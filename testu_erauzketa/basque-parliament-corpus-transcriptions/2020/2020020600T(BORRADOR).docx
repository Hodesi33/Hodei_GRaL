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8B9" w:rsidRDefault="00F77D24" w:rsidP="008928B9">
      <w:pPr>
        <w:pStyle w:val="Goiburua"/>
        <w:rPr>
          <w:rFonts w:ascii="Futura Md BT" w:hAnsi="Futura Md BT"/>
          <w:b w:val="0"/>
        </w:rPr>
      </w:pPr>
      <w:r>
        <w:rPr>
          <w:rFonts w:ascii="Futura Md BT" w:hAnsi="Futura Md BT"/>
          <w:b w:val="0"/>
        </w:rPr>
        <w:t>2020</w:t>
      </w:r>
      <w:r w:rsidR="008928B9" w:rsidRPr="005A5F16">
        <w:rPr>
          <w:rFonts w:ascii="Futura Md BT" w:hAnsi="Futura Md BT"/>
          <w:b w:val="0"/>
        </w:rPr>
        <w:t xml:space="preserve">KO </w:t>
      </w:r>
      <w:r>
        <w:rPr>
          <w:rFonts w:ascii="Futura Md BT" w:hAnsi="Futura Md BT"/>
          <w:b w:val="0"/>
        </w:rPr>
        <w:t>otsailaren 6</w:t>
      </w:r>
      <w:r w:rsidR="008928B9" w:rsidRPr="005A5F16">
        <w:rPr>
          <w:rFonts w:ascii="Futura Md BT" w:hAnsi="Futura Md BT"/>
          <w:b w:val="0"/>
        </w:rPr>
        <w:t>k</w:t>
      </w:r>
      <w:r>
        <w:rPr>
          <w:rFonts w:ascii="Futura Md BT" w:hAnsi="Futura Md BT"/>
          <w:b w:val="0"/>
        </w:rPr>
        <w:t>o OSOKO BILKURAREN HITZEZ HITZE</w:t>
      </w:r>
      <w:r w:rsidR="008928B9" w:rsidRPr="005A5F16">
        <w:rPr>
          <w:rFonts w:ascii="Futura Md BT" w:hAnsi="Futura Md BT"/>
          <w:b w:val="0"/>
        </w:rPr>
        <w:t>KO TRANSKRIPZIOA</w:t>
      </w:r>
    </w:p>
    <w:p w:rsidR="00E25B7F" w:rsidRDefault="00E25B7F" w:rsidP="00747422">
      <w:pPr>
        <w:pStyle w:val="Texto"/>
      </w:pPr>
    </w:p>
    <w:p w:rsidR="00E25B7F" w:rsidRDefault="00E25B7F" w:rsidP="00747422">
      <w:pPr>
        <w:pStyle w:val="Texto"/>
      </w:pPr>
    </w:p>
    <w:p w:rsidR="00E25B7F" w:rsidRDefault="00E25B7F" w:rsidP="00747422">
      <w:pPr>
        <w:pStyle w:val="Texto"/>
      </w:pPr>
    </w:p>
    <w:p w:rsidR="00E25B7F" w:rsidRPr="00120293" w:rsidRDefault="00E25B7F" w:rsidP="00120293">
      <w:pPr>
        <w:ind w:left="3543"/>
        <w:rPr>
          <w:i/>
          <w:lang w:val="eu-ES"/>
        </w:rPr>
      </w:pPr>
      <w:r w:rsidRPr="00120293">
        <w:rPr>
          <w:i/>
          <w:lang w:val="eu-ES"/>
        </w:rPr>
        <w:t>Goizeko bederatziak eta hogeita hamaikan hasi da bilkura.</w:t>
      </w:r>
    </w:p>
    <w:p w:rsidR="00E25B7F" w:rsidRDefault="00E25B7F" w:rsidP="00747422">
      <w:pPr>
        <w:pStyle w:val="Texto"/>
        <w:rPr>
          <w:lang w:val="eu-ES"/>
        </w:rPr>
      </w:pPr>
    </w:p>
    <w:p w:rsidR="00E25B7F" w:rsidRPr="00BF7890" w:rsidRDefault="00E25B7F" w:rsidP="00747422">
      <w:pPr>
        <w:pStyle w:val="Texto"/>
        <w:rPr>
          <w:lang w:val="eu-ES"/>
        </w:rPr>
      </w:pPr>
    </w:p>
    <w:p w:rsidR="00E25B7F" w:rsidRDefault="00E25B7F" w:rsidP="00747422">
      <w:pPr>
        <w:pStyle w:val="Texto"/>
        <w:rPr>
          <w:lang w:val="eu-ES"/>
        </w:rPr>
      </w:pPr>
      <w:r w:rsidRPr="00BF7890">
        <w:rPr>
          <w:rFonts w:ascii="Futura Md BT" w:hAnsi="Futura Md BT"/>
          <w:lang w:val="eu-ES"/>
        </w:rPr>
        <w:t>LEHENDAKARIAK</w:t>
      </w:r>
      <w:r w:rsidRPr="00BF7890">
        <w:rPr>
          <w:lang w:val="eu-ES"/>
        </w:rPr>
        <w:t xml:space="preserve"> (Tejeria Otermin)</w:t>
      </w:r>
      <w:r>
        <w:rPr>
          <w:lang w:val="eu-ES"/>
        </w:rPr>
        <w:t>:</w:t>
      </w:r>
      <w:r w:rsidRPr="00BF7890">
        <w:rPr>
          <w:lang w:val="eu-ES"/>
        </w:rPr>
        <w:t xml:space="preserve"> </w:t>
      </w:r>
      <w:r>
        <w:rPr>
          <w:lang w:val="eu-ES"/>
        </w:rPr>
        <w:t xml:space="preserve">Egun on guztioi. </w:t>
      </w:r>
      <w:r w:rsidRPr="000C3754">
        <w:rPr>
          <w:lang w:val="eu-ES"/>
        </w:rPr>
        <w:t>Osoko bilkura</w:t>
      </w:r>
      <w:r>
        <w:rPr>
          <w:lang w:val="eu-ES"/>
        </w:rPr>
        <w:t>ri hasiera emango diogu.</w:t>
      </w:r>
    </w:p>
    <w:p w:rsidR="00E25B7F" w:rsidRDefault="00E25B7F" w:rsidP="00747422">
      <w:pPr>
        <w:pStyle w:val="Texto"/>
        <w:rPr>
          <w:lang w:val="eu-ES"/>
        </w:rPr>
      </w:pPr>
    </w:p>
    <w:p w:rsidR="00E25B7F" w:rsidRDefault="00E25B7F" w:rsidP="00747422">
      <w:pPr>
        <w:pStyle w:val="Texto"/>
        <w:rPr>
          <w:lang w:val="eu-ES"/>
        </w:rPr>
      </w:pPr>
      <w:r w:rsidRPr="00914F09">
        <w:rPr>
          <w:lang w:val="eu-ES"/>
        </w:rPr>
        <w:t xml:space="preserve">Gai-zerrendari ekin aurretik </w:t>
      </w:r>
      <w:r>
        <w:rPr>
          <w:lang w:val="eu-ES"/>
        </w:rPr>
        <w:t>Mariasun</w:t>
      </w:r>
      <w:r w:rsidRPr="00914F09">
        <w:rPr>
          <w:lang w:val="eu-ES"/>
        </w:rPr>
        <w:t xml:space="preserve"> Guerra Alonso legebiltzarkideari dei egingo diogu.</w:t>
      </w:r>
    </w:p>
    <w:p w:rsidR="00E25B7F" w:rsidRDefault="00E25B7F" w:rsidP="00747422">
      <w:pPr>
        <w:pStyle w:val="Texto"/>
        <w:rPr>
          <w:lang w:val="eu-ES"/>
        </w:rPr>
      </w:pPr>
    </w:p>
    <w:p w:rsidR="00E25B7F" w:rsidRPr="008C2A11" w:rsidRDefault="00E25B7F" w:rsidP="00747422">
      <w:pPr>
        <w:ind w:left="3543"/>
        <w:rPr>
          <w:i/>
          <w:lang w:val="eu-ES"/>
        </w:rPr>
      </w:pPr>
      <w:r>
        <w:rPr>
          <w:i/>
          <w:lang w:val="eu-ES"/>
        </w:rPr>
        <w:t>Deiari erantzun du</w:t>
      </w:r>
      <w:r w:rsidRPr="008C2A11">
        <w:rPr>
          <w:i/>
          <w:lang w:val="eu-ES"/>
        </w:rPr>
        <w:t>.</w:t>
      </w:r>
    </w:p>
    <w:p w:rsidR="00E25B7F" w:rsidRDefault="00E25B7F" w:rsidP="00747422">
      <w:pPr>
        <w:pStyle w:val="Texto"/>
        <w:rPr>
          <w:lang w:val="eu-ES"/>
        </w:rPr>
      </w:pPr>
    </w:p>
    <w:p w:rsidR="00E25B7F" w:rsidRDefault="00E25B7F" w:rsidP="00747422">
      <w:pPr>
        <w:pStyle w:val="Texto"/>
        <w:rPr>
          <w:lang w:val="eu-ES"/>
        </w:rPr>
      </w:pPr>
    </w:p>
    <w:p w:rsidR="00E25B7F" w:rsidRDefault="00E25B7F" w:rsidP="00747422">
      <w:pPr>
        <w:pStyle w:val="Texto"/>
        <w:rPr>
          <w:lang w:val="eu-ES"/>
        </w:rPr>
      </w:pPr>
      <w:r>
        <w:rPr>
          <w:lang w:val="eu-ES"/>
        </w:rPr>
        <w:t>Jarraian, Gregorio Ordoñez jaunaren omenez minutu bateko isilaldia egingo dugu.</w:t>
      </w:r>
    </w:p>
    <w:p w:rsidR="00E25B7F" w:rsidRDefault="00E25B7F" w:rsidP="00747422">
      <w:pPr>
        <w:pStyle w:val="Texto"/>
        <w:rPr>
          <w:lang w:val="eu-ES"/>
        </w:rPr>
      </w:pPr>
    </w:p>
    <w:p w:rsidR="00E25B7F" w:rsidRPr="008C2A11" w:rsidRDefault="00E25B7F" w:rsidP="00747422">
      <w:pPr>
        <w:ind w:left="3543"/>
        <w:rPr>
          <w:i/>
          <w:lang w:val="eu-ES"/>
        </w:rPr>
      </w:pPr>
      <w:r>
        <w:rPr>
          <w:i/>
          <w:lang w:val="eu-ES"/>
        </w:rPr>
        <w:t>Minutu bateko isilaldia egiten da</w:t>
      </w:r>
      <w:r w:rsidRPr="008C2A11">
        <w:rPr>
          <w:i/>
          <w:lang w:val="eu-ES"/>
        </w:rPr>
        <w:t>.</w:t>
      </w:r>
    </w:p>
    <w:p w:rsidR="00E25B7F" w:rsidRDefault="00E25B7F" w:rsidP="00747422">
      <w:pPr>
        <w:pStyle w:val="Texto"/>
        <w:rPr>
          <w:lang w:val="eu-ES"/>
        </w:rPr>
      </w:pPr>
    </w:p>
    <w:p w:rsidR="00E25B7F" w:rsidRDefault="00E25B7F" w:rsidP="00747422">
      <w:pPr>
        <w:pStyle w:val="Texto"/>
        <w:rPr>
          <w:lang w:val="eu-ES"/>
        </w:rPr>
      </w:pPr>
    </w:p>
    <w:p w:rsidR="00E25B7F" w:rsidRDefault="00E25B7F" w:rsidP="00747422">
      <w:pPr>
        <w:pStyle w:val="Texto"/>
        <w:rPr>
          <w:lang w:val="eu-ES"/>
        </w:rPr>
      </w:pPr>
      <w:r w:rsidRPr="008C2A11">
        <w:rPr>
          <w:lang w:val="eu-ES"/>
        </w:rPr>
        <w:t xml:space="preserve">Gai-zerrendako lehenengo puntua: </w:t>
      </w:r>
      <w:r w:rsidR="007A78DB">
        <w:rPr>
          <w:lang w:val="eu-ES"/>
        </w:rPr>
        <w:t>"</w:t>
      </w:r>
      <w:r w:rsidRPr="008C2A11">
        <w:rPr>
          <w:lang w:val="eu-ES"/>
        </w:rPr>
        <w:t>Bateraezintasun Batzordearen irizpena, Yahcov Ruiz Chico legebiltzarkidearen bateragarritasun-egoerari buruz</w:t>
      </w:r>
      <w:r w:rsidR="007A78DB">
        <w:rPr>
          <w:lang w:val="eu-ES"/>
        </w:rPr>
        <w:t>"</w:t>
      </w:r>
      <w:r w:rsidRPr="008C2A11">
        <w:rPr>
          <w:lang w:val="eu-ES"/>
        </w:rPr>
        <w:t>. Eztabaida eta behin betiko ebazpena</w:t>
      </w:r>
      <w:r w:rsidRPr="00EC30FD">
        <w:rPr>
          <w:lang w:val="eu-ES"/>
        </w:rPr>
        <w:t>.</w:t>
      </w:r>
    </w:p>
    <w:p w:rsidR="00E25B7F" w:rsidRDefault="00E25B7F" w:rsidP="00747422">
      <w:pPr>
        <w:pStyle w:val="Texto"/>
        <w:rPr>
          <w:lang w:val="eu-ES"/>
        </w:rPr>
      </w:pPr>
    </w:p>
    <w:p w:rsidR="00E25B7F" w:rsidRDefault="00E25B7F" w:rsidP="00747422">
      <w:pPr>
        <w:pStyle w:val="Texto"/>
        <w:rPr>
          <w:lang w:val="eu-ES"/>
        </w:rPr>
      </w:pPr>
      <w:r w:rsidRPr="008C2A11">
        <w:rPr>
          <w:lang w:val="eu-ES"/>
        </w:rPr>
        <w:t>Batzordeko kideren batek irizpenaren alde hitz egin nahi du?</w:t>
      </w:r>
    </w:p>
    <w:p w:rsidR="00E25B7F" w:rsidRDefault="00E25B7F" w:rsidP="00747422">
      <w:pPr>
        <w:pStyle w:val="Texto"/>
        <w:rPr>
          <w:lang w:val="eu-ES"/>
        </w:rPr>
      </w:pPr>
    </w:p>
    <w:p w:rsidR="00E25B7F" w:rsidRDefault="00E25B7F" w:rsidP="00747422">
      <w:pPr>
        <w:pStyle w:val="Texto"/>
        <w:rPr>
          <w:lang w:val="eu-ES"/>
        </w:rPr>
      </w:pPr>
      <w:r w:rsidRPr="008C2A11">
        <w:rPr>
          <w:lang w:val="eu-ES"/>
        </w:rPr>
        <w:t>Legebiltzar</w:t>
      </w:r>
      <w:r w:rsidR="00984622">
        <w:rPr>
          <w:lang w:val="eu-ES"/>
        </w:rPr>
        <w:t xml:space="preserve"> </w:t>
      </w:r>
      <w:r w:rsidRPr="008C2A11">
        <w:rPr>
          <w:lang w:val="eu-ES"/>
        </w:rPr>
        <w:t>talderen batek irizpenaren alde edo aurka hitz egin nahi du?</w:t>
      </w:r>
    </w:p>
    <w:p w:rsidR="00E25B7F" w:rsidRDefault="00E25B7F" w:rsidP="00747422">
      <w:pPr>
        <w:pStyle w:val="Texto"/>
        <w:rPr>
          <w:lang w:val="eu-ES"/>
        </w:rPr>
      </w:pPr>
    </w:p>
    <w:p w:rsidR="00E25B7F" w:rsidRDefault="00E25B7F" w:rsidP="00747422">
      <w:pPr>
        <w:pStyle w:val="Texto"/>
        <w:rPr>
          <w:lang w:val="eu-ES"/>
        </w:rPr>
      </w:pPr>
      <w:r w:rsidRPr="008C2A11">
        <w:rPr>
          <w:lang w:val="eu-ES"/>
        </w:rPr>
        <w:lastRenderedPageBreak/>
        <w:t>Besterik gabe, Bateraezintasun Batzordearen irizpena bozkatuko dugu. Irizpenarekin zerikusia duen legebiltzarkidea izan ezik, gainerako</w:t>
      </w:r>
      <w:r>
        <w:rPr>
          <w:lang w:val="eu-ES"/>
        </w:rPr>
        <w:t>ak bozka eman dezakegu.</w:t>
      </w:r>
    </w:p>
    <w:p w:rsidR="00E25B7F" w:rsidRDefault="00E25B7F" w:rsidP="00747422">
      <w:pPr>
        <w:pStyle w:val="Texto"/>
        <w:rPr>
          <w:lang w:val="eu-ES"/>
        </w:rPr>
      </w:pPr>
    </w:p>
    <w:p w:rsidR="00E25B7F" w:rsidRDefault="00E25B7F" w:rsidP="00747422">
      <w:pPr>
        <w:pStyle w:val="Texto"/>
        <w:rPr>
          <w:lang w:val="eu-ES"/>
        </w:rPr>
      </w:pPr>
      <w:r>
        <w:rPr>
          <w:lang w:val="eu-ES"/>
        </w:rPr>
        <w:t>Txartela begiratu ondo, eh? Bozkatu dezakegu.</w:t>
      </w:r>
    </w:p>
    <w:p w:rsidR="00E25B7F" w:rsidRDefault="00E25B7F" w:rsidP="00747422">
      <w:pPr>
        <w:pStyle w:val="Texto"/>
        <w:rPr>
          <w:lang w:val="eu-ES"/>
        </w:rPr>
      </w:pPr>
    </w:p>
    <w:p w:rsidR="00E25B7F" w:rsidRDefault="00E25B7F" w:rsidP="00747422">
      <w:pPr>
        <w:pStyle w:val="Texto"/>
        <w:rPr>
          <w:lang w:val="eu-ES"/>
        </w:rPr>
      </w:pPr>
    </w:p>
    <w:p w:rsidR="00E25B7F" w:rsidRDefault="00E25B7F" w:rsidP="00747422">
      <w:pPr>
        <w:pStyle w:val="anotaciones0"/>
        <w:rPr>
          <w:lang w:val="eu-ES"/>
        </w:rPr>
      </w:pPr>
      <w:r>
        <w:rPr>
          <w:lang w:val="eu-ES"/>
        </w:rPr>
        <w:t>Botazioa eginda, hauxe izan da emaitza: emandako botoak, 71; aldekoak, 71; aurkakoak, 0; abstentzioak, 0.</w:t>
      </w:r>
    </w:p>
    <w:p w:rsidR="00E25B7F" w:rsidRDefault="00E25B7F" w:rsidP="00747422">
      <w:pPr>
        <w:pStyle w:val="Texto"/>
        <w:rPr>
          <w:lang w:val="eu-ES"/>
        </w:rPr>
      </w:pPr>
    </w:p>
    <w:p w:rsidR="00E25B7F" w:rsidRDefault="00E25B7F" w:rsidP="00747422">
      <w:pPr>
        <w:pStyle w:val="Texto"/>
        <w:rPr>
          <w:lang w:val="eu-ES"/>
        </w:rPr>
      </w:pPr>
    </w:p>
    <w:p w:rsidR="00E25B7F" w:rsidRDefault="00E25B7F" w:rsidP="00747422">
      <w:pPr>
        <w:pStyle w:val="Texto"/>
        <w:rPr>
          <w:lang w:val="eu-ES"/>
        </w:rPr>
      </w:pPr>
      <w:r>
        <w:rPr>
          <w:rFonts w:ascii="Futura Md BT" w:hAnsi="Futura Md BT"/>
          <w:lang w:val="eu-ES"/>
        </w:rPr>
        <w:t>LEHENDAKARIAK</w:t>
      </w:r>
      <w:r>
        <w:rPr>
          <w:lang w:val="eu-ES"/>
        </w:rPr>
        <w:t>: Beraz, irizpena onartuta geratzen da.</w:t>
      </w:r>
    </w:p>
    <w:p w:rsidR="00E25B7F" w:rsidRDefault="00E25B7F" w:rsidP="00747422">
      <w:pPr>
        <w:pStyle w:val="Texto"/>
        <w:rPr>
          <w:lang w:val="eu-ES"/>
        </w:rPr>
      </w:pPr>
    </w:p>
    <w:p w:rsidR="00E25B7F" w:rsidRDefault="00E25B7F" w:rsidP="00747422">
      <w:pPr>
        <w:pStyle w:val="Texto"/>
        <w:rPr>
          <w:lang w:val="eu-ES"/>
        </w:rPr>
      </w:pPr>
      <w:r w:rsidRPr="008C2A11">
        <w:rPr>
          <w:lang w:val="eu-ES"/>
        </w:rPr>
        <w:t xml:space="preserve">Gai-zerrendako bigarren puntua: </w:t>
      </w:r>
      <w:r w:rsidR="007A78DB">
        <w:rPr>
          <w:lang w:val="eu-ES"/>
        </w:rPr>
        <w:t>"</w:t>
      </w:r>
      <w:r w:rsidRPr="008C2A11">
        <w:rPr>
          <w:lang w:val="eu-ES"/>
        </w:rPr>
        <w:t>Bateraezintasun Batzordearen irizpena, Euskal Herriko Unibertsitateko Gizarte Kontseiluko hautagaien bateragarritasun-egoeraren gainean eginda. Irizpenari buruzko eztabaida eta behin betiko ebazpena, eta, hala badagokio, kontseilu horretako kideak izendatzea</w:t>
      </w:r>
      <w:r w:rsidR="007A78DB">
        <w:rPr>
          <w:lang w:val="eu-ES"/>
        </w:rPr>
        <w:t>"</w:t>
      </w:r>
      <w:r>
        <w:rPr>
          <w:lang w:val="eu-ES"/>
        </w:rPr>
        <w:t>.</w:t>
      </w:r>
    </w:p>
    <w:p w:rsidR="00E25B7F" w:rsidRDefault="00E25B7F" w:rsidP="00747422">
      <w:pPr>
        <w:pStyle w:val="Texto"/>
        <w:rPr>
          <w:lang w:val="eu-ES"/>
        </w:rPr>
      </w:pPr>
    </w:p>
    <w:p w:rsidR="00E25B7F" w:rsidRPr="009A6829" w:rsidRDefault="00E25B7F" w:rsidP="00747422">
      <w:pPr>
        <w:pStyle w:val="Texto"/>
        <w:rPr>
          <w:lang w:val="eu-ES"/>
        </w:rPr>
      </w:pPr>
      <w:r w:rsidRPr="009A6829">
        <w:rPr>
          <w:lang w:val="eu-ES"/>
        </w:rPr>
        <w:t>Batzordeko kideren batek irizpenaren alde egin nahi du?</w:t>
      </w:r>
      <w:r w:rsidR="007A78DB">
        <w:rPr>
          <w:lang w:val="eu-ES"/>
        </w:rPr>
        <w:t xml:space="preserve"> </w:t>
      </w:r>
      <w:r w:rsidRPr="009A6829">
        <w:rPr>
          <w:lang w:val="eu-ES"/>
        </w:rPr>
        <w:t>Talderen batek irizpenaren alde egin nahi du?</w:t>
      </w:r>
    </w:p>
    <w:p w:rsidR="00E25B7F" w:rsidRPr="009A6829" w:rsidRDefault="00E25B7F" w:rsidP="00747422">
      <w:pPr>
        <w:pStyle w:val="Texto"/>
        <w:rPr>
          <w:lang w:val="eu-ES"/>
        </w:rPr>
      </w:pPr>
    </w:p>
    <w:p w:rsidR="00E25B7F" w:rsidRDefault="00E25B7F" w:rsidP="00747422">
      <w:pPr>
        <w:pStyle w:val="Texto"/>
        <w:rPr>
          <w:lang w:val="eu-ES"/>
        </w:rPr>
      </w:pPr>
      <w:r w:rsidRPr="009A6829">
        <w:rPr>
          <w:lang w:val="eu-ES"/>
        </w:rPr>
        <w:t>Besterik gabe, Bateraezintasunen Batzordearen irizpena bozkatuko dugu.</w:t>
      </w:r>
    </w:p>
    <w:p w:rsidR="00E25B7F" w:rsidRDefault="00E25B7F" w:rsidP="00747422">
      <w:pPr>
        <w:pStyle w:val="Texto"/>
        <w:rPr>
          <w:lang w:val="eu-ES"/>
        </w:rPr>
      </w:pPr>
    </w:p>
    <w:p w:rsidR="00E25B7F" w:rsidRDefault="00E25B7F" w:rsidP="00747422">
      <w:pPr>
        <w:pStyle w:val="Texto"/>
        <w:rPr>
          <w:lang w:val="eu-ES"/>
        </w:rPr>
      </w:pPr>
      <w:r>
        <w:rPr>
          <w:lang w:val="eu-ES"/>
        </w:rPr>
        <w:t>Bozkatu dezakegu.</w:t>
      </w:r>
    </w:p>
    <w:p w:rsidR="00E25B7F" w:rsidRDefault="00E25B7F" w:rsidP="00747422">
      <w:pPr>
        <w:pStyle w:val="Texto"/>
        <w:rPr>
          <w:lang w:val="eu-ES"/>
        </w:rPr>
      </w:pPr>
    </w:p>
    <w:p w:rsidR="00E25B7F" w:rsidRDefault="00E25B7F" w:rsidP="00747422">
      <w:pPr>
        <w:pStyle w:val="anotaciones0"/>
        <w:rPr>
          <w:lang w:val="eu-ES"/>
        </w:rPr>
      </w:pPr>
      <w:r>
        <w:rPr>
          <w:lang w:val="eu-ES"/>
        </w:rPr>
        <w:t>Botazioa eginda, hauxe izan da emaitza: emandako botoak, 73; aldekoak, 73; aurkakoak, 0; abstentzioak, 0.</w:t>
      </w:r>
    </w:p>
    <w:p w:rsidR="00E25B7F" w:rsidRDefault="00E25B7F" w:rsidP="00747422">
      <w:pPr>
        <w:pStyle w:val="Texto"/>
        <w:rPr>
          <w:lang w:val="eu-ES"/>
        </w:rPr>
      </w:pPr>
    </w:p>
    <w:p w:rsidR="00E25B7F" w:rsidRDefault="00E25B7F" w:rsidP="00747422">
      <w:pPr>
        <w:pStyle w:val="Texto"/>
        <w:rPr>
          <w:lang w:val="eu-ES"/>
        </w:rPr>
      </w:pPr>
    </w:p>
    <w:p w:rsidR="00E25B7F" w:rsidRPr="009A6829" w:rsidRDefault="00E25B7F" w:rsidP="00747422">
      <w:pPr>
        <w:pStyle w:val="Texto"/>
        <w:rPr>
          <w:lang w:val="eu-ES"/>
        </w:rPr>
      </w:pPr>
      <w:r>
        <w:rPr>
          <w:rFonts w:ascii="Futura Md BT" w:hAnsi="Futura Md BT"/>
          <w:lang w:val="eu-ES"/>
        </w:rPr>
        <w:t>LEHENDAKARIAK</w:t>
      </w:r>
      <w:r>
        <w:rPr>
          <w:lang w:val="eu-ES"/>
        </w:rPr>
        <w:t>: Beraz, onetsita geratu da irizpena.</w:t>
      </w:r>
    </w:p>
    <w:p w:rsidR="00E25B7F" w:rsidRPr="009A6829" w:rsidRDefault="00E25B7F" w:rsidP="00747422">
      <w:pPr>
        <w:pStyle w:val="Texto"/>
        <w:rPr>
          <w:lang w:val="eu-ES"/>
        </w:rPr>
      </w:pPr>
    </w:p>
    <w:p w:rsidR="00E25B7F" w:rsidRPr="009A6829" w:rsidRDefault="00E25B7F" w:rsidP="00747422">
      <w:pPr>
        <w:pStyle w:val="Texto"/>
        <w:rPr>
          <w:lang w:val="eu-ES"/>
        </w:rPr>
      </w:pPr>
      <w:r w:rsidRPr="009A6829">
        <w:rPr>
          <w:lang w:val="eu-ES"/>
        </w:rPr>
        <w:t>Irizpena onetsi ondoren, Euskal Herriko Unibertsitateko Gizarte Kontseiluko kid</w:t>
      </w:r>
      <w:r>
        <w:rPr>
          <w:lang w:val="eu-ES"/>
        </w:rPr>
        <w:t>eak izendatzeko prozedurari ekingo diogu</w:t>
      </w:r>
      <w:r w:rsidRPr="009A6829">
        <w:rPr>
          <w:lang w:val="eu-ES"/>
        </w:rPr>
        <w:t>.</w:t>
      </w:r>
    </w:p>
    <w:p w:rsidR="00E25B7F" w:rsidRPr="009A6829" w:rsidRDefault="00E25B7F" w:rsidP="00747422">
      <w:pPr>
        <w:pStyle w:val="Texto"/>
        <w:rPr>
          <w:lang w:val="eu-ES"/>
        </w:rPr>
      </w:pPr>
    </w:p>
    <w:p w:rsidR="00E25B7F" w:rsidRPr="009A6829" w:rsidRDefault="00E25B7F" w:rsidP="00747422">
      <w:pPr>
        <w:pStyle w:val="Texto"/>
        <w:rPr>
          <w:lang w:val="eu-ES"/>
        </w:rPr>
      </w:pPr>
      <w:r w:rsidRPr="009A6829">
        <w:rPr>
          <w:lang w:val="eu-ES"/>
        </w:rPr>
        <w:t>Eusko Legebiltzarreko Erregelamenduaren 234.6 artikuluan ezarritakoari jarraituz, legebiltzar-talde bakoitzak bost minutuko txanda dauka. Talderen batek parte hartu nahi du?</w:t>
      </w:r>
      <w:r>
        <w:rPr>
          <w:lang w:val="eu-ES"/>
        </w:rPr>
        <w:t xml:space="preserve"> Ez.</w:t>
      </w:r>
    </w:p>
    <w:p w:rsidR="00E25B7F" w:rsidRPr="009A6829" w:rsidRDefault="00E25B7F" w:rsidP="00747422">
      <w:pPr>
        <w:pStyle w:val="Texto"/>
        <w:rPr>
          <w:lang w:val="eu-ES"/>
        </w:rPr>
      </w:pPr>
    </w:p>
    <w:p w:rsidR="00E25B7F" w:rsidRDefault="00E25B7F" w:rsidP="00747422">
      <w:pPr>
        <w:pStyle w:val="Texto"/>
        <w:rPr>
          <w:lang w:val="eu-ES"/>
        </w:rPr>
      </w:pPr>
      <w:r w:rsidRPr="009A6829">
        <w:rPr>
          <w:lang w:val="eu-ES"/>
        </w:rPr>
        <w:t>Erregelamenduko 96.3.b) artikuluak dioenari jarraituz, txartelen bidez egingo da hautaketa. Hala ere, beste aurrekari batzuk ikusirik eta hautagai alternatiborik ez dagoela kontu</w:t>
      </w:r>
      <w:r>
        <w:rPr>
          <w:lang w:val="eu-ES"/>
        </w:rPr>
        <w:t>t</w:t>
      </w:r>
      <w:r w:rsidRPr="009A6829">
        <w:rPr>
          <w:lang w:val="eu-ES"/>
        </w:rPr>
        <w:t xml:space="preserve">an izanik, proposatzen dizuet oraingo </w:t>
      </w:r>
      <w:r>
        <w:rPr>
          <w:lang w:val="eu-ES"/>
        </w:rPr>
        <w:t>ere irizpena aho batez egitea.</w:t>
      </w:r>
    </w:p>
    <w:p w:rsidR="00E25B7F" w:rsidRDefault="00E25B7F" w:rsidP="00747422">
      <w:pPr>
        <w:pStyle w:val="Texto"/>
        <w:rPr>
          <w:lang w:val="eu-ES"/>
        </w:rPr>
      </w:pPr>
    </w:p>
    <w:p w:rsidR="00E25B7F" w:rsidRDefault="00E25B7F" w:rsidP="00747422">
      <w:pPr>
        <w:pStyle w:val="Texto"/>
        <w:rPr>
          <w:lang w:val="eu-ES"/>
        </w:rPr>
      </w:pPr>
      <w:r w:rsidRPr="009A6829">
        <w:rPr>
          <w:lang w:val="eu-ES"/>
        </w:rPr>
        <w:t xml:space="preserve">Beraz, Andoni Pérez Ayala, Adolfo Apiñaniz Diaz-Garaio, Jose Ramon Garai Iturriondobeitia, Zorione Etxezarraga Ortuondo, Fernando </w:t>
      </w:r>
      <w:r>
        <w:rPr>
          <w:lang w:val="eu-ES"/>
        </w:rPr>
        <w:t xml:space="preserve">Mijangos </w:t>
      </w:r>
      <w:r w:rsidRPr="009A6829">
        <w:rPr>
          <w:lang w:val="eu-ES"/>
        </w:rPr>
        <w:t>Ugarte, Ikoitz Arrese Otegi eta Marcelino Hernández Garduño jaun-andreak Euskal Herriko Unibertsitateko Gizarte Kontseiluko kideak izendatzen ditugu?</w:t>
      </w:r>
    </w:p>
    <w:p w:rsidR="00E25B7F" w:rsidRDefault="00E25B7F" w:rsidP="00747422">
      <w:pPr>
        <w:pStyle w:val="Texto"/>
        <w:rPr>
          <w:lang w:val="eu-ES"/>
        </w:rPr>
      </w:pPr>
    </w:p>
    <w:p w:rsidR="00E25B7F" w:rsidRDefault="00E25B7F" w:rsidP="00747422">
      <w:pPr>
        <w:pStyle w:val="Texto"/>
        <w:rPr>
          <w:lang w:val="eu-ES"/>
        </w:rPr>
      </w:pPr>
      <w:r>
        <w:rPr>
          <w:lang w:val="eu-ES"/>
        </w:rPr>
        <w:t>Gai-zerrendako hirugarren puntua…</w:t>
      </w:r>
    </w:p>
    <w:p w:rsidR="00E25B7F" w:rsidRDefault="00E25B7F" w:rsidP="00747422">
      <w:pPr>
        <w:pStyle w:val="Texto"/>
        <w:rPr>
          <w:lang w:val="eu-ES"/>
        </w:rPr>
      </w:pPr>
    </w:p>
    <w:p w:rsidR="00E25B7F" w:rsidRDefault="00E25B7F" w:rsidP="00E25B7F">
      <w:pPr>
        <w:pStyle w:val="Texto"/>
        <w:numPr>
          <w:ilvl w:val="0"/>
          <w:numId w:val="1"/>
        </w:numPr>
        <w:tabs>
          <w:tab w:val="clear" w:pos="1021"/>
          <w:tab w:val="clear" w:pos="1531"/>
          <w:tab w:val="clear" w:pos="2041"/>
          <w:tab w:val="clear" w:pos="2552"/>
          <w:tab w:val="clear" w:pos="3062"/>
          <w:tab w:val="clear" w:pos="3572"/>
          <w:tab w:val="left" w:pos="3544"/>
        </w:tabs>
        <w:spacing w:line="240" w:lineRule="auto"/>
        <w:rPr>
          <w:lang w:val="eu-ES"/>
        </w:rPr>
      </w:pPr>
      <w:r>
        <w:rPr>
          <w:lang w:val="eu-ES"/>
        </w:rPr>
        <w:t>zintaren amaiera)</w:t>
      </w:r>
    </w:p>
    <w:p w:rsidR="00E25B7F" w:rsidRPr="00545BD5" w:rsidRDefault="00E25B7F" w:rsidP="00747422">
      <w:pPr>
        <w:pStyle w:val="Texto"/>
        <w:rPr>
          <w:lang w:val="eu-ES"/>
        </w:rPr>
      </w:pPr>
      <w:r w:rsidRPr="00545BD5">
        <w:rPr>
          <w:lang w:val="eu-ES"/>
        </w:rPr>
        <w:t>(2. zintaren hasiera)</w:t>
      </w:r>
    </w:p>
    <w:p w:rsidR="00E25B7F" w:rsidRPr="00545BD5" w:rsidRDefault="00E25B7F" w:rsidP="00747422">
      <w:pPr>
        <w:pStyle w:val="Texto"/>
        <w:rPr>
          <w:lang w:val="eu-ES"/>
        </w:rPr>
      </w:pPr>
    </w:p>
    <w:p w:rsidR="00E25B7F" w:rsidRPr="00545BD5" w:rsidRDefault="00E25B7F" w:rsidP="00747422">
      <w:pPr>
        <w:pStyle w:val="Texto"/>
        <w:rPr>
          <w:lang w:val="eu-ES"/>
        </w:rPr>
      </w:pPr>
      <w:r w:rsidRPr="00545BD5">
        <w:rPr>
          <w:lang w:val="eu-ES"/>
        </w:rPr>
        <w:t xml:space="preserve">… </w:t>
      </w:r>
      <w:r>
        <w:rPr>
          <w:lang w:val="eu-ES"/>
        </w:rPr>
        <w:t xml:space="preserve">eta </w:t>
      </w:r>
      <w:r w:rsidRPr="00545BD5">
        <w:rPr>
          <w:lang w:val="eu-ES"/>
        </w:rPr>
        <w:t>Marcelino Hernández Garduño jaun</w:t>
      </w:r>
      <w:r w:rsidR="001130FE">
        <w:rPr>
          <w:lang w:val="eu-ES"/>
        </w:rPr>
        <w:t>-</w:t>
      </w:r>
      <w:r w:rsidRPr="00545BD5">
        <w:rPr>
          <w:lang w:val="eu-ES"/>
        </w:rPr>
        <w:t>andreak, Euskal Herriko Unibertsitateko Gizarte Kontseiluko kideak izendatzen ditugu.</w:t>
      </w:r>
    </w:p>
    <w:p w:rsidR="00E25B7F" w:rsidRPr="00545BD5" w:rsidRDefault="00E25B7F" w:rsidP="00747422">
      <w:pPr>
        <w:pStyle w:val="Texto"/>
        <w:rPr>
          <w:lang w:val="eu-ES"/>
        </w:rPr>
      </w:pPr>
    </w:p>
    <w:p w:rsidR="00E25B7F" w:rsidRPr="00545BD5" w:rsidRDefault="00E25B7F" w:rsidP="00747422">
      <w:pPr>
        <w:pStyle w:val="Texto"/>
        <w:rPr>
          <w:lang w:val="eu-ES"/>
        </w:rPr>
      </w:pPr>
      <w:r w:rsidRPr="00545BD5">
        <w:rPr>
          <w:lang w:val="eu-ES"/>
        </w:rPr>
        <w:t>Gai</w:t>
      </w:r>
      <w:r w:rsidR="007A78DB">
        <w:rPr>
          <w:lang w:val="eu-ES"/>
        </w:rPr>
        <w:t>-zerrendako hirugarren puntua:</w:t>
      </w:r>
      <w:r w:rsidRPr="00545BD5">
        <w:rPr>
          <w:lang w:val="eu-ES"/>
        </w:rPr>
        <w:t xml:space="preserve"> </w:t>
      </w:r>
      <w:r w:rsidR="007A78DB">
        <w:rPr>
          <w:lang w:val="eu-ES"/>
        </w:rPr>
        <w:t>"</w:t>
      </w:r>
      <w:r w:rsidRPr="00545BD5">
        <w:rPr>
          <w:lang w:val="eu-ES"/>
        </w:rPr>
        <w:t>Elkarrekin Podemos talde parlamentarioak egindako lege-proposamena, Euskal Herriko Autonomi Elkartean jokoa arautzeko azaroaren 8ko 4/1991 legea aldatzeko. Aintzat arteari buruzko eztabaida eta behin betiko ebaztea</w:t>
      </w:r>
      <w:r w:rsidR="007A78DB">
        <w:rPr>
          <w:lang w:val="eu-ES"/>
        </w:rPr>
        <w:t>"</w:t>
      </w:r>
      <w:r w:rsidRPr="00545BD5">
        <w:rPr>
          <w:lang w:val="eu-ES"/>
        </w:rPr>
        <w:t>.</w:t>
      </w:r>
    </w:p>
    <w:p w:rsidR="00E25B7F" w:rsidRPr="00545BD5" w:rsidRDefault="00E25B7F" w:rsidP="00747422">
      <w:pPr>
        <w:pStyle w:val="Texto"/>
        <w:rPr>
          <w:lang w:val="eu-ES"/>
        </w:rPr>
      </w:pPr>
    </w:p>
    <w:p w:rsidR="00E25B7F" w:rsidRPr="00545BD5" w:rsidRDefault="00E25B7F" w:rsidP="00747422">
      <w:pPr>
        <w:pStyle w:val="Texto"/>
        <w:rPr>
          <w:lang w:val="eu-ES"/>
        </w:rPr>
      </w:pPr>
      <w:r w:rsidRPr="00545BD5">
        <w:rPr>
          <w:lang w:val="eu-ES"/>
        </w:rPr>
        <w:t>Banatu zaizuen dokumentazioan daukazue Jaurlaritzaren irizpena eta, besterik gabe, eztabaidari ekingo diogu.</w:t>
      </w:r>
    </w:p>
    <w:p w:rsidR="00E25B7F" w:rsidRPr="00545BD5" w:rsidRDefault="00E25B7F" w:rsidP="00747422">
      <w:pPr>
        <w:pStyle w:val="Texto"/>
        <w:rPr>
          <w:lang w:val="eu-ES"/>
        </w:rPr>
      </w:pPr>
    </w:p>
    <w:p w:rsidR="00E25B7F" w:rsidRPr="00545BD5" w:rsidRDefault="00E25B7F" w:rsidP="00747422">
      <w:pPr>
        <w:pStyle w:val="Texto"/>
        <w:rPr>
          <w:lang w:val="eu-ES"/>
        </w:rPr>
      </w:pPr>
      <w:r w:rsidRPr="00545BD5">
        <w:rPr>
          <w:lang w:val="eu-ES"/>
        </w:rPr>
        <w:t>Hemen aldeko txanda eta kontrako txanda dagoenez, aldeko txandan Elkarrekin Podemosez gain, beste norbaitek parte hartu nahi du? Ba, García andrea, zurea da hitza.</w:t>
      </w:r>
    </w:p>
    <w:p w:rsidR="00E25B7F" w:rsidRPr="00545BD5" w:rsidRDefault="00E25B7F" w:rsidP="00747422">
      <w:pPr>
        <w:pStyle w:val="Texto"/>
        <w:rPr>
          <w:lang w:val="eu-ES"/>
        </w:rPr>
      </w:pPr>
    </w:p>
    <w:p w:rsidR="00E25B7F" w:rsidRPr="00545BD5" w:rsidRDefault="00E25B7F" w:rsidP="00747422">
      <w:pPr>
        <w:pStyle w:val="Texto"/>
        <w:rPr>
          <w:lang w:val="eu-ES"/>
        </w:rPr>
      </w:pPr>
    </w:p>
    <w:p w:rsidR="00E25B7F" w:rsidRDefault="00E25B7F" w:rsidP="00747422">
      <w:pPr>
        <w:pStyle w:val="Texto"/>
        <w:rPr>
          <w:lang w:val="eu-ES"/>
        </w:rPr>
      </w:pPr>
      <w:r w:rsidRPr="00270C4A">
        <w:rPr>
          <w:rFonts w:ascii="Futura Md BT" w:hAnsi="Futura Md BT"/>
          <w:lang w:val="eu-ES"/>
        </w:rPr>
        <w:t>GARCÍA LARRIMBE</w:t>
      </w:r>
      <w:r>
        <w:rPr>
          <w:lang w:val="eu-ES"/>
        </w:rPr>
        <w:t xml:space="preserve"> andreak:</w:t>
      </w:r>
      <w:r w:rsidRPr="00545BD5">
        <w:rPr>
          <w:lang w:val="eu-ES"/>
        </w:rPr>
        <w:t xml:space="preserve"> Egun</w:t>
      </w:r>
      <w:r>
        <w:rPr>
          <w:lang w:val="eu-ES"/>
        </w:rPr>
        <w:t xml:space="preserve"> on denoi. Eskerrik asko, mahaiburu and</w:t>
      </w:r>
      <w:r w:rsidRPr="00545BD5">
        <w:rPr>
          <w:lang w:val="eu-ES"/>
        </w:rPr>
        <w:t>rea.</w:t>
      </w:r>
    </w:p>
    <w:p w:rsidR="00E25B7F" w:rsidRDefault="00E25B7F" w:rsidP="00747422">
      <w:pPr>
        <w:pStyle w:val="Texto"/>
        <w:rPr>
          <w:lang w:val="eu-ES"/>
        </w:rPr>
      </w:pPr>
    </w:p>
    <w:p w:rsidR="00E25B7F" w:rsidRDefault="00E25B7F" w:rsidP="00747422">
      <w:pPr>
        <w:pStyle w:val="Texto"/>
      </w:pPr>
      <w:r w:rsidRPr="000448DE">
        <w:t>Los juegos de azar nos acompañan habitualmente</w:t>
      </w:r>
      <w:r>
        <w:t>:</w:t>
      </w:r>
      <w:r w:rsidRPr="000448DE">
        <w:t xml:space="preserve"> la Lotería de Navidad, la primitiva, aquella </w:t>
      </w:r>
      <w:r>
        <w:t>quiniela</w:t>
      </w:r>
      <w:r w:rsidRPr="000448DE">
        <w:t xml:space="preserve"> de fútbol que antes </w:t>
      </w:r>
      <w:r>
        <w:t>se</w:t>
      </w:r>
      <w:r w:rsidRPr="000448DE">
        <w:t xml:space="preserve"> </w:t>
      </w:r>
      <w:r>
        <w:t>completaba en familia…</w:t>
      </w:r>
    </w:p>
    <w:p w:rsidR="00E25B7F" w:rsidRDefault="00E25B7F" w:rsidP="00747422">
      <w:pPr>
        <w:pStyle w:val="Texto"/>
      </w:pPr>
    </w:p>
    <w:p w:rsidR="00E25B7F" w:rsidRPr="00270C4A" w:rsidRDefault="00E25B7F" w:rsidP="00747422">
      <w:pPr>
        <w:pStyle w:val="Texto"/>
        <w:rPr>
          <w:lang w:val="eu-ES"/>
        </w:rPr>
      </w:pPr>
    </w:p>
    <w:p w:rsidR="00E25B7F" w:rsidRPr="00270C4A" w:rsidRDefault="00E25B7F" w:rsidP="00747422">
      <w:pPr>
        <w:pStyle w:val="Texto"/>
        <w:rPr>
          <w:lang w:val="eu-ES"/>
        </w:rPr>
      </w:pPr>
      <w:r w:rsidRPr="000F3E68">
        <w:rPr>
          <w:rFonts w:ascii="Futura Md BT" w:hAnsi="Futura Md BT"/>
          <w:lang w:val="eu-ES"/>
        </w:rPr>
        <w:t>LEHENDAKARIAK</w:t>
      </w:r>
      <w:r w:rsidRPr="00270C4A">
        <w:rPr>
          <w:lang w:val="eu-ES"/>
        </w:rPr>
        <w:t>: Isiltasuna, mesedez.</w:t>
      </w:r>
    </w:p>
    <w:p w:rsidR="00E25B7F" w:rsidRDefault="00E25B7F" w:rsidP="00747422">
      <w:pPr>
        <w:pStyle w:val="Texto"/>
      </w:pPr>
    </w:p>
    <w:p w:rsidR="00E25B7F" w:rsidRDefault="00E25B7F" w:rsidP="00747422">
      <w:pPr>
        <w:pStyle w:val="Texto"/>
      </w:pPr>
    </w:p>
    <w:p w:rsidR="00E25B7F" w:rsidRDefault="00E25B7F" w:rsidP="00747422">
      <w:pPr>
        <w:pStyle w:val="Texto"/>
      </w:pPr>
      <w:r w:rsidRPr="000F3E68">
        <w:rPr>
          <w:rFonts w:ascii="Futura Md BT" w:hAnsi="Futura Md BT"/>
        </w:rPr>
        <w:t>GARCÍA LARRIMBE</w:t>
      </w:r>
      <w:r>
        <w:t xml:space="preserve"> </w:t>
      </w:r>
      <w:r w:rsidRPr="00270C4A">
        <w:rPr>
          <w:lang w:val="eu-ES"/>
        </w:rPr>
        <w:t>andreak</w:t>
      </w:r>
      <w:r>
        <w:t>:…</w:t>
      </w:r>
      <w:r w:rsidRPr="000448DE">
        <w:t xml:space="preserve"> acudir al Hipódromo, apostar al c</w:t>
      </w:r>
      <w:r>
        <w:t>olorado en el partido de pelota,</w:t>
      </w:r>
      <w:r w:rsidRPr="000448DE">
        <w:t xml:space="preserve"> </w:t>
      </w:r>
      <w:r>
        <w:t>la vecina que va a</w:t>
      </w:r>
      <w:r w:rsidRPr="000448DE">
        <w:t>l</w:t>
      </w:r>
      <w:r>
        <w:t xml:space="preserve"> bingo el sábado</w:t>
      </w:r>
      <w:r w:rsidRPr="000448DE">
        <w:t xml:space="preserve"> a la tarde. El juego nos rodea </w:t>
      </w:r>
      <w:r>
        <w:t>y nos ha rodeado históricamente.</w:t>
      </w:r>
    </w:p>
    <w:p w:rsidR="00E25B7F" w:rsidRDefault="00E25B7F" w:rsidP="00747422">
      <w:pPr>
        <w:pStyle w:val="Texto"/>
      </w:pPr>
    </w:p>
    <w:p w:rsidR="00E25B7F" w:rsidRDefault="00E25B7F" w:rsidP="00747422">
      <w:pPr>
        <w:pStyle w:val="Texto"/>
      </w:pPr>
      <w:r>
        <w:t>P</w:t>
      </w:r>
      <w:r w:rsidRPr="000448DE">
        <w:t xml:space="preserve">ero nos tenemos que preguntar por </w:t>
      </w:r>
      <w:r>
        <w:t>qué nos preocupa más ahora.</w:t>
      </w:r>
      <w:r w:rsidRPr="000448DE">
        <w:t xml:space="preserve"> </w:t>
      </w:r>
      <w:r>
        <w:t>Q</w:t>
      </w:r>
      <w:r w:rsidRPr="000448DE">
        <w:t>uizá sea porque en la actualidad jugar es más fácil, puede ser más anónimo y el abanico de apuestas es infinito. Se puede hacer desde casa y es</w:t>
      </w:r>
      <w:r>
        <w:t>,</w:t>
      </w:r>
      <w:r w:rsidRPr="000448DE">
        <w:t xml:space="preserve"> muchas veces</w:t>
      </w:r>
      <w:r>
        <w:t>,</w:t>
      </w:r>
      <w:r w:rsidRPr="000448DE">
        <w:t xml:space="preserve"> un p</w:t>
      </w:r>
      <w:r>
        <w:t>lan en las cuadrillas de amigos.</w:t>
      </w:r>
    </w:p>
    <w:p w:rsidR="00E25B7F" w:rsidRDefault="00E25B7F" w:rsidP="00747422">
      <w:pPr>
        <w:pStyle w:val="Texto"/>
      </w:pPr>
    </w:p>
    <w:p w:rsidR="00E25B7F" w:rsidRDefault="00E25B7F" w:rsidP="00747422">
      <w:pPr>
        <w:pStyle w:val="Texto"/>
      </w:pPr>
      <w:r w:rsidRPr="000448DE">
        <w:t xml:space="preserve">Por ello traemos </w:t>
      </w:r>
      <w:r>
        <w:t>hoy a</w:t>
      </w:r>
      <w:r w:rsidRPr="000448DE">
        <w:t xml:space="preserve"> esta C</w:t>
      </w:r>
      <w:r>
        <w:t>á</w:t>
      </w:r>
      <w:r w:rsidRPr="000448DE">
        <w:t>mara, una propuesta que responde a una preocupación</w:t>
      </w:r>
      <w:r>
        <w:t xml:space="preserve"> latente</w:t>
      </w:r>
      <w:r w:rsidRPr="000448DE">
        <w:t xml:space="preserve"> y extendida en la ciudadanía vasca. Desde</w:t>
      </w:r>
      <w:r>
        <w:t xml:space="preserve"> Elkarrekin Podemos v</w:t>
      </w:r>
      <w:r w:rsidRPr="000448DE">
        <w:t xml:space="preserve">enimos denunciando desde hace tiempo en esta Cámara que en los últimos años el negocio de las apuestas deportivas y los juegos de azar se ha extendido de forma exponencial por nuestras calles y barrios y por </w:t>
      </w:r>
      <w:r>
        <w:t>los</w:t>
      </w:r>
      <w:r w:rsidRPr="000448DE">
        <w:t xml:space="preserve"> establecimientos de hostelería, así como por Internet</w:t>
      </w:r>
      <w:r>
        <w:t>.</w:t>
      </w:r>
      <w:r w:rsidRPr="000448DE">
        <w:t xml:space="preserve"> </w:t>
      </w:r>
      <w:r>
        <w:t>Y</w:t>
      </w:r>
      <w:r w:rsidRPr="000448DE">
        <w:t xml:space="preserve"> afecta de manera especial a la población menor de edad y a las y los jóvenes</w:t>
      </w:r>
      <w:r>
        <w:t xml:space="preserve"> de</w:t>
      </w:r>
      <w:r w:rsidRPr="000448DE">
        <w:t xml:space="preserve"> Euskadi</w:t>
      </w:r>
      <w:r>
        <w:t>.</w:t>
      </w:r>
      <w:r w:rsidRPr="000448DE">
        <w:t xml:space="preserve"> </w:t>
      </w:r>
      <w:r>
        <w:t>U</w:t>
      </w:r>
      <w:r w:rsidRPr="000448DE">
        <w:t>n fenómeno social, el del juego y las apuestas deportivas</w:t>
      </w:r>
      <w:r>
        <w:t>,</w:t>
      </w:r>
      <w:r w:rsidRPr="000448DE">
        <w:t xml:space="preserve"> que nos concierne a todas y que preocupa</w:t>
      </w:r>
      <w:r>
        <w:t>,</w:t>
      </w:r>
      <w:r w:rsidRPr="000448DE">
        <w:t xml:space="preserve"> y mucho, no s</w:t>
      </w:r>
      <w:r w:rsidR="003D0D65">
        <w:t>o</w:t>
      </w:r>
      <w:r w:rsidRPr="000448DE">
        <w:t>lo a las asociaciones afectadas por la ludopatía</w:t>
      </w:r>
      <w:r>
        <w:t>,</w:t>
      </w:r>
      <w:r w:rsidRPr="000448DE">
        <w:t xml:space="preserve"> a colectivos sociales y</w:t>
      </w:r>
      <w:r>
        <w:t xml:space="preserve"> a</w:t>
      </w:r>
      <w:r w:rsidRPr="000448DE">
        <w:t xml:space="preserve"> organizaciones juveniles, sino a la ciudadanía en general.</w:t>
      </w:r>
    </w:p>
    <w:p w:rsidR="00E25B7F" w:rsidRDefault="00E25B7F" w:rsidP="00747422">
      <w:pPr>
        <w:pStyle w:val="Texto"/>
      </w:pPr>
    </w:p>
    <w:p w:rsidR="00E25B7F" w:rsidRDefault="00E25B7F" w:rsidP="00747422">
      <w:pPr>
        <w:pStyle w:val="Texto"/>
      </w:pPr>
      <w:r w:rsidRPr="000448DE">
        <w:t>Cada vez nos encontramos, como digo, con más casos de vecinas y vecinos, donde en su entorno hay personas con problemas con el juego</w:t>
      </w:r>
      <w:r>
        <w:t>.</w:t>
      </w:r>
      <w:r w:rsidRPr="000448DE">
        <w:t xml:space="preserve"> </w:t>
      </w:r>
      <w:r>
        <w:t>Y</w:t>
      </w:r>
      <w:r w:rsidRPr="000448DE">
        <w:t xml:space="preserve"> existe</w:t>
      </w:r>
      <w:r>
        <w:t>,</w:t>
      </w:r>
      <w:r w:rsidRPr="000448DE">
        <w:t xml:space="preserve"> además, un poder </w:t>
      </w:r>
      <w:r>
        <w:t>de atracción</w:t>
      </w:r>
      <w:r w:rsidRPr="000448DE">
        <w:t xml:space="preserve"> mayor entre los colectivos más vulnerables</w:t>
      </w:r>
      <w:r>
        <w:t>,</w:t>
      </w:r>
      <w:r w:rsidRPr="000448DE">
        <w:t xml:space="preserve"> a los que se les hace llegar el mensaje que se puede ganar dinero fácil</w:t>
      </w:r>
      <w:r>
        <w:t>.</w:t>
      </w:r>
      <w:r w:rsidRPr="000448DE">
        <w:t xml:space="preserve"> </w:t>
      </w:r>
      <w:r>
        <w:t>A</w:t>
      </w:r>
      <w:r w:rsidRPr="000448DE">
        <w:t xml:space="preserve"> día de hoy en Euskadi hay 256 salones de juego, casas de apuestas y bingos</w:t>
      </w:r>
      <w:r>
        <w:t>, 11.351</w:t>
      </w:r>
      <w:r w:rsidRPr="000448DE">
        <w:t xml:space="preserve"> máquinas tragaperras y aproximadamente 2</w:t>
      </w:r>
      <w:r>
        <w:t>.100 máquinas de</w:t>
      </w:r>
      <w:r w:rsidRPr="000448DE">
        <w:t xml:space="preserve"> apuestas que</w:t>
      </w:r>
      <w:r>
        <w:t>,</w:t>
      </w:r>
      <w:r w:rsidRPr="000448DE">
        <w:t xml:space="preserve"> en su mayoría</w:t>
      </w:r>
      <w:r>
        <w:t>,</w:t>
      </w:r>
      <w:r w:rsidRPr="000448DE">
        <w:t xml:space="preserve"> se encuentran situadas en bares y restaurantes.</w:t>
      </w:r>
      <w:r>
        <w:t xml:space="preserve"> </w:t>
      </w:r>
      <w:r w:rsidRPr="000448DE">
        <w:t>Es</w:t>
      </w:r>
      <w:r>
        <w:t>,</w:t>
      </w:r>
      <w:r w:rsidRPr="000448DE">
        <w:t xml:space="preserve"> a todas luces un número excesivo</w:t>
      </w:r>
      <w:r>
        <w:t>.</w:t>
      </w:r>
    </w:p>
    <w:p w:rsidR="00E25B7F" w:rsidRDefault="00E25B7F" w:rsidP="00747422">
      <w:pPr>
        <w:pStyle w:val="Texto"/>
      </w:pPr>
    </w:p>
    <w:p w:rsidR="00E25B7F" w:rsidRDefault="00E25B7F" w:rsidP="00747422">
      <w:pPr>
        <w:pStyle w:val="Texto"/>
      </w:pPr>
      <w:r>
        <w:t>A</w:t>
      </w:r>
      <w:r w:rsidRPr="000448DE">
        <w:t xml:space="preserve">l alto </w:t>
      </w:r>
      <w:r>
        <w:t>d</w:t>
      </w:r>
      <w:r w:rsidRPr="000448DE">
        <w:t>el nivel de juego presencial hay que añadir e</w:t>
      </w:r>
      <w:r>
        <w:t>l aumento de los juegos de azar y</w:t>
      </w:r>
      <w:r w:rsidRPr="000448DE">
        <w:t xml:space="preserve"> las apuestas deportivas en Internet, materia sobre la que existe una alar</w:t>
      </w:r>
      <w:r>
        <w:t xml:space="preserve">mante falta de información. </w:t>
      </w:r>
      <w:r w:rsidRPr="000448DE">
        <w:t>El mayor cambio que se ha producido en los últimos años dentro del juego es el derivado de la irrupción de la opción online, que posibilita al juego y también las apuestas a través de cualquier dispositivo</w:t>
      </w:r>
      <w:r>
        <w:t>, las 24 horas del día.</w:t>
      </w:r>
    </w:p>
    <w:p w:rsidR="00E25B7F" w:rsidRDefault="00E25B7F" w:rsidP="00747422">
      <w:pPr>
        <w:pStyle w:val="Texto"/>
      </w:pPr>
    </w:p>
    <w:p w:rsidR="00E25B7F" w:rsidRDefault="00E25B7F" w:rsidP="00747422">
      <w:pPr>
        <w:pStyle w:val="Texto"/>
      </w:pPr>
      <w:r>
        <w:t>E</w:t>
      </w:r>
      <w:r w:rsidRPr="000448DE">
        <w:t>se anonimato, esa forma de jugar desde casa, el vínculo con el deporte, que muchas veces sirve de gancho</w:t>
      </w:r>
      <w:r>
        <w:t>,</w:t>
      </w:r>
      <w:r w:rsidRPr="000448DE">
        <w:t xml:space="preserve"> y su accesibilidad a través del móvil, hacen que sean muchos los jóvenes que juegan vía online. Según los datos de</w:t>
      </w:r>
      <w:r>
        <w:t>l Observatorio</w:t>
      </w:r>
      <w:r w:rsidRPr="000448DE">
        <w:t xml:space="preserve"> Vasco del </w:t>
      </w:r>
      <w:r>
        <w:t>J</w:t>
      </w:r>
      <w:r w:rsidRPr="000448DE">
        <w:t>uego, el volumen m</w:t>
      </w:r>
      <w:r>
        <w:t>edio de la apuesta deportiva on</w:t>
      </w:r>
      <w:r w:rsidRPr="000448DE">
        <w:t>line fue de 15 euros en 2018</w:t>
      </w:r>
      <w:r>
        <w:t>, mientras que en hostelería y s</w:t>
      </w:r>
      <w:r w:rsidRPr="000448DE">
        <w:t xml:space="preserve">alones fue de entre 6,5 y </w:t>
      </w:r>
      <w:r>
        <w:t>8 euros, respectivamente</w:t>
      </w:r>
      <w:r w:rsidRPr="000448DE">
        <w:t>, lo que demuestra que a mayor grado de</w:t>
      </w:r>
      <w:r>
        <w:t xml:space="preserve"> anonimato, el gasto medio aumenta</w:t>
      </w:r>
      <w:r w:rsidRPr="000448DE">
        <w:t xml:space="preserve"> y es mayor</w:t>
      </w:r>
      <w:r>
        <w:t>.</w:t>
      </w:r>
      <w:r w:rsidRPr="000448DE">
        <w:t xml:space="preserve"> </w:t>
      </w:r>
      <w:r>
        <w:t>Y</w:t>
      </w:r>
      <w:r w:rsidRPr="000448DE">
        <w:t xml:space="preserve">, por lo tanto, aumenta el riesgo de que acabe convirtiéndose en una </w:t>
      </w:r>
      <w:r>
        <w:t>adicción</w:t>
      </w:r>
      <w:r w:rsidRPr="000448DE">
        <w:t>, porque todo es</w:t>
      </w:r>
      <w:r>
        <w:t>tá montado para que así lo sea.</w:t>
      </w:r>
    </w:p>
    <w:p w:rsidR="00E25B7F" w:rsidRDefault="00E25B7F" w:rsidP="00747422">
      <w:pPr>
        <w:pStyle w:val="Texto"/>
      </w:pPr>
    </w:p>
    <w:p w:rsidR="00E25B7F" w:rsidRDefault="00E25B7F" w:rsidP="00747422">
      <w:pPr>
        <w:pStyle w:val="Texto"/>
      </w:pPr>
      <w:r w:rsidRPr="000448DE">
        <w:t xml:space="preserve">El propio </w:t>
      </w:r>
      <w:r w:rsidR="00984622">
        <w:t>VII</w:t>
      </w:r>
      <w:r>
        <w:t xml:space="preserve"> Plan de Adicciones de Euskadi,</w:t>
      </w:r>
      <w:r w:rsidRPr="000448DE">
        <w:t xml:space="preserve"> </w:t>
      </w:r>
      <w:r>
        <w:t>d</w:t>
      </w:r>
      <w:r w:rsidRPr="000448DE">
        <w:t xml:space="preserve">el </w:t>
      </w:r>
      <w:r>
        <w:t xml:space="preserve">2017-2020, </w:t>
      </w:r>
      <w:r w:rsidRPr="000448DE">
        <w:t>ha reconocido los riesgos de juego online, especialmente para la población más joven, señalando que el 26</w:t>
      </w:r>
      <w:r>
        <w:t> % de la población vasca,</w:t>
      </w:r>
      <w:r w:rsidRPr="000448DE">
        <w:t xml:space="preserve"> </w:t>
      </w:r>
      <w:r>
        <w:t>u</w:t>
      </w:r>
      <w:r w:rsidRPr="000448DE">
        <w:t>n total de 436.906 personas</w:t>
      </w:r>
      <w:r>
        <w:t>,</w:t>
      </w:r>
      <w:r w:rsidRPr="000448DE">
        <w:t xml:space="preserve"> ya es jugadora activa</w:t>
      </w:r>
      <w:r>
        <w:t>,</w:t>
      </w:r>
      <w:r w:rsidRPr="000448DE">
        <w:t xml:space="preserve"> al haber gastado dinero al menos una vez a la semana, durante el último año, en algún tipo de juego de</w:t>
      </w:r>
      <w:r>
        <w:t xml:space="preserve"> azar.</w:t>
      </w:r>
    </w:p>
    <w:p w:rsidR="00E25B7F" w:rsidRDefault="00E25B7F" w:rsidP="00747422">
      <w:pPr>
        <w:pStyle w:val="Texto"/>
      </w:pPr>
    </w:p>
    <w:p w:rsidR="00E25B7F" w:rsidRDefault="00E25B7F" w:rsidP="00747422">
      <w:pPr>
        <w:pStyle w:val="Texto"/>
      </w:pPr>
      <w:r>
        <w:t>L</w:t>
      </w:r>
      <w:r w:rsidRPr="000448DE">
        <w:t xml:space="preserve">as personas jóvenes y los estratos sociales con menos recursos se están viendo afectadas por el </w:t>
      </w:r>
      <w:r>
        <w:t>serio problema de salud pública</w:t>
      </w:r>
      <w:r w:rsidRPr="000448DE">
        <w:t xml:space="preserve"> que supone la propagación de la adicción a los juegos</w:t>
      </w:r>
      <w:r>
        <w:t xml:space="preserve"> de azar. La oferta de juego</w:t>
      </w:r>
      <w:r w:rsidRPr="000448DE">
        <w:t xml:space="preserve"> </w:t>
      </w:r>
      <w:r>
        <w:t>s</w:t>
      </w:r>
      <w:r w:rsidRPr="000448DE">
        <w:t>e presenta cada vez con más frecuencia en las inmediaciones de centros educativos y universitarios, con la consiguiente expo</w:t>
      </w:r>
      <w:r>
        <w:t>sición de las alumnas y alumnos</w:t>
      </w:r>
      <w:r w:rsidRPr="000448DE">
        <w:t xml:space="preserve"> </w:t>
      </w:r>
      <w:r>
        <w:t>a</w:t>
      </w:r>
      <w:r w:rsidRPr="000448DE">
        <w:t>l juego y a las apuestas y, por supuesto, a la normalización de una actividad que desemboca en graves problemas de adicción.</w:t>
      </w:r>
    </w:p>
    <w:p w:rsidR="00E25B7F" w:rsidRDefault="00E25B7F" w:rsidP="00747422">
      <w:pPr>
        <w:pStyle w:val="Texto"/>
      </w:pPr>
    </w:p>
    <w:p w:rsidR="00E25B7F" w:rsidRDefault="00E25B7F" w:rsidP="00747422">
      <w:pPr>
        <w:pStyle w:val="Texto"/>
      </w:pPr>
      <w:r w:rsidRPr="000448DE">
        <w:t xml:space="preserve">Para comprobar </w:t>
      </w:r>
      <w:r>
        <w:t>esta situación</w:t>
      </w:r>
      <w:r w:rsidRPr="000448DE">
        <w:t xml:space="preserve"> no hay más que acercarse</w:t>
      </w:r>
      <w:r>
        <w:t xml:space="preserve"> a</w:t>
      </w:r>
      <w:r w:rsidRPr="000448DE">
        <w:t xml:space="preserve"> algunos de los </w:t>
      </w:r>
      <w:r>
        <w:t>salones de juego o casas de</w:t>
      </w:r>
      <w:r w:rsidRPr="000448DE">
        <w:t xml:space="preserve"> apuestas de nuestros barrios. Allí </w:t>
      </w:r>
      <w:r>
        <w:t>n</w:t>
      </w:r>
      <w:r w:rsidRPr="000448DE">
        <w:t xml:space="preserve">os encontraremos a varios </w:t>
      </w:r>
      <w:r>
        <w:t>chavales con sus bolsas de deporte al hombro,</w:t>
      </w:r>
      <w:r w:rsidRPr="000448DE">
        <w:t xml:space="preserve"> con la frente cubierta muchas veces </w:t>
      </w:r>
      <w:r>
        <w:t>de acné,</w:t>
      </w:r>
      <w:r w:rsidRPr="000448DE">
        <w:t xml:space="preserve"> conc</w:t>
      </w:r>
      <w:r>
        <w:t>entrados frente a las máquinas de apuestas,</w:t>
      </w:r>
      <w:r w:rsidRPr="000448DE">
        <w:t xml:space="preserve"> </w:t>
      </w:r>
      <w:r>
        <w:t>m</w:t>
      </w:r>
      <w:r w:rsidRPr="000448DE">
        <w:t>ientras</w:t>
      </w:r>
      <w:r>
        <w:t xml:space="preserve"> echan un vistazo en la pantalla</w:t>
      </w:r>
      <w:r w:rsidRPr="000448DE">
        <w:t xml:space="preserve"> </w:t>
      </w:r>
      <w:r>
        <w:t>a</w:t>
      </w:r>
      <w:r w:rsidRPr="000448DE">
        <w:t xml:space="preserve"> equipos con nombres que desconocen y de competiciones </w:t>
      </w:r>
      <w:r>
        <w:t>y modalidad</w:t>
      </w:r>
      <w:r w:rsidRPr="000448DE">
        <w:t>es diversas que</w:t>
      </w:r>
      <w:r>
        <w:t>,</w:t>
      </w:r>
      <w:r w:rsidRPr="000448DE">
        <w:t xml:space="preserve"> muchas veces</w:t>
      </w:r>
      <w:r>
        <w:t>,</w:t>
      </w:r>
      <w:r w:rsidRPr="000448DE">
        <w:t xml:space="preserve"> desconocen y con la que no tiene</w:t>
      </w:r>
      <w:r>
        <w:t>n</w:t>
      </w:r>
      <w:r w:rsidRPr="000448DE">
        <w:t xml:space="preserve"> </w:t>
      </w:r>
      <w:r>
        <w:t>vínculo ninguno.</w:t>
      </w:r>
    </w:p>
    <w:p w:rsidR="00E25B7F" w:rsidRDefault="00E25B7F" w:rsidP="00747422">
      <w:pPr>
        <w:pStyle w:val="Texto"/>
      </w:pPr>
    </w:p>
    <w:p w:rsidR="00E25B7F" w:rsidRDefault="00E25B7F" w:rsidP="00747422">
      <w:pPr>
        <w:pStyle w:val="Texto"/>
      </w:pPr>
      <w:r w:rsidRPr="000448DE">
        <w:t xml:space="preserve">Esta escena se repite a diario y con </w:t>
      </w:r>
      <w:r>
        <w:t>levísimos</w:t>
      </w:r>
      <w:r w:rsidRPr="000448DE">
        <w:t xml:space="preserve"> matices en buena parte de los negocios relacionados con el juego que abren la persiana en Euskadi. La mayoría están estratégicamente situados al alcance de los más jóvenes. Hay más de 100 centros educativos y colegi</w:t>
      </w:r>
      <w:r>
        <w:t>os que tienen un salón de juego o casas de</w:t>
      </w:r>
      <w:r w:rsidRPr="000448DE">
        <w:t xml:space="preserve"> apuestas</w:t>
      </w:r>
      <w:r>
        <w:t xml:space="preserve"> m</w:t>
      </w:r>
      <w:r w:rsidRPr="000448DE">
        <w:t xml:space="preserve">uy cerca de </w:t>
      </w:r>
      <w:r>
        <w:t>sus inmediaciones.</w:t>
      </w:r>
    </w:p>
    <w:p w:rsidR="00E25B7F" w:rsidRDefault="00E25B7F" w:rsidP="00747422">
      <w:pPr>
        <w:pStyle w:val="Texto"/>
      </w:pPr>
    </w:p>
    <w:p w:rsidR="00E25B7F" w:rsidRDefault="00E25B7F" w:rsidP="00747422">
      <w:pPr>
        <w:pStyle w:val="Texto"/>
      </w:pPr>
      <w:r w:rsidRPr="000448DE">
        <w:t>Hay que señalar también que estas salas de juego muestran una estética atractiva y moderna, volcada en el universo online. Y hay algunos jóvenes que todavía no son conscientes de las consecuencias que c</w:t>
      </w:r>
      <w:r>
        <w:t>onlleva esta dinámica de juego.</w:t>
      </w:r>
    </w:p>
    <w:p w:rsidR="00E25B7F" w:rsidRDefault="00E25B7F" w:rsidP="00747422">
      <w:pPr>
        <w:pStyle w:val="Texto"/>
      </w:pPr>
    </w:p>
    <w:p w:rsidR="00E25B7F" w:rsidRDefault="00E25B7F" w:rsidP="00747422">
      <w:pPr>
        <w:pStyle w:val="Texto"/>
      </w:pPr>
      <w:r w:rsidRPr="000448DE">
        <w:t>Y la cruda realidad es que en estos locales, en el fondo, solo se puede apostar a perder y</w:t>
      </w:r>
      <w:r>
        <w:t>,</w:t>
      </w:r>
      <w:r w:rsidRPr="000448DE">
        <w:t xml:space="preserve"> en algunos casos</w:t>
      </w:r>
      <w:r>
        <w:t>, a arruinar</w:t>
      </w:r>
      <w:r w:rsidRPr="000448DE">
        <w:t xml:space="preserve">se la vida. Según el departamento de </w:t>
      </w:r>
      <w:r>
        <w:t>Salud del Gobierno</w:t>
      </w:r>
      <w:r w:rsidRPr="000448DE">
        <w:t xml:space="preserve"> Vasco, esta realidad emerge al constatar que ya son 43.000 personas en Euskadi, las que presentan un trastorno de juego patológico y que hasta un 5</w:t>
      </w:r>
      <w:r>
        <w:t> </w:t>
      </w:r>
      <w:r w:rsidRPr="000448DE">
        <w:t>% de la población joven se enfrenta a esta adi</w:t>
      </w:r>
      <w:r>
        <w:t>cción.</w:t>
      </w:r>
    </w:p>
    <w:p w:rsidR="00E25B7F" w:rsidRDefault="00E25B7F" w:rsidP="00747422">
      <w:pPr>
        <w:pStyle w:val="Texto"/>
      </w:pPr>
    </w:p>
    <w:p w:rsidR="00E25B7F" w:rsidRDefault="00E25B7F" w:rsidP="00747422">
      <w:pPr>
        <w:pStyle w:val="Texto"/>
      </w:pPr>
      <w:r w:rsidRPr="000448DE">
        <w:t>El perfil de las personas que acuden a esta</w:t>
      </w:r>
      <w:r>
        <w:t>s asociacio</w:t>
      </w:r>
      <w:r w:rsidRPr="000448DE">
        <w:t>n</w:t>
      </w:r>
      <w:r>
        <w:t>e</w:t>
      </w:r>
      <w:r w:rsidRPr="000448DE">
        <w:t>s</w:t>
      </w:r>
      <w:r>
        <w:t xml:space="preserve"> a</w:t>
      </w:r>
      <w:r w:rsidRPr="000448DE">
        <w:t xml:space="preserve"> solicitar ay</w:t>
      </w:r>
      <w:r>
        <w:t>uda para problemas con el juego</w:t>
      </w:r>
      <w:r w:rsidRPr="000448DE">
        <w:t xml:space="preserve"> </w:t>
      </w:r>
      <w:r>
        <w:t>t</w:t>
      </w:r>
      <w:r w:rsidRPr="000448DE">
        <w:t>iene entre 26 y 35 años, en el caso de los hombres</w:t>
      </w:r>
      <w:r>
        <w:t>,</w:t>
      </w:r>
      <w:r w:rsidRPr="000448DE">
        <w:t xml:space="preserve"> y entre 36 y 45</w:t>
      </w:r>
      <w:r>
        <w:t>, en el de las mujeres.</w:t>
      </w:r>
      <w:r w:rsidRPr="000448DE">
        <w:t xml:space="preserve"> </w:t>
      </w:r>
      <w:r>
        <w:t>E</w:t>
      </w:r>
      <w:r w:rsidRPr="000448DE">
        <w:t>l trastorno de adicción a los juegos de azar, reconocido por</w:t>
      </w:r>
      <w:r>
        <w:t xml:space="preserve"> la Organización Mundial de la S</w:t>
      </w:r>
      <w:r w:rsidRPr="000448DE">
        <w:t>alud, conlleva graves consecuenc</w:t>
      </w:r>
      <w:r>
        <w:t>ias para las personas que lo pad</w:t>
      </w:r>
      <w:r w:rsidRPr="000448DE">
        <w:t>ecen</w:t>
      </w:r>
      <w:r>
        <w:t>,</w:t>
      </w:r>
      <w:r w:rsidRPr="000448DE">
        <w:t xml:space="preserve"> para su entorno social y familiar y</w:t>
      </w:r>
      <w:r>
        <w:t>,</w:t>
      </w:r>
      <w:r w:rsidRPr="000448DE">
        <w:t xml:space="preserve"> en general, para </w:t>
      </w:r>
      <w:r>
        <w:t>el conjunto de la sociedad.</w:t>
      </w:r>
    </w:p>
    <w:p w:rsidR="00E25B7F" w:rsidRDefault="00E25B7F" w:rsidP="00747422">
      <w:pPr>
        <w:pStyle w:val="Texto"/>
      </w:pPr>
    </w:p>
    <w:p w:rsidR="00E25B7F" w:rsidRDefault="00E25B7F" w:rsidP="00747422">
      <w:pPr>
        <w:pStyle w:val="Texto"/>
      </w:pPr>
      <w:r w:rsidRPr="000448DE">
        <w:t>Y a esto hay que añadirle que</w:t>
      </w:r>
      <w:r>
        <w:t>,</w:t>
      </w:r>
      <w:r w:rsidRPr="000448DE">
        <w:t xml:space="preserve"> cuando una se</w:t>
      </w:r>
      <w:r>
        <w:t xml:space="preserve"> </w:t>
      </w:r>
      <w:r w:rsidRPr="000448DE">
        <w:t>detiene</w:t>
      </w:r>
      <w:r>
        <w:t xml:space="preserve"> a</w:t>
      </w:r>
      <w:r w:rsidRPr="000448DE">
        <w:t xml:space="preserve"> observar la ubicación de estos establecimientos en los municipios de Euskadi donde han proliferado</w:t>
      </w:r>
      <w:r>
        <w:t>,</w:t>
      </w:r>
      <w:r w:rsidRPr="000448DE">
        <w:t xml:space="preserve"> es en los barrios más populares y con un poder adquisitivo más bajo</w:t>
      </w:r>
      <w:r>
        <w:t>.</w:t>
      </w:r>
      <w:r w:rsidRPr="000448DE">
        <w:t xml:space="preserve"> </w:t>
      </w:r>
      <w:r>
        <w:t>A</w:t>
      </w:r>
      <w:r w:rsidRPr="000448DE">
        <w:t>llí, para los empresarios del sector</w:t>
      </w:r>
      <w:r>
        <w:t>,</w:t>
      </w:r>
      <w:r w:rsidRPr="000448DE">
        <w:t xml:space="preserve"> es la apuesta segura</w:t>
      </w:r>
      <w:r>
        <w:t>.</w:t>
      </w:r>
    </w:p>
    <w:p w:rsidR="00E25B7F" w:rsidRDefault="00E25B7F" w:rsidP="00747422">
      <w:pPr>
        <w:pStyle w:val="Texto"/>
      </w:pPr>
    </w:p>
    <w:p w:rsidR="00E25B7F" w:rsidRDefault="00E25B7F" w:rsidP="00747422">
      <w:pPr>
        <w:pStyle w:val="Texto"/>
      </w:pPr>
      <w:r>
        <w:t>Y con matices</w:t>
      </w:r>
      <w:r w:rsidRPr="000448DE">
        <w:t xml:space="preserve"> </w:t>
      </w:r>
      <w:r>
        <w:t>e</w:t>
      </w:r>
      <w:r w:rsidRPr="000448DE">
        <w:t>ste patrón se repite en las zonas de tránsito, y en los llamados barrios más a</w:t>
      </w:r>
      <w:r>
        <w:t>caudalados se concentra</w:t>
      </w:r>
      <w:r w:rsidRPr="000448DE">
        <w:t xml:space="preserve"> la mayoría de</w:t>
      </w:r>
      <w:r>
        <w:t>,</w:t>
      </w:r>
      <w:r w:rsidRPr="000448DE">
        <w:t xml:space="preserve"> perdón</w:t>
      </w:r>
      <w:r>
        <w:t>,</w:t>
      </w:r>
      <w:r w:rsidRPr="000448DE">
        <w:t xml:space="preserve"> se concentra la mayoría de estos locales. Y mientras </w:t>
      </w:r>
      <w:r>
        <w:t>tanto,…</w:t>
      </w:r>
    </w:p>
    <w:p w:rsidR="00E25B7F" w:rsidRDefault="00E25B7F" w:rsidP="00747422">
      <w:pPr>
        <w:pStyle w:val="Texto"/>
      </w:pPr>
    </w:p>
    <w:p w:rsidR="00E25B7F" w:rsidRPr="00A00CA0" w:rsidRDefault="00E25B7F" w:rsidP="00747422">
      <w:pPr>
        <w:pStyle w:val="Texto"/>
      </w:pPr>
      <w:r>
        <w:t>(2. zintaren amaiera)</w:t>
      </w:r>
    </w:p>
    <w:p w:rsidR="00E25B7F" w:rsidRDefault="00E25B7F" w:rsidP="00747422">
      <w:pPr>
        <w:pStyle w:val="Texto"/>
      </w:pPr>
      <w:r>
        <w:t>(3. zintaren hasiera)</w:t>
      </w:r>
    </w:p>
    <w:p w:rsidR="00E25B7F" w:rsidRDefault="00E25B7F" w:rsidP="00747422">
      <w:pPr>
        <w:pStyle w:val="Texto"/>
      </w:pPr>
    </w:p>
    <w:p w:rsidR="00E25B7F" w:rsidRDefault="00E25B7F" w:rsidP="00747422">
      <w:pPr>
        <w:pStyle w:val="Texto"/>
      </w:pPr>
      <w:r>
        <w:t xml:space="preserve">… </w:t>
      </w:r>
      <w:r w:rsidRPr="00F13156">
        <w:t>tránsito y en los llamados barrios más aca</w:t>
      </w:r>
      <w:r>
        <w:t xml:space="preserve">udalados </w:t>
      </w:r>
      <w:r w:rsidRPr="00F13156">
        <w:t>se concentran la mayoría de</w:t>
      </w:r>
      <w:r>
        <w:t>…, p</w:t>
      </w:r>
      <w:r w:rsidRPr="00F13156">
        <w:t>erdón</w:t>
      </w:r>
      <w:r>
        <w:t>,</w:t>
      </w:r>
      <w:r w:rsidRPr="00F13156">
        <w:t xml:space="preserve"> se concentra</w:t>
      </w:r>
      <w:r>
        <w:t>n</w:t>
      </w:r>
      <w:r w:rsidRPr="00F13156">
        <w:t xml:space="preserve"> la mayoría de estos locales</w:t>
      </w:r>
      <w:r>
        <w:t>. Y mientras tanto</w:t>
      </w:r>
      <w:r w:rsidRPr="00F13156">
        <w:t xml:space="preserve"> en</w:t>
      </w:r>
      <w:r>
        <w:t xml:space="preserve"> los barrios con mayor poder adquisitiv</w:t>
      </w:r>
      <w:r w:rsidRPr="00F13156">
        <w:t>o no se abre la persiana a ninguno de estos establecimientos. Y esta cuestión nos tiene que hacer reflexionar.</w:t>
      </w:r>
    </w:p>
    <w:p w:rsidR="00E25B7F" w:rsidRDefault="00E25B7F" w:rsidP="00747422">
      <w:pPr>
        <w:pStyle w:val="Texto"/>
      </w:pPr>
    </w:p>
    <w:p w:rsidR="00E25B7F" w:rsidRDefault="00E25B7F" w:rsidP="00747422">
      <w:pPr>
        <w:pStyle w:val="Texto"/>
      </w:pPr>
      <w:r w:rsidRPr="00F13156">
        <w:t>No obstante, actualmente resulta o ha resultado imposible cuantif</w:t>
      </w:r>
      <w:r>
        <w:t>icar la realidad de la adición a l</w:t>
      </w:r>
      <w:r w:rsidRPr="00F13156">
        <w:t xml:space="preserve">os </w:t>
      </w:r>
      <w:r>
        <w:t>juegos de azar en Euskadi. Y para ello</w:t>
      </w:r>
      <w:r w:rsidRPr="00F13156">
        <w:t xml:space="preserve"> ha sido necesario llevar a</w:t>
      </w:r>
      <w:r>
        <w:t xml:space="preserve"> cabo </w:t>
      </w:r>
      <w:r w:rsidRPr="00F13156">
        <w:t>estudios pormenorizados, tal y como reclaman las figuras expertas en adicciones y las asociaciones de tratamiento</w:t>
      </w:r>
      <w:r>
        <w:t xml:space="preserve"> y rehabilitación </w:t>
      </w:r>
      <w:r w:rsidRPr="00F13156">
        <w:t>de personas jugad</w:t>
      </w:r>
      <w:r w:rsidR="007A78DB">
        <w:t>oras. Y e</w:t>
      </w:r>
      <w:r w:rsidRPr="00F13156">
        <w:t>sa es la tarea que debe ser l</w:t>
      </w:r>
      <w:r>
        <w:t>iderada por el Observatorio de J</w:t>
      </w:r>
      <w:r w:rsidRPr="00F13156">
        <w:t>uego en Euskadi.</w:t>
      </w:r>
    </w:p>
    <w:p w:rsidR="00E25B7F" w:rsidRDefault="00E25B7F" w:rsidP="00747422">
      <w:pPr>
        <w:pStyle w:val="Texto"/>
      </w:pPr>
    </w:p>
    <w:p w:rsidR="00E25B7F" w:rsidRDefault="00E25B7F" w:rsidP="00747422">
      <w:pPr>
        <w:pStyle w:val="Texto"/>
      </w:pPr>
      <w:r w:rsidRPr="00F13156">
        <w:t>Es hora de afrontar las consecuencias negati</w:t>
      </w:r>
      <w:r>
        <w:t>vas del juego</w:t>
      </w:r>
      <w:r w:rsidRPr="00F13156">
        <w:t xml:space="preserve"> con medidas concretas y eficaces que aborden este fenómeno de manera transversa</w:t>
      </w:r>
      <w:r>
        <w:t>l. En el acuerdo presupuestario l</w:t>
      </w:r>
      <w:r w:rsidRPr="00F13156">
        <w:t>ogramos que e</w:t>
      </w:r>
      <w:r>
        <w:t>l Gobierno Vasco se comprometie</w:t>
      </w:r>
      <w:r w:rsidRPr="00F13156">
        <w:t>se</w:t>
      </w:r>
      <w:r>
        <w:t>. Y</w:t>
      </w:r>
      <w:r w:rsidRPr="00F13156">
        <w:t xml:space="preserve"> ya estamos viendo un cambio de actit</w:t>
      </w:r>
      <w:r>
        <w:t>ud respecto a esta problemática</w:t>
      </w:r>
      <w:r w:rsidRPr="00F13156">
        <w:t xml:space="preserve"> por su pa</w:t>
      </w:r>
      <w:r>
        <w:t>rte</w:t>
      </w:r>
      <w:r w:rsidRPr="00F13156">
        <w:t xml:space="preserve"> en lo referido a la re</w:t>
      </w:r>
      <w:r>
        <w:t>ducción del número de licencias. S</w:t>
      </w:r>
      <w:r w:rsidRPr="00F13156">
        <w:t>i bien queda mucho mucho trabajo por hacer para acabar con esta lacra que afecta de forma g</w:t>
      </w:r>
      <w:r>
        <w:t>rave a las personas más jóvenes de</w:t>
      </w:r>
      <w:r w:rsidRPr="00F13156">
        <w:t xml:space="preserve"> Euskadi y a otros muchos sectores de la población.</w:t>
      </w:r>
      <w:r>
        <w:t xml:space="preserve"> </w:t>
      </w:r>
      <w:r w:rsidRPr="00F13156">
        <w:t>En ese sentido, reconocemos que el anuncio reciente</w:t>
      </w:r>
      <w:r>
        <w:t xml:space="preserve"> de la suspensión de licencias a</w:t>
      </w:r>
      <w:r w:rsidRPr="00F13156">
        <w:t xml:space="preserve"> nuevos locales es un b</w:t>
      </w:r>
      <w:r>
        <w:t>uen paso, pero no tiene efectos</w:t>
      </w:r>
      <w:r w:rsidRPr="00F13156">
        <w:t xml:space="preserve"> </w:t>
      </w:r>
      <w:r>
        <w:t>pu</w:t>
      </w:r>
      <w:r w:rsidRPr="00F13156">
        <w:t>es que todas las licencias ya estaban concedidas. Por lo tanto, es una medida insuficiente</w:t>
      </w:r>
      <w:r>
        <w:t>.</w:t>
      </w:r>
    </w:p>
    <w:p w:rsidR="00E25B7F" w:rsidRDefault="00E25B7F" w:rsidP="00747422">
      <w:pPr>
        <w:pStyle w:val="Texto"/>
      </w:pPr>
    </w:p>
    <w:p w:rsidR="00E25B7F" w:rsidRDefault="00E25B7F" w:rsidP="00747422">
      <w:pPr>
        <w:pStyle w:val="Texto"/>
      </w:pPr>
      <w:r>
        <w:t>Y es el momento, e</w:t>
      </w:r>
      <w:r w:rsidRPr="00F13156">
        <w:t>s el momento de pasar de las palabras a los hechos. Es evidente que tras varios debates hay una preocupación compartida por parte de todos los grupos</w:t>
      </w:r>
      <w:r>
        <w:t xml:space="preserve"> y</w:t>
      </w:r>
      <w:r w:rsidRPr="00F13156">
        <w:t xml:space="preserve"> hay que seguir trabajando</w:t>
      </w:r>
      <w:r>
        <w:t>. Y</w:t>
      </w:r>
      <w:r w:rsidRPr="00F13156">
        <w:t xml:space="preserve"> para esto </w:t>
      </w:r>
      <w:r>
        <w:t xml:space="preserve">Elkarrekin </w:t>
      </w:r>
      <w:r w:rsidRPr="00F13156">
        <w:t xml:space="preserve"> </w:t>
      </w:r>
      <w:r>
        <w:t>Podemos, p</w:t>
      </w:r>
      <w:r w:rsidRPr="00F13156">
        <w:t>ara ello, para nosotras</w:t>
      </w:r>
      <w:r>
        <w:t>,</w:t>
      </w:r>
      <w:r w:rsidRPr="00F13156">
        <w:t xml:space="preserve"> pasa por alcanzar un amplio acuerdo para acabar con este fenómeno</w:t>
      </w:r>
      <w:r>
        <w:t xml:space="preserve"> que crece de forma exponencial.</w:t>
      </w:r>
      <w:r w:rsidRPr="00F13156">
        <w:t xml:space="preserve"> </w:t>
      </w:r>
    </w:p>
    <w:p w:rsidR="00E25B7F" w:rsidRDefault="00E25B7F" w:rsidP="00747422">
      <w:pPr>
        <w:pStyle w:val="Texto"/>
      </w:pPr>
    </w:p>
    <w:p w:rsidR="00E25B7F" w:rsidRDefault="00E25B7F" w:rsidP="00747422">
      <w:pPr>
        <w:pStyle w:val="Texto"/>
      </w:pPr>
      <w:r>
        <w:t>C</w:t>
      </w:r>
      <w:r w:rsidRPr="00F13156">
        <w:t xml:space="preserve">ompartiendo en su gran mayoría el diagnóstico, recogiendo la preocupación ciudadana y escuchando las reivindicaciones y reclamaciones de muchas plataformas de personas afectadas por la ludopatía, así como </w:t>
      </w:r>
      <w:r>
        <w:t xml:space="preserve">de asociaciones vecinales y de </w:t>
      </w:r>
      <w:r w:rsidRPr="00F13156">
        <w:t>colectivos juveniles</w:t>
      </w:r>
      <w:r>
        <w:t xml:space="preserve"> que </w:t>
      </w:r>
      <w:r w:rsidRPr="00F13156">
        <w:t>se están manifestando día tras d</w:t>
      </w:r>
      <w:r>
        <w:t>ía en nuestras calles y barrios, n</w:t>
      </w:r>
      <w:r w:rsidRPr="00F13156">
        <w:t xml:space="preserve">os toca mirar de frente a la realidad existente en torno al juego y las apuestas deportivas en Euskadi. Por eso estamos aquí presentando este proyecto de ley, porque para nosotras, para </w:t>
      </w:r>
      <w:r>
        <w:t>E</w:t>
      </w:r>
      <w:r w:rsidRPr="00F13156">
        <w:t>lkar</w:t>
      </w:r>
      <w:r>
        <w:t>re</w:t>
      </w:r>
      <w:r w:rsidRPr="00F13156">
        <w:t>ki</w:t>
      </w:r>
      <w:r>
        <w:t>n Po</w:t>
      </w:r>
      <w:r w:rsidRPr="00F13156">
        <w:t>demos</w:t>
      </w:r>
      <w:r>
        <w:t>,</w:t>
      </w:r>
      <w:r w:rsidRPr="00F13156">
        <w:t xml:space="preserve"> es necesaria una reforma de</w:t>
      </w:r>
      <w:r>
        <w:t xml:space="preserve"> </w:t>
      </w:r>
      <w:r w:rsidRPr="00F13156">
        <w:t>l</w:t>
      </w:r>
      <w:r>
        <w:t>a anterior Ley</w:t>
      </w:r>
      <w:r w:rsidRPr="00F13156">
        <w:t xml:space="preserve"> </w:t>
      </w:r>
      <w:r>
        <w:t>Reguladora del J</w:t>
      </w:r>
      <w:r w:rsidRPr="00F13156">
        <w:t>uego en la Comunidad Autónoma al País Vasco, puesto que la norma nos parece que ha quedado obsoleta y en algunas cuest</w:t>
      </w:r>
      <w:r>
        <w:t>iones es necesario actualizarla.</w:t>
      </w:r>
    </w:p>
    <w:p w:rsidR="00E25B7F" w:rsidRDefault="00E25B7F" w:rsidP="00747422">
      <w:pPr>
        <w:pStyle w:val="Texto"/>
      </w:pPr>
    </w:p>
    <w:p w:rsidR="00E25B7F" w:rsidRDefault="00E25B7F" w:rsidP="00747422">
      <w:pPr>
        <w:pStyle w:val="Texto"/>
      </w:pPr>
      <w:r>
        <w:t>A</w:t>
      </w:r>
      <w:r w:rsidRPr="00F13156">
        <w:t>unque mediante el Decreto 120/2016</w:t>
      </w:r>
      <w:r>
        <w:t>,</w:t>
      </w:r>
      <w:r w:rsidRPr="00F13156">
        <w:t xml:space="preserve"> del 27 de julio del año pasado</w:t>
      </w:r>
      <w:r>
        <w:t>,</w:t>
      </w:r>
      <w:r w:rsidRPr="00F13156">
        <w:t xml:space="preserve"> por el</w:t>
      </w:r>
      <w:r>
        <w:t xml:space="preserve"> que</w:t>
      </w:r>
      <w:r w:rsidRPr="00F13156">
        <w:t xml:space="preserve"> se apr</w:t>
      </w:r>
      <w:r>
        <w:t>obaba el Reglamento General de J</w:t>
      </w:r>
      <w:r w:rsidRPr="00F13156">
        <w:t>uego en la Comunidad Autónoma de Euskadi</w:t>
      </w:r>
      <w:r>
        <w:t>,</w:t>
      </w:r>
      <w:r w:rsidRPr="00F13156">
        <w:t xml:space="preserve"> se abordaron algunas cuestiones </w:t>
      </w:r>
      <w:r>
        <w:t>necesarias, c</w:t>
      </w:r>
      <w:r w:rsidRPr="00F13156">
        <w:t>reemos que también</w:t>
      </w:r>
      <w:r>
        <w:t>…</w:t>
      </w:r>
      <w:r w:rsidRPr="00F13156">
        <w:t xml:space="preserve"> que </w:t>
      </w:r>
      <w:r>
        <w:t xml:space="preserve">hay que dar </w:t>
      </w:r>
      <w:r w:rsidRPr="00F13156">
        <w:t>un paso más allá y abordar el problema que supone la adicción de los juegos de azar, así como las posibles medidas protectoras desde un mayor nivel de profundidad, actuando directamente desde el mayor nivel de capacidad normativa, es decir, desde la propia ley reguladora del juego.</w:t>
      </w:r>
    </w:p>
    <w:p w:rsidR="00E25B7F" w:rsidRDefault="00E25B7F" w:rsidP="00747422">
      <w:pPr>
        <w:pStyle w:val="Texto"/>
      </w:pPr>
    </w:p>
    <w:p w:rsidR="00E25B7F" w:rsidRDefault="00E25B7F" w:rsidP="00747422">
      <w:pPr>
        <w:pStyle w:val="Texto"/>
      </w:pPr>
      <w:r w:rsidRPr="00F13156">
        <w:t>Por ello presentamos hoy esta iniciativa que pretende poner coto a esta lacra social.</w:t>
      </w:r>
      <w:r>
        <w:t xml:space="preserve"> </w:t>
      </w:r>
      <w:r w:rsidRPr="00F13156">
        <w:t>La nueva re</w:t>
      </w:r>
      <w:r>
        <w:t>dacción de la ley que proponemos</w:t>
      </w:r>
      <w:r w:rsidRPr="00F13156">
        <w:t xml:space="preserve"> </w:t>
      </w:r>
      <w:r>
        <w:t>i</w:t>
      </w:r>
      <w:r w:rsidRPr="00F13156">
        <w:t>ncluye distintos aspectos que en su conjunto pueden suponer un primer paso para afrontar las consecuencias que el juego</w:t>
      </w:r>
      <w:r>
        <w:t xml:space="preserve"> de azar </w:t>
      </w:r>
      <w:r w:rsidRPr="00F13156">
        <w:t>y las apuestas deportivas tienen en la salud pública de Euskadi.</w:t>
      </w:r>
    </w:p>
    <w:p w:rsidR="00E25B7F" w:rsidRDefault="00E25B7F" w:rsidP="00747422">
      <w:pPr>
        <w:pStyle w:val="Texto"/>
      </w:pPr>
    </w:p>
    <w:p w:rsidR="00E25B7F" w:rsidRDefault="00E25B7F" w:rsidP="00747422">
      <w:pPr>
        <w:pStyle w:val="Texto"/>
      </w:pPr>
      <w:r>
        <w:t>En p</w:t>
      </w:r>
      <w:r w:rsidRPr="00F13156">
        <w:t>rimer lugar</w:t>
      </w:r>
      <w:r>
        <w:t>,</w:t>
      </w:r>
      <w:r w:rsidRPr="00F13156">
        <w:t xml:space="preserve"> se propone una limitación a</w:t>
      </w:r>
      <w:r>
        <w:t xml:space="preserve"> los establecimientos de juego qu</w:t>
      </w:r>
      <w:r w:rsidRPr="00F13156">
        <w:t xml:space="preserve">e si bien </w:t>
      </w:r>
      <w:r>
        <w:t>n</w:t>
      </w:r>
      <w:r w:rsidRPr="00F13156">
        <w:t>o</w:t>
      </w:r>
      <w:r>
        <w:t xml:space="preserve"> afec</w:t>
      </w:r>
      <w:r w:rsidRPr="00F13156">
        <w:t>ta</w:t>
      </w:r>
      <w:r>
        <w:t xml:space="preserve"> a</w:t>
      </w:r>
      <w:r w:rsidRPr="00F13156">
        <w:t xml:space="preserve"> los que se encuentran actualmente </w:t>
      </w:r>
      <w:r>
        <w:t xml:space="preserve">en </w:t>
      </w:r>
      <w:r w:rsidRPr="00F13156">
        <w:t>funcionamiento respecto a sus actuales autorizaciones, puede suponer la limitación actual al crecimiento y al retroceso</w:t>
      </w:r>
      <w:r>
        <w:t>…</w:t>
      </w:r>
      <w:r w:rsidRPr="00F13156">
        <w:t xml:space="preserve"> y el retroceso de los mismos a medio y largo plazo, que debe ser uno de nuestros objetivos.</w:t>
      </w:r>
    </w:p>
    <w:p w:rsidR="00E25B7F" w:rsidRDefault="00E25B7F" w:rsidP="00747422">
      <w:pPr>
        <w:pStyle w:val="Texto"/>
      </w:pPr>
    </w:p>
    <w:p w:rsidR="00E25B7F" w:rsidRDefault="00E25B7F" w:rsidP="00747422">
      <w:pPr>
        <w:pStyle w:val="Texto"/>
      </w:pPr>
      <w:r w:rsidRPr="00F13156">
        <w:t xml:space="preserve">Por otro lado, </w:t>
      </w:r>
      <w:r>
        <w:t xml:space="preserve">se </w:t>
      </w:r>
      <w:r w:rsidRPr="00F13156">
        <w:t>establece un marco horario más limitado</w:t>
      </w:r>
      <w:r>
        <w:t>,</w:t>
      </w:r>
      <w:r w:rsidRPr="00F13156">
        <w:t xml:space="preserve"> que restringe las primeras horas de la mañana y las altas horas nocturnas.</w:t>
      </w:r>
    </w:p>
    <w:p w:rsidR="00E25B7F" w:rsidRDefault="00E25B7F" w:rsidP="00747422">
      <w:pPr>
        <w:pStyle w:val="Texto"/>
      </w:pPr>
    </w:p>
    <w:p w:rsidR="00E25B7F" w:rsidRDefault="00E25B7F" w:rsidP="00747422">
      <w:pPr>
        <w:pStyle w:val="Texto"/>
      </w:pPr>
      <w:r w:rsidRPr="00F13156">
        <w:t>También se amplía el control de acceso a todos los establecimientos de juego y a las máquinas situadas en los esta</w:t>
      </w:r>
      <w:r>
        <w:t>blecimientos hostelería, porque</w:t>
      </w:r>
      <w:r w:rsidRPr="00F13156">
        <w:t xml:space="preserve"> a pesar de </w:t>
      </w:r>
      <w:r>
        <w:t xml:space="preserve">que tienen el </w:t>
      </w:r>
      <w:r w:rsidRPr="00F13156">
        <w:t xml:space="preserve">acceso prohibido, cientos de menores y alumnos de colegios </w:t>
      </w:r>
      <w:r>
        <w:t xml:space="preserve">e </w:t>
      </w:r>
      <w:r w:rsidRPr="00F13156">
        <w:t>instituto</w:t>
      </w:r>
      <w:r>
        <w:t>s pasan cada mañana por delante de</w:t>
      </w:r>
      <w:r w:rsidRPr="00F13156">
        <w:t xml:space="preserve"> salones de juego </w:t>
      </w:r>
      <w:r>
        <w:t>y casas de apuestas deportivas</w:t>
      </w:r>
      <w:r w:rsidRPr="00F13156">
        <w:t xml:space="preserve"> y muchos entran después en algún momento del día en ellos.</w:t>
      </w:r>
    </w:p>
    <w:p w:rsidR="00E25B7F" w:rsidRDefault="00E25B7F" w:rsidP="00747422">
      <w:pPr>
        <w:pStyle w:val="Texto"/>
      </w:pPr>
    </w:p>
    <w:p w:rsidR="00E25B7F" w:rsidRDefault="00E25B7F" w:rsidP="00747422">
      <w:pPr>
        <w:pStyle w:val="Texto"/>
      </w:pPr>
      <w:r w:rsidRPr="00F13156">
        <w:t>Además, para nuestro grupo parlamentario, uno de los ejes fundamentales pa</w:t>
      </w:r>
      <w:r>
        <w:t>ra atajar la incipiente ludopatía juvenil es que se recalculen</w:t>
      </w:r>
      <w:r w:rsidRPr="00F13156">
        <w:t xml:space="preserve"> las distancias mínimas entre establecimientos de juego y se añada una nueva limitación respecto a la cercanía y el lugar de acceso de los centros educativos, de los centros universitarios y de los centros de tratamiento y rehabilitación de personas jugadoras. Existen casos de colegios donde en un radio de apenas 200 metros se concentran tres de las cinco </w:t>
      </w:r>
      <w:r>
        <w:t>c</w:t>
      </w:r>
      <w:r w:rsidRPr="00F13156">
        <w:t>asas de apuestas deportivas que funcionan y que operan actualmente en Euskad</w:t>
      </w:r>
      <w:r>
        <w:t>i. Y esto no podemos permitirlo.</w:t>
      </w:r>
    </w:p>
    <w:p w:rsidR="00E25B7F" w:rsidRDefault="00E25B7F" w:rsidP="00747422">
      <w:pPr>
        <w:pStyle w:val="Texto"/>
      </w:pPr>
    </w:p>
    <w:p w:rsidR="00E25B7F" w:rsidRDefault="00E25B7F" w:rsidP="00747422">
      <w:pPr>
        <w:pStyle w:val="Texto"/>
      </w:pPr>
      <w:r>
        <w:t>C</w:t>
      </w:r>
      <w:r w:rsidRPr="00F13156">
        <w:t xml:space="preserve">omo ya ocurre en otras comunidades como Castilla </w:t>
      </w:r>
      <w:r>
        <w:t>y León, Asturias o Cataluña, a</w:t>
      </w:r>
      <w:r w:rsidRPr="00F13156">
        <w:t xml:space="preserve"> día de hoy no existe en Euskadi una norma específica </w:t>
      </w:r>
      <w:r>
        <w:t xml:space="preserve">que </w:t>
      </w:r>
      <w:r w:rsidRPr="00F13156">
        <w:t xml:space="preserve">impida abrir un </w:t>
      </w:r>
      <w:r>
        <w:t>salón de juego o</w:t>
      </w:r>
      <w:r w:rsidRPr="00F13156">
        <w:t xml:space="preserve"> un local de apuestas deportivas cerca de un colegio </w:t>
      </w:r>
      <w:r>
        <w:t xml:space="preserve">o </w:t>
      </w:r>
      <w:r w:rsidRPr="00F13156">
        <w:t>un instituto.</w:t>
      </w:r>
    </w:p>
    <w:p w:rsidR="00E25B7F" w:rsidRDefault="00E25B7F" w:rsidP="00747422">
      <w:pPr>
        <w:pStyle w:val="Texto"/>
      </w:pPr>
    </w:p>
    <w:p w:rsidR="00E25B7F" w:rsidRDefault="00E25B7F" w:rsidP="00747422">
      <w:pPr>
        <w:pStyle w:val="Texto"/>
      </w:pPr>
      <w:r w:rsidRPr="00F13156">
        <w:t>Para luchar contra las co</w:t>
      </w:r>
      <w:r>
        <w:t>nsecuencias negativas del juego, h</w:t>
      </w:r>
      <w:r w:rsidRPr="00F13156">
        <w:t>ay que regular el régimen también de publicidad del juego, igual que con anterioridad se ha venido haciendo con el alcohol y el tabaco.</w:t>
      </w:r>
    </w:p>
    <w:p w:rsidR="00E25B7F" w:rsidRDefault="00E25B7F" w:rsidP="00747422">
      <w:pPr>
        <w:pStyle w:val="Texto"/>
      </w:pPr>
    </w:p>
    <w:p w:rsidR="00E25B7F" w:rsidRDefault="00E25B7F" w:rsidP="00747422">
      <w:pPr>
        <w:pStyle w:val="Texto"/>
      </w:pPr>
      <w:r>
        <w:t>Somos conscientes</w:t>
      </w:r>
      <w:r w:rsidRPr="00F13156">
        <w:t xml:space="preserve"> en este punto de que hay medidas determinantes </w:t>
      </w:r>
      <w:r>
        <w:t xml:space="preserve">a </w:t>
      </w:r>
      <w:r w:rsidRPr="00F13156">
        <w:t>adoptar que dependen de otras instancias. El nuevo Ministerio de Consumo está ya trabajando en un real decreto</w:t>
      </w:r>
      <w:r>
        <w:t xml:space="preserve"> que va a limitar la publicidad t</w:t>
      </w:r>
      <w:r w:rsidRPr="00F13156">
        <w:t>anto</w:t>
      </w:r>
      <w:r>
        <w:t xml:space="preserve"> en</w:t>
      </w:r>
      <w:r w:rsidRPr="00F13156">
        <w:t xml:space="preserve"> las radios como </w:t>
      </w:r>
      <w:r>
        <w:t xml:space="preserve">en </w:t>
      </w:r>
      <w:r w:rsidRPr="00F13156">
        <w:t>las</w:t>
      </w:r>
      <w:r>
        <w:t xml:space="preserve"> televisiones sobre el juego de azar y</w:t>
      </w:r>
      <w:r w:rsidRPr="00F13156">
        <w:t xml:space="preserve"> las apuestas online en la franja horaria de la madrugada, es </w:t>
      </w:r>
      <w:r>
        <w:t>decir, entre la una y las cinco.</w:t>
      </w:r>
      <w:r w:rsidRPr="00F13156">
        <w:t xml:space="preserve"> </w:t>
      </w:r>
    </w:p>
    <w:p w:rsidR="00E25B7F" w:rsidRDefault="00E25B7F" w:rsidP="00747422">
      <w:pPr>
        <w:pStyle w:val="Texto"/>
      </w:pPr>
    </w:p>
    <w:p w:rsidR="00E25B7F" w:rsidRDefault="00E25B7F" w:rsidP="00747422">
      <w:pPr>
        <w:pStyle w:val="Texto"/>
      </w:pPr>
      <w:r>
        <w:t>E</w:t>
      </w:r>
      <w:r w:rsidRPr="00F13156">
        <w:t>xiste un marco donde no había o no existe el cont</w:t>
      </w:r>
      <w:r>
        <w:t>rol y hace falta una regulación,</w:t>
      </w:r>
      <w:r w:rsidRPr="00F13156">
        <w:t xml:space="preserve"> porque hay un problema social con este tema, sobre todo con los colectivos especialmente vulnerables. </w:t>
      </w:r>
    </w:p>
    <w:p w:rsidR="00E25B7F" w:rsidRDefault="00E25B7F" w:rsidP="00747422">
      <w:pPr>
        <w:pStyle w:val="Texto"/>
      </w:pPr>
    </w:p>
    <w:p w:rsidR="00E25B7F" w:rsidRDefault="00E25B7F" w:rsidP="00747422">
      <w:pPr>
        <w:pStyle w:val="Texto"/>
      </w:pPr>
      <w:r w:rsidRPr="00F13156">
        <w:t>Hay que recordar que estos anuncios muchas veces tienen como portavoces a caras conocidas, principalmente deportistas</w:t>
      </w:r>
      <w:r>
        <w:t>,</w:t>
      </w:r>
      <w:r w:rsidRPr="00F13156">
        <w:t xml:space="preserve"> que atraen a las </w:t>
      </w:r>
      <w:r>
        <w:t>personas más jóvenes, que no mid</w:t>
      </w:r>
      <w:r w:rsidRPr="00F13156">
        <w:t xml:space="preserve">en el riesgo de que poco a poco y apuesta </w:t>
      </w:r>
      <w:r>
        <w:t xml:space="preserve">a </w:t>
      </w:r>
      <w:r w:rsidRPr="00F13156">
        <w:t>apuesta pueden entrar en una rueda de la que salir resulta mucho más complicado</w:t>
      </w:r>
      <w:r>
        <w:t>. Y</w:t>
      </w:r>
      <w:r w:rsidRPr="00F13156">
        <w:t xml:space="preserve"> que muchas veces estos anuncios </w:t>
      </w:r>
      <w:r>
        <w:t xml:space="preserve">se </w:t>
      </w:r>
      <w:r w:rsidRPr="00F13156">
        <w:t>emite</w:t>
      </w:r>
      <w:r>
        <w:t xml:space="preserve">n </w:t>
      </w:r>
      <w:r w:rsidRPr="00F13156">
        <w:t>o se muestran al lado de anuncios que incitan a pedir y conse</w:t>
      </w:r>
      <w:r>
        <w:t>guir de manera casi instantánea</w:t>
      </w:r>
      <w:r w:rsidRPr="00F13156">
        <w:t xml:space="preserve"> créditos bancarios que nos permitan segui</w:t>
      </w:r>
      <w:r>
        <w:t>r jugando. Todo son facilidades. L</w:t>
      </w:r>
      <w:r w:rsidRPr="00F13156">
        <w:t>a trampa funciona perfectamente y el resultado es nefasto.</w:t>
      </w:r>
    </w:p>
    <w:p w:rsidR="00E25B7F" w:rsidRDefault="00E25B7F" w:rsidP="00747422">
      <w:pPr>
        <w:pStyle w:val="Texto"/>
      </w:pPr>
    </w:p>
    <w:p w:rsidR="00E25B7F" w:rsidRDefault="00E25B7F" w:rsidP="00747422">
      <w:pPr>
        <w:pStyle w:val="Texto"/>
      </w:pPr>
      <w:r>
        <w:t>Pero hay medidas que sí podemos impulsar en Euskadi. D</w:t>
      </w:r>
      <w:r w:rsidRPr="00F13156">
        <w:t>esde Elkarrekin Podemos abogamos por restringir la publicidad en los medios de comunicación de manera similar, así como la cartelería y la publicidad relacionada con el juego y las apuestas deportivas en espacios y soportes públicos. Ade</w:t>
      </w:r>
      <w:r>
        <w:t xml:space="preserve">más, adicionalmente, en </w:t>
      </w:r>
      <w:r w:rsidRPr="00F13156">
        <w:t>nuestra propuesta queremos establecer un recargo del 10</w:t>
      </w:r>
      <w:r>
        <w:t> % en el i</w:t>
      </w:r>
      <w:r w:rsidRPr="00F13156">
        <w:t>mpuesto sobre el juego</w:t>
      </w:r>
      <w:r>
        <w:t>,</w:t>
      </w:r>
      <w:r w:rsidRPr="00F13156">
        <w:t xml:space="preserve"> que ir</w:t>
      </w:r>
      <w:r>
        <w:t>ía</w:t>
      </w:r>
      <w:r w:rsidRPr="00F13156">
        <w:t xml:space="preserve"> destinado a la creación de un fondo de prevención y tratamiento de la adicción al juego</w:t>
      </w:r>
      <w:r>
        <w:t>…</w:t>
      </w:r>
    </w:p>
    <w:p w:rsidR="00E25B7F" w:rsidRDefault="00E25B7F" w:rsidP="00747422">
      <w:pPr>
        <w:pStyle w:val="Texto"/>
      </w:pPr>
    </w:p>
    <w:p w:rsidR="00E25B7F" w:rsidRDefault="00E25B7F" w:rsidP="00747422">
      <w:pPr>
        <w:pStyle w:val="Texto"/>
      </w:pPr>
    </w:p>
    <w:p w:rsidR="00E25B7F" w:rsidRPr="00012E36" w:rsidRDefault="00E25B7F" w:rsidP="00747422">
      <w:pPr>
        <w:pStyle w:val="Texto"/>
        <w:rPr>
          <w:lang w:val="eu-ES"/>
        </w:rPr>
      </w:pPr>
      <w:r w:rsidRPr="00012E36">
        <w:rPr>
          <w:rFonts w:ascii="Futura Md BT" w:hAnsi="Futura Md BT"/>
          <w:lang w:val="eu-ES"/>
        </w:rPr>
        <w:t>LEHENDAKARIAK</w:t>
      </w:r>
      <w:r w:rsidRPr="00012E36">
        <w:rPr>
          <w:lang w:val="eu-ES"/>
        </w:rPr>
        <w:t>: Isiltasuna, mesedez.</w:t>
      </w:r>
    </w:p>
    <w:p w:rsidR="00E25B7F" w:rsidRDefault="00E25B7F" w:rsidP="00747422">
      <w:pPr>
        <w:pStyle w:val="Texto"/>
      </w:pPr>
    </w:p>
    <w:p w:rsidR="00E25B7F" w:rsidRDefault="00E25B7F" w:rsidP="00747422">
      <w:pPr>
        <w:pStyle w:val="Texto"/>
      </w:pPr>
    </w:p>
    <w:p w:rsidR="00E25B7F" w:rsidRDefault="00E25B7F" w:rsidP="00747422">
      <w:pPr>
        <w:pStyle w:val="Texto"/>
      </w:pPr>
      <w:r w:rsidRPr="005A7370">
        <w:rPr>
          <w:rFonts w:ascii="Futura Md BT" w:hAnsi="Futura Md BT"/>
        </w:rPr>
        <w:t>GARCÍA LARRIMBE</w:t>
      </w:r>
      <w:r>
        <w:t xml:space="preserve"> andreak: A</w:t>
      </w:r>
      <w:r w:rsidRPr="00F13156">
        <w:t xml:space="preserve">demás de este proyecto de ley, de la necesidad de una </w:t>
      </w:r>
      <w:r>
        <w:t>profunda reforma de la Ley del J</w:t>
      </w:r>
      <w:r w:rsidRPr="00F13156">
        <w:t>uego, hay que seguir trabajando también en coor</w:t>
      </w:r>
      <w:r>
        <w:t>dinación con otras instituciones…</w:t>
      </w:r>
    </w:p>
    <w:p w:rsidR="00E25B7F" w:rsidRDefault="00E25B7F" w:rsidP="00747422">
      <w:pPr>
        <w:pStyle w:val="Texto"/>
      </w:pPr>
    </w:p>
    <w:p w:rsidR="00E25B7F" w:rsidRPr="00A00CA0" w:rsidRDefault="00E25B7F" w:rsidP="00747422">
      <w:pPr>
        <w:pStyle w:val="Texto"/>
      </w:pPr>
      <w:r>
        <w:t>(3. zintaren amaiera)</w:t>
      </w:r>
    </w:p>
    <w:p w:rsidR="00E25B7F" w:rsidRPr="002D0D1C" w:rsidRDefault="00E25B7F" w:rsidP="00747422">
      <w:pPr>
        <w:pStyle w:val="Texto"/>
        <w:rPr>
          <w:lang w:val="eu-ES"/>
        </w:rPr>
      </w:pPr>
      <w:r w:rsidRPr="002D0D1C">
        <w:rPr>
          <w:lang w:val="eu-ES"/>
        </w:rPr>
        <w:t>(4. zintaren hasiera)</w:t>
      </w:r>
    </w:p>
    <w:p w:rsidR="00E25B7F" w:rsidRPr="002D0D1C" w:rsidRDefault="00E25B7F" w:rsidP="00747422">
      <w:pPr>
        <w:pStyle w:val="Texto"/>
        <w:rPr>
          <w:lang w:val="es-ES"/>
        </w:rPr>
      </w:pPr>
    </w:p>
    <w:p w:rsidR="00E25B7F" w:rsidRDefault="00E25B7F" w:rsidP="00747422">
      <w:pPr>
        <w:pStyle w:val="Texto"/>
        <w:rPr>
          <w:lang w:val="es-ES"/>
        </w:rPr>
      </w:pPr>
      <w:r w:rsidRPr="002D0D1C">
        <w:rPr>
          <w:lang w:val="es-ES"/>
        </w:rPr>
        <w:t xml:space="preserve">… </w:t>
      </w:r>
      <w:r>
        <w:rPr>
          <w:lang w:val="es-ES"/>
        </w:rPr>
        <w:t>a</w:t>
      </w:r>
      <w:r w:rsidRPr="002D0D1C">
        <w:rPr>
          <w:lang w:val="es-ES"/>
        </w:rPr>
        <w:t>demás de este proyecto de ley, de la necesidad de una profunda reforma de la Ley del juego, hay que seguir trabajando también en coordinación con otras instituciones, como los ayuntamientos o las diputaciones,</w:t>
      </w:r>
      <w:r>
        <w:rPr>
          <w:lang w:val="es-ES"/>
        </w:rPr>
        <w:t xml:space="preserve"> para seguir impulsando medidas e</w:t>
      </w:r>
      <w:r w:rsidRPr="002D0D1C">
        <w:rPr>
          <w:lang w:val="es-ES"/>
        </w:rPr>
        <w:t xml:space="preserve"> iniciativas en todos los niveles administrativos que protejan a la ciudada</w:t>
      </w:r>
      <w:r>
        <w:rPr>
          <w:lang w:val="es-ES"/>
        </w:rPr>
        <w:t>nía frente al negocio del juego</w:t>
      </w:r>
      <w:r w:rsidRPr="002D0D1C">
        <w:rPr>
          <w:lang w:val="es-ES"/>
        </w:rPr>
        <w:t xml:space="preserve"> </w:t>
      </w:r>
      <w:r>
        <w:rPr>
          <w:lang w:val="es-ES"/>
        </w:rPr>
        <w:t>y las apuestas.</w:t>
      </w:r>
    </w:p>
    <w:p w:rsidR="00E25B7F" w:rsidRDefault="00E25B7F" w:rsidP="00747422">
      <w:pPr>
        <w:pStyle w:val="Texto"/>
        <w:rPr>
          <w:lang w:val="es-ES"/>
        </w:rPr>
      </w:pPr>
    </w:p>
    <w:p w:rsidR="00E25B7F" w:rsidRDefault="00E25B7F" w:rsidP="00747422">
      <w:pPr>
        <w:pStyle w:val="Texto"/>
        <w:rPr>
          <w:lang w:val="es-ES"/>
        </w:rPr>
      </w:pPr>
      <w:r>
        <w:rPr>
          <w:lang w:val="es-ES"/>
        </w:rPr>
        <w:t>E</w:t>
      </w:r>
      <w:r w:rsidRPr="002D0D1C">
        <w:rPr>
          <w:lang w:val="es-ES"/>
        </w:rPr>
        <w:t>l juego de azar es una actividad</w:t>
      </w:r>
      <w:r>
        <w:rPr>
          <w:lang w:val="es-ES"/>
        </w:rPr>
        <w:t xml:space="preserve"> económica que no crea riqueza. So</w:t>
      </w:r>
      <w:r w:rsidRPr="002D0D1C">
        <w:rPr>
          <w:lang w:val="es-ES"/>
        </w:rPr>
        <w:t xml:space="preserve">lo consiste en pasar </w:t>
      </w:r>
      <w:r>
        <w:rPr>
          <w:lang w:val="es-ES"/>
        </w:rPr>
        <w:t>di</w:t>
      </w:r>
      <w:r w:rsidRPr="002D0D1C">
        <w:rPr>
          <w:lang w:val="es-ES"/>
        </w:rPr>
        <w:t>nero de unas manos a otras. Está organizado para garantizar el máximo beneficio para el que lo explota y la pérdida casi segura para el que lo juega. Es un negocio muy rentable que reporta millones de euros a las empresas que se dedican</w:t>
      </w:r>
      <w:r>
        <w:rPr>
          <w:lang w:val="es-ES"/>
        </w:rPr>
        <w:t xml:space="preserve"> a</w:t>
      </w:r>
      <w:r w:rsidRPr="002D0D1C">
        <w:rPr>
          <w:lang w:val="es-ES"/>
        </w:rPr>
        <w:t xml:space="preserve"> las apuestas deportivas en Euskadi. </w:t>
      </w:r>
    </w:p>
    <w:p w:rsidR="00E25B7F" w:rsidRDefault="00E25B7F" w:rsidP="00747422">
      <w:pPr>
        <w:pStyle w:val="Texto"/>
        <w:rPr>
          <w:lang w:val="es-ES"/>
        </w:rPr>
      </w:pPr>
    </w:p>
    <w:p w:rsidR="00E25B7F" w:rsidRDefault="00E25B7F" w:rsidP="00747422">
      <w:pPr>
        <w:pStyle w:val="Texto"/>
        <w:rPr>
          <w:lang w:val="es-ES"/>
        </w:rPr>
      </w:pPr>
      <w:r w:rsidRPr="002D0D1C">
        <w:rPr>
          <w:lang w:val="es-ES"/>
        </w:rPr>
        <w:t>Por todo esto, y ante la evidencia de que la ciudadanía y la gente más joven de Euskadi se está convirtiendo en el blanco más fácil para las empresas del juego y en las más perjudicadas por el serio problema de salud pública que supone la propagación de la</w:t>
      </w:r>
      <w:r>
        <w:rPr>
          <w:lang w:val="es-ES"/>
        </w:rPr>
        <w:t xml:space="preserve"> ludopatía, desde </w:t>
      </w:r>
      <w:r w:rsidRPr="00B66DE0">
        <w:rPr>
          <w:lang w:val="eu-ES"/>
        </w:rPr>
        <w:t>Elkarrekin</w:t>
      </w:r>
      <w:r>
        <w:rPr>
          <w:lang w:val="es-ES"/>
        </w:rPr>
        <w:t xml:space="preserve"> </w:t>
      </w:r>
      <w:r w:rsidRPr="002D0D1C">
        <w:rPr>
          <w:lang w:val="es-ES"/>
        </w:rPr>
        <w:t>Podemos presentamos hoy esta iniciativa que afronta y aborda de manera actualizada el problema del juego y las apuestas deportivas. Un problema que desde algunos sectores ya se calific</w:t>
      </w:r>
      <w:r>
        <w:rPr>
          <w:lang w:val="es-ES"/>
        </w:rPr>
        <w:t>a como la heroína del siglo XXI.</w:t>
      </w:r>
    </w:p>
    <w:p w:rsidR="00E25B7F" w:rsidRDefault="00E25B7F" w:rsidP="00747422">
      <w:pPr>
        <w:pStyle w:val="Texto"/>
        <w:rPr>
          <w:lang w:val="es-ES"/>
        </w:rPr>
      </w:pPr>
    </w:p>
    <w:p w:rsidR="00E25B7F" w:rsidRDefault="00E25B7F" w:rsidP="00747422">
      <w:pPr>
        <w:pStyle w:val="Texto"/>
        <w:rPr>
          <w:lang w:val="es-ES"/>
        </w:rPr>
      </w:pPr>
      <w:r>
        <w:rPr>
          <w:lang w:val="es-ES"/>
        </w:rPr>
        <w:t>D</w:t>
      </w:r>
      <w:r w:rsidRPr="002D0D1C">
        <w:rPr>
          <w:lang w:val="es-ES"/>
        </w:rPr>
        <w:t>efendamos los derechos de las personas más vulnerables a caer en las consecuencias negativas del juego</w:t>
      </w:r>
      <w:r>
        <w:rPr>
          <w:lang w:val="es-ES"/>
        </w:rPr>
        <w:t>,</w:t>
      </w:r>
      <w:r w:rsidRPr="002D0D1C">
        <w:rPr>
          <w:lang w:val="es-ES"/>
        </w:rPr>
        <w:t xml:space="preserve"> a través de la prevención y la aplicación de medidas de control y sensibilidad de la sociedad frente a los intereses económicos de algunas empresas del sector por </w:t>
      </w:r>
      <w:r>
        <w:rPr>
          <w:lang w:val="es-ES"/>
        </w:rPr>
        <w:t>lucrarse y</w:t>
      </w:r>
      <w:r w:rsidRPr="002D0D1C">
        <w:rPr>
          <w:lang w:val="es-ES"/>
        </w:rPr>
        <w:t xml:space="preserve"> obtener beneficios sin importar las nefastas consecuencias de </w:t>
      </w:r>
      <w:r>
        <w:rPr>
          <w:lang w:val="es-ES"/>
        </w:rPr>
        <w:t>un uso irresponsable.</w:t>
      </w:r>
    </w:p>
    <w:p w:rsidR="00E25B7F" w:rsidRDefault="00E25B7F" w:rsidP="00747422">
      <w:pPr>
        <w:pStyle w:val="Texto"/>
        <w:rPr>
          <w:lang w:val="es-ES"/>
        </w:rPr>
      </w:pPr>
    </w:p>
    <w:p w:rsidR="00E25B7F" w:rsidRDefault="00E25B7F" w:rsidP="00747422">
      <w:pPr>
        <w:pStyle w:val="Texto"/>
        <w:rPr>
          <w:lang w:val="es-ES"/>
        </w:rPr>
      </w:pPr>
      <w:r w:rsidRPr="002D0D1C">
        <w:rPr>
          <w:lang w:val="es-ES"/>
        </w:rPr>
        <w:t>En definitiva, ante lo que desde algunos sectores se denomina como una pa</w:t>
      </w:r>
      <w:r>
        <w:rPr>
          <w:lang w:val="es-ES"/>
        </w:rPr>
        <w:t>ndemia de adicciones al juego, s</w:t>
      </w:r>
      <w:r w:rsidRPr="002D0D1C">
        <w:rPr>
          <w:lang w:val="es-ES"/>
        </w:rPr>
        <w:t xml:space="preserve">e están produciendo diversas protestas y movilizaciones en nuestros barrios </w:t>
      </w:r>
      <w:r>
        <w:rPr>
          <w:lang w:val="es-ES"/>
        </w:rPr>
        <w:t>y municipios p</w:t>
      </w:r>
      <w:r w:rsidRPr="002D0D1C">
        <w:rPr>
          <w:lang w:val="es-ES"/>
        </w:rPr>
        <w:t>ara que este fenómeno se</w:t>
      </w:r>
      <w:r>
        <w:rPr>
          <w:lang w:val="es-ES"/>
        </w:rPr>
        <w:t xml:space="preserve"> aborde desde las instituciones. N</w:t>
      </w:r>
      <w:r w:rsidRPr="002D0D1C">
        <w:rPr>
          <w:lang w:val="es-ES"/>
        </w:rPr>
        <w:t>os toca reco</w:t>
      </w:r>
      <w:r>
        <w:rPr>
          <w:lang w:val="es-ES"/>
        </w:rPr>
        <w:t xml:space="preserve">ger el guante, ser responsables, </w:t>
      </w:r>
      <w:r w:rsidRPr="002D0D1C">
        <w:rPr>
          <w:lang w:val="es-ES"/>
        </w:rPr>
        <w:t>abordar el p</w:t>
      </w:r>
      <w:r>
        <w:rPr>
          <w:lang w:val="es-ES"/>
        </w:rPr>
        <w:t>roblema social que suponen las a</w:t>
      </w:r>
      <w:r w:rsidRPr="002D0D1C">
        <w:rPr>
          <w:lang w:val="es-ES"/>
        </w:rPr>
        <w:t>dic</w:t>
      </w:r>
      <w:r>
        <w:rPr>
          <w:lang w:val="es-ES"/>
        </w:rPr>
        <w:t>ciones a</w:t>
      </w:r>
      <w:r w:rsidRPr="002D0D1C">
        <w:rPr>
          <w:lang w:val="es-ES"/>
        </w:rPr>
        <w:t>l juego y hacerlo de una manera profunda y transversal. Necesitamos un gran acuerdo p</w:t>
      </w:r>
      <w:r>
        <w:rPr>
          <w:lang w:val="es-ES"/>
        </w:rPr>
        <w:t>ara una cuestión como esta.</w:t>
      </w:r>
    </w:p>
    <w:p w:rsidR="00E25B7F" w:rsidRDefault="00E25B7F" w:rsidP="00747422">
      <w:pPr>
        <w:pStyle w:val="Texto"/>
        <w:rPr>
          <w:lang w:val="es-ES"/>
        </w:rPr>
      </w:pPr>
    </w:p>
    <w:p w:rsidR="00E25B7F" w:rsidRPr="002D0D1C" w:rsidRDefault="00E25B7F" w:rsidP="00747422">
      <w:pPr>
        <w:pStyle w:val="Texto"/>
        <w:rPr>
          <w:lang w:val="es-ES"/>
        </w:rPr>
      </w:pPr>
      <w:r w:rsidRPr="002D0D1C">
        <w:rPr>
          <w:lang w:val="es-ES"/>
        </w:rPr>
        <w:t xml:space="preserve">Las empresas de juego están haciendo un lobby muy fuerte </w:t>
      </w:r>
      <w:r>
        <w:rPr>
          <w:lang w:val="es-ES"/>
        </w:rPr>
        <w:t>para evitar las restricciones, s</w:t>
      </w:r>
      <w:r w:rsidRPr="002D0D1C">
        <w:rPr>
          <w:lang w:val="es-ES"/>
        </w:rPr>
        <w:t>in embargo, no se puede anteponer el beneficio económico al derecho a la salud.</w:t>
      </w:r>
    </w:p>
    <w:p w:rsidR="00E25B7F" w:rsidRDefault="00E25B7F" w:rsidP="00747422">
      <w:pPr>
        <w:pStyle w:val="Texto"/>
        <w:rPr>
          <w:lang w:val="eu-ES"/>
        </w:rPr>
      </w:pPr>
    </w:p>
    <w:p w:rsidR="00E25B7F" w:rsidRDefault="00E25B7F" w:rsidP="00747422">
      <w:pPr>
        <w:pStyle w:val="Texto"/>
        <w:rPr>
          <w:lang w:val="eu-ES"/>
        </w:rPr>
      </w:pPr>
      <w:r>
        <w:rPr>
          <w:lang w:val="eu-ES"/>
        </w:rPr>
        <w:t>Mila esker.</w:t>
      </w:r>
    </w:p>
    <w:p w:rsidR="00E25B7F" w:rsidRDefault="00E25B7F" w:rsidP="00747422">
      <w:pPr>
        <w:pStyle w:val="Texto"/>
        <w:rPr>
          <w:lang w:val="eu-ES"/>
        </w:rPr>
      </w:pPr>
    </w:p>
    <w:p w:rsidR="00E25B7F" w:rsidRDefault="00E25B7F" w:rsidP="00747422">
      <w:pPr>
        <w:pStyle w:val="Texto"/>
        <w:rPr>
          <w:lang w:val="eu-ES"/>
        </w:rPr>
      </w:pPr>
    </w:p>
    <w:p w:rsidR="00E25B7F" w:rsidRDefault="00E25B7F" w:rsidP="00747422">
      <w:pPr>
        <w:pStyle w:val="Texto"/>
        <w:rPr>
          <w:lang w:val="eu-ES"/>
        </w:rPr>
      </w:pPr>
      <w:r>
        <w:rPr>
          <w:rFonts w:ascii="Futura Md BT" w:hAnsi="Futura Md BT"/>
          <w:lang w:val="eu-ES"/>
        </w:rPr>
        <w:t>LEHENDAKARIAK</w:t>
      </w:r>
      <w:r>
        <w:rPr>
          <w:lang w:val="eu-ES"/>
        </w:rPr>
        <w:t>: Eskerrik asko, García andrea. Aurkako txandan norbaitek parte hartu nahi du? Aurkako txandan? Ez. Beraz, bozketara pasako gara.</w:t>
      </w:r>
    </w:p>
    <w:p w:rsidR="00E25B7F" w:rsidRDefault="00E25B7F" w:rsidP="00747422">
      <w:pPr>
        <w:pStyle w:val="Texto"/>
        <w:rPr>
          <w:lang w:val="eu-ES"/>
        </w:rPr>
      </w:pPr>
    </w:p>
    <w:p w:rsidR="00E25B7F" w:rsidRDefault="00E25B7F" w:rsidP="00747422">
      <w:pPr>
        <w:pStyle w:val="Texto"/>
        <w:rPr>
          <w:lang w:val="eu-ES"/>
        </w:rPr>
      </w:pPr>
      <w:r>
        <w:rPr>
          <w:lang w:val="eu-ES"/>
        </w:rPr>
        <w:t>Eztabaida amaitu dugunez, bototara jarriko duguna da lege-proposamena aintzat hartzen den ala ez. Bozkatu dezakegu.</w:t>
      </w:r>
    </w:p>
    <w:p w:rsidR="00E25B7F" w:rsidRDefault="00E25B7F" w:rsidP="00747422">
      <w:pPr>
        <w:pStyle w:val="Texto"/>
        <w:rPr>
          <w:lang w:val="eu-ES"/>
        </w:rPr>
      </w:pPr>
    </w:p>
    <w:p w:rsidR="00E25B7F" w:rsidRDefault="00E25B7F" w:rsidP="00747422">
      <w:pPr>
        <w:pStyle w:val="anotaciones0"/>
        <w:rPr>
          <w:lang w:val="eu-ES"/>
        </w:rPr>
      </w:pPr>
      <w:r>
        <w:rPr>
          <w:lang w:val="eu-ES"/>
        </w:rPr>
        <w:t>Botazioa eginda, hauxe izan da emaitza: emandako botoak, 74; aldekoak, 37; aurkakoak, 0; abstentzioak, 37.</w:t>
      </w:r>
    </w:p>
    <w:p w:rsidR="00E25B7F" w:rsidRDefault="00E25B7F" w:rsidP="00747422">
      <w:pPr>
        <w:pStyle w:val="Texto"/>
        <w:rPr>
          <w:lang w:val="eu-ES"/>
        </w:rPr>
      </w:pPr>
    </w:p>
    <w:p w:rsidR="00E25B7F" w:rsidRDefault="00E25B7F" w:rsidP="00747422">
      <w:pPr>
        <w:pStyle w:val="Texto"/>
        <w:rPr>
          <w:lang w:val="eu-ES"/>
        </w:rPr>
      </w:pPr>
    </w:p>
    <w:p w:rsidR="00E25B7F" w:rsidRDefault="00E25B7F" w:rsidP="00747422">
      <w:pPr>
        <w:pStyle w:val="Texto"/>
        <w:rPr>
          <w:lang w:val="eu-ES"/>
        </w:rPr>
      </w:pPr>
      <w:r>
        <w:rPr>
          <w:rFonts w:ascii="Futura Md BT" w:hAnsi="Futura Md BT"/>
          <w:lang w:val="eu-ES"/>
        </w:rPr>
        <w:t>LEHENDAKARIAK</w:t>
      </w:r>
      <w:r>
        <w:rPr>
          <w:lang w:val="eu-ES"/>
        </w:rPr>
        <w:t>: Beraz, onartuta geratu da aintzat hartzea lege-proposamena.</w:t>
      </w:r>
    </w:p>
    <w:p w:rsidR="00E25B7F" w:rsidRDefault="00E25B7F" w:rsidP="00747422">
      <w:pPr>
        <w:pStyle w:val="Texto"/>
        <w:rPr>
          <w:lang w:val="eu-ES"/>
        </w:rPr>
      </w:pPr>
    </w:p>
    <w:p w:rsidR="00E25B7F" w:rsidRDefault="00E25B7F" w:rsidP="00747422">
      <w:pPr>
        <w:pStyle w:val="Texto"/>
        <w:rPr>
          <w:lang w:val="eu-ES"/>
        </w:rPr>
      </w:pPr>
      <w:r>
        <w:rPr>
          <w:lang w:val="eu-ES"/>
        </w:rPr>
        <w:t>Jarraian, boto azalpenen txandara joango gara. Euskal Talde Popularraren ordezkaria, Ruiz de Arbulo jauna, zurea da hitza.</w:t>
      </w:r>
    </w:p>
    <w:p w:rsidR="00E25B7F" w:rsidRDefault="00E25B7F" w:rsidP="00747422">
      <w:pPr>
        <w:pStyle w:val="Texto"/>
        <w:rPr>
          <w:lang w:val="eu-ES"/>
        </w:rPr>
      </w:pPr>
    </w:p>
    <w:p w:rsidR="00E25B7F" w:rsidRDefault="00E25B7F" w:rsidP="00747422">
      <w:pPr>
        <w:pStyle w:val="Texto"/>
        <w:rPr>
          <w:lang w:val="eu-ES"/>
        </w:rPr>
      </w:pPr>
    </w:p>
    <w:p w:rsidR="00E25B7F" w:rsidRDefault="00E25B7F" w:rsidP="00747422">
      <w:pPr>
        <w:pStyle w:val="Texto"/>
        <w:rPr>
          <w:lang w:val="es-ES"/>
        </w:rPr>
      </w:pPr>
      <w:r w:rsidRPr="00934B4A">
        <w:rPr>
          <w:rFonts w:ascii="Futura Md BT" w:hAnsi="Futura Md BT"/>
          <w:lang w:val="eu-ES"/>
        </w:rPr>
        <w:t xml:space="preserve">RUIZ DE ARBULO CERIO </w:t>
      </w:r>
      <w:r>
        <w:rPr>
          <w:lang w:val="eu-ES"/>
        </w:rPr>
        <w:t xml:space="preserve">jaunak: </w:t>
      </w:r>
      <w:r>
        <w:rPr>
          <w:lang w:val="es-ES"/>
        </w:rPr>
        <w:t xml:space="preserve">Gracias, señora </w:t>
      </w:r>
      <w:r w:rsidRPr="002D0D1C">
        <w:rPr>
          <w:lang w:val="es-ES"/>
        </w:rPr>
        <w:t>presidenta.</w:t>
      </w:r>
      <w:r>
        <w:rPr>
          <w:lang w:val="es-ES"/>
        </w:rPr>
        <w:t xml:space="preserve"> Señorías, buenos días, m</w:t>
      </w:r>
      <w:r w:rsidRPr="002D0D1C">
        <w:rPr>
          <w:lang w:val="es-ES"/>
        </w:rPr>
        <w:t xml:space="preserve">iembros </w:t>
      </w:r>
      <w:r>
        <w:rPr>
          <w:lang w:val="es-ES"/>
        </w:rPr>
        <w:t>del Gobierno, parlamentarios.</w:t>
      </w:r>
    </w:p>
    <w:p w:rsidR="00E25B7F" w:rsidRDefault="00E25B7F" w:rsidP="00747422">
      <w:pPr>
        <w:pStyle w:val="Texto"/>
        <w:rPr>
          <w:lang w:val="es-ES"/>
        </w:rPr>
      </w:pPr>
    </w:p>
    <w:p w:rsidR="00E25B7F" w:rsidRDefault="00E25B7F" w:rsidP="00747422">
      <w:pPr>
        <w:pStyle w:val="Texto"/>
        <w:rPr>
          <w:lang w:val="es-ES"/>
        </w:rPr>
      </w:pPr>
      <w:r w:rsidRPr="002D0D1C">
        <w:rPr>
          <w:lang w:val="es-ES"/>
        </w:rPr>
        <w:t>El Grupo Popular ha votado a favor de la toma en consideración de esta proposición de ley de</w:t>
      </w:r>
      <w:r>
        <w:rPr>
          <w:lang w:val="es-ES"/>
        </w:rPr>
        <w:t>l</w:t>
      </w:r>
      <w:r w:rsidRPr="002D0D1C">
        <w:rPr>
          <w:lang w:val="es-ES"/>
        </w:rPr>
        <w:t xml:space="preserve"> </w:t>
      </w:r>
      <w:r>
        <w:rPr>
          <w:lang w:val="es-ES"/>
        </w:rPr>
        <w:t xml:space="preserve">grupo </w:t>
      </w:r>
      <w:r w:rsidRPr="00AE0D7C">
        <w:rPr>
          <w:lang w:val="eu-ES"/>
        </w:rPr>
        <w:t>Elkarrekin</w:t>
      </w:r>
      <w:r>
        <w:rPr>
          <w:lang w:val="es-ES"/>
        </w:rPr>
        <w:t xml:space="preserve"> P</w:t>
      </w:r>
      <w:r w:rsidRPr="002D0D1C">
        <w:rPr>
          <w:lang w:val="es-ES"/>
        </w:rPr>
        <w:t xml:space="preserve">odemos que pretende modificar la </w:t>
      </w:r>
      <w:r>
        <w:rPr>
          <w:lang w:val="es-ES"/>
        </w:rPr>
        <w:t>Ley d</w:t>
      </w:r>
      <w:r w:rsidRPr="002D0D1C">
        <w:rPr>
          <w:lang w:val="es-ES"/>
        </w:rPr>
        <w:t>el juego del 91. Son varios los motivos que nos llevan a adoptar esta p</w:t>
      </w:r>
      <w:r>
        <w:rPr>
          <w:lang w:val="es-ES"/>
        </w:rPr>
        <w:t xml:space="preserve">ostura </w:t>
      </w:r>
      <w:r w:rsidRPr="002D0D1C">
        <w:rPr>
          <w:lang w:val="es-ES"/>
        </w:rPr>
        <w:t xml:space="preserve">que veo que es unánime en la Cámara, </w:t>
      </w:r>
      <w:r>
        <w:rPr>
          <w:lang w:val="es-ES"/>
        </w:rPr>
        <w:t xml:space="preserve">a pesar del criterio contrario </w:t>
      </w:r>
      <w:r w:rsidRPr="002D0D1C">
        <w:rPr>
          <w:lang w:val="es-ES"/>
        </w:rPr>
        <w:t>mostrado desde el Gobierno a</w:t>
      </w:r>
      <w:r>
        <w:rPr>
          <w:lang w:val="es-ES"/>
        </w:rPr>
        <w:t xml:space="preserve"> la tramitación de este asunto.</w:t>
      </w:r>
    </w:p>
    <w:p w:rsidR="00E25B7F" w:rsidRDefault="00E25B7F" w:rsidP="00747422">
      <w:pPr>
        <w:pStyle w:val="Texto"/>
        <w:rPr>
          <w:lang w:val="es-ES"/>
        </w:rPr>
      </w:pPr>
    </w:p>
    <w:p w:rsidR="00E25B7F" w:rsidRDefault="00E25B7F" w:rsidP="00747422">
      <w:pPr>
        <w:pStyle w:val="Texto"/>
        <w:rPr>
          <w:lang w:val="es-ES"/>
        </w:rPr>
      </w:pPr>
      <w:r w:rsidRPr="002D0D1C">
        <w:rPr>
          <w:lang w:val="es-ES"/>
        </w:rPr>
        <w:t xml:space="preserve">Lo cierto es que en la </w:t>
      </w:r>
      <w:r>
        <w:rPr>
          <w:lang w:val="es-ES"/>
        </w:rPr>
        <w:t xml:space="preserve">calle existe un debate, existe una preocupación. Por diversos aspectos, fundamentalmente </w:t>
      </w:r>
      <w:r w:rsidRPr="002D0D1C">
        <w:rPr>
          <w:lang w:val="es-ES"/>
        </w:rPr>
        <w:t>porque es necesar</w:t>
      </w:r>
      <w:r>
        <w:rPr>
          <w:lang w:val="es-ES"/>
        </w:rPr>
        <w:t>io que los ciudadanos, perdón, l</w:t>
      </w:r>
      <w:r w:rsidRPr="002D0D1C">
        <w:rPr>
          <w:lang w:val="es-ES"/>
        </w:rPr>
        <w:t>os parlamentarios</w:t>
      </w:r>
      <w:r>
        <w:rPr>
          <w:lang w:val="es-ES"/>
        </w:rPr>
        <w:t>,</w:t>
      </w:r>
      <w:r w:rsidRPr="002D0D1C">
        <w:rPr>
          <w:lang w:val="es-ES"/>
        </w:rPr>
        <w:t xml:space="preserve"> atendamos a la demanda que nos hacen los ciudadanos de protec</w:t>
      </w:r>
      <w:r>
        <w:rPr>
          <w:lang w:val="es-ES"/>
        </w:rPr>
        <w:t>ción de determinados colectivos en el acceso al juego</w:t>
      </w:r>
      <w:r w:rsidRPr="002D0D1C">
        <w:rPr>
          <w:lang w:val="es-ES"/>
        </w:rPr>
        <w:t xml:space="preserve"> no controlado, especialmente el de los menores de edad, que aunque esté previsto legal y reglamentariamente</w:t>
      </w:r>
      <w:r>
        <w:rPr>
          <w:lang w:val="es-ES"/>
        </w:rPr>
        <w:t>,</w:t>
      </w:r>
      <w:r w:rsidRPr="002D0D1C">
        <w:rPr>
          <w:lang w:val="es-ES"/>
        </w:rPr>
        <w:t xml:space="preserve"> </w:t>
      </w:r>
      <w:r>
        <w:rPr>
          <w:lang w:val="es-ES"/>
        </w:rPr>
        <w:t xml:space="preserve">la realidad es que los menores </w:t>
      </w:r>
      <w:r w:rsidRPr="002D0D1C">
        <w:rPr>
          <w:lang w:val="es-ES"/>
        </w:rPr>
        <w:t>ac</w:t>
      </w:r>
      <w:r>
        <w:rPr>
          <w:lang w:val="es-ES"/>
        </w:rPr>
        <w:t>cede</w:t>
      </w:r>
      <w:r w:rsidRPr="002D0D1C">
        <w:rPr>
          <w:lang w:val="es-ES"/>
        </w:rPr>
        <w:t>n de una manera no controlad</w:t>
      </w:r>
      <w:r>
        <w:rPr>
          <w:lang w:val="es-ES"/>
        </w:rPr>
        <w:t>a al juego y especialmente al juego en internet.</w:t>
      </w:r>
    </w:p>
    <w:p w:rsidR="00E25B7F" w:rsidRDefault="00E25B7F" w:rsidP="00747422">
      <w:pPr>
        <w:pStyle w:val="Texto"/>
        <w:rPr>
          <w:lang w:val="es-ES"/>
        </w:rPr>
      </w:pPr>
    </w:p>
    <w:p w:rsidR="00E25B7F" w:rsidRDefault="00E25B7F" w:rsidP="00747422">
      <w:pPr>
        <w:pStyle w:val="Texto"/>
        <w:rPr>
          <w:lang w:val="es-ES"/>
        </w:rPr>
      </w:pPr>
      <w:r w:rsidRPr="002D0D1C">
        <w:rPr>
          <w:lang w:val="es-ES"/>
        </w:rPr>
        <w:t xml:space="preserve">Un proyecto de </w:t>
      </w:r>
      <w:r>
        <w:rPr>
          <w:lang w:val="es-ES"/>
        </w:rPr>
        <w:t xml:space="preserve">ley tan antiguo, perdón, una ley tan antigua </w:t>
      </w:r>
      <w:r w:rsidRPr="002D0D1C">
        <w:rPr>
          <w:lang w:val="es-ES"/>
        </w:rPr>
        <w:t>como la q</w:t>
      </w:r>
      <w:r>
        <w:rPr>
          <w:lang w:val="es-ES"/>
        </w:rPr>
        <w:t xml:space="preserve">ue queremos reformar del año 91, </w:t>
      </w:r>
      <w:r w:rsidRPr="002D0D1C">
        <w:rPr>
          <w:lang w:val="es-ES"/>
        </w:rPr>
        <w:t xml:space="preserve">no tiene esas </w:t>
      </w:r>
      <w:r>
        <w:rPr>
          <w:lang w:val="es-ES"/>
        </w:rPr>
        <w:t xml:space="preserve">previsiones porque eran modalidades </w:t>
      </w:r>
      <w:r w:rsidRPr="002D0D1C">
        <w:rPr>
          <w:lang w:val="es-ES"/>
        </w:rPr>
        <w:t>de j</w:t>
      </w:r>
      <w:r>
        <w:rPr>
          <w:lang w:val="es-ES"/>
        </w:rPr>
        <w:t xml:space="preserve">uego que entonces no existían y, </w:t>
      </w:r>
      <w:r w:rsidRPr="002D0D1C">
        <w:rPr>
          <w:lang w:val="es-ES"/>
        </w:rPr>
        <w:t>por lo tant</w:t>
      </w:r>
      <w:r>
        <w:rPr>
          <w:lang w:val="es-ES"/>
        </w:rPr>
        <w:t xml:space="preserve">o, entendemos que es importante, </w:t>
      </w:r>
      <w:r w:rsidRPr="002D0D1C">
        <w:rPr>
          <w:lang w:val="es-ES"/>
        </w:rPr>
        <w:t>que es fundamental</w:t>
      </w:r>
      <w:r>
        <w:rPr>
          <w:lang w:val="es-ES"/>
        </w:rPr>
        <w:t xml:space="preserve"> traer ese debate que ya existe, </w:t>
      </w:r>
      <w:r w:rsidRPr="002D0D1C">
        <w:rPr>
          <w:lang w:val="es-ES"/>
        </w:rPr>
        <w:t>esa preocupación</w:t>
      </w:r>
      <w:r>
        <w:rPr>
          <w:lang w:val="es-ES"/>
        </w:rPr>
        <w:t xml:space="preserve"> que existe entre la ciudadanía, </w:t>
      </w:r>
      <w:r w:rsidRPr="002D0D1C">
        <w:rPr>
          <w:lang w:val="es-ES"/>
        </w:rPr>
        <w:t>para dar protección fundamentalmente al colectivo de los menores, pero también a otros co</w:t>
      </w:r>
      <w:r>
        <w:rPr>
          <w:lang w:val="es-ES"/>
        </w:rPr>
        <w:t xml:space="preserve">lectivos más desprotegidos, que </w:t>
      </w:r>
      <w:r w:rsidRPr="002D0D1C">
        <w:rPr>
          <w:lang w:val="es-ES"/>
        </w:rPr>
        <w:t>ac</w:t>
      </w:r>
      <w:r>
        <w:rPr>
          <w:lang w:val="es-ES"/>
        </w:rPr>
        <w:t>ced</w:t>
      </w:r>
      <w:r w:rsidRPr="002D0D1C">
        <w:rPr>
          <w:lang w:val="es-ES"/>
        </w:rPr>
        <w:t xml:space="preserve">en de manera descontrolada al juego y supone un peligro importante para esta </w:t>
      </w:r>
      <w:r>
        <w:rPr>
          <w:lang w:val="es-ES"/>
        </w:rPr>
        <w:t>sociedad.</w:t>
      </w:r>
    </w:p>
    <w:p w:rsidR="00E25B7F" w:rsidRDefault="00E25B7F" w:rsidP="00747422">
      <w:pPr>
        <w:pStyle w:val="Texto"/>
        <w:rPr>
          <w:lang w:val="es-ES"/>
        </w:rPr>
      </w:pPr>
    </w:p>
    <w:p w:rsidR="00E25B7F" w:rsidRPr="002D0D1C" w:rsidRDefault="00E25B7F" w:rsidP="00747422">
      <w:pPr>
        <w:pStyle w:val="Texto"/>
        <w:rPr>
          <w:lang w:val="es-ES"/>
        </w:rPr>
      </w:pPr>
      <w:r w:rsidRPr="002D0D1C">
        <w:rPr>
          <w:lang w:val="es-ES"/>
        </w:rPr>
        <w:t>Hay otras cuestiones que tampoco están clarame</w:t>
      </w:r>
      <w:r>
        <w:rPr>
          <w:lang w:val="es-ES"/>
        </w:rPr>
        <w:t>nte reguladas dentro de la ley, n</w:t>
      </w:r>
      <w:r w:rsidRPr="002D0D1C">
        <w:rPr>
          <w:lang w:val="es-ES"/>
        </w:rPr>
        <w:t>o e</w:t>
      </w:r>
      <w:r>
        <w:rPr>
          <w:lang w:val="es-ES"/>
        </w:rPr>
        <w:t xml:space="preserve">stán perfectamente encorsetadas, </w:t>
      </w:r>
      <w:r w:rsidRPr="002D0D1C">
        <w:rPr>
          <w:lang w:val="es-ES"/>
        </w:rPr>
        <w:t>y que permiten a los gobiernos de alguna manera periódicamente publicar reglamentos que regulan determinadas situaciones como son las de la</w:t>
      </w:r>
      <w:r>
        <w:rPr>
          <w:lang w:val="es-ES"/>
        </w:rPr>
        <w:t xml:space="preserve"> publicidad. Exigimos desde el grupo Popular, </w:t>
      </w:r>
      <w:r w:rsidRPr="002D0D1C">
        <w:rPr>
          <w:lang w:val="es-ES"/>
        </w:rPr>
        <w:t>y así lo haremos si esta legislatura nos da tiempo para pre</w:t>
      </w:r>
      <w:r>
        <w:rPr>
          <w:lang w:val="es-ES"/>
        </w:rPr>
        <w:t xml:space="preserve">sentar las enmiendas oportunas al proyecto que ha presentado </w:t>
      </w:r>
      <w:r w:rsidRPr="00141D92">
        <w:rPr>
          <w:lang w:val="eu-ES"/>
        </w:rPr>
        <w:t>Elkarrekin</w:t>
      </w:r>
      <w:r>
        <w:rPr>
          <w:lang w:val="es-ES"/>
        </w:rPr>
        <w:t xml:space="preserve"> Podemos, </w:t>
      </w:r>
      <w:r w:rsidRPr="002D0D1C">
        <w:rPr>
          <w:lang w:val="es-ES"/>
        </w:rPr>
        <w:t>para regular todo el asunto de la publicid</w:t>
      </w:r>
      <w:r>
        <w:rPr>
          <w:lang w:val="es-ES"/>
        </w:rPr>
        <w:t xml:space="preserve">ad, de la publicidad desmedida </w:t>
      </w:r>
      <w:r w:rsidRPr="002D0D1C">
        <w:rPr>
          <w:lang w:val="es-ES"/>
        </w:rPr>
        <w:t>de las casas de apuestas, exigiendo el cumplimiento estricto de la ley y exig</w:t>
      </w:r>
      <w:r>
        <w:rPr>
          <w:lang w:val="es-ES"/>
        </w:rPr>
        <w:t>iendo nuevas medidas…</w:t>
      </w:r>
    </w:p>
    <w:p w:rsidR="00E25B7F" w:rsidRDefault="00E25B7F" w:rsidP="00747422">
      <w:pPr>
        <w:pStyle w:val="Texto"/>
        <w:rPr>
          <w:lang w:val="eu-ES"/>
        </w:rPr>
      </w:pPr>
    </w:p>
    <w:p w:rsidR="00E25B7F" w:rsidRPr="002D0D1C" w:rsidRDefault="00E25B7F" w:rsidP="00747422">
      <w:pPr>
        <w:pStyle w:val="Texto"/>
        <w:rPr>
          <w:lang w:val="eu-ES"/>
        </w:rPr>
      </w:pPr>
      <w:r w:rsidRPr="002D0D1C">
        <w:rPr>
          <w:lang w:val="eu-ES"/>
        </w:rPr>
        <w:t>(4</w:t>
      </w:r>
      <w:r>
        <w:rPr>
          <w:lang w:val="eu-ES"/>
        </w:rPr>
        <w:t>. zintaren amai</w:t>
      </w:r>
      <w:r w:rsidRPr="002D0D1C">
        <w:rPr>
          <w:lang w:val="eu-ES"/>
        </w:rPr>
        <w:t>era)</w:t>
      </w:r>
    </w:p>
    <w:p w:rsidR="00E25B7F" w:rsidRPr="00FD6E93" w:rsidRDefault="00E25B7F" w:rsidP="00747422">
      <w:pPr>
        <w:pStyle w:val="Texto"/>
        <w:rPr>
          <w:lang w:val="eu-ES"/>
        </w:rPr>
      </w:pPr>
      <w:r w:rsidRPr="00FD6E93">
        <w:rPr>
          <w:lang w:val="eu-ES"/>
        </w:rPr>
        <w:t>(5. zintaren hasiera)</w:t>
      </w:r>
    </w:p>
    <w:p w:rsidR="00E25B7F" w:rsidRPr="00AC00F1" w:rsidRDefault="00E25B7F" w:rsidP="00747422">
      <w:pPr>
        <w:pStyle w:val="Texto"/>
        <w:rPr>
          <w:lang w:val="es-ES"/>
        </w:rPr>
      </w:pPr>
    </w:p>
    <w:p w:rsidR="00E25B7F" w:rsidRDefault="00E25B7F" w:rsidP="00747422">
      <w:pPr>
        <w:pStyle w:val="Texto"/>
        <w:rPr>
          <w:lang w:val="es-ES"/>
        </w:rPr>
      </w:pPr>
      <w:r w:rsidRPr="00AC00F1">
        <w:rPr>
          <w:lang w:val="es-ES"/>
        </w:rPr>
        <w:t xml:space="preserve">… </w:t>
      </w:r>
      <w:r>
        <w:rPr>
          <w:lang w:val="es-ES"/>
        </w:rPr>
        <w:t>el asunto de la publicidad, de la publicidad desmedida de las casas de apuestas, exigiendo el cumplimiento estricto de la Ley. Y exigiendo nuevas medidas que contengan esa publicidad que hace que estos colectivos desfavorables a los que me refería en el comienzo de mi intervención puedan tener esta adicción desmedida al juego.</w:t>
      </w:r>
    </w:p>
    <w:p w:rsidR="00E25B7F" w:rsidRDefault="00E25B7F" w:rsidP="00747422">
      <w:pPr>
        <w:pStyle w:val="Texto"/>
        <w:rPr>
          <w:lang w:val="es-ES"/>
        </w:rPr>
      </w:pPr>
    </w:p>
    <w:p w:rsidR="00E25B7F" w:rsidRDefault="00E25B7F" w:rsidP="00747422">
      <w:pPr>
        <w:pStyle w:val="Texto"/>
        <w:rPr>
          <w:lang w:val="es-ES"/>
        </w:rPr>
      </w:pPr>
      <w:r>
        <w:rPr>
          <w:lang w:val="es-ES"/>
        </w:rPr>
        <w:t>Por esos juegos, simplemente, y porque entendemos que es necesario actualizar la Ley, hemos dado el voto positivo al proyecto de ley de Elkarrekin Podemos. Y tendemos la mano para colaborar en las enmiendas, en el trabajo para hacer una ley más moderna, más actual y más fácil de aplicar en un futuro.</w:t>
      </w:r>
    </w:p>
    <w:p w:rsidR="00E25B7F" w:rsidRDefault="00E25B7F" w:rsidP="00747422">
      <w:pPr>
        <w:pStyle w:val="Texto"/>
        <w:rPr>
          <w:lang w:val="es-ES"/>
        </w:rPr>
      </w:pPr>
    </w:p>
    <w:p w:rsidR="00E25B7F" w:rsidRDefault="00E25B7F" w:rsidP="00747422">
      <w:pPr>
        <w:pStyle w:val="Texto"/>
        <w:rPr>
          <w:lang w:val="es-ES"/>
        </w:rPr>
      </w:pPr>
      <w:r>
        <w:rPr>
          <w:lang w:val="es-ES"/>
        </w:rPr>
        <w:t>Muchas gracias.</w:t>
      </w:r>
    </w:p>
    <w:p w:rsidR="00E25B7F" w:rsidRDefault="00E25B7F" w:rsidP="00747422">
      <w:pPr>
        <w:pStyle w:val="Texto"/>
        <w:rPr>
          <w:lang w:val="es-ES"/>
        </w:rPr>
      </w:pPr>
    </w:p>
    <w:p w:rsidR="00E25B7F" w:rsidRDefault="00E25B7F" w:rsidP="00747422">
      <w:pPr>
        <w:pStyle w:val="Texto"/>
        <w:rPr>
          <w:lang w:val="es-ES"/>
        </w:rPr>
      </w:pPr>
    </w:p>
    <w:p w:rsidR="00E25B7F" w:rsidRPr="00894B3D" w:rsidRDefault="00E25B7F" w:rsidP="00747422">
      <w:pPr>
        <w:pStyle w:val="Texto"/>
        <w:rPr>
          <w:lang w:val="eu-ES"/>
        </w:rPr>
      </w:pPr>
      <w:r w:rsidRPr="00894B3D">
        <w:rPr>
          <w:rFonts w:ascii="Futura Md BT" w:hAnsi="Futura Md BT"/>
          <w:lang w:val="eu-ES"/>
        </w:rPr>
        <w:t>LEHENDAKARIAK:</w:t>
      </w:r>
      <w:r w:rsidRPr="00894B3D">
        <w:rPr>
          <w:lang w:val="eu-ES"/>
        </w:rPr>
        <w:t xml:space="preserve"> Eskerrik asko, Ruiz de Arbulo jauna.</w:t>
      </w:r>
    </w:p>
    <w:p w:rsidR="00E25B7F" w:rsidRPr="00894B3D" w:rsidRDefault="00E25B7F" w:rsidP="00747422">
      <w:pPr>
        <w:pStyle w:val="Texto"/>
        <w:rPr>
          <w:lang w:val="eu-ES"/>
        </w:rPr>
      </w:pPr>
    </w:p>
    <w:p w:rsidR="00E25B7F" w:rsidRPr="00894B3D" w:rsidRDefault="00E25B7F" w:rsidP="00747422">
      <w:pPr>
        <w:pStyle w:val="Texto"/>
        <w:rPr>
          <w:lang w:val="eu-ES"/>
        </w:rPr>
      </w:pPr>
      <w:r w:rsidRPr="00894B3D">
        <w:rPr>
          <w:lang w:val="eu-ES"/>
        </w:rPr>
        <w:t>Jarraian, Euskal Sozialistak, Prieto jauna, zurea da hitza.</w:t>
      </w:r>
    </w:p>
    <w:p w:rsidR="00E25B7F" w:rsidRDefault="00E25B7F" w:rsidP="00747422">
      <w:pPr>
        <w:pStyle w:val="Texto"/>
        <w:rPr>
          <w:lang w:val="eu-ES"/>
        </w:rPr>
      </w:pPr>
    </w:p>
    <w:p w:rsidR="00E25B7F" w:rsidRPr="00894B3D" w:rsidRDefault="00E25B7F" w:rsidP="00747422">
      <w:pPr>
        <w:pStyle w:val="Texto"/>
        <w:rPr>
          <w:lang w:val="eu-ES"/>
        </w:rPr>
      </w:pPr>
    </w:p>
    <w:p w:rsidR="00E25B7F" w:rsidRDefault="00E25B7F" w:rsidP="00747422">
      <w:pPr>
        <w:pStyle w:val="Texto"/>
        <w:rPr>
          <w:lang w:val="es-ES"/>
        </w:rPr>
      </w:pPr>
      <w:r w:rsidRPr="00894B3D">
        <w:rPr>
          <w:rFonts w:ascii="Futura Md BT" w:hAnsi="Futura Md BT"/>
          <w:lang w:val="eu-ES"/>
        </w:rPr>
        <w:t xml:space="preserve">PRIETO SAN VICENTE </w:t>
      </w:r>
      <w:r w:rsidRPr="00894B3D">
        <w:rPr>
          <w:lang w:val="eu-ES"/>
        </w:rPr>
        <w:t>jaunak:</w:t>
      </w:r>
      <w:r w:rsidRPr="00894B3D">
        <w:rPr>
          <w:lang w:val="es-ES"/>
        </w:rPr>
        <w:t xml:space="preserve"> Presidenta, señor</w:t>
      </w:r>
      <w:r>
        <w:rPr>
          <w:lang w:val="es-ES"/>
        </w:rPr>
        <w:t>ías.</w:t>
      </w:r>
    </w:p>
    <w:p w:rsidR="00E25B7F" w:rsidRDefault="00E25B7F" w:rsidP="00747422">
      <w:pPr>
        <w:pStyle w:val="Texto"/>
        <w:rPr>
          <w:lang w:val="es-ES"/>
        </w:rPr>
      </w:pPr>
    </w:p>
    <w:p w:rsidR="00E25B7F" w:rsidRDefault="00E25B7F" w:rsidP="00747422">
      <w:pPr>
        <w:pStyle w:val="Texto"/>
        <w:rPr>
          <w:lang w:val="es-ES"/>
        </w:rPr>
      </w:pPr>
      <w:r>
        <w:rPr>
          <w:lang w:val="es-ES"/>
        </w:rPr>
        <w:t xml:space="preserve">El País Vasco ya tiene una ley de juego, una ley que lo regula; la tiene desde el año 1991. Tiene un reglamento, tiene observatorio, tiene revisiones… Atiende a las nuevas </w:t>
      </w:r>
      <w:r w:rsidRPr="00894B3D">
        <w:rPr>
          <w:lang w:val="es-ES"/>
        </w:rPr>
        <w:t>situaciones que respecto al juego y a su incidencia social se van produciendo</w:t>
      </w:r>
      <w:r>
        <w:rPr>
          <w:lang w:val="es-ES"/>
        </w:rPr>
        <w:t>; lo v</w:t>
      </w:r>
      <w:r w:rsidRPr="00894B3D">
        <w:rPr>
          <w:lang w:val="es-ES"/>
        </w:rPr>
        <w:t>ien</w:t>
      </w:r>
      <w:r>
        <w:rPr>
          <w:lang w:val="es-ES"/>
        </w:rPr>
        <w:t>e haciendo periódicamente. Es evidente que existe preocupación, y que exi</w:t>
      </w:r>
      <w:r w:rsidRPr="00894B3D">
        <w:rPr>
          <w:lang w:val="es-ES"/>
        </w:rPr>
        <w:t xml:space="preserve">ste seguimiento y acciones al respecto de toda la problemática que </w:t>
      </w:r>
      <w:r>
        <w:rPr>
          <w:lang w:val="es-ES"/>
        </w:rPr>
        <w:t xml:space="preserve">se </w:t>
      </w:r>
      <w:r w:rsidRPr="00894B3D">
        <w:rPr>
          <w:lang w:val="es-ES"/>
        </w:rPr>
        <w:t>está generando, d</w:t>
      </w:r>
      <w:r>
        <w:rPr>
          <w:lang w:val="es-ES"/>
        </w:rPr>
        <w:t xml:space="preserve">e la que se ha hablado hoy aquí y de la </w:t>
      </w:r>
      <w:r w:rsidRPr="00894B3D">
        <w:rPr>
          <w:lang w:val="es-ES"/>
        </w:rPr>
        <w:t>que se vie</w:t>
      </w:r>
      <w:r>
        <w:rPr>
          <w:lang w:val="es-ES"/>
        </w:rPr>
        <w:t>ne hablando</w:t>
      </w:r>
      <w:r w:rsidRPr="00894B3D">
        <w:rPr>
          <w:lang w:val="es-ES"/>
        </w:rPr>
        <w:t xml:space="preserve"> en anteriores ocasiones.</w:t>
      </w:r>
      <w:r>
        <w:rPr>
          <w:lang w:val="es-ES"/>
        </w:rPr>
        <w:t xml:space="preserve"> </w:t>
      </w:r>
      <w:r w:rsidRPr="00894B3D">
        <w:rPr>
          <w:lang w:val="es-ES"/>
        </w:rPr>
        <w:t>Es cierto que el aumento de espacios y formas de juego</w:t>
      </w:r>
      <w:r>
        <w:rPr>
          <w:lang w:val="es-ES"/>
        </w:rPr>
        <w:t>,</w:t>
      </w:r>
      <w:r w:rsidRPr="00894B3D">
        <w:rPr>
          <w:lang w:val="es-ES"/>
        </w:rPr>
        <w:t xml:space="preserve"> que la </w:t>
      </w:r>
      <w:r>
        <w:rPr>
          <w:lang w:val="es-ES"/>
        </w:rPr>
        <w:t>a</w:t>
      </w:r>
      <w:r w:rsidRPr="00894B3D">
        <w:rPr>
          <w:lang w:val="es-ES"/>
        </w:rPr>
        <w:t>di</w:t>
      </w:r>
      <w:r>
        <w:rPr>
          <w:lang w:val="es-ES"/>
        </w:rPr>
        <w:t>c</w:t>
      </w:r>
      <w:r w:rsidRPr="00894B3D">
        <w:rPr>
          <w:lang w:val="es-ES"/>
        </w:rPr>
        <w:t>ción a los juegos de azar, que su afección a las personas más vulnerables</w:t>
      </w:r>
      <w:r>
        <w:rPr>
          <w:lang w:val="es-ES"/>
        </w:rPr>
        <w:t>,</w:t>
      </w:r>
      <w:r w:rsidRPr="00894B3D">
        <w:rPr>
          <w:lang w:val="es-ES"/>
        </w:rPr>
        <w:t xml:space="preserve"> que los problemas que genera a la salud pública, que la expansión de la publicidad en general</w:t>
      </w:r>
      <w:r>
        <w:rPr>
          <w:lang w:val="es-ES"/>
        </w:rPr>
        <w:t>,</w:t>
      </w:r>
      <w:r w:rsidRPr="00894B3D">
        <w:rPr>
          <w:lang w:val="es-ES"/>
        </w:rPr>
        <w:t xml:space="preserve"> y específ</w:t>
      </w:r>
      <w:r>
        <w:rPr>
          <w:lang w:val="es-ES"/>
        </w:rPr>
        <w:t xml:space="preserve">icamente en los medios públicos, </w:t>
      </w:r>
      <w:r w:rsidRPr="00894B3D">
        <w:rPr>
          <w:lang w:val="es-ES"/>
        </w:rPr>
        <w:t xml:space="preserve">tienen que </w:t>
      </w:r>
      <w:r>
        <w:rPr>
          <w:lang w:val="es-ES"/>
        </w:rPr>
        <w:t>ser una preocupación constante. Y, efectivamente, así lo es.</w:t>
      </w:r>
    </w:p>
    <w:p w:rsidR="00E25B7F" w:rsidRDefault="00E25B7F" w:rsidP="00747422">
      <w:pPr>
        <w:pStyle w:val="Texto"/>
        <w:rPr>
          <w:lang w:val="es-ES"/>
        </w:rPr>
      </w:pPr>
    </w:p>
    <w:p w:rsidR="00E25B7F" w:rsidRDefault="00E25B7F" w:rsidP="00747422">
      <w:pPr>
        <w:pStyle w:val="Texto"/>
        <w:rPr>
          <w:lang w:val="es-ES"/>
        </w:rPr>
      </w:pPr>
      <w:r>
        <w:rPr>
          <w:lang w:val="es-ES"/>
        </w:rPr>
        <w:t>Si uno</w:t>
      </w:r>
      <w:r w:rsidRPr="00894B3D">
        <w:rPr>
          <w:lang w:val="es-ES"/>
        </w:rPr>
        <w:t xml:space="preserve"> se detiene </w:t>
      </w:r>
      <w:r>
        <w:rPr>
          <w:lang w:val="es-ES"/>
        </w:rPr>
        <w:t>en la Ley, v</w:t>
      </w:r>
      <w:r w:rsidRPr="00894B3D">
        <w:rPr>
          <w:lang w:val="es-ES"/>
        </w:rPr>
        <w:t>era que la Ley contempla que tiene</w:t>
      </w:r>
      <w:r>
        <w:rPr>
          <w:lang w:val="es-ES"/>
        </w:rPr>
        <w:t xml:space="preserve">, por un lado, </w:t>
      </w:r>
      <w:r w:rsidRPr="00894B3D">
        <w:rPr>
          <w:lang w:val="es-ES"/>
        </w:rPr>
        <w:t>los principios estructurales de la regulación</w:t>
      </w:r>
      <w:r>
        <w:rPr>
          <w:lang w:val="es-ES"/>
        </w:rPr>
        <w:t xml:space="preserve">, y también los elementos de dimensionamiento del sector, </w:t>
      </w:r>
      <w:r w:rsidRPr="00894B3D">
        <w:rPr>
          <w:lang w:val="es-ES"/>
        </w:rPr>
        <w:t>para que la oferta de juego est</w:t>
      </w:r>
      <w:r>
        <w:rPr>
          <w:lang w:val="es-ES"/>
        </w:rPr>
        <w:t>é</w:t>
      </w:r>
      <w:r w:rsidRPr="00894B3D">
        <w:rPr>
          <w:lang w:val="es-ES"/>
        </w:rPr>
        <w:t xml:space="preserve"> en unos márgenes socialmente tolerables, haciendo cada tres años una revisión y una planificación. Las medidas que se proponen en la proposición de ley ya están contempladas en el Reglamento </w:t>
      </w:r>
      <w:r>
        <w:rPr>
          <w:lang w:val="es-ES"/>
        </w:rPr>
        <w:t>General del J</w:t>
      </w:r>
      <w:r w:rsidRPr="00894B3D">
        <w:rPr>
          <w:lang w:val="es-ES"/>
        </w:rPr>
        <w:t>uego, obedecen a aspec</w:t>
      </w:r>
      <w:r>
        <w:rPr>
          <w:lang w:val="es-ES"/>
        </w:rPr>
        <w:t xml:space="preserve">tos de planificación cambiantes, </w:t>
      </w:r>
      <w:r w:rsidRPr="00894B3D">
        <w:rPr>
          <w:lang w:val="es-ES"/>
        </w:rPr>
        <w:t>y es mejor que estén abiertas a cambios ágiles en su procedimiento que a cambios más rígidos y</w:t>
      </w:r>
      <w:r>
        <w:rPr>
          <w:lang w:val="es-ES"/>
        </w:rPr>
        <w:t xml:space="preserve"> largos en el tiempo. Por eso, </w:t>
      </w:r>
      <w:r w:rsidRPr="00894B3D">
        <w:rPr>
          <w:lang w:val="es-ES"/>
        </w:rPr>
        <w:t>sería razonable detenerse un poquito en el criterio del Gobierno sobre la toma en consideración de la prop</w:t>
      </w:r>
      <w:r>
        <w:rPr>
          <w:lang w:val="es-ES"/>
        </w:rPr>
        <w:t xml:space="preserve">osición de ley que se ha votado </w:t>
      </w:r>
      <w:r w:rsidRPr="00894B3D">
        <w:rPr>
          <w:lang w:val="es-ES"/>
        </w:rPr>
        <w:t xml:space="preserve">y de la que </w:t>
      </w:r>
      <w:r>
        <w:rPr>
          <w:lang w:val="es-ES"/>
        </w:rPr>
        <w:t>merece destacar lo siguiente.</w:t>
      </w:r>
    </w:p>
    <w:p w:rsidR="00E25B7F" w:rsidRDefault="00E25B7F" w:rsidP="00747422">
      <w:pPr>
        <w:pStyle w:val="Texto"/>
        <w:rPr>
          <w:lang w:val="es-ES"/>
        </w:rPr>
      </w:pPr>
    </w:p>
    <w:p w:rsidR="00E25B7F" w:rsidRDefault="00E25B7F" w:rsidP="00747422">
      <w:pPr>
        <w:pStyle w:val="Texto"/>
        <w:rPr>
          <w:lang w:val="es-ES"/>
        </w:rPr>
      </w:pPr>
      <w:r>
        <w:rPr>
          <w:lang w:val="es-ES"/>
        </w:rPr>
        <w:t>L</w:t>
      </w:r>
      <w:r w:rsidRPr="00894B3D">
        <w:rPr>
          <w:lang w:val="es-ES"/>
        </w:rPr>
        <w:t>a considerac</w:t>
      </w:r>
      <w:r>
        <w:rPr>
          <w:lang w:val="es-ES"/>
        </w:rPr>
        <w:t>ión del Gobierno dice</w:t>
      </w:r>
      <w:r w:rsidRPr="00894B3D">
        <w:rPr>
          <w:lang w:val="es-ES"/>
        </w:rPr>
        <w:t xml:space="preserve"> así</w:t>
      </w:r>
      <w:r>
        <w:rPr>
          <w:lang w:val="es-ES"/>
        </w:rPr>
        <w:t>: "S</w:t>
      </w:r>
      <w:r w:rsidRPr="00894B3D">
        <w:rPr>
          <w:lang w:val="es-ES"/>
        </w:rPr>
        <w:t xml:space="preserve">ería más práctico y ventajoso para cumplir con la finalidad que motiva la iniciativa del </w:t>
      </w:r>
      <w:r>
        <w:rPr>
          <w:lang w:val="es-ES"/>
        </w:rPr>
        <w:t>g</w:t>
      </w:r>
      <w:r w:rsidRPr="00894B3D">
        <w:rPr>
          <w:lang w:val="es-ES"/>
        </w:rPr>
        <w:t>ru</w:t>
      </w:r>
      <w:r>
        <w:rPr>
          <w:lang w:val="es-ES"/>
        </w:rPr>
        <w:t>p</w:t>
      </w:r>
      <w:r w:rsidRPr="00894B3D">
        <w:rPr>
          <w:lang w:val="es-ES"/>
        </w:rPr>
        <w:t>o parlamentario proponente</w:t>
      </w:r>
      <w:r>
        <w:rPr>
          <w:lang w:val="es-ES"/>
        </w:rPr>
        <w:t>,</w:t>
      </w:r>
      <w:r w:rsidRPr="00894B3D">
        <w:rPr>
          <w:lang w:val="es-ES"/>
        </w:rPr>
        <w:t xml:space="preserve"> y más coherente con los posicionamientos parlamentarios previos, atender al proceso de revisión de la </w:t>
      </w:r>
      <w:r>
        <w:rPr>
          <w:lang w:val="es-ES"/>
        </w:rPr>
        <w:t>plani</w:t>
      </w:r>
      <w:r w:rsidRPr="00894B3D">
        <w:rPr>
          <w:lang w:val="es-ES"/>
        </w:rPr>
        <w:t>ficación fundado en los trabajos de</w:t>
      </w:r>
      <w:r>
        <w:rPr>
          <w:lang w:val="es-ES"/>
        </w:rPr>
        <w:t>l Observatorio Vasco del J</w:t>
      </w:r>
      <w:r w:rsidRPr="00894B3D">
        <w:rPr>
          <w:lang w:val="es-ES"/>
        </w:rPr>
        <w:t>uego, lo cual permitiría una toma de decisión más acertad</w:t>
      </w:r>
      <w:r>
        <w:rPr>
          <w:lang w:val="es-ES"/>
        </w:rPr>
        <w:t>a y acorde a los parámetros jurisprudenciales europeos. Del exam</w:t>
      </w:r>
      <w:r w:rsidRPr="00894B3D">
        <w:rPr>
          <w:lang w:val="es-ES"/>
        </w:rPr>
        <w:t>en de las medidas propuestas</w:t>
      </w:r>
      <w:r>
        <w:rPr>
          <w:lang w:val="es-ES"/>
        </w:rPr>
        <w:t>,</w:t>
      </w:r>
      <w:r w:rsidRPr="00894B3D">
        <w:rPr>
          <w:lang w:val="es-ES"/>
        </w:rPr>
        <w:t xml:space="preserve"> a</w:t>
      </w:r>
      <w:r>
        <w:rPr>
          <w:lang w:val="es-ES"/>
        </w:rPr>
        <w:t>dvi</w:t>
      </w:r>
      <w:r w:rsidRPr="00894B3D">
        <w:rPr>
          <w:lang w:val="es-ES"/>
        </w:rPr>
        <w:t>e</w:t>
      </w:r>
      <w:r>
        <w:rPr>
          <w:lang w:val="es-ES"/>
        </w:rPr>
        <w:t>r</w:t>
      </w:r>
      <w:r w:rsidRPr="00894B3D">
        <w:rPr>
          <w:lang w:val="es-ES"/>
        </w:rPr>
        <w:t xml:space="preserve">te que algunas ya están vigentes en la </w:t>
      </w:r>
      <w:r>
        <w:rPr>
          <w:lang w:val="es-ES"/>
        </w:rPr>
        <w:t xml:space="preserve">actualidad </w:t>
      </w:r>
      <w:r w:rsidRPr="00894B3D">
        <w:rPr>
          <w:lang w:val="es-ES"/>
        </w:rPr>
        <w:t>o pudieran no te</w:t>
      </w:r>
      <w:r>
        <w:rPr>
          <w:lang w:val="es-ES"/>
        </w:rPr>
        <w:t xml:space="preserve">ner el impacto que se pretende. </w:t>
      </w:r>
      <w:r w:rsidRPr="00894B3D">
        <w:rPr>
          <w:lang w:val="es-ES"/>
        </w:rPr>
        <w:t>La limitación del número d</w:t>
      </w:r>
      <w:r>
        <w:rPr>
          <w:lang w:val="es-ES"/>
        </w:rPr>
        <w:t>e establecimientos propuesta no parece que tenga un</w:t>
      </w:r>
      <w:r w:rsidRPr="00894B3D">
        <w:rPr>
          <w:lang w:val="es-ES"/>
        </w:rPr>
        <w:t xml:space="preserve"> impacto previsible,</w:t>
      </w:r>
      <w:r>
        <w:rPr>
          <w:lang w:val="es-ES"/>
        </w:rPr>
        <w:t xml:space="preserve"> pues no modifica el número de c</w:t>
      </w:r>
      <w:r w:rsidRPr="00894B3D">
        <w:rPr>
          <w:lang w:val="es-ES"/>
        </w:rPr>
        <w:t xml:space="preserve">asinos </w:t>
      </w:r>
      <w:r>
        <w:rPr>
          <w:lang w:val="es-ES"/>
        </w:rPr>
        <w:t>ni altera, d</w:t>
      </w:r>
      <w:r w:rsidRPr="00894B3D">
        <w:rPr>
          <w:lang w:val="es-ES"/>
        </w:rPr>
        <w:t>e hecho, el número de bingos</w:t>
      </w:r>
      <w:r>
        <w:rPr>
          <w:lang w:val="es-ES"/>
        </w:rPr>
        <w:t>,</w:t>
      </w:r>
      <w:r w:rsidRPr="00894B3D">
        <w:rPr>
          <w:lang w:val="es-ES"/>
        </w:rPr>
        <w:t xml:space="preserve"> dado que el número de plazas que </w:t>
      </w:r>
      <w:r>
        <w:rPr>
          <w:lang w:val="es-ES"/>
        </w:rPr>
        <w:t>contempla es</w:t>
      </w:r>
      <w:r w:rsidRPr="00894B3D">
        <w:rPr>
          <w:lang w:val="es-ES"/>
        </w:rPr>
        <w:t xml:space="preserve"> sup</w:t>
      </w:r>
      <w:r>
        <w:rPr>
          <w:lang w:val="es-ES"/>
        </w:rPr>
        <w:t>erior al actualmente existente. Y</w:t>
      </w:r>
      <w:r w:rsidRPr="00894B3D">
        <w:rPr>
          <w:lang w:val="es-ES"/>
        </w:rPr>
        <w:t xml:space="preserve"> tampoco afectaría a los salones y locales de apuestas, ya que no se</w:t>
      </w:r>
      <w:r>
        <w:rPr>
          <w:lang w:val="es-ES"/>
        </w:rPr>
        <w:t xml:space="preserve"> aplicaría a los ya existentes, y</w:t>
      </w:r>
      <w:r w:rsidRPr="00894B3D">
        <w:rPr>
          <w:lang w:val="es-ES"/>
        </w:rPr>
        <w:t xml:space="preserve"> la planificación vigente no deja ya lugar a mayor expansión del número de locales. La regulación de la </w:t>
      </w:r>
      <w:r>
        <w:rPr>
          <w:lang w:val="es-ES"/>
        </w:rPr>
        <w:t>publicidad</w:t>
      </w:r>
      <w:r w:rsidRPr="00894B3D">
        <w:rPr>
          <w:lang w:val="es-ES"/>
        </w:rPr>
        <w:t xml:space="preserve"> de juego, aunque contiene alg</w:t>
      </w:r>
      <w:r>
        <w:rPr>
          <w:lang w:val="es-ES"/>
        </w:rPr>
        <w:t xml:space="preserve">una medida particular novedosa, </w:t>
      </w:r>
      <w:r w:rsidRPr="00894B3D">
        <w:rPr>
          <w:lang w:val="es-ES"/>
        </w:rPr>
        <w:t>es</w:t>
      </w:r>
      <w:r>
        <w:rPr>
          <w:lang w:val="es-ES"/>
        </w:rPr>
        <w:t>,</w:t>
      </w:r>
      <w:r w:rsidRPr="00894B3D">
        <w:rPr>
          <w:lang w:val="es-ES"/>
        </w:rPr>
        <w:t xml:space="preserve"> en algunos aspectos</w:t>
      </w:r>
      <w:r>
        <w:rPr>
          <w:lang w:val="es-ES"/>
        </w:rPr>
        <w:t>,</w:t>
      </w:r>
      <w:r w:rsidRPr="00894B3D">
        <w:rPr>
          <w:lang w:val="es-ES"/>
        </w:rPr>
        <w:t xml:space="preserve"> menos estricta que la cont</w:t>
      </w:r>
      <w:r>
        <w:rPr>
          <w:lang w:val="es-ES"/>
        </w:rPr>
        <w:t>enida en la normativa vigente. Y e</w:t>
      </w:r>
      <w:r w:rsidRPr="00894B3D">
        <w:rPr>
          <w:lang w:val="es-ES"/>
        </w:rPr>
        <w:t xml:space="preserve">n las propuestas relativas a horarios o distancias entre establecimientos </w:t>
      </w:r>
      <w:r>
        <w:rPr>
          <w:lang w:val="es-ES"/>
        </w:rPr>
        <w:t>o limitaciones a la instalación</w:t>
      </w:r>
      <w:r w:rsidRPr="00894B3D">
        <w:rPr>
          <w:lang w:val="es-ES"/>
        </w:rPr>
        <w:t xml:space="preserve"> de máquinas de hostelería</w:t>
      </w:r>
      <w:r>
        <w:rPr>
          <w:lang w:val="es-ES"/>
        </w:rPr>
        <w:t>,</w:t>
      </w:r>
      <w:r w:rsidRPr="00894B3D">
        <w:rPr>
          <w:lang w:val="es-ES"/>
        </w:rPr>
        <w:t xml:space="preserve"> deberían ser estudiadas para evitar efectos colaterales </w:t>
      </w:r>
      <w:r>
        <w:rPr>
          <w:lang w:val="es-ES"/>
        </w:rPr>
        <w:t>opuestos a los que se pretenden: mayo</w:t>
      </w:r>
      <w:r w:rsidRPr="00894B3D">
        <w:rPr>
          <w:lang w:val="es-ES"/>
        </w:rPr>
        <w:t>r</w:t>
      </w:r>
      <w:r>
        <w:rPr>
          <w:lang w:val="es-ES"/>
        </w:rPr>
        <w:t xml:space="preserve"> capilaridad</w:t>
      </w:r>
      <w:r w:rsidRPr="00894B3D">
        <w:rPr>
          <w:lang w:val="es-ES"/>
        </w:rPr>
        <w:t xml:space="preserve"> en otros establecimi</w:t>
      </w:r>
      <w:r>
        <w:rPr>
          <w:lang w:val="es-ES"/>
        </w:rPr>
        <w:t xml:space="preserve">entos, desplazamiento de juego </w:t>
      </w:r>
      <w:r w:rsidRPr="00894B3D">
        <w:rPr>
          <w:lang w:val="es-ES"/>
        </w:rPr>
        <w:t>a</w:t>
      </w:r>
      <w:r>
        <w:rPr>
          <w:lang w:val="es-ES"/>
        </w:rPr>
        <w:t xml:space="preserve"> zo</w:t>
      </w:r>
      <w:r w:rsidRPr="00894B3D">
        <w:rPr>
          <w:lang w:val="es-ES"/>
        </w:rPr>
        <w:t>nas periféricas o poblaciones medianas, etcétera. Todas las medidas ante</w:t>
      </w:r>
      <w:r>
        <w:rPr>
          <w:lang w:val="es-ES"/>
        </w:rPr>
        <w:t>s</w:t>
      </w:r>
      <w:r w:rsidRPr="00894B3D">
        <w:rPr>
          <w:lang w:val="es-ES"/>
        </w:rPr>
        <w:t xml:space="preserve"> dichas pueden abordarse dentro del proceso de revisión de la planifica</w:t>
      </w:r>
      <w:r>
        <w:rPr>
          <w:lang w:val="es-ES"/>
        </w:rPr>
        <w:t>ción, sin necesidad de esperar al cambio de la L</w:t>
      </w:r>
      <w:r w:rsidRPr="00894B3D">
        <w:rPr>
          <w:lang w:val="es-ES"/>
        </w:rPr>
        <w:t xml:space="preserve">ey con el soporte de las conclusiones y propuestas de los estudios del Observatorio Vasco del </w:t>
      </w:r>
      <w:r>
        <w:rPr>
          <w:lang w:val="es-ES"/>
        </w:rPr>
        <w:t>J</w:t>
      </w:r>
      <w:r w:rsidRPr="00894B3D">
        <w:rPr>
          <w:lang w:val="es-ES"/>
        </w:rPr>
        <w:t>uego</w:t>
      </w:r>
      <w:r>
        <w:rPr>
          <w:lang w:val="es-ES"/>
        </w:rPr>
        <w:t>"</w:t>
      </w:r>
      <w:r w:rsidRPr="00894B3D">
        <w:rPr>
          <w:lang w:val="es-ES"/>
        </w:rPr>
        <w:t>.</w:t>
      </w:r>
    </w:p>
    <w:p w:rsidR="00E25B7F" w:rsidRDefault="00E25B7F" w:rsidP="00747422">
      <w:pPr>
        <w:pStyle w:val="Texto"/>
        <w:rPr>
          <w:lang w:val="es-ES"/>
        </w:rPr>
      </w:pPr>
    </w:p>
    <w:p w:rsidR="00E25B7F" w:rsidRDefault="00E25B7F" w:rsidP="00747422">
      <w:pPr>
        <w:pStyle w:val="Texto"/>
        <w:rPr>
          <w:lang w:val="es-ES"/>
        </w:rPr>
      </w:pPr>
      <w:r>
        <w:rPr>
          <w:lang w:val="es-ES"/>
        </w:rPr>
        <w:t>Bien. Dicho esto, es evidente</w:t>
      </w:r>
      <w:r w:rsidRPr="00894B3D">
        <w:rPr>
          <w:lang w:val="es-ES"/>
        </w:rPr>
        <w:t xml:space="preserve"> </w:t>
      </w:r>
      <w:r>
        <w:rPr>
          <w:lang w:val="es-ES"/>
        </w:rPr>
        <w:t>–</w:t>
      </w:r>
      <w:r w:rsidRPr="00894B3D">
        <w:rPr>
          <w:lang w:val="es-ES"/>
        </w:rPr>
        <w:t>como así lo h</w:t>
      </w:r>
      <w:r>
        <w:rPr>
          <w:lang w:val="es-ES"/>
        </w:rPr>
        <w:t xml:space="preserve">emos manifestado en la votación– </w:t>
      </w:r>
      <w:r w:rsidRPr="00894B3D">
        <w:rPr>
          <w:lang w:val="es-ES"/>
        </w:rPr>
        <w:t xml:space="preserve">que no nos </w:t>
      </w:r>
      <w:r>
        <w:rPr>
          <w:lang w:val="es-ES"/>
        </w:rPr>
        <w:t>hemos opuesto a la tramitación, n</w:t>
      </w:r>
      <w:r w:rsidRPr="00894B3D">
        <w:rPr>
          <w:lang w:val="es-ES"/>
        </w:rPr>
        <w:t>os hemos abstenido</w:t>
      </w:r>
      <w:r>
        <w:rPr>
          <w:lang w:val="es-ES"/>
        </w:rPr>
        <w:t>,</w:t>
      </w:r>
      <w:r w:rsidRPr="00894B3D">
        <w:rPr>
          <w:lang w:val="es-ES"/>
        </w:rPr>
        <w:t xml:space="preserve"> porque los razonamientos para no considerar esta proposició</w:t>
      </w:r>
      <w:r>
        <w:rPr>
          <w:lang w:val="es-ES"/>
        </w:rPr>
        <w:t xml:space="preserve">n de ley como algo fundamental </w:t>
      </w:r>
      <w:r w:rsidRPr="00894B3D">
        <w:rPr>
          <w:lang w:val="es-ES"/>
        </w:rPr>
        <w:t xml:space="preserve">son sólidos. </w:t>
      </w:r>
      <w:r>
        <w:rPr>
          <w:lang w:val="es-ES"/>
        </w:rPr>
        <w:t>A</w:t>
      </w:r>
      <w:r w:rsidRPr="00894B3D">
        <w:rPr>
          <w:lang w:val="es-ES"/>
        </w:rPr>
        <w:t>unque</w:t>
      </w:r>
      <w:r>
        <w:rPr>
          <w:lang w:val="es-ES"/>
        </w:rPr>
        <w:t>,</w:t>
      </w:r>
      <w:r w:rsidRPr="00894B3D">
        <w:rPr>
          <w:lang w:val="es-ES"/>
        </w:rPr>
        <w:t xml:space="preserve"> es cierto que la materia que nos ocupa es</w:t>
      </w:r>
      <w:r>
        <w:rPr>
          <w:lang w:val="es-ES"/>
        </w:rPr>
        <w:t xml:space="preserve"> importante; n</w:t>
      </w:r>
      <w:r w:rsidRPr="00894B3D">
        <w:rPr>
          <w:lang w:val="es-ES"/>
        </w:rPr>
        <w:t>o queremos cerrar ninguna puerta que se prof</w:t>
      </w:r>
      <w:r>
        <w:rPr>
          <w:lang w:val="es-ES"/>
        </w:rPr>
        <w:t xml:space="preserve">undice sobre lo que se propone. Y bueno, </w:t>
      </w:r>
      <w:r w:rsidRPr="00894B3D">
        <w:rPr>
          <w:lang w:val="es-ES"/>
        </w:rPr>
        <w:t>cuando corresponda</w:t>
      </w:r>
      <w:r>
        <w:rPr>
          <w:lang w:val="es-ES"/>
        </w:rPr>
        <w:t>, ya veremos po</w:t>
      </w:r>
      <w:r w:rsidRPr="00894B3D">
        <w:rPr>
          <w:lang w:val="es-ES"/>
        </w:rPr>
        <w:t>r</w:t>
      </w:r>
      <w:r>
        <w:rPr>
          <w:lang w:val="es-ES"/>
        </w:rPr>
        <w:t xml:space="preserve"> </w:t>
      </w:r>
      <w:r w:rsidRPr="00894B3D">
        <w:rPr>
          <w:lang w:val="es-ES"/>
        </w:rPr>
        <w:t>qu</w:t>
      </w:r>
      <w:r>
        <w:rPr>
          <w:lang w:val="es-ES"/>
        </w:rPr>
        <w:t>é camino hay que o</w:t>
      </w:r>
      <w:r w:rsidRPr="00894B3D">
        <w:rPr>
          <w:lang w:val="es-ES"/>
        </w:rPr>
        <w:t>ptar</w:t>
      </w:r>
      <w:r>
        <w:rPr>
          <w:lang w:val="es-ES"/>
        </w:rPr>
        <w:t xml:space="preserve">: si </w:t>
      </w:r>
      <w:r w:rsidRPr="00894B3D">
        <w:rPr>
          <w:lang w:val="es-ES"/>
        </w:rPr>
        <w:t>por los contenidos y procedimientos que se plantean por este mecanismo o por otros que ya están establecidos en el la legislación ac</w:t>
      </w:r>
      <w:r>
        <w:rPr>
          <w:lang w:val="es-ES"/>
        </w:rPr>
        <w:t>t</w:t>
      </w:r>
      <w:r w:rsidRPr="00894B3D">
        <w:rPr>
          <w:lang w:val="es-ES"/>
        </w:rPr>
        <w:t>ual</w:t>
      </w:r>
      <w:r>
        <w:rPr>
          <w:lang w:val="es-ES"/>
        </w:rPr>
        <w:t>.</w:t>
      </w:r>
    </w:p>
    <w:p w:rsidR="00E25B7F" w:rsidRDefault="00E25B7F" w:rsidP="00747422">
      <w:pPr>
        <w:pStyle w:val="Texto"/>
        <w:rPr>
          <w:lang w:val="es-ES"/>
        </w:rPr>
      </w:pPr>
    </w:p>
    <w:p w:rsidR="00E25B7F" w:rsidRDefault="00E25B7F" w:rsidP="00747422">
      <w:pPr>
        <w:pStyle w:val="Texto"/>
        <w:rPr>
          <w:lang w:val="es-ES"/>
        </w:rPr>
      </w:pPr>
      <w:r>
        <w:rPr>
          <w:lang w:val="es-ES"/>
        </w:rPr>
        <w:t>P</w:t>
      </w:r>
      <w:r w:rsidRPr="00894B3D">
        <w:rPr>
          <w:lang w:val="es-ES"/>
        </w:rPr>
        <w:t>or eso</w:t>
      </w:r>
      <w:r>
        <w:rPr>
          <w:lang w:val="es-ES"/>
        </w:rPr>
        <w:t>,</w:t>
      </w:r>
      <w:r w:rsidRPr="00894B3D">
        <w:rPr>
          <w:lang w:val="es-ES"/>
        </w:rPr>
        <w:t xml:space="preserve"> y siguiendo </w:t>
      </w:r>
      <w:r>
        <w:rPr>
          <w:lang w:val="es-ES"/>
        </w:rPr>
        <w:t>–</w:t>
      </w:r>
      <w:r w:rsidRPr="00894B3D">
        <w:rPr>
          <w:lang w:val="es-ES"/>
        </w:rPr>
        <w:t>como he dicho</w:t>
      </w:r>
      <w:r>
        <w:rPr>
          <w:lang w:val="es-ES"/>
        </w:rPr>
        <w:t>,</w:t>
      </w:r>
      <w:r w:rsidRPr="00894B3D">
        <w:rPr>
          <w:lang w:val="es-ES"/>
        </w:rPr>
        <w:t xml:space="preserve"> e</w:t>
      </w:r>
      <w:r>
        <w:rPr>
          <w:lang w:val="es-ES"/>
        </w:rPr>
        <w:t>n</w:t>
      </w:r>
      <w:r w:rsidRPr="00894B3D">
        <w:rPr>
          <w:lang w:val="es-ES"/>
        </w:rPr>
        <w:t xml:space="preserve"> ciert</w:t>
      </w:r>
      <w:r>
        <w:rPr>
          <w:lang w:val="es-ES"/>
        </w:rPr>
        <w:t xml:space="preserve">o modo– </w:t>
      </w:r>
      <w:r w:rsidRPr="00894B3D">
        <w:rPr>
          <w:lang w:val="es-ES"/>
        </w:rPr>
        <w:t>las recomendaciones del Gobierno</w:t>
      </w:r>
      <w:r>
        <w:rPr>
          <w:lang w:val="es-ES"/>
        </w:rPr>
        <w:t>,</w:t>
      </w:r>
      <w:r w:rsidRPr="00894B3D">
        <w:rPr>
          <w:lang w:val="es-ES"/>
        </w:rPr>
        <w:t xml:space="preserve"> </w:t>
      </w:r>
      <w:r>
        <w:rPr>
          <w:lang w:val="es-ES"/>
        </w:rPr>
        <w:t xml:space="preserve">el criterio </w:t>
      </w:r>
      <w:r w:rsidRPr="00894B3D">
        <w:rPr>
          <w:lang w:val="es-ES"/>
        </w:rPr>
        <w:t xml:space="preserve">del Gobierno no </w:t>
      </w:r>
      <w:r>
        <w:rPr>
          <w:lang w:val="es-ES"/>
        </w:rPr>
        <w:t xml:space="preserve">ha sido claramente desfavorable. El criterio del Gobierno ha sido </w:t>
      </w:r>
      <w:r w:rsidRPr="00894B3D">
        <w:rPr>
          <w:lang w:val="es-ES"/>
        </w:rPr>
        <w:t>más bien de recomendación y de orientación</w:t>
      </w:r>
      <w:r>
        <w:rPr>
          <w:lang w:val="es-ES"/>
        </w:rPr>
        <w:t xml:space="preserve"> de otr</w:t>
      </w:r>
      <w:r w:rsidRPr="00894B3D">
        <w:rPr>
          <w:lang w:val="es-ES"/>
        </w:rPr>
        <w:t>as</w:t>
      </w:r>
      <w:r>
        <w:rPr>
          <w:lang w:val="es-ES"/>
        </w:rPr>
        <w:t xml:space="preserve"> formas</w:t>
      </w:r>
      <w:r w:rsidRPr="00894B3D">
        <w:rPr>
          <w:lang w:val="es-ES"/>
        </w:rPr>
        <w:t xml:space="preserve"> de poder trabajar estos aspectos que se pl</w:t>
      </w:r>
      <w:r>
        <w:rPr>
          <w:lang w:val="es-ES"/>
        </w:rPr>
        <w:t>antean en la proposición de ley. Y,</w:t>
      </w:r>
      <w:r w:rsidRPr="00894B3D">
        <w:rPr>
          <w:lang w:val="es-ES"/>
        </w:rPr>
        <w:t xml:space="preserve"> por un principio de cautela, pues nosotros también hemos optado por fa</w:t>
      </w:r>
      <w:r>
        <w:rPr>
          <w:lang w:val="es-ES"/>
        </w:rPr>
        <w:t xml:space="preserve">cilitar que se pueda tramitar. Y, en el trámite de la misma, </w:t>
      </w:r>
      <w:r w:rsidRPr="00894B3D">
        <w:rPr>
          <w:lang w:val="es-ES"/>
        </w:rPr>
        <w:t>ya veremos cuál es el camino más</w:t>
      </w:r>
      <w:r>
        <w:rPr>
          <w:lang w:val="es-ES"/>
        </w:rPr>
        <w:t xml:space="preserve"> correcto para continuar.</w:t>
      </w:r>
    </w:p>
    <w:p w:rsidR="00E25B7F" w:rsidRDefault="00E25B7F" w:rsidP="00747422">
      <w:pPr>
        <w:pStyle w:val="Texto"/>
        <w:rPr>
          <w:lang w:val="es-ES"/>
        </w:rPr>
      </w:pPr>
    </w:p>
    <w:p w:rsidR="00E25B7F" w:rsidRDefault="00E25B7F" w:rsidP="00747422">
      <w:pPr>
        <w:pStyle w:val="Texto"/>
        <w:rPr>
          <w:lang w:val="es-ES"/>
        </w:rPr>
      </w:pPr>
      <w:r>
        <w:rPr>
          <w:lang w:val="es-ES"/>
        </w:rPr>
        <w:t>Muchas gracias.</w:t>
      </w:r>
    </w:p>
    <w:p w:rsidR="00E25B7F" w:rsidRDefault="00E25B7F" w:rsidP="00747422">
      <w:pPr>
        <w:pStyle w:val="Texto"/>
        <w:rPr>
          <w:lang w:val="es-ES"/>
        </w:rPr>
      </w:pPr>
    </w:p>
    <w:p w:rsidR="00E25B7F" w:rsidRDefault="00E25B7F" w:rsidP="00747422">
      <w:pPr>
        <w:pStyle w:val="Texto"/>
        <w:rPr>
          <w:lang w:val="es-ES"/>
        </w:rPr>
      </w:pPr>
    </w:p>
    <w:p w:rsidR="00E25B7F" w:rsidRPr="0030193B" w:rsidRDefault="00E25B7F" w:rsidP="00747422">
      <w:pPr>
        <w:pStyle w:val="Texto"/>
        <w:rPr>
          <w:lang w:val="eu-ES"/>
        </w:rPr>
      </w:pPr>
      <w:r w:rsidRPr="0030193B">
        <w:rPr>
          <w:rFonts w:ascii="Futura Md BT" w:hAnsi="Futura Md BT"/>
          <w:lang w:val="eu-ES"/>
        </w:rPr>
        <w:t>LEHENDAKARIAK:</w:t>
      </w:r>
      <w:r w:rsidRPr="0030193B">
        <w:rPr>
          <w:lang w:val="eu-ES"/>
        </w:rPr>
        <w:t xml:space="preserve"> Eskerrik asko, Prieto jauna.</w:t>
      </w:r>
    </w:p>
    <w:p w:rsidR="00E25B7F" w:rsidRPr="0030193B" w:rsidRDefault="00E25B7F" w:rsidP="00747422">
      <w:pPr>
        <w:pStyle w:val="Texto"/>
        <w:rPr>
          <w:lang w:val="eu-ES"/>
        </w:rPr>
      </w:pPr>
    </w:p>
    <w:p w:rsidR="00E25B7F" w:rsidRPr="0030193B" w:rsidRDefault="00E25B7F" w:rsidP="00747422">
      <w:pPr>
        <w:pStyle w:val="Texto"/>
        <w:rPr>
          <w:lang w:val="eu-ES"/>
        </w:rPr>
      </w:pPr>
      <w:r w:rsidRPr="0030193B">
        <w:rPr>
          <w:lang w:val="eu-ES"/>
        </w:rPr>
        <w:t>EH Bildu taldearen ordezkaria, Blanco andrea.</w:t>
      </w:r>
    </w:p>
    <w:p w:rsidR="00E25B7F" w:rsidRPr="0030193B" w:rsidRDefault="00E25B7F" w:rsidP="00747422">
      <w:pPr>
        <w:pStyle w:val="Texto"/>
        <w:rPr>
          <w:lang w:val="eu-ES"/>
        </w:rPr>
      </w:pPr>
    </w:p>
    <w:p w:rsidR="00E25B7F" w:rsidRPr="0030193B" w:rsidRDefault="00E25B7F" w:rsidP="00747422">
      <w:pPr>
        <w:pStyle w:val="Texto"/>
        <w:rPr>
          <w:lang w:val="eu-ES"/>
        </w:rPr>
      </w:pPr>
    </w:p>
    <w:p w:rsidR="00E25B7F" w:rsidRPr="0030193B" w:rsidRDefault="00E25B7F" w:rsidP="00747422">
      <w:pPr>
        <w:pStyle w:val="Texto"/>
        <w:rPr>
          <w:lang w:val="eu-ES"/>
        </w:rPr>
      </w:pPr>
      <w:r w:rsidRPr="0030193B">
        <w:rPr>
          <w:rFonts w:ascii="Futura Md BT" w:hAnsi="Futura Md BT"/>
          <w:lang w:val="eu-ES"/>
        </w:rPr>
        <w:t xml:space="preserve">BLANCO DE ANGULO </w:t>
      </w:r>
      <w:r w:rsidRPr="0030193B">
        <w:rPr>
          <w:lang w:val="eu-ES"/>
        </w:rPr>
        <w:t>andreak: Eskerrik asko, mahaiburu andrea. Egun on guztioi.</w:t>
      </w:r>
    </w:p>
    <w:p w:rsidR="00E25B7F" w:rsidRPr="0030193B" w:rsidRDefault="00E25B7F" w:rsidP="00747422">
      <w:pPr>
        <w:pStyle w:val="Texto"/>
        <w:rPr>
          <w:lang w:val="eu-ES"/>
        </w:rPr>
      </w:pPr>
    </w:p>
    <w:p w:rsidR="00E25B7F" w:rsidRPr="0030193B" w:rsidRDefault="00E25B7F" w:rsidP="00747422">
      <w:pPr>
        <w:pStyle w:val="Texto"/>
        <w:rPr>
          <w:lang w:val="eu-ES"/>
        </w:rPr>
      </w:pPr>
      <w:r w:rsidRPr="0030193B">
        <w:rPr>
          <w:lang w:val="eu-ES"/>
        </w:rPr>
        <w:t>Ondo egiaztatu duzuenez, Elkarrekin Podemosek eztabaidara ekarritako Euskal Herriko jokoa arautzen duen Lege aldatzeko proposamenaren alde bozkatu dugu.</w:t>
      </w:r>
    </w:p>
    <w:p w:rsidR="00E25B7F" w:rsidRPr="0030193B" w:rsidRDefault="00E25B7F" w:rsidP="00747422">
      <w:pPr>
        <w:pStyle w:val="Texto"/>
        <w:rPr>
          <w:lang w:val="eu-ES"/>
        </w:rPr>
      </w:pPr>
    </w:p>
    <w:p w:rsidR="00E25B7F" w:rsidRDefault="00E25B7F" w:rsidP="00747422">
      <w:pPr>
        <w:pStyle w:val="Texto"/>
        <w:rPr>
          <w:lang w:val="eu-ES"/>
        </w:rPr>
      </w:pPr>
      <w:r w:rsidRPr="0030193B">
        <w:rPr>
          <w:lang w:val="eu-ES"/>
        </w:rPr>
        <w:t>Hasteko, esan behar dugu</w:t>
      </w:r>
      <w:r>
        <w:rPr>
          <w:lang w:val="eu-ES"/>
        </w:rPr>
        <w:t>,</w:t>
      </w:r>
      <w:r w:rsidRPr="0030193B">
        <w:rPr>
          <w:lang w:val="eu-ES"/>
        </w:rPr>
        <w:t xml:space="preserve"> dirudienez</w:t>
      </w:r>
      <w:r>
        <w:rPr>
          <w:lang w:val="eu-ES"/>
        </w:rPr>
        <w:t>,</w:t>
      </w:r>
      <w:r w:rsidRPr="0030193B">
        <w:rPr>
          <w:lang w:val="eu-ES"/>
        </w:rPr>
        <w:t xml:space="preserve"> Ganbera honetako talde guztiok </w:t>
      </w:r>
      <w:r>
        <w:rPr>
          <w:lang w:val="eu-ES"/>
        </w:rPr>
        <w:t>kezka b</w:t>
      </w:r>
      <w:r w:rsidRPr="0030193B">
        <w:rPr>
          <w:lang w:val="eu-ES"/>
        </w:rPr>
        <w:t>era partekatzen dugula sustantziarik gabeko adikzioen gehiegizko erabiliaren gorakad</w:t>
      </w:r>
      <w:r>
        <w:rPr>
          <w:lang w:val="eu-ES"/>
        </w:rPr>
        <w:t>ari buruz hitz egiten dugunean. B</w:t>
      </w:r>
      <w:r w:rsidRPr="0030193B">
        <w:rPr>
          <w:lang w:val="eu-ES"/>
        </w:rPr>
        <w:t>aina</w:t>
      </w:r>
      <w:r>
        <w:rPr>
          <w:lang w:val="eu-ES"/>
        </w:rPr>
        <w:t>,</w:t>
      </w:r>
      <w:r w:rsidRPr="0030193B">
        <w:rPr>
          <w:lang w:val="eu-ES"/>
        </w:rPr>
        <w:t xml:space="preserve"> egoera hori lehertuko dute</w:t>
      </w:r>
      <w:r>
        <w:rPr>
          <w:lang w:val="eu-ES"/>
        </w:rPr>
        <w:t>n</w:t>
      </w:r>
      <w:r w:rsidRPr="0030193B">
        <w:rPr>
          <w:lang w:val="eu-ES"/>
        </w:rPr>
        <w:t xml:space="preserve"> neur</w:t>
      </w:r>
      <w:r>
        <w:rPr>
          <w:lang w:val="eu-ES"/>
        </w:rPr>
        <w:t>ri zorrotzak hartzeko jarrera (hartzera</w:t>
      </w:r>
      <w:r w:rsidRPr="0030193B">
        <w:rPr>
          <w:lang w:val="eu-ES"/>
        </w:rPr>
        <w:t>koan</w:t>
      </w:r>
      <w:r>
        <w:rPr>
          <w:lang w:val="eu-ES"/>
        </w:rPr>
        <w:t>?), aho</w:t>
      </w:r>
      <w:r w:rsidRPr="0030193B">
        <w:rPr>
          <w:lang w:val="eu-ES"/>
        </w:rPr>
        <w:t>ba</w:t>
      </w:r>
      <w:r>
        <w:rPr>
          <w:lang w:val="eu-ES"/>
        </w:rPr>
        <w:t>tezkotasuna bidetik galtzen da.</w:t>
      </w:r>
    </w:p>
    <w:p w:rsidR="00E25B7F" w:rsidRDefault="00E25B7F" w:rsidP="00747422">
      <w:pPr>
        <w:pStyle w:val="Texto"/>
        <w:rPr>
          <w:lang w:val="eu-ES"/>
        </w:rPr>
      </w:pPr>
    </w:p>
    <w:p w:rsidR="00E25B7F" w:rsidRPr="0030193B" w:rsidRDefault="00E25B7F" w:rsidP="00747422">
      <w:pPr>
        <w:pStyle w:val="Texto"/>
        <w:rPr>
          <w:lang w:val="eu-ES"/>
        </w:rPr>
      </w:pPr>
      <w:r w:rsidRPr="0030193B">
        <w:rPr>
          <w:lang w:val="eu-ES"/>
        </w:rPr>
        <w:t>Izan ere, errealitateak erakusten digu gero et</w:t>
      </w:r>
      <w:r>
        <w:rPr>
          <w:lang w:val="eu-ES"/>
        </w:rPr>
        <w:t>a errazagoa dela jokoan sartzea; sustantziarik gabeko adikzioak denok ditugu eskura. Et</w:t>
      </w:r>
      <w:r w:rsidRPr="0030193B">
        <w:rPr>
          <w:lang w:val="eu-ES"/>
        </w:rPr>
        <w:t>a</w:t>
      </w:r>
      <w:r>
        <w:rPr>
          <w:lang w:val="eu-ES"/>
        </w:rPr>
        <w:t>,</w:t>
      </w:r>
      <w:r w:rsidRPr="0030193B">
        <w:rPr>
          <w:lang w:val="eu-ES"/>
        </w:rPr>
        <w:t xml:space="preserve"> gainera</w:t>
      </w:r>
      <w:r>
        <w:rPr>
          <w:lang w:val="eu-ES"/>
        </w:rPr>
        <w:t>,</w:t>
      </w:r>
      <w:r w:rsidRPr="0030193B">
        <w:rPr>
          <w:lang w:val="eu-ES"/>
        </w:rPr>
        <w:t xml:space="preserve"> nahita bultzatzen gaituzte horretara kirol emanaldi jarraitzen dugunean edo telebista iku</w:t>
      </w:r>
      <w:r>
        <w:rPr>
          <w:lang w:val="eu-ES"/>
        </w:rPr>
        <w:t>sten dugunean, esate baterako…</w:t>
      </w:r>
    </w:p>
    <w:p w:rsidR="00E25B7F" w:rsidRPr="0030193B" w:rsidRDefault="00E25B7F" w:rsidP="00747422">
      <w:pPr>
        <w:pStyle w:val="Texto"/>
        <w:rPr>
          <w:lang w:val="eu-ES"/>
        </w:rPr>
      </w:pPr>
    </w:p>
    <w:p w:rsidR="00E25B7F" w:rsidRPr="0030193B" w:rsidRDefault="00E25B7F" w:rsidP="00747422">
      <w:pPr>
        <w:pStyle w:val="Texto"/>
        <w:rPr>
          <w:lang w:val="eu-ES"/>
        </w:rPr>
      </w:pPr>
      <w:r w:rsidRPr="0030193B">
        <w:rPr>
          <w:lang w:val="eu-ES"/>
        </w:rPr>
        <w:t>(5. zintaren amaiera)</w:t>
      </w:r>
    </w:p>
    <w:p w:rsidR="007A78DB" w:rsidRPr="009342E5" w:rsidRDefault="007A78DB" w:rsidP="00747422">
      <w:pPr>
        <w:pStyle w:val="Texto"/>
        <w:rPr>
          <w:lang w:val="eu-ES"/>
        </w:rPr>
      </w:pPr>
      <w:r w:rsidRPr="009342E5">
        <w:rPr>
          <w:lang w:val="eu-ES"/>
        </w:rPr>
        <w:t>(6. zintaren hasiera)</w:t>
      </w:r>
    </w:p>
    <w:p w:rsidR="007A78DB" w:rsidRPr="009342E5" w:rsidRDefault="007A78DB" w:rsidP="00747422">
      <w:pPr>
        <w:pStyle w:val="Texto"/>
        <w:rPr>
          <w:lang w:val="eu-ES"/>
        </w:rPr>
      </w:pPr>
    </w:p>
    <w:p w:rsidR="007A78DB" w:rsidRDefault="007A78DB" w:rsidP="00747422">
      <w:pPr>
        <w:pStyle w:val="Texto"/>
        <w:rPr>
          <w:lang w:val="eu-ES"/>
        </w:rPr>
      </w:pPr>
      <w:r w:rsidRPr="009342E5">
        <w:rPr>
          <w:lang w:val="eu-ES"/>
        </w:rPr>
        <w:t xml:space="preserve">… </w:t>
      </w:r>
      <w:r>
        <w:rPr>
          <w:lang w:val="eu-ES"/>
        </w:rPr>
        <w:t>ditugu eskura. E</w:t>
      </w:r>
      <w:r w:rsidRPr="009342E5">
        <w:rPr>
          <w:lang w:val="eu-ES"/>
        </w:rPr>
        <w:t>ta</w:t>
      </w:r>
      <w:r>
        <w:rPr>
          <w:lang w:val="eu-ES"/>
        </w:rPr>
        <w:t>,</w:t>
      </w:r>
      <w:r w:rsidRPr="009342E5">
        <w:rPr>
          <w:lang w:val="eu-ES"/>
        </w:rPr>
        <w:t xml:space="preserve"> gainera</w:t>
      </w:r>
      <w:r>
        <w:rPr>
          <w:lang w:val="eu-ES"/>
        </w:rPr>
        <w:t>,</w:t>
      </w:r>
      <w:r w:rsidRPr="009342E5">
        <w:rPr>
          <w:lang w:val="eu-ES"/>
        </w:rPr>
        <w:t xml:space="preserve"> nahita bultzatzen gaituzte horretara kirol emanaldi</w:t>
      </w:r>
      <w:r>
        <w:rPr>
          <w:lang w:val="eu-ES"/>
        </w:rPr>
        <w:t>a</w:t>
      </w:r>
      <w:r w:rsidRPr="009342E5">
        <w:rPr>
          <w:lang w:val="eu-ES"/>
        </w:rPr>
        <w:t xml:space="preserve"> jarraitzen dugunean edo telebista ikusten dugunean, esate baterako</w:t>
      </w:r>
      <w:r>
        <w:rPr>
          <w:lang w:val="eu-ES"/>
        </w:rPr>
        <w:t>. E</w:t>
      </w:r>
      <w:r w:rsidRPr="009342E5">
        <w:rPr>
          <w:lang w:val="eu-ES"/>
        </w:rPr>
        <w:t>ta</w:t>
      </w:r>
      <w:r>
        <w:rPr>
          <w:lang w:val="eu-ES"/>
        </w:rPr>
        <w:t>,</w:t>
      </w:r>
      <w:r w:rsidRPr="009342E5">
        <w:rPr>
          <w:lang w:val="eu-ES"/>
        </w:rPr>
        <w:t xml:space="preserve"> larriagoa dena, gazteek gero eta errazago dute jokoan sartzea.</w:t>
      </w:r>
    </w:p>
    <w:p w:rsidR="007A78DB" w:rsidRDefault="007A78DB" w:rsidP="00747422">
      <w:pPr>
        <w:pStyle w:val="Texto"/>
        <w:rPr>
          <w:lang w:val="eu-ES"/>
        </w:rPr>
      </w:pPr>
    </w:p>
    <w:p w:rsidR="007A78DB" w:rsidRDefault="007A78DB" w:rsidP="00747422">
      <w:pPr>
        <w:pStyle w:val="Texto"/>
      </w:pPr>
      <w:r w:rsidRPr="009342E5">
        <w:t xml:space="preserve">Nuestros chicos y chicas se aficionada </w:t>
      </w:r>
      <w:r>
        <w:t xml:space="preserve">a </w:t>
      </w:r>
      <w:r w:rsidRPr="009342E5">
        <w:t>las apuestas deportiva</w:t>
      </w:r>
      <w:r>
        <w:t>s</w:t>
      </w:r>
      <w:r w:rsidRPr="009342E5">
        <w:t>, lo</w:t>
      </w:r>
      <w:r>
        <w:t xml:space="preserve"> hacen</w:t>
      </w:r>
      <w:r w:rsidRPr="009342E5">
        <w:t xml:space="preserve"> presencialmente</w:t>
      </w:r>
      <w:r>
        <w:t>,</w:t>
      </w:r>
      <w:r w:rsidRPr="009342E5">
        <w:t xml:space="preserve"> lo hacen </w:t>
      </w:r>
      <w:r>
        <w:t>vía online, en terminales o en salones de juego. J</w:t>
      </w:r>
      <w:r w:rsidRPr="009342E5">
        <w:t>uegan, apuestan</w:t>
      </w:r>
      <w:r>
        <w:t>,</w:t>
      </w:r>
      <w:r w:rsidRPr="009342E5">
        <w:t xml:space="preserve"> a veces ganan, pero la mayoría </w:t>
      </w:r>
      <w:r>
        <w:t xml:space="preserve">de </w:t>
      </w:r>
      <w:r w:rsidRPr="009342E5">
        <w:t>las veces pierden</w:t>
      </w:r>
      <w:r>
        <w:t>. C</w:t>
      </w:r>
      <w:r w:rsidRPr="009342E5">
        <w:t xml:space="preserve">asi todos ellos y ellas lo hacen sin ser conscientes del riesgo que </w:t>
      </w:r>
      <w:r>
        <w:t>ello</w:t>
      </w:r>
      <w:r w:rsidRPr="009342E5">
        <w:t xml:space="preserve"> supone. Desconocen que la línea que divide la afición</w:t>
      </w:r>
      <w:r>
        <w:t xml:space="preserve"> a las apuestas del juego, a es</w:t>
      </w:r>
      <w:r w:rsidRPr="009342E5">
        <w:t>e juego por diversión que está bien visto socialmente</w:t>
      </w:r>
      <w:r>
        <w:t>, e</w:t>
      </w:r>
      <w:r w:rsidRPr="009342E5">
        <w:t>sa línea que divide eso y el juego patológico es demasiado delgada.</w:t>
      </w:r>
    </w:p>
    <w:p w:rsidR="007A78DB" w:rsidRDefault="007A78DB" w:rsidP="00747422">
      <w:pPr>
        <w:pStyle w:val="Texto"/>
      </w:pPr>
    </w:p>
    <w:p w:rsidR="007A78DB" w:rsidRDefault="007A78DB" w:rsidP="00747422">
      <w:pPr>
        <w:pStyle w:val="Texto"/>
        <w:rPr>
          <w:lang w:val="eu-ES"/>
        </w:rPr>
      </w:pPr>
      <w:r w:rsidRPr="009342E5">
        <w:rPr>
          <w:lang w:val="eu-ES"/>
        </w:rPr>
        <w:t xml:space="preserve">Sustantziarik gabeko mendekotasunak XXI. </w:t>
      </w:r>
      <w:r>
        <w:rPr>
          <w:lang w:val="eu-ES"/>
        </w:rPr>
        <w:t>m</w:t>
      </w:r>
      <w:r w:rsidRPr="009342E5">
        <w:rPr>
          <w:lang w:val="eu-ES"/>
        </w:rPr>
        <w:t>endeko gaitz bihurtu dira</w:t>
      </w:r>
      <w:r>
        <w:rPr>
          <w:lang w:val="eu-ES"/>
        </w:rPr>
        <w:t>,</w:t>
      </w:r>
      <w:r w:rsidRPr="009342E5">
        <w:rPr>
          <w:lang w:val="eu-ES"/>
        </w:rPr>
        <w:t xml:space="preserve"> eta </w:t>
      </w:r>
      <w:r>
        <w:rPr>
          <w:lang w:val="eu-ES"/>
        </w:rPr>
        <w:t>EH</w:t>
      </w:r>
      <w:r w:rsidRPr="009342E5">
        <w:rPr>
          <w:lang w:val="eu-ES"/>
        </w:rPr>
        <w:t xml:space="preserve"> Bildu ez</w:t>
      </w:r>
      <w:r>
        <w:rPr>
          <w:lang w:val="eu-ES"/>
        </w:rPr>
        <w:t xml:space="preserve"> d</w:t>
      </w:r>
      <w:r w:rsidRPr="009342E5">
        <w:rPr>
          <w:lang w:val="eu-ES"/>
        </w:rPr>
        <w:t>a nekatuko osasun publiko benetako arazo baten aurrean gaudela esatea</w:t>
      </w:r>
      <w:r>
        <w:rPr>
          <w:lang w:val="eu-ES"/>
        </w:rPr>
        <w:t>z. E</w:t>
      </w:r>
      <w:r w:rsidRPr="009342E5">
        <w:rPr>
          <w:lang w:val="eu-ES"/>
        </w:rPr>
        <w:t xml:space="preserve">ta arazo hau serio hartzen ez badugu, nekez lagunduko dugu egoera </w:t>
      </w:r>
      <w:r>
        <w:rPr>
          <w:lang w:val="eu-ES"/>
        </w:rPr>
        <w:t>hau iraultzen.</w:t>
      </w:r>
    </w:p>
    <w:p w:rsidR="007A78DB" w:rsidRDefault="007A78DB" w:rsidP="00747422">
      <w:pPr>
        <w:pStyle w:val="Texto"/>
        <w:rPr>
          <w:lang w:val="eu-ES"/>
        </w:rPr>
      </w:pPr>
    </w:p>
    <w:p w:rsidR="007A78DB" w:rsidRDefault="007A78DB" w:rsidP="00747422">
      <w:pPr>
        <w:pStyle w:val="Texto"/>
      </w:pPr>
      <w:r w:rsidRPr="009342E5">
        <w:rPr>
          <w:lang w:val="eu-ES"/>
        </w:rPr>
        <w:t>Eta berriro ere adingabeengan jarri nahi dugu arreta. Gure ustez</w:t>
      </w:r>
      <w:r>
        <w:rPr>
          <w:lang w:val="eu-ES"/>
        </w:rPr>
        <w:t>, neska</w:t>
      </w:r>
      <w:r>
        <w:rPr>
          <w:lang w:val="eu-ES"/>
        </w:rPr>
        <w:noBreakHyphen/>
      </w:r>
      <w:r w:rsidRPr="009342E5">
        <w:rPr>
          <w:lang w:val="eu-ES"/>
        </w:rPr>
        <w:t xml:space="preserve">mutil horiek </w:t>
      </w:r>
      <w:r>
        <w:rPr>
          <w:lang w:val="eu-ES"/>
        </w:rPr>
        <w:t>errazegi</w:t>
      </w:r>
      <w:r w:rsidRPr="009342E5">
        <w:rPr>
          <w:lang w:val="eu-ES"/>
        </w:rPr>
        <w:t xml:space="preserve"> hartzen dituzte joko modalitate guztiak adikzio bihurtzeko arriskua duten portaerak. Gaur egun</w:t>
      </w:r>
      <w:r>
        <w:rPr>
          <w:lang w:val="eu-ES"/>
        </w:rPr>
        <w:t>,</w:t>
      </w:r>
      <w:r w:rsidRPr="009342E5">
        <w:rPr>
          <w:lang w:val="eu-ES"/>
        </w:rPr>
        <w:t xml:space="preserve"> apustuak egitea erraza da, oso erraza da, eskuragarria da eta</w:t>
      </w:r>
      <w:r>
        <w:rPr>
          <w:lang w:val="eu-ES"/>
        </w:rPr>
        <w:t>,</w:t>
      </w:r>
      <w:r w:rsidRPr="009342E5">
        <w:rPr>
          <w:lang w:val="eu-ES"/>
        </w:rPr>
        <w:t xml:space="preserve"> okerrena dena, ez dago estigmatizatua</w:t>
      </w:r>
      <w:r>
        <w:rPr>
          <w:lang w:val="eu-ES"/>
        </w:rPr>
        <w:t>. A</w:t>
      </w:r>
      <w:r w:rsidRPr="009342E5">
        <w:rPr>
          <w:lang w:val="eu-ES"/>
        </w:rPr>
        <w:t>lderantziz, sozialki oso ondo ikusita dago</w:t>
      </w:r>
      <w:r>
        <w:rPr>
          <w:lang w:val="eu-ES"/>
        </w:rPr>
        <w:t xml:space="preserve">, beste </w:t>
      </w:r>
      <w:r w:rsidRPr="009342E5">
        <w:rPr>
          <w:lang w:val="eu-ES"/>
        </w:rPr>
        <w:t>entretenimendu bat bezala sumatzen delako</w:t>
      </w:r>
      <w:r>
        <w:rPr>
          <w:lang w:val="eu-ES"/>
        </w:rPr>
        <w:t>, aisia b</w:t>
      </w:r>
      <w:r w:rsidRPr="009342E5">
        <w:rPr>
          <w:lang w:val="eu-ES"/>
        </w:rPr>
        <w:t>ezala</w:t>
      </w:r>
      <w:r>
        <w:rPr>
          <w:lang w:val="eu-ES"/>
        </w:rPr>
        <w:t>. P</w:t>
      </w:r>
      <w:r w:rsidRPr="009342E5">
        <w:t>ero</w:t>
      </w:r>
      <w:r>
        <w:t>,</w:t>
      </w:r>
      <w:r w:rsidRPr="009342E5">
        <w:t xml:space="preserve"> cuidado</w:t>
      </w:r>
      <w:r>
        <w:t>,</w:t>
      </w:r>
      <w:r w:rsidRPr="009342E5">
        <w:t xml:space="preserve"> porque lo que parece un comportamiento normal </w:t>
      </w:r>
      <w:r>
        <w:t>e in</w:t>
      </w:r>
      <w:r w:rsidRPr="009342E5">
        <w:t>ofensivo, en muchos casos el juego patológico y el juego deriva en muchos casos en un juego patológico</w:t>
      </w:r>
      <w:r>
        <w:t>;</w:t>
      </w:r>
      <w:r w:rsidRPr="009342E5">
        <w:t xml:space="preserve"> y el juego no es un tr</w:t>
      </w:r>
      <w:r>
        <w:t>astorno de control de impulsos, l</w:t>
      </w:r>
      <w:r w:rsidRPr="009342E5">
        <w:t>o hemos dicho muchas veces, sino una adicción</w:t>
      </w:r>
      <w:r>
        <w:t>. E</w:t>
      </w:r>
      <w:r w:rsidRPr="009342E5">
        <w:t xml:space="preserve">n el juego </w:t>
      </w:r>
      <w:r>
        <w:t>hay</w:t>
      </w:r>
      <w:r w:rsidRPr="009342E5">
        <w:t xml:space="preserve"> dependencia</w:t>
      </w:r>
      <w:r>
        <w:t>,</w:t>
      </w:r>
      <w:r w:rsidRPr="009342E5">
        <w:t xml:space="preserve"> en el juego </w:t>
      </w:r>
      <w:r>
        <w:t>hay</w:t>
      </w:r>
      <w:r w:rsidRPr="009342E5">
        <w:t xml:space="preserve"> tolerancia, y en el juego </w:t>
      </w:r>
      <w:r>
        <w:t>hay</w:t>
      </w:r>
      <w:r w:rsidRPr="009342E5">
        <w:t xml:space="preserve"> síndrome de </w:t>
      </w:r>
      <w:r>
        <w:t>abstinencia.</w:t>
      </w:r>
    </w:p>
    <w:p w:rsidR="007A78DB" w:rsidRDefault="007A78DB" w:rsidP="00747422">
      <w:pPr>
        <w:pStyle w:val="Texto"/>
      </w:pPr>
    </w:p>
    <w:p w:rsidR="007A78DB" w:rsidRDefault="007A78DB" w:rsidP="00747422">
      <w:pPr>
        <w:pStyle w:val="Texto"/>
      </w:pPr>
      <w:r w:rsidRPr="009342E5">
        <w:t>En el caso de las apuestas deportivas, estas son demasiado accesibles, porque</w:t>
      </w:r>
      <w:r>
        <w:t>,</w:t>
      </w:r>
      <w:r w:rsidRPr="009342E5">
        <w:t xml:space="preserve"> a pesar de que existen locales exclusivos para </w:t>
      </w:r>
      <w:r>
        <w:t>la</w:t>
      </w:r>
      <w:r w:rsidRPr="009342E5">
        <w:t xml:space="preserve"> instalación de estos terminales, el mayor número de apuesta</w:t>
      </w:r>
      <w:r>
        <w:t>s</w:t>
      </w:r>
      <w:r w:rsidRPr="009342E5">
        <w:t xml:space="preserve"> se realizan en locales de hostelería</w:t>
      </w:r>
      <w:r>
        <w:t>,</w:t>
      </w:r>
      <w:r w:rsidRPr="009342E5">
        <w:t xml:space="preserve"> en bares. Es accesible porque </w:t>
      </w:r>
      <w:r>
        <w:t xml:space="preserve">en </w:t>
      </w:r>
      <w:r w:rsidRPr="009342E5">
        <w:t>estos establecimientos no existe ningún con</w:t>
      </w:r>
      <w:r>
        <w:t>trol para que los y las menores</w:t>
      </w:r>
      <w:r w:rsidRPr="009342E5">
        <w:t xml:space="preserve"> los </w:t>
      </w:r>
      <w:r>
        <w:t>usen a</w:t>
      </w:r>
      <w:r w:rsidRPr="009342E5">
        <w:t xml:space="preserve"> discreción</w:t>
      </w:r>
      <w:r>
        <w:t>. P</w:t>
      </w:r>
      <w:r w:rsidRPr="009342E5">
        <w:t xml:space="preserve">ues si no existe control, lo </w:t>
      </w:r>
      <w:r>
        <w:t>que hay que hacer es impulsarlo. P</w:t>
      </w:r>
      <w:r w:rsidRPr="009342E5">
        <w:t>ero parece que el Gobierno, en este caso, ni los grupos que lo sustentan quieren impulsar ningún control, lo han demostrado en otras ocasiones y lo han vuelto a demostra</w:t>
      </w:r>
      <w:r>
        <w:t>r hoy</w:t>
      </w:r>
      <w:r w:rsidRPr="009342E5">
        <w:t xml:space="preserve"> quedándose en el camino de</w:t>
      </w:r>
      <w:r>
        <w:t xml:space="preserve"> en</w:t>
      </w:r>
      <w:r w:rsidRPr="009342E5">
        <w:t xml:space="preserve"> medio.</w:t>
      </w:r>
    </w:p>
    <w:p w:rsidR="007A78DB" w:rsidRDefault="007A78DB" w:rsidP="00747422">
      <w:pPr>
        <w:pStyle w:val="Texto"/>
      </w:pPr>
    </w:p>
    <w:p w:rsidR="007A78DB" w:rsidRDefault="007A78DB" w:rsidP="00747422">
      <w:pPr>
        <w:pStyle w:val="Texto"/>
      </w:pPr>
      <w:r w:rsidRPr="009342E5">
        <w:t>Tenemos una buena oportunidad para regular todas estas cuestiones por ley, porque tenemos una normativa del juego reguladora obsoleta</w:t>
      </w:r>
      <w:r>
        <w:t>,</w:t>
      </w:r>
      <w:r w:rsidRPr="009342E5">
        <w:t xml:space="preserve"> del año 91</w:t>
      </w:r>
      <w:r>
        <w:t>,</w:t>
      </w:r>
      <w:r w:rsidRPr="009342E5">
        <w:t xml:space="preserve"> del siglo pas</w:t>
      </w:r>
      <w:r>
        <w:t>ado. A</w:t>
      </w:r>
      <w:r w:rsidRPr="009342E5">
        <w:t xml:space="preserve">ño </w:t>
      </w:r>
      <w:r>
        <w:t xml:space="preserve">en el </w:t>
      </w:r>
      <w:r w:rsidRPr="009342E5">
        <w:t>que no existían estas apuestas de</w:t>
      </w:r>
      <w:r>
        <w:t xml:space="preserve"> terminales </w:t>
      </w:r>
      <w:r w:rsidRPr="009342E5">
        <w:t xml:space="preserve">deportivos. </w:t>
      </w:r>
      <w:r>
        <w:t>¿</w:t>
      </w:r>
      <w:r w:rsidRPr="009342E5">
        <w:t>Cuántos Smartphone</w:t>
      </w:r>
      <w:r>
        <w:t>s</w:t>
      </w:r>
      <w:r w:rsidRPr="009342E5">
        <w:t xml:space="preserve"> </w:t>
      </w:r>
      <w:r>
        <w:t>h</w:t>
      </w:r>
      <w:r w:rsidRPr="009342E5">
        <w:t xml:space="preserve">abía en las manos de los y las jóvenes para hacer apuestas </w:t>
      </w:r>
      <w:r>
        <w:t>online? B</w:t>
      </w:r>
      <w:r w:rsidRPr="009342E5">
        <w:t xml:space="preserve">ueno, pues </w:t>
      </w:r>
      <w:r>
        <w:t>una ley</w:t>
      </w:r>
      <w:r w:rsidRPr="009342E5">
        <w:t xml:space="preserve"> no puede regular aspectos que entonces desconocía</w:t>
      </w:r>
      <w:r>
        <w:t>. No solamente esta ley, t</w:t>
      </w:r>
      <w:r w:rsidRPr="009342E5">
        <w:t xml:space="preserve">ambién hemos dicho </w:t>
      </w:r>
      <w:r>
        <w:t>en mucha</w:t>
      </w:r>
      <w:r w:rsidRPr="009342E5">
        <w:t>s ocasiones</w:t>
      </w:r>
      <w:r>
        <w:t>,</w:t>
      </w:r>
      <w:r w:rsidRPr="009342E5">
        <w:t xml:space="preserve"> precisamente porque es un problema de salud pública, que lo que hay que hacer es modificar la Ley de Adicciones</w:t>
      </w:r>
      <w:r>
        <w:t>. Y</w:t>
      </w:r>
      <w:r w:rsidRPr="009342E5">
        <w:t xml:space="preserve"> hay un mandato de este Parlamento que así </w:t>
      </w:r>
      <w:r>
        <w:t>lo</w:t>
      </w:r>
      <w:r w:rsidRPr="009342E5">
        <w:t xml:space="preserve"> solicita.</w:t>
      </w:r>
    </w:p>
    <w:p w:rsidR="007A78DB" w:rsidRDefault="007A78DB" w:rsidP="00747422">
      <w:pPr>
        <w:pStyle w:val="Texto"/>
      </w:pPr>
    </w:p>
    <w:p w:rsidR="007A78DB" w:rsidRDefault="007A78DB" w:rsidP="00747422">
      <w:pPr>
        <w:pStyle w:val="Texto"/>
        <w:rPr>
          <w:lang w:val="eu-ES"/>
        </w:rPr>
      </w:pPr>
      <w:r w:rsidRPr="004D5466">
        <w:rPr>
          <w:lang w:val="eu-ES"/>
        </w:rPr>
        <w:t>Esaten nuen bezala, aukera dugu legez arautzeko guzti hau, baina badirudi Gobernuak estudio soziologikoetan eta planetan bain</w:t>
      </w:r>
      <w:r>
        <w:rPr>
          <w:lang w:val="eu-ES"/>
        </w:rPr>
        <w:t>o</w:t>
      </w:r>
      <w:r w:rsidRPr="004D5466">
        <w:rPr>
          <w:lang w:val="eu-ES"/>
        </w:rPr>
        <w:t xml:space="preserve"> ez du</w:t>
      </w:r>
      <w:r>
        <w:rPr>
          <w:lang w:val="eu-ES"/>
        </w:rPr>
        <w:t>ela</w:t>
      </w:r>
      <w:r w:rsidRPr="004D5466">
        <w:rPr>
          <w:lang w:val="eu-ES"/>
        </w:rPr>
        <w:t xml:space="preserve"> jaso nahi. Hori guztia oso ondo dago, batez ere oposizioak eskatu diogulako</w:t>
      </w:r>
      <w:r>
        <w:rPr>
          <w:lang w:val="eu-ES"/>
        </w:rPr>
        <w:t>,</w:t>
      </w:r>
      <w:r w:rsidRPr="004D5466">
        <w:rPr>
          <w:lang w:val="eu-ES"/>
        </w:rPr>
        <w:t xml:space="preserve"> </w:t>
      </w:r>
      <w:r>
        <w:rPr>
          <w:lang w:val="eu-ES"/>
        </w:rPr>
        <w:t>b</w:t>
      </w:r>
      <w:r w:rsidRPr="004D5466">
        <w:rPr>
          <w:lang w:val="eu-ES"/>
        </w:rPr>
        <w:t>aina batzuek atea itxi nahi dute elkarrizketari</w:t>
      </w:r>
      <w:r>
        <w:rPr>
          <w:lang w:val="eu-ES"/>
        </w:rPr>
        <w:t>,</w:t>
      </w:r>
      <w:r w:rsidRPr="004D5466">
        <w:rPr>
          <w:lang w:val="eu-ES"/>
        </w:rPr>
        <w:t xml:space="preserve"> egoera honen analisi sosegatuari eta talde parlamentario guzt</w:t>
      </w:r>
      <w:r>
        <w:rPr>
          <w:lang w:val="eu-ES"/>
        </w:rPr>
        <w:t>ien ekarpena jasotzeko aukerari, h</w:t>
      </w:r>
      <w:r w:rsidRPr="004D5466">
        <w:rPr>
          <w:lang w:val="eu-ES"/>
        </w:rPr>
        <w:t>asiera batean denok ados gaudela dirudien gai baten inguruan</w:t>
      </w:r>
      <w:r>
        <w:rPr>
          <w:lang w:val="eu-ES"/>
        </w:rPr>
        <w:t>. E</w:t>
      </w:r>
      <w:r w:rsidRPr="004D5466">
        <w:rPr>
          <w:lang w:val="eu-ES"/>
        </w:rPr>
        <w:t>ta</w:t>
      </w:r>
      <w:r>
        <w:rPr>
          <w:lang w:val="eu-ES"/>
        </w:rPr>
        <w:t>,</w:t>
      </w:r>
      <w:r w:rsidRPr="004D5466">
        <w:rPr>
          <w:lang w:val="eu-ES"/>
        </w:rPr>
        <w:t xml:space="preserve"> gaur abstentzio b</w:t>
      </w:r>
      <w:r>
        <w:rPr>
          <w:lang w:val="eu-ES"/>
        </w:rPr>
        <w:t>atzuk ikusi baditugu, izan da b</w:t>
      </w:r>
      <w:r w:rsidRPr="004D5466">
        <w:rPr>
          <w:lang w:val="eu-ES"/>
        </w:rPr>
        <w:t>atzuek badakitelako lege proposamen honen ibilbidea ezerez</w:t>
      </w:r>
      <w:r>
        <w:rPr>
          <w:lang w:val="eu-ES"/>
        </w:rPr>
        <w:t>ean geratuko dela.</w:t>
      </w:r>
    </w:p>
    <w:p w:rsidR="007A78DB" w:rsidRDefault="007A78DB" w:rsidP="00747422">
      <w:pPr>
        <w:pStyle w:val="Texto"/>
        <w:rPr>
          <w:lang w:val="eu-ES"/>
        </w:rPr>
      </w:pPr>
    </w:p>
    <w:p w:rsidR="007A78DB" w:rsidRDefault="007A78DB" w:rsidP="00747422">
      <w:pPr>
        <w:pStyle w:val="Texto"/>
      </w:pPr>
      <w:r>
        <w:t>El Gobierno</w:t>
      </w:r>
      <w:r w:rsidRPr="009342E5">
        <w:t xml:space="preserve"> según su criterio, así lo interpretamos, prefiere dedicarse a realizar estudios y planes que carecen de cualquier respaldo jurídico</w:t>
      </w:r>
      <w:r>
        <w:t>,</w:t>
      </w:r>
      <w:r w:rsidRPr="009342E5">
        <w:t xml:space="preserve"> y que mucho nos tememos se van a quedar en un </w:t>
      </w:r>
      <w:r>
        <w:t>taco de folios</w:t>
      </w:r>
      <w:r w:rsidRPr="009342E5">
        <w:t xml:space="preserve"> redactados </w:t>
      </w:r>
      <w:r>
        <w:t>deprisa y</w:t>
      </w:r>
      <w:r w:rsidRPr="009342E5">
        <w:t xml:space="preserve"> corriendo para cumplir expediente</w:t>
      </w:r>
      <w:r>
        <w:t>,</w:t>
      </w:r>
      <w:r w:rsidRPr="009342E5">
        <w:t xml:space="preserve"> y</w:t>
      </w:r>
      <w:r>
        <w:t>,</w:t>
      </w:r>
      <w:r w:rsidRPr="009342E5">
        <w:t xml:space="preserve"> sobre todo, porque la oposición ya </w:t>
      </w:r>
      <w:r>
        <w:t>se lo hemos pedido.</w:t>
      </w:r>
    </w:p>
    <w:p w:rsidR="007A78DB" w:rsidRDefault="007A78DB" w:rsidP="00747422">
      <w:pPr>
        <w:pStyle w:val="Texto"/>
      </w:pPr>
    </w:p>
    <w:p w:rsidR="007A78DB" w:rsidRDefault="007A78DB" w:rsidP="00747422">
      <w:pPr>
        <w:pStyle w:val="Texto"/>
      </w:pPr>
      <w:r w:rsidRPr="009342E5">
        <w:t>Jaun</w:t>
      </w:r>
      <w:r>
        <w:t>-</w:t>
      </w:r>
      <w:r w:rsidRPr="009342E5">
        <w:t>andre</w:t>
      </w:r>
      <w:r>
        <w:t xml:space="preserve">ok, o </w:t>
      </w:r>
      <w:r w:rsidRPr="009342E5">
        <w:t>nos tomamos esto en serio o nos te</w:t>
      </w:r>
      <w:r>
        <w:t>m</w:t>
      </w:r>
      <w:r w:rsidRPr="009342E5">
        <w:t xml:space="preserve">emos que nos vamos a arrepentir de los pasos que en esta </w:t>
      </w:r>
      <w:r>
        <w:t>onceava</w:t>
      </w:r>
      <w:r w:rsidRPr="009342E5">
        <w:t xml:space="preserve"> legislatura no hayamos dado</w:t>
      </w:r>
      <w:r>
        <w:t>. Y</w:t>
      </w:r>
      <w:r w:rsidRPr="009342E5">
        <w:t xml:space="preserve"> no será, como decía, por falta de impulso de los grupo</w:t>
      </w:r>
      <w:r>
        <w:t>s de la oposición. E</w:t>
      </w:r>
      <w:r w:rsidRPr="009342E5">
        <w:t xml:space="preserve">spero que los responsables y las responsables políticas que </w:t>
      </w:r>
      <w:r>
        <w:t xml:space="preserve">en </w:t>
      </w:r>
      <w:r w:rsidRPr="009342E5">
        <w:t>lo sucesivo tengan que h</w:t>
      </w:r>
      <w:r>
        <w:t>acerse cargo de este problema s</w:t>
      </w:r>
      <w:r w:rsidRPr="009342E5">
        <w:t>ea</w:t>
      </w:r>
      <w:r>
        <w:t>n mucho más consciente</w:t>
      </w:r>
      <w:r w:rsidRPr="009342E5">
        <w:t xml:space="preserve"> de lo que hemos visto en algunas de las personas que ost</w:t>
      </w:r>
      <w:r>
        <w:t>entan cargos de responsabilidad.</w:t>
      </w:r>
    </w:p>
    <w:p w:rsidR="007A78DB" w:rsidRDefault="007A78DB" w:rsidP="00747422">
      <w:pPr>
        <w:pStyle w:val="Texto"/>
      </w:pPr>
    </w:p>
    <w:p w:rsidR="007A78DB" w:rsidRPr="007A78DB" w:rsidRDefault="007A78DB" w:rsidP="00747422">
      <w:pPr>
        <w:pStyle w:val="Texto"/>
      </w:pPr>
      <w:r w:rsidRPr="007A78DB">
        <w:t>Eskerrik asko.</w:t>
      </w:r>
    </w:p>
    <w:p w:rsidR="007A78DB" w:rsidRPr="007A78DB" w:rsidRDefault="007A78DB" w:rsidP="00747422">
      <w:pPr>
        <w:pStyle w:val="Texto"/>
      </w:pPr>
    </w:p>
    <w:p w:rsidR="007A78DB" w:rsidRPr="007A78DB" w:rsidRDefault="007A78DB" w:rsidP="00747422">
      <w:pPr>
        <w:pStyle w:val="Texto"/>
      </w:pPr>
    </w:p>
    <w:p w:rsidR="007A78DB" w:rsidRDefault="007A78DB" w:rsidP="00747422">
      <w:pPr>
        <w:pStyle w:val="Texto"/>
        <w:rPr>
          <w:lang w:val="eu-ES"/>
        </w:rPr>
      </w:pPr>
      <w:r w:rsidRPr="00312924">
        <w:rPr>
          <w:rFonts w:ascii="Futura Md BT" w:hAnsi="Futura Md BT"/>
          <w:lang w:val="eu-ES"/>
        </w:rPr>
        <w:t>LEHENDAKARIAK</w:t>
      </w:r>
      <w:r>
        <w:rPr>
          <w:lang w:val="eu-ES"/>
        </w:rPr>
        <w:t>: Eskerrik asko, Blanco andrea.</w:t>
      </w:r>
    </w:p>
    <w:p w:rsidR="007A78DB" w:rsidRDefault="007A78DB" w:rsidP="00747422">
      <w:pPr>
        <w:pStyle w:val="Texto"/>
        <w:rPr>
          <w:lang w:val="eu-ES"/>
        </w:rPr>
      </w:pPr>
    </w:p>
    <w:p w:rsidR="007A78DB" w:rsidRDefault="007A78DB" w:rsidP="00747422">
      <w:pPr>
        <w:pStyle w:val="Texto"/>
        <w:rPr>
          <w:lang w:val="eu-ES"/>
        </w:rPr>
      </w:pPr>
      <w:r>
        <w:rPr>
          <w:lang w:val="eu-ES"/>
        </w:rPr>
        <w:t>Euz</w:t>
      </w:r>
      <w:r w:rsidRPr="00312924">
        <w:rPr>
          <w:lang w:val="eu-ES"/>
        </w:rPr>
        <w:t>ko Abertzaleak</w:t>
      </w:r>
      <w:r>
        <w:rPr>
          <w:lang w:val="eu-ES"/>
        </w:rPr>
        <w:t>, Zorrilla jauna, zurea da hitza.</w:t>
      </w:r>
    </w:p>
    <w:p w:rsidR="007A78DB" w:rsidRDefault="007A78DB" w:rsidP="00747422">
      <w:pPr>
        <w:pStyle w:val="Texto"/>
        <w:rPr>
          <w:lang w:val="eu-ES"/>
        </w:rPr>
      </w:pPr>
    </w:p>
    <w:p w:rsidR="007A78DB" w:rsidRDefault="007A78DB" w:rsidP="00747422">
      <w:pPr>
        <w:pStyle w:val="Texto"/>
        <w:rPr>
          <w:lang w:val="eu-ES"/>
        </w:rPr>
      </w:pPr>
    </w:p>
    <w:p w:rsidR="007A78DB" w:rsidRDefault="007A78DB" w:rsidP="00747422">
      <w:pPr>
        <w:pStyle w:val="Texto"/>
        <w:rPr>
          <w:lang w:val="eu-ES"/>
        </w:rPr>
      </w:pPr>
      <w:r w:rsidRPr="00312924">
        <w:rPr>
          <w:rFonts w:ascii="Futura Md BT" w:hAnsi="Futura Md BT"/>
          <w:lang w:val="eu-ES"/>
        </w:rPr>
        <w:t>ZORRILLA IBAÑEZ</w:t>
      </w:r>
      <w:r>
        <w:rPr>
          <w:lang w:val="eu-ES"/>
        </w:rPr>
        <w:t xml:space="preserve"> jaunak:</w:t>
      </w:r>
      <w:r w:rsidRPr="00312924">
        <w:rPr>
          <w:lang w:val="eu-ES"/>
        </w:rPr>
        <w:t xml:space="preserve"> </w:t>
      </w:r>
      <w:r>
        <w:rPr>
          <w:lang w:val="eu-ES"/>
        </w:rPr>
        <w:t>Eskerrik</w:t>
      </w:r>
      <w:r w:rsidRPr="00312924">
        <w:rPr>
          <w:lang w:val="eu-ES"/>
        </w:rPr>
        <w:t xml:space="preserve"> asko, legebiltzarburu andrea</w:t>
      </w:r>
      <w:r>
        <w:rPr>
          <w:lang w:val="eu-ES"/>
        </w:rPr>
        <w:t>. sailburuo</w:t>
      </w:r>
      <w:r w:rsidRPr="00312924">
        <w:rPr>
          <w:lang w:val="eu-ES"/>
        </w:rPr>
        <w:t xml:space="preserve">k, legebiltzarkideok, </w:t>
      </w:r>
      <w:r>
        <w:rPr>
          <w:lang w:val="eu-ES"/>
        </w:rPr>
        <w:t>jaun-andreok,</w:t>
      </w:r>
      <w:r w:rsidRPr="00312924">
        <w:rPr>
          <w:lang w:val="eu-ES"/>
        </w:rPr>
        <w:t xml:space="preserve"> egun on guztioi.</w:t>
      </w:r>
    </w:p>
    <w:p w:rsidR="007A78DB" w:rsidRDefault="007A78DB" w:rsidP="00747422">
      <w:pPr>
        <w:pStyle w:val="Texto"/>
        <w:rPr>
          <w:lang w:val="eu-ES"/>
        </w:rPr>
      </w:pPr>
    </w:p>
    <w:p w:rsidR="007A78DB" w:rsidRDefault="007A78DB" w:rsidP="00747422">
      <w:pPr>
        <w:pStyle w:val="Texto"/>
        <w:rPr>
          <w:lang w:val="eu-ES"/>
        </w:rPr>
      </w:pPr>
      <w:r w:rsidRPr="00312924">
        <w:rPr>
          <w:lang w:val="eu-ES"/>
        </w:rPr>
        <w:t>Eu</w:t>
      </w:r>
      <w:r>
        <w:rPr>
          <w:lang w:val="eu-ES"/>
        </w:rPr>
        <w:t>z</w:t>
      </w:r>
      <w:r w:rsidRPr="00312924">
        <w:rPr>
          <w:lang w:val="eu-ES"/>
        </w:rPr>
        <w:t xml:space="preserve">ko Abertzaleak taldea </w:t>
      </w:r>
      <w:r>
        <w:rPr>
          <w:lang w:val="eu-ES"/>
        </w:rPr>
        <w:t>abstenitu e</w:t>
      </w:r>
      <w:r w:rsidRPr="00312924">
        <w:rPr>
          <w:lang w:val="eu-ES"/>
        </w:rPr>
        <w:t>gin da Elkarrekin Podemosen lege</w:t>
      </w:r>
      <w:r>
        <w:rPr>
          <w:lang w:val="eu-ES"/>
        </w:rPr>
        <w:t xml:space="preserve"> </w:t>
      </w:r>
      <w:r w:rsidRPr="00312924">
        <w:rPr>
          <w:lang w:val="eu-ES"/>
        </w:rPr>
        <w:t>proposamen honen bozketan ez duelako oztopatuko hura izapidetzea</w:t>
      </w:r>
      <w:r>
        <w:rPr>
          <w:lang w:val="eu-ES"/>
        </w:rPr>
        <w:t>, b</w:t>
      </w:r>
      <w:r w:rsidRPr="00312924">
        <w:rPr>
          <w:lang w:val="eu-ES"/>
        </w:rPr>
        <w:t>aina</w:t>
      </w:r>
      <w:r>
        <w:rPr>
          <w:lang w:val="eu-ES"/>
        </w:rPr>
        <w:t>,</w:t>
      </w:r>
      <w:r w:rsidRPr="00312924">
        <w:rPr>
          <w:lang w:val="eu-ES"/>
        </w:rPr>
        <w:t xml:space="preserve"> aldi berean</w:t>
      </w:r>
      <w:r>
        <w:rPr>
          <w:lang w:val="eu-ES"/>
        </w:rPr>
        <w:t>,</w:t>
      </w:r>
      <w:r w:rsidRPr="00312924">
        <w:rPr>
          <w:lang w:val="eu-ES"/>
        </w:rPr>
        <w:t xml:space="preserve"> kritikoak gara ekimenarekin. Izan ere, gure ustez Eusko Jaurlaritza gogor ari da lanean gai honen inguruan</w:t>
      </w:r>
      <w:r>
        <w:rPr>
          <w:lang w:val="eu-ES"/>
        </w:rPr>
        <w:t>,</w:t>
      </w:r>
      <w:r w:rsidRPr="00312924">
        <w:rPr>
          <w:lang w:val="eu-ES"/>
        </w:rPr>
        <w:t xml:space="preserve"> eta ez da </w:t>
      </w:r>
      <w:r>
        <w:rPr>
          <w:lang w:val="eu-ES"/>
        </w:rPr>
        <w:t>beharrezkoa, ezta</w:t>
      </w:r>
      <w:r w:rsidRPr="00312924">
        <w:rPr>
          <w:lang w:val="eu-ES"/>
        </w:rPr>
        <w:t xml:space="preserve"> egokia ere</w:t>
      </w:r>
      <w:r>
        <w:rPr>
          <w:lang w:val="eu-ES"/>
        </w:rPr>
        <w:t>,</w:t>
      </w:r>
      <w:r w:rsidRPr="00312924">
        <w:rPr>
          <w:lang w:val="eu-ES"/>
        </w:rPr>
        <w:t xml:space="preserve"> une honetan</w:t>
      </w:r>
      <w:r>
        <w:rPr>
          <w:lang w:val="eu-ES"/>
        </w:rPr>
        <w:t>.</w:t>
      </w:r>
    </w:p>
    <w:p w:rsidR="007A78DB" w:rsidRDefault="007A78DB" w:rsidP="00747422">
      <w:pPr>
        <w:pStyle w:val="Texto"/>
        <w:rPr>
          <w:lang w:val="eu-ES"/>
        </w:rPr>
      </w:pPr>
    </w:p>
    <w:p w:rsidR="007A78DB" w:rsidRDefault="007A78DB" w:rsidP="00747422">
      <w:pPr>
        <w:pStyle w:val="Texto"/>
      </w:pPr>
      <w:r>
        <w:t>I</w:t>
      </w:r>
      <w:r w:rsidRPr="009342E5">
        <w:t xml:space="preserve">nicialmente, </w:t>
      </w:r>
      <w:r>
        <w:t>por</w:t>
      </w:r>
      <w:r w:rsidRPr="009342E5">
        <w:t xml:space="preserve"> nuestra parte no habría inconveniente </w:t>
      </w:r>
      <w:r>
        <w:t xml:space="preserve">en </w:t>
      </w:r>
      <w:r w:rsidRPr="009342E5">
        <w:t>modificar la Ley de</w:t>
      </w:r>
      <w:r>
        <w:t>l</w:t>
      </w:r>
      <w:r w:rsidRPr="009342E5">
        <w:t xml:space="preserve"> </w:t>
      </w:r>
      <w:r>
        <w:t>J</w:t>
      </w:r>
      <w:r w:rsidRPr="009342E5">
        <w:t>uego</w:t>
      </w:r>
      <w:r>
        <w:t>,</w:t>
      </w:r>
      <w:r w:rsidRPr="009342E5">
        <w:t xml:space="preserve"> que como se ha comentado, data de 1991</w:t>
      </w:r>
      <w:r>
        <w:t>, del siglo pasado. A</w:t>
      </w:r>
      <w:r w:rsidRPr="009342E5">
        <w:t>unque en su desarrollo reglame</w:t>
      </w:r>
      <w:r>
        <w:t>ntario del año 2016 se modernizó</w:t>
      </w:r>
      <w:r w:rsidRPr="009342E5">
        <w:t xml:space="preserve"> la regulación vigente en un sentido más o menos coincidente con lo planteado en esta proposición de ley</w:t>
      </w:r>
      <w:r>
        <w:t>. E</w:t>
      </w:r>
      <w:r w:rsidRPr="009342E5">
        <w:t xml:space="preserve">s precisamente </w:t>
      </w:r>
      <w:r>
        <w:t>en dicho r</w:t>
      </w:r>
      <w:r w:rsidRPr="009342E5">
        <w:t>eglamento de 2016</w:t>
      </w:r>
      <w:r>
        <w:t>,</w:t>
      </w:r>
      <w:r w:rsidRPr="009342E5">
        <w:t xml:space="preserve"> denominado Reglamento General del Juego</w:t>
      </w:r>
      <w:r>
        <w:t>,</w:t>
      </w:r>
      <w:r w:rsidRPr="009342E5">
        <w:t xml:space="preserve"> y e</w:t>
      </w:r>
      <w:r>
        <w:t>n la planificación que contiene</w:t>
      </w:r>
      <w:r w:rsidRPr="009342E5">
        <w:t xml:space="preserve"> donde se concretan las limitaciones que se mencionan en la propos</w:t>
      </w:r>
      <w:r>
        <w:t>ición de ley:</w:t>
      </w:r>
      <w:r w:rsidRPr="009342E5">
        <w:t xml:space="preserve"> número má</w:t>
      </w:r>
      <w:r>
        <w:t>ximo de empresas, número máximo de</w:t>
      </w:r>
      <w:r w:rsidRPr="009342E5">
        <w:t xml:space="preserve"> establecimientos y </w:t>
      </w:r>
      <w:r>
        <w:t>distancia</w:t>
      </w:r>
      <w:r w:rsidRPr="009342E5">
        <w:t xml:space="preserve"> entre ellos, número de máquinas de juego y su ubicación, restricciones a la publicidad y promoción</w:t>
      </w:r>
      <w:r>
        <w:t xml:space="preserve"> del juego, horarios, etcétera.</w:t>
      </w:r>
    </w:p>
    <w:p w:rsidR="007A78DB" w:rsidRDefault="007A78DB" w:rsidP="00747422">
      <w:pPr>
        <w:pStyle w:val="Texto"/>
      </w:pPr>
    </w:p>
    <w:p w:rsidR="007A78DB" w:rsidRDefault="007A78DB" w:rsidP="00747422">
      <w:pPr>
        <w:pStyle w:val="Texto"/>
      </w:pPr>
      <w:r w:rsidRPr="009342E5">
        <w:t>Ahora bien, creemos que el fundamento de tal modificación legal no puede basarse en importar</w:t>
      </w:r>
      <w:r>
        <w:t xml:space="preserve"> justificaciones que en su caso</w:t>
      </w:r>
      <w:r w:rsidRPr="009342E5">
        <w:t xml:space="preserve"> pudieran ser válidas para otras realidades </w:t>
      </w:r>
      <w:r>
        <w:t>existentes,</w:t>
      </w:r>
      <w:r w:rsidRPr="009342E5">
        <w:t xml:space="preserve"> pero que son bien distinta</w:t>
      </w:r>
      <w:r>
        <w:t>s</w:t>
      </w:r>
      <w:r w:rsidRPr="009342E5">
        <w:t xml:space="preserve"> a la nuestra</w:t>
      </w:r>
      <w:r>
        <w:t>.</w:t>
      </w:r>
      <w:r w:rsidRPr="009342E5">
        <w:t xml:space="preserve"> </w:t>
      </w:r>
      <w:r>
        <w:t>M</w:t>
      </w:r>
      <w:r w:rsidRPr="009342E5">
        <w:t>ientras en algunos lugares donde prevaleci</w:t>
      </w:r>
      <w:r>
        <w:t>ó</w:t>
      </w:r>
      <w:r w:rsidRPr="009342E5">
        <w:t xml:space="preserve"> la liberalización total del sec</w:t>
      </w:r>
      <w:r>
        <w:t>tor</w:t>
      </w:r>
      <w:r w:rsidRPr="009342E5">
        <w:t xml:space="preserve"> los locales de apuestas se han multiplicado por seis, incluso por más de seis</w:t>
      </w:r>
      <w:r>
        <w:t>, en los últimos cinco años, e</w:t>
      </w:r>
      <w:r w:rsidRPr="009342E5">
        <w:t>n Euskadi la oferta del juego y el número de estableci</w:t>
      </w:r>
      <w:r>
        <w:t>mientos se ha mantenido estable</w:t>
      </w:r>
      <w:r w:rsidRPr="009342E5">
        <w:t xml:space="preserve"> debido </w:t>
      </w:r>
      <w:r>
        <w:t>a una</w:t>
      </w:r>
      <w:r w:rsidRPr="009342E5">
        <w:t xml:space="preserve"> planificación que atiende </w:t>
      </w:r>
      <w:r>
        <w:t>a</w:t>
      </w:r>
      <w:r w:rsidRPr="009342E5">
        <w:t xml:space="preserve">l interés público y </w:t>
      </w:r>
      <w:r>
        <w:t xml:space="preserve">a </w:t>
      </w:r>
      <w:r w:rsidRPr="009342E5">
        <w:t xml:space="preserve">la protección de la salud pública. No parece por ello razonable intentar trasladar </w:t>
      </w:r>
      <w:r>
        <w:t>miméticamente</w:t>
      </w:r>
      <w:r w:rsidRPr="009342E5">
        <w:t xml:space="preserve"> problemáticas existentes en otras realidades a la nuestra, ni quer</w:t>
      </w:r>
      <w:r>
        <w:t>er implantar soluciones importadas</w:t>
      </w:r>
      <w:r w:rsidRPr="009342E5">
        <w:t xml:space="preserve"> sin tener un conocimiento real y serio de nuestra realidad </w:t>
      </w:r>
      <w:r>
        <w:t xml:space="preserve">y </w:t>
      </w:r>
      <w:r w:rsidRPr="009342E5">
        <w:t>nuestra normativa.</w:t>
      </w:r>
    </w:p>
    <w:p w:rsidR="007A78DB" w:rsidRDefault="007A78DB" w:rsidP="00747422">
      <w:pPr>
        <w:pStyle w:val="Texto"/>
      </w:pPr>
    </w:p>
    <w:p w:rsidR="007A78DB" w:rsidRDefault="007A78DB" w:rsidP="00747422">
      <w:pPr>
        <w:pStyle w:val="Texto"/>
      </w:pPr>
      <w:r w:rsidRPr="009342E5">
        <w:t>Por tanto, entendemos que cualquier modificación de la normativa vigente de</w:t>
      </w:r>
      <w:r>
        <w:t xml:space="preserve">be fundarse </w:t>
      </w:r>
      <w:r w:rsidRPr="009342E5">
        <w:t>en estudios técnicos rigurosos sobre el sector y sobre las personas potencialmente vulnerables</w:t>
      </w:r>
      <w:r>
        <w:t>,</w:t>
      </w:r>
      <w:r w:rsidRPr="009342E5">
        <w:t xml:space="preserve"> y</w:t>
      </w:r>
      <w:r>
        <w:t>,</w:t>
      </w:r>
      <w:r w:rsidRPr="009342E5">
        <w:t xml:space="preserve"> a la vez</w:t>
      </w:r>
      <w:r>
        <w:t>,</w:t>
      </w:r>
      <w:r w:rsidRPr="009342E5">
        <w:t xml:space="preserve"> ser jurídicamente segura.</w:t>
      </w:r>
    </w:p>
    <w:p w:rsidR="007A78DB" w:rsidRDefault="007A78DB" w:rsidP="00747422">
      <w:pPr>
        <w:pStyle w:val="Texto"/>
      </w:pPr>
    </w:p>
    <w:p w:rsidR="007A78DB" w:rsidRDefault="007A78DB" w:rsidP="00747422">
      <w:pPr>
        <w:pStyle w:val="Texto"/>
      </w:pPr>
      <w:r w:rsidRPr="009342E5">
        <w:t>Respecto a las propuestas contenidas en la proposición</w:t>
      </w:r>
      <w:r>
        <w:t>,</w:t>
      </w:r>
      <w:r w:rsidRPr="009342E5">
        <w:t xml:space="preserve"> y sin querer entrar </w:t>
      </w:r>
      <w:r>
        <w:t xml:space="preserve">a su </w:t>
      </w:r>
      <w:r w:rsidRPr="009342E5">
        <w:t>análisis</w:t>
      </w:r>
      <w:r>
        <w:t>,</w:t>
      </w:r>
      <w:r w:rsidRPr="009342E5">
        <w:t xml:space="preserve"> que no corresponde</w:t>
      </w:r>
      <w:r>
        <w:t xml:space="preserve"> en este momento, parece que se…</w:t>
      </w:r>
    </w:p>
    <w:p w:rsidR="007A78DB" w:rsidRDefault="007A78DB" w:rsidP="00747422">
      <w:pPr>
        <w:pStyle w:val="Texto"/>
      </w:pPr>
    </w:p>
    <w:p w:rsidR="007A78DB" w:rsidRPr="00A00CA0" w:rsidRDefault="007A78DB" w:rsidP="00747422">
      <w:pPr>
        <w:pStyle w:val="Texto"/>
      </w:pPr>
      <w:r>
        <w:t>(6. zintaren amaiera)</w:t>
      </w:r>
    </w:p>
    <w:p w:rsidR="007A78DB" w:rsidRDefault="007A78DB" w:rsidP="00747422">
      <w:pPr>
        <w:pStyle w:val="Texto"/>
      </w:pPr>
      <w:r>
        <w:t>(7. zintaren hasiera)</w:t>
      </w:r>
    </w:p>
    <w:p w:rsidR="007A78DB" w:rsidRDefault="007A78DB" w:rsidP="00747422">
      <w:pPr>
        <w:pStyle w:val="Texto"/>
      </w:pPr>
    </w:p>
    <w:p w:rsidR="007A78DB" w:rsidRDefault="007A78DB" w:rsidP="00747422">
      <w:pPr>
        <w:pStyle w:val="Texto"/>
      </w:pPr>
      <w:r>
        <w:t>...</w:t>
      </w:r>
      <w:r w:rsidRPr="00031F79">
        <w:t xml:space="preserve"> </w:t>
      </w:r>
      <w:r>
        <w:t>y,</w:t>
      </w:r>
      <w:r w:rsidRPr="00031F79">
        <w:t xml:space="preserve"> a la vez</w:t>
      </w:r>
      <w:r>
        <w:t>,</w:t>
      </w:r>
      <w:r w:rsidRPr="00031F79">
        <w:t xml:space="preserve"> ser jurídicamente segura</w:t>
      </w:r>
      <w:r>
        <w:t>.</w:t>
      </w:r>
    </w:p>
    <w:p w:rsidR="007A78DB" w:rsidRDefault="007A78DB" w:rsidP="00747422">
      <w:pPr>
        <w:pStyle w:val="Texto"/>
      </w:pPr>
    </w:p>
    <w:p w:rsidR="007A78DB" w:rsidRDefault="007A78DB" w:rsidP="00747422">
      <w:pPr>
        <w:pStyle w:val="Texto"/>
      </w:pPr>
      <w:r>
        <w:t>R</w:t>
      </w:r>
      <w:r w:rsidRPr="00031F79">
        <w:t>especto a las propuestas contenidas en la proposición</w:t>
      </w:r>
      <w:r>
        <w:t>,</w:t>
      </w:r>
      <w:r w:rsidRPr="00031F79">
        <w:t xml:space="preserve"> y sin querer entrar a </w:t>
      </w:r>
      <w:r>
        <w:t xml:space="preserve">su </w:t>
      </w:r>
      <w:r w:rsidRPr="00031F79">
        <w:t>análisis</w:t>
      </w:r>
      <w:r>
        <w:t>,</w:t>
      </w:r>
      <w:r w:rsidRPr="00031F79">
        <w:t xml:space="preserve"> que no corresponde en este momento, parece que se pretende convertir en </w:t>
      </w:r>
      <w:r>
        <w:t>L</w:t>
      </w:r>
      <w:r w:rsidRPr="00031F79">
        <w:t>ey</w:t>
      </w:r>
      <w:r>
        <w:t>,</w:t>
      </w:r>
      <w:r w:rsidRPr="00031F79">
        <w:t xml:space="preserve"> norma legal estable con vocación de permanencia, algunas medidas coyunturales que sería más propiamente objeto de la planificación y que pueden ir cambiando con el tiempo. De hecho, muchas de las medidas que se proponen están ya contempladas en el </w:t>
      </w:r>
      <w:r>
        <w:t>actual Reglamento G</w:t>
      </w:r>
      <w:r w:rsidRPr="00031F79">
        <w:t xml:space="preserve">eneral del </w:t>
      </w:r>
      <w:r>
        <w:t>J</w:t>
      </w:r>
      <w:r w:rsidRPr="00031F79">
        <w:t>uego o podrían implementarse sin necesidad de modificar la ley con la revisión de la planificación trianual del juego que debe realizarse legalmente en 2020, pero con fundamento y motivación en estudios técnicos, tal y como exige la jurisprudencia europea</w:t>
      </w:r>
      <w:r>
        <w:t xml:space="preserve"> y estatal.</w:t>
      </w:r>
    </w:p>
    <w:p w:rsidR="007A78DB" w:rsidRDefault="007A78DB" w:rsidP="00747422">
      <w:pPr>
        <w:pStyle w:val="Texto"/>
      </w:pPr>
    </w:p>
    <w:p w:rsidR="007A78DB" w:rsidRDefault="007A78DB" w:rsidP="00747422">
      <w:pPr>
        <w:pStyle w:val="Texto"/>
      </w:pPr>
      <w:r>
        <w:t>P</w:t>
      </w:r>
      <w:r w:rsidRPr="00031F79">
        <w:t>untualizar únicamente lo relativo al recargo autonómico planteado sobre la tasa al juego</w:t>
      </w:r>
      <w:r>
        <w:t xml:space="preserve"> que </w:t>
      </w:r>
      <w:r w:rsidRPr="00031F79">
        <w:t>en la actualidad y</w:t>
      </w:r>
      <w:r>
        <w:t>a</w:t>
      </w:r>
      <w:r w:rsidRPr="00031F79">
        <w:t xml:space="preserve"> existe un recargo del 12</w:t>
      </w:r>
      <w:r>
        <w:t> </w:t>
      </w:r>
      <w:r w:rsidRPr="00031F79">
        <w:t xml:space="preserve">%, es decir, mayor que el propuesto, pero además entendemos que </w:t>
      </w:r>
      <w:r>
        <w:t xml:space="preserve">el </w:t>
      </w:r>
      <w:r w:rsidRPr="00031F79">
        <w:t>cre</w:t>
      </w:r>
      <w:r>
        <w:t>a</w:t>
      </w:r>
      <w:r w:rsidRPr="00031F79">
        <w:t xml:space="preserve">r un recargo finalista </w:t>
      </w:r>
      <w:r>
        <w:t xml:space="preserve">iría en </w:t>
      </w:r>
      <w:r w:rsidRPr="00031F79">
        <w:t xml:space="preserve">contra </w:t>
      </w:r>
      <w:r>
        <w:t>d</w:t>
      </w:r>
      <w:r w:rsidRPr="00031F79">
        <w:t>e</w:t>
      </w:r>
      <w:r>
        <w:t>l principio presupuestario de Unidad de C</w:t>
      </w:r>
      <w:r w:rsidRPr="00031F79">
        <w:t>aja</w:t>
      </w:r>
      <w:r>
        <w:t>.</w:t>
      </w:r>
    </w:p>
    <w:p w:rsidR="007A78DB" w:rsidRDefault="007A78DB" w:rsidP="00747422">
      <w:pPr>
        <w:pStyle w:val="Texto"/>
      </w:pPr>
    </w:p>
    <w:p w:rsidR="007A78DB" w:rsidRDefault="007A78DB" w:rsidP="00747422">
      <w:pPr>
        <w:pStyle w:val="Texto"/>
      </w:pPr>
      <w:r>
        <w:rPr>
          <w:lang w:val="eu-ES"/>
        </w:rPr>
        <w:t>P</w:t>
      </w:r>
      <w:r w:rsidRPr="000F585B">
        <w:rPr>
          <w:lang w:val="eu-ES"/>
        </w:rPr>
        <w:t>lanteatutako neurri ia guztiak</w:t>
      </w:r>
      <w:r>
        <w:rPr>
          <w:lang w:val="eu-ES"/>
        </w:rPr>
        <w:t>,</w:t>
      </w:r>
      <w:r w:rsidRPr="000F585B">
        <w:rPr>
          <w:lang w:val="eu-ES"/>
        </w:rPr>
        <w:t xml:space="preserve"> errekargoa izan ezik, plangintza berrikusteko proposamenaren barruan landu daitezke, legea aldatzeko zain egon gabe eta Jokoaren Euskal Behatokiak egindako azterketen ondorio</w:t>
      </w:r>
      <w:r>
        <w:rPr>
          <w:lang w:val="eu-ES"/>
        </w:rPr>
        <w:t>a</w:t>
      </w:r>
      <w:r w:rsidRPr="000F585B">
        <w:rPr>
          <w:lang w:val="eu-ES"/>
        </w:rPr>
        <w:t xml:space="preserve"> eta </w:t>
      </w:r>
      <w:r>
        <w:rPr>
          <w:lang w:val="eu-ES"/>
        </w:rPr>
        <w:t>proposamenen euskarriarekin</w:t>
      </w:r>
      <w:r w:rsidRPr="000F585B">
        <w:rPr>
          <w:lang w:val="eu-ES"/>
        </w:rPr>
        <w:t>.</w:t>
      </w:r>
    </w:p>
    <w:p w:rsidR="007A78DB" w:rsidRDefault="007A78DB" w:rsidP="00747422">
      <w:pPr>
        <w:pStyle w:val="Texto"/>
      </w:pPr>
    </w:p>
    <w:p w:rsidR="007A78DB" w:rsidRDefault="007A78DB" w:rsidP="00747422">
      <w:pPr>
        <w:pStyle w:val="Texto"/>
      </w:pPr>
      <w:r w:rsidRPr="00031F79">
        <w:t>Y, por otro lado, entendemos que a la hora de analizar la propuesta hay que ser coherentes y respetar los posicionamientos parlamentarios previos</w:t>
      </w:r>
      <w:r>
        <w:t>. Y</w:t>
      </w:r>
      <w:r w:rsidRPr="00031F79">
        <w:t xml:space="preserve"> en esta materia hay que tener en cuenta la proposición no de ley aprobada por esta misma Cámara el día 15 de noviembre de 2018 y la más reciente de 14 de febrero de 2019, aprobada por unanimidad, donde también se encargaba estud</w:t>
      </w:r>
      <w:r>
        <w:t>ios y planes al Gobierno Vasco.</w:t>
      </w:r>
    </w:p>
    <w:p w:rsidR="007A78DB" w:rsidRDefault="007A78DB" w:rsidP="00747422">
      <w:pPr>
        <w:pStyle w:val="Texto"/>
      </w:pPr>
    </w:p>
    <w:p w:rsidR="007A78DB" w:rsidRDefault="007A78DB" w:rsidP="00747422">
      <w:pPr>
        <w:pStyle w:val="Texto"/>
      </w:pPr>
      <w:r w:rsidRPr="00031F79">
        <w:t xml:space="preserve">El Gobierno Vasco, dando cumplimiento al mandato parlamentario, puso en marcha el citado </w:t>
      </w:r>
      <w:r>
        <w:t>Observatorio Vasco del Juego en febrero</w:t>
      </w:r>
      <w:r w:rsidRPr="00031F79">
        <w:t xml:space="preserve"> </w:t>
      </w:r>
      <w:r>
        <w:t>d</w:t>
      </w:r>
      <w:r w:rsidRPr="00031F79">
        <w:t>el pasado año, el cual recientemente, en el mes de diciembre</w:t>
      </w:r>
      <w:r>
        <w:t>,</w:t>
      </w:r>
      <w:r w:rsidRPr="00031F79">
        <w:t xml:space="preserve"> ha finalizado sus estudios sobre el sector socioeconómico del juego en Euskadi y la </w:t>
      </w:r>
      <w:r>
        <w:t xml:space="preserve">(…) </w:t>
      </w:r>
      <w:r w:rsidRPr="00031F79">
        <w:t>de la ciudadanía, además del plan de acción exigid</w:t>
      </w:r>
      <w:r>
        <w:t>o por este Parlamento.</w:t>
      </w:r>
    </w:p>
    <w:p w:rsidR="007A78DB" w:rsidRDefault="007A78DB" w:rsidP="00747422">
      <w:pPr>
        <w:pStyle w:val="Texto"/>
      </w:pPr>
    </w:p>
    <w:p w:rsidR="007A78DB" w:rsidRDefault="007A78DB" w:rsidP="00747422">
      <w:pPr>
        <w:pStyle w:val="Texto"/>
      </w:pPr>
      <w:r w:rsidRPr="00031F79">
        <w:t>Los resultados de tales estudios darán lugar en los próximos meses a la revisión de la planificación y la modificación, en su caso</w:t>
      </w:r>
      <w:r>
        <w:t>, del Reglamento General del J</w:t>
      </w:r>
      <w:r w:rsidRPr="00031F79">
        <w:t>uego, dando cumplimiento tanto a las citadas proposiciones no de ley como</w:t>
      </w:r>
      <w:r>
        <w:t xml:space="preserve"> a</w:t>
      </w:r>
      <w:r w:rsidRPr="00031F79">
        <w:t xml:space="preserve"> lo dispuesto en la propia ley y en el Reglamento de 2016. De hecho, el Consejo de Gobierno el pasado 14 de enero acordó iniciar el procedimiento para la revisión de la planificación del juego que se recoge </w:t>
      </w:r>
      <w:r>
        <w:t xml:space="preserve">en </w:t>
      </w:r>
      <w:r w:rsidRPr="00031F79">
        <w:t>nuestr</w:t>
      </w:r>
      <w:r>
        <w:t>o</w:t>
      </w:r>
      <w:r w:rsidRPr="00031F79">
        <w:t xml:space="preserve"> Reglamento, así como la modificación de los aspectos del citado Reglamento que requieran de actualización o reforma y acordó también la suspensión temporal de la concesión de nue</w:t>
      </w:r>
      <w:r>
        <w:t xml:space="preserve">vas autorizaciones de juego o </w:t>
      </w:r>
      <w:r w:rsidRPr="00031F79">
        <w:t>modificación de locales de juego durante la r</w:t>
      </w:r>
      <w:r>
        <w:t>evisión de dicha planificación.</w:t>
      </w:r>
    </w:p>
    <w:p w:rsidR="007A78DB" w:rsidRDefault="007A78DB" w:rsidP="00747422">
      <w:pPr>
        <w:pStyle w:val="Texto"/>
      </w:pPr>
    </w:p>
    <w:p w:rsidR="007A78DB" w:rsidRDefault="007A78DB" w:rsidP="00747422">
      <w:pPr>
        <w:pStyle w:val="Texto"/>
      </w:pPr>
      <w:r w:rsidRPr="00031F79">
        <w:t>Por lo tanto, como decíamos al principio, el Gobierno Vasco está haciendo sus deberes y creemos que sería más interesante esperar a la finalización del trabajo de planificación para los próximos tres años antes de promover una reforma legal</w:t>
      </w:r>
      <w:r>
        <w:t>.</w:t>
      </w:r>
    </w:p>
    <w:p w:rsidR="007A78DB" w:rsidRDefault="007A78DB" w:rsidP="00747422">
      <w:pPr>
        <w:pStyle w:val="Texto"/>
      </w:pPr>
    </w:p>
    <w:p w:rsidR="007A78DB" w:rsidRDefault="007A78DB" w:rsidP="00747422">
      <w:pPr>
        <w:pStyle w:val="Texto"/>
      </w:pPr>
      <w:r>
        <w:t xml:space="preserve">Y solo nos quedaría </w:t>
      </w:r>
      <w:r w:rsidRPr="00031F79">
        <w:t xml:space="preserve">instar al grupo </w:t>
      </w:r>
      <w:r>
        <w:t xml:space="preserve">proponente a </w:t>
      </w:r>
      <w:r w:rsidRPr="00031F79">
        <w:t>que haga lo</w:t>
      </w:r>
      <w:r>
        <w:t>s</w:t>
      </w:r>
      <w:r w:rsidRPr="00031F79">
        <w:t xml:space="preserve"> suyo</w:t>
      </w:r>
      <w:r>
        <w:t xml:space="preserve">s, </w:t>
      </w:r>
      <w:r w:rsidRPr="00031F79">
        <w:t>sus deberes</w:t>
      </w:r>
      <w:r>
        <w:t xml:space="preserve">, allí es </w:t>
      </w:r>
      <w:r w:rsidRPr="00031F79">
        <w:t>donde tiene responsabilidad</w:t>
      </w:r>
      <w:r>
        <w:t>es</w:t>
      </w:r>
      <w:r w:rsidRPr="00031F79">
        <w:t xml:space="preserve"> de gobierno dentro de su ámbito competencial.</w:t>
      </w:r>
    </w:p>
    <w:p w:rsidR="007A78DB" w:rsidRDefault="007A78DB" w:rsidP="00747422">
      <w:pPr>
        <w:pStyle w:val="Texto"/>
      </w:pPr>
    </w:p>
    <w:p w:rsidR="007A78DB" w:rsidRDefault="007A78DB" w:rsidP="00747422">
      <w:pPr>
        <w:pStyle w:val="Texto"/>
        <w:rPr>
          <w:lang w:val="eu-ES"/>
        </w:rPr>
      </w:pPr>
      <w:r w:rsidRPr="00031F79">
        <w:rPr>
          <w:lang w:val="eu-ES"/>
        </w:rPr>
        <w:t>Besterik gabe, eskerrik asko.</w:t>
      </w:r>
    </w:p>
    <w:p w:rsidR="007A78DB" w:rsidRDefault="007A78DB" w:rsidP="00747422">
      <w:pPr>
        <w:pStyle w:val="Texto"/>
        <w:rPr>
          <w:lang w:val="eu-ES"/>
        </w:rPr>
      </w:pPr>
    </w:p>
    <w:p w:rsidR="007A78DB" w:rsidRDefault="007A78DB" w:rsidP="00747422">
      <w:pPr>
        <w:pStyle w:val="Texto"/>
        <w:rPr>
          <w:lang w:val="eu-ES"/>
        </w:rPr>
      </w:pPr>
    </w:p>
    <w:p w:rsidR="007A78DB" w:rsidRDefault="007A78DB" w:rsidP="00747422">
      <w:pPr>
        <w:pStyle w:val="Texto"/>
        <w:rPr>
          <w:lang w:val="eu-ES"/>
        </w:rPr>
      </w:pPr>
      <w:r>
        <w:rPr>
          <w:rFonts w:ascii="Futura Md BT" w:hAnsi="Futura Md BT"/>
          <w:lang w:val="eu-ES"/>
        </w:rPr>
        <w:t>LEHENDAKARIAK</w:t>
      </w:r>
      <w:r>
        <w:rPr>
          <w:lang w:val="eu-ES"/>
        </w:rPr>
        <w:t xml:space="preserve">: </w:t>
      </w:r>
      <w:r w:rsidRPr="00031F79">
        <w:rPr>
          <w:lang w:val="eu-ES"/>
        </w:rPr>
        <w:t>Eskerrik asko, Zorrilla jauna.</w:t>
      </w:r>
    </w:p>
    <w:p w:rsidR="007A78DB" w:rsidRDefault="007A78DB" w:rsidP="00747422">
      <w:pPr>
        <w:pStyle w:val="Texto"/>
        <w:rPr>
          <w:lang w:val="eu-ES"/>
        </w:rPr>
      </w:pPr>
    </w:p>
    <w:p w:rsidR="007A78DB" w:rsidRDefault="007A78DB" w:rsidP="00747422">
      <w:pPr>
        <w:pStyle w:val="Texto"/>
        <w:rPr>
          <w:lang w:val="eu-ES"/>
        </w:rPr>
      </w:pPr>
      <w:r w:rsidRPr="00031F79">
        <w:rPr>
          <w:lang w:val="eu-ES"/>
        </w:rPr>
        <w:t>Gai</w:t>
      </w:r>
      <w:r>
        <w:rPr>
          <w:lang w:val="eu-ES"/>
        </w:rPr>
        <w:t>-</w:t>
      </w:r>
      <w:r w:rsidRPr="00031F79">
        <w:rPr>
          <w:lang w:val="eu-ES"/>
        </w:rPr>
        <w:t xml:space="preserve">zerrendako </w:t>
      </w:r>
      <w:r>
        <w:rPr>
          <w:lang w:val="eu-ES"/>
        </w:rPr>
        <w:t>laugarren p</w:t>
      </w:r>
      <w:r w:rsidRPr="00031F79">
        <w:rPr>
          <w:lang w:val="eu-ES"/>
        </w:rPr>
        <w:t>untua</w:t>
      </w:r>
      <w:r>
        <w:rPr>
          <w:lang w:val="eu-ES"/>
        </w:rPr>
        <w:t>:</w:t>
      </w:r>
      <w:r w:rsidRPr="00031F79">
        <w:rPr>
          <w:lang w:val="eu-ES"/>
        </w:rPr>
        <w:t xml:space="preserve"> </w:t>
      </w:r>
      <w:r>
        <w:rPr>
          <w:lang w:val="eu-ES"/>
        </w:rPr>
        <w:t>"</w:t>
      </w:r>
      <w:r w:rsidRPr="00031F79">
        <w:rPr>
          <w:lang w:val="eu-ES"/>
        </w:rPr>
        <w:t xml:space="preserve">Mozioa, Rebeka Ubera </w:t>
      </w:r>
      <w:r>
        <w:rPr>
          <w:lang w:val="eu-ES"/>
        </w:rPr>
        <w:t xml:space="preserve">Aranzeta, EH Bildu </w:t>
      </w:r>
      <w:r w:rsidRPr="00031F79">
        <w:rPr>
          <w:lang w:val="eu-ES"/>
        </w:rPr>
        <w:t xml:space="preserve">taldeko legebiltzarkideak aurkeztua, </w:t>
      </w:r>
      <w:r w:rsidRPr="00067493">
        <w:rPr>
          <w:lang w:val="eu-ES"/>
        </w:rPr>
        <w:t>Arabako ESIko kudeaketa ekonomikoan izandako irregulartasunei buruz</w:t>
      </w:r>
      <w:r>
        <w:rPr>
          <w:lang w:val="eu-ES"/>
        </w:rPr>
        <w:t>"</w:t>
      </w:r>
      <w:r w:rsidRPr="00067493">
        <w:rPr>
          <w:lang w:val="eu-ES"/>
        </w:rPr>
        <w:t>. Eztabaida eta behin betiko ebazpena</w:t>
      </w:r>
      <w:r>
        <w:rPr>
          <w:lang w:val="eu-ES"/>
        </w:rPr>
        <w:t>.</w:t>
      </w:r>
    </w:p>
    <w:p w:rsidR="007A78DB" w:rsidRDefault="007A78DB" w:rsidP="00747422">
      <w:pPr>
        <w:pStyle w:val="Texto"/>
        <w:rPr>
          <w:lang w:val="eu-ES"/>
        </w:rPr>
      </w:pPr>
    </w:p>
    <w:p w:rsidR="007A78DB" w:rsidRDefault="007A78DB" w:rsidP="00747422">
      <w:pPr>
        <w:pStyle w:val="Texto"/>
        <w:rPr>
          <w:lang w:val="eu-ES"/>
        </w:rPr>
      </w:pPr>
      <w:r>
        <w:rPr>
          <w:lang w:val="eu-ES"/>
        </w:rPr>
        <w:t>Talde proposatzailear</w:t>
      </w:r>
      <w:r w:rsidRPr="00031F79">
        <w:rPr>
          <w:lang w:val="eu-ES"/>
        </w:rPr>
        <w:t>e</w:t>
      </w:r>
      <w:r>
        <w:rPr>
          <w:lang w:val="eu-ES"/>
        </w:rPr>
        <w:t>n txanda. Ubera andrea, zurea da hitza ekimena aurkeztu eta defendatzeko.</w:t>
      </w:r>
    </w:p>
    <w:p w:rsidR="007A78DB" w:rsidRDefault="007A78DB" w:rsidP="00747422">
      <w:pPr>
        <w:pStyle w:val="Texto"/>
        <w:rPr>
          <w:lang w:val="eu-ES"/>
        </w:rPr>
      </w:pPr>
    </w:p>
    <w:p w:rsidR="007A78DB" w:rsidRDefault="007A78DB" w:rsidP="00747422">
      <w:pPr>
        <w:pStyle w:val="Texto"/>
        <w:rPr>
          <w:lang w:val="eu-ES"/>
        </w:rPr>
      </w:pPr>
    </w:p>
    <w:p w:rsidR="007A78DB" w:rsidRDefault="007A78DB" w:rsidP="00747422">
      <w:pPr>
        <w:pStyle w:val="Texto"/>
        <w:rPr>
          <w:lang w:val="eu-ES"/>
        </w:rPr>
      </w:pPr>
      <w:r>
        <w:rPr>
          <w:rFonts w:ascii="Futura Md BT" w:hAnsi="Futura Md BT"/>
          <w:caps/>
          <w:lang w:val="eu-ES"/>
        </w:rPr>
        <w:t xml:space="preserve">ubera aranzeta </w:t>
      </w:r>
      <w:r>
        <w:rPr>
          <w:lang w:val="eu-ES"/>
        </w:rPr>
        <w:t>andreak: Egun on denoi, sailburuak.</w:t>
      </w:r>
    </w:p>
    <w:p w:rsidR="007A78DB" w:rsidRDefault="007A78DB" w:rsidP="00747422">
      <w:pPr>
        <w:pStyle w:val="Texto"/>
        <w:rPr>
          <w:lang w:val="eu-ES"/>
        </w:rPr>
      </w:pPr>
    </w:p>
    <w:p w:rsidR="007A78DB" w:rsidRDefault="007A78DB" w:rsidP="00747422">
      <w:pPr>
        <w:pStyle w:val="Texto"/>
        <w:rPr>
          <w:lang w:val="eu-ES"/>
        </w:rPr>
      </w:pPr>
      <w:r>
        <w:rPr>
          <w:lang w:val="eu-ES"/>
        </w:rPr>
        <w:t>Pena bat gaurkoan Murga andrea gurekin ez egotea. Gaurkoan, mozian eskatzen duguna o</w:t>
      </w:r>
      <w:r w:rsidRPr="00031F79">
        <w:rPr>
          <w:lang w:val="eu-ES"/>
        </w:rPr>
        <w:t>so gauza zehatza, zehatza</w:t>
      </w:r>
      <w:r>
        <w:rPr>
          <w:lang w:val="eu-ES"/>
        </w:rPr>
        <w:t xml:space="preserve"> da. A</w:t>
      </w:r>
      <w:r w:rsidRPr="00031F79">
        <w:rPr>
          <w:lang w:val="eu-ES"/>
        </w:rPr>
        <w:t>uditoria bat egitea eta diru publikoaren des</w:t>
      </w:r>
      <w:r>
        <w:rPr>
          <w:lang w:val="eu-ES"/>
        </w:rPr>
        <w:t xml:space="preserve">bideraketagatik </w:t>
      </w:r>
      <w:r w:rsidRPr="00031F79">
        <w:rPr>
          <w:lang w:val="eu-ES"/>
        </w:rPr>
        <w:t>ardurak ikertu eta ardurak zehaztea</w:t>
      </w:r>
      <w:r>
        <w:rPr>
          <w:lang w:val="eu-ES"/>
        </w:rPr>
        <w:t>. P</w:t>
      </w:r>
      <w:r w:rsidRPr="00031F79">
        <w:rPr>
          <w:lang w:val="eu-ES"/>
        </w:rPr>
        <w:t>entsatzen dut guk eskatu gabe ere Osasun Sailak eta Osakidetzak ofizioz egin beharko lukete kontu bat dela, baina zoritxarrez ez da hala izan.</w:t>
      </w:r>
    </w:p>
    <w:p w:rsidR="007A78DB" w:rsidRDefault="007A78DB" w:rsidP="00747422">
      <w:pPr>
        <w:pStyle w:val="Texto"/>
        <w:rPr>
          <w:lang w:val="eu-ES"/>
        </w:rPr>
      </w:pPr>
    </w:p>
    <w:p w:rsidR="007A78DB" w:rsidRDefault="007A78DB" w:rsidP="00747422">
      <w:pPr>
        <w:pStyle w:val="Texto"/>
        <w:rPr>
          <w:lang w:val="eu-ES"/>
        </w:rPr>
      </w:pPr>
      <w:r w:rsidRPr="00031F79">
        <w:rPr>
          <w:lang w:val="eu-ES"/>
        </w:rPr>
        <w:t>Zeren hau gert</w:t>
      </w:r>
      <w:r>
        <w:rPr>
          <w:lang w:val="eu-ES"/>
        </w:rPr>
        <w:t>atzen ari baldin bada, Arabako E</w:t>
      </w:r>
      <w:r w:rsidRPr="00031F79">
        <w:rPr>
          <w:lang w:val="eu-ES"/>
        </w:rPr>
        <w:t xml:space="preserve">rakunde </w:t>
      </w:r>
      <w:r>
        <w:rPr>
          <w:lang w:val="eu-ES"/>
        </w:rPr>
        <w:t>S</w:t>
      </w:r>
      <w:r w:rsidRPr="00031F79">
        <w:rPr>
          <w:lang w:val="eu-ES"/>
        </w:rPr>
        <w:t xml:space="preserve">anitario </w:t>
      </w:r>
      <w:r>
        <w:rPr>
          <w:lang w:val="eu-ES"/>
        </w:rPr>
        <w:t>I</w:t>
      </w:r>
      <w:r w:rsidRPr="00031F79">
        <w:rPr>
          <w:lang w:val="eu-ES"/>
        </w:rPr>
        <w:t>ntegratua</w:t>
      </w:r>
      <w:r>
        <w:rPr>
          <w:lang w:val="eu-ES"/>
        </w:rPr>
        <w:t>n,</w:t>
      </w:r>
      <w:r w:rsidRPr="00031F79">
        <w:rPr>
          <w:lang w:val="eu-ES"/>
        </w:rPr>
        <w:t xml:space="preserve"> zer gert</w:t>
      </w:r>
      <w:r>
        <w:rPr>
          <w:lang w:val="eu-ES"/>
        </w:rPr>
        <w:t>atzen arituko ote da gainerako E</w:t>
      </w:r>
      <w:r w:rsidRPr="00031F79">
        <w:rPr>
          <w:lang w:val="eu-ES"/>
        </w:rPr>
        <w:t xml:space="preserve">rakunde </w:t>
      </w:r>
      <w:r>
        <w:rPr>
          <w:lang w:val="eu-ES"/>
        </w:rPr>
        <w:t>Sanitario I</w:t>
      </w:r>
      <w:r w:rsidRPr="00031F79">
        <w:rPr>
          <w:lang w:val="eu-ES"/>
        </w:rPr>
        <w:t>ntegratueta</w:t>
      </w:r>
      <w:r>
        <w:rPr>
          <w:lang w:val="eu-ES"/>
        </w:rPr>
        <w:t>n?</w:t>
      </w:r>
      <w:r w:rsidRPr="00031F79">
        <w:rPr>
          <w:lang w:val="eu-ES"/>
        </w:rPr>
        <w:t xml:space="preserve"> </w:t>
      </w:r>
      <w:r>
        <w:rPr>
          <w:lang w:val="eu-ES"/>
        </w:rPr>
        <w:t>E</w:t>
      </w:r>
      <w:r w:rsidRPr="00031F79">
        <w:rPr>
          <w:lang w:val="eu-ES"/>
        </w:rPr>
        <w:t>ta hau gertatu baldin bada sukalde bat</w:t>
      </w:r>
      <w:r>
        <w:rPr>
          <w:lang w:val="eu-ES"/>
        </w:rPr>
        <w:t>en ospitaleko eremu pringatuenean,</w:t>
      </w:r>
      <w:r w:rsidRPr="00031F79">
        <w:rPr>
          <w:lang w:val="eu-ES"/>
        </w:rPr>
        <w:t xml:space="preserve"> zer g</w:t>
      </w:r>
      <w:r>
        <w:rPr>
          <w:lang w:val="eu-ES"/>
        </w:rPr>
        <w:t>ertatuko ote da beste eremuetan?</w:t>
      </w:r>
      <w:r w:rsidRPr="00031F79">
        <w:rPr>
          <w:lang w:val="eu-ES"/>
        </w:rPr>
        <w:t xml:space="preserve"> Ez dauka zertan</w:t>
      </w:r>
      <w:r>
        <w:rPr>
          <w:lang w:val="eu-ES"/>
        </w:rPr>
        <w:t>. Ez</w:t>
      </w:r>
      <w:r w:rsidRPr="00031F79">
        <w:rPr>
          <w:lang w:val="eu-ES"/>
        </w:rPr>
        <w:t xml:space="preserve"> dauka zertan</w:t>
      </w:r>
      <w:r>
        <w:rPr>
          <w:lang w:val="eu-ES"/>
        </w:rPr>
        <w:t xml:space="preserve"> b</w:t>
      </w:r>
      <w:r w:rsidRPr="00031F79">
        <w:rPr>
          <w:lang w:val="eu-ES"/>
        </w:rPr>
        <w:t>aina ikusita Osasun Sailaren eta Osasun sailburuaren jarrera zein izan zen ez litzateke harritzekoa izango</w:t>
      </w:r>
      <w:r>
        <w:rPr>
          <w:lang w:val="eu-ES"/>
        </w:rPr>
        <w:t>.</w:t>
      </w:r>
    </w:p>
    <w:p w:rsidR="007A78DB" w:rsidRDefault="007A78DB" w:rsidP="00747422">
      <w:pPr>
        <w:pStyle w:val="Texto"/>
        <w:rPr>
          <w:lang w:val="eu-ES"/>
        </w:rPr>
      </w:pPr>
    </w:p>
    <w:p w:rsidR="007A78DB" w:rsidRDefault="007A78DB" w:rsidP="00747422">
      <w:pPr>
        <w:pStyle w:val="Texto"/>
        <w:rPr>
          <w:lang w:val="eu-ES"/>
        </w:rPr>
      </w:pPr>
      <w:r>
        <w:rPr>
          <w:lang w:val="eu-ES"/>
        </w:rPr>
        <w:t>Eta batzuk galdetuko didazue:</w:t>
      </w:r>
      <w:r w:rsidRPr="00031F79">
        <w:rPr>
          <w:lang w:val="eu-ES"/>
        </w:rPr>
        <w:t xml:space="preserve"> </w:t>
      </w:r>
      <w:r>
        <w:rPr>
          <w:lang w:val="eu-ES"/>
        </w:rPr>
        <w:t>"Z</w:t>
      </w:r>
      <w:r w:rsidRPr="00031F79">
        <w:rPr>
          <w:lang w:val="eu-ES"/>
        </w:rPr>
        <w:t>ein izan zen Osasun Sailaren eta Osasun sailburuaren jarrera</w:t>
      </w:r>
      <w:r>
        <w:rPr>
          <w:lang w:val="eu-ES"/>
        </w:rPr>
        <w:t>?" E</w:t>
      </w:r>
      <w:r w:rsidRPr="00031F79">
        <w:rPr>
          <w:lang w:val="eu-ES"/>
        </w:rPr>
        <w:t>ta nik beste galdera batekin erantzungo dizue</w:t>
      </w:r>
      <w:r>
        <w:rPr>
          <w:lang w:val="eu-ES"/>
        </w:rPr>
        <w:t xml:space="preserve">t: "Ez zenuten ikusi </w:t>
      </w:r>
      <w:r w:rsidRPr="00031F79">
        <w:rPr>
          <w:lang w:val="eu-ES"/>
        </w:rPr>
        <w:t>interpelazioa egin genuenean zein izan zen Osasun sailburuaren jarrera</w:t>
      </w:r>
      <w:r>
        <w:rPr>
          <w:lang w:val="eu-ES"/>
        </w:rPr>
        <w:t>?</w:t>
      </w:r>
      <w:r w:rsidRPr="00031F79">
        <w:rPr>
          <w:lang w:val="eu-ES"/>
        </w:rPr>
        <w:t xml:space="preserve"> </w:t>
      </w:r>
      <w:r>
        <w:rPr>
          <w:lang w:val="eu-ES"/>
        </w:rPr>
        <w:t>J</w:t>
      </w:r>
      <w:r w:rsidRPr="00031F79">
        <w:rPr>
          <w:lang w:val="eu-ES"/>
        </w:rPr>
        <w:t>ustifikazioaren eta ukazioaren jarrera izan zen</w:t>
      </w:r>
      <w:r>
        <w:rPr>
          <w:lang w:val="eu-ES"/>
        </w:rPr>
        <w:t>."</w:t>
      </w:r>
    </w:p>
    <w:p w:rsidR="007A78DB" w:rsidRDefault="007A78DB" w:rsidP="00747422">
      <w:pPr>
        <w:pStyle w:val="Texto"/>
        <w:rPr>
          <w:lang w:val="eu-ES"/>
        </w:rPr>
      </w:pPr>
    </w:p>
    <w:p w:rsidR="007A78DB" w:rsidRDefault="007A78DB" w:rsidP="00747422">
      <w:pPr>
        <w:pStyle w:val="Texto"/>
        <w:rPr>
          <w:lang w:val="eu-ES"/>
        </w:rPr>
      </w:pPr>
      <w:r>
        <w:rPr>
          <w:lang w:val="eu-ES"/>
        </w:rPr>
        <w:t>Esan beharrean: "Barkatu. E</w:t>
      </w:r>
      <w:r w:rsidRPr="00031F79">
        <w:rPr>
          <w:lang w:val="eu-ES"/>
        </w:rPr>
        <w:t>z gara konturatu</w:t>
      </w:r>
      <w:r>
        <w:rPr>
          <w:lang w:val="eu-ES"/>
        </w:rPr>
        <w:t>, ez genekien zer pasatzen ari zen</w:t>
      </w:r>
      <w:r w:rsidRPr="00031F79">
        <w:rPr>
          <w:lang w:val="eu-ES"/>
        </w:rPr>
        <w:t>, ez dugu mekanismo horiek diru publikoaren eta kontratuen jarraipena eta kontrola egiteko, baina lasai</w:t>
      </w:r>
      <w:r>
        <w:rPr>
          <w:lang w:val="eu-ES"/>
        </w:rPr>
        <w:t>. Ikertuko dugu, meka</w:t>
      </w:r>
      <w:r w:rsidRPr="00031F79">
        <w:rPr>
          <w:lang w:val="eu-ES"/>
        </w:rPr>
        <w:t>nismoak jarri jarriko ditugu eta lanari ekingo diogu</w:t>
      </w:r>
      <w:r>
        <w:rPr>
          <w:lang w:val="eu-ES"/>
        </w:rPr>
        <w:t>."</w:t>
      </w:r>
      <w:r w:rsidRPr="00031F79">
        <w:rPr>
          <w:lang w:val="eu-ES"/>
        </w:rPr>
        <w:t xml:space="preserve"> </w:t>
      </w:r>
      <w:r>
        <w:rPr>
          <w:lang w:val="eu-ES"/>
        </w:rPr>
        <w:t>Ba, ez. Hori egiteko O</w:t>
      </w:r>
      <w:r w:rsidRPr="00031F79">
        <w:rPr>
          <w:lang w:val="eu-ES"/>
        </w:rPr>
        <w:t xml:space="preserve">sasun Saila </w:t>
      </w:r>
      <w:r>
        <w:rPr>
          <w:lang w:val="eu-ES"/>
        </w:rPr>
        <w:t>ez da gai.</w:t>
      </w:r>
    </w:p>
    <w:p w:rsidR="007A78DB" w:rsidRDefault="007A78DB" w:rsidP="00747422">
      <w:pPr>
        <w:pStyle w:val="Texto"/>
        <w:rPr>
          <w:lang w:val="eu-ES"/>
        </w:rPr>
      </w:pPr>
    </w:p>
    <w:p w:rsidR="007A78DB" w:rsidRDefault="007A78DB" w:rsidP="00747422">
      <w:pPr>
        <w:pStyle w:val="Texto"/>
        <w:rPr>
          <w:lang w:val="eu-ES"/>
        </w:rPr>
      </w:pPr>
      <w:r>
        <w:rPr>
          <w:lang w:val="eu-ES"/>
        </w:rPr>
        <w:t>Horregatik ez dugu itxaron a</w:t>
      </w:r>
      <w:r w:rsidRPr="00031F79">
        <w:rPr>
          <w:lang w:val="eu-ES"/>
        </w:rPr>
        <w:t>gerraldia gauzatu arte</w:t>
      </w:r>
      <w:r>
        <w:rPr>
          <w:lang w:val="eu-ES"/>
        </w:rPr>
        <w:t xml:space="preserve">, </w:t>
      </w:r>
      <w:r w:rsidRPr="00031F79">
        <w:rPr>
          <w:lang w:val="eu-ES"/>
        </w:rPr>
        <w:t>Osasun sailburuak justifikatu egin zuelako bere interbentzioan</w:t>
      </w:r>
      <w:r>
        <w:rPr>
          <w:lang w:val="eu-ES"/>
        </w:rPr>
        <w:t xml:space="preserve">. Osasun sailaren ohiko jokabidearekin </w:t>
      </w:r>
      <w:r w:rsidRPr="00031F79">
        <w:rPr>
          <w:lang w:val="eu-ES"/>
        </w:rPr>
        <w:t>jarraitu zuen</w:t>
      </w:r>
      <w:r>
        <w:rPr>
          <w:lang w:val="eu-ES"/>
        </w:rPr>
        <w:t>. U</w:t>
      </w:r>
      <w:r w:rsidRPr="00031F79">
        <w:rPr>
          <w:lang w:val="eu-ES"/>
        </w:rPr>
        <w:t>kazioa eta defentsibara</w:t>
      </w:r>
      <w:r>
        <w:rPr>
          <w:lang w:val="eu-ES"/>
        </w:rPr>
        <w:t>. Eta hor ikusten da Osasun Sailean</w:t>
      </w:r>
      <w:r w:rsidRPr="00031F79">
        <w:rPr>
          <w:lang w:val="eu-ES"/>
        </w:rPr>
        <w:t xml:space="preserve"> aurpegiak aldatu direla, baina politikak ez dira aldatu. Politikak ez dira aldatu, zoritxarrez</w:t>
      </w:r>
      <w:r>
        <w:rPr>
          <w:lang w:val="eu-ES"/>
        </w:rPr>
        <w:t>. E</w:t>
      </w:r>
      <w:r w:rsidRPr="00031F79">
        <w:rPr>
          <w:lang w:val="eu-ES"/>
        </w:rPr>
        <w:t xml:space="preserve">ta </w:t>
      </w:r>
      <w:r>
        <w:rPr>
          <w:lang w:val="eu-ES"/>
        </w:rPr>
        <w:t>a</w:t>
      </w:r>
      <w:r w:rsidRPr="00031F79">
        <w:rPr>
          <w:lang w:val="eu-ES"/>
        </w:rPr>
        <w:t>gia</w:t>
      </w:r>
      <w:r>
        <w:rPr>
          <w:lang w:val="eu-ES"/>
        </w:rPr>
        <w:t>n Murga andrearen… –Ah, hemen zaude, barkatu–</w:t>
      </w:r>
      <w:r w:rsidRPr="00031F79">
        <w:rPr>
          <w:lang w:val="eu-ES"/>
        </w:rPr>
        <w:t xml:space="preserve"> </w:t>
      </w:r>
      <w:r>
        <w:rPr>
          <w:lang w:val="eu-ES"/>
        </w:rPr>
        <w:t>Murga andrearen a</w:t>
      </w:r>
      <w:r w:rsidRPr="00031F79">
        <w:rPr>
          <w:lang w:val="eu-ES"/>
        </w:rPr>
        <w:t>smoa ez zen hori, baina interpelazio</w:t>
      </w:r>
      <w:r>
        <w:rPr>
          <w:lang w:val="eu-ES"/>
        </w:rPr>
        <w:t>a</w:t>
      </w:r>
      <w:r w:rsidRPr="00031F79">
        <w:rPr>
          <w:lang w:val="eu-ES"/>
        </w:rPr>
        <w:t xml:space="preserve"> erantzute</w:t>
      </w:r>
      <w:r>
        <w:rPr>
          <w:lang w:val="eu-ES"/>
        </w:rPr>
        <w:t>ra</w:t>
      </w:r>
      <w:r w:rsidRPr="00031F79">
        <w:rPr>
          <w:lang w:val="eu-ES"/>
        </w:rPr>
        <w:t xml:space="preserve">ko orduan </w:t>
      </w:r>
      <w:r>
        <w:rPr>
          <w:lang w:val="eu-ES"/>
        </w:rPr>
        <w:t>agian ez zen ongi aholkatu</w:t>
      </w:r>
      <w:r w:rsidRPr="00031F79">
        <w:rPr>
          <w:lang w:val="eu-ES"/>
        </w:rPr>
        <w:t>a izan</w:t>
      </w:r>
      <w:r>
        <w:rPr>
          <w:lang w:val="eu-ES"/>
        </w:rPr>
        <w:t>. Baliteke.</w:t>
      </w:r>
    </w:p>
    <w:p w:rsidR="007A78DB" w:rsidRDefault="007A78DB" w:rsidP="00747422">
      <w:pPr>
        <w:pStyle w:val="Texto"/>
        <w:rPr>
          <w:lang w:val="eu-ES"/>
        </w:rPr>
      </w:pPr>
    </w:p>
    <w:p w:rsidR="007A78DB" w:rsidRDefault="007A78DB" w:rsidP="00747422">
      <w:pPr>
        <w:pStyle w:val="Texto"/>
        <w:rPr>
          <w:lang w:val="eu-ES"/>
        </w:rPr>
      </w:pPr>
      <w:r>
        <w:rPr>
          <w:lang w:val="eu-ES"/>
        </w:rPr>
        <w:t>B</w:t>
      </w:r>
      <w:r w:rsidRPr="00031F79">
        <w:rPr>
          <w:lang w:val="eu-ES"/>
        </w:rPr>
        <w:t>aina gertaturikoa ez ikertzeko</w:t>
      </w:r>
      <w:r>
        <w:rPr>
          <w:lang w:val="eu-ES"/>
        </w:rPr>
        <w:t xml:space="preserve"> M</w:t>
      </w:r>
      <w:r w:rsidRPr="00031F79">
        <w:rPr>
          <w:lang w:val="eu-ES"/>
        </w:rPr>
        <w:t>u</w:t>
      </w:r>
      <w:r>
        <w:rPr>
          <w:lang w:val="eu-ES"/>
        </w:rPr>
        <w:t>r</w:t>
      </w:r>
      <w:r w:rsidRPr="00031F79">
        <w:rPr>
          <w:lang w:val="eu-ES"/>
        </w:rPr>
        <w:t xml:space="preserve">ga andreak erabili zituen </w:t>
      </w:r>
      <w:r>
        <w:rPr>
          <w:lang w:val="eu-ES"/>
        </w:rPr>
        <w:t>argudioak eta emendakinean g</w:t>
      </w:r>
      <w:r w:rsidRPr="00031F79">
        <w:rPr>
          <w:lang w:val="eu-ES"/>
        </w:rPr>
        <w:t>obernua sostengatzen dute</w:t>
      </w:r>
      <w:r>
        <w:rPr>
          <w:lang w:val="eu-ES"/>
        </w:rPr>
        <w:t>n t</w:t>
      </w:r>
      <w:r w:rsidRPr="00031F79">
        <w:rPr>
          <w:lang w:val="eu-ES"/>
        </w:rPr>
        <w:t xml:space="preserve">aldeak jasotzen duenak ez du </w:t>
      </w:r>
      <w:r>
        <w:rPr>
          <w:lang w:val="eu-ES"/>
        </w:rPr>
        <w:t>hitzik. A</w:t>
      </w:r>
      <w:r w:rsidRPr="00031F79">
        <w:rPr>
          <w:lang w:val="eu-ES"/>
        </w:rPr>
        <w:t>spaldian ez du</w:t>
      </w:r>
      <w:r>
        <w:rPr>
          <w:lang w:val="eu-ES"/>
        </w:rPr>
        <w:t>t</w:t>
      </w:r>
      <w:r w:rsidRPr="00031F79">
        <w:rPr>
          <w:lang w:val="eu-ES"/>
        </w:rPr>
        <w:t xml:space="preserve"> horrelako </w:t>
      </w:r>
      <w:r>
        <w:rPr>
          <w:lang w:val="eu-ES"/>
        </w:rPr>
        <w:t xml:space="preserve">emendakin </w:t>
      </w:r>
      <w:r w:rsidRPr="00031F79">
        <w:rPr>
          <w:lang w:val="eu-ES"/>
        </w:rPr>
        <w:t>txarrik ikusi. Dagoeneko</w:t>
      </w:r>
      <w:r>
        <w:rPr>
          <w:lang w:val="eu-ES"/>
        </w:rPr>
        <w:t>,</w:t>
      </w:r>
      <w:r w:rsidRPr="00031F79">
        <w:rPr>
          <w:lang w:val="eu-ES"/>
        </w:rPr>
        <w:t xml:space="preserve"> disimulatu ere ez duzue, ez duzu</w:t>
      </w:r>
      <w:r>
        <w:rPr>
          <w:lang w:val="eu-ES"/>
        </w:rPr>
        <w:t>e</w:t>
      </w:r>
      <w:r w:rsidRPr="00031F79">
        <w:rPr>
          <w:lang w:val="eu-ES"/>
        </w:rPr>
        <w:t xml:space="preserve"> egiten</w:t>
      </w:r>
      <w:r>
        <w:rPr>
          <w:lang w:val="eu-ES"/>
        </w:rPr>
        <w:t>. B</w:t>
      </w:r>
      <w:r w:rsidRPr="00031F79">
        <w:rPr>
          <w:lang w:val="eu-ES"/>
        </w:rPr>
        <w:t xml:space="preserve">este aukera bat ere bazuen </w:t>
      </w:r>
      <w:r>
        <w:rPr>
          <w:lang w:val="eu-ES"/>
        </w:rPr>
        <w:t>O</w:t>
      </w:r>
      <w:r w:rsidRPr="00031F79">
        <w:rPr>
          <w:lang w:val="eu-ES"/>
        </w:rPr>
        <w:t>sasun sailburuak</w:t>
      </w:r>
      <w:r>
        <w:rPr>
          <w:lang w:val="eu-ES"/>
        </w:rPr>
        <w:t>. H</w:t>
      </w:r>
      <w:r w:rsidRPr="00031F79">
        <w:rPr>
          <w:lang w:val="eu-ES"/>
        </w:rPr>
        <w:t>orrelako gauza larri baten aurrean</w:t>
      </w:r>
      <w:r>
        <w:rPr>
          <w:lang w:val="eu-ES"/>
        </w:rPr>
        <w:t>,</w:t>
      </w:r>
      <w:r w:rsidRPr="00031F79">
        <w:rPr>
          <w:lang w:val="eu-ES"/>
        </w:rPr>
        <w:t xml:space="preserve"> premiaz, bere agerraldia eskatzea azalpenak emateko eta lehenbailehen gauzatzeko </w:t>
      </w:r>
      <w:r>
        <w:rPr>
          <w:lang w:val="eu-ES"/>
        </w:rPr>
        <w:t xml:space="preserve">agerraldia </w:t>
      </w:r>
      <w:r w:rsidRPr="00031F79">
        <w:rPr>
          <w:lang w:val="eu-ES"/>
        </w:rPr>
        <w:t>kudeaketak egitea. Ziur nago Osasun Batzordeko presidentea eta gainerako taldeak horretarako prest egongo liratekeela, beti egon izan diren bezala. Aste honetan bertan Osasun Batzorde bat geneukan eta bertan b</w:t>
      </w:r>
      <w:r>
        <w:rPr>
          <w:lang w:val="eu-ES"/>
        </w:rPr>
        <w:t>eh</w:t>
      </w:r>
      <w:r w:rsidRPr="00031F79">
        <w:rPr>
          <w:lang w:val="eu-ES"/>
        </w:rPr>
        <w:t xml:space="preserve">era geratu izan da. Baina </w:t>
      </w:r>
      <w:r>
        <w:rPr>
          <w:lang w:val="eu-ES"/>
        </w:rPr>
        <w:t>ez. H</w:t>
      </w:r>
      <w:r w:rsidRPr="00031F79">
        <w:rPr>
          <w:lang w:val="eu-ES"/>
        </w:rPr>
        <w:t>orrelakorik ere ez du egin</w:t>
      </w:r>
      <w:r>
        <w:rPr>
          <w:lang w:val="eu-ES"/>
        </w:rPr>
        <w:t xml:space="preserve"> </w:t>
      </w:r>
      <w:r w:rsidRPr="00031F79">
        <w:rPr>
          <w:lang w:val="eu-ES"/>
        </w:rPr>
        <w:t xml:space="preserve">Osasun </w:t>
      </w:r>
      <w:r>
        <w:rPr>
          <w:lang w:val="eu-ES"/>
        </w:rPr>
        <w:t>S</w:t>
      </w:r>
      <w:r w:rsidRPr="00031F79">
        <w:rPr>
          <w:lang w:val="eu-ES"/>
        </w:rPr>
        <w:t>aila</w:t>
      </w:r>
      <w:r>
        <w:rPr>
          <w:lang w:val="eu-ES"/>
        </w:rPr>
        <w:t>k. E</w:t>
      </w:r>
      <w:r w:rsidRPr="00031F79">
        <w:rPr>
          <w:lang w:val="eu-ES"/>
        </w:rPr>
        <w:t>ta gai hau azarotik dator</w:t>
      </w:r>
      <w:r>
        <w:rPr>
          <w:lang w:val="eu-ES"/>
        </w:rPr>
        <w:t>, eh? A</w:t>
      </w:r>
      <w:r w:rsidRPr="00031F79">
        <w:rPr>
          <w:lang w:val="eu-ES"/>
        </w:rPr>
        <w:t>zarotik dator. Hilabetea</w:t>
      </w:r>
      <w:r>
        <w:rPr>
          <w:lang w:val="eu-ES"/>
        </w:rPr>
        <w:t>k</w:t>
      </w:r>
      <w:r w:rsidRPr="00031F79">
        <w:rPr>
          <w:lang w:val="eu-ES"/>
        </w:rPr>
        <w:t xml:space="preserve"> pasa dira. Otsailean gaude, otsailean gaude.</w:t>
      </w:r>
    </w:p>
    <w:p w:rsidR="007A78DB" w:rsidRDefault="007A78DB" w:rsidP="00747422">
      <w:pPr>
        <w:pStyle w:val="Texto"/>
        <w:rPr>
          <w:lang w:val="eu-ES"/>
        </w:rPr>
      </w:pPr>
    </w:p>
    <w:p w:rsidR="007A78DB" w:rsidRPr="00031F79" w:rsidRDefault="007A78DB" w:rsidP="00747422">
      <w:pPr>
        <w:pStyle w:val="Texto"/>
        <w:rPr>
          <w:lang w:val="eu-ES"/>
        </w:rPr>
      </w:pPr>
      <w:r w:rsidRPr="00031F79">
        <w:rPr>
          <w:lang w:val="eu-ES"/>
        </w:rPr>
        <w:t xml:space="preserve">Beraz, denetan gardentasunaren alde baldin bazaudete, </w:t>
      </w:r>
      <w:r>
        <w:rPr>
          <w:lang w:val="eu-ES"/>
        </w:rPr>
        <w:t xml:space="preserve">irregulartasunak </w:t>
      </w:r>
      <w:r w:rsidRPr="00031F79">
        <w:rPr>
          <w:lang w:val="eu-ES"/>
        </w:rPr>
        <w:t>iker</w:t>
      </w:r>
      <w:r>
        <w:rPr>
          <w:lang w:val="eu-ES"/>
        </w:rPr>
        <w:t>tzearen alde baldin bazaudete, d</w:t>
      </w:r>
      <w:r w:rsidRPr="00031F79">
        <w:rPr>
          <w:lang w:val="eu-ES"/>
        </w:rPr>
        <w:t>iru publikoare</w:t>
      </w:r>
      <w:r>
        <w:rPr>
          <w:lang w:val="eu-ES"/>
        </w:rPr>
        <w:t>n, k</w:t>
      </w:r>
      <w:r w:rsidRPr="00031F79">
        <w:rPr>
          <w:lang w:val="eu-ES"/>
        </w:rPr>
        <w:t>ontrolaren eta jarraipenare</w:t>
      </w:r>
      <w:r>
        <w:rPr>
          <w:lang w:val="eu-ES"/>
        </w:rPr>
        <w:t>n</w:t>
      </w:r>
      <w:r w:rsidRPr="00031F79">
        <w:rPr>
          <w:lang w:val="eu-ES"/>
        </w:rPr>
        <w:t xml:space="preserve"> alde bazaudete, gaurkoan</w:t>
      </w:r>
      <w:r>
        <w:rPr>
          <w:lang w:val="eu-ES"/>
        </w:rPr>
        <w:t>,</w:t>
      </w:r>
      <w:r w:rsidRPr="00031F79">
        <w:rPr>
          <w:lang w:val="eu-ES"/>
        </w:rPr>
        <w:t xml:space="preserve"> gure mozioaren alde bozkatu beharko zenukete</w:t>
      </w:r>
      <w:r>
        <w:rPr>
          <w:lang w:val="eu-ES"/>
        </w:rPr>
        <w:t>. B</w:t>
      </w:r>
      <w:r w:rsidRPr="00031F79">
        <w:rPr>
          <w:lang w:val="eu-ES"/>
        </w:rPr>
        <w:t>aina</w:t>
      </w:r>
      <w:r>
        <w:rPr>
          <w:lang w:val="eu-ES"/>
        </w:rPr>
        <w:t>,</w:t>
      </w:r>
      <w:r w:rsidRPr="00031F79">
        <w:rPr>
          <w:lang w:val="eu-ES"/>
        </w:rPr>
        <w:t xml:space="preserve"> zoritxarrez</w:t>
      </w:r>
      <w:r>
        <w:rPr>
          <w:lang w:val="eu-ES"/>
        </w:rPr>
        <w:t>,</w:t>
      </w:r>
      <w:r w:rsidRPr="00031F79">
        <w:rPr>
          <w:lang w:val="eu-ES"/>
        </w:rPr>
        <w:t xml:space="preserve"> badirudi ez dela horrela izango</w:t>
      </w:r>
      <w:r>
        <w:rPr>
          <w:lang w:val="eu-ES"/>
        </w:rPr>
        <w:t>. Zeren eskatzen dena…</w:t>
      </w:r>
    </w:p>
    <w:p w:rsidR="007A78DB" w:rsidRPr="00031F79" w:rsidRDefault="007A78DB" w:rsidP="00747422">
      <w:pPr>
        <w:pStyle w:val="Texto"/>
        <w:rPr>
          <w:lang w:val="eu-ES"/>
        </w:rPr>
      </w:pPr>
    </w:p>
    <w:p w:rsidR="007A78DB" w:rsidRPr="00885FAB" w:rsidRDefault="007A78DB" w:rsidP="00747422">
      <w:pPr>
        <w:pStyle w:val="Texto"/>
        <w:rPr>
          <w:lang w:val="eu-ES"/>
        </w:rPr>
      </w:pPr>
      <w:r w:rsidRPr="00885FAB">
        <w:rPr>
          <w:lang w:val="eu-ES"/>
        </w:rPr>
        <w:t>(7. zintaren amaiera)</w:t>
      </w:r>
    </w:p>
    <w:p w:rsidR="007A78DB" w:rsidRPr="00801974" w:rsidRDefault="007A78DB" w:rsidP="00747422">
      <w:pPr>
        <w:pStyle w:val="Texto"/>
        <w:rPr>
          <w:lang w:val="eu-ES"/>
        </w:rPr>
      </w:pPr>
      <w:r w:rsidRPr="00801974">
        <w:rPr>
          <w:lang w:val="eu-ES"/>
        </w:rPr>
        <w:t>(8. zintaren hasiera)</w:t>
      </w:r>
    </w:p>
    <w:p w:rsidR="007A78DB" w:rsidRPr="00801974" w:rsidRDefault="007A78DB" w:rsidP="00747422">
      <w:pPr>
        <w:pStyle w:val="Texto"/>
        <w:rPr>
          <w:lang w:val="eu-ES"/>
        </w:rPr>
      </w:pPr>
    </w:p>
    <w:p w:rsidR="007A78DB" w:rsidRDefault="007A78DB" w:rsidP="00747422">
      <w:pPr>
        <w:pStyle w:val="Texto"/>
        <w:rPr>
          <w:lang w:val="eu-ES"/>
        </w:rPr>
      </w:pPr>
      <w:r w:rsidRPr="00801974">
        <w:rPr>
          <w:lang w:val="eu-ES"/>
        </w:rPr>
        <w:t xml:space="preserve">… </w:t>
      </w:r>
      <w:r>
        <w:rPr>
          <w:lang w:val="eu-ES"/>
        </w:rPr>
        <w:t>b</w:t>
      </w:r>
      <w:r w:rsidRPr="00801974">
        <w:rPr>
          <w:lang w:val="eu-ES"/>
        </w:rPr>
        <w:t>azaudete</w:t>
      </w:r>
      <w:r w:rsidR="001130FE">
        <w:rPr>
          <w:lang w:val="eu-ES"/>
        </w:rPr>
        <w:t>,</w:t>
      </w:r>
      <w:r w:rsidRPr="00801974">
        <w:rPr>
          <w:lang w:val="eu-ES"/>
        </w:rPr>
        <w:t xml:space="preserve"> gaurkoan</w:t>
      </w:r>
      <w:r>
        <w:rPr>
          <w:lang w:val="eu-ES"/>
        </w:rPr>
        <w:t>,</w:t>
      </w:r>
      <w:r w:rsidRPr="00801974">
        <w:rPr>
          <w:lang w:val="eu-ES"/>
        </w:rPr>
        <w:t xml:space="preserve"> gure mozioaren alde bozkatu </w:t>
      </w:r>
      <w:r>
        <w:rPr>
          <w:lang w:val="eu-ES"/>
        </w:rPr>
        <w:t>beharko zenukete. B</w:t>
      </w:r>
      <w:r w:rsidRPr="00801974">
        <w:rPr>
          <w:lang w:val="eu-ES"/>
        </w:rPr>
        <w:t>aina</w:t>
      </w:r>
      <w:r>
        <w:rPr>
          <w:lang w:val="eu-ES"/>
        </w:rPr>
        <w:t>,</w:t>
      </w:r>
      <w:r w:rsidRPr="00801974">
        <w:rPr>
          <w:lang w:val="eu-ES"/>
        </w:rPr>
        <w:t xml:space="preserve"> zoritxarrez</w:t>
      </w:r>
      <w:r>
        <w:rPr>
          <w:lang w:val="eu-ES"/>
        </w:rPr>
        <w:t>,</w:t>
      </w:r>
      <w:r w:rsidRPr="00801974">
        <w:rPr>
          <w:lang w:val="eu-ES"/>
        </w:rPr>
        <w:t xml:space="preserve"> badirudi</w:t>
      </w:r>
      <w:r>
        <w:rPr>
          <w:lang w:val="eu-ES"/>
        </w:rPr>
        <w:t xml:space="preserve"> ez dela horrela izango. Zeren, eskatzen dena </w:t>
      </w:r>
      <w:r w:rsidR="001130FE">
        <w:rPr>
          <w:lang w:val="eu-ES"/>
        </w:rPr>
        <w:t>oso</w:t>
      </w:r>
      <w:r w:rsidR="001130FE">
        <w:rPr>
          <w:lang w:val="eu-ES"/>
        </w:rPr>
        <w:noBreakHyphen/>
      </w:r>
      <w:r w:rsidRPr="00801974">
        <w:rPr>
          <w:lang w:val="eu-ES"/>
        </w:rPr>
        <w:t>oso minimoa</w:t>
      </w:r>
      <w:r>
        <w:rPr>
          <w:lang w:val="eu-ES"/>
        </w:rPr>
        <w:t>, oso gutxienekoa da. Eskatzen dugu auditoria bat</w:t>
      </w:r>
      <w:r w:rsidRPr="00801974">
        <w:rPr>
          <w:lang w:val="eu-ES"/>
        </w:rPr>
        <w:t xml:space="preserve"> et</w:t>
      </w:r>
      <w:r w:rsidR="001130FE">
        <w:rPr>
          <w:lang w:val="eu-ES"/>
        </w:rPr>
        <w:t>a ardurak ikertzea eta zehaztea. P</w:t>
      </w:r>
      <w:r>
        <w:rPr>
          <w:lang w:val="eu-ES"/>
        </w:rPr>
        <w:t>untu. H</w:t>
      </w:r>
      <w:r w:rsidRPr="00801974">
        <w:rPr>
          <w:lang w:val="eu-ES"/>
        </w:rPr>
        <w:t>ori</w:t>
      </w:r>
      <w:r>
        <w:rPr>
          <w:lang w:val="eu-ES"/>
        </w:rPr>
        <w:t xml:space="preserve"> </w:t>
      </w:r>
      <w:r w:rsidRPr="00801974">
        <w:rPr>
          <w:lang w:val="eu-ES"/>
        </w:rPr>
        <w:t>besterik ez dugu eskatze</w:t>
      </w:r>
      <w:r>
        <w:rPr>
          <w:lang w:val="eu-ES"/>
        </w:rPr>
        <w:t>n. Hori bakarrik eskatzen dugu.</w:t>
      </w:r>
    </w:p>
    <w:p w:rsidR="007A78DB" w:rsidRDefault="007A78DB" w:rsidP="00747422">
      <w:pPr>
        <w:pStyle w:val="Texto"/>
        <w:rPr>
          <w:lang w:val="eu-ES"/>
        </w:rPr>
      </w:pPr>
    </w:p>
    <w:p w:rsidR="007A78DB" w:rsidRDefault="007A78DB" w:rsidP="00747422">
      <w:pPr>
        <w:pStyle w:val="Texto"/>
        <w:rPr>
          <w:lang w:val="eu-ES"/>
        </w:rPr>
      </w:pPr>
      <w:r>
        <w:rPr>
          <w:lang w:val="eu-ES"/>
        </w:rPr>
        <w:t xml:space="preserve">Eta ez du </w:t>
      </w:r>
      <w:r w:rsidRPr="00801974">
        <w:rPr>
          <w:lang w:val="eu-ES"/>
        </w:rPr>
        <w:t>balio esatea</w:t>
      </w:r>
      <w:r>
        <w:rPr>
          <w:lang w:val="eu-ES"/>
        </w:rPr>
        <w:t xml:space="preserve"> gaia Fiskaltzan dagoela. E</w:t>
      </w:r>
      <w:r w:rsidRPr="00801974">
        <w:rPr>
          <w:lang w:val="eu-ES"/>
        </w:rPr>
        <w:t>z du balio. Hemen</w:t>
      </w:r>
      <w:r>
        <w:rPr>
          <w:lang w:val="eu-ES"/>
        </w:rPr>
        <w:t>, bakoitzak bere ardurak ditugu: guk ditugu gure ardurak, G</w:t>
      </w:r>
      <w:r w:rsidRPr="00801974">
        <w:rPr>
          <w:lang w:val="eu-ES"/>
        </w:rPr>
        <w:t>obernuak du bere a</w:t>
      </w:r>
      <w:r>
        <w:rPr>
          <w:lang w:val="eu-ES"/>
        </w:rPr>
        <w:t>rdura eta Fiskaltzak du berea. Et</w:t>
      </w:r>
      <w:r w:rsidRPr="00801974">
        <w:rPr>
          <w:lang w:val="eu-ES"/>
        </w:rPr>
        <w:t>a</w:t>
      </w:r>
      <w:r>
        <w:rPr>
          <w:lang w:val="eu-ES"/>
        </w:rPr>
        <w:t xml:space="preserve">, Gobernu honek, </w:t>
      </w:r>
      <w:r w:rsidRPr="00801974">
        <w:rPr>
          <w:lang w:val="eu-ES"/>
        </w:rPr>
        <w:t>erakutsi behar du herritarren aurrean</w:t>
      </w:r>
      <w:r>
        <w:rPr>
          <w:lang w:val="eu-ES"/>
        </w:rPr>
        <w:t xml:space="preserve">, ez LABen aurrean edo EH </w:t>
      </w:r>
      <w:r w:rsidRPr="00801974">
        <w:rPr>
          <w:lang w:val="eu-ES"/>
        </w:rPr>
        <w:t>Bilduren aurrean, baizik eta herritarren aurrean</w:t>
      </w:r>
      <w:r>
        <w:rPr>
          <w:lang w:val="eu-ES"/>
        </w:rPr>
        <w:t>,</w:t>
      </w:r>
      <w:r w:rsidRPr="00801974">
        <w:rPr>
          <w:lang w:val="eu-ES"/>
        </w:rPr>
        <w:t xml:space="preserve"> guztion diru publikoa behar den bezala kudeatzen duela</w:t>
      </w:r>
      <w:r>
        <w:rPr>
          <w:lang w:val="eu-ES"/>
        </w:rPr>
        <w:t>. H</w:t>
      </w:r>
      <w:r w:rsidRPr="00801974">
        <w:rPr>
          <w:lang w:val="eu-ES"/>
        </w:rPr>
        <w:t>ori</w:t>
      </w:r>
      <w:r>
        <w:rPr>
          <w:lang w:val="eu-ES"/>
        </w:rPr>
        <w:t xml:space="preserve"> d</w:t>
      </w:r>
      <w:r w:rsidRPr="00801974">
        <w:rPr>
          <w:lang w:val="eu-ES"/>
        </w:rPr>
        <w:t xml:space="preserve">a demostratu behartu </w:t>
      </w:r>
      <w:r>
        <w:rPr>
          <w:lang w:val="eu-ES"/>
        </w:rPr>
        <w:t>du</w:t>
      </w:r>
      <w:r w:rsidRPr="00801974">
        <w:rPr>
          <w:lang w:val="eu-ES"/>
        </w:rPr>
        <w:t>zue</w:t>
      </w:r>
      <w:r>
        <w:rPr>
          <w:lang w:val="eu-ES"/>
        </w:rPr>
        <w:t>n</w:t>
      </w:r>
      <w:r w:rsidRPr="00801974">
        <w:rPr>
          <w:lang w:val="eu-ES"/>
        </w:rPr>
        <w:t>a.</w:t>
      </w:r>
      <w:r>
        <w:rPr>
          <w:lang w:val="eu-ES"/>
        </w:rPr>
        <w:t xml:space="preserve"> Hori da erakutsi behar duzuena. Eta hori da justifikatu behar duzuena.</w:t>
      </w:r>
    </w:p>
    <w:p w:rsidR="007A78DB" w:rsidRDefault="007A78DB" w:rsidP="00747422">
      <w:pPr>
        <w:pStyle w:val="Texto"/>
        <w:rPr>
          <w:lang w:val="eu-ES"/>
        </w:rPr>
      </w:pPr>
    </w:p>
    <w:p w:rsidR="007A78DB" w:rsidRDefault="007A78DB" w:rsidP="00747422">
      <w:pPr>
        <w:pStyle w:val="Texto"/>
        <w:rPr>
          <w:lang w:val="eu-ES"/>
        </w:rPr>
      </w:pPr>
      <w:r>
        <w:rPr>
          <w:lang w:val="eu-ES"/>
        </w:rPr>
        <w:t xml:space="preserve">Eta </w:t>
      </w:r>
      <w:r w:rsidRPr="00801974">
        <w:rPr>
          <w:lang w:val="eu-ES"/>
        </w:rPr>
        <w:t>bai</w:t>
      </w:r>
      <w:r>
        <w:rPr>
          <w:lang w:val="eu-ES"/>
        </w:rPr>
        <w:t>,</w:t>
      </w:r>
      <w:r w:rsidRPr="00801974">
        <w:rPr>
          <w:lang w:val="eu-ES"/>
        </w:rPr>
        <w:t xml:space="preserve"> desbideraketa egon</w:t>
      </w:r>
      <w:r>
        <w:rPr>
          <w:lang w:val="eu-ES"/>
        </w:rPr>
        <w:t xml:space="preserve"> </w:t>
      </w:r>
      <w:r w:rsidRPr="00801974">
        <w:rPr>
          <w:lang w:val="eu-ES"/>
        </w:rPr>
        <w:t>da</w:t>
      </w:r>
      <w:r>
        <w:rPr>
          <w:lang w:val="eu-ES"/>
        </w:rPr>
        <w:t>. D</w:t>
      </w:r>
      <w:r w:rsidRPr="00801974">
        <w:rPr>
          <w:lang w:val="eu-ES"/>
        </w:rPr>
        <w:t xml:space="preserve">esbideraketa egon </w:t>
      </w:r>
      <w:r>
        <w:rPr>
          <w:lang w:val="eu-ES"/>
        </w:rPr>
        <w:t>da. E</w:t>
      </w:r>
      <w:r w:rsidRPr="00801974">
        <w:rPr>
          <w:lang w:val="eu-ES"/>
        </w:rPr>
        <w:t>ta</w:t>
      </w:r>
      <w:r>
        <w:rPr>
          <w:lang w:val="eu-ES"/>
        </w:rPr>
        <w:t xml:space="preserve"> desbideraketaren ondorioa Arabako Erakunde S</w:t>
      </w:r>
      <w:r w:rsidRPr="00801974">
        <w:rPr>
          <w:lang w:val="eu-ES"/>
        </w:rPr>
        <w:t>anitario Integratuko Zuzendaritzak eman dituen datuetatik aterata daude</w:t>
      </w:r>
      <w:r>
        <w:rPr>
          <w:lang w:val="eu-ES"/>
        </w:rPr>
        <w:t>; a</w:t>
      </w:r>
      <w:r w:rsidRPr="00801974">
        <w:rPr>
          <w:lang w:val="eu-ES"/>
        </w:rPr>
        <w:t>tera daitezke</w:t>
      </w:r>
      <w:r>
        <w:rPr>
          <w:lang w:val="eu-ES"/>
        </w:rPr>
        <w:t>. B</w:t>
      </w:r>
      <w:r w:rsidRPr="00801974">
        <w:rPr>
          <w:lang w:val="eu-ES"/>
        </w:rPr>
        <w:t>eraz, sindikatu batek gaia aztertu badu, j</w:t>
      </w:r>
      <w:r>
        <w:rPr>
          <w:lang w:val="eu-ES"/>
        </w:rPr>
        <w:t xml:space="preserve">arraipena egin baldin badio </w:t>
      </w:r>
      <w:r w:rsidRPr="00801974">
        <w:rPr>
          <w:lang w:val="eu-ES"/>
        </w:rPr>
        <w:t>eta ondorio horiek ateratzeko gai izan baldin bada</w:t>
      </w:r>
      <w:r>
        <w:rPr>
          <w:lang w:val="eu-ES"/>
        </w:rPr>
        <w:t>,</w:t>
      </w:r>
      <w:r w:rsidRPr="00801974">
        <w:rPr>
          <w:lang w:val="eu-ES"/>
        </w:rPr>
        <w:t xml:space="preserve"> Arabak</w:t>
      </w:r>
      <w:r>
        <w:rPr>
          <w:lang w:val="eu-ES"/>
        </w:rPr>
        <w:t>o Erakunde Sanitario Integratu</w:t>
      </w:r>
      <w:r w:rsidRPr="00801974">
        <w:rPr>
          <w:lang w:val="eu-ES"/>
        </w:rPr>
        <w:t>ko ardur</w:t>
      </w:r>
      <w:r>
        <w:rPr>
          <w:lang w:val="eu-ES"/>
        </w:rPr>
        <w:t xml:space="preserve">adunak ez dira gai horretarako? </w:t>
      </w:r>
      <w:r w:rsidRPr="00801974">
        <w:rPr>
          <w:lang w:val="eu-ES"/>
        </w:rPr>
        <w:t>LABek</w:t>
      </w:r>
      <w:r>
        <w:rPr>
          <w:lang w:val="eu-ES"/>
        </w:rPr>
        <w:t>o ordezkariak edo gu ez ga</w:t>
      </w:r>
      <w:r w:rsidRPr="00801974">
        <w:rPr>
          <w:lang w:val="eu-ES"/>
        </w:rPr>
        <w:t>ra azkarragoak beste inor baino</w:t>
      </w:r>
      <w:r>
        <w:rPr>
          <w:lang w:val="eu-ES"/>
        </w:rPr>
        <w:t>, e? E</w:t>
      </w:r>
      <w:r w:rsidRPr="00801974">
        <w:rPr>
          <w:lang w:val="eu-ES"/>
        </w:rPr>
        <w:t>do</w:t>
      </w:r>
      <w:r>
        <w:rPr>
          <w:lang w:val="eu-ES"/>
        </w:rPr>
        <w:t xml:space="preserve">, zer egin dute? </w:t>
      </w:r>
      <w:r w:rsidRPr="00801974">
        <w:rPr>
          <w:lang w:val="eu-ES"/>
        </w:rPr>
        <w:t>Beraien funtzioen utzikeria egin dute</w:t>
      </w:r>
      <w:r>
        <w:rPr>
          <w:lang w:val="eu-ES"/>
        </w:rPr>
        <w:t xml:space="preserve">? </w:t>
      </w:r>
      <w:r w:rsidRPr="00801974">
        <w:rPr>
          <w:lang w:val="eu-ES"/>
        </w:rPr>
        <w:t>Beste aldera begiratu dute</w:t>
      </w:r>
      <w:r>
        <w:rPr>
          <w:lang w:val="eu-ES"/>
        </w:rPr>
        <w:t>? E</w:t>
      </w:r>
      <w:r w:rsidRPr="00801974">
        <w:rPr>
          <w:lang w:val="eu-ES"/>
        </w:rPr>
        <w:t>ta</w:t>
      </w:r>
      <w:r>
        <w:rPr>
          <w:lang w:val="eu-ES"/>
        </w:rPr>
        <w:t>,</w:t>
      </w:r>
      <w:r w:rsidRPr="00801974">
        <w:rPr>
          <w:lang w:val="eu-ES"/>
        </w:rPr>
        <w:t xml:space="preserve"> utzike</w:t>
      </w:r>
      <w:r>
        <w:rPr>
          <w:lang w:val="eu-ES"/>
        </w:rPr>
        <w:t>riaz jokatu baldin badute edot</w:t>
      </w:r>
      <w:r w:rsidRPr="00801974">
        <w:rPr>
          <w:lang w:val="eu-ES"/>
        </w:rPr>
        <w:t>a best</w:t>
      </w:r>
      <w:r>
        <w:rPr>
          <w:lang w:val="eu-ES"/>
        </w:rPr>
        <w:t xml:space="preserve">e </w:t>
      </w:r>
      <w:r w:rsidRPr="00801974">
        <w:rPr>
          <w:lang w:val="eu-ES"/>
        </w:rPr>
        <w:t>aldera begiratu baldin badute, Osasun Sailak Osakidetzak bere arduretan mante</w:t>
      </w:r>
      <w:r>
        <w:rPr>
          <w:lang w:val="eu-ES"/>
        </w:rPr>
        <w:t>ndu behar ditu arduradun horiek? E</w:t>
      </w:r>
      <w:r w:rsidRPr="00801974">
        <w:rPr>
          <w:lang w:val="eu-ES"/>
        </w:rPr>
        <w:t>ta mantentzea pentsatzen baldin badu, orduan gu</w:t>
      </w:r>
      <w:r>
        <w:rPr>
          <w:lang w:val="eu-ES"/>
        </w:rPr>
        <w:t>k</w:t>
      </w:r>
      <w:r w:rsidRPr="00801974">
        <w:rPr>
          <w:lang w:val="eu-ES"/>
        </w:rPr>
        <w:t xml:space="preserve"> erantzukizunak Osasun Sailari eta</w:t>
      </w:r>
      <w:r>
        <w:rPr>
          <w:lang w:val="eu-ES"/>
        </w:rPr>
        <w:t xml:space="preserve"> Gobernu honi eskatuko dizkiogu, </w:t>
      </w:r>
      <w:r w:rsidRPr="00801974">
        <w:rPr>
          <w:lang w:val="eu-ES"/>
        </w:rPr>
        <w:t>bere ardurak ez betetzea</w:t>
      </w:r>
      <w:r>
        <w:rPr>
          <w:lang w:val="eu-ES"/>
        </w:rPr>
        <w:t>rren, zeren a</w:t>
      </w:r>
      <w:r w:rsidRPr="00801974">
        <w:rPr>
          <w:lang w:val="eu-ES"/>
        </w:rPr>
        <w:t>zken erantzuleak zuek zaretelako</w:t>
      </w:r>
      <w:r>
        <w:rPr>
          <w:lang w:val="eu-ES"/>
        </w:rPr>
        <w:t xml:space="preserve">, Murga andrea. Beraz jarri pilak. Jarri pilak, </w:t>
      </w:r>
      <w:r w:rsidRPr="00801974">
        <w:rPr>
          <w:lang w:val="eu-ES"/>
        </w:rPr>
        <w:t xml:space="preserve">eta </w:t>
      </w:r>
      <w:r>
        <w:rPr>
          <w:lang w:val="eu-ES"/>
        </w:rPr>
        <w:t>has</w:t>
      </w:r>
      <w:r w:rsidRPr="00801974">
        <w:rPr>
          <w:lang w:val="eu-ES"/>
        </w:rPr>
        <w:t>i</w:t>
      </w:r>
      <w:r>
        <w:rPr>
          <w:lang w:val="eu-ES"/>
        </w:rPr>
        <w:t xml:space="preserve"> lanean. H</w:t>
      </w:r>
      <w:r w:rsidRPr="00801974">
        <w:rPr>
          <w:lang w:val="eu-ES"/>
        </w:rPr>
        <w:t>asi lanean.</w:t>
      </w:r>
    </w:p>
    <w:p w:rsidR="007A78DB" w:rsidRDefault="007A78DB" w:rsidP="00747422">
      <w:pPr>
        <w:pStyle w:val="Texto"/>
        <w:rPr>
          <w:lang w:val="eu-ES"/>
        </w:rPr>
      </w:pPr>
    </w:p>
    <w:p w:rsidR="007A78DB" w:rsidRDefault="007A78DB" w:rsidP="00747422">
      <w:pPr>
        <w:pStyle w:val="Texto"/>
        <w:rPr>
          <w:lang w:val="eu-ES"/>
        </w:rPr>
      </w:pPr>
      <w:r>
        <w:rPr>
          <w:lang w:val="eu-ES"/>
        </w:rPr>
        <w:t>Murga andrea,</w:t>
      </w:r>
      <w:r w:rsidRPr="00801974">
        <w:rPr>
          <w:lang w:val="eu-ES"/>
        </w:rPr>
        <w:t xml:space="preserve"> legebiltzarkide jaun</w:t>
      </w:r>
      <w:r>
        <w:rPr>
          <w:lang w:val="eu-ES"/>
        </w:rPr>
        <w:t>-</w:t>
      </w:r>
      <w:r w:rsidRPr="00801974">
        <w:rPr>
          <w:lang w:val="eu-ES"/>
        </w:rPr>
        <w:t>andreak, ez dakit dakizuen edo gogoratzen du</w:t>
      </w:r>
      <w:r>
        <w:rPr>
          <w:lang w:val="eu-ES"/>
        </w:rPr>
        <w:t>zuen, baina aurrekoan esan nuen ustelkeria zegoela. E</w:t>
      </w:r>
      <w:r w:rsidRPr="00801974">
        <w:rPr>
          <w:lang w:val="eu-ES"/>
        </w:rPr>
        <w:t xml:space="preserve">ta kontzienteki </w:t>
      </w:r>
      <w:r>
        <w:rPr>
          <w:lang w:val="eu-ES"/>
        </w:rPr>
        <w:t>diru</w:t>
      </w:r>
      <w:r w:rsidRPr="00801974">
        <w:rPr>
          <w:lang w:val="eu-ES"/>
        </w:rPr>
        <w:t xml:space="preserve"> publikoa</w:t>
      </w:r>
      <w:r>
        <w:rPr>
          <w:lang w:val="eu-ES"/>
        </w:rPr>
        <w:t>ren</w:t>
      </w:r>
      <w:r w:rsidRPr="00801974">
        <w:rPr>
          <w:lang w:val="eu-ES"/>
        </w:rPr>
        <w:t xml:space="preserve"> desbideraketa zegoenare</w:t>
      </w:r>
      <w:r>
        <w:rPr>
          <w:lang w:val="eu-ES"/>
        </w:rPr>
        <w:t>n froga badakizue zein izan zen, zein den? A</w:t>
      </w:r>
      <w:r w:rsidRPr="00801974">
        <w:rPr>
          <w:lang w:val="eu-ES"/>
        </w:rPr>
        <w:t>uzi</w:t>
      </w:r>
      <w:r>
        <w:rPr>
          <w:lang w:val="eu-ES"/>
        </w:rPr>
        <w:t xml:space="preserve"> hau</w:t>
      </w:r>
      <w:r w:rsidRPr="00801974">
        <w:rPr>
          <w:lang w:val="eu-ES"/>
        </w:rPr>
        <w:t xml:space="preserve"> publiko egin zenean</w:t>
      </w:r>
      <w:r>
        <w:rPr>
          <w:lang w:val="eu-ES"/>
        </w:rPr>
        <w:t>,</w:t>
      </w:r>
      <w:r w:rsidRPr="00801974">
        <w:rPr>
          <w:lang w:val="eu-ES"/>
        </w:rPr>
        <w:t xml:space="preserve"> </w:t>
      </w:r>
      <w:r>
        <w:rPr>
          <w:lang w:val="eu-ES"/>
        </w:rPr>
        <w:t>F</w:t>
      </w:r>
      <w:r w:rsidRPr="00801974">
        <w:rPr>
          <w:lang w:val="eu-ES"/>
        </w:rPr>
        <w:t>iskaltzara eraman zenean, almazen publikora hor</w:t>
      </w:r>
      <w:r>
        <w:rPr>
          <w:lang w:val="eu-ES"/>
        </w:rPr>
        <w:t>nikuntza egiteari utzi zitzaion. E</w:t>
      </w:r>
      <w:r w:rsidRPr="00801974">
        <w:rPr>
          <w:lang w:val="eu-ES"/>
        </w:rPr>
        <w:t>ta kontratuan jasotzen zen bezala, enpresari hornikuntza egiteari ekin zitzaion. Dena esanda geratzen da. Hor dago froga. Hor dago froga. Beraz, kon</w:t>
      </w:r>
      <w:r>
        <w:rPr>
          <w:lang w:val="eu-ES"/>
        </w:rPr>
        <w:t xml:space="preserve">tzienteki </w:t>
      </w:r>
      <w:r w:rsidRPr="00801974">
        <w:rPr>
          <w:lang w:val="eu-ES"/>
        </w:rPr>
        <w:t>egin den gauza ba</w:t>
      </w:r>
      <w:r>
        <w:rPr>
          <w:lang w:val="eu-ES"/>
        </w:rPr>
        <w:t xml:space="preserve">t </w:t>
      </w:r>
      <w:r w:rsidRPr="00801974">
        <w:rPr>
          <w:lang w:val="eu-ES"/>
        </w:rPr>
        <w:t>da.</w:t>
      </w:r>
    </w:p>
    <w:p w:rsidR="007A78DB" w:rsidRDefault="007A78DB" w:rsidP="00747422">
      <w:pPr>
        <w:pStyle w:val="Texto"/>
        <w:rPr>
          <w:lang w:val="eu-ES"/>
        </w:rPr>
      </w:pPr>
    </w:p>
    <w:p w:rsidR="007A78DB" w:rsidRDefault="007A78DB" w:rsidP="00747422">
      <w:pPr>
        <w:pStyle w:val="Texto"/>
        <w:rPr>
          <w:lang w:val="eu-ES"/>
        </w:rPr>
      </w:pPr>
      <w:r>
        <w:rPr>
          <w:lang w:val="eu-ES"/>
        </w:rPr>
        <w:t xml:space="preserve">Eta, </w:t>
      </w:r>
      <w:r w:rsidRPr="00801974">
        <w:rPr>
          <w:lang w:val="eu-ES"/>
        </w:rPr>
        <w:t>kontroleko bilkura jarraitu</w:t>
      </w:r>
      <w:r>
        <w:rPr>
          <w:lang w:val="eu-ES"/>
        </w:rPr>
        <w:t xml:space="preserve"> </w:t>
      </w:r>
      <w:r w:rsidRPr="00801974">
        <w:rPr>
          <w:lang w:val="eu-ES"/>
        </w:rPr>
        <w:t>ez zenutene</w:t>
      </w:r>
      <w:r>
        <w:rPr>
          <w:lang w:val="eu-ES"/>
        </w:rPr>
        <w:t>ntzat</w:t>
      </w:r>
      <w:r w:rsidRPr="00801974">
        <w:rPr>
          <w:lang w:val="eu-ES"/>
        </w:rPr>
        <w:t xml:space="preserve"> edota gaia ahaztuta </w:t>
      </w:r>
      <w:r>
        <w:rPr>
          <w:lang w:val="eu-ES"/>
        </w:rPr>
        <w:t xml:space="preserve">zenutenontzat, </w:t>
      </w:r>
      <w:r w:rsidRPr="00801974">
        <w:rPr>
          <w:lang w:val="eu-ES"/>
        </w:rPr>
        <w:t>mem</w:t>
      </w:r>
      <w:r>
        <w:rPr>
          <w:lang w:val="eu-ES"/>
        </w:rPr>
        <w:t xml:space="preserve">oria freskatzeko, </w:t>
      </w:r>
      <w:r w:rsidRPr="00801974">
        <w:rPr>
          <w:lang w:val="eu-ES"/>
        </w:rPr>
        <w:t>laburbil</w:t>
      </w:r>
      <w:r>
        <w:rPr>
          <w:lang w:val="eu-ES"/>
        </w:rPr>
        <w:t>duz azald</w:t>
      </w:r>
      <w:r w:rsidRPr="00801974">
        <w:rPr>
          <w:lang w:val="eu-ES"/>
        </w:rPr>
        <w:t>uko dizuet</w:t>
      </w:r>
      <w:r>
        <w:rPr>
          <w:lang w:val="eu-ES"/>
        </w:rPr>
        <w:t xml:space="preserve"> zer gertatu den. Arabako Erakunde S</w:t>
      </w:r>
      <w:r w:rsidRPr="00801974">
        <w:rPr>
          <w:lang w:val="eu-ES"/>
        </w:rPr>
        <w:t>anitario Integratuak enpresa bat kontratatu izan du</w:t>
      </w:r>
      <w:r>
        <w:rPr>
          <w:lang w:val="eu-ES"/>
        </w:rPr>
        <w:t>, hiru kontratazio des</w:t>
      </w:r>
      <w:r w:rsidRPr="00801974">
        <w:rPr>
          <w:lang w:val="eu-ES"/>
        </w:rPr>
        <w:t>berdin egon dira urte</w:t>
      </w:r>
      <w:r>
        <w:rPr>
          <w:lang w:val="eu-ES"/>
        </w:rPr>
        <w:t xml:space="preserve">etan, </w:t>
      </w:r>
      <w:r w:rsidRPr="00801974">
        <w:rPr>
          <w:lang w:val="eu-ES"/>
        </w:rPr>
        <w:t xml:space="preserve">Txagorritxuko eta </w:t>
      </w:r>
      <w:r>
        <w:rPr>
          <w:lang w:val="eu-ES"/>
        </w:rPr>
        <w:t>Santiagoko sukaldeak hornitzeko. H</w:t>
      </w:r>
      <w:r w:rsidRPr="00801974">
        <w:rPr>
          <w:lang w:val="eu-ES"/>
        </w:rPr>
        <w:t>ornikuntza hori</w:t>
      </w:r>
      <w:r>
        <w:rPr>
          <w:lang w:val="eu-ES"/>
        </w:rPr>
        <w:t xml:space="preserve"> dietez gain, (…) hornidurarako ere bada. Eta kontratuan argi geratzen da zelan, </w:t>
      </w:r>
      <w:r w:rsidRPr="00801974">
        <w:rPr>
          <w:lang w:val="eu-ES"/>
        </w:rPr>
        <w:t>ze</w:t>
      </w:r>
      <w:r>
        <w:rPr>
          <w:lang w:val="eu-ES"/>
        </w:rPr>
        <w:t xml:space="preserve">r hornitu behar den: </w:t>
      </w:r>
      <w:r w:rsidRPr="00801974">
        <w:rPr>
          <w:lang w:val="eu-ES"/>
        </w:rPr>
        <w:t>Santiagoko sukaldea</w:t>
      </w:r>
      <w:r>
        <w:rPr>
          <w:lang w:val="eu-ES"/>
        </w:rPr>
        <w:t>n</w:t>
      </w:r>
      <w:r w:rsidRPr="00801974">
        <w:rPr>
          <w:lang w:val="eu-ES"/>
        </w:rPr>
        <w:t xml:space="preserve"> zer hornitu behar d</w:t>
      </w:r>
      <w:r>
        <w:rPr>
          <w:lang w:val="eu-ES"/>
        </w:rPr>
        <w:t>en, Txagorritxuko sukaldean… A</w:t>
      </w:r>
      <w:r w:rsidRPr="00801974">
        <w:rPr>
          <w:lang w:val="eu-ES"/>
        </w:rPr>
        <w:t>rgi eta garbi. Baina</w:t>
      </w:r>
      <w:r>
        <w:rPr>
          <w:lang w:val="eu-ES"/>
        </w:rPr>
        <w:t>,</w:t>
      </w:r>
      <w:r w:rsidRPr="00801974">
        <w:rPr>
          <w:lang w:val="eu-ES"/>
        </w:rPr>
        <w:t xml:space="preserve"> kontua da Santiagoko sukaldea hornikuntza kontratu horretatik eta enpresa</w:t>
      </w:r>
      <w:r>
        <w:rPr>
          <w:lang w:val="eu-ES"/>
        </w:rPr>
        <w:t>ri egin beharrean, (…)</w:t>
      </w:r>
      <w:r w:rsidRPr="00801974">
        <w:rPr>
          <w:lang w:val="eu-ES"/>
        </w:rPr>
        <w:t xml:space="preserve"> publiko</w:t>
      </w:r>
      <w:r>
        <w:rPr>
          <w:lang w:val="eu-ES"/>
        </w:rPr>
        <w:t xml:space="preserve">ra egin dela. Eta, </w:t>
      </w:r>
      <w:r w:rsidRPr="00801974">
        <w:rPr>
          <w:lang w:val="eu-ES"/>
        </w:rPr>
        <w:t>beraz, diru publikoaren</w:t>
      </w:r>
      <w:r>
        <w:rPr>
          <w:lang w:val="eu-ES"/>
        </w:rPr>
        <w:t xml:space="preserve"> gastu bikoitza egon da. Diru publikoa xahutu da. Eta inor ez da konturatu edo</w:t>
      </w:r>
      <w:r w:rsidRPr="00801974">
        <w:rPr>
          <w:lang w:val="eu-ES"/>
        </w:rPr>
        <w:t xml:space="preserve">ta </w:t>
      </w:r>
      <w:r>
        <w:rPr>
          <w:lang w:val="eu-ES"/>
        </w:rPr>
        <w:t>beste alde batetara begiratu da. Arabako Erakunde S</w:t>
      </w:r>
      <w:r w:rsidRPr="00801974">
        <w:rPr>
          <w:lang w:val="eu-ES"/>
        </w:rPr>
        <w:t>anitario Integratuko</w:t>
      </w:r>
      <w:r>
        <w:rPr>
          <w:lang w:val="eu-ES"/>
        </w:rPr>
        <w:t xml:space="preserve"> arduradunak </w:t>
      </w:r>
      <w:r w:rsidRPr="00801974">
        <w:rPr>
          <w:lang w:val="eu-ES"/>
        </w:rPr>
        <w:t>beste alde batera begiratu d</w:t>
      </w:r>
      <w:r>
        <w:rPr>
          <w:lang w:val="eu-ES"/>
        </w:rPr>
        <w:t xml:space="preserve">ute. Zerbait arraroa gertatu da: edo atzetik eskupekoa egon da, </w:t>
      </w:r>
      <w:r w:rsidRPr="00801974">
        <w:rPr>
          <w:lang w:val="eu-ES"/>
        </w:rPr>
        <w:t>ez dakit</w:t>
      </w:r>
      <w:r>
        <w:rPr>
          <w:lang w:val="eu-ES"/>
        </w:rPr>
        <w:t>; edo sare klientelar bat dago, ez dakit; edo gobernu honen</w:t>
      </w:r>
      <w:r w:rsidRPr="00801974">
        <w:rPr>
          <w:lang w:val="eu-ES"/>
        </w:rPr>
        <w:t xml:space="preserve"> kudeaketa eredu ona da sare kliente</w:t>
      </w:r>
      <w:r>
        <w:rPr>
          <w:lang w:val="eu-ES"/>
        </w:rPr>
        <w:t>larraren kudeaket</w:t>
      </w:r>
      <w:r w:rsidRPr="00801974">
        <w:rPr>
          <w:lang w:val="eu-ES"/>
        </w:rPr>
        <w:t>a ona</w:t>
      </w:r>
      <w:r>
        <w:rPr>
          <w:lang w:val="eu-ES"/>
        </w:rPr>
        <w:t>. Demostratu ezetz. I</w:t>
      </w:r>
      <w:r w:rsidRPr="00801974">
        <w:rPr>
          <w:lang w:val="eu-ES"/>
        </w:rPr>
        <w:t>kertu, argitu</w:t>
      </w:r>
      <w:r>
        <w:rPr>
          <w:lang w:val="eu-ES"/>
        </w:rPr>
        <w:t>, egin auditoriak.</w:t>
      </w:r>
    </w:p>
    <w:p w:rsidR="007A78DB" w:rsidRDefault="007A78DB" w:rsidP="00747422">
      <w:pPr>
        <w:pStyle w:val="Texto"/>
        <w:rPr>
          <w:lang w:val="eu-ES"/>
        </w:rPr>
      </w:pPr>
    </w:p>
    <w:p w:rsidR="007A78DB" w:rsidRDefault="007A78DB" w:rsidP="00747422">
      <w:pPr>
        <w:pStyle w:val="Texto"/>
        <w:rPr>
          <w:lang w:val="eu-ES"/>
        </w:rPr>
      </w:pPr>
      <w:r>
        <w:rPr>
          <w:lang w:val="eu-ES"/>
        </w:rPr>
        <w:t xml:space="preserve">Kudeaketa </w:t>
      </w:r>
      <w:r w:rsidRPr="00801974">
        <w:rPr>
          <w:lang w:val="eu-ES"/>
        </w:rPr>
        <w:t>honetan hir</w:t>
      </w:r>
      <w:r>
        <w:rPr>
          <w:lang w:val="eu-ES"/>
        </w:rPr>
        <w:t xml:space="preserve">u kontratazio egon dira, </w:t>
      </w:r>
      <w:r w:rsidRPr="00801974">
        <w:rPr>
          <w:lang w:val="eu-ES"/>
        </w:rPr>
        <w:t>azken urteetan</w:t>
      </w:r>
      <w:r>
        <w:rPr>
          <w:lang w:val="eu-ES"/>
        </w:rPr>
        <w:t>; e</w:t>
      </w:r>
      <w:r w:rsidRPr="00801974">
        <w:rPr>
          <w:lang w:val="eu-ES"/>
        </w:rPr>
        <w:t>npresa desberdinekin</w:t>
      </w:r>
      <w:r>
        <w:rPr>
          <w:lang w:val="eu-ES"/>
        </w:rPr>
        <w:t>,</w:t>
      </w:r>
      <w:r w:rsidRPr="00801974">
        <w:rPr>
          <w:lang w:val="eu-ES"/>
        </w:rPr>
        <w:t xml:space="preserve"> gainera</w:t>
      </w:r>
      <w:r>
        <w:rPr>
          <w:lang w:val="eu-ES"/>
        </w:rPr>
        <w:t>. Eta i</w:t>
      </w:r>
      <w:r w:rsidRPr="00801974">
        <w:rPr>
          <w:lang w:val="eu-ES"/>
        </w:rPr>
        <w:t>kusi</w:t>
      </w:r>
      <w:r>
        <w:rPr>
          <w:lang w:val="eu-ES"/>
        </w:rPr>
        <w:t>t</w:t>
      </w:r>
      <w:r w:rsidRPr="00801974">
        <w:rPr>
          <w:lang w:val="eu-ES"/>
        </w:rPr>
        <w:t>a enpresari ez zitzaiola eskatzen</w:t>
      </w:r>
      <w:r>
        <w:rPr>
          <w:lang w:val="eu-ES"/>
        </w:rPr>
        <w:t>, pleguak berdin mantendu dira; zenbaki berdinekin. Ez</w:t>
      </w:r>
      <w:r w:rsidRPr="00801974">
        <w:rPr>
          <w:lang w:val="eu-ES"/>
        </w:rPr>
        <w:t xml:space="preserve"> dira zuzendu</w:t>
      </w:r>
      <w:r>
        <w:rPr>
          <w:lang w:val="eu-ES"/>
        </w:rPr>
        <w:t xml:space="preserve"> u</w:t>
      </w:r>
      <w:r w:rsidRPr="00801974">
        <w:rPr>
          <w:lang w:val="eu-ES"/>
        </w:rPr>
        <w:t>rteetan. Beraz, hasteko</w:t>
      </w:r>
      <w:r>
        <w:rPr>
          <w:lang w:val="eu-ES"/>
        </w:rPr>
        <w:t>, kudeaketa txarra egon da. Kudeaketa txarra egon da. Deigarria inork ez esatea zenbakiak ez zuzentzea kontratazio berriak egiterakoan. Zer zegoen atzean? Esplikatu.</w:t>
      </w:r>
    </w:p>
    <w:p w:rsidR="007A78DB" w:rsidRDefault="007A78DB" w:rsidP="00747422">
      <w:pPr>
        <w:pStyle w:val="Texto"/>
        <w:rPr>
          <w:lang w:val="eu-ES"/>
        </w:rPr>
      </w:pPr>
    </w:p>
    <w:p w:rsidR="007A78DB" w:rsidRDefault="007A78DB" w:rsidP="00747422">
      <w:pPr>
        <w:pStyle w:val="Texto"/>
        <w:rPr>
          <w:lang w:val="eu-ES"/>
        </w:rPr>
      </w:pPr>
      <w:r w:rsidRPr="00801974">
        <w:rPr>
          <w:lang w:val="eu-ES"/>
        </w:rPr>
        <w:t>Bestetik</w:t>
      </w:r>
      <w:r>
        <w:rPr>
          <w:lang w:val="eu-ES"/>
        </w:rPr>
        <w:t>,</w:t>
      </w:r>
      <w:r w:rsidRPr="00801974">
        <w:rPr>
          <w:lang w:val="eu-ES"/>
        </w:rPr>
        <w:t xml:space="preserve"> egon den praktika honek erakutsi du</w:t>
      </w:r>
      <w:r>
        <w:rPr>
          <w:lang w:val="eu-ES"/>
        </w:rPr>
        <w:t>,</w:t>
      </w:r>
      <w:r w:rsidRPr="00801974">
        <w:rPr>
          <w:lang w:val="eu-ES"/>
        </w:rPr>
        <w:t xml:space="preserve"> bide batez, ez dagoela kanpoko enpresa baten beharrik material horren hornikuntzarako, zere</w:t>
      </w:r>
      <w:r>
        <w:rPr>
          <w:lang w:val="eu-ES"/>
        </w:rPr>
        <w:t>n almazen publikoak egin dezake. E</w:t>
      </w:r>
      <w:r w:rsidRPr="00801974">
        <w:rPr>
          <w:lang w:val="eu-ES"/>
        </w:rPr>
        <w:t xml:space="preserve">ta pentsarazten du kanpoko enpresak kontratatzen </w:t>
      </w:r>
      <w:r>
        <w:rPr>
          <w:lang w:val="eu-ES"/>
        </w:rPr>
        <w:t xml:space="preserve">direla edo erabil daitezkeela diru publikoaren </w:t>
      </w:r>
      <w:r w:rsidRPr="00801974">
        <w:rPr>
          <w:lang w:val="eu-ES"/>
        </w:rPr>
        <w:t>erabile</w:t>
      </w:r>
      <w:r>
        <w:rPr>
          <w:lang w:val="eu-ES"/>
        </w:rPr>
        <w:t>raren jarraipena zailtzeko edo</w:t>
      </w:r>
      <w:r w:rsidRPr="00801974">
        <w:rPr>
          <w:lang w:val="eu-ES"/>
        </w:rPr>
        <w:t>ta ustelkeria ahalbidetzeko</w:t>
      </w:r>
      <w:r>
        <w:rPr>
          <w:lang w:val="eu-ES"/>
        </w:rPr>
        <w:t>. O</w:t>
      </w:r>
      <w:r w:rsidRPr="00801974">
        <w:rPr>
          <w:lang w:val="eu-ES"/>
        </w:rPr>
        <w:t>ndorioz, guzti</w:t>
      </w:r>
      <w:r>
        <w:rPr>
          <w:lang w:val="eu-ES"/>
        </w:rPr>
        <w:t>o</w:t>
      </w:r>
      <w:r w:rsidRPr="00801974">
        <w:rPr>
          <w:lang w:val="eu-ES"/>
        </w:rPr>
        <w:t>i</w:t>
      </w:r>
      <w:r>
        <w:rPr>
          <w:lang w:val="eu-ES"/>
        </w:rPr>
        <w:t>,</w:t>
      </w:r>
      <w:r w:rsidRPr="00801974">
        <w:rPr>
          <w:lang w:val="eu-ES"/>
        </w:rPr>
        <w:t xml:space="preserve"> herritar guzti</w:t>
      </w:r>
      <w:r>
        <w:rPr>
          <w:lang w:val="eu-ES"/>
        </w:rPr>
        <w:t>o</w:t>
      </w:r>
      <w:r w:rsidRPr="00801974">
        <w:rPr>
          <w:lang w:val="eu-ES"/>
        </w:rPr>
        <w:t>i oso garesti ateratzen zaig</w:t>
      </w:r>
      <w:r>
        <w:rPr>
          <w:lang w:val="eu-ES"/>
        </w:rPr>
        <w:t>u. Oso garesti ateratzen zaigu, b</w:t>
      </w:r>
      <w:r w:rsidRPr="00801974">
        <w:rPr>
          <w:lang w:val="eu-ES"/>
        </w:rPr>
        <w:t>atzuek</w:t>
      </w:r>
      <w:r>
        <w:rPr>
          <w:lang w:val="eu-ES"/>
        </w:rPr>
        <w:t xml:space="preserve"> denona den</w:t>
      </w:r>
      <w:r w:rsidRPr="00801974">
        <w:rPr>
          <w:lang w:val="eu-ES"/>
        </w:rPr>
        <w:t xml:space="preserve"> </w:t>
      </w:r>
      <w:r>
        <w:rPr>
          <w:lang w:val="eu-ES"/>
        </w:rPr>
        <w:t xml:space="preserve">diru </w:t>
      </w:r>
      <w:r w:rsidRPr="00801974">
        <w:rPr>
          <w:lang w:val="eu-ES"/>
        </w:rPr>
        <w:t>publiko</w:t>
      </w:r>
      <w:r>
        <w:rPr>
          <w:lang w:val="eu-ES"/>
        </w:rPr>
        <w:t>a</w:t>
      </w:r>
      <w:r w:rsidRPr="00801974">
        <w:rPr>
          <w:lang w:val="eu-ES"/>
        </w:rPr>
        <w:t xml:space="preserve"> beraien interesen arabera erabiltzen eta</w:t>
      </w:r>
      <w:r>
        <w:rPr>
          <w:lang w:val="eu-ES"/>
        </w:rPr>
        <w:t xml:space="preserve"> manejatzen dutelako. Kontua da, Murga andrea,</w:t>
      </w:r>
      <w:r w:rsidRPr="00801974">
        <w:rPr>
          <w:lang w:val="eu-ES"/>
        </w:rPr>
        <w:t xml:space="preserve"> Osasun Sailak praktika hauekin bukatu nahi du edo praktika hauek mantendu nahi </w:t>
      </w:r>
      <w:r>
        <w:rPr>
          <w:lang w:val="eu-ES"/>
        </w:rPr>
        <w:t>du? Z</w:t>
      </w:r>
      <w:r w:rsidRPr="00801974">
        <w:rPr>
          <w:lang w:val="eu-ES"/>
        </w:rPr>
        <w:t>uen jokabidea ikusita, iruditz</w:t>
      </w:r>
      <w:r>
        <w:rPr>
          <w:lang w:val="eu-ES"/>
        </w:rPr>
        <w:t>en zaigu herritarrekiko oso errespetu</w:t>
      </w:r>
      <w:r w:rsidRPr="00801974">
        <w:rPr>
          <w:lang w:val="eu-ES"/>
        </w:rPr>
        <w:t xml:space="preserve"> gutxirekin jokatzen duzuela</w:t>
      </w:r>
      <w:r>
        <w:rPr>
          <w:lang w:val="eu-ES"/>
        </w:rPr>
        <w:t xml:space="preserve"> eta kudeatzen duzuela.</w:t>
      </w:r>
    </w:p>
    <w:p w:rsidR="007A78DB" w:rsidRDefault="007A78DB" w:rsidP="00747422">
      <w:pPr>
        <w:pStyle w:val="Texto"/>
        <w:rPr>
          <w:lang w:val="eu-ES"/>
        </w:rPr>
      </w:pPr>
    </w:p>
    <w:p w:rsidR="007A78DB" w:rsidRDefault="007A78DB" w:rsidP="00747422">
      <w:pPr>
        <w:pStyle w:val="Texto"/>
        <w:rPr>
          <w:lang w:val="eu-ES"/>
        </w:rPr>
      </w:pPr>
      <w:r>
        <w:rPr>
          <w:lang w:val="eu-ES"/>
        </w:rPr>
        <w:t>E</w:t>
      </w:r>
      <w:r w:rsidRPr="00801974">
        <w:rPr>
          <w:lang w:val="eu-ES"/>
        </w:rPr>
        <w:t>ta hau ez da bozketa bat irabazi et</w:t>
      </w:r>
      <w:r>
        <w:rPr>
          <w:lang w:val="eu-ES"/>
        </w:rPr>
        <w:t>a bozketa bat galtzearen kontua. E</w:t>
      </w:r>
      <w:r w:rsidRPr="00801974">
        <w:rPr>
          <w:lang w:val="eu-ES"/>
        </w:rPr>
        <w:t>z</w:t>
      </w:r>
      <w:r>
        <w:rPr>
          <w:lang w:val="eu-ES"/>
        </w:rPr>
        <w:t>, ez. Hemen ez gabiltza horretaz.</w:t>
      </w:r>
      <w:r w:rsidRPr="00801974">
        <w:rPr>
          <w:lang w:val="eu-ES"/>
        </w:rPr>
        <w:t xml:space="preserve"> Hemen ari gara ardura politikoa</w:t>
      </w:r>
      <w:r>
        <w:rPr>
          <w:lang w:val="eu-ES"/>
        </w:rPr>
        <w:t>z. E</w:t>
      </w:r>
      <w:r w:rsidRPr="00801974">
        <w:rPr>
          <w:lang w:val="eu-ES"/>
        </w:rPr>
        <w:t>ta ardura publikoa jokatze</w:t>
      </w:r>
      <w:r>
        <w:rPr>
          <w:lang w:val="eu-ES"/>
        </w:rPr>
        <w:t xml:space="preserve">az eta aritzeaz ari </w:t>
      </w:r>
      <w:r w:rsidRPr="00801974">
        <w:rPr>
          <w:lang w:val="eu-ES"/>
        </w:rPr>
        <w:t>gara. Gaur</w:t>
      </w:r>
      <w:r>
        <w:rPr>
          <w:lang w:val="eu-ES"/>
        </w:rPr>
        <w:t>,</w:t>
      </w:r>
      <w:r w:rsidRPr="00801974">
        <w:rPr>
          <w:lang w:val="eu-ES"/>
        </w:rPr>
        <w:t xml:space="preserve"> agian</w:t>
      </w:r>
      <w:r>
        <w:rPr>
          <w:lang w:val="eu-ES"/>
        </w:rPr>
        <w:t>, guk galduko dugu. Baina, hemen, zuek kontu eman behar diezue herritarrei. E</w:t>
      </w:r>
      <w:r w:rsidRPr="00801974">
        <w:rPr>
          <w:lang w:val="eu-ES"/>
        </w:rPr>
        <w:t>ta guz</w:t>
      </w:r>
      <w:r>
        <w:rPr>
          <w:lang w:val="eu-ES"/>
        </w:rPr>
        <w:t>tiona den dirua behar den bezala kudeatu behar duzue.</w:t>
      </w:r>
    </w:p>
    <w:p w:rsidR="007A78DB" w:rsidRDefault="007A78DB" w:rsidP="00747422">
      <w:pPr>
        <w:pStyle w:val="Texto"/>
        <w:rPr>
          <w:lang w:val="eu-ES"/>
        </w:rPr>
      </w:pPr>
    </w:p>
    <w:p w:rsidR="007A78DB" w:rsidRDefault="007A78DB" w:rsidP="00747422">
      <w:pPr>
        <w:pStyle w:val="Texto"/>
        <w:rPr>
          <w:lang w:val="eu-ES"/>
        </w:rPr>
      </w:pPr>
      <w:r>
        <w:rPr>
          <w:lang w:val="eu-ES"/>
        </w:rPr>
        <w:t>E</w:t>
      </w:r>
      <w:r w:rsidRPr="00801974">
        <w:rPr>
          <w:lang w:val="eu-ES"/>
        </w:rPr>
        <w:t>ta</w:t>
      </w:r>
      <w:r>
        <w:rPr>
          <w:lang w:val="eu-ES"/>
        </w:rPr>
        <w:t xml:space="preserve">, bueno lehenengo txanda amaitzen joateko, mozio bat aurkeztu genuen, </w:t>
      </w:r>
      <w:r w:rsidRPr="00801974">
        <w:rPr>
          <w:lang w:val="eu-ES"/>
        </w:rPr>
        <w:t>eta beste taldeek</w:t>
      </w:r>
      <w:r>
        <w:rPr>
          <w:lang w:val="eu-ES"/>
        </w:rPr>
        <w:t xml:space="preserve"> emendak</w:t>
      </w:r>
      <w:r w:rsidRPr="00801974">
        <w:rPr>
          <w:lang w:val="eu-ES"/>
        </w:rPr>
        <w:t>inak egi</w:t>
      </w:r>
      <w:r>
        <w:rPr>
          <w:lang w:val="eu-ES"/>
        </w:rPr>
        <w:t>n dituzte. E</w:t>
      </w:r>
      <w:r w:rsidRPr="00801974">
        <w:rPr>
          <w:lang w:val="eu-ES"/>
        </w:rPr>
        <w:t>ta</w:t>
      </w:r>
      <w:r>
        <w:rPr>
          <w:lang w:val="eu-ES"/>
        </w:rPr>
        <w:t xml:space="preserve">, bukaera honetan, </w:t>
      </w:r>
      <w:r w:rsidRPr="00801974">
        <w:rPr>
          <w:lang w:val="eu-ES"/>
        </w:rPr>
        <w:t>emendakin horiek aztertuko ditu</w:t>
      </w:r>
      <w:r>
        <w:rPr>
          <w:lang w:val="eu-ES"/>
        </w:rPr>
        <w:t>t pixkatxo bat.</w:t>
      </w:r>
    </w:p>
    <w:p w:rsidR="007A78DB" w:rsidRDefault="007A78DB" w:rsidP="00747422">
      <w:pPr>
        <w:pStyle w:val="Texto"/>
        <w:rPr>
          <w:lang w:val="eu-ES"/>
        </w:rPr>
      </w:pPr>
    </w:p>
    <w:p w:rsidR="007A78DB" w:rsidRPr="00801974" w:rsidRDefault="007A78DB" w:rsidP="00747422">
      <w:pPr>
        <w:pStyle w:val="Texto"/>
        <w:rPr>
          <w:lang w:val="es-ES"/>
        </w:rPr>
      </w:pPr>
      <w:r w:rsidRPr="00801974">
        <w:rPr>
          <w:lang w:val="es-ES"/>
        </w:rPr>
        <w:t xml:space="preserve">Si vamos a analizar las enmiendas de presentadas, para terminar, </w:t>
      </w:r>
      <w:r>
        <w:rPr>
          <w:lang w:val="es-ES"/>
        </w:rPr>
        <w:t xml:space="preserve">sí </w:t>
      </w:r>
      <w:r w:rsidRPr="00801974">
        <w:rPr>
          <w:lang w:val="es-ES"/>
        </w:rPr>
        <w:t>me gustaría remarcar</w:t>
      </w:r>
      <w:r>
        <w:rPr>
          <w:lang w:val="es-ES"/>
        </w:rPr>
        <w:t xml:space="preserve"> </w:t>
      </w:r>
      <w:r w:rsidRPr="00801974">
        <w:rPr>
          <w:lang w:val="es-ES"/>
        </w:rPr>
        <w:t xml:space="preserve">una serie de ideas que se </w:t>
      </w:r>
      <w:r>
        <w:rPr>
          <w:lang w:val="es-ES"/>
        </w:rPr>
        <w:t>recogen, que se pueden entender, de esas enmiendas, ¿no? U</w:t>
      </w:r>
      <w:r w:rsidRPr="00801974">
        <w:rPr>
          <w:lang w:val="es-ES"/>
        </w:rPr>
        <w:t>no</w:t>
      </w:r>
      <w:r w:rsidR="001130FE">
        <w:rPr>
          <w:lang w:val="es-ES"/>
        </w:rPr>
        <w:t>:</w:t>
      </w:r>
      <w:r w:rsidRPr="00801974">
        <w:rPr>
          <w:lang w:val="es-ES"/>
        </w:rPr>
        <w:t xml:space="preserve"> el din</w:t>
      </w:r>
      <w:r>
        <w:rPr>
          <w:lang w:val="es-ES"/>
        </w:rPr>
        <w:t>ero no es del Gobierno ni de</w:t>
      </w:r>
      <w:r w:rsidR="001130FE">
        <w:rPr>
          <w:lang w:val="es-ES"/>
        </w:rPr>
        <w:t xml:space="preserve"> los responsables de Osakidetza, e</w:t>
      </w:r>
      <w:r w:rsidRPr="00801974">
        <w:rPr>
          <w:lang w:val="es-ES"/>
        </w:rPr>
        <w:t>l dinero d</w:t>
      </w:r>
      <w:r w:rsidR="001130FE">
        <w:rPr>
          <w:lang w:val="es-ES"/>
        </w:rPr>
        <w:t>e los contribuyentes,</w:t>
      </w:r>
      <w:r>
        <w:rPr>
          <w:lang w:val="es-ES"/>
        </w:rPr>
        <w:t xml:space="preserve"> </w:t>
      </w:r>
      <w:r w:rsidRPr="00801974">
        <w:rPr>
          <w:lang w:val="es-ES"/>
        </w:rPr>
        <w:t xml:space="preserve">es </w:t>
      </w:r>
      <w:r>
        <w:rPr>
          <w:lang w:val="es-ES"/>
        </w:rPr>
        <w:t>de todos</w:t>
      </w:r>
      <w:r w:rsidRPr="00801974">
        <w:rPr>
          <w:lang w:val="es-ES"/>
        </w:rPr>
        <w:t>…</w:t>
      </w:r>
    </w:p>
    <w:p w:rsidR="007A78DB" w:rsidRPr="00801974" w:rsidRDefault="007A78DB" w:rsidP="00747422">
      <w:pPr>
        <w:pStyle w:val="Texto"/>
        <w:rPr>
          <w:lang w:val="es-ES"/>
        </w:rPr>
      </w:pPr>
    </w:p>
    <w:p w:rsidR="007A78DB" w:rsidRPr="00801974" w:rsidRDefault="007A78DB" w:rsidP="00747422">
      <w:pPr>
        <w:pStyle w:val="Texto"/>
        <w:rPr>
          <w:lang w:val="eu-ES"/>
        </w:rPr>
      </w:pPr>
      <w:r w:rsidRPr="00801974">
        <w:rPr>
          <w:lang w:val="eu-ES"/>
        </w:rPr>
        <w:t>(8. zintaren amaiera)</w:t>
      </w:r>
    </w:p>
    <w:p w:rsidR="007A78DB" w:rsidRDefault="007A78DB" w:rsidP="00747422">
      <w:pPr>
        <w:pStyle w:val="Texto"/>
        <w:rPr>
          <w:lang w:val="eu-ES"/>
        </w:rPr>
      </w:pPr>
      <w:r>
        <w:rPr>
          <w:lang w:val="eu-ES"/>
        </w:rPr>
        <w:t>(9. zintaren hasiera)</w:t>
      </w:r>
    </w:p>
    <w:p w:rsidR="007A78DB" w:rsidRDefault="007A78DB" w:rsidP="00747422">
      <w:pPr>
        <w:pStyle w:val="Texto"/>
        <w:rPr>
          <w:lang w:val="eu-ES"/>
        </w:rPr>
      </w:pPr>
    </w:p>
    <w:p w:rsidR="007A78DB" w:rsidRDefault="007A78DB" w:rsidP="00747422">
      <w:pPr>
        <w:pStyle w:val="Texto"/>
        <w:rPr>
          <w:lang w:val="es-ES"/>
        </w:rPr>
      </w:pPr>
      <w:r>
        <w:rPr>
          <w:lang w:val="eu-ES"/>
        </w:rPr>
        <w:t>… U</w:t>
      </w:r>
      <w:r w:rsidR="001130FE">
        <w:rPr>
          <w:lang w:val="es-ES"/>
        </w:rPr>
        <w:t>no:</w:t>
      </w:r>
      <w:r w:rsidRPr="0009572E">
        <w:rPr>
          <w:lang w:val="es-ES"/>
        </w:rPr>
        <w:t xml:space="preserve"> el dinero no es del Gobierno, ni de los responsables de</w:t>
      </w:r>
      <w:r w:rsidR="001130FE">
        <w:rPr>
          <w:lang w:val="eu-ES"/>
        </w:rPr>
        <w:t xml:space="preserve"> Osakidetza,</w:t>
      </w:r>
      <w:r>
        <w:rPr>
          <w:lang w:val="eu-ES"/>
        </w:rPr>
        <w:t xml:space="preserve"> el </w:t>
      </w:r>
      <w:r w:rsidRPr="0009572E">
        <w:rPr>
          <w:lang w:val="es-ES"/>
        </w:rPr>
        <w:t>dinero es de los contribuyentes, es de todos, ¿vale? Por el que el Gobierno tiene que dar cuenta ante la ciudadanía</w:t>
      </w:r>
      <w:r>
        <w:rPr>
          <w:lang w:val="es-ES"/>
        </w:rPr>
        <w:t xml:space="preserve">. Ustedes únicamente gestionan el dinero de todos, de los contribuyentes. Métanse esa idea en la cabeza. Y si no lo quieren hacer, si no quieren dar cuenta de esa gestión, que es lo que vienen a decir con su enmienda, hacen dejadez de sus responsabilidades. No gestionan bien, no son buenos gestores. Mínimamente es otro ejemplo más de su nefasta gestión que ahora, con esas acciones de mejora que dejan entrever en la enmienda, intentan esconder, no intentan corregir, intentar esconder o, por lo menos a mí me genera dudas o lo pongo en duda que quieran corregir, viendo que no quieren ni </w:t>
      </w:r>
      <w:r w:rsidRPr="00F25A64">
        <w:rPr>
          <w:lang w:val="es-ES"/>
        </w:rPr>
        <w:t>investigar y depurar responsabilidades</w:t>
      </w:r>
      <w:r>
        <w:rPr>
          <w:lang w:val="es-ES"/>
        </w:rPr>
        <w:t xml:space="preserve">. Y dejan entrever </w:t>
      </w:r>
      <w:r w:rsidRPr="00F25A64">
        <w:rPr>
          <w:lang w:val="es-ES"/>
        </w:rPr>
        <w:t xml:space="preserve">en la enmienda que intentan esconder un funcionamiento fraudulento y quizás </w:t>
      </w:r>
      <w:r>
        <w:rPr>
          <w:lang w:val="es-ES"/>
        </w:rPr>
        <w:t>incluso con implicaciones penales.</w:t>
      </w:r>
      <w:r w:rsidRPr="00F25A64">
        <w:rPr>
          <w:lang w:val="es-ES"/>
        </w:rPr>
        <w:t xml:space="preserve"> </w:t>
      </w:r>
      <w:r>
        <w:rPr>
          <w:lang w:val="es-ES"/>
        </w:rPr>
        <w:t>¿Por qué?</w:t>
      </w:r>
      <w:r w:rsidRPr="00F25A64">
        <w:rPr>
          <w:lang w:val="es-ES"/>
        </w:rPr>
        <w:t xml:space="preserve"> Porqu</w:t>
      </w:r>
      <w:r>
        <w:rPr>
          <w:lang w:val="es-ES"/>
        </w:rPr>
        <w:t>e no quieren investigar. ¿Por qué? ¿Por qué quieren ocultar?</w:t>
      </w:r>
    </w:p>
    <w:p w:rsidR="007A78DB" w:rsidRDefault="007A78DB" w:rsidP="00747422">
      <w:pPr>
        <w:pStyle w:val="Texto"/>
        <w:rPr>
          <w:lang w:val="es-ES"/>
        </w:rPr>
      </w:pPr>
    </w:p>
    <w:p w:rsidR="007A78DB" w:rsidRDefault="007A78DB" w:rsidP="00747422">
      <w:pPr>
        <w:pStyle w:val="Texto"/>
        <w:rPr>
          <w:lang w:val="es-ES"/>
        </w:rPr>
      </w:pPr>
      <w:r>
        <w:rPr>
          <w:lang w:val="es-ES"/>
        </w:rPr>
        <w:t xml:space="preserve">Ah, </w:t>
      </w:r>
      <w:r w:rsidRPr="00F25A64">
        <w:rPr>
          <w:lang w:val="es-ES"/>
        </w:rPr>
        <w:t xml:space="preserve">por cierto, la señora </w:t>
      </w:r>
      <w:r>
        <w:rPr>
          <w:lang w:val="es-ES"/>
        </w:rPr>
        <w:t>Murga no</w:t>
      </w:r>
      <w:r w:rsidRPr="00F25A64">
        <w:rPr>
          <w:lang w:val="es-ES"/>
        </w:rPr>
        <w:t>s habló de un informe que ahora desaparece, que no se r</w:t>
      </w:r>
      <w:r>
        <w:rPr>
          <w:lang w:val="es-ES"/>
        </w:rPr>
        <w:t>ecoge ni en la enmienda. ¿Por qué? ¿Dónde está ese informe?</w:t>
      </w:r>
      <w:r w:rsidRPr="00F25A64">
        <w:rPr>
          <w:lang w:val="es-ES"/>
        </w:rPr>
        <w:t xml:space="preserve"> Los números no cuadran, las cuentas no salen.  </w:t>
      </w:r>
    </w:p>
    <w:p w:rsidR="007A78DB" w:rsidRDefault="007A78DB" w:rsidP="00747422">
      <w:pPr>
        <w:pStyle w:val="Texto"/>
        <w:rPr>
          <w:lang w:val="es-ES"/>
        </w:rPr>
      </w:pPr>
    </w:p>
    <w:p w:rsidR="007A78DB" w:rsidRDefault="007A78DB" w:rsidP="00747422">
      <w:pPr>
        <w:pStyle w:val="Texto"/>
        <w:rPr>
          <w:lang w:val="es-ES"/>
        </w:rPr>
      </w:pPr>
    </w:p>
    <w:p w:rsidR="001130FE" w:rsidRDefault="007A78DB" w:rsidP="00747422">
      <w:pPr>
        <w:pStyle w:val="Texto"/>
        <w:rPr>
          <w:lang w:val="eu-ES"/>
        </w:rPr>
      </w:pPr>
      <w:r w:rsidRPr="005C7967">
        <w:rPr>
          <w:rFonts w:ascii="Futura Md BT" w:hAnsi="Futura Md BT"/>
          <w:lang w:val="eu-ES"/>
        </w:rPr>
        <w:t>LEHENDAKARIAK</w:t>
      </w:r>
      <w:r>
        <w:rPr>
          <w:lang w:val="eu-ES"/>
        </w:rPr>
        <w:t xml:space="preserve">: </w:t>
      </w:r>
      <w:r w:rsidRPr="00F25A64">
        <w:rPr>
          <w:lang w:val="eu-ES"/>
        </w:rPr>
        <w:t>Eskerrik asko</w:t>
      </w:r>
      <w:r>
        <w:rPr>
          <w:lang w:val="eu-ES"/>
        </w:rPr>
        <w:t>, Ubera and</w:t>
      </w:r>
      <w:r w:rsidRPr="00F25A64">
        <w:rPr>
          <w:lang w:val="eu-ES"/>
        </w:rPr>
        <w:t>rea.</w:t>
      </w:r>
    </w:p>
    <w:p w:rsidR="001130FE" w:rsidRDefault="001130FE" w:rsidP="00747422">
      <w:pPr>
        <w:pStyle w:val="Texto"/>
        <w:rPr>
          <w:lang w:val="eu-ES"/>
        </w:rPr>
      </w:pPr>
    </w:p>
    <w:p w:rsidR="007A78DB" w:rsidRDefault="007A78DB" w:rsidP="00747422">
      <w:pPr>
        <w:pStyle w:val="Texto"/>
        <w:rPr>
          <w:lang w:val="eu-ES"/>
        </w:rPr>
      </w:pPr>
      <w:r w:rsidRPr="00F25A64">
        <w:rPr>
          <w:lang w:val="eu-ES"/>
        </w:rPr>
        <w:t>Zuzenketak aurkeztu dituzten taldeen</w:t>
      </w:r>
      <w:r>
        <w:rPr>
          <w:lang w:val="eu-ES"/>
        </w:rPr>
        <w:t xml:space="preserve"> txandara pasatuz, </w:t>
      </w:r>
      <w:r w:rsidRPr="007A78DB">
        <w:rPr>
          <w:lang w:val="eu-ES"/>
        </w:rPr>
        <w:t>Garrido</w:t>
      </w:r>
      <w:r>
        <w:rPr>
          <w:lang w:val="eu-ES"/>
        </w:rPr>
        <w:t xml:space="preserve"> and</w:t>
      </w:r>
      <w:r w:rsidRPr="00F25A64">
        <w:rPr>
          <w:lang w:val="eu-ES"/>
        </w:rPr>
        <w:t>rea</w:t>
      </w:r>
      <w:r w:rsidR="001130FE">
        <w:rPr>
          <w:lang w:val="eu-ES"/>
        </w:rPr>
        <w:t>k</w:t>
      </w:r>
      <w:r w:rsidRPr="00F25A64">
        <w:rPr>
          <w:lang w:val="eu-ES"/>
        </w:rPr>
        <w:t>, Euskal Talde Popula</w:t>
      </w:r>
      <w:r>
        <w:rPr>
          <w:lang w:val="eu-ES"/>
        </w:rPr>
        <w:t>rren ordezkariak dauka hitza.</w:t>
      </w:r>
    </w:p>
    <w:p w:rsidR="007A78DB" w:rsidRDefault="007A78DB" w:rsidP="00747422">
      <w:pPr>
        <w:pStyle w:val="Texto"/>
        <w:rPr>
          <w:lang w:val="eu-ES"/>
        </w:rPr>
      </w:pPr>
    </w:p>
    <w:p w:rsidR="007A78DB" w:rsidRDefault="007A78DB" w:rsidP="00747422">
      <w:pPr>
        <w:pStyle w:val="Texto"/>
        <w:rPr>
          <w:lang w:val="eu-ES"/>
        </w:rPr>
      </w:pPr>
    </w:p>
    <w:p w:rsidR="007A78DB" w:rsidRDefault="007A78DB" w:rsidP="00747422">
      <w:pPr>
        <w:pStyle w:val="Texto"/>
        <w:rPr>
          <w:lang w:val="eu-ES"/>
        </w:rPr>
      </w:pPr>
      <w:r w:rsidRPr="00F25A64">
        <w:rPr>
          <w:rFonts w:ascii="Futura Md BT" w:hAnsi="Futura Md BT"/>
          <w:lang w:val="eu-ES"/>
        </w:rPr>
        <w:t>GARRIDO KNÖRR</w:t>
      </w:r>
      <w:r>
        <w:rPr>
          <w:lang w:val="eu-ES"/>
        </w:rPr>
        <w:t xml:space="preserve"> andreak: Eskerrik asko, presidente and</w:t>
      </w:r>
      <w:r w:rsidRPr="00F25A64">
        <w:rPr>
          <w:lang w:val="eu-ES"/>
        </w:rPr>
        <w:t>rea. Sailburuak, leg</w:t>
      </w:r>
      <w:r>
        <w:rPr>
          <w:lang w:val="eu-ES"/>
        </w:rPr>
        <w:t>ebiltzarkideok, egun</w:t>
      </w:r>
      <w:r w:rsidR="001130FE">
        <w:rPr>
          <w:lang w:val="eu-ES"/>
        </w:rPr>
        <w:t xml:space="preserve"> </w:t>
      </w:r>
      <w:r>
        <w:rPr>
          <w:lang w:val="eu-ES"/>
        </w:rPr>
        <w:t>on guztioi.</w:t>
      </w:r>
    </w:p>
    <w:p w:rsidR="007A78DB" w:rsidRDefault="007A78DB" w:rsidP="00747422">
      <w:pPr>
        <w:pStyle w:val="Texto"/>
        <w:rPr>
          <w:lang w:val="eu-ES"/>
        </w:rPr>
      </w:pPr>
    </w:p>
    <w:p w:rsidR="007A78DB" w:rsidRDefault="007A78DB" w:rsidP="00747422">
      <w:pPr>
        <w:pStyle w:val="Texto"/>
        <w:rPr>
          <w:lang w:val="eu-ES"/>
        </w:rPr>
      </w:pPr>
      <w:r>
        <w:rPr>
          <w:lang w:val="eu-ES"/>
        </w:rPr>
        <w:t>Bueno,</w:t>
      </w:r>
      <w:r w:rsidRPr="00F25A64">
        <w:rPr>
          <w:lang w:val="eu-ES"/>
        </w:rPr>
        <w:t xml:space="preserve"> hemen aurkeztutako mozioan</w:t>
      </w:r>
      <w:r>
        <w:rPr>
          <w:lang w:val="eu-ES"/>
        </w:rPr>
        <w:t xml:space="preserve"> eskatzen da Eusko Jaurlaritzak, EH </w:t>
      </w:r>
      <w:r w:rsidRPr="00F25A64">
        <w:rPr>
          <w:lang w:val="eu-ES"/>
        </w:rPr>
        <w:t>Bilduk eskatzen du Eusko Jaurlaritzak eta Osakidetzak, hain zuze</w:t>
      </w:r>
      <w:r>
        <w:rPr>
          <w:lang w:val="eu-ES"/>
        </w:rPr>
        <w:t xml:space="preserve">n ere, Santiago eta Txagorritxuko sukaldeetan </w:t>
      </w:r>
      <w:r w:rsidR="00747422">
        <w:rPr>
          <w:lang w:val="eu-ES"/>
        </w:rPr>
        <w:t>auditori</w:t>
      </w:r>
      <w:r w:rsidRPr="007A78DB">
        <w:rPr>
          <w:lang w:val="eu-ES"/>
        </w:rPr>
        <w:t>a</w:t>
      </w:r>
      <w:r w:rsidRPr="00F25A64">
        <w:rPr>
          <w:lang w:val="eu-ES"/>
        </w:rPr>
        <w:t xml:space="preserve"> bat egin dezatela</w:t>
      </w:r>
      <w:r>
        <w:rPr>
          <w:lang w:val="eu-ES"/>
        </w:rPr>
        <w:t xml:space="preserve">, eman </w:t>
      </w:r>
      <w:r w:rsidRPr="00F25A64">
        <w:rPr>
          <w:lang w:val="eu-ES"/>
        </w:rPr>
        <w:t xml:space="preserve">diren </w:t>
      </w:r>
      <w:r>
        <w:rPr>
          <w:lang w:val="eu-ES"/>
        </w:rPr>
        <w:t xml:space="preserve">irregulartasunak ezagutzeko. Esan behar dugu, aldi berean, </w:t>
      </w:r>
      <w:r w:rsidRPr="00F25A64">
        <w:rPr>
          <w:lang w:val="eu-ES"/>
        </w:rPr>
        <w:t>eta justifikazioan eta interpel</w:t>
      </w:r>
      <w:r>
        <w:rPr>
          <w:lang w:val="eu-ES"/>
        </w:rPr>
        <w:t>azioaren azalpenean azaldu zen bezalaxe,</w:t>
      </w:r>
      <w:r w:rsidRPr="00F25A64">
        <w:rPr>
          <w:lang w:val="eu-ES"/>
        </w:rPr>
        <w:t xml:space="preserve">  </w:t>
      </w:r>
      <w:r>
        <w:rPr>
          <w:lang w:val="eu-ES"/>
        </w:rPr>
        <w:t xml:space="preserve">eta </w:t>
      </w:r>
      <w:r w:rsidRPr="00F25A64">
        <w:rPr>
          <w:lang w:val="eu-ES"/>
        </w:rPr>
        <w:t>komunikabideen bidez ezagutu dugunaren arabera, LAB sindikatuak ere salaketa bat aurkeztu duela Arabako</w:t>
      </w:r>
      <w:r>
        <w:rPr>
          <w:lang w:val="eu-ES"/>
        </w:rPr>
        <w:t xml:space="preserve"> Fiskaltzaren aurrean. Oraindik, </w:t>
      </w:r>
      <w:r w:rsidRPr="00F25A64">
        <w:rPr>
          <w:lang w:val="eu-ES"/>
        </w:rPr>
        <w:t>eta daukagun informazioaren arabera, ez dakigu salaketa h</w:t>
      </w:r>
      <w:r>
        <w:rPr>
          <w:lang w:val="eu-ES"/>
        </w:rPr>
        <w:t xml:space="preserve">au onartuko den edo ez. Eta ildo horretatik, bueno, </w:t>
      </w:r>
      <w:r w:rsidRPr="00F25A64">
        <w:rPr>
          <w:lang w:val="eu-ES"/>
        </w:rPr>
        <w:t>ba komenigarria ere izango litzateke jakitea edo itxarotea</w:t>
      </w:r>
      <w:r>
        <w:rPr>
          <w:lang w:val="eu-ES"/>
        </w:rPr>
        <w:t xml:space="preserve"> Arabako Fiskaltzaren ebazpena </w:t>
      </w:r>
      <w:r w:rsidRPr="00F25A64">
        <w:rPr>
          <w:lang w:val="eu-ES"/>
        </w:rPr>
        <w:t>edo iritzia zein izang</w:t>
      </w:r>
      <w:r>
        <w:rPr>
          <w:lang w:val="eu-ES"/>
        </w:rPr>
        <w:t>o den salaketa honen aurrean.</w:t>
      </w:r>
    </w:p>
    <w:p w:rsidR="007A78DB" w:rsidRDefault="007A78DB" w:rsidP="00747422">
      <w:pPr>
        <w:pStyle w:val="Texto"/>
        <w:rPr>
          <w:lang w:val="eu-ES"/>
        </w:rPr>
      </w:pPr>
    </w:p>
    <w:p w:rsidR="007A78DB" w:rsidRDefault="007A78DB" w:rsidP="00747422">
      <w:pPr>
        <w:pStyle w:val="Texto"/>
        <w:rPr>
          <w:lang w:val="es-ES"/>
        </w:rPr>
      </w:pPr>
      <w:r w:rsidRPr="00F7174D">
        <w:rPr>
          <w:lang w:val="es-ES"/>
        </w:rPr>
        <w:t>Como decía, en la moción planteada por el grupo EH Bildu, que tiene relación co</w:t>
      </w:r>
      <w:r>
        <w:rPr>
          <w:lang w:val="es-ES"/>
        </w:rPr>
        <w:t xml:space="preserve">n la denuncia presentada por LAB </w:t>
      </w:r>
      <w:r w:rsidRPr="00F7174D">
        <w:rPr>
          <w:lang w:val="es-ES"/>
        </w:rPr>
        <w:t>sobre este asunto ante la Fiscalía de Álav</w:t>
      </w:r>
      <w:r>
        <w:rPr>
          <w:lang w:val="es-ES"/>
        </w:rPr>
        <w:t>a, se solicita concretamente a</w:t>
      </w:r>
      <w:r w:rsidRPr="00F7174D">
        <w:rPr>
          <w:lang w:val="es-ES"/>
        </w:rPr>
        <w:t xml:space="preserve">l Departamento de Salud y a Osakidetza que se realice una auditoría económica sobre las adjudicaciones en las dos cocinas de los hospitales </w:t>
      </w:r>
      <w:r w:rsidRPr="00D41A57">
        <w:rPr>
          <w:lang w:val="eu-ES"/>
        </w:rPr>
        <w:t>Txagorritxu</w:t>
      </w:r>
      <w:r w:rsidRPr="00F7174D">
        <w:rPr>
          <w:lang w:val="es-ES"/>
        </w:rPr>
        <w:t xml:space="preserve"> </w:t>
      </w:r>
      <w:r>
        <w:rPr>
          <w:lang w:val="es-ES"/>
        </w:rPr>
        <w:t>y Santiago que comprenda el periodo 2012-2019. Y que a dicha</w:t>
      </w:r>
      <w:r w:rsidRPr="00F7174D">
        <w:rPr>
          <w:lang w:val="es-ES"/>
        </w:rPr>
        <w:t xml:space="preserve"> auditoría</w:t>
      </w:r>
      <w:r>
        <w:rPr>
          <w:lang w:val="es-ES"/>
        </w:rPr>
        <w:t xml:space="preserve"> </w:t>
      </w:r>
      <w:r w:rsidRPr="00F7174D">
        <w:rPr>
          <w:lang w:val="es-ES"/>
        </w:rPr>
        <w:t>s</w:t>
      </w:r>
      <w:r>
        <w:rPr>
          <w:lang w:val="es-ES"/>
        </w:rPr>
        <w:t>e incorpore</w:t>
      </w:r>
      <w:r w:rsidRPr="00F7174D">
        <w:rPr>
          <w:lang w:val="es-ES"/>
        </w:rPr>
        <w:t xml:space="preserve"> el coste económico del material fungible y demás materias primas</w:t>
      </w:r>
      <w:r>
        <w:rPr>
          <w:lang w:val="es-ES"/>
        </w:rPr>
        <w:t xml:space="preserve"> de los dos hospitales al almacé</w:t>
      </w:r>
      <w:r w:rsidRPr="00F7174D">
        <w:rPr>
          <w:lang w:val="es-ES"/>
        </w:rPr>
        <w:t>n público de Osakidetza entre el periodo comprend</w:t>
      </w:r>
      <w:r>
        <w:rPr>
          <w:lang w:val="es-ES"/>
        </w:rPr>
        <w:t>ido entre 2012 y 2019. Y</w:t>
      </w:r>
      <w:r w:rsidRPr="00F7174D">
        <w:rPr>
          <w:lang w:val="es-ES"/>
        </w:rPr>
        <w:t>, por otra parte, en un segundo párrafo</w:t>
      </w:r>
      <w:r>
        <w:rPr>
          <w:lang w:val="es-ES"/>
        </w:rPr>
        <w:t xml:space="preserve"> se</w:t>
      </w:r>
      <w:r w:rsidRPr="00F7174D">
        <w:rPr>
          <w:lang w:val="es-ES"/>
        </w:rPr>
        <w:t xml:space="preserve"> solicita que se investiguen y determinen las responsabilidades del destino y del dinero público en la gestión económica de esta OSI en relación al </w:t>
      </w:r>
      <w:r>
        <w:rPr>
          <w:lang w:val="es-ES"/>
        </w:rPr>
        <w:t xml:space="preserve">suministro de material fungible </w:t>
      </w:r>
      <w:r w:rsidRPr="00F7174D">
        <w:rPr>
          <w:lang w:val="es-ES"/>
        </w:rPr>
        <w:t>y</w:t>
      </w:r>
      <w:r>
        <w:rPr>
          <w:lang w:val="es-ES"/>
        </w:rPr>
        <w:t>,</w:t>
      </w:r>
      <w:r w:rsidRPr="00F7174D">
        <w:rPr>
          <w:lang w:val="es-ES"/>
        </w:rPr>
        <w:t xml:space="preserve"> en concreto</w:t>
      </w:r>
      <w:r>
        <w:rPr>
          <w:lang w:val="es-ES"/>
        </w:rPr>
        <w:t>,</w:t>
      </w:r>
      <w:r w:rsidRPr="00F7174D">
        <w:rPr>
          <w:lang w:val="es-ES"/>
        </w:rPr>
        <w:t xml:space="preserve"> e</w:t>
      </w:r>
      <w:r>
        <w:rPr>
          <w:lang w:val="es-ES"/>
        </w:rPr>
        <w:t>n lo</w:t>
      </w:r>
      <w:r w:rsidRPr="00F7174D">
        <w:rPr>
          <w:lang w:val="es-ES"/>
        </w:rPr>
        <w:t xml:space="preserve"> </w:t>
      </w:r>
      <w:r>
        <w:rPr>
          <w:lang w:val="es-ES"/>
        </w:rPr>
        <w:t>relativo a la cocina del Hospital Santiago.</w:t>
      </w:r>
    </w:p>
    <w:p w:rsidR="007A78DB" w:rsidRDefault="007A78DB" w:rsidP="00747422">
      <w:pPr>
        <w:pStyle w:val="Texto"/>
        <w:rPr>
          <w:lang w:val="es-ES"/>
        </w:rPr>
      </w:pPr>
    </w:p>
    <w:p w:rsidR="007A78DB" w:rsidRDefault="007A78DB" w:rsidP="00747422">
      <w:pPr>
        <w:pStyle w:val="Texto"/>
        <w:rPr>
          <w:lang w:val="es-ES"/>
        </w:rPr>
      </w:pPr>
      <w:r w:rsidRPr="00F7174D">
        <w:rPr>
          <w:lang w:val="es-ES"/>
        </w:rPr>
        <w:t xml:space="preserve">Como decía, esta moción </w:t>
      </w:r>
      <w:r>
        <w:rPr>
          <w:lang w:val="es-ES"/>
        </w:rPr>
        <w:t>(…)</w:t>
      </w:r>
      <w:r w:rsidRPr="00F7174D">
        <w:rPr>
          <w:lang w:val="es-ES"/>
        </w:rPr>
        <w:t xml:space="preserve"> causa de una interpelaci</w:t>
      </w:r>
      <w:r>
        <w:rPr>
          <w:lang w:val="es-ES"/>
        </w:rPr>
        <w:t>ón que se formuló en el último Pleno de control</w:t>
      </w:r>
      <w:r w:rsidRPr="00F7174D">
        <w:rPr>
          <w:lang w:val="es-ES"/>
        </w:rPr>
        <w:t xml:space="preserve"> en donde la interpelante preguntaba directamente a la consejera de Salud qué medidas se iban a establecer por parte del departamento para esclarecer dichas </w:t>
      </w:r>
      <w:r>
        <w:rPr>
          <w:lang w:val="es-ES"/>
        </w:rPr>
        <w:t>irregularidades.</w:t>
      </w:r>
    </w:p>
    <w:p w:rsidR="007A78DB" w:rsidRDefault="007A78DB" w:rsidP="00747422">
      <w:pPr>
        <w:pStyle w:val="Texto"/>
        <w:rPr>
          <w:lang w:val="es-ES"/>
        </w:rPr>
      </w:pPr>
    </w:p>
    <w:p w:rsidR="007A78DB" w:rsidRDefault="007A78DB" w:rsidP="00747422">
      <w:pPr>
        <w:pStyle w:val="Texto"/>
        <w:rPr>
          <w:lang w:val="es-ES"/>
        </w:rPr>
      </w:pPr>
      <w:r w:rsidRPr="00F7174D">
        <w:rPr>
          <w:lang w:val="es-ES"/>
        </w:rPr>
        <w:t xml:space="preserve">Bueno, según los argumentos utilizados por la proponente, señalaba que esta cuestión </w:t>
      </w:r>
      <w:r>
        <w:rPr>
          <w:lang w:val="es-ES"/>
        </w:rPr>
        <w:t>no era una cuestión puntual. T</w:t>
      </w:r>
      <w:r w:rsidRPr="00F7174D">
        <w:rPr>
          <w:lang w:val="es-ES"/>
        </w:rPr>
        <w:t xml:space="preserve">ambién se nos explicó, </w:t>
      </w:r>
      <w:r>
        <w:rPr>
          <w:lang w:val="es-ES"/>
        </w:rPr>
        <w:t xml:space="preserve">como es así, cuestión a </w:t>
      </w:r>
      <w:r w:rsidRPr="00F7174D">
        <w:rPr>
          <w:lang w:val="es-ES"/>
        </w:rPr>
        <w:t xml:space="preserve">la que </w:t>
      </w:r>
      <w:r>
        <w:rPr>
          <w:lang w:val="es-ES"/>
        </w:rPr>
        <w:t xml:space="preserve">hizo </w:t>
      </w:r>
      <w:r w:rsidRPr="00F7174D">
        <w:rPr>
          <w:lang w:val="es-ES"/>
        </w:rPr>
        <w:t>también referencia la señora consejera, que existe un contrato de proveedor único que</w:t>
      </w:r>
      <w:r>
        <w:rPr>
          <w:lang w:val="es-ES"/>
        </w:rPr>
        <w:t xml:space="preserve"> engloba alimentos, materias primas y fungibles, </w:t>
      </w:r>
      <w:r w:rsidRPr="00F7174D">
        <w:rPr>
          <w:lang w:val="es-ES"/>
        </w:rPr>
        <w:t>que para proporcionar las dietas de la OSI Araba en las cocinas de estos dos hospital</w:t>
      </w:r>
      <w:r>
        <w:rPr>
          <w:lang w:val="es-ES"/>
        </w:rPr>
        <w:t>es, aparte también del H</w:t>
      </w:r>
      <w:r w:rsidRPr="00F7174D">
        <w:rPr>
          <w:lang w:val="es-ES"/>
        </w:rPr>
        <w:t>ospital Psiquiátrico</w:t>
      </w:r>
      <w:r>
        <w:rPr>
          <w:lang w:val="es-ES"/>
        </w:rPr>
        <w:t>. Y</w:t>
      </w:r>
      <w:r w:rsidRPr="00F7174D">
        <w:rPr>
          <w:lang w:val="es-ES"/>
        </w:rPr>
        <w:t xml:space="preserve"> especialment</w:t>
      </w:r>
      <w:r>
        <w:rPr>
          <w:lang w:val="es-ES"/>
        </w:rPr>
        <w:t xml:space="preserve">e este contrato está vigente desde el año </w:t>
      </w:r>
      <w:r w:rsidRPr="00F7174D">
        <w:rPr>
          <w:lang w:val="es-ES"/>
        </w:rPr>
        <w:t>2016 y que tiene un im</w:t>
      </w:r>
      <w:r>
        <w:rPr>
          <w:lang w:val="es-ES"/>
        </w:rPr>
        <w:t xml:space="preserve">porte de tres millones de euros. Pero lo que ha </w:t>
      </w:r>
      <w:r w:rsidRPr="00F7174D">
        <w:rPr>
          <w:lang w:val="es-ES"/>
        </w:rPr>
        <w:t xml:space="preserve">traído razón y lo que motivó la </w:t>
      </w:r>
      <w:r>
        <w:rPr>
          <w:lang w:val="es-ES"/>
        </w:rPr>
        <w:t>interpelación solicitando</w:t>
      </w:r>
      <w:r w:rsidRPr="00F7174D">
        <w:rPr>
          <w:lang w:val="es-ES"/>
        </w:rPr>
        <w:t xml:space="preserve"> explicaciones y </w:t>
      </w:r>
      <w:r>
        <w:rPr>
          <w:lang w:val="es-ES"/>
        </w:rPr>
        <w:t xml:space="preserve">el </w:t>
      </w:r>
      <w:r w:rsidRPr="00F7174D">
        <w:rPr>
          <w:lang w:val="es-ES"/>
        </w:rPr>
        <w:t>esclarecimiento de e</w:t>
      </w:r>
      <w:r>
        <w:rPr>
          <w:lang w:val="es-ES"/>
        </w:rPr>
        <w:t>stas posibles irregularidades, e</w:t>
      </w:r>
      <w:r w:rsidRPr="00F7174D">
        <w:rPr>
          <w:lang w:val="es-ES"/>
        </w:rPr>
        <w:t>s que la cocina de Santiago, a pesar de existir este contrato de provee</w:t>
      </w:r>
      <w:r>
        <w:rPr>
          <w:lang w:val="es-ES"/>
        </w:rPr>
        <w:t>dor único, dirige solicitudes al almacé</w:t>
      </w:r>
      <w:r w:rsidRPr="00F7174D">
        <w:rPr>
          <w:lang w:val="es-ES"/>
        </w:rPr>
        <w:t>n público de dicho h</w:t>
      </w:r>
      <w:r>
        <w:rPr>
          <w:lang w:val="es-ES"/>
        </w:rPr>
        <w:t>ospital al margen del contrato.</w:t>
      </w:r>
    </w:p>
    <w:p w:rsidR="007A78DB" w:rsidRDefault="007A78DB" w:rsidP="00747422">
      <w:pPr>
        <w:pStyle w:val="Texto"/>
        <w:rPr>
          <w:lang w:val="es-ES"/>
        </w:rPr>
      </w:pPr>
    </w:p>
    <w:p w:rsidR="007A78DB" w:rsidRDefault="007A78DB" w:rsidP="00747422">
      <w:pPr>
        <w:pStyle w:val="Texto"/>
        <w:rPr>
          <w:lang w:val="es-ES"/>
        </w:rPr>
      </w:pPr>
      <w:r w:rsidRPr="00F7174D">
        <w:rPr>
          <w:lang w:val="es-ES"/>
        </w:rPr>
        <w:t>En la respuesta de la señora consejera</w:t>
      </w:r>
      <w:r>
        <w:rPr>
          <w:lang w:val="es-ES"/>
        </w:rPr>
        <w:t xml:space="preserve">, nos habló de que las características </w:t>
      </w:r>
      <w:r w:rsidRPr="00F7174D">
        <w:rPr>
          <w:lang w:val="es-ES"/>
        </w:rPr>
        <w:t>de los pa</w:t>
      </w:r>
      <w:r>
        <w:rPr>
          <w:lang w:val="es-ES"/>
        </w:rPr>
        <w:t xml:space="preserve">cientes de los tres hospitales </w:t>
      </w:r>
      <w:r w:rsidRPr="00F7174D">
        <w:rPr>
          <w:lang w:val="es-ES"/>
        </w:rPr>
        <w:t xml:space="preserve">influye en la gestión del expediente, debido a que los </w:t>
      </w:r>
      <w:r>
        <w:rPr>
          <w:lang w:val="es-ES"/>
        </w:rPr>
        <w:t xml:space="preserve">costes de las materias primas son distintos en los tres hospitales, </w:t>
      </w:r>
      <w:r w:rsidRPr="00F7174D">
        <w:rPr>
          <w:lang w:val="es-ES"/>
        </w:rPr>
        <w:t xml:space="preserve">que no se pueden comparar aspectos contables de los distintos centros, porque, aunque pertenezcan a la misma </w:t>
      </w:r>
      <w:r>
        <w:rPr>
          <w:lang w:val="es-ES"/>
        </w:rPr>
        <w:t>OSI y se gestione</w:t>
      </w:r>
      <w:r w:rsidRPr="00F7174D">
        <w:rPr>
          <w:lang w:val="es-ES"/>
        </w:rPr>
        <w:t>n por el mismo contrat</w:t>
      </w:r>
      <w:r>
        <w:rPr>
          <w:lang w:val="es-ES"/>
        </w:rPr>
        <w:t xml:space="preserve">o, presentan particularidades. </w:t>
      </w:r>
      <w:r w:rsidRPr="00F7174D">
        <w:rPr>
          <w:lang w:val="es-ES"/>
        </w:rPr>
        <w:t>La referencia al expediente de proveedor único que, co</w:t>
      </w:r>
      <w:r>
        <w:rPr>
          <w:lang w:val="es-ES"/>
        </w:rPr>
        <w:t>mo señaló la consejera, ell</w:t>
      </w:r>
      <w:r w:rsidRPr="00F7174D">
        <w:rPr>
          <w:lang w:val="es-ES"/>
        </w:rPr>
        <w:t>a señaló que conlleva muchas peculiari</w:t>
      </w:r>
      <w:r>
        <w:rPr>
          <w:lang w:val="es-ES"/>
        </w:rPr>
        <w:t>dades por las diferentes dietas. Y que hasta el año 20</w:t>
      </w:r>
      <w:r w:rsidRPr="00F7174D">
        <w:rPr>
          <w:lang w:val="es-ES"/>
        </w:rPr>
        <w:t xml:space="preserve">12 </w:t>
      </w:r>
      <w:r w:rsidRPr="003E7222">
        <w:rPr>
          <w:lang w:val="eu-ES"/>
        </w:rPr>
        <w:t>Txagorritxu</w:t>
      </w:r>
      <w:r w:rsidRPr="00F7174D">
        <w:rPr>
          <w:lang w:val="es-ES"/>
        </w:rPr>
        <w:t xml:space="preserve"> tramitaba la adquisición de alimentos en la gestión de la cafetería mediante un expediente de proveedor único, mientras qu</w:t>
      </w:r>
      <w:r>
        <w:rPr>
          <w:lang w:val="es-ES"/>
        </w:rPr>
        <w:t>e el Hospital de Santiago realizab</w:t>
      </w:r>
      <w:r w:rsidRPr="00F7174D">
        <w:rPr>
          <w:lang w:val="es-ES"/>
        </w:rPr>
        <w:t>a su propia gestión de compras a t</w:t>
      </w:r>
      <w:r>
        <w:rPr>
          <w:lang w:val="es-ES"/>
        </w:rPr>
        <w:t>ravés de diferentes expedientes, y que esta</w:t>
      </w:r>
      <w:r w:rsidRPr="00F7174D">
        <w:rPr>
          <w:lang w:val="es-ES"/>
        </w:rPr>
        <w:t xml:space="preserve"> situación trata </w:t>
      </w:r>
      <w:r>
        <w:rPr>
          <w:lang w:val="es-ES"/>
        </w:rPr>
        <w:t xml:space="preserve">de </w:t>
      </w:r>
      <w:r w:rsidRPr="00F7174D">
        <w:rPr>
          <w:lang w:val="es-ES"/>
        </w:rPr>
        <w:t>unificarse en el año 2016 con la creación de la OSI Araba</w:t>
      </w:r>
      <w:r w:rsidR="00747422">
        <w:rPr>
          <w:lang w:val="es-ES"/>
        </w:rPr>
        <w:t>,</w:t>
      </w:r>
      <w:r w:rsidRPr="00F7174D">
        <w:rPr>
          <w:lang w:val="es-ES"/>
        </w:rPr>
        <w:t xml:space="preserve"> con un expediente de proveedor único</w:t>
      </w:r>
      <w:r>
        <w:rPr>
          <w:lang w:val="es-ES"/>
        </w:rPr>
        <w:t>…</w:t>
      </w:r>
      <w:r w:rsidRPr="00F7174D">
        <w:rPr>
          <w:lang w:val="es-ES"/>
        </w:rPr>
        <w:t xml:space="preserve">  </w:t>
      </w:r>
    </w:p>
    <w:p w:rsidR="007A78DB" w:rsidRDefault="007A78DB" w:rsidP="00747422">
      <w:pPr>
        <w:pStyle w:val="Texto"/>
        <w:rPr>
          <w:lang w:val="es-ES"/>
        </w:rPr>
      </w:pPr>
    </w:p>
    <w:p w:rsidR="007A78DB" w:rsidRDefault="007A78DB" w:rsidP="00747422">
      <w:pPr>
        <w:pStyle w:val="Texto"/>
        <w:rPr>
          <w:lang w:val="eu-ES"/>
        </w:rPr>
      </w:pPr>
      <w:r>
        <w:rPr>
          <w:lang w:val="eu-ES"/>
        </w:rPr>
        <w:t>(9. zintaren amaiera)</w:t>
      </w:r>
    </w:p>
    <w:p w:rsidR="007A78DB" w:rsidRDefault="007A78DB" w:rsidP="00747422">
      <w:pPr>
        <w:pStyle w:val="Texto"/>
      </w:pPr>
      <w:r>
        <w:t>(10. zintaren hasiera)</w:t>
      </w:r>
    </w:p>
    <w:p w:rsidR="007A78DB" w:rsidRDefault="007A78DB" w:rsidP="00747422">
      <w:pPr>
        <w:pStyle w:val="Texto"/>
      </w:pPr>
    </w:p>
    <w:p w:rsidR="007A78DB" w:rsidRDefault="007A78DB" w:rsidP="00747422">
      <w:pPr>
        <w:pStyle w:val="Texto"/>
      </w:pPr>
      <w:r>
        <w:t>… situación trata de unificarse en el año 2016 con la creación de la OSI Araba, con un expediente de proveedor único para las cocinas de los dos hospitales, que como también he dicho engloba la del hospital psiquiátrico, y que conlleva la contratación de toda la materia consumible, mala gestión de las cafeterías –es decir, los alimentos para elaborar las dietas– y el material fungible.</w:t>
      </w:r>
    </w:p>
    <w:p w:rsidR="007A78DB" w:rsidRDefault="007A78DB" w:rsidP="00747422">
      <w:pPr>
        <w:pStyle w:val="Texto"/>
      </w:pPr>
    </w:p>
    <w:p w:rsidR="007A78DB" w:rsidRDefault="007A78DB" w:rsidP="00747422">
      <w:pPr>
        <w:pStyle w:val="Texto"/>
      </w:pPr>
      <w:r>
        <w:t>La consejera nos hablaba de que se estaban verificando las condiciones del contrato, la oferta de proveedores y la estructura del servicio, y que se iba a avanzar en la confluencia organizativa de la gestión de las dos cocinas, y, para ello, se iban a producir cambios también o se estaba estudiando la posibilidad de introducir cambios en los expedientes tramitados, y que el objetivo era ir a un responsable único en la gestión de la hostelería.</w:t>
      </w:r>
    </w:p>
    <w:p w:rsidR="007A78DB" w:rsidRDefault="007A78DB" w:rsidP="00747422">
      <w:pPr>
        <w:pStyle w:val="Texto"/>
      </w:pPr>
    </w:p>
    <w:p w:rsidR="007A78DB" w:rsidRDefault="007A78DB" w:rsidP="00747422">
      <w:pPr>
        <w:pStyle w:val="Texto"/>
      </w:pPr>
      <w:r>
        <w:t>Bueno, nosotros hemos entendido, dado por una parte que hay una investigación o puede haber una investigación si se admite la denuncia interpuesta por LAB en el ámbito judicial, respetar la investigación en dicho ámbito, y en primer lugar, saber si se va a admitir esa denuncia. Y que con la admisión de esa denuncia, obviamente, se iniciará un procedimiento, como digo, en este ámbito, que seguirá su curso. Y, que, si es así, yo lo que espero y lo que exigiremos es absoluta colaboración por parte del Departamento de Salud y por parte de Osakidetza.</w:t>
      </w:r>
    </w:p>
    <w:p w:rsidR="007A78DB" w:rsidRDefault="007A78DB" w:rsidP="00747422">
      <w:pPr>
        <w:pStyle w:val="Texto"/>
      </w:pPr>
    </w:p>
    <w:p w:rsidR="007A78DB" w:rsidRDefault="007A78DB" w:rsidP="00747422">
      <w:pPr>
        <w:pStyle w:val="Texto"/>
      </w:pPr>
      <w:r>
        <w:t>P</w:t>
      </w:r>
      <w:r w:rsidRPr="00B03D09">
        <w:t>ero nosotros hemos entendido</w:t>
      </w:r>
      <w:r>
        <w:t xml:space="preserve"> e</w:t>
      </w:r>
      <w:r w:rsidRPr="00B03D09">
        <w:t xml:space="preserve">n este momento </w:t>
      </w:r>
      <w:r>
        <w:t xml:space="preserve">que lo más </w:t>
      </w:r>
      <w:r w:rsidRPr="00B03D09">
        <w:t>oportuno es que por parte del Gobierno Vasco, es decir, del Departamento de Salud y especialmente Osakidetza</w:t>
      </w:r>
      <w:r>
        <w:t>,</w:t>
      </w:r>
      <w:r w:rsidRPr="00B03D09">
        <w:t xml:space="preserve"> se elabore y remita a este Parlamento a la mayor brevedad posible un informe</w:t>
      </w:r>
      <w:r>
        <w:t>,</w:t>
      </w:r>
      <w:r w:rsidRPr="00B03D09">
        <w:t xml:space="preserve"> concreto</w:t>
      </w:r>
      <w:r>
        <w:t>,</w:t>
      </w:r>
      <w:r w:rsidRPr="00B03D09">
        <w:t xml:space="preserve"> detallado</w:t>
      </w:r>
      <w:r>
        <w:t>,</w:t>
      </w:r>
      <w:r w:rsidRPr="00B03D09">
        <w:t xml:space="preserve"> sobre la gestión económica de la OSI Araba</w:t>
      </w:r>
      <w:r>
        <w:t>,</w:t>
      </w:r>
      <w:r w:rsidRPr="00B03D09">
        <w:t xml:space="preserve"> y específicamente se haga referencia y se analice todo lo relativo al servicio de hostelería</w:t>
      </w:r>
      <w:r>
        <w:t>,</w:t>
      </w:r>
      <w:r w:rsidRPr="00B03D09">
        <w:t xml:space="preserve"> que analice su funcionamiento</w:t>
      </w:r>
      <w:r>
        <w:t>,</w:t>
      </w:r>
      <w:r w:rsidRPr="00B03D09">
        <w:t xml:space="preserve"> la existencia de esas posibles irregularidades </w:t>
      </w:r>
      <w:r>
        <w:t>–</w:t>
      </w:r>
      <w:r w:rsidRPr="00B03D09">
        <w:t>que parece que están ahí</w:t>
      </w:r>
      <w:r>
        <w:t>–</w:t>
      </w:r>
      <w:r w:rsidRPr="00B03D09">
        <w:t xml:space="preserve"> y las medidas necesarias para subsanar cualquier deficiencia detectada.</w:t>
      </w:r>
    </w:p>
    <w:p w:rsidR="007A78DB" w:rsidRDefault="007A78DB" w:rsidP="00747422">
      <w:pPr>
        <w:pStyle w:val="Texto"/>
      </w:pPr>
    </w:p>
    <w:p w:rsidR="007A78DB" w:rsidRDefault="007A78DB" w:rsidP="00747422">
      <w:pPr>
        <w:pStyle w:val="Texto"/>
      </w:pPr>
      <w:r w:rsidRPr="00B03D09">
        <w:t>Tengo que decir que a nosotros nos parece oportuno esperar a este informe</w:t>
      </w:r>
      <w:r>
        <w:t>,</w:t>
      </w:r>
      <w:r w:rsidRPr="00B03D09">
        <w:t xml:space="preserve"> que este informe llegue a la mayor verdad posi</w:t>
      </w:r>
      <w:r>
        <w:t>ble. Nosotros lo vamos a exigir, señora</w:t>
      </w:r>
      <w:r w:rsidRPr="00B03D09">
        <w:t xml:space="preserve"> consejera</w:t>
      </w:r>
      <w:r>
        <w:t>,</w:t>
      </w:r>
      <w:r w:rsidRPr="00B03D09">
        <w:t xml:space="preserve"> y</w:t>
      </w:r>
      <w:r>
        <w:t>,</w:t>
      </w:r>
      <w:r w:rsidRPr="00B03D09">
        <w:t xml:space="preserve"> en función del resultad</w:t>
      </w:r>
      <w:r>
        <w:t>o de dicho informe, en un futuro</w:t>
      </w:r>
      <w:r w:rsidRPr="00B03D09">
        <w:t xml:space="preserve"> no descartamos que se realice una auditoría externa</w:t>
      </w:r>
      <w:r>
        <w:t>.</w:t>
      </w:r>
      <w:r w:rsidRPr="00B03D09">
        <w:t xml:space="preserve"> </w:t>
      </w:r>
      <w:r>
        <w:t>P</w:t>
      </w:r>
      <w:r w:rsidRPr="00B03D09">
        <w:t>ero entendemos que es mejor seguir estos pasos</w:t>
      </w:r>
      <w:r>
        <w:t>. Q</w:t>
      </w:r>
      <w:r w:rsidRPr="00B03D09">
        <w:t xml:space="preserve">ue el gobierno </w:t>
      </w:r>
      <w:r>
        <w:t>elabor</w:t>
      </w:r>
      <w:r w:rsidRPr="00B03D09">
        <w:t xml:space="preserve">e </w:t>
      </w:r>
      <w:r>
        <w:t xml:space="preserve">ese </w:t>
      </w:r>
      <w:r w:rsidRPr="00B03D09">
        <w:t>informe</w:t>
      </w:r>
      <w:r>
        <w:t>,</w:t>
      </w:r>
      <w:r w:rsidRPr="00B03D09">
        <w:t xml:space="preserve"> y viendo las conclusiones de dicho informe, pues rese</w:t>
      </w:r>
      <w:r>
        <w:t>rvar</w:t>
      </w:r>
      <w:r w:rsidRPr="00B03D09">
        <w:t xml:space="preserve">nos también la oportunidad de solicitar </w:t>
      </w:r>
      <w:r>
        <w:t>–</w:t>
      </w:r>
      <w:r w:rsidRPr="00B03D09">
        <w:t xml:space="preserve">si los </w:t>
      </w:r>
      <w:r>
        <w:t>estimamos</w:t>
      </w:r>
      <w:r w:rsidRPr="00B03D09">
        <w:t xml:space="preserve"> conveniente, como ya en este momento ha hecho Bildu</w:t>
      </w:r>
      <w:r>
        <w:t>–</w:t>
      </w:r>
      <w:r w:rsidRPr="00B03D09">
        <w:t xml:space="preserve"> la solicitud de </w:t>
      </w:r>
      <w:r>
        <w:t>esa auditoría;</w:t>
      </w:r>
      <w:r w:rsidRPr="00B03D09">
        <w:t xml:space="preserve"> sin perjuicio, como h</w:t>
      </w:r>
      <w:r>
        <w:t>e</w:t>
      </w:r>
      <w:r w:rsidRPr="00B03D09">
        <w:t xml:space="preserve"> dicho también</w:t>
      </w:r>
      <w:r>
        <w:t>,</w:t>
      </w:r>
      <w:r w:rsidRPr="00B03D09">
        <w:t xml:space="preserve"> de la prudencia de esperar el camino que recorre </w:t>
      </w:r>
      <w:r>
        <w:t>este</w:t>
      </w:r>
      <w:r w:rsidRPr="00B03D09">
        <w:t xml:space="preserve"> asunto en </w:t>
      </w:r>
      <w:r>
        <w:t>el ámbito judicial.</w:t>
      </w:r>
    </w:p>
    <w:p w:rsidR="007A78DB" w:rsidRDefault="007A78DB" w:rsidP="00747422">
      <w:pPr>
        <w:pStyle w:val="Texto"/>
      </w:pPr>
    </w:p>
    <w:p w:rsidR="007A78DB" w:rsidRDefault="007A78DB" w:rsidP="00747422">
      <w:pPr>
        <w:pStyle w:val="Texto"/>
      </w:pPr>
      <w:r>
        <w:t>Tengo que</w:t>
      </w:r>
      <w:r w:rsidRPr="00B03D09">
        <w:t xml:space="preserve"> decir que aunque sí es cierto que por parte de</w:t>
      </w:r>
      <w:r>
        <w:t xml:space="preserve"> </w:t>
      </w:r>
      <w:r w:rsidRPr="00B03D09">
        <w:t>l</w:t>
      </w:r>
      <w:r>
        <w:t>os</w:t>
      </w:r>
      <w:r w:rsidRPr="00B03D09">
        <w:t xml:space="preserve"> grupo</w:t>
      </w:r>
      <w:r>
        <w:t>s</w:t>
      </w:r>
      <w:r w:rsidRPr="00B03D09">
        <w:t xml:space="preserve"> que apoyan al Gobierno</w:t>
      </w:r>
      <w:r>
        <w:t>, y de</w:t>
      </w:r>
      <w:r w:rsidRPr="00B03D09">
        <w:t xml:space="preserve"> en concreto </w:t>
      </w:r>
      <w:r>
        <w:t xml:space="preserve">por parte de </w:t>
      </w:r>
      <w:r w:rsidRPr="00B03D09">
        <w:t xml:space="preserve">la señora </w:t>
      </w:r>
      <w:r>
        <w:t>Larrauri</w:t>
      </w:r>
      <w:r w:rsidRPr="00B03D09">
        <w:t xml:space="preserve"> y la </w:t>
      </w:r>
      <w:r>
        <w:t>señora Rojo, se me ha</w:t>
      </w:r>
      <w:r w:rsidRPr="00B03D09">
        <w:t xml:space="preserve"> ofreci</w:t>
      </w:r>
      <w:r>
        <w:t>do</w:t>
      </w:r>
      <w:r w:rsidRPr="00B03D09">
        <w:t xml:space="preserve"> una transacción</w:t>
      </w:r>
      <w:r>
        <w:t>,</w:t>
      </w:r>
      <w:r w:rsidRPr="00B03D09">
        <w:t xml:space="preserve"> </w:t>
      </w:r>
      <w:r>
        <w:t>tengo</w:t>
      </w:r>
      <w:r w:rsidRPr="00B03D09">
        <w:t xml:space="preserve"> que </w:t>
      </w:r>
      <w:r>
        <w:t>decir q</w:t>
      </w:r>
      <w:r w:rsidRPr="00B03D09">
        <w:t>ue me ha parecido insuficiente</w:t>
      </w:r>
      <w:r>
        <w:t>;</w:t>
      </w:r>
      <w:r w:rsidRPr="00B03D09">
        <w:t xml:space="preserve"> como me ha partido insuficiente la enmienda presentada</w:t>
      </w:r>
      <w:r>
        <w:t>. Y</w:t>
      </w:r>
      <w:r w:rsidRPr="00B03D09">
        <w:t xml:space="preserve"> me voy a </w:t>
      </w:r>
      <w:r>
        <w:t>referir a a</w:t>
      </w:r>
      <w:r w:rsidRPr="00B03D09">
        <w:t xml:space="preserve">lgunas de las cuestiones a las </w:t>
      </w:r>
      <w:r>
        <w:t xml:space="preserve">que </w:t>
      </w:r>
      <w:r w:rsidRPr="00B03D09">
        <w:t>ustedes hacen referencia en los puntos que han planteado</w:t>
      </w:r>
      <w:r>
        <w:t>. Hombre,</w:t>
      </w:r>
      <w:r w:rsidRPr="00B03D09">
        <w:t xml:space="preserve"> que se sigan ejecutando con criterios de transparencia y respetando y aplicando la normativa de contratos del sector público, pues me parece muy bien que esto sea el objetivo y la intención, como no podía ser de otra forma</w:t>
      </w:r>
      <w:r>
        <w:t>,</w:t>
      </w:r>
      <w:r w:rsidRPr="00B03D09">
        <w:t xml:space="preserve"> del Gobierno Vasco y de Osakidetza, pero también</w:t>
      </w:r>
      <w:r>
        <w:t>,</w:t>
      </w:r>
      <w:r w:rsidRPr="00B03D09">
        <w:t xml:space="preserve"> entiéndame</w:t>
      </w:r>
      <w:r>
        <w:t xml:space="preserve">, </w:t>
      </w:r>
      <w:r w:rsidRPr="00B03D09">
        <w:t xml:space="preserve">que me parezca una declaración demasiado </w:t>
      </w:r>
      <w:r>
        <w:t>autocomplaciente e</w:t>
      </w:r>
      <w:r w:rsidRPr="00B03D09">
        <w:t>n este caso</w:t>
      </w:r>
      <w:r>
        <w:t>, cuando</w:t>
      </w:r>
      <w:r w:rsidRPr="00B03D09">
        <w:t xml:space="preserve"> estamos hablando de que pueden e</w:t>
      </w:r>
      <w:r>
        <w:t>xistir posibles irregularidades. N</w:t>
      </w:r>
      <w:r w:rsidRPr="00B03D09">
        <w:t>o sabemos el grado de las irregularidades, pero parece ser que hay cosas</w:t>
      </w:r>
      <w:r>
        <w:t>… L</w:t>
      </w:r>
      <w:r w:rsidRPr="00B03D09">
        <w:t>o que está claro es que hay determinadas cosas</w:t>
      </w:r>
      <w:r>
        <w:t>,</w:t>
      </w:r>
      <w:r w:rsidRPr="00B03D09">
        <w:t xml:space="preserve"> y por la información qu</w:t>
      </w:r>
      <w:r>
        <w:t>e a nosotros nos llega,</w:t>
      </w:r>
      <w:r w:rsidRPr="00B03D09">
        <w:t xml:space="preserve"> que no se han hecho bien e</w:t>
      </w:r>
      <w:r>
        <w:t xml:space="preserve">n la gestión de este expediente. Por lo tanto, que se sigan </w:t>
      </w:r>
      <w:r w:rsidRPr="00B03D09">
        <w:t xml:space="preserve">ejecutando </w:t>
      </w:r>
      <w:r>
        <w:t>estos</w:t>
      </w:r>
      <w:r w:rsidRPr="00B03D09">
        <w:t xml:space="preserve"> expedientes de contratación con los criterios de transparencia</w:t>
      </w:r>
      <w:r>
        <w:t>,</w:t>
      </w:r>
      <w:r w:rsidRPr="00B03D09">
        <w:t xml:space="preserve"> pues nos parece </w:t>
      </w:r>
      <w:r>
        <w:t xml:space="preserve">que es </w:t>
      </w:r>
      <w:r w:rsidRPr="00B03D09">
        <w:t>caer en es</w:t>
      </w:r>
      <w:r>
        <w:t>a autocomplacencia</w:t>
      </w:r>
      <w:r w:rsidRPr="00B03D09">
        <w:t xml:space="preserve"> que en demasiadas ocasiones también hemos puesto de manifiesto por parte de nuestro grupo.</w:t>
      </w:r>
    </w:p>
    <w:p w:rsidR="007A78DB" w:rsidRDefault="007A78DB" w:rsidP="00747422">
      <w:pPr>
        <w:pStyle w:val="Texto"/>
      </w:pPr>
    </w:p>
    <w:p w:rsidR="007A78DB" w:rsidRDefault="007A78DB" w:rsidP="00747422">
      <w:pPr>
        <w:pStyle w:val="Texto"/>
      </w:pPr>
      <w:r w:rsidRPr="00B03D09">
        <w:t xml:space="preserve">Lo de las acciones de mejora nos parece bien para incorporar cambios en los futuros expedientes, pero creo que eso también va siempre. Es decir, pues la mejora </w:t>
      </w:r>
      <w:r>
        <w:t>en</w:t>
      </w:r>
      <w:r w:rsidRPr="00B03D09">
        <w:t xml:space="preserve"> las </w:t>
      </w:r>
      <w:r>
        <w:t>actuaciones es algo que tiene, e</w:t>
      </w:r>
      <w:r w:rsidRPr="00B03D09">
        <w:t>ntiendo</w:t>
      </w:r>
      <w:r>
        <w:t>,</w:t>
      </w:r>
      <w:r w:rsidRPr="00B03D09">
        <w:t xml:space="preserve"> que </w:t>
      </w:r>
      <w:r>
        <w:t>ser algo innato</w:t>
      </w:r>
      <w:r w:rsidRPr="00B03D09">
        <w:t xml:space="preserve"> a la actuación en el día a día de este el Gobierno</w:t>
      </w:r>
      <w:r>
        <w:t>. No estamos</w:t>
      </w:r>
      <w:r w:rsidRPr="00B03D09">
        <w:t xml:space="preserve"> hablando de introducir cambios de mejora, es decir, si se detectan e</w:t>
      </w:r>
      <w:r>
        <w:t>sas irregularidades donde están</w:t>
      </w:r>
      <w:r w:rsidRPr="00B03D09">
        <w:t xml:space="preserve"> habrá que hablar claramente de mecanismos de subsanar esas irregularidades</w:t>
      </w:r>
      <w:r>
        <w:t>,</w:t>
      </w:r>
      <w:r w:rsidRPr="00B03D09">
        <w:t xml:space="preserve"> y</w:t>
      </w:r>
      <w:r>
        <w:t>,</w:t>
      </w:r>
      <w:r w:rsidRPr="00B03D09">
        <w:t xml:space="preserve"> en su caso</w:t>
      </w:r>
      <w:r>
        <w:t>,</w:t>
      </w:r>
      <w:r w:rsidRPr="00B03D09">
        <w:t xml:space="preserve"> también</w:t>
      </w:r>
      <w:r>
        <w:t>,</w:t>
      </w:r>
      <w:r w:rsidRPr="00B03D09">
        <w:t xml:space="preserve"> obviamente</w:t>
      </w:r>
      <w:r>
        <w:t>,</w:t>
      </w:r>
      <w:r w:rsidRPr="00B03D09">
        <w:t xml:space="preserve"> de dilucidar internamente las responsabilidades </w:t>
      </w:r>
      <w:r>
        <w:t xml:space="preserve">que </w:t>
      </w:r>
      <w:r w:rsidRPr="00B03D09">
        <w:t>correspondan</w:t>
      </w:r>
      <w:r>
        <w:t>.</w:t>
      </w:r>
    </w:p>
    <w:p w:rsidR="007A78DB" w:rsidRDefault="007A78DB" w:rsidP="00747422">
      <w:pPr>
        <w:pStyle w:val="Texto"/>
      </w:pPr>
    </w:p>
    <w:p w:rsidR="007A78DB" w:rsidRDefault="007A78DB" w:rsidP="00747422">
      <w:pPr>
        <w:pStyle w:val="Texto"/>
      </w:pPr>
      <w:r>
        <w:t>P</w:t>
      </w:r>
      <w:r w:rsidRPr="00B03D09">
        <w:t>or ello, creo que me parece insuficiente también como el texto que ustedes me han propuesto como transacción</w:t>
      </w:r>
      <w:r>
        <w:t>,</w:t>
      </w:r>
      <w:r w:rsidRPr="00B03D09">
        <w:t xml:space="preserve"> y</w:t>
      </w:r>
      <w:r>
        <w:t>,</w:t>
      </w:r>
      <w:r w:rsidRPr="00B03D09">
        <w:t xml:space="preserve"> por ello</w:t>
      </w:r>
      <w:r>
        <w:t>,</w:t>
      </w:r>
      <w:r w:rsidRPr="00B03D09">
        <w:t xml:space="preserve"> pues defenderemos nuestra iniciativa</w:t>
      </w:r>
      <w:r>
        <w:t>. O</w:t>
      </w:r>
      <w:r w:rsidRPr="00B03D09">
        <w:t>bviamente</w:t>
      </w:r>
      <w:r>
        <w:t>,</w:t>
      </w:r>
      <w:r w:rsidRPr="00B03D09">
        <w:t xml:space="preserve"> creemos que es el texto que en este momento pues es el más adecuado en relación a que el Gobierno Vasco </w:t>
      </w:r>
      <w:r>
        <w:t>haga sus</w:t>
      </w:r>
      <w:r w:rsidRPr="00B03D09">
        <w:t xml:space="preserve"> deberes y elabore y remita </w:t>
      </w:r>
      <w:r>
        <w:t>a</w:t>
      </w:r>
      <w:r w:rsidRPr="00B03D09">
        <w:t>l Parlamento Vasco ese informe para detectar esas irregularidades</w:t>
      </w:r>
      <w:r>
        <w:t>,</w:t>
      </w:r>
      <w:r w:rsidRPr="00B03D09">
        <w:t xml:space="preserve"> donde están</w:t>
      </w:r>
      <w:r>
        <w:t>,</w:t>
      </w:r>
      <w:r w:rsidRPr="00B03D09">
        <w:t xml:space="preserve"> y que se subsanen si así han existido</w:t>
      </w:r>
      <w:r>
        <w:t>.</w:t>
      </w:r>
    </w:p>
    <w:p w:rsidR="007A78DB" w:rsidRDefault="007A78DB" w:rsidP="00747422">
      <w:pPr>
        <w:pStyle w:val="Texto"/>
      </w:pPr>
    </w:p>
    <w:p w:rsidR="007A78DB" w:rsidRPr="00D93EEA" w:rsidRDefault="007A78DB" w:rsidP="00747422">
      <w:pPr>
        <w:pStyle w:val="Texto"/>
        <w:rPr>
          <w:lang w:val="eu-ES"/>
        </w:rPr>
      </w:pPr>
      <w:r w:rsidRPr="00D93EEA">
        <w:rPr>
          <w:lang w:val="eu-ES"/>
        </w:rPr>
        <w:t>Besterik gabe, eskerrik asko.</w:t>
      </w:r>
    </w:p>
    <w:p w:rsidR="007A78DB" w:rsidRPr="00D93EEA" w:rsidRDefault="007A78DB" w:rsidP="00747422">
      <w:pPr>
        <w:pStyle w:val="Texto"/>
        <w:rPr>
          <w:lang w:val="eu-ES"/>
        </w:rPr>
      </w:pPr>
    </w:p>
    <w:p w:rsidR="007A78DB" w:rsidRPr="00D93EEA" w:rsidRDefault="007A78DB" w:rsidP="00747422">
      <w:pPr>
        <w:pStyle w:val="Texto"/>
        <w:rPr>
          <w:lang w:val="eu-ES"/>
        </w:rPr>
      </w:pPr>
    </w:p>
    <w:p w:rsidR="007A78DB" w:rsidRPr="00D93EEA" w:rsidRDefault="007A78DB" w:rsidP="00747422">
      <w:pPr>
        <w:pStyle w:val="Texto"/>
        <w:rPr>
          <w:lang w:val="eu-ES"/>
        </w:rPr>
      </w:pPr>
      <w:r w:rsidRPr="00D93EEA">
        <w:rPr>
          <w:rFonts w:ascii="Futura Md BT" w:hAnsi="Futura Md BT"/>
          <w:lang w:val="eu-ES"/>
        </w:rPr>
        <w:t>LEHENDAKARIAK</w:t>
      </w:r>
      <w:r w:rsidRPr="00D93EEA">
        <w:rPr>
          <w:lang w:val="eu-ES"/>
        </w:rPr>
        <w:t>: Eskerrik asko, Garrido andrea.</w:t>
      </w:r>
    </w:p>
    <w:p w:rsidR="007A78DB" w:rsidRPr="00D93EEA" w:rsidRDefault="007A78DB" w:rsidP="00747422">
      <w:pPr>
        <w:pStyle w:val="Texto"/>
        <w:rPr>
          <w:lang w:val="eu-ES"/>
        </w:rPr>
      </w:pPr>
    </w:p>
    <w:p w:rsidR="007A78DB" w:rsidRPr="00D93EEA" w:rsidRDefault="007A78DB" w:rsidP="00747422">
      <w:pPr>
        <w:pStyle w:val="Texto"/>
        <w:rPr>
          <w:lang w:val="eu-ES"/>
        </w:rPr>
      </w:pPr>
      <w:r w:rsidRPr="00D93EEA">
        <w:rPr>
          <w:lang w:val="eu-ES"/>
        </w:rPr>
        <w:t>Euskal Sozialistak, Rojo andrea, zurea da hitza.</w:t>
      </w:r>
    </w:p>
    <w:p w:rsidR="007A78DB" w:rsidRPr="00D93EEA" w:rsidRDefault="007A78DB" w:rsidP="00747422">
      <w:pPr>
        <w:pStyle w:val="Texto"/>
        <w:rPr>
          <w:lang w:val="eu-ES"/>
        </w:rPr>
      </w:pPr>
    </w:p>
    <w:p w:rsidR="007A78DB" w:rsidRPr="00885FAB" w:rsidRDefault="007A78DB" w:rsidP="00747422">
      <w:pPr>
        <w:pStyle w:val="Texto"/>
        <w:rPr>
          <w:lang w:val="de-DE"/>
        </w:rPr>
      </w:pPr>
    </w:p>
    <w:p w:rsidR="007A78DB" w:rsidRDefault="007A78DB" w:rsidP="00747422">
      <w:pPr>
        <w:pStyle w:val="Texto"/>
      </w:pPr>
      <w:r w:rsidRPr="00D93EEA">
        <w:rPr>
          <w:rFonts w:ascii="Futura Md BT" w:hAnsi="Futura Md BT"/>
          <w:lang w:val="es-ES"/>
        </w:rPr>
        <w:t>ROJO SOLANA</w:t>
      </w:r>
      <w:r>
        <w:rPr>
          <w:lang w:val="es-ES"/>
        </w:rPr>
        <w:t xml:space="preserve"> andreak: Gracias,</w:t>
      </w:r>
      <w:r w:rsidRPr="00B03D09">
        <w:t xml:space="preserve"> presidenta</w:t>
      </w:r>
      <w:r>
        <w:t>,</w:t>
      </w:r>
      <w:r w:rsidRPr="00B03D09">
        <w:t xml:space="preserve"> y buenos días a todos</w:t>
      </w:r>
      <w:r>
        <w:t>.</w:t>
      </w:r>
    </w:p>
    <w:p w:rsidR="007A78DB" w:rsidRDefault="007A78DB" w:rsidP="00747422">
      <w:pPr>
        <w:pStyle w:val="Texto"/>
      </w:pPr>
    </w:p>
    <w:p w:rsidR="007A78DB" w:rsidRDefault="007A78DB" w:rsidP="00747422">
      <w:pPr>
        <w:pStyle w:val="Texto"/>
      </w:pPr>
      <w:r>
        <w:t xml:space="preserve">Evitaré </w:t>
      </w:r>
      <w:r w:rsidRPr="00B03D09">
        <w:t>a la Cámara volver a contextualizar cuál es la situación a la que s</w:t>
      </w:r>
      <w:r>
        <w:t>e refiere la señora Ubera y qué es lo que</w:t>
      </w:r>
      <w:r w:rsidRPr="00B03D09">
        <w:t xml:space="preserve"> nos trae aquí hoy a este debate</w:t>
      </w:r>
      <w:r>
        <w:t>,</w:t>
      </w:r>
      <w:r w:rsidRPr="00B03D09">
        <w:t xml:space="preserve"> y me quiero centrar en puntos concretos, porque veo muy difícil llegar a acuerdos</w:t>
      </w:r>
      <w:r>
        <w:t xml:space="preserve">; porque cuando </w:t>
      </w:r>
      <w:r w:rsidRPr="00B03D09">
        <w:t xml:space="preserve">llegamos a la tribuna ya con las decisiones tomadas y sabiendo lo que parece que va a pasar </w:t>
      </w:r>
      <w:r>
        <w:t>o</w:t>
      </w:r>
      <w:r w:rsidRPr="00B03D09">
        <w:t xml:space="preserve"> lo que ha sucedido, es muy complica</w:t>
      </w:r>
      <w:r>
        <w:t>do encontrar puntos de acuerdo.</w:t>
      </w:r>
    </w:p>
    <w:p w:rsidR="007A78DB" w:rsidRDefault="007A78DB" w:rsidP="00747422">
      <w:pPr>
        <w:pStyle w:val="Texto"/>
      </w:pPr>
    </w:p>
    <w:p w:rsidR="007A78DB" w:rsidRDefault="007A78DB" w:rsidP="00747422">
      <w:pPr>
        <w:pStyle w:val="Texto"/>
      </w:pPr>
      <w:r w:rsidRPr="00B03D09">
        <w:t>Comparto con usted, señora Ubera, la importancia de sa</w:t>
      </w:r>
      <w:r>
        <w:t>ber gestionar el dinero público. E</w:t>
      </w:r>
      <w:r w:rsidRPr="00B03D09">
        <w:t>l dinero público</w:t>
      </w:r>
      <w:r>
        <w:t>,</w:t>
      </w:r>
      <w:r w:rsidRPr="00B03D09">
        <w:t xml:space="preserve"> obviamente</w:t>
      </w:r>
      <w:r>
        <w:t>,</w:t>
      </w:r>
      <w:r w:rsidRPr="00B03D09">
        <w:t xml:space="preserve"> viene de donde viene y corresponde a los ciudadanos</w:t>
      </w:r>
      <w:r>
        <w:t>,</w:t>
      </w:r>
      <w:r w:rsidRPr="00B03D09">
        <w:t xml:space="preserve"> no el control</w:t>
      </w:r>
      <w:r>
        <w:t>, pero, desde luego, que</w:t>
      </w:r>
      <w:r w:rsidRPr="00B03D09">
        <w:t xml:space="preserve"> se utilice de la mejor forma posible y siempre en beneficio</w:t>
      </w:r>
      <w:r>
        <w:t>,</w:t>
      </w:r>
      <w:r w:rsidRPr="00B03D09">
        <w:t xml:space="preserve"> en este caso</w:t>
      </w:r>
      <w:r>
        <w:t xml:space="preserve">, de la ciudadanía vasca. Y, desde </w:t>
      </w:r>
      <w:r w:rsidRPr="00B03D09">
        <w:t>luego</w:t>
      </w:r>
      <w:r>
        <w:t>,</w:t>
      </w:r>
      <w:r w:rsidRPr="00B03D09">
        <w:t xml:space="preserve"> ahí tengo que decir</w:t>
      </w:r>
      <w:r>
        <w:t xml:space="preserve"> que estoy de acuerdo con usted.</w:t>
      </w:r>
    </w:p>
    <w:p w:rsidR="007A78DB" w:rsidRDefault="007A78DB" w:rsidP="00747422">
      <w:pPr>
        <w:pStyle w:val="Texto"/>
      </w:pPr>
    </w:p>
    <w:p w:rsidR="007A78DB" w:rsidRDefault="007A78DB" w:rsidP="00747422">
      <w:pPr>
        <w:pStyle w:val="Texto"/>
      </w:pPr>
      <w:r>
        <w:t>En</w:t>
      </w:r>
      <w:r w:rsidRPr="00B03D09">
        <w:t xml:space="preserve"> lo que nos </w:t>
      </w:r>
      <w:r>
        <w:t xml:space="preserve">estoy de </w:t>
      </w:r>
      <w:r w:rsidRPr="00B03D09">
        <w:t>acuerdo con usted es que p</w:t>
      </w:r>
      <w:r>
        <w:t>arte de un punto de partida de</w:t>
      </w:r>
      <w:r w:rsidRPr="00B03D09">
        <w:t xml:space="preserve"> una absoluta desconfianza</w:t>
      </w:r>
      <w:r>
        <w:t>. U</w:t>
      </w:r>
      <w:r w:rsidRPr="00B03D09">
        <w:t>sted ha llegado a unas conclusiones sin ni siquiera casi empezado a tratar</w:t>
      </w:r>
      <w:r>
        <w:t>,</w:t>
      </w:r>
      <w:r w:rsidRPr="00B03D09">
        <w:t xml:space="preserve"> y desde el máximo respeto a la actividad y a la labor que hacen los sindicatos</w:t>
      </w:r>
      <w:r>
        <w:t>, c</w:t>
      </w:r>
      <w:r w:rsidRPr="00B03D09">
        <w:t>reo que la labor de un partido político no pued</w:t>
      </w:r>
      <w:r>
        <w:t xml:space="preserve">e ser únicamente hacerse eco de…, no de preocupaciones, sino </w:t>
      </w:r>
      <w:r w:rsidRPr="00B03D09">
        <w:t xml:space="preserve">de que esto llega la </w:t>
      </w:r>
      <w:r>
        <w:t>Fiscalía,</w:t>
      </w:r>
      <w:r w:rsidRPr="00B03D09">
        <w:t xml:space="preserve"> y todos sabemos cómo llega a la Fiscalía</w:t>
      </w:r>
      <w:r>
        <w:t>. Y</w:t>
      </w:r>
      <w:r w:rsidRPr="00B03D09">
        <w:t xml:space="preserve"> llega la Fiscalía sin </w:t>
      </w:r>
      <w:r>
        <w:t xml:space="preserve">ni </w:t>
      </w:r>
      <w:r w:rsidRPr="00B03D09">
        <w:t xml:space="preserve">siquiera haber sentado a hablar </w:t>
      </w:r>
      <w:r>
        <w:t>o haber</w:t>
      </w:r>
      <w:r w:rsidRPr="00B03D09">
        <w:t xml:space="preserve"> pretendido hablar con el interlocutor necesario. Por </w:t>
      </w:r>
      <w:r>
        <w:t>tanto, tenemos unos datos que…</w:t>
      </w:r>
    </w:p>
    <w:p w:rsidR="007A78DB" w:rsidRDefault="007A78DB" w:rsidP="00747422">
      <w:pPr>
        <w:pStyle w:val="Texto"/>
      </w:pPr>
    </w:p>
    <w:p w:rsidR="007A78DB" w:rsidRPr="00A00CA0" w:rsidRDefault="007A78DB" w:rsidP="00747422">
      <w:pPr>
        <w:pStyle w:val="Texto"/>
      </w:pPr>
      <w:r>
        <w:t>(10. zintaren amaiera)</w:t>
      </w:r>
    </w:p>
    <w:p w:rsidR="007A78DB" w:rsidRDefault="007A78DB" w:rsidP="00747422">
      <w:pPr>
        <w:pStyle w:val="Texto"/>
      </w:pPr>
      <w:r>
        <w:t>(11. zintaren hasiera)</w:t>
      </w:r>
    </w:p>
    <w:p w:rsidR="007A78DB" w:rsidRDefault="007A78DB" w:rsidP="00747422">
      <w:pPr>
        <w:pStyle w:val="Texto"/>
      </w:pPr>
    </w:p>
    <w:p w:rsidR="007A78DB" w:rsidRDefault="00747422" w:rsidP="00747422">
      <w:pPr>
        <w:pStyle w:val="Texto"/>
      </w:pPr>
      <w:r>
        <w:t xml:space="preserve">… </w:t>
      </w:r>
      <w:r w:rsidR="007A78DB" w:rsidRPr="00FE35D1">
        <w:t>s</w:t>
      </w:r>
      <w:r>
        <w:t>abemos cómo llega a la Fiscalía. Y</w:t>
      </w:r>
      <w:r w:rsidR="007A78DB" w:rsidRPr="00FE35D1">
        <w:t xml:space="preserve"> llega </w:t>
      </w:r>
      <w:r w:rsidR="007A78DB">
        <w:t xml:space="preserve">a </w:t>
      </w:r>
      <w:r w:rsidR="007A78DB" w:rsidRPr="00FE35D1">
        <w:t xml:space="preserve">la Fiscalía sin ni siquiera haber sentado a hablar </w:t>
      </w:r>
      <w:r w:rsidR="007A78DB">
        <w:t>o h</w:t>
      </w:r>
      <w:r w:rsidR="007A78DB" w:rsidRPr="00FE35D1">
        <w:t>a</w:t>
      </w:r>
      <w:r w:rsidR="007A78DB">
        <w:t>ber</w:t>
      </w:r>
      <w:r w:rsidR="007A78DB" w:rsidRPr="00FE35D1">
        <w:t xml:space="preserve"> pretendido habla</w:t>
      </w:r>
      <w:r w:rsidR="007A78DB">
        <w:t>r con el interlocutor necesario</w:t>
      </w:r>
      <w:r>
        <w:t>. P</w:t>
      </w:r>
      <w:r w:rsidR="007A78DB" w:rsidRPr="00FE35D1">
        <w:t xml:space="preserve">or tanto, tenemos unos datos que </w:t>
      </w:r>
      <w:r>
        <w:t>–</w:t>
      </w:r>
      <w:r w:rsidR="007A78DB" w:rsidRPr="00FE35D1">
        <w:t>en mi opinión</w:t>
      </w:r>
      <w:r>
        <w:t>–</w:t>
      </w:r>
      <w:r w:rsidR="007A78DB" w:rsidRPr="00FE35D1">
        <w:t xml:space="preserve"> no han sido contrastados</w:t>
      </w:r>
      <w:r w:rsidR="007A78DB">
        <w:t>,</w:t>
      </w:r>
      <w:r w:rsidR="007A78DB" w:rsidRPr="00FE35D1">
        <w:t xml:space="preserve"> unos datos que han sido interpretados de una forma concreta, pero no se ha utilizado la forma de poder hablar con quien es el responsable </w:t>
      </w:r>
      <w:r w:rsidR="007A78DB">
        <w:t xml:space="preserve">y </w:t>
      </w:r>
      <w:r w:rsidR="007A78DB" w:rsidRPr="00FE35D1">
        <w:t xml:space="preserve">con quien tiene las respuestas antes de acudir a la Fiscalía. </w:t>
      </w:r>
    </w:p>
    <w:p w:rsidR="007A78DB" w:rsidRDefault="007A78DB" w:rsidP="00747422">
      <w:pPr>
        <w:pStyle w:val="Texto"/>
      </w:pPr>
    </w:p>
    <w:p w:rsidR="007A78DB" w:rsidRDefault="007A78DB" w:rsidP="00747422">
      <w:pPr>
        <w:pStyle w:val="Texto"/>
      </w:pPr>
      <w:r w:rsidRPr="00FE35D1">
        <w:t>Decir que además la Fiscalía a día de hoy no tenemos constancia de que vaya</w:t>
      </w:r>
      <w:r>
        <w:t>…</w:t>
      </w:r>
      <w:r w:rsidRPr="00FE35D1">
        <w:t xml:space="preserve"> de q</w:t>
      </w:r>
      <w:r>
        <w:t>ue se hayan abierto diligencias; por tanto, habrá que esperar qué</w:t>
      </w:r>
      <w:r w:rsidRPr="00FE35D1">
        <w:t xml:space="preserve"> sucede con este asunto</w:t>
      </w:r>
      <w:r>
        <w:t>; e</w:t>
      </w:r>
      <w:r w:rsidRPr="00FE35D1">
        <w:t xml:space="preserve">sto </w:t>
      </w:r>
      <w:r>
        <w:t>p</w:t>
      </w:r>
      <w:r w:rsidRPr="00FE35D1">
        <w:t>o</w:t>
      </w:r>
      <w:r>
        <w:t>r</w:t>
      </w:r>
      <w:r w:rsidRPr="00FE35D1">
        <w:t xml:space="preserve"> un lado</w:t>
      </w:r>
      <w:r>
        <w:t>.</w:t>
      </w:r>
    </w:p>
    <w:p w:rsidR="007A78DB" w:rsidRDefault="007A78DB" w:rsidP="00747422">
      <w:pPr>
        <w:pStyle w:val="Texto"/>
      </w:pPr>
    </w:p>
    <w:p w:rsidR="007A78DB" w:rsidRDefault="007A78DB" w:rsidP="00747422">
      <w:pPr>
        <w:pStyle w:val="Texto"/>
      </w:pPr>
      <w:r>
        <w:t>P</w:t>
      </w:r>
      <w:r w:rsidRPr="00FE35D1">
        <w:t>or otro lado, creo que se utilizan a veces los datos y se utilizan afirmaciones gruesas sin tener en cuenta lo que es</w:t>
      </w:r>
      <w:r>
        <w:t>t</w:t>
      </w:r>
      <w:r w:rsidRPr="00FE35D1">
        <w:t>o supone</w:t>
      </w:r>
      <w:r>
        <w:t>, y</w:t>
      </w:r>
      <w:r w:rsidRPr="00FE35D1">
        <w:t xml:space="preserve"> no es lo mismo la labor que hace un sindicato fuera o lo que hace cualquier colectivo de la sociedad civil fuera con lo que hacemos los partidos políticos en esta tribuna</w:t>
      </w:r>
      <w:r>
        <w:t>.</w:t>
      </w:r>
    </w:p>
    <w:p w:rsidR="007A78DB" w:rsidRDefault="007A78DB" w:rsidP="00747422">
      <w:pPr>
        <w:pStyle w:val="Texto"/>
      </w:pPr>
    </w:p>
    <w:p w:rsidR="007A78DB" w:rsidRDefault="007A78DB" w:rsidP="00747422">
      <w:pPr>
        <w:pStyle w:val="Texto"/>
      </w:pPr>
      <w:r>
        <w:t>Y</w:t>
      </w:r>
      <w:r w:rsidRPr="00FE35D1">
        <w:t xml:space="preserve"> decir</w:t>
      </w:r>
      <w:r>
        <w:t>,</w:t>
      </w:r>
      <w:r w:rsidRPr="00FE35D1">
        <w:t xml:space="preserve"> hablar de corrupción, de re</w:t>
      </w:r>
      <w:r>
        <w:t xml:space="preserve">d </w:t>
      </w:r>
      <w:r w:rsidRPr="00FE35D1">
        <w:t>c</w:t>
      </w:r>
      <w:r>
        <w:t>l</w:t>
      </w:r>
      <w:r w:rsidRPr="00FE35D1">
        <w:t>ientelar</w:t>
      </w:r>
      <w:r>
        <w:t>,</w:t>
      </w:r>
      <w:r w:rsidRPr="00FE35D1">
        <w:t xml:space="preserve"> de unas prácticas que parece que pueden utili</w:t>
      </w:r>
      <w:r>
        <w:t>zarse, qué estará pasando en las demás OSIS</w:t>
      </w:r>
      <w:r w:rsidRPr="00FE35D1">
        <w:t xml:space="preserve"> si se está ocurriendo en la OSI Araba</w:t>
      </w:r>
      <w:r>
        <w:t>,</w:t>
      </w:r>
      <w:r w:rsidRPr="00FE35D1">
        <w:t xml:space="preserve"> que estará ocurriendo en otros ámbitos</w:t>
      </w:r>
      <w:r>
        <w:t xml:space="preserve">, hombre, </w:t>
      </w:r>
      <w:r w:rsidRPr="00FE35D1">
        <w:t>me parece se</w:t>
      </w:r>
      <w:r>
        <w:t xml:space="preserve">ñora Ubera </w:t>
      </w:r>
      <w:r w:rsidRPr="00FE35D1">
        <w:t>absolutamente irresponsable en lo que tiene que ver con este tema, que ya veremos cómo acaba y responsable por parte de un partido político que tiene una trayectoria como la que tiene el Partido al</w:t>
      </w:r>
      <w:r>
        <w:t xml:space="preserve"> que usted pertenece.</w:t>
      </w:r>
    </w:p>
    <w:p w:rsidR="007A78DB" w:rsidRDefault="007A78DB" w:rsidP="00747422">
      <w:pPr>
        <w:pStyle w:val="Texto"/>
      </w:pPr>
    </w:p>
    <w:p w:rsidR="007A78DB" w:rsidRDefault="007A78DB" w:rsidP="00747422">
      <w:pPr>
        <w:pStyle w:val="Texto"/>
      </w:pPr>
      <w:r>
        <w:t>Y</w:t>
      </w:r>
      <w:r w:rsidRPr="00FE35D1">
        <w:t xml:space="preserve">o me </w:t>
      </w:r>
      <w:r>
        <w:t>he</w:t>
      </w:r>
      <w:r w:rsidRPr="00FE35D1">
        <w:t xml:space="preserve"> </w:t>
      </w:r>
      <w:r>
        <w:t>l</w:t>
      </w:r>
      <w:r w:rsidRPr="00FE35D1">
        <w:t>e</w:t>
      </w:r>
      <w:r>
        <w:t>í</w:t>
      </w:r>
      <w:r w:rsidRPr="00FE35D1">
        <w:t xml:space="preserve">do detenidamente la respuesta que hizo la señora </w:t>
      </w:r>
      <w:r>
        <w:t>M</w:t>
      </w:r>
      <w:r w:rsidRPr="00FE35D1">
        <w:t>urga en ese pleno de control</w:t>
      </w:r>
      <w:r>
        <w:t xml:space="preserve"> en el que primero contextualizó</w:t>
      </w:r>
      <w:r w:rsidRPr="00FE35D1">
        <w:t xml:space="preserve"> de dónde venía la situación </w:t>
      </w:r>
      <w:r>
        <w:t>y luego explicó</w:t>
      </w:r>
      <w:r w:rsidRPr="00FE35D1">
        <w:t xml:space="preserve"> cuál era la opin</w:t>
      </w:r>
      <w:r>
        <w:t>ión que tenía el Gobierno de qué se podía o qué se iba hacer.</w:t>
      </w:r>
    </w:p>
    <w:p w:rsidR="007A78DB" w:rsidRDefault="007A78DB" w:rsidP="00747422">
      <w:pPr>
        <w:pStyle w:val="Texto"/>
      </w:pPr>
    </w:p>
    <w:p w:rsidR="007A78DB" w:rsidRDefault="007A78DB" w:rsidP="00747422">
      <w:pPr>
        <w:pStyle w:val="Texto"/>
      </w:pPr>
      <w:r>
        <w:t>D</w:t>
      </w:r>
      <w:r w:rsidRPr="00FE35D1">
        <w:t>e lo que yo he l</w:t>
      </w:r>
      <w:r>
        <w:t>eído de una forma creo objetiva</w:t>
      </w:r>
      <w:r w:rsidRPr="00FE35D1">
        <w:t xml:space="preserve"> no encuentro ni una intención de disimulo, aunque ante lo que está usted planteando</w:t>
      </w:r>
      <w:r>
        <w:t>,</w:t>
      </w:r>
      <w:r w:rsidRPr="00FE35D1">
        <w:t xml:space="preserve"> </w:t>
      </w:r>
      <w:r>
        <w:t>ni</w:t>
      </w:r>
      <w:r w:rsidRPr="00FE35D1">
        <w:t xml:space="preserve"> un intento de justificación</w:t>
      </w:r>
      <w:r>
        <w:t>,</w:t>
      </w:r>
      <w:r w:rsidRPr="00FE35D1">
        <w:t xml:space="preserve"> es más, habla</w:t>
      </w:r>
      <w:r>
        <w:t xml:space="preserve"> de ese</w:t>
      </w:r>
      <w:r w:rsidRPr="00FE35D1">
        <w:t xml:space="preserve"> informe al que se refiere la señora Garrido, que por cierto era el punto que usted planteaba en la enmienda </w:t>
      </w:r>
      <w:r>
        <w:t>y que usted sabe</w:t>
      </w:r>
      <w:r w:rsidRPr="00FE35D1">
        <w:t xml:space="preserve"> además que éramos</w:t>
      </w:r>
      <w:r>
        <w:t>… la señora Larrauri y yo es</w:t>
      </w:r>
      <w:r w:rsidRPr="00FE35D1">
        <w:t>tábamos</w:t>
      </w:r>
      <w:r>
        <w:t xml:space="preserve"> dispuestos a pactar con usted</w:t>
      </w:r>
      <w:r w:rsidRPr="00FE35D1">
        <w:t xml:space="preserve"> </w:t>
      </w:r>
      <w:r>
        <w:t>esa en</w:t>
      </w:r>
      <w:r w:rsidRPr="00FE35D1">
        <w:t xml:space="preserve">mienda porque estábamos </w:t>
      </w:r>
      <w:r>
        <w:t>de acuerdo con ese</w:t>
      </w:r>
      <w:r w:rsidRPr="00FE35D1">
        <w:t xml:space="preserve"> informe, porque </w:t>
      </w:r>
      <w:r>
        <w:t xml:space="preserve">además </w:t>
      </w:r>
      <w:r w:rsidRPr="00FE35D1">
        <w:t xml:space="preserve">la </w:t>
      </w:r>
      <w:r>
        <w:t>señora Murga es la primera que lo plantea en el p</w:t>
      </w:r>
      <w:r w:rsidRPr="00FE35D1">
        <w:t>leno de control y, por tanto, creo que debiéramos de ten</w:t>
      </w:r>
      <w:r>
        <w:t>er un poco de cuidado ante todo… bueno, pues ante este tipo de situaciones.</w:t>
      </w:r>
    </w:p>
    <w:p w:rsidR="007A78DB" w:rsidRDefault="007A78DB" w:rsidP="00747422">
      <w:pPr>
        <w:pStyle w:val="Texto"/>
      </w:pPr>
    </w:p>
    <w:p w:rsidR="007A78DB" w:rsidRDefault="007A78DB" w:rsidP="00747422">
      <w:pPr>
        <w:pStyle w:val="Texto"/>
      </w:pPr>
      <w:r>
        <w:t>E</w:t>
      </w:r>
      <w:r w:rsidRPr="00FE35D1">
        <w:t>sta legislatura se ha caracterizado en lo que tiene que ver con Osakidetza por pensar mucho más en réditos electorales y partidistas más allá de proteger la institución</w:t>
      </w:r>
      <w:r>
        <w:t>,</w:t>
      </w:r>
      <w:r w:rsidRPr="00FE35D1">
        <w:t xml:space="preserve"> y creo que eso también debiéramos cada uno de ponernos en el debe. Creo que Osakidetza ha sufrido esta legislatura </w:t>
      </w:r>
      <w:r>
        <w:t xml:space="preserve">una serie </w:t>
      </w:r>
      <w:r w:rsidRPr="00FE35D1">
        <w:t xml:space="preserve">de serie de acusaciones, unas veladas y otras no tan veladas por parte de su grupo, que creo que aquí todos </w:t>
      </w:r>
      <w:r>
        <w:t>n</w:t>
      </w:r>
      <w:r w:rsidRPr="00FE35D1">
        <w:t>os debiéramos hacer responsables de lo que somos c</w:t>
      </w:r>
      <w:r>
        <w:t>apaces de decir en la tribuna; p</w:t>
      </w:r>
      <w:r w:rsidRPr="00FE35D1">
        <w:t xml:space="preserve">or tanto, repito, no existe constancia de que la Fiscalía </w:t>
      </w:r>
      <w:r>
        <w:t>ha</w:t>
      </w:r>
      <w:r w:rsidRPr="00FE35D1">
        <w:t>y</w:t>
      </w:r>
      <w:r>
        <w:t>a</w:t>
      </w:r>
      <w:r w:rsidRPr="00FE35D1">
        <w:t xml:space="preserve"> abierto diligencias</w:t>
      </w:r>
      <w:r>
        <w:t xml:space="preserve">, </w:t>
      </w:r>
      <w:r w:rsidRPr="00FE35D1">
        <w:t xml:space="preserve">entendemos por lo que conocemos que el sindicato por el cual viene esta denuncia desestimó la vía de interlocución con el </w:t>
      </w:r>
      <w:r>
        <w:t>h</w:t>
      </w:r>
      <w:r w:rsidRPr="00FE35D1">
        <w:t>ospital afectado</w:t>
      </w:r>
      <w:r>
        <w:t>,</w:t>
      </w:r>
      <w:r w:rsidRPr="00FE35D1">
        <w:t xml:space="preserve"> y además creemos que las cosas se podían hacer de otra manera</w:t>
      </w:r>
      <w:r>
        <w:t>.</w:t>
      </w:r>
    </w:p>
    <w:p w:rsidR="007A78DB" w:rsidRDefault="007A78DB" w:rsidP="00747422">
      <w:pPr>
        <w:pStyle w:val="Texto"/>
      </w:pPr>
    </w:p>
    <w:p w:rsidR="007A78DB" w:rsidRDefault="007A78DB" w:rsidP="00747422">
      <w:pPr>
        <w:pStyle w:val="Texto"/>
      </w:pPr>
      <w:r>
        <w:t>E</w:t>
      </w:r>
      <w:r w:rsidRPr="00FE35D1">
        <w:t>l Gobierno</w:t>
      </w:r>
      <w:r>
        <w:t xml:space="preserve"> v</w:t>
      </w:r>
      <w:r w:rsidRPr="00FE35D1">
        <w:t>ela porque el dinero público se gestion</w:t>
      </w:r>
      <w:r>
        <w:t>e</w:t>
      </w:r>
      <w:r w:rsidRPr="00FE35D1">
        <w:t xml:space="preserve"> de la mejor forma posible. En la enmienda que presentamos el</w:t>
      </w:r>
      <w:r>
        <w:t>…</w:t>
      </w:r>
      <w:r w:rsidRPr="00FE35D1">
        <w:t xml:space="preserve"> los dos grupos que apoyamos al Gobierno</w:t>
      </w:r>
      <w:r>
        <w:t xml:space="preserve"> h</w:t>
      </w:r>
      <w:r w:rsidRPr="00FE35D1">
        <w:t>ablamos claramente de trata</w:t>
      </w:r>
      <w:r>
        <w:t>r</w:t>
      </w:r>
      <w:r w:rsidRPr="00FE35D1">
        <w:t xml:space="preserve"> esto y todo en criterios de transparencia y decimos claramente las acciones de mejora p</w:t>
      </w:r>
      <w:r>
        <w:t>ara la incorporación de cambios; p</w:t>
      </w:r>
      <w:r w:rsidRPr="00FE35D1">
        <w:t>or tanto, entendemos que todo</w:t>
      </w:r>
      <w:r>
        <w:t xml:space="preserve"> no se</w:t>
      </w:r>
      <w:r w:rsidRPr="00FE35D1">
        <w:t xml:space="preserve"> hace bien y que todo tiene un margen de</w:t>
      </w:r>
      <w:r>
        <w:t xml:space="preserve"> hacer las cosas de otra manera; p</w:t>
      </w:r>
      <w:r w:rsidRPr="00FE35D1">
        <w:t>or tanto, una enmienda insuficiente</w:t>
      </w:r>
      <w:r>
        <w:t>, señora G</w:t>
      </w:r>
      <w:r w:rsidRPr="00FE35D1">
        <w:t>arrido, pues sinceramente no lo comparto. Creo que quizás en otro momento de otra forma se podían h</w:t>
      </w:r>
      <w:r>
        <w:t>aber llegado a acuerdos y luego</w:t>
      </w:r>
      <w:r w:rsidRPr="00FE35D1">
        <w:t xml:space="preserve"> sí me gustaría plantearle a la señora Ubera cuando </w:t>
      </w:r>
      <w:r>
        <w:t>u</w:t>
      </w:r>
      <w:r w:rsidRPr="00FE35D1">
        <w:t>ste</w:t>
      </w:r>
      <w:r>
        <w:t>d</w:t>
      </w:r>
      <w:r w:rsidRPr="00FE35D1">
        <w:t xml:space="preserve"> habla </w:t>
      </w:r>
      <w:r>
        <w:t xml:space="preserve">de </w:t>
      </w:r>
      <w:r w:rsidRPr="00FE35D1">
        <w:t xml:space="preserve">que el dinero </w:t>
      </w:r>
      <w:r>
        <w:t xml:space="preserve">es </w:t>
      </w:r>
      <w:r w:rsidRPr="00FE35D1">
        <w:t xml:space="preserve">de los contribuyentes, que el dinero </w:t>
      </w:r>
      <w:r>
        <w:t xml:space="preserve">no es </w:t>
      </w:r>
      <w:r w:rsidRPr="00FE35D1">
        <w:t>del Gobierno, dónde ve usted en la textual</w:t>
      </w:r>
      <w:r>
        <w:t>i</w:t>
      </w:r>
      <w:r w:rsidRPr="00FE35D1">
        <w:t>dad de la e</w:t>
      </w:r>
      <w:r>
        <w:t xml:space="preserve">nmienda de los grupos PNV y </w:t>
      </w:r>
      <w:r w:rsidR="00747422">
        <w:t>P</w:t>
      </w:r>
      <w:r>
        <w:t>SOE dó</w:t>
      </w:r>
      <w:r w:rsidRPr="00FE35D1">
        <w:t>nde está como que entendemos que esto lo vamos a gestionar nosotros como queramos para los que quer</w:t>
      </w:r>
      <w:r>
        <w:t>a</w:t>
      </w:r>
      <w:r w:rsidRPr="00FE35D1">
        <w:t xml:space="preserve">mos en esa red clientelar </w:t>
      </w:r>
      <w:r>
        <w:t xml:space="preserve">que usted </w:t>
      </w:r>
      <w:r w:rsidRPr="00FE35D1">
        <w:t>se ha animado a hablar</w:t>
      </w:r>
      <w:r>
        <w:t>. A</w:t>
      </w:r>
      <w:r w:rsidRPr="00FE35D1">
        <w:t>demás de hablar esconder comportamientos fraudulentos, de una serie de cosas que sinceramente</w:t>
      </w:r>
      <w:r>
        <w:t xml:space="preserve"> usted puede decir lo que quiera en la tribuna desde la libertad de</w:t>
      </w:r>
      <w:r w:rsidRPr="00FE35D1">
        <w:t xml:space="preserve"> expresión que tiene cualquier partido político, pero creo que </w:t>
      </w:r>
      <w:r>
        <w:t xml:space="preserve">debieran </w:t>
      </w:r>
      <w:r w:rsidRPr="00FE35D1">
        <w:t>de sostenerse en algún argumento claro que pueda justificar que estamos aquí hablando de corruptelas y</w:t>
      </w:r>
      <w:r>
        <w:t>,</w:t>
      </w:r>
      <w:r w:rsidRPr="00FE35D1">
        <w:t xml:space="preserve"> bueno</w:t>
      </w:r>
      <w:r>
        <w:t>, y situaciones que desde luego</w:t>
      </w:r>
      <w:r w:rsidRPr="00FE35D1">
        <w:t xml:space="preserve"> si sucede</w:t>
      </w:r>
      <w:r>
        <w:t>n están en la Fiscalía y</w:t>
      </w:r>
      <w:r w:rsidRPr="00FE35D1">
        <w:t xml:space="preserve"> ya veremos lo que pasa</w:t>
      </w:r>
      <w:r>
        <w:t>, pero en fin.</w:t>
      </w:r>
    </w:p>
    <w:p w:rsidR="007A78DB" w:rsidRDefault="007A78DB" w:rsidP="00747422">
      <w:pPr>
        <w:pStyle w:val="Texto"/>
      </w:pPr>
    </w:p>
    <w:p w:rsidR="007A78DB" w:rsidRDefault="007A78DB" w:rsidP="00747422">
      <w:pPr>
        <w:pStyle w:val="Texto"/>
      </w:pPr>
      <w:r>
        <w:t>P</w:t>
      </w:r>
      <w:r w:rsidRPr="00FE35D1">
        <w:t>or tanto, el Gobierno tiene claro qué es lo que hay que hacer</w:t>
      </w:r>
      <w:r>
        <w:t>, la señora Murga lo planteó</w:t>
      </w:r>
      <w:r w:rsidRPr="00FE35D1">
        <w:t xml:space="preserve"> en la interpelación</w:t>
      </w:r>
      <w:r>
        <w:t>. N</w:t>
      </w:r>
      <w:r w:rsidRPr="00FE35D1">
        <w:t xml:space="preserve">i siquiera hemos barajado la posibilidad </w:t>
      </w:r>
      <w:r>
        <w:t xml:space="preserve">de </w:t>
      </w:r>
      <w:r w:rsidRPr="00FE35D1">
        <w:t xml:space="preserve">llegar a un acuerdo, porque se pretende que reconozcamos la posibilidad de unas irregularidades cuando ni siquiera esto ha empezado a andar y no tenemos claro qué es lo que va a suceder. Esperemos a ese informe del que habla la señora Murga para ver sobre qué se sustentan las afirmaciones que dicen del Gobierno y de esa forma contrastar con lo que </w:t>
      </w:r>
      <w:r>
        <w:t>usted</w:t>
      </w:r>
      <w:r w:rsidRPr="00FE35D1">
        <w:t xml:space="preserve"> dice y luego los datos sobre el que se hacen determinadas afirmaciones interpret</w:t>
      </w:r>
      <w:r>
        <w:t>é</w:t>
      </w:r>
      <w:r w:rsidRPr="00FE35D1">
        <w:t xml:space="preserve">moslos como son de una forma responsable y objetiva para no manipular el resultado final de lo que somos capaces de afirmar. </w:t>
      </w:r>
    </w:p>
    <w:p w:rsidR="007A78DB" w:rsidRDefault="007A78DB" w:rsidP="00747422">
      <w:pPr>
        <w:pStyle w:val="Texto"/>
      </w:pPr>
    </w:p>
    <w:p w:rsidR="007A78DB" w:rsidRDefault="007A78DB" w:rsidP="00747422">
      <w:pPr>
        <w:pStyle w:val="Texto"/>
      </w:pPr>
      <w:r w:rsidRPr="00FE35D1">
        <w:t xml:space="preserve">Creo que estamos en un momento político pues un tanto no sé </w:t>
      </w:r>
      <w:r>
        <w:t xml:space="preserve">si convulso o </w:t>
      </w:r>
      <w:r w:rsidRPr="00FE35D1">
        <w:t xml:space="preserve">como decirlo, pero creo que no debiéramos de utilizar la tribuna únicamente pensando en las </w:t>
      </w:r>
      <w:r>
        <w:t>s</w:t>
      </w:r>
      <w:r w:rsidRPr="00FE35D1">
        <w:t>i</w:t>
      </w:r>
      <w:r>
        <w:t>g</w:t>
      </w:r>
      <w:r w:rsidRPr="00FE35D1">
        <w:t>las de los partidos políticos en los que estamos</w:t>
      </w:r>
      <w:r>
        <w:t xml:space="preserve">, porque creo que </w:t>
      </w:r>
      <w:r w:rsidRPr="00FE35D1">
        <w:t>Osakidetza está por encima de lo</w:t>
      </w:r>
      <w:r>
        <w:t xml:space="preserve"> que tengamos que decir todos; p</w:t>
      </w:r>
      <w:r w:rsidRPr="00FE35D1">
        <w:t>or tanto, somos partidos políticos todos responsables y no util</w:t>
      </w:r>
      <w:r>
        <w:t>icemos determinadas situaciones, b</w:t>
      </w:r>
      <w:r w:rsidRPr="00FE35D1">
        <w:t>ueno</w:t>
      </w:r>
      <w:r>
        <w:t>,</w:t>
      </w:r>
      <w:r w:rsidRPr="00FE35D1">
        <w:t xml:space="preserve"> pues pensando mucho más réditos electorales, réditos partidistas, le</w:t>
      </w:r>
      <w:r>
        <w:t>jos de aquellos que dicen que so</w:t>
      </w:r>
      <w:r w:rsidRPr="00FE35D1">
        <w:t>lo se preocupan por la institución, por los médicos, por el dinero de los contribuyentes</w:t>
      </w:r>
      <w:r>
        <w:t>, por la mejor gestión, l</w:t>
      </w:r>
      <w:r w:rsidRPr="00FE35D1">
        <w:t>o único que están haciendo ustedes es perjudicar a la institución que estaba mejor valo</w:t>
      </w:r>
      <w:r w:rsidR="00747422">
        <w:t>rada por los ciudadanos vascos.</w:t>
      </w:r>
    </w:p>
    <w:p w:rsidR="007A78DB" w:rsidRDefault="007A78DB" w:rsidP="00747422">
      <w:pPr>
        <w:pStyle w:val="Texto"/>
      </w:pPr>
    </w:p>
    <w:p w:rsidR="007A78DB" w:rsidRDefault="007A78DB" w:rsidP="00747422">
      <w:pPr>
        <w:pStyle w:val="Texto"/>
      </w:pPr>
    </w:p>
    <w:p w:rsidR="00747422" w:rsidRDefault="007A78DB" w:rsidP="00747422">
      <w:pPr>
        <w:pStyle w:val="Texto"/>
        <w:rPr>
          <w:lang w:val="eu-ES"/>
        </w:rPr>
      </w:pPr>
      <w:r w:rsidRPr="00467A33">
        <w:rPr>
          <w:rFonts w:ascii="Futura Md BT" w:hAnsi="Futura Md BT"/>
          <w:lang w:val="eu-ES"/>
        </w:rPr>
        <w:t>LEHENDAKARIAK</w:t>
      </w:r>
      <w:r w:rsidRPr="00467A33">
        <w:rPr>
          <w:lang w:val="eu-ES"/>
        </w:rPr>
        <w:t>: Eskerrik asko</w:t>
      </w:r>
      <w:r w:rsidR="00747422">
        <w:rPr>
          <w:lang w:val="eu-ES"/>
        </w:rPr>
        <w:t>,</w:t>
      </w:r>
      <w:r w:rsidRPr="00467A33">
        <w:rPr>
          <w:lang w:val="eu-ES"/>
        </w:rPr>
        <w:t xml:space="preserve"> R</w:t>
      </w:r>
      <w:r>
        <w:rPr>
          <w:lang w:val="eu-ES"/>
        </w:rPr>
        <w:t>ojo and</w:t>
      </w:r>
      <w:r w:rsidRPr="00467A33">
        <w:rPr>
          <w:lang w:val="eu-ES"/>
        </w:rPr>
        <w:t>rea</w:t>
      </w:r>
      <w:r w:rsidR="00747422">
        <w:rPr>
          <w:lang w:val="eu-ES"/>
        </w:rPr>
        <w:t>.</w:t>
      </w:r>
    </w:p>
    <w:p w:rsidR="00747422" w:rsidRDefault="00747422" w:rsidP="00747422">
      <w:pPr>
        <w:pStyle w:val="Texto"/>
        <w:rPr>
          <w:lang w:val="eu-ES"/>
        </w:rPr>
      </w:pPr>
    </w:p>
    <w:p w:rsidR="007A78DB" w:rsidRPr="00467A33" w:rsidRDefault="007A78DB" w:rsidP="00747422">
      <w:pPr>
        <w:pStyle w:val="Texto"/>
        <w:rPr>
          <w:lang w:val="eu-ES"/>
        </w:rPr>
      </w:pPr>
      <w:r w:rsidRPr="00467A33">
        <w:rPr>
          <w:lang w:val="eu-ES"/>
        </w:rPr>
        <w:t>Euzko Abertzaleak taldearen ordezkaria</w:t>
      </w:r>
      <w:r w:rsidR="00747422">
        <w:rPr>
          <w:lang w:val="eu-ES"/>
        </w:rPr>
        <w:t>,</w:t>
      </w:r>
      <w:r w:rsidRPr="00467A33">
        <w:rPr>
          <w:lang w:val="eu-ES"/>
        </w:rPr>
        <w:t xml:space="preserve"> Larrauri</w:t>
      </w:r>
      <w:r>
        <w:rPr>
          <w:lang w:val="eu-ES"/>
        </w:rPr>
        <w:t xml:space="preserve"> and</w:t>
      </w:r>
      <w:r w:rsidRPr="00467A33">
        <w:rPr>
          <w:lang w:val="eu-ES"/>
        </w:rPr>
        <w:t>rea</w:t>
      </w:r>
      <w:r w:rsidR="00747422">
        <w:rPr>
          <w:lang w:val="eu-ES"/>
        </w:rPr>
        <w:t>,</w:t>
      </w:r>
      <w:r w:rsidRPr="00467A33">
        <w:rPr>
          <w:lang w:val="eu-ES"/>
        </w:rPr>
        <w:t xml:space="preserve"> zurea da hitza.</w:t>
      </w:r>
    </w:p>
    <w:p w:rsidR="007A78DB" w:rsidRPr="00467A33" w:rsidRDefault="007A78DB" w:rsidP="00747422">
      <w:pPr>
        <w:pStyle w:val="Texto"/>
        <w:rPr>
          <w:lang w:val="eu-ES"/>
        </w:rPr>
      </w:pPr>
    </w:p>
    <w:p w:rsidR="007A78DB" w:rsidRPr="00467A33" w:rsidRDefault="007A78DB" w:rsidP="00747422">
      <w:pPr>
        <w:pStyle w:val="Texto"/>
        <w:rPr>
          <w:lang w:val="eu-ES"/>
        </w:rPr>
      </w:pPr>
    </w:p>
    <w:p w:rsidR="007A78DB" w:rsidRPr="00467A33" w:rsidRDefault="007A78DB" w:rsidP="00747422">
      <w:pPr>
        <w:pStyle w:val="Texto"/>
        <w:rPr>
          <w:lang w:val="eu-ES"/>
        </w:rPr>
      </w:pPr>
      <w:r w:rsidRPr="00467A33">
        <w:rPr>
          <w:rFonts w:ascii="Futura Md BT" w:hAnsi="Futura Md BT"/>
          <w:lang w:val="eu-ES"/>
        </w:rPr>
        <w:t>LARRAURI ARANGUREN</w:t>
      </w:r>
      <w:r w:rsidRPr="00467A33">
        <w:rPr>
          <w:lang w:val="eu-ES"/>
        </w:rPr>
        <w:t xml:space="preserve"> andreak: Bai, es</w:t>
      </w:r>
      <w:r>
        <w:rPr>
          <w:lang w:val="eu-ES"/>
        </w:rPr>
        <w:t>kerrik asko</w:t>
      </w:r>
      <w:r w:rsidR="00977911">
        <w:rPr>
          <w:lang w:val="eu-ES"/>
        </w:rPr>
        <w:t>,</w:t>
      </w:r>
      <w:r>
        <w:rPr>
          <w:lang w:val="eu-ES"/>
        </w:rPr>
        <w:t xml:space="preserve"> legebiltzarburu and</w:t>
      </w:r>
      <w:r w:rsidR="00977911">
        <w:rPr>
          <w:lang w:val="eu-ES"/>
        </w:rPr>
        <w:t>rea. S</w:t>
      </w:r>
      <w:r w:rsidRPr="00467A33">
        <w:rPr>
          <w:lang w:val="eu-ES"/>
        </w:rPr>
        <w:t>ailburuak</w:t>
      </w:r>
      <w:r w:rsidR="00977911">
        <w:rPr>
          <w:lang w:val="eu-ES"/>
        </w:rPr>
        <w:t>,</w:t>
      </w:r>
      <w:r w:rsidRPr="00467A33">
        <w:rPr>
          <w:lang w:val="eu-ES"/>
        </w:rPr>
        <w:t xml:space="preserve"> bereziki Murga andrea</w:t>
      </w:r>
      <w:r w:rsidR="00977911">
        <w:rPr>
          <w:lang w:val="eu-ES"/>
        </w:rPr>
        <w:t>,</w:t>
      </w:r>
      <w:r w:rsidRPr="00467A33">
        <w:rPr>
          <w:lang w:val="eu-ES"/>
        </w:rPr>
        <w:t xml:space="preserve"> legebiltzarkideok, jaun</w:t>
      </w:r>
      <w:r w:rsidR="001130FE">
        <w:rPr>
          <w:lang w:val="eu-ES"/>
        </w:rPr>
        <w:t>-</w:t>
      </w:r>
      <w:r w:rsidRPr="00467A33">
        <w:rPr>
          <w:lang w:val="eu-ES"/>
        </w:rPr>
        <w:t>andreok</w:t>
      </w:r>
      <w:r w:rsidR="00977911">
        <w:rPr>
          <w:lang w:val="eu-ES"/>
        </w:rPr>
        <w:t xml:space="preserve">, </w:t>
      </w:r>
      <w:r w:rsidRPr="00467A33">
        <w:rPr>
          <w:lang w:val="eu-ES"/>
        </w:rPr>
        <w:t>egun</w:t>
      </w:r>
      <w:r w:rsidR="001130FE">
        <w:rPr>
          <w:lang w:val="eu-ES"/>
        </w:rPr>
        <w:t xml:space="preserve"> </w:t>
      </w:r>
      <w:r w:rsidRPr="00467A33">
        <w:rPr>
          <w:lang w:val="eu-ES"/>
        </w:rPr>
        <w:t>on.</w:t>
      </w:r>
    </w:p>
    <w:p w:rsidR="007A78DB" w:rsidRPr="007A78DB" w:rsidRDefault="007A78DB" w:rsidP="00747422">
      <w:pPr>
        <w:pStyle w:val="Texto"/>
        <w:rPr>
          <w:lang w:val="eu-ES"/>
        </w:rPr>
      </w:pPr>
    </w:p>
    <w:p w:rsidR="007A78DB" w:rsidRDefault="007A78DB" w:rsidP="00747422">
      <w:pPr>
        <w:pStyle w:val="Texto"/>
      </w:pPr>
      <w:r>
        <w:t>Bueno, hoy debatimos una moción consecuencia de</w:t>
      </w:r>
      <w:r w:rsidRPr="00FE35D1">
        <w:t xml:space="preserve"> interpelación que se basa</w:t>
      </w:r>
      <w:r>
        <w:t xml:space="preserve"> e</w:t>
      </w:r>
      <w:r w:rsidRPr="00FE35D1">
        <w:t>n una denuncia de un sindicato, el sindicato</w:t>
      </w:r>
      <w:r>
        <w:t xml:space="preserve"> LAB</w:t>
      </w:r>
      <w:r w:rsidRPr="00FE35D1">
        <w:t>, que parece que el g</w:t>
      </w:r>
      <w:r>
        <w:t>r</w:t>
      </w:r>
      <w:r w:rsidRPr="00FE35D1">
        <w:t>u</w:t>
      </w:r>
      <w:r>
        <w:t>po proponente hace propia y, e</w:t>
      </w:r>
      <w:r w:rsidRPr="00FE35D1">
        <w:t xml:space="preserve">n concreto, se refiere a la gestión del </w:t>
      </w:r>
      <w:r>
        <w:t>contrato de hostelería de la OSI</w:t>
      </w:r>
      <w:r w:rsidRPr="00FE35D1">
        <w:t xml:space="preserve"> Araba, contrato que incluye los servicios de cocina de ambos hospitales </w:t>
      </w:r>
      <w:r>
        <w:t xml:space="preserve">Santiago y Txagorritxu, además de </w:t>
      </w:r>
      <w:r w:rsidRPr="00FE35D1">
        <w:t>dar servicio al hospital psi</w:t>
      </w:r>
      <w:r>
        <w:t xml:space="preserve">quiátrico </w:t>
      </w:r>
      <w:r w:rsidRPr="00FE35D1">
        <w:t xml:space="preserve">de Araba </w:t>
      </w:r>
      <w:r>
        <w:t xml:space="preserve">y el servicio cafetería, y </w:t>
      </w:r>
      <w:r w:rsidRPr="00FE35D1">
        <w:t>en concreto la denuncia se centra en el</w:t>
      </w:r>
      <w:r>
        <w:t>…</w:t>
      </w:r>
      <w:r w:rsidRPr="00FE35D1">
        <w:t xml:space="preserve"> en la cocina </w:t>
      </w:r>
      <w:r>
        <w:t>de</w:t>
      </w:r>
      <w:r w:rsidRPr="00FE35D1">
        <w:t>l Hospital de Santiago, que no sé si</w:t>
      </w:r>
      <w:r>
        <w:t>… o sea, la señora Ubera ha</w:t>
      </w:r>
      <w:r w:rsidRPr="00FE35D1">
        <w:t xml:space="preserve"> dicho que la más p</w:t>
      </w:r>
      <w:r>
        <w:t>r</w:t>
      </w:r>
      <w:r w:rsidRPr="00FE35D1">
        <w:t>in</w:t>
      </w:r>
      <w:r>
        <w:t>g</w:t>
      </w:r>
      <w:r w:rsidRPr="00FE35D1">
        <w:t>a</w:t>
      </w:r>
      <w:r>
        <w:t>da</w:t>
      </w:r>
      <w:r w:rsidRPr="00FE35D1">
        <w:t xml:space="preserve"> </w:t>
      </w:r>
      <w:r>
        <w:t xml:space="preserve">la verdad que me parece una… no sé si he entendido bien, pero me parece una calificación bastante </w:t>
      </w:r>
      <w:r w:rsidRPr="00FE35D1">
        <w:t>p</w:t>
      </w:r>
      <w:r>
        <w:t>oco apropiad</w:t>
      </w:r>
      <w:r w:rsidRPr="00FE35D1">
        <w:t>a y respetuosa, pero bueno</w:t>
      </w:r>
      <w:r>
        <w:t>, y está</w:t>
      </w:r>
      <w:r w:rsidRPr="00FE35D1">
        <w:t xml:space="preserve"> claro</w:t>
      </w:r>
      <w:r>
        <w:t>,</w:t>
      </w:r>
      <w:r w:rsidRPr="00FE35D1">
        <w:t xml:space="preserve"> totalmente </w:t>
      </w:r>
      <w:r>
        <w:t xml:space="preserve">de </w:t>
      </w:r>
      <w:r w:rsidRPr="00FE35D1">
        <w:t>acuerdo que Osakidetza gestiona dinero público, pero bueno</w:t>
      </w:r>
      <w:r>
        <w:t>,</w:t>
      </w:r>
      <w:r w:rsidRPr="00FE35D1">
        <w:t xml:space="preserve"> a estas alturas hacer esas afirmaciones yo creo que tampoco ninguno tenemos ninguna duda y que</w:t>
      </w:r>
      <w:r>
        <w:t>…</w:t>
      </w:r>
      <w:r w:rsidRPr="00FE35D1">
        <w:t xml:space="preserve"> y que desde luego pues de</w:t>
      </w:r>
      <w:r>
        <w:t>be primar la</w:t>
      </w:r>
      <w:r w:rsidRPr="00FE35D1">
        <w:t xml:space="preserve"> buena </w:t>
      </w:r>
      <w:r>
        <w:t>gestión.</w:t>
      </w:r>
    </w:p>
    <w:p w:rsidR="007A78DB" w:rsidRDefault="007A78DB" w:rsidP="00747422">
      <w:pPr>
        <w:pStyle w:val="Texto"/>
      </w:pPr>
    </w:p>
    <w:p w:rsidR="007A78DB" w:rsidRDefault="007A78DB" w:rsidP="00747422">
      <w:pPr>
        <w:pStyle w:val="Texto"/>
      </w:pPr>
      <w:r>
        <w:t xml:space="preserve">Curiosamente, los datos que sirven de </w:t>
      </w:r>
      <w:r w:rsidRPr="00FE35D1">
        <w:t>b</w:t>
      </w:r>
      <w:r>
        <w:t>ase a la</w:t>
      </w:r>
      <w:r w:rsidR="00977911">
        <w:t>s</w:t>
      </w:r>
      <w:r>
        <w:t xml:space="preserve"> denuncia</w:t>
      </w:r>
      <w:r w:rsidR="00977911">
        <w:t>s</w:t>
      </w:r>
      <w:r>
        <w:t xml:space="preserve"> han sido publicados por la propia OSI Araba. Se deben, es consecuencia de la política de </w:t>
      </w:r>
      <w:r w:rsidRPr="00FE35D1">
        <w:t>transparencia de este</w:t>
      </w:r>
      <w:r>
        <w:t>…</w:t>
      </w:r>
    </w:p>
    <w:p w:rsidR="007A78DB" w:rsidRDefault="007A78DB" w:rsidP="00747422">
      <w:pPr>
        <w:pStyle w:val="Texto"/>
      </w:pPr>
    </w:p>
    <w:p w:rsidR="007A78DB" w:rsidRDefault="007A78DB" w:rsidP="00747422">
      <w:pPr>
        <w:pStyle w:val="Texto"/>
      </w:pPr>
      <w:r>
        <w:t>(11. zintaren amaiera)</w:t>
      </w:r>
    </w:p>
    <w:p w:rsidR="007A78DB" w:rsidRDefault="007A78DB" w:rsidP="00747422">
      <w:pPr>
        <w:pStyle w:val="Texto"/>
      </w:pPr>
      <w:r>
        <w:t>(12. zintaren hasiera)</w:t>
      </w:r>
    </w:p>
    <w:p w:rsidR="007A78DB" w:rsidRDefault="007A78DB" w:rsidP="00747422">
      <w:pPr>
        <w:pStyle w:val="Texto"/>
      </w:pPr>
    </w:p>
    <w:p w:rsidR="007A78DB" w:rsidRDefault="007A78DB" w:rsidP="00747422">
      <w:pPr>
        <w:pStyle w:val="Texto"/>
      </w:pPr>
      <w:r>
        <w:t xml:space="preserve">… </w:t>
      </w:r>
      <w:r w:rsidRPr="000746A6">
        <w:t>que sirven de base a la</w:t>
      </w:r>
      <w:r>
        <w:t>s denuncias</w:t>
      </w:r>
      <w:r w:rsidRPr="000746A6">
        <w:t xml:space="preserve"> han si</w:t>
      </w:r>
      <w:r>
        <w:t>do publicados por la propia OSI Araba. S</w:t>
      </w:r>
      <w:r w:rsidR="00977911">
        <w:t>e deben, e</w:t>
      </w:r>
      <w:r w:rsidRPr="000746A6">
        <w:t>s consecuencia de la política de transparencia de este centro</w:t>
      </w:r>
      <w:r>
        <w:t>. Se publican en la I</w:t>
      </w:r>
      <w:r w:rsidRPr="000746A6">
        <w:t>ntranet</w:t>
      </w:r>
      <w:r>
        <w:t>,</w:t>
      </w:r>
      <w:r w:rsidRPr="000746A6">
        <w:t xml:space="preserve"> mensualmente se publican informes de consumos</w:t>
      </w:r>
      <w:r>
        <w:t>,</w:t>
      </w:r>
      <w:r w:rsidRPr="000746A6">
        <w:t xml:space="preserve"> a los que tienen acceso todos los profesionales del conjunto de Osakidetza. </w:t>
      </w:r>
    </w:p>
    <w:p w:rsidR="007A78DB" w:rsidRDefault="007A78DB" w:rsidP="00747422">
      <w:pPr>
        <w:pStyle w:val="Texto"/>
      </w:pPr>
    </w:p>
    <w:p w:rsidR="007A78DB" w:rsidRDefault="007A78DB" w:rsidP="00747422">
      <w:pPr>
        <w:pStyle w:val="Texto"/>
      </w:pPr>
      <w:r w:rsidRPr="000746A6">
        <w:t>Sin embargo, estos datos</w:t>
      </w:r>
      <w:r>
        <w:t>,</w:t>
      </w:r>
      <w:r w:rsidRPr="000746A6">
        <w:t xml:space="preserve"> que ya se ve que aquí de ocultar</w:t>
      </w:r>
      <w:r>
        <w:t>, de</w:t>
      </w:r>
      <w:r w:rsidRPr="000746A6">
        <w:t xml:space="preserve"> disfrazar</w:t>
      </w:r>
      <w:r>
        <w:t>,</w:t>
      </w:r>
      <w:r w:rsidRPr="000746A6">
        <w:t xml:space="preserve"> nada, porque son datos que han si</w:t>
      </w:r>
      <w:r>
        <w:t>do publicados por la propia OSI Araba, s</w:t>
      </w:r>
      <w:r w:rsidRPr="000746A6">
        <w:t>in embargo, para la denuncia pues el sindicato obtiene unos datos</w:t>
      </w:r>
      <w:r>
        <w:t>,</w:t>
      </w:r>
      <w:r w:rsidRPr="000746A6">
        <w:t xml:space="preserve"> que bueno</w:t>
      </w:r>
      <w:r>
        <w:t>,</w:t>
      </w:r>
      <w:r w:rsidRPr="000746A6">
        <w:t xml:space="preserve"> que sí que son datos detallados, pero son</w:t>
      </w:r>
      <w:r>
        <w:t>…</w:t>
      </w:r>
      <w:r w:rsidRPr="000746A6">
        <w:t xml:space="preserve"> se</w:t>
      </w:r>
      <w:r>
        <w:t>…</w:t>
      </w:r>
      <w:r w:rsidRPr="000746A6">
        <w:t xml:space="preserve"> entendemos que se recogen de forma parcial y desde luego sin la </w:t>
      </w:r>
      <w:r>
        <w:t>trazabilidad</w:t>
      </w:r>
      <w:r w:rsidRPr="000746A6">
        <w:t xml:space="preserve"> requerida para una cuestión de </w:t>
      </w:r>
      <w:r>
        <w:t>e</w:t>
      </w:r>
      <w:r w:rsidRPr="000746A6">
        <w:t>stas</w:t>
      </w:r>
      <w:r>
        <w:t>.</w:t>
      </w:r>
    </w:p>
    <w:p w:rsidR="007A78DB" w:rsidRDefault="007A78DB" w:rsidP="00747422">
      <w:pPr>
        <w:pStyle w:val="Texto"/>
      </w:pPr>
    </w:p>
    <w:p w:rsidR="007A78DB" w:rsidRDefault="007A78DB" w:rsidP="00747422">
      <w:pPr>
        <w:pStyle w:val="Texto"/>
      </w:pPr>
      <w:r>
        <w:t>Y, desde luego,</w:t>
      </w:r>
      <w:r w:rsidRPr="000746A6">
        <w:t xml:space="preserve"> para interpretar, para interpretar, para llegar a unas conclusiones determinadas, es necesario analizar una</w:t>
      </w:r>
      <w:r>
        <w:t>…</w:t>
      </w:r>
      <w:r w:rsidRPr="000746A6">
        <w:t xml:space="preserve"> la documentación en conjunto y </w:t>
      </w:r>
      <w:r>
        <w:t>viendo, en este caso,</w:t>
      </w:r>
      <w:r w:rsidRPr="000746A6">
        <w:t xml:space="preserve"> si se refiere a una contratación</w:t>
      </w:r>
      <w:r>
        <w:t>,</w:t>
      </w:r>
      <w:r w:rsidRPr="000746A6">
        <w:t xml:space="preserve"> por los pliegos y el resto documentación que acompañan a la contratación</w:t>
      </w:r>
      <w:r>
        <w:t>.</w:t>
      </w:r>
    </w:p>
    <w:p w:rsidR="007A78DB" w:rsidRDefault="007A78DB" w:rsidP="00747422">
      <w:pPr>
        <w:pStyle w:val="Texto"/>
      </w:pPr>
    </w:p>
    <w:p w:rsidR="007A78DB" w:rsidRDefault="007A78DB" w:rsidP="00747422">
      <w:pPr>
        <w:pStyle w:val="Texto"/>
      </w:pPr>
      <w:r>
        <w:t>Y</w:t>
      </w:r>
      <w:r w:rsidRPr="000746A6">
        <w:t xml:space="preserve"> desde</w:t>
      </w:r>
      <w:r>
        <w:t xml:space="preserve"> luego</w:t>
      </w:r>
      <w:r w:rsidRPr="000746A6">
        <w:t xml:space="preserve"> yo no dudo que el sindicato, en ese caso el sindicato LAB</w:t>
      </w:r>
      <w:r>
        <w:t>,</w:t>
      </w:r>
      <w:r w:rsidRPr="000746A6">
        <w:t xml:space="preserve"> haya hecho un trabajo arduo y que le haya llevado vari</w:t>
      </w:r>
      <w:r>
        <w:t>os ejercicios, pero desde luego</w:t>
      </w:r>
      <w:r w:rsidRPr="000746A6">
        <w:t xml:space="preserve"> lo que parece que falta es un contraste, un contraste mínimo</w:t>
      </w:r>
      <w:r>
        <w:t>,</w:t>
      </w:r>
      <w:r w:rsidRPr="000746A6">
        <w:t xml:space="preserve"> con la entidad y con los responsables que manejan estos datos</w:t>
      </w:r>
      <w:r>
        <w:t xml:space="preserve">. </w:t>
      </w:r>
    </w:p>
    <w:p w:rsidR="007A78DB" w:rsidRDefault="007A78DB" w:rsidP="00747422">
      <w:pPr>
        <w:pStyle w:val="Texto"/>
      </w:pPr>
    </w:p>
    <w:p w:rsidR="007A78DB" w:rsidRDefault="007A78DB" w:rsidP="00747422">
      <w:pPr>
        <w:pStyle w:val="Texto"/>
      </w:pPr>
      <w:r>
        <w:t>H</w:t>
      </w:r>
      <w:r w:rsidRPr="000746A6">
        <w:t>an acudido directamente a</w:t>
      </w:r>
      <w:r>
        <w:t xml:space="preserve">… pues </w:t>
      </w:r>
      <w:r w:rsidRPr="000746A6">
        <w:t>a la Fiscalía y a los medios de comunicación con unos datos a la mínima sospecha</w:t>
      </w:r>
      <w:r>
        <w:t>, no. Sí</w:t>
      </w:r>
      <w:r w:rsidRPr="000746A6">
        <w:t xml:space="preserve"> de varios ejercicios, pero con unos datos parciales</w:t>
      </w:r>
      <w:r>
        <w:t>,</w:t>
      </w:r>
      <w:r w:rsidRPr="000746A6">
        <w:t xml:space="preserve"> directamente a la Fiscalía y a los </w:t>
      </w:r>
      <w:r>
        <w:t>medios d</w:t>
      </w:r>
      <w:r w:rsidRPr="000746A6">
        <w:t>e comunicación, sin tener ningún interés en que la</w:t>
      </w:r>
      <w:r>
        <w:t>… en que el centro dé</w:t>
      </w:r>
      <w:r w:rsidRPr="000746A6">
        <w:t xml:space="preserve"> las explicaciones oportunas</w:t>
      </w:r>
      <w:r>
        <w:t>. Y</w:t>
      </w:r>
      <w:r w:rsidRPr="000746A6">
        <w:t xml:space="preserve"> desde luego se ha insistido</w:t>
      </w:r>
      <w:r>
        <w:t>, ofrecido e</w:t>
      </w:r>
      <w:r w:rsidRPr="000746A6">
        <w:t xml:space="preserve"> insistido</w:t>
      </w:r>
      <w:r>
        <w:t>, en dar es</w:t>
      </w:r>
      <w:r w:rsidRPr="000746A6">
        <w:t>as explicaciones</w:t>
      </w:r>
      <w:r>
        <w:t>, incluso por la señora Murga</w:t>
      </w:r>
      <w:r w:rsidRPr="000746A6">
        <w:t xml:space="preserve"> el día de la interpelación</w:t>
      </w:r>
      <w:r>
        <w:t>, en la respuesta a</w:t>
      </w:r>
      <w:r w:rsidRPr="000746A6">
        <w:t xml:space="preserve"> la interpelación</w:t>
      </w:r>
      <w:r>
        <w:t>,</w:t>
      </w:r>
      <w:r w:rsidRPr="000746A6">
        <w:t xml:space="preserve"> d</w:t>
      </w:r>
      <w:r>
        <w:t>el día</w:t>
      </w:r>
      <w:r w:rsidRPr="000746A6">
        <w:t xml:space="preserve"> 13 de diciembre</w:t>
      </w:r>
      <w:r>
        <w:t>.</w:t>
      </w:r>
    </w:p>
    <w:p w:rsidR="007A78DB" w:rsidRDefault="007A78DB" w:rsidP="00747422">
      <w:pPr>
        <w:pStyle w:val="Texto"/>
      </w:pPr>
    </w:p>
    <w:p w:rsidR="007A78DB" w:rsidRDefault="007A78DB" w:rsidP="00747422">
      <w:pPr>
        <w:pStyle w:val="Texto"/>
      </w:pPr>
      <w:r>
        <w:t>Y</w:t>
      </w:r>
      <w:r w:rsidRPr="000746A6">
        <w:t xml:space="preserve"> para más abundamiento, pues el grupo proponente tiene también solicitadas unas co</w:t>
      </w:r>
      <w:r>
        <w:t>mparecencias, una comparecencia de los responsables</w:t>
      </w:r>
      <w:r w:rsidRPr="000746A6">
        <w:t xml:space="preserve"> tanto </w:t>
      </w:r>
      <w:r>
        <w:t>del D</w:t>
      </w:r>
      <w:r w:rsidRPr="000746A6">
        <w:t xml:space="preserve">epartamento </w:t>
      </w:r>
      <w:r>
        <w:t>de S</w:t>
      </w:r>
      <w:r w:rsidRPr="000746A6">
        <w:t>alud como de Osakidetza y ni siquiera ha esperado a recibir esas ex</w:t>
      </w:r>
      <w:r>
        <w:t>plicaciones. N</w:t>
      </w:r>
      <w:r w:rsidRPr="000746A6">
        <w:t>i siquiera</w:t>
      </w:r>
      <w:r>
        <w:t xml:space="preserve"> ha agotado la vía </w:t>
      </w:r>
      <w:r w:rsidRPr="000746A6">
        <w:t>parlamentaria</w:t>
      </w:r>
      <w:r>
        <w:t>. N</w:t>
      </w:r>
      <w:r w:rsidRPr="000746A6">
        <w:t>o agota</w:t>
      </w:r>
      <w:r>
        <w:t>,</w:t>
      </w:r>
      <w:r w:rsidRPr="000746A6">
        <w:t xml:space="preserve"> ni explora, </w:t>
      </w:r>
      <w:r>
        <w:t xml:space="preserve">ni </w:t>
      </w:r>
      <w:r w:rsidRPr="000746A6">
        <w:t>explora, ni siquiera agota</w:t>
      </w:r>
      <w:r>
        <w:t>,</w:t>
      </w:r>
      <w:r w:rsidRPr="000746A6">
        <w:t xml:space="preserve"> las vías previas y lógicas necesarias de rec</w:t>
      </w:r>
      <w:r>
        <w:t>ibir unas explicaciones y acuden,</w:t>
      </w:r>
      <w:r w:rsidRPr="000746A6">
        <w:t xml:space="preserve"> el sindicato directamente a la Fiscalía y ustedes di</w:t>
      </w:r>
      <w:r>
        <w:t>rectamente aquí con una</w:t>
      </w:r>
      <w:r w:rsidRPr="000746A6">
        <w:t xml:space="preserve"> moción</w:t>
      </w:r>
      <w:r>
        <w:t xml:space="preserve"> que, desde luego,</w:t>
      </w:r>
      <w:r w:rsidRPr="000746A6">
        <w:t xml:space="preserve"> no parece que </w:t>
      </w:r>
      <w:r>
        <w:t>v</w:t>
      </w:r>
      <w:r w:rsidRPr="000746A6">
        <w:t>aya a arreglar o solucionar en nada l</w:t>
      </w:r>
      <w:r>
        <w:t>a situación, si es que hay algo…</w:t>
      </w:r>
      <w:r w:rsidRPr="000746A6">
        <w:t xml:space="preserve"> hay algo que solucionar</w:t>
      </w:r>
      <w:r>
        <w:t>.</w:t>
      </w:r>
    </w:p>
    <w:p w:rsidR="007A78DB" w:rsidRDefault="007A78DB" w:rsidP="00747422">
      <w:pPr>
        <w:pStyle w:val="Texto"/>
      </w:pPr>
    </w:p>
    <w:p w:rsidR="007A78DB" w:rsidRDefault="007A78DB" w:rsidP="00747422">
      <w:pPr>
        <w:pStyle w:val="Texto"/>
      </w:pPr>
      <w:r>
        <w:t>A</w:t>
      </w:r>
      <w:r w:rsidRPr="000746A6">
        <w:t>demás</w:t>
      </w:r>
      <w:r>
        <w:t>,</w:t>
      </w:r>
      <w:r w:rsidRPr="000746A6">
        <w:t xml:space="preserve"> ustedes, bueno</w:t>
      </w:r>
      <w:r>
        <w:t>, en</w:t>
      </w:r>
      <w:r w:rsidRPr="000746A6">
        <w:t xml:space="preserve"> el escrito de solicitud de comparecencia hablaba</w:t>
      </w:r>
      <w:r>
        <w:t>n</w:t>
      </w:r>
      <w:r w:rsidRPr="000746A6">
        <w:t xml:space="preserve"> de qu</w:t>
      </w:r>
      <w:r>
        <w:t>e d</w:t>
      </w:r>
      <w:r w:rsidRPr="000746A6">
        <w:t xml:space="preserve">é explicaciones de la denuncia de </w:t>
      </w:r>
      <w:r>
        <w:t xml:space="preserve">LAB. Hombre, de </w:t>
      </w:r>
      <w:r w:rsidRPr="000746A6">
        <w:t xml:space="preserve">la </w:t>
      </w:r>
      <w:r>
        <w:t>denuncia de alguien deberá dar explicaciones</w:t>
      </w:r>
      <w:r w:rsidRPr="000746A6">
        <w:t xml:space="preserve"> el denunciante</w:t>
      </w:r>
      <w:r>
        <w:t>,</w:t>
      </w:r>
      <w:r w:rsidRPr="000746A6">
        <w:t xml:space="preserve"> </w:t>
      </w:r>
      <w:r>
        <w:t>¿no?</w:t>
      </w:r>
      <w:r w:rsidRPr="000746A6">
        <w:t xml:space="preserve">  </w:t>
      </w:r>
      <w:r>
        <w:t>P</w:t>
      </w:r>
      <w:r w:rsidRPr="000746A6">
        <w:t>ero bueno</w:t>
      </w:r>
      <w:r>
        <w:t>,</w:t>
      </w:r>
      <w:r w:rsidRPr="000746A6">
        <w:t xml:space="preserve"> entiendo que estaba</w:t>
      </w:r>
      <w:r>
        <w:t>…</w:t>
      </w:r>
      <w:r w:rsidRPr="000746A6">
        <w:t xml:space="preserve"> que era</w:t>
      </w:r>
      <w:r>
        <w:t>…</w:t>
      </w:r>
      <w:r w:rsidRPr="000746A6">
        <w:t xml:space="preserve"> se refería</w:t>
      </w:r>
      <w:r>
        <w:t xml:space="preserve"> a</w:t>
      </w:r>
      <w:r w:rsidRPr="000746A6">
        <w:t xml:space="preserve"> una mala</w:t>
      </w:r>
      <w:r>
        <w:t>…</w:t>
      </w:r>
      <w:r w:rsidRPr="000746A6">
        <w:t xml:space="preserve"> a una re</w:t>
      </w:r>
      <w:r>
        <w:t>d</w:t>
      </w:r>
      <w:r w:rsidRPr="000746A6">
        <w:t>acción no muy acertada</w:t>
      </w:r>
      <w:r>
        <w:t>.</w:t>
      </w:r>
    </w:p>
    <w:p w:rsidR="007A78DB" w:rsidRDefault="007A78DB" w:rsidP="00747422">
      <w:pPr>
        <w:pStyle w:val="Texto"/>
      </w:pPr>
    </w:p>
    <w:p w:rsidR="007A78DB" w:rsidRDefault="007A78DB" w:rsidP="00747422">
      <w:pPr>
        <w:pStyle w:val="Texto"/>
      </w:pPr>
      <w:r>
        <w:t>U</w:t>
      </w:r>
      <w:r w:rsidRPr="000746A6">
        <w:t>sted</w:t>
      </w:r>
      <w:r>
        <w:t>es también</w:t>
      </w:r>
      <w:r w:rsidRPr="000746A6">
        <w:t xml:space="preserve"> piden una exhaustiva</w:t>
      </w:r>
      <w:r>
        <w:t>… el grupo proponente</w:t>
      </w:r>
      <w:r w:rsidRPr="000746A6">
        <w:t xml:space="preserve">  </w:t>
      </w:r>
      <w:r>
        <w:t>s</w:t>
      </w:r>
      <w:r w:rsidRPr="000746A6">
        <w:t>o</w:t>
      </w:r>
      <w:r>
        <w:t>licita una exhaustiva auditoría solo de este contrato y además</w:t>
      </w:r>
      <w:r w:rsidRPr="000746A6">
        <w:t xml:space="preserve"> exigen que se depuren responsabilidades. Nosotros, como es obvio, no podemos estar de acuerdo con estas solicitudes. No podemos</w:t>
      </w:r>
      <w:r>
        <w:t>.</w:t>
      </w:r>
      <w:r w:rsidRPr="000746A6">
        <w:t xml:space="preserve"> No estamos de acuerdo en que se solicite una auditoría así de saque. Hay medios o sistemas, procedimientos previos que se deben explorar</w:t>
      </w:r>
      <w:r>
        <w:t xml:space="preserve">. Y no podemos por cada sospecha o por cada dato que </w:t>
      </w:r>
      <w:r w:rsidRPr="000746A6">
        <w:t>no cuadre</w:t>
      </w:r>
      <w:r>
        <w:t>, por cada contra</w:t>
      </w:r>
      <w:r w:rsidRPr="000746A6">
        <w:t>to</w:t>
      </w:r>
      <w:r>
        <w:t xml:space="preserve"> de Osakidetza, Osakidetza no puede encargar auditorías de todos sus contratos</w:t>
      </w:r>
      <w:r w:rsidRPr="000746A6">
        <w:t xml:space="preserve"> porque unos datos en un momento determinado no cuadren</w:t>
      </w:r>
      <w:r>
        <w:t>.</w:t>
      </w:r>
    </w:p>
    <w:p w:rsidR="007A78DB" w:rsidRDefault="007A78DB" w:rsidP="00747422">
      <w:pPr>
        <w:pStyle w:val="Texto"/>
      </w:pPr>
    </w:p>
    <w:p w:rsidR="007A78DB" w:rsidRDefault="007A78DB" w:rsidP="00747422">
      <w:pPr>
        <w:pStyle w:val="Texto"/>
      </w:pPr>
      <w:r>
        <w:t>Y</w:t>
      </w:r>
      <w:r w:rsidRPr="000746A6">
        <w:t xml:space="preserve"> para nada hay aquí falta de actitud o de oficio de Osakidetza.  Tal como dijo la consejera, se han</w:t>
      </w:r>
      <w:r>
        <w:t>…</w:t>
      </w:r>
      <w:r w:rsidRPr="000746A6">
        <w:t xml:space="preserve"> se están tomando medidas, no en este contrato solo, sino en la mejora continua de las contrataciones</w:t>
      </w:r>
      <w:r>
        <w:t>.</w:t>
      </w:r>
    </w:p>
    <w:p w:rsidR="007A78DB" w:rsidRDefault="007A78DB" w:rsidP="00747422">
      <w:pPr>
        <w:pStyle w:val="Texto"/>
      </w:pPr>
    </w:p>
    <w:p w:rsidR="007A78DB" w:rsidRDefault="007A78DB" w:rsidP="00747422">
      <w:pPr>
        <w:pStyle w:val="Texto"/>
      </w:pPr>
      <w:r>
        <w:t>Y</w:t>
      </w:r>
      <w:r w:rsidRPr="000746A6">
        <w:t xml:space="preserve"> en cuanto a las responsabilidades que ustedes hablan, </w:t>
      </w:r>
      <w:r>
        <w:t>hombre, pues de momento sigue</w:t>
      </w:r>
      <w:r w:rsidRPr="000746A6">
        <w:t xml:space="preserve"> en vigor el principio de </w:t>
      </w:r>
      <w:r>
        <w:t>presunción de inocencia</w:t>
      </w:r>
      <w:r w:rsidRPr="000746A6">
        <w:t>. Invertir la carga</w:t>
      </w:r>
      <w:r>
        <w:t xml:space="preserve"> de la prueba</w:t>
      </w:r>
      <w:r w:rsidRPr="000746A6">
        <w:t xml:space="preserve"> pues no nos parece muy responsable</w:t>
      </w:r>
      <w:r>
        <w:t>.</w:t>
      </w:r>
    </w:p>
    <w:p w:rsidR="007A78DB" w:rsidRDefault="007A78DB" w:rsidP="00747422">
      <w:pPr>
        <w:pStyle w:val="Texto"/>
      </w:pPr>
    </w:p>
    <w:p w:rsidR="007A78DB" w:rsidRDefault="007A78DB" w:rsidP="00747422">
      <w:pPr>
        <w:pStyle w:val="Texto"/>
      </w:pPr>
      <w:r>
        <w:t>Y</w:t>
      </w:r>
      <w:r w:rsidRPr="000746A6">
        <w:t xml:space="preserve"> se est</w:t>
      </w:r>
      <w:r>
        <w:t xml:space="preserve">án hablando de unas acusaciones gravísimas. Usted en </w:t>
      </w:r>
      <w:r w:rsidRPr="000746A6">
        <w:t>el momento de la interpela</w:t>
      </w:r>
      <w:r>
        <w:t>ción,</w:t>
      </w:r>
      <w:r w:rsidRPr="000746A6">
        <w:t xml:space="preserve"> el día de la interpelación</w:t>
      </w:r>
      <w:r>
        <w:t>,</w:t>
      </w:r>
      <w:r w:rsidRPr="000746A6">
        <w:t xml:space="preserve"> y hoy aquí mismo </w:t>
      </w:r>
      <w:r>
        <w:t>ha hecho unas acusaciones grav</w:t>
      </w:r>
      <w:r w:rsidRPr="000746A6">
        <w:t xml:space="preserve">ísimas que por una mínima </w:t>
      </w:r>
      <w:r>
        <w:t>responsabilidad y prudencia se deb</w:t>
      </w:r>
      <w:r w:rsidRPr="000746A6">
        <w:t>erían tener una base por lo menos más sólida.</w:t>
      </w:r>
    </w:p>
    <w:p w:rsidR="007A78DB" w:rsidRDefault="007A78DB" w:rsidP="00747422">
      <w:pPr>
        <w:pStyle w:val="Texto"/>
      </w:pPr>
    </w:p>
    <w:p w:rsidR="007A78DB" w:rsidRDefault="007A78DB" w:rsidP="00747422">
      <w:pPr>
        <w:pStyle w:val="Texto"/>
      </w:pPr>
      <w:r w:rsidRPr="000746A6">
        <w:t>Y en cuanto al Grupo Popular, bueno</w:t>
      </w:r>
      <w:r>
        <w:t>,</w:t>
      </w:r>
      <w:r w:rsidRPr="000746A6">
        <w:t xml:space="preserve"> pues también habla de irregularidades</w:t>
      </w:r>
      <w:r>
        <w:t>.</w:t>
      </w:r>
      <w:r w:rsidRPr="000746A6">
        <w:t xml:space="preserve"> </w:t>
      </w:r>
      <w:r>
        <w:t>Q</w:t>
      </w:r>
      <w:r w:rsidRPr="000746A6">
        <w:t>ue</w:t>
      </w:r>
      <w:r>
        <w:t xml:space="preserve"> en lo que no estamos de acuerdo</w:t>
      </w:r>
      <w:r w:rsidRPr="000746A6">
        <w:t xml:space="preserve"> que se hable de saque </w:t>
      </w:r>
      <w:r>
        <w:t xml:space="preserve">y </w:t>
      </w:r>
      <w:r w:rsidRPr="000746A6">
        <w:t xml:space="preserve">de </w:t>
      </w:r>
      <w:r>
        <w:t>irregularidades.</w:t>
      </w:r>
    </w:p>
    <w:p w:rsidR="007A78DB" w:rsidRDefault="007A78DB" w:rsidP="00747422">
      <w:pPr>
        <w:pStyle w:val="Texto"/>
      </w:pPr>
    </w:p>
    <w:p w:rsidR="007A78DB" w:rsidRDefault="007A78DB" w:rsidP="00747422">
      <w:pPr>
        <w:pStyle w:val="Texto"/>
      </w:pPr>
      <w:r>
        <w:t>S</w:t>
      </w:r>
      <w:r w:rsidRPr="000746A6">
        <w:t xml:space="preserve">í podemos compartir y compartimos de hecho que se </w:t>
      </w:r>
      <w:r>
        <w:t>e</w:t>
      </w:r>
      <w:r w:rsidRPr="000746A6">
        <w:t>labore</w:t>
      </w:r>
      <w:r>
        <w:t xml:space="preserve"> e</w:t>
      </w:r>
      <w:r w:rsidRPr="000746A6">
        <w:t>s</w:t>
      </w:r>
      <w:r>
        <w:t>e informe. P</w:t>
      </w:r>
      <w:r w:rsidRPr="000746A6">
        <w:t>er</w:t>
      </w:r>
      <w:r>
        <w:t>o es que de hecho ya lo dijo la… Y</w:t>
      </w:r>
      <w:r w:rsidRPr="000746A6">
        <w:t xml:space="preserve"> lo hemos of</w:t>
      </w:r>
      <w:r>
        <w:t>recido en el acuerdo. La señora Murga</w:t>
      </w:r>
      <w:r w:rsidRPr="000746A6">
        <w:t xml:space="preserve"> en su interpelación del día </w:t>
      </w:r>
      <w:r>
        <w:t>1</w:t>
      </w:r>
      <w:r w:rsidRPr="000746A6">
        <w:t xml:space="preserve">3 de diciembre ya informó que se ha creado un grupo de trabajo dentro de </w:t>
      </w:r>
      <w:r>
        <w:t xml:space="preserve">Osakidetza formado </w:t>
      </w:r>
      <w:r w:rsidRPr="000746A6">
        <w:t xml:space="preserve">por la dirección </w:t>
      </w:r>
      <w:r>
        <w:t xml:space="preserve">económica </w:t>
      </w:r>
      <w:r w:rsidRPr="000746A6">
        <w:t>financiera que está implementando</w:t>
      </w:r>
      <w:r>
        <w:t>,</w:t>
      </w:r>
      <w:r w:rsidRPr="000746A6">
        <w:t xml:space="preserve"> identificando sistemas de mejora en la contratación y además recabando toda la documentación necesaria para elaborar ese informe. Con lo cual, en cuanto al informe, ningún problema</w:t>
      </w:r>
      <w:r>
        <w:t>.</w:t>
      </w:r>
    </w:p>
    <w:p w:rsidR="007A78DB" w:rsidRDefault="007A78DB" w:rsidP="00747422">
      <w:pPr>
        <w:pStyle w:val="Texto"/>
      </w:pPr>
    </w:p>
    <w:p w:rsidR="007A78DB" w:rsidRDefault="007A78DB" w:rsidP="00747422">
      <w:pPr>
        <w:pStyle w:val="Texto"/>
      </w:pPr>
      <w:r>
        <w:t>Y</w:t>
      </w:r>
      <w:r w:rsidRPr="000746A6">
        <w:t xml:space="preserve"> la</w:t>
      </w:r>
      <w:r>
        <w:t xml:space="preserve"> consejera en </w:t>
      </w:r>
      <w:r w:rsidRPr="000746A6">
        <w:t>aquel momento también hizo una contextualización muy oportuna</w:t>
      </w:r>
      <w:r>
        <w:t>,</w:t>
      </w:r>
      <w:r w:rsidRPr="000746A6">
        <w:t xml:space="preserve"> la que usted</w:t>
      </w:r>
      <w:r>
        <w:t>,</w:t>
      </w:r>
      <w:r w:rsidRPr="000746A6">
        <w:t xml:space="preserve"> señora Ubera, no quería escuchar, no </w:t>
      </w:r>
      <w:r>
        <w:t xml:space="preserve">le interesaba, </w:t>
      </w:r>
      <w:r w:rsidRPr="000746A6">
        <w:t xml:space="preserve">a usted </w:t>
      </w:r>
      <w:r>
        <w:t>solo le interesaban</w:t>
      </w:r>
      <w:r w:rsidRPr="000746A6">
        <w:t xml:space="preserve"> </w:t>
      </w:r>
      <w:r>
        <w:t>las materias o</w:t>
      </w:r>
      <w:r w:rsidRPr="000746A6">
        <w:t xml:space="preserve"> los productos fungible</w:t>
      </w:r>
      <w:r>
        <w:t>s</w:t>
      </w:r>
      <w:r w:rsidRPr="000746A6">
        <w:t xml:space="preserve"> y no quería ningún otro tipo de explicación</w:t>
      </w:r>
      <w:r>
        <w:t>. Y,</w:t>
      </w:r>
      <w:r w:rsidRPr="000746A6">
        <w:t xml:space="preserve"> sin embargo, esa contextualización es necesaria y </w:t>
      </w:r>
      <w:r>
        <w:t xml:space="preserve">oportuna. </w:t>
      </w:r>
    </w:p>
    <w:p w:rsidR="007A78DB" w:rsidRDefault="007A78DB" w:rsidP="00747422">
      <w:pPr>
        <w:pStyle w:val="Texto"/>
      </w:pPr>
    </w:p>
    <w:p w:rsidR="007A78DB" w:rsidRDefault="007A78DB" w:rsidP="00747422">
      <w:pPr>
        <w:pStyle w:val="Texto"/>
      </w:pPr>
      <w:r>
        <w:t>Compartimos, de hecho</w:t>
      </w:r>
      <w:r w:rsidRPr="000746A6">
        <w:t xml:space="preserve"> me remito, porque no voy </w:t>
      </w:r>
      <w:r>
        <w:t xml:space="preserve">a ser tan extensa </w:t>
      </w:r>
      <w:r w:rsidRPr="000746A6">
        <w:t>como en su día fue la señora Murga, pero desde luego sí influye el proceso de integración de la</w:t>
      </w:r>
      <w:r>
        <w:t>s</w:t>
      </w:r>
      <w:r w:rsidRPr="000746A6">
        <w:t xml:space="preserve"> OSI los contratos, la unificación de contratos</w:t>
      </w:r>
      <w:r>
        <w:t>,</w:t>
      </w:r>
      <w:r w:rsidRPr="000746A6">
        <w:t xml:space="preserve"> influye en la complejidad de la interpretación para poder gestionar, interpretar esos contratos con una dificultad altísima</w:t>
      </w:r>
      <w:r>
        <w:t>. Y desde luego influyen</w:t>
      </w:r>
      <w:r w:rsidRPr="000746A6">
        <w:t xml:space="preserve"> muchísimos elementos que sí son relevantes</w:t>
      </w:r>
      <w:r>
        <w:t>:</w:t>
      </w:r>
      <w:r w:rsidRPr="000746A6">
        <w:t xml:space="preserve"> las dietas, los diferentes pacientes, las diferentes culturas de los centros, todo influye y hace que sean difícilmente comparable</w:t>
      </w:r>
      <w:r>
        <w:t>s</w:t>
      </w:r>
      <w:r w:rsidRPr="000746A6">
        <w:t xml:space="preserve"> aspectos contables de ambos centros.</w:t>
      </w:r>
    </w:p>
    <w:p w:rsidR="007A78DB" w:rsidRDefault="007A78DB" w:rsidP="00747422">
      <w:pPr>
        <w:pStyle w:val="Texto"/>
      </w:pPr>
    </w:p>
    <w:p w:rsidR="007A78DB" w:rsidRDefault="007A78DB" w:rsidP="00747422">
      <w:pPr>
        <w:pStyle w:val="Texto"/>
      </w:pPr>
      <w:r w:rsidRPr="000746A6">
        <w:t xml:space="preserve">Y además también hay que destacar la exitosa integración de la OSI Araba, a pesar de que ha sido un camino difícil y en </w:t>
      </w:r>
      <w:r>
        <w:t>a</w:t>
      </w:r>
      <w:r w:rsidRPr="000746A6">
        <w:t>l</w:t>
      </w:r>
      <w:r>
        <w:t>g</w:t>
      </w:r>
      <w:r w:rsidRPr="000746A6">
        <w:t>unos aspectos se podría decir que hasta traumático, pero ha sido y sigue siendo un reto</w:t>
      </w:r>
      <w:r>
        <w:t>. Que desde luego</w:t>
      </w:r>
      <w:r w:rsidRPr="000746A6">
        <w:t xml:space="preserve"> la</w:t>
      </w:r>
      <w:r>
        <w:t>… E</w:t>
      </w:r>
      <w:r w:rsidRPr="000746A6">
        <w:t>xitoso</w:t>
      </w:r>
      <w:r>
        <w:t>,</w:t>
      </w:r>
      <w:r w:rsidRPr="000746A6">
        <w:t xml:space="preserve"> q</w:t>
      </w:r>
      <w:r>
        <w:t>ue es exitoso. Pero desde luego</w:t>
      </w:r>
      <w:r w:rsidRPr="000746A6">
        <w:t xml:space="preserve"> el centro es consciente que todavía quedan en muchos aspectos a mejorar</w:t>
      </w:r>
      <w:r>
        <w:t>.</w:t>
      </w:r>
    </w:p>
    <w:p w:rsidR="007A78DB" w:rsidRDefault="007A78DB" w:rsidP="00747422">
      <w:pPr>
        <w:pStyle w:val="Texto"/>
      </w:pPr>
    </w:p>
    <w:p w:rsidR="007A78DB" w:rsidRDefault="007A78DB" w:rsidP="00747422">
      <w:pPr>
        <w:pStyle w:val="Texto"/>
      </w:pPr>
      <w:r>
        <w:t>Y así</w:t>
      </w:r>
      <w:r w:rsidRPr="000746A6">
        <w:t xml:space="preserve"> nosotros también en la</w:t>
      </w:r>
      <w:r>
        <w:t>…</w:t>
      </w:r>
      <w:r w:rsidRPr="000746A6">
        <w:t xml:space="preserve"> en nuestra enmienda solicitamos que dentro de los criterios</w:t>
      </w:r>
      <w:r>
        <w:t xml:space="preserve">, con criterios de transparencia </w:t>
      </w:r>
      <w:r w:rsidRPr="000746A6">
        <w:t xml:space="preserve">y dentro del marco </w:t>
      </w:r>
      <w:r>
        <w:t>de</w:t>
      </w:r>
      <w:r w:rsidRPr="000746A6">
        <w:t xml:space="preserve"> la legalidad, como no puede ser de otra forma, pues seguir avanza</w:t>
      </w:r>
      <w:r>
        <w:t xml:space="preserve">ndo, que se sigan, que se adopten medidas </w:t>
      </w:r>
      <w:r w:rsidRPr="000746A6">
        <w:t>para que se siga avanzando en la confluencia organizativa de los hospita</w:t>
      </w:r>
      <w:r>
        <w:t>les de Santiago y Txagorritxu y</w:t>
      </w:r>
      <w:r w:rsidRPr="000746A6">
        <w:t xml:space="preserve"> así seguir mejorando la atención sanitaria pública.</w:t>
      </w:r>
    </w:p>
    <w:p w:rsidR="007A78DB" w:rsidRDefault="007A78DB" w:rsidP="00747422">
      <w:pPr>
        <w:pStyle w:val="Texto"/>
      </w:pPr>
    </w:p>
    <w:p w:rsidR="007A78DB" w:rsidRDefault="007A78DB" w:rsidP="00747422">
      <w:pPr>
        <w:pStyle w:val="Texto"/>
      </w:pPr>
      <w:r w:rsidRPr="000746A6">
        <w:t xml:space="preserve">Por lo tanto, </w:t>
      </w:r>
      <w:r>
        <w:t xml:space="preserve">no nos parece nada responsable </w:t>
      </w:r>
      <w:r w:rsidRPr="000746A6">
        <w:t>n</w:t>
      </w:r>
      <w:r>
        <w:t xml:space="preserve">i </w:t>
      </w:r>
      <w:r w:rsidRPr="000746A6">
        <w:t xml:space="preserve">prudente ni justo que con unas sospechas o por unos datos que no cuadren se vaya a la Fiscalía y a los medios de comunicación directamente sin haber existido unas explicaciones, un contraste previo mínimo. </w:t>
      </w:r>
    </w:p>
    <w:p w:rsidR="007A78DB" w:rsidRDefault="007A78DB" w:rsidP="00747422">
      <w:pPr>
        <w:pStyle w:val="Texto"/>
      </w:pPr>
    </w:p>
    <w:p w:rsidR="007A78DB" w:rsidRDefault="007A78DB" w:rsidP="00747422">
      <w:pPr>
        <w:pStyle w:val="Texto"/>
      </w:pPr>
      <w:r w:rsidRPr="000746A6">
        <w:t>Y usted</w:t>
      </w:r>
      <w:r>
        <w:t xml:space="preserve"> lo sabe, señora Ubera, </w:t>
      </w:r>
      <w:r w:rsidRPr="000746A6">
        <w:t>no ha interesado</w:t>
      </w:r>
      <w:r>
        <w:t>. Y</w:t>
      </w:r>
      <w:r w:rsidRPr="000746A6">
        <w:t xml:space="preserve"> </w:t>
      </w:r>
      <w:r>
        <w:t>el</w:t>
      </w:r>
      <w:r w:rsidRPr="000746A6">
        <w:t xml:space="preserve"> objetivo es tirar por la borda unos esfuerzos</w:t>
      </w:r>
      <w:r>
        <w:t>,</w:t>
      </w:r>
      <w:r w:rsidRPr="000746A6">
        <w:t xml:space="preserve"> el esfuerzo, el gran esfuerzo</w:t>
      </w:r>
      <w:r>
        <w:t>,</w:t>
      </w:r>
      <w:r w:rsidRPr="000746A6">
        <w:t xml:space="preserve"> que </w:t>
      </w:r>
      <w:r>
        <w:t>ha supuesto</w:t>
      </w:r>
      <w:r w:rsidRPr="000746A6">
        <w:t xml:space="preserve"> la integración y la buena gestión y en genérico pues la</w:t>
      </w:r>
      <w:r>
        <w:t>,</w:t>
      </w:r>
      <w:r w:rsidRPr="000746A6">
        <w:t xml:space="preserve"> en general</w:t>
      </w:r>
      <w:r>
        <w:t>,</w:t>
      </w:r>
      <w:r w:rsidRPr="000746A6">
        <w:t xml:space="preserve"> la buena imagen </w:t>
      </w:r>
      <w:r>
        <w:t>o</w:t>
      </w:r>
      <w:r w:rsidRPr="000746A6">
        <w:t xml:space="preserve"> </w:t>
      </w:r>
      <w:r>
        <w:t>l</w:t>
      </w:r>
      <w:r w:rsidRPr="000746A6">
        <w:t>a buena imagen de Osakidetza</w:t>
      </w:r>
      <w:r>
        <w:t>.</w:t>
      </w:r>
    </w:p>
    <w:p w:rsidR="007A78DB" w:rsidRDefault="007A78DB" w:rsidP="00747422">
      <w:pPr>
        <w:pStyle w:val="Texto"/>
      </w:pPr>
    </w:p>
    <w:p w:rsidR="007A78DB" w:rsidRDefault="007A78DB" w:rsidP="00747422">
      <w:pPr>
        <w:pStyle w:val="Texto"/>
      </w:pPr>
      <w:r>
        <w:t xml:space="preserve">Y en </w:t>
      </w:r>
      <w:r w:rsidRPr="000746A6">
        <w:t>lo que se refiere a la Fiscalía. Bueno, no tenemos constancia a día de hoy de que se haya admitido l</w:t>
      </w:r>
      <w:r w:rsidR="00977911">
        <w:t>a denuncia. P</w:t>
      </w:r>
      <w:r w:rsidRPr="000746A6">
        <w:t>ero</w:t>
      </w:r>
      <w:r>
        <w:t>,</w:t>
      </w:r>
      <w:r w:rsidRPr="000746A6">
        <w:t xml:space="preserve"> como no puede ser de otra forma y como también anunció la señora Murga, desde luego</w:t>
      </w:r>
      <w:r>
        <w:t>,</w:t>
      </w:r>
      <w:r w:rsidRPr="000746A6">
        <w:t xml:space="preserve"> si se admitiera, pues no duden q</w:t>
      </w:r>
      <w:r>
        <w:t>ue se colaborará, que se …</w:t>
      </w:r>
    </w:p>
    <w:p w:rsidR="007A78DB" w:rsidRDefault="007A78DB" w:rsidP="00747422">
      <w:pPr>
        <w:pStyle w:val="Texto"/>
      </w:pPr>
    </w:p>
    <w:p w:rsidR="007A78DB" w:rsidRPr="00A00CA0" w:rsidRDefault="007A78DB" w:rsidP="00747422">
      <w:pPr>
        <w:pStyle w:val="Texto"/>
      </w:pPr>
      <w:r>
        <w:t>(12. zintaren amaiera)</w:t>
      </w:r>
    </w:p>
    <w:p w:rsidR="007A78DB" w:rsidRDefault="007A78DB" w:rsidP="00747422">
      <w:pPr>
        <w:pStyle w:val="Texto"/>
      </w:pPr>
      <w:r>
        <w:t>(13. zintaren hasiera)</w:t>
      </w:r>
    </w:p>
    <w:p w:rsidR="007A78DB" w:rsidRDefault="007A78DB" w:rsidP="00747422">
      <w:pPr>
        <w:pStyle w:val="Texto"/>
      </w:pPr>
    </w:p>
    <w:p w:rsidR="007A78DB" w:rsidRDefault="007A78DB" w:rsidP="00747422">
      <w:pPr>
        <w:pStyle w:val="Texto"/>
      </w:pPr>
      <w:r>
        <w:t>...</w:t>
      </w:r>
      <w:r w:rsidRPr="0079331D">
        <w:t xml:space="preserve"> </w:t>
      </w:r>
      <w:r>
        <w:t>la denuncia</w:t>
      </w:r>
      <w:r w:rsidR="00977911">
        <w:t>. P</w:t>
      </w:r>
      <w:r>
        <w:t>ero,</w:t>
      </w:r>
      <w:r w:rsidRPr="0079331D">
        <w:t xml:space="preserve"> como no puede ser de otra forma y como también anunció la señora Murga, desde luego, si se admitiera, no duden que se colab</w:t>
      </w:r>
      <w:r>
        <w:t>orará</w:t>
      </w:r>
      <w:r w:rsidRPr="0079331D">
        <w:t xml:space="preserve">, que </w:t>
      </w:r>
      <w:r>
        <w:t xml:space="preserve">se </w:t>
      </w:r>
      <w:r w:rsidRPr="0079331D">
        <w:t>prestará toda la colaboración de</w:t>
      </w:r>
      <w:r>
        <w:t>b</w:t>
      </w:r>
      <w:r w:rsidRPr="0079331D">
        <w:t>ida y necesaria</w:t>
      </w:r>
      <w:r>
        <w:t>.</w:t>
      </w:r>
    </w:p>
    <w:p w:rsidR="007A78DB" w:rsidRDefault="007A78DB" w:rsidP="00747422">
      <w:pPr>
        <w:pStyle w:val="Texto"/>
      </w:pPr>
    </w:p>
    <w:p w:rsidR="007A78DB" w:rsidRDefault="007A78DB" w:rsidP="00747422">
      <w:pPr>
        <w:pStyle w:val="Texto"/>
        <w:rPr>
          <w:lang w:val="eu-ES"/>
        </w:rPr>
      </w:pPr>
      <w:r w:rsidRPr="0079331D">
        <w:rPr>
          <w:lang w:val="eu-ES"/>
        </w:rPr>
        <w:t>Eta</w:t>
      </w:r>
      <w:r w:rsidR="00977911">
        <w:rPr>
          <w:lang w:val="eu-ES"/>
        </w:rPr>
        <w:t>,</w:t>
      </w:r>
      <w:r w:rsidRPr="0079331D">
        <w:rPr>
          <w:lang w:val="eu-ES"/>
        </w:rPr>
        <w:t xml:space="preserve"> besterik gabe, eskerrik asko. </w:t>
      </w:r>
      <w:r>
        <w:rPr>
          <w:lang w:val="eu-ES"/>
        </w:rPr>
        <w:t>Bueno, gure zuzenketa bakarrik babestuko dugu.</w:t>
      </w:r>
    </w:p>
    <w:p w:rsidR="007A78DB" w:rsidRDefault="007A78DB" w:rsidP="00747422">
      <w:pPr>
        <w:pStyle w:val="Texto"/>
        <w:rPr>
          <w:lang w:val="eu-ES"/>
        </w:rPr>
      </w:pPr>
    </w:p>
    <w:p w:rsidR="007A78DB" w:rsidRDefault="007A78DB" w:rsidP="00747422">
      <w:pPr>
        <w:pStyle w:val="Texto"/>
        <w:rPr>
          <w:lang w:val="eu-ES"/>
        </w:rPr>
      </w:pPr>
    </w:p>
    <w:p w:rsidR="00977911" w:rsidRDefault="007A78DB" w:rsidP="00747422">
      <w:pPr>
        <w:pStyle w:val="Texto"/>
        <w:rPr>
          <w:lang w:val="eu-ES"/>
        </w:rPr>
      </w:pPr>
      <w:r>
        <w:rPr>
          <w:rFonts w:ascii="Futura Md BT" w:hAnsi="Futura Md BT"/>
          <w:lang w:val="eu-ES"/>
        </w:rPr>
        <w:t>LEHENDAKARIAK</w:t>
      </w:r>
      <w:r>
        <w:rPr>
          <w:lang w:val="eu-ES"/>
        </w:rPr>
        <w:t>: Eskerrik asko, Larrauri and</w:t>
      </w:r>
      <w:r w:rsidR="00977911">
        <w:rPr>
          <w:lang w:val="eu-ES"/>
        </w:rPr>
        <w:t>rea.</w:t>
      </w:r>
    </w:p>
    <w:p w:rsidR="00977911" w:rsidRDefault="00977911" w:rsidP="00747422">
      <w:pPr>
        <w:pStyle w:val="Texto"/>
        <w:rPr>
          <w:lang w:val="eu-ES"/>
        </w:rPr>
      </w:pPr>
    </w:p>
    <w:p w:rsidR="007A78DB" w:rsidRDefault="007A78DB" w:rsidP="00747422">
      <w:pPr>
        <w:pStyle w:val="Texto"/>
        <w:rPr>
          <w:lang w:val="eu-ES"/>
        </w:rPr>
      </w:pPr>
      <w:r w:rsidRPr="0079331D">
        <w:rPr>
          <w:lang w:val="eu-ES"/>
        </w:rPr>
        <w:t>Zuzenketarik aurkeztu ez duen taldearen txandara pasatuz, Elkarrekin Podemos</w:t>
      </w:r>
      <w:r>
        <w:rPr>
          <w:lang w:val="eu-ES"/>
        </w:rPr>
        <w:t>,</w:t>
      </w:r>
      <w:r w:rsidRPr="0079331D">
        <w:rPr>
          <w:lang w:val="eu-ES"/>
        </w:rPr>
        <w:t xml:space="preserve"> Uria jauna</w:t>
      </w:r>
      <w:r>
        <w:rPr>
          <w:lang w:val="eu-ES"/>
        </w:rPr>
        <w:t>. Bai, zu. Zure txanda. Orain, orain.</w:t>
      </w:r>
    </w:p>
    <w:p w:rsidR="007A78DB" w:rsidRDefault="007A78DB" w:rsidP="00747422">
      <w:pPr>
        <w:pStyle w:val="Texto"/>
        <w:rPr>
          <w:lang w:val="eu-ES"/>
        </w:rPr>
      </w:pPr>
    </w:p>
    <w:p w:rsidR="007A78DB" w:rsidRDefault="007A78DB" w:rsidP="00747422">
      <w:pPr>
        <w:pStyle w:val="Texto"/>
        <w:rPr>
          <w:lang w:val="eu-ES"/>
        </w:rPr>
      </w:pPr>
    </w:p>
    <w:p w:rsidR="007A78DB" w:rsidRDefault="007A78DB" w:rsidP="00747422">
      <w:pPr>
        <w:pStyle w:val="Texto"/>
        <w:rPr>
          <w:lang w:val="eu-ES"/>
        </w:rPr>
      </w:pPr>
      <w:r>
        <w:rPr>
          <w:rFonts w:ascii="Futura Md BT" w:hAnsi="Futura Md BT"/>
          <w:caps/>
          <w:lang w:val="eu-ES"/>
        </w:rPr>
        <w:t xml:space="preserve">uria serrano </w:t>
      </w:r>
      <w:r>
        <w:rPr>
          <w:lang w:val="eu-ES"/>
        </w:rPr>
        <w:t>jaunak:</w:t>
      </w:r>
      <w:r w:rsidRPr="0079331D">
        <w:rPr>
          <w:lang w:val="eu-ES"/>
        </w:rPr>
        <w:t xml:space="preserve"> </w:t>
      </w:r>
      <w:r>
        <w:rPr>
          <w:lang w:val="eu-ES"/>
        </w:rPr>
        <w:t xml:space="preserve">Bakartxo Tejeria andrea, </w:t>
      </w:r>
      <w:r w:rsidRPr="0079331D">
        <w:rPr>
          <w:lang w:val="eu-ES"/>
        </w:rPr>
        <w:t>sailburua</w:t>
      </w:r>
      <w:r>
        <w:rPr>
          <w:lang w:val="eu-ES"/>
        </w:rPr>
        <w:t>k</w:t>
      </w:r>
      <w:r w:rsidRPr="0079331D">
        <w:rPr>
          <w:lang w:val="eu-ES"/>
        </w:rPr>
        <w:t xml:space="preserve">, </w:t>
      </w:r>
      <w:r w:rsidRPr="00885FAB">
        <w:rPr>
          <w:lang w:val="eu-ES"/>
        </w:rPr>
        <w:t>compañera Murga, compañeros y compañeras parlamentarias</w:t>
      </w:r>
      <w:r w:rsidR="00977911" w:rsidRPr="00885FAB">
        <w:rPr>
          <w:lang w:val="eu-ES"/>
        </w:rPr>
        <w:t>, e</w:t>
      </w:r>
      <w:r w:rsidRPr="0079331D">
        <w:rPr>
          <w:lang w:val="eu-ES"/>
        </w:rPr>
        <w:t>gun on guztioi.</w:t>
      </w:r>
    </w:p>
    <w:p w:rsidR="007A78DB" w:rsidRDefault="007A78DB" w:rsidP="00747422">
      <w:pPr>
        <w:pStyle w:val="Texto"/>
        <w:rPr>
          <w:lang w:val="eu-ES"/>
        </w:rPr>
      </w:pPr>
    </w:p>
    <w:p w:rsidR="007A78DB" w:rsidRDefault="007A78DB" w:rsidP="00747422">
      <w:pPr>
        <w:pStyle w:val="Texto"/>
      </w:pPr>
      <w:r w:rsidRPr="0079331D">
        <w:t>Voy a intentar no repetirme y</w:t>
      </w:r>
      <w:r>
        <w:t xml:space="preserve"> solamente y de forma muy breve</w:t>
      </w:r>
      <w:r w:rsidRPr="0079331D">
        <w:t xml:space="preserve"> voy a plantear algunas líneas de reflexión sobre lo que nos plantea la compañera de Rebeka</w:t>
      </w:r>
      <w:r>
        <w:t xml:space="preserve"> Ubera.</w:t>
      </w:r>
    </w:p>
    <w:p w:rsidR="007A78DB" w:rsidRDefault="007A78DB" w:rsidP="00747422">
      <w:pPr>
        <w:pStyle w:val="Texto"/>
      </w:pPr>
    </w:p>
    <w:p w:rsidR="007A78DB" w:rsidRDefault="007A78DB" w:rsidP="00747422">
      <w:pPr>
        <w:pStyle w:val="Texto"/>
      </w:pPr>
      <w:r>
        <w:t xml:space="preserve">Organizaciones sindicales del </w:t>
      </w:r>
      <w:r w:rsidRPr="0079331D">
        <w:t xml:space="preserve">Hospital </w:t>
      </w:r>
      <w:r>
        <w:t xml:space="preserve">de </w:t>
      </w:r>
      <w:r w:rsidRPr="0079331D">
        <w:t>Santiago</w:t>
      </w:r>
      <w:r>
        <w:t xml:space="preserve"> y de</w:t>
      </w:r>
      <w:r w:rsidRPr="0079331D">
        <w:t xml:space="preserve">l </w:t>
      </w:r>
      <w:r>
        <w:t>H</w:t>
      </w:r>
      <w:r w:rsidRPr="0079331D">
        <w:t>ospital Txagorritxu, al parecer, presentaron ante la Fiscalía</w:t>
      </w:r>
      <w:r>
        <w:t xml:space="preserve"> –creo que de </w:t>
      </w:r>
      <w:r w:rsidRPr="0079331D">
        <w:t>Bilbao</w:t>
      </w:r>
      <w:r>
        <w:t>,</w:t>
      </w:r>
      <w:r w:rsidRPr="0079331D">
        <w:t xml:space="preserve"> no de </w:t>
      </w:r>
      <w:r>
        <w:t xml:space="preserve">Álava– </w:t>
      </w:r>
      <w:r w:rsidRPr="0079331D">
        <w:t xml:space="preserve">documentos sobre supuestas irregularidades en la gestión contable de la </w:t>
      </w:r>
      <w:r>
        <w:t>OSI Araba</w:t>
      </w:r>
      <w:r w:rsidRPr="0079331D">
        <w:t>. La compañera Rebeka Ubera, haciéndose</w:t>
      </w:r>
      <w:r>
        <w:t xml:space="preserve"> e</w:t>
      </w:r>
      <w:r w:rsidRPr="0079331D">
        <w:t>co</w:t>
      </w:r>
      <w:r>
        <w:t xml:space="preserve"> de dichas </w:t>
      </w:r>
      <w:r w:rsidRPr="0079331D">
        <w:t xml:space="preserve">denuncias, presentó una interpelación </w:t>
      </w:r>
      <w:r>
        <w:t xml:space="preserve">sobre el asunto </w:t>
      </w:r>
      <w:r w:rsidRPr="0079331D">
        <w:t xml:space="preserve">y esta moción consecuencia de ella, pidiendo una </w:t>
      </w:r>
      <w:r>
        <w:t xml:space="preserve">auditoría </w:t>
      </w:r>
      <w:r w:rsidRPr="0079331D">
        <w:t xml:space="preserve">de la gestión económica de la </w:t>
      </w:r>
      <w:r>
        <w:t xml:space="preserve">OSI Araba </w:t>
      </w:r>
      <w:r w:rsidRPr="0079331D">
        <w:t>en relación con las obl</w:t>
      </w:r>
      <w:r>
        <w:t>igaciones de la empresa privada</w:t>
      </w:r>
      <w:r w:rsidRPr="0079331D">
        <w:t xml:space="preserve"> responsable de la externalización de </w:t>
      </w:r>
      <w:r>
        <w:t xml:space="preserve">dichas </w:t>
      </w:r>
      <w:r w:rsidRPr="0079331D">
        <w:t>actividades</w:t>
      </w:r>
      <w:r>
        <w:t>,</w:t>
      </w:r>
      <w:r w:rsidRPr="0079331D">
        <w:t xml:space="preserve"> actualmente en </w:t>
      </w:r>
      <w:r>
        <w:t xml:space="preserve">vigor, así </w:t>
      </w:r>
      <w:r w:rsidRPr="0079331D">
        <w:t xml:space="preserve">como la de responsabilidades de la </w:t>
      </w:r>
      <w:r>
        <w:t xml:space="preserve">dirección </w:t>
      </w:r>
      <w:r w:rsidRPr="0079331D">
        <w:t>económico</w:t>
      </w:r>
      <w:r>
        <w:t>-</w:t>
      </w:r>
      <w:r w:rsidRPr="0079331D">
        <w:t xml:space="preserve">financiera de dicha </w:t>
      </w:r>
      <w:r>
        <w:t>OSI.</w:t>
      </w:r>
    </w:p>
    <w:p w:rsidR="007A78DB" w:rsidRDefault="007A78DB" w:rsidP="00747422">
      <w:pPr>
        <w:pStyle w:val="Texto"/>
      </w:pPr>
    </w:p>
    <w:p w:rsidR="007A78DB" w:rsidRDefault="007A78DB" w:rsidP="00747422">
      <w:pPr>
        <w:pStyle w:val="Texto"/>
      </w:pPr>
      <w:r>
        <w:t>A n</w:t>
      </w:r>
      <w:r w:rsidRPr="0079331D">
        <w:t>uestro grupo parlam</w:t>
      </w:r>
      <w:r>
        <w:t>entario</w:t>
      </w:r>
      <w:r w:rsidRPr="0079331D">
        <w:t xml:space="preserve"> la compañera Ubera no ha informado de los hechos. No nos </w:t>
      </w:r>
      <w:r>
        <w:t xml:space="preserve">consta </w:t>
      </w:r>
      <w:r w:rsidRPr="0079331D">
        <w:t xml:space="preserve">ningún documento. La documentación que </w:t>
      </w:r>
      <w:r>
        <w:t xml:space="preserve">lo </w:t>
      </w:r>
      <w:r w:rsidRPr="0079331D">
        <w:t xml:space="preserve">argumenta no </w:t>
      </w:r>
      <w:r>
        <w:t xml:space="preserve">la </w:t>
      </w:r>
      <w:r w:rsidRPr="0079331D">
        <w:t>conocemos</w:t>
      </w:r>
      <w:r>
        <w:t>. La</w:t>
      </w:r>
      <w:r w:rsidRPr="0079331D">
        <w:t>s supuestas irregularidades</w:t>
      </w:r>
      <w:r>
        <w:t xml:space="preserve"> l</w:t>
      </w:r>
      <w:r w:rsidRPr="0079331D">
        <w:t>as hemos escuchado, se han repetido aquí tres veces ya</w:t>
      </w:r>
      <w:r>
        <w:t>, n</w:t>
      </w:r>
      <w:r w:rsidRPr="0079331D">
        <w:t>o las conocemos</w:t>
      </w:r>
      <w:r>
        <w:t>. L</w:t>
      </w:r>
      <w:r w:rsidRPr="0079331D">
        <w:t>os agentes sindicales que han presentado en Fiscalía la denuncia</w:t>
      </w:r>
      <w:r>
        <w:t xml:space="preserve"> t</w:t>
      </w:r>
      <w:r w:rsidRPr="0079331D">
        <w:t>ampoco</w:t>
      </w:r>
      <w:r>
        <w:t>. Me recuerda cuando vi</w:t>
      </w:r>
      <w:r w:rsidRPr="0079331D">
        <w:t>n</w:t>
      </w:r>
      <w:r>
        <w:t xml:space="preserve">ieron </w:t>
      </w:r>
      <w:r w:rsidRPr="0079331D">
        <w:t>a vernos</w:t>
      </w:r>
      <w:r>
        <w:t xml:space="preserve"> los anestesistas, </w:t>
      </w:r>
      <w:r w:rsidRPr="0079331D">
        <w:t>Roberto y Marta</w:t>
      </w:r>
      <w:r>
        <w:t>, a Cristina</w:t>
      </w:r>
      <w:r w:rsidRPr="0079331D">
        <w:t xml:space="preserve"> y</w:t>
      </w:r>
      <w:r>
        <w:t xml:space="preserve"> a mí </w:t>
      </w:r>
      <w:r w:rsidRPr="0079331D">
        <w:t xml:space="preserve">y nos dijeron está </w:t>
      </w:r>
      <w:r>
        <w:t>hab</w:t>
      </w:r>
      <w:r w:rsidRPr="0079331D">
        <w:t>iendo filtraciones de exámenes en Osakidetza</w:t>
      </w:r>
      <w:r>
        <w:t>. Y yo le dije: "¡No me digas! Hace mucho que lo sabemos." Y dice: " ¿Y qué vais a hacer?" Y dice: "Nada si no presentáis datos." El grupo</w:t>
      </w:r>
      <w:r w:rsidRPr="0079331D">
        <w:t xml:space="preserve"> parlamentario</w:t>
      </w:r>
      <w:r>
        <w:t xml:space="preserve"> Elkarrekin Podemos no hizo nada hasta que los anestesistas nos trajeron los informes del notario.</w:t>
      </w:r>
    </w:p>
    <w:p w:rsidR="007A78DB" w:rsidRDefault="007A78DB" w:rsidP="00747422">
      <w:pPr>
        <w:pStyle w:val="Texto"/>
      </w:pPr>
    </w:p>
    <w:p w:rsidR="007A78DB" w:rsidRDefault="007A78DB" w:rsidP="00747422">
      <w:pPr>
        <w:pStyle w:val="Texto"/>
      </w:pPr>
      <w:r w:rsidRPr="0079331D">
        <w:t>Es por ello por lo que no hemos presentado una enmienda a la moción, aunque damos las gracias</w:t>
      </w:r>
      <w:r>
        <w:t>,</w:t>
      </w:r>
      <w:r w:rsidRPr="0079331D">
        <w:t xml:space="preserve"> especialmente a la compañera </w:t>
      </w:r>
      <w:r>
        <w:t>Larrauri</w:t>
      </w:r>
      <w:r w:rsidRPr="0079331D">
        <w:t xml:space="preserve"> por la información y la insistencia en explicarnos su posición. Si</w:t>
      </w:r>
      <w:r>
        <w:t>n embargo, vamos a apoyar la propuesta de esta moción. Y son varias las razones, que son fáciles de entender. E</w:t>
      </w:r>
      <w:r w:rsidRPr="0079331D">
        <w:t>stamos en otro ciclo político, debemos estar</w:t>
      </w:r>
      <w:r>
        <w:t>. L</w:t>
      </w:r>
      <w:r w:rsidRPr="0079331D">
        <w:t>a desastrosa gestión de los casos de la</w:t>
      </w:r>
      <w:r>
        <w:t>s</w:t>
      </w:r>
      <w:r w:rsidRPr="0079331D">
        <w:t xml:space="preserve"> OPE </w:t>
      </w:r>
      <w:r>
        <w:t xml:space="preserve">fraudulentas </w:t>
      </w:r>
      <w:r w:rsidRPr="0079331D">
        <w:t xml:space="preserve">aún judicializados y otros casos distintos, como el </w:t>
      </w:r>
      <w:r>
        <w:t xml:space="preserve">mismo </w:t>
      </w:r>
      <w:r w:rsidRPr="0079331D">
        <w:t xml:space="preserve">caso </w:t>
      </w:r>
      <w:r>
        <w:t>"</w:t>
      </w:r>
      <w:r w:rsidRPr="0079331D">
        <w:t>de Miguel</w:t>
      </w:r>
      <w:r>
        <w:t>"</w:t>
      </w:r>
      <w:r w:rsidRPr="0079331D">
        <w:t xml:space="preserve"> de corrupción en base</w:t>
      </w:r>
      <w:r>
        <w:t xml:space="preserve"> a</w:t>
      </w:r>
      <w:r w:rsidRPr="0079331D">
        <w:t xml:space="preserve"> prevaricacion</w:t>
      </w:r>
      <w:r>
        <w:t xml:space="preserve">es, </w:t>
      </w:r>
      <w:r w:rsidRPr="0079331D">
        <w:t>debe aportar sus enseñanzas. No nos pueden dejar indiferentes</w:t>
      </w:r>
      <w:r>
        <w:t>,</w:t>
      </w:r>
      <w:r w:rsidRPr="0079331D">
        <w:t xml:space="preserve"> precisamente para no volver a repetirlos</w:t>
      </w:r>
      <w:r>
        <w:t>. C</w:t>
      </w:r>
      <w:r w:rsidRPr="0079331D">
        <w:t xml:space="preserve">orrupción </w:t>
      </w:r>
      <w:r>
        <w:t xml:space="preserve">cero, </w:t>
      </w:r>
      <w:r w:rsidRPr="0079331D">
        <w:t>máxima tras</w:t>
      </w:r>
      <w:r>
        <w:t xml:space="preserve">parencia en las </w:t>
      </w:r>
      <w:r w:rsidRPr="0079331D">
        <w:t>cuentas públicas. Agi</w:t>
      </w:r>
      <w:r>
        <w:t>lidad en detectar los problemas.</w:t>
      </w:r>
    </w:p>
    <w:p w:rsidR="007A78DB" w:rsidRDefault="007A78DB" w:rsidP="00747422">
      <w:pPr>
        <w:pStyle w:val="Texto"/>
      </w:pPr>
    </w:p>
    <w:p w:rsidR="007A78DB" w:rsidRDefault="007A78DB" w:rsidP="00747422">
      <w:pPr>
        <w:pStyle w:val="Texto"/>
      </w:pPr>
      <w:r>
        <w:t xml:space="preserve">Si yo fuese </w:t>
      </w:r>
      <w:r w:rsidRPr="0079331D">
        <w:t>director</w:t>
      </w:r>
      <w:r>
        <w:t>-</w:t>
      </w:r>
      <w:r w:rsidRPr="0079331D">
        <w:t xml:space="preserve">gerente de la OSI Araba ante los mismos indicios de supuestas irregularidades ya </w:t>
      </w:r>
      <w:r>
        <w:t xml:space="preserve">habría organizado una </w:t>
      </w:r>
      <w:r w:rsidRPr="0079331D">
        <w:t>auditoria interna</w:t>
      </w:r>
      <w:r>
        <w:t>, con la discreción necesaria</w:t>
      </w:r>
      <w:r w:rsidRPr="0079331D">
        <w:t xml:space="preserve"> siempre</w:t>
      </w:r>
      <w:r>
        <w:t>,</w:t>
      </w:r>
      <w:r w:rsidRPr="0079331D">
        <w:t xml:space="preserve"> claro</w:t>
      </w:r>
      <w:r>
        <w:t xml:space="preserve">. Ya la consejera comentó que se iba a </w:t>
      </w:r>
      <w:r w:rsidRPr="0079331D">
        <w:t xml:space="preserve">elaborar un informe </w:t>
      </w:r>
      <w:r>
        <w:t>y de hecho</w:t>
      </w:r>
      <w:r w:rsidRPr="0079331D">
        <w:t xml:space="preserve"> parece que hace un tiempo ya una comisión está investigando el asunto. No tenemos ninguna información</w:t>
      </w:r>
      <w:r>
        <w:t>,</w:t>
      </w:r>
      <w:r w:rsidRPr="0079331D">
        <w:t xml:space="preserve"> ni sobre el informe</w:t>
      </w:r>
      <w:r>
        <w:t>,</w:t>
      </w:r>
      <w:r w:rsidRPr="0079331D">
        <w:t xml:space="preserve"> ni sobre la in</w:t>
      </w:r>
      <w:r>
        <w:t>vestigación de dicha comisión p</w:t>
      </w:r>
      <w:r w:rsidRPr="0079331D">
        <w:t>ara conocer la realidad de los hechos y sus responsables y tomar las decisiones que correspondan</w:t>
      </w:r>
      <w:r>
        <w:t>. E</w:t>
      </w:r>
      <w:r w:rsidRPr="0079331D">
        <w:t xml:space="preserve">s lo normal, debería ser </w:t>
      </w:r>
      <w:r>
        <w:t xml:space="preserve">lo </w:t>
      </w:r>
      <w:r w:rsidRPr="0079331D">
        <w:t>normal para cualquier responsable de cualquier unidad de gestión</w:t>
      </w:r>
      <w:r>
        <w:t>. E</w:t>
      </w:r>
      <w:r w:rsidRPr="0079331D">
        <w:t>scuchar los agentes sociales y actua</w:t>
      </w:r>
      <w:r>
        <w:t>r</w:t>
      </w:r>
      <w:r w:rsidRPr="0079331D">
        <w:t xml:space="preserve"> con responsabilidad y con la agilidad</w:t>
      </w:r>
      <w:r>
        <w:t>.</w:t>
      </w:r>
    </w:p>
    <w:p w:rsidR="007A78DB" w:rsidRDefault="007A78DB" w:rsidP="00747422">
      <w:pPr>
        <w:pStyle w:val="Texto"/>
      </w:pPr>
    </w:p>
    <w:p w:rsidR="007A78DB" w:rsidRDefault="007A78DB" w:rsidP="00747422">
      <w:pPr>
        <w:pStyle w:val="Texto"/>
      </w:pPr>
      <w:r>
        <w:t>¿E</w:t>
      </w:r>
      <w:r w:rsidRPr="0079331D">
        <w:t>s necesario llegar siempre a judicializar los problemas que se detecten</w:t>
      </w:r>
      <w:r>
        <w:t>?</w:t>
      </w:r>
      <w:r w:rsidRPr="0079331D">
        <w:t xml:space="preserve"> </w:t>
      </w:r>
      <w:r>
        <w:t>¿</w:t>
      </w:r>
      <w:r w:rsidRPr="0079331D">
        <w:t>Es necesario que haya de nuevo debates parlamentarios sobre asuntos de supuestas corruptelas</w:t>
      </w:r>
      <w:r>
        <w:t>?</w:t>
      </w:r>
      <w:r w:rsidRPr="0079331D">
        <w:t xml:space="preserve"> Es conocido por todas y por todos que la</w:t>
      </w:r>
      <w:r>
        <w:t xml:space="preserve">s llamadas externalizaciones de las distintas áreas de la actividad de Osakidetza, sobre todo de </w:t>
      </w:r>
      <w:r w:rsidRPr="0079331D">
        <w:t>hospitales</w:t>
      </w:r>
      <w:r>
        <w:t xml:space="preserve"> –</w:t>
      </w:r>
      <w:r w:rsidRPr="0079331D">
        <w:t>limpieza, lavandería, cocina, mantenimiento</w:t>
      </w:r>
      <w:r>
        <w:t>..</w:t>
      </w:r>
      <w:r w:rsidRPr="0079331D">
        <w:t>.</w:t>
      </w:r>
      <w:r>
        <w:t>–</w:t>
      </w:r>
      <w:r w:rsidRPr="0079331D">
        <w:t xml:space="preserve"> </w:t>
      </w:r>
      <w:r>
        <w:t>s</w:t>
      </w:r>
      <w:r w:rsidRPr="0079331D">
        <w:t>i no se evalúan sistemáticamente de acuerdo con los términos que constan</w:t>
      </w:r>
      <w:r>
        <w:t xml:space="preserve"> en los pliegos de la concesión firmados con Osakidetza</w:t>
      </w:r>
      <w:r w:rsidRPr="0079331D">
        <w:t xml:space="preserve"> son susceptibles en múltiples ocasiones de corruptelas, tanto en la gestión de personal y su prevaricación como </w:t>
      </w:r>
      <w:r>
        <w:t xml:space="preserve">en </w:t>
      </w:r>
      <w:r w:rsidRPr="0079331D">
        <w:t>la gestión de los recursos</w:t>
      </w:r>
      <w:r>
        <w:t xml:space="preserve"> asignados. Eso ya lo conocemos. S</w:t>
      </w:r>
      <w:r w:rsidRPr="0079331D">
        <w:t>i ya lo conocemos, pongamos los instrumentos de evaluación sistemática necesario</w:t>
      </w:r>
      <w:r>
        <w:t>s.</w:t>
      </w:r>
    </w:p>
    <w:p w:rsidR="007A78DB" w:rsidRDefault="007A78DB" w:rsidP="00747422">
      <w:pPr>
        <w:pStyle w:val="Texto"/>
      </w:pPr>
    </w:p>
    <w:p w:rsidR="007A78DB" w:rsidRDefault="007A78DB" w:rsidP="00747422">
      <w:pPr>
        <w:pStyle w:val="Texto"/>
      </w:pPr>
      <w:r>
        <w:t>A</w:t>
      </w:r>
      <w:r w:rsidRPr="0079331D">
        <w:t>nte los indicios o sospechas</w:t>
      </w:r>
      <w:r>
        <w:t xml:space="preserve"> de</w:t>
      </w:r>
      <w:r w:rsidRPr="0079331D">
        <w:t xml:space="preserve"> irregularidades contables</w:t>
      </w:r>
      <w:r>
        <w:t>, ¿</w:t>
      </w:r>
      <w:r w:rsidRPr="0079331D">
        <w:t>qui</w:t>
      </w:r>
      <w:r>
        <w:t>é</w:t>
      </w:r>
      <w:r w:rsidRPr="0079331D">
        <w:t>n puede es</w:t>
      </w:r>
      <w:r>
        <w:t xml:space="preserve">tar en contra en estos momentos de una auditoría? Interna o externa. ¿El </w:t>
      </w:r>
      <w:r w:rsidRPr="0079331D">
        <w:t>PNV</w:t>
      </w:r>
      <w:r>
        <w:t>? El PNV</w:t>
      </w:r>
      <w:r w:rsidRPr="0079331D">
        <w:t xml:space="preserve"> el primero</w:t>
      </w:r>
      <w:r>
        <w:t>. E</w:t>
      </w:r>
      <w:r w:rsidRPr="0079331D">
        <w:t>l más interesado en</w:t>
      </w:r>
      <w:r>
        <w:t xml:space="preserve"> que haya una auditoría. I</w:t>
      </w:r>
      <w:r w:rsidRPr="0079331D">
        <w:t>nterna o externa</w:t>
      </w:r>
      <w:r>
        <w:t xml:space="preserve">. ¿El </w:t>
      </w:r>
      <w:r w:rsidRPr="0079331D">
        <w:t>PSOE</w:t>
      </w:r>
      <w:r>
        <w:t>?</w:t>
      </w:r>
      <w:r w:rsidRPr="0079331D">
        <w:t xml:space="preserve"> </w:t>
      </w:r>
      <w:r>
        <w:t xml:space="preserve">Ya ha </w:t>
      </w:r>
      <w:r w:rsidRPr="0079331D">
        <w:t xml:space="preserve">dicho la posición clara Natalia Rojo. </w:t>
      </w:r>
      <w:r>
        <w:t>¿</w:t>
      </w:r>
      <w:r w:rsidRPr="0079331D">
        <w:t>El PP</w:t>
      </w:r>
      <w:r>
        <w:t>?</w:t>
      </w:r>
      <w:r w:rsidRPr="0079331D">
        <w:t xml:space="preserve"> </w:t>
      </w:r>
      <w:r>
        <w:t>L</w:t>
      </w:r>
      <w:r w:rsidRPr="0079331D">
        <w:t>o ha explic</w:t>
      </w:r>
      <w:r>
        <w:t>ado</w:t>
      </w:r>
      <w:r w:rsidRPr="0079331D">
        <w:t xml:space="preserve"> </w:t>
      </w:r>
      <w:r>
        <w:t>Laura perfectamente. Y aquí Bildu y nosotros. Todos estamos de acuerdo que ante sospechas o</w:t>
      </w:r>
      <w:r w:rsidRPr="0079331D">
        <w:t xml:space="preserve"> indicios, bien de forma interna</w:t>
      </w:r>
      <w:r>
        <w:t>, llámese informe, llámese auditoría, bien de forma externa, se analice la situación… El asunto está ya judicializado. ¿Qué recorrido va a tener? No</w:t>
      </w:r>
      <w:r w:rsidRPr="0079331D">
        <w:t xml:space="preserve"> sabemos.</w:t>
      </w:r>
    </w:p>
    <w:p w:rsidR="007A78DB" w:rsidRDefault="007A78DB" w:rsidP="00747422">
      <w:pPr>
        <w:pStyle w:val="Texto"/>
      </w:pPr>
    </w:p>
    <w:p w:rsidR="007A78DB" w:rsidRDefault="007A78DB" w:rsidP="00747422">
      <w:pPr>
        <w:pStyle w:val="Texto"/>
      </w:pPr>
      <w:r>
        <w:t>¿</w:t>
      </w:r>
      <w:r w:rsidRPr="0079331D">
        <w:t>Por</w:t>
      </w:r>
      <w:r>
        <w:t xml:space="preserve"> qué</w:t>
      </w:r>
      <w:r w:rsidRPr="0079331D">
        <w:t xml:space="preserve"> apoyamos la moción que present</w:t>
      </w:r>
      <w:r>
        <w:t>a</w:t>
      </w:r>
      <w:r w:rsidRPr="0079331D">
        <w:t xml:space="preserve"> la compañera Rebeka</w:t>
      </w:r>
      <w:r>
        <w:t>?</w:t>
      </w:r>
      <w:r w:rsidRPr="0079331D">
        <w:t xml:space="preserve"> </w:t>
      </w:r>
      <w:r>
        <w:t>P</w:t>
      </w:r>
      <w:r w:rsidRPr="0079331D">
        <w:t>orque tiene una lógica democrática indiscutible. Todos lo</w:t>
      </w:r>
      <w:r>
        <w:t>s</w:t>
      </w:r>
      <w:r w:rsidRPr="0079331D">
        <w:t xml:space="preserve"> grupos lo han dicho</w:t>
      </w:r>
      <w:r>
        <w:t xml:space="preserve">. Lo que </w:t>
      </w:r>
      <w:r w:rsidRPr="0079331D">
        <w:t xml:space="preserve">pasa </w:t>
      </w:r>
      <w:r>
        <w:t xml:space="preserve">es </w:t>
      </w:r>
      <w:r w:rsidRPr="0079331D">
        <w:t xml:space="preserve">que unos grupos lo han planteado de forma interna y otros grupos lo han planteado de forma externa. Pero </w:t>
      </w:r>
      <w:r>
        <w:t xml:space="preserve">nadie ha tomado la iniciativa. Y dice: "Sí. Ya lo dijo la consejera, que se va a hacer un informe de </w:t>
      </w:r>
      <w:r w:rsidRPr="0079331D">
        <w:t>investigación interna sobre el tema.</w:t>
      </w:r>
      <w:r>
        <w:t>"</w:t>
      </w:r>
      <w:r w:rsidRPr="0079331D">
        <w:t xml:space="preserve"> No tenemos ni</w:t>
      </w:r>
      <w:r>
        <w:t>nguna información, ningún dato.</w:t>
      </w:r>
    </w:p>
    <w:p w:rsidR="007A78DB" w:rsidRDefault="007A78DB" w:rsidP="00747422">
      <w:pPr>
        <w:pStyle w:val="Texto"/>
      </w:pPr>
    </w:p>
    <w:p w:rsidR="007A78DB" w:rsidRDefault="007A78DB" w:rsidP="00747422">
      <w:pPr>
        <w:pStyle w:val="Texto"/>
      </w:pPr>
      <w:r w:rsidRPr="0079331D">
        <w:t xml:space="preserve">Debemos todos y todas pasar la página de </w:t>
      </w:r>
      <w:r>
        <w:t>"</w:t>
      </w:r>
      <w:r w:rsidRPr="0079331D">
        <w:t>presuntas irregularidades</w:t>
      </w:r>
      <w:r>
        <w:t>",</w:t>
      </w:r>
      <w:r w:rsidRPr="0079331D">
        <w:t xml:space="preserve"> de las sospechas permanentes de corruptelas</w:t>
      </w:r>
      <w:r>
        <w:t>,</w:t>
      </w:r>
      <w:r w:rsidRPr="0079331D">
        <w:t xml:space="preserve"> de n</w:t>
      </w:r>
      <w:r>
        <w:t xml:space="preserve">o evaluar </w:t>
      </w:r>
      <w:r w:rsidRPr="0079331D">
        <w:t xml:space="preserve">como corresponde la denominada colaboración del sector público y el sector privado especialmente </w:t>
      </w:r>
      <w:r>
        <w:t xml:space="preserve">en </w:t>
      </w:r>
      <w:r w:rsidRPr="0079331D">
        <w:t xml:space="preserve">Osakidetza. Ya no podemos </w:t>
      </w:r>
      <w:r>
        <w:t>ni debemos mirar para otro lado. C</w:t>
      </w:r>
      <w:r w:rsidRPr="0079331D">
        <w:t xml:space="preserve">omo bien sabe el consejero Erkoreka, nos jugamos el prestigio de la Administración </w:t>
      </w:r>
      <w:r>
        <w:t>P</w:t>
      </w:r>
      <w:r w:rsidRPr="0079331D">
        <w:t xml:space="preserve">ública </w:t>
      </w:r>
      <w:r w:rsidR="003A6859">
        <w:t>v</w:t>
      </w:r>
      <w:r w:rsidRPr="0079331D">
        <w:t>asca</w:t>
      </w:r>
      <w:r>
        <w:t>. La semana que viene…</w:t>
      </w:r>
    </w:p>
    <w:p w:rsidR="007A78DB" w:rsidRDefault="007A78DB" w:rsidP="00747422">
      <w:pPr>
        <w:pStyle w:val="Texto"/>
      </w:pPr>
    </w:p>
    <w:p w:rsidR="007A78DB" w:rsidRPr="00A00CA0" w:rsidRDefault="007A78DB" w:rsidP="00747422">
      <w:pPr>
        <w:pStyle w:val="Texto"/>
      </w:pPr>
      <w:r>
        <w:t>(13. zintaren amaiera)</w:t>
      </w:r>
    </w:p>
    <w:p w:rsidR="007A78DB" w:rsidRDefault="007A78DB" w:rsidP="00747422">
      <w:pPr>
        <w:pStyle w:val="Texto"/>
      </w:pPr>
      <w:r>
        <w:t>(14. zintaren hasiera)</w:t>
      </w:r>
    </w:p>
    <w:p w:rsidR="007A78DB" w:rsidRDefault="007A78DB" w:rsidP="00747422">
      <w:pPr>
        <w:pStyle w:val="Texto"/>
      </w:pPr>
    </w:p>
    <w:p w:rsidR="007A78DB" w:rsidRDefault="007A78DB" w:rsidP="00747422">
      <w:pPr>
        <w:pStyle w:val="Texto"/>
      </w:pPr>
      <w:r>
        <w:t>… mirar para otro lado. C</w:t>
      </w:r>
      <w:r w:rsidRPr="000908FA">
        <w:t xml:space="preserve">omo bien sabe el consejero Erkoreka, nos jugamos el prestigio de la Administración </w:t>
      </w:r>
      <w:r>
        <w:t>P</w:t>
      </w:r>
      <w:r w:rsidRPr="000908FA">
        <w:t>ública vasca</w:t>
      </w:r>
      <w:r>
        <w:t>. L</w:t>
      </w:r>
      <w:r w:rsidRPr="000908FA">
        <w:t xml:space="preserve">a semana que </w:t>
      </w:r>
      <w:r>
        <w:t>viene transferencias:</w:t>
      </w:r>
      <w:r w:rsidRPr="000908FA">
        <w:t xml:space="preserve"> farmacia, segur</w:t>
      </w:r>
      <w:r>
        <w:t>o</w:t>
      </w:r>
      <w:r w:rsidRPr="000908FA">
        <w:t xml:space="preserve"> escolar, complemento de pensiones</w:t>
      </w:r>
      <w:r>
        <w:t>.</w:t>
      </w:r>
    </w:p>
    <w:p w:rsidR="007A78DB" w:rsidRDefault="007A78DB" w:rsidP="00747422">
      <w:pPr>
        <w:pStyle w:val="Texto"/>
      </w:pPr>
    </w:p>
    <w:p w:rsidR="007A78DB" w:rsidRDefault="007A78DB" w:rsidP="00747422">
      <w:pPr>
        <w:pStyle w:val="Texto"/>
      </w:pPr>
      <w:r>
        <w:t>N</w:t>
      </w:r>
      <w:r w:rsidRPr="000908FA">
        <w:t>uestra Administr</w:t>
      </w:r>
      <w:r>
        <w:t>ación P</w:t>
      </w:r>
      <w:r w:rsidRPr="000908FA">
        <w:t>ública vasca está suficientemente ac</w:t>
      </w:r>
      <w:r>
        <w:t>eitada</w:t>
      </w:r>
      <w:r w:rsidRPr="000908FA">
        <w:t xml:space="preserve"> no solamente para el proceso de transferencias, sino para los retos de detectar de forma ágil</w:t>
      </w:r>
      <w:r>
        <w:t>,</w:t>
      </w:r>
      <w:r w:rsidRPr="000908FA">
        <w:t xml:space="preserve"> democrática</w:t>
      </w:r>
      <w:r>
        <w:t>,</w:t>
      </w:r>
      <w:r w:rsidRPr="000908FA">
        <w:t xml:space="preserve"> los indicios, las sospechas, los problemas de irregularidad de la Administración </w:t>
      </w:r>
      <w:r>
        <w:t>P</w:t>
      </w:r>
      <w:r w:rsidRPr="000908FA">
        <w:t>ública</w:t>
      </w:r>
      <w:r>
        <w:t xml:space="preserve"> vasca</w:t>
      </w:r>
      <w:r w:rsidRPr="000908FA">
        <w:t xml:space="preserve">, que </w:t>
      </w:r>
      <w:r>
        <w:t>bastante complejidad tiene. E</w:t>
      </w:r>
      <w:r w:rsidRPr="000908FA">
        <w:t xml:space="preserve">sta es la pregunta, </w:t>
      </w:r>
      <w:r>
        <w:t>¿</w:t>
      </w:r>
      <w:r w:rsidRPr="000908FA">
        <w:t>no</w:t>
      </w:r>
      <w:r>
        <w:t>?</w:t>
      </w:r>
    </w:p>
    <w:p w:rsidR="007A78DB" w:rsidRDefault="007A78DB" w:rsidP="00747422">
      <w:pPr>
        <w:pStyle w:val="Texto"/>
      </w:pPr>
    </w:p>
    <w:p w:rsidR="007A78DB" w:rsidRDefault="007A78DB" w:rsidP="00747422">
      <w:pPr>
        <w:pStyle w:val="Texto"/>
      </w:pPr>
      <w:r>
        <w:t>E</w:t>
      </w:r>
      <w:r w:rsidRPr="000908FA">
        <w:t>s necesario tener instrumentos de evaluación sistemática y tomar decisiones rápidas</w:t>
      </w:r>
      <w:r>
        <w:t>. D</w:t>
      </w:r>
      <w:r w:rsidRPr="000908FA">
        <w:t>e nuestra sensibilidad democrática, de nuestra agilidad en tomar decisiones oportunas en cada momento oportuno, de nue</w:t>
      </w:r>
      <w:r>
        <w:t>stra capacidad de transparencia y</w:t>
      </w:r>
      <w:r w:rsidRPr="000908FA">
        <w:t xml:space="preserve"> d</w:t>
      </w:r>
      <w:r>
        <w:t>emocracia, de nuestra capacidad en</w:t>
      </w:r>
      <w:r w:rsidRPr="000908FA">
        <w:t xml:space="preserve"> último término</w:t>
      </w:r>
      <w:r>
        <w:t>,</w:t>
      </w:r>
      <w:r w:rsidRPr="000908FA">
        <w:t xml:space="preserve"> de voluntad política adecuada</w:t>
      </w:r>
      <w:r>
        <w:t>,</w:t>
      </w:r>
      <w:r w:rsidRPr="000908FA">
        <w:t xml:space="preserve"> del Gobierno y también de la oposición</w:t>
      </w:r>
      <w:r>
        <w:t>,</w:t>
      </w:r>
      <w:r w:rsidRPr="000908FA">
        <w:t xml:space="preserve"> depende que seamos ejemplo en Euskadi para nuestra gente, para nuestros trabajadores y profesionales de Osakidetza y para el resto del Estado español</w:t>
      </w:r>
      <w:r>
        <w:t>. P</w:t>
      </w:r>
      <w:r w:rsidRPr="000908FA">
        <w:t xml:space="preserve">or </w:t>
      </w:r>
      <w:r>
        <w:t>eso</w:t>
      </w:r>
      <w:r w:rsidRPr="000908FA">
        <w:t xml:space="preserve"> apoyamos la moción</w:t>
      </w:r>
      <w:r>
        <w:t>,</w:t>
      </w:r>
      <w:r w:rsidRPr="000908FA">
        <w:t xml:space="preserve"> porque es una </w:t>
      </w:r>
      <w:r>
        <w:t>pura lógica democrática y</w:t>
      </w:r>
      <w:r w:rsidRPr="000908FA">
        <w:t xml:space="preserve"> se tenía que haber hecho antes</w:t>
      </w:r>
      <w:r>
        <w:t>. Y</w:t>
      </w:r>
      <w:r w:rsidRPr="000908FA">
        <w:t xml:space="preserve"> el resto grupos parlamentarios, pues</w:t>
      </w:r>
      <w:r>
        <w:t>,</w:t>
      </w:r>
      <w:r w:rsidRPr="000908FA">
        <w:t xml:space="preserve"> hombre</w:t>
      </w:r>
      <w:r>
        <w:t>,</w:t>
      </w:r>
      <w:r w:rsidRPr="000908FA">
        <w:t xml:space="preserve"> apoyamos que hagan lo mismo</w:t>
      </w:r>
      <w:r>
        <w:t>,</w:t>
      </w:r>
      <w:r w:rsidRPr="000908FA">
        <w:t xml:space="preserve"> que de una manera </w:t>
      </w:r>
      <w:r>
        <w:t xml:space="preserve">o </w:t>
      </w:r>
      <w:r w:rsidRPr="000908FA">
        <w:t>de otra lo han planteado</w:t>
      </w:r>
      <w:r>
        <w:t>;</w:t>
      </w:r>
      <w:r w:rsidRPr="000908FA">
        <w:t xml:space="preserve"> si bien no apoyan </w:t>
      </w:r>
      <w:r>
        <w:t>–</w:t>
      </w:r>
      <w:r w:rsidRPr="000908FA">
        <w:t>los que han intervenido</w:t>
      </w:r>
      <w:r>
        <w:t>– la auditorí</w:t>
      </w:r>
      <w:r w:rsidRPr="000908FA">
        <w:t xml:space="preserve">a </w:t>
      </w:r>
      <w:r>
        <w:t>externa que ha planteado la moción, sí</w:t>
      </w:r>
      <w:r w:rsidRPr="000908FA">
        <w:t xml:space="preserve"> apoyan información sobre los hechos</w:t>
      </w:r>
      <w:r>
        <w:t>, auditorí</w:t>
      </w:r>
      <w:r w:rsidRPr="000908FA">
        <w:t>a</w:t>
      </w:r>
      <w:r>
        <w:t xml:space="preserve"> interna </w:t>
      </w:r>
      <w:r w:rsidRPr="000908FA">
        <w:t>o que el informe que la consejera no</w:t>
      </w:r>
      <w:r>
        <w:t>s planteó sea real.</w:t>
      </w:r>
    </w:p>
    <w:p w:rsidR="007A78DB" w:rsidRDefault="007A78DB" w:rsidP="00747422">
      <w:pPr>
        <w:pStyle w:val="Texto"/>
      </w:pPr>
    </w:p>
    <w:p w:rsidR="007A78DB" w:rsidRDefault="007A78DB" w:rsidP="00747422">
      <w:pPr>
        <w:pStyle w:val="Texto"/>
      </w:pPr>
      <w:r>
        <w:t>Eskerrik asko.</w:t>
      </w:r>
    </w:p>
    <w:p w:rsidR="007A78DB" w:rsidRDefault="007A78DB" w:rsidP="00747422">
      <w:pPr>
        <w:pStyle w:val="Texto"/>
      </w:pPr>
    </w:p>
    <w:p w:rsidR="007A78DB" w:rsidRDefault="007A78DB" w:rsidP="00747422">
      <w:pPr>
        <w:pStyle w:val="Texto"/>
      </w:pPr>
    </w:p>
    <w:p w:rsidR="007A78DB" w:rsidRPr="00333BDC" w:rsidRDefault="007A78DB" w:rsidP="00747422">
      <w:pPr>
        <w:pStyle w:val="Texto"/>
        <w:rPr>
          <w:lang w:val="eu-ES"/>
        </w:rPr>
      </w:pPr>
      <w:r w:rsidRPr="00333BDC">
        <w:rPr>
          <w:rFonts w:ascii="Futura Md BT" w:hAnsi="Futura Md BT"/>
          <w:lang w:val="eu-ES"/>
        </w:rPr>
        <w:t>LEHENDAKARIAK</w:t>
      </w:r>
      <w:r w:rsidRPr="00333BDC">
        <w:rPr>
          <w:lang w:val="eu-ES"/>
        </w:rPr>
        <w:t>: Eskerrik asko, Uria jauna.</w:t>
      </w:r>
    </w:p>
    <w:p w:rsidR="007A78DB" w:rsidRPr="00333BDC" w:rsidRDefault="007A78DB" w:rsidP="00747422">
      <w:pPr>
        <w:pStyle w:val="Texto"/>
        <w:rPr>
          <w:lang w:val="eu-ES"/>
        </w:rPr>
      </w:pPr>
    </w:p>
    <w:p w:rsidR="007A78DB" w:rsidRPr="00333BDC" w:rsidRDefault="007A78DB" w:rsidP="00747422">
      <w:pPr>
        <w:pStyle w:val="Texto"/>
        <w:rPr>
          <w:lang w:val="eu-ES"/>
        </w:rPr>
      </w:pPr>
      <w:r w:rsidRPr="00333BDC">
        <w:rPr>
          <w:lang w:val="eu-ES"/>
        </w:rPr>
        <w:t>Erantzunen txandara pasatuz, EH Bildu taldearen ordezkaria, Ubera Andrea, zurea da hitza.</w:t>
      </w:r>
    </w:p>
    <w:p w:rsidR="007A78DB" w:rsidRPr="00333BDC" w:rsidRDefault="007A78DB" w:rsidP="00747422">
      <w:pPr>
        <w:pStyle w:val="Texto"/>
        <w:rPr>
          <w:lang w:val="eu-ES"/>
        </w:rPr>
      </w:pPr>
    </w:p>
    <w:p w:rsidR="007A78DB" w:rsidRPr="00333BDC" w:rsidRDefault="007A78DB" w:rsidP="00747422">
      <w:pPr>
        <w:pStyle w:val="Texto"/>
        <w:rPr>
          <w:lang w:val="eu-ES"/>
        </w:rPr>
      </w:pPr>
    </w:p>
    <w:p w:rsidR="007A78DB" w:rsidRDefault="007A78DB" w:rsidP="00747422">
      <w:pPr>
        <w:pStyle w:val="Texto"/>
      </w:pPr>
      <w:r w:rsidRPr="00333BDC">
        <w:rPr>
          <w:rFonts w:ascii="Futura Md BT" w:hAnsi="Futura Md BT"/>
          <w:lang w:val="eu-ES"/>
        </w:rPr>
        <w:t xml:space="preserve">UBERA ARANZETA </w:t>
      </w:r>
      <w:r w:rsidRPr="00333BDC">
        <w:rPr>
          <w:lang w:val="eu-ES"/>
        </w:rPr>
        <w:t>andreak:</w:t>
      </w:r>
      <w:r>
        <w:t xml:space="preserve"> Señora Rojo, usted</w:t>
      </w:r>
      <w:r w:rsidRPr="000908FA">
        <w:t xml:space="preserve"> </w:t>
      </w:r>
      <w:r>
        <w:t>se h</w:t>
      </w:r>
      <w:r w:rsidRPr="000908FA">
        <w:t xml:space="preserve">a convertido </w:t>
      </w:r>
      <w:r>
        <w:t xml:space="preserve">en </w:t>
      </w:r>
      <w:r w:rsidRPr="000908FA">
        <w:t>la defensora de las causas</w:t>
      </w:r>
      <w:r>
        <w:t xml:space="preserve"> pe</w:t>
      </w:r>
      <w:r w:rsidRPr="000908FA">
        <w:t>rdidas por estrategia partidista en Osakidetza. Desconfianza no</w:t>
      </w:r>
      <w:r>
        <w:t>, n</w:t>
      </w:r>
      <w:r w:rsidRPr="000908FA">
        <w:t xml:space="preserve">osotros lo que pedimos es </w:t>
      </w:r>
      <w:r>
        <w:t>auditoría: investigar</w:t>
      </w:r>
      <w:r w:rsidRPr="000908FA">
        <w:t xml:space="preserve">, aclarar. Hubo reunión en la que </w:t>
      </w:r>
      <w:r>
        <w:t xml:space="preserve">el </w:t>
      </w:r>
      <w:r w:rsidRPr="000908FA">
        <w:t>gerente no apareció</w:t>
      </w:r>
      <w:r>
        <w:t>,</w:t>
      </w:r>
      <w:r w:rsidRPr="000908FA">
        <w:t xml:space="preserve"> y si quiere le digo qui</w:t>
      </w:r>
      <w:r>
        <w:t>é</w:t>
      </w:r>
      <w:r w:rsidRPr="000908FA">
        <w:t xml:space="preserve">nes </w:t>
      </w:r>
      <w:r>
        <w:t>es</w:t>
      </w:r>
      <w:r w:rsidRPr="000908FA">
        <w:t>tuvieron en esa reunión</w:t>
      </w:r>
      <w:r>
        <w:t>,</w:t>
      </w:r>
      <w:r w:rsidRPr="000908FA">
        <w:t xml:space="preserve"> qu</w:t>
      </w:r>
      <w:r>
        <w:t>é</w:t>
      </w:r>
      <w:r w:rsidRPr="000908FA">
        <w:t xml:space="preserve"> responsables estuvieron en esa </w:t>
      </w:r>
      <w:r>
        <w:t>reunión</w:t>
      </w:r>
      <w:r w:rsidRPr="000908FA">
        <w:t>.</w:t>
      </w:r>
    </w:p>
    <w:p w:rsidR="007A78DB" w:rsidRDefault="007A78DB" w:rsidP="00747422">
      <w:pPr>
        <w:pStyle w:val="Texto"/>
      </w:pPr>
    </w:p>
    <w:p w:rsidR="007A78DB" w:rsidRDefault="007A78DB" w:rsidP="00747422">
      <w:pPr>
        <w:pStyle w:val="Texto"/>
        <w:rPr>
          <w:lang w:val="eu-ES"/>
        </w:rPr>
      </w:pPr>
      <w:r>
        <w:t>Hoy he visto l</w:t>
      </w:r>
      <w:r w:rsidRPr="000908FA">
        <w:t xml:space="preserve">a misma actitud y modo de actuar que </w:t>
      </w:r>
      <w:r>
        <w:t>en la OPE. ¿R</w:t>
      </w:r>
      <w:r w:rsidRPr="000908FA">
        <w:t>ecuerda</w:t>
      </w:r>
      <w:r>
        <w:t>n</w:t>
      </w:r>
      <w:r w:rsidRPr="000908FA">
        <w:t xml:space="preserve"> lo </w:t>
      </w:r>
      <w:r>
        <w:t xml:space="preserve">que </w:t>
      </w:r>
      <w:r w:rsidRPr="000908FA">
        <w:t xml:space="preserve">está pasando </w:t>
      </w:r>
      <w:r>
        <w:t>en la OPE? ¿</w:t>
      </w:r>
      <w:r w:rsidRPr="000908FA">
        <w:t>Recuerdan</w:t>
      </w:r>
      <w:r>
        <w:t>?</w:t>
      </w:r>
      <w:r w:rsidRPr="000908FA">
        <w:t xml:space="preserve"> Ustedes</w:t>
      </w:r>
      <w:r>
        <w:t xml:space="preserve"> siguen igual. Eta, </w:t>
      </w:r>
      <w:r w:rsidRPr="007630A6">
        <w:rPr>
          <w:lang w:val="eu-ES"/>
        </w:rPr>
        <w:t>hemen</w:t>
      </w:r>
      <w:r>
        <w:t xml:space="preserve">, </w:t>
      </w:r>
      <w:r w:rsidRPr="000908FA">
        <w:rPr>
          <w:lang w:val="eu-ES"/>
        </w:rPr>
        <w:t>erakundea</w:t>
      </w:r>
      <w:r>
        <w:rPr>
          <w:lang w:val="eu-ES"/>
        </w:rPr>
        <w:t xml:space="preserve"> eta</w:t>
      </w:r>
      <w:r w:rsidRPr="000908FA">
        <w:rPr>
          <w:lang w:val="eu-ES"/>
        </w:rPr>
        <w:t xml:space="preserve"> Osakidetza kaltetzen duena da zuen jokabidea</w:t>
      </w:r>
      <w:r>
        <w:rPr>
          <w:lang w:val="eu-ES"/>
        </w:rPr>
        <w:t>k</w:t>
      </w:r>
      <w:r w:rsidRPr="000908FA">
        <w:rPr>
          <w:lang w:val="eu-ES"/>
        </w:rPr>
        <w:t>, ez ikertzea</w:t>
      </w:r>
      <w:r>
        <w:rPr>
          <w:lang w:val="eu-ES"/>
        </w:rPr>
        <w:t>k. Erakundea</w:t>
      </w:r>
      <w:r w:rsidRPr="000908FA">
        <w:rPr>
          <w:lang w:val="eu-ES"/>
        </w:rPr>
        <w:t>, Osakidetza balorean jartzen da ikertzea</w:t>
      </w:r>
      <w:r>
        <w:rPr>
          <w:lang w:val="eu-ES"/>
        </w:rPr>
        <w:t>k</w:t>
      </w:r>
      <w:r w:rsidRPr="000908FA">
        <w:rPr>
          <w:lang w:val="eu-ES"/>
        </w:rPr>
        <w:t>, gauzak argitzea, auditoria egitea, kudeaketa ona egitea</w:t>
      </w:r>
      <w:r>
        <w:rPr>
          <w:lang w:val="eu-ES"/>
        </w:rPr>
        <w:t>; z</w:t>
      </w:r>
      <w:r w:rsidRPr="000908FA">
        <w:rPr>
          <w:lang w:val="eu-ES"/>
        </w:rPr>
        <w:t xml:space="preserve">uek </w:t>
      </w:r>
      <w:r>
        <w:rPr>
          <w:lang w:val="eu-ES"/>
        </w:rPr>
        <w:t xml:space="preserve">ez duzuena </w:t>
      </w:r>
      <w:r w:rsidRPr="000908FA">
        <w:rPr>
          <w:lang w:val="eu-ES"/>
        </w:rPr>
        <w:t>egiten</w:t>
      </w:r>
      <w:r>
        <w:rPr>
          <w:lang w:val="eu-ES"/>
        </w:rPr>
        <w:t>. E</w:t>
      </w:r>
      <w:r w:rsidRPr="000908FA">
        <w:rPr>
          <w:lang w:val="eu-ES"/>
        </w:rPr>
        <w:t>ta</w:t>
      </w:r>
      <w:r>
        <w:rPr>
          <w:lang w:val="eu-ES"/>
        </w:rPr>
        <w:t>, bai, LAB</w:t>
      </w:r>
      <w:r w:rsidRPr="000908FA">
        <w:rPr>
          <w:lang w:val="eu-ES"/>
        </w:rPr>
        <w:t xml:space="preserve"> joan zen datuekin </w:t>
      </w:r>
      <w:r>
        <w:rPr>
          <w:lang w:val="eu-ES"/>
        </w:rPr>
        <w:t>–</w:t>
      </w:r>
      <w:r w:rsidRPr="000908FA">
        <w:rPr>
          <w:lang w:val="eu-ES"/>
        </w:rPr>
        <w:t>lehen esan du</w:t>
      </w:r>
      <w:r>
        <w:rPr>
          <w:lang w:val="eu-ES"/>
        </w:rPr>
        <w:t>t–</w:t>
      </w:r>
      <w:r w:rsidRPr="000908FA">
        <w:rPr>
          <w:lang w:val="eu-ES"/>
        </w:rPr>
        <w:t xml:space="preserve"> Arabako </w:t>
      </w:r>
      <w:r>
        <w:rPr>
          <w:lang w:val="eu-ES"/>
        </w:rPr>
        <w:t>OSIaren datuak ziren, arduradunen</w:t>
      </w:r>
      <w:r w:rsidRPr="000908FA">
        <w:rPr>
          <w:lang w:val="eu-ES"/>
        </w:rPr>
        <w:t xml:space="preserve">gana, beraiek </w:t>
      </w:r>
      <w:r>
        <w:rPr>
          <w:lang w:val="eu-ES"/>
        </w:rPr>
        <w:t>isilik. Kontrastatu</w:t>
      </w:r>
      <w:r w:rsidRPr="000908FA">
        <w:rPr>
          <w:lang w:val="eu-ES"/>
        </w:rPr>
        <w:t xml:space="preserve"> nahi zuten</w:t>
      </w:r>
      <w:r>
        <w:rPr>
          <w:lang w:val="eu-ES"/>
        </w:rPr>
        <w:t>,</w:t>
      </w:r>
      <w:r w:rsidRPr="000908FA">
        <w:rPr>
          <w:lang w:val="eu-ES"/>
        </w:rPr>
        <w:t xml:space="preserve"> </w:t>
      </w:r>
      <w:r>
        <w:rPr>
          <w:lang w:val="eu-ES"/>
        </w:rPr>
        <w:t>besteek ez. Guk ez dugu</w:t>
      </w:r>
      <w:r w:rsidRPr="000908FA">
        <w:rPr>
          <w:lang w:val="eu-ES"/>
        </w:rPr>
        <w:t xml:space="preserve"> arazorik datua</w:t>
      </w:r>
      <w:r>
        <w:rPr>
          <w:lang w:val="eu-ES"/>
        </w:rPr>
        <w:t>k kontrastatzeko. I</w:t>
      </w:r>
      <w:r w:rsidRPr="000908FA">
        <w:rPr>
          <w:lang w:val="eu-ES"/>
        </w:rPr>
        <w:t xml:space="preserve">kertu, </w:t>
      </w:r>
      <w:r>
        <w:rPr>
          <w:lang w:val="eu-ES"/>
        </w:rPr>
        <w:t xml:space="preserve">egin zuek txostena, </w:t>
      </w:r>
      <w:r w:rsidRPr="000908FA">
        <w:rPr>
          <w:lang w:val="eu-ES"/>
        </w:rPr>
        <w:t>egin auditoria</w:t>
      </w:r>
      <w:r>
        <w:rPr>
          <w:lang w:val="eu-ES"/>
        </w:rPr>
        <w:t>,</w:t>
      </w:r>
      <w:r w:rsidRPr="000908FA">
        <w:rPr>
          <w:lang w:val="eu-ES"/>
        </w:rPr>
        <w:t xml:space="preserve"> egin</w:t>
      </w:r>
      <w:r>
        <w:rPr>
          <w:lang w:val="eu-ES"/>
        </w:rPr>
        <w:t>. Non dago informe hori? Z</w:t>
      </w:r>
      <w:r w:rsidRPr="000908FA">
        <w:rPr>
          <w:lang w:val="eu-ES"/>
        </w:rPr>
        <w:t xml:space="preserve">enbakiak ez dute </w:t>
      </w:r>
      <w:r>
        <w:rPr>
          <w:lang w:val="eu-ES"/>
        </w:rPr>
        <w:t>ematen, z</w:t>
      </w:r>
      <w:r w:rsidRPr="000908FA">
        <w:rPr>
          <w:lang w:val="eu-ES"/>
        </w:rPr>
        <w:t>er gertatzen da</w:t>
      </w:r>
      <w:r>
        <w:rPr>
          <w:lang w:val="eu-ES"/>
        </w:rPr>
        <w:t>? Z</w:t>
      </w:r>
      <w:r w:rsidRPr="000908FA">
        <w:rPr>
          <w:lang w:val="eu-ES"/>
        </w:rPr>
        <w:t xml:space="preserve">enbakiak </w:t>
      </w:r>
      <w:r>
        <w:rPr>
          <w:lang w:val="eu-ES"/>
        </w:rPr>
        <w:t>ez dute kuadratzen? Eta h</w:t>
      </w:r>
      <w:r w:rsidRPr="000908FA">
        <w:rPr>
          <w:lang w:val="eu-ES"/>
        </w:rPr>
        <w:t>emen beharrezko</w:t>
      </w:r>
      <w:r>
        <w:rPr>
          <w:lang w:val="eu-ES"/>
        </w:rPr>
        <w:t>a da auditoria egitea.</w:t>
      </w:r>
    </w:p>
    <w:p w:rsidR="007A78DB" w:rsidRDefault="007A78DB" w:rsidP="00747422">
      <w:pPr>
        <w:pStyle w:val="Texto"/>
        <w:rPr>
          <w:lang w:val="eu-ES"/>
        </w:rPr>
      </w:pPr>
    </w:p>
    <w:p w:rsidR="007A78DB" w:rsidRDefault="007A78DB" w:rsidP="00747422">
      <w:pPr>
        <w:pStyle w:val="Texto"/>
        <w:rPr>
          <w:lang w:val="eu-ES"/>
        </w:rPr>
      </w:pPr>
      <w:r w:rsidRPr="000908FA">
        <w:rPr>
          <w:lang w:val="eu-ES"/>
        </w:rPr>
        <w:t xml:space="preserve">Kontratu bat </w:t>
      </w:r>
      <w:r>
        <w:rPr>
          <w:lang w:val="eu-ES"/>
        </w:rPr>
        <w:t xml:space="preserve">ez da </w:t>
      </w:r>
      <w:r w:rsidRPr="000908FA">
        <w:rPr>
          <w:lang w:val="eu-ES"/>
        </w:rPr>
        <w:t>bete</w:t>
      </w:r>
      <w:r>
        <w:rPr>
          <w:lang w:val="eu-ES"/>
        </w:rPr>
        <w:t>,</w:t>
      </w:r>
      <w:r w:rsidRPr="000908FA">
        <w:rPr>
          <w:lang w:val="eu-ES"/>
        </w:rPr>
        <w:t xml:space="preserve"> 3 milioi eurotakoa, ez</w:t>
      </w:r>
      <w:r>
        <w:rPr>
          <w:lang w:val="eu-ES"/>
        </w:rPr>
        <w:t xml:space="preserve"> da b</w:t>
      </w:r>
      <w:r w:rsidRPr="000908FA">
        <w:rPr>
          <w:lang w:val="eu-ES"/>
        </w:rPr>
        <w:t>ete</w:t>
      </w:r>
      <w:r>
        <w:rPr>
          <w:lang w:val="eu-ES"/>
        </w:rPr>
        <w:t>. E</w:t>
      </w:r>
      <w:r w:rsidRPr="000908FA">
        <w:rPr>
          <w:lang w:val="eu-ES"/>
        </w:rPr>
        <w:t>ta badirudi Osakidetzari berdin zaio</w:t>
      </w:r>
      <w:r>
        <w:rPr>
          <w:lang w:val="eu-ES"/>
        </w:rPr>
        <w:t>la,</w:t>
      </w:r>
      <w:r w:rsidRPr="000908FA">
        <w:rPr>
          <w:lang w:val="eu-ES"/>
        </w:rPr>
        <w:t xml:space="preserve"> Gobernu</w:t>
      </w:r>
      <w:r>
        <w:rPr>
          <w:lang w:val="eu-ES"/>
        </w:rPr>
        <w:t xml:space="preserve"> honi</w:t>
      </w:r>
      <w:r w:rsidRPr="000908FA">
        <w:rPr>
          <w:lang w:val="eu-ES"/>
        </w:rPr>
        <w:t xml:space="preserve"> berdin zaiola</w:t>
      </w:r>
      <w:r>
        <w:rPr>
          <w:lang w:val="eu-ES"/>
        </w:rPr>
        <w:t>. Diru publikoarekin zer egiten dugu, bua, ez den gurea, edo bai?, gure interesetarako erabiltzen dugu.</w:t>
      </w:r>
      <w:r w:rsidRPr="000908FA">
        <w:rPr>
          <w:lang w:val="eu-ES"/>
        </w:rPr>
        <w:t xml:space="preserve"> </w:t>
      </w:r>
      <w:r>
        <w:rPr>
          <w:lang w:val="eu-ES"/>
        </w:rPr>
        <w:t>Eta hori da zuek</w:t>
      </w:r>
      <w:r w:rsidRPr="000908FA">
        <w:rPr>
          <w:lang w:val="eu-ES"/>
        </w:rPr>
        <w:t xml:space="preserve"> justifikatu behar duzuen</w:t>
      </w:r>
      <w:r>
        <w:rPr>
          <w:lang w:val="eu-ES"/>
        </w:rPr>
        <w:t>a</w:t>
      </w:r>
      <w:r w:rsidRPr="000908FA">
        <w:rPr>
          <w:lang w:val="eu-ES"/>
        </w:rPr>
        <w:t xml:space="preserve"> herritarren aurrean, ez</w:t>
      </w:r>
      <w:r>
        <w:rPr>
          <w:lang w:val="eu-ES"/>
        </w:rPr>
        <w:t xml:space="preserve"> g</w:t>
      </w:r>
      <w:r w:rsidRPr="000908FA">
        <w:rPr>
          <w:lang w:val="eu-ES"/>
        </w:rPr>
        <w:t>uk</w:t>
      </w:r>
      <w:r>
        <w:rPr>
          <w:lang w:val="eu-ES"/>
        </w:rPr>
        <w:t>,</w:t>
      </w:r>
      <w:r w:rsidRPr="000908FA">
        <w:rPr>
          <w:lang w:val="eu-ES"/>
        </w:rPr>
        <w:t xml:space="preserve"> zuek demostratu behar duzue</w:t>
      </w:r>
      <w:r>
        <w:rPr>
          <w:lang w:val="eu-ES"/>
        </w:rPr>
        <w:t>,</w:t>
      </w:r>
      <w:r w:rsidRPr="000908FA">
        <w:rPr>
          <w:lang w:val="eu-ES"/>
        </w:rPr>
        <w:t xml:space="preserve"> Gobernu honek demostratu behar du</w:t>
      </w:r>
      <w:r>
        <w:rPr>
          <w:lang w:val="eu-ES"/>
        </w:rPr>
        <w:t>. Eta hori egin beharrean, egiten duzuena da iritzi publikoa nahasten</w:t>
      </w:r>
      <w:r w:rsidRPr="000908FA">
        <w:rPr>
          <w:lang w:val="eu-ES"/>
        </w:rPr>
        <w:t xml:space="preserve"> saiatu</w:t>
      </w:r>
      <w:r>
        <w:rPr>
          <w:lang w:val="eu-ES"/>
        </w:rPr>
        <w:t>:</w:t>
      </w:r>
      <w:r w:rsidRPr="000908FA">
        <w:rPr>
          <w:lang w:val="eu-ES"/>
        </w:rPr>
        <w:t xml:space="preserve"> konfluentzia</w:t>
      </w:r>
      <w:r>
        <w:rPr>
          <w:lang w:val="eu-ES"/>
        </w:rPr>
        <w:t>, araudia. Ez, ez, honek</w:t>
      </w:r>
      <w:r w:rsidRPr="000908FA">
        <w:rPr>
          <w:lang w:val="eu-ES"/>
        </w:rPr>
        <w:t xml:space="preserve"> ez dauka zerikusirik </w:t>
      </w:r>
      <w:r>
        <w:rPr>
          <w:lang w:val="eu-ES"/>
        </w:rPr>
        <w:t>konfluentziarekin, hemen zerbait g</w:t>
      </w:r>
      <w:r w:rsidRPr="000908FA">
        <w:rPr>
          <w:lang w:val="eu-ES"/>
        </w:rPr>
        <w:t xml:space="preserve">ertatu da eta </w:t>
      </w:r>
      <w:r>
        <w:rPr>
          <w:lang w:val="eu-ES"/>
        </w:rPr>
        <w:t>(…) behar duzue.</w:t>
      </w:r>
    </w:p>
    <w:p w:rsidR="007A78DB" w:rsidRDefault="007A78DB" w:rsidP="00747422">
      <w:pPr>
        <w:pStyle w:val="Texto"/>
        <w:rPr>
          <w:lang w:val="eu-ES"/>
        </w:rPr>
      </w:pPr>
    </w:p>
    <w:p w:rsidR="007A78DB" w:rsidRDefault="007A78DB" w:rsidP="00747422">
      <w:pPr>
        <w:pStyle w:val="Texto"/>
      </w:pPr>
      <w:r>
        <w:rPr>
          <w:lang w:val="eu-ES"/>
        </w:rPr>
        <w:t>Portz</w:t>
      </w:r>
      <w:r w:rsidRPr="000908FA">
        <w:rPr>
          <w:lang w:val="eu-ES"/>
        </w:rPr>
        <w:t>ierto</w:t>
      </w:r>
      <w:r>
        <w:rPr>
          <w:lang w:val="eu-ES"/>
        </w:rPr>
        <w:t>,</w:t>
      </w:r>
      <w:r w:rsidRPr="000908FA">
        <w:rPr>
          <w:lang w:val="eu-ES"/>
        </w:rPr>
        <w:t xml:space="preserve"> aurrekoa</w:t>
      </w:r>
      <w:r>
        <w:rPr>
          <w:lang w:val="eu-ES"/>
        </w:rPr>
        <w:t>n</w:t>
      </w:r>
      <w:r w:rsidRPr="000908FA">
        <w:rPr>
          <w:lang w:val="eu-ES"/>
        </w:rPr>
        <w:t xml:space="preserve"> </w:t>
      </w:r>
      <w:r>
        <w:rPr>
          <w:lang w:val="eu-ES"/>
        </w:rPr>
        <w:t>Murga andreak</w:t>
      </w:r>
      <w:r w:rsidRPr="000908FA">
        <w:rPr>
          <w:lang w:val="eu-ES"/>
        </w:rPr>
        <w:t xml:space="preserve"> esan zuen</w:t>
      </w:r>
      <w:r>
        <w:rPr>
          <w:lang w:val="eu-ES"/>
        </w:rPr>
        <w:t>, aipatu zuen orain j</w:t>
      </w:r>
      <w:r w:rsidRPr="000908FA">
        <w:rPr>
          <w:lang w:val="eu-ES"/>
        </w:rPr>
        <w:t>efe bakarra</w:t>
      </w:r>
      <w:r>
        <w:rPr>
          <w:lang w:val="eu-ES"/>
        </w:rPr>
        <w:t>? Nor</w:t>
      </w:r>
      <w:r w:rsidRPr="000908FA">
        <w:rPr>
          <w:lang w:val="eu-ES"/>
        </w:rPr>
        <w:t xml:space="preserve"> izendatuko duzue</w:t>
      </w:r>
      <w:r>
        <w:rPr>
          <w:lang w:val="eu-ES"/>
        </w:rPr>
        <w:t xml:space="preserve">? Santiagokoa edo Txagorritxukoa? Zergatik? </w:t>
      </w:r>
      <w:r w:rsidRPr="000908FA">
        <w:rPr>
          <w:lang w:val="eu-ES"/>
        </w:rPr>
        <w:t>Zergatik</w:t>
      </w:r>
      <w:r>
        <w:rPr>
          <w:lang w:val="eu-ES"/>
        </w:rPr>
        <w:t>? Hori ze da? Destituzio estali bat?</w:t>
      </w:r>
      <w:r w:rsidRPr="000908FA">
        <w:t xml:space="preserve"> </w:t>
      </w:r>
      <w:r>
        <w:t>¿Una destitución en</w:t>
      </w:r>
      <w:r w:rsidRPr="000908FA">
        <w:t>cubiert</w:t>
      </w:r>
      <w:r>
        <w:t>a sin depurar responsabilidades p</w:t>
      </w:r>
      <w:r w:rsidRPr="000908FA">
        <w:t>ara no hacer público la destitución</w:t>
      </w:r>
      <w:r>
        <w:t>? ¿P</w:t>
      </w:r>
      <w:r w:rsidRPr="000908FA">
        <w:t>ara no asumir responsabilidades</w:t>
      </w:r>
      <w:r>
        <w:t>?</w:t>
      </w:r>
      <w:r w:rsidRPr="000908FA">
        <w:t xml:space="preserve"> </w:t>
      </w:r>
      <w:r>
        <w:t>¿Q</w:t>
      </w:r>
      <w:r w:rsidRPr="000908FA">
        <w:t>ué pasa</w:t>
      </w:r>
      <w:r>
        <w:t>? ¿C</w:t>
      </w:r>
      <w:r w:rsidRPr="000908FA">
        <w:t>ómo funciona este Gobierno</w:t>
      </w:r>
      <w:r>
        <w:t>?</w:t>
      </w:r>
      <w:r w:rsidRPr="000908FA">
        <w:t xml:space="preserve"> </w:t>
      </w:r>
      <w:r>
        <w:t>¿C</w:t>
      </w:r>
      <w:r w:rsidRPr="000908FA">
        <w:t>ómo va el tema de la asunción de responsabilidades públicas</w:t>
      </w:r>
      <w:r>
        <w:t>? ¿Cómo va?</w:t>
      </w:r>
    </w:p>
    <w:p w:rsidR="007A78DB" w:rsidRDefault="007A78DB" w:rsidP="00747422">
      <w:pPr>
        <w:pStyle w:val="Texto"/>
      </w:pPr>
    </w:p>
    <w:p w:rsidR="007A78DB" w:rsidRDefault="007A78DB" w:rsidP="00747422">
      <w:pPr>
        <w:pStyle w:val="Texto"/>
        <w:rPr>
          <w:lang w:val="eu-ES"/>
        </w:rPr>
      </w:pPr>
      <w:r>
        <w:t>E</w:t>
      </w:r>
      <w:r w:rsidRPr="000908FA">
        <w:rPr>
          <w:lang w:val="eu-ES"/>
        </w:rPr>
        <w:t xml:space="preserve">ta orain </w:t>
      </w:r>
      <w:r>
        <w:rPr>
          <w:lang w:val="eu-ES"/>
        </w:rPr>
        <w:t>zatozte</w:t>
      </w:r>
      <w:r w:rsidRPr="000908FA">
        <w:rPr>
          <w:lang w:val="eu-ES"/>
        </w:rPr>
        <w:t xml:space="preserve"> hobekuntzak ezarriko dituzuela. A ver</w:t>
      </w:r>
      <w:r>
        <w:rPr>
          <w:lang w:val="eu-ES"/>
        </w:rPr>
        <w:t>,</w:t>
      </w:r>
      <w:r w:rsidRPr="000908FA">
        <w:rPr>
          <w:lang w:val="eu-ES"/>
        </w:rPr>
        <w:t xml:space="preserve"> hobekuntzak zergatik ezartzen dira</w:t>
      </w:r>
      <w:r>
        <w:rPr>
          <w:lang w:val="eu-ES"/>
        </w:rPr>
        <w:t>? Z</w:t>
      </w:r>
      <w:r w:rsidRPr="000908FA">
        <w:rPr>
          <w:lang w:val="eu-ES"/>
        </w:rPr>
        <w:t>erbait gaizki egiten delako, ez</w:t>
      </w:r>
      <w:r>
        <w:rPr>
          <w:lang w:val="eu-ES"/>
        </w:rPr>
        <w:t>?</w:t>
      </w:r>
      <w:r w:rsidRPr="000908FA">
        <w:rPr>
          <w:lang w:val="eu-ES"/>
        </w:rPr>
        <w:t xml:space="preserve"> Orduan</w:t>
      </w:r>
      <w:r>
        <w:rPr>
          <w:lang w:val="eu-ES"/>
        </w:rPr>
        <w:t>, onartzen</w:t>
      </w:r>
      <w:r w:rsidRPr="000908FA">
        <w:rPr>
          <w:lang w:val="eu-ES"/>
        </w:rPr>
        <w:t xml:space="preserve"> duzu</w:t>
      </w:r>
      <w:r>
        <w:rPr>
          <w:lang w:val="eu-ES"/>
        </w:rPr>
        <w:t>e</w:t>
      </w:r>
      <w:r w:rsidRPr="000908FA">
        <w:rPr>
          <w:lang w:val="eu-ES"/>
        </w:rPr>
        <w:t xml:space="preserve"> zerbait gaizki egin dela</w:t>
      </w:r>
      <w:r>
        <w:rPr>
          <w:lang w:val="eu-ES"/>
        </w:rPr>
        <w:t>; ba</w:t>
      </w:r>
      <w:r w:rsidRPr="000908FA">
        <w:rPr>
          <w:lang w:val="eu-ES"/>
        </w:rPr>
        <w:t xml:space="preserve"> gauza</w:t>
      </w:r>
      <w:r>
        <w:rPr>
          <w:lang w:val="eu-ES"/>
        </w:rPr>
        <w:t>k</w:t>
      </w:r>
      <w:r w:rsidRPr="000908FA">
        <w:rPr>
          <w:lang w:val="eu-ES"/>
        </w:rPr>
        <w:t xml:space="preserve"> </w:t>
      </w:r>
      <w:r>
        <w:rPr>
          <w:lang w:val="eu-ES"/>
        </w:rPr>
        <w:t>gaizki egiten</w:t>
      </w:r>
      <w:r w:rsidRPr="000908FA">
        <w:rPr>
          <w:lang w:val="eu-ES"/>
        </w:rPr>
        <w:t xml:space="preserve"> baldin badira</w:t>
      </w:r>
      <w:r>
        <w:rPr>
          <w:lang w:val="eu-ES"/>
        </w:rPr>
        <w:t>,</w:t>
      </w:r>
      <w:r w:rsidRPr="000908FA">
        <w:rPr>
          <w:lang w:val="eu-ES"/>
        </w:rPr>
        <w:t xml:space="preserve"> ikertu, argitu zer egin den gaizki eta ardurak zehaztu</w:t>
      </w:r>
      <w:r>
        <w:rPr>
          <w:lang w:val="eu-ES"/>
        </w:rPr>
        <w:t>,</w:t>
      </w:r>
      <w:r w:rsidRPr="000908FA">
        <w:rPr>
          <w:lang w:val="eu-ES"/>
        </w:rPr>
        <w:t xml:space="preserve"> gaizki egin diren gauza horien arduradunari</w:t>
      </w:r>
      <w:r>
        <w:rPr>
          <w:lang w:val="eu-ES"/>
        </w:rPr>
        <w:t>,</w:t>
      </w:r>
      <w:r w:rsidRPr="000908FA">
        <w:rPr>
          <w:lang w:val="eu-ES"/>
        </w:rPr>
        <w:t xml:space="preserve"> edo ez</w:t>
      </w:r>
      <w:r>
        <w:rPr>
          <w:lang w:val="eu-ES"/>
        </w:rPr>
        <w:t>?</w:t>
      </w:r>
      <w:r w:rsidRPr="000908FA">
        <w:rPr>
          <w:lang w:val="eu-ES"/>
        </w:rPr>
        <w:t xml:space="preserve"> </w:t>
      </w:r>
      <w:r>
        <w:rPr>
          <w:lang w:val="eu-ES"/>
        </w:rPr>
        <w:t>Edo hemen dena doanik da?</w:t>
      </w:r>
    </w:p>
    <w:p w:rsidR="007A78DB" w:rsidRDefault="007A78DB" w:rsidP="00747422">
      <w:pPr>
        <w:pStyle w:val="Texto"/>
        <w:rPr>
          <w:lang w:val="eu-ES"/>
        </w:rPr>
      </w:pPr>
    </w:p>
    <w:p w:rsidR="007A78DB" w:rsidRDefault="007A78DB" w:rsidP="00747422">
      <w:pPr>
        <w:pStyle w:val="Texto"/>
        <w:rPr>
          <w:lang w:val="eu-ES"/>
        </w:rPr>
      </w:pPr>
      <w:r>
        <w:rPr>
          <w:lang w:val="eu-ES"/>
        </w:rPr>
        <w:t>B</w:t>
      </w:r>
      <w:r w:rsidRPr="000908FA">
        <w:rPr>
          <w:lang w:val="eu-ES"/>
        </w:rPr>
        <w:t>egira</w:t>
      </w:r>
      <w:r>
        <w:rPr>
          <w:lang w:val="eu-ES"/>
        </w:rPr>
        <w:t xml:space="preserve">, guk ez </w:t>
      </w:r>
      <w:r w:rsidRPr="000908FA">
        <w:rPr>
          <w:lang w:val="eu-ES"/>
        </w:rPr>
        <w:t xml:space="preserve">dakigu Fiskaltzak zer esango duen eta zer ez duen esango, baina esango duena </w:t>
      </w:r>
      <w:r>
        <w:rPr>
          <w:lang w:val="eu-ES"/>
        </w:rPr>
        <w:t>es</w:t>
      </w:r>
      <w:r w:rsidRPr="000908FA">
        <w:rPr>
          <w:lang w:val="eu-ES"/>
        </w:rPr>
        <w:t>ango duelarik ere, Gobernuak ardura bat dauka eta ardura</w:t>
      </w:r>
      <w:r>
        <w:rPr>
          <w:lang w:val="eu-ES"/>
        </w:rPr>
        <w:t xml:space="preserve"> hori bete</w:t>
      </w:r>
      <w:r w:rsidRPr="000908FA">
        <w:rPr>
          <w:lang w:val="eu-ES"/>
        </w:rPr>
        <w:t xml:space="preserve"> egin </w:t>
      </w:r>
      <w:r>
        <w:rPr>
          <w:lang w:val="eu-ES"/>
        </w:rPr>
        <w:t>behar du. A</w:t>
      </w:r>
      <w:r w:rsidRPr="000908FA">
        <w:rPr>
          <w:lang w:val="eu-ES"/>
        </w:rPr>
        <w:t>rdura</w:t>
      </w:r>
      <w:r>
        <w:rPr>
          <w:lang w:val="eu-ES"/>
        </w:rPr>
        <w:t>,</w:t>
      </w:r>
      <w:r w:rsidRPr="000908FA">
        <w:rPr>
          <w:lang w:val="eu-ES"/>
        </w:rPr>
        <w:t xml:space="preserve"> lehen esan dudanagatik</w:t>
      </w:r>
      <w:r>
        <w:rPr>
          <w:lang w:val="eu-ES"/>
        </w:rPr>
        <w:t>,</w:t>
      </w:r>
      <w:r w:rsidRPr="000908FA">
        <w:rPr>
          <w:lang w:val="eu-ES"/>
        </w:rPr>
        <w:t xml:space="preserve"> ardura politiko</w:t>
      </w:r>
      <w:r>
        <w:rPr>
          <w:lang w:val="eu-ES"/>
        </w:rPr>
        <w:t>agatik eta ardura</w:t>
      </w:r>
      <w:r w:rsidRPr="000908FA">
        <w:rPr>
          <w:lang w:val="eu-ES"/>
        </w:rPr>
        <w:t xml:space="preserve"> publikoagatik</w:t>
      </w:r>
      <w:r>
        <w:rPr>
          <w:lang w:val="eu-ES"/>
        </w:rPr>
        <w:t>. A</w:t>
      </w:r>
      <w:r w:rsidRPr="000908FA">
        <w:rPr>
          <w:lang w:val="eu-ES"/>
        </w:rPr>
        <w:t>uditoria bat egin behar da</w:t>
      </w:r>
      <w:r>
        <w:rPr>
          <w:lang w:val="eu-ES"/>
        </w:rPr>
        <w:t>. O</w:t>
      </w:r>
      <w:r w:rsidRPr="000908FA">
        <w:rPr>
          <w:lang w:val="eu-ES"/>
        </w:rPr>
        <w:t>nartu kudeaketa txarra izan dela</w:t>
      </w:r>
      <w:r>
        <w:rPr>
          <w:lang w:val="eu-ES"/>
        </w:rPr>
        <w:t>. Onartu</w:t>
      </w:r>
      <w:r w:rsidRPr="000908FA">
        <w:rPr>
          <w:lang w:val="eu-ES"/>
        </w:rPr>
        <w:t xml:space="preserve"> kontratua ez dela bete</w:t>
      </w:r>
      <w:r>
        <w:rPr>
          <w:lang w:val="eu-ES"/>
        </w:rPr>
        <w:t>, ze k</w:t>
      </w:r>
      <w:r w:rsidRPr="000908FA">
        <w:rPr>
          <w:lang w:val="eu-ES"/>
        </w:rPr>
        <w:t>ontratua ez da bete</w:t>
      </w:r>
      <w:r>
        <w:rPr>
          <w:lang w:val="eu-ES"/>
        </w:rPr>
        <w:t>. E</w:t>
      </w:r>
      <w:r w:rsidRPr="000908FA">
        <w:rPr>
          <w:lang w:val="eu-ES"/>
        </w:rPr>
        <w:t>ta ez zaiola jarraipenik egin</w:t>
      </w:r>
      <w:r>
        <w:rPr>
          <w:lang w:val="eu-ES"/>
        </w:rPr>
        <w:t>. E</w:t>
      </w:r>
      <w:r w:rsidRPr="000908FA">
        <w:rPr>
          <w:lang w:val="eu-ES"/>
        </w:rPr>
        <w:t>ta</w:t>
      </w:r>
      <w:r>
        <w:rPr>
          <w:lang w:val="eu-ES"/>
        </w:rPr>
        <w:t>,</w:t>
      </w:r>
      <w:r w:rsidRPr="000908FA">
        <w:rPr>
          <w:lang w:val="eu-ES"/>
        </w:rPr>
        <w:t xml:space="preserve"> hor</w:t>
      </w:r>
      <w:r>
        <w:rPr>
          <w:lang w:val="eu-ES"/>
        </w:rPr>
        <w:t>,</w:t>
      </w:r>
      <w:r w:rsidRPr="000908FA">
        <w:rPr>
          <w:lang w:val="eu-ES"/>
        </w:rPr>
        <w:t xml:space="preserve"> beraz, ardura politikoak zehaztu</w:t>
      </w:r>
      <w:r>
        <w:rPr>
          <w:lang w:val="eu-ES"/>
        </w:rPr>
        <w:t xml:space="preserve"> behar dira. Hori da kudeaketa.</w:t>
      </w:r>
    </w:p>
    <w:p w:rsidR="007A78DB" w:rsidRDefault="007A78DB" w:rsidP="00747422">
      <w:pPr>
        <w:pStyle w:val="Texto"/>
        <w:rPr>
          <w:lang w:val="eu-ES"/>
        </w:rPr>
      </w:pPr>
    </w:p>
    <w:p w:rsidR="007A78DB" w:rsidRPr="000908FA" w:rsidRDefault="007A78DB" w:rsidP="00747422">
      <w:pPr>
        <w:pStyle w:val="Texto"/>
        <w:rPr>
          <w:lang w:val="eu-ES"/>
        </w:rPr>
      </w:pPr>
      <w:r>
        <w:rPr>
          <w:lang w:val="eu-ES"/>
        </w:rPr>
        <w:t>En fin. G</w:t>
      </w:r>
      <w:r w:rsidRPr="000908FA">
        <w:rPr>
          <w:lang w:val="eu-ES"/>
        </w:rPr>
        <w:t xml:space="preserve">uzti hori </w:t>
      </w:r>
      <w:r>
        <w:rPr>
          <w:lang w:val="eu-ES"/>
        </w:rPr>
        <w:t xml:space="preserve">ez </w:t>
      </w:r>
      <w:r w:rsidRPr="000908FA">
        <w:rPr>
          <w:lang w:val="eu-ES"/>
        </w:rPr>
        <w:t>baldin baduzu</w:t>
      </w:r>
      <w:r>
        <w:rPr>
          <w:lang w:val="eu-ES"/>
        </w:rPr>
        <w:t>e</w:t>
      </w:r>
      <w:r w:rsidRPr="000908FA">
        <w:rPr>
          <w:lang w:val="eu-ES"/>
        </w:rPr>
        <w:t xml:space="preserve"> egiten</w:t>
      </w:r>
      <w:r>
        <w:rPr>
          <w:lang w:val="eu-ES"/>
        </w:rPr>
        <w:t>,</w:t>
      </w:r>
      <w:r w:rsidRPr="000908FA">
        <w:rPr>
          <w:lang w:val="eu-ES"/>
        </w:rPr>
        <w:t xml:space="preserve"> azkenengo arduradunak </w:t>
      </w:r>
      <w:r>
        <w:rPr>
          <w:lang w:val="eu-ES"/>
        </w:rPr>
        <w:t>zuek zarete. Orduan, Legebiltzar honen aurrean</w:t>
      </w:r>
      <w:r w:rsidRPr="000908FA">
        <w:rPr>
          <w:lang w:val="eu-ES"/>
        </w:rPr>
        <w:t xml:space="preserve"> berriro ere Osasun</w:t>
      </w:r>
      <w:r>
        <w:rPr>
          <w:lang w:val="eu-ES"/>
        </w:rPr>
        <w:t xml:space="preserve"> Saila erantzun egin beharko du.</w:t>
      </w:r>
    </w:p>
    <w:p w:rsidR="007A78DB" w:rsidRPr="000908FA" w:rsidRDefault="007A78DB" w:rsidP="00747422">
      <w:pPr>
        <w:pStyle w:val="Texto"/>
        <w:rPr>
          <w:lang w:val="eu-ES"/>
        </w:rPr>
      </w:pPr>
    </w:p>
    <w:p w:rsidR="007A78DB" w:rsidRPr="000908FA" w:rsidRDefault="007A78DB" w:rsidP="00747422">
      <w:pPr>
        <w:pStyle w:val="Texto"/>
        <w:rPr>
          <w:lang w:val="eu-ES"/>
        </w:rPr>
      </w:pPr>
    </w:p>
    <w:p w:rsidR="007A78DB" w:rsidRDefault="007A78DB" w:rsidP="00747422">
      <w:pPr>
        <w:pStyle w:val="Texto"/>
        <w:rPr>
          <w:lang w:val="eu-ES"/>
        </w:rPr>
      </w:pPr>
      <w:r w:rsidRPr="007F04C3">
        <w:rPr>
          <w:rFonts w:ascii="Futura Md BT" w:hAnsi="Futura Md BT"/>
          <w:lang w:val="eu-ES"/>
        </w:rPr>
        <w:t>LEHENDAKARIAK</w:t>
      </w:r>
      <w:r>
        <w:rPr>
          <w:lang w:val="eu-ES"/>
        </w:rPr>
        <w:t>: Eskerrik asko, Ubera and</w:t>
      </w:r>
      <w:r w:rsidRPr="000908FA">
        <w:rPr>
          <w:lang w:val="eu-ES"/>
        </w:rPr>
        <w:t>rea</w:t>
      </w:r>
      <w:r>
        <w:rPr>
          <w:lang w:val="eu-ES"/>
        </w:rPr>
        <w:t>.</w:t>
      </w:r>
    </w:p>
    <w:p w:rsidR="007A78DB" w:rsidRDefault="007A78DB" w:rsidP="00747422">
      <w:pPr>
        <w:pStyle w:val="Texto"/>
        <w:rPr>
          <w:lang w:val="eu-ES"/>
        </w:rPr>
      </w:pPr>
    </w:p>
    <w:p w:rsidR="007A78DB" w:rsidRDefault="007A78DB" w:rsidP="00747422">
      <w:pPr>
        <w:pStyle w:val="Texto"/>
        <w:rPr>
          <w:lang w:val="eu-ES"/>
        </w:rPr>
      </w:pPr>
      <w:r>
        <w:rPr>
          <w:lang w:val="eu-ES"/>
        </w:rPr>
        <w:t>E</w:t>
      </w:r>
      <w:r w:rsidRPr="000908FA">
        <w:rPr>
          <w:lang w:val="eu-ES"/>
        </w:rPr>
        <w:t>uskal Talde Popularraren ordezkaria, Garrido</w:t>
      </w:r>
      <w:r>
        <w:rPr>
          <w:lang w:val="eu-ES"/>
        </w:rPr>
        <w:t xml:space="preserve"> andrea, zurea da hitza.</w:t>
      </w:r>
    </w:p>
    <w:p w:rsidR="007A78DB" w:rsidRDefault="007A78DB" w:rsidP="00747422">
      <w:pPr>
        <w:pStyle w:val="Texto"/>
        <w:rPr>
          <w:lang w:val="eu-ES"/>
        </w:rPr>
      </w:pPr>
    </w:p>
    <w:p w:rsidR="007A78DB" w:rsidRDefault="007A78DB" w:rsidP="00747422">
      <w:pPr>
        <w:pStyle w:val="Texto"/>
        <w:rPr>
          <w:lang w:val="eu-ES"/>
        </w:rPr>
      </w:pPr>
    </w:p>
    <w:p w:rsidR="007A78DB" w:rsidRDefault="007A78DB" w:rsidP="00747422">
      <w:pPr>
        <w:pStyle w:val="Texto"/>
        <w:rPr>
          <w:lang w:val="eu-ES"/>
        </w:rPr>
      </w:pPr>
      <w:r w:rsidRPr="007F04C3">
        <w:rPr>
          <w:rFonts w:ascii="Futura Md BT" w:hAnsi="Futura Md BT"/>
          <w:lang w:val="eu-ES"/>
        </w:rPr>
        <w:t>GARRIDO KNÖRR</w:t>
      </w:r>
      <w:r>
        <w:rPr>
          <w:lang w:val="eu-ES"/>
        </w:rPr>
        <w:t xml:space="preserve"> andreak: Eskerrik asko, presidente and</w:t>
      </w:r>
      <w:r w:rsidRPr="000908FA">
        <w:rPr>
          <w:lang w:val="eu-ES"/>
        </w:rPr>
        <w:t>rea</w:t>
      </w:r>
      <w:r>
        <w:rPr>
          <w:lang w:val="eu-ES"/>
        </w:rPr>
        <w:t>.</w:t>
      </w:r>
    </w:p>
    <w:p w:rsidR="007A78DB" w:rsidRDefault="007A78DB" w:rsidP="00747422">
      <w:pPr>
        <w:pStyle w:val="Texto"/>
        <w:rPr>
          <w:lang w:val="eu-ES"/>
        </w:rPr>
      </w:pPr>
    </w:p>
    <w:p w:rsidR="007A78DB" w:rsidRPr="000908FA" w:rsidRDefault="007A78DB" w:rsidP="00747422">
      <w:pPr>
        <w:pStyle w:val="Texto"/>
        <w:rPr>
          <w:lang w:val="eu-ES"/>
        </w:rPr>
      </w:pPr>
      <w:r>
        <w:rPr>
          <w:lang w:val="eu-ES"/>
        </w:rPr>
        <w:t>B</w:t>
      </w:r>
      <w:r w:rsidRPr="000908FA">
        <w:rPr>
          <w:lang w:val="eu-ES"/>
        </w:rPr>
        <w:t>ueno</w:t>
      </w:r>
      <w:r>
        <w:rPr>
          <w:lang w:val="eu-ES"/>
        </w:rPr>
        <w:t>,</w:t>
      </w:r>
      <w:r w:rsidRPr="000908FA">
        <w:rPr>
          <w:lang w:val="eu-ES"/>
        </w:rPr>
        <w:t xml:space="preserve"> gauza batzuk zehazteko. Alde batetik, Alderdi Sozialistak </w:t>
      </w:r>
      <w:r>
        <w:rPr>
          <w:lang w:val="eu-ES"/>
        </w:rPr>
        <w:t>eta Euzko Alderdi Jeltzaleak</w:t>
      </w:r>
      <w:r w:rsidRPr="000908FA">
        <w:rPr>
          <w:lang w:val="eu-ES"/>
        </w:rPr>
        <w:t xml:space="preserve"> txost</w:t>
      </w:r>
      <w:r>
        <w:rPr>
          <w:lang w:val="eu-ES"/>
        </w:rPr>
        <w:t>enaren kontua aipatzen dutenean</w:t>
      </w:r>
      <w:r w:rsidRPr="000908FA">
        <w:rPr>
          <w:lang w:val="eu-ES"/>
        </w:rPr>
        <w:t xml:space="preserve"> argi dago ez du</w:t>
      </w:r>
      <w:r>
        <w:rPr>
          <w:lang w:val="eu-ES"/>
        </w:rPr>
        <w:t>ela</w:t>
      </w:r>
      <w:r w:rsidRPr="000908FA">
        <w:rPr>
          <w:lang w:val="eu-ES"/>
        </w:rPr>
        <w:t xml:space="preserve"> zerikusirik Alderdi Popularrak eskat</w:t>
      </w:r>
      <w:r>
        <w:rPr>
          <w:lang w:val="eu-ES"/>
        </w:rPr>
        <w:t>zen ari den txostenarekin;</w:t>
      </w:r>
      <w:r w:rsidRPr="000908FA">
        <w:rPr>
          <w:lang w:val="eu-ES"/>
        </w:rPr>
        <w:t xml:space="preserve"> zeren guk egiten dugun aipamen zehatz</w:t>
      </w:r>
      <w:r>
        <w:rPr>
          <w:lang w:val="eu-ES"/>
        </w:rPr>
        <w:t>e</w:t>
      </w:r>
      <w:r w:rsidRPr="000908FA">
        <w:rPr>
          <w:lang w:val="eu-ES"/>
        </w:rPr>
        <w:t>a</w:t>
      </w:r>
      <w:r>
        <w:rPr>
          <w:lang w:val="eu-ES"/>
        </w:rPr>
        <w:t>n,</w:t>
      </w:r>
      <w:r w:rsidRPr="000908FA">
        <w:rPr>
          <w:lang w:val="eu-ES"/>
        </w:rPr>
        <w:t xml:space="preserve"> aurkeztutako zuzenketan esaten dugu argi</w:t>
      </w:r>
      <w:r>
        <w:rPr>
          <w:lang w:val="eu-ES"/>
        </w:rPr>
        <w:t xml:space="preserve"> eta</w:t>
      </w:r>
      <w:r w:rsidRPr="000908FA">
        <w:rPr>
          <w:lang w:val="eu-ES"/>
        </w:rPr>
        <w:t xml:space="preserve"> garbi txosten horr</w:t>
      </w:r>
      <w:r>
        <w:rPr>
          <w:lang w:val="eu-ES"/>
        </w:rPr>
        <w:t>etan argitu behar direla egon diren…</w:t>
      </w:r>
    </w:p>
    <w:p w:rsidR="007A78DB" w:rsidRPr="00FB5BF6" w:rsidRDefault="007A78DB" w:rsidP="00747422">
      <w:pPr>
        <w:pStyle w:val="Texto"/>
        <w:rPr>
          <w:lang w:val="eu-ES"/>
        </w:rPr>
      </w:pPr>
    </w:p>
    <w:p w:rsidR="007A78DB" w:rsidRPr="007A78DB" w:rsidRDefault="007A78DB" w:rsidP="00747422">
      <w:pPr>
        <w:pStyle w:val="Texto"/>
        <w:rPr>
          <w:lang w:val="eu-ES"/>
        </w:rPr>
      </w:pPr>
      <w:r w:rsidRPr="007A78DB">
        <w:rPr>
          <w:lang w:val="eu-ES"/>
        </w:rPr>
        <w:t>(14. zintaren amaiera)</w:t>
      </w:r>
    </w:p>
    <w:p w:rsidR="007A78DB" w:rsidRPr="00F83110" w:rsidRDefault="007A78DB" w:rsidP="00747422">
      <w:pPr>
        <w:pStyle w:val="Texto"/>
        <w:rPr>
          <w:lang w:val="eu-ES"/>
        </w:rPr>
      </w:pPr>
      <w:r w:rsidRPr="00F83110">
        <w:rPr>
          <w:lang w:val="eu-ES"/>
        </w:rPr>
        <w:t>(15. zintaren hasiera)</w:t>
      </w:r>
    </w:p>
    <w:p w:rsidR="007A78DB" w:rsidRPr="00F83110" w:rsidRDefault="007A78DB" w:rsidP="00747422">
      <w:pPr>
        <w:pStyle w:val="Texto"/>
        <w:rPr>
          <w:lang w:val="eu-ES"/>
        </w:rPr>
      </w:pPr>
    </w:p>
    <w:p w:rsidR="007A78DB" w:rsidRDefault="007A78DB" w:rsidP="00747422">
      <w:pPr>
        <w:pStyle w:val="Texto"/>
        <w:rPr>
          <w:lang w:val="eu-ES"/>
        </w:rPr>
      </w:pPr>
      <w:r w:rsidRPr="00F83110">
        <w:rPr>
          <w:lang w:val="eu-ES"/>
        </w:rPr>
        <w:t xml:space="preserve">… </w:t>
      </w:r>
      <w:r>
        <w:rPr>
          <w:lang w:val="eu-ES"/>
        </w:rPr>
        <w:t xml:space="preserve">aipamen </w:t>
      </w:r>
      <w:r w:rsidRPr="00F83110">
        <w:rPr>
          <w:lang w:val="eu-ES"/>
        </w:rPr>
        <w:t>zehatzean</w:t>
      </w:r>
      <w:r w:rsidR="003A6859">
        <w:rPr>
          <w:lang w:val="eu-ES"/>
        </w:rPr>
        <w:t>,</w:t>
      </w:r>
      <w:r w:rsidRPr="00F83110">
        <w:rPr>
          <w:lang w:val="eu-ES"/>
        </w:rPr>
        <w:t xml:space="preserve"> aurkeztutako zuzenketan esaten dugu argi</w:t>
      </w:r>
      <w:r>
        <w:rPr>
          <w:lang w:val="eu-ES"/>
        </w:rPr>
        <w:t xml:space="preserve"> eta</w:t>
      </w:r>
      <w:r w:rsidRPr="00F83110">
        <w:rPr>
          <w:lang w:val="eu-ES"/>
        </w:rPr>
        <w:t xml:space="preserve"> garbi txosten horretan argitu behar direla egon diren edo ez egon diren irregulartasunak eta hartu behar direla neurriak irregulartasun guzti horiek argitzeko eta konpontzeko</w:t>
      </w:r>
      <w:r>
        <w:rPr>
          <w:lang w:val="eu-ES"/>
        </w:rPr>
        <w:t>.</w:t>
      </w:r>
    </w:p>
    <w:p w:rsidR="007A78DB" w:rsidRDefault="007A78DB" w:rsidP="00747422">
      <w:pPr>
        <w:pStyle w:val="Texto"/>
        <w:rPr>
          <w:lang w:val="eu-ES"/>
        </w:rPr>
      </w:pPr>
    </w:p>
    <w:p w:rsidR="007A78DB" w:rsidRDefault="007A78DB" w:rsidP="00747422">
      <w:pPr>
        <w:pStyle w:val="Texto"/>
        <w:rPr>
          <w:lang w:val="eu-ES"/>
        </w:rPr>
      </w:pPr>
      <w:r>
        <w:rPr>
          <w:lang w:val="eu-ES"/>
        </w:rPr>
        <w:t>Orduan,</w:t>
      </w:r>
      <w:r w:rsidRPr="00F83110">
        <w:rPr>
          <w:lang w:val="eu-ES"/>
        </w:rPr>
        <w:t xml:space="preserve"> </w:t>
      </w:r>
      <w:r>
        <w:rPr>
          <w:lang w:val="eu-ES"/>
        </w:rPr>
        <w:t>t</w:t>
      </w:r>
      <w:r w:rsidRPr="00F83110">
        <w:rPr>
          <w:lang w:val="eu-ES"/>
        </w:rPr>
        <w:t>xoste</w:t>
      </w:r>
      <w:r>
        <w:rPr>
          <w:lang w:val="eu-ES"/>
        </w:rPr>
        <w:t>nari buruz hitz egiten ari gara,</w:t>
      </w:r>
      <w:r w:rsidRPr="00F83110">
        <w:rPr>
          <w:lang w:val="eu-ES"/>
        </w:rPr>
        <w:t xml:space="preserve"> </w:t>
      </w:r>
      <w:r>
        <w:rPr>
          <w:lang w:val="eu-ES"/>
        </w:rPr>
        <w:t>a</w:t>
      </w:r>
      <w:r w:rsidRPr="00F83110">
        <w:rPr>
          <w:lang w:val="eu-ES"/>
        </w:rPr>
        <w:t>rgi dago</w:t>
      </w:r>
      <w:r>
        <w:rPr>
          <w:lang w:val="eu-ES"/>
        </w:rPr>
        <w:t>,</w:t>
      </w:r>
      <w:r w:rsidRPr="00F83110">
        <w:rPr>
          <w:lang w:val="eu-ES"/>
        </w:rPr>
        <w:t xml:space="preserve"> Gobernuak edo Gobernuak apoiatzen duten taldeak</w:t>
      </w:r>
      <w:r>
        <w:rPr>
          <w:lang w:val="eu-ES"/>
        </w:rPr>
        <w:t>,</w:t>
      </w:r>
      <w:r w:rsidRPr="00F83110">
        <w:rPr>
          <w:lang w:val="eu-ES"/>
        </w:rPr>
        <w:t xml:space="preserve"> eta Alderdi Popularrak esan duen txosten kontzeptuaren </w:t>
      </w:r>
      <w:r>
        <w:rPr>
          <w:lang w:val="eu-ES"/>
        </w:rPr>
        <w:t>g</w:t>
      </w:r>
      <w:r w:rsidRPr="00F83110">
        <w:rPr>
          <w:lang w:val="eu-ES"/>
        </w:rPr>
        <w:t>uztiz desberdina da</w:t>
      </w:r>
      <w:r>
        <w:rPr>
          <w:lang w:val="eu-ES"/>
        </w:rPr>
        <w:t>.</w:t>
      </w:r>
      <w:r w:rsidRPr="00F83110">
        <w:rPr>
          <w:lang w:val="eu-ES"/>
        </w:rPr>
        <w:t xml:space="preserve"> </w:t>
      </w:r>
      <w:r>
        <w:rPr>
          <w:lang w:val="eu-ES"/>
        </w:rPr>
        <w:t>G</w:t>
      </w:r>
      <w:r w:rsidRPr="00F83110">
        <w:rPr>
          <w:lang w:val="eu-ES"/>
        </w:rPr>
        <w:t>ure txostena ez da zuek proposatzen ari zareten txostena</w:t>
      </w:r>
      <w:r>
        <w:rPr>
          <w:lang w:val="eu-ES"/>
        </w:rPr>
        <w:t>.</w:t>
      </w:r>
      <w:r w:rsidRPr="00F83110">
        <w:rPr>
          <w:lang w:val="eu-ES"/>
        </w:rPr>
        <w:t xml:space="preserve"> </w:t>
      </w:r>
      <w:r>
        <w:rPr>
          <w:lang w:val="eu-ES"/>
        </w:rPr>
        <w:t>E</w:t>
      </w:r>
      <w:r w:rsidRPr="00F83110">
        <w:rPr>
          <w:lang w:val="eu-ES"/>
        </w:rPr>
        <w:t xml:space="preserve">ta gainera </w:t>
      </w:r>
      <w:r>
        <w:rPr>
          <w:lang w:val="eu-ES"/>
        </w:rPr>
        <w:t>proposatutako t</w:t>
      </w:r>
      <w:r w:rsidRPr="00F83110">
        <w:rPr>
          <w:lang w:val="eu-ES"/>
        </w:rPr>
        <w:t>ransakzio horretan</w:t>
      </w:r>
      <w:r>
        <w:rPr>
          <w:lang w:val="eu-ES"/>
        </w:rPr>
        <w:t>,</w:t>
      </w:r>
      <w:r w:rsidRPr="00F83110">
        <w:rPr>
          <w:lang w:val="eu-ES"/>
        </w:rPr>
        <w:t xml:space="preserve"> zuek esaten duzue txosten bat egin dezala, baina irregulartasunik buruz ez duzue ezer aipatu</w:t>
      </w:r>
      <w:r>
        <w:rPr>
          <w:lang w:val="eu-ES"/>
        </w:rPr>
        <w:t>,</w:t>
      </w:r>
      <w:r w:rsidRPr="00F83110">
        <w:rPr>
          <w:lang w:val="eu-ES"/>
        </w:rPr>
        <w:t xml:space="preserve"> aipamenik e</w:t>
      </w:r>
      <w:r>
        <w:rPr>
          <w:lang w:val="eu-ES"/>
        </w:rPr>
        <w:t>z</w:t>
      </w:r>
      <w:r w:rsidRPr="00F83110">
        <w:rPr>
          <w:lang w:val="eu-ES"/>
        </w:rPr>
        <w:t>ta ere.</w:t>
      </w:r>
    </w:p>
    <w:p w:rsidR="007A78DB" w:rsidRDefault="007A78DB" w:rsidP="00747422">
      <w:pPr>
        <w:pStyle w:val="Texto"/>
        <w:rPr>
          <w:lang w:val="eu-ES"/>
        </w:rPr>
      </w:pPr>
    </w:p>
    <w:p w:rsidR="007A78DB" w:rsidRDefault="007A78DB" w:rsidP="00747422">
      <w:pPr>
        <w:pStyle w:val="Texto"/>
      </w:pPr>
      <w:r w:rsidRPr="00D73746">
        <w:t>Por eso le decía</w:t>
      </w:r>
      <w:r>
        <w:t>,</w:t>
      </w:r>
      <w:r w:rsidRPr="00D73746">
        <w:t xml:space="preserve"> señora Larrauri</w:t>
      </w:r>
      <w:r>
        <w:t>,</w:t>
      </w:r>
      <w:r w:rsidRPr="00D73746">
        <w:t xml:space="preserve"> que no estamos hablando del mismo informe</w:t>
      </w:r>
      <w:r>
        <w:t>.</w:t>
      </w:r>
      <w:r w:rsidRPr="00D73746">
        <w:t xml:space="preserve"> </w:t>
      </w:r>
      <w:r>
        <w:t>U</w:t>
      </w:r>
      <w:r w:rsidRPr="00D73746">
        <w:t>sted en su enmienda</w:t>
      </w:r>
      <w:r>
        <w:t xml:space="preserve"> de transacción,</w:t>
      </w:r>
      <w:r w:rsidRPr="00D73746">
        <w:t xml:space="preserve"> </w:t>
      </w:r>
      <w:r>
        <w:t>u</w:t>
      </w:r>
      <w:r w:rsidRPr="00D73746">
        <w:t>stedes no ha</w:t>
      </w:r>
      <w:r>
        <w:t>cen referencia a ningún informe.</w:t>
      </w:r>
      <w:r w:rsidRPr="00D73746">
        <w:t xml:space="preserve"> </w:t>
      </w:r>
      <w:r>
        <w:t>H</w:t>
      </w:r>
      <w:r w:rsidRPr="00D73746">
        <w:t>ablan de establecer mejoras</w:t>
      </w:r>
      <w:r>
        <w:t>, hablan de seguir</w:t>
      </w:r>
      <w:r w:rsidRPr="00D73746">
        <w:t xml:space="preserve"> actuando con criterios de transparencia</w:t>
      </w:r>
      <w:r>
        <w:t xml:space="preserve">. Si </w:t>
      </w:r>
      <w:r w:rsidRPr="00D73746">
        <w:t>todo eso está muy bien</w:t>
      </w:r>
      <w:r>
        <w:t>,</w:t>
      </w:r>
      <w:r w:rsidRPr="00D73746">
        <w:t xml:space="preserve"> todo</w:t>
      </w:r>
      <w:r>
        <w:t xml:space="preserve"> e</w:t>
      </w:r>
      <w:r w:rsidRPr="00D73746">
        <w:t xml:space="preserve">so se presupone en una actuación del Gobierno Vasco y cuando se gestiona </w:t>
      </w:r>
      <w:r>
        <w:t>dinero público.</w:t>
      </w:r>
      <w:r w:rsidRPr="00D73746">
        <w:t xml:space="preserve"> </w:t>
      </w:r>
      <w:r>
        <w:t>Pero no estamos hablando de eso.</w:t>
      </w:r>
    </w:p>
    <w:p w:rsidR="007A78DB" w:rsidRDefault="007A78DB" w:rsidP="00747422">
      <w:pPr>
        <w:pStyle w:val="Texto"/>
      </w:pPr>
    </w:p>
    <w:p w:rsidR="007A78DB" w:rsidRDefault="007A78DB" w:rsidP="00747422">
      <w:pPr>
        <w:pStyle w:val="Texto"/>
      </w:pPr>
      <w:r w:rsidRPr="00D73746">
        <w:t xml:space="preserve">Estamos hablando de que puede haber posibles irregularidades en la </w:t>
      </w:r>
      <w:r>
        <w:t>gestión de un contrato concreto y de</w:t>
      </w:r>
      <w:r w:rsidRPr="00D73746">
        <w:t xml:space="preserve"> un expediente concreto y</w:t>
      </w:r>
      <w:r>
        <w:t>,</w:t>
      </w:r>
      <w:r w:rsidRPr="00D73746">
        <w:t xml:space="preserve"> sobre todo</w:t>
      </w:r>
      <w:r>
        <w:t>,</w:t>
      </w:r>
      <w:r w:rsidRPr="00D73746">
        <w:t xml:space="preserve"> que se ha podido actuar y se ha podido hacer una provisión de material al margen de un contrato que engloba la previsión de dicho material</w:t>
      </w:r>
      <w:r>
        <w:t>.</w:t>
      </w:r>
      <w:r w:rsidRPr="00D73746">
        <w:t xml:space="preserve"> </w:t>
      </w:r>
      <w:r>
        <w:t>Y</w:t>
      </w:r>
      <w:r w:rsidRPr="00D73746">
        <w:t>, por lo tanto, creo</w:t>
      </w:r>
      <w:r>
        <w:t>,</w:t>
      </w:r>
      <w:r w:rsidRPr="00D73746">
        <w:t xml:space="preserve"> yo obviamente no voy a ser sospechosa de </w:t>
      </w:r>
      <w:r>
        <w:t>hacer</w:t>
      </w:r>
      <w:r w:rsidRPr="00D73746">
        <w:t xml:space="preserve"> seguidismo de</w:t>
      </w:r>
      <w:r>
        <w:t xml:space="preserve"> LAB y de los argumentos de LAB</w:t>
      </w:r>
      <w:r w:rsidRPr="00D73746">
        <w:t>, pero entiendo que si se ha planteado una denuncia por parte de un sindicato</w:t>
      </w:r>
      <w:r>
        <w:t>,</w:t>
      </w:r>
      <w:r w:rsidRPr="00D73746">
        <w:t xml:space="preserve"> sea el que sea</w:t>
      </w:r>
      <w:r>
        <w:t>, ante la Fiscalía.</w:t>
      </w:r>
    </w:p>
    <w:p w:rsidR="007A78DB" w:rsidRDefault="007A78DB" w:rsidP="00747422">
      <w:pPr>
        <w:pStyle w:val="Texto"/>
      </w:pPr>
    </w:p>
    <w:p w:rsidR="007A78DB" w:rsidRDefault="007A78DB" w:rsidP="00747422">
      <w:pPr>
        <w:pStyle w:val="Texto"/>
      </w:pPr>
      <w:r>
        <w:t>L</w:t>
      </w:r>
      <w:r w:rsidRPr="00D73746">
        <w:t>a Fiscalía dirá lo que tenga que decir, veremos</w:t>
      </w:r>
      <w:r>
        <w:t xml:space="preserve"> si</w:t>
      </w:r>
      <w:r w:rsidRPr="00D73746">
        <w:t xml:space="preserve"> esa denuncia</w:t>
      </w:r>
      <w:r>
        <w:t xml:space="preserve"> se admite</w:t>
      </w:r>
      <w:r w:rsidRPr="00D73746">
        <w:t xml:space="preserve"> a trámite o no</w:t>
      </w:r>
      <w:r>
        <w:t>,</w:t>
      </w:r>
      <w:r w:rsidRPr="00D73746">
        <w:t xml:space="preserve"> si se inicia un procedimiento en el ámbi</w:t>
      </w:r>
      <w:r>
        <w:t>to judicial, el que corresponda.</w:t>
      </w:r>
      <w:r w:rsidRPr="00D73746">
        <w:t xml:space="preserve"> </w:t>
      </w:r>
      <w:r>
        <w:t>P</w:t>
      </w:r>
      <w:r w:rsidRPr="00D73746">
        <w:t>ero sí que</w:t>
      </w:r>
      <w:r>
        <w:t xml:space="preserve"> es cierto</w:t>
      </w:r>
      <w:r w:rsidRPr="00D73746">
        <w:t xml:space="preserve"> que también hemos debatido s</w:t>
      </w:r>
      <w:r>
        <w:t xml:space="preserve">obre esta cuestión. </w:t>
      </w:r>
      <w:r w:rsidRPr="00D73746">
        <w:t>Pare</w:t>
      </w:r>
      <w:r>
        <w:t>ce ser que no hay inconveniente, o</w:t>
      </w:r>
      <w:r w:rsidRPr="00D73746">
        <w:t xml:space="preserve"> </w:t>
      </w:r>
      <w:r>
        <w:t>y</w:t>
      </w:r>
      <w:r w:rsidRPr="00D73746">
        <w:t>o entiendo que no ha habido inconveniente por parte del Gobierno Vasco, como dijo la señora consejera</w:t>
      </w:r>
      <w:r>
        <w:t>,</w:t>
      </w:r>
      <w:r w:rsidRPr="00D73746">
        <w:t xml:space="preserve"> de verificar la situación de ese expediente y de ese contrato</w:t>
      </w:r>
      <w:r>
        <w:t>.</w:t>
      </w:r>
      <w:r w:rsidRPr="00D73746">
        <w:t xml:space="preserve"> </w:t>
      </w:r>
      <w:r>
        <w:t>Yo</w:t>
      </w:r>
      <w:r w:rsidRPr="00D73746">
        <w:t xml:space="preserve"> no sé si el análisis de ese contrato en concreto ha sido a raíz de la presentación de la denuncia de la Fiscalía. Por lo tanto, si es</w:t>
      </w:r>
      <w:r>
        <w:t>e</w:t>
      </w:r>
      <w:r w:rsidRPr="00D73746">
        <w:t xml:space="preserve"> anuncio</w:t>
      </w:r>
      <w:r>
        <w:t xml:space="preserve"> </w:t>
      </w:r>
      <w:r w:rsidRPr="00D73746">
        <w:t>s</w:t>
      </w:r>
      <w:r>
        <w:t>e</w:t>
      </w:r>
      <w:r w:rsidRPr="00D73746">
        <w:t xml:space="preserve"> hace después de la presentación de la denuncia ante la Fiscalía, este grupo</w:t>
      </w:r>
      <w:r>
        <w:t>,</w:t>
      </w:r>
      <w:r w:rsidRPr="00D73746">
        <w:t xml:space="preserve"> comprenderá que también entienda que el propio Gobierno entiende que puede haber cosas que no se hayan hecho bien.</w:t>
      </w:r>
    </w:p>
    <w:p w:rsidR="007A78DB" w:rsidRDefault="007A78DB" w:rsidP="00747422">
      <w:pPr>
        <w:pStyle w:val="Texto"/>
      </w:pPr>
    </w:p>
    <w:p w:rsidR="007A78DB" w:rsidRDefault="007A78DB" w:rsidP="00747422">
      <w:pPr>
        <w:pStyle w:val="Texto"/>
      </w:pPr>
      <w:r>
        <w:t>Por l</w:t>
      </w:r>
      <w:r w:rsidRPr="00D73746">
        <w:t>o tanto, yo creo que lo que corresponde en este momento es que el Gobierno Vasco elabore y no</w:t>
      </w:r>
      <w:r>
        <w:t>s</w:t>
      </w:r>
      <w:r w:rsidRPr="00D73746">
        <w:t xml:space="preserve"> remita a esta Cámara ese informe</w:t>
      </w:r>
      <w:r>
        <w:t>, a</w:t>
      </w:r>
      <w:r w:rsidRPr="00D73746">
        <w:t xml:space="preserve"> la mayor </w:t>
      </w:r>
      <w:r>
        <w:t>brevedad</w:t>
      </w:r>
      <w:r w:rsidRPr="00D73746">
        <w:t xml:space="preserve"> posible, que es lo que solic</w:t>
      </w:r>
      <w:r>
        <w:t>ita este grupo. P</w:t>
      </w:r>
      <w:r w:rsidRPr="00D73746">
        <w:t xml:space="preserve">ero </w:t>
      </w:r>
      <w:r>
        <w:t>no</w:t>
      </w:r>
      <w:r w:rsidRPr="00D73746">
        <w:t xml:space="preserve"> un informe cualquiera, sin</w:t>
      </w:r>
      <w:r>
        <w:t>o</w:t>
      </w:r>
      <w:r w:rsidRPr="00D73746">
        <w:t xml:space="preserve"> un informe en el que se aclare si ha habido irregularidades o no. Y en el caso de que </w:t>
      </w:r>
      <w:r>
        <w:t>haya hab</w:t>
      </w:r>
      <w:r w:rsidRPr="00D73746">
        <w:t xml:space="preserve">ido irregularidades, </w:t>
      </w:r>
      <w:r>
        <w:t xml:space="preserve">se </w:t>
      </w:r>
      <w:r w:rsidRPr="00D73746">
        <w:t>detecten cuáles sean, se pongan los medios para subsanarlas</w:t>
      </w:r>
      <w:r>
        <w:t>,</w:t>
      </w:r>
      <w:r w:rsidRPr="00D73746">
        <w:t xml:space="preserve"> las mejoras correspondientes en el conjunto de la contratación y del expediente</w:t>
      </w:r>
      <w:r>
        <w:t>,</w:t>
      </w:r>
      <w:r w:rsidRPr="00D73746">
        <w:t xml:space="preserve"> y luego</w:t>
      </w:r>
      <w:r>
        <w:t>,</w:t>
      </w:r>
      <w:r w:rsidRPr="00D73746">
        <w:t xml:space="preserve"> obviamente</w:t>
      </w:r>
      <w:r>
        <w:t>, si</w:t>
      </w:r>
      <w:r w:rsidRPr="00D73746">
        <w:t xml:space="preserve"> hay que asumir responsabilidades</w:t>
      </w:r>
      <w:r>
        <w:t>,</w:t>
      </w:r>
      <w:r w:rsidRPr="00D73746">
        <w:t xml:space="preserve"> que se asuman</w:t>
      </w:r>
      <w:r>
        <w:t>.</w:t>
      </w:r>
      <w:r w:rsidRPr="00D73746">
        <w:t xml:space="preserve"> </w:t>
      </w:r>
      <w:r>
        <w:t>Y</w:t>
      </w:r>
      <w:r w:rsidRPr="00D73746">
        <w:t xml:space="preserve"> la vía judicial</w:t>
      </w:r>
      <w:r>
        <w:t>,</w:t>
      </w:r>
      <w:r w:rsidRPr="00D73746">
        <w:t xml:space="preserve"> obviamente</w:t>
      </w:r>
      <w:r>
        <w:t>,</w:t>
      </w:r>
      <w:r w:rsidRPr="00D73746">
        <w:t xml:space="preserve"> llevará</w:t>
      </w:r>
      <w:r>
        <w:t xml:space="preserve"> su</w:t>
      </w:r>
      <w:r w:rsidRPr="00D73746">
        <w:t xml:space="preserve"> curso.</w:t>
      </w:r>
    </w:p>
    <w:p w:rsidR="007A78DB" w:rsidRDefault="007A78DB" w:rsidP="00747422">
      <w:pPr>
        <w:pStyle w:val="Texto"/>
      </w:pPr>
    </w:p>
    <w:p w:rsidR="007A78DB" w:rsidRDefault="007A78DB" w:rsidP="00747422">
      <w:pPr>
        <w:pStyle w:val="Texto"/>
      </w:pPr>
      <w:r>
        <w:t>Hombre, y sería</w:t>
      </w:r>
      <w:r w:rsidRPr="00D73746">
        <w:t xml:space="preserve"> conveniente que</w:t>
      </w:r>
      <w:r>
        <w:t xml:space="preserve">, </w:t>
      </w:r>
      <w:r w:rsidRPr="00D73746">
        <w:t>dado que hay una comparecencia solicitada ya por un grupo en esta Cámara, que es el mismo que ha traído la interpelación y la moción</w:t>
      </w:r>
      <w:r>
        <w:t>,</w:t>
      </w:r>
      <w:r w:rsidRPr="00D73746">
        <w:t xml:space="preserve"> pues hombre</w:t>
      </w:r>
      <w:r>
        <w:t>, sería conveniente,</w:t>
      </w:r>
      <w:r w:rsidRPr="00D73746">
        <w:t xml:space="preserve"> </w:t>
      </w:r>
      <w:r>
        <w:t>d</w:t>
      </w:r>
      <w:r w:rsidRPr="00D73746">
        <w:t>igo</w:t>
      </w:r>
      <w:r>
        <w:t>,</w:t>
      </w:r>
      <w:r w:rsidRPr="00D73746">
        <w:t xml:space="preserve"> que en esa misma comparecencia, cuando se sustancie</w:t>
      </w:r>
      <w:r>
        <w:t>,</w:t>
      </w:r>
      <w:r w:rsidRPr="00D73746">
        <w:t xml:space="preserve"> se explique por part</w:t>
      </w:r>
      <w:r>
        <w:t>e de la consejera este informe.</w:t>
      </w:r>
    </w:p>
    <w:p w:rsidR="007A78DB" w:rsidRDefault="007A78DB" w:rsidP="00747422">
      <w:pPr>
        <w:pStyle w:val="Texto"/>
      </w:pPr>
    </w:p>
    <w:p w:rsidR="007A78DB" w:rsidRDefault="007A78DB" w:rsidP="00747422">
      <w:pPr>
        <w:pStyle w:val="Texto"/>
      </w:pPr>
      <w:r w:rsidRPr="00D73746">
        <w:t>Nosotros vamos a ser exigentes con la petición de este informe y, desde luego, si no nos satisface este informe, pues sí que</w:t>
      </w:r>
      <w:r>
        <w:t>,</w:t>
      </w:r>
      <w:r w:rsidRPr="00D73746">
        <w:t xml:space="preserve"> obviamente</w:t>
      </w:r>
      <w:r>
        <w:t>,</w:t>
      </w:r>
      <w:r w:rsidRPr="00D73746">
        <w:t xml:space="preserve"> estudiaremos otras vías</w:t>
      </w:r>
      <w:r>
        <w:t>,</w:t>
      </w:r>
      <w:r w:rsidRPr="00D73746">
        <w:t xml:space="preserve"> como son las que se proponen aquí por el grupo q</w:t>
      </w:r>
      <w:r>
        <w:t>ue ha planteado esta iniciativa.</w:t>
      </w:r>
      <w:r w:rsidRPr="00D73746">
        <w:t xml:space="preserve"> </w:t>
      </w:r>
      <w:r>
        <w:t>Pero vamos</w:t>
      </w:r>
      <w:r w:rsidRPr="00D73746">
        <w:t xml:space="preserve"> paso a paso, eso sí, pero pasos firmes</w:t>
      </w:r>
      <w:r>
        <w:t>,</w:t>
      </w:r>
      <w:r w:rsidRPr="00D73746">
        <w:t xml:space="preserve"> y no vamos a despistarnos del camino</w:t>
      </w:r>
      <w:r>
        <w:t>,</w:t>
      </w:r>
      <w:r w:rsidRPr="00D73746">
        <w:t xml:space="preserve"> y el camin</w:t>
      </w:r>
      <w:r>
        <w:t>o es ese informe que nos aclare</w:t>
      </w:r>
      <w:r w:rsidRPr="00D73746">
        <w:t xml:space="preserve"> </w:t>
      </w:r>
      <w:r>
        <w:t>si</w:t>
      </w:r>
      <w:r w:rsidRPr="00D73746">
        <w:t xml:space="preserve"> ha habido </w:t>
      </w:r>
      <w:r>
        <w:t>ir</w:t>
      </w:r>
      <w:r w:rsidRPr="00D73746">
        <w:t>regularidades</w:t>
      </w:r>
      <w:r>
        <w:t xml:space="preserve"> o</w:t>
      </w:r>
      <w:r w:rsidRPr="00D73746">
        <w:t xml:space="preserve"> no</w:t>
      </w:r>
      <w:r>
        <w:t>.</w:t>
      </w:r>
      <w:r w:rsidRPr="00D73746">
        <w:t xml:space="preserve"> </w:t>
      </w:r>
      <w:r>
        <w:t>Y</w:t>
      </w:r>
      <w:r w:rsidRPr="00D73746">
        <w:t xml:space="preserve"> s</w:t>
      </w:r>
      <w:r>
        <w:t>i ha h</w:t>
      </w:r>
      <w:r w:rsidRPr="00D73746">
        <w:t>abido irregularidades</w:t>
      </w:r>
      <w:r>
        <w:t>, dó</w:t>
      </w:r>
      <w:r w:rsidRPr="00D73746">
        <w:t>nde está</w:t>
      </w:r>
      <w:r>
        <w:t>n, quién las ha podido cometer, dó</w:t>
      </w:r>
      <w:r w:rsidRPr="00D73746">
        <w:t>nde han estado las negligencias y que también se subsanen</w:t>
      </w:r>
      <w:r>
        <w:t>.</w:t>
      </w:r>
      <w:r w:rsidRPr="00D73746">
        <w:t xml:space="preserve"> </w:t>
      </w:r>
      <w:r>
        <w:t>Y</w:t>
      </w:r>
      <w:r w:rsidRPr="00D73746">
        <w:t xml:space="preserve"> s</w:t>
      </w:r>
      <w:r>
        <w:t>i</w:t>
      </w:r>
      <w:r w:rsidRPr="00D73746">
        <w:t xml:space="preserve"> ha habido </w:t>
      </w:r>
      <w:r>
        <w:t>ir</w:t>
      </w:r>
      <w:r w:rsidRPr="00D73746">
        <w:t>regularidades, obviamente</w:t>
      </w:r>
      <w:r>
        <w:t>, que no vuelvan a ocurrir.</w:t>
      </w:r>
    </w:p>
    <w:p w:rsidR="007A78DB" w:rsidRDefault="007A78DB" w:rsidP="00747422">
      <w:pPr>
        <w:pStyle w:val="Texto"/>
      </w:pPr>
    </w:p>
    <w:p w:rsidR="007A78DB" w:rsidRDefault="007A78DB" w:rsidP="00747422">
      <w:pPr>
        <w:pStyle w:val="Texto"/>
      </w:pPr>
    </w:p>
    <w:p w:rsidR="007A78DB" w:rsidRPr="008736C8" w:rsidRDefault="007A78DB" w:rsidP="00747422">
      <w:pPr>
        <w:pStyle w:val="Texto"/>
        <w:rPr>
          <w:lang w:val="eu-ES"/>
        </w:rPr>
      </w:pPr>
      <w:r w:rsidRPr="00661446">
        <w:rPr>
          <w:rFonts w:ascii="Futura Md BT" w:hAnsi="Futura Md BT"/>
        </w:rPr>
        <w:t>LEHENDAKARIAK</w:t>
      </w:r>
      <w:r>
        <w:t xml:space="preserve">: </w:t>
      </w:r>
      <w:r w:rsidRPr="008736C8">
        <w:rPr>
          <w:lang w:val="eu-ES"/>
        </w:rPr>
        <w:t>Eskerrik asko, Garrido andrea.</w:t>
      </w:r>
    </w:p>
    <w:p w:rsidR="007A78DB" w:rsidRPr="008736C8" w:rsidRDefault="007A78DB" w:rsidP="00747422">
      <w:pPr>
        <w:pStyle w:val="Texto"/>
        <w:ind w:firstLine="0"/>
        <w:rPr>
          <w:lang w:val="eu-ES"/>
        </w:rPr>
      </w:pPr>
    </w:p>
    <w:p w:rsidR="007A78DB" w:rsidRDefault="007A78DB" w:rsidP="00747422">
      <w:pPr>
        <w:pStyle w:val="Texto"/>
        <w:rPr>
          <w:lang w:val="eu-ES"/>
        </w:rPr>
      </w:pPr>
      <w:r w:rsidRPr="00F83110">
        <w:rPr>
          <w:lang w:val="eu-ES"/>
        </w:rPr>
        <w:t>Euskal Sozialistak, Rojo andrea,</w:t>
      </w:r>
      <w:r>
        <w:rPr>
          <w:lang w:val="eu-ES"/>
        </w:rPr>
        <w:t xml:space="preserve"> zurea da hitza.</w:t>
      </w:r>
    </w:p>
    <w:p w:rsidR="007A78DB" w:rsidRDefault="007A78DB" w:rsidP="00747422">
      <w:pPr>
        <w:pStyle w:val="Texto"/>
        <w:rPr>
          <w:lang w:val="eu-ES"/>
        </w:rPr>
      </w:pPr>
    </w:p>
    <w:p w:rsidR="007A78DB" w:rsidRDefault="007A78DB" w:rsidP="00747422">
      <w:pPr>
        <w:pStyle w:val="Texto"/>
        <w:rPr>
          <w:lang w:val="eu-ES"/>
        </w:rPr>
      </w:pPr>
    </w:p>
    <w:p w:rsidR="007A78DB" w:rsidRDefault="007A78DB" w:rsidP="00747422">
      <w:pPr>
        <w:pStyle w:val="Texto"/>
      </w:pPr>
      <w:r w:rsidRPr="00661446">
        <w:rPr>
          <w:rFonts w:ascii="Futura Md BT" w:hAnsi="Futura Md BT"/>
          <w:lang w:val="eu-ES"/>
        </w:rPr>
        <w:t xml:space="preserve">ROJO SOLANA </w:t>
      </w:r>
      <w:r>
        <w:rPr>
          <w:lang w:val="eu-ES"/>
        </w:rPr>
        <w:t>andreak:</w:t>
      </w:r>
      <w:r w:rsidRPr="00D73746">
        <w:t xml:space="preserve"> Gracias</w:t>
      </w:r>
      <w:r>
        <w:t>, presidenta.</w:t>
      </w:r>
    </w:p>
    <w:p w:rsidR="007A78DB" w:rsidRDefault="007A78DB" w:rsidP="00747422">
      <w:pPr>
        <w:pStyle w:val="Texto"/>
      </w:pPr>
    </w:p>
    <w:p w:rsidR="007A78DB" w:rsidRDefault="007A78DB" w:rsidP="00747422">
      <w:pPr>
        <w:pStyle w:val="Texto"/>
      </w:pPr>
      <w:r>
        <w:t>Mire,</w:t>
      </w:r>
      <w:r w:rsidRPr="00D73746">
        <w:t xml:space="preserve"> señora Ubera, defensora de causas perdidas por estrategia partidista</w:t>
      </w:r>
      <w:r>
        <w:t>, ni una. Es</w:t>
      </w:r>
      <w:r w:rsidRPr="00D73746">
        <w:t xml:space="preserve"> que yo creo que usted no entiende el papel de los partidos políticos y no sabe diferencia</w:t>
      </w:r>
      <w:r>
        <w:t>r</w:t>
      </w:r>
      <w:r w:rsidRPr="00D73746">
        <w:t xml:space="preserve"> cuando </w:t>
      </w:r>
      <w:r>
        <w:t>u</w:t>
      </w:r>
      <w:r w:rsidRPr="00D73746">
        <w:t xml:space="preserve">no está gestionando y cuando </w:t>
      </w:r>
      <w:r>
        <w:t>otro</w:t>
      </w:r>
      <w:r w:rsidRPr="00D73746">
        <w:t xml:space="preserve"> est</w:t>
      </w:r>
      <w:r>
        <w:t>á en</w:t>
      </w:r>
      <w:r w:rsidRPr="00D73746">
        <w:t xml:space="preserve"> la </w:t>
      </w:r>
      <w:r>
        <w:t>o</w:t>
      </w:r>
      <w:r w:rsidRPr="00D73746">
        <w:t>posición</w:t>
      </w:r>
      <w:r>
        <w:t>. Usted se ha dedicado toda la</w:t>
      </w:r>
      <w:r w:rsidRPr="00D73746">
        <w:t xml:space="preserve"> legislatura </w:t>
      </w:r>
      <w:r>
        <w:t xml:space="preserve">a </w:t>
      </w:r>
      <w:r w:rsidRPr="00D73746">
        <w:t>incendiar la Comisión de Salud</w:t>
      </w:r>
      <w:r>
        <w:t>. Y, entonces, yo creo que, como no le</w:t>
      </w:r>
      <w:r w:rsidRPr="00D73746">
        <w:t xml:space="preserve"> ha funcionado todo lo de las OPEs, porque no va por el camino que usted ha querido</w:t>
      </w:r>
      <w:r>
        <w:t>,</w:t>
      </w:r>
      <w:r w:rsidRPr="00D73746">
        <w:t xml:space="preserve"> pues </w:t>
      </w:r>
      <w:r>
        <w:t>entonces</w:t>
      </w:r>
      <w:r w:rsidRPr="00D73746">
        <w:t xml:space="preserve"> ahora ha cogido esto</w:t>
      </w:r>
      <w:r>
        <w:t>, lo coge</w:t>
      </w:r>
      <w:r w:rsidRPr="00D73746">
        <w:t xml:space="preserve"> con pinzas</w:t>
      </w:r>
      <w:r>
        <w:t>,</w:t>
      </w:r>
      <w:r w:rsidRPr="00D73746">
        <w:t xml:space="preserve"> lo coge con </w:t>
      </w:r>
      <w:r>
        <w:t>pinzas, señora</w:t>
      </w:r>
      <w:r w:rsidRPr="00D73746">
        <w:t xml:space="preserve"> Ubera, porque creo que está clara la explicación que dio la </w:t>
      </w:r>
      <w:r>
        <w:t>señora Murga, otra cosa es que usted</w:t>
      </w:r>
      <w:r w:rsidRPr="00D73746">
        <w:t xml:space="preserve"> no lo quiera entender</w:t>
      </w:r>
      <w:r>
        <w:t>.</w:t>
      </w:r>
    </w:p>
    <w:p w:rsidR="007A78DB" w:rsidRDefault="007A78DB" w:rsidP="00747422">
      <w:pPr>
        <w:pStyle w:val="Texto"/>
      </w:pPr>
    </w:p>
    <w:p w:rsidR="007A78DB" w:rsidRDefault="007A78DB" w:rsidP="00747422">
      <w:pPr>
        <w:pStyle w:val="Texto"/>
      </w:pPr>
      <w:r>
        <w:t xml:space="preserve">Y diré que esto no, o sea, </w:t>
      </w:r>
      <w:r w:rsidRPr="00D73746">
        <w:t>el Partido Socialista</w:t>
      </w:r>
      <w:r>
        <w:t xml:space="preserve"> de Euskadi</w:t>
      </w:r>
      <w:r w:rsidRPr="00D73746">
        <w:t xml:space="preserve"> no se marca una estrategia partidista sobre qué puede sacar en beneficio con este tema</w:t>
      </w:r>
      <w:r>
        <w:t>,</w:t>
      </w:r>
      <w:r w:rsidRPr="00D73746">
        <w:t xml:space="preserve"> en es</w:t>
      </w:r>
      <w:r>
        <w:t>te caso, de la Comisión de Salud.</w:t>
      </w:r>
      <w:r w:rsidRPr="00D73746">
        <w:t xml:space="preserve"> </w:t>
      </w:r>
      <w:r>
        <w:t>P</w:t>
      </w:r>
      <w:r w:rsidRPr="00D73746">
        <w:t>orque quizás</w:t>
      </w:r>
      <w:r>
        <w:t>,</w:t>
      </w:r>
      <w:r w:rsidRPr="00D73746">
        <w:t xml:space="preserve"> si pensáramos en eso</w:t>
      </w:r>
      <w:r>
        <w:t>,</w:t>
      </w:r>
      <w:r w:rsidRPr="00D73746">
        <w:t xml:space="preserve"> el papel hubiera sido otro. Aquí estamos para velar por que las cosas se hagan bien. Bien</w:t>
      </w:r>
      <w:r>
        <w:t>,</w:t>
      </w:r>
      <w:r w:rsidRPr="00D73746">
        <w:t xml:space="preserve"> señora Ubera, bien</w:t>
      </w:r>
      <w:r>
        <w:t>.</w:t>
      </w:r>
      <w:r w:rsidRPr="00D73746">
        <w:t xml:space="preserve"> </w:t>
      </w:r>
      <w:r>
        <w:t>Y</w:t>
      </w:r>
      <w:r w:rsidRPr="00D73746">
        <w:t xml:space="preserve"> usted nos cuenta</w:t>
      </w:r>
      <w:r>
        <w:t xml:space="preserve"> a</w:t>
      </w:r>
      <w:r w:rsidRPr="00D73746">
        <w:t xml:space="preserve"> veces cosas a medias</w:t>
      </w:r>
      <w:r>
        <w:t>.</w:t>
      </w:r>
    </w:p>
    <w:p w:rsidR="007A78DB" w:rsidRDefault="007A78DB" w:rsidP="00747422">
      <w:pPr>
        <w:pStyle w:val="Texto"/>
      </w:pPr>
    </w:p>
    <w:p w:rsidR="007A78DB" w:rsidRDefault="007A78DB" w:rsidP="00747422">
      <w:pPr>
        <w:pStyle w:val="Texto"/>
      </w:pPr>
      <w:r>
        <w:t>E</w:t>
      </w:r>
      <w:r w:rsidRPr="00D73746">
        <w:t>fectivamente,</w:t>
      </w:r>
      <w:r>
        <w:t xml:space="preserve"> hubo</w:t>
      </w:r>
      <w:r w:rsidRPr="00D73746">
        <w:t xml:space="preserve"> una reunión el 18 de noviembre, a petición del sindicato LAB</w:t>
      </w:r>
      <w:r>
        <w:t>,</w:t>
      </w:r>
      <w:r w:rsidRPr="00D73746">
        <w:t xml:space="preserve"> y se reúnen con ellos, no sabiendo para qu</w:t>
      </w:r>
      <w:r>
        <w:t>é</w:t>
      </w:r>
      <w:r w:rsidRPr="00D73746">
        <w:t xml:space="preserve"> se reunían</w:t>
      </w:r>
      <w:r>
        <w:t>.</w:t>
      </w:r>
      <w:r w:rsidRPr="00D73746">
        <w:t xml:space="preserve"> </w:t>
      </w:r>
      <w:r>
        <w:t>C</w:t>
      </w:r>
      <w:r w:rsidRPr="00D73746">
        <w:t xml:space="preserve">uando llegan </w:t>
      </w:r>
      <w:r>
        <w:t>allí</w:t>
      </w:r>
      <w:r w:rsidRPr="00D73746">
        <w:t xml:space="preserve"> se plantea el tema, se les dice para reunirse </w:t>
      </w:r>
      <w:r>
        <w:t>el día</w:t>
      </w:r>
      <w:r w:rsidRPr="00D73746">
        <w:t xml:space="preserve"> 19</w:t>
      </w:r>
      <w:r>
        <w:t>,</w:t>
      </w:r>
      <w:r w:rsidRPr="00D73746">
        <w:t xml:space="preserve"> al día siguiente</w:t>
      </w:r>
      <w:r>
        <w:t>,</w:t>
      </w:r>
      <w:r w:rsidRPr="00D73746">
        <w:t xml:space="preserve"> de una forma más detallada y más tranquila, c</w:t>
      </w:r>
      <w:r>
        <w:t>uando saben efectivamente de qué se quería hablar.</w:t>
      </w:r>
      <w:r w:rsidRPr="00D73746">
        <w:t xml:space="preserve"> </w:t>
      </w:r>
      <w:r>
        <w:t>¿Q</w:t>
      </w:r>
      <w:r w:rsidRPr="00D73746">
        <w:t>ué dijo</w:t>
      </w:r>
      <w:r>
        <w:t xml:space="preserve"> LAB?</w:t>
      </w:r>
      <w:r w:rsidRPr="00D73746">
        <w:t xml:space="preserve"> </w:t>
      </w:r>
      <w:r>
        <w:t>Q</w:t>
      </w:r>
      <w:r w:rsidRPr="00D73746">
        <w:t>ue no</w:t>
      </w:r>
      <w:r>
        <w:t>.</w:t>
      </w:r>
      <w:r w:rsidRPr="00D73746">
        <w:t xml:space="preserve"> </w:t>
      </w:r>
      <w:r>
        <w:t>S</w:t>
      </w:r>
      <w:r w:rsidRPr="00D73746">
        <w:t>e les vuelve a convocar</w:t>
      </w:r>
      <w:r>
        <w:t>,</w:t>
      </w:r>
      <w:r w:rsidRPr="00D73746">
        <w:t xml:space="preserve"> y se les dice </w:t>
      </w:r>
      <w:r>
        <w:t>"</w:t>
      </w:r>
      <w:r w:rsidRPr="00D73746">
        <w:t xml:space="preserve">oiga, </w:t>
      </w:r>
      <w:r>
        <w:t>¿</w:t>
      </w:r>
      <w:r w:rsidRPr="00D73746">
        <w:t>qu</w:t>
      </w:r>
      <w:r>
        <w:t xml:space="preserve">é les parece si nos reunimos </w:t>
      </w:r>
      <w:r w:rsidRPr="00D73746">
        <w:t>para hablar de esto</w:t>
      </w:r>
      <w:r>
        <w:t>?".</w:t>
      </w:r>
      <w:r w:rsidRPr="00D73746">
        <w:t xml:space="preserve"> </w:t>
      </w:r>
      <w:r>
        <w:t>¿Q</w:t>
      </w:r>
      <w:r w:rsidRPr="00D73746">
        <w:t>u</w:t>
      </w:r>
      <w:r>
        <w:t>é</w:t>
      </w:r>
      <w:r w:rsidRPr="00D73746">
        <w:t xml:space="preserve"> dijo</w:t>
      </w:r>
      <w:r>
        <w:t xml:space="preserve"> LAB en la</w:t>
      </w:r>
      <w:r w:rsidRPr="00D73746">
        <w:t xml:space="preserve"> segunda ocasión</w:t>
      </w:r>
      <w:r>
        <w:t>?</w:t>
      </w:r>
      <w:r w:rsidRPr="00D73746">
        <w:t xml:space="preserve"> </w:t>
      </w:r>
      <w:r>
        <w:t>Que no. Entonces, contemos las cosas como son.</w:t>
      </w:r>
      <w:r w:rsidRPr="00D73746">
        <w:t xml:space="preserve"> </w:t>
      </w:r>
      <w:r>
        <w:t>No tiene</w:t>
      </w:r>
      <w:r w:rsidRPr="00D73746">
        <w:t xml:space="preserve"> la responsabilidad Osakidetza de que la </w:t>
      </w:r>
      <w:r>
        <w:t>interlocución no se</w:t>
      </w:r>
      <w:r w:rsidRPr="00D73746">
        <w:t xml:space="preserve"> haya dado. Hubo una</w:t>
      </w:r>
      <w:r>
        <w:t>,</w:t>
      </w:r>
      <w:r w:rsidRPr="00D73746">
        <w:t xml:space="preserve"> sin saber de qué</w:t>
      </w:r>
      <w:r>
        <w:t xml:space="preserve"> se iba a hablar, y hubo dos</w:t>
      </w:r>
      <w:r w:rsidRPr="00D73746">
        <w:t xml:space="preserve"> propuestas que el sindicato </w:t>
      </w:r>
      <w:r>
        <w:t>se negó, señora Ubera</w:t>
      </w:r>
      <w:r w:rsidRPr="00D73746">
        <w:t>.</w:t>
      </w:r>
    </w:p>
    <w:p w:rsidR="007A78DB" w:rsidRDefault="007A78DB" w:rsidP="00747422">
      <w:pPr>
        <w:pStyle w:val="Texto"/>
      </w:pPr>
    </w:p>
    <w:p w:rsidR="007A78DB" w:rsidRDefault="007A78DB" w:rsidP="00747422">
      <w:pPr>
        <w:pStyle w:val="Texto"/>
      </w:pPr>
      <w:r>
        <w:t>Pero y</w:t>
      </w:r>
      <w:r w:rsidRPr="00D73746">
        <w:t xml:space="preserve">o no quería </w:t>
      </w:r>
      <w:r>
        <w:t>ven</w:t>
      </w:r>
      <w:r w:rsidRPr="00D73746">
        <w:t xml:space="preserve">ir aquí a contar esto, porque la labor del Partido Socialista no es criticar la </w:t>
      </w:r>
      <w:r>
        <w:t>gestión</w:t>
      </w:r>
      <w:r w:rsidRPr="00D73746">
        <w:t xml:space="preserve"> de ningún sindicato</w:t>
      </w:r>
      <w:r>
        <w:t>.</w:t>
      </w:r>
      <w:r w:rsidRPr="00D73746">
        <w:t xml:space="preserve"> </w:t>
      </w:r>
      <w:r>
        <w:t>Y</w:t>
      </w:r>
      <w:r w:rsidRPr="00D73746">
        <w:t xml:space="preserve"> como es </w:t>
      </w:r>
      <w:r>
        <w:t>LAB,</w:t>
      </w:r>
      <w:r w:rsidRPr="00D73746">
        <w:t xml:space="preserve"> se puede interpretar que</w:t>
      </w:r>
      <w:r>
        <w:t>,</w:t>
      </w:r>
      <w:r w:rsidRPr="00D73746">
        <w:t xml:space="preserve"> como parece que están lejos </w:t>
      </w:r>
      <w:r>
        <w:t>ideo</w:t>
      </w:r>
      <w:r w:rsidRPr="00D73746">
        <w:t xml:space="preserve">lógicamente </w:t>
      </w:r>
      <w:r>
        <w:t>d</w:t>
      </w:r>
      <w:r w:rsidRPr="00D73746">
        <w:t>el Partido Socialista</w:t>
      </w:r>
      <w:r>
        <w:t>,</w:t>
      </w:r>
      <w:r w:rsidRPr="00D73746">
        <w:t xml:space="preserve"> estamos en contra</w:t>
      </w:r>
      <w:r>
        <w:t xml:space="preserve">. Señora </w:t>
      </w:r>
      <w:r w:rsidRPr="00D73746">
        <w:t>Ubera, no se puede hac</w:t>
      </w:r>
      <w:r>
        <w:t>er política únicamente haciéndonos</w:t>
      </w:r>
      <w:r w:rsidRPr="00D73746">
        <w:t xml:space="preserve"> eco de lo que algunos sindicatos hacen cuando interes</w:t>
      </w:r>
      <w:r>
        <w:t>a</w:t>
      </w:r>
      <w:r w:rsidRPr="00D73746">
        <w:t xml:space="preserve"> hacer</w:t>
      </w:r>
      <w:r>
        <w:t>.</w:t>
      </w:r>
      <w:r w:rsidRPr="00D73746">
        <w:t xml:space="preserve"> </w:t>
      </w:r>
      <w:r>
        <w:t>Y,</w:t>
      </w:r>
      <w:r w:rsidRPr="00D73746">
        <w:t xml:space="preserve"> sobre todo</w:t>
      </w:r>
      <w:r>
        <w:t xml:space="preserve">, atándose a </w:t>
      </w:r>
      <w:r w:rsidRPr="00D73746">
        <w:t>lo que está pasando en Osakidetza para hablar de cosas que no tienen fundamento</w:t>
      </w:r>
      <w:r>
        <w:t>. Eso, una.</w:t>
      </w:r>
    </w:p>
    <w:p w:rsidR="007A78DB" w:rsidRDefault="007A78DB" w:rsidP="00747422">
      <w:pPr>
        <w:pStyle w:val="Texto"/>
      </w:pPr>
    </w:p>
    <w:p w:rsidR="007A78DB" w:rsidRDefault="007A78DB" w:rsidP="00747422">
      <w:pPr>
        <w:pStyle w:val="Texto"/>
      </w:pPr>
      <w:r>
        <w:t>Misma</w:t>
      </w:r>
      <w:r w:rsidRPr="00D73746">
        <w:t xml:space="preserve"> actitud con las OPEs. </w:t>
      </w:r>
      <w:r>
        <w:t>Sí, usted formó</w:t>
      </w:r>
      <w:r w:rsidRPr="00D73746">
        <w:t xml:space="preserve"> parte del acuerdo más importante a raíz del p</w:t>
      </w:r>
      <w:r>
        <w:t>roblema de las OPEs. Usted formó</w:t>
      </w:r>
      <w:r w:rsidRPr="00D73746">
        <w:t xml:space="preserve"> parte</w:t>
      </w:r>
      <w:r>
        <w:t>.</w:t>
      </w:r>
      <w:r w:rsidRPr="00D73746">
        <w:t xml:space="preserve"> </w:t>
      </w:r>
      <w:r>
        <w:t>A</w:t>
      </w:r>
      <w:r w:rsidRPr="00D73746">
        <w:t xml:space="preserve">quella moción de tantos </w:t>
      </w:r>
      <w:r>
        <w:t>puntos,</w:t>
      </w:r>
      <w:r w:rsidRPr="00D73746">
        <w:t xml:space="preserve"> que </w:t>
      </w:r>
      <w:r>
        <w:t>fuimos</w:t>
      </w:r>
      <w:r w:rsidRPr="00D73746">
        <w:t xml:space="preserve"> capaces de pactar</w:t>
      </w:r>
      <w:r>
        <w:t>, todos los puntos menos uno.</w:t>
      </w:r>
      <w:r w:rsidRPr="00D73746">
        <w:t xml:space="preserve"> </w:t>
      </w:r>
      <w:r>
        <w:t>P</w:t>
      </w:r>
      <w:r w:rsidRPr="00D73746">
        <w:t>ero no le sirvió el pacto</w:t>
      </w:r>
      <w:r>
        <w:t>.</w:t>
      </w:r>
      <w:r w:rsidRPr="00D73746">
        <w:t xml:space="preserve"> </w:t>
      </w:r>
      <w:r>
        <w:t>Y no ha respetado</w:t>
      </w:r>
      <w:r w:rsidRPr="00D73746">
        <w:t xml:space="preserve"> lo que allí se acord</w:t>
      </w:r>
      <w:r>
        <w:t>ó y ha seguido</w:t>
      </w:r>
      <w:r w:rsidRPr="00D73746">
        <w:t xml:space="preserve"> incendiando</w:t>
      </w:r>
      <w:r>
        <w:t>, y</w:t>
      </w:r>
      <w:r w:rsidRPr="00D73746">
        <w:t xml:space="preserve"> incendiando el tema de las </w:t>
      </w:r>
      <w:r>
        <w:t>OPEs, señora Ubera.</w:t>
      </w:r>
      <w:r w:rsidRPr="00D73746">
        <w:t xml:space="preserve"> Por tanto, no</w:t>
      </w:r>
      <w:r>
        <w:t xml:space="preserve"> nos eche a</w:t>
      </w:r>
      <w:r w:rsidRPr="00D73746">
        <w:t xml:space="preserve"> los demás responsabilidades que no son</w:t>
      </w:r>
      <w:r>
        <w:t>.</w:t>
      </w:r>
    </w:p>
    <w:p w:rsidR="007A78DB" w:rsidRDefault="007A78DB" w:rsidP="00747422">
      <w:pPr>
        <w:pStyle w:val="Texto"/>
      </w:pPr>
    </w:p>
    <w:p w:rsidR="007A78DB" w:rsidRDefault="007A78DB" w:rsidP="00747422">
      <w:pPr>
        <w:pStyle w:val="Texto"/>
      </w:pPr>
      <w:r>
        <w:t>S</w:t>
      </w:r>
      <w:r w:rsidRPr="00D73746">
        <w:t>eguimos</w:t>
      </w:r>
      <w:r>
        <w:t>,</w:t>
      </w:r>
      <w:r w:rsidRPr="00D73746">
        <w:t xml:space="preserve"> </w:t>
      </w:r>
      <w:r>
        <w:t>¿qué está haciendo Osakidetza?,</w:t>
      </w:r>
      <w:r w:rsidRPr="00D73746">
        <w:t xml:space="preserve"> </w:t>
      </w:r>
      <w:r>
        <w:t>¿está haciendo lo que debe hacer? Osakidetza</w:t>
      </w:r>
      <w:r w:rsidRPr="00D73746">
        <w:t xml:space="preserve"> está gestionando lo que le corresponde. El Gobierno está intentando resolver los problemas donde hay</w:t>
      </w:r>
      <w:r>
        <w:t>,</w:t>
      </w:r>
      <w:r w:rsidRPr="00D73746">
        <w:t xml:space="preserve"> haciénd</w:t>
      </w:r>
      <w:r>
        <w:t>olo de la mejor forma posible…</w:t>
      </w:r>
    </w:p>
    <w:p w:rsidR="007A78DB" w:rsidRDefault="007A78DB" w:rsidP="00747422">
      <w:pPr>
        <w:pStyle w:val="Texto"/>
      </w:pPr>
    </w:p>
    <w:p w:rsidR="007A78DB" w:rsidRPr="00A00CA0" w:rsidRDefault="007A78DB" w:rsidP="00747422">
      <w:pPr>
        <w:pStyle w:val="Texto"/>
      </w:pPr>
      <w:r>
        <w:t>(15. zintaren amaiera)</w:t>
      </w:r>
    </w:p>
    <w:p w:rsidR="007A78DB" w:rsidRDefault="007A78DB" w:rsidP="00747422">
      <w:pPr>
        <w:pStyle w:val="Texto"/>
      </w:pPr>
      <w:r>
        <w:t>(16. zintaren hasiera)</w:t>
      </w:r>
    </w:p>
    <w:p w:rsidR="007A78DB" w:rsidRDefault="007A78DB" w:rsidP="00747422">
      <w:pPr>
        <w:pStyle w:val="Texto"/>
      </w:pPr>
    </w:p>
    <w:p w:rsidR="007A78DB" w:rsidRDefault="007A78DB" w:rsidP="00747422">
      <w:pPr>
        <w:pStyle w:val="Texto"/>
      </w:pPr>
      <w:r>
        <w:t xml:space="preserve">… </w:t>
      </w:r>
      <w:r w:rsidRPr="00A73363">
        <w:t>está haciendo lo que debe hacer</w:t>
      </w:r>
      <w:r w:rsidR="003A6859">
        <w:t>?</w:t>
      </w:r>
      <w:r w:rsidRPr="00A73363">
        <w:t xml:space="preserve"> Osakidetza está gestionando lo que le corresponde</w:t>
      </w:r>
      <w:r w:rsidR="003A6859">
        <w:t>. E</w:t>
      </w:r>
      <w:r w:rsidRPr="00A73363">
        <w:t>l Gobierno está intentando resolver los problemas donde hay</w:t>
      </w:r>
      <w:r w:rsidR="003A6859">
        <w:t>,</w:t>
      </w:r>
      <w:r w:rsidRPr="00A73363">
        <w:t xml:space="preserve"> haciéndolo de la mejor forma posible</w:t>
      </w:r>
      <w:r w:rsidR="003A6859">
        <w:t>,</w:t>
      </w:r>
      <w:r w:rsidRPr="00A73363">
        <w:t xml:space="preserve"> y Bildu está incendiando</w:t>
      </w:r>
      <w:r w:rsidR="003A6859">
        <w:t>. P</w:t>
      </w:r>
      <w:r w:rsidRPr="00A73363">
        <w:t>unto, porque hasta donde sé</w:t>
      </w:r>
      <w:r>
        <w:t>,</w:t>
      </w:r>
      <w:r w:rsidRPr="00A73363">
        <w:t xml:space="preserve"> yo l</w:t>
      </w:r>
      <w:r>
        <w:t>o h</w:t>
      </w:r>
      <w:r w:rsidRPr="00A73363">
        <w:t>e escuch</w:t>
      </w:r>
      <w:r>
        <w:t>ad</w:t>
      </w:r>
      <w:r w:rsidRPr="00A73363">
        <w:t xml:space="preserve">o atentamente la primera </w:t>
      </w:r>
      <w:r>
        <w:t>y la segunda intervención, no</w:t>
      </w:r>
      <w:r w:rsidRPr="00A73363">
        <w:t xml:space="preserve"> me ha argumentado nada para sostener corruptelas, redes clientelares, es que la consejera se esconde</w:t>
      </w:r>
      <w:r>
        <w:t>,</w:t>
      </w:r>
      <w:r w:rsidRPr="00A73363">
        <w:t xml:space="preserve"> que no sé qué</w:t>
      </w:r>
      <w:r>
        <w:t>,</w:t>
      </w:r>
      <w:r w:rsidRPr="00A73363">
        <w:t xml:space="preserve"> nada</w:t>
      </w:r>
      <w:r>
        <w:t>,</w:t>
      </w:r>
      <w:r w:rsidRPr="00A73363">
        <w:t xml:space="preserve"> frases gratuitas, grandes titulares de periódico que lo único que hacen es daño a esa institución que usted dice querer proteger. Es que no es verdad y me parece que todo no vale. </w:t>
      </w:r>
    </w:p>
    <w:p w:rsidR="007A78DB" w:rsidRDefault="007A78DB" w:rsidP="00747422">
      <w:pPr>
        <w:pStyle w:val="Texto"/>
      </w:pPr>
    </w:p>
    <w:p w:rsidR="007A78DB" w:rsidRDefault="007A78DB" w:rsidP="00747422">
      <w:pPr>
        <w:pStyle w:val="Texto"/>
      </w:pPr>
      <w:r w:rsidRPr="00A73363">
        <w:t>El informe</w:t>
      </w:r>
      <w:r>
        <w:t>, señora Garrido, es</w:t>
      </w:r>
      <w:r w:rsidRPr="00A73363">
        <w:t xml:space="preserve"> que el informe parece que </w:t>
      </w:r>
      <w:r>
        <w:t xml:space="preserve">se lo ha inventado </w:t>
      </w:r>
      <w:r w:rsidRPr="00A73363">
        <w:t xml:space="preserve">el Partido Popular, que el informe </w:t>
      </w:r>
      <w:r>
        <w:t xml:space="preserve">fue la señora Murga la que lo planteó. Usted </w:t>
      </w:r>
      <w:r w:rsidRPr="00A73363">
        <w:t>ha cogido la interpelación y ha planteado aquello en lo que ve</w:t>
      </w:r>
      <w:r>
        <w:t xml:space="preserve"> </w:t>
      </w:r>
      <w:r w:rsidRPr="00A73363">
        <w:t>la posible solución</w:t>
      </w:r>
      <w:r>
        <w:t>, pero es</w:t>
      </w:r>
      <w:r w:rsidRPr="00A73363">
        <w:t xml:space="preserve"> </w:t>
      </w:r>
      <w:r>
        <w:t xml:space="preserve">una </w:t>
      </w:r>
      <w:r w:rsidRPr="00A73363">
        <w:t>propuesta de Gobierno</w:t>
      </w:r>
      <w:r>
        <w:t>.</w:t>
      </w:r>
    </w:p>
    <w:p w:rsidR="007A78DB" w:rsidRDefault="007A78DB" w:rsidP="00747422">
      <w:pPr>
        <w:pStyle w:val="Texto"/>
      </w:pPr>
    </w:p>
    <w:p w:rsidR="007A78DB" w:rsidRDefault="007A78DB" w:rsidP="00747422">
      <w:pPr>
        <w:pStyle w:val="Texto"/>
      </w:pPr>
      <w:r>
        <w:t xml:space="preserve">Y luego usted </w:t>
      </w:r>
      <w:r w:rsidRPr="00A73363">
        <w:t>ha vuelto a hacer lo que hace muchas veces</w:t>
      </w:r>
      <w:r>
        <w:t>,</w:t>
      </w:r>
      <w:r w:rsidRPr="00A73363">
        <w:t xml:space="preserve"> una </w:t>
      </w:r>
      <w:r>
        <w:t xml:space="preserve">de cal y una de arena. Querer criticar al Gobierno poco </w:t>
      </w:r>
      <w:r w:rsidRPr="00A73363">
        <w:t>en la primera intervención y querer critica</w:t>
      </w:r>
      <w:r>
        <w:t>r</w:t>
      </w:r>
      <w:r w:rsidRPr="00A73363">
        <w:t xml:space="preserve"> al Gobierno mucho en la segunda dejándole, pues </w:t>
      </w:r>
      <w:r>
        <w:t xml:space="preserve">(?) un poco en </w:t>
      </w:r>
      <w:r w:rsidRPr="00A73363">
        <w:t xml:space="preserve">este caso la </w:t>
      </w:r>
      <w:r>
        <w:t xml:space="preserve">señora Ubera. Con su </w:t>
      </w:r>
      <w:r w:rsidRPr="00A73363">
        <w:t xml:space="preserve">intervención </w:t>
      </w:r>
      <w:r>
        <w:t>vote a B</w:t>
      </w:r>
      <w:r w:rsidRPr="00A73363">
        <w:t xml:space="preserve">ildu, </w:t>
      </w:r>
      <w:r>
        <w:t>¿</w:t>
      </w:r>
      <w:r w:rsidRPr="00A73363">
        <w:t>por</w:t>
      </w:r>
      <w:r>
        <w:t xml:space="preserve"> </w:t>
      </w:r>
      <w:r w:rsidRPr="00A73363">
        <w:t>qu</w:t>
      </w:r>
      <w:r>
        <w:t>é</w:t>
      </w:r>
      <w:r w:rsidRPr="00A73363">
        <w:t xml:space="preserve"> </w:t>
      </w:r>
      <w:r>
        <w:t xml:space="preserve">no ha firmado una enmienda </w:t>
      </w:r>
      <w:r w:rsidRPr="00A73363">
        <w:t xml:space="preserve">transaccional </w:t>
      </w:r>
      <w:r>
        <w:t xml:space="preserve">si </w:t>
      </w:r>
      <w:r w:rsidRPr="00A73363">
        <w:t>escuch</w:t>
      </w:r>
      <w:r>
        <w:t>á</w:t>
      </w:r>
      <w:r w:rsidRPr="00A73363">
        <w:t>ndo</w:t>
      </w:r>
      <w:r>
        <w:t>le a</w:t>
      </w:r>
      <w:r w:rsidRPr="00A73363">
        <w:t xml:space="preserve"> usted está más cerca de los argumentos de la oposición. Lo que pasa que cuando </w:t>
      </w:r>
      <w:r>
        <w:t>u</w:t>
      </w:r>
      <w:r w:rsidRPr="00A73363">
        <w:t xml:space="preserve">no quiere quedarse en el centro hay que prepararse muy bien el argumento y no tiene nada que ver lo que </w:t>
      </w:r>
      <w:r>
        <w:t xml:space="preserve">usted </w:t>
      </w:r>
      <w:r w:rsidRPr="00A73363">
        <w:t>ha</w:t>
      </w:r>
      <w:r>
        <w:t xml:space="preserve"> dicho al principio con el tono y</w:t>
      </w:r>
      <w:r w:rsidRPr="00A73363">
        <w:t xml:space="preserve"> lo que ha dicho al final y nada que ver, por supuesto, con el voto que va </w:t>
      </w:r>
      <w:r>
        <w:t>a</w:t>
      </w:r>
      <w:r w:rsidRPr="00A73363">
        <w:t xml:space="preserve"> ejercer usted cuando llegue el momento de la votación</w:t>
      </w:r>
      <w:r>
        <w:t>. I</w:t>
      </w:r>
      <w:r w:rsidRPr="00A73363">
        <w:t xml:space="preserve">mplantar mejoras, decían, implantar mejoras </w:t>
      </w:r>
      <w:r>
        <w:t>es</w:t>
      </w:r>
      <w:r w:rsidRPr="00A73363">
        <w:t xml:space="preserve"> reconocer que todo puede mejorar, que no lleva implícito corrupción, que quede claro que no lleva implícito que las</w:t>
      </w:r>
      <w:r>
        <w:t xml:space="preserve"> cosas se </w:t>
      </w:r>
      <w:r w:rsidRPr="00A73363">
        <w:t xml:space="preserve">han hecho mal, que se ha </w:t>
      </w:r>
      <w:r>
        <w:t>es</w:t>
      </w:r>
      <w:r w:rsidRPr="00A73363">
        <w:t>condido, que es</w:t>
      </w:r>
      <w:r>
        <w:t>to</w:t>
      </w:r>
      <w:r w:rsidRPr="00A73363">
        <w:t xml:space="preserve"> es opaco, que se</w:t>
      </w:r>
      <w:r>
        <w:t>… hay una red clientelar que</w:t>
      </w:r>
      <w:r w:rsidRPr="00A73363">
        <w:t xml:space="preserve"> se está beneficiando no sé qui</w:t>
      </w:r>
      <w:r>
        <w:t>é</w:t>
      </w:r>
      <w:r w:rsidRPr="00A73363">
        <w:t>n</w:t>
      </w:r>
      <w:r>
        <w:t>, que</w:t>
      </w:r>
      <w:r w:rsidRPr="00A73363">
        <w:t xml:space="preserve"> no</w:t>
      </w:r>
      <w:r>
        <w:t>. Que se puede mejorar, so</w:t>
      </w:r>
      <w:r w:rsidRPr="00A73363">
        <w:t>lo faltaba que llegar</w:t>
      </w:r>
      <w:r>
        <w:t>a</w:t>
      </w:r>
      <w:r w:rsidRPr="00A73363">
        <w:t xml:space="preserve"> aquí </w:t>
      </w:r>
      <w:r>
        <w:t>l</w:t>
      </w:r>
      <w:r w:rsidRPr="00A73363">
        <w:t>a consejer</w:t>
      </w:r>
      <w:r>
        <w:t>a</w:t>
      </w:r>
      <w:r w:rsidRPr="00A73363">
        <w:t xml:space="preserve"> y dijera que Osakidetza </w:t>
      </w:r>
      <w:r>
        <w:t xml:space="preserve">es </w:t>
      </w:r>
      <w:r w:rsidRPr="00A73363">
        <w:t xml:space="preserve">la panacea en la que tiene que mirarse </w:t>
      </w:r>
      <w:r>
        <w:t>e</w:t>
      </w:r>
      <w:r w:rsidRPr="00A73363">
        <w:t xml:space="preserve">l mundo mundial, que no, que se reconoce que efectivamente </w:t>
      </w:r>
      <w:r>
        <w:t xml:space="preserve">habrá cosas que </w:t>
      </w:r>
      <w:r w:rsidRPr="00A73363">
        <w:t>hay que hacer mejor</w:t>
      </w:r>
      <w:r>
        <w:t>. De</w:t>
      </w:r>
      <w:r w:rsidRPr="00A73363">
        <w:t xml:space="preserve"> ahí a reconocer que hay actitudes corruptas</w:t>
      </w:r>
      <w:r>
        <w:t>,</w:t>
      </w:r>
      <w:r w:rsidRPr="00A73363">
        <w:t xml:space="preserve"> perdóneme, pero es que yo no lo veo, </w:t>
      </w:r>
      <w:r>
        <w:t>no lo veo y si no justifí</w:t>
      </w:r>
      <w:r w:rsidRPr="00A73363">
        <w:t>que</w:t>
      </w:r>
      <w:r>
        <w:t>lo,</w:t>
      </w:r>
      <w:r w:rsidRPr="00A73363">
        <w:t xml:space="preserve"> baje a</w:t>
      </w:r>
      <w:r>
        <w:t>quí</w:t>
      </w:r>
      <w:r w:rsidRPr="00A73363">
        <w:t xml:space="preserve"> y justif</w:t>
      </w:r>
      <w:r>
        <w:t>íquelo.</w:t>
      </w:r>
    </w:p>
    <w:p w:rsidR="007A78DB" w:rsidRDefault="007A78DB" w:rsidP="00747422">
      <w:pPr>
        <w:pStyle w:val="Texto"/>
      </w:pPr>
    </w:p>
    <w:p w:rsidR="007A78DB" w:rsidRDefault="007A78DB" w:rsidP="00747422">
      <w:pPr>
        <w:pStyle w:val="Texto"/>
      </w:pPr>
      <w:r>
        <w:t xml:space="preserve">Y luego </w:t>
      </w:r>
      <w:r w:rsidRPr="00A73363">
        <w:t>creo que debíamos ser un poco más responsables con todo esto que sucede y cuando alguien considera que hay una actitud que puede ser un delito, efectivamente par</w:t>
      </w:r>
      <w:r>
        <w:t>a eso está la</w:t>
      </w:r>
      <w:r w:rsidRPr="00A73363">
        <w:t xml:space="preserve"> Fiscalía, pero hay que saber separar el papel de la Fiscalía, el papel en este caso de los sindicatos en la libertad de actuación que tienen y el papel de los partidos polít</w:t>
      </w:r>
      <w:r>
        <w:t>icos, po</w:t>
      </w:r>
      <w:r w:rsidRPr="00A73363">
        <w:t>rque lo que nosotros decimos aquí, lo que aparece</w:t>
      </w:r>
      <w:r>
        <w:t xml:space="preserve"> e</w:t>
      </w:r>
      <w:r w:rsidRPr="00A73363">
        <w:t xml:space="preserve">n las actas y lo que firmamos </w:t>
      </w:r>
      <w:r>
        <w:t>tiene</w:t>
      </w:r>
      <w:r w:rsidRPr="00A73363">
        <w:t xml:space="preserve"> una repercusión que no tienen esa</w:t>
      </w:r>
      <w:r>
        <w:t>s</w:t>
      </w:r>
      <w:r w:rsidRPr="00A73363">
        <w:t xml:space="preserve"> reuni</w:t>
      </w:r>
      <w:r>
        <w:t>o</w:t>
      </w:r>
      <w:r w:rsidRPr="00A73363">
        <w:t>nes que parece que hay pero que no hay</w:t>
      </w:r>
      <w:r>
        <w:t>,</w:t>
      </w:r>
      <w:r w:rsidRPr="00A73363">
        <w:t xml:space="preserve"> y sobre todo, digamos</w:t>
      </w:r>
      <w:r>
        <w:t>,</w:t>
      </w:r>
      <w:r w:rsidRPr="00A73363">
        <w:t xml:space="preserve"> la verdad</w:t>
      </w:r>
      <w:r>
        <w:t>,</w:t>
      </w:r>
      <w:r w:rsidRPr="00A73363">
        <w:t xml:space="preserve"> y contemos las cosas como son</w:t>
      </w:r>
      <w:r>
        <w:t>:</w:t>
      </w:r>
      <w:r w:rsidRPr="00A73363">
        <w:t xml:space="preserve"> una reunión sin saber de </w:t>
      </w:r>
      <w:r>
        <w:t>qué</w:t>
      </w:r>
      <w:r w:rsidRPr="00A73363">
        <w:t xml:space="preserve"> se </w:t>
      </w:r>
      <w:r>
        <w:t>ib</w:t>
      </w:r>
      <w:r w:rsidRPr="00A73363">
        <w:t>a a hablar</w:t>
      </w:r>
      <w:r>
        <w:t>,</w:t>
      </w:r>
      <w:r w:rsidRPr="00A73363">
        <w:t xml:space="preserve"> d</w:t>
      </w:r>
      <w:r>
        <w:t>os propuestas y dos negativas; p</w:t>
      </w:r>
      <w:r w:rsidRPr="00A73363">
        <w:t xml:space="preserve">or </w:t>
      </w:r>
      <w:r>
        <w:t xml:space="preserve">lo </w:t>
      </w:r>
      <w:r w:rsidRPr="00A73363">
        <w:t>tanto, a ver quién se ha negado aquí a la interlocución, s</w:t>
      </w:r>
      <w:r>
        <w:t>i</w:t>
      </w:r>
      <w:r w:rsidRPr="00A73363">
        <w:t xml:space="preserve"> han preferido medios de comunicación y </w:t>
      </w:r>
      <w:r>
        <w:t>F</w:t>
      </w:r>
      <w:r w:rsidRPr="00A73363">
        <w:t>iscalía en ve</w:t>
      </w:r>
      <w:r>
        <w:t>z de</w:t>
      </w:r>
      <w:r w:rsidRPr="00A73363">
        <w:t xml:space="preserve"> informarse </w:t>
      </w:r>
      <w:r>
        <w:t>e</w:t>
      </w:r>
      <w:r w:rsidRPr="00A73363">
        <w:t xml:space="preserve"> intentar resolver aque</w:t>
      </w:r>
      <w:r>
        <w:t>l</w:t>
      </w:r>
      <w:r w:rsidRPr="00A73363">
        <w:t>lo que parecía preocupar</w:t>
      </w:r>
      <w:r>
        <w:t>.</w:t>
      </w:r>
    </w:p>
    <w:p w:rsidR="007A78DB" w:rsidRDefault="007A78DB" w:rsidP="00747422">
      <w:pPr>
        <w:pStyle w:val="Texto"/>
      </w:pPr>
    </w:p>
    <w:p w:rsidR="007A78DB" w:rsidRDefault="007A78DB" w:rsidP="00747422">
      <w:pPr>
        <w:pStyle w:val="Texto"/>
      </w:pPr>
    </w:p>
    <w:p w:rsidR="00B7463E" w:rsidRDefault="007A78DB" w:rsidP="00747422">
      <w:pPr>
        <w:pStyle w:val="Texto"/>
        <w:rPr>
          <w:lang w:val="eu-ES"/>
        </w:rPr>
      </w:pPr>
      <w:r w:rsidRPr="007C265D">
        <w:rPr>
          <w:rFonts w:ascii="Futura Md BT" w:hAnsi="Futura Md BT"/>
          <w:lang w:val="eu-ES"/>
        </w:rPr>
        <w:t>LEHENDAKARIAK</w:t>
      </w:r>
      <w:r w:rsidRPr="007C265D">
        <w:rPr>
          <w:lang w:val="eu-ES"/>
        </w:rPr>
        <w:t>: Eskerrik asko Rojo andrea.</w:t>
      </w:r>
    </w:p>
    <w:p w:rsidR="00B7463E" w:rsidRDefault="00B7463E" w:rsidP="00747422">
      <w:pPr>
        <w:pStyle w:val="Texto"/>
        <w:rPr>
          <w:lang w:val="eu-ES"/>
        </w:rPr>
      </w:pPr>
    </w:p>
    <w:p w:rsidR="007A78DB" w:rsidRPr="007C265D" w:rsidRDefault="007A78DB" w:rsidP="00747422">
      <w:pPr>
        <w:pStyle w:val="Texto"/>
        <w:rPr>
          <w:lang w:val="eu-ES"/>
        </w:rPr>
      </w:pPr>
      <w:r w:rsidRPr="007C265D">
        <w:rPr>
          <w:lang w:val="eu-ES"/>
        </w:rPr>
        <w:t>Euzko Abertzaleak</w:t>
      </w:r>
      <w:r w:rsidR="00B7463E">
        <w:rPr>
          <w:lang w:val="eu-ES"/>
        </w:rPr>
        <w:t>,</w:t>
      </w:r>
      <w:r w:rsidRPr="007C265D">
        <w:rPr>
          <w:lang w:val="eu-ES"/>
        </w:rPr>
        <w:t xml:space="preserve"> Larrauri andrea</w:t>
      </w:r>
      <w:r w:rsidR="00B7463E">
        <w:rPr>
          <w:lang w:val="eu-ES"/>
        </w:rPr>
        <w:t>,</w:t>
      </w:r>
      <w:r w:rsidRPr="007C265D">
        <w:rPr>
          <w:lang w:val="eu-ES"/>
        </w:rPr>
        <w:t xml:space="preserve"> zurea da hitza.</w:t>
      </w:r>
    </w:p>
    <w:p w:rsidR="007A78DB" w:rsidRPr="00885FAB" w:rsidRDefault="007A78DB" w:rsidP="00747422">
      <w:pPr>
        <w:pStyle w:val="Texto"/>
        <w:rPr>
          <w:lang w:val="eu-ES"/>
        </w:rPr>
      </w:pPr>
    </w:p>
    <w:p w:rsidR="007A78DB" w:rsidRPr="00885FAB" w:rsidRDefault="007A78DB" w:rsidP="00747422">
      <w:pPr>
        <w:pStyle w:val="Texto"/>
        <w:rPr>
          <w:lang w:val="eu-ES"/>
        </w:rPr>
      </w:pPr>
    </w:p>
    <w:p w:rsidR="00B7463E" w:rsidRPr="00885FAB" w:rsidRDefault="007A78DB" w:rsidP="00747422">
      <w:pPr>
        <w:pStyle w:val="Texto"/>
        <w:rPr>
          <w:lang w:val="de-DE"/>
        </w:rPr>
      </w:pPr>
      <w:r w:rsidRPr="008A32F5">
        <w:rPr>
          <w:rFonts w:ascii="Futura Md BT" w:hAnsi="Futura Md BT"/>
          <w:lang w:val="eu-ES"/>
        </w:rPr>
        <w:t>LARRAURI ARANGUREN</w:t>
      </w:r>
      <w:r w:rsidRPr="008A32F5">
        <w:rPr>
          <w:lang w:val="eu-ES"/>
        </w:rPr>
        <w:t xml:space="preserve"> andreak: Eskerrik asko berriro ere</w:t>
      </w:r>
      <w:r w:rsidR="00B7463E">
        <w:rPr>
          <w:lang w:val="eu-ES"/>
        </w:rPr>
        <w:t>,</w:t>
      </w:r>
      <w:r w:rsidRPr="008A32F5">
        <w:rPr>
          <w:lang w:val="eu-ES"/>
        </w:rPr>
        <w:t xml:space="preserve"> legebiltzarburu andrea</w:t>
      </w:r>
      <w:r w:rsidR="00B7463E" w:rsidRPr="00885FAB">
        <w:rPr>
          <w:lang w:val="de-DE"/>
        </w:rPr>
        <w:t>.</w:t>
      </w:r>
    </w:p>
    <w:p w:rsidR="00B7463E" w:rsidRPr="00885FAB" w:rsidRDefault="00B7463E" w:rsidP="00747422">
      <w:pPr>
        <w:pStyle w:val="Texto"/>
        <w:rPr>
          <w:lang w:val="de-DE"/>
        </w:rPr>
      </w:pPr>
    </w:p>
    <w:p w:rsidR="007A78DB" w:rsidRDefault="007A78DB" w:rsidP="00747422">
      <w:pPr>
        <w:pStyle w:val="Texto"/>
      </w:pPr>
      <w:r>
        <w:t>Bueno, yo insisto, y</w:t>
      </w:r>
      <w:r w:rsidRPr="00A73363">
        <w:t xml:space="preserve"> en la línea </w:t>
      </w:r>
      <w:r>
        <w:t>de</w:t>
      </w:r>
      <w:r w:rsidRPr="00A73363">
        <w:t xml:space="preserve"> la señora Rojo pues aquí no ha habido ningún interés en recabar información</w:t>
      </w:r>
      <w:r>
        <w:t>,</w:t>
      </w:r>
      <w:r w:rsidRPr="00A73363">
        <w:t xml:space="preserve"> en contrastar el asunto y que se ha acudido directamente a la Fiscalía y a los medios de comunicación y LAB y en </w:t>
      </w:r>
      <w:r>
        <w:t xml:space="preserve">este caso el sindicato denunciante y ni el grupo proponente han tenido ningún interés ni han perdido ni un solo minuto en querer recibir, en querer aclarar la situación con los </w:t>
      </w:r>
      <w:r w:rsidRPr="00A73363">
        <w:t xml:space="preserve">que tienen, con los que pueden </w:t>
      </w:r>
      <w:r>
        <w:t>d</w:t>
      </w:r>
      <w:r w:rsidRPr="00A73363">
        <w:t>a</w:t>
      </w:r>
      <w:r>
        <w:t>r</w:t>
      </w:r>
      <w:r w:rsidRPr="00A73363">
        <w:t xml:space="preserve"> explicaciones sobre ello y han acudido directamente a la Fiscalía y a los medios de comunicación</w:t>
      </w:r>
      <w:r>
        <w:t>, y es</w:t>
      </w:r>
      <w:r w:rsidRPr="00A73363">
        <w:t xml:space="preserve"> curioso que el grupo pro</w:t>
      </w:r>
      <w:r>
        <w:t>ponente, en este caso E</w:t>
      </w:r>
      <w:r w:rsidRPr="00A73363">
        <w:t>H Bildu, evite</w:t>
      </w:r>
      <w:r>
        <w:t>, ¿</w:t>
      </w:r>
      <w:r w:rsidRPr="00A73363">
        <w:t>no</w:t>
      </w:r>
      <w:r>
        <w:t>?,</w:t>
      </w:r>
      <w:r w:rsidRPr="00A73363">
        <w:t xml:space="preserve"> el diálogo, el diálogo que </w:t>
      </w:r>
      <w:r>
        <w:t>tan</w:t>
      </w:r>
      <w:r w:rsidRPr="00A73363">
        <w:t xml:space="preserve">to a veces </w:t>
      </w:r>
      <w:r>
        <w:t>se</w:t>
      </w:r>
      <w:r w:rsidRPr="00A73363">
        <w:t xml:space="preserve"> nos l</w:t>
      </w:r>
      <w:r>
        <w:t>len</w:t>
      </w:r>
      <w:r w:rsidRPr="00A73363">
        <w:t xml:space="preserve">a </w:t>
      </w:r>
      <w:r>
        <w:t xml:space="preserve">la </w:t>
      </w:r>
      <w:r w:rsidRPr="00A73363">
        <w:t>boca y después corriendo a judicializar el asunto</w:t>
      </w:r>
      <w:r>
        <w:t>.</w:t>
      </w:r>
    </w:p>
    <w:p w:rsidR="007A78DB" w:rsidRDefault="007A78DB" w:rsidP="00747422">
      <w:pPr>
        <w:pStyle w:val="Texto"/>
      </w:pPr>
    </w:p>
    <w:p w:rsidR="007A78DB" w:rsidRDefault="007A78DB" w:rsidP="00747422">
      <w:pPr>
        <w:pStyle w:val="Texto"/>
      </w:pPr>
      <w:r>
        <w:t xml:space="preserve">Y yo creo que también… además </w:t>
      </w:r>
      <w:r w:rsidRPr="00A73363">
        <w:t>de esto</w:t>
      </w:r>
      <w:r>
        <w:t xml:space="preserve">, que es </w:t>
      </w:r>
      <w:r w:rsidRPr="00A73363">
        <w:t>bastante</w:t>
      </w:r>
      <w:r>
        <w:t>,</w:t>
      </w:r>
      <w:r w:rsidRPr="00A73363">
        <w:t xml:space="preserve"> no</w:t>
      </w:r>
      <w:r>
        <w:t>…</w:t>
      </w:r>
      <w:r w:rsidRPr="00A73363">
        <w:t xml:space="preserve"> es</w:t>
      </w:r>
      <w:r>
        <w:t>t</w:t>
      </w:r>
      <w:r w:rsidRPr="00A73363">
        <w:t>as acusaciones no tienen rigor</w:t>
      </w:r>
      <w:r>
        <w:t>, e</w:t>
      </w:r>
      <w:r w:rsidRPr="00A73363">
        <w:t>s verdad que existen unos datos que parece que no cuadran, pero desde luego no el rigor suficiente para las acusaciones que se está que se están haciendo y tengo mi</w:t>
      </w:r>
      <w:r>
        <w:t>s</w:t>
      </w:r>
      <w:r w:rsidRPr="00A73363">
        <w:t xml:space="preserve"> </w:t>
      </w:r>
      <w:r>
        <w:t>d</w:t>
      </w:r>
      <w:r w:rsidRPr="00A73363">
        <w:t>uda</w:t>
      </w:r>
      <w:r>
        <w:t>s</w:t>
      </w:r>
      <w:r w:rsidRPr="00A73363">
        <w:t xml:space="preserve"> que muchos de los que están hablando aquí de tales</w:t>
      </w:r>
      <w:r>
        <w:t xml:space="preserve">, unos </w:t>
      </w:r>
      <w:r w:rsidRPr="00A73363">
        <w:t>hechos que tan graves</w:t>
      </w:r>
      <w:r>
        <w:t>,</w:t>
      </w:r>
      <w:r w:rsidRPr="00A73363">
        <w:t xml:space="preserve"> se hayan leído esos informes de consumo</w:t>
      </w:r>
      <w:r>
        <w:t>,</w:t>
      </w:r>
      <w:r w:rsidRPr="00A73363">
        <w:t xml:space="preserve"> se hayan leído incluso la docume</w:t>
      </w:r>
      <w:r>
        <w:t>ntación que en este momento está</w:t>
      </w:r>
      <w:r w:rsidRPr="00A73363">
        <w:t xml:space="preserve"> </w:t>
      </w:r>
      <w:r>
        <w:t xml:space="preserve">a </w:t>
      </w:r>
      <w:r w:rsidRPr="00A73363">
        <w:t>disposición</w:t>
      </w:r>
      <w:r>
        <w:t>,</w:t>
      </w:r>
      <w:r w:rsidRPr="00A73363">
        <w:t xml:space="preserve"> </w:t>
      </w:r>
      <w:r>
        <w:t>l</w:t>
      </w:r>
      <w:r w:rsidRPr="00A73363">
        <w:t>o dudo mucho</w:t>
      </w:r>
      <w:r>
        <w:t>.</w:t>
      </w:r>
    </w:p>
    <w:p w:rsidR="007A78DB" w:rsidRDefault="007A78DB" w:rsidP="00747422">
      <w:pPr>
        <w:pStyle w:val="Texto"/>
      </w:pPr>
    </w:p>
    <w:p w:rsidR="007A78DB" w:rsidRDefault="007A78DB" w:rsidP="00747422">
      <w:pPr>
        <w:pStyle w:val="Texto"/>
      </w:pPr>
      <w:r>
        <w:t xml:space="preserve">Y </w:t>
      </w:r>
      <w:r w:rsidRPr="00A73363">
        <w:t>en cuanto a la auditoría o la auditoria o</w:t>
      </w:r>
      <w:r>
        <w:t xml:space="preserve"> nada o la auditoría o todos serán responsables, b</w:t>
      </w:r>
      <w:r w:rsidRPr="00A73363">
        <w:t>ueno</w:t>
      </w:r>
      <w:r>
        <w:t>,</w:t>
      </w:r>
      <w:r w:rsidRPr="00A73363">
        <w:t xml:space="preserve"> yo creo que </w:t>
      </w:r>
      <w:r>
        <w:t>ahí,</w:t>
      </w:r>
      <w:r w:rsidRPr="00A73363">
        <w:t xml:space="preserve"> desde luego</w:t>
      </w:r>
      <w:r>
        <w:t>,</w:t>
      </w:r>
      <w:r w:rsidRPr="00A73363">
        <w:t xml:space="preserve"> hay otras vías, la dis</w:t>
      </w:r>
      <w:r>
        <w:t xml:space="preserve">yuntiva no es auditoría </w:t>
      </w:r>
      <w:r w:rsidRPr="00A73363">
        <w:t>o nada o todos responsables</w:t>
      </w:r>
      <w:r>
        <w:t>. H</w:t>
      </w:r>
      <w:r w:rsidRPr="00A73363">
        <w:t>ay que explorar primero otras vías, desde luego</w:t>
      </w:r>
      <w:r>
        <w:t xml:space="preserve"> s</w:t>
      </w:r>
      <w:r w:rsidRPr="00A73363">
        <w:t>e está recabando documentación, pero lo más importante es que se están poniendo medios para que las con</w:t>
      </w:r>
      <w:r>
        <w:t>trataciones en general pues</w:t>
      </w:r>
      <w:r w:rsidRPr="00A73363">
        <w:t xml:space="preserve"> sigan mejorando y así lo</w:t>
      </w:r>
      <w:r>
        <w:t xml:space="preserve"> expresó la</w:t>
      </w:r>
      <w:r w:rsidRPr="00A73363">
        <w:t xml:space="preserve"> señora</w:t>
      </w:r>
      <w:r>
        <w:t xml:space="preserve"> M</w:t>
      </w:r>
      <w:r w:rsidRPr="00A73363">
        <w:t>ur</w:t>
      </w:r>
      <w:r>
        <w:t>g</w:t>
      </w:r>
      <w:r w:rsidRPr="00A73363">
        <w:t>a</w:t>
      </w:r>
      <w:r>
        <w:t xml:space="preserve"> las irr</w:t>
      </w:r>
      <w:r w:rsidRPr="00A73363">
        <w:t>egularidades</w:t>
      </w:r>
      <w:r>
        <w:t>. Pues aquí se</w:t>
      </w:r>
      <w:r w:rsidRPr="00A73363">
        <w:t xml:space="preserve"> está hablando ya </w:t>
      </w:r>
      <w:r>
        <w:t xml:space="preserve">de </w:t>
      </w:r>
      <w:r w:rsidRPr="00A73363">
        <w:t>irregularidades</w:t>
      </w:r>
      <w:r>
        <w:t>,</w:t>
      </w:r>
      <w:r w:rsidRPr="00A73363">
        <w:t xml:space="preserve"> responsabilidades</w:t>
      </w:r>
      <w:r>
        <w:t>, pero es que estamos i</w:t>
      </w:r>
      <w:r w:rsidRPr="00A73363">
        <w:t>nvirtiendo continuamente</w:t>
      </w:r>
      <w:r>
        <w:t xml:space="preserve"> l</w:t>
      </w:r>
      <w:r w:rsidRPr="00A73363">
        <w:t>a carga de la prueba</w:t>
      </w:r>
      <w:r>
        <w:t>, aquí no e</w:t>
      </w:r>
      <w:r w:rsidRPr="00A73363">
        <w:t xml:space="preserve">s </w:t>
      </w:r>
      <w:r>
        <w:t>ya… l</w:t>
      </w:r>
      <w:r w:rsidRPr="00A73363">
        <w:t>a presunción de inocencia no está vigente</w:t>
      </w:r>
      <w:r>
        <w:t>,</w:t>
      </w:r>
      <w:r w:rsidRPr="00A73363">
        <w:t xml:space="preserve"> aquí es culpable hasta que se demuestre lo contrario, </w:t>
      </w:r>
      <w:r>
        <w:t>¿</w:t>
      </w:r>
      <w:r w:rsidRPr="00A73363">
        <w:t>no</w:t>
      </w:r>
      <w:r>
        <w:t>?</w:t>
      </w:r>
      <w:r w:rsidRPr="00A73363">
        <w:t>, no parece lógico ni sensato en un Parlamento pues andar así</w:t>
      </w:r>
      <w:r>
        <w:t>.</w:t>
      </w:r>
    </w:p>
    <w:p w:rsidR="007A78DB" w:rsidRDefault="007A78DB" w:rsidP="00747422">
      <w:pPr>
        <w:pStyle w:val="Texto"/>
      </w:pPr>
    </w:p>
    <w:p w:rsidR="007A78DB" w:rsidRDefault="007A78DB" w:rsidP="00747422">
      <w:pPr>
        <w:pStyle w:val="Texto"/>
      </w:pPr>
      <w:r>
        <w:t>Y</w:t>
      </w:r>
      <w:r w:rsidRPr="00A73363">
        <w:t xml:space="preserve"> al final no olvidemos que estamos desprestigiando Osakidetza y en concreto todo el sistema, todo el sistema público</w:t>
      </w:r>
      <w:r>
        <w:t>,</w:t>
      </w:r>
      <w:r w:rsidRPr="00A73363">
        <w:t xml:space="preserve"> </w:t>
      </w:r>
      <w:r>
        <w:t>¿</w:t>
      </w:r>
      <w:r w:rsidRPr="00A73363">
        <w:t>no</w:t>
      </w:r>
      <w:r>
        <w:t>?,</w:t>
      </w:r>
      <w:r w:rsidRPr="00A73363">
        <w:t xml:space="preserve"> con este tipo de actuaciones</w:t>
      </w:r>
      <w:r>
        <w:t>.</w:t>
      </w:r>
    </w:p>
    <w:p w:rsidR="007A78DB" w:rsidRDefault="007A78DB" w:rsidP="00747422">
      <w:pPr>
        <w:pStyle w:val="Texto"/>
      </w:pPr>
    </w:p>
    <w:p w:rsidR="007A78DB" w:rsidRDefault="007A78DB" w:rsidP="00747422">
      <w:pPr>
        <w:pStyle w:val="Texto"/>
      </w:pPr>
      <w:r>
        <w:t>Y</w:t>
      </w:r>
      <w:r w:rsidRPr="00A73363">
        <w:t xml:space="preserve"> en cuanto</w:t>
      </w:r>
      <w:r>
        <w:t>…</w:t>
      </w:r>
      <w:r w:rsidRPr="00A73363">
        <w:t xml:space="preserve"> y </w:t>
      </w:r>
      <w:r>
        <w:t>luego usted, señora Ubera, dice:</w:t>
      </w:r>
      <w:r w:rsidRPr="00A73363">
        <w:t xml:space="preserve"> es que la</w:t>
      </w:r>
      <w:r>
        <w:t>…</w:t>
      </w:r>
      <w:r w:rsidRPr="00A73363">
        <w:t xml:space="preserve"> se dejó de hacer</w:t>
      </w:r>
      <w:r>
        <w:t>,</w:t>
      </w:r>
      <w:r w:rsidRPr="00A73363">
        <w:t xml:space="preserve"> en el momento de la denuncia se dejó de hacer, </w:t>
      </w:r>
      <w:r>
        <w:t xml:space="preserve">se </w:t>
      </w:r>
      <w:r w:rsidRPr="00A73363">
        <w:t>cambia de actitud</w:t>
      </w:r>
      <w:r>
        <w:t>,</w:t>
      </w:r>
      <w:r w:rsidRPr="00A73363">
        <w:t xml:space="preserve"> o sea</w:t>
      </w:r>
      <w:r>
        <w:t>,</w:t>
      </w:r>
      <w:r w:rsidRPr="00A73363">
        <w:t xml:space="preserve"> la prueba </w:t>
      </w:r>
      <w:r>
        <w:t>d</w:t>
      </w:r>
      <w:r w:rsidRPr="00A73363">
        <w:t>el algo</w:t>
      </w:r>
      <w:r>
        <w:t>dón. Hombre, no, a</w:t>
      </w:r>
      <w:r w:rsidRPr="00A73363">
        <w:t>ctuar con cautela no está mal y modificar, modificar o introducir cambios para seguir mejorando, que eso sea la prueba del algo</w:t>
      </w:r>
      <w:r>
        <w:t>dón de la</w:t>
      </w:r>
      <w:r w:rsidRPr="00A73363">
        <w:t xml:space="preserve"> macro corrupción</w:t>
      </w:r>
      <w:r>
        <w:t>, h</w:t>
      </w:r>
      <w:r w:rsidRPr="00A73363">
        <w:t>ombre, yo creo que a</w:t>
      </w:r>
      <w:r>
        <w:t>hí</w:t>
      </w:r>
      <w:r w:rsidRPr="00A73363">
        <w:t xml:space="preserve"> hay un salto bastante </w:t>
      </w:r>
      <w:r>
        <w:t>ir</w:t>
      </w:r>
      <w:r w:rsidRPr="00A73363">
        <w:t xml:space="preserve">responsable. </w:t>
      </w:r>
    </w:p>
    <w:p w:rsidR="007A78DB" w:rsidRDefault="007A78DB" w:rsidP="00747422">
      <w:pPr>
        <w:pStyle w:val="Texto"/>
      </w:pPr>
    </w:p>
    <w:p w:rsidR="007A78DB" w:rsidRDefault="007A78DB" w:rsidP="00747422">
      <w:pPr>
        <w:pStyle w:val="Texto"/>
      </w:pPr>
      <w:r w:rsidRPr="00A73363">
        <w:t xml:space="preserve">En cualquier caso, la situación se está analizando y se están poniendo medios para </w:t>
      </w:r>
      <w:r>
        <w:t>seguir mejorando, y e</w:t>
      </w:r>
      <w:r w:rsidRPr="00A73363">
        <w:t>n cuanto al Grupo Popular pues</w:t>
      </w:r>
      <w:r>
        <w:t>,</w:t>
      </w:r>
      <w:r w:rsidRPr="00A73363">
        <w:t xml:space="preserve"> efectivamente</w:t>
      </w:r>
      <w:r>
        <w:t>,</w:t>
      </w:r>
      <w:r w:rsidRPr="00A73363">
        <w:t xml:space="preserve"> el informe que nosotros</w:t>
      </w:r>
      <w:r>
        <w:t>…</w:t>
      </w:r>
      <w:r w:rsidRPr="00A73363">
        <w:t xml:space="preserve"> el informe </w:t>
      </w:r>
      <w:r>
        <w:t xml:space="preserve">a </w:t>
      </w:r>
      <w:r w:rsidRPr="00A73363">
        <w:t xml:space="preserve">que usted alude es el que literalmente dijo la señora </w:t>
      </w:r>
      <w:r>
        <w:t>M</w:t>
      </w:r>
      <w:r w:rsidRPr="00A73363">
        <w:t>urga en</w:t>
      </w:r>
      <w:r>
        <w:t>…</w:t>
      </w:r>
      <w:r w:rsidRPr="00A73363">
        <w:t xml:space="preserve"> aludió </w:t>
      </w:r>
      <w:r>
        <w:t>la señora M</w:t>
      </w:r>
      <w:r w:rsidRPr="00A73363">
        <w:t>urga en la respuesta a la interpelación</w:t>
      </w:r>
      <w:r>
        <w:t>,</w:t>
      </w:r>
      <w:r w:rsidRPr="00A73363">
        <w:t xml:space="preserve"> es que es literal</w:t>
      </w:r>
      <w:r>
        <w:t>,</w:t>
      </w:r>
      <w:r w:rsidRPr="00A73363">
        <w:t xml:space="preserve"> el informe detallado que está realizando el grupo de trabajo</w:t>
      </w:r>
      <w:r>
        <w:t>,</w:t>
      </w:r>
      <w:r w:rsidRPr="00A73363">
        <w:t xml:space="preserve"> detallado</w:t>
      </w:r>
      <w:r>
        <w:t>,</w:t>
      </w:r>
      <w:r w:rsidRPr="00A73363">
        <w:t xml:space="preserve"> </w:t>
      </w:r>
      <w:r>
        <w:t xml:space="preserve">o </w:t>
      </w:r>
      <w:r w:rsidRPr="00A73363">
        <w:t>sea</w:t>
      </w:r>
      <w:r>
        <w:t>,</w:t>
      </w:r>
      <w:r w:rsidRPr="00A73363">
        <w:t xml:space="preserve"> es literal</w:t>
      </w:r>
      <w:r>
        <w:t>,</w:t>
      </w:r>
      <w:r w:rsidRPr="00A73363">
        <w:t xml:space="preserve"> lo que pasa que usted después le pone unos apellidos de posibles irregularidades, d</w:t>
      </w:r>
      <w:r>
        <w:t>e</w:t>
      </w:r>
      <w:r w:rsidRPr="00A73363">
        <w:t>fici</w:t>
      </w:r>
      <w:r>
        <w:t xml:space="preserve">encias… subsanar </w:t>
      </w:r>
      <w:r w:rsidRPr="00A73363">
        <w:t xml:space="preserve">deficiencias, </w:t>
      </w:r>
      <w:r>
        <w:t>hombre, y luego, como usted c</w:t>
      </w:r>
      <w:r w:rsidRPr="00A73363">
        <w:t>omprenderá, no vamos a entrar nosotros en aceptar ese tipo de calificaciones, pero es que el informe no se lo</w:t>
      </w:r>
      <w:r>
        <w:t>…</w:t>
      </w:r>
      <w:r w:rsidRPr="00A73363">
        <w:t xml:space="preserve"> no es cosecha suya, es lo dijo, lo ofreció</w:t>
      </w:r>
      <w:r>
        <w:t>, l</w:t>
      </w:r>
      <w:r w:rsidRPr="00A73363">
        <w:t>o informó sobre ello la señora Murga</w:t>
      </w:r>
      <w:r>
        <w:t>.</w:t>
      </w:r>
    </w:p>
    <w:p w:rsidR="007A78DB" w:rsidRDefault="007A78DB" w:rsidP="00747422">
      <w:pPr>
        <w:pStyle w:val="Texto"/>
      </w:pPr>
    </w:p>
    <w:p w:rsidR="007A78DB" w:rsidRDefault="007A78DB" w:rsidP="00747422">
      <w:pPr>
        <w:pStyle w:val="Texto"/>
      </w:pPr>
      <w:r>
        <w:t>Y</w:t>
      </w:r>
      <w:r w:rsidRPr="00A73363">
        <w:t xml:space="preserve"> en cuanto a la postura del señor Uria</w:t>
      </w:r>
      <w:r w:rsidR="00885FAB">
        <w:t>,</w:t>
      </w:r>
      <w:r w:rsidRPr="00A73363">
        <w:t xml:space="preserve"> pues realmente yo se lo digo con respeto</w:t>
      </w:r>
      <w:r w:rsidR="00D25B23">
        <w:t>,</w:t>
      </w:r>
      <w:r w:rsidRPr="00A73363">
        <w:t xml:space="preserve"> y </w:t>
      </w:r>
      <w:r w:rsidR="00D25B23">
        <w:t>le</w:t>
      </w:r>
      <w:r>
        <w:t xml:space="preserve"> tengo aprecio e</w:t>
      </w:r>
      <w:r w:rsidRPr="00A73363">
        <w:t>n</w:t>
      </w:r>
      <w:r>
        <w:t xml:space="preserve"> lo</w:t>
      </w:r>
      <w:r w:rsidRPr="00A73363">
        <w:t xml:space="preserve"> personal, pero es que </w:t>
      </w:r>
      <w:r>
        <w:t>su explicación de hoy…</w:t>
      </w:r>
    </w:p>
    <w:p w:rsidR="007A78DB" w:rsidRDefault="007A78DB" w:rsidP="00747422">
      <w:pPr>
        <w:pStyle w:val="Texto"/>
      </w:pPr>
    </w:p>
    <w:p w:rsidR="007A78DB" w:rsidRPr="00A00CA0" w:rsidRDefault="007A78DB" w:rsidP="00D25B23">
      <w:pPr>
        <w:pStyle w:val="Texto"/>
      </w:pPr>
      <w:r>
        <w:t>(16. zintaren amaiera)</w:t>
      </w:r>
    </w:p>
    <w:p w:rsidR="007A78DB" w:rsidRPr="00984FFE" w:rsidRDefault="007A78DB" w:rsidP="00747422">
      <w:pPr>
        <w:pStyle w:val="Texto"/>
        <w:rPr>
          <w:lang w:val="eu-ES"/>
        </w:rPr>
      </w:pPr>
      <w:r w:rsidRPr="00984FFE">
        <w:rPr>
          <w:lang w:val="eu-ES"/>
        </w:rPr>
        <w:t>(17. zintaren hasiera)</w:t>
      </w:r>
    </w:p>
    <w:p w:rsidR="007A78DB" w:rsidRPr="0040555A" w:rsidRDefault="007A78DB" w:rsidP="00747422">
      <w:pPr>
        <w:pStyle w:val="Texto"/>
        <w:rPr>
          <w:lang w:val="es-ES"/>
        </w:rPr>
      </w:pPr>
    </w:p>
    <w:p w:rsidR="007A78DB" w:rsidRDefault="007A78DB" w:rsidP="00747422">
      <w:pPr>
        <w:pStyle w:val="Texto"/>
        <w:rPr>
          <w:lang w:val="es-ES"/>
        </w:rPr>
      </w:pPr>
      <w:r w:rsidRPr="0040555A">
        <w:rPr>
          <w:lang w:val="es-ES"/>
        </w:rPr>
        <w:t xml:space="preserve">… </w:t>
      </w:r>
      <w:r>
        <w:rPr>
          <w:lang w:val="es-ES"/>
        </w:rPr>
        <w:t>la señora Murga.</w:t>
      </w:r>
    </w:p>
    <w:p w:rsidR="007A78DB" w:rsidRDefault="007A78DB" w:rsidP="00747422">
      <w:pPr>
        <w:pStyle w:val="Texto"/>
        <w:rPr>
          <w:lang w:val="es-ES"/>
        </w:rPr>
      </w:pPr>
    </w:p>
    <w:p w:rsidR="007A78DB" w:rsidRDefault="007A78DB" w:rsidP="00747422">
      <w:pPr>
        <w:pStyle w:val="Texto"/>
        <w:rPr>
          <w:lang w:val="es-ES"/>
        </w:rPr>
      </w:pPr>
      <w:r>
        <w:rPr>
          <w:lang w:val="es-ES"/>
        </w:rPr>
        <w:t>Y</w:t>
      </w:r>
      <w:r w:rsidRPr="0040555A">
        <w:rPr>
          <w:lang w:val="es-ES"/>
        </w:rPr>
        <w:t xml:space="preserve"> en cuanto a la postura del señor </w:t>
      </w:r>
      <w:r w:rsidRPr="0040555A">
        <w:rPr>
          <w:lang w:val="eu-ES"/>
        </w:rPr>
        <w:t>Uria</w:t>
      </w:r>
      <w:r w:rsidRPr="0040555A">
        <w:rPr>
          <w:lang w:val="es-ES"/>
        </w:rPr>
        <w:t xml:space="preserve">, pues realmente yo se </w:t>
      </w:r>
      <w:r>
        <w:rPr>
          <w:lang w:val="es-ES"/>
        </w:rPr>
        <w:t>lo digo con respeto</w:t>
      </w:r>
      <w:r w:rsidR="00D25B23">
        <w:rPr>
          <w:lang w:val="es-ES"/>
        </w:rPr>
        <w:t>,</w:t>
      </w:r>
      <w:r>
        <w:rPr>
          <w:lang w:val="es-ES"/>
        </w:rPr>
        <w:t xml:space="preserve"> y le tengo </w:t>
      </w:r>
      <w:r w:rsidRPr="0040555A">
        <w:rPr>
          <w:lang w:val="es-ES"/>
        </w:rPr>
        <w:t xml:space="preserve">aprecio en lo personal, pero es que </w:t>
      </w:r>
      <w:r>
        <w:rPr>
          <w:lang w:val="es-ES"/>
        </w:rPr>
        <w:t xml:space="preserve">su explicación de hoy, bueno, </w:t>
      </w:r>
      <w:r w:rsidRPr="0040555A">
        <w:rPr>
          <w:lang w:val="es-ES"/>
        </w:rPr>
        <w:t>pues en parte parecía que iba a apoyar nuest</w:t>
      </w:r>
      <w:r>
        <w:rPr>
          <w:lang w:val="es-ES"/>
        </w:rPr>
        <w:t xml:space="preserve">ra enmienda, después </w:t>
      </w:r>
      <w:r w:rsidRPr="0040555A">
        <w:rPr>
          <w:lang w:val="es-ES"/>
        </w:rPr>
        <w:t>igual pasaba por la del Partido Popular</w:t>
      </w:r>
      <w:r w:rsidR="00D25B23">
        <w:rPr>
          <w:lang w:val="es-ES"/>
        </w:rPr>
        <w:t>,</w:t>
      </w:r>
      <w:r w:rsidRPr="0040555A">
        <w:rPr>
          <w:lang w:val="es-ES"/>
        </w:rPr>
        <w:t xml:space="preserve"> y acaba </w:t>
      </w:r>
      <w:r w:rsidR="00D25B23">
        <w:rPr>
          <w:lang w:val="es-ES"/>
        </w:rPr>
        <w:t xml:space="preserve">apoyando </w:t>
      </w:r>
      <w:r w:rsidRPr="0040555A">
        <w:rPr>
          <w:lang w:val="es-ES"/>
        </w:rPr>
        <w:t>la de Bildu. Yo la verdad qu</w:t>
      </w:r>
      <w:r>
        <w:rPr>
          <w:lang w:val="es-ES"/>
        </w:rPr>
        <w:t xml:space="preserve">e su votación no la entiendo. Se ha ido entiendo </w:t>
      </w:r>
      <w:r w:rsidRPr="0040555A">
        <w:rPr>
          <w:lang w:val="es-ES"/>
        </w:rPr>
        <w:t>que por las ramas y acaba v</w:t>
      </w:r>
      <w:r>
        <w:rPr>
          <w:lang w:val="es-ES"/>
        </w:rPr>
        <w:t xml:space="preserve">otando la de Bildu, que para mí, desde luego, </w:t>
      </w:r>
      <w:r w:rsidRPr="0040555A">
        <w:rPr>
          <w:lang w:val="es-ES"/>
        </w:rPr>
        <w:t>no coincide con la expos</w:t>
      </w:r>
      <w:r>
        <w:rPr>
          <w:lang w:val="es-ES"/>
        </w:rPr>
        <w:t>ición que estaba haciendo usted. Yo a usted</w:t>
      </w:r>
      <w:r w:rsidRPr="0040555A">
        <w:rPr>
          <w:lang w:val="es-ES"/>
        </w:rPr>
        <w:t xml:space="preserve"> le he visto que ha empezado </w:t>
      </w:r>
      <w:r>
        <w:rPr>
          <w:lang w:val="es-ES"/>
        </w:rPr>
        <w:t xml:space="preserve">medianamente sensato en decir, bueno, </w:t>
      </w:r>
      <w:r w:rsidRPr="0040555A">
        <w:rPr>
          <w:lang w:val="es-ES"/>
        </w:rPr>
        <w:t>p</w:t>
      </w:r>
      <w:r>
        <w:rPr>
          <w:lang w:val="es-ES"/>
        </w:rPr>
        <w:t xml:space="preserve">ues que hay que agotar las vías, </w:t>
      </w:r>
      <w:r w:rsidRPr="0040555A">
        <w:rPr>
          <w:lang w:val="es-ES"/>
        </w:rPr>
        <w:t xml:space="preserve">que </w:t>
      </w:r>
      <w:r>
        <w:rPr>
          <w:lang w:val="es-ES"/>
        </w:rPr>
        <w:t>tal, pero ha</w:t>
      </w:r>
      <w:r w:rsidRPr="0040555A">
        <w:rPr>
          <w:lang w:val="es-ES"/>
        </w:rPr>
        <w:t xml:space="preserve"> acab</w:t>
      </w:r>
      <w:r>
        <w:rPr>
          <w:lang w:val="es-ES"/>
        </w:rPr>
        <w:t>ad</w:t>
      </w:r>
      <w:r w:rsidRPr="0040555A">
        <w:rPr>
          <w:lang w:val="es-ES"/>
        </w:rPr>
        <w:t>o con la auditoría</w:t>
      </w:r>
      <w:r>
        <w:rPr>
          <w:lang w:val="es-ES"/>
        </w:rPr>
        <w:t>: "y</w:t>
      </w:r>
      <w:r w:rsidRPr="0040555A">
        <w:rPr>
          <w:lang w:val="es-ES"/>
        </w:rPr>
        <w:t xml:space="preserve"> aquí</w:t>
      </w:r>
      <w:r>
        <w:rPr>
          <w:lang w:val="es-ES"/>
        </w:rPr>
        <w:t xml:space="preserve"> en cualquier sospecha, auditoría". Hombre, matar</w:t>
      </w:r>
      <w:r w:rsidRPr="0040555A">
        <w:rPr>
          <w:lang w:val="es-ES"/>
        </w:rPr>
        <w:t xml:space="preserve"> </w:t>
      </w:r>
      <w:r>
        <w:rPr>
          <w:lang w:val="es-ES"/>
        </w:rPr>
        <w:t xml:space="preserve">moscas a </w:t>
      </w:r>
      <w:r w:rsidRPr="0040555A">
        <w:rPr>
          <w:lang w:val="es-ES"/>
        </w:rPr>
        <w:t>cañ</w:t>
      </w:r>
      <w:r>
        <w:rPr>
          <w:lang w:val="es-ES"/>
        </w:rPr>
        <w:t>onazos... Y</w:t>
      </w:r>
      <w:r w:rsidRPr="0040555A">
        <w:rPr>
          <w:lang w:val="es-ES"/>
        </w:rPr>
        <w:t xml:space="preserve"> las auditorías, po</w:t>
      </w:r>
      <w:r>
        <w:rPr>
          <w:lang w:val="es-ES"/>
        </w:rPr>
        <w:t xml:space="preserve">r cierto, son externas y conllevan gasto público, </w:t>
      </w:r>
      <w:r w:rsidRPr="0040555A">
        <w:rPr>
          <w:lang w:val="es-ES"/>
        </w:rPr>
        <w:t>que ustedes hablan de las externalizaciones, pero por si a</w:t>
      </w:r>
      <w:r>
        <w:rPr>
          <w:lang w:val="es-ES"/>
        </w:rPr>
        <w:t>caso una auditorí</w:t>
      </w:r>
      <w:r w:rsidRPr="0040555A">
        <w:rPr>
          <w:lang w:val="es-ES"/>
        </w:rPr>
        <w:t xml:space="preserve">a externa, </w:t>
      </w:r>
      <w:r>
        <w:rPr>
          <w:lang w:val="es-ES"/>
        </w:rPr>
        <w:t>no nos valen los medios propios para esto, n</w:t>
      </w:r>
      <w:r w:rsidRPr="0040555A">
        <w:rPr>
          <w:lang w:val="es-ES"/>
        </w:rPr>
        <w:t>o nos valen</w:t>
      </w:r>
      <w:r>
        <w:rPr>
          <w:lang w:val="es-ES"/>
        </w:rPr>
        <w:t xml:space="preserve">. Hombre, </w:t>
      </w:r>
      <w:r w:rsidRPr="0040555A">
        <w:rPr>
          <w:lang w:val="es-ES"/>
        </w:rPr>
        <w:t>y estamos hablando también de la gestión adecuada de los medios públicos, de los recursos públicos, pues un poqui</w:t>
      </w:r>
      <w:r>
        <w:rPr>
          <w:lang w:val="es-ES"/>
        </w:rPr>
        <w:t xml:space="preserve">to de prudencia no estaría mal. Y yo, lamentablemente, </w:t>
      </w:r>
      <w:r w:rsidRPr="0040555A">
        <w:rPr>
          <w:lang w:val="es-ES"/>
        </w:rPr>
        <w:t xml:space="preserve">parece que al final aquí lo que prima es el desprestigio, el desprestigio en este caso del sistema de salud público vasco frente a </w:t>
      </w:r>
      <w:r>
        <w:rPr>
          <w:lang w:val="es-ES"/>
        </w:rPr>
        <w:t>seguir mejorándolo.</w:t>
      </w:r>
    </w:p>
    <w:p w:rsidR="007A78DB" w:rsidRDefault="007A78DB" w:rsidP="00747422">
      <w:pPr>
        <w:pStyle w:val="Texto"/>
        <w:rPr>
          <w:lang w:val="es-ES"/>
        </w:rPr>
      </w:pPr>
    </w:p>
    <w:p w:rsidR="007A78DB" w:rsidRPr="0040555A" w:rsidRDefault="007A78DB" w:rsidP="00747422">
      <w:pPr>
        <w:pStyle w:val="Texto"/>
        <w:rPr>
          <w:lang w:val="eu-ES"/>
        </w:rPr>
      </w:pPr>
      <w:r w:rsidRPr="0040555A">
        <w:rPr>
          <w:lang w:val="eu-ES"/>
        </w:rPr>
        <w:t>Eta besterik gabe, eskerrik asko.</w:t>
      </w:r>
    </w:p>
    <w:p w:rsidR="007A78DB" w:rsidRPr="0040555A" w:rsidRDefault="007A78DB" w:rsidP="00747422">
      <w:pPr>
        <w:pStyle w:val="Texto"/>
        <w:rPr>
          <w:lang w:val="eu-ES"/>
        </w:rPr>
      </w:pPr>
    </w:p>
    <w:p w:rsidR="007A78DB" w:rsidRPr="0040555A" w:rsidRDefault="007A78DB" w:rsidP="00747422">
      <w:pPr>
        <w:pStyle w:val="Texto"/>
        <w:rPr>
          <w:lang w:val="eu-ES"/>
        </w:rPr>
      </w:pPr>
    </w:p>
    <w:p w:rsidR="00D25B23" w:rsidRDefault="007A78DB" w:rsidP="00747422">
      <w:pPr>
        <w:pStyle w:val="Texto"/>
        <w:rPr>
          <w:lang w:val="eu-ES"/>
        </w:rPr>
      </w:pPr>
      <w:r w:rsidRPr="0040555A">
        <w:rPr>
          <w:rFonts w:ascii="Futura Md BT" w:hAnsi="Futura Md BT"/>
          <w:lang w:val="eu-ES"/>
        </w:rPr>
        <w:t>LEHENDAKARIAK</w:t>
      </w:r>
      <w:r w:rsidRPr="0040555A">
        <w:rPr>
          <w:lang w:val="eu-ES"/>
        </w:rPr>
        <w:t>: Eskerrik asko, Larrauri andrea.</w:t>
      </w:r>
    </w:p>
    <w:p w:rsidR="00D25B23" w:rsidRDefault="00D25B23" w:rsidP="00747422">
      <w:pPr>
        <w:pStyle w:val="Texto"/>
        <w:rPr>
          <w:lang w:val="eu-ES"/>
        </w:rPr>
      </w:pPr>
    </w:p>
    <w:p w:rsidR="007A78DB" w:rsidRPr="0040555A" w:rsidRDefault="007A78DB" w:rsidP="00747422">
      <w:pPr>
        <w:pStyle w:val="Texto"/>
        <w:rPr>
          <w:lang w:val="eu-ES"/>
        </w:rPr>
      </w:pPr>
      <w:r w:rsidRPr="0040555A">
        <w:rPr>
          <w:lang w:val="eu-ES"/>
        </w:rPr>
        <w:t xml:space="preserve">Elkarrekin </w:t>
      </w:r>
      <w:r w:rsidRPr="000C4DEC">
        <w:rPr>
          <w:lang w:val="es-ES"/>
        </w:rPr>
        <w:t>Podemos</w:t>
      </w:r>
      <w:r w:rsidRPr="0040555A">
        <w:rPr>
          <w:lang w:val="eu-ES"/>
        </w:rPr>
        <w:t>, Uria jauna, zurea da hitza.</w:t>
      </w:r>
    </w:p>
    <w:p w:rsidR="007A78DB" w:rsidRPr="0040555A" w:rsidRDefault="007A78DB" w:rsidP="00747422">
      <w:pPr>
        <w:pStyle w:val="Texto"/>
        <w:rPr>
          <w:lang w:val="eu-ES"/>
        </w:rPr>
      </w:pPr>
    </w:p>
    <w:p w:rsidR="007A78DB" w:rsidRDefault="007A78DB" w:rsidP="00747422">
      <w:pPr>
        <w:pStyle w:val="Texto"/>
        <w:rPr>
          <w:lang w:val="es-ES"/>
        </w:rPr>
      </w:pPr>
    </w:p>
    <w:p w:rsidR="007A78DB" w:rsidRDefault="007A78DB" w:rsidP="00747422">
      <w:pPr>
        <w:pStyle w:val="Texto"/>
        <w:rPr>
          <w:lang w:val="es-ES"/>
        </w:rPr>
      </w:pPr>
      <w:r w:rsidRPr="0040555A">
        <w:rPr>
          <w:rFonts w:ascii="Futura Md BT" w:hAnsi="Futura Md BT"/>
          <w:lang w:val="es-ES"/>
        </w:rPr>
        <w:t>URIA SERRANO</w:t>
      </w:r>
      <w:r>
        <w:rPr>
          <w:lang w:val="es-ES"/>
        </w:rPr>
        <w:t xml:space="preserve"> </w:t>
      </w:r>
      <w:r w:rsidRPr="000C4DEC">
        <w:rPr>
          <w:lang w:val="eu-ES"/>
        </w:rPr>
        <w:t>jaunak: Bai?</w:t>
      </w:r>
      <w:r>
        <w:rPr>
          <w:lang w:val="es-ES"/>
        </w:rPr>
        <w:t xml:space="preserve"> No, no ib</w:t>
      </w:r>
      <w:r w:rsidRPr="0040555A">
        <w:rPr>
          <w:lang w:val="es-ES"/>
        </w:rPr>
        <w:t xml:space="preserve">a a hablar, pero esta </w:t>
      </w:r>
      <w:r>
        <w:rPr>
          <w:lang w:val="es-ES"/>
        </w:rPr>
        <w:t xml:space="preserve">reflexión que ha </w:t>
      </w:r>
      <w:r w:rsidRPr="0040555A">
        <w:rPr>
          <w:lang w:val="es-ES"/>
        </w:rPr>
        <w:t>hecho la co</w:t>
      </w:r>
      <w:r>
        <w:rPr>
          <w:lang w:val="es-ES"/>
        </w:rPr>
        <w:t xml:space="preserve">mpañera </w:t>
      </w:r>
      <w:r w:rsidRPr="000C4DEC">
        <w:rPr>
          <w:lang w:val="eu-ES"/>
        </w:rPr>
        <w:t>Larrauri</w:t>
      </w:r>
      <w:r>
        <w:rPr>
          <w:lang w:val="es-ES"/>
        </w:rPr>
        <w:t xml:space="preserve"> me ha motivado.</w:t>
      </w:r>
    </w:p>
    <w:p w:rsidR="007A78DB" w:rsidRDefault="007A78DB" w:rsidP="00747422">
      <w:pPr>
        <w:pStyle w:val="Texto"/>
        <w:rPr>
          <w:lang w:val="es-ES"/>
        </w:rPr>
      </w:pPr>
    </w:p>
    <w:p w:rsidR="007A78DB" w:rsidRDefault="007A78DB" w:rsidP="00747422">
      <w:pPr>
        <w:pStyle w:val="Texto"/>
        <w:rPr>
          <w:lang w:val="es-ES"/>
        </w:rPr>
      </w:pPr>
      <w:r>
        <w:rPr>
          <w:lang w:val="es-ES"/>
        </w:rPr>
        <w:t>S</w:t>
      </w:r>
      <w:r w:rsidRPr="0040555A">
        <w:rPr>
          <w:lang w:val="es-ES"/>
        </w:rPr>
        <w:t>i la dirección de la OSI Arab</w:t>
      </w:r>
      <w:r>
        <w:rPr>
          <w:lang w:val="es-ES"/>
        </w:rPr>
        <w:t>a hubiese realizado una auditorí</w:t>
      </w:r>
      <w:r w:rsidRPr="0040555A">
        <w:rPr>
          <w:lang w:val="es-ES"/>
        </w:rPr>
        <w:t>a interna, una comisión de investigac</w:t>
      </w:r>
      <w:r>
        <w:rPr>
          <w:lang w:val="es-ES"/>
        </w:rPr>
        <w:t>ión, un informe en su momento, n</w:t>
      </w:r>
      <w:r w:rsidRPr="0040555A">
        <w:rPr>
          <w:lang w:val="es-ES"/>
        </w:rPr>
        <w:t xml:space="preserve">osotros </w:t>
      </w:r>
      <w:r>
        <w:rPr>
          <w:lang w:val="es-ES"/>
        </w:rPr>
        <w:t xml:space="preserve">no </w:t>
      </w:r>
      <w:r w:rsidRPr="0040555A">
        <w:rPr>
          <w:lang w:val="es-ES"/>
        </w:rPr>
        <w:t xml:space="preserve">hubiésemos apoyado la moción de la compañera </w:t>
      </w:r>
      <w:r w:rsidRPr="004D6C4C">
        <w:rPr>
          <w:lang w:val="eu-ES"/>
        </w:rPr>
        <w:t>Rebeka Ubera</w:t>
      </w:r>
      <w:r w:rsidRPr="0040555A">
        <w:rPr>
          <w:lang w:val="es-ES"/>
        </w:rPr>
        <w:t xml:space="preserve">.  </w:t>
      </w:r>
    </w:p>
    <w:p w:rsidR="007A78DB" w:rsidRDefault="007A78DB" w:rsidP="00747422">
      <w:pPr>
        <w:pStyle w:val="Texto"/>
        <w:rPr>
          <w:lang w:val="es-ES"/>
        </w:rPr>
      </w:pPr>
    </w:p>
    <w:p w:rsidR="007A78DB" w:rsidRDefault="007A78DB" w:rsidP="00747422">
      <w:pPr>
        <w:pStyle w:val="Texto"/>
        <w:rPr>
          <w:lang w:val="es-ES"/>
        </w:rPr>
      </w:pPr>
    </w:p>
    <w:p w:rsidR="007A78DB" w:rsidRDefault="007A78DB" w:rsidP="00747422">
      <w:pPr>
        <w:pStyle w:val="Texto"/>
        <w:rPr>
          <w:lang w:val="eu-ES"/>
        </w:rPr>
      </w:pPr>
      <w:r w:rsidRPr="0040555A">
        <w:rPr>
          <w:rFonts w:ascii="Futura Md BT" w:hAnsi="Futura Md BT"/>
          <w:lang w:val="eu-ES"/>
        </w:rPr>
        <w:t>LEHENDAKARIAK</w:t>
      </w:r>
      <w:r w:rsidRPr="0040555A">
        <w:rPr>
          <w:lang w:val="eu-ES"/>
        </w:rPr>
        <w:t>: Eskerrik asko</w:t>
      </w:r>
      <w:r>
        <w:rPr>
          <w:lang w:val="eu-ES"/>
        </w:rPr>
        <w:t>, Uria jauna.</w:t>
      </w:r>
    </w:p>
    <w:p w:rsidR="007A78DB" w:rsidRDefault="007A78DB" w:rsidP="00747422">
      <w:pPr>
        <w:pStyle w:val="Texto"/>
        <w:rPr>
          <w:lang w:val="eu-ES"/>
        </w:rPr>
      </w:pPr>
    </w:p>
    <w:p w:rsidR="007A78DB" w:rsidRDefault="007A78DB" w:rsidP="00747422">
      <w:pPr>
        <w:pStyle w:val="Texto"/>
        <w:rPr>
          <w:lang w:val="eu-ES"/>
        </w:rPr>
      </w:pPr>
      <w:r>
        <w:rPr>
          <w:lang w:val="eu-ES"/>
        </w:rPr>
        <w:t xml:space="preserve">Eztabaida </w:t>
      </w:r>
      <w:r w:rsidRPr="0040555A">
        <w:rPr>
          <w:lang w:val="eu-ES"/>
        </w:rPr>
        <w:t xml:space="preserve">amaitu denez, bozketara jarriko dugu </w:t>
      </w:r>
      <w:r w:rsidRPr="002F77A7">
        <w:rPr>
          <w:lang w:val="eu-ES"/>
        </w:rPr>
        <w:t>Ubera Aranzeta</w:t>
      </w:r>
      <w:r>
        <w:rPr>
          <w:lang w:val="eu-ES"/>
        </w:rPr>
        <w:t xml:space="preserve"> </w:t>
      </w:r>
      <w:r w:rsidRPr="0040555A">
        <w:rPr>
          <w:lang w:val="eu-ES"/>
        </w:rPr>
        <w:t>andrearen mozioaren jatorr</w:t>
      </w:r>
      <w:r>
        <w:rPr>
          <w:lang w:val="eu-ES"/>
        </w:rPr>
        <w:t>izko testua. Bozkatu dezakegu.</w:t>
      </w:r>
    </w:p>
    <w:p w:rsidR="007A78DB" w:rsidRDefault="007A78DB" w:rsidP="00747422">
      <w:pPr>
        <w:pStyle w:val="Texto"/>
        <w:rPr>
          <w:lang w:val="eu-ES"/>
        </w:rPr>
      </w:pPr>
    </w:p>
    <w:p w:rsidR="007A78DB" w:rsidRDefault="007A78DB" w:rsidP="00747422">
      <w:pPr>
        <w:pStyle w:val="Texto"/>
        <w:rPr>
          <w:lang w:val="eu-ES"/>
        </w:rPr>
      </w:pPr>
    </w:p>
    <w:p w:rsidR="007A78DB" w:rsidRDefault="007A78DB" w:rsidP="00747422">
      <w:pPr>
        <w:pStyle w:val="anotaciones0"/>
        <w:rPr>
          <w:lang w:val="eu-ES"/>
        </w:rPr>
      </w:pPr>
      <w:r>
        <w:rPr>
          <w:lang w:val="eu-ES"/>
        </w:rPr>
        <w:t>Botazioa eginda, hauxe izan da emaitza: emandako botoak, 74; aldekoak, 28; aurkakoak, 37; abstentzioak, 9.</w:t>
      </w:r>
    </w:p>
    <w:p w:rsidR="007A78DB" w:rsidRDefault="007A78DB" w:rsidP="00747422">
      <w:pPr>
        <w:pStyle w:val="Texto"/>
        <w:rPr>
          <w:lang w:val="eu-ES"/>
        </w:rPr>
      </w:pPr>
    </w:p>
    <w:p w:rsidR="007A78DB" w:rsidRDefault="007A78DB" w:rsidP="00747422">
      <w:pPr>
        <w:pStyle w:val="Texto"/>
        <w:rPr>
          <w:lang w:val="eu-ES"/>
        </w:rPr>
      </w:pPr>
    </w:p>
    <w:p w:rsidR="007A78DB" w:rsidRDefault="007A78DB" w:rsidP="00747422">
      <w:pPr>
        <w:pStyle w:val="Texto"/>
        <w:rPr>
          <w:lang w:val="eu-ES"/>
        </w:rPr>
      </w:pPr>
      <w:r w:rsidRPr="0040555A">
        <w:rPr>
          <w:rFonts w:ascii="Futura Md BT" w:hAnsi="Futura Md BT"/>
          <w:lang w:val="eu-ES"/>
        </w:rPr>
        <w:t>LEHENDAKARIAK</w:t>
      </w:r>
      <w:r>
        <w:rPr>
          <w:lang w:val="eu-ES"/>
        </w:rPr>
        <w:t xml:space="preserve">: </w:t>
      </w:r>
      <w:r w:rsidRPr="0040555A">
        <w:rPr>
          <w:lang w:val="eu-ES"/>
        </w:rPr>
        <w:t>Beraz,</w:t>
      </w:r>
      <w:r>
        <w:rPr>
          <w:lang w:val="eu-ES"/>
        </w:rPr>
        <w:t xml:space="preserve"> ez da onartu.</w:t>
      </w:r>
    </w:p>
    <w:p w:rsidR="007A78DB" w:rsidRDefault="007A78DB" w:rsidP="00747422">
      <w:pPr>
        <w:pStyle w:val="Texto"/>
        <w:rPr>
          <w:lang w:val="eu-ES"/>
        </w:rPr>
      </w:pPr>
    </w:p>
    <w:p w:rsidR="007A78DB" w:rsidRDefault="007A78DB" w:rsidP="00747422">
      <w:pPr>
        <w:pStyle w:val="Texto"/>
        <w:rPr>
          <w:lang w:val="eu-ES"/>
        </w:rPr>
      </w:pPr>
      <w:r>
        <w:rPr>
          <w:lang w:val="eu-ES"/>
        </w:rPr>
        <w:t>Ez denez onartu, j</w:t>
      </w:r>
      <w:r w:rsidRPr="0040555A">
        <w:rPr>
          <w:lang w:val="eu-ES"/>
        </w:rPr>
        <w:t>arraian bozkatuko dugu Euskal Talde Popularraren osok</w:t>
      </w:r>
      <w:r>
        <w:rPr>
          <w:lang w:val="eu-ES"/>
        </w:rPr>
        <w:t>o zuzenketa. Bozkatu dezakegu.</w:t>
      </w:r>
    </w:p>
    <w:p w:rsidR="007A78DB" w:rsidRDefault="007A78DB" w:rsidP="00747422">
      <w:pPr>
        <w:pStyle w:val="Texto"/>
        <w:rPr>
          <w:lang w:val="eu-ES"/>
        </w:rPr>
      </w:pPr>
    </w:p>
    <w:p w:rsidR="007A78DB" w:rsidRDefault="007A78DB" w:rsidP="00747422">
      <w:pPr>
        <w:pStyle w:val="anotaciones0"/>
        <w:rPr>
          <w:lang w:val="eu-ES"/>
        </w:rPr>
      </w:pPr>
      <w:r>
        <w:rPr>
          <w:lang w:val="eu-ES"/>
        </w:rPr>
        <w:t>Botazioa eginda, hauxe izan da emaitza: emandako botoak, 74; aldekoak, 9; aurkakoak, 48; abstentzioak, 17.</w:t>
      </w:r>
    </w:p>
    <w:p w:rsidR="007A78DB" w:rsidRDefault="007A78DB" w:rsidP="00747422">
      <w:pPr>
        <w:pStyle w:val="Texto"/>
        <w:rPr>
          <w:lang w:val="eu-ES"/>
        </w:rPr>
      </w:pPr>
    </w:p>
    <w:p w:rsidR="007A78DB" w:rsidRDefault="007A78DB" w:rsidP="00747422">
      <w:pPr>
        <w:pStyle w:val="Texto"/>
        <w:rPr>
          <w:lang w:val="eu-ES"/>
        </w:rPr>
      </w:pPr>
    </w:p>
    <w:p w:rsidR="007A78DB" w:rsidRDefault="007A78DB" w:rsidP="00747422">
      <w:pPr>
        <w:pStyle w:val="Texto"/>
        <w:rPr>
          <w:lang w:val="eu-ES"/>
        </w:rPr>
      </w:pPr>
      <w:r w:rsidRPr="0040555A">
        <w:rPr>
          <w:rFonts w:ascii="Futura Md BT" w:hAnsi="Futura Md BT"/>
          <w:lang w:val="eu-ES"/>
        </w:rPr>
        <w:t>LEHENDAKARIAK</w:t>
      </w:r>
      <w:r>
        <w:rPr>
          <w:lang w:val="eu-ES"/>
        </w:rPr>
        <w:t>: Beraz, ez da onartu.</w:t>
      </w:r>
    </w:p>
    <w:p w:rsidR="007A78DB" w:rsidRDefault="007A78DB" w:rsidP="00747422">
      <w:pPr>
        <w:pStyle w:val="Texto"/>
        <w:rPr>
          <w:lang w:val="eu-ES"/>
        </w:rPr>
      </w:pPr>
    </w:p>
    <w:p w:rsidR="007A78DB" w:rsidRDefault="007A78DB" w:rsidP="00747422">
      <w:pPr>
        <w:pStyle w:val="Texto"/>
        <w:rPr>
          <w:lang w:val="eu-ES"/>
        </w:rPr>
      </w:pPr>
      <w:r>
        <w:rPr>
          <w:lang w:val="eu-ES"/>
        </w:rPr>
        <w:t>E</w:t>
      </w:r>
      <w:r w:rsidRPr="0040555A">
        <w:rPr>
          <w:lang w:val="eu-ES"/>
        </w:rPr>
        <w:t>ta</w:t>
      </w:r>
      <w:r w:rsidR="00D25B23">
        <w:rPr>
          <w:lang w:val="eu-ES"/>
        </w:rPr>
        <w:t>,</w:t>
      </w:r>
      <w:r w:rsidRPr="0040555A">
        <w:rPr>
          <w:lang w:val="eu-ES"/>
        </w:rPr>
        <w:t xml:space="preserve"> azk</w:t>
      </w:r>
      <w:r>
        <w:rPr>
          <w:lang w:val="eu-ES"/>
        </w:rPr>
        <w:t>enik, Euskal Sozialistak eta Euz</w:t>
      </w:r>
      <w:r w:rsidRPr="0040555A">
        <w:rPr>
          <w:lang w:val="eu-ES"/>
        </w:rPr>
        <w:t>ko Abertzaleak aurkeztu duten osoko zuzenketa bozk</w:t>
      </w:r>
      <w:r>
        <w:rPr>
          <w:lang w:val="eu-ES"/>
        </w:rPr>
        <w:t>atuko dugu. Bozkatu dezakezue.</w:t>
      </w:r>
    </w:p>
    <w:p w:rsidR="007A78DB" w:rsidRDefault="007A78DB" w:rsidP="00747422">
      <w:pPr>
        <w:pStyle w:val="Texto"/>
        <w:rPr>
          <w:lang w:val="eu-ES"/>
        </w:rPr>
      </w:pPr>
    </w:p>
    <w:p w:rsidR="007A78DB" w:rsidRDefault="007A78DB" w:rsidP="00747422">
      <w:pPr>
        <w:pStyle w:val="anotaciones0"/>
        <w:rPr>
          <w:lang w:val="eu-ES"/>
        </w:rPr>
      </w:pPr>
      <w:r>
        <w:rPr>
          <w:lang w:val="eu-ES"/>
        </w:rPr>
        <w:t>Botazioa eginda, hauxe izan da emaitza: emandako botoak, 74; aldekoak, 37; aurkakoak, 37; abstentzioak, 0.</w:t>
      </w:r>
    </w:p>
    <w:p w:rsidR="007A78DB" w:rsidRDefault="007A78DB" w:rsidP="00747422">
      <w:pPr>
        <w:pStyle w:val="Texto"/>
        <w:rPr>
          <w:lang w:val="eu-ES"/>
        </w:rPr>
      </w:pPr>
    </w:p>
    <w:p w:rsidR="007A78DB" w:rsidRDefault="007A78DB" w:rsidP="00747422">
      <w:pPr>
        <w:pStyle w:val="Texto"/>
        <w:rPr>
          <w:lang w:val="eu-ES"/>
        </w:rPr>
      </w:pPr>
    </w:p>
    <w:p w:rsidR="007A78DB" w:rsidRDefault="007A78DB" w:rsidP="00747422">
      <w:pPr>
        <w:pStyle w:val="Texto"/>
        <w:rPr>
          <w:lang w:val="eu-ES"/>
        </w:rPr>
      </w:pPr>
      <w:r w:rsidRPr="0040555A">
        <w:rPr>
          <w:rFonts w:ascii="Futura Md BT" w:hAnsi="Futura Md BT"/>
          <w:lang w:val="eu-ES"/>
        </w:rPr>
        <w:t>LEHENDAKARIAK</w:t>
      </w:r>
      <w:r>
        <w:rPr>
          <w:lang w:val="eu-ES"/>
        </w:rPr>
        <w:t xml:space="preserve">: </w:t>
      </w:r>
      <w:r w:rsidRPr="0040555A">
        <w:rPr>
          <w:lang w:val="eu-ES"/>
        </w:rPr>
        <w:t>Berdintasuna dagoenez, berriro boz</w:t>
      </w:r>
      <w:r>
        <w:rPr>
          <w:lang w:val="eu-ES"/>
        </w:rPr>
        <w:t>katuko dugu. Bozkatu dezakezue.</w:t>
      </w:r>
    </w:p>
    <w:p w:rsidR="007A78DB" w:rsidRDefault="007A78DB" w:rsidP="00747422">
      <w:pPr>
        <w:pStyle w:val="Texto"/>
        <w:rPr>
          <w:lang w:val="eu-ES"/>
        </w:rPr>
      </w:pPr>
    </w:p>
    <w:p w:rsidR="007A78DB" w:rsidRDefault="007A78DB" w:rsidP="00747422">
      <w:pPr>
        <w:pStyle w:val="anotaciones0"/>
        <w:rPr>
          <w:lang w:val="eu-ES"/>
        </w:rPr>
      </w:pPr>
      <w:r>
        <w:rPr>
          <w:lang w:val="eu-ES"/>
        </w:rPr>
        <w:t>Botazioa eginda, hauxe izan da emaitza: emandako botoak, 74; aldekoak, 37; aurkakoak, 37; abstentzioak, 0.</w:t>
      </w:r>
    </w:p>
    <w:p w:rsidR="007A78DB" w:rsidRDefault="007A78DB" w:rsidP="00747422">
      <w:pPr>
        <w:pStyle w:val="Texto"/>
        <w:rPr>
          <w:lang w:val="eu-ES"/>
        </w:rPr>
      </w:pPr>
    </w:p>
    <w:p w:rsidR="007A78DB" w:rsidRDefault="007A78DB" w:rsidP="00747422">
      <w:pPr>
        <w:pStyle w:val="Texto"/>
        <w:rPr>
          <w:lang w:val="eu-ES"/>
        </w:rPr>
      </w:pPr>
    </w:p>
    <w:p w:rsidR="007A78DB" w:rsidRDefault="007A78DB" w:rsidP="00747422">
      <w:pPr>
        <w:pStyle w:val="Texto"/>
        <w:rPr>
          <w:lang w:val="eu-ES"/>
        </w:rPr>
      </w:pPr>
      <w:r w:rsidRPr="0040555A">
        <w:rPr>
          <w:rFonts w:ascii="Futura Md BT" w:hAnsi="Futura Md BT"/>
          <w:lang w:val="eu-ES"/>
        </w:rPr>
        <w:t>LEHENDAKARIAK</w:t>
      </w:r>
      <w:r>
        <w:rPr>
          <w:lang w:val="eu-ES"/>
        </w:rPr>
        <w:t xml:space="preserve">: </w:t>
      </w:r>
      <w:r w:rsidRPr="0040555A">
        <w:rPr>
          <w:lang w:val="eu-ES"/>
        </w:rPr>
        <w:t xml:space="preserve">Beraz, berdinketa dagoenez, </w:t>
      </w:r>
      <w:r>
        <w:rPr>
          <w:lang w:val="eu-ES"/>
        </w:rPr>
        <w:t xml:space="preserve">hurrengo </w:t>
      </w:r>
      <w:r w:rsidRPr="0040555A">
        <w:rPr>
          <w:lang w:val="eu-ES"/>
        </w:rPr>
        <w:t>osoko bilkurarako utziko du</w:t>
      </w:r>
      <w:r>
        <w:rPr>
          <w:lang w:val="eu-ES"/>
        </w:rPr>
        <w:t>gu.</w:t>
      </w:r>
    </w:p>
    <w:p w:rsidR="007A78DB" w:rsidRDefault="007A78DB" w:rsidP="00747422">
      <w:pPr>
        <w:pStyle w:val="Texto"/>
        <w:rPr>
          <w:lang w:val="eu-ES"/>
        </w:rPr>
      </w:pPr>
    </w:p>
    <w:p w:rsidR="007A78DB" w:rsidRDefault="007A78DB" w:rsidP="00747422">
      <w:pPr>
        <w:pStyle w:val="Texto"/>
        <w:rPr>
          <w:lang w:val="eu-ES"/>
        </w:rPr>
      </w:pPr>
    </w:p>
    <w:p w:rsidR="007A78DB" w:rsidRDefault="007A78DB" w:rsidP="00747422">
      <w:pPr>
        <w:pStyle w:val="Texto"/>
        <w:rPr>
          <w:lang w:val="eu-ES"/>
        </w:rPr>
      </w:pPr>
      <w:r>
        <w:rPr>
          <w:lang w:val="eu-ES"/>
        </w:rPr>
        <w:t>Gai-zerrendako bosgarren puntua: "</w:t>
      </w:r>
      <w:r w:rsidRPr="0040555A">
        <w:rPr>
          <w:lang w:val="eu-ES"/>
        </w:rPr>
        <w:t>Mozioa, Carmelo Barrio Baroja Euskal Talde Popularreko legebiltzarkideak aurkeztua, Eusko Jaurlaritzak Kultura Ondarearen Euskal Autonomia Erkidegoko Kontse</w:t>
      </w:r>
      <w:r>
        <w:rPr>
          <w:lang w:val="eu-ES"/>
        </w:rPr>
        <w:t xml:space="preserve">iluaren osaerari, antolamenduari, </w:t>
      </w:r>
      <w:r w:rsidRPr="0040555A">
        <w:rPr>
          <w:lang w:val="eu-ES"/>
        </w:rPr>
        <w:t>funtzionamenduari eta zereginei dagokienez dituen irizpideen inguruan</w:t>
      </w:r>
      <w:r>
        <w:rPr>
          <w:lang w:val="eu-ES"/>
        </w:rPr>
        <w:t>". Eztabaida eta behin betiko ebazt</w:t>
      </w:r>
      <w:r w:rsidRPr="0040555A">
        <w:rPr>
          <w:lang w:val="eu-ES"/>
        </w:rPr>
        <w:t>ea</w:t>
      </w:r>
      <w:r>
        <w:rPr>
          <w:lang w:val="eu-ES"/>
        </w:rPr>
        <w:t>.</w:t>
      </w:r>
    </w:p>
    <w:p w:rsidR="007A78DB" w:rsidRDefault="007A78DB" w:rsidP="00747422">
      <w:pPr>
        <w:pStyle w:val="Texto"/>
        <w:rPr>
          <w:lang w:val="eu-ES"/>
        </w:rPr>
      </w:pPr>
    </w:p>
    <w:p w:rsidR="007A78DB" w:rsidRDefault="007A78DB" w:rsidP="00747422">
      <w:pPr>
        <w:pStyle w:val="Texto"/>
        <w:rPr>
          <w:lang w:val="eu-ES"/>
        </w:rPr>
      </w:pPr>
      <w:r w:rsidRPr="0040555A">
        <w:rPr>
          <w:lang w:val="eu-ES"/>
        </w:rPr>
        <w:t xml:space="preserve">Talde proposatzailearen txanda, Barrio </w:t>
      </w:r>
      <w:r>
        <w:rPr>
          <w:lang w:val="eu-ES"/>
        </w:rPr>
        <w:t>jauna, zurea da hitza ekimena aurkeztu eta defendatzeko.</w:t>
      </w:r>
    </w:p>
    <w:p w:rsidR="007A78DB" w:rsidRDefault="007A78DB" w:rsidP="00747422">
      <w:pPr>
        <w:pStyle w:val="Texto"/>
        <w:rPr>
          <w:lang w:val="eu-ES"/>
        </w:rPr>
      </w:pPr>
    </w:p>
    <w:p w:rsidR="007A78DB" w:rsidRDefault="007A78DB" w:rsidP="00747422">
      <w:pPr>
        <w:pStyle w:val="Texto"/>
        <w:rPr>
          <w:lang w:val="eu-ES"/>
        </w:rPr>
      </w:pPr>
      <w:r>
        <w:rPr>
          <w:lang w:val="eu-ES"/>
        </w:rPr>
        <w:t>Mesedez, isiltasuna.</w:t>
      </w:r>
    </w:p>
    <w:p w:rsidR="007A78DB" w:rsidRDefault="007A78DB" w:rsidP="00747422">
      <w:pPr>
        <w:pStyle w:val="Texto"/>
        <w:rPr>
          <w:lang w:val="eu-ES"/>
        </w:rPr>
      </w:pPr>
    </w:p>
    <w:p w:rsidR="007A78DB" w:rsidRDefault="007A78DB" w:rsidP="00747422">
      <w:pPr>
        <w:pStyle w:val="Texto"/>
        <w:rPr>
          <w:lang w:val="eu-ES"/>
        </w:rPr>
      </w:pPr>
    </w:p>
    <w:p w:rsidR="007A78DB" w:rsidRDefault="007A78DB" w:rsidP="00747422">
      <w:pPr>
        <w:pStyle w:val="Texto"/>
        <w:rPr>
          <w:lang w:val="es-ES"/>
        </w:rPr>
      </w:pPr>
      <w:r w:rsidRPr="00134D3F">
        <w:rPr>
          <w:rFonts w:ascii="Futura Md BT" w:hAnsi="Futura Md BT"/>
          <w:lang w:val="eu-ES"/>
        </w:rPr>
        <w:t>BARRIO BAROJA</w:t>
      </w:r>
      <w:r>
        <w:rPr>
          <w:lang w:val="eu-ES"/>
        </w:rPr>
        <w:t xml:space="preserve"> jaunak: </w:t>
      </w:r>
      <w:r w:rsidRPr="00984FFE">
        <w:rPr>
          <w:lang w:val="es-ES"/>
        </w:rPr>
        <w:t>Sí, buenos días</w:t>
      </w:r>
      <w:r w:rsidR="00D25B23">
        <w:rPr>
          <w:lang w:val="eu-ES"/>
        </w:rPr>
        <w:t>. E</w:t>
      </w:r>
      <w:r>
        <w:rPr>
          <w:lang w:val="eu-ES"/>
        </w:rPr>
        <w:t xml:space="preserve">gun on, señora </w:t>
      </w:r>
      <w:r w:rsidRPr="00984FFE">
        <w:rPr>
          <w:lang w:val="es-ES"/>
        </w:rPr>
        <w:t>presidenta</w:t>
      </w:r>
      <w:r w:rsidR="00D25B23">
        <w:rPr>
          <w:lang w:val="es-ES"/>
        </w:rPr>
        <w:t>.</w:t>
      </w:r>
      <w:r>
        <w:rPr>
          <w:lang w:val="eu-ES"/>
        </w:rPr>
        <w:t xml:space="preserve"> </w:t>
      </w:r>
      <w:r w:rsidR="00D25B23">
        <w:rPr>
          <w:lang w:val="eu-ES"/>
        </w:rPr>
        <w:t>S</w:t>
      </w:r>
      <w:r>
        <w:rPr>
          <w:lang w:val="es-ES"/>
        </w:rPr>
        <w:t>eñorí</w:t>
      </w:r>
      <w:r w:rsidRPr="0040555A">
        <w:rPr>
          <w:lang w:val="es-ES"/>
        </w:rPr>
        <w:t>as, cons</w:t>
      </w:r>
      <w:r>
        <w:rPr>
          <w:lang w:val="es-ES"/>
        </w:rPr>
        <w:t>ejeros, consejeras, lehendakari.</w:t>
      </w:r>
    </w:p>
    <w:p w:rsidR="007A78DB" w:rsidRDefault="007A78DB" w:rsidP="00747422">
      <w:pPr>
        <w:pStyle w:val="Texto"/>
        <w:rPr>
          <w:lang w:val="es-ES"/>
        </w:rPr>
      </w:pPr>
    </w:p>
    <w:p w:rsidR="007A78DB" w:rsidRDefault="007A78DB" w:rsidP="00747422">
      <w:pPr>
        <w:pStyle w:val="Texto"/>
        <w:rPr>
          <w:lang w:val="es-ES"/>
        </w:rPr>
      </w:pPr>
      <w:r>
        <w:rPr>
          <w:lang w:val="es-ES"/>
        </w:rPr>
        <w:t xml:space="preserve">Bien, en </w:t>
      </w:r>
      <w:r w:rsidRPr="0040555A">
        <w:rPr>
          <w:lang w:val="es-ES"/>
        </w:rPr>
        <w:t>el trámite de apr</w:t>
      </w:r>
      <w:r>
        <w:rPr>
          <w:lang w:val="es-ES"/>
        </w:rPr>
        <w:t>obación del Proyecto de ley de Patrimonio C</w:t>
      </w:r>
      <w:r w:rsidRPr="0040555A">
        <w:rPr>
          <w:lang w:val="es-ES"/>
        </w:rPr>
        <w:t xml:space="preserve">ultural de la </w:t>
      </w:r>
      <w:r>
        <w:rPr>
          <w:lang w:val="es-ES"/>
        </w:rPr>
        <w:t>Comunidad Autónoma Vasca se dio una circunstancia. Fue muy curiosa por poco habitual, ¿</w:t>
      </w:r>
      <w:r w:rsidRPr="0040555A">
        <w:rPr>
          <w:lang w:val="es-ES"/>
        </w:rPr>
        <w:t>no</w:t>
      </w:r>
      <w:r>
        <w:rPr>
          <w:lang w:val="es-ES"/>
        </w:rPr>
        <w:t>?</w:t>
      </w:r>
      <w:r w:rsidRPr="0040555A">
        <w:rPr>
          <w:lang w:val="es-ES"/>
        </w:rPr>
        <w:t xml:space="preserve"> </w:t>
      </w:r>
      <w:r>
        <w:rPr>
          <w:lang w:val="es-ES"/>
        </w:rPr>
        <w:t xml:space="preserve">El proyecto de ley regulaba… El </w:t>
      </w:r>
      <w:r w:rsidRPr="0040555A">
        <w:rPr>
          <w:lang w:val="es-ES"/>
        </w:rPr>
        <w:t>pro</w:t>
      </w:r>
      <w:r>
        <w:rPr>
          <w:lang w:val="es-ES"/>
        </w:rPr>
        <w:t>yecto de ley, una propuesta del Gobierno, regulaba el Consejo de Patrimonio C</w:t>
      </w:r>
      <w:r w:rsidRPr="0040555A">
        <w:rPr>
          <w:lang w:val="es-ES"/>
        </w:rPr>
        <w:t>ultu</w:t>
      </w:r>
      <w:r>
        <w:rPr>
          <w:lang w:val="es-ES"/>
        </w:rPr>
        <w:t xml:space="preserve">ral de Euskadi y su composición, sus miembros. Y, sin embargo, </w:t>
      </w:r>
      <w:r w:rsidRPr="0040555A">
        <w:rPr>
          <w:lang w:val="es-ES"/>
        </w:rPr>
        <w:t xml:space="preserve">en el debate </w:t>
      </w:r>
      <w:r>
        <w:rPr>
          <w:lang w:val="es-ES"/>
        </w:rPr>
        <w:t>en Ponencia pues se rebajó l</w:t>
      </w:r>
      <w:r w:rsidRPr="0040555A">
        <w:rPr>
          <w:lang w:val="es-ES"/>
        </w:rPr>
        <w:t xml:space="preserve">a </w:t>
      </w:r>
      <w:r>
        <w:rPr>
          <w:lang w:val="es-ES"/>
        </w:rPr>
        <w:t xml:space="preserve">regulación </w:t>
      </w:r>
      <w:r w:rsidRPr="0040555A">
        <w:rPr>
          <w:lang w:val="es-ES"/>
        </w:rPr>
        <w:t>legal</w:t>
      </w:r>
      <w:r>
        <w:rPr>
          <w:lang w:val="es-ES"/>
        </w:rPr>
        <w:t>.</w:t>
      </w:r>
      <w:r w:rsidRPr="0040555A">
        <w:rPr>
          <w:lang w:val="es-ES"/>
        </w:rPr>
        <w:t xml:space="preserve"> </w:t>
      </w:r>
      <w:r>
        <w:rPr>
          <w:lang w:val="es-ES"/>
        </w:rPr>
        <w:t>E</w:t>
      </w:r>
      <w:r w:rsidRPr="0040555A">
        <w:rPr>
          <w:lang w:val="es-ES"/>
        </w:rPr>
        <w:t xml:space="preserve">l proyecto </w:t>
      </w:r>
      <w:r>
        <w:rPr>
          <w:lang w:val="es-ES"/>
        </w:rPr>
        <w:t xml:space="preserve">de ley </w:t>
      </w:r>
      <w:r w:rsidRPr="0040555A">
        <w:rPr>
          <w:lang w:val="es-ES"/>
        </w:rPr>
        <w:t>proponía</w:t>
      </w:r>
      <w:r>
        <w:rPr>
          <w:lang w:val="es-ES"/>
        </w:rPr>
        <w:t xml:space="preserve"> formando p</w:t>
      </w:r>
      <w:r w:rsidRPr="0040555A">
        <w:rPr>
          <w:lang w:val="es-ES"/>
        </w:rPr>
        <w:t>arte del texto legal</w:t>
      </w:r>
      <w:r>
        <w:rPr>
          <w:lang w:val="es-ES"/>
        </w:rPr>
        <w:t>,</w:t>
      </w:r>
      <w:r w:rsidRPr="0040555A">
        <w:rPr>
          <w:lang w:val="es-ES"/>
        </w:rPr>
        <w:t xml:space="preserve"> se </w:t>
      </w:r>
      <w:r>
        <w:rPr>
          <w:lang w:val="es-ES"/>
        </w:rPr>
        <w:t>re</w:t>
      </w:r>
      <w:r w:rsidRPr="0040555A">
        <w:rPr>
          <w:lang w:val="es-ES"/>
        </w:rPr>
        <w:t xml:space="preserve">bajó </w:t>
      </w:r>
      <w:r w:rsidR="00885FAB">
        <w:rPr>
          <w:lang w:val="es-ES"/>
        </w:rPr>
        <w:t>la regulación legal del citado c</w:t>
      </w:r>
      <w:r w:rsidRPr="0040555A">
        <w:rPr>
          <w:lang w:val="es-ES"/>
        </w:rPr>
        <w:t>onsejo…</w:t>
      </w:r>
    </w:p>
    <w:p w:rsidR="007A78DB" w:rsidRDefault="007A78DB" w:rsidP="00747422">
      <w:pPr>
        <w:pStyle w:val="Texto"/>
        <w:rPr>
          <w:lang w:val="es-ES"/>
        </w:rPr>
      </w:pPr>
    </w:p>
    <w:p w:rsidR="005B3547" w:rsidRDefault="007A78DB" w:rsidP="00885FAB">
      <w:pPr>
        <w:pStyle w:val="Texto"/>
        <w:rPr>
          <w:lang w:val="eu-ES"/>
        </w:rPr>
      </w:pPr>
      <w:r w:rsidRPr="00984FFE">
        <w:rPr>
          <w:lang w:val="eu-ES"/>
        </w:rPr>
        <w:t>(17</w:t>
      </w:r>
      <w:r>
        <w:rPr>
          <w:lang w:val="eu-ES"/>
        </w:rPr>
        <w:t>. zintaren ama</w:t>
      </w:r>
      <w:r w:rsidRPr="00984FFE">
        <w:rPr>
          <w:lang w:val="eu-ES"/>
        </w:rPr>
        <w:t>iera)</w:t>
      </w:r>
    </w:p>
    <w:p w:rsidR="00885FAB" w:rsidRPr="001957E5" w:rsidRDefault="00885FAB" w:rsidP="007B4989">
      <w:pPr>
        <w:pStyle w:val="Texto"/>
        <w:rPr>
          <w:lang w:val="eu-ES"/>
        </w:rPr>
      </w:pPr>
      <w:r w:rsidRPr="001957E5">
        <w:rPr>
          <w:lang w:val="eu-ES"/>
        </w:rPr>
        <w:t>(18. zintaren hasiera)</w:t>
      </w:r>
    </w:p>
    <w:p w:rsidR="00885FAB" w:rsidRDefault="00885FAB" w:rsidP="007B4989">
      <w:pPr>
        <w:pStyle w:val="Texto"/>
      </w:pPr>
    </w:p>
    <w:p w:rsidR="00885FAB" w:rsidRDefault="00885FAB" w:rsidP="007B4989">
      <w:pPr>
        <w:pStyle w:val="Texto"/>
      </w:pPr>
      <w:r>
        <w:t xml:space="preserve">… </w:t>
      </w:r>
      <w:r w:rsidRPr="001957E5">
        <w:t>la regulación legal</w:t>
      </w:r>
      <w:r>
        <w:t>. E</w:t>
      </w:r>
      <w:r w:rsidRPr="001957E5">
        <w:t xml:space="preserve">l proyecto de </w:t>
      </w:r>
      <w:r>
        <w:t xml:space="preserve">ley </w:t>
      </w:r>
      <w:r w:rsidRPr="001957E5">
        <w:t xml:space="preserve">proponía, formando parte del texto legal, se rebajó la regulación legal del citado </w:t>
      </w:r>
      <w:r>
        <w:t>c</w:t>
      </w:r>
      <w:r w:rsidRPr="001957E5">
        <w:t>onsejo pues a regulación reglamentaria</w:t>
      </w:r>
      <w:r>
        <w:t xml:space="preserve">, o sea, que el </w:t>
      </w:r>
      <w:r w:rsidRPr="001957E5">
        <w:t>Gobierno pues a su discreción pues aprobase el decreto pues de gestión de</w:t>
      </w:r>
      <w:r>
        <w:t>l</w:t>
      </w:r>
      <w:r w:rsidRPr="001957E5">
        <w:t xml:space="preserve"> </w:t>
      </w:r>
      <w:r>
        <w:t>Consejo de P</w:t>
      </w:r>
      <w:r w:rsidRPr="001957E5">
        <w:t xml:space="preserve">atrimonio </w:t>
      </w:r>
      <w:r>
        <w:t xml:space="preserve">Cultural de Euskadi, de sus </w:t>
      </w:r>
      <w:r w:rsidRPr="001957E5">
        <w:t>funciones</w:t>
      </w:r>
      <w:r>
        <w:t>, sus</w:t>
      </w:r>
      <w:r w:rsidRPr="001957E5">
        <w:t xml:space="preserve"> miembros</w:t>
      </w:r>
      <w:r>
        <w:t xml:space="preserve">, o sea, </w:t>
      </w:r>
      <w:r w:rsidRPr="001957E5">
        <w:t xml:space="preserve">las cuestiones esenciales en un consejo que es muy importante, que tenía que tener unas funciones importantes dentro del desarrollo de una ley que también se considera importante, que era la </w:t>
      </w:r>
      <w:r>
        <w:t>L</w:t>
      </w:r>
      <w:r w:rsidRPr="001957E5">
        <w:t xml:space="preserve">ey de </w:t>
      </w:r>
      <w:r>
        <w:t>Patrimonio Cultural de Euskadi.</w:t>
      </w:r>
    </w:p>
    <w:p w:rsidR="00885FAB" w:rsidRDefault="00885FAB" w:rsidP="007B4989">
      <w:pPr>
        <w:pStyle w:val="Texto"/>
      </w:pPr>
    </w:p>
    <w:p w:rsidR="00885FAB" w:rsidRDefault="00885FAB" w:rsidP="007B4989">
      <w:pPr>
        <w:pStyle w:val="Texto"/>
      </w:pPr>
      <w:r>
        <w:t>Bien,</w:t>
      </w:r>
      <w:r w:rsidRPr="001957E5">
        <w:t xml:space="preserve"> a discreción del Gobierno, pues se propondrá el </w:t>
      </w:r>
      <w:r>
        <w:t>c</w:t>
      </w:r>
      <w:r w:rsidRPr="001957E5">
        <w:t>onsejo y sus miembros. No nos pareció una buena decisión, ya que hubiésemos preferido pues en el debate</w:t>
      </w:r>
      <w:r>
        <w:t>…</w:t>
      </w:r>
      <w:r w:rsidRPr="001957E5">
        <w:t xml:space="preserve"> el de</w:t>
      </w:r>
      <w:r>
        <w:t xml:space="preserve">bate de </w:t>
      </w:r>
      <w:r w:rsidRPr="001957E5">
        <w:t>la ponencia pues nutrir en el p</w:t>
      </w:r>
      <w:r>
        <w:t>ropio texto legal a</w:t>
      </w:r>
      <w:r w:rsidRPr="001957E5">
        <w:t xml:space="preserve">l </w:t>
      </w:r>
      <w:r>
        <w:t>c</w:t>
      </w:r>
      <w:r w:rsidRPr="001957E5">
        <w:t xml:space="preserve">onsejo de las personas idóneas para formar parte del mismo, </w:t>
      </w:r>
      <w:r>
        <w:t>¿</w:t>
      </w:r>
      <w:r w:rsidRPr="001957E5">
        <w:t>no</w:t>
      </w:r>
      <w:r>
        <w:t>?</w:t>
      </w:r>
      <w:r w:rsidRPr="001957E5">
        <w:t xml:space="preserve"> </w:t>
      </w:r>
      <w:r>
        <w:t>En teoría</w:t>
      </w:r>
      <w:r w:rsidRPr="001957E5">
        <w:t xml:space="preserve"> pues representantes de instituciones o</w:t>
      </w:r>
      <w:r>
        <w:t xml:space="preserve"> de</w:t>
      </w:r>
      <w:r w:rsidRPr="001957E5">
        <w:t xml:space="preserve"> ámbitos expertos, </w:t>
      </w:r>
      <w:r>
        <w:t>¿</w:t>
      </w:r>
      <w:r w:rsidRPr="001957E5">
        <w:t>no</w:t>
      </w:r>
      <w:r>
        <w:t>?,</w:t>
      </w:r>
      <w:r w:rsidRPr="001957E5">
        <w:t xml:space="preserve"> en cualquier caso</w:t>
      </w:r>
      <w:r>
        <w:t xml:space="preserve">, y yo </w:t>
      </w:r>
      <w:r w:rsidRPr="001957E5">
        <w:t xml:space="preserve">mi grupo con la interpelación al señor Zupiria y con esta moción yo quiero tratar de influir en la decisión definitiva al Gobierno Vasco en la aprobación del futuro </w:t>
      </w:r>
      <w:r>
        <w:t>r</w:t>
      </w:r>
      <w:r w:rsidRPr="001957E5">
        <w:t xml:space="preserve">eglamento, el futuro decreto y en la decisión de integrar a personas idóneas en la defensa del patrimonio y a personas expertas de todos los ámbitos posibles dentro de lo que tiene </w:t>
      </w:r>
      <w:r>
        <w:t xml:space="preserve">sustancia en la </w:t>
      </w:r>
      <w:r w:rsidRPr="001957E5">
        <w:t>gestión y en la defensa del patrimonio y en el conoci</w:t>
      </w:r>
      <w:r>
        <w:t>miento del patrimonio cultural.</w:t>
      </w:r>
    </w:p>
    <w:p w:rsidR="00885FAB" w:rsidRDefault="00885FAB" w:rsidP="007B4989">
      <w:pPr>
        <w:pStyle w:val="Texto"/>
      </w:pPr>
    </w:p>
    <w:p w:rsidR="00885FAB" w:rsidRDefault="00885FAB" w:rsidP="007B4989">
      <w:pPr>
        <w:pStyle w:val="Texto"/>
      </w:pPr>
      <w:r w:rsidRPr="001957E5">
        <w:t>Ven el texto del proyecto de</w:t>
      </w:r>
      <w:r>
        <w:t xml:space="preserve"> </w:t>
      </w:r>
      <w:r w:rsidRPr="001957E5">
        <w:t>l</w:t>
      </w:r>
      <w:r>
        <w:t>ey ya se veía có</w:t>
      </w:r>
      <w:r w:rsidRPr="001957E5">
        <w:t>mo el Consejo pues tenían cabida pues</w:t>
      </w:r>
      <w:r>
        <w:t xml:space="preserve">… daba cabida y lo hará el decreto, </w:t>
      </w:r>
      <w:r w:rsidRPr="001957E5">
        <w:t>suponemos, siguiendo esa línea argumental de</w:t>
      </w:r>
      <w:r>
        <w:t>l proyecto de ley, pues a</w:t>
      </w:r>
      <w:r w:rsidRPr="001957E5">
        <w:t xml:space="preserve"> muchas personas del Gobierno</w:t>
      </w:r>
      <w:r>
        <w:t>… el</w:t>
      </w:r>
      <w:r w:rsidRPr="001957E5">
        <w:t xml:space="preserve"> </w:t>
      </w:r>
      <w:r>
        <w:t>G</w:t>
      </w:r>
      <w:r w:rsidRPr="001957E5">
        <w:t>obierno está muy bien representado</w:t>
      </w:r>
      <w:r>
        <w:t xml:space="preserve">, </w:t>
      </w:r>
      <w:r w:rsidRPr="001957E5">
        <w:t>de acuerdo</w:t>
      </w:r>
      <w:r>
        <w:t>,</w:t>
      </w:r>
      <w:r w:rsidRPr="001957E5">
        <w:t xml:space="preserve"> también a las diputaciones forales y también a otras entidades, </w:t>
      </w:r>
      <w:r>
        <w:t>¿</w:t>
      </w:r>
      <w:r w:rsidRPr="001957E5">
        <w:t>no</w:t>
      </w:r>
      <w:r>
        <w:t xml:space="preserve">?, y </w:t>
      </w:r>
      <w:r w:rsidRPr="001957E5">
        <w:t>entendemos que la UPV</w:t>
      </w:r>
      <w:r>
        <w:t xml:space="preserve">, etcétera, etcétera, y entendemos </w:t>
      </w:r>
      <w:r w:rsidRPr="001957E5">
        <w:t xml:space="preserve">que tienen cabida pues además de estas personas </w:t>
      </w:r>
      <w:r>
        <w:t>hay</w:t>
      </w:r>
      <w:r w:rsidRPr="001957E5">
        <w:t xml:space="preserve"> ca</w:t>
      </w:r>
      <w:r>
        <w:t>b</w:t>
      </w:r>
      <w:r w:rsidRPr="001957E5">
        <w:t xml:space="preserve">ida para expertos de ámbitos que trabajan en la materia cultural en </w:t>
      </w:r>
      <w:r>
        <w:t>muchas de sus expresiones, ¿no?</w:t>
      </w:r>
      <w:r w:rsidRPr="001957E5">
        <w:t xml:space="preserve"> Y ahí están algunas de las que nosotros pues identifica</w:t>
      </w:r>
      <w:r>
        <w:t xml:space="preserve">mos en aquel momento y seguimos </w:t>
      </w:r>
      <w:r w:rsidRPr="001957E5">
        <w:t>identificando ahora</w:t>
      </w:r>
      <w:r>
        <w:t xml:space="preserve">, por eso pues esa </w:t>
      </w:r>
      <w:r w:rsidRPr="001957E5">
        <w:t>moción</w:t>
      </w:r>
      <w:r>
        <w:t xml:space="preserve"> o esa interpelación no trata de que sea aprobada c</w:t>
      </w:r>
      <w:r w:rsidRPr="001957E5">
        <w:t>omo de influir</w:t>
      </w:r>
      <w:r>
        <w:t>,</w:t>
      </w:r>
      <w:r w:rsidRPr="001957E5">
        <w:t xml:space="preserve"> de alguna manera</w:t>
      </w:r>
      <w:r>
        <w:t>,</w:t>
      </w:r>
      <w:r w:rsidRPr="001957E5">
        <w:t xml:space="preserve"> en la decisión que el Gobierno pues tome en su momento </w:t>
      </w:r>
      <w:r>
        <w:t xml:space="preserve">en </w:t>
      </w:r>
      <w:r w:rsidRPr="001957E5">
        <w:t xml:space="preserve">relación con esa composición del </w:t>
      </w:r>
      <w:r>
        <w:t>Consejo de P</w:t>
      </w:r>
      <w:r w:rsidRPr="001957E5">
        <w:t xml:space="preserve">atrimonio </w:t>
      </w:r>
      <w:r>
        <w:t>C</w:t>
      </w:r>
      <w:r w:rsidRPr="001957E5">
        <w:t xml:space="preserve">ultural </w:t>
      </w:r>
      <w:r>
        <w:t>V</w:t>
      </w:r>
      <w:r w:rsidRPr="001957E5">
        <w:t xml:space="preserve">asco, </w:t>
      </w:r>
      <w:r>
        <w:t>¿</w:t>
      </w:r>
      <w:r w:rsidRPr="001957E5">
        <w:t>no</w:t>
      </w:r>
      <w:r>
        <w:t>?</w:t>
      </w:r>
    </w:p>
    <w:p w:rsidR="00885FAB" w:rsidRDefault="00885FAB" w:rsidP="007B4989">
      <w:pPr>
        <w:pStyle w:val="Texto"/>
      </w:pPr>
    </w:p>
    <w:p w:rsidR="00885FAB" w:rsidRDefault="00885FAB" w:rsidP="007B4989">
      <w:pPr>
        <w:pStyle w:val="Texto"/>
      </w:pPr>
      <w:r w:rsidRPr="001957E5">
        <w:t>En el proyecto ley solamente hablaba</w:t>
      </w:r>
      <w:r>
        <w:t>n</w:t>
      </w:r>
      <w:r w:rsidRPr="001957E5">
        <w:t xml:space="preserve"> ustedes de la UPV y hay otras universidades en este país expertas en la cuestión de patrimonio cultural</w:t>
      </w:r>
      <w:r>
        <w:t>, con importantísimos prof</w:t>
      </w:r>
      <w:r w:rsidRPr="001957E5">
        <w:t>esores, con importantes catedráticos en materias vinculada a través de las letras</w:t>
      </w:r>
      <w:r>
        <w:t>,</w:t>
      </w:r>
      <w:r w:rsidRPr="001957E5">
        <w:t xml:space="preserve"> a través de la historia</w:t>
      </w:r>
      <w:r>
        <w:t>,</w:t>
      </w:r>
      <w:r w:rsidRPr="001957E5">
        <w:t xml:space="preserve"> a través de las ciencias sociales al patrimonio cultural, </w:t>
      </w:r>
      <w:r>
        <w:t>¿</w:t>
      </w:r>
      <w:r w:rsidRPr="001957E5">
        <w:t>no</w:t>
      </w:r>
      <w:r>
        <w:t xml:space="preserve">?, o </w:t>
      </w:r>
      <w:r w:rsidRPr="001957E5">
        <w:t>sea</w:t>
      </w:r>
      <w:r>
        <w:t>,</w:t>
      </w:r>
      <w:r w:rsidRPr="001957E5">
        <w:t xml:space="preserve"> que en ese sentido hay más universidades, además de la UPV, que se pueden</w:t>
      </w:r>
      <w:r>
        <w:t xml:space="preserve">… </w:t>
      </w:r>
      <w:r w:rsidRPr="001957E5">
        <w:t>que pueden integrar</w:t>
      </w:r>
      <w:r>
        <w:t xml:space="preserve"> p</w:t>
      </w:r>
      <w:r w:rsidRPr="001957E5">
        <w:t>ara bien ese órgano que trata de ser excelente en lo asesor</w:t>
      </w:r>
      <w:r>
        <w:t>,</w:t>
      </w:r>
      <w:r w:rsidRPr="001957E5">
        <w:t xml:space="preserve"> en lo consultivo en relación con los informes que puedan evacuar en una materia pues tan importante como el patrimonio cultural en todas sus expresiones y en todos sus</w:t>
      </w:r>
      <w:r>
        <w:t xml:space="preserve"> ámbitos, y en </w:t>
      </w:r>
      <w:r w:rsidRPr="001957E5">
        <w:t xml:space="preserve">ese sentido, pues hay en esas otras universidades, no solamente </w:t>
      </w:r>
      <w:r>
        <w:t xml:space="preserve">en </w:t>
      </w:r>
      <w:r w:rsidRPr="001957E5">
        <w:t xml:space="preserve">la pública, sino </w:t>
      </w:r>
      <w:r>
        <w:t xml:space="preserve">en las </w:t>
      </w:r>
      <w:r w:rsidRPr="001957E5">
        <w:t>demás</w:t>
      </w:r>
      <w:r>
        <w:t>,</w:t>
      </w:r>
      <w:r w:rsidRPr="001957E5">
        <w:t xml:space="preserve"> hay personas idóneas y </w:t>
      </w:r>
      <w:r>
        <w:t xml:space="preserve">a </w:t>
      </w:r>
      <w:r w:rsidRPr="001957E5">
        <w:t xml:space="preserve">nosotros </w:t>
      </w:r>
      <w:r>
        <w:t>nos</w:t>
      </w:r>
      <w:r w:rsidRPr="001957E5">
        <w:t xml:space="preserve"> gustaría que </w:t>
      </w:r>
      <w:r>
        <w:t xml:space="preserve">en </w:t>
      </w:r>
      <w:r w:rsidRPr="001957E5">
        <w:t>el decreto definitivo pues estuviesen com</w:t>
      </w:r>
      <w:r>
        <w:t>o</w:t>
      </w:r>
      <w:r w:rsidRPr="001957E5">
        <w:t xml:space="preserve"> nos hubiese gustado </w:t>
      </w:r>
      <w:r>
        <w:t>que hubiesen estado en l</w:t>
      </w:r>
      <w:r w:rsidRPr="001957E5">
        <w:t>a ley definitiv</w:t>
      </w:r>
      <w:r>
        <w:t>a</w:t>
      </w:r>
      <w:r w:rsidRPr="001957E5">
        <w:t xml:space="preserve"> que no fue así</w:t>
      </w:r>
      <w:r>
        <w:t>.</w:t>
      </w:r>
    </w:p>
    <w:p w:rsidR="00885FAB" w:rsidRDefault="00885FAB" w:rsidP="007B4989">
      <w:pPr>
        <w:pStyle w:val="Texto"/>
      </w:pPr>
    </w:p>
    <w:p w:rsidR="00885FAB" w:rsidRDefault="00885FAB" w:rsidP="007B4989">
      <w:pPr>
        <w:pStyle w:val="Texto"/>
      </w:pPr>
      <w:r>
        <w:t>Y</w:t>
      </w:r>
      <w:r w:rsidRPr="001957E5">
        <w:t xml:space="preserve"> en lo que respecta pues también a las diócesis de la Iglesia Católica pues propietarias todas ellas de un ingente patrimonio cultural, artístico, religioso, arquitectónico</w:t>
      </w:r>
      <w:r>
        <w:t>, ¿no?,</w:t>
      </w:r>
      <w:r w:rsidRPr="001957E5">
        <w:t xml:space="preserve"> </w:t>
      </w:r>
      <w:r>
        <w:t>é</w:t>
      </w:r>
      <w:r w:rsidRPr="001957E5">
        <w:t xml:space="preserve">stas tampoco aparecían en el proyecto ley en lo que era la composición del Consejo Vasco de </w:t>
      </w:r>
      <w:r>
        <w:t>P</w:t>
      </w:r>
      <w:r w:rsidRPr="001957E5">
        <w:t xml:space="preserve">atrimonio </w:t>
      </w:r>
      <w:r>
        <w:t>C</w:t>
      </w:r>
      <w:r w:rsidRPr="001957E5">
        <w:t>ultural</w:t>
      </w:r>
      <w:r>
        <w:t>,</w:t>
      </w:r>
      <w:r w:rsidRPr="001957E5">
        <w:t xml:space="preserve"> y sin embargo, las propias </w:t>
      </w:r>
      <w:r>
        <w:t xml:space="preserve">diócesis </w:t>
      </w:r>
      <w:r w:rsidRPr="001957E5">
        <w:t>tienen auténticos expertos en</w:t>
      </w:r>
      <w:r>
        <w:t>…</w:t>
      </w:r>
      <w:r w:rsidRPr="001957E5">
        <w:t xml:space="preserve"> que velan por ese patrimonio</w:t>
      </w:r>
      <w:r>
        <w:t>, que velan por</w:t>
      </w:r>
      <w:r w:rsidRPr="001957E5">
        <w:t xml:space="preserve"> es</w:t>
      </w:r>
      <w:r>
        <w:t>e</w:t>
      </w:r>
      <w:r w:rsidRPr="001957E5">
        <w:t xml:space="preserve"> patrimonio, que lo conocen, que lo cuidan, que saben cómo gestionarlo</w:t>
      </w:r>
      <w:r>
        <w:t>,</w:t>
      </w:r>
      <w:r w:rsidRPr="001957E5">
        <w:t xml:space="preserve"> </w:t>
      </w:r>
      <w:r>
        <w:t>¿</w:t>
      </w:r>
      <w:r w:rsidRPr="001957E5">
        <w:t>no</w:t>
      </w:r>
      <w:r>
        <w:t>?,</w:t>
      </w:r>
      <w:r w:rsidRPr="001957E5">
        <w:t xml:space="preserve"> y que bien también podían integrar </w:t>
      </w:r>
      <w:r>
        <w:t xml:space="preserve">un </w:t>
      </w:r>
      <w:r w:rsidRPr="001957E5">
        <w:t>represent</w:t>
      </w:r>
      <w:r>
        <w:t>ante de todas esas diócesis que nosotros c</w:t>
      </w:r>
      <w:r w:rsidRPr="001957E5">
        <w:t>onocemos</w:t>
      </w:r>
      <w:r>
        <w:t xml:space="preserve">. Hemos estado con ellos </w:t>
      </w:r>
      <w:r w:rsidRPr="001957E5">
        <w:t>en lo que es la gestión</w:t>
      </w:r>
      <w:r>
        <w:t>,</w:t>
      </w:r>
      <w:r w:rsidRPr="001957E5">
        <w:t xml:space="preserve"> la regulación de la </w:t>
      </w:r>
      <w:r>
        <w:t>l</w:t>
      </w:r>
      <w:r w:rsidRPr="001957E5">
        <w:t>ey</w:t>
      </w:r>
      <w:r>
        <w:t>,</w:t>
      </w:r>
      <w:r w:rsidRPr="001957E5">
        <w:t xml:space="preserve"> de la fase de ponencia</w:t>
      </w:r>
      <w:r>
        <w:t>,</w:t>
      </w:r>
      <w:r w:rsidRPr="001957E5">
        <w:t xml:space="preserve"> de </w:t>
      </w:r>
      <w:r>
        <w:t xml:space="preserve">las </w:t>
      </w:r>
      <w:r w:rsidRPr="001957E5">
        <w:t>enmiendas</w:t>
      </w:r>
      <w:r>
        <w:t>,</w:t>
      </w:r>
      <w:r w:rsidRPr="001957E5">
        <w:t xml:space="preserve"> sabemos que hay gente que conoce muy bien el patrimonio cultural</w:t>
      </w:r>
      <w:r>
        <w:t>,</w:t>
      </w:r>
      <w:r w:rsidRPr="001957E5">
        <w:t xml:space="preserve"> </w:t>
      </w:r>
      <w:r>
        <w:t>¿</w:t>
      </w:r>
      <w:r w:rsidRPr="001957E5">
        <w:t>no</w:t>
      </w:r>
      <w:r>
        <w:t>?, y</w:t>
      </w:r>
      <w:r w:rsidRPr="001957E5">
        <w:t xml:space="preserve"> lo sabe gestionar</w:t>
      </w:r>
      <w:r>
        <w:t>. P</w:t>
      </w:r>
      <w:r w:rsidRPr="001957E5">
        <w:t xml:space="preserve">ues esa gente, esas personas también tienen que estar de alguna manera integradas en ese consejo asesor, </w:t>
      </w:r>
      <w:r>
        <w:t xml:space="preserve">es decir, y </w:t>
      </w:r>
      <w:r w:rsidRPr="001957E5">
        <w:t xml:space="preserve">por eso le damos importancia al Consejo </w:t>
      </w:r>
      <w:r>
        <w:t xml:space="preserve">de Patrimonio </w:t>
      </w:r>
      <w:r w:rsidRPr="001957E5">
        <w:t xml:space="preserve">Cultural Vasco, </w:t>
      </w:r>
      <w:r>
        <w:t>¿</w:t>
      </w:r>
      <w:r w:rsidRPr="001957E5">
        <w:t>no</w:t>
      </w:r>
      <w:r>
        <w:t>? Y</w:t>
      </w:r>
      <w:r w:rsidRPr="001957E5">
        <w:t xml:space="preserve"> esas personas también vinculadas a las </w:t>
      </w:r>
      <w:r>
        <w:t>diócesis b</w:t>
      </w:r>
      <w:r w:rsidRPr="001957E5">
        <w:t>ien pueden as</w:t>
      </w:r>
      <w:r>
        <w:t>es</w:t>
      </w:r>
      <w:r w:rsidRPr="001957E5">
        <w:t>o</w:t>
      </w:r>
      <w:r>
        <w:t>rar</w:t>
      </w:r>
      <w:r w:rsidRPr="001957E5">
        <w:t xml:space="preserve"> y formar parte del trabajo del órgano referido.</w:t>
      </w:r>
    </w:p>
    <w:p w:rsidR="00885FAB" w:rsidRDefault="00885FAB" w:rsidP="007B4989">
      <w:pPr>
        <w:pStyle w:val="Texto"/>
      </w:pPr>
    </w:p>
    <w:p w:rsidR="00885FAB" w:rsidRDefault="00885FAB" w:rsidP="007B4989">
      <w:pPr>
        <w:pStyle w:val="Texto"/>
      </w:pPr>
      <w:r w:rsidRPr="001957E5">
        <w:t>Yo tengo poco más que decir, porque lo que quiero es eso</w:t>
      </w:r>
      <w:r>
        <w:t>,</w:t>
      </w:r>
      <w:r w:rsidRPr="001957E5">
        <w:t xml:space="preserve"> es que se fije en la </w:t>
      </w:r>
      <w:r>
        <w:t>fu</w:t>
      </w:r>
      <w:r w:rsidRPr="001957E5">
        <w:t>tura actu</w:t>
      </w:r>
      <w:r>
        <w:t xml:space="preserve">ación del Gobierno a la hora de </w:t>
      </w:r>
      <w:r w:rsidRPr="001957E5">
        <w:t>redactar</w:t>
      </w:r>
      <w:r>
        <w:t xml:space="preserve"> e</w:t>
      </w:r>
      <w:r w:rsidRPr="001957E5">
        <w:t xml:space="preserve">se </w:t>
      </w:r>
      <w:r>
        <w:t>d</w:t>
      </w:r>
      <w:r w:rsidRPr="001957E5">
        <w:t>ecreto</w:t>
      </w:r>
      <w:r>
        <w:t xml:space="preserve"> e</w:t>
      </w:r>
      <w:r w:rsidRPr="001957E5">
        <w:t xml:space="preserve">stos ámbitos que nosotros hemos considerado interesantes e importantes para </w:t>
      </w:r>
      <w:r>
        <w:t xml:space="preserve">la </w:t>
      </w:r>
      <w:r w:rsidRPr="001957E5">
        <w:t>gestión del patrimonio cultural</w:t>
      </w:r>
      <w:r>
        <w:t xml:space="preserve">; por eso </w:t>
      </w:r>
      <w:r w:rsidRPr="001957E5">
        <w:t xml:space="preserve">decíamos en nuestra moción que el Parlamento Vasco insta al Gobierno Vasco a </w:t>
      </w:r>
      <w:r>
        <w:t>que en la</w:t>
      </w:r>
      <w:r w:rsidRPr="001957E5">
        <w:t xml:space="preserve"> definitiva composición del </w:t>
      </w:r>
      <w:r>
        <w:t>C</w:t>
      </w:r>
      <w:r w:rsidRPr="001957E5">
        <w:t xml:space="preserve">onsejo de </w:t>
      </w:r>
      <w:r>
        <w:t>Patrimonio C</w:t>
      </w:r>
      <w:r w:rsidRPr="001957E5">
        <w:t xml:space="preserve">ultural de la </w:t>
      </w:r>
      <w:r>
        <w:t xml:space="preserve">Comunidad Autónoma del País Vasco se integren </w:t>
      </w:r>
      <w:r w:rsidRPr="001957E5">
        <w:t>representantes de las universidades vascas con facultades y grados de letras</w:t>
      </w:r>
      <w:r>
        <w:t xml:space="preserve"> o</w:t>
      </w:r>
      <w:r w:rsidRPr="001957E5">
        <w:t xml:space="preserve"> ciencias humanas y sociales donde forman parte todos esos catedráticos</w:t>
      </w:r>
      <w:r>
        <w:t>,</w:t>
      </w:r>
      <w:r w:rsidRPr="001957E5">
        <w:t xml:space="preserve"> profesores</w:t>
      </w:r>
      <w:r>
        <w:t>,</w:t>
      </w:r>
      <w:r w:rsidRPr="001957E5">
        <w:t xml:space="preserve"> en un ámbito muy ligado a la defensa y al conocimiento </w:t>
      </w:r>
      <w:r>
        <w:t xml:space="preserve">y </w:t>
      </w:r>
      <w:r w:rsidRPr="001957E5">
        <w:t xml:space="preserve">la investigación del patrimonio cultural y de las </w:t>
      </w:r>
      <w:r>
        <w:t xml:space="preserve">diócesis vascas </w:t>
      </w:r>
      <w:r w:rsidRPr="001957E5">
        <w:t xml:space="preserve">propietarias y conservadores </w:t>
      </w:r>
      <w:r>
        <w:t>de un rico patrimonio cultural.</w:t>
      </w:r>
    </w:p>
    <w:p w:rsidR="00885FAB" w:rsidRDefault="00885FAB" w:rsidP="007B4989">
      <w:pPr>
        <w:pStyle w:val="Texto"/>
      </w:pPr>
    </w:p>
    <w:p w:rsidR="00885FAB" w:rsidRDefault="00885FAB" w:rsidP="007B4989">
      <w:pPr>
        <w:pStyle w:val="Texto"/>
      </w:pPr>
      <w:r>
        <w:t>Bien, e</w:t>
      </w:r>
      <w:r w:rsidRPr="001957E5">
        <w:t>sta moción pues e</w:t>
      </w:r>
      <w:r>
        <w:t>r</w:t>
      </w:r>
      <w:r w:rsidRPr="001957E5">
        <w:t>a clara</w:t>
      </w:r>
      <w:r>
        <w:t>,</w:t>
      </w:r>
      <w:r w:rsidRPr="001957E5">
        <w:t xml:space="preserve"> e</w:t>
      </w:r>
      <w:r>
        <w:t>r</w:t>
      </w:r>
      <w:r w:rsidRPr="001957E5">
        <w:t>a puntual</w:t>
      </w:r>
      <w:r>
        <w:t>,</w:t>
      </w:r>
      <w:r w:rsidRPr="001957E5">
        <w:t xml:space="preserve"> ha tenido algunas </w:t>
      </w:r>
      <w:r>
        <w:t>enmiendas y no están mal, las enmiendas de la señora García o del señor Estarrona pues también… bueno, lógicamente, pues podemos compartirlas como criterios de d</w:t>
      </w:r>
      <w:r w:rsidRPr="001957E5">
        <w:t>eterminado tiempo</w:t>
      </w:r>
      <w:r>
        <w:t>,</w:t>
      </w:r>
      <w:r w:rsidRPr="001957E5">
        <w:t xml:space="preserve"> composición equilibrada</w:t>
      </w:r>
      <w:r>
        <w:t>,</w:t>
      </w:r>
      <w:r w:rsidRPr="001957E5">
        <w:t xml:space="preserve"> nos par</w:t>
      </w:r>
      <w:r>
        <w:t xml:space="preserve">ece, </w:t>
      </w:r>
      <w:r w:rsidRPr="001957E5">
        <w:t>pero no entran a lo puntual o no entra</w:t>
      </w:r>
      <w:r>
        <w:t>n</w:t>
      </w:r>
      <w:r w:rsidRPr="001957E5">
        <w:t xml:space="preserve"> a lo concreto desde luego que nosotros pretendía</w:t>
      </w:r>
      <w:r>
        <w:t xml:space="preserve">mos, </w:t>
      </w:r>
      <w:r w:rsidRPr="001957E5">
        <w:t>pues bueno</w:t>
      </w:r>
      <w:r>
        <w:t>,</w:t>
      </w:r>
      <w:r w:rsidRPr="001957E5">
        <w:t xml:space="preserve"> pues ahí están pues instar al Gobierno a que lo presente con prontitud, a que efectivamente pues </w:t>
      </w:r>
      <w:r>
        <w:t xml:space="preserve">estén representadas </w:t>
      </w:r>
      <w:r w:rsidRPr="001957E5">
        <w:t>las personas expertas, pero bueno</w:t>
      </w:r>
      <w:r>
        <w:t>,</w:t>
      </w:r>
      <w:r w:rsidRPr="001957E5">
        <w:t xml:space="preserve"> por eso nosotros hemos concretado</w:t>
      </w:r>
      <w:r>
        <w:t>,</w:t>
      </w:r>
      <w:r w:rsidRPr="001957E5">
        <w:t xml:space="preserve"> claro que sí, que lo estén todas las expertas, pero algunas que no formaban parte del proyecto </w:t>
      </w:r>
      <w:r>
        <w:t>de ley que lo estén.</w:t>
      </w:r>
    </w:p>
    <w:p w:rsidR="00885FAB" w:rsidRDefault="00885FAB" w:rsidP="007B4989">
      <w:pPr>
        <w:pStyle w:val="Texto"/>
      </w:pPr>
    </w:p>
    <w:p w:rsidR="00885FAB" w:rsidRDefault="00885FAB" w:rsidP="007B4989">
      <w:pPr>
        <w:pStyle w:val="Texto"/>
      </w:pPr>
      <w:r>
        <w:t>En</w:t>
      </w:r>
      <w:r w:rsidRPr="001957E5">
        <w:t xml:space="preserve"> ese sentido pues ahí están sus enmiendas que no está mal, pero en cualquier caso era difícil hacer una transacción lógicamente porque no</w:t>
      </w:r>
      <w:r>
        <w:t>, porque</w:t>
      </w:r>
      <w:r w:rsidRPr="001957E5">
        <w:t xml:space="preserve"> lo nuestro no se </w:t>
      </w:r>
      <w:r>
        <w:t>ib</w:t>
      </w:r>
      <w:r w:rsidRPr="001957E5">
        <w:t>a a recoger</w:t>
      </w:r>
      <w:r>
        <w:t xml:space="preserve">, y </w:t>
      </w:r>
      <w:r w:rsidRPr="001957E5">
        <w:t>han presentado además una</w:t>
      </w:r>
      <w:r>
        <w:t>…</w:t>
      </w:r>
      <w:r w:rsidRPr="001957E5">
        <w:t xml:space="preserve"> por lo que he visto una enmienda de transacción que recoge lo que </w:t>
      </w:r>
      <w:r>
        <w:t>(?)</w:t>
      </w:r>
      <w:r w:rsidRPr="001957E5">
        <w:t>le decía fundamentalmente la señora García y el Gobierno pues</w:t>
      </w:r>
      <w:r>
        <w:t>,</w:t>
      </w:r>
      <w:r w:rsidRPr="001957E5">
        <w:t xml:space="preserve"> bueno</w:t>
      </w:r>
      <w:r>
        <w:t>,</w:t>
      </w:r>
      <w:r w:rsidRPr="001957E5">
        <w:t xml:space="preserve"> a</w:t>
      </w:r>
      <w:r>
        <w:t>hí</w:t>
      </w:r>
      <w:r w:rsidRPr="001957E5">
        <w:t xml:space="preserve"> se aprobará, en cualquier caso, pues bueno</w:t>
      </w:r>
      <w:r>
        <w:t>,</w:t>
      </w:r>
      <w:r w:rsidRPr="001957E5">
        <w:t xml:space="preserve"> que presente</w:t>
      </w:r>
      <w:r>
        <w:t>n</w:t>
      </w:r>
      <w:r w:rsidRPr="001957E5">
        <w:t xml:space="preserve"> el decreto</w:t>
      </w:r>
      <w:r>
        <w:t>,</w:t>
      </w:r>
      <w:r w:rsidRPr="001957E5">
        <w:t xml:space="preserve"> nosotros </w:t>
      </w:r>
      <w:r>
        <w:t xml:space="preserve">lo </w:t>
      </w:r>
      <w:r w:rsidRPr="001957E5">
        <w:t>que queremos es influir, nos da igual que se apruebe o que no se apruebe nuestra moción</w:t>
      </w:r>
      <w:r>
        <w:t>, q</w:t>
      </w:r>
      <w:r w:rsidRPr="001957E5">
        <w:t>ueremos in</w:t>
      </w:r>
      <w:r>
        <w:t>f</w:t>
      </w:r>
      <w:r w:rsidRPr="001957E5">
        <w:t>luir porque lo tiene que hacer el Gobierno, es decir, y en ese sentido pues espero que recoja el señor Zupiria</w:t>
      </w:r>
      <w:r>
        <w:t xml:space="preserve"> y</w:t>
      </w:r>
      <w:r w:rsidRPr="001957E5">
        <w:t xml:space="preserve"> presente e</w:t>
      </w:r>
      <w:r>
        <w:t>n</w:t>
      </w:r>
      <w:r w:rsidRPr="001957E5">
        <w:t xml:space="preserve"> esta sesión esta propuesta, más que una moción es una sugerencia</w:t>
      </w:r>
      <w:r>
        <w:t>,</w:t>
      </w:r>
      <w:r w:rsidRPr="001957E5">
        <w:t xml:space="preserve"> </w:t>
      </w:r>
      <w:r>
        <w:t>l</w:t>
      </w:r>
      <w:r w:rsidRPr="001957E5">
        <w:t>o hemos tenido que transformar e</w:t>
      </w:r>
      <w:r>
        <w:t xml:space="preserve">n </w:t>
      </w:r>
      <w:r w:rsidRPr="001957E5">
        <w:t xml:space="preserve">moción después de la interpelación que mantuvimos, no nos parecen mal las enmiendas, pero en cualquier caso, nosotros queremos que en ese ámbito, en el conjunto de las facultades con gestión en materia cultural y en materia de </w:t>
      </w:r>
      <w:r>
        <w:t>l</w:t>
      </w:r>
      <w:r w:rsidRPr="001957E5">
        <w:t>etras</w:t>
      </w:r>
      <w:r>
        <w:t>,</w:t>
      </w:r>
      <w:r w:rsidRPr="001957E5">
        <w:t xml:space="preserve"> de ciencias sociales </w:t>
      </w:r>
      <w:r>
        <w:t xml:space="preserve">y </w:t>
      </w:r>
      <w:r w:rsidRPr="001957E5">
        <w:t>humanas, con catedráticos</w:t>
      </w:r>
      <w:r>
        <w:t>,</w:t>
      </w:r>
      <w:r w:rsidRPr="001957E5">
        <w:t xml:space="preserve"> con profesores expertos en </w:t>
      </w:r>
      <w:r>
        <w:t>la materia de patrimonio…</w:t>
      </w:r>
    </w:p>
    <w:p w:rsidR="00885FAB" w:rsidRDefault="00885FAB" w:rsidP="007B4989">
      <w:pPr>
        <w:pStyle w:val="Texto"/>
      </w:pPr>
    </w:p>
    <w:p w:rsidR="00885FAB" w:rsidRDefault="00885FAB" w:rsidP="007B4989">
      <w:pPr>
        <w:pStyle w:val="Texto"/>
      </w:pPr>
      <w:r>
        <w:t>(18. zintaren amaiera)</w:t>
      </w:r>
    </w:p>
    <w:p w:rsidR="00885FAB" w:rsidRDefault="00885FAB" w:rsidP="00475296">
      <w:pPr>
        <w:pStyle w:val="Texto"/>
      </w:pPr>
      <w:r>
        <w:t xml:space="preserve">(19. </w:t>
      </w:r>
      <w:r w:rsidRPr="00FF1154">
        <w:rPr>
          <w:lang w:val="eu-ES"/>
        </w:rPr>
        <w:t>zintaren hasiera</w:t>
      </w:r>
      <w:r>
        <w:t>)</w:t>
      </w:r>
    </w:p>
    <w:p w:rsidR="00885FAB" w:rsidRDefault="00885FAB" w:rsidP="00475296">
      <w:pPr>
        <w:pStyle w:val="Texto"/>
      </w:pPr>
    </w:p>
    <w:p w:rsidR="00885FAB" w:rsidRDefault="00885FAB" w:rsidP="00AF6EE9">
      <w:pPr>
        <w:pStyle w:val="Texto"/>
      </w:pPr>
      <w:r>
        <w:t>...</w:t>
      </w:r>
      <w:r w:rsidRPr="0079331D">
        <w:t xml:space="preserve"> </w:t>
      </w:r>
      <w:r w:rsidRPr="00AF6EE9">
        <w:t>con gestión en materia cultural y en materia</w:t>
      </w:r>
      <w:r>
        <w:t xml:space="preserve"> de</w:t>
      </w:r>
      <w:r w:rsidRPr="00AF6EE9">
        <w:t xml:space="preserve"> </w:t>
      </w:r>
      <w:r>
        <w:t>l</w:t>
      </w:r>
      <w:r w:rsidRPr="00AF6EE9">
        <w:t>etras</w:t>
      </w:r>
      <w:r>
        <w:t>,</w:t>
      </w:r>
      <w:r w:rsidRPr="00AF6EE9">
        <w:t xml:space="preserve"> de ciencias sociales </w:t>
      </w:r>
      <w:r>
        <w:t xml:space="preserve">y </w:t>
      </w:r>
      <w:r w:rsidRPr="00AF6EE9">
        <w:t>humanas, c</w:t>
      </w:r>
      <w:r>
        <w:t>on catedráticos, con profesores</w:t>
      </w:r>
      <w:r w:rsidRPr="00AF6EE9">
        <w:t xml:space="preserve"> expertos en la materia de patrimonio cultural</w:t>
      </w:r>
      <w:r>
        <w:t>. Y</w:t>
      </w:r>
      <w:r w:rsidRPr="00AF6EE9">
        <w:t xml:space="preserve"> las </w:t>
      </w:r>
      <w:r>
        <w:t xml:space="preserve">diócesis </w:t>
      </w:r>
      <w:r w:rsidRPr="00AF6EE9">
        <w:t>vascas</w:t>
      </w:r>
      <w:r>
        <w:t>,</w:t>
      </w:r>
      <w:r w:rsidRPr="00AF6EE9">
        <w:t xml:space="preserve"> con muchos expertos</w:t>
      </w:r>
      <w:r>
        <w:t>,</w:t>
      </w:r>
      <w:r w:rsidRPr="00AF6EE9">
        <w:t xml:space="preserve"> además, un patrimonio cultural y además </w:t>
      </w:r>
      <w:r>
        <w:t xml:space="preserve">diócesis </w:t>
      </w:r>
      <w:r w:rsidRPr="00AF6EE9">
        <w:t>propietarias de la mayoría</w:t>
      </w:r>
      <w:r>
        <w:t>,</w:t>
      </w:r>
      <w:r w:rsidRPr="00AF6EE9">
        <w:t xml:space="preserve"> por decir</w:t>
      </w:r>
      <w:r>
        <w:t>lo así</w:t>
      </w:r>
      <w:r w:rsidRPr="00AF6EE9">
        <w:t xml:space="preserve">, </w:t>
      </w:r>
      <w:r>
        <w:t xml:space="preserve">de </w:t>
      </w:r>
      <w:r w:rsidRPr="00AF6EE9">
        <w:t>nuestro patrimonio cultural est</w:t>
      </w:r>
      <w:r>
        <w:t>é</w:t>
      </w:r>
      <w:r w:rsidRPr="00AF6EE9">
        <w:t xml:space="preserve">n integradas en ese órgano tan importante como va a ser el Consejo de </w:t>
      </w:r>
      <w:r>
        <w:t>P</w:t>
      </w:r>
      <w:r w:rsidRPr="00AF6EE9">
        <w:t xml:space="preserve">atrimonio </w:t>
      </w:r>
      <w:r>
        <w:t>Cultural de Euskadi.</w:t>
      </w:r>
    </w:p>
    <w:p w:rsidR="00885FAB" w:rsidRDefault="00885FAB" w:rsidP="00AF6EE9">
      <w:pPr>
        <w:pStyle w:val="Texto"/>
      </w:pPr>
    </w:p>
    <w:p w:rsidR="00885FAB" w:rsidRDefault="00885FAB" w:rsidP="00AF6EE9">
      <w:pPr>
        <w:pStyle w:val="Texto"/>
      </w:pPr>
      <w:r w:rsidRPr="00AF6EE9">
        <w:t>Muchas gracias.</w:t>
      </w:r>
    </w:p>
    <w:p w:rsidR="00885FAB" w:rsidRDefault="00885FAB" w:rsidP="00AF6EE9">
      <w:pPr>
        <w:pStyle w:val="Texto"/>
      </w:pPr>
    </w:p>
    <w:p w:rsidR="00885FAB" w:rsidRDefault="00885FAB" w:rsidP="00AF6EE9">
      <w:pPr>
        <w:pStyle w:val="Texto"/>
      </w:pPr>
    </w:p>
    <w:p w:rsidR="00885FAB" w:rsidRDefault="00885FAB" w:rsidP="00AF6EE9">
      <w:pPr>
        <w:pStyle w:val="Texto"/>
        <w:rPr>
          <w:lang w:val="eu-ES"/>
        </w:rPr>
      </w:pPr>
      <w:r>
        <w:rPr>
          <w:rFonts w:ascii="Futura Md BT" w:hAnsi="Futura Md BT"/>
        </w:rPr>
        <w:t>LEHENDAKARIAK</w:t>
      </w:r>
      <w:r>
        <w:t xml:space="preserve">: </w:t>
      </w:r>
      <w:r w:rsidRPr="00497170">
        <w:rPr>
          <w:lang w:val="eu-ES"/>
        </w:rPr>
        <w:t xml:space="preserve">Eskerrik asko, </w:t>
      </w:r>
      <w:r>
        <w:rPr>
          <w:lang w:val="eu-ES"/>
        </w:rPr>
        <w:t xml:space="preserve">Barrio </w:t>
      </w:r>
      <w:r w:rsidRPr="00497170">
        <w:rPr>
          <w:lang w:val="eu-ES"/>
        </w:rPr>
        <w:t>jauna.</w:t>
      </w:r>
    </w:p>
    <w:p w:rsidR="00885FAB" w:rsidRDefault="00885FAB" w:rsidP="00AF6EE9">
      <w:pPr>
        <w:pStyle w:val="Texto"/>
        <w:rPr>
          <w:lang w:val="eu-ES"/>
        </w:rPr>
      </w:pPr>
    </w:p>
    <w:p w:rsidR="00885FAB" w:rsidRDefault="00885FAB" w:rsidP="00AF6EE9">
      <w:pPr>
        <w:pStyle w:val="Texto"/>
        <w:rPr>
          <w:lang w:val="eu-ES"/>
        </w:rPr>
      </w:pPr>
      <w:r w:rsidRPr="00497170">
        <w:rPr>
          <w:lang w:val="eu-ES"/>
        </w:rPr>
        <w:t>Zuzenketak aurkeztu dituzten taldeen txandara pa</w:t>
      </w:r>
      <w:r>
        <w:rPr>
          <w:lang w:val="eu-ES"/>
        </w:rPr>
        <w:t>satuz, Elkarrekin Podemos, García andrea, zurea da hitza.</w:t>
      </w:r>
    </w:p>
    <w:p w:rsidR="00885FAB" w:rsidRDefault="00885FAB" w:rsidP="00AF6EE9">
      <w:pPr>
        <w:pStyle w:val="Texto"/>
        <w:rPr>
          <w:lang w:val="eu-ES"/>
        </w:rPr>
      </w:pPr>
    </w:p>
    <w:p w:rsidR="00885FAB" w:rsidRDefault="00885FAB" w:rsidP="00AF6EE9">
      <w:pPr>
        <w:pStyle w:val="Texto"/>
        <w:rPr>
          <w:lang w:val="eu-ES"/>
        </w:rPr>
      </w:pPr>
    </w:p>
    <w:p w:rsidR="00885FAB" w:rsidRDefault="00885FAB" w:rsidP="00AF6EE9">
      <w:pPr>
        <w:pStyle w:val="Texto"/>
        <w:rPr>
          <w:lang w:val="eu-ES"/>
        </w:rPr>
      </w:pPr>
      <w:r>
        <w:rPr>
          <w:rFonts w:ascii="Futura Md BT" w:hAnsi="Futura Md BT"/>
          <w:caps/>
          <w:lang w:val="eu-ES"/>
        </w:rPr>
        <w:t xml:space="preserve">garcía larrimbe </w:t>
      </w:r>
      <w:r>
        <w:rPr>
          <w:lang w:val="eu-ES"/>
        </w:rPr>
        <w:t>andreak: Egun on g</w:t>
      </w:r>
      <w:r w:rsidRPr="00497170">
        <w:rPr>
          <w:lang w:val="eu-ES"/>
        </w:rPr>
        <w:t>uztioi</w:t>
      </w:r>
      <w:r>
        <w:rPr>
          <w:lang w:val="eu-ES"/>
        </w:rPr>
        <w:t>. E</w:t>
      </w:r>
      <w:r w:rsidRPr="00497170">
        <w:rPr>
          <w:lang w:val="eu-ES"/>
        </w:rPr>
        <w:t>skerrik asko mahai</w:t>
      </w:r>
      <w:r>
        <w:rPr>
          <w:lang w:val="eu-ES"/>
        </w:rPr>
        <w:t>buru andrea.</w:t>
      </w:r>
    </w:p>
    <w:p w:rsidR="00885FAB" w:rsidRDefault="00885FAB" w:rsidP="00AF6EE9">
      <w:pPr>
        <w:pStyle w:val="Texto"/>
        <w:rPr>
          <w:lang w:val="eu-ES"/>
        </w:rPr>
      </w:pPr>
    </w:p>
    <w:p w:rsidR="00885FAB" w:rsidRDefault="00885FAB" w:rsidP="00AF6EE9">
      <w:pPr>
        <w:pStyle w:val="Texto"/>
      </w:pPr>
      <w:r w:rsidRPr="00AF6EE9">
        <w:t>Bueno</w:t>
      </w:r>
      <w:r>
        <w:t>,</w:t>
      </w:r>
      <w:r w:rsidRPr="00AF6EE9">
        <w:t xml:space="preserve"> pues </w:t>
      </w:r>
      <w:r>
        <w:t xml:space="preserve">lo </w:t>
      </w:r>
      <w:r w:rsidRPr="00AF6EE9">
        <w:t>ha dejado muy claro el señor Barrio</w:t>
      </w:r>
      <w:r>
        <w:t>. N</w:t>
      </w:r>
      <w:r w:rsidRPr="00AF6EE9">
        <w:t xml:space="preserve">os trae para que </w:t>
      </w:r>
      <w:r>
        <w:t xml:space="preserve">debatamos </w:t>
      </w:r>
      <w:r w:rsidRPr="00AF6EE9">
        <w:t>una iniciativa muy concreta que en</w:t>
      </w:r>
      <w:r>
        <w:t xml:space="preserve"> </w:t>
      </w:r>
      <w:r w:rsidRPr="00AF6EE9">
        <w:t xml:space="preserve">torno a la composición del Consejo </w:t>
      </w:r>
      <w:r>
        <w:t>d</w:t>
      </w:r>
      <w:r w:rsidRPr="00AF6EE9">
        <w:t xml:space="preserve">e Patrimonio Cultural de la Comunidad Autónoma del País Vasco, que además viene de una interpelación y de una petición que </w:t>
      </w:r>
      <w:r>
        <w:t>é</w:t>
      </w:r>
      <w:r w:rsidRPr="00AF6EE9">
        <w:t xml:space="preserve">l había realizado y nosotras </w:t>
      </w:r>
      <w:r>
        <w:t>enmendamos</w:t>
      </w:r>
      <w:r w:rsidRPr="00AF6EE9">
        <w:t>.</w:t>
      </w:r>
    </w:p>
    <w:p w:rsidR="00885FAB" w:rsidRDefault="00885FAB" w:rsidP="00AF6EE9">
      <w:pPr>
        <w:pStyle w:val="Texto"/>
      </w:pPr>
    </w:p>
    <w:p w:rsidR="00885FAB" w:rsidRDefault="00885FAB" w:rsidP="00AF6EE9">
      <w:pPr>
        <w:pStyle w:val="Texto"/>
      </w:pPr>
      <w:r w:rsidRPr="00AF6EE9">
        <w:t>Entendemos</w:t>
      </w:r>
      <w:r>
        <w:t>,</w:t>
      </w:r>
      <w:r w:rsidRPr="00AF6EE9">
        <w:t xml:space="preserve"> además</w:t>
      </w:r>
      <w:r>
        <w:t>,</w:t>
      </w:r>
      <w:r w:rsidRPr="00AF6EE9">
        <w:t xml:space="preserve"> que esto parte</w:t>
      </w:r>
      <w:r>
        <w:t>,</w:t>
      </w:r>
      <w:r w:rsidRPr="00AF6EE9">
        <w:t xml:space="preserve"> es una iniciativa que llega ocho meses después de la aprobación de una ley que</w:t>
      </w:r>
      <w:r>
        <w:t>, en</w:t>
      </w:r>
      <w:r w:rsidRPr="00AF6EE9">
        <w:t xml:space="preserve"> su mayor parte </w:t>
      </w:r>
      <w:r>
        <w:t>es</w:t>
      </w:r>
      <w:r w:rsidRPr="00AF6EE9">
        <w:t xml:space="preserve"> una ley trabajada</w:t>
      </w:r>
      <w:r>
        <w:t>,</w:t>
      </w:r>
      <w:r w:rsidRPr="00AF6EE9">
        <w:t xml:space="preserve"> con consenso y además </w:t>
      </w:r>
      <w:r>
        <w:t xml:space="preserve">nosotras, </w:t>
      </w:r>
      <w:r w:rsidRPr="00AF6EE9">
        <w:t>como grupo</w:t>
      </w:r>
      <w:r>
        <w:t xml:space="preserve">, desde Elkarrekin Podemos </w:t>
      </w:r>
      <w:r w:rsidRPr="00AF6EE9">
        <w:t>no</w:t>
      </w:r>
      <w:r>
        <w:t>s</w:t>
      </w:r>
      <w:r w:rsidRPr="00AF6EE9">
        <w:t xml:space="preserve"> </w:t>
      </w:r>
      <w:r>
        <w:t xml:space="preserve">felicitamos </w:t>
      </w:r>
      <w:r w:rsidRPr="00AF6EE9">
        <w:t>del trabajo que se realizó durante la ponencia para lograr una ley que entendíamos que albergaba</w:t>
      </w:r>
      <w:r>
        <w:t xml:space="preserve"> diversas sen</w:t>
      </w:r>
      <w:r w:rsidRPr="00AF6EE9">
        <w:t xml:space="preserve">sibilidades y que realmente </w:t>
      </w:r>
      <w:r>
        <w:t>er</w:t>
      </w:r>
      <w:r w:rsidRPr="00AF6EE9">
        <w:t xml:space="preserve">a necesaria para la conservación </w:t>
      </w:r>
      <w:r>
        <w:t>d</w:t>
      </w:r>
      <w:r w:rsidRPr="00AF6EE9">
        <w:t>el patrimonio en Euskadi.</w:t>
      </w:r>
    </w:p>
    <w:p w:rsidR="00885FAB" w:rsidRDefault="00885FAB" w:rsidP="00AF6EE9">
      <w:pPr>
        <w:pStyle w:val="Texto"/>
      </w:pPr>
    </w:p>
    <w:p w:rsidR="00885FAB" w:rsidRDefault="00885FAB" w:rsidP="00AF6EE9">
      <w:pPr>
        <w:pStyle w:val="Texto"/>
      </w:pPr>
      <w:r w:rsidRPr="00AF6EE9">
        <w:t xml:space="preserve">Es verdad que después de ocho meses ha habido tiempo suficiente para el desarrollo del reglamento. También es verdad que en esa ley que aprobamos en mayo ya se hablaba de que la composición de ese órgano, al margen del desarrollo </w:t>
      </w:r>
      <w:r>
        <w:t xml:space="preserve">reglamentario, tenía que ser </w:t>
      </w:r>
      <w:r w:rsidRPr="00AF6EE9">
        <w:t>integrado por personal cualificado de la</w:t>
      </w:r>
      <w:r>
        <w:t>s</w:t>
      </w:r>
      <w:r w:rsidRPr="00AF6EE9">
        <w:t xml:space="preserve"> diferente</w:t>
      </w:r>
      <w:r>
        <w:t>s</w:t>
      </w:r>
      <w:r w:rsidRPr="00AF6EE9">
        <w:t xml:space="preserve"> </w:t>
      </w:r>
      <w:r>
        <w:t xml:space="preserve">instituciones </w:t>
      </w:r>
      <w:r w:rsidRPr="00AF6EE9">
        <w:t xml:space="preserve">y que además era un órgano que iba a ser flexible en cuanto a </w:t>
      </w:r>
      <w:r>
        <w:t xml:space="preserve">que, </w:t>
      </w:r>
      <w:r w:rsidRPr="00AF6EE9">
        <w:t>en dependencia a los casos q</w:t>
      </w:r>
      <w:r>
        <w:t xml:space="preserve">ue tuvieran que ser consultados o que </w:t>
      </w:r>
      <w:r w:rsidRPr="00AF6EE9">
        <w:t>fueran estudiados</w:t>
      </w:r>
      <w:r>
        <w:t>,</w:t>
      </w:r>
      <w:r w:rsidRPr="00AF6EE9">
        <w:t xml:space="preserve"> las personas</w:t>
      </w:r>
      <w:r>
        <w:t xml:space="preserve"> o la</w:t>
      </w:r>
      <w:r w:rsidRPr="00AF6EE9">
        <w:t>s profesionales expertas en determinadas materias fueran llamada</w:t>
      </w:r>
      <w:r>
        <w:t>s</w:t>
      </w:r>
      <w:r w:rsidRPr="00AF6EE9">
        <w:t>. Nos parecía además una composición abierta, flexible, que además integraba a todos los sectores</w:t>
      </w:r>
      <w:r>
        <w:t>,</w:t>
      </w:r>
      <w:r w:rsidRPr="00AF6EE9">
        <w:t xml:space="preserve"> que no dejaba a nadie fuera y además una aportación que nosotr</w:t>
      </w:r>
      <w:r>
        <w:t>a</w:t>
      </w:r>
      <w:r w:rsidRPr="00AF6EE9">
        <w:t xml:space="preserve">s hicimos y que por eso la volvemos a llevar hoy en la enmienda era </w:t>
      </w:r>
      <w:r>
        <w:t>la d</w:t>
      </w:r>
      <w:r w:rsidRPr="00AF6EE9">
        <w:t>e que fuera una composición equilibrada entre hombres y mujeres</w:t>
      </w:r>
      <w:r>
        <w:t xml:space="preserve">, </w:t>
      </w:r>
      <w:r w:rsidRPr="00AF6EE9">
        <w:t>hubiera paridad tanto en la propia composición del Pleno como en las futuras comisiones que se crearán para los diferentes casos que fueran surgiendo.</w:t>
      </w:r>
    </w:p>
    <w:p w:rsidR="00885FAB" w:rsidRDefault="00885FAB" w:rsidP="00AF6EE9">
      <w:pPr>
        <w:pStyle w:val="Texto"/>
      </w:pPr>
    </w:p>
    <w:p w:rsidR="00885FAB" w:rsidRDefault="00885FAB" w:rsidP="00AF6EE9">
      <w:pPr>
        <w:pStyle w:val="Texto"/>
      </w:pPr>
      <w:r w:rsidRPr="00AF6EE9">
        <w:t>Así que, tal y c</w:t>
      </w:r>
      <w:r>
        <w:t>omo nosotra</w:t>
      </w:r>
      <w:r w:rsidRPr="00AF6EE9">
        <w:t>s lo trabajamos y lo acordamos en la ley</w:t>
      </w:r>
      <w:r>
        <w:t>,</w:t>
      </w:r>
      <w:r w:rsidRPr="00AF6EE9">
        <w:t xml:space="preserve"> al encontrarnos con </w:t>
      </w:r>
      <w:r>
        <w:t>la iniciativa que hoy nos trae el señor Barrio, realizamos</w:t>
      </w:r>
      <w:r w:rsidRPr="00AF6EE9">
        <w:t xml:space="preserve"> la enmienda en los mismos términos.</w:t>
      </w:r>
    </w:p>
    <w:p w:rsidR="00885FAB" w:rsidRDefault="00885FAB" w:rsidP="00AF6EE9">
      <w:pPr>
        <w:pStyle w:val="Texto"/>
      </w:pPr>
    </w:p>
    <w:p w:rsidR="00885FAB" w:rsidRDefault="00885FAB" w:rsidP="00AF6EE9">
      <w:pPr>
        <w:pStyle w:val="Texto"/>
      </w:pPr>
      <w:r w:rsidRPr="00AF6EE9">
        <w:t>Es verdad que en el resto de enmienda</w:t>
      </w:r>
      <w:r>
        <w:t>s</w:t>
      </w:r>
      <w:r w:rsidRPr="00AF6EE9">
        <w:t xml:space="preserve"> se hablaba de plazos y es verdad que para </w:t>
      </w:r>
      <w:r>
        <w:t xml:space="preserve">Elkarrekin Podemos </w:t>
      </w:r>
      <w:r w:rsidRPr="00AF6EE9">
        <w:t>ocho meses es</w:t>
      </w:r>
      <w:r>
        <w:t xml:space="preserve"> suficiente tiempo como para haber hecho el reglamento </w:t>
      </w:r>
      <w:r w:rsidRPr="00AF6EE9">
        <w:t>y en eso estamos de acuerdo</w:t>
      </w:r>
      <w:r>
        <w:t xml:space="preserve">. Creemos </w:t>
      </w:r>
      <w:r w:rsidRPr="00AF6EE9">
        <w:t>que el Gobierno ha tenido tiempo suficiente como para poder desarrollar el reglamento y establecer unos criterios que así acordamos la mayor parte de</w:t>
      </w:r>
      <w:r>
        <w:t xml:space="preserve"> grupos parlamentarios en </w:t>
      </w:r>
      <w:r w:rsidRPr="00AF6EE9">
        <w:t>la Ley de Patrimonio Cultural.</w:t>
      </w:r>
    </w:p>
    <w:p w:rsidR="00885FAB" w:rsidRDefault="00885FAB" w:rsidP="00AF6EE9">
      <w:pPr>
        <w:pStyle w:val="Texto"/>
      </w:pPr>
    </w:p>
    <w:p w:rsidR="00885FAB" w:rsidRDefault="00885FAB" w:rsidP="00AF6EE9">
      <w:pPr>
        <w:pStyle w:val="Texto"/>
      </w:pPr>
      <w:r w:rsidRPr="00AF6EE9">
        <w:t>Por lo tanto,</w:t>
      </w:r>
      <w:r>
        <w:t xml:space="preserve"> no, no hay mucho más que decir. Nosotra</w:t>
      </w:r>
      <w:r w:rsidRPr="00AF6EE9">
        <w:t xml:space="preserve">s hemos transado una iniciativa junto con los grupos que apoyan al Gobierno, porque entendemos, si bien tenemos que ser críticas con los plazos </w:t>
      </w:r>
      <w:r>
        <w:t xml:space="preserve">y con </w:t>
      </w:r>
      <w:r w:rsidRPr="00AF6EE9">
        <w:t>los tiempos y hoy en día no sabemos si la legislatura va a acabar esta semana</w:t>
      </w:r>
      <w:r>
        <w:t xml:space="preserve">, va </w:t>
      </w:r>
      <w:r w:rsidRPr="00AF6EE9">
        <w:t>a acabar dentro de unos meses</w:t>
      </w:r>
      <w:r>
        <w:t>…</w:t>
      </w:r>
      <w:r w:rsidRPr="00AF6EE9">
        <w:t xml:space="preserve"> En cualquier caso, independientemente de los tiempos, tenemos que</w:t>
      </w:r>
      <w:r>
        <w:t>…,</w:t>
      </w:r>
      <w:r w:rsidRPr="00AF6EE9">
        <w:t xml:space="preserve"> tiene que quedar muy claro que sí ha habido tiempos </w:t>
      </w:r>
      <w:r>
        <w:t>suficiente para el desarrollo de ese re</w:t>
      </w:r>
      <w:r w:rsidRPr="00AF6EE9">
        <w:t>glamento, que de alguna forma tiene que suponer esto, señor</w:t>
      </w:r>
      <w:r>
        <w:t xml:space="preserve"> Zupiria, </w:t>
      </w:r>
      <w:r w:rsidRPr="00AF6EE9">
        <w:t xml:space="preserve">un </w:t>
      </w:r>
      <w:r>
        <w:t xml:space="preserve">tirón </w:t>
      </w:r>
      <w:r w:rsidRPr="00AF6EE9">
        <w:t>de orejas para su departamento porque eran tareas que tenían que haber realizado</w:t>
      </w:r>
      <w:r>
        <w:t>. Y,</w:t>
      </w:r>
      <w:r w:rsidRPr="00AF6EE9">
        <w:t xml:space="preserve"> además</w:t>
      </w:r>
      <w:r>
        <w:t xml:space="preserve">, dado el espíritu de una ley que, </w:t>
      </w:r>
      <w:r w:rsidRPr="00AF6EE9">
        <w:t>como bien sabe, part</w:t>
      </w:r>
      <w:r>
        <w:t>ía de un consenso importante y partía d</w:t>
      </w:r>
      <w:r w:rsidRPr="00AF6EE9">
        <w:t>e un acuerdo importante</w:t>
      </w:r>
      <w:r>
        <w:t>, h</w:t>
      </w:r>
      <w:r w:rsidRPr="00AF6EE9">
        <w:t>ubiera sido primordial haberse puesto manos a la obra para desarrollar aquellas cuestiones que se abordaron en el articulado de la ley.</w:t>
      </w:r>
    </w:p>
    <w:p w:rsidR="00885FAB" w:rsidRDefault="00885FAB" w:rsidP="00AF6EE9">
      <w:pPr>
        <w:pStyle w:val="Texto"/>
      </w:pPr>
    </w:p>
    <w:p w:rsidR="00885FAB" w:rsidRDefault="00885FAB" w:rsidP="00AF6EE9">
      <w:pPr>
        <w:pStyle w:val="Texto"/>
        <w:rPr>
          <w:lang w:val="es-ES"/>
        </w:rPr>
      </w:pPr>
      <w:r w:rsidRPr="00AF6EE9">
        <w:t xml:space="preserve">Al margen de eso, entendemos </w:t>
      </w:r>
      <w:r>
        <w:t xml:space="preserve">y damos </w:t>
      </w:r>
      <w:r w:rsidRPr="00AF6EE9">
        <w:t>un voto de confianza a que ese desarrollo</w:t>
      </w:r>
      <w:r>
        <w:t>, el desarrollo del reglamento se produzca con la mayor premura posible. Reivindicamos que además</w:t>
      </w:r>
      <w:r w:rsidRPr="00AF6EE9">
        <w:t xml:space="preserve"> haya una igualdad en la composición de los miembros</w:t>
      </w:r>
      <w:r>
        <w:t>,</w:t>
      </w:r>
      <w:r w:rsidRPr="00AF6EE9">
        <w:t xml:space="preserve"> entre los hombres y las mujeres, no solo e</w:t>
      </w:r>
      <w:r>
        <w:t>n e</w:t>
      </w:r>
      <w:r w:rsidRPr="00AF6EE9">
        <w:t xml:space="preserve">l propio órgano sino </w:t>
      </w:r>
      <w:r>
        <w:t xml:space="preserve">en </w:t>
      </w:r>
      <w:r w:rsidRPr="00AF6EE9">
        <w:t xml:space="preserve">las comisiones que se </w:t>
      </w:r>
      <w:r>
        <w:t xml:space="preserve">creen en él </w:t>
      </w:r>
      <w:r w:rsidRPr="00AF6EE9">
        <w:t xml:space="preserve">y por ello hemos firmado la </w:t>
      </w:r>
      <w:r w:rsidRPr="00B13264">
        <w:rPr>
          <w:lang w:val="es-ES"/>
        </w:rPr>
        <w:t>enmienda</w:t>
      </w:r>
      <w:r>
        <w:rPr>
          <w:lang w:val="es-ES"/>
        </w:rPr>
        <w:t xml:space="preserve"> de transacción.</w:t>
      </w:r>
    </w:p>
    <w:p w:rsidR="00885FAB" w:rsidRDefault="00885FAB" w:rsidP="00AF6EE9">
      <w:pPr>
        <w:pStyle w:val="Texto"/>
        <w:rPr>
          <w:lang w:val="es-ES"/>
        </w:rPr>
      </w:pPr>
    </w:p>
    <w:p w:rsidR="00885FAB" w:rsidRDefault="00885FAB" w:rsidP="00AF6EE9">
      <w:pPr>
        <w:pStyle w:val="Texto"/>
        <w:rPr>
          <w:lang w:val="eu-ES"/>
        </w:rPr>
      </w:pPr>
      <w:r>
        <w:rPr>
          <w:lang w:val="eu-ES"/>
        </w:rPr>
        <w:t>Eskerrik asko.</w:t>
      </w:r>
    </w:p>
    <w:p w:rsidR="00885FAB" w:rsidRDefault="00885FAB" w:rsidP="00AF6EE9">
      <w:pPr>
        <w:pStyle w:val="Texto"/>
        <w:rPr>
          <w:lang w:val="eu-ES"/>
        </w:rPr>
      </w:pPr>
    </w:p>
    <w:p w:rsidR="00885FAB" w:rsidRDefault="00885FAB" w:rsidP="00AF6EE9">
      <w:pPr>
        <w:pStyle w:val="Texto"/>
        <w:rPr>
          <w:lang w:val="eu-ES"/>
        </w:rPr>
      </w:pPr>
    </w:p>
    <w:p w:rsidR="00885FAB" w:rsidRDefault="00885FAB" w:rsidP="00AF6EE9">
      <w:pPr>
        <w:pStyle w:val="Texto"/>
        <w:rPr>
          <w:lang w:val="eu-ES"/>
        </w:rPr>
      </w:pPr>
      <w:r>
        <w:rPr>
          <w:rFonts w:ascii="Futura Md BT" w:hAnsi="Futura Md BT"/>
          <w:lang w:val="eu-ES"/>
        </w:rPr>
        <w:t>LEHENDAKARIAK</w:t>
      </w:r>
      <w:r>
        <w:rPr>
          <w:lang w:val="eu-ES"/>
        </w:rPr>
        <w:t xml:space="preserve">: </w:t>
      </w:r>
      <w:r w:rsidRPr="00497170">
        <w:rPr>
          <w:lang w:val="eu-ES"/>
        </w:rPr>
        <w:t>Es</w:t>
      </w:r>
      <w:r>
        <w:rPr>
          <w:lang w:val="eu-ES"/>
        </w:rPr>
        <w:t>kerrik asko, Garcí</w:t>
      </w:r>
      <w:r w:rsidRPr="00497170">
        <w:rPr>
          <w:lang w:val="eu-ES"/>
        </w:rPr>
        <w:t xml:space="preserve">a </w:t>
      </w:r>
      <w:r>
        <w:rPr>
          <w:lang w:val="eu-ES"/>
        </w:rPr>
        <w:t>andrea. EH Bildu taldearen ordezkaria, Estarrona jauna, zurea da hitza.</w:t>
      </w:r>
    </w:p>
    <w:p w:rsidR="00885FAB" w:rsidRDefault="00885FAB" w:rsidP="00AF6EE9">
      <w:pPr>
        <w:pStyle w:val="Texto"/>
        <w:rPr>
          <w:lang w:val="eu-ES"/>
        </w:rPr>
      </w:pPr>
    </w:p>
    <w:p w:rsidR="00885FAB" w:rsidRDefault="00885FAB" w:rsidP="00AF6EE9">
      <w:pPr>
        <w:pStyle w:val="Texto"/>
        <w:rPr>
          <w:lang w:val="eu-ES"/>
        </w:rPr>
      </w:pPr>
    </w:p>
    <w:p w:rsidR="00885FAB" w:rsidRDefault="00885FAB" w:rsidP="00AF6EE9">
      <w:pPr>
        <w:pStyle w:val="Texto"/>
        <w:rPr>
          <w:lang w:val="eu-ES"/>
        </w:rPr>
      </w:pPr>
      <w:r>
        <w:rPr>
          <w:rFonts w:ascii="Futura Md BT" w:hAnsi="Futura Md BT"/>
          <w:caps/>
          <w:lang w:val="eu-ES"/>
        </w:rPr>
        <w:t xml:space="preserve">estarrona elizondo </w:t>
      </w:r>
      <w:r>
        <w:rPr>
          <w:lang w:val="eu-ES"/>
        </w:rPr>
        <w:t>jaunak:</w:t>
      </w:r>
      <w:r w:rsidRPr="00497170">
        <w:rPr>
          <w:lang w:val="eu-ES"/>
        </w:rPr>
        <w:t xml:space="preserve"> </w:t>
      </w:r>
      <w:r>
        <w:rPr>
          <w:lang w:val="eu-ES"/>
        </w:rPr>
        <w:t>Eskerrik asko, l</w:t>
      </w:r>
      <w:r w:rsidRPr="00497170">
        <w:rPr>
          <w:lang w:val="eu-ES"/>
        </w:rPr>
        <w:t>egebiltzar</w:t>
      </w:r>
      <w:r>
        <w:rPr>
          <w:lang w:val="eu-ES"/>
        </w:rPr>
        <w:t>buru and</w:t>
      </w:r>
      <w:r w:rsidRPr="00497170">
        <w:rPr>
          <w:lang w:val="eu-ES"/>
        </w:rPr>
        <w:t xml:space="preserve">rea eta egun on guztioi. Eskerrak eman Barrio jaunari gaur </w:t>
      </w:r>
      <w:r>
        <w:rPr>
          <w:lang w:val="eu-ES"/>
        </w:rPr>
        <w:t xml:space="preserve">hona mozio </w:t>
      </w:r>
      <w:r w:rsidRPr="00497170">
        <w:rPr>
          <w:lang w:val="eu-ES"/>
        </w:rPr>
        <w:t>hau ekartzeagatik.</w:t>
      </w:r>
    </w:p>
    <w:p w:rsidR="00885FAB" w:rsidRDefault="00885FAB" w:rsidP="00AF6EE9">
      <w:pPr>
        <w:pStyle w:val="Texto"/>
        <w:rPr>
          <w:lang w:val="eu-ES"/>
        </w:rPr>
      </w:pPr>
    </w:p>
    <w:p w:rsidR="00885FAB" w:rsidRDefault="00885FAB" w:rsidP="00AF6EE9">
      <w:pPr>
        <w:pStyle w:val="Texto"/>
        <w:rPr>
          <w:lang w:val="eu-ES"/>
        </w:rPr>
      </w:pPr>
      <w:r w:rsidRPr="00497170">
        <w:rPr>
          <w:lang w:val="eu-ES"/>
        </w:rPr>
        <w:t>Egia da oso eskaera zehatza dela, Garc</w:t>
      </w:r>
      <w:r>
        <w:rPr>
          <w:lang w:val="eu-ES"/>
        </w:rPr>
        <w:t>ía andreak aipatu</w:t>
      </w:r>
      <w:r w:rsidRPr="00497170">
        <w:rPr>
          <w:lang w:val="eu-ES"/>
        </w:rPr>
        <w:t xml:space="preserve"> bezala</w:t>
      </w:r>
      <w:r>
        <w:rPr>
          <w:lang w:val="eu-ES"/>
        </w:rPr>
        <w:t>, b</w:t>
      </w:r>
      <w:r w:rsidRPr="00497170">
        <w:rPr>
          <w:lang w:val="eu-ES"/>
        </w:rPr>
        <w:t>aina egia da ere guri balioko digula ere gure ikuspegia pixka bat plazaratzek</w:t>
      </w:r>
      <w:r>
        <w:rPr>
          <w:lang w:val="eu-ES"/>
        </w:rPr>
        <w:t>o eta sailburua jada hemen egon</w:t>
      </w:r>
      <w:r w:rsidRPr="00497170">
        <w:rPr>
          <w:lang w:val="eu-ES"/>
        </w:rPr>
        <w:t>da</w:t>
      </w:r>
      <w:r>
        <w:rPr>
          <w:lang w:val="eu-ES"/>
        </w:rPr>
        <w:t>,</w:t>
      </w:r>
      <w:r w:rsidRPr="00497170">
        <w:rPr>
          <w:lang w:val="eu-ES"/>
        </w:rPr>
        <w:t xml:space="preserve"> are eta gure mezua zuzenean </w:t>
      </w:r>
      <w:r>
        <w:rPr>
          <w:lang w:val="eu-ES"/>
        </w:rPr>
        <w:t>es</w:t>
      </w:r>
      <w:r w:rsidRPr="00497170">
        <w:rPr>
          <w:lang w:val="eu-ES"/>
        </w:rPr>
        <w:t>an ahal izateko</w:t>
      </w:r>
      <w:r>
        <w:rPr>
          <w:lang w:val="eu-ES"/>
        </w:rPr>
        <w:t>.</w:t>
      </w:r>
    </w:p>
    <w:p w:rsidR="00885FAB" w:rsidRDefault="00885FAB" w:rsidP="00AF6EE9">
      <w:pPr>
        <w:pStyle w:val="Texto"/>
        <w:rPr>
          <w:lang w:val="eu-ES"/>
        </w:rPr>
      </w:pPr>
    </w:p>
    <w:p w:rsidR="00885FAB" w:rsidRDefault="00885FAB" w:rsidP="00AF6EE9">
      <w:pPr>
        <w:pStyle w:val="Texto"/>
        <w:rPr>
          <w:lang w:val="eu-ES"/>
        </w:rPr>
      </w:pPr>
      <w:r>
        <w:rPr>
          <w:lang w:val="eu-ES"/>
        </w:rPr>
        <w:t xml:space="preserve">Barrio jauna, planteamendu hau </w:t>
      </w:r>
      <w:r w:rsidRPr="00497170">
        <w:rPr>
          <w:lang w:val="eu-ES"/>
        </w:rPr>
        <w:t>galdu zenuen ponentzian bertan</w:t>
      </w:r>
      <w:r>
        <w:rPr>
          <w:lang w:val="eu-ES"/>
        </w:rPr>
        <w:t xml:space="preserve">, egin ziren </w:t>
      </w:r>
      <w:r w:rsidRPr="00497170">
        <w:rPr>
          <w:lang w:val="eu-ES"/>
        </w:rPr>
        <w:t>proposamenen ar</w:t>
      </w:r>
      <w:r>
        <w:rPr>
          <w:lang w:val="eu-ES"/>
        </w:rPr>
        <w:t>tean. Argi eta garbi adierazi d</w:t>
      </w:r>
      <w:r w:rsidRPr="00497170">
        <w:rPr>
          <w:lang w:val="eu-ES"/>
        </w:rPr>
        <w:t>uzu</w:t>
      </w:r>
      <w:r>
        <w:rPr>
          <w:lang w:val="eu-ES"/>
        </w:rPr>
        <w:t>,</w:t>
      </w:r>
      <w:r w:rsidRPr="00497170">
        <w:rPr>
          <w:lang w:val="eu-ES"/>
        </w:rPr>
        <w:t xml:space="preserve"> gainera, pues bueno</w:t>
      </w:r>
      <w:r>
        <w:rPr>
          <w:lang w:val="eu-ES"/>
        </w:rPr>
        <w:t>,</w:t>
      </w:r>
      <w:r w:rsidRPr="00497170">
        <w:rPr>
          <w:lang w:val="eu-ES"/>
        </w:rPr>
        <w:t xml:space="preserve"> hau influi</w:t>
      </w:r>
      <w:r>
        <w:rPr>
          <w:lang w:val="eu-ES"/>
        </w:rPr>
        <w:t xml:space="preserve">tzeko </w:t>
      </w:r>
      <w:r w:rsidRPr="00497170">
        <w:rPr>
          <w:lang w:val="eu-ES"/>
        </w:rPr>
        <w:t xml:space="preserve">mozioa baino </w:t>
      </w:r>
      <w:r>
        <w:rPr>
          <w:lang w:val="eu-ES"/>
        </w:rPr>
        <w:t>ekimen bat zela. E</w:t>
      </w:r>
      <w:r w:rsidRPr="00497170">
        <w:rPr>
          <w:lang w:val="eu-ES"/>
        </w:rPr>
        <w:t>ta</w:t>
      </w:r>
      <w:r>
        <w:rPr>
          <w:lang w:val="eu-ES"/>
        </w:rPr>
        <w:t>,</w:t>
      </w:r>
      <w:r w:rsidRPr="00497170">
        <w:rPr>
          <w:lang w:val="eu-ES"/>
        </w:rPr>
        <w:t xml:space="preserve"> hori bai, aitortu behar da zure pertseberantzia</w:t>
      </w:r>
      <w:r>
        <w:rPr>
          <w:lang w:val="eu-ES"/>
        </w:rPr>
        <w:t xml:space="preserve"> z</w:t>
      </w:r>
      <w:r w:rsidRPr="00497170">
        <w:rPr>
          <w:lang w:val="eu-ES"/>
        </w:rPr>
        <w:t>entzu horretan</w:t>
      </w:r>
      <w:r>
        <w:rPr>
          <w:lang w:val="eu-ES"/>
        </w:rPr>
        <w:t>.</w:t>
      </w:r>
    </w:p>
    <w:p w:rsidR="00885FAB" w:rsidRDefault="00885FAB" w:rsidP="00AF6EE9">
      <w:pPr>
        <w:pStyle w:val="Texto"/>
        <w:rPr>
          <w:lang w:val="eu-ES"/>
        </w:rPr>
      </w:pPr>
    </w:p>
    <w:p w:rsidR="00885FAB" w:rsidRDefault="00885FAB" w:rsidP="00AF6EE9">
      <w:pPr>
        <w:pStyle w:val="Texto"/>
      </w:pPr>
      <w:r>
        <w:rPr>
          <w:lang w:val="eu-ES"/>
        </w:rPr>
        <w:t>K</w:t>
      </w:r>
      <w:r w:rsidRPr="00497170">
        <w:rPr>
          <w:lang w:val="eu-ES"/>
        </w:rPr>
        <w:t>ritika apur bat egiten zenuen, nola legean</w:t>
      </w:r>
      <w:r>
        <w:rPr>
          <w:lang w:val="eu-ES"/>
        </w:rPr>
        <w:t>,</w:t>
      </w:r>
      <w:r w:rsidRPr="00497170">
        <w:rPr>
          <w:lang w:val="eu-ES"/>
        </w:rPr>
        <w:t xml:space="preserve"> hasieran</w:t>
      </w:r>
      <w:r>
        <w:rPr>
          <w:lang w:val="eu-ES"/>
        </w:rPr>
        <w:t>,</w:t>
      </w:r>
      <w:r w:rsidRPr="00497170">
        <w:rPr>
          <w:lang w:val="eu-ES"/>
        </w:rPr>
        <w:t xml:space="preserve"> aurreproiektu legean jasota zegoen batzorde honen konposizioa nola ho</w:t>
      </w:r>
      <w:r>
        <w:rPr>
          <w:lang w:val="eu-ES"/>
        </w:rPr>
        <w:t>rtik kendu genuen batzuk eta ez-</w:t>
      </w:r>
      <w:r w:rsidRPr="00497170">
        <w:rPr>
          <w:lang w:val="eu-ES"/>
        </w:rPr>
        <w:t>erreg</w:t>
      </w:r>
      <w:r>
        <w:rPr>
          <w:lang w:val="eu-ES"/>
        </w:rPr>
        <w:t>e</w:t>
      </w:r>
      <w:r w:rsidRPr="00497170">
        <w:rPr>
          <w:lang w:val="eu-ES"/>
        </w:rPr>
        <w:t>lamendu bidez garatzera behartu Gobernua</w:t>
      </w:r>
      <w:r>
        <w:rPr>
          <w:lang w:val="eu-ES"/>
        </w:rPr>
        <w:t xml:space="preserve">. Ba, hori egin bagenuen ere, izan zen </w:t>
      </w:r>
      <w:r w:rsidRPr="00497170">
        <w:rPr>
          <w:lang w:val="eu-ES"/>
        </w:rPr>
        <w:t xml:space="preserve">precisamente arriskuak ikusten genituelako Deusto eta </w:t>
      </w:r>
      <w:r>
        <w:rPr>
          <w:lang w:val="eu-ES"/>
        </w:rPr>
        <w:t xml:space="preserve">Diocesiak, </w:t>
      </w:r>
      <w:r w:rsidRPr="00497170">
        <w:rPr>
          <w:lang w:val="eu-ES"/>
        </w:rPr>
        <w:t>esaterako, bertan presente egotea eta horrelako ordezkaritza nominal bat bertan izatea. Eta uste dugu izan dezaketela</w:t>
      </w:r>
      <w:r>
        <w:rPr>
          <w:lang w:val="eu-ES"/>
        </w:rPr>
        <w:t>. E</w:t>
      </w:r>
      <w:r w:rsidRPr="00497170">
        <w:rPr>
          <w:lang w:val="eu-ES"/>
        </w:rPr>
        <w:t>ta guk</w:t>
      </w:r>
      <w:r>
        <w:rPr>
          <w:lang w:val="eu-ES"/>
        </w:rPr>
        <w:t>,</w:t>
      </w:r>
      <w:r w:rsidRPr="00497170">
        <w:rPr>
          <w:lang w:val="eu-ES"/>
        </w:rPr>
        <w:t xml:space="preserve"> uste dut aitortu dugula askotan</w:t>
      </w:r>
      <w:r>
        <w:rPr>
          <w:lang w:val="eu-ES"/>
        </w:rPr>
        <w:t>. E</w:t>
      </w:r>
      <w:r w:rsidRPr="00497170">
        <w:rPr>
          <w:lang w:val="eu-ES"/>
        </w:rPr>
        <w:t>gia da Elizak eta badaukala ondare inportante bat eta urteeta</w:t>
      </w:r>
      <w:r>
        <w:rPr>
          <w:lang w:val="eu-ES"/>
        </w:rPr>
        <w:t>n zehar hau…</w:t>
      </w:r>
    </w:p>
    <w:p w:rsidR="00885FAB" w:rsidRDefault="00885FAB" w:rsidP="00475296">
      <w:pPr>
        <w:pStyle w:val="Texto"/>
      </w:pPr>
    </w:p>
    <w:p w:rsidR="00885FAB" w:rsidRPr="00FF1154" w:rsidRDefault="00885FAB" w:rsidP="00475296">
      <w:pPr>
        <w:pStyle w:val="Texto"/>
        <w:rPr>
          <w:lang w:val="eu-ES"/>
        </w:rPr>
      </w:pPr>
      <w:r>
        <w:t>(19.</w:t>
      </w:r>
      <w:r w:rsidRPr="00FF1154">
        <w:rPr>
          <w:lang w:val="eu-ES"/>
        </w:rPr>
        <w:t xml:space="preserve"> zintaren amaiera)</w:t>
      </w:r>
    </w:p>
    <w:p w:rsidR="00885FAB" w:rsidRPr="006E47E1" w:rsidRDefault="00885FAB" w:rsidP="00E2283C">
      <w:pPr>
        <w:pStyle w:val="Texto"/>
        <w:rPr>
          <w:lang w:val="eu-ES"/>
        </w:rPr>
      </w:pPr>
      <w:r w:rsidRPr="006E47E1">
        <w:rPr>
          <w:lang w:val="eu-ES"/>
        </w:rPr>
        <w:t>(20. zintaren hasiera)</w:t>
      </w:r>
    </w:p>
    <w:p w:rsidR="00885FAB" w:rsidRPr="006E47E1" w:rsidRDefault="00885FAB" w:rsidP="00E2283C">
      <w:pPr>
        <w:pStyle w:val="Texto"/>
        <w:rPr>
          <w:lang w:val="eu-ES"/>
        </w:rPr>
      </w:pPr>
    </w:p>
    <w:p w:rsidR="00885FAB" w:rsidRDefault="00885FAB" w:rsidP="00E2283C">
      <w:pPr>
        <w:pStyle w:val="Texto"/>
        <w:rPr>
          <w:lang w:val="eu-ES"/>
        </w:rPr>
      </w:pPr>
      <w:r>
        <w:rPr>
          <w:lang w:val="eu-ES"/>
        </w:rPr>
        <w:t>… izan dezaketela. E</w:t>
      </w:r>
      <w:r w:rsidRPr="006E47E1">
        <w:rPr>
          <w:lang w:val="eu-ES"/>
        </w:rPr>
        <w:t>ta guk</w:t>
      </w:r>
      <w:r>
        <w:rPr>
          <w:lang w:val="eu-ES"/>
        </w:rPr>
        <w:t>,</w:t>
      </w:r>
      <w:r w:rsidRPr="006E47E1">
        <w:rPr>
          <w:lang w:val="eu-ES"/>
        </w:rPr>
        <w:t xml:space="preserve"> uste dut aitortu dugula askotan</w:t>
      </w:r>
      <w:r>
        <w:rPr>
          <w:lang w:val="eu-ES"/>
        </w:rPr>
        <w:t xml:space="preserve">. Egia da Elizak </w:t>
      </w:r>
      <w:r w:rsidRPr="006E47E1">
        <w:rPr>
          <w:lang w:val="eu-ES"/>
        </w:rPr>
        <w:t>badaukala ondare inportante bat eta urteetan zehar hau babesten ibili d</w:t>
      </w:r>
      <w:r>
        <w:rPr>
          <w:lang w:val="eu-ES"/>
        </w:rPr>
        <w:t>ela eta funtzio hori izan duela.</w:t>
      </w:r>
      <w:r w:rsidRPr="006E47E1">
        <w:rPr>
          <w:lang w:val="eu-ES"/>
        </w:rPr>
        <w:t xml:space="preserve"> </w:t>
      </w:r>
      <w:r>
        <w:rPr>
          <w:lang w:val="eu-ES"/>
        </w:rPr>
        <w:t>B</w:t>
      </w:r>
      <w:r w:rsidRPr="006E47E1">
        <w:rPr>
          <w:lang w:val="eu-ES"/>
        </w:rPr>
        <w:t>aina horrek ez du esan nahi hor</w:t>
      </w:r>
      <w:r>
        <w:rPr>
          <w:lang w:val="eu-ES"/>
        </w:rPr>
        <w:t>,</w:t>
      </w:r>
      <w:r w:rsidRPr="006E47E1">
        <w:rPr>
          <w:lang w:val="eu-ES"/>
        </w:rPr>
        <w:t xml:space="preserve"> bueno</w:t>
      </w:r>
      <w:r>
        <w:rPr>
          <w:lang w:val="eu-ES"/>
        </w:rPr>
        <w:t>,</w:t>
      </w:r>
      <w:r w:rsidRPr="006E47E1">
        <w:rPr>
          <w:lang w:val="eu-ES"/>
        </w:rPr>
        <w:t xml:space="preserve"> leku predominante bat izan behar duenik edo ordezkaritza nominal bat eta betirako ordezkaritza bat</w:t>
      </w:r>
      <w:r>
        <w:rPr>
          <w:lang w:val="eu-ES"/>
        </w:rPr>
        <w:t>.</w:t>
      </w:r>
    </w:p>
    <w:p w:rsidR="00885FAB" w:rsidRDefault="00885FAB" w:rsidP="00E2283C">
      <w:pPr>
        <w:pStyle w:val="Texto"/>
        <w:rPr>
          <w:lang w:val="eu-ES"/>
        </w:rPr>
      </w:pPr>
    </w:p>
    <w:p w:rsidR="00885FAB" w:rsidRDefault="00885FAB" w:rsidP="00E2283C">
      <w:pPr>
        <w:pStyle w:val="Texto"/>
        <w:rPr>
          <w:lang w:val="eu-ES"/>
        </w:rPr>
      </w:pPr>
      <w:r>
        <w:rPr>
          <w:lang w:val="eu-ES"/>
        </w:rPr>
        <w:t>E</w:t>
      </w:r>
      <w:r w:rsidRPr="006E47E1">
        <w:rPr>
          <w:lang w:val="eu-ES"/>
        </w:rPr>
        <w:t>saterak</w:t>
      </w:r>
      <w:r>
        <w:rPr>
          <w:lang w:val="eu-ES"/>
        </w:rPr>
        <w:t xml:space="preserve">o, sartu gintezkeen hitz egiten immatrikulazioen </w:t>
      </w:r>
      <w:r w:rsidRPr="006E47E1">
        <w:rPr>
          <w:lang w:val="eu-ES"/>
        </w:rPr>
        <w:t>inguruan</w:t>
      </w:r>
      <w:r>
        <w:rPr>
          <w:lang w:val="eu-ES"/>
        </w:rPr>
        <w:t>,</w:t>
      </w:r>
      <w:r w:rsidRPr="006E47E1">
        <w:rPr>
          <w:lang w:val="eu-ES"/>
        </w:rPr>
        <w:t xml:space="preserve"> herriaren ondarea zena eta nola Elizak bere gain hartu zituen eta gaur egun bere ondarea den.</w:t>
      </w:r>
    </w:p>
    <w:p w:rsidR="00885FAB" w:rsidRDefault="00885FAB" w:rsidP="00E2283C">
      <w:pPr>
        <w:pStyle w:val="Texto"/>
        <w:rPr>
          <w:lang w:val="eu-ES"/>
        </w:rPr>
      </w:pPr>
    </w:p>
    <w:p w:rsidR="00885FAB" w:rsidRDefault="00885FAB" w:rsidP="00E2283C">
      <w:pPr>
        <w:pStyle w:val="Texto"/>
        <w:rPr>
          <w:lang w:val="eu-ES"/>
        </w:rPr>
      </w:pPr>
      <w:r w:rsidRPr="006E47E1">
        <w:rPr>
          <w:lang w:val="eu-ES"/>
        </w:rPr>
        <w:t>Beraz, uste dugu bertan egon beharreko organo</w:t>
      </w:r>
      <w:r>
        <w:rPr>
          <w:lang w:val="eu-ES"/>
        </w:rPr>
        <w:t>,</w:t>
      </w:r>
      <w:r w:rsidRPr="006E47E1">
        <w:rPr>
          <w:lang w:val="eu-ES"/>
        </w:rPr>
        <w:t xml:space="preserve"> organismo</w:t>
      </w:r>
      <w:r>
        <w:rPr>
          <w:lang w:val="eu-ES"/>
        </w:rPr>
        <w:t>,</w:t>
      </w:r>
      <w:r w:rsidRPr="006E47E1">
        <w:rPr>
          <w:lang w:val="eu-ES"/>
        </w:rPr>
        <w:t xml:space="preserve"> ente ezberdinak, batez ere, bien komun deritzon horri erantzun behar diote</w:t>
      </w:r>
      <w:r>
        <w:rPr>
          <w:lang w:val="eu-ES"/>
        </w:rPr>
        <w:t>.</w:t>
      </w:r>
      <w:r w:rsidRPr="006E47E1">
        <w:rPr>
          <w:lang w:val="eu-ES"/>
        </w:rPr>
        <w:t xml:space="preserve"> </w:t>
      </w:r>
      <w:r>
        <w:rPr>
          <w:lang w:val="eu-ES"/>
        </w:rPr>
        <w:t>E</w:t>
      </w:r>
      <w:r w:rsidRPr="006E47E1">
        <w:rPr>
          <w:lang w:val="eu-ES"/>
        </w:rPr>
        <w:t>ta batzuetan Elizak</w:t>
      </w:r>
      <w:r>
        <w:rPr>
          <w:lang w:val="eu-ES"/>
        </w:rPr>
        <w:t>, esaterako, eta aipatutako im</w:t>
      </w:r>
      <w:r w:rsidRPr="006E47E1">
        <w:rPr>
          <w:lang w:val="eu-ES"/>
        </w:rPr>
        <w:t>matrikulazioen bitartez</w:t>
      </w:r>
      <w:r>
        <w:rPr>
          <w:lang w:val="eu-ES"/>
        </w:rPr>
        <w:t>, kontrakoa erakutsi digu.</w:t>
      </w:r>
    </w:p>
    <w:p w:rsidR="00885FAB" w:rsidRDefault="00885FAB" w:rsidP="00E2283C">
      <w:pPr>
        <w:pStyle w:val="Texto"/>
        <w:rPr>
          <w:lang w:val="eu-ES"/>
        </w:rPr>
      </w:pPr>
    </w:p>
    <w:p w:rsidR="00885FAB" w:rsidRDefault="00885FAB" w:rsidP="00E2283C">
      <w:pPr>
        <w:pStyle w:val="Texto"/>
        <w:rPr>
          <w:lang w:val="eu-ES"/>
        </w:rPr>
      </w:pPr>
      <w:r w:rsidRPr="006E47E1">
        <w:rPr>
          <w:lang w:val="eu-ES"/>
        </w:rPr>
        <w:t xml:space="preserve">Beraz, horrela onartu zen duela bederatzi hilabete Euskal Kulturaren Ondarearen Euskal Autonomia Erkidegoko Kontseilua eta </w:t>
      </w:r>
      <w:r>
        <w:rPr>
          <w:lang w:val="eu-ES"/>
        </w:rPr>
        <w:t>a</w:t>
      </w:r>
      <w:r w:rsidRPr="006E47E1">
        <w:rPr>
          <w:lang w:val="eu-ES"/>
        </w:rPr>
        <w:t xml:space="preserve">ntolaketa eta </w:t>
      </w:r>
      <w:r>
        <w:rPr>
          <w:lang w:val="eu-ES"/>
        </w:rPr>
        <w:t>f</w:t>
      </w:r>
      <w:r w:rsidRPr="006E47E1">
        <w:rPr>
          <w:lang w:val="eu-ES"/>
        </w:rPr>
        <w:t>untzionamendu sistema bat ezarriko zela</w:t>
      </w:r>
      <w:r>
        <w:rPr>
          <w:lang w:val="eu-ES"/>
        </w:rPr>
        <w:t>,</w:t>
      </w:r>
      <w:r w:rsidRPr="006E47E1">
        <w:rPr>
          <w:lang w:val="eu-ES"/>
        </w:rPr>
        <w:t xml:space="preserve"> erregelamenduz jaso genuen azkenean. Gero</w:t>
      </w:r>
      <w:r>
        <w:rPr>
          <w:lang w:val="eu-ES"/>
        </w:rPr>
        <w:t>,</w:t>
      </w:r>
      <w:r w:rsidRPr="006E47E1">
        <w:rPr>
          <w:lang w:val="eu-ES"/>
        </w:rPr>
        <w:t xml:space="preserve"> egia da jasotzen dituela legeak zer nolako iza</w:t>
      </w:r>
      <w:r>
        <w:rPr>
          <w:lang w:val="eu-ES"/>
        </w:rPr>
        <w:t>era izan beharko luketen hauek. E</w:t>
      </w:r>
      <w:r w:rsidRPr="006E47E1">
        <w:rPr>
          <w:lang w:val="eu-ES"/>
        </w:rPr>
        <w:t>ta</w:t>
      </w:r>
      <w:r>
        <w:rPr>
          <w:lang w:val="eu-ES"/>
        </w:rPr>
        <w:t>,</w:t>
      </w:r>
      <w:r w:rsidRPr="006E47E1">
        <w:rPr>
          <w:lang w:val="eu-ES"/>
        </w:rPr>
        <w:t xml:space="preserve"> esaterako, bere </w:t>
      </w:r>
      <w:r>
        <w:rPr>
          <w:lang w:val="eu-ES"/>
        </w:rPr>
        <w:t>c</w:t>
      </w:r>
      <w:r w:rsidRPr="006E47E1">
        <w:rPr>
          <w:lang w:val="eu-ES"/>
        </w:rPr>
        <w:t xml:space="preserve"> apartadoan bertan jaso egiten da emakumeen eta</w:t>
      </w:r>
      <w:r>
        <w:rPr>
          <w:lang w:val="eu-ES"/>
        </w:rPr>
        <w:t xml:space="preserve"> gizonen</w:t>
      </w:r>
      <w:r w:rsidRPr="006E47E1">
        <w:rPr>
          <w:lang w:val="eu-ES"/>
        </w:rPr>
        <w:t xml:space="preserve"> ordezkaritza orekatua, bai osokoan, bai </w:t>
      </w:r>
      <w:r>
        <w:rPr>
          <w:lang w:val="eu-ES"/>
        </w:rPr>
        <w:t>sor litezkeen batzordean.</w:t>
      </w:r>
    </w:p>
    <w:p w:rsidR="00885FAB" w:rsidRDefault="00885FAB" w:rsidP="00E2283C">
      <w:pPr>
        <w:pStyle w:val="Texto"/>
        <w:rPr>
          <w:lang w:val="eu-ES"/>
        </w:rPr>
      </w:pPr>
    </w:p>
    <w:p w:rsidR="00885FAB" w:rsidRDefault="00885FAB" w:rsidP="00006A86">
      <w:pPr>
        <w:pStyle w:val="Texto"/>
        <w:rPr>
          <w:lang w:val="eu-ES"/>
        </w:rPr>
      </w:pPr>
      <w:r w:rsidRPr="006E47E1">
        <w:rPr>
          <w:lang w:val="eu-ES"/>
        </w:rPr>
        <w:t>Eta zergatik diot</w:t>
      </w:r>
      <w:r>
        <w:rPr>
          <w:lang w:val="eu-ES"/>
        </w:rPr>
        <w:t xml:space="preserve"> hau?</w:t>
      </w:r>
      <w:r w:rsidRPr="006E47E1">
        <w:rPr>
          <w:lang w:val="eu-ES"/>
        </w:rPr>
        <w:t xml:space="preserve"> </w:t>
      </w:r>
      <w:r>
        <w:rPr>
          <w:lang w:val="eu-ES"/>
        </w:rPr>
        <w:t>Z</w:t>
      </w:r>
      <w:r w:rsidRPr="006E47E1">
        <w:rPr>
          <w:lang w:val="eu-ES"/>
        </w:rPr>
        <w:t>eren gaur zuek hemen sinatutako erdibideko horretan</w:t>
      </w:r>
      <w:r>
        <w:rPr>
          <w:lang w:val="eu-ES"/>
        </w:rPr>
        <w:t>, bigarren puntua,</w:t>
      </w:r>
      <w:r w:rsidRPr="006E47E1">
        <w:rPr>
          <w:lang w:val="eu-ES"/>
        </w:rPr>
        <w:t xml:space="preserve"> precisamente</w:t>
      </w:r>
      <w:r>
        <w:rPr>
          <w:lang w:val="eu-ES"/>
        </w:rPr>
        <w:t>,</w:t>
      </w:r>
      <w:r w:rsidRPr="006E47E1">
        <w:rPr>
          <w:lang w:val="eu-ES"/>
        </w:rPr>
        <w:t xml:space="preserve"> hori zehazten du</w:t>
      </w:r>
      <w:r>
        <w:rPr>
          <w:lang w:val="eu-ES"/>
        </w:rPr>
        <w:t>.</w:t>
      </w:r>
      <w:r w:rsidRPr="006E47E1">
        <w:rPr>
          <w:lang w:val="eu-ES"/>
        </w:rPr>
        <w:t xml:space="preserve"> </w:t>
      </w:r>
      <w:r>
        <w:rPr>
          <w:lang w:val="eu-ES"/>
        </w:rPr>
        <w:t>B</w:t>
      </w:r>
      <w:r w:rsidRPr="006E47E1">
        <w:rPr>
          <w:lang w:val="eu-ES"/>
        </w:rPr>
        <w:t xml:space="preserve">eraz, hori jasotzea edo ez jasotzea, ez </w:t>
      </w:r>
      <w:r>
        <w:rPr>
          <w:lang w:val="eu-ES"/>
        </w:rPr>
        <w:t>zeukan</w:t>
      </w:r>
      <w:r w:rsidRPr="006E47E1">
        <w:rPr>
          <w:lang w:val="eu-ES"/>
        </w:rPr>
        <w:t xml:space="preserve"> zentzurik legeak hala behartzen duelako. Beraz, zuen</w:t>
      </w:r>
      <w:r>
        <w:rPr>
          <w:lang w:val="eu-ES"/>
        </w:rPr>
        <w:t xml:space="preserve"> erdibidekoaren bigarren puntu</w:t>
      </w:r>
      <w:r w:rsidRPr="006E47E1">
        <w:rPr>
          <w:lang w:val="eu-ES"/>
        </w:rPr>
        <w:t xml:space="preserve"> hori ez</w:t>
      </w:r>
      <w:r>
        <w:rPr>
          <w:lang w:val="eu-ES"/>
        </w:rPr>
        <w:t xml:space="preserve"> dauka inongo inplementaziorako</w:t>
      </w:r>
      <w:r w:rsidRPr="006E47E1">
        <w:rPr>
          <w:lang w:val="eu-ES"/>
        </w:rPr>
        <w:t xml:space="preserve"> zentzurik edo izaerarik</w:t>
      </w:r>
      <w:r>
        <w:rPr>
          <w:lang w:val="eu-ES"/>
        </w:rPr>
        <w:t>. H</w:t>
      </w:r>
      <w:r w:rsidRPr="006E47E1">
        <w:rPr>
          <w:lang w:val="eu-ES"/>
        </w:rPr>
        <w:t xml:space="preserve">ori </w:t>
      </w:r>
      <w:r>
        <w:rPr>
          <w:lang w:val="eu-ES"/>
        </w:rPr>
        <w:t>l</w:t>
      </w:r>
      <w:r w:rsidRPr="006E47E1">
        <w:rPr>
          <w:lang w:val="eu-ES"/>
        </w:rPr>
        <w:t>ehenik eta behin</w:t>
      </w:r>
      <w:r>
        <w:rPr>
          <w:lang w:val="eu-ES"/>
        </w:rPr>
        <w:t>.</w:t>
      </w:r>
    </w:p>
    <w:p w:rsidR="00885FAB" w:rsidRDefault="00885FAB" w:rsidP="00006A86">
      <w:pPr>
        <w:pStyle w:val="Texto"/>
        <w:rPr>
          <w:lang w:val="eu-ES"/>
        </w:rPr>
      </w:pPr>
    </w:p>
    <w:p w:rsidR="00885FAB" w:rsidRDefault="00885FAB" w:rsidP="00006A86">
      <w:pPr>
        <w:pStyle w:val="Texto"/>
        <w:rPr>
          <w:lang w:val="eu-ES"/>
        </w:rPr>
      </w:pPr>
      <w:r>
        <w:rPr>
          <w:lang w:val="eu-ES"/>
        </w:rPr>
        <w:t>B</w:t>
      </w:r>
      <w:r w:rsidRPr="006E47E1">
        <w:rPr>
          <w:lang w:val="eu-ES"/>
        </w:rPr>
        <w:t>aina joan gaitezen pixka bat denbora aldetik. Zortzi hilabete esan du Garc</w:t>
      </w:r>
      <w:r>
        <w:rPr>
          <w:lang w:val="eu-ES"/>
        </w:rPr>
        <w:t>ía and</w:t>
      </w:r>
      <w:r w:rsidRPr="006E47E1">
        <w:rPr>
          <w:lang w:val="eu-ES"/>
        </w:rPr>
        <w:t>reak. Bederatzi dira</w:t>
      </w:r>
      <w:r>
        <w:rPr>
          <w:lang w:val="eu-ES"/>
        </w:rPr>
        <w:t>,</w:t>
      </w:r>
      <w:r w:rsidRPr="006E47E1">
        <w:rPr>
          <w:lang w:val="eu-ES"/>
        </w:rPr>
        <w:t xml:space="preserve"> maiatzaren bederatzian onartu zen azkenengo tramita </w:t>
      </w:r>
      <w:r>
        <w:rPr>
          <w:lang w:val="eu-ES"/>
        </w:rPr>
        <w:t>plenoan</w:t>
      </w:r>
      <w:r w:rsidRPr="006E47E1">
        <w:rPr>
          <w:lang w:val="eu-ES"/>
        </w:rPr>
        <w:t xml:space="preserve"> Ondare Legea, jada bederatzi hilabete pasa dira ordutik</w:t>
      </w:r>
      <w:r>
        <w:rPr>
          <w:lang w:val="eu-ES"/>
        </w:rPr>
        <w:t>,</w:t>
      </w:r>
      <w:r w:rsidRPr="006E47E1">
        <w:rPr>
          <w:lang w:val="eu-ES"/>
        </w:rPr>
        <w:t xml:space="preserve"> l</w:t>
      </w:r>
      <w:r>
        <w:rPr>
          <w:lang w:val="eu-ES"/>
        </w:rPr>
        <w:t>ege hau onartu zenetik.</w:t>
      </w:r>
      <w:r w:rsidRPr="006E47E1">
        <w:rPr>
          <w:lang w:val="eu-ES"/>
        </w:rPr>
        <w:t xml:space="preserve"> </w:t>
      </w:r>
      <w:r>
        <w:rPr>
          <w:lang w:val="eu-ES"/>
        </w:rPr>
        <w:t>B</w:t>
      </w:r>
      <w:r w:rsidRPr="006E47E1">
        <w:rPr>
          <w:lang w:val="eu-ES"/>
        </w:rPr>
        <w:t xml:space="preserve">aina urtebete pasa da jada adostasun zabal batean </w:t>
      </w:r>
      <w:r>
        <w:rPr>
          <w:lang w:val="eu-ES"/>
        </w:rPr>
        <w:t xml:space="preserve">ikusten zelarik lege hau </w:t>
      </w:r>
      <w:r w:rsidRPr="006E47E1">
        <w:rPr>
          <w:lang w:val="eu-ES"/>
        </w:rPr>
        <w:t>aurre</w:t>
      </w:r>
      <w:r>
        <w:rPr>
          <w:lang w:val="eu-ES"/>
        </w:rPr>
        <w:t>ra joko zuenik.</w:t>
      </w:r>
      <w:r w:rsidRPr="006E47E1">
        <w:rPr>
          <w:lang w:val="eu-ES"/>
        </w:rPr>
        <w:t xml:space="preserve"> </w:t>
      </w:r>
      <w:r>
        <w:rPr>
          <w:lang w:val="eu-ES"/>
        </w:rPr>
        <w:t>E</w:t>
      </w:r>
      <w:r w:rsidRPr="006E47E1">
        <w:rPr>
          <w:lang w:val="eu-ES"/>
        </w:rPr>
        <w:t>ta urtebete batean Gobernuak ez da gai izan aurreikusteko</w:t>
      </w:r>
      <w:r>
        <w:rPr>
          <w:lang w:val="eu-ES"/>
        </w:rPr>
        <w:t>,</w:t>
      </w:r>
      <w:r w:rsidRPr="006E47E1">
        <w:rPr>
          <w:lang w:val="eu-ES"/>
        </w:rPr>
        <w:t xml:space="preserve"> pues bueno</w:t>
      </w:r>
      <w:r>
        <w:rPr>
          <w:lang w:val="eu-ES"/>
        </w:rPr>
        <w:t>,</w:t>
      </w:r>
      <w:r w:rsidRPr="006E47E1">
        <w:rPr>
          <w:lang w:val="eu-ES"/>
        </w:rPr>
        <w:t xml:space="preserve"> bertan jasotzen diren</w:t>
      </w:r>
      <w:r>
        <w:rPr>
          <w:lang w:val="eu-ES"/>
        </w:rPr>
        <w:t xml:space="preserve"> hainbat erregelamendu</w:t>
      </w:r>
      <w:r w:rsidRPr="006E47E1">
        <w:rPr>
          <w:lang w:val="eu-ES"/>
        </w:rPr>
        <w:t xml:space="preserve"> garatu beharko zirela</w:t>
      </w:r>
      <w:r>
        <w:rPr>
          <w:lang w:val="eu-ES"/>
        </w:rPr>
        <w:t>, hau</w:t>
      </w:r>
      <w:r w:rsidRPr="006E47E1">
        <w:rPr>
          <w:lang w:val="eu-ES"/>
        </w:rPr>
        <w:t xml:space="preserve"> beh</w:t>
      </w:r>
      <w:r>
        <w:rPr>
          <w:lang w:val="eu-ES"/>
        </w:rPr>
        <w:t>in onartuta.</w:t>
      </w:r>
    </w:p>
    <w:p w:rsidR="00885FAB" w:rsidRDefault="00885FAB" w:rsidP="00006A86">
      <w:pPr>
        <w:pStyle w:val="Texto"/>
        <w:rPr>
          <w:lang w:val="eu-ES"/>
        </w:rPr>
      </w:pPr>
    </w:p>
    <w:p w:rsidR="00885FAB" w:rsidRDefault="00885FAB" w:rsidP="00006A86">
      <w:pPr>
        <w:pStyle w:val="Texto"/>
        <w:rPr>
          <w:lang w:val="eu-ES"/>
        </w:rPr>
      </w:pPr>
      <w:r w:rsidRPr="006E47E1">
        <w:rPr>
          <w:lang w:val="eu-ES"/>
        </w:rPr>
        <w:t>Eta uste</w:t>
      </w:r>
      <w:r>
        <w:rPr>
          <w:lang w:val="eu-ES"/>
        </w:rPr>
        <w:t xml:space="preserve"> dugu hor Departamentuaren eta O</w:t>
      </w:r>
      <w:r w:rsidRPr="006E47E1">
        <w:rPr>
          <w:lang w:val="eu-ES"/>
        </w:rPr>
        <w:t xml:space="preserve">ndare </w:t>
      </w:r>
      <w:r>
        <w:rPr>
          <w:lang w:val="eu-ES"/>
        </w:rPr>
        <w:t>Z</w:t>
      </w:r>
      <w:r w:rsidRPr="006E47E1">
        <w:rPr>
          <w:lang w:val="eu-ES"/>
        </w:rPr>
        <w:t>uzendaritzaren inakzioa erabatekoa izan dela</w:t>
      </w:r>
      <w:r>
        <w:rPr>
          <w:lang w:val="eu-ES"/>
        </w:rPr>
        <w:t>,</w:t>
      </w:r>
      <w:r w:rsidRPr="006E47E1">
        <w:rPr>
          <w:lang w:val="eu-ES"/>
        </w:rPr>
        <w:t xml:space="preserve"> eta ez dugu ulertzen zergatik. Jakinda</w:t>
      </w:r>
      <w:r>
        <w:rPr>
          <w:lang w:val="eu-ES"/>
        </w:rPr>
        <w:t>,</w:t>
      </w:r>
      <w:r w:rsidRPr="006E47E1">
        <w:rPr>
          <w:lang w:val="eu-ES"/>
        </w:rPr>
        <w:t xml:space="preserve"> gainera</w:t>
      </w:r>
      <w:r>
        <w:rPr>
          <w:lang w:val="eu-ES"/>
        </w:rPr>
        <w:t>,</w:t>
      </w:r>
      <w:r w:rsidRPr="006E47E1">
        <w:rPr>
          <w:lang w:val="eu-ES"/>
        </w:rPr>
        <w:t xml:space="preserve"> legearen aurreproiektu legean bazegoela planteamendu bat</w:t>
      </w:r>
      <w:r>
        <w:rPr>
          <w:lang w:val="eu-ES"/>
        </w:rPr>
        <w:t>,</w:t>
      </w:r>
      <w:r w:rsidRPr="006E47E1">
        <w:rPr>
          <w:lang w:val="eu-ES"/>
        </w:rPr>
        <w:t xml:space="preserve"> hobetu zitekeen</w:t>
      </w:r>
      <w:r>
        <w:rPr>
          <w:lang w:val="eu-ES"/>
        </w:rPr>
        <w:t xml:space="preserve">a ala ez. </w:t>
      </w:r>
      <w:r w:rsidRPr="006E47E1">
        <w:rPr>
          <w:lang w:val="eu-ES"/>
        </w:rPr>
        <w:t>E</w:t>
      </w:r>
      <w:r>
        <w:rPr>
          <w:lang w:val="eu-ES"/>
        </w:rPr>
        <w:t>z</w:t>
      </w:r>
      <w:r w:rsidRPr="006E47E1">
        <w:rPr>
          <w:lang w:val="eu-ES"/>
        </w:rPr>
        <w:t xml:space="preserve"> dakigu</w:t>
      </w:r>
      <w:r>
        <w:rPr>
          <w:lang w:val="eu-ES"/>
        </w:rPr>
        <w:t xml:space="preserve"> zeri erantzuten</w:t>
      </w:r>
      <w:r w:rsidRPr="006E47E1">
        <w:rPr>
          <w:lang w:val="eu-ES"/>
        </w:rPr>
        <w:t xml:space="preserve"> dion</w:t>
      </w:r>
      <w:r>
        <w:rPr>
          <w:lang w:val="eu-ES"/>
        </w:rPr>
        <w:t>.</w:t>
      </w:r>
      <w:r w:rsidRPr="006E47E1">
        <w:rPr>
          <w:lang w:val="eu-ES"/>
        </w:rPr>
        <w:t xml:space="preserve"> </w:t>
      </w:r>
      <w:r>
        <w:rPr>
          <w:lang w:val="eu-ES"/>
        </w:rPr>
        <w:t>B</w:t>
      </w:r>
      <w:r w:rsidRPr="006E47E1">
        <w:rPr>
          <w:lang w:val="eu-ES"/>
        </w:rPr>
        <w:t>ederatzi hilabete pasata</w:t>
      </w:r>
      <w:r>
        <w:rPr>
          <w:lang w:val="eu-ES"/>
        </w:rPr>
        <w:t>,</w:t>
      </w:r>
      <w:r w:rsidRPr="006E47E1">
        <w:rPr>
          <w:lang w:val="eu-ES"/>
        </w:rPr>
        <w:t xml:space="preserve"> planteamendu bat ez izatea eta erregelamendu hori garatua ez egotea. Ez dakit, bad</w:t>
      </w:r>
      <w:r>
        <w:rPr>
          <w:lang w:val="eu-ES"/>
        </w:rPr>
        <w:t>akit ez dela sailburuarekiko</w:t>
      </w:r>
      <w:r w:rsidRPr="006E47E1">
        <w:rPr>
          <w:lang w:val="eu-ES"/>
        </w:rPr>
        <w:t xml:space="preserve"> dialogo bat, baina benetan bai harritzen gaituela pixka bat </w:t>
      </w:r>
      <w:r>
        <w:rPr>
          <w:lang w:val="eu-ES"/>
        </w:rPr>
        <w:t>inakzio</w:t>
      </w:r>
      <w:r w:rsidRPr="006E47E1">
        <w:rPr>
          <w:lang w:val="eu-ES"/>
        </w:rPr>
        <w:t xml:space="preserve"> </w:t>
      </w:r>
      <w:r>
        <w:rPr>
          <w:lang w:val="eu-ES"/>
        </w:rPr>
        <w:t>hori.</w:t>
      </w:r>
    </w:p>
    <w:p w:rsidR="00885FAB" w:rsidRDefault="00885FAB" w:rsidP="00006A86">
      <w:pPr>
        <w:pStyle w:val="Texto"/>
        <w:rPr>
          <w:lang w:val="eu-ES"/>
        </w:rPr>
      </w:pPr>
    </w:p>
    <w:p w:rsidR="00885FAB" w:rsidRDefault="00885FAB" w:rsidP="00006A86">
      <w:pPr>
        <w:pStyle w:val="Texto"/>
        <w:rPr>
          <w:lang w:val="eu-ES"/>
        </w:rPr>
      </w:pPr>
      <w:r w:rsidRPr="006E47E1">
        <w:rPr>
          <w:lang w:val="eu-ES"/>
        </w:rPr>
        <w:t>Gainera, kontutan hartuta lege hau aurreko bi legeald</w:t>
      </w:r>
      <w:r>
        <w:rPr>
          <w:lang w:val="eu-ES"/>
        </w:rPr>
        <w:t>ietan ere mahai gainean egon da.</w:t>
      </w:r>
      <w:r w:rsidRPr="006E47E1">
        <w:rPr>
          <w:lang w:val="eu-ES"/>
        </w:rPr>
        <w:t xml:space="preserve"> </w:t>
      </w:r>
      <w:r>
        <w:rPr>
          <w:lang w:val="eu-ES"/>
        </w:rPr>
        <w:t>E</w:t>
      </w:r>
      <w:r w:rsidRPr="006E47E1">
        <w:rPr>
          <w:lang w:val="eu-ES"/>
        </w:rPr>
        <w:t>san nahi dut</w:t>
      </w:r>
      <w:r>
        <w:rPr>
          <w:lang w:val="eu-ES"/>
        </w:rPr>
        <w:t>,</w:t>
      </w:r>
      <w:r w:rsidRPr="006E47E1">
        <w:rPr>
          <w:lang w:val="eu-ES"/>
        </w:rPr>
        <w:t xml:space="preserve"> bueno</w:t>
      </w:r>
      <w:r>
        <w:rPr>
          <w:lang w:val="eu-ES"/>
        </w:rPr>
        <w:t>,</w:t>
      </w:r>
      <w:r w:rsidRPr="006E47E1">
        <w:rPr>
          <w:lang w:val="eu-ES"/>
        </w:rPr>
        <w:t xml:space="preserve"> </w:t>
      </w:r>
      <w:r>
        <w:rPr>
          <w:lang w:val="eu-ES"/>
        </w:rPr>
        <w:t>ba</w:t>
      </w:r>
      <w:r w:rsidRPr="006E47E1">
        <w:rPr>
          <w:lang w:val="eu-ES"/>
        </w:rPr>
        <w:t>zenekiten Departamentuan ere horren inguruko lanketa</w:t>
      </w:r>
      <w:r>
        <w:rPr>
          <w:lang w:val="eu-ES"/>
        </w:rPr>
        <w:t>,</w:t>
      </w:r>
      <w:r w:rsidRPr="006E47E1">
        <w:rPr>
          <w:lang w:val="eu-ES"/>
        </w:rPr>
        <w:t xml:space="preserve"> ideia batzuk</w:t>
      </w:r>
      <w:r>
        <w:rPr>
          <w:lang w:val="eu-ES"/>
        </w:rPr>
        <w:t>,</w:t>
      </w:r>
      <w:r w:rsidRPr="006E47E1">
        <w:rPr>
          <w:lang w:val="eu-ES"/>
        </w:rPr>
        <w:t xml:space="preserve"> ekarri zen aurreko</w:t>
      </w:r>
      <w:r>
        <w:rPr>
          <w:lang w:val="eu-ES"/>
        </w:rPr>
        <w:t xml:space="preserve"> legealdian</w:t>
      </w:r>
      <w:r w:rsidRPr="006E47E1">
        <w:rPr>
          <w:lang w:val="eu-ES"/>
        </w:rPr>
        <w:t xml:space="preserve"> baita ere</w:t>
      </w:r>
      <w:r>
        <w:rPr>
          <w:lang w:val="eu-ES"/>
        </w:rPr>
        <w:t>,</w:t>
      </w:r>
      <w:r w:rsidRPr="006E47E1">
        <w:rPr>
          <w:lang w:val="eu-ES"/>
        </w:rPr>
        <w:t xml:space="preserve"> atzera bota behar izan zuen Gobernuak. Beraz, ez da lege berri bat</w:t>
      </w:r>
      <w:r>
        <w:rPr>
          <w:lang w:val="eu-ES"/>
        </w:rPr>
        <w:t>,</w:t>
      </w:r>
      <w:r w:rsidRPr="006E47E1">
        <w:rPr>
          <w:lang w:val="eu-ES"/>
        </w:rPr>
        <w:t xml:space="preserve"> non</w:t>
      </w:r>
      <w:r>
        <w:rPr>
          <w:lang w:val="eu-ES"/>
        </w:rPr>
        <w:t>,</w:t>
      </w:r>
      <w:r w:rsidRPr="006E47E1">
        <w:rPr>
          <w:lang w:val="eu-ES"/>
        </w:rPr>
        <w:t xml:space="preserve"> bat-batean</w:t>
      </w:r>
      <w:r>
        <w:rPr>
          <w:lang w:val="eu-ES"/>
        </w:rPr>
        <w:t>,</w:t>
      </w:r>
      <w:r w:rsidRPr="006E47E1">
        <w:rPr>
          <w:lang w:val="eu-ES"/>
        </w:rPr>
        <w:t xml:space="preserve"> harrapatu gaituen</w:t>
      </w:r>
      <w:r>
        <w:rPr>
          <w:lang w:val="eu-ES"/>
        </w:rPr>
        <w:t>,</w:t>
      </w:r>
      <w:r w:rsidRPr="006E47E1">
        <w:rPr>
          <w:lang w:val="eu-ES"/>
        </w:rPr>
        <w:t xml:space="preserve"> ostras</w:t>
      </w:r>
      <w:r>
        <w:rPr>
          <w:lang w:val="eu-ES"/>
        </w:rPr>
        <w:t>,</w:t>
      </w:r>
      <w:r w:rsidRPr="006E47E1">
        <w:rPr>
          <w:lang w:val="eu-ES"/>
        </w:rPr>
        <w:t xml:space="preserve"> onartu egin da eta</w:t>
      </w:r>
      <w:r>
        <w:rPr>
          <w:lang w:val="eu-ES"/>
        </w:rPr>
        <w:t>,</w:t>
      </w:r>
      <w:r w:rsidRPr="006E47E1">
        <w:rPr>
          <w:lang w:val="eu-ES"/>
        </w:rPr>
        <w:t xml:space="preserve"> orain zer</w:t>
      </w:r>
      <w:r>
        <w:rPr>
          <w:lang w:val="eu-ES"/>
        </w:rPr>
        <w:t>, goazen martxan</w:t>
      </w:r>
      <w:r w:rsidRPr="006E47E1">
        <w:rPr>
          <w:lang w:val="eu-ES"/>
        </w:rPr>
        <w:t xml:space="preserve"> jartzera</w:t>
      </w:r>
      <w:r>
        <w:rPr>
          <w:lang w:val="eu-ES"/>
        </w:rPr>
        <w:t>.</w:t>
      </w:r>
      <w:r w:rsidRPr="006E47E1">
        <w:rPr>
          <w:lang w:val="eu-ES"/>
        </w:rPr>
        <w:t xml:space="preserve"> </w:t>
      </w:r>
      <w:r>
        <w:rPr>
          <w:lang w:val="eu-ES"/>
        </w:rPr>
        <w:t>E</w:t>
      </w:r>
      <w:r w:rsidRPr="006E47E1">
        <w:rPr>
          <w:lang w:val="eu-ES"/>
        </w:rPr>
        <w:t>z, ez</w:t>
      </w:r>
      <w:r>
        <w:rPr>
          <w:lang w:val="eu-ES"/>
        </w:rPr>
        <w:t xml:space="preserve"> d</w:t>
      </w:r>
      <w:r w:rsidRPr="006E47E1">
        <w:rPr>
          <w:lang w:val="eu-ES"/>
        </w:rPr>
        <w:t>a</w:t>
      </w:r>
      <w:r>
        <w:rPr>
          <w:lang w:val="eu-ES"/>
        </w:rPr>
        <w:t>.</w:t>
      </w:r>
    </w:p>
    <w:p w:rsidR="00885FAB" w:rsidRDefault="00885FAB" w:rsidP="00006A86">
      <w:pPr>
        <w:pStyle w:val="Texto"/>
        <w:rPr>
          <w:lang w:val="eu-ES"/>
        </w:rPr>
      </w:pPr>
    </w:p>
    <w:p w:rsidR="00885FAB" w:rsidRDefault="00885FAB" w:rsidP="00006A86">
      <w:pPr>
        <w:pStyle w:val="Texto"/>
        <w:rPr>
          <w:lang w:val="eu-ES"/>
        </w:rPr>
      </w:pPr>
      <w:r>
        <w:rPr>
          <w:lang w:val="eu-ES"/>
        </w:rPr>
        <w:t>O</w:t>
      </w:r>
      <w:r w:rsidRPr="006E47E1">
        <w:rPr>
          <w:lang w:val="eu-ES"/>
        </w:rPr>
        <w:t>rduan hori</w:t>
      </w:r>
      <w:r>
        <w:rPr>
          <w:lang w:val="eu-ES"/>
        </w:rPr>
        <w:t>,</w:t>
      </w:r>
      <w:r w:rsidRPr="006E47E1">
        <w:rPr>
          <w:lang w:val="eu-ES"/>
        </w:rPr>
        <w:t xml:space="preserve"> batez ere</w:t>
      </w:r>
      <w:r>
        <w:rPr>
          <w:lang w:val="eu-ES"/>
        </w:rPr>
        <w:t>,</w:t>
      </w:r>
      <w:r w:rsidRPr="006E47E1">
        <w:rPr>
          <w:lang w:val="eu-ES"/>
        </w:rPr>
        <w:t xml:space="preserve"> denboren aldetik eta epe</w:t>
      </w:r>
      <w:r>
        <w:rPr>
          <w:lang w:val="eu-ES"/>
        </w:rPr>
        <w:t>en</w:t>
      </w:r>
      <w:r w:rsidRPr="006E47E1">
        <w:rPr>
          <w:lang w:val="eu-ES"/>
        </w:rPr>
        <w:t xml:space="preserve"> aldetik hemen komentatu beharrekoa.</w:t>
      </w:r>
    </w:p>
    <w:p w:rsidR="00885FAB" w:rsidRDefault="00885FAB" w:rsidP="00006A86">
      <w:pPr>
        <w:pStyle w:val="Texto"/>
        <w:rPr>
          <w:lang w:val="eu-ES"/>
        </w:rPr>
      </w:pPr>
    </w:p>
    <w:p w:rsidR="00885FAB" w:rsidRDefault="00885FAB" w:rsidP="00006A86">
      <w:pPr>
        <w:pStyle w:val="Texto"/>
      </w:pPr>
      <w:r w:rsidRPr="006E47E1">
        <w:rPr>
          <w:lang w:val="eu-ES"/>
        </w:rPr>
        <w:t>Gero</w:t>
      </w:r>
      <w:r>
        <w:rPr>
          <w:lang w:val="eu-ES"/>
        </w:rPr>
        <w:t>,</w:t>
      </w:r>
      <w:r w:rsidRPr="006E47E1">
        <w:rPr>
          <w:lang w:val="eu-ES"/>
        </w:rPr>
        <w:t xml:space="preserve"> forma aldetik</w:t>
      </w:r>
      <w:r>
        <w:rPr>
          <w:lang w:val="eu-ES"/>
        </w:rPr>
        <w:t>,</w:t>
      </w:r>
      <w:r w:rsidRPr="006E47E1">
        <w:rPr>
          <w:lang w:val="eu-ES"/>
        </w:rPr>
        <w:t xml:space="preserve"> klaro</w:t>
      </w:r>
      <w:r>
        <w:rPr>
          <w:lang w:val="eu-ES"/>
        </w:rPr>
        <w:t>, guk</w:t>
      </w:r>
      <w:r w:rsidRPr="006E47E1">
        <w:rPr>
          <w:lang w:val="eu-ES"/>
        </w:rPr>
        <w:t xml:space="preserve"> gure emendakinean</w:t>
      </w:r>
      <w:r>
        <w:rPr>
          <w:lang w:val="eu-ES"/>
        </w:rPr>
        <w:t>,</w:t>
      </w:r>
      <w:r w:rsidRPr="00236624">
        <w:t xml:space="preserve"> en cuanto a la forma, nosotras desde EH Bildu sí que planteábamos</w:t>
      </w:r>
      <w:r>
        <w:t>,</w:t>
      </w:r>
      <w:r w:rsidRPr="00236624">
        <w:t xml:space="preserve"> de alguna manera</w:t>
      </w:r>
      <w:r>
        <w:t>,</w:t>
      </w:r>
      <w:r w:rsidRPr="00236624">
        <w:t xml:space="preserve"> que</w:t>
      </w:r>
      <w:r>
        <w:t>,</w:t>
      </w:r>
      <w:r w:rsidRPr="00236624">
        <w:t xml:space="preserve"> bueno</w:t>
      </w:r>
      <w:r>
        <w:t>,</w:t>
      </w:r>
      <w:r w:rsidRPr="00236624">
        <w:t xml:space="preserve"> s</w:t>
      </w:r>
      <w:r>
        <w:t>e</w:t>
      </w:r>
      <w:r w:rsidRPr="00236624">
        <w:t xml:space="preserve"> hiciese un contraste previo a la aprobación definitiva del decreto que articular</w:t>
      </w:r>
      <w:r>
        <w:t>a y</w:t>
      </w:r>
      <w:r w:rsidRPr="00236624">
        <w:t xml:space="preserve"> definiera el funcionamiento del </w:t>
      </w:r>
      <w:r>
        <w:t>Consejo de P</w:t>
      </w:r>
      <w:r w:rsidRPr="00236624">
        <w:t xml:space="preserve">atrimonio </w:t>
      </w:r>
      <w:r>
        <w:t>V</w:t>
      </w:r>
      <w:r w:rsidRPr="00236624">
        <w:t>asco. Por una sencilla cuestión, porque nos parece que</w:t>
      </w:r>
      <w:r>
        <w:t>,</w:t>
      </w:r>
      <w:r w:rsidRPr="00236624">
        <w:t xml:space="preserve"> existiendo un ámbito</w:t>
      </w:r>
      <w:r>
        <w:t>,</w:t>
      </w:r>
      <w:r w:rsidRPr="00236624">
        <w:t xml:space="preserve"> un órgano</w:t>
      </w:r>
      <w:r>
        <w:t>,</w:t>
      </w:r>
      <w:r w:rsidRPr="00236624">
        <w:t xml:space="preserve"> con tanta gente profesional, con catedráticos, </w:t>
      </w:r>
      <w:r>
        <w:t>con gente muy formada</w:t>
      </w:r>
      <w:r w:rsidRPr="00236624">
        <w:t xml:space="preserve"> sobre el tema</w:t>
      </w:r>
      <w:r>
        <w:t>,</w:t>
      </w:r>
      <w:r w:rsidRPr="00236624">
        <w:t xml:space="preserve"> pues nos parecía que</w:t>
      </w:r>
      <w:r>
        <w:t>,</w:t>
      </w:r>
      <w:r w:rsidRPr="00236624">
        <w:t xml:space="preserve"> bueno</w:t>
      </w:r>
      <w:r>
        <w:t>,</w:t>
      </w:r>
      <w:r w:rsidRPr="00236624">
        <w:t xml:space="preserve"> ya que existe y que forma parte también</w:t>
      </w:r>
      <w:r>
        <w:t>, de alguna manera, del</w:t>
      </w:r>
      <w:r w:rsidRPr="00236624">
        <w:t xml:space="preserve"> funcionamiento del Gobierno Vasco</w:t>
      </w:r>
      <w:r>
        <w:t>,</w:t>
      </w:r>
      <w:r w:rsidRPr="00236624">
        <w:t xml:space="preserve"> de una misma administración</w:t>
      </w:r>
      <w:r>
        <w:t>, qué</w:t>
      </w:r>
      <w:r w:rsidRPr="00236624">
        <w:t xml:space="preserve"> mejor que aprovechar, y pasarlo por ahí, pues para recibir contraste</w:t>
      </w:r>
      <w:r>
        <w:t>s y poder</w:t>
      </w:r>
      <w:r w:rsidRPr="00236624">
        <w:t xml:space="preserve"> enriquecer la propuesta que se puede hacer desde el mismo</w:t>
      </w:r>
      <w:r>
        <w:t>.</w:t>
      </w:r>
    </w:p>
    <w:p w:rsidR="00885FAB" w:rsidRDefault="00885FAB" w:rsidP="00006A86">
      <w:pPr>
        <w:pStyle w:val="Texto"/>
      </w:pPr>
    </w:p>
    <w:p w:rsidR="00885FAB" w:rsidRDefault="00885FAB" w:rsidP="00006A86">
      <w:pPr>
        <w:pStyle w:val="Texto"/>
      </w:pPr>
      <w:r>
        <w:t>Y</w:t>
      </w:r>
      <w:r w:rsidRPr="00236624">
        <w:t xml:space="preserve"> es que</w:t>
      </w:r>
      <w:r>
        <w:t>, es más,</w:t>
      </w:r>
      <w:r w:rsidRPr="00236624">
        <w:t xml:space="preserve"> </w:t>
      </w:r>
      <w:r>
        <w:t>l</w:t>
      </w:r>
      <w:r w:rsidRPr="00236624">
        <w:t>o digo por si alguien me comenta que</w:t>
      </w:r>
      <w:r>
        <w:t>,</w:t>
      </w:r>
      <w:r w:rsidRPr="00236624">
        <w:t xml:space="preserve"> bueno</w:t>
      </w:r>
      <w:r>
        <w:t>,</w:t>
      </w:r>
      <w:r w:rsidRPr="00236624">
        <w:t xml:space="preserve"> que no está </w:t>
      </w:r>
      <w:r>
        <w:t>a</w:t>
      </w:r>
      <w:r w:rsidRPr="00236624">
        <w:t>s</w:t>
      </w:r>
      <w:r>
        <w:t>í</w:t>
      </w:r>
      <w:r w:rsidRPr="00236624">
        <w:t xml:space="preserve"> recogido en la ley</w:t>
      </w:r>
      <w:r>
        <w:t>,</w:t>
      </w:r>
      <w:r w:rsidRPr="00236624">
        <w:t xml:space="preserve"> la necesidad de pasar</w:t>
      </w:r>
      <w:r>
        <w:t>.</w:t>
      </w:r>
      <w:r w:rsidRPr="00236624">
        <w:t xml:space="preserve"> </w:t>
      </w:r>
      <w:r>
        <w:t>E</w:t>
      </w:r>
      <w:r w:rsidRPr="00236624">
        <w:t>s verdad que no está recogido, pero es una cuestión de voluntades. O sea</w:t>
      </w:r>
      <w:r>
        <w:t>,</w:t>
      </w:r>
      <w:r w:rsidRPr="00236624">
        <w:t xml:space="preserve"> porque</w:t>
      </w:r>
      <w:r>
        <w:t>,</w:t>
      </w:r>
      <w:r w:rsidRPr="00236624">
        <w:t xml:space="preserve"> en cuanto a las funciones del Consejo Vasco de la Cultura, sí que se establecen que se pueden proponer medidas que </w:t>
      </w:r>
      <w:r>
        <w:t>favorezcan</w:t>
      </w:r>
      <w:r w:rsidRPr="00236624">
        <w:t xml:space="preserve"> la actuación coordinada en materia de cultura</w:t>
      </w:r>
      <w:r>
        <w:t>,</w:t>
      </w:r>
      <w:r w:rsidRPr="00236624">
        <w:t xml:space="preserve"> y yo creo que esta es una de las medidas recogidas en la ley que se vaya a desarrollar, implementar posteriormente</w:t>
      </w:r>
      <w:r>
        <w:t>,</w:t>
      </w:r>
      <w:r w:rsidRPr="00236624">
        <w:t xml:space="preserve"> que favorecen la </w:t>
      </w:r>
      <w:r>
        <w:t>actuación coordinada en materia</w:t>
      </w:r>
      <w:r w:rsidRPr="00236624">
        <w:t xml:space="preserve"> de cultura</w:t>
      </w:r>
      <w:r>
        <w:t>.</w:t>
      </w:r>
    </w:p>
    <w:p w:rsidR="00885FAB" w:rsidRDefault="00885FAB" w:rsidP="00006A86">
      <w:pPr>
        <w:pStyle w:val="Texto"/>
      </w:pPr>
    </w:p>
    <w:p w:rsidR="00885FAB" w:rsidRDefault="00885FAB" w:rsidP="00006A86">
      <w:pPr>
        <w:pStyle w:val="Texto"/>
      </w:pPr>
      <w:r>
        <w:t>Y, por otro lado, en su apartado c,</w:t>
      </w:r>
      <w:r w:rsidRPr="00236624">
        <w:t xml:space="preserve"> del artículo octavo</w:t>
      </w:r>
      <w:r>
        <w:t>, también se recogen estudiar y</w:t>
      </w:r>
      <w:r w:rsidRPr="00236624">
        <w:t xml:space="preserve"> analizar cuantas cuestiones se refieren a la protección, creación, formación, producción y difusión cultural. Por lo tanto, creo que entra de manera muy lógica en las fun</w:t>
      </w:r>
      <w:r>
        <w:t>ciones del Consejo Vasco de la C</w:t>
      </w:r>
      <w:r w:rsidRPr="00236624">
        <w:t>ultura, que</w:t>
      </w:r>
      <w:r>
        <w:t>,</w:t>
      </w:r>
      <w:r w:rsidRPr="00236624">
        <w:t xml:space="preserve"> por cierto, tampoco está funcionando como debiera</w:t>
      </w:r>
      <w:r>
        <w:t>.</w:t>
      </w:r>
      <w:r w:rsidRPr="00236624">
        <w:t xml:space="preserve"> </w:t>
      </w:r>
      <w:r>
        <w:t>Y</w:t>
      </w:r>
      <w:r w:rsidRPr="00236624">
        <w:t xml:space="preserve"> aquí</w:t>
      </w:r>
      <w:r>
        <w:t>,</w:t>
      </w:r>
      <w:r w:rsidRPr="00236624">
        <w:t xml:space="preserve"> q</w:t>
      </w:r>
      <w:r>
        <w:t xml:space="preserve">uizás, también otro ápice, o </w:t>
      </w:r>
      <w:r w:rsidRPr="00236624">
        <w:t>punto de crítica</w:t>
      </w:r>
      <w:r>
        <w:t>.</w:t>
      </w:r>
    </w:p>
    <w:p w:rsidR="00885FAB" w:rsidRDefault="00885FAB" w:rsidP="00006A86">
      <w:pPr>
        <w:pStyle w:val="Texto"/>
      </w:pPr>
    </w:p>
    <w:p w:rsidR="00885FAB" w:rsidRDefault="00885FAB" w:rsidP="00006A86">
      <w:pPr>
        <w:pStyle w:val="Texto"/>
      </w:pPr>
      <w:r>
        <w:t>Y por eso nosotra</w:t>
      </w:r>
      <w:r w:rsidRPr="00236624">
        <w:t>s plante</w:t>
      </w:r>
      <w:r>
        <w:t>áb</w:t>
      </w:r>
      <w:r w:rsidRPr="00236624">
        <w:t xml:space="preserve">amos esa cuestión en nuestra </w:t>
      </w:r>
      <w:r>
        <w:t>en</w:t>
      </w:r>
      <w:r w:rsidRPr="00236624">
        <w:t>mienda</w:t>
      </w:r>
      <w:r>
        <w:t>,</w:t>
      </w:r>
      <w:r w:rsidRPr="00236624">
        <w:t xml:space="preserve"> que parece ser que no va a ser aprobada</w:t>
      </w:r>
      <w:r>
        <w:t>,</w:t>
      </w:r>
      <w:r w:rsidRPr="00236624">
        <w:t xml:space="preserve"> porque están los grupos del Gobierno junto con</w:t>
      </w:r>
      <w:r>
        <w:t xml:space="preserve"> Elkarrekin </w:t>
      </w:r>
      <w:r w:rsidRPr="00236624">
        <w:t>Podemos</w:t>
      </w:r>
      <w:r>
        <w:t>,</w:t>
      </w:r>
      <w:r w:rsidRPr="00236624">
        <w:t xml:space="preserve"> que han hecho una transaccional</w:t>
      </w:r>
      <w:r>
        <w:t>.</w:t>
      </w:r>
      <w:r w:rsidRPr="00236624">
        <w:t xml:space="preserve"> </w:t>
      </w:r>
      <w:r>
        <w:t>Q</w:t>
      </w:r>
      <w:r w:rsidRPr="00236624">
        <w:t>ue lo que decía el segundo de los puntos no atiend</w:t>
      </w:r>
      <w:r>
        <w:t xml:space="preserve">e </w:t>
      </w:r>
      <w:r w:rsidRPr="00236624">
        <w:t>a nada, porque ya está recogido</w:t>
      </w:r>
      <w:r>
        <w:t xml:space="preserve"> en</w:t>
      </w:r>
      <w:r w:rsidRPr="00236624">
        <w:t xml:space="preserve"> la ley, por lo tanto, no aporta nada a este debate y</w:t>
      </w:r>
      <w:r>
        <w:t>, de</w:t>
      </w:r>
      <w:r w:rsidRPr="00236624">
        <w:t xml:space="preserve"> alguna </w:t>
      </w:r>
      <w:r>
        <w:t>manera,</w:t>
      </w:r>
      <w:r w:rsidRPr="00236624">
        <w:t xml:space="preserve"> no </w:t>
      </w:r>
      <w:r>
        <w:t>insta</w:t>
      </w:r>
      <w:r w:rsidRPr="00236624">
        <w:t xml:space="preserve"> al Gobierno</w:t>
      </w:r>
      <w:r>
        <w:t>, ni</w:t>
      </w:r>
      <w:r w:rsidRPr="00236624">
        <w:t xml:space="preserve"> obliga al Gobierno absolutamente na</w:t>
      </w:r>
      <w:r>
        <w:t>da, que no tendría que hacerlo.</w:t>
      </w:r>
    </w:p>
    <w:p w:rsidR="00885FAB" w:rsidRDefault="00885FAB" w:rsidP="00006A86">
      <w:pPr>
        <w:pStyle w:val="Texto"/>
      </w:pPr>
    </w:p>
    <w:p w:rsidR="00885FAB" w:rsidRDefault="00885FAB" w:rsidP="00006A86">
      <w:pPr>
        <w:pStyle w:val="Texto"/>
      </w:pPr>
      <w:r w:rsidRPr="00236624">
        <w:t xml:space="preserve">Y el primero de todos es el </w:t>
      </w:r>
      <w:r>
        <w:t>de instar al</w:t>
      </w:r>
      <w:r w:rsidRPr="00236624">
        <w:t xml:space="preserve"> Gobierno Vasco a que</w:t>
      </w:r>
      <w:r>
        <w:t>,</w:t>
      </w:r>
      <w:r w:rsidRPr="00236624">
        <w:t xml:space="preserve"> antes de</w:t>
      </w:r>
      <w:r>
        <w:t>l fin natural de la legislatura.</w:t>
      </w:r>
      <w:r w:rsidRPr="00236624">
        <w:t xml:space="preserve"> </w:t>
      </w:r>
      <w:r>
        <w:t>E</w:t>
      </w:r>
      <w:r w:rsidRPr="00236624">
        <w:t>s decir, estaríamos hablando ya de año y medio</w:t>
      </w:r>
      <w:r>
        <w:t>,</w:t>
      </w:r>
      <w:r w:rsidRPr="00236624">
        <w:t xml:space="preserve"> seguramente</w:t>
      </w:r>
      <w:r>
        <w:t>,</w:t>
      </w:r>
      <w:r w:rsidRPr="00236624">
        <w:t xml:space="preserve"> para desarrollar un decreto</w:t>
      </w:r>
      <w:r>
        <w:t>,</w:t>
      </w:r>
      <w:r w:rsidRPr="00236624">
        <w:t xml:space="preserve"> un reglamento de composición de un consejo. Y lo</w:t>
      </w:r>
      <w:r>
        <w:t xml:space="preserve"> he</w:t>
      </w:r>
      <w:r w:rsidRPr="00236624">
        <w:t xml:space="preserve"> dicho antes, creo que </w:t>
      </w:r>
      <w:r>
        <w:t xml:space="preserve">ya </w:t>
      </w:r>
      <w:r w:rsidRPr="00236624">
        <w:t>h</w:t>
      </w:r>
      <w:r>
        <w:t>e</w:t>
      </w:r>
      <w:r w:rsidRPr="00236624">
        <w:t xml:space="preserve"> comentado que nos parece un poco incomprensible la inacción o la tardanza de este decreto</w:t>
      </w:r>
      <w:r>
        <w:t>, de este r</w:t>
      </w:r>
      <w:r w:rsidRPr="00236624">
        <w:t>eglamento</w:t>
      </w:r>
      <w:r>
        <w:t>.</w:t>
      </w:r>
      <w:r w:rsidRPr="00236624">
        <w:t xml:space="preserve"> </w:t>
      </w:r>
      <w:r>
        <w:t>Y,</w:t>
      </w:r>
      <w:r w:rsidRPr="00236624">
        <w:t xml:space="preserve"> en ese sentido,</w:t>
      </w:r>
      <w:r>
        <w:t xml:space="preserve"> si lo hay,</w:t>
      </w:r>
      <w:r w:rsidRPr="00236624">
        <w:t xml:space="preserve"> pues bueno</w:t>
      </w:r>
      <w:r>
        <w:t>,</w:t>
      </w:r>
      <w:r w:rsidRPr="00236624">
        <w:t xml:space="preserve"> un </w:t>
      </w:r>
      <w:r>
        <w:t>to</w:t>
      </w:r>
      <w:r w:rsidRPr="00236624">
        <w:t>que de atención al Gobierno también para que se ponga las pilas</w:t>
      </w:r>
      <w:r>
        <w:t>.</w:t>
      </w:r>
      <w:r w:rsidRPr="00236624">
        <w:t xml:space="preserve"> </w:t>
      </w:r>
      <w:r>
        <w:t>Y</w:t>
      </w:r>
      <w:r w:rsidRPr="00236624">
        <w:t xml:space="preserve"> nos parece que año y medio y retrasar más la creación de este Consejo, nos parece excesivo.</w:t>
      </w:r>
    </w:p>
    <w:p w:rsidR="00885FAB" w:rsidRDefault="00885FAB" w:rsidP="00006A86">
      <w:pPr>
        <w:pStyle w:val="Texto"/>
      </w:pPr>
    </w:p>
    <w:p w:rsidR="00885FAB" w:rsidRDefault="00885FAB" w:rsidP="00006A86">
      <w:pPr>
        <w:pStyle w:val="Texto"/>
      </w:pPr>
    </w:p>
    <w:p w:rsidR="00885FAB" w:rsidRPr="00E635DD" w:rsidRDefault="00885FAB" w:rsidP="00006A86">
      <w:pPr>
        <w:pStyle w:val="Texto"/>
        <w:rPr>
          <w:lang w:val="eu-ES"/>
        </w:rPr>
      </w:pPr>
      <w:r w:rsidRPr="00EC1C15">
        <w:rPr>
          <w:rFonts w:ascii="Futura Md BT" w:hAnsi="Futura Md BT"/>
        </w:rPr>
        <w:t>LEHENDAKARIAK</w:t>
      </w:r>
      <w:r>
        <w:t xml:space="preserve">: </w:t>
      </w:r>
      <w:r w:rsidRPr="00E635DD">
        <w:rPr>
          <w:lang w:val="eu-ES"/>
        </w:rPr>
        <w:t>Eskerrik asko, Estarrona jauna.</w:t>
      </w:r>
    </w:p>
    <w:p w:rsidR="00885FAB" w:rsidRPr="00E635DD" w:rsidRDefault="00885FAB" w:rsidP="00006A86">
      <w:pPr>
        <w:pStyle w:val="Texto"/>
        <w:rPr>
          <w:lang w:val="eu-ES"/>
        </w:rPr>
      </w:pPr>
    </w:p>
    <w:p w:rsidR="00885FAB" w:rsidRPr="00E635DD" w:rsidRDefault="00885FAB" w:rsidP="00006A86">
      <w:pPr>
        <w:pStyle w:val="Texto"/>
        <w:rPr>
          <w:lang w:val="eu-ES"/>
        </w:rPr>
      </w:pPr>
      <w:r w:rsidRPr="00E635DD">
        <w:rPr>
          <w:lang w:val="eu-ES"/>
        </w:rPr>
        <w:t>Euskal Sozialista</w:t>
      </w:r>
      <w:r>
        <w:rPr>
          <w:lang w:val="eu-ES"/>
        </w:rPr>
        <w:t>k</w:t>
      </w:r>
      <w:r w:rsidRPr="00E635DD">
        <w:rPr>
          <w:lang w:val="eu-ES"/>
        </w:rPr>
        <w:t>, Gallástegui andrea, zurea da hitza.</w:t>
      </w:r>
    </w:p>
    <w:p w:rsidR="00885FAB" w:rsidRDefault="00885FAB" w:rsidP="00006A86">
      <w:pPr>
        <w:pStyle w:val="Texto"/>
      </w:pPr>
    </w:p>
    <w:p w:rsidR="00885FAB" w:rsidRDefault="00885FAB" w:rsidP="00006A86">
      <w:pPr>
        <w:pStyle w:val="Texto"/>
      </w:pPr>
    </w:p>
    <w:p w:rsidR="00885FAB" w:rsidRDefault="00885FAB" w:rsidP="00006A86">
      <w:pPr>
        <w:pStyle w:val="Texto"/>
      </w:pPr>
      <w:r w:rsidRPr="00EC1C15">
        <w:rPr>
          <w:rFonts w:ascii="Futura Md BT" w:hAnsi="Futura Md BT"/>
        </w:rPr>
        <w:t>GALLÁSTEGUI OYARZÁBAL</w:t>
      </w:r>
      <w:r>
        <w:t xml:space="preserve"> </w:t>
      </w:r>
      <w:r w:rsidRPr="00886D81">
        <w:rPr>
          <w:lang w:val="eu-ES"/>
        </w:rPr>
        <w:t>andreak</w:t>
      </w:r>
      <w:r>
        <w:t>: Gracias,</w:t>
      </w:r>
      <w:r w:rsidRPr="00236624">
        <w:t xml:space="preserve"> </w:t>
      </w:r>
      <w:r>
        <w:t>p</w:t>
      </w:r>
      <w:r w:rsidRPr="00236624">
        <w:t>residenta. Buenos</w:t>
      </w:r>
      <w:r>
        <w:t xml:space="preserve"> días, consejeros, consejeras, s</w:t>
      </w:r>
      <w:r w:rsidRPr="00236624">
        <w:t>eñoría</w:t>
      </w:r>
      <w:r>
        <w:t xml:space="preserve">s, </w:t>
      </w:r>
      <w:r w:rsidRPr="00886D81">
        <w:rPr>
          <w:lang w:val="eu-ES"/>
        </w:rPr>
        <w:t>egun on guztioi.</w:t>
      </w:r>
    </w:p>
    <w:p w:rsidR="00885FAB" w:rsidRDefault="00885FAB" w:rsidP="00006A86">
      <w:pPr>
        <w:pStyle w:val="Texto"/>
      </w:pPr>
    </w:p>
    <w:p w:rsidR="00885FAB" w:rsidRPr="00006A86" w:rsidRDefault="00885FAB" w:rsidP="00006A86">
      <w:pPr>
        <w:pStyle w:val="Texto"/>
        <w:rPr>
          <w:lang w:val="eu-ES"/>
        </w:rPr>
      </w:pPr>
      <w:r w:rsidRPr="00236624">
        <w:t>Bien</w:t>
      </w:r>
      <w:r>
        <w:t>,</w:t>
      </w:r>
      <w:r w:rsidRPr="00236624">
        <w:t xml:space="preserve"> el representante del Partido Popular </w:t>
      </w:r>
      <w:r>
        <w:t>nos trae hoy</w:t>
      </w:r>
      <w:r w:rsidRPr="00236624">
        <w:t xml:space="preserve"> esta moción consecuencia de interpelación</w:t>
      </w:r>
      <w:r>
        <w:t>,</w:t>
      </w:r>
      <w:r w:rsidRPr="00236624">
        <w:t xml:space="preserve"> derivada de aquella que se </w:t>
      </w:r>
      <w:r>
        <w:t>sustanció en P</w:t>
      </w:r>
      <w:r w:rsidRPr="00236624">
        <w:t>leno de control del pasado 13 de diciembre</w:t>
      </w:r>
      <w:r>
        <w:t xml:space="preserve"> del 2019. En aquella…</w:t>
      </w:r>
    </w:p>
    <w:p w:rsidR="00885FAB" w:rsidRDefault="00885FAB" w:rsidP="00E2283C">
      <w:pPr>
        <w:pStyle w:val="Texto"/>
      </w:pPr>
    </w:p>
    <w:p w:rsidR="00885FAB" w:rsidRPr="00A00CA0" w:rsidRDefault="00885FAB" w:rsidP="00E2283C">
      <w:pPr>
        <w:pStyle w:val="Texto"/>
      </w:pPr>
      <w:r>
        <w:t xml:space="preserve">(20. </w:t>
      </w:r>
      <w:r w:rsidRPr="000D0CE1">
        <w:rPr>
          <w:lang w:val="eu-ES"/>
        </w:rPr>
        <w:t>zintaren amaiera)</w:t>
      </w:r>
    </w:p>
    <w:p w:rsidR="00885FAB" w:rsidRPr="00F62ED8" w:rsidRDefault="00885FAB" w:rsidP="00FC5008">
      <w:pPr>
        <w:pStyle w:val="Texto"/>
        <w:rPr>
          <w:lang w:val="eu-ES"/>
        </w:rPr>
      </w:pPr>
      <w:r w:rsidRPr="00F62ED8">
        <w:rPr>
          <w:lang w:val="eu-ES"/>
        </w:rPr>
        <w:t>(21. zintaren hasiera)</w:t>
      </w:r>
    </w:p>
    <w:p w:rsidR="00885FAB" w:rsidRPr="00F62ED8" w:rsidRDefault="00885FAB" w:rsidP="00FC5008">
      <w:pPr>
        <w:pStyle w:val="Texto"/>
        <w:rPr>
          <w:lang w:val="es-ES"/>
        </w:rPr>
      </w:pPr>
    </w:p>
    <w:p w:rsidR="00885FAB" w:rsidRDefault="00885FAB" w:rsidP="00FC5008">
      <w:pPr>
        <w:pStyle w:val="Texto"/>
        <w:rPr>
          <w:lang w:val="es-ES"/>
        </w:rPr>
      </w:pPr>
      <w:r w:rsidRPr="00F62ED8">
        <w:rPr>
          <w:lang w:val="es-ES"/>
        </w:rPr>
        <w:t xml:space="preserve">… aquella que se </w:t>
      </w:r>
      <w:r>
        <w:rPr>
          <w:lang w:val="es-ES"/>
        </w:rPr>
        <w:t>sustanció en Pleno de control del pasado 13 de diciembre de 2019. E</w:t>
      </w:r>
      <w:r w:rsidRPr="00F62ED8">
        <w:rPr>
          <w:lang w:val="es-ES"/>
        </w:rPr>
        <w:t xml:space="preserve">n aquella interpelación, el representante del Partido Popular, el señor Barrio, </w:t>
      </w:r>
      <w:r>
        <w:rPr>
          <w:lang w:val="es-ES"/>
        </w:rPr>
        <w:t>insistía, aparte de recordar</w:t>
      </w:r>
      <w:r w:rsidRPr="00F62ED8">
        <w:rPr>
          <w:lang w:val="es-ES"/>
        </w:rPr>
        <w:t>nos el devenir del proceso de ela</w:t>
      </w:r>
      <w:r>
        <w:rPr>
          <w:lang w:val="es-ES"/>
        </w:rPr>
        <w:t>boración de la ley, i</w:t>
      </w:r>
      <w:r w:rsidRPr="00F62ED8">
        <w:rPr>
          <w:lang w:val="es-ES"/>
        </w:rPr>
        <w:t>nsistía, como digo, en la idea de que el hecho de que la composición, organización, funcionamie</w:t>
      </w:r>
      <w:r>
        <w:rPr>
          <w:lang w:val="es-ES"/>
        </w:rPr>
        <w:t>nto y funciones del Consejo de Patrimonio C</w:t>
      </w:r>
      <w:r w:rsidRPr="00F62ED8">
        <w:rPr>
          <w:lang w:val="es-ES"/>
        </w:rPr>
        <w:t>ultural de la Comu</w:t>
      </w:r>
      <w:r>
        <w:rPr>
          <w:lang w:val="es-ES"/>
        </w:rPr>
        <w:t>nidad Autónoma Vasca se regulara vía decreto, ib</w:t>
      </w:r>
      <w:r w:rsidRPr="00F62ED8">
        <w:rPr>
          <w:lang w:val="es-ES"/>
        </w:rPr>
        <w:t>a a suponer lo que él califica</w:t>
      </w:r>
      <w:r>
        <w:rPr>
          <w:lang w:val="es-ES"/>
        </w:rPr>
        <w:t xml:space="preserve">ba </w:t>
      </w:r>
      <w:r w:rsidRPr="00F62ED8">
        <w:rPr>
          <w:lang w:val="es-ES"/>
        </w:rPr>
        <w:t xml:space="preserve">como una </w:t>
      </w:r>
      <w:r>
        <w:rPr>
          <w:lang w:val="es-ES"/>
        </w:rPr>
        <w:t>"</w:t>
      </w:r>
      <w:r w:rsidRPr="00F62ED8">
        <w:rPr>
          <w:lang w:val="es-ES"/>
        </w:rPr>
        <w:t>rebaja</w:t>
      </w:r>
      <w:r>
        <w:rPr>
          <w:lang w:val="es-ES"/>
        </w:rPr>
        <w:t xml:space="preserve"> legislativa curiosa", si no está mal la transcripción. Y hoy </w:t>
      </w:r>
      <w:r w:rsidRPr="00F62ED8">
        <w:rPr>
          <w:lang w:val="es-ES"/>
        </w:rPr>
        <w:t>en la moción que a</w:t>
      </w:r>
      <w:r>
        <w:rPr>
          <w:lang w:val="es-ES"/>
        </w:rPr>
        <w:t>hora</w:t>
      </w:r>
      <w:r w:rsidRPr="00F62ED8">
        <w:rPr>
          <w:lang w:val="es-ES"/>
        </w:rPr>
        <w:t xml:space="preserve"> </w:t>
      </w:r>
      <w:r>
        <w:rPr>
          <w:lang w:val="es-ES"/>
        </w:rPr>
        <w:t xml:space="preserve">tratamos, </w:t>
      </w:r>
      <w:r w:rsidRPr="00F62ED8">
        <w:rPr>
          <w:lang w:val="es-ES"/>
        </w:rPr>
        <w:t xml:space="preserve">únicamente se insta al </w:t>
      </w:r>
      <w:r>
        <w:rPr>
          <w:lang w:val="es-ES"/>
        </w:rPr>
        <w:t xml:space="preserve">Gobierno Vasco, fundamentalmente, bueno, fundamentalmente no, a incluir de manera… </w:t>
      </w:r>
      <w:r w:rsidRPr="00F62ED8">
        <w:rPr>
          <w:lang w:val="es-ES"/>
        </w:rPr>
        <w:t xml:space="preserve">con una presencia nominal, como decía el señor Estarrona, a miembros de la </w:t>
      </w:r>
      <w:r>
        <w:rPr>
          <w:lang w:val="es-ES"/>
        </w:rPr>
        <w:t>Universidad de Deusto y de las Diócesis vascas.</w:t>
      </w:r>
    </w:p>
    <w:p w:rsidR="00885FAB" w:rsidRDefault="00885FAB" w:rsidP="00FC5008">
      <w:pPr>
        <w:pStyle w:val="Texto"/>
        <w:rPr>
          <w:lang w:val="es-ES"/>
        </w:rPr>
      </w:pPr>
    </w:p>
    <w:p w:rsidR="00885FAB" w:rsidRDefault="00885FAB" w:rsidP="00FC5008">
      <w:pPr>
        <w:pStyle w:val="Texto"/>
        <w:rPr>
          <w:lang w:val="es-ES"/>
        </w:rPr>
      </w:pPr>
      <w:r>
        <w:rPr>
          <w:lang w:val="es-ES"/>
        </w:rPr>
        <w:t xml:space="preserve">En este caso, en esta moción, </w:t>
      </w:r>
      <w:r w:rsidRPr="00F62ED8">
        <w:rPr>
          <w:lang w:val="es-ES"/>
        </w:rPr>
        <w:t>en la sustanciació</w:t>
      </w:r>
      <w:r>
        <w:rPr>
          <w:lang w:val="es-ES"/>
        </w:rPr>
        <w:t xml:space="preserve">n de esta moción no se discute ni </w:t>
      </w:r>
      <w:r w:rsidRPr="00F62ED8">
        <w:rPr>
          <w:lang w:val="es-ES"/>
        </w:rPr>
        <w:t xml:space="preserve">se pone en tela de juicio esa posible depreciación desde el punto </w:t>
      </w:r>
      <w:r>
        <w:rPr>
          <w:lang w:val="es-ES"/>
        </w:rPr>
        <w:t>de vista del carácter normativo</w:t>
      </w:r>
      <w:r w:rsidRPr="00F62ED8">
        <w:rPr>
          <w:lang w:val="es-ES"/>
        </w:rPr>
        <w:t xml:space="preserve"> ni tampoco la insuficiencia de lo preceptuado en el </w:t>
      </w:r>
      <w:r>
        <w:rPr>
          <w:lang w:val="es-ES"/>
        </w:rPr>
        <w:t>propio artículo de la ley. Nada. U</w:t>
      </w:r>
      <w:r w:rsidRPr="00F62ED8">
        <w:rPr>
          <w:lang w:val="es-ES"/>
        </w:rPr>
        <w:t xml:space="preserve">n artículo, señor Barrio, que por cierto, establece taxativamente que </w:t>
      </w:r>
      <w:r>
        <w:rPr>
          <w:lang w:val="es-ES"/>
        </w:rPr>
        <w:t xml:space="preserve">dicho consejo </w:t>
      </w:r>
      <w:r w:rsidRPr="00F62ED8">
        <w:rPr>
          <w:lang w:val="es-ES"/>
        </w:rPr>
        <w:t xml:space="preserve">estará integrado por personal cualificado de las instituciones de nuestra Comunidad </w:t>
      </w:r>
      <w:r>
        <w:rPr>
          <w:lang w:val="es-ES"/>
        </w:rPr>
        <w:t>Autónoma y por personal técnico</w:t>
      </w:r>
      <w:r w:rsidRPr="00F62ED8">
        <w:rPr>
          <w:lang w:val="es-ES"/>
        </w:rPr>
        <w:t xml:space="preserve"> especialista o representante de los sectores profesionales que actúan en el ámbito del patrimonio cultural</w:t>
      </w:r>
      <w:r>
        <w:rPr>
          <w:lang w:val="es-ES"/>
        </w:rPr>
        <w:t>,</w:t>
      </w:r>
      <w:r w:rsidRPr="00F62ED8">
        <w:rPr>
          <w:lang w:val="es-ES"/>
        </w:rPr>
        <w:t xml:space="preserve"> sin adscripciones y sin</w:t>
      </w:r>
      <w:r>
        <w:rPr>
          <w:lang w:val="es-ES"/>
        </w:rPr>
        <w:t xml:space="preserve"> exclusiones</w:t>
      </w:r>
      <w:r w:rsidRPr="00F62ED8">
        <w:rPr>
          <w:lang w:val="es-ES"/>
        </w:rPr>
        <w:t xml:space="preserve">. No habla </w:t>
      </w:r>
      <w:r>
        <w:rPr>
          <w:lang w:val="es-ES"/>
        </w:rPr>
        <w:t xml:space="preserve">pese a que es </w:t>
      </w:r>
      <w:r w:rsidRPr="00F62ED8">
        <w:rPr>
          <w:lang w:val="es-ES"/>
        </w:rPr>
        <w:t xml:space="preserve">de manera nominal absolutamente de </w:t>
      </w:r>
      <w:r>
        <w:rPr>
          <w:lang w:val="es-ES"/>
        </w:rPr>
        <w:t>nadie.</w:t>
      </w:r>
    </w:p>
    <w:p w:rsidR="00885FAB" w:rsidRDefault="00885FAB" w:rsidP="00FC5008">
      <w:pPr>
        <w:pStyle w:val="Texto"/>
        <w:rPr>
          <w:lang w:val="es-ES"/>
        </w:rPr>
      </w:pPr>
    </w:p>
    <w:p w:rsidR="00885FAB" w:rsidRDefault="00885FAB" w:rsidP="00FC5008">
      <w:pPr>
        <w:pStyle w:val="Texto"/>
        <w:rPr>
          <w:lang w:val="es-ES"/>
        </w:rPr>
      </w:pPr>
      <w:r>
        <w:rPr>
          <w:lang w:val="es-ES"/>
        </w:rPr>
        <w:t>Y</w:t>
      </w:r>
      <w:r w:rsidRPr="00F62ED8">
        <w:rPr>
          <w:lang w:val="es-ES"/>
        </w:rPr>
        <w:t xml:space="preserve"> el objetivo principal de esta nueva ley que </w:t>
      </w:r>
      <w:r>
        <w:rPr>
          <w:lang w:val="es-ES"/>
        </w:rPr>
        <w:t>es e</w:t>
      </w:r>
      <w:r w:rsidRPr="00F62ED8">
        <w:rPr>
          <w:lang w:val="es-ES"/>
        </w:rPr>
        <w:t xml:space="preserve">n definitiva lo que </w:t>
      </w:r>
      <w:r>
        <w:rPr>
          <w:lang w:val="es-ES"/>
        </w:rPr>
        <w:t xml:space="preserve">a nosotros, a los socialistas, nos parece lo nuclear e importante, </w:t>
      </w:r>
      <w:r w:rsidRPr="00F62ED8">
        <w:rPr>
          <w:lang w:val="es-ES"/>
        </w:rPr>
        <w:t>y tal y como se recoge expresame</w:t>
      </w:r>
      <w:r>
        <w:rPr>
          <w:lang w:val="es-ES"/>
        </w:rPr>
        <w:t xml:space="preserve">nte en la exposición de motivos, </w:t>
      </w:r>
      <w:r w:rsidRPr="00F62ED8">
        <w:rPr>
          <w:lang w:val="es-ES"/>
        </w:rPr>
        <w:t>va encaminado a garantizar una gestión integr</w:t>
      </w:r>
      <w:r>
        <w:rPr>
          <w:lang w:val="es-ES"/>
        </w:rPr>
        <w:t>al del patrimonio cultural. U</w:t>
      </w:r>
      <w:r w:rsidRPr="00F62ED8">
        <w:rPr>
          <w:lang w:val="es-ES"/>
        </w:rPr>
        <w:t>na gestión que contemple la identificación, la documentación, la investigación, la conservación y la protección, pero que haga también explícito el compromiso con su trans</w:t>
      </w:r>
      <w:r>
        <w:rPr>
          <w:lang w:val="es-ES"/>
        </w:rPr>
        <w:t>misión, fomento y puesta en valor. Y</w:t>
      </w:r>
      <w:r w:rsidRPr="00F62ED8">
        <w:rPr>
          <w:lang w:val="es-ES"/>
        </w:rPr>
        <w:t xml:space="preserve"> todo ello a través de este modelo más eficiente de protección y fomento de n</w:t>
      </w:r>
      <w:r>
        <w:rPr>
          <w:lang w:val="es-ES"/>
        </w:rPr>
        <w:t xml:space="preserve">uestro patrimonio, garantizando, como decía, la transmisión, </w:t>
      </w:r>
      <w:r w:rsidRPr="00F62ED8">
        <w:rPr>
          <w:lang w:val="es-ES"/>
        </w:rPr>
        <w:t>conocimiento y disfrute a las ge</w:t>
      </w:r>
      <w:r>
        <w:rPr>
          <w:lang w:val="es-ES"/>
        </w:rPr>
        <w:t>neraciones presentes y futuras.</w:t>
      </w:r>
    </w:p>
    <w:p w:rsidR="00885FAB" w:rsidRDefault="00885FAB" w:rsidP="00FC5008">
      <w:pPr>
        <w:pStyle w:val="Texto"/>
        <w:rPr>
          <w:lang w:val="es-ES"/>
        </w:rPr>
      </w:pPr>
    </w:p>
    <w:p w:rsidR="00885FAB" w:rsidRDefault="00885FAB" w:rsidP="00FC5008">
      <w:pPr>
        <w:pStyle w:val="Texto"/>
        <w:rPr>
          <w:lang w:val="es-ES"/>
        </w:rPr>
      </w:pPr>
      <w:r w:rsidRPr="00F62ED8">
        <w:rPr>
          <w:lang w:val="es-ES"/>
        </w:rPr>
        <w:t>No es necesario recordarlo</w:t>
      </w:r>
      <w:r>
        <w:rPr>
          <w:lang w:val="es-ES"/>
        </w:rPr>
        <w:t>,</w:t>
      </w:r>
      <w:r w:rsidRPr="00F62ED8">
        <w:rPr>
          <w:lang w:val="es-ES"/>
        </w:rPr>
        <w:t xml:space="preserve"> porque ya lo han hecho usted</w:t>
      </w:r>
      <w:r>
        <w:rPr>
          <w:lang w:val="es-ES"/>
        </w:rPr>
        <w:t>es también, pero sí</w:t>
      </w:r>
      <w:r w:rsidRPr="00F62ED8">
        <w:rPr>
          <w:lang w:val="es-ES"/>
        </w:rPr>
        <w:t xml:space="preserve"> es oportuno, me parece</w:t>
      </w:r>
      <w:r>
        <w:rPr>
          <w:lang w:val="es-ES"/>
        </w:rPr>
        <w:t>,</w:t>
      </w:r>
      <w:r w:rsidRPr="00F62ED8">
        <w:rPr>
          <w:lang w:val="es-ES"/>
        </w:rPr>
        <w:t xml:space="preserve"> que la ley</w:t>
      </w:r>
      <w:r>
        <w:rPr>
          <w:lang w:val="es-ES"/>
        </w:rPr>
        <w:t>,</w:t>
      </w:r>
      <w:r w:rsidRPr="00F62ED8">
        <w:rPr>
          <w:lang w:val="es-ES"/>
        </w:rPr>
        <w:t xml:space="preserve"> efectivamente</w:t>
      </w:r>
      <w:r>
        <w:rPr>
          <w:lang w:val="es-ES"/>
        </w:rPr>
        <w:t>,</w:t>
      </w:r>
      <w:r w:rsidRPr="00F62ED8">
        <w:rPr>
          <w:lang w:val="es-ES"/>
        </w:rPr>
        <w:t xml:space="preserve"> contó con un amplísimo </w:t>
      </w:r>
      <w:r>
        <w:rPr>
          <w:lang w:val="es-ES"/>
        </w:rPr>
        <w:t>respaldo en este Parlamento, y</w:t>
      </w:r>
      <w:r w:rsidRPr="00F62ED8">
        <w:rPr>
          <w:lang w:val="es-ES"/>
        </w:rPr>
        <w:t xml:space="preserve"> hay que recordar también que fue v</w:t>
      </w:r>
      <w:r>
        <w:rPr>
          <w:lang w:val="es-ES"/>
        </w:rPr>
        <w:t>otada sin ningún voto en contra. Y</w:t>
      </w:r>
      <w:r w:rsidRPr="00F62ED8">
        <w:rPr>
          <w:lang w:val="es-ES"/>
        </w:rPr>
        <w:t xml:space="preserve">, en definitiva, lo que </w:t>
      </w:r>
      <w:r>
        <w:rPr>
          <w:lang w:val="es-ES"/>
        </w:rPr>
        <w:t>planteaba el representante del g</w:t>
      </w:r>
      <w:r w:rsidRPr="00F62ED8">
        <w:rPr>
          <w:lang w:val="es-ES"/>
        </w:rPr>
        <w:t>rupo Popu</w:t>
      </w:r>
      <w:r>
        <w:rPr>
          <w:lang w:val="es-ES"/>
        </w:rPr>
        <w:t>lar, el grupo Popular lo único que está planteando es, no es</w:t>
      </w:r>
      <w:r w:rsidRPr="00F62ED8">
        <w:rPr>
          <w:lang w:val="es-ES"/>
        </w:rPr>
        <w:t xml:space="preserve"> otra cosa al </w:t>
      </w:r>
      <w:r>
        <w:rPr>
          <w:lang w:val="es-ES"/>
        </w:rPr>
        <w:t xml:space="preserve">nuestro entender, </w:t>
      </w:r>
      <w:r w:rsidRPr="00F62ED8">
        <w:rPr>
          <w:lang w:val="es-ES"/>
        </w:rPr>
        <w:t>que intentar mediante esta inici</w:t>
      </w:r>
      <w:r>
        <w:rPr>
          <w:lang w:val="es-ES"/>
        </w:rPr>
        <w:t>ativa, conseguir lo que no logró</w:t>
      </w:r>
      <w:r w:rsidRPr="00F62ED8">
        <w:rPr>
          <w:lang w:val="es-ES"/>
        </w:rPr>
        <w:t xml:space="preserve"> mediante enmiendas en el pr</w:t>
      </w:r>
      <w:r>
        <w:rPr>
          <w:lang w:val="es-ES"/>
        </w:rPr>
        <w:t>oceso de elaboración de la ley.</w:t>
      </w:r>
    </w:p>
    <w:p w:rsidR="00885FAB" w:rsidRDefault="00885FAB" w:rsidP="00FC5008">
      <w:pPr>
        <w:pStyle w:val="Texto"/>
        <w:rPr>
          <w:lang w:val="es-ES"/>
        </w:rPr>
      </w:pPr>
    </w:p>
    <w:p w:rsidR="00885FAB" w:rsidRDefault="00885FAB" w:rsidP="00FC5008">
      <w:pPr>
        <w:pStyle w:val="Texto"/>
        <w:rPr>
          <w:lang w:val="es-ES"/>
        </w:rPr>
      </w:pPr>
      <w:r w:rsidRPr="00F62ED8">
        <w:rPr>
          <w:lang w:val="es-ES"/>
        </w:rPr>
        <w:t>No lo consiguió entonces y tampoco lo va a hac</w:t>
      </w:r>
      <w:r>
        <w:rPr>
          <w:lang w:val="es-ES"/>
        </w:rPr>
        <w:t xml:space="preserve">er hoy, </w:t>
      </w:r>
      <w:r w:rsidRPr="00F62ED8">
        <w:rPr>
          <w:lang w:val="es-ES"/>
        </w:rPr>
        <w:t>señ</w:t>
      </w:r>
      <w:r>
        <w:rPr>
          <w:lang w:val="es-ES"/>
        </w:rPr>
        <w:t xml:space="preserve">or Barrio, pero lo que sí puede, desde luego, </w:t>
      </w:r>
      <w:r w:rsidRPr="00F62ED8">
        <w:rPr>
          <w:lang w:val="es-ES"/>
        </w:rPr>
        <w:t xml:space="preserve">es todavía </w:t>
      </w:r>
      <w:r>
        <w:rPr>
          <w:lang w:val="es-ES"/>
        </w:rPr>
        <w:t xml:space="preserve">–y está tiempo– </w:t>
      </w:r>
      <w:r w:rsidRPr="00F62ED8">
        <w:rPr>
          <w:lang w:val="es-ES"/>
        </w:rPr>
        <w:t xml:space="preserve">de sumarse a una enmienda de transacción que efectivamente hemos firmado el grupo </w:t>
      </w:r>
      <w:r>
        <w:rPr>
          <w:lang w:val="es-ES"/>
        </w:rPr>
        <w:t xml:space="preserve">Socialistas Vascos, el grupo Nacionalistas Vascos y </w:t>
      </w:r>
      <w:r w:rsidRPr="00F62ED8">
        <w:rPr>
          <w:lang w:val="es-ES"/>
        </w:rPr>
        <w:t xml:space="preserve">el grupo </w:t>
      </w:r>
      <w:r w:rsidRPr="002D6CDC">
        <w:rPr>
          <w:lang w:val="eu-ES"/>
        </w:rPr>
        <w:t>Elkarrekin</w:t>
      </w:r>
      <w:r>
        <w:rPr>
          <w:lang w:val="es-ES"/>
        </w:rPr>
        <w:t xml:space="preserve"> Podemos, en </w:t>
      </w:r>
      <w:r w:rsidRPr="00F62ED8">
        <w:rPr>
          <w:lang w:val="es-ES"/>
        </w:rPr>
        <w:t xml:space="preserve">el que además de instar al Gobierno </w:t>
      </w:r>
      <w:r>
        <w:rPr>
          <w:lang w:val="es-ES"/>
        </w:rPr>
        <w:t xml:space="preserve">a </w:t>
      </w:r>
      <w:r w:rsidRPr="00F62ED8">
        <w:rPr>
          <w:lang w:val="es-ES"/>
        </w:rPr>
        <w:t xml:space="preserve">que efectivamente </w:t>
      </w:r>
      <w:r>
        <w:rPr>
          <w:lang w:val="es-ES"/>
        </w:rPr>
        <w:t xml:space="preserve">apruebe </w:t>
      </w:r>
      <w:r w:rsidRPr="00F62ED8">
        <w:rPr>
          <w:lang w:val="es-ES"/>
        </w:rPr>
        <w:t>ese decreto que regulará el Consejo de la CAV de Patrimonio Cultural, añade un segundo párrafo que a mí no me parece en absoluto, en fin, que no s</w:t>
      </w:r>
      <w:r>
        <w:rPr>
          <w:lang w:val="es-ES"/>
        </w:rPr>
        <w:t>ea necesario recordar siempre, y</w:t>
      </w:r>
      <w:r w:rsidRPr="00F62ED8">
        <w:rPr>
          <w:lang w:val="es-ES"/>
        </w:rPr>
        <w:t xml:space="preserve"> es que </w:t>
      </w:r>
      <w:r>
        <w:rPr>
          <w:lang w:val="es-ES"/>
        </w:rPr>
        <w:t>"</w:t>
      </w:r>
      <w:r w:rsidRPr="00F62ED8">
        <w:rPr>
          <w:lang w:val="es-ES"/>
        </w:rPr>
        <w:t>el decreto deberá sust</w:t>
      </w:r>
      <w:r>
        <w:rPr>
          <w:lang w:val="es-ES"/>
        </w:rPr>
        <w:t>anciarse en los términos descritos en el artículo</w:t>
      </w:r>
      <w:r w:rsidRPr="00F62ED8">
        <w:rPr>
          <w:lang w:val="es-ES"/>
        </w:rPr>
        <w:t xml:space="preserve"> cuatro </w:t>
      </w:r>
      <w:r>
        <w:rPr>
          <w:lang w:val="es-ES"/>
        </w:rPr>
        <w:t>de di</w:t>
      </w:r>
      <w:r w:rsidRPr="00F62ED8">
        <w:rPr>
          <w:lang w:val="es-ES"/>
        </w:rPr>
        <w:t xml:space="preserve">cha </w:t>
      </w:r>
      <w:r>
        <w:rPr>
          <w:lang w:val="es-ES"/>
        </w:rPr>
        <w:t>l</w:t>
      </w:r>
      <w:r w:rsidRPr="00F62ED8">
        <w:rPr>
          <w:lang w:val="es-ES"/>
        </w:rPr>
        <w:t>e</w:t>
      </w:r>
      <w:r>
        <w:rPr>
          <w:lang w:val="es-ES"/>
        </w:rPr>
        <w:t xml:space="preserve">y e incentivará </w:t>
      </w:r>
      <w:r w:rsidRPr="00F62ED8">
        <w:rPr>
          <w:lang w:val="es-ES"/>
        </w:rPr>
        <w:t>una composición equilibrada de hom</w:t>
      </w:r>
      <w:r>
        <w:rPr>
          <w:lang w:val="es-ES"/>
        </w:rPr>
        <w:t xml:space="preserve">bres y mujeres en dicho consejo". En este caso, </w:t>
      </w:r>
      <w:r w:rsidRPr="00F62ED8">
        <w:rPr>
          <w:lang w:val="es-ES"/>
        </w:rPr>
        <w:t>cualquie</w:t>
      </w:r>
      <w:r>
        <w:rPr>
          <w:lang w:val="es-ES"/>
        </w:rPr>
        <w:t xml:space="preserve">r comunicación en este sentido o </w:t>
      </w:r>
      <w:r w:rsidRPr="00F62ED8">
        <w:rPr>
          <w:lang w:val="es-ES"/>
        </w:rPr>
        <w:t>cualquier manifestación en este sentido me parece que es absolutamente necesaria, porque además tiene que ser así y no puede ser de otra manera en una sociedad como l</w:t>
      </w:r>
      <w:r>
        <w:rPr>
          <w:lang w:val="es-ES"/>
        </w:rPr>
        <w:t>a nuestra que se pretende justa e igualitaria.</w:t>
      </w:r>
    </w:p>
    <w:p w:rsidR="00885FAB" w:rsidRDefault="00885FAB" w:rsidP="00FC5008">
      <w:pPr>
        <w:pStyle w:val="Texto"/>
        <w:rPr>
          <w:lang w:val="es-ES"/>
        </w:rPr>
      </w:pPr>
    </w:p>
    <w:p w:rsidR="00885FAB" w:rsidRDefault="00885FAB" w:rsidP="00FC5008">
      <w:pPr>
        <w:pStyle w:val="Texto"/>
        <w:rPr>
          <w:lang w:val="es-ES"/>
        </w:rPr>
      </w:pPr>
      <w:r w:rsidRPr="00F62ED8">
        <w:rPr>
          <w:lang w:val="es-ES"/>
        </w:rPr>
        <w:t xml:space="preserve">Yo creo que ya no hay mucho más que decir. Dicho lo dicho, yo creo que coincidimos todos en lo central, que </w:t>
      </w:r>
      <w:r>
        <w:rPr>
          <w:lang w:val="es-ES"/>
        </w:rPr>
        <w:t xml:space="preserve">no </w:t>
      </w:r>
      <w:r w:rsidRPr="00F62ED8">
        <w:rPr>
          <w:lang w:val="es-ES"/>
        </w:rPr>
        <w:t xml:space="preserve">es otra cosa que la necesidad de que se proceda </w:t>
      </w:r>
      <w:r>
        <w:rPr>
          <w:lang w:val="es-ES"/>
        </w:rPr>
        <w:t xml:space="preserve">a </w:t>
      </w:r>
      <w:r w:rsidRPr="00F62ED8">
        <w:rPr>
          <w:lang w:val="es-ES"/>
        </w:rPr>
        <w:t xml:space="preserve">elaboración y publicación del decreto para dar cumplimiento a </w:t>
      </w:r>
      <w:r>
        <w:rPr>
          <w:lang w:val="es-ES"/>
        </w:rPr>
        <w:t>lo preceptuado en la ley. Y</w:t>
      </w:r>
      <w:r w:rsidRPr="00F62ED8">
        <w:rPr>
          <w:lang w:val="es-ES"/>
        </w:rPr>
        <w:t xml:space="preserve"> yo cre</w:t>
      </w:r>
      <w:r>
        <w:rPr>
          <w:lang w:val="es-ES"/>
        </w:rPr>
        <w:t>o que el debate no da más de sí. As</w:t>
      </w:r>
      <w:r w:rsidRPr="00F62ED8">
        <w:rPr>
          <w:lang w:val="es-ES"/>
        </w:rPr>
        <w:t>í que de maner</w:t>
      </w:r>
      <w:r>
        <w:rPr>
          <w:lang w:val="es-ES"/>
        </w:rPr>
        <w:t>a y sin otro particular, muchísimas gracias.</w:t>
      </w:r>
    </w:p>
    <w:p w:rsidR="00885FAB" w:rsidRDefault="00885FAB" w:rsidP="00FC5008">
      <w:pPr>
        <w:pStyle w:val="Texto"/>
        <w:rPr>
          <w:lang w:val="es-ES"/>
        </w:rPr>
      </w:pPr>
    </w:p>
    <w:p w:rsidR="00885FAB" w:rsidRDefault="00885FAB" w:rsidP="00FC5008">
      <w:pPr>
        <w:pStyle w:val="Texto"/>
        <w:rPr>
          <w:lang w:val="es-ES"/>
        </w:rPr>
      </w:pPr>
    </w:p>
    <w:p w:rsidR="00885FAB" w:rsidRPr="00F62ED8" w:rsidRDefault="00885FAB" w:rsidP="00FC5008">
      <w:pPr>
        <w:pStyle w:val="Texto"/>
        <w:rPr>
          <w:lang w:val="eu-ES"/>
        </w:rPr>
      </w:pPr>
      <w:r w:rsidRPr="002318EA">
        <w:rPr>
          <w:rFonts w:ascii="Futura Md BT" w:hAnsi="Futura Md BT"/>
          <w:lang w:val="en-GB"/>
        </w:rPr>
        <w:t>LEHENDAKARIAK</w:t>
      </w:r>
      <w:r w:rsidRPr="002318EA">
        <w:rPr>
          <w:lang w:val="en-GB"/>
        </w:rPr>
        <w:t xml:space="preserve">: </w:t>
      </w:r>
      <w:r w:rsidRPr="00F62ED8">
        <w:rPr>
          <w:lang w:val="eu-ES"/>
        </w:rPr>
        <w:t xml:space="preserve">Eskerrik asko, </w:t>
      </w:r>
      <w:r w:rsidRPr="002318EA">
        <w:rPr>
          <w:lang w:val="en-GB"/>
        </w:rPr>
        <w:t>Gallástegui</w:t>
      </w:r>
      <w:r w:rsidRPr="00D065A5">
        <w:rPr>
          <w:lang w:val="eu-ES"/>
        </w:rPr>
        <w:t xml:space="preserve"> andrea</w:t>
      </w:r>
      <w:r w:rsidRPr="00F62ED8">
        <w:rPr>
          <w:lang w:val="eu-ES"/>
        </w:rPr>
        <w:t xml:space="preserve">. </w:t>
      </w:r>
      <w:r>
        <w:rPr>
          <w:lang w:val="eu-ES"/>
        </w:rPr>
        <w:t>Euzko Abertzaleak, Arruabarrena jauna, zurea d</w:t>
      </w:r>
      <w:r w:rsidRPr="00F62ED8">
        <w:rPr>
          <w:lang w:val="eu-ES"/>
        </w:rPr>
        <w:t>a</w:t>
      </w:r>
      <w:r>
        <w:rPr>
          <w:lang w:val="eu-ES"/>
        </w:rPr>
        <w:t xml:space="preserve"> hitz</w:t>
      </w:r>
      <w:r w:rsidRPr="00F62ED8">
        <w:rPr>
          <w:lang w:val="eu-ES"/>
        </w:rPr>
        <w:t xml:space="preserve">a. </w:t>
      </w:r>
    </w:p>
    <w:p w:rsidR="00885FAB" w:rsidRPr="00F62ED8" w:rsidRDefault="00885FAB" w:rsidP="00FC5008">
      <w:pPr>
        <w:pStyle w:val="Texto"/>
        <w:rPr>
          <w:lang w:val="eu-ES"/>
        </w:rPr>
      </w:pPr>
    </w:p>
    <w:p w:rsidR="00885FAB" w:rsidRDefault="00885FAB" w:rsidP="00FC5008">
      <w:pPr>
        <w:pStyle w:val="Texto"/>
        <w:rPr>
          <w:lang w:val="eu-ES"/>
        </w:rPr>
      </w:pPr>
    </w:p>
    <w:p w:rsidR="00885FAB" w:rsidRDefault="00885FAB" w:rsidP="00FC5008">
      <w:pPr>
        <w:pStyle w:val="Texto"/>
        <w:rPr>
          <w:lang w:val="eu-ES"/>
        </w:rPr>
      </w:pPr>
      <w:r w:rsidRPr="00801B19">
        <w:rPr>
          <w:rFonts w:ascii="Futura Md BT" w:hAnsi="Futura Md BT"/>
          <w:lang w:val="eu-ES"/>
        </w:rPr>
        <w:t>ARRUABARRENA AZPITARTE</w:t>
      </w:r>
      <w:r>
        <w:rPr>
          <w:lang w:val="eu-ES"/>
        </w:rPr>
        <w:t xml:space="preserve"> jaunak: Ba eskerrik asko, legebiltzarburu andrea </w:t>
      </w:r>
      <w:r w:rsidRPr="00F62ED8">
        <w:rPr>
          <w:lang w:val="eu-ES"/>
        </w:rPr>
        <w:t xml:space="preserve">eta </w:t>
      </w:r>
      <w:r>
        <w:rPr>
          <w:lang w:val="eu-ES"/>
        </w:rPr>
        <w:t>egun on, legebiltzarkide, sailburu jaun eta andreak.</w:t>
      </w:r>
    </w:p>
    <w:p w:rsidR="00885FAB" w:rsidRDefault="00885FAB" w:rsidP="00FC5008">
      <w:pPr>
        <w:pStyle w:val="Texto"/>
        <w:rPr>
          <w:lang w:val="eu-ES"/>
        </w:rPr>
      </w:pPr>
    </w:p>
    <w:p w:rsidR="00885FAB" w:rsidRPr="00F62ED8" w:rsidRDefault="00885FAB" w:rsidP="00926410">
      <w:pPr>
        <w:pStyle w:val="Texto"/>
        <w:rPr>
          <w:lang w:val="eu-ES"/>
        </w:rPr>
      </w:pPr>
      <w:r>
        <w:rPr>
          <w:lang w:val="eu-ES"/>
        </w:rPr>
        <w:t xml:space="preserve">Bueno, nik uste dut, </w:t>
      </w:r>
      <w:r w:rsidRPr="00F62ED8">
        <w:rPr>
          <w:lang w:val="eu-ES"/>
        </w:rPr>
        <w:t>benetan uste dut gaurko eztabaida honek ez diola balio erantzi handirik emate</w:t>
      </w:r>
      <w:r>
        <w:rPr>
          <w:lang w:val="eu-ES"/>
        </w:rPr>
        <w:t xml:space="preserve">n gizarteari. </w:t>
      </w:r>
      <w:r w:rsidRPr="00F62ED8">
        <w:rPr>
          <w:lang w:val="eu-ES"/>
        </w:rPr>
        <w:t xml:space="preserve">Barrio jauna, zure helburua zen </w:t>
      </w:r>
      <w:r>
        <w:rPr>
          <w:lang w:val="eu-ES"/>
        </w:rPr>
        <w:t>ez ekimena irabaztea, baizik eta Z</w:t>
      </w:r>
      <w:r w:rsidRPr="00F62ED8">
        <w:rPr>
          <w:lang w:val="eu-ES"/>
        </w:rPr>
        <w:t>upi</w:t>
      </w:r>
      <w:r>
        <w:rPr>
          <w:lang w:val="eu-ES"/>
        </w:rPr>
        <w:t>ria jaunari mezu bat helaraztea b</w:t>
      </w:r>
      <w:r w:rsidRPr="00F62ED8">
        <w:rPr>
          <w:lang w:val="eu-ES"/>
        </w:rPr>
        <w:t>a agian telefono dei batekin edo jada</w:t>
      </w:r>
      <w:r>
        <w:rPr>
          <w:lang w:val="eu-ES"/>
        </w:rPr>
        <w:t xml:space="preserve">nik egindako interpelazioarekin. Jadanik nahikoa zen, </w:t>
      </w:r>
      <w:r w:rsidRPr="00F62ED8">
        <w:rPr>
          <w:lang w:val="eu-ES"/>
        </w:rPr>
        <w:t>ezta</w:t>
      </w:r>
      <w:r>
        <w:rPr>
          <w:lang w:val="eu-ES"/>
        </w:rPr>
        <w:t>?, hona etortzea.</w:t>
      </w:r>
    </w:p>
    <w:p w:rsidR="00885FAB" w:rsidRDefault="00885FAB" w:rsidP="00FC5008">
      <w:pPr>
        <w:pStyle w:val="Texto"/>
        <w:rPr>
          <w:lang w:val="eu-ES"/>
        </w:rPr>
      </w:pPr>
    </w:p>
    <w:p w:rsidR="00885FAB" w:rsidRPr="00926410" w:rsidRDefault="00885FAB" w:rsidP="00FC5008">
      <w:pPr>
        <w:pStyle w:val="Texto"/>
        <w:rPr>
          <w:lang w:val="es-ES"/>
        </w:rPr>
      </w:pPr>
      <w:r w:rsidRPr="00F62ED8">
        <w:rPr>
          <w:lang w:val="es-ES"/>
        </w:rPr>
        <w:t>No esperábamos que de una ley que nació con tanto consenso, surg</w:t>
      </w:r>
      <w:r>
        <w:rPr>
          <w:lang w:val="es-ES"/>
        </w:rPr>
        <w:t>iera toda esta estela de debates, además en pleno, que está trayendo usted –dice u</w:t>
      </w:r>
      <w:r w:rsidRPr="00F62ED8">
        <w:rPr>
          <w:lang w:val="es-ES"/>
        </w:rPr>
        <w:t>ste</w:t>
      </w:r>
      <w:r>
        <w:rPr>
          <w:lang w:val="es-ES"/>
        </w:rPr>
        <w:t>d que para influenciar–. Quién influenció</w:t>
      </w:r>
      <w:r w:rsidRPr="00F62ED8">
        <w:rPr>
          <w:lang w:val="es-ES"/>
        </w:rPr>
        <w:t xml:space="preserve"> ya lo hizo en la </w:t>
      </w:r>
      <w:r>
        <w:rPr>
          <w:lang w:val="es-ES"/>
        </w:rPr>
        <w:t>P</w:t>
      </w:r>
      <w:r w:rsidRPr="00F62ED8">
        <w:rPr>
          <w:lang w:val="es-ES"/>
        </w:rPr>
        <w:t xml:space="preserve">onencia. Fue efectivamente una enmienda de EH Bildu la que </w:t>
      </w:r>
      <w:r>
        <w:rPr>
          <w:lang w:val="es-ES"/>
        </w:rPr>
        <w:t xml:space="preserve">modificó el proyecto de ley, como ha explicado usted. Y bueno, lo cierto es que convenció </w:t>
      </w:r>
      <w:r w:rsidRPr="00F62ED8">
        <w:rPr>
          <w:lang w:val="es-ES"/>
        </w:rPr>
        <w:t xml:space="preserve">a la mayoría de la ponencia, porque el objetivo que se perseguía también era compartido por el Gobierno, que era la de dotar </w:t>
      </w:r>
      <w:r>
        <w:rPr>
          <w:lang w:val="es-ES"/>
        </w:rPr>
        <w:t xml:space="preserve">de </w:t>
      </w:r>
      <w:r w:rsidRPr="00F62ED8">
        <w:rPr>
          <w:lang w:val="es-ES"/>
        </w:rPr>
        <w:t>una mayor flexibilidad y que a la hora de tratar los temas en el Consejo, si se hablaba de retablo</w:t>
      </w:r>
      <w:r>
        <w:rPr>
          <w:lang w:val="es-ES"/>
        </w:rPr>
        <w:t>s</w:t>
      </w:r>
      <w:r w:rsidRPr="00F62ED8">
        <w:rPr>
          <w:lang w:val="es-ES"/>
        </w:rPr>
        <w:t xml:space="preserve">, hubiera gente </w:t>
      </w:r>
      <w:r>
        <w:rPr>
          <w:lang w:val="es-ES"/>
        </w:rPr>
        <w:t xml:space="preserve">alrededor de esa mesa que supiera de retablos, </w:t>
      </w:r>
      <w:r w:rsidRPr="00F62ED8">
        <w:rPr>
          <w:lang w:val="es-ES"/>
        </w:rPr>
        <w:t xml:space="preserve">y </w:t>
      </w:r>
      <w:r>
        <w:rPr>
          <w:lang w:val="es-ES"/>
        </w:rPr>
        <w:t>si se h</w:t>
      </w:r>
      <w:r w:rsidRPr="00F62ED8">
        <w:rPr>
          <w:lang w:val="es-ES"/>
        </w:rPr>
        <w:t>a</w:t>
      </w:r>
      <w:r>
        <w:rPr>
          <w:lang w:val="es-ES"/>
        </w:rPr>
        <w:t xml:space="preserve">bla de versolarismo, pues exista, </w:t>
      </w:r>
      <w:r w:rsidRPr="00F62ED8">
        <w:rPr>
          <w:lang w:val="es-ES"/>
        </w:rPr>
        <w:t xml:space="preserve">haya personas en esa mesa que </w:t>
      </w:r>
      <w:r>
        <w:rPr>
          <w:lang w:val="es-ES"/>
        </w:rPr>
        <w:t>supieran mucho de v</w:t>
      </w:r>
      <w:r w:rsidRPr="00926410">
        <w:rPr>
          <w:lang w:val="es-ES"/>
        </w:rPr>
        <w:t>ersolarismo.</w:t>
      </w:r>
    </w:p>
    <w:p w:rsidR="00885FAB" w:rsidRDefault="00885FAB" w:rsidP="00FC5008">
      <w:pPr>
        <w:pStyle w:val="Texto"/>
        <w:rPr>
          <w:lang w:val="es-ES"/>
        </w:rPr>
      </w:pPr>
    </w:p>
    <w:p w:rsidR="00885FAB" w:rsidRDefault="00885FAB" w:rsidP="00FC5008">
      <w:pPr>
        <w:pStyle w:val="Texto"/>
        <w:rPr>
          <w:lang w:val="es-ES"/>
        </w:rPr>
      </w:pPr>
      <w:r w:rsidRPr="00F62ED8">
        <w:rPr>
          <w:lang w:val="es-ES"/>
        </w:rPr>
        <w:t>Este es el</w:t>
      </w:r>
      <w:r>
        <w:rPr>
          <w:lang w:val="es-ES"/>
        </w:rPr>
        <w:t xml:space="preserve"> objetivo último de la, o base del </w:t>
      </w:r>
      <w:r w:rsidRPr="00F62ED8">
        <w:rPr>
          <w:lang w:val="es-ES"/>
        </w:rPr>
        <w:t xml:space="preserve">objetivo último del decreto que </w:t>
      </w:r>
      <w:r>
        <w:rPr>
          <w:lang w:val="es-ES"/>
        </w:rPr>
        <w:t>se hará público, que se aprobará</w:t>
      </w:r>
      <w:r w:rsidRPr="00F62ED8">
        <w:rPr>
          <w:lang w:val="es-ES"/>
        </w:rPr>
        <w:t xml:space="preserve"> este año. Lo cierto es que no estamos arrastrando al Gobier</w:t>
      </w:r>
      <w:r>
        <w:rPr>
          <w:lang w:val="es-ES"/>
        </w:rPr>
        <w:t>no hacia un trámite burocrático que le supone alargar plazos o que le</w:t>
      </w:r>
      <w:r w:rsidRPr="00F62ED8">
        <w:rPr>
          <w:lang w:val="es-ES"/>
        </w:rPr>
        <w:t xml:space="preserve"> supone más trabajo administrativo. El Gobierno está intere</w:t>
      </w:r>
      <w:r>
        <w:rPr>
          <w:lang w:val="es-ES"/>
        </w:rPr>
        <w:t>sado en que ese consejo funcione y, por tanto, bueno, ya veremos a ver cuando publiqu</w:t>
      </w:r>
      <w:r w:rsidRPr="00F62ED8">
        <w:rPr>
          <w:lang w:val="es-ES"/>
        </w:rPr>
        <w:t xml:space="preserve">en el decreto, pero en principio estos preceptos de hacer un </w:t>
      </w:r>
      <w:r>
        <w:rPr>
          <w:lang w:val="es-ES"/>
        </w:rPr>
        <w:t>consejo flexible y que reúna al</w:t>
      </w:r>
      <w:r w:rsidRPr="00F62ED8">
        <w:rPr>
          <w:lang w:val="es-ES"/>
        </w:rPr>
        <w:t>red</w:t>
      </w:r>
      <w:r>
        <w:rPr>
          <w:lang w:val="es-ES"/>
        </w:rPr>
        <w:t>edor de esa</w:t>
      </w:r>
      <w:r w:rsidRPr="00F62ED8">
        <w:rPr>
          <w:lang w:val="es-ES"/>
        </w:rPr>
        <w:t xml:space="preserve"> mesa a gente</w:t>
      </w:r>
      <w:r>
        <w:rPr>
          <w:lang w:val="es-ES"/>
        </w:rPr>
        <w:t xml:space="preserve"> que realmente sepa </w:t>
      </w:r>
      <w:r w:rsidRPr="00F62ED8">
        <w:rPr>
          <w:lang w:val="es-ES"/>
        </w:rPr>
        <w:t>de los temas qu</w:t>
      </w:r>
      <w:r>
        <w:rPr>
          <w:lang w:val="es-ES"/>
        </w:rPr>
        <w:t xml:space="preserve">e se tratan en el orden del día, </w:t>
      </w:r>
      <w:r w:rsidRPr="00F62ED8">
        <w:rPr>
          <w:lang w:val="es-ES"/>
        </w:rPr>
        <w:t xml:space="preserve">se </w:t>
      </w:r>
      <w:r>
        <w:rPr>
          <w:lang w:val="es-ES"/>
        </w:rPr>
        <w:t>cumplirán.</w:t>
      </w:r>
    </w:p>
    <w:p w:rsidR="00885FAB" w:rsidRDefault="00885FAB" w:rsidP="00FC5008">
      <w:pPr>
        <w:pStyle w:val="Texto"/>
        <w:rPr>
          <w:lang w:val="es-ES"/>
        </w:rPr>
      </w:pPr>
    </w:p>
    <w:p w:rsidR="00885FAB" w:rsidRDefault="00885FAB" w:rsidP="00FC5008">
      <w:pPr>
        <w:pStyle w:val="Texto"/>
        <w:rPr>
          <w:lang w:val="eu-ES"/>
        </w:rPr>
      </w:pPr>
      <w:r>
        <w:rPr>
          <w:lang w:val="es-ES"/>
        </w:rPr>
        <w:t xml:space="preserve">No es, </w:t>
      </w:r>
      <w:r w:rsidRPr="00F62ED8">
        <w:rPr>
          <w:lang w:val="es-ES"/>
        </w:rPr>
        <w:t>no tiene que ser un consej</w:t>
      </w:r>
      <w:r>
        <w:rPr>
          <w:lang w:val="es-ES"/>
        </w:rPr>
        <w:t>o que sea una especie de contra</w:t>
      </w:r>
      <w:r w:rsidRPr="00F62ED8">
        <w:rPr>
          <w:lang w:val="es-ES"/>
        </w:rPr>
        <w:t xml:space="preserve">poder institucional a la institución. Tampoco tiene que ser un consejo que sea una especie de </w:t>
      </w:r>
      <w:r>
        <w:rPr>
          <w:lang w:val="es-ES"/>
        </w:rPr>
        <w:t>j</w:t>
      </w:r>
      <w:r w:rsidRPr="00F62ED8">
        <w:rPr>
          <w:lang w:val="es-ES"/>
        </w:rPr>
        <w:t xml:space="preserve">unta </w:t>
      </w:r>
      <w:r>
        <w:rPr>
          <w:lang w:val="es-ES"/>
        </w:rPr>
        <w:t xml:space="preserve">de </w:t>
      </w:r>
      <w:r w:rsidRPr="00F62ED8">
        <w:rPr>
          <w:lang w:val="es-ES"/>
        </w:rPr>
        <w:t>a</w:t>
      </w:r>
      <w:r>
        <w:rPr>
          <w:lang w:val="es-ES"/>
        </w:rPr>
        <w:t>ccionistas</w:t>
      </w:r>
      <w:r w:rsidRPr="00F62ED8">
        <w:rPr>
          <w:lang w:val="es-ES"/>
        </w:rPr>
        <w:t xml:space="preserve"> donde cada propietario de los bienes defienda sus intereses particulares de forma legítima, sino que es </w:t>
      </w:r>
      <w:r>
        <w:rPr>
          <w:lang w:val="es-ES"/>
        </w:rPr>
        <w:t>algo que tiene que ir mucho más allá</w:t>
      </w:r>
      <w:r>
        <w:rPr>
          <w:lang w:val="eu-ES"/>
        </w:rPr>
        <w:t>.</w:t>
      </w:r>
    </w:p>
    <w:p w:rsidR="00885FAB" w:rsidRDefault="00885FAB" w:rsidP="00FC5008">
      <w:pPr>
        <w:pStyle w:val="Texto"/>
        <w:rPr>
          <w:lang w:val="eu-ES"/>
        </w:rPr>
      </w:pPr>
    </w:p>
    <w:p w:rsidR="00885FAB" w:rsidRDefault="00885FAB" w:rsidP="00926410">
      <w:pPr>
        <w:pStyle w:val="Texto"/>
        <w:rPr>
          <w:lang w:val="eu-ES"/>
        </w:rPr>
      </w:pPr>
      <w:r>
        <w:rPr>
          <w:lang w:val="eu-ES"/>
        </w:rPr>
        <w:t xml:space="preserve">Legearen </w:t>
      </w:r>
      <w:r w:rsidRPr="00F62ED8">
        <w:rPr>
          <w:lang w:val="eu-ES"/>
        </w:rPr>
        <w:t>ga</w:t>
      </w:r>
      <w:r>
        <w:rPr>
          <w:lang w:val="eu-ES"/>
        </w:rPr>
        <w:t xml:space="preserve">rapenari dagokienez, bueno, ez dagozkit niri, edo guri, gure taldeari, </w:t>
      </w:r>
      <w:r w:rsidRPr="00F62ED8">
        <w:rPr>
          <w:lang w:val="eu-ES"/>
        </w:rPr>
        <w:t>Gobernuaren ekimenare</w:t>
      </w:r>
      <w:r>
        <w:rPr>
          <w:lang w:val="eu-ES"/>
        </w:rPr>
        <w:t xml:space="preserve">n azalpenak ematea, baina bueno, </w:t>
      </w:r>
      <w:r w:rsidRPr="00F62ED8">
        <w:rPr>
          <w:lang w:val="eu-ES"/>
        </w:rPr>
        <w:t>jakin dakigu aurrerapausoa</w:t>
      </w:r>
      <w:r>
        <w:rPr>
          <w:lang w:val="eu-ES"/>
        </w:rPr>
        <w:t>k ematen ari direla Gobernuaren l</w:t>
      </w:r>
      <w:r w:rsidRPr="00F62ED8">
        <w:rPr>
          <w:lang w:val="eu-ES"/>
        </w:rPr>
        <w:t>egearen garapenari dagok</w:t>
      </w:r>
      <w:r>
        <w:rPr>
          <w:lang w:val="eu-ES"/>
        </w:rPr>
        <w:t>ionez, oinarrizko</w:t>
      </w:r>
      <w:r w:rsidRPr="00F62ED8">
        <w:rPr>
          <w:lang w:val="eu-ES"/>
        </w:rPr>
        <w:t>…</w:t>
      </w:r>
    </w:p>
    <w:p w:rsidR="00885FAB" w:rsidRDefault="00885FAB" w:rsidP="00FC5008">
      <w:pPr>
        <w:pStyle w:val="Texto"/>
        <w:rPr>
          <w:lang w:val="eu-ES"/>
        </w:rPr>
      </w:pPr>
    </w:p>
    <w:p w:rsidR="00885FAB" w:rsidRPr="00F62ED8" w:rsidRDefault="00885FAB" w:rsidP="00F62ED8">
      <w:pPr>
        <w:pStyle w:val="Texto"/>
        <w:rPr>
          <w:lang w:val="eu-ES"/>
        </w:rPr>
      </w:pPr>
      <w:r w:rsidRPr="00F62ED8">
        <w:rPr>
          <w:lang w:val="eu-ES"/>
        </w:rPr>
        <w:t>(21</w:t>
      </w:r>
      <w:r>
        <w:rPr>
          <w:lang w:val="eu-ES"/>
        </w:rPr>
        <w:t>. zintaren ama</w:t>
      </w:r>
      <w:r w:rsidRPr="00F62ED8">
        <w:rPr>
          <w:lang w:val="eu-ES"/>
        </w:rPr>
        <w:t>iera)</w:t>
      </w:r>
    </w:p>
    <w:p w:rsidR="00885FAB" w:rsidRPr="00885FAB" w:rsidRDefault="00885FAB" w:rsidP="004E02EF">
      <w:pPr>
        <w:pStyle w:val="Texto"/>
        <w:rPr>
          <w:lang w:val="eu-ES"/>
        </w:rPr>
      </w:pPr>
      <w:r w:rsidRPr="00885FAB">
        <w:rPr>
          <w:lang w:val="eu-ES"/>
        </w:rPr>
        <w:t>(22. zintaren hasiera)</w:t>
      </w:r>
    </w:p>
    <w:p w:rsidR="00885FAB" w:rsidRPr="00885FAB" w:rsidRDefault="00885FAB" w:rsidP="004E02EF">
      <w:pPr>
        <w:pStyle w:val="Texto"/>
        <w:rPr>
          <w:lang w:val="eu-ES"/>
        </w:rPr>
      </w:pPr>
    </w:p>
    <w:p w:rsidR="00885FAB" w:rsidRDefault="00885FAB" w:rsidP="004E02EF">
      <w:pPr>
        <w:pStyle w:val="Texto"/>
        <w:rPr>
          <w:lang w:val="eu-ES"/>
        </w:rPr>
      </w:pPr>
      <w:r w:rsidRPr="00885FAB">
        <w:rPr>
          <w:lang w:val="eu-ES"/>
        </w:rPr>
        <w:t xml:space="preserve">… </w:t>
      </w:r>
      <w:r w:rsidRPr="00D35B94">
        <w:rPr>
          <w:lang w:val="eu-ES"/>
        </w:rPr>
        <w:t>azalpenak ematea, baina</w:t>
      </w:r>
      <w:r>
        <w:rPr>
          <w:lang w:val="eu-ES"/>
        </w:rPr>
        <w:t>,</w:t>
      </w:r>
      <w:r w:rsidRPr="00D35B94">
        <w:rPr>
          <w:lang w:val="eu-ES"/>
        </w:rPr>
        <w:t xml:space="preserve"> bueno</w:t>
      </w:r>
      <w:r>
        <w:rPr>
          <w:lang w:val="eu-ES"/>
        </w:rPr>
        <w:t>,</w:t>
      </w:r>
      <w:r w:rsidRPr="00D35B94">
        <w:rPr>
          <w:lang w:val="eu-ES"/>
        </w:rPr>
        <w:t xml:space="preserve"> jakin dakigu aurrerapausoak ematen ari direla </w:t>
      </w:r>
      <w:r>
        <w:rPr>
          <w:lang w:val="eu-ES"/>
        </w:rPr>
        <w:t>Gobernuaren l</w:t>
      </w:r>
      <w:r w:rsidRPr="00F62ED8">
        <w:rPr>
          <w:lang w:val="eu-ES"/>
        </w:rPr>
        <w:t xml:space="preserve">egearen garapenari </w:t>
      </w:r>
      <w:r>
        <w:rPr>
          <w:lang w:val="eu-ES"/>
        </w:rPr>
        <w:t>dagokionez, o</w:t>
      </w:r>
      <w:r w:rsidRPr="00D35B94">
        <w:rPr>
          <w:lang w:val="eu-ES"/>
        </w:rPr>
        <w:t xml:space="preserve">inarrizko </w:t>
      </w:r>
      <w:r>
        <w:rPr>
          <w:lang w:val="eu-ES"/>
        </w:rPr>
        <w:t>babesa</w:t>
      </w:r>
      <w:r w:rsidRPr="00D35B94">
        <w:rPr>
          <w:lang w:val="eu-ES"/>
        </w:rPr>
        <w:t xml:space="preserve"> duten elementuen dekretuan</w:t>
      </w:r>
      <w:r>
        <w:rPr>
          <w:lang w:val="eu-ES"/>
        </w:rPr>
        <w:t>,</w:t>
      </w:r>
      <w:r w:rsidRPr="00D35B94">
        <w:rPr>
          <w:lang w:val="eu-ES"/>
        </w:rPr>
        <w:t xml:space="preserve"> adibidez, lanean dabil</w:t>
      </w:r>
      <w:r>
        <w:rPr>
          <w:lang w:val="eu-ES"/>
        </w:rPr>
        <w:t>tza</w:t>
      </w:r>
      <w:r w:rsidRPr="00D35B94">
        <w:rPr>
          <w:lang w:val="eu-ES"/>
        </w:rPr>
        <w:t xml:space="preserve"> eta </w:t>
      </w:r>
      <w:r>
        <w:rPr>
          <w:lang w:val="eu-ES"/>
        </w:rPr>
        <w:t>j</w:t>
      </w:r>
      <w:r w:rsidRPr="00D35B94">
        <w:rPr>
          <w:lang w:val="eu-ES"/>
        </w:rPr>
        <w:t>a aurrerapauso handiak eman di</w:t>
      </w:r>
      <w:r>
        <w:rPr>
          <w:lang w:val="eu-ES"/>
        </w:rPr>
        <w:t>ra, baita ondare im</w:t>
      </w:r>
      <w:r w:rsidRPr="00D35B94">
        <w:rPr>
          <w:lang w:val="eu-ES"/>
        </w:rPr>
        <w:t xml:space="preserve">materialari dagokionez, enpresa </w:t>
      </w:r>
      <w:r>
        <w:rPr>
          <w:lang w:val="eu-ES"/>
        </w:rPr>
        <w:t xml:space="preserve">bat </w:t>
      </w:r>
      <w:r w:rsidRPr="00D35B94">
        <w:rPr>
          <w:lang w:val="eu-ES"/>
        </w:rPr>
        <w:t>kontratatu da horri</w:t>
      </w:r>
      <w:r>
        <w:rPr>
          <w:lang w:val="eu-ES"/>
        </w:rPr>
        <w:t>,</w:t>
      </w:r>
      <w:r w:rsidRPr="00D35B94">
        <w:rPr>
          <w:lang w:val="eu-ES"/>
        </w:rPr>
        <w:t xml:space="preserve"> ba hori</w:t>
      </w:r>
      <w:r>
        <w:rPr>
          <w:lang w:val="eu-ES"/>
        </w:rPr>
        <w:t>, nola tratatu jakiteko. K</w:t>
      </w:r>
      <w:r w:rsidRPr="00D35B94">
        <w:rPr>
          <w:lang w:val="eu-ES"/>
        </w:rPr>
        <w:t xml:space="preserve">ontu oso aitzindaria da eta </w:t>
      </w:r>
      <w:r>
        <w:rPr>
          <w:lang w:val="eu-ES"/>
        </w:rPr>
        <w:t>oraindik</w:t>
      </w:r>
      <w:r w:rsidRPr="00D35B94">
        <w:rPr>
          <w:lang w:val="eu-ES"/>
        </w:rPr>
        <w:t xml:space="preserve"> formulak ez daude </w:t>
      </w:r>
      <w:r>
        <w:rPr>
          <w:lang w:val="eu-ES"/>
        </w:rPr>
        <w:t>eginda, hori ere asmatu beharko da.</w:t>
      </w:r>
    </w:p>
    <w:p w:rsidR="00885FAB" w:rsidRDefault="00885FAB" w:rsidP="004E02EF">
      <w:pPr>
        <w:pStyle w:val="Texto"/>
        <w:rPr>
          <w:lang w:val="eu-ES"/>
        </w:rPr>
      </w:pPr>
    </w:p>
    <w:p w:rsidR="00885FAB" w:rsidRDefault="00885FAB" w:rsidP="004E02EF">
      <w:pPr>
        <w:pStyle w:val="Texto"/>
        <w:rPr>
          <w:lang w:val="eu-ES"/>
        </w:rPr>
      </w:pPr>
      <w:r w:rsidRPr="00D35B94">
        <w:rPr>
          <w:lang w:val="eu-ES"/>
        </w:rPr>
        <w:t>Beraz</w:t>
      </w:r>
      <w:r>
        <w:rPr>
          <w:lang w:val="eu-ES"/>
        </w:rPr>
        <w:t>,</w:t>
      </w:r>
      <w:r w:rsidRPr="00D35B94">
        <w:rPr>
          <w:lang w:val="eu-ES"/>
        </w:rPr>
        <w:t xml:space="preserve"> bueno</w:t>
      </w:r>
      <w:r>
        <w:rPr>
          <w:lang w:val="eu-ES"/>
        </w:rPr>
        <w:t>,</w:t>
      </w:r>
      <w:r w:rsidRPr="00D35B94">
        <w:rPr>
          <w:lang w:val="eu-ES"/>
        </w:rPr>
        <w:t xml:space="preserve"> aurrerapausoak ematen ari d</w:t>
      </w:r>
      <w:r>
        <w:rPr>
          <w:lang w:val="eu-ES"/>
        </w:rPr>
        <w:t>ir</w:t>
      </w:r>
      <w:r w:rsidRPr="00D35B94">
        <w:rPr>
          <w:lang w:val="eu-ES"/>
        </w:rPr>
        <w:t>a</w:t>
      </w:r>
      <w:r>
        <w:rPr>
          <w:lang w:val="eu-ES"/>
        </w:rPr>
        <w:t>,</w:t>
      </w:r>
      <w:r w:rsidRPr="00D35B94">
        <w:rPr>
          <w:lang w:val="eu-ES"/>
        </w:rPr>
        <w:t xml:space="preserve"> eta</w:t>
      </w:r>
      <w:r>
        <w:rPr>
          <w:lang w:val="eu-ES"/>
        </w:rPr>
        <w:t>,</w:t>
      </w:r>
      <w:r w:rsidRPr="00D35B94">
        <w:rPr>
          <w:lang w:val="eu-ES"/>
        </w:rPr>
        <w:t xml:space="preserve"> bueno</w:t>
      </w:r>
      <w:r>
        <w:rPr>
          <w:lang w:val="eu-ES"/>
        </w:rPr>
        <w:t>,</w:t>
      </w:r>
      <w:r w:rsidRPr="00D35B94">
        <w:rPr>
          <w:lang w:val="eu-ES"/>
        </w:rPr>
        <w:t xml:space="preserve"> guk ere </w:t>
      </w:r>
      <w:r>
        <w:rPr>
          <w:lang w:val="eu-ES"/>
        </w:rPr>
        <w:t>Legebiltzar honetatik epe bat m</w:t>
      </w:r>
      <w:r w:rsidRPr="00D35B94">
        <w:rPr>
          <w:lang w:val="eu-ES"/>
        </w:rPr>
        <w:t>arkatu diogu, bueno</w:t>
      </w:r>
      <w:r>
        <w:rPr>
          <w:lang w:val="eu-ES"/>
        </w:rPr>
        <w:t>,</w:t>
      </w:r>
      <w:r w:rsidRPr="00D35B94">
        <w:rPr>
          <w:lang w:val="eu-ES"/>
        </w:rPr>
        <w:t xml:space="preserve"> legegintzaldi natural</w:t>
      </w:r>
      <w:r>
        <w:rPr>
          <w:lang w:val="eu-ES"/>
        </w:rPr>
        <w:t>a esan dugu</w:t>
      </w:r>
      <w:r w:rsidRPr="00D35B94">
        <w:rPr>
          <w:lang w:val="eu-ES"/>
        </w:rPr>
        <w:t xml:space="preserve"> amaitu aurretik dekretu </w:t>
      </w:r>
      <w:r>
        <w:rPr>
          <w:lang w:val="eu-ES"/>
        </w:rPr>
        <w:t>hori</w:t>
      </w:r>
      <w:r w:rsidRPr="00D35B94">
        <w:rPr>
          <w:lang w:val="eu-ES"/>
        </w:rPr>
        <w:t xml:space="preserve"> ekartzea</w:t>
      </w:r>
      <w:r>
        <w:rPr>
          <w:lang w:val="eu-ES"/>
        </w:rPr>
        <w:t>. E</w:t>
      </w:r>
      <w:r w:rsidRPr="00D35B94">
        <w:rPr>
          <w:lang w:val="eu-ES"/>
        </w:rPr>
        <w:t>pe bat da haiek konplitu</w:t>
      </w:r>
      <w:r>
        <w:rPr>
          <w:lang w:val="eu-ES"/>
        </w:rPr>
        <w:t xml:space="preserve"> ahal dutena, </w:t>
      </w:r>
      <w:r w:rsidRPr="00D35B94">
        <w:rPr>
          <w:lang w:val="eu-ES"/>
        </w:rPr>
        <w:t>eta</w:t>
      </w:r>
      <w:r>
        <w:rPr>
          <w:lang w:val="eu-ES"/>
        </w:rPr>
        <w:t>,</w:t>
      </w:r>
      <w:r w:rsidRPr="00D35B94">
        <w:rPr>
          <w:lang w:val="eu-ES"/>
        </w:rPr>
        <w:t xml:space="preserve"> beraz ikusiko dugu eta aztertuko du</w:t>
      </w:r>
      <w:r>
        <w:rPr>
          <w:lang w:val="eu-ES"/>
        </w:rPr>
        <w:t>gu.</w:t>
      </w:r>
    </w:p>
    <w:p w:rsidR="00885FAB" w:rsidRDefault="00885FAB" w:rsidP="004E02EF">
      <w:pPr>
        <w:pStyle w:val="Texto"/>
        <w:rPr>
          <w:lang w:val="eu-ES"/>
        </w:rPr>
      </w:pPr>
    </w:p>
    <w:p w:rsidR="00885FAB" w:rsidRDefault="00885FAB" w:rsidP="004E02EF">
      <w:pPr>
        <w:pStyle w:val="Texto"/>
        <w:rPr>
          <w:lang w:val="eu-ES"/>
        </w:rPr>
      </w:pPr>
      <w:r>
        <w:rPr>
          <w:lang w:val="eu-ES"/>
        </w:rPr>
        <w:t>Bozketari</w:t>
      </w:r>
      <w:r w:rsidRPr="00D35B94">
        <w:rPr>
          <w:lang w:val="eu-ES"/>
        </w:rPr>
        <w:t xml:space="preserve"> dagokionez, </w:t>
      </w:r>
      <w:r>
        <w:rPr>
          <w:lang w:val="eu-ES"/>
        </w:rPr>
        <w:t>erdibidekoa daukagu</w:t>
      </w:r>
      <w:r w:rsidRPr="00D35B94">
        <w:rPr>
          <w:lang w:val="eu-ES"/>
        </w:rPr>
        <w:t xml:space="preserve"> Podemosekin</w:t>
      </w:r>
      <w:r>
        <w:rPr>
          <w:lang w:val="eu-ES"/>
        </w:rPr>
        <w:t xml:space="preserve">, </w:t>
      </w:r>
      <w:r w:rsidRPr="00D35B94">
        <w:rPr>
          <w:lang w:val="eu-ES"/>
        </w:rPr>
        <w:t>PP</w:t>
      </w:r>
      <w:r>
        <w:rPr>
          <w:lang w:val="eu-ES"/>
        </w:rPr>
        <w:t>koaren</w:t>
      </w:r>
      <w:r w:rsidRPr="00D35B94">
        <w:rPr>
          <w:lang w:val="eu-ES"/>
        </w:rPr>
        <w:t xml:space="preserve"> kontra bozkatuko dugu</w:t>
      </w:r>
      <w:r>
        <w:rPr>
          <w:lang w:val="eu-ES"/>
        </w:rPr>
        <w:t>,</w:t>
      </w:r>
      <w:r w:rsidRPr="00D35B94">
        <w:rPr>
          <w:lang w:val="eu-ES"/>
        </w:rPr>
        <w:t xml:space="preserve"> guk ponentzian tratatutako posturareki</w:t>
      </w:r>
      <w:r>
        <w:rPr>
          <w:lang w:val="eu-ES"/>
        </w:rPr>
        <w:t xml:space="preserve">n koherenteak izateko eta baita, </w:t>
      </w:r>
      <w:r w:rsidRPr="00D35B94">
        <w:rPr>
          <w:lang w:val="eu-ES"/>
        </w:rPr>
        <w:t>nolabait</w:t>
      </w:r>
      <w:r>
        <w:rPr>
          <w:lang w:val="eu-ES"/>
        </w:rPr>
        <w:t>…, e</w:t>
      </w:r>
      <w:r w:rsidRPr="00D35B94">
        <w:rPr>
          <w:lang w:val="eu-ES"/>
        </w:rPr>
        <w:t>z dakit</w:t>
      </w:r>
      <w:r>
        <w:rPr>
          <w:lang w:val="eu-ES"/>
        </w:rPr>
        <w:t>,</w:t>
      </w:r>
      <w:r w:rsidRPr="00D35B94">
        <w:rPr>
          <w:lang w:val="eu-ES"/>
        </w:rPr>
        <w:t xml:space="preserve"> koherenteak izateko</w:t>
      </w:r>
      <w:r>
        <w:rPr>
          <w:lang w:val="eu-ES"/>
        </w:rPr>
        <w:t>,</w:t>
      </w:r>
      <w:r w:rsidRPr="00D35B94">
        <w:rPr>
          <w:lang w:val="eu-ES"/>
        </w:rPr>
        <w:t xml:space="preserve"> ze legeak aipatzen ditu baldintza</w:t>
      </w:r>
      <w:r>
        <w:rPr>
          <w:lang w:val="eu-ES"/>
        </w:rPr>
        <w:t>k,</w:t>
      </w:r>
      <w:r w:rsidRPr="00D35B94">
        <w:rPr>
          <w:lang w:val="eu-ES"/>
        </w:rPr>
        <w:t xml:space="preserve"> zer baldintzatan egin behar den dekretua. Guk </w:t>
      </w:r>
      <w:r>
        <w:rPr>
          <w:lang w:val="eu-ES"/>
        </w:rPr>
        <w:t>baldintza horiek</w:t>
      </w:r>
      <w:r w:rsidRPr="00D35B94">
        <w:rPr>
          <w:lang w:val="eu-ES"/>
        </w:rPr>
        <w:t xml:space="preserve"> pon</w:t>
      </w:r>
      <w:r>
        <w:rPr>
          <w:lang w:val="eu-ES"/>
        </w:rPr>
        <w:t xml:space="preserve">entzian eztabaidatu ditugu eta </w:t>
      </w:r>
      <w:r w:rsidRPr="00D35B94">
        <w:rPr>
          <w:lang w:val="eu-ES"/>
        </w:rPr>
        <w:t>onartu ditugu. Beraz, hortik aurrera ulertzen d</w:t>
      </w:r>
      <w:r>
        <w:rPr>
          <w:lang w:val="eu-ES"/>
        </w:rPr>
        <w:t>ugu</w:t>
      </w:r>
      <w:r w:rsidRPr="00D35B94">
        <w:rPr>
          <w:lang w:val="eu-ES"/>
        </w:rPr>
        <w:t xml:space="preserve"> Gobernuari diskrezionalitate</w:t>
      </w:r>
      <w:r>
        <w:rPr>
          <w:lang w:val="eu-ES"/>
        </w:rPr>
        <w:t>a</w:t>
      </w:r>
      <w:r w:rsidRPr="00D35B94">
        <w:rPr>
          <w:lang w:val="eu-ES"/>
        </w:rPr>
        <w:t xml:space="preserve"> </w:t>
      </w:r>
      <w:r>
        <w:rPr>
          <w:lang w:val="eu-ES"/>
        </w:rPr>
        <w:t>itxi behar zaiola</w:t>
      </w:r>
      <w:r w:rsidRPr="00D35B94">
        <w:rPr>
          <w:lang w:val="eu-ES"/>
        </w:rPr>
        <w:t xml:space="preserve"> berak ere formulan asmatzeko eta ahalik eta hobekien egiteko</w:t>
      </w:r>
      <w:r>
        <w:rPr>
          <w:lang w:val="eu-ES"/>
        </w:rPr>
        <w:t>.</w:t>
      </w:r>
    </w:p>
    <w:p w:rsidR="00885FAB" w:rsidRDefault="00885FAB" w:rsidP="004E02EF">
      <w:pPr>
        <w:pStyle w:val="Texto"/>
        <w:rPr>
          <w:lang w:val="eu-ES"/>
        </w:rPr>
      </w:pPr>
    </w:p>
    <w:p w:rsidR="00885FAB" w:rsidRDefault="00885FAB" w:rsidP="004E02EF">
      <w:pPr>
        <w:pStyle w:val="Texto"/>
        <w:rPr>
          <w:lang w:val="eu-ES"/>
        </w:rPr>
      </w:pPr>
      <w:r>
        <w:rPr>
          <w:lang w:val="eu-ES"/>
        </w:rPr>
        <w:t xml:space="preserve">Eta EH </w:t>
      </w:r>
      <w:r w:rsidRPr="00D35B94">
        <w:rPr>
          <w:lang w:val="eu-ES"/>
        </w:rPr>
        <w:t>Bilduk eskatzen du</w:t>
      </w:r>
      <w:r>
        <w:rPr>
          <w:lang w:val="eu-ES"/>
        </w:rPr>
        <w:t>, bueno, Euskal K</w:t>
      </w:r>
      <w:r w:rsidRPr="00D35B94">
        <w:rPr>
          <w:lang w:val="eu-ES"/>
        </w:rPr>
        <w:t>ultura Kontseilutik pasatzea</w:t>
      </w:r>
      <w:r>
        <w:rPr>
          <w:lang w:val="eu-ES"/>
        </w:rPr>
        <w:t>, et</w:t>
      </w:r>
      <w:r w:rsidRPr="00D35B94">
        <w:rPr>
          <w:lang w:val="eu-ES"/>
        </w:rPr>
        <w:t xml:space="preserve">a gauza kuriosoa </w:t>
      </w:r>
      <w:r>
        <w:rPr>
          <w:lang w:val="eu-ES"/>
        </w:rPr>
        <w:t>da. Legearen 4. a</w:t>
      </w:r>
      <w:r w:rsidRPr="00D35B94">
        <w:rPr>
          <w:lang w:val="eu-ES"/>
        </w:rPr>
        <w:t>rtikulua</w:t>
      </w:r>
      <w:r>
        <w:rPr>
          <w:lang w:val="eu-ES"/>
        </w:rPr>
        <w:t xml:space="preserve">, Estarrona </w:t>
      </w:r>
      <w:r w:rsidRPr="00D35B94">
        <w:rPr>
          <w:lang w:val="eu-ES"/>
        </w:rPr>
        <w:t>jauna</w:t>
      </w:r>
      <w:r>
        <w:rPr>
          <w:lang w:val="eu-ES"/>
        </w:rPr>
        <w:t xml:space="preserve">, </w:t>
      </w:r>
      <w:r w:rsidRPr="00D35B94">
        <w:rPr>
          <w:lang w:val="eu-ES"/>
        </w:rPr>
        <w:t>esan digu</w:t>
      </w:r>
      <w:r>
        <w:rPr>
          <w:lang w:val="eu-ES"/>
        </w:rPr>
        <w:t xml:space="preserve"> ia</w:t>
      </w:r>
      <w:r>
        <w:rPr>
          <w:lang w:val="eu-ES"/>
        </w:rPr>
        <w:noBreakHyphen/>
      </w:r>
      <w:r w:rsidRPr="00D35B94">
        <w:rPr>
          <w:lang w:val="eu-ES"/>
        </w:rPr>
        <w:t xml:space="preserve">ia </w:t>
      </w:r>
      <w:r>
        <w:rPr>
          <w:lang w:val="eu-ES"/>
        </w:rPr>
        <w:t xml:space="preserve">zuk </w:t>
      </w:r>
      <w:r w:rsidRPr="00D35B94">
        <w:rPr>
          <w:lang w:val="eu-ES"/>
        </w:rPr>
        <w:t xml:space="preserve">eskuz </w:t>
      </w:r>
      <w:r>
        <w:rPr>
          <w:lang w:val="eu-ES"/>
        </w:rPr>
        <w:t>idatzi zen</w:t>
      </w:r>
      <w:r w:rsidRPr="00D35B94">
        <w:rPr>
          <w:lang w:val="eu-ES"/>
        </w:rPr>
        <w:t>uela</w:t>
      </w:r>
      <w:r>
        <w:rPr>
          <w:lang w:val="eu-ES"/>
        </w:rPr>
        <w:t>,</w:t>
      </w:r>
      <w:r w:rsidRPr="00D35B94">
        <w:rPr>
          <w:lang w:val="eu-ES"/>
        </w:rPr>
        <w:t xml:space="preserve"> eta hor agertzen dira dekretuak bete behar </w:t>
      </w:r>
      <w:r>
        <w:rPr>
          <w:lang w:val="eu-ES"/>
        </w:rPr>
        <w:t xml:space="preserve">dituen </w:t>
      </w:r>
      <w:r w:rsidRPr="00D35B94">
        <w:rPr>
          <w:lang w:val="eu-ES"/>
        </w:rPr>
        <w:t>baldintza guztiak</w:t>
      </w:r>
      <w:r>
        <w:rPr>
          <w:lang w:val="eu-ES"/>
        </w:rPr>
        <w:t>.</w:t>
      </w:r>
      <w:r w:rsidRPr="00D35B94">
        <w:rPr>
          <w:lang w:val="eu-ES"/>
        </w:rPr>
        <w:t xml:space="preserve"> Eta</w:t>
      </w:r>
      <w:r>
        <w:rPr>
          <w:lang w:val="eu-ES"/>
        </w:rPr>
        <w:t>,</w:t>
      </w:r>
      <w:r w:rsidRPr="00D35B94">
        <w:rPr>
          <w:lang w:val="eu-ES"/>
        </w:rPr>
        <w:t xml:space="preserve"> orain</w:t>
      </w:r>
      <w:r>
        <w:rPr>
          <w:lang w:val="eu-ES"/>
        </w:rPr>
        <w:t>,</w:t>
      </w:r>
      <w:r w:rsidRPr="00D35B94">
        <w:rPr>
          <w:lang w:val="eu-ES"/>
        </w:rPr>
        <w:t xml:space="preserve"> bueno</w:t>
      </w:r>
      <w:r>
        <w:rPr>
          <w:lang w:val="eu-ES"/>
        </w:rPr>
        <w:t>,</w:t>
      </w:r>
      <w:r w:rsidRPr="00D35B94">
        <w:rPr>
          <w:lang w:val="eu-ES"/>
        </w:rPr>
        <w:t xml:space="preserve"> ez dakit</w:t>
      </w:r>
      <w:r>
        <w:rPr>
          <w:lang w:val="eu-ES"/>
        </w:rPr>
        <w:t>, ideia hau</w:t>
      </w:r>
      <w:r w:rsidRPr="00D35B94">
        <w:rPr>
          <w:lang w:val="eu-ES"/>
        </w:rPr>
        <w:t xml:space="preserve"> ia</w:t>
      </w:r>
      <w:r>
        <w:rPr>
          <w:lang w:val="eu-ES"/>
        </w:rPr>
        <w:t>-ia gauza eb</w:t>
      </w:r>
      <w:r w:rsidRPr="00D35B94">
        <w:rPr>
          <w:lang w:val="eu-ES"/>
        </w:rPr>
        <w:t>idente moduan jartzen duzu mahai gainean, baina ez dakit no</w:t>
      </w:r>
      <w:r>
        <w:rPr>
          <w:lang w:val="eu-ES"/>
        </w:rPr>
        <w:t>iz</w:t>
      </w:r>
      <w:r w:rsidRPr="00D35B94">
        <w:rPr>
          <w:lang w:val="eu-ES"/>
        </w:rPr>
        <w:t xml:space="preserve"> okurritu zitzaizun</w:t>
      </w:r>
      <w:r>
        <w:rPr>
          <w:lang w:val="eu-ES"/>
        </w:rPr>
        <w:t>,</w:t>
      </w:r>
      <w:r w:rsidRPr="00D35B94">
        <w:rPr>
          <w:lang w:val="eu-ES"/>
        </w:rPr>
        <w:t xml:space="preserve"> </w:t>
      </w:r>
      <w:r>
        <w:rPr>
          <w:lang w:val="eu-ES"/>
        </w:rPr>
        <w:t xml:space="preserve">edo atzo edo herenegun, </w:t>
      </w:r>
      <w:r w:rsidRPr="00D35B94">
        <w:rPr>
          <w:lang w:val="eu-ES"/>
        </w:rPr>
        <w:t>edo Barrio jaunak ekimena aurkeztu zuenean</w:t>
      </w:r>
      <w:r>
        <w:rPr>
          <w:lang w:val="eu-ES"/>
        </w:rPr>
        <w:t>. Diot, plan hori eginda dago, b</w:t>
      </w:r>
      <w:r w:rsidRPr="00D35B94">
        <w:rPr>
          <w:lang w:val="eu-ES"/>
        </w:rPr>
        <w:t>aldintzak jarrita ditu Gobernuak</w:t>
      </w:r>
      <w:r>
        <w:rPr>
          <w:lang w:val="eu-ES"/>
        </w:rPr>
        <w:t>,</w:t>
      </w:r>
      <w:r w:rsidRPr="00D35B94">
        <w:rPr>
          <w:lang w:val="eu-ES"/>
        </w:rPr>
        <w:t xml:space="preserve"> guk jarri genizkion proiektu legea zehar</w:t>
      </w:r>
      <w:r>
        <w:rPr>
          <w:lang w:val="eu-ES"/>
        </w:rPr>
        <w:t>o</w:t>
      </w:r>
      <w:r w:rsidRPr="00D35B94">
        <w:rPr>
          <w:lang w:val="eu-ES"/>
        </w:rPr>
        <w:t xml:space="preserve"> aldatuz</w:t>
      </w:r>
      <w:r>
        <w:rPr>
          <w:lang w:val="eu-ES"/>
        </w:rPr>
        <w:t xml:space="preserve"> 4. a</w:t>
      </w:r>
      <w:r w:rsidRPr="00D35B94">
        <w:rPr>
          <w:lang w:val="eu-ES"/>
        </w:rPr>
        <w:t>rtikulua. Beraz, orain</w:t>
      </w:r>
      <w:r>
        <w:rPr>
          <w:lang w:val="eu-ES"/>
        </w:rPr>
        <w:t>,</w:t>
      </w:r>
      <w:r w:rsidRPr="00D35B94">
        <w:rPr>
          <w:lang w:val="eu-ES"/>
        </w:rPr>
        <w:t xml:space="preserve"> beste ba</w:t>
      </w:r>
      <w:r>
        <w:rPr>
          <w:lang w:val="eu-ES"/>
        </w:rPr>
        <w:t>ldintzapen osagarri bat jartzea guretzako ez dauka zentzurik; or</w:t>
      </w:r>
      <w:r w:rsidRPr="00D35B94">
        <w:rPr>
          <w:lang w:val="eu-ES"/>
        </w:rPr>
        <w:t>ain Gobernua da bere diskrezionalitatea</w:t>
      </w:r>
      <w:r>
        <w:rPr>
          <w:lang w:val="eu-ES"/>
        </w:rPr>
        <w:t>n</w:t>
      </w:r>
      <w:r w:rsidRPr="00D35B94">
        <w:rPr>
          <w:lang w:val="eu-ES"/>
        </w:rPr>
        <w:t xml:space="preserve"> lan hori garatu behar du</w:t>
      </w:r>
      <w:r>
        <w:rPr>
          <w:lang w:val="eu-ES"/>
        </w:rPr>
        <w:t>ena.</w:t>
      </w:r>
    </w:p>
    <w:p w:rsidR="00885FAB" w:rsidRDefault="00885FAB" w:rsidP="004E02EF">
      <w:pPr>
        <w:pStyle w:val="Texto"/>
        <w:rPr>
          <w:lang w:val="eu-ES"/>
        </w:rPr>
      </w:pPr>
    </w:p>
    <w:p w:rsidR="00885FAB" w:rsidRDefault="00885FAB" w:rsidP="004E02EF">
      <w:pPr>
        <w:pStyle w:val="Texto"/>
        <w:rPr>
          <w:lang w:val="eu-ES"/>
        </w:rPr>
      </w:pPr>
      <w:r>
        <w:rPr>
          <w:lang w:val="eu-ES"/>
        </w:rPr>
        <w:t>E</w:t>
      </w:r>
      <w:r w:rsidRPr="00D35B94">
        <w:rPr>
          <w:lang w:val="eu-ES"/>
        </w:rPr>
        <w:t>ta</w:t>
      </w:r>
      <w:r>
        <w:rPr>
          <w:lang w:val="eu-ES"/>
        </w:rPr>
        <w:t>,</w:t>
      </w:r>
      <w:r w:rsidRPr="00D35B94">
        <w:rPr>
          <w:lang w:val="eu-ES"/>
        </w:rPr>
        <w:t xml:space="preserve"> hala ere, bueno</w:t>
      </w:r>
      <w:r>
        <w:rPr>
          <w:lang w:val="eu-ES"/>
        </w:rPr>
        <w:t>,</w:t>
      </w:r>
      <w:r w:rsidRPr="00D35B94">
        <w:rPr>
          <w:lang w:val="eu-ES"/>
        </w:rPr>
        <w:t xml:space="preserve"> legea oso esperientzia polit</w:t>
      </w:r>
      <w:r>
        <w:rPr>
          <w:lang w:val="eu-ES"/>
        </w:rPr>
        <w:t>a izan</w:t>
      </w:r>
      <w:r w:rsidRPr="00D35B94">
        <w:rPr>
          <w:lang w:val="eu-ES"/>
        </w:rPr>
        <w:t xml:space="preserve"> zen </w:t>
      </w:r>
      <w:r>
        <w:rPr>
          <w:lang w:val="eu-ES"/>
        </w:rPr>
        <w:t xml:space="preserve">ponentzian egon </w:t>
      </w:r>
      <w:r w:rsidRPr="00D35B94">
        <w:rPr>
          <w:lang w:val="eu-ES"/>
        </w:rPr>
        <w:t>ginen guzti</w:t>
      </w:r>
      <w:r>
        <w:rPr>
          <w:lang w:val="eu-ES"/>
        </w:rPr>
        <w:t>entzako,</w:t>
      </w:r>
      <w:r w:rsidRPr="00D35B94">
        <w:rPr>
          <w:lang w:val="eu-ES"/>
        </w:rPr>
        <w:t xml:space="preserve"> eta</w:t>
      </w:r>
      <w:r>
        <w:rPr>
          <w:lang w:val="eu-ES"/>
        </w:rPr>
        <w:t>,</w:t>
      </w:r>
      <w:r w:rsidRPr="00D35B94">
        <w:rPr>
          <w:lang w:val="eu-ES"/>
        </w:rPr>
        <w:t xml:space="preserve"> bueno</w:t>
      </w:r>
      <w:r>
        <w:rPr>
          <w:lang w:val="eu-ES"/>
        </w:rPr>
        <w:t>, nik</w:t>
      </w:r>
      <w:r w:rsidRPr="00D35B94">
        <w:rPr>
          <w:lang w:val="eu-ES"/>
        </w:rPr>
        <w:t xml:space="preserve"> regusto horrekin geldituko naiz eta </w:t>
      </w:r>
      <w:r>
        <w:rPr>
          <w:lang w:val="eu-ES"/>
        </w:rPr>
        <w:t xml:space="preserve">ez </w:t>
      </w:r>
      <w:r w:rsidRPr="00D35B94">
        <w:rPr>
          <w:lang w:val="eu-ES"/>
        </w:rPr>
        <w:t xml:space="preserve">gaurko eztabaida apur bat </w:t>
      </w:r>
      <w:r>
        <w:rPr>
          <w:lang w:val="eu-ES"/>
        </w:rPr>
        <w:t>antzu honetan, bai? Eskerrik asko.</w:t>
      </w:r>
    </w:p>
    <w:p w:rsidR="00885FAB" w:rsidRDefault="00885FAB" w:rsidP="004E02EF">
      <w:pPr>
        <w:pStyle w:val="Texto"/>
        <w:rPr>
          <w:lang w:val="eu-ES"/>
        </w:rPr>
      </w:pPr>
    </w:p>
    <w:p w:rsidR="00885FAB" w:rsidRDefault="00885FAB" w:rsidP="004E02EF">
      <w:pPr>
        <w:pStyle w:val="Texto"/>
        <w:rPr>
          <w:lang w:val="eu-ES"/>
        </w:rPr>
      </w:pPr>
    </w:p>
    <w:p w:rsidR="00885FAB" w:rsidRDefault="00885FAB" w:rsidP="004E02EF">
      <w:pPr>
        <w:pStyle w:val="Texto"/>
        <w:rPr>
          <w:lang w:val="eu-ES"/>
        </w:rPr>
      </w:pPr>
      <w:r w:rsidRPr="00806733">
        <w:rPr>
          <w:rFonts w:ascii="Futura Md BT" w:hAnsi="Futura Md BT"/>
          <w:lang w:val="eu-ES"/>
        </w:rPr>
        <w:t>LEHENDAKARIAK</w:t>
      </w:r>
      <w:r>
        <w:rPr>
          <w:lang w:val="eu-ES"/>
        </w:rPr>
        <w:t xml:space="preserve">: </w:t>
      </w:r>
      <w:r w:rsidRPr="00D35B94">
        <w:rPr>
          <w:lang w:val="eu-ES"/>
        </w:rPr>
        <w:t>Eskerrik asko</w:t>
      </w:r>
      <w:r>
        <w:rPr>
          <w:lang w:val="eu-ES"/>
        </w:rPr>
        <w:t>,</w:t>
      </w:r>
      <w:r w:rsidRPr="00D35B94">
        <w:rPr>
          <w:lang w:val="eu-ES"/>
        </w:rPr>
        <w:t xml:space="preserve"> Ar</w:t>
      </w:r>
      <w:r>
        <w:rPr>
          <w:lang w:val="eu-ES"/>
        </w:rPr>
        <w:t>rua</w:t>
      </w:r>
      <w:r w:rsidRPr="00D35B94">
        <w:rPr>
          <w:lang w:val="eu-ES"/>
        </w:rPr>
        <w:t>bar</w:t>
      </w:r>
      <w:r>
        <w:rPr>
          <w:lang w:val="eu-ES"/>
        </w:rPr>
        <w:t>r</w:t>
      </w:r>
      <w:r w:rsidRPr="00D35B94">
        <w:rPr>
          <w:lang w:val="eu-ES"/>
        </w:rPr>
        <w:t>ena jauna.</w:t>
      </w:r>
    </w:p>
    <w:p w:rsidR="00885FAB" w:rsidRDefault="00885FAB" w:rsidP="004E02EF">
      <w:pPr>
        <w:pStyle w:val="Texto"/>
        <w:rPr>
          <w:lang w:val="eu-ES"/>
        </w:rPr>
      </w:pPr>
    </w:p>
    <w:p w:rsidR="00885FAB" w:rsidRDefault="00885FAB" w:rsidP="004E02EF">
      <w:pPr>
        <w:pStyle w:val="Texto"/>
        <w:rPr>
          <w:lang w:val="eu-ES"/>
        </w:rPr>
      </w:pPr>
      <w:r w:rsidRPr="00D35B94">
        <w:rPr>
          <w:lang w:val="eu-ES"/>
        </w:rPr>
        <w:t xml:space="preserve">Erantzunen txandara </w:t>
      </w:r>
      <w:r>
        <w:rPr>
          <w:lang w:val="eu-ES"/>
        </w:rPr>
        <w:t>pasatuz, Barrio jauna, zurea da hitza.</w:t>
      </w:r>
    </w:p>
    <w:p w:rsidR="00885FAB" w:rsidRDefault="00885FAB" w:rsidP="004E02EF">
      <w:pPr>
        <w:pStyle w:val="Texto"/>
        <w:rPr>
          <w:lang w:val="eu-ES"/>
        </w:rPr>
      </w:pPr>
    </w:p>
    <w:p w:rsidR="00885FAB" w:rsidRDefault="00885FAB" w:rsidP="004E02EF">
      <w:pPr>
        <w:pStyle w:val="Texto"/>
        <w:rPr>
          <w:lang w:val="eu-ES"/>
        </w:rPr>
      </w:pPr>
    </w:p>
    <w:p w:rsidR="00885FAB" w:rsidRDefault="00885FAB" w:rsidP="004E02EF">
      <w:pPr>
        <w:pStyle w:val="Texto"/>
      </w:pPr>
      <w:r w:rsidRPr="00806733">
        <w:rPr>
          <w:rFonts w:ascii="Futura Md BT" w:hAnsi="Futura Md BT"/>
        </w:rPr>
        <w:t>BARRIO BAROJA</w:t>
      </w:r>
      <w:r>
        <w:t xml:space="preserve"> jaunak: Gracias,</w:t>
      </w:r>
      <w:r w:rsidRPr="00D35B94">
        <w:t xml:space="preserve"> presidenta. Muy brevemente</w:t>
      </w:r>
      <w:r>
        <w:t>,</w:t>
      </w:r>
      <w:r w:rsidRPr="00D35B94">
        <w:t xml:space="preserve"> para contestar </w:t>
      </w:r>
      <w:r>
        <w:t xml:space="preserve">a </w:t>
      </w:r>
      <w:r w:rsidRPr="00D35B94">
        <w:t>un par de cuestiones</w:t>
      </w:r>
      <w:r>
        <w:t>.</w:t>
      </w:r>
    </w:p>
    <w:p w:rsidR="00885FAB" w:rsidRDefault="00885FAB" w:rsidP="004E02EF">
      <w:pPr>
        <w:pStyle w:val="Texto"/>
      </w:pPr>
    </w:p>
    <w:p w:rsidR="00885FAB" w:rsidRDefault="00885FAB" w:rsidP="004E02EF">
      <w:pPr>
        <w:pStyle w:val="Texto"/>
      </w:pPr>
      <w:r w:rsidRPr="00D35B94">
        <w:t>Las cosas en las que uno cree que está aportando o que está construyendo pues hay que pelearlas</w:t>
      </w:r>
      <w:r>
        <w:t>,</w:t>
      </w:r>
      <w:r w:rsidRPr="00D35B94">
        <w:t xml:space="preserve"> </w:t>
      </w:r>
      <w:r>
        <w:t>por eso puede dar</w:t>
      </w:r>
      <w:r w:rsidRPr="00D35B94">
        <w:t xml:space="preserve"> una sensación de insistencia</w:t>
      </w:r>
      <w:r>
        <w:t>, pero</w:t>
      </w:r>
      <w:r w:rsidRPr="00D35B94">
        <w:t xml:space="preserve"> hay que pelearlas porque pensamos que lo que estamos haciendo va a aportar a la defens</w:t>
      </w:r>
      <w:r>
        <w:t>a del patrimonio cultural vasco. O sea que por eso lo hacemos.</w:t>
      </w:r>
    </w:p>
    <w:p w:rsidR="00885FAB" w:rsidRDefault="00885FAB" w:rsidP="004E02EF">
      <w:pPr>
        <w:pStyle w:val="Texto"/>
      </w:pPr>
    </w:p>
    <w:p w:rsidR="00885FAB" w:rsidRDefault="00885FAB" w:rsidP="004E02EF">
      <w:pPr>
        <w:pStyle w:val="Texto"/>
      </w:pPr>
      <w:r>
        <w:t>El señor</w:t>
      </w:r>
      <w:r w:rsidRPr="00D35B94">
        <w:t xml:space="preserve"> Estarrona habla de que lo que yo quiero </w:t>
      </w:r>
      <w:r>
        <w:t>es</w:t>
      </w:r>
      <w:r w:rsidRPr="00D35B94">
        <w:t xml:space="preserve"> un lugar preponderante de la Iglesia en el Consejo de </w:t>
      </w:r>
      <w:r>
        <w:t>P</w:t>
      </w:r>
      <w:r w:rsidRPr="00D35B94">
        <w:t xml:space="preserve">atrimonio </w:t>
      </w:r>
      <w:r>
        <w:t>C</w:t>
      </w:r>
      <w:r w:rsidRPr="00D35B94">
        <w:t>ultural</w:t>
      </w:r>
      <w:r>
        <w:t>, no no, yo quiero</w:t>
      </w:r>
      <w:r w:rsidRPr="00D35B94">
        <w:t xml:space="preserve"> el lugar que le corresponde</w:t>
      </w:r>
      <w:r>
        <w:t>:</w:t>
      </w:r>
      <w:r w:rsidRPr="00D35B94">
        <w:t xml:space="preserve"> por capacidad,</w:t>
      </w:r>
      <w:r>
        <w:t xml:space="preserve"> por gestión de ese patrimonio,</w:t>
      </w:r>
      <w:r w:rsidRPr="00D35B94">
        <w:t xml:space="preserve"> por experiencia, por tener </w:t>
      </w:r>
      <w:r>
        <w:t>a</w:t>
      </w:r>
      <w:r w:rsidRPr="00D35B94">
        <w:t xml:space="preserve"> personas expertas</w:t>
      </w:r>
      <w:r>
        <w:t>. P</w:t>
      </w:r>
      <w:r w:rsidRPr="00D35B94">
        <w:t>or eso</w:t>
      </w:r>
      <w:r>
        <w:t xml:space="preserve"> quiero que esté, o sea, es una cuestión más bien objetiva. No quiero </w:t>
      </w:r>
      <w:r w:rsidRPr="00D35B94">
        <w:t>nada más de lo que le pued</w:t>
      </w:r>
      <w:r>
        <w:t>a corresponder con normalidad</w:t>
      </w:r>
      <w:r w:rsidRPr="00D35B94">
        <w:t xml:space="preserve"> a la vista de lo que </w:t>
      </w:r>
      <w:r>
        <w:t>gestiona.</w:t>
      </w:r>
    </w:p>
    <w:p w:rsidR="00885FAB" w:rsidRDefault="00885FAB" w:rsidP="004E02EF">
      <w:pPr>
        <w:pStyle w:val="Texto"/>
      </w:pPr>
    </w:p>
    <w:p w:rsidR="00885FAB" w:rsidRDefault="00885FAB" w:rsidP="004E02EF">
      <w:pPr>
        <w:pStyle w:val="Texto"/>
      </w:pPr>
      <w:r>
        <w:t>Y, de todas maneras, ha</w:t>
      </w:r>
      <w:r w:rsidRPr="00D35B94">
        <w:t xml:space="preserve"> mezclado asuntos de la Iglesia co</w:t>
      </w:r>
      <w:r>
        <w:t>n lo de las inmatriculaciones… E</w:t>
      </w:r>
      <w:r w:rsidRPr="00D35B94">
        <w:t xml:space="preserve">s decir, en el </w:t>
      </w:r>
      <w:r>
        <w:t>País Vasco no existe ninguna in</w:t>
      </w:r>
      <w:r w:rsidRPr="00D35B94">
        <w:t>matriculación</w:t>
      </w:r>
      <w:r>
        <w:t>,</w:t>
      </w:r>
      <w:r w:rsidRPr="00D35B94">
        <w:t xml:space="preserve"> mal </w:t>
      </w:r>
      <w:r>
        <w:t>h</w:t>
      </w:r>
      <w:r w:rsidRPr="00D35B94">
        <w:t xml:space="preserve">echa </w:t>
      </w:r>
      <w:r>
        <w:t>ni</w:t>
      </w:r>
      <w:r w:rsidRPr="00D35B94">
        <w:t xml:space="preserve"> recurrida </w:t>
      </w:r>
      <w:r>
        <w:t>ni impugnada. Eso es muy importante, se</w:t>
      </w:r>
      <w:r w:rsidRPr="00D35B94">
        <w:t>ñor Estarrona</w:t>
      </w:r>
      <w:r>
        <w:t>, muy importante, o</w:t>
      </w:r>
      <w:r w:rsidRPr="00D35B94">
        <w:t xml:space="preserve"> sea que téngalo en cuenta porque</w:t>
      </w:r>
      <w:r>
        <w:t xml:space="preserve">, claro, para criticar a un colectivo </w:t>
      </w:r>
      <w:r w:rsidRPr="00D35B94">
        <w:t xml:space="preserve">en base a </w:t>
      </w:r>
      <w:r>
        <w:t>cosas que</w:t>
      </w:r>
      <w:r w:rsidRPr="00D35B94">
        <w:t xml:space="preserve"> pasa</w:t>
      </w:r>
      <w:r>
        <w:t>n</w:t>
      </w:r>
      <w:r w:rsidRPr="00D35B94">
        <w:t xml:space="preserve"> en otros sitios o </w:t>
      </w:r>
      <w:r>
        <w:t>en base a figuraciones, bueno, aquí hay que decir lo que hay. Y,</w:t>
      </w:r>
      <w:r w:rsidRPr="00D35B94">
        <w:t xml:space="preserve"> en ese sentido</w:t>
      </w:r>
      <w:r>
        <w:t>,</w:t>
      </w:r>
      <w:r w:rsidRPr="00D35B94">
        <w:t xml:space="preserve"> pues</w:t>
      </w:r>
      <w:r>
        <w:t xml:space="preserve"> mire, fortalecemos aún más el papel d</w:t>
      </w:r>
      <w:r w:rsidRPr="00D35B94">
        <w:t>e la Iglesia en esta comunidad autónoma</w:t>
      </w:r>
      <w:r>
        <w:t>.</w:t>
      </w:r>
    </w:p>
    <w:p w:rsidR="00885FAB" w:rsidRDefault="00885FAB" w:rsidP="004E02EF">
      <w:pPr>
        <w:pStyle w:val="Texto"/>
      </w:pPr>
    </w:p>
    <w:p w:rsidR="00885FAB" w:rsidRDefault="00885FAB" w:rsidP="004E02EF">
      <w:pPr>
        <w:pStyle w:val="Texto"/>
      </w:pPr>
      <w:r>
        <w:t>La señora Gallástegui ha hablado de i</w:t>
      </w:r>
      <w:r w:rsidRPr="00D35B94">
        <w:t>nsistencia</w:t>
      </w:r>
      <w:r>
        <w:t xml:space="preserve">, </w:t>
      </w:r>
      <w:r w:rsidRPr="00D35B94">
        <w:t>sí</w:t>
      </w:r>
      <w:r>
        <w:t>,</w:t>
      </w:r>
      <w:r w:rsidRPr="00D35B94">
        <w:t xml:space="preserve"> la verdad que insisto</w:t>
      </w:r>
      <w:r>
        <w:t>,</w:t>
      </w:r>
      <w:r w:rsidRPr="00D35B94">
        <w:t xml:space="preserve"> bueno, </w:t>
      </w:r>
      <w:r>
        <w:t xml:space="preserve">insisto en el procedimiento </w:t>
      </w:r>
      <w:r w:rsidRPr="00D35B94">
        <w:t xml:space="preserve">legislativo normal, </w:t>
      </w:r>
      <w:r>
        <w:t>¿</w:t>
      </w:r>
      <w:r w:rsidRPr="00D35B94">
        <w:t>no</w:t>
      </w:r>
      <w:r>
        <w:t>? L</w:t>
      </w:r>
      <w:r w:rsidRPr="00D35B94">
        <w:t xml:space="preserve">o </w:t>
      </w:r>
      <w:r>
        <w:t>h</w:t>
      </w:r>
      <w:r w:rsidRPr="00D35B94">
        <w:t xml:space="preserve">ice en la ponencia parlamentaria, lo </w:t>
      </w:r>
      <w:r>
        <w:t>he</w:t>
      </w:r>
      <w:r w:rsidRPr="00D35B94">
        <w:t xml:space="preserve"> hecho en la interpelación</w:t>
      </w:r>
      <w:r>
        <w:t xml:space="preserve"> y en la</w:t>
      </w:r>
      <w:r w:rsidRPr="00D35B94">
        <w:t xml:space="preserve"> consecu</w:t>
      </w:r>
      <w:r>
        <w:t>en</w:t>
      </w:r>
      <w:r w:rsidRPr="00D35B94">
        <w:t>ci</w:t>
      </w:r>
      <w:r>
        <w:t xml:space="preserve">a de la interpelación, que </w:t>
      </w:r>
      <w:r w:rsidRPr="00D35B94">
        <w:t>es una moción</w:t>
      </w:r>
      <w:r>
        <w:t>. A</w:t>
      </w:r>
      <w:r w:rsidRPr="00D35B94">
        <w:t>sí que tampoco</w:t>
      </w:r>
      <w:r>
        <w:t xml:space="preserve">…, es una insistencia lógica o normal </w:t>
      </w:r>
      <w:r w:rsidRPr="00D35B94">
        <w:t xml:space="preserve">dentro del </w:t>
      </w:r>
      <w:r>
        <w:t>procedimiento parlamentario. No lo conseguí</w:t>
      </w:r>
      <w:r w:rsidRPr="00D35B94">
        <w:t xml:space="preserve"> entonces</w:t>
      </w:r>
      <w:r>
        <w:t xml:space="preserve"> pues</w:t>
      </w:r>
      <w:r w:rsidRPr="00D35B94">
        <w:t xml:space="preserve"> porque se rebajó la regulación</w:t>
      </w:r>
      <w:r>
        <w:t xml:space="preserve">, </w:t>
      </w:r>
      <w:r w:rsidRPr="00D35B94">
        <w:t>se rebajó de legal a administrativa</w:t>
      </w:r>
      <w:r>
        <w:t xml:space="preserve">, a reglamentaria, y no lo hago ahora porque </w:t>
      </w:r>
      <w:r w:rsidRPr="00D35B94">
        <w:t xml:space="preserve">han votado una transacción quitando eso </w:t>
      </w:r>
      <w:r>
        <w:t>de encima, porque a ustedes</w:t>
      </w:r>
      <w:r w:rsidRPr="00D35B94">
        <w:t xml:space="preserve"> parece que no</w:t>
      </w:r>
      <w:r>
        <w:t xml:space="preserve"> les gusta. P</w:t>
      </w:r>
      <w:r w:rsidRPr="00D35B94">
        <w:t>ero</w:t>
      </w:r>
      <w:r>
        <w:t>,</w:t>
      </w:r>
      <w:r w:rsidRPr="00D35B94">
        <w:t xml:space="preserve"> bueno</w:t>
      </w:r>
      <w:r>
        <w:t>,</w:t>
      </w:r>
      <w:r w:rsidRPr="00D35B94">
        <w:t xml:space="preserve"> yo lo que lo hago es para influir</w:t>
      </w:r>
      <w:r>
        <w:t>,</w:t>
      </w:r>
      <w:r w:rsidRPr="00D35B94">
        <w:t xml:space="preserve"> porque yo creo que e</w:t>
      </w:r>
      <w:r>
        <w:t>s importante lo que yo defiendo, q</w:t>
      </w:r>
      <w:r w:rsidRPr="00D35B94">
        <w:t>ue es importante</w:t>
      </w:r>
      <w:r>
        <w:t>;</w:t>
      </w:r>
      <w:r w:rsidRPr="00D35B94">
        <w:t xml:space="preserve"> porque</w:t>
      </w:r>
      <w:r>
        <w:t xml:space="preserve"> tanto la Universidad de Deusto o las diócesis tiene</w:t>
      </w:r>
      <w:r w:rsidRPr="00D35B94">
        <w:t>n mucho que decir nominalmente en materia de patrimonio cultural</w:t>
      </w:r>
      <w:r>
        <w:t>,</w:t>
      </w:r>
      <w:r w:rsidRPr="00D35B94">
        <w:t xml:space="preserve"> en materia de cultura</w:t>
      </w:r>
      <w:r>
        <w:t>.</w:t>
      </w:r>
    </w:p>
    <w:p w:rsidR="00885FAB" w:rsidRDefault="00885FAB" w:rsidP="004E02EF">
      <w:pPr>
        <w:pStyle w:val="Texto"/>
      </w:pPr>
    </w:p>
    <w:p w:rsidR="00885FAB" w:rsidRDefault="00885FAB" w:rsidP="004E02EF">
      <w:pPr>
        <w:pStyle w:val="Texto"/>
      </w:pPr>
      <w:r w:rsidRPr="00D35B94">
        <w:t>Y</w:t>
      </w:r>
      <w:r>
        <w:t>,</w:t>
      </w:r>
      <w:r w:rsidRPr="00D35B94">
        <w:t xml:space="preserve"> en ese sentido</w:t>
      </w:r>
      <w:r>
        <w:t>,</w:t>
      </w:r>
      <w:r w:rsidRPr="00D35B94">
        <w:t xml:space="preserve"> pues </w:t>
      </w:r>
      <w:r>
        <w:t>de</w:t>
      </w:r>
      <w:r w:rsidRPr="00D35B94">
        <w:t xml:space="preserve"> manera nominal el proyecto ley elaborad</w:t>
      </w:r>
      <w:r>
        <w:t>o</w:t>
      </w:r>
      <w:r w:rsidRPr="00D35B94">
        <w:t xml:space="preserve"> por el Gobierno</w:t>
      </w:r>
      <w:r>
        <w:t>, q</w:t>
      </w:r>
      <w:r w:rsidRPr="00D35B94">
        <w:t>ue en su artículo cuarto hablaba de</w:t>
      </w:r>
      <w:r>
        <w:t xml:space="preserve">… de manera nominal hablaba de Eudel, </w:t>
      </w:r>
      <w:r w:rsidRPr="00D35B94">
        <w:t>hablaba de la UPV</w:t>
      </w:r>
      <w:r>
        <w:t xml:space="preserve">, </w:t>
      </w:r>
      <w:r w:rsidRPr="00D35B94">
        <w:t>habla</w:t>
      </w:r>
      <w:r>
        <w:t>ba del Colegio Oficial V</w:t>
      </w:r>
      <w:r w:rsidRPr="00D35B94">
        <w:t xml:space="preserve">asconavarro </w:t>
      </w:r>
      <w:r>
        <w:t>de</w:t>
      </w:r>
      <w:r w:rsidRPr="00D35B94">
        <w:t xml:space="preserve"> Arquitecto</w:t>
      </w:r>
      <w:r>
        <w:t xml:space="preserve">s… O </w:t>
      </w:r>
      <w:r w:rsidRPr="00D35B94">
        <w:t>sea</w:t>
      </w:r>
      <w:r>
        <w:t>,</w:t>
      </w:r>
      <w:r w:rsidRPr="00D35B94">
        <w:t xml:space="preserve"> de manera nominal</w:t>
      </w:r>
      <w:r>
        <w:t xml:space="preserve"> h</w:t>
      </w:r>
      <w:r w:rsidRPr="00D35B94">
        <w:t>ablaba de colectivos</w:t>
      </w:r>
      <w:r>
        <w:t>,</w:t>
      </w:r>
      <w:r w:rsidRPr="00D35B94">
        <w:t xml:space="preserve"> claro que sí, que tiene que in</w:t>
      </w:r>
      <w:r>
        <w:t>f</w:t>
      </w:r>
      <w:r w:rsidRPr="00D35B94">
        <w:t xml:space="preserve">luir y que influyen en la defensa del patrimonio. </w:t>
      </w:r>
      <w:r>
        <w:t xml:space="preserve">O sea, que </w:t>
      </w:r>
      <w:r w:rsidRPr="00D35B94">
        <w:t>en ese sentido</w:t>
      </w:r>
      <w:r>
        <w:t xml:space="preserve">, de manera nominal </w:t>
      </w:r>
      <w:r w:rsidRPr="00D35B94">
        <w:t>el Gobierno ya tiene intención de hacer propuestas en su decreto.</w:t>
      </w:r>
    </w:p>
    <w:p w:rsidR="00885FAB" w:rsidRDefault="00885FAB" w:rsidP="004E02EF">
      <w:pPr>
        <w:pStyle w:val="Texto"/>
      </w:pPr>
    </w:p>
    <w:p w:rsidR="00885FAB" w:rsidRDefault="00885FAB" w:rsidP="004E02EF">
      <w:pPr>
        <w:pStyle w:val="Texto"/>
      </w:pPr>
      <w:r w:rsidRPr="00D35B94">
        <w:t xml:space="preserve">El </w:t>
      </w:r>
      <w:r>
        <w:t>señor Arruabarrena</w:t>
      </w:r>
      <w:r w:rsidRPr="00D35B94">
        <w:t xml:space="preserve"> pues también ha querido</w:t>
      </w:r>
      <w:r>
        <w:t>…,</w:t>
      </w:r>
      <w:r w:rsidRPr="00D35B94">
        <w:t xml:space="preserve"> no tiene valor añadido</w:t>
      </w:r>
      <w:r>
        <w:t>. Bueno, efectivamente, tiene el va</w:t>
      </w:r>
      <w:r w:rsidRPr="00D35B94">
        <w:t>lor que tiene</w:t>
      </w:r>
      <w:r>
        <w:t>, tiene</w:t>
      </w:r>
      <w:r w:rsidRPr="00D35B94">
        <w:t xml:space="preserve"> una petición por parte de</w:t>
      </w:r>
      <w:r>
        <w:t xml:space="preserve"> un grupo de la oposición de </w:t>
      </w:r>
      <w:r w:rsidRPr="00D35B94">
        <w:t>completar, de enriquecer un decreto que está pendiente que</w:t>
      </w:r>
      <w:r>
        <w:t>,</w:t>
      </w:r>
      <w:r w:rsidRPr="00D35B94">
        <w:t xml:space="preserve"> efectivamente, podría haber estado ya aprobad</w:t>
      </w:r>
      <w:r>
        <w:t>o</w:t>
      </w:r>
      <w:r w:rsidRPr="00D35B94">
        <w:t xml:space="preserve"> pero lo estará dentro de poco</w:t>
      </w:r>
      <w:r>
        <w:t>,</w:t>
      </w:r>
      <w:r w:rsidRPr="00D35B94">
        <w:t xml:space="preserve"> y el Gobierno pues desde luego fue fácil de convencer</w:t>
      </w:r>
      <w:r>
        <w:t>,</w:t>
      </w:r>
      <w:r w:rsidRPr="00D35B94">
        <w:t xml:space="preserve"> por la </w:t>
      </w:r>
      <w:r>
        <w:t xml:space="preserve">enmienda </w:t>
      </w:r>
      <w:r w:rsidRPr="00D35B94">
        <w:t>del señor Estarrona. Claro, el Gobierno le propone que no</w:t>
      </w:r>
      <w:r>
        <w:t>,</w:t>
      </w:r>
      <w:r w:rsidRPr="00D35B94">
        <w:t xml:space="preserve"> no vamos a regular esto</w:t>
      </w:r>
      <w:r>
        <w:t xml:space="preserve"> en esta ley,</w:t>
      </w:r>
      <w:r w:rsidRPr="00D35B94">
        <w:t xml:space="preserve"> que lo haga el Gobierno cuando quiera</w:t>
      </w:r>
      <w:r>
        <w:t>, discrecionalmente,</w:t>
      </w:r>
      <w:r w:rsidRPr="00D35B94">
        <w:t xml:space="preserve"> pues claro que fue fácil de convencer, nunca he visto una </w:t>
      </w:r>
      <w:r>
        <w:t>enmienda más…, vamos, que los miembros que apoyen al Gobierno entrasen de una manera más clara en el convencimiento de que había que aceptarla sí o sí.</w:t>
      </w:r>
      <w:r w:rsidRPr="00D35B94">
        <w:t xml:space="preserve"> </w:t>
      </w:r>
      <w:r>
        <w:t>S</w:t>
      </w:r>
      <w:r w:rsidRPr="00D35B94">
        <w:t>e reb</w:t>
      </w:r>
      <w:r>
        <w:t>ajaba</w:t>
      </w:r>
      <w:r w:rsidRPr="00D35B94">
        <w:t xml:space="preserve"> la discusión del artículo cuatro en la ponencia y se le </w:t>
      </w:r>
      <w:r>
        <w:t>dejaba al Gobierno que llena</w:t>
      </w:r>
      <w:r w:rsidRPr="00D35B94">
        <w:t xml:space="preserve">se </w:t>
      </w:r>
      <w:r>
        <w:t xml:space="preserve">ese artículo cuatro. O sea que </w:t>
      </w:r>
      <w:r w:rsidRPr="00D35B94">
        <w:t xml:space="preserve">yo creo que en </w:t>
      </w:r>
      <w:r>
        <w:t>ese</w:t>
      </w:r>
      <w:r w:rsidRPr="00D35B94">
        <w:t xml:space="preserve"> sentido es lo que hay</w:t>
      </w:r>
      <w:r>
        <w:t>,</w:t>
      </w:r>
      <w:r w:rsidRPr="00D35B94">
        <w:t xml:space="preserve"> </w:t>
      </w:r>
      <w:r>
        <w:t>¿</w:t>
      </w:r>
      <w:r w:rsidRPr="00D35B94">
        <w:t>no</w:t>
      </w:r>
      <w:r>
        <w:t>?</w:t>
      </w:r>
    </w:p>
    <w:p w:rsidR="00885FAB" w:rsidRDefault="00885FAB" w:rsidP="004E02EF">
      <w:pPr>
        <w:pStyle w:val="Texto"/>
      </w:pPr>
    </w:p>
    <w:p w:rsidR="00885FAB" w:rsidRDefault="00885FAB" w:rsidP="004E02EF">
      <w:pPr>
        <w:pStyle w:val="Texto"/>
      </w:pPr>
      <w:r w:rsidRPr="00D35B94">
        <w:t>Bueno, insistencia o</w:t>
      </w:r>
      <w:r>
        <w:t>,</w:t>
      </w:r>
      <w:r w:rsidRPr="00D35B94">
        <w:t xml:space="preserve"> yo le pido al señor Zupiria que incluya en el decreto a los miembros de la UPV y de las diócesis vascas, porque son expertos en patrimonio cultural vasco</w:t>
      </w:r>
      <w:r>
        <w:t>.</w:t>
      </w:r>
    </w:p>
    <w:p w:rsidR="00885FAB" w:rsidRDefault="00885FAB" w:rsidP="004E02EF">
      <w:pPr>
        <w:pStyle w:val="Texto"/>
      </w:pPr>
    </w:p>
    <w:p w:rsidR="00885FAB" w:rsidRDefault="00885FAB" w:rsidP="004E02EF">
      <w:pPr>
        <w:pStyle w:val="Texto"/>
      </w:pPr>
      <w:r>
        <w:t>Muchas gracias.</w:t>
      </w:r>
    </w:p>
    <w:p w:rsidR="00885FAB" w:rsidRDefault="00885FAB" w:rsidP="004E02EF">
      <w:pPr>
        <w:pStyle w:val="Texto"/>
      </w:pPr>
    </w:p>
    <w:p w:rsidR="00885FAB" w:rsidRDefault="00885FAB" w:rsidP="004E02EF">
      <w:pPr>
        <w:pStyle w:val="Texto"/>
      </w:pPr>
    </w:p>
    <w:p w:rsidR="00885FAB" w:rsidRPr="00E14696" w:rsidRDefault="00885FAB" w:rsidP="004E02EF">
      <w:pPr>
        <w:pStyle w:val="Texto"/>
        <w:rPr>
          <w:lang w:val="eu-ES"/>
        </w:rPr>
      </w:pPr>
      <w:r w:rsidRPr="00E14696">
        <w:rPr>
          <w:rFonts w:ascii="Futura Md BT" w:hAnsi="Futura Md BT"/>
          <w:lang w:val="eu-ES"/>
        </w:rPr>
        <w:t>LEHENDAKARIAK</w:t>
      </w:r>
      <w:r w:rsidRPr="00E14696">
        <w:rPr>
          <w:lang w:val="eu-ES"/>
        </w:rPr>
        <w:t>: Eskerrik asko, Barrio jauna.</w:t>
      </w:r>
    </w:p>
    <w:p w:rsidR="00885FAB" w:rsidRPr="00E14696" w:rsidRDefault="00885FAB" w:rsidP="004E02EF">
      <w:pPr>
        <w:pStyle w:val="Texto"/>
        <w:rPr>
          <w:lang w:val="eu-ES"/>
        </w:rPr>
      </w:pPr>
    </w:p>
    <w:p w:rsidR="00885FAB" w:rsidRPr="00E14696" w:rsidRDefault="00885FAB" w:rsidP="004E02EF">
      <w:pPr>
        <w:pStyle w:val="Texto"/>
        <w:rPr>
          <w:lang w:val="eu-ES"/>
        </w:rPr>
      </w:pPr>
      <w:r w:rsidRPr="00E14696">
        <w:rPr>
          <w:lang w:val="eu-ES"/>
        </w:rPr>
        <w:t>Beste norbaitek parte hartu nahi du? Elkarrekin Podemos? Ez? EH Bildu, Estarrona? Zurea da hitza.</w:t>
      </w:r>
    </w:p>
    <w:p w:rsidR="00885FAB" w:rsidRPr="00E14696" w:rsidRDefault="00885FAB" w:rsidP="004E02EF">
      <w:pPr>
        <w:pStyle w:val="Texto"/>
        <w:rPr>
          <w:lang w:val="eu-ES"/>
        </w:rPr>
      </w:pPr>
    </w:p>
    <w:p w:rsidR="00885FAB" w:rsidRDefault="00885FAB" w:rsidP="004E02EF">
      <w:pPr>
        <w:pStyle w:val="Texto"/>
      </w:pPr>
    </w:p>
    <w:p w:rsidR="00885FAB" w:rsidRPr="009A75B8" w:rsidRDefault="00885FAB" w:rsidP="004E02EF">
      <w:pPr>
        <w:pStyle w:val="Texto"/>
        <w:rPr>
          <w:lang w:val="eu-ES"/>
        </w:rPr>
      </w:pPr>
      <w:r w:rsidRPr="009A75B8">
        <w:rPr>
          <w:rFonts w:ascii="Futura Md BT" w:hAnsi="Futura Md BT"/>
          <w:lang w:val="eu-ES"/>
        </w:rPr>
        <w:t>ESTARRONA ELIZONDO</w:t>
      </w:r>
      <w:r w:rsidRPr="009A75B8">
        <w:rPr>
          <w:lang w:val="eu-ES"/>
        </w:rPr>
        <w:t xml:space="preserve"> jaunak: Eskerrik asko, legebiltzarburu andrea.</w:t>
      </w:r>
    </w:p>
    <w:p w:rsidR="00885FAB" w:rsidRPr="009A75B8" w:rsidRDefault="00885FAB" w:rsidP="004E02EF">
      <w:pPr>
        <w:pStyle w:val="Texto"/>
        <w:rPr>
          <w:lang w:val="eu-ES"/>
        </w:rPr>
      </w:pPr>
    </w:p>
    <w:p w:rsidR="00885FAB" w:rsidRDefault="00885FAB" w:rsidP="004E02EF">
      <w:pPr>
        <w:pStyle w:val="Texto"/>
      </w:pPr>
      <w:r w:rsidRPr="009A75B8">
        <w:rPr>
          <w:lang w:val="eu-ES"/>
        </w:rPr>
        <w:t>Eta, oso labur,</w:t>
      </w:r>
      <w:r w:rsidR="00052FBA">
        <w:t xml:space="preserve"> porque </w:t>
      </w:r>
      <w:r>
        <w:t xml:space="preserve">me estaba </w:t>
      </w:r>
      <w:r w:rsidRPr="00D35B94">
        <w:t>riendo</w:t>
      </w:r>
      <w:r>
        <w:t xml:space="preserve"> y</w:t>
      </w:r>
      <w:r w:rsidRPr="00D35B94">
        <w:t xml:space="preserve"> yo creo que quería</w:t>
      </w:r>
      <w:r>
        <w:t xml:space="preserve"> compartir… Es que acaba usted de </w:t>
      </w:r>
      <w:r w:rsidRPr="00D35B94">
        <w:t xml:space="preserve">enmendar a todos los registradores de la propiedad </w:t>
      </w:r>
      <w:r>
        <w:t xml:space="preserve">de </w:t>
      </w:r>
      <w:r w:rsidR="00052FBA">
        <w:t>esta comunidad a</w:t>
      </w:r>
      <w:r w:rsidRPr="00D35B94">
        <w:t>utónoma, señor Barrio</w:t>
      </w:r>
      <w:r>
        <w:t>, negando ahí que haya…</w:t>
      </w:r>
    </w:p>
    <w:p w:rsidR="00885FAB" w:rsidRDefault="00885FAB" w:rsidP="004E02EF">
      <w:pPr>
        <w:pStyle w:val="Texto"/>
      </w:pPr>
    </w:p>
    <w:p w:rsidR="006432A5" w:rsidRDefault="00885FAB" w:rsidP="006432A5">
      <w:pPr>
        <w:pStyle w:val="Texto"/>
        <w:rPr>
          <w:lang w:val="eu-ES"/>
        </w:rPr>
      </w:pPr>
      <w:r w:rsidRPr="00885FAB">
        <w:rPr>
          <w:lang w:val="eu-ES"/>
        </w:rPr>
        <w:t>(22. zintaren amaiera)</w:t>
      </w:r>
    </w:p>
    <w:p w:rsidR="00F20479" w:rsidRDefault="00F20479" w:rsidP="00475296">
      <w:pPr>
        <w:pStyle w:val="Texto"/>
      </w:pPr>
      <w:r>
        <w:t xml:space="preserve">(23. </w:t>
      </w:r>
      <w:r w:rsidRPr="00FF1154">
        <w:rPr>
          <w:lang w:val="eu-ES"/>
        </w:rPr>
        <w:t>zintaren hasiera</w:t>
      </w:r>
      <w:r>
        <w:t>)</w:t>
      </w:r>
    </w:p>
    <w:p w:rsidR="00F20479" w:rsidRDefault="00F20479" w:rsidP="00475296">
      <w:pPr>
        <w:pStyle w:val="Texto"/>
      </w:pPr>
    </w:p>
    <w:p w:rsidR="00F20479" w:rsidRDefault="00F20479" w:rsidP="00A33A10">
      <w:pPr>
        <w:pStyle w:val="Texto"/>
      </w:pPr>
      <w:r w:rsidRPr="00A33A10">
        <w:rPr>
          <w:lang w:val="eu-ES"/>
        </w:rPr>
        <w:t>... eta oso labur</w:t>
      </w:r>
      <w:r w:rsidRPr="00A33A10">
        <w:t xml:space="preserve">, porque </w:t>
      </w:r>
      <w:r>
        <w:t>me estaba riendo</w:t>
      </w:r>
      <w:r w:rsidRPr="00A33A10">
        <w:t xml:space="preserve"> y yo creo que quería compartir</w:t>
      </w:r>
      <w:r>
        <w:t>… Es</w:t>
      </w:r>
      <w:r w:rsidRPr="00A33A10">
        <w:t xml:space="preserve"> que acaba usted de enmendar a todos los registradores de la propiedad </w:t>
      </w:r>
      <w:r>
        <w:t xml:space="preserve">de </w:t>
      </w:r>
      <w:r w:rsidRPr="00A33A10">
        <w:t xml:space="preserve">esta Comunidad Autónoma, señor Barrio, negando </w:t>
      </w:r>
      <w:r>
        <w:t xml:space="preserve">ahí </w:t>
      </w:r>
      <w:r w:rsidRPr="00A33A10">
        <w:t>que ha</w:t>
      </w:r>
      <w:r>
        <w:t>ya</w:t>
      </w:r>
      <w:r w:rsidRPr="00A33A10">
        <w:t xml:space="preserve"> habido </w:t>
      </w:r>
      <w:r>
        <w:t>in</w:t>
      </w:r>
      <w:r w:rsidRPr="00A33A10">
        <w:t xml:space="preserve">matriculaciones por parte de la Iglesia </w:t>
      </w:r>
      <w:r>
        <w:t>–</w:t>
      </w:r>
      <w:r w:rsidRPr="00A33A10">
        <w:t>y a Decanato también de los registradores de la propiedad</w:t>
      </w:r>
      <w:r>
        <w:t>–</w:t>
      </w:r>
      <w:r w:rsidRPr="00A33A10">
        <w:t>, porque tenemos un listado recibido en este mismo Parlamento,</w:t>
      </w:r>
      <w:r>
        <w:t xml:space="preserve"> un listado muy amplio de Araba, Bizkaia y Gipuzkoa en el cual se r</w:t>
      </w:r>
      <w:r w:rsidRPr="00A33A10">
        <w:t xml:space="preserve">ecogen todas las inmatriculaciones hechas por parte de la Iglesia. </w:t>
      </w:r>
      <w:r>
        <w:t>¡</w:t>
      </w:r>
      <w:r w:rsidRPr="00A33A10">
        <w:t>Hombre</w:t>
      </w:r>
      <w:r>
        <w:t>!</w:t>
      </w:r>
      <w:r w:rsidRPr="00A33A10">
        <w:t xml:space="preserve"> </w:t>
      </w:r>
      <w:r>
        <w:t>M</w:t>
      </w:r>
      <w:r w:rsidRPr="00A33A10">
        <w:t>al hechas, claro</w:t>
      </w:r>
      <w:r>
        <w:t>. M</w:t>
      </w:r>
      <w:r w:rsidRPr="00A33A10">
        <w:t>al hechas</w:t>
      </w:r>
      <w:r>
        <w:t>. S</w:t>
      </w:r>
      <w:r w:rsidRPr="00A33A10">
        <w:t>i no</w:t>
      </w:r>
      <w:r>
        <w:t>s</w:t>
      </w:r>
      <w:r w:rsidRPr="00A33A10">
        <w:t xml:space="preserve"> sirve</w:t>
      </w:r>
      <w:r>
        <w:t>,</w:t>
      </w:r>
      <w:r w:rsidRPr="00A33A10">
        <w:t xml:space="preserve"> si no</w:t>
      </w:r>
      <w:r>
        <w:t>s</w:t>
      </w:r>
      <w:r w:rsidRPr="00A33A10">
        <w:t xml:space="preserve"> s</w:t>
      </w:r>
      <w:r>
        <w:t>irve desde tiempos inmemoriales, si por la gracia de Dios</w:t>
      </w:r>
      <w:r w:rsidRPr="00A33A10">
        <w:t xml:space="preserve"> esto me lo quedo yo</w:t>
      </w:r>
      <w:r>
        <w:t xml:space="preserve">, que es </w:t>
      </w:r>
      <w:r w:rsidRPr="00A33A10">
        <w:t>lo que plantean</w:t>
      </w:r>
      <w:r>
        <w:t xml:space="preserve"> e</w:t>
      </w:r>
      <w:r w:rsidRPr="00A33A10">
        <w:t>so está bien hecho</w:t>
      </w:r>
      <w:r>
        <w:t>,</w:t>
      </w:r>
      <w:r w:rsidRPr="00A33A10">
        <w:t xml:space="preserve"> en base</w:t>
      </w:r>
      <w:r>
        <w:t>… ¡H</w:t>
      </w:r>
      <w:r w:rsidRPr="00A33A10">
        <w:t>ombre</w:t>
      </w:r>
      <w:r>
        <w:t>!</w:t>
      </w:r>
      <w:r w:rsidRPr="00A33A10">
        <w:t xml:space="preserve"> </w:t>
      </w:r>
      <w:r>
        <w:t>C</w:t>
      </w:r>
      <w:r w:rsidRPr="00A33A10">
        <w:t>on la ley hipotecaria. Pues</w:t>
      </w:r>
      <w:r>
        <w:t>,</w:t>
      </w:r>
      <w:r w:rsidRPr="00A33A10">
        <w:t xml:space="preserve"> bueno</w:t>
      </w:r>
      <w:r>
        <w:t>,</w:t>
      </w:r>
      <w:r w:rsidRPr="00A33A10">
        <w:t xml:space="preserve"> pues si para usted eso es </w:t>
      </w:r>
      <w:r>
        <w:t>"</w:t>
      </w:r>
      <w:r w:rsidRPr="00A33A10">
        <w:t>bien hecho</w:t>
      </w:r>
      <w:r>
        <w:t xml:space="preserve">" </w:t>
      </w:r>
      <w:r w:rsidRPr="00A33A10">
        <w:t>pues</w:t>
      </w:r>
      <w:r>
        <w:t>,</w:t>
      </w:r>
      <w:r w:rsidRPr="00A33A10">
        <w:t xml:space="preserve"> bueno</w:t>
      </w:r>
      <w:r>
        <w:t>, allá usted. Usted dé explicaciones pero para nosotros, vamos, por el hecho de que tenga cabida en una</w:t>
      </w:r>
      <w:r w:rsidRPr="00A33A10">
        <w:t xml:space="preserve"> ley específica hipot</w:t>
      </w:r>
      <w:r>
        <w:t>ecaria que viene del franquismo,</w:t>
      </w:r>
      <w:r w:rsidRPr="00A33A10">
        <w:t xml:space="preserve"> para nosotros creo que para nada están bien hechas</w:t>
      </w:r>
      <w:r>
        <w:t>. Y</w:t>
      </w:r>
      <w:r w:rsidRPr="00A33A10">
        <w:t xml:space="preserve"> mucho menos</w:t>
      </w:r>
      <w:r>
        <w:t>,</w:t>
      </w:r>
      <w:r w:rsidRPr="00A33A10">
        <w:t xml:space="preserve"> </w:t>
      </w:r>
      <w:r>
        <w:t>pregúntaselo  los y las…, s</w:t>
      </w:r>
      <w:r w:rsidRPr="00A33A10">
        <w:t>obre todo</w:t>
      </w:r>
      <w:r>
        <w:t xml:space="preserve"> a</w:t>
      </w:r>
      <w:r w:rsidRPr="00A33A10">
        <w:t xml:space="preserve"> personas que durante años</w:t>
      </w:r>
      <w:r>
        <w:t>, d</w:t>
      </w:r>
      <w:r w:rsidRPr="00A33A10">
        <w:t>e generación a generación</w:t>
      </w:r>
      <w:r>
        <w:t>, han estado poniendo p</w:t>
      </w:r>
      <w:r w:rsidRPr="00A33A10">
        <w:t>asta</w:t>
      </w:r>
      <w:r>
        <w:t>,</w:t>
      </w:r>
      <w:r w:rsidRPr="00A33A10">
        <w:t xml:space="preserve"> han estado financiando ese patrimonio que se ha ido creando en diferentes sitios para que</w:t>
      </w:r>
      <w:r>
        <w:t>,</w:t>
      </w:r>
      <w:r w:rsidRPr="00A33A10">
        <w:t xml:space="preserve"> finalmente</w:t>
      </w:r>
      <w:r>
        <w:t>,</w:t>
      </w:r>
      <w:r w:rsidRPr="00A33A10">
        <w:t xml:space="preserve"> la Iglesia </w:t>
      </w:r>
      <w:r>
        <w:t>se</w:t>
      </w:r>
      <w:r w:rsidRPr="00A33A10">
        <w:t xml:space="preserve"> haga titular de ella.</w:t>
      </w:r>
    </w:p>
    <w:p w:rsidR="00F20479" w:rsidRDefault="00F20479" w:rsidP="00A33A10">
      <w:pPr>
        <w:pStyle w:val="Texto"/>
      </w:pPr>
    </w:p>
    <w:p w:rsidR="00F20479" w:rsidRDefault="00F20479" w:rsidP="00A33A10">
      <w:pPr>
        <w:pStyle w:val="Texto"/>
      </w:pPr>
      <w:r w:rsidRPr="00A33A10">
        <w:t>Y</w:t>
      </w:r>
      <w:r>
        <w:t>,</w:t>
      </w:r>
      <w:r w:rsidRPr="00A33A10">
        <w:t xml:space="preserve"> bueno</w:t>
      </w:r>
      <w:r>
        <w:t>,</w:t>
      </w:r>
      <w:r w:rsidRPr="00A33A10">
        <w:t xml:space="preserve"> una vez </w:t>
      </w:r>
      <w:r>
        <w:t>aclarada</w:t>
      </w:r>
      <w:r w:rsidRPr="00A33A10">
        <w:t xml:space="preserve"> esta cuestión, </w:t>
      </w:r>
      <w:r>
        <w:t>simplemente no merece la pena comentar más cosas.</w:t>
      </w:r>
    </w:p>
    <w:p w:rsidR="00F20479" w:rsidRDefault="00F20479" w:rsidP="00A33A10">
      <w:pPr>
        <w:pStyle w:val="Texto"/>
      </w:pPr>
    </w:p>
    <w:p w:rsidR="00F20479" w:rsidRDefault="00F20479" w:rsidP="00A33A10">
      <w:pPr>
        <w:pStyle w:val="Texto"/>
      </w:pPr>
    </w:p>
    <w:p w:rsidR="00F20479" w:rsidRDefault="00F20479" w:rsidP="00A33A10">
      <w:pPr>
        <w:pStyle w:val="Texto"/>
        <w:rPr>
          <w:lang w:val="eu-ES"/>
        </w:rPr>
      </w:pPr>
      <w:r>
        <w:rPr>
          <w:rFonts w:ascii="Futura Md BT" w:hAnsi="Futura Md BT"/>
        </w:rPr>
        <w:t>LEHENDAKARIAK</w:t>
      </w:r>
      <w:r>
        <w:t xml:space="preserve">: </w:t>
      </w:r>
      <w:r w:rsidRPr="00181D8E">
        <w:rPr>
          <w:lang w:val="eu-ES"/>
        </w:rPr>
        <w:t>Eskerrik asko</w:t>
      </w:r>
      <w:r>
        <w:rPr>
          <w:lang w:val="eu-ES"/>
        </w:rPr>
        <w:t>,</w:t>
      </w:r>
      <w:r w:rsidRPr="00181D8E">
        <w:rPr>
          <w:lang w:val="eu-ES"/>
        </w:rPr>
        <w:t xml:space="preserve"> Estarrona jauna</w:t>
      </w:r>
      <w:r>
        <w:rPr>
          <w:lang w:val="eu-ES"/>
        </w:rPr>
        <w:t>. Gallástegui andreak hitza hartu behar du? Ez? Ezta ere? Arruabarrena jauna?</w:t>
      </w:r>
    </w:p>
    <w:p w:rsidR="00F20479" w:rsidRDefault="00F20479" w:rsidP="00A33A10">
      <w:pPr>
        <w:pStyle w:val="Texto"/>
        <w:rPr>
          <w:lang w:val="eu-ES"/>
        </w:rPr>
      </w:pPr>
    </w:p>
    <w:p w:rsidR="00F20479" w:rsidRDefault="00F20479" w:rsidP="00A33A10">
      <w:pPr>
        <w:pStyle w:val="Texto"/>
        <w:rPr>
          <w:lang w:val="eu-ES"/>
        </w:rPr>
      </w:pPr>
      <w:r>
        <w:rPr>
          <w:lang w:val="eu-ES"/>
        </w:rPr>
        <w:t>Eztabaida amaituta bototara jarriko dugu Barrio Baroja jaunaren jatorrizko testua. Bozkatu dezakegu.</w:t>
      </w:r>
    </w:p>
    <w:p w:rsidR="00F20479" w:rsidRDefault="00F20479" w:rsidP="00A33A10">
      <w:pPr>
        <w:pStyle w:val="Texto"/>
        <w:rPr>
          <w:lang w:val="eu-ES"/>
        </w:rPr>
      </w:pPr>
    </w:p>
    <w:p w:rsidR="00F20479" w:rsidRDefault="00F20479" w:rsidP="00181D8E">
      <w:pPr>
        <w:pStyle w:val="anotaciones0"/>
        <w:rPr>
          <w:lang w:val="eu-ES"/>
        </w:rPr>
      </w:pPr>
      <w:r>
        <w:rPr>
          <w:lang w:val="eu-ES"/>
        </w:rPr>
        <w:t>Botazioa eginda, hauxe izan da emaitza: emandako botoak, 74; aldekoak, 9; aurkakoak, 65; abstentzioak, 0.</w:t>
      </w:r>
    </w:p>
    <w:p w:rsidR="00F20479" w:rsidRDefault="00F20479" w:rsidP="00181D8E">
      <w:pPr>
        <w:pStyle w:val="Texto"/>
        <w:rPr>
          <w:lang w:val="eu-ES"/>
        </w:rPr>
      </w:pPr>
    </w:p>
    <w:p w:rsidR="00F20479" w:rsidRDefault="00F20479" w:rsidP="00181D8E">
      <w:pPr>
        <w:pStyle w:val="Texto"/>
        <w:rPr>
          <w:lang w:val="eu-ES"/>
        </w:rPr>
      </w:pPr>
    </w:p>
    <w:p w:rsidR="00F20479" w:rsidRDefault="00F20479" w:rsidP="00A33A10">
      <w:pPr>
        <w:pStyle w:val="Texto"/>
        <w:rPr>
          <w:lang w:val="eu-ES"/>
        </w:rPr>
      </w:pPr>
      <w:r>
        <w:rPr>
          <w:rFonts w:ascii="Futura Md BT" w:hAnsi="Futura Md BT"/>
          <w:lang w:val="eu-ES"/>
        </w:rPr>
        <w:t>LEHENDAKARIAK</w:t>
      </w:r>
      <w:r>
        <w:rPr>
          <w:lang w:val="eu-ES"/>
        </w:rPr>
        <w:t>:</w:t>
      </w:r>
      <w:r w:rsidRPr="00181D8E">
        <w:rPr>
          <w:lang w:val="eu-ES"/>
        </w:rPr>
        <w:t xml:space="preserve"> </w:t>
      </w:r>
      <w:r>
        <w:rPr>
          <w:lang w:val="eu-ES"/>
        </w:rPr>
        <w:t>Beraz, ez da onartu jatorrizko testua.</w:t>
      </w:r>
    </w:p>
    <w:p w:rsidR="00F20479" w:rsidRDefault="00F20479" w:rsidP="00A33A10">
      <w:pPr>
        <w:pStyle w:val="Texto"/>
        <w:rPr>
          <w:lang w:val="eu-ES"/>
        </w:rPr>
      </w:pPr>
    </w:p>
    <w:p w:rsidR="00F20479" w:rsidRDefault="00F20479" w:rsidP="00A33A10">
      <w:pPr>
        <w:pStyle w:val="Texto"/>
        <w:rPr>
          <w:lang w:val="eu-ES"/>
        </w:rPr>
      </w:pPr>
      <w:r>
        <w:rPr>
          <w:lang w:val="eu-ES"/>
        </w:rPr>
        <w:t>Jarraian, Elkarrekin Podemos, Euskal Sozialistak eta Euzko Abertzaleak sinatu duten erdibideko zuzenketa bozkatuko dugu. Bozkatu dezakegu.</w:t>
      </w:r>
    </w:p>
    <w:p w:rsidR="00F20479" w:rsidRDefault="00F20479" w:rsidP="00A33A10">
      <w:pPr>
        <w:pStyle w:val="Texto"/>
        <w:rPr>
          <w:lang w:val="eu-ES"/>
        </w:rPr>
      </w:pPr>
    </w:p>
    <w:p w:rsidR="00F20479" w:rsidRDefault="00F20479" w:rsidP="00204642">
      <w:pPr>
        <w:pStyle w:val="anotaciones0"/>
        <w:rPr>
          <w:lang w:val="eu-ES"/>
        </w:rPr>
      </w:pPr>
      <w:r>
        <w:rPr>
          <w:lang w:val="eu-ES"/>
        </w:rPr>
        <w:t>Botazioa eginda, hauxe izan da emaitza: emandako botoak, 74; aldekoak, 48; aurkakoak, 0; abstentzioak, 26.</w:t>
      </w:r>
    </w:p>
    <w:p w:rsidR="00F20479" w:rsidRDefault="00F20479" w:rsidP="00204642">
      <w:pPr>
        <w:pStyle w:val="Texto"/>
        <w:rPr>
          <w:lang w:val="eu-ES"/>
        </w:rPr>
      </w:pPr>
    </w:p>
    <w:p w:rsidR="00F20479" w:rsidRDefault="00F20479" w:rsidP="00204642">
      <w:pPr>
        <w:pStyle w:val="Texto"/>
        <w:rPr>
          <w:lang w:val="eu-ES"/>
        </w:rPr>
      </w:pPr>
    </w:p>
    <w:p w:rsidR="00F20479" w:rsidRPr="00204642" w:rsidRDefault="00F20479" w:rsidP="00204642">
      <w:pPr>
        <w:pStyle w:val="Texto"/>
        <w:rPr>
          <w:lang w:val="eu-ES"/>
        </w:rPr>
      </w:pPr>
      <w:r>
        <w:rPr>
          <w:rFonts w:ascii="Futura Md BT" w:hAnsi="Futura Md BT"/>
          <w:lang w:val="eu-ES"/>
        </w:rPr>
        <w:t>LEHENDAKARIAK</w:t>
      </w:r>
      <w:r>
        <w:rPr>
          <w:lang w:val="eu-ES"/>
        </w:rPr>
        <w:t>: Beraz, onartuta geratu da erdibideko zuzenketa.</w:t>
      </w:r>
    </w:p>
    <w:p w:rsidR="00F20479" w:rsidRDefault="00F20479" w:rsidP="00A33A10">
      <w:pPr>
        <w:pStyle w:val="Texto"/>
        <w:rPr>
          <w:lang w:val="eu-ES"/>
        </w:rPr>
      </w:pPr>
    </w:p>
    <w:p w:rsidR="00F20479" w:rsidRDefault="00F20479" w:rsidP="00A33A10">
      <w:pPr>
        <w:pStyle w:val="Texto"/>
        <w:rPr>
          <w:lang w:val="eu-ES"/>
        </w:rPr>
      </w:pPr>
      <w:r w:rsidRPr="00204642">
        <w:rPr>
          <w:lang w:val="eu-ES"/>
        </w:rPr>
        <w:t>Gai-zerrendako seigarren puntua</w:t>
      </w:r>
      <w:r>
        <w:rPr>
          <w:lang w:val="eu-ES"/>
        </w:rPr>
        <w:t>: "</w:t>
      </w:r>
      <w:r w:rsidRPr="00204642">
        <w:rPr>
          <w:lang w:val="eu-ES"/>
        </w:rPr>
        <w:t>Mozioa, Oihana Etxebarrieta Legrand EH Bildu taldeko legebiltzarkideak aurkeztua, zaintza alorrean instituzioek hartu beharreko ardurei buruz. Eztabaida eta behin betiko ebaz</w:t>
      </w:r>
      <w:r>
        <w:rPr>
          <w:lang w:val="eu-ES"/>
        </w:rPr>
        <w:t>tea. Talde proposatzailearen txanda, Etxebarrieta andrea, zurea da hitza ekimena aurkeztu eta defendatzeko."</w:t>
      </w:r>
    </w:p>
    <w:p w:rsidR="00F20479" w:rsidRDefault="00F20479" w:rsidP="00A33A10">
      <w:pPr>
        <w:pStyle w:val="Texto"/>
        <w:rPr>
          <w:lang w:val="eu-ES"/>
        </w:rPr>
      </w:pPr>
    </w:p>
    <w:p w:rsidR="00F20479" w:rsidRDefault="00F20479" w:rsidP="00A33A10">
      <w:pPr>
        <w:pStyle w:val="Texto"/>
        <w:rPr>
          <w:lang w:val="eu-ES"/>
        </w:rPr>
      </w:pPr>
    </w:p>
    <w:p w:rsidR="00F20479" w:rsidRDefault="00F20479" w:rsidP="00A33A10">
      <w:pPr>
        <w:pStyle w:val="Texto"/>
        <w:rPr>
          <w:lang w:val="eu-ES"/>
        </w:rPr>
      </w:pPr>
      <w:r>
        <w:rPr>
          <w:rFonts w:ascii="Futura Md BT" w:hAnsi="Futura Md BT"/>
          <w:caps/>
          <w:lang w:val="eu-ES"/>
        </w:rPr>
        <w:t xml:space="preserve">etxebarrieta legrand </w:t>
      </w:r>
      <w:r>
        <w:rPr>
          <w:lang w:val="eu-ES"/>
        </w:rPr>
        <w:t xml:space="preserve">andreak: "Ama hil ondoren, bere ausentziak, </w:t>
      </w:r>
      <w:r w:rsidRPr="00181D8E">
        <w:rPr>
          <w:lang w:val="eu-ES"/>
        </w:rPr>
        <w:t>lanbro</w:t>
      </w:r>
      <w:r>
        <w:rPr>
          <w:lang w:val="eu-ES"/>
        </w:rPr>
        <w:t xml:space="preserve"> finaren </w:t>
      </w:r>
      <w:r w:rsidRPr="00181D8E">
        <w:rPr>
          <w:lang w:val="eu-ES"/>
        </w:rPr>
        <w:t>forma</w:t>
      </w:r>
      <w:r>
        <w:rPr>
          <w:lang w:val="eu-ES"/>
        </w:rPr>
        <w:t xml:space="preserve"> hartu zuen, nire begien aurrean, h</w:t>
      </w:r>
      <w:r w:rsidRPr="00181D8E">
        <w:rPr>
          <w:lang w:val="eu-ES"/>
        </w:rPr>
        <w:t>ileak</w:t>
      </w:r>
      <w:r>
        <w:rPr>
          <w:lang w:val="eu-ES"/>
        </w:rPr>
        <w:t>,</w:t>
      </w:r>
      <w:r w:rsidRPr="00181D8E">
        <w:rPr>
          <w:lang w:val="eu-ES"/>
        </w:rPr>
        <w:t xml:space="preserve"> ur</w:t>
      </w:r>
      <w:r>
        <w:rPr>
          <w:lang w:val="eu-ES"/>
        </w:rPr>
        <w:t>teak lagun izan nuen lainobehera,</w:t>
      </w:r>
      <w:r w:rsidRPr="00181D8E">
        <w:rPr>
          <w:lang w:val="eu-ES"/>
        </w:rPr>
        <w:t xml:space="preserve"> </w:t>
      </w:r>
      <w:r>
        <w:rPr>
          <w:lang w:val="eu-ES"/>
        </w:rPr>
        <w:t>a</w:t>
      </w:r>
      <w:r w:rsidRPr="00181D8E">
        <w:rPr>
          <w:lang w:val="eu-ES"/>
        </w:rPr>
        <w:t>ma hil ondoren</w:t>
      </w:r>
      <w:r>
        <w:rPr>
          <w:lang w:val="eu-ES"/>
        </w:rPr>
        <w:t>, b</w:t>
      </w:r>
      <w:r w:rsidRPr="00181D8E">
        <w:rPr>
          <w:lang w:val="eu-ES"/>
        </w:rPr>
        <w:t>ihotz</w:t>
      </w:r>
      <w:r>
        <w:rPr>
          <w:lang w:val="eu-ES"/>
        </w:rPr>
        <w:t>-</w:t>
      </w:r>
      <w:r w:rsidRPr="00181D8E">
        <w:rPr>
          <w:lang w:val="eu-ES"/>
        </w:rPr>
        <w:t>ondoa</w:t>
      </w:r>
      <w:r>
        <w:rPr>
          <w:lang w:val="eu-ES"/>
        </w:rPr>
        <w:t xml:space="preserve"> su-izoztu eta, gor</w:t>
      </w:r>
      <w:r w:rsidRPr="00181D8E">
        <w:rPr>
          <w:lang w:val="eu-ES"/>
        </w:rPr>
        <w:t>putz</w:t>
      </w:r>
      <w:r>
        <w:rPr>
          <w:lang w:val="eu-ES"/>
        </w:rPr>
        <w:t xml:space="preserve"> </w:t>
      </w:r>
      <w:r w:rsidRPr="00181D8E">
        <w:rPr>
          <w:lang w:val="eu-ES"/>
        </w:rPr>
        <w:t xml:space="preserve">adarrak </w:t>
      </w:r>
      <w:r>
        <w:rPr>
          <w:lang w:val="eu-ES"/>
        </w:rPr>
        <w:t xml:space="preserve">hozmindu </w:t>
      </w:r>
      <w:r w:rsidRPr="00181D8E">
        <w:rPr>
          <w:lang w:val="eu-ES"/>
        </w:rPr>
        <w:t>zitzaizkidan</w:t>
      </w:r>
      <w:r>
        <w:rPr>
          <w:lang w:val="eu-ES"/>
        </w:rPr>
        <w:t>, i</w:t>
      </w:r>
      <w:r w:rsidRPr="00181D8E">
        <w:rPr>
          <w:lang w:val="eu-ES"/>
        </w:rPr>
        <w:t>noiz etor zitekeen</w:t>
      </w:r>
      <w:r>
        <w:rPr>
          <w:lang w:val="eu-ES"/>
        </w:rPr>
        <w:t>,</w:t>
      </w:r>
      <w:r w:rsidRPr="00181D8E">
        <w:rPr>
          <w:lang w:val="eu-ES"/>
        </w:rPr>
        <w:t xml:space="preserve"> metamorfosi</w:t>
      </w:r>
      <w:r>
        <w:rPr>
          <w:lang w:val="eu-ES"/>
        </w:rPr>
        <w:t>a</w:t>
      </w:r>
      <w:r w:rsidRPr="00181D8E">
        <w:rPr>
          <w:lang w:val="eu-ES"/>
        </w:rPr>
        <w:t xml:space="preserve">ren </w:t>
      </w:r>
      <w:r>
        <w:rPr>
          <w:lang w:val="eu-ES"/>
        </w:rPr>
        <w:t xml:space="preserve">kirrikan. </w:t>
      </w:r>
    </w:p>
    <w:p w:rsidR="00F20479" w:rsidRDefault="00F20479" w:rsidP="00A33A10">
      <w:pPr>
        <w:pStyle w:val="Texto"/>
        <w:rPr>
          <w:lang w:val="eu-ES"/>
        </w:rPr>
      </w:pPr>
    </w:p>
    <w:p w:rsidR="00F20479" w:rsidRDefault="00F20479" w:rsidP="00A33A10">
      <w:pPr>
        <w:pStyle w:val="Texto"/>
        <w:rPr>
          <w:lang w:val="eu-ES"/>
        </w:rPr>
      </w:pPr>
      <w:r>
        <w:rPr>
          <w:lang w:val="eu-ES"/>
        </w:rPr>
        <w:t>B</w:t>
      </w:r>
      <w:r w:rsidRPr="00181D8E">
        <w:rPr>
          <w:lang w:val="eu-ES"/>
        </w:rPr>
        <w:t>aina</w:t>
      </w:r>
      <w:r>
        <w:rPr>
          <w:lang w:val="eu-ES"/>
        </w:rPr>
        <w:t>,</w:t>
      </w:r>
      <w:r w:rsidRPr="00181D8E">
        <w:rPr>
          <w:lang w:val="eu-ES"/>
        </w:rPr>
        <w:t xml:space="preserve"> aitor dut, amaren heriotzak askeago egin ninduen</w:t>
      </w:r>
      <w:r>
        <w:rPr>
          <w:lang w:val="eu-ES"/>
        </w:rPr>
        <w:t>. B</w:t>
      </w:r>
      <w:r w:rsidRPr="00181D8E">
        <w:rPr>
          <w:lang w:val="eu-ES"/>
        </w:rPr>
        <w:t>errasmatu ahal izateko ibilbide propioa</w:t>
      </w:r>
      <w:r>
        <w:rPr>
          <w:lang w:val="eu-ES"/>
        </w:rPr>
        <w:t>. B</w:t>
      </w:r>
      <w:r w:rsidRPr="00181D8E">
        <w:rPr>
          <w:lang w:val="eu-ES"/>
        </w:rPr>
        <w:t xml:space="preserve">esterik </w:t>
      </w:r>
      <w:r>
        <w:rPr>
          <w:lang w:val="eu-ES"/>
        </w:rPr>
        <w:t xml:space="preserve">ote da </w:t>
      </w:r>
      <w:r w:rsidRPr="00181D8E">
        <w:rPr>
          <w:lang w:val="eu-ES"/>
        </w:rPr>
        <w:t>bizitza</w:t>
      </w:r>
      <w:r>
        <w:rPr>
          <w:lang w:val="eu-ES"/>
        </w:rPr>
        <w:t>? S</w:t>
      </w:r>
      <w:r w:rsidRPr="00181D8E">
        <w:rPr>
          <w:lang w:val="eu-ES"/>
        </w:rPr>
        <w:t>aminaren samine</w:t>
      </w:r>
      <w:r>
        <w:rPr>
          <w:lang w:val="eu-ES"/>
        </w:rPr>
        <w:t>ne</w:t>
      </w:r>
      <w:r w:rsidRPr="00181D8E">
        <w:rPr>
          <w:lang w:val="eu-ES"/>
        </w:rPr>
        <w:t>an</w:t>
      </w:r>
      <w:r>
        <w:rPr>
          <w:lang w:val="eu-ES"/>
        </w:rPr>
        <w:t xml:space="preserve">, oi </w:t>
      </w:r>
      <w:r w:rsidRPr="00181D8E">
        <w:rPr>
          <w:lang w:val="eu-ES"/>
        </w:rPr>
        <w:t>paradox</w:t>
      </w:r>
      <w:r>
        <w:rPr>
          <w:lang w:val="eu-ES"/>
        </w:rPr>
        <w:t>en barne-</w:t>
      </w:r>
      <w:r w:rsidRPr="00181D8E">
        <w:rPr>
          <w:lang w:val="eu-ES"/>
        </w:rPr>
        <w:t>indarra</w:t>
      </w:r>
      <w:r>
        <w:rPr>
          <w:lang w:val="eu-ES"/>
        </w:rPr>
        <w:t>! Bigarren al</w:t>
      </w:r>
      <w:r w:rsidRPr="00181D8E">
        <w:rPr>
          <w:lang w:val="eu-ES"/>
        </w:rPr>
        <w:t>diz jaiotzeko ahalbidea</w:t>
      </w:r>
      <w:r>
        <w:rPr>
          <w:lang w:val="eu-ES"/>
        </w:rPr>
        <w:t>,</w:t>
      </w:r>
      <w:r w:rsidRPr="00181D8E">
        <w:rPr>
          <w:lang w:val="eu-ES"/>
        </w:rPr>
        <w:t xml:space="preserve"> oparitu zidan</w:t>
      </w:r>
      <w:r>
        <w:rPr>
          <w:lang w:val="eu-ES"/>
        </w:rPr>
        <w:t>."</w:t>
      </w:r>
    </w:p>
    <w:p w:rsidR="00F20479" w:rsidRDefault="00F20479" w:rsidP="00A33A10">
      <w:pPr>
        <w:pStyle w:val="Texto"/>
        <w:rPr>
          <w:lang w:val="eu-ES"/>
        </w:rPr>
      </w:pPr>
    </w:p>
    <w:p w:rsidR="00F20479" w:rsidRDefault="00F20479" w:rsidP="00A33A10">
      <w:pPr>
        <w:pStyle w:val="Texto"/>
        <w:rPr>
          <w:lang w:val="eu-ES"/>
        </w:rPr>
      </w:pPr>
      <w:r w:rsidRPr="00181D8E">
        <w:rPr>
          <w:lang w:val="eu-ES"/>
        </w:rPr>
        <w:t>Mariluz Estebanek saiakera eta poesia</w:t>
      </w:r>
      <w:r>
        <w:rPr>
          <w:lang w:val="eu-ES"/>
        </w:rPr>
        <w:t xml:space="preserve"> l</w:t>
      </w:r>
      <w:r w:rsidRPr="00181D8E">
        <w:rPr>
          <w:lang w:val="eu-ES"/>
        </w:rPr>
        <w:t xml:space="preserve">iburu gogoangarriak oparitu dizkigu. Eta </w:t>
      </w:r>
      <w:r w:rsidRPr="00256836">
        <w:rPr>
          <w:i/>
          <w:lang w:val="eu-ES"/>
        </w:rPr>
        <w:t>Amaren heriotzak libreago egin ninduen</w:t>
      </w:r>
      <w:r>
        <w:rPr>
          <w:lang w:val="eu-ES"/>
        </w:rPr>
        <w:t xml:space="preserve"> l</w:t>
      </w:r>
      <w:r w:rsidRPr="00181D8E">
        <w:rPr>
          <w:lang w:val="eu-ES"/>
        </w:rPr>
        <w:t>i</w:t>
      </w:r>
      <w:r>
        <w:rPr>
          <w:lang w:val="eu-ES"/>
        </w:rPr>
        <w:t>buruaren poema zati bat da hau, g</w:t>
      </w:r>
      <w:r w:rsidRPr="00181D8E">
        <w:rPr>
          <w:lang w:val="eu-ES"/>
        </w:rPr>
        <w:t>aur hona ekartzea hasteko modu egokia iruditu baitzait</w:t>
      </w:r>
      <w:r>
        <w:rPr>
          <w:lang w:val="eu-ES"/>
        </w:rPr>
        <w:t>. Zenbat azkur</w:t>
      </w:r>
      <w:r w:rsidRPr="00181D8E">
        <w:rPr>
          <w:lang w:val="eu-ES"/>
        </w:rPr>
        <w:t xml:space="preserve">a sentitzen dugun Esteban irakurri </w:t>
      </w:r>
      <w:r>
        <w:rPr>
          <w:lang w:val="eu-ES"/>
        </w:rPr>
        <w:t xml:space="preserve">edo </w:t>
      </w:r>
      <w:r w:rsidRPr="00181D8E">
        <w:rPr>
          <w:lang w:val="eu-ES"/>
        </w:rPr>
        <w:t>entzuten dugunean, ezta</w:t>
      </w:r>
      <w:r>
        <w:rPr>
          <w:lang w:val="eu-ES"/>
        </w:rPr>
        <w:t>?</w:t>
      </w:r>
    </w:p>
    <w:p w:rsidR="00F20479" w:rsidRDefault="00F20479" w:rsidP="00A33A10">
      <w:pPr>
        <w:pStyle w:val="Texto"/>
        <w:rPr>
          <w:lang w:val="eu-ES"/>
        </w:rPr>
      </w:pPr>
    </w:p>
    <w:p w:rsidR="00F20479" w:rsidRDefault="00F20479" w:rsidP="00A33A10">
      <w:pPr>
        <w:pStyle w:val="Texto"/>
        <w:rPr>
          <w:lang w:val="eu-ES"/>
        </w:rPr>
      </w:pPr>
      <w:r w:rsidRPr="00181D8E">
        <w:rPr>
          <w:lang w:val="eu-ES"/>
        </w:rPr>
        <w:t xml:space="preserve">Poesia liburu hau idatzi zuen </w:t>
      </w:r>
      <w:r w:rsidRPr="008148BC">
        <w:rPr>
          <w:i/>
          <w:lang w:val="es-ES"/>
        </w:rPr>
        <w:t>Crítica al pensamiento amoroso</w:t>
      </w:r>
      <w:r w:rsidRPr="00181D8E">
        <w:rPr>
          <w:lang w:val="eu-ES"/>
        </w:rPr>
        <w:t xml:space="preserve"> idazten ari z</w:t>
      </w:r>
      <w:r>
        <w:rPr>
          <w:lang w:val="eu-ES"/>
        </w:rPr>
        <w:t>en aldi berean. Poesia liburuan</w:t>
      </w:r>
      <w:r w:rsidRPr="00181D8E">
        <w:rPr>
          <w:lang w:val="eu-ES"/>
        </w:rPr>
        <w:t xml:space="preserve"> zuretzat oso inportantea den pertsona baten premia eduki arren, pertsona horren desagerpenak sentiarazi a</w:t>
      </w:r>
      <w:r>
        <w:rPr>
          <w:lang w:val="eu-ES"/>
        </w:rPr>
        <w:t>ha</w:t>
      </w:r>
      <w:r w:rsidRPr="00181D8E">
        <w:rPr>
          <w:lang w:val="eu-ES"/>
        </w:rPr>
        <w:t>l dizun zure bidea egiteko nolabaiteko baimena mahai gaineratzeko helburua zuen</w:t>
      </w:r>
      <w:r>
        <w:rPr>
          <w:lang w:val="eu-ES"/>
        </w:rPr>
        <w:t>. S</w:t>
      </w:r>
      <w:r w:rsidRPr="00181D8E">
        <w:rPr>
          <w:lang w:val="eu-ES"/>
        </w:rPr>
        <w:t>entimendu hori</w:t>
      </w:r>
      <w:r>
        <w:rPr>
          <w:lang w:val="eu-ES"/>
        </w:rPr>
        <w:t>,</w:t>
      </w:r>
      <w:r w:rsidRPr="00181D8E">
        <w:rPr>
          <w:lang w:val="eu-ES"/>
        </w:rPr>
        <w:t xml:space="preserve"> beraz, pozgarria izan daiteke batetik eta mingarria bestetik. </w:t>
      </w:r>
    </w:p>
    <w:p w:rsidR="00F20479" w:rsidRDefault="00F20479" w:rsidP="00A33A10">
      <w:pPr>
        <w:pStyle w:val="Texto"/>
        <w:rPr>
          <w:lang w:val="eu-ES"/>
        </w:rPr>
      </w:pPr>
    </w:p>
    <w:p w:rsidR="00F20479" w:rsidRDefault="00F20479" w:rsidP="00A33A10">
      <w:pPr>
        <w:pStyle w:val="Texto"/>
        <w:rPr>
          <w:lang w:val="eu-ES"/>
        </w:rPr>
      </w:pPr>
      <w:r w:rsidRPr="00181D8E">
        <w:rPr>
          <w:lang w:val="eu-ES"/>
        </w:rPr>
        <w:t>Dena d</w:t>
      </w:r>
      <w:r>
        <w:rPr>
          <w:lang w:val="eu-ES"/>
        </w:rPr>
        <w:t>en, ez du ideia hori ama-alaba h</w:t>
      </w:r>
      <w:r w:rsidRPr="00181D8E">
        <w:rPr>
          <w:lang w:val="eu-ES"/>
        </w:rPr>
        <w:t>arremaneta</w:t>
      </w:r>
      <w:r>
        <w:rPr>
          <w:lang w:val="eu-ES"/>
        </w:rPr>
        <w:t>ra</w:t>
      </w:r>
      <w:r w:rsidRPr="00181D8E">
        <w:rPr>
          <w:lang w:val="eu-ES"/>
        </w:rPr>
        <w:t xml:space="preserve"> mugatu nahi. Hauskortasun hori munduaz gogoeta egiteko baliatu nahi du eta hori da</w:t>
      </w:r>
      <w:r>
        <w:rPr>
          <w:lang w:val="eu-ES"/>
        </w:rPr>
        <w:t>,</w:t>
      </w:r>
      <w:r w:rsidRPr="00181D8E">
        <w:rPr>
          <w:lang w:val="eu-ES"/>
        </w:rPr>
        <w:t xml:space="preserve"> nolabait</w:t>
      </w:r>
      <w:r>
        <w:rPr>
          <w:lang w:val="eu-ES"/>
        </w:rPr>
        <w:t>,</w:t>
      </w:r>
      <w:r w:rsidRPr="00181D8E">
        <w:rPr>
          <w:lang w:val="eu-ES"/>
        </w:rPr>
        <w:t xml:space="preserve"> saiakera liburuan ere biltzen duena.</w:t>
      </w:r>
    </w:p>
    <w:p w:rsidR="00F20479" w:rsidRDefault="00F20479" w:rsidP="00A33A10">
      <w:pPr>
        <w:pStyle w:val="Texto"/>
        <w:rPr>
          <w:lang w:val="eu-ES"/>
        </w:rPr>
      </w:pPr>
    </w:p>
    <w:p w:rsidR="00F20479" w:rsidRDefault="00F20479" w:rsidP="00A33A10">
      <w:pPr>
        <w:pStyle w:val="Texto"/>
      </w:pPr>
      <w:r>
        <w:t>Con el título del poemario</w:t>
      </w:r>
      <w:r w:rsidRPr="00A33A10">
        <w:t xml:space="preserve"> </w:t>
      </w:r>
      <w:r>
        <w:rPr>
          <w:i/>
        </w:rPr>
        <w:t>L</w:t>
      </w:r>
      <w:r w:rsidRPr="008148BC">
        <w:rPr>
          <w:i/>
        </w:rPr>
        <w:t>a muerte de mi madre me hizo más libre</w:t>
      </w:r>
      <w:r w:rsidRPr="00A33A10">
        <w:t xml:space="preserve"> </w:t>
      </w:r>
      <w:r>
        <w:t>t</w:t>
      </w:r>
      <w:r w:rsidRPr="00A33A10">
        <w:t>rataba de poner un ejemplo de una relación amoro</w:t>
      </w:r>
      <w:r>
        <w:t>sa que puede ser la de madre-</w:t>
      </w:r>
      <w:r w:rsidRPr="00A33A10">
        <w:t xml:space="preserve">hijo, </w:t>
      </w:r>
      <w:r>
        <w:t>hija-</w:t>
      </w:r>
      <w:r w:rsidRPr="00A33A10">
        <w:t>padre</w:t>
      </w:r>
      <w:r>
        <w:t>,</w:t>
      </w:r>
      <w:r w:rsidRPr="00A33A10">
        <w:t xml:space="preserve"> amigas, amantes</w:t>
      </w:r>
      <w:r>
        <w:t>…</w:t>
      </w:r>
      <w:r w:rsidRPr="00A33A10">
        <w:t xml:space="preserve"> lo que sea. Desde ahí quiso transmitir la idea de que </w:t>
      </w:r>
      <w:r>
        <w:rPr>
          <w:lang w:val="es-ES"/>
        </w:rPr>
        <w:t>au</w:t>
      </w:r>
      <w:r w:rsidRPr="00A33A10">
        <w:rPr>
          <w:lang w:val="es-ES"/>
        </w:rPr>
        <w:t>n</w:t>
      </w:r>
      <w:r w:rsidRPr="00A33A10">
        <w:t xml:space="preserve"> cuando el vínculo entre dos personas sea muy intenso hay que defender la libertad. Esa idea que en su libro </w:t>
      </w:r>
      <w:r w:rsidRPr="008148BC">
        <w:rPr>
          <w:i/>
        </w:rPr>
        <w:t>C</w:t>
      </w:r>
      <w:r>
        <w:rPr>
          <w:i/>
        </w:rPr>
        <w:t>rítica del pensamiento a</w:t>
      </w:r>
      <w:r w:rsidRPr="008148BC">
        <w:rPr>
          <w:i/>
        </w:rPr>
        <w:t>moroso</w:t>
      </w:r>
      <w:r>
        <w:t xml:space="preserve"> está muy presente y que la</w:t>
      </w:r>
      <w:r w:rsidRPr="00A33A10">
        <w:t xml:space="preserve"> han transmitido muchas personas</w:t>
      </w:r>
      <w:r>
        <w:t>. E</w:t>
      </w:r>
      <w:r w:rsidRPr="00A33A10">
        <w:t>l deseo de buscar la libertad en una relación amorosa a</w:t>
      </w:r>
      <w:r>
        <w:t>u</w:t>
      </w:r>
      <w:r w:rsidRPr="00A33A10">
        <w:t>n sabiendo que es difícil</w:t>
      </w:r>
      <w:r>
        <w:t>. U</w:t>
      </w:r>
      <w:r w:rsidRPr="00A33A10">
        <w:t>n dilema que creo que es fundamental para el tema que traemos hoy</w:t>
      </w:r>
      <w:r>
        <w:t>.</w:t>
      </w:r>
    </w:p>
    <w:p w:rsidR="00F20479" w:rsidRDefault="00F20479" w:rsidP="00A33A10">
      <w:pPr>
        <w:pStyle w:val="Texto"/>
      </w:pPr>
    </w:p>
    <w:p w:rsidR="00F20479" w:rsidRDefault="00F20479" w:rsidP="00A33A10">
      <w:pPr>
        <w:pStyle w:val="Texto"/>
        <w:rPr>
          <w:lang w:val="eu-ES"/>
        </w:rPr>
      </w:pPr>
      <w:r w:rsidRPr="008148BC">
        <w:rPr>
          <w:lang w:val="eu-ES"/>
        </w:rPr>
        <w:t>Eta zergatik aipatu dut gaur hau</w:t>
      </w:r>
      <w:r>
        <w:rPr>
          <w:lang w:val="eu-ES"/>
        </w:rPr>
        <w:t>?</w:t>
      </w:r>
      <w:r w:rsidRPr="008148BC">
        <w:rPr>
          <w:lang w:val="eu-ES"/>
        </w:rPr>
        <w:t xml:space="preserve"> Zaintza lanetan ari diren pertsonen eta </w:t>
      </w:r>
      <w:r w:rsidRPr="00A33A10">
        <w:rPr>
          <w:lang w:val="eu-ES"/>
        </w:rPr>
        <w:t>instituzi</w:t>
      </w:r>
      <w:r>
        <w:rPr>
          <w:lang w:val="eu-ES"/>
        </w:rPr>
        <w:t>oek hartu beharreko ardurez ari…</w:t>
      </w:r>
    </w:p>
    <w:p w:rsidR="00F20479" w:rsidRDefault="00F20479" w:rsidP="00475296">
      <w:pPr>
        <w:pStyle w:val="Texto"/>
      </w:pPr>
    </w:p>
    <w:p w:rsidR="00F20479" w:rsidRPr="00FF1154" w:rsidRDefault="00F20479" w:rsidP="00475296">
      <w:pPr>
        <w:pStyle w:val="Texto"/>
        <w:rPr>
          <w:lang w:val="eu-ES"/>
        </w:rPr>
      </w:pPr>
      <w:r>
        <w:t>(23.</w:t>
      </w:r>
      <w:r w:rsidRPr="00FF1154">
        <w:rPr>
          <w:lang w:val="eu-ES"/>
        </w:rPr>
        <w:t xml:space="preserve"> </w:t>
      </w:r>
      <w:r w:rsidRPr="008148BC">
        <w:rPr>
          <w:lang w:val="eu-ES"/>
        </w:rPr>
        <w:t>zintaren</w:t>
      </w:r>
      <w:r w:rsidRPr="00FF1154">
        <w:rPr>
          <w:lang w:val="eu-ES"/>
        </w:rPr>
        <w:t xml:space="preserve"> amaiera)</w:t>
      </w:r>
    </w:p>
    <w:p w:rsidR="006432A5" w:rsidRPr="00885FAB" w:rsidRDefault="006432A5" w:rsidP="006432A5">
      <w:pPr>
        <w:pStyle w:val="Texto"/>
        <w:rPr>
          <w:lang w:val="eu-ES"/>
        </w:rPr>
      </w:pPr>
      <w:r w:rsidRPr="00885FAB">
        <w:rPr>
          <w:lang w:val="eu-ES"/>
        </w:rPr>
        <w:t>(24. zintaren hasiera)</w:t>
      </w:r>
    </w:p>
    <w:p w:rsidR="006432A5" w:rsidRPr="000F1D27" w:rsidRDefault="006432A5" w:rsidP="006432A5">
      <w:pPr>
        <w:pStyle w:val="Texto"/>
        <w:rPr>
          <w:lang w:val="es-ES"/>
        </w:rPr>
      </w:pPr>
    </w:p>
    <w:p w:rsidR="006432A5" w:rsidRPr="000F1D27" w:rsidRDefault="006432A5" w:rsidP="006432A5">
      <w:pPr>
        <w:pStyle w:val="Texto"/>
        <w:rPr>
          <w:lang w:val="es-ES"/>
        </w:rPr>
      </w:pPr>
      <w:r w:rsidRPr="000F1D27">
        <w:rPr>
          <w:lang w:val="es-ES"/>
        </w:rPr>
        <w:t>…</w:t>
      </w:r>
      <w:r>
        <w:rPr>
          <w:lang w:val="es-ES"/>
        </w:rPr>
        <w:t xml:space="preserve"> q</w:t>
      </w:r>
      <w:r w:rsidRPr="000F1D27">
        <w:rPr>
          <w:lang w:val="es-ES"/>
        </w:rPr>
        <w:t>ue traemos hoy.</w:t>
      </w:r>
    </w:p>
    <w:p w:rsidR="006432A5" w:rsidRDefault="006432A5" w:rsidP="006432A5">
      <w:pPr>
        <w:pStyle w:val="Texto"/>
        <w:rPr>
          <w:lang w:val="eu-ES"/>
        </w:rPr>
      </w:pPr>
    </w:p>
    <w:p w:rsidR="006432A5" w:rsidRDefault="006432A5" w:rsidP="006432A5">
      <w:pPr>
        <w:pStyle w:val="Texto"/>
        <w:rPr>
          <w:lang w:val="eu-ES"/>
        </w:rPr>
      </w:pPr>
      <w:r>
        <w:rPr>
          <w:lang w:val="eu-ES"/>
        </w:rPr>
        <w:t>E</w:t>
      </w:r>
      <w:r w:rsidRPr="00240AB6">
        <w:rPr>
          <w:lang w:val="eu-ES"/>
        </w:rPr>
        <w:t>ta</w:t>
      </w:r>
      <w:r>
        <w:rPr>
          <w:lang w:val="eu-ES"/>
        </w:rPr>
        <w:t>,</w:t>
      </w:r>
      <w:r w:rsidRPr="00240AB6">
        <w:rPr>
          <w:lang w:val="eu-ES"/>
        </w:rPr>
        <w:t xml:space="preserve"> zergat</w:t>
      </w:r>
      <w:r>
        <w:rPr>
          <w:lang w:val="eu-ES"/>
        </w:rPr>
        <w:t>ik aipatu dut gaur hau, zaintza</w:t>
      </w:r>
      <w:r w:rsidRPr="00240AB6">
        <w:rPr>
          <w:lang w:val="eu-ES"/>
        </w:rPr>
        <w:t xml:space="preserve"> lanetan ari diren pertsonen eta ins</w:t>
      </w:r>
      <w:r>
        <w:rPr>
          <w:lang w:val="eu-ES"/>
        </w:rPr>
        <w:t>tituzioek hartu beharreko ardure</w:t>
      </w:r>
      <w:r w:rsidRPr="00240AB6">
        <w:rPr>
          <w:lang w:val="eu-ES"/>
        </w:rPr>
        <w:t>z ari garenean</w:t>
      </w:r>
      <w:r>
        <w:rPr>
          <w:lang w:val="eu-ES"/>
        </w:rPr>
        <w:t>? Bada,</w:t>
      </w:r>
      <w:r w:rsidRPr="00240AB6">
        <w:rPr>
          <w:lang w:val="eu-ES"/>
        </w:rPr>
        <w:t xml:space="preserve"> maitasun pentsamendu hori gure jardun instituzionalaren barruraino sartua dugulako</w:t>
      </w:r>
      <w:r>
        <w:rPr>
          <w:lang w:val="eu-ES"/>
        </w:rPr>
        <w:t>, e</w:t>
      </w:r>
      <w:r w:rsidRPr="00240AB6">
        <w:rPr>
          <w:lang w:val="eu-ES"/>
        </w:rPr>
        <w:t>ta horren arabera antolatzen ditugulako gizarte zerbitzu</w:t>
      </w:r>
      <w:r>
        <w:rPr>
          <w:lang w:val="eu-ES"/>
        </w:rPr>
        <w:t>ak. E</w:t>
      </w:r>
      <w:r w:rsidRPr="00240AB6">
        <w:rPr>
          <w:lang w:val="eu-ES"/>
        </w:rPr>
        <w:t>txean zaindu nahi duenari soilik begiratzen badiogu, indartzen ari garelako ideia bat, zaintza onen</w:t>
      </w:r>
      <w:r>
        <w:rPr>
          <w:lang w:val="eu-ES"/>
        </w:rPr>
        <w:t>ak maitasunez egindakoak direla. E</w:t>
      </w:r>
      <w:r w:rsidRPr="00240AB6">
        <w:rPr>
          <w:lang w:val="eu-ES"/>
        </w:rPr>
        <w:t>ta ez</w:t>
      </w:r>
      <w:r>
        <w:rPr>
          <w:lang w:val="eu-ES"/>
        </w:rPr>
        <w:t>,</w:t>
      </w:r>
      <w:r w:rsidRPr="00240AB6">
        <w:rPr>
          <w:lang w:val="eu-ES"/>
        </w:rPr>
        <w:t xml:space="preserve"> zaintza lan</w:t>
      </w:r>
      <w:r>
        <w:rPr>
          <w:lang w:val="eu-ES"/>
        </w:rPr>
        <w:t xml:space="preserve"> onenak zaintza lan onenak dira, </w:t>
      </w:r>
      <w:r w:rsidRPr="00240AB6">
        <w:rPr>
          <w:lang w:val="eu-ES"/>
        </w:rPr>
        <w:t>profesionalak edo ez, baina baldintza onetan egiten direnak eta aukera</w:t>
      </w:r>
      <w:r>
        <w:rPr>
          <w:lang w:val="eu-ES"/>
        </w:rPr>
        <w:t>tuak direnak.</w:t>
      </w:r>
    </w:p>
    <w:p w:rsidR="006432A5" w:rsidRDefault="006432A5" w:rsidP="006432A5">
      <w:pPr>
        <w:pStyle w:val="Texto"/>
        <w:rPr>
          <w:lang w:val="eu-ES"/>
        </w:rPr>
      </w:pPr>
    </w:p>
    <w:p w:rsidR="006432A5" w:rsidRDefault="006432A5" w:rsidP="006432A5">
      <w:pPr>
        <w:pStyle w:val="Texto"/>
        <w:rPr>
          <w:lang w:val="eu-ES"/>
        </w:rPr>
      </w:pPr>
      <w:r>
        <w:rPr>
          <w:lang w:val="eu-ES"/>
        </w:rPr>
        <w:t>D</w:t>
      </w:r>
      <w:r w:rsidRPr="00240AB6">
        <w:rPr>
          <w:lang w:val="eu-ES"/>
        </w:rPr>
        <w:t>iskurtsoeta</w:t>
      </w:r>
      <w:r>
        <w:rPr>
          <w:lang w:val="eu-ES"/>
        </w:rPr>
        <w:t>tik hasita, Gizarte Zerbitzuen L</w:t>
      </w:r>
      <w:r w:rsidRPr="00240AB6">
        <w:rPr>
          <w:lang w:val="eu-ES"/>
        </w:rPr>
        <w:t>egea betetzeko garatu beharreko dekretueta</w:t>
      </w:r>
      <w:r>
        <w:rPr>
          <w:lang w:val="eu-ES"/>
        </w:rPr>
        <w:t>raino,</w:t>
      </w:r>
      <w:r w:rsidRPr="00240AB6">
        <w:rPr>
          <w:lang w:val="eu-ES"/>
        </w:rPr>
        <w:t xml:space="preserve"> edo aldaketa nabarmena egiten dugu edo emakumeon lan ez ordaindu eta prekarioaren bizkar jarraituko </w:t>
      </w:r>
      <w:r>
        <w:rPr>
          <w:lang w:val="eu-ES"/>
        </w:rPr>
        <w:t>dugu jendarte hau sostengatzen. E</w:t>
      </w:r>
      <w:r w:rsidRPr="00240AB6">
        <w:rPr>
          <w:lang w:val="eu-ES"/>
        </w:rPr>
        <w:t>ta kolapso egoerara heltzeko puntuan gaude. Oxfamek egindako azken ike</w:t>
      </w:r>
      <w:r>
        <w:rPr>
          <w:lang w:val="eu-ES"/>
        </w:rPr>
        <w:t xml:space="preserve">rlanak argi eta garbi esaten du: </w:t>
      </w:r>
      <w:r w:rsidRPr="00240AB6">
        <w:rPr>
          <w:lang w:val="eu-ES"/>
        </w:rPr>
        <w:t>zaintzen gain</w:t>
      </w:r>
      <w:r>
        <w:rPr>
          <w:lang w:val="eu-ES"/>
        </w:rPr>
        <w:t>eko krisi larri batera heltzeko</w:t>
      </w:r>
      <w:r w:rsidRPr="00240AB6">
        <w:rPr>
          <w:lang w:val="eu-ES"/>
        </w:rPr>
        <w:t>tan gaude</w:t>
      </w:r>
      <w:r>
        <w:rPr>
          <w:lang w:val="eu-ES"/>
        </w:rPr>
        <w:t>. Nire ustez, krisia egon badago jada</w:t>
      </w:r>
      <w:r w:rsidRPr="00240AB6">
        <w:rPr>
          <w:lang w:val="eu-ES"/>
        </w:rPr>
        <w:t>, baina emakumeon bi</w:t>
      </w:r>
      <w:r>
        <w:rPr>
          <w:lang w:val="eu-ES"/>
        </w:rPr>
        <w:t>zitza prekarioak eta maitasunez</w:t>
      </w:r>
      <w:r w:rsidRPr="00240AB6">
        <w:rPr>
          <w:lang w:val="eu-ES"/>
        </w:rPr>
        <w:t>ko zaintzak eusten diote</w:t>
      </w:r>
      <w:r>
        <w:rPr>
          <w:lang w:val="eu-ES"/>
        </w:rPr>
        <w:t>,</w:t>
      </w:r>
      <w:r w:rsidRPr="00240AB6">
        <w:rPr>
          <w:lang w:val="eu-ES"/>
        </w:rPr>
        <w:t xml:space="preserve"> nolabait</w:t>
      </w:r>
      <w:r>
        <w:rPr>
          <w:lang w:val="eu-ES"/>
        </w:rPr>
        <w:t>,</w:t>
      </w:r>
      <w:r w:rsidRPr="00240AB6">
        <w:rPr>
          <w:lang w:val="eu-ES"/>
        </w:rPr>
        <w:t xml:space="preserve"> </w:t>
      </w:r>
      <w:r>
        <w:rPr>
          <w:lang w:val="eu-ES"/>
        </w:rPr>
        <w:t>egoera honi.</w:t>
      </w:r>
    </w:p>
    <w:p w:rsidR="006432A5" w:rsidRPr="000F1D27" w:rsidRDefault="006432A5" w:rsidP="006432A5">
      <w:pPr>
        <w:pStyle w:val="Texto"/>
        <w:rPr>
          <w:lang w:val="eu-ES"/>
        </w:rPr>
      </w:pPr>
    </w:p>
    <w:p w:rsidR="006432A5" w:rsidRDefault="006432A5" w:rsidP="006432A5">
      <w:pPr>
        <w:pStyle w:val="Texto"/>
        <w:rPr>
          <w:lang w:val="es-ES"/>
        </w:rPr>
      </w:pPr>
      <w:r>
        <w:rPr>
          <w:lang w:val="es-ES"/>
        </w:rPr>
        <w:t>"</w:t>
      </w:r>
      <w:r w:rsidRPr="000F1D27">
        <w:rPr>
          <w:lang w:val="es-ES"/>
        </w:rPr>
        <w:t>El mundo se enfrenta a una inminente crisis de cuidados</w:t>
      </w:r>
      <w:r>
        <w:rPr>
          <w:lang w:val="es-ES"/>
        </w:rPr>
        <w:t>", dicen desde Oxfam, "</w:t>
      </w:r>
      <w:r w:rsidRPr="000F1D27">
        <w:rPr>
          <w:lang w:val="es-ES"/>
        </w:rPr>
        <w:t>derivada de las consecuencias del envejecimiento demográfico, los recortes en los servicios públicos y los sistemas de protección social</w:t>
      </w:r>
      <w:r>
        <w:rPr>
          <w:lang w:val="es-ES"/>
        </w:rPr>
        <w:t>. Y</w:t>
      </w:r>
      <w:r w:rsidRPr="000F1D27">
        <w:rPr>
          <w:lang w:val="es-ES"/>
        </w:rPr>
        <w:t xml:space="preserve"> los efectos del cambio climático, que amenazan con empeorar la situación y aumentar la carga sobre las personas que asumen el trabajo de cuidados</w:t>
      </w:r>
      <w:r>
        <w:rPr>
          <w:lang w:val="es-ES"/>
        </w:rPr>
        <w:t>"</w:t>
      </w:r>
      <w:r w:rsidRPr="000F1D27">
        <w:rPr>
          <w:lang w:val="es-ES"/>
        </w:rPr>
        <w:t>.</w:t>
      </w:r>
    </w:p>
    <w:p w:rsidR="006432A5" w:rsidRDefault="006432A5" w:rsidP="006432A5">
      <w:pPr>
        <w:pStyle w:val="Texto"/>
        <w:rPr>
          <w:lang w:val="es-ES"/>
        </w:rPr>
      </w:pPr>
    </w:p>
    <w:p w:rsidR="006432A5" w:rsidRPr="000F1D27" w:rsidRDefault="006432A5" w:rsidP="006432A5">
      <w:pPr>
        <w:pStyle w:val="Texto"/>
        <w:rPr>
          <w:lang w:val="es-ES"/>
        </w:rPr>
      </w:pPr>
      <w:r w:rsidRPr="00240AB6">
        <w:rPr>
          <w:lang w:val="eu-ES"/>
        </w:rPr>
        <w:t>2018an, Enplegu eta Gizarte Politiken Sailak gizarte beharren gainean egindako ikerlanean</w:t>
      </w:r>
      <w:r>
        <w:rPr>
          <w:lang w:val="eu-ES"/>
        </w:rPr>
        <w:t>,</w:t>
      </w:r>
      <w:r w:rsidRPr="00240AB6">
        <w:rPr>
          <w:lang w:val="eu-ES"/>
        </w:rPr>
        <w:t xml:space="preserve"> hemen ere</w:t>
      </w:r>
      <w:r>
        <w:rPr>
          <w:lang w:val="eu-ES"/>
        </w:rPr>
        <w:t>,</w:t>
      </w:r>
      <w:r w:rsidRPr="00240AB6">
        <w:rPr>
          <w:lang w:val="eu-ES"/>
        </w:rPr>
        <w:t xml:space="preserve"> egoera berean gaudela erakutsi zigun, nahiz eta batz</w:t>
      </w:r>
      <w:r>
        <w:rPr>
          <w:lang w:val="eu-ES"/>
        </w:rPr>
        <w:t xml:space="preserve">uk larritasun horren jabe ez izan. </w:t>
      </w:r>
      <w:r w:rsidRPr="000F1D27">
        <w:rPr>
          <w:lang w:val="es-ES"/>
        </w:rPr>
        <w:t>Entre 2006 y 2018 aumento la proporción de personas con dependencia grave o total que reciben atención contratada de forma particular</w:t>
      </w:r>
      <w:r>
        <w:rPr>
          <w:lang w:val="es-ES"/>
        </w:rPr>
        <w:t>, f</w:t>
      </w:r>
      <w:r w:rsidRPr="000F1D27">
        <w:rPr>
          <w:lang w:val="es-ES"/>
        </w:rPr>
        <w:t>rente a quienes acceden a ser</w:t>
      </w:r>
      <w:r>
        <w:rPr>
          <w:lang w:val="es-ES"/>
        </w:rPr>
        <w:t>vicios públicos o concertados. S</w:t>
      </w:r>
      <w:r w:rsidRPr="000F1D27">
        <w:rPr>
          <w:lang w:val="es-ES"/>
        </w:rPr>
        <w:t>e incrementa también</w:t>
      </w:r>
      <w:r>
        <w:rPr>
          <w:lang w:val="es-ES"/>
        </w:rPr>
        <w:t>,</w:t>
      </w:r>
      <w:r w:rsidRPr="000F1D27">
        <w:rPr>
          <w:lang w:val="es-ES"/>
        </w:rPr>
        <w:t xml:space="preserve"> ligeramente</w:t>
      </w:r>
      <w:r>
        <w:rPr>
          <w:lang w:val="es-ES"/>
        </w:rPr>
        <w:t>,</w:t>
      </w:r>
      <w:r w:rsidRPr="000F1D27">
        <w:rPr>
          <w:lang w:val="es-ES"/>
        </w:rPr>
        <w:t xml:space="preserve"> la proporción de q</w:t>
      </w:r>
      <w:r>
        <w:rPr>
          <w:lang w:val="es-ES"/>
        </w:rPr>
        <w:t xml:space="preserve">uienes no reciben ayuda externa. </w:t>
      </w:r>
      <w:r w:rsidRPr="000F1D27">
        <w:rPr>
          <w:lang w:val="es-ES"/>
        </w:rPr>
        <w:t>73.000 hogares vascos realizan gastos extraordina</w:t>
      </w:r>
      <w:r>
        <w:rPr>
          <w:lang w:val="es-ES"/>
        </w:rPr>
        <w:t xml:space="preserve">rios ligados a la dependencia. </w:t>
      </w:r>
      <w:r w:rsidRPr="000F1D27">
        <w:rPr>
          <w:lang w:val="es-ES"/>
        </w:rPr>
        <w:t>El 21</w:t>
      </w:r>
      <w:r>
        <w:rPr>
          <w:lang w:val="es-ES"/>
        </w:rPr>
        <w:t> </w:t>
      </w:r>
      <w:r w:rsidRPr="000F1D27">
        <w:rPr>
          <w:lang w:val="es-ES"/>
        </w:rPr>
        <w:t>% de estos hogares se han visto obligados a realizar recortes en gastos básicos para poder afrontar esta situación</w:t>
      </w:r>
      <w:r>
        <w:rPr>
          <w:lang w:val="es-ES"/>
        </w:rPr>
        <w:t>; p</w:t>
      </w:r>
      <w:r w:rsidRPr="000F1D27">
        <w:rPr>
          <w:lang w:val="es-ES"/>
        </w:rPr>
        <w:t>or amor, por precariedad, por no responder públicamente a la responsabilidad que tenemos</w:t>
      </w:r>
      <w:r>
        <w:rPr>
          <w:lang w:val="eu-ES"/>
        </w:rPr>
        <w:t>.</w:t>
      </w:r>
    </w:p>
    <w:p w:rsidR="006432A5" w:rsidRDefault="006432A5" w:rsidP="006432A5">
      <w:pPr>
        <w:pStyle w:val="Texto"/>
        <w:rPr>
          <w:lang w:val="eu-ES"/>
        </w:rPr>
      </w:pPr>
    </w:p>
    <w:p w:rsidR="006432A5" w:rsidRDefault="006432A5" w:rsidP="006432A5">
      <w:pPr>
        <w:pStyle w:val="Texto"/>
        <w:rPr>
          <w:lang w:val="eu-ES"/>
        </w:rPr>
      </w:pPr>
      <w:r>
        <w:rPr>
          <w:lang w:val="eu-ES"/>
        </w:rPr>
        <w:t>J</w:t>
      </w:r>
      <w:r w:rsidRPr="000F1D27">
        <w:rPr>
          <w:lang w:val="eu-ES"/>
        </w:rPr>
        <w:t xml:space="preserve">ule </w:t>
      </w:r>
      <w:r>
        <w:rPr>
          <w:lang w:val="eu-ES"/>
        </w:rPr>
        <w:t>G</w:t>
      </w:r>
      <w:r w:rsidRPr="000F1D27">
        <w:rPr>
          <w:lang w:val="eu-ES"/>
        </w:rPr>
        <w:t>oikoetxea</w:t>
      </w:r>
      <w:r>
        <w:rPr>
          <w:lang w:val="eu-ES"/>
        </w:rPr>
        <w:t xml:space="preserve">k </w:t>
      </w:r>
      <w:r w:rsidRPr="000F1D27">
        <w:rPr>
          <w:lang w:val="eu-ES"/>
        </w:rPr>
        <w:t xml:space="preserve">Emakunderentzat gidatutako lanean adierazten den bezala, eta Legebiltzar honetan esan zuen moduan, </w:t>
      </w:r>
      <w:r>
        <w:rPr>
          <w:lang w:val="eu-ES"/>
        </w:rPr>
        <w:t>"</w:t>
      </w:r>
      <w:r w:rsidRPr="000F1D27">
        <w:rPr>
          <w:lang w:val="eu-ES"/>
        </w:rPr>
        <w:t>mendebaldeko ongizate erregimenak</w:t>
      </w:r>
      <w:r>
        <w:rPr>
          <w:lang w:val="eu-ES"/>
        </w:rPr>
        <w:t xml:space="preserve"> zaintza lanen merkantilizazioa</w:t>
      </w:r>
      <w:r w:rsidRPr="000F1D27">
        <w:rPr>
          <w:lang w:val="eu-ES"/>
        </w:rPr>
        <w:t>ren eta familiari</w:t>
      </w:r>
      <w:r>
        <w:rPr>
          <w:lang w:val="eu-ES"/>
        </w:rPr>
        <w:t>zazi</w:t>
      </w:r>
      <w:r w:rsidRPr="000F1D27">
        <w:rPr>
          <w:lang w:val="eu-ES"/>
        </w:rPr>
        <w:t>o</w:t>
      </w:r>
      <w:r>
        <w:rPr>
          <w:lang w:val="eu-ES"/>
        </w:rPr>
        <w:t>aren</w:t>
      </w:r>
      <w:r w:rsidRPr="000F1D27">
        <w:rPr>
          <w:lang w:val="eu-ES"/>
        </w:rPr>
        <w:t xml:space="preserve"> artean kontrastatu behar da</w:t>
      </w:r>
      <w:r>
        <w:rPr>
          <w:lang w:val="eu-ES"/>
        </w:rPr>
        <w:t xml:space="preserve">". </w:t>
      </w:r>
      <w:r w:rsidRPr="000F1D27">
        <w:rPr>
          <w:lang w:val="eu-ES"/>
        </w:rPr>
        <w:t>Iparraldeko erregimene</w:t>
      </w:r>
      <w:r>
        <w:rPr>
          <w:lang w:val="eu-ES"/>
        </w:rPr>
        <w:t>tan, merkantilizazio</w:t>
      </w:r>
      <w:r w:rsidRPr="000F1D27">
        <w:rPr>
          <w:lang w:val="eu-ES"/>
        </w:rPr>
        <w:t xml:space="preserve"> tasa baxuena ematen da, hau da, ekimen publikoz sustatutako zaintza ze</w:t>
      </w:r>
      <w:r>
        <w:rPr>
          <w:lang w:val="eu-ES"/>
        </w:rPr>
        <w:t>rbitzuen aurrean aurkitzen gara; familiari</w:t>
      </w:r>
      <w:r w:rsidRPr="000F1D27">
        <w:rPr>
          <w:lang w:val="eu-ES"/>
        </w:rPr>
        <w:t>za</w:t>
      </w:r>
      <w:r>
        <w:rPr>
          <w:lang w:val="eu-ES"/>
        </w:rPr>
        <w:t xml:space="preserve">zio baxuena ere </w:t>
      </w:r>
      <w:r w:rsidRPr="000F1D27">
        <w:rPr>
          <w:lang w:val="eu-ES"/>
        </w:rPr>
        <w:t>herrialde hauetan ematen da. Gure</w:t>
      </w:r>
      <w:r>
        <w:rPr>
          <w:lang w:val="eu-ES"/>
        </w:rPr>
        <w:t xml:space="preserve">a, ordea, beste muturrean dago, </w:t>
      </w:r>
      <w:r w:rsidRPr="000F1D27">
        <w:rPr>
          <w:lang w:val="eu-ES"/>
        </w:rPr>
        <w:t>merkantilizazioa tasa altua dagoelako, lautik hiru</w:t>
      </w:r>
      <w:r>
        <w:rPr>
          <w:lang w:val="eu-ES"/>
        </w:rPr>
        <w:t>,</w:t>
      </w:r>
      <w:r w:rsidRPr="000F1D27">
        <w:rPr>
          <w:lang w:val="eu-ES"/>
        </w:rPr>
        <w:t xml:space="preserve"> eta familiari</w:t>
      </w:r>
      <w:r>
        <w:rPr>
          <w:lang w:val="eu-ES"/>
        </w:rPr>
        <w:t>zazio tasa altuena duelako; l</w:t>
      </w:r>
      <w:r w:rsidRPr="000F1D27">
        <w:rPr>
          <w:lang w:val="eu-ES"/>
        </w:rPr>
        <w:t>autik lau</w:t>
      </w:r>
      <w:r>
        <w:rPr>
          <w:lang w:val="eu-ES"/>
        </w:rPr>
        <w:t>.</w:t>
      </w:r>
    </w:p>
    <w:p w:rsidR="006432A5" w:rsidRDefault="006432A5" w:rsidP="006432A5">
      <w:pPr>
        <w:pStyle w:val="Texto"/>
        <w:rPr>
          <w:lang w:val="eu-ES"/>
        </w:rPr>
      </w:pPr>
    </w:p>
    <w:p w:rsidR="006432A5" w:rsidRPr="00316D14" w:rsidRDefault="006432A5" w:rsidP="006432A5">
      <w:pPr>
        <w:pStyle w:val="Texto"/>
        <w:rPr>
          <w:lang w:val="es-ES"/>
        </w:rPr>
      </w:pPr>
      <w:r>
        <w:rPr>
          <w:lang w:val="eu-ES"/>
        </w:rPr>
        <w:t>P</w:t>
      </w:r>
      <w:r w:rsidRPr="000F1D27">
        <w:rPr>
          <w:lang w:val="eu-ES"/>
        </w:rPr>
        <w:t>roposamena</w:t>
      </w:r>
      <w:r>
        <w:rPr>
          <w:lang w:val="eu-ES"/>
        </w:rPr>
        <w:t>,</w:t>
      </w:r>
      <w:r w:rsidRPr="000F1D27">
        <w:rPr>
          <w:lang w:val="eu-ES"/>
        </w:rPr>
        <w:t xml:space="preserve"> beraz, argia da</w:t>
      </w:r>
      <w:r>
        <w:rPr>
          <w:lang w:val="eu-ES"/>
        </w:rPr>
        <w:t>: des</w:t>
      </w:r>
      <w:r w:rsidRPr="000F1D27">
        <w:rPr>
          <w:lang w:val="eu-ES"/>
        </w:rPr>
        <w:t>familiari</w:t>
      </w:r>
      <w:r>
        <w:rPr>
          <w:lang w:val="eu-ES"/>
        </w:rPr>
        <w:t>zazioa eta desmerkantiliza</w:t>
      </w:r>
      <w:r w:rsidRPr="000F1D27">
        <w:rPr>
          <w:lang w:val="eu-ES"/>
        </w:rPr>
        <w:t>zioa</w:t>
      </w:r>
      <w:r>
        <w:rPr>
          <w:lang w:val="eu-ES"/>
        </w:rPr>
        <w:t>. B</w:t>
      </w:r>
      <w:r w:rsidRPr="000F1D27">
        <w:rPr>
          <w:lang w:val="eu-ES"/>
        </w:rPr>
        <w:t>i esalditan</w:t>
      </w:r>
      <w:r>
        <w:rPr>
          <w:lang w:val="eu-ES"/>
        </w:rPr>
        <w:t>:</w:t>
      </w:r>
      <w:r w:rsidRPr="000F1D27">
        <w:rPr>
          <w:lang w:val="eu-ES"/>
        </w:rPr>
        <w:t xml:space="preserve"> za</w:t>
      </w:r>
      <w:r>
        <w:rPr>
          <w:lang w:val="eu-ES"/>
        </w:rPr>
        <w:t>intza sistema publiko eta duina</w:t>
      </w:r>
      <w:r w:rsidRPr="000F1D27">
        <w:rPr>
          <w:lang w:val="eu-ES"/>
        </w:rPr>
        <w:t xml:space="preserve"> herritar guztientzako eta zaintza enpleguan ari diren lan</w:t>
      </w:r>
      <w:r>
        <w:rPr>
          <w:lang w:val="eu-ES"/>
        </w:rPr>
        <w:t>-</w:t>
      </w:r>
      <w:r w:rsidRPr="000F1D27">
        <w:rPr>
          <w:lang w:val="eu-ES"/>
        </w:rPr>
        <w:t>baldintza egokiak bermatzea. Bestalde, pertsonon</w:t>
      </w:r>
      <w:r>
        <w:rPr>
          <w:lang w:val="eu-ES"/>
        </w:rPr>
        <w:t>,</w:t>
      </w:r>
      <w:r w:rsidRPr="000F1D27">
        <w:rPr>
          <w:lang w:val="eu-ES"/>
        </w:rPr>
        <w:t xml:space="preserve"> eta</w:t>
      </w:r>
      <w:r>
        <w:rPr>
          <w:lang w:val="eu-ES"/>
        </w:rPr>
        <w:t>,</w:t>
      </w:r>
      <w:r w:rsidRPr="000F1D27">
        <w:rPr>
          <w:lang w:val="eu-ES"/>
        </w:rPr>
        <w:t xml:space="preserve"> bereziki</w:t>
      </w:r>
      <w:r>
        <w:rPr>
          <w:lang w:val="eu-ES"/>
        </w:rPr>
        <w:t>,</w:t>
      </w:r>
      <w:r w:rsidRPr="000F1D27">
        <w:rPr>
          <w:lang w:val="eu-ES"/>
        </w:rPr>
        <w:t xml:space="preserve"> emakumeen askatasuna babestu behar dugu, zaintzeko edo ez zaintzeko erabaki</w:t>
      </w:r>
      <w:r>
        <w:rPr>
          <w:lang w:val="eu-ES"/>
        </w:rPr>
        <w:t xml:space="preserve">a hartu dezaten; erabaki librea. </w:t>
      </w:r>
      <w:r>
        <w:rPr>
          <w:lang w:val="es-ES"/>
        </w:rPr>
        <w:t xml:space="preserve">La propuesta es clara: </w:t>
      </w:r>
      <w:r w:rsidRPr="000F1D27">
        <w:rPr>
          <w:lang w:val="es-ES"/>
        </w:rPr>
        <w:t>desfa</w:t>
      </w:r>
      <w:r>
        <w:rPr>
          <w:lang w:val="es-ES"/>
        </w:rPr>
        <w:t>miliarización y desmercantilización. En dos frases: n</w:t>
      </w:r>
      <w:r w:rsidRPr="000F1D27">
        <w:rPr>
          <w:lang w:val="es-ES"/>
        </w:rPr>
        <w:t>ecesitamos un sistema público y digno de cuidados para toda la ciudadanía y condiciones laborales dignas para las personas empleadas en este sistema. Por otra parte, tenemos que defender la libertad de las personas</w:t>
      </w:r>
      <w:r>
        <w:rPr>
          <w:lang w:val="es-ES"/>
        </w:rPr>
        <w:t>,</w:t>
      </w:r>
      <w:r w:rsidRPr="000F1D27">
        <w:rPr>
          <w:lang w:val="es-ES"/>
        </w:rPr>
        <w:t xml:space="preserve"> y especialmente el de las mujeres</w:t>
      </w:r>
      <w:r>
        <w:rPr>
          <w:lang w:val="es-ES"/>
        </w:rPr>
        <w:t>,</w:t>
      </w:r>
      <w:r w:rsidRPr="000F1D27">
        <w:rPr>
          <w:lang w:val="es-ES"/>
        </w:rPr>
        <w:t xml:space="preserve"> para que puedan decidir si quieren o no quieren cuidar.</w:t>
      </w:r>
      <w:r>
        <w:rPr>
          <w:lang w:val="es-ES"/>
        </w:rPr>
        <w:t xml:space="preserve"> </w:t>
      </w:r>
      <w:r>
        <w:rPr>
          <w:lang w:val="eu-ES"/>
        </w:rPr>
        <w:t>E</w:t>
      </w:r>
      <w:r w:rsidRPr="000F1D27">
        <w:rPr>
          <w:lang w:val="eu-ES"/>
        </w:rPr>
        <w:t>ta Gobernu honen merkantilizazio eta familiariza</w:t>
      </w:r>
      <w:r>
        <w:rPr>
          <w:lang w:val="eu-ES"/>
        </w:rPr>
        <w:t>zio prozesuak sustatzen ari dira.</w:t>
      </w:r>
    </w:p>
    <w:p w:rsidR="006432A5" w:rsidRDefault="006432A5" w:rsidP="006432A5">
      <w:pPr>
        <w:pStyle w:val="Texto"/>
        <w:rPr>
          <w:lang w:val="eu-ES"/>
        </w:rPr>
      </w:pPr>
    </w:p>
    <w:p w:rsidR="006432A5" w:rsidRDefault="006432A5" w:rsidP="006432A5">
      <w:pPr>
        <w:pStyle w:val="Texto"/>
        <w:rPr>
          <w:lang w:val="eu-ES"/>
        </w:rPr>
      </w:pPr>
      <w:r>
        <w:rPr>
          <w:lang w:val="eu-ES"/>
        </w:rPr>
        <w:t>Etxeko lanen inguruan, Trabajadoras No D</w:t>
      </w:r>
      <w:r w:rsidRPr="000F1D27">
        <w:rPr>
          <w:lang w:val="eu-ES"/>
        </w:rPr>
        <w:t>omestica</w:t>
      </w:r>
      <w:r>
        <w:rPr>
          <w:lang w:val="eu-ES"/>
        </w:rPr>
        <w:t>das E</w:t>
      </w:r>
      <w:r w:rsidRPr="000F1D27">
        <w:rPr>
          <w:lang w:val="eu-ES"/>
        </w:rPr>
        <w:t xml:space="preserve">lkartea </w:t>
      </w:r>
      <w:r>
        <w:rPr>
          <w:lang w:val="eu-ES"/>
        </w:rPr>
        <w:t>izan genuen ere Legebiltzarrean, e</w:t>
      </w:r>
      <w:r w:rsidRPr="000F1D27">
        <w:rPr>
          <w:lang w:val="eu-ES"/>
        </w:rPr>
        <w:t>ta egin zute</w:t>
      </w:r>
      <w:r>
        <w:rPr>
          <w:lang w:val="eu-ES"/>
        </w:rPr>
        <w:t>la</w:t>
      </w:r>
      <w:r w:rsidRPr="000F1D27">
        <w:rPr>
          <w:lang w:val="eu-ES"/>
        </w:rPr>
        <w:t xml:space="preserve"> ikerlan mardula azaldu ziguten. Haiek adierazi zuten espainiar Estatua eta </w:t>
      </w:r>
      <w:r>
        <w:rPr>
          <w:lang w:val="eu-ES"/>
        </w:rPr>
        <w:t>autonomia e</w:t>
      </w:r>
      <w:r w:rsidRPr="000F1D27">
        <w:rPr>
          <w:lang w:val="eu-ES"/>
        </w:rPr>
        <w:t>rkidegoa Europar Batasuneko etxeko lan</w:t>
      </w:r>
      <w:r>
        <w:rPr>
          <w:lang w:val="eu-ES"/>
        </w:rPr>
        <w:t>en lehen kontsumitzailea dela. H</w:t>
      </w:r>
      <w:r w:rsidRPr="000F1D27">
        <w:rPr>
          <w:lang w:val="eu-ES"/>
        </w:rPr>
        <w:t xml:space="preserve">ain zuzen, </w:t>
      </w:r>
      <w:r>
        <w:rPr>
          <w:lang w:val="eu-ES"/>
        </w:rPr>
        <w:t>J</w:t>
      </w:r>
      <w:r w:rsidRPr="000F1D27">
        <w:rPr>
          <w:lang w:val="eu-ES"/>
        </w:rPr>
        <w:t xml:space="preserve">ule </w:t>
      </w:r>
      <w:r>
        <w:rPr>
          <w:lang w:val="eu-ES"/>
        </w:rPr>
        <w:t>G</w:t>
      </w:r>
      <w:r w:rsidRPr="000F1D27">
        <w:rPr>
          <w:lang w:val="eu-ES"/>
        </w:rPr>
        <w:t>oikoetxea</w:t>
      </w:r>
      <w:r>
        <w:rPr>
          <w:lang w:val="eu-ES"/>
        </w:rPr>
        <w:t>k adierazitak</w:t>
      </w:r>
      <w:r w:rsidRPr="000F1D27">
        <w:rPr>
          <w:lang w:val="eu-ES"/>
        </w:rPr>
        <w:t>o datuek erakusten baitigute zaintza etxean erres</w:t>
      </w:r>
      <w:r>
        <w:rPr>
          <w:lang w:val="eu-ES"/>
        </w:rPr>
        <w:t>olbitzen dela, e</w:t>
      </w:r>
      <w:r w:rsidRPr="000F1D27">
        <w:rPr>
          <w:lang w:val="eu-ES"/>
        </w:rPr>
        <w:t>ta</w:t>
      </w:r>
      <w:r>
        <w:rPr>
          <w:lang w:val="eu-ES"/>
        </w:rPr>
        <w:t>,</w:t>
      </w:r>
      <w:r w:rsidRPr="000F1D27">
        <w:rPr>
          <w:lang w:val="eu-ES"/>
        </w:rPr>
        <w:t xml:space="preserve"> etxeko emakumeek ezin dutenen zama hori bakarrik eraman, kanpo kontratazioak eg</w:t>
      </w:r>
      <w:r>
        <w:rPr>
          <w:lang w:val="eu-ES"/>
        </w:rPr>
        <w:t>itera behartuak ikusten direla. S</w:t>
      </w:r>
      <w:r w:rsidRPr="000F1D27">
        <w:rPr>
          <w:lang w:val="eu-ES"/>
        </w:rPr>
        <w:t>istema oker</w:t>
      </w:r>
      <w:r>
        <w:rPr>
          <w:lang w:val="eu-ES"/>
        </w:rPr>
        <w:t>,</w:t>
      </w:r>
      <w:r w:rsidRPr="000F1D27">
        <w:rPr>
          <w:lang w:val="eu-ES"/>
        </w:rPr>
        <w:t xml:space="preserve"> zirriborratu eta korapilatsua</w:t>
      </w:r>
      <w:r>
        <w:rPr>
          <w:lang w:val="eu-ES"/>
        </w:rPr>
        <w:t>. E</w:t>
      </w:r>
      <w:r w:rsidRPr="000F1D27">
        <w:rPr>
          <w:lang w:val="eu-ES"/>
        </w:rPr>
        <w:t>ta</w:t>
      </w:r>
      <w:r>
        <w:rPr>
          <w:lang w:val="eu-ES"/>
        </w:rPr>
        <w:t>,</w:t>
      </w:r>
      <w:r w:rsidRPr="000F1D27">
        <w:rPr>
          <w:lang w:val="eu-ES"/>
        </w:rPr>
        <w:t xml:space="preserve"> horregatik</w:t>
      </w:r>
      <w:r>
        <w:rPr>
          <w:lang w:val="eu-ES"/>
        </w:rPr>
        <w:t>,</w:t>
      </w:r>
      <w:r w:rsidRPr="000F1D27">
        <w:rPr>
          <w:lang w:val="eu-ES"/>
        </w:rPr>
        <w:t xml:space="preserve"> o</w:t>
      </w:r>
      <w:r>
        <w:rPr>
          <w:lang w:val="eu-ES"/>
        </w:rPr>
        <w:t xml:space="preserve">sotasunari begiratu behar diogu, </w:t>
      </w:r>
      <w:r w:rsidRPr="000F1D27">
        <w:rPr>
          <w:lang w:val="eu-ES"/>
        </w:rPr>
        <w:t>eta ez kasu konkretu bati. Horregatik gure interpelazioaren arrazoia eta gure gaurko mozioarekin</w:t>
      </w:r>
      <w:r>
        <w:rPr>
          <w:lang w:val="eu-ES"/>
        </w:rPr>
        <w:t xml:space="preserve"> zergatik jarraitu dugun, </w:t>
      </w:r>
      <w:r w:rsidRPr="000F1D27">
        <w:rPr>
          <w:lang w:val="eu-ES"/>
        </w:rPr>
        <w:t>Artolazabal sailburuak zaintzaile</w:t>
      </w:r>
      <w:r>
        <w:rPr>
          <w:lang w:val="eu-ES"/>
        </w:rPr>
        <w:t>z</w:t>
      </w:r>
      <w:r w:rsidRPr="000F1D27">
        <w:rPr>
          <w:lang w:val="eu-ES"/>
        </w:rPr>
        <w:t xml:space="preserve"> pro</w:t>
      </w:r>
      <w:r>
        <w:rPr>
          <w:lang w:val="eu-ES"/>
        </w:rPr>
        <w:t xml:space="preserve">fesionalengan zentratu baitzuen, </w:t>
      </w:r>
      <w:r w:rsidRPr="000F1D27">
        <w:rPr>
          <w:lang w:val="eu-ES"/>
        </w:rPr>
        <w:t>Go</w:t>
      </w:r>
      <w:r>
        <w:rPr>
          <w:lang w:val="eu-ES"/>
        </w:rPr>
        <w:t>bernuak sustatzen duen jarduna. Eta ez, hori ez da foku bakarra izan behar. H</w:t>
      </w:r>
      <w:r w:rsidRPr="000F1D27">
        <w:rPr>
          <w:lang w:val="eu-ES"/>
        </w:rPr>
        <w:t>ori azaltzen saiatu nintzen</w:t>
      </w:r>
      <w:r>
        <w:rPr>
          <w:lang w:val="eu-ES"/>
        </w:rPr>
        <w:t>,</w:t>
      </w:r>
      <w:r w:rsidRPr="000F1D27">
        <w:rPr>
          <w:lang w:val="eu-ES"/>
        </w:rPr>
        <w:t xml:space="preserve"> eta </w:t>
      </w:r>
      <w:r>
        <w:rPr>
          <w:lang w:val="eu-ES"/>
        </w:rPr>
        <w:t>az</w:t>
      </w:r>
      <w:r w:rsidRPr="000F1D27">
        <w:rPr>
          <w:lang w:val="eu-ES"/>
        </w:rPr>
        <w:t>altzen saiatzen ari naiz orain</w:t>
      </w:r>
      <w:r>
        <w:rPr>
          <w:lang w:val="eu-ES"/>
        </w:rPr>
        <w:t>,</w:t>
      </w:r>
      <w:r w:rsidRPr="000F1D27">
        <w:rPr>
          <w:lang w:val="eu-ES"/>
        </w:rPr>
        <w:t xml:space="preserve"> zaintzaren sistema profesional eta ez profesionalez osatua baitago.</w:t>
      </w:r>
    </w:p>
    <w:p w:rsidR="006432A5" w:rsidRDefault="006432A5" w:rsidP="006432A5">
      <w:pPr>
        <w:pStyle w:val="Texto"/>
        <w:rPr>
          <w:lang w:val="eu-ES"/>
        </w:rPr>
      </w:pPr>
    </w:p>
    <w:p w:rsidR="006432A5" w:rsidRDefault="006432A5" w:rsidP="006432A5">
      <w:pPr>
        <w:pStyle w:val="Texto"/>
        <w:rPr>
          <w:lang w:val="eu-ES"/>
        </w:rPr>
      </w:pPr>
      <w:r>
        <w:rPr>
          <w:lang w:val="eu-ES"/>
        </w:rPr>
        <w:t>Lau puntu ekarri ditugu hona. L</w:t>
      </w:r>
      <w:r w:rsidRPr="000F1D27">
        <w:rPr>
          <w:lang w:val="eu-ES"/>
        </w:rPr>
        <w:t>ehen biak</w:t>
      </w:r>
      <w:r>
        <w:rPr>
          <w:lang w:val="eu-ES"/>
        </w:rPr>
        <w:t>,</w:t>
      </w:r>
      <w:r w:rsidRPr="000F1D27">
        <w:rPr>
          <w:lang w:val="eu-ES"/>
        </w:rPr>
        <w:t xml:space="preserve"> dagoeneko hartutako erabakiak berehala garatzeko eskaria egiten du</w:t>
      </w:r>
      <w:r>
        <w:rPr>
          <w:lang w:val="eu-ES"/>
        </w:rPr>
        <w:t xml:space="preserve">te. Legegintzaldia amaitu zaigu, </w:t>
      </w:r>
      <w:r w:rsidRPr="000F1D27">
        <w:rPr>
          <w:lang w:val="eu-ES"/>
        </w:rPr>
        <w:t>eta</w:t>
      </w:r>
      <w:r>
        <w:rPr>
          <w:lang w:val="eu-ES"/>
        </w:rPr>
        <w:t>,</w:t>
      </w:r>
      <w:r w:rsidRPr="000F1D27">
        <w:rPr>
          <w:lang w:val="eu-ES"/>
        </w:rPr>
        <w:t xml:space="preserve"> hasiera-hasieratik</w:t>
      </w:r>
      <w:r>
        <w:rPr>
          <w:lang w:val="eu-ES"/>
        </w:rPr>
        <w:t>,</w:t>
      </w:r>
      <w:r w:rsidRPr="000F1D27">
        <w:rPr>
          <w:lang w:val="eu-ES"/>
        </w:rPr>
        <w:t xml:space="preserve"> Euskal Herria Bild</w:t>
      </w:r>
      <w:r>
        <w:rPr>
          <w:lang w:val="eu-ES"/>
        </w:rPr>
        <w:t>un</w:t>
      </w:r>
      <w:r w:rsidRPr="000F1D27">
        <w:rPr>
          <w:lang w:val="eu-ES"/>
        </w:rPr>
        <w:t xml:space="preserve"> mahai gainean jarri genuen adinekoen egoitza zentroei buruzko dekretua egin behar zela</w:t>
      </w:r>
      <w:r>
        <w:rPr>
          <w:lang w:val="eu-ES"/>
        </w:rPr>
        <w:t xml:space="preserve"> eta martxan jartzearen beharra. G</w:t>
      </w:r>
      <w:r w:rsidRPr="000F1D27">
        <w:rPr>
          <w:lang w:val="eu-ES"/>
        </w:rPr>
        <w:t>aizki eta berandu heldu zen</w:t>
      </w:r>
      <w:r>
        <w:rPr>
          <w:lang w:val="eu-ES"/>
        </w:rPr>
        <w:t>,</w:t>
      </w:r>
      <w:r w:rsidRPr="000F1D27">
        <w:rPr>
          <w:lang w:val="eu-ES"/>
        </w:rPr>
        <w:t xml:space="preserve"> </w:t>
      </w:r>
      <w:r>
        <w:rPr>
          <w:lang w:val="eu-ES"/>
        </w:rPr>
        <w:t>eta, taldeek, beste behin ere, bat egin</w:t>
      </w:r>
      <w:r w:rsidRPr="000F1D27">
        <w:rPr>
          <w:lang w:val="eu-ES"/>
        </w:rPr>
        <w:t xml:space="preserve"> gen</w:t>
      </w:r>
      <w:r>
        <w:rPr>
          <w:lang w:val="eu-ES"/>
        </w:rPr>
        <w:t>uen berregiteko eskaera egitean. P</w:t>
      </w:r>
      <w:r w:rsidRPr="000F1D27">
        <w:rPr>
          <w:lang w:val="eu-ES"/>
        </w:rPr>
        <w:t>ertsona eta kalitatezko zerbitzuaren araberako ratio</w:t>
      </w:r>
      <w:r>
        <w:rPr>
          <w:lang w:val="eu-ES"/>
        </w:rPr>
        <w:t>ak erabiltzea eskatu izan dugu, e</w:t>
      </w:r>
      <w:r w:rsidRPr="000F1D27">
        <w:rPr>
          <w:lang w:val="eu-ES"/>
        </w:rPr>
        <w:t>ta egiten ja</w:t>
      </w:r>
      <w:r>
        <w:rPr>
          <w:lang w:val="eu-ES"/>
        </w:rPr>
        <w:t xml:space="preserve">rraitu dugu eta jarraituko dugu, </w:t>
      </w:r>
      <w:r w:rsidRPr="000F1D27">
        <w:rPr>
          <w:lang w:val="eu-ES"/>
        </w:rPr>
        <w:t>ez merkantzia</w:t>
      </w:r>
      <w:r>
        <w:rPr>
          <w:lang w:val="eu-ES"/>
        </w:rPr>
        <w:t>n eta ordainean zehaztutakoa.</w:t>
      </w:r>
    </w:p>
    <w:p w:rsidR="006432A5" w:rsidRDefault="006432A5" w:rsidP="006432A5">
      <w:pPr>
        <w:pStyle w:val="Texto"/>
        <w:rPr>
          <w:lang w:val="eu-ES"/>
        </w:rPr>
      </w:pPr>
    </w:p>
    <w:p w:rsidR="006432A5" w:rsidRPr="000F1D27" w:rsidRDefault="006432A5" w:rsidP="006432A5">
      <w:pPr>
        <w:pStyle w:val="Texto"/>
        <w:rPr>
          <w:lang w:val="eu-ES"/>
        </w:rPr>
      </w:pPr>
      <w:r w:rsidRPr="000F1D27">
        <w:rPr>
          <w:lang w:val="eu-ES"/>
        </w:rPr>
        <w:t>Bestalde, haien bizitza zaintzari eskainitako emakumeen egoeraren aurrean, berehalako neurriak hartu behar di</w:t>
      </w:r>
      <w:r>
        <w:rPr>
          <w:lang w:val="eu-ES"/>
        </w:rPr>
        <w:t>rela adierazi dugu hainbatetan; e</w:t>
      </w:r>
      <w:r w:rsidRPr="000F1D27">
        <w:rPr>
          <w:lang w:val="eu-ES"/>
        </w:rPr>
        <w:t>rreparazio historikoa</w:t>
      </w:r>
      <w:r>
        <w:rPr>
          <w:lang w:val="eu-ES"/>
        </w:rPr>
        <w:t>z ari gara. Et</w:t>
      </w:r>
      <w:r w:rsidRPr="000F1D27">
        <w:rPr>
          <w:lang w:val="eu-ES"/>
        </w:rPr>
        <w:t>a</w:t>
      </w:r>
      <w:r>
        <w:rPr>
          <w:lang w:val="eu-ES"/>
        </w:rPr>
        <w:t>,</w:t>
      </w:r>
      <w:r w:rsidRPr="000F1D27">
        <w:rPr>
          <w:lang w:val="eu-ES"/>
        </w:rPr>
        <w:t xml:space="preserve"> hitzetatik ekintzetara pasatu behar badugu, dirua</w:t>
      </w:r>
      <w:r>
        <w:rPr>
          <w:lang w:val="eu-ES"/>
        </w:rPr>
        <w:t>z</w:t>
      </w:r>
      <w:r w:rsidRPr="000F1D27">
        <w:rPr>
          <w:lang w:val="eu-ES"/>
        </w:rPr>
        <w:t xml:space="preserve"> hitz egin beharrean gaude, </w:t>
      </w:r>
      <w:r>
        <w:rPr>
          <w:lang w:val="eu-ES"/>
        </w:rPr>
        <w:t>n</w:t>
      </w:r>
      <w:r w:rsidRPr="000F1D27">
        <w:rPr>
          <w:lang w:val="eu-ES"/>
        </w:rPr>
        <w:t>eurri zehatzak ezartzea</w:t>
      </w:r>
      <w:r>
        <w:rPr>
          <w:lang w:val="eu-ES"/>
        </w:rPr>
        <w:t>z</w:t>
      </w:r>
      <w:r w:rsidRPr="000F1D27">
        <w:rPr>
          <w:lang w:val="eu-ES"/>
        </w:rPr>
        <w:t>. Horregatik, Konpentsazio Funtsa beharrezkoa da, ez baitago erreparaziorik egun dauden behar materialei heldu gab</w:t>
      </w:r>
      <w:r>
        <w:rPr>
          <w:lang w:val="eu-ES"/>
        </w:rPr>
        <w:t>e. D</w:t>
      </w:r>
      <w:r w:rsidRPr="000F1D27">
        <w:rPr>
          <w:lang w:val="eu-ES"/>
        </w:rPr>
        <w:t>es</w:t>
      </w:r>
      <w:r>
        <w:rPr>
          <w:lang w:val="eu-ES"/>
        </w:rPr>
        <w:t>rregulatutako,</w:t>
      </w:r>
      <w:r w:rsidRPr="000F1D27">
        <w:rPr>
          <w:lang w:val="eu-ES"/>
        </w:rPr>
        <w:t xml:space="preserve"> merkantilizatu</w:t>
      </w:r>
      <w:r>
        <w:rPr>
          <w:lang w:val="eu-ES"/>
        </w:rPr>
        <w:t>tako eta</w:t>
      </w:r>
      <w:r w:rsidRPr="000F1D27">
        <w:rPr>
          <w:lang w:val="eu-ES"/>
        </w:rPr>
        <w:t>…</w:t>
      </w:r>
    </w:p>
    <w:p w:rsidR="006432A5" w:rsidRPr="000F1D27" w:rsidRDefault="006432A5" w:rsidP="006432A5">
      <w:pPr>
        <w:pStyle w:val="Texto"/>
        <w:rPr>
          <w:lang w:val="eu-ES"/>
        </w:rPr>
      </w:pPr>
    </w:p>
    <w:p w:rsidR="00885FAB" w:rsidRDefault="006432A5" w:rsidP="004E02EF">
      <w:pPr>
        <w:pStyle w:val="Texto"/>
        <w:rPr>
          <w:lang w:val="eu-ES"/>
        </w:rPr>
      </w:pPr>
      <w:r w:rsidRPr="000F1D27">
        <w:rPr>
          <w:lang w:val="eu-ES"/>
        </w:rPr>
        <w:t>(24. zintaren amaiera)</w:t>
      </w:r>
    </w:p>
    <w:p w:rsidR="002318EA" w:rsidRDefault="002318EA" w:rsidP="00E6689E">
      <w:pPr>
        <w:pStyle w:val="Texto"/>
      </w:pPr>
      <w:r>
        <w:t>(25. zintaren hasiera)</w:t>
      </w:r>
    </w:p>
    <w:p w:rsidR="002318EA" w:rsidRDefault="002318EA" w:rsidP="00E6689E">
      <w:pPr>
        <w:pStyle w:val="Texto"/>
      </w:pPr>
    </w:p>
    <w:p w:rsidR="002318EA" w:rsidRPr="007164D6" w:rsidRDefault="002318EA" w:rsidP="00E6689E">
      <w:pPr>
        <w:pStyle w:val="Texto"/>
        <w:rPr>
          <w:lang w:val="eu-ES"/>
        </w:rPr>
      </w:pPr>
      <w:r w:rsidRPr="007164D6">
        <w:rPr>
          <w:lang w:val="eu-ES"/>
        </w:rPr>
        <w:t xml:space="preserve">… </w:t>
      </w:r>
      <w:r>
        <w:rPr>
          <w:lang w:val="eu-ES"/>
        </w:rPr>
        <w:t>beharrezkoa da,</w:t>
      </w:r>
      <w:r w:rsidRPr="007164D6">
        <w:rPr>
          <w:lang w:val="eu-ES"/>
        </w:rPr>
        <w:t xml:space="preserve"> ez baitago erreparaziorik egun dauden behar materialei heldu gabe.</w:t>
      </w:r>
    </w:p>
    <w:p w:rsidR="002318EA" w:rsidRPr="007164D6" w:rsidRDefault="002318EA" w:rsidP="00E6689E">
      <w:pPr>
        <w:pStyle w:val="Texto"/>
        <w:rPr>
          <w:lang w:val="eu-ES"/>
        </w:rPr>
      </w:pPr>
    </w:p>
    <w:p w:rsidR="002318EA" w:rsidRPr="007164D6" w:rsidRDefault="002318EA" w:rsidP="00E6689E">
      <w:pPr>
        <w:pStyle w:val="Texto"/>
        <w:rPr>
          <w:lang w:val="eu-ES"/>
        </w:rPr>
      </w:pPr>
      <w:r w:rsidRPr="007164D6">
        <w:rPr>
          <w:lang w:val="eu-ES"/>
        </w:rPr>
        <w:t>Desregulatutako, merkantilizatutako eta prekarizatutako zaintzen sektorean lanean ari diren pertsonentzako egoera hauei aurre egiteko autoantolakuntza laborala sustatzeko programa proposatu dugu ere hirugarren puntu batean. Baita haien egoera propioa soldata arrakalaren planean sartzea ere.</w:t>
      </w:r>
    </w:p>
    <w:p w:rsidR="002318EA" w:rsidRDefault="002318EA" w:rsidP="00E6689E">
      <w:pPr>
        <w:pStyle w:val="Texto"/>
      </w:pPr>
    </w:p>
    <w:p w:rsidR="002318EA" w:rsidRDefault="002318EA" w:rsidP="00E6689E">
      <w:pPr>
        <w:pStyle w:val="Texto"/>
      </w:pPr>
      <w:r w:rsidRPr="00D07A3D">
        <w:t>Se</w:t>
      </w:r>
      <w:r>
        <w:t xml:space="preserve"> </w:t>
      </w:r>
      <w:r w:rsidRPr="00D07A3D">
        <w:t>n</w:t>
      </w:r>
      <w:r>
        <w:t xml:space="preserve">os </w:t>
      </w:r>
      <w:r w:rsidRPr="00D07A3D">
        <w:t>hace increíble que en un trabajo supuestamente elaborado con expertos y expertas, sindicatos</w:t>
      </w:r>
      <w:r>
        <w:t>, patronal</w:t>
      </w:r>
      <w:r w:rsidRPr="00D07A3D">
        <w:t xml:space="preserve"> no se contemple que una de las razones más importantes de la brecha salarial es todo el sistema de cuidados. Y si no lo analizamos de esta manera, todo lo que podamos proponer, por muy</w:t>
      </w:r>
      <w:r>
        <w:t xml:space="preserve"> interesante que sea, serán parch</w:t>
      </w:r>
      <w:r w:rsidRPr="00D07A3D">
        <w:t>es en una realidad que es mucho más profunda de lo que algunos pretenden. Porque aunque algunos piensen que el problema está en que las mujeres no hemos elegido l</w:t>
      </w:r>
      <w:r>
        <w:t>a carrera adecuada, el programa,</w:t>
      </w:r>
      <w:r w:rsidRPr="00D07A3D">
        <w:t xml:space="preserve"> el problema son el patriarcado y la precariedad. </w:t>
      </w:r>
    </w:p>
    <w:p w:rsidR="002318EA" w:rsidRDefault="002318EA" w:rsidP="00E6689E">
      <w:pPr>
        <w:pStyle w:val="Texto"/>
      </w:pPr>
    </w:p>
    <w:p w:rsidR="002318EA" w:rsidRDefault="002318EA" w:rsidP="00E6689E">
      <w:pPr>
        <w:pStyle w:val="Texto"/>
      </w:pPr>
      <w:r w:rsidRPr="00D07A3D">
        <w:t>Por eso pedíamos medidas conc</w:t>
      </w:r>
      <w:r>
        <w:t>retas que se pusieran en marcha y</w:t>
      </w:r>
      <w:r w:rsidRPr="00D07A3D">
        <w:t>a</w:t>
      </w:r>
      <w:r>
        <w:t>. L</w:t>
      </w:r>
      <w:r w:rsidRPr="00D07A3D">
        <w:t>levamos cuatro años hablando de cuidados, llevamos cuatro años hablando de las mujeres que se dedican profesional o fuera de su profesión</w:t>
      </w:r>
      <w:r>
        <w:t>,</w:t>
      </w:r>
      <w:r w:rsidRPr="00D07A3D">
        <w:t xml:space="preserve"> que le dedican su tiempo</w:t>
      </w:r>
      <w:r>
        <w:t>,</w:t>
      </w:r>
      <w:r w:rsidRPr="00D07A3D">
        <w:t xml:space="preserve"> a esta cuestión tan importante que nos atañe a todos y a todas. Y esperemos que nos pongamos en marcha y que dentro de cuatro años nadie entienda el libro de poemas de Mari Luz Esteban, cuando dice que la muerte de mi madre me hizo más libre.</w:t>
      </w:r>
    </w:p>
    <w:p w:rsidR="002318EA" w:rsidRDefault="002318EA" w:rsidP="00E6689E">
      <w:pPr>
        <w:pStyle w:val="Texto"/>
      </w:pPr>
    </w:p>
    <w:p w:rsidR="002318EA" w:rsidRPr="00AF084C" w:rsidRDefault="002318EA" w:rsidP="00E6689E">
      <w:pPr>
        <w:pStyle w:val="Texto"/>
        <w:rPr>
          <w:lang w:val="eu-ES"/>
        </w:rPr>
      </w:pPr>
      <w:r w:rsidRPr="00AF084C">
        <w:rPr>
          <w:lang w:val="eu-ES"/>
        </w:rPr>
        <w:t>Eskerrik asko.</w:t>
      </w:r>
    </w:p>
    <w:p w:rsidR="002318EA" w:rsidRPr="00AF084C" w:rsidRDefault="002318EA" w:rsidP="00E6689E">
      <w:pPr>
        <w:pStyle w:val="Texto"/>
        <w:rPr>
          <w:lang w:val="eu-ES"/>
        </w:rPr>
      </w:pPr>
    </w:p>
    <w:p w:rsidR="002318EA" w:rsidRPr="00AF084C" w:rsidRDefault="002318EA" w:rsidP="00E6689E">
      <w:pPr>
        <w:pStyle w:val="Texto"/>
        <w:rPr>
          <w:lang w:val="eu-ES"/>
        </w:rPr>
      </w:pPr>
    </w:p>
    <w:p w:rsidR="002318EA" w:rsidRPr="00AF084C" w:rsidRDefault="002318EA" w:rsidP="00E6689E">
      <w:pPr>
        <w:pStyle w:val="Texto"/>
        <w:rPr>
          <w:lang w:val="eu-ES"/>
        </w:rPr>
      </w:pPr>
      <w:r w:rsidRPr="00AF084C">
        <w:rPr>
          <w:rFonts w:ascii="Futura Md BT" w:hAnsi="Futura Md BT"/>
          <w:lang w:val="eu-ES"/>
        </w:rPr>
        <w:t>LEHENDAKARIAK</w:t>
      </w:r>
      <w:r w:rsidRPr="00AF084C">
        <w:rPr>
          <w:lang w:val="eu-ES"/>
        </w:rPr>
        <w:t xml:space="preserve">: </w:t>
      </w:r>
      <w:r w:rsidR="00320561">
        <w:rPr>
          <w:lang w:val="eu-ES"/>
        </w:rPr>
        <w:t>Eskerrik asko, Etxebarrieta and</w:t>
      </w:r>
      <w:r w:rsidRPr="00AF084C">
        <w:rPr>
          <w:lang w:val="eu-ES"/>
        </w:rPr>
        <w:t>rea.</w:t>
      </w:r>
    </w:p>
    <w:p w:rsidR="002318EA" w:rsidRPr="00AF084C" w:rsidRDefault="002318EA" w:rsidP="00E6689E">
      <w:pPr>
        <w:pStyle w:val="Texto"/>
        <w:rPr>
          <w:lang w:val="eu-ES"/>
        </w:rPr>
      </w:pPr>
    </w:p>
    <w:p w:rsidR="002318EA" w:rsidRPr="00AF084C" w:rsidRDefault="002318EA" w:rsidP="00E6689E">
      <w:pPr>
        <w:pStyle w:val="Texto"/>
        <w:rPr>
          <w:lang w:val="eu-ES"/>
        </w:rPr>
      </w:pPr>
      <w:r w:rsidRPr="00AF084C">
        <w:rPr>
          <w:lang w:val="eu-ES"/>
        </w:rPr>
        <w:t>Zuzenketak aurkeztu dituzten taldeen txandara pa</w:t>
      </w:r>
      <w:r>
        <w:rPr>
          <w:lang w:val="eu-ES"/>
        </w:rPr>
        <w:t>satuz, Elkarrekin Podemos, Garcí</w:t>
      </w:r>
      <w:r w:rsidRPr="00AF084C">
        <w:rPr>
          <w:lang w:val="eu-ES"/>
        </w:rPr>
        <w:t>a andrea, zurea da hitza.</w:t>
      </w:r>
    </w:p>
    <w:p w:rsidR="002318EA" w:rsidRPr="00AF084C" w:rsidRDefault="002318EA" w:rsidP="00E6689E">
      <w:pPr>
        <w:pStyle w:val="Texto"/>
        <w:rPr>
          <w:lang w:val="eu-ES"/>
        </w:rPr>
      </w:pPr>
    </w:p>
    <w:p w:rsidR="002318EA" w:rsidRPr="00AF084C" w:rsidRDefault="002318EA" w:rsidP="00E6689E">
      <w:pPr>
        <w:pStyle w:val="Texto"/>
        <w:rPr>
          <w:lang w:val="eu-ES"/>
        </w:rPr>
      </w:pPr>
    </w:p>
    <w:p w:rsidR="002318EA" w:rsidRPr="00AF084C" w:rsidRDefault="002318EA" w:rsidP="00E6689E">
      <w:pPr>
        <w:pStyle w:val="Texto"/>
        <w:rPr>
          <w:lang w:val="eu-ES"/>
        </w:rPr>
      </w:pPr>
      <w:r w:rsidRPr="00AF084C">
        <w:rPr>
          <w:rFonts w:ascii="Futura Md BT" w:hAnsi="Futura Md BT"/>
          <w:lang w:val="eu-ES"/>
        </w:rPr>
        <w:t>GARCÍA LARRIMBE</w:t>
      </w:r>
      <w:r w:rsidRPr="00AF084C">
        <w:rPr>
          <w:lang w:val="eu-ES"/>
        </w:rPr>
        <w:t xml:space="preserve"> andreak: Egun on berriro guztioi.</w:t>
      </w:r>
    </w:p>
    <w:p w:rsidR="002318EA" w:rsidRPr="009343E2" w:rsidRDefault="002318EA" w:rsidP="00E6689E">
      <w:pPr>
        <w:pStyle w:val="Texto"/>
        <w:rPr>
          <w:lang w:val="en-GB"/>
        </w:rPr>
      </w:pPr>
    </w:p>
    <w:p w:rsidR="002318EA" w:rsidRDefault="002318EA" w:rsidP="00E6689E">
      <w:pPr>
        <w:pStyle w:val="Texto"/>
      </w:pPr>
      <w:r w:rsidRPr="00D07A3D">
        <w:t>Bueno</w:t>
      </w:r>
      <w:r>
        <w:t>,</w:t>
      </w:r>
      <w:r w:rsidRPr="00D07A3D">
        <w:t xml:space="preserve"> lo primero</w:t>
      </w:r>
      <w:r>
        <w:t xml:space="preserve"> yo</w:t>
      </w:r>
      <w:r w:rsidRPr="00D07A3D">
        <w:t xml:space="preserve"> tengo que agradecerle </w:t>
      </w:r>
      <w:r>
        <w:t xml:space="preserve">a la señora Etxebarrieta que haya iniciado su intervención leyendo unos </w:t>
      </w:r>
      <w:r w:rsidRPr="00D07A3D">
        <w:t xml:space="preserve">versos de mujeres que quieren ser </w:t>
      </w:r>
      <w:r>
        <w:t>libres, porque e</w:t>
      </w:r>
      <w:r w:rsidRPr="00D07A3D">
        <w:t>so siempre se</w:t>
      </w:r>
      <w:r>
        <w:t xml:space="preserve"> agradece,</w:t>
      </w:r>
      <w:r w:rsidRPr="00D07A3D">
        <w:t xml:space="preserve"> y</w:t>
      </w:r>
      <w:r>
        <w:t>,</w:t>
      </w:r>
      <w:r w:rsidRPr="00D07A3D">
        <w:t xml:space="preserve"> además</w:t>
      </w:r>
      <w:r>
        <w:t>,</w:t>
      </w:r>
      <w:r w:rsidRPr="00D07A3D">
        <w:t xml:space="preserve"> muchas veces decimos muchas cosas en este a</w:t>
      </w:r>
      <w:r>
        <w:t>tril pero pocas</w:t>
      </w:r>
      <w:r w:rsidRPr="00D07A3D">
        <w:t xml:space="preserve"> </w:t>
      </w:r>
      <w:r>
        <w:t>vece</w:t>
      </w:r>
      <w:r w:rsidRPr="00D07A3D">
        <w:t>s</w:t>
      </w:r>
      <w:r>
        <w:t xml:space="preserve"> tienen tanto sentido como los versos con los que </w:t>
      </w:r>
      <w:r w:rsidRPr="00D07A3D">
        <w:t>ha comenzado hoy la</w:t>
      </w:r>
      <w:r>
        <w:t xml:space="preserve"> señora Etxebarrieta.</w:t>
      </w:r>
    </w:p>
    <w:p w:rsidR="002318EA" w:rsidRDefault="002318EA" w:rsidP="00E6689E">
      <w:pPr>
        <w:pStyle w:val="Texto"/>
      </w:pPr>
    </w:p>
    <w:p w:rsidR="002318EA" w:rsidRDefault="002318EA" w:rsidP="00E6689E">
      <w:pPr>
        <w:pStyle w:val="Texto"/>
      </w:pPr>
      <w:r>
        <w:t xml:space="preserve">Yendo a la cuestión y a </w:t>
      </w:r>
      <w:r w:rsidRPr="00D07A3D">
        <w:t>la moción que es lo que nos ocupa. Desde</w:t>
      </w:r>
      <w:r>
        <w:t xml:space="preserve"> Elkarrekin Podemos</w:t>
      </w:r>
      <w:r w:rsidRPr="00D07A3D">
        <w:t xml:space="preserve"> celebramos que los cuidados están pres</w:t>
      </w:r>
      <w:r>
        <w:t>entes en este p</w:t>
      </w:r>
      <w:r w:rsidRPr="00D07A3D">
        <w:t>leno. Desde que llegamos a</w:t>
      </w:r>
      <w:r>
        <w:t xml:space="preserve"> esta institución </w:t>
      </w:r>
      <w:r w:rsidRPr="00D07A3D">
        <w:t>estamos trabajando para que los cuidados est</w:t>
      </w:r>
      <w:r>
        <w:t>é</w:t>
      </w:r>
      <w:r w:rsidRPr="00D07A3D">
        <w:t>n</w:t>
      </w:r>
      <w:r>
        <w:t xml:space="preserve"> en</w:t>
      </w:r>
      <w:r w:rsidRPr="00D07A3D">
        <w:t xml:space="preserve"> la agenda política vasca</w:t>
      </w:r>
      <w:r>
        <w:t>,</w:t>
      </w:r>
      <w:r w:rsidRPr="00D07A3D">
        <w:t xml:space="preserve"> para que ocupen un lugar prioritario en el Parlamento, en el nuevo Estatuto o en los acuerdos presupuestarios</w:t>
      </w:r>
      <w:r>
        <w:t>. Y</w:t>
      </w:r>
      <w:r w:rsidRPr="00D07A3D">
        <w:t xml:space="preserve"> por eso celebramos todas las iniciativas que pongan o que vengan a debatir las políticas que impactan directamente en este ámbito.  Históricamente han sido invisibles para los ojos de la política tradicional</w:t>
      </w:r>
      <w:r>
        <w:t xml:space="preserve">. </w:t>
      </w:r>
    </w:p>
    <w:p w:rsidR="002318EA" w:rsidRDefault="002318EA" w:rsidP="00E6689E">
      <w:pPr>
        <w:pStyle w:val="Texto"/>
      </w:pPr>
    </w:p>
    <w:p w:rsidR="002318EA" w:rsidRDefault="002318EA" w:rsidP="00E6689E">
      <w:pPr>
        <w:pStyle w:val="Texto"/>
      </w:pPr>
      <w:r>
        <w:t>En la realidad cotidiana h</w:t>
      </w:r>
      <w:r w:rsidRPr="00D07A3D">
        <w:t xml:space="preserve">an </w:t>
      </w:r>
      <w:r>
        <w:t>sido las mujeres anónima</w:t>
      </w:r>
      <w:r w:rsidRPr="00D07A3D">
        <w:t>s</w:t>
      </w:r>
      <w:r>
        <w:t xml:space="preserve"> e</w:t>
      </w:r>
      <w:r w:rsidRPr="00D07A3D">
        <w:t xml:space="preserve"> invisibles las que durante siglos han realizado todas las tareas que necesitamos las personas para sobrevivir y para vivir con dignidad, y que también necesita el sistema entero para mantenerse a flote</w:t>
      </w:r>
      <w:r>
        <w:t>.</w:t>
      </w:r>
    </w:p>
    <w:p w:rsidR="002318EA" w:rsidRDefault="002318EA" w:rsidP="00E6689E">
      <w:pPr>
        <w:pStyle w:val="Texto"/>
      </w:pPr>
    </w:p>
    <w:p w:rsidR="002318EA" w:rsidRDefault="002318EA" w:rsidP="00E6689E">
      <w:pPr>
        <w:pStyle w:val="Texto"/>
      </w:pPr>
      <w:r>
        <w:t>L</w:t>
      </w:r>
      <w:r w:rsidRPr="00D07A3D">
        <w:t>as necesidades especiales de cuidado de personas dependientes, niños, niñas, adolescentes, personas enfermas, personas mayores o con diversidad funcional</w:t>
      </w:r>
      <w:r>
        <w:t>,</w:t>
      </w:r>
      <w:r w:rsidRPr="00D07A3D">
        <w:t xml:space="preserve"> son una preocupación cotidiana para todas las familias, porque absolutamente todas y todos en algún momento de nuestras vidas necesitamos o vamos a necesitar cuidados.</w:t>
      </w:r>
    </w:p>
    <w:p w:rsidR="002318EA" w:rsidRDefault="002318EA" w:rsidP="00E6689E">
      <w:pPr>
        <w:pStyle w:val="Texto"/>
      </w:pPr>
    </w:p>
    <w:p w:rsidR="002318EA" w:rsidRDefault="002318EA" w:rsidP="00E6689E">
      <w:pPr>
        <w:pStyle w:val="Texto"/>
      </w:pPr>
      <w:r w:rsidRPr="00D07A3D">
        <w:t>Y ya es hora de que esa realidad cotidiana se coloque en el centro de las preocupaciones de las instituciones y de quienes toman las decisiones. Es responsabilidad de todas nosotras y de todos los grupos parlamentario</w:t>
      </w:r>
      <w:r>
        <w:t>s c</w:t>
      </w:r>
      <w:r w:rsidRPr="00D07A3D">
        <w:t>onocer</w:t>
      </w:r>
      <w:r>
        <w:t>,</w:t>
      </w:r>
      <w:r w:rsidRPr="00D07A3D">
        <w:t xml:space="preserve"> reconocer esta realidad y proponer soluciones concretas para afrontar los desafíos que miles de familias vascas tienen ya entre manos cada día</w:t>
      </w:r>
      <w:r>
        <w:t>.</w:t>
      </w:r>
    </w:p>
    <w:p w:rsidR="002318EA" w:rsidRDefault="002318EA" w:rsidP="00E6689E">
      <w:pPr>
        <w:pStyle w:val="Texto"/>
      </w:pPr>
    </w:p>
    <w:p w:rsidR="002318EA" w:rsidRDefault="002318EA" w:rsidP="00E6689E">
      <w:pPr>
        <w:pStyle w:val="Texto"/>
      </w:pPr>
      <w:r>
        <w:t>E</w:t>
      </w:r>
      <w:r w:rsidRPr="00D07A3D">
        <w:t xml:space="preserve">l debate sobre los cuidados también hay que decir que tiene muchas aristas. Nos toca a todas las personas, porque todas necesitamos de los </w:t>
      </w:r>
      <w:r>
        <w:t>cuidados y las tareas del hogar, p</w:t>
      </w:r>
      <w:r w:rsidRPr="00D07A3D">
        <w:t>ero es un debate especialmente urgente para algunos sectores.</w:t>
      </w:r>
    </w:p>
    <w:p w:rsidR="002318EA" w:rsidRDefault="002318EA" w:rsidP="00E6689E">
      <w:pPr>
        <w:pStyle w:val="Texto"/>
      </w:pPr>
    </w:p>
    <w:p w:rsidR="002318EA" w:rsidRDefault="002318EA" w:rsidP="00E6689E">
      <w:pPr>
        <w:pStyle w:val="Texto"/>
      </w:pPr>
      <w:r w:rsidRPr="00D07A3D">
        <w:t xml:space="preserve">Las mujeres pensionistas, por ejemplo, que han pasado toda su vida trabajando en los hogares y cuidando hoy siguen cuidando a nietos y </w:t>
      </w:r>
      <w:r>
        <w:t xml:space="preserve">a </w:t>
      </w:r>
      <w:r w:rsidRPr="00D07A3D">
        <w:t>nietas</w:t>
      </w:r>
      <w:r>
        <w:t>. T</w:t>
      </w:r>
      <w:r w:rsidRPr="00D07A3D">
        <w:t>oda un</w:t>
      </w:r>
      <w:r>
        <w:t>a vida sin poder cotizar a una Seguridad Social ciega a esta realidad l</w:t>
      </w:r>
      <w:r w:rsidRPr="00D07A3D">
        <w:t>o necesario para tener una pensión digna.</w:t>
      </w:r>
    </w:p>
    <w:p w:rsidR="002318EA" w:rsidRDefault="002318EA" w:rsidP="00E6689E">
      <w:pPr>
        <w:pStyle w:val="Texto"/>
      </w:pPr>
    </w:p>
    <w:p w:rsidR="002318EA" w:rsidRDefault="002318EA" w:rsidP="00E6689E">
      <w:pPr>
        <w:pStyle w:val="Texto"/>
      </w:pPr>
      <w:r w:rsidRPr="00D07A3D">
        <w:t>Las mujeres que hoy son madres y que tienen que conciliar</w:t>
      </w:r>
      <w:r>
        <w:t>… o</w:t>
      </w:r>
      <w:r w:rsidRPr="00D07A3D">
        <w:t xml:space="preserve"> las mujeres que somos madres y que tenemos que conciliar una vida laboral exigente y precaria con el cuidado de nuestras hijas e hijos. Porque en el mercado laboral</w:t>
      </w:r>
      <w:r>
        <w:t>,</w:t>
      </w:r>
      <w:r w:rsidRPr="00D07A3D">
        <w:t xml:space="preserve"> el mercado laboral está organizado de tal manera que exige a las trabajadoras que funcionen </w:t>
      </w:r>
      <w:r>
        <w:t>en el empleo</w:t>
      </w:r>
      <w:r w:rsidRPr="00D07A3D">
        <w:t xml:space="preserve"> como si no tuviesen ninguna otra responsa</w:t>
      </w:r>
      <w:r>
        <w:t>bilidad. Y al mismo tiempo</w:t>
      </w:r>
      <w:r w:rsidRPr="00D07A3D">
        <w:t xml:space="preserve"> la sociedad exige a las mujeres dedicación casi plena al cuidado, como si no necesitasen un ingreso económico di</w:t>
      </w:r>
      <w:r>
        <w:t>g</w:t>
      </w:r>
      <w:r w:rsidRPr="00D07A3D">
        <w:t>no propio para sobrevivir y ser autónomas.</w:t>
      </w:r>
    </w:p>
    <w:p w:rsidR="002318EA" w:rsidRDefault="002318EA" w:rsidP="00E6689E">
      <w:pPr>
        <w:pStyle w:val="Texto"/>
      </w:pPr>
    </w:p>
    <w:p w:rsidR="002318EA" w:rsidRDefault="002318EA" w:rsidP="00E6689E">
      <w:pPr>
        <w:pStyle w:val="Texto"/>
      </w:pPr>
      <w:r w:rsidRPr="00D07A3D">
        <w:t xml:space="preserve">Las mujeres que son hijas de padres </w:t>
      </w:r>
      <w:r>
        <w:t>o madres adultas</w:t>
      </w:r>
      <w:r w:rsidRPr="00D07A3D">
        <w:t xml:space="preserve"> mayores enfermas o dependientes y que deben conciliar su últ</w:t>
      </w:r>
      <w:r>
        <w:t>ima etapa en el mercado laboral</w:t>
      </w:r>
      <w:r w:rsidRPr="00D07A3D">
        <w:t xml:space="preserve"> con el cuidado de su</w:t>
      </w:r>
      <w:r>
        <w:t>s familias, de sus familiares y</w:t>
      </w:r>
      <w:r w:rsidRPr="00D07A3D">
        <w:t>a mayores</w:t>
      </w:r>
      <w:r>
        <w:t>.</w:t>
      </w:r>
    </w:p>
    <w:p w:rsidR="002318EA" w:rsidRDefault="002318EA" w:rsidP="00E6689E">
      <w:pPr>
        <w:pStyle w:val="Texto"/>
      </w:pPr>
    </w:p>
    <w:p w:rsidR="002318EA" w:rsidRDefault="002318EA" w:rsidP="00E6689E">
      <w:pPr>
        <w:pStyle w:val="Texto"/>
      </w:pPr>
      <w:r>
        <w:t>E</w:t>
      </w:r>
      <w:r w:rsidRPr="00D07A3D">
        <w:t>stán también</w:t>
      </w:r>
      <w:r>
        <w:t xml:space="preserve"> las</w:t>
      </w:r>
      <w:r w:rsidRPr="00D07A3D">
        <w:t xml:space="preserve"> mujeres trabajadoras de res</w:t>
      </w:r>
      <w:r>
        <w:t>idencias o de los servicios de ayuda a d</w:t>
      </w:r>
      <w:r w:rsidRPr="00D07A3D">
        <w:t>omicilio, que están empleadas en un sector históricamente invisible y no valorado y mayoritariamente externalizado y privatizado</w:t>
      </w:r>
      <w:r>
        <w:t>.</w:t>
      </w:r>
    </w:p>
    <w:p w:rsidR="002318EA" w:rsidRDefault="002318EA" w:rsidP="00E6689E">
      <w:pPr>
        <w:pStyle w:val="Texto"/>
      </w:pPr>
    </w:p>
    <w:p w:rsidR="002318EA" w:rsidRDefault="002318EA" w:rsidP="00E6689E">
      <w:pPr>
        <w:pStyle w:val="Texto"/>
      </w:pPr>
      <w:r>
        <w:t>Y l</w:t>
      </w:r>
      <w:r w:rsidRPr="00D07A3D">
        <w:t>as mujeres trabajadoras del hogar, uno de los eslabones más débiles cuando hablamos de cuidados y que tantos debates no</w:t>
      </w:r>
      <w:r>
        <w:t>s</w:t>
      </w:r>
      <w:r w:rsidRPr="00D07A3D">
        <w:t xml:space="preserve"> </w:t>
      </w:r>
      <w:r>
        <w:t>ha traído en esta Cámara.</w:t>
      </w:r>
    </w:p>
    <w:p w:rsidR="002318EA" w:rsidRDefault="002318EA" w:rsidP="00E6689E">
      <w:pPr>
        <w:pStyle w:val="Texto"/>
      </w:pPr>
    </w:p>
    <w:p w:rsidR="002318EA" w:rsidRDefault="002318EA" w:rsidP="00416134">
      <w:pPr>
        <w:pStyle w:val="Texto"/>
      </w:pPr>
      <w:r>
        <w:t>N</w:t>
      </w:r>
      <w:r w:rsidRPr="00D07A3D">
        <w:t xml:space="preserve">o es casualidad </w:t>
      </w:r>
      <w:r>
        <w:t xml:space="preserve">que </w:t>
      </w:r>
      <w:r w:rsidRPr="00D07A3D">
        <w:t>en el mercado laboral los sectores feminizados tengan un reconocimiento simbólico menor, pero también un reconocimiento material menor. Los salarios son más bajos y las cond</w:t>
      </w:r>
      <w:r>
        <w:t>iciones laborales más precarias e</w:t>
      </w:r>
      <w:r w:rsidRPr="00D07A3D">
        <w:t>n</w:t>
      </w:r>
      <w:r>
        <w:t xml:space="preserve"> comparación con los sectores ma</w:t>
      </w:r>
      <w:r w:rsidRPr="00D07A3D">
        <w:t>sculin</w:t>
      </w:r>
      <w:r>
        <w:t>iz</w:t>
      </w:r>
      <w:r w:rsidRPr="00D07A3D">
        <w:t>ados.</w:t>
      </w:r>
    </w:p>
    <w:p w:rsidR="002318EA" w:rsidRDefault="002318EA" w:rsidP="00416134">
      <w:pPr>
        <w:pStyle w:val="Texto"/>
      </w:pPr>
    </w:p>
    <w:p w:rsidR="002318EA" w:rsidRDefault="002318EA" w:rsidP="00416134">
      <w:pPr>
        <w:pStyle w:val="Texto"/>
      </w:pPr>
      <w:r w:rsidRPr="00D07A3D">
        <w:t>No se pued</w:t>
      </w:r>
      <w:r>
        <w:t>e hablar de acabar con la brech</w:t>
      </w:r>
      <w:r w:rsidRPr="00D07A3D">
        <w:t>a</w:t>
      </w:r>
      <w:r>
        <w:t xml:space="preserve"> salarial,</w:t>
      </w:r>
      <w:r w:rsidRPr="00D07A3D">
        <w:t xml:space="preserve"> con el techo de</w:t>
      </w:r>
      <w:r>
        <w:t xml:space="preserve"> cristal, </w:t>
      </w:r>
      <w:r w:rsidRPr="00D07A3D">
        <w:t>con el suelo pegajoso y no se puede hablar de alc</w:t>
      </w:r>
      <w:r>
        <w:t>anzar la igualdad sin mencionar có</w:t>
      </w:r>
      <w:r w:rsidRPr="00D07A3D">
        <w:t>mo vamos a cambiar nuestra forma de organizar los cuidados, porque la organización social y económica actual deja de lado el bienestar de las personas y el bi</w:t>
      </w:r>
      <w:r>
        <w:t>en común, porque promueve y se s</w:t>
      </w:r>
      <w:r w:rsidRPr="00D07A3D">
        <w:t>op</w:t>
      </w:r>
      <w:r>
        <w:t>o</w:t>
      </w:r>
      <w:r w:rsidRPr="00D07A3D">
        <w:t>rta sobre un trabajo invisible, no reconocido y no valorado</w:t>
      </w:r>
      <w:r>
        <w:t>.</w:t>
      </w:r>
    </w:p>
    <w:p w:rsidR="002318EA" w:rsidRDefault="002318EA" w:rsidP="00416134">
      <w:pPr>
        <w:pStyle w:val="Texto"/>
      </w:pPr>
    </w:p>
    <w:p w:rsidR="002318EA" w:rsidRDefault="002318EA" w:rsidP="00416134">
      <w:pPr>
        <w:pStyle w:val="Texto"/>
      </w:pPr>
      <w:r>
        <w:t>El valor económico del trabajo</w:t>
      </w:r>
      <w:r w:rsidRPr="00D07A3D">
        <w:t xml:space="preserve"> de cuidados no remunerado que llevan a cabo en todo el mundo las mujeres d</w:t>
      </w:r>
      <w:r>
        <w:t>e…</w:t>
      </w:r>
    </w:p>
    <w:p w:rsidR="002318EA" w:rsidRDefault="002318EA" w:rsidP="00E6689E">
      <w:pPr>
        <w:pStyle w:val="Texto"/>
      </w:pPr>
    </w:p>
    <w:p w:rsidR="002318EA" w:rsidRPr="00A00CA0" w:rsidRDefault="002318EA" w:rsidP="00E6689E">
      <w:pPr>
        <w:pStyle w:val="Texto"/>
      </w:pPr>
      <w:r>
        <w:t>(25. zintaren amaiera)</w:t>
      </w:r>
    </w:p>
    <w:p w:rsidR="002318EA" w:rsidRPr="005A45A1" w:rsidRDefault="002318EA" w:rsidP="001D02F9">
      <w:pPr>
        <w:pStyle w:val="Texto"/>
        <w:rPr>
          <w:lang w:val="eu-ES"/>
        </w:rPr>
      </w:pPr>
      <w:r w:rsidRPr="005A45A1">
        <w:rPr>
          <w:lang w:val="eu-ES"/>
        </w:rPr>
        <w:t>(26. zintaren hasiera)</w:t>
      </w:r>
    </w:p>
    <w:p w:rsidR="002318EA" w:rsidRDefault="002318EA" w:rsidP="001D02F9">
      <w:pPr>
        <w:pStyle w:val="Texto"/>
      </w:pPr>
    </w:p>
    <w:p w:rsidR="002318EA" w:rsidRDefault="002318EA" w:rsidP="001D02F9">
      <w:pPr>
        <w:pStyle w:val="Texto"/>
      </w:pPr>
      <w:r>
        <w:t>…</w:t>
      </w:r>
      <w:r w:rsidRPr="00042EE5">
        <w:t xml:space="preserve"> no reconocido y no valorado</w:t>
      </w:r>
      <w:r>
        <w:t>.</w:t>
      </w:r>
    </w:p>
    <w:p w:rsidR="002318EA" w:rsidRDefault="002318EA" w:rsidP="001D02F9">
      <w:pPr>
        <w:pStyle w:val="Texto"/>
      </w:pPr>
    </w:p>
    <w:p w:rsidR="002318EA" w:rsidRDefault="002318EA" w:rsidP="001D02F9">
      <w:pPr>
        <w:pStyle w:val="Texto"/>
      </w:pPr>
      <w:r>
        <w:t>E</w:t>
      </w:r>
      <w:r w:rsidRPr="00042EE5">
        <w:t>l valor económico del trabajo de cuidados no remunerado que llevan a cabo en todo el mundo las mujeres de 15 o más años</w:t>
      </w:r>
      <w:r>
        <w:t>,</w:t>
      </w:r>
      <w:r w:rsidRPr="00042EE5">
        <w:t xml:space="preserve"> asciende al menos a 10,8 billones de dólares anuales, una cifra que triplica </w:t>
      </w:r>
      <w:r>
        <w:t>e</w:t>
      </w:r>
      <w:r w:rsidRPr="00042EE5">
        <w:t xml:space="preserve">l tamaño de la industria mundial de la </w:t>
      </w:r>
      <w:r>
        <w:t>t</w:t>
      </w:r>
      <w:r w:rsidRPr="00042EE5">
        <w:t>ecnología. Estos son un texto literal que se publicaba recientemente</w:t>
      </w:r>
      <w:r>
        <w:t xml:space="preserve"> d</w:t>
      </w:r>
      <w:r w:rsidRPr="00042EE5">
        <w:t xml:space="preserve">esde </w:t>
      </w:r>
      <w:r>
        <w:t xml:space="preserve">Oxfam Intermon en el informe El trabajo de los cuidados y la crisis global de la desigualdad, y </w:t>
      </w:r>
      <w:r w:rsidRPr="00042EE5">
        <w:t xml:space="preserve">en ese mismo informe se afirma que en todo el planeta </w:t>
      </w:r>
      <w:r>
        <w:t>ha</w:t>
      </w:r>
      <w:r w:rsidRPr="00042EE5">
        <w:t>y 67 millones de profesionales de</w:t>
      </w:r>
      <w:r>
        <w:t>l</w:t>
      </w:r>
      <w:r w:rsidRPr="00042EE5">
        <w:t xml:space="preserve"> hogar, de las cuales el 80</w:t>
      </w:r>
      <w:r w:rsidR="00734B90">
        <w:t> </w:t>
      </w:r>
      <w:r w:rsidRPr="00042EE5">
        <w:t>% son mujeres</w:t>
      </w:r>
      <w:r>
        <w:t>, u</w:t>
      </w:r>
      <w:r w:rsidRPr="00042EE5">
        <w:t>n trabajo, como decimos, feminizado</w:t>
      </w:r>
      <w:r>
        <w:t>,</w:t>
      </w:r>
      <w:r w:rsidRPr="00042EE5">
        <w:t xml:space="preserve"> que en el 50</w:t>
      </w:r>
      <w:r w:rsidR="00734B90">
        <w:t> </w:t>
      </w:r>
      <w:r w:rsidRPr="00042EE5">
        <w:t xml:space="preserve">% de los casos no tiene la protección de </w:t>
      </w:r>
      <w:r>
        <w:t xml:space="preserve">un </w:t>
      </w:r>
      <w:r w:rsidRPr="00042EE5">
        <w:t>salario mínim</w:t>
      </w:r>
      <w:r>
        <w:t>o ni de un registro de horario.</w:t>
      </w:r>
    </w:p>
    <w:p w:rsidR="002318EA" w:rsidRDefault="002318EA" w:rsidP="001D02F9">
      <w:pPr>
        <w:pStyle w:val="Texto"/>
      </w:pPr>
    </w:p>
    <w:p w:rsidR="002318EA" w:rsidRDefault="002318EA" w:rsidP="001D02F9">
      <w:pPr>
        <w:pStyle w:val="Texto"/>
      </w:pPr>
      <w:r w:rsidRPr="00042EE5">
        <w:t xml:space="preserve">Y en Euskadi tenemos tendencias similares a los datos que nos ofrece el informe de </w:t>
      </w:r>
      <w:r>
        <w:t>Oxfam a</w:t>
      </w:r>
      <w:r w:rsidRPr="00042EE5">
        <w:t xml:space="preserve"> nivel mundial y por ello hay que continuar trabajando. Son necesarias medidas de corto, medio y largo alcance que busquen dar respuestas concretas a necesidades inmediatas y también que busquen cambios más de fondo, más profundos para no est</w:t>
      </w:r>
      <w:r>
        <w:t>ar</w:t>
      </w:r>
      <w:r w:rsidRPr="00042EE5">
        <w:t xml:space="preserve"> eternamente poniendo parches en una cuestión tan importante como es el bienestar de la gente. No podemos jugar de ninguna forma con una cuestió</w:t>
      </w:r>
      <w:r>
        <w:t>n tan importante en la sociedad.</w:t>
      </w:r>
    </w:p>
    <w:p w:rsidR="002318EA" w:rsidRDefault="002318EA" w:rsidP="001D02F9">
      <w:pPr>
        <w:pStyle w:val="Texto"/>
      </w:pPr>
    </w:p>
    <w:p w:rsidR="002318EA" w:rsidRDefault="002318EA" w:rsidP="001D02F9">
      <w:pPr>
        <w:pStyle w:val="Texto"/>
      </w:pPr>
      <w:r>
        <w:t>D</w:t>
      </w:r>
      <w:r w:rsidRPr="00042EE5">
        <w:t>esde Elkarrekin Podemos hemos traído medidas</w:t>
      </w:r>
      <w:r>
        <w:t>,</w:t>
      </w:r>
      <w:r w:rsidRPr="00042EE5">
        <w:t xml:space="preserve"> propuestas y hemos intentado buscar soluciones a través de varias iniciativas y también hemos puesto sobre la mesa medidas concretas para el </w:t>
      </w:r>
      <w:r>
        <w:t xml:space="preserve">corto, </w:t>
      </w:r>
      <w:r w:rsidRPr="00042EE5">
        <w:t xml:space="preserve">medio </w:t>
      </w:r>
      <w:r>
        <w:t xml:space="preserve">y </w:t>
      </w:r>
      <w:r w:rsidRPr="00042EE5">
        <w:t>largo plazo a través de la enmienda que hemos presentado hoy</w:t>
      </w:r>
      <w:r>
        <w:t xml:space="preserve"> e</w:t>
      </w:r>
      <w:r w:rsidRPr="00042EE5">
        <w:t>n este debate</w:t>
      </w:r>
      <w:r>
        <w:t>.</w:t>
      </w:r>
    </w:p>
    <w:p w:rsidR="002318EA" w:rsidRDefault="002318EA" w:rsidP="001D02F9">
      <w:pPr>
        <w:pStyle w:val="Texto"/>
      </w:pPr>
    </w:p>
    <w:p w:rsidR="002318EA" w:rsidRDefault="002318EA" w:rsidP="001D02F9">
      <w:pPr>
        <w:pStyle w:val="Texto"/>
      </w:pPr>
      <w:r>
        <w:t>P</w:t>
      </w:r>
      <w:r w:rsidRPr="00042EE5">
        <w:t>roponemos en ella que se cumpla con el acuerdo alcanzado en Pleno sobre los cuidados, la sociedad más igual</w:t>
      </w:r>
      <w:r>
        <w:t>itaria</w:t>
      </w:r>
      <w:r w:rsidRPr="00042EE5">
        <w:t xml:space="preserve"> y la</w:t>
      </w:r>
      <w:r>
        <w:t>s</w:t>
      </w:r>
      <w:r w:rsidRPr="00042EE5">
        <w:t xml:space="preserve"> herramienta</w:t>
      </w:r>
      <w:r>
        <w:t>s</w:t>
      </w:r>
      <w:r w:rsidRPr="00042EE5">
        <w:t xml:space="preserve"> para poner las </w:t>
      </w:r>
      <w:r>
        <w:t xml:space="preserve">(?) </w:t>
      </w:r>
      <w:r w:rsidRPr="00042EE5">
        <w:t xml:space="preserve">vidas en el centro y que el Gobierno Vasco realice las campañas para reconocer y visibilizar y, por supuesto, poner en valor los cuidados y su contribución al desarrollo de Euskadi. </w:t>
      </w:r>
    </w:p>
    <w:p w:rsidR="002318EA" w:rsidRDefault="002318EA" w:rsidP="001D02F9">
      <w:pPr>
        <w:pStyle w:val="Texto"/>
      </w:pPr>
    </w:p>
    <w:p w:rsidR="002318EA" w:rsidRDefault="002318EA" w:rsidP="001D02F9">
      <w:pPr>
        <w:pStyle w:val="Texto"/>
      </w:pPr>
      <w:r w:rsidRPr="00042EE5">
        <w:t>Este Parl</w:t>
      </w:r>
      <w:r>
        <w:t>amento también tiene otra tarea, ten</w:t>
      </w:r>
      <w:r w:rsidRPr="00042EE5">
        <w:t xml:space="preserve">emos que reconocer públicamente los cuidados como bien común indispensable para el sostenimiento de la vida, reconocer la centralidad del trabajo del hogar y de los cuidados y el rol absolutamente imprescindible de las trabajadoras de hogar, su contribución al desarrollo social y económico y así como su bienestar a las personas en Euskadi. </w:t>
      </w:r>
    </w:p>
    <w:p w:rsidR="002318EA" w:rsidRDefault="002318EA" w:rsidP="001D02F9">
      <w:pPr>
        <w:pStyle w:val="Texto"/>
      </w:pPr>
    </w:p>
    <w:p w:rsidR="002318EA" w:rsidRDefault="002318EA" w:rsidP="001D02F9">
      <w:pPr>
        <w:pStyle w:val="Texto"/>
      </w:pPr>
      <w:r w:rsidRPr="00042EE5">
        <w:t>Y proponemos una vez más que el Gobierno Vasco realice cambios normativos y de gestión en todos sus ámbitos de competencia</w:t>
      </w:r>
      <w:r>
        <w:t xml:space="preserve"> e</w:t>
      </w:r>
      <w:r w:rsidRPr="00042EE5">
        <w:t xml:space="preserve"> influencia</w:t>
      </w:r>
      <w:r>
        <w:t>,</w:t>
      </w:r>
      <w:r w:rsidRPr="00042EE5">
        <w:t xml:space="preserve"> especialmente en aquellos relacionados con la contratación y e</w:t>
      </w:r>
      <w:r>
        <w:t xml:space="preserve">xternalización de </w:t>
      </w:r>
      <w:r w:rsidRPr="00042EE5">
        <w:t>servicios, adoptando medidas orientadas a eliminar la brecha salarial entre mujeres y hombres y a garantizar en sus ámbitos de competencia condiciones laborales iguales para las mujeres en trabajos comparables a los que desempeñan los hombres</w:t>
      </w:r>
      <w:r>
        <w:t>,</w:t>
      </w:r>
      <w:r w:rsidRPr="00042EE5">
        <w:t xml:space="preserve"> destinando</w:t>
      </w:r>
      <w:r>
        <w:t>,</w:t>
      </w:r>
      <w:r w:rsidRPr="00042EE5">
        <w:t xml:space="preserve"> porque esto es importante</w:t>
      </w:r>
      <w:r>
        <w:t>,</w:t>
      </w:r>
      <w:r w:rsidRPr="00042EE5">
        <w:t xml:space="preserve"> destinando para ello la financiación correspondiente. Lo que no podemos hacer es tener espíritu</w:t>
      </w:r>
      <w:r>
        <w:t>s,</w:t>
      </w:r>
      <w:r w:rsidRPr="00042EE5">
        <w:t xml:space="preserve"> intenciones, muy buenas, pero luego no dotar de los recursos suficientes para poner en marcha las medidas concretas que respondan a una necesidad que estamos de acuerdo que es incipiente y que es importante solucionar. </w:t>
      </w:r>
    </w:p>
    <w:p w:rsidR="002318EA" w:rsidRDefault="002318EA" w:rsidP="001D02F9">
      <w:pPr>
        <w:pStyle w:val="Texto"/>
      </w:pPr>
    </w:p>
    <w:p w:rsidR="002318EA" w:rsidRDefault="002318EA" w:rsidP="001D02F9">
      <w:pPr>
        <w:pStyle w:val="Texto"/>
      </w:pPr>
      <w:r w:rsidRPr="00042EE5">
        <w:t>Y también nos parece importante que se incorpore a las trabajadoras de</w:t>
      </w:r>
      <w:r>
        <w:t>l</w:t>
      </w:r>
      <w:r w:rsidRPr="00042EE5">
        <w:t xml:space="preserve"> hogar a la estrategia y al </w:t>
      </w:r>
      <w:r>
        <w:t>pl</w:t>
      </w:r>
      <w:r w:rsidRPr="00042EE5">
        <w:t xml:space="preserve">an operativo de acción para reducir la </w:t>
      </w:r>
      <w:r>
        <w:t xml:space="preserve">brecha salarial y </w:t>
      </w:r>
      <w:r w:rsidRPr="00042EE5">
        <w:t>para ello entendemos que se</w:t>
      </w:r>
      <w:r>
        <w:t xml:space="preserve"> h</w:t>
      </w:r>
      <w:r w:rsidRPr="00042EE5">
        <w:t>a de contar con la participación y aportaciones de las asociaciones</w:t>
      </w:r>
      <w:r>
        <w:t xml:space="preserve"> de</w:t>
      </w:r>
      <w:r w:rsidRPr="00042EE5">
        <w:t xml:space="preserve"> las trabajadoras</w:t>
      </w:r>
      <w:r>
        <w:t xml:space="preserve"> del hogar, de los agente socia</w:t>
      </w:r>
      <w:r w:rsidRPr="00042EE5">
        <w:t xml:space="preserve">les y económicos y de las personas expertas y del movimiento feminista. </w:t>
      </w:r>
    </w:p>
    <w:p w:rsidR="002318EA" w:rsidRDefault="002318EA" w:rsidP="001D02F9">
      <w:pPr>
        <w:pStyle w:val="Texto"/>
      </w:pPr>
    </w:p>
    <w:p w:rsidR="002318EA" w:rsidRDefault="002318EA" w:rsidP="001D02F9">
      <w:pPr>
        <w:pStyle w:val="Texto"/>
      </w:pPr>
      <w:r w:rsidRPr="00042EE5">
        <w:t>Y</w:t>
      </w:r>
      <w:r w:rsidR="00C30B2D">
        <w:t>,</w:t>
      </w:r>
      <w:r w:rsidRPr="00042EE5">
        <w:t xml:space="preserve"> finalmente, uno de los últimos puntos que inclu</w:t>
      </w:r>
      <w:r>
        <w:t>í</w:t>
      </w:r>
      <w:r w:rsidRPr="00042EE5">
        <w:t xml:space="preserve">amos en </w:t>
      </w:r>
      <w:r>
        <w:t xml:space="preserve">nuestra enmienda </w:t>
      </w:r>
      <w:r w:rsidRPr="00042EE5">
        <w:t>era para recordar que desde nuestro grupo estaremos vigilantes y esta institución debe estarlo para que el Gobierno Vasco ponga en marcha en los plazos acordados y en los término</w:t>
      </w:r>
      <w:r>
        <w:t>s acordados el plan Elkarrekin Z</w:t>
      </w:r>
      <w:r w:rsidRPr="00042EE5">
        <w:t xml:space="preserve">aintzen incluido </w:t>
      </w:r>
      <w:r>
        <w:t xml:space="preserve">en </w:t>
      </w:r>
      <w:r w:rsidRPr="00042EE5">
        <w:t xml:space="preserve">el acuerdo presupuestario de 2020 que democratiza los cuidados </w:t>
      </w:r>
      <w:r>
        <w:t xml:space="preserve">en Euskadi, </w:t>
      </w:r>
      <w:r w:rsidRPr="00042EE5">
        <w:t>que habla de otra forma de organizar socialmente el cuidado desde un punto de vi</w:t>
      </w:r>
      <w:r>
        <w:t>st</w:t>
      </w:r>
      <w:r w:rsidRPr="00042EE5">
        <w:t>a transformador, trasversal y corresponsable entre el Estado, el mercado, las familias y la sociedad civil.</w:t>
      </w:r>
    </w:p>
    <w:p w:rsidR="002318EA" w:rsidRDefault="002318EA" w:rsidP="001D02F9">
      <w:pPr>
        <w:pStyle w:val="Texto"/>
      </w:pPr>
    </w:p>
    <w:p w:rsidR="002318EA" w:rsidRPr="003A4943" w:rsidRDefault="002318EA" w:rsidP="001D02F9">
      <w:pPr>
        <w:pStyle w:val="Texto"/>
        <w:rPr>
          <w:lang w:val="eu-ES"/>
        </w:rPr>
      </w:pPr>
      <w:r w:rsidRPr="003A4943">
        <w:rPr>
          <w:lang w:val="eu-ES"/>
        </w:rPr>
        <w:t>Mila esker.</w:t>
      </w:r>
    </w:p>
    <w:p w:rsidR="002318EA" w:rsidRPr="003A4943" w:rsidRDefault="002318EA" w:rsidP="001D02F9">
      <w:pPr>
        <w:pStyle w:val="Texto"/>
        <w:rPr>
          <w:lang w:val="eu-ES"/>
        </w:rPr>
      </w:pPr>
    </w:p>
    <w:p w:rsidR="002318EA" w:rsidRPr="003A4943" w:rsidRDefault="002318EA" w:rsidP="001D02F9">
      <w:pPr>
        <w:pStyle w:val="Texto"/>
        <w:rPr>
          <w:lang w:val="eu-ES"/>
        </w:rPr>
      </w:pPr>
    </w:p>
    <w:p w:rsidR="00320561" w:rsidRDefault="002318EA" w:rsidP="0095487E">
      <w:pPr>
        <w:pStyle w:val="Texto"/>
        <w:rPr>
          <w:lang w:val="eu-ES"/>
        </w:rPr>
      </w:pPr>
      <w:r w:rsidRPr="003A4943">
        <w:rPr>
          <w:rFonts w:ascii="Futura Md BT" w:hAnsi="Futura Md BT"/>
          <w:lang w:val="eu-ES"/>
        </w:rPr>
        <w:t>LEHENDAKARIAK</w:t>
      </w:r>
      <w:r w:rsidR="00320561">
        <w:rPr>
          <w:lang w:val="eu-ES"/>
        </w:rPr>
        <w:t>: Eskerrik asko, García and</w:t>
      </w:r>
      <w:r w:rsidRPr="003A4943">
        <w:rPr>
          <w:lang w:val="eu-ES"/>
        </w:rPr>
        <w:t>rea.</w:t>
      </w:r>
    </w:p>
    <w:p w:rsidR="00320561" w:rsidRDefault="00320561" w:rsidP="0095487E">
      <w:pPr>
        <w:pStyle w:val="Texto"/>
        <w:rPr>
          <w:lang w:val="eu-ES"/>
        </w:rPr>
      </w:pPr>
    </w:p>
    <w:p w:rsidR="002318EA" w:rsidRPr="003A4943" w:rsidRDefault="002318EA" w:rsidP="0095487E">
      <w:pPr>
        <w:pStyle w:val="Texto"/>
        <w:rPr>
          <w:lang w:val="eu-ES"/>
        </w:rPr>
      </w:pPr>
      <w:r w:rsidRPr="003A4943">
        <w:rPr>
          <w:lang w:val="eu-ES"/>
        </w:rPr>
        <w:t xml:space="preserve">Euskal Talde Popularraren ordezkaria, Garrido </w:t>
      </w:r>
      <w:r w:rsidR="00320561">
        <w:rPr>
          <w:lang w:val="eu-ES"/>
        </w:rPr>
        <w:t>and</w:t>
      </w:r>
      <w:r w:rsidRPr="003A4943">
        <w:rPr>
          <w:lang w:val="eu-ES"/>
        </w:rPr>
        <w:t>rea zurea da hitza.</w:t>
      </w:r>
    </w:p>
    <w:p w:rsidR="002318EA" w:rsidRDefault="002318EA" w:rsidP="0095487E">
      <w:pPr>
        <w:pStyle w:val="Texto"/>
      </w:pPr>
    </w:p>
    <w:p w:rsidR="002318EA" w:rsidRDefault="002318EA" w:rsidP="0095487E">
      <w:pPr>
        <w:pStyle w:val="Texto"/>
      </w:pPr>
    </w:p>
    <w:p w:rsidR="002318EA" w:rsidRPr="005A45A1" w:rsidRDefault="002318EA" w:rsidP="0095487E">
      <w:pPr>
        <w:pStyle w:val="Texto"/>
        <w:rPr>
          <w:lang w:val="eu-ES"/>
        </w:rPr>
      </w:pPr>
      <w:r w:rsidRPr="005A45A1">
        <w:rPr>
          <w:rFonts w:ascii="Futura Md BT" w:hAnsi="Futura Md BT"/>
          <w:lang w:val="eu-ES"/>
        </w:rPr>
        <w:t>GARRIDO KNÖRR</w:t>
      </w:r>
      <w:r>
        <w:rPr>
          <w:lang w:val="eu-ES"/>
        </w:rPr>
        <w:t xml:space="preserve"> andreak:</w:t>
      </w:r>
      <w:r w:rsidRPr="005A45A1">
        <w:rPr>
          <w:lang w:val="eu-ES"/>
        </w:rPr>
        <w:t xml:space="preserve"> Eskerrik asko</w:t>
      </w:r>
      <w:r>
        <w:rPr>
          <w:lang w:val="eu-ES"/>
        </w:rPr>
        <w:t>,</w:t>
      </w:r>
      <w:r w:rsidRPr="005A45A1">
        <w:rPr>
          <w:lang w:val="eu-ES"/>
        </w:rPr>
        <w:t xml:space="preserve"> presidente and</w:t>
      </w:r>
      <w:r>
        <w:rPr>
          <w:lang w:val="eu-ES"/>
        </w:rPr>
        <w:t>rea, berrir</w:t>
      </w:r>
      <w:r w:rsidR="00320561">
        <w:rPr>
          <w:lang w:val="eu-ES"/>
        </w:rPr>
        <w:t>o</w:t>
      </w:r>
      <w:r>
        <w:rPr>
          <w:lang w:val="eu-ES"/>
        </w:rPr>
        <w:t>. E</w:t>
      </w:r>
      <w:r w:rsidRPr="005A45A1">
        <w:rPr>
          <w:lang w:val="eu-ES"/>
        </w:rPr>
        <w:t>gun on</w:t>
      </w:r>
      <w:r>
        <w:rPr>
          <w:lang w:val="eu-ES"/>
        </w:rPr>
        <w:t>,</w:t>
      </w:r>
      <w:r w:rsidRPr="005A45A1">
        <w:rPr>
          <w:lang w:val="eu-ES"/>
        </w:rPr>
        <w:t xml:space="preserve"> sailburuak, legebiltzarkideok.</w:t>
      </w:r>
    </w:p>
    <w:p w:rsidR="002318EA" w:rsidRPr="005A45A1" w:rsidRDefault="002318EA" w:rsidP="0095487E">
      <w:pPr>
        <w:pStyle w:val="Texto"/>
        <w:rPr>
          <w:lang w:val="eu-ES"/>
        </w:rPr>
      </w:pPr>
    </w:p>
    <w:p w:rsidR="002318EA" w:rsidRPr="005A45A1" w:rsidRDefault="002318EA" w:rsidP="005A45A1">
      <w:pPr>
        <w:pStyle w:val="Texto"/>
        <w:rPr>
          <w:lang w:val="eu-ES"/>
        </w:rPr>
      </w:pPr>
      <w:r w:rsidRPr="005A45A1">
        <w:rPr>
          <w:lang w:val="eu-ES"/>
        </w:rPr>
        <w:t>Ba</w:t>
      </w:r>
      <w:r>
        <w:rPr>
          <w:lang w:val="eu-ES"/>
        </w:rPr>
        <w:t>da,</w:t>
      </w:r>
      <w:r w:rsidRPr="005A45A1">
        <w:rPr>
          <w:lang w:val="eu-ES"/>
        </w:rPr>
        <w:t xml:space="preserve"> berriro zaintza gaiari buruz hitz egiten dugu Legebiltzarrean,</w:t>
      </w:r>
      <w:r>
        <w:rPr>
          <w:lang w:val="eu-ES"/>
        </w:rPr>
        <w:t xml:space="preserve"> ez da lehen aldiz, h</w:t>
      </w:r>
      <w:r w:rsidRPr="005A45A1">
        <w:rPr>
          <w:lang w:val="eu-ES"/>
        </w:rPr>
        <w:t>ain zuzen e</w:t>
      </w:r>
      <w:r>
        <w:rPr>
          <w:lang w:val="eu-ES"/>
        </w:rPr>
        <w:t>re, mendekotasun arretari buruz. E</w:t>
      </w:r>
      <w:r w:rsidRPr="005A45A1">
        <w:rPr>
          <w:lang w:val="eu-ES"/>
        </w:rPr>
        <w:t>ta</w:t>
      </w:r>
      <w:r>
        <w:rPr>
          <w:lang w:val="eu-ES"/>
        </w:rPr>
        <w:t xml:space="preserve">, azkenengo debatean, </w:t>
      </w:r>
      <w:r w:rsidRPr="005A45A1">
        <w:rPr>
          <w:lang w:val="eu-ES"/>
        </w:rPr>
        <w:t>egoitzen zentroei buruzko dekretuari buruzko debate horretan</w:t>
      </w:r>
      <w:r>
        <w:rPr>
          <w:lang w:val="eu-ES"/>
        </w:rPr>
        <w:t>,</w:t>
      </w:r>
      <w:r w:rsidRPr="005A45A1">
        <w:rPr>
          <w:lang w:val="eu-ES"/>
        </w:rPr>
        <w:t xml:space="preserve"> esan behar dugu Eusko Jaurlaritzari eskatu genio</w:t>
      </w:r>
      <w:r>
        <w:rPr>
          <w:lang w:val="eu-ES"/>
        </w:rPr>
        <w:t>la</w:t>
      </w:r>
      <w:r w:rsidRPr="005A45A1">
        <w:rPr>
          <w:lang w:val="eu-ES"/>
        </w:rPr>
        <w:t xml:space="preserve"> dekretu hau berrikustea.</w:t>
      </w:r>
      <w:r>
        <w:rPr>
          <w:lang w:val="eu-ES"/>
        </w:rPr>
        <w:t xml:space="preserve"> </w:t>
      </w:r>
      <w:r w:rsidRPr="005A45A1">
        <w:rPr>
          <w:lang w:val="eu-ES"/>
        </w:rPr>
        <w:t>Gaur</w:t>
      </w:r>
      <w:r>
        <w:rPr>
          <w:lang w:val="eu-ES"/>
        </w:rPr>
        <w:t>,</w:t>
      </w:r>
      <w:r w:rsidRPr="005A45A1">
        <w:rPr>
          <w:lang w:val="eu-ES"/>
        </w:rPr>
        <w:t xml:space="preserve"> aurkeztutako mozioaren aurrean</w:t>
      </w:r>
      <w:r>
        <w:rPr>
          <w:lang w:val="eu-ES"/>
        </w:rPr>
        <w:t>,</w:t>
      </w:r>
      <w:r w:rsidRPr="005A45A1">
        <w:rPr>
          <w:lang w:val="eu-ES"/>
        </w:rPr>
        <w:t xml:space="preserve"> akordio zabala lortu dugu</w:t>
      </w:r>
      <w:r>
        <w:rPr>
          <w:lang w:val="eu-ES"/>
        </w:rPr>
        <w:t>, baina ez da aho batez izango. E</w:t>
      </w:r>
      <w:r w:rsidRPr="005A45A1">
        <w:rPr>
          <w:lang w:val="eu-ES"/>
        </w:rPr>
        <w:t xml:space="preserve">ta uste dut akordio on batera heldu </w:t>
      </w:r>
      <w:r>
        <w:rPr>
          <w:lang w:val="eu-ES"/>
        </w:rPr>
        <w:t>garela, akordio zabala, zuzena. E</w:t>
      </w:r>
      <w:r w:rsidRPr="005A45A1">
        <w:rPr>
          <w:lang w:val="eu-ES"/>
        </w:rPr>
        <w:t>ta</w:t>
      </w:r>
      <w:r>
        <w:rPr>
          <w:lang w:val="eu-ES"/>
        </w:rPr>
        <w:t>,</w:t>
      </w:r>
      <w:r w:rsidRPr="005A45A1">
        <w:rPr>
          <w:lang w:val="eu-ES"/>
        </w:rPr>
        <w:t xml:space="preserve"> gainera</w:t>
      </w:r>
      <w:r>
        <w:rPr>
          <w:lang w:val="eu-ES"/>
        </w:rPr>
        <w:t>, akordio honetan, eta</w:t>
      </w:r>
      <w:r w:rsidRPr="005A45A1">
        <w:rPr>
          <w:lang w:val="eu-ES"/>
        </w:rPr>
        <w:t xml:space="preserve"> hau da guretzat inportanteena, betebeharrak zehatzak jarri dizkiogu Eusko Jaurlaritzari.</w:t>
      </w:r>
      <w:r>
        <w:rPr>
          <w:lang w:val="eu-ES"/>
        </w:rPr>
        <w:t xml:space="preserve"> </w:t>
      </w:r>
      <w:r w:rsidRPr="005A45A1">
        <w:rPr>
          <w:lang w:val="eu-ES"/>
        </w:rPr>
        <w:t>Espero dugu betebehar hauek lehen</w:t>
      </w:r>
      <w:r>
        <w:rPr>
          <w:lang w:val="eu-ES"/>
        </w:rPr>
        <w:t>bailehen betetzea. E</w:t>
      </w:r>
      <w:r w:rsidRPr="005A45A1">
        <w:rPr>
          <w:lang w:val="eu-ES"/>
        </w:rPr>
        <w:t>ta Ald</w:t>
      </w:r>
      <w:r>
        <w:rPr>
          <w:lang w:val="eu-ES"/>
        </w:rPr>
        <w:t xml:space="preserve">erdi Popularrak ildo horretatik </w:t>
      </w:r>
      <w:r w:rsidRPr="005A45A1">
        <w:rPr>
          <w:lang w:val="eu-ES"/>
        </w:rPr>
        <w:t>dagokion jarraipena egingo du.</w:t>
      </w:r>
    </w:p>
    <w:p w:rsidR="002318EA" w:rsidRPr="005A45A1" w:rsidRDefault="002318EA" w:rsidP="0095487E">
      <w:pPr>
        <w:pStyle w:val="Texto"/>
        <w:rPr>
          <w:lang w:val="eu-ES"/>
        </w:rPr>
      </w:pPr>
    </w:p>
    <w:p w:rsidR="002318EA" w:rsidRDefault="002318EA" w:rsidP="0095487E">
      <w:pPr>
        <w:pStyle w:val="Texto"/>
      </w:pPr>
      <w:r w:rsidRPr="00042EE5">
        <w:t>Como decía, volvemos a tratar el tema de los cuidados en este Parlamento, el tema de los cuidados a la dependencia y la última vez se aprobó un texto a propósito de</w:t>
      </w:r>
      <w:r>
        <w:t>l</w:t>
      </w:r>
      <w:r w:rsidRPr="00042EE5">
        <w:t xml:space="preserve"> debate que se sustanció en relación al decreto de los centros residenciales en la Comunidad </w:t>
      </w:r>
      <w:r>
        <w:t>Autón</w:t>
      </w:r>
      <w:r w:rsidRPr="00042EE5">
        <w:t>oma del País Vasco</w:t>
      </w:r>
      <w:r>
        <w:t>,</w:t>
      </w:r>
      <w:r w:rsidRPr="00042EE5">
        <w:t xml:space="preserve"> y en dicho</w:t>
      </w:r>
      <w:r>
        <w:t>…</w:t>
      </w:r>
      <w:r w:rsidRPr="00042EE5">
        <w:t xml:space="preserve"> bueno</w:t>
      </w:r>
      <w:r>
        <w:t>, se aprobó más</w:t>
      </w:r>
      <w:r w:rsidRPr="00042EE5">
        <w:t xml:space="preserve"> bien </w:t>
      </w:r>
      <w:r>
        <w:t>dos pá</w:t>
      </w:r>
      <w:r w:rsidRPr="00042EE5">
        <w:t>rrafos de la enmienda de totalidad del Grupo Popular que instaban al Gobierno Vasco a revisar</w:t>
      </w:r>
      <w:r>
        <w:t xml:space="preserve"> </w:t>
      </w:r>
      <w:r w:rsidRPr="00042EE5">
        <w:t>dicho decreto</w:t>
      </w:r>
      <w:r>
        <w:t>.</w:t>
      </w:r>
    </w:p>
    <w:p w:rsidR="002318EA" w:rsidRDefault="002318EA" w:rsidP="0095487E">
      <w:pPr>
        <w:pStyle w:val="Texto"/>
      </w:pPr>
    </w:p>
    <w:p w:rsidR="002318EA" w:rsidRDefault="002318EA" w:rsidP="0095487E">
      <w:pPr>
        <w:pStyle w:val="Texto"/>
      </w:pPr>
      <w:r>
        <w:t>Nos</w:t>
      </w:r>
      <w:r w:rsidRPr="00042EE5">
        <w:t xml:space="preserve">otros en </w:t>
      </w:r>
      <w:r>
        <w:t>ese</w:t>
      </w:r>
      <w:r w:rsidRPr="00042EE5">
        <w:t xml:space="preserve"> momento defendimos en esta tribuna que entendíamos que dicho decreto adolecía de muchas cuestiones importantes</w:t>
      </w:r>
      <w:r>
        <w:t xml:space="preserve">, y sobre todo </w:t>
      </w:r>
      <w:r w:rsidRPr="00042EE5">
        <w:t xml:space="preserve">habíamos entendido que </w:t>
      </w:r>
      <w:r>
        <w:t>e</w:t>
      </w:r>
      <w:r w:rsidRPr="00042EE5">
        <w:t>se decreto llegaba tarde</w:t>
      </w:r>
      <w:r>
        <w:t xml:space="preserve">, en esta Cámara habíamos </w:t>
      </w:r>
      <w:r w:rsidRPr="00042EE5">
        <w:t xml:space="preserve">instado a este Gobierno a remitir dicho decreto en reiteradas ocasiones y que había </w:t>
      </w:r>
      <w:r>
        <w:t>que además</w:t>
      </w:r>
      <w:r w:rsidRPr="00042EE5">
        <w:t xml:space="preserve"> adaptarlo a la situación actual de los centros residenciales</w:t>
      </w:r>
      <w:r>
        <w:t>,</w:t>
      </w:r>
      <w:r w:rsidRPr="00042EE5">
        <w:t xml:space="preserve"> a los diferentes tipos de </w:t>
      </w:r>
      <w:r>
        <w:t xml:space="preserve">centros </w:t>
      </w:r>
      <w:r w:rsidRPr="00042EE5">
        <w:t>residenciales</w:t>
      </w:r>
      <w:r>
        <w:t>,</w:t>
      </w:r>
      <w:r w:rsidRPr="00042EE5">
        <w:t xml:space="preserve"> a la necesidad </w:t>
      </w:r>
      <w:r>
        <w:t>también d</w:t>
      </w:r>
      <w:r w:rsidRPr="00042EE5">
        <w:t xml:space="preserve">e los </w:t>
      </w:r>
      <w:r w:rsidR="00C30B2D">
        <w:t>tiempos necesarios para</w:t>
      </w:r>
      <w:r>
        <w:t xml:space="preserve"> </w:t>
      </w:r>
      <w:r w:rsidRPr="00042EE5">
        <w:t>atender adecuadamente a nuestras personas mayores</w:t>
      </w:r>
      <w:r>
        <w:t>.</w:t>
      </w:r>
    </w:p>
    <w:p w:rsidR="002318EA" w:rsidRDefault="002318EA" w:rsidP="0095487E">
      <w:pPr>
        <w:pStyle w:val="Texto"/>
      </w:pPr>
    </w:p>
    <w:p w:rsidR="002318EA" w:rsidRDefault="002318EA" w:rsidP="0095487E">
      <w:pPr>
        <w:pStyle w:val="Texto"/>
      </w:pPr>
      <w:r>
        <w:t>P</w:t>
      </w:r>
      <w:r w:rsidRPr="00042EE5">
        <w:t>ero</w:t>
      </w:r>
      <w:r w:rsidR="00C30B2D">
        <w:t>,</w:t>
      </w:r>
      <w:r w:rsidRPr="00042EE5">
        <w:t xml:space="preserve"> sobre todo</w:t>
      </w:r>
      <w:r w:rsidR="00C30B2D">
        <w:t>,</w:t>
      </w:r>
      <w:r w:rsidRPr="00042EE5">
        <w:t xml:space="preserve"> en ese momento pues</w:t>
      </w:r>
      <w:r>
        <w:t>…</w:t>
      </w:r>
    </w:p>
    <w:p w:rsidR="002318EA" w:rsidRPr="005A45A1" w:rsidRDefault="002318EA" w:rsidP="0095487E">
      <w:pPr>
        <w:pStyle w:val="Texto"/>
        <w:rPr>
          <w:lang w:val="eu-ES"/>
        </w:rPr>
      </w:pPr>
    </w:p>
    <w:p w:rsidR="002318EA" w:rsidRPr="00A00CA0" w:rsidRDefault="002318EA" w:rsidP="0095487E">
      <w:pPr>
        <w:pStyle w:val="Texto"/>
      </w:pPr>
      <w:r w:rsidRPr="005A45A1">
        <w:rPr>
          <w:lang w:val="eu-ES"/>
        </w:rPr>
        <w:t>(26. zintaren amaiera)</w:t>
      </w:r>
    </w:p>
    <w:p w:rsidR="002318EA" w:rsidRDefault="002318EA" w:rsidP="0073425B">
      <w:pPr>
        <w:pStyle w:val="Texto"/>
      </w:pPr>
      <w:r>
        <w:t>(27. zintaren hasiera)</w:t>
      </w:r>
    </w:p>
    <w:p w:rsidR="002318EA" w:rsidRDefault="002318EA" w:rsidP="0073425B">
      <w:pPr>
        <w:pStyle w:val="Texto"/>
      </w:pPr>
    </w:p>
    <w:p w:rsidR="002318EA" w:rsidRDefault="002318EA" w:rsidP="0073425B">
      <w:pPr>
        <w:pStyle w:val="Texto"/>
      </w:pPr>
      <w:r>
        <w:t xml:space="preserve">… </w:t>
      </w:r>
      <w:r w:rsidRPr="00A95797">
        <w:t xml:space="preserve">tiempos necesarios para atender adecuadamente a nuestras personas </w:t>
      </w:r>
      <w:r>
        <w:t>mayores.</w:t>
      </w:r>
    </w:p>
    <w:p w:rsidR="002318EA" w:rsidRDefault="002318EA" w:rsidP="0073425B">
      <w:pPr>
        <w:pStyle w:val="Texto"/>
      </w:pPr>
    </w:p>
    <w:p w:rsidR="002318EA" w:rsidRDefault="002318EA" w:rsidP="0073425B">
      <w:pPr>
        <w:pStyle w:val="Texto"/>
      </w:pPr>
      <w:r>
        <w:t>P</w:t>
      </w:r>
      <w:r w:rsidRPr="00A95797">
        <w:t>ero</w:t>
      </w:r>
      <w:r>
        <w:t>,</w:t>
      </w:r>
      <w:r w:rsidRPr="00A95797">
        <w:t xml:space="preserve"> sobre todo</w:t>
      </w:r>
      <w:r>
        <w:t>,</w:t>
      </w:r>
      <w:r w:rsidRPr="00A95797">
        <w:t xml:space="preserve"> en ese momento, pues dijimos que el Gobierno Vasco no había hecho adecuadamente los deberes en relación a esta cuestión, dado que ellos mismos habían desoído algunas de las indicaciones que se habían recogido en algunos de los informes que </w:t>
      </w:r>
      <w:r>
        <w:t>ellos mismos habían solicitado.</w:t>
      </w:r>
    </w:p>
    <w:p w:rsidR="002318EA" w:rsidRDefault="002318EA" w:rsidP="0073425B">
      <w:pPr>
        <w:pStyle w:val="Texto"/>
      </w:pPr>
    </w:p>
    <w:p w:rsidR="002318EA" w:rsidRDefault="002318EA" w:rsidP="0073425B">
      <w:pPr>
        <w:pStyle w:val="Texto"/>
        <w:rPr>
          <w:lang w:val="eu-ES"/>
        </w:rPr>
      </w:pPr>
      <w:r w:rsidRPr="00A95797">
        <w:t>Por eso me ha parecido oportuno</w:t>
      </w:r>
      <w:r>
        <w:t>,</w:t>
      </w:r>
      <w:r w:rsidRPr="00A95797">
        <w:t xml:space="preserve"> a la hora de presentar varios puntos a la moción presentada por Euskal Herria Bildu, recuperar este acuerdo e instar al Gobierno Vasco</w:t>
      </w:r>
      <w:r>
        <w:t>, y dado que es un aporte</w:t>
      </w:r>
      <w:r w:rsidRPr="00A95797">
        <w:t xml:space="preserve"> reciente</w:t>
      </w:r>
      <w:r>
        <w:t>,</w:t>
      </w:r>
      <w:r w:rsidRPr="00A95797">
        <w:t xml:space="preserve"> a que haga cumplimient</w:t>
      </w:r>
      <w:r>
        <w:t>o a la revisión de este acuerdo</w:t>
      </w:r>
      <w:r w:rsidRPr="00A95797">
        <w:t>. Es uno de los puntos,</w:t>
      </w:r>
      <w:r>
        <w:t xml:space="preserve"> hay más, a los que luego,</w:t>
      </w:r>
      <w:r w:rsidRPr="00A95797">
        <w:t xml:space="preserve"> sin duda</w:t>
      </w:r>
      <w:r>
        <w:t>,</w:t>
      </w:r>
      <w:r w:rsidRPr="00A95797">
        <w:t xml:space="preserve"> me referiré</w:t>
      </w:r>
      <w:r>
        <w:rPr>
          <w:lang w:val="eu-ES"/>
        </w:rPr>
        <w:t>.</w:t>
      </w:r>
    </w:p>
    <w:p w:rsidR="002318EA" w:rsidRDefault="002318EA" w:rsidP="0073425B">
      <w:pPr>
        <w:pStyle w:val="Texto"/>
        <w:rPr>
          <w:lang w:val="eu-ES"/>
        </w:rPr>
      </w:pPr>
    </w:p>
    <w:p w:rsidR="002318EA" w:rsidRPr="00EB7B0F" w:rsidRDefault="002318EA" w:rsidP="0073425B">
      <w:pPr>
        <w:pStyle w:val="Texto"/>
        <w:rPr>
          <w:lang w:val="eu-ES"/>
        </w:rPr>
      </w:pPr>
      <w:r>
        <w:rPr>
          <w:lang w:val="eu-ES"/>
        </w:rPr>
        <w:t>Guretzat gai hau</w:t>
      </w:r>
      <w:r w:rsidRPr="003626F6">
        <w:rPr>
          <w:lang w:val="eu-ES"/>
        </w:rPr>
        <w:t xml:space="preserve"> oso inportantea da eta uste dugu instituzio desberdinak ere ba neurri edo dagozkion neurriak hartu behar dutela arazo honi aurre egiteko eta</w:t>
      </w:r>
      <w:r>
        <w:rPr>
          <w:lang w:val="eu-ES"/>
        </w:rPr>
        <w:t>,</w:t>
      </w:r>
      <w:r w:rsidRPr="003626F6">
        <w:rPr>
          <w:lang w:val="eu-ES"/>
        </w:rPr>
        <w:t xml:space="preserve"> bereziki</w:t>
      </w:r>
      <w:r>
        <w:rPr>
          <w:lang w:val="eu-ES"/>
        </w:rPr>
        <w:t>,</w:t>
      </w:r>
      <w:r w:rsidRPr="003626F6">
        <w:rPr>
          <w:lang w:val="eu-ES"/>
        </w:rPr>
        <w:t xml:space="preserve"> behar den arreta eskaintzeko</w:t>
      </w:r>
      <w:r>
        <w:rPr>
          <w:lang w:val="eu-ES"/>
        </w:rPr>
        <w:t>.</w:t>
      </w:r>
    </w:p>
    <w:p w:rsidR="002318EA" w:rsidRDefault="002318EA" w:rsidP="0073425B">
      <w:pPr>
        <w:pStyle w:val="Texto"/>
        <w:rPr>
          <w:lang w:val="eu-ES"/>
        </w:rPr>
      </w:pPr>
    </w:p>
    <w:p w:rsidR="002318EA" w:rsidRDefault="002318EA" w:rsidP="0073425B">
      <w:pPr>
        <w:pStyle w:val="Texto"/>
      </w:pPr>
      <w:r>
        <w:t>E</w:t>
      </w:r>
      <w:r w:rsidRPr="00A95797">
        <w:t>l tema de los cuidados</w:t>
      </w:r>
      <w:r>
        <w:t>,</w:t>
      </w:r>
      <w:r w:rsidRPr="00A95797">
        <w:t xml:space="preserve"> para este grupo</w:t>
      </w:r>
      <w:r>
        <w:t>,</w:t>
      </w:r>
      <w:r w:rsidRPr="00A95797">
        <w:t xml:space="preserve"> para el Grupo Popular</w:t>
      </w:r>
      <w:r>
        <w:t>,</w:t>
      </w:r>
      <w:r w:rsidRPr="00A95797">
        <w:t xml:space="preserve"> es un tema importante, sobre todo también</w:t>
      </w:r>
      <w:r>
        <w:t>,</w:t>
      </w:r>
      <w:r w:rsidRPr="00A95797">
        <w:t xml:space="preserve"> teniendo en cuenta </w:t>
      </w:r>
      <w:r>
        <w:t>–</w:t>
      </w:r>
      <w:r w:rsidRPr="00A95797">
        <w:t>y esta parlamentaria lo ha reiterado en esta tribuna en varias ocasiones</w:t>
      </w:r>
      <w:r>
        <w:t>–</w:t>
      </w:r>
      <w:r w:rsidRPr="00A95797">
        <w:t xml:space="preserve"> que es un sector claramente </w:t>
      </w:r>
      <w:r>
        <w:t>feminizado,</w:t>
      </w:r>
      <w:r w:rsidRPr="00A95797">
        <w:t xml:space="preserve"> que hace falta dar pasos, sin duda</w:t>
      </w:r>
      <w:r>
        <w:t>, en</w:t>
      </w:r>
      <w:r w:rsidRPr="00A95797">
        <w:t xml:space="preserve"> el reconocimiento social de la labor que principalmente realizamos las mujeres, porque somos principalmente las mujeres las que nos dedicamos a las labores de </w:t>
      </w:r>
      <w:r>
        <w:t>cuidados,</w:t>
      </w:r>
      <w:r w:rsidRPr="00A95797">
        <w:t xml:space="preserve"> que sin duda hay que incidir en cuestiones como son la corresponsabilidad, la </w:t>
      </w:r>
      <w:r>
        <w:t>división de tareas</w:t>
      </w:r>
      <w:r w:rsidRPr="00A95797">
        <w:t xml:space="preserve"> en el hogar familiar y todas las cuestiones también que tienen que ver con el cuidado de personas dependientes</w:t>
      </w:r>
      <w:r>
        <w:t>.</w:t>
      </w:r>
    </w:p>
    <w:p w:rsidR="002318EA" w:rsidRDefault="002318EA" w:rsidP="0073425B">
      <w:pPr>
        <w:pStyle w:val="Texto"/>
      </w:pPr>
    </w:p>
    <w:p w:rsidR="002318EA" w:rsidRDefault="002318EA" w:rsidP="0073425B">
      <w:pPr>
        <w:pStyle w:val="Texto"/>
      </w:pPr>
      <w:r>
        <w:t>Y,</w:t>
      </w:r>
      <w:r w:rsidRPr="00A95797">
        <w:t xml:space="preserve"> sin duda</w:t>
      </w:r>
      <w:r>
        <w:t>,</w:t>
      </w:r>
      <w:r w:rsidRPr="00A95797">
        <w:t xml:space="preserve"> una cuestión en la que también hay que reparar es en el ámbito empresarial y</w:t>
      </w:r>
      <w:r>
        <w:t>,</w:t>
      </w:r>
      <w:r w:rsidRPr="00A95797">
        <w:t xml:space="preserve"> desde luego</w:t>
      </w:r>
      <w:r>
        <w:t>,</w:t>
      </w:r>
      <w:r w:rsidRPr="00A95797">
        <w:t xml:space="preserve"> </w:t>
      </w:r>
      <w:r>
        <w:t>ahí</w:t>
      </w:r>
      <w:r w:rsidRPr="00A95797">
        <w:t xml:space="preserve"> también el Gobierno Vasco pues tiene que arbitrar las medidas necesarias para que las empresas puedan arbitrar los mecanismos necesarios para facilitar medidas de conciliación</w:t>
      </w:r>
      <w:r>
        <w:t>.</w:t>
      </w:r>
    </w:p>
    <w:p w:rsidR="002318EA" w:rsidRDefault="002318EA" w:rsidP="0073425B">
      <w:pPr>
        <w:pStyle w:val="Texto"/>
      </w:pPr>
    </w:p>
    <w:p w:rsidR="002318EA" w:rsidRDefault="002318EA" w:rsidP="0073425B">
      <w:pPr>
        <w:pStyle w:val="Texto"/>
      </w:pPr>
      <w:r>
        <w:t>C</w:t>
      </w:r>
      <w:r w:rsidRPr="00A95797">
        <w:t>uando hablamos de cuidados</w:t>
      </w:r>
      <w:r>
        <w:t>,</w:t>
      </w:r>
      <w:r w:rsidRPr="00A95797">
        <w:t xml:space="preserve"> hablamos de cuidados impartidos por personas profesionales, pero también hablamos</w:t>
      </w:r>
      <w:r>
        <w:t xml:space="preserve"> de</w:t>
      </w:r>
      <w:r w:rsidRPr="00A95797">
        <w:t xml:space="preserve"> esos </w:t>
      </w:r>
      <w:r>
        <w:t>cuidados que los imparten, que l</w:t>
      </w:r>
      <w:r w:rsidRPr="00A95797">
        <w:t>os dan personas que no son profesionales y</w:t>
      </w:r>
      <w:r>
        <w:t>,</w:t>
      </w:r>
      <w:r w:rsidRPr="00A95797">
        <w:t xml:space="preserve"> como tales</w:t>
      </w:r>
      <w:r>
        <w:t>,</w:t>
      </w:r>
      <w:r w:rsidRPr="00A95797">
        <w:t xml:space="preserve"> que no reciben muchas veces una remuneración por </w:t>
      </w:r>
      <w:r>
        <w:t>tal labor.</w:t>
      </w:r>
      <w:r w:rsidRPr="00A95797">
        <w:t xml:space="preserve"> </w:t>
      </w:r>
      <w:r>
        <w:t>S</w:t>
      </w:r>
      <w:r w:rsidRPr="00A95797">
        <w:t>on los cuidados que se producen en el entorno familiar, en el entorno afectivo</w:t>
      </w:r>
      <w:r>
        <w:t>.</w:t>
      </w:r>
      <w:r w:rsidRPr="00A95797">
        <w:t xml:space="preserve"> </w:t>
      </w:r>
      <w:r>
        <w:t>Y</w:t>
      </w:r>
      <w:r w:rsidRPr="00A95797">
        <w:t xml:space="preserve"> hay que destacar que estos cuidados también son </w:t>
      </w:r>
      <w:r>
        <w:t xml:space="preserve">muy importantes. </w:t>
      </w:r>
      <w:r w:rsidRPr="00A95797">
        <w:t>Algunas veces se realizan por personas que puedan ser profesionales, pero otras no son personas profesionales</w:t>
      </w:r>
      <w:r>
        <w:t>.</w:t>
      </w:r>
    </w:p>
    <w:p w:rsidR="002318EA" w:rsidRDefault="002318EA" w:rsidP="0073425B">
      <w:pPr>
        <w:pStyle w:val="Texto"/>
      </w:pPr>
    </w:p>
    <w:p w:rsidR="002318EA" w:rsidRDefault="002318EA" w:rsidP="0073425B">
      <w:pPr>
        <w:pStyle w:val="Texto"/>
      </w:pPr>
      <w:r>
        <w:t>Y,</w:t>
      </w:r>
      <w:r w:rsidRPr="00A95797">
        <w:t xml:space="preserve"> por lo tanto, sí que entendemos que este ámbito específico de los cuidados, los cuidados que se producen en el entorno familiar</w:t>
      </w:r>
      <w:r>
        <w:t>,</w:t>
      </w:r>
      <w:r w:rsidRPr="00A95797">
        <w:t xml:space="preserve"> tienen que tener una preferencia para la actuación de cualquier gobierno y</w:t>
      </w:r>
      <w:r>
        <w:t>,</w:t>
      </w:r>
      <w:r w:rsidRPr="00A95797">
        <w:t xml:space="preserve"> en este caso</w:t>
      </w:r>
      <w:r>
        <w:t>,</w:t>
      </w:r>
      <w:r w:rsidRPr="00A95797">
        <w:t xml:space="preserve"> del Gobierno Vasco, puesto que también es el entorno familiar</w:t>
      </w:r>
      <w:r>
        <w:t>,</w:t>
      </w:r>
      <w:r w:rsidRPr="00A95797">
        <w:t xml:space="preserve"> en el propio </w:t>
      </w:r>
      <w:r>
        <w:t>domicilio</w:t>
      </w:r>
      <w:r w:rsidRPr="00A95797">
        <w:t>, donde la mayoría de las personas dependientes consideran y tienen el deseo de ser cuidadas.</w:t>
      </w:r>
    </w:p>
    <w:p w:rsidR="002318EA" w:rsidRDefault="002318EA" w:rsidP="0073425B">
      <w:pPr>
        <w:pStyle w:val="Texto"/>
      </w:pPr>
    </w:p>
    <w:p w:rsidR="002318EA" w:rsidRDefault="002318EA" w:rsidP="0073425B">
      <w:pPr>
        <w:pStyle w:val="Texto"/>
      </w:pPr>
      <w:r w:rsidRPr="00A95797">
        <w:t>Por lo tanto, creo que hay que garantizar</w:t>
      </w:r>
      <w:r>
        <w:t>,</w:t>
      </w:r>
      <w:r w:rsidRPr="00A95797">
        <w:t xml:space="preserve"> sin duda</w:t>
      </w:r>
      <w:r>
        <w:t>,</w:t>
      </w:r>
      <w:r w:rsidRPr="00A95797">
        <w:t xml:space="preserve"> esos cuidados de calidad</w:t>
      </w:r>
      <w:r>
        <w:t>,</w:t>
      </w:r>
      <w:r w:rsidRPr="00A95797">
        <w:t xml:space="preserve"> en el entorno </w:t>
      </w:r>
      <w:r>
        <w:t>familiar, en el entorno</w:t>
      </w:r>
      <w:r w:rsidRPr="00A95797">
        <w:t xml:space="preserve"> de los cuidados profesionales</w:t>
      </w:r>
      <w:r>
        <w:t>.</w:t>
      </w:r>
      <w:r w:rsidRPr="00A95797">
        <w:t xml:space="preserve"> </w:t>
      </w:r>
      <w:r>
        <w:t>Y,</w:t>
      </w:r>
      <w:r w:rsidRPr="00A95797">
        <w:t xml:space="preserve"> además, creo que este tema debe de estar sin duda en la agenda de cualquier gobierno y</w:t>
      </w:r>
      <w:r>
        <w:t>,</w:t>
      </w:r>
      <w:r w:rsidRPr="00A95797">
        <w:t xml:space="preserve"> especialmente</w:t>
      </w:r>
      <w:r>
        <w:t>,</w:t>
      </w:r>
      <w:r w:rsidRPr="00A95797">
        <w:t xml:space="preserve"> en la agenda del Gobierno Vasco, teniendo en cuenta que la sociedad vasca es una de las sociedades más envejecidas, comparativamente</w:t>
      </w:r>
      <w:r>
        <w:t>,</w:t>
      </w:r>
      <w:r w:rsidRPr="00A95797">
        <w:t xml:space="preserve"> no solo con el resto de España, sino con el resto de países de la Unión Europea</w:t>
      </w:r>
      <w:r>
        <w:t>;</w:t>
      </w:r>
      <w:r w:rsidRPr="00A95797">
        <w:t xml:space="preserve"> y también teniendo en cuenta el impacto que tiene una sociedad envejecida</w:t>
      </w:r>
      <w:r>
        <w:t xml:space="preserve">, el envejecimiento </w:t>
      </w:r>
      <w:r w:rsidRPr="00A95797">
        <w:t>de nuestra población en el sistema social y en el sistema sanitario</w:t>
      </w:r>
      <w:r>
        <w:t>,</w:t>
      </w:r>
      <w:r w:rsidRPr="00A95797">
        <w:t xml:space="preserve"> también</w:t>
      </w:r>
      <w:r>
        <w:t>,</w:t>
      </w:r>
      <w:r w:rsidRPr="00A95797">
        <w:t xml:space="preserve"> por la demanda de ac</w:t>
      </w:r>
      <w:r>
        <w:t>tuaciones en estos dos ámbitos.</w:t>
      </w:r>
    </w:p>
    <w:p w:rsidR="002318EA" w:rsidRDefault="002318EA" w:rsidP="0073425B">
      <w:pPr>
        <w:pStyle w:val="Texto"/>
      </w:pPr>
    </w:p>
    <w:p w:rsidR="002318EA" w:rsidRDefault="002318EA" w:rsidP="0073425B">
      <w:pPr>
        <w:pStyle w:val="Texto"/>
      </w:pPr>
      <w:r w:rsidRPr="00A95797">
        <w:t>Cada vez tenemos enfermos con más enfermedades</w:t>
      </w:r>
      <w:r>
        <w:t>, cada vez tenemos</w:t>
      </w:r>
      <w:r w:rsidRPr="00A95797">
        <w:t xml:space="preserve"> más enfermos crónicos, incluso algunos con varias patologías, lo que se denomina en</w:t>
      </w:r>
      <w:r>
        <w:t>fermos</w:t>
      </w:r>
      <w:r w:rsidRPr="00A95797">
        <w:t xml:space="preserve"> pluripatológicos</w:t>
      </w:r>
      <w:r>
        <w:t>.</w:t>
      </w:r>
      <w:r w:rsidRPr="00A95797">
        <w:t xml:space="preserve"> </w:t>
      </w:r>
      <w:r>
        <w:t>Y</w:t>
      </w:r>
      <w:r w:rsidRPr="00A95797">
        <w:t xml:space="preserve"> estos enfermos necesitan</w:t>
      </w:r>
      <w:r>
        <w:t>,</w:t>
      </w:r>
      <w:r w:rsidRPr="00A95797">
        <w:t xml:space="preserve"> estos pacientes</w:t>
      </w:r>
      <w:r>
        <w:t>,</w:t>
      </w:r>
      <w:r w:rsidRPr="00A95797">
        <w:t xml:space="preserve"> cuidados en el ámbito sanitario, pero también en el ámbito social, que es también lo que se conoce como en el ámbi</w:t>
      </w:r>
      <w:r>
        <w:t>to del espacio socio sanitario.</w:t>
      </w:r>
    </w:p>
    <w:p w:rsidR="002318EA" w:rsidRDefault="002318EA" w:rsidP="0073425B">
      <w:pPr>
        <w:pStyle w:val="Texto"/>
      </w:pPr>
    </w:p>
    <w:p w:rsidR="002318EA" w:rsidRDefault="002318EA" w:rsidP="0073425B">
      <w:pPr>
        <w:pStyle w:val="Texto"/>
        <w:rPr>
          <w:lang w:val="eu-ES"/>
        </w:rPr>
      </w:pPr>
      <w:r w:rsidRPr="00A95797">
        <w:t>Bueno, nosotros</w:t>
      </w:r>
      <w:r>
        <w:t>,</w:t>
      </w:r>
      <w:r w:rsidRPr="00A95797">
        <w:t xml:space="preserve"> sí que quiero agradecer</w:t>
      </w:r>
      <w:r>
        <w:t>,</w:t>
      </w:r>
      <w:r w:rsidRPr="00A95797">
        <w:t xml:space="preserve"> </w:t>
      </w:r>
      <w:r>
        <w:rPr>
          <w:lang w:val="eu-ES"/>
        </w:rPr>
        <w:t>eta eskerrak</w:t>
      </w:r>
      <w:r w:rsidRPr="003626F6">
        <w:rPr>
          <w:lang w:val="eu-ES"/>
        </w:rPr>
        <w:t xml:space="preserve"> eman behar dut ere</w:t>
      </w:r>
      <w:r>
        <w:rPr>
          <w:lang w:val="eu-ES"/>
        </w:rPr>
        <w:t>,</w:t>
      </w:r>
      <w:r w:rsidRPr="003626F6">
        <w:rPr>
          <w:lang w:val="eu-ES"/>
        </w:rPr>
        <w:t xml:space="preserve"> eta eman nahi ditut</w:t>
      </w:r>
      <w:r>
        <w:rPr>
          <w:lang w:val="eu-ES"/>
        </w:rPr>
        <w:t>,</w:t>
      </w:r>
      <w:r w:rsidRPr="003626F6">
        <w:rPr>
          <w:lang w:val="eu-ES"/>
        </w:rPr>
        <w:t xml:space="preserve"> Gobernuari laguntza ematen dioten taldeei</w:t>
      </w:r>
      <w:r>
        <w:rPr>
          <w:lang w:val="eu-ES"/>
        </w:rPr>
        <w:t>,</w:t>
      </w:r>
      <w:r w:rsidRPr="003626F6">
        <w:rPr>
          <w:lang w:val="eu-ES"/>
        </w:rPr>
        <w:t xml:space="preserve"> ba azkenean bere disponibilitatea agerian geratu dela akordio hau lortzeko</w:t>
      </w:r>
      <w:r>
        <w:rPr>
          <w:lang w:val="eu-ES"/>
        </w:rPr>
        <w:t>,</w:t>
      </w:r>
      <w:r w:rsidRPr="003626F6">
        <w:rPr>
          <w:lang w:val="eu-ES"/>
        </w:rPr>
        <w:t xml:space="preserve"> eta gainera erraza izan delako</w:t>
      </w:r>
      <w:r>
        <w:rPr>
          <w:lang w:val="eu-ES"/>
        </w:rPr>
        <w:t>.</w:t>
      </w:r>
      <w:r w:rsidRPr="003626F6">
        <w:rPr>
          <w:lang w:val="eu-ES"/>
        </w:rPr>
        <w:t xml:space="preserve"> </w:t>
      </w:r>
      <w:r>
        <w:rPr>
          <w:lang w:val="eu-ES"/>
        </w:rPr>
        <w:t>N</w:t>
      </w:r>
      <w:r w:rsidRPr="003626F6">
        <w:rPr>
          <w:lang w:val="eu-ES"/>
        </w:rPr>
        <w:t>ik</w:t>
      </w:r>
      <w:r>
        <w:rPr>
          <w:lang w:val="eu-ES"/>
        </w:rPr>
        <w:t>,</w:t>
      </w:r>
      <w:r w:rsidRPr="003626F6">
        <w:rPr>
          <w:lang w:val="eu-ES"/>
        </w:rPr>
        <w:t xml:space="preserve"> kasu honetan</w:t>
      </w:r>
      <w:r>
        <w:rPr>
          <w:lang w:val="eu-ES"/>
        </w:rPr>
        <w:t>,</w:t>
      </w:r>
      <w:r w:rsidRPr="003626F6">
        <w:rPr>
          <w:lang w:val="eu-ES"/>
        </w:rPr>
        <w:t xml:space="preserve"> ba sentitzen dut azkenean </w:t>
      </w:r>
      <w:r>
        <w:rPr>
          <w:lang w:val="eu-ES"/>
        </w:rPr>
        <w:t>P</w:t>
      </w:r>
      <w:r w:rsidRPr="003626F6">
        <w:rPr>
          <w:lang w:val="eu-ES"/>
        </w:rPr>
        <w:t>odemos eta EH Bildu akordio honetan ez egotea</w:t>
      </w:r>
      <w:r>
        <w:rPr>
          <w:lang w:val="eu-ES"/>
        </w:rPr>
        <w:t>,</w:t>
      </w:r>
      <w:r w:rsidRPr="003626F6">
        <w:rPr>
          <w:lang w:val="eu-ES"/>
        </w:rPr>
        <w:t xml:space="preserve"> bueno</w:t>
      </w:r>
      <w:r>
        <w:rPr>
          <w:lang w:val="eu-ES"/>
        </w:rPr>
        <w:t>,</w:t>
      </w:r>
      <w:r w:rsidRPr="003626F6">
        <w:rPr>
          <w:lang w:val="eu-ES"/>
        </w:rPr>
        <w:t xml:space="preserve"> bere arrazoiak daukate eta nik</w:t>
      </w:r>
      <w:r>
        <w:rPr>
          <w:lang w:val="eu-ES"/>
        </w:rPr>
        <w:t xml:space="preserve"> hor</w:t>
      </w:r>
      <w:r w:rsidRPr="003626F6">
        <w:rPr>
          <w:lang w:val="eu-ES"/>
        </w:rPr>
        <w:t xml:space="preserve"> e</w:t>
      </w:r>
      <w:r>
        <w:rPr>
          <w:lang w:val="eu-ES"/>
        </w:rPr>
        <w:t>rrespetua ere adierazi nahi dut.</w:t>
      </w:r>
    </w:p>
    <w:p w:rsidR="002318EA" w:rsidRDefault="002318EA" w:rsidP="0073425B">
      <w:pPr>
        <w:pStyle w:val="Texto"/>
        <w:rPr>
          <w:lang w:val="eu-ES"/>
        </w:rPr>
      </w:pPr>
    </w:p>
    <w:p w:rsidR="002318EA" w:rsidRDefault="002318EA" w:rsidP="006756E9">
      <w:pPr>
        <w:pStyle w:val="Texto"/>
      </w:pPr>
      <w:r>
        <w:rPr>
          <w:lang w:val="eu-ES"/>
        </w:rPr>
        <w:t>B</w:t>
      </w:r>
      <w:r w:rsidRPr="003626F6">
        <w:rPr>
          <w:lang w:val="eu-ES"/>
        </w:rPr>
        <w:t>aina</w:t>
      </w:r>
      <w:r>
        <w:rPr>
          <w:lang w:val="eu-ES"/>
        </w:rPr>
        <w:t>,</w:t>
      </w:r>
      <w:r w:rsidRPr="003626F6">
        <w:rPr>
          <w:lang w:val="eu-ES"/>
        </w:rPr>
        <w:t xml:space="preserve"> bueno</w:t>
      </w:r>
      <w:r>
        <w:rPr>
          <w:lang w:val="eu-ES"/>
        </w:rPr>
        <w:t>,</w:t>
      </w:r>
      <w:r w:rsidRPr="003626F6">
        <w:rPr>
          <w:lang w:val="eu-ES"/>
        </w:rPr>
        <w:t xml:space="preserve"> gustatuko</w:t>
      </w:r>
      <w:r>
        <w:rPr>
          <w:lang w:val="eu-ES"/>
        </w:rPr>
        <w:t>…</w:t>
      </w:r>
      <w:r w:rsidRPr="003626F6">
        <w:rPr>
          <w:lang w:val="eu-ES"/>
        </w:rPr>
        <w:t xml:space="preserve"> ona izan zitekeen</w:t>
      </w:r>
      <w:r>
        <w:rPr>
          <w:lang w:val="eu-ES"/>
        </w:rPr>
        <w:t>a</w:t>
      </w:r>
      <w:r w:rsidRPr="003626F6">
        <w:rPr>
          <w:lang w:val="eu-ES"/>
        </w:rPr>
        <w:t xml:space="preserve"> edo aukera bat genuen ere kasu honetan ba akordio bat aho batez izateko</w:t>
      </w:r>
      <w:r>
        <w:rPr>
          <w:lang w:val="eu-ES"/>
        </w:rPr>
        <w:t>.</w:t>
      </w:r>
      <w:r w:rsidRPr="003626F6">
        <w:rPr>
          <w:lang w:val="eu-ES"/>
        </w:rPr>
        <w:t xml:space="preserve"> </w:t>
      </w:r>
      <w:r>
        <w:rPr>
          <w:lang w:val="eu-ES"/>
        </w:rPr>
        <w:t>C</w:t>
      </w:r>
      <w:r w:rsidRPr="00A95797">
        <w:t>omo decía</w:t>
      </w:r>
      <w:r>
        <w:t>,</w:t>
      </w:r>
      <w:r w:rsidRPr="00A95797">
        <w:t xml:space="preserve"> satisfacción porque</w:t>
      </w:r>
      <w:r>
        <w:t>,</w:t>
      </w:r>
      <w:r w:rsidRPr="00A95797">
        <w:t xml:space="preserve"> bueno</w:t>
      </w:r>
      <w:r>
        <w:t>,</w:t>
      </w:r>
      <w:r w:rsidRPr="00A95797">
        <w:t xml:space="preserve"> se han recogido todas las propuestas que plante</w:t>
      </w:r>
      <w:r>
        <w:t>áb</w:t>
      </w:r>
      <w:r w:rsidRPr="00A95797">
        <w:t>amos desde el principio hasta el final por el Grupo Po</w:t>
      </w:r>
      <w:r>
        <w:t>pular en este acuerdo.</w:t>
      </w:r>
    </w:p>
    <w:p w:rsidR="002318EA" w:rsidRDefault="002318EA" w:rsidP="006756E9">
      <w:pPr>
        <w:pStyle w:val="Texto"/>
      </w:pPr>
    </w:p>
    <w:p w:rsidR="002318EA" w:rsidRDefault="002318EA" w:rsidP="006756E9">
      <w:pPr>
        <w:pStyle w:val="Texto"/>
      </w:pPr>
      <w:r w:rsidRPr="00A95797">
        <w:t>Nosotros hablábamos de dar cumplimiento a la moción</w:t>
      </w:r>
      <w:r>
        <w:t>,</w:t>
      </w:r>
      <w:r w:rsidRPr="00A95797">
        <w:t xml:space="preserve"> que anteriormente </w:t>
      </w:r>
      <w:r>
        <w:t xml:space="preserve">he </w:t>
      </w:r>
      <w:r w:rsidRPr="00A95797">
        <w:t>señalado</w:t>
      </w:r>
      <w:r>
        <w:t>,</w:t>
      </w:r>
      <w:r w:rsidRPr="00A95797">
        <w:t xml:space="preserve"> relativa al decreto </w:t>
      </w:r>
      <w:r>
        <w:t>126/</w:t>
      </w:r>
      <w:r w:rsidRPr="00A95797">
        <w:t>2019</w:t>
      </w:r>
      <w:r>
        <w:t>,</w:t>
      </w:r>
      <w:r w:rsidRPr="00A95797">
        <w:t xml:space="preserve"> de los centros residenciales para personas mayores en </w:t>
      </w:r>
      <w:r>
        <w:t>el ámbito</w:t>
      </w:r>
      <w:r w:rsidRPr="00A95797">
        <w:t xml:space="preserve"> de la Comunidad</w:t>
      </w:r>
      <w:r>
        <w:t>.</w:t>
      </w:r>
    </w:p>
    <w:p w:rsidR="002318EA" w:rsidRDefault="002318EA" w:rsidP="006756E9">
      <w:pPr>
        <w:pStyle w:val="Texto"/>
      </w:pPr>
    </w:p>
    <w:p w:rsidR="002318EA" w:rsidRDefault="002318EA" w:rsidP="006756E9">
      <w:pPr>
        <w:pStyle w:val="Texto"/>
      </w:pPr>
      <w:r>
        <w:t>Y</w:t>
      </w:r>
      <w:r w:rsidRPr="00A95797">
        <w:t xml:space="preserve"> también </w:t>
      </w:r>
      <w:r>
        <w:t>instamos</w:t>
      </w:r>
      <w:r w:rsidRPr="00A95797">
        <w:t xml:space="preserve"> a dar cumplimiento a una proposición de ley también relativa a la presentación por parte de Emakunde de un plan integral de acción para analizar la situación y dignificar las condiciones de vida de las mujeres pensionistas vascas</w:t>
      </w:r>
      <w:r>
        <w:t xml:space="preserve">. </w:t>
      </w:r>
      <w:r w:rsidRPr="00A95797">
        <w:t>Este acuerdo</w:t>
      </w:r>
      <w:r>
        <w:t>,</w:t>
      </w:r>
      <w:r w:rsidRPr="00A95797">
        <w:t xml:space="preserve"> además</w:t>
      </w:r>
      <w:r>
        <w:t>,</w:t>
      </w:r>
      <w:r w:rsidRPr="00A95797">
        <w:t xml:space="preserve"> fue por unanimidad</w:t>
      </w:r>
      <w:r>
        <w:t>,</w:t>
      </w:r>
      <w:r w:rsidRPr="00A95797">
        <w:t xml:space="preserve"> lo apoyamos todos los grupos en aquel debate</w:t>
      </w:r>
      <w:r>
        <w:t>.</w:t>
      </w:r>
    </w:p>
    <w:p w:rsidR="002318EA" w:rsidRDefault="002318EA" w:rsidP="006756E9">
      <w:pPr>
        <w:pStyle w:val="Texto"/>
      </w:pPr>
    </w:p>
    <w:p w:rsidR="002318EA" w:rsidRDefault="002318EA" w:rsidP="006756E9">
      <w:pPr>
        <w:pStyle w:val="Texto"/>
      </w:pPr>
      <w:r>
        <w:t>Y,</w:t>
      </w:r>
      <w:r w:rsidRPr="00A95797">
        <w:t xml:space="preserve"> por otra parte, nos parece importante</w:t>
      </w:r>
      <w:r>
        <w:t>,</w:t>
      </w:r>
      <w:r w:rsidRPr="00A95797">
        <w:t xml:space="preserve"> y dado que la consejera también en la respuesta a la interpela</w:t>
      </w:r>
      <w:r>
        <w:t>ción que precedió a esta moción</w:t>
      </w:r>
      <w:r w:rsidRPr="00A95797">
        <w:t xml:space="preserve"> hizo referencia una estrategia de </w:t>
      </w:r>
      <w:r>
        <w:t>personas cuidadoras</w:t>
      </w:r>
      <w:r w:rsidRPr="00A95797">
        <w:t xml:space="preserve"> no profesionales, nosotros entendemos que dicha estrategia se tiene que elaborar y remitir a la Cámara a la mayor brevedad posible. Obviamente</w:t>
      </w:r>
      <w:r>
        <w:t>,</w:t>
      </w:r>
      <w:r w:rsidRPr="00A95797">
        <w:t xml:space="preserve"> estamos con la </w:t>
      </w:r>
      <w:r>
        <w:t>incógnita de cuá</w:t>
      </w:r>
      <w:r w:rsidRPr="00A95797">
        <w:t>ndo acabar</w:t>
      </w:r>
      <w:r>
        <w:t>á la legislatura.</w:t>
      </w:r>
      <w:r w:rsidRPr="00A95797">
        <w:t xml:space="preserve"> </w:t>
      </w:r>
      <w:r>
        <w:t>P</w:t>
      </w:r>
      <w:r w:rsidRPr="00A95797">
        <w:t>ero</w:t>
      </w:r>
      <w:r>
        <w:t>,</w:t>
      </w:r>
      <w:r w:rsidRPr="00A95797">
        <w:t xml:space="preserve"> en cualquier caso, creo que este Gobierno no puede estar</w:t>
      </w:r>
      <w:r>
        <w:t xml:space="preserve"> parado, que este</w:t>
      </w:r>
      <w:r w:rsidRPr="00A95797">
        <w:t xml:space="preserve"> es un tema absolutamente prioritario, es un compromiso del Gobierno y</w:t>
      </w:r>
      <w:r>
        <w:t>,</w:t>
      </w:r>
      <w:r w:rsidRPr="00A95797">
        <w:t xml:space="preserve"> por lo tanto, pedimos en uno de estos puntos también que se remita estrategia a la</w:t>
      </w:r>
      <w:r>
        <w:t xml:space="preserve"> mayor brevedad</w:t>
      </w:r>
      <w:r w:rsidRPr="00A95797">
        <w:t xml:space="preserve"> posible</w:t>
      </w:r>
      <w:r>
        <w:t>.</w:t>
      </w:r>
    </w:p>
    <w:p w:rsidR="002318EA" w:rsidRDefault="002318EA" w:rsidP="006756E9">
      <w:pPr>
        <w:pStyle w:val="Texto"/>
      </w:pPr>
    </w:p>
    <w:p w:rsidR="002318EA" w:rsidRDefault="002318EA" w:rsidP="006756E9">
      <w:pPr>
        <w:pStyle w:val="Texto"/>
      </w:pPr>
      <w:r>
        <w:t>B</w:t>
      </w:r>
      <w:r w:rsidRPr="00A95797">
        <w:t>ueno</w:t>
      </w:r>
      <w:r>
        <w:t>,</w:t>
      </w:r>
      <w:r w:rsidRPr="00A95797">
        <w:t xml:space="preserve"> ya voy a acabar, pero</w:t>
      </w:r>
      <w:r>
        <w:t>,</w:t>
      </w:r>
      <w:r w:rsidRPr="00A95797">
        <w:t xml:space="preserve"> quiero decir que</w:t>
      </w:r>
      <w:r>
        <w:t>,</w:t>
      </w:r>
      <w:r w:rsidRPr="00A95797">
        <w:t xml:space="preserve"> bueno</w:t>
      </w:r>
      <w:r>
        <w:t>,</w:t>
      </w:r>
      <w:r w:rsidRPr="00A95797">
        <w:t xml:space="preserve"> sin duda</w:t>
      </w:r>
      <w:r>
        <w:t>,</w:t>
      </w:r>
      <w:r w:rsidRPr="00A95797">
        <w:t xml:space="preserve"> para nosotros</w:t>
      </w:r>
      <w:r>
        <w:t>,</w:t>
      </w:r>
      <w:r w:rsidRPr="00A95797">
        <w:t xml:space="preserve"> este es un paso más y</w:t>
      </w:r>
      <w:r>
        <w:t>,</w:t>
      </w:r>
      <w:r w:rsidRPr="00A95797">
        <w:t xml:space="preserve"> obviamente</w:t>
      </w:r>
      <w:r>
        <w:t>,</w:t>
      </w:r>
      <w:r w:rsidRPr="00A95797">
        <w:t xml:space="preserve"> al final de la legislatura un paso importante a favor del sector de los cuidados, a favor de que se dé</w:t>
      </w:r>
      <w:r>
        <w:t>, se proporcio</w:t>
      </w:r>
      <w:r w:rsidRPr="00A95797">
        <w:t>n</w:t>
      </w:r>
      <w:r>
        <w:t>en unos cuidados de calidad. Y,</w:t>
      </w:r>
      <w:r w:rsidRPr="00A95797">
        <w:t xml:space="preserve"> sobre todo</w:t>
      </w:r>
      <w:r>
        <w:t>,</w:t>
      </w:r>
      <w:r w:rsidRPr="00A95797">
        <w:t xml:space="preserve"> ponemos deberes al Gobierno</w:t>
      </w:r>
      <w:r>
        <w:t xml:space="preserve"> para que arbitre,</w:t>
      </w:r>
      <w:r w:rsidRPr="00A95797">
        <w:t xml:space="preserve"> impulse y ponga en marcha aquellas medidas que sean necesarias para que se den unos cuidados de calidad en nuestra </w:t>
      </w:r>
      <w:r w:rsidR="00C30B2D">
        <w:t>c</w:t>
      </w:r>
      <w:r w:rsidRPr="00A95797">
        <w:t xml:space="preserve">omunidad </w:t>
      </w:r>
      <w:r w:rsidR="00C30B2D">
        <w:t>a</w:t>
      </w:r>
      <w:r w:rsidRPr="00A95797">
        <w:t>utón</w:t>
      </w:r>
      <w:r>
        <w:t>oma.</w:t>
      </w:r>
    </w:p>
    <w:p w:rsidR="002318EA" w:rsidRDefault="002318EA" w:rsidP="006756E9">
      <w:pPr>
        <w:pStyle w:val="Texto"/>
      </w:pPr>
    </w:p>
    <w:p w:rsidR="002318EA" w:rsidRPr="006756E9" w:rsidRDefault="002318EA" w:rsidP="006756E9">
      <w:pPr>
        <w:pStyle w:val="Texto"/>
        <w:rPr>
          <w:lang w:val="eu-ES"/>
        </w:rPr>
      </w:pPr>
      <w:r>
        <w:rPr>
          <w:lang w:val="eu-ES"/>
        </w:rPr>
        <w:t>B</w:t>
      </w:r>
      <w:r w:rsidRPr="006756E9">
        <w:rPr>
          <w:lang w:val="eu-ES"/>
        </w:rPr>
        <w:t xml:space="preserve">esterik gabe, </w:t>
      </w:r>
      <w:r>
        <w:rPr>
          <w:lang w:val="eu-ES"/>
        </w:rPr>
        <w:t>eskerrik asko</w:t>
      </w:r>
      <w:r w:rsidRPr="006756E9">
        <w:rPr>
          <w:lang w:val="eu-ES"/>
        </w:rPr>
        <w:t>…</w:t>
      </w:r>
    </w:p>
    <w:p w:rsidR="002318EA" w:rsidRPr="006756E9" w:rsidRDefault="002318EA" w:rsidP="0073425B">
      <w:pPr>
        <w:pStyle w:val="Texto"/>
        <w:rPr>
          <w:lang w:val="eu-ES"/>
        </w:rPr>
      </w:pPr>
    </w:p>
    <w:p w:rsidR="002318EA" w:rsidRPr="006756E9" w:rsidRDefault="002318EA" w:rsidP="0073425B">
      <w:pPr>
        <w:pStyle w:val="Texto"/>
        <w:rPr>
          <w:lang w:val="eu-ES"/>
        </w:rPr>
      </w:pPr>
      <w:r w:rsidRPr="006756E9">
        <w:rPr>
          <w:lang w:val="eu-ES"/>
        </w:rPr>
        <w:t>(27. zintaren amaiera)</w:t>
      </w:r>
    </w:p>
    <w:p w:rsidR="002318EA" w:rsidRDefault="002318EA" w:rsidP="00493998">
      <w:pPr>
        <w:pStyle w:val="Texto"/>
      </w:pPr>
      <w:r>
        <w:t>(28. zintaren hasiera)</w:t>
      </w:r>
    </w:p>
    <w:p w:rsidR="002318EA" w:rsidRDefault="002318EA" w:rsidP="00493998">
      <w:pPr>
        <w:pStyle w:val="Texto"/>
      </w:pPr>
    </w:p>
    <w:p w:rsidR="00C30B2D" w:rsidRDefault="002318EA" w:rsidP="00493998">
      <w:pPr>
        <w:pStyle w:val="Texto"/>
      </w:pPr>
      <w:r>
        <w:t xml:space="preserve">… </w:t>
      </w:r>
      <w:r w:rsidRPr="00F66682">
        <w:t xml:space="preserve">impulse y ponga en marcha aquellas medidas que sean necesarias para que se den unos </w:t>
      </w:r>
      <w:r>
        <w:t>cuidados de calidad en nuestra comunidad a</w:t>
      </w:r>
      <w:r w:rsidRPr="00F66682">
        <w:t>utónoma.</w:t>
      </w:r>
    </w:p>
    <w:p w:rsidR="00C30B2D" w:rsidRDefault="00C30B2D" w:rsidP="00493998">
      <w:pPr>
        <w:pStyle w:val="Texto"/>
        <w:rPr>
          <w:lang w:val="eu-ES"/>
        </w:rPr>
      </w:pPr>
    </w:p>
    <w:p w:rsidR="002318EA" w:rsidRPr="00DC4BCE" w:rsidRDefault="002318EA" w:rsidP="00493998">
      <w:pPr>
        <w:pStyle w:val="Texto"/>
        <w:rPr>
          <w:lang w:val="eu-ES"/>
        </w:rPr>
      </w:pPr>
      <w:r w:rsidRPr="00DC4BCE">
        <w:rPr>
          <w:lang w:val="eu-ES"/>
        </w:rPr>
        <w:t>Besterik gabe, eskerrik asko.</w:t>
      </w:r>
    </w:p>
    <w:p w:rsidR="002318EA" w:rsidRPr="00DC4BCE" w:rsidRDefault="002318EA" w:rsidP="00493998">
      <w:pPr>
        <w:pStyle w:val="Texto"/>
        <w:rPr>
          <w:lang w:val="eu-ES"/>
        </w:rPr>
      </w:pPr>
    </w:p>
    <w:p w:rsidR="002318EA" w:rsidRPr="00DC4BCE" w:rsidRDefault="002318EA" w:rsidP="00493998">
      <w:pPr>
        <w:pStyle w:val="Texto"/>
        <w:rPr>
          <w:lang w:val="eu-ES"/>
        </w:rPr>
      </w:pPr>
    </w:p>
    <w:p w:rsidR="002318EA" w:rsidRPr="00DC4BCE" w:rsidRDefault="002318EA" w:rsidP="00493998">
      <w:pPr>
        <w:pStyle w:val="Texto"/>
        <w:rPr>
          <w:lang w:val="eu-ES"/>
        </w:rPr>
      </w:pPr>
      <w:r w:rsidRPr="00DC4BCE">
        <w:rPr>
          <w:rFonts w:ascii="Futura Md BT" w:hAnsi="Futura Md BT"/>
          <w:lang w:val="eu-ES"/>
        </w:rPr>
        <w:t>LEHENDAKARIAK</w:t>
      </w:r>
      <w:r w:rsidRPr="00DC4BCE">
        <w:rPr>
          <w:lang w:val="eu-ES"/>
        </w:rPr>
        <w:t>: Eskerrik asko, Garrido andrea.</w:t>
      </w:r>
    </w:p>
    <w:p w:rsidR="002318EA" w:rsidRPr="00DC4BCE" w:rsidRDefault="002318EA" w:rsidP="00493998">
      <w:pPr>
        <w:pStyle w:val="Texto"/>
        <w:rPr>
          <w:lang w:val="eu-ES"/>
        </w:rPr>
      </w:pPr>
    </w:p>
    <w:p w:rsidR="002318EA" w:rsidRPr="00DC4BCE" w:rsidRDefault="002318EA" w:rsidP="00493998">
      <w:pPr>
        <w:pStyle w:val="Texto"/>
        <w:rPr>
          <w:lang w:val="eu-ES"/>
        </w:rPr>
      </w:pPr>
      <w:r w:rsidRPr="00DC4BCE">
        <w:rPr>
          <w:lang w:val="eu-ES"/>
        </w:rPr>
        <w:t>Euskal Sozialistak. Sánchez andrea, zurea da hitza.</w:t>
      </w:r>
    </w:p>
    <w:p w:rsidR="002318EA" w:rsidRDefault="002318EA" w:rsidP="00493998">
      <w:pPr>
        <w:pStyle w:val="Texto"/>
      </w:pPr>
    </w:p>
    <w:p w:rsidR="002318EA" w:rsidRDefault="002318EA" w:rsidP="00493998">
      <w:pPr>
        <w:pStyle w:val="Texto"/>
      </w:pPr>
    </w:p>
    <w:p w:rsidR="002318EA" w:rsidRDefault="002318EA" w:rsidP="00493998">
      <w:pPr>
        <w:pStyle w:val="Texto"/>
      </w:pPr>
      <w:r w:rsidRPr="00F66682">
        <w:rPr>
          <w:rFonts w:ascii="Futura Md BT" w:hAnsi="Futura Md BT"/>
        </w:rPr>
        <w:t>SÁNCHEZ MARTÍN</w:t>
      </w:r>
      <w:r>
        <w:t xml:space="preserve"> andreak: Sí. Gracias,</w:t>
      </w:r>
      <w:r w:rsidRPr="00F66682">
        <w:t xml:space="preserve"> </w:t>
      </w:r>
      <w:r>
        <w:t>p</w:t>
      </w:r>
      <w:r w:rsidRPr="00F66682">
        <w:t>residenta.</w:t>
      </w:r>
    </w:p>
    <w:p w:rsidR="002318EA" w:rsidRDefault="002318EA" w:rsidP="00493998">
      <w:pPr>
        <w:pStyle w:val="Texto"/>
      </w:pPr>
    </w:p>
    <w:p w:rsidR="002318EA" w:rsidRDefault="002318EA" w:rsidP="00493998">
      <w:pPr>
        <w:pStyle w:val="Texto"/>
      </w:pPr>
      <w:r w:rsidRPr="00F66682">
        <w:t>Vamos a debatir hoy de nuevo sobre el ámbito de los cuidados</w:t>
      </w:r>
      <w:r>
        <w:t>. Y por supuesto</w:t>
      </w:r>
      <w:r w:rsidRPr="00F66682">
        <w:t xml:space="preserve"> lo haremos encantados todas las veces que haga falta.</w:t>
      </w:r>
    </w:p>
    <w:p w:rsidR="002318EA" w:rsidRDefault="002318EA" w:rsidP="00493998">
      <w:pPr>
        <w:pStyle w:val="Texto"/>
      </w:pPr>
    </w:p>
    <w:p w:rsidR="002318EA" w:rsidRDefault="002318EA" w:rsidP="00D8564F">
      <w:pPr>
        <w:pStyle w:val="Texto"/>
      </w:pPr>
      <w:r w:rsidRPr="00F66682">
        <w:t xml:space="preserve">Pero no es la primera vez que hemos debatido sobre el ámbito de cuidados dentro de </w:t>
      </w:r>
      <w:r>
        <w:t>esta legislatura. Recientemente, ú</w:t>
      </w:r>
      <w:r w:rsidRPr="00F66682">
        <w:t>ltimamente, el 14 de noviembre del año pasado</w:t>
      </w:r>
      <w:r>
        <w:t>,</w:t>
      </w:r>
      <w:r w:rsidRPr="00F66682">
        <w:t xml:space="preserve"> debatimos una PNL sobre</w:t>
      </w:r>
      <w:r>
        <w:t>…</w:t>
      </w:r>
      <w:r w:rsidRPr="00F66682">
        <w:t xml:space="preserve"> presentada por el grupo Elkarrekin Podemos relativa al p</w:t>
      </w:r>
      <w:r>
        <w:t xml:space="preserve">lan de choque contra la precariedad laboral en </w:t>
      </w:r>
      <w:r w:rsidRPr="00F66682">
        <w:t>el sector de los cuidados</w:t>
      </w:r>
      <w:r>
        <w:t>.</w:t>
      </w:r>
      <w:r w:rsidRPr="00F66682">
        <w:t xml:space="preserve"> </w:t>
      </w:r>
      <w:r>
        <w:t>E</w:t>
      </w:r>
      <w:r w:rsidRPr="00F66682">
        <w:t>l 31</w:t>
      </w:r>
      <w:r>
        <w:t xml:space="preserve"> de octubre del año pasado una moción de Elkarrekin</w:t>
      </w:r>
      <w:r w:rsidRPr="00F66682">
        <w:t xml:space="preserve"> Podemos referente a mejoras de las condiciones de vida de la ciudadanía vasca, donde salió aprobada la </w:t>
      </w:r>
      <w:r>
        <w:t>en</w:t>
      </w:r>
      <w:r w:rsidRPr="00F66682">
        <w:t>mienda</w:t>
      </w:r>
      <w:r>
        <w:t xml:space="preserve"> a</w:t>
      </w:r>
      <w:r w:rsidRPr="00F66682">
        <w:t xml:space="preserve"> la totalidad presentada por </w:t>
      </w:r>
      <w:r>
        <w:t>el grupo Nacionalista Vasco y</w:t>
      </w:r>
      <w:r w:rsidRPr="00F66682">
        <w:t xml:space="preserve"> Socialista Vasco. Y unos días antes, el 24 d</w:t>
      </w:r>
      <w:r>
        <w:t>e octubre d</w:t>
      </w:r>
      <w:r w:rsidRPr="00F66682">
        <w:t>el 2019</w:t>
      </w:r>
      <w:r>
        <w:t>,</w:t>
      </w:r>
      <w:r w:rsidRPr="00F66682">
        <w:t xml:space="preserve"> una moción de EH Bildu relativa al decreto 126</w:t>
      </w:r>
      <w:r>
        <w:t>,</w:t>
      </w:r>
      <w:r w:rsidRPr="00F66682">
        <w:t xml:space="preserve"> de centros residenciales para personas mayores en la Comunidad Autónoma Vasca. </w:t>
      </w:r>
      <w:r>
        <w:t>En todos estos debates en lo</w:t>
      </w:r>
      <w:r w:rsidRPr="00F66682">
        <w:t xml:space="preserve"> que todos los grupos parlamentarios de</w:t>
      </w:r>
      <w:r>
        <w:t xml:space="preserve"> esta Cámara estamos de acuerdo</w:t>
      </w:r>
      <w:r w:rsidRPr="00F66682">
        <w:t xml:space="preserve"> es en la importancia que tiene</w:t>
      </w:r>
      <w:r>
        <w:t>n</w:t>
      </w:r>
      <w:r w:rsidRPr="00F66682">
        <w:t xml:space="preserve"> los cuidados en el</w:t>
      </w:r>
      <w:r>
        <w:t xml:space="preserve"> desarrollo de nuestra sociedad. </w:t>
      </w:r>
    </w:p>
    <w:p w:rsidR="002318EA" w:rsidRDefault="002318EA" w:rsidP="00493998">
      <w:pPr>
        <w:pStyle w:val="Texto"/>
      </w:pPr>
    </w:p>
    <w:p w:rsidR="002318EA" w:rsidRDefault="002318EA" w:rsidP="00493998">
      <w:pPr>
        <w:pStyle w:val="Texto"/>
      </w:pPr>
      <w:r>
        <w:t>Pero estos cuidados</w:t>
      </w:r>
      <w:r w:rsidRPr="00F66682">
        <w:t xml:space="preserve"> </w:t>
      </w:r>
      <w:r>
        <w:t>s</w:t>
      </w:r>
      <w:r w:rsidRPr="00F66682">
        <w:t>iguen recayendo todavía may</w:t>
      </w:r>
      <w:r>
        <w:t>oritariamente sobre las mujeres. P</w:t>
      </w:r>
      <w:r w:rsidRPr="00F66682">
        <w:t xml:space="preserve">or lo que es importante seguir avanzando en la </w:t>
      </w:r>
      <w:r>
        <w:t>corresponsabilidad de la pareja. A</w:t>
      </w:r>
      <w:r w:rsidRPr="00F66682">
        <w:t>sí como también es necesario contar con una estructura de apoyo institucional que pueda ser utilizada por el ciudadano en caso de necesidad.</w:t>
      </w:r>
    </w:p>
    <w:p w:rsidR="002318EA" w:rsidRDefault="002318EA" w:rsidP="00493998">
      <w:pPr>
        <w:pStyle w:val="Texto"/>
      </w:pPr>
    </w:p>
    <w:p w:rsidR="002318EA" w:rsidRDefault="002318EA" w:rsidP="00D8564F">
      <w:pPr>
        <w:pStyle w:val="Texto"/>
      </w:pPr>
      <w:r w:rsidRPr="00F66682">
        <w:t>Debemos de conseguir con las políticas públicas que se lleven a efecto que la mujer no tenga que renunciar a su carrera profesional por las limitaciones que se derivan de tener que hacer frente a los cui</w:t>
      </w:r>
      <w:r>
        <w:t>dados necesarios en la familia</w:t>
      </w:r>
      <w:r w:rsidRPr="00F66682">
        <w:t xml:space="preserve"> </w:t>
      </w:r>
      <w:r>
        <w:t>respecto a</w:t>
      </w:r>
      <w:r w:rsidRPr="00F66682">
        <w:t xml:space="preserve"> hijos, mayores, dependientes, etcétera.</w:t>
      </w:r>
      <w:r>
        <w:t xml:space="preserve"> </w:t>
      </w:r>
      <w:r w:rsidRPr="00F66682">
        <w:t>Y además que una persona dependiente pueda elegir si prefiere quedarse en su entorno habitual con apoy</w:t>
      </w:r>
      <w:r>
        <w:t>os informales o prefiere otra op</w:t>
      </w:r>
      <w:r w:rsidRPr="00F66682">
        <w:t>ción.  Y para ello se deben de r</w:t>
      </w:r>
      <w:r>
        <w:t>eforzar los programas de apoyo en</w:t>
      </w:r>
      <w:r w:rsidRPr="00F66682">
        <w:t xml:space="preserve"> los cuidados, garantizando la calidad de los mismos. </w:t>
      </w:r>
    </w:p>
    <w:p w:rsidR="002318EA" w:rsidRDefault="002318EA" w:rsidP="00493998">
      <w:pPr>
        <w:pStyle w:val="Texto"/>
      </w:pPr>
    </w:p>
    <w:p w:rsidR="002318EA" w:rsidRDefault="002318EA" w:rsidP="00493998">
      <w:pPr>
        <w:pStyle w:val="Texto"/>
      </w:pPr>
      <w:r w:rsidRPr="00F66682">
        <w:t>Es por ello</w:t>
      </w:r>
      <w:r>
        <w:t>,</w:t>
      </w:r>
      <w:r w:rsidRPr="00F66682">
        <w:t xml:space="preserve"> y por lo que conocedor </w:t>
      </w:r>
      <w:r>
        <w:t>de la importancia que ello tiene en nuestra sociedad,</w:t>
      </w:r>
      <w:r w:rsidRPr="00F66682">
        <w:t xml:space="preserve"> por lo que a lo largo de esta legislatura y por parte del Gobierno Vasco se han ido adoptando numerosas medidas con el fin de favorecer la conciliación laboral y familiar, tal y c</w:t>
      </w:r>
      <w:r>
        <w:t>omo se acordó en el Acuerdo de G</w:t>
      </w:r>
      <w:r w:rsidRPr="00F66682">
        <w:t>obierno firmado entre el</w:t>
      </w:r>
      <w:r>
        <w:t xml:space="preserve"> grupo Nacionalista Vasco y el g</w:t>
      </w:r>
      <w:r w:rsidRPr="00F66682">
        <w:t>rupo Socialista</w:t>
      </w:r>
      <w:r>
        <w:t xml:space="preserve"> al principio de la legislatura.</w:t>
      </w:r>
    </w:p>
    <w:p w:rsidR="002318EA" w:rsidRDefault="002318EA" w:rsidP="00493998">
      <w:pPr>
        <w:pStyle w:val="Texto"/>
      </w:pPr>
    </w:p>
    <w:p w:rsidR="002318EA" w:rsidRDefault="002318EA" w:rsidP="00493998">
      <w:pPr>
        <w:pStyle w:val="Texto"/>
      </w:pPr>
      <w:r>
        <w:t>D</w:t>
      </w:r>
      <w:r w:rsidRPr="00F66682">
        <w:t>entro de estas medidas están la de recog</w:t>
      </w:r>
      <w:r>
        <w:t>er dentro del VII Plan de Igualdad de Mujeres y Hombres esta necesidad de atención a los cuidados,</w:t>
      </w:r>
      <w:r w:rsidRPr="00F66682">
        <w:t xml:space="preserve">  </w:t>
      </w:r>
      <w:r>
        <w:t>hace referencia a ello. El Gobierno Vasco aprobó la Estrategia y Plan Operativo para Reducir la Brecha S</w:t>
      </w:r>
      <w:r w:rsidRPr="00F66682">
        <w:t xml:space="preserve">alarial en Euskadi en el </w:t>
      </w:r>
      <w:r>
        <w:t>Consejo de G</w:t>
      </w:r>
      <w:r w:rsidRPr="00F66682">
        <w:t>obierno del 27 noviembre del 2018 y está teniendo importantes resultados</w:t>
      </w:r>
      <w:r>
        <w:t>. También hemos contado con el Plan de Apoyo a las F</w:t>
      </w:r>
      <w:r w:rsidRPr="00F66682">
        <w:t>amilias</w:t>
      </w:r>
      <w:r>
        <w:t>,</w:t>
      </w:r>
      <w:r w:rsidRPr="00F66682">
        <w:t xml:space="preserve"> y entre esas medidas hay que destacar la aprobación de una excedencia </w:t>
      </w:r>
      <w:r>
        <w:t xml:space="preserve">de </w:t>
      </w:r>
      <w:r w:rsidRPr="00F66682">
        <w:t>16 semanas para ambos progenitores</w:t>
      </w:r>
      <w:r>
        <w:t>. Y está</w:t>
      </w:r>
      <w:r w:rsidRPr="00F66682">
        <w:t xml:space="preserve"> p</w:t>
      </w:r>
      <w:r>
        <w:t>róximo a presentarse la Estrategia para Personas C</w:t>
      </w:r>
      <w:r w:rsidRPr="00F66682">
        <w:t>uidadoras en breve, dentro del plazo previsto para ello</w:t>
      </w:r>
      <w:r>
        <w:t>,</w:t>
      </w:r>
      <w:r w:rsidRPr="00F66682">
        <w:t xml:space="preserve"> dentro de este año, tras haberse efectuado un proceso participativo con personas del sector para dar un enfoque transformador de los cuidados</w:t>
      </w:r>
      <w:r>
        <w:t>. Y</w:t>
      </w:r>
      <w:r w:rsidRPr="00F66682">
        <w:t xml:space="preserve"> se han adoptado medidas para l</w:t>
      </w:r>
      <w:r>
        <w:t>uchar contra la brecha salarial, p</w:t>
      </w:r>
      <w:r w:rsidRPr="00F66682">
        <w:t>ero en anteriores iniciativas no se ha reconocido el valor de este plan operativo para reducir la brecha salarial iniciado a finales del 2018</w:t>
      </w:r>
      <w:r>
        <w:t>. Y</w:t>
      </w:r>
      <w:r w:rsidRPr="00F66682">
        <w:t xml:space="preserve"> se ha solicitado varias veces que se realice un </w:t>
      </w:r>
      <w:r>
        <w:t xml:space="preserve">nuevo </w:t>
      </w:r>
      <w:r w:rsidRPr="00F66682">
        <w:t>plan a pesar de los buenos resultados que se están obteniendo</w:t>
      </w:r>
      <w:r>
        <w:t>.</w:t>
      </w:r>
    </w:p>
    <w:p w:rsidR="002318EA" w:rsidRDefault="002318EA" w:rsidP="00493998">
      <w:pPr>
        <w:pStyle w:val="Texto"/>
      </w:pPr>
    </w:p>
    <w:p w:rsidR="002318EA" w:rsidRDefault="002318EA" w:rsidP="00493998">
      <w:pPr>
        <w:pStyle w:val="Texto"/>
      </w:pPr>
      <w:r w:rsidRPr="00F66682">
        <w:t xml:space="preserve">Y en esta iniciativa tampoco </w:t>
      </w:r>
      <w:r>
        <w:t xml:space="preserve">y </w:t>
      </w:r>
      <w:r w:rsidRPr="00F66682">
        <w:t>se solici</w:t>
      </w:r>
      <w:r>
        <w:t>ta otra vez que se realicen subplanes dentro del plan g</w:t>
      </w:r>
      <w:r w:rsidRPr="00F66682">
        <w:t>eneral para determinados sectores.</w:t>
      </w:r>
    </w:p>
    <w:p w:rsidR="002318EA" w:rsidRDefault="002318EA" w:rsidP="00493998">
      <w:pPr>
        <w:pStyle w:val="Texto"/>
      </w:pPr>
    </w:p>
    <w:p w:rsidR="002318EA" w:rsidRDefault="002318EA" w:rsidP="00493998">
      <w:pPr>
        <w:pStyle w:val="Texto"/>
      </w:pPr>
      <w:r w:rsidRPr="00F66682">
        <w:t>Con todas las medidas adoptadas se pretende reforzar el cuidado profesional institucional sin perder el cuidado no profesional.</w:t>
      </w:r>
    </w:p>
    <w:p w:rsidR="002318EA" w:rsidRDefault="002318EA" w:rsidP="00493998">
      <w:pPr>
        <w:pStyle w:val="Texto"/>
      </w:pPr>
    </w:p>
    <w:p w:rsidR="002318EA" w:rsidRDefault="002318EA" w:rsidP="00493998">
      <w:pPr>
        <w:pStyle w:val="Texto"/>
      </w:pPr>
      <w:r>
        <w:t>En la actual iniciativa</w:t>
      </w:r>
      <w:r w:rsidRPr="00F66682">
        <w:t xml:space="preserve"> el grupo propo</w:t>
      </w:r>
      <w:r>
        <w:t>nente solicita la revisión del Decreto 126/2019, t</w:t>
      </w:r>
      <w:r w:rsidRPr="00F66682">
        <w:t>al como se acordó en la moción del 28 de octubre del año pasado</w:t>
      </w:r>
      <w:r>
        <w:t>. Y</w:t>
      </w:r>
      <w:r w:rsidRPr="00F66682">
        <w:t xml:space="preserve"> tanto</w:t>
      </w:r>
      <w:r>
        <w:t xml:space="preserve"> en</w:t>
      </w:r>
      <w:r w:rsidRPr="00F66682">
        <w:t xml:space="preserve"> nuestra enmienda a la totalidad presentada en un principio como en la </w:t>
      </w:r>
      <w:r>
        <w:t>enmienda transaccional</w:t>
      </w:r>
      <w:r w:rsidRPr="00F66682">
        <w:t xml:space="preserve"> nosotros recogíamos, evidentemente, como n</w:t>
      </w:r>
      <w:r>
        <w:t>o podía ser de otra manera, estar de a</w:t>
      </w:r>
      <w:r w:rsidRPr="00F66682">
        <w:t xml:space="preserve">cuerdo en dar cumplimiento a ese acuerdo adoptado </w:t>
      </w:r>
      <w:r>
        <w:t>ese día.</w:t>
      </w:r>
    </w:p>
    <w:p w:rsidR="002318EA" w:rsidRDefault="002318EA" w:rsidP="00493998">
      <w:pPr>
        <w:pStyle w:val="Texto"/>
      </w:pPr>
    </w:p>
    <w:p w:rsidR="002318EA" w:rsidRDefault="002318EA" w:rsidP="00A44B23">
      <w:pPr>
        <w:pStyle w:val="Texto"/>
      </w:pPr>
      <w:r>
        <w:t>T</w:t>
      </w:r>
      <w:r w:rsidRPr="00F66682">
        <w:t>ambién solicita en el punto segundo el proponente que se cumpla la proposición no de ley de octubre del 2018 relativa a la presentación por parte de Emakunde de un plan integral d</w:t>
      </w:r>
      <w:r>
        <w:t xml:space="preserve">e acción </w:t>
      </w:r>
      <w:r w:rsidRPr="00F66682">
        <w:t>para analizar la situación y digni</w:t>
      </w:r>
      <w:r>
        <w:t>ficar las condiciones de vida de</w:t>
      </w:r>
      <w:r w:rsidRPr="00F66682">
        <w:t xml:space="preserve"> las mujeres pensionistas</w:t>
      </w:r>
      <w:r>
        <w:t>. Y</w:t>
      </w:r>
      <w:r w:rsidRPr="00F66682">
        <w:t xml:space="preserve"> también con eso estábamos de acuerdo tanto en la </w:t>
      </w:r>
      <w:r>
        <w:t>enmienda a la totalidad presentada por nosotros</w:t>
      </w:r>
      <w:r w:rsidRPr="00F66682">
        <w:t xml:space="preserve"> como</w:t>
      </w:r>
      <w:r>
        <w:t xml:space="preserve"> en</w:t>
      </w:r>
      <w:r w:rsidRPr="00F66682">
        <w:t xml:space="preserve"> la enmienda </w:t>
      </w:r>
      <w:r>
        <w:t>transaccional que hemos firmado</w:t>
      </w:r>
      <w:r w:rsidRPr="00F66682">
        <w:t xml:space="preserve"> </w:t>
      </w:r>
      <w:r>
        <w:t>también estamos en esa línea.</w:t>
      </w:r>
    </w:p>
    <w:p w:rsidR="002318EA" w:rsidRDefault="002318EA" w:rsidP="00A44B23">
      <w:pPr>
        <w:pStyle w:val="Texto"/>
      </w:pPr>
    </w:p>
    <w:p w:rsidR="002318EA" w:rsidRDefault="002318EA" w:rsidP="00A44B23">
      <w:pPr>
        <w:pStyle w:val="Texto"/>
      </w:pPr>
      <w:r>
        <w:t>P</w:t>
      </w:r>
      <w:r w:rsidRPr="00F66682">
        <w:t>ero</w:t>
      </w:r>
      <w:r>
        <w:t>,</w:t>
      </w:r>
      <w:r w:rsidRPr="00F66682">
        <w:t xml:space="preserve"> de repente, lo que me sorprende es que dentro de la iniciativa original se inventa</w:t>
      </w:r>
      <w:r>
        <w:t>n</w:t>
      </w:r>
      <w:r w:rsidRPr="00F66682">
        <w:t xml:space="preserve"> la creación de un fondo de compensación significativo para mujeres que han trabajado durante años en el sector de los cuidados</w:t>
      </w:r>
      <w:r>
        <w:t>. Hombre, l</w:t>
      </w:r>
      <w:r w:rsidRPr="00F66682">
        <w:t>os fondos de</w:t>
      </w:r>
      <w:r>
        <w:t xml:space="preserve"> </w:t>
      </w:r>
      <w:r w:rsidRPr="00F66682">
        <w:t>compensación se suelen crear normalment</w:t>
      </w:r>
      <w:r>
        <w:t>e como abono de indemnizaciones. C</w:t>
      </w:r>
      <w:r w:rsidRPr="00F66682">
        <w:t>omo</w:t>
      </w:r>
      <w:r>
        <w:t>,</w:t>
      </w:r>
      <w:r w:rsidRPr="00F66682">
        <w:t xml:space="preserve"> por ejemplo</w:t>
      </w:r>
      <w:r>
        <w:t>,</w:t>
      </w:r>
      <w:r w:rsidRPr="00F66682">
        <w:t xml:space="preserve"> para víctimas de daños sufridos por enfermedad causada por exposición a un riesgo laboral. Pero en este caso se supone que lo que se pretende</w:t>
      </w:r>
      <w:r>
        <w:t>,</w:t>
      </w:r>
      <w:r w:rsidRPr="00F66682">
        <w:t xml:space="preserve"> se supone, porque no dice nada</w:t>
      </w:r>
      <w:r>
        <w:t>, no explica</w:t>
      </w:r>
      <w:r w:rsidRPr="00F66682">
        <w:t xml:space="preserve"> nada</w:t>
      </w:r>
      <w:r>
        <w:t>,</w:t>
      </w:r>
      <w:r w:rsidRPr="00F66682">
        <w:t xml:space="preserve"> es compensar retributivamente por parte del Gobierno Vasco a mujeres que hayan trabajado en el sector de los cuid</w:t>
      </w:r>
      <w:r>
        <w:t>ados, eso sí, sin aclarar ni qué</w:t>
      </w:r>
      <w:r w:rsidRPr="00F66682">
        <w:t xml:space="preserve"> se pretende</w:t>
      </w:r>
      <w:r>
        <w:t>,</w:t>
      </w:r>
      <w:r w:rsidRPr="00F66682">
        <w:t xml:space="preserve"> ni cómo</w:t>
      </w:r>
      <w:r>
        <w:t>,</w:t>
      </w:r>
      <w:r w:rsidRPr="00F66682">
        <w:t xml:space="preserve"> ni por</w:t>
      </w:r>
      <w:r>
        <w:t xml:space="preserve"> qué, ni qué</w:t>
      </w:r>
      <w:r w:rsidRPr="00F66682">
        <w:t xml:space="preserve"> cuantía</w:t>
      </w:r>
      <w:r>
        <w:t>s</w:t>
      </w:r>
      <w:r w:rsidRPr="00F66682">
        <w:t xml:space="preserve"> se quiere</w:t>
      </w:r>
      <w:r w:rsidR="00C30B2D">
        <w:t>n. N</w:t>
      </w:r>
      <w:r w:rsidRPr="00F66682">
        <w:t>ada de nada d</w:t>
      </w:r>
      <w:r>
        <w:t xml:space="preserve">e nada. </w:t>
      </w:r>
    </w:p>
    <w:p w:rsidR="002318EA" w:rsidRDefault="002318EA" w:rsidP="00A44B23">
      <w:pPr>
        <w:pStyle w:val="Texto"/>
      </w:pPr>
    </w:p>
    <w:p w:rsidR="002318EA" w:rsidRDefault="002318EA" w:rsidP="00A44B23">
      <w:pPr>
        <w:pStyle w:val="Texto"/>
      </w:pPr>
      <w:r>
        <w:t>En una anterior…</w:t>
      </w:r>
    </w:p>
    <w:p w:rsidR="002318EA" w:rsidRDefault="002318EA" w:rsidP="00493998">
      <w:pPr>
        <w:pStyle w:val="Texto"/>
      </w:pPr>
    </w:p>
    <w:p w:rsidR="002318EA" w:rsidRPr="00A00CA0" w:rsidRDefault="002318EA" w:rsidP="00493998">
      <w:pPr>
        <w:pStyle w:val="Texto"/>
      </w:pPr>
      <w:r>
        <w:t>(28. zintaren amaiera)</w:t>
      </w:r>
    </w:p>
    <w:p w:rsidR="002318EA" w:rsidRDefault="002318EA" w:rsidP="009F0F0D">
      <w:pPr>
        <w:pStyle w:val="Texto"/>
      </w:pPr>
      <w:r>
        <w:t>(29. zintaren hasiera)</w:t>
      </w:r>
    </w:p>
    <w:p w:rsidR="002318EA" w:rsidRDefault="002318EA" w:rsidP="009F0F0D">
      <w:pPr>
        <w:pStyle w:val="Texto"/>
      </w:pPr>
    </w:p>
    <w:p w:rsidR="002318EA" w:rsidRDefault="002318EA" w:rsidP="009F0F0D">
      <w:pPr>
        <w:pStyle w:val="Texto"/>
      </w:pPr>
      <w:r>
        <w:t>…</w:t>
      </w:r>
      <w:r w:rsidRPr="009A7C07">
        <w:t xml:space="preserve"> </w:t>
      </w:r>
      <w:r w:rsidR="00C30B2D">
        <w:t>ni que se pretend</w:t>
      </w:r>
      <w:r>
        <w:t>e, ni có</w:t>
      </w:r>
      <w:r w:rsidRPr="009A7C07">
        <w:t>mo</w:t>
      </w:r>
      <w:r>
        <w:t>,</w:t>
      </w:r>
      <w:r w:rsidRPr="009A7C07">
        <w:t xml:space="preserve"> ni por</w:t>
      </w:r>
      <w:r>
        <w:t xml:space="preserve"> qué,</w:t>
      </w:r>
      <w:r w:rsidRPr="009A7C07">
        <w:t xml:space="preserve"> ni qué cuantía</w:t>
      </w:r>
      <w:r w:rsidR="00C30B2D">
        <w:t>s</w:t>
      </w:r>
      <w:r w:rsidRPr="009A7C07">
        <w:t xml:space="preserve"> se quiere</w:t>
      </w:r>
      <w:r w:rsidR="00C30B2D">
        <w:t>n</w:t>
      </w:r>
      <w:r>
        <w:t>. N</w:t>
      </w:r>
      <w:r w:rsidRPr="009A7C07">
        <w:t>ada de nada de nada.</w:t>
      </w:r>
    </w:p>
    <w:p w:rsidR="002318EA" w:rsidRDefault="002318EA" w:rsidP="009F0F0D">
      <w:pPr>
        <w:pStyle w:val="Texto"/>
      </w:pPr>
    </w:p>
    <w:p w:rsidR="002318EA" w:rsidRDefault="002318EA" w:rsidP="009F0F0D">
      <w:pPr>
        <w:pStyle w:val="Texto"/>
      </w:pPr>
      <w:r w:rsidRPr="009A7C07">
        <w:t>En una anterior iniciativa se pedía que se pa</w:t>
      </w:r>
      <w:r>
        <w:t>gara con efectos retroactivos a</w:t>
      </w:r>
      <w:r w:rsidRPr="009A7C07">
        <w:t>bonos de cotizaciones a Seguridad Social, a personas que hayan prestado servicios como empleadas de hogar</w:t>
      </w:r>
      <w:r>
        <w:t>,</w:t>
      </w:r>
      <w:r w:rsidRPr="009A7C07">
        <w:t xml:space="preserve"> por encima de las cuantías señaladas en la normativa </w:t>
      </w:r>
      <w:r>
        <w:t>vigent</w:t>
      </w:r>
      <w:r w:rsidRPr="009A7C07">
        <w:t>e. Y en esta ocasión lo que se hace es ped</w:t>
      </w:r>
      <w:r>
        <w:t>ir una compensación económica, e</w:t>
      </w:r>
      <w:r w:rsidRPr="009A7C07">
        <w:t>so sí,</w:t>
      </w:r>
      <w:r>
        <w:t xml:space="preserve"> a </w:t>
      </w:r>
      <w:r w:rsidRPr="009A7C07">
        <w:t>cargo del Gobierno Vasco, con efectos retroactivos también</w:t>
      </w:r>
      <w:r>
        <w:t>,</w:t>
      </w:r>
      <w:r w:rsidRPr="009A7C07">
        <w:t xml:space="preserve"> a las mujeres que se hayan dedicado a los cuidados. Y la iniciativa no tiene ninguna lógica</w:t>
      </w:r>
      <w:r>
        <w:t>.</w:t>
      </w:r>
    </w:p>
    <w:p w:rsidR="002318EA" w:rsidRDefault="002318EA" w:rsidP="009F0F0D">
      <w:pPr>
        <w:pStyle w:val="Texto"/>
      </w:pPr>
    </w:p>
    <w:p w:rsidR="002318EA" w:rsidRDefault="002318EA" w:rsidP="009F0F0D">
      <w:pPr>
        <w:pStyle w:val="Texto"/>
      </w:pPr>
      <w:r>
        <w:t>En el punto tercero m</w:t>
      </w:r>
      <w:r w:rsidRPr="009A7C07">
        <w:t>ezcla</w:t>
      </w:r>
      <w:r>
        <w:t>,</w:t>
      </w:r>
      <w:r w:rsidRPr="009A7C07">
        <w:t xml:space="preserve"> con el fin de incluirse dentro del plan operativo para reducir la brecha salarial</w:t>
      </w:r>
      <w:r>
        <w:t>, l</w:t>
      </w:r>
      <w:r w:rsidRPr="009A7C07">
        <w:t>as personas empleadas</w:t>
      </w:r>
      <w:r>
        <w:t xml:space="preserve"> de hogar,</w:t>
      </w:r>
      <w:r w:rsidRPr="009A7C07">
        <w:t xml:space="preserve"> trabajadores de residencias o de los cuidados</w:t>
      </w:r>
      <w:r>
        <w:t xml:space="preserve">. A </w:t>
      </w:r>
      <w:r w:rsidRPr="009A7C07">
        <w:t>nuestro juicio</w:t>
      </w:r>
      <w:r>
        <w:t>,</w:t>
      </w:r>
      <w:r w:rsidRPr="009A7C07">
        <w:t xml:space="preserve"> dentro del Plan </w:t>
      </w:r>
      <w:r>
        <w:t>s</w:t>
      </w:r>
      <w:r w:rsidRPr="009A7C07">
        <w:t>e incluye ya cualquier actividad que pueda estar afectada por es</w:t>
      </w:r>
      <w:r>
        <w:t>a brecha salarial, n</w:t>
      </w:r>
      <w:r w:rsidRPr="009A7C07">
        <w:t>o hace falta el tener que recoger dentro del mismo subsectores, porque ese plan va dirigido a y enfocado a llegar a todos los sectores que puede</w:t>
      </w:r>
      <w:r>
        <w:t>n</w:t>
      </w:r>
      <w:r w:rsidRPr="009A7C07">
        <w:t xml:space="preserve"> que estar afectados por esa brecha salarial</w:t>
      </w:r>
      <w:r>
        <w:t>.</w:t>
      </w:r>
    </w:p>
    <w:p w:rsidR="002318EA" w:rsidRDefault="002318EA" w:rsidP="009F0F0D">
      <w:pPr>
        <w:pStyle w:val="Texto"/>
      </w:pPr>
    </w:p>
    <w:p w:rsidR="002318EA" w:rsidRDefault="002318EA" w:rsidP="009F0F0D">
      <w:pPr>
        <w:pStyle w:val="Texto"/>
      </w:pPr>
      <w:r>
        <w:t>L</w:t>
      </w:r>
      <w:r w:rsidRPr="009A7C07">
        <w:t>o que me sorprende al principio</w:t>
      </w:r>
      <w:r>
        <w:t>… C</w:t>
      </w:r>
      <w:r w:rsidRPr="009A7C07">
        <w:t>uando empezamos a intentar llegar a un acuerdo en la enmienda transaccional</w:t>
      </w:r>
      <w:r>
        <w:t>, hubo alg</w:t>
      </w:r>
      <w:r w:rsidRPr="009A7C07">
        <w:t>una propuesta por nuestra parte para lle</w:t>
      </w:r>
      <w:r>
        <w:t>v</w:t>
      </w:r>
      <w:r w:rsidRPr="009A7C07">
        <w:t xml:space="preserve">ar a cabo esa enmienda, me </w:t>
      </w:r>
      <w:r>
        <w:t xml:space="preserve">sorprendió </w:t>
      </w:r>
      <w:r w:rsidRPr="009A7C07">
        <w:t>que el grupo proponente desde un principio nos mand</w:t>
      </w:r>
      <w:r>
        <w:t>ó</w:t>
      </w:r>
      <w:r w:rsidRPr="009A7C07">
        <w:t xml:space="preserve"> a todos un correo diciendo </w:t>
      </w:r>
      <w:r>
        <w:t>"</w:t>
      </w:r>
      <w:r w:rsidRPr="009A7C07">
        <w:t xml:space="preserve">no voy a intentar </w:t>
      </w:r>
      <w:r>
        <w:t xml:space="preserve">el </w:t>
      </w:r>
      <w:r w:rsidRPr="009A7C07">
        <w:t xml:space="preserve">realizar ninguna </w:t>
      </w:r>
      <w:r>
        <w:t>en</w:t>
      </w:r>
      <w:r w:rsidRPr="009A7C07">
        <w:t>mienda transaccional, porque vista</w:t>
      </w:r>
      <w:r>
        <w:t>s</w:t>
      </w:r>
      <w:r w:rsidRPr="009A7C07">
        <w:t xml:space="preserve"> la enmienda de todos, no veo ningún acercamiento</w:t>
      </w:r>
      <w:r>
        <w:t>"</w:t>
      </w:r>
      <w:r w:rsidRPr="009A7C07">
        <w:t>. Hombre, yo creo que posibilidades y muchos puntos de encuentro había</w:t>
      </w:r>
      <w:r>
        <w:t>,</w:t>
      </w:r>
      <w:r w:rsidRPr="009A7C07">
        <w:t xml:space="preserve"> lo que yo creo que no había era mucha intención</w:t>
      </w:r>
      <w:r>
        <w:t>;</w:t>
      </w:r>
      <w:r w:rsidRPr="009A7C07">
        <w:t xml:space="preserve"> </w:t>
      </w:r>
      <w:r>
        <w:t xml:space="preserve">visto el </w:t>
      </w:r>
      <w:r w:rsidRPr="009A7C07">
        <w:t>primer correo electrónico mandado no había ninguna intención de llegar a ningún tipo de acuerdo con</w:t>
      </w:r>
      <w:r>
        <w:t xml:space="preserve"> ningún otro partido político. </w:t>
      </w:r>
      <w:r w:rsidRPr="009A7C07">
        <w:t xml:space="preserve">Nosotros </w:t>
      </w:r>
      <w:r>
        <w:t>sí</w:t>
      </w:r>
      <w:r w:rsidRPr="009A7C07">
        <w:t xml:space="preserve"> lo hemos intentado y lo hemos conseguido</w:t>
      </w:r>
      <w:r>
        <w:t>,</w:t>
      </w:r>
      <w:r w:rsidRPr="009A7C07">
        <w:t xml:space="preserve"> y lo hemos hecho</w:t>
      </w:r>
      <w:r>
        <w:t>;</w:t>
      </w:r>
      <w:r w:rsidRPr="009A7C07">
        <w:t xml:space="preserve"> y lo hemos hecho con el </w:t>
      </w:r>
      <w:r>
        <w:t>g</w:t>
      </w:r>
      <w:r w:rsidRPr="009A7C07">
        <w:t xml:space="preserve">rupo </w:t>
      </w:r>
      <w:r>
        <w:t>Popular.</w:t>
      </w:r>
    </w:p>
    <w:p w:rsidR="002318EA" w:rsidRDefault="002318EA" w:rsidP="009F0F0D">
      <w:pPr>
        <w:pStyle w:val="Texto"/>
      </w:pPr>
    </w:p>
    <w:p w:rsidR="002318EA" w:rsidRDefault="002318EA" w:rsidP="009F0F0D">
      <w:pPr>
        <w:pStyle w:val="Texto"/>
      </w:pPr>
      <w:r w:rsidRPr="009A7C07">
        <w:t>Me sorprende que, por ejemplo</w:t>
      </w:r>
      <w:r>
        <w:t>,</w:t>
      </w:r>
      <w:r w:rsidRPr="009A7C07">
        <w:t xml:space="preserve"> que el grupo </w:t>
      </w:r>
      <w:r>
        <w:t>de Elkarrekin Podemos no se haya sumado a es</w:t>
      </w:r>
      <w:r w:rsidRPr="009A7C07">
        <w:t>a enmienda transaccional porque, por ejemplo, el punto primero que incluimos coincid</w:t>
      </w:r>
      <w:r>
        <w:t>ía</w:t>
      </w:r>
      <w:r w:rsidRPr="009A7C07">
        <w:t xml:space="preserve"> con el que ustedes estaban incluyendo</w:t>
      </w:r>
      <w:r>
        <w:t>,</w:t>
      </w:r>
      <w:r w:rsidRPr="009A7C07">
        <w:t xml:space="preserve"> y que l</w:t>
      </w:r>
      <w:r>
        <w:t>o</w:t>
      </w:r>
      <w:r w:rsidRPr="009A7C07">
        <w:t xml:space="preserve"> hemos añadido porque nos parecía bueno añadirlo</w:t>
      </w:r>
      <w:r>
        <w:t>. A</w:t>
      </w:r>
      <w:r w:rsidRPr="009A7C07">
        <w:t xml:space="preserve"> pesar de que ustedes no firmaban esa enmienda transaccional, pues nos parecía bien</w:t>
      </w:r>
      <w:r>
        <w:t xml:space="preserve"> y hemos dicho</w:t>
      </w:r>
      <w:r w:rsidRPr="009A7C07">
        <w:t xml:space="preserve"> pues vamos a meterlo porque nos parece bastante positivo y completa lo que nosotros hemos recogido</w:t>
      </w:r>
      <w:r>
        <w:t>.</w:t>
      </w:r>
    </w:p>
    <w:p w:rsidR="002318EA" w:rsidRDefault="002318EA" w:rsidP="009F0F0D">
      <w:pPr>
        <w:pStyle w:val="Texto"/>
      </w:pPr>
    </w:p>
    <w:p w:rsidR="002318EA" w:rsidRDefault="002318EA" w:rsidP="009F0F0D">
      <w:pPr>
        <w:pStyle w:val="Texto"/>
      </w:pPr>
      <w:r>
        <w:t xml:space="preserve">Y, </w:t>
      </w:r>
      <w:r w:rsidRPr="009A7C07">
        <w:t>luego</w:t>
      </w:r>
      <w:r>
        <w:t>, pues la defensa que realiza</w:t>
      </w:r>
      <w:r w:rsidRPr="009A7C07">
        <w:t xml:space="preserve">n sobre que a la mayor brevedad posible se lleve a efecto lo referente a </w:t>
      </w:r>
      <w:r>
        <w:t>al Plan Elkarrekin Zaitzen</w:t>
      </w:r>
      <w:r w:rsidRPr="009A7C07">
        <w:t>, pues</w:t>
      </w:r>
      <w:r>
        <w:t>,</w:t>
      </w:r>
      <w:r w:rsidRPr="009A7C07">
        <w:t xml:space="preserve"> hombre</w:t>
      </w:r>
      <w:r>
        <w:t>,</w:t>
      </w:r>
      <w:r w:rsidRPr="009A7C07">
        <w:t xml:space="preserve"> lógicamente está incluido den</w:t>
      </w:r>
      <w:r>
        <w:t>tro del acuerdo de presupuestos. A</w:t>
      </w:r>
      <w:r w:rsidRPr="009A7C07">
        <w:t xml:space="preserve"> mí no me cabe ninguna duda que</w:t>
      </w:r>
      <w:r>
        <w:t>,</w:t>
      </w:r>
      <w:r w:rsidRPr="009A7C07">
        <w:t xml:space="preserve"> evidentemente</w:t>
      </w:r>
      <w:r>
        <w:t>,</w:t>
      </w:r>
      <w:r w:rsidRPr="009A7C07">
        <w:t xml:space="preserve"> se realizará dentro de los plazos previstos y tal cual se </w:t>
      </w:r>
      <w:r>
        <w:t xml:space="preserve">ha </w:t>
      </w:r>
      <w:r w:rsidRPr="009A7C07">
        <w:t>acordado. Por eso también me sorprende que no se hayan sumado, p</w:t>
      </w:r>
      <w:r>
        <w:t xml:space="preserve">orque aunque eso no se recogía, eso, </w:t>
      </w:r>
      <w:r w:rsidRPr="009A7C07">
        <w:t>lógicamente</w:t>
      </w:r>
      <w:r>
        <w:t>,</w:t>
      </w:r>
      <w:r w:rsidRPr="009A7C07">
        <w:t xml:space="preserve"> pues yo creo que </w:t>
      </w:r>
      <w:r>
        <w:t>se da</w:t>
      </w:r>
      <w:r w:rsidRPr="009A7C07">
        <w:t xml:space="preserve"> por hecho</w:t>
      </w:r>
      <w:r>
        <w:t>.</w:t>
      </w:r>
    </w:p>
    <w:p w:rsidR="002318EA" w:rsidRDefault="002318EA" w:rsidP="009F0F0D">
      <w:pPr>
        <w:pStyle w:val="Texto"/>
      </w:pPr>
    </w:p>
    <w:p w:rsidR="002318EA" w:rsidRDefault="002318EA" w:rsidP="009F0F0D">
      <w:pPr>
        <w:pStyle w:val="Texto"/>
      </w:pPr>
      <w:r>
        <w:t>Y</w:t>
      </w:r>
      <w:r w:rsidRPr="009A7C07">
        <w:t xml:space="preserve"> yo creo que dentro de nuestra enmienda se recoge esa referencia, porque los mimbres que tenemos yo creo que son suficientes lo</w:t>
      </w:r>
      <w:r>
        <w:t>s</w:t>
      </w:r>
      <w:r w:rsidRPr="009A7C07">
        <w:t xml:space="preserve"> que hay</w:t>
      </w:r>
      <w:r>
        <w:t>.</w:t>
      </w:r>
      <w:r w:rsidRPr="009A7C07">
        <w:t xml:space="preserve"> Y</w:t>
      </w:r>
      <w:r>
        <w:t>,</w:t>
      </w:r>
      <w:r w:rsidRPr="009A7C07">
        <w:t xml:space="preserve"> además</w:t>
      </w:r>
      <w:r>
        <w:t>,</w:t>
      </w:r>
      <w:r w:rsidRPr="009A7C07">
        <w:t xml:space="preserve"> tenemos a punto de salir la estrategia de personas cuidadoras</w:t>
      </w:r>
      <w:r>
        <w:t>,</w:t>
      </w:r>
      <w:r w:rsidRPr="009A7C07">
        <w:t xml:space="preserve"> y dentro de nuestra enmienda transaccional se re</w:t>
      </w:r>
      <w:r>
        <w:t xml:space="preserve">cogía con bastante detalle lo </w:t>
      </w:r>
      <w:r w:rsidRPr="009A7C07">
        <w:t>que queríamos recoger dentro desde esa estrategia de personas cuidadora</w:t>
      </w:r>
      <w:r>
        <w:t>s de una forma bastante amplia.</w:t>
      </w:r>
    </w:p>
    <w:p w:rsidR="002318EA" w:rsidRDefault="002318EA" w:rsidP="009F0F0D">
      <w:pPr>
        <w:pStyle w:val="Texto"/>
      </w:pPr>
    </w:p>
    <w:p w:rsidR="002318EA" w:rsidRDefault="002318EA" w:rsidP="009F0F0D">
      <w:pPr>
        <w:pStyle w:val="Texto"/>
      </w:pPr>
      <w:r w:rsidRPr="009A7C07">
        <w:t>Es por ello por lo que nosotros</w:t>
      </w:r>
      <w:r>
        <w:t>,</w:t>
      </w:r>
      <w:r w:rsidRPr="009A7C07">
        <w:t xml:space="preserve"> lógicamente</w:t>
      </w:r>
      <w:r>
        <w:t>,</w:t>
      </w:r>
      <w:r w:rsidRPr="009A7C07">
        <w:t xml:space="preserve"> lo que vamos a apoyar es la enmienda transaccional que hemos firmado entre el </w:t>
      </w:r>
      <w:r>
        <w:t>g</w:t>
      </w:r>
      <w:r w:rsidRPr="009A7C07">
        <w:t xml:space="preserve">rupo Nacionalista Vasco, el </w:t>
      </w:r>
      <w:r>
        <w:t>grupo Socialista y el g</w:t>
      </w:r>
      <w:r w:rsidRPr="009A7C07">
        <w:t>rupo Popular</w:t>
      </w:r>
      <w:r>
        <w:t>. Y</w:t>
      </w:r>
      <w:r w:rsidRPr="009A7C07">
        <w:t xml:space="preserve"> agradezco el esfuerzo del </w:t>
      </w:r>
      <w:r>
        <w:t>g</w:t>
      </w:r>
      <w:r w:rsidRPr="009A7C07">
        <w:t>rupo Popular de llegar al acuerdo transaccional que hemos conseguido hoy</w:t>
      </w:r>
      <w:r>
        <w:t>,</w:t>
      </w:r>
      <w:r w:rsidRPr="009A7C07">
        <w:t xml:space="preserve"> y siento que grupo de Elkarrekin Podemos no se haya sumado </w:t>
      </w:r>
      <w:r>
        <w:t>coincidiendo tanto la enmienda transaccional con lo</w:t>
      </w:r>
      <w:r w:rsidRPr="009A7C07">
        <w:t xml:space="preserve"> que ustedes habían planteado</w:t>
      </w:r>
      <w:r>
        <w:t>.</w:t>
      </w:r>
    </w:p>
    <w:p w:rsidR="002318EA" w:rsidRDefault="002318EA" w:rsidP="009F0F0D">
      <w:pPr>
        <w:pStyle w:val="Texto"/>
      </w:pPr>
    </w:p>
    <w:p w:rsidR="002318EA" w:rsidRDefault="002318EA" w:rsidP="009F0F0D">
      <w:pPr>
        <w:pStyle w:val="Texto"/>
      </w:pPr>
      <w:r>
        <w:t>Nada más y muchas gracias.</w:t>
      </w:r>
    </w:p>
    <w:p w:rsidR="002318EA" w:rsidRDefault="002318EA" w:rsidP="009F0F0D">
      <w:pPr>
        <w:pStyle w:val="Texto"/>
      </w:pPr>
    </w:p>
    <w:p w:rsidR="002318EA" w:rsidRDefault="002318EA" w:rsidP="009F0F0D">
      <w:pPr>
        <w:pStyle w:val="Texto"/>
      </w:pPr>
    </w:p>
    <w:p w:rsidR="002318EA" w:rsidRDefault="002318EA" w:rsidP="009F0F0D">
      <w:pPr>
        <w:pStyle w:val="Texto"/>
        <w:rPr>
          <w:lang w:val="eu-ES"/>
        </w:rPr>
      </w:pPr>
      <w:r w:rsidRPr="003B543C">
        <w:rPr>
          <w:rFonts w:ascii="Futura Md BT" w:hAnsi="Futura Md BT"/>
        </w:rPr>
        <w:t>LEHENDAKARIAK</w:t>
      </w:r>
      <w:r>
        <w:t xml:space="preserve">: </w:t>
      </w:r>
      <w:r w:rsidRPr="009A7C07">
        <w:rPr>
          <w:lang w:val="eu-ES"/>
        </w:rPr>
        <w:t>Eskerrik asko</w:t>
      </w:r>
      <w:r>
        <w:rPr>
          <w:lang w:val="eu-ES"/>
        </w:rPr>
        <w:t>, Sá</w:t>
      </w:r>
      <w:r w:rsidRPr="009A7C07">
        <w:rPr>
          <w:lang w:val="eu-ES"/>
        </w:rPr>
        <w:t>nchez and</w:t>
      </w:r>
      <w:r>
        <w:rPr>
          <w:lang w:val="eu-ES"/>
        </w:rPr>
        <w:t>rea.</w:t>
      </w:r>
    </w:p>
    <w:p w:rsidR="002318EA" w:rsidRDefault="002318EA" w:rsidP="009F0F0D">
      <w:pPr>
        <w:pStyle w:val="Texto"/>
        <w:rPr>
          <w:lang w:val="eu-ES"/>
        </w:rPr>
      </w:pPr>
    </w:p>
    <w:p w:rsidR="002318EA" w:rsidRDefault="002318EA" w:rsidP="009F0F0D">
      <w:pPr>
        <w:pStyle w:val="Texto"/>
        <w:rPr>
          <w:lang w:val="eu-ES"/>
        </w:rPr>
      </w:pPr>
      <w:r w:rsidRPr="009A7C07">
        <w:rPr>
          <w:lang w:val="eu-ES"/>
        </w:rPr>
        <w:t>Eu</w:t>
      </w:r>
      <w:r>
        <w:rPr>
          <w:lang w:val="eu-ES"/>
        </w:rPr>
        <w:t>z</w:t>
      </w:r>
      <w:r w:rsidRPr="009A7C07">
        <w:rPr>
          <w:lang w:val="eu-ES"/>
        </w:rPr>
        <w:t>ko Abertzaleak</w:t>
      </w:r>
      <w:r>
        <w:rPr>
          <w:lang w:val="eu-ES"/>
        </w:rPr>
        <w:t xml:space="preserve">, Ipiñazar </w:t>
      </w:r>
      <w:r w:rsidRPr="009A7C07">
        <w:rPr>
          <w:lang w:val="eu-ES"/>
        </w:rPr>
        <w:t>andrea</w:t>
      </w:r>
      <w:r>
        <w:rPr>
          <w:lang w:val="eu-ES"/>
        </w:rPr>
        <w:t>,</w:t>
      </w:r>
      <w:r w:rsidRPr="009A7C07">
        <w:rPr>
          <w:lang w:val="eu-ES"/>
        </w:rPr>
        <w:t xml:space="preserve"> zurea da hitza.</w:t>
      </w:r>
    </w:p>
    <w:p w:rsidR="002318EA" w:rsidRDefault="002318EA" w:rsidP="009F0F0D">
      <w:pPr>
        <w:pStyle w:val="Texto"/>
        <w:rPr>
          <w:lang w:val="eu-ES"/>
        </w:rPr>
      </w:pPr>
    </w:p>
    <w:p w:rsidR="002318EA" w:rsidRDefault="002318EA" w:rsidP="009F0F0D">
      <w:pPr>
        <w:pStyle w:val="Texto"/>
        <w:rPr>
          <w:lang w:val="eu-ES"/>
        </w:rPr>
      </w:pPr>
    </w:p>
    <w:p w:rsidR="002318EA" w:rsidRDefault="002318EA" w:rsidP="009F0F0D">
      <w:pPr>
        <w:pStyle w:val="Texto"/>
        <w:rPr>
          <w:lang w:val="eu-ES"/>
        </w:rPr>
      </w:pPr>
      <w:r w:rsidRPr="003B543C">
        <w:rPr>
          <w:rFonts w:ascii="Futura Md BT" w:hAnsi="Futura Md BT"/>
          <w:lang w:val="eu-ES"/>
        </w:rPr>
        <w:t>IPIÑAZAR MIRANDA</w:t>
      </w:r>
      <w:r>
        <w:rPr>
          <w:lang w:val="eu-ES"/>
        </w:rPr>
        <w:t xml:space="preserve"> andreak: Eskerrik asko, legebiltzarburu andrea. S</w:t>
      </w:r>
      <w:r w:rsidRPr="009A7C07">
        <w:rPr>
          <w:lang w:val="eu-ES"/>
        </w:rPr>
        <w:t>ailburu eta legebiltzarkideok</w:t>
      </w:r>
      <w:r>
        <w:rPr>
          <w:lang w:val="eu-ES"/>
        </w:rPr>
        <w:t>, egun on dano</w:t>
      </w:r>
      <w:r w:rsidRPr="009A7C07">
        <w:rPr>
          <w:lang w:val="eu-ES"/>
        </w:rPr>
        <w:t>i.</w:t>
      </w:r>
    </w:p>
    <w:p w:rsidR="002318EA" w:rsidRDefault="002318EA" w:rsidP="009F0F0D">
      <w:pPr>
        <w:pStyle w:val="Texto"/>
        <w:rPr>
          <w:lang w:val="eu-ES"/>
        </w:rPr>
      </w:pPr>
    </w:p>
    <w:p w:rsidR="002318EA" w:rsidRDefault="002318EA" w:rsidP="009F0F0D">
      <w:pPr>
        <w:pStyle w:val="Texto"/>
        <w:rPr>
          <w:lang w:val="eu-ES"/>
        </w:rPr>
      </w:pPr>
      <w:r w:rsidRPr="009A7C07">
        <w:rPr>
          <w:lang w:val="eu-ES"/>
        </w:rPr>
        <w:t xml:space="preserve">Jakitun gara eta datuek </w:t>
      </w:r>
      <w:r>
        <w:rPr>
          <w:lang w:val="eu-ES"/>
        </w:rPr>
        <w:t xml:space="preserve">holan diñote, </w:t>
      </w:r>
      <w:r w:rsidRPr="009A7C07">
        <w:rPr>
          <w:lang w:val="eu-ES"/>
        </w:rPr>
        <w:t xml:space="preserve">Euskadi gizarte zaharkitu </w:t>
      </w:r>
      <w:r>
        <w:rPr>
          <w:lang w:val="eu-ES"/>
        </w:rPr>
        <w:t>bat dela. G</w:t>
      </w:r>
      <w:r w:rsidRPr="009A7C07">
        <w:rPr>
          <w:lang w:val="eu-ES"/>
        </w:rPr>
        <w:t xml:space="preserve">ure herria azken urteotan populazioaren </w:t>
      </w:r>
      <w:r>
        <w:rPr>
          <w:lang w:val="eu-ES"/>
        </w:rPr>
        <w:t>zahartze</w:t>
      </w:r>
      <w:r w:rsidRPr="009A7C07">
        <w:rPr>
          <w:lang w:val="eu-ES"/>
        </w:rPr>
        <w:t xml:space="preserve"> progresibo baten testigu izan da, bai jaiotza-tasaren jaitsiera egon delako edo baita ere bai bizi</w:t>
      </w:r>
      <w:r>
        <w:rPr>
          <w:lang w:val="eu-ES"/>
        </w:rPr>
        <w:noBreakHyphen/>
      </w:r>
      <w:r w:rsidRPr="009A7C07">
        <w:rPr>
          <w:lang w:val="eu-ES"/>
        </w:rPr>
        <w:t>itxaropen</w:t>
      </w:r>
      <w:r>
        <w:rPr>
          <w:lang w:val="eu-ES"/>
        </w:rPr>
        <w:t xml:space="preserve"> tasak igo in dauelako. F</w:t>
      </w:r>
      <w:r w:rsidRPr="009A7C07">
        <w:rPr>
          <w:lang w:val="eu-ES"/>
        </w:rPr>
        <w:t>enomeno honek</w:t>
      </w:r>
      <w:r>
        <w:rPr>
          <w:lang w:val="eu-ES"/>
        </w:rPr>
        <w:t>,</w:t>
      </w:r>
      <w:r w:rsidRPr="009A7C07">
        <w:rPr>
          <w:lang w:val="eu-ES"/>
        </w:rPr>
        <w:t xml:space="preserve"> eta</w:t>
      </w:r>
      <w:r>
        <w:rPr>
          <w:lang w:val="eu-ES"/>
        </w:rPr>
        <w:t>,</w:t>
      </w:r>
      <w:r w:rsidRPr="009A7C07">
        <w:rPr>
          <w:lang w:val="eu-ES"/>
        </w:rPr>
        <w:t xml:space="preserve"> bere ondorioz gertatzen d</w:t>
      </w:r>
      <w:r>
        <w:rPr>
          <w:lang w:val="eu-ES"/>
        </w:rPr>
        <w:t>en</w:t>
      </w:r>
      <w:r w:rsidRPr="009A7C07">
        <w:rPr>
          <w:lang w:val="eu-ES"/>
        </w:rPr>
        <w:t xml:space="preserve"> kudeaketak</w:t>
      </w:r>
      <w:r>
        <w:rPr>
          <w:lang w:val="eu-ES"/>
        </w:rPr>
        <w:t>,</w:t>
      </w:r>
      <w:r w:rsidRPr="009A7C07">
        <w:rPr>
          <w:lang w:val="eu-ES"/>
        </w:rPr>
        <w:t xml:space="preserve"> instituzioen baita euskal gizartearen ekintza eta ardura eskatzen d</w:t>
      </w:r>
      <w:r>
        <w:rPr>
          <w:lang w:val="eu-ES"/>
        </w:rPr>
        <w:t>auz</w:t>
      </w:r>
      <w:r w:rsidRPr="009A7C07">
        <w:rPr>
          <w:lang w:val="eu-ES"/>
        </w:rPr>
        <w:t xml:space="preserve">. Artolazabal sailburuak eman zizkigun datuen arabera, </w:t>
      </w:r>
      <w:r>
        <w:rPr>
          <w:lang w:val="eu-ES"/>
        </w:rPr>
        <w:t>10</w:t>
      </w:r>
      <w:r w:rsidRPr="009A7C07">
        <w:rPr>
          <w:lang w:val="eu-ES"/>
        </w:rPr>
        <w:t xml:space="preserve"> urte barru euskal gizartearen erdiek 55 urte baino gehi</w:t>
      </w:r>
      <w:r>
        <w:rPr>
          <w:lang w:val="eu-ES"/>
        </w:rPr>
        <w:t>ago edukiko dauz, eta</w:t>
      </w:r>
      <w:r w:rsidRPr="009A7C07">
        <w:rPr>
          <w:lang w:val="eu-ES"/>
        </w:rPr>
        <w:t xml:space="preserve"> %</w:t>
      </w:r>
      <w:r>
        <w:rPr>
          <w:lang w:val="eu-ES"/>
        </w:rPr>
        <w:t> </w:t>
      </w:r>
      <w:r w:rsidRPr="009A7C07">
        <w:rPr>
          <w:lang w:val="eu-ES"/>
        </w:rPr>
        <w:t xml:space="preserve">10rak, </w:t>
      </w:r>
      <w:r>
        <w:rPr>
          <w:lang w:val="eu-ES"/>
        </w:rPr>
        <w:t xml:space="preserve">hau da, 200.000 pertsona inguru, </w:t>
      </w:r>
      <w:r w:rsidRPr="009A7C07">
        <w:rPr>
          <w:lang w:val="eu-ES"/>
        </w:rPr>
        <w:t>80 urteak gaindituta eduki</w:t>
      </w:r>
      <w:r>
        <w:rPr>
          <w:lang w:val="eu-ES"/>
        </w:rPr>
        <w:t>ko dauz; e</w:t>
      </w:r>
      <w:r w:rsidRPr="009A7C07">
        <w:rPr>
          <w:lang w:val="eu-ES"/>
        </w:rPr>
        <w:t>ta</w:t>
      </w:r>
      <w:r>
        <w:rPr>
          <w:lang w:val="eu-ES"/>
        </w:rPr>
        <w:t>,</w:t>
      </w:r>
      <w:r w:rsidRPr="009A7C07">
        <w:rPr>
          <w:lang w:val="eu-ES"/>
        </w:rPr>
        <w:t xml:space="preserve"> printzipioz</w:t>
      </w:r>
      <w:r>
        <w:rPr>
          <w:lang w:val="eu-ES"/>
        </w:rPr>
        <w:t>,</w:t>
      </w:r>
      <w:r w:rsidRPr="009A7C07">
        <w:rPr>
          <w:lang w:val="eu-ES"/>
        </w:rPr>
        <w:t xml:space="preserve"> </w:t>
      </w:r>
      <w:r>
        <w:rPr>
          <w:lang w:val="eu-ES"/>
        </w:rPr>
        <w:t>errelebo</w:t>
      </w:r>
      <w:r w:rsidRPr="009A7C07">
        <w:rPr>
          <w:lang w:val="eu-ES"/>
        </w:rPr>
        <w:t xml:space="preserve"> </w:t>
      </w:r>
      <w:r>
        <w:rPr>
          <w:lang w:val="eu-ES"/>
        </w:rPr>
        <w:t>generazional barik.</w:t>
      </w:r>
    </w:p>
    <w:p w:rsidR="002318EA" w:rsidRDefault="002318EA" w:rsidP="009F0F0D">
      <w:pPr>
        <w:pStyle w:val="Texto"/>
        <w:rPr>
          <w:lang w:val="eu-ES"/>
        </w:rPr>
      </w:pPr>
    </w:p>
    <w:p w:rsidR="002318EA" w:rsidRDefault="002318EA" w:rsidP="009F0F0D">
      <w:pPr>
        <w:pStyle w:val="Texto"/>
        <w:rPr>
          <w:lang w:val="eu-ES"/>
        </w:rPr>
      </w:pPr>
      <w:r>
        <w:rPr>
          <w:lang w:val="eu-ES"/>
        </w:rPr>
        <w:t>H</w:t>
      </w:r>
      <w:r w:rsidRPr="009A7C07">
        <w:rPr>
          <w:lang w:val="eu-ES"/>
        </w:rPr>
        <w:t>onek</w:t>
      </w:r>
      <w:r>
        <w:rPr>
          <w:lang w:val="eu-ES"/>
        </w:rPr>
        <w:t>,</w:t>
      </w:r>
      <w:r w:rsidRPr="009A7C07">
        <w:rPr>
          <w:lang w:val="eu-ES"/>
        </w:rPr>
        <w:t xml:space="preserve"> nabarmenki argi </w:t>
      </w:r>
      <w:r>
        <w:rPr>
          <w:lang w:val="eu-ES"/>
        </w:rPr>
        <w:t>uz</w:t>
      </w:r>
      <w:r w:rsidRPr="009A7C07">
        <w:rPr>
          <w:lang w:val="eu-ES"/>
        </w:rPr>
        <w:t>ten d</w:t>
      </w:r>
      <w:r>
        <w:rPr>
          <w:lang w:val="eu-ES"/>
        </w:rPr>
        <w:t>a</w:t>
      </w:r>
      <w:r w:rsidRPr="009A7C07">
        <w:rPr>
          <w:lang w:val="eu-ES"/>
        </w:rPr>
        <w:t>u gaur egun eskuartean</w:t>
      </w:r>
      <w:r>
        <w:rPr>
          <w:lang w:val="eu-ES"/>
        </w:rPr>
        <w:t xml:space="preserve"> daukaugn</w:t>
      </w:r>
      <w:r w:rsidRPr="009A7C07">
        <w:rPr>
          <w:lang w:val="eu-ES"/>
        </w:rPr>
        <w:t xml:space="preserve"> gaia</w:t>
      </w:r>
      <w:r>
        <w:rPr>
          <w:lang w:val="eu-ES"/>
        </w:rPr>
        <w:t>,</w:t>
      </w:r>
      <w:r w:rsidRPr="009A7C07">
        <w:rPr>
          <w:lang w:val="eu-ES"/>
        </w:rPr>
        <w:t xml:space="preserve"> zaintza alorra gakoa izango </w:t>
      </w:r>
      <w:r>
        <w:rPr>
          <w:lang w:val="eu-ES"/>
        </w:rPr>
        <w:t>dela gaur egunetik hasita</w:t>
      </w:r>
      <w:r w:rsidRPr="009A7C07">
        <w:rPr>
          <w:lang w:val="eu-ES"/>
        </w:rPr>
        <w:t xml:space="preserve"> etorkizuneko gizarterako.</w:t>
      </w:r>
    </w:p>
    <w:p w:rsidR="002318EA" w:rsidRDefault="002318EA" w:rsidP="009F0F0D">
      <w:pPr>
        <w:pStyle w:val="Texto"/>
        <w:rPr>
          <w:lang w:val="eu-ES"/>
        </w:rPr>
      </w:pPr>
    </w:p>
    <w:p w:rsidR="002318EA" w:rsidRDefault="002318EA" w:rsidP="009F0F0D">
      <w:pPr>
        <w:pStyle w:val="Texto"/>
      </w:pPr>
      <w:r w:rsidRPr="009A7C07">
        <w:rPr>
          <w:lang w:val="eu-ES"/>
        </w:rPr>
        <w:t>Gaur egun Euskal Autonomia Erkidegoan 217.171</w:t>
      </w:r>
      <w:r>
        <w:rPr>
          <w:lang w:val="eu-ES"/>
        </w:rPr>
        <w:t xml:space="preserve"> p</w:t>
      </w:r>
      <w:r w:rsidRPr="009A7C07">
        <w:rPr>
          <w:lang w:val="eu-ES"/>
        </w:rPr>
        <w:t xml:space="preserve">ertsona </w:t>
      </w:r>
      <w:r>
        <w:rPr>
          <w:lang w:val="eu-ES"/>
        </w:rPr>
        <w:t>dabiltza</w:t>
      </w:r>
      <w:r w:rsidRPr="009A7C07">
        <w:rPr>
          <w:lang w:val="eu-ES"/>
        </w:rPr>
        <w:t xml:space="preserve"> zaintza lanetan</w:t>
      </w:r>
      <w:r>
        <w:rPr>
          <w:lang w:val="eu-ES"/>
        </w:rPr>
        <w:t>,</w:t>
      </w:r>
      <w:r w:rsidRPr="009A7C07">
        <w:rPr>
          <w:lang w:val="eu-ES"/>
        </w:rPr>
        <w:t xml:space="preserve"> zeinetatik %</w:t>
      </w:r>
      <w:r>
        <w:rPr>
          <w:lang w:val="eu-ES"/>
        </w:rPr>
        <w:t> </w:t>
      </w:r>
      <w:r w:rsidRPr="009A7C07">
        <w:rPr>
          <w:lang w:val="eu-ES"/>
        </w:rPr>
        <w:t>80 inguru</w:t>
      </w:r>
      <w:r>
        <w:rPr>
          <w:lang w:val="eu-ES"/>
        </w:rPr>
        <w:t>k</w:t>
      </w:r>
      <w:r w:rsidRPr="009A7C07">
        <w:rPr>
          <w:lang w:val="eu-ES"/>
        </w:rPr>
        <w:t xml:space="preserve"> etxean egiten </w:t>
      </w:r>
      <w:r>
        <w:rPr>
          <w:lang w:val="eu-ES"/>
        </w:rPr>
        <w:t xml:space="preserve">dute, </w:t>
      </w:r>
      <w:r w:rsidRPr="009A7C07">
        <w:rPr>
          <w:lang w:val="eu-ES"/>
        </w:rPr>
        <w:t>hau da, ez profesionalki</w:t>
      </w:r>
      <w:r>
        <w:rPr>
          <w:lang w:val="eu-ES"/>
        </w:rPr>
        <w:t>,</w:t>
      </w:r>
      <w:r w:rsidRPr="009A7C07">
        <w:rPr>
          <w:lang w:val="eu-ES"/>
        </w:rPr>
        <w:t xml:space="preserve"> eta</w:t>
      </w:r>
      <w:r>
        <w:rPr>
          <w:lang w:val="eu-ES"/>
        </w:rPr>
        <w:t>,</w:t>
      </w:r>
      <w:r w:rsidRPr="009A7C07">
        <w:rPr>
          <w:lang w:val="eu-ES"/>
        </w:rPr>
        <w:t xml:space="preserve"> </w:t>
      </w:r>
      <w:r>
        <w:rPr>
          <w:lang w:val="eu-ES"/>
        </w:rPr>
        <w:t>horietatik,</w:t>
      </w:r>
      <w:r w:rsidRPr="009A7C07">
        <w:rPr>
          <w:lang w:val="eu-ES"/>
        </w:rPr>
        <w:t xml:space="preserve"> %</w:t>
      </w:r>
      <w:r w:rsidR="00734B90">
        <w:rPr>
          <w:lang w:val="eu-ES"/>
        </w:rPr>
        <w:t> </w:t>
      </w:r>
      <w:r w:rsidRPr="009A7C07">
        <w:rPr>
          <w:lang w:val="eu-ES"/>
        </w:rPr>
        <w:t xml:space="preserve">70 emakumeak dira. Honek errealitatera </w:t>
      </w:r>
      <w:r>
        <w:rPr>
          <w:lang w:val="eu-ES"/>
        </w:rPr>
        <w:t>atxikitzera</w:t>
      </w:r>
      <w:r w:rsidRPr="009A7C07">
        <w:rPr>
          <w:lang w:val="eu-ES"/>
        </w:rPr>
        <w:t xml:space="preserve"> eramaten gaitu paradigma aldaketa batetara.</w:t>
      </w:r>
    </w:p>
    <w:p w:rsidR="002318EA" w:rsidRDefault="002318EA" w:rsidP="009F0F0D">
      <w:pPr>
        <w:pStyle w:val="Texto"/>
      </w:pPr>
    </w:p>
    <w:p w:rsidR="002318EA" w:rsidRDefault="002318EA" w:rsidP="009F0F0D">
      <w:pPr>
        <w:pStyle w:val="Texto"/>
        <w:rPr>
          <w:lang w:val="eu-ES"/>
        </w:rPr>
      </w:pPr>
      <w:r w:rsidRPr="009A7C07">
        <w:t xml:space="preserve">Tenemos que poner en valor por parte de las instituciones el reconocimiento del valor social de los cuidados. Estamos de acuerdo con lo que recogía la enmienda </w:t>
      </w:r>
      <w:r>
        <w:t>de Elkarrekin Podemos,</w:t>
      </w:r>
      <w:r w:rsidRPr="009A7C07">
        <w:t xml:space="preserve"> y así lo hemos trasladado t</w:t>
      </w:r>
      <w:r>
        <w:t>ambién en nuestra transaccional, c</w:t>
      </w:r>
      <w:r w:rsidRPr="009A7C07">
        <w:t xml:space="preserve">uando dice que para avanzar hacia una sociedad basada en la igualdad es imprescindible visibilizar las tareas de cuidados, entre otras cosas, para reflexionar tanto de los cuidados como de los roles o las funciones asignados a hombres y mujeres entre la ciudadanía. </w:t>
      </w:r>
      <w:r>
        <w:rPr>
          <w:lang w:val="eu-ES"/>
        </w:rPr>
        <w:t>Hori kontutan izanda, abenduan</w:t>
      </w:r>
      <w:r w:rsidRPr="009A7C07">
        <w:rPr>
          <w:lang w:val="eu-ES"/>
        </w:rPr>
        <w:t xml:space="preserve"> Eusko Jaurlaritzak eta Elkarrekin Podemosek aurrekontuak onartzeko sinatu </w:t>
      </w:r>
      <w:r>
        <w:rPr>
          <w:lang w:val="eu-ES"/>
        </w:rPr>
        <w:t>zuten</w:t>
      </w:r>
      <w:r w:rsidRPr="009A7C07">
        <w:rPr>
          <w:lang w:val="eu-ES"/>
        </w:rPr>
        <w:t xml:space="preserve"> akordioan aipat</w:t>
      </w:r>
      <w:r>
        <w:rPr>
          <w:lang w:val="eu-ES"/>
        </w:rPr>
        <w:t>zen dan</w:t>
      </w:r>
      <w:r w:rsidRPr="009A7C07">
        <w:rPr>
          <w:lang w:val="eu-ES"/>
        </w:rPr>
        <w:t xml:space="preserve"> moduan, beste aurrerapauso bat emo</w:t>
      </w:r>
      <w:r>
        <w:rPr>
          <w:lang w:val="eu-ES"/>
        </w:rPr>
        <w:t>n zen zaintza</w:t>
      </w:r>
      <w:r w:rsidRPr="009A7C07">
        <w:rPr>
          <w:lang w:val="eu-ES"/>
        </w:rPr>
        <w:t xml:space="preserve"> alorreko pertsonen alde lan egiteko</w:t>
      </w:r>
      <w:r>
        <w:rPr>
          <w:lang w:val="eu-ES"/>
        </w:rPr>
        <w:t>: Elkarrekin Z</w:t>
      </w:r>
      <w:r w:rsidRPr="009A7C07">
        <w:rPr>
          <w:lang w:val="eu-ES"/>
        </w:rPr>
        <w:t xml:space="preserve">aintzen </w:t>
      </w:r>
      <w:r>
        <w:rPr>
          <w:lang w:val="eu-ES"/>
        </w:rPr>
        <w:t>P</w:t>
      </w:r>
      <w:r w:rsidRPr="009A7C07">
        <w:rPr>
          <w:lang w:val="eu-ES"/>
        </w:rPr>
        <w:t>lana</w:t>
      </w:r>
      <w:r>
        <w:rPr>
          <w:lang w:val="eu-ES"/>
        </w:rPr>
        <w:t>,</w:t>
      </w:r>
      <w:r w:rsidRPr="009A7C07">
        <w:rPr>
          <w:lang w:val="eu-ES"/>
        </w:rPr>
        <w:t xml:space="preserve"> Garc</w:t>
      </w:r>
      <w:r>
        <w:rPr>
          <w:lang w:val="eu-ES"/>
        </w:rPr>
        <w:t>ía and</w:t>
      </w:r>
      <w:r w:rsidRPr="009A7C07">
        <w:rPr>
          <w:lang w:val="eu-ES"/>
        </w:rPr>
        <w:t>reak aipatu d</w:t>
      </w:r>
      <w:r>
        <w:rPr>
          <w:lang w:val="eu-ES"/>
        </w:rPr>
        <w:t>uena</w:t>
      </w:r>
      <w:r w:rsidRPr="009A7C07">
        <w:rPr>
          <w:lang w:val="eu-ES"/>
        </w:rPr>
        <w:t>, Lehendakaritzak Emakunderen laguntzarekin koordinatutako plana, hain zuzen</w:t>
      </w:r>
      <w:r>
        <w:rPr>
          <w:lang w:val="eu-ES"/>
        </w:rPr>
        <w:t xml:space="preserve"> ere.</w:t>
      </w:r>
    </w:p>
    <w:p w:rsidR="002318EA" w:rsidRDefault="002318EA" w:rsidP="009F0F0D">
      <w:pPr>
        <w:pStyle w:val="Texto"/>
        <w:rPr>
          <w:lang w:val="eu-ES"/>
        </w:rPr>
      </w:pPr>
    </w:p>
    <w:p w:rsidR="002318EA" w:rsidRPr="0075187B" w:rsidRDefault="002318EA" w:rsidP="009F0F0D">
      <w:pPr>
        <w:pStyle w:val="Texto"/>
        <w:rPr>
          <w:lang w:val="eu-ES"/>
        </w:rPr>
      </w:pPr>
      <w:r>
        <w:rPr>
          <w:lang w:val="eu-ES"/>
        </w:rPr>
        <w:t>Honako hau azaltzen</w:t>
      </w:r>
      <w:r w:rsidRPr="009A7C07">
        <w:rPr>
          <w:lang w:val="eu-ES"/>
        </w:rPr>
        <w:t xml:space="preserve"> da akordio horretan</w:t>
      </w:r>
      <w:r>
        <w:rPr>
          <w:lang w:val="eu-ES"/>
        </w:rPr>
        <w:t>:</w:t>
      </w:r>
      <w:r w:rsidRPr="009A7C07">
        <w:rPr>
          <w:lang w:val="eu-ES"/>
        </w:rPr>
        <w:t xml:space="preserve"> </w:t>
      </w:r>
      <w:r>
        <w:rPr>
          <w:lang w:val="eu-ES"/>
        </w:rPr>
        <w:t>"</w:t>
      </w:r>
      <w:r w:rsidRPr="009A7C07">
        <w:rPr>
          <w:lang w:val="eu-ES"/>
        </w:rPr>
        <w:t>Lehendakaritzak Emakunderen laguntzarekin koordinatutako plana dise</w:t>
      </w:r>
      <w:r>
        <w:rPr>
          <w:lang w:val="eu-ES"/>
        </w:rPr>
        <w:t>inatu eta abian jartzea Elkarrekin Z</w:t>
      </w:r>
      <w:r w:rsidRPr="009A7C07">
        <w:rPr>
          <w:lang w:val="eu-ES"/>
        </w:rPr>
        <w:t xml:space="preserve">aintzen </w:t>
      </w:r>
      <w:r>
        <w:rPr>
          <w:lang w:val="eu-ES"/>
        </w:rPr>
        <w:t>P</w:t>
      </w:r>
      <w:r w:rsidRPr="009A7C07">
        <w:rPr>
          <w:lang w:val="eu-ES"/>
        </w:rPr>
        <w:t>lana</w:t>
      </w:r>
      <w:r>
        <w:rPr>
          <w:lang w:val="eu-ES"/>
        </w:rPr>
        <w:t>,</w:t>
      </w:r>
      <w:r w:rsidRPr="009A7C07">
        <w:rPr>
          <w:lang w:val="eu-ES"/>
        </w:rPr>
        <w:t xml:space="preserve"> zaintzaileei laguntzeko estrategiarekin bat etorriz, gizarte osoa inplikatzeko helburuz</w:t>
      </w:r>
      <w:r>
        <w:rPr>
          <w:lang w:val="eu-ES"/>
        </w:rPr>
        <w:t>,</w:t>
      </w:r>
      <w:r w:rsidRPr="009A7C07">
        <w:rPr>
          <w:lang w:val="eu-ES"/>
        </w:rPr>
        <w:t xml:space="preserve"> sail, erakunde, sektore, eragile sozial e</w:t>
      </w:r>
      <w:r>
        <w:rPr>
          <w:lang w:val="eu-ES"/>
        </w:rPr>
        <w:t>ta ekonomiko guztien bitartez, zaintzaren…</w:t>
      </w:r>
    </w:p>
    <w:p w:rsidR="002318EA" w:rsidRPr="0075187B" w:rsidRDefault="002318EA" w:rsidP="009F0F0D">
      <w:pPr>
        <w:pStyle w:val="Texto"/>
        <w:rPr>
          <w:lang w:val="eu-ES"/>
        </w:rPr>
      </w:pPr>
    </w:p>
    <w:p w:rsidR="002318EA" w:rsidRPr="00320561" w:rsidRDefault="002318EA" w:rsidP="009F0F0D">
      <w:pPr>
        <w:pStyle w:val="Texto"/>
        <w:rPr>
          <w:lang w:val="eu-ES"/>
        </w:rPr>
      </w:pPr>
      <w:r w:rsidRPr="00320561">
        <w:rPr>
          <w:lang w:val="eu-ES"/>
        </w:rPr>
        <w:t>(29. zintaren amaiera)</w:t>
      </w:r>
    </w:p>
    <w:p w:rsidR="002318EA" w:rsidRPr="00FA3629" w:rsidRDefault="002318EA" w:rsidP="00721BA6">
      <w:pPr>
        <w:pStyle w:val="Texto"/>
        <w:rPr>
          <w:lang w:val="eu-ES"/>
        </w:rPr>
      </w:pPr>
      <w:r w:rsidRPr="00FA3629">
        <w:rPr>
          <w:lang w:val="eu-ES"/>
        </w:rPr>
        <w:t>(30. zintaren hasiera)</w:t>
      </w:r>
    </w:p>
    <w:p w:rsidR="002318EA" w:rsidRPr="00FA3629" w:rsidRDefault="002318EA" w:rsidP="00721BA6">
      <w:pPr>
        <w:pStyle w:val="Texto"/>
        <w:rPr>
          <w:lang w:val="eu-ES"/>
        </w:rPr>
      </w:pPr>
    </w:p>
    <w:p w:rsidR="002318EA" w:rsidRDefault="002318EA" w:rsidP="00721BA6">
      <w:pPr>
        <w:pStyle w:val="Texto"/>
        <w:rPr>
          <w:lang w:val="eu-ES"/>
        </w:rPr>
      </w:pPr>
      <w:r w:rsidRPr="00FA3629">
        <w:rPr>
          <w:lang w:val="eu-ES"/>
        </w:rPr>
        <w:t xml:space="preserve">… </w:t>
      </w:r>
      <w:r w:rsidRPr="00CF4A71">
        <w:rPr>
          <w:lang w:val="eu-ES"/>
        </w:rPr>
        <w:t>estrategiarekin bat etorriz, gizarte osoa inplikatzeko helburuz</w:t>
      </w:r>
      <w:r>
        <w:rPr>
          <w:lang w:val="eu-ES"/>
        </w:rPr>
        <w:t>,</w:t>
      </w:r>
      <w:r w:rsidRPr="00CF4A71">
        <w:rPr>
          <w:lang w:val="eu-ES"/>
        </w:rPr>
        <w:t xml:space="preserve"> sail, erakunde, sektore, eragile sozial eta ekonomiko guztien bitartez</w:t>
      </w:r>
      <w:r>
        <w:rPr>
          <w:lang w:val="eu-ES"/>
        </w:rPr>
        <w:t xml:space="preserve">, zaintzaren </w:t>
      </w:r>
      <w:r w:rsidRPr="00CF4A71">
        <w:rPr>
          <w:lang w:val="eu-ES"/>
        </w:rPr>
        <w:t>demokratizazioa, zaintza gizartearen ikuspegit</w:t>
      </w:r>
      <w:r>
        <w:rPr>
          <w:lang w:val="eu-ES"/>
        </w:rPr>
        <w:t>ik beste modu batean antolatzea</w:t>
      </w:r>
      <w:r w:rsidRPr="00CF4A71">
        <w:rPr>
          <w:lang w:val="eu-ES"/>
        </w:rPr>
        <w:t xml:space="preserve"> sustatzeko</w:t>
      </w:r>
      <w:r>
        <w:rPr>
          <w:lang w:val="eu-ES"/>
        </w:rPr>
        <w:t>,</w:t>
      </w:r>
      <w:r w:rsidRPr="00CF4A71">
        <w:rPr>
          <w:lang w:val="eu-ES"/>
        </w:rPr>
        <w:t xml:space="preserve"> ikuspegi eraldatzaile</w:t>
      </w:r>
      <w:r>
        <w:rPr>
          <w:lang w:val="eu-ES"/>
        </w:rPr>
        <w:t>tik eta e</w:t>
      </w:r>
      <w:r w:rsidRPr="00CF4A71">
        <w:rPr>
          <w:lang w:val="eu-ES"/>
        </w:rPr>
        <w:t>statuaren merkatuaren, familien eta gizarte zibilare</w:t>
      </w:r>
      <w:r>
        <w:rPr>
          <w:lang w:val="eu-ES"/>
        </w:rPr>
        <w:t>n arteko ardura izango duenetik.</w:t>
      </w:r>
    </w:p>
    <w:p w:rsidR="002318EA" w:rsidRDefault="002318EA" w:rsidP="00721BA6">
      <w:pPr>
        <w:pStyle w:val="Texto"/>
        <w:rPr>
          <w:lang w:val="eu-ES"/>
        </w:rPr>
      </w:pPr>
    </w:p>
    <w:p w:rsidR="002318EA" w:rsidRDefault="002318EA" w:rsidP="00721BA6">
      <w:pPr>
        <w:pStyle w:val="Texto"/>
        <w:rPr>
          <w:lang w:val="eu-ES"/>
        </w:rPr>
      </w:pPr>
      <w:r>
        <w:rPr>
          <w:lang w:val="eu-ES"/>
        </w:rPr>
        <w:t>H</w:t>
      </w:r>
      <w:r w:rsidRPr="00CF4A71">
        <w:rPr>
          <w:lang w:val="eu-ES"/>
        </w:rPr>
        <w:t>elburu horregaz</w:t>
      </w:r>
      <w:r>
        <w:rPr>
          <w:lang w:val="eu-ES"/>
        </w:rPr>
        <w:t>, 2020ko</w:t>
      </w:r>
      <w:r w:rsidRPr="00CF4A71">
        <w:rPr>
          <w:lang w:val="eu-ES"/>
        </w:rPr>
        <w:t xml:space="preserve"> lehen lauhilekoan</w:t>
      </w:r>
      <w:r>
        <w:rPr>
          <w:lang w:val="eu-ES"/>
        </w:rPr>
        <w:t xml:space="preserve"> –ointxe gauz–, </w:t>
      </w:r>
      <w:r w:rsidRPr="00CF4A71">
        <w:rPr>
          <w:lang w:val="eu-ES"/>
        </w:rPr>
        <w:t>eta jakitun gara horretan dabi</w:t>
      </w:r>
      <w:r>
        <w:rPr>
          <w:lang w:val="eu-ES"/>
        </w:rPr>
        <w:t>z</w:t>
      </w:r>
      <w:r w:rsidRPr="00CF4A71">
        <w:rPr>
          <w:lang w:val="eu-ES"/>
        </w:rPr>
        <w:t>ela</w:t>
      </w:r>
      <w:r>
        <w:rPr>
          <w:lang w:val="eu-ES"/>
        </w:rPr>
        <w:t>,</w:t>
      </w:r>
      <w:r w:rsidRPr="00CF4A71">
        <w:rPr>
          <w:lang w:val="eu-ES"/>
        </w:rPr>
        <w:t xml:space="preserve"> zaintza arloko zereginen egungo arreta eredu aztertuko da</w:t>
      </w:r>
      <w:r>
        <w:rPr>
          <w:lang w:val="eu-ES"/>
        </w:rPr>
        <w:t>, egungo egoera</w:t>
      </w:r>
      <w:r w:rsidRPr="00CF4A71">
        <w:rPr>
          <w:lang w:val="eu-ES"/>
        </w:rPr>
        <w:t xml:space="preserve"> egungo politiken eraginaren ebaluazioa</w:t>
      </w:r>
      <w:r>
        <w:rPr>
          <w:lang w:val="eu-ES"/>
        </w:rPr>
        <w:t>,</w:t>
      </w:r>
      <w:r w:rsidRPr="00CF4A71">
        <w:rPr>
          <w:lang w:val="eu-ES"/>
        </w:rPr>
        <w:t xml:space="preserve"> eta</w:t>
      </w:r>
      <w:r>
        <w:rPr>
          <w:lang w:val="eu-ES"/>
        </w:rPr>
        <w:t>,</w:t>
      </w:r>
      <w:r w:rsidRPr="00CF4A71">
        <w:rPr>
          <w:lang w:val="eu-ES"/>
        </w:rPr>
        <w:t xml:space="preserve"> zehazki</w:t>
      </w:r>
      <w:r>
        <w:rPr>
          <w:lang w:val="eu-ES"/>
        </w:rPr>
        <w:t>,</w:t>
      </w:r>
      <w:r w:rsidRPr="00CF4A71">
        <w:rPr>
          <w:lang w:val="eu-ES"/>
        </w:rPr>
        <w:t xml:space="preserve"> kontziliazioaren arloko</w:t>
      </w:r>
      <w:r>
        <w:rPr>
          <w:lang w:val="eu-ES"/>
        </w:rPr>
        <w:t>a</w:t>
      </w:r>
      <w:r w:rsidRPr="00CF4A71">
        <w:rPr>
          <w:lang w:val="eu-ES"/>
        </w:rPr>
        <w:t xml:space="preserve"> landuz</w:t>
      </w:r>
      <w:r>
        <w:rPr>
          <w:lang w:val="eu-ES"/>
        </w:rPr>
        <w:t>,</w:t>
      </w:r>
      <w:r w:rsidRPr="00CF4A71">
        <w:rPr>
          <w:lang w:val="eu-ES"/>
        </w:rPr>
        <w:t xml:space="preserve"> zaintza ereduen eta etork</w:t>
      </w:r>
      <w:r>
        <w:rPr>
          <w:lang w:val="eu-ES"/>
        </w:rPr>
        <w:t>izunean ezarri beharreko neurrien azterketa konparatiboagaz</w:t>
      </w:r>
      <w:r w:rsidRPr="00CF4A71">
        <w:rPr>
          <w:lang w:val="eu-ES"/>
        </w:rPr>
        <w:t xml:space="preserve"> batera.</w:t>
      </w:r>
    </w:p>
    <w:p w:rsidR="002318EA" w:rsidRDefault="002318EA" w:rsidP="00721BA6">
      <w:pPr>
        <w:pStyle w:val="Texto"/>
        <w:rPr>
          <w:lang w:val="eu-ES"/>
        </w:rPr>
      </w:pPr>
    </w:p>
    <w:p w:rsidR="002318EA" w:rsidRDefault="002318EA" w:rsidP="00721BA6">
      <w:pPr>
        <w:pStyle w:val="Texto"/>
        <w:rPr>
          <w:lang w:val="eu-ES"/>
        </w:rPr>
      </w:pPr>
      <w:r w:rsidRPr="00CF4A71">
        <w:rPr>
          <w:lang w:val="es-ES"/>
        </w:rPr>
        <w:t>Es por ello que instamos al Gobierno Vasco a que</w:t>
      </w:r>
      <w:r>
        <w:rPr>
          <w:lang w:val="es-ES"/>
        </w:rPr>
        <w:t>,</w:t>
      </w:r>
      <w:r w:rsidRPr="00CF4A71">
        <w:rPr>
          <w:lang w:val="es-ES"/>
        </w:rPr>
        <w:t xml:space="preserve"> a través de la estrategia de personas cuidadoras</w:t>
      </w:r>
      <w:r>
        <w:rPr>
          <w:lang w:val="es-ES"/>
        </w:rPr>
        <w:t>, impulse un</w:t>
      </w:r>
      <w:r w:rsidRPr="00CF4A71">
        <w:rPr>
          <w:lang w:val="es-ES"/>
        </w:rPr>
        <w:t xml:space="preserve"> nuevo paradigma con el que poder dar respuesta a una nueva generación de personas cuidadoras, hombres y mujeres dispuestas a cuidar</w:t>
      </w:r>
      <w:r>
        <w:rPr>
          <w:lang w:val="es-ES"/>
        </w:rPr>
        <w:t>,</w:t>
      </w:r>
      <w:r w:rsidRPr="00CF4A71">
        <w:rPr>
          <w:lang w:val="es-ES"/>
        </w:rPr>
        <w:t xml:space="preserve"> pero con apoyos, reforzando el apoyo formal, los servicios de respiro y apoyo a personas cuidadoras</w:t>
      </w:r>
      <w:r>
        <w:rPr>
          <w:lang w:val="es-ES"/>
        </w:rPr>
        <w:t>,</w:t>
      </w:r>
      <w:r w:rsidRPr="00CF4A71">
        <w:rPr>
          <w:lang w:val="es-ES"/>
        </w:rPr>
        <w:t xml:space="preserve"> y que promueva la implicaci</w:t>
      </w:r>
      <w:r>
        <w:rPr>
          <w:lang w:val="es-ES"/>
        </w:rPr>
        <w:t>ón de los hombres en el cuidado. I</w:t>
      </w:r>
      <w:r w:rsidRPr="00CF4A71">
        <w:rPr>
          <w:lang w:val="es-ES"/>
        </w:rPr>
        <w:t>ncidimos en que esta estrategia deberá regirs</w:t>
      </w:r>
      <w:r>
        <w:rPr>
          <w:lang w:val="es-ES"/>
        </w:rPr>
        <w:t xml:space="preserve">e por los siguientes principios: </w:t>
      </w:r>
      <w:r w:rsidRPr="00CF4A71">
        <w:rPr>
          <w:lang w:val="es-ES"/>
        </w:rPr>
        <w:t>debe s</w:t>
      </w:r>
      <w:r>
        <w:rPr>
          <w:lang w:val="es-ES"/>
        </w:rPr>
        <w:t>er integral y multidimensional, y</w:t>
      </w:r>
      <w:r w:rsidRPr="00CF4A71">
        <w:rPr>
          <w:lang w:val="es-ES"/>
        </w:rPr>
        <w:t xml:space="preserve"> debe tener una perspectiva interinstitucional e interdepartamental. A su vez</w:t>
      </w:r>
      <w:r>
        <w:rPr>
          <w:lang w:val="es-ES"/>
        </w:rPr>
        <w:t>,</w:t>
      </w:r>
      <w:r w:rsidRPr="00CF4A71">
        <w:rPr>
          <w:lang w:val="es-ES"/>
        </w:rPr>
        <w:t xml:space="preserve"> debe incorporar un enfo</w:t>
      </w:r>
      <w:r>
        <w:rPr>
          <w:lang w:val="es-ES"/>
        </w:rPr>
        <w:t>que innova</w:t>
      </w:r>
      <w:r w:rsidRPr="00CF4A71">
        <w:rPr>
          <w:lang w:val="es-ES"/>
        </w:rPr>
        <w:t>dor</w:t>
      </w:r>
      <w:r>
        <w:rPr>
          <w:lang w:val="es-ES"/>
        </w:rPr>
        <w:t>,</w:t>
      </w:r>
      <w:r w:rsidRPr="00CF4A71">
        <w:rPr>
          <w:lang w:val="es-ES"/>
        </w:rPr>
        <w:t xml:space="preserve"> que incluya a la propia persona cuidadora como sujeto de derecho. Debe ser también dirigida a la democratización de los cuidados, con una perspectiva de género que sirva para corregir las desigualdade</w:t>
      </w:r>
      <w:r>
        <w:rPr>
          <w:lang w:val="es-ES"/>
        </w:rPr>
        <w:t>s existentes –l</w:t>
      </w:r>
      <w:r w:rsidRPr="00CF4A71">
        <w:rPr>
          <w:lang w:val="es-ES"/>
        </w:rPr>
        <w:t>o veíamos en los datos anteriormente</w:t>
      </w:r>
      <w:r>
        <w:rPr>
          <w:lang w:val="es-ES"/>
        </w:rPr>
        <w:t>–</w:t>
      </w:r>
      <w:r w:rsidRPr="00CF4A71">
        <w:rPr>
          <w:lang w:val="es-ES"/>
        </w:rPr>
        <w:t>, porque es un sector to</w:t>
      </w:r>
      <w:r>
        <w:rPr>
          <w:lang w:val="es-ES"/>
        </w:rPr>
        <w:t xml:space="preserve">talmente feminizado. Finalmente, </w:t>
      </w:r>
      <w:r w:rsidRPr="00CF4A71">
        <w:rPr>
          <w:lang w:val="es-ES"/>
        </w:rPr>
        <w:t>deberá tener un carácter preventivo</w:t>
      </w:r>
      <w:r>
        <w:rPr>
          <w:lang w:val="es-ES"/>
        </w:rPr>
        <w:t>,</w:t>
      </w:r>
      <w:r w:rsidRPr="00CF4A71">
        <w:rPr>
          <w:lang w:val="es-ES"/>
        </w:rPr>
        <w:t xml:space="preserve"> y ha de ser elaborada desde un enfoque comunitario</w:t>
      </w:r>
      <w:r>
        <w:rPr>
          <w:lang w:val="eu-ES"/>
        </w:rPr>
        <w:t>.</w:t>
      </w:r>
    </w:p>
    <w:p w:rsidR="002318EA" w:rsidRDefault="002318EA" w:rsidP="00721BA6">
      <w:pPr>
        <w:pStyle w:val="Texto"/>
        <w:rPr>
          <w:lang w:val="eu-ES"/>
        </w:rPr>
      </w:pPr>
    </w:p>
    <w:p w:rsidR="002318EA" w:rsidRDefault="002318EA" w:rsidP="004A59A0">
      <w:pPr>
        <w:pStyle w:val="Texto"/>
        <w:rPr>
          <w:lang w:val="eu-ES"/>
        </w:rPr>
      </w:pPr>
      <w:r w:rsidRPr="00CF4A71">
        <w:rPr>
          <w:lang w:val="eu-ES"/>
        </w:rPr>
        <w:t>Ulertzen dugu estrate</w:t>
      </w:r>
      <w:r>
        <w:rPr>
          <w:lang w:val="eu-ES"/>
        </w:rPr>
        <w:t xml:space="preserve">gia honek, helburu nagusi moduen dekola, zaintza lanetan dabizen pertsonen babesa, </w:t>
      </w:r>
      <w:r w:rsidRPr="00CF4A71">
        <w:rPr>
          <w:lang w:val="eu-ES"/>
        </w:rPr>
        <w:t>eta horregatik balorean jarri nahi dugu estrategia hau bere osotasunean. Honegaz batera, Euskal Autonomia Erkidegoko adinekoen</w:t>
      </w:r>
      <w:r>
        <w:rPr>
          <w:lang w:val="eu-ES"/>
        </w:rPr>
        <w:t>tzako egoitza zentroei buruzko D</w:t>
      </w:r>
      <w:r w:rsidRPr="00CF4A71">
        <w:rPr>
          <w:lang w:val="eu-ES"/>
        </w:rPr>
        <w:t>ekretuen berrikuspena eskatzen zitzaion Eusko Jaurlaritzari</w:t>
      </w:r>
      <w:r>
        <w:rPr>
          <w:lang w:val="eu-ES"/>
        </w:rPr>
        <w:t>,</w:t>
      </w:r>
      <w:r w:rsidRPr="00CF4A71">
        <w:rPr>
          <w:lang w:val="eu-ES"/>
        </w:rPr>
        <w:t xml:space="preserve"> 27</w:t>
      </w:r>
      <w:r>
        <w:rPr>
          <w:lang w:val="eu-ES"/>
        </w:rPr>
        <w:t>/</w:t>
      </w:r>
      <w:r w:rsidRPr="00CF4A71">
        <w:rPr>
          <w:lang w:val="eu-ES"/>
        </w:rPr>
        <w:t>2019 mozioan. Gure erdibidekoa</w:t>
      </w:r>
      <w:r>
        <w:rPr>
          <w:lang w:val="eu-ES"/>
        </w:rPr>
        <w:t>n,</w:t>
      </w:r>
      <w:r w:rsidRPr="00CF4A71">
        <w:rPr>
          <w:lang w:val="eu-ES"/>
        </w:rPr>
        <w:t xml:space="preserve"> mozio hau betetzea eskatzen da</w:t>
      </w:r>
      <w:r>
        <w:rPr>
          <w:lang w:val="eu-ES"/>
        </w:rPr>
        <w:t xml:space="preserve">, eta argi itxi gura dugun mozio </w:t>
      </w:r>
      <w:r w:rsidRPr="00CF4A71">
        <w:rPr>
          <w:lang w:val="eu-ES"/>
        </w:rPr>
        <w:t>horretan eskat</w:t>
      </w:r>
      <w:r>
        <w:rPr>
          <w:lang w:val="eu-ES"/>
        </w:rPr>
        <w:t>ute</w:t>
      </w:r>
      <w:r w:rsidRPr="00CF4A71">
        <w:rPr>
          <w:lang w:val="eu-ES"/>
        </w:rPr>
        <w:t>n dena eta hori betetako eskatu</w:t>
      </w:r>
      <w:r>
        <w:rPr>
          <w:lang w:val="eu-ES"/>
        </w:rPr>
        <w:t>ten dogune dala dekretu horren berrikuspena. E</w:t>
      </w:r>
      <w:r w:rsidRPr="00CF4A71">
        <w:rPr>
          <w:lang w:val="eu-ES"/>
        </w:rPr>
        <w:t>ta jakitun ga</w:t>
      </w:r>
      <w:r>
        <w:rPr>
          <w:lang w:val="eu-ES"/>
        </w:rPr>
        <w:t>ra Euskal Autonomia Erkidegoko A</w:t>
      </w:r>
      <w:r w:rsidRPr="00CF4A71">
        <w:rPr>
          <w:lang w:val="eu-ES"/>
        </w:rPr>
        <w:t>urrekontue</w:t>
      </w:r>
      <w:r>
        <w:rPr>
          <w:lang w:val="eu-ES"/>
        </w:rPr>
        <w:t xml:space="preserve">n onarpenari esker, </w:t>
      </w:r>
      <w:r w:rsidRPr="00CF4A71">
        <w:rPr>
          <w:lang w:val="eu-ES"/>
        </w:rPr>
        <w:t>dekretu honen lanketarak</w:t>
      </w:r>
      <w:r>
        <w:rPr>
          <w:lang w:val="eu-ES"/>
        </w:rPr>
        <w:t>o eta dekretu honen berrikuspen</w:t>
      </w:r>
      <w:r w:rsidRPr="00CF4A71">
        <w:rPr>
          <w:lang w:val="eu-ES"/>
        </w:rPr>
        <w:t>erako kontratazio bat abian jarriko dela.</w:t>
      </w:r>
      <w:r>
        <w:rPr>
          <w:lang w:val="eu-ES"/>
        </w:rPr>
        <w:t xml:space="preserve"> </w:t>
      </w:r>
      <w:r w:rsidRPr="00CF4A71">
        <w:rPr>
          <w:lang w:val="eu-ES"/>
        </w:rPr>
        <w:t>Gainera, esan d</w:t>
      </w:r>
      <w:r>
        <w:rPr>
          <w:lang w:val="eu-ES"/>
        </w:rPr>
        <w:t>ugun moduan, alor feminizatua bet dala, emakumeren kolaborazio be</w:t>
      </w:r>
      <w:r w:rsidRPr="00CF4A71">
        <w:rPr>
          <w:lang w:val="eu-ES"/>
        </w:rPr>
        <w:t xml:space="preserve"> bai eskatzen dugu</w:t>
      </w:r>
      <w:r>
        <w:rPr>
          <w:lang w:val="eu-ES"/>
        </w:rPr>
        <w:t>,</w:t>
      </w:r>
      <w:r w:rsidRPr="00CF4A71">
        <w:rPr>
          <w:lang w:val="eu-ES"/>
        </w:rPr>
        <w:t xml:space="preserve"> Parlamentu honetan adostutako 99/2018 legez besteko proposamenaren betetzeko lanetan jarraitu</w:t>
      </w:r>
      <w:r>
        <w:rPr>
          <w:lang w:val="eu-ES"/>
        </w:rPr>
        <w:t>z</w:t>
      </w:r>
      <w:r w:rsidRPr="00CF4A71">
        <w:rPr>
          <w:lang w:val="eu-ES"/>
        </w:rPr>
        <w:t>.</w:t>
      </w:r>
    </w:p>
    <w:p w:rsidR="002318EA" w:rsidRDefault="002318EA" w:rsidP="00721BA6">
      <w:pPr>
        <w:pStyle w:val="Texto"/>
        <w:rPr>
          <w:lang w:val="eu-ES"/>
        </w:rPr>
      </w:pPr>
    </w:p>
    <w:p w:rsidR="002318EA" w:rsidRDefault="002318EA" w:rsidP="00721BA6">
      <w:pPr>
        <w:pStyle w:val="Texto"/>
        <w:rPr>
          <w:lang w:val="eu-ES"/>
        </w:rPr>
      </w:pPr>
      <w:r w:rsidRPr="00CF4A71">
        <w:rPr>
          <w:lang w:val="eu-ES"/>
        </w:rPr>
        <w:t xml:space="preserve">Amaitzeko eta laburbilduz, uste dugu erdibideko </w:t>
      </w:r>
      <w:r>
        <w:rPr>
          <w:lang w:val="eu-ES"/>
        </w:rPr>
        <w:t>honegaz za</w:t>
      </w:r>
      <w:r w:rsidRPr="00CF4A71">
        <w:rPr>
          <w:lang w:val="eu-ES"/>
        </w:rPr>
        <w:t>intza alorrean eman beharreko p</w:t>
      </w:r>
      <w:r>
        <w:rPr>
          <w:lang w:val="eu-ES"/>
        </w:rPr>
        <w:t>ausuen oinarriak ezartzen doguz</w:t>
      </w:r>
      <w:r w:rsidRPr="00CF4A71">
        <w:rPr>
          <w:lang w:val="eu-ES"/>
        </w:rPr>
        <w:t>ela</w:t>
      </w:r>
      <w:r>
        <w:rPr>
          <w:lang w:val="eu-ES"/>
        </w:rPr>
        <w:t>,</w:t>
      </w:r>
      <w:r w:rsidRPr="00CF4A71">
        <w:rPr>
          <w:lang w:val="eu-ES"/>
        </w:rPr>
        <w:t xml:space="preserve"> Eusko Jaurlaritzari eskatzen d</w:t>
      </w:r>
      <w:r>
        <w:rPr>
          <w:lang w:val="eu-ES"/>
        </w:rPr>
        <w:t xml:space="preserve">otsegule </w:t>
      </w:r>
      <w:r w:rsidRPr="00CF4A71">
        <w:rPr>
          <w:lang w:val="eu-ES"/>
        </w:rPr>
        <w:t>paradigma</w:t>
      </w:r>
      <w:r>
        <w:rPr>
          <w:lang w:val="eu-ES"/>
        </w:rPr>
        <w:t xml:space="preserve"> aldaketa batean lanean jarraitutea, zaintzan dabizen </w:t>
      </w:r>
      <w:r w:rsidRPr="00CF4A71">
        <w:rPr>
          <w:lang w:val="eu-ES"/>
        </w:rPr>
        <w:t>pertsonak erdigunean jarriz</w:t>
      </w:r>
      <w:r>
        <w:rPr>
          <w:lang w:val="eu-ES"/>
        </w:rPr>
        <w:t xml:space="preserve"> eta beraien babesa bermatuz.</w:t>
      </w:r>
    </w:p>
    <w:p w:rsidR="002318EA" w:rsidRDefault="002318EA" w:rsidP="00721BA6">
      <w:pPr>
        <w:pStyle w:val="Texto"/>
        <w:rPr>
          <w:lang w:val="eu-ES"/>
        </w:rPr>
      </w:pPr>
    </w:p>
    <w:p w:rsidR="002318EA" w:rsidRDefault="002318EA" w:rsidP="00721BA6">
      <w:pPr>
        <w:pStyle w:val="Texto"/>
        <w:rPr>
          <w:lang w:val="eu-ES"/>
        </w:rPr>
      </w:pPr>
      <w:r>
        <w:rPr>
          <w:lang w:val="eu-ES"/>
        </w:rPr>
        <w:t>Beste barik, eskerrik asko.</w:t>
      </w:r>
    </w:p>
    <w:p w:rsidR="002318EA" w:rsidRDefault="002318EA" w:rsidP="00721BA6">
      <w:pPr>
        <w:pStyle w:val="Texto"/>
        <w:rPr>
          <w:lang w:val="eu-ES"/>
        </w:rPr>
      </w:pPr>
    </w:p>
    <w:p w:rsidR="002318EA" w:rsidRDefault="002318EA" w:rsidP="00721BA6">
      <w:pPr>
        <w:pStyle w:val="Texto"/>
        <w:rPr>
          <w:lang w:val="eu-ES"/>
        </w:rPr>
      </w:pPr>
    </w:p>
    <w:p w:rsidR="002318EA" w:rsidRDefault="002318EA" w:rsidP="00721BA6">
      <w:pPr>
        <w:pStyle w:val="Texto"/>
        <w:rPr>
          <w:lang w:val="eu-ES"/>
        </w:rPr>
      </w:pPr>
      <w:r>
        <w:rPr>
          <w:rFonts w:ascii="Futura Md BT" w:hAnsi="Futura Md BT"/>
          <w:lang w:val="eu-ES"/>
        </w:rPr>
        <w:t xml:space="preserve">LEHENDAKARIAK: </w:t>
      </w:r>
      <w:r>
        <w:rPr>
          <w:lang w:val="eu-ES"/>
        </w:rPr>
        <w:t>Esk</w:t>
      </w:r>
      <w:r w:rsidRPr="00CF4A71">
        <w:rPr>
          <w:lang w:val="eu-ES"/>
        </w:rPr>
        <w:t>errik asko, Ipiña</w:t>
      </w:r>
      <w:r>
        <w:rPr>
          <w:lang w:val="eu-ES"/>
        </w:rPr>
        <w:t>zar and</w:t>
      </w:r>
      <w:r w:rsidRPr="00CF4A71">
        <w:rPr>
          <w:lang w:val="eu-ES"/>
        </w:rPr>
        <w:t>rea.</w:t>
      </w:r>
    </w:p>
    <w:p w:rsidR="002318EA" w:rsidRDefault="002318EA" w:rsidP="00721BA6">
      <w:pPr>
        <w:pStyle w:val="Texto"/>
        <w:rPr>
          <w:lang w:val="eu-ES"/>
        </w:rPr>
      </w:pPr>
    </w:p>
    <w:p w:rsidR="002318EA" w:rsidRDefault="002318EA" w:rsidP="00721BA6">
      <w:pPr>
        <w:pStyle w:val="Texto"/>
        <w:rPr>
          <w:lang w:val="eu-ES"/>
        </w:rPr>
      </w:pPr>
      <w:r w:rsidRPr="00CF4A71">
        <w:rPr>
          <w:lang w:val="eu-ES"/>
        </w:rPr>
        <w:t>Erantzunen txandara pasatu</w:t>
      </w:r>
      <w:r>
        <w:rPr>
          <w:lang w:val="eu-ES"/>
        </w:rPr>
        <w:t>ta, Etxebarrie</w:t>
      </w:r>
      <w:r w:rsidRPr="00CF4A71">
        <w:rPr>
          <w:lang w:val="eu-ES"/>
        </w:rPr>
        <w:t>ta</w:t>
      </w:r>
      <w:r>
        <w:rPr>
          <w:lang w:val="eu-ES"/>
        </w:rPr>
        <w:t xml:space="preserve"> andrea, zurea da hitza.</w:t>
      </w:r>
    </w:p>
    <w:p w:rsidR="002318EA" w:rsidRDefault="002318EA" w:rsidP="00721BA6">
      <w:pPr>
        <w:pStyle w:val="Texto"/>
        <w:rPr>
          <w:lang w:val="eu-ES"/>
        </w:rPr>
      </w:pPr>
    </w:p>
    <w:p w:rsidR="002318EA" w:rsidRDefault="002318EA" w:rsidP="00721BA6">
      <w:pPr>
        <w:pStyle w:val="Texto"/>
        <w:rPr>
          <w:lang w:val="eu-ES"/>
        </w:rPr>
      </w:pPr>
    </w:p>
    <w:p w:rsidR="002318EA" w:rsidRDefault="002318EA" w:rsidP="00721BA6">
      <w:pPr>
        <w:pStyle w:val="Texto"/>
        <w:rPr>
          <w:lang w:val="eu-ES"/>
        </w:rPr>
      </w:pPr>
      <w:r>
        <w:rPr>
          <w:rFonts w:ascii="Futura Md BT" w:hAnsi="Futura Md BT"/>
          <w:lang w:val="eu-ES"/>
        </w:rPr>
        <w:t>ETXEBARRIETA LEGRAND</w:t>
      </w:r>
      <w:r w:rsidRPr="00CF4A71">
        <w:rPr>
          <w:lang w:val="eu-ES"/>
        </w:rPr>
        <w:t xml:space="preserve"> </w:t>
      </w:r>
      <w:r>
        <w:rPr>
          <w:lang w:val="eu-ES"/>
        </w:rPr>
        <w:t xml:space="preserve">andreak: </w:t>
      </w:r>
      <w:r w:rsidRPr="00CF4A71">
        <w:rPr>
          <w:lang w:val="eu-ES"/>
        </w:rPr>
        <w:t>Bai</w:t>
      </w:r>
      <w:r>
        <w:rPr>
          <w:lang w:val="eu-ES"/>
        </w:rPr>
        <w:t>, eskerrik asko. E</w:t>
      </w:r>
      <w:r w:rsidRPr="00CF4A71">
        <w:rPr>
          <w:lang w:val="eu-ES"/>
        </w:rPr>
        <w:t>ta eguerdi</w:t>
      </w:r>
      <w:r>
        <w:rPr>
          <w:lang w:val="eu-ES"/>
        </w:rPr>
        <w:t xml:space="preserve"> </w:t>
      </w:r>
      <w:r w:rsidRPr="00CF4A71">
        <w:rPr>
          <w:lang w:val="eu-ES"/>
        </w:rPr>
        <w:t>on guzti</w:t>
      </w:r>
      <w:r>
        <w:rPr>
          <w:lang w:val="eu-ES"/>
        </w:rPr>
        <w:t>oi, zeren l</w:t>
      </w:r>
      <w:r w:rsidRPr="00CF4A71">
        <w:rPr>
          <w:lang w:val="eu-ES"/>
        </w:rPr>
        <w:t>ehen zuzenean nahi n</w:t>
      </w:r>
      <w:r>
        <w:rPr>
          <w:lang w:val="eu-ES"/>
        </w:rPr>
        <w:t>uen p</w:t>
      </w:r>
      <w:r w:rsidRPr="00CF4A71">
        <w:rPr>
          <w:lang w:val="eu-ES"/>
        </w:rPr>
        <w:t>oesiar</w:t>
      </w:r>
      <w:r>
        <w:rPr>
          <w:lang w:val="eu-ES"/>
        </w:rPr>
        <w:t>ekin</w:t>
      </w:r>
      <w:r w:rsidRPr="00CF4A71">
        <w:rPr>
          <w:lang w:val="eu-ES"/>
        </w:rPr>
        <w:t xml:space="preserve"> hasi</w:t>
      </w:r>
      <w:r>
        <w:rPr>
          <w:lang w:val="eu-ES"/>
        </w:rPr>
        <w:t xml:space="preserve"> e</w:t>
      </w:r>
      <w:r w:rsidRPr="00CF4A71">
        <w:rPr>
          <w:lang w:val="eu-ES"/>
        </w:rPr>
        <w:t xml:space="preserve">ta </w:t>
      </w:r>
      <w:r>
        <w:rPr>
          <w:lang w:val="eu-ES"/>
        </w:rPr>
        <w:t>ez zaitu</w:t>
      </w:r>
      <w:r w:rsidRPr="00CF4A71">
        <w:rPr>
          <w:lang w:val="eu-ES"/>
        </w:rPr>
        <w:t>zte</w:t>
      </w:r>
      <w:r>
        <w:rPr>
          <w:lang w:val="eu-ES"/>
        </w:rPr>
        <w:t xml:space="preserve">t </w:t>
      </w:r>
      <w:r w:rsidRPr="00CF4A71">
        <w:rPr>
          <w:lang w:val="eu-ES"/>
        </w:rPr>
        <w:t>agurtu. Beraz, eguerdi</w:t>
      </w:r>
      <w:r>
        <w:rPr>
          <w:lang w:val="eu-ES"/>
        </w:rPr>
        <w:t xml:space="preserve"> </w:t>
      </w:r>
      <w:r w:rsidRPr="00CF4A71">
        <w:rPr>
          <w:lang w:val="eu-ES"/>
        </w:rPr>
        <w:t>on guztioi</w:t>
      </w:r>
      <w:r>
        <w:rPr>
          <w:lang w:val="eu-ES"/>
        </w:rPr>
        <w:t>.</w:t>
      </w:r>
    </w:p>
    <w:p w:rsidR="002318EA" w:rsidRDefault="002318EA" w:rsidP="00721BA6">
      <w:pPr>
        <w:pStyle w:val="Texto"/>
        <w:rPr>
          <w:lang w:val="eu-ES"/>
        </w:rPr>
      </w:pPr>
    </w:p>
    <w:p w:rsidR="002318EA" w:rsidRDefault="002318EA" w:rsidP="004A59A0">
      <w:pPr>
        <w:pStyle w:val="Texto"/>
        <w:rPr>
          <w:lang w:val="es-ES"/>
        </w:rPr>
      </w:pPr>
      <w:r>
        <w:rPr>
          <w:lang w:val="eu-ES"/>
        </w:rPr>
        <w:t>H</w:t>
      </w:r>
      <w:r w:rsidRPr="00CF4A71">
        <w:rPr>
          <w:lang w:val="eu-ES"/>
        </w:rPr>
        <w:t>asik</w:t>
      </w:r>
      <w:r>
        <w:rPr>
          <w:lang w:val="eu-ES"/>
        </w:rPr>
        <w:t>o naiz Elkarrekin Podemosekin, b</w:t>
      </w:r>
      <w:r w:rsidRPr="00CF4A71">
        <w:rPr>
          <w:lang w:val="eu-ES"/>
        </w:rPr>
        <w:t>eraiek egindako proposamenarekin</w:t>
      </w:r>
      <w:r>
        <w:rPr>
          <w:lang w:val="eu-ES"/>
        </w:rPr>
        <w:t>,</w:t>
      </w:r>
      <w:r w:rsidRPr="00CF4A71">
        <w:rPr>
          <w:lang w:val="eu-ES"/>
        </w:rPr>
        <w:t xml:space="preserve"> orokor</w:t>
      </w:r>
      <w:r>
        <w:rPr>
          <w:lang w:val="eu-ES"/>
        </w:rPr>
        <w:t>rean, ados ginela esan nion García andreari berari. B</w:t>
      </w:r>
      <w:r w:rsidRPr="00CF4A71">
        <w:rPr>
          <w:lang w:val="eu-ES"/>
        </w:rPr>
        <w:t>ereziki</w:t>
      </w:r>
      <w:r>
        <w:rPr>
          <w:lang w:val="eu-ES"/>
        </w:rPr>
        <w:t>,</w:t>
      </w:r>
      <w:r w:rsidRPr="00CF4A71">
        <w:rPr>
          <w:lang w:val="eu-ES"/>
        </w:rPr>
        <w:t xml:space="preserve"> balorean jartzen dugu </w:t>
      </w:r>
      <w:r>
        <w:rPr>
          <w:lang w:val="eu-ES"/>
        </w:rPr>
        <w:t xml:space="preserve">hirugarren puntu hori. </w:t>
      </w:r>
      <w:r w:rsidRPr="00CF4A71">
        <w:rPr>
          <w:lang w:val="es-ES"/>
        </w:rPr>
        <w:t xml:space="preserve">Nos parece una aportación </w:t>
      </w:r>
      <w:r>
        <w:rPr>
          <w:lang w:val="es-ES"/>
        </w:rPr>
        <w:t>i</w:t>
      </w:r>
      <w:r w:rsidRPr="00CF4A71">
        <w:rPr>
          <w:lang w:val="es-ES"/>
        </w:rPr>
        <w:t>mprescindible al debate que estamos teniendo hoy</w:t>
      </w:r>
      <w:r>
        <w:rPr>
          <w:lang w:val="es-ES"/>
        </w:rPr>
        <w:t>,</w:t>
      </w:r>
      <w:r w:rsidRPr="00CF4A71">
        <w:rPr>
          <w:lang w:val="es-ES"/>
        </w:rPr>
        <w:t xml:space="preserve"> especialmente ese tercer punto.</w:t>
      </w:r>
      <w:r>
        <w:rPr>
          <w:lang w:val="es-ES"/>
        </w:rPr>
        <w:t xml:space="preserve"> Luego,</w:t>
      </w:r>
      <w:r w:rsidRPr="00CF4A71">
        <w:rPr>
          <w:lang w:val="es-ES"/>
        </w:rPr>
        <w:t xml:space="preserve"> me parece que los demás son</w:t>
      </w:r>
      <w:r>
        <w:rPr>
          <w:lang w:val="es-ES"/>
        </w:rPr>
        <w:t>, bueno, pues</w:t>
      </w:r>
      <w:r w:rsidRPr="00CF4A71">
        <w:rPr>
          <w:lang w:val="es-ES"/>
        </w:rPr>
        <w:t xml:space="preserve"> seguir incidiendo en algunos temas q</w:t>
      </w:r>
      <w:r>
        <w:rPr>
          <w:lang w:val="es-ES"/>
        </w:rPr>
        <w:t>ue también creemos importantes.</w:t>
      </w:r>
    </w:p>
    <w:p w:rsidR="002318EA" w:rsidRDefault="002318EA" w:rsidP="004A59A0">
      <w:pPr>
        <w:pStyle w:val="Texto"/>
        <w:rPr>
          <w:lang w:val="es-ES"/>
        </w:rPr>
      </w:pPr>
    </w:p>
    <w:p w:rsidR="002318EA" w:rsidRPr="004A59A0" w:rsidRDefault="002318EA" w:rsidP="004A59A0">
      <w:pPr>
        <w:pStyle w:val="Texto"/>
        <w:rPr>
          <w:lang w:val="eu-ES"/>
        </w:rPr>
      </w:pPr>
      <w:r w:rsidRPr="00CF4A71">
        <w:rPr>
          <w:lang w:val="es-ES"/>
        </w:rPr>
        <w:t>Pero</w:t>
      </w:r>
      <w:r>
        <w:rPr>
          <w:lang w:val="es-ES"/>
        </w:rPr>
        <w:t>,</w:t>
      </w:r>
      <w:r w:rsidRPr="00CF4A71">
        <w:rPr>
          <w:lang w:val="es-ES"/>
        </w:rPr>
        <w:t xml:space="preserve"> como le comentaba </w:t>
      </w:r>
      <w:r>
        <w:rPr>
          <w:lang w:val="es-ES"/>
        </w:rPr>
        <w:t xml:space="preserve">a </w:t>
      </w:r>
      <w:r w:rsidRPr="00CF4A71">
        <w:rPr>
          <w:lang w:val="es-ES"/>
        </w:rPr>
        <w:t>ella, desde Euskal Herria Bildu</w:t>
      </w:r>
      <w:r>
        <w:rPr>
          <w:lang w:val="es-ES"/>
        </w:rPr>
        <w:t>,</w:t>
      </w:r>
      <w:r w:rsidRPr="00CF4A71">
        <w:rPr>
          <w:lang w:val="es-ES"/>
        </w:rPr>
        <w:t xml:space="preserve"> no nos vemos en la disposición por</w:t>
      </w:r>
      <w:r>
        <w:rPr>
          <w:lang w:val="es-ES"/>
        </w:rPr>
        <w:t xml:space="preserve"> no tener, por em</w:t>
      </w:r>
      <w:r w:rsidRPr="00CF4A71">
        <w:rPr>
          <w:lang w:val="es-ES"/>
        </w:rPr>
        <w:t>pezar</w:t>
      </w:r>
      <w:r>
        <w:rPr>
          <w:lang w:val="es-ES"/>
        </w:rPr>
        <w:t>, ni información, lo que supone "Elkarrekin Z</w:t>
      </w:r>
      <w:r w:rsidRPr="00CF4A71">
        <w:rPr>
          <w:lang w:val="es-ES"/>
        </w:rPr>
        <w:t>ain</w:t>
      </w:r>
      <w:r>
        <w:rPr>
          <w:lang w:val="es-ES"/>
        </w:rPr>
        <w:t>tzen"; n</w:t>
      </w:r>
      <w:r w:rsidRPr="00CF4A71">
        <w:rPr>
          <w:lang w:val="es-ES"/>
        </w:rPr>
        <w:t xml:space="preserve">o podemos apoyar un plan </w:t>
      </w:r>
      <w:r>
        <w:rPr>
          <w:lang w:val="es-ES"/>
        </w:rPr>
        <w:t>q</w:t>
      </w:r>
      <w:r w:rsidRPr="00CF4A71">
        <w:rPr>
          <w:lang w:val="es-ES"/>
        </w:rPr>
        <w:t>ue no conocemos</w:t>
      </w:r>
      <w:r>
        <w:rPr>
          <w:lang w:val="es-ES"/>
        </w:rPr>
        <w:t>, que no sabemos qué tipo de</w:t>
      </w:r>
      <w:r w:rsidRPr="00CF4A71">
        <w:rPr>
          <w:lang w:val="es-ES"/>
        </w:rPr>
        <w:t xml:space="preserve"> propuesta supone. Entonces</w:t>
      </w:r>
      <w:r>
        <w:rPr>
          <w:lang w:val="es-ES"/>
        </w:rPr>
        <w:t xml:space="preserve">, bueno, </w:t>
      </w:r>
      <w:r w:rsidRPr="00CF4A71">
        <w:rPr>
          <w:lang w:val="es-ES"/>
        </w:rPr>
        <w:t>una vez q</w:t>
      </w:r>
      <w:r>
        <w:rPr>
          <w:lang w:val="es-ES"/>
        </w:rPr>
        <w:t xml:space="preserve">ue el texto, </w:t>
      </w:r>
      <w:r w:rsidRPr="00CF4A71">
        <w:rPr>
          <w:lang w:val="es-ES"/>
        </w:rPr>
        <w:t>que la propuesta esté e</w:t>
      </w:r>
      <w:r>
        <w:rPr>
          <w:lang w:val="es-ES"/>
        </w:rPr>
        <w:t xml:space="preserve">ncima de la mesa, evidentemente, </w:t>
      </w:r>
      <w:r w:rsidRPr="00CF4A71">
        <w:rPr>
          <w:lang w:val="es-ES"/>
        </w:rPr>
        <w:t>cualquier debate sobre esto siempre será bienvenid</w:t>
      </w:r>
      <w:r>
        <w:rPr>
          <w:lang w:val="es-ES"/>
        </w:rPr>
        <w:t>o,</w:t>
      </w:r>
      <w:r w:rsidRPr="00CF4A71">
        <w:rPr>
          <w:lang w:val="es-ES"/>
        </w:rPr>
        <w:t xml:space="preserve"> y podremos aportar algo en torn</w:t>
      </w:r>
      <w:r>
        <w:rPr>
          <w:lang w:val="es-ES"/>
        </w:rPr>
        <w:t xml:space="preserve">o a eso. Entonces, </w:t>
      </w:r>
      <w:r w:rsidRPr="00CF4A71">
        <w:rPr>
          <w:lang w:val="es-ES"/>
        </w:rPr>
        <w:t>por esa razón</w:t>
      </w:r>
      <w:r>
        <w:rPr>
          <w:lang w:val="es-ES"/>
        </w:rPr>
        <w:t>,</w:t>
      </w:r>
      <w:r w:rsidRPr="00CF4A71">
        <w:rPr>
          <w:lang w:val="es-ES"/>
        </w:rPr>
        <w:t xml:space="preserve"> pediríamos la</w:t>
      </w:r>
      <w:r>
        <w:rPr>
          <w:lang w:val="es-ES"/>
        </w:rPr>
        <w:t xml:space="preserve"> votación por puntos, p</w:t>
      </w:r>
      <w:r w:rsidRPr="00CF4A71">
        <w:rPr>
          <w:lang w:val="es-ES"/>
        </w:rPr>
        <w:t>ara poder apoyar todos los puntos</w:t>
      </w:r>
      <w:r>
        <w:rPr>
          <w:lang w:val="es-ES"/>
        </w:rPr>
        <w:t xml:space="preserve"> salv</w:t>
      </w:r>
      <w:r w:rsidRPr="00CF4A71">
        <w:rPr>
          <w:lang w:val="es-ES"/>
        </w:rPr>
        <w:t>o este último.</w:t>
      </w:r>
    </w:p>
    <w:p w:rsidR="002318EA" w:rsidRDefault="002318EA" w:rsidP="00721BA6">
      <w:pPr>
        <w:pStyle w:val="Texto"/>
        <w:rPr>
          <w:lang w:val="eu-ES"/>
        </w:rPr>
      </w:pPr>
    </w:p>
    <w:p w:rsidR="002318EA" w:rsidRDefault="002318EA" w:rsidP="00721BA6">
      <w:pPr>
        <w:pStyle w:val="Texto"/>
        <w:rPr>
          <w:lang w:val="eu-ES"/>
        </w:rPr>
      </w:pPr>
      <w:r>
        <w:rPr>
          <w:lang w:val="eu-ES"/>
        </w:rPr>
        <w:t>Garrido andreari, e</w:t>
      </w:r>
      <w:r w:rsidRPr="00CF4A71">
        <w:rPr>
          <w:lang w:val="eu-ES"/>
        </w:rPr>
        <w:t>ta bueno</w:t>
      </w:r>
      <w:r>
        <w:rPr>
          <w:lang w:val="eu-ES"/>
        </w:rPr>
        <w:t>,</w:t>
      </w:r>
      <w:r w:rsidRPr="00CF4A71">
        <w:rPr>
          <w:lang w:val="eu-ES"/>
        </w:rPr>
        <w:t xml:space="preserve"> zuzenean</w:t>
      </w:r>
      <w:r>
        <w:rPr>
          <w:lang w:val="eu-ES"/>
        </w:rPr>
        <w:t>,</w:t>
      </w:r>
      <w:r w:rsidRPr="00CF4A71">
        <w:rPr>
          <w:lang w:val="eu-ES"/>
        </w:rPr>
        <w:t xml:space="preserve"> apur bat erantzungo di</w:t>
      </w:r>
      <w:r>
        <w:rPr>
          <w:lang w:val="eu-ES"/>
        </w:rPr>
        <w:t>ot bai Sá</w:t>
      </w:r>
      <w:r w:rsidRPr="00CF4A71">
        <w:rPr>
          <w:lang w:val="eu-ES"/>
        </w:rPr>
        <w:t>nchez eta Ipiña</w:t>
      </w:r>
      <w:r>
        <w:rPr>
          <w:lang w:val="eu-ES"/>
        </w:rPr>
        <w:t>zar and</w:t>
      </w:r>
      <w:r w:rsidRPr="00CF4A71">
        <w:rPr>
          <w:lang w:val="eu-ES"/>
        </w:rPr>
        <w:t>re</w:t>
      </w:r>
      <w:r>
        <w:rPr>
          <w:lang w:val="eu-ES"/>
        </w:rPr>
        <w:t>e</w:t>
      </w:r>
      <w:r w:rsidRPr="00CF4A71">
        <w:rPr>
          <w:lang w:val="eu-ES"/>
        </w:rPr>
        <w:t>i</w:t>
      </w:r>
      <w:r>
        <w:rPr>
          <w:lang w:val="eu-ES"/>
        </w:rPr>
        <w:t xml:space="preserve">. </w:t>
      </w:r>
      <w:r w:rsidRPr="00CF4A71">
        <w:rPr>
          <w:lang w:val="eu-ES"/>
        </w:rPr>
        <w:t>E</w:t>
      </w:r>
      <w:r>
        <w:rPr>
          <w:lang w:val="eu-ES"/>
        </w:rPr>
        <w:t xml:space="preserve">gia da hasieratik ikusi genuela, </w:t>
      </w:r>
      <w:r w:rsidRPr="00CF4A71">
        <w:rPr>
          <w:lang w:val="eu-ES"/>
        </w:rPr>
        <w:t>guk ere</w:t>
      </w:r>
      <w:r>
        <w:rPr>
          <w:lang w:val="eu-ES"/>
        </w:rPr>
        <w:t>,</w:t>
      </w:r>
      <w:r w:rsidRPr="00CF4A71">
        <w:rPr>
          <w:lang w:val="eu-ES"/>
        </w:rPr>
        <w:t xml:space="preserve"> </w:t>
      </w:r>
      <w:r>
        <w:rPr>
          <w:lang w:val="eu-ES"/>
        </w:rPr>
        <w:t>zuzenketak aurkezterako garaian, ba</w:t>
      </w:r>
      <w:r w:rsidRPr="00CF4A71">
        <w:rPr>
          <w:lang w:val="eu-ES"/>
        </w:rPr>
        <w:t xml:space="preserve"> antzek</w:t>
      </w:r>
      <w:r>
        <w:rPr>
          <w:lang w:val="eu-ES"/>
        </w:rPr>
        <w:t>otasun asko zeudela e</w:t>
      </w:r>
      <w:r w:rsidRPr="00CF4A71">
        <w:rPr>
          <w:lang w:val="eu-ES"/>
        </w:rPr>
        <w:t>gin</w:t>
      </w:r>
      <w:r>
        <w:rPr>
          <w:lang w:val="eu-ES"/>
        </w:rPr>
        <w:t xml:space="preserve"> zenituzten emendakinetan, e</w:t>
      </w:r>
      <w:r w:rsidRPr="00CF4A71">
        <w:rPr>
          <w:lang w:val="eu-ES"/>
        </w:rPr>
        <w:t>z</w:t>
      </w:r>
      <w:r>
        <w:rPr>
          <w:lang w:val="eu-ES"/>
        </w:rPr>
        <w:t xml:space="preserve">? Batez ere, </w:t>
      </w:r>
      <w:r w:rsidRPr="00CF4A71">
        <w:rPr>
          <w:lang w:val="eu-ES"/>
        </w:rPr>
        <w:t>guk ere barnebiltzen genituen lehen bi puntu horiek jasota zeudelako. Egia da gure kasuan ikusten genuela hori</w:t>
      </w:r>
      <w:r>
        <w:rPr>
          <w:lang w:val="eu-ES"/>
        </w:rPr>
        <w:t>en zehaztasunera jo behar zela, da</w:t>
      </w:r>
      <w:r w:rsidRPr="00CF4A71">
        <w:rPr>
          <w:lang w:val="eu-ES"/>
        </w:rPr>
        <w:t>goeneko denbora bat pasatu delako hauek gara</w:t>
      </w:r>
      <w:r>
        <w:rPr>
          <w:lang w:val="eu-ES"/>
        </w:rPr>
        <w:t>tu ahal izan direnetik eta ez direlako aurrerapauso horiek</w:t>
      </w:r>
      <w:r w:rsidRPr="00CF4A71">
        <w:rPr>
          <w:lang w:val="eu-ES"/>
        </w:rPr>
        <w:t xml:space="preserve"> ikusi</w:t>
      </w:r>
      <w:r>
        <w:rPr>
          <w:lang w:val="eu-ES"/>
        </w:rPr>
        <w:t>, z</w:t>
      </w:r>
      <w:r w:rsidRPr="00CF4A71">
        <w:rPr>
          <w:lang w:val="eu-ES"/>
        </w:rPr>
        <w:t>ehaztasun horiek</w:t>
      </w:r>
      <w:r>
        <w:rPr>
          <w:lang w:val="eu-ES"/>
        </w:rPr>
        <w:t>,</w:t>
      </w:r>
      <w:r w:rsidRPr="00CF4A71">
        <w:rPr>
          <w:lang w:val="eu-ES"/>
        </w:rPr>
        <w:t xml:space="preserve"> nolabait</w:t>
      </w:r>
      <w:r>
        <w:rPr>
          <w:lang w:val="eu-ES"/>
        </w:rPr>
        <w:t>,</w:t>
      </w:r>
      <w:r w:rsidRPr="00CF4A71">
        <w:rPr>
          <w:lang w:val="eu-ES"/>
        </w:rPr>
        <w:t xml:space="preserve"> orduan</w:t>
      </w:r>
      <w:r>
        <w:rPr>
          <w:lang w:val="eu-ES"/>
        </w:rPr>
        <w:t>,</w:t>
      </w:r>
      <w:r w:rsidRPr="00CF4A71">
        <w:rPr>
          <w:lang w:val="eu-ES"/>
        </w:rPr>
        <w:t xml:space="preserve"> identifikatzen sa</w:t>
      </w:r>
      <w:r>
        <w:rPr>
          <w:lang w:val="eu-ES"/>
        </w:rPr>
        <w:t xml:space="preserve">iatu ginen bi puntu horietan. Eta, </w:t>
      </w:r>
      <w:r w:rsidRPr="00CF4A71">
        <w:rPr>
          <w:lang w:val="eu-ES"/>
        </w:rPr>
        <w:t>beraz ere</w:t>
      </w:r>
      <w:r>
        <w:rPr>
          <w:lang w:val="eu-ES"/>
        </w:rPr>
        <w:t>,</w:t>
      </w:r>
      <w:r w:rsidRPr="00CF4A71">
        <w:rPr>
          <w:lang w:val="eu-ES"/>
        </w:rPr>
        <w:t xml:space="preserve"> hori dela eta</w:t>
      </w:r>
      <w:r>
        <w:rPr>
          <w:lang w:val="eu-ES"/>
        </w:rPr>
        <w:t>,</w:t>
      </w:r>
      <w:r w:rsidRPr="00CF4A71">
        <w:rPr>
          <w:lang w:val="eu-ES"/>
        </w:rPr>
        <w:t xml:space="preserve"> bat egiten dugulako, argi dago</w:t>
      </w:r>
      <w:r>
        <w:rPr>
          <w:lang w:val="eu-ES"/>
        </w:rPr>
        <w:t>,</w:t>
      </w:r>
      <w:r w:rsidRPr="00CF4A71">
        <w:rPr>
          <w:lang w:val="eu-ES"/>
        </w:rPr>
        <w:t xml:space="preserve"> bi puntu horiekin, besteak beste</w:t>
      </w:r>
      <w:r>
        <w:rPr>
          <w:lang w:val="eu-ES"/>
        </w:rPr>
        <w:t>, e</w:t>
      </w:r>
      <w:r w:rsidRPr="00CF4A71">
        <w:rPr>
          <w:lang w:val="eu-ES"/>
        </w:rPr>
        <w:t>ta gehitu duzuen lehenengo puntu honekin</w:t>
      </w:r>
      <w:r>
        <w:rPr>
          <w:lang w:val="eu-ES"/>
        </w:rPr>
        <w:t xml:space="preserve">, </w:t>
      </w:r>
      <w:r w:rsidRPr="00CF4A71">
        <w:rPr>
          <w:lang w:val="eu-ES"/>
        </w:rPr>
        <w:t>kanpainen</w:t>
      </w:r>
      <w:r>
        <w:rPr>
          <w:lang w:val="eu-ES"/>
        </w:rPr>
        <w:t>arekin. E</w:t>
      </w:r>
      <w:r w:rsidRPr="00CF4A71">
        <w:rPr>
          <w:lang w:val="eu-ES"/>
        </w:rPr>
        <w:t>gia da kanpaina hauek</w:t>
      </w:r>
      <w:r>
        <w:rPr>
          <w:lang w:val="eu-ES"/>
        </w:rPr>
        <w:t>,</w:t>
      </w:r>
      <w:r w:rsidRPr="00CF4A71">
        <w:rPr>
          <w:lang w:val="eu-ES"/>
        </w:rPr>
        <w:t xml:space="preserve"> zer zentzutan eta ikuspegiarekin egiten diren</w:t>
      </w:r>
      <w:r>
        <w:rPr>
          <w:lang w:val="eu-ES"/>
        </w:rPr>
        <w:t>,</w:t>
      </w:r>
      <w:r w:rsidRPr="00CF4A71">
        <w:rPr>
          <w:lang w:val="eu-ES"/>
        </w:rPr>
        <w:t xml:space="preserve"> uste</w:t>
      </w:r>
      <w:r>
        <w:rPr>
          <w:lang w:val="eu-ES"/>
        </w:rPr>
        <w:t xml:space="preserve"> dut hor daukagula eztabaida, ez?</w:t>
      </w:r>
    </w:p>
    <w:p w:rsidR="002318EA" w:rsidRDefault="002318EA" w:rsidP="00721BA6">
      <w:pPr>
        <w:pStyle w:val="Texto"/>
        <w:rPr>
          <w:lang w:val="eu-ES"/>
        </w:rPr>
      </w:pPr>
    </w:p>
    <w:p w:rsidR="002318EA" w:rsidRDefault="002318EA" w:rsidP="00721BA6">
      <w:pPr>
        <w:pStyle w:val="Texto"/>
        <w:rPr>
          <w:lang w:val="eu-ES"/>
        </w:rPr>
      </w:pPr>
      <w:r>
        <w:rPr>
          <w:lang w:val="eu-ES"/>
        </w:rPr>
        <w:t>Eta uste dut gaur ere hori errepikatu egin dela. E</w:t>
      </w:r>
      <w:r w:rsidRPr="00CF4A71">
        <w:rPr>
          <w:lang w:val="eu-ES"/>
        </w:rPr>
        <w:t>ta</w:t>
      </w:r>
      <w:r>
        <w:rPr>
          <w:lang w:val="eu-ES"/>
        </w:rPr>
        <w:t>,</w:t>
      </w:r>
      <w:r w:rsidRPr="00CF4A71">
        <w:rPr>
          <w:lang w:val="eu-ES"/>
        </w:rPr>
        <w:t xml:space="preserve"> batez ere</w:t>
      </w:r>
      <w:r>
        <w:rPr>
          <w:lang w:val="eu-ES"/>
        </w:rPr>
        <w:t>,</w:t>
      </w:r>
      <w:r w:rsidRPr="00CF4A71">
        <w:rPr>
          <w:lang w:val="eu-ES"/>
        </w:rPr>
        <w:t xml:space="preserve"> lotuko nuke transakzioaren amaierako puntua</w:t>
      </w:r>
      <w:r>
        <w:rPr>
          <w:lang w:val="eu-ES"/>
        </w:rPr>
        <w:t>n</w:t>
      </w:r>
      <w:r w:rsidRPr="00CF4A71">
        <w:rPr>
          <w:lang w:val="eu-ES"/>
        </w:rPr>
        <w:t>, non jarri ikuspuntua edo zeri eman lehentasuna</w:t>
      </w:r>
      <w:r>
        <w:rPr>
          <w:lang w:val="eu-ES"/>
        </w:rPr>
        <w:t>. Ez noa</w:t>
      </w:r>
      <w:r w:rsidRPr="00CF4A71">
        <w:rPr>
          <w:lang w:val="eu-ES"/>
        </w:rPr>
        <w:t xml:space="preserve"> esatera ulertzen duzuenik pertsona edo zaintzaile</w:t>
      </w:r>
      <w:r>
        <w:rPr>
          <w:lang w:val="eu-ES"/>
        </w:rPr>
        <w:t xml:space="preserve"> ez</w:t>
      </w:r>
      <w:r w:rsidRPr="00CF4A71">
        <w:rPr>
          <w:lang w:val="eu-ES"/>
        </w:rPr>
        <w:t xml:space="preserve"> profesionaleki</w:t>
      </w:r>
      <w:r>
        <w:rPr>
          <w:lang w:val="eu-ES"/>
        </w:rPr>
        <w:t>n soilik lan egin behar denik; badakit ez dela hori. B</w:t>
      </w:r>
      <w:r w:rsidRPr="00CF4A71">
        <w:rPr>
          <w:lang w:val="eu-ES"/>
        </w:rPr>
        <w:t>aina</w:t>
      </w:r>
      <w:r>
        <w:rPr>
          <w:lang w:val="eu-ES"/>
        </w:rPr>
        <w:t>,</w:t>
      </w:r>
      <w:r w:rsidRPr="00CF4A71">
        <w:rPr>
          <w:lang w:val="eu-ES"/>
        </w:rPr>
        <w:t xml:space="preserve"> egia da</w:t>
      </w:r>
      <w:r>
        <w:rPr>
          <w:lang w:val="eu-ES"/>
        </w:rPr>
        <w:t>,</w:t>
      </w:r>
      <w:r w:rsidRPr="00CF4A71">
        <w:rPr>
          <w:lang w:val="eu-ES"/>
        </w:rPr>
        <w:t xml:space="preserve"> momentu honetan</w:t>
      </w:r>
      <w:r>
        <w:rPr>
          <w:lang w:val="eu-ES"/>
        </w:rPr>
        <w:t>,</w:t>
      </w:r>
      <w:r w:rsidRPr="00CF4A71">
        <w:rPr>
          <w:lang w:val="eu-ES"/>
        </w:rPr>
        <w:t xml:space="preserve"> guk ikusten dugun ekimen nagusia hortik abia</w:t>
      </w:r>
      <w:r>
        <w:rPr>
          <w:lang w:val="eu-ES"/>
        </w:rPr>
        <w:t>tzen dela. E</w:t>
      </w:r>
      <w:r w:rsidRPr="00CF4A71">
        <w:rPr>
          <w:lang w:val="eu-ES"/>
        </w:rPr>
        <w:t>ta</w:t>
      </w:r>
      <w:r>
        <w:rPr>
          <w:lang w:val="eu-ES"/>
        </w:rPr>
        <w:t>,</w:t>
      </w:r>
      <w:r w:rsidRPr="00CF4A71">
        <w:rPr>
          <w:lang w:val="eu-ES"/>
        </w:rPr>
        <w:t xml:space="preserve"> guretzako</w:t>
      </w:r>
      <w:r>
        <w:rPr>
          <w:lang w:val="eu-ES"/>
        </w:rPr>
        <w:t>, akats bat da. Akats bat da, u</w:t>
      </w:r>
      <w:r w:rsidRPr="00CF4A71">
        <w:rPr>
          <w:lang w:val="eu-ES"/>
        </w:rPr>
        <w:t>ste dugulako paradigma aldaketaz hitz egiten ari garen honetan</w:t>
      </w:r>
      <w:r>
        <w:rPr>
          <w:lang w:val="eu-ES"/>
        </w:rPr>
        <w:t>,</w:t>
      </w:r>
      <w:r w:rsidRPr="00CF4A71">
        <w:rPr>
          <w:lang w:val="eu-ES"/>
        </w:rPr>
        <w:t xml:space="preserve"> ikus</w:t>
      </w:r>
      <w:r>
        <w:rPr>
          <w:lang w:val="eu-ES"/>
        </w:rPr>
        <w:t xml:space="preserve">puntua aldatu beharrean gaudela, </w:t>
      </w:r>
      <w:r w:rsidRPr="00CF4A71">
        <w:rPr>
          <w:lang w:val="eu-ES"/>
        </w:rPr>
        <w:t>eta zaintzaren bestelako ikuspegi bat txertatu behar dugula</w:t>
      </w:r>
      <w:r>
        <w:rPr>
          <w:lang w:val="eu-ES"/>
        </w:rPr>
        <w:t>. Hasieran, agian, modu poetikoegian azaldu nahi zen, baina maitasuna</w:t>
      </w:r>
      <w:r w:rsidRPr="00CF4A71">
        <w:rPr>
          <w:lang w:val="eu-ES"/>
        </w:rPr>
        <w:t xml:space="preserve"> harremanetatik kanpo kokatzen</w:t>
      </w:r>
      <w:r>
        <w:rPr>
          <w:lang w:val="eu-ES"/>
        </w:rPr>
        <w:t xml:space="preserve"> den</w:t>
      </w:r>
      <w:r w:rsidRPr="00CF4A71">
        <w:rPr>
          <w:lang w:val="eu-ES"/>
        </w:rPr>
        <w:t xml:space="preserve"> sistema baten inguruan hitz egiten hasi behar dugulako. Gainera, 201</w:t>
      </w:r>
      <w:r>
        <w:rPr>
          <w:lang w:val="eu-ES"/>
        </w:rPr>
        <w:t xml:space="preserve">8ko urriaren 19tik aurreikusita </w:t>
      </w:r>
      <w:r w:rsidRPr="00CF4A71">
        <w:rPr>
          <w:lang w:val="eu-ES"/>
        </w:rPr>
        <w:t>eta iragarr</w:t>
      </w:r>
      <w:r>
        <w:rPr>
          <w:lang w:val="eu-ES"/>
        </w:rPr>
        <w:t>ita dagoen estrategia bat da z</w:t>
      </w:r>
      <w:r w:rsidRPr="00CF4A71">
        <w:rPr>
          <w:lang w:val="eu-ES"/>
        </w:rPr>
        <w:t>aintzaile ez profesionalen</w:t>
      </w:r>
      <w:r>
        <w:rPr>
          <w:lang w:val="eu-ES"/>
        </w:rPr>
        <w:t>a</w:t>
      </w:r>
      <w:r w:rsidRPr="00CF4A71">
        <w:rPr>
          <w:lang w:val="eu-ES"/>
        </w:rPr>
        <w:t>.</w:t>
      </w:r>
    </w:p>
    <w:p w:rsidR="002318EA" w:rsidRDefault="002318EA" w:rsidP="00721BA6">
      <w:pPr>
        <w:pStyle w:val="Texto"/>
        <w:rPr>
          <w:lang w:val="eu-ES"/>
        </w:rPr>
      </w:pPr>
    </w:p>
    <w:p w:rsidR="002318EA" w:rsidRPr="00FA3629" w:rsidRDefault="002318EA" w:rsidP="00721BA6">
      <w:pPr>
        <w:pStyle w:val="Texto"/>
        <w:rPr>
          <w:lang w:val="eu-ES"/>
        </w:rPr>
      </w:pPr>
      <w:r w:rsidRPr="00CF4A71">
        <w:rPr>
          <w:lang w:val="eu-ES"/>
        </w:rPr>
        <w:t>Beraz, guk</w:t>
      </w:r>
      <w:r>
        <w:rPr>
          <w:lang w:val="eu-ES"/>
        </w:rPr>
        <w:t>,</w:t>
      </w:r>
      <w:r w:rsidRPr="00CF4A71">
        <w:rPr>
          <w:lang w:val="eu-ES"/>
        </w:rPr>
        <w:t xml:space="preserve"> puntu honetan</w:t>
      </w:r>
      <w:r>
        <w:rPr>
          <w:lang w:val="eu-ES"/>
        </w:rPr>
        <w:t>,</w:t>
      </w:r>
      <w:r w:rsidRPr="00CF4A71">
        <w:rPr>
          <w:lang w:val="eu-ES"/>
        </w:rPr>
        <w:t xml:space="preserve"> ahal baldin bada</w:t>
      </w:r>
      <w:r>
        <w:rPr>
          <w:lang w:val="eu-ES"/>
        </w:rPr>
        <w:t>, puntuka</w:t>
      </w:r>
      <w:r w:rsidRPr="00CF4A71">
        <w:rPr>
          <w:lang w:val="eu-ES"/>
        </w:rPr>
        <w:t xml:space="preserve"> </w:t>
      </w:r>
      <w:r>
        <w:rPr>
          <w:lang w:val="eu-ES"/>
        </w:rPr>
        <w:t>bozka</w:t>
      </w:r>
      <w:r w:rsidRPr="00CF4A71">
        <w:rPr>
          <w:lang w:val="eu-ES"/>
        </w:rPr>
        <w:t>t</w:t>
      </w:r>
      <w:r>
        <w:rPr>
          <w:lang w:val="eu-ES"/>
        </w:rPr>
        <w:t>zea eskatuko genuke, azken…</w:t>
      </w:r>
    </w:p>
    <w:p w:rsidR="002318EA" w:rsidRPr="00FA3629" w:rsidRDefault="002318EA" w:rsidP="00721BA6">
      <w:pPr>
        <w:pStyle w:val="Texto"/>
        <w:rPr>
          <w:lang w:val="eu-ES"/>
        </w:rPr>
      </w:pPr>
    </w:p>
    <w:p w:rsidR="002318EA" w:rsidRPr="00FA3629" w:rsidRDefault="002318EA" w:rsidP="00721BA6">
      <w:pPr>
        <w:pStyle w:val="Texto"/>
        <w:rPr>
          <w:lang w:val="eu-ES"/>
        </w:rPr>
      </w:pPr>
      <w:r w:rsidRPr="00FA3629">
        <w:rPr>
          <w:lang w:val="eu-ES"/>
        </w:rPr>
        <w:t>(30. zintaren amaiera)</w:t>
      </w:r>
    </w:p>
    <w:p w:rsidR="00AA3E14" w:rsidRDefault="00AA3E14" w:rsidP="008C73B2">
      <w:pPr>
        <w:pStyle w:val="Texto"/>
      </w:pPr>
      <w:r>
        <w:t>(31. zintaren hasiera)</w:t>
      </w:r>
    </w:p>
    <w:p w:rsidR="00AA3E14" w:rsidRDefault="00AA3E14" w:rsidP="008C73B2">
      <w:pPr>
        <w:pStyle w:val="Texto"/>
      </w:pPr>
    </w:p>
    <w:p w:rsidR="00AA3E14" w:rsidRDefault="00AA3E14" w:rsidP="008C73B2">
      <w:pPr>
        <w:pStyle w:val="Texto"/>
        <w:rPr>
          <w:lang w:val="eu-ES"/>
        </w:rPr>
      </w:pPr>
      <w:r>
        <w:rPr>
          <w:lang w:val="eu-ES"/>
        </w:rPr>
        <w:t>…</w:t>
      </w:r>
      <w:r w:rsidRPr="00FB4990">
        <w:rPr>
          <w:lang w:val="eu-ES"/>
        </w:rPr>
        <w:t xml:space="preserve"> zaintzaile</w:t>
      </w:r>
      <w:r>
        <w:rPr>
          <w:lang w:val="eu-ES"/>
        </w:rPr>
        <w:t xml:space="preserve"> ez</w:t>
      </w:r>
      <w:r w:rsidRPr="00FB4990">
        <w:rPr>
          <w:lang w:val="eu-ES"/>
        </w:rPr>
        <w:t xml:space="preserve"> profesionalen</w:t>
      </w:r>
      <w:r>
        <w:rPr>
          <w:lang w:val="eu-ES"/>
        </w:rPr>
        <w:t>a.</w:t>
      </w:r>
    </w:p>
    <w:p w:rsidR="00AA3E14" w:rsidRDefault="00AA3E14" w:rsidP="008C73B2">
      <w:pPr>
        <w:pStyle w:val="Texto"/>
        <w:rPr>
          <w:lang w:val="eu-ES"/>
        </w:rPr>
      </w:pPr>
    </w:p>
    <w:p w:rsidR="00AA3E14" w:rsidRDefault="00AA3E14" w:rsidP="008C73B2">
      <w:pPr>
        <w:pStyle w:val="Texto"/>
        <w:rPr>
          <w:lang w:val="eu-ES"/>
        </w:rPr>
      </w:pPr>
      <w:r>
        <w:rPr>
          <w:lang w:val="eu-ES"/>
        </w:rPr>
        <w:t>B</w:t>
      </w:r>
      <w:r w:rsidRPr="00FB4990">
        <w:rPr>
          <w:lang w:val="eu-ES"/>
        </w:rPr>
        <w:t>eraz, guk puntu honetan</w:t>
      </w:r>
      <w:r>
        <w:rPr>
          <w:lang w:val="eu-ES"/>
        </w:rPr>
        <w:t>,</w:t>
      </w:r>
      <w:r w:rsidRPr="00FB4990">
        <w:rPr>
          <w:lang w:val="eu-ES"/>
        </w:rPr>
        <w:t xml:space="preserve"> ahal baldin bada</w:t>
      </w:r>
      <w:r>
        <w:rPr>
          <w:lang w:val="eu-ES"/>
        </w:rPr>
        <w:t>,</w:t>
      </w:r>
      <w:r w:rsidRPr="00FB4990">
        <w:rPr>
          <w:lang w:val="eu-ES"/>
        </w:rPr>
        <w:t xml:space="preserve"> puntuka bozkatzea eskatuko genuke</w:t>
      </w:r>
      <w:r>
        <w:rPr>
          <w:lang w:val="eu-ES"/>
        </w:rPr>
        <w:t xml:space="preserve">, </w:t>
      </w:r>
      <w:r w:rsidRPr="00FB4990">
        <w:rPr>
          <w:lang w:val="eu-ES"/>
        </w:rPr>
        <w:t xml:space="preserve">azken puntu honekin daukagun </w:t>
      </w:r>
      <w:r>
        <w:rPr>
          <w:lang w:val="eu-ES"/>
        </w:rPr>
        <w:t>desadostasuna dela medio.</w:t>
      </w:r>
      <w:r w:rsidRPr="00FB4990">
        <w:rPr>
          <w:lang w:val="eu-ES"/>
        </w:rPr>
        <w:t xml:space="preserve"> </w:t>
      </w:r>
      <w:r>
        <w:rPr>
          <w:lang w:val="eu-ES"/>
        </w:rPr>
        <w:t>B</w:t>
      </w:r>
      <w:r w:rsidRPr="00FB4990">
        <w:rPr>
          <w:lang w:val="eu-ES"/>
        </w:rPr>
        <w:t>aina bueno</w:t>
      </w:r>
      <w:r>
        <w:rPr>
          <w:lang w:val="eu-ES"/>
        </w:rPr>
        <w:t>,</w:t>
      </w:r>
      <w:r w:rsidRPr="00FB4990">
        <w:rPr>
          <w:lang w:val="eu-ES"/>
        </w:rPr>
        <w:t xml:space="preserve"> zuen esku uzten dugu</w:t>
      </w:r>
      <w:r>
        <w:rPr>
          <w:lang w:val="eu-ES"/>
        </w:rPr>
        <w:t>,</w:t>
      </w:r>
      <w:r w:rsidRPr="00FB4990">
        <w:rPr>
          <w:lang w:val="eu-ES"/>
        </w:rPr>
        <w:t xml:space="preserve"> noski</w:t>
      </w:r>
      <w:r>
        <w:rPr>
          <w:lang w:val="eu-ES"/>
        </w:rPr>
        <w:t>,</w:t>
      </w:r>
      <w:r w:rsidRPr="00FB4990">
        <w:rPr>
          <w:lang w:val="eu-ES"/>
        </w:rPr>
        <w:t xml:space="preserve"> erabakia</w:t>
      </w:r>
      <w:r>
        <w:rPr>
          <w:lang w:val="eu-ES"/>
        </w:rPr>
        <w:t>.</w:t>
      </w:r>
      <w:r w:rsidRPr="00FB4990">
        <w:rPr>
          <w:lang w:val="eu-ES"/>
        </w:rPr>
        <w:t xml:space="preserve"> </w:t>
      </w:r>
      <w:r>
        <w:rPr>
          <w:lang w:val="eu-ES"/>
        </w:rPr>
        <w:t>E</w:t>
      </w:r>
      <w:r w:rsidRPr="00FB4990">
        <w:rPr>
          <w:lang w:val="eu-ES"/>
        </w:rPr>
        <w:t>ta lehenengo puntuei</w:t>
      </w:r>
      <w:r>
        <w:rPr>
          <w:lang w:val="eu-ES"/>
        </w:rPr>
        <w:t>,</w:t>
      </w:r>
      <w:r w:rsidRPr="00FB4990">
        <w:rPr>
          <w:lang w:val="eu-ES"/>
        </w:rPr>
        <w:t xml:space="preserve"> eta amankomunean izan genitzakeen puntu horiei dagokienean</w:t>
      </w:r>
      <w:r>
        <w:rPr>
          <w:lang w:val="eu-ES"/>
        </w:rPr>
        <w:t>,</w:t>
      </w:r>
      <w:r w:rsidRPr="00FB4990">
        <w:rPr>
          <w:lang w:val="eu-ES"/>
        </w:rPr>
        <w:t xml:space="preserve"> eta zergatik ikusi dugun hauek zehaztu behar izatea</w:t>
      </w:r>
      <w:r>
        <w:rPr>
          <w:lang w:val="eu-ES"/>
        </w:rPr>
        <w:t>,</w:t>
      </w:r>
      <w:r w:rsidRPr="00FB4990">
        <w:rPr>
          <w:lang w:val="eu-ES"/>
        </w:rPr>
        <w:t xml:space="preserve"> ba bereziki</w:t>
      </w:r>
      <w:r>
        <w:rPr>
          <w:lang w:val="eu-ES"/>
        </w:rPr>
        <w:t>,</w:t>
      </w:r>
      <w:r w:rsidRPr="00FB4990">
        <w:rPr>
          <w:lang w:val="eu-ES"/>
        </w:rPr>
        <w:t xml:space="preserve"> adibidez, zuen</w:t>
      </w:r>
      <w:r>
        <w:rPr>
          <w:lang w:val="eu-ES"/>
        </w:rPr>
        <w:t xml:space="preserve"> hirugarren puntuak</w:t>
      </w:r>
      <w:r w:rsidRPr="00FB4990">
        <w:rPr>
          <w:lang w:val="eu-ES"/>
        </w:rPr>
        <w:t xml:space="preserve"> eskatzen duen plan integral horretan</w:t>
      </w:r>
      <w:r>
        <w:rPr>
          <w:lang w:val="eu-ES"/>
        </w:rPr>
        <w:t>,</w:t>
      </w:r>
      <w:r w:rsidRPr="00FB4990">
        <w:rPr>
          <w:lang w:val="eu-ES"/>
        </w:rPr>
        <w:t xml:space="preserve"> Emakunderen erantzuna jaso zuen Nerea Kortajarena lankideak duela gutxi</w:t>
      </w:r>
      <w:r>
        <w:rPr>
          <w:lang w:val="eu-ES"/>
        </w:rPr>
        <w:t>.</w:t>
      </w:r>
      <w:r w:rsidRPr="00FB4990">
        <w:rPr>
          <w:lang w:val="eu-ES"/>
        </w:rPr>
        <w:t xml:space="preserve"> </w:t>
      </w:r>
      <w:r>
        <w:rPr>
          <w:lang w:val="eu-ES"/>
        </w:rPr>
        <w:t>E</w:t>
      </w:r>
      <w:r w:rsidRPr="00FB4990">
        <w:rPr>
          <w:lang w:val="eu-ES"/>
        </w:rPr>
        <w:t>ta oraindik ere hortxe</w:t>
      </w:r>
      <w:r>
        <w:rPr>
          <w:lang w:val="eu-ES"/>
        </w:rPr>
        <w:t>,</w:t>
      </w:r>
      <w:r w:rsidRPr="00FB4990">
        <w:rPr>
          <w:lang w:val="eu-ES"/>
        </w:rPr>
        <w:t xml:space="preserve"> ba diagnostiko eginda bai. Baina</w:t>
      </w:r>
      <w:r>
        <w:rPr>
          <w:lang w:val="eu-ES"/>
        </w:rPr>
        <w:t>,</w:t>
      </w:r>
      <w:r w:rsidRPr="00FB4990">
        <w:rPr>
          <w:lang w:val="eu-ES"/>
        </w:rPr>
        <w:t xml:space="preserve"> ikerketan inolako aurrerapausorik ikusten ez denean</w:t>
      </w:r>
      <w:r>
        <w:rPr>
          <w:lang w:val="eu-ES"/>
        </w:rPr>
        <w:t>,</w:t>
      </w:r>
      <w:r w:rsidRPr="00FB4990">
        <w:rPr>
          <w:lang w:val="eu-ES"/>
        </w:rPr>
        <w:t xml:space="preserve"> ba uste dugu garaia dela</w:t>
      </w:r>
      <w:r>
        <w:rPr>
          <w:lang w:val="eu-ES"/>
        </w:rPr>
        <w:t xml:space="preserve">, ez? </w:t>
      </w:r>
      <w:r w:rsidRPr="00FB4990">
        <w:rPr>
          <w:lang w:val="eu-ES"/>
        </w:rPr>
        <w:t>Eta garaia dela esaten nuen moduan</w:t>
      </w:r>
      <w:r>
        <w:rPr>
          <w:lang w:val="eu-ES"/>
        </w:rPr>
        <w:t>,</w:t>
      </w:r>
      <w:r w:rsidRPr="00FB4990">
        <w:rPr>
          <w:lang w:val="eu-ES"/>
        </w:rPr>
        <w:t xml:space="preserve"> ba legegintzaldi bat agortzear dagoelako</w:t>
      </w:r>
      <w:r>
        <w:rPr>
          <w:lang w:val="eu-ES"/>
        </w:rPr>
        <w:t>,</w:t>
      </w:r>
      <w:r w:rsidRPr="00FB4990">
        <w:rPr>
          <w:lang w:val="eu-ES"/>
        </w:rPr>
        <w:t xml:space="preserve"> momentu batzuetan badirudi berehala</w:t>
      </w:r>
      <w:r>
        <w:rPr>
          <w:lang w:val="eu-ES"/>
        </w:rPr>
        <w:t>,</w:t>
      </w:r>
      <w:r w:rsidRPr="00FB4990">
        <w:rPr>
          <w:lang w:val="eu-ES"/>
        </w:rPr>
        <w:t xml:space="preserve"> gero pixka bat berand</w:t>
      </w:r>
      <w:r>
        <w:rPr>
          <w:lang w:val="eu-ES"/>
        </w:rPr>
        <w:t>uago, baina hortxe gaudela, ez?</w:t>
      </w:r>
    </w:p>
    <w:p w:rsidR="00AA3E14" w:rsidRDefault="00AA3E14" w:rsidP="008C73B2">
      <w:pPr>
        <w:pStyle w:val="Texto"/>
        <w:rPr>
          <w:lang w:val="eu-ES"/>
        </w:rPr>
      </w:pPr>
    </w:p>
    <w:p w:rsidR="00AA3E14" w:rsidRDefault="00AA3E14" w:rsidP="008C73B2">
      <w:pPr>
        <w:pStyle w:val="Texto"/>
      </w:pPr>
      <w:r>
        <w:rPr>
          <w:lang w:val="eu-ES"/>
        </w:rPr>
        <w:t>Eta Sánchez and</w:t>
      </w:r>
      <w:r w:rsidRPr="00FB4990">
        <w:rPr>
          <w:lang w:val="eu-ES"/>
        </w:rPr>
        <w:t>reari</w:t>
      </w:r>
      <w:r>
        <w:rPr>
          <w:lang w:val="eu-ES"/>
        </w:rPr>
        <w:t>,</w:t>
      </w:r>
      <w:r w:rsidRPr="00FB4990">
        <w:t xml:space="preserve"> bueno</w:t>
      </w:r>
      <w:r>
        <w:t>,</w:t>
      </w:r>
      <w:r w:rsidRPr="00FB4990">
        <w:t xml:space="preserve"> no entendía por</w:t>
      </w:r>
      <w:r>
        <w:t xml:space="preserve"> qué</w:t>
      </w:r>
      <w:r w:rsidRPr="00FB4990">
        <w:t xml:space="preserve"> en un momento pus</w:t>
      </w:r>
      <w:r>
        <w:t>e</w:t>
      </w:r>
      <w:r w:rsidRPr="00FB4990">
        <w:t xml:space="preserve"> encima de la mesa que no lo veíamos, que no veíamos puntos en los que podíamos llegar a un acuerdo</w:t>
      </w:r>
      <w:r>
        <w:t>, es</w:t>
      </w:r>
      <w:r w:rsidRPr="00FB4990">
        <w:t xml:space="preserve"> que evidentemente no lo veíamos, </w:t>
      </w:r>
      <w:r>
        <w:t xml:space="preserve">y </w:t>
      </w:r>
      <w:r w:rsidRPr="00FB4990">
        <w:t>me parece que algunas veces hay que ser clar</w:t>
      </w:r>
      <w:r>
        <w:t>a</w:t>
      </w:r>
      <w:r w:rsidRPr="00FB4990">
        <w:t>s y no empezar a liarnos en propuestas y contrapropuestas</w:t>
      </w:r>
      <w:r>
        <w:t xml:space="preserve"> c</w:t>
      </w:r>
      <w:r w:rsidRPr="00FB4990">
        <w:t xml:space="preserve">uando vemos que el </w:t>
      </w:r>
      <w:r>
        <w:t>punto de partida no es el mismo.</w:t>
      </w:r>
    </w:p>
    <w:p w:rsidR="00AA3E14" w:rsidRDefault="00AA3E14" w:rsidP="008C73B2">
      <w:pPr>
        <w:pStyle w:val="Texto"/>
      </w:pPr>
    </w:p>
    <w:p w:rsidR="00AA3E14" w:rsidRDefault="00AA3E14" w:rsidP="008C73B2">
      <w:pPr>
        <w:pStyle w:val="Texto"/>
      </w:pPr>
      <w:r>
        <w:t>N</w:t>
      </w:r>
      <w:r w:rsidRPr="00FB4990">
        <w:t xml:space="preserve">osotras estamos hablando </w:t>
      </w:r>
      <w:r>
        <w:t>d</w:t>
      </w:r>
      <w:r w:rsidRPr="00FB4990">
        <w:t>el sistema en general y aquí se estaban recalcando sobre todo el tema de las cuidadoras no profesionales</w:t>
      </w:r>
      <w:r>
        <w:t>.</w:t>
      </w:r>
    </w:p>
    <w:p w:rsidR="00AA3E14" w:rsidRDefault="00AA3E14" w:rsidP="008C73B2">
      <w:pPr>
        <w:pStyle w:val="Texto"/>
      </w:pPr>
    </w:p>
    <w:p w:rsidR="00AA3E14" w:rsidRDefault="00AA3E14" w:rsidP="008C73B2">
      <w:pPr>
        <w:pStyle w:val="Texto"/>
        <w:rPr>
          <w:lang w:val="eu-ES"/>
        </w:rPr>
      </w:pPr>
      <w:r>
        <w:t>P</w:t>
      </w:r>
      <w:r w:rsidRPr="00FB4990">
        <w:t>ero bueno</w:t>
      </w:r>
      <w:r>
        <w:t>,</w:t>
      </w:r>
      <w:r w:rsidRPr="00FB4990">
        <w:t xml:space="preserve"> dicho esto</w:t>
      </w:r>
      <w:r>
        <w:t>,</w:t>
      </w:r>
      <w:r w:rsidRPr="00FB4990">
        <w:t xml:space="preserve"> </w:t>
      </w:r>
      <w:r w:rsidRPr="00312013">
        <w:rPr>
          <w:lang w:val="eu-ES"/>
        </w:rPr>
        <w:t>eta zaintzaz ari garela</w:t>
      </w:r>
      <w:r>
        <w:rPr>
          <w:lang w:val="eu-ES"/>
        </w:rPr>
        <w:t>,</w:t>
      </w:r>
      <w:r w:rsidRPr="00312013">
        <w:rPr>
          <w:lang w:val="eu-ES"/>
        </w:rPr>
        <w:t xml:space="preserve"> eta agian</w:t>
      </w:r>
      <w:r>
        <w:rPr>
          <w:lang w:val="eu-ES"/>
        </w:rPr>
        <w:t>,</w:t>
      </w:r>
      <w:r w:rsidRPr="00312013">
        <w:rPr>
          <w:lang w:val="eu-ES"/>
        </w:rPr>
        <w:t xml:space="preserve"> ez dakit, baina agian egingo dudan azken hitzartzea izan daitekeenez hau, badakit zer</w:t>
      </w:r>
      <w:r>
        <w:rPr>
          <w:lang w:val="eu-ES"/>
        </w:rPr>
        <w:t xml:space="preserve"> zaila izan den honaino heltzea</w:t>
      </w:r>
      <w:r w:rsidRPr="00312013">
        <w:rPr>
          <w:lang w:val="eu-ES"/>
        </w:rPr>
        <w:t xml:space="preserve"> zuetako askorentzako</w:t>
      </w:r>
      <w:r>
        <w:rPr>
          <w:lang w:val="eu-ES"/>
        </w:rPr>
        <w:t>,</w:t>
      </w:r>
      <w:r w:rsidRPr="00312013">
        <w:rPr>
          <w:lang w:val="eu-ES"/>
        </w:rPr>
        <w:t xml:space="preserve"> gogorra dela askotan bizitza pertsonala alde batera utzi eta pl</w:t>
      </w:r>
      <w:r>
        <w:rPr>
          <w:lang w:val="eu-ES"/>
        </w:rPr>
        <w:t>aza honetara atera behar izatea.</w:t>
      </w:r>
      <w:r w:rsidRPr="00312013">
        <w:rPr>
          <w:lang w:val="eu-ES"/>
        </w:rPr>
        <w:t xml:space="preserve"> </w:t>
      </w:r>
      <w:r>
        <w:rPr>
          <w:lang w:val="eu-ES"/>
        </w:rPr>
        <w:t>B</w:t>
      </w:r>
      <w:r w:rsidRPr="00312013">
        <w:rPr>
          <w:lang w:val="eu-ES"/>
        </w:rPr>
        <w:t>er</w:t>
      </w:r>
      <w:r>
        <w:rPr>
          <w:lang w:val="eu-ES"/>
        </w:rPr>
        <w:t>a</w:t>
      </w:r>
      <w:r w:rsidRPr="00312013">
        <w:rPr>
          <w:lang w:val="eu-ES"/>
        </w:rPr>
        <w:t>z, bihotz bihotzez, hemengo guztiei zaindu zaiteztela eta ongi zain zaitzatela espero dut</w:t>
      </w:r>
      <w:r>
        <w:rPr>
          <w:lang w:val="eu-ES"/>
        </w:rPr>
        <w:t>,</w:t>
      </w:r>
      <w:r w:rsidRPr="00312013">
        <w:rPr>
          <w:lang w:val="eu-ES"/>
        </w:rPr>
        <w:t xml:space="preserve"> bihotzez</w:t>
      </w:r>
      <w:r>
        <w:rPr>
          <w:lang w:val="eu-ES"/>
        </w:rPr>
        <w:t>,</w:t>
      </w:r>
      <w:r w:rsidRPr="00312013">
        <w:rPr>
          <w:lang w:val="eu-ES"/>
        </w:rPr>
        <w:t xml:space="preserve"> zaindu eta indarrak hartu</w:t>
      </w:r>
      <w:r>
        <w:rPr>
          <w:lang w:val="eu-ES"/>
        </w:rPr>
        <w:t>,</w:t>
      </w:r>
      <w:r w:rsidRPr="00312013">
        <w:rPr>
          <w:lang w:val="eu-ES"/>
        </w:rPr>
        <w:t xml:space="preserve"> beharko ditugu eta</w:t>
      </w:r>
      <w:r>
        <w:rPr>
          <w:lang w:val="eu-ES"/>
        </w:rPr>
        <w:t>.</w:t>
      </w:r>
    </w:p>
    <w:p w:rsidR="00AA3E14" w:rsidRDefault="00AA3E14" w:rsidP="008C73B2">
      <w:pPr>
        <w:pStyle w:val="Texto"/>
        <w:rPr>
          <w:lang w:val="eu-ES"/>
        </w:rPr>
      </w:pPr>
    </w:p>
    <w:p w:rsidR="00AA3E14" w:rsidRDefault="00AA3E14" w:rsidP="008C73B2">
      <w:pPr>
        <w:pStyle w:val="Texto"/>
        <w:rPr>
          <w:lang w:val="eu-ES"/>
        </w:rPr>
      </w:pPr>
      <w:r>
        <w:rPr>
          <w:lang w:val="eu-ES"/>
        </w:rPr>
        <w:t>Mila esker.</w:t>
      </w:r>
    </w:p>
    <w:p w:rsidR="00AA3E14" w:rsidRDefault="00AA3E14" w:rsidP="008C73B2">
      <w:pPr>
        <w:pStyle w:val="Texto"/>
        <w:rPr>
          <w:lang w:val="eu-ES"/>
        </w:rPr>
      </w:pPr>
    </w:p>
    <w:p w:rsidR="00AA3E14" w:rsidRDefault="00AA3E14" w:rsidP="008C73B2">
      <w:pPr>
        <w:pStyle w:val="Texto"/>
        <w:rPr>
          <w:lang w:val="eu-ES"/>
        </w:rPr>
      </w:pPr>
    </w:p>
    <w:p w:rsidR="00734B90" w:rsidRDefault="00734B90" w:rsidP="008C73B2">
      <w:pPr>
        <w:pStyle w:val="Texto"/>
        <w:rPr>
          <w:lang w:val="eu-ES"/>
        </w:rPr>
      </w:pPr>
      <w:r>
        <w:rPr>
          <w:rFonts w:ascii="Futura Md BT" w:hAnsi="Futura Md BT"/>
          <w:lang w:val="eu-ES"/>
        </w:rPr>
        <w:t>LEHENDAKARIAK</w:t>
      </w:r>
      <w:r w:rsidR="00AA3E14">
        <w:rPr>
          <w:lang w:val="eu-ES"/>
        </w:rPr>
        <w:t>: E</w:t>
      </w:r>
      <w:r w:rsidR="00AA3E14" w:rsidRPr="00312013">
        <w:rPr>
          <w:lang w:val="eu-ES"/>
        </w:rPr>
        <w:t xml:space="preserve">skerrik asko, Etxebarrieta </w:t>
      </w:r>
      <w:r>
        <w:rPr>
          <w:lang w:val="eu-ES"/>
        </w:rPr>
        <w:t>andrea.</w:t>
      </w:r>
    </w:p>
    <w:p w:rsidR="00734B90" w:rsidRDefault="00734B90" w:rsidP="008C73B2">
      <w:pPr>
        <w:pStyle w:val="Texto"/>
        <w:rPr>
          <w:lang w:val="eu-ES"/>
        </w:rPr>
      </w:pPr>
    </w:p>
    <w:p w:rsidR="00AA3E14" w:rsidRDefault="00AA3E14" w:rsidP="008C73B2">
      <w:pPr>
        <w:pStyle w:val="Texto"/>
        <w:rPr>
          <w:lang w:val="eu-ES"/>
        </w:rPr>
      </w:pPr>
      <w:r>
        <w:rPr>
          <w:lang w:val="eu-ES"/>
        </w:rPr>
        <w:t>Elkarrekin Podemos, Garcí</w:t>
      </w:r>
      <w:r w:rsidRPr="00312013">
        <w:rPr>
          <w:lang w:val="eu-ES"/>
        </w:rPr>
        <w:t>a</w:t>
      </w:r>
      <w:r>
        <w:rPr>
          <w:lang w:val="eu-ES"/>
        </w:rPr>
        <w:t xml:space="preserve"> andrea</w:t>
      </w:r>
      <w:r w:rsidRPr="00312013">
        <w:rPr>
          <w:lang w:val="eu-ES"/>
        </w:rPr>
        <w:t xml:space="preserve"> zurea da hitza.</w:t>
      </w:r>
    </w:p>
    <w:p w:rsidR="00AA3E14" w:rsidRDefault="00AA3E14" w:rsidP="008C73B2">
      <w:pPr>
        <w:pStyle w:val="Texto"/>
        <w:rPr>
          <w:lang w:val="eu-ES"/>
        </w:rPr>
      </w:pPr>
    </w:p>
    <w:p w:rsidR="00AA3E14" w:rsidRDefault="00AA3E14" w:rsidP="008C73B2">
      <w:pPr>
        <w:pStyle w:val="Texto"/>
      </w:pPr>
    </w:p>
    <w:p w:rsidR="00AA3E14" w:rsidRDefault="00AA3E14" w:rsidP="008C73B2">
      <w:pPr>
        <w:pStyle w:val="Texto"/>
      </w:pPr>
      <w:r w:rsidRPr="005A4D2F">
        <w:rPr>
          <w:rFonts w:ascii="Futura Md BT" w:hAnsi="Futura Md BT"/>
          <w:lang w:val="en-GB"/>
        </w:rPr>
        <w:t>GARCÍA LARRIMBE</w:t>
      </w:r>
      <w:r w:rsidRPr="005A4D2F">
        <w:rPr>
          <w:lang w:val="en-GB"/>
        </w:rPr>
        <w:t xml:space="preserve"> andreak: Eskerrik asko, mahaiburu andrea. </w:t>
      </w:r>
      <w:r w:rsidRPr="00FB4990">
        <w:t>Bueno</w:t>
      </w:r>
      <w:r>
        <w:t>,</w:t>
      </w:r>
      <w:r w:rsidRPr="00FB4990">
        <w:t xml:space="preserve"> pues va quedando claro qu</w:t>
      </w:r>
      <w:r>
        <w:t>e al menos hay un par de cuestio</w:t>
      </w:r>
      <w:r w:rsidRPr="00FB4990">
        <w:t>n</w:t>
      </w:r>
      <w:r>
        <w:t>es</w:t>
      </w:r>
      <w:r w:rsidRPr="00FB4990">
        <w:t xml:space="preserve"> y hay un par de puntos en los que estamos todas de acuerdo y creo que es un avance y que es importante y que es un punto de partida para poder </w:t>
      </w:r>
      <w:r>
        <w:t>segu</w:t>
      </w:r>
      <w:r w:rsidRPr="00FB4990">
        <w:t xml:space="preserve">ir trabajando con respecto a las políticas de los cuidados. Ahora bien, nosotras recibimos una propuesta de transacción por parte de los grupos que apoyan al Gobierno y tal y como le contestamos a la señora </w:t>
      </w:r>
      <w:r>
        <w:t>Ip</w:t>
      </w:r>
      <w:r w:rsidRPr="00FB4990">
        <w:t>iña</w:t>
      </w:r>
      <w:r>
        <w:t>za</w:t>
      </w:r>
      <w:r w:rsidRPr="00FB4990">
        <w:t>r, nos parecía que esa propuesta esta</w:t>
      </w:r>
      <w:r>
        <w:t xml:space="preserve">ba un </w:t>
      </w:r>
      <w:r w:rsidRPr="00FB4990">
        <w:t>tan</w:t>
      </w:r>
      <w:r>
        <w:t>t</w:t>
      </w:r>
      <w:r w:rsidRPr="00FB4990">
        <w:t xml:space="preserve">o </w:t>
      </w:r>
      <w:r>
        <w:t>e</w:t>
      </w:r>
      <w:r w:rsidRPr="00FB4990">
        <w:t>d</w:t>
      </w:r>
      <w:r>
        <w:t>ulcorada</w:t>
      </w:r>
      <w:r w:rsidRPr="00FB4990">
        <w:t xml:space="preserve"> y que</w:t>
      </w:r>
      <w:r>
        <w:t>,</w:t>
      </w:r>
      <w:r w:rsidRPr="00FB4990">
        <w:t xml:space="preserve"> de alguna forma</w:t>
      </w:r>
      <w:r>
        <w:t>,</w:t>
      </w:r>
      <w:r w:rsidRPr="00FB4990">
        <w:t xml:space="preserve"> no respondía a todas las necesidades</w:t>
      </w:r>
      <w:r>
        <w:t>.</w:t>
      </w:r>
    </w:p>
    <w:p w:rsidR="00AA3E14" w:rsidRDefault="00AA3E14" w:rsidP="008C73B2">
      <w:pPr>
        <w:pStyle w:val="Texto"/>
      </w:pPr>
    </w:p>
    <w:p w:rsidR="00AA3E14" w:rsidRDefault="00AA3E14" w:rsidP="008C73B2">
      <w:pPr>
        <w:pStyle w:val="Texto"/>
      </w:pPr>
      <w:r>
        <w:t>Y</w:t>
      </w:r>
      <w:r w:rsidRPr="00FB4990">
        <w:t xml:space="preserve"> es verdad que ha dicho la señora Sánchez que no comprendía e</w:t>
      </w:r>
      <w:r>
        <w:t xml:space="preserve">l </w:t>
      </w:r>
      <w:r w:rsidRPr="00FB4990">
        <w:t>por</w:t>
      </w:r>
      <w:r>
        <w:t xml:space="preserve"> </w:t>
      </w:r>
      <w:r w:rsidRPr="00FB4990">
        <w:t>qué nosotras no nos habíamos sumado a ese acuerdo</w:t>
      </w:r>
      <w:r>
        <w:t>, a</w:t>
      </w:r>
      <w:r w:rsidRPr="00FB4990">
        <w:t xml:space="preserve"> mí también me sorprende que tenían</w:t>
      </w:r>
      <w:r>
        <w:t>…</w:t>
      </w:r>
      <w:r w:rsidRPr="00FB4990">
        <w:t xml:space="preserve"> que ustedes nos ofrecen una propuesta de transacción que además luego es la que firman con la señora Garrido y entiendo que</w:t>
      </w:r>
      <w:r>
        <w:t xml:space="preserve">… y </w:t>
      </w:r>
      <w:r w:rsidRPr="00FB4990">
        <w:t xml:space="preserve">se lo vuelvo a explicar, que para nosotras hay matices, hay cuestiones, hay un cambio de </w:t>
      </w:r>
      <w:r>
        <w:t>paradigma</w:t>
      </w:r>
      <w:r w:rsidRPr="00FB4990">
        <w:t xml:space="preserve"> importante</w:t>
      </w:r>
      <w:r>
        <w:t xml:space="preserve"> y</w:t>
      </w:r>
      <w:r w:rsidRPr="00FB4990">
        <w:t xml:space="preserve"> una profundidad de la que dotar a estas medidas que no se ve</w:t>
      </w:r>
      <w:r>
        <w:t xml:space="preserve">ía </w:t>
      </w:r>
      <w:r w:rsidRPr="00FB4990">
        <w:t>reflejada e</w:t>
      </w:r>
      <w:r>
        <w:t>n la enmienda.</w:t>
      </w:r>
    </w:p>
    <w:p w:rsidR="00AA3E14" w:rsidRDefault="00AA3E14" w:rsidP="008C73B2">
      <w:pPr>
        <w:pStyle w:val="Texto"/>
      </w:pPr>
    </w:p>
    <w:p w:rsidR="00AA3E14" w:rsidRDefault="00AA3E14" w:rsidP="008C73B2">
      <w:pPr>
        <w:pStyle w:val="Texto"/>
      </w:pPr>
      <w:r>
        <w:t>Y una de</w:t>
      </w:r>
      <w:r w:rsidRPr="00FB4990">
        <w:t xml:space="preserve"> las cuestiones que usted decía</w:t>
      </w:r>
      <w:r>
        <w:t xml:space="preserve">, señora Sánchez, era la de que no veía </w:t>
      </w:r>
      <w:r w:rsidRPr="00FB4990">
        <w:t>necesario en el</w:t>
      </w:r>
      <w:r>
        <w:t>…</w:t>
      </w:r>
      <w:r w:rsidRPr="00FB4990">
        <w:t xml:space="preserve"> había un punto, creo que era bastante parecido en una enmienda</w:t>
      </w:r>
      <w:r>
        <w:t>…</w:t>
      </w:r>
      <w:r w:rsidRPr="00FB4990">
        <w:t xml:space="preserve"> en la moción </w:t>
      </w:r>
      <w:r>
        <w:t xml:space="preserve">que </w:t>
      </w:r>
      <w:r w:rsidRPr="00FB4990">
        <w:t>presentaba la señora Etxebarrieta y la enmienda que propon</w:t>
      </w:r>
      <w:r>
        <w:t>íamos nosotras, en nuestro caso era</w:t>
      </w:r>
      <w:r w:rsidRPr="00FB4990">
        <w:t xml:space="preserve"> </w:t>
      </w:r>
      <w:r>
        <w:t>e</w:t>
      </w:r>
      <w:r w:rsidRPr="00FB4990">
        <w:t xml:space="preserve">l punto cuatro </w:t>
      </w:r>
      <w:r>
        <w:t xml:space="preserve">y </w:t>
      </w:r>
      <w:r w:rsidRPr="00FB4990">
        <w:t>que hablaba de</w:t>
      </w:r>
      <w:r>
        <w:t xml:space="preserve"> que el Parlamento Vasco instará</w:t>
      </w:r>
      <w:r w:rsidRPr="00FB4990">
        <w:t xml:space="preserve"> al Gobierno Vasco </w:t>
      </w:r>
      <w:r>
        <w:t>a incorporar</w:t>
      </w:r>
      <w:r w:rsidRPr="00FB4990">
        <w:t xml:space="preserve"> </w:t>
      </w:r>
      <w:r>
        <w:t>a</w:t>
      </w:r>
      <w:r w:rsidRPr="00FB4990">
        <w:t xml:space="preserve"> las trabajadoras del hogar en la estrategia y en el plan operativo de acción para reducir la b</w:t>
      </w:r>
      <w:r>
        <w:t>recha salarial,</w:t>
      </w:r>
      <w:r w:rsidRPr="00FB4990">
        <w:t xml:space="preserve"> contando con la participación de los diferentes agentes y de las</w:t>
      </w:r>
      <w:r>
        <w:t xml:space="preserve">… </w:t>
      </w:r>
      <w:r w:rsidRPr="00FB4990">
        <w:t xml:space="preserve">las </w:t>
      </w:r>
      <w:r>
        <w:t xml:space="preserve">asociaciones de </w:t>
      </w:r>
      <w:r w:rsidRPr="00FB4990">
        <w:t>trabajadoras</w:t>
      </w:r>
      <w:r>
        <w:t>.</w:t>
      </w:r>
    </w:p>
    <w:p w:rsidR="00AA3E14" w:rsidRDefault="00AA3E14" w:rsidP="008C73B2">
      <w:pPr>
        <w:pStyle w:val="Texto"/>
      </w:pPr>
    </w:p>
    <w:p w:rsidR="00AA3E14" w:rsidRDefault="00AA3E14" w:rsidP="008C73B2">
      <w:pPr>
        <w:pStyle w:val="Texto"/>
      </w:pPr>
      <w:r>
        <w:t>U</w:t>
      </w:r>
      <w:r w:rsidRPr="00FB4990">
        <w:t xml:space="preserve">sted hablaba de que </w:t>
      </w:r>
      <w:r>
        <w:t xml:space="preserve">no era necesario, yo le diría que no es que… igual no es necesario, </w:t>
      </w:r>
      <w:r w:rsidRPr="00FB4990">
        <w:t xml:space="preserve">es que </w:t>
      </w:r>
      <w:r>
        <w:t>e</w:t>
      </w:r>
      <w:r w:rsidRPr="00FB4990">
        <w:t xml:space="preserve">s </w:t>
      </w:r>
      <w:r>
        <w:t xml:space="preserve">muy necesario, es que además es una </w:t>
      </w:r>
      <w:r w:rsidRPr="00FB4990">
        <w:t>cuestión que están reclamando las propias trabajadas de</w:t>
      </w:r>
      <w:r>
        <w:t>l</w:t>
      </w:r>
      <w:r w:rsidRPr="00FB4990">
        <w:t xml:space="preserve"> hogar. Es que cuando estamos intentando elaborar un plan o una serie de medidas para luchar contra la </w:t>
      </w:r>
      <w:r>
        <w:t>brecha salarial, l</w:t>
      </w:r>
      <w:r w:rsidRPr="00FB4990">
        <w:t>o que no podemos dejar de lado y además</w:t>
      </w:r>
      <w:r>
        <w:t xml:space="preserve"> está muy bien</w:t>
      </w:r>
      <w:r w:rsidRPr="00FB4990">
        <w:t xml:space="preserve"> porque ustedes han dicho</w:t>
      </w:r>
      <w:r>
        <w:t>:</w:t>
      </w:r>
      <w:r w:rsidRPr="00FB4990">
        <w:t xml:space="preserve"> es que vimos un punto de Elkarrekin Podemos que nos parecía maravilloso y lo hemos integrado. Me parece estupendo, es que en ese punto se habla de invisibilizar</w:t>
      </w:r>
      <w:r>
        <w:t>,</w:t>
      </w:r>
      <w:r w:rsidRPr="00FB4990">
        <w:t xml:space="preserve"> </w:t>
      </w:r>
      <w:r>
        <w:t>¿</w:t>
      </w:r>
      <w:r w:rsidRPr="00FB4990">
        <w:t xml:space="preserve">y usted me está diciendo que no es </w:t>
      </w:r>
      <w:r>
        <w:t>ne</w:t>
      </w:r>
      <w:r w:rsidRPr="00FB4990">
        <w:t xml:space="preserve">cesario visibilizar a las trabajadoras del hogar en el plan para luchar contra </w:t>
      </w:r>
      <w:r>
        <w:t>la brecha salarial? Es que lo que no</w:t>
      </w:r>
      <w:r w:rsidRPr="00FB4990">
        <w:t xml:space="preserve"> podemos es predicar una cosa, pero luego lo concreto</w:t>
      </w:r>
      <w:r>
        <w:t>,</w:t>
      </w:r>
      <w:r w:rsidRPr="00FB4990">
        <w:t xml:space="preserve"> en donde tenemos realmente que hacer las cosas</w:t>
      </w:r>
      <w:r w:rsidR="00734B90">
        <w:t>, no hacerlo, y e</w:t>
      </w:r>
      <w:r>
        <w:t>se</w:t>
      </w:r>
      <w:r w:rsidRPr="00FB4990">
        <w:t xml:space="preserve"> es el ejemplo perfecto</w:t>
      </w:r>
      <w:r>
        <w:t>.</w:t>
      </w:r>
    </w:p>
    <w:p w:rsidR="00AA3E14" w:rsidRDefault="00AA3E14" w:rsidP="008C73B2">
      <w:pPr>
        <w:pStyle w:val="Texto"/>
      </w:pPr>
    </w:p>
    <w:p w:rsidR="00AA3E14" w:rsidRDefault="00AA3E14" w:rsidP="008C73B2">
      <w:pPr>
        <w:pStyle w:val="Texto"/>
      </w:pPr>
      <w:r>
        <w:t>Cu</w:t>
      </w:r>
      <w:r w:rsidRPr="00FB4990">
        <w:t>ando l</w:t>
      </w:r>
      <w:r>
        <w:t>a</w:t>
      </w:r>
      <w:r w:rsidRPr="00FB4990">
        <w:t xml:space="preserve"> estaba escuchando</w:t>
      </w:r>
      <w:r>
        <w:t xml:space="preserve"> pensaba:</w:t>
      </w:r>
      <w:r w:rsidRPr="00FB4990">
        <w:t xml:space="preserve"> pues está muy bien, estamos </w:t>
      </w:r>
      <w:r>
        <w:t xml:space="preserve">todas de acuerdo en que no hay que invisibilizar, </w:t>
      </w:r>
      <w:r w:rsidRPr="00FB4990">
        <w:t xml:space="preserve">pero luego a la hora de firmar y de acordar y de tomar medidas usted </w:t>
      </w:r>
      <w:r>
        <w:t>ha estado preguntá</w:t>
      </w:r>
      <w:r w:rsidRPr="00FB4990">
        <w:t>ndo</w:t>
      </w:r>
      <w:r>
        <w:t>se</w:t>
      </w:r>
      <w:r w:rsidRPr="00FB4990">
        <w:t xml:space="preserve"> por qué no necesitamos que dentro de ese plan aparezcan específicamente las trabajadoras del</w:t>
      </w:r>
      <w:r>
        <w:t xml:space="preserve"> ho</w:t>
      </w:r>
      <w:r w:rsidRPr="00FB4990">
        <w:t>gar y no es una cuestión</w:t>
      </w:r>
      <w:r>
        <w:t>, e</w:t>
      </w:r>
      <w:r w:rsidRPr="00FB4990">
        <w:t>ntiendo</w:t>
      </w:r>
      <w:r>
        <w:t>,</w:t>
      </w:r>
      <w:r w:rsidRPr="00FB4990">
        <w:t xml:space="preserve"> que a nosotras </w:t>
      </w:r>
      <w:r>
        <w:t>o que a los grupos de la op</w:t>
      </w:r>
      <w:r w:rsidRPr="00FB4990">
        <w:t>osición se no</w:t>
      </w:r>
      <w:r>
        <w:t xml:space="preserve">s haya… </w:t>
      </w:r>
    </w:p>
    <w:p w:rsidR="00AA3E14" w:rsidRDefault="00AA3E14" w:rsidP="008C73B2">
      <w:pPr>
        <w:pStyle w:val="Texto"/>
      </w:pPr>
    </w:p>
    <w:p w:rsidR="00AA3E14" w:rsidRDefault="00AA3E14" w:rsidP="008C73B2">
      <w:pPr>
        <w:pStyle w:val="Texto"/>
      </w:pPr>
    </w:p>
    <w:p w:rsidR="00AA3E14" w:rsidRDefault="00AA3E14" w:rsidP="002C424F">
      <w:pPr>
        <w:pStyle w:val="Texto"/>
      </w:pPr>
      <w:r w:rsidRPr="002C424F">
        <w:rPr>
          <w:rFonts w:ascii="Futura Md BT" w:hAnsi="Futura Md BT"/>
        </w:rPr>
        <w:t>LEHENDAKARIAK</w:t>
      </w:r>
      <w:r>
        <w:t>: Isiltasuna, mesedez.</w:t>
      </w:r>
    </w:p>
    <w:p w:rsidR="00AA3E14" w:rsidRDefault="00AA3E14" w:rsidP="002C424F">
      <w:pPr>
        <w:pStyle w:val="Texto"/>
      </w:pPr>
    </w:p>
    <w:p w:rsidR="00AA3E14" w:rsidRDefault="00AA3E14" w:rsidP="002C424F">
      <w:pPr>
        <w:pStyle w:val="Texto"/>
      </w:pPr>
    </w:p>
    <w:p w:rsidR="00AA3E14" w:rsidRDefault="00AA3E14" w:rsidP="002C424F">
      <w:pPr>
        <w:pStyle w:val="Texto"/>
      </w:pPr>
      <w:r w:rsidRPr="002C424F">
        <w:rPr>
          <w:rFonts w:ascii="Futura Md BT" w:hAnsi="Futura Md BT"/>
        </w:rPr>
        <w:t>GARCÍA LARRIMBE</w:t>
      </w:r>
      <w:r>
        <w:t xml:space="preserve"> andreak: Pensé ya que me iba a mandar usted callar, disculpe.</w:t>
      </w:r>
    </w:p>
    <w:p w:rsidR="00AA3E14" w:rsidRDefault="00AA3E14" w:rsidP="002C424F">
      <w:pPr>
        <w:pStyle w:val="Texto"/>
      </w:pPr>
    </w:p>
    <w:p w:rsidR="00AA3E14" w:rsidRDefault="00AA3E14" w:rsidP="002C424F">
      <w:pPr>
        <w:pStyle w:val="Texto"/>
      </w:pPr>
      <w:r w:rsidRPr="00FB4990">
        <w:t>Se nos haya</w:t>
      </w:r>
      <w:r>
        <w:t>…</w:t>
      </w:r>
      <w:r w:rsidRPr="00FB4990">
        <w:t xml:space="preserve">, se nos haya </w:t>
      </w:r>
      <w:r>
        <w:t>an</w:t>
      </w:r>
      <w:r w:rsidRPr="00FB4990">
        <w:t>to</w:t>
      </w:r>
      <w:r>
        <w:t>j</w:t>
      </w:r>
      <w:r w:rsidRPr="00FB4990">
        <w:t>ado, es una cuestión que están pidiendo la</w:t>
      </w:r>
      <w:r>
        <w:t>s</w:t>
      </w:r>
      <w:r w:rsidRPr="00FB4990">
        <w:t xml:space="preserve"> trabajadora</w:t>
      </w:r>
      <w:r>
        <w:t>s</w:t>
      </w:r>
      <w:r w:rsidRPr="00FB4990">
        <w:t xml:space="preserve"> de</w:t>
      </w:r>
      <w:r>
        <w:t>l</w:t>
      </w:r>
      <w:r w:rsidRPr="00FB4990">
        <w:t xml:space="preserve"> </w:t>
      </w:r>
      <w:r>
        <w:t>hogar, e</w:t>
      </w:r>
      <w:r w:rsidRPr="00FB4990">
        <w:t>s un</w:t>
      </w:r>
      <w:r>
        <w:t>a cuestión que e</w:t>
      </w:r>
      <w:r w:rsidRPr="00FB4990">
        <w:t xml:space="preserve">stá ahí y que creo que tenemos que recoger. </w:t>
      </w:r>
    </w:p>
    <w:p w:rsidR="00AA3E14" w:rsidRDefault="00AA3E14" w:rsidP="002C424F">
      <w:pPr>
        <w:pStyle w:val="Texto"/>
      </w:pPr>
    </w:p>
    <w:p w:rsidR="00AA3E14" w:rsidRDefault="00AA3E14" w:rsidP="002C424F">
      <w:pPr>
        <w:pStyle w:val="Texto"/>
      </w:pPr>
      <w:r w:rsidRPr="00FB4990">
        <w:t>Además de todo eso, han hablado ustedes</w:t>
      </w:r>
      <w:r>
        <w:t xml:space="preserve"> de Elkarrekin Zaintzen. Nosotras vamos… usted ha leído parte del c</w:t>
      </w:r>
      <w:r w:rsidRPr="00FB4990">
        <w:t xml:space="preserve">ompromiso </w:t>
      </w:r>
      <w:r>
        <w:t xml:space="preserve">y </w:t>
      </w:r>
      <w:r w:rsidRPr="00FB4990">
        <w:t>del acuerdo y está bien, pero yo quería recalcar que para nosotr</w:t>
      </w:r>
      <w:r>
        <w:t>a</w:t>
      </w:r>
      <w:r w:rsidRPr="00FB4990">
        <w:t>s es que es importante que la estrategia sociosanitaria de apoyo</w:t>
      </w:r>
      <w:r>
        <w:t xml:space="preserve"> a</w:t>
      </w:r>
      <w:r w:rsidRPr="00FB4990">
        <w:t xml:space="preserve"> las </w:t>
      </w:r>
      <w:r>
        <w:t xml:space="preserve">personas </w:t>
      </w:r>
      <w:r w:rsidRPr="00FB4990">
        <w:t>cuidadoras</w:t>
      </w:r>
      <w:r>
        <w:t>,</w:t>
      </w:r>
      <w:r w:rsidRPr="00FB4990">
        <w:t xml:space="preserve"> que ha de llegar y con la que evidentemente estamos de acuerdo</w:t>
      </w:r>
      <w:r>
        <w:t>,</w:t>
      </w:r>
      <w:r w:rsidRPr="00FB4990">
        <w:t xml:space="preserve"> apoya</w:t>
      </w:r>
      <w:r>
        <w:t>…</w:t>
      </w:r>
      <w:r w:rsidRPr="00FB4990">
        <w:t xml:space="preserve"> </w:t>
      </w:r>
      <w:r>
        <w:t>o</w:t>
      </w:r>
      <w:r w:rsidRPr="00FB4990">
        <w:t xml:space="preserve"> sea</w:t>
      </w:r>
      <w:r>
        <w:t xml:space="preserve">, habla de las personas cuidadoras no </w:t>
      </w:r>
      <w:r w:rsidRPr="00FB4990">
        <w:t>profesionales</w:t>
      </w:r>
      <w:r>
        <w:t>,</w:t>
      </w:r>
      <w:r w:rsidRPr="00FB4990">
        <w:t xml:space="preserve"> es </w:t>
      </w:r>
      <w:r>
        <w:t>necesaria y oportuna, pero no propone un c</w:t>
      </w:r>
      <w:r w:rsidRPr="00FB4990">
        <w:t xml:space="preserve">ambio de paradigma y aborda un ámbito parcial de los cuidados y no de una forma completa. </w:t>
      </w:r>
    </w:p>
    <w:p w:rsidR="00AA3E14" w:rsidRDefault="00AA3E14" w:rsidP="002C424F">
      <w:pPr>
        <w:pStyle w:val="Texto"/>
      </w:pPr>
    </w:p>
    <w:p w:rsidR="00AA3E14" w:rsidRDefault="00AA3E14" w:rsidP="002C424F">
      <w:pPr>
        <w:pStyle w:val="Texto"/>
      </w:pPr>
      <w:r w:rsidRPr="00FB4990">
        <w:t>Probablemente</w:t>
      </w:r>
      <w:r>
        <w:t>,</w:t>
      </w:r>
      <w:r w:rsidRPr="00FB4990">
        <w:t xml:space="preserve"> dentro esos matices, seguramente dentro de un tiempo nos encontraremos</w:t>
      </w:r>
      <w:r>
        <w:t>,</w:t>
      </w:r>
      <w:r w:rsidRPr="00FB4990">
        <w:t xml:space="preserve"> porque es lo que nosotr</w:t>
      </w:r>
      <w:r>
        <w:t>a</w:t>
      </w:r>
      <w:r w:rsidRPr="00FB4990">
        <w:t>s deseamos</w:t>
      </w:r>
      <w:r>
        <w:t>,</w:t>
      </w:r>
      <w:r w:rsidRPr="00FB4990">
        <w:t xml:space="preserve"> es que abordemos la</w:t>
      </w:r>
      <w:r>
        <w:t>s</w:t>
      </w:r>
      <w:r w:rsidRPr="00FB4990">
        <w:t xml:space="preserve"> soluciones desde un consenso que seguramente en intención lo hay</w:t>
      </w:r>
      <w:r>
        <w:t>,</w:t>
      </w:r>
      <w:r w:rsidRPr="00FB4990">
        <w:t xml:space="preserve"> y además </w:t>
      </w:r>
      <w:r>
        <w:t>y</w:t>
      </w:r>
      <w:r w:rsidRPr="00FB4990">
        <w:t xml:space="preserve">o </w:t>
      </w:r>
      <w:r>
        <w:t xml:space="preserve">agradezco su </w:t>
      </w:r>
      <w:r w:rsidRPr="00FB4990">
        <w:t xml:space="preserve">intención porque dentro de la forma de </w:t>
      </w:r>
      <w:r>
        <w:t>a</w:t>
      </w:r>
      <w:r w:rsidRPr="00FB4990">
        <w:t>cordar, de</w:t>
      </w:r>
      <w:r>
        <w:t xml:space="preserve"> no </w:t>
      </w:r>
      <w:r w:rsidRPr="00FB4990">
        <w:t>acorda</w:t>
      </w:r>
      <w:r>
        <w:t>r o</w:t>
      </w:r>
      <w:r w:rsidRPr="00FB4990">
        <w:t xml:space="preserve"> de negociar</w:t>
      </w:r>
      <w:r>
        <w:t>,</w:t>
      </w:r>
      <w:r w:rsidRPr="00FB4990">
        <w:t xml:space="preserve"> la verdad que ha sido usted bastante respetuosa y </w:t>
      </w:r>
      <w:r>
        <w:t>yo lo agradezco porque</w:t>
      </w:r>
      <w:r w:rsidRPr="00FB4990">
        <w:t xml:space="preserve"> muchas veces no se</w:t>
      </w:r>
      <w:r>
        <w:t xml:space="preserve"> da</w:t>
      </w:r>
      <w:r w:rsidRPr="00FB4990">
        <w:t xml:space="preserve"> esto en esta Cámara y eso también tenemos que cuidarlo entre nosotras mismas. </w:t>
      </w:r>
    </w:p>
    <w:p w:rsidR="00AA3E14" w:rsidRDefault="00AA3E14" w:rsidP="002C424F">
      <w:pPr>
        <w:pStyle w:val="Texto"/>
      </w:pPr>
    </w:p>
    <w:p w:rsidR="00486A6D" w:rsidRDefault="00AA3E14" w:rsidP="00963845">
      <w:pPr>
        <w:pStyle w:val="Texto"/>
      </w:pPr>
      <w:r w:rsidRPr="00FB4990">
        <w:t xml:space="preserve">Dicho esto, </w:t>
      </w:r>
      <w:r>
        <w:t xml:space="preserve">a nosotras sí que nos gustaría </w:t>
      </w:r>
      <w:r w:rsidRPr="00FB4990">
        <w:t>también pedir la votación por puntos, porque hay cuestiones de la</w:t>
      </w:r>
      <w:r>
        <w:t>… de la</w:t>
      </w:r>
      <w:r w:rsidRPr="00FB4990">
        <w:t xml:space="preserve"> </w:t>
      </w:r>
      <w:r>
        <w:t>m</w:t>
      </w:r>
      <w:r w:rsidRPr="00FB4990">
        <w:t>oción tanto de</w:t>
      </w:r>
      <w:r>
        <w:t xml:space="preserve">… evidentemente de la moción </w:t>
      </w:r>
      <w:r w:rsidRPr="00FB4990">
        <w:t>que</w:t>
      </w:r>
      <w:r>
        <w:t>…</w:t>
      </w:r>
      <w:r w:rsidRPr="00FB4990">
        <w:t xml:space="preserve"> de la </w:t>
      </w:r>
      <w:r>
        <w:t xml:space="preserve">enmienda transaccional que presentan los grupos que apoyan al Gobierno en las que </w:t>
      </w:r>
      <w:r w:rsidRPr="00FB4990">
        <w:t>estamos de acuerdo porque son similares</w:t>
      </w:r>
      <w:r>
        <w:t>. Hay unos acuerdos que ya están…</w:t>
      </w:r>
      <w:r w:rsidRPr="00FB4990">
        <w:t xml:space="preserve"> se han votado y se han acordado en esta Cámara </w:t>
      </w:r>
      <w:r>
        <w:t xml:space="preserve">y que, </w:t>
      </w:r>
      <w:r w:rsidRPr="00FB4990">
        <w:t>por lo tanto</w:t>
      </w:r>
      <w:r>
        <w:t>,</w:t>
      </w:r>
      <w:r w:rsidRPr="00FB4990">
        <w:t xml:space="preserve"> sería</w:t>
      </w:r>
      <w:r>
        <w:t xml:space="preserve"> u</w:t>
      </w:r>
      <w:r w:rsidRPr="00FB4990">
        <w:t>n</w:t>
      </w:r>
      <w:r>
        <w:t>a in</w:t>
      </w:r>
      <w:r w:rsidRPr="00FB4990">
        <w:t>con</w:t>
      </w:r>
      <w:r>
        <w:t>gr</w:t>
      </w:r>
      <w:r w:rsidRPr="00FB4990">
        <w:t xml:space="preserve">uencia por parte de cualquier grupo votar en contra de algo que </w:t>
      </w:r>
      <w:r>
        <w:t xml:space="preserve">ya </w:t>
      </w:r>
      <w:r w:rsidRPr="00FB4990">
        <w:t xml:space="preserve">hemos </w:t>
      </w:r>
      <w:r w:rsidR="00486A6D">
        <w:t>acordado</w:t>
      </w:r>
      <w:r w:rsidRPr="00FB4990">
        <w:t xml:space="preserve"> y el avance</w:t>
      </w:r>
      <w:r w:rsidR="00486A6D">
        <w:t>.</w:t>
      </w:r>
      <w:r w:rsidRPr="00FB4990">
        <w:t xml:space="preserve"> </w:t>
      </w:r>
      <w:r w:rsidR="00486A6D">
        <w:t>Y</w:t>
      </w:r>
      <w:r w:rsidRPr="00FB4990">
        <w:t xml:space="preserve"> además hay que hacer un reconocimiento a los avances que sí hemos dado</w:t>
      </w:r>
      <w:r w:rsidR="00486A6D">
        <w:t>.</w:t>
      </w:r>
    </w:p>
    <w:p w:rsidR="00486A6D" w:rsidRDefault="00486A6D" w:rsidP="00963845">
      <w:pPr>
        <w:pStyle w:val="Texto"/>
      </w:pPr>
    </w:p>
    <w:p w:rsidR="00AA3E14" w:rsidRDefault="00486A6D" w:rsidP="00963845">
      <w:pPr>
        <w:pStyle w:val="Texto"/>
      </w:pPr>
      <w:r>
        <w:t>Y,</w:t>
      </w:r>
      <w:r w:rsidR="00AA3E14" w:rsidRPr="00FB4990">
        <w:t xml:space="preserve"> a partir de ahí</w:t>
      </w:r>
      <w:r>
        <w:t>,</w:t>
      </w:r>
      <w:r w:rsidR="00AA3E14" w:rsidRPr="00FB4990">
        <w:t xml:space="preserve"> nosotras también entendemo</w:t>
      </w:r>
      <w:r w:rsidR="00AA3E14">
        <w:t>s que nos gustaría…</w:t>
      </w:r>
    </w:p>
    <w:p w:rsidR="00AA3E14" w:rsidRDefault="00AA3E14" w:rsidP="00963845">
      <w:pPr>
        <w:pStyle w:val="Texto"/>
      </w:pPr>
    </w:p>
    <w:p w:rsidR="00AA3E14" w:rsidRPr="00A00CA0" w:rsidRDefault="00AA3E14" w:rsidP="00486A6D">
      <w:pPr>
        <w:pStyle w:val="Texto"/>
      </w:pPr>
      <w:r>
        <w:t>(31. zintaren amaiera)</w:t>
      </w:r>
    </w:p>
    <w:p w:rsidR="00AA3E14" w:rsidRDefault="00AA3E14" w:rsidP="00D54DF9">
      <w:pPr>
        <w:pStyle w:val="Texto"/>
      </w:pPr>
      <w:r>
        <w:t>(32. zintaren hasiera)</w:t>
      </w:r>
    </w:p>
    <w:p w:rsidR="00AA3E14" w:rsidRDefault="00AA3E14" w:rsidP="00D54DF9">
      <w:pPr>
        <w:pStyle w:val="Texto"/>
      </w:pPr>
    </w:p>
    <w:p w:rsidR="00AA3E14" w:rsidRDefault="00AA3E14" w:rsidP="00D54DF9">
      <w:pPr>
        <w:pStyle w:val="Texto"/>
      </w:pPr>
      <w:r>
        <w:t xml:space="preserve">… </w:t>
      </w:r>
      <w:r w:rsidRPr="006105EC">
        <w:t>votar en contra de algo que ya hemos acordado y el avance</w:t>
      </w:r>
      <w:r>
        <w:t>.</w:t>
      </w:r>
      <w:r w:rsidRPr="006105EC">
        <w:t xml:space="preserve"> </w:t>
      </w:r>
      <w:r>
        <w:t>Y</w:t>
      </w:r>
      <w:r w:rsidRPr="006105EC">
        <w:t xml:space="preserve"> además hay que hacer un reconocimiento a los avances que sí hemos dado</w:t>
      </w:r>
      <w:r>
        <w:t>.</w:t>
      </w:r>
    </w:p>
    <w:p w:rsidR="00AA3E14" w:rsidRDefault="00AA3E14" w:rsidP="00D54DF9">
      <w:pPr>
        <w:pStyle w:val="Texto"/>
      </w:pPr>
    </w:p>
    <w:p w:rsidR="00AA3E14" w:rsidRDefault="00AA3E14" w:rsidP="00D54DF9">
      <w:pPr>
        <w:pStyle w:val="Texto"/>
      </w:pPr>
      <w:r>
        <w:t>Y,</w:t>
      </w:r>
      <w:r w:rsidRPr="006105EC">
        <w:t xml:space="preserve"> a partir de ahí</w:t>
      </w:r>
      <w:r>
        <w:t>,</w:t>
      </w:r>
      <w:r w:rsidRPr="006105EC">
        <w:t xml:space="preserve"> nosotras tamb</w:t>
      </w:r>
      <w:r>
        <w:t>ién entendemos que nos gustaría pedir por puntos tanto es</w:t>
      </w:r>
      <w:r w:rsidRPr="006105EC">
        <w:t>a votación</w:t>
      </w:r>
      <w:r>
        <w:t xml:space="preserve">, como la de la </w:t>
      </w:r>
      <w:r w:rsidRPr="006105EC">
        <w:t>moción de la señora Etxebarrieta</w:t>
      </w:r>
      <w:r>
        <w:t>.</w:t>
      </w:r>
      <w:r w:rsidRPr="006105EC">
        <w:t xml:space="preserve"> </w:t>
      </w:r>
      <w:r>
        <w:t>P</w:t>
      </w:r>
      <w:r w:rsidRPr="006105EC">
        <w:t>orque hay cuestiones</w:t>
      </w:r>
      <w:r>
        <w:t>, señora</w:t>
      </w:r>
      <w:r w:rsidRPr="006105EC">
        <w:t xml:space="preserve"> Etxebarrieta</w:t>
      </w:r>
      <w:r>
        <w:t>,</w:t>
      </w:r>
      <w:r w:rsidRPr="006105EC">
        <w:t xml:space="preserve"> que compartimos en el fondo, pero que es verdad q</w:t>
      </w:r>
      <w:r>
        <w:t xml:space="preserve">ue a veces nos falta concreción. Usted </w:t>
      </w:r>
      <w:r w:rsidRPr="006105EC">
        <w:t>hablaba de</w:t>
      </w:r>
      <w:r>
        <w:t xml:space="preserve"> ¿?</w:t>
      </w:r>
      <w:r w:rsidRPr="006105EC">
        <w:t xml:space="preserve"> como algo que no conocía y que no</w:t>
      </w:r>
      <w:r>
        <w:t xml:space="preserve"> </w:t>
      </w:r>
      <w:r w:rsidRPr="006105EC">
        <w:t>s</w:t>
      </w:r>
      <w:r>
        <w:t>e</w:t>
      </w:r>
      <w:r w:rsidRPr="006105EC">
        <w:t xml:space="preserve"> ha debatido</w:t>
      </w:r>
      <w:r>
        <w:t>,</w:t>
      </w:r>
      <w:r w:rsidRPr="006105EC">
        <w:t xml:space="preserve"> y entiendo sus razones</w:t>
      </w:r>
      <w:r>
        <w:t>.</w:t>
      </w:r>
      <w:r w:rsidRPr="006105EC">
        <w:t xml:space="preserve"> </w:t>
      </w:r>
      <w:r>
        <w:t>Y</w:t>
      </w:r>
      <w:r w:rsidRPr="006105EC">
        <w:t xml:space="preserve"> yo le digo que hay cuestiones que </w:t>
      </w:r>
      <w:r>
        <w:t>usted</w:t>
      </w:r>
      <w:r w:rsidRPr="006105EC">
        <w:t xml:space="preserve"> proponía en su moción que realmente</w:t>
      </w:r>
      <w:r>
        <w:t>,</w:t>
      </w:r>
      <w:r w:rsidRPr="006105EC">
        <w:t xml:space="preserve"> bueno</w:t>
      </w:r>
      <w:r>
        <w:t>,</w:t>
      </w:r>
      <w:r w:rsidRPr="006105EC">
        <w:t xml:space="preserve"> </w:t>
      </w:r>
      <w:r>
        <w:t>en</w:t>
      </w:r>
      <w:r w:rsidRPr="006105EC">
        <w:t xml:space="preserve"> intención nos parecían a veces un</w:t>
      </w:r>
      <w:r>
        <w:t xml:space="preserve"> brindis al</w:t>
      </w:r>
      <w:r w:rsidRPr="006105EC">
        <w:t xml:space="preserve"> sol, porque estamos de acuerdo, pero no </w:t>
      </w:r>
      <w:r>
        <w:t>concretábamos.</w:t>
      </w:r>
    </w:p>
    <w:p w:rsidR="00AA3E14" w:rsidRDefault="00AA3E14" w:rsidP="00D54DF9">
      <w:pPr>
        <w:pStyle w:val="Texto"/>
      </w:pPr>
    </w:p>
    <w:p w:rsidR="00AA3E14" w:rsidRDefault="00AA3E14" w:rsidP="00D54DF9">
      <w:pPr>
        <w:pStyle w:val="Texto"/>
      </w:pPr>
      <w:r w:rsidRPr="006105EC">
        <w:t>Por lo tanto, yo creo que es un buen camin</w:t>
      </w:r>
      <w:r>
        <w:t>o para seguir trabajando,</w:t>
      </w:r>
      <w:r w:rsidRPr="006105EC">
        <w:t xml:space="preserve"> </w:t>
      </w:r>
      <w:r>
        <w:t>e</w:t>
      </w:r>
      <w:r w:rsidRPr="006105EC">
        <w:t>sto se lo digo a todas las portavoces de</w:t>
      </w:r>
      <w:r>
        <w:t xml:space="preserve"> los grupos que han intervenido.</w:t>
      </w:r>
      <w:r w:rsidRPr="006105EC">
        <w:t xml:space="preserve"> </w:t>
      </w:r>
      <w:r>
        <w:t>C</w:t>
      </w:r>
      <w:r w:rsidRPr="006105EC">
        <w:t>reo que e</w:t>
      </w:r>
      <w:r>
        <w:t>ste es el camino, el de empezar a</w:t>
      </w:r>
      <w:r w:rsidRPr="006105EC">
        <w:t xml:space="preserve"> acordar cosas y empezar a tomar medidas</w:t>
      </w:r>
      <w:r>
        <w:t>.</w:t>
      </w:r>
      <w:r w:rsidRPr="006105EC">
        <w:t xml:space="preserve"> </w:t>
      </w:r>
      <w:r>
        <w:t>P</w:t>
      </w:r>
      <w:r w:rsidRPr="006105EC">
        <w:t>ero entendiendo que los cuidados han de ser una cuestión central, trasversal, transformadora y que tene</w:t>
      </w:r>
      <w:r>
        <w:t>mos que tomar medidas realmente profundas. Mila esker.</w:t>
      </w:r>
    </w:p>
    <w:p w:rsidR="00AA3E14" w:rsidRDefault="00AA3E14" w:rsidP="00D54DF9">
      <w:pPr>
        <w:pStyle w:val="Texto"/>
      </w:pPr>
    </w:p>
    <w:p w:rsidR="00AA3E14" w:rsidRDefault="00AA3E14" w:rsidP="00D54DF9">
      <w:pPr>
        <w:pStyle w:val="Texto"/>
      </w:pPr>
    </w:p>
    <w:p w:rsidR="00AA3E14" w:rsidRPr="00330ADA" w:rsidRDefault="00AA3E14" w:rsidP="00D54DF9">
      <w:pPr>
        <w:pStyle w:val="Texto"/>
        <w:rPr>
          <w:lang w:val="eu-ES"/>
        </w:rPr>
      </w:pPr>
      <w:r w:rsidRPr="00330ADA">
        <w:rPr>
          <w:rFonts w:ascii="Futura Md BT" w:hAnsi="Futura Md BT"/>
        </w:rPr>
        <w:t>LEHENDAKARIAK</w:t>
      </w:r>
      <w:r>
        <w:t xml:space="preserve">: </w:t>
      </w:r>
      <w:r w:rsidRPr="00330ADA">
        <w:rPr>
          <w:lang w:val="eu-ES"/>
        </w:rPr>
        <w:t>Eskerrik asko, García andrea.</w:t>
      </w:r>
    </w:p>
    <w:p w:rsidR="00AA3E14" w:rsidRPr="00330ADA" w:rsidRDefault="00AA3E14" w:rsidP="00D54DF9">
      <w:pPr>
        <w:pStyle w:val="Texto"/>
        <w:rPr>
          <w:lang w:val="eu-ES"/>
        </w:rPr>
      </w:pPr>
    </w:p>
    <w:p w:rsidR="00AA3E14" w:rsidRPr="00330ADA" w:rsidRDefault="00AA3E14" w:rsidP="00D54DF9">
      <w:pPr>
        <w:pStyle w:val="Texto"/>
        <w:rPr>
          <w:lang w:val="eu-ES"/>
        </w:rPr>
      </w:pPr>
      <w:r w:rsidRPr="00330ADA">
        <w:rPr>
          <w:lang w:val="eu-ES"/>
        </w:rPr>
        <w:t>Garrido andreak ez du hitzik hartu behar. Euskal Sozialistak, Sánchez andrea.</w:t>
      </w:r>
    </w:p>
    <w:p w:rsidR="00AA3E14" w:rsidRPr="00330ADA" w:rsidRDefault="00AA3E14" w:rsidP="00D54DF9">
      <w:pPr>
        <w:pStyle w:val="Texto"/>
        <w:rPr>
          <w:lang w:val="eu-ES"/>
        </w:rPr>
      </w:pPr>
    </w:p>
    <w:p w:rsidR="00AA3E14" w:rsidRPr="00330ADA" w:rsidRDefault="00AA3E14" w:rsidP="00D54DF9">
      <w:pPr>
        <w:pStyle w:val="Texto"/>
        <w:rPr>
          <w:lang w:val="eu-ES"/>
        </w:rPr>
      </w:pPr>
    </w:p>
    <w:p w:rsidR="00AA3E14" w:rsidRDefault="00AA3E14" w:rsidP="00D54DF9">
      <w:pPr>
        <w:pStyle w:val="Texto"/>
      </w:pPr>
      <w:r w:rsidRPr="00330ADA">
        <w:rPr>
          <w:rFonts w:ascii="Futura Md BT" w:hAnsi="Futura Md BT"/>
          <w:lang w:val="eu-ES"/>
        </w:rPr>
        <w:t>SÁNCHEZ MARTÍN</w:t>
      </w:r>
      <w:r w:rsidRPr="00330ADA">
        <w:rPr>
          <w:lang w:val="eu-ES"/>
        </w:rPr>
        <w:t xml:space="preserve"> andreak:</w:t>
      </w:r>
      <w:r w:rsidRPr="006105EC">
        <w:t xml:space="preserve"> Bueno</w:t>
      </w:r>
      <w:r>
        <w:t>,</w:t>
      </w:r>
      <w:r w:rsidRPr="006105EC">
        <w:t xml:space="preserve"> voy a ser breve.</w:t>
      </w:r>
    </w:p>
    <w:p w:rsidR="00AA3E14" w:rsidRDefault="00AA3E14" w:rsidP="00D54DF9">
      <w:pPr>
        <w:pStyle w:val="Texto"/>
      </w:pPr>
    </w:p>
    <w:p w:rsidR="00AA3E14" w:rsidRDefault="00AA3E14" w:rsidP="00D54DF9">
      <w:pPr>
        <w:pStyle w:val="Texto"/>
      </w:pPr>
      <w:r w:rsidRPr="006105EC">
        <w:t xml:space="preserve">Señora Etxebarrieta, </w:t>
      </w:r>
      <w:r>
        <w:t>yo lo que he señalado en</w:t>
      </w:r>
      <w:r w:rsidRPr="006105EC">
        <w:t xml:space="preserve"> mi primera intervención es que</w:t>
      </w:r>
      <w:r>
        <w:t>,</w:t>
      </w:r>
      <w:r w:rsidRPr="006105EC">
        <w:t xml:space="preserve"> habiendo negociado también muchas veces con usted</w:t>
      </w:r>
      <w:r>
        <w:t>,</w:t>
      </w:r>
      <w:r w:rsidRPr="006105EC">
        <w:t xml:space="preserve"> siempre hace</w:t>
      </w:r>
      <w:r>
        <w:t xml:space="preserve"> mogollones de esfuerzos, o muchos esfuerzos</w:t>
      </w:r>
      <w:r w:rsidRPr="006105EC">
        <w:t xml:space="preserve"> para intentar llegar a algún tipo de acuerdo. Y es que</w:t>
      </w:r>
      <w:r>
        <w:t>,</w:t>
      </w:r>
      <w:r w:rsidRPr="006105EC">
        <w:t xml:space="preserve"> en esta ocasión</w:t>
      </w:r>
      <w:r>
        <w:t>,</w:t>
      </w:r>
      <w:r w:rsidRPr="006105EC">
        <w:t xml:space="preserve"> de repente, antes de empezar a hablar entre todos, ya nos mandó un </w:t>
      </w:r>
      <w:r>
        <w:t>correo diciendo: no</w:t>
      </w:r>
      <w:r w:rsidRPr="006105EC">
        <w:t xml:space="preserve"> </w:t>
      </w:r>
      <w:r>
        <w:t>v</w:t>
      </w:r>
      <w:r w:rsidRPr="006105EC">
        <w:t>oy a hacer</w:t>
      </w:r>
      <w:r>
        <w:t xml:space="preserve"> ni el</w:t>
      </w:r>
      <w:r w:rsidRPr="006105EC">
        <w:t xml:space="preserve"> más mínim</w:t>
      </w:r>
      <w:r>
        <w:t>o esfuerzo.</w:t>
      </w:r>
      <w:r w:rsidRPr="006105EC">
        <w:t xml:space="preserve"> Y</w:t>
      </w:r>
      <w:r>
        <w:t>,</w:t>
      </w:r>
      <w:r w:rsidRPr="006105EC">
        <w:t xml:space="preserve"> entonces</w:t>
      </w:r>
      <w:r>
        <w:t>,</w:t>
      </w:r>
      <w:r w:rsidRPr="006105EC">
        <w:t xml:space="preserve"> sorprende, porque</w:t>
      </w:r>
      <w:r>
        <w:t>,</w:t>
      </w:r>
      <w:r w:rsidRPr="006105EC">
        <w:t xml:space="preserve"> entonces</w:t>
      </w:r>
      <w:r>
        <w:t>,</w:t>
      </w:r>
      <w:r w:rsidRPr="006105EC">
        <w:t xml:space="preserve"> las formas</w:t>
      </w:r>
      <w:r>
        <w:t>,</w:t>
      </w:r>
      <w:r w:rsidRPr="006105EC">
        <w:t xml:space="preserve"> muchas veces</w:t>
      </w:r>
      <w:r>
        <w:t>,</w:t>
      </w:r>
      <w:r w:rsidRPr="006105EC">
        <w:t xml:space="preserve"> también son importantes</w:t>
      </w:r>
      <w:r>
        <w:t>.</w:t>
      </w:r>
      <w:r w:rsidRPr="006105EC">
        <w:t xml:space="preserve"> </w:t>
      </w:r>
      <w:r>
        <w:t>Y</w:t>
      </w:r>
      <w:r w:rsidRPr="006105EC">
        <w:t xml:space="preserve"> esas formas lo que te hacen ver es que no había ninguna intención de intentar llegar a ningún tipo de acuerdo</w:t>
      </w:r>
      <w:r>
        <w:t>. A lo</w:t>
      </w:r>
      <w:r w:rsidRPr="006105EC">
        <w:t xml:space="preserve"> mejor, porque estamos cerca de</w:t>
      </w:r>
      <w:r>
        <w:t xml:space="preserve"> un</w:t>
      </w:r>
      <w:r w:rsidRPr="006105EC">
        <w:t xml:space="preserve"> posible proceso electoral y no interesaba. Pero es que no he visto ninguna intención de llegar a un acuerdo</w:t>
      </w:r>
      <w:r>
        <w:t>.</w:t>
      </w:r>
    </w:p>
    <w:p w:rsidR="00AA3E14" w:rsidRDefault="00AA3E14" w:rsidP="00D54DF9">
      <w:pPr>
        <w:pStyle w:val="Texto"/>
      </w:pPr>
    </w:p>
    <w:p w:rsidR="00AA3E14" w:rsidRDefault="00AA3E14" w:rsidP="00BE71D0">
      <w:pPr>
        <w:pStyle w:val="Texto"/>
      </w:pPr>
      <w:r>
        <w:t>Y</w:t>
      </w:r>
      <w:r w:rsidRPr="006105EC">
        <w:t xml:space="preserve"> luego nosotros no podemos estar</w:t>
      </w:r>
      <w:r>
        <w:t>…</w:t>
      </w:r>
      <w:r w:rsidRPr="006105EC">
        <w:t xml:space="preserve"> </w:t>
      </w:r>
      <w:r>
        <w:t>hay algunos puntos, como he</w:t>
      </w:r>
      <w:r w:rsidRPr="006105EC">
        <w:t xml:space="preserve"> puesto de manifiesto en mi primera intervención</w:t>
      </w:r>
      <w:r>
        <w:t>,</w:t>
      </w:r>
      <w:r w:rsidRPr="006105EC">
        <w:t xml:space="preserve"> con las que estábamos de acuerdo, lo hemos incl</w:t>
      </w:r>
      <w:r>
        <w:t>uido nosotros también en nuestra</w:t>
      </w:r>
      <w:r w:rsidRPr="006105EC">
        <w:t xml:space="preserve">s enmiendas, tanto la </w:t>
      </w:r>
      <w:r>
        <w:t>en</w:t>
      </w:r>
      <w:r w:rsidRPr="006105EC">
        <w:t xml:space="preserve">mienda a la totalidad, como luego al final la </w:t>
      </w:r>
      <w:r>
        <w:t>en</w:t>
      </w:r>
      <w:r w:rsidRPr="006105EC">
        <w:t>mienda transaccional que hem</w:t>
      </w:r>
      <w:r>
        <w:t>os firmado con el Grupo Popular.</w:t>
      </w:r>
      <w:r w:rsidRPr="006105EC">
        <w:t xml:space="preserve"> </w:t>
      </w:r>
      <w:r>
        <w:t>P</w:t>
      </w:r>
      <w:r w:rsidRPr="006105EC">
        <w:t>ero ha recogido cuestiones como la creación del fondo de compensación para todas las personas cuidadoras que hayan trabajado en esa actividad</w:t>
      </w:r>
      <w:r>
        <w:t>,</w:t>
      </w:r>
      <w:r w:rsidRPr="006105EC">
        <w:t xml:space="preserve"> pues que es un brindis al sol, que es una cosa que no tiene ninguna lógica, </w:t>
      </w:r>
      <w:r>
        <w:t>¿</w:t>
      </w:r>
      <w:r w:rsidRPr="006105EC">
        <w:t>no</w:t>
      </w:r>
      <w:r>
        <w:t>? Y yo lo</w:t>
      </w:r>
      <w:r w:rsidRPr="006105EC">
        <w:t xml:space="preserve"> he puesto de manifiesto dentro de</w:t>
      </w:r>
      <w:r>
        <w:t xml:space="preserve"> mi</w:t>
      </w:r>
      <w:r w:rsidRPr="006105EC">
        <w:t xml:space="preserve"> intervención</w:t>
      </w:r>
      <w:r>
        <w:t>.</w:t>
      </w:r>
    </w:p>
    <w:p w:rsidR="00AA3E14" w:rsidRDefault="00AA3E14" w:rsidP="00D54DF9">
      <w:pPr>
        <w:pStyle w:val="Texto"/>
      </w:pPr>
    </w:p>
    <w:p w:rsidR="00AA3E14" w:rsidRDefault="00AA3E14" w:rsidP="00D54DF9">
      <w:pPr>
        <w:pStyle w:val="Texto"/>
      </w:pPr>
      <w:r>
        <w:t>Y</w:t>
      </w:r>
      <w:r w:rsidRPr="006105EC">
        <w:t>o creo que estamos en la buena dirección</w:t>
      </w:r>
      <w:r>
        <w:t>,</w:t>
      </w:r>
      <w:r w:rsidRPr="006105EC">
        <w:t xml:space="preserve"> que se han hecho cosas</w:t>
      </w:r>
      <w:r>
        <w:t>,</w:t>
      </w:r>
      <w:r w:rsidRPr="006105EC">
        <w:t xml:space="preserve"> que es</w:t>
      </w:r>
      <w:r>
        <w:t>tá,</w:t>
      </w:r>
      <w:r w:rsidRPr="006105EC">
        <w:t xml:space="preserve"> </w:t>
      </w:r>
      <w:r>
        <w:t>e</w:t>
      </w:r>
      <w:r w:rsidRPr="006105EC">
        <w:t>sa es la estrategia de personas cuidadoras, ya se anunció, se ha anunciado recientemente y</w:t>
      </w:r>
      <w:r>
        <w:t>,</w:t>
      </w:r>
      <w:r w:rsidRPr="006105EC">
        <w:t xml:space="preserve"> además, se va a finalizar</w:t>
      </w:r>
      <w:r>
        <w:t xml:space="preserve"> en</w:t>
      </w:r>
      <w:r w:rsidRPr="006105EC">
        <w:t xml:space="preserve"> breve y se va a presentar y se va a poner en marcha y que </w:t>
      </w:r>
      <w:r>
        <w:t>implica</w:t>
      </w:r>
      <w:r w:rsidRPr="006105EC">
        <w:t xml:space="preserve"> y que va a implicar un cambio de para</w:t>
      </w:r>
      <w:r>
        <w:t>digma</w:t>
      </w:r>
      <w:r w:rsidRPr="006105EC">
        <w:t xml:space="preserve"> importante para </w:t>
      </w:r>
      <w:r>
        <w:t>nuestra sociedad en ese sentido.</w:t>
      </w:r>
      <w:r w:rsidRPr="006105EC">
        <w:t xml:space="preserve"> </w:t>
      </w:r>
      <w:r>
        <w:t>Y</w:t>
      </w:r>
      <w:r w:rsidRPr="006105EC">
        <w:t>o creo que esa es la buena dirección y ese punto también se recoge dentro de nuestra enmienda transaccional, porque nosotros creíamos que era especialmente importante</w:t>
      </w:r>
      <w:r>
        <w:t>.</w:t>
      </w:r>
    </w:p>
    <w:p w:rsidR="00AA3E14" w:rsidRDefault="00AA3E14" w:rsidP="00D54DF9">
      <w:pPr>
        <w:pStyle w:val="Texto"/>
      </w:pPr>
    </w:p>
    <w:p w:rsidR="00AA3E14" w:rsidRDefault="00AA3E14" w:rsidP="00D54DF9">
      <w:pPr>
        <w:pStyle w:val="Texto"/>
      </w:pPr>
      <w:r>
        <w:t>A</w:t>
      </w:r>
      <w:r w:rsidRPr="006105EC">
        <w:t xml:space="preserve"> nosotros no nos importa que se vote por puntos, pero</w:t>
      </w:r>
      <w:r>
        <w:t>,</w:t>
      </w:r>
      <w:r w:rsidRPr="006105EC">
        <w:t xml:space="preserve"> desde luego</w:t>
      </w:r>
      <w:r>
        <w:t>,</w:t>
      </w:r>
      <w:r w:rsidRPr="006105EC">
        <w:t xml:space="preserve"> nosotros lo que apoyaremos ser</w:t>
      </w:r>
      <w:r>
        <w:t>á</w:t>
      </w:r>
      <w:r w:rsidRPr="006105EC">
        <w:t xml:space="preserve"> la totalidad de</w:t>
      </w:r>
      <w:r>
        <w:t xml:space="preserve"> n</w:t>
      </w:r>
      <w:r w:rsidRPr="006105EC">
        <w:t xml:space="preserve">uestra </w:t>
      </w:r>
      <w:r>
        <w:t>en</w:t>
      </w:r>
      <w:r w:rsidRPr="006105EC">
        <w:t>mienda transaccional</w:t>
      </w:r>
      <w:r>
        <w:t>,</w:t>
      </w:r>
      <w:r w:rsidRPr="006105EC">
        <w:t xml:space="preserve"> firmada entre el grupo Nacionalista Vasco, Socialistas Vascos y el Grupo Popular. Nada más</w:t>
      </w:r>
      <w:r>
        <w:t xml:space="preserve"> y muchas gracias.</w:t>
      </w:r>
    </w:p>
    <w:p w:rsidR="00AA3E14" w:rsidRDefault="00AA3E14" w:rsidP="00D54DF9">
      <w:pPr>
        <w:pStyle w:val="Texto"/>
      </w:pPr>
    </w:p>
    <w:p w:rsidR="00AA3E14" w:rsidRDefault="00AA3E14" w:rsidP="00D54DF9">
      <w:pPr>
        <w:pStyle w:val="Texto"/>
      </w:pPr>
    </w:p>
    <w:p w:rsidR="00AA3E14" w:rsidRPr="00A52B60" w:rsidRDefault="00AA3E14" w:rsidP="00D54DF9">
      <w:pPr>
        <w:pStyle w:val="Texto"/>
        <w:rPr>
          <w:lang w:val="eu-ES"/>
        </w:rPr>
      </w:pPr>
      <w:r w:rsidRPr="001A7D0D">
        <w:rPr>
          <w:rFonts w:ascii="Futura Md BT" w:hAnsi="Futura Md BT"/>
          <w:lang w:val="es-ES"/>
        </w:rPr>
        <w:t>LEHENDAKARIAK</w:t>
      </w:r>
      <w:r w:rsidRPr="001A7D0D">
        <w:rPr>
          <w:lang w:val="es-ES"/>
        </w:rPr>
        <w:t xml:space="preserve">: </w:t>
      </w:r>
      <w:r w:rsidRPr="00A52B60">
        <w:rPr>
          <w:lang w:val="eu-ES"/>
        </w:rPr>
        <w:t>Eskerrik asko, Sanchez andrea.</w:t>
      </w:r>
    </w:p>
    <w:p w:rsidR="00AA3E14" w:rsidRPr="00A52B60" w:rsidRDefault="00AA3E14" w:rsidP="00D54DF9">
      <w:pPr>
        <w:pStyle w:val="Texto"/>
        <w:rPr>
          <w:lang w:val="eu-ES"/>
        </w:rPr>
      </w:pPr>
    </w:p>
    <w:p w:rsidR="00AA3E14" w:rsidRDefault="00AA3E14" w:rsidP="00D54DF9">
      <w:pPr>
        <w:pStyle w:val="Texto"/>
        <w:rPr>
          <w:lang w:val="eu-ES"/>
        </w:rPr>
      </w:pPr>
      <w:r w:rsidRPr="00A52B60">
        <w:rPr>
          <w:lang w:val="eu-ES"/>
        </w:rPr>
        <w:t>Euzko Abertzaleak, Ipiñazar andreak ez du hitzik hartu behar.</w:t>
      </w:r>
    </w:p>
    <w:p w:rsidR="00AA3E14" w:rsidRDefault="00AA3E14" w:rsidP="00D54DF9">
      <w:pPr>
        <w:pStyle w:val="Texto"/>
        <w:rPr>
          <w:lang w:val="eu-ES"/>
        </w:rPr>
      </w:pPr>
    </w:p>
    <w:p w:rsidR="00AA3E14" w:rsidRPr="00A52B60" w:rsidRDefault="00AA3E14" w:rsidP="00D54DF9">
      <w:pPr>
        <w:pStyle w:val="Texto"/>
        <w:rPr>
          <w:lang w:val="eu-ES"/>
        </w:rPr>
      </w:pPr>
      <w:r>
        <w:rPr>
          <w:lang w:val="eu-ES"/>
        </w:rPr>
        <w:t>Eztabaida amaitu da, eta bozketara jarriko dugu Etxeba</w:t>
      </w:r>
      <w:r w:rsidRPr="00A52B60">
        <w:rPr>
          <w:lang w:val="eu-ES"/>
        </w:rPr>
        <w:t>rrieta</w:t>
      </w:r>
      <w:r>
        <w:rPr>
          <w:lang w:val="eu-ES"/>
        </w:rPr>
        <w:t xml:space="preserve"> Legrand andrearen</w:t>
      </w:r>
      <w:r w:rsidRPr="00A52B60">
        <w:rPr>
          <w:lang w:val="eu-ES"/>
        </w:rPr>
        <w:t xml:space="preserve"> mozioaren jatorrizko testua</w:t>
      </w:r>
      <w:r>
        <w:rPr>
          <w:lang w:val="eu-ES"/>
        </w:rPr>
        <w:t>, baina</w:t>
      </w:r>
      <w:r w:rsidRPr="00A52B60">
        <w:rPr>
          <w:lang w:val="eu-ES"/>
        </w:rPr>
        <w:t xml:space="preserve"> puntuka bozkatzeko aukerarekin. Beraz, lehenengo eta</w:t>
      </w:r>
      <w:r>
        <w:rPr>
          <w:lang w:val="eu-ES"/>
        </w:rPr>
        <w:t xml:space="preserve"> bigarren puntua</w:t>
      </w:r>
      <w:r w:rsidRPr="00A52B60">
        <w:rPr>
          <w:lang w:val="eu-ES"/>
        </w:rPr>
        <w:t xml:space="preserve"> bozkatuko ditugu. Bozkatu dezakegu.</w:t>
      </w:r>
    </w:p>
    <w:p w:rsidR="00AA3E14" w:rsidRPr="00A52B60" w:rsidRDefault="00AA3E14" w:rsidP="00D54DF9">
      <w:pPr>
        <w:pStyle w:val="Texto"/>
        <w:rPr>
          <w:lang w:val="eu-ES"/>
        </w:rPr>
      </w:pPr>
    </w:p>
    <w:p w:rsidR="00AA3E14" w:rsidRPr="00A52B60" w:rsidRDefault="00AA3E14" w:rsidP="00D54DF9">
      <w:pPr>
        <w:pStyle w:val="Texto"/>
        <w:rPr>
          <w:lang w:val="eu-ES"/>
        </w:rPr>
      </w:pPr>
    </w:p>
    <w:p w:rsidR="00AA3E14" w:rsidRPr="00A52B60" w:rsidRDefault="00AA3E14" w:rsidP="00A52B60">
      <w:pPr>
        <w:pStyle w:val="anotaciones0"/>
        <w:rPr>
          <w:lang w:val="eu-ES"/>
        </w:rPr>
      </w:pPr>
      <w:r w:rsidRPr="00A52B60">
        <w:rPr>
          <w:lang w:val="eu-ES"/>
        </w:rPr>
        <w:t xml:space="preserve">Botazioa eginda, hauxe izan da emaitza: emandako botoak, </w:t>
      </w:r>
      <w:r>
        <w:rPr>
          <w:lang w:val="eu-ES"/>
        </w:rPr>
        <w:t>73</w:t>
      </w:r>
      <w:r w:rsidRPr="00A52B60">
        <w:rPr>
          <w:lang w:val="eu-ES"/>
        </w:rPr>
        <w:t xml:space="preserve">; aldekoak, </w:t>
      </w:r>
      <w:r>
        <w:rPr>
          <w:lang w:val="eu-ES"/>
        </w:rPr>
        <w:t>28</w:t>
      </w:r>
      <w:r w:rsidRPr="00A52B60">
        <w:rPr>
          <w:lang w:val="eu-ES"/>
        </w:rPr>
        <w:t xml:space="preserve">; aurkakoak, </w:t>
      </w:r>
      <w:r>
        <w:rPr>
          <w:lang w:val="eu-ES"/>
        </w:rPr>
        <w:t>45</w:t>
      </w:r>
      <w:r w:rsidRPr="00A52B60">
        <w:rPr>
          <w:lang w:val="eu-ES"/>
        </w:rPr>
        <w:t xml:space="preserve">; abstentzioak, </w:t>
      </w:r>
      <w:r>
        <w:rPr>
          <w:lang w:val="eu-ES"/>
        </w:rPr>
        <w:t>0</w:t>
      </w:r>
      <w:r w:rsidRPr="00A52B60">
        <w:rPr>
          <w:lang w:val="eu-ES"/>
        </w:rPr>
        <w:t>.</w:t>
      </w:r>
    </w:p>
    <w:p w:rsidR="00AA3E14" w:rsidRPr="00A52B60" w:rsidRDefault="00AA3E14" w:rsidP="00A52B60">
      <w:pPr>
        <w:pStyle w:val="Texto"/>
        <w:rPr>
          <w:lang w:val="eu-ES"/>
        </w:rPr>
      </w:pPr>
    </w:p>
    <w:p w:rsidR="00AA3E14" w:rsidRPr="00A52B60" w:rsidRDefault="00AA3E14" w:rsidP="00A52B60">
      <w:pPr>
        <w:pStyle w:val="Texto"/>
        <w:rPr>
          <w:lang w:val="eu-ES"/>
        </w:rPr>
      </w:pPr>
    </w:p>
    <w:p w:rsidR="00AA3E14" w:rsidRDefault="00AA3E14" w:rsidP="00D54DF9">
      <w:pPr>
        <w:pStyle w:val="Texto"/>
        <w:rPr>
          <w:lang w:val="eu-ES"/>
        </w:rPr>
      </w:pPr>
      <w:r>
        <w:rPr>
          <w:rFonts w:ascii="Futura Md BT" w:hAnsi="Futura Md BT"/>
          <w:lang w:val="eu-ES"/>
        </w:rPr>
        <w:t>LEHENDAKARIAK</w:t>
      </w:r>
      <w:r w:rsidRPr="00A52B60">
        <w:rPr>
          <w:lang w:val="eu-ES"/>
        </w:rPr>
        <w:t>:</w:t>
      </w:r>
      <w:r>
        <w:rPr>
          <w:lang w:val="eu-ES"/>
        </w:rPr>
        <w:t xml:space="preserve"> </w:t>
      </w:r>
      <w:r w:rsidRPr="00A52B60">
        <w:rPr>
          <w:lang w:val="eu-ES"/>
        </w:rPr>
        <w:t xml:space="preserve">Beraz, lehenengo eta </w:t>
      </w:r>
      <w:r>
        <w:rPr>
          <w:lang w:val="eu-ES"/>
        </w:rPr>
        <w:t>bigarren puntuak</w:t>
      </w:r>
      <w:r w:rsidRPr="00A52B60">
        <w:rPr>
          <w:lang w:val="eu-ES"/>
        </w:rPr>
        <w:t xml:space="preserve"> ez</w:t>
      </w:r>
      <w:r>
        <w:rPr>
          <w:lang w:val="eu-ES"/>
        </w:rPr>
        <w:t xml:space="preserve"> dira onartu.</w:t>
      </w:r>
    </w:p>
    <w:p w:rsidR="00AA3E14" w:rsidRDefault="00AA3E14" w:rsidP="00D54DF9">
      <w:pPr>
        <w:pStyle w:val="Texto"/>
        <w:rPr>
          <w:lang w:val="eu-ES"/>
        </w:rPr>
      </w:pPr>
    </w:p>
    <w:p w:rsidR="00AA3E14" w:rsidRDefault="00AA3E14" w:rsidP="00D54DF9">
      <w:pPr>
        <w:pStyle w:val="Texto"/>
        <w:rPr>
          <w:lang w:val="eu-ES"/>
        </w:rPr>
      </w:pPr>
      <w:r>
        <w:rPr>
          <w:lang w:val="eu-ES"/>
        </w:rPr>
        <w:t>J</w:t>
      </w:r>
      <w:r w:rsidRPr="00A52B60">
        <w:rPr>
          <w:lang w:val="eu-ES"/>
        </w:rPr>
        <w:t>arraian hiru eta lau puntuak bozkatuko ditugu. Bozkatu dezakegu.</w:t>
      </w:r>
    </w:p>
    <w:p w:rsidR="00AA3E14" w:rsidRDefault="00AA3E14" w:rsidP="00D54DF9">
      <w:pPr>
        <w:pStyle w:val="Texto"/>
        <w:rPr>
          <w:lang w:val="eu-ES"/>
        </w:rPr>
      </w:pPr>
    </w:p>
    <w:p w:rsidR="00AA3E14" w:rsidRDefault="00AA3E14" w:rsidP="00D54DF9">
      <w:pPr>
        <w:pStyle w:val="Texto"/>
        <w:rPr>
          <w:lang w:val="eu-ES"/>
        </w:rPr>
      </w:pPr>
    </w:p>
    <w:p w:rsidR="00AA3E14" w:rsidRDefault="00AA3E14" w:rsidP="00A13FBD">
      <w:pPr>
        <w:pStyle w:val="anotaciones0"/>
        <w:rPr>
          <w:lang w:val="eu-ES"/>
        </w:rPr>
      </w:pPr>
      <w:r>
        <w:rPr>
          <w:lang w:val="eu-ES"/>
        </w:rPr>
        <w:t>Botazioa eginda, hauxe izan da emaitza: emandako botoak, 74; aldekoak, 18; aurkakoak, 44; abstentzioak, 11.</w:t>
      </w:r>
    </w:p>
    <w:p w:rsidR="00AA3E14" w:rsidRDefault="00AA3E14" w:rsidP="00A13FBD">
      <w:pPr>
        <w:pStyle w:val="Texto"/>
        <w:rPr>
          <w:lang w:val="eu-ES"/>
        </w:rPr>
      </w:pPr>
    </w:p>
    <w:p w:rsidR="00AA3E14" w:rsidRDefault="00AA3E14" w:rsidP="00A13FBD">
      <w:pPr>
        <w:pStyle w:val="Texto"/>
        <w:rPr>
          <w:lang w:val="eu-ES"/>
        </w:rPr>
      </w:pPr>
    </w:p>
    <w:p w:rsidR="00AA3E14" w:rsidRDefault="00AA3E14" w:rsidP="00A13FBD">
      <w:pPr>
        <w:pStyle w:val="Texto"/>
        <w:rPr>
          <w:lang w:val="eu-ES"/>
        </w:rPr>
      </w:pPr>
      <w:r>
        <w:rPr>
          <w:rFonts w:ascii="Futura Md BT" w:hAnsi="Futura Md BT"/>
          <w:lang w:val="eu-ES"/>
        </w:rPr>
        <w:t>LEHENDAKARIAK:</w:t>
      </w:r>
      <w:r>
        <w:rPr>
          <w:lang w:val="eu-ES"/>
        </w:rPr>
        <w:t xml:space="preserve"> </w:t>
      </w:r>
      <w:r w:rsidRPr="00A52B60">
        <w:rPr>
          <w:lang w:val="eu-ES"/>
        </w:rPr>
        <w:t xml:space="preserve">Beraz, hiru eta </w:t>
      </w:r>
      <w:r>
        <w:rPr>
          <w:lang w:val="eu-ES"/>
        </w:rPr>
        <w:t>lau puntuak ere ez dira onartu.</w:t>
      </w:r>
    </w:p>
    <w:p w:rsidR="00AA3E14" w:rsidRDefault="00AA3E14" w:rsidP="00A13FBD">
      <w:pPr>
        <w:pStyle w:val="Texto"/>
        <w:rPr>
          <w:lang w:val="eu-ES"/>
        </w:rPr>
      </w:pPr>
    </w:p>
    <w:p w:rsidR="00AA3E14" w:rsidRPr="00A52B60" w:rsidRDefault="00AA3E14" w:rsidP="00A13FBD">
      <w:pPr>
        <w:pStyle w:val="Texto"/>
        <w:rPr>
          <w:lang w:val="eu-ES"/>
        </w:rPr>
      </w:pPr>
      <w:r w:rsidRPr="00A52B60">
        <w:rPr>
          <w:lang w:val="eu-ES"/>
        </w:rPr>
        <w:t>Jarraian, Elkarrekin Podemos taldearen osoko zuzenketa bozkatuko dugu. Bozkatu dezakegu</w:t>
      </w:r>
      <w:r>
        <w:rPr>
          <w:lang w:val="eu-ES"/>
        </w:rPr>
        <w:t>…</w:t>
      </w:r>
    </w:p>
    <w:p w:rsidR="00AA3E14" w:rsidRPr="00A52B60" w:rsidRDefault="00AA3E14" w:rsidP="00D54DF9">
      <w:pPr>
        <w:pStyle w:val="Texto"/>
        <w:rPr>
          <w:lang w:val="eu-ES"/>
        </w:rPr>
      </w:pPr>
    </w:p>
    <w:p w:rsidR="00AA3E14" w:rsidRPr="00A52B60" w:rsidRDefault="00AA3E14" w:rsidP="00D54DF9">
      <w:pPr>
        <w:pStyle w:val="Texto"/>
        <w:rPr>
          <w:lang w:val="eu-ES"/>
        </w:rPr>
      </w:pPr>
      <w:r w:rsidRPr="00A52B60">
        <w:rPr>
          <w:lang w:val="eu-ES"/>
        </w:rPr>
        <w:t>(32. zintaren amaiera)</w:t>
      </w:r>
    </w:p>
    <w:p w:rsidR="00AA3E14" w:rsidRDefault="00AA3E14" w:rsidP="00F830AD">
      <w:pPr>
        <w:pStyle w:val="Texto"/>
        <w:rPr>
          <w:lang w:val="eu-ES"/>
        </w:rPr>
      </w:pPr>
      <w:r>
        <w:rPr>
          <w:lang w:val="eu-ES"/>
        </w:rPr>
        <w:t>(33. zintaren hasiera)</w:t>
      </w:r>
    </w:p>
    <w:p w:rsidR="00AA3E14" w:rsidRDefault="00AA3E14" w:rsidP="00F830AD">
      <w:pPr>
        <w:pStyle w:val="Texto"/>
        <w:rPr>
          <w:lang w:val="eu-ES"/>
        </w:rPr>
      </w:pPr>
    </w:p>
    <w:p w:rsidR="00AA3E14" w:rsidRDefault="00AA3E14" w:rsidP="00F830AD">
      <w:pPr>
        <w:pStyle w:val="Texto"/>
        <w:rPr>
          <w:lang w:val="eu-ES"/>
        </w:rPr>
      </w:pPr>
      <w:r>
        <w:rPr>
          <w:lang w:val="eu-ES"/>
        </w:rPr>
        <w:t>… puntuak ere ez dira onartu.</w:t>
      </w:r>
    </w:p>
    <w:p w:rsidR="00AA3E14" w:rsidRDefault="00AA3E14" w:rsidP="00F830AD">
      <w:pPr>
        <w:pStyle w:val="Texto"/>
        <w:rPr>
          <w:lang w:val="eu-ES"/>
        </w:rPr>
      </w:pPr>
    </w:p>
    <w:p w:rsidR="00AA3E14" w:rsidRDefault="00AA3E14" w:rsidP="00F830AD">
      <w:pPr>
        <w:pStyle w:val="Texto"/>
        <w:rPr>
          <w:lang w:val="eu-ES"/>
        </w:rPr>
      </w:pPr>
      <w:r w:rsidRPr="00006633">
        <w:rPr>
          <w:lang w:val="eu-ES"/>
        </w:rPr>
        <w:t>Jarraian</w:t>
      </w:r>
      <w:r>
        <w:rPr>
          <w:lang w:val="eu-ES"/>
        </w:rPr>
        <w:t>,</w:t>
      </w:r>
      <w:r w:rsidRPr="00006633">
        <w:rPr>
          <w:lang w:val="eu-ES"/>
        </w:rPr>
        <w:t xml:space="preserve"> Elkarrekin </w:t>
      </w:r>
      <w:r w:rsidRPr="00006633">
        <w:rPr>
          <w:lang w:val="es-ES"/>
        </w:rPr>
        <w:t>Podemos</w:t>
      </w:r>
      <w:r w:rsidRPr="00006633">
        <w:rPr>
          <w:lang w:val="eu-ES"/>
        </w:rPr>
        <w:t xml:space="preserve"> taldearen osoko zuzenketa bozkatuko dugu. Bozkatu </w:t>
      </w:r>
      <w:r>
        <w:rPr>
          <w:lang w:val="eu-ES"/>
        </w:rPr>
        <w:t xml:space="preserve">dezakegu. Ah, itxoin, itxoin, puntuka. Itxoin, itxoin. </w:t>
      </w:r>
      <w:r w:rsidRPr="00006633">
        <w:rPr>
          <w:lang w:val="eu-ES"/>
        </w:rPr>
        <w:t>Berriro bozkatuko dugu. Lehenengo</w:t>
      </w:r>
      <w:r>
        <w:rPr>
          <w:lang w:val="eu-ES"/>
        </w:rPr>
        <w:t xml:space="preserve"> lau puntuak bozkatuko ditugu. Bozkatu dezakegu? Bai, bozkatu dezakegu.</w:t>
      </w:r>
    </w:p>
    <w:p w:rsidR="00AA3E14" w:rsidRDefault="00AA3E14" w:rsidP="00F830AD">
      <w:pPr>
        <w:pStyle w:val="Texto"/>
        <w:rPr>
          <w:lang w:val="eu-ES"/>
        </w:rPr>
      </w:pPr>
    </w:p>
    <w:p w:rsidR="00AA3E14" w:rsidRDefault="00AA3E14" w:rsidP="00006633">
      <w:pPr>
        <w:pStyle w:val="anotaciones0"/>
        <w:rPr>
          <w:lang w:val="eu-ES"/>
        </w:rPr>
      </w:pPr>
      <w:r>
        <w:rPr>
          <w:lang w:val="eu-ES"/>
        </w:rPr>
        <w:t>Botazioa eginda, hauxe izan da emaitza: emandako botoak, 73; aldekoak, 28; aurkakoak, 45; abstentzioak, 0.</w:t>
      </w:r>
    </w:p>
    <w:p w:rsidR="00AA3E14" w:rsidRDefault="00AA3E14" w:rsidP="00006633">
      <w:pPr>
        <w:pStyle w:val="Texto"/>
        <w:rPr>
          <w:lang w:val="eu-ES"/>
        </w:rPr>
      </w:pPr>
    </w:p>
    <w:p w:rsidR="00AA3E14" w:rsidRDefault="00AA3E14" w:rsidP="00006633">
      <w:pPr>
        <w:pStyle w:val="Texto"/>
        <w:rPr>
          <w:lang w:val="eu-ES"/>
        </w:rPr>
      </w:pPr>
    </w:p>
    <w:p w:rsidR="00AA3E14" w:rsidRDefault="00AA3E14" w:rsidP="00006633">
      <w:pPr>
        <w:pStyle w:val="Texto"/>
        <w:rPr>
          <w:lang w:val="eu-ES"/>
        </w:rPr>
      </w:pPr>
      <w:r>
        <w:rPr>
          <w:rFonts w:ascii="Futura Md BT" w:hAnsi="Futura Md BT"/>
          <w:lang w:val="eu-ES"/>
        </w:rPr>
        <w:t>LEHENDAKARIAK</w:t>
      </w:r>
      <w:r>
        <w:rPr>
          <w:lang w:val="eu-ES"/>
        </w:rPr>
        <w:t xml:space="preserve">: </w:t>
      </w:r>
      <w:r w:rsidRPr="00006633">
        <w:rPr>
          <w:lang w:val="eu-ES"/>
        </w:rPr>
        <w:t>Beraz, lehenengo lau puntuak ez dira onartu.</w:t>
      </w:r>
    </w:p>
    <w:p w:rsidR="00AA3E14" w:rsidRDefault="00AA3E14" w:rsidP="00006633">
      <w:pPr>
        <w:pStyle w:val="Texto"/>
        <w:rPr>
          <w:lang w:val="eu-ES"/>
        </w:rPr>
      </w:pPr>
    </w:p>
    <w:p w:rsidR="00AA3E14" w:rsidRDefault="00AA3E14" w:rsidP="00006633">
      <w:pPr>
        <w:pStyle w:val="Texto"/>
        <w:rPr>
          <w:lang w:val="eu-ES"/>
        </w:rPr>
      </w:pPr>
      <w:r>
        <w:rPr>
          <w:lang w:val="eu-ES"/>
        </w:rPr>
        <w:t>Jarraian, bostgarren p</w:t>
      </w:r>
      <w:r w:rsidRPr="00006633">
        <w:rPr>
          <w:lang w:val="eu-ES"/>
        </w:rPr>
        <w:t>untua bozkatuko du</w:t>
      </w:r>
      <w:r>
        <w:rPr>
          <w:lang w:val="eu-ES"/>
        </w:rPr>
        <w:t>gu. Bozkatu dezakegu.</w:t>
      </w:r>
    </w:p>
    <w:p w:rsidR="00AA3E14" w:rsidRDefault="00AA3E14" w:rsidP="00006633">
      <w:pPr>
        <w:pStyle w:val="Texto"/>
        <w:rPr>
          <w:lang w:val="eu-ES"/>
        </w:rPr>
      </w:pPr>
    </w:p>
    <w:p w:rsidR="00AA3E14" w:rsidRDefault="00AA3E14" w:rsidP="00006633">
      <w:pPr>
        <w:pStyle w:val="anotaciones0"/>
        <w:rPr>
          <w:lang w:val="eu-ES"/>
        </w:rPr>
      </w:pPr>
      <w:r>
        <w:rPr>
          <w:lang w:val="eu-ES"/>
        </w:rPr>
        <w:t>Botazioa eginda, hauxe izan da emaitza: emandako botoak, 73; aldekoak, 9; aurkakoak, 64; abstentzioak, 0.</w:t>
      </w:r>
    </w:p>
    <w:p w:rsidR="00AA3E14" w:rsidRDefault="00AA3E14" w:rsidP="00006633">
      <w:pPr>
        <w:pStyle w:val="Texto"/>
        <w:rPr>
          <w:lang w:val="eu-ES"/>
        </w:rPr>
      </w:pPr>
    </w:p>
    <w:p w:rsidR="00AA3E14" w:rsidRDefault="00AA3E14" w:rsidP="00006633">
      <w:pPr>
        <w:pStyle w:val="Texto"/>
        <w:rPr>
          <w:lang w:val="eu-ES"/>
        </w:rPr>
      </w:pPr>
    </w:p>
    <w:p w:rsidR="00AA3E14" w:rsidRDefault="00AA3E14" w:rsidP="00006633">
      <w:pPr>
        <w:pStyle w:val="Texto"/>
        <w:rPr>
          <w:lang w:val="eu-ES"/>
        </w:rPr>
      </w:pPr>
      <w:r>
        <w:rPr>
          <w:rFonts w:ascii="Futura Md BT" w:hAnsi="Futura Md BT"/>
          <w:lang w:val="eu-ES"/>
        </w:rPr>
        <w:t>LEHENDAKARIAK</w:t>
      </w:r>
      <w:r>
        <w:rPr>
          <w:lang w:val="eu-ES"/>
        </w:rPr>
        <w:t>: Beraz, ez da onartu puntua.</w:t>
      </w:r>
    </w:p>
    <w:p w:rsidR="00AA3E14" w:rsidRDefault="00AA3E14" w:rsidP="00006633">
      <w:pPr>
        <w:pStyle w:val="Texto"/>
        <w:rPr>
          <w:lang w:val="eu-ES"/>
        </w:rPr>
      </w:pPr>
    </w:p>
    <w:p w:rsidR="00AA3E14" w:rsidRDefault="00AA3E14" w:rsidP="00006633">
      <w:pPr>
        <w:pStyle w:val="Texto"/>
        <w:rPr>
          <w:lang w:val="eu-ES"/>
        </w:rPr>
      </w:pPr>
      <w:r w:rsidRPr="00006633">
        <w:rPr>
          <w:lang w:val="eu-ES"/>
        </w:rPr>
        <w:t>Jarraian</w:t>
      </w:r>
      <w:r>
        <w:rPr>
          <w:lang w:val="eu-ES"/>
        </w:rPr>
        <w:t>,</w:t>
      </w:r>
      <w:r w:rsidRPr="00006633">
        <w:rPr>
          <w:lang w:val="eu-ES"/>
        </w:rPr>
        <w:t xml:space="preserve"> erdibideko zuzenketa</w:t>
      </w:r>
      <w:r>
        <w:rPr>
          <w:lang w:val="eu-ES"/>
        </w:rPr>
        <w:t xml:space="preserve"> bozkatuko dugu. Puntuka ere baita? Hiru eta lau. Itxoin, hiru eta lau eta bat-bi. Bueno, orduan bozkatuko dugu bat-bi, hiru eta lau. Bat eta bi puntuak </w:t>
      </w:r>
      <w:r w:rsidRPr="00006633">
        <w:rPr>
          <w:lang w:val="eu-ES"/>
        </w:rPr>
        <w:t>bozka</w:t>
      </w:r>
      <w:r>
        <w:rPr>
          <w:lang w:val="eu-ES"/>
        </w:rPr>
        <w:t>tuko ditugu. Bozkatu dezakegu.</w:t>
      </w:r>
    </w:p>
    <w:p w:rsidR="00AA3E14" w:rsidRDefault="00AA3E14" w:rsidP="00006633">
      <w:pPr>
        <w:pStyle w:val="Texto"/>
        <w:rPr>
          <w:lang w:val="eu-ES"/>
        </w:rPr>
      </w:pPr>
    </w:p>
    <w:p w:rsidR="00AA3E14" w:rsidRDefault="00AA3E14" w:rsidP="00006633">
      <w:pPr>
        <w:pStyle w:val="anotaciones0"/>
        <w:rPr>
          <w:lang w:val="eu-ES"/>
        </w:rPr>
      </w:pPr>
      <w:r>
        <w:rPr>
          <w:lang w:val="eu-ES"/>
        </w:rPr>
        <w:t>Botazioa eginda, hauxe izan da emaitza: emandako botoak, 73; aldekoak, 56; aurkakoak, 0; abstentzioak, 17.</w:t>
      </w:r>
    </w:p>
    <w:p w:rsidR="00AA3E14" w:rsidRDefault="00AA3E14" w:rsidP="00006633">
      <w:pPr>
        <w:pStyle w:val="Texto"/>
        <w:rPr>
          <w:lang w:val="eu-ES"/>
        </w:rPr>
      </w:pPr>
    </w:p>
    <w:p w:rsidR="00AA3E14" w:rsidRDefault="00AA3E14" w:rsidP="00006633">
      <w:pPr>
        <w:pStyle w:val="Texto"/>
        <w:rPr>
          <w:lang w:val="eu-ES"/>
        </w:rPr>
      </w:pPr>
    </w:p>
    <w:p w:rsidR="00AA3E14" w:rsidRDefault="00AA3E14" w:rsidP="00B96238">
      <w:pPr>
        <w:pStyle w:val="Texto"/>
        <w:rPr>
          <w:lang w:val="eu-ES"/>
        </w:rPr>
      </w:pPr>
      <w:r>
        <w:rPr>
          <w:rFonts w:ascii="Futura Md BT" w:hAnsi="Futura Md BT"/>
          <w:lang w:val="eu-ES"/>
        </w:rPr>
        <w:t>LEHENDAKARIAK</w:t>
      </w:r>
      <w:r>
        <w:rPr>
          <w:lang w:val="eu-ES"/>
        </w:rPr>
        <w:t xml:space="preserve">: Beraz, </w:t>
      </w:r>
      <w:r w:rsidRPr="00006633">
        <w:rPr>
          <w:lang w:val="eu-ES"/>
        </w:rPr>
        <w:t>onartuta</w:t>
      </w:r>
      <w:r>
        <w:rPr>
          <w:lang w:val="eu-ES"/>
        </w:rPr>
        <w:t xml:space="preserve"> geratu dira bat eta bi puntuak.</w:t>
      </w:r>
    </w:p>
    <w:p w:rsidR="00AA3E14" w:rsidRDefault="00AA3E14" w:rsidP="00B96238">
      <w:pPr>
        <w:pStyle w:val="Texto"/>
        <w:rPr>
          <w:lang w:val="eu-ES"/>
        </w:rPr>
      </w:pPr>
    </w:p>
    <w:p w:rsidR="00AA3E14" w:rsidRDefault="00AA3E14" w:rsidP="00B96238">
      <w:pPr>
        <w:pStyle w:val="Texto"/>
        <w:rPr>
          <w:lang w:val="eu-ES"/>
        </w:rPr>
      </w:pPr>
      <w:r>
        <w:rPr>
          <w:lang w:val="eu-ES"/>
        </w:rPr>
        <w:t>Hirugarren p</w:t>
      </w:r>
      <w:r w:rsidRPr="00006633">
        <w:rPr>
          <w:lang w:val="eu-ES"/>
        </w:rPr>
        <w:t>untua b</w:t>
      </w:r>
      <w:r>
        <w:rPr>
          <w:lang w:val="eu-ES"/>
        </w:rPr>
        <w:t>ozkatuko dugu. Bozkatu dezakegu.</w:t>
      </w:r>
    </w:p>
    <w:p w:rsidR="00AA3E14" w:rsidRDefault="00AA3E14" w:rsidP="00B96238">
      <w:pPr>
        <w:pStyle w:val="Texto"/>
        <w:rPr>
          <w:lang w:val="eu-ES"/>
        </w:rPr>
      </w:pPr>
    </w:p>
    <w:p w:rsidR="00AA3E14" w:rsidRDefault="00AA3E14" w:rsidP="00B96238">
      <w:pPr>
        <w:pStyle w:val="anotaciones0"/>
        <w:rPr>
          <w:lang w:val="eu-ES"/>
        </w:rPr>
      </w:pPr>
      <w:r>
        <w:rPr>
          <w:lang w:val="eu-ES"/>
        </w:rPr>
        <w:t>Botazioa eginda, hauxe izan da emaitza: emandako botoak, 73; aldekoak, 45; aurkakoak, 0; abstentzioak, 28.</w:t>
      </w:r>
    </w:p>
    <w:p w:rsidR="00AA3E14" w:rsidRDefault="00AA3E14" w:rsidP="00B96238">
      <w:pPr>
        <w:pStyle w:val="Texto"/>
        <w:rPr>
          <w:lang w:val="eu-ES"/>
        </w:rPr>
      </w:pPr>
    </w:p>
    <w:p w:rsidR="00AA3E14" w:rsidRDefault="00AA3E14" w:rsidP="00B96238">
      <w:pPr>
        <w:pStyle w:val="Texto"/>
        <w:rPr>
          <w:lang w:val="eu-ES"/>
        </w:rPr>
      </w:pPr>
    </w:p>
    <w:p w:rsidR="00AA3E14" w:rsidRDefault="00AA3E14" w:rsidP="00B96238">
      <w:pPr>
        <w:pStyle w:val="Texto"/>
        <w:rPr>
          <w:lang w:val="eu-ES"/>
        </w:rPr>
      </w:pPr>
      <w:r>
        <w:rPr>
          <w:rFonts w:ascii="Futura Md BT" w:hAnsi="Futura Md BT"/>
          <w:lang w:val="eu-ES"/>
        </w:rPr>
        <w:t>LEHENDAKARIAK</w:t>
      </w:r>
      <w:r>
        <w:rPr>
          <w:lang w:val="eu-ES"/>
        </w:rPr>
        <w:t>: Beraz, onartuta geratu da hirugarren p</w:t>
      </w:r>
      <w:r w:rsidRPr="00006633">
        <w:rPr>
          <w:lang w:val="eu-ES"/>
        </w:rPr>
        <w:t>untu</w:t>
      </w:r>
      <w:r>
        <w:rPr>
          <w:lang w:val="eu-ES"/>
        </w:rPr>
        <w:t>a.</w:t>
      </w:r>
    </w:p>
    <w:p w:rsidR="00AA3E14" w:rsidRDefault="00AA3E14" w:rsidP="00B96238">
      <w:pPr>
        <w:pStyle w:val="Texto"/>
        <w:rPr>
          <w:lang w:val="eu-ES"/>
        </w:rPr>
      </w:pPr>
    </w:p>
    <w:p w:rsidR="00AA3E14" w:rsidRDefault="00AA3E14" w:rsidP="00B96238">
      <w:pPr>
        <w:pStyle w:val="Texto"/>
        <w:rPr>
          <w:lang w:val="eu-ES"/>
        </w:rPr>
      </w:pPr>
      <w:r>
        <w:rPr>
          <w:lang w:val="eu-ES"/>
        </w:rPr>
        <w:t xml:space="preserve"> Eta azkenik, laugarren p</w:t>
      </w:r>
      <w:r w:rsidRPr="00006633">
        <w:rPr>
          <w:lang w:val="eu-ES"/>
        </w:rPr>
        <w:t xml:space="preserve">untua bozkatuko dugu. Bozkatu </w:t>
      </w:r>
      <w:r>
        <w:rPr>
          <w:lang w:val="eu-ES"/>
        </w:rPr>
        <w:t>dezakegu.</w:t>
      </w:r>
    </w:p>
    <w:p w:rsidR="00AA3E14" w:rsidRDefault="00AA3E14" w:rsidP="00B96238">
      <w:pPr>
        <w:pStyle w:val="Texto"/>
        <w:rPr>
          <w:lang w:val="eu-ES"/>
        </w:rPr>
      </w:pPr>
    </w:p>
    <w:p w:rsidR="00AA3E14" w:rsidRDefault="00AA3E14" w:rsidP="00B96238">
      <w:pPr>
        <w:pStyle w:val="anotaciones0"/>
        <w:rPr>
          <w:lang w:val="eu-ES"/>
        </w:rPr>
      </w:pPr>
      <w:r>
        <w:rPr>
          <w:lang w:val="eu-ES"/>
        </w:rPr>
        <w:t>Botazioa eginda, hauxe izan da emaitza: emandako botoak, 73; aldekoak, 45; aurkakoak, 17; abstentzioak, 11.</w:t>
      </w:r>
    </w:p>
    <w:p w:rsidR="00AA3E14" w:rsidRDefault="00AA3E14" w:rsidP="00B96238">
      <w:pPr>
        <w:pStyle w:val="Texto"/>
        <w:rPr>
          <w:lang w:val="eu-ES"/>
        </w:rPr>
      </w:pPr>
    </w:p>
    <w:p w:rsidR="00AA3E14" w:rsidRDefault="00AA3E14" w:rsidP="00B96238">
      <w:pPr>
        <w:pStyle w:val="Texto"/>
        <w:rPr>
          <w:lang w:val="eu-ES"/>
        </w:rPr>
      </w:pPr>
    </w:p>
    <w:p w:rsidR="00AA3E14" w:rsidRDefault="00AA3E14" w:rsidP="00B96238">
      <w:pPr>
        <w:pStyle w:val="Texto"/>
        <w:rPr>
          <w:lang w:val="eu-ES"/>
        </w:rPr>
      </w:pPr>
      <w:r>
        <w:rPr>
          <w:rFonts w:ascii="Futura Md BT" w:hAnsi="Futura Md BT"/>
          <w:lang w:val="eu-ES"/>
        </w:rPr>
        <w:t>LEHENDAKARIAK</w:t>
      </w:r>
      <w:r>
        <w:rPr>
          <w:lang w:val="eu-ES"/>
        </w:rPr>
        <w:t xml:space="preserve">: Beraz, onartuta geratu da laugarren puntua. </w:t>
      </w:r>
    </w:p>
    <w:p w:rsidR="00AA3E14" w:rsidRDefault="00AA3E14" w:rsidP="00B96238">
      <w:pPr>
        <w:pStyle w:val="Texto"/>
        <w:rPr>
          <w:lang w:val="eu-ES"/>
        </w:rPr>
      </w:pPr>
    </w:p>
    <w:p w:rsidR="00AA3E14" w:rsidRDefault="00AA3E14" w:rsidP="00B96238">
      <w:pPr>
        <w:pStyle w:val="Texto"/>
        <w:rPr>
          <w:lang w:val="eu-ES"/>
        </w:rPr>
      </w:pPr>
      <w:r>
        <w:rPr>
          <w:lang w:val="eu-ES"/>
        </w:rPr>
        <w:t>G</w:t>
      </w:r>
      <w:r w:rsidRPr="00006633">
        <w:rPr>
          <w:lang w:val="eu-ES"/>
        </w:rPr>
        <w:t>ai</w:t>
      </w:r>
      <w:r>
        <w:rPr>
          <w:lang w:val="eu-ES"/>
        </w:rPr>
        <w:t>-zerrendako zazpigarren puntua: "</w:t>
      </w:r>
      <w:r w:rsidRPr="00006633">
        <w:rPr>
          <w:lang w:val="eu-ES"/>
        </w:rPr>
        <w:t xml:space="preserve">Elkarrekin </w:t>
      </w:r>
      <w:r w:rsidRPr="001A7D0D">
        <w:rPr>
          <w:lang w:val="eu-ES"/>
        </w:rPr>
        <w:t>Podemos</w:t>
      </w:r>
      <w:r w:rsidRPr="00006633">
        <w:rPr>
          <w:lang w:val="eu-ES"/>
        </w:rPr>
        <w:t xml:space="preserve"> talde parlamentarioak egindako legez besteko proposamena, egungo eskola</w:t>
      </w:r>
      <w:r>
        <w:rPr>
          <w:lang w:val="eu-ES"/>
        </w:rPr>
        <w:t>-</w:t>
      </w:r>
      <w:r w:rsidRPr="00006633">
        <w:rPr>
          <w:lang w:val="eu-ES"/>
        </w:rPr>
        <w:t>mapa aztertu eta hobetu eta errealitate berrira egokitzeari buruz</w:t>
      </w:r>
      <w:r>
        <w:rPr>
          <w:lang w:val="eu-ES"/>
        </w:rPr>
        <w:t>. E</w:t>
      </w:r>
      <w:r w:rsidRPr="00006633">
        <w:rPr>
          <w:lang w:val="eu-ES"/>
        </w:rPr>
        <w:t xml:space="preserve">ztabaida </w:t>
      </w:r>
      <w:r>
        <w:rPr>
          <w:lang w:val="eu-ES"/>
        </w:rPr>
        <w:t>eta behin betiko ebaztea".</w:t>
      </w:r>
    </w:p>
    <w:p w:rsidR="00AA3E14" w:rsidRDefault="00AA3E14" w:rsidP="00B96238">
      <w:pPr>
        <w:pStyle w:val="Texto"/>
        <w:rPr>
          <w:lang w:val="eu-ES"/>
        </w:rPr>
      </w:pPr>
    </w:p>
    <w:p w:rsidR="00AA3E14" w:rsidRDefault="00AA3E14" w:rsidP="00B96238">
      <w:pPr>
        <w:pStyle w:val="Texto"/>
        <w:rPr>
          <w:lang w:val="eu-ES"/>
        </w:rPr>
      </w:pPr>
      <w:r w:rsidRPr="00006633">
        <w:rPr>
          <w:lang w:val="eu-ES"/>
        </w:rPr>
        <w:t xml:space="preserve">Talde proposatzailearen txanda, Elkarrekin </w:t>
      </w:r>
      <w:r w:rsidRPr="001A7D0D">
        <w:rPr>
          <w:lang w:val="eu-ES"/>
        </w:rPr>
        <w:t>Podemos</w:t>
      </w:r>
      <w:r>
        <w:rPr>
          <w:lang w:val="eu-ES"/>
        </w:rPr>
        <w:t xml:space="preserve"> taldearen ordezkaria den Martínez </w:t>
      </w:r>
      <w:r w:rsidRPr="001A7D0D">
        <w:rPr>
          <w:lang w:val="eu-ES"/>
        </w:rPr>
        <w:t>Zatón</w:t>
      </w:r>
      <w:r w:rsidRPr="00006633">
        <w:rPr>
          <w:lang w:val="eu-ES"/>
        </w:rPr>
        <w:t xml:space="preserve"> jaunak dauka</w:t>
      </w:r>
      <w:r>
        <w:rPr>
          <w:lang w:val="eu-ES"/>
        </w:rPr>
        <w:t xml:space="preserve"> hitza ekimena aurkeztu eta defendatzeko.</w:t>
      </w:r>
    </w:p>
    <w:p w:rsidR="00AA3E14" w:rsidRDefault="00AA3E14" w:rsidP="00B96238">
      <w:pPr>
        <w:pStyle w:val="Texto"/>
        <w:rPr>
          <w:lang w:val="eu-ES"/>
        </w:rPr>
      </w:pPr>
    </w:p>
    <w:p w:rsidR="00AA3E14" w:rsidRDefault="00AA3E14" w:rsidP="00B96238">
      <w:pPr>
        <w:pStyle w:val="Texto"/>
        <w:rPr>
          <w:lang w:val="eu-ES"/>
        </w:rPr>
      </w:pPr>
    </w:p>
    <w:p w:rsidR="00AA3E14" w:rsidRDefault="00AA3E14" w:rsidP="00B96238">
      <w:pPr>
        <w:pStyle w:val="Texto"/>
        <w:rPr>
          <w:lang w:val="eu-ES"/>
        </w:rPr>
      </w:pPr>
      <w:r w:rsidRPr="00B96238">
        <w:rPr>
          <w:rFonts w:ascii="Futura Md BT" w:hAnsi="Futura Md BT"/>
          <w:lang w:val="eu-ES"/>
        </w:rPr>
        <w:t>MARTÍNEZ ZATÓN</w:t>
      </w:r>
      <w:r>
        <w:rPr>
          <w:lang w:val="eu-ES"/>
        </w:rPr>
        <w:t xml:space="preserve"> jaunak: </w:t>
      </w:r>
      <w:r w:rsidRPr="00006633">
        <w:rPr>
          <w:lang w:val="eu-ES"/>
        </w:rPr>
        <w:t>Eguerdi</w:t>
      </w:r>
      <w:r>
        <w:rPr>
          <w:lang w:val="eu-ES"/>
        </w:rPr>
        <w:t xml:space="preserve"> on.</w:t>
      </w:r>
    </w:p>
    <w:p w:rsidR="00AA3E14" w:rsidRDefault="00AA3E14" w:rsidP="00B96238">
      <w:pPr>
        <w:pStyle w:val="Texto"/>
        <w:rPr>
          <w:lang w:val="eu-ES"/>
        </w:rPr>
      </w:pPr>
    </w:p>
    <w:p w:rsidR="00AA3E14" w:rsidRDefault="00AA3E14" w:rsidP="00B96238">
      <w:pPr>
        <w:pStyle w:val="Texto"/>
        <w:rPr>
          <w:lang w:val="eu-ES"/>
        </w:rPr>
      </w:pPr>
      <w:r>
        <w:rPr>
          <w:lang w:val="eu-ES"/>
        </w:rPr>
        <w:t>Egu</w:t>
      </w:r>
      <w:r w:rsidRPr="00006633">
        <w:rPr>
          <w:lang w:val="eu-ES"/>
        </w:rPr>
        <w:t>ngo eskola</w:t>
      </w:r>
      <w:r>
        <w:rPr>
          <w:lang w:val="eu-ES"/>
        </w:rPr>
        <w:t>-</w:t>
      </w:r>
      <w:r w:rsidRPr="00006633">
        <w:rPr>
          <w:lang w:val="eu-ES"/>
        </w:rPr>
        <w:t>mapa aztertu eta hobetu eta errealitate berrira ego</w:t>
      </w:r>
      <w:r>
        <w:rPr>
          <w:lang w:val="eu-ES"/>
        </w:rPr>
        <w:t>k</w:t>
      </w:r>
      <w:r w:rsidRPr="00006633">
        <w:rPr>
          <w:lang w:val="eu-ES"/>
        </w:rPr>
        <w:t>itz</w:t>
      </w:r>
      <w:r>
        <w:rPr>
          <w:lang w:val="eu-ES"/>
        </w:rPr>
        <w:t>e</w:t>
      </w:r>
      <w:r w:rsidRPr="00006633">
        <w:rPr>
          <w:lang w:val="eu-ES"/>
        </w:rPr>
        <w:t>ari buruzko lege besteko</w:t>
      </w:r>
      <w:r>
        <w:rPr>
          <w:lang w:val="eu-ES"/>
        </w:rPr>
        <w:t>a</w:t>
      </w:r>
      <w:r w:rsidRPr="00006633">
        <w:rPr>
          <w:lang w:val="eu-ES"/>
        </w:rPr>
        <w:t xml:space="preserve"> daukagu eztabaidagai puntu honetan. Lehenik eta behin, badakigu aspaldi erroldatuta geneukan ekimen bat dela</w:t>
      </w:r>
      <w:r>
        <w:rPr>
          <w:lang w:val="eu-ES"/>
        </w:rPr>
        <w:t>,</w:t>
      </w:r>
      <w:r w:rsidRPr="00006633">
        <w:rPr>
          <w:lang w:val="eu-ES"/>
        </w:rPr>
        <w:t xml:space="preserve"> eta gauza guzti horiek, baina </w:t>
      </w:r>
      <w:r>
        <w:rPr>
          <w:lang w:val="eu-ES"/>
        </w:rPr>
        <w:t>zoritx</w:t>
      </w:r>
      <w:r w:rsidRPr="006525C6">
        <w:rPr>
          <w:lang w:val="eu-ES"/>
        </w:rPr>
        <w:t>arrez</w:t>
      </w:r>
      <w:r>
        <w:rPr>
          <w:lang w:val="eu-ES"/>
        </w:rPr>
        <w:t xml:space="preserve"> gauzak ez dira asko aldatu, behintzat gure iritziz. E</w:t>
      </w:r>
      <w:r w:rsidRPr="00006633">
        <w:rPr>
          <w:lang w:val="eu-ES"/>
        </w:rPr>
        <w:t>ta horregatik ekartzen dugu eztabaid</w:t>
      </w:r>
      <w:r>
        <w:rPr>
          <w:lang w:val="eu-ES"/>
        </w:rPr>
        <w:t xml:space="preserve">a hau </w:t>
      </w:r>
      <w:r w:rsidRPr="00006633">
        <w:rPr>
          <w:lang w:val="eu-ES"/>
        </w:rPr>
        <w:t>pleno honetara.</w:t>
      </w:r>
    </w:p>
    <w:p w:rsidR="00AA3E14" w:rsidRDefault="00AA3E14" w:rsidP="00B96238">
      <w:pPr>
        <w:pStyle w:val="Texto"/>
        <w:rPr>
          <w:lang w:val="eu-ES"/>
        </w:rPr>
      </w:pPr>
    </w:p>
    <w:p w:rsidR="00AA3E14" w:rsidRDefault="00AA3E14" w:rsidP="00B96238">
      <w:pPr>
        <w:pStyle w:val="Texto"/>
        <w:rPr>
          <w:lang w:val="es-ES"/>
        </w:rPr>
      </w:pPr>
      <w:r w:rsidRPr="006525C6">
        <w:rPr>
          <w:lang w:val="es-ES"/>
        </w:rPr>
        <w:t>Como saben, el mapa escolar es un instrumento básico y fundamental para pla</w:t>
      </w:r>
      <w:r>
        <w:rPr>
          <w:lang w:val="es-ES"/>
        </w:rPr>
        <w:t>nificar la oferta educativa de</w:t>
      </w:r>
      <w:r w:rsidRPr="006525C6">
        <w:rPr>
          <w:lang w:val="es-ES"/>
        </w:rPr>
        <w:t xml:space="preserve">l País Vasco. Es un mapa </w:t>
      </w:r>
      <w:r>
        <w:rPr>
          <w:lang w:val="es-ES"/>
        </w:rPr>
        <w:t>vinculado a</w:t>
      </w:r>
      <w:r w:rsidRPr="006525C6">
        <w:rPr>
          <w:lang w:val="es-ES"/>
        </w:rPr>
        <w:t>l territorio y a la consecución</w:t>
      </w:r>
      <w:r>
        <w:rPr>
          <w:lang w:val="es-ES"/>
        </w:rPr>
        <w:t xml:space="preserve"> de unos objetivos determinados, </w:t>
      </w:r>
      <w:r w:rsidRPr="006525C6">
        <w:rPr>
          <w:lang w:val="es-ES"/>
        </w:rPr>
        <w:t xml:space="preserve">determinados </w:t>
      </w:r>
      <w:r>
        <w:rPr>
          <w:lang w:val="es-ES"/>
        </w:rPr>
        <w:t xml:space="preserve">por </w:t>
      </w:r>
      <w:r w:rsidRPr="006525C6">
        <w:rPr>
          <w:lang w:val="es-ES"/>
        </w:rPr>
        <w:t xml:space="preserve">la ley. </w:t>
      </w:r>
      <w:r>
        <w:rPr>
          <w:lang w:val="es-ES"/>
        </w:rPr>
        <w:t xml:space="preserve">Unos </w:t>
      </w:r>
      <w:r w:rsidRPr="006525C6">
        <w:rPr>
          <w:lang w:val="es-ES"/>
        </w:rPr>
        <w:t>objetivo que desde el Gobierno no deberían ser otros que el desarrollo de una educación inclusiva y equitativa en el conjunto de todo el sistema y en todos los pueblos y barrios del país, indep</w:t>
      </w:r>
      <w:r>
        <w:rPr>
          <w:lang w:val="es-ES"/>
        </w:rPr>
        <w:t>endientemente del código postal.</w:t>
      </w:r>
    </w:p>
    <w:p w:rsidR="00AA3E14" w:rsidRDefault="00AA3E14" w:rsidP="00B96238">
      <w:pPr>
        <w:pStyle w:val="Texto"/>
        <w:rPr>
          <w:lang w:val="es-ES"/>
        </w:rPr>
      </w:pPr>
    </w:p>
    <w:p w:rsidR="00AA3E14" w:rsidRDefault="00AA3E14" w:rsidP="00B96238">
      <w:pPr>
        <w:pStyle w:val="Texto"/>
        <w:rPr>
          <w:lang w:val="eu-ES"/>
        </w:rPr>
      </w:pPr>
      <w:r>
        <w:rPr>
          <w:lang w:val="es-ES"/>
        </w:rPr>
        <w:t>F</w:t>
      </w:r>
      <w:r w:rsidRPr="00006633">
        <w:rPr>
          <w:lang w:val="eu-ES"/>
        </w:rPr>
        <w:t>untzioen artean</w:t>
      </w:r>
      <w:r>
        <w:rPr>
          <w:lang w:val="eu-ES"/>
        </w:rPr>
        <w:t>,</w:t>
      </w:r>
      <w:r w:rsidRPr="00006633">
        <w:rPr>
          <w:lang w:val="eu-ES"/>
        </w:rPr>
        <w:t xml:space="preserve"> </w:t>
      </w:r>
      <w:r>
        <w:rPr>
          <w:lang w:val="eu-ES"/>
        </w:rPr>
        <w:t xml:space="preserve">mapa da, </w:t>
      </w:r>
      <w:r w:rsidRPr="00006633">
        <w:rPr>
          <w:lang w:val="eu-ES"/>
        </w:rPr>
        <w:t xml:space="preserve">eskola-maparen funtzioen artean, ikastetxeak analizatzea eta </w:t>
      </w:r>
      <w:r w:rsidRPr="0033645C">
        <w:rPr>
          <w:lang w:val="eu-ES"/>
        </w:rPr>
        <w:t>geografikoki</w:t>
      </w:r>
      <w:r>
        <w:rPr>
          <w:lang w:val="eu-ES"/>
        </w:rPr>
        <w:t xml:space="preserve"> antolatzea. Hezku</w:t>
      </w:r>
      <w:r w:rsidRPr="00006633">
        <w:rPr>
          <w:lang w:val="eu-ES"/>
        </w:rPr>
        <w:t xml:space="preserve">ntza </w:t>
      </w:r>
      <w:r>
        <w:rPr>
          <w:lang w:val="eu-ES"/>
        </w:rPr>
        <w:t xml:space="preserve">zerbitzu </w:t>
      </w:r>
      <w:r w:rsidRPr="00006633">
        <w:rPr>
          <w:lang w:val="eu-ES"/>
        </w:rPr>
        <w:t xml:space="preserve">guztiak </w:t>
      </w:r>
      <w:r w:rsidRPr="0033645C">
        <w:rPr>
          <w:lang w:val="eu-ES"/>
        </w:rPr>
        <w:t>eskainiko</w:t>
      </w:r>
      <w:r>
        <w:rPr>
          <w:lang w:val="eu-ES"/>
        </w:rPr>
        <w:t xml:space="preserve"> dituztela bermatzeko hain zuzen ere.</w:t>
      </w:r>
    </w:p>
    <w:p w:rsidR="00AA3E14" w:rsidRDefault="00AA3E14" w:rsidP="00B96238">
      <w:pPr>
        <w:pStyle w:val="Texto"/>
        <w:rPr>
          <w:lang w:val="eu-ES"/>
        </w:rPr>
      </w:pPr>
    </w:p>
    <w:p w:rsidR="00AA3E14" w:rsidRDefault="00AA3E14" w:rsidP="00B96238">
      <w:pPr>
        <w:pStyle w:val="Texto"/>
        <w:rPr>
          <w:lang w:val="es-ES"/>
        </w:rPr>
      </w:pPr>
      <w:r w:rsidRPr="0033645C">
        <w:rPr>
          <w:lang w:val="es-ES"/>
        </w:rPr>
        <w:t>Es una herramienta clave para el desarrollo de la educación pública o la continuidad y afia</w:t>
      </w:r>
      <w:r>
        <w:rPr>
          <w:lang w:val="es-ES"/>
        </w:rPr>
        <w:t>nzamiento de un modelo de dos</w:t>
      </w:r>
      <w:r w:rsidRPr="0033645C">
        <w:rPr>
          <w:lang w:val="es-ES"/>
        </w:rPr>
        <w:t xml:space="preserve"> </w:t>
      </w:r>
      <w:r>
        <w:rPr>
          <w:lang w:val="es-ES"/>
        </w:rPr>
        <w:t>redes educativas donde la concert</w:t>
      </w:r>
      <w:r w:rsidRPr="0033645C">
        <w:rPr>
          <w:lang w:val="es-ES"/>
        </w:rPr>
        <w:t>ada en Euskadi tiene cada vez más peso respecto a la pública</w:t>
      </w:r>
      <w:r>
        <w:rPr>
          <w:lang w:val="es-ES"/>
        </w:rPr>
        <w:t>.</w:t>
      </w:r>
      <w:r w:rsidRPr="0033645C">
        <w:rPr>
          <w:lang w:val="es-ES"/>
        </w:rPr>
        <w:t xml:space="preserve"> </w:t>
      </w:r>
      <w:r>
        <w:rPr>
          <w:lang w:val="es-ES"/>
        </w:rPr>
        <w:t>La concertada pública t</w:t>
      </w:r>
      <w:r w:rsidRPr="0033645C">
        <w:rPr>
          <w:lang w:val="es-ES"/>
        </w:rPr>
        <w:t>iene un</w:t>
      </w:r>
      <w:r w:rsidRPr="00006633">
        <w:rPr>
          <w:lang w:val="eu-ES"/>
        </w:rPr>
        <w:t xml:space="preserve"> 50 con </w:t>
      </w:r>
      <w:r w:rsidRPr="0033645C">
        <w:rPr>
          <w:lang w:val="es-ES"/>
        </w:rPr>
        <w:t>poquito y la concertada un 49 y casi 50</w:t>
      </w:r>
      <w:r w:rsidR="00DF0B4F">
        <w:rPr>
          <w:lang w:val="es-ES"/>
        </w:rPr>
        <w:t> </w:t>
      </w:r>
      <w:r w:rsidRPr="0033645C">
        <w:rPr>
          <w:lang w:val="es-ES"/>
        </w:rPr>
        <w:t>% del alumnado. Por poner unas cifras cercanas</w:t>
      </w:r>
      <w:r>
        <w:rPr>
          <w:lang w:val="es-ES"/>
        </w:rPr>
        <w:t>,</w:t>
      </w:r>
      <w:r w:rsidRPr="0033645C">
        <w:rPr>
          <w:lang w:val="es-ES"/>
        </w:rPr>
        <w:t xml:space="preserve"> en </w:t>
      </w:r>
      <w:r>
        <w:rPr>
          <w:lang w:val="es-ES"/>
        </w:rPr>
        <w:t>Nav</w:t>
      </w:r>
      <w:r w:rsidRPr="0033645C">
        <w:rPr>
          <w:lang w:val="es-ES"/>
        </w:rPr>
        <w:t xml:space="preserve">arra, la cifra de </w:t>
      </w:r>
      <w:r>
        <w:rPr>
          <w:lang w:val="es-ES"/>
        </w:rPr>
        <w:t xml:space="preserve">la </w:t>
      </w:r>
      <w:r w:rsidRPr="0033645C">
        <w:rPr>
          <w:lang w:val="es-ES"/>
        </w:rPr>
        <w:t xml:space="preserve">educación pública </w:t>
      </w:r>
      <w:r>
        <w:rPr>
          <w:lang w:val="es-ES"/>
        </w:rPr>
        <w:t>es del 65</w:t>
      </w:r>
      <w:r w:rsidR="00DF0B4F">
        <w:rPr>
          <w:lang w:val="es-ES"/>
        </w:rPr>
        <w:t> </w:t>
      </w:r>
      <w:r>
        <w:rPr>
          <w:lang w:val="es-ES"/>
        </w:rPr>
        <w:t xml:space="preserve">%, en </w:t>
      </w:r>
      <w:r w:rsidRPr="00E40D0F">
        <w:rPr>
          <w:lang w:val="eu-ES"/>
        </w:rPr>
        <w:t>Iparralde</w:t>
      </w:r>
      <w:r>
        <w:rPr>
          <w:lang w:val="es-ES"/>
        </w:rPr>
        <w:t xml:space="preserve"> del 70</w:t>
      </w:r>
      <w:r w:rsidR="00DF0B4F">
        <w:rPr>
          <w:lang w:val="es-ES"/>
        </w:rPr>
        <w:t> </w:t>
      </w:r>
      <w:r>
        <w:rPr>
          <w:lang w:val="es-ES"/>
        </w:rPr>
        <w:t>%, en Castilla La Mancha de casi el 90</w:t>
      </w:r>
      <w:r w:rsidR="00DF0B4F">
        <w:rPr>
          <w:lang w:val="es-ES"/>
        </w:rPr>
        <w:t> </w:t>
      </w:r>
      <w:r>
        <w:rPr>
          <w:lang w:val="es-ES"/>
        </w:rPr>
        <w:t>%.</w:t>
      </w:r>
    </w:p>
    <w:p w:rsidR="00AA3E14" w:rsidRDefault="00AA3E14" w:rsidP="00B96238">
      <w:pPr>
        <w:pStyle w:val="Texto"/>
        <w:rPr>
          <w:lang w:val="es-ES"/>
        </w:rPr>
      </w:pPr>
    </w:p>
    <w:p w:rsidR="00AA3E14" w:rsidRDefault="00AA3E14" w:rsidP="00B96238">
      <w:pPr>
        <w:pStyle w:val="Texto"/>
        <w:rPr>
          <w:lang w:val="es-ES"/>
        </w:rPr>
      </w:pPr>
      <w:r w:rsidRPr="0033645C">
        <w:rPr>
          <w:lang w:val="es-ES"/>
        </w:rPr>
        <w:t xml:space="preserve">Ya en el decreto del 2009, el </w:t>
      </w:r>
      <w:r>
        <w:rPr>
          <w:lang w:val="es-ES"/>
        </w:rPr>
        <w:t>mismo Gobierno decía que era</w:t>
      </w:r>
      <w:r w:rsidRPr="0033645C">
        <w:rPr>
          <w:lang w:val="es-ES"/>
        </w:rPr>
        <w:t xml:space="preserve"> recomendable la revisión y la mejora del mapa escolar para </w:t>
      </w:r>
      <w:r>
        <w:rPr>
          <w:lang w:val="es-ES"/>
        </w:rPr>
        <w:t xml:space="preserve">adaptarla </w:t>
      </w:r>
      <w:r w:rsidRPr="0033645C">
        <w:rPr>
          <w:lang w:val="es-ES"/>
        </w:rPr>
        <w:t xml:space="preserve">a la nueva realidad y los cambios previstos para los años que </w:t>
      </w:r>
      <w:r>
        <w:rPr>
          <w:lang w:val="es-ES"/>
        </w:rPr>
        <w:t>venían.</w:t>
      </w:r>
    </w:p>
    <w:p w:rsidR="00AA3E14" w:rsidRDefault="00AA3E14" w:rsidP="00B96238">
      <w:pPr>
        <w:pStyle w:val="Texto"/>
        <w:rPr>
          <w:lang w:val="es-ES"/>
        </w:rPr>
      </w:pPr>
    </w:p>
    <w:p w:rsidR="00AA3E14" w:rsidRDefault="00AA3E14" w:rsidP="00B96238">
      <w:pPr>
        <w:pStyle w:val="Texto"/>
        <w:rPr>
          <w:lang w:val="eu-ES"/>
        </w:rPr>
      </w:pPr>
      <w:r w:rsidRPr="00006633">
        <w:rPr>
          <w:lang w:val="eu-ES"/>
        </w:rPr>
        <w:t>Eta hortik</w:t>
      </w:r>
      <w:r>
        <w:rPr>
          <w:lang w:val="eu-ES"/>
        </w:rPr>
        <w:t xml:space="preserve"> aurrera ikusi </w:t>
      </w:r>
      <w:r w:rsidRPr="00006633">
        <w:rPr>
          <w:lang w:val="eu-ES"/>
        </w:rPr>
        <w:t>dugun gauz</w:t>
      </w:r>
      <w:r>
        <w:rPr>
          <w:lang w:val="eu-ES"/>
        </w:rPr>
        <w:t>a bakarra inprobisazioa izan da: Bidebieta Donostian, Barakaldoko eskola-</w:t>
      </w:r>
      <w:r w:rsidRPr="00006633">
        <w:rPr>
          <w:lang w:val="eu-ES"/>
        </w:rPr>
        <w:t xml:space="preserve">mapan, </w:t>
      </w:r>
      <w:r w:rsidRPr="00C82918">
        <w:rPr>
          <w:lang w:val="eu-ES"/>
        </w:rPr>
        <w:t>Oion</w:t>
      </w:r>
      <w:r>
        <w:rPr>
          <w:lang w:val="eu-ES"/>
        </w:rPr>
        <w:t xml:space="preserve">, Debagoienan, </w:t>
      </w:r>
      <w:r w:rsidRPr="00006633">
        <w:rPr>
          <w:lang w:val="eu-ES"/>
        </w:rPr>
        <w:t xml:space="preserve">Bilbon, Donostian, adibidez, </w:t>
      </w:r>
      <w:r>
        <w:rPr>
          <w:lang w:val="eu-ES"/>
        </w:rPr>
        <w:t>English School</w:t>
      </w:r>
      <w:r w:rsidRPr="00006633">
        <w:rPr>
          <w:lang w:val="eu-ES"/>
        </w:rPr>
        <w:t xml:space="preserve"> ikastetxe berri horreki</w:t>
      </w:r>
      <w:r>
        <w:rPr>
          <w:lang w:val="eu-ES"/>
        </w:rPr>
        <w:t>n eta Ordizia adibidez.</w:t>
      </w:r>
    </w:p>
    <w:p w:rsidR="00AA3E14" w:rsidRDefault="00AA3E14" w:rsidP="00B96238">
      <w:pPr>
        <w:pStyle w:val="Texto"/>
        <w:rPr>
          <w:lang w:val="eu-ES"/>
        </w:rPr>
      </w:pPr>
    </w:p>
    <w:p w:rsidR="00AA3E14" w:rsidRDefault="00AA3E14" w:rsidP="00B96238">
      <w:pPr>
        <w:pStyle w:val="Texto"/>
        <w:rPr>
          <w:lang w:val="es-ES"/>
        </w:rPr>
      </w:pPr>
      <w:r w:rsidRPr="004C09F3">
        <w:rPr>
          <w:lang w:val="es-ES"/>
        </w:rPr>
        <w:t>Y</w:t>
      </w:r>
      <w:r>
        <w:rPr>
          <w:lang w:val="es-ES"/>
        </w:rPr>
        <w:t xml:space="preserve"> el Gobierno sabe, y aquí hemos debatido mucho, </w:t>
      </w:r>
      <w:r w:rsidRPr="004C09F3">
        <w:rPr>
          <w:lang w:val="es-ES"/>
        </w:rPr>
        <w:t xml:space="preserve">de los cambios sociales que hemos tenido </w:t>
      </w:r>
      <w:r>
        <w:rPr>
          <w:lang w:val="es-ES"/>
        </w:rPr>
        <w:t xml:space="preserve">en </w:t>
      </w:r>
      <w:r w:rsidRPr="004C09F3">
        <w:rPr>
          <w:lang w:val="es-ES"/>
        </w:rPr>
        <w:t>los últimos tiempos. Ayer hablábamos también del tema de la tasa de natalidad y la</w:t>
      </w:r>
      <w:r>
        <w:rPr>
          <w:lang w:val="es-ES"/>
        </w:rPr>
        <w:t xml:space="preserve"> complejidad que tiene ese tema. T</w:t>
      </w:r>
      <w:r w:rsidRPr="004C09F3">
        <w:rPr>
          <w:lang w:val="es-ES"/>
        </w:rPr>
        <w:t xml:space="preserve">ambién de la llegada de </w:t>
      </w:r>
      <w:r>
        <w:rPr>
          <w:lang w:val="es-ES"/>
        </w:rPr>
        <w:t>los nuevos y de las nuevas vecinas a nuestro país. T</w:t>
      </w:r>
      <w:r w:rsidRPr="004C09F3">
        <w:rPr>
          <w:lang w:val="es-ES"/>
        </w:rPr>
        <w:t>ambién de que l</w:t>
      </w:r>
      <w:r>
        <w:rPr>
          <w:lang w:val="es-ES"/>
        </w:rPr>
        <w:t>a educación infantil pues, bueno, se va generalizando. Q</w:t>
      </w:r>
      <w:r w:rsidRPr="004C09F3">
        <w:rPr>
          <w:lang w:val="es-ES"/>
        </w:rPr>
        <w:t>ue el desequilibrio entre las necesidades educativas y las ofertas de</w:t>
      </w:r>
      <w:r>
        <w:rPr>
          <w:lang w:val="es-ES"/>
        </w:rPr>
        <w:t xml:space="preserve"> plaza también se va acentuando. O,</w:t>
      </w:r>
      <w:r w:rsidRPr="004C09F3">
        <w:rPr>
          <w:lang w:val="es-ES"/>
        </w:rPr>
        <w:t xml:space="preserve"> por ejemplo, la evoluc</w:t>
      </w:r>
      <w:r>
        <w:rPr>
          <w:lang w:val="es-ES"/>
        </w:rPr>
        <w:t xml:space="preserve">ión de los modelos lingüísticos. Y que, además, </w:t>
      </w:r>
      <w:r w:rsidRPr="004C09F3">
        <w:rPr>
          <w:lang w:val="es-ES"/>
        </w:rPr>
        <w:t>esto tiene una incidencia especial en la organización de la oferta formativa de los centros públicos de cara al futuro...</w:t>
      </w:r>
    </w:p>
    <w:p w:rsidR="00AA3E14" w:rsidRDefault="00AA3E14" w:rsidP="00B96238">
      <w:pPr>
        <w:pStyle w:val="Texto"/>
        <w:rPr>
          <w:lang w:val="es-ES"/>
        </w:rPr>
      </w:pPr>
    </w:p>
    <w:p w:rsidR="00AA3E14" w:rsidRDefault="00AA3E14" w:rsidP="00FC39C9">
      <w:pPr>
        <w:pStyle w:val="Texto"/>
        <w:rPr>
          <w:lang w:val="eu-ES"/>
        </w:rPr>
      </w:pPr>
      <w:r>
        <w:rPr>
          <w:lang w:val="eu-ES"/>
        </w:rPr>
        <w:t>(33. zintaren amaiera)</w:t>
      </w:r>
    </w:p>
    <w:p w:rsidR="00AA3E14" w:rsidRPr="00F640E3" w:rsidRDefault="00AA3E14" w:rsidP="00AB140E">
      <w:pPr>
        <w:pStyle w:val="Texto"/>
        <w:rPr>
          <w:lang w:val="eu-ES"/>
        </w:rPr>
      </w:pPr>
      <w:r w:rsidRPr="00F640E3">
        <w:rPr>
          <w:lang w:val="eu-ES"/>
        </w:rPr>
        <w:t>(34. zintaren hasiera)</w:t>
      </w:r>
    </w:p>
    <w:p w:rsidR="00AA3E14" w:rsidRPr="00F640E3" w:rsidRDefault="00AA3E14" w:rsidP="00AB140E">
      <w:pPr>
        <w:pStyle w:val="Texto"/>
        <w:rPr>
          <w:lang w:val="eu-ES"/>
        </w:rPr>
      </w:pPr>
    </w:p>
    <w:p w:rsidR="00AA3E14" w:rsidRDefault="00AA3E14" w:rsidP="00AB140E">
      <w:pPr>
        <w:pStyle w:val="Texto"/>
        <w:rPr>
          <w:lang w:val="es-ES"/>
        </w:rPr>
      </w:pPr>
      <w:r w:rsidRPr="00F640E3">
        <w:rPr>
          <w:lang w:val="es-ES"/>
        </w:rPr>
        <w:t xml:space="preserve">… </w:t>
      </w:r>
      <w:r>
        <w:rPr>
          <w:lang w:val="es-ES"/>
        </w:rPr>
        <w:t>l</w:t>
      </w:r>
      <w:r w:rsidRPr="00F640E3">
        <w:rPr>
          <w:lang w:val="es-ES"/>
        </w:rPr>
        <w:t>a evoluc</w:t>
      </w:r>
      <w:r>
        <w:rPr>
          <w:lang w:val="es-ES"/>
        </w:rPr>
        <w:t xml:space="preserve">ión de los modelos lingüísticos. Y </w:t>
      </w:r>
      <w:r w:rsidRPr="00F640E3">
        <w:rPr>
          <w:lang w:val="es-ES"/>
        </w:rPr>
        <w:t>que</w:t>
      </w:r>
      <w:r>
        <w:rPr>
          <w:lang w:val="es-ES"/>
        </w:rPr>
        <w:t>, además,</w:t>
      </w:r>
      <w:r w:rsidRPr="00F640E3">
        <w:rPr>
          <w:lang w:val="es-ES"/>
        </w:rPr>
        <w:t xml:space="preserve"> esto tiene una incidencia especial en la organización de la oferta formativa de los cen</w:t>
      </w:r>
      <w:r>
        <w:rPr>
          <w:lang w:val="es-ES"/>
        </w:rPr>
        <w:t>tros públicos de cara al futuro.</w:t>
      </w:r>
    </w:p>
    <w:p w:rsidR="00AA3E14" w:rsidRPr="00F640E3" w:rsidRDefault="00AA3E14" w:rsidP="00AB140E">
      <w:pPr>
        <w:pStyle w:val="Texto"/>
        <w:rPr>
          <w:lang w:val="eu-ES"/>
        </w:rPr>
      </w:pPr>
    </w:p>
    <w:p w:rsidR="00AA3E14" w:rsidRPr="00F640E3" w:rsidRDefault="00AA3E14" w:rsidP="00F640E3">
      <w:pPr>
        <w:pStyle w:val="Texto"/>
        <w:rPr>
          <w:lang w:val="eu-ES"/>
        </w:rPr>
      </w:pPr>
      <w:r w:rsidRPr="00F640E3">
        <w:rPr>
          <w:lang w:val="eu-ES"/>
        </w:rPr>
        <w:t xml:space="preserve">Adibidez, atzo eduki </w:t>
      </w:r>
      <w:r>
        <w:rPr>
          <w:lang w:val="eu-ES"/>
        </w:rPr>
        <w:t>genuen</w:t>
      </w:r>
      <w:r w:rsidRPr="00F640E3">
        <w:rPr>
          <w:lang w:val="eu-ES"/>
        </w:rPr>
        <w:t xml:space="preserve"> STEILAS sindikatuaren agerraldi bat, </w:t>
      </w:r>
      <w:r>
        <w:rPr>
          <w:lang w:val="eu-ES"/>
        </w:rPr>
        <w:t>H</w:t>
      </w:r>
      <w:r w:rsidRPr="00F640E3">
        <w:rPr>
          <w:lang w:val="eu-ES"/>
        </w:rPr>
        <w:t>ezkuntza</w:t>
      </w:r>
      <w:r>
        <w:rPr>
          <w:lang w:val="eu-ES"/>
        </w:rPr>
        <w:t xml:space="preserve"> Batzordean, 0-3 </w:t>
      </w:r>
      <w:r w:rsidRPr="00F640E3">
        <w:rPr>
          <w:lang w:val="eu-ES"/>
        </w:rPr>
        <w:t>etapan ematen diren iruzurrak</w:t>
      </w:r>
      <w:r>
        <w:rPr>
          <w:lang w:val="eu-ES"/>
        </w:rPr>
        <w:t xml:space="preserve">, </w:t>
      </w:r>
      <w:r w:rsidRPr="00F640E3">
        <w:rPr>
          <w:lang w:val="eu-ES"/>
        </w:rPr>
        <w:t>haien hitzetan</w:t>
      </w:r>
      <w:r>
        <w:rPr>
          <w:lang w:val="eu-ES"/>
        </w:rPr>
        <w:t>,</w:t>
      </w:r>
      <w:r w:rsidRPr="00F640E3">
        <w:rPr>
          <w:lang w:val="eu-ES"/>
        </w:rPr>
        <w:t xml:space="preserve"> eta horiek ekiditeko zeukaten proposamenak ezagutzeko. Etapa horretan</w:t>
      </w:r>
      <w:r>
        <w:rPr>
          <w:lang w:val="eu-ES"/>
        </w:rPr>
        <w:t>,</w:t>
      </w:r>
      <w:r w:rsidRPr="00F640E3">
        <w:rPr>
          <w:lang w:val="eu-ES"/>
        </w:rPr>
        <w:t xml:space="preserve"> Gobernuak laguntzak ematen dizkie, nahiz eta itundu</w:t>
      </w:r>
      <w:r>
        <w:rPr>
          <w:lang w:val="eu-ES"/>
        </w:rPr>
        <w:t>ta</w:t>
      </w:r>
      <w:r w:rsidRPr="00F640E3">
        <w:rPr>
          <w:lang w:val="eu-ES"/>
        </w:rPr>
        <w:t xml:space="preserve"> </w:t>
      </w:r>
      <w:r>
        <w:rPr>
          <w:lang w:val="eu-ES"/>
        </w:rPr>
        <w:t xml:space="preserve">ez </w:t>
      </w:r>
      <w:r w:rsidRPr="00F640E3">
        <w:rPr>
          <w:lang w:val="eu-ES"/>
        </w:rPr>
        <w:t xml:space="preserve">egon </w:t>
      </w:r>
      <w:r>
        <w:rPr>
          <w:lang w:val="eu-ES"/>
        </w:rPr>
        <w:t>h</w:t>
      </w:r>
      <w:r w:rsidRPr="00F640E3">
        <w:rPr>
          <w:lang w:val="eu-ES"/>
        </w:rPr>
        <w:t>aur</w:t>
      </w:r>
      <w:r>
        <w:rPr>
          <w:lang w:val="eu-ES"/>
        </w:rPr>
        <w:t xml:space="preserve"> eskola pribatuei. E</w:t>
      </w:r>
      <w:r w:rsidRPr="00F640E3">
        <w:rPr>
          <w:lang w:val="eu-ES"/>
        </w:rPr>
        <w:t>ta</w:t>
      </w:r>
      <w:r>
        <w:rPr>
          <w:lang w:val="eu-ES"/>
        </w:rPr>
        <w:t xml:space="preserve">, zonalde berdinean eta ezberdinetan, </w:t>
      </w:r>
      <w:r w:rsidRPr="00F640E3">
        <w:rPr>
          <w:lang w:val="eu-ES"/>
        </w:rPr>
        <w:t>diru publiko</w:t>
      </w:r>
      <w:r>
        <w:rPr>
          <w:lang w:val="eu-ES"/>
        </w:rPr>
        <w:t>arekin finantzatzen ditugun haurr</w:t>
      </w:r>
      <w:r w:rsidRPr="00F640E3">
        <w:rPr>
          <w:lang w:val="eu-ES"/>
        </w:rPr>
        <w:t>eskola publi</w:t>
      </w:r>
      <w:r>
        <w:rPr>
          <w:lang w:val="eu-ES"/>
        </w:rPr>
        <w:t xml:space="preserve">koak ia hutsik edo hutsik daude, </w:t>
      </w:r>
      <w:r w:rsidRPr="00F640E3">
        <w:rPr>
          <w:lang w:val="eu-ES"/>
        </w:rPr>
        <w:t xml:space="preserve">Debagoiena den kasua igual </w:t>
      </w:r>
      <w:r>
        <w:rPr>
          <w:lang w:val="eu-ES"/>
        </w:rPr>
        <w:t>ageriena da zentzu horretan. E</w:t>
      </w:r>
      <w:r w:rsidRPr="00F640E3">
        <w:rPr>
          <w:lang w:val="eu-ES"/>
        </w:rPr>
        <w:t>ta</w:t>
      </w:r>
      <w:r>
        <w:rPr>
          <w:lang w:val="eu-ES"/>
        </w:rPr>
        <w:t xml:space="preserve">, zergatik </w:t>
      </w:r>
      <w:r w:rsidRPr="00F640E3">
        <w:rPr>
          <w:lang w:val="eu-ES"/>
        </w:rPr>
        <w:t>gertatzen</w:t>
      </w:r>
      <w:r>
        <w:rPr>
          <w:lang w:val="eu-ES"/>
        </w:rPr>
        <w:t xml:space="preserve"> da gauza hau? </w:t>
      </w:r>
      <w:r w:rsidRPr="00F640E3">
        <w:rPr>
          <w:lang w:val="eu-ES"/>
        </w:rPr>
        <w:t>Gobernuak itunpe</w:t>
      </w:r>
      <w:r>
        <w:rPr>
          <w:lang w:val="eu-ES"/>
        </w:rPr>
        <w:t>tutako zentroei</w:t>
      </w:r>
      <w:r w:rsidRPr="00F640E3">
        <w:rPr>
          <w:lang w:val="eu-ES"/>
        </w:rPr>
        <w:t xml:space="preserve"> atxikitutako haur</w:t>
      </w:r>
      <w:r>
        <w:rPr>
          <w:lang w:val="eu-ES"/>
        </w:rPr>
        <w:t xml:space="preserve"> </w:t>
      </w:r>
      <w:r w:rsidRPr="00F640E3">
        <w:rPr>
          <w:lang w:val="eu-ES"/>
        </w:rPr>
        <w:t>eskoletan haien umeak matrikulatzen</w:t>
      </w:r>
      <w:r>
        <w:rPr>
          <w:lang w:val="eu-ES"/>
        </w:rPr>
        <w:t xml:space="preserve"> dituzten familiei bermatzen dielako itinerario guztia</w:t>
      </w:r>
      <w:r w:rsidRPr="00F640E3">
        <w:rPr>
          <w:lang w:val="eu-ES"/>
        </w:rPr>
        <w:t xml:space="preserve"> </w:t>
      </w:r>
      <w:r>
        <w:rPr>
          <w:lang w:val="eu-ES"/>
        </w:rPr>
        <w:t>ikastetxe</w:t>
      </w:r>
      <w:r w:rsidRPr="00F640E3">
        <w:rPr>
          <w:lang w:val="eu-ES"/>
        </w:rPr>
        <w:t xml:space="preserve"> berdine</w:t>
      </w:r>
      <w:r>
        <w:rPr>
          <w:lang w:val="eu-ES"/>
        </w:rPr>
        <w:t>a</w:t>
      </w:r>
      <w:r w:rsidRPr="00F640E3">
        <w:rPr>
          <w:lang w:val="eu-ES"/>
        </w:rPr>
        <w:t xml:space="preserve">n egitea. Eta </w:t>
      </w:r>
      <w:r>
        <w:rPr>
          <w:lang w:val="eu-ES"/>
        </w:rPr>
        <w:t xml:space="preserve">hau, </w:t>
      </w:r>
      <w:r w:rsidRPr="00F640E3">
        <w:rPr>
          <w:lang w:val="eu-ES"/>
        </w:rPr>
        <w:t>atzo esan zen bezala, iruzur handi bat da</w:t>
      </w:r>
      <w:r>
        <w:rPr>
          <w:lang w:val="eu-ES"/>
        </w:rPr>
        <w:t>,</w:t>
      </w:r>
      <w:r w:rsidRPr="00F640E3">
        <w:rPr>
          <w:lang w:val="eu-ES"/>
        </w:rPr>
        <w:t xml:space="preserve"> alde batetik eta bestetik, sistem</w:t>
      </w:r>
      <w:r>
        <w:rPr>
          <w:lang w:val="eu-ES"/>
        </w:rPr>
        <w:t>a publikore</w:t>
      </w:r>
      <w:r w:rsidRPr="00F640E3">
        <w:rPr>
          <w:lang w:val="eu-ES"/>
        </w:rPr>
        <w:t>n diskriminazio nagusi bat.</w:t>
      </w:r>
    </w:p>
    <w:p w:rsidR="00AA3E14" w:rsidRPr="00F640E3" w:rsidRDefault="00AA3E14" w:rsidP="00AB140E">
      <w:pPr>
        <w:pStyle w:val="Texto"/>
        <w:rPr>
          <w:lang w:val="eu-ES"/>
        </w:rPr>
      </w:pPr>
    </w:p>
    <w:p w:rsidR="00AA3E14" w:rsidRDefault="00AA3E14" w:rsidP="00AB140E">
      <w:pPr>
        <w:pStyle w:val="Texto"/>
        <w:rPr>
          <w:lang w:val="eu-ES"/>
        </w:rPr>
      </w:pPr>
      <w:r>
        <w:rPr>
          <w:lang w:val="es-ES"/>
        </w:rPr>
        <w:t>Y este es su modelo,</w:t>
      </w:r>
      <w:r w:rsidRPr="00F640E3">
        <w:rPr>
          <w:lang w:val="es-ES"/>
        </w:rPr>
        <w:t xml:space="preserve"> señores y señoras</w:t>
      </w:r>
      <w:r>
        <w:rPr>
          <w:lang w:val="es-ES"/>
        </w:rPr>
        <w:t xml:space="preserve"> del Partido Nacionalista Vasco: aho</w:t>
      </w:r>
      <w:r w:rsidRPr="00F640E3">
        <w:rPr>
          <w:lang w:val="es-ES"/>
        </w:rPr>
        <w:t>ndar la brecha de la exce</w:t>
      </w:r>
      <w:r>
        <w:rPr>
          <w:lang w:val="es-ES"/>
        </w:rPr>
        <w:t xml:space="preserve">pción vasca, la excepción vasca </w:t>
      </w:r>
      <w:r w:rsidRPr="00F640E3">
        <w:rPr>
          <w:lang w:val="es-ES"/>
        </w:rPr>
        <w:t>en cu</w:t>
      </w:r>
      <w:r>
        <w:rPr>
          <w:lang w:val="es-ES"/>
        </w:rPr>
        <w:t>estiones educativas. Euskadi da i</w:t>
      </w:r>
      <w:r w:rsidRPr="00F640E3">
        <w:rPr>
          <w:lang w:val="eu-ES"/>
        </w:rPr>
        <w:t>rakaskuntza pribatuari dirulaguntza gehien ematen d</w:t>
      </w:r>
      <w:r>
        <w:rPr>
          <w:lang w:val="eu-ES"/>
        </w:rPr>
        <w:t>ion Europako lurraldeetako bat. E</w:t>
      </w:r>
      <w:r w:rsidRPr="00F640E3">
        <w:rPr>
          <w:lang w:val="eu-ES"/>
        </w:rPr>
        <w:t>ta gustatuko litzaiguke kontrako</w:t>
      </w:r>
      <w:r>
        <w:rPr>
          <w:lang w:val="eu-ES"/>
        </w:rPr>
        <w:t>a</w:t>
      </w:r>
      <w:r w:rsidRPr="00F640E3">
        <w:rPr>
          <w:lang w:val="eu-ES"/>
        </w:rPr>
        <w:t xml:space="preserve"> e</w:t>
      </w:r>
      <w:r>
        <w:rPr>
          <w:lang w:val="eu-ES"/>
        </w:rPr>
        <w:t xml:space="preserve">satea, baina hemen egiten diren </w:t>
      </w:r>
      <w:r w:rsidRPr="00F640E3">
        <w:rPr>
          <w:lang w:val="eu-ES"/>
        </w:rPr>
        <w:t>eta kanpoan egiten diren ikerketa ezberdi</w:t>
      </w:r>
      <w:r>
        <w:rPr>
          <w:lang w:val="eu-ES"/>
        </w:rPr>
        <w:t>netan aurkitu ditzakegun datuak horrel</w:t>
      </w:r>
      <w:r w:rsidRPr="00F640E3">
        <w:rPr>
          <w:lang w:val="eu-ES"/>
        </w:rPr>
        <w:t>a diote</w:t>
      </w:r>
      <w:r>
        <w:rPr>
          <w:lang w:val="eu-ES"/>
        </w:rPr>
        <w:t>. E</w:t>
      </w:r>
      <w:r w:rsidRPr="00F640E3">
        <w:rPr>
          <w:lang w:val="eu-ES"/>
        </w:rPr>
        <w:t>ta baita ere aurrekon</w:t>
      </w:r>
      <w:r>
        <w:rPr>
          <w:lang w:val="eu-ES"/>
        </w:rPr>
        <w:t>tuetan eta Gobernuaren datuetan.</w:t>
      </w:r>
    </w:p>
    <w:p w:rsidR="00AA3E14" w:rsidRDefault="00AA3E14" w:rsidP="00AB140E">
      <w:pPr>
        <w:pStyle w:val="Texto"/>
        <w:rPr>
          <w:lang w:val="eu-ES"/>
        </w:rPr>
      </w:pPr>
    </w:p>
    <w:p w:rsidR="00AA3E14" w:rsidRDefault="00AA3E14" w:rsidP="00350C8C">
      <w:pPr>
        <w:pStyle w:val="Texto"/>
        <w:rPr>
          <w:lang w:val="es-ES"/>
        </w:rPr>
      </w:pPr>
      <w:r>
        <w:rPr>
          <w:lang w:val="eu-ES"/>
        </w:rPr>
        <w:t>A</w:t>
      </w:r>
      <w:r w:rsidRPr="00F640E3">
        <w:rPr>
          <w:lang w:val="eu-ES"/>
        </w:rPr>
        <w:t>dibidez, Sa</w:t>
      </w:r>
      <w:r>
        <w:rPr>
          <w:lang w:val="eu-ES"/>
        </w:rPr>
        <w:t>ve The</w:t>
      </w:r>
      <w:r w:rsidRPr="00F640E3">
        <w:rPr>
          <w:lang w:val="eu-ES"/>
        </w:rPr>
        <w:t xml:space="preserve"> Childre</w:t>
      </w:r>
      <w:r>
        <w:rPr>
          <w:lang w:val="eu-ES"/>
        </w:rPr>
        <w:t>n PISAri buruzko 2018ko i</w:t>
      </w:r>
      <w:r w:rsidRPr="00F640E3">
        <w:rPr>
          <w:lang w:val="eu-ES"/>
        </w:rPr>
        <w:t>kerketa horri buruzko analisian esaten zuen</w:t>
      </w:r>
      <w:r>
        <w:rPr>
          <w:lang w:val="eu-ES"/>
        </w:rPr>
        <w:t>: "</w:t>
      </w:r>
      <w:r w:rsidRPr="00350C8C">
        <w:rPr>
          <w:lang w:val="es-ES"/>
        </w:rPr>
        <w:t>Que la segregación escolar socioeconómica sigue aumentando en Euskadi más de un 4 %, como viene haciendo desde el año 2012. Mientras, a nivel estatal, se reduce. Y esta segregación socioeconómica es la segunda tasa más alta del Estado"</w:t>
      </w:r>
      <w:r>
        <w:rPr>
          <w:lang w:val="es-ES"/>
        </w:rPr>
        <w:t>. Aunque es verdad que tenemos una tasa de</w:t>
      </w:r>
      <w:r w:rsidRPr="00F640E3">
        <w:rPr>
          <w:lang w:val="es-ES"/>
        </w:rPr>
        <w:t xml:space="preserve"> </w:t>
      </w:r>
      <w:r>
        <w:rPr>
          <w:lang w:val="es-ES"/>
        </w:rPr>
        <w:t>re</w:t>
      </w:r>
      <w:r w:rsidRPr="00F640E3">
        <w:rPr>
          <w:lang w:val="es-ES"/>
        </w:rPr>
        <w:t>petición más baja que el Estado, pero que la repetición de curso en Eu</w:t>
      </w:r>
      <w:r>
        <w:rPr>
          <w:lang w:val="es-ES"/>
        </w:rPr>
        <w:t>skadi es socialmente muy injusta. A</w:t>
      </w:r>
      <w:r w:rsidRPr="00F640E3">
        <w:rPr>
          <w:lang w:val="es-ES"/>
        </w:rPr>
        <w:t xml:space="preserve"> igual rendimiento</w:t>
      </w:r>
      <w:r>
        <w:rPr>
          <w:lang w:val="es-ES"/>
        </w:rPr>
        <w:t>, e</w:t>
      </w:r>
      <w:r w:rsidRPr="00F640E3">
        <w:rPr>
          <w:lang w:val="es-ES"/>
        </w:rPr>
        <w:t>l alumnado pobre repite cinco veces más que el</w:t>
      </w:r>
      <w:r>
        <w:rPr>
          <w:lang w:val="es-ES"/>
        </w:rPr>
        <w:t xml:space="preserve"> de más recursos. Y</w:t>
      </w:r>
      <w:r w:rsidRPr="00F640E3">
        <w:rPr>
          <w:lang w:val="es-ES"/>
        </w:rPr>
        <w:t xml:space="preserve"> esto es una situación que ha ido empeorando de</w:t>
      </w:r>
      <w:r>
        <w:rPr>
          <w:lang w:val="es-ES"/>
        </w:rPr>
        <w:t>sde el año 2015.</w:t>
      </w:r>
    </w:p>
    <w:p w:rsidR="00AA3E14" w:rsidRDefault="00AA3E14" w:rsidP="00350C8C">
      <w:pPr>
        <w:pStyle w:val="Texto"/>
        <w:rPr>
          <w:lang w:val="es-ES"/>
        </w:rPr>
      </w:pPr>
    </w:p>
    <w:p w:rsidR="00AA3E14" w:rsidRDefault="00AA3E14" w:rsidP="00350C8C">
      <w:pPr>
        <w:pStyle w:val="Texto"/>
        <w:rPr>
          <w:lang w:val="es-ES"/>
        </w:rPr>
      </w:pPr>
      <w:r>
        <w:rPr>
          <w:lang w:val="es-ES"/>
        </w:rPr>
        <w:t xml:space="preserve">O, </w:t>
      </w:r>
      <w:r w:rsidRPr="00F640E3">
        <w:rPr>
          <w:lang w:val="es-ES"/>
        </w:rPr>
        <w:t xml:space="preserve">por ejemplo, la diferencia en matemáticas </w:t>
      </w:r>
      <w:r>
        <w:rPr>
          <w:lang w:val="es-ES"/>
        </w:rPr>
        <w:t>entre el alumnado d</w:t>
      </w:r>
      <w:r w:rsidRPr="00F640E3">
        <w:rPr>
          <w:lang w:val="es-ES"/>
        </w:rPr>
        <w:t xml:space="preserve">e origen inmigrante y </w:t>
      </w:r>
      <w:r>
        <w:rPr>
          <w:lang w:val="es-ES"/>
        </w:rPr>
        <w:t xml:space="preserve">el aunado de origen nativo: </w:t>
      </w:r>
      <w:r w:rsidRPr="00F640E3">
        <w:rPr>
          <w:lang w:val="es-ES"/>
        </w:rPr>
        <w:t>crece desde el año 2015</w:t>
      </w:r>
      <w:r>
        <w:rPr>
          <w:lang w:val="es-ES"/>
        </w:rPr>
        <w:t>, y es la más alta de España y</w:t>
      </w:r>
      <w:r w:rsidRPr="00F640E3">
        <w:rPr>
          <w:lang w:val="es-ES"/>
        </w:rPr>
        <w:t xml:space="preserve"> la tercera de la OCDE. Podríamos hablar de más datos y más estadísticas, pero </w:t>
      </w:r>
      <w:r>
        <w:rPr>
          <w:lang w:val="es-ES"/>
        </w:rPr>
        <w:t xml:space="preserve">en el día de hoy no lo voy a hacer. </w:t>
      </w:r>
      <w:r w:rsidRPr="00F640E3">
        <w:rPr>
          <w:lang w:val="eu-ES"/>
        </w:rPr>
        <w:t>Azken finean</w:t>
      </w:r>
      <w:r>
        <w:rPr>
          <w:lang w:val="eu-ES"/>
        </w:rPr>
        <w:t xml:space="preserve">, eztabaida honen atzean dagoena: </w:t>
      </w:r>
      <w:r w:rsidRPr="00F640E3">
        <w:rPr>
          <w:lang w:val="eu-ES"/>
        </w:rPr>
        <w:t>gizartearen di</w:t>
      </w:r>
      <w:r>
        <w:rPr>
          <w:lang w:val="eu-ES"/>
        </w:rPr>
        <w:t xml:space="preserve">bertsitatea </w:t>
      </w:r>
      <w:r w:rsidRPr="00F640E3">
        <w:rPr>
          <w:lang w:val="eu-ES"/>
        </w:rPr>
        <w:t>hezkuntza sistema osoan isla daukan ala ez</w:t>
      </w:r>
      <w:r>
        <w:rPr>
          <w:lang w:val="eu-ES"/>
        </w:rPr>
        <w:t>.</w:t>
      </w:r>
      <w:r w:rsidRPr="00F640E3">
        <w:rPr>
          <w:lang w:val="eu-ES"/>
        </w:rPr>
        <w:t xml:space="preserve"> Eta</w:t>
      </w:r>
      <w:r>
        <w:rPr>
          <w:lang w:val="eu-ES"/>
        </w:rPr>
        <w:t>,</w:t>
      </w:r>
      <w:r w:rsidRPr="00F640E3">
        <w:rPr>
          <w:lang w:val="eu-ES"/>
        </w:rPr>
        <w:t xml:space="preserve"> orain</w:t>
      </w:r>
      <w:r>
        <w:rPr>
          <w:lang w:val="eu-ES"/>
        </w:rPr>
        <w:t>, ez dauka.</w:t>
      </w:r>
      <w:r>
        <w:rPr>
          <w:lang w:val="es-ES"/>
        </w:rPr>
        <w:t xml:space="preserve"> Lo </w:t>
      </w:r>
      <w:r w:rsidRPr="00F640E3">
        <w:rPr>
          <w:lang w:val="es-ES"/>
        </w:rPr>
        <w:t xml:space="preserve">que hay de fondo </w:t>
      </w:r>
      <w:r>
        <w:rPr>
          <w:lang w:val="es-ES"/>
        </w:rPr>
        <w:t>es si asumimos que la</w:t>
      </w:r>
      <w:r w:rsidRPr="00F640E3">
        <w:rPr>
          <w:lang w:val="es-ES"/>
        </w:rPr>
        <w:t xml:space="preserve"> escuela pública vasca es el eje de nuestro sistema educativo</w:t>
      </w:r>
      <w:r>
        <w:rPr>
          <w:lang w:val="es-ES"/>
        </w:rPr>
        <w:t xml:space="preserve"> </w:t>
      </w:r>
      <w:r w:rsidRPr="00F640E3">
        <w:rPr>
          <w:lang w:val="es-ES"/>
        </w:rPr>
        <w:t xml:space="preserve">o es la </w:t>
      </w:r>
      <w:r>
        <w:rPr>
          <w:lang w:val="es-ES"/>
        </w:rPr>
        <w:t>hermana p</w:t>
      </w:r>
      <w:r w:rsidRPr="00F640E3">
        <w:rPr>
          <w:lang w:val="es-ES"/>
        </w:rPr>
        <w:t>obr</w:t>
      </w:r>
      <w:r>
        <w:rPr>
          <w:lang w:val="es-ES"/>
        </w:rPr>
        <w:t>e dentro del sistema educativo.</w:t>
      </w:r>
    </w:p>
    <w:p w:rsidR="00AA3E14" w:rsidRPr="00F640E3" w:rsidRDefault="00AA3E14" w:rsidP="00AB140E">
      <w:pPr>
        <w:pStyle w:val="Texto"/>
        <w:rPr>
          <w:lang w:val="eu-ES"/>
        </w:rPr>
      </w:pPr>
    </w:p>
    <w:p w:rsidR="00AA3E14" w:rsidRPr="00F640E3" w:rsidRDefault="00AA3E14" w:rsidP="00AB140E">
      <w:pPr>
        <w:pStyle w:val="Texto"/>
        <w:rPr>
          <w:lang w:val="eu-ES"/>
        </w:rPr>
      </w:pPr>
      <w:r w:rsidRPr="00F640E3">
        <w:rPr>
          <w:lang w:val="eu-ES"/>
        </w:rPr>
        <w:t>Eta eskola publiko os</w:t>
      </w:r>
      <w:r>
        <w:rPr>
          <w:lang w:val="eu-ES"/>
        </w:rPr>
        <w:t>o on</w:t>
      </w:r>
      <w:r w:rsidRPr="00F640E3">
        <w:rPr>
          <w:lang w:val="eu-ES"/>
        </w:rPr>
        <w:t>ak ditu</w:t>
      </w:r>
      <w:r>
        <w:rPr>
          <w:lang w:val="eu-ES"/>
        </w:rPr>
        <w:t>gu Euskadin. H</w:t>
      </w:r>
      <w:r w:rsidRPr="00F640E3">
        <w:rPr>
          <w:lang w:val="eu-ES"/>
        </w:rPr>
        <w:t>ezkuntza sistema publiko oso ona daukagu Euskadin. Baina</w:t>
      </w:r>
      <w:r>
        <w:rPr>
          <w:lang w:val="eu-ES"/>
        </w:rPr>
        <w:t xml:space="preserve">, </w:t>
      </w:r>
      <w:r w:rsidRPr="00F640E3">
        <w:rPr>
          <w:lang w:val="eu-ES"/>
        </w:rPr>
        <w:t>Urrutia jaunari gustatuko zaion termino bat erabiliko dut</w:t>
      </w:r>
      <w:r>
        <w:rPr>
          <w:lang w:val="eu-ES"/>
        </w:rPr>
        <w:t>,</w:t>
      </w:r>
      <w:r w:rsidRPr="00F640E3">
        <w:rPr>
          <w:lang w:val="eu-ES"/>
        </w:rPr>
        <w:t xml:space="preserve"> momentu honetan</w:t>
      </w:r>
      <w:r>
        <w:rPr>
          <w:lang w:val="eu-ES"/>
        </w:rPr>
        <w:t>: b</w:t>
      </w:r>
      <w:r w:rsidRPr="00F640E3">
        <w:rPr>
          <w:lang w:val="eu-ES"/>
        </w:rPr>
        <w:t>aldintza berdineta</w:t>
      </w:r>
      <w:r>
        <w:rPr>
          <w:lang w:val="eu-ES"/>
        </w:rPr>
        <w:t>n lehiatzen dute eskola pribatue</w:t>
      </w:r>
      <w:r w:rsidRPr="00F640E3">
        <w:rPr>
          <w:lang w:val="eu-ES"/>
        </w:rPr>
        <w:t>k eta eskola publiko</w:t>
      </w:r>
      <w:r>
        <w:rPr>
          <w:lang w:val="eu-ES"/>
        </w:rPr>
        <w:t>ek? E</w:t>
      </w:r>
      <w:r w:rsidRPr="00F640E3">
        <w:rPr>
          <w:lang w:val="eu-ES"/>
        </w:rPr>
        <w:t xml:space="preserve">z. Eta nik uste dut </w:t>
      </w:r>
      <w:r>
        <w:rPr>
          <w:lang w:val="eu-ES"/>
        </w:rPr>
        <w:t xml:space="preserve">hau </w:t>
      </w:r>
      <w:r w:rsidRPr="00F640E3">
        <w:rPr>
          <w:lang w:val="eu-ES"/>
        </w:rPr>
        <w:t>dela zuen sistemaren porrot morala, hezkuntzaren lehiakortasun hau</w:t>
      </w:r>
      <w:r>
        <w:rPr>
          <w:lang w:val="eu-ES"/>
        </w:rPr>
        <w:t>. H</w:t>
      </w:r>
      <w:r w:rsidRPr="00F640E3">
        <w:rPr>
          <w:lang w:val="eu-ES"/>
        </w:rPr>
        <w:t>ezkuntzaren merkantilizazioa</w:t>
      </w:r>
      <w:r>
        <w:rPr>
          <w:lang w:val="eu-ES"/>
        </w:rPr>
        <w:t>, hori da,</w:t>
      </w:r>
      <w:r w:rsidRPr="00F640E3">
        <w:rPr>
          <w:lang w:val="eu-ES"/>
        </w:rPr>
        <w:t xml:space="preserve"> nire ustez, gaurko </w:t>
      </w:r>
      <w:r>
        <w:rPr>
          <w:lang w:val="eu-ES"/>
        </w:rPr>
        <w:t>h</w:t>
      </w:r>
      <w:r w:rsidRPr="00F640E3">
        <w:rPr>
          <w:lang w:val="eu-ES"/>
        </w:rPr>
        <w:t>e</w:t>
      </w:r>
      <w:r>
        <w:rPr>
          <w:lang w:val="eu-ES"/>
        </w:rPr>
        <w:t>zku</w:t>
      </w:r>
      <w:r w:rsidRPr="00F640E3">
        <w:rPr>
          <w:lang w:val="eu-ES"/>
        </w:rPr>
        <w:t>ntza sis</w:t>
      </w:r>
      <w:r>
        <w:rPr>
          <w:lang w:val="eu-ES"/>
        </w:rPr>
        <w:t>temaren porrot morala nagusiena. E</w:t>
      </w:r>
      <w:r w:rsidRPr="00F640E3">
        <w:rPr>
          <w:lang w:val="eu-ES"/>
        </w:rPr>
        <w:t>gun hauetan</w:t>
      </w:r>
      <w:r>
        <w:rPr>
          <w:lang w:val="eu-ES"/>
        </w:rPr>
        <w:t>,</w:t>
      </w:r>
      <w:r w:rsidRPr="00F640E3">
        <w:rPr>
          <w:lang w:val="eu-ES"/>
        </w:rPr>
        <w:t xml:space="preserve"> gure kaleetan</w:t>
      </w:r>
      <w:r>
        <w:rPr>
          <w:lang w:val="eu-ES"/>
        </w:rPr>
        <w:t>,</w:t>
      </w:r>
      <w:r w:rsidRPr="00F640E3">
        <w:rPr>
          <w:lang w:val="eu-ES"/>
        </w:rPr>
        <w:t xml:space="preserve"> ikusten duguna</w:t>
      </w:r>
      <w:r>
        <w:rPr>
          <w:lang w:val="eu-ES"/>
        </w:rPr>
        <w:t xml:space="preserve">, ikastetxeen arteko borrokak, </w:t>
      </w:r>
      <w:r w:rsidRPr="00F640E3">
        <w:rPr>
          <w:lang w:val="eu-ES"/>
        </w:rPr>
        <w:t>supermerkatu</w:t>
      </w:r>
      <w:r>
        <w:rPr>
          <w:lang w:val="eu-ES"/>
        </w:rPr>
        <w:t>ak</w:t>
      </w:r>
      <w:r w:rsidRPr="00F640E3">
        <w:rPr>
          <w:lang w:val="eu-ES"/>
        </w:rPr>
        <w:t xml:space="preserve"> izango balira bezala. Hori ikusten dugu gure kaleetan.</w:t>
      </w:r>
    </w:p>
    <w:p w:rsidR="00AA3E14" w:rsidRDefault="00AA3E14" w:rsidP="00AB140E">
      <w:pPr>
        <w:pStyle w:val="Texto"/>
        <w:rPr>
          <w:lang w:val="es-ES"/>
        </w:rPr>
      </w:pPr>
    </w:p>
    <w:p w:rsidR="00AA3E14" w:rsidRDefault="00AA3E14" w:rsidP="00AB140E">
      <w:pPr>
        <w:pStyle w:val="Texto"/>
        <w:rPr>
          <w:lang w:val="es-ES"/>
        </w:rPr>
      </w:pPr>
      <w:r>
        <w:rPr>
          <w:lang w:val="es-ES"/>
        </w:rPr>
        <w:t>P</w:t>
      </w:r>
      <w:r w:rsidRPr="00F640E3">
        <w:rPr>
          <w:lang w:val="es-ES"/>
        </w:rPr>
        <w:t>orque</w:t>
      </w:r>
      <w:r>
        <w:rPr>
          <w:lang w:val="es-ES"/>
        </w:rPr>
        <w:t>,</w:t>
      </w:r>
      <w:r w:rsidRPr="00F640E3">
        <w:rPr>
          <w:lang w:val="es-ES"/>
        </w:rPr>
        <w:t xml:space="preserve"> seguramente</w:t>
      </w:r>
      <w:r>
        <w:rPr>
          <w:lang w:val="es-ES"/>
        </w:rPr>
        <w:t>, ayer lo e</w:t>
      </w:r>
      <w:r w:rsidRPr="00F640E3">
        <w:rPr>
          <w:lang w:val="es-ES"/>
        </w:rPr>
        <w:t>stuvimos hablando, hay mucho margen de acu</w:t>
      </w:r>
      <w:r>
        <w:rPr>
          <w:lang w:val="es-ES"/>
        </w:rPr>
        <w:t>erdo en muchos temas educativos. P</w:t>
      </w:r>
      <w:r w:rsidRPr="00F640E3">
        <w:rPr>
          <w:lang w:val="es-ES"/>
        </w:rPr>
        <w:t>ero</w:t>
      </w:r>
      <w:r>
        <w:rPr>
          <w:lang w:val="es-ES"/>
        </w:rPr>
        <w:t>,</w:t>
      </w:r>
      <w:r w:rsidRPr="00F640E3">
        <w:rPr>
          <w:lang w:val="es-ES"/>
        </w:rPr>
        <w:t xml:space="preserve"> en estos momentos</w:t>
      </w:r>
      <w:r>
        <w:rPr>
          <w:lang w:val="es-ES"/>
        </w:rPr>
        <w:t>,</w:t>
      </w:r>
      <w:r w:rsidRPr="00F640E3">
        <w:rPr>
          <w:lang w:val="es-ES"/>
        </w:rPr>
        <w:t xml:space="preserve"> estamos asistiendo </w:t>
      </w:r>
      <w:r>
        <w:rPr>
          <w:lang w:val="es-ES"/>
        </w:rPr>
        <w:t xml:space="preserve">a </w:t>
      </w:r>
      <w:r w:rsidRPr="00F640E3">
        <w:rPr>
          <w:lang w:val="es-ES"/>
        </w:rPr>
        <w:t>una competición entre colegios</w:t>
      </w:r>
      <w:r>
        <w:rPr>
          <w:lang w:val="es-ES"/>
        </w:rPr>
        <w:t>,</w:t>
      </w:r>
      <w:r w:rsidRPr="00F640E3">
        <w:rPr>
          <w:lang w:val="es-ES"/>
        </w:rPr>
        <w:t xml:space="preserve"> para </w:t>
      </w:r>
      <w:r>
        <w:rPr>
          <w:lang w:val="es-ES"/>
        </w:rPr>
        <w:t>at</w:t>
      </w:r>
      <w:r w:rsidRPr="00F640E3">
        <w:rPr>
          <w:lang w:val="es-ES"/>
        </w:rPr>
        <w:t>raer a familias como si fueran o</w:t>
      </w:r>
      <w:r>
        <w:rPr>
          <w:lang w:val="es-ES"/>
        </w:rPr>
        <w:t>fertas y saldos de supermercado, con un añadido: que, como pasa</w:t>
      </w:r>
      <w:r w:rsidRPr="00F640E3">
        <w:rPr>
          <w:lang w:val="es-ES"/>
        </w:rPr>
        <w:t xml:space="preserve"> </w:t>
      </w:r>
      <w:r>
        <w:rPr>
          <w:lang w:val="es-ES"/>
        </w:rPr>
        <w:t xml:space="preserve">en el mercado, </w:t>
      </w:r>
      <w:r w:rsidRPr="00F640E3">
        <w:rPr>
          <w:lang w:val="es-ES"/>
        </w:rPr>
        <w:t>y es</w:t>
      </w:r>
      <w:r>
        <w:rPr>
          <w:lang w:val="es-ES"/>
        </w:rPr>
        <w:t>a supuest</w:t>
      </w:r>
      <w:r w:rsidRPr="00F640E3">
        <w:rPr>
          <w:lang w:val="es-ES"/>
        </w:rPr>
        <w:t>a mano invisible que no existe, también hay competencia desleal</w:t>
      </w:r>
      <w:r>
        <w:rPr>
          <w:lang w:val="es-ES"/>
        </w:rPr>
        <w:t>, pero a favor de la concertada. Y que esa mano invisible negra</w:t>
      </w:r>
      <w:r w:rsidRPr="00F640E3">
        <w:rPr>
          <w:lang w:val="es-ES"/>
        </w:rPr>
        <w:t xml:space="preserve"> que</w:t>
      </w:r>
      <w:r>
        <w:rPr>
          <w:lang w:val="es-ES"/>
        </w:rPr>
        <w:t>,</w:t>
      </w:r>
      <w:r w:rsidRPr="00F640E3">
        <w:rPr>
          <w:lang w:val="es-ES"/>
        </w:rPr>
        <w:t xml:space="preserve"> como digo, en el mercado no existe</w:t>
      </w:r>
      <w:r>
        <w:rPr>
          <w:lang w:val="es-ES"/>
        </w:rPr>
        <w:t>,</w:t>
      </w:r>
      <w:r w:rsidRPr="00F640E3">
        <w:rPr>
          <w:lang w:val="es-ES"/>
        </w:rPr>
        <w:t xml:space="preserve"> esa invisible mano negra</w:t>
      </w:r>
      <w:r>
        <w:rPr>
          <w:lang w:val="es-ES"/>
        </w:rPr>
        <w:t xml:space="preserve"> es muy visible. Y es la mano del </w:t>
      </w:r>
      <w:r w:rsidRPr="00F640E3">
        <w:rPr>
          <w:lang w:val="es-ES"/>
        </w:rPr>
        <w:t>Gobierno del Partido Nacionalista Vasco</w:t>
      </w:r>
      <w:r>
        <w:rPr>
          <w:lang w:val="es-ES"/>
        </w:rPr>
        <w:t>,</w:t>
      </w:r>
      <w:r w:rsidRPr="00F640E3">
        <w:rPr>
          <w:lang w:val="es-ES"/>
        </w:rPr>
        <w:t xml:space="preserve"> fomentando la red concertada. Es</w:t>
      </w:r>
      <w:r>
        <w:rPr>
          <w:lang w:val="es-ES"/>
        </w:rPr>
        <w:t>a</w:t>
      </w:r>
      <w:r w:rsidRPr="00F640E3">
        <w:rPr>
          <w:lang w:val="es-ES"/>
        </w:rPr>
        <w:t xml:space="preserve"> es la gran competencia desleal en </w:t>
      </w:r>
      <w:r>
        <w:rPr>
          <w:lang w:val="es-ES"/>
        </w:rPr>
        <w:t>la educación en estos momentos.</w:t>
      </w:r>
    </w:p>
    <w:p w:rsidR="00AA3E14" w:rsidRDefault="00AA3E14" w:rsidP="00AB140E">
      <w:pPr>
        <w:pStyle w:val="Texto"/>
        <w:rPr>
          <w:lang w:val="es-ES"/>
        </w:rPr>
      </w:pPr>
    </w:p>
    <w:p w:rsidR="00AA3E14" w:rsidRPr="00F640E3" w:rsidRDefault="00AA3E14" w:rsidP="00AB140E">
      <w:pPr>
        <w:pStyle w:val="Texto"/>
        <w:rPr>
          <w:lang w:val="es-ES"/>
        </w:rPr>
      </w:pPr>
      <w:r w:rsidRPr="00F640E3">
        <w:rPr>
          <w:lang w:val="es-ES"/>
        </w:rPr>
        <w:t>Decía que</w:t>
      </w:r>
      <w:r>
        <w:rPr>
          <w:lang w:val="es-ES"/>
        </w:rPr>
        <w:t>,</w:t>
      </w:r>
      <w:r w:rsidRPr="00F640E3">
        <w:rPr>
          <w:lang w:val="es-ES"/>
        </w:rPr>
        <w:t xml:space="preserve"> seguramente</w:t>
      </w:r>
      <w:r>
        <w:rPr>
          <w:lang w:val="es-ES"/>
        </w:rPr>
        <w:t xml:space="preserve">, en alguno de los </w:t>
      </w:r>
      <w:r w:rsidRPr="00F640E3">
        <w:rPr>
          <w:lang w:val="es-ES"/>
        </w:rPr>
        <w:t xml:space="preserve">puntos </w:t>
      </w:r>
      <w:r>
        <w:rPr>
          <w:lang w:val="es-ES"/>
        </w:rPr>
        <w:t>podría haber acuerdo. Seguro. Y</w:t>
      </w:r>
      <w:r w:rsidRPr="00F640E3">
        <w:rPr>
          <w:lang w:val="es-ES"/>
        </w:rPr>
        <w:t xml:space="preserve"> hemos l</w:t>
      </w:r>
      <w:r>
        <w:rPr>
          <w:lang w:val="es-ES"/>
        </w:rPr>
        <w:t>legado a acuerdos en educación; a</w:t>
      </w:r>
      <w:r w:rsidRPr="00F640E3">
        <w:rPr>
          <w:lang w:val="es-ES"/>
        </w:rPr>
        <w:t xml:space="preserve">yer </w:t>
      </w:r>
      <w:r>
        <w:rPr>
          <w:lang w:val="es-ES"/>
        </w:rPr>
        <w:t xml:space="preserve">hacíamos alguna broma sobre </w:t>
      </w:r>
      <w:r w:rsidRPr="00F640E3">
        <w:rPr>
          <w:lang w:val="es-ES"/>
        </w:rPr>
        <w:t xml:space="preserve">el acuerdo que tuvimos ayer </w:t>
      </w:r>
      <w:r>
        <w:rPr>
          <w:lang w:val="es-ES"/>
        </w:rPr>
        <w:t>sobre el profesorado de francés, p</w:t>
      </w:r>
      <w:r w:rsidRPr="00F640E3">
        <w:rPr>
          <w:lang w:val="es-ES"/>
        </w:rPr>
        <w:t>ero hemos tenido más</w:t>
      </w:r>
      <w:r>
        <w:rPr>
          <w:lang w:val="es-ES"/>
        </w:rPr>
        <w:t xml:space="preserve"> de los que pensamos. Pero hay </w:t>
      </w:r>
      <w:r w:rsidRPr="00F640E3">
        <w:rPr>
          <w:lang w:val="es-ES"/>
        </w:rPr>
        <w:t>r</w:t>
      </w:r>
      <w:r>
        <w:rPr>
          <w:lang w:val="es-ES"/>
        </w:rPr>
        <w:t>azones de fondo que nos separan. Y</w:t>
      </w:r>
      <w:r w:rsidRPr="00F640E3">
        <w:rPr>
          <w:lang w:val="es-ES"/>
        </w:rPr>
        <w:t xml:space="preserve"> una de ellas es la sacrosanta libert</w:t>
      </w:r>
      <w:r>
        <w:rPr>
          <w:lang w:val="es-ES"/>
        </w:rPr>
        <w:t>ad de elección de las familias a la ho</w:t>
      </w:r>
      <w:r w:rsidRPr="00F640E3">
        <w:rPr>
          <w:lang w:val="es-ES"/>
        </w:rPr>
        <w:t>ra</w:t>
      </w:r>
      <w:r>
        <w:rPr>
          <w:lang w:val="es-ES"/>
        </w:rPr>
        <w:t xml:space="preserve"> de elegir un centro.</w:t>
      </w:r>
      <w:r w:rsidRPr="00F640E3">
        <w:rPr>
          <w:lang w:val="es-ES"/>
        </w:rPr>
        <w:t xml:space="preserve"> Neces</w:t>
      </w:r>
      <w:r>
        <w:rPr>
          <w:lang w:val="es-ES"/>
        </w:rPr>
        <w:t>ito que me expliquen ustedes qué</w:t>
      </w:r>
      <w:r w:rsidRPr="00F640E3">
        <w:rPr>
          <w:lang w:val="es-ES"/>
        </w:rPr>
        <w:t xml:space="preserve"> libertad es esa para las familias</w:t>
      </w:r>
      <w:r>
        <w:rPr>
          <w:lang w:val="es-ES"/>
        </w:rPr>
        <w:t xml:space="preserve"> </w:t>
      </w:r>
      <w:r w:rsidRPr="00F640E3">
        <w:rPr>
          <w:lang w:val="es-ES"/>
        </w:rPr>
        <w:t>trabajadoras, por e</w:t>
      </w:r>
      <w:r>
        <w:rPr>
          <w:lang w:val="es-ES"/>
        </w:rPr>
        <w:t xml:space="preserve">jemplo, del barrio de Miribilla </w:t>
      </w:r>
      <w:r w:rsidRPr="00F640E3">
        <w:rPr>
          <w:lang w:val="es-ES"/>
        </w:rPr>
        <w:t>de Bilbao</w:t>
      </w:r>
      <w:r>
        <w:rPr>
          <w:lang w:val="es-ES"/>
        </w:rPr>
        <w:t>, a la hora de elegir un centro. N</w:t>
      </w:r>
      <w:r w:rsidRPr="00F640E3">
        <w:rPr>
          <w:lang w:val="es-ES"/>
        </w:rPr>
        <w:t>ece</w:t>
      </w:r>
      <w:r>
        <w:rPr>
          <w:lang w:val="es-ES"/>
        </w:rPr>
        <w:t xml:space="preserve">sito que alguien me lo explique porque, </w:t>
      </w:r>
      <w:r w:rsidRPr="00F640E3">
        <w:rPr>
          <w:lang w:val="es-ES"/>
        </w:rPr>
        <w:t>de</w:t>
      </w:r>
      <w:r>
        <w:rPr>
          <w:lang w:val="es-ES"/>
        </w:rPr>
        <w:t xml:space="preserve"> momento, en l</w:t>
      </w:r>
      <w:r w:rsidRPr="00F640E3">
        <w:rPr>
          <w:lang w:val="es-ES"/>
        </w:rPr>
        <w:t>os 33 años que tengo</w:t>
      </w:r>
      <w:r>
        <w:rPr>
          <w:lang w:val="es-ES"/>
        </w:rPr>
        <w:t>,</w:t>
      </w:r>
      <w:r w:rsidRPr="00F640E3">
        <w:rPr>
          <w:lang w:val="es-ES"/>
        </w:rPr>
        <w:t xml:space="preserve"> nadie me ha convencido de que haya igualdad </w:t>
      </w:r>
      <w:r>
        <w:rPr>
          <w:lang w:val="es-ES"/>
        </w:rPr>
        <w:t xml:space="preserve">de </w:t>
      </w:r>
      <w:r w:rsidRPr="00F640E3">
        <w:rPr>
          <w:lang w:val="es-ES"/>
        </w:rPr>
        <w:t>oportunidad</w:t>
      </w:r>
      <w:r>
        <w:rPr>
          <w:lang w:val="es-ES"/>
        </w:rPr>
        <w:t>es a la hora de elegir un centro en</w:t>
      </w:r>
      <w:r w:rsidRPr="00F640E3">
        <w:rPr>
          <w:lang w:val="es-ES"/>
        </w:rPr>
        <w:t xml:space="preserve"> Euskadi</w:t>
      </w:r>
      <w:r>
        <w:rPr>
          <w:lang w:val="es-ES"/>
        </w:rPr>
        <w:t>,</w:t>
      </w:r>
      <w:r w:rsidRPr="00F640E3">
        <w:rPr>
          <w:lang w:val="es-ES"/>
        </w:rPr>
        <w:t xml:space="preserve"> si atendemos a criterios de renta.</w:t>
      </w:r>
    </w:p>
    <w:p w:rsidR="00AA3E14" w:rsidRPr="00F640E3" w:rsidRDefault="00AA3E14" w:rsidP="00AB140E">
      <w:pPr>
        <w:pStyle w:val="Texto"/>
        <w:rPr>
          <w:lang w:val="es-ES"/>
        </w:rPr>
      </w:pPr>
    </w:p>
    <w:p w:rsidR="00AA3E14" w:rsidRPr="003C7FBD" w:rsidRDefault="00AA3E14" w:rsidP="00AB140E">
      <w:pPr>
        <w:pStyle w:val="Texto"/>
        <w:rPr>
          <w:lang w:val="es-ES"/>
        </w:rPr>
      </w:pPr>
      <w:r w:rsidRPr="00F640E3">
        <w:rPr>
          <w:lang w:val="es-ES"/>
        </w:rPr>
        <w:t>Porque</w:t>
      </w:r>
      <w:r w:rsidRPr="00F640E3">
        <w:rPr>
          <w:lang w:val="eu-ES"/>
        </w:rPr>
        <w:t xml:space="preserve"> azald</w:t>
      </w:r>
      <w:r>
        <w:rPr>
          <w:lang w:val="eu-ES"/>
        </w:rPr>
        <w:t xml:space="preserve">uko didazue nola ordaindu (ditzakete?) kuotak, adibidez, ilegalak diren kuotak; auzo </w:t>
      </w:r>
      <w:r w:rsidRPr="00F640E3">
        <w:rPr>
          <w:lang w:val="eu-ES"/>
        </w:rPr>
        <w:t>horretan dauden eskola pribatu b</w:t>
      </w:r>
      <w:r>
        <w:rPr>
          <w:lang w:val="eu-ES"/>
        </w:rPr>
        <w:t>atzuetan kobratzen diren kuotak. E</w:t>
      </w:r>
      <w:r w:rsidRPr="00F640E3">
        <w:rPr>
          <w:lang w:val="eu-ES"/>
        </w:rPr>
        <w:t>ta beste auzo batzuetan</w:t>
      </w:r>
      <w:r>
        <w:rPr>
          <w:lang w:val="eu-ES"/>
        </w:rPr>
        <w:t>;</w:t>
      </w:r>
      <w:r w:rsidRPr="00F640E3">
        <w:rPr>
          <w:lang w:val="eu-ES"/>
        </w:rPr>
        <w:t xml:space="preserve"> ad</w:t>
      </w:r>
      <w:r>
        <w:rPr>
          <w:lang w:val="eu-ES"/>
        </w:rPr>
        <w:t xml:space="preserve">ibide bat, bakarrik, da hori. </w:t>
      </w:r>
      <w:r w:rsidRPr="003C7FBD">
        <w:rPr>
          <w:lang w:val="es-ES"/>
        </w:rPr>
        <w:t>Y es una gran mentira este tema</w:t>
      </w:r>
      <w:r>
        <w:rPr>
          <w:lang w:val="es-ES"/>
        </w:rPr>
        <w:t xml:space="preserve"> de la igualdad de oportunidades a la hora de acceder a la enseñanza. Que no les </w:t>
      </w:r>
      <w:r w:rsidRPr="003C7FBD">
        <w:rPr>
          <w:lang w:val="es-ES"/>
        </w:rPr>
        <w:t>funciona</w:t>
      </w:r>
      <w:r>
        <w:rPr>
          <w:lang w:val="es-ES"/>
        </w:rPr>
        <w:t xml:space="preserve"> mal, no les funciona nada</w:t>
      </w:r>
      <w:r w:rsidRPr="003C7FBD">
        <w:rPr>
          <w:lang w:val="es-ES"/>
        </w:rPr>
        <w:t xml:space="preserve"> mal, por desgracia, pero es </w:t>
      </w:r>
      <w:r>
        <w:rPr>
          <w:lang w:val="es-ES"/>
        </w:rPr>
        <w:t>una gran mentira al</w:t>
      </w:r>
      <w:r w:rsidRPr="003C7FBD">
        <w:rPr>
          <w:lang w:val="es-ES"/>
        </w:rPr>
        <w:t xml:space="preserve"> fin y al cabo.</w:t>
      </w:r>
    </w:p>
    <w:p w:rsidR="00AA3E14" w:rsidRDefault="00AA3E14" w:rsidP="00AB140E">
      <w:pPr>
        <w:pStyle w:val="Texto"/>
        <w:rPr>
          <w:lang w:val="eu-ES"/>
        </w:rPr>
      </w:pPr>
    </w:p>
    <w:p w:rsidR="00AA3E14" w:rsidRDefault="00AA3E14" w:rsidP="003C7FBD">
      <w:pPr>
        <w:pStyle w:val="Texto"/>
        <w:rPr>
          <w:lang w:val="eu-ES"/>
        </w:rPr>
      </w:pPr>
      <w:r>
        <w:rPr>
          <w:lang w:val="eu-ES"/>
        </w:rPr>
        <w:t>Horrexegatik daramagu legegintza</w:t>
      </w:r>
      <w:r w:rsidRPr="00F640E3">
        <w:rPr>
          <w:lang w:val="eu-ES"/>
        </w:rPr>
        <w:t xml:space="preserve"> honetan ekimen ezberdinak aurkezten</w:t>
      </w:r>
      <w:r>
        <w:rPr>
          <w:lang w:val="eu-ES"/>
        </w:rPr>
        <w:t>,</w:t>
      </w:r>
      <w:r w:rsidRPr="00F640E3">
        <w:rPr>
          <w:lang w:val="eu-ES"/>
        </w:rPr>
        <w:t xml:space="preserve"> egoera honi </w:t>
      </w:r>
      <w:r>
        <w:rPr>
          <w:lang w:val="eu-ES"/>
        </w:rPr>
        <w:t>buelta emateko,</w:t>
      </w:r>
      <w:r w:rsidRPr="00F640E3">
        <w:rPr>
          <w:lang w:val="eu-ES"/>
        </w:rPr>
        <w:t xml:space="preserve"> </w:t>
      </w:r>
      <w:r>
        <w:rPr>
          <w:lang w:val="eu-ES"/>
        </w:rPr>
        <w:t>e</w:t>
      </w:r>
      <w:r w:rsidRPr="00F640E3">
        <w:rPr>
          <w:lang w:val="eu-ES"/>
        </w:rPr>
        <w:t>d</w:t>
      </w:r>
      <w:r>
        <w:rPr>
          <w:lang w:val="eu-ES"/>
        </w:rPr>
        <w:t>o,</w:t>
      </w:r>
      <w:r w:rsidRPr="00F640E3">
        <w:rPr>
          <w:lang w:val="eu-ES"/>
        </w:rPr>
        <w:t xml:space="preserve"> behintzat</w:t>
      </w:r>
      <w:r>
        <w:rPr>
          <w:lang w:val="eu-ES"/>
        </w:rPr>
        <w:t>,</w:t>
      </w:r>
      <w:r w:rsidRPr="00F640E3">
        <w:rPr>
          <w:lang w:val="eu-ES"/>
        </w:rPr>
        <w:t xml:space="preserve"> pairatzeko</w:t>
      </w:r>
      <w:r>
        <w:rPr>
          <w:lang w:val="eu-ES"/>
        </w:rPr>
        <w:t>. E</w:t>
      </w:r>
      <w:r w:rsidRPr="00F640E3">
        <w:rPr>
          <w:lang w:val="eu-ES"/>
        </w:rPr>
        <w:t>ta gaurko ekimena hori zen. Ezin dugu egoera horri buelta eman ekimen batekin, baina</w:t>
      </w:r>
      <w:r>
        <w:rPr>
          <w:lang w:val="eu-ES"/>
        </w:rPr>
        <w:t>,</w:t>
      </w:r>
      <w:r w:rsidRPr="00F640E3">
        <w:rPr>
          <w:lang w:val="eu-ES"/>
        </w:rPr>
        <w:t xml:space="preserve"> behintzat</w:t>
      </w:r>
      <w:r>
        <w:rPr>
          <w:lang w:val="eu-ES"/>
        </w:rPr>
        <w:t>,</w:t>
      </w:r>
      <w:r w:rsidRPr="00F640E3">
        <w:rPr>
          <w:lang w:val="eu-ES"/>
        </w:rPr>
        <w:t xml:space="preserve"> pixka</w:t>
      </w:r>
      <w:r>
        <w:rPr>
          <w:lang w:val="eu-ES"/>
        </w:rPr>
        <w:t xml:space="preserve"> ba</w:t>
      </w:r>
      <w:r w:rsidRPr="00F640E3">
        <w:rPr>
          <w:lang w:val="eu-ES"/>
        </w:rPr>
        <w:t>t pai</w:t>
      </w:r>
      <w:r>
        <w:rPr>
          <w:lang w:val="eu-ES"/>
        </w:rPr>
        <w:t xml:space="preserve">ratu. Horrexegatik pentsatzen dugu que </w:t>
      </w:r>
      <w:r>
        <w:rPr>
          <w:lang w:val="es-ES"/>
        </w:rPr>
        <w:t>hay que rediseñar</w:t>
      </w:r>
      <w:r w:rsidRPr="00F640E3">
        <w:rPr>
          <w:lang w:val="es-ES"/>
        </w:rPr>
        <w:t xml:space="preserve"> ese mapa </w:t>
      </w:r>
      <w:r>
        <w:rPr>
          <w:lang w:val="es-ES"/>
        </w:rPr>
        <w:t>escolar de una vez por todas, que</w:t>
      </w:r>
      <w:r w:rsidRPr="00F640E3">
        <w:rPr>
          <w:lang w:val="es-ES"/>
        </w:rPr>
        <w:t xml:space="preserve"> hemos puesto muchos e</w:t>
      </w:r>
      <w:r>
        <w:rPr>
          <w:lang w:val="es-ES"/>
        </w:rPr>
        <w:t xml:space="preserve">jemplos en el día de hoy y a </w:t>
      </w:r>
      <w:r w:rsidRPr="00F640E3">
        <w:rPr>
          <w:lang w:val="es-ES"/>
        </w:rPr>
        <w:t>lo largo de estos a</w:t>
      </w:r>
      <w:r>
        <w:rPr>
          <w:lang w:val="es-ES"/>
        </w:rPr>
        <w:t>ños en la Comisión de Educación. Q</w:t>
      </w:r>
      <w:r w:rsidRPr="00F640E3">
        <w:rPr>
          <w:lang w:val="es-ES"/>
        </w:rPr>
        <w:t xml:space="preserve">ue es un mapa que </w:t>
      </w:r>
      <w:r>
        <w:rPr>
          <w:lang w:val="es-ES"/>
        </w:rPr>
        <w:t xml:space="preserve">se </w:t>
      </w:r>
      <w:r w:rsidRPr="00F640E3">
        <w:rPr>
          <w:lang w:val="es-ES"/>
        </w:rPr>
        <w:t xml:space="preserve">tiene que </w:t>
      </w:r>
      <w:r>
        <w:rPr>
          <w:lang w:val="es-ES"/>
        </w:rPr>
        <w:t>adecuar a la nueva realidad; q</w:t>
      </w:r>
      <w:r w:rsidRPr="00F640E3">
        <w:rPr>
          <w:lang w:val="es-ES"/>
        </w:rPr>
        <w:t xml:space="preserve">ue eso ya lo decía, como decía antes, el </w:t>
      </w:r>
      <w:r>
        <w:rPr>
          <w:lang w:val="es-ES"/>
        </w:rPr>
        <w:t>D</w:t>
      </w:r>
      <w:r w:rsidRPr="00F640E3">
        <w:rPr>
          <w:lang w:val="es-ES"/>
        </w:rPr>
        <w:t>ecreto del propio Gobierno</w:t>
      </w:r>
      <w:r>
        <w:rPr>
          <w:lang w:val="es-ES"/>
        </w:rPr>
        <w:t>,</w:t>
      </w:r>
      <w:r w:rsidRPr="00F640E3">
        <w:rPr>
          <w:lang w:val="es-ES"/>
        </w:rPr>
        <w:t xml:space="preserve"> en el año 2009</w:t>
      </w:r>
      <w:r>
        <w:rPr>
          <w:lang w:val="es-ES"/>
        </w:rPr>
        <w:t>. Q</w:t>
      </w:r>
      <w:r w:rsidRPr="00F640E3">
        <w:rPr>
          <w:lang w:val="es-ES"/>
        </w:rPr>
        <w:t>ue tiene</w:t>
      </w:r>
      <w:r>
        <w:rPr>
          <w:lang w:val="es-ES"/>
        </w:rPr>
        <w:t xml:space="preserve"> que planificar la oferta educativa, </w:t>
      </w:r>
      <w:r w:rsidRPr="00F640E3">
        <w:rPr>
          <w:lang w:val="es-ES"/>
        </w:rPr>
        <w:t>de manera que no se quede ninguna solicitud de matrícula de</w:t>
      </w:r>
      <w:r>
        <w:rPr>
          <w:lang w:val="es-ES"/>
        </w:rPr>
        <w:t xml:space="preserve"> enseñanza pública sin atender. Que se reorganicen </w:t>
      </w:r>
      <w:r w:rsidRPr="00F640E3">
        <w:rPr>
          <w:lang w:val="es-ES"/>
        </w:rPr>
        <w:t>las zonas escolares con oferta desde los cero años hasta los estudios de Bachillerato, incluyendo también l</w:t>
      </w:r>
      <w:r>
        <w:rPr>
          <w:lang w:val="es-ES"/>
        </w:rPr>
        <w:t>os ciclos formativos. Y</w:t>
      </w:r>
      <w:r w:rsidRPr="00F640E3">
        <w:rPr>
          <w:lang w:val="es-ES"/>
        </w:rPr>
        <w:t xml:space="preserve"> que se coloque a la enseñanza pública en el eje del sistema educativo</w:t>
      </w:r>
      <w:r w:rsidRPr="00F640E3">
        <w:rPr>
          <w:lang w:val="eu-ES"/>
        </w:rPr>
        <w:t>.</w:t>
      </w:r>
    </w:p>
    <w:p w:rsidR="00AA3E14" w:rsidRDefault="00AA3E14" w:rsidP="00AB140E">
      <w:pPr>
        <w:pStyle w:val="Texto"/>
        <w:rPr>
          <w:lang w:val="eu-ES"/>
        </w:rPr>
      </w:pPr>
    </w:p>
    <w:p w:rsidR="00AA3E14" w:rsidRPr="00F640E3" w:rsidRDefault="00AA3E14" w:rsidP="00AB140E">
      <w:pPr>
        <w:pStyle w:val="Texto"/>
        <w:rPr>
          <w:lang w:val="es-ES"/>
        </w:rPr>
      </w:pPr>
      <w:r w:rsidRPr="00F640E3">
        <w:rPr>
          <w:lang w:val="eu-ES"/>
        </w:rPr>
        <w:t>Pentsatzen dugu prozesu hau hezkuntza eragile ezb</w:t>
      </w:r>
      <w:r>
        <w:rPr>
          <w:lang w:val="eu-ES"/>
        </w:rPr>
        <w:t>erdinekin bideratu eta adostea; horrela egin behar dela, bai udal maila bai (…)</w:t>
      </w:r>
      <w:r w:rsidRPr="00F640E3">
        <w:rPr>
          <w:lang w:val="eu-ES"/>
        </w:rPr>
        <w:t xml:space="preserve"> mailan</w:t>
      </w:r>
      <w:r>
        <w:rPr>
          <w:lang w:val="eu-ES"/>
        </w:rPr>
        <w:t>,</w:t>
      </w:r>
      <w:r w:rsidRPr="00F640E3">
        <w:rPr>
          <w:lang w:val="eu-ES"/>
        </w:rPr>
        <w:t xml:space="preserve"> eta bai agente ezberdinekin. Adostasu</w:t>
      </w:r>
      <w:r>
        <w:rPr>
          <w:lang w:val="eu-ES"/>
        </w:rPr>
        <w:t xml:space="preserve">na behar dugu, zentzu horretan. </w:t>
      </w:r>
      <w:r w:rsidRPr="00F640E3">
        <w:rPr>
          <w:lang w:val="es-ES"/>
        </w:rPr>
        <w:t>P</w:t>
      </w:r>
      <w:r>
        <w:rPr>
          <w:lang w:val="es-ES"/>
        </w:rPr>
        <w:t xml:space="preserve">ensamos que hay que prestar </w:t>
      </w:r>
      <w:r w:rsidRPr="00F640E3">
        <w:rPr>
          <w:lang w:val="es-ES"/>
        </w:rPr>
        <w:t xml:space="preserve">especial atención en el rediseño de las zonas con valores bajos en tema </w:t>
      </w:r>
      <w:r>
        <w:rPr>
          <w:lang w:val="es-ES"/>
        </w:rPr>
        <w:t>ISEC y</w:t>
      </w:r>
      <w:r w:rsidRPr="00F640E3">
        <w:rPr>
          <w:lang w:val="es-ES"/>
        </w:rPr>
        <w:t xml:space="preserve"> también e</w:t>
      </w:r>
      <w:r>
        <w:rPr>
          <w:lang w:val="es-ES"/>
        </w:rPr>
        <w:t>n tema lingüístico; e</w:t>
      </w:r>
      <w:r w:rsidRPr="00F640E3">
        <w:rPr>
          <w:lang w:val="es-ES"/>
        </w:rPr>
        <w:t>s decir, discriminación positiva…</w:t>
      </w:r>
    </w:p>
    <w:p w:rsidR="00AA3E14" w:rsidRPr="00F640E3" w:rsidRDefault="00AA3E14" w:rsidP="00AB140E">
      <w:pPr>
        <w:pStyle w:val="Texto"/>
        <w:rPr>
          <w:lang w:val="eu-ES"/>
        </w:rPr>
      </w:pPr>
    </w:p>
    <w:p w:rsidR="00AA3E14" w:rsidRPr="00F640E3" w:rsidRDefault="00AA3E14" w:rsidP="00AB140E">
      <w:pPr>
        <w:pStyle w:val="Texto"/>
        <w:rPr>
          <w:lang w:val="eu-ES"/>
        </w:rPr>
      </w:pPr>
      <w:r w:rsidRPr="00F640E3">
        <w:rPr>
          <w:lang w:val="eu-ES"/>
        </w:rPr>
        <w:t>(34. zintaren amaiera)</w:t>
      </w:r>
    </w:p>
    <w:p w:rsidR="00AA3E14" w:rsidRDefault="00AA3E14" w:rsidP="00393D74">
      <w:pPr>
        <w:pStyle w:val="Texto"/>
      </w:pPr>
      <w:r>
        <w:t>(35. zintaren hasiera)</w:t>
      </w:r>
    </w:p>
    <w:p w:rsidR="00AA3E14" w:rsidRDefault="00AA3E14" w:rsidP="00393D74">
      <w:pPr>
        <w:pStyle w:val="Texto"/>
      </w:pPr>
    </w:p>
    <w:p w:rsidR="00AA3E14" w:rsidRDefault="00AA3E14" w:rsidP="00393D74">
      <w:pPr>
        <w:pStyle w:val="Texto"/>
      </w:pPr>
      <w:r>
        <w:t xml:space="preserve">… </w:t>
      </w:r>
      <w:r w:rsidRPr="00912796">
        <w:t xml:space="preserve">en el rediseño de las zonas con valores bajos en tema </w:t>
      </w:r>
      <w:r w:rsidR="0049107A">
        <w:t>ISEC</w:t>
      </w:r>
      <w:r>
        <w:t xml:space="preserve"> y también en el tema lingüístico;</w:t>
      </w:r>
      <w:r w:rsidRPr="00912796">
        <w:t xml:space="preserve"> es decir, discriminación positiva, </w:t>
      </w:r>
      <w:r>
        <w:t>discriminación</w:t>
      </w:r>
      <w:r w:rsidRPr="00912796">
        <w:t xml:space="preserve"> positiva, necesitamos dar más a los que menos tienen para que alcancen los resultados que alcanzan los que más tienen</w:t>
      </w:r>
      <w:r>
        <w:t>;</w:t>
      </w:r>
      <w:r w:rsidRPr="00912796">
        <w:t xml:space="preserve"> y no de forma parcial, sino </w:t>
      </w:r>
      <w:r>
        <w:t>re</w:t>
      </w:r>
      <w:r w:rsidRPr="00912796">
        <w:t>diseñando el mapa escolar en todo nuestro territorio.</w:t>
      </w:r>
    </w:p>
    <w:p w:rsidR="00AA3E14" w:rsidRDefault="00AA3E14" w:rsidP="00393D74">
      <w:pPr>
        <w:pStyle w:val="Texto"/>
      </w:pPr>
    </w:p>
    <w:p w:rsidR="00AA3E14" w:rsidRDefault="00AA3E14" w:rsidP="00393D74">
      <w:pPr>
        <w:pStyle w:val="Texto"/>
      </w:pPr>
      <w:r w:rsidRPr="00912796">
        <w:rPr>
          <w:lang w:val="eu-ES"/>
        </w:rPr>
        <w:t>Eta esaten nuen bezala, baita ere eredu linguistikoak sortarazten dituzten gauzekin, zeren argi eta garbi daukagu eskola publikoa da euskalduntzen duen sistema nagusiena.</w:t>
      </w:r>
      <w:r w:rsidRPr="00912796">
        <w:t xml:space="preserve"> Dos de cada tr</w:t>
      </w:r>
      <w:r>
        <w:t>es alumnos que se euskalduniza en Euskadi está en el sistema público.</w:t>
      </w:r>
    </w:p>
    <w:p w:rsidR="00AA3E14" w:rsidRDefault="00AA3E14" w:rsidP="00393D74">
      <w:pPr>
        <w:pStyle w:val="Texto"/>
      </w:pPr>
    </w:p>
    <w:p w:rsidR="00AA3E14" w:rsidRDefault="00AA3E14" w:rsidP="00393D74">
      <w:pPr>
        <w:pStyle w:val="Texto"/>
      </w:pPr>
      <w:r w:rsidRPr="00912796">
        <w:t xml:space="preserve">Yo creo que el último punto del que vamos hablar yo creo que </w:t>
      </w:r>
      <w:r>
        <w:t>e</w:t>
      </w:r>
      <w:r w:rsidRPr="00912796">
        <w:t xml:space="preserve">s fundamental para entender </w:t>
      </w:r>
      <w:r>
        <w:t>la voluntad y por qué</w:t>
      </w:r>
      <w:r w:rsidRPr="00912796">
        <w:t xml:space="preserve"> no hemos llegado</w:t>
      </w:r>
      <w:r>
        <w:t xml:space="preserve"> a</w:t>
      </w:r>
      <w:r w:rsidRPr="00912796">
        <w:t xml:space="preserve"> un acuerdo en este sentido</w:t>
      </w:r>
      <w:r>
        <w:t>,</w:t>
      </w:r>
      <w:r w:rsidRPr="00912796">
        <w:t xml:space="preserve"> en este punto y en estos año</w:t>
      </w:r>
      <w:r>
        <w:t xml:space="preserve">s en la Comisión de Educación. </w:t>
      </w:r>
      <w:r w:rsidRPr="00507005">
        <w:rPr>
          <w:lang w:val="eu-ES"/>
        </w:rPr>
        <w:t>Honekin ez dugu negoziatzen</w:t>
      </w:r>
      <w:r>
        <w:t>,</w:t>
      </w:r>
      <w:r w:rsidRPr="00912796">
        <w:t xml:space="preserve"> no negociamos para nada con esto</w:t>
      </w:r>
      <w:r>
        <w:t>. E</w:t>
      </w:r>
      <w:r w:rsidRPr="00912796">
        <w:t>s</w:t>
      </w:r>
      <w:r>
        <w:t xml:space="preserve"> un punto muy claro, muy claro </w:t>
      </w:r>
      <w:r w:rsidRPr="00912796">
        <w:t xml:space="preserve">y yo creo que todo el mundo lo va a entender en estos debates </w:t>
      </w:r>
      <w:r>
        <w:t xml:space="preserve">a veces de </w:t>
      </w:r>
      <w:r w:rsidRPr="00912796">
        <w:t>educación que nos perdemos</w:t>
      </w:r>
      <w:r>
        <w:t xml:space="preserve"> entre decretos, órdenes y otras</w:t>
      </w:r>
      <w:r w:rsidRPr="00912796">
        <w:t xml:space="preserve"> historias</w:t>
      </w:r>
      <w:r>
        <w:t>. N</w:t>
      </w:r>
      <w:r w:rsidRPr="00912796">
        <w:t xml:space="preserve">o concertar ningún aula nueva </w:t>
      </w:r>
      <w:r>
        <w:t>en</w:t>
      </w:r>
      <w:r w:rsidRPr="00912796">
        <w:t xml:space="preserve"> las zonas en las que existen plazas públicas suficientes para atender la demanda. Si no somos</w:t>
      </w:r>
      <w:r>
        <w:t xml:space="preserve"> capaces</w:t>
      </w:r>
      <w:r w:rsidRPr="00912796">
        <w:t xml:space="preserve"> los cinco grupos parlamentarios de firmar esto</w:t>
      </w:r>
      <w:r>
        <w:t>,</w:t>
      </w:r>
      <w:r w:rsidRPr="00912796">
        <w:t xml:space="preserve"> es que hay compromisos ciertamente dudosos con el desarrollo de la educación pública. Mi grupo l</w:t>
      </w:r>
      <w:r>
        <w:t>o</w:t>
      </w:r>
      <w:r w:rsidRPr="00912796">
        <w:t xml:space="preserve"> propone, </w:t>
      </w:r>
      <w:r>
        <w:t xml:space="preserve">lo </w:t>
      </w:r>
      <w:r w:rsidRPr="00912796">
        <w:t>hemos firmado también con Euskal Herria Bildu</w:t>
      </w:r>
      <w:r>
        <w:t>,</w:t>
      </w:r>
      <w:r w:rsidRPr="00912796">
        <w:t xml:space="preserve"> que no se concierte ningún aula nueva en las zonas</w:t>
      </w:r>
      <w:r>
        <w:t xml:space="preserve"> en las</w:t>
      </w:r>
      <w:r w:rsidRPr="00912796">
        <w:t xml:space="preserve"> que existen plazas públicas suficientes para atender la demanda</w:t>
      </w:r>
      <w:r>
        <w:t>;</w:t>
      </w:r>
      <w:r w:rsidRPr="00912796">
        <w:t xml:space="preserve"> como pasa, como pasa en muchas zonas de nuestro país y como pasa y está estalla</w:t>
      </w:r>
      <w:r>
        <w:t>ndo en las manos del Gobierno, pasa en Ordizia. P</w:t>
      </w:r>
      <w:r w:rsidRPr="00912796">
        <w:t>or poner suelo un ejemplo.</w:t>
      </w:r>
    </w:p>
    <w:p w:rsidR="00AA3E14" w:rsidRDefault="00AA3E14" w:rsidP="00393D74">
      <w:pPr>
        <w:pStyle w:val="Texto"/>
      </w:pPr>
    </w:p>
    <w:p w:rsidR="00AA3E14" w:rsidRDefault="00AA3E14" w:rsidP="00393D74">
      <w:pPr>
        <w:pStyle w:val="Texto"/>
      </w:pPr>
      <w:r w:rsidRPr="00912796">
        <w:rPr>
          <w:lang w:val="eu-ES"/>
        </w:rPr>
        <w:t xml:space="preserve">Bukatzeko, badirudi </w:t>
      </w:r>
      <w:r>
        <w:rPr>
          <w:lang w:val="eu-ES"/>
        </w:rPr>
        <w:t>legegintzaren</w:t>
      </w:r>
      <w:r w:rsidRPr="00912796">
        <w:rPr>
          <w:lang w:val="eu-ES"/>
        </w:rPr>
        <w:t xml:space="preserve"> bukaeran </w:t>
      </w:r>
      <w:r>
        <w:rPr>
          <w:lang w:val="eu-ES"/>
        </w:rPr>
        <w:t>gaudela, ez</w:t>
      </w:r>
      <w:r w:rsidRPr="00912796">
        <w:rPr>
          <w:lang w:val="eu-ES"/>
        </w:rPr>
        <w:t xml:space="preserve"> dakigu gaur</w:t>
      </w:r>
      <w:r>
        <w:rPr>
          <w:lang w:val="eu-ES"/>
        </w:rPr>
        <w:t>,</w:t>
      </w:r>
      <w:r w:rsidRPr="00912796">
        <w:rPr>
          <w:lang w:val="eu-ES"/>
        </w:rPr>
        <w:t xml:space="preserve"> bihar, hurrengo astean</w:t>
      </w:r>
      <w:r>
        <w:rPr>
          <w:lang w:val="eu-ES"/>
        </w:rPr>
        <w:t>. Eta ia modu solemne</w:t>
      </w:r>
      <w:r w:rsidRPr="00912796">
        <w:rPr>
          <w:lang w:val="eu-ES"/>
        </w:rPr>
        <w:t xml:space="preserve"> batean esan dezakegu </w:t>
      </w:r>
      <w:r>
        <w:rPr>
          <w:lang w:val="eu-ES"/>
        </w:rPr>
        <w:t>Gobernu honek hezkuntza arloan kurtsoa ez duela gainditu.</w:t>
      </w:r>
      <w:r w:rsidRPr="00912796">
        <w:t xml:space="preserve"> Hemos tenido huelgas en la concertada</w:t>
      </w:r>
      <w:r>
        <w:t>,</w:t>
      </w:r>
      <w:r w:rsidRPr="00912796">
        <w:t xml:space="preserve"> movilizaciones de la pública</w:t>
      </w:r>
      <w:r>
        <w:t>, f</w:t>
      </w:r>
      <w:r w:rsidRPr="00912796">
        <w:t>alta de acuerdo, falta de desarrollo de los acuerdos con los sindicatos de la pública. No se ha presentado la famosa Ley de Educación</w:t>
      </w:r>
      <w:r>
        <w:t>,</w:t>
      </w:r>
      <w:r w:rsidRPr="00912796">
        <w:t xml:space="preserve"> y si se presenta </w:t>
      </w:r>
      <w:r>
        <w:t xml:space="preserve">en </w:t>
      </w:r>
      <w:r w:rsidRPr="00912796">
        <w:t xml:space="preserve">los días </w:t>
      </w:r>
      <w:r>
        <w:t xml:space="preserve">o </w:t>
      </w:r>
      <w:r w:rsidRPr="00912796">
        <w:t xml:space="preserve">semanas que nos quedan </w:t>
      </w:r>
      <w:r>
        <w:t xml:space="preserve">va a ser </w:t>
      </w:r>
      <w:r w:rsidRPr="00912796">
        <w:t>una presentació</w:t>
      </w:r>
      <w:r>
        <w:t xml:space="preserve">n totalmente abocada al fracaso. Tiraron </w:t>
      </w:r>
      <w:r w:rsidRPr="00912796">
        <w:t xml:space="preserve">una ILP popular, una iniciativa legislativa popular a la basura </w:t>
      </w:r>
      <w:r>
        <w:t>–retomo</w:t>
      </w:r>
      <w:r w:rsidRPr="00912796">
        <w:t xml:space="preserve"> mis palabras de ese debate</w:t>
      </w:r>
      <w:r>
        <w:t>–</w:t>
      </w:r>
      <w:r w:rsidRPr="00912796">
        <w:t xml:space="preserve"> diciendo que</w:t>
      </w:r>
      <w:r>
        <w:t>,</w:t>
      </w:r>
      <w:r w:rsidRPr="00912796">
        <w:t xml:space="preserve"> bueno</w:t>
      </w:r>
      <w:r>
        <w:t>, que</w:t>
      </w:r>
      <w:r w:rsidRPr="00912796">
        <w:t xml:space="preserve"> esas medidas </w:t>
      </w:r>
      <w:r>
        <w:t>las iban a</w:t>
      </w:r>
      <w:r w:rsidRPr="00912796">
        <w:t xml:space="preserve"> incluir en la Ley de Educación</w:t>
      </w:r>
      <w:r>
        <w:t>,</w:t>
      </w:r>
      <w:r w:rsidRPr="00912796">
        <w:t xml:space="preserve"> pues una legislatura perdida en esa materia</w:t>
      </w:r>
      <w:r>
        <w:t>.</w:t>
      </w:r>
      <w:r w:rsidRPr="00912796">
        <w:t xml:space="preserve"> Y</w:t>
      </w:r>
      <w:r>
        <w:t>,</w:t>
      </w:r>
      <w:r w:rsidRPr="00912796">
        <w:t xml:space="preserve"> además</w:t>
      </w:r>
      <w:r>
        <w:t>,</w:t>
      </w:r>
      <w:r w:rsidRPr="00912796">
        <w:t xml:space="preserve"> lo más grave, no hay confianza entre los interlocutores que tienen en el sistema público</w:t>
      </w:r>
      <w:r>
        <w:t>,</w:t>
      </w:r>
      <w:r w:rsidRPr="00912796">
        <w:t xml:space="preserve"> ni con los sindicatos ni con las de </w:t>
      </w:r>
      <w:r>
        <w:t>diferentes</w:t>
      </w:r>
      <w:r w:rsidRPr="00912796">
        <w:t xml:space="preserve"> asociaciones que trabajan en la educación pública</w:t>
      </w:r>
      <w:r>
        <w:t>.</w:t>
      </w:r>
    </w:p>
    <w:p w:rsidR="00AA3E14" w:rsidRDefault="00AA3E14" w:rsidP="00393D74">
      <w:pPr>
        <w:pStyle w:val="Texto"/>
      </w:pPr>
    </w:p>
    <w:p w:rsidR="00AA3E14" w:rsidRDefault="00AA3E14" w:rsidP="00393D74">
      <w:pPr>
        <w:pStyle w:val="Texto"/>
      </w:pPr>
      <w:r w:rsidRPr="00EE33E3">
        <w:rPr>
          <w:lang w:val="eu-ES"/>
        </w:rPr>
        <w:t>Eta nik ez dakit hemen jarraituko</w:t>
      </w:r>
      <w:r>
        <w:rPr>
          <w:lang w:val="eu-ES"/>
        </w:rPr>
        <w:t xml:space="preserve"> dudan ala ez</w:t>
      </w:r>
      <w:r w:rsidRPr="00EE33E3">
        <w:rPr>
          <w:lang w:val="eu-ES"/>
        </w:rPr>
        <w:t>, b</w:t>
      </w:r>
      <w:r>
        <w:rPr>
          <w:lang w:val="eu-ES"/>
        </w:rPr>
        <w:t>a</w:t>
      </w:r>
      <w:r w:rsidRPr="00EE33E3">
        <w:rPr>
          <w:lang w:val="eu-ES"/>
        </w:rPr>
        <w:t>ina</w:t>
      </w:r>
      <w:r>
        <w:rPr>
          <w:lang w:val="eu-ES"/>
        </w:rPr>
        <w:t>,</w:t>
      </w:r>
      <w:r w:rsidRPr="00EE33E3">
        <w:rPr>
          <w:lang w:val="eu-ES"/>
        </w:rPr>
        <w:t xml:space="preserve"> </w:t>
      </w:r>
      <w:r>
        <w:rPr>
          <w:lang w:val="eu-ES"/>
        </w:rPr>
        <w:t>benetan,</w:t>
      </w:r>
      <w:r w:rsidRPr="00EE33E3">
        <w:rPr>
          <w:lang w:val="eu-ES"/>
        </w:rPr>
        <w:t xml:space="preserve"> bai</w:t>
      </w:r>
      <w:r w:rsidRPr="00912796">
        <w:rPr>
          <w:lang w:val="eu-ES"/>
        </w:rPr>
        <w:t xml:space="preserve"> espero dut orain arte gure hezkuntza sistema</w:t>
      </w:r>
      <w:r>
        <w:rPr>
          <w:lang w:val="eu-ES"/>
        </w:rPr>
        <w:t>n</w:t>
      </w:r>
      <w:r w:rsidRPr="00912796">
        <w:rPr>
          <w:lang w:val="eu-ES"/>
        </w:rPr>
        <w:t xml:space="preserve"> </w:t>
      </w:r>
      <w:r>
        <w:rPr>
          <w:lang w:val="eu-ES"/>
        </w:rPr>
        <w:t>egon den</w:t>
      </w:r>
      <w:r w:rsidRPr="00912796">
        <w:rPr>
          <w:lang w:val="eu-ES"/>
        </w:rPr>
        <w:t xml:space="preserve"> lidergoa aldatzea. Hori bai espero dut</w:t>
      </w:r>
      <w:r>
        <w:rPr>
          <w:lang w:val="eu-ES"/>
        </w:rPr>
        <w:t xml:space="preserve">. Uste </w:t>
      </w:r>
      <w:r w:rsidRPr="00912796">
        <w:rPr>
          <w:lang w:val="eu-ES"/>
        </w:rPr>
        <w:t>dut gure herriarentzako berri ona izango</w:t>
      </w:r>
      <w:r w:rsidRPr="00912796">
        <w:t xml:space="preserve"> zen</w:t>
      </w:r>
      <w:r>
        <w:t>. N</w:t>
      </w:r>
      <w:r w:rsidRPr="00912796">
        <w:t xml:space="preserve">uestro pueblo, nuestro sistema educativo público </w:t>
      </w:r>
      <w:r>
        <w:t>necesita personas que crean en é</w:t>
      </w:r>
      <w:r w:rsidRPr="00912796">
        <w:t>l</w:t>
      </w:r>
      <w:r>
        <w:t>,</w:t>
      </w:r>
      <w:r w:rsidRPr="00912796">
        <w:t xml:space="preserve"> en ese sistema educativo público al frente</w:t>
      </w:r>
      <w:r>
        <w:t>. E</w:t>
      </w:r>
      <w:r w:rsidRPr="00912796">
        <w:t>n la med</w:t>
      </w:r>
      <w:r>
        <w:t>ida de nuestras posibilidades, h</w:t>
      </w:r>
      <w:r w:rsidRPr="00912796">
        <w:t>oy</w:t>
      </w:r>
      <w:r>
        <w:t>,</w:t>
      </w:r>
      <w:r w:rsidRPr="00912796">
        <w:t xml:space="preserve"> mañana, en las elecciones</w:t>
      </w:r>
      <w:r>
        <w:t>,</w:t>
      </w:r>
      <w:r w:rsidRPr="00912796">
        <w:t xml:space="preserve"> después y dentro de </w:t>
      </w:r>
      <w:r>
        <w:t>4</w:t>
      </w:r>
      <w:r w:rsidRPr="00912796">
        <w:t xml:space="preserve">, </w:t>
      </w:r>
      <w:r>
        <w:t>8</w:t>
      </w:r>
      <w:r w:rsidRPr="00912796">
        <w:t xml:space="preserve"> y 12 años, seguiremos contribuyendo a</w:t>
      </w:r>
      <w:r>
        <w:t>l</w:t>
      </w:r>
      <w:r w:rsidRPr="00912796">
        <w:t xml:space="preserve"> des</w:t>
      </w:r>
      <w:r>
        <w:t>arrollo de la educación pública. P</w:t>
      </w:r>
      <w:r w:rsidRPr="00912796">
        <w:t xml:space="preserve">orque utilizando </w:t>
      </w:r>
      <w:r>
        <w:t xml:space="preserve">la </w:t>
      </w:r>
      <w:r w:rsidRPr="00912796">
        <w:t xml:space="preserve">aportación </w:t>
      </w:r>
      <w:r>
        <w:t xml:space="preserve">de </w:t>
      </w:r>
      <w:r w:rsidRPr="00912796">
        <w:t>un gran intelectual</w:t>
      </w:r>
      <w:r>
        <w:t>,</w:t>
      </w:r>
      <w:r w:rsidRPr="00912796">
        <w:t xml:space="preserve"> de una persona que </w:t>
      </w:r>
      <w:r>
        <w:t>se</w:t>
      </w:r>
      <w:r w:rsidRPr="00912796">
        <w:t xml:space="preserve"> nos acaba de ir</w:t>
      </w:r>
      <w:r>
        <w:t>, y</w:t>
      </w:r>
      <w:r w:rsidRPr="00912796">
        <w:t xml:space="preserve"> dándole un poco la vuelta de </w:t>
      </w:r>
      <w:r>
        <w:t>José Luis C</w:t>
      </w:r>
      <w:r w:rsidRPr="00912796">
        <w:t>uerda</w:t>
      </w:r>
      <w:r>
        <w:t>,</w:t>
      </w:r>
      <w:r w:rsidRPr="00912796">
        <w:t xml:space="preserve"> en educaci</w:t>
      </w:r>
      <w:r>
        <w:t>ón</w:t>
      </w:r>
      <w:r w:rsidRPr="00912796">
        <w:t xml:space="preserve"> casi todo el mundo </w:t>
      </w:r>
      <w:r>
        <w:t xml:space="preserve">es </w:t>
      </w:r>
      <w:r w:rsidRPr="00912796">
        <w:t>contingente, pero solo la educación pública</w:t>
      </w:r>
      <w:r>
        <w:t xml:space="preserve"> es necesaria.</w:t>
      </w:r>
    </w:p>
    <w:p w:rsidR="00AA3E14" w:rsidRDefault="00AA3E14" w:rsidP="00393D74">
      <w:pPr>
        <w:pStyle w:val="Texto"/>
      </w:pPr>
    </w:p>
    <w:p w:rsidR="00AA3E14" w:rsidRDefault="00AA3E14" w:rsidP="00393D74">
      <w:pPr>
        <w:pStyle w:val="Texto"/>
        <w:rPr>
          <w:lang w:val="eu-ES"/>
        </w:rPr>
      </w:pPr>
      <w:r w:rsidRPr="00912796">
        <w:t>E</w:t>
      </w:r>
      <w:r w:rsidRPr="00912796">
        <w:rPr>
          <w:lang w:val="eu-ES"/>
        </w:rPr>
        <w:t>skerrik asko</w:t>
      </w:r>
      <w:r>
        <w:rPr>
          <w:lang w:val="eu-ES"/>
        </w:rPr>
        <w:t>.</w:t>
      </w:r>
    </w:p>
    <w:p w:rsidR="00AA3E14" w:rsidRDefault="00AA3E14" w:rsidP="00393D74">
      <w:pPr>
        <w:pStyle w:val="Texto"/>
        <w:rPr>
          <w:lang w:val="eu-ES"/>
        </w:rPr>
      </w:pPr>
    </w:p>
    <w:p w:rsidR="00AA3E14" w:rsidRDefault="00AA3E14" w:rsidP="00393D74">
      <w:pPr>
        <w:pStyle w:val="Texto"/>
        <w:rPr>
          <w:lang w:val="eu-ES"/>
        </w:rPr>
      </w:pPr>
    </w:p>
    <w:p w:rsidR="00AA3E14" w:rsidRDefault="00AA3E14" w:rsidP="00393D74">
      <w:pPr>
        <w:pStyle w:val="Texto"/>
        <w:rPr>
          <w:lang w:val="eu-ES"/>
        </w:rPr>
      </w:pPr>
      <w:r w:rsidRPr="00E03AC4">
        <w:rPr>
          <w:rFonts w:ascii="Futura Md BT" w:hAnsi="Futura Md BT"/>
          <w:lang w:val="eu-ES"/>
        </w:rPr>
        <w:t>LEHENDAKARIAK</w:t>
      </w:r>
      <w:r>
        <w:rPr>
          <w:lang w:val="eu-ES"/>
        </w:rPr>
        <w:t>: Eskerrik asko,</w:t>
      </w:r>
      <w:r w:rsidRPr="00912796">
        <w:rPr>
          <w:lang w:val="eu-ES"/>
        </w:rPr>
        <w:t xml:space="preserve"> Mart</w:t>
      </w:r>
      <w:r>
        <w:rPr>
          <w:lang w:val="eu-ES"/>
        </w:rPr>
        <w:t>í</w:t>
      </w:r>
      <w:r w:rsidRPr="00912796">
        <w:rPr>
          <w:lang w:val="eu-ES"/>
        </w:rPr>
        <w:t>nez</w:t>
      </w:r>
      <w:r>
        <w:rPr>
          <w:lang w:val="eu-ES"/>
        </w:rPr>
        <w:t xml:space="preserve"> Zatón jauna. </w:t>
      </w:r>
    </w:p>
    <w:p w:rsidR="00AA3E14" w:rsidRDefault="00AA3E14" w:rsidP="00393D74">
      <w:pPr>
        <w:pStyle w:val="Texto"/>
        <w:rPr>
          <w:lang w:val="eu-ES"/>
        </w:rPr>
      </w:pPr>
    </w:p>
    <w:p w:rsidR="00AA3E14" w:rsidRDefault="00AA3E14" w:rsidP="00393D74">
      <w:pPr>
        <w:pStyle w:val="Texto"/>
        <w:rPr>
          <w:lang w:val="eu-ES"/>
        </w:rPr>
      </w:pPr>
      <w:r>
        <w:rPr>
          <w:lang w:val="eu-ES"/>
        </w:rPr>
        <w:t>Z</w:t>
      </w:r>
      <w:r w:rsidRPr="00912796">
        <w:rPr>
          <w:lang w:val="eu-ES"/>
        </w:rPr>
        <w:t xml:space="preserve">uzenketak aurkeztu dituzten taldeen txandara pasatuz, EH Bildu taldearen ordezkaria, </w:t>
      </w:r>
      <w:r>
        <w:rPr>
          <w:lang w:val="eu-ES"/>
        </w:rPr>
        <w:t>Ubera andrea, zurea da hitza.</w:t>
      </w:r>
    </w:p>
    <w:p w:rsidR="00AA3E14" w:rsidRDefault="00AA3E14" w:rsidP="00393D74">
      <w:pPr>
        <w:pStyle w:val="Texto"/>
        <w:rPr>
          <w:lang w:val="eu-ES"/>
        </w:rPr>
      </w:pPr>
    </w:p>
    <w:p w:rsidR="00AA3E14" w:rsidRDefault="00AA3E14" w:rsidP="00393D74">
      <w:pPr>
        <w:pStyle w:val="Texto"/>
        <w:rPr>
          <w:lang w:val="eu-ES"/>
        </w:rPr>
      </w:pPr>
    </w:p>
    <w:p w:rsidR="00AA3E14" w:rsidRDefault="00AA3E14" w:rsidP="00393D74">
      <w:pPr>
        <w:pStyle w:val="Texto"/>
        <w:rPr>
          <w:lang w:val="eu-ES"/>
        </w:rPr>
      </w:pPr>
      <w:r w:rsidRPr="00E03AC4">
        <w:rPr>
          <w:rFonts w:ascii="Futura Md BT" w:hAnsi="Futura Md BT"/>
          <w:lang w:val="eu-ES"/>
        </w:rPr>
        <w:t>UBERA ARANZETA</w:t>
      </w:r>
      <w:r>
        <w:rPr>
          <w:lang w:val="eu-ES"/>
        </w:rPr>
        <w:t xml:space="preserve"> andreak:</w:t>
      </w:r>
      <w:r w:rsidRPr="00912796">
        <w:rPr>
          <w:lang w:val="eu-ES"/>
        </w:rPr>
        <w:t xml:space="preserve"> </w:t>
      </w:r>
      <w:r>
        <w:rPr>
          <w:lang w:val="eu-ES"/>
        </w:rPr>
        <w:t>Egun on.</w:t>
      </w:r>
    </w:p>
    <w:p w:rsidR="00AA3E14" w:rsidRDefault="00AA3E14" w:rsidP="00393D74">
      <w:pPr>
        <w:pStyle w:val="Texto"/>
        <w:rPr>
          <w:lang w:val="eu-ES"/>
        </w:rPr>
      </w:pPr>
    </w:p>
    <w:p w:rsidR="00AA3E14" w:rsidRDefault="00AA3E14" w:rsidP="00393D74">
      <w:pPr>
        <w:pStyle w:val="Texto"/>
        <w:rPr>
          <w:lang w:val="eu-ES"/>
        </w:rPr>
      </w:pPr>
      <w:r w:rsidRPr="00912796">
        <w:rPr>
          <w:lang w:val="eu-ES"/>
        </w:rPr>
        <w:t>Lehen</w:t>
      </w:r>
      <w:r>
        <w:rPr>
          <w:lang w:val="eu-ES"/>
        </w:rPr>
        <w:t>ik eta behin, eskertu nahi diot Elkarrekin-Ahal Duguri</w:t>
      </w:r>
      <w:r w:rsidRPr="00912796">
        <w:rPr>
          <w:lang w:val="eu-ES"/>
        </w:rPr>
        <w:t xml:space="preserve"> eskola maparen eztabaida gaur osoko bilkurara elkartzea</w:t>
      </w:r>
      <w:r>
        <w:rPr>
          <w:lang w:val="eu-ES"/>
        </w:rPr>
        <w:t>,</w:t>
      </w:r>
      <w:r w:rsidRPr="00912796">
        <w:rPr>
          <w:lang w:val="eu-ES"/>
        </w:rPr>
        <w:t xml:space="preserve"> behintzat bada zerbait</w:t>
      </w:r>
      <w:r>
        <w:rPr>
          <w:lang w:val="eu-ES"/>
        </w:rPr>
        <w:t>,</w:t>
      </w:r>
      <w:r w:rsidRPr="00912796">
        <w:rPr>
          <w:lang w:val="eu-ES"/>
        </w:rPr>
        <w:t xml:space="preserve"> gure legez</w:t>
      </w:r>
      <w:r>
        <w:rPr>
          <w:lang w:val="eu-ES"/>
        </w:rPr>
        <w:t xml:space="preserve"> </w:t>
      </w:r>
      <w:r w:rsidRPr="00912796">
        <w:rPr>
          <w:lang w:val="eu-ES"/>
        </w:rPr>
        <w:t xml:space="preserve">besteko proposamena </w:t>
      </w:r>
      <w:r>
        <w:rPr>
          <w:lang w:val="eu-ES"/>
        </w:rPr>
        <w:t>M</w:t>
      </w:r>
      <w:r w:rsidRPr="00912796">
        <w:rPr>
          <w:lang w:val="eu-ES"/>
        </w:rPr>
        <w:t>a</w:t>
      </w:r>
      <w:r>
        <w:rPr>
          <w:lang w:val="eu-ES"/>
        </w:rPr>
        <w:t xml:space="preserve">haian </w:t>
      </w:r>
      <w:r w:rsidRPr="00912796">
        <w:rPr>
          <w:lang w:val="eu-ES"/>
        </w:rPr>
        <w:t>atzera bota ostean eta eztabaidarako bidea itxi ostean. Beraz, nahiz eta jatorrizko proposamena gurea ez izan, lortu dugu eztabaida osoko bilkurara ekartzea.</w:t>
      </w:r>
    </w:p>
    <w:p w:rsidR="00AA3E14" w:rsidRDefault="00AA3E14" w:rsidP="00393D74">
      <w:pPr>
        <w:pStyle w:val="Texto"/>
        <w:rPr>
          <w:lang w:val="eu-ES"/>
        </w:rPr>
      </w:pPr>
    </w:p>
    <w:p w:rsidR="00AA3E14" w:rsidRDefault="00AA3E14" w:rsidP="00393D74">
      <w:pPr>
        <w:pStyle w:val="Texto"/>
        <w:rPr>
          <w:lang w:val="eu-ES"/>
        </w:rPr>
      </w:pPr>
      <w:r>
        <w:rPr>
          <w:lang w:val="eu-ES"/>
        </w:rPr>
        <w:t>Guretzat eztabaida urgentea da, p</w:t>
      </w:r>
      <w:r w:rsidRPr="00912796">
        <w:rPr>
          <w:lang w:val="eu-ES"/>
        </w:rPr>
        <w:t>remiazkoa da. Bat nator Mart</w:t>
      </w:r>
      <w:r>
        <w:rPr>
          <w:lang w:val="eu-ES"/>
        </w:rPr>
        <w:t>ínez jaunak esandakoekin:</w:t>
      </w:r>
      <w:r w:rsidRPr="00912796">
        <w:rPr>
          <w:lang w:val="eu-ES"/>
        </w:rPr>
        <w:t xml:space="preserve"> hor dago ga</w:t>
      </w:r>
      <w:r>
        <w:rPr>
          <w:lang w:val="eu-ES"/>
        </w:rPr>
        <w:t xml:space="preserve">koetariko bat. Zeren, badirudi, </w:t>
      </w:r>
      <w:r w:rsidRPr="00912796">
        <w:rPr>
          <w:lang w:val="eu-ES"/>
        </w:rPr>
        <w:t>balizko lege berriak hezkuntzan dagoen arazoa konponduko duela</w:t>
      </w:r>
      <w:r>
        <w:rPr>
          <w:lang w:val="eu-ES"/>
        </w:rPr>
        <w:t>,</w:t>
      </w:r>
      <w:r w:rsidRPr="00912796">
        <w:rPr>
          <w:lang w:val="eu-ES"/>
        </w:rPr>
        <w:t xml:space="preserve"> edo eta balizko lege berriaren izenean arazoei ihes egin </w:t>
      </w:r>
      <w:r>
        <w:rPr>
          <w:lang w:val="eu-ES"/>
        </w:rPr>
        <w:t xml:space="preserve">nahi </w:t>
      </w:r>
      <w:r w:rsidRPr="00912796">
        <w:rPr>
          <w:lang w:val="eu-ES"/>
        </w:rPr>
        <w:t>da. Zeren momentu honetan, balizko lege horren izenean indarrean dagoen eredu pribatizatzailea egonkortzen ari da</w:t>
      </w:r>
      <w:r>
        <w:rPr>
          <w:lang w:val="eu-ES"/>
        </w:rPr>
        <w:t>,</w:t>
      </w:r>
      <w:r w:rsidRPr="00912796">
        <w:rPr>
          <w:lang w:val="eu-ES"/>
        </w:rPr>
        <w:t xml:space="preserve"> behar gehien dituzten i</w:t>
      </w:r>
      <w:r>
        <w:rPr>
          <w:lang w:val="eu-ES"/>
        </w:rPr>
        <w:t>kasle eta familiak bazterrean uzten</w:t>
      </w:r>
      <w:r w:rsidRPr="00912796">
        <w:rPr>
          <w:lang w:val="eu-ES"/>
        </w:rPr>
        <w:t xml:space="preserve"> ari</w:t>
      </w:r>
      <w:r>
        <w:rPr>
          <w:lang w:val="eu-ES"/>
        </w:rPr>
        <w:t xml:space="preserve"> dira, ekitatea atzera </w:t>
      </w:r>
      <w:r w:rsidRPr="00912796">
        <w:rPr>
          <w:lang w:val="eu-ES"/>
        </w:rPr>
        <w:t>garamatza</w:t>
      </w:r>
      <w:r>
        <w:rPr>
          <w:lang w:val="eu-ES"/>
        </w:rPr>
        <w:t>n</w:t>
      </w:r>
      <w:r w:rsidRPr="00912796">
        <w:rPr>
          <w:lang w:val="eu-ES"/>
        </w:rPr>
        <w:t xml:space="preserve"> ereduan sakontzen du</w:t>
      </w:r>
      <w:r>
        <w:rPr>
          <w:lang w:val="eu-ES"/>
        </w:rPr>
        <w:t>, e</w:t>
      </w:r>
      <w:r w:rsidRPr="00912796">
        <w:rPr>
          <w:lang w:val="eu-ES"/>
        </w:rPr>
        <w:t xml:space="preserve">ta emaitzetan ere </w:t>
      </w:r>
      <w:r>
        <w:rPr>
          <w:lang w:val="eu-ES"/>
        </w:rPr>
        <w:t>2009ko mailetan mantentzen gara</w:t>
      </w:r>
      <w:r w:rsidRPr="00912796">
        <w:rPr>
          <w:lang w:val="eu-ES"/>
        </w:rPr>
        <w:t xml:space="preserve"> bataz beste</w:t>
      </w:r>
      <w:r>
        <w:rPr>
          <w:lang w:val="eu-ES"/>
        </w:rPr>
        <w:t>,</w:t>
      </w:r>
      <w:r w:rsidRPr="00912796">
        <w:rPr>
          <w:lang w:val="eu-ES"/>
        </w:rPr>
        <w:t xml:space="preserve"> azkeneko </w:t>
      </w:r>
      <w:r>
        <w:rPr>
          <w:lang w:val="eu-ES"/>
        </w:rPr>
        <w:t>ebaluazio diagnostikoa ikustea besterik ez dago.</w:t>
      </w:r>
    </w:p>
    <w:p w:rsidR="00AA3E14" w:rsidRDefault="00AA3E14" w:rsidP="00393D74">
      <w:pPr>
        <w:pStyle w:val="Texto"/>
        <w:rPr>
          <w:lang w:val="eu-ES"/>
        </w:rPr>
      </w:pPr>
    </w:p>
    <w:p w:rsidR="00AA3E14" w:rsidRDefault="00AA3E14" w:rsidP="00393D74">
      <w:pPr>
        <w:pStyle w:val="Texto"/>
        <w:rPr>
          <w:lang w:val="eu-ES"/>
        </w:rPr>
      </w:pPr>
      <w:r w:rsidRPr="00912796">
        <w:rPr>
          <w:lang w:val="eu-ES"/>
        </w:rPr>
        <w:t>Ez dakigu erabaki guzti horiek kontzienteak diren ed</w:t>
      </w:r>
      <w:r>
        <w:rPr>
          <w:lang w:val="eu-ES"/>
        </w:rPr>
        <w:t xml:space="preserve">o inertziak eramaten duen </w:t>
      </w:r>
      <w:r w:rsidRPr="00912796">
        <w:rPr>
          <w:lang w:val="eu-ES"/>
        </w:rPr>
        <w:t>Gobernua norabide horretatik</w:t>
      </w:r>
      <w:r>
        <w:rPr>
          <w:lang w:val="eu-ES"/>
        </w:rPr>
        <w:t>, ez? B</w:t>
      </w:r>
      <w:r w:rsidRPr="00912796">
        <w:rPr>
          <w:lang w:val="eu-ES"/>
        </w:rPr>
        <w:t>aina gainerako eremuetan</w:t>
      </w:r>
      <w:r>
        <w:rPr>
          <w:lang w:val="eu-ES"/>
        </w:rPr>
        <w:t>,</w:t>
      </w:r>
      <w:r w:rsidRPr="00912796">
        <w:rPr>
          <w:lang w:val="eu-ES"/>
        </w:rPr>
        <w:t xml:space="preserve"> Gobernu honek indarrean </w:t>
      </w:r>
      <w:r>
        <w:rPr>
          <w:lang w:val="eu-ES"/>
        </w:rPr>
        <w:t>dituen</w:t>
      </w:r>
      <w:r w:rsidRPr="00912796">
        <w:rPr>
          <w:lang w:val="eu-ES"/>
        </w:rPr>
        <w:t xml:space="preserve"> politikak ikusita</w:t>
      </w:r>
      <w:r>
        <w:rPr>
          <w:lang w:val="eu-ES"/>
        </w:rPr>
        <w:t>,</w:t>
      </w:r>
      <w:r w:rsidRPr="00912796">
        <w:rPr>
          <w:lang w:val="eu-ES"/>
        </w:rPr>
        <w:t xml:space="preserve"> gizarte arrakala a</w:t>
      </w:r>
      <w:r>
        <w:rPr>
          <w:lang w:val="eu-ES"/>
        </w:rPr>
        <w:t>rea</w:t>
      </w:r>
      <w:r w:rsidRPr="00912796">
        <w:rPr>
          <w:lang w:val="eu-ES"/>
        </w:rPr>
        <w:t>got</w:t>
      </w:r>
      <w:r>
        <w:rPr>
          <w:lang w:val="eu-ES"/>
        </w:rPr>
        <w:t>z</w:t>
      </w:r>
      <w:r w:rsidRPr="00912796">
        <w:rPr>
          <w:lang w:val="eu-ES"/>
        </w:rPr>
        <w:t>en duten politika horiek ikusita</w:t>
      </w:r>
      <w:r>
        <w:rPr>
          <w:lang w:val="eu-ES"/>
        </w:rPr>
        <w:t xml:space="preserve">, ongizate maila sozial </w:t>
      </w:r>
      <w:r w:rsidRPr="00912796">
        <w:rPr>
          <w:lang w:val="eu-ES"/>
        </w:rPr>
        <w:t>ekonomiko bat</w:t>
      </w:r>
      <w:r>
        <w:rPr>
          <w:lang w:val="eu-ES"/>
        </w:rPr>
        <w:t xml:space="preserve">zuetara </w:t>
      </w:r>
      <w:r w:rsidRPr="00912796">
        <w:rPr>
          <w:lang w:val="eu-ES"/>
        </w:rPr>
        <w:t>begira bideratzen dela ikusita, ba badu zentzua hezkuntza, ikasketak</w:t>
      </w:r>
      <w:r>
        <w:rPr>
          <w:lang w:val="eu-ES"/>
        </w:rPr>
        <w:t>,</w:t>
      </w:r>
      <w:r w:rsidRPr="00912796">
        <w:rPr>
          <w:lang w:val="eu-ES"/>
        </w:rPr>
        <w:t xml:space="preserve"> maila sozial ekonomiko zehatz batzuei bideratua egotea</w:t>
      </w:r>
      <w:r>
        <w:rPr>
          <w:lang w:val="eu-ES"/>
        </w:rPr>
        <w:t>;</w:t>
      </w:r>
      <w:r w:rsidRPr="00912796">
        <w:rPr>
          <w:lang w:val="eu-ES"/>
        </w:rPr>
        <w:t xml:space="preserve"> eta</w:t>
      </w:r>
      <w:r>
        <w:rPr>
          <w:lang w:val="eu-ES"/>
        </w:rPr>
        <w:t>,</w:t>
      </w:r>
      <w:r w:rsidRPr="00912796">
        <w:rPr>
          <w:lang w:val="eu-ES"/>
        </w:rPr>
        <w:t xml:space="preserve"> gainerakoak</w:t>
      </w:r>
      <w:r>
        <w:rPr>
          <w:lang w:val="eu-ES"/>
        </w:rPr>
        <w:t>,</w:t>
      </w:r>
      <w:r w:rsidRPr="00912796">
        <w:rPr>
          <w:lang w:val="eu-ES"/>
        </w:rPr>
        <w:t xml:space="preserve"> eskulan merkea izatera kondenatzera, ez</w:t>
      </w:r>
      <w:r>
        <w:rPr>
          <w:lang w:val="eu-ES"/>
        </w:rPr>
        <w:t>? H</w:t>
      </w:r>
      <w:r w:rsidRPr="00912796">
        <w:rPr>
          <w:lang w:val="eu-ES"/>
        </w:rPr>
        <w:t>orretarako</w:t>
      </w:r>
      <w:r>
        <w:rPr>
          <w:lang w:val="eu-ES"/>
        </w:rPr>
        <w:t xml:space="preserve">, hezkuntza sistema </w:t>
      </w:r>
      <w:r w:rsidRPr="00912796">
        <w:rPr>
          <w:lang w:val="eu-ES"/>
        </w:rPr>
        <w:t>indartzea. Eta horrek zer esan nahi du</w:t>
      </w:r>
      <w:r>
        <w:rPr>
          <w:lang w:val="eu-ES"/>
        </w:rPr>
        <w:t>?</w:t>
      </w:r>
      <w:r w:rsidRPr="00912796">
        <w:rPr>
          <w:lang w:val="eu-ES"/>
        </w:rPr>
        <w:t xml:space="preserve"> Horrek esan nahi du eta </w:t>
      </w:r>
      <w:r>
        <w:rPr>
          <w:lang w:val="eu-ES"/>
        </w:rPr>
        <w:t>ekartzen du aukera berdintasuna</w:t>
      </w:r>
      <w:r w:rsidRPr="00912796">
        <w:rPr>
          <w:lang w:val="eu-ES"/>
        </w:rPr>
        <w:t>re</w:t>
      </w:r>
      <w:r>
        <w:rPr>
          <w:lang w:val="eu-ES"/>
        </w:rPr>
        <w:t>n</w:t>
      </w:r>
      <w:r w:rsidRPr="00912796">
        <w:rPr>
          <w:lang w:val="eu-ES"/>
        </w:rPr>
        <w:t xml:space="preserve"> bermea den eskola publikoa ahultzea. Horrek ekartzen du hezkuntzak bete behar duen funtzio berdintzailea ez betetzea</w:t>
      </w:r>
      <w:r>
        <w:rPr>
          <w:lang w:val="eu-ES"/>
        </w:rPr>
        <w:t>,</w:t>
      </w:r>
      <w:r w:rsidRPr="00912796">
        <w:rPr>
          <w:lang w:val="eu-ES"/>
        </w:rPr>
        <w:t xml:space="preserve"> eta horrek ekartzen du gizarte arrakala</w:t>
      </w:r>
      <w:r>
        <w:rPr>
          <w:lang w:val="eu-ES"/>
        </w:rPr>
        <w:t>n, segregazioan,</w:t>
      </w:r>
      <w:r w:rsidRPr="00912796">
        <w:rPr>
          <w:lang w:val="eu-ES"/>
        </w:rPr>
        <w:t xml:space="preserve"> sakontzea.</w:t>
      </w:r>
    </w:p>
    <w:p w:rsidR="00AA3E14" w:rsidRDefault="00AA3E14" w:rsidP="00393D74">
      <w:pPr>
        <w:pStyle w:val="Texto"/>
        <w:rPr>
          <w:lang w:val="eu-ES"/>
        </w:rPr>
      </w:pPr>
    </w:p>
    <w:p w:rsidR="00AA3E14" w:rsidRPr="0014495D" w:rsidRDefault="00AA3E14" w:rsidP="00393D74">
      <w:pPr>
        <w:pStyle w:val="Texto"/>
        <w:rPr>
          <w:lang w:val="eu-ES"/>
        </w:rPr>
      </w:pPr>
      <w:r w:rsidRPr="00912796">
        <w:rPr>
          <w:lang w:val="eu-ES"/>
        </w:rPr>
        <w:t>Horregatik</w:t>
      </w:r>
      <w:r>
        <w:rPr>
          <w:lang w:val="eu-ES"/>
        </w:rPr>
        <w:t>, atzo esan nuen bezala,</w:t>
      </w:r>
      <w:r w:rsidRPr="00912796">
        <w:rPr>
          <w:lang w:val="eu-ES"/>
        </w:rPr>
        <w:t xml:space="preserve"> hezkuntza merkatu parametroeta</w:t>
      </w:r>
      <w:r>
        <w:rPr>
          <w:lang w:val="eu-ES"/>
        </w:rPr>
        <w:t>n</w:t>
      </w:r>
      <w:r w:rsidRPr="00912796">
        <w:rPr>
          <w:lang w:val="eu-ES"/>
        </w:rPr>
        <w:t xml:space="preserve"> murgildu da</w:t>
      </w:r>
      <w:r>
        <w:rPr>
          <w:lang w:val="eu-ES"/>
        </w:rPr>
        <w:t>,</w:t>
      </w:r>
      <w:r w:rsidRPr="00912796">
        <w:rPr>
          <w:lang w:val="eu-ES"/>
        </w:rPr>
        <w:t xml:space="preserve"> eta parametro hori</w:t>
      </w:r>
      <w:r>
        <w:rPr>
          <w:lang w:val="eu-ES"/>
        </w:rPr>
        <w:t>en markoa</w:t>
      </w:r>
      <w:r w:rsidRPr="00912796">
        <w:rPr>
          <w:lang w:val="eu-ES"/>
        </w:rPr>
        <w:t xml:space="preserve"> eskola mapak eusten du. Matrikulazio sistemak</w:t>
      </w:r>
      <w:r>
        <w:rPr>
          <w:lang w:val="eu-ES"/>
        </w:rPr>
        <w:t>,</w:t>
      </w:r>
      <w:r w:rsidRPr="00912796">
        <w:rPr>
          <w:lang w:val="eu-ES"/>
        </w:rPr>
        <w:t xml:space="preserve"> matrikulazio</w:t>
      </w:r>
      <w:r>
        <w:rPr>
          <w:lang w:val="eu-ES"/>
        </w:rPr>
        <w:t xml:space="preserve"> arauak</w:t>
      </w:r>
      <w:r w:rsidRPr="00912796">
        <w:rPr>
          <w:lang w:val="eu-ES"/>
        </w:rPr>
        <w:t xml:space="preserve"> ez betetzea eta ez betearaztea </w:t>
      </w:r>
      <w:r>
        <w:rPr>
          <w:lang w:val="eu-ES"/>
        </w:rPr>
        <w:t>ahalbidetzen</w:t>
      </w:r>
      <w:r w:rsidRPr="00912796">
        <w:rPr>
          <w:lang w:val="eu-ES"/>
        </w:rPr>
        <w:t xml:space="preserve"> du</w:t>
      </w:r>
      <w:r>
        <w:rPr>
          <w:lang w:val="eu-ES"/>
        </w:rPr>
        <w:t>,</w:t>
      </w:r>
      <w:r w:rsidRPr="00912796">
        <w:rPr>
          <w:lang w:val="eu-ES"/>
        </w:rPr>
        <w:t xml:space="preserve"> pertsonak objektu hutsa bilakatzen dira</w:t>
      </w:r>
      <w:r w:rsidR="006848F3">
        <w:rPr>
          <w:lang w:val="eu-ES"/>
        </w:rPr>
        <w:t>,</w:t>
      </w:r>
      <w:r w:rsidRPr="00912796">
        <w:rPr>
          <w:lang w:val="eu-ES"/>
        </w:rPr>
        <w:t xml:space="preserve"> enpresen arteko lehian</w:t>
      </w:r>
      <w:r>
        <w:rPr>
          <w:lang w:val="eu-ES"/>
        </w:rPr>
        <w:t>,</w:t>
      </w:r>
      <w:r w:rsidRPr="00912796">
        <w:rPr>
          <w:lang w:val="eu-ES"/>
        </w:rPr>
        <w:t xml:space="preserve"> eskain</w:t>
      </w:r>
      <w:r w:rsidR="006848F3">
        <w:rPr>
          <w:lang w:val="eu-ES"/>
        </w:rPr>
        <w:t xml:space="preserve">tza </w:t>
      </w:r>
      <w:r w:rsidRPr="00912796">
        <w:rPr>
          <w:lang w:val="eu-ES"/>
        </w:rPr>
        <w:t xml:space="preserve">eskariaren </w:t>
      </w:r>
      <w:r>
        <w:rPr>
          <w:lang w:val="eu-ES"/>
        </w:rPr>
        <w:t>norabidean</w:t>
      </w:r>
      <w:r w:rsidRPr="00912796">
        <w:rPr>
          <w:lang w:val="eu-ES"/>
        </w:rPr>
        <w:t xml:space="preserve"> kokatzen da hezkuntza</w:t>
      </w:r>
      <w:r>
        <w:rPr>
          <w:lang w:val="eu-ES"/>
        </w:rPr>
        <w:t>,</w:t>
      </w:r>
      <w:r w:rsidRPr="00912796">
        <w:rPr>
          <w:lang w:val="eu-ES"/>
        </w:rPr>
        <w:t xml:space="preserve"> sarea</w:t>
      </w:r>
      <w:r>
        <w:rPr>
          <w:lang w:val="eu-ES"/>
        </w:rPr>
        <w:t xml:space="preserve">k enpresa </w:t>
      </w:r>
      <w:r w:rsidR="006848F3">
        <w:rPr>
          <w:lang w:val="eu-ES"/>
        </w:rPr>
        <w:t>bilaka</w:t>
      </w:r>
      <w:r>
        <w:rPr>
          <w:lang w:val="eu-ES"/>
        </w:rPr>
        <w:t>tuta…</w:t>
      </w:r>
    </w:p>
    <w:p w:rsidR="00AA3E14" w:rsidRPr="0014495D" w:rsidRDefault="00AA3E14" w:rsidP="00393D74">
      <w:pPr>
        <w:pStyle w:val="Texto"/>
        <w:rPr>
          <w:lang w:val="eu-ES"/>
        </w:rPr>
      </w:pPr>
    </w:p>
    <w:p w:rsidR="00AA3E14" w:rsidRPr="001A7D0D" w:rsidRDefault="00AA3E14" w:rsidP="00393D74">
      <w:pPr>
        <w:pStyle w:val="Texto"/>
        <w:rPr>
          <w:lang w:val="eu-ES"/>
        </w:rPr>
      </w:pPr>
      <w:r w:rsidRPr="001A7D0D">
        <w:rPr>
          <w:lang w:val="eu-ES"/>
        </w:rPr>
        <w:t>(35. zintaren amaiera)</w:t>
      </w:r>
    </w:p>
    <w:p w:rsidR="00AA3E14" w:rsidRPr="00DA0AE5" w:rsidRDefault="00AA3E14" w:rsidP="001371E3">
      <w:pPr>
        <w:pStyle w:val="Texto"/>
        <w:rPr>
          <w:lang w:val="eu-ES"/>
        </w:rPr>
      </w:pPr>
      <w:r w:rsidRPr="00DA0AE5">
        <w:rPr>
          <w:lang w:val="eu-ES"/>
        </w:rPr>
        <w:t>(36. zintaren hasiera)</w:t>
      </w:r>
    </w:p>
    <w:p w:rsidR="00AA3E14" w:rsidRPr="00DA0AE5" w:rsidRDefault="00AA3E14" w:rsidP="001371E3">
      <w:pPr>
        <w:pStyle w:val="Texto"/>
        <w:rPr>
          <w:lang w:val="eu-ES"/>
        </w:rPr>
      </w:pPr>
    </w:p>
    <w:p w:rsidR="00AA3E14" w:rsidRDefault="00AA3E14" w:rsidP="001371E3">
      <w:pPr>
        <w:pStyle w:val="Texto"/>
        <w:rPr>
          <w:lang w:val="eu-ES"/>
        </w:rPr>
      </w:pPr>
      <w:r w:rsidRPr="00DA0AE5">
        <w:rPr>
          <w:lang w:val="eu-ES"/>
        </w:rPr>
        <w:t xml:space="preserve">… </w:t>
      </w:r>
      <w:r>
        <w:rPr>
          <w:lang w:val="eu-ES"/>
        </w:rPr>
        <w:t>b</w:t>
      </w:r>
      <w:r w:rsidRPr="00DA0AE5">
        <w:rPr>
          <w:lang w:val="eu-ES"/>
        </w:rPr>
        <w:t>ilakatzen dira</w:t>
      </w:r>
      <w:r>
        <w:rPr>
          <w:lang w:val="eu-ES"/>
        </w:rPr>
        <w:t>,</w:t>
      </w:r>
      <w:r w:rsidRPr="00DA0AE5">
        <w:rPr>
          <w:lang w:val="eu-ES"/>
        </w:rPr>
        <w:t xml:space="preserve"> enpresen arteko lehian</w:t>
      </w:r>
      <w:r>
        <w:rPr>
          <w:lang w:val="eu-ES"/>
        </w:rPr>
        <w:t>,</w:t>
      </w:r>
      <w:r w:rsidRPr="00DA0AE5">
        <w:rPr>
          <w:lang w:val="eu-ES"/>
        </w:rPr>
        <w:t xml:space="preserve"> eskaintza eskariaren </w:t>
      </w:r>
      <w:r>
        <w:rPr>
          <w:lang w:val="eu-ES"/>
        </w:rPr>
        <w:t>norabidean</w:t>
      </w:r>
      <w:r w:rsidRPr="00DA0AE5">
        <w:rPr>
          <w:lang w:val="eu-ES"/>
        </w:rPr>
        <w:t xml:space="preserve"> kokatzen da hezkuntza</w:t>
      </w:r>
      <w:r>
        <w:rPr>
          <w:lang w:val="eu-ES"/>
        </w:rPr>
        <w:t>,</w:t>
      </w:r>
      <w:r w:rsidRPr="00DA0AE5">
        <w:rPr>
          <w:lang w:val="eu-ES"/>
        </w:rPr>
        <w:t xml:space="preserve"> sarea enpresa bilakatuta</w:t>
      </w:r>
      <w:r>
        <w:rPr>
          <w:lang w:val="eu-ES"/>
        </w:rPr>
        <w:t>,</w:t>
      </w:r>
      <w:r w:rsidRPr="00DA0AE5">
        <w:rPr>
          <w:lang w:val="eu-ES"/>
        </w:rPr>
        <w:t xml:space="preserve"> lehia </w:t>
      </w:r>
      <w:r>
        <w:rPr>
          <w:lang w:val="eu-ES"/>
        </w:rPr>
        <w:t>hutsean</w:t>
      </w:r>
      <w:r w:rsidRPr="00DA0AE5">
        <w:rPr>
          <w:lang w:val="eu-ES"/>
        </w:rPr>
        <w:t xml:space="preserve"> eta ahaztu</w:t>
      </w:r>
      <w:r>
        <w:rPr>
          <w:lang w:val="eu-ES"/>
        </w:rPr>
        <w:t>a</w:t>
      </w:r>
      <w:r w:rsidRPr="00DA0AE5">
        <w:rPr>
          <w:lang w:val="eu-ES"/>
        </w:rPr>
        <w:t xml:space="preserve">z </w:t>
      </w:r>
      <w:r>
        <w:rPr>
          <w:lang w:val="eu-ES"/>
        </w:rPr>
        <w:t>h</w:t>
      </w:r>
      <w:r w:rsidRPr="00DA0AE5">
        <w:rPr>
          <w:lang w:val="eu-ES"/>
        </w:rPr>
        <w:t>elburua herritarrak, gazteak, familiak</w:t>
      </w:r>
      <w:r>
        <w:rPr>
          <w:lang w:val="eu-ES"/>
        </w:rPr>
        <w:t>,</w:t>
      </w:r>
      <w:r w:rsidRPr="00DA0AE5">
        <w:rPr>
          <w:lang w:val="eu-ES"/>
        </w:rPr>
        <w:t xml:space="preserve"> umeak direla eta ez enpresak</w:t>
      </w:r>
      <w:r>
        <w:rPr>
          <w:lang w:val="eu-ES"/>
        </w:rPr>
        <w:t>.</w:t>
      </w:r>
      <w:r w:rsidRPr="00DA0AE5">
        <w:rPr>
          <w:lang w:val="eu-ES"/>
        </w:rPr>
        <w:t xml:space="preserve"> </w:t>
      </w:r>
      <w:r>
        <w:rPr>
          <w:lang w:val="eu-ES"/>
        </w:rPr>
        <w:t>H</w:t>
      </w:r>
      <w:r w:rsidRPr="00DA0AE5">
        <w:rPr>
          <w:lang w:val="eu-ES"/>
        </w:rPr>
        <w:t>elburua gizarte prestatua bat dela</w:t>
      </w:r>
      <w:r>
        <w:rPr>
          <w:lang w:val="eu-ES"/>
        </w:rPr>
        <w:t>,</w:t>
      </w:r>
      <w:r w:rsidRPr="00DA0AE5">
        <w:rPr>
          <w:lang w:val="eu-ES"/>
        </w:rPr>
        <w:t xml:space="preserve"> kohesionatu bat</w:t>
      </w:r>
      <w:r>
        <w:rPr>
          <w:lang w:val="eu-ES"/>
        </w:rPr>
        <w:t>,</w:t>
      </w:r>
      <w:r w:rsidRPr="00DA0AE5">
        <w:rPr>
          <w:lang w:val="eu-ES"/>
        </w:rPr>
        <w:t xml:space="preserve"> eta hezkuntza horretara</w:t>
      </w:r>
      <w:r>
        <w:rPr>
          <w:lang w:val="eu-ES"/>
        </w:rPr>
        <w:t>ko tresna bat besterik ez dela.</w:t>
      </w:r>
    </w:p>
    <w:p w:rsidR="00AA3E14" w:rsidRDefault="00AA3E14" w:rsidP="001371E3">
      <w:pPr>
        <w:pStyle w:val="Texto"/>
        <w:rPr>
          <w:lang w:val="eu-ES"/>
        </w:rPr>
      </w:pPr>
    </w:p>
    <w:p w:rsidR="00AA3E14" w:rsidRDefault="00AA3E14" w:rsidP="00F40A4D">
      <w:pPr>
        <w:pStyle w:val="Texto"/>
        <w:rPr>
          <w:lang w:val="eu-ES"/>
        </w:rPr>
      </w:pPr>
      <w:r w:rsidRPr="00DA0AE5">
        <w:rPr>
          <w:lang w:val="eu-ES"/>
        </w:rPr>
        <w:t>Beraz, emaitza kaskarretan sakontzen besterik ez duen hezkuntza sistema da hau, gizarte bazterketan</w:t>
      </w:r>
      <w:r>
        <w:rPr>
          <w:lang w:val="eu-ES"/>
        </w:rPr>
        <w:t>,</w:t>
      </w:r>
      <w:r w:rsidRPr="00DA0AE5">
        <w:rPr>
          <w:lang w:val="eu-ES"/>
        </w:rPr>
        <w:t xml:space="preserve"> mailaketa</w:t>
      </w:r>
      <w:r>
        <w:rPr>
          <w:lang w:val="eu-ES"/>
        </w:rPr>
        <w:t>n sakontzen duen sistema.</w:t>
      </w:r>
      <w:r w:rsidRPr="00DA0AE5">
        <w:rPr>
          <w:lang w:val="eu-ES"/>
        </w:rPr>
        <w:t xml:space="preserve"> </w:t>
      </w:r>
      <w:r>
        <w:rPr>
          <w:lang w:val="eu-ES"/>
        </w:rPr>
        <w:t>A</w:t>
      </w:r>
      <w:r w:rsidRPr="00DA0AE5">
        <w:rPr>
          <w:lang w:val="eu-ES"/>
        </w:rPr>
        <w:t>biadura desberdinetako</w:t>
      </w:r>
      <w:r>
        <w:rPr>
          <w:lang w:val="eu-ES"/>
        </w:rPr>
        <w:t>a</w:t>
      </w:r>
      <w:r w:rsidRPr="00DA0AE5">
        <w:rPr>
          <w:lang w:val="eu-ES"/>
        </w:rPr>
        <w:t xml:space="preserve"> eta</w:t>
      </w:r>
      <w:r>
        <w:rPr>
          <w:lang w:val="eu-ES"/>
        </w:rPr>
        <w:t>, beraz,</w:t>
      </w:r>
      <w:r w:rsidRPr="00DA0AE5">
        <w:rPr>
          <w:lang w:val="eu-ES"/>
        </w:rPr>
        <w:t xml:space="preserve"> antolaketa eredu hau </w:t>
      </w:r>
      <w:r>
        <w:rPr>
          <w:lang w:val="eu-ES"/>
        </w:rPr>
        <w:t>birplanteatz</w:t>
      </w:r>
      <w:r w:rsidRPr="00DA0AE5">
        <w:rPr>
          <w:lang w:val="eu-ES"/>
        </w:rPr>
        <w:t>eko garaia da, adierazle guztiak adierazten digute</w:t>
      </w:r>
      <w:r>
        <w:rPr>
          <w:lang w:val="eu-ES"/>
        </w:rPr>
        <w:t>,</w:t>
      </w:r>
      <w:r w:rsidRPr="00DA0AE5">
        <w:rPr>
          <w:lang w:val="eu-ES"/>
        </w:rPr>
        <w:t xml:space="preserve"> esaten digute </w:t>
      </w:r>
      <w:r>
        <w:rPr>
          <w:lang w:val="eu-ES"/>
        </w:rPr>
        <w:t>birplanteatu</w:t>
      </w:r>
      <w:r w:rsidRPr="00DA0AE5">
        <w:rPr>
          <w:lang w:val="eu-ES"/>
        </w:rPr>
        <w:t xml:space="preserve"> behar dugula. Berandu goaz</w:t>
      </w:r>
      <w:r>
        <w:rPr>
          <w:lang w:val="eu-ES"/>
        </w:rPr>
        <w:t>. A</w:t>
      </w:r>
      <w:r w:rsidRPr="00DA0AE5">
        <w:rPr>
          <w:lang w:val="eu-ES"/>
        </w:rPr>
        <w:t xml:space="preserve">zkenean </w:t>
      </w:r>
      <w:r>
        <w:rPr>
          <w:lang w:val="eu-ES"/>
        </w:rPr>
        <w:t>denok galtzaile ateratzen gara.</w:t>
      </w:r>
    </w:p>
    <w:p w:rsidR="00AA3E14" w:rsidRDefault="00AA3E14" w:rsidP="00F40A4D">
      <w:pPr>
        <w:pStyle w:val="Texto"/>
        <w:rPr>
          <w:lang w:val="eu-ES"/>
        </w:rPr>
      </w:pPr>
    </w:p>
    <w:p w:rsidR="00AA3E14" w:rsidRDefault="00AA3E14" w:rsidP="00F40A4D">
      <w:pPr>
        <w:pStyle w:val="Texto"/>
        <w:rPr>
          <w:lang w:val="eu-ES"/>
        </w:rPr>
      </w:pPr>
      <w:r w:rsidRPr="00DA0AE5">
        <w:rPr>
          <w:lang w:val="eu-ES"/>
        </w:rPr>
        <w:t>Begira</w:t>
      </w:r>
      <w:r>
        <w:rPr>
          <w:lang w:val="eu-ES"/>
        </w:rPr>
        <w:t>,</w:t>
      </w:r>
      <w:r w:rsidRPr="00DA0AE5">
        <w:rPr>
          <w:lang w:val="eu-ES"/>
        </w:rPr>
        <w:t xml:space="preserve"> Jaurlaritzak egin du</w:t>
      </w:r>
      <w:r>
        <w:rPr>
          <w:lang w:val="eu-ES"/>
        </w:rPr>
        <w:t>en azken</w:t>
      </w:r>
      <w:r w:rsidRPr="00DA0AE5">
        <w:rPr>
          <w:lang w:val="eu-ES"/>
        </w:rPr>
        <w:t xml:space="preserve"> diagnostikoa</w:t>
      </w:r>
      <w:r>
        <w:rPr>
          <w:lang w:val="eu-ES"/>
        </w:rPr>
        <w:t>n, aste honetan iritsi zaigu</w:t>
      </w:r>
      <w:r w:rsidRPr="00DA0AE5">
        <w:rPr>
          <w:lang w:val="eu-ES"/>
        </w:rPr>
        <w:t xml:space="preserve"> laster agerraldi bat egon behar delako</w:t>
      </w:r>
      <w:r>
        <w:rPr>
          <w:lang w:val="eu-ES"/>
        </w:rPr>
        <w:t>,</w:t>
      </w:r>
      <w:r w:rsidRPr="00DA0AE5">
        <w:rPr>
          <w:lang w:val="eu-ES"/>
        </w:rPr>
        <w:t xml:space="preserve"> jasotzen da Autonomia Erkidegoe</w:t>
      </w:r>
      <w:r>
        <w:rPr>
          <w:lang w:val="eu-ES"/>
        </w:rPr>
        <w:t>kiko Euskal Autonomia Erkidegoak</w:t>
      </w:r>
      <w:r w:rsidRPr="00DA0AE5">
        <w:rPr>
          <w:lang w:val="eu-ES"/>
        </w:rPr>
        <w:t xml:space="preserve"> emaitza okerragoak ditu Gaztela eta Leonek, Kataluniak, Madrilgo erkidegoak eta Nafarroak baino.</w:t>
      </w:r>
      <w:r>
        <w:rPr>
          <w:lang w:val="eu-ES"/>
        </w:rPr>
        <w:t xml:space="preserve"> Nazioarteko hezkuntza sistemei</w:t>
      </w:r>
      <w:r w:rsidRPr="00DA0AE5">
        <w:rPr>
          <w:lang w:val="eu-ES"/>
        </w:rPr>
        <w:t xml:space="preserve"> dagokionez, Euskal Autonomia Erkidegoak emaitza kaskarragoak erakusten ditu, munduko hezkuntza sistema aurreratuenak baino</w:t>
      </w:r>
      <w:r>
        <w:rPr>
          <w:lang w:val="eu-ES"/>
        </w:rPr>
        <w:t>.</w:t>
      </w:r>
      <w:r w:rsidRPr="00DA0AE5">
        <w:rPr>
          <w:lang w:val="eu-ES"/>
        </w:rPr>
        <w:t xml:space="preserve"> </w:t>
      </w:r>
      <w:r>
        <w:rPr>
          <w:lang w:val="eu-ES"/>
        </w:rPr>
        <w:t>E</w:t>
      </w:r>
      <w:r w:rsidRPr="00DA0AE5">
        <w:rPr>
          <w:lang w:val="eu-ES"/>
        </w:rPr>
        <w:t>saten du ere euskararekin bat egiteko erritmoa moteltzen ari dela</w:t>
      </w:r>
      <w:r>
        <w:rPr>
          <w:lang w:val="eu-ES"/>
        </w:rPr>
        <w:t>.</w:t>
      </w:r>
      <w:r w:rsidRPr="00DA0AE5">
        <w:rPr>
          <w:lang w:val="eu-ES"/>
        </w:rPr>
        <w:t xml:space="preserve"> </w:t>
      </w:r>
      <w:r>
        <w:rPr>
          <w:lang w:val="eu-ES"/>
        </w:rPr>
        <w:t>E</w:t>
      </w:r>
      <w:r w:rsidRPr="00DA0AE5">
        <w:rPr>
          <w:lang w:val="eu-ES"/>
        </w:rPr>
        <w:t xml:space="preserve">saten du ere </w:t>
      </w:r>
      <w:r>
        <w:rPr>
          <w:lang w:val="eu-ES"/>
        </w:rPr>
        <w:t>errendimendu</w:t>
      </w:r>
      <w:r w:rsidRPr="00DA0AE5">
        <w:rPr>
          <w:lang w:val="eu-ES"/>
        </w:rPr>
        <w:t xml:space="preserve"> altuko</w:t>
      </w:r>
      <w:r>
        <w:rPr>
          <w:lang w:val="eu-ES"/>
        </w:rPr>
        <w:t>,</w:t>
      </w:r>
      <w:r w:rsidRPr="00DA0AE5">
        <w:rPr>
          <w:lang w:val="eu-ES"/>
        </w:rPr>
        <w:t xml:space="preserve"> alegia, bikaintasunean</w:t>
      </w:r>
      <w:r>
        <w:rPr>
          <w:lang w:val="eu-ES"/>
        </w:rPr>
        <w:t>,</w:t>
      </w:r>
      <w:r w:rsidRPr="00DA0AE5">
        <w:rPr>
          <w:lang w:val="eu-ES"/>
        </w:rPr>
        <w:t xml:space="preserve"> bikaintasun sakrosantua</w:t>
      </w:r>
      <w:r>
        <w:rPr>
          <w:lang w:val="eu-ES"/>
        </w:rPr>
        <w:t>,</w:t>
      </w:r>
      <w:r w:rsidRPr="00DA0AE5">
        <w:rPr>
          <w:lang w:val="eu-ES"/>
        </w:rPr>
        <w:t xml:space="preserve"> bikaintasunean gero eta ikasle gutxiago kokatzen direla eta errendimendu </w:t>
      </w:r>
      <w:r>
        <w:rPr>
          <w:lang w:val="eu-ES"/>
        </w:rPr>
        <w:t>baxuan</w:t>
      </w:r>
      <w:r w:rsidRPr="00DA0AE5">
        <w:rPr>
          <w:lang w:val="eu-ES"/>
        </w:rPr>
        <w:t xml:space="preserve"> g</w:t>
      </w:r>
      <w:r>
        <w:rPr>
          <w:lang w:val="eu-ES"/>
        </w:rPr>
        <w:t>ero eta ikasle gehiago dituela.</w:t>
      </w:r>
    </w:p>
    <w:p w:rsidR="00AA3E14" w:rsidRDefault="00AA3E14" w:rsidP="001371E3">
      <w:pPr>
        <w:pStyle w:val="Texto"/>
        <w:rPr>
          <w:lang w:val="eu-ES"/>
        </w:rPr>
      </w:pPr>
    </w:p>
    <w:p w:rsidR="00AA3E14" w:rsidRDefault="00AA3E14" w:rsidP="001371E3">
      <w:pPr>
        <w:pStyle w:val="Texto"/>
        <w:rPr>
          <w:lang w:val="eu-ES"/>
        </w:rPr>
      </w:pPr>
      <w:r>
        <w:rPr>
          <w:lang w:val="eu-ES"/>
        </w:rPr>
        <w:t>ISEI/IVEIk</w:t>
      </w:r>
      <w:r w:rsidRPr="00DA0AE5">
        <w:rPr>
          <w:lang w:val="eu-ES"/>
        </w:rPr>
        <w:t xml:space="preserve"> eginiko azken ebaluazio diagnostikoa</w:t>
      </w:r>
      <w:r>
        <w:rPr>
          <w:lang w:val="eu-ES"/>
        </w:rPr>
        <w:t>n</w:t>
      </w:r>
      <w:r w:rsidRPr="00DA0AE5">
        <w:rPr>
          <w:lang w:val="eu-ES"/>
        </w:rPr>
        <w:t xml:space="preserve"> ikusten da 20</w:t>
      </w:r>
      <w:r>
        <w:rPr>
          <w:lang w:val="eu-ES"/>
        </w:rPr>
        <w:t>09ko</w:t>
      </w:r>
      <w:r w:rsidRPr="00DA0AE5">
        <w:rPr>
          <w:lang w:val="eu-ES"/>
        </w:rPr>
        <w:t xml:space="preserve"> mail</w:t>
      </w:r>
      <w:r>
        <w:rPr>
          <w:lang w:val="eu-ES"/>
        </w:rPr>
        <w:t>et</w:t>
      </w:r>
      <w:r w:rsidRPr="00DA0AE5">
        <w:rPr>
          <w:lang w:val="eu-ES"/>
        </w:rPr>
        <w:t>an gaudela. Save the Childrenek</w:t>
      </w:r>
      <w:r>
        <w:rPr>
          <w:lang w:val="eu-ES"/>
        </w:rPr>
        <w:t>,</w:t>
      </w:r>
      <w:r w:rsidRPr="00DA0AE5">
        <w:rPr>
          <w:lang w:val="eu-ES"/>
        </w:rPr>
        <w:t xml:space="preserve"> Espainiako segregazio maila altuenetakoa dugu, profil sozioekonomiko baxuko ikasleen kontzentrazio altuena EAEn ematen da</w:t>
      </w:r>
      <w:r>
        <w:rPr>
          <w:lang w:val="eu-ES"/>
        </w:rPr>
        <w:t>.</w:t>
      </w:r>
      <w:r w:rsidRPr="00DA0AE5">
        <w:rPr>
          <w:lang w:val="eu-ES"/>
        </w:rPr>
        <w:t xml:space="preserve"> 2012tik 2019ra EAEn segregazioa areagotu egin da %</w:t>
      </w:r>
      <w:r>
        <w:rPr>
          <w:lang w:val="eu-ES"/>
        </w:rPr>
        <w:t> </w:t>
      </w:r>
      <w:r w:rsidRPr="00DA0AE5">
        <w:rPr>
          <w:lang w:val="eu-ES"/>
        </w:rPr>
        <w:t>9,7an</w:t>
      </w:r>
      <w:r>
        <w:rPr>
          <w:lang w:val="eu-ES"/>
        </w:rPr>
        <w:t>.</w:t>
      </w:r>
      <w:r w:rsidRPr="00DA0AE5">
        <w:rPr>
          <w:lang w:val="eu-ES"/>
        </w:rPr>
        <w:t xml:space="preserve"> </w:t>
      </w:r>
      <w:r>
        <w:rPr>
          <w:lang w:val="eu-ES"/>
        </w:rPr>
        <w:t>E</w:t>
      </w:r>
      <w:r w:rsidRPr="00DA0AE5">
        <w:rPr>
          <w:lang w:val="eu-ES"/>
        </w:rPr>
        <w:t>ta ordura arteko bazegoen bilakaera</w:t>
      </w:r>
      <w:r>
        <w:rPr>
          <w:lang w:val="eu-ES"/>
        </w:rPr>
        <w:t xml:space="preserve"> puskatuz.</w:t>
      </w:r>
      <w:r w:rsidRPr="00DA0AE5">
        <w:rPr>
          <w:lang w:val="eu-ES"/>
        </w:rPr>
        <w:t xml:space="preserve"> </w:t>
      </w:r>
      <w:r>
        <w:rPr>
          <w:lang w:val="eu-ES"/>
        </w:rPr>
        <w:t>E</w:t>
      </w:r>
      <w:r w:rsidRPr="00DA0AE5">
        <w:rPr>
          <w:lang w:val="eu-ES"/>
        </w:rPr>
        <w:t>ta euskara</w:t>
      </w:r>
      <w:r>
        <w:rPr>
          <w:lang w:val="eu-ES"/>
        </w:rPr>
        <w:t>…</w:t>
      </w:r>
      <w:r w:rsidRPr="00DA0AE5">
        <w:rPr>
          <w:lang w:val="eu-ES"/>
        </w:rPr>
        <w:t xml:space="preserve"> euskararen inguruan gastatzen ari dena, zer </w:t>
      </w:r>
      <w:r>
        <w:rPr>
          <w:lang w:val="eu-ES"/>
        </w:rPr>
        <w:t>esango dugu?</w:t>
      </w:r>
    </w:p>
    <w:p w:rsidR="00AA3E14" w:rsidRDefault="00AA3E14" w:rsidP="001371E3">
      <w:pPr>
        <w:pStyle w:val="Texto"/>
        <w:rPr>
          <w:lang w:val="eu-ES"/>
        </w:rPr>
      </w:pPr>
    </w:p>
    <w:p w:rsidR="00AA3E14" w:rsidRDefault="00AA3E14" w:rsidP="001371E3">
      <w:pPr>
        <w:pStyle w:val="Texto"/>
        <w:rPr>
          <w:lang w:val="eu-ES"/>
        </w:rPr>
      </w:pPr>
      <w:r w:rsidRPr="00DA0AE5">
        <w:rPr>
          <w:lang w:val="eu-ES"/>
        </w:rPr>
        <w:t xml:space="preserve">Berdin da, zer </w:t>
      </w:r>
      <w:r>
        <w:rPr>
          <w:lang w:val="eu-ES"/>
        </w:rPr>
        <w:t>sareetako</w:t>
      </w:r>
      <w:r w:rsidRPr="00DA0AE5">
        <w:rPr>
          <w:lang w:val="eu-ES"/>
        </w:rPr>
        <w:t xml:space="preserve"> ikastetxea da</w:t>
      </w:r>
      <w:r>
        <w:rPr>
          <w:lang w:val="eu-ES"/>
        </w:rPr>
        <w:t>,</w:t>
      </w:r>
      <w:r w:rsidRPr="00DA0AE5">
        <w:rPr>
          <w:lang w:val="eu-ES"/>
        </w:rPr>
        <w:t xml:space="preserve"> guztietan emaitzak txarrak dira</w:t>
      </w:r>
      <w:r>
        <w:rPr>
          <w:lang w:val="eu-ES"/>
        </w:rPr>
        <w:t>.</w:t>
      </w:r>
      <w:r w:rsidRPr="00DA0AE5">
        <w:rPr>
          <w:lang w:val="eu-ES"/>
        </w:rPr>
        <w:t xml:space="preserve"> </w:t>
      </w:r>
      <w:r>
        <w:rPr>
          <w:lang w:val="eu-ES"/>
        </w:rPr>
        <w:t>E</w:t>
      </w:r>
      <w:r w:rsidRPr="00DA0AE5">
        <w:rPr>
          <w:lang w:val="eu-ES"/>
        </w:rPr>
        <w:t>ta ados nago zuekin</w:t>
      </w:r>
      <w:r>
        <w:rPr>
          <w:lang w:val="eu-ES"/>
        </w:rPr>
        <w:t>,</w:t>
      </w:r>
      <w:r w:rsidRPr="00DA0AE5">
        <w:rPr>
          <w:lang w:val="eu-ES"/>
        </w:rPr>
        <w:t xml:space="preserve"> ez </w:t>
      </w:r>
      <w:r>
        <w:rPr>
          <w:lang w:val="eu-ES"/>
        </w:rPr>
        <w:t>dela</w:t>
      </w:r>
      <w:r w:rsidRPr="00DA0AE5">
        <w:rPr>
          <w:lang w:val="eu-ES"/>
        </w:rPr>
        <w:t xml:space="preserve"> bakarrik ikastetxearen arazoa, baina ikastetxean ere zerbait egin beharko da</w:t>
      </w:r>
      <w:r>
        <w:rPr>
          <w:lang w:val="eu-ES"/>
        </w:rPr>
        <w:t>, ez? Ze garaiak</w:t>
      </w:r>
      <w:r w:rsidRPr="00DA0AE5">
        <w:rPr>
          <w:lang w:val="eu-ES"/>
        </w:rPr>
        <w:t xml:space="preserve"> aldatu dira</w:t>
      </w:r>
      <w:r>
        <w:rPr>
          <w:lang w:val="eu-ES"/>
        </w:rPr>
        <w:t>,</w:t>
      </w:r>
      <w:r w:rsidRPr="00DA0AE5">
        <w:rPr>
          <w:lang w:val="eu-ES"/>
        </w:rPr>
        <w:t xml:space="preserve"> eta trataera aldatu beharko</w:t>
      </w:r>
      <w:r>
        <w:rPr>
          <w:lang w:val="eu-ES"/>
        </w:rPr>
        <w:t xml:space="preserve"> da.</w:t>
      </w:r>
    </w:p>
    <w:p w:rsidR="00AA3E14" w:rsidRDefault="00AA3E14" w:rsidP="001371E3">
      <w:pPr>
        <w:pStyle w:val="Texto"/>
        <w:rPr>
          <w:lang w:val="eu-ES"/>
        </w:rPr>
      </w:pPr>
    </w:p>
    <w:p w:rsidR="00AA3E14" w:rsidRDefault="00AA3E14" w:rsidP="0014222E">
      <w:pPr>
        <w:pStyle w:val="Texto"/>
        <w:rPr>
          <w:lang w:val="eu-ES"/>
        </w:rPr>
      </w:pPr>
      <w:r>
        <w:rPr>
          <w:lang w:val="eu-ES"/>
        </w:rPr>
        <w:t>Beraz, berdin da ze</w:t>
      </w:r>
      <w:r w:rsidRPr="00DA0AE5">
        <w:rPr>
          <w:lang w:val="eu-ES"/>
        </w:rPr>
        <w:t xml:space="preserve"> </w:t>
      </w:r>
      <w:r>
        <w:rPr>
          <w:lang w:val="eu-ES"/>
        </w:rPr>
        <w:t>e</w:t>
      </w:r>
      <w:r w:rsidRPr="00DA0AE5">
        <w:rPr>
          <w:lang w:val="eu-ES"/>
        </w:rPr>
        <w:t>npresetako ikastetxe, berdin da ze enpresa</w:t>
      </w:r>
      <w:r>
        <w:rPr>
          <w:lang w:val="eu-ES"/>
        </w:rPr>
        <w:t>,</w:t>
      </w:r>
      <w:r w:rsidRPr="00DA0AE5">
        <w:rPr>
          <w:lang w:val="eu-ES"/>
        </w:rPr>
        <w:t xml:space="preserve"> emaitza</w:t>
      </w:r>
      <w:r>
        <w:rPr>
          <w:lang w:val="eu-ES"/>
        </w:rPr>
        <w:t>k ez dira onak</w:t>
      </w:r>
      <w:r w:rsidRPr="00DA0AE5">
        <w:rPr>
          <w:lang w:val="eu-ES"/>
        </w:rPr>
        <w:t>. Bakoitza ahal duena egiten ari da</w:t>
      </w:r>
      <w:r>
        <w:rPr>
          <w:lang w:val="eu-ES"/>
        </w:rPr>
        <w:t>.</w:t>
      </w:r>
      <w:r w:rsidRPr="00DA0AE5">
        <w:rPr>
          <w:lang w:val="eu-ES"/>
        </w:rPr>
        <w:t xml:space="preserve"> </w:t>
      </w:r>
      <w:r>
        <w:rPr>
          <w:lang w:val="eu-ES"/>
        </w:rPr>
        <w:t>S</w:t>
      </w:r>
      <w:r w:rsidRPr="00DA0AE5">
        <w:rPr>
          <w:lang w:val="eu-ES"/>
        </w:rPr>
        <w:t>are</w:t>
      </w:r>
      <w:r>
        <w:rPr>
          <w:lang w:val="eu-ES"/>
        </w:rPr>
        <w:t xml:space="preserve"> batzuetakoak </w:t>
      </w:r>
      <w:r w:rsidRPr="00DA0AE5">
        <w:rPr>
          <w:lang w:val="eu-ES"/>
        </w:rPr>
        <w:t>kontrol gehiagorekin, beste batzuk autonomia gehiagorekin. Baina guztiak diru publikoarekin finantzatuta, nahiz eta eskubide eta betebehar desberdinak izan</w:t>
      </w:r>
      <w:r>
        <w:rPr>
          <w:lang w:val="eu-ES"/>
        </w:rPr>
        <w:t>.</w:t>
      </w:r>
    </w:p>
    <w:p w:rsidR="00AA3E14" w:rsidRDefault="00AA3E14" w:rsidP="0014222E">
      <w:pPr>
        <w:pStyle w:val="Texto"/>
        <w:rPr>
          <w:lang w:val="eu-ES"/>
        </w:rPr>
      </w:pPr>
    </w:p>
    <w:p w:rsidR="00AA3E14" w:rsidRDefault="00AA3E14" w:rsidP="0014222E">
      <w:pPr>
        <w:pStyle w:val="Texto"/>
        <w:rPr>
          <w:lang w:val="eu-ES"/>
        </w:rPr>
      </w:pPr>
      <w:r>
        <w:rPr>
          <w:lang w:val="eu-ES"/>
        </w:rPr>
        <w:t>E</w:t>
      </w:r>
      <w:r w:rsidRPr="00DA0AE5">
        <w:rPr>
          <w:lang w:val="eu-ES"/>
        </w:rPr>
        <w:t>ta emaitza akademikoak eta ekitatearen</w:t>
      </w:r>
      <w:r>
        <w:rPr>
          <w:lang w:val="eu-ES"/>
        </w:rPr>
        <w:t>ak</w:t>
      </w:r>
      <w:r w:rsidRPr="00DA0AE5">
        <w:rPr>
          <w:lang w:val="eu-ES"/>
        </w:rPr>
        <w:t xml:space="preserve"> alde batera utzita ere, demografiaren bilakaera ikusten baldin badugu, aztertzen badugu</w:t>
      </w:r>
      <w:r>
        <w:rPr>
          <w:lang w:val="eu-ES"/>
        </w:rPr>
        <w:t>,</w:t>
      </w:r>
      <w:r w:rsidRPr="00DA0AE5">
        <w:rPr>
          <w:lang w:val="eu-ES"/>
        </w:rPr>
        <w:t xml:space="preserve"> Eustateko datuak, azkena</w:t>
      </w:r>
      <w:r>
        <w:rPr>
          <w:lang w:val="eu-ES"/>
        </w:rPr>
        <w:t>k,</w:t>
      </w:r>
      <w:r w:rsidRPr="00DA0AE5">
        <w:rPr>
          <w:lang w:val="eu-ES"/>
        </w:rPr>
        <w:t xml:space="preserve"> 20</w:t>
      </w:r>
      <w:r>
        <w:rPr>
          <w:lang w:val="eu-ES"/>
        </w:rPr>
        <w:t>19koak,</w:t>
      </w:r>
      <w:r w:rsidRPr="00DA0AE5">
        <w:rPr>
          <w:lang w:val="eu-ES"/>
        </w:rPr>
        <w:t xml:space="preserve"> 2018</w:t>
      </w:r>
      <w:r>
        <w:rPr>
          <w:lang w:val="eu-ES"/>
        </w:rPr>
        <w:t>tik</w:t>
      </w:r>
      <w:r w:rsidRPr="00DA0AE5">
        <w:rPr>
          <w:lang w:val="eu-ES"/>
        </w:rPr>
        <w:t xml:space="preserve"> jaiotze-tasa ere jaitsiera iraun</w:t>
      </w:r>
      <w:r>
        <w:rPr>
          <w:lang w:val="eu-ES"/>
        </w:rPr>
        <w:t xml:space="preserve">korra izan da. Atzo esan nuen. </w:t>
      </w:r>
      <w:r w:rsidRPr="00DA0AE5">
        <w:rPr>
          <w:lang w:val="eu-ES"/>
        </w:rPr>
        <w:t>1996ko mailan gaude</w:t>
      </w:r>
      <w:r>
        <w:rPr>
          <w:lang w:val="eu-ES"/>
        </w:rPr>
        <w:t>. % </w:t>
      </w:r>
      <w:r w:rsidRPr="00DA0AE5">
        <w:rPr>
          <w:lang w:val="eu-ES"/>
        </w:rPr>
        <w:t>11,8 jaitsi da azken bi urteetan. Beraz, baditugu adierazle desberdinak egoerari buelta ematen hasteko. Baldin eta herri anbizioa baldin badugu</w:t>
      </w:r>
      <w:r>
        <w:rPr>
          <w:lang w:val="eu-ES"/>
        </w:rPr>
        <w:t>.</w:t>
      </w:r>
    </w:p>
    <w:p w:rsidR="00AA3E14" w:rsidRDefault="00AA3E14" w:rsidP="0014222E">
      <w:pPr>
        <w:pStyle w:val="Texto"/>
        <w:rPr>
          <w:lang w:val="eu-ES"/>
        </w:rPr>
      </w:pPr>
    </w:p>
    <w:p w:rsidR="00AA3E14" w:rsidRDefault="00AA3E14" w:rsidP="0014222E">
      <w:pPr>
        <w:pStyle w:val="Texto"/>
        <w:rPr>
          <w:lang w:val="eu-ES"/>
        </w:rPr>
      </w:pPr>
      <w:r>
        <w:rPr>
          <w:lang w:val="eu-ES"/>
        </w:rPr>
        <w:t>N</w:t>
      </w:r>
      <w:r w:rsidRPr="00DA0AE5">
        <w:rPr>
          <w:lang w:val="eu-ES"/>
        </w:rPr>
        <w:t>ik gure herria, guk gure herria</w:t>
      </w:r>
      <w:r>
        <w:rPr>
          <w:lang w:val="eu-ES"/>
        </w:rPr>
        <w:t xml:space="preserve"> berriz</w:t>
      </w:r>
      <w:r w:rsidRPr="00DA0AE5">
        <w:rPr>
          <w:lang w:val="eu-ES"/>
        </w:rPr>
        <w:t xml:space="preserve"> lehen mailan ikusi nahi dugu. Hezkuntzan erreferentea izatea nahi dugu, ez Estatu maila</w:t>
      </w:r>
      <w:r>
        <w:rPr>
          <w:lang w:val="eu-ES"/>
        </w:rPr>
        <w:t>n</w:t>
      </w:r>
      <w:r w:rsidRPr="00DA0AE5">
        <w:rPr>
          <w:lang w:val="eu-ES"/>
        </w:rPr>
        <w:t>, Europa</w:t>
      </w:r>
      <w:r>
        <w:rPr>
          <w:lang w:val="eu-ES"/>
        </w:rPr>
        <w:t>n</w:t>
      </w:r>
      <w:r w:rsidRPr="00DA0AE5">
        <w:rPr>
          <w:lang w:val="eu-ES"/>
        </w:rPr>
        <w:t xml:space="preserve"> nahi dugu erreferente izan</w:t>
      </w:r>
      <w:r>
        <w:rPr>
          <w:lang w:val="eu-ES"/>
        </w:rPr>
        <w:t>.</w:t>
      </w:r>
      <w:r w:rsidRPr="00DA0AE5">
        <w:rPr>
          <w:lang w:val="eu-ES"/>
        </w:rPr>
        <w:t xml:space="preserve"> </w:t>
      </w:r>
      <w:r>
        <w:rPr>
          <w:lang w:val="eu-ES"/>
        </w:rPr>
        <w:t>E</w:t>
      </w:r>
      <w:r w:rsidRPr="00DA0AE5">
        <w:rPr>
          <w:lang w:val="eu-ES"/>
        </w:rPr>
        <w:t>ta pentsatzen dut horretarako oso osagai onak ditugula. Ibilbide luzeko hezkuntza komunitate anitza dugu, diru publikoa ere badugu</w:t>
      </w:r>
      <w:r>
        <w:rPr>
          <w:lang w:val="eu-ES"/>
        </w:rPr>
        <w:t>,</w:t>
      </w:r>
      <w:r w:rsidRPr="00DA0AE5">
        <w:rPr>
          <w:lang w:val="eu-ES"/>
        </w:rPr>
        <w:t xml:space="preserve"> baldin eta lortzen baldin badugu behar</w:t>
      </w:r>
      <w:r>
        <w:rPr>
          <w:lang w:val="eu-ES"/>
        </w:rPr>
        <w:t xml:space="preserve"> d</w:t>
      </w:r>
      <w:r w:rsidRPr="00DA0AE5">
        <w:rPr>
          <w:lang w:val="eu-ES"/>
        </w:rPr>
        <w:t>en bezala erabiltzea. Esango nuke sorkuntza handiko herri bat garela, nahiz eta pixka bat klasista</w:t>
      </w:r>
      <w:r>
        <w:rPr>
          <w:lang w:val="eu-ES"/>
        </w:rPr>
        <w:t>k</w:t>
      </w:r>
      <w:r w:rsidRPr="00DA0AE5">
        <w:rPr>
          <w:lang w:val="eu-ES"/>
        </w:rPr>
        <w:t xml:space="preserve"> garen, baina</w:t>
      </w:r>
      <w:r>
        <w:rPr>
          <w:lang w:val="eu-ES"/>
        </w:rPr>
        <w:t>,</w:t>
      </w:r>
      <w:r w:rsidRPr="00DA0AE5">
        <w:rPr>
          <w:lang w:val="eu-ES"/>
        </w:rPr>
        <w:t xml:space="preserve"> aldi berean</w:t>
      </w:r>
      <w:r>
        <w:rPr>
          <w:lang w:val="eu-ES"/>
        </w:rPr>
        <w:t>,</w:t>
      </w:r>
      <w:r w:rsidRPr="00DA0AE5">
        <w:rPr>
          <w:lang w:val="eu-ES"/>
        </w:rPr>
        <w:t xml:space="preserve"> oso solidarioa</w:t>
      </w:r>
      <w:r>
        <w:rPr>
          <w:lang w:val="eu-ES"/>
        </w:rPr>
        <w:t>k gara. Nork ez ditu kontraesanak?</w:t>
      </w:r>
      <w:r w:rsidRPr="00DA0AE5">
        <w:rPr>
          <w:lang w:val="eu-ES"/>
        </w:rPr>
        <w:t xml:space="preserve"> Guztiok ditugu kontraesanak</w:t>
      </w:r>
      <w:r>
        <w:rPr>
          <w:lang w:val="eu-ES"/>
        </w:rPr>
        <w:t>.</w:t>
      </w:r>
      <w:r w:rsidRPr="00DA0AE5">
        <w:rPr>
          <w:lang w:val="eu-ES"/>
        </w:rPr>
        <w:t xml:space="preserve"> </w:t>
      </w:r>
      <w:r>
        <w:rPr>
          <w:lang w:val="eu-ES"/>
        </w:rPr>
        <w:t>E</w:t>
      </w:r>
      <w:r w:rsidRPr="00DA0AE5">
        <w:rPr>
          <w:lang w:val="eu-ES"/>
        </w:rPr>
        <w:t>ta guk</w:t>
      </w:r>
      <w:r>
        <w:rPr>
          <w:lang w:val="eu-ES"/>
        </w:rPr>
        <w:t>,</w:t>
      </w:r>
      <w:r w:rsidRPr="00DA0AE5">
        <w:rPr>
          <w:lang w:val="eu-ES"/>
        </w:rPr>
        <w:t xml:space="preserve"> herri bezala ere</w:t>
      </w:r>
      <w:r>
        <w:rPr>
          <w:lang w:val="eu-ES"/>
        </w:rPr>
        <w:t>,</w:t>
      </w:r>
      <w:r w:rsidRPr="00DA0AE5">
        <w:rPr>
          <w:lang w:val="eu-ES"/>
        </w:rPr>
        <w:t xml:space="preserve"> kontraesanak ditugu.</w:t>
      </w:r>
    </w:p>
    <w:p w:rsidR="00AA3E14" w:rsidRDefault="00AA3E14" w:rsidP="0014222E">
      <w:pPr>
        <w:pStyle w:val="Texto"/>
        <w:rPr>
          <w:lang w:val="eu-ES"/>
        </w:rPr>
      </w:pPr>
    </w:p>
    <w:p w:rsidR="00AA3E14" w:rsidRDefault="00AA3E14" w:rsidP="0014222E">
      <w:pPr>
        <w:pStyle w:val="Texto"/>
        <w:rPr>
          <w:lang w:val="eu-ES"/>
        </w:rPr>
      </w:pPr>
      <w:r w:rsidRPr="00DA0AE5">
        <w:rPr>
          <w:lang w:val="eu-ES"/>
        </w:rPr>
        <w:t>Zergatik ez</w:t>
      </w:r>
      <w:r>
        <w:rPr>
          <w:lang w:val="eu-ES"/>
        </w:rPr>
        <w:t>,</w:t>
      </w:r>
      <w:r w:rsidRPr="00DA0AE5">
        <w:rPr>
          <w:lang w:val="eu-ES"/>
        </w:rPr>
        <w:t xml:space="preserve"> ikusita guzti hori</w:t>
      </w:r>
      <w:r>
        <w:rPr>
          <w:lang w:val="eu-ES"/>
        </w:rPr>
        <w:t>, eskola mapa berdefinitzen ez hasi?</w:t>
      </w:r>
      <w:r w:rsidRPr="00DA0AE5">
        <w:rPr>
          <w:lang w:val="eu-ES"/>
        </w:rPr>
        <w:t xml:space="preserve"> Bada garaia. Egia da gauza</w:t>
      </w:r>
      <w:r>
        <w:rPr>
          <w:lang w:val="eu-ES"/>
        </w:rPr>
        <w:t xml:space="preserve"> txikitxo </w:t>
      </w:r>
      <w:r w:rsidRPr="00DA0AE5">
        <w:rPr>
          <w:lang w:val="eu-ES"/>
        </w:rPr>
        <w:t>batzuk egin ditugula, baina iraganeko gizarte bati erantzuten dion eskola mapa bat dugu</w:t>
      </w:r>
      <w:r>
        <w:rPr>
          <w:lang w:val="eu-ES"/>
        </w:rPr>
        <w:t>.</w:t>
      </w:r>
      <w:r w:rsidRPr="00DA0AE5">
        <w:rPr>
          <w:lang w:val="eu-ES"/>
        </w:rPr>
        <w:t xml:space="preserve"> </w:t>
      </w:r>
      <w:r>
        <w:rPr>
          <w:lang w:val="eu-ES"/>
        </w:rPr>
        <w:t>E</w:t>
      </w:r>
      <w:r w:rsidRPr="00DA0AE5">
        <w:rPr>
          <w:lang w:val="eu-ES"/>
        </w:rPr>
        <w:t>ta beharrezkoa da planifikazio</w:t>
      </w:r>
      <w:r>
        <w:rPr>
          <w:lang w:val="eu-ES"/>
        </w:rPr>
        <w:t>a, planifikazio</w:t>
      </w:r>
      <w:r w:rsidRPr="00DA0AE5">
        <w:rPr>
          <w:lang w:val="eu-ES"/>
        </w:rPr>
        <w:t xml:space="preserve"> on bat behar dugu</w:t>
      </w:r>
      <w:r>
        <w:rPr>
          <w:lang w:val="eu-ES"/>
        </w:rPr>
        <w:t>,</w:t>
      </w:r>
      <w:r w:rsidRPr="00DA0AE5">
        <w:rPr>
          <w:lang w:val="eu-ES"/>
        </w:rPr>
        <w:t xml:space="preserve"> ahulenak lehen lerroan jartzeko</w:t>
      </w:r>
      <w:r>
        <w:rPr>
          <w:lang w:val="eu-ES"/>
        </w:rPr>
        <w:t>,</w:t>
      </w:r>
      <w:r w:rsidRPr="00DA0AE5">
        <w:rPr>
          <w:lang w:val="eu-ES"/>
        </w:rPr>
        <w:t xml:space="preserve"> desabantailan dauden ikastetxeak indartzeko</w:t>
      </w:r>
      <w:r>
        <w:rPr>
          <w:lang w:val="eu-ES"/>
        </w:rPr>
        <w:t>,</w:t>
      </w:r>
      <w:r w:rsidRPr="00DA0AE5">
        <w:rPr>
          <w:lang w:val="eu-ES"/>
        </w:rPr>
        <w:t xml:space="preserve"> itun berriak eskaini gabe zona</w:t>
      </w:r>
      <w:r>
        <w:rPr>
          <w:lang w:val="eu-ES"/>
        </w:rPr>
        <w:t>lde</w:t>
      </w:r>
      <w:r w:rsidRPr="00DA0AE5">
        <w:rPr>
          <w:lang w:val="eu-ES"/>
        </w:rPr>
        <w:t xml:space="preserve"> horretako ikastetxe publikoetan ikas maila berean ikas</w:t>
      </w:r>
      <w:r>
        <w:rPr>
          <w:lang w:val="eu-ES"/>
        </w:rPr>
        <w:t>postu libreak dauden bitartean.</w:t>
      </w:r>
    </w:p>
    <w:p w:rsidR="00AA3E14" w:rsidRDefault="00AA3E14" w:rsidP="0014222E">
      <w:pPr>
        <w:pStyle w:val="Texto"/>
        <w:rPr>
          <w:lang w:val="eu-ES"/>
        </w:rPr>
      </w:pPr>
    </w:p>
    <w:p w:rsidR="00AA3E14" w:rsidRDefault="00AA3E14" w:rsidP="009B409E">
      <w:pPr>
        <w:pStyle w:val="Texto"/>
        <w:rPr>
          <w:lang w:val="eu-ES"/>
        </w:rPr>
      </w:pPr>
      <w:r w:rsidRPr="00DA0AE5">
        <w:rPr>
          <w:lang w:val="eu-ES"/>
        </w:rPr>
        <w:t xml:space="preserve">Hori da efizientzia, </w:t>
      </w:r>
      <w:r>
        <w:rPr>
          <w:lang w:val="eu-ES"/>
        </w:rPr>
        <w:t>h</w:t>
      </w:r>
      <w:r w:rsidRPr="00DA0AE5">
        <w:rPr>
          <w:lang w:val="eu-ES"/>
        </w:rPr>
        <w:t>ori</w:t>
      </w:r>
      <w:r>
        <w:rPr>
          <w:lang w:val="eu-ES"/>
        </w:rPr>
        <w:t xml:space="preserve"> d</w:t>
      </w:r>
      <w:r w:rsidRPr="00DA0AE5">
        <w:rPr>
          <w:lang w:val="eu-ES"/>
        </w:rPr>
        <w:t>a kudeaketa ona. Hori da eraginkortasuna</w:t>
      </w:r>
      <w:r>
        <w:rPr>
          <w:lang w:val="eu-ES"/>
        </w:rPr>
        <w:t>.</w:t>
      </w:r>
      <w:r w:rsidRPr="00DA0AE5">
        <w:rPr>
          <w:lang w:val="eu-ES"/>
        </w:rPr>
        <w:t xml:space="preserve"> </w:t>
      </w:r>
      <w:r>
        <w:rPr>
          <w:lang w:val="eu-ES"/>
        </w:rPr>
        <w:t>E</w:t>
      </w:r>
      <w:r w:rsidRPr="00DA0AE5">
        <w:rPr>
          <w:lang w:val="eu-ES"/>
        </w:rPr>
        <w:t>ta kudeaketa ona ez da gaur egun dagoena. Eskola mapak desorekei erantzun behar die</w:t>
      </w:r>
      <w:r>
        <w:rPr>
          <w:lang w:val="eu-ES"/>
        </w:rPr>
        <w:t>.</w:t>
      </w:r>
      <w:r w:rsidRPr="00DA0AE5">
        <w:rPr>
          <w:lang w:val="eu-ES"/>
        </w:rPr>
        <w:t xml:space="preserve"> </w:t>
      </w:r>
      <w:r>
        <w:rPr>
          <w:lang w:val="eu-ES"/>
        </w:rPr>
        <w:t>E</w:t>
      </w:r>
      <w:r w:rsidRPr="00DA0AE5">
        <w:rPr>
          <w:lang w:val="eu-ES"/>
        </w:rPr>
        <w:t>ta momentu honetan eskola publikoaren alde egin behar du</w:t>
      </w:r>
      <w:r>
        <w:rPr>
          <w:lang w:val="eu-ES"/>
        </w:rPr>
        <w:t>, des</w:t>
      </w:r>
      <w:r w:rsidRPr="00DA0AE5">
        <w:rPr>
          <w:lang w:val="eu-ES"/>
        </w:rPr>
        <w:t xml:space="preserve">oreka </w:t>
      </w:r>
      <w:r>
        <w:rPr>
          <w:lang w:val="eu-ES"/>
        </w:rPr>
        <w:t>hor</w:t>
      </w:r>
      <w:r w:rsidRPr="00DA0AE5">
        <w:rPr>
          <w:lang w:val="eu-ES"/>
        </w:rPr>
        <w:t xml:space="preserve"> dagoelako</w:t>
      </w:r>
      <w:r>
        <w:rPr>
          <w:lang w:val="eu-ES"/>
        </w:rPr>
        <w:t>.</w:t>
      </w:r>
      <w:r w:rsidRPr="00DA0AE5">
        <w:rPr>
          <w:lang w:val="eu-ES"/>
        </w:rPr>
        <w:t xml:space="preserve"> </w:t>
      </w:r>
      <w:r>
        <w:rPr>
          <w:lang w:val="eu-ES"/>
        </w:rPr>
        <w:t>E</w:t>
      </w:r>
      <w:r w:rsidRPr="00DA0AE5">
        <w:rPr>
          <w:lang w:val="eu-ES"/>
        </w:rPr>
        <w:t>ta horrek kezka</w:t>
      </w:r>
      <w:r>
        <w:rPr>
          <w:lang w:val="eu-ES"/>
        </w:rPr>
        <w:t>,</w:t>
      </w:r>
      <w:r w:rsidRPr="00DA0AE5">
        <w:rPr>
          <w:lang w:val="eu-ES"/>
        </w:rPr>
        <w:t xml:space="preserve"> eskola mapak horri erantzun behar dio. Bera</w:t>
      </w:r>
      <w:r>
        <w:rPr>
          <w:lang w:val="eu-ES"/>
        </w:rPr>
        <w:t>z, goazen buelta bat ematera,</w:t>
      </w:r>
      <w:r w:rsidRPr="00DA0AE5">
        <w:rPr>
          <w:lang w:val="eu-ES"/>
        </w:rPr>
        <w:t xml:space="preserve"> planifikatzera</w:t>
      </w:r>
      <w:r>
        <w:rPr>
          <w:lang w:val="eu-ES"/>
        </w:rPr>
        <w:t>,</w:t>
      </w:r>
      <w:r w:rsidRPr="00DA0AE5">
        <w:rPr>
          <w:lang w:val="eu-ES"/>
        </w:rPr>
        <w:t xml:space="preserve"> garai berriei erantzutera</w:t>
      </w:r>
      <w:r>
        <w:rPr>
          <w:lang w:val="eu-ES"/>
        </w:rPr>
        <w:t>. G</w:t>
      </w:r>
      <w:r w:rsidRPr="00DA0AE5">
        <w:rPr>
          <w:lang w:val="eu-ES"/>
        </w:rPr>
        <w:t xml:space="preserve">ure hezkuntza sistema </w:t>
      </w:r>
      <w:r>
        <w:rPr>
          <w:lang w:val="eu-ES"/>
        </w:rPr>
        <w:t>berdimentzionatzeko</w:t>
      </w:r>
      <w:r w:rsidRPr="00DA0AE5">
        <w:rPr>
          <w:lang w:val="eu-ES"/>
        </w:rPr>
        <w:t>, bateratzeko</w:t>
      </w:r>
      <w:r>
        <w:rPr>
          <w:lang w:val="eu-ES"/>
        </w:rPr>
        <w:t>,</w:t>
      </w:r>
      <w:r w:rsidRPr="00DA0AE5">
        <w:rPr>
          <w:lang w:val="eu-ES"/>
        </w:rPr>
        <w:t xml:space="preserve"> eskubide eta betebehar</w:t>
      </w:r>
      <w:r>
        <w:rPr>
          <w:lang w:val="eu-ES"/>
        </w:rPr>
        <w:t>,</w:t>
      </w:r>
      <w:r w:rsidRPr="00DA0AE5">
        <w:rPr>
          <w:lang w:val="eu-ES"/>
        </w:rPr>
        <w:t xml:space="preserve"> baldintza berberak izango dituzte</w:t>
      </w:r>
      <w:r>
        <w:rPr>
          <w:lang w:val="eu-ES"/>
        </w:rPr>
        <w:t>n</w:t>
      </w:r>
      <w:r w:rsidRPr="00DA0AE5">
        <w:rPr>
          <w:lang w:val="eu-ES"/>
        </w:rPr>
        <w:t xml:space="preserve"> ikastetxez osaturik</w:t>
      </w:r>
      <w:r>
        <w:rPr>
          <w:lang w:val="eu-ES"/>
        </w:rPr>
        <w:t>o sistema publikoa eraikitzeko.</w:t>
      </w:r>
    </w:p>
    <w:p w:rsidR="00AA3E14" w:rsidRDefault="00AA3E14" w:rsidP="009B409E">
      <w:pPr>
        <w:pStyle w:val="Texto"/>
        <w:rPr>
          <w:lang w:val="eu-ES"/>
        </w:rPr>
      </w:pPr>
    </w:p>
    <w:p w:rsidR="00AA3E14" w:rsidRDefault="00AA3E14" w:rsidP="009B409E">
      <w:pPr>
        <w:pStyle w:val="Texto"/>
        <w:rPr>
          <w:lang w:val="eu-ES"/>
        </w:rPr>
      </w:pPr>
      <w:r w:rsidRPr="00DA0AE5">
        <w:rPr>
          <w:lang w:val="eu-ES"/>
        </w:rPr>
        <w:t>Autonomiarekin burokraziaren gurpil zorotik atera da</w:t>
      </w:r>
      <w:r>
        <w:rPr>
          <w:lang w:val="eu-ES"/>
        </w:rPr>
        <w:t>.</w:t>
      </w:r>
      <w:r w:rsidRPr="00DA0AE5">
        <w:rPr>
          <w:lang w:val="eu-ES"/>
        </w:rPr>
        <w:t xml:space="preserve"> </w:t>
      </w:r>
      <w:r>
        <w:rPr>
          <w:lang w:val="eu-ES"/>
        </w:rPr>
        <w:t>H</w:t>
      </w:r>
      <w:r w:rsidRPr="00DA0AE5">
        <w:rPr>
          <w:lang w:val="eu-ES"/>
        </w:rPr>
        <w:t>ezkuntza sistemaren antolaketa, funtzionamendua</w:t>
      </w:r>
      <w:r>
        <w:rPr>
          <w:lang w:val="eu-ES"/>
        </w:rPr>
        <w:t>,</w:t>
      </w:r>
      <w:r w:rsidRPr="00DA0AE5">
        <w:rPr>
          <w:lang w:val="eu-ES"/>
        </w:rPr>
        <w:t xml:space="preserve"> ikasleen zerbitzura jartzeko eta dagoen</w:t>
      </w:r>
      <w:r>
        <w:rPr>
          <w:lang w:val="eu-ES"/>
        </w:rPr>
        <w:t xml:space="preserve"> desenfokea enfokatzeko. Berriz ongi </w:t>
      </w:r>
      <w:r w:rsidRPr="00DA0AE5">
        <w:rPr>
          <w:lang w:val="eu-ES"/>
        </w:rPr>
        <w:t>ipintzeko</w:t>
      </w:r>
      <w:r>
        <w:rPr>
          <w:lang w:val="eu-ES"/>
        </w:rPr>
        <w:t>,</w:t>
      </w:r>
      <w:r w:rsidRPr="00DA0AE5">
        <w:rPr>
          <w:lang w:val="eu-ES"/>
        </w:rPr>
        <w:t xml:space="preserve"> ikaslearen hobe behar</w:t>
      </w:r>
      <w:r>
        <w:rPr>
          <w:lang w:val="eu-ES"/>
        </w:rPr>
        <w:t>r</w:t>
      </w:r>
      <w:r w:rsidRPr="00DA0AE5">
        <w:rPr>
          <w:lang w:val="eu-ES"/>
        </w:rPr>
        <w:t>ez</w:t>
      </w:r>
      <w:r>
        <w:rPr>
          <w:lang w:val="eu-ES"/>
        </w:rPr>
        <w:t>. Ez al duzue</w:t>
      </w:r>
      <w:r w:rsidRPr="00DA0AE5">
        <w:rPr>
          <w:lang w:val="eu-ES"/>
        </w:rPr>
        <w:t xml:space="preserve"> pentsatzen azken urteetan hezkuntza sistema kudeaketare</w:t>
      </w:r>
      <w:r>
        <w:rPr>
          <w:lang w:val="eu-ES"/>
        </w:rPr>
        <w:t>n kalitate programa burokratiko</w:t>
      </w:r>
      <w:r w:rsidRPr="00DA0AE5">
        <w:rPr>
          <w:lang w:val="eu-ES"/>
        </w:rPr>
        <w:t>etara eta papeleoaren justifikazio</w:t>
      </w:r>
      <w:r>
        <w:rPr>
          <w:lang w:val="eu-ES"/>
        </w:rPr>
        <w:t xml:space="preserve"> hutsetara</w:t>
      </w:r>
      <w:r w:rsidRPr="00DA0AE5">
        <w:rPr>
          <w:lang w:val="eu-ES"/>
        </w:rPr>
        <w:t xml:space="preserve"> eraman dela</w:t>
      </w:r>
      <w:r>
        <w:rPr>
          <w:lang w:val="eu-ES"/>
        </w:rPr>
        <w:t>?</w:t>
      </w:r>
    </w:p>
    <w:p w:rsidR="00AA3E14" w:rsidRDefault="00AA3E14" w:rsidP="009B409E">
      <w:pPr>
        <w:pStyle w:val="Texto"/>
        <w:rPr>
          <w:lang w:val="eu-ES"/>
        </w:rPr>
      </w:pPr>
    </w:p>
    <w:p w:rsidR="00AA3E14" w:rsidRDefault="00AA3E14" w:rsidP="009B409E">
      <w:pPr>
        <w:pStyle w:val="Texto"/>
        <w:rPr>
          <w:lang w:val="eu-ES"/>
        </w:rPr>
      </w:pPr>
      <w:r>
        <w:rPr>
          <w:lang w:val="eu-ES"/>
        </w:rPr>
        <w:t>E</w:t>
      </w:r>
      <w:r w:rsidRPr="00DA0AE5">
        <w:rPr>
          <w:lang w:val="eu-ES"/>
        </w:rPr>
        <w:t xml:space="preserve">ta </w:t>
      </w:r>
      <w:r>
        <w:rPr>
          <w:lang w:val="eu-ES"/>
        </w:rPr>
        <w:t>ahaztu</w:t>
      </w:r>
      <w:r w:rsidRPr="00DA0AE5">
        <w:rPr>
          <w:lang w:val="eu-ES"/>
        </w:rPr>
        <w:t xml:space="preserve"> gabe</w:t>
      </w:r>
      <w:r>
        <w:rPr>
          <w:lang w:val="eu-ES"/>
        </w:rPr>
        <w:t>,</w:t>
      </w:r>
      <w:r w:rsidRPr="00DA0AE5">
        <w:rPr>
          <w:lang w:val="eu-ES"/>
        </w:rPr>
        <w:t xml:space="preserve"> eta </w:t>
      </w:r>
      <w:r>
        <w:rPr>
          <w:lang w:val="eu-ES"/>
        </w:rPr>
        <w:t>ahaztu</w:t>
      </w:r>
      <w:r w:rsidRPr="00DA0AE5">
        <w:rPr>
          <w:lang w:val="eu-ES"/>
        </w:rPr>
        <w:t xml:space="preserve"> egin dela</w:t>
      </w:r>
      <w:r>
        <w:rPr>
          <w:lang w:val="eu-ES"/>
        </w:rPr>
        <w:t>,</w:t>
      </w:r>
      <w:r w:rsidRPr="00DA0AE5">
        <w:rPr>
          <w:lang w:val="eu-ES"/>
        </w:rPr>
        <w:t xml:space="preserve"> hezkuntzaren funtzioa </w:t>
      </w:r>
      <w:r>
        <w:rPr>
          <w:lang w:val="eu-ES"/>
        </w:rPr>
        <w:t>z</w:t>
      </w:r>
      <w:r w:rsidRPr="00DA0AE5">
        <w:rPr>
          <w:lang w:val="eu-ES"/>
        </w:rPr>
        <w:t>ein d</w:t>
      </w:r>
      <w:r>
        <w:rPr>
          <w:lang w:val="eu-ES"/>
        </w:rPr>
        <w:t>en.</w:t>
      </w:r>
      <w:r w:rsidRPr="00DA0AE5">
        <w:rPr>
          <w:lang w:val="eu-ES"/>
        </w:rPr>
        <w:t xml:space="preserve"> </w:t>
      </w:r>
      <w:r>
        <w:rPr>
          <w:lang w:val="eu-ES"/>
        </w:rPr>
        <w:t xml:space="preserve">Ez duzue </w:t>
      </w:r>
      <w:r w:rsidRPr="00DA0AE5">
        <w:rPr>
          <w:lang w:val="eu-ES"/>
        </w:rPr>
        <w:t>pentsatzen</w:t>
      </w:r>
      <w:r>
        <w:rPr>
          <w:lang w:val="eu-ES"/>
        </w:rPr>
        <w:t>?</w:t>
      </w:r>
      <w:r w:rsidRPr="00DA0AE5">
        <w:rPr>
          <w:lang w:val="eu-ES"/>
        </w:rPr>
        <w:t xml:space="preserve"> </w:t>
      </w:r>
      <w:r>
        <w:rPr>
          <w:lang w:val="eu-ES"/>
        </w:rPr>
        <w:t>I</w:t>
      </w:r>
      <w:r w:rsidRPr="00DA0AE5">
        <w:rPr>
          <w:lang w:val="eu-ES"/>
        </w:rPr>
        <w:t>kusi zer gertatzen ari d</w:t>
      </w:r>
      <w:r>
        <w:rPr>
          <w:lang w:val="eu-ES"/>
        </w:rPr>
        <w:t>en.</w:t>
      </w:r>
    </w:p>
    <w:p w:rsidR="00AA3E14" w:rsidRDefault="00AA3E14" w:rsidP="009B409E">
      <w:pPr>
        <w:pStyle w:val="Texto"/>
        <w:rPr>
          <w:lang w:val="eu-ES"/>
        </w:rPr>
      </w:pPr>
    </w:p>
    <w:p w:rsidR="00AA3E14" w:rsidRDefault="00AA3E14" w:rsidP="009B409E">
      <w:pPr>
        <w:pStyle w:val="Texto"/>
        <w:rPr>
          <w:lang w:val="eu-ES"/>
        </w:rPr>
      </w:pPr>
      <w:r>
        <w:rPr>
          <w:lang w:val="eu-ES"/>
        </w:rPr>
        <w:t>E</w:t>
      </w:r>
      <w:r w:rsidRPr="00DA0AE5">
        <w:rPr>
          <w:lang w:val="eu-ES"/>
        </w:rPr>
        <w:t xml:space="preserve">ta azkenean </w:t>
      </w:r>
      <w:r>
        <w:rPr>
          <w:lang w:val="eu-ES"/>
        </w:rPr>
        <w:t>i</w:t>
      </w:r>
      <w:r w:rsidRPr="00DA0AE5">
        <w:rPr>
          <w:lang w:val="eu-ES"/>
        </w:rPr>
        <w:t>kastetxeak eta irakasleak ari gara murgiltze</w:t>
      </w:r>
      <w:r>
        <w:rPr>
          <w:lang w:val="eu-ES"/>
        </w:rPr>
        <w:t>n,</w:t>
      </w:r>
      <w:r w:rsidRPr="00DA0AE5">
        <w:rPr>
          <w:lang w:val="eu-ES"/>
        </w:rPr>
        <w:t xml:space="preserve"> ba burokrazia </w:t>
      </w:r>
      <w:r>
        <w:rPr>
          <w:lang w:val="eu-ES"/>
        </w:rPr>
        <w:t>hutsean,</w:t>
      </w:r>
      <w:r w:rsidRPr="00DA0AE5">
        <w:rPr>
          <w:lang w:val="eu-ES"/>
        </w:rPr>
        <w:t xml:space="preserve"> izan beharrean bide lagunak</w:t>
      </w:r>
      <w:r>
        <w:rPr>
          <w:lang w:val="eu-ES"/>
        </w:rPr>
        <w:t>.</w:t>
      </w:r>
      <w:r w:rsidRPr="00DA0AE5">
        <w:rPr>
          <w:lang w:val="eu-ES"/>
        </w:rPr>
        <w:t xml:space="preserve"> </w:t>
      </w:r>
      <w:r>
        <w:rPr>
          <w:lang w:val="eu-ES"/>
        </w:rPr>
        <w:t>I</w:t>
      </w:r>
      <w:r w:rsidRPr="00DA0AE5">
        <w:rPr>
          <w:lang w:val="eu-ES"/>
        </w:rPr>
        <w:t>kasleen</w:t>
      </w:r>
      <w:r>
        <w:rPr>
          <w:lang w:val="eu-ES"/>
        </w:rPr>
        <w:t>,</w:t>
      </w:r>
      <w:r w:rsidRPr="00DA0AE5">
        <w:rPr>
          <w:lang w:val="eu-ES"/>
        </w:rPr>
        <w:t xml:space="preserve"> familien ongizatea bermatu beharrean eta beraien beharrak </w:t>
      </w:r>
      <w:r>
        <w:rPr>
          <w:lang w:val="eu-ES"/>
        </w:rPr>
        <w:t>asetu beharrean</w:t>
      </w:r>
      <w:r w:rsidRPr="00DA0AE5">
        <w:rPr>
          <w:lang w:val="eu-ES"/>
        </w:rPr>
        <w:t xml:space="preserve">. </w:t>
      </w:r>
      <w:r>
        <w:rPr>
          <w:lang w:val="eu-ES"/>
        </w:rPr>
        <w:t xml:space="preserve">Eta </w:t>
      </w:r>
      <w:r w:rsidRPr="00DA0AE5">
        <w:rPr>
          <w:lang w:val="eu-ES"/>
        </w:rPr>
        <w:t>hori behar dugu</w:t>
      </w:r>
      <w:r>
        <w:rPr>
          <w:lang w:val="eu-ES"/>
        </w:rPr>
        <w:t>,</w:t>
      </w:r>
      <w:r w:rsidRPr="00DA0AE5">
        <w:rPr>
          <w:lang w:val="eu-ES"/>
        </w:rPr>
        <w:t xml:space="preserve"> benetan kalitatezko hezkuntza bermatu ahal izateko eta emaitza onak lortu a</w:t>
      </w:r>
      <w:r>
        <w:rPr>
          <w:lang w:val="eu-ES"/>
        </w:rPr>
        <w:t>ha</w:t>
      </w:r>
      <w:r w:rsidRPr="00DA0AE5">
        <w:rPr>
          <w:lang w:val="eu-ES"/>
        </w:rPr>
        <w:t xml:space="preserve">l izateko. </w:t>
      </w:r>
      <w:r>
        <w:rPr>
          <w:lang w:val="eu-ES"/>
        </w:rPr>
        <w:t xml:space="preserve">Zeren </w:t>
      </w:r>
      <w:r w:rsidRPr="00DA0AE5">
        <w:rPr>
          <w:lang w:val="eu-ES"/>
        </w:rPr>
        <w:t>hezkuntza</w:t>
      </w:r>
      <w:r>
        <w:rPr>
          <w:lang w:val="eu-ES"/>
        </w:rPr>
        <w:t>k</w:t>
      </w:r>
      <w:r w:rsidRPr="00DA0AE5">
        <w:rPr>
          <w:lang w:val="eu-ES"/>
        </w:rPr>
        <w:t xml:space="preserve"> funtzio bat dauka betetzeko eta guk baldintzak eskaini behar ditugu</w:t>
      </w:r>
      <w:r>
        <w:rPr>
          <w:lang w:val="eu-ES"/>
        </w:rPr>
        <w:t xml:space="preserve"> eta</w:t>
      </w:r>
      <w:r w:rsidRPr="00DA0AE5">
        <w:rPr>
          <w:lang w:val="eu-ES"/>
        </w:rPr>
        <w:t xml:space="preserve"> ahalbidetu behar ditugu</w:t>
      </w:r>
      <w:r>
        <w:rPr>
          <w:lang w:val="eu-ES"/>
        </w:rPr>
        <w:t>, hezkuntza</w:t>
      </w:r>
      <w:r w:rsidRPr="00DA0AE5">
        <w:rPr>
          <w:lang w:val="eu-ES"/>
        </w:rPr>
        <w:t xml:space="preserve"> bere funtzioak</w:t>
      </w:r>
      <w:r>
        <w:rPr>
          <w:lang w:val="eu-ES"/>
        </w:rPr>
        <w:t xml:space="preserve"> bermatu ditzan</w:t>
      </w:r>
      <w:r w:rsidRPr="00DA0AE5">
        <w:rPr>
          <w:lang w:val="eu-ES"/>
        </w:rPr>
        <w:t>.</w:t>
      </w:r>
    </w:p>
    <w:p w:rsidR="00AA3E14" w:rsidRDefault="00AA3E14" w:rsidP="009B409E">
      <w:pPr>
        <w:pStyle w:val="Texto"/>
        <w:rPr>
          <w:lang w:val="eu-ES"/>
        </w:rPr>
      </w:pPr>
    </w:p>
    <w:p w:rsidR="00AA3E14" w:rsidRPr="00DA0AE5" w:rsidRDefault="00AA3E14" w:rsidP="009B409E">
      <w:pPr>
        <w:pStyle w:val="Texto"/>
        <w:rPr>
          <w:lang w:val="eu-ES"/>
        </w:rPr>
      </w:pPr>
      <w:r w:rsidRPr="00DA0AE5">
        <w:rPr>
          <w:lang w:val="eu-ES"/>
        </w:rPr>
        <w:t>Garaiz gaude</w:t>
      </w:r>
      <w:r>
        <w:rPr>
          <w:lang w:val="eu-ES"/>
        </w:rPr>
        <w:t>,</w:t>
      </w:r>
      <w:r w:rsidRPr="00DA0AE5">
        <w:rPr>
          <w:lang w:val="eu-ES"/>
        </w:rPr>
        <w:t xml:space="preserve"> inoiz ez</w:t>
      </w:r>
      <w:r>
        <w:rPr>
          <w:lang w:val="eu-ES"/>
        </w:rPr>
        <w:t xml:space="preserve"> d</w:t>
      </w:r>
      <w:r w:rsidRPr="00DA0AE5">
        <w:rPr>
          <w:lang w:val="eu-ES"/>
        </w:rPr>
        <w:t>elako berandu, nahiz eta berandu goazen. Baina horrek erabakiak…</w:t>
      </w:r>
    </w:p>
    <w:p w:rsidR="00AA3E14" w:rsidRPr="00DA0AE5" w:rsidRDefault="00AA3E14" w:rsidP="001371E3">
      <w:pPr>
        <w:pStyle w:val="Texto"/>
        <w:rPr>
          <w:lang w:val="eu-ES"/>
        </w:rPr>
      </w:pPr>
    </w:p>
    <w:p w:rsidR="00AA3E14" w:rsidRPr="00DA0AE5" w:rsidRDefault="00AA3E14" w:rsidP="001371E3">
      <w:pPr>
        <w:pStyle w:val="Texto"/>
        <w:rPr>
          <w:lang w:val="eu-ES"/>
        </w:rPr>
      </w:pPr>
      <w:r w:rsidRPr="00DA0AE5">
        <w:rPr>
          <w:lang w:val="eu-ES"/>
        </w:rPr>
        <w:t>(36. zintaren amaiera)</w:t>
      </w:r>
    </w:p>
    <w:p w:rsidR="00521820" w:rsidRPr="00674E52" w:rsidRDefault="00521820" w:rsidP="00FE406E">
      <w:pPr>
        <w:pStyle w:val="Texto"/>
        <w:rPr>
          <w:lang w:val="eu-ES"/>
        </w:rPr>
      </w:pPr>
      <w:r w:rsidRPr="007D7F68">
        <w:rPr>
          <w:lang w:val="eu-ES"/>
        </w:rPr>
        <w:t>(</w:t>
      </w:r>
      <w:r w:rsidRPr="00674E52">
        <w:rPr>
          <w:lang w:val="eu-ES"/>
        </w:rPr>
        <w:t>37. zintaren hasiera)</w:t>
      </w:r>
    </w:p>
    <w:p w:rsidR="00521820" w:rsidRPr="00674E52" w:rsidRDefault="00521820" w:rsidP="00FE406E">
      <w:pPr>
        <w:pStyle w:val="Texto"/>
        <w:rPr>
          <w:lang w:val="eu-ES"/>
        </w:rPr>
      </w:pPr>
    </w:p>
    <w:p w:rsidR="00521820" w:rsidRDefault="00521820" w:rsidP="00FE406E">
      <w:pPr>
        <w:pStyle w:val="Texto"/>
        <w:rPr>
          <w:lang w:val="eu-ES"/>
        </w:rPr>
      </w:pPr>
      <w:r w:rsidRPr="00674E52">
        <w:rPr>
          <w:lang w:val="eu-ES"/>
        </w:rPr>
        <w:t>… eskaini</w:t>
      </w:r>
      <w:r w:rsidRPr="0053089A">
        <w:rPr>
          <w:lang w:val="eu-ES"/>
        </w:rPr>
        <w:t xml:space="preserve"> behar ditugu</w:t>
      </w:r>
      <w:r>
        <w:rPr>
          <w:lang w:val="eu-ES"/>
        </w:rPr>
        <w:t xml:space="preserve"> eta</w:t>
      </w:r>
      <w:r w:rsidRPr="0053089A">
        <w:rPr>
          <w:lang w:val="eu-ES"/>
        </w:rPr>
        <w:t xml:space="preserve"> ahalbidetu</w:t>
      </w:r>
      <w:r>
        <w:rPr>
          <w:lang w:val="eu-ES"/>
        </w:rPr>
        <w:t xml:space="preserve"> behar ditugu</w:t>
      </w:r>
      <w:r w:rsidR="007D7F68">
        <w:rPr>
          <w:lang w:val="eu-ES"/>
        </w:rPr>
        <w:t>,</w:t>
      </w:r>
      <w:r>
        <w:rPr>
          <w:lang w:val="eu-ES"/>
        </w:rPr>
        <w:t xml:space="preserve"> hezkuntzak bere funtzioak bermatu ditzan.</w:t>
      </w:r>
    </w:p>
    <w:p w:rsidR="00521820" w:rsidRDefault="00521820" w:rsidP="00FE406E">
      <w:pPr>
        <w:pStyle w:val="Texto"/>
        <w:rPr>
          <w:lang w:val="eu-ES"/>
        </w:rPr>
      </w:pPr>
    </w:p>
    <w:p w:rsidR="00521820" w:rsidRDefault="00521820" w:rsidP="00FE406E">
      <w:pPr>
        <w:pStyle w:val="Texto"/>
        <w:rPr>
          <w:lang w:val="eu-ES"/>
        </w:rPr>
      </w:pPr>
      <w:r>
        <w:rPr>
          <w:lang w:val="eu-ES"/>
        </w:rPr>
        <w:t>Garaiz</w:t>
      </w:r>
      <w:r w:rsidRPr="0053089A">
        <w:rPr>
          <w:lang w:val="eu-ES"/>
        </w:rPr>
        <w:t xml:space="preserve"> gaude</w:t>
      </w:r>
      <w:r>
        <w:rPr>
          <w:lang w:val="eu-ES"/>
        </w:rPr>
        <w:t>,</w:t>
      </w:r>
      <w:r w:rsidRPr="0053089A">
        <w:rPr>
          <w:lang w:val="eu-ES"/>
        </w:rPr>
        <w:t xml:space="preserve"> inoiz ez delako be</w:t>
      </w:r>
      <w:r>
        <w:rPr>
          <w:lang w:val="eu-ES"/>
        </w:rPr>
        <w:t>randu, nahiz eta berandu goazen.</w:t>
      </w:r>
      <w:r w:rsidRPr="0053089A">
        <w:rPr>
          <w:lang w:val="eu-ES"/>
        </w:rPr>
        <w:t xml:space="preserve"> </w:t>
      </w:r>
      <w:r>
        <w:rPr>
          <w:lang w:val="eu-ES"/>
        </w:rPr>
        <w:t>B</w:t>
      </w:r>
      <w:r w:rsidRPr="0053089A">
        <w:rPr>
          <w:lang w:val="eu-ES"/>
        </w:rPr>
        <w:t>aina horrek erabakiak hartzea eskatzen</w:t>
      </w:r>
      <w:r>
        <w:rPr>
          <w:lang w:val="eu-ES"/>
        </w:rPr>
        <w:t xml:space="preserve"> du</w:t>
      </w:r>
      <w:r w:rsidRPr="0053089A">
        <w:rPr>
          <w:lang w:val="eu-ES"/>
        </w:rPr>
        <w:t>, erabaki ausartak eta adostua</w:t>
      </w:r>
      <w:r>
        <w:rPr>
          <w:lang w:val="eu-ES"/>
        </w:rPr>
        <w:t>k</w:t>
      </w:r>
      <w:r w:rsidRPr="0053089A">
        <w:rPr>
          <w:lang w:val="eu-ES"/>
        </w:rPr>
        <w:t xml:space="preserve"> eskatzen du, eskuzabalak, eskuzabaltasunez, </w:t>
      </w:r>
      <w:r>
        <w:rPr>
          <w:lang w:val="eu-ES"/>
        </w:rPr>
        <w:t>enpatiarekin</w:t>
      </w:r>
      <w:r w:rsidRPr="0053089A">
        <w:rPr>
          <w:lang w:val="eu-ES"/>
        </w:rPr>
        <w:t xml:space="preserve"> eta gure hezkuntza komunitatearen eskutik</w:t>
      </w:r>
      <w:r>
        <w:rPr>
          <w:lang w:val="eu-ES"/>
        </w:rPr>
        <w:t>,</w:t>
      </w:r>
      <w:r w:rsidRPr="0053089A">
        <w:rPr>
          <w:lang w:val="eu-ES"/>
        </w:rPr>
        <w:t xml:space="preserve"> beraiekin lanean ekitea eskatzen du</w:t>
      </w:r>
      <w:r>
        <w:rPr>
          <w:lang w:val="eu-ES"/>
        </w:rPr>
        <w:t>. Eta nik ez dakit</w:t>
      </w:r>
      <w:r w:rsidRPr="0053089A">
        <w:rPr>
          <w:lang w:val="eu-ES"/>
        </w:rPr>
        <w:t xml:space="preserve"> Urkulluren Gobernua horretarako prest dagoen</w:t>
      </w:r>
      <w:r>
        <w:rPr>
          <w:lang w:val="eu-ES"/>
        </w:rPr>
        <w:t xml:space="preserve">ik. Orain </w:t>
      </w:r>
      <w:r w:rsidRPr="0053089A">
        <w:rPr>
          <w:lang w:val="eu-ES"/>
        </w:rPr>
        <w:t>arte behintzat ez du borondate handiegirik erakutsi</w:t>
      </w:r>
      <w:r>
        <w:rPr>
          <w:lang w:val="eu-ES"/>
        </w:rPr>
        <w:t>.</w:t>
      </w:r>
      <w:r w:rsidRPr="0053089A">
        <w:rPr>
          <w:lang w:val="eu-ES"/>
        </w:rPr>
        <w:t xml:space="preserve"> </w:t>
      </w:r>
      <w:r>
        <w:rPr>
          <w:lang w:val="eu-ES"/>
        </w:rPr>
        <w:t>E</w:t>
      </w:r>
      <w:r w:rsidRPr="0053089A">
        <w:rPr>
          <w:lang w:val="eu-ES"/>
        </w:rPr>
        <w:t>ta badakigu</w:t>
      </w:r>
      <w:r>
        <w:rPr>
          <w:lang w:val="eu-ES"/>
        </w:rPr>
        <w:t xml:space="preserve"> bidea ez</w:t>
      </w:r>
      <w:r w:rsidRPr="0053089A">
        <w:rPr>
          <w:lang w:val="eu-ES"/>
        </w:rPr>
        <w:t xml:space="preserve"> dela erraza, b</w:t>
      </w:r>
      <w:r>
        <w:rPr>
          <w:lang w:val="eu-ES"/>
        </w:rPr>
        <w:t>aina ez dago beste erremediorik</w:t>
      </w:r>
      <w:r w:rsidRPr="0053089A">
        <w:rPr>
          <w:lang w:val="eu-ES"/>
        </w:rPr>
        <w:t xml:space="preserve"> </w:t>
      </w:r>
      <w:r>
        <w:rPr>
          <w:lang w:val="eu-ES"/>
        </w:rPr>
        <w:t>b</w:t>
      </w:r>
      <w:r w:rsidRPr="0053089A">
        <w:rPr>
          <w:lang w:val="eu-ES"/>
        </w:rPr>
        <w:t>ide malkartsua hartzea baino</w:t>
      </w:r>
      <w:r>
        <w:rPr>
          <w:lang w:val="eu-ES"/>
        </w:rPr>
        <w:t>. Zeren guztiok</w:t>
      </w:r>
      <w:r w:rsidRPr="0053089A">
        <w:rPr>
          <w:lang w:val="eu-ES"/>
        </w:rPr>
        <w:t xml:space="preserve"> irabaziko dugu, noski, </w:t>
      </w:r>
      <w:r>
        <w:rPr>
          <w:lang w:val="eu-ES"/>
        </w:rPr>
        <w:t>guztiok</w:t>
      </w:r>
      <w:r w:rsidRPr="0053089A">
        <w:rPr>
          <w:lang w:val="eu-ES"/>
        </w:rPr>
        <w:t xml:space="preserve"> utzi beharko dugu bidean zerbait, baina guztiok irabaztea da asunto honetan</w:t>
      </w:r>
      <w:r>
        <w:rPr>
          <w:lang w:val="eu-ES"/>
        </w:rPr>
        <w:t>.</w:t>
      </w:r>
      <w:r w:rsidRPr="0053089A">
        <w:rPr>
          <w:lang w:val="eu-ES"/>
        </w:rPr>
        <w:t xml:space="preserve"> </w:t>
      </w:r>
      <w:r>
        <w:rPr>
          <w:lang w:val="eu-ES"/>
        </w:rPr>
        <w:t>H</w:t>
      </w:r>
      <w:r w:rsidRPr="0053089A">
        <w:rPr>
          <w:lang w:val="eu-ES"/>
        </w:rPr>
        <w:t xml:space="preserve">ezkuntzak bete </w:t>
      </w:r>
      <w:r>
        <w:rPr>
          <w:lang w:val="eu-ES"/>
        </w:rPr>
        <w:t>behar duen funtzioa bete dezan.</w:t>
      </w:r>
    </w:p>
    <w:p w:rsidR="00521820" w:rsidRDefault="00521820" w:rsidP="00FE406E">
      <w:pPr>
        <w:pStyle w:val="Texto"/>
        <w:rPr>
          <w:lang w:val="eu-ES"/>
        </w:rPr>
      </w:pPr>
    </w:p>
    <w:p w:rsidR="00521820" w:rsidRDefault="00521820" w:rsidP="00FE406E">
      <w:pPr>
        <w:pStyle w:val="Texto"/>
        <w:rPr>
          <w:lang w:val="eu-ES"/>
        </w:rPr>
      </w:pPr>
    </w:p>
    <w:p w:rsidR="00734B90" w:rsidRDefault="00521820" w:rsidP="00FE406E">
      <w:pPr>
        <w:pStyle w:val="Texto"/>
        <w:rPr>
          <w:lang w:val="eu-ES"/>
        </w:rPr>
      </w:pPr>
      <w:r w:rsidRPr="004B72DA">
        <w:rPr>
          <w:rFonts w:ascii="Futura Md BT" w:hAnsi="Futura Md BT"/>
          <w:lang w:val="eu-ES"/>
        </w:rPr>
        <w:t>LEHENDAKARIAK</w:t>
      </w:r>
      <w:r>
        <w:rPr>
          <w:lang w:val="eu-ES"/>
        </w:rPr>
        <w:t>: Eskerrik asko</w:t>
      </w:r>
      <w:r w:rsidR="00734B90">
        <w:rPr>
          <w:lang w:val="eu-ES"/>
        </w:rPr>
        <w:t>,</w:t>
      </w:r>
      <w:r>
        <w:rPr>
          <w:lang w:val="eu-ES"/>
        </w:rPr>
        <w:t xml:space="preserve"> Ubera </w:t>
      </w:r>
      <w:r w:rsidR="00734B90">
        <w:rPr>
          <w:lang w:val="eu-ES"/>
        </w:rPr>
        <w:t>and</w:t>
      </w:r>
      <w:r>
        <w:rPr>
          <w:lang w:val="eu-ES"/>
        </w:rPr>
        <w:t>rea.</w:t>
      </w:r>
    </w:p>
    <w:p w:rsidR="00734B90" w:rsidRDefault="00734B90" w:rsidP="00FE406E">
      <w:pPr>
        <w:pStyle w:val="Texto"/>
        <w:rPr>
          <w:lang w:val="eu-ES"/>
        </w:rPr>
      </w:pPr>
    </w:p>
    <w:p w:rsidR="00521820" w:rsidRDefault="00521820" w:rsidP="00FE406E">
      <w:pPr>
        <w:pStyle w:val="Texto"/>
        <w:rPr>
          <w:lang w:val="eu-ES"/>
        </w:rPr>
      </w:pPr>
      <w:r>
        <w:rPr>
          <w:lang w:val="eu-ES"/>
        </w:rPr>
        <w:t>Euskal Talde Popularraren ordezkaria</w:t>
      </w:r>
      <w:r w:rsidR="00734B90">
        <w:rPr>
          <w:lang w:val="eu-ES"/>
        </w:rPr>
        <w:t>, De Bengoechea and</w:t>
      </w:r>
      <w:r>
        <w:rPr>
          <w:lang w:val="eu-ES"/>
        </w:rPr>
        <w:t>rea</w:t>
      </w:r>
      <w:r w:rsidR="00734B90">
        <w:rPr>
          <w:lang w:val="eu-ES"/>
        </w:rPr>
        <w:t>,</w:t>
      </w:r>
      <w:r>
        <w:rPr>
          <w:lang w:val="eu-ES"/>
        </w:rPr>
        <w:t xml:space="preserve"> zurea da hitza.</w:t>
      </w:r>
    </w:p>
    <w:p w:rsidR="00521820" w:rsidRDefault="00521820" w:rsidP="00FE406E">
      <w:pPr>
        <w:pStyle w:val="Texto"/>
        <w:rPr>
          <w:lang w:val="eu-ES"/>
        </w:rPr>
      </w:pPr>
    </w:p>
    <w:p w:rsidR="00521820" w:rsidRDefault="00521820" w:rsidP="00FE406E">
      <w:pPr>
        <w:pStyle w:val="Texto"/>
        <w:rPr>
          <w:lang w:val="eu-ES"/>
        </w:rPr>
      </w:pPr>
    </w:p>
    <w:p w:rsidR="00521820" w:rsidRDefault="00521820" w:rsidP="00FE406E">
      <w:pPr>
        <w:pStyle w:val="Texto"/>
      </w:pPr>
      <w:r w:rsidRPr="004B72DA">
        <w:rPr>
          <w:rFonts w:ascii="Futura Md BT" w:hAnsi="Futura Md BT"/>
          <w:lang w:val="eu-ES"/>
        </w:rPr>
        <w:t>DE BENGOECHEA ESTRADE</w:t>
      </w:r>
      <w:r>
        <w:rPr>
          <w:lang w:val="eu-ES"/>
        </w:rPr>
        <w:t xml:space="preserve"> andreak: </w:t>
      </w:r>
      <w:r w:rsidRPr="00695202">
        <w:rPr>
          <w:lang w:val="es-ES"/>
        </w:rPr>
        <w:t xml:space="preserve">Decía el proponente que ésta es una propuesta </w:t>
      </w:r>
      <w:r w:rsidRPr="0053089A">
        <w:t>del año 18, cierto es, pero es una propuesta del año 18 que si bien no ha sido debatid</w:t>
      </w:r>
      <w:r>
        <w:t>a</w:t>
      </w:r>
      <w:r w:rsidRPr="0053089A">
        <w:t xml:space="preserve"> hasta ahora estos temas los </w:t>
      </w:r>
      <w:r>
        <w:t>hemos ido</w:t>
      </w:r>
      <w:r w:rsidRPr="0053089A">
        <w:t xml:space="preserve"> debatiendo, debatiendo y debatiendo. </w:t>
      </w:r>
    </w:p>
    <w:p w:rsidR="00521820" w:rsidRDefault="00521820" w:rsidP="00FE406E">
      <w:pPr>
        <w:pStyle w:val="Texto"/>
      </w:pPr>
    </w:p>
    <w:p w:rsidR="00521820" w:rsidRDefault="00521820" w:rsidP="00FE406E">
      <w:pPr>
        <w:pStyle w:val="Texto"/>
      </w:pPr>
      <w:r w:rsidRPr="0053089A">
        <w:t>Hemos escuch</w:t>
      </w:r>
      <w:r>
        <w:t>ad</w:t>
      </w:r>
      <w:r w:rsidRPr="0053089A">
        <w:t>o aquí cosas con las que creo que yo todo</w:t>
      </w:r>
      <w:r>
        <w:t>…</w:t>
      </w:r>
      <w:r w:rsidRPr="0053089A">
        <w:t xml:space="preserve"> con las que creo yo que todos estamos de acuerdo, pero </w:t>
      </w:r>
      <w:r>
        <w:t>ha</w:t>
      </w:r>
      <w:r w:rsidRPr="0053089A">
        <w:t>y otras con las que no podemos estar de acuerdo</w:t>
      </w:r>
      <w:r>
        <w:t>.</w:t>
      </w:r>
    </w:p>
    <w:p w:rsidR="00521820" w:rsidRDefault="00521820" w:rsidP="00FE406E">
      <w:pPr>
        <w:pStyle w:val="Texto"/>
      </w:pPr>
    </w:p>
    <w:p w:rsidR="00521820" w:rsidRDefault="00521820" w:rsidP="00FE406E">
      <w:pPr>
        <w:pStyle w:val="Texto"/>
      </w:pPr>
      <w:r>
        <w:t>A</w:t>
      </w:r>
      <w:r w:rsidRPr="0053089A">
        <w:t>hora, a diferencia de lo que hace el proponente, que divide el mundo entre buenos y malos</w:t>
      </w:r>
      <w:r>
        <w:t>,</w:t>
      </w:r>
      <w:r w:rsidRPr="0053089A">
        <w:t xml:space="preserve"> y no c</w:t>
      </w:r>
      <w:r>
        <w:t>ó</w:t>
      </w:r>
      <w:r w:rsidRPr="0053089A">
        <w:t xml:space="preserve">mo puede ser que no firmen los cinco grupos estos, si no firman es que hay intereses ocultos, </w:t>
      </w:r>
      <w:r>
        <w:t xml:space="preserve">usted </w:t>
      </w:r>
      <w:r w:rsidRPr="0053089A">
        <w:t>lo ha dicho</w:t>
      </w:r>
      <w:r>
        <w:t>, ¿eh?</w:t>
      </w:r>
    </w:p>
    <w:p w:rsidR="00521820" w:rsidRDefault="00521820" w:rsidP="00FE406E">
      <w:pPr>
        <w:pStyle w:val="Texto"/>
      </w:pPr>
    </w:p>
    <w:p w:rsidR="00521820" w:rsidRDefault="00521820" w:rsidP="00FE406E">
      <w:pPr>
        <w:pStyle w:val="Texto"/>
      </w:pPr>
      <w:r w:rsidRPr="0053089A">
        <w:t xml:space="preserve">Nosotros no </w:t>
      </w:r>
      <w:r>
        <w:t>quere</w:t>
      </w:r>
      <w:r w:rsidRPr="0053089A">
        <w:t xml:space="preserve">mos eso, el mundo no se divide entre buenos </w:t>
      </w:r>
      <w:r>
        <w:t>y malos, e</w:t>
      </w:r>
      <w:r w:rsidRPr="0053089A">
        <w:t xml:space="preserve">ntre conmigo contra </w:t>
      </w:r>
      <w:r>
        <w:t>mí, e</w:t>
      </w:r>
      <w:r w:rsidRPr="0053089A">
        <w:t xml:space="preserve">l mundo se compone de seres humanos que intentan llegar a acuerdos. </w:t>
      </w:r>
      <w:r>
        <w:t xml:space="preserve">Entonces, </w:t>
      </w:r>
      <w:r w:rsidRPr="0053089A">
        <w:t>vamos a ver</w:t>
      </w:r>
      <w:r>
        <w:t xml:space="preserve">, voy a ir </w:t>
      </w:r>
      <w:r w:rsidRPr="0053089A">
        <w:t>punto por punto de lo que usted ha dicho</w:t>
      </w:r>
      <w:r>
        <w:t>.</w:t>
      </w:r>
    </w:p>
    <w:p w:rsidR="00521820" w:rsidRDefault="00521820" w:rsidP="00FE406E">
      <w:pPr>
        <w:pStyle w:val="Texto"/>
      </w:pPr>
    </w:p>
    <w:p w:rsidR="00521820" w:rsidRDefault="00521820" w:rsidP="00FE406E">
      <w:pPr>
        <w:pStyle w:val="Texto"/>
      </w:pPr>
      <w:r>
        <w:t>U</w:t>
      </w:r>
      <w:r w:rsidRPr="0053089A">
        <w:t>sted habla de red</w:t>
      </w:r>
      <w:r>
        <w:t>iseña</w:t>
      </w:r>
      <w:r w:rsidRPr="0053089A">
        <w:t xml:space="preserve">r </w:t>
      </w:r>
      <w:r>
        <w:t xml:space="preserve">el mapa escolar para que </w:t>
      </w:r>
      <w:r w:rsidRPr="0053089A">
        <w:t>la enseñanza pública est</w:t>
      </w:r>
      <w:r>
        <w:t>é</w:t>
      </w:r>
      <w:r w:rsidRPr="0053089A">
        <w:t xml:space="preserve"> en el eje del sistema educativo. </w:t>
      </w:r>
    </w:p>
    <w:p w:rsidR="00521820" w:rsidRDefault="00521820" w:rsidP="00FE406E">
      <w:pPr>
        <w:pStyle w:val="Texto"/>
      </w:pPr>
    </w:p>
    <w:p w:rsidR="00521820" w:rsidRDefault="00521820" w:rsidP="00FE406E">
      <w:pPr>
        <w:pStyle w:val="Texto"/>
      </w:pPr>
      <w:r>
        <w:t xml:space="preserve">Mire, serán </w:t>
      </w:r>
      <w:r w:rsidRPr="0053089A">
        <w:t>palabras, per</w:t>
      </w:r>
      <w:r>
        <w:t>o las palabras son importantes. E</w:t>
      </w:r>
      <w:r w:rsidRPr="0053089A">
        <w:t xml:space="preserve">l eje del sistema educativo deben ser los alumnos y las alumnas, </w:t>
      </w:r>
      <w:r w:rsidR="00734B90">
        <w:t>e</w:t>
      </w:r>
      <w:r>
        <w:t>se</w:t>
      </w:r>
      <w:r w:rsidRPr="0053089A">
        <w:t xml:space="preserve"> debe ser el eje</w:t>
      </w:r>
      <w:r>
        <w:t>,</w:t>
      </w:r>
      <w:r w:rsidRPr="0053089A">
        <w:t xml:space="preserve"> y nosotros en eso creemos firmemente</w:t>
      </w:r>
      <w:r>
        <w:t>.</w:t>
      </w:r>
    </w:p>
    <w:p w:rsidR="00521820" w:rsidRDefault="00521820" w:rsidP="00FE406E">
      <w:pPr>
        <w:pStyle w:val="Texto"/>
      </w:pPr>
    </w:p>
    <w:p w:rsidR="00521820" w:rsidRDefault="00521820" w:rsidP="00FE406E">
      <w:pPr>
        <w:pStyle w:val="Texto"/>
      </w:pPr>
      <w:r>
        <w:t>Y</w:t>
      </w:r>
      <w:r w:rsidRPr="0053089A">
        <w:t xml:space="preserve"> luego muchas v</w:t>
      </w:r>
      <w:r>
        <w:t>e</w:t>
      </w:r>
      <w:r w:rsidRPr="0053089A">
        <w:t>ces</w:t>
      </w:r>
      <w:r>
        <w:t xml:space="preserve"> e</w:t>
      </w:r>
      <w:r w:rsidRPr="0053089A">
        <w:t>l problema es que nos enredamos en palabras</w:t>
      </w:r>
      <w:r>
        <w:t xml:space="preserve">, entonces </w:t>
      </w:r>
      <w:r w:rsidRPr="0053089A">
        <w:t>voy a decir algo que puede chocar, pero usted</w:t>
      </w:r>
      <w:r>
        <w:t xml:space="preserve"> hace</w:t>
      </w:r>
      <w:r w:rsidRPr="0053089A">
        <w:t xml:space="preserve"> un antagonismo entre la pública y la concertada</w:t>
      </w:r>
      <w:r>
        <w:t xml:space="preserve">, y </w:t>
      </w:r>
      <w:r w:rsidRPr="0053089A">
        <w:t xml:space="preserve">luego dice que hay un 0,8 de privadas, me tiene que </w:t>
      </w:r>
      <w:r>
        <w:t xml:space="preserve">decir cuáles </w:t>
      </w:r>
      <w:r w:rsidRPr="0053089A">
        <w:t>son</w:t>
      </w:r>
      <w:r>
        <w:t>,</w:t>
      </w:r>
      <w:r w:rsidRPr="0053089A">
        <w:t xml:space="preserve"> porque yo no las </w:t>
      </w:r>
      <w:r>
        <w:t xml:space="preserve">he encontrado en Euskadi. Dice que hay un 0'8 % </w:t>
      </w:r>
      <w:r w:rsidRPr="0053089A">
        <w:t xml:space="preserve">de </w:t>
      </w:r>
      <w:r>
        <w:t>privadas, no, no sé cuáles son, luego en Gipuzkoa no hay ninguna.</w:t>
      </w:r>
    </w:p>
    <w:p w:rsidR="00521820" w:rsidRDefault="00521820" w:rsidP="00FE406E">
      <w:pPr>
        <w:pStyle w:val="Texto"/>
      </w:pPr>
    </w:p>
    <w:p w:rsidR="00521820" w:rsidRDefault="00521820" w:rsidP="00FE406E">
      <w:pPr>
        <w:pStyle w:val="Texto"/>
      </w:pPr>
      <w:r>
        <w:t>P</w:t>
      </w:r>
      <w:r w:rsidRPr="0053089A">
        <w:t>ero vayamos a esto</w:t>
      </w:r>
      <w:r>
        <w:t xml:space="preserve">. Pero le </w:t>
      </w:r>
      <w:r w:rsidRPr="0053089A">
        <w:t xml:space="preserve">voy a </w:t>
      </w:r>
      <w:r>
        <w:t>deci</w:t>
      </w:r>
      <w:r w:rsidRPr="0053089A">
        <w:t>r algo</w:t>
      </w:r>
      <w:r>
        <w:t>,</w:t>
      </w:r>
      <w:r w:rsidRPr="0053089A">
        <w:t xml:space="preserve"> </w:t>
      </w:r>
      <w:r>
        <w:t>¿</w:t>
      </w:r>
      <w:r w:rsidRPr="0053089A">
        <w:t>sabe lo que le digo</w:t>
      </w:r>
      <w:r>
        <w:t>?</w:t>
      </w:r>
      <w:r w:rsidRPr="0053089A">
        <w:t>, que la escuela concertada también es pública</w:t>
      </w:r>
      <w:r>
        <w:t>,</w:t>
      </w:r>
      <w:r w:rsidRPr="0053089A">
        <w:t xml:space="preserve"> son la manera nueva de mirar</w:t>
      </w:r>
      <w:r>
        <w:t>la, es</w:t>
      </w:r>
      <w:r w:rsidRPr="0053089A">
        <w:t xml:space="preserve"> cambiarle </w:t>
      </w:r>
      <w:r>
        <w:t xml:space="preserve">el </w:t>
      </w:r>
      <w:r w:rsidRPr="0053089A">
        <w:t xml:space="preserve">nombre, pero </w:t>
      </w:r>
      <w:r>
        <w:t>¿</w:t>
      </w:r>
      <w:r w:rsidRPr="0053089A">
        <w:t>cómo no va a ser la escuela concertada pública</w:t>
      </w:r>
      <w:r>
        <w:t xml:space="preserve"> si</w:t>
      </w:r>
      <w:r w:rsidRPr="0053089A">
        <w:t xml:space="preserve"> el Departamento de Interior fija todas las reglas, todas las normas, el número de alumnos</w:t>
      </w:r>
      <w:r>
        <w:t>,</w:t>
      </w:r>
      <w:r w:rsidRPr="0053089A">
        <w:t xml:space="preserve"> las horas de clase, lo supervisa</w:t>
      </w:r>
      <w:r>
        <w:t>, l</w:t>
      </w:r>
      <w:r w:rsidRPr="0053089A">
        <w:t>o controla e incluso pa</w:t>
      </w:r>
      <w:r>
        <w:t>g</w:t>
      </w:r>
      <w:r w:rsidRPr="0053089A">
        <w:t xml:space="preserve">a </w:t>
      </w:r>
      <w:r>
        <w:t xml:space="preserve">a </w:t>
      </w:r>
      <w:r w:rsidRPr="0053089A">
        <w:t>los profesores</w:t>
      </w:r>
      <w:r>
        <w:t>?</w:t>
      </w:r>
    </w:p>
    <w:p w:rsidR="00521820" w:rsidRDefault="00521820" w:rsidP="00FE406E">
      <w:pPr>
        <w:pStyle w:val="Texto"/>
      </w:pPr>
    </w:p>
    <w:p w:rsidR="00521820" w:rsidRDefault="00521820" w:rsidP="00FE406E">
      <w:pPr>
        <w:pStyle w:val="Texto"/>
      </w:pPr>
      <w:r w:rsidRPr="0053089A">
        <w:t>O sea, que me va a perdonar, pero la escuela concertada también es escuela pública, bajo el absoluto control de lo público, excepto que está discriminada</w:t>
      </w:r>
      <w:r>
        <w:t>,</w:t>
      </w:r>
      <w:r w:rsidR="00734B90">
        <w:t xml:space="preserve"> e</w:t>
      </w:r>
      <w:r>
        <w:t>sa sí que e</w:t>
      </w:r>
      <w:r w:rsidRPr="0053089A">
        <w:t xml:space="preserve">stá discriminada, porque </w:t>
      </w:r>
      <w:r>
        <w:t>c</w:t>
      </w:r>
      <w:r w:rsidRPr="0053089A">
        <w:t>on el</w:t>
      </w:r>
      <w:r>
        <w:t>… el</w:t>
      </w:r>
      <w:r w:rsidRPr="0053089A">
        <w:t xml:space="preserve"> Departamento de Educación considera que un niño en la pública cuesta </w:t>
      </w:r>
      <w:r>
        <w:t>siete mil</w:t>
      </w:r>
      <w:r w:rsidRPr="0053089A">
        <w:t xml:space="preserve"> y pico </w:t>
      </w:r>
      <w:r>
        <w:t>euros en la privada y en la c</w:t>
      </w:r>
      <w:r w:rsidRPr="0053089A">
        <w:t xml:space="preserve">oncertada, perdón, cuesta </w:t>
      </w:r>
      <w:r>
        <w:t>cinco mil y pico euros.</w:t>
      </w:r>
    </w:p>
    <w:p w:rsidR="00521820" w:rsidRDefault="00521820" w:rsidP="00FE406E">
      <w:pPr>
        <w:pStyle w:val="Texto"/>
      </w:pPr>
    </w:p>
    <w:p w:rsidR="00521820" w:rsidRDefault="00521820" w:rsidP="00FE406E">
      <w:pPr>
        <w:pStyle w:val="Texto"/>
      </w:pPr>
      <w:r>
        <w:t>Entonces, las dos son públicas, l</w:t>
      </w:r>
      <w:r w:rsidRPr="0053089A">
        <w:t xml:space="preserve">o que pasa es que una está discriminada respecto de la otra, </w:t>
      </w:r>
      <w:r>
        <w:t>eso es lo que nosotros pensamos.</w:t>
      </w:r>
    </w:p>
    <w:p w:rsidR="00521820" w:rsidRDefault="00521820" w:rsidP="00FE406E">
      <w:pPr>
        <w:pStyle w:val="Texto"/>
      </w:pPr>
    </w:p>
    <w:p w:rsidR="00521820" w:rsidRDefault="00521820" w:rsidP="00AD28C7">
      <w:pPr>
        <w:pStyle w:val="Texto"/>
      </w:pPr>
      <w:r>
        <w:t>A ver, qué es lo que siguiente q</w:t>
      </w:r>
      <w:r w:rsidRPr="0053089A">
        <w:t xml:space="preserve">ue dice </w:t>
      </w:r>
      <w:r>
        <w:t>usted. Zonas con valores más bajos, indicadores (?) y lingüísticos. Si vamos a estar de acuerdo, mire, ustedes se presentan c</w:t>
      </w:r>
      <w:r w:rsidRPr="0053089A">
        <w:t xml:space="preserve">omo el adalid de la escuela pública, que ya le he dicho </w:t>
      </w:r>
      <w:r>
        <w:t xml:space="preserve">que </w:t>
      </w:r>
      <w:r w:rsidRPr="0053089A">
        <w:t>la concertada también es pública, pero aceptemos pulpo como animal de compañía</w:t>
      </w:r>
      <w:r>
        <w:t>,</w:t>
      </w:r>
      <w:r w:rsidRPr="0053089A">
        <w:t xml:space="preserve"> de lo que usted llama pública</w:t>
      </w:r>
      <w:r>
        <w:t>,</w:t>
      </w:r>
      <w:r w:rsidRPr="0053089A">
        <w:t xml:space="preserve"> y se presenta como el adalid su </w:t>
      </w:r>
      <w:r>
        <w:t>g</w:t>
      </w:r>
      <w:r w:rsidRPr="0053089A">
        <w:t>rupo, perdón, adalides de la pública somos todos y, desde luego</w:t>
      </w:r>
      <w:r>
        <w:t>,</w:t>
      </w:r>
      <w:r w:rsidRPr="0053089A">
        <w:t xml:space="preserve"> no va a ser </w:t>
      </w:r>
      <w:r>
        <w:t xml:space="preserve">usted </w:t>
      </w:r>
      <w:r w:rsidRPr="0053089A">
        <w:t xml:space="preserve">más defensor </w:t>
      </w:r>
      <w:r>
        <w:t>d</w:t>
      </w:r>
      <w:r w:rsidRPr="0053089A">
        <w:t>e la pública que nosotros</w:t>
      </w:r>
      <w:r>
        <w:t>,</w:t>
      </w:r>
      <w:r w:rsidRPr="0053089A">
        <w:t xml:space="preserve"> no </w:t>
      </w:r>
      <w:r>
        <w:t xml:space="preserve">lo va a ser, el problema es que ustedes (?) </w:t>
      </w:r>
      <w:r w:rsidRPr="0053089A">
        <w:t xml:space="preserve">de ser adalides de la pública, lo que buscan es </w:t>
      </w:r>
      <w:r>
        <w:t>el exterminio de la concertada. Claro, es qu</w:t>
      </w:r>
      <w:r w:rsidRPr="0053089A">
        <w:t xml:space="preserve">e aquí la pregunta no es </w:t>
      </w:r>
      <w:r>
        <w:t>quié</w:t>
      </w:r>
      <w:r w:rsidRPr="0053089A">
        <w:t>n está con la pública, sino</w:t>
      </w:r>
      <w:r>
        <w:t>… porque eso</w:t>
      </w:r>
      <w:r w:rsidRPr="0053089A">
        <w:t xml:space="preserve"> la respuesta</w:t>
      </w:r>
      <w:r>
        <w:t xml:space="preserve"> e</w:t>
      </w:r>
      <w:r w:rsidRPr="0053089A">
        <w:t xml:space="preserve">s </w:t>
      </w:r>
      <w:r>
        <w:t xml:space="preserve">unánime, todos estamos con la </w:t>
      </w:r>
      <w:r w:rsidRPr="0053089A">
        <w:t>pú</w:t>
      </w:r>
      <w:r>
        <w:t>blica, la</w:t>
      </w:r>
      <w:r w:rsidRPr="0053089A">
        <w:t xml:space="preserve"> pregunta es quién quiere exterminar a la concertada</w:t>
      </w:r>
      <w:r>
        <w:t>.</w:t>
      </w:r>
    </w:p>
    <w:p w:rsidR="00521820" w:rsidRDefault="00521820" w:rsidP="00AD28C7">
      <w:pPr>
        <w:pStyle w:val="Texto"/>
      </w:pPr>
    </w:p>
    <w:p w:rsidR="00521820" w:rsidRDefault="00521820" w:rsidP="00AD28C7">
      <w:pPr>
        <w:pStyle w:val="Texto"/>
      </w:pPr>
      <w:r>
        <w:t>Y</w:t>
      </w:r>
      <w:r w:rsidRPr="0053089A">
        <w:t xml:space="preserve"> además, mire</w:t>
      </w:r>
      <w:r>
        <w:t>,</w:t>
      </w:r>
      <w:r w:rsidRPr="0053089A">
        <w:t xml:space="preserve"> le voy a decir</w:t>
      </w:r>
      <w:r>
        <w:t>:</w:t>
      </w:r>
      <w:r w:rsidRPr="0053089A">
        <w:t xml:space="preserve"> ustedes se refugian en unos fantasmas del pasado, que es que son increíbles y que en mi opinión están haciendo ustedes un flaco favor a lo que </w:t>
      </w:r>
      <w:r>
        <w:t>u</w:t>
      </w:r>
      <w:r w:rsidRPr="0053089A">
        <w:t>stede</w:t>
      </w:r>
      <w:r>
        <w:t>s</w:t>
      </w:r>
      <w:r w:rsidRPr="0053089A">
        <w:t xml:space="preserve"> llaman exclusivamente escuela pública. La presentan como victimizada</w:t>
      </w:r>
      <w:r>
        <w:t>, l</w:t>
      </w:r>
      <w:r w:rsidRPr="0053089A">
        <w:t>a presentan como marginada</w:t>
      </w:r>
      <w:r>
        <w:t>,</w:t>
      </w:r>
      <w:r w:rsidRPr="0053089A">
        <w:t xml:space="preserve"> la presenta</w:t>
      </w:r>
      <w:r>
        <w:t>n</w:t>
      </w:r>
      <w:r w:rsidRPr="0053089A">
        <w:t xml:space="preserve"> como discriminada y e</w:t>
      </w:r>
      <w:r>
        <w:t xml:space="preserve">ntonces </w:t>
      </w:r>
      <w:r w:rsidRPr="0053089A">
        <w:t xml:space="preserve">en realidad están rebajando su valor. </w:t>
      </w:r>
    </w:p>
    <w:p w:rsidR="00521820" w:rsidRDefault="00521820" w:rsidP="00AD28C7">
      <w:pPr>
        <w:pStyle w:val="Texto"/>
      </w:pPr>
    </w:p>
    <w:p w:rsidR="00521820" w:rsidRDefault="00521820" w:rsidP="00AD28C7">
      <w:pPr>
        <w:pStyle w:val="Texto"/>
      </w:pPr>
      <w:r w:rsidRPr="0053089A">
        <w:t>Mire</w:t>
      </w:r>
      <w:r>
        <w:t>,</w:t>
      </w:r>
      <w:r w:rsidRPr="0053089A">
        <w:t xml:space="preserve"> en la escuela pública hay de todo</w:t>
      </w:r>
      <w:r>
        <w:t>, le voy a decir como… un poco menos de todo, como también en la pública concertada, pero</w:t>
      </w:r>
      <w:r w:rsidRPr="0053089A">
        <w:t xml:space="preserve"> en la escuela pública </w:t>
      </w:r>
      <w:r>
        <w:t>ha</w:t>
      </w:r>
      <w:r w:rsidRPr="0053089A">
        <w:t>y de todo</w:t>
      </w:r>
      <w:r>
        <w:t>. Yo puedo decir</w:t>
      </w:r>
      <w:r w:rsidRPr="0053089A">
        <w:t>le</w:t>
      </w:r>
      <w:r>
        <w:t>:</w:t>
      </w:r>
      <w:r w:rsidRPr="0053089A">
        <w:t xml:space="preserve"> conozco </w:t>
      </w:r>
      <w:r>
        <w:t xml:space="preserve">a </w:t>
      </w:r>
      <w:r w:rsidRPr="0053089A">
        <w:t xml:space="preserve">periodistas, conozco </w:t>
      </w:r>
      <w:r>
        <w:t xml:space="preserve">a </w:t>
      </w:r>
      <w:r w:rsidRPr="0053089A">
        <w:t>ingenieros, conozco a médicos</w:t>
      </w:r>
      <w:r>
        <w:t>, conozco to</w:t>
      </w:r>
      <w:r w:rsidRPr="0053089A">
        <w:t xml:space="preserve">do tipo de clase media y algunos incluso con un poder adquisitivo notable, porque trabajan, son de clase media los dos miembros de la pareja y trabajan y son hogares donde pueden estar entrando </w:t>
      </w:r>
      <w:r>
        <w:t>cuatro mil, cuatro mil y p</w:t>
      </w:r>
      <w:r w:rsidRPr="0053089A">
        <w:t xml:space="preserve">ico euros al mes y que llevan a sus hijos a la pública. </w:t>
      </w:r>
    </w:p>
    <w:p w:rsidR="00521820" w:rsidRDefault="00521820" w:rsidP="00AD28C7">
      <w:pPr>
        <w:pStyle w:val="Texto"/>
      </w:pPr>
    </w:p>
    <w:p w:rsidR="00521820" w:rsidRDefault="00521820" w:rsidP="00AD28C7">
      <w:pPr>
        <w:pStyle w:val="Texto"/>
      </w:pPr>
      <w:r w:rsidRPr="0053089A">
        <w:t>Así es que</w:t>
      </w:r>
      <w:r>
        <w:t>,</w:t>
      </w:r>
      <w:r w:rsidRPr="0053089A">
        <w:t xml:space="preserve"> por favor, deje de denigrar a la escuela pública</w:t>
      </w:r>
      <w:r>
        <w:t xml:space="preserve"> p</w:t>
      </w:r>
      <w:r w:rsidRPr="0053089A">
        <w:t>oniéndola como si fuera</w:t>
      </w:r>
      <w:r>
        <w:t>,</w:t>
      </w:r>
      <w:r w:rsidRPr="0053089A">
        <w:t xml:space="preserve"> vamos</w:t>
      </w:r>
      <w:r>
        <w:t>, u</w:t>
      </w:r>
      <w:r w:rsidRPr="0053089A">
        <w:t xml:space="preserve">n sitio horrible </w:t>
      </w:r>
      <w:r>
        <w:t>y miserable. No, lo que sí</w:t>
      </w:r>
      <w:r w:rsidRPr="0053089A">
        <w:t xml:space="preserve"> hay es centros y a</w:t>
      </w:r>
      <w:r>
        <w:t xml:space="preserve">hí </w:t>
      </w:r>
      <w:r w:rsidRPr="0053089A">
        <w:t>estoy de acuerdo, estaría de acuerdo con cualquiera que lo planteara, que necesitan muchísima ayuda, sobre todo en</w:t>
      </w:r>
      <w:r>
        <w:t xml:space="preserve"> </w:t>
      </w:r>
      <w:r w:rsidRPr="0053089A">
        <w:t xml:space="preserve">temas </w:t>
      </w:r>
      <w:r>
        <w:t xml:space="preserve">de infraestructuras, </w:t>
      </w:r>
      <w:r w:rsidRPr="0053089A">
        <w:t>en temas de infraestructuras y ya a nivel general en temas de profesorado, porque quiero rec</w:t>
      </w:r>
      <w:r>
        <w:t>ordarle que ayer mismo oímos cómo</w:t>
      </w:r>
      <w:r w:rsidRPr="0053089A">
        <w:t xml:space="preserve"> un colegio que está haciendo un esfuerzo, un colegio público que está haciendo un esfuerzo tremendo</w:t>
      </w:r>
      <w:r>
        <w:t>,</w:t>
      </w:r>
      <w:r w:rsidRPr="0053089A">
        <w:t xml:space="preserve"> resulta que el año que viene el 90</w:t>
      </w:r>
      <w:r>
        <w:t> </w:t>
      </w:r>
      <w:r w:rsidRPr="0053089A">
        <w:t>% del profesorado va a ser nuevo</w:t>
      </w:r>
      <w:r>
        <w:t>. E</w:t>
      </w:r>
      <w:r w:rsidR="007D7F68">
        <w:t>so sí es un problema.</w:t>
      </w:r>
      <w:r w:rsidRPr="0053089A">
        <w:t xml:space="preserve"> </w:t>
      </w:r>
      <w:r w:rsidR="007D7F68">
        <w:t>P</w:t>
      </w:r>
      <w:r w:rsidRPr="0053089A">
        <w:t>ero no me describa la escuela pública como lo peor de lo peor, porque hay</w:t>
      </w:r>
      <w:r>
        <w:t>…</w:t>
      </w:r>
    </w:p>
    <w:p w:rsidR="00521820" w:rsidRDefault="00521820" w:rsidP="00AD28C7">
      <w:pPr>
        <w:pStyle w:val="Texto"/>
      </w:pPr>
    </w:p>
    <w:p w:rsidR="00521820" w:rsidRPr="00A00CA0" w:rsidRDefault="00521820" w:rsidP="007D7F68">
      <w:pPr>
        <w:pStyle w:val="Texto"/>
      </w:pPr>
      <w:r>
        <w:t>(37. zintaren amaiera)</w:t>
      </w:r>
    </w:p>
    <w:p w:rsidR="00521820" w:rsidRPr="000039F7" w:rsidRDefault="00521820" w:rsidP="005602CE">
      <w:pPr>
        <w:pStyle w:val="Texto"/>
        <w:rPr>
          <w:lang w:val="eu-ES"/>
        </w:rPr>
      </w:pPr>
      <w:r w:rsidRPr="000039F7">
        <w:rPr>
          <w:lang w:val="eu-ES"/>
        </w:rPr>
        <w:t>(38. zintaren hasiera)</w:t>
      </w:r>
    </w:p>
    <w:p w:rsidR="00521820" w:rsidRPr="009D5497" w:rsidRDefault="00521820" w:rsidP="005602CE">
      <w:pPr>
        <w:pStyle w:val="Texto"/>
        <w:rPr>
          <w:lang w:val="es-ES"/>
        </w:rPr>
      </w:pPr>
    </w:p>
    <w:p w:rsidR="00521820" w:rsidRDefault="00521820" w:rsidP="005602CE">
      <w:pPr>
        <w:pStyle w:val="Texto"/>
        <w:rPr>
          <w:lang w:val="es-ES"/>
        </w:rPr>
      </w:pPr>
      <w:r w:rsidRPr="009D5497">
        <w:rPr>
          <w:lang w:val="es-ES"/>
        </w:rPr>
        <w:t xml:space="preserve">… </w:t>
      </w:r>
      <w:r w:rsidR="00734B90">
        <w:rPr>
          <w:lang w:val="es-ES"/>
        </w:rPr>
        <w:t>90 </w:t>
      </w:r>
      <w:r>
        <w:rPr>
          <w:lang w:val="es-ES"/>
        </w:rPr>
        <w:t>%</w:t>
      </w:r>
      <w:r w:rsidRPr="009D5497">
        <w:rPr>
          <w:lang w:val="es-ES"/>
        </w:rPr>
        <w:t xml:space="preserve"> </w:t>
      </w:r>
      <w:r>
        <w:rPr>
          <w:lang w:val="es-ES"/>
        </w:rPr>
        <w:t>del profesorado va a ser nuevo. E</w:t>
      </w:r>
      <w:r w:rsidRPr="009D5497">
        <w:rPr>
          <w:lang w:val="es-ES"/>
        </w:rPr>
        <w:t>so sí</w:t>
      </w:r>
      <w:r>
        <w:rPr>
          <w:lang w:val="es-ES"/>
        </w:rPr>
        <w:t xml:space="preserve"> es un problema. P</w:t>
      </w:r>
      <w:r w:rsidRPr="009D5497">
        <w:rPr>
          <w:lang w:val="es-ES"/>
        </w:rPr>
        <w:t>ero no me describa la escuela pública como lo peor</w:t>
      </w:r>
      <w:r>
        <w:rPr>
          <w:lang w:val="es-ES"/>
        </w:rPr>
        <w:t xml:space="preserve"> de lo peor, porque hay de todo. Y mire, le voy a poner un ejemplo. U</w:t>
      </w:r>
      <w:r w:rsidRPr="009D5497">
        <w:rPr>
          <w:lang w:val="es-ES"/>
        </w:rPr>
        <w:t>sted nos ha dicho Castilla y León</w:t>
      </w:r>
      <w:r>
        <w:rPr>
          <w:lang w:val="es-ES"/>
        </w:rPr>
        <w:t>,</w:t>
      </w:r>
      <w:r w:rsidRPr="009D5497">
        <w:rPr>
          <w:lang w:val="es-ES"/>
        </w:rPr>
        <w:t xml:space="preserve"> y nos ha dicho que el 90</w:t>
      </w:r>
      <w:r w:rsidR="00734B90">
        <w:rPr>
          <w:lang w:val="es-ES"/>
        </w:rPr>
        <w:t> </w:t>
      </w:r>
      <w:bookmarkStart w:id="0" w:name="_GoBack"/>
      <w:bookmarkEnd w:id="0"/>
      <w:r w:rsidRPr="009D5497">
        <w:rPr>
          <w:lang w:val="es-ES"/>
        </w:rPr>
        <w:t xml:space="preserve">% de Castilla </w:t>
      </w:r>
      <w:r>
        <w:rPr>
          <w:lang w:val="es-ES"/>
        </w:rPr>
        <w:t xml:space="preserve">y </w:t>
      </w:r>
      <w:r w:rsidRPr="009D5497">
        <w:rPr>
          <w:lang w:val="es-ES"/>
        </w:rPr>
        <w:t>L</w:t>
      </w:r>
      <w:r>
        <w:rPr>
          <w:lang w:val="es-ES"/>
        </w:rPr>
        <w:t>eón asiste a la escuela pública. Y</w:t>
      </w:r>
      <w:r w:rsidRPr="009D5497">
        <w:rPr>
          <w:lang w:val="es-ES"/>
        </w:rPr>
        <w:t xml:space="preserve"> tiene unos resultados maravillosos. El problema de la escuela pública es la calidad, la calidad</w:t>
      </w:r>
      <w:r>
        <w:rPr>
          <w:lang w:val="es-ES"/>
        </w:rPr>
        <w:t xml:space="preserve">. Y es lo que tenemos que perseguir. Pero para la calidad necesitan </w:t>
      </w:r>
      <w:r w:rsidRPr="009D5497">
        <w:rPr>
          <w:lang w:val="es-ES"/>
        </w:rPr>
        <w:t>una mejora radical de l</w:t>
      </w:r>
      <w:r>
        <w:rPr>
          <w:lang w:val="es-ES"/>
        </w:rPr>
        <w:t xml:space="preserve">as infraestructuras y necesitan </w:t>
      </w:r>
      <w:r w:rsidRPr="009D5497">
        <w:rPr>
          <w:lang w:val="es-ES"/>
        </w:rPr>
        <w:t>que estos años tan malos para el profesora</w:t>
      </w:r>
      <w:r>
        <w:rPr>
          <w:lang w:val="es-ES"/>
        </w:rPr>
        <w:t>do –porque hay tantas jubilaciones, por muchos motivos– pase cuanto antes.</w:t>
      </w:r>
    </w:p>
    <w:p w:rsidR="00521820" w:rsidRDefault="00521820" w:rsidP="005602CE">
      <w:pPr>
        <w:pStyle w:val="Texto"/>
        <w:rPr>
          <w:lang w:val="es-ES"/>
        </w:rPr>
      </w:pPr>
    </w:p>
    <w:p w:rsidR="00521820" w:rsidRDefault="00521820" w:rsidP="005602CE">
      <w:pPr>
        <w:pStyle w:val="Texto"/>
        <w:rPr>
          <w:lang w:val="es-ES"/>
        </w:rPr>
      </w:pPr>
      <w:r>
        <w:rPr>
          <w:lang w:val="es-ES"/>
        </w:rPr>
        <w:t xml:space="preserve">Y voy a dar </w:t>
      </w:r>
      <w:r w:rsidRPr="009D5497">
        <w:rPr>
          <w:lang w:val="es-ES"/>
        </w:rPr>
        <w:t>este Pleno un dato que nos dieron en una comisión anteri</w:t>
      </w:r>
      <w:r>
        <w:rPr>
          <w:lang w:val="es-ES"/>
        </w:rPr>
        <w:t>or, pero creo que debiera ser del</w:t>
      </w:r>
      <w:r w:rsidRPr="009D5497">
        <w:rPr>
          <w:lang w:val="es-ES"/>
        </w:rPr>
        <w:t xml:space="preserve"> conocimie</w:t>
      </w:r>
      <w:r>
        <w:rPr>
          <w:lang w:val="es-ES"/>
        </w:rPr>
        <w:t xml:space="preserve">nto de todos los parlamentarios, </w:t>
      </w:r>
      <w:r w:rsidRPr="009D5497">
        <w:rPr>
          <w:lang w:val="es-ES"/>
        </w:rPr>
        <w:t xml:space="preserve">que a mí me puso los pelos de punta. </w:t>
      </w:r>
      <w:r>
        <w:rPr>
          <w:lang w:val="es-ES"/>
        </w:rPr>
        <w:t>¿</w:t>
      </w:r>
      <w:r w:rsidRPr="009D5497">
        <w:rPr>
          <w:lang w:val="es-ES"/>
        </w:rPr>
        <w:t xml:space="preserve">Saben ustedes que por cada tres </w:t>
      </w:r>
      <w:r>
        <w:rPr>
          <w:lang w:val="es-ES"/>
        </w:rPr>
        <w:t xml:space="preserve">profesores por debajo de los 50, </w:t>
      </w:r>
      <w:r w:rsidRPr="009D5497">
        <w:rPr>
          <w:lang w:val="es-ES"/>
        </w:rPr>
        <w:t xml:space="preserve">hay 17 </w:t>
      </w:r>
      <w:r>
        <w:rPr>
          <w:lang w:val="es-ES"/>
        </w:rPr>
        <w:t>profesores por encima de los 50? Miren qué</w:t>
      </w:r>
      <w:r w:rsidRPr="009D5497">
        <w:rPr>
          <w:lang w:val="es-ES"/>
        </w:rPr>
        <w:t xml:space="preserve"> </w:t>
      </w:r>
      <w:r>
        <w:rPr>
          <w:lang w:val="es-ES"/>
        </w:rPr>
        <w:t xml:space="preserve">futuro humano tenemos: tres </w:t>
      </w:r>
      <w:r w:rsidRPr="009D5497">
        <w:rPr>
          <w:lang w:val="es-ES"/>
        </w:rPr>
        <w:t>profeso</w:t>
      </w:r>
      <w:r>
        <w:rPr>
          <w:lang w:val="es-ES"/>
        </w:rPr>
        <w:t xml:space="preserve">res por debajo de 50 –que pueden </w:t>
      </w:r>
      <w:r w:rsidRPr="009D5497">
        <w:rPr>
          <w:lang w:val="es-ES"/>
        </w:rPr>
        <w:t>estar per</w:t>
      </w:r>
      <w:r>
        <w:rPr>
          <w:lang w:val="es-ES"/>
        </w:rPr>
        <w:t>fectamente alrededor de los 40– por 17</w:t>
      </w:r>
      <w:r w:rsidRPr="009D5497">
        <w:rPr>
          <w:lang w:val="es-ES"/>
        </w:rPr>
        <w:t xml:space="preserve"> por encima de los </w:t>
      </w:r>
      <w:r>
        <w:rPr>
          <w:lang w:val="es-ES"/>
        </w:rPr>
        <w:t>50. T</w:t>
      </w:r>
      <w:r w:rsidRPr="009D5497">
        <w:rPr>
          <w:lang w:val="es-ES"/>
        </w:rPr>
        <w:t>odo eso hay que arreglarlo</w:t>
      </w:r>
      <w:r>
        <w:rPr>
          <w:lang w:val="es-ES"/>
        </w:rPr>
        <w:t>,</w:t>
      </w:r>
      <w:r w:rsidRPr="009D5497">
        <w:rPr>
          <w:lang w:val="es-ES"/>
        </w:rPr>
        <w:t xml:space="preserve"> y nos van a tener ust</w:t>
      </w:r>
      <w:r>
        <w:rPr>
          <w:lang w:val="es-ES"/>
        </w:rPr>
        <w:t>edes a su lado para arreglarlo. Pero claro, l</w:t>
      </w:r>
      <w:r w:rsidRPr="009D5497">
        <w:rPr>
          <w:lang w:val="es-ES"/>
        </w:rPr>
        <w:t xml:space="preserve">o que no se puede hacer es dividir el mundo entre </w:t>
      </w:r>
      <w:r>
        <w:rPr>
          <w:lang w:val="es-ES"/>
        </w:rPr>
        <w:t>malos y buenos.</w:t>
      </w:r>
    </w:p>
    <w:p w:rsidR="00521820" w:rsidRDefault="00521820" w:rsidP="005602CE">
      <w:pPr>
        <w:pStyle w:val="Texto"/>
        <w:rPr>
          <w:lang w:val="es-ES"/>
        </w:rPr>
      </w:pPr>
    </w:p>
    <w:p w:rsidR="00521820" w:rsidRDefault="00521820" w:rsidP="005602CE">
      <w:pPr>
        <w:pStyle w:val="Texto"/>
        <w:rPr>
          <w:lang w:val="es-ES"/>
        </w:rPr>
      </w:pPr>
      <w:r>
        <w:rPr>
          <w:lang w:val="es-ES"/>
        </w:rPr>
        <w:t>Y le voy a decir, y ¿quié</w:t>
      </w:r>
      <w:r w:rsidRPr="009D5497">
        <w:rPr>
          <w:lang w:val="es-ES"/>
        </w:rPr>
        <w:t>n</w:t>
      </w:r>
      <w:r>
        <w:rPr>
          <w:lang w:val="es-ES"/>
        </w:rPr>
        <w:t xml:space="preserve">, de dónde sale la concertada? </w:t>
      </w:r>
      <w:r w:rsidRPr="009D5497">
        <w:rPr>
          <w:lang w:val="es-ES"/>
        </w:rPr>
        <w:t xml:space="preserve">Bueno, yo no sé, pero este </w:t>
      </w:r>
      <w:r>
        <w:rPr>
          <w:lang w:val="es-ES"/>
        </w:rPr>
        <w:t>país tiene tradiciones. T</w:t>
      </w:r>
      <w:r w:rsidRPr="009D5497">
        <w:rPr>
          <w:lang w:val="es-ES"/>
        </w:rPr>
        <w:t xml:space="preserve">iene tradiciones largamente </w:t>
      </w:r>
      <w:r>
        <w:rPr>
          <w:lang w:val="es-ES"/>
        </w:rPr>
        <w:t>honradas. Y</w:t>
      </w:r>
      <w:r w:rsidRPr="009D5497">
        <w:rPr>
          <w:lang w:val="es-ES"/>
        </w:rPr>
        <w:t xml:space="preserve"> una tradición ha sido el que la gente </w:t>
      </w:r>
      <w:r>
        <w:rPr>
          <w:lang w:val="es-ES"/>
        </w:rPr>
        <w:t>deseaba que sus hijos se formara</w:t>
      </w:r>
      <w:r w:rsidRPr="009D5497">
        <w:rPr>
          <w:lang w:val="es-ES"/>
        </w:rPr>
        <w:t xml:space="preserve">n bajo una perspectiva de cristianismo humanista. </w:t>
      </w:r>
      <w:r>
        <w:rPr>
          <w:lang w:val="es-ES"/>
        </w:rPr>
        <w:t>¿Por qué no?</w:t>
      </w:r>
    </w:p>
    <w:p w:rsidR="00521820" w:rsidRDefault="00521820" w:rsidP="005602CE">
      <w:pPr>
        <w:pStyle w:val="Texto"/>
        <w:rPr>
          <w:lang w:val="es-ES"/>
        </w:rPr>
      </w:pPr>
    </w:p>
    <w:p w:rsidR="00521820" w:rsidRDefault="00521820" w:rsidP="005602CE">
      <w:pPr>
        <w:pStyle w:val="Texto"/>
        <w:rPr>
          <w:lang w:val="es-ES"/>
        </w:rPr>
      </w:pPr>
      <w:r>
        <w:rPr>
          <w:lang w:val="es-ES"/>
        </w:rPr>
        <w:t>T</w:t>
      </w:r>
      <w:r w:rsidRPr="009D5497">
        <w:rPr>
          <w:lang w:val="es-ES"/>
        </w:rPr>
        <w:t>ambién tenemos una tradición muy fuerte de los años 70, de considerar que el euskera era una herramienta que había que trabajar y que era de las cosas m</w:t>
      </w:r>
      <w:r>
        <w:rPr>
          <w:lang w:val="es-ES"/>
        </w:rPr>
        <w:t>ás importantes en la educación. ¿P</w:t>
      </w:r>
      <w:r w:rsidRPr="009D5497">
        <w:rPr>
          <w:lang w:val="es-ES"/>
        </w:rPr>
        <w:t>or</w:t>
      </w:r>
      <w:r>
        <w:rPr>
          <w:lang w:val="es-ES"/>
        </w:rPr>
        <w:t xml:space="preserve"> qué</w:t>
      </w:r>
      <w:r w:rsidRPr="009D5497">
        <w:rPr>
          <w:lang w:val="es-ES"/>
        </w:rPr>
        <w:t xml:space="preserve"> no</w:t>
      </w:r>
      <w:r>
        <w:rPr>
          <w:lang w:val="es-ES"/>
        </w:rPr>
        <w:t>? Pues tenemos las ikastolas.</w:t>
      </w:r>
    </w:p>
    <w:p w:rsidR="00521820" w:rsidRDefault="00521820" w:rsidP="005602CE">
      <w:pPr>
        <w:pStyle w:val="Texto"/>
        <w:rPr>
          <w:lang w:val="es-ES"/>
        </w:rPr>
      </w:pPr>
    </w:p>
    <w:p w:rsidR="00521820" w:rsidRDefault="00521820" w:rsidP="005602CE">
      <w:pPr>
        <w:pStyle w:val="Texto"/>
        <w:rPr>
          <w:lang w:val="es-ES"/>
        </w:rPr>
      </w:pPr>
      <w:r w:rsidRPr="009D5497">
        <w:rPr>
          <w:lang w:val="es-ES"/>
        </w:rPr>
        <w:t xml:space="preserve">También hay otros grupos de personas que también </w:t>
      </w:r>
      <w:r>
        <w:rPr>
          <w:lang w:val="es-ES"/>
        </w:rPr>
        <w:t>honran u</w:t>
      </w:r>
      <w:r w:rsidRPr="009D5497">
        <w:rPr>
          <w:lang w:val="es-ES"/>
        </w:rPr>
        <w:t>na tradición muy larga de este p</w:t>
      </w:r>
      <w:r>
        <w:rPr>
          <w:lang w:val="es-ES"/>
        </w:rPr>
        <w:t>aís que deciden autoorganizarse. ¿De dónde salieron aquí si no las cooperativas? P</w:t>
      </w:r>
      <w:r w:rsidRPr="009D5497">
        <w:rPr>
          <w:lang w:val="es-ES"/>
        </w:rPr>
        <w:t xml:space="preserve">ues de un espíritu que está muy arraigado en </w:t>
      </w:r>
      <w:r>
        <w:rPr>
          <w:lang w:val="es-ES"/>
        </w:rPr>
        <w:t>el país: el de la autoorganización. Y</w:t>
      </w:r>
      <w:r w:rsidRPr="009D5497">
        <w:rPr>
          <w:lang w:val="es-ES"/>
        </w:rPr>
        <w:t xml:space="preserve"> decidieron autoorganizar colegios bajo la forma de cooperativas. </w:t>
      </w:r>
      <w:r>
        <w:rPr>
          <w:lang w:val="es-ES"/>
        </w:rPr>
        <w:t>¿Por qué no? ¿Por qué no?</w:t>
      </w:r>
      <w:r w:rsidRPr="009D5497">
        <w:rPr>
          <w:lang w:val="es-ES"/>
        </w:rPr>
        <w:t xml:space="preserve"> Eso e</w:t>
      </w:r>
      <w:r>
        <w:rPr>
          <w:lang w:val="es-ES"/>
        </w:rPr>
        <w:t>s lo que da a nuestra sociedad la pluralidad.</w:t>
      </w:r>
    </w:p>
    <w:p w:rsidR="00521820" w:rsidRDefault="00521820" w:rsidP="005602CE">
      <w:pPr>
        <w:pStyle w:val="Texto"/>
        <w:rPr>
          <w:lang w:val="es-ES"/>
        </w:rPr>
      </w:pPr>
    </w:p>
    <w:p w:rsidR="00521820" w:rsidRDefault="00521820" w:rsidP="00B465BD">
      <w:pPr>
        <w:pStyle w:val="Texto"/>
        <w:rPr>
          <w:lang w:val="es-ES"/>
        </w:rPr>
      </w:pPr>
      <w:r>
        <w:rPr>
          <w:lang w:val="es-ES"/>
        </w:rPr>
        <w:t xml:space="preserve">Miren, yo creo que… Para mí, ¿lo contrario de discriminación </w:t>
      </w:r>
      <w:r w:rsidRPr="009D5497">
        <w:rPr>
          <w:lang w:val="es-ES"/>
        </w:rPr>
        <w:t>sabe</w:t>
      </w:r>
      <w:r>
        <w:rPr>
          <w:lang w:val="es-ES"/>
        </w:rPr>
        <w:t xml:space="preserve"> lo que es? Lo contrario de discriminación es:</w:t>
      </w:r>
      <w:r w:rsidRPr="009D5497">
        <w:rPr>
          <w:lang w:val="es-ES"/>
        </w:rPr>
        <w:t xml:space="preserve"> igua</w:t>
      </w:r>
      <w:r>
        <w:rPr>
          <w:lang w:val="es-ES"/>
        </w:rPr>
        <w:t xml:space="preserve">ldad en derechos y obligaciones, </w:t>
      </w:r>
      <w:r w:rsidRPr="009D5497">
        <w:rPr>
          <w:lang w:val="es-ES"/>
        </w:rPr>
        <w:t>y libertad para poder elegir dentro de las posibilidades que ofrece la ley. Porque el que no pueda elegir</w:t>
      </w:r>
      <w:r>
        <w:rPr>
          <w:lang w:val="es-ES"/>
        </w:rPr>
        <w:t xml:space="preserve"> dentro de las </w:t>
      </w:r>
      <w:r w:rsidRPr="009D5497">
        <w:rPr>
          <w:lang w:val="es-ES"/>
        </w:rPr>
        <w:t>posibilidades está discriminado</w:t>
      </w:r>
      <w:r>
        <w:rPr>
          <w:lang w:val="es-ES"/>
        </w:rPr>
        <w:t>. Y</w:t>
      </w:r>
      <w:r w:rsidRPr="009D5497">
        <w:rPr>
          <w:lang w:val="es-ES"/>
        </w:rPr>
        <w:t xml:space="preserve"> el que no tenga los mismos derech</w:t>
      </w:r>
      <w:r>
        <w:rPr>
          <w:lang w:val="es-ES"/>
        </w:rPr>
        <w:t xml:space="preserve">os que otros está discriminado. </w:t>
      </w:r>
      <w:r w:rsidRPr="009D5497">
        <w:rPr>
          <w:lang w:val="es-ES"/>
        </w:rPr>
        <w:t xml:space="preserve">Pero yo creo que para ustedes lo </w:t>
      </w:r>
      <w:r>
        <w:rPr>
          <w:lang w:val="es-ES"/>
        </w:rPr>
        <w:t>opuesto a</w:t>
      </w:r>
      <w:r w:rsidRPr="009D5497">
        <w:rPr>
          <w:lang w:val="es-ES"/>
        </w:rPr>
        <w:t xml:space="preserve"> la discriminación es la</w:t>
      </w:r>
      <w:r>
        <w:rPr>
          <w:lang w:val="es-ES"/>
        </w:rPr>
        <w:t xml:space="preserve"> uniformidad, es la uniformidad. Y</w:t>
      </w:r>
      <w:r w:rsidRPr="009D5497">
        <w:rPr>
          <w:lang w:val="es-ES"/>
        </w:rPr>
        <w:t xml:space="preserve"> habiendo oído a la </w:t>
      </w:r>
      <w:r>
        <w:rPr>
          <w:lang w:val="es-ES"/>
        </w:rPr>
        <w:t xml:space="preserve">proponente en el punto anterior, </w:t>
      </w:r>
      <w:r w:rsidRPr="009D5497">
        <w:rPr>
          <w:lang w:val="es-ES"/>
        </w:rPr>
        <w:t xml:space="preserve">a la señora </w:t>
      </w:r>
      <w:r w:rsidRPr="00B465BD">
        <w:rPr>
          <w:lang w:val="eu-ES"/>
        </w:rPr>
        <w:t>Etxebarrieta</w:t>
      </w:r>
      <w:r>
        <w:rPr>
          <w:lang w:val="es-ES"/>
        </w:rPr>
        <w:t>, que ha estado tan poética –</w:t>
      </w:r>
      <w:r w:rsidRPr="009D5497">
        <w:rPr>
          <w:lang w:val="es-ES"/>
        </w:rPr>
        <w:t xml:space="preserve">me </w:t>
      </w:r>
      <w:r>
        <w:rPr>
          <w:lang w:val="es-ES"/>
        </w:rPr>
        <w:t xml:space="preserve">ha gustado </w:t>
      </w:r>
      <w:r w:rsidRPr="009D5497">
        <w:rPr>
          <w:lang w:val="es-ES"/>
        </w:rPr>
        <w:t>mucho su primera intervención</w:t>
      </w:r>
      <w:r>
        <w:rPr>
          <w:lang w:val="es-ES"/>
        </w:rPr>
        <w:t>–,</w:t>
      </w:r>
      <w:r w:rsidRPr="009D5497">
        <w:rPr>
          <w:lang w:val="es-ES"/>
        </w:rPr>
        <w:t xml:space="preserve"> a mí también se me </w:t>
      </w:r>
      <w:r>
        <w:rPr>
          <w:lang w:val="es-ES"/>
        </w:rPr>
        <w:t>ha ocurrido un símil. Y</w:t>
      </w:r>
      <w:r w:rsidRPr="009D5497">
        <w:rPr>
          <w:lang w:val="es-ES"/>
        </w:rPr>
        <w:t>o creo que ust</w:t>
      </w:r>
      <w:r>
        <w:rPr>
          <w:lang w:val="es-ES"/>
        </w:rPr>
        <w:t>edes entienden que lo contrario de discriminación es u</w:t>
      </w:r>
      <w:r w:rsidRPr="009D5497">
        <w:rPr>
          <w:lang w:val="es-ES"/>
        </w:rPr>
        <w:t>na uniformidad donde todo</w:t>
      </w:r>
      <w:r>
        <w:rPr>
          <w:lang w:val="es-ES"/>
        </w:rPr>
        <w:t xml:space="preserve">s somos ovejas que necesitamos </w:t>
      </w:r>
      <w:r w:rsidRPr="009D5497">
        <w:rPr>
          <w:lang w:val="es-ES"/>
        </w:rPr>
        <w:t>per</w:t>
      </w:r>
      <w:r>
        <w:rPr>
          <w:lang w:val="es-ES"/>
        </w:rPr>
        <w:t>r</w:t>
      </w:r>
      <w:r w:rsidRPr="009D5497">
        <w:rPr>
          <w:lang w:val="es-ES"/>
        </w:rPr>
        <w:t xml:space="preserve">o guardianes alrededor moviéndonos los </w:t>
      </w:r>
      <w:r>
        <w:rPr>
          <w:lang w:val="es-ES"/>
        </w:rPr>
        <w:t xml:space="preserve">tobillos, </w:t>
      </w:r>
      <w:r w:rsidRPr="009D5497">
        <w:rPr>
          <w:lang w:val="es-ES"/>
        </w:rPr>
        <w:t xml:space="preserve">bajo una especie de profeta que </w:t>
      </w:r>
      <w:r>
        <w:rPr>
          <w:lang w:val="es-ES"/>
        </w:rPr>
        <w:t>nadie sabe quién es ni nadie sabe quié</w:t>
      </w:r>
      <w:r w:rsidRPr="009D5497">
        <w:rPr>
          <w:lang w:val="es-ES"/>
        </w:rPr>
        <w:t>n le ha elegido que nos</w:t>
      </w:r>
      <w:r>
        <w:rPr>
          <w:lang w:val="es-ES"/>
        </w:rPr>
        <w:t xml:space="preserve"> dice: cuá</w:t>
      </w:r>
      <w:r w:rsidRPr="009D5497">
        <w:rPr>
          <w:lang w:val="es-ES"/>
        </w:rPr>
        <w:t xml:space="preserve">ndo comer, dónde </w:t>
      </w:r>
      <w:r>
        <w:rPr>
          <w:lang w:val="es-ES"/>
        </w:rPr>
        <w:t>ir, cómo hacer. Eso es lo que a mí esa figura me</w:t>
      </w:r>
      <w:r w:rsidRPr="009D5497">
        <w:rPr>
          <w:lang w:val="es-ES"/>
        </w:rPr>
        <w:t xml:space="preserve"> ha venido </w:t>
      </w:r>
      <w:r>
        <w:rPr>
          <w:lang w:val="es-ES"/>
        </w:rPr>
        <w:t xml:space="preserve">oyéndole a la señora </w:t>
      </w:r>
      <w:r w:rsidRPr="00B465BD">
        <w:rPr>
          <w:lang w:val="eu-ES"/>
        </w:rPr>
        <w:t>Etxebarrieta</w:t>
      </w:r>
      <w:r>
        <w:rPr>
          <w:lang w:val="es-ES"/>
        </w:rPr>
        <w:t>. No es que sea poé</w:t>
      </w:r>
      <w:r w:rsidRPr="009D5497">
        <w:rPr>
          <w:lang w:val="es-ES"/>
        </w:rPr>
        <w:t xml:space="preserve">tica como la </w:t>
      </w:r>
      <w:r>
        <w:rPr>
          <w:lang w:val="es-ES"/>
        </w:rPr>
        <w:t>(…).</w:t>
      </w:r>
    </w:p>
    <w:p w:rsidR="00521820" w:rsidRDefault="00521820" w:rsidP="005602CE">
      <w:pPr>
        <w:pStyle w:val="Texto"/>
        <w:rPr>
          <w:lang w:val="es-ES"/>
        </w:rPr>
      </w:pPr>
    </w:p>
    <w:p w:rsidR="00521820" w:rsidRDefault="00521820" w:rsidP="005602CE">
      <w:pPr>
        <w:pStyle w:val="Texto"/>
        <w:rPr>
          <w:lang w:val="es-ES"/>
        </w:rPr>
      </w:pPr>
      <w:r>
        <w:rPr>
          <w:lang w:val="es-ES"/>
        </w:rPr>
        <w:t>Entonces, por favor, r</w:t>
      </w:r>
      <w:r w:rsidRPr="009D5497">
        <w:rPr>
          <w:lang w:val="es-ES"/>
        </w:rPr>
        <w:t>espetemos la pluralidad del país, respetemos las tradiciones del p</w:t>
      </w:r>
      <w:r>
        <w:rPr>
          <w:lang w:val="es-ES"/>
        </w:rPr>
        <w:t>aís y volquém</w:t>
      </w:r>
      <w:r w:rsidRPr="009D5497">
        <w:rPr>
          <w:lang w:val="es-ES"/>
        </w:rPr>
        <w:t>o</w:t>
      </w:r>
      <w:r>
        <w:rPr>
          <w:lang w:val="es-ES"/>
        </w:rPr>
        <w:t>nos, volqué</w:t>
      </w:r>
      <w:r w:rsidRPr="009D5497">
        <w:rPr>
          <w:lang w:val="es-ES"/>
        </w:rPr>
        <w:t>mo</w:t>
      </w:r>
      <w:r>
        <w:rPr>
          <w:lang w:val="es-ES"/>
        </w:rPr>
        <w:t>no</w:t>
      </w:r>
      <w:r w:rsidRPr="009D5497">
        <w:rPr>
          <w:lang w:val="es-ES"/>
        </w:rPr>
        <w:t>s</w:t>
      </w:r>
      <w:r>
        <w:rPr>
          <w:lang w:val="es-ES"/>
        </w:rPr>
        <w:t xml:space="preserve"> con las deficiencias que tiene –y bastantes– el sistema educativo. Y sobre todo los tiene más, y</w:t>
      </w:r>
      <w:r w:rsidRPr="009D5497">
        <w:rPr>
          <w:lang w:val="es-ES"/>
        </w:rPr>
        <w:t xml:space="preserve"> sobre todo son </w:t>
      </w:r>
      <w:r>
        <w:rPr>
          <w:lang w:val="es-ES"/>
        </w:rPr>
        <w:t xml:space="preserve">más responsabilidad directa del Departamento de Educación muchos colegios públicos. No todos, </w:t>
      </w:r>
      <w:r w:rsidRPr="009D5497">
        <w:rPr>
          <w:lang w:val="es-ES"/>
        </w:rPr>
        <w:t>hay algunos fantásticos y que</w:t>
      </w:r>
      <w:r>
        <w:rPr>
          <w:lang w:val="es-ES"/>
        </w:rPr>
        <w:t xml:space="preserve"> funcionan muy bien. E</w:t>
      </w:r>
      <w:r w:rsidRPr="009D5497">
        <w:rPr>
          <w:lang w:val="es-ES"/>
        </w:rPr>
        <w:t xml:space="preserve"> intente</w:t>
      </w:r>
      <w:r>
        <w:rPr>
          <w:lang w:val="es-ES"/>
        </w:rPr>
        <w:t>mos elevar el nivel de calidad.</w:t>
      </w:r>
    </w:p>
    <w:p w:rsidR="00521820" w:rsidRDefault="00521820" w:rsidP="005602CE">
      <w:pPr>
        <w:pStyle w:val="Texto"/>
        <w:rPr>
          <w:lang w:val="es-ES"/>
        </w:rPr>
      </w:pPr>
    </w:p>
    <w:p w:rsidR="00521820" w:rsidRDefault="00521820" w:rsidP="005602CE">
      <w:pPr>
        <w:pStyle w:val="Texto"/>
        <w:rPr>
          <w:lang w:val="es-ES"/>
        </w:rPr>
      </w:pPr>
      <w:r w:rsidRPr="009D5497">
        <w:rPr>
          <w:lang w:val="es-ES"/>
        </w:rPr>
        <w:t>En fin, tengo más cosas, pero será para el segundo turno</w:t>
      </w:r>
      <w:r>
        <w:rPr>
          <w:lang w:val="es-ES"/>
        </w:rPr>
        <w:t>.</w:t>
      </w:r>
    </w:p>
    <w:p w:rsidR="00521820" w:rsidRDefault="00521820" w:rsidP="005602CE">
      <w:pPr>
        <w:pStyle w:val="Texto"/>
        <w:rPr>
          <w:lang w:val="es-ES"/>
        </w:rPr>
      </w:pPr>
    </w:p>
    <w:p w:rsidR="00521820" w:rsidRDefault="00521820" w:rsidP="005602CE">
      <w:pPr>
        <w:pStyle w:val="Texto"/>
        <w:rPr>
          <w:lang w:val="es-ES"/>
        </w:rPr>
      </w:pPr>
    </w:p>
    <w:p w:rsidR="00521820" w:rsidRPr="00223907" w:rsidRDefault="00521820" w:rsidP="005602CE">
      <w:pPr>
        <w:pStyle w:val="Texto"/>
        <w:rPr>
          <w:lang w:val="eu-ES"/>
        </w:rPr>
      </w:pPr>
      <w:r w:rsidRPr="00223907">
        <w:rPr>
          <w:rFonts w:ascii="Futura Md BT" w:hAnsi="Futura Md BT"/>
          <w:lang w:val="es-ES"/>
        </w:rPr>
        <w:t>LEHENDAKARIAK</w:t>
      </w:r>
      <w:r>
        <w:rPr>
          <w:lang w:val="es-ES"/>
        </w:rPr>
        <w:t>:</w:t>
      </w:r>
      <w:r w:rsidRPr="009D5497">
        <w:rPr>
          <w:lang w:val="es-ES"/>
        </w:rPr>
        <w:t xml:space="preserve"> </w:t>
      </w:r>
      <w:r w:rsidRPr="00223907">
        <w:rPr>
          <w:lang w:val="eu-ES"/>
        </w:rPr>
        <w:t>Eskerrik asko, Juana andrea, de Bengoechea andrea. Euskal Sozialistak, Pastor jauna, zurea da hitza.</w:t>
      </w:r>
    </w:p>
    <w:p w:rsidR="00521820" w:rsidRPr="00223907" w:rsidRDefault="00521820" w:rsidP="005602CE">
      <w:pPr>
        <w:pStyle w:val="Texto"/>
        <w:rPr>
          <w:lang w:val="eu-ES"/>
        </w:rPr>
      </w:pPr>
    </w:p>
    <w:p w:rsidR="00521820" w:rsidRPr="00223907" w:rsidRDefault="00521820" w:rsidP="005602CE">
      <w:pPr>
        <w:pStyle w:val="Texto"/>
        <w:rPr>
          <w:lang w:val="eu-ES"/>
        </w:rPr>
      </w:pPr>
    </w:p>
    <w:p w:rsidR="00521820" w:rsidRPr="00223907" w:rsidRDefault="00521820" w:rsidP="005602CE">
      <w:pPr>
        <w:pStyle w:val="Texto"/>
        <w:rPr>
          <w:lang w:val="eu-ES"/>
        </w:rPr>
      </w:pPr>
      <w:r w:rsidRPr="00223907">
        <w:rPr>
          <w:rFonts w:ascii="Futura Md BT" w:hAnsi="Futura Md BT"/>
          <w:lang w:val="es-ES"/>
        </w:rPr>
        <w:t>PASTOR GARRIDO</w:t>
      </w:r>
      <w:r>
        <w:rPr>
          <w:lang w:val="es-ES"/>
        </w:rPr>
        <w:t xml:space="preserve"> </w:t>
      </w:r>
      <w:r w:rsidRPr="00223907">
        <w:rPr>
          <w:lang w:val="eu-ES"/>
        </w:rPr>
        <w:t>jaunak:</w:t>
      </w:r>
      <w:r w:rsidRPr="009D5497">
        <w:rPr>
          <w:lang w:val="es-ES"/>
        </w:rPr>
        <w:t xml:space="preserve"> </w:t>
      </w:r>
      <w:r>
        <w:rPr>
          <w:lang w:val="es-ES"/>
        </w:rPr>
        <w:t xml:space="preserve">Bien, </w:t>
      </w:r>
      <w:r w:rsidRPr="00223907">
        <w:rPr>
          <w:lang w:val="eu-ES"/>
        </w:rPr>
        <w:t>egun on.</w:t>
      </w:r>
    </w:p>
    <w:p w:rsidR="00521820" w:rsidRDefault="00521820" w:rsidP="005602CE">
      <w:pPr>
        <w:pStyle w:val="Texto"/>
        <w:rPr>
          <w:lang w:val="es-ES"/>
        </w:rPr>
      </w:pPr>
    </w:p>
    <w:p w:rsidR="00521820" w:rsidRDefault="00521820" w:rsidP="005602CE">
      <w:pPr>
        <w:pStyle w:val="Texto"/>
        <w:rPr>
          <w:lang w:val="es-ES"/>
        </w:rPr>
      </w:pPr>
      <w:r w:rsidRPr="009D5497">
        <w:rPr>
          <w:lang w:val="es-ES"/>
        </w:rPr>
        <w:t xml:space="preserve">Hoy debatimos una proposición no de ley presentada por el grupo parlamentario </w:t>
      </w:r>
      <w:r w:rsidRPr="00223907">
        <w:rPr>
          <w:lang w:val="eu-ES"/>
        </w:rPr>
        <w:t>Elkarrekin</w:t>
      </w:r>
      <w:r>
        <w:rPr>
          <w:lang w:val="es-ES"/>
        </w:rPr>
        <w:t xml:space="preserve"> Podemos</w:t>
      </w:r>
      <w:r w:rsidRPr="009D5497">
        <w:rPr>
          <w:lang w:val="es-ES"/>
        </w:rPr>
        <w:t xml:space="preserve"> rel</w:t>
      </w:r>
      <w:r>
        <w:rPr>
          <w:lang w:val="es-ES"/>
        </w:rPr>
        <w:t>ativa a la revisión y mejora del actual mapa escolar y su ade</w:t>
      </w:r>
      <w:r w:rsidRPr="009D5497">
        <w:rPr>
          <w:lang w:val="es-ES"/>
        </w:rPr>
        <w:t>c</w:t>
      </w:r>
      <w:r>
        <w:rPr>
          <w:lang w:val="es-ES"/>
        </w:rPr>
        <w:t>u</w:t>
      </w:r>
      <w:r w:rsidRPr="009D5497">
        <w:rPr>
          <w:lang w:val="es-ES"/>
        </w:rPr>
        <w:t xml:space="preserve">ación a la nueva realidad. Y según la </w:t>
      </w:r>
      <w:r>
        <w:rPr>
          <w:lang w:val="es-ES"/>
        </w:rPr>
        <w:t xml:space="preserve">ha presentado el señor Martínez, le parece una discusión troncal, </w:t>
      </w:r>
      <w:r w:rsidRPr="009D5497">
        <w:rPr>
          <w:lang w:val="es-ES"/>
        </w:rPr>
        <w:t xml:space="preserve">fundamental y esencial para el futuro de la educación. Por eso llama tanto la atención que </w:t>
      </w:r>
      <w:r>
        <w:rPr>
          <w:lang w:val="es-ES"/>
        </w:rPr>
        <w:t xml:space="preserve">haya estado en </w:t>
      </w:r>
      <w:r w:rsidRPr="009D5497">
        <w:rPr>
          <w:lang w:val="es-ES"/>
        </w:rPr>
        <w:t>un cajón desde el año 2018, sin que ese tema</w:t>
      </w:r>
      <w:r>
        <w:rPr>
          <w:lang w:val="es-ES"/>
        </w:rPr>
        <w:t>,</w:t>
      </w:r>
      <w:r w:rsidRPr="009D5497">
        <w:rPr>
          <w:lang w:val="es-ES"/>
        </w:rPr>
        <w:t xml:space="preserve"> tan absolutamente trascendental, importantísimo y crucial para la educación vasca, no haya tenido ocasión en estos casi </w:t>
      </w:r>
      <w:r>
        <w:rPr>
          <w:lang w:val="es-ES"/>
        </w:rPr>
        <w:t>dos años de traer</w:t>
      </w:r>
      <w:r w:rsidRPr="009D5497">
        <w:rPr>
          <w:lang w:val="es-ES"/>
        </w:rPr>
        <w:t xml:space="preserve">la </w:t>
      </w:r>
      <w:r>
        <w:rPr>
          <w:lang w:val="es-ES"/>
        </w:rPr>
        <w:t xml:space="preserve">a </w:t>
      </w:r>
      <w:r w:rsidRPr="009D5497">
        <w:rPr>
          <w:lang w:val="es-ES"/>
        </w:rPr>
        <w:t>dis</w:t>
      </w:r>
      <w:r>
        <w:rPr>
          <w:lang w:val="es-ES"/>
        </w:rPr>
        <w:t xml:space="preserve">cusión de este Parlamento. Pero, </w:t>
      </w:r>
      <w:r w:rsidRPr="009D5497">
        <w:rPr>
          <w:lang w:val="es-ES"/>
        </w:rPr>
        <w:t>en fin</w:t>
      </w:r>
      <w:r>
        <w:rPr>
          <w:lang w:val="es-ES"/>
        </w:rPr>
        <w:t>, no lo critico, solo lo señalo.</w:t>
      </w:r>
    </w:p>
    <w:p w:rsidR="00521820" w:rsidRDefault="00521820" w:rsidP="005602CE">
      <w:pPr>
        <w:pStyle w:val="Texto"/>
        <w:rPr>
          <w:lang w:val="es-ES"/>
        </w:rPr>
      </w:pPr>
    </w:p>
    <w:p w:rsidR="00521820" w:rsidRDefault="00521820" w:rsidP="005602CE">
      <w:pPr>
        <w:pStyle w:val="Texto"/>
        <w:rPr>
          <w:lang w:val="es-ES"/>
        </w:rPr>
      </w:pPr>
      <w:r>
        <w:rPr>
          <w:lang w:val="es-ES"/>
        </w:rPr>
        <w:t xml:space="preserve">Y efectivamente, </w:t>
      </w:r>
      <w:r w:rsidRPr="009D5497">
        <w:rPr>
          <w:lang w:val="es-ES"/>
        </w:rPr>
        <w:t>el mapa escolar es el instrumento básico para llevar a cabo la planificación de toda la oferta educativa existente, de una forma rigurosa y detallada, atendiendo a los tres terr</w:t>
      </w:r>
      <w:r>
        <w:rPr>
          <w:lang w:val="es-ES"/>
        </w:rPr>
        <w:t xml:space="preserve">itorios vascos y sus municipios. Para, </w:t>
      </w:r>
      <w:r w:rsidRPr="009D5497">
        <w:rPr>
          <w:lang w:val="es-ES"/>
        </w:rPr>
        <w:t xml:space="preserve">por un lado, garantizar una oferta </w:t>
      </w:r>
      <w:r>
        <w:rPr>
          <w:lang w:val="es-ES"/>
        </w:rPr>
        <w:t xml:space="preserve">educativa completa y continuada, continuada </w:t>
      </w:r>
      <w:r w:rsidRPr="009D5497">
        <w:rPr>
          <w:lang w:val="es-ES"/>
        </w:rPr>
        <w:t>sobre todo a</w:t>
      </w:r>
      <w:r>
        <w:rPr>
          <w:lang w:val="es-ES"/>
        </w:rPr>
        <w:t xml:space="preserve">tendiendo al modelo lingüístico, </w:t>
      </w:r>
      <w:r w:rsidRPr="009D5497">
        <w:rPr>
          <w:lang w:val="es-ES"/>
        </w:rPr>
        <w:t xml:space="preserve">que principalmente se </w:t>
      </w:r>
      <w:r>
        <w:rPr>
          <w:lang w:val="es-ES"/>
        </w:rPr>
        <w:t>da e</w:t>
      </w:r>
      <w:r w:rsidRPr="009D5497">
        <w:rPr>
          <w:lang w:val="es-ES"/>
        </w:rPr>
        <w:t>nt</w:t>
      </w:r>
      <w:r>
        <w:rPr>
          <w:lang w:val="es-ES"/>
        </w:rPr>
        <w:t>r</w:t>
      </w:r>
      <w:r w:rsidRPr="009D5497">
        <w:rPr>
          <w:lang w:val="es-ES"/>
        </w:rPr>
        <w:t>e la Educación Secundaria Obligatoria y el Bachillerato. Además, esto ha sido cuestión de debate ya en algunos municipios</w:t>
      </w:r>
      <w:r>
        <w:rPr>
          <w:lang w:val="es-ES"/>
        </w:rPr>
        <w:t xml:space="preserve"> como, por ejemplo, en </w:t>
      </w:r>
      <w:r w:rsidRPr="0070320D">
        <w:rPr>
          <w:lang w:val="eu-ES"/>
        </w:rPr>
        <w:t>Barakaldo</w:t>
      </w:r>
      <w:r>
        <w:rPr>
          <w:lang w:val="es-ES"/>
        </w:rPr>
        <w:t>. Y</w:t>
      </w:r>
      <w:r w:rsidRPr="009D5497">
        <w:rPr>
          <w:lang w:val="es-ES"/>
        </w:rPr>
        <w:t xml:space="preserve"> por otro, atendiendo ta</w:t>
      </w:r>
      <w:r>
        <w:rPr>
          <w:lang w:val="es-ES"/>
        </w:rPr>
        <w:t>mbién a unos determinados inputs</w:t>
      </w:r>
      <w:r w:rsidRPr="009D5497">
        <w:rPr>
          <w:lang w:val="es-ES"/>
        </w:rPr>
        <w:t>, como son el demográfico, el geográfico</w:t>
      </w:r>
      <w:r>
        <w:rPr>
          <w:lang w:val="es-ES"/>
        </w:rPr>
        <w:t>, el social, el cultural.</w:t>
      </w:r>
    </w:p>
    <w:p w:rsidR="00521820" w:rsidRDefault="00521820" w:rsidP="005602CE">
      <w:pPr>
        <w:pStyle w:val="Texto"/>
        <w:rPr>
          <w:lang w:val="es-ES"/>
        </w:rPr>
      </w:pPr>
    </w:p>
    <w:p w:rsidR="00521820" w:rsidRDefault="00521820" w:rsidP="005602CE">
      <w:pPr>
        <w:pStyle w:val="Texto"/>
        <w:rPr>
          <w:lang w:val="es-ES"/>
        </w:rPr>
      </w:pPr>
      <w:r w:rsidRPr="009D5497">
        <w:rPr>
          <w:lang w:val="es-ES"/>
        </w:rPr>
        <w:t>En definitiva, se trata</w:t>
      </w:r>
      <w:r>
        <w:rPr>
          <w:lang w:val="es-ES"/>
        </w:rPr>
        <w:t xml:space="preserve"> de hablar de la ordenación y p</w:t>
      </w:r>
      <w:r w:rsidRPr="009D5497">
        <w:rPr>
          <w:lang w:val="es-ES"/>
        </w:rPr>
        <w:t>lanificación para realizar un análisis exhaustivo de la situación y que esa garantía de oferta comple</w:t>
      </w:r>
      <w:r>
        <w:rPr>
          <w:lang w:val="es-ES"/>
        </w:rPr>
        <w:t xml:space="preserve">ta en cada territorio sea real. </w:t>
      </w:r>
      <w:r w:rsidRPr="009D5497">
        <w:rPr>
          <w:lang w:val="es-ES"/>
        </w:rPr>
        <w:t xml:space="preserve">Los socialistas así </w:t>
      </w:r>
      <w:r>
        <w:rPr>
          <w:lang w:val="es-ES"/>
        </w:rPr>
        <w:t>lo entendemos y así debe de ser. E</w:t>
      </w:r>
      <w:r w:rsidRPr="009D5497">
        <w:rPr>
          <w:lang w:val="es-ES"/>
        </w:rPr>
        <w:t>l mapa escolar tiene que ajustarse a la</w:t>
      </w:r>
      <w:r>
        <w:rPr>
          <w:lang w:val="es-ES"/>
        </w:rPr>
        <w:t xml:space="preserve"> realidad existente, </w:t>
      </w:r>
      <w:r w:rsidRPr="009D5497">
        <w:rPr>
          <w:lang w:val="es-ES"/>
        </w:rPr>
        <w:t xml:space="preserve">y es cierto que no lo está haciendo </w:t>
      </w:r>
      <w:r>
        <w:rPr>
          <w:lang w:val="es-ES"/>
        </w:rPr>
        <w:t>a la velocidad necesaria. Y se tiene que ada</w:t>
      </w:r>
      <w:r w:rsidRPr="009D5497">
        <w:rPr>
          <w:lang w:val="es-ES"/>
        </w:rPr>
        <w:t>ptar a los cambios que se han producido en nuestra socieda</w:t>
      </w:r>
      <w:r>
        <w:rPr>
          <w:lang w:val="es-ES"/>
        </w:rPr>
        <w:t>d, atendiendo diversos factores</w:t>
      </w:r>
      <w:r w:rsidRPr="009D5497">
        <w:rPr>
          <w:lang w:val="es-ES"/>
        </w:rPr>
        <w:t xml:space="preserve"> como los que he mencionado, porque nuestra labor debe ser satisfacer las </w:t>
      </w:r>
      <w:r>
        <w:rPr>
          <w:lang w:val="es-ES"/>
        </w:rPr>
        <w:t xml:space="preserve">necesidades </w:t>
      </w:r>
      <w:r w:rsidRPr="009D5497">
        <w:rPr>
          <w:lang w:val="es-ES"/>
        </w:rPr>
        <w:t>educativas del país y asegurar la cobertura</w:t>
      </w:r>
      <w:r>
        <w:rPr>
          <w:lang w:val="es-ES"/>
        </w:rPr>
        <w:t xml:space="preserve"> de las necesidades educativas.</w:t>
      </w:r>
    </w:p>
    <w:p w:rsidR="00521820" w:rsidRDefault="00521820" w:rsidP="005602CE">
      <w:pPr>
        <w:pStyle w:val="Texto"/>
        <w:rPr>
          <w:lang w:val="es-ES"/>
        </w:rPr>
      </w:pPr>
    </w:p>
    <w:p w:rsidR="00521820" w:rsidRDefault="00521820" w:rsidP="005602CE">
      <w:pPr>
        <w:pStyle w:val="Texto"/>
        <w:rPr>
          <w:lang w:val="es-ES"/>
        </w:rPr>
      </w:pPr>
      <w:r w:rsidRPr="009D5497">
        <w:rPr>
          <w:lang w:val="es-ES"/>
        </w:rPr>
        <w:t>Y creemos</w:t>
      </w:r>
      <w:r>
        <w:rPr>
          <w:lang w:val="es-ES"/>
        </w:rPr>
        <w:t>,</w:t>
      </w:r>
      <w:r w:rsidRPr="009D5497">
        <w:rPr>
          <w:lang w:val="es-ES"/>
        </w:rPr>
        <w:t xml:space="preserve"> sinceramente</w:t>
      </w:r>
      <w:r>
        <w:rPr>
          <w:lang w:val="es-ES"/>
        </w:rPr>
        <w:t>,</w:t>
      </w:r>
      <w:r w:rsidRPr="009D5497">
        <w:rPr>
          <w:lang w:val="es-ES"/>
        </w:rPr>
        <w:t xml:space="preserve"> que esto el Gobierno lo tiene en cuenta, porque es competencia del Depart</w:t>
      </w:r>
      <w:r>
        <w:rPr>
          <w:lang w:val="es-ES"/>
        </w:rPr>
        <w:t xml:space="preserve">amento de Educación, que </w:t>
      </w:r>
      <w:r w:rsidRPr="009D5497">
        <w:rPr>
          <w:lang w:val="es-ES"/>
        </w:rPr>
        <w:t>es quien…</w:t>
      </w:r>
    </w:p>
    <w:p w:rsidR="00521820" w:rsidRDefault="00521820" w:rsidP="005602CE">
      <w:pPr>
        <w:pStyle w:val="Texto"/>
        <w:rPr>
          <w:lang w:val="es-ES"/>
        </w:rPr>
      </w:pPr>
    </w:p>
    <w:p w:rsidR="00521820" w:rsidRPr="000039F7" w:rsidRDefault="00521820" w:rsidP="000039F7">
      <w:pPr>
        <w:pStyle w:val="Texto"/>
        <w:rPr>
          <w:lang w:val="eu-ES"/>
        </w:rPr>
      </w:pPr>
      <w:r w:rsidRPr="000039F7">
        <w:rPr>
          <w:lang w:val="eu-ES"/>
        </w:rPr>
        <w:t>(38</w:t>
      </w:r>
      <w:r>
        <w:rPr>
          <w:lang w:val="eu-ES"/>
        </w:rPr>
        <w:t>. zintaren ama</w:t>
      </w:r>
      <w:r w:rsidRPr="000039F7">
        <w:rPr>
          <w:lang w:val="eu-ES"/>
        </w:rPr>
        <w:t>iera)</w:t>
      </w:r>
    </w:p>
    <w:p w:rsidR="00521820" w:rsidRDefault="00521820" w:rsidP="0089555D">
      <w:pPr>
        <w:pStyle w:val="Texto"/>
      </w:pPr>
      <w:r>
        <w:t>(39. zintaren hasiera)</w:t>
      </w:r>
    </w:p>
    <w:p w:rsidR="00521820" w:rsidRDefault="00521820" w:rsidP="0089555D">
      <w:pPr>
        <w:pStyle w:val="Texto"/>
      </w:pPr>
    </w:p>
    <w:p w:rsidR="000D2EDB" w:rsidRDefault="00521820" w:rsidP="0089555D">
      <w:pPr>
        <w:pStyle w:val="Texto"/>
      </w:pPr>
      <w:r>
        <w:t xml:space="preserve">… </w:t>
      </w:r>
      <w:r w:rsidRPr="00EE1159">
        <w:t>y asegurar la cobertura de las necesidades educativas</w:t>
      </w:r>
      <w:r w:rsidR="000D2EDB">
        <w:t>.</w:t>
      </w:r>
    </w:p>
    <w:p w:rsidR="000D2EDB" w:rsidRDefault="000D2EDB" w:rsidP="0089555D">
      <w:pPr>
        <w:pStyle w:val="Texto"/>
      </w:pPr>
    </w:p>
    <w:p w:rsidR="00521820" w:rsidRDefault="00521820" w:rsidP="0089555D">
      <w:pPr>
        <w:pStyle w:val="Texto"/>
      </w:pPr>
      <w:r>
        <w:t>Y</w:t>
      </w:r>
      <w:r w:rsidRPr="00EE1159">
        <w:t xml:space="preserve"> creemos sinceramente que esto el Gobierno lo tiene en cuenta, porque es competencia del Departamento de Educación, que es quien </w:t>
      </w:r>
      <w:r>
        <w:t>tiene la potestad de planificar.</w:t>
      </w:r>
    </w:p>
    <w:p w:rsidR="00521820" w:rsidRDefault="00521820" w:rsidP="0089555D">
      <w:pPr>
        <w:pStyle w:val="Texto"/>
      </w:pPr>
    </w:p>
    <w:p w:rsidR="00521820" w:rsidRDefault="00521820" w:rsidP="0089555D">
      <w:pPr>
        <w:pStyle w:val="Texto"/>
      </w:pPr>
      <w:r>
        <w:t>P</w:t>
      </w:r>
      <w:r w:rsidRPr="00EE1159">
        <w:t>ero</w:t>
      </w:r>
      <w:r>
        <w:t>,</w:t>
      </w:r>
      <w:r w:rsidRPr="00EE1159">
        <w:t xml:space="preserve"> desde luego</w:t>
      </w:r>
      <w:r>
        <w:t>,</w:t>
      </w:r>
      <w:r w:rsidRPr="00EE1159">
        <w:t xml:space="preserve"> eso no quita para que </w:t>
      </w:r>
      <w:r>
        <w:t>haya que darle una repensada al mismo, c</w:t>
      </w:r>
      <w:r w:rsidRPr="00EE1159">
        <w:t>reo que ese objetivo tiene que estar siempre encima de la mesa</w:t>
      </w:r>
      <w:r>
        <w:t>,</w:t>
      </w:r>
      <w:r w:rsidRPr="00EE1159">
        <w:t xml:space="preserve"> para adaptarlo a las necesidades y a la realidad actual</w:t>
      </w:r>
      <w:r>
        <w:t>,</w:t>
      </w:r>
      <w:r w:rsidRPr="00EE1159">
        <w:t xml:space="preserve"> que</w:t>
      </w:r>
      <w:r>
        <w:t>,</w:t>
      </w:r>
      <w:r w:rsidRPr="00EE1159">
        <w:t xml:space="preserve"> como todas las realidades vivas</w:t>
      </w:r>
      <w:r>
        <w:t>, es cambiante. P</w:t>
      </w:r>
      <w:r w:rsidRPr="00EE1159">
        <w:t>orque es cierto que las sociedades avanzan, cambian, en eso estamos todos de acuerdo</w:t>
      </w:r>
      <w:r>
        <w:t>. Y</w:t>
      </w:r>
      <w:r w:rsidRPr="00EE1159">
        <w:t xml:space="preserve"> es por ello que cada avance, cada cambio</w:t>
      </w:r>
      <w:r>
        <w:t>,</w:t>
      </w:r>
      <w:r w:rsidRPr="00EE1159">
        <w:t xml:space="preserve"> tiene que ir de la mano con la actualización, c</w:t>
      </w:r>
      <w:r>
        <w:t>on una adaptación en definitiva a la realidad. P</w:t>
      </w:r>
      <w:r w:rsidRPr="00EE1159">
        <w:t xml:space="preserve">orque es cuestión de eso, de adaptación conforme a la realidad social y demográfica, garantizando la libre </w:t>
      </w:r>
      <w:r>
        <w:t>elección del proyecto educativo, e</w:t>
      </w:r>
      <w:r w:rsidRPr="00EE1159">
        <w:t xml:space="preserve">sta es la clave en este debate, atender a la demanda de matriculaciones, la oferta de plazas, los modelos lingüísticos, teniendo </w:t>
      </w:r>
      <w:r>
        <w:t xml:space="preserve">a </w:t>
      </w:r>
      <w:r w:rsidRPr="00EE1159">
        <w:t>la escuela pública como eje vertebrador del sistema educativo, que es como siempre la hemos definido</w:t>
      </w:r>
      <w:r>
        <w:t xml:space="preserve"> y la concebimos los socialistas.</w:t>
      </w:r>
    </w:p>
    <w:p w:rsidR="00521820" w:rsidRDefault="00521820" w:rsidP="0089555D">
      <w:pPr>
        <w:pStyle w:val="Texto"/>
      </w:pPr>
    </w:p>
    <w:p w:rsidR="00521820" w:rsidRDefault="00521820" w:rsidP="0089555D">
      <w:pPr>
        <w:pStyle w:val="Texto"/>
      </w:pPr>
      <w:r>
        <w:t>L</w:t>
      </w:r>
      <w:r w:rsidRPr="00EE1159">
        <w:t>a planificación de la oferta educativa en nuestra sociedad</w:t>
      </w:r>
      <w:r>
        <w:t xml:space="preserve">, </w:t>
      </w:r>
      <w:r w:rsidRPr="00EE1159">
        <w:t>el mapa escolar, su configuración a través de los mecanismos establecidos para ello son la manera democrática, probablemente la única</w:t>
      </w:r>
      <w:r>
        <w:t>,</w:t>
      </w:r>
      <w:r w:rsidRPr="00EE1159">
        <w:t xml:space="preserve"> de gestionar el derecho universal de la educación en nuestro país</w:t>
      </w:r>
      <w:r>
        <w:t>.</w:t>
      </w:r>
    </w:p>
    <w:p w:rsidR="00521820" w:rsidRDefault="00521820" w:rsidP="0089555D">
      <w:pPr>
        <w:pStyle w:val="Texto"/>
      </w:pPr>
    </w:p>
    <w:p w:rsidR="00521820" w:rsidRDefault="00521820" w:rsidP="0089555D">
      <w:pPr>
        <w:pStyle w:val="Texto"/>
      </w:pPr>
      <w:r>
        <w:t>Y</w:t>
      </w:r>
      <w:r w:rsidRPr="00EE1159">
        <w:t xml:space="preserve"> se debe asegurar una educación que garantice la igualdad de oportunidades, que no existan desigualdades en los centros educativos y entre los centros educativos </w:t>
      </w:r>
      <w:r>
        <w:t>entre sí</w:t>
      </w:r>
      <w:r w:rsidRPr="00EE1159">
        <w:t xml:space="preserve"> ni por razón de renta</w:t>
      </w:r>
      <w:r>
        <w:t>,</w:t>
      </w:r>
      <w:r w:rsidRPr="00EE1159">
        <w:t xml:space="preserve"> de origen</w:t>
      </w:r>
      <w:r>
        <w:t>, de c</w:t>
      </w:r>
      <w:r w:rsidRPr="00EE1159">
        <w:t>ultura</w:t>
      </w:r>
      <w:r>
        <w:t>,</w:t>
      </w:r>
      <w:r w:rsidRPr="00EE1159">
        <w:t xml:space="preserve"> ni </w:t>
      </w:r>
      <w:r w:rsidR="000D2EDB">
        <w:t>de sexo.</w:t>
      </w:r>
    </w:p>
    <w:p w:rsidR="00521820" w:rsidRDefault="00521820" w:rsidP="0089555D">
      <w:pPr>
        <w:pStyle w:val="Texto"/>
      </w:pPr>
    </w:p>
    <w:p w:rsidR="00521820" w:rsidRDefault="00521820" w:rsidP="0089555D">
      <w:pPr>
        <w:pStyle w:val="Texto"/>
      </w:pPr>
      <w:r w:rsidRPr="00EE1159">
        <w:t xml:space="preserve">No cabe </w:t>
      </w:r>
      <w:r>
        <w:t>en nuestro modelo educativo</w:t>
      </w:r>
      <w:r w:rsidRPr="00EE1159">
        <w:t xml:space="preserve"> centros educativos que</w:t>
      </w:r>
      <w:r>
        <w:t xml:space="preserve"> elijan a sus alumnos y que seg</w:t>
      </w:r>
      <w:r w:rsidRPr="00EE1159">
        <w:t>re</w:t>
      </w:r>
      <w:r>
        <w:t>guen al mismo. A</w:t>
      </w:r>
      <w:r w:rsidRPr="00EE1159">
        <w:t>unque es cierto que se dan en ocasiones esas circunstancias</w:t>
      </w:r>
      <w:r>
        <w:t xml:space="preserve"> y</w:t>
      </w:r>
      <w:r w:rsidRPr="00EE1159">
        <w:t xml:space="preserve"> es</w:t>
      </w:r>
      <w:r>
        <w:t>o origina d</w:t>
      </w:r>
      <w:r w:rsidRPr="00EE1159">
        <w:t>esigualdades y diferentes velocidades educativas.</w:t>
      </w:r>
    </w:p>
    <w:p w:rsidR="00521820" w:rsidRDefault="00521820" w:rsidP="0089555D">
      <w:pPr>
        <w:pStyle w:val="Texto"/>
      </w:pPr>
    </w:p>
    <w:p w:rsidR="00521820" w:rsidRDefault="00521820" w:rsidP="0089555D">
      <w:pPr>
        <w:pStyle w:val="Texto"/>
      </w:pPr>
      <w:r w:rsidRPr="00EE1159">
        <w:t>Hay que impulsar un sistema educativo que supere los obstáculos socio</w:t>
      </w:r>
      <w:r>
        <w:t>económicos y que garantice la cohes</w:t>
      </w:r>
      <w:r w:rsidRPr="00EE1159">
        <w:t>ión de la sociedad, incidiendo hasta en lo más sectorial, como que barrios no se queden aislados y sin oferta educativa, que favorezca la inclusión de</w:t>
      </w:r>
      <w:r>
        <w:t xml:space="preserve">l alumnado </w:t>
      </w:r>
      <w:r w:rsidRPr="00EE1159">
        <w:t>inmigrante</w:t>
      </w:r>
      <w:r>
        <w:t>,</w:t>
      </w:r>
      <w:r w:rsidRPr="00EE1159">
        <w:t xml:space="preserve"> que atienda a los alumnos y alumnas con necesidades especiales</w:t>
      </w:r>
      <w:r>
        <w:t>.</w:t>
      </w:r>
    </w:p>
    <w:p w:rsidR="00521820" w:rsidRDefault="00521820" w:rsidP="0089555D">
      <w:pPr>
        <w:pStyle w:val="Texto"/>
      </w:pPr>
    </w:p>
    <w:p w:rsidR="00521820" w:rsidRDefault="00521820" w:rsidP="0089555D">
      <w:pPr>
        <w:pStyle w:val="Texto"/>
      </w:pPr>
      <w:r>
        <w:t>D</w:t>
      </w:r>
      <w:r w:rsidRPr="00EE1159">
        <w:t>e todo esto hemos tenido oportunidad a lo largo de estos años de debatir largo y tend</w:t>
      </w:r>
      <w:r>
        <w:t>ido en la Comisión de Educación. P</w:t>
      </w:r>
      <w:r w:rsidRPr="00EE1159">
        <w:t>orque lo que está en juego es el presente y el futuro de nuestros alumnos y alumnas</w:t>
      </w:r>
      <w:r>
        <w:t>,</w:t>
      </w:r>
      <w:r w:rsidRPr="00EE1159">
        <w:t xml:space="preserve"> de nuestros vecinos</w:t>
      </w:r>
      <w:r>
        <w:t>,</w:t>
      </w:r>
      <w:r w:rsidRPr="00EE1159">
        <w:t xml:space="preserve"> del futuro del país</w:t>
      </w:r>
      <w:r>
        <w:t>. Y</w:t>
      </w:r>
      <w:r w:rsidRPr="00EE1159">
        <w:t xml:space="preserve"> en todos debiera de</w:t>
      </w:r>
      <w:r>
        <w:t xml:space="preserve"> </w:t>
      </w:r>
      <w:r w:rsidRPr="00EE1159">
        <w:t>l</w:t>
      </w:r>
      <w:r>
        <w:t>atir</w:t>
      </w:r>
      <w:r w:rsidRPr="00EE1159">
        <w:t xml:space="preserve"> la misma preocupación. Esto es un trabajo conjunto</w:t>
      </w:r>
      <w:r>
        <w:t>, en el que evidentemente la</w:t>
      </w:r>
      <w:r w:rsidRPr="00EE1159">
        <w:t xml:space="preserve"> competencia</w:t>
      </w:r>
      <w:r>
        <w:t xml:space="preserve"> es del departamento, p</w:t>
      </w:r>
      <w:r w:rsidRPr="00EE1159">
        <w:t>ero</w:t>
      </w:r>
      <w:r>
        <w:t>,</w:t>
      </w:r>
      <w:r w:rsidRPr="00EE1159">
        <w:t xml:space="preserve"> en todo caso, tenemos que garantizar un sistema educativo de calidad y que garantice </w:t>
      </w:r>
      <w:r>
        <w:t>y promueva la igualdad de o</w:t>
      </w:r>
      <w:r w:rsidRPr="00EE1159">
        <w:t>portunidades.</w:t>
      </w:r>
    </w:p>
    <w:p w:rsidR="00521820" w:rsidRDefault="00521820" w:rsidP="0089555D">
      <w:pPr>
        <w:pStyle w:val="Texto"/>
      </w:pPr>
    </w:p>
    <w:p w:rsidR="00521820" w:rsidRDefault="00521820" w:rsidP="0089555D">
      <w:pPr>
        <w:pStyle w:val="Texto"/>
      </w:pPr>
      <w:r w:rsidRPr="00EE1159">
        <w:t>Yo me voy a quedar</w:t>
      </w:r>
      <w:r>
        <w:t xml:space="preserve"> con ese llamamiento, casi ese c</w:t>
      </w:r>
      <w:r w:rsidRPr="00EE1159">
        <w:t>anto</w:t>
      </w:r>
      <w:r>
        <w:t>,</w:t>
      </w:r>
      <w:r w:rsidRPr="00EE1159">
        <w:t xml:space="preserve"> que ha hecho la señora Ubera al final de su intervención invocando a un esfuerzo compartido</w:t>
      </w:r>
      <w:r>
        <w:t>,</w:t>
      </w:r>
      <w:r w:rsidRPr="00EE1159">
        <w:t xml:space="preserve"> en el que hay que establecer esfuerzos evidentemente, cesiones mutuas</w:t>
      </w:r>
      <w:r>
        <w:t>,</w:t>
      </w:r>
      <w:r w:rsidRPr="00EE1159">
        <w:t xml:space="preserve"> a fin de encontrar un territorio común en el que la educación tenga la estabilidad y la solvencia necesaria para no estar sujetos permanentemente a los cambios políticos, como</w:t>
      </w:r>
      <w:r>
        <w:t>,</w:t>
      </w:r>
      <w:r w:rsidRPr="00EE1159">
        <w:t xml:space="preserve"> por desgracia</w:t>
      </w:r>
      <w:r>
        <w:t>,</w:t>
      </w:r>
      <w:r w:rsidRPr="00EE1159">
        <w:t xml:space="preserve"> viene ocurriendo en el resto del Estado desde hace muchos años.</w:t>
      </w:r>
    </w:p>
    <w:p w:rsidR="00521820" w:rsidRDefault="00521820" w:rsidP="0089555D">
      <w:pPr>
        <w:pStyle w:val="Texto"/>
      </w:pPr>
    </w:p>
    <w:p w:rsidR="00521820" w:rsidRDefault="00521820" w:rsidP="005D0C6D">
      <w:pPr>
        <w:pStyle w:val="Texto"/>
      </w:pPr>
      <w:r w:rsidRPr="00EE1159">
        <w:t>Pero</w:t>
      </w:r>
      <w:r>
        <w:t>,</w:t>
      </w:r>
      <w:r w:rsidRPr="00EE1159">
        <w:t xml:space="preserve"> en fin, señor Martínez, sabemos que estamos en u</w:t>
      </w:r>
      <w:r>
        <w:t>n momento en el que se especula</w:t>
      </w:r>
      <w:r w:rsidRPr="00EE1159">
        <w:t xml:space="preserve"> que es un momento electoral y usted ha hecho una intervención que evidentemente la ha puesto en clave electoral</w:t>
      </w:r>
      <w:r>
        <w:t>, d</w:t>
      </w:r>
      <w:r w:rsidRPr="00EE1159">
        <w:t>esde la traída este punto para llevarlo hoy hasta la intervención que usted ha tenido</w:t>
      </w:r>
      <w:r>
        <w:t>. Porque si</w:t>
      </w:r>
      <w:r w:rsidRPr="00EE1159">
        <w:t xml:space="preserve"> realmente, com</w:t>
      </w:r>
      <w:r>
        <w:t>o le decía al principio, esto era</w:t>
      </w:r>
      <w:r w:rsidRPr="00EE1159">
        <w:t xml:space="preserve"> un tema tan absolu</w:t>
      </w:r>
      <w:r>
        <w:t>tamente importante y troncal, n</w:t>
      </w:r>
      <w:r w:rsidRPr="00EE1159">
        <w:t>o acabo de entender por</w:t>
      </w:r>
      <w:r>
        <w:t xml:space="preserve"> qué</w:t>
      </w:r>
      <w:r w:rsidRPr="00EE1159">
        <w:t xml:space="preserve"> en todo el 2018 ni en el 201</w:t>
      </w:r>
      <w:r>
        <w:t>9 ha habido tiempo ni ocasión ni</w:t>
      </w:r>
      <w:r w:rsidRPr="00EE1159">
        <w:t xml:space="preserve"> oportunidad para</w:t>
      </w:r>
      <w:r w:rsidR="000D2EDB">
        <w:t xml:space="preserve"> plantear aquí este debate, no.</w:t>
      </w:r>
    </w:p>
    <w:p w:rsidR="00521820" w:rsidRDefault="00521820" w:rsidP="005D0C6D">
      <w:pPr>
        <w:pStyle w:val="Texto"/>
      </w:pPr>
    </w:p>
    <w:p w:rsidR="00521820" w:rsidRDefault="00521820" w:rsidP="005D0C6D">
      <w:pPr>
        <w:pStyle w:val="Texto"/>
      </w:pPr>
      <w:r w:rsidRPr="00EE1159">
        <w:t>Y</w:t>
      </w:r>
      <w:r>
        <w:t xml:space="preserve"> y</w:t>
      </w:r>
      <w:r w:rsidRPr="00EE1159">
        <w:t>o le entien</w:t>
      </w:r>
      <w:r>
        <w:t>do y no lo critico. Es legítimo. E</w:t>
      </w:r>
      <w:r w:rsidRPr="00EE1159">
        <w:t>n fin, ante una posible convocatoria electo</w:t>
      </w:r>
      <w:r>
        <w:t>ral</w:t>
      </w:r>
      <w:r w:rsidRPr="00EE1159">
        <w:t xml:space="preserve"> pues cada partido qu</w:t>
      </w:r>
      <w:r>
        <w:t>ier</w:t>
      </w:r>
      <w:r w:rsidRPr="00EE1159">
        <w:t>e marcar sus perfiles</w:t>
      </w:r>
      <w:r>
        <w:t>. Y</w:t>
      </w:r>
      <w:r w:rsidRPr="00EE1159">
        <w:t xml:space="preserve"> ustedes han elegido en este caso hacerlo a través de la educación</w:t>
      </w:r>
      <w:r>
        <w:t>. Y lo significo porque no es baladí. E</w:t>
      </w:r>
      <w:r w:rsidRPr="00EE1159">
        <w:t xml:space="preserve">s cierto, se </w:t>
      </w:r>
      <w:r>
        <w:t>hace por ese motivo fundamental. Es legítimo. P</w:t>
      </w:r>
      <w:r w:rsidRPr="00EE1159">
        <w:t>ero tampoco se puede esconder ni disimu</w:t>
      </w:r>
      <w:r>
        <w:t>lar, ¿no?</w:t>
      </w:r>
    </w:p>
    <w:p w:rsidR="00521820" w:rsidRDefault="00521820" w:rsidP="005D0C6D">
      <w:pPr>
        <w:pStyle w:val="Texto"/>
      </w:pPr>
    </w:p>
    <w:p w:rsidR="00521820" w:rsidRDefault="00521820" w:rsidP="005D0C6D">
      <w:pPr>
        <w:pStyle w:val="Texto"/>
      </w:pPr>
      <w:r w:rsidRPr="00EE1159">
        <w:t>Y yo creo que hay que volver a lo que debe ser la educación</w:t>
      </w:r>
      <w:r>
        <w:t>,</w:t>
      </w:r>
      <w:r w:rsidRPr="00EE1159">
        <w:t xml:space="preserve"> en este caso, no solo con este tema</w:t>
      </w:r>
      <w:r>
        <w:t>,</w:t>
      </w:r>
      <w:r w:rsidRPr="00EE1159">
        <w:t xml:space="preserve"> con todos</w:t>
      </w:r>
      <w:r>
        <w:t>. E</w:t>
      </w:r>
      <w:r w:rsidRPr="00EE1159">
        <w:t>s uno de los elementos fundamentales que definen la calidad democrática de un</w:t>
      </w:r>
      <w:r>
        <w:t xml:space="preserve"> país, la educación, el derecho a la educación. P</w:t>
      </w:r>
      <w:r w:rsidRPr="00EE1159">
        <w:t>ara que esto sea factible</w:t>
      </w:r>
      <w:r>
        <w:t>,</w:t>
      </w:r>
      <w:r w:rsidRPr="00EE1159">
        <w:t xml:space="preserve"> para que sea viable, para que sea realmente de calidad</w:t>
      </w:r>
      <w:r>
        <w:t>,</w:t>
      </w:r>
      <w:r w:rsidRPr="00EE1159">
        <w:t xml:space="preserve"> de excelencia educativa, no queda más remedio que hacer un enorme esfuerzo político de ponerse de acuerdo en la definición del marco educativo que queremos para Euskadi</w:t>
      </w:r>
      <w:r>
        <w:t xml:space="preserve">. Y eso </w:t>
      </w:r>
      <w:r w:rsidRPr="00EE1159">
        <w:t>significa que todos tenemos que dejar en la gatera alguna cuestión y buscar ese territorio común</w:t>
      </w:r>
      <w:r>
        <w:t>,</w:t>
      </w:r>
      <w:r w:rsidRPr="00EE1159">
        <w:t xml:space="preserve"> que existe</w:t>
      </w:r>
      <w:r>
        <w:t>,</w:t>
      </w:r>
      <w:r w:rsidRPr="00EE1159">
        <w:t xml:space="preserve"> no me cabe ninguna duda, lo creemos firmemente desde el Partido Socialista</w:t>
      </w:r>
      <w:r>
        <w:t>,</w:t>
      </w:r>
      <w:r w:rsidRPr="00EE1159">
        <w:t xml:space="preserve"> para lograr la articulación de un modelo educativo que dé satisfacción a las demandas reales de la sociedad, no a las inventadas</w:t>
      </w:r>
      <w:r>
        <w:t>,</w:t>
      </w:r>
      <w:r w:rsidRPr="00EE1159">
        <w:t xml:space="preserve"> que también las hay por desgracia</w:t>
      </w:r>
      <w:r>
        <w:t>,</w:t>
      </w:r>
      <w:r w:rsidRPr="00EE1159">
        <w:t xml:space="preserve"> a las dem</w:t>
      </w:r>
      <w:r>
        <w:t xml:space="preserve">andas reales de la sociedad. Y </w:t>
      </w:r>
      <w:r w:rsidR="00734B90">
        <w:t>e</w:t>
      </w:r>
      <w:r w:rsidRPr="00EE1159">
        <w:t>se es el enorme trabajo y el enorme reto que tiene este país</w:t>
      </w:r>
      <w:r>
        <w:t>,</w:t>
      </w:r>
      <w:r w:rsidRPr="00EE1159">
        <w:t xml:space="preserve"> y que lo tiene para el futuro</w:t>
      </w:r>
      <w:r>
        <w:t>,</w:t>
      </w:r>
      <w:r w:rsidRPr="00EE1159">
        <w:t xml:space="preserve"> y que realmente va a marcar la calidad democrática de los vascos durante mucho tiempo.</w:t>
      </w:r>
    </w:p>
    <w:p w:rsidR="00521820" w:rsidRDefault="00521820" w:rsidP="005D0C6D">
      <w:pPr>
        <w:pStyle w:val="Texto"/>
      </w:pPr>
    </w:p>
    <w:p w:rsidR="00521820" w:rsidRDefault="00521820" w:rsidP="005D0C6D">
      <w:pPr>
        <w:pStyle w:val="Texto"/>
      </w:pPr>
      <w:r w:rsidRPr="00EE1159">
        <w:t>Es verdad,</w:t>
      </w:r>
      <w:r>
        <w:t xml:space="preserve"> y</w:t>
      </w:r>
      <w:r w:rsidRPr="00EE1159">
        <w:t xml:space="preserve"> yo lo reconozco, que el hecho de que exista un reparto de redes de al 50</w:t>
      </w:r>
      <w:r>
        <w:t> </w:t>
      </w:r>
      <w:r w:rsidRPr="00EE1159">
        <w:t>% es una anom</w:t>
      </w:r>
      <w:r>
        <w:t>alía respecto a nuestro entorno. N</w:t>
      </w:r>
      <w:r w:rsidRPr="00EE1159">
        <w:t xml:space="preserve">o solo </w:t>
      </w:r>
      <w:r>
        <w:t xml:space="preserve">a la </w:t>
      </w:r>
      <w:r w:rsidRPr="00EE1159">
        <w:t xml:space="preserve">del resto de España, </w:t>
      </w:r>
      <w:r>
        <w:t xml:space="preserve">sino al </w:t>
      </w:r>
      <w:r w:rsidRPr="00EE1159">
        <w:t>de toda Europa, donde existen países donde incluso el 100</w:t>
      </w:r>
      <w:r>
        <w:t> </w:t>
      </w:r>
      <w:r w:rsidRPr="00EE1159">
        <w:t>% de la educación está en manos exclusivamente públicas.</w:t>
      </w:r>
    </w:p>
    <w:p w:rsidR="00521820" w:rsidRDefault="00521820" w:rsidP="005D0C6D">
      <w:pPr>
        <w:pStyle w:val="Texto"/>
      </w:pPr>
    </w:p>
    <w:p w:rsidR="00521820" w:rsidRDefault="00521820" w:rsidP="005D0C6D">
      <w:pPr>
        <w:pStyle w:val="Texto"/>
      </w:pPr>
      <w:r w:rsidRPr="00EE1159">
        <w:t xml:space="preserve">Esa realidad a nosotros tampoco nos gusta, se </w:t>
      </w:r>
      <w:r>
        <w:t>lo quiero decir, señora Bengoech</w:t>
      </w:r>
      <w:r w:rsidRPr="00EE1159">
        <w:t>ea</w:t>
      </w:r>
      <w:r>
        <w:t>, creo que usted ya lo sabe, ¿no?</w:t>
      </w:r>
      <w:r w:rsidRPr="00EE1159">
        <w:t xml:space="preserve"> Pero también creo que esta realidad hay que cambiarla de forma gradual y paulatina</w:t>
      </w:r>
      <w:r>
        <w:t>,</w:t>
      </w:r>
      <w:r w:rsidRPr="00EE1159">
        <w:t xml:space="preserve"> si</w:t>
      </w:r>
      <w:r>
        <w:t xml:space="preserve"> </w:t>
      </w:r>
      <w:r w:rsidRPr="00EE1159">
        <w:t>no, no será posible hacer el cambio. Creo que eso lo tenemos que tener todos en la cabeza</w:t>
      </w:r>
      <w:r>
        <w:t>.</w:t>
      </w:r>
    </w:p>
    <w:p w:rsidR="00521820" w:rsidRDefault="00521820" w:rsidP="005D0C6D">
      <w:pPr>
        <w:pStyle w:val="Texto"/>
      </w:pPr>
    </w:p>
    <w:p w:rsidR="00521820" w:rsidRDefault="00521820" w:rsidP="005D0C6D">
      <w:pPr>
        <w:pStyle w:val="Texto"/>
      </w:pPr>
      <w:r>
        <w:t>Y,</w:t>
      </w:r>
      <w:r w:rsidRPr="00EE1159">
        <w:t xml:space="preserve"> de hecho, hemos estado a punto de poder firmar con ustedes una enmienda transaccional en el que había un amplísimo territorio común donde se compartía</w:t>
      </w:r>
      <w:r>
        <w:t>.</w:t>
      </w:r>
      <w:r w:rsidRPr="00EE1159">
        <w:t xml:space="preserve"> </w:t>
      </w:r>
      <w:r>
        <w:t>¿Qué ocurre? Q</w:t>
      </w:r>
      <w:r w:rsidRPr="00EE1159">
        <w:t xml:space="preserve">ue ustedes querían marcar una </w:t>
      </w:r>
      <w:r>
        <w:t>o</w:t>
      </w:r>
      <w:r w:rsidRPr="00EE1159">
        <w:t>posición política. Yo lo entiendo</w:t>
      </w:r>
      <w:r>
        <w:t>. Y</w:t>
      </w:r>
      <w:r w:rsidRPr="00EE1159">
        <w:t xml:space="preserve"> es</w:t>
      </w:r>
      <w:r>
        <w:t>o ha hecho imposible el acuerdo.</w:t>
      </w:r>
    </w:p>
    <w:p w:rsidR="00521820" w:rsidRDefault="00521820" w:rsidP="005D0C6D">
      <w:pPr>
        <w:pStyle w:val="Texto"/>
      </w:pPr>
    </w:p>
    <w:p w:rsidR="00521820" w:rsidRDefault="00521820" w:rsidP="005D0C6D">
      <w:pPr>
        <w:pStyle w:val="Texto"/>
      </w:pPr>
      <w:r>
        <w:t>P</w:t>
      </w:r>
      <w:r w:rsidRPr="00EE1159">
        <w:t>ero yo quiero quedarme con el otro 90</w:t>
      </w:r>
      <w:r>
        <w:t> </w:t>
      </w:r>
      <w:r w:rsidRPr="00EE1159">
        <w:t>% que hubiera sido perfectamente posible firmar con ustedes y con algún otro grupo parlamentario también y que no ha sido posible pues porque el momento político lo impide</w:t>
      </w:r>
      <w:r>
        <w:t>, p</w:t>
      </w:r>
      <w:r w:rsidRPr="00EE1159">
        <w:t>orque existe ahora mismo una normativa legal en marcha que impide hacer ya mismo lo que usted plantea. Pero sí se puede plantear la modificación gradual de esa situación para llegar a una situación me</w:t>
      </w:r>
      <w:r>
        <w:t xml:space="preserve">jor que la existente. Creo que </w:t>
      </w:r>
      <w:r w:rsidR="00734B90">
        <w:t>e</w:t>
      </w:r>
      <w:r w:rsidRPr="00EE1159">
        <w:t>se es el camino. Nosotros vamos a apostar por él</w:t>
      </w:r>
      <w:r>
        <w:t>.</w:t>
      </w:r>
    </w:p>
    <w:p w:rsidR="00521820" w:rsidRDefault="00521820" w:rsidP="005D0C6D">
      <w:pPr>
        <w:pStyle w:val="Texto"/>
      </w:pPr>
    </w:p>
    <w:p w:rsidR="00521820" w:rsidRDefault="00521820" w:rsidP="005D0C6D">
      <w:pPr>
        <w:pStyle w:val="Texto"/>
      </w:pPr>
      <w:r>
        <w:t>Y</w:t>
      </w:r>
      <w:r w:rsidRPr="00EE1159">
        <w:t xml:space="preserve"> lamento profundamente</w:t>
      </w:r>
      <w:r>
        <w:t>, créame</w:t>
      </w:r>
      <w:r w:rsidRPr="00EE1159">
        <w:t>lo</w:t>
      </w:r>
      <w:r>
        <w:t>,</w:t>
      </w:r>
      <w:r w:rsidRPr="00EE1159">
        <w:t xml:space="preserve"> que no haya sido posible alcanzar con ustedes un amplio acuerdo en esta materia.</w:t>
      </w:r>
    </w:p>
    <w:p w:rsidR="00521820" w:rsidRDefault="00521820" w:rsidP="005D0C6D">
      <w:pPr>
        <w:pStyle w:val="Texto"/>
      </w:pPr>
    </w:p>
    <w:p w:rsidR="00521820" w:rsidRDefault="00521820" w:rsidP="005D0C6D">
      <w:pPr>
        <w:pStyle w:val="Texto"/>
      </w:pPr>
    </w:p>
    <w:p w:rsidR="00521820" w:rsidRPr="008F6676" w:rsidRDefault="00521820" w:rsidP="005D0C6D">
      <w:pPr>
        <w:pStyle w:val="Texto"/>
        <w:rPr>
          <w:lang w:val="eu-ES"/>
        </w:rPr>
      </w:pPr>
      <w:r w:rsidRPr="008F6676">
        <w:rPr>
          <w:rFonts w:ascii="Futura Md BT" w:hAnsi="Futura Md BT"/>
          <w:lang w:val="eu-ES"/>
        </w:rPr>
        <w:t>LEHENDAKARIAK</w:t>
      </w:r>
      <w:r w:rsidRPr="008F6676">
        <w:rPr>
          <w:lang w:val="eu-ES"/>
        </w:rPr>
        <w:t>: Eskerrik asko, Pastor jauna.</w:t>
      </w:r>
    </w:p>
    <w:p w:rsidR="00521820" w:rsidRPr="008F6676" w:rsidRDefault="00521820" w:rsidP="005D0C6D">
      <w:pPr>
        <w:pStyle w:val="Texto"/>
        <w:rPr>
          <w:lang w:val="eu-ES"/>
        </w:rPr>
      </w:pPr>
    </w:p>
    <w:p w:rsidR="00521820" w:rsidRPr="008F6676" w:rsidRDefault="00521820" w:rsidP="005D0C6D">
      <w:pPr>
        <w:pStyle w:val="Texto"/>
        <w:rPr>
          <w:lang w:val="eu-ES"/>
        </w:rPr>
      </w:pPr>
      <w:r w:rsidRPr="008F6676">
        <w:rPr>
          <w:lang w:val="eu-ES"/>
        </w:rPr>
        <w:t>Euzko Abertzaleak. Berriozabal andrea, zurea da hitza.</w:t>
      </w:r>
    </w:p>
    <w:p w:rsidR="00521820" w:rsidRPr="008F6676" w:rsidRDefault="00521820" w:rsidP="005D0C6D">
      <w:pPr>
        <w:pStyle w:val="Texto"/>
        <w:rPr>
          <w:lang w:val="eu-ES"/>
        </w:rPr>
      </w:pPr>
    </w:p>
    <w:p w:rsidR="00521820" w:rsidRPr="008F6676" w:rsidRDefault="00521820" w:rsidP="005D0C6D">
      <w:pPr>
        <w:pStyle w:val="Texto"/>
        <w:rPr>
          <w:lang w:val="eu-ES"/>
        </w:rPr>
      </w:pPr>
    </w:p>
    <w:p w:rsidR="00521820" w:rsidRPr="008F6676" w:rsidRDefault="00521820" w:rsidP="005D0C6D">
      <w:pPr>
        <w:pStyle w:val="Texto"/>
        <w:rPr>
          <w:lang w:val="eu-ES"/>
        </w:rPr>
      </w:pPr>
      <w:r w:rsidRPr="008F6676">
        <w:rPr>
          <w:rFonts w:ascii="Futura Md BT" w:hAnsi="Futura Md BT"/>
          <w:lang w:val="eu-ES"/>
        </w:rPr>
        <w:t>BERRIOZABAL BÓVEDA</w:t>
      </w:r>
      <w:r w:rsidRPr="008F6676">
        <w:rPr>
          <w:lang w:val="eu-ES"/>
        </w:rPr>
        <w:t xml:space="preserve"> andreak: Eskerrik asko, legebiltzarburua.</w:t>
      </w:r>
    </w:p>
    <w:p w:rsidR="00521820" w:rsidRPr="008F6676" w:rsidRDefault="00521820" w:rsidP="005D0C6D">
      <w:pPr>
        <w:pStyle w:val="Texto"/>
        <w:rPr>
          <w:lang w:val="eu-ES"/>
        </w:rPr>
      </w:pPr>
    </w:p>
    <w:p w:rsidR="00521820" w:rsidRPr="008F6676" w:rsidRDefault="00521820" w:rsidP="005D0C6D">
      <w:pPr>
        <w:pStyle w:val="Texto"/>
        <w:rPr>
          <w:lang w:val="eu-ES"/>
        </w:rPr>
      </w:pPr>
      <w:r w:rsidRPr="008F6676">
        <w:rPr>
          <w:lang w:val="eu-ES"/>
        </w:rPr>
        <w:t>Eta sailburu, legebiltzarkideok, eguerdi on.</w:t>
      </w:r>
    </w:p>
    <w:p w:rsidR="00521820" w:rsidRDefault="00521820" w:rsidP="005D0C6D">
      <w:pPr>
        <w:pStyle w:val="Texto"/>
      </w:pPr>
    </w:p>
    <w:p w:rsidR="00521820" w:rsidRDefault="00521820" w:rsidP="005D0C6D">
      <w:pPr>
        <w:pStyle w:val="Texto"/>
      </w:pPr>
      <w:r w:rsidRPr="00EE1159">
        <w:t>Pues es cierto que esta iniciativa tiene que ver con las campañas de matr</w:t>
      </w:r>
      <w:r>
        <w:t>iculación y que mañana termina e</w:t>
      </w:r>
      <w:r w:rsidRPr="00EE1159">
        <w:t>l</w:t>
      </w:r>
      <w:r>
        <w:t xml:space="preserve"> plazo de </w:t>
      </w:r>
      <w:r w:rsidRPr="00EE1159">
        <w:t xml:space="preserve">matrícula. Pero esta iniciativa, como se ha dicho, </w:t>
      </w:r>
      <w:r>
        <w:t>viene después de haber estado dos años en algún congelador, p</w:t>
      </w:r>
      <w:r w:rsidRPr="00EE1159">
        <w:t>or lo que ent</w:t>
      </w:r>
      <w:r>
        <w:t>iendo, sobre todo a la hora de…</w:t>
      </w:r>
    </w:p>
    <w:p w:rsidR="00521820" w:rsidRDefault="00521820" w:rsidP="0089555D">
      <w:pPr>
        <w:pStyle w:val="Texto"/>
      </w:pPr>
    </w:p>
    <w:p w:rsidR="00521820" w:rsidRPr="00A00CA0" w:rsidRDefault="00521820" w:rsidP="0089555D">
      <w:pPr>
        <w:pStyle w:val="Texto"/>
      </w:pPr>
      <w:r>
        <w:t>(39. zintaren amaiera)</w:t>
      </w:r>
    </w:p>
    <w:p w:rsidR="00521820" w:rsidRDefault="00521820" w:rsidP="008955BC">
      <w:pPr>
        <w:pStyle w:val="Texto"/>
      </w:pPr>
      <w:r>
        <w:t>(40. zintaren hasiera)</w:t>
      </w:r>
    </w:p>
    <w:p w:rsidR="00521820" w:rsidRDefault="00521820" w:rsidP="008955BC">
      <w:pPr>
        <w:pStyle w:val="Texto"/>
      </w:pPr>
    </w:p>
    <w:p w:rsidR="00521820" w:rsidRDefault="00521820" w:rsidP="008955BC">
      <w:pPr>
        <w:pStyle w:val="Texto"/>
      </w:pPr>
      <w:r>
        <w:t xml:space="preserve">… </w:t>
      </w:r>
      <w:r w:rsidR="000D2EDB">
        <w:t>P</w:t>
      </w:r>
      <w:r w:rsidRPr="00162951">
        <w:t xml:space="preserve">ero esta iniciativa, como se ha dicho, viene después de haber estado dos años en </w:t>
      </w:r>
      <w:r>
        <w:t>algú</w:t>
      </w:r>
      <w:r w:rsidRPr="00162951">
        <w:t>n congelador, por lo que entiendo, sobre todo a la hora de ver la presentación de la iniciativa</w:t>
      </w:r>
      <w:r>
        <w:t>,</w:t>
      </w:r>
      <w:r w:rsidRPr="00162951">
        <w:t xml:space="preserve"> que esto tiene algo que ver con algún otro tipo de </w:t>
      </w:r>
      <w:r>
        <w:t>campaña.</w:t>
      </w:r>
    </w:p>
    <w:p w:rsidR="00521820" w:rsidRDefault="00521820" w:rsidP="008955BC">
      <w:pPr>
        <w:pStyle w:val="Texto"/>
      </w:pPr>
    </w:p>
    <w:p w:rsidR="00521820" w:rsidRDefault="00521820" w:rsidP="008955BC">
      <w:pPr>
        <w:pStyle w:val="Texto"/>
        <w:rPr>
          <w:lang w:val="eu-ES"/>
        </w:rPr>
      </w:pPr>
      <w:r w:rsidRPr="00386187">
        <w:rPr>
          <w:lang w:val="eu-ES"/>
        </w:rPr>
        <w:t>Gure taldeak duela bi urte argi definitu zuen bere jarrera lau zutaberen inguruan</w:t>
      </w:r>
      <w:r>
        <w:rPr>
          <w:lang w:val="eu-ES"/>
        </w:rPr>
        <w:t>.</w:t>
      </w:r>
      <w:r w:rsidRPr="00386187">
        <w:rPr>
          <w:lang w:val="eu-ES"/>
        </w:rPr>
        <w:t xml:space="preserve"> </w:t>
      </w:r>
      <w:r>
        <w:rPr>
          <w:lang w:val="eu-ES"/>
        </w:rPr>
        <w:t>E</w:t>
      </w:r>
      <w:r w:rsidRPr="00386187">
        <w:rPr>
          <w:lang w:val="eu-ES"/>
        </w:rPr>
        <w:t>ta esango nuke bi urte geroago gaur egun egokiak izaten jarraitzen dut</w:t>
      </w:r>
      <w:r>
        <w:rPr>
          <w:lang w:val="eu-ES"/>
        </w:rPr>
        <w:t>ela, baina gero hitz egingo dut</w:t>
      </w:r>
      <w:r w:rsidRPr="00386187">
        <w:rPr>
          <w:lang w:val="eu-ES"/>
        </w:rPr>
        <w:t xml:space="preserve"> hori</w:t>
      </w:r>
      <w:r>
        <w:rPr>
          <w:lang w:val="eu-ES"/>
        </w:rPr>
        <w:t>ei</w:t>
      </w:r>
      <w:r w:rsidRPr="00386187">
        <w:rPr>
          <w:lang w:val="eu-ES"/>
        </w:rPr>
        <w:t xml:space="preserve"> buruz.</w:t>
      </w:r>
    </w:p>
    <w:p w:rsidR="00521820" w:rsidRDefault="00521820" w:rsidP="008955BC">
      <w:pPr>
        <w:pStyle w:val="Texto"/>
        <w:rPr>
          <w:lang w:val="eu-ES"/>
        </w:rPr>
      </w:pPr>
    </w:p>
    <w:p w:rsidR="00521820" w:rsidRDefault="00521820" w:rsidP="008955BC">
      <w:pPr>
        <w:pStyle w:val="Texto"/>
      </w:pPr>
      <w:r w:rsidRPr="00162951">
        <w:t xml:space="preserve">No lo comparto, pero puedo llegar a entender que ustedes consideren que no les </w:t>
      </w:r>
      <w:r>
        <w:t>conviene</w:t>
      </w:r>
      <w:r w:rsidRPr="00162951">
        <w:t xml:space="preserve"> llegar a acue</w:t>
      </w:r>
      <w:r>
        <w:t>rdos con los grupos que sustente</w:t>
      </w:r>
      <w:r w:rsidRPr="00162951">
        <w:t>n al Gobierno</w:t>
      </w:r>
      <w:r>
        <w:t>,</w:t>
      </w:r>
      <w:r w:rsidRPr="00162951">
        <w:t xml:space="preserve"> en estos momentos</w:t>
      </w:r>
      <w:r>
        <w:t>.</w:t>
      </w:r>
      <w:r w:rsidRPr="00162951">
        <w:t xml:space="preserve"> </w:t>
      </w:r>
      <w:r>
        <w:t>E</w:t>
      </w:r>
      <w:r w:rsidRPr="00162951">
        <w:t>s legítimo, pero me parec</w:t>
      </w:r>
      <w:r>
        <w:t>e ir</w:t>
      </w:r>
      <w:r w:rsidRPr="00162951">
        <w:t xml:space="preserve">responsable utilizar argumentos como los que han </w:t>
      </w:r>
      <w:r>
        <w:t>esgrimido,</w:t>
      </w:r>
      <w:r w:rsidRPr="00162951">
        <w:t xml:space="preserve"> una vez más</w:t>
      </w:r>
      <w:r>
        <w:t>,</w:t>
      </w:r>
      <w:r w:rsidRPr="00162951">
        <w:t xml:space="preserve"> en esta tribuna para abonar el campo del enfrentamiento entre redes educativas. Y me parece </w:t>
      </w:r>
      <w:r>
        <w:t>ir</w:t>
      </w:r>
      <w:r w:rsidRPr="00162951">
        <w:t>responsable dar a entender que tenemos un sistema educativo inamovible y estanco, cuando la realidad es que vive en un permanente proceso de adaptación y adecuación</w:t>
      </w:r>
      <w:r>
        <w:t>.</w:t>
      </w:r>
    </w:p>
    <w:p w:rsidR="00521820" w:rsidRDefault="00521820" w:rsidP="008955BC">
      <w:pPr>
        <w:pStyle w:val="Texto"/>
      </w:pPr>
    </w:p>
    <w:p w:rsidR="00521820" w:rsidRDefault="00521820" w:rsidP="00A647A1">
      <w:pPr>
        <w:pStyle w:val="Texto"/>
      </w:pPr>
      <w:r>
        <w:t>Y</w:t>
      </w:r>
      <w:r w:rsidRPr="00162951">
        <w:t xml:space="preserve"> como me parece irresponsable</w:t>
      </w:r>
      <w:r>
        <w:t>,</w:t>
      </w:r>
      <w:r w:rsidRPr="00162951">
        <w:t xml:space="preserve"> por eso mismo</w:t>
      </w:r>
      <w:r>
        <w:t>,</w:t>
      </w:r>
      <w:r w:rsidRPr="00162951">
        <w:t xml:space="preserve"> no voy a entrar en ese juego de enfrentamiento, porque nuestro grupo se niega a enfrentar redes, así como</w:t>
      </w:r>
      <w:r>
        <w:t xml:space="preserve"> a</w:t>
      </w:r>
      <w:r w:rsidRPr="00162951">
        <w:t xml:space="preserve"> generar enfrentamiento dentro de cada una de las redes educativas, en lugar de favorecer la colaboración y la coopera</w:t>
      </w:r>
      <w:r>
        <w:t>ción.</w:t>
      </w:r>
    </w:p>
    <w:p w:rsidR="00521820" w:rsidRDefault="00521820" w:rsidP="00A647A1">
      <w:pPr>
        <w:pStyle w:val="Texto"/>
      </w:pPr>
    </w:p>
    <w:p w:rsidR="00521820" w:rsidRDefault="00521820" w:rsidP="00A647A1">
      <w:pPr>
        <w:pStyle w:val="Texto"/>
        <w:rPr>
          <w:lang w:val="eu-ES"/>
        </w:rPr>
      </w:pPr>
      <w:r w:rsidRPr="00386187">
        <w:rPr>
          <w:lang w:val="eu-ES"/>
        </w:rPr>
        <w:t>Gaurko hizketa gaia, bueno argi dut, baina zuetako batzuei entzunda</w:t>
      </w:r>
      <w:r>
        <w:rPr>
          <w:lang w:val="eu-ES"/>
        </w:rPr>
        <w:t>,</w:t>
      </w:r>
      <w:r w:rsidRPr="00386187">
        <w:rPr>
          <w:lang w:val="eu-ES"/>
        </w:rPr>
        <w:t xml:space="preserve"> iruditzen zait ez garela gauza beraz hitz egiten ari</w:t>
      </w:r>
      <w:r>
        <w:rPr>
          <w:lang w:val="eu-ES"/>
        </w:rPr>
        <w:t>,</w:t>
      </w:r>
      <w:r w:rsidRPr="00386187">
        <w:rPr>
          <w:lang w:val="eu-ES"/>
        </w:rPr>
        <w:t xml:space="preserve"> momentu batzuetan</w:t>
      </w:r>
      <w:r>
        <w:rPr>
          <w:lang w:val="eu-ES"/>
        </w:rPr>
        <w:t>.</w:t>
      </w:r>
      <w:r w:rsidRPr="00386187">
        <w:rPr>
          <w:lang w:val="eu-ES"/>
        </w:rPr>
        <w:t xml:space="preserve"> </w:t>
      </w:r>
      <w:r>
        <w:rPr>
          <w:lang w:val="eu-ES"/>
        </w:rPr>
        <w:t>E</w:t>
      </w:r>
      <w:r w:rsidRPr="00386187">
        <w:rPr>
          <w:lang w:val="eu-ES"/>
        </w:rPr>
        <w:t xml:space="preserve">z dakit mapa </w:t>
      </w:r>
      <w:r>
        <w:rPr>
          <w:lang w:val="eu-ES"/>
        </w:rPr>
        <w:t>kontzeptua</w:t>
      </w:r>
      <w:r w:rsidRPr="00386187">
        <w:rPr>
          <w:lang w:val="eu-ES"/>
        </w:rPr>
        <w:t xml:space="preserve"> izango ote den interpretazio arazo hori sortzen duena</w:t>
      </w:r>
      <w:r>
        <w:rPr>
          <w:lang w:val="eu-ES"/>
        </w:rPr>
        <w:t>.</w:t>
      </w:r>
      <w:r w:rsidRPr="00386187">
        <w:rPr>
          <w:lang w:val="eu-ES"/>
        </w:rPr>
        <w:t xml:space="preserve"> </w:t>
      </w:r>
      <w:r>
        <w:rPr>
          <w:lang w:val="eu-ES"/>
        </w:rPr>
        <w:t>I</w:t>
      </w:r>
      <w:r w:rsidRPr="00386187">
        <w:rPr>
          <w:lang w:val="eu-ES"/>
        </w:rPr>
        <w:t>zan ere, arkatz</w:t>
      </w:r>
      <w:r>
        <w:rPr>
          <w:lang w:val="eu-ES"/>
        </w:rPr>
        <w:t>a,</w:t>
      </w:r>
      <w:r w:rsidRPr="00386187">
        <w:rPr>
          <w:lang w:val="eu-ES"/>
        </w:rPr>
        <w:t xml:space="preserve"> </w:t>
      </w:r>
      <w:r>
        <w:rPr>
          <w:lang w:val="eu-ES"/>
        </w:rPr>
        <w:t>e</w:t>
      </w:r>
      <w:r w:rsidRPr="00386187">
        <w:rPr>
          <w:lang w:val="eu-ES"/>
        </w:rPr>
        <w:t>skuadra eta karta</w:t>
      </w:r>
      <w:r>
        <w:rPr>
          <w:lang w:val="eu-ES"/>
        </w:rPr>
        <w:t xml:space="preserve">boiarekin </w:t>
      </w:r>
      <w:r w:rsidRPr="00386187">
        <w:rPr>
          <w:lang w:val="eu-ES"/>
        </w:rPr>
        <w:t>irudikatzen zaituzte</w:t>
      </w:r>
      <w:r>
        <w:rPr>
          <w:lang w:val="eu-ES"/>
        </w:rPr>
        <w:t>t ia-</w:t>
      </w:r>
      <w:r w:rsidRPr="00386187">
        <w:rPr>
          <w:lang w:val="eu-ES"/>
        </w:rPr>
        <w:t>ia mapa batean marrak egiten.</w:t>
      </w:r>
      <w:r>
        <w:rPr>
          <w:lang w:val="eu-ES"/>
        </w:rPr>
        <w:t xml:space="preserve"> </w:t>
      </w:r>
      <w:r w:rsidRPr="00386187">
        <w:rPr>
          <w:lang w:val="eu-ES"/>
        </w:rPr>
        <w:t>Baina eskola</w:t>
      </w:r>
      <w:r>
        <w:rPr>
          <w:lang w:val="eu-ES"/>
        </w:rPr>
        <w:t xml:space="preserve"> </w:t>
      </w:r>
      <w:r w:rsidRPr="00386187">
        <w:rPr>
          <w:lang w:val="eu-ES"/>
        </w:rPr>
        <w:t>mapa askoz ere haratago doa eta beste zerbait da</w:t>
      </w:r>
      <w:r>
        <w:rPr>
          <w:lang w:val="eu-ES"/>
        </w:rPr>
        <w:t>,</w:t>
      </w:r>
      <w:r w:rsidRPr="00386187">
        <w:rPr>
          <w:lang w:val="eu-ES"/>
        </w:rPr>
        <w:t xml:space="preserve"> ask</w:t>
      </w:r>
      <w:r>
        <w:rPr>
          <w:lang w:val="eu-ES"/>
        </w:rPr>
        <w:t>oz ere konplexu eta sakonagoa.</w:t>
      </w:r>
    </w:p>
    <w:p w:rsidR="00521820" w:rsidRDefault="00521820" w:rsidP="008955BC">
      <w:pPr>
        <w:pStyle w:val="Texto"/>
        <w:rPr>
          <w:lang w:val="eu-ES"/>
        </w:rPr>
      </w:pPr>
    </w:p>
    <w:p w:rsidR="00521820" w:rsidRDefault="00521820" w:rsidP="008955BC">
      <w:pPr>
        <w:pStyle w:val="Texto"/>
        <w:rPr>
          <w:lang w:val="eu-ES"/>
        </w:rPr>
      </w:pPr>
      <w:r w:rsidRPr="00386187">
        <w:rPr>
          <w:lang w:val="eu-ES"/>
        </w:rPr>
        <w:t>Kontu baten inguruan behintzat, badirudi ados gaudela</w:t>
      </w:r>
      <w:r>
        <w:rPr>
          <w:lang w:val="eu-ES"/>
        </w:rPr>
        <w:t>:</w:t>
      </w:r>
      <w:r w:rsidRPr="00386187">
        <w:rPr>
          <w:lang w:val="eu-ES"/>
        </w:rPr>
        <w:t xml:space="preserve"> Hezkuntza Administrazioaren lana dela ikastetxe</w:t>
      </w:r>
      <w:r>
        <w:rPr>
          <w:lang w:val="eu-ES"/>
        </w:rPr>
        <w:t>en</w:t>
      </w:r>
      <w:r w:rsidRPr="00386187">
        <w:rPr>
          <w:lang w:val="eu-ES"/>
        </w:rPr>
        <w:t xml:space="preserve"> eta</w:t>
      </w:r>
      <w:r>
        <w:rPr>
          <w:lang w:val="eu-ES"/>
        </w:rPr>
        <w:t xml:space="preserve"> ikaspostuen </w:t>
      </w:r>
      <w:r w:rsidRPr="00386187">
        <w:rPr>
          <w:lang w:val="eu-ES"/>
        </w:rPr>
        <w:t>programazio bat egitea</w:t>
      </w:r>
      <w:r>
        <w:rPr>
          <w:lang w:val="eu-ES"/>
        </w:rPr>
        <w:t>.</w:t>
      </w:r>
      <w:r w:rsidRPr="00386187">
        <w:rPr>
          <w:lang w:val="eu-ES"/>
        </w:rPr>
        <w:t xml:space="preserve"> </w:t>
      </w:r>
      <w:r>
        <w:rPr>
          <w:lang w:val="eu-ES"/>
        </w:rPr>
        <w:t>E</w:t>
      </w:r>
      <w:r w:rsidRPr="00386187">
        <w:rPr>
          <w:lang w:val="eu-ES"/>
        </w:rPr>
        <w:t>ta programazio horretan Hezkuntza Administrazioak ikastetxe publikoak eta itunpeko ikastetxeak daudela kontuan izanik, kalitatezko hezkuntza izateko eskubidea eta ikasleen eskubideak eta horien familienak uztartu behar ditu ahalik eta modurik egokienean.</w:t>
      </w:r>
    </w:p>
    <w:p w:rsidR="00521820" w:rsidRDefault="00521820" w:rsidP="008955BC">
      <w:pPr>
        <w:pStyle w:val="Texto"/>
        <w:rPr>
          <w:lang w:val="eu-ES"/>
        </w:rPr>
      </w:pPr>
    </w:p>
    <w:p w:rsidR="00521820" w:rsidRDefault="00521820" w:rsidP="008955BC">
      <w:pPr>
        <w:pStyle w:val="Texto"/>
        <w:rPr>
          <w:lang w:val="eu-ES"/>
        </w:rPr>
      </w:pPr>
      <w:r>
        <w:rPr>
          <w:lang w:val="eu-ES"/>
        </w:rPr>
        <w:t>Eta Martí</w:t>
      </w:r>
      <w:r w:rsidRPr="00386187">
        <w:rPr>
          <w:lang w:val="eu-ES"/>
        </w:rPr>
        <w:t>nez jaunak zioen eskaintza eta eskariaren artean desoreka handia dagoela Euskadin, baina hori babesten du</w:t>
      </w:r>
      <w:r>
        <w:rPr>
          <w:lang w:val="eu-ES"/>
        </w:rPr>
        <w:t>en inolako daturik ez du eman. Baina nik</w:t>
      </w:r>
      <w:r w:rsidRPr="00386187">
        <w:rPr>
          <w:lang w:val="eu-ES"/>
        </w:rPr>
        <w:t xml:space="preserve"> datu bat emango dizut, familien %</w:t>
      </w:r>
      <w:r>
        <w:rPr>
          <w:lang w:val="eu-ES"/>
        </w:rPr>
        <w:t> </w:t>
      </w:r>
      <w:r w:rsidRPr="00386187">
        <w:rPr>
          <w:lang w:val="eu-ES"/>
        </w:rPr>
        <w:t>97</w:t>
      </w:r>
      <w:r>
        <w:rPr>
          <w:lang w:val="eu-ES"/>
        </w:rPr>
        <w:t>a</w:t>
      </w:r>
      <w:r w:rsidRPr="00386187">
        <w:rPr>
          <w:lang w:val="eu-ES"/>
        </w:rPr>
        <w:t>k eskatutako ikastetxean lortzen du ikas postua. Hortaz, ez dago horrenbesteko desorekarik eskaintzaren eta eskariaren artean.</w:t>
      </w:r>
    </w:p>
    <w:p w:rsidR="00521820" w:rsidRDefault="00521820" w:rsidP="008955BC">
      <w:pPr>
        <w:pStyle w:val="Texto"/>
        <w:rPr>
          <w:lang w:val="eu-ES"/>
        </w:rPr>
      </w:pPr>
    </w:p>
    <w:p w:rsidR="00521820" w:rsidRDefault="00521820" w:rsidP="008955BC">
      <w:pPr>
        <w:pStyle w:val="Texto"/>
        <w:rPr>
          <w:lang w:val="eu-ES"/>
        </w:rPr>
      </w:pPr>
      <w:r w:rsidRPr="00386187">
        <w:rPr>
          <w:lang w:val="eu-ES"/>
        </w:rPr>
        <w:t>Programazio hori helburu izanik</w:t>
      </w:r>
      <w:r>
        <w:rPr>
          <w:lang w:val="eu-ES"/>
        </w:rPr>
        <w:t>,</w:t>
      </w:r>
      <w:r w:rsidRPr="00386187">
        <w:rPr>
          <w:lang w:val="eu-ES"/>
        </w:rPr>
        <w:t xml:space="preserve"> 2009an unibertsitateaz besteko ikastetxeen sarea antolatu eta planifikatzeko irizpide batzuk ezarri ziren, irakasmail</w:t>
      </w:r>
      <w:r>
        <w:rPr>
          <w:lang w:val="eu-ES"/>
        </w:rPr>
        <w:t xml:space="preserve">a </w:t>
      </w:r>
      <w:r w:rsidRPr="00386187">
        <w:rPr>
          <w:lang w:val="eu-ES"/>
        </w:rPr>
        <w:t>eta etapa guztietako hezkuntza eskaintza eta</w:t>
      </w:r>
      <w:r>
        <w:rPr>
          <w:lang w:val="eu-ES"/>
        </w:rPr>
        <w:t>,</w:t>
      </w:r>
      <w:r w:rsidRPr="00386187">
        <w:rPr>
          <w:lang w:val="eu-ES"/>
        </w:rPr>
        <w:t xml:space="preserve"> kasuan</w:t>
      </w:r>
      <w:r>
        <w:rPr>
          <w:lang w:val="eu-ES"/>
        </w:rPr>
        <w:t>- kasuan, eskualde z</w:t>
      </w:r>
      <w:r w:rsidRPr="00386187">
        <w:rPr>
          <w:lang w:val="eu-ES"/>
        </w:rPr>
        <w:t>onalde edo udalerri bakoitzeko ikas</w:t>
      </w:r>
      <w:r>
        <w:rPr>
          <w:lang w:val="eu-ES"/>
        </w:rPr>
        <w:t xml:space="preserve">postuen premiak zehazteko. </w:t>
      </w:r>
      <w:r w:rsidRPr="00386187">
        <w:rPr>
          <w:lang w:val="eu-ES"/>
        </w:rPr>
        <w:t>Arau horretan funtsezko printzipio batzuk zehaztu ziren sare osoa antolatzeko eta planifikatzeko irizpideak gidatu eta inspirat</w:t>
      </w:r>
      <w:r>
        <w:rPr>
          <w:lang w:val="eu-ES"/>
        </w:rPr>
        <w:t>ze</w:t>
      </w:r>
      <w:r w:rsidRPr="00386187">
        <w:rPr>
          <w:lang w:val="eu-ES"/>
        </w:rPr>
        <w:t>ko</w:t>
      </w:r>
      <w:r>
        <w:rPr>
          <w:lang w:val="eu-ES"/>
        </w:rPr>
        <w:t>.</w:t>
      </w:r>
      <w:r w:rsidRPr="00386187">
        <w:rPr>
          <w:lang w:val="eu-ES"/>
        </w:rPr>
        <w:t xml:space="preserve"> </w:t>
      </w:r>
      <w:r>
        <w:rPr>
          <w:lang w:val="eu-ES"/>
        </w:rPr>
        <w:t>E</w:t>
      </w:r>
      <w:r w:rsidRPr="00386187">
        <w:rPr>
          <w:lang w:val="eu-ES"/>
        </w:rPr>
        <w:t>ta</w:t>
      </w:r>
      <w:r>
        <w:rPr>
          <w:lang w:val="eu-ES"/>
        </w:rPr>
        <w:t>,</w:t>
      </w:r>
      <w:r w:rsidRPr="00386187">
        <w:rPr>
          <w:lang w:val="eu-ES"/>
        </w:rPr>
        <w:t xml:space="preserve"> hortaz, joko arauak eta jarduteko moduak orduan finkatu ziren.</w:t>
      </w:r>
    </w:p>
    <w:p w:rsidR="00521820" w:rsidRDefault="00521820" w:rsidP="008955BC">
      <w:pPr>
        <w:pStyle w:val="Texto"/>
        <w:rPr>
          <w:lang w:val="eu-ES"/>
        </w:rPr>
      </w:pPr>
    </w:p>
    <w:p w:rsidR="00521820" w:rsidRDefault="00521820" w:rsidP="008955BC">
      <w:pPr>
        <w:pStyle w:val="Texto"/>
        <w:rPr>
          <w:lang w:val="eu-ES"/>
        </w:rPr>
      </w:pPr>
      <w:r w:rsidRPr="00386187">
        <w:rPr>
          <w:lang w:val="eu-ES"/>
        </w:rPr>
        <w:t>Hasteko, eskola</w:t>
      </w:r>
      <w:r>
        <w:rPr>
          <w:lang w:val="eu-ES"/>
        </w:rPr>
        <w:t xml:space="preserve"> </w:t>
      </w:r>
      <w:r w:rsidRPr="00386187">
        <w:rPr>
          <w:lang w:val="eu-ES"/>
        </w:rPr>
        <w:t>mapa ikaspostu</w:t>
      </w:r>
      <w:r>
        <w:rPr>
          <w:lang w:val="eu-ES"/>
        </w:rPr>
        <w:t>en</w:t>
      </w:r>
      <w:r w:rsidRPr="00386187">
        <w:rPr>
          <w:lang w:val="eu-ES"/>
        </w:rPr>
        <w:t xml:space="preserve"> eskaintza planifikatzeko tresna bezala ulertu beharra dagoela azpimarratzen da, beti ere, ikasle guztiak barne hartuko dituen kalitatezko hezkuntza erantzunaren zerbitzuan</w:t>
      </w:r>
      <w:r>
        <w:rPr>
          <w:lang w:val="eu-ES"/>
        </w:rPr>
        <w:t>.</w:t>
      </w:r>
      <w:r w:rsidRPr="00386187">
        <w:rPr>
          <w:lang w:val="eu-ES"/>
        </w:rPr>
        <w:t xml:space="preserve"> </w:t>
      </w:r>
      <w:r>
        <w:rPr>
          <w:lang w:val="eu-ES"/>
        </w:rPr>
        <w:t>H</w:t>
      </w:r>
      <w:r w:rsidRPr="00386187">
        <w:rPr>
          <w:lang w:val="eu-ES"/>
        </w:rPr>
        <w:t>ezkuntza eragile guztien parte hartzea ere nabarmentzen du, plangintza demokratikoa eta herritarren hezkuntza premiei begira</w:t>
      </w:r>
      <w:r>
        <w:rPr>
          <w:lang w:val="eu-ES"/>
        </w:rPr>
        <w:t>,</w:t>
      </w:r>
      <w:r w:rsidRPr="00386187">
        <w:rPr>
          <w:lang w:val="eu-ES"/>
        </w:rPr>
        <w:t xml:space="preserve"> egokia izango dena mamitzeko</w:t>
      </w:r>
      <w:r>
        <w:rPr>
          <w:lang w:val="eu-ES"/>
        </w:rPr>
        <w:t>.</w:t>
      </w:r>
      <w:r w:rsidRPr="00386187">
        <w:rPr>
          <w:lang w:val="eu-ES"/>
        </w:rPr>
        <w:t xml:space="preserve"> </w:t>
      </w:r>
      <w:r>
        <w:rPr>
          <w:lang w:val="eu-ES"/>
        </w:rPr>
        <w:t>E</w:t>
      </w:r>
      <w:r w:rsidRPr="00386187">
        <w:rPr>
          <w:lang w:val="eu-ES"/>
        </w:rPr>
        <w:t>ta horretarako daude</w:t>
      </w:r>
      <w:r>
        <w:rPr>
          <w:lang w:val="eu-ES"/>
        </w:rPr>
        <w:t>,</w:t>
      </w:r>
      <w:r w:rsidRPr="00386187">
        <w:rPr>
          <w:lang w:val="eu-ES"/>
        </w:rPr>
        <w:t xml:space="preserve"> best</w:t>
      </w:r>
      <w:r>
        <w:rPr>
          <w:lang w:val="eu-ES"/>
        </w:rPr>
        <w:t>eak beste, eskolatze eta berme batzordeak.</w:t>
      </w:r>
    </w:p>
    <w:p w:rsidR="00521820" w:rsidRDefault="00521820" w:rsidP="008955BC">
      <w:pPr>
        <w:pStyle w:val="Texto"/>
        <w:rPr>
          <w:lang w:val="eu-ES"/>
        </w:rPr>
      </w:pPr>
    </w:p>
    <w:p w:rsidR="00521820" w:rsidRDefault="00521820" w:rsidP="008955BC">
      <w:pPr>
        <w:pStyle w:val="Texto"/>
        <w:rPr>
          <w:lang w:val="eu-ES"/>
        </w:rPr>
      </w:pPr>
      <w:r w:rsidRPr="00386187">
        <w:rPr>
          <w:lang w:val="eu-ES"/>
        </w:rPr>
        <w:t>Ekitatea ere gogoan hartu beharreko printzipioa da, ikasle guztiei aukera berdintasuna bermatzeko eta pertsona guztiak hezkuntza sisteman sartzeko</w:t>
      </w:r>
      <w:r>
        <w:rPr>
          <w:lang w:val="eu-ES"/>
        </w:rPr>
        <w:t>.</w:t>
      </w:r>
      <w:r w:rsidRPr="00386187">
        <w:rPr>
          <w:lang w:val="eu-ES"/>
        </w:rPr>
        <w:t xml:space="preserve"> </w:t>
      </w:r>
      <w:r>
        <w:rPr>
          <w:lang w:val="eu-ES"/>
        </w:rPr>
        <w:t>E</w:t>
      </w:r>
      <w:r w:rsidRPr="00386187">
        <w:rPr>
          <w:lang w:val="eu-ES"/>
        </w:rPr>
        <w:t>ta</w:t>
      </w:r>
      <w:r>
        <w:rPr>
          <w:lang w:val="eu-ES"/>
        </w:rPr>
        <w:t>,</w:t>
      </w:r>
      <w:r w:rsidRPr="00386187">
        <w:rPr>
          <w:lang w:val="eu-ES"/>
        </w:rPr>
        <w:t xml:space="preserve"> nola ez, helburu horiek lortzeari begira</w:t>
      </w:r>
      <w:r>
        <w:rPr>
          <w:lang w:val="eu-ES"/>
        </w:rPr>
        <w:t>,</w:t>
      </w:r>
      <w:r w:rsidRPr="00386187">
        <w:rPr>
          <w:lang w:val="eu-ES"/>
        </w:rPr>
        <w:t xml:space="preserve"> ikastetxe guztien ezinbesteko elkar erantzukizuna edo korrespontsabilitatea izateko. Baina ez ikastetxeena soilik, baita herri erakundeena ere. Horien lankidetza ezinbestekoa da hezkuntza sistema, giza baliabideez eta baliabide materialez hornitzeko</w:t>
      </w:r>
      <w:r>
        <w:rPr>
          <w:lang w:val="eu-ES"/>
        </w:rPr>
        <w:t>.</w:t>
      </w:r>
    </w:p>
    <w:p w:rsidR="00521820" w:rsidRDefault="00521820" w:rsidP="008955BC">
      <w:pPr>
        <w:pStyle w:val="Texto"/>
        <w:rPr>
          <w:lang w:val="eu-ES"/>
        </w:rPr>
      </w:pPr>
    </w:p>
    <w:p w:rsidR="00521820" w:rsidRDefault="00521820" w:rsidP="008955BC">
      <w:pPr>
        <w:pStyle w:val="Texto"/>
        <w:rPr>
          <w:lang w:val="eu-ES"/>
        </w:rPr>
      </w:pPr>
      <w:r>
        <w:rPr>
          <w:lang w:val="eu-ES"/>
        </w:rPr>
        <w:t>Baliabide hornikuntza h</w:t>
      </w:r>
      <w:r w:rsidRPr="00386187">
        <w:rPr>
          <w:lang w:val="eu-ES"/>
        </w:rPr>
        <w:t>orrekin bater</w:t>
      </w:r>
      <w:r>
        <w:rPr>
          <w:lang w:val="eu-ES"/>
        </w:rPr>
        <w:t>a, baliabideen arrazionalizazio</w:t>
      </w:r>
      <w:r w:rsidRPr="00386187">
        <w:rPr>
          <w:lang w:val="eu-ES"/>
        </w:rPr>
        <w:t xml:space="preserve"> eta optimizazioa ere beharrezkotzat jotzen du dekretu horrek</w:t>
      </w:r>
      <w:r>
        <w:rPr>
          <w:lang w:val="eu-ES"/>
        </w:rPr>
        <w:t>,</w:t>
      </w:r>
      <w:r w:rsidRPr="00386187">
        <w:rPr>
          <w:lang w:val="eu-ES"/>
        </w:rPr>
        <w:t xml:space="preserve"> hezkuntza sistema bere helburuak lortzeko eraginkorra izango bada</w:t>
      </w:r>
      <w:r>
        <w:rPr>
          <w:lang w:val="eu-ES"/>
        </w:rPr>
        <w:t>.</w:t>
      </w:r>
      <w:r w:rsidRPr="00386187">
        <w:rPr>
          <w:lang w:val="eu-ES"/>
        </w:rPr>
        <w:t xml:space="preserve"> </w:t>
      </w:r>
      <w:r>
        <w:rPr>
          <w:lang w:val="eu-ES"/>
        </w:rPr>
        <w:t>E</w:t>
      </w:r>
      <w:r w:rsidRPr="00386187">
        <w:rPr>
          <w:lang w:val="eu-ES"/>
        </w:rPr>
        <w:t>ta malgutasuna ere aipatzen</w:t>
      </w:r>
      <w:r>
        <w:rPr>
          <w:lang w:val="eu-ES"/>
        </w:rPr>
        <w:t xml:space="preserve"> da.</w:t>
      </w:r>
      <w:r w:rsidRPr="00386187">
        <w:rPr>
          <w:lang w:val="eu-ES"/>
        </w:rPr>
        <w:t xml:space="preserve"> </w:t>
      </w:r>
      <w:r>
        <w:rPr>
          <w:lang w:val="eu-ES"/>
        </w:rPr>
        <w:t>Malgutasuna izatearen garrantziari</w:t>
      </w:r>
      <w:r w:rsidRPr="00386187">
        <w:rPr>
          <w:lang w:val="eu-ES"/>
        </w:rPr>
        <w:t xml:space="preserve"> aipamen berezia egiten dio dekretuak, hezkuntza eskaintza Euskadiko errealitate sozial, demog</w:t>
      </w:r>
      <w:r>
        <w:rPr>
          <w:lang w:val="eu-ES"/>
        </w:rPr>
        <w:t>rafiko eta geografiko desberdinei</w:t>
      </w:r>
      <w:r w:rsidRPr="00386187">
        <w:rPr>
          <w:lang w:val="eu-ES"/>
        </w:rPr>
        <w:t xml:space="preserve"> e</w:t>
      </w:r>
      <w:r>
        <w:rPr>
          <w:lang w:val="eu-ES"/>
        </w:rPr>
        <w:t>gokitzeko eta moldatzeko orduan.</w:t>
      </w:r>
      <w:r w:rsidRPr="00386187">
        <w:rPr>
          <w:lang w:val="eu-ES"/>
        </w:rPr>
        <w:t xml:space="preserve"> </w:t>
      </w:r>
      <w:r>
        <w:rPr>
          <w:lang w:val="eu-ES"/>
        </w:rPr>
        <w:t>I</w:t>
      </w:r>
      <w:r w:rsidRPr="00386187">
        <w:rPr>
          <w:lang w:val="eu-ES"/>
        </w:rPr>
        <w:t>zan ere, errealitateak dinamikoak dira eta errealitateari erantzuna emango dion tresna ere dina</w:t>
      </w:r>
      <w:r>
        <w:rPr>
          <w:lang w:val="eu-ES"/>
        </w:rPr>
        <w:t>mikoa izan beharko da nahitaez.</w:t>
      </w:r>
    </w:p>
    <w:p w:rsidR="00521820" w:rsidRDefault="00521820" w:rsidP="008955BC">
      <w:pPr>
        <w:pStyle w:val="Texto"/>
        <w:rPr>
          <w:lang w:val="eu-ES"/>
        </w:rPr>
      </w:pPr>
    </w:p>
    <w:p w:rsidR="00521820" w:rsidRDefault="00521820" w:rsidP="008955BC">
      <w:pPr>
        <w:pStyle w:val="Texto"/>
        <w:rPr>
          <w:lang w:val="eu-ES"/>
        </w:rPr>
      </w:pPr>
      <w:r w:rsidRPr="00386187">
        <w:rPr>
          <w:lang w:val="eu-ES"/>
        </w:rPr>
        <w:t>Eta eskola mapari buruzko proposamena zehazterakoan, kontuan hartu behar dira lurralde historiko bakoitzeko eskualde eta zonalde bakoitzaren ezaugarri eta berezitasunak, baita horietako bakoitzean dauden hir</w:t>
      </w:r>
      <w:r>
        <w:rPr>
          <w:lang w:val="eu-ES"/>
        </w:rPr>
        <w:t>i-eremuak edo landa eremuak ere.</w:t>
      </w:r>
      <w:r w:rsidRPr="00386187">
        <w:rPr>
          <w:lang w:val="eu-ES"/>
        </w:rPr>
        <w:t xml:space="preserve"> </w:t>
      </w:r>
      <w:r>
        <w:rPr>
          <w:lang w:val="eu-ES"/>
        </w:rPr>
        <w:t>H</w:t>
      </w:r>
      <w:r w:rsidRPr="00386187">
        <w:rPr>
          <w:lang w:val="eu-ES"/>
        </w:rPr>
        <w:t>oriei guztiei egokitu behar baitzaie mapa</w:t>
      </w:r>
      <w:r>
        <w:rPr>
          <w:lang w:val="eu-ES"/>
        </w:rPr>
        <w:t>.</w:t>
      </w:r>
    </w:p>
    <w:p w:rsidR="00521820" w:rsidRDefault="00521820" w:rsidP="008955BC">
      <w:pPr>
        <w:pStyle w:val="Texto"/>
        <w:rPr>
          <w:lang w:val="eu-ES"/>
        </w:rPr>
      </w:pPr>
    </w:p>
    <w:p w:rsidR="00521820" w:rsidRDefault="00521820" w:rsidP="008955BC">
      <w:pPr>
        <w:pStyle w:val="Texto"/>
        <w:rPr>
          <w:lang w:val="eu-ES"/>
        </w:rPr>
      </w:pPr>
      <w:r>
        <w:rPr>
          <w:lang w:val="eu-ES"/>
        </w:rPr>
        <w:t>E</w:t>
      </w:r>
      <w:r w:rsidRPr="00386187">
        <w:rPr>
          <w:lang w:val="eu-ES"/>
        </w:rPr>
        <w:t>ta bateko eta besteko erreal</w:t>
      </w:r>
      <w:r>
        <w:rPr>
          <w:lang w:val="eu-ES"/>
        </w:rPr>
        <w:t>itateak ez dira berberak, ezta</w:t>
      </w:r>
      <w:r w:rsidRPr="00386187">
        <w:rPr>
          <w:lang w:val="eu-ES"/>
        </w:rPr>
        <w:t xml:space="preserve"> finkoak ere. Etengabe eraldatu</w:t>
      </w:r>
      <w:r>
        <w:rPr>
          <w:lang w:val="eu-ES"/>
        </w:rPr>
        <w:t>z</w:t>
      </w:r>
      <w:r w:rsidRPr="00386187">
        <w:rPr>
          <w:lang w:val="eu-ES"/>
        </w:rPr>
        <w:t xml:space="preserve"> doaz</w:t>
      </w:r>
      <w:r>
        <w:rPr>
          <w:lang w:val="eu-ES"/>
        </w:rPr>
        <w:t>.</w:t>
      </w:r>
      <w:r w:rsidRPr="00386187">
        <w:rPr>
          <w:lang w:val="eu-ES"/>
        </w:rPr>
        <w:t xml:space="preserve"> </w:t>
      </w:r>
      <w:r>
        <w:rPr>
          <w:lang w:val="eu-ES"/>
        </w:rPr>
        <w:t>H</w:t>
      </w:r>
      <w:r w:rsidRPr="00386187">
        <w:rPr>
          <w:lang w:val="eu-ES"/>
        </w:rPr>
        <w:t>orregat</w:t>
      </w:r>
      <w:r>
        <w:rPr>
          <w:lang w:val="eu-ES"/>
        </w:rPr>
        <w:t>ik arauak berak</w:t>
      </w:r>
      <w:r w:rsidRPr="00386187">
        <w:rPr>
          <w:lang w:val="eu-ES"/>
        </w:rPr>
        <w:t xml:space="preserve"> aldaketa, egokitzapen eta doikuntzak egin beharra aurreikusten</w:t>
      </w:r>
      <w:r>
        <w:rPr>
          <w:lang w:val="eu-ES"/>
        </w:rPr>
        <w:t xml:space="preserve"> du</w:t>
      </w:r>
      <w:r w:rsidRPr="00386187">
        <w:rPr>
          <w:lang w:val="eu-ES"/>
        </w:rPr>
        <w:t>. Ikastetxeen Zuzendaritzak</w:t>
      </w:r>
      <w:r>
        <w:rPr>
          <w:lang w:val="eu-ES"/>
        </w:rPr>
        <w:t>,</w:t>
      </w:r>
      <w:r w:rsidRPr="00386187">
        <w:rPr>
          <w:lang w:val="eu-ES"/>
        </w:rPr>
        <w:t xml:space="preserve"> Hezkuntzako Lurralde ordezkariekin koordinatuta</w:t>
      </w:r>
      <w:r>
        <w:rPr>
          <w:lang w:val="eu-ES"/>
        </w:rPr>
        <w:t>,</w:t>
      </w:r>
      <w:r w:rsidRPr="00386187">
        <w:rPr>
          <w:lang w:val="eu-ES"/>
        </w:rPr>
        <w:t xml:space="preserve"> eta dekretuan jasotako printzipio eta irizpideen arabera</w:t>
      </w:r>
      <w:r>
        <w:rPr>
          <w:lang w:val="eu-ES"/>
        </w:rPr>
        <w:t>,</w:t>
      </w:r>
      <w:r w:rsidRPr="00386187">
        <w:rPr>
          <w:lang w:val="eu-ES"/>
        </w:rPr>
        <w:t xml:space="preserve"> diseinatu, doitu, aldatu eta unean uneko premiei egokitzen diren egoerak eta ibilbideak markatu behar dituzte</w:t>
      </w:r>
      <w:r>
        <w:rPr>
          <w:lang w:val="eu-ES"/>
        </w:rPr>
        <w:t>.</w:t>
      </w:r>
    </w:p>
    <w:p w:rsidR="00521820" w:rsidRDefault="00521820" w:rsidP="008955BC">
      <w:pPr>
        <w:pStyle w:val="Texto"/>
        <w:rPr>
          <w:lang w:val="eu-ES"/>
        </w:rPr>
      </w:pPr>
    </w:p>
    <w:p w:rsidR="00521820" w:rsidRDefault="00521820" w:rsidP="008955BC">
      <w:pPr>
        <w:pStyle w:val="Texto"/>
        <w:rPr>
          <w:lang w:val="eu-ES"/>
        </w:rPr>
      </w:pPr>
      <w:r>
        <w:rPr>
          <w:lang w:val="eu-ES"/>
        </w:rPr>
        <w:t>E</w:t>
      </w:r>
      <w:r w:rsidRPr="00386187">
        <w:rPr>
          <w:lang w:val="eu-ES"/>
        </w:rPr>
        <w:t>ta arau</w:t>
      </w:r>
      <w:r>
        <w:rPr>
          <w:lang w:val="eu-ES"/>
        </w:rPr>
        <w:t>a</w:t>
      </w:r>
      <w:r w:rsidRPr="00386187">
        <w:rPr>
          <w:lang w:val="eu-ES"/>
        </w:rPr>
        <w:t xml:space="preserve"> haratago doa</w:t>
      </w:r>
      <w:r>
        <w:rPr>
          <w:lang w:val="eu-ES"/>
        </w:rPr>
        <w:t>,</w:t>
      </w:r>
      <w:r w:rsidRPr="00386187">
        <w:rPr>
          <w:lang w:val="eu-ES"/>
        </w:rPr>
        <w:t xml:space="preserve"> eta ze</w:t>
      </w:r>
      <w:r>
        <w:rPr>
          <w:lang w:val="eu-ES"/>
        </w:rPr>
        <w:t>nbait faktore aurreikusten ditu.</w:t>
      </w:r>
      <w:r w:rsidRPr="00386187">
        <w:rPr>
          <w:lang w:val="eu-ES"/>
        </w:rPr>
        <w:t xml:space="preserve"> </w:t>
      </w:r>
      <w:r>
        <w:rPr>
          <w:lang w:val="eu-ES"/>
        </w:rPr>
        <w:t>U</w:t>
      </w:r>
      <w:r w:rsidRPr="00386187">
        <w:rPr>
          <w:lang w:val="eu-ES"/>
        </w:rPr>
        <w:t>dalerrien bilakaera demografikoa, ikastetxeen matrikula eta irakaskuntzen eskaintza eta</w:t>
      </w:r>
      <w:r>
        <w:rPr>
          <w:lang w:val="eu-ES"/>
        </w:rPr>
        <w:t>,</w:t>
      </w:r>
      <w:r w:rsidRPr="00386187">
        <w:rPr>
          <w:lang w:val="eu-ES"/>
        </w:rPr>
        <w:t xml:space="preserve"> kasu bakoitzean</w:t>
      </w:r>
      <w:r>
        <w:rPr>
          <w:lang w:val="eu-ES"/>
        </w:rPr>
        <w:t>,</w:t>
      </w:r>
      <w:r w:rsidRPr="00386187">
        <w:rPr>
          <w:lang w:val="eu-ES"/>
        </w:rPr>
        <w:t xml:space="preserve"> eta eskumena duen organoaren aurrean planteatu beha</w:t>
      </w:r>
      <w:r>
        <w:rPr>
          <w:lang w:val="eu-ES"/>
        </w:rPr>
        <w:t>r da aurrera eramatea ikastetxe bat egitea</w:t>
      </w:r>
      <w:r w:rsidRPr="00386187">
        <w:rPr>
          <w:lang w:val="eu-ES"/>
        </w:rPr>
        <w:t xml:space="preserve"> integrazioa, atxikipena</w:t>
      </w:r>
      <w:r>
        <w:rPr>
          <w:lang w:val="eu-ES"/>
        </w:rPr>
        <w:t>,</w:t>
      </w:r>
      <w:r w:rsidRPr="00386187">
        <w:rPr>
          <w:lang w:val="eu-ES"/>
        </w:rPr>
        <w:t xml:space="preserve"> jardueraren etendura, banaketa, zatiketa edo sorrera</w:t>
      </w:r>
      <w:r>
        <w:rPr>
          <w:lang w:val="eu-ES"/>
        </w:rPr>
        <w:t>.</w:t>
      </w:r>
    </w:p>
    <w:p w:rsidR="00521820" w:rsidRDefault="00521820" w:rsidP="008955BC">
      <w:pPr>
        <w:pStyle w:val="Texto"/>
        <w:rPr>
          <w:lang w:val="eu-ES"/>
        </w:rPr>
      </w:pPr>
    </w:p>
    <w:p w:rsidR="00521820" w:rsidRDefault="00521820" w:rsidP="008955BC">
      <w:pPr>
        <w:pStyle w:val="Texto"/>
        <w:rPr>
          <w:lang w:val="eu-ES"/>
        </w:rPr>
      </w:pPr>
      <w:r>
        <w:rPr>
          <w:lang w:val="eu-ES"/>
        </w:rPr>
        <w:t>E</w:t>
      </w:r>
      <w:r w:rsidRPr="00386187">
        <w:rPr>
          <w:lang w:val="eu-ES"/>
        </w:rPr>
        <w:t>ta aldagai desberdin horiek guztiek sortzen dute mapa dinamiko izatea</w:t>
      </w:r>
      <w:r>
        <w:rPr>
          <w:lang w:val="eu-ES"/>
        </w:rPr>
        <w:t>.</w:t>
      </w:r>
      <w:r w:rsidRPr="00386187">
        <w:rPr>
          <w:lang w:val="eu-ES"/>
        </w:rPr>
        <w:t xml:space="preserve"> </w:t>
      </w:r>
      <w:r>
        <w:rPr>
          <w:lang w:val="eu-ES"/>
        </w:rPr>
        <w:t>E</w:t>
      </w:r>
      <w:r w:rsidRPr="00386187">
        <w:rPr>
          <w:lang w:val="eu-ES"/>
        </w:rPr>
        <w:t>ta egia da premia handiena dutenei berariazko</w:t>
      </w:r>
      <w:r>
        <w:rPr>
          <w:lang w:val="eu-ES"/>
        </w:rPr>
        <w:t xml:space="preserve"> laguntza ematea</w:t>
      </w:r>
      <w:r w:rsidRPr="00386187">
        <w:rPr>
          <w:lang w:val="eu-ES"/>
        </w:rPr>
        <w:t xml:space="preserve"> </w:t>
      </w:r>
      <w:r>
        <w:rPr>
          <w:lang w:val="eu-ES"/>
        </w:rPr>
        <w:t>b</w:t>
      </w:r>
      <w:r w:rsidRPr="00386187">
        <w:rPr>
          <w:lang w:val="eu-ES"/>
        </w:rPr>
        <w:t>idezkoa da</w:t>
      </w:r>
      <w:r>
        <w:rPr>
          <w:lang w:val="eu-ES"/>
        </w:rPr>
        <w:t>.</w:t>
      </w:r>
      <w:r w:rsidRPr="00386187">
        <w:rPr>
          <w:lang w:val="eu-ES"/>
        </w:rPr>
        <w:t xml:space="preserve"> </w:t>
      </w:r>
      <w:r>
        <w:rPr>
          <w:lang w:val="eu-ES"/>
        </w:rPr>
        <w:t>Eta Martí</w:t>
      </w:r>
      <w:r w:rsidRPr="00386187">
        <w:rPr>
          <w:lang w:val="eu-ES"/>
        </w:rPr>
        <w:t>nez jaunak diskriminazio positiboa aipatzen zuen eta ni bat nator</w:t>
      </w:r>
      <w:r>
        <w:rPr>
          <w:lang w:val="eu-ES"/>
        </w:rPr>
        <w:t>,</w:t>
      </w:r>
      <w:r w:rsidRPr="00386187">
        <w:rPr>
          <w:lang w:val="eu-ES"/>
        </w:rPr>
        <w:t xml:space="preserve"> eta horretan ari da Hezkuntza Saila azken urteetan. Zer dira bestela </w:t>
      </w:r>
      <w:r>
        <w:rPr>
          <w:lang w:val="eu-ES"/>
        </w:rPr>
        <w:t>Hamaika</w:t>
      </w:r>
      <w:r w:rsidRPr="00386187">
        <w:rPr>
          <w:lang w:val="eu-ES"/>
        </w:rPr>
        <w:t xml:space="preserve"> </w:t>
      </w:r>
      <w:r>
        <w:rPr>
          <w:lang w:val="eu-ES"/>
        </w:rPr>
        <w:t>E</w:t>
      </w:r>
      <w:r w:rsidRPr="00386187">
        <w:rPr>
          <w:lang w:val="eu-ES"/>
        </w:rPr>
        <w:t>sku</w:t>
      </w:r>
      <w:r>
        <w:rPr>
          <w:lang w:val="eu-ES"/>
        </w:rPr>
        <w:t>, HAUSPOA,</w:t>
      </w:r>
      <w:r w:rsidRPr="00386187">
        <w:rPr>
          <w:lang w:val="eu-ES"/>
        </w:rPr>
        <w:t xml:space="preserve"> edo</w:t>
      </w:r>
      <w:r>
        <w:rPr>
          <w:lang w:val="eu-ES"/>
        </w:rPr>
        <w:t xml:space="preserve"> hezkuntza premien indizea?</w:t>
      </w:r>
      <w:r w:rsidRPr="00386187">
        <w:rPr>
          <w:lang w:val="eu-ES"/>
        </w:rPr>
        <w:t xml:space="preserve"> Ez al da hori diskriminazio positiboa, premia gehien dituzten ikastetxe edo ikastaldeei laguntzeko neurri positiboak ez badira</w:t>
      </w:r>
      <w:r>
        <w:rPr>
          <w:lang w:val="eu-ES"/>
        </w:rPr>
        <w:t>?</w:t>
      </w:r>
    </w:p>
    <w:p w:rsidR="00521820" w:rsidRDefault="00521820" w:rsidP="008955BC">
      <w:pPr>
        <w:pStyle w:val="Texto"/>
        <w:rPr>
          <w:lang w:val="eu-ES"/>
        </w:rPr>
      </w:pPr>
    </w:p>
    <w:p w:rsidR="00521820" w:rsidRPr="00386187" w:rsidRDefault="00521820" w:rsidP="008955BC">
      <w:pPr>
        <w:pStyle w:val="Texto"/>
        <w:rPr>
          <w:lang w:val="eu-ES"/>
        </w:rPr>
      </w:pPr>
      <w:r>
        <w:rPr>
          <w:lang w:val="eu-ES"/>
        </w:rPr>
        <w:t>M</w:t>
      </w:r>
      <w:r w:rsidRPr="00386187">
        <w:rPr>
          <w:lang w:val="eu-ES"/>
        </w:rPr>
        <w:t>apa dinamikoa izanik, ikasturte</w:t>
      </w:r>
      <w:r>
        <w:rPr>
          <w:lang w:val="eu-ES"/>
        </w:rPr>
        <w:t>ek</w:t>
      </w:r>
      <w:r w:rsidRPr="00386187">
        <w:rPr>
          <w:lang w:val="eu-ES"/>
        </w:rPr>
        <w:t xml:space="preserve"> aurrera egin duten heinean</w:t>
      </w:r>
      <w:r>
        <w:rPr>
          <w:lang w:val="eu-ES"/>
        </w:rPr>
        <w:t>,</w:t>
      </w:r>
      <w:r w:rsidRPr="00386187">
        <w:rPr>
          <w:lang w:val="eu-ES"/>
        </w:rPr>
        <w:t xml:space="preserve"> doikuntzak egin behar izan dira eta izaera desberdineko doikuntza eta moldaketak eman dira</w:t>
      </w:r>
      <w:r>
        <w:rPr>
          <w:lang w:val="eu-ES"/>
        </w:rPr>
        <w:t>.</w:t>
      </w:r>
      <w:r w:rsidRPr="00386187">
        <w:rPr>
          <w:lang w:val="eu-ES"/>
        </w:rPr>
        <w:t xml:space="preserve"> </w:t>
      </w:r>
      <w:r>
        <w:rPr>
          <w:lang w:val="eu-ES"/>
        </w:rPr>
        <w:t>E</w:t>
      </w:r>
      <w:r w:rsidRPr="00386187">
        <w:rPr>
          <w:lang w:val="eu-ES"/>
        </w:rPr>
        <w:t>ta g</w:t>
      </w:r>
      <w:r>
        <w:rPr>
          <w:lang w:val="eu-ES"/>
        </w:rPr>
        <w:t>uztioi etorriko zaizkigu gogora</w:t>
      </w:r>
      <w:r w:rsidRPr="00386187">
        <w:rPr>
          <w:lang w:val="eu-ES"/>
        </w:rPr>
        <w:t xml:space="preserve"> </w:t>
      </w:r>
      <w:r>
        <w:rPr>
          <w:lang w:val="eu-ES"/>
        </w:rPr>
        <w:t>h</w:t>
      </w:r>
      <w:r w:rsidRPr="00386187">
        <w:rPr>
          <w:lang w:val="eu-ES"/>
        </w:rPr>
        <w:t>orietako hainbat</w:t>
      </w:r>
      <w:r>
        <w:rPr>
          <w:lang w:val="eu-ES"/>
        </w:rPr>
        <w:t>.</w:t>
      </w:r>
      <w:r w:rsidRPr="00386187">
        <w:rPr>
          <w:lang w:val="eu-ES"/>
        </w:rPr>
        <w:t xml:space="preserve"> </w:t>
      </w:r>
      <w:r>
        <w:rPr>
          <w:lang w:val="eu-ES"/>
        </w:rPr>
        <w:t>I</w:t>
      </w:r>
      <w:r w:rsidRPr="00386187">
        <w:rPr>
          <w:lang w:val="eu-ES"/>
        </w:rPr>
        <w:t>kastetxe berriak eraiki eta abian jarri dira</w:t>
      </w:r>
      <w:r>
        <w:rPr>
          <w:lang w:val="eu-ES"/>
        </w:rPr>
        <w:t>,</w:t>
      </w:r>
      <w:r w:rsidRPr="00386187">
        <w:rPr>
          <w:lang w:val="eu-ES"/>
        </w:rPr>
        <w:t xml:space="preserve"> bereziki hirietan sortutako auzo berrietan. Ikastetxeen bat egiteak eman dira. Ikastetxeren bat itxi da</w:t>
      </w:r>
      <w:r>
        <w:rPr>
          <w:lang w:val="eu-ES"/>
        </w:rPr>
        <w:t>.</w:t>
      </w:r>
      <w:r w:rsidRPr="00386187">
        <w:rPr>
          <w:lang w:val="eu-ES"/>
        </w:rPr>
        <w:t xml:space="preserve"> </w:t>
      </w:r>
      <w:r>
        <w:rPr>
          <w:lang w:val="eu-ES"/>
        </w:rPr>
        <w:t>Z</w:t>
      </w:r>
      <w:r w:rsidRPr="00386187">
        <w:rPr>
          <w:lang w:val="eu-ES"/>
        </w:rPr>
        <w:t>enbait ikastetxe</w:t>
      </w:r>
      <w:r>
        <w:rPr>
          <w:lang w:val="eu-ES"/>
        </w:rPr>
        <w:t>e</w:t>
      </w:r>
      <w:r w:rsidRPr="00386187">
        <w:rPr>
          <w:lang w:val="eu-ES"/>
        </w:rPr>
        <w:t>tan lerro kopuruetan aldaketak egin dira. Ikastetxeen</w:t>
      </w:r>
      <w:r>
        <w:rPr>
          <w:lang w:val="eu-ES"/>
        </w:rPr>
        <w:t xml:space="preserve"> arteko atxikimendu</w:t>
      </w:r>
      <w:r w:rsidRPr="00386187">
        <w:rPr>
          <w:lang w:val="eu-ES"/>
        </w:rPr>
        <w:t xml:space="preserve">etan eta ibilbideetan egokitzapenak egin dira. Zenbait ikastetxeetan eskaintzen ziren hizkuntza ereduetan bilakaerak eman </w:t>
      </w:r>
      <w:r>
        <w:rPr>
          <w:lang w:val="eu-ES"/>
        </w:rPr>
        <w:t>dira</w:t>
      </w:r>
      <w:r w:rsidRPr="00386187">
        <w:rPr>
          <w:lang w:val="eu-ES"/>
        </w:rPr>
        <w:t>. Eta horiek guz</w:t>
      </w:r>
      <w:r>
        <w:rPr>
          <w:lang w:val="eu-ES"/>
        </w:rPr>
        <w:t>tiak eskola maparen</w:t>
      </w:r>
      <w:r w:rsidRPr="00386187">
        <w:rPr>
          <w:lang w:val="eu-ES"/>
        </w:rPr>
        <w:t>…</w:t>
      </w:r>
    </w:p>
    <w:p w:rsidR="00521820" w:rsidRPr="00386187" w:rsidRDefault="00521820" w:rsidP="008955BC">
      <w:pPr>
        <w:pStyle w:val="Texto"/>
        <w:rPr>
          <w:lang w:val="eu-ES"/>
        </w:rPr>
      </w:pPr>
    </w:p>
    <w:p w:rsidR="00521820" w:rsidRPr="00386187" w:rsidRDefault="00521820" w:rsidP="008955BC">
      <w:pPr>
        <w:pStyle w:val="Texto"/>
        <w:rPr>
          <w:lang w:val="eu-ES"/>
        </w:rPr>
      </w:pPr>
      <w:r w:rsidRPr="00386187">
        <w:rPr>
          <w:lang w:val="eu-ES"/>
        </w:rPr>
        <w:t>(40. zintaren amaiera)</w:t>
      </w:r>
    </w:p>
    <w:p w:rsidR="00521820" w:rsidRPr="00717C00" w:rsidRDefault="00521820" w:rsidP="001C0AE3">
      <w:pPr>
        <w:pStyle w:val="Texto"/>
        <w:rPr>
          <w:lang w:val="eu-ES"/>
        </w:rPr>
      </w:pPr>
      <w:r w:rsidRPr="00717C00">
        <w:rPr>
          <w:lang w:val="eu-ES"/>
        </w:rPr>
        <w:t>(41. zintaren hasiera)</w:t>
      </w:r>
    </w:p>
    <w:p w:rsidR="00521820" w:rsidRPr="00717C00" w:rsidRDefault="00521820" w:rsidP="001C0AE3">
      <w:pPr>
        <w:pStyle w:val="Texto"/>
        <w:rPr>
          <w:lang w:val="eu-ES"/>
        </w:rPr>
      </w:pPr>
    </w:p>
    <w:p w:rsidR="00521820" w:rsidRDefault="00521820" w:rsidP="001C0AE3">
      <w:pPr>
        <w:pStyle w:val="Texto"/>
        <w:rPr>
          <w:lang w:val="eu-ES"/>
        </w:rPr>
      </w:pPr>
      <w:r w:rsidRPr="00717C00">
        <w:rPr>
          <w:lang w:val="eu-ES"/>
        </w:rPr>
        <w:t xml:space="preserve">… </w:t>
      </w:r>
      <w:r>
        <w:rPr>
          <w:lang w:val="eu-ES"/>
        </w:rPr>
        <w:t>egokitzapenak egin dira</w:t>
      </w:r>
      <w:r w:rsidR="000D2EDB">
        <w:rPr>
          <w:lang w:val="eu-ES"/>
        </w:rPr>
        <w:t>.</w:t>
      </w:r>
      <w:r>
        <w:rPr>
          <w:lang w:val="eu-ES"/>
        </w:rPr>
        <w:t xml:space="preserve"> </w:t>
      </w:r>
      <w:r w:rsidR="000D2EDB">
        <w:rPr>
          <w:lang w:val="eu-ES"/>
        </w:rPr>
        <w:t>Z</w:t>
      </w:r>
      <w:r>
        <w:rPr>
          <w:lang w:val="eu-ES"/>
        </w:rPr>
        <w:t>enbait ikastetxeetan eskaintzen</w:t>
      </w:r>
      <w:r w:rsidRPr="00717C00">
        <w:rPr>
          <w:lang w:val="eu-ES"/>
        </w:rPr>
        <w:t xml:space="preserve"> ziren hizkuntza </w:t>
      </w:r>
      <w:r w:rsidR="000D2EDB">
        <w:rPr>
          <w:lang w:val="eu-ES"/>
        </w:rPr>
        <w:t>ereduetan bilakaerak eman dira.</w:t>
      </w:r>
      <w:r>
        <w:rPr>
          <w:lang w:val="eu-ES"/>
        </w:rPr>
        <w:t xml:space="preserve"> </w:t>
      </w:r>
      <w:r w:rsidR="000D2EDB">
        <w:rPr>
          <w:lang w:val="eu-ES"/>
        </w:rPr>
        <w:t>E</w:t>
      </w:r>
      <w:r w:rsidRPr="00717C00">
        <w:rPr>
          <w:lang w:val="eu-ES"/>
        </w:rPr>
        <w:t>ta horiek guztiak eskola maparen egokitzapenak dira</w:t>
      </w:r>
      <w:r>
        <w:rPr>
          <w:lang w:val="eu-ES"/>
        </w:rPr>
        <w:t>,</w:t>
      </w:r>
      <w:r w:rsidRPr="00717C00">
        <w:rPr>
          <w:lang w:val="eu-ES"/>
        </w:rPr>
        <w:t xml:space="preserve"> urte</w:t>
      </w:r>
      <w:r>
        <w:rPr>
          <w:lang w:val="eu-ES"/>
        </w:rPr>
        <w:t>ro aztertu eta egin beharrekoak. H</w:t>
      </w:r>
      <w:r w:rsidRPr="00717C00">
        <w:rPr>
          <w:lang w:val="eu-ES"/>
        </w:rPr>
        <w:t>ortaz, etengabe aldatzen ari da. Horregatik</w:t>
      </w:r>
      <w:r>
        <w:rPr>
          <w:lang w:val="eu-ES"/>
        </w:rPr>
        <w:t>,</w:t>
      </w:r>
      <w:r w:rsidRPr="00717C00">
        <w:rPr>
          <w:lang w:val="eu-ES"/>
        </w:rPr>
        <w:t xml:space="preserve"> guk bat gentozen</w:t>
      </w:r>
      <w:r>
        <w:rPr>
          <w:lang w:val="eu-ES"/>
        </w:rPr>
        <w:t>,</w:t>
      </w:r>
      <w:r w:rsidRPr="00717C00">
        <w:rPr>
          <w:lang w:val="eu-ES"/>
        </w:rPr>
        <w:t xml:space="preserve"> et</w:t>
      </w:r>
      <w:r>
        <w:rPr>
          <w:lang w:val="eu-ES"/>
        </w:rPr>
        <w:t>a gure zuzenketan ere horrela jasotzen genuen, bat gatoz jatorrizko ekimenaren funtsezko elementu horrekin; hau da, maparen diseinua</w:t>
      </w:r>
      <w:r w:rsidRPr="00717C00">
        <w:rPr>
          <w:lang w:val="eu-ES"/>
        </w:rPr>
        <w:t xml:space="preserve"> berrikustearekin</w:t>
      </w:r>
      <w:r>
        <w:rPr>
          <w:lang w:val="eu-ES"/>
        </w:rPr>
        <w:t>,</w:t>
      </w:r>
      <w:r w:rsidRPr="00717C00">
        <w:rPr>
          <w:lang w:val="eu-ES"/>
        </w:rPr>
        <w:t xml:space="preserve"> etengabe egokitzearekin, unean unek</w:t>
      </w:r>
      <w:r w:rsidR="00B85D23">
        <w:rPr>
          <w:lang w:val="eu-ES"/>
        </w:rPr>
        <w:t>o errealitatea egokitzearekin.</w:t>
      </w:r>
    </w:p>
    <w:p w:rsidR="00521820" w:rsidRDefault="00521820" w:rsidP="001C0AE3">
      <w:pPr>
        <w:pStyle w:val="Texto"/>
        <w:rPr>
          <w:lang w:val="eu-ES"/>
        </w:rPr>
      </w:pPr>
    </w:p>
    <w:p w:rsidR="00521820" w:rsidRDefault="00521820" w:rsidP="001C0AE3">
      <w:pPr>
        <w:pStyle w:val="Texto"/>
        <w:rPr>
          <w:lang w:val="eu-ES"/>
        </w:rPr>
      </w:pPr>
      <w:r>
        <w:rPr>
          <w:lang w:val="eu-ES"/>
        </w:rPr>
        <w:t>B</w:t>
      </w:r>
      <w:r w:rsidRPr="00717C00">
        <w:rPr>
          <w:lang w:val="eu-ES"/>
        </w:rPr>
        <w:t>este batzuekin</w:t>
      </w:r>
      <w:r>
        <w:rPr>
          <w:lang w:val="eu-ES"/>
        </w:rPr>
        <w:t>,</w:t>
      </w:r>
      <w:r w:rsidRPr="00717C00">
        <w:rPr>
          <w:lang w:val="eu-ES"/>
        </w:rPr>
        <w:t xml:space="preserve"> aldiz, ez</w:t>
      </w:r>
      <w:r>
        <w:rPr>
          <w:lang w:val="eu-ES"/>
        </w:rPr>
        <w:t xml:space="preserve">in gara bat etorri, </w:t>
      </w:r>
      <w:r w:rsidRPr="00717C00">
        <w:rPr>
          <w:lang w:val="eu-ES"/>
        </w:rPr>
        <w:t xml:space="preserve">inolaz ere. Izan ere, arauan jasotako baldintzak betetzen dituzten ikastetxeei edo </w:t>
      </w:r>
      <w:r>
        <w:rPr>
          <w:lang w:val="eu-ES"/>
        </w:rPr>
        <w:t>itunak ukatzea proposatzen duzue, e</w:t>
      </w:r>
      <w:r w:rsidRPr="00717C00">
        <w:rPr>
          <w:lang w:val="eu-ES"/>
        </w:rPr>
        <w:t xml:space="preserve">ta hori erabaki </w:t>
      </w:r>
      <w:r>
        <w:rPr>
          <w:lang w:val="eu-ES"/>
        </w:rPr>
        <w:t>nahi duzue Legebiltzar honetan. E</w:t>
      </w:r>
      <w:r w:rsidRPr="00717C00">
        <w:rPr>
          <w:lang w:val="eu-ES"/>
        </w:rPr>
        <w:t>ta horrek ez du inolako oinarri, ez</w:t>
      </w:r>
      <w:r>
        <w:rPr>
          <w:lang w:val="eu-ES"/>
        </w:rPr>
        <w:t>t</w:t>
      </w:r>
      <w:r w:rsidRPr="00717C00">
        <w:rPr>
          <w:lang w:val="eu-ES"/>
        </w:rPr>
        <w:t>a segurta</w:t>
      </w:r>
      <w:r>
        <w:rPr>
          <w:lang w:val="eu-ES"/>
        </w:rPr>
        <w:t xml:space="preserve">sun juridikorik ere, guztiz kontrakoa. Eta, </w:t>
      </w:r>
      <w:r w:rsidRPr="00717C00">
        <w:rPr>
          <w:lang w:val="eu-ES"/>
        </w:rPr>
        <w:t>ondo baino hobeto dakizue hori, indarrea</w:t>
      </w:r>
      <w:r>
        <w:rPr>
          <w:lang w:val="eu-ES"/>
        </w:rPr>
        <w:t>n dagoen araudiarekin hori ez da posible. E</w:t>
      </w:r>
      <w:r w:rsidRPr="00717C00">
        <w:rPr>
          <w:lang w:val="eu-ES"/>
        </w:rPr>
        <w:t>ta</w:t>
      </w:r>
      <w:r>
        <w:rPr>
          <w:lang w:val="eu-ES"/>
        </w:rPr>
        <w:t>,</w:t>
      </w:r>
      <w:r w:rsidRPr="00717C00">
        <w:rPr>
          <w:lang w:val="eu-ES"/>
        </w:rPr>
        <w:t xml:space="preserve"> aurretiaz baimenduta egon eta araudian jasotako baldintza eta obligazioak betetzen dituzten ikastetxeek</w:t>
      </w:r>
      <w:r>
        <w:rPr>
          <w:lang w:val="eu-ES"/>
        </w:rPr>
        <w:t>,</w:t>
      </w:r>
      <w:r w:rsidRPr="00717C00">
        <w:rPr>
          <w:lang w:val="eu-ES"/>
        </w:rPr>
        <w:t xml:space="preserve"> eskubidea dute itunduak iz</w:t>
      </w:r>
      <w:r>
        <w:rPr>
          <w:lang w:val="eu-ES"/>
        </w:rPr>
        <w:t>ateko.</w:t>
      </w:r>
    </w:p>
    <w:p w:rsidR="00521820" w:rsidRPr="007D7F68" w:rsidRDefault="00521820" w:rsidP="001C0AE3">
      <w:pPr>
        <w:pStyle w:val="Texto"/>
        <w:rPr>
          <w:lang w:val="eu-ES"/>
        </w:rPr>
      </w:pPr>
    </w:p>
    <w:p w:rsidR="00521820" w:rsidRDefault="00521820" w:rsidP="001C0AE3">
      <w:pPr>
        <w:pStyle w:val="Texto"/>
        <w:rPr>
          <w:lang w:val="eu-ES"/>
        </w:rPr>
      </w:pPr>
      <w:r w:rsidRPr="00717C00">
        <w:rPr>
          <w:lang w:val="es-ES"/>
        </w:rPr>
        <w:t>Como decía al inicio de mi intervención, la enmienda que presentamos hace dos años pivota</w:t>
      </w:r>
      <w:r>
        <w:rPr>
          <w:lang w:val="es-ES"/>
        </w:rPr>
        <w:t xml:space="preserve">ba </w:t>
      </w:r>
      <w:r w:rsidRPr="00717C00">
        <w:rPr>
          <w:lang w:val="es-ES"/>
        </w:rPr>
        <w:t>sobre cuatro ejes</w:t>
      </w:r>
      <w:r>
        <w:rPr>
          <w:lang w:val="es-ES"/>
        </w:rPr>
        <w:t>,</w:t>
      </w:r>
      <w:r w:rsidRPr="00717C00">
        <w:rPr>
          <w:lang w:val="es-ES"/>
        </w:rPr>
        <w:t xml:space="preserve"> que era</w:t>
      </w:r>
      <w:r>
        <w:rPr>
          <w:lang w:val="es-ES"/>
        </w:rPr>
        <w:t>n:</w:t>
      </w:r>
      <w:r w:rsidRPr="00717C00">
        <w:rPr>
          <w:lang w:val="es-ES"/>
        </w:rPr>
        <w:t xml:space="preserve"> la garantía de cohesión, la adaptación </w:t>
      </w:r>
      <w:r>
        <w:rPr>
          <w:lang w:val="es-ES"/>
        </w:rPr>
        <w:t>del mapa escolar, la igualdad de o</w:t>
      </w:r>
      <w:r w:rsidRPr="00717C00">
        <w:rPr>
          <w:lang w:val="es-ES"/>
        </w:rPr>
        <w:t>portunidades y el derecho a las familias. Y entendemos que es</w:t>
      </w:r>
      <w:r>
        <w:rPr>
          <w:lang w:val="es-ES"/>
        </w:rPr>
        <w:t xml:space="preserve">a enmienda sigue siendo absolutamente válida </w:t>
      </w:r>
      <w:r w:rsidRPr="00717C00">
        <w:rPr>
          <w:lang w:val="es-ES"/>
        </w:rPr>
        <w:t>a día de hoy.</w:t>
      </w:r>
      <w:r>
        <w:rPr>
          <w:lang w:val="es-ES"/>
        </w:rPr>
        <w:t xml:space="preserve"> T</w:t>
      </w:r>
      <w:r w:rsidRPr="00717C00">
        <w:rPr>
          <w:lang w:val="eu-ES"/>
        </w:rPr>
        <w:t xml:space="preserve">alde proposatzailearekin erdibideko bat lortzeko ahalegina egin </w:t>
      </w:r>
      <w:r>
        <w:rPr>
          <w:lang w:val="eu-ES"/>
        </w:rPr>
        <w:t>dugu, baina ez da posible izan. B</w:t>
      </w:r>
      <w:r w:rsidRPr="00717C00">
        <w:rPr>
          <w:lang w:val="eu-ES"/>
        </w:rPr>
        <w:t>estelako kontu txikia</w:t>
      </w:r>
      <w:r>
        <w:rPr>
          <w:lang w:val="eu-ES"/>
        </w:rPr>
        <w:t>goz gain, bi lerro gorri zituen Martinez jaunak: a</w:t>
      </w:r>
      <w:r w:rsidRPr="00717C00">
        <w:rPr>
          <w:lang w:val="eu-ES"/>
        </w:rPr>
        <w:t>ipatu berri dudan aukeratzeko as</w:t>
      </w:r>
      <w:r>
        <w:rPr>
          <w:lang w:val="eu-ES"/>
        </w:rPr>
        <w:t xml:space="preserve">katasuna edo </w:t>
      </w:r>
      <w:r w:rsidRPr="00717C00">
        <w:rPr>
          <w:lang w:val="eu-ES"/>
        </w:rPr>
        <w:t>desagertaraztea eta plaza publikoak hutsik dauden bitartean i</w:t>
      </w:r>
      <w:r>
        <w:rPr>
          <w:lang w:val="eu-ES"/>
        </w:rPr>
        <w:t xml:space="preserve">tunak ez ematea. Biak ala biak, guretzat, </w:t>
      </w:r>
      <w:r w:rsidRPr="00717C00">
        <w:rPr>
          <w:lang w:val="eu-ES"/>
        </w:rPr>
        <w:t xml:space="preserve">onartezinak dira, </w:t>
      </w:r>
      <w:r>
        <w:rPr>
          <w:lang w:val="eu-ES"/>
        </w:rPr>
        <w:t>a</w:t>
      </w:r>
      <w:r w:rsidRPr="00717C00">
        <w:rPr>
          <w:lang w:val="eu-ES"/>
        </w:rPr>
        <w:t>raudian jasotakoare</w:t>
      </w:r>
      <w:r>
        <w:rPr>
          <w:lang w:val="eu-ES"/>
        </w:rPr>
        <w:t>n kontra egitea litzatekeelako.</w:t>
      </w:r>
    </w:p>
    <w:p w:rsidR="00521820" w:rsidRDefault="00521820" w:rsidP="001C0AE3">
      <w:pPr>
        <w:pStyle w:val="Texto"/>
        <w:rPr>
          <w:lang w:val="eu-ES"/>
        </w:rPr>
      </w:pPr>
    </w:p>
    <w:p w:rsidR="00521820" w:rsidRDefault="00521820" w:rsidP="001C0AE3">
      <w:pPr>
        <w:pStyle w:val="Texto"/>
        <w:rPr>
          <w:lang w:val="eu-ES"/>
        </w:rPr>
      </w:pPr>
      <w:r w:rsidRPr="00717C00">
        <w:rPr>
          <w:lang w:val="eu-ES"/>
        </w:rPr>
        <w:t>Aldiz, Talde Sozialistak eta Eusko Abertzaleak taldeak</w:t>
      </w:r>
      <w:r>
        <w:rPr>
          <w:lang w:val="eu-ES"/>
        </w:rPr>
        <w:t>,</w:t>
      </w:r>
      <w:r w:rsidRPr="00717C00">
        <w:rPr>
          <w:lang w:val="eu-ES"/>
        </w:rPr>
        <w:t xml:space="preserve"> Talde Popularrarekin batera</w:t>
      </w:r>
      <w:r>
        <w:rPr>
          <w:lang w:val="eu-ES"/>
        </w:rPr>
        <w:t>, erdibideko on bat sinatu dugula iruditzen zaigu. E</w:t>
      </w:r>
      <w:r w:rsidRPr="00717C00">
        <w:rPr>
          <w:lang w:val="eu-ES"/>
        </w:rPr>
        <w:t>ta</w:t>
      </w:r>
      <w:r>
        <w:rPr>
          <w:lang w:val="eu-ES"/>
        </w:rPr>
        <w:t>,</w:t>
      </w:r>
      <w:r w:rsidRPr="00717C00">
        <w:rPr>
          <w:lang w:val="eu-ES"/>
        </w:rPr>
        <w:t xml:space="preserve"> gainera, sinatzaile ez den talde baten aipamen zehatza jaso </w:t>
      </w:r>
      <w:r>
        <w:rPr>
          <w:lang w:val="eu-ES"/>
        </w:rPr>
        <w:t xml:space="preserve">nahi </w:t>
      </w:r>
      <w:r w:rsidRPr="00717C00">
        <w:rPr>
          <w:lang w:val="eu-ES"/>
        </w:rPr>
        <w:t>izan ditugu gure erdibidekoa</w:t>
      </w:r>
      <w:r>
        <w:rPr>
          <w:lang w:val="eu-ES"/>
        </w:rPr>
        <w:t>n, bidezkoak zirela iruditzen zitzaigulako. E</w:t>
      </w:r>
      <w:r w:rsidRPr="00717C00">
        <w:rPr>
          <w:lang w:val="eu-ES"/>
        </w:rPr>
        <w:t>ta</w:t>
      </w:r>
      <w:r>
        <w:rPr>
          <w:lang w:val="eu-ES"/>
        </w:rPr>
        <w:t>,</w:t>
      </w:r>
      <w:r w:rsidRPr="00717C00">
        <w:rPr>
          <w:lang w:val="eu-ES"/>
        </w:rPr>
        <w:t xml:space="preserve"> </w:t>
      </w:r>
      <w:r>
        <w:rPr>
          <w:lang w:val="eu-ES"/>
        </w:rPr>
        <w:t xml:space="preserve">gobernuak, </w:t>
      </w:r>
      <w:r w:rsidRPr="00717C00">
        <w:rPr>
          <w:lang w:val="eu-ES"/>
        </w:rPr>
        <w:t>erabakiak hartzeko daude, zalantzarik gabe. Eta horret</w:t>
      </w:r>
      <w:r>
        <w:rPr>
          <w:lang w:val="eu-ES"/>
        </w:rPr>
        <w:t>an dihardu Urkullu Gobernuak. Eta,</w:t>
      </w:r>
      <w:r w:rsidRPr="00717C00">
        <w:rPr>
          <w:lang w:val="eu-ES"/>
        </w:rPr>
        <w:t xml:space="preserve"> etorkizunean ere</w:t>
      </w:r>
      <w:r>
        <w:rPr>
          <w:lang w:val="eu-ES"/>
        </w:rPr>
        <w:t xml:space="preserve">, ez izan zalantzarik horrela </w:t>
      </w:r>
      <w:r w:rsidRPr="00717C00">
        <w:rPr>
          <w:lang w:val="eu-ES"/>
        </w:rPr>
        <w:t xml:space="preserve">jardungo duela, beti </w:t>
      </w:r>
      <w:r>
        <w:rPr>
          <w:lang w:val="eu-ES"/>
        </w:rPr>
        <w:t>ere ikaslea erdigunean jarrita. E</w:t>
      </w:r>
      <w:r w:rsidRPr="00717C00">
        <w:rPr>
          <w:lang w:val="eu-ES"/>
        </w:rPr>
        <w:t>ta aurrerabidean dago euskal hezk</w:t>
      </w:r>
      <w:r>
        <w:rPr>
          <w:lang w:val="eu-ES"/>
        </w:rPr>
        <w:t>untza sistema osoa, kalitatea, k</w:t>
      </w:r>
      <w:r w:rsidRPr="00717C00">
        <w:rPr>
          <w:lang w:val="eu-ES"/>
        </w:rPr>
        <w:t>o</w:t>
      </w:r>
      <w:r>
        <w:rPr>
          <w:lang w:val="eu-ES"/>
        </w:rPr>
        <w:t>hesioa</w:t>
      </w:r>
      <w:r w:rsidRPr="00717C00">
        <w:rPr>
          <w:lang w:val="eu-ES"/>
        </w:rPr>
        <w:t>, ekitatea eta aukera berdintasuna gogoan hartuta. Baina</w:t>
      </w:r>
      <w:r>
        <w:rPr>
          <w:lang w:val="eu-ES"/>
        </w:rPr>
        <w:t>,</w:t>
      </w:r>
      <w:r w:rsidRPr="00717C00">
        <w:rPr>
          <w:lang w:val="eu-ES"/>
        </w:rPr>
        <w:t xml:space="preserve"> azkarrago egingo luke aurrera sistema osoak, oposizioak etengabe oztopoak eta zangotrabak jartzen saiatuko ez balitz</w:t>
      </w:r>
      <w:r>
        <w:rPr>
          <w:lang w:val="eu-ES"/>
        </w:rPr>
        <w:t>,</w:t>
      </w:r>
      <w:r w:rsidRPr="00717C00">
        <w:rPr>
          <w:lang w:val="eu-ES"/>
        </w:rPr>
        <w:t xml:space="preserve"> eta modu eraiki</w:t>
      </w:r>
      <w:r>
        <w:rPr>
          <w:lang w:val="eu-ES"/>
        </w:rPr>
        <w:t>tzaileagoan</w:t>
      </w:r>
      <w:r w:rsidRPr="00717C00">
        <w:rPr>
          <w:lang w:val="eu-ES"/>
        </w:rPr>
        <w:t xml:space="preserve"> </w:t>
      </w:r>
      <w:r>
        <w:rPr>
          <w:lang w:val="eu-ES"/>
        </w:rPr>
        <w:t>jardungo bagenu.</w:t>
      </w:r>
    </w:p>
    <w:p w:rsidR="00521820" w:rsidRDefault="00521820" w:rsidP="001C0AE3">
      <w:pPr>
        <w:pStyle w:val="Texto"/>
        <w:rPr>
          <w:lang w:val="eu-ES"/>
        </w:rPr>
      </w:pPr>
    </w:p>
    <w:p w:rsidR="00521820" w:rsidRDefault="00521820" w:rsidP="001C0AE3">
      <w:pPr>
        <w:pStyle w:val="Texto"/>
        <w:rPr>
          <w:lang w:val="eu-ES"/>
        </w:rPr>
      </w:pPr>
      <w:r w:rsidRPr="00717C00">
        <w:rPr>
          <w:lang w:val="eu-ES"/>
        </w:rPr>
        <w:t>Eskerrik asko.</w:t>
      </w:r>
    </w:p>
    <w:p w:rsidR="00521820" w:rsidRDefault="00521820" w:rsidP="001C0AE3">
      <w:pPr>
        <w:pStyle w:val="Texto"/>
        <w:rPr>
          <w:lang w:val="eu-ES"/>
        </w:rPr>
      </w:pPr>
    </w:p>
    <w:p w:rsidR="00521820" w:rsidRDefault="00521820" w:rsidP="001C0AE3">
      <w:pPr>
        <w:pStyle w:val="Texto"/>
        <w:rPr>
          <w:lang w:val="eu-ES"/>
        </w:rPr>
      </w:pPr>
    </w:p>
    <w:p w:rsidR="00521820" w:rsidRDefault="00521820" w:rsidP="001C0AE3">
      <w:pPr>
        <w:pStyle w:val="Texto"/>
        <w:rPr>
          <w:lang w:val="eu-ES"/>
        </w:rPr>
      </w:pPr>
      <w:r>
        <w:rPr>
          <w:rFonts w:ascii="Futura Md BT" w:hAnsi="Futura Md BT"/>
          <w:lang w:val="eu-ES"/>
        </w:rPr>
        <w:t>LEHENDAKARIAK:</w:t>
      </w:r>
      <w:r>
        <w:rPr>
          <w:lang w:val="eu-ES"/>
        </w:rPr>
        <w:t xml:space="preserve"> Eskerrik asko, Berriozabal andrea.</w:t>
      </w:r>
    </w:p>
    <w:p w:rsidR="00521820" w:rsidRDefault="00521820" w:rsidP="001C0AE3">
      <w:pPr>
        <w:pStyle w:val="Texto"/>
        <w:rPr>
          <w:lang w:val="eu-ES"/>
        </w:rPr>
      </w:pPr>
    </w:p>
    <w:p w:rsidR="00521820" w:rsidRDefault="00521820" w:rsidP="001C0AE3">
      <w:pPr>
        <w:pStyle w:val="Texto"/>
        <w:rPr>
          <w:lang w:val="eu-ES"/>
        </w:rPr>
      </w:pPr>
      <w:r w:rsidRPr="00717C00">
        <w:rPr>
          <w:lang w:val="eu-ES"/>
        </w:rPr>
        <w:t>Erantzunen txandara pasatuz, Elkarreki</w:t>
      </w:r>
      <w:r>
        <w:rPr>
          <w:lang w:val="eu-ES"/>
        </w:rPr>
        <w:t>n Podemos, Martín</w:t>
      </w:r>
      <w:r w:rsidRPr="00717C00">
        <w:rPr>
          <w:lang w:val="eu-ES"/>
        </w:rPr>
        <w:t xml:space="preserve">ez </w:t>
      </w:r>
      <w:r>
        <w:rPr>
          <w:lang w:val="eu-ES"/>
        </w:rPr>
        <w:t>Zatón</w:t>
      </w:r>
      <w:r w:rsidRPr="00717C00">
        <w:rPr>
          <w:lang w:val="eu-ES"/>
        </w:rPr>
        <w:t>,</w:t>
      </w:r>
      <w:r>
        <w:rPr>
          <w:lang w:val="eu-ES"/>
        </w:rPr>
        <w:t xml:space="preserve"> zurea da hitza.</w:t>
      </w:r>
    </w:p>
    <w:p w:rsidR="00521820" w:rsidRDefault="00521820" w:rsidP="001C0AE3">
      <w:pPr>
        <w:pStyle w:val="Texto"/>
        <w:rPr>
          <w:lang w:val="eu-ES"/>
        </w:rPr>
      </w:pPr>
    </w:p>
    <w:p w:rsidR="00521820" w:rsidRDefault="00521820" w:rsidP="001C0AE3">
      <w:pPr>
        <w:pStyle w:val="Texto"/>
        <w:rPr>
          <w:lang w:val="eu-ES"/>
        </w:rPr>
      </w:pPr>
    </w:p>
    <w:p w:rsidR="00521820" w:rsidRDefault="00521820" w:rsidP="001C0AE3">
      <w:pPr>
        <w:pStyle w:val="Texto"/>
        <w:rPr>
          <w:lang w:val="eu-ES"/>
        </w:rPr>
      </w:pPr>
      <w:r>
        <w:rPr>
          <w:rFonts w:ascii="Futura Md BT" w:hAnsi="Futura Md BT"/>
          <w:lang w:val="eu-ES"/>
        </w:rPr>
        <w:t xml:space="preserve">MARTÍNEZ ZATÓN </w:t>
      </w:r>
      <w:r>
        <w:rPr>
          <w:lang w:val="eu-ES"/>
        </w:rPr>
        <w:t>jaunak: Bai, eskerrik asko berriro ere.</w:t>
      </w:r>
    </w:p>
    <w:p w:rsidR="00521820" w:rsidRDefault="00521820" w:rsidP="001C0AE3">
      <w:pPr>
        <w:pStyle w:val="Texto"/>
        <w:rPr>
          <w:lang w:val="eu-ES"/>
        </w:rPr>
      </w:pPr>
    </w:p>
    <w:p w:rsidR="00521820" w:rsidRDefault="00521820" w:rsidP="001C0AE3">
      <w:pPr>
        <w:pStyle w:val="Texto"/>
        <w:rPr>
          <w:lang w:val="eu-ES"/>
        </w:rPr>
      </w:pPr>
      <w:r>
        <w:rPr>
          <w:lang w:val="eu-ES"/>
        </w:rPr>
        <w:t>Ubera andrea, n</w:t>
      </w:r>
      <w:r w:rsidRPr="00717C00">
        <w:rPr>
          <w:lang w:val="eu-ES"/>
        </w:rPr>
        <w:t xml:space="preserve">ik uste dut badakizula gure bi taldeen artean </w:t>
      </w:r>
      <w:r>
        <w:rPr>
          <w:lang w:val="eu-ES"/>
        </w:rPr>
        <w:t>d</w:t>
      </w:r>
      <w:r w:rsidRPr="00717C00">
        <w:rPr>
          <w:lang w:val="eu-ES"/>
        </w:rPr>
        <w:t xml:space="preserve">esberdintasun batzuk ditugula </w:t>
      </w:r>
      <w:r>
        <w:rPr>
          <w:lang w:val="eu-ES"/>
        </w:rPr>
        <w:t>hezkuntza gaian. B</w:t>
      </w:r>
      <w:r w:rsidRPr="00717C00">
        <w:rPr>
          <w:lang w:val="eu-ES"/>
        </w:rPr>
        <w:t>aina bueno</w:t>
      </w:r>
      <w:r>
        <w:rPr>
          <w:lang w:val="eu-ES"/>
        </w:rPr>
        <w:t xml:space="preserve">, nik uste dut zu ta biok nahiko (…) onak </w:t>
      </w:r>
      <w:r w:rsidRPr="00717C00">
        <w:rPr>
          <w:lang w:val="eu-ES"/>
        </w:rPr>
        <w:t>izan garela urte hauetan</w:t>
      </w:r>
      <w:r>
        <w:rPr>
          <w:lang w:val="eu-ES"/>
        </w:rPr>
        <w:t>, hezkuntza publikoaren defentsan. Et</w:t>
      </w:r>
      <w:r w:rsidRPr="00717C00">
        <w:rPr>
          <w:lang w:val="eu-ES"/>
        </w:rPr>
        <w:t>a</w:t>
      </w:r>
      <w:r>
        <w:rPr>
          <w:lang w:val="eu-ES"/>
        </w:rPr>
        <w:t xml:space="preserve">, bueno, </w:t>
      </w:r>
      <w:r w:rsidRPr="00717C00">
        <w:rPr>
          <w:lang w:val="eu-ES"/>
        </w:rPr>
        <w:t>txikikeria batzuk leku edo albo batean utzita, nik ust</w:t>
      </w:r>
      <w:r>
        <w:rPr>
          <w:lang w:val="eu-ES"/>
        </w:rPr>
        <w:t xml:space="preserve">e dut horrekin geratuko naizela. Eta ados nago gauza batzuekin, hori, desorekak </w:t>
      </w:r>
      <w:r w:rsidRPr="00717C00">
        <w:rPr>
          <w:lang w:val="eu-ES"/>
        </w:rPr>
        <w:t>orekatzeko kontzeptu horrekin</w:t>
      </w:r>
      <w:r>
        <w:rPr>
          <w:lang w:val="eu-ES"/>
        </w:rPr>
        <w:t xml:space="preserve"> eta he</w:t>
      </w:r>
      <w:r w:rsidRPr="00717C00">
        <w:rPr>
          <w:lang w:val="eu-ES"/>
        </w:rPr>
        <w:t>zk</w:t>
      </w:r>
      <w:r>
        <w:rPr>
          <w:lang w:val="eu-ES"/>
        </w:rPr>
        <w:t>u</w:t>
      </w:r>
      <w:r w:rsidRPr="00717C00">
        <w:rPr>
          <w:lang w:val="eu-ES"/>
        </w:rPr>
        <w:t>ntza publiko</w:t>
      </w:r>
      <w:r>
        <w:rPr>
          <w:lang w:val="eu-ES"/>
        </w:rPr>
        <w:t xml:space="preserve"> </w:t>
      </w:r>
      <w:r w:rsidRPr="00717C00">
        <w:rPr>
          <w:lang w:val="eu-ES"/>
        </w:rPr>
        <w:t>er</w:t>
      </w:r>
      <w:r>
        <w:rPr>
          <w:lang w:val="eu-ES"/>
        </w:rPr>
        <w:t>edu berria eratzeko proposamen horrekin. Guk</w:t>
      </w:r>
      <w:r w:rsidRPr="00717C00">
        <w:rPr>
          <w:lang w:val="eu-ES"/>
        </w:rPr>
        <w:t xml:space="preserve"> ez dugu esaten gauzak hezkuntza publikoan egin be</w:t>
      </w:r>
      <w:r>
        <w:rPr>
          <w:lang w:val="eu-ES"/>
        </w:rPr>
        <w:t xml:space="preserve">har direla egiten diren moduan; gauza onak eta gauza txarrak ditugu. Baina, </w:t>
      </w:r>
      <w:r w:rsidRPr="00717C00">
        <w:rPr>
          <w:lang w:val="eu-ES"/>
        </w:rPr>
        <w:t xml:space="preserve">bai, </w:t>
      </w:r>
      <w:r>
        <w:rPr>
          <w:lang w:val="eu-ES"/>
        </w:rPr>
        <w:t>h</w:t>
      </w:r>
      <w:r w:rsidRPr="00717C00">
        <w:rPr>
          <w:lang w:val="eu-ES"/>
        </w:rPr>
        <w:t>ezk</w:t>
      </w:r>
      <w:r>
        <w:rPr>
          <w:lang w:val="eu-ES"/>
        </w:rPr>
        <w:t>u</w:t>
      </w:r>
      <w:r w:rsidRPr="00717C00">
        <w:rPr>
          <w:lang w:val="eu-ES"/>
        </w:rPr>
        <w:t>ntza publiko eredu ezberdinak d</w:t>
      </w:r>
      <w:r>
        <w:rPr>
          <w:lang w:val="eu-ES"/>
        </w:rPr>
        <w:t xml:space="preserve">itugu. Eta nik uste dut, herri bezala, </w:t>
      </w:r>
      <w:r w:rsidRPr="00717C00">
        <w:rPr>
          <w:lang w:val="eu-ES"/>
        </w:rPr>
        <w:t>auker</w:t>
      </w:r>
      <w:r>
        <w:rPr>
          <w:lang w:val="eu-ES"/>
        </w:rPr>
        <w:t>a paregabeak</w:t>
      </w:r>
      <w:r w:rsidRPr="00717C00">
        <w:rPr>
          <w:lang w:val="eu-ES"/>
        </w:rPr>
        <w:t xml:space="preserve"> ditugula hezkuntza publiko sendo eta berritzaile bat eta komunitario bat</w:t>
      </w:r>
      <w:r>
        <w:rPr>
          <w:lang w:val="eu-ES"/>
        </w:rPr>
        <w:t>,</w:t>
      </w:r>
      <w:r w:rsidRPr="00717C00">
        <w:rPr>
          <w:lang w:val="eu-ES"/>
        </w:rPr>
        <w:t xml:space="preserve"> baita er</w:t>
      </w:r>
      <w:r>
        <w:rPr>
          <w:lang w:val="eu-ES"/>
        </w:rPr>
        <w:t>e, garatzeko.</w:t>
      </w:r>
    </w:p>
    <w:p w:rsidR="00521820" w:rsidRDefault="00521820" w:rsidP="001C0AE3">
      <w:pPr>
        <w:pStyle w:val="Texto"/>
        <w:rPr>
          <w:lang w:val="eu-ES"/>
        </w:rPr>
      </w:pPr>
    </w:p>
    <w:p w:rsidR="00521820" w:rsidRDefault="00521820" w:rsidP="001C0AE3">
      <w:pPr>
        <w:pStyle w:val="Texto"/>
        <w:rPr>
          <w:lang w:val="es-ES"/>
        </w:rPr>
      </w:pPr>
      <w:r w:rsidRPr="00FF233D">
        <w:rPr>
          <w:lang w:val="es-ES"/>
        </w:rPr>
        <w:t>Y, señora Bengoechea, nada más lejos del discurso que ha realizado usted ha sido mi intervención. Es cierto que mi</w:t>
      </w:r>
      <w:r>
        <w:rPr>
          <w:lang w:val="es-ES"/>
        </w:rPr>
        <w:t xml:space="preserve"> horizonte ideal, y el de mi grupo parlamentario, es</w:t>
      </w:r>
      <w:r w:rsidRPr="00FF233D">
        <w:rPr>
          <w:lang w:val="es-ES"/>
        </w:rPr>
        <w:t xml:space="preserve"> una defensa de lo público</w:t>
      </w:r>
      <w:r>
        <w:rPr>
          <w:lang w:val="es-ES"/>
        </w:rPr>
        <w:t xml:space="preserve">. Y cuanto más </w:t>
      </w:r>
      <w:r w:rsidRPr="00FF233D">
        <w:rPr>
          <w:lang w:val="es-ES"/>
        </w:rPr>
        <w:t>desarrollo, más</w:t>
      </w:r>
      <w:r>
        <w:rPr>
          <w:lang w:val="es-ES"/>
        </w:rPr>
        <w:t>… si quieren hablar en términos</w:t>
      </w:r>
      <w:r w:rsidRPr="00FF233D">
        <w:rPr>
          <w:lang w:val="es-ES"/>
        </w:rPr>
        <w:t xml:space="preserve"> de porcentaje</w:t>
      </w:r>
      <w:r>
        <w:rPr>
          <w:lang w:val="es-ES"/>
        </w:rPr>
        <w:t xml:space="preserve"> tenga, pues mucho mejor, pero </w:t>
      </w:r>
      <w:r w:rsidRPr="00FF233D">
        <w:rPr>
          <w:lang w:val="es-ES"/>
        </w:rPr>
        <w:t>totalmente alejado de la uniformidad</w:t>
      </w:r>
      <w:r>
        <w:rPr>
          <w:lang w:val="es-ES"/>
        </w:rPr>
        <w:t xml:space="preserve"> y de decirle a</w:t>
      </w:r>
      <w:r w:rsidRPr="00FF233D">
        <w:rPr>
          <w:lang w:val="es-ES"/>
        </w:rPr>
        <w:t xml:space="preserve"> la gente lo </w:t>
      </w:r>
      <w:r>
        <w:rPr>
          <w:lang w:val="es-ES"/>
        </w:rPr>
        <w:t xml:space="preserve">que tiene que hacer. Pero garantizar la libertad de </w:t>
      </w:r>
      <w:r w:rsidRPr="00FF233D">
        <w:rPr>
          <w:lang w:val="es-ES"/>
        </w:rPr>
        <w:t xml:space="preserve">elección, </w:t>
      </w:r>
      <w:r w:rsidR="00734B90">
        <w:rPr>
          <w:lang w:val="es-ES"/>
        </w:rPr>
        <w:t>no so</w:t>
      </w:r>
      <w:r>
        <w:rPr>
          <w:lang w:val="es-ES"/>
        </w:rPr>
        <w:t>lo ponerlo en los papeles sino no garantizarlo d</w:t>
      </w:r>
      <w:r w:rsidRPr="00FF233D">
        <w:rPr>
          <w:lang w:val="es-ES"/>
        </w:rPr>
        <w:t xml:space="preserve">e verdad, </w:t>
      </w:r>
      <w:r>
        <w:rPr>
          <w:lang w:val="es-ES"/>
        </w:rPr>
        <w:t>eso es lo que nosotros pensamos.</w:t>
      </w:r>
    </w:p>
    <w:p w:rsidR="00521820" w:rsidRDefault="00521820" w:rsidP="001C0AE3">
      <w:pPr>
        <w:pStyle w:val="Texto"/>
        <w:rPr>
          <w:lang w:val="es-ES"/>
        </w:rPr>
      </w:pPr>
    </w:p>
    <w:p w:rsidR="00521820" w:rsidRDefault="00521820" w:rsidP="003C0F34">
      <w:pPr>
        <w:pStyle w:val="Texto"/>
        <w:rPr>
          <w:lang w:val="es-ES"/>
        </w:rPr>
      </w:pPr>
      <w:r>
        <w:rPr>
          <w:lang w:val="es-ES"/>
        </w:rPr>
        <w:t>Y</w:t>
      </w:r>
      <w:r w:rsidRPr="00FF233D">
        <w:rPr>
          <w:lang w:val="es-ES"/>
        </w:rPr>
        <w:t xml:space="preserve"> lejos</w:t>
      </w:r>
      <w:r>
        <w:rPr>
          <w:lang w:val="es-ES"/>
        </w:rPr>
        <w:t>,</w:t>
      </w:r>
      <w:r w:rsidRPr="00FF233D">
        <w:rPr>
          <w:lang w:val="es-ES"/>
        </w:rPr>
        <w:t xml:space="preserve"> totalmente lejos</w:t>
      </w:r>
      <w:r>
        <w:rPr>
          <w:lang w:val="es-ES"/>
        </w:rPr>
        <w:t>,</w:t>
      </w:r>
      <w:r w:rsidRPr="00FF233D">
        <w:rPr>
          <w:lang w:val="es-ES"/>
        </w:rPr>
        <w:t xml:space="preserve"> y vuelvo a revindicar en este </w:t>
      </w:r>
      <w:r>
        <w:rPr>
          <w:lang w:val="es-ES"/>
        </w:rPr>
        <w:t>y en otro</w:t>
      </w:r>
      <w:r w:rsidRPr="00FF233D">
        <w:rPr>
          <w:lang w:val="es-ES"/>
        </w:rPr>
        <w:t xml:space="preserve"> debate que</w:t>
      </w:r>
      <w:r>
        <w:rPr>
          <w:lang w:val="es-ES"/>
        </w:rPr>
        <w:t>,</w:t>
      </w:r>
      <w:r w:rsidRPr="00FF233D">
        <w:rPr>
          <w:lang w:val="es-ES"/>
        </w:rPr>
        <w:t xml:space="preserve"> cuando se hace una crítica de algo que pensamos que funciona bien, funciona regular o funciona poco peor</w:t>
      </w:r>
      <w:r>
        <w:rPr>
          <w:lang w:val="es-ES"/>
        </w:rPr>
        <w:t>,</w:t>
      </w:r>
      <w:r w:rsidRPr="00FF233D">
        <w:rPr>
          <w:lang w:val="es-ES"/>
        </w:rPr>
        <w:t xml:space="preserve"> es todo lo contrario</w:t>
      </w:r>
      <w:r>
        <w:rPr>
          <w:lang w:val="es-ES"/>
        </w:rPr>
        <w:t xml:space="preserve"> a la denigración de la educación pública en este caso; todo lo contrario. E</w:t>
      </w:r>
      <w:r w:rsidRPr="00FF233D">
        <w:rPr>
          <w:lang w:val="es-ES"/>
        </w:rPr>
        <w:t>s la misma matraca que sufren sindicatos</w:t>
      </w:r>
      <w:r>
        <w:rPr>
          <w:lang w:val="es-ES"/>
        </w:rPr>
        <w:t>, y es la misma de ma</w:t>
      </w:r>
      <w:r w:rsidRPr="00FF233D">
        <w:rPr>
          <w:lang w:val="es-ES"/>
        </w:rPr>
        <w:t>traca</w:t>
      </w:r>
      <w:r>
        <w:rPr>
          <w:lang w:val="es-ES"/>
        </w:rPr>
        <w:t xml:space="preserve"> que sufren también las asociaciones de padres y madres. Y es justamente todo lo contrario:</w:t>
      </w:r>
      <w:r w:rsidRPr="00FF233D">
        <w:rPr>
          <w:lang w:val="es-ES"/>
        </w:rPr>
        <w:t xml:space="preserve"> son críticas par</w:t>
      </w:r>
      <w:r>
        <w:rPr>
          <w:lang w:val="es-ES"/>
        </w:rPr>
        <w:t>a construir una escuela pública, muchísimo mejor de la que –vuelvo a decir–</w:t>
      </w:r>
      <w:r w:rsidRPr="00FF233D">
        <w:rPr>
          <w:lang w:val="es-ES"/>
        </w:rPr>
        <w:t xml:space="preserve"> le invit</w:t>
      </w:r>
      <w:r>
        <w:rPr>
          <w:lang w:val="es-ES"/>
        </w:rPr>
        <w:t xml:space="preserve">o a leer, cuando quiera, la intervención. He dicho que tenemos, </w:t>
      </w:r>
      <w:r w:rsidRPr="00FF233D">
        <w:rPr>
          <w:lang w:val="es-ES"/>
        </w:rPr>
        <w:t>ta</w:t>
      </w:r>
      <w:r>
        <w:rPr>
          <w:lang w:val="es-ES"/>
        </w:rPr>
        <w:t xml:space="preserve">mbién tiene muchos problemas, claro que sí. Y </w:t>
      </w:r>
      <w:r w:rsidRPr="00FF233D">
        <w:rPr>
          <w:lang w:val="es-ES"/>
        </w:rPr>
        <w:t>ent</w:t>
      </w:r>
      <w:r>
        <w:rPr>
          <w:lang w:val="es-ES"/>
        </w:rPr>
        <w:t>re todos tenemos que superarlo.</w:t>
      </w:r>
    </w:p>
    <w:p w:rsidR="00521820" w:rsidRDefault="00521820" w:rsidP="003C0F34">
      <w:pPr>
        <w:pStyle w:val="Texto"/>
        <w:rPr>
          <w:lang w:val="es-ES"/>
        </w:rPr>
      </w:pPr>
    </w:p>
    <w:p w:rsidR="00521820" w:rsidRDefault="00521820" w:rsidP="003C0F34">
      <w:pPr>
        <w:pStyle w:val="Texto"/>
        <w:rPr>
          <w:lang w:val="es-ES"/>
        </w:rPr>
      </w:pPr>
      <w:r>
        <w:rPr>
          <w:lang w:val="es-ES"/>
        </w:rPr>
        <w:t xml:space="preserve">Y, </w:t>
      </w:r>
      <w:r w:rsidRPr="00FF233D">
        <w:rPr>
          <w:lang w:val="es-ES"/>
        </w:rPr>
        <w:t xml:space="preserve">señor Pastor, </w:t>
      </w:r>
      <w:r>
        <w:rPr>
          <w:lang w:val="es-ES"/>
        </w:rPr>
        <w:t xml:space="preserve">iba </w:t>
      </w:r>
      <w:r w:rsidRPr="00FF233D">
        <w:rPr>
          <w:lang w:val="es-ES"/>
        </w:rPr>
        <w:t xml:space="preserve">a decir que me </w:t>
      </w:r>
      <w:r>
        <w:rPr>
          <w:lang w:val="es-ES"/>
        </w:rPr>
        <w:t>ha pillado, pero no, no es verdad; lejos de intereses electorales. E</w:t>
      </w:r>
      <w:r w:rsidRPr="00FF233D">
        <w:rPr>
          <w:lang w:val="es-ES"/>
        </w:rPr>
        <w:t>s cierto que la oportunidad política de presentarla esta semana tiene</w:t>
      </w:r>
      <w:r>
        <w:rPr>
          <w:lang w:val="es-ES"/>
        </w:rPr>
        <w:t xml:space="preserve"> mucho que ver con la campaña de matriculación,</w:t>
      </w:r>
      <w:r w:rsidRPr="00FF233D">
        <w:rPr>
          <w:lang w:val="es-ES"/>
        </w:rPr>
        <w:t xml:space="preserve"> ob</w:t>
      </w:r>
      <w:r>
        <w:rPr>
          <w:lang w:val="es-ES"/>
        </w:rPr>
        <w:t>vio, pero lejos de esos intereses electorales. Con e</w:t>
      </w:r>
      <w:r w:rsidRPr="00FF233D">
        <w:rPr>
          <w:lang w:val="es-ES"/>
        </w:rPr>
        <w:t xml:space="preserve">l fondo de su discurso, yo creo que </w:t>
      </w:r>
      <w:r>
        <w:rPr>
          <w:lang w:val="es-ES"/>
        </w:rPr>
        <w:t xml:space="preserve">coincido. Y me lo he dejado ahí arriba: tenemos </w:t>
      </w:r>
      <w:r w:rsidRPr="00FF233D">
        <w:rPr>
          <w:lang w:val="es-ES"/>
        </w:rPr>
        <w:t xml:space="preserve">un acuerdo </w:t>
      </w:r>
      <w:r>
        <w:rPr>
          <w:lang w:val="es-ES"/>
        </w:rPr>
        <w:t>usted y yo, n</w:t>
      </w:r>
      <w:r w:rsidRPr="00FF233D">
        <w:rPr>
          <w:lang w:val="es-ES"/>
        </w:rPr>
        <w:t>uestros grupos parlamentarios</w:t>
      </w:r>
      <w:r>
        <w:rPr>
          <w:lang w:val="es-ES"/>
        </w:rPr>
        <w:t>,</w:t>
      </w:r>
      <w:r w:rsidRPr="00FF233D">
        <w:rPr>
          <w:lang w:val="es-ES"/>
        </w:rPr>
        <w:t xml:space="preserve"> aquí</w:t>
      </w:r>
      <w:r>
        <w:rPr>
          <w:lang w:val="es-ES"/>
        </w:rPr>
        <w:t>,</w:t>
      </w:r>
      <w:r w:rsidRPr="00FF233D">
        <w:rPr>
          <w:lang w:val="es-ES"/>
        </w:rPr>
        <w:t xml:space="preserve"> en Madrid, que dice bastan</w:t>
      </w:r>
      <w:r>
        <w:rPr>
          <w:lang w:val="es-ES"/>
        </w:rPr>
        <w:t>tes cosas interesantes para la</w:t>
      </w:r>
      <w:r w:rsidRPr="00FF233D">
        <w:rPr>
          <w:lang w:val="es-ES"/>
        </w:rPr>
        <w:t xml:space="preserve"> educaci</w:t>
      </w:r>
      <w:r>
        <w:rPr>
          <w:lang w:val="es-ES"/>
        </w:rPr>
        <w:t>ón. Y mi compromiso mutuo –espero– es con ese cumplimiento.</w:t>
      </w:r>
    </w:p>
    <w:p w:rsidR="00521820" w:rsidRDefault="00521820" w:rsidP="003C0F34">
      <w:pPr>
        <w:pStyle w:val="Texto"/>
        <w:rPr>
          <w:lang w:val="es-ES"/>
        </w:rPr>
      </w:pPr>
    </w:p>
    <w:p w:rsidR="00521820" w:rsidRDefault="00521820" w:rsidP="003C0F34">
      <w:pPr>
        <w:pStyle w:val="Texto"/>
        <w:rPr>
          <w:lang w:val="es-ES"/>
        </w:rPr>
      </w:pPr>
      <w:r>
        <w:rPr>
          <w:lang w:val="es-ES"/>
        </w:rPr>
        <w:t xml:space="preserve">Y, </w:t>
      </w:r>
      <w:r w:rsidRPr="00FF233D">
        <w:rPr>
          <w:lang w:val="es-ES"/>
        </w:rPr>
        <w:t>de hecho, si eso se des</w:t>
      </w:r>
      <w:r>
        <w:rPr>
          <w:lang w:val="es-ES"/>
        </w:rPr>
        <w:t xml:space="preserve">arrolla como esa derogación de la LOMCE, y sobre todo los aspectos más lesivos de la LOMCE, señora Bengoechea, que usted </w:t>
      </w:r>
      <w:r w:rsidRPr="00FF233D">
        <w:rPr>
          <w:lang w:val="es-ES"/>
        </w:rPr>
        <w:t>re</w:t>
      </w:r>
      <w:r>
        <w:rPr>
          <w:lang w:val="es-ES"/>
        </w:rPr>
        <w:t xml:space="preserve">presenta </w:t>
      </w:r>
      <w:r w:rsidRPr="00FF233D">
        <w:rPr>
          <w:lang w:val="es-ES"/>
        </w:rPr>
        <w:t>al partido que desarroll</w:t>
      </w:r>
      <w:r>
        <w:rPr>
          <w:lang w:val="es-ES"/>
        </w:rPr>
        <w:t>ó esa legislación, pu</w:t>
      </w:r>
      <w:r w:rsidRPr="00FF233D">
        <w:rPr>
          <w:lang w:val="es-ES"/>
        </w:rPr>
        <w:t xml:space="preserve">es ahí vamos a tener un campo </w:t>
      </w:r>
      <w:r>
        <w:rPr>
          <w:lang w:val="es-ES"/>
        </w:rPr>
        <w:t>de juego. Y</w:t>
      </w:r>
      <w:r w:rsidRPr="00FF233D">
        <w:rPr>
          <w:lang w:val="es-ES"/>
        </w:rPr>
        <w:t xml:space="preserve"> espero que la siguiente legislatura e</w:t>
      </w:r>
      <w:r>
        <w:rPr>
          <w:lang w:val="es-ES"/>
        </w:rPr>
        <w:t>n Euskadi también vaya por eso</w:t>
      </w:r>
      <w:r w:rsidRPr="00FF233D">
        <w:rPr>
          <w:lang w:val="es-ES"/>
        </w:rPr>
        <w:t>s derroteros</w:t>
      </w:r>
      <w:r>
        <w:rPr>
          <w:lang w:val="es-ES"/>
        </w:rPr>
        <w:t>,</w:t>
      </w:r>
      <w:r w:rsidRPr="00FF233D">
        <w:rPr>
          <w:lang w:val="es-ES"/>
        </w:rPr>
        <w:t xml:space="preserve"> por ese acuerdo de gobierno que ha</w:t>
      </w:r>
      <w:r>
        <w:rPr>
          <w:lang w:val="es-ES"/>
        </w:rPr>
        <w:t xml:space="preserve"> habido en Madrid. Y, además, me estoy refiriendo ya a</w:t>
      </w:r>
      <w:r w:rsidRPr="00FF233D">
        <w:rPr>
          <w:lang w:val="es-ES"/>
        </w:rPr>
        <w:t xml:space="preserve">l acuerdo </w:t>
      </w:r>
      <w:r>
        <w:rPr>
          <w:lang w:val="es-ES"/>
        </w:rPr>
        <w:t>d</w:t>
      </w:r>
      <w:r w:rsidRPr="00FF233D">
        <w:rPr>
          <w:lang w:val="es-ES"/>
        </w:rPr>
        <w:t xml:space="preserve">e Gobierno, </w:t>
      </w:r>
      <w:r>
        <w:rPr>
          <w:lang w:val="es-ES"/>
        </w:rPr>
        <w:t>a l</w:t>
      </w:r>
      <w:r w:rsidRPr="00FF233D">
        <w:rPr>
          <w:lang w:val="es-ES"/>
        </w:rPr>
        <w:t>o que está po</w:t>
      </w:r>
      <w:r>
        <w:rPr>
          <w:lang w:val="es-ES"/>
        </w:rPr>
        <w:t>r escrito en materia educativa: es</w:t>
      </w:r>
      <w:r w:rsidRPr="00FF233D">
        <w:rPr>
          <w:lang w:val="es-ES"/>
        </w:rPr>
        <w:t>a pr</w:t>
      </w:r>
      <w:r>
        <w:rPr>
          <w:lang w:val="es-ES"/>
        </w:rPr>
        <w:t>ohibición de la segregación por sexo que, por desgracia, aunque sea minoritari</w:t>
      </w:r>
      <w:r w:rsidRPr="00FF233D">
        <w:rPr>
          <w:lang w:val="es-ES"/>
        </w:rPr>
        <w:t>amente, se repite</w:t>
      </w:r>
      <w:r>
        <w:rPr>
          <w:lang w:val="es-ES"/>
        </w:rPr>
        <w:t xml:space="preserve"> e</w:t>
      </w:r>
      <w:r w:rsidRPr="00FF233D">
        <w:rPr>
          <w:lang w:val="es-ES"/>
        </w:rPr>
        <w:t>n Euskadi</w:t>
      </w:r>
      <w:r>
        <w:rPr>
          <w:lang w:val="es-ES"/>
        </w:rPr>
        <w:t>.</w:t>
      </w:r>
    </w:p>
    <w:p w:rsidR="00521820" w:rsidRDefault="00521820" w:rsidP="003C0F34">
      <w:pPr>
        <w:pStyle w:val="Texto"/>
        <w:rPr>
          <w:lang w:val="es-ES"/>
        </w:rPr>
      </w:pPr>
    </w:p>
    <w:p w:rsidR="00521820" w:rsidRPr="00FF233D" w:rsidRDefault="00734B90" w:rsidP="001C0AE3">
      <w:pPr>
        <w:pStyle w:val="Texto"/>
        <w:rPr>
          <w:lang w:val="eu-ES"/>
        </w:rPr>
      </w:pPr>
      <w:r>
        <w:rPr>
          <w:lang w:val="eu-ES"/>
        </w:rPr>
        <w:t>Eta, Berriozabal and</w:t>
      </w:r>
      <w:r w:rsidR="00521820" w:rsidRPr="003C0F34">
        <w:rPr>
          <w:lang w:val="eu-ES"/>
        </w:rPr>
        <w:t xml:space="preserve">rea. </w:t>
      </w:r>
      <w:r w:rsidR="00521820" w:rsidRPr="003C0F34">
        <w:rPr>
          <w:lang w:val="es-ES"/>
        </w:rPr>
        <w:t>O sea</w:t>
      </w:r>
      <w:r w:rsidR="00521820" w:rsidRPr="003C0F34">
        <w:rPr>
          <w:lang w:val="eu-ES"/>
        </w:rPr>
        <w:t>, Bengoecheari esan dizkiodan gauza gehienak, ba berdin esaten dizkizut:</w:t>
      </w:r>
      <w:r w:rsidR="00521820">
        <w:rPr>
          <w:lang w:val="es-ES"/>
        </w:rPr>
        <w:t xml:space="preserve"> muy lejos del enfrentamiento. Muy lejos del</w:t>
      </w:r>
      <w:r w:rsidR="00521820" w:rsidRPr="00FF233D">
        <w:rPr>
          <w:lang w:val="es-ES"/>
        </w:rPr>
        <w:t xml:space="preserve"> enfrentamiento. O sea</w:t>
      </w:r>
      <w:r w:rsidR="00521820">
        <w:rPr>
          <w:lang w:val="es-ES"/>
        </w:rPr>
        <w:t xml:space="preserve">, creo que haríamos bien en repasar </w:t>
      </w:r>
      <w:r w:rsidR="00521820" w:rsidRPr="003C0F34">
        <w:rPr>
          <w:lang w:val="eu-ES"/>
        </w:rPr>
        <w:t>zenbat jende pasatu den Hezkuntza Batzordetik</w:t>
      </w:r>
      <w:r w:rsidR="00B85D23">
        <w:rPr>
          <w:lang w:val="eu-ES"/>
        </w:rPr>
        <w:t>,</w:t>
      </w:r>
      <w:r w:rsidR="00521820">
        <w:rPr>
          <w:lang w:val="eu-ES"/>
        </w:rPr>
        <w:t xml:space="preserve"> zenbat guraso elkarte, zenbat sindikatu, zenbat</w:t>
      </w:r>
      <w:r w:rsidR="00521820" w:rsidRPr="00FF233D">
        <w:rPr>
          <w:lang w:val="eu-ES"/>
        </w:rPr>
        <w:t xml:space="preserve"> eragile </w:t>
      </w:r>
      <w:r w:rsidR="00B85D23">
        <w:rPr>
          <w:lang w:val="eu-ES"/>
        </w:rPr>
        <w:t>ezberdin</w:t>
      </w:r>
      <w:r w:rsidR="00521820">
        <w:rPr>
          <w:lang w:val="eu-ES"/>
        </w:rPr>
        <w:t xml:space="preserve"> gauzak</w:t>
      </w:r>
      <w:r w:rsidR="00521820" w:rsidRPr="00FF233D">
        <w:rPr>
          <w:lang w:val="eu-ES"/>
        </w:rPr>
        <w:t>…</w:t>
      </w:r>
    </w:p>
    <w:p w:rsidR="00521820" w:rsidRPr="00FF233D" w:rsidRDefault="00521820" w:rsidP="001C0AE3">
      <w:pPr>
        <w:pStyle w:val="Texto"/>
        <w:rPr>
          <w:lang w:val="eu-ES"/>
        </w:rPr>
      </w:pPr>
    </w:p>
    <w:p w:rsidR="00521820" w:rsidRPr="00FF233D" w:rsidRDefault="00521820" w:rsidP="001C0AE3">
      <w:pPr>
        <w:pStyle w:val="Texto"/>
        <w:rPr>
          <w:lang w:val="eu-ES"/>
        </w:rPr>
      </w:pPr>
      <w:r w:rsidRPr="00FF233D">
        <w:rPr>
          <w:lang w:val="eu-ES"/>
        </w:rPr>
        <w:t>(41. zintaren amaiera)</w:t>
      </w:r>
    </w:p>
    <w:p w:rsidR="00521820" w:rsidRPr="007D7F68" w:rsidRDefault="00521820" w:rsidP="0043121F">
      <w:pPr>
        <w:pStyle w:val="Texto"/>
        <w:rPr>
          <w:lang w:val="eu-ES"/>
        </w:rPr>
      </w:pPr>
      <w:r w:rsidRPr="007D7F68">
        <w:rPr>
          <w:lang w:val="eu-ES"/>
        </w:rPr>
        <w:t>(42. zintaren hasiera)</w:t>
      </w:r>
    </w:p>
    <w:p w:rsidR="00521820" w:rsidRPr="007D7F68" w:rsidRDefault="00521820" w:rsidP="0043121F">
      <w:pPr>
        <w:pStyle w:val="Texto"/>
        <w:rPr>
          <w:lang w:val="eu-ES"/>
        </w:rPr>
      </w:pPr>
    </w:p>
    <w:p w:rsidR="00521820" w:rsidRDefault="00521820" w:rsidP="0043121F">
      <w:pPr>
        <w:pStyle w:val="Texto"/>
        <w:rPr>
          <w:lang w:val="eu-ES"/>
        </w:rPr>
      </w:pPr>
      <w:r w:rsidRPr="007D7F68">
        <w:rPr>
          <w:lang w:val="eu-ES"/>
        </w:rPr>
        <w:t>... O sea, creo que haríamos bien</w:t>
      </w:r>
      <w:r w:rsidR="00B85D23">
        <w:rPr>
          <w:lang w:val="eu-ES"/>
        </w:rPr>
        <w:t xml:space="preserve"> en</w:t>
      </w:r>
      <w:r w:rsidRPr="007D7F68">
        <w:rPr>
          <w:lang w:val="eu-ES"/>
        </w:rPr>
        <w:t xml:space="preserve"> repasar </w:t>
      </w:r>
      <w:r>
        <w:rPr>
          <w:lang w:val="eu-ES"/>
        </w:rPr>
        <w:t>zenbat jende pasatu den H</w:t>
      </w:r>
      <w:r w:rsidR="00B85D23">
        <w:rPr>
          <w:lang w:val="eu-ES"/>
        </w:rPr>
        <w:t>ezkuntza B</w:t>
      </w:r>
      <w:r w:rsidRPr="005D44A4">
        <w:rPr>
          <w:lang w:val="eu-ES"/>
        </w:rPr>
        <w:t>atzordetik, zenbat guraso elkarte, z</w:t>
      </w:r>
      <w:r>
        <w:rPr>
          <w:lang w:val="eu-ES"/>
        </w:rPr>
        <w:t>enbat sindikatu, zenbat eragile</w:t>
      </w:r>
      <w:r w:rsidRPr="005D44A4">
        <w:rPr>
          <w:lang w:val="eu-ES"/>
        </w:rPr>
        <w:t xml:space="preserve"> </w:t>
      </w:r>
      <w:r>
        <w:rPr>
          <w:lang w:val="eu-ES"/>
        </w:rPr>
        <w:t>ez</w:t>
      </w:r>
      <w:r w:rsidRPr="005D44A4">
        <w:rPr>
          <w:lang w:val="eu-ES"/>
        </w:rPr>
        <w:t>berdin gauzak proposatzera, kritikatzera eta ia agerraldi guztietan kritika bakoitz</w:t>
      </w:r>
      <w:r>
        <w:rPr>
          <w:lang w:val="eu-ES"/>
        </w:rPr>
        <w:t>arekin proposamen bat zegoen.</w:t>
      </w:r>
    </w:p>
    <w:p w:rsidR="00521820" w:rsidRDefault="00521820" w:rsidP="0043121F">
      <w:pPr>
        <w:pStyle w:val="Texto"/>
        <w:rPr>
          <w:lang w:val="eu-ES"/>
        </w:rPr>
      </w:pPr>
    </w:p>
    <w:p w:rsidR="00521820" w:rsidRDefault="00521820" w:rsidP="00FB28AD">
      <w:pPr>
        <w:pStyle w:val="Texto"/>
        <w:rPr>
          <w:lang w:val="eu-ES"/>
        </w:rPr>
      </w:pPr>
      <w:r w:rsidRPr="005D44A4">
        <w:rPr>
          <w:lang w:val="eu-ES"/>
        </w:rPr>
        <w:t xml:space="preserve">Bidebietako zentroa atera da lehen. </w:t>
      </w:r>
      <w:r>
        <w:rPr>
          <w:lang w:val="eu-ES"/>
        </w:rPr>
        <w:t xml:space="preserve">Hezkuntza Sailak </w:t>
      </w:r>
      <w:r w:rsidRPr="005D44A4">
        <w:rPr>
          <w:lang w:val="eu-ES"/>
        </w:rPr>
        <w:t>nahi zuen it</w:t>
      </w:r>
      <w:r>
        <w:rPr>
          <w:lang w:val="eu-ES"/>
        </w:rPr>
        <w:t>x</w:t>
      </w:r>
      <w:r w:rsidRPr="005D44A4">
        <w:rPr>
          <w:lang w:val="eu-ES"/>
        </w:rPr>
        <w:t xml:space="preserve">i </w:t>
      </w:r>
      <w:r>
        <w:rPr>
          <w:lang w:val="eu-ES"/>
        </w:rPr>
        <w:t xml:space="preserve">Bidebieta zentroa. </w:t>
      </w:r>
      <w:r w:rsidRPr="005D44A4">
        <w:rPr>
          <w:lang w:val="eu-ES"/>
        </w:rPr>
        <w:t xml:space="preserve">Eta Bidebietako </w:t>
      </w:r>
      <w:r>
        <w:rPr>
          <w:lang w:val="eu-ES"/>
        </w:rPr>
        <w:t>H</w:t>
      </w:r>
      <w:r w:rsidRPr="005D44A4">
        <w:rPr>
          <w:lang w:val="eu-ES"/>
        </w:rPr>
        <w:t xml:space="preserve">ezkuntza </w:t>
      </w:r>
      <w:r>
        <w:rPr>
          <w:lang w:val="eu-ES"/>
        </w:rPr>
        <w:t>K</w:t>
      </w:r>
      <w:r w:rsidRPr="005D44A4">
        <w:rPr>
          <w:lang w:val="eu-ES"/>
        </w:rPr>
        <w:t>omunitatea</w:t>
      </w:r>
      <w:r>
        <w:rPr>
          <w:lang w:val="eu-ES"/>
        </w:rPr>
        <w:t>k</w:t>
      </w:r>
      <w:r w:rsidRPr="005D44A4">
        <w:rPr>
          <w:lang w:val="eu-ES"/>
        </w:rPr>
        <w:t xml:space="preserve"> lortu du zentro hori zabalik jarraitzea</w:t>
      </w:r>
      <w:r>
        <w:rPr>
          <w:lang w:val="eu-ES"/>
        </w:rPr>
        <w:t>. E</w:t>
      </w:r>
      <w:r w:rsidRPr="005D44A4">
        <w:rPr>
          <w:lang w:val="eu-ES"/>
        </w:rPr>
        <w:t>ta laguntza esk</w:t>
      </w:r>
      <w:r>
        <w:rPr>
          <w:lang w:val="eu-ES"/>
        </w:rPr>
        <w:t>at</w:t>
      </w:r>
      <w:r w:rsidRPr="005D44A4">
        <w:rPr>
          <w:lang w:val="eu-ES"/>
        </w:rPr>
        <w:t>z</w:t>
      </w:r>
      <w:r>
        <w:rPr>
          <w:lang w:val="eu-ES"/>
        </w:rPr>
        <w:t xml:space="preserve">en du. Kritika eta proposamena, ekimen honekin bezala. </w:t>
      </w:r>
      <w:r w:rsidRPr="005D44A4">
        <w:rPr>
          <w:lang w:val="eu-ES"/>
        </w:rPr>
        <w:t>Kritika eta proposamena</w:t>
      </w:r>
      <w:r>
        <w:rPr>
          <w:lang w:val="eu-ES"/>
        </w:rPr>
        <w:t>.</w:t>
      </w:r>
      <w:r w:rsidRPr="005D44A4">
        <w:rPr>
          <w:lang w:val="eu-ES"/>
        </w:rPr>
        <w:t xml:space="preserve"> hori da</w:t>
      </w:r>
      <w:r>
        <w:rPr>
          <w:lang w:val="eu-ES"/>
        </w:rPr>
        <w:t xml:space="preserve">. Ez dira, ni ez nago </w:t>
      </w:r>
      <w:r w:rsidRPr="005D44A4">
        <w:rPr>
          <w:lang w:val="eu-ES"/>
        </w:rPr>
        <w:t>gobernuan</w:t>
      </w:r>
      <w:r>
        <w:rPr>
          <w:lang w:val="eu-ES"/>
        </w:rPr>
        <w:t>. Gobernuan, H</w:t>
      </w:r>
      <w:r w:rsidRPr="005D44A4">
        <w:rPr>
          <w:lang w:val="eu-ES"/>
        </w:rPr>
        <w:t xml:space="preserve">ezkuntza </w:t>
      </w:r>
      <w:r>
        <w:rPr>
          <w:lang w:val="eu-ES"/>
        </w:rPr>
        <w:t>Sa</w:t>
      </w:r>
      <w:r w:rsidRPr="005D44A4">
        <w:rPr>
          <w:lang w:val="eu-ES"/>
        </w:rPr>
        <w:t>il</w:t>
      </w:r>
      <w:r>
        <w:rPr>
          <w:lang w:val="eu-ES"/>
        </w:rPr>
        <w:t>e</w:t>
      </w:r>
      <w:r w:rsidRPr="005D44A4">
        <w:rPr>
          <w:lang w:val="eu-ES"/>
        </w:rPr>
        <w:t xml:space="preserve">an momentu honetan </w:t>
      </w:r>
      <w:r>
        <w:rPr>
          <w:lang w:val="eu-ES"/>
        </w:rPr>
        <w:t xml:space="preserve">Uriarte </w:t>
      </w:r>
      <w:r w:rsidRPr="005D44A4">
        <w:rPr>
          <w:lang w:val="eu-ES"/>
        </w:rPr>
        <w:t xml:space="preserve">sailburua dago </w:t>
      </w:r>
      <w:r>
        <w:rPr>
          <w:lang w:val="eu-ES"/>
        </w:rPr>
        <w:t>h</w:t>
      </w:r>
      <w:r w:rsidRPr="005D44A4">
        <w:rPr>
          <w:lang w:val="eu-ES"/>
        </w:rPr>
        <w:t>ezkuntza politikak eramaten</w:t>
      </w:r>
      <w:r>
        <w:rPr>
          <w:lang w:val="eu-ES"/>
        </w:rPr>
        <w:t>. E</w:t>
      </w:r>
      <w:r w:rsidRPr="005D44A4">
        <w:rPr>
          <w:lang w:val="eu-ES"/>
        </w:rPr>
        <w:t>ta Hezkuntza Sailak hartutako erabaki asko</w:t>
      </w:r>
      <w:r>
        <w:rPr>
          <w:lang w:val="eu-ES"/>
        </w:rPr>
        <w:t>,</w:t>
      </w:r>
      <w:r w:rsidRPr="005D44A4">
        <w:rPr>
          <w:lang w:val="eu-ES"/>
        </w:rPr>
        <w:t xml:space="preserve"> erreibindikazio pilo bat ekarri di</w:t>
      </w:r>
      <w:r>
        <w:rPr>
          <w:lang w:val="eu-ES"/>
        </w:rPr>
        <w:t>tuzte gure Hezkuntza Batzordera:</w:t>
      </w:r>
      <w:r w:rsidRPr="005D44A4">
        <w:rPr>
          <w:lang w:val="eu-ES"/>
        </w:rPr>
        <w:t xml:space="preserve"> Ordizia, Barakaldoko egoera, </w:t>
      </w:r>
      <w:r>
        <w:rPr>
          <w:lang w:val="eu-ES"/>
        </w:rPr>
        <w:t>Ibaiondoko G</w:t>
      </w:r>
      <w:r w:rsidRPr="005D44A4">
        <w:rPr>
          <w:lang w:val="eu-ES"/>
        </w:rPr>
        <w:t xml:space="preserve">urasoen </w:t>
      </w:r>
      <w:r>
        <w:rPr>
          <w:lang w:val="eu-ES"/>
        </w:rPr>
        <w:t>E</w:t>
      </w:r>
      <w:r w:rsidRPr="005D44A4">
        <w:rPr>
          <w:lang w:val="eu-ES"/>
        </w:rPr>
        <w:t>lkartea, Gasteizko plataforma eta beste gauza</w:t>
      </w:r>
      <w:r>
        <w:rPr>
          <w:lang w:val="eu-ES"/>
        </w:rPr>
        <w:t xml:space="preserve"> eta arazo asko.</w:t>
      </w:r>
    </w:p>
    <w:p w:rsidR="00521820" w:rsidRDefault="00521820" w:rsidP="00FB28AD">
      <w:pPr>
        <w:pStyle w:val="Texto"/>
        <w:rPr>
          <w:lang w:val="eu-ES"/>
        </w:rPr>
      </w:pPr>
    </w:p>
    <w:p w:rsidR="00521820" w:rsidRDefault="00521820" w:rsidP="00FB28AD">
      <w:pPr>
        <w:pStyle w:val="Texto"/>
      </w:pPr>
      <w:r w:rsidRPr="005D44A4">
        <w:rPr>
          <w:lang w:val="eu-ES"/>
        </w:rPr>
        <w:t>Orduan</w:t>
      </w:r>
      <w:r>
        <w:rPr>
          <w:lang w:val="eu-ES"/>
        </w:rPr>
        <w:t xml:space="preserve">, </w:t>
      </w:r>
      <w:r w:rsidRPr="005D44A4">
        <w:rPr>
          <w:lang w:val="eu-ES"/>
        </w:rPr>
        <w:t>berriro esaten dut</w:t>
      </w:r>
      <w:r>
        <w:rPr>
          <w:lang w:val="eu-ES"/>
        </w:rPr>
        <w:t>,</w:t>
      </w:r>
      <w:r w:rsidRPr="005D44A4">
        <w:rPr>
          <w:lang w:val="eu-ES"/>
        </w:rPr>
        <w:t xml:space="preserve"> guk akord</w:t>
      </w:r>
      <w:r>
        <w:rPr>
          <w:lang w:val="eu-ES"/>
        </w:rPr>
        <w:t>i</w:t>
      </w:r>
      <w:r w:rsidRPr="005D44A4">
        <w:rPr>
          <w:lang w:val="eu-ES"/>
        </w:rPr>
        <w:t>o</w:t>
      </w:r>
      <w:r>
        <w:rPr>
          <w:lang w:val="eu-ES"/>
        </w:rPr>
        <w:t xml:space="preserve"> hel</w:t>
      </w:r>
      <w:r w:rsidRPr="005D44A4">
        <w:rPr>
          <w:lang w:val="eu-ES"/>
        </w:rPr>
        <w:t>t</w:t>
      </w:r>
      <w:r>
        <w:rPr>
          <w:lang w:val="eu-ES"/>
        </w:rPr>
        <w:t>ze</w:t>
      </w:r>
      <w:r w:rsidRPr="005D44A4">
        <w:rPr>
          <w:lang w:val="eu-ES"/>
        </w:rPr>
        <w:t>ko prest</w:t>
      </w:r>
      <w:r>
        <w:rPr>
          <w:lang w:val="eu-ES"/>
        </w:rPr>
        <w:t>. C</w:t>
      </w:r>
      <w:r w:rsidRPr="005D44A4">
        <w:t xml:space="preserve">reo que </w:t>
      </w:r>
      <w:r>
        <w:t xml:space="preserve">Elkarrekin Podemos si otra </w:t>
      </w:r>
      <w:r w:rsidRPr="005D44A4">
        <w:t xml:space="preserve">cosa ha demostrado en esta legislatura en </w:t>
      </w:r>
      <w:r>
        <w:t>E</w:t>
      </w:r>
      <w:r w:rsidRPr="005D44A4">
        <w:t xml:space="preserve">ducación y en otras materias </w:t>
      </w:r>
      <w:r>
        <w:t xml:space="preserve">ha sido </w:t>
      </w:r>
      <w:r w:rsidRPr="005D44A4">
        <w:t>capacidad de acuerdo y en este país muchos más</w:t>
      </w:r>
      <w:r>
        <w:t xml:space="preserve">. Y, </w:t>
      </w:r>
      <w:r w:rsidRPr="005D44A4">
        <w:t xml:space="preserve">recientemente, por ejemplo, en Irún, en los acuerdos </w:t>
      </w:r>
      <w:r>
        <w:t>presupuestarios. U</w:t>
      </w:r>
      <w:r w:rsidRPr="005D44A4">
        <w:t xml:space="preserve">n acuerdo transversal desde la izquierda </w:t>
      </w:r>
      <w:r>
        <w:t xml:space="preserve">en Irún. ¿Eso no es acordar? Por </w:t>
      </w:r>
      <w:r w:rsidRPr="005D44A4">
        <w:t xml:space="preserve">ejemplo, acordar solo </w:t>
      </w:r>
      <w:r>
        <w:t>es cuando acordamos con ustedes. O e</w:t>
      </w:r>
      <w:r w:rsidRPr="005D44A4">
        <w:t>l Gobierno del Estado</w:t>
      </w:r>
      <w:r>
        <w:t>,</w:t>
      </w:r>
      <w:r w:rsidRPr="005D44A4">
        <w:t xml:space="preserve"> que citaba hace </w:t>
      </w:r>
      <w:r>
        <w:t>poco.</w:t>
      </w:r>
    </w:p>
    <w:p w:rsidR="00521820" w:rsidRDefault="00521820" w:rsidP="00FB28AD">
      <w:pPr>
        <w:pStyle w:val="Texto"/>
      </w:pPr>
    </w:p>
    <w:p w:rsidR="00521820" w:rsidRDefault="00521820" w:rsidP="00FB28AD">
      <w:pPr>
        <w:pStyle w:val="Texto"/>
        <w:rPr>
          <w:lang w:val="eu-ES"/>
        </w:rPr>
      </w:pPr>
      <w:r w:rsidRPr="005D44A4">
        <w:t>Yo creo que capacidad de acuerdo, capacidad de negociación, capacidad de llegar a acuerdos en materia educativa, sí</w:t>
      </w:r>
      <w:r>
        <w:t>. P</w:t>
      </w:r>
      <w:r w:rsidRPr="005D44A4">
        <w:t xml:space="preserve">ero lo que le dije ayer en nuestra </w:t>
      </w:r>
      <w:r>
        <w:t xml:space="preserve">reunión, </w:t>
      </w:r>
      <w:r w:rsidRPr="005D44A4">
        <w:t xml:space="preserve">que es lo mismo que he dicho </w:t>
      </w:r>
      <w:r>
        <w:t>en m</w:t>
      </w:r>
      <w:r w:rsidRPr="005D44A4">
        <w:t>i primera intervención, no vamos a pasar</w:t>
      </w:r>
      <w:r>
        <w:t xml:space="preserve">, </w:t>
      </w:r>
      <w:r w:rsidRPr="005D44A4">
        <w:t xml:space="preserve">porque nuestros votos apoyan que mientras haya plazas públicas </w:t>
      </w:r>
      <w:r>
        <w:t xml:space="preserve">suficientes </w:t>
      </w:r>
      <w:r w:rsidRPr="005D44A4">
        <w:t>se concierte un solo aula más en Euskadi. Y eso es lo que ha pasado más de una vez en estos cuatro años y no</w:t>
      </w:r>
      <w:r>
        <w:t xml:space="preserve">… Con </w:t>
      </w:r>
      <w:r w:rsidRPr="005D44A4">
        <w:t>nuestros votos</w:t>
      </w:r>
      <w:r>
        <w:t>,</w:t>
      </w:r>
      <w:r w:rsidRPr="005D44A4">
        <w:t xml:space="preserve"> por lo menos</w:t>
      </w:r>
      <w:r>
        <w:t xml:space="preserve">, no vamos a permitirlo. </w:t>
      </w:r>
      <w:r>
        <w:rPr>
          <w:lang w:val="eu-ES"/>
        </w:rPr>
        <w:t>Eskerrik asko.</w:t>
      </w:r>
    </w:p>
    <w:p w:rsidR="00521820" w:rsidRDefault="00521820" w:rsidP="00FB28AD">
      <w:pPr>
        <w:pStyle w:val="Texto"/>
        <w:rPr>
          <w:lang w:val="eu-ES"/>
        </w:rPr>
      </w:pPr>
    </w:p>
    <w:p w:rsidR="00521820" w:rsidRDefault="00521820" w:rsidP="00FB28AD">
      <w:pPr>
        <w:pStyle w:val="Texto"/>
        <w:rPr>
          <w:lang w:val="eu-ES"/>
        </w:rPr>
      </w:pPr>
    </w:p>
    <w:p w:rsidR="00521820" w:rsidRDefault="00521820" w:rsidP="00FB28AD">
      <w:pPr>
        <w:pStyle w:val="Texto"/>
        <w:rPr>
          <w:lang w:val="eu-ES"/>
        </w:rPr>
      </w:pPr>
      <w:r>
        <w:rPr>
          <w:rFonts w:ascii="Futura Md BT" w:hAnsi="Futura Md BT"/>
          <w:lang w:val="eu-ES"/>
        </w:rPr>
        <w:t>LEHENDAKARIAK</w:t>
      </w:r>
      <w:r>
        <w:rPr>
          <w:lang w:val="eu-ES"/>
        </w:rPr>
        <w:t>: Eskerrik asko, Martínez Zatón jauna. EH Bildu taldearen ordezkaria, Ubera andrea, zurea da hitza.</w:t>
      </w:r>
    </w:p>
    <w:p w:rsidR="00521820" w:rsidRDefault="00521820" w:rsidP="00FB28AD">
      <w:pPr>
        <w:pStyle w:val="Texto"/>
        <w:rPr>
          <w:lang w:val="eu-ES"/>
        </w:rPr>
      </w:pPr>
    </w:p>
    <w:p w:rsidR="00521820" w:rsidRDefault="00521820" w:rsidP="00FB28AD">
      <w:pPr>
        <w:pStyle w:val="Texto"/>
        <w:rPr>
          <w:lang w:val="eu-ES"/>
        </w:rPr>
      </w:pPr>
    </w:p>
    <w:p w:rsidR="00521820" w:rsidRDefault="00521820" w:rsidP="00FB28AD">
      <w:pPr>
        <w:pStyle w:val="Texto"/>
        <w:rPr>
          <w:lang w:val="eu-ES"/>
        </w:rPr>
      </w:pPr>
      <w:r>
        <w:rPr>
          <w:rFonts w:ascii="Futura Md BT" w:hAnsi="Futura Md BT"/>
          <w:caps/>
          <w:lang w:val="eu-ES"/>
        </w:rPr>
        <w:t xml:space="preserve">ubera aranzeta </w:t>
      </w:r>
      <w:r>
        <w:rPr>
          <w:lang w:val="eu-ES"/>
        </w:rPr>
        <w:t xml:space="preserve">andreak: Begira, </w:t>
      </w:r>
      <w:r w:rsidRPr="00BF0C09">
        <w:rPr>
          <w:lang w:val="eu-ES"/>
        </w:rPr>
        <w:t>hauteskundeen markoa</w:t>
      </w:r>
      <w:r>
        <w:rPr>
          <w:lang w:val="eu-ES"/>
        </w:rPr>
        <w:t xml:space="preserve"> z</w:t>
      </w:r>
      <w:r w:rsidRPr="00BF0C09">
        <w:rPr>
          <w:lang w:val="eu-ES"/>
        </w:rPr>
        <w:t>uek jarri duzue</w:t>
      </w:r>
      <w:r>
        <w:rPr>
          <w:lang w:val="eu-ES"/>
        </w:rPr>
        <w:t>. E</w:t>
      </w:r>
      <w:r w:rsidRPr="00BF0C09">
        <w:rPr>
          <w:lang w:val="eu-ES"/>
        </w:rPr>
        <w:t xml:space="preserve">lkarrekin </w:t>
      </w:r>
      <w:r>
        <w:rPr>
          <w:lang w:val="eu-ES"/>
        </w:rPr>
        <w:t>A</w:t>
      </w:r>
      <w:r w:rsidRPr="00BF0C09">
        <w:rPr>
          <w:lang w:val="eu-ES"/>
        </w:rPr>
        <w:t>hal Duguk ekarri zuen proposamena Urkullu jaunak hauteskundeen iragarpena egin aurretik</w:t>
      </w:r>
      <w:r>
        <w:rPr>
          <w:lang w:val="eu-ES"/>
        </w:rPr>
        <w:t>. Beraz, ez duena balio da gaiari</w:t>
      </w:r>
      <w:r w:rsidRPr="00BF0C09">
        <w:rPr>
          <w:lang w:val="eu-ES"/>
        </w:rPr>
        <w:t xml:space="preserve"> heltzea </w:t>
      </w:r>
      <w:r>
        <w:rPr>
          <w:lang w:val="eu-ES"/>
        </w:rPr>
        <w:t xml:space="preserve">ez denean </w:t>
      </w:r>
      <w:r w:rsidRPr="00BF0C09">
        <w:rPr>
          <w:lang w:val="eu-ES"/>
        </w:rPr>
        <w:t>nahi hauteskundeen elektoralismoaren komodina erabiltzea, ez</w:t>
      </w:r>
      <w:r>
        <w:rPr>
          <w:lang w:val="eu-ES"/>
        </w:rPr>
        <w:t>?, m</w:t>
      </w:r>
      <w:r w:rsidRPr="00BF0C09">
        <w:rPr>
          <w:lang w:val="eu-ES"/>
        </w:rPr>
        <w:t>aiz gertatzen den bezala.</w:t>
      </w:r>
    </w:p>
    <w:p w:rsidR="00521820" w:rsidRDefault="00521820" w:rsidP="00FB28AD">
      <w:pPr>
        <w:pStyle w:val="Texto"/>
        <w:rPr>
          <w:lang w:val="eu-ES"/>
        </w:rPr>
      </w:pPr>
    </w:p>
    <w:p w:rsidR="00521820" w:rsidRDefault="00521820" w:rsidP="00FB28AD">
      <w:pPr>
        <w:pStyle w:val="Texto"/>
        <w:rPr>
          <w:lang w:val="eu-ES"/>
        </w:rPr>
      </w:pPr>
      <w:r w:rsidRPr="00BF0C09">
        <w:rPr>
          <w:lang w:val="eu-ES"/>
        </w:rPr>
        <w:t>Nik lehen</w:t>
      </w:r>
      <w:r>
        <w:rPr>
          <w:lang w:val="eu-ES"/>
        </w:rPr>
        <w:t>, lehenengo txandan zalantzan</w:t>
      </w:r>
      <w:r w:rsidRPr="00BF0C09">
        <w:rPr>
          <w:lang w:val="eu-ES"/>
        </w:rPr>
        <w:t xml:space="preserve"> jarri du</w:t>
      </w:r>
      <w:r>
        <w:rPr>
          <w:lang w:val="eu-ES"/>
        </w:rPr>
        <w:t>t. Ez nekien Gobernuak</w:t>
      </w:r>
      <w:r w:rsidRPr="00BF0C09">
        <w:rPr>
          <w:lang w:val="eu-ES"/>
        </w:rPr>
        <w:t xml:space="preserve"> inertzia bati jarraiki egiten ari den bere politika edo erabakiak hartzen ari den</w:t>
      </w:r>
      <w:r>
        <w:rPr>
          <w:lang w:val="eu-ES"/>
        </w:rPr>
        <w:t>. Eta Berriozabal and</w:t>
      </w:r>
      <w:r w:rsidRPr="00BF0C09">
        <w:rPr>
          <w:lang w:val="eu-ES"/>
        </w:rPr>
        <w:t xml:space="preserve">reak argi utzi dit </w:t>
      </w:r>
      <w:r>
        <w:rPr>
          <w:lang w:val="eu-ES"/>
        </w:rPr>
        <w:t xml:space="preserve">erabakiak hartzen ari zaretela. Ba, </w:t>
      </w:r>
      <w:r w:rsidRPr="00BF0C09">
        <w:rPr>
          <w:lang w:val="eu-ES"/>
        </w:rPr>
        <w:t>eskatu nahi dizuet</w:t>
      </w:r>
      <w:r>
        <w:rPr>
          <w:lang w:val="eu-ES"/>
        </w:rPr>
        <w:t>,</w:t>
      </w:r>
      <w:r w:rsidRPr="00BF0C09">
        <w:rPr>
          <w:lang w:val="eu-ES"/>
        </w:rPr>
        <w:t xml:space="preserve"> mesedez</w:t>
      </w:r>
      <w:r>
        <w:rPr>
          <w:lang w:val="eu-ES"/>
        </w:rPr>
        <w:t>,</w:t>
      </w:r>
      <w:r w:rsidRPr="00BF0C09">
        <w:rPr>
          <w:lang w:val="eu-ES"/>
        </w:rPr>
        <w:t xml:space="preserve"> erabakiak beste norabide batean hartzea</w:t>
      </w:r>
      <w:r>
        <w:rPr>
          <w:lang w:val="eu-ES"/>
        </w:rPr>
        <w:t xml:space="preserve"> zeren </w:t>
      </w:r>
      <w:r w:rsidRPr="00BF0C09">
        <w:rPr>
          <w:lang w:val="eu-ES"/>
        </w:rPr>
        <w:t>Hezkuntza suntsitzen ari zarete</w:t>
      </w:r>
      <w:r>
        <w:rPr>
          <w:lang w:val="eu-ES"/>
        </w:rPr>
        <w:t>. E</w:t>
      </w:r>
      <w:r w:rsidRPr="00BF0C09">
        <w:rPr>
          <w:lang w:val="eu-ES"/>
        </w:rPr>
        <w:t>kitatea</w:t>
      </w:r>
      <w:r>
        <w:rPr>
          <w:lang w:val="eu-ES"/>
        </w:rPr>
        <w:t xml:space="preserve">n atzerantz goaz eta emaitzetan, </w:t>
      </w:r>
      <w:r w:rsidRPr="00BF0C09">
        <w:rPr>
          <w:lang w:val="eu-ES"/>
        </w:rPr>
        <w:t>emaitzak ez dira izan beharko lirateke</w:t>
      </w:r>
      <w:r>
        <w:rPr>
          <w:lang w:val="eu-ES"/>
        </w:rPr>
        <w:t>enak.</w:t>
      </w:r>
    </w:p>
    <w:p w:rsidR="00521820" w:rsidRDefault="00521820" w:rsidP="00FB28AD">
      <w:pPr>
        <w:pStyle w:val="Texto"/>
        <w:rPr>
          <w:lang w:val="eu-ES"/>
        </w:rPr>
      </w:pPr>
    </w:p>
    <w:p w:rsidR="00521820" w:rsidRDefault="00521820" w:rsidP="00FB28AD">
      <w:pPr>
        <w:pStyle w:val="Texto"/>
        <w:rPr>
          <w:lang w:val="eu-ES"/>
        </w:rPr>
      </w:pPr>
      <w:r>
        <w:rPr>
          <w:lang w:val="eu-ES"/>
        </w:rPr>
        <w:t>E</w:t>
      </w:r>
      <w:r w:rsidRPr="00BF0C09">
        <w:rPr>
          <w:lang w:val="eu-ES"/>
        </w:rPr>
        <w:t>ta esan digute hitzetan ez galtzeko eta horren adibideak jarriko ditu</w:t>
      </w:r>
      <w:r>
        <w:rPr>
          <w:lang w:val="eu-ES"/>
        </w:rPr>
        <w:t xml:space="preserve">t. Hartzen diren </w:t>
      </w:r>
      <w:r w:rsidRPr="00BF0C09">
        <w:rPr>
          <w:lang w:val="eu-ES"/>
        </w:rPr>
        <w:t>erabakiak</w:t>
      </w:r>
      <w:r>
        <w:rPr>
          <w:lang w:val="eu-ES"/>
        </w:rPr>
        <w:t>, nora eramaten gaituzten eta zer ekartzen duten. Begira. Adibide bat, Durangon.</w:t>
      </w:r>
      <w:r w:rsidRPr="00BF0C09">
        <w:rPr>
          <w:lang w:val="eu-ES"/>
        </w:rPr>
        <w:t xml:space="preserve"> Durango</w:t>
      </w:r>
      <w:r>
        <w:rPr>
          <w:lang w:val="eu-ES"/>
        </w:rPr>
        <w:t>n Hau</w:t>
      </w:r>
      <w:r w:rsidRPr="00BF0C09">
        <w:rPr>
          <w:lang w:val="eu-ES"/>
        </w:rPr>
        <w:t>rreskola</w:t>
      </w:r>
      <w:r>
        <w:rPr>
          <w:lang w:val="eu-ES"/>
        </w:rPr>
        <w:t>k Partzuergoan e</w:t>
      </w:r>
      <w:r w:rsidRPr="00BF0C09">
        <w:rPr>
          <w:lang w:val="eu-ES"/>
        </w:rPr>
        <w:t>skaintza baino zazpi eskari gehiago zeuden</w:t>
      </w:r>
      <w:r>
        <w:rPr>
          <w:lang w:val="eu-ES"/>
        </w:rPr>
        <w:t>. O</w:t>
      </w:r>
      <w:r w:rsidRPr="00BF0C09">
        <w:rPr>
          <w:lang w:val="eu-ES"/>
        </w:rPr>
        <w:t xml:space="preserve">rduan, </w:t>
      </w:r>
      <w:r>
        <w:rPr>
          <w:lang w:val="eu-ES"/>
        </w:rPr>
        <w:t>Du</w:t>
      </w:r>
      <w:r w:rsidRPr="00BF0C09">
        <w:rPr>
          <w:lang w:val="eu-ES"/>
        </w:rPr>
        <w:t>rango</w:t>
      </w:r>
      <w:r>
        <w:rPr>
          <w:lang w:val="eu-ES"/>
        </w:rPr>
        <w:t>ko</w:t>
      </w:r>
      <w:r w:rsidRPr="00BF0C09">
        <w:rPr>
          <w:lang w:val="eu-ES"/>
        </w:rPr>
        <w:t xml:space="preserve"> Udal Gobernuak aurrekontuetan partida bat sartu zuen</w:t>
      </w:r>
      <w:r>
        <w:rPr>
          <w:lang w:val="eu-ES"/>
        </w:rPr>
        <w:t>,</w:t>
      </w:r>
      <w:r w:rsidRPr="00BF0C09">
        <w:rPr>
          <w:lang w:val="eu-ES"/>
        </w:rPr>
        <w:t xml:space="preserve"> prestutasuna agertu zuen obra egiteko</w:t>
      </w:r>
      <w:r>
        <w:rPr>
          <w:lang w:val="eu-ES"/>
        </w:rPr>
        <w:t xml:space="preserve"> </w:t>
      </w:r>
      <w:r w:rsidRPr="00BF0C09">
        <w:rPr>
          <w:lang w:val="eu-ES"/>
        </w:rPr>
        <w:t xml:space="preserve">erantzuna emateko. Badakizue, </w:t>
      </w:r>
      <w:r>
        <w:rPr>
          <w:lang w:val="eu-ES"/>
        </w:rPr>
        <w:t>18 milako euroko errentaren doakot</w:t>
      </w:r>
      <w:r w:rsidRPr="00BF0C09">
        <w:rPr>
          <w:lang w:val="eu-ES"/>
        </w:rPr>
        <w:t xml:space="preserve">asunarekin </w:t>
      </w:r>
      <w:r>
        <w:rPr>
          <w:lang w:val="eu-ES"/>
        </w:rPr>
        <w:t xml:space="preserve">eskariak </w:t>
      </w:r>
      <w:r w:rsidRPr="00BF0C09">
        <w:rPr>
          <w:lang w:val="eu-ES"/>
        </w:rPr>
        <w:t>handitu egin dira</w:t>
      </w:r>
      <w:r>
        <w:rPr>
          <w:lang w:val="eu-ES"/>
        </w:rPr>
        <w:t>. B</w:t>
      </w:r>
      <w:r w:rsidRPr="00BF0C09">
        <w:rPr>
          <w:lang w:val="eu-ES"/>
        </w:rPr>
        <w:t>a</w:t>
      </w:r>
      <w:r>
        <w:rPr>
          <w:lang w:val="eu-ES"/>
        </w:rPr>
        <w:t>,</w:t>
      </w:r>
      <w:r w:rsidRPr="00BF0C09">
        <w:rPr>
          <w:lang w:val="eu-ES"/>
        </w:rPr>
        <w:t xml:space="preserve"> gobernu </w:t>
      </w:r>
      <w:r>
        <w:rPr>
          <w:lang w:val="eu-ES"/>
        </w:rPr>
        <w:t xml:space="preserve">honek </w:t>
      </w:r>
      <w:r w:rsidRPr="00BF0C09">
        <w:rPr>
          <w:lang w:val="eu-ES"/>
        </w:rPr>
        <w:t>zer egin du</w:t>
      </w:r>
      <w:r>
        <w:rPr>
          <w:lang w:val="eu-ES"/>
        </w:rPr>
        <w:t>? Beste irizpide batzuk onartu</w:t>
      </w:r>
      <w:r w:rsidRPr="00BF0C09">
        <w:rPr>
          <w:lang w:val="eu-ES"/>
        </w:rPr>
        <w:t xml:space="preserve"> familia horiek nahi zuten ikastetxera e</w:t>
      </w:r>
      <w:r>
        <w:rPr>
          <w:lang w:val="eu-ES"/>
        </w:rPr>
        <w:t>z joateko. Eta (…) hiru kilometroren barruan H</w:t>
      </w:r>
      <w:r w:rsidRPr="00BF0C09">
        <w:rPr>
          <w:lang w:val="eu-ES"/>
        </w:rPr>
        <w:t>aurreskola Partzuergo</w:t>
      </w:r>
      <w:r>
        <w:rPr>
          <w:lang w:val="eu-ES"/>
        </w:rPr>
        <w:t>t</w:t>
      </w:r>
      <w:r w:rsidRPr="00BF0C09">
        <w:rPr>
          <w:lang w:val="eu-ES"/>
        </w:rPr>
        <w:t>an</w:t>
      </w:r>
      <w:r>
        <w:rPr>
          <w:lang w:val="eu-ES"/>
        </w:rPr>
        <w:t xml:space="preserve"> b</w:t>
      </w:r>
      <w:r w:rsidRPr="00BF0C09">
        <w:rPr>
          <w:lang w:val="eu-ES"/>
        </w:rPr>
        <w:t>este eskaria</w:t>
      </w:r>
      <w:r>
        <w:rPr>
          <w:lang w:val="eu-ES"/>
        </w:rPr>
        <w:t>k p</w:t>
      </w:r>
      <w:r w:rsidRPr="00BF0C09">
        <w:rPr>
          <w:lang w:val="eu-ES"/>
        </w:rPr>
        <w:t xml:space="preserve">lazak </w:t>
      </w:r>
      <w:r>
        <w:rPr>
          <w:lang w:val="eu-ES"/>
        </w:rPr>
        <w:t xml:space="preserve">hutsik </w:t>
      </w:r>
      <w:r w:rsidRPr="00BF0C09">
        <w:rPr>
          <w:lang w:val="eu-ES"/>
        </w:rPr>
        <w:t>baldin badaude, ba beste toki batetara joan behar dira. Orduan familiak bultzatzen dira zentro pribatuetara eta herritik kanpora</w:t>
      </w:r>
      <w:r>
        <w:rPr>
          <w:lang w:val="eu-ES"/>
        </w:rPr>
        <w:t>. Eta hori erabaki bat da. Ho</w:t>
      </w:r>
      <w:r w:rsidRPr="00BF0C09">
        <w:rPr>
          <w:lang w:val="eu-ES"/>
        </w:rPr>
        <w:t>ri erabaki bat</w:t>
      </w:r>
      <w:r>
        <w:rPr>
          <w:lang w:val="eu-ES"/>
        </w:rPr>
        <w:t xml:space="preserve"> e</w:t>
      </w:r>
      <w:r w:rsidRPr="00BF0C09">
        <w:rPr>
          <w:lang w:val="eu-ES"/>
        </w:rPr>
        <w:t>ta hori ez da eskola publikoaren aldeko erabaki bat.</w:t>
      </w:r>
    </w:p>
    <w:p w:rsidR="00521820" w:rsidRDefault="00521820" w:rsidP="00FB28AD">
      <w:pPr>
        <w:pStyle w:val="Texto"/>
        <w:rPr>
          <w:lang w:val="eu-ES"/>
        </w:rPr>
      </w:pPr>
    </w:p>
    <w:p w:rsidR="00521820" w:rsidRDefault="00521820" w:rsidP="00FB28AD">
      <w:pPr>
        <w:pStyle w:val="Texto"/>
        <w:rPr>
          <w:lang w:val="eu-ES"/>
        </w:rPr>
      </w:pPr>
      <w:r w:rsidRPr="00BF0C09">
        <w:rPr>
          <w:lang w:val="eu-ES"/>
        </w:rPr>
        <w:t>Gero, eskola publikoaren aldeko kanpaina</w:t>
      </w:r>
      <w:r>
        <w:rPr>
          <w:lang w:val="eu-ES"/>
        </w:rPr>
        <w:t>. Iazko kanpaina berbera. A</w:t>
      </w:r>
      <w:r w:rsidRPr="00BF0C09">
        <w:rPr>
          <w:lang w:val="eu-ES"/>
        </w:rPr>
        <w:t xml:space="preserve">urkezpen </w:t>
      </w:r>
      <w:r>
        <w:rPr>
          <w:lang w:val="eu-ES"/>
        </w:rPr>
        <w:t xml:space="preserve">plotterrean ere iazko data, papertxo batekin estalita. Hori </w:t>
      </w:r>
      <w:r w:rsidRPr="00BF0C09">
        <w:rPr>
          <w:lang w:val="eu-ES"/>
        </w:rPr>
        <w:t>erabaki bat da</w:t>
      </w:r>
      <w:r>
        <w:rPr>
          <w:lang w:val="eu-ES"/>
        </w:rPr>
        <w:t>?</w:t>
      </w:r>
      <w:r w:rsidRPr="00BF0C09">
        <w:rPr>
          <w:lang w:val="eu-ES"/>
        </w:rPr>
        <w:t xml:space="preserve"> </w:t>
      </w:r>
      <w:r>
        <w:rPr>
          <w:lang w:val="eu-ES"/>
        </w:rPr>
        <w:t>H</w:t>
      </w:r>
      <w:r w:rsidRPr="00BF0C09">
        <w:rPr>
          <w:lang w:val="eu-ES"/>
        </w:rPr>
        <w:t xml:space="preserve">ori erabaki bat </w:t>
      </w:r>
      <w:r>
        <w:rPr>
          <w:lang w:val="eu-ES"/>
        </w:rPr>
        <w:t>da. B</w:t>
      </w:r>
      <w:r w:rsidRPr="00BF0C09">
        <w:rPr>
          <w:lang w:val="eu-ES"/>
        </w:rPr>
        <w:t>este bat</w:t>
      </w:r>
      <w:r>
        <w:rPr>
          <w:lang w:val="eu-ES"/>
        </w:rPr>
        <w:t>,</w:t>
      </w:r>
      <w:r w:rsidRPr="00BF0C09">
        <w:rPr>
          <w:lang w:val="eu-ES"/>
        </w:rPr>
        <w:t xml:space="preserve"> Bidebieta</w:t>
      </w:r>
      <w:r>
        <w:rPr>
          <w:lang w:val="eu-ES"/>
        </w:rPr>
        <w:t>. Bidebieta zuek erabaki zenuten 2007an matrikulazioa ixtea. Hona ekarri genuen, p</w:t>
      </w:r>
      <w:r w:rsidRPr="00BF0C09">
        <w:rPr>
          <w:lang w:val="eu-ES"/>
        </w:rPr>
        <w:t>roposamenak egin genituen</w:t>
      </w:r>
      <w:r>
        <w:rPr>
          <w:lang w:val="eu-ES"/>
        </w:rPr>
        <w:t>,</w:t>
      </w:r>
      <w:r w:rsidRPr="00BF0C09">
        <w:rPr>
          <w:lang w:val="eu-ES"/>
        </w:rPr>
        <w:t xml:space="preserve"> bertara joan </w:t>
      </w:r>
      <w:r>
        <w:rPr>
          <w:lang w:val="eu-ES"/>
        </w:rPr>
        <w:t>ginen, bertako h</w:t>
      </w:r>
      <w:r w:rsidRPr="00BF0C09">
        <w:rPr>
          <w:lang w:val="eu-ES"/>
        </w:rPr>
        <w:t>ezkuntza komunitatea</w:t>
      </w:r>
      <w:r>
        <w:rPr>
          <w:lang w:val="eu-ES"/>
        </w:rPr>
        <w:t>. A</w:t>
      </w:r>
      <w:r w:rsidRPr="00BF0C09">
        <w:rPr>
          <w:lang w:val="eu-ES"/>
        </w:rPr>
        <w:t>tzo hemen egon ziren</w:t>
      </w:r>
      <w:r>
        <w:rPr>
          <w:lang w:val="eu-ES"/>
        </w:rPr>
        <w:t>. B</w:t>
      </w:r>
      <w:r w:rsidRPr="00BF0C09">
        <w:rPr>
          <w:lang w:val="eu-ES"/>
        </w:rPr>
        <w:t>eraiei konpromisoak eskatu zitzaizkien. Beraiek bete dute</w:t>
      </w:r>
      <w:r>
        <w:rPr>
          <w:lang w:val="eu-ES"/>
        </w:rPr>
        <w:t xml:space="preserve">. </w:t>
      </w:r>
      <w:r w:rsidRPr="00BF0C09">
        <w:rPr>
          <w:lang w:val="eu-ES"/>
        </w:rPr>
        <w:t>Hezkuntza Saila</w:t>
      </w:r>
      <w:r>
        <w:rPr>
          <w:lang w:val="eu-ES"/>
        </w:rPr>
        <w:t>?</w:t>
      </w:r>
      <w:r w:rsidRPr="00BF0C09">
        <w:rPr>
          <w:lang w:val="eu-ES"/>
        </w:rPr>
        <w:t xml:space="preserve"> </w:t>
      </w:r>
      <w:r>
        <w:rPr>
          <w:lang w:val="eu-ES"/>
        </w:rPr>
        <w:t>E</w:t>
      </w:r>
      <w:r w:rsidRPr="00BF0C09">
        <w:rPr>
          <w:lang w:val="eu-ES"/>
        </w:rPr>
        <w:t>ta dena izan da atzetik</w:t>
      </w:r>
      <w:r>
        <w:rPr>
          <w:lang w:val="eu-ES"/>
        </w:rPr>
        <w:t xml:space="preserve"> b</w:t>
      </w:r>
      <w:r w:rsidRPr="00BF0C09">
        <w:rPr>
          <w:lang w:val="eu-ES"/>
        </w:rPr>
        <w:t>este jende bat lanean aritu behar izan da proposamenak egiten eta zuei behar</w:t>
      </w:r>
      <w:r>
        <w:rPr>
          <w:lang w:val="eu-ES"/>
        </w:rPr>
        <w:t>tzen. Behartzen erabakiak aldatzen.</w:t>
      </w:r>
    </w:p>
    <w:p w:rsidR="00521820" w:rsidRDefault="00521820" w:rsidP="00FB28AD">
      <w:pPr>
        <w:pStyle w:val="Texto"/>
        <w:rPr>
          <w:lang w:val="eu-ES"/>
        </w:rPr>
      </w:pPr>
    </w:p>
    <w:p w:rsidR="00521820" w:rsidRDefault="00521820" w:rsidP="00FB28AD">
      <w:pPr>
        <w:pStyle w:val="Texto"/>
        <w:rPr>
          <w:lang w:val="eu-ES"/>
        </w:rPr>
      </w:pPr>
      <w:r w:rsidRPr="00BF0C09">
        <w:rPr>
          <w:lang w:val="eu-ES"/>
        </w:rPr>
        <w:t>Mina del Morro</w:t>
      </w:r>
      <w:r>
        <w:rPr>
          <w:lang w:val="eu-ES"/>
        </w:rPr>
        <w:t>. B</w:t>
      </w:r>
      <w:r w:rsidRPr="00BF0C09">
        <w:rPr>
          <w:lang w:val="eu-ES"/>
        </w:rPr>
        <w:t>erdina</w:t>
      </w:r>
      <w:r>
        <w:rPr>
          <w:lang w:val="eu-ES"/>
        </w:rPr>
        <w:t>.</w:t>
      </w:r>
      <w:r w:rsidRPr="00BF0C09">
        <w:rPr>
          <w:lang w:val="eu-ES"/>
        </w:rPr>
        <w:t xml:space="preserve"> Hezkun</w:t>
      </w:r>
      <w:r>
        <w:rPr>
          <w:lang w:val="eu-ES"/>
        </w:rPr>
        <w:t xml:space="preserve">tza Sailak erabakitzen du ixtea. Beti ahulenen </w:t>
      </w:r>
      <w:r w:rsidRPr="00BF0C09">
        <w:rPr>
          <w:lang w:val="eu-ES"/>
        </w:rPr>
        <w:t>kaltetan. Beti ahulenak bazterrean utzi</w:t>
      </w:r>
      <w:r>
        <w:rPr>
          <w:lang w:val="eu-ES"/>
        </w:rPr>
        <w:t>z. E</w:t>
      </w:r>
      <w:r w:rsidRPr="00BF0C09">
        <w:rPr>
          <w:lang w:val="eu-ES"/>
        </w:rPr>
        <w:t>ta</w:t>
      </w:r>
      <w:r>
        <w:rPr>
          <w:lang w:val="eu-ES"/>
        </w:rPr>
        <w:t xml:space="preserve"> </w:t>
      </w:r>
      <w:r w:rsidRPr="00BF0C09">
        <w:rPr>
          <w:lang w:val="eu-ES"/>
        </w:rPr>
        <w:t>bazterketa egoeran dauden</w:t>
      </w:r>
      <w:r>
        <w:rPr>
          <w:lang w:val="eu-ES"/>
        </w:rPr>
        <w:t>ak,</w:t>
      </w:r>
      <w:r w:rsidRPr="00BF0C09">
        <w:rPr>
          <w:lang w:val="eu-ES"/>
        </w:rPr>
        <w:t xml:space="preserve"> pobrezia egoeran, pobrez</w:t>
      </w:r>
      <w:r>
        <w:rPr>
          <w:lang w:val="eu-ES"/>
        </w:rPr>
        <w:t>i</w:t>
      </w:r>
      <w:r w:rsidRPr="00BF0C09">
        <w:rPr>
          <w:lang w:val="eu-ES"/>
        </w:rPr>
        <w:t>a arriskuan egon daitezkeenak</w:t>
      </w:r>
      <w:r>
        <w:rPr>
          <w:lang w:val="eu-ES"/>
        </w:rPr>
        <w:t>..</w:t>
      </w:r>
      <w:r w:rsidRPr="00BF0C09">
        <w:rPr>
          <w:lang w:val="eu-ES"/>
        </w:rPr>
        <w:t>. Hor inbertitu behar da. Hor behar dugu hezkuntza sendoa. Behar dugu eskola publiko indartsu bat eta hor lagundu behar dugu</w:t>
      </w:r>
      <w:r>
        <w:rPr>
          <w:lang w:val="eu-ES"/>
        </w:rPr>
        <w:t>. Ba, ez. Horiek itxi.</w:t>
      </w:r>
      <w:r w:rsidRPr="00BF0C09">
        <w:rPr>
          <w:lang w:val="eu-ES"/>
        </w:rPr>
        <w:t xml:space="preserve"> Hor</w:t>
      </w:r>
      <w:r>
        <w:rPr>
          <w:lang w:val="eu-ES"/>
        </w:rPr>
        <w:t xml:space="preserve">iek </w:t>
      </w:r>
      <w:r w:rsidRPr="00BF0C09">
        <w:rPr>
          <w:lang w:val="eu-ES"/>
        </w:rPr>
        <w:t>itxi</w:t>
      </w:r>
      <w:r>
        <w:rPr>
          <w:lang w:val="eu-ES"/>
        </w:rPr>
        <w:t>. Eta agian ikastetxe horiek itxi behar dira baina erabakiak adostuak izan behar dira eta behar den bezala planifikatuak benetan auzo horretan eskola publiko sendo bat egoteko, aukera berdintasuna bermatzeko eta segregazioari aurre egiteko.</w:t>
      </w:r>
    </w:p>
    <w:p w:rsidR="00521820" w:rsidRDefault="00521820" w:rsidP="00FB28AD">
      <w:pPr>
        <w:pStyle w:val="Texto"/>
        <w:rPr>
          <w:lang w:val="eu-ES"/>
        </w:rPr>
      </w:pPr>
    </w:p>
    <w:p w:rsidR="00521820" w:rsidRDefault="00521820" w:rsidP="00FB28AD">
      <w:pPr>
        <w:pStyle w:val="Texto"/>
        <w:rPr>
          <w:lang w:val="eu-ES"/>
        </w:rPr>
      </w:pPr>
      <w:r>
        <w:rPr>
          <w:lang w:val="eu-ES"/>
        </w:rPr>
        <w:t>Beste adibide bat</w:t>
      </w:r>
      <w:r w:rsidRPr="00BF0C09">
        <w:rPr>
          <w:lang w:val="eu-ES"/>
        </w:rPr>
        <w:t>, berriki egon garena</w:t>
      </w:r>
      <w:r>
        <w:rPr>
          <w:lang w:val="eu-ES"/>
        </w:rPr>
        <w:t xml:space="preserve">. Artatse, </w:t>
      </w:r>
      <w:r w:rsidRPr="00BF0C09">
        <w:rPr>
          <w:lang w:val="eu-ES"/>
        </w:rPr>
        <w:t>Otxarkoaga, Txurdinaga</w:t>
      </w:r>
      <w:r>
        <w:rPr>
          <w:lang w:val="eu-ES"/>
        </w:rPr>
        <w:t>…</w:t>
      </w:r>
      <w:r w:rsidRPr="00BF0C09">
        <w:rPr>
          <w:lang w:val="eu-ES"/>
        </w:rPr>
        <w:t xml:space="preserve"> izugarrizko lana. Ba zuek erabaki zenuten orain dela pare bat urte gizarte-laguntzaileak </w:t>
      </w:r>
      <w:r>
        <w:rPr>
          <w:lang w:val="eu-ES"/>
        </w:rPr>
        <w:t xml:space="preserve">RPT-tik kentzea, kriston </w:t>
      </w:r>
      <w:r w:rsidRPr="00BF0C09">
        <w:rPr>
          <w:lang w:val="eu-ES"/>
        </w:rPr>
        <w:t xml:space="preserve">lana egiten dutenean eta laguntzen dutenean hezkuntza bideratzen eta </w:t>
      </w:r>
      <w:r>
        <w:rPr>
          <w:lang w:val="eu-ES"/>
        </w:rPr>
        <w:t xml:space="preserve">(…) </w:t>
      </w:r>
      <w:r w:rsidRPr="00BF0C09">
        <w:rPr>
          <w:lang w:val="eu-ES"/>
        </w:rPr>
        <w:t xml:space="preserve">egiten. </w:t>
      </w:r>
      <w:r>
        <w:rPr>
          <w:lang w:val="eu-ES"/>
        </w:rPr>
        <w:t xml:space="preserve">Hor </w:t>
      </w:r>
      <w:r w:rsidRPr="00BF0C09">
        <w:rPr>
          <w:lang w:val="eu-ES"/>
        </w:rPr>
        <w:t>ere propo</w:t>
      </w:r>
      <w:r>
        <w:rPr>
          <w:lang w:val="eu-ES"/>
        </w:rPr>
        <w:t>samen bat aurkeztu behar izan genu</w:t>
      </w:r>
      <w:r w:rsidRPr="00BF0C09">
        <w:rPr>
          <w:lang w:val="eu-ES"/>
        </w:rPr>
        <w:t>en, ebaluazio bat, por cierto, oraindik egin gabe dagoena eta gizarte laguntzaileekin kontatu gabe</w:t>
      </w:r>
      <w:r>
        <w:rPr>
          <w:lang w:val="eu-ES"/>
        </w:rPr>
        <w:t>.</w:t>
      </w:r>
    </w:p>
    <w:p w:rsidR="00521820" w:rsidRDefault="00521820" w:rsidP="00FB28AD">
      <w:pPr>
        <w:pStyle w:val="Texto"/>
        <w:rPr>
          <w:lang w:val="eu-ES"/>
        </w:rPr>
      </w:pPr>
    </w:p>
    <w:p w:rsidR="00521820" w:rsidRDefault="00521820" w:rsidP="00EF6E84">
      <w:pPr>
        <w:pStyle w:val="Texto"/>
        <w:rPr>
          <w:lang w:val="eu-ES"/>
        </w:rPr>
      </w:pPr>
      <w:r>
        <w:rPr>
          <w:lang w:val="eu-ES"/>
        </w:rPr>
        <w:t>E</w:t>
      </w:r>
      <w:r w:rsidRPr="00BF0C09">
        <w:rPr>
          <w:lang w:val="eu-ES"/>
        </w:rPr>
        <w:t>ta dena horrela</w:t>
      </w:r>
      <w:r>
        <w:rPr>
          <w:lang w:val="eu-ES"/>
        </w:rPr>
        <w:t>. E</w:t>
      </w:r>
      <w:r w:rsidRPr="00BF0C09">
        <w:rPr>
          <w:lang w:val="eu-ES"/>
        </w:rPr>
        <w:t xml:space="preserve">ta </w:t>
      </w:r>
      <w:r>
        <w:rPr>
          <w:lang w:val="eu-ES"/>
        </w:rPr>
        <w:t xml:space="preserve">adibide </w:t>
      </w:r>
      <w:r w:rsidRPr="00BF0C09">
        <w:rPr>
          <w:lang w:val="eu-ES"/>
        </w:rPr>
        <w:t>gehiago jarri ditzake</w:t>
      </w:r>
      <w:r>
        <w:rPr>
          <w:lang w:val="eu-ES"/>
        </w:rPr>
        <w:t>t. Eta horiek ez dira hitzak. Dira datuak. Datu objektiboak, gertatzen ari dena. Zenbat ikastetxe bisitatu ditugu. Zenbat lan egin dugu. Lan asko egin dugu. Eta akordioak ere. Eta akordio onak ere.</w:t>
      </w:r>
    </w:p>
    <w:p w:rsidR="00521820" w:rsidRDefault="00521820" w:rsidP="00EF6E84">
      <w:pPr>
        <w:pStyle w:val="Texto"/>
        <w:rPr>
          <w:lang w:val="eu-ES"/>
        </w:rPr>
      </w:pPr>
    </w:p>
    <w:p w:rsidR="00521820" w:rsidRDefault="00521820" w:rsidP="00EF6E84">
      <w:pPr>
        <w:pStyle w:val="Texto"/>
        <w:rPr>
          <w:lang w:val="eu-ES"/>
        </w:rPr>
      </w:pPr>
      <w:r>
        <w:rPr>
          <w:lang w:val="eu-ES"/>
        </w:rPr>
        <w:t xml:space="preserve">Eta eskola publikoaren kalitatea </w:t>
      </w:r>
      <w:r w:rsidRPr="00BF0C09">
        <w:rPr>
          <w:lang w:val="eu-ES"/>
        </w:rPr>
        <w:t>ona da. Hori inork ez du zalantzan jartzen</w:t>
      </w:r>
      <w:r>
        <w:rPr>
          <w:lang w:val="eu-ES"/>
        </w:rPr>
        <w:t>, Bengoechea andrea, lehen esan dudan bezala. Z</w:t>
      </w:r>
      <w:r w:rsidRPr="00BF0C09">
        <w:rPr>
          <w:lang w:val="eu-ES"/>
        </w:rPr>
        <w:t>oritxarrez</w:t>
      </w:r>
      <w:r>
        <w:rPr>
          <w:lang w:val="eu-ES"/>
        </w:rPr>
        <w:t>,</w:t>
      </w:r>
      <w:r w:rsidRPr="00BF0C09">
        <w:rPr>
          <w:lang w:val="eu-ES"/>
        </w:rPr>
        <w:t xml:space="preserve"> gertatzen ari dena da </w:t>
      </w:r>
      <w:r>
        <w:rPr>
          <w:lang w:val="eu-ES"/>
        </w:rPr>
        <w:t xml:space="preserve">bai sare </w:t>
      </w:r>
      <w:r w:rsidRPr="00BF0C09">
        <w:rPr>
          <w:lang w:val="eu-ES"/>
        </w:rPr>
        <w:t>batean zein bestean emaitzak antzerakoak direla. Bietan</w:t>
      </w:r>
      <w:r>
        <w:rPr>
          <w:lang w:val="eu-ES"/>
        </w:rPr>
        <w:t>. Ik</w:t>
      </w:r>
      <w:r w:rsidRPr="00BF0C09">
        <w:rPr>
          <w:lang w:val="eu-ES"/>
        </w:rPr>
        <w:t>usi ebaluazio</w:t>
      </w:r>
      <w:r>
        <w:rPr>
          <w:lang w:val="eu-ES"/>
        </w:rPr>
        <w:t xml:space="preserve"> </w:t>
      </w:r>
      <w:r w:rsidRPr="00BF0C09">
        <w:rPr>
          <w:lang w:val="eu-ES"/>
        </w:rPr>
        <w:t>diagnostiko</w:t>
      </w:r>
      <w:r>
        <w:rPr>
          <w:lang w:val="eu-ES"/>
        </w:rPr>
        <w:t>a, ISEI-IVEI-rena. Hezkuntza Sailaren Instinturena.</w:t>
      </w:r>
    </w:p>
    <w:p w:rsidR="00521820" w:rsidRDefault="00521820" w:rsidP="00EF6E84">
      <w:pPr>
        <w:pStyle w:val="Texto"/>
        <w:rPr>
          <w:lang w:val="eu-ES"/>
        </w:rPr>
      </w:pPr>
    </w:p>
    <w:p w:rsidR="00521820" w:rsidRPr="00BF0C09" w:rsidRDefault="00521820" w:rsidP="00EF6E84">
      <w:pPr>
        <w:pStyle w:val="Texto"/>
        <w:rPr>
          <w:lang w:val="eu-ES"/>
        </w:rPr>
      </w:pPr>
      <w:r>
        <w:rPr>
          <w:lang w:val="eu-ES"/>
        </w:rPr>
        <w:t>Gure Hezkuntza sistema enpresa b</w:t>
      </w:r>
      <w:r w:rsidRPr="00BF0C09">
        <w:rPr>
          <w:lang w:val="eu-ES"/>
        </w:rPr>
        <w:t>ate</w:t>
      </w:r>
      <w:r>
        <w:rPr>
          <w:lang w:val="eu-ES"/>
        </w:rPr>
        <w:t>an e</w:t>
      </w:r>
      <w:r w:rsidRPr="00BF0C09">
        <w:rPr>
          <w:lang w:val="eu-ES"/>
        </w:rPr>
        <w:t>do bestea</w:t>
      </w:r>
      <w:r>
        <w:rPr>
          <w:lang w:val="eu-ES"/>
        </w:rPr>
        <w:t>n</w:t>
      </w:r>
      <w:r w:rsidRPr="00BF0C09">
        <w:rPr>
          <w:lang w:val="eu-ES"/>
        </w:rPr>
        <w:t xml:space="preserve"> ez dago osasuntsu</w:t>
      </w:r>
      <w:r>
        <w:rPr>
          <w:lang w:val="eu-ES"/>
        </w:rPr>
        <w:t>. E</w:t>
      </w:r>
      <w:r w:rsidRPr="00BF0C09">
        <w:rPr>
          <w:lang w:val="eu-ES"/>
        </w:rPr>
        <w:t>z dago osasuntsu</w:t>
      </w:r>
      <w:r>
        <w:rPr>
          <w:lang w:val="eu-ES"/>
        </w:rPr>
        <w:t>. E</w:t>
      </w:r>
      <w:r w:rsidRPr="00BF0C09">
        <w:rPr>
          <w:lang w:val="eu-ES"/>
        </w:rPr>
        <w:t>ta hor esku</w:t>
      </w:r>
      <w:r>
        <w:rPr>
          <w:lang w:val="eu-ES"/>
        </w:rPr>
        <w:t>a</w:t>
      </w:r>
      <w:r w:rsidRPr="00BF0C09">
        <w:rPr>
          <w:lang w:val="eu-ES"/>
        </w:rPr>
        <w:t xml:space="preserve"> hartu behar da</w:t>
      </w:r>
      <w:r>
        <w:rPr>
          <w:lang w:val="eu-ES"/>
        </w:rPr>
        <w:t>,</w:t>
      </w:r>
      <w:r w:rsidRPr="00BF0C09">
        <w:rPr>
          <w:lang w:val="eu-ES"/>
        </w:rPr>
        <w:t xml:space="preserve"> interbenitu behar da</w:t>
      </w:r>
      <w:r>
        <w:rPr>
          <w:lang w:val="eu-ES"/>
        </w:rPr>
        <w:t>. E</w:t>
      </w:r>
      <w:r w:rsidRPr="00BF0C09">
        <w:rPr>
          <w:lang w:val="eu-ES"/>
        </w:rPr>
        <w:t>ta beste erabaki batzuk bultzatu behar dira. Zeren momentu honetan dugun sistemak lehengo garai bati</w:t>
      </w:r>
      <w:r>
        <w:rPr>
          <w:lang w:val="eu-ES"/>
        </w:rPr>
        <w:t>,</w:t>
      </w:r>
      <w:r w:rsidRPr="00BF0C09">
        <w:rPr>
          <w:lang w:val="eu-ES"/>
        </w:rPr>
        <w:t xml:space="preserve"> lehengo gizarte bati erantzuten diolako</w:t>
      </w:r>
      <w:r>
        <w:rPr>
          <w:lang w:val="eu-ES"/>
        </w:rPr>
        <w:t>. E</w:t>
      </w:r>
      <w:r w:rsidRPr="00BF0C09">
        <w:rPr>
          <w:lang w:val="eu-ES"/>
        </w:rPr>
        <w:t>ta garaiak aldatu dira</w:t>
      </w:r>
      <w:r>
        <w:rPr>
          <w:lang w:val="eu-ES"/>
        </w:rPr>
        <w:t>, g</w:t>
      </w:r>
      <w:r w:rsidRPr="00BF0C09">
        <w:rPr>
          <w:lang w:val="eu-ES"/>
        </w:rPr>
        <w:t>izartea aldatu da</w:t>
      </w:r>
      <w:r>
        <w:rPr>
          <w:lang w:val="eu-ES"/>
        </w:rPr>
        <w:t>…</w:t>
      </w:r>
    </w:p>
    <w:p w:rsidR="00521820" w:rsidRDefault="00521820" w:rsidP="0043121F">
      <w:pPr>
        <w:pStyle w:val="Texto"/>
      </w:pPr>
    </w:p>
    <w:p w:rsidR="00521820" w:rsidRPr="00A00CA0" w:rsidRDefault="00521820" w:rsidP="0043121F">
      <w:pPr>
        <w:pStyle w:val="Texto"/>
      </w:pPr>
      <w:r>
        <w:t>(42. zintaren amaiera)</w:t>
      </w:r>
    </w:p>
    <w:p w:rsidR="00521820" w:rsidRPr="00FD4E5E" w:rsidRDefault="00521820" w:rsidP="0063493D">
      <w:pPr>
        <w:pStyle w:val="Texto"/>
        <w:rPr>
          <w:lang w:val="eu-ES"/>
        </w:rPr>
      </w:pPr>
      <w:r w:rsidRPr="00FD4E5E">
        <w:rPr>
          <w:lang w:val="eu-ES"/>
        </w:rPr>
        <w:t>(43. zintaren hasiera)</w:t>
      </w:r>
    </w:p>
    <w:p w:rsidR="00521820" w:rsidRPr="00FD4E5E" w:rsidRDefault="00521820" w:rsidP="0063493D">
      <w:pPr>
        <w:pStyle w:val="Texto"/>
        <w:rPr>
          <w:lang w:val="eu-ES"/>
        </w:rPr>
      </w:pPr>
    </w:p>
    <w:p w:rsidR="00521820" w:rsidRDefault="00521820" w:rsidP="0063493D">
      <w:pPr>
        <w:pStyle w:val="Texto"/>
        <w:rPr>
          <w:lang w:val="eu-ES"/>
        </w:rPr>
      </w:pPr>
      <w:r w:rsidRPr="00FD4E5E">
        <w:rPr>
          <w:lang w:val="eu-ES"/>
        </w:rPr>
        <w:t xml:space="preserve">… </w:t>
      </w:r>
      <w:r>
        <w:rPr>
          <w:lang w:val="eu-ES"/>
        </w:rPr>
        <w:t>d</w:t>
      </w:r>
      <w:r w:rsidRPr="00FD4E5E">
        <w:rPr>
          <w:lang w:val="eu-ES"/>
        </w:rPr>
        <w:t>ira</w:t>
      </w:r>
      <w:r>
        <w:rPr>
          <w:lang w:val="eu-ES"/>
        </w:rPr>
        <w:t>.</w:t>
      </w:r>
      <w:r w:rsidRPr="00FD4E5E">
        <w:rPr>
          <w:lang w:val="eu-ES"/>
        </w:rPr>
        <w:t xml:space="preserve"> </w:t>
      </w:r>
      <w:r>
        <w:rPr>
          <w:lang w:val="eu-ES"/>
        </w:rPr>
        <w:t>Z</w:t>
      </w:r>
      <w:r w:rsidRPr="00FD4E5E">
        <w:rPr>
          <w:lang w:val="eu-ES"/>
        </w:rPr>
        <w:t>eren</w:t>
      </w:r>
      <w:r>
        <w:rPr>
          <w:lang w:val="eu-ES"/>
        </w:rPr>
        <w:t>,</w:t>
      </w:r>
      <w:r w:rsidRPr="00FD4E5E">
        <w:rPr>
          <w:lang w:val="eu-ES"/>
        </w:rPr>
        <w:t xml:space="preserve"> momentu honetan dugun sistemak lehengo garai bati</w:t>
      </w:r>
      <w:r>
        <w:rPr>
          <w:lang w:val="eu-ES"/>
        </w:rPr>
        <w:t>,</w:t>
      </w:r>
      <w:r w:rsidRPr="00FD4E5E">
        <w:rPr>
          <w:lang w:val="eu-ES"/>
        </w:rPr>
        <w:t xml:space="preserve"> lehengo gizarte bati erantzuten diolako</w:t>
      </w:r>
      <w:r>
        <w:rPr>
          <w:lang w:val="eu-ES"/>
        </w:rPr>
        <w:t>.</w:t>
      </w:r>
      <w:r w:rsidRPr="00FD4E5E">
        <w:rPr>
          <w:lang w:val="eu-ES"/>
        </w:rPr>
        <w:t xml:space="preserve"> </w:t>
      </w:r>
      <w:r>
        <w:rPr>
          <w:lang w:val="eu-ES"/>
        </w:rPr>
        <w:t>E</w:t>
      </w:r>
      <w:r w:rsidRPr="00FD4E5E">
        <w:rPr>
          <w:lang w:val="eu-ES"/>
        </w:rPr>
        <w:t>ta garaiak aldatu dira, gizartea aldatu da eta beste erantzun batzuk behar ditugu</w:t>
      </w:r>
      <w:r>
        <w:rPr>
          <w:lang w:val="eu-ES"/>
        </w:rPr>
        <w:t>. Eta hor</w:t>
      </w:r>
      <w:r w:rsidRPr="00FD4E5E">
        <w:rPr>
          <w:lang w:val="eu-ES"/>
        </w:rPr>
        <w:t xml:space="preserve"> planifikazioak izugarrizko garrantzitsua</w:t>
      </w:r>
      <w:r>
        <w:rPr>
          <w:lang w:val="eu-ES"/>
        </w:rPr>
        <w:t xml:space="preserve"> da. Ez da planifikatu. Noski,</w:t>
      </w:r>
      <w:r w:rsidRPr="00FD4E5E">
        <w:rPr>
          <w:lang w:val="eu-ES"/>
        </w:rPr>
        <w:t xml:space="preserve"> eskola mapa pixkatxo bat</w:t>
      </w:r>
      <w:r>
        <w:rPr>
          <w:lang w:val="eu-ES"/>
        </w:rPr>
        <w:t>,</w:t>
      </w:r>
      <w:r w:rsidRPr="00FD4E5E">
        <w:rPr>
          <w:lang w:val="eu-ES"/>
        </w:rPr>
        <w:t xml:space="preserve"> zertxobait aldatu dela, baina partxeoak</w:t>
      </w:r>
      <w:r>
        <w:rPr>
          <w:lang w:val="eu-ES"/>
        </w:rPr>
        <w:t>,</w:t>
      </w:r>
      <w:r w:rsidRPr="00FD4E5E">
        <w:rPr>
          <w:lang w:val="eu-ES"/>
        </w:rPr>
        <w:t xml:space="preserve"> eta hemen behar dugu planifikazioa</w:t>
      </w:r>
      <w:r>
        <w:rPr>
          <w:lang w:val="eu-ES"/>
        </w:rPr>
        <w:t>.</w:t>
      </w:r>
    </w:p>
    <w:p w:rsidR="00521820" w:rsidRDefault="00521820" w:rsidP="0063493D">
      <w:pPr>
        <w:pStyle w:val="Texto"/>
        <w:rPr>
          <w:lang w:val="eu-ES"/>
        </w:rPr>
      </w:pPr>
    </w:p>
    <w:p w:rsidR="00521820" w:rsidRDefault="00521820" w:rsidP="0063493D">
      <w:pPr>
        <w:pStyle w:val="Texto"/>
        <w:rPr>
          <w:lang w:val="eu-ES"/>
        </w:rPr>
      </w:pPr>
      <w:r>
        <w:rPr>
          <w:lang w:val="eu-ES"/>
        </w:rPr>
        <w:t>Atzo ere frantseseko</w:t>
      </w:r>
      <w:r w:rsidRPr="00FD4E5E">
        <w:rPr>
          <w:lang w:val="eu-ES"/>
        </w:rPr>
        <w:t xml:space="preserve"> </w:t>
      </w:r>
      <w:r>
        <w:rPr>
          <w:lang w:val="eu-ES"/>
        </w:rPr>
        <w:t>irakasleen</w:t>
      </w:r>
      <w:r w:rsidRPr="00FD4E5E">
        <w:rPr>
          <w:lang w:val="eu-ES"/>
        </w:rPr>
        <w:t xml:space="preserve"> inguru</w:t>
      </w:r>
      <w:r>
        <w:rPr>
          <w:lang w:val="eu-ES"/>
        </w:rPr>
        <w:t>an</w:t>
      </w:r>
      <w:r w:rsidRPr="00FD4E5E">
        <w:rPr>
          <w:lang w:val="eu-ES"/>
        </w:rPr>
        <w:t xml:space="preserve"> </w:t>
      </w:r>
      <w:r>
        <w:rPr>
          <w:lang w:val="eu-ES"/>
        </w:rPr>
        <w:t>izan</w:t>
      </w:r>
      <w:r w:rsidRPr="00FD4E5E">
        <w:rPr>
          <w:lang w:val="eu-ES"/>
        </w:rPr>
        <w:t xml:space="preserve"> genuen eztabaida</w:t>
      </w:r>
      <w:r>
        <w:rPr>
          <w:lang w:val="eu-ES"/>
        </w:rPr>
        <w:t>.</w:t>
      </w:r>
      <w:r w:rsidRPr="00FD4E5E">
        <w:rPr>
          <w:lang w:val="eu-ES"/>
        </w:rPr>
        <w:t xml:space="preserve"> </w:t>
      </w:r>
      <w:r>
        <w:rPr>
          <w:lang w:val="eu-ES"/>
        </w:rPr>
        <w:t>H</w:t>
      </w:r>
      <w:r w:rsidRPr="00FD4E5E">
        <w:rPr>
          <w:lang w:val="eu-ES"/>
        </w:rPr>
        <w:t>ori ere pla</w:t>
      </w:r>
      <w:r>
        <w:rPr>
          <w:lang w:val="eu-ES"/>
        </w:rPr>
        <w:t>nifikazio ezaren ondorio bat da,</w:t>
      </w:r>
      <w:r w:rsidRPr="00FD4E5E">
        <w:rPr>
          <w:lang w:val="eu-ES"/>
        </w:rPr>
        <w:t xml:space="preserve"> </w:t>
      </w:r>
      <w:r>
        <w:rPr>
          <w:lang w:val="eu-ES"/>
        </w:rPr>
        <w:t>b</w:t>
      </w:r>
      <w:r w:rsidRPr="00FD4E5E">
        <w:rPr>
          <w:lang w:val="eu-ES"/>
        </w:rPr>
        <w:t>este espezialitate batzuetan gertatzen den bezala</w:t>
      </w:r>
      <w:r>
        <w:rPr>
          <w:lang w:val="eu-ES"/>
        </w:rPr>
        <w:t xml:space="preserve"> bigarren hezkuntzan. Ez</w:t>
      </w:r>
      <w:r w:rsidRPr="00FD4E5E">
        <w:rPr>
          <w:lang w:val="eu-ES"/>
        </w:rPr>
        <w:t xml:space="preserve"> dago planifikaziori</w:t>
      </w:r>
      <w:r>
        <w:rPr>
          <w:lang w:val="eu-ES"/>
        </w:rPr>
        <w:t>k.</w:t>
      </w:r>
      <w:r w:rsidRPr="00FD4E5E">
        <w:rPr>
          <w:lang w:val="eu-ES"/>
        </w:rPr>
        <w:t xml:space="preserve"> </w:t>
      </w:r>
      <w:r>
        <w:rPr>
          <w:lang w:val="eu-ES"/>
        </w:rPr>
        <w:t>E</w:t>
      </w:r>
      <w:r w:rsidRPr="00FD4E5E">
        <w:rPr>
          <w:lang w:val="eu-ES"/>
        </w:rPr>
        <w:t>ta hezkuntza</w:t>
      </w:r>
      <w:r>
        <w:rPr>
          <w:lang w:val="eu-ES"/>
        </w:rPr>
        <w:t>n</w:t>
      </w:r>
      <w:r w:rsidRPr="00FD4E5E">
        <w:rPr>
          <w:lang w:val="eu-ES"/>
        </w:rPr>
        <w:t xml:space="preserve"> epe luzera pentsatu behar da, epe luzera pentsatu behar da</w:t>
      </w:r>
      <w:r>
        <w:rPr>
          <w:lang w:val="eu-ES"/>
        </w:rPr>
        <w:t>.</w:t>
      </w:r>
    </w:p>
    <w:p w:rsidR="00521820" w:rsidRDefault="00521820" w:rsidP="0063493D">
      <w:pPr>
        <w:pStyle w:val="Texto"/>
        <w:rPr>
          <w:lang w:val="eu-ES"/>
        </w:rPr>
      </w:pPr>
    </w:p>
    <w:p w:rsidR="00521820" w:rsidRDefault="00521820" w:rsidP="0063493D">
      <w:pPr>
        <w:pStyle w:val="Texto"/>
        <w:rPr>
          <w:lang w:val="eu-ES"/>
        </w:rPr>
      </w:pPr>
      <w:r>
        <w:rPr>
          <w:lang w:val="eu-ES"/>
        </w:rPr>
        <w:t>E</w:t>
      </w:r>
      <w:r w:rsidRPr="00FD4E5E">
        <w:rPr>
          <w:lang w:val="eu-ES"/>
        </w:rPr>
        <w:t>ta Pastor jaunak esan duen bezala, egonkortasun bat egon behar da</w:t>
      </w:r>
      <w:r>
        <w:rPr>
          <w:lang w:val="eu-ES"/>
        </w:rPr>
        <w:t>, eta</w:t>
      </w:r>
      <w:r w:rsidRPr="00FD4E5E">
        <w:rPr>
          <w:lang w:val="eu-ES"/>
        </w:rPr>
        <w:t xml:space="preserve"> akordio sendo bat</w:t>
      </w:r>
      <w:r>
        <w:rPr>
          <w:lang w:val="eu-ES"/>
        </w:rPr>
        <w:t>,</w:t>
      </w:r>
      <w:r w:rsidRPr="00FD4E5E">
        <w:rPr>
          <w:lang w:val="eu-ES"/>
        </w:rPr>
        <w:t xml:space="preserve"> oinarri bat</w:t>
      </w:r>
      <w:r>
        <w:rPr>
          <w:lang w:val="eu-ES"/>
        </w:rPr>
        <w:t>,</w:t>
      </w:r>
      <w:r w:rsidRPr="00FD4E5E">
        <w:rPr>
          <w:lang w:val="eu-ES"/>
        </w:rPr>
        <w:t xml:space="preserve"> benetan erantzun ahal izateko</w:t>
      </w:r>
      <w:r>
        <w:rPr>
          <w:lang w:val="eu-ES"/>
        </w:rPr>
        <w:t>.</w:t>
      </w:r>
    </w:p>
    <w:p w:rsidR="00521820" w:rsidRDefault="00521820" w:rsidP="0063493D">
      <w:pPr>
        <w:pStyle w:val="Texto"/>
        <w:rPr>
          <w:lang w:val="eu-ES"/>
        </w:rPr>
      </w:pPr>
    </w:p>
    <w:p w:rsidR="00521820" w:rsidRDefault="00521820" w:rsidP="0063493D">
      <w:pPr>
        <w:pStyle w:val="Texto"/>
        <w:rPr>
          <w:lang w:val="eu-ES"/>
        </w:rPr>
      </w:pPr>
      <w:r>
        <w:rPr>
          <w:lang w:val="eu-ES"/>
        </w:rPr>
        <w:t>E</w:t>
      </w:r>
      <w:r w:rsidRPr="00FD4E5E">
        <w:rPr>
          <w:lang w:val="eu-ES"/>
        </w:rPr>
        <w:t>ta gero</w:t>
      </w:r>
      <w:r>
        <w:rPr>
          <w:lang w:val="eu-ES"/>
        </w:rPr>
        <w:t>,</w:t>
      </w:r>
      <w:r w:rsidRPr="00FD4E5E">
        <w:rPr>
          <w:lang w:val="eu-ES"/>
        </w:rPr>
        <w:t xml:space="preserve"> ba oinarri horren baita</w:t>
      </w:r>
      <w:r>
        <w:rPr>
          <w:lang w:val="eu-ES"/>
        </w:rPr>
        <w:t>n,</w:t>
      </w:r>
      <w:r w:rsidRPr="00FD4E5E">
        <w:rPr>
          <w:lang w:val="eu-ES"/>
        </w:rPr>
        <w:t xml:space="preserve"> jo</w:t>
      </w:r>
      <w:r>
        <w:rPr>
          <w:lang w:val="eu-ES"/>
        </w:rPr>
        <w:t xml:space="preserve">ango gara malgutasunez jokatzen. </w:t>
      </w:r>
    </w:p>
    <w:p w:rsidR="00521820" w:rsidRDefault="00521820" w:rsidP="0063493D">
      <w:pPr>
        <w:pStyle w:val="Texto"/>
        <w:rPr>
          <w:lang w:val="eu-ES"/>
        </w:rPr>
      </w:pPr>
    </w:p>
    <w:p w:rsidR="00521820" w:rsidRDefault="00521820" w:rsidP="0063493D">
      <w:pPr>
        <w:pStyle w:val="Texto"/>
        <w:rPr>
          <w:lang w:val="eu-ES"/>
        </w:rPr>
      </w:pPr>
    </w:p>
    <w:p w:rsidR="00521820" w:rsidRDefault="00521820" w:rsidP="0063493D">
      <w:pPr>
        <w:pStyle w:val="Texto"/>
        <w:rPr>
          <w:lang w:val="eu-ES"/>
        </w:rPr>
      </w:pPr>
      <w:r w:rsidRPr="00413CD7">
        <w:rPr>
          <w:rFonts w:ascii="Futura Md BT" w:hAnsi="Futura Md BT"/>
          <w:lang w:val="eu-ES"/>
        </w:rPr>
        <w:t>LEHENDAKARIAK</w:t>
      </w:r>
      <w:r>
        <w:rPr>
          <w:lang w:val="eu-ES"/>
        </w:rPr>
        <w:t>: Amaitu, mesedez.</w:t>
      </w:r>
    </w:p>
    <w:p w:rsidR="00521820" w:rsidRDefault="00521820" w:rsidP="0063493D">
      <w:pPr>
        <w:pStyle w:val="Texto"/>
        <w:rPr>
          <w:lang w:val="eu-ES"/>
        </w:rPr>
      </w:pPr>
    </w:p>
    <w:p w:rsidR="00521820" w:rsidRDefault="00521820" w:rsidP="0063493D">
      <w:pPr>
        <w:pStyle w:val="Texto"/>
        <w:rPr>
          <w:lang w:val="eu-ES"/>
        </w:rPr>
      </w:pPr>
    </w:p>
    <w:p w:rsidR="00521820" w:rsidRDefault="00521820" w:rsidP="0063493D">
      <w:pPr>
        <w:pStyle w:val="Texto"/>
        <w:rPr>
          <w:lang w:val="eu-ES"/>
        </w:rPr>
      </w:pPr>
      <w:r w:rsidRPr="00413CD7">
        <w:rPr>
          <w:rFonts w:ascii="Futura Md BT" w:hAnsi="Futura Md BT"/>
          <w:lang w:val="eu-ES"/>
        </w:rPr>
        <w:t xml:space="preserve">UBERA ARANZETA </w:t>
      </w:r>
      <w:r>
        <w:rPr>
          <w:lang w:val="eu-ES"/>
        </w:rPr>
        <w:t xml:space="preserve">andreak: Baina guzti hori </w:t>
      </w:r>
      <w:r w:rsidRPr="00FD4E5E">
        <w:rPr>
          <w:lang w:val="eu-ES"/>
        </w:rPr>
        <w:t>oraindik erdietsi gabe dago. Erdietsi gabe dago</w:t>
      </w:r>
      <w:r>
        <w:rPr>
          <w:lang w:val="eu-ES"/>
        </w:rPr>
        <w:t>,</w:t>
      </w:r>
      <w:r w:rsidRPr="00FD4E5E">
        <w:rPr>
          <w:lang w:val="eu-ES"/>
        </w:rPr>
        <w:t xml:space="preserve"> ez delako nahi izan </w:t>
      </w:r>
      <w:r>
        <w:rPr>
          <w:lang w:val="eu-ES"/>
        </w:rPr>
        <w:t>lege</w:t>
      </w:r>
      <w:r w:rsidRPr="00FD4E5E">
        <w:rPr>
          <w:lang w:val="eu-ES"/>
        </w:rPr>
        <w:t>gintzaldi honetan</w:t>
      </w:r>
      <w:r>
        <w:rPr>
          <w:lang w:val="eu-ES"/>
        </w:rPr>
        <w:t>,</w:t>
      </w:r>
      <w:r w:rsidRPr="00FD4E5E">
        <w:rPr>
          <w:lang w:val="eu-ES"/>
        </w:rPr>
        <w:t xml:space="preserve"> eta ez aurreko</w:t>
      </w:r>
      <w:r>
        <w:rPr>
          <w:lang w:val="eu-ES"/>
        </w:rPr>
        <w:t>an,</w:t>
      </w:r>
      <w:r w:rsidRPr="00FD4E5E">
        <w:rPr>
          <w:lang w:val="eu-ES"/>
        </w:rPr>
        <w:t xml:space="preserve"> eta ez aurreko</w:t>
      </w:r>
      <w:r>
        <w:rPr>
          <w:lang w:val="eu-ES"/>
        </w:rPr>
        <w:t>an. Eta hemen…</w:t>
      </w:r>
    </w:p>
    <w:p w:rsidR="00521820" w:rsidRDefault="00521820" w:rsidP="0063493D">
      <w:pPr>
        <w:pStyle w:val="Texto"/>
        <w:rPr>
          <w:lang w:val="eu-ES"/>
        </w:rPr>
      </w:pPr>
    </w:p>
    <w:p w:rsidR="00521820" w:rsidRDefault="00521820" w:rsidP="0063493D">
      <w:pPr>
        <w:pStyle w:val="Texto"/>
        <w:rPr>
          <w:lang w:val="eu-ES"/>
        </w:rPr>
      </w:pPr>
    </w:p>
    <w:p w:rsidR="00521820" w:rsidRDefault="00521820" w:rsidP="00E60026">
      <w:pPr>
        <w:pStyle w:val="Texto"/>
        <w:rPr>
          <w:lang w:val="eu-ES"/>
        </w:rPr>
      </w:pPr>
      <w:r w:rsidRPr="00413CD7">
        <w:rPr>
          <w:rFonts w:ascii="Futura Md BT" w:hAnsi="Futura Md BT"/>
          <w:lang w:val="eu-ES"/>
        </w:rPr>
        <w:t>LEHENDAKARIAK</w:t>
      </w:r>
      <w:r>
        <w:rPr>
          <w:lang w:val="eu-ES"/>
        </w:rPr>
        <w:t>: Amaitu, mesedez.</w:t>
      </w:r>
    </w:p>
    <w:p w:rsidR="00521820" w:rsidRDefault="00521820" w:rsidP="00E60026">
      <w:pPr>
        <w:pStyle w:val="Texto"/>
        <w:rPr>
          <w:lang w:val="eu-ES"/>
        </w:rPr>
      </w:pPr>
    </w:p>
    <w:p w:rsidR="00521820" w:rsidRDefault="00521820" w:rsidP="00E60026">
      <w:pPr>
        <w:pStyle w:val="Texto"/>
        <w:rPr>
          <w:lang w:val="eu-ES"/>
        </w:rPr>
      </w:pPr>
      <w:r>
        <w:rPr>
          <w:lang w:val="eu-ES"/>
        </w:rPr>
        <w:t>Eskerrik asko, Ubera andrea.</w:t>
      </w:r>
    </w:p>
    <w:p w:rsidR="00521820" w:rsidRDefault="00521820" w:rsidP="00E60026">
      <w:pPr>
        <w:pStyle w:val="Texto"/>
        <w:rPr>
          <w:lang w:val="eu-ES"/>
        </w:rPr>
      </w:pPr>
    </w:p>
    <w:p w:rsidR="00521820" w:rsidRDefault="00521820" w:rsidP="00E60026">
      <w:pPr>
        <w:pStyle w:val="Texto"/>
        <w:rPr>
          <w:lang w:val="eu-ES"/>
        </w:rPr>
      </w:pPr>
      <w:r w:rsidRPr="00FD4E5E">
        <w:rPr>
          <w:lang w:val="eu-ES"/>
        </w:rPr>
        <w:t xml:space="preserve">Euskal Talde Popularraren ordezkaria, </w:t>
      </w:r>
      <w:r>
        <w:rPr>
          <w:lang w:val="eu-ES"/>
        </w:rPr>
        <w:t xml:space="preserve">de Bengoechea andrea, </w:t>
      </w:r>
      <w:r w:rsidRPr="00FD4E5E">
        <w:rPr>
          <w:lang w:val="eu-ES"/>
        </w:rPr>
        <w:t>zurea da hitza.</w:t>
      </w:r>
    </w:p>
    <w:p w:rsidR="00521820" w:rsidRDefault="00521820" w:rsidP="00E60026">
      <w:pPr>
        <w:pStyle w:val="Texto"/>
        <w:rPr>
          <w:lang w:val="eu-ES"/>
        </w:rPr>
      </w:pPr>
    </w:p>
    <w:p w:rsidR="00521820" w:rsidRDefault="00521820" w:rsidP="00E60026">
      <w:pPr>
        <w:pStyle w:val="Texto"/>
        <w:rPr>
          <w:lang w:val="eu-ES"/>
        </w:rPr>
      </w:pPr>
    </w:p>
    <w:p w:rsidR="00521820" w:rsidRDefault="00521820" w:rsidP="00E60026">
      <w:pPr>
        <w:pStyle w:val="Texto"/>
      </w:pPr>
      <w:r w:rsidRPr="00413CD7">
        <w:rPr>
          <w:rFonts w:ascii="Futura Md BT" w:hAnsi="Futura Md BT"/>
        </w:rPr>
        <w:t>DE BENGOECHEA ESTRADE</w:t>
      </w:r>
      <w:r>
        <w:t xml:space="preserve"> andreak:</w:t>
      </w:r>
      <w:r w:rsidRPr="004910CF">
        <w:t xml:space="preserve"> Bueno</w:t>
      </w:r>
      <w:r>
        <w:t xml:space="preserve">, vamos a ver. Tanto </w:t>
      </w:r>
      <w:r w:rsidRPr="004910CF">
        <w:t>el representante de</w:t>
      </w:r>
      <w:r>
        <w:t xml:space="preserve"> E</w:t>
      </w:r>
      <w:r w:rsidRPr="004910CF">
        <w:t>l</w:t>
      </w:r>
      <w:r>
        <w:t>karrekin</w:t>
      </w:r>
      <w:r w:rsidRPr="004910CF">
        <w:t xml:space="preserve"> Podemos, como la representante de Euskal Herria Bildu, ustedes saben que</w:t>
      </w:r>
      <w:r>
        <w:t>,</w:t>
      </w:r>
      <w:r w:rsidRPr="004910CF">
        <w:t xml:space="preserve"> por lo menos con nuestro grupo</w:t>
      </w:r>
      <w:r>
        <w:t>,</w:t>
      </w:r>
      <w:r w:rsidRPr="004910CF">
        <w:t xml:space="preserve"> pocas veces hemos dejado en la estacada a alguien, sean padres de familia, asociaciones de padres y madres, sean los grupos de especialistas en necesidades especiales de apoyo</w:t>
      </w:r>
      <w:r>
        <w:t>,</w:t>
      </w:r>
      <w:r w:rsidRPr="004910CF">
        <w:t xml:space="preserve"> sea</w:t>
      </w:r>
      <w:r>
        <w:t xml:space="preserve">n claustros. </w:t>
      </w:r>
      <w:r w:rsidRPr="004910CF">
        <w:t xml:space="preserve">Creo que ayer, por ejemplo, creo que a todos nos </w:t>
      </w:r>
      <w:r>
        <w:t>tocó el</w:t>
      </w:r>
      <w:r w:rsidRPr="004910CF">
        <w:t xml:space="preserve"> corazón y creo qu</w:t>
      </w:r>
      <w:r>
        <w:t>e mis palabras fueron bien clara</w:t>
      </w:r>
      <w:r w:rsidRPr="004910CF">
        <w:t xml:space="preserve">s </w:t>
      </w:r>
      <w:r>
        <w:t xml:space="preserve">de apoyo. </w:t>
      </w:r>
      <w:r w:rsidRPr="004910CF">
        <w:t>Por cierto, con ese pr</w:t>
      </w:r>
      <w:r>
        <w:t>ograma tan bueno que tienen de Lagun B</w:t>
      </w:r>
      <w:r w:rsidRPr="004910CF">
        <w:t>erriak que me dejó</w:t>
      </w:r>
      <w:r>
        <w:t>,</w:t>
      </w:r>
      <w:r w:rsidRPr="004910CF">
        <w:t xml:space="preserve"> francamente</w:t>
      </w:r>
      <w:r>
        <w:t>, emocionada.</w:t>
      </w:r>
    </w:p>
    <w:p w:rsidR="00521820" w:rsidRDefault="00521820" w:rsidP="00E60026">
      <w:pPr>
        <w:pStyle w:val="Texto"/>
      </w:pPr>
    </w:p>
    <w:p w:rsidR="00521820" w:rsidRDefault="00521820" w:rsidP="00E60026">
      <w:pPr>
        <w:pStyle w:val="Texto"/>
      </w:pPr>
      <w:r>
        <w:t>P</w:t>
      </w:r>
      <w:r w:rsidRPr="004910CF">
        <w:t>ero lo que yo vuelvo a decirle</w:t>
      </w:r>
      <w:r>
        <w:t>s</w:t>
      </w:r>
      <w:r w:rsidRPr="004910CF">
        <w:t xml:space="preserve"> es que hay diversidad</w:t>
      </w:r>
      <w:r>
        <w:t>.</w:t>
      </w:r>
      <w:r w:rsidRPr="004910CF">
        <w:t xml:space="preserve"> </w:t>
      </w:r>
      <w:r>
        <w:t>M</w:t>
      </w:r>
      <w:r w:rsidRPr="004910CF">
        <w:t>iren</w:t>
      </w:r>
      <w:r>
        <w:t>,</w:t>
      </w:r>
      <w:r w:rsidRPr="004910CF">
        <w:t xml:space="preserve"> el año pasado en la campaña para matricularse en la escuela pública, </w:t>
      </w:r>
      <w:r>
        <w:t>ustedes vieron</w:t>
      </w:r>
      <w:r w:rsidRPr="004910CF">
        <w:t xml:space="preserve"> el vídeo</w:t>
      </w:r>
      <w:r>
        <w:t>, parece ser</w:t>
      </w:r>
      <w:r w:rsidRPr="004910CF">
        <w:t xml:space="preserve"> que</w:t>
      </w:r>
      <w:r>
        <w:t>,</w:t>
      </w:r>
      <w:r w:rsidRPr="004910CF">
        <w:t xml:space="preserve"> más o menos</w:t>
      </w:r>
      <w:r>
        <w:t>,</w:t>
      </w:r>
      <w:r w:rsidRPr="004910CF">
        <w:t xml:space="preserve"> es el de este año</w:t>
      </w:r>
      <w:r>
        <w:t>. S</w:t>
      </w:r>
      <w:r w:rsidRPr="004910CF">
        <w:t>e anunciaba con muchos color</w:t>
      </w:r>
      <w:r>
        <w:t>in</w:t>
      </w:r>
      <w:r w:rsidRPr="004910CF">
        <w:t>es y</w:t>
      </w:r>
      <w:r>
        <w:t>,</w:t>
      </w:r>
      <w:r w:rsidRPr="004910CF">
        <w:t xml:space="preserve"> desde luego</w:t>
      </w:r>
      <w:r>
        <w:t>,</w:t>
      </w:r>
      <w:r w:rsidRPr="004910CF">
        <w:t xml:space="preserve"> era </w:t>
      </w:r>
      <w:r>
        <w:t>muy alegre y muy esto, y además ya les dije que salía mi nieta, o sea, que estaba feliz con ese video.</w:t>
      </w:r>
    </w:p>
    <w:p w:rsidR="00521820" w:rsidRDefault="00521820" w:rsidP="00E60026">
      <w:pPr>
        <w:pStyle w:val="Texto"/>
      </w:pPr>
    </w:p>
    <w:p w:rsidR="00521820" w:rsidRDefault="00521820" w:rsidP="00E60026">
      <w:pPr>
        <w:pStyle w:val="Texto"/>
      </w:pPr>
      <w:r>
        <w:t>Pero, vamos a ver, se</w:t>
      </w:r>
      <w:r w:rsidRPr="004910CF">
        <w:t xml:space="preserve"> anunciaba la escuela</w:t>
      </w:r>
      <w:r>
        <w:t xml:space="preserve"> pública como laica, como laica,</w:t>
      </w:r>
      <w:r w:rsidRPr="004910CF">
        <w:t xml:space="preserve"> </w:t>
      </w:r>
      <w:r>
        <w:t>y como euskalduna.</w:t>
      </w:r>
      <w:r w:rsidRPr="004910CF">
        <w:t xml:space="preserve"> </w:t>
      </w:r>
      <w:r>
        <w:t>V</w:t>
      </w:r>
      <w:r w:rsidRPr="004910CF">
        <w:t>amos a ver</w:t>
      </w:r>
      <w:r>
        <w:t>,</w:t>
      </w:r>
      <w:r w:rsidRPr="004910CF">
        <w:t xml:space="preserve"> si </w:t>
      </w:r>
      <w:r>
        <w:t>alguien</w:t>
      </w:r>
      <w:r w:rsidRPr="004910CF">
        <w:t xml:space="preserve"> quiere que a sus</w:t>
      </w:r>
      <w:r>
        <w:t>… y luego decía</w:t>
      </w:r>
      <w:r w:rsidRPr="004910CF">
        <w:t xml:space="preserve"> que </w:t>
      </w:r>
      <w:r>
        <w:t>era</w:t>
      </w:r>
      <w:r w:rsidRPr="004910CF">
        <w:t xml:space="preserve"> </w:t>
      </w:r>
      <w:r w:rsidRPr="00945F87">
        <w:rPr>
          <w:lang w:val="eu-ES"/>
        </w:rPr>
        <w:t>denontzat.</w:t>
      </w:r>
      <w:r>
        <w:t xml:space="preserve"> Pues no, </w:t>
      </w:r>
      <w:r w:rsidRPr="00945F87">
        <w:rPr>
          <w:lang w:val="eu-ES"/>
        </w:rPr>
        <w:t>denontzat ez da</w:t>
      </w:r>
      <w:r>
        <w:t>. Porque, si alguien</w:t>
      </w:r>
      <w:r w:rsidRPr="004910CF">
        <w:t xml:space="preserve"> quiere que sus hijos </w:t>
      </w:r>
      <w:r>
        <w:t>s</w:t>
      </w:r>
      <w:r w:rsidRPr="004910CF">
        <w:t xml:space="preserve">e eduquen en un ambiente donde </w:t>
      </w:r>
      <w:r>
        <w:t>impere</w:t>
      </w:r>
      <w:r w:rsidRPr="004910CF">
        <w:t xml:space="preserve"> el humanismo cristiano</w:t>
      </w:r>
      <w:r>
        <w:t xml:space="preserve">, </w:t>
      </w:r>
      <w:r w:rsidRPr="00945F87">
        <w:rPr>
          <w:lang w:val="eu-ES"/>
        </w:rPr>
        <w:t>ez da de eurentzat. Zeren eta esaten dute, gu laikoak</w:t>
      </w:r>
      <w:r>
        <w:t xml:space="preserve">. Bueno, </w:t>
      </w:r>
      <w:r w:rsidRPr="004910CF">
        <w:t>pues ya tiene usted</w:t>
      </w:r>
      <w:r>
        <w:t>,</w:t>
      </w:r>
      <w:r w:rsidRPr="004910CF">
        <w:t xml:space="preserve"> la escuela pública</w:t>
      </w:r>
      <w:r>
        <w:t xml:space="preserve"> ahí</w:t>
      </w:r>
      <w:r w:rsidRPr="004910CF">
        <w:t xml:space="preserve"> no satisface una aspiración legítima de los niños</w:t>
      </w:r>
      <w:r>
        <w:t>.</w:t>
      </w:r>
    </w:p>
    <w:p w:rsidR="00521820" w:rsidRDefault="00521820" w:rsidP="00E60026">
      <w:pPr>
        <w:pStyle w:val="Texto"/>
      </w:pPr>
    </w:p>
    <w:p w:rsidR="00521820" w:rsidRDefault="00521820" w:rsidP="00E60026">
      <w:pPr>
        <w:pStyle w:val="Texto"/>
      </w:pPr>
      <w:r>
        <w:t xml:space="preserve">Y luego era Euskalduna. </w:t>
      </w:r>
      <w:r w:rsidRPr="004910CF">
        <w:t>Bueno</w:t>
      </w:r>
      <w:r>
        <w:t>,</w:t>
      </w:r>
      <w:r w:rsidRPr="004910CF">
        <w:t xml:space="preserve"> </w:t>
      </w:r>
      <w:r>
        <w:t>y</w:t>
      </w:r>
      <w:r w:rsidRPr="004910CF">
        <w:t xml:space="preserve"> si un padre quiere ir al modelo </w:t>
      </w:r>
      <w:r>
        <w:t>B,</w:t>
      </w:r>
      <w:r w:rsidRPr="004910CF">
        <w:t xml:space="preserve"> quiere el modelo </w:t>
      </w:r>
      <w:r>
        <w:t>B.</w:t>
      </w:r>
      <w:r w:rsidRPr="004910CF">
        <w:t xml:space="preserve"> </w:t>
      </w:r>
      <w:r>
        <w:t>Y,</w:t>
      </w:r>
      <w:r w:rsidRPr="004910CF">
        <w:t xml:space="preserve"> mire</w:t>
      </w:r>
      <w:r>
        <w:t>,</w:t>
      </w:r>
      <w:r w:rsidRPr="004910CF">
        <w:t xml:space="preserve"> la señora Ubera nos ha hablado de distintos municipios</w:t>
      </w:r>
      <w:r>
        <w:t>,</w:t>
      </w:r>
      <w:r w:rsidRPr="004910CF">
        <w:t xml:space="preserve"> y aquí está saliendo uno que </w:t>
      </w:r>
      <w:r>
        <w:t>ella</w:t>
      </w:r>
      <w:r w:rsidRPr="004910CF">
        <w:t xml:space="preserve"> no</w:t>
      </w:r>
      <w:r>
        <w:t xml:space="preserve"> ha</w:t>
      </w:r>
      <w:r w:rsidRPr="004910CF">
        <w:t xml:space="preserve"> toca</w:t>
      </w:r>
      <w:r>
        <w:t>do</w:t>
      </w:r>
      <w:r w:rsidRPr="004910CF">
        <w:t>, que es Oyón</w:t>
      </w:r>
      <w:r>
        <w:t>, Oyón, Oyón,</w:t>
      </w:r>
      <w:r w:rsidRPr="004910CF">
        <w:t xml:space="preserve"> </w:t>
      </w:r>
      <w:r>
        <w:t>e</w:t>
      </w:r>
      <w:r w:rsidRPr="004910CF">
        <w:t>l problema de</w:t>
      </w:r>
      <w:r>
        <w:t xml:space="preserve"> Oyón.</w:t>
      </w:r>
    </w:p>
    <w:p w:rsidR="00521820" w:rsidRDefault="00521820" w:rsidP="00E60026">
      <w:pPr>
        <w:pStyle w:val="Texto"/>
      </w:pPr>
    </w:p>
    <w:p w:rsidR="00521820" w:rsidRDefault="00521820" w:rsidP="00E60026">
      <w:pPr>
        <w:pStyle w:val="Texto"/>
      </w:pPr>
      <w:r>
        <w:t>Vamos a ver, el problema de Oyón</w:t>
      </w:r>
      <w:r w:rsidRPr="004910CF">
        <w:t xml:space="preserve"> es que</w:t>
      </w:r>
      <w:r>
        <w:t xml:space="preserve"> en Oyón nunca se ha hablado euskera. Nunca.</w:t>
      </w:r>
      <w:r w:rsidRPr="004910CF">
        <w:t xml:space="preserve"> Y le</w:t>
      </w:r>
      <w:r>
        <w:t>s</w:t>
      </w:r>
      <w:r w:rsidRPr="004910CF">
        <w:t xml:space="preserve"> voy</w:t>
      </w:r>
      <w:r>
        <w:t xml:space="preserve"> a</w:t>
      </w:r>
      <w:r w:rsidRPr="004910CF">
        <w:t xml:space="preserve"> decir una cosa</w:t>
      </w:r>
      <w:r>
        <w:t>,</w:t>
      </w:r>
      <w:r w:rsidRPr="004910CF">
        <w:t xml:space="preserve"> y aquí </w:t>
      </w:r>
      <w:r>
        <w:t>prepárense</w:t>
      </w:r>
      <w:r w:rsidRPr="004910CF">
        <w:t xml:space="preserve"> para</w:t>
      </w:r>
      <w:r>
        <w:t xml:space="preserve"> rasgarse todas</w:t>
      </w:r>
      <w:r w:rsidRPr="004910CF">
        <w:t xml:space="preserve"> las vestiduras</w:t>
      </w:r>
      <w:r>
        <w:t xml:space="preserve">. Hay derecho a </w:t>
      </w:r>
      <w:r w:rsidRPr="004910CF">
        <w:t>saber euskera</w:t>
      </w:r>
      <w:r>
        <w:t>, pero</w:t>
      </w:r>
      <w:r w:rsidRPr="004910CF">
        <w:t xml:space="preserve"> también hay derecho a no saber euskera, también lo hay. Entonces, </w:t>
      </w:r>
      <w:r>
        <w:t>¿</w:t>
      </w:r>
      <w:r w:rsidRPr="004910CF">
        <w:t>qué sucede</w:t>
      </w:r>
      <w:r>
        <w:t>?</w:t>
      </w:r>
      <w:r w:rsidRPr="004910CF">
        <w:t xml:space="preserve"> </w:t>
      </w:r>
      <w:r>
        <w:t>L</w:t>
      </w:r>
      <w:r w:rsidRPr="004910CF">
        <w:t>a gente de</w:t>
      </w:r>
      <w:r>
        <w:t xml:space="preserve"> Oyón, no es que vaya a la concertada.</w:t>
      </w:r>
      <w:r w:rsidRPr="004910CF">
        <w:t xml:space="preserve"> Cuan</w:t>
      </w:r>
      <w:r>
        <w:t>do no cabe en la concertada, se pasa</w:t>
      </w:r>
      <w:r w:rsidRPr="004910CF">
        <w:t xml:space="preserve"> </w:t>
      </w:r>
      <w:r>
        <w:t>ni</w:t>
      </w:r>
      <w:r w:rsidRPr="004910CF">
        <w:t xml:space="preserve"> medio kilómetr</w:t>
      </w:r>
      <w:r>
        <w:t>o y se va a Logroño a estudiar.</w:t>
      </w:r>
    </w:p>
    <w:p w:rsidR="00521820" w:rsidRDefault="00521820" w:rsidP="00E60026">
      <w:pPr>
        <w:pStyle w:val="Texto"/>
      </w:pPr>
    </w:p>
    <w:p w:rsidR="00521820" w:rsidRDefault="00521820" w:rsidP="00E60026">
      <w:pPr>
        <w:pStyle w:val="Texto"/>
      </w:pPr>
      <w:r w:rsidRPr="004910CF">
        <w:t xml:space="preserve">Y entonces, </w:t>
      </w:r>
      <w:r>
        <w:t>claro,</w:t>
      </w:r>
      <w:r w:rsidRPr="004910CF">
        <w:t xml:space="preserve"> ustedes quieren poner ahí </w:t>
      </w:r>
      <w:r>
        <w:t>un centro público en modelo D, y los de Oyón</w:t>
      </w:r>
      <w:r w:rsidRPr="004910CF">
        <w:t xml:space="preserve">, pues lo siento mucho, pero es que </w:t>
      </w:r>
      <w:r>
        <w:t>no está,</w:t>
      </w:r>
      <w:r w:rsidRPr="004910CF">
        <w:t xml:space="preserve"> </w:t>
      </w:r>
      <w:r>
        <w:t>y</w:t>
      </w:r>
      <w:r w:rsidRPr="004910CF">
        <w:t>o creo</w:t>
      </w:r>
      <w:r>
        <w:t>,</w:t>
      </w:r>
      <w:r w:rsidRPr="004910CF">
        <w:t xml:space="preserve"> en la histori</w:t>
      </w:r>
      <w:r>
        <w:t>a, no creo que podamos ir para atrás, para atrás, para atrás,</w:t>
      </w:r>
      <w:r w:rsidRPr="004910CF">
        <w:t xml:space="preserve"> hasta un momento en que esa gente, esas personas hablarán en euskera</w:t>
      </w:r>
      <w:r>
        <w:t>. Y eso es lo</w:t>
      </w:r>
      <w:r w:rsidRPr="004910CF">
        <w:t xml:space="preserve"> que pasa en Oyón</w:t>
      </w:r>
      <w:r>
        <w:t>. Porque hay derecho a</w:t>
      </w:r>
      <w:r w:rsidRPr="004910CF">
        <w:t xml:space="preserve"> saber euskera, claro que sí, pero ta</w:t>
      </w:r>
      <w:r>
        <w:t>mbién hay derecho a no saberlo.</w:t>
      </w:r>
    </w:p>
    <w:p w:rsidR="00521820" w:rsidRDefault="00521820" w:rsidP="00E60026">
      <w:pPr>
        <w:pStyle w:val="Texto"/>
      </w:pPr>
    </w:p>
    <w:p w:rsidR="00521820" w:rsidRDefault="00521820" w:rsidP="00E60026">
      <w:pPr>
        <w:pStyle w:val="Texto"/>
      </w:pPr>
      <w:r w:rsidRPr="004910CF">
        <w:t>Entonces, cuando nos encontramos con toda esta diversidad, con toda esta diversidad tenemos que entender que tiene que haber distintas formas de enseñanza, distintas formas de enseñar</w:t>
      </w:r>
      <w:r>
        <w:t>.</w:t>
      </w:r>
    </w:p>
    <w:p w:rsidR="00521820" w:rsidRDefault="00521820" w:rsidP="00E60026">
      <w:pPr>
        <w:pStyle w:val="Texto"/>
      </w:pPr>
    </w:p>
    <w:p w:rsidR="00521820" w:rsidRDefault="00521820" w:rsidP="00E60026">
      <w:pPr>
        <w:pStyle w:val="Texto"/>
      </w:pPr>
      <w:r>
        <w:t>A</w:t>
      </w:r>
      <w:r w:rsidRPr="004910CF">
        <w:t xml:space="preserve"> ver qué más tengo aqu</w:t>
      </w:r>
      <w:r>
        <w:t>í apuntado.</w:t>
      </w:r>
      <w:r w:rsidRPr="004910CF">
        <w:t xml:space="preserve"> </w:t>
      </w:r>
      <w:r>
        <w:t>B</w:t>
      </w:r>
      <w:r w:rsidRPr="004910CF">
        <w:t>ueno</w:t>
      </w:r>
      <w:r>
        <w:t>,</w:t>
      </w:r>
      <w:r w:rsidRPr="004910CF">
        <w:t xml:space="preserve"> luego</w:t>
      </w:r>
      <w:r>
        <w:t>, hay</w:t>
      </w:r>
      <w:r w:rsidRPr="004910CF">
        <w:t xml:space="preserve"> otra cosa, ustedes hablan de mandar a la gente a los colegios que se</w:t>
      </w:r>
      <w:r>
        <w:t>an.</w:t>
      </w:r>
      <w:r w:rsidRPr="004910CF">
        <w:t xml:space="preserve"> </w:t>
      </w:r>
      <w:r>
        <w:t>M</w:t>
      </w:r>
      <w:r w:rsidRPr="004910CF">
        <w:t>ire</w:t>
      </w:r>
      <w:r>
        <w:t xml:space="preserve">n, yo tengo ahora en la cabeza </w:t>
      </w:r>
      <w:r w:rsidRPr="004910CF">
        <w:t>el caso de una niña pakistaní que le ha tocado</w:t>
      </w:r>
      <w:r>
        <w:t xml:space="preserve"> ir, le han puesto…</w:t>
      </w:r>
      <w:r w:rsidRPr="004910CF">
        <w:t xml:space="preserve"> </w:t>
      </w:r>
      <w:r>
        <w:t>l</w:t>
      </w:r>
      <w:r w:rsidRPr="004910CF">
        <w:t>e han ma</w:t>
      </w:r>
      <w:r>
        <w:t>ndado a un centro concertado, le</w:t>
      </w:r>
      <w:r w:rsidRPr="004910CF">
        <w:t xml:space="preserve"> ha manda</w:t>
      </w:r>
      <w:r>
        <w:t>do el organismo</w:t>
      </w:r>
      <w:r w:rsidRPr="004910CF">
        <w:t xml:space="preserve"> </w:t>
      </w:r>
      <w:r>
        <w:t>e</w:t>
      </w:r>
      <w:r w:rsidRPr="004910CF">
        <w:t xml:space="preserve">se que manda. Bueno, los padres están deseando que llegue el año que viene para hacer el traslado de matrícula. Es que nosotros </w:t>
      </w:r>
      <w:r>
        <w:t>no podemos encadenar a la gente.</w:t>
      </w:r>
      <w:r w:rsidRPr="004910CF">
        <w:t xml:space="preserve"> </w:t>
      </w:r>
      <w:r>
        <w:t>E</w:t>
      </w:r>
      <w:r w:rsidRPr="004910CF">
        <w:t>xiste a</w:t>
      </w:r>
      <w:r>
        <w:t>lgo</w:t>
      </w:r>
      <w:r w:rsidRPr="004910CF">
        <w:t xml:space="preserve"> que se llama traslado de matrícula</w:t>
      </w:r>
      <w:r>
        <w:t>.</w:t>
      </w:r>
      <w:r w:rsidRPr="004910CF">
        <w:t xml:space="preserve"> </w:t>
      </w:r>
      <w:r>
        <w:t>Y</w:t>
      </w:r>
      <w:r w:rsidRPr="004910CF">
        <w:t xml:space="preserve"> es absolutamente humano que grupos que tienen circunstancias parecidas</w:t>
      </w:r>
      <w:r>
        <w:t>, quieran estar juntos.</w:t>
      </w:r>
    </w:p>
    <w:p w:rsidR="00521820" w:rsidRDefault="00521820" w:rsidP="00E60026">
      <w:pPr>
        <w:pStyle w:val="Texto"/>
      </w:pPr>
    </w:p>
    <w:p w:rsidR="00521820" w:rsidRDefault="00521820" w:rsidP="00231645">
      <w:pPr>
        <w:pStyle w:val="Texto"/>
      </w:pPr>
      <w:r w:rsidRPr="004910CF">
        <w:t>E</w:t>
      </w:r>
      <w:r>
        <w:t xml:space="preserve">ntonces, usted </w:t>
      </w:r>
      <w:r w:rsidRPr="004910CF">
        <w:t xml:space="preserve">tendrá que zonas donde hay muchas familias paquistaníes, por mucho que usted meta a esos </w:t>
      </w:r>
      <w:r>
        <w:t>niños en la concertada, en cuant</w:t>
      </w:r>
      <w:r w:rsidRPr="004910CF">
        <w:t>o pued</w:t>
      </w:r>
      <w:r>
        <w:t>an hacer el cambio de matrícula, se van a</w:t>
      </w:r>
      <w:r w:rsidRPr="004910CF">
        <w:t xml:space="preserve"> esos centros que encuentran culturalmente más afines</w:t>
      </w:r>
      <w:r>
        <w:t>. L</w:t>
      </w:r>
      <w:r w:rsidRPr="004910CF">
        <w:t>o mismo con personas que vienen de Sudamérica, con mismo de personas que vienen del Magreb</w:t>
      </w:r>
      <w:r>
        <w:t>,</w:t>
      </w:r>
      <w:r w:rsidRPr="004910CF">
        <w:t xml:space="preserve"> con mismo personas que vienen del </w:t>
      </w:r>
      <w:r>
        <w:t>Sahel</w:t>
      </w:r>
      <w:r w:rsidRPr="004910CF">
        <w:t>. Y eso es lo que pasa</w:t>
      </w:r>
      <w:r>
        <w:t>.</w:t>
      </w:r>
    </w:p>
    <w:p w:rsidR="00521820" w:rsidRDefault="00521820" w:rsidP="00231645">
      <w:pPr>
        <w:pStyle w:val="Texto"/>
      </w:pPr>
    </w:p>
    <w:p w:rsidR="00521820" w:rsidRDefault="00521820" w:rsidP="00231645">
      <w:pPr>
        <w:pStyle w:val="Texto"/>
        <w:rPr>
          <w:lang w:val="eu-ES"/>
        </w:rPr>
      </w:pPr>
      <w:r>
        <w:t>E</w:t>
      </w:r>
      <w:r w:rsidRPr="004910CF">
        <w:t>ntonces, lo que tenemos que conseguir es calidad en cualquiera que sea el centro del que est</w:t>
      </w:r>
      <w:r>
        <w:t>e</w:t>
      </w:r>
      <w:r w:rsidRPr="004910CF">
        <w:t>mos hablando</w:t>
      </w:r>
      <w:r>
        <w:t>.</w:t>
      </w:r>
      <w:r w:rsidRPr="004910CF">
        <w:t xml:space="preserve"> </w:t>
      </w:r>
      <w:r>
        <w:t>Y</w:t>
      </w:r>
      <w:r w:rsidRPr="004910CF">
        <w:t xml:space="preserve"> toda la ayuda</w:t>
      </w:r>
      <w:r>
        <w:t>, vamos toda la ayuda</w:t>
      </w:r>
      <w:r w:rsidRPr="004910CF">
        <w:t xml:space="preserve"> no</w:t>
      </w:r>
      <w:r>
        <w:t>,</w:t>
      </w:r>
      <w:r w:rsidRPr="004910CF">
        <w:t xml:space="preserve"> toda la exigencia al Gobierno, que para eso estamos, para que arregle algunas infraestructuras, que la verdad es que est</w:t>
      </w:r>
      <w:r>
        <w:t>á</w:t>
      </w:r>
      <w:r w:rsidRPr="004910CF">
        <w:t>n penosas</w:t>
      </w:r>
      <w:r>
        <w:t>,</w:t>
      </w:r>
      <w:r w:rsidRPr="004910CF">
        <w:t xml:space="preserve"> para que acabemos de una vez con el problema de los profesores</w:t>
      </w:r>
      <w:r>
        <w:t>,</w:t>
      </w:r>
      <w:r w:rsidRPr="004910CF">
        <w:t xml:space="preserve"> para que puedan estar en sitios dond</w:t>
      </w:r>
      <w:r>
        <w:t xml:space="preserve">e tengan una vida laboral de 15, </w:t>
      </w:r>
      <w:r w:rsidRPr="004910CF">
        <w:t xml:space="preserve">20 años. En todo </w:t>
      </w:r>
      <w:r>
        <w:t>eso nos van a tener con ustedes.</w:t>
      </w:r>
      <w:r w:rsidRPr="004910CF">
        <w:t xml:space="preserve"> </w:t>
      </w:r>
      <w:r>
        <w:t>P</w:t>
      </w:r>
      <w:r w:rsidRPr="004910CF">
        <w:t>ero</w:t>
      </w:r>
      <w:r>
        <w:t>,</w:t>
      </w:r>
      <w:r w:rsidRPr="004910CF">
        <w:t xml:space="preserve"> pr</w:t>
      </w:r>
      <w:r>
        <w:t>imero, la libertad de los padres</w:t>
      </w:r>
      <w:r w:rsidRPr="004910CF">
        <w:t xml:space="preserve"> de darles a sus hijos aquello que consideren </w:t>
      </w:r>
      <w:r>
        <w:t>más adecuado.</w:t>
      </w:r>
      <w:r w:rsidRPr="004910CF">
        <w:t xml:space="preserve"> </w:t>
      </w:r>
      <w:r>
        <w:t>E</w:t>
      </w:r>
      <w:r w:rsidRPr="00FD4E5E">
        <w:rPr>
          <w:lang w:val="eu-ES"/>
        </w:rPr>
        <w:t xml:space="preserve">ta eskola </w:t>
      </w:r>
      <w:r>
        <w:rPr>
          <w:lang w:val="eu-ES"/>
        </w:rPr>
        <w:t>publikoa baden laikoa eta bad</w:t>
      </w:r>
      <w:r w:rsidRPr="00FD4E5E">
        <w:rPr>
          <w:lang w:val="eu-ES"/>
        </w:rPr>
        <w:t>en euskalduna</w:t>
      </w:r>
      <w:r>
        <w:rPr>
          <w:lang w:val="eu-ES"/>
        </w:rPr>
        <w:t>,</w:t>
      </w:r>
      <w:r w:rsidRPr="00FD4E5E">
        <w:rPr>
          <w:lang w:val="eu-ES"/>
        </w:rPr>
        <w:t xml:space="preserve"> ez da denontzat izango.</w:t>
      </w:r>
    </w:p>
    <w:p w:rsidR="00521820" w:rsidRDefault="00521820" w:rsidP="00231645">
      <w:pPr>
        <w:pStyle w:val="Texto"/>
        <w:rPr>
          <w:lang w:val="eu-ES"/>
        </w:rPr>
      </w:pPr>
    </w:p>
    <w:p w:rsidR="00521820" w:rsidRDefault="00521820" w:rsidP="00231645">
      <w:pPr>
        <w:pStyle w:val="Texto"/>
        <w:rPr>
          <w:lang w:val="eu-ES"/>
        </w:rPr>
      </w:pPr>
    </w:p>
    <w:p w:rsidR="00521820" w:rsidRDefault="00521820" w:rsidP="00231645">
      <w:pPr>
        <w:pStyle w:val="Texto"/>
        <w:rPr>
          <w:lang w:val="eu-ES"/>
        </w:rPr>
      </w:pPr>
      <w:r w:rsidRPr="002A12B6">
        <w:rPr>
          <w:rFonts w:ascii="Futura Md BT" w:hAnsi="Futura Md BT"/>
          <w:lang w:val="eu-ES"/>
        </w:rPr>
        <w:t>LEHENDAKARIAK</w:t>
      </w:r>
      <w:r>
        <w:rPr>
          <w:lang w:val="eu-ES"/>
        </w:rPr>
        <w:t>: Eskerrik asko,</w:t>
      </w:r>
      <w:r w:rsidRPr="00FD4E5E">
        <w:rPr>
          <w:lang w:val="eu-ES"/>
        </w:rPr>
        <w:t xml:space="preserve"> </w:t>
      </w:r>
      <w:r>
        <w:rPr>
          <w:lang w:val="eu-ES"/>
        </w:rPr>
        <w:t>de Bengoech</w:t>
      </w:r>
      <w:r w:rsidRPr="00FD4E5E">
        <w:rPr>
          <w:lang w:val="eu-ES"/>
        </w:rPr>
        <w:t>ea</w:t>
      </w:r>
      <w:r>
        <w:rPr>
          <w:lang w:val="eu-ES"/>
        </w:rPr>
        <w:t xml:space="preserve"> andrea.</w:t>
      </w:r>
    </w:p>
    <w:p w:rsidR="00521820" w:rsidRDefault="00521820" w:rsidP="00231645">
      <w:pPr>
        <w:pStyle w:val="Texto"/>
        <w:rPr>
          <w:lang w:val="eu-ES"/>
        </w:rPr>
      </w:pPr>
    </w:p>
    <w:p w:rsidR="00521820" w:rsidRPr="00231645" w:rsidRDefault="00521820" w:rsidP="00231645">
      <w:pPr>
        <w:pStyle w:val="Texto"/>
      </w:pPr>
      <w:r>
        <w:rPr>
          <w:lang w:val="eu-ES"/>
        </w:rPr>
        <w:t>Euskal Sozialistak, Pastor jaunak</w:t>
      </w:r>
      <w:r w:rsidRPr="00FD4E5E">
        <w:rPr>
          <w:lang w:val="eu-ES"/>
        </w:rPr>
        <w:t xml:space="preserve"> ez</w:t>
      </w:r>
      <w:r>
        <w:rPr>
          <w:lang w:val="eu-ES"/>
        </w:rPr>
        <w:t xml:space="preserve"> du</w:t>
      </w:r>
      <w:r w:rsidRPr="00FD4E5E">
        <w:rPr>
          <w:lang w:val="eu-ES"/>
        </w:rPr>
        <w:t xml:space="preserve"> hitz egin be</w:t>
      </w:r>
      <w:r>
        <w:rPr>
          <w:lang w:val="eu-ES"/>
        </w:rPr>
        <w:t>har. Euz</w:t>
      </w:r>
      <w:r w:rsidRPr="00FD4E5E">
        <w:rPr>
          <w:lang w:val="eu-ES"/>
        </w:rPr>
        <w:t>ko Abertzaleak</w:t>
      </w:r>
      <w:r>
        <w:rPr>
          <w:lang w:val="eu-ES"/>
        </w:rPr>
        <w:t>,</w:t>
      </w:r>
      <w:r w:rsidRPr="00FD4E5E">
        <w:rPr>
          <w:lang w:val="eu-ES"/>
        </w:rPr>
        <w:t>…</w:t>
      </w:r>
    </w:p>
    <w:p w:rsidR="00521820" w:rsidRPr="00FD4E5E" w:rsidRDefault="00521820" w:rsidP="0063493D">
      <w:pPr>
        <w:pStyle w:val="Texto"/>
        <w:rPr>
          <w:lang w:val="eu-ES"/>
        </w:rPr>
      </w:pPr>
    </w:p>
    <w:p w:rsidR="00521820" w:rsidRPr="00FD4E5E" w:rsidRDefault="00521820" w:rsidP="0063493D">
      <w:pPr>
        <w:pStyle w:val="Texto"/>
        <w:rPr>
          <w:lang w:val="eu-ES"/>
        </w:rPr>
      </w:pPr>
      <w:r w:rsidRPr="00FD4E5E">
        <w:rPr>
          <w:lang w:val="eu-ES"/>
        </w:rPr>
        <w:t>(43. zintaren amaiera)</w:t>
      </w:r>
    </w:p>
    <w:p w:rsidR="00521820" w:rsidRDefault="00521820" w:rsidP="00F7270F">
      <w:pPr>
        <w:pStyle w:val="Texto"/>
        <w:rPr>
          <w:lang w:val="eu-ES"/>
        </w:rPr>
      </w:pPr>
      <w:r>
        <w:rPr>
          <w:lang w:val="eu-ES"/>
        </w:rPr>
        <w:t>(44. zintaren hasiera)</w:t>
      </w:r>
    </w:p>
    <w:p w:rsidR="00521820" w:rsidRDefault="00521820" w:rsidP="00F7270F">
      <w:pPr>
        <w:pStyle w:val="Texto"/>
        <w:rPr>
          <w:lang w:val="eu-ES"/>
        </w:rPr>
      </w:pPr>
    </w:p>
    <w:p w:rsidR="00521820" w:rsidRDefault="00521820" w:rsidP="00F7270F">
      <w:pPr>
        <w:pStyle w:val="Texto"/>
        <w:rPr>
          <w:lang w:val="eu-ES"/>
        </w:rPr>
      </w:pPr>
      <w:r>
        <w:rPr>
          <w:lang w:val="eu-ES"/>
        </w:rPr>
        <w:t>… ez da denontzat izango.</w:t>
      </w:r>
    </w:p>
    <w:p w:rsidR="00521820" w:rsidRDefault="00521820" w:rsidP="00F7270F">
      <w:pPr>
        <w:pStyle w:val="Texto"/>
        <w:rPr>
          <w:lang w:val="eu-ES"/>
        </w:rPr>
      </w:pPr>
    </w:p>
    <w:p w:rsidR="00521820" w:rsidRDefault="00521820" w:rsidP="00F7270F">
      <w:pPr>
        <w:pStyle w:val="Texto"/>
        <w:rPr>
          <w:lang w:val="eu-ES"/>
        </w:rPr>
      </w:pPr>
      <w:r w:rsidRPr="007D0C79">
        <w:rPr>
          <w:rFonts w:ascii="Futura Md BT" w:hAnsi="Futura Md BT"/>
          <w:lang w:val="eu-ES"/>
        </w:rPr>
        <w:t>LEHENDAKARIAK</w:t>
      </w:r>
      <w:r>
        <w:rPr>
          <w:lang w:val="eu-ES"/>
        </w:rPr>
        <w:t>: Eskerrik asko, de Bengoech</w:t>
      </w:r>
      <w:r w:rsidRPr="007D0C79">
        <w:rPr>
          <w:lang w:val="eu-ES"/>
        </w:rPr>
        <w:t>ea</w:t>
      </w:r>
      <w:r>
        <w:rPr>
          <w:lang w:val="eu-ES"/>
        </w:rPr>
        <w:t xml:space="preserve"> andrea.</w:t>
      </w:r>
    </w:p>
    <w:p w:rsidR="00521820" w:rsidRDefault="00521820" w:rsidP="00F7270F">
      <w:pPr>
        <w:pStyle w:val="Texto"/>
        <w:rPr>
          <w:lang w:val="eu-ES"/>
        </w:rPr>
      </w:pPr>
    </w:p>
    <w:p w:rsidR="00521820" w:rsidRDefault="00521820" w:rsidP="00F7270F">
      <w:pPr>
        <w:pStyle w:val="Texto"/>
        <w:rPr>
          <w:lang w:val="eu-ES"/>
        </w:rPr>
      </w:pPr>
      <w:r>
        <w:rPr>
          <w:lang w:val="eu-ES"/>
        </w:rPr>
        <w:t>Euskal Sozialistak, Pastor</w:t>
      </w:r>
      <w:r w:rsidRPr="007D0C79">
        <w:rPr>
          <w:lang w:val="eu-ES"/>
        </w:rPr>
        <w:t xml:space="preserve"> </w:t>
      </w:r>
      <w:r>
        <w:rPr>
          <w:lang w:val="eu-ES"/>
        </w:rPr>
        <w:t>jau</w:t>
      </w:r>
      <w:r w:rsidRPr="007D0C79">
        <w:rPr>
          <w:lang w:val="eu-ES"/>
        </w:rPr>
        <w:t xml:space="preserve">nak ez </w:t>
      </w:r>
      <w:r>
        <w:rPr>
          <w:lang w:val="eu-ES"/>
        </w:rPr>
        <w:t>du hitz egin behar. Euzko Abertzaleak, Berriozabal andrea, zurea da hitza.</w:t>
      </w:r>
    </w:p>
    <w:p w:rsidR="00521820" w:rsidRDefault="00521820" w:rsidP="00F7270F">
      <w:pPr>
        <w:pStyle w:val="Texto"/>
        <w:rPr>
          <w:lang w:val="eu-ES"/>
        </w:rPr>
      </w:pPr>
    </w:p>
    <w:p w:rsidR="00521820" w:rsidRDefault="00521820" w:rsidP="00F7270F">
      <w:pPr>
        <w:pStyle w:val="Texto"/>
        <w:rPr>
          <w:lang w:val="eu-ES"/>
        </w:rPr>
      </w:pPr>
    </w:p>
    <w:p w:rsidR="00521820" w:rsidRDefault="00521820" w:rsidP="00F7270F">
      <w:pPr>
        <w:pStyle w:val="Texto"/>
        <w:rPr>
          <w:lang w:val="eu-ES"/>
        </w:rPr>
      </w:pPr>
      <w:r w:rsidRPr="00A81DA1">
        <w:rPr>
          <w:rFonts w:ascii="Futura Md BT" w:hAnsi="Futura Md BT"/>
          <w:lang w:val="eu-ES"/>
        </w:rPr>
        <w:t>BERRIOZABAL BÓVEDA</w:t>
      </w:r>
      <w:r>
        <w:rPr>
          <w:lang w:val="eu-ES"/>
        </w:rPr>
        <w:t xml:space="preserve"> andreak: Bai, eskerrik asko, </w:t>
      </w:r>
      <w:r w:rsidRPr="00E85556">
        <w:rPr>
          <w:lang w:val="eu-ES"/>
        </w:rPr>
        <w:t>legebiltzarburu</w:t>
      </w:r>
      <w:r>
        <w:rPr>
          <w:lang w:val="eu-ES"/>
        </w:rPr>
        <w:t>a.</w:t>
      </w:r>
      <w:r w:rsidRPr="007D0C79">
        <w:rPr>
          <w:lang w:val="eu-ES"/>
        </w:rPr>
        <w:t xml:space="preserve"> Eguerdi</w:t>
      </w:r>
      <w:r>
        <w:rPr>
          <w:lang w:val="eu-ES"/>
        </w:rPr>
        <w:t xml:space="preserve"> o</w:t>
      </w:r>
      <w:r w:rsidRPr="007D0C79">
        <w:rPr>
          <w:lang w:val="eu-ES"/>
        </w:rPr>
        <w:t>n ber</w:t>
      </w:r>
      <w:r>
        <w:rPr>
          <w:lang w:val="eu-ES"/>
        </w:rPr>
        <w:t>riro ere.</w:t>
      </w:r>
    </w:p>
    <w:p w:rsidR="00521820" w:rsidRDefault="00521820" w:rsidP="00F7270F">
      <w:pPr>
        <w:pStyle w:val="Texto"/>
        <w:rPr>
          <w:lang w:val="eu-ES"/>
        </w:rPr>
      </w:pPr>
    </w:p>
    <w:p w:rsidR="00521820" w:rsidRDefault="00521820" w:rsidP="00F7270F">
      <w:pPr>
        <w:pStyle w:val="Texto"/>
        <w:rPr>
          <w:lang w:val="eu-ES"/>
        </w:rPr>
      </w:pPr>
      <w:r>
        <w:rPr>
          <w:lang w:val="eu-ES"/>
        </w:rPr>
        <w:t>Bengoech</w:t>
      </w:r>
      <w:r w:rsidRPr="007D0C79">
        <w:rPr>
          <w:lang w:val="eu-ES"/>
        </w:rPr>
        <w:t>ea andrea, Oiongo herrian duela zenbait hamarkada hartu zuten hainbat familiak erabakia euren seme-alabak euskalduntzeko</w:t>
      </w:r>
      <w:r>
        <w:rPr>
          <w:lang w:val="eu-ES"/>
        </w:rPr>
        <w:t>. E</w:t>
      </w:r>
      <w:r w:rsidRPr="007D0C79">
        <w:rPr>
          <w:lang w:val="eu-ES"/>
        </w:rPr>
        <w:t>ta hala j</w:t>
      </w:r>
      <w:r>
        <w:rPr>
          <w:lang w:val="eu-ES"/>
        </w:rPr>
        <w:t xml:space="preserve">ardun dute hainbat hamarkadatan. Eta egun, </w:t>
      </w:r>
      <w:r w:rsidRPr="007D0C79">
        <w:rPr>
          <w:lang w:val="eu-ES"/>
        </w:rPr>
        <w:t xml:space="preserve">Oiongo familiek aukera dute sare publikoan ere D ereduan ikasteko. </w:t>
      </w:r>
      <w:r>
        <w:rPr>
          <w:lang w:val="eu-ES"/>
        </w:rPr>
        <w:t>Ozta hortaz</w:t>
      </w:r>
      <w:r w:rsidRPr="007D0C79">
        <w:rPr>
          <w:lang w:val="eu-ES"/>
        </w:rPr>
        <w:t xml:space="preserve"> ez da etorriko den zerbait, baizik eta gaur egun aukera dute fa</w:t>
      </w:r>
      <w:r>
        <w:rPr>
          <w:lang w:val="eu-ES"/>
        </w:rPr>
        <w:t>miliek D ereduan ere ikasteko beste eredu batzuekin batera.</w:t>
      </w:r>
    </w:p>
    <w:p w:rsidR="00521820" w:rsidRDefault="00521820" w:rsidP="00F7270F">
      <w:pPr>
        <w:pStyle w:val="Texto"/>
        <w:rPr>
          <w:lang w:val="eu-ES"/>
        </w:rPr>
      </w:pPr>
    </w:p>
    <w:p w:rsidR="00521820" w:rsidRDefault="00521820" w:rsidP="00F7270F">
      <w:pPr>
        <w:pStyle w:val="Texto"/>
        <w:rPr>
          <w:lang w:val="es-ES"/>
        </w:rPr>
      </w:pPr>
      <w:r w:rsidRPr="005B084E">
        <w:rPr>
          <w:lang w:val="es-ES"/>
        </w:rPr>
        <w:t>El señor Martínez, bueno, la gran mayoría de su grupo parlamentario</w:t>
      </w:r>
      <w:r>
        <w:rPr>
          <w:lang w:val="es-ES"/>
        </w:rPr>
        <w:t>, ha</w:t>
      </w:r>
      <w:r w:rsidRPr="005B084E">
        <w:rPr>
          <w:lang w:val="es-ES"/>
        </w:rPr>
        <w:t xml:space="preserve"> posibilitado con su abstención que Euskadi cuente, entre otras muchas medidas e iniciativas, con 57 m</w:t>
      </w:r>
      <w:r>
        <w:rPr>
          <w:lang w:val="es-ES"/>
        </w:rPr>
        <w:t>illones de euros destinados a be</w:t>
      </w:r>
      <w:r w:rsidRPr="005B084E">
        <w:rPr>
          <w:lang w:val="es-ES"/>
        </w:rPr>
        <w:t xml:space="preserve">cas no universitarias. </w:t>
      </w:r>
      <w:r>
        <w:rPr>
          <w:lang w:val="es-ES"/>
        </w:rPr>
        <w:t>¿</w:t>
      </w:r>
      <w:r w:rsidRPr="005B084E">
        <w:rPr>
          <w:lang w:val="es-ES"/>
        </w:rPr>
        <w:t xml:space="preserve">A usted le parece que eso no es seguir impulsando </w:t>
      </w:r>
      <w:r>
        <w:rPr>
          <w:lang w:val="es-ES"/>
        </w:rPr>
        <w:t xml:space="preserve">un </w:t>
      </w:r>
      <w:r w:rsidRPr="005B084E">
        <w:rPr>
          <w:lang w:val="es-ES"/>
        </w:rPr>
        <w:t xml:space="preserve">sistema educativo que contribuya a superar </w:t>
      </w:r>
      <w:r>
        <w:rPr>
          <w:lang w:val="es-ES"/>
        </w:rPr>
        <w:t xml:space="preserve">los obstáculos socioeconómicos </w:t>
      </w:r>
      <w:r w:rsidRPr="005B084E">
        <w:rPr>
          <w:lang w:val="es-ES"/>
        </w:rPr>
        <w:t>garantizando la c</w:t>
      </w:r>
      <w:r>
        <w:rPr>
          <w:lang w:val="es-ES"/>
        </w:rPr>
        <w:t>ohesión? P</w:t>
      </w:r>
      <w:r w:rsidRPr="005B084E">
        <w:rPr>
          <w:lang w:val="es-ES"/>
        </w:rPr>
        <w:t>orque se hace una gran inversión</w:t>
      </w:r>
      <w:r>
        <w:rPr>
          <w:lang w:val="es-ES"/>
        </w:rPr>
        <w:t xml:space="preserve"> anualmente en materia de becas.</w:t>
      </w:r>
    </w:p>
    <w:p w:rsidR="00521820" w:rsidRDefault="00521820" w:rsidP="00F7270F">
      <w:pPr>
        <w:pStyle w:val="Texto"/>
        <w:rPr>
          <w:lang w:val="es-ES"/>
        </w:rPr>
      </w:pPr>
    </w:p>
    <w:p w:rsidR="00521820" w:rsidRDefault="00521820" w:rsidP="00F7270F">
      <w:pPr>
        <w:pStyle w:val="Texto"/>
        <w:rPr>
          <w:lang w:val="eu-ES"/>
        </w:rPr>
      </w:pPr>
      <w:r>
        <w:rPr>
          <w:lang w:val="eu-ES"/>
        </w:rPr>
        <w:t>Eta esaten zenuen Euskadi salbuespena dela, b</w:t>
      </w:r>
      <w:r w:rsidRPr="007D0C79">
        <w:rPr>
          <w:lang w:val="eu-ES"/>
        </w:rPr>
        <w:t>aina zuret</w:t>
      </w:r>
      <w:r>
        <w:rPr>
          <w:lang w:val="eu-ES"/>
        </w:rPr>
        <w:t xml:space="preserve">zat salbuespena modu negatiboan, </w:t>
      </w:r>
      <w:r w:rsidRPr="007D0C79">
        <w:rPr>
          <w:lang w:val="eu-ES"/>
        </w:rPr>
        <w:t>noski. Ba bai, salbuespena da beste erkidego batzuekin alderatuta, Euskadin aurrekontuaren zati askoz ere handiagoa bid</w:t>
      </w:r>
      <w:r>
        <w:rPr>
          <w:lang w:val="eu-ES"/>
        </w:rPr>
        <w:t xml:space="preserve">eratzen delako hezkuntza arlora, </w:t>
      </w:r>
      <w:r w:rsidRPr="007D0C79">
        <w:rPr>
          <w:lang w:val="eu-ES"/>
        </w:rPr>
        <w:t>hezkun</w:t>
      </w:r>
      <w:r>
        <w:rPr>
          <w:lang w:val="eu-ES"/>
        </w:rPr>
        <w:t xml:space="preserve">tza zerbitzu publikoaren arlora. </w:t>
      </w:r>
      <w:r w:rsidRPr="007D0C79">
        <w:rPr>
          <w:lang w:val="eu-ES"/>
        </w:rPr>
        <w:t>EH</w:t>
      </w:r>
      <w:r>
        <w:rPr>
          <w:lang w:val="eu-ES"/>
        </w:rPr>
        <w:t xml:space="preserve"> </w:t>
      </w:r>
      <w:r w:rsidRPr="007D0C79">
        <w:rPr>
          <w:lang w:val="eu-ES"/>
        </w:rPr>
        <w:t>Bildu</w:t>
      </w:r>
      <w:r>
        <w:rPr>
          <w:lang w:val="eu-ES"/>
        </w:rPr>
        <w:t>ri</w:t>
      </w:r>
      <w:r w:rsidRPr="007D0C79">
        <w:rPr>
          <w:lang w:val="eu-ES"/>
        </w:rPr>
        <w:t xml:space="preserve"> dag</w:t>
      </w:r>
      <w:r>
        <w:rPr>
          <w:lang w:val="eu-ES"/>
        </w:rPr>
        <w:t xml:space="preserve">okionez, ba aurrekontu proiektua aurkeztu zenuen, </w:t>
      </w:r>
      <w:r w:rsidRPr="007D0C79">
        <w:rPr>
          <w:lang w:val="eu-ES"/>
        </w:rPr>
        <w:t>momentu batean pentsatu nuen agian aurrekontu proiektuaren lehentasuneki</w:t>
      </w:r>
      <w:r>
        <w:rPr>
          <w:lang w:val="eu-ES"/>
        </w:rPr>
        <w:t xml:space="preserve">n eta erronkekin bat zetozela. </w:t>
      </w:r>
      <w:r w:rsidRPr="007D0C79">
        <w:rPr>
          <w:lang w:val="eu-ES"/>
        </w:rPr>
        <w:t>Izan ere, osoko zuzenketan zegoen parrafo bakar bat kenduta, zatikako zuzenketa bakar bat aurkeztu zenuten Euskal Her</w:t>
      </w:r>
      <w:r>
        <w:rPr>
          <w:lang w:val="eu-ES"/>
        </w:rPr>
        <w:t>riko Unibertsitateari zegokiena. I</w:t>
      </w:r>
      <w:r w:rsidRPr="007D0C79">
        <w:rPr>
          <w:lang w:val="eu-ES"/>
        </w:rPr>
        <w:t>nolako zuzenketarik ez gaur horren gaizki dabilen hori guztia zuzentzeko. Kuriosoa dirudi</w:t>
      </w:r>
      <w:r>
        <w:rPr>
          <w:lang w:val="eu-ES"/>
        </w:rPr>
        <w:t>.</w:t>
      </w:r>
    </w:p>
    <w:p w:rsidR="00521820" w:rsidRDefault="00521820" w:rsidP="00F7270F">
      <w:pPr>
        <w:pStyle w:val="Texto"/>
        <w:rPr>
          <w:lang w:val="eu-ES"/>
        </w:rPr>
      </w:pPr>
    </w:p>
    <w:p w:rsidR="00521820" w:rsidRDefault="00521820" w:rsidP="00F7270F">
      <w:pPr>
        <w:pStyle w:val="Texto"/>
        <w:rPr>
          <w:lang w:val="es-ES"/>
        </w:rPr>
      </w:pPr>
      <w:r w:rsidRPr="00D329D7">
        <w:rPr>
          <w:lang w:val="es-ES"/>
        </w:rPr>
        <w:t>Y al hilo de que todo va mal, los principios</w:t>
      </w:r>
      <w:r>
        <w:rPr>
          <w:lang w:val="es-ES"/>
        </w:rPr>
        <w:t>,</w:t>
      </w:r>
      <w:r w:rsidRPr="00D329D7">
        <w:rPr>
          <w:lang w:val="es-ES"/>
        </w:rPr>
        <w:t xml:space="preserve"> los criterios que se sigue</w:t>
      </w:r>
      <w:r>
        <w:rPr>
          <w:lang w:val="es-ES"/>
        </w:rPr>
        <w:t>n no son apropiados. A</w:t>
      </w:r>
      <w:r w:rsidRPr="00D329D7">
        <w:rPr>
          <w:lang w:val="es-ES"/>
        </w:rPr>
        <w:t xml:space="preserve"> diferencia de lo qu</w:t>
      </w:r>
      <w:r>
        <w:rPr>
          <w:lang w:val="es-ES"/>
        </w:rPr>
        <w:t xml:space="preserve">e piensan y manifiestan ustedes, mire por dónde, yo sí </w:t>
      </w:r>
      <w:r w:rsidRPr="00D329D7">
        <w:rPr>
          <w:lang w:val="es-ES"/>
        </w:rPr>
        <w:t xml:space="preserve">creo que el entonces consejero </w:t>
      </w:r>
      <w:r w:rsidRPr="00E85556">
        <w:rPr>
          <w:lang w:val="eu-ES"/>
        </w:rPr>
        <w:t>Tontxu</w:t>
      </w:r>
      <w:r w:rsidRPr="00D329D7">
        <w:rPr>
          <w:lang w:val="es-ES"/>
        </w:rPr>
        <w:t xml:space="preserve"> Campos</w:t>
      </w:r>
      <w:r>
        <w:rPr>
          <w:lang w:val="es-ES"/>
        </w:rPr>
        <w:t>,</w:t>
      </w:r>
      <w:r w:rsidRPr="00D329D7">
        <w:rPr>
          <w:lang w:val="es-ES"/>
        </w:rPr>
        <w:t xml:space="preserve"> miembro de su coalición</w:t>
      </w:r>
      <w:r>
        <w:rPr>
          <w:lang w:val="es-ES"/>
        </w:rPr>
        <w:t>,</w:t>
      </w:r>
      <w:r w:rsidRPr="00D329D7">
        <w:rPr>
          <w:lang w:val="es-ES"/>
        </w:rPr>
        <w:t xml:space="preserve"> hizo un plante</w:t>
      </w:r>
      <w:r>
        <w:rPr>
          <w:lang w:val="es-ES"/>
        </w:rPr>
        <w:t>amiento adecuado. Y</w:t>
      </w:r>
      <w:r w:rsidRPr="00D329D7">
        <w:rPr>
          <w:lang w:val="es-ES"/>
        </w:rPr>
        <w:t xml:space="preserve"> que ejerciendo con responsabilidad la Administración debe seguir esos principios a la hora de rediseñar</w:t>
      </w:r>
      <w:r>
        <w:rPr>
          <w:lang w:val="es-ES"/>
        </w:rPr>
        <w:t xml:space="preserve"> continuamente el mapa escolar.</w:t>
      </w:r>
    </w:p>
    <w:p w:rsidR="00521820" w:rsidRDefault="00521820" w:rsidP="00F7270F">
      <w:pPr>
        <w:pStyle w:val="Texto"/>
        <w:rPr>
          <w:lang w:val="es-ES"/>
        </w:rPr>
      </w:pPr>
    </w:p>
    <w:p w:rsidR="00521820" w:rsidRDefault="00521820" w:rsidP="00F7270F">
      <w:pPr>
        <w:pStyle w:val="Texto"/>
        <w:rPr>
          <w:lang w:val="eu-ES"/>
        </w:rPr>
      </w:pPr>
      <w:r>
        <w:rPr>
          <w:lang w:val="eu-ES"/>
        </w:rPr>
        <w:t>Gero</w:t>
      </w:r>
      <w:r w:rsidRPr="007D0C79">
        <w:rPr>
          <w:lang w:val="eu-ES"/>
        </w:rPr>
        <w:t xml:space="preserve"> </w:t>
      </w:r>
      <w:r>
        <w:rPr>
          <w:lang w:val="eu-ES"/>
        </w:rPr>
        <w:t xml:space="preserve">ez </w:t>
      </w:r>
      <w:r w:rsidRPr="007D0C79">
        <w:rPr>
          <w:lang w:val="eu-ES"/>
        </w:rPr>
        <w:t>daki</w:t>
      </w:r>
      <w:r>
        <w:rPr>
          <w:lang w:val="eu-ES"/>
        </w:rPr>
        <w:t>t zergatik jartzen den Martínez jauna</w:t>
      </w:r>
      <w:r w:rsidRPr="007D0C79">
        <w:rPr>
          <w:lang w:val="eu-ES"/>
        </w:rPr>
        <w:t xml:space="preserve"> horrela aukeratzeko askatasuna aipatzen dugunean</w:t>
      </w:r>
      <w:r>
        <w:rPr>
          <w:lang w:val="eu-ES"/>
        </w:rPr>
        <w:t>,</w:t>
      </w:r>
      <w:r w:rsidRPr="007D0C79">
        <w:rPr>
          <w:lang w:val="eu-ES"/>
        </w:rPr>
        <w:t xml:space="preserve"> sutsu jartzen da horren kontra. Baina Jaurlaritzak Elkarrekin </w:t>
      </w:r>
      <w:r w:rsidRPr="00D329D7">
        <w:rPr>
          <w:lang w:val="es-ES"/>
        </w:rPr>
        <w:t>Podemos</w:t>
      </w:r>
      <w:r w:rsidRPr="007D0C79">
        <w:rPr>
          <w:lang w:val="eu-ES"/>
        </w:rPr>
        <w:t xml:space="preserve"> taldearekin sinatutako aurrekontu hitzarmenean jasota dago hitzez</w:t>
      </w:r>
      <w:r>
        <w:rPr>
          <w:lang w:val="eu-ES"/>
        </w:rPr>
        <w:t xml:space="preserve"> hitz terminologia hori. E</w:t>
      </w:r>
      <w:r w:rsidRPr="007D0C79">
        <w:rPr>
          <w:lang w:val="eu-ES"/>
        </w:rPr>
        <w:t xml:space="preserve">saten </w:t>
      </w:r>
      <w:r>
        <w:rPr>
          <w:lang w:val="eu-ES"/>
        </w:rPr>
        <w:t xml:space="preserve">duzu </w:t>
      </w:r>
      <w:r w:rsidRPr="007D0C79">
        <w:rPr>
          <w:lang w:val="eu-ES"/>
        </w:rPr>
        <w:t>askatasun edo eskubide hori i</w:t>
      </w:r>
      <w:r>
        <w:rPr>
          <w:lang w:val="eu-ES"/>
        </w:rPr>
        <w:t xml:space="preserve">deologikoa dela zure ustez. Eta, </w:t>
      </w:r>
      <w:r w:rsidRPr="007D0C79">
        <w:rPr>
          <w:lang w:val="eu-ES"/>
        </w:rPr>
        <w:t>ez al da ideologikoa askatasun edo eskubide hori baliogabet</w:t>
      </w:r>
      <w:r>
        <w:rPr>
          <w:lang w:val="eu-ES"/>
        </w:rPr>
        <w:t>u edo desagerrarazi nahi izatea?</w:t>
      </w:r>
      <w:r w:rsidRPr="007D0C79">
        <w:rPr>
          <w:lang w:val="eu-ES"/>
        </w:rPr>
        <w:t xml:space="preserve"> Izan ere, ideologi</w:t>
      </w:r>
      <w:r>
        <w:rPr>
          <w:lang w:val="eu-ES"/>
        </w:rPr>
        <w:t>a eta sinesmenek zer esana dute</w:t>
      </w:r>
      <w:r w:rsidRPr="007D0C79">
        <w:rPr>
          <w:lang w:val="eu-ES"/>
        </w:rPr>
        <w:t xml:space="preserve"> norberaren </w:t>
      </w:r>
      <w:r>
        <w:rPr>
          <w:lang w:val="eu-ES"/>
        </w:rPr>
        <w:t>eguneroko jardunean eta erabakietan…</w:t>
      </w:r>
    </w:p>
    <w:p w:rsidR="00521820" w:rsidRDefault="00521820" w:rsidP="00F7270F">
      <w:pPr>
        <w:pStyle w:val="Texto"/>
        <w:rPr>
          <w:lang w:val="eu-ES"/>
        </w:rPr>
      </w:pPr>
    </w:p>
    <w:p w:rsidR="00521820" w:rsidRDefault="00521820" w:rsidP="00F7270F">
      <w:pPr>
        <w:pStyle w:val="Texto"/>
        <w:rPr>
          <w:lang w:val="eu-ES"/>
        </w:rPr>
      </w:pPr>
    </w:p>
    <w:p w:rsidR="00521820" w:rsidRDefault="00521820" w:rsidP="00F7270F">
      <w:pPr>
        <w:pStyle w:val="Texto"/>
        <w:rPr>
          <w:lang w:val="eu-ES"/>
        </w:rPr>
      </w:pPr>
      <w:r w:rsidRPr="00C74642">
        <w:rPr>
          <w:rFonts w:ascii="Futura Md BT" w:hAnsi="Futura Md BT"/>
          <w:lang w:val="eu-ES"/>
        </w:rPr>
        <w:t>LEHENDAKARIAK</w:t>
      </w:r>
      <w:r>
        <w:rPr>
          <w:lang w:val="eu-ES"/>
        </w:rPr>
        <w:t>: Isiltasuna, mesedez.</w:t>
      </w:r>
    </w:p>
    <w:p w:rsidR="00521820" w:rsidRDefault="00521820" w:rsidP="00F7270F">
      <w:pPr>
        <w:pStyle w:val="Texto"/>
        <w:rPr>
          <w:lang w:val="eu-ES"/>
        </w:rPr>
      </w:pPr>
    </w:p>
    <w:p w:rsidR="00521820" w:rsidRDefault="00521820" w:rsidP="00F7270F">
      <w:pPr>
        <w:pStyle w:val="Texto"/>
        <w:rPr>
          <w:lang w:val="eu-ES"/>
        </w:rPr>
      </w:pPr>
    </w:p>
    <w:p w:rsidR="00521820" w:rsidRDefault="00521820" w:rsidP="00F7270F">
      <w:pPr>
        <w:pStyle w:val="Texto"/>
        <w:rPr>
          <w:lang w:val="eu-ES"/>
        </w:rPr>
      </w:pPr>
      <w:r w:rsidRPr="00A81DA1">
        <w:rPr>
          <w:rFonts w:ascii="Futura Md BT" w:hAnsi="Futura Md BT"/>
          <w:lang w:val="eu-ES"/>
        </w:rPr>
        <w:t>BERRIOZABAL BÓVEDA</w:t>
      </w:r>
      <w:r>
        <w:rPr>
          <w:lang w:val="eu-ES"/>
        </w:rPr>
        <w:t xml:space="preserve"> andreak: (…) gab</w:t>
      </w:r>
      <w:r w:rsidRPr="007D0C79">
        <w:rPr>
          <w:lang w:val="eu-ES"/>
        </w:rPr>
        <w:t>e, baina askatasun edo eskubide horren aitortzarik gabe ezingo genuke ideologia edo sinesmen ho</w:t>
      </w:r>
      <w:r>
        <w:rPr>
          <w:lang w:val="eu-ES"/>
        </w:rPr>
        <w:t xml:space="preserve">rien arabera jokatu, </w:t>
      </w:r>
      <w:r w:rsidRPr="007D0C79">
        <w:rPr>
          <w:lang w:val="eu-ES"/>
        </w:rPr>
        <w:t>e</w:t>
      </w:r>
      <w:r>
        <w:rPr>
          <w:lang w:val="eu-ES"/>
        </w:rPr>
        <w:t>z</w:t>
      </w:r>
      <w:r w:rsidRPr="007D0C79">
        <w:rPr>
          <w:lang w:val="eu-ES"/>
        </w:rPr>
        <w:t xml:space="preserve"> zentzu batean, ez guztiz kontrakoan</w:t>
      </w:r>
      <w:r>
        <w:rPr>
          <w:lang w:val="eu-ES"/>
        </w:rPr>
        <w:t>. Hortaz, posizioak konpartitu arren, errespetuan egon ohi da oreka.</w:t>
      </w:r>
    </w:p>
    <w:p w:rsidR="00521820" w:rsidRDefault="00521820" w:rsidP="00F7270F">
      <w:pPr>
        <w:pStyle w:val="Texto"/>
        <w:rPr>
          <w:lang w:val="eu-ES"/>
        </w:rPr>
      </w:pPr>
    </w:p>
    <w:p w:rsidR="00521820" w:rsidRDefault="00521820" w:rsidP="00F7270F">
      <w:pPr>
        <w:pStyle w:val="Texto"/>
        <w:rPr>
          <w:lang w:val="es-ES"/>
        </w:rPr>
      </w:pPr>
      <w:r w:rsidRPr="0016587D">
        <w:rPr>
          <w:lang w:val="es-ES"/>
        </w:rPr>
        <w:t>He de reconocer que la enmienda que han firmado ustedes me parece francamente innovadora. En lugar de fusionar la iniciativa de</w:t>
      </w:r>
      <w:r>
        <w:rPr>
          <w:lang w:val="es-ES"/>
        </w:rPr>
        <w:t xml:space="preserve"> </w:t>
      </w:r>
      <w:r w:rsidRPr="004B3362">
        <w:rPr>
          <w:lang w:val="eu-ES"/>
        </w:rPr>
        <w:t>Elkarrekin</w:t>
      </w:r>
      <w:r>
        <w:rPr>
          <w:lang w:val="es-ES"/>
        </w:rPr>
        <w:t xml:space="preserve"> P</w:t>
      </w:r>
      <w:r w:rsidRPr="0016587D">
        <w:rPr>
          <w:lang w:val="es-ES"/>
        </w:rPr>
        <w:t xml:space="preserve">odemos con la enmienda presentada por la señora </w:t>
      </w:r>
      <w:r w:rsidRPr="004B3362">
        <w:rPr>
          <w:lang w:val="eu-ES"/>
        </w:rPr>
        <w:t>Ubera</w:t>
      </w:r>
      <w:r>
        <w:rPr>
          <w:lang w:val="es-ES"/>
        </w:rPr>
        <w:t xml:space="preserve"> en el año 2018, u</w:t>
      </w:r>
      <w:r w:rsidRPr="0016587D">
        <w:rPr>
          <w:lang w:val="es-ES"/>
        </w:rPr>
        <w:t xml:space="preserve">stedes han hecho un </w:t>
      </w:r>
      <w:r>
        <w:rPr>
          <w:lang w:val="es-ES"/>
        </w:rPr>
        <w:t xml:space="preserve">mix </w:t>
      </w:r>
      <w:r w:rsidRPr="0016587D">
        <w:rPr>
          <w:lang w:val="es-ES"/>
        </w:rPr>
        <w:t xml:space="preserve">entre la iniciativa de </w:t>
      </w:r>
      <w:r w:rsidRPr="004B3362">
        <w:rPr>
          <w:lang w:val="eu-ES"/>
        </w:rPr>
        <w:t>Elkarrekin</w:t>
      </w:r>
      <w:r w:rsidRPr="0016587D">
        <w:rPr>
          <w:lang w:val="es-ES"/>
        </w:rPr>
        <w:t xml:space="preserve"> Podemos y una iniciativa de EH Bildu de 2020 que curiosamente fue rechaz</w:t>
      </w:r>
      <w:r>
        <w:rPr>
          <w:lang w:val="es-ES"/>
        </w:rPr>
        <w:t xml:space="preserve">ada su acumulación por parte de </w:t>
      </w:r>
      <w:r w:rsidRPr="004B3362">
        <w:rPr>
          <w:lang w:val="eu-ES"/>
        </w:rPr>
        <w:t>Elkarrekin</w:t>
      </w:r>
      <w:r>
        <w:rPr>
          <w:lang w:val="es-ES"/>
        </w:rPr>
        <w:t xml:space="preserve"> Podemos</w:t>
      </w:r>
      <w:r w:rsidRPr="0016587D">
        <w:rPr>
          <w:lang w:val="es-ES"/>
        </w:rPr>
        <w:t xml:space="preserve">. Por tanto, digo yo que a la señora </w:t>
      </w:r>
      <w:r w:rsidRPr="00040451">
        <w:rPr>
          <w:lang w:val="eu-ES"/>
        </w:rPr>
        <w:t>Ubera</w:t>
      </w:r>
      <w:r>
        <w:rPr>
          <w:lang w:val="es-ES"/>
        </w:rPr>
        <w:t xml:space="preserve"> le debía parecer floja la posición de EH Bildu</w:t>
      </w:r>
      <w:r w:rsidRPr="0016587D">
        <w:rPr>
          <w:lang w:val="es-ES"/>
        </w:rPr>
        <w:t xml:space="preserve"> 2018 </w:t>
      </w:r>
      <w:r>
        <w:rPr>
          <w:lang w:val="es-ES"/>
        </w:rPr>
        <w:t xml:space="preserve">o </w:t>
      </w:r>
      <w:r w:rsidRPr="0016587D">
        <w:rPr>
          <w:lang w:val="es-ES"/>
        </w:rPr>
        <w:t xml:space="preserve">no apropiada para estos momentos en los que están todos ustedes tan nerviosos. Por tanto, me parece innovadora su enmienda </w:t>
      </w:r>
      <w:r>
        <w:rPr>
          <w:lang w:val="es-ES"/>
        </w:rPr>
        <w:t>de transacción.</w:t>
      </w:r>
    </w:p>
    <w:p w:rsidR="00521820" w:rsidRDefault="00521820" w:rsidP="00F7270F">
      <w:pPr>
        <w:pStyle w:val="Texto"/>
        <w:rPr>
          <w:lang w:val="es-ES"/>
        </w:rPr>
      </w:pPr>
    </w:p>
    <w:p w:rsidR="00521820" w:rsidRDefault="00521820" w:rsidP="00C16CA5">
      <w:pPr>
        <w:pStyle w:val="Texto"/>
        <w:rPr>
          <w:lang w:val="es-ES"/>
        </w:rPr>
      </w:pPr>
      <w:r>
        <w:rPr>
          <w:lang w:val="es-ES"/>
        </w:rPr>
        <w:t>Y</w:t>
      </w:r>
      <w:r w:rsidRPr="0016587D">
        <w:rPr>
          <w:lang w:val="es-ES"/>
        </w:rPr>
        <w:t xml:space="preserve"> la semana pas</w:t>
      </w:r>
      <w:r>
        <w:rPr>
          <w:lang w:val="es-ES"/>
        </w:rPr>
        <w:t>ada tuve</w:t>
      </w:r>
      <w:r w:rsidRPr="0016587D">
        <w:rPr>
          <w:lang w:val="es-ES"/>
        </w:rPr>
        <w:t xml:space="preserve"> ocasión de leer un artículo en relación al debate suscitado por una propuesta de adaptación del mapa es</w:t>
      </w:r>
      <w:r>
        <w:rPr>
          <w:lang w:val="es-ES"/>
        </w:rPr>
        <w:t>colar en Bilbao, concretamente e</w:t>
      </w:r>
      <w:r w:rsidRPr="0016587D">
        <w:rPr>
          <w:lang w:val="es-ES"/>
        </w:rPr>
        <w:t xml:space="preserve">l barrio de </w:t>
      </w:r>
      <w:r w:rsidRPr="00D90367">
        <w:rPr>
          <w:lang w:val="eu-ES"/>
        </w:rPr>
        <w:t>Santutxu</w:t>
      </w:r>
      <w:r>
        <w:rPr>
          <w:lang w:val="es-ES"/>
        </w:rPr>
        <w:t>. Y</w:t>
      </w:r>
      <w:r w:rsidRPr="0016587D">
        <w:rPr>
          <w:lang w:val="es-ES"/>
        </w:rPr>
        <w:t xml:space="preserve"> lo publicó uno de los padres intelectuales de aquella </w:t>
      </w:r>
      <w:r>
        <w:rPr>
          <w:lang w:val="es-ES"/>
        </w:rPr>
        <w:t>IL</w:t>
      </w:r>
      <w:r w:rsidRPr="0016587D">
        <w:rPr>
          <w:lang w:val="es-ES"/>
        </w:rPr>
        <w:t>P que mencionaba el señor</w:t>
      </w:r>
      <w:r>
        <w:rPr>
          <w:lang w:val="es-ES"/>
        </w:rPr>
        <w:t xml:space="preserve"> Martínez, que tanto les gustó</w:t>
      </w:r>
      <w:r w:rsidRPr="0016587D">
        <w:rPr>
          <w:lang w:val="es-ES"/>
        </w:rPr>
        <w:t xml:space="preserve"> a ustedes y que iba a ser el </w:t>
      </w:r>
      <w:r>
        <w:rPr>
          <w:lang w:val="es-ES"/>
        </w:rPr>
        <w:t xml:space="preserve">bálsamo que curase </w:t>
      </w:r>
      <w:r w:rsidRPr="0016587D">
        <w:rPr>
          <w:lang w:val="es-ES"/>
        </w:rPr>
        <w:t>todos los mal</w:t>
      </w:r>
      <w:r>
        <w:rPr>
          <w:lang w:val="es-ES"/>
        </w:rPr>
        <w:t>es que según ustedes aquejan al sistema educativo. D</w:t>
      </w:r>
      <w:r w:rsidRPr="0016587D">
        <w:rPr>
          <w:lang w:val="es-ES"/>
        </w:rPr>
        <w:t>espués de hacer a</w:t>
      </w:r>
      <w:r>
        <w:rPr>
          <w:lang w:val="es-ES"/>
        </w:rPr>
        <w:t>lgunas reflexiones sobre el tra</w:t>
      </w:r>
      <w:r w:rsidRPr="0016587D">
        <w:rPr>
          <w:lang w:val="es-ES"/>
        </w:rPr>
        <w:t>sfondo de las posiciones de los diferentes colectivos impli</w:t>
      </w:r>
      <w:r>
        <w:rPr>
          <w:lang w:val="es-ES"/>
        </w:rPr>
        <w:t xml:space="preserve">cados en </w:t>
      </w:r>
      <w:r w:rsidRPr="0016587D">
        <w:rPr>
          <w:lang w:val="es-ES"/>
        </w:rPr>
        <w:t xml:space="preserve">el conflicto, así como de algunos pronunciamientos de </w:t>
      </w:r>
      <w:r>
        <w:rPr>
          <w:lang w:val="es-ES"/>
        </w:rPr>
        <w:t xml:space="preserve">ustedes, de </w:t>
      </w:r>
      <w:r w:rsidRPr="00D90367">
        <w:rPr>
          <w:lang w:val="eu-ES"/>
        </w:rPr>
        <w:t>Elkarrekin</w:t>
      </w:r>
      <w:r>
        <w:rPr>
          <w:lang w:val="es-ES"/>
        </w:rPr>
        <w:t xml:space="preserve"> Podemos y de EH B</w:t>
      </w:r>
      <w:r w:rsidRPr="0016587D">
        <w:rPr>
          <w:lang w:val="es-ES"/>
        </w:rPr>
        <w:t xml:space="preserve">ildu, el autor terminaba el </w:t>
      </w:r>
      <w:r>
        <w:rPr>
          <w:lang w:val="es-ES"/>
        </w:rPr>
        <w:t>artículo diciendo lo siguiente: "A</w:t>
      </w:r>
      <w:r w:rsidRPr="0016587D">
        <w:rPr>
          <w:lang w:val="es-ES"/>
        </w:rPr>
        <w:t xml:space="preserve"> la Administrac</w:t>
      </w:r>
      <w:r>
        <w:rPr>
          <w:lang w:val="es-ES"/>
        </w:rPr>
        <w:t xml:space="preserve">ión no se le puede pedir que sea audaz en </w:t>
      </w:r>
      <w:r w:rsidRPr="0016587D">
        <w:rPr>
          <w:lang w:val="es-ES"/>
        </w:rPr>
        <w:t>su planificación para tomar medidas contra la segregaci</w:t>
      </w:r>
      <w:r>
        <w:rPr>
          <w:lang w:val="es-ES"/>
        </w:rPr>
        <w:t>ón y criticarle cuando lo hace. H</w:t>
      </w:r>
      <w:r w:rsidRPr="0016587D">
        <w:rPr>
          <w:lang w:val="es-ES"/>
        </w:rPr>
        <w:t xml:space="preserve">agamos pedagogía para superar los miedos sociales en todas las comunidades. Debemos una oportunidad, sí, pero </w:t>
      </w:r>
      <w:r>
        <w:rPr>
          <w:lang w:val="es-ES"/>
        </w:rPr>
        <w:t xml:space="preserve">al mestizaje y a la convivencia, </w:t>
      </w:r>
      <w:r w:rsidRPr="0016587D">
        <w:rPr>
          <w:lang w:val="es-ES"/>
        </w:rPr>
        <w:t>y no le hagamos la vida imposible a la Administración cuando hace los debere</w:t>
      </w:r>
      <w:r>
        <w:rPr>
          <w:lang w:val="es-ES"/>
        </w:rPr>
        <w:t>s".</w:t>
      </w:r>
    </w:p>
    <w:p w:rsidR="00521820" w:rsidRDefault="00521820" w:rsidP="00F7270F">
      <w:pPr>
        <w:pStyle w:val="Texto"/>
        <w:rPr>
          <w:lang w:val="es-ES"/>
        </w:rPr>
      </w:pPr>
    </w:p>
    <w:p w:rsidR="00521820" w:rsidRDefault="00521820" w:rsidP="00F7270F">
      <w:pPr>
        <w:pStyle w:val="Texto"/>
        <w:rPr>
          <w:lang w:val="es-ES"/>
        </w:rPr>
      </w:pPr>
      <w:r w:rsidRPr="0016587D">
        <w:rPr>
          <w:lang w:val="es-ES"/>
        </w:rPr>
        <w:t>Es</w:t>
      </w:r>
      <w:r>
        <w:rPr>
          <w:lang w:val="es-ES"/>
        </w:rPr>
        <w:t>pero que sigan ustedes a este au</w:t>
      </w:r>
      <w:r w:rsidRPr="0016587D">
        <w:rPr>
          <w:lang w:val="es-ES"/>
        </w:rPr>
        <w:t>to</w:t>
      </w:r>
      <w:r>
        <w:rPr>
          <w:lang w:val="es-ES"/>
        </w:rPr>
        <w:t>r con el mismo entusiasmo esta vez.</w:t>
      </w:r>
    </w:p>
    <w:p w:rsidR="00521820" w:rsidRDefault="00521820" w:rsidP="00F7270F">
      <w:pPr>
        <w:pStyle w:val="Texto"/>
        <w:rPr>
          <w:lang w:val="es-ES"/>
        </w:rPr>
      </w:pPr>
    </w:p>
    <w:p w:rsidR="00521820" w:rsidRDefault="00521820" w:rsidP="00F7270F">
      <w:pPr>
        <w:pStyle w:val="Texto"/>
        <w:rPr>
          <w:lang w:val="eu-ES"/>
        </w:rPr>
      </w:pPr>
      <w:r>
        <w:rPr>
          <w:lang w:val="eu-ES"/>
        </w:rPr>
        <w:t>Eskerrik asko.</w:t>
      </w:r>
    </w:p>
    <w:p w:rsidR="00521820" w:rsidRDefault="00521820" w:rsidP="00F7270F">
      <w:pPr>
        <w:pStyle w:val="Texto"/>
        <w:rPr>
          <w:lang w:val="eu-ES"/>
        </w:rPr>
      </w:pPr>
    </w:p>
    <w:p w:rsidR="00521820" w:rsidRDefault="00521820" w:rsidP="00F7270F">
      <w:pPr>
        <w:pStyle w:val="Texto"/>
        <w:rPr>
          <w:lang w:val="eu-ES"/>
        </w:rPr>
      </w:pPr>
    </w:p>
    <w:p w:rsidR="00521820" w:rsidRDefault="00521820" w:rsidP="00F7270F">
      <w:pPr>
        <w:pStyle w:val="Texto"/>
        <w:rPr>
          <w:lang w:val="eu-ES"/>
        </w:rPr>
      </w:pPr>
      <w:r w:rsidRPr="0016587D">
        <w:rPr>
          <w:rFonts w:ascii="Futura Md BT" w:hAnsi="Futura Md BT"/>
          <w:lang w:val="eu-ES"/>
        </w:rPr>
        <w:t>LEHENDAKARIAK</w:t>
      </w:r>
      <w:r>
        <w:rPr>
          <w:lang w:val="eu-ES"/>
        </w:rPr>
        <w:t>: Eskerrik asko, Berriozabal and</w:t>
      </w:r>
      <w:r w:rsidRPr="007D0C79">
        <w:rPr>
          <w:lang w:val="eu-ES"/>
        </w:rPr>
        <w:t xml:space="preserve">rea. Eztabaida amaituta, bozketara jarriko dugu Elkarrekin </w:t>
      </w:r>
      <w:r w:rsidRPr="007D7F68">
        <w:rPr>
          <w:lang w:val="eu-ES"/>
        </w:rPr>
        <w:t>Podemos</w:t>
      </w:r>
      <w:r>
        <w:rPr>
          <w:lang w:val="eu-ES"/>
        </w:rPr>
        <w:t xml:space="preserve"> eta EH Bilduk </w:t>
      </w:r>
      <w:r w:rsidRPr="007D0C79">
        <w:rPr>
          <w:lang w:val="eu-ES"/>
        </w:rPr>
        <w:t>sinatu duten erdibideko zuzenketa. Bozkatu dezak</w:t>
      </w:r>
      <w:r>
        <w:rPr>
          <w:lang w:val="eu-ES"/>
        </w:rPr>
        <w:t>egu.</w:t>
      </w:r>
    </w:p>
    <w:p w:rsidR="00521820" w:rsidRDefault="00521820" w:rsidP="00F7270F">
      <w:pPr>
        <w:pStyle w:val="Texto"/>
        <w:rPr>
          <w:lang w:val="eu-ES"/>
        </w:rPr>
      </w:pPr>
    </w:p>
    <w:p w:rsidR="00521820" w:rsidRDefault="00521820" w:rsidP="0016587D">
      <w:pPr>
        <w:pStyle w:val="anotaciones0"/>
        <w:rPr>
          <w:lang w:val="eu-ES"/>
        </w:rPr>
      </w:pPr>
      <w:r>
        <w:rPr>
          <w:lang w:val="eu-ES"/>
        </w:rPr>
        <w:t>Botazioa eginda, hauxe izan da emaitza: emandako botoak, 74; aldekoak, 28; aurkakoak, 46; abstentzioak, 0.</w:t>
      </w:r>
    </w:p>
    <w:p w:rsidR="00521820" w:rsidRDefault="00521820" w:rsidP="0016587D">
      <w:pPr>
        <w:pStyle w:val="Texto"/>
        <w:rPr>
          <w:lang w:val="eu-ES"/>
        </w:rPr>
      </w:pPr>
    </w:p>
    <w:p w:rsidR="00521820" w:rsidRDefault="00521820" w:rsidP="0016587D">
      <w:pPr>
        <w:pStyle w:val="Texto"/>
        <w:rPr>
          <w:lang w:val="eu-ES"/>
        </w:rPr>
      </w:pPr>
    </w:p>
    <w:p w:rsidR="00521820" w:rsidRDefault="00521820" w:rsidP="004B3362">
      <w:pPr>
        <w:pStyle w:val="Texto"/>
        <w:rPr>
          <w:lang w:val="eu-ES"/>
        </w:rPr>
      </w:pPr>
      <w:r w:rsidRPr="0016587D">
        <w:rPr>
          <w:rFonts w:ascii="Futura Md BT" w:hAnsi="Futura Md BT"/>
          <w:lang w:val="eu-ES"/>
        </w:rPr>
        <w:t>LEHENDAKARIAK</w:t>
      </w:r>
      <w:r>
        <w:rPr>
          <w:lang w:val="eu-ES"/>
        </w:rPr>
        <w:t>: Beraz, ez da onartu erdibideko zuzenketa.</w:t>
      </w:r>
    </w:p>
    <w:p w:rsidR="00521820" w:rsidRDefault="00521820" w:rsidP="004B3362">
      <w:pPr>
        <w:pStyle w:val="Texto"/>
        <w:rPr>
          <w:lang w:val="eu-ES"/>
        </w:rPr>
      </w:pPr>
    </w:p>
    <w:p w:rsidR="00521820" w:rsidRDefault="00521820" w:rsidP="004B3362">
      <w:pPr>
        <w:pStyle w:val="Texto"/>
        <w:rPr>
          <w:lang w:val="eu-ES"/>
        </w:rPr>
      </w:pPr>
      <w:r>
        <w:rPr>
          <w:lang w:val="eu-ES"/>
        </w:rPr>
        <w:t xml:space="preserve">Jarraian, </w:t>
      </w:r>
      <w:r w:rsidRPr="007D0C79">
        <w:rPr>
          <w:lang w:val="eu-ES"/>
        </w:rPr>
        <w:t>Euskal Talde Popula</w:t>
      </w:r>
      <w:r>
        <w:rPr>
          <w:lang w:val="eu-ES"/>
        </w:rPr>
        <w:t>rrak, Euskal Sozialistak eta Euz</w:t>
      </w:r>
      <w:r w:rsidRPr="007D0C79">
        <w:rPr>
          <w:lang w:val="eu-ES"/>
        </w:rPr>
        <w:t>ko Abertzaleak sinatutako erdibideko zuzenketa bozk</w:t>
      </w:r>
      <w:r>
        <w:rPr>
          <w:lang w:val="eu-ES"/>
        </w:rPr>
        <w:t>atuko dugu. Bozkatu dezakezue.</w:t>
      </w:r>
    </w:p>
    <w:p w:rsidR="00521820" w:rsidRDefault="00521820" w:rsidP="004B3362">
      <w:pPr>
        <w:pStyle w:val="Texto"/>
        <w:rPr>
          <w:lang w:val="eu-ES"/>
        </w:rPr>
      </w:pPr>
    </w:p>
    <w:p w:rsidR="00521820" w:rsidRDefault="00521820" w:rsidP="004B3362">
      <w:pPr>
        <w:pStyle w:val="anotaciones0"/>
        <w:rPr>
          <w:lang w:val="eu-ES"/>
        </w:rPr>
      </w:pPr>
      <w:r>
        <w:rPr>
          <w:lang w:val="eu-ES"/>
        </w:rPr>
        <w:t>Botazioa eginda, hauxe izan da emaitza: emandako botoak, 74; aldekoak, 46; aurkakoak, 28; abstentzioak, 0.</w:t>
      </w:r>
    </w:p>
    <w:p w:rsidR="00521820" w:rsidRDefault="00521820" w:rsidP="004B3362">
      <w:pPr>
        <w:pStyle w:val="Texto"/>
        <w:rPr>
          <w:lang w:val="eu-ES"/>
        </w:rPr>
      </w:pPr>
    </w:p>
    <w:p w:rsidR="00521820" w:rsidRDefault="00521820" w:rsidP="004B3362">
      <w:pPr>
        <w:pStyle w:val="Texto"/>
        <w:rPr>
          <w:lang w:val="eu-ES"/>
        </w:rPr>
      </w:pPr>
    </w:p>
    <w:p w:rsidR="00521820" w:rsidRDefault="00521820" w:rsidP="004B3362">
      <w:pPr>
        <w:pStyle w:val="Texto"/>
        <w:rPr>
          <w:lang w:val="eu-ES"/>
        </w:rPr>
      </w:pPr>
      <w:r w:rsidRPr="0016587D">
        <w:rPr>
          <w:rFonts w:ascii="Futura Md BT" w:hAnsi="Futura Md BT"/>
          <w:lang w:val="eu-ES"/>
        </w:rPr>
        <w:t>LEHENDAKARIAK</w:t>
      </w:r>
      <w:r>
        <w:rPr>
          <w:lang w:val="eu-ES"/>
        </w:rPr>
        <w:t xml:space="preserve">: Beraz, </w:t>
      </w:r>
      <w:r w:rsidRPr="007D0C79">
        <w:rPr>
          <w:lang w:val="eu-ES"/>
        </w:rPr>
        <w:t xml:space="preserve">onartuta geratu </w:t>
      </w:r>
      <w:r>
        <w:rPr>
          <w:lang w:val="eu-ES"/>
        </w:rPr>
        <w:t xml:space="preserve">da </w:t>
      </w:r>
      <w:r w:rsidRPr="007D0C79">
        <w:rPr>
          <w:lang w:val="eu-ES"/>
        </w:rPr>
        <w:t>erdibideko zuzenketa</w:t>
      </w:r>
      <w:r>
        <w:rPr>
          <w:lang w:val="eu-ES"/>
        </w:rPr>
        <w:t>.</w:t>
      </w:r>
    </w:p>
    <w:p w:rsidR="00521820" w:rsidRDefault="00521820" w:rsidP="004B3362">
      <w:pPr>
        <w:pStyle w:val="Texto"/>
        <w:rPr>
          <w:lang w:val="eu-ES"/>
        </w:rPr>
      </w:pPr>
    </w:p>
    <w:p w:rsidR="00521820" w:rsidRDefault="00521820" w:rsidP="004B3362">
      <w:pPr>
        <w:pStyle w:val="Texto"/>
        <w:rPr>
          <w:lang w:val="eu-ES"/>
        </w:rPr>
      </w:pPr>
      <w:r>
        <w:rPr>
          <w:lang w:val="eu-ES"/>
        </w:rPr>
        <w:t>G</w:t>
      </w:r>
      <w:r w:rsidRPr="007D0C79">
        <w:rPr>
          <w:lang w:val="eu-ES"/>
        </w:rPr>
        <w:t>ai</w:t>
      </w:r>
      <w:r>
        <w:rPr>
          <w:lang w:val="eu-ES"/>
        </w:rPr>
        <w:t>-zerrendako zortzigarren puntua:</w:t>
      </w:r>
      <w:r w:rsidRPr="007D0C79">
        <w:rPr>
          <w:lang w:val="eu-ES"/>
        </w:rPr>
        <w:t xml:space="preserve"> </w:t>
      </w:r>
      <w:r>
        <w:rPr>
          <w:lang w:val="eu-ES"/>
        </w:rPr>
        <w:t>"</w:t>
      </w:r>
      <w:r w:rsidRPr="007D0C79">
        <w:rPr>
          <w:lang w:val="eu-ES"/>
        </w:rPr>
        <w:t>Euskal Talde Parlamentario Popularrak egindako legez besteko proposamena, erakunde eskudunek Errioxa Jatorri Deitura Kalif</w:t>
      </w:r>
      <w:r>
        <w:rPr>
          <w:lang w:val="eu-ES"/>
        </w:rPr>
        <w:t>ikatuaren Kontseilu Arautzailean</w:t>
      </w:r>
      <w:r w:rsidRPr="007D0C79">
        <w:rPr>
          <w:lang w:val="eu-ES"/>
        </w:rPr>
        <w:t xml:space="preserve"> duten ordezkaritzari buruz</w:t>
      </w:r>
      <w:r>
        <w:rPr>
          <w:lang w:val="eu-ES"/>
        </w:rPr>
        <w:t>. E</w:t>
      </w:r>
      <w:r w:rsidRPr="007D0C79">
        <w:rPr>
          <w:lang w:val="eu-ES"/>
        </w:rPr>
        <w:t xml:space="preserve">ztabaida </w:t>
      </w:r>
      <w:r>
        <w:rPr>
          <w:lang w:val="eu-ES"/>
        </w:rPr>
        <w:t xml:space="preserve">eta behin betiko </w:t>
      </w:r>
      <w:r w:rsidRPr="007D0C79">
        <w:rPr>
          <w:lang w:val="eu-ES"/>
        </w:rPr>
        <w:t>ebazpena</w:t>
      </w:r>
      <w:r>
        <w:rPr>
          <w:lang w:val="eu-ES"/>
        </w:rPr>
        <w:t>".</w:t>
      </w:r>
    </w:p>
    <w:p w:rsidR="00521820" w:rsidRDefault="00521820" w:rsidP="004B3362">
      <w:pPr>
        <w:pStyle w:val="Texto"/>
        <w:rPr>
          <w:lang w:val="eu-ES"/>
        </w:rPr>
      </w:pPr>
    </w:p>
    <w:p w:rsidR="00521820" w:rsidRDefault="00521820" w:rsidP="004B3362">
      <w:pPr>
        <w:pStyle w:val="Texto"/>
        <w:rPr>
          <w:lang w:val="eu-ES"/>
        </w:rPr>
      </w:pPr>
      <w:r w:rsidRPr="007D0C79">
        <w:rPr>
          <w:lang w:val="eu-ES"/>
        </w:rPr>
        <w:t>Talde proposatzailearen txanda, Euskal Tald</w:t>
      </w:r>
      <w:r>
        <w:rPr>
          <w:lang w:val="eu-ES"/>
        </w:rPr>
        <w:t>e Popularraren ordezkaria den Ló</w:t>
      </w:r>
      <w:r w:rsidRPr="007D0C79">
        <w:rPr>
          <w:lang w:val="eu-ES"/>
        </w:rPr>
        <w:t xml:space="preserve">pez </w:t>
      </w:r>
      <w:r>
        <w:rPr>
          <w:lang w:val="eu-ES"/>
        </w:rPr>
        <w:t xml:space="preserve">de Ocariz andreak du hitza </w:t>
      </w:r>
      <w:r w:rsidRPr="007D0C79">
        <w:rPr>
          <w:lang w:val="eu-ES"/>
        </w:rPr>
        <w:t>e</w:t>
      </w:r>
      <w:r>
        <w:rPr>
          <w:lang w:val="eu-ES"/>
        </w:rPr>
        <w:t>kimena aurkeztu eta defendatzeko.</w:t>
      </w:r>
    </w:p>
    <w:p w:rsidR="00521820" w:rsidRDefault="00521820" w:rsidP="004B3362">
      <w:pPr>
        <w:pStyle w:val="Texto"/>
        <w:rPr>
          <w:lang w:val="eu-ES"/>
        </w:rPr>
      </w:pPr>
    </w:p>
    <w:p w:rsidR="00521820" w:rsidRDefault="00521820" w:rsidP="004B3362">
      <w:pPr>
        <w:pStyle w:val="Texto"/>
        <w:rPr>
          <w:lang w:val="eu-ES"/>
        </w:rPr>
      </w:pPr>
      <w:r>
        <w:rPr>
          <w:lang w:val="eu-ES"/>
        </w:rPr>
        <w:t>(44. zintaren amaiera)</w:t>
      </w:r>
    </w:p>
    <w:p w:rsidR="00521820" w:rsidRPr="00D34786" w:rsidRDefault="00521820" w:rsidP="003A0748">
      <w:pPr>
        <w:pStyle w:val="Texto"/>
        <w:rPr>
          <w:lang w:val="eu-ES"/>
        </w:rPr>
      </w:pPr>
      <w:r w:rsidRPr="00D34786">
        <w:rPr>
          <w:lang w:val="eu-ES"/>
        </w:rPr>
        <w:t>(45. zintaren hasiera)</w:t>
      </w:r>
    </w:p>
    <w:p w:rsidR="00521820" w:rsidRPr="00D34786" w:rsidRDefault="00521820" w:rsidP="003A0748">
      <w:pPr>
        <w:pStyle w:val="Texto"/>
        <w:rPr>
          <w:lang w:val="eu-ES"/>
        </w:rPr>
      </w:pPr>
    </w:p>
    <w:p w:rsidR="00521820" w:rsidRPr="00D34786" w:rsidRDefault="00521820" w:rsidP="003A0748">
      <w:pPr>
        <w:pStyle w:val="Texto"/>
        <w:rPr>
          <w:lang w:val="eu-ES"/>
        </w:rPr>
      </w:pPr>
      <w:r w:rsidRPr="00D34786">
        <w:rPr>
          <w:lang w:val="eu-ES"/>
        </w:rPr>
        <w:t>… L</w:t>
      </w:r>
      <w:r>
        <w:rPr>
          <w:lang w:val="eu-ES"/>
        </w:rPr>
        <w:t>ó</w:t>
      </w:r>
      <w:r w:rsidRPr="00D34786">
        <w:rPr>
          <w:lang w:val="eu-ES"/>
        </w:rPr>
        <w:t>pez de Ocariz andreak dauka hitza ekimena aurkeztu eta defendatzeko.</w:t>
      </w:r>
    </w:p>
    <w:p w:rsidR="00521820" w:rsidRPr="00D34786" w:rsidRDefault="00521820" w:rsidP="003A0748">
      <w:pPr>
        <w:pStyle w:val="Texto"/>
        <w:rPr>
          <w:lang w:val="eu-ES"/>
        </w:rPr>
      </w:pPr>
    </w:p>
    <w:p w:rsidR="00521820" w:rsidRDefault="00521820" w:rsidP="003A0748">
      <w:pPr>
        <w:pStyle w:val="Texto"/>
        <w:rPr>
          <w:lang w:val="es-ES"/>
        </w:rPr>
      </w:pPr>
    </w:p>
    <w:p w:rsidR="00521820" w:rsidRDefault="00521820" w:rsidP="003A0748">
      <w:pPr>
        <w:pStyle w:val="Texto"/>
        <w:rPr>
          <w:lang w:val="es-ES"/>
        </w:rPr>
      </w:pPr>
      <w:r w:rsidRPr="00D34786">
        <w:rPr>
          <w:rFonts w:ascii="Futura Md BT" w:hAnsi="Futura Md BT"/>
          <w:lang w:val="es-ES"/>
        </w:rPr>
        <w:t>LÓPEZ DE OCARIZ LÓPEZ DE MUNAIN</w:t>
      </w:r>
      <w:r>
        <w:rPr>
          <w:lang w:val="es-ES"/>
        </w:rPr>
        <w:t xml:space="preserve"> </w:t>
      </w:r>
      <w:r w:rsidRPr="0070308A">
        <w:rPr>
          <w:lang w:val="eu-ES"/>
        </w:rPr>
        <w:t>andreak</w:t>
      </w:r>
      <w:r>
        <w:rPr>
          <w:lang w:val="es-ES"/>
        </w:rPr>
        <w:t xml:space="preserve">: </w:t>
      </w:r>
      <w:r w:rsidRPr="00D34786">
        <w:rPr>
          <w:lang w:val="es-ES"/>
        </w:rPr>
        <w:t>Gracias</w:t>
      </w:r>
      <w:r>
        <w:rPr>
          <w:lang w:val="es-ES"/>
        </w:rPr>
        <w:t>, señora presidenta. Señor lehendakari, consejeros, señorías.</w:t>
      </w:r>
    </w:p>
    <w:p w:rsidR="00521820" w:rsidRDefault="00521820" w:rsidP="003A0748">
      <w:pPr>
        <w:pStyle w:val="Texto"/>
        <w:rPr>
          <w:lang w:val="es-ES"/>
        </w:rPr>
      </w:pPr>
    </w:p>
    <w:p w:rsidR="00521820" w:rsidRDefault="00521820" w:rsidP="003A0748">
      <w:pPr>
        <w:pStyle w:val="Texto"/>
        <w:rPr>
          <w:lang w:val="es-ES"/>
        </w:rPr>
      </w:pPr>
      <w:r>
        <w:rPr>
          <w:lang w:val="es-ES"/>
        </w:rPr>
        <w:t>L</w:t>
      </w:r>
      <w:r w:rsidRPr="00D34786">
        <w:rPr>
          <w:lang w:val="es-ES"/>
        </w:rPr>
        <w:t>a inici</w:t>
      </w:r>
      <w:r>
        <w:rPr>
          <w:lang w:val="es-ES"/>
        </w:rPr>
        <w:t>a</w:t>
      </w:r>
      <w:r w:rsidRPr="00D34786">
        <w:rPr>
          <w:lang w:val="es-ES"/>
        </w:rPr>
        <w:t xml:space="preserve">tiva que presentamos </w:t>
      </w:r>
      <w:r>
        <w:rPr>
          <w:lang w:val="es-ES"/>
        </w:rPr>
        <w:t>desde el g</w:t>
      </w:r>
      <w:r w:rsidRPr="00D34786">
        <w:rPr>
          <w:lang w:val="es-ES"/>
        </w:rPr>
        <w:t>rupo Popular ante</w:t>
      </w:r>
      <w:r>
        <w:rPr>
          <w:lang w:val="es-ES"/>
        </w:rPr>
        <w:t xml:space="preserve"> este Pleno, hace referencia al Consejo R</w:t>
      </w:r>
      <w:r w:rsidRPr="00D34786">
        <w:rPr>
          <w:lang w:val="es-ES"/>
        </w:rPr>
        <w:t>egulado</w:t>
      </w:r>
      <w:r>
        <w:rPr>
          <w:lang w:val="es-ES"/>
        </w:rPr>
        <w:t>r de la Denominación de Origen C</w:t>
      </w:r>
      <w:r w:rsidRPr="00D34786">
        <w:rPr>
          <w:lang w:val="es-ES"/>
        </w:rPr>
        <w:t>alificada Rioja, concretamente a la representación de las instituciones</w:t>
      </w:r>
      <w:r>
        <w:rPr>
          <w:lang w:val="es-ES"/>
        </w:rPr>
        <w:t xml:space="preserve"> competentes en los órganos de g</w:t>
      </w:r>
      <w:r w:rsidRPr="00D34786">
        <w:rPr>
          <w:lang w:val="es-ES"/>
        </w:rPr>
        <w:t>obier</w:t>
      </w:r>
      <w:r>
        <w:rPr>
          <w:lang w:val="es-ES"/>
        </w:rPr>
        <w:t>no de este Consejo, que son el p</w:t>
      </w:r>
      <w:r w:rsidRPr="00D34786">
        <w:rPr>
          <w:lang w:val="es-ES"/>
        </w:rPr>
        <w:t>leno y las comisiones de trabajo. Esta denominación de origen está compuesta p</w:t>
      </w:r>
      <w:r>
        <w:rPr>
          <w:lang w:val="es-ES"/>
        </w:rPr>
        <w:t>or 65.000 hectáreas de viñedo</w:t>
      </w:r>
      <w:r w:rsidRPr="00D34786">
        <w:rPr>
          <w:lang w:val="es-ES"/>
        </w:rPr>
        <w:t xml:space="preserve"> que corresponde</w:t>
      </w:r>
      <w:r>
        <w:rPr>
          <w:lang w:val="es-ES"/>
        </w:rPr>
        <w:t xml:space="preserve">n a tres comunidades autónomas: Navarra, Rioja y País Vasco. Y dentro del País Vasco es la comarca de Rioja Alavesa, </w:t>
      </w:r>
      <w:r w:rsidRPr="00D34786">
        <w:rPr>
          <w:lang w:val="es-ES"/>
        </w:rPr>
        <w:t xml:space="preserve">con 13.000 </w:t>
      </w:r>
      <w:r>
        <w:rPr>
          <w:lang w:val="es-ES"/>
        </w:rPr>
        <w:t xml:space="preserve">hectáreas de viñedo, </w:t>
      </w:r>
      <w:r w:rsidRPr="00D34786">
        <w:rPr>
          <w:lang w:val="es-ES"/>
        </w:rPr>
        <w:t>la que comparte esta Denomin</w:t>
      </w:r>
      <w:r>
        <w:rPr>
          <w:lang w:val="es-ES"/>
        </w:rPr>
        <w:t>ación de Origen Calificada Rioja.</w:t>
      </w:r>
    </w:p>
    <w:p w:rsidR="00521820" w:rsidRDefault="00521820" w:rsidP="003A0748">
      <w:pPr>
        <w:pStyle w:val="Texto"/>
        <w:rPr>
          <w:lang w:val="es-ES"/>
        </w:rPr>
      </w:pPr>
    </w:p>
    <w:p w:rsidR="00521820" w:rsidRDefault="00521820" w:rsidP="003A0748">
      <w:pPr>
        <w:pStyle w:val="Texto"/>
        <w:rPr>
          <w:lang w:val="es-ES"/>
        </w:rPr>
      </w:pPr>
      <w:r>
        <w:rPr>
          <w:lang w:val="es-ES"/>
        </w:rPr>
        <w:t>D</w:t>
      </w:r>
      <w:r w:rsidRPr="00D34786">
        <w:rPr>
          <w:lang w:val="es-ES"/>
        </w:rPr>
        <w:t xml:space="preserve">os notas </w:t>
      </w:r>
      <w:r>
        <w:rPr>
          <w:lang w:val="es-ES"/>
        </w:rPr>
        <w:t xml:space="preserve">singulares de esta denominación. A finales del siglo XIX, </w:t>
      </w:r>
      <w:r w:rsidRPr="00D34786">
        <w:rPr>
          <w:lang w:val="es-ES"/>
        </w:rPr>
        <w:t xml:space="preserve">y ante las nuevas </w:t>
      </w:r>
      <w:r>
        <w:rPr>
          <w:lang w:val="es-ES"/>
        </w:rPr>
        <w:t>formas de producir el vino, el vino rioja</w:t>
      </w:r>
      <w:r w:rsidRPr="00D34786">
        <w:rPr>
          <w:lang w:val="es-ES"/>
        </w:rPr>
        <w:t>n</w:t>
      </w:r>
      <w:r>
        <w:rPr>
          <w:lang w:val="es-ES"/>
        </w:rPr>
        <w:t>o se dota de identidad propia, v</w:t>
      </w:r>
      <w:r w:rsidRPr="00D34786">
        <w:rPr>
          <w:lang w:val="es-ES"/>
        </w:rPr>
        <w:t>incula el nombre a su origen</w:t>
      </w:r>
      <w:r>
        <w:rPr>
          <w:lang w:val="es-ES"/>
        </w:rPr>
        <w:t>,</w:t>
      </w:r>
      <w:r w:rsidRPr="00D34786">
        <w:rPr>
          <w:lang w:val="es-ES"/>
        </w:rPr>
        <w:t xml:space="preserve"> y los productores viticultores y elaboradores sienten la necesidad de proteger la identida</w:t>
      </w:r>
      <w:r>
        <w:rPr>
          <w:lang w:val="es-ES"/>
        </w:rPr>
        <w:t>d de sus vinos ante usurpadore</w:t>
      </w:r>
      <w:r w:rsidRPr="00D34786">
        <w:rPr>
          <w:lang w:val="es-ES"/>
        </w:rPr>
        <w:t xml:space="preserve">s y falsificadores. Y de ahí </w:t>
      </w:r>
      <w:r>
        <w:rPr>
          <w:lang w:val="es-ES"/>
        </w:rPr>
        <w:t>surge su reconocimiento oficial el 6 de junio de 1925: la Denominación de Origen Rioja. L</w:t>
      </w:r>
      <w:r w:rsidRPr="00D34786">
        <w:rPr>
          <w:lang w:val="es-ES"/>
        </w:rPr>
        <w:t>a más</w:t>
      </w:r>
      <w:r>
        <w:rPr>
          <w:lang w:val="es-ES"/>
        </w:rPr>
        <w:t xml:space="preserve"> antigua de España. La primera que pronto cumplirá un siglo. Y</w:t>
      </w:r>
      <w:r w:rsidRPr="00D34786">
        <w:rPr>
          <w:lang w:val="es-ES"/>
        </w:rPr>
        <w:t xml:space="preserve">, además, en 1991 se </w:t>
      </w:r>
      <w:r>
        <w:rPr>
          <w:lang w:val="es-ES"/>
        </w:rPr>
        <w:t xml:space="preserve">convierte en Calificada, </w:t>
      </w:r>
      <w:r w:rsidRPr="00D34786">
        <w:rPr>
          <w:lang w:val="es-ES"/>
        </w:rPr>
        <w:t>categoría</w:t>
      </w:r>
      <w:r>
        <w:rPr>
          <w:lang w:val="es-ES"/>
        </w:rPr>
        <w:t xml:space="preserve"> superior que comparte con el Priorato. So</w:t>
      </w:r>
      <w:r w:rsidRPr="00D34786">
        <w:rPr>
          <w:lang w:val="es-ES"/>
        </w:rPr>
        <w:t>lo estas dos denominaciones tienen al día</w:t>
      </w:r>
      <w:r>
        <w:rPr>
          <w:lang w:val="es-ES"/>
        </w:rPr>
        <w:t xml:space="preserve"> de hoy este valor superior de Calificadas dentro de las </w:t>
      </w:r>
      <w:r w:rsidRPr="00D34786">
        <w:rPr>
          <w:lang w:val="es-ES"/>
        </w:rPr>
        <w:t>70 denominaciones de origen</w:t>
      </w:r>
      <w:r>
        <w:rPr>
          <w:lang w:val="es-ES"/>
        </w:rPr>
        <w:t xml:space="preserve"> de España. Por lo tanto, Rioja Denominación de Or</w:t>
      </w:r>
      <w:r w:rsidRPr="00D34786">
        <w:rPr>
          <w:lang w:val="es-ES"/>
        </w:rPr>
        <w:t>igen, l</w:t>
      </w:r>
      <w:r>
        <w:rPr>
          <w:lang w:val="es-ES"/>
        </w:rPr>
        <w:t>a primera de España, y C</w:t>
      </w:r>
      <w:r w:rsidRPr="00D34786">
        <w:rPr>
          <w:lang w:val="es-ES"/>
        </w:rPr>
        <w:t>alificada</w:t>
      </w:r>
      <w:r>
        <w:rPr>
          <w:lang w:val="es-ES"/>
        </w:rPr>
        <w:t>.</w:t>
      </w:r>
    </w:p>
    <w:p w:rsidR="00521820" w:rsidRDefault="00521820" w:rsidP="003A0748">
      <w:pPr>
        <w:pStyle w:val="Texto"/>
        <w:rPr>
          <w:lang w:val="es-ES"/>
        </w:rPr>
      </w:pPr>
    </w:p>
    <w:p w:rsidR="00521820" w:rsidRDefault="00521820" w:rsidP="003A0748">
      <w:pPr>
        <w:pStyle w:val="Texto"/>
        <w:rPr>
          <w:lang w:val="es-ES"/>
        </w:rPr>
      </w:pPr>
      <w:r>
        <w:rPr>
          <w:lang w:val="es-ES"/>
        </w:rPr>
        <w:t>El Consejo R</w:t>
      </w:r>
      <w:r w:rsidRPr="00D34786">
        <w:rPr>
          <w:lang w:val="es-ES"/>
        </w:rPr>
        <w:t>egulador es el órgano de gesti</w:t>
      </w:r>
      <w:r>
        <w:rPr>
          <w:lang w:val="es-ES"/>
        </w:rPr>
        <w:t>ón de la Denominación de Origen. V</w:t>
      </w:r>
      <w:r w:rsidRPr="00D34786">
        <w:rPr>
          <w:lang w:val="es-ES"/>
        </w:rPr>
        <w:t>igila, audita y controla todo el p</w:t>
      </w:r>
      <w:r>
        <w:rPr>
          <w:lang w:val="es-ES"/>
        </w:rPr>
        <w:t>roceso de elaboración del Rioja, desde la viña al mercado: la densidad de plantación, las</w:t>
      </w:r>
      <w:r w:rsidRPr="00D34786">
        <w:rPr>
          <w:lang w:val="es-ES"/>
        </w:rPr>
        <w:t xml:space="preserve"> densidades por </w:t>
      </w:r>
      <w:r>
        <w:rPr>
          <w:lang w:val="es-ES"/>
        </w:rPr>
        <w:t>hectárea y variedades, el etiquetado, las valoraciones de a</w:t>
      </w:r>
      <w:r w:rsidRPr="00D34786">
        <w:rPr>
          <w:lang w:val="es-ES"/>
        </w:rPr>
        <w:t>ñada</w:t>
      </w:r>
      <w:r>
        <w:rPr>
          <w:lang w:val="es-ES"/>
        </w:rPr>
        <w:t>s,</w:t>
      </w:r>
      <w:r w:rsidRPr="00D34786">
        <w:rPr>
          <w:lang w:val="es-ES"/>
        </w:rPr>
        <w:t xml:space="preserve"> </w:t>
      </w:r>
      <w:r>
        <w:rPr>
          <w:lang w:val="es-ES"/>
        </w:rPr>
        <w:t>el trabajo de inspección. T</w:t>
      </w:r>
      <w:r w:rsidRPr="00D34786">
        <w:rPr>
          <w:lang w:val="es-ES"/>
        </w:rPr>
        <w:t>odo lo nece</w:t>
      </w:r>
      <w:r>
        <w:rPr>
          <w:lang w:val="es-ES"/>
        </w:rPr>
        <w:t>sario para garantizar el origen, la añada, el</w:t>
      </w:r>
      <w:r w:rsidRPr="00D34786">
        <w:rPr>
          <w:lang w:val="es-ES"/>
        </w:rPr>
        <w:t xml:space="preserve"> tipo de elaboración y el control también </w:t>
      </w:r>
      <w:r>
        <w:rPr>
          <w:lang w:val="es-ES"/>
        </w:rPr>
        <w:t>en la fase de comercialización.</w:t>
      </w:r>
    </w:p>
    <w:p w:rsidR="00521820" w:rsidRDefault="00521820" w:rsidP="003A0748">
      <w:pPr>
        <w:pStyle w:val="Texto"/>
        <w:rPr>
          <w:lang w:val="es-ES"/>
        </w:rPr>
      </w:pPr>
    </w:p>
    <w:p w:rsidR="00521820" w:rsidRDefault="00521820" w:rsidP="003A0748">
      <w:pPr>
        <w:pStyle w:val="Texto"/>
        <w:rPr>
          <w:lang w:val="es-ES"/>
        </w:rPr>
      </w:pPr>
      <w:r w:rsidRPr="00D34786">
        <w:rPr>
          <w:lang w:val="es-ES"/>
        </w:rPr>
        <w:t>En el Pleno del Co</w:t>
      </w:r>
      <w:r>
        <w:rPr>
          <w:lang w:val="es-ES"/>
        </w:rPr>
        <w:t xml:space="preserve">nsejo, máximo órgano de gestión, </w:t>
      </w:r>
      <w:r w:rsidRPr="00D34786">
        <w:rPr>
          <w:lang w:val="es-ES"/>
        </w:rPr>
        <w:t xml:space="preserve">se marca la política de la denominación.  </w:t>
      </w:r>
      <w:r>
        <w:rPr>
          <w:lang w:val="es-ES"/>
        </w:rPr>
        <w:t>Por un lado, está</w:t>
      </w:r>
      <w:r w:rsidRPr="00D34786">
        <w:rPr>
          <w:lang w:val="es-ES"/>
        </w:rPr>
        <w:t xml:space="preserve"> el desarrollo y el control productivo y la calidad. Este es el eje vertebral </w:t>
      </w:r>
      <w:r>
        <w:rPr>
          <w:lang w:val="es-ES"/>
        </w:rPr>
        <w:t xml:space="preserve">de una denominación de origen. </w:t>
      </w:r>
      <w:r w:rsidRPr="00D34786">
        <w:rPr>
          <w:lang w:val="es-ES"/>
        </w:rPr>
        <w:t>Esto que radica su competenci</w:t>
      </w:r>
      <w:r>
        <w:rPr>
          <w:lang w:val="es-ES"/>
        </w:rPr>
        <w:t>a en nuestra comunidad autónoma</w:t>
      </w:r>
      <w:r w:rsidRPr="00D34786">
        <w:rPr>
          <w:lang w:val="es-ES"/>
        </w:rPr>
        <w:t xml:space="preserve"> e</w:t>
      </w:r>
      <w:r>
        <w:rPr>
          <w:lang w:val="es-ES"/>
        </w:rPr>
        <w:t>n la Diputación Foral de Álava. Y</w:t>
      </w:r>
      <w:r w:rsidRPr="00D34786">
        <w:rPr>
          <w:lang w:val="es-ES"/>
        </w:rPr>
        <w:t xml:space="preserve"> luego la promoción y </w:t>
      </w:r>
      <w:r>
        <w:rPr>
          <w:lang w:val="es-ES"/>
        </w:rPr>
        <w:t>la orientación a los mercados.</w:t>
      </w:r>
    </w:p>
    <w:p w:rsidR="00521820" w:rsidRDefault="00521820" w:rsidP="003A0748">
      <w:pPr>
        <w:pStyle w:val="Texto"/>
        <w:rPr>
          <w:lang w:val="es-ES"/>
        </w:rPr>
      </w:pPr>
    </w:p>
    <w:p w:rsidR="00521820" w:rsidRDefault="00521820" w:rsidP="003A0748">
      <w:pPr>
        <w:pStyle w:val="Texto"/>
        <w:rPr>
          <w:lang w:val="es-ES"/>
        </w:rPr>
      </w:pPr>
      <w:r w:rsidRPr="00D34786">
        <w:rPr>
          <w:lang w:val="es-ES"/>
        </w:rPr>
        <w:t>Este</w:t>
      </w:r>
      <w:r>
        <w:rPr>
          <w:lang w:val="es-ES"/>
        </w:rPr>
        <w:t xml:space="preserve"> Consejo lo componen 32 vocales,</w:t>
      </w:r>
      <w:r w:rsidRPr="00D34786">
        <w:rPr>
          <w:lang w:val="es-ES"/>
        </w:rPr>
        <w:t xml:space="preserve"> representantes secto</w:t>
      </w:r>
      <w:r>
        <w:rPr>
          <w:lang w:val="es-ES"/>
        </w:rPr>
        <w:t>riales, bodegas y viticultores. Y</w:t>
      </w:r>
      <w:r w:rsidRPr="00D34786">
        <w:rPr>
          <w:lang w:val="es-ES"/>
        </w:rPr>
        <w:t xml:space="preserve"> también participan con voz y sin voto el representante del Ministerio y los representantes de</w:t>
      </w:r>
      <w:r>
        <w:rPr>
          <w:lang w:val="es-ES"/>
        </w:rPr>
        <w:t xml:space="preserve"> las tres comunidades autónomas: Rioja, País Vasco y Navarra. En el País Vasco, la Ley de Relaciones entre las I</w:t>
      </w:r>
      <w:r w:rsidRPr="00D34786">
        <w:rPr>
          <w:lang w:val="es-ES"/>
        </w:rPr>
        <w:t>n</w:t>
      </w:r>
      <w:r>
        <w:rPr>
          <w:lang w:val="es-ES"/>
        </w:rPr>
        <w:t>stituciones C</w:t>
      </w:r>
      <w:r w:rsidRPr="00D34786">
        <w:rPr>
          <w:lang w:val="es-ES"/>
        </w:rPr>
        <w:t>omunes de la Comuni</w:t>
      </w:r>
      <w:r>
        <w:rPr>
          <w:lang w:val="es-ES"/>
        </w:rPr>
        <w:t>dad Autónoma y de los Órganos Forales de sus T</w:t>
      </w:r>
      <w:r w:rsidRPr="00D34786">
        <w:rPr>
          <w:lang w:val="es-ES"/>
        </w:rPr>
        <w:t>erritorios</w:t>
      </w:r>
      <w:r>
        <w:rPr>
          <w:lang w:val="es-ES"/>
        </w:rPr>
        <w:t>,</w:t>
      </w:r>
      <w:r w:rsidRPr="00D34786">
        <w:rPr>
          <w:lang w:val="es-ES"/>
        </w:rPr>
        <w:t xml:space="preserve"> fija las co</w:t>
      </w:r>
      <w:r>
        <w:rPr>
          <w:lang w:val="es-ES"/>
        </w:rPr>
        <w:t xml:space="preserve">mpetencias de los territorios. Y así, en el artículo 7b).1, </w:t>
      </w:r>
      <w:r w:rsidRPr="00D34786">
        <w:rPr>
          <w:lang w:val="es-ES"/>
        </w:rPr>
        <w:t>especifica que la viticultura y la enología son competencia de los ter</w:t>
      </w:r>
      <w:r>
        <w:rPr>
          <w:lang w:val="es-ES"/>
        </w:rPr>
        <w:t>r</w:t>
      </w:r>
      <w:r w:rsidRPr="00D34786">
        <w:rPr>
          <w:lang w:val="es-ES"/>
        </w:rPr>
        <w:t>itorio</w:t>
      </w:r>
      <w:r>
        <w:rPr>
          <w:lang w:val="es-ES"/>
        </w:rPr>
        <w:t>s</w:t>
      </w:r>
      <w:r w:rsidRPr="00D34786">
        <w:rPr>
          <w:lang w:val="es-ES"/>
        </w:rPr>
        <w:t xml:space="preserve"> histórico</w:t>
      </w:r>
      <w:r>
        <w:rPr>
          <w:lang w:val="es-ES"/>
        </w:rPr>
        <w:t>s. L</w:t>
      </w:r>
      <w:r w:rsidRPr="00D34786">
        <w:rPr>
          <w:lang w:val="es-ES"/>
        </w:rPr>
        <w:t>a Diputación</w:t>
      </w:r>
      <w:r>
        <w:rPr>
          <w:lang w:val="es-ES"/>
        </w:rPr>
        <w:t xml:space="preserve"> Foral de Álava, </w:t>
      </w:r>
      <w:r w:rsidRPr="00D34786">
        <w:rPr>
          <w:lang w:val="es-ES"/>
        </w:rPr>
        <w:t>en este caso, ejerce la competencia en estas cuestiones de forma habitu</w:t>
      </w:r>
      <w:r>
        <w:rPr>
          <w:lang w:val="es-ES"/>
        </w:rPr>
        <w:t>al, con la única excepción del Consejo R</w:t>
      </w:r>
      <w:r w:rsidRPr="00D34786">
        <w:rPr>
          <w:lang w:val="es-ES"/>
        </w:rPr>
        <w:t xml:space="preserve">egulador ya </w:t>
      </w:r>
      <w:r>
        <w:rPr>
          <w:lang w:val="es-ES"/>
        </w:rPr>
        <w:t xml:space="preserve">que </w:t>
      </w:r>
      <w:r w:rsidRPr="00D34786">
        <w:rPr>
          <w:lang w:val="es-ES"/>
        </w:rPr>
        <w:t>es</w:t>
      </w:r>
      <w:r>
        <w:rPr>
          <w:lang w:val="es-ES"/>
        </w:rPr>
        <w:t>e puesto l</w:t>
      </w:r>
      <w:r w:rsidRPr="00D34786">
        <w:rPr>
          <w:lang w:val="es-ES"/>
        </w:rPr>
        <w:t>o ocupa el r</w:t>
      </w:r>
      <w:r>
        <w:rPr>
          <w:lang w:val="es-ES"/>
        </w:rPr>
        <w:t>epresentante del Gobierno Vasco.</w:t>
      </w:r>
    </w:p>
    <w:p w:rsidR="00521820" w:rsidRDefault="00521820" w:rsidP="003A0748">
      <w:pPr>
        <w:pStyle w:val="Texto"/>
        <w:rPr>
          <w:lang w:val="es-ES"/>
        </w:rPr>
      </w:pPr>
    </w:p>
    <w:p w:rsidR="00521820" w:rsidRDefault="00521820" w:rsidP="003A0748">
      <w:pPr>
        <w:pStyle w:val="Texto"/>
        <w:rPr>
          <w:lang w:val="es-ES"/>
        </w:rPr>
      </w:pPr>
      <w:r>
        <w:rPr>
          <w:lang w:val="es-ES"/>
        </w:rPr>
        <w:t>Desde el g</w:t>
      </w:r>
      <w:r w:rsidRPr="00D34786">
        <w:rPr>
          <w:lang w:val="es-ES"/>
        </w:rPr>
        <w:t>r</w:t>
      </w:r>
      <w:r>
        <w:rPr>
          <w:lang w:val="es-ES"/>
        </w:rPr>
        <w:t>upo Popular n</w:t>
      </w:r>
      <w:r w:rsidRPr="00D34786">
        <w:rPr>
          <w:lang w:val="es-ES"/>
        </w:rPr>
        <w:t>o es la primera v</w:t>
      </w:r>
      <w:r>
        <w:rPr>
          <w:lang w:val="es-ES"/>
        </w:rPr>
        <w:t>ez que planteamos esta cuestión. Y</w:t>
      </w:r>
      <w:r w:rsidRPr="00D34786">
        <w:rPr>
          <w:lang w:val="es-ES"/>
        </w:rPr>
        <w:t xml:space="preserve"> ya en 2004, desde el Gobiern</w:t>
      </w:r>
      <w:r>
        <w:rPr>
          <w:lang w:val="es-ES"/>
        </w:rPr>
        <w:t>o Popular, de la Diputación Foral d</w:t>
      </w:r>
      <w:r w:rsidRPr="00D34786">
        <w:rPr>
          <w:lang w:val="es-ES"/>
        </w:rPr>
        <w:t>e</w:t>
      </w:r>
      <w:r>
        <w:rPr>
          <w:lang w:val="es-ES"/>
        </w:rPr>
        <w:t xml:space="preserve"> Á</w:t>
      </w:r>
      <w:r w:rsidRPr="00D34786">
        <w:rPr>
          <w:lang w:val="es-ES"/>
        </w:rPr>
        <w:t>l</w:t>
      </w:r>
      <w:r>
        <w:rPr>
          <w:lang w:val="es-ES"/>
        </w:rPr>
        <w:t>ava,</w:t>
      </w:r>
      <w:r w:rsidRPr="00D34786">
        <w:rPr>
          <w:lang w:val="es-ES"/>
        </w:rPr>
        <w:t xml:space="preserve"> se planteó al consejero</w:t>
      </w:r>
      <w:r>
        <w:rPr>
          <w:lang w:val="es-ES"/>
        </w:rPr>
        <w:t xml:space="preserve">, en aquel momento el señor </w:t>
      </w:r>
      <w:r w:rsidRPr="00BD78FE">
        <w:rPr>
          <w:lang w:val="es-ES"/>
        </w:rPr>
        <w:t>Saénz</w:t>
      </w:r>
      <w:r>
        <w:rPr>
          <w:lang w:val="es-ES"/>
        </w:rPr>
        <w:t xml:space="preserve"> de Samaniego, </w:t>
      </w:r>
      <w:r w:rsidRPr="00D34786">
        <w:rPr>
          <w:lang w:val="es-ES"/>
        </w:rPr>
        <w:t>la</w:t>
      </w:r>
      <w:r>
        <w:rPr>
          <w:lang w:val="es-ES"/>
        </w:rPr>
        <w:t xml:space="preserve"> necesidad de participar en el Consejo Regulador. Y</w:t>
      </w:r>
      <w:r w:rsidRPr="00D34786">
        <w:rPr>
          <w:lang w:val="es-ES"/>
        </w:rPr>
        <w:t xml:space="preserve"> es verdad que el consejero</w:t>
      </w:r>
      <w:r>
        <w:rPr>
          <w:lang w:val="es-ES"/>
        </w:rPr>
        <w:t xml:space="preserve"> </w:t>
      </w:r>
      <w:r w:rsidRPr="00D34786">
        <w:rPr>
          <w:lang w:val="es-ES"/>
        </w:rPr>
        <w:t xml:space="preserve">señor </w:t>
      </w:r>
      <w:r>
        <w:rPr>
          <w:lang w:val="es-ES"/>
        </w:rPr>
        <w:t>Sáenz de Samaniego invitó al diputado f</w:t>
      </w:r>
      <w:r w:rsidRPr="00D34786">
        <w:rPr>
          <w:lang w:val="es-ES"/>
        </w:rPr>
        <w:t>oral de Álava para una cuestión que afecta</w:t>
      </w:r>
      <w:r>
        <w:rPr>
          <w:lang w:val="es-ES"/>
        </w:rPr>
        <w:t xml:space="preserve">ba directamente a la producción, </w:t>
      </w:r>
      <w:r w:rsidRPr="00D34786">
        <w:rPr>
          <w:lang w:val="es-ES"/>
        </w:rPr>
        <w:t>y acudió a ese Consejo</w:t>
      </w:r>
      <w:r>
        <w:rPr>
          <w:lang w:val="es-ES"/>
        </w:rPr>
        <w:t>. Única vez, una excepción.</w:t>
      </w:r>
    </w:p>
    <w:p w:rsidR="00521820" w:rsidRDefault="00521820" w:rsidP="003A0748">
      <w:pPr>
        <w:pStyle w:val="Texto"/>
        <w:rPr>
          <w:lang w:val="es-ES"/>
        </w:rPr>
      </w:pPr>
    </w:p>
    <w:p w:rsidR="00521820" w:rsidRDefault="00521820" w:rsidP="00A20401">
      <w:pPr>
        <w:pStyle w:val="Texto"/>
        <w:rPr>
          <w:lang w:val="es-ES"/>
        </w:rPr>
      </w:pPr>
      <w:r w:rsidRPr="00D34786">
        <w:rPr>
          <w:lang w:val="es-ES"/>
        </w:rPr>
        <w:t>Álava está limi</w:t>
      </w:r>
      <w:r>
        <w:rPr>
          <w:lang w:val="es-ES"/>
        </w:rPr>
        <w:t>tada en sus competencias en el Consejo Regulador, pero no solo el g</w:t>
      </w:r>
      <w:r w:rsidRPr="00D34786">
        <w:rPr>
          <w:lang w:val="es-ES"/>
        </w:rPr>
        <w:t>rupo Popular pensó y manifestó esta limitación, sino que en enero de 2010, el grupo Nacionalistas Vascos presentaba en esta Cámara una proposición no de ley donde instaba al Gobierno Vasco a que</w:t>
      </w:r>
      <w:r>
        <w:rPr>
          <w:lang w:val="es-ES"/>
        </w:rPr>
        <w:t>,</w:t>
      </w:r>
      <w:r w:rsidRPr="00D34786">
        <w:rPr>
          <w:lang w:val="es-ES"/>
        </w:rPr>
        <w:t xml:space="preserve"> en aplicación del principio de subsidiariedad y en el marco competencia</w:t>
      </w:r>
      <w:r>
        <w:rPr>
          <w:lang w:val="es-ES"/>
        </w:rPr>
        <w:t xml:space="preserve">l, transfiera o comparta </w:t>
      </w:r>
      <w:r w:rsidRPr="00D34786">
        <w:rPr>
          <w:lang w:val="es-ES"/>
        </w:rPr>
        <w:t xml:space="preserve">la representación de la Comunidad Autónoma Vasca en el Consejo Regulador de la Denominación de Origen Rioja a la Diputación Foral </w:t>
      </w:r>
      <w:r>
        <w:rPr>
          <w:lang w:val="es-ES"/>
        </w:rPr>
        <w:t>de Álava. N</w:t>
      </w:r>
      <w:r w:rsidRPr="00D34786">
        <w:rPr>
          <w:lang w:val="es-ES"/>
        </w:rPr>
        <w:t>o pedía el voto, pe</w:t>
      </w:r>
      <w:r>
        <w:rPr>
          <w:lang w:val="es-ES"/>
        </w:rPr>
        <w:t>día que se transfiera o comparta</w:t>
      </w:r>
      <w:r w:rsidRPr="00D34786">
        <w:rPr>
          <w:lang w:val="es-ES"/>
        </w:rPr>
        <w:t xml:space="preserve"> la r</w:t>
      </w:r>
      <w:r>
        <w:rPr>
          <w:lang w:val="es-ES"/>
        </w:rPr>
        <w:t xml:space="preserve">epresentación. En aquel momento, </w:t>
      </w:r>
      <w:r w:rsidRPr="00D34786">
        <w:rPr>
          <w:lang w:val="es-ES"/>
        </w:rPr>
        <w:t xml:space="preserve">se aprobó por unanimidad en esta Cámara que la representación de la Comunidad Autónoma Vasca </w:t>
      </w:r>
      <w:r>
        <w:rPr>
          <w:lang w:val="es-ES"/>
        </w:rPr>
        <w:t>en el Consejo Regulador Denominación de Origen C</w:t>
      </w:r>
      <w:r w:rsidRPr="00D34786">
        <w:rPr>
          <w:lang w:val="es-ES"/>
        </w:rPr>
        <w:t>alificada Rioja se compa</w:t>
      </w:r>
      <w:r>
        <w:rPr>
          <w:lang w:val="es-ES"/>
        </w:rPr>
        <w:t>rta con la Diputación Foral de Á</w:t>
      </w:r>
      <w:r w:rsidRPr="00D34786">
        <w:rPr>
          <w:lang w:val="es-ES"/>
        </w:rPr>
        <w:t>lava. Así se re</w:t>
      </w:r>
      <w:r>
        <w:rPr>
          <w:lang w:val="es-ES"/>
        </w:rPr>
        <w:t>coge en el acta de la comisión.</w:t>
      </w:r>
    </w:p>
    <w:p w:rsidR="00521820" w:rsidRDefault="00521820" w:rsidP="00A20401">
      <w:pPr>
        <w:pStyle w:val="Texto"/>
        <w:rPr>
          <w:lang w:val="es-ES"/>
        </w:rPr>
      </w:pPr>
    </w:p>
    <w:p w:rsidR="00521820" w:rsidRDefault="00521820" w:rsidP="00A20401">
      <w:pPr>
        <w:pStyle w:val="Texto"/>
        <w:rPr>
          <w:lang w:val="es-ES"/>
        </w:rPr>
      </w:pPr>
      <w:r w:rsidRPr="00D34786">
        <w:rPr>
          <w:lang w:val="es-ES"/>
        </w:rPr>
        <w:t xml:space="preserve">No lo cumplió el Gobierno del </w:t>
      </w:r>
      <w:r>
        <w:rPr>
          <w:lang w:val="es-ES"/>
        </w:rPr>
        <w:t>señor Sánchez. Y cuando el PNV volvió al Gobierno s</w:t>
      </w:r>
      <w:r w:rsidRPr="00D34786">
        <w:rPr>
          <w:lang w:val="es-ES"/>
        </w:rPr>
        <w:t>e</w:t>
      </w:r>
      <w:r>
        <w:rPr>
          <w:lang w:val="es-ES"/>
        </w:rPr>
        <w:t xml:space="preserve"> </w:t>
      </w:r>
      <w:r w:rsidRPr="00D34786">
        <w:rPr>
          <w:lang w:val="es-ES"/>
        </w:rPr>
        <w:t>l</w:t>
      </w:r>
      <w:r>
        <w:rPr>
          <w:lang w:val="es-ES"/>
        </w:rPr>
        <w:t>e olvidó</w:t>
      </w:r>
      <w:r w:rsidRPr="00D34786">
        <w:rPr>
          <w:lang w:val="es-ES"/>
        </w:rPr>
        <w:t xml:space="preserve"> lo que había propuesto y lo que habíamos aprobado en su día en esta Cámara. La realidad es que el Gobierno Vasco, la Viceconsejeria de Agricultura, ha perdido todo interés por participar en este Consejo. No acude con regularidad, lleva dos años casi sin asistencia del viceconsejero. De vez en cuando ha ido algún técnico. El último año prácticamente no han acudido. Es lo que nos ha anim</w:t>
      </w:r>
      <w:r>
        <w:rPr>
          <w:lang w:val="es-ES"/>
        </w:rPr>
        <w:t>ado a presentar esta iniciativa.</w:t>
      </w:r>
    </w:p>
    <w:p w:rsidR="00521820" w:rsidRDefault="00521820" w:rsidP="003A0748">
      <w:pPr>
        <w:pStyle w:val="Texto"/>
        <w:rPr>
          <w:lang w:val="es-ES"/>
        </w:rPr>
      </w:pPr>
    </w:p>
    <w:p w:rsidR="00521820" w:rsidRDefault="00521820" w:rsidP="003A0748">
      <w:pPr>
        <w:pStyle w:val="Texto"/>
        <w:rPr>
          <w:lang w:val="es-ES"/>
        </w:rPr>
      </w:pPr>
      <w:r>
        <w:rPr>
          <w:lang w:val="es-ES"/>
        </w:rPr>
        <w:t xml:space="preserve">Para el grupo Popular, </w:t>
      </w:r>
      <w:r w:rsidRPr="00D34786">
        <w:rPr>
          <w:lang w:val="es-ES"/>
        </w:rPr>
        <w:t xml:space="preserve">y espero </w:t>
      </w:r>
      <w:r>
        <w:rPr>
          <w:lang w:val="es-ES"/>
        </w:rPr>
        <w:t xml:space="preserve">que para todos ustedes, sea importante cuidar, mimar </w:t>
      </w:r>
      <w:r w:rsidRPr="00D34786">
        <w:rPr>
          <w:lang w:val="es-ES"/>
        </w:rPr>
        <w:t>y estar expectante a todo lo que rod</w:t>
      </w:r>
      <w:r>
        <w:rPr>
          <w:lang w:val="es-ES"/>
        </w:rPr>
        <w:t>ea a la Denominación de Origen Calificada Rioja.</w:t>
      </w:r>
    </w:p>
    <w:p w:rsidR="00521820" w:rsidRDefault="00521820" w:rsidP="003A0748">
      <w:pPr>
        <w:pStyle w:val="Texto"/>
        <w:rPr>
          <w:lang w:val="es-ES"/>
        </w:rPr>
      </w:pPr>
    </w:p>
    <w:p w:rsidR="00521820" w:rsidRDefault="00521820" w:rsidP="003A0748">
      <w:pPr>
        <w:pStyle w:val="Texto"/>
        <w:rPr>
          <w:lang w:val="es-ES"/>
        </w:rPr>
      </w:pPr>
      <w:r>
        <w:rPr>
          <w:lang w:val="es-ES"/>
        </w:rPr>
        <w:t>H</w:t>
      </w:r>
      <w:r w:rsidRPr="00D34786">
        <w:rPr>
          <w:lang w:val="es-ES"/>
        </w:rPr>
        <w:t xml:space="preserve">ablamos de una comarca con 11.500 habitantes, aproximadamente, donde el vino de Rioja es el motor económico de la zona y que genera en torno a 25.000 puestos de trabajo directos </w:t>
      </w:r>
      <w:r>
        <w:rPr>
          <w:lang w:val="es-ES"/>
        </w:rPr>
        <w:t>e indirectos.</w:t>
      </w:r>
    </w:p>
    <w:p w:rsidR="00521820" w:rsidRDefault="00521820" w:rsidP="003A0748">
      <w:pPr>
        <w:pStyle w:val="Texto"/>
        <w:rPr>
          <w:lang w:val="es-ES"/>
        </w:rPr>
      </w:pPr>
    </w:p>
    <w:p w:rsidR="00521820" w:rsidRDefault="00521820" w:rsidP="003A0748">
      <w:pPr>
        <w:pStyle w:val="Texto"/>
        <w:rPr>
          <w:lang w:val="es-ES"/>
        </w:rPr>
      </w:pPr>
      <w:r>
        <w:rPr>
          <w:lang w:val="es-ES"/>
        </w:rPr>
        <w:t>Nosotros planteába</w:t>
      </w:r>
      <w:r w:rsidRPr="00D34786">
        <w:rPr>
          <w:lang w:val="es-ES"/>
        </w:rPr>
        <w:t>mos u</w:t>
      </w:r>
      <w:r>
        <w:rPr>
          <w:lang w:val="es-ES"/>
        </w:rPr>
        <w:t>na iniciativa sencilla y clara. Decíamos –</w:t>
      </w:r>
      <w:r w:rsidRPr="00D34786">
        <w:rPr>
          <w:lang w:val="es-ES"/>
        </w:rPr>
        <w:t xml:space="preserve">como se dijo </w:t>
      </w:r>
      <w:r>
        <w:rPr>
          <w:lang w:val="es-ES"/>
        </w:rPr>
        <w:t>en aquel momento en esta Cámara–</w:t>
      </w:r>
      <w:r w:rsidRPr="00D34786">
        <w:rPr>
          <w:lang w:val="es-ES"/>
        </w:rPr>
        <w:t xml:space="preserve"> que el Parlamento Vasco insta al Gobierno Vasco a delegar la representación ante el Consejo Regulado</w:t>
      </w:r>
      <w:r>
        <w:rPr>
          <w:lang w:val="es-ES"/>
        </w:rPr>
        <w:t>r de la Denominación de Origen Calificada Rioja en</w:t>
      </w:r>
      <w:r w:rsidRPr="00D34786">
        <w:rPr>
          <w:lang w:val="es-ES"/>
        </w:rPr>
        <w:t xml:space="preserve"> la Diputación </w:t>
      </w:r>
      <w:r>
        <w:rPr>
          <w:lang w:val="es-ES"/>
        </w:rPr>
        <w:t>Foral de Álava, cuando se trate</w:t>
      </w:r>
      <w:r w:rsidRPr="00D34786">
        <w:rPr>
          <w:lang w:val="es-ES"/>
        </w:rPr>
        <w:t>n asuntos de c</w:t>
      </w:r>
      <w:r>
        <w:rPr>
          <w:lang w:val="es-ES"/>
        </w:rPr>
        <w:t>ompetencia vitícola y enológica. A</w:t>
      </w:r>
      <w:r w:rsidRPr="00D34786">
        <w:rPr>
          <w:lang w:val="es-ES"/>
        </w:rPr>
        <w:t xml:space="preserve">lgo </w:t>
      </w:r>
      <w:r>
        <w:rPr>
          <w:lang w:val="es-ES"/>
        </w:rPr>
        <w:t xml:space="preserve">que </w:t>
      </w:r>
      <w:r w:rsidRPr="00D34786">
        <w:rPr>
          <w:lang w:val="es-ES"/>
        </w:rPr>
        <w:t xml:space="preserve">ya se había </w:t>
      </w:r>
      <w:r>
        <w:rPr>
          <w:lang w:val="es-ES"/>
        </w:rPr>
        <w:t xml:space="preserve">aprobado </w:t>
      </w:r>
      <w:r w:rsidRPr="00D34786">
        <w:rPr>
          <w:lang w:val="es-ES"/>
        </w:rPr>
        <w:t>en esta</w:t>
      </w:r>
      <w:r>
        <w:rPr>
          <w:lang w:val="es-ES"/>
        </w:rPr>
        <w:t xml:space="preserve"> Cámara</w:t>
      </w:r>
      <w:r w:rsidRPr="00D34786">
        <w:rPr>
          <w:lang w:val="es-ES"/>
        </w:rPr>
        <w:t>, pero como no se cumple, insistimos en l</w:t>
      </w:r>
      <w:r>
        <w:rPr>
          <w:lang w:val="es-ES"/>
        </w:rPr>
        <w:t xml:space="preserve">a necesidad de que esto sea así, por el bien de la denominación, por el bien de los viticultores, </w:t>
      </w:r>
      <w:r w:rsidRPr="00D34786">
        <w:rPr>
          <w:lang w:val="es-ES"/>
        </w:rPr>
        <w:t>por el bien d</w:t>
      </w:r>
      <w:r>
        <w:rPr>
          <w:lang w:val="es-ES"/>
        </w:rPr>
        <w:t>e las bodegas de Rioja Alavesa.</w:t>
      </w:r>
    </w:p>
    <w:p w:rsidR="00521820" w:rsidRDefault="00521820" w:rsidP="003A0748">
      <w:pPr>
        <w:pStyle w:val="Texto"/>
        <w:rPr>
          <w:lang w:val="es-ES"/>
        </w:rPr>
      </w:pPr>
    </w:p>
    <w:p w:rsidR="00521820" w:rsidRDefault="00521820" w:rsidP="003A0748">
      <w:pPr>
        <w:pStyle w:val="Texto"/>
        <w:rPr>
          <w:lang w:val="es-ES"/>
        </w:rPr>
      </w:pPr>
      <w:r>
        <w:rPr>
          <w:lang w:val="es-ES"/>
        </w:rPr>
        <w:t>L</w:t>
      </w:r>
      <w:r w:rsidRPr="00D34786">
        <w:rPr>
          <w:lang w:val="es-ES"/>
        </w:rPr>
        <w:t xml:space="preserve">as enmiendas que se nos han propuesto </w:t>
      </w:r>
      <w:r>
        <w:rPr>
          <w:lang w:val="es-ES"/>
        </w:rPr>
        <w:t xml:space="preserve">a los grupos, </w:t>
      </w:r>
      <w:r w:rsidRPr="00D34786">
        <w:rPr>
          <w:lang w:val="es-ES"/>
        </w:rPr>
        <w:t xml:space="preserve">el Gobierno, el PNV, </w:t>
      </w:r>
      <w:r>
        <w:rPr>
          <w:lang w:val="es-ES"/>
        </w:rPr>
        <w:t>el g</w:t>
      </w:r>
      <w:r w:rsidRPr="00D34786">
        <w:rPr>
          <w:lang w:val="es-ES"/>
        </w:rPr>
        <w:t>r</w:t>
      </w:r>
      <w:r>
        <w:rPr>
          <w:lang w:val="es-ES"/>
        </w:rPr>
        <w:t>u</w:t>
      </w:r>
      <w:r w:rsidRPr="00D34786">
        <w:rPr>
          <w:lang w:val="es-ES"/>
        </w:rPr>
        <w:t>po Socialista, dicen que sea el Ministerio quien estudie la modificación d</w:t>
      </w:r>
      <w:r>
        <w:rPr>
          <w:lang w:val="es-ES"/>
        </w:rPr>
        <w:t>e los Estatutos del Consejo de Denominación Origen C</w:t>
      </w:r>
      <w:r w:rsidRPr="00D34786">
        <w:rPr>
          <w:lang w:val="es-ES"/>
        </w:rPr>
        <w:t>alificada Rioja, para que las comunidades autónomas participen con voz y voto en los plenos y en las comisiones del Consejo</w:t>
      </w:r>
      <w:r>
        <w:rPr>
          <w:lang w:val="es-ES"/>
        </w:rPr>
        <w:t>,</w:t>
      </w:r>
      <w:r w:rsidRPr="00D34786">
        <w:rPr>
          <w:lang w:val="es-ES"/>
        </w:rPr>
        <w:t xml:space="preserve"> y que se</w:t>
      </w:r>
      <w:r>
        <w:rPr>
          <w:lang w:val="es-ES"/>
        </w:rPr>
        <w:t xml:space="preserve"> cumpla la participación, y que se…  a</w:t>
      </w:r>
      <w:r w:rsidRPr="00D34786">
        <w:rPr>
          <w:lang w:val="es-ES"/>
        </w:rPr>
        <w:t>plique la participación en ambos órganos</w:t>
      </w:r>
      <w:r>
        <w:rPr>
          <w:lang w:val="es-ES"/>
        </w:rPr>
        <w:t>,</w:t>
      </w:r>
      <w:r w:rsidRPr="00D34786">
        <w:rPr>
          <w:lang w:val="es-ES"/>
        </w:rPr>
        <w:t xml:space="preserve"> o que se incorpore a la participación en ambos</w:t>
      </w:r>
      <w:r>
        <w:rPr>
          <w:lang w:val="es-ES"/>
        </w:rPr>
        <w:t xml:space="preserve"> órganos</w:t>
      </w:r>
      <w:r w:rsidRPr="00D34786">
        <w:rPr>
          <w:lang w:val="es-ES"/>
        </w:rPr>
        <w:t xml:space="preserve"> a la Diputación Foral d</w:t>
      </w:r>
      <w:r>
        <w:rPr>
          <w:lang w:val="es-ES"/>
        </w:rPr>
        <w:t>e Álava. Y</w:t>
      </w:r>
      <w:r w:rsidRPr="00D34786">
        <w:rPr>
          <w:lang w:val="es-ES"/>
        </w:rPr>
        <w:t xml:space="preserve"> a mí me sorprende y…</w:t>
      </w:r>
    </w:p>
    <w:p w:rsidR="00521820" w:rsidRDefault="00521820" w:rsidP="003A0748">
      <w:pPr>
        <w:pStyle w:val="Texto"/>
        <w:rPr>
          <w:lang w:val="es-ES"/>
        </w:rPr>
      </w:pPr>
    </w:p>
    <w:p w:rsidR="00521820" w:rsidRPr="00D34786" w:rsidRDefault="00521820" w:rsidP="00D34786">
      <w:pPr>
        <w:pStyle w:val="Texto"/>
        <w:rPr>
          <w:lang w:val="eu-ES"/>
        </w:rPr>
      </w:pPr>
      <w:r w:rsidRPr="00D34786">
        <w:rPr>
          <w:lang w:val="eu-ES"/>
        </w:rPr>
        <w:t>(45</w:t>
      </w:r>
      <w:r>
        <w:rPr>
          <w:lang w:val="eu-ES"/>
        </w:rPr>
        <w:t>. zintaren ama</w:t>
      </w:r>
      <w:r w:rsidRPr="00D34786">
        <w:rPr>
          <w:lang w:val="eu-ES"/>
        </w:rPr>
        <w:t>iera)</w:t>
      </w:r>
    </w:p>
    <w:p w:rsidR="001012A9" w:rsidRDefault="001012A9" w:rsidP="007821B5">
      <w:pPr>
        <w:pStyle w:val="Texto"/>
      </w:pPr>
      <w:r>
        <w:t>(46. zintaren hasiera)</w:t>
      </w:r>
    </w:p>
    <w:p w:rsidR="001012A9" w:rsidRDefault="001012A9" w:rsidP="007821B5">
      <w:pPr>
        <w:pStyle w:val="Texto"/>
      </w:pPr>
    </w:p>
    <w:p w:rsidR="001012A9" w:rsidRDefault="001012A9" w:rsidP="007821B5">
      <w:pPr>
        <w:pStyle w:val="Texto"/>
      </w:pPr>
      <w:r>
        <w:t>… a</w:t>
      </w:r>
      <w:r w:rsidRPr="002175A6">
        <w:t xml:space="preserve">plique la participación en ambos órganos o que se incorpore a la participación en ambos </w:t>
      </w:r>
      <w:r>
        <w:t xml:space="preserve">órganos </w:t>
      </w:r>
      <w:r w:rsidRPr="002175A6">
        <w:t>a la Diputación Foral de Álava</w:t>
      </w:r>
      <w:r>
        <w:t>.</w:t>
      </w:r>
    </w:p>
    <w:p w:rsidR="001012A9" w:rsidRDefault="001012A9" w:rsidP="007821B5">
      <w:pPr>
        <w:pStyle w:val="Texto"/>
      </w:pPr>
    </w:p>
    <w:p w:rsidR="001012A9" w:rsidRDefault="001012A9" w:rsidP="007821B5">
      <w:pPr>
        <w:pStyle w:val="Texto"/>
      </w:pPr>
      <w:r>
        <w:t>Y</w:t>
      </w:r>
      <w:r w:rsidRPr="002175A6">
        <w:t xml:space="preserve"> a mí me sorprende y nos sorprende</w:t>
      </w:r>
      <w:r>
        <w:t xml:space="preserve"> a</w:t>
      </w:r>
      <w:r w:rsidRPr="002175A6">
        <w:t xml:space="preserve"> mucho</w:t>
      </w:r>
      <w:r>
        <w:t>s</w:t>
      </w:r>
      <w:r w:rsidRPr="002175A6">
        <w:t xml:space="preserve"> que desp</w:t>
      </w:r>
      <w:r>
        <w:t>ués de 40 años de participación en el C</w:t>
      </w:r>
      <w:r w:rsidRPr="002175A6">
        <w:t>onsejo nunca</w:t>
      </w:r>
      <w:r>
        <w:t>,</w:t>
      </w:r>
      <w:r w:rsidRPr="002175A6">
        <w:t xml:space="preserve"> nu</w:t>
      </w:r>
      <w:r>
        <w:t>nca hayan pedido el voto en el C</w:t>
      </w:r>
      <w:r w:rsidRPr="002175A6">
        <w:t>onsejo</w:t>
      </w:r>
      <w:r>
        <w:t>.</w:t>
      </w:r>
      <w:r w:rsidRPr="002175A6">
        <w:t xml:space="preserve"> 40 años y nunca han pedido</w:t>
      </w:r>
      <w:r>
        <w:t>…</w:t>
      </w:r>
      <w:r w:rsidRPr="002175A6">
        <w:t xml:space="preserve"> han sentido esta necesidad de votar</w:t>
      </w:r>
      <w:r>
        <w:t>. Y</w:t>
      </w:r>
      <w:r w:rsidRPr="002175A6">
        <w:t xml:space="preserve"> esto no lo explican, no se entiende, no se comprende.</w:t>
      </w:r>
    </w:p>
    <w:p w:rsidR="001012A9" w:rsidRDefault="001012A9" w:rsidP="007821B5">
      <w:pPr>
        <w:pStyle w:val="Texto"/>
      </w:pPr>
    </w:p>
    <w:p w:rsidR="001012A9" w:rsidRDefault="001012A9" w:rsidP="007821B5">
      <w:pPr>
        <w:pStyle w:val="Texto"/>
      </w:pPr>
      <w:r w:rsidRPr="002175A6">
        <w:t>Y otra cosa</w:t>
      </w:r>
      <w:r>
        <w:t>. Aquí e</w:t>
      </w:r>
      <w:r w:rsidRPr="002175A6">
        <w:t>l G</w:t>
      </w:r>
      <w:r>
        <w:t>obierno Vasco participa en los Consejos R</w:t>
      </w:r>
      <w:r w:rsidRPr="002175A6">
        <w:t>eguladores de las</w:t>
      </w:r>
      <w:r>
        <w:t xml:space="preserve"> Denominaciones de Origen de Txakoli y tampoco tienen voto. No tienen voto. Tampoco lo han pedido. T</w:t>
      </w:r>
      <w:r w:rsidRPr="002175A6">
        <w:t>ampoco manifiestan el interés por ello.</w:t>
      </w:r>
    </w:p>
    <w:p w:rsidR="001012A9" w:rsidRDefault="001012A9" w:rsidP="007821B5">
      <w:pPr>
        <w:pStyle w:val="Texto"/>
      </w:pPr>
    </w:p>
    <w:p w:rsidR="001012A9" w:rsidRDefault="001012A9" w:rsidP="007821B5">
      <w:pPr>
        <w:pStyle w:val="Texto"/>
      </w:pPr>
      <w:r w:rsidRPr="002175A6">
        <w:t>Y</w:t>
      </w:r>
      <w:r>
        <w:t>,</w:t>
      </w:r>
      <w:r w:rsidRPr="002175A6">
        <w:t xml:space="preserve"> además, hacen una cosa especial en la enmienda</w:t>
      </w:r>
      <w:r>
        <w:t>, piden para el País Vasco d</w:t>
      </w:r>
      <w:r w:rsidRPr="002175A6">
        <w:t>os representantes</w:t>
      </w:r>
      <w:r>
        <w:t>,</w:t>
      </w:r>
      <w:r w:rsidRPr="002175A6">
        <w:t xml:space="preserve"> el</w:t>
      </w:r>
      <w:r>
        <w:t xml:space="preserve"> del</w:t>
      </w:r>
      <w:r w:rsidRPr="002175A6">
        <w:t xml:space="preserve"> Gobierno Vasco y</w:t>
      </w:r>
      <w:r>
        <w:t xml:space="preserve"> el de la d</w:t>
      </w:r>
      <w:r w:rsidRPr="002175A6">
        <w:t>iputación</w:t>
      </w:r>
      <w:r>
        <w:t>. N</w:t>
      </w:r>
      <w:r w:rsidRPr="002175A6">
        <w:t>o piden que uno acuda a cada uno</w:t>
      </w:r>
      <w:r>
        <w:t xml:space="preserve"> a</w:t>
      </w:r>
      <w:r w:rsidRPr="002175A6">
        <w:t xml:space="preserve"> sus competencias</w:t>
      </w:r>
      <w:r>
        <w:t>. N</w:t>
      </w:r>
      <w:r w:rsidRPr="002175A6">
        <w:t>o</w:t>
      </w:r>
      <w:r>
        <w:t>. Piden dos. C</w:t>
      </w:r>
      <w:r w:rsidRPr="002175A6">
        <w:t>uando solo puede ser un representante.</w:t>
      </w:r>
    </w:p>
    <w:p w:rsidR="001012A9" w:rsidRDefault="001012A9" w:rsidP="007821B5">
      <w:pPr>
        <w:pStyle w:val="Texto"/>
      </w:pPr>
    </w:p>
    <w:p w:rsidR="001012A9" w:rsidRDefault="001012A9" w:rsidP="007821B5">
      <w:pPr>
        <w:pStyle w:val="Texto"/>
      </w:pPr>
      <w:r>
        <w:t xml:space="preserve"> El m</w:t>
      </w:r>
      <w:r w:rsidRPr="002175A6">
        <w:t>inisterio ha contestado</w:t>
      </w:r>
      <w:r>
        <w:t>. Y</w:t>
      </w:r>
      <w:r w:rsidRPr="002175A6">
        <w:t xml:space="preserve"> lo</w:t>
      </w:r>
      <w:r>
        <w:t xml:space="preserve"> hace muy claro, pero muy claro. E</w:t>
      </w:r>
      <w:r w:rsidRPr="002175A6">
        <w:t>s competencia de cada comunidad autónoma de</w:t>
      </w:r>
      <w:r>
        <w:t>terminar quié</w:t>
      </w:r>
      <w:r w:rsidRPr="002175A6">
        <w:t>n</w:t>
      </w:r>
      <w:r>
        <w:t xml:space="preserve"> ha</w:t>
      </w:r>
      <w:r w:rsidRPr="002175A6">
        <w:t xml:space="preserve"> de ostentar su representación</w:t>
      </w:r>
      <w:r>
        <w:t>. E</w:t>
      </w:r>
      <w:r w:rsidRPr="002175A6">
        <w:t>s una competencia del Gobierno Vasco dete</w:t>
      </w:r>
      <w:r>
        <w:t>rminar la representación de la d</w:t>
      </w:r>
      <w:r w:rsidRPr="002175A6">
        <w:t>iputación</w:t>
      </w:r>
      <w:r>
        <w:t>,</w:t>
      </w:r>
      <w:r w:rsidRPr="002175A6">
        <w:t xml:space="preserve"> la representación</w:t>
      </w:r>
      <w:r>
        <w:t>, en el C</w:t>
      </w:r>
      <w:r w:rsidRPr="002175A6">
        <w:t>onsej</w:t>
      </w:r>
      <w:r>
        <w:t>o Regulador. La d</w:t>
      </w:r>
      <w:r w:rsidRPr="002175A6">
        <w:t>iputa</w:t>
      </w:r>
      <w:r>
        <w:t>ción no puede acudir al Consejo</w:t>
      </w:r>
      <w:r w:rsidRPr="002175A6">
        <w:t xml:space="preserve"> porque el Gobierno Vasco no lo quiere determinar así. Esto es lo que hay, lo que tenemos</w:t>
      </w:r>
      <w:r>
        <w:t>. N</w:t>
      </w:r>
      <w:r w:rsidRPr="002175A6">
        <w:t>o hay que desviar balones fuera.</w:t>
      </w:r>
    </w:p>
    <w:p w:rsidR="001012A9" w:rsidRDefault="001012A9" w:rsidP="007821B5">
      <w:pPr>
        <w:pStyle w:val="Texto"/>
      </w:pPr>
    </w:p>
    <w:p w:rsidR="001012A9" w:rsidRDefault="001012A9" w:rsidP="007821B5">
      <w:pPr>
        <w:pStyle w:val="Texto"/>
      </w:pPr>
      <w:r>
        <w:t>Señorías</w:t>
      </w:r>
      <w:r w:rsidRPr="002175A6">
        <w:t xml:space="preserve"> del Gobierno, entiendo que su criterio no tiene coherencia y que muestra </w:t>
      </w:r>
      <w:r>
        <w:t>un gran desprecio por el Consejo c</w:t>
      </w:r>
      <w:r w:rsidRPr="002175A6">
        <w:t>uando no se acude a los plenos del Conse</w:t>
      </w:r>
      <w:r>
        <w:t>jo, tampoco propicia que acuda</w:t>
      </w:r>
      <w:r w:rsidRPr="002175A6">
        <w:t xml:space="preserve"> la Diputación Foral de Álava como administración competente.</w:t>
      </w:r>
    </w:p>
    <w:p w:rsidR="001012A9" w:rsidRDefault="001012A9" w:rsidP="007821B5">
      <w:pPr>
        <w:pStyle w:val="Texto"/>
      </w:pPr>
    </w:p>
    <w:p w:rsidR="001012A9" w:rsidRDefault="001012A9" w:rsidP="007821B5">
      <w:pPr>
        <w:pStyle w:val="Texto"/>
      </w:pPr>
      <w:r w:rsidRPr="002175A6">
        <w:t>Señorías, no podemos tener en cuenta su iniciativa. Nos parece</w:t>
      </w:r>
      <w:r>
        <w:t>,</w:t>
      </w:r>
      <w:r w:rsidRPr="002175A6">
        <w:t xml:space="preserve"> bueno</w:t>
      </w:r>
      <w:r>
        <w:t>,</w:t>
      </w:r>
      <w:r w:rsidRPr="002175A6">
        <w:t xml:space="preserve"> pues</w:t>
      </w:r>
      <w:r>
        <w:t xml:space="preserve"> una patada para arriba que el m</w:t>
      </w:r>
      <w:r w:rsidRPr="002175A6">
        <w:t>inisterio decida</w:t>
      </w:r>
      <w:r>
        <w:t>. Y eso sí que nos contribuye o</w:t>
      </w:r>
      <w:r w:rsidRPr="002175A6">
        <w:t xml:space="preserve"> nos ayuda a pensar que el interés suyo por la Denominación de Origen Rioja no tiene nada que </w:t>
      </w:r>
      <w:r>
        <w:t>ver con lo que se debate en el C</w:t>
      </w:r>
      <w:r w:rsidRPr="002175A6">
        <w:t xml:space="preserve">onsejo, con la producción, con la comercialización. El interés lo tienen en otro sitio, </w:t>
      </w:r>
      <w:r>
        <w:t>no en la producción de Rioja en Álava</w:t>
      </w:r>
      <w:r w:rsidRPr="002175A6">
        <w:t xml:space="preserve"> en este caso y la denominación</w:t>
      </w:r>
      <w:r>
        <w:t>.</w:t>
      </w:r>
    </w:p>
    <w:p w:rsidR="001012A9" w:rsidRDefault="001012A9" w:rsidP="007821B5">
      <w:pPr>
        <w:pStyle w:val="Texto"/>
      </w:pPr>
    </w:p>
    <w:p w:rsidR="001012A9" w:rsidRDefault="001012A9" w:rsidP="008052A7">
      <w:pPr>
        <w:pStyle w:val="Texto"/>
      </w:pPr>
      <w:r>
        <w:t xml:space="preserve">Elkarrekin Podemos pues ha </w:t>
      </w:r>
      <w:r w:rsidRPr="002175A6">
        <w:t>presentado una enmienda que nos parece</w:t>
      </w:r>
      <w:r>
        <w:t>,</w:t>
      </w:r>
      <w:r w:rsidRPr="002175A6">
        <w:t xml:space="preserve"> bueno</w:t>
      </w:r>
      <w:r>
        <w:t>,</w:t>
      </w:r>
      <w:r w:rsidRPr="002175A6">
        <w:t xml:space="preserve"> que en definitiva habla</w:t>
      </w:r>
      <w:r>
        <w:t>,</w:t>
      </w:r>
      <w:r w:rsidRPr="002175A6">
        <w:t xml:space="preserve"> insta al Gobierno a trabajar </w:t>
      </w:r>
      <w:r>
        <w:t>de forma responsable y coordinada</w:t>
      </w:r>
      <w:r w:rsidRPr="002175A6">
        <w:t xml:space="preserve"> con la Diputación Foral de Álava, pero lo que fal</w:t>
      </w:r>
      <w:r>
        <w:t>ta es determinar si realmente…</w:t>
      </w:r>
      <w:r w:rsidRPr="002175A6">
        <w:t xml:space="preserve"> que debe d</w:t>
      </w:r>
      <w:r>
        <w:t>e participar la diputación en aras a su competencia, no. E</w:t>
      </w:r>
      <w:r w:rsidRPr="002175A6">
        <w:t>stá bien, pero nos parece que le falta la parte</w:t>
      </w:r>
      <w:r>
        <w:t>,</w:t>
      </w:r>
      <w:r w:rsidRPr="002175A6">
        <w:t xml:space="preserve"> el eje central de la polémica en este caso</w:t>
      </w:r>
      <w:r>
        <w:t xml:space="preserve"> y de la falta de participación, p</w:t>
      </w:r>
      <w:r w:rsidRPr="002175A6">
        <w:t>orque es mu</w:t>
      </w:r>
      <w:r>
        <w:t>y importante participar en ese Consejo Regulador, ahí se deciden</w:t>
      </w:r>
      <w:r w:rsidRPr="002175A6">
        <w:t xml:space="preserve"> todas las medidas para una producción adecuada con los pliegos de condiciones de la denominación de origen y la administración competente</w:t>
      </w:r>
      <w:r>
        <w:t>,</w:t>
      </w:r>
      <w:r w:rsidRPr="002175A6">
        <w:t xml:space="preserve"> lógicamente, tiene que formar parte de ese Consejo</w:t>
      </w:r>
      <w:r>
        <w:t>,</w:t>
      </w:r>
      <w:r w:rsidRPr="002175A6">
        <w:t xml:space="preserve"> es obligado que forme parte.</w:t>
      </w:r>
      <w:r>
        <w:t xml:space="preserve"> </w:t>
      </w:r>
      <w:r w:rsidRPr="002175A6">
        <w:t>Por lo tanto, bueno</w:t>
      </w:r>
      <w:r>
        <w:t>, pues parecié</w:t>
      </w:r>
      <w:r w:rsidRPr="002175A6">
        <w:t>ndo</w:t>
      </w:r>
      <w:r>
        <w:t>nos</w:t>
      </w:r>
      <w:r w:rsidRPr="002175A6">
        <w:t xml:space="preserve"> que la idea es buena</w:t>
      </w:r>
      <w:r>
        <w:t>,</w:t>
      </w:r>
      <w:r w:rsidRPr="002175A6">
        <w:t xml:space="preserve"> pero no completa con el origen de la iniciativa</w:t>
      </w:r>
      <w:r>
        <w:t>.</w:t>
      </w:r>
    </w:p>
    <w:p w:rsidR="001012A9" w:rsidRDefault="001012A9" w:rsidP="007821B5">
      <w:pPr>
        <w:pStyle w:val="Texto"/>
      </w:pPr>
    </w:p>
    <w:p w:rsidR="001012A9" w:rsidRDefault="001012A9" w:rsidP="007821B5">
      <w:pPr>
        <w:pStyle w:val="Texto"/>
      </w:pPr>
      <w:r>
        <w:t>E</w:t>
      </w:r>
      <w:r w:rsidRPr="002175A6">
        <w:t>n cuanto a la iniciativa de EH Bildu, bueno</w:t>
      </w:r>
      <w:r>
        <w:t>,</w:t>
      </w:r>
      <w:r w:rsidRPr="002175A6">
        <w:t xml:space="preserve"> pues decir que también hace referencia al voto</w:t>
      </w:r>
      <w:r>
        <w:t>. Y</w:t>
      </w:r>
      <w:r w:rsidRPr="002175A6">
        <w:t xml:space="preserve"> bueno</w:t>
      </w:r>
      <w:r>
        <w:t>,</w:t>
      </w:r>
      <w:r w:rsidRPr="002175A6">
        <w:t xml:space="preserve"> pues ya creo que ha quedado claro que la competencia para decir y determinar quién debe estar representa</w:t>
      </w:r>
      <w:r>
        <w:t>ndo en el Consejo R</w:t>
      </w:r>
      <w:r w:rsidRPr="002175A6">
        <w:t>egulador pues lo tiene que hacer la Comunidad Autónoma Vasca</w:t>
      </w:r>
      <w:r>
        <w:t>. Y</w:t>
      </w:r>
      <w:r w:rsidRPr="002175A6">
        <w:t xml:space="preserve"> si tiene buena voluntad, pues debería de cumplir con ello. Pero mucho nos tememos que </w:t>
      </w:r>
      <w:r>
        <w:t>vista</w:t>
      </w:r>
      <w:r w:rsidRPr="002175A6">
        <w:t xml:space="preserve"> la enmienda y sabiendo lo que está sobre la mesa pues no accedan a </w:t>
      </w:r>
      <w:r>
        <w:t xml:space="preserve">renunciar a </w:t>
      </w:r>
      <w:r w:rsidRPr="002175A6">
        <w:t>esa pretensión de obtener el voto</w:t>
      </w:r>
      <w:r>
        <w:t>, cuando no lo tienen en ningún consejo r</w:t>
      </w:r>
      <w:r w:rsidRPr="002175A6">
        <w:t xml:space="preserve">egulador de otras </w:t>
      </w:r>
      <w:r>
        <w:t xml:space="preserve">denominaciones de </w:t>
      </w:r>
      <w:r w:rsidRPr="002175A6">
        <w:t>origen.</w:t>
      </w:r>
    </w:p>
    <w:p w:rsidR="001012A9" w:rsidRDefault="001012A9" w:rsidP="007821B5">
      <w:pPr>
        <w:pStyle w:val="Texto"/>
      </w:pPr>
    </w:p>
    <w:p w:rsidR="001012A9" w:rsidRDefault="001012A9" w:rsidP="007821B5">
      <w:pPr>
        <w:pStyle w:val="Texto"/>
      </w:pPr>
      <w:r>
        <w:t>Por lo tanto, é</w:t>
      </w:r>
      <w:r w:rsidRPr="002175A6">
        <w:t>st</w:t>
      </w:r>
      <w:r>
        <w:t>a es la iniciativa que ponemos</w:t>
      </w:r>
      <w:r w:rsidRPr="002175A6">
        <w:t xml:space="preserve"> sobre la mesa</w:t>
      </w:r>
      <w:r>
        <w:t>. Y</w:t>
      </w:r>
      <w:r w:rsidRPr="002175A6">
        <w:t xml:space="preserve"> bueno</w:t>
      </w:r>
      <w:r>
        <w:t>,</w:t>
      </w:r>
      <w:r w:rsidRPr="002175A6">
        <w:t xml:space="preserve"> pues ustedes son libres</w:t>
      </w:r>
      <w:r>
        <w:t xml:space="preserve"> de apoyar esta iniciativa o no.</w:t>
      </w:r>
    </w:p>
    <w:p w:rsidR="001012A9" w:rsidRDefault="001012A9" w:rsidP="007821B5">
      <w:pPr>
        <w:pStyle w:val="Texto"/>
      </w:pPr>
    </w:p>
    <w:p w:rsidR="001012A9" w:rsidRDefault="001012A9" w:rsidP="007821B5">
      <w:pPr>
        <w:pStyle w:val="Texto"/>
      </w:pPr>
      <w:r>
        <w:t>Muchas gracias.</w:t>
      </w:r>
    </w:p>
    <w:p w:rsidR="001012A9" w:rsidRDefault="001012A9" w:rsidP="007821B5">
      <w:pPr>
        <w:pStyle w:val="Texto"/>
      </w:pPr>
    </w:p>
    <w:p w:rsidR="001012A9" w:rsidRDefault="001012A9" w:rsidP="007821B5">
      <w:pPr>
        <w:pStyle w:val="Texto"/>
      </w:pPr>
    </w:p>
    <w:p w:rsidR="001012A9" w:rsidRPr="00C03E4B" w:rsidRDefault="001012A9" w:rsidP="007821B5">
      <w:pPr>
        <w:pStyle w:val="Texto"/>
        <w:rPr>
          <w:lang w:val="eu-ES"/>
        </w:rPr>
      </w:pPr>
      <w:r w:rsidRPr="00C03E4B">
        <w:rPr>
          <w:rFonts w:ascii="Futura Md BT" w:hAnsi="Futura Md BT"/>
          <w:lang w:val="eu-ES"/>
        </w:rPr>
        <w:t>LEHENDAKARIAK</w:t>
      </w:r>
      <w:r w:rsidRPr="00C03E4B">
        <w:rPr>
          <w:lang w:val="eu-ES"/>
        </w:rPr>
        <w:t>: Eskerrik asko, López de Ocariz andrea.</w:t>
      </w:r>
    </w:p>
    <w:p w:rsidR="001012A9" w:rsidRPr="00C03E4B" w:rsidRDefault="001012A9" w:rsidP="007821B5">
      <w:pPr>
        <w:pStyle w:val="Texto"/>
        <w:rPr>
          <w:lang w:val="eu-ES"/>
        </w:rPr>
      </w:pPr>
    </w:p>
    <w:p w:rsidR="001012A9" w:rsidRPr="00C03E4B" w:rsidRDefault="001012A9" w:rsidP="007821B5">
      <w:pPr>
        <w:pStyle w:val="Texto"/>
        <w:rPr>
          <w:lang w:val="eu-ES"/>
        </w:rPr>
      </w:pPr>
      <w:r w:rsidRPr="00C03E4B">
        <w:rPr>
          <w:lang w:val="eu-ES"/>
        </w:rPr>
        <w:t>Zuzenketak aurkeztu dituzten taldeen txandara pasatuz, Elkarrekin Podemos, Becerra jauna, zurea de hitza.</w:t>
      </w:r>
    </w:p>
    <w:p w:rsidR="001012A9" w:rsidRPr="00C03E4B" w:rsidRDefault="001012A9" w:rsidP="007821B5">
      <w:pPr>
        <w:pStyle w:val="Texto"/>
        <w:rPr>
          <w:lang w:val="eu-ES"/>
        </w:rPr>
      </w:pPr>
    </w:p>
    <w:p w:rsidR="001012A9" w:rsidRPr="00C03E4B" w:rsidRDefault="001012A9" w:rsidP="007821B5">
      <w:pPr>
        <w:pStyle w:val="Texto"/>
        <w:rPr>
          <w:lang w:val="eu-ES"/>
        </w:rPr>
      </w:pPr>
    </w:p>
    <w:p w:rsidR="001012A9" w:rsidRPr="00C03E4B" w:rsidRDefault="001012A9" w:rsidP="007821B5">
      <w:pPr>
        <w:pStyle w:val="Texto"/>
        <w:rPr>
          <w:lang w:val="eu-ES"/>
        </w:rPr>
      </w:pPr>
      <w:r w:rsidRPr="00C03E4B">
        <w:rPr>
          <w:rFonts w:ascii="Futura Md BT" w:hAnsi="Futura Md BT"/>
          <w:lang w:val="eu-ES"/>
        </w:rPr>
        <w:t>BECERRA CAROLLO</w:t>
      </w:r>
      <w:r w:rsidRPr="00C03E4B">
        <w:rPr>
          <w:lang w:val="eu-ES"/>
        </w:rPr>
        <w:t xml:space="preserve"> jaunak</w:t>
      </w:r>
      <w:r w:rsidR="00734B90">
        <w:rPr>
          <w:lang w:val="eu-ES"/>
        </w:rPr>
        <w:t>: Eskerrik asko, presidente and</w:t>
      </w:r>
      <w:r w:rsidRPr="00C03E4B">
        <w:rPr>
          <w:lang w:val="eu-ES"/>
        </w:rPr>
        <w:t>rea.</w:t>
      </w:r>
    </w:p>
    <w:p w:rsidR="001012A9" w:rsidRPr="00C03E4B" w:rsidRDefault="001012A9" w:rsidP="007821B5">
      <w:pPr>
        <w:pStyle w:val="Texto"/>
        <w:rPr>
          <w:lang w:val="eu-ES"/>
        </w:rPr>
      </w:pPr>
    </w:p>
    <w:p w:rsidR="001012A9" w:rsidRPr="00C03E4B" w:rsidRDefault="001012A9" w:rsidP="007821B5">
      <w:pPr>
        <w:pStyle w:val="Texto"/>
        <w:rPr>
          <w:lang w:val="eu-ES"/>
        </w:rPr>
      </w:pPr>
      <w:r w:rsidRPr="00C03E4B">
        <w:rPr>
          <w:lang w:val="eu-ES"/>
        </w:rPr>
        <w:t>Sailburu, legebiltzarkideok, eguerdi on guztioi.</w:t>
      </w:r>
    </w:p>
    <w:p w:rsidR="001012A9" w:rsidRPr="00734B90" w:rsidRDefault="001012A9" w:rsidP="007821B5">
      <w:pPr>
        <w:pStyle w:val="Texto"/>
        <w:rPr>
          <w:lang w:val="en-GB"/>
        </w:rPr>
      </w:pPr>
    </w:p>
    <w:p w:rsidR="001012A9" w:rsidRDefault="001012A9" w:rsidP="007821B5">
      <w:pPr>
        <w:pStyle w:val="Texto"/>
      </w:pPr>
      <w:r w:rsidRPr="002175A6">
        <w:t xml:space="preserve">Hay un viejo dicho castellano que dice aquello de </w:t>
      </w:r>
      <w:r>
        <w:t>"R</w:t>
      </w:r>
      <w:r w:rsidRPr="002175A6">
        <w:t>eunión de pastores, oveja muerta</w:t>
      </w:r>
      <w:r>
        <w:t>". Y</w:t>
      </w:r>
      <w:r w:rsidRPr="002175A6">
        <w:t xml:space="preserve"> en torno al vino</w:t>
      </w:r>
      <w:r>
        <w:t>, al vino de La Rioja o al vino de La Rioja Alavesa, l</w:t>
      </w:r>
      <w:r w:rsidRPr="002175A6">
        <w:t xml:space="preserve">a verdad es que hay mucho </w:t>
      </w:r>
      <w:r>
        <w:t>pastor, h</w:t>
      </w:r>
      <w:r w:rsidRPr="002175A6">
        <w:t>ay muchos intereses</w:t>
      </w:r>
      <w:r>
        <w:t xml:space="preserve">, intereses </w:t>
      </w:r>
      <w:r w:rsidRPr="002175A6">
        <w:t xml:space="preserve">económicos, intereses políticos, intereses particulares, todos ellos que muchas veces no van en consonancia con el que debería de ser el bien común de la comarca. </w:t>
      </w:r>
    </w:p>
    <w:p w:rsidR="001012A9" w:rsidRDefault="001012A9" w:rsidP="007821B5">
      <w:pPr>
        <w:pStyle w:val="Texto"/>
      </w:pPr>
    </w:p>
    <w:p w:rsidR="001012A9" w:rsidRDefault="001012A9" w:rsidP="007821B5">
      <w:pPr>
        <w:pStyle w:val="Texto"/>
      </w:pPr>
      <w:r w:rsidRPr="002175A6">
        <w:t xml:space="preserve">Y si bien es verdad que el vino no es una </w:t>
      </w:r>
      <w:r>
        <w:t>o</w:t>
      </w:r>
      <w:r w:rsidRPr="002175A6">
        <w:t>veja muerta, el vino no está muerto</w:t>
      </w:r>
      <w:r>
        <w:t>,</w:t>
      </w:r>
      <w:r w:rsidRPr="002175A6">
        <w:t xml:space="preserve"> y tampoco se puede decir que sea un </w:t>
      </w:r>
      <w:r>
        <w:t>sector agonizante, sí es verdad que tiene problemas sin</w:t>
      </w:r>
      <w:r w:rsidRPr="002175A6">
        <w:t xml:space="preserve"> reso</w:t>
      </w:r>
      <w:r>
        <w:t xml:space="preserve">lver y que tiene retos a futuro. </w:t>
      </w:r>
    </w:p>
    <w:p w:rsidR="001012A9" w:rsidRDefault="001012A9" w:rsidP="007821B5">
      <w:pPr>
        <w:pStyle w:val="Texto"/>
      </w:pPr>
    </w:p>
    <w:p w:rsidR="001012A9" w:rsidRDefault="001012A9" w:rsidP="00F80681">
      <w:pPr>
        <w:pStyle w:val="Texto"/>
      </w:pPr>
      <w:r>
        <w:t>Retos</w:t>
      </w:r>
      <w:r w:rsidRPr="002175A6">
        <w:t xml:space="preserve"> a futuro tan importantes como hacer frente al cambio climático, como los aranceles a las exportaciones, no solo a Estados Unidos, sino también al Reino Unido, que es nuestro principal mercado y que con el Brexit seguramente se impondrán aranceles. Retos como la pervivencia de pequeñas bodegas familiares</w:t>
      </w:r>
      <w:r>
        <w:t>,</w:t>
      </w:r>
      <w:r w:rsidRPr="002175A6">
        <w:t xml:space="preserve"> como el relevo generacional o incluso</w:t>
      </w:r>
      <w:r>
        <w:t>,</w:t>
      </w:r>
      <w:r w:rsidRPr="002175A6">
        <w:t xml:space="preserve"> </w:t>
      </w:r>
      <w:r>
        <w:t>¿</w:t>
      </w:r>
      <w:r w:rsidRPr="002175A6">
        <w:t>por</w:t>
      </w:r>
      <w:r>
        <w:t xml:space="preserve"> qué</w:t>
      </w:r>
      <w:r w:rsidRPr="002175A6">
        <w:t xml:space="preserve"> no</w:t>
      </w:r>
      <w:r>
        <w:t>?,</w:t>
      </w:r>
      <w:r w:rsidRPr="002175A6">
        <w:t xml:space="preserve"> el despoblamiento rural en ciertos núcleos</w:t>
      </w:r>
      <w:r>
        <w:t>.</w:t>
      </w:r>
    </w:p>
    <w:p w:rsidR="001012A9" w:rsidRDefault="001012A9" w:rsidP="007821B5">
      <w:pPr>
        <w:pStyle w:val="Texto"/>
      </w:pPr>
    </w:p>
    <w:p w:rsidR="001012A9" w:rsidRDefault="001012A9" w:rsidP="007821B5">
      <w:pPr>
        <w:pStyle w:val="Texto"/>
      </w:pPr>
      <w:r>
        <w:t>Y</w:t>
      </w:r>
      <w:r w:rsidRPr="002175A6">
        <w:t xml:space="preserve"> en torno </w:t>
      </w:r>
      <w:r>
        <w:t xml:space="preserve">a </w:t>
      </w:r>
      <w:r w:rsidRPr="002175A6">
        <w:t>esta oveja que es el vino</w:t>
      </w:r>
      <w:r>
        <w:t>,</w:t>
      </w:r>
      <w:r w:rsidRPr="002175A6">
        <w:t xml:space="preserve"> el vino de Rioja Alavesa, hay mucho</w:t>
      </w:r>
      <w:r>
        <w:t>s pastores, hay muchos pastores. Está e</w:t>
      </w:r>
      <w:r w:rsidRPr="002175A6">
        <w:t>l Gobierno Vasco</w:t>
      </w:r>
      <w:r>
        <w:t>,</w:t>
      </w:r>
      <w:r w:rsidRPr="002175A6">
        <w:t xml:space="preserve"> está la Diputación Foral de Álava</w:t>
      </w:r>
      <w:r>
        <w:t>,</w:t>
      </w:r>
      <w:r w:rsidRPr="002175A6">
        <w:t xml:space="preserve"> está el Consejo de la </w:t>
      </w:r>
      <w:r>
        <w:t>De</w:t>
      </w:r>
      <w:r w:rsidRPr="002175A6">
        <w:t>nominación de</w:t>
      </w:r>
      <w:r>
        <w:t xml:space="preserve"> Origen Rioja, están </w:t>
      </w:r>
      <w:r w:rsidRPr="002175A6">
        <w:t>nuestras entidades locales, la Cuadrilla de Ri</w:t>
      </w:r>
      <w:r>
        <w:t>oja Alavesa y los ayuntamientos, e</w:t>
      </w:r>
      <w:r w:rsidRPr="002175A6">
        <w:t>stán las grandes bodegas y están también las pequeñas bodegas familiares, agricultores y agricultoras y también trabajadores y trabajadoras del campo.</w:t>
      </w:r>
    </w:p>
    <w:p w:rsidR="001012A9" w:rsidRDefault="001012A9" w:rsidP="007821B5">
      <w:pPr>
        <w:pStyle w:val="Texto"/>
      </w:pPr>
    </w:p>
    <w:p w:rsidR="001012A9" w:rsidRDefault="001012A9" w:rsidP="007821B5">
      <w:pPr>
        <w:pStyle w:val="Texto"/>
      </w:pPr>
      <w:r>
        <w:t>Y en esta reunión de pastores pues se habla de muchas cosas. H</w:t>
      </w:r>
      <w:r w:rsidRPr="002175A6">
        <w:t>ay debate</w:t>
      </w:r>
      <w:r>
        <w:t>s</w:t>
      </w:r>
      <w:r w:rsidRPr="002175A6">
        <w:t xml:space="preserve"> parciales, debates periféricos, debates in</w:t>
      </w:r>
      <w:r>
        <w:t xml:space="preserve">teresados en ocasiones. La señora López de Ocariz lo ha definido este que </w:t>
      </w:r>
      <w:r w:rsidRPr="002175A6">
        <w:t>tratamos hoy como polémica</w:t>
      </w:r>
      <w:r>
        <w:t>. Q</w:t>
      </w:r>
      <w:r w:rsidRPr="002175A6">
        <w:t>ue, sin embargo, no van a los retos a los que</w:t>
      </w:r>
      <w:r>
        <w:t xml:space="preserve"> yo he hablado. </w:t>
      </w:r>
      <w:r w:rsidRPr="002175A6">
        <w:t>Son debates que sí se centran en los medios</w:t>
      </w:r>
      <w:r>
        <w:t>,</w:t>
      </w:r>
      <w:r w:rsidRPr="002175A6">
        <w:t xml:space="preserve"> en los medios, como puede ser la marca</w:t>
      </w:r>
      <w:r>
        <w:t>,</w:t>
      </w:r>
      <w:r w:rsidRPr="002175A6">
        <w:t xml:space="preserve"> como puede ser la denominación de origen, que fue un debate que tuvimos en noviembre del año pasado</w:t>
      </w:r>
      <w:r>
        <w:t>,</w:t>
      </w:r>
      <w:r w:rsidRPr="002175A6">
        <w:t xml:space="preserve"> o ahora sobre la representación de Euskadi en esa denominación de </w:t>
      </w:r>
      <w:r>
        <w:t>origen. El debate o la polémica h</w:t>
      </w:r>
      <w:r w:rsidRPr="002175A6">
        <w:t xml:space="preserve">oy es si el representante del Gobierno Vasco trabaja </w:t>
      </w:r>
      <w:r>
        <w:t>o no trabaja, s</w:t>
      </w:r>
      <w:r w:rsidRPr="002175A6">
        <w:t>i va</w:t>
      </w:r>
      <w:r>
        <w:t xml:space="preserve"> o no va</w:t>
      </w:r>
      <w:r w:rsidRPr="002175A6">
        <w:t xml:space="preserve">, </w:t>
      </w:r>
      <w:r>
        <w:t>si tendría que ir la d</w:t>
      </w:r>
      <w:r w:rsidRPr="002175A6">
        <w:t>iputación</w:t>
      </w:r>
      <w:r>
        <w:t xml:space="preserve"> o si tendría que ir el Gobierno, s</w:t>
      </w:r>
      <w:r w:rsidRPr="002175A6">
        <w:t>i</w:t>
      </w:r>
      <w:r>
        <w:t xml:space="preserve"> va con voz, si va con voto o si va</w:t>
      </w:r>
      <w:r w:rsidRPr="002175A6">
        <w:t xml:space="preserve"> con dos votos</w:t>
      </w:r>
      <w:r>
        <w:t>. Y s</w:t>
      </w:r>
      <w:r w:rsidRPr="002175A6">
        <w:t>on deb</w:t>
      </w:r>
      <w:r>
        <w:t>ates sobre los medios y no …</w:t>
      </w:r>
    </w:p>
    <w:p w:rsidR="001012A9" w:rsidRDefault="001012A9" w:rsidP="007821B5">
      <w:pPr>
        <w:pStyle w:val="Texto"/>
      </w:pPr>
    </w:p>
    <w:p w:rsidR="001012A9" w:rsidRPr="00A00CA0" w:rsidRDefault="001012A9" w:rsidP="007821B5">
      <w:pPr>
        <w:pStyle w:val="Texto"/>
      </w:pPr>
      <w:r>
        <w:t>(46. zintaren amaiera)</w:t>
      </w:r>
    </w:p>
    <w:p w:rsidR="001012A9" w:rsidRDefault="001012A9" w:rsidP="005C1513">
      <w:pPr>
        <w:pStyle w:val="Texto"/>
      </w:pPr>
      <w:r>
        <w:t>(47. zintaren hasiera)</w:t>
      </w:r>
    </w:p>
    <w:p w:rsidR="001012A9" w:rsidRDefault="001012A9" w:rsidP="005C1513">
      <w:pPr>
        <w:pStyle w:val="Texto"/>
      </w:pPr>
    </w:p>
    <w:p w:rsidR="001012A9" w:rsidRDefault="001012A9" w:rsidP="005C1513">
      <w:pPr>
        <w:pStyle w:val="Texto"/>
        <w:rPr>
          <w:lang w:val="eu-ES"/>
        </w:rPr>
      </w:pPr>
      <w:r>
        <w:t xml:space="preserve">… </w:t>
      </w:r>
      <w:r w:rsidRPr="00063DA7">
        <w:t>si va con voz, si va con voto</w:t>
      </w:r>
      <w:r>
        <w:t xml:space="preserve"> o si va </w:t>
      </w:r>
      <w:r w:rsidRPr="00063DA7">
        <w:t>con dos votos</w:t>
      </w:r>
      <w:r>
        <w:t>. Y</w:t>
      </w:r>
      <w:r w:rsidRPr="00063DA7">
        <w:t xml:space="preserve"> son debate</w:t>
      </w:r>
      <w:r>
        <w:t>s</w:t>
      </w:r>
      <w:r w:rsidRPr="00063DA7">
        <w:t xml:space="preserve"> sobre los medios y no sobre los fines</w:t>
      </w:r>
      <w:r>
        <w:t>,</w:t>
      </w:r>
      <w:r w:rsidRPr="00063DA7">
        <w:t xml:space="preserve"> sobre los fines que nos debería</w:t>
      </w:r>
      <w:r>
        <w:t>n</w:t>
      </w:r>
      <w:r w:rsidRPr="00063DA7">
        <w:t xml:space="preserve"> interesar</w:t>
      </w:r>
      <w:r>
        <w:t>, sobre</w:t>
      </w:r>
      <w:r w:rsidRPr="00063DA7">
        <w:t xml:space="preserve"> el bien común</w:t>
      </w:r>
      <w:r>
        <w:t>. P</w:t>
      </w:r>
      <w:r w:rsidRPr="00063DA7">
        <w:t>ero también tengo que reconocer</w:t>
      </w:r>
      <w:r>
        <w:t>,</w:t>
      </w:r>
      <w:r w:rsidRPr="00063DA7">
        <w:t xml:space="preserve"> y lo voy a decir expresamente</w:t>
      </w:r>
      <w:r>
        <w:t>, que es mejor hablar de esto que no hablar;</w:t>
      </w:r>
      <w:r w:rsidRPr="00063DA7">
        <w:t xml:space="preserve"> porque no hablar es que parezca que no pasa nada</w:t>
      </w:r>
      <w:r>
        <w:t>,</w:t>
      </w:r>
      <w:r w:rsidRPr="00063DA7">
        <w:t xml:space="preserve"> y eso no es verdad. Y</w:t>
      </w:r>
      <w:r>
        <w:t>,</w:t>
      </w:r>
      <w:r w:rsidRPr="00063DA7">
        <w:t xml:space="preserve"> entonces</w:t>
      </w:r>
      <w:r>
        <w:t>,</w:t>
      </w:r>
      <w:r w:rsidRPr="00063DA7">
        <w:t xml:space="preserve"> yo te</w:t>
      </w:r>
      <w:r>
        <w:t>ngo que agradecer a la señora Ló</w:t>
      </w:r>
      <w:r w:rsidRPr="00063DA7">
        <w:t xml:space="preserve">pez de </w:t>
      </w:r>
      <w:r>
        <w:t>O</w:t>
      </w:r>
      <w:r w:rsidRPr="00063DA7">
        <w:t>cariz su intención de traer este debate</w:t>
      </w:r>
      <w:r>
        <w:t>,</w:t>
      </w:r>
      <w:r w:rsidRPr="00063DA7">
        <w:t xml:space="preserve"> porque es mejor que hablemos al menos de esto</w:t>
      </w:r>
      <w:r>
        <w:t>, que no</w:t>
      </w:r>
      <w:r w:rsidRPr="00063DA7">
        <w:t xml:space="preserve"> que sigamos dejando que la oveja </w:t>
      </w:r>
      <w:r>
        <w:t>languidezca sin hacer nada.</w:t>
      </w:r>
      <w:r w:rsidRPr="00063DA7">
        <w:t xml:space="preserve"> Eta</w:t>
      </w:r>
      <w:r>
        <w:t xml:space="preserve">, </w:t>
      </w:r>
      <w:r>
        <w:rPr>
          <w:lang w:val="eu-ES"/>
        </w:rPr>
        <w:t xml:space="preserve">nire ustez, </w:t>
      </w:r>
      <w:r w:rsidRPr="00063DA7">
        <w:rPr>
          <w:lang w:val="eu-ES"/>
        </w:rPr>
        <w:t>jarraitzea ezer gertatuko ez balitz bezala eta ez defendatzea guztion interesak eta uztea interes h</w:t>
      </w:r>
      <w:r>
        <w:rPr>
          <w:lang w:val="eu-ES"/>
        </w:rPr>
        <w:t>oriek interes pribatuak nagusi d</w:t>
      </w:r>
      <w:r w:rsidRPr="00063DA7">
        <w:rPr>
          <w:lang w:val="eu-ES"/>
        </w:rPr>
        <w:t>ezala, akats larria izango litzateke</w:t>
      </w:r>
      <w:r>
        <w:rPr>
          <w:lang w:val="eu-ES"/>
        </w:rPr>
        <w:t>.</w:t>
      </w:r>
    </w:p>
    <w:p w:rsidR="001012A9" w:rsidRDefault="001012A9" w:rsidP="005C1513">
      <w:pPr>
        <w:pStyle w:val="Texto"/>
        <w:rPr>
          <w:lang w:val="eu-ES"/>
        </w:rPr>
      </w:pPr>
    </w:p>
    <w:p w:rsidR="001012A9" w:rsidRDefault="001012A9" w:rsidP="005C1513">
      <w:pPr>
        <w:pStyle w:val="Texto"/>
        <w:rPr>
          <w:lang w:val="eu-ES"/>
        </w:rPr>
      </w:pPr>
      <w:r w:rsidRPr="00063DA7">
        <w:rPr>
          <w:lang w:val="eu-ES"/>
        </w:rPr>
        <w:t>Horrexegatik</w:t>
      </w:r>
      <w:r>
        <w:rPr>
          <w:lang w:val="eu-ES"/>
        </w:rPr>
        <w:t>,</w:t>
      </w:r>
      <w:r w:rsidRPr="00063DA7">
        <w:rPr>
          <w:lang w:val="eu-ES"/>
        </w:rPr>
        <w:t xml:space="preserve"> </w:t>
      </w:r>
      <w:r>
        <w:rPr>
          <w:lang w:val="eu-ES"/>
        </w:rPr>
        <w:t xml:space="preserve">gaur eztabaidatuko dugu eta </w:t>
      </w:r>
      <w:r w:rsidRPr="00063DA7">
        <w:rPr>
          <w:lang w:val="eu-ES"/>
        </w:rPr>
        <w:t>honen inguruan</w:t>
      </w:r>
      <w:r>
        <w:rPr>
          <w:lang w:val="eu-ES"/>
        </w:rPr>
        <w:t xml:space="preserve">, </w:t>
      </w:r>
      <w:r w:rsidRPr="00063DA7">
        <w:rPr>
          <w:lang w:val="eu-ES"/>
        </w:rPr>
        <w:t>eskumen banaketen inguruan arituko gara</w:t>
      </w:r>
      <w:r>
        <w:rPr>
          <w:lang w:val="eu-ES"/>
        </w:rPr>
        <w:t>,</w:t>
      </w:r>
      <w:r w:rsidRPr="00063DA7">
        <w:rPr>
          <w:lang w:val="eu-ES"/>
        </w:rPr>
        <w:t xml:space="preserve"> eta entzungo dugu eta entzun dugu Eusko Jaularitzak baduela sustapen eta promozioaren eskumena eta Arabako Foru Aldundiak baduela ma</w:t>
      </w:r>
      <w:r>
        <w:rPr>
          <w:lang w:val="eu-ES"/>
        </w:rPr>
        <w:t>hasgintza eta enologiari buruzko</w:t>
      </w:r>
      <w:r w:rsidRPr="00063DA7">
        <w:rPr>
          <w:lang w:val="eu-ES"/>
        </w:rPr>
        <w:t xml:space="preserve"> eskumenak</w:t>
      </w:r>
      <w:r>
        <w:rPr>
          <w:lang w:val="eu-ES"/>
        </w:rPr>
        <w:t>,</w:t>
      </w:r>
      <w:r w:rsidRPr="00063DA7">
        <w:rPr>
          <w:lang w:val="eu-ES"/>
        </w:rPr>
        <w:t xml:space="preserve"> eta </w:t>
      </w:r>
      <w:r>
        <w:rPr>
          <w:lang w:val="eu-ES"/>
        </w:rPr>
        <w:t>egia da</w:t>
      </w:r>
      <w:r w:rsidRPr="00063DA7">
        <w:rPr>
          <w:lang w:val="eu-ES"/>
        </w:rPr>
        <w:t xml:space="preserve"> eta hor dago ere Kontseiluak marka kudeatzeko eta arautzeko eskumenekin. Baina eztabaida honetan jarraitzen baldin badugu, ahaztuko dugu benetako eztabaida</w:t>
      </w:r>
      <w:r>
        <w:rPr>
          <w:lang w:val="eu-ES"/>
        </w:rPr>
        <w:t>;</w:t>
      </w:r>
      <w:r w:rsidRPr="00063DA7">
        <w:rPr>
          <w:lang w:val="eu-ES"/>
        </w:rPr>
        <w:t xml:space="preserve"> eta benetako eztabaida</w:t>
      </w:r>
      <w:r>
        <w:rPr>
          <w:lang w:val="eu-ES"/>
        </w:rPr>
        <w:t>, z</w:t>
      </w:r>
      <w:r w:rsidRPr="00063DA7">
        <w:rPr>
          <w:lang w:val="eu-ES"/>
        </w:rPr>
        <w:t>ertarako nahi ditugu eskumenak</w:t>
      </w:r>
      <w:r>
        <w:rPr>
          <w:lang w:val="eu-ES"/>
        </w:rPr>
        <w:t>? E</w:t>
      </w:r>
      <w:r w:rsidRPr="00063DA7">
        <w:rPr>
          <w:lang w:val="eu-ES"/>
        </w:rPr>
        <w:t>skualdea garatzeko edo hortik jarraitzeko</w:t>
      </w:r>
      <w:r>
        <w:rPr>
          <w:lang w:val="eu-ES"/>
        </w:rPr>
        <w:t>?</w:t>
      </w:r>
    </w:p>
    <w:p w:rsidR="001012A9" w:rsidRDefault="001012A9" w:rsidP="005C1513">
      <w:pPr>
        <w:pStyle w:val="Texto"/>
        <w:rPr>
          <w:lang w:val="eu-ES"/>
        </w:rPr>
      </w:pPr>
    </w:p>
    <w:p w:rsidR="001012A9" w:rsidRDefault="001012A9" w:rsidP="005C1513">
      <w:pPr>
        <w:pStyle w:val="Texto"/>
      </w:pPr>
      <w:r w:rsidRPr="00063DA7">
        <w:t xml:space="preserve">Esto también lo dije en el anterior debate, </w:t>
      </w:r>
      <w:r>
        <w:t>¿</w:t>
      </w:r>
      <w:r w:rsidRPr="00063DA7">
        <w:t>para qué debatimos</w:t>
      </w:r>
      <w:r>
        <w:t>¿ ¿C</w:t>
      </w:r>
      <w:r w:rsidRPr="00063DA7">
        <w:t>uál es el debate real</w:t>
      </w:r>
      <w:r>
        <w:t>? ¿P</w:t>
      </w:r>
      <w:r w:rsidRPr="00063DA7">
        <w:t>ara qué queremos la marca</w:t>
      </w:r>
      <w:r>
        <w:t>? ¿P</w:t>
      </w:r>
      <w:r w:rsidRPr="00063DA7">
        <w:t>ara qué queremos hoy en día estas competencias</w:t>
      </w:r>
      <w:r>
        <w:t>? ¿Las</w:t>
      </w:r>
      <w:r w:rsidRPr="00063DA7">
        <w:t xml:space="preserve"> queremos para mejorar, para avanzar, para diferenciar nuestro vino de otros vinos</w:t>
      </w:r>
      <w:r>
        <w:t>? ¿P</w:t>
      </w:r>
      <w:r w:rsidRPr="00063DA7">
        <w:t>ara hacer vino de mejor calidad, con mayor valor añadido</w:t>
      </w:r>
      <w:r>
        <w:t>? ¿P</w:t>
      </w:r>
      <w:r w:rsidRPr="00063DA7">
        <w:t>ara que sea un vino con mayor arraigo en la comarca</w:t>
      </w:r>
      <w:r>
        <w:t>? ¿P</w:t>
      </w:r>
      <w:r w:rsidRPr="00063DA7">
        <w:t>ara hacer una viticultura más sostenible</w:t>
      </w:r>
      <w:r>
        <w:t>? ¿P</w:t>
      </w:r>
      <w:r w:rsidRPr="00063DA7">
        <w:t>ara poder conseguir condiciones laborales más dignas para los trabajadores y las trabajadoras</w:t>
      </w:r>
      <w:r>
        <w:t>?</w:t>
      </w:r>
    </w:p>
    <w:p w:rsidR="001012A9" w:rsidRDefault="001012A9" w:rsidP="005C1513">
      <w:pPr>
        <w:pStyle w:val="Texto"/>
      </w:pPr>
    </w:p>
    <w:p w:rsidR="001012A9" w:rsidRDefault="001012A9" w:rsidP="005C1513">
      <w:pPr>
        <w:pStyle w:val="Texto"/>
      </w:pPr>
      <w:r w:rsidRPr="00063DA7">
        <w:t>Mientras no se produce ese debate</w:t>
      </w:r>
      <w:r>
        <w:t>,</w:t>
      </w:r>
      <w:r w:rsidRPr="00063DA7">
        <w:t xml:space="preserve"> la enmienda de nuestro grupo </w:t>
      </w:r>
      <w:r>
        <w:t>–</w:t>
      </w:r>
      <w:r w:rsidRPr="00063DA7">
        <w:t>con se</w:t>
      </w:r>
      <w:r>
        <w:t>r in</w:t>
      </w:r>
      <w:r w:rsidRPr="00063DA7">
        <w:t>suficiente para la proponente</w:t>
      </w:r>
      <w:r>
        <w:t>–</w:t>
      </w:r>
      <w:r w:rsidRPr="00063DA7">
        <w:t xml:space="preserve"> lo que venía a decir es que las instituciones colaboren y se coordinen</w:t>
      </w:r>
      <w:r>
        <w:t>;</w:t>
      </w:r>
      <w:r w:rsidRPr="00063DA7">
        <w:t xml:space="preserve"> que menos</w:t>
      </w:r>
      <w:r>
        <w:t>. Q</w:t>
      </w:r>
      <w:r w:rsidRPr="00063DA7">
        <w:t>ue hable</w:t>
      </w:r>
      <w:r>
        <w:t>n</w:t>
      </w:r>
      <w:r w:rsidRPr="00063DA7">
        <w:t>, que hable</w:t>
      </w:r>
      <w:r>
        <w:t>n</w:t>
      </w:r>
      <w:r w:rsidRPr="00063DA7">
        <w:t xml:space="preserve"> entre ellas, que hablen con la denominación de origen, que hablen y que escuchen</w:t>
      </w:r>
      <w:r>
        <w:t>. Q</w:t>
      </w:r>
      <w:r w:rsidRPr="00063DA7">
        <w:t>ue escuchen a los agricultores y agricultoras y a las pequeñas bodegas que están desapareciendo</w:t>
      </w:r>
      <w:r>
        <w:t>. Q</w:t>
      </w:r>
      <w:r w:rsidRPr="00063DA7">
        <w:t>ue se den apoyo y asistencia mutua.</w:t>
      </w:r>
    </w:p>
    <w:p w:rsidR="001012A9" w:rsidRDefault="001012A9" w:rsidP="005C1513">
      <w:pPr>
        <w:pStyle w:val="Texto"/>
      </w:pPr>
    </w:p>
    <w:p w:rsidR="001012A9" w:rsidRDefault="001012A9" w:rsidP="005C1513">
      <w:pPr>
        <w:pStyle w:val="Texto"/>
      </w:pPr>
      <w:r w:rsidRPr="00063DA7">
        <w:t xml:space="preserve">Mientras no se produzca </w:t>
      </w:r>
      <w:r>
        <w:t>este debate t</w:t>
      </w:r>
      <w:r w:rsidRPr="00063DA7">
        <w:t xml:space="preserve">odo lo que tratemos en estos debates parciales seguirá siendo temas menores, pero aun así </w:t>
      </w:r>
      <w:r>
        <w:t>–</w:t>
      </w:r>
      <w:r w:rsidRPr="00063DA7">
        <w:t>y yo tengo que reconocerle a la proponente la intención y la búsqueda que ha hecho de un acuerdo más amplio, aunque solo sea por eso tengo que decir que hubiéramos preferido mantener nuestra enmienda</w:t>
      </w:r>
      <w:r>
        <w:t>–</w:t>
      </w:r>
      <w:r w:rsidRPr="00063DA7">
        <w:t>, pero aun así, votaremos a favor de la propuesta del Partido Popular</w:t>
      </w:r>
      <w:r>
        <w:t>,</w:t>
      </w:r>
      <w:r w:rsidRPr="00063DA7">
        <w:t xml:space="preserve"> porque no siendo suficiente</w:t>
      </w:r>
      <w:r>
        <w:t>,</w:t>
      </w:r>
      <w:r w:rsidRPr="00063DA7">
        <w:t xml:space="preserve"> al menos</w:t>
      </w:r>
      <w:r>
        <w:t>,</w:t>
      </w:r>
      <w:r w:rsidRPr="00063DA7">
        <w:t xml:space="preserve"> no se limita a callar y mirar para otro </w:t>
      </w:r>
      <w:r>
        <w:t>lado.</w:t>
      </w:r>
    </w:p>
    <w:p w:rsidR="001012A9" w:rsidRDefault="001012A9" w:rsidP="005C1513">
      <w:pPr>
        <w:pStyle w:val="Texto"/>
      </w:pPr>
    </w:p>
    <w:p w:rsidR="001012A9" w:rsidRPr="000E0DB7" w:rsidRDefault="001012A9" w:rsidP="005C1513">
      <w:pPr>
        <w:pStyle w:val="Texto"/>
        <w:rPr>
          <w:lang w:val="eu-ES"/>
        </w:rPr>
      </w:pPr>
      <w:r w:rsidRPr="000E0DB7">
        <w:rPr>
          <w:lang w:val="eu-ES"/>
        </w:rPr>
        <w:t>Eskerrik asko.</w:t>
      </w:r>
    </w:p>
    <w:p w:rsidR="001012A9" w:rsidRPr="000E0DB7" w:rsidRDefault="001012A9" w:rsidP="005C1513">
      <w:pPr>
        <w:pStyle w:val="Texto"/>
        <w:rPr>
          <w:lang w:val="eu-ES"/>
        </w:rPr>
      </w:pPr>
    </w:p>
    <w:p w:rsidR="001012A9" w:rsidRPr="000E0DB7" w:rsidRDefault="001012A9" w:rsidP="005C1513">
      <w:pPr>
        <w:pStyle w:val="Texto"/>
        <w:rPr>
          <w:lang w:val="eu-ES"/>
        </w:rPr>
      </w:pPr>
    </w:p>
    <w:p w:rsidR="001012A9" w:rsidRPr="000E0DB7" w:rsidRDefault="001012A9" w:rsidP="005C1513">
      <w:pPr>
        <w:pStyle w:val="Texto"/>
        <w:rPr>
          <w:lang w:val="eu-ES"/>
        </w:rPr>
      </w:pPr>
      <w:r w:rsidRPr="000E0DB7">
        <w:rPr>
          <w:rFonts w:ascii="Futura Md BT" w:hAnsi="Futura Md BT"/>
          <w:lang w:val="eu-ES"/>
        </w:rPr>
        <w:t>LEHENDAKARIAK</w:t>
      </w:r>
      <w:r w:rsidRPr="000E0DB7">
        <w:rPr>
          <w:lang w:val="eu-ES"/>
        </w:rPr>
        <w:t>: Eskerrik asko, Becerra jauna.</w:t>
      </w:r>
    </w:p>
    <w:p w:rsidR="001012A9" w:rsidRPr="000E0DB7" w:rsidRDefault="001012A9" w:rsidP="005C1513">
      <w:pPr>
        <w:pStyle w:val="Texto"/>
        <w:rPr>
          <w:lang w:val="eu-ES"/>
        </w:rPr>
      </w:pPr>
    </w:p>
    <w:p w:rsidR="001012A9" w:rsidRPr="000E0DB7" w:rsidRDefault="001012A9" w:rsidP="005C1513">
      <w:pPr>
        <w:pStyle w:val="Texto"/>
        <w:rPr>
          <w:lang w:val="eu-ES"/>
        </w:rPr>
      </w:pPr>
      <w:r w:rsidRPr="000E0DB7">
        <w:rPr>
          <w:lang w:val="eu-ES"/>
        </w:rPr>
        <w:t>EH Bilduren ordezkaria, Lopez de Arroyabe andrea, zurea da hitza.</w:t>
      </w:r>
    </w:p>
    <w:p w:rsidR="001012A9" w:rsidRPr="000E0DB7" w:rsidRDefault="001012A9" w:rsidP="005C1513">
      <w:pPr>
        <w:pStyle w:val="Texto"/>
        <w:rPr>
          <w:lang w:val="eu-ES"/>
        </w:rPr>
      </w:pPr>
    </w:p>
    <w:p w:rsidR="001012A9" w:rsidRPr="000E0DB7" w:rsidRDefault="001012A9" w:rsidP="005C1513">
      <w:pPr>
        <w:pStyle w:val="Texto"/>
        <w:rPr>
          <w:lang w:val="eu-ES"/>
        </w:rPr>
      </w:pPr>
    </w:p>
    <w:p w:rsidR="001012A9" w:rsidRDefault="001012A9" w:rsidP="005C1513">
      <w:pPr>
        <w:pStyle w:val="Texto"/>
      </w:pPr>
      <w:r w:rsidRPr="000E0DB7">
        <w:rPr>
          <w:rFonts w:ascii="Futura Md BT" w:hAnsi="Futura Md BT"/>
          <w:lang w:val="eu-ES"/>
        </w:rPr>
        <w:t>LOPEZ DE ARROYABE SAEZ DE MATURANA</w:t>
      </w:r>
      <w:r w:rsidRPr="000E0DB7">
        <w:rPr>
          <w:lang w:val="eu-ES"/>
        </w:rPr>
        <w:t xml:space="preserve"> andreak: Eskerrik asko,</w:t>
      </w:r>
      <w:r>
        <w:t xml:space="preserve"> presidente andrea.</w:t>
      </w:r>
    </w:p>
    <w:p w:rsidR="001012A9" w:rsidRDefault="001012A9" w:rsidP="005C1513">
      <w:pPr>
        <w:pStyle w:val="Texto"/>
      </w:pPr>
    </w:p>
    <w:p w:rsidR="001012A9" w:rsidRDefault="001012A9" w:rsidP="005C1513">
      <w:pPr>
        <w:pStyle w:val="Texto"/>
      </w:pPr>
      <w:r>
        <w:t xml:space="preserve">Les tengo que </w:t>
      </w:r>
      <w:r w:rsidRPr="00063DA7">
        <w:t>reconocer que a estas horas da gusto</w:t>
      </w:r>
      <w:r>
        <w:t>. A mí</w:t>
      </w:r>
      <w:r w:rsidRPr="00063DA7">
        <w:t xml:space="preserve"> me gusta siempre hablar de vino, pero a estas horas yo creo que un poco más</w:t>
      </w:r>
      <w:r>
        <w:t>. Y voy a intentar</w:t>
      </w:r>
      <w:r w:rsidRPr="00063DA7">
        <w:t xml:space="preserve"> ser breve lo máxim</w:t>
      </w:r>
      <w:r>
        <w:t>o que pueda, porque tengo tres</w:t>
      </w:r>
      <w:r w:rsidRPr="00063DA7">
        <w:t xml:space="preserve"> mensajes y tres mensajes muy claros</w:t>
      </w:r>
      <w:r>
        <w:t>: u</w:t>
      </w:r>
      <w:r w:rsidRPr="00063DA7">
        <w:t>no por el Consejo Regulador, otro</w:t>
      </w:r>
      <w:r>
        <w:t>,</w:t>
      </w:r>
      <w:r w:rsidRPr="00063DA7">
        <w:t xml:space="preserve"> la actitud del </w:t>
      </w:r>
      <w:r>
        <w:t>G</w:t>
      </w:r>
      <w:r w:rsidRPr="00063DA7">
        <w:t>obierno</w:t>
      </w:r>
      <w:r>
        <w:t>,</w:t>
      </w:r>
      <w:r w:rsidRPr="00063DA7">
        <w:t xml:space="preserve"> y</w:t>
      </w:r>
      <w:r>
        <w:t>,</w:t>
      </w:r>
      <w:r w:rsidRPr="00063DA7">
        <w:t xml:space="preserve"> otro, cómo no, las necesidades o actitudes que tiene que tener </w:t>
      </w:r>
      <w:r>
        <w:t xml:space="preserve">el </w:t>
      </w:r>
      <w:r w:rsidRPr="00063DA7">
        <w:t xml:space="preserve">sector y las </w:t>
      </w:r>
      <w:r>
        <w:t>alternativas en las que está.</w:t>
      </w:r>
    </w:p>
    <w:p w:rsidR="001012A9" w:rsidRDefault="001012A9" w:rsidP="005C1513">
      <w:pPr>
        <w:pStyle w:val="Texto"/>
      </w:pPr>
    </w:p>
    <w:p w:rsidR="001012A9" w:rsidRDefault="001012A9" w:rsidP="005C1513">
      <w:pPr>
        <w:pStyle w:val="Texto"/>
      </w:pPr>
      <w:r>
        <w:t>D</w:t>
      </w:r>
      <w:r w:rsidRPr="00063DA7">
        <w:t>esde luego, estoy de acuerdo con mi compañero Becerra en el que el tema es de fondo</w:t>
      </w:r>
      <w:r>
        <w:t>,</w:t>
      </w:r>
      <w:r w:rsidRPr="00063DA7">
        <w:t xml:space="preserve"> y </w:t>
      </w:r>
      <w:r>
        <w:t xml:space="preserve">sí </w:t>
      </w:r>
      <w:r w:rsidRPr="00063DA7">
        <w:t xml:space="preserve">hay que agradecer </w:t>
      </w:r>
      <w:r>
        <w:t xml:space="preserve">a </w:t>
      </w:r>
      <w:r w:rsidRPr="00063DA7">
        <w:t>la s</w:t>
      </w:r>
      <w:r>
        <w:t>eñora López de Ocariz</w:t>
      </w:r>
      <w:r w:rsidRPr="00063DA7">
        <w:t xml:space="preserve"> haber traído este tema aquí, aunque la verdad tengo que reconocer también que creo que la iniciativa </w:t>
      </w:r>
      <w:r>
        <w:t>está</w:t>
      </w:r>
      <w:r w:rsidRPr="00063DA7">
        <w:t xml:space="preserve"> un pelín caducada</w:t>
      </w:r>
      <w:r>
        <w:t>. C</w:t>
      </w:r>
      <w:r w:rsidRPr="00063DA7">
        <w:t>aducada</w:t>
      </w:r>
      <w:r>
        <w:t>,</w:t>
      </w:r>
      <w:r w:rsidRPr="00063DA7">
        <w:t xml:space="preserve"> simplemente</w:t>
      </w:r>
      <w:r>
        <w:t>,</w:t>
      </w:r>
      <w:r w:rsidRPr="00063DA7">
        <w:t xml:space="preserve"> porque ya hemos </w:t>
      </w:r>
      <w:r>
        <w:t>tenido</w:t>
      </w:r>
      <w:r w:rsidRPr="00063DA7">
        <w:t xml:space="preserve"> una respuesta </w:t>
      </w:r>
      <w:r>
        <w:t>del Ministerio en la que dice, bu</w:t>
      </w:r>
      <w:r w:rsidRPr="00063DA7">
        <w:t>eno</w:t>
      </w:r>
      <w:r>
        <w:t>,</w:t>
      </w:r>
      <w:r w:rsidRPr="00063DA7">
        <w:t xml:space="preserve"> pues</w:t>
      </w:r>
      <w:r>
        <w:t>,</w:t>
      </w:r>
      <w:r w:rsidRPr="00063DA7">
        <w:t xml:space="preserve"> </w:t>
      </w:r>
      <w:r>
        <w:t>andáis tarde, ¿no?</w:t>
      </w:r>
    </w:p>
    <w:p w:rsidR="001012A9" w:rsidRDefault="001012A9" w:rsidP="005C1513">
      <w:pPr>
        <w:pStyle w:val="Texto"/>
      </w:pPr>
    </w:p>
    <w:p w:rsidR="001012A9" w:rsidRDefault="001012A9" w:rsidP="005C1513">
      <w:pPr>
        <w:pStyle w:val="Texto"/>
      </w:pPr>
      <w:r w:rsidRPr="00063DA7">
        <w:t>Desde luego, lo que decía</w:t>
      </w:r>
      <w:r>
        <w:t>,</w:t>
      </w:r>
      <w:r w:rsidRPr="00063DA7">
        <w:t xml:space="preserve"> tenía tres p</w:t>
      </w:r>
      <w:r>
        <w:t xml:space="preserve">untos y uno es </w:t>
      </w:r>
      <w:r w:rsidRPr="00063DA7">
        <w:t>la actitud del Consejo Regulador. Ef</w:t>
      </w:r>
      <w:r>
        <w:t>ectivamente, podremos debatir có</w:t>
      </w:r>
      <w:r w:rsidRPr="00063DA7">
        <w:t>mo</w:t>
      </w:r>
      <w:r>
        <w:t>, cóm</w:t>
      </w:r>
      <w:r w:rsidRPr="00063DA7">
        <w:t xml:space="preserve">o hay que votar, cómo hay que participar, pero </w:t>
      </w:r>
      <w:r>
        <w:t>l</w:t>
      </w:r>
      <w:r w:rsidRPr="00063DA7">
        <w:t xml:space="preserve">a </w:t>
      </w:r>
      <w:r>
        <w:t>actitud del Consejo R</w:t>
      </w:r>
      <w:r w:rsidRPr="00063DA7">
        <w:t>egulador una y ot</w:t>
      </w:r>
      <w:r>
        <w:t>ra vez sigue siendo escandalosa. S</w:t>
      </w:r>
      <w:r w:rsidRPr="00063DA7">
        <w:t xml:space="preserve">igue siendo escandalosa porque está con un punto </w:t>
      </w:r>
      <w:r>
        <w:t xml:space="preserve">de </w:t>
      </w:r>
      <w:r w:rsidRPr="00063DA7">
        <w:t>obsesión y ba</w:t>
      </w:r>
      <w:r>
        <w:t>jo unos intereses comerciales, u</w:t>
      </w:r>
      <w:r w:rsidRPr="00063DA7">
        <w:t>nos intereses políticos, de las grandes comercializadoras</w:t>
      </w:r>
      <w:r>
        <w:t>,</w:t>
      </w:r>
      <w:r w:rsidRPr="00063DA7">
        <w:t xml:space="preserve"> de las grandes bodegas de</w:t>
      </w:r>
      <w:r>
        <w:t>l</w:t>
      </w:r>
      <w:r w:rsidRPr="00063DA7">
        <w:t xml:space="preserve"> grupo Rioja</w:t>
      </w:r>
      <w:r>
        <w:t>. Y</w:t>
      </w:r>
      <w:r w:rsidRPr="00063DA7">
        <w:t xml:space="preserve"> eso es así</w:t>
      </w:r>
      <w:r>
        <w:t>, c</w:t>
      </w:r>
      <w:r w:rsidRPr="00063DA7">
        <w:t>reo que esta semana más que cualquier otra lo hemos visto de primera mano</w:t>
      </w:r>
      <w:r>
        <w:t>,</w:t>
      </w:r>
      <w:r w:rsidRPr="00063DA7">
        <w:t xml:space="preserve"> y estamos viendo un punto </w:t>
      </w:r>
      <w:r>
        <w:t xml:space="preserve">de obsesión </w:t>
      </w:r>
      <w:r w:rsidRPr="00063DA7">
        <w:t>por esa centralización</w:t>
      </w:r>
      <w:r>
        <w:t>,</w:t>
      </w:r>
      <w:r w:rsidRPr="00063DA7">
        <w:t xml:space="preserve"> por ese querer controlar todo y por es</w:t>
      </w:r>
      <w:r>
        <w:t>a</w:t>
      </w:r>
      <w:r w:rsidRPr="00063DA7">
        <w:t xml:space="preserve"> </w:t>
      </w:r>
      <w:r>
        <w:t>cerrazón</w:t>
      </w:r>
      <w:r w:rsidRPr="00063DA7">
        <w:t xml:space="preserve"> que es </w:t>
      </w:r>
      <w:r>
        <w:t>o todo</w:t>
      </w:r>
      <w:r w:rsidRPr="00063DA7">
        <w:t xml:space="preserve"> lo tengo yo o aquí nadie tiene nada</w:t>
      </w:r>
      <w:r>
        <w:t>.</w:t>
      </w:r>
    </w:p>
    <w:p w:rsidR="001012A9" w:rsidRDefault="001012A9" w:rsidP="005C1513">
      <w:pPr>
        <w:pStyle w:val="Texto"/>
      </w:pPr>
    </w:p>
    <w:p w:rsidR="001012A9" w:rsidRDefault="001012A9" w:rsidP="005C1513">
      <w:pPr>
        <w:pStyle w:val="Texto"/>
      </w:pPr>
      <w:r>
        <w:t xml:space="preserve">Desde Euskal Herria </w:t>
      </w:r>
      <w:r w:rsidRPr="00063DA7">
        <w:t>Bildu nos cuesta entenderlo, sobre todo porque esas alternativas siempre serán bienvenidas</w:t>
      </w:r>
      <w:r>
        <w:t>,</w:t>
      </w:r>
      <w:r w:rsidRPr="00063DA7">
        <w:t xml:space="preserve"> y nos lo demuestra Francia</w:t>
      </w:r>
      <w:r>
        <w:t>,</w:t>
      </w:r>
      <w:r w:rsidRPr="00063DA7">
        <w:t xml:space="preserve"> nos </w:t>
      </w:r>
      <w:r>
        <w:t>lo demuestra Italia, bu</w:t>
      </w:r>
      <w:r w:rsidRPr="00063DA7">
        <w:t>eno</w:t>
      </w:r>
      <w:r>
        <w:t>,</w:t>
      </w:r>
      <w:r w:rsidRPr="00063DA7">
        <w:t xml:space="preserve"> pues que cuantas más denominaciones de origen tengamos mucha más riqueza de país tenemos</w:t>
      </w:r>
      <w:r>
        <w:t>,</w:t>
      </w:r>
      <w:r w:rsidRPr="00063DA7">
        <w:t xml:space="preserve"> y</w:t>
      </w:r>
      <w:r>
        <w:t>,</w:t>
      </w:r>
      <w:r w:rsidRPr="00063DA7">
        <w:t xml:space="preserve"> en este caso</w:t>
      </w:r>
      <w:r>
        <w:t>, pues el C</w:t>
      </w:r>
      <w:r w:rsidRPr="00063DA7">
        <w:t xml:space="preserve">onsejo </w:t>
      </w:r>
      <w:r>
        <w:t>R</w:t>
      </w:r>
      <w:r w:rsidRPr="00063DA7">
        <w:t xml:space="preserve">egulador nos demuestra y nos da un golpe encima de la mesa diciéndonos que </w:t>
      </w:r>
      <w:r>
        <w:t>nanay,</w:t>
      </w:r>
      <w:r w:rsidRPr="00063DA7">
        <w:t xml:space="preserve"> que es ellos y nada más que ellos. Así que esta actitud</w:t>
      </w:r>
      <w:r>
        <w:t>,</w:t>
      </w:r>
      <w:r w:rsidRPr="00063DA7">
        <w:t xml:space="preserve"> yo diría que atacante</w:t>
      </w:r>
      <w:r>
        <w:t>, b</w:t>
      </w:r>
      <w:r w:rsidRPr="00063DA7">
        <w:t>ueno</w:t>
      </w:r>
      <w:r>
        <w:t>,</w:t>
      </w:r>
      <w:r w:rsidRPr="00063DA7">
        <w:t xml:space="preserve"> pues </w:t>
      </w:r>
      <w:r>
        <w:t>pone</w:t>
      </w:r>
      <w:r w:rsidRPr="00063DA7">
        <w:t xml:space="preserve"> un poco en duda no solamente sus decisiones</w:t>
      </w:r>
      <w:r>
        <w:t>, sino</w:t>
      </w:r>
      <w:r w:rsidRPr="00063DA7">
        <w:t xml:space="preserve"> las maneras también incluso de tomarlas.</w:t>
      </w:r>
    </w:p>
    <w:p w:rsidR="001012A9" w:rsidRDefault="001012A9" w:rsidP="005C1513">
      <w:pPr>
        <w:pStyle w:val="Texto"/>
      </w:pPr>
    </w:p>
    <w:p w:rsidR="001012A9" w:rsidRDefault="001012A9" w:rsidP="005C1513">
      <w:pPr>
        <w:pStyle w:val="Texto"/>
      </w:pPr>
      <w:r w:rsidRPr="00063DA7">
        <w:t>Cuando hablábamos aquí de la buena fe, bueno</w:t>
      </w:r>
      <w:r>
        <w:t>,</w:t>
      </w:r>
      <w:r w:rsidRPr="00063DA7">
        <w:t xml:space="preserve"> pues yo siento decírselo, pero de la buena fe </w:t>
      </w:r>
      <w:r>
        <w:t>d</w:t>
      </w:r>
      <w:r w:rsidRPr="00063DA7">
        <w:t xml:space="preserve">el </w:t>
      </w:r>
      <w:r>
        <w:t>C</w:t>
      </w:r>
      <w:r w:rsidRPr="00063DA7">
        <w:t xml:space="preserve">onsejo </w:t>
      </w:r>
      <w:r>
        <w:t>R</w:t>
      </w:r>
      <w:r w:rsidRPr="00063DA7">
        <w:t>egulador dudo</w:t>
      </w:r>
      <w:r>
        <w:t>. D</w:t>
      </w:r>
      <w:r w:rsidRPr="00063DA7">
        <w:t>esde luego</w:t>
      </w:r>
      <w:r>
        <w:t>, no confío en ella.</w:t>
      </w:r>
    </w:p>
    <w:p w:rsidR="001012A9" w:rsidRDefault="001012A9" w:rsidP="005C1513">
      <w:pPr>
        <w:pStyle w:val="Texto"/>
      </w:pPr>
    </w:p>
    <w:p w:rsidR="001012A9" w:rsidRDefault="001012A9" w:rsidP="005C1513">
      <w:pPr>
        <w:pStyle w:val="Texto"/>
      </w:pPr>
      <w:r w:rsidRPr="00063DA7">
        <w:t>La actitud del Gobierno Vasco</w:t>
      </w:r>
      <w:r>
        <w:t>. P</w:t>
      </w:r>
      <w:r w:rsidRPr="00063DA7">
        <w:t>ues la actitud del Gobierno Vasco creo que hace poc</w:t>
      </w:r>
      <w:r>
        <w:t>as</w:t>
      </w:r>
      <w:r w:rsidRPr="00063DA7">
        <w:t xml:space="preserve"> semanas lo debatíamos también aquí con el tema de marca </w:t>
      </w:r>
      <w:r>
        <w:t>Rioja Alavaesa, h</w:t>
      </w:r>
      <w:r w:rsidRPr="00063DA7">
        <w:t>a estado desapa</w:t>
      </w:r>
      <w:r>
        <w:t>recido;</w:t>
      </w:r>
      <w:r w:rsidRPr="00063DA7">
        <w:t xml:space="preserve"> no porque no vaya</w:t>
      </w:r>
      <w:r>
        <w:t xml:space="preserve"> a</w:t>
      </w:r>
      <w:r w:rsidRPr="00063DA7">
        <w:t xml:space="preserve"> las últimas reuniones </w:t>
      </w:r>
      <w:r>
        <w:t>–que en las últimas reuniones</w:t>
      </w:r>
      <w:r w:rsidRPr="00063DA7">
        <w:t xml:space="preserve"> de estos últimos años no ha estado</w:t>
      </w:r>
      <w:r>
        <w:t>–</w:t>
      </w:r>
      <w:r w:rsidRPr="00063DA7">
        <w:t>, sino que</w:t>
      </w:r>
      <w:r>
        <w:t>,</w:t>
      </w:r>
      <w:r w:rsidRPr="00063DA7">
        <w:t xml:space="preserve"> bueno</w:t>
      </w:r>
      <w:r>
        <w:t>,</w:t>
      </w:r>
      <w:r w:rsidRPr="00063DA7">
        <w:t xml:space="preserve"> pues que </w:t>
      </w:r>
      <w:r>
        <w:t xml:space="preserve">en </w:t>
      </w:r>
      <w:r w:rsidRPr="00063DA7">
        <w:t>ese no voto</w:t>
      </w:r>
      <w:r>
        <w:t>,</w:t>
      </w:r>
      <w:r w:rsidRPr="00063DA7">
        <w:t xml:space="preserve"> en ese no reclamo de la marca Rioja Alavesa pues ha quedado en evidencia que</w:t>
      </w:r>
      <w:r>
        <w:t>,</w:t>
      </w:r>
      <w:r w:rsidRPr="00063DA7">
        <w:t xml:space="preserve"> efectivamente</w:t>
      </w:r>
      <w:r>
        <w:t>,</w:t>
      </w:r>
      <w:r w:rsidRPr="00063DA7">
        <w:t xml:space="preserve"> el Gobierno no est</w:t>
      </w:r>
      <w:r>
        <w:t>aba haciendo los deberes</w:t>
      </w:r>
      <w:r w:rsidRPr="00063DA7">
        <w:t>.</w:t>
      </w:r>
    </w:p>
    <w:p w:rsidR="001012A9" w:rsidRDefault="001012A9" w:rsidP="005C1513">
      <w:pPr>
        <w:pStyle w:val="Texto"/>
      </w:pPr>
    </w:p>
    <w:p w:rsidR="001012A9" w:rsidRDefault="001012A9" w:rsidP="005C1513">
      <w:pPr>
        <w:pStyle w:val="Texto"/>
      </w:pPr>
      <w:r w:rsidRPr="00063DA7">
        <w:t xml:space="preserve">Nosotros pedíamos algo muy concreto </w:t>
      </w:r>
      <w:r>
        <w:t xml:space="preserve">en </w:t>
      </w:r>
      <w:r w:rsidRPr="00063DA7">
        <w:t>nuestra enmienda de transacción</w:t>
      </w:r>
      <w:r>
        <w:t>,</w:t>
      </w:r>
      <w:r w:rsidRPr="00063DA7">
        <w:t xml:space="preserve"> era </w:t>
      </w:r>
      <w:r>
        <w:t>una actitud proactiva. N</w:t>
      </w:r>
      <w:r w:rsidRPr="00063DA7">
        <w:t>o sé si tanto ir a buscar un voto, porque el Ministeri</w:t>
      </w:r>
      <w:r>
        <w:t>o creo que aquí nos lo responde,</w:t>
      </w:r>
      <w:r w:rsidRPr="00063DA7">
        <w:t xml:space="preserve"> pues no co</w:t>
      </w:r>
      <w:r>
        <w:t>nsideran su procedencia, no hay nada que hacer, n</w:t>
      </w:r>
      <w:r w:rsidRPr="00063DA7">
        <w:t xml:space="preserve">o hace falta que el Gobierno </w:t>
      </w:r>
      <w:r>
        <w:t>vote, pero</w:t>
      </w:r>
      <w:r w:rsidRPr="00063DA7">
        <w:t xml:space="preserve"> sí una </w:t>
      </w:r>
      <w:r>
        <w:t>actitud proactiva;</w:t>
      </w:r>
      <w:r w:rsidRPr="00063DA7">
        <w:t xml:space="preserve"> porque eso significaría que estamos defendiendo no solamente los intereses de la comarca</w:t>
      </w:r>
      <w:r>
        <w:t>,</w:t>
      </w:r>
      <w:r w:rsidRPr="00063DA7">
        <w:t xml:space="preserve"> de una comarca vasca y alavesa, sino también de las bodegas familiares y</w:t>
      </w:r>
      <w:r>
        <w:t xml:space="preserve"> pequeñas de Rioja Alavesa.</w:t>
      </w:r>
    </w:p>
    <w:p w:rsidR="001012A9" w:rsidRDefault="001012A9" w:rsidP="005C1513">
      <w:pPr>
        <w:pStyle w:val="Texto"/>
      </w:pPr>
    </w:p>
    <w:p w:rsidR="001012A9" w:rsidRDefault="001012A9" w:rsidP="005C1513">
      <w:pPr>
        <w:pStyle w:val="Texto"/>
      </w:pPr>
      <w:r>
        <w:t xml:space="preserve">También </w:t>
      </w:r>
      <w:r w:rsidRPr="00063DA7">
        <w:t xml:space="preserve">diría que es una obligación defenderlo frente al </w:t>
      </w:r>
      <w:r>
        <w:t>Consejo R</w:t>
      </w:r>
      <w:r w:rsidRPr="00063DA7">
        <w:t>egulador incluso</w:t>
      </w:r>
      <w:r>
        <w:t>. Y</w:t>
      </w:r>
      <w:r w:rsidRPr="00063DA7">
        <w:t xml:space="preserve"> esta misma semana y mañana</w:t>
      </w:r>
      <w:r>
        <w:t>,</w:t>
      </w:r>
      <w:r w:rsidRPr="00063DA7">
        <w:t xml:space="preserve"> además, voy aprovechar también la oportunidad que me va a dar hablar de la nueva denominación </w:t>
      </w:r>
      <w:r>
        <w:t>Viñedos</w:t>
      </w:r>
      <w:r w:rsidRPr="00063DA7">
        <w:t xml:space="preserve"> de Álava</w:t>
      </w:r>
      <w:r>
        <w:t>-</w:t>
      </w:r>
      <w:r w:rsidRPr="00063DA7">
        <w:t>Araba</w:t>
      </w:r>
      <w:r>
        <w:t>ko M</w:t>
      </w:r>
      <w:r w:rsidRPr="00063DA7">
        <w:t>ahastiak</w:t>
      </w:r>
      <w:r>
        <w:t>,</w:t>
      </w:r>
      <w:r w:rsidRPr="00063DA7">
        <w:t xml:space="preserve"> y yo creo que eso es lo que le pedimos al Gobierno Vasco, una actit</w:t>
      </w:r>
      <w:r>
        <w:t>ud proactiva, y que se mueva, que ponga recursos, que pelee. Y</w:t>
      </w:r>
      <w:r w:rsidRPr="00063DA7">
        <w:t xml:space="preserve"> que yo sé que dentro del Consejo Regulador cambiar de actitud al propio Consejo es imposible, porque simplemente la balanza donde están los votos y quién tiene el peso de esas decisiones, bueno</w:t>
      </w:r>
      <w:r>
        <w:t>,</w:t>
      </w:r>
      <w:r w:rsidRPr="00063DA7">
        <w:t xml:space="preserve"> pues es un poco complicado, </w:t>
      </w:r>
      <w:r>
        <w:t>¿</w:t>
      </w:r>
      <w:r w:rsidRPr="00063DA7">
        <w:t>no</w:t>
      </w:r>
      <w:r>
        <w:t>?</w:t>
      </w:r>
    </w:p>
    <w:p w:rsidR="001012A9" w:rsidRDefault="001012A9" w:rsidP="005C1513">
      <w:pPr>
        <w:pStyle w:val="Texto"/>
      </w:pPr>
    </w:p>
    <w:p w:rsidR="001012A9" w:rsidRDefault="001012A9" w:rsidP="005C1513">
      <w:pPr>
        <w:pStyle w:val="Texto"/>
      </w:pPr>
      <w:r w:rsidRPr="00063DA7">
        <w:t>Desde luego</w:t>
      </w:r>
      <w:r>
        <w:t>, yo creo que ni Gobierno Vasco ni Diputación Foral de Álava han</w:t>
      </w:r>
      <w:r w:rsidRPr="00063DA7">
        <w:t xml:space="preserve"> respondido como debería</w:t>
      </w:r>
      <w:r>
        <w:t xml:space="preserve">n </w:t>
      </w:r>
      <w:r w:rsidRPr="00063DA7">
        <w:t>a las necesidad</w:t>
      </w:r>
      <w:r>
        <w:t>es del sector, a la defensa del sector…</w:t>
      </w:r>
    </w:p>
    <w:p w:rsidR="001012A9" w:rsidRDefault="001012A9" w:rsidP="005C1513">
      <w:pPr>
        <w:pStyle w:val="Texto"/>
      </w:pPr>
    </w:p>
    <w:p w:rsidR="001012A9" w:rsidRPr="00A00CA0" w:rsidRDefault="001012A9" w:rsidP="005C1513">
      <w:pPr>
        <w:pStyle w:val="Texto"/>
      </w:pPr>
      <w:r>
        <w:t>(47. zintaren amaiera)</w:t>
      </w:r>
    </w:p>
    <w:p w:rsidR="001012A9" w:rsidRDefault="001012A9" w:rsidP="00B005A5">
      <w:pPr>
        <w:pStyle w:val="Texto"/>
      </w:pPr>
      <w:r>
        <w:t>(48. zintaren hasiera)</w:t>
      </w:r>
    </w:p>
    <w:p w:rsidR="001012A9" w:rsidRDefault="001012A9" w:rsidP="00B005A5">
      <w:pPr>
        <w:pStyle w:val="Texto"/>
      </w:pPr>
    </w:p>
    <w:p w:rsidR="001012A9" w:rsidRDefault="001012A9" w:rsidP="00B005A5">
      <w:pPr>
        <w:pStyle w:val="Texto"/>
      </w:pPr>
      <w:r>
        <w:t>...</w:t>
      </w:r>
      <w:r w:rsidRPr="00CF5486">
        <w:t xml:space="preserve"> </w:t>
      </w:r>
      <w:r>
        <w:t>e</w:t>
      </w:r>
      <w:r w:rsidRPr="00CF5486">
        <w:t xml:space="preserve">s un poco complicado, </w:t>
      </w:r>
      <w:r>
        <w:t>¿no?</w:t>
      </w:r>
    </w:p>
    <w:p w:rsidR="001012A9" w:rsidRDefault="001012A9" w:rsidP="00B005A5">
      <w:pPr>
        <w:pStyle w:val="Texto"/>
      </w:pPr>
    </w:p>
    <w:p w:rsidR="001012A9" w:rsidRDefault="001012A9" w:rsidP="00B005A5">
      <w:pPr>
        <w:pStyle w:val="Texto"/>
      </w:pPr>
      <w:r w:rsidRPr="00CF5486">
        <w:t xml:space="preserve">Desde luego, yo creo que ni Gobierno Vasco, </w:t>
      </w:r>
      <w:r>
        <w:t xml:space="preserve">ni Diputación Foral de Álava han </w:t>
      </w:r>
      <w:r w:rsidRPr="00CF5486">
        <w:t>respondido como deberían a las necesidades del sector, a la defensa del sector</w:t>
      </w:r>
      <w:r>
        <w:t xml:space="preserve">…, digo que </w:t>
      </w:r>
      <w:r w:rsidRPr="00CF5486">
        <w:t>alavés, pero más que ala</w:t>
      </w:r>
      <w:r>
        <w:t xml:space="preserve">vés es </w:t>
      </w:r>
      <w:r w:rsidRPr="00CF5486">
        <w:t>familiar y de pequeñas bodegas</w:t>
      </w:r>
      <w:r>
        <w:t>,</w:t>
      </w:r>
      <w:r w:rsidRPr="00CF5486">
        <w:t xml:space="preserve"> en este caso</w:t>
      </w:r>
      <w:r>
        <w:t>, alavesas y que desde luego</w:t>
      </w:r>
      <w:r w:rsidRPr="00CF5486">
        <w:t xml:space="preserve"> </w:t>
      </w:r>
      <w:r>
        <w:t xml:space="preserve">que </w:t>
      </w:r>
      <w:r w:rsidRPr="00CF5486">
        <w:t>hay que participa</w:t>
      </w:r>
      <w:r>
        <w:t>r en</w:t>
      </w:r>
      <w:r w:rsidRPr="00CF5486">
        <w:t xml:space="preserve"> la</w:t>
      </w:r>
      <w:r>
        <w:t xml:space="preserve">s reuniones… Bueno, pues, diría que les pagan para eso. </w:t>
      </w:r>
    </w:p>
    <w:p w:rsidR="001012A9" w:rsidRDefault="001012A9" w:rsidP="00B005A5">
      <w:pPr>
        <w:pStyle w:val="Texto"/>
      </w:pPr>
    </w:p>
    <w:p w:rsidR="001012A9" w:rsidRDefault="001012A9" w:rsidP="00B005A5">
      <w:pPr>
        <w:pStyle w:val="Texto"/>
      </w:pPr>
      <w:r>
        <w:t>En cuanto al tema del sector, fíjense. E</w:t>
      </w:r>
      <w:r w:rsidRPr="00CF5486">
        <w:t>n el año 2019, la añada de vino ha sido excelente. Si nos quedamos así, con eso</w:t>
      </w:r>
      <w:r>
        <w:t xml:space="preserve">, </w:t>
      </w:r>
      <w:r w:rsidRPr="00CF5486">
        <w:t>decimos</w:t>
      </w:r>
      <w:r>
        <w:t>:</w:t>
      </w:r>
      <w:r w:rsidRPr="00CF5486">
        <w:t xml:space="preserve"> </w:t>
      </w:r>
      <w:r>
        <w:t>"</w:t>
      </w:r>
      <w:r w:rsidRPr="00CF5486">
        <w:t>añada excelente</w:t>
      </w:r>
      <w:r>
        <w:t>,</w:t>
      </w:r>
      <w:r w:rsidRPr="00CF5486">
        <w:t xml:space="preserve"> el </w:t>
      </w:r>
      <w:r>
        <w:t>Consejo Regulador</w:t>
      </w:r>
      <w:r w:rsidRPr="00CF5486">
        <w:t xml:space="preserve"> contento</w:t>
      </w:r>
      <w:r>
        <w:t>,</w:t>
      </w:r>
      <w:r w:rsidRPr="00CF5486">
        <w:t xml:space="preserve"> todo el mu</w:t>
      </w:r>
      <w:r>
        <w:t>ndo contento, el Gobierno contento, l</w:t>
      </w:r>
      <w:r w:rsidRPr="00CF5486">
        <w:t>a gente que compra el Vino Rioja también está contenta</w:t>
      </w:r>
      <w:r>
        <w:t>..</w:t>
      </w:r>
      <w:r w:rsidRPr="00CF5486">
        <w:t>.</w:t>
      </w:r>
      <w:r>
        <w:t>"</w:t>
      </w:r>
      <w:r w:rsidRPr="00CF5486">
        <w:t xml:space="preserve"> Pero el sector</w:t>
      </w:r>
      <w:r>
        <w:t>,</w:t>
      </w:r>
      <w:r w:rsidRPr="00CF5486">
        <w:t xml:space="preserve"> la gente que está produciendo vino que haya un</w:t>
      </w:r>
      <w:r>
        <w:t>a</w:t>
      </w:r>
      <w:r w:rsidRPr="00CF5486">
        <w:t xml:space="preserve"> añada </w:t>
      </w:r>
      <w:r>
        <w:t>excelente n</w:t>
      </w:r>
      <w:r w:rsidRPr="00CF5486">
        <w:t>o le ha supuesto nada</w:t>
      </w:r>
      <w:r>
        <w:t>. Q</w:t>
      </w:r>
      <w:r w:rsidRPr="00CF5486">
        <w:t>uiero</w:t>
      </w:r>
      <w:r>
        <w:t xml:space="preserve"> </w:t>
      </w:r>
      <w:r w:rsidRPr="00CF5486">
        <w:t>decir</w:t>
      </w:r>
      <w:r>
        <w:t>, sí, es excelente,</w:t>
      </w:r>
      <w:r w:rsidRPr="00CF5486">
        <w:t xml:space="preserve"> pero los precios de la</w:t>
      </w:r>
      <w:r>
        <w:t xml:space="preserve"> </w:t>
      </w:r>
      <w:r w:rsidRPr="00CF5486">
        <w:t>u</w:t>
      </w:r>
      <w:r>
        <w:t>va han</w:t>
      </w:r>
      <w:r w:rsidRPr="00CF5486">
        <w:t xml:space="preserve"> baja</w:t>
      </w:r>
      <w:r>
        <w:t>do, e</w:t>
      </w:r>
      <w:r w:rsidRPr="00CF5486">
        <w:t>l precio del vino ha</w:t>
      </w:r>
      <w:r>
        <w:t xml:space="preserve"> bajado y eso significa que el Consejo R</w:t>
      </w:r>
      <w:r w:rsidRPr="00CF5486">
        <w:t xml:space="preserve">egulador y que las grandes bodegas </w:t>
      </w:r>
      <w:r>
        <w:t xml:space="preserve">se </w:t>
      </w:r>
      <w:r w:rsidRPr="00CF5486">
        <w:t>están aprovechando de</w:t>
      </w:r>
      <w:r>
        <w:t xml:space="preserve"> e</w:t>
      </w:r>
      <w:r w:rsidRPr="00CF5486">
        <w:t>sa</w:t>
      </w:r>
      <w:r>
        <w:t xml:space="preserve"> añada excelente para seguir</w:t>
      </w:r>
      <w:r w:rsidRPr="00CF5486">
        <w:t xml:space="preserve"> vendiendo más</w:t>
      </w:r>
      <w:r>
        <w:t>,</w:t>
      </w:r>
      <w:r w:rsidRPr="00CF5486">
        <w:t xml:space="preserve"> para esa obsesión de la cantidad de vino que vamos a vender, pero no siempre está unido a la</w:t>
      </w:r>
      <w:r>
        <w:t xml:space="preserve"> calidad.</w:t>
      </w:r>
    </w:p>
    <w:p w:rsidR="001012A9" w:rsidRDefault="001012A9" w:rsidP="00B005A5">
      <w:pPr>
        <w:pStyle w:val="Texto"/>
      </w:pPr>
    </w:p>
    <w:p w:rsidR="001012A9" w:rsidRDefault="001012A9" w:rsidP="00B005A5">
      <w:pPr>
        <w:pStyle w:val="Texto"/>
      </w:pPr>
      <w:r w:rsidRPr="00CF5486">
        <w:t xml:space="preserve">Desde luego, Euskal Herria Bildu </w:t>
      </w:r>
      <w:r>
        <w:t>–</w:t>
      </w:r>
      <w:r w:rsidRPr="00CF5486">
        <w:t>y v</w:t>
      </w:r>
      <w:r>
        <w:t>oy a ir acabando–</w:t>
      </w:r>
      <w:r w:rsidRPr="00CF5486">
        <w:t xml:space="preserve"> sí que tiene </w:t>
      </w:r>
      <w:r>
        <w:t>dados encima de la mesa. L</w:t>
      </w:r>
      <w:r w:rsidRPr="00CF5486">
        <w:t>os tenemos todos y todas</w:t>
      </w:r>
      <w:r>
        <w:t xml:space="preserve"> y</w:t>
      </w:r>
      <w:r w:rsidRPr="00CF5486">
        <w:t xml:space="preserve"> es que en estos dos últimos años han desaparecido más de 37 bodegas pequeñas</w:t>
      </w:r>
      <w:r>
        <w:t>. E</w:t>
      </w:r>
      <w:r w:rsidRPr="00CF5486">
        <w:t xml:space="preserve">stas que hablamos de </w:t>
      </w:r>
      <w:r>
        <w:t>"</w:t>
      </w:r>
      <w:r w:rsidRPr="00CF5486">
        <w:t>cosech</w:t>
      </w:r>
      <w:r>
        <w:t xml:space="preserve">eros". </w:t>
      </w:r>
      <w:r w:rsidRPr="00CF5486">
        <w:t>Yo creo que es un dato que nos pone los pelos de punta</w:t>
      </w:r>
      <w:r>
        <w:t>,</w:t>
      </w:r>
      <w:r w:rsidRPr="00CF5486">
        <w:t xml:space="preserve"> como tal, porque si por algo es </w:t>
      </w:r>
      <w:r>
        <w:t>famosa n</w:t>
      </w:r>
      <w:r w:rsidRPr="00CF5486">
        <w:t>uestra comarca</w:t>
      </w:r>
      <w:r>
        <w:t xml:space="preserve"> es </w:t>
      </w:r>
      <w:r w:rsidRPr="00CF5486">
        <w:t>por ese</w:t>
      </w:r>
      <w:r>
        <w:t xml:space="preserve">, diría por ese vino cosechero. Pero esas bodegas </w:t>
      </w:r>
      <w:r w:rsidRPr="00CF5486">
        <w:t>que han desaparecido marca que este modelo</w:t>
      </w:r>
      <w:r>
        <w:t>, este que impulsa el C</w:t>
      </w:r>
      <w:r w:rsidRPr="00CF5486">
        <w:t xml:space="preserve">onsejo </w:t>
      </w:r>
      <w:r>
        <w:t>R</w:t>
      </w:r>
      <w:r w:rsidRPr="00CF5486">
        <w:t>egulador</w:t>
      </w:r>
      <w:r>
        <w:t xml:space="preserve"> n</w:t>
      </w:r>
      <w:r w:rsidRPr="00CF5486">
        <w:t>o es válido para todos</w:t>
      </w:r>
      <w:r>
        <w:t>.</w:t>
      </w:r>
    </w:p>
    <w:p w:rsidR="001012A9" w:rsidRDefault="001012A9" w:rsidP="00B005A5">
      <w:pPr>
        <w:pStyle w:val="Texto"/>
      </w:pPr>
    </w:p>
    <w:p w:rsidR="001012A9" w:rsidRDefault="001012A9" w:rsidP="00B005A5">
      <w:pPr>
        <w:pStyle w:val="Texto"/>
      </w:pPr>
      <w:r>
        <w:t>Y</w:t>
      </w:r>
      <w:r w:rsidRPr="00CF5486">
        <w:t xml:space="preserve"> además, voy a decir una cosa</w:t>
      </w:r>
      <w:r>
        <w:t>,</w:t>
      </w:r>
      <w:r w:rsidRPr="00CF5486">
        <w:t xml:space="preserve"> que se está intentando desviar el tema. Estamos hablando de un tema siempre, el vino, el vino, el vino</w:t>
      </w:r>
      <w:r>
        <w:t>… Hay ciertos intereses políticos, t</w:t>
      </w:r>
      <w:r w:rsidRPr="00CF5486">
        <w:t>ambién dir</w:t>
      </w:r>
      <w:r>
        <w:t>ía</w:t>
      </w:r>
      <w:r w:rsidRPr="00CF5486">
        <w:t xml:space="preserve"> periodísticos</w:t>
      </w:r>
      <w:r>
        <w:t>,</w:t>
      </w:r>
      <w:r w:rsidRPr="00CF5486">
        <w:t xml:space="preserve"> industriales, como no</w:t>
      </w:r>
      <w:r>
        <w:t>,</w:t>
      </w:r>
      <w:r w:rsidRPr="00CF5486">
        <w:t xml:space="preserve"> en tergiversar</w:t>
      </w:r>
      <w:r>
        <w:t>,</w:t>
      </w:r>
      <w:r w:rsidRPr="00CF5486">
        <w:t xml:space="preserve"> en cambiar un poco el</w:t>
      </w:r>
      <w:r>
        <w:t xml:space="preserve">…, en </w:t>
      </w:r>
      <w:r w:rsidRPr="00CF5486">
        <w:t>desviar</w:t>
      </w:r>
      <w:r>
        <w:t xml:space="preserve"> el tema, poner el </w:t>
      </w:r>
      <w:r w:rsidRPr="00CF5486">
        <w:t>foco en o</w:t>
      </w:r>
      <w:r>
        <w:t>tro sitio y es porque hablan de: "</w:t>
      </w:r>
      <w:r w:rsidRPr="00CF5486">
        <w:t>bueno</w:t>
      </w:r>
      <w:r>
        <w:t>,</w:t>
      </w:r>
      <w:r w:rsidRPr="00CF5486">
        <w:t xml:space="preserve"> esto lo defiend</w:t>
      </w:r>
      <w:r>
        <w:t>e</w:t>
      </w:r>
      <w:r w:rsidRPr="00CF5486">
        <w:t xml:space="preserve"> Euskal</w:t>
      </w:r>
      <w:r>
        <w:t xml:space="preserve"> H</w:t>
      </w:r>
      <w:r w:rsidRPr="00CF5486">
        <w:t>erri</w:t>
      </w:r>
      <w:r>
        <w:t xml:space="preserve">a Bildu </w:t>
      </w:r>
      <w:r w:rsidRPr="00CF5486">
        <w:t xml:space="preserve">porque estamos entre bodegas alavesas </w:t>
      </w:r>
      <w:r>
        <w:t xml:space="preserve">o </w:t>
      </w:r>
      <w:r w:rsidRPr="00CF5486">
        <w:t>españolas</w:t>
      </w:r>
      <w:r>
        <w:t>. No, no, no, no. N</w:t>
      </w:r>
      <w:r w:rsidRPr="00CF5486">
        <w:t>o es un tema de nacionalismos</w:t>
      </w:r>
      <w:r>
        <w:t>. E</w:t>
      </w:r>
      <w:r w:rsidRPr="00CF5486">
        <w:t>s un tema de model</w:t>
      </w:r>
      <w:r>
        <w:t>o. Es un tema de cantidad contra calidad. E</w:t>
      </w:r>
      <w:r w:rsidRPr="00CF5486">
        <w:t>s un tema de producir, de crear comarca o de no</w:t>
      </w:r>
      <w:r>
        <w:t xml:space="preserve">. Y en eso el </w:t>
      </w:r>
      <w:r w:rsidRPr="00CF5486">
        <w:t>Consejo Regulador nos demuestra una vez más que desde luego ellos apuestan por la cantidad.</w:t>
      </w:r>
    </w:p>
    <w:p w:rsidR="001012A9" w:rsidRDefault="001012A9" w:rsidP="00B005A5">
      <w:pPr>
        <w:pStyle w:val="Texto"/>
      </w:pPr>
    </w:p>
    <w:p w:rsidR="001012A9" w:rsidRDefault="001012A9" w:rsidP="00B005A5">
      <w:pPr>
        <w:pStyle w:val="Texto"/>
      </w:pPr>
      <w:r w:rsidRPr="00CF5486">
        <w:t>Yo creo que esto además es una política</w:t>
      </w:r>
      <w:r>
        <w:t xml:space="preserve"> de país. C</w:t>
      </w:r>
      <w:r w:rsidRPr="00CF5486">
        <w:t>reo que no</w:t>
      </w:r>
      <w:r>
        <w:t xml:space="preserve"> e</w:t>
      </w:r>
      <w:r w:rsidRPr="00CF5486">
        <w:t>s la prim</w:t>
      </w:r>
      <w:r>
        <w:t xml:space="preserve">era vez que lo digo en estos micrófonos, espero que tampoco sea la última. O sea, creo </w:t>
      </w:r>
      <w:r w:rsidRPr="00CF5486">
        <w:t>que esto es una política que hay que hacer país</w:t>
      </w:r>
      <w:r>
        <w:t>. E</w:t>
      </w:r>
      <w:r w:rsidRPr="00CF5486">
        <w:t xml:space="preserve">stamos todos </w:t>
      </w:r>
      <w:r>
        <w:t>en una trainera. Lo oía el otro día en la radio, creo. En una trainera en la que todos tenemos que remar. E</w:t>
      </w:r>
      <w:r w:rsidRPr="00CF5486">
        <w:t xml:space="preserve">so sí, como </w:t>
      </w:r>
      <w:r>
        <w:t>n</w:t>
      </w:r>
      <w:r w:rsidRPr="00CF5486">
        <w:t>o</w:t>
      </w:r>
      <w:r>
        <w:t>s sentemos todos en el mismo lado</w:t>
      </w:r>
      <w:r w:rsidRPr="00CF5486">
        <w:t xml:space="preserve"> </w:t>
      </w:r>
      <w:r>
        <w:t xml:space="preserve">de </w:t>
      </w:r>
      <w:r w:rsidRPr="00CF5486">
        <w:t>la t</w:t>
      </w:r>
      <w:r>
        <w:t>r</w:t>
      </w:r>
      <w:r w:rsidRPr="00CF5486">
        <w:t xml:space="preserve">ainera vamos a </w:t>
      </w:r>
      <w:r>
        <w:t>remar</w:t>
      </w:r>
      <w:r w:rsidRPr="00CF5486">
        <w:t xml:space="preserve">, sí, pero vamos </w:t>
      </w:r>
      <w:r>
        <w:t xml:space="preserve">a </w:t>
      </w:r>
      <w:r w:rsidRPr="00CF5486">
        <w:t>estar dando vueltas. Entonces creo que esto es una política de país</w:t>
      </w:r>
      <w:r>
        <w:t xml:space="preserve"> y ahí miro a la señora consejera, que la tengo aquí delante, porque si todos remamos en la misma dirección creo que </w:t>
      </w:r>
      <w:r w:rsidRPr="00CF5486">
        <w:t>tenemos algo que arreglar</w:t>
      </w:r>
      <w:r>
        <w:t>. M</w:t>
      </w:r>
      <w:r w:rsidRPr="00CF5486">
        <w:t xml:space="preserve">ientras </w:t>
      </w:r>
      <w:r>
        <w:t xml:space="preserve">estemos </w:t>
      </w:r>
      <w:r w:rsidRPr="00CF5486">
        <w:t xml:space="preserve">cada uno </w:t>
      </w:r>
      <w:r>
        <w:t xml:space="preserve">tirándonos </w:t>
      </w:r>
      <w:r w:rsidRPr="00CF5486">
        <w:t>en manera partidista</w:t>
      </w:r>
      <w:r>
        <w:t>,</w:t>
      </w:r>
      <w:r w:rsidRPr="00CF5486">
        <w:t xml:space="preserve"> en manera particular</w:t>
      </w:r>
      <w:r>
        <w:t xml:space="preserve"> hacia l</w:t>
      </w:r>
      <w:r w:rsidRPr="00CF5486">
        <w:t>os laterales no vamos a conseguir nada</w:t>
      </w:r>
      <w:r>
        <w:t>.</w:t>
      </w:r>
    </w:p>
    <w:p w:rsidR="001012A9" w:rsidRDefault="001012A9" w:rsidP="00B005A5">
      <w:pPr>
        <w:pStyle w:val="Texto"/>
      </w:pPr>
    </w:p>
    <w:p w:rsidR="001012A9" w:rsidRDefault="001012A9" w:rsidP="00B005A5">
      <w:pPr>
        <w:pStyle w:val="Texto"/>
      </w:pPr>
      <w:r>
        <w:t>P</w:t>
      </w:r>
      <w:r w:rsidRPr="00CF5486">
        <w:t>ara acabar</w:t>
      </w:r>
      <w:r>
        <w:t>. H</w:t>
      </w:r>
      <w:r w:rsidRPr="00CF5486">
        <w:t xml:space="preserve">oy no hablamos tanto de cómo vamos a funcionar </w:t>
      </w:r>
      <w:r>
        <w:t xml:space="preserve">en </w:t>
      </w:r>
      <w:r w:rsidRPr="00CF5486">
        <w:t>el Consejo Regulador</w:t>
      </w:r>
      <w:r>
        <w:t>,</w:t>
      </w:r>
      <w:r w:rsidRPr="00CF5486">
        <w:t xml:space="preserve"> que todos tenemos muy claro técnicamente cómo se funciona, sino </w:t>
      </w:r>
      <w:r>
        <w:t xml:space="preserve">que </w:t>
      </w:r>
      <w:r w:rsidRPr="00CF5486">
        <w:t>vamos a hablar de respeto y de apoyo</w:t>
      </w:r>
      <w:r>
        <w:t>,</w:t>
      </w:r>
      <w:r w:rsidRPr="00CF5486">
        <w:t xml:space="preserve"> al sector, a las bodegas familiares y a la comarca. No tenemos otro remedio.</w:t>
      </w:r>
    </w:p>
    <w:p w:rsidR="001012A9" w:rsidRDefault="001012A9" w:rsidP="00B005A5">
      <w:pPr>
        <w:pStyle w:val="Texto"/>
      </w:pPr>
    </w:p>
    <w:p w:rsidR="001012A9" w:rsidRPr="00734B90" w:rsidRDefault="001012A9" w:rsidP="00B005A5">
      <w:pPr>
        <w:pStyle w:val="Texto"/>
        <w:rPr>
          <w:lang w:val="eu-ES"/>
        </w:rPr>
      </w:pPr>
      <w:r w:rsidRPr="00CF5486">
        <w:t xml:space="preserve">Además. Voy a acabar además con un artículo que </w:t>
      </w:r>
      <w:r>
        <w:t xml:space="preserve">he </w:t>
      </w:r>
      <w:r w:rsidRPr="00CF5486">
        <w:t>encontra</w:t>
      </w:r>
      <w:r>
        <w:t>do</w:t>
      </w:r>
      <w:r w:rsidRPr="00CF5486">
        <w:t xml:space="preserve"> esta mañana y que dice que cuatro bodegas de Rioja Alavesa están en el podio del gurú del vino</w:t>
      </w:r>
      <w:r>
        <w:t xml:space="preserve"> Tim Atkin,</w:t>
      </w:r>
      <w:r w:rsidRPr="00CF5486">
        <w:t xml:space="preserve"> un crítico británico que es el que marca cuál es el vino</w:t>
      </w:r>
      <w:r>
        <w:t xml:space="preserve"> b</w:t>
      </w:r>
      <w:r w:rsidRPr="00CF5486">
        <w:t>ueno</w:t>
      </w:r>
      <w:r>
        <w:t xml:space="preserve"> o</w:t>
      </w:r>
      <w:r w:rsidRPr="00CF5486">
        <w:t xml:space="preserve"> buenísimo, </w:t>
      </w:r>
      <w:r>
        <w:t>¿</w:t>
      </w:r>
      <w:r w:rsidRPr="00CF5486">
        <w:t>no</w:t>
      </w:r>
      <w:r>
        <w:t>? Y es muy gracioso</w:t>
      </w:r>
      <w:r w:rsidRPr="00CF5486">
        <w:t xml:space="preserve"> porque en el último informe que saca viene a lanzar una advertencia</w:t>
      </w:r>
      <w:r>
        <w:t>. Y</w:t>
      </w:r>
      <w:r w:rsidRPr="00CF5486">
        <w:t xml:space="preserve"> una advertencia al establishment de</w:t>
      </w:r>
      <w:r>
        <w:t>l</w:t>
      </w:r>
      <w:r w:rsidRPr="00CF5486">
        <w:t xml:space="preserve"> Rioja</w:t>
      </w:r>
      <w:r>
        <w:t>. Y</w:t>
      </w:r>
      <w:r w:rsidRPr="00CF5486">
        <w:t xml:space="preserve"> es</w:t>
      </w:r>
      <w:r>
        <w:t>e</w:t>
      </w:r>
      <w:r w:rsidRPr="00CF5486">
        <w:t xml:space="preserve"> </w:t>
      </w:r>
      <w:r>
        <w:t>establishment d</w:t>
      </w:r>
      <w:r w:rsidRPr="00CF5486">
        <w:t>el Rioja</w:t>
      </w:r>
      <w:r>
        <w:t>,</w:t>
      </w:r>
      <w:r w:rsidRPr="00CF5486">
        <w:t xml:space="preserve"> cuando yo miro hacia arriba, para mí es el </w:t>
      </w:r>
      <w:r>
        <w:t>C</w:t>
      </w:r>
      <w:r w:rsidRPr="00CF5486">
        <w:t xml:space="preserve">onsejo </w:t>
      </w:r>
      <w:r>
        <w:t>R</w:t>
      </w:r>
      <w:r w:rsidRPr="00CF5486">
        <w:t>egulador y esas grandes comercializadoras e industrias</w:t>
      </w:r>
      <w:r>
        <w:t>. Y dice: "</w:t>
      </w:r>
      <w:r w:rsidRPr="00CF5486">
        <w:t xml:space="preserve">Rioja necesita las pequeñas bodegas y familiares. Las necesita porque sin ellas </w:t>
      </w:r>
      <w:r>
        <w:t xml:space="preserve">Rioja </w:t>
      </w:r>
      <w:r w:rsidRPr="00CF5486">
        <w:t xml:space="preserve">será una industria de primera, pero será una región vinícola de segunda </w:t>
      </w:r>
      <w:r>
        <w:t>–</w:t>
      </w:r>
      <w:r w:rsidRPr="00CF5486">
        <w:t>y nos lo advierte el gran crítico británico</w:t>
      </w:r>
      <w:r>
        <w:t>–</w:t>
      </w:r>
      <w:r w:rsidRPr="00CF5486">
        <w:t>. Creo que este Parlamento se tiene que poner las pilas.</w:t>
      </w:r>
      <w:r w:rsidRPr="005E4AA4">
        <w:rPr>
          <w:lang w:val="eu-ES"/>
        </w:rPr>
        <w:t xml:space="preserve"> Eskerrik asko</w:t>
      </w:r>
      <w:r w:rsidRPr="00734B90">
        <w:rPr>
          <w:lang w:val="eu-ES"/>
        </w:rPr>
        <w:t>.</w:t>
      </w:r>
    </w:p>
    <w:p w:rsidR="001012A9" w:rsidRPr="00734B90" w:rsidRDefault="001012A9" w:rsidP="00B005A5">
      <w:pPr>
        <w:pStyle w:val="Texto"/>
        <w:rPr>
          <w:lang w:val="eu-ES"/>
        </w:rPr>
      </w:pPr>
    </w:p>
    <w:p w:rsidR="001012A9" w:rsidRDefault="001012A9" w:rsidP="00B005A5">
      <w:pPr>
        <w:pStyle w:val="Texto"/>
        <w:rPr>
          <w:lang w:val="eu-ES"/>
        </w:rPr>
      </w:pPr>
    </w:p>
    <w:p w:rsidR="001012A9" w:rsidRDefault="001012A9" w:rsidP="00B005A5">
      <w:pPr>
        <w:pStyle w:val="Texto"/>
        <w:rPr>
          <w:lang w:val="eu-ES"/>
        </w:rPr>
      </w:pPr>
      <w:r>
        <w:rPr>
          <w:rFonts w:ascii="Futura Md BT" w:hAnsi="Futura Md BT"/>
          <w:lang w:val="eu-ES"/>
        </w:rPr>
        <w:t>LEHENDAKARIAK</w:t>
      </w:r>
      <w:r>
        <w:rPr>
          <w:lang w:val="eu-ES"/>
        </w:rPr>
        <w:t>: E</w:t>
      </w:r>
      <w:r w:rsidRPr="005E4AA4">
        <w:rPr>
          <w:lang w:val="eu-ES"/>
        </w:rPr>
        <w:t xml:space="preserve">skerrik asko, Lopez de </w:t>
      </w:r>
      <w:r>
        <w:rPr>
          <w:lang w:val="eu-ES"/>
        </w:rPr>
        <w:t>Arroyabe and</w:t>
      </w:r>
      <w:r w:rsidRPr="005E4AA4">
        <w:rPr>
          <w:lang w:val="eu-ES"/>
        </w:rPr>
        <w:t>rea</w:t>
      </w:r>
      <w:r>
        <w:rPr>
          <w:lang w:val="eu-ES"/>
        </w:rPr>
        <w:t>.</w:t>
      </w:r>
      <w:r w:rsidRPr="005E4AA4">
        <w:rPr>
          <w:lang w:val="eu-ES"/>
        </w:rPr>
        <w:t xml:space="preserve"> Euskal Sozialistak, Prieto </w:t>
      </w:r>
      <w:r>
        <w:rPr>
          <w:lang w:val="eu-ES"/>
        </w:rPr>
        <w:t>jauna, zurea da hitza.</w:t>
      </w:r>
    </w:p>
    <w:p w:rsidR="001012A9" w:rsidRDefault="001012A9" w:rsidP="00B005A5">
      <w:pPr>
        <w:pStyle w:val="Texto"/>
        <w:rPr>
          <w:lang w:val="eu-ES"/>
        </w:rPr>
      </w:pPr>
    </w:p>
    <w:p w:rsidR="001012A9" w:rsidRDefault="001012A9" w:rsidP="00B005A5">
      <w:pPr>
        <w:pStyle w:val="Texto"/>
        <w:rPr>
          <w:lang w:val="eu-ES"/>
        </w:rPr>
      </w:pPr>
    </w:p>
    <w:p w:rsidR="001012A9" w:rsidRDefault="001012A9" w:rsidP="00B005A5">
      <w:pPr>
        <w:pStyle w:val="Texto"/>
        <w:rPr>
          <w:lang w:val="es-ES"/>
        </w:rPr>
      </w:pPr>
      <w:r>
        <w:rPr>
          <w:rFonts w:ascii="Futura Md BT" w:hAnsi="Futura Md BT"/>
          <w:caps/>
          <w:lang w:val="eu-ES"/>
        </w:rPr>
        <w:t xml:space="preserve">prieto san vicente </w:t>
      </w:r>
      <w:r>
        <w:rPr>
          <w:lang w:val="eu-ES"/>
        </w:rPr>
        <w:t xml:space="preserve">jaunak: </w:t>
      </w:r>
      <w:r w:rsidRPr="005E4AA4">
        <w:rPr>
          <w:lang w:val="es-ES"/>
        </w:rPr>
        <w:t>Presidenta. Señorías</w:t>
      </w:r>
      <w:r>
        <w:rPr>
          <w:lang w:val="es-ES"/>
        </w:rPr>
        <w:t>.</w:t>
      </w:r>
    </w:p>
    <w:p w:rsidR="001012A9" w:rsidRDefault="001012A9" w:rsidP="00B005A5">
      <w:pPr>
        <w:pStyle w:val="Texto"/>
        <w:rPr>
          <w:lang w:val="es-ES"/>
        </w:rPr>
      </w:pPr>
    </w:p>
    <w:p w:rsidR="001012A9" w:rsidRDefault="001012A9" w:rsidP="005E4AA4">
      <w:pPr>
        <w:pStyle w:val="Texto"/>
        <w:rPr>
          <w:lang w:val="es-ES"/>
        </w:rPr>
      </w:pPr>
      <w:r>
        <w:rPr>
          <w:lang w:val="es-ES"/>
        </w:rPr>
        <w:t>P</w:t>
      </w:r>
      <w:r w:rsidRPr="005E4AA4">
        <w:rPr>
          <w:lang w:val="es-ES"/>
        </w:rPr>
        <w:t xml:space="preserve">robablemente si estamos en este Parlamento tratando hoy este asunto es porque es un capítulo más de unos cuantos años hacia atrás en los que hay un cierto malestar y un cierto desencaje a la hora de poner en valor lo que significa </w:t>
      </w:r>
      <w:r>
        <w:rPr>
          <w:lang w:val="es-ES"/>
        </w:rPr>
        <w:t>"</w:t>
      </w:r>
      <w:r w:rsidRPr="005E4AA4">
        <w:rPr>
          <w:lang w:val="es-ES"/>
        </w:rPr>
        <w:t>Rioja Alavesa</w:t>
      </w:r>
      <w:r>
        <w:rPr>
          <w:lang w:val="es-ES"/>
        </w:rPr>
        <w:t>"</w:t>
      </w:r>
      <w:r w:rsidRPr="005E4AA4">
        <w:rPr>
          <w:lang w:val="es-ES"/>
        </w:rPr>
        <w:t xml:space="preserve"> dentro de la del </w:t>
      </w:r>
      <w:r>
        <w:rPr>
          <w:lang w:val="es-ES"/>
        </w:rPr>
        <w:t>sector de la denominación Rioja, p</w:t>
      </w:r>
      <w:r w:rsidRPr="005E4AA4">
        <w:rPr>
          <w:lang w:val="es-ES"/>
        </w:rPr>
        <w:t>robablemente porque, a pesar del peso de Rioja Alavesa</w:t>
      </w:r>
      <w:r>
        <w:rPr>
          <w:lang w:val="es-ES"/>
        </w:rPr>
        <w:t>,</w:t>
      </w:r>
      <w:r w:rsidRPr="005E4AA4">
        <w:rPr>
          <w:lang w:val="es-ES"/>
        </w:rPr>
        <w:t xml:space="preserve"> cuantitativo y cualitativo</w:t>
      </w:r>
      <w:r>
        <w:rPr>
          <w:lang w:val="es-ES"/>
        </w:rPr>
        <w:t>,</w:t>
      </w:r>
      <w:r w:rsidRPr="005E4AA4">
        <w:rPr>
          <w:lang w:val="es-ES"/>
        </w:rPr>
        <w:t xml:space="preserve"> en muchas ocasiones se considera que algunas decisiones que se toman</w:t>
      </w:r>
      <w:r>
        <w:rPr>
          <w:lang w:val="es-ES"/>
        </w:rPr>
        <w:t xml:space="preserve"> en</w:t>
      </w:r>
      <w:r w:rsidRPr="005E4AA4">
        <w:rPr>
          <w:lang w:val="es-ES"/>
        </w:rPr>
        <w:t xml:space="preserve"> el </w:t>
      </w:r>
      <w:r>
        <w:rPr>
          <w:lang w:val="es-ES"/>
        </w:rPr>
        <w:t>C</w:t>
      </w:r>
      <w:r w:rsidRPr="005E4AA4">
        <w:rPr>
          <w:lang w:val="es-ES"/>
        </w:rPr>
        <w:t xml:space="preserve">onsejo </w:t>
      </w:r>
      <w:r>
        <w:rPr>
          <w:lang w:val="es-ES"/>
        </w:rPr>
        <w:t>R</w:t>
      </w:r>
      <w:r w:rsidRPr="005E4AA4">
        <w:rPr>
          <w:lang w:val="es-ES"/>
        </w:rPr>
        <w:t>egulador no potencian</w:t>
      </w:r>
      <w:r>
        <w:rPr>
          <w:lang w:val="es-ES"/>
        </w:rPr>
        <w:t xml:space="preserve"> l</w:t>
      </w:r>
      <w:r w:rsidRPr="005E4AA4">
        <w:rPr>
          <w:lang w:val="es-ES"/>
        </w:rPr>
        <w:t>o suficiente a esta zona</w:t>
      </w:r>
      <w:r>
        <w:rPr>
          <w:lang w:val="es-ES"/>
        </w:rPr>
        <w:t>,</w:t>
      </w:r>
      <w:r w:rsidRPr="005E4AA4">
        <w:rPr>
          <w:lang w:val="es-ES"/>
        </w:rPr>
        <w:t xml:space="preserve"> a la zona de Rioja Alavesa.</w:t>
      </w:r>
    </w:p>
    <w:p w:rsidR="001012A9" w:rsidRDefault="001012A9" w:rsidP="005E4AA4">
      <w:pPr>
        <w:pStyle w:val="Texto"/>
        <w:rPr>
          <w:lang w:val="es-ES"/>
        </w:rPr>
      </w:pPr>
    </w:p>
    <w:p w:rsidR="001012A9" w:rsidRDefault="001012A9" w:rsidP="005E4AA4">
      <w:pPr>
        <w:pStyle w:val="Texto"/>
        <w:rPr>
          <w:lang w:val="es-ES"/>
        </w:rPr>
      </w:pPr>
      <w:r w:rsidRPr="005E4AA4">
        <w:rPr>
          <w:lang w:val="es-ES"/>
        </w:rPr>
        <w:t>Y</w:t>
      </w:r>
      <w:r>
        <w:rPr>
          <w:lang w:val="es-ES"/>
        </w:rPr>
        <w:t>,</w:t>
      </w:r>
      <w:r w:rsidRPr="005E4AA4">
        <w:rPr>
          <w:lang w:val="es-ES"/>
        </w:rPr>
        <w:t xml:space="preserve"> efectivamente, en los últimos años ha habido problemas con cómo </w:t>
      </w:r>
      <w:r>
        <w:rPr>
          <w:lang w:val="es-ES"/>
        </w:rPr>
        <w:t>se promocionan las calidades, có</w:t>
      </w:r>
      <w:r w:rsidRPr="005E4AA4">
        <w:rPr>
          <w:lang w:val="es-ES"/>
        </w:rPr>
        <w:t>mo se hace la política de precios, otras decisiones que tienen que ver también con la calidad del vino y</w:t>
      </w:r>
      <w:r>
        <w:rPr>
          <w:lang w:val="es-ES"/>
        </w:rPr>
        <w:t>,</w:t>
      </w:r>
      <w:r w:rsidRPr="005E4AA4">
        <w:rPr>
          <w:lang w:val="es-ES"/>
        </w:rPr>
        <w:t xml:space="preserve"> por </w:t>
      </w:r>
      <w:r>
        <w:rPr>
          <w:lang w:val="es-ES"/>
        </w:rPr>
        <w:t xml:space="preserve">lo </w:t>
      </w:r>
      <w:r w:rsidRPr="005E4AA4">
        <w:rPr>
          <w:lang w:val="es-ES"/>
        </w:rPr>
        <w:t>tanto, con la producción del vino. Ciertamente, hay problemas y</w:t>
      </w:r>
      <w:r>
        <w:rPr>
          <w:lang w:val="es-ES"/>
        </w:rPr>
        <w:t>,</w:t>
      </w:r>
      <w:r w:rsidRPr="005E4AA4">
        <w:rPr>
          <w:lang w:val="es-ES"/>
        </w:rPr>
        <w:t xml:space="preserve"> además, alguna forma se ha considerado que ese peso cuantitativo y cualitativo que es muy importante de Rioja Alavesa dentro del conjunto de Rioja, no tenía la consideración suficiente por parte del conjunto del sector.</w:t>
      </w:r>
    </w:p>
    <w:p w:rsidR="001012A9" w:rsidRDefault="001012A9" w:rsidP="005E4AA4">
      <w:pPr>
        <w:pStyle w:val="Texto"/>
        <w:rPr>
          <w:lang w:val="es-ES"/>
        </w:rPr>
      </w:pPr>
    </w:p>
    <w:p w:rsidR="001012A9" w:rsidRDefault="001012A9" w:rsidP="005E4AA4">
      <w:pPr>
        <w:pStyle w:val="Texto"/>
        <w:rPr>
          <w:lang w:val="es-ES"/>
        </w:rPr>
      </w:pPr>
      <w:r>
        <w:rPr>
          <w:lang w:val="es-ES"/>
        </w:rPr>
        <w:t xml:space="preserve">Bueno, </w:t>
      </w:r>
      <w:r w:rsidRPr="005E4AA4">
        <w:rPr>
          <w:lang w:val="es-ES"/>
        </w:rPr>
        <w:t>estos son problemas que venimos arrastrando y que provocan de ve</w:t>
      </w:r>
      <w:r>
        <w:rPr>
          <w:lang w:val="es-ES"/>
        </w:rPr>
        <w:t>z en cuando algunas iniciativas, hoy é</w:t>
      </w:r>
      <w:r w:rsidRPr="005E4AA4">
        <w:rPr>
          <w:lang w:val="es-ES"/>
        </w:rPr>
        <w:t>sta</w:t>
      </w:r>
      <w:r>
        <w:rPr>
          <w:lang w:val="es-ES"/>
        </w:rPr>
        <w:t>,</w:t>
      </w:r>
      <w:r w:rsidRPr="005E4AA4">
        <w:rPr>
          <w:lang w:val="es-ES"/>
        </w:rPr>
        <w:t xml:space="preserve"> anteriormente hemos tenido otras y que </w:t>
      </w:r>
      <w:r>
        <w:rPr>
          <w:lang w:val="es-ES"/>
        </w:rPr>
        <w:t>también genera otras polémicas.</w:t>
      </w:r>
    </w:p>
    <w:p w:rsidR="001012A9" w:rsidRDefault="001012A9" w:rsidP="005E4AA4">
      <w:pPr>
        <w:pStyle w:val="Texto"/>
        <w:rPr>
          <w:lang w:val="es-ES"/>
        </w:rPr>
      </w:pPr>
    </w:p>
    <w:p w:rsidR="001012A9" w:rsidRDefault="001012A9" w:rsidP="005E4AA4">
      <w:pPr>
        <w:pStyle w:val="Texto"/>
        <w:rPr>
          <w:lang w:val="es-ES"/>
        </w:rPr>
      </w:pPr>
      <w:r w:rsidRPr="005E4AA4">
        <w:rPr>
          <w:lang w:val="es-ES"/>
        </w:rPr>
        <w:t>Pero yo creo que</w:t>
      </w:r>
      <w:r>
        <w:rPr>
          <w:lang w:val="es-ES"/>
        </w:rPr>
        <w:t>,</w:t>
      </w:r>
      <w:r w:rsidRPr="005E4AA4">
        <w:rPr>
          <w:lang w:val="es-ES"/>
        </w:rPr>
        <w:t xml:space="preserve"> por lo menos a mí me parece importante</w:t>
      </w:r>
      <w:r>
        <w:rPr>
          <w:lang w:val="es-ES"/>
        </w:rPr>
        <w:t>, l</w:t>
      </w:r>
      <w:r w:rsidRPr="005E4AA4">
        <w:rPr>
          <w:lang w:val="es-ES"/>
        </w:rPr>
        <w:t>o que no deb</w:t>
      </w:r>
      <w:r>
        <w:rPr>
          <w:lang w:val="es-ES"/>
        </w:rPr>
        <w:t>iéra</w:t>
      </w:r>
      <w:r w:rsidRPr="005E4AA4">
        <w:rPr>
          <w:lang w:val="es-ES"/>
        </w:rPr>
        <w:t xml:space="preserve">mos </w:t>
      </w:r>
      <w:r>
        <w:rPr>
          <w:lang w:val="es-ES"/>
        </w:rPr>
        <w:t xml:space="preserve">de </w:t>
      </w:r>
      <w:r w:rsidRPr="005E4AA4">
        <w:rPr>
          <w:lang w:val="es-ES"/>
        </w:rPr>
        <w:t>hacer nunca es perder la perspectiva de por</w:t>
      </w:r>
      <w:r>
        <w:rPr>
          <w:lang w:val="es-ES"/>
        </w:rPr>
        <w:t xml:space="preserve"> </w:t>
      </w:r>
      <w:r w:rsidRPr="005E4AA4">
        <w:rPr>
          <w:lang w:val="es-ES"/>
        </w:rPr>
        <w:t xml:space="preserve">qué Rioja, en este caso </w:t>
      </w:r>
      <w:r>
        <w:rPr>
          <w:lang w:val="es-ES"/>
        </w:rPr>
        <w:t xml:space="preserve">Rioja Alavesa, </w:t>
      </w:r>
      <w:r w:rsidRPr="005E4AA4">
        <w:rPr>
          <w:lang w:val="es-ES"/>
        </w:rPr>
        <w:t>es una historia de éxito</w:t>
      </w:r>
      <w:r>
        <w:rPr>
          <w:lang w:val="es-ES"/>
        </w:rPr>
        <w:t>. Y</w:t>
      </w:r>
      <w:r w:rsidRPr="005E4AA4">
        <w:rPr>
          <w:lang w:val="es-ES"/>
        </w:rPr>
        <w:t xml:space="preserve"> lo es</w:t>
      </w:r>
      <w:r>
        <w:rPr>
          <w:lang w:val="es-ES"/>
        </w:rPr>
        <w:t>,</w:t>
      </w:r>
      <w:r w:rsidRPr="005E4AA4">
        <w:rPr>
          <w:lang w:val="es-ES"/>
        </w:rPr>
        <w:t xml:space="preserve"> primero, porque tiene una producción importantísima de vino.</w:t>
      </w:r>
    </w:p>
    <w:p w:rsidR="001012A9" w:rsidRDefault="001012A9" w:rsidP="005E4AA4">
      <w:pPr>
        <w:pStyle w:val="Texto"/>
        <w:rPr>
          <w:lang w:val="es-ES"/>
        </w:rPr>
      </w:pPr>
    </w:p>
    <w:p w:rsidR="001012A9" w:rsidRPr="005E4AA4" w:rsidRDefault="001012A9" w:rsidP="005E4AA4">
      <w:pPr>
        <w:pStyle w:val="Texto"/>
        <w:rPr>
          <w:lang w:val="es-ES"/>
        </w:rPr>
      </w:pPr>
      <w:r w:rsidRPr="005E4AA4">
        <w:rPr>
          <w:lang w:val="es-ES"/>
        </w:rPr>
        <w:t>En segundo lugar, porque tiene un sector industrial para el vino muy potente</w:t>
      </w:r>
      <w:r>
        <w:rPr>
          <w:lang w:val="es-ES"/>
        </w:rPr>
        <w:t>. P</w:t>
      </w:r>
      <w:r w:rsidRPr="005E4AA4">
        <w:rPr>
          <w:lang w:val="es-ES"/>
        </w:rPr>
        <w:t>orque tiene una calidad muy buena</w:t>
      </w:r>
      <w:r>
        <w:rPr>
          <w:lang w:val="es-ES"/>
        </w:rPr>
        <w:t>,</w:t>
      </w:r>
      <w:r w:rsidRPr="005E4AA4">
        <w:rPr>
          <w:lang w:val="es-ES"/>
        </w:rPr>
        <w:t xml:space="preserve"> en algunos casos, porque en Rioja Alavesa, igual que en Rioja Alta, igual que en Rioja Baja o </w:t>
      </w:r>
      <w:r>
        <w:rPr>
          <w:lang w:val="es-ES"/>
        </w:rPr>
        <w:t xml:space="preserve">Rioja </w:t>
      </w:r>
      <w:r w:rsidRPr="005E4AA4">
        <w:rPr>
          <w:lang w:val="es-ES"/>
        </w:rPr>
        <w:t>Oriental, hay vinos de calidad media</w:t>
      </w:r>
      <w:r>
        <w:rPr>
          <w:lang w:val="es-ES"/>
        </w:rPr>
        <w:t>, de calidad</w:t>
      </w:r>
      <w:r w:rsidRPr="005E4AA4">
        <w:rPr>
          <w:lang w:val="es-ES"/>
        </w:rPr>
        <w:t xml:space="preserve"> baja</w:t>
      </w:r>
      <w:r>
        <w:rPr>
          <w:lang w:val="es-ES"/>
        </w:rPr>
        <w:t>,</w:t>
      </w:r>
      <w:r w:rsidRPr="005E4AA4">
        <w:rPr>
          <w:lang w:val="es-ES"/>
        </w:rPr>
        <w:t xml:space="preserve"> de calidad alta. En todos los sitios hay de todo, pero hay un volumen importante en</w:t>
      </w:r>
      <w:r>
        <w:rPr>
          <w:lang w:val="es-ES"/>
        </w:rPr>
        <w:t xml:space="preserve"> la producción de Rioja Alavesa</w:t>
      </w:r>
      <w:r w:rsidRPr="005E4AA4">
        <w:rPr>
          <w:lang w:val="es-ES"/>
        </w:rPr>
        <w:t xml:space="preserve"> de vinos de calidad y, por lo tanto, se quiere que esa calidad se valorada, que esa capacidad se valorada y esa historia de éxito nos hace producir grandes cantidades debido esas grandes cantidades de vino, tener una capacidad de transformación para ponerlas en el mercado. Tener</w:t>
      </w:r>
      <w:r>
        <w:rPr>
          <w:lang w:val="es-ES"/>
        </w:rPr>
        <w:t>,</w:t>
      </w:r>
      <w:r w:rsidRPr="005E4AA4">
        <w:rPr>
          <w:lang w:val="es-ES"/>
        </w:rPr>
        <w:t xml:space="preserve"> además</w:t>
      </w:r>
      <w:r>
        <w:rPr>
          <w:lang w:val="es-ES"/>
        </w:rPr>
        <w:t>,</w:t>
      </w:r>
      <w:r w:rsidRPr="005E4AA4">
        <w:rPr>
          <w:lang w:val="es-ES"/>
        </w:rPr>
        <w:t xml:space="preserve"> una política de mercado con una exportación importantísima que es la que le da</w:t>
      </w:r>
      <w:r>
        <w:rPr>
          <w:lang w:val="es-ES"/>
        </w:rPr>
        <w:t>,</w:t>
      </w:r>
      <w:r w:rsidRPr="005E4AA4">
        <w:rPr>
          <w:lang w:val="es-ES"/>
        </w:rPr>
        <w:t xml:space="preserve"> a su vez</w:t>
      </w:r>
      <w:r>
        <w:rPr>
          <w:lang w:val="es-ES"/>
        </w:rPr>
        <w:t>,…</w:t>
      </w:r>
    </w:p>
    <w:p w:rsidR="001012A9" w:rsidRDefault="001012A9" w:rsidP="00B005A5">
      <w:pPr>
        <w:pStyle w:val="Texto"/>
      </w:pPr>
    </w:p>
    <w:p w:rsidR="001012A9" w:rsidRPr="00A00CA0" w:rsidRDefault="001012A9" w:rsidP="00B005A5">
      <w:pPr>
        <w:pStyle w:val="Texto"/>
      </w:pPr>
      <w:r>
        <w:t>(48. zintaren amaiera)</w:t>
      </w:r>
    </w:p>
    <w:p w:rsidR="001012A9" w:rsidRDefault="001012A9" w:rsidP="00183847">
      <w:pPr>
        <w:pStyle w:val="Texto"/>
      </w:pPr>
      <w:r>
        <w:t>(49. zintaren hasiera)</w:t>
      </w:r>
    </w:p>
    <w:p w:rsidR="001012A9" w:rsidRDefault="001012A9" w:rsidP="00183847">
      <w:pPr>
        <w:pStyle w:val="Texto"/>
      </w:pPr>
    </w:p>
    <w:p w:rsidR="001012A9" w:rsidRDefault="001012A9" w:rsidP="00183847">
      <w:pPr>
        <w:pStyle w:val="Texto"/>
      </w:pPr>
      <w:r>
        <w:t xml:space="preserve">… </w:t>
      </w:r>
      <w:r w:rsidRPr="00813552">
        <w:t>en el mercado, tener además una política de mercado con una exportación importantísima, que es la que le da</w:t>
      </w:r>
      <w:r w:rsidR="00BE49FB">
        <w:t>,</w:t>
      </w:r>
      <w:r w:rsidRPr="00813552">
        <w:t xml:space="preserve"> a su vez</w:t>
      </w:r>
      <w:r w:rsidR="00BE49FB">
        <w:t>,</w:t>
      </w:r>
      <w:r w:rsidRPr="00813552">
        <w:t xml:space="preserve"> el retorno</w:t>
      </w:r>
      <w:r>
        <w:t xml:space="preserve"> a</w:t>
      </w:r>
      <w:r w:rsidRPr="00813552">
        <w:t xml:space="preserve"> Rioja Alavesa, a </w:t>
      </w:r>
      <w:r>
        <w:t>Álava</w:t>
      </w:r>
      <w:r w:rsidRPr="00813552">
        <w:t xml:space="preserve"> y a Euskadi de ese potencial económico y social </w:t>
      </w:r>
      <w:r>
        <w:t>que todos conoce</w:t>
      </w:r>
      <w:r w:rsidRPr="00813552">
        <w:t>mos.</w:t>
      </w:r>
    </w:p>
    <w:p w:rsidR="001012A9" w:rsidRDefault="001012A9" w:rsidP="00183847">
      <w:pPr>
        <w:pStyle w:val="Texto"/>
      </w:pPr>
    </w:p>
    <w:p w:rsidR="001012A9" w:rsidRDefault="001012A9" w:rsidP="00183847">
      <w:pPr>
        <w:pStyle w:val="Texto"/>
      </w:pPr>
      <w:r w:rsidRPr="00813552">
        <w:t xml:space="preserve"> Claro, para llegar a esta capacidad</w:t>
      </w:r>
      <w:r>
        <w:t>,</w:t>
      </w:r>
      <w:r w:rsidRPr="00813552">
        <w:t xml:space="preserve"> a este desarrollo del sector de Rioja, hay que decir que hay pequeñas</w:t>
      </w:r>
      <w:r>
        <w:t>,</w:t>
      </w:r>
      <w:r w:rsidRPr="00813552">
        <w:t xml:space="preserve"> medianas y grandes bodegas, que las pequeñas bodegas tienen un nicho de producción concreto y que el otro 80</w:t>
      </w:r>
      <w:r>
        <w:t> % l</w:t>
      </w:r>
      <w:r w:rsidRPr="00813552">
        <w:t>o producen las grandes y las medianas bodegas y que t</w:t>
      </w:r>
      <w:r>
        <w:t>odo su conjunto hace su función, u</w:t>
      </w:r>
      <w:r w:rsidRPr="00813552">
        <w:t>nos tienen un</w:t>
      </w:r>
      <w:r>
        <w:t>os mercados, otros tienen otros. P</w:t>
      </w:r>
      <w:r w:rsidRPr="00813552">
        <w:t>ero par</w:t>
      </w:r>
      <w:r>
        <w:t>a que sea una historia de éxito</w:t>
      </w:r>
      <w:r w:rsidRPr="00813552">
        <w:t xml:space="preserve"> efectivamente se necesita ese volumen</w:t>
      </w:r>
      <w:r>
        <w:t>. Y,</w:t>
      </w:r>
      <w:r w:rsidRPr="00813552">
        <w:t xml:space="preserve"> por lo tanto, esto no puede de ser una batalla entre pequeñas</w:t>
      </w:r>
      <w:r>
        <w:t>,</w:t>
      </w:r>
      <w:r w:rsidRPr="00813552">
        <w:t xml:space="preserve"> medianas</w:t>
      </w:r>
      <w:r>
        <w:t xml:space="preserve"> y</w:t>
      </w:r>
      <w:r w:rsidRPr="00813552">
        <w:t xml:space="preserve"> g</w:t>
      </w:r>
      <w:r>
        <w:t>r</w:t>
      </w:r>
      <w:r w:rsidRPr="00813552">
        <w:t>ande</w:t>
      </w:r>
      <w:r>
        <w:t>s</w:t>
      </w:r>
      <w:r w:rsidRPr="00813552">
        <w:t>, sino que tiene que ser un encaje</w:t>
      </w:r>
      <w:r>
        <w:t>,</w:t>
      </w:r>
      <w:r w:rsidRPr="00813552">
        <w:t xml:space="preserve"> un encuadre entre todas ellas</w:t>
      </w:r>
      <w:r>
        <w:t>,</w:t>
      </w:r>
      <w:r w:rsidRPr="00813552">
        <w:t xml:space="preserve"> para que cada una que</w:t>
      </w:r>
      <w:r>
        <w:t xml:space="preserve"> tiene su razón de ser y tiene su espacio lo pueda</w:t>
      </w:r>
      <w:r w:rsidRPr="00813552">
        <w:t xml:space="preserve"> hacer en las mejores condiciones</w:t>
      </w:r>
      <w:r>
        <w:t>,</w:t>
      </w:r>
      <w:r w:rsidRPr="00813552">
        <w:t xml:space="preserve"> en la mejor rentabilidad y con la mejor perspectiva de futuro.</w:t>
      </w:r>
    </w:p>
    <w:p w:rsidR="001012A9" w:rsidRDefault="001012A9" w:rsidP="00183847">
      <w:pPr>
        <w:pStyle w:val="Texto"/>
      </w:pPr>
    </w:p>
    <w:p w:rsidR="001012A9" w:rsidRDefault="001012A9" w:rsidP="00183847">
      <w:pPr>
        <w:pStyle w:val="Texto"/>
      </w:pPr>
      <w:r w:rsidRPr="00813552">
        <w:t xml:space="preserve">Dicho esto, </w:t>
      </w:r>
      <w:r>
        <w:t xml:space="preserve">yo </w:t>
      </w:r>
      <w:r w:rsidRPr="00813552">
        <w:t>lamento</w:t>
      </w:r>
      <w:r>
        <w:t>, y lamento</w:t>
      </w:r>
      <w:r w:rsidRPr="00813552">
        <w:t xml:space="preserve"> muchísimo</w:t>
      </w:r>
      <w:r>
        <w:t>,</w:t>
      </w:r>
      <w:r w:rsidRPr="00813552">
        <w:t xml:space="preserve"> que una vez más en este Parlamento no seamos capaces de aparentemente estando de acuerdo con lo que significa este sector</w:t>
      </w:r>
      <w:r>
        <w:t>,</w:t>
      </w:r>
      <w:r w:rsidRPr="00813552">
        <w:t xml:space="preserve"> y lo que significa para la economía</w:t>
      </w:r>
      <w:r>
        <w:t>,</w:t>
      </w:r>
      <w:r w:rsidRPr="00813552">
        <w:t xml:space="preserve"> y lo que significa también como tarjeta de presentación del país y también como medio de abrir otras muchas puertas a otras muchas c</w:t>
      </w:r>
      <w:r>
        <w:t>osas y a otros muchos productos, l</w:t>
      </w:r>
      <w:r w:rsidRPr="00813552">
        <w:t>amento que no seamos capaces d</w:t>
      </w:r>
      <w:r>
        <w:t>e encontrar acuerdos de mínimos.</w:t>
      </w:r>
    </w:p>
    <w:p w:rsidR="001012A9" w:rsidRDefault="001012A9" w:rsidP="00183847">
      <w:pPr>
        <w:pStyle w:val="Texto"/>
      </w:pPr>
    </w:p>
    <w:p w:rsidR="001012A9" w:rsidRDefault="001012A9" w:rsidP="00183847">
      <w:pPr>
        <w:pStyle w:val="Texto"/>
      </w:pPr>
      <w:r>
        <w:t>P</w:t>
      </w:r>
      <w:r w:rsidRPr="00813552">
        <w:t>orque viendo la iniciativa y viendo las enmiendas de todos los grupos, inclu</w:t>
      </w:r>
      <w:r>
        <w:t>ida la que hemos presentado el gr</w:t>
      </w:r>
      <w:r w:rsidRPr="00813552">
        <w:t>u</w:t>
      </w:r>
      <w:r>
        <w:t xml:space="preserve">po Nacionalista y el grupo </w:t>
      </w:r>
      <w:r w:rsidRPr="00813552">
        <w:t xml:space="preserve">Socialista, puede haber lugares de </w:t>
      </w:r>
      <w:r>
        <w:t>en</w:t>
      </w:r>
      <w:r w:rsidRPr="00813552">
        <w:t>cuent</w:t>
      </w:r>
      <w:r>
        <w:t>r</w:t>
      </w:r>
      <w:r w:rsidRPr="00813552">
        <w:t>os</w:t>
      </w:r>
      <w:r>
        <w:t>.</w:t>
      </w:r>
    </w:p>
    <w:p w:rsidR="001012A9" w:rsidRDefault="001012A9" w:rsidP="00183847">
      <w:pPr>
        <w:pStyle w:val="Texto"/>
      </w:pPr>
    </w:p>
    <w:p w:rsidR="001012A9" w:rsidRDefault="001012A9" w:rsidP="00183847">
      <w:pPr>
        <w:pStyle w:val="Texto"/>
      </w:pPr>
      <w:r>
        <w:t>Y</w:t>
      </w:r>
      <w:r w:rsidRPr="00813552">
        <w:t xml:space="preserve"> me parece más important</w:t>
      </w:r>
      <w:r>
        <w:t>e que haya lugares de encuentro</w:t>
      </w:r>
      <w:r w:rsidRPr="00813552">
        <w:t xml:space="preserve"> de mínimos que el que al final aquí </w:t>
      </w:r>
      <w:r>
        <w:t>hay</w:t>
      </w:r>
      <w:r w:rsidRPr="00813552">
        <w:t xml:space="preserve">a tres o cuatro posiciones diferentes y que </w:t>
      </w:r>
      <w:r>
        <w:t xml:space="preserve">tengamos que votar de una forma, bueno, pues tan </w:t>
      </w:r>
      <w:r w:rsidRPr="00813552">
        <w:t>dispar sobre algo que en el fondo se puede resumir en que todos compartimos en este Parlamento</w:t>
      </w:r>
      <w:r>
        <w:t>,</w:t>
      </w:r>
      <w:r w:rsidRPr="00813552">
        <w:t xml:space="preserve"> o creo yo que todos competimos en este Parlamento, que Rioja Alavesa no tiene el peso, el valor, el tratamiento, el encaje que debiera de </w:t>
      </w:r>
      <w:r>
        <w:t>tener por su importancia en el Consejo R</w:t>
      </w:r>
      <w:r w:rsidRPr="00813552">
        <w:t>egulador y en el conjunto del sector y</w:t>
      </w:r>
      <w:r>
        <w:t xml:space="preserve"> estamos por un lado y por otro</w:t>
      </w:r>
      <w:r w:rsidRPr="00813552">
        <w:t xml:space="preserve"> tratando de abrir espacios, caminos</w:t>
      </w:r>
      <w:r>
        <w:t>, y</w:t>
      </w:r>
      <w:r w:rsidRPr="00813552">
        <w:t xml:space="preserve"> uno de ellos es </w:t>
      </w:r>
      <w:r>
        <w:t xml:space="preserve">el </w:t>
      </w:r>
      <w:r w:rsidRPr="00813552">
        <w:t>que hemos presentado nosotros</w:t>
      </w:r>
      <w:r>
        <w:t>,</w:t>
      </w:r>
      <w:r w:rsidRPr="00813552">
        <w:t xml:space="preserve"> para busca</w:t>
      </w:r>
      <w:r>
        <w:t>r esa armonía.</w:t>
      </w:r>
    </w:p>
    <w:p w:rsidR="001012A9" w:rsidRDefault="001012A9" w:rsidP="00183847">
      <w:pPr>
        <w:pStyle w:val="Texto"/>
      </w:pPr>
    </w:p>
    <w:p w:rsidR="001012A9" w:rsidRDefault="001012A9" w:rsidP="00183847">
      <w:pPr>
        <w:pStyle w:val="Texto"/>
      </w:pPr>
      <w:r>
        <w:t xml:space="preserve">La </w:t>
      </w:r>
      <w:r w:rsidRPr="00813552">
        <w:t>historia reciente del sector de</w:t>
      </w:r>
      <w:r>
        <w:t xml:space="preserve"> Rioja Alavesa e</w:t>
      </w:r>
      <w:r w:rsidRPr="00813552">
        <w:t xml:space="preserve">s una historia de desencuentros, es una historia </w:t>
      </w:r>
      <w:r>
        <w:t xml:space="preserve">a </w:t>
      </w:r>
      <w:r w:rsidRPr="00813552">
        <w:t>la que</w:t>
      </w:r>
      <w:r>
        <w:t>,</w:t>
      </w:r>
      <w:r w:rsidRPr="00813552">
        <w:t xml:space="preserve"> com</w:t>
      </w:r>
      <w:r>
        <w:t>o he</w:t>
      </w:r>
      <w:r w:rsidRPr="00813552">
        <w:t xml:space="preserve"> dicho en más de una ocasión en esta tribuna</w:t>
      </w:r>
      <w:r>
        <w:t>, l</w:t>
      </w:r>
      <w:r w:rsidRPr="00813552">
        <w:t>e sobra ideología política y le falta empujar profesionalmente</w:t>
      </w:r>
      <w:r>
        <w:t>, l</w:t>
      </w:r>
      <w:r w:rsidRPr="00813552">
        <w:t>e falta empujar económica y socialmente</w:t>
      </w:r>
      <w:r>
        <w:t>, l</w:t>
      </w:r>
      <w:r w:rsidRPr="00813552">
        <w:t xml:space="preserve">e falta </w:t>
      </w:r>
      <w:r>
        <w:t xml:space="preserve">unidad de </w:t>
      </w:r>
      <w:r w:rsidRPr="00813552">
        <w:t>acción y de criterio en relación a esto</w:t>
      </w:r>
      <w:r>
        <w:t xml:space="preserve">. </w:t>
      </w:r>
    </w:p>
    <w:p w:rsidR="001012A9" w:rsidRDefault="001012A9" w:rsidP="00183847">
      <w:pPr>
        <w:pStyle w:val="Texto"/>
      </w:pPr>
    </w:p>
    <w:p w:rsidR="001012A9" w:rsidRDefault="001012A9" w:rsidP="00183847">
      <w:pPr>
        <w:pStyle w:val="Texto"/>
      </w:pPr>
      <w:r>
        <w:t>Y</w:t>
      </w:r>
      <w:r w:rsidRPr="00813552">
        <w:t xml:space="preserve"> así pues surgen nuevas iniciativas de las que hoy prefiero</w:t>
      </w:r>
      <w:r>
        <w:t xml:space="preserve"> no hablar porque son también elementos </w:t>
      </w:r>
      <w:r w:rsidRPr="00813552">
        <w:t>de controversia y de contradicción</w:t>
      </w:r>
      <w:r>
        <w:t>,</w:t>
      </w:r>
      <w:r w:rsidRPr="00813552">
        <w:t xml:space="preserve"> no solamente entre nosotros, sino también con el Consejo Regulador, también entre instituciones</w:t>
      </w:r>
      <w:r>
        <w:t>,</w:t>
      </w:r>
      <w:r w:rsidRPr="00813552">
        <w:t xml:space="preserve"> también con el Ministerio de </w:t>
      </w:r>
      <w:r>
        <w:t>Agricultura. Y</w:t>
      </w:r>
      <w:r w:rsidRPr="00813552">
        <w:t xml:space="preserve"> al final no nos conducen a</w:t>
      </w:r>
      <w:r>
        <w:t xml:space="preserve"> nada</w:t>
      </w:r>
      <w:r w:rsidRPr="00813552">
        <w:t>.</w:t>
      </w:r>
    </w:p>
    <w:p w:rsidR="001012A9" w:rsidRDefault="001012A9" w:rsidP="00183847">
      <w:pPr>
        <w:pStyle w:val="Texto"/>
      </w:pPr>
    </w:p>
    <w:p w:rsidR="001012A9" w:rsidRDefault="001012A9" w:rsidP="0098304C">
      <w:pPr>
        <w:pStyle w:val="Texto"/>
      </w:pPr>
      <w:r>
        <w:t>Yo c</w:t>
      </w:r>
      <w:r w:rsidRPr="00813552">
        <w:t xml:space="preserve">reo que debiéramos de intentar seguir un poco esa especie de </w:t>
      </w:r>
      <w:r>
        <w:t>ruta que se le supone a</w:t>
      </w:r>
      <w:r w:rsidRPr="00813552">
        <w:t>l vino</w:t>
      </w:r>
      <w:r>
        <w:t>,</w:t>
      </w:r>
      <w:r w:rsidRPr="00813552">
        <w:t xml:space="preserve"> y es que normalm</w:t>
      </w:r>
      <w:r>
        <w:t>ente se discute más después de b</w:t>
      </w:r>
      <w:r w:rsidRPr="00813552">
        <w:t>eber</w:t>
      </w:r>
      <w:r>
        <w:t>lo</w:t>
      </w:r>
      <w:r w:rsidRPr="00813552">
        <w:t>. Aquí discutimos más antes de beber</w:t>
      </w:r>
      <w:r>
        <w:t>lo</w:t>
      </w:r>
      <w:r w:rsidRPr="00813552">
        <w:t>. Quizás debiéramos de discutir menos antes de beber</w:t>
      </w:r>
      <w:r>
        <w:t>lo</w:t>
      </w:r>
      <w:r w:rsidRPr="00813552">
        <w:t xml:space="preserve"> y tratar de llegar a más acuerdos.</w:t>
      </w:r>
    </w:p>
    <w:p w:rsidR="001012A9" w:rsidRDefault="001012A9" w:rsidP="0098304C">
      <w:pPr>
        <w:pStyle w:val="Texto"/>
      </w:pPr>
    </w:p>
    <w:p w:rsidR="001012A9" w:rsidRDefault="001012A9" w:rsidP="0098304C">
      <w:pPr>
        <w:pStyle w:val="Texto"/>
      </w:pPr>
      <w:r w:rsidRPr="00813552">
        <w:t>Pero</w:t>
      </w:r>
      <w:r>
        <w:t>,</w:t>
      </w:r>
      <w:r w:rsidRPr="00813552">
        <w:t xml:space="preserve"> bueno</w:t>
      </w:r>
      <w:r>
        <w:t>,</w:t>
      </w:r>
      <w:r w:rsidRPr="00813552">
        <w:t xml:space="preserve"> hay qui</w:t>
      </w:r>
      <w:r>
        <w:t>en sostiene que el vino es poesía embotellada. Vean ustedes</w:t>
      </w:r>
      <w:r w:rsidRPr="00813552">
        <w:t xml:space="preserve"> </w:t>
      </w:r>
      <w:r>
        <w:t>cuá</w:t>
      </w:r>
      <w:r w:rsidRPr="00813552">
        <w:t>nta p</w:t>
      </w:r>
      <w:r>
        <w:t>oesía  em</w:t>
      </w:r>
      <w:r w:rsidRPr="00813552">
        <w:t>botella</w:t>
      </w:r>
      <w:r>
        <w:t>da</w:t>
      </w:r>
      <w:r w:rsidRPr="00813552">
        <w:t xml:space="preserve"> </w:t>
      </w:r>
      <w:r>
        <w:t>ha</w:t>
      </w:r>
      <w:r w:rsidRPr="00813552">
        <w:t>y.</w:t>
      </w:r>
    </w:p>
    <w:p w:rsidR="001012A9" w:rsidRDefault="001012A9" w:rsidP="0098304C">
      <w:pPr>
        <w:pStyle w:val="Texto"/>
      </w:pPr>
    </w:p>
    <w:p w:rsidR="001012A9" w:rsidRDefault="001012A9" w:rsidP="0098304C">
      <w:pPr>
        <w:pStyle w:val="Texto"/>
      </w:pPr>
    </w:p>
    <w:p w:rsidR="001012A9" w:rsidRPr="00B63766" w:rsidRDefault="001012A9" w:rsidP="0098304C">
      <w:pPr>
        <w:pStyle w:val="Texto"/>
        <w:rPr>
          <w:lang w:val="eu-ES"/>
        </w:rPr>
      </w:pPr>
      <w:r w:rsidRPr="00B63766">
        <w:rPr>
          <w:rFonts w:ascii="Futura Md BT" w:hAnsi="Futura Md BT"/>
          <w:lang w:val="eu-ES"/>
        </w:rPr>
        <w:t>LEHENDAKARIAK</w:t>
      </w:r>
      <w:r w:rsidRPr="00B63766">
        <w:rPr>
          <w:lang w:val="eu-ES"/>
        </w:rPr>
        <w:t>: Eskerrik asko, Prieto jauna.</w:t>
      </w:r>
    </w:p>
    <w:p w:rsidR="001012A9" w:rsidRPr="00B63766" w:rsidRDefault="001012A9" w:rsidP="0098304C">
      <w:pPr>
        <w:pStyle w:val="Texto"/>
        <w:rPr>
          <w:lang w:val="eu-ES"/>
        </w:rPr>
      </w:pPr>
    </w:p>
    <w:p w:rsidR="001012A9" w:rsidRPr="00B63766" w:rsidRDefault="001012A9" w:rsidP="0098304C">
      <w:pPr>
        <w:pStyle w:val="Texto"/>
        <w:rPr>
          <w:lang w:val="eu-ES"/>
        </w:rPr>
      </w:pPr>
      <w:r w:rsidRPr="00B63766">
        <w:rPr>
          <w:lang w:val="eu-ES"/>
        </w:rPr>
        <w:t>Euzko Abertzaleak. Molina andrea, zurea da hitza.</w:t>
      </w:r>
    </w:p>
    <w:p w:rsidR="001012A9" w:rsidRPr="00B63766" w:rsidRDefault="001012A9" w:rsidP="0098304C">
      <w:pPr>
        <w:pStyle w:val="Texto"/>
        <w:rPr>
          <w:lang w:val="eu-ES"/>
        </w:rPr>
      </w:pPr>
    </w:p>
    <w:p w:rsidR="001012A9" w:rsidRPr="00B63766" w:rsidRDefault="001012A9" w:rsidP="0098304C">
      <w:pPr>
        <w:pStyle w:val="Texto"/>
        <w:rPr>
          <w:lang w:val="eu-ES"/>
        </w:rPr>
      </w:pPr>
    </w:p>
    <w:p w:rsidR="001012A9" w:rsidRPr="00B63766" w:rsidRDefault="001012A9" w:rsidP="0098304C">
      <w:pPr>
        <w:pStyle w:val="Texto"/>
        <w:rPr>
          <w:lang w:val="eu-ES"/>
        </w:rPr>
      </w:pPr>
      <w:r w:rsidRPr="00B63766">
        <w:rPr>
          <w:rFonts w:ascii="Futura Md BT" w:hAnsi="Futura Md BT"/>
          <w:lang w:val="eu-ES"/>
        </w:rPr>
        <w:t>MOLINA PÉREZ</w:t>
      </w:r>
      <w:r w:rsidRPr="00B63766">
        <w:rPr>
          <w:lang w:val="eu-ES"/>
        </w:rPr>
        <w:t xml:space="preserve"> andreak: Eskerrik asko, legebiltzarburu </w:t>
      </w:r>
      <w:r>
        <w:rPr>
          <w:lang w:val="eu-ES"/>
        </w:rPr>
        <w:t>a</w:t>
      </w:r>
      <w:r w:rsidRPr="00B63766">
        <w:rPr>
          <w:lang w:val="eu-ES"/>
        </w:rPr>
        <w:t>ndrea.</w:t>
      </w:r>
    </w:p>
    <w:p w:rsidR="001012A9" w:rsidRPr="00B63766" w:rsidRDefault="001012A9" w:rsidP="0098304C">
      <w:pPr>
        <w:pStyle w:val="Texto"/>
        <w:rPr>
          <w:lang w:val="eu-ES"/>
        </w:rPr>
      </w:pPr>
    </w:p>
    <w:p w:rsidR="001012A9" w:rsidRPr="00B63766" w:rsidRDefault="001012A9" w:rsidP="0098304C">
      <w:pPr>
        <w:pStyle w:val="Texto"/>
        <w:rPr>
          <w:lang w:val="eu-ES"/>
        </w:rPr>
      </w:pPr>
      <w:r w:rsidRPr="00B63766">
        <w:rPr>
          <w:lang w:val="eu-ES"/>
        </w:rPr>
        <w:t>Lehendakari. Sailburua. Legebiltzarkideok. Eguerdi on denoi.</w:t>
      </w:r>
    </w:p>
    <w:p w:rsidR="001012A9" w:rsidRPr="00734B90" w:rsidRDefault="001012A9" w:rsidP="0098304C">
      <w:pPr>
        <w:pStyle w:val="Texto"/>
        <w:rPr>
          <w:lang w:val="en-GB"/>
        </w:rPr>
      </w:pPr>
    </w:p>
    <w:p w:rsidR="001012A9" w:rsidRDefault="001012A9" w:rsidP="0098304C">
      <w:pPr>
        <w:pStyle w:val="Texto"/>
      </w:pPr>
      <w:r>
        <w:t>B</w:t>
      </w:r>
      <w:r w:rsidRPr="00813552">
        <w:t>ueno, imaginen que vien</w:t>
      </w:r>
      <w:r>
        <w:t>en cada jueves a este p</w:t>
      </w:r>
      <w:r w:rsidRPr="00813552">
        <w:t>leno y que escuchan</w:t>
      </w:r>
      <w:r>
        <w:t>,</w:t>
      </w:r>
      <w:r w:rsidRPr="00813552">
        <w:t xml:space="preserve"> debaten cada uno de los puntos del día, per</w:t>
      </w:r>
      <w:r>
        <w:t>o cuando llega la hora de votar a</w:t>
      </w:r>
      <w:r w:rsidRPr="00813552">
        <w:t xml:space="preserve"> algunos parlamentarios y parla</w:t>
      </w:r>
      <w:r>
        <w:t>mentarias no se les permite y tienen que resignarse a ver có</w:t>
      </w:r>
      <w:r w:rsidRPr="00813552">
        <w:t>mo otros y otras sí que pone</w:t>
      </w:r>
      <w:r>
        <w:t>n…</w:t>
      </w:r>
      <w:r w:rsidRPr="00813552">
        <w:t xml:space="preserve"> pueden ejercer su derecho a voto, no. Pues eso es lo que pasa cada </w:t>
      </w:r>
      <w:r>
        <w:t>pleno del Consejo Regulador de O</w:t>
      </w:r>
      <w:r w:rsidRPr="00813552">
        <w:t>rigen</w:t>
      </w:r>
      <w:r>
        <w:t xml:space="preserve"> Rioja</w:t>
      </w:r>
      <w:r w:rsidRPr="00813552">
        <w:t xml:space="preserve"> con el r</w:t>
      </w:r>
      <w:r>
        <w:t>epresentante del Gobierno Vasco, puede acudir siempre que se</w:t>
      </w:r>
      <w:r w:rsidRPr="00813552">
        <w:t xml:space="preserve">a invitado por el Consejo, pero para hacer de </w:t>
      </w:r>
      <w:r>
        <w:t xml:space="preserve">mero espectador, </w:t>
      </w:r>
      <w:r w:rsidRPr="00813552">
        <w:t>porque tiene voz pero no voto.</w:t>
      </w:r>
    </w:p>
    <w:p w:rsidR="001012A9" w:rsidRDefault="001012A9" w:rsidP="0098304C">
      <w:pPr>
        <w:pStyle w:val="Texto"/>
      </w:pPr>
    </w:p>
    <w:p w:rsidR="001012A9" w:rsidRDefault="001012A9" w:rsidP="0098304C">
      <w:pPr>
        <w:pStyle w:val="Texto"/>
      </w:pPr>
      <w:r w:rsidRPr="00813552">
        <w:t>Los estatutos del Consejo Regulador est</w:t>
      </w:r>
      <w:r>
        <w:t>ablecen que serán invitados al p</w:t>
      </w:r>
      <w:r w:rsidRPr="00813552">
        <w:t>leno cuando se estime oportuna su presencia en f</w:t>
      </w:r>
      <w:r>
        <w:t>unción de los asuntos a debatir l</w:t>
      </w:r>
      <w:r w:rsidRPr="00813552">
        <w:t xml:space="preserve">os representantes de las comunidades autónomas de La Rioja, País Vasco y Navarra, además del </w:t>
      </w:r>
      <w:r>
        <w:t>Ministerio de Agricultura.</w:t>
      </w:r>
    </w:p>
    <w:p w:rsidR="001012A9" w:rsidRDefault="001012A9" w:rsidP="0098304C">
      <w:pPr>
        <w:pStyle w:val="Texto"/>
      </w:pPr>
    </w:p>
    <w:p w:rsidR="001012A9" w:rsidRDefault="001012A9" w:rsidP="0098304C">
      <w:pPr>
        <w:pStyle w:val="Texto"/>
      </w:pPr>
      <w:r>
        <w:t>D</w:t>
      </w:r>
      <w:r w:rsidRPr="00813552">
        <w:t>esde nuestro grupo consideramos que esa invitac</w:t>
      </w:r>
      <w:r>
        <w:t>ión a la participación sin voto</w:t>
      </w:r>
      <w:r w:rsidRPr="00813552">
        <w:t xml:space="preserve"> pues no es suficiente, porque no lleva a ningún lado, no se puede condicionar</w:t>
      </w:r>
      <w:r>
        <w:t>,</w:t>
      </w:r>
      <w:r w:rsidRPr="00813552">
        <w:t xml:space="preserve"> ni tomar parte</w:t>
      </w:r>
      <w:r>
        <w:t xml:space="preserve">, </w:t>
      </w:r>
      <w:r w:rsidRPr="00813552">
        <w:t>n</w:t>
      </w:r>
      <w:r>
        <w:t>i</w:t>
      </w:r>
      <w:r w:rsidRPr="00813552">
        <w:t xml:space="preserve"> incidir en decisiones que son clave para nuestros viticultores y </w:t>
      </w:r>
      <w:r>
        <w:t>bo</w:t>
      </w:r>
      <w:r w:rsidRPr="00813552">
        <w:t>de</w:t>
      </w:r>
      <w:r>
        <w:t xml:space="preserve">gueros </w:t>
      </w:r>
      <w:r w:rsidRPr="00813552">
        <w:t>alaveses.</w:t>
      </w:r>
    </w:p>
    <w:p w:rsidR="001012A9" w:rsidRDefault="001012A9" w:rsidP="0098304C">
      <w:pPr>
        <w:pStyle w:val="Texto"/>
      </w:pPr>
    </w:p>
    <w:p w:rsidR="001012A9" w:rsidRDefault="001012A9" w:rsidP="0098304C">
      <w:pPr>
        <w:pStyle w:val="Texto"/>
      </w:pPr>
      <w:r>
        <w:t xml:space="preserve">Es esencial </w:t>
      </w:r>
      <w:r w:rsidRPr="00813552">
        <w:t>que la representación de las administraciones públicas se</w:t>
      </w:r>
      <w:r>
        <w:t>a</w:t>
      </w:r>
      <w:r w:rsidRPr="00813552">
        <w:t xml:space="preserve"> con</w:t>
      </w:r>
      <w:r>
        <w:t xml:space="preserve"> voz</w:t>
      </w:r>
      <w:r w:rsidRPr="00813552">
        <w:t xml:space="preserve"> y voto</w:t>
      </w:r>
      <w:r>
        <w:t>;</w:t>
      </w:r>
      <w:r w:rsidRPr="00813552">
        <w:t xml:space="preserve"> si no</w:t>
      </w:r>
      <w:r>
        <w:t>,</w:t>
      </w:r>
      <w:r w:rsidRPr="00813552">
        <w:t xml:space="preserve"> nos sirve absolutamente de nada. Así es como se logra esa presencia activa y determinante en la toma de decisiones del Consejo. La utilida</w:t>
      </w:r>
      <w:r>
        <w:t>d está en el voto. No votar es decir amén</w:t>
      </w:r>
      <w:r w:rsidRPr="00813552">
        <w:t xml:space="preserve"> a lo</w:t>
      </w:r>
      <w:r>
        <w:t xml:space="preserve"> que otros deciden por nuestros agricultores.</w:t>
      </w:r>
    </w:p>
    <w:p w:rsidR="001012A9" w:rsidRDefault="001012A9" w:rsidP="0098304C">
      <w:pPr>
        <w:pStyle w:val="Texto"/>
      </w:pPr>
    </w:p>
    <w:p w:rsidR="001012A9" w:rsidRDefault="001012A9" w:rsidP="0098304C">
      <w:pPr>
        <w:pStyle w:val="Texto"/>
      </w:pPr>
      <w:r>
        <w:t>El</w:t>
      </w:r>
      <w:r w:rsidRPr="00813552">
        <w:t xml:space="preserve"> Gobierno Vasco representa </w:t>
      </w:r>
      <w:r>
        <w:t xml:space="preserve">y </w:t>
      </w:r>
      <w:r w:rsidRPr="00813552">
        <w:t>defiende los derechos y los intereses de todos los viticultores</w:t>
      </w:r>
      <w:r>
        <w:t xml:space="preserve"> y</w:t>
      </w:r>
      <w:r w:rsidRPr="00813552">
        <w:t xml:space="preserve"> bodeg</w:t>
      </w:r>
      <w:r>
        <w:t>ueros de Rioja Alavesa</w:t>
      </w:r>
      <w:r w:rsidRPr="00813552">
        <w:t xml:space="preserve"> en los plenos del Consejo y allá donde sea necesario</w:t>
      </w:r>
      <w:r>
        <w:t>.</w:t>
      </w:r>
    </w:p>
    <w:p w:rsidR="00BE49FB" w:rsidRDefault="00BE49FB" w:rsidP="0098304C">
      <w:pPr>
        <w:pStyle w:val="Texto"/>
      </w:pPr>
    </w:p>
    <w:p w:rsidR="001012A9" w:rsidRDefault="001012A9" w:rsidP="0098304C">
      <w:pPr>
        <w:pStyle w:val="Texto"/>
      </w:pPr>
      <w:r>
        <w:t>Y</w:t>
      </w:r>
      <w:r w:rsidRPr="00813552">
        <w:t xml:space="preserve"> en contra de lo que se ha comentado aquí, el representante acude siempre que se debaten cuestiones que afectan a los intereses de los alaveses y alavesas. Pero</w:t>
      </w:r>
      <w:r>
        <w:t>,</w:t>
      </w:r>
      <w:r w:rsidRPr="00813552">
        <w:t xml:space="preserve"> eso sí, en ningún momento puede votar</w:t>
      </w:r>
      <w:r>
        <w:t>.</w:t>
      </w:r>
    </w:p>
    <w:p w:rsidR="001012A9" w:rsidRDefault="001012A9" w:rsidP="0098304C">
      <w:pPr>
        <w:pStyle w:val="Texto"/>
      </w:pPr>
    </w:p>
    <w:p w:rsidR="001012A9" w:rsidRDefault="001012A9" w:rsidP="00D05E3B">
      <w:pPr>
        <w:pStyle w:val="Texto"/>
      </w:pPr>
      <w:r>
        <w:t>E</w:t>
      </w:r>
      <w:r w:rsidRPr="00813552">
        <w:t>n lo que se re</w:t>
      </w:r>
      <w:r>
        <w:t xml:space="preserve">fiere a </w:t>
      </w:r>
      <w:r w:rsidRPr="00813552">
        <w:t>la representación de los agricultores en el Consejo del</w:t>
      </w:r>
      <w:r>
        <w:t>… la del sector alavés p</w:t>
      </w:r>
      <w:r w:rsidRPr="00813552">
        <w:t xml:space="preserve">ues </w:t>
      </w:r>
      <w:r>
        <w:t xml:space="preserve">es irrisoria, </w:t>
      </w:r>
      <w:r w:rsidRPr="00813552">
        <w:t xml:space="preserve">es tan solo </w:t>
      </w:r>
      <w:r>
        <w:t>d</w:t>
      </w:r>
      <w:r w:rsidRPr="00813552">
        <w:t>el 20</w:t>
      </w:r>
      <w:r>
        <w:t> %. N</w:t>
      </w:r>
      <w:r w:rsidRPr="00813552">
        <w:t>i las pequeñas bodegas ni las</w:t>
      </w:r>
      <w:r>
        <w:t xml:space="preserve"> medianas se ven defendidas ahí</w:t>
      </w:r>
      <w:r w:rsidRPr="00813552">
        <w:t xml:space="preserve"> con sus intereses. Y eso lo dicen los datos, pero también la mayoría de los viticultores de Rioja Alavesa cua</w:t>
      </w:r>
      <w:r>
        <w:t>ndo son preguntados por ello.</w:t>
      </w:r>
    </w:p>
    <w:p w:rsidR="001012A9" w:rsidRDefault="001012A9" w:rsidP="00D05E3B">
      <w:pPr>
        <w:pStyle w:val="Texto"/>
      </w:pPr>
    </w:p>
    <w:p w:rsidR="001012A9" w:rsidRDefault="001012A9" w:rsidP="00D05E3B">
      <w:pPr>
        <w:pStyle w:val="Texto"/>
      </w:pPr>
      <w:r w:rsidRPr="00813552">
        <w:t>40 bodegas se hacen con el 83</w:t>
      </w:r>
      <w:r>
        <w:t> </w:t>
      </w:r>
      <w:r w:rsidRPr="00813552">
        <w:t>% de la comercialización de Rioja, lo que implica que quedan más de 550 bodegas que tienen que competir por ese 20</w:t>
      </w:r>
      <w:r>
        <w:t> </w:t>
      </w:r>
      <w:r w:rsidRPr="00813552">
        <w:t>% restante. Esa es la realidad económica de la Denominación de Origen defendida por</w:t>
      </w:r>
      <w:r>
        <w:t xml:space="preserve"> el Consejo R</w:t>
      </w:r>
      <w:r w:rsidRPr="00813552">
        <w:t>egulador.</w:t>
      </w:r>
      <w:r>
        <w:t xml:space="preserve"> ¿Qué</w:t>
      </w:r>
      <w:r w:rsidRPr="00813552">
        <w:t xml:space="preserve"> lugar tiene</w:t>
      </w:r>
      <w:r>
        <w:t>n ahí los pequeños elaboradores?</w:t>
      </w:r>
      <w:r w:rsidRPr="00813552">
        <w:t xml:space="preserve"> Con esas cifras tan dese</w:t>
      </w:r>
      <w:r>
        <w:t xml:space="preserve">quilibradas </w:t>
      </w:r>
      <w:r w:rsidRPr="00813552">
        <w:t>los viticultores alaveses en minoría en el Consejo se la juegan con</w:t>
      </w:r>
      <w:r>
        <w:t xml:space="preserve"> las decisiones que otros toman p</w:t>
      </w:r>
      <w:r w:rsidRPr="00813552">
        <w:t>or ello</w:t>
      </w:r>
      <w:r>
        <w:t>s</w:t>
      </w:r>
      <w:r w:rsidRPr="00813552">
        <w:t xml:space="preserve"> y que afectan a sus viñedos, a su forma de trabajar, a su forma de elabor</w:t>
      </w:r>
      <w:r>
        <w:t>ar, a su forma de comercializar. N</w:t>
      </w:r>
      <w:r w:rsidRPr="00813552">
        <w:t>o es justo que no se les tenga en cuenta como se merecen. Hay que tenerles en cuenta</w:t>
      </w:r>
      <w:r>
        <w:t xml:space="preserve"> a</w:t>
      </w:r>
      <w:r w:rsidRPr="00813552">
        <w:t xml:space="preserve"> los pequeños elaboradores</w:t>
      </w:r>
      <w:r>
        <w:t>,</w:t>
      </w:r>
      <w:r w:rsidRPr="00813552">
        <w:t xml:space="preserve"> que son ejemplo</w:t>
      </w:r>
      <w:r>
        <w:t xml:space="preserve"> de pueblo, de tierra, de …</w:t>
      </w:r>
    </w:p>
    <w:p w:rsidR="001012A9" w:rsidRDefault="001012A9" w:rsidP="00183847">
      <w:pPr>
        <w:pStyle w:val="Texto"/>
      </w:pPr>
    </w:p>
    <w:p w:rsidR="001012A9" w:rsidRPr="00A00CA0" w:rsidRDefault="001012A9" w:rsidP="00183847">
      <w:pPr>
        <w:pStyle w:val="Texto"/>
      </w:pPr>
      <w:r>
        <w:t>(49. zintaren amaiera)</w:t>
      </w:r>
    </w:p>
    <w:p w:rsidR="001012A9" w:rsidRPr="00101364" w:rsidRDefault="001012A9" w:rsidP="00430ABA">
      <w:pPr>
        <w:pStyle w:val="Texto"/>
        <w:rPr>
          <w:lang w:val="eu-ES"/>
        </w:rPr>
      </w:pPr>
      <w:r w:rsidRPr="00101364">
        <w:rPr>
          <w:lang w:val="eu-ES"/>
        </w:rPr>
        <w:t>(50. zintaren hasiera)</w:t>
      </w:r>
    </w:p>
    <w:p w:rsidR="001012A9" w:rsidRPr="00101364" w:rsidRDefault="001012A9" w:rsidP="00430ABA">
      <w:pPr>
        <w:pStyle w:val="Texto"/>
        <w:rPr>
          <w:lang w:val="eu-ES"/>
        </w:rPr>
      </w:pPr>
    </w:p>
    <w:p w:rsidR="001012A9" w:rsidRDefault="001012A9" w:rsidP="00430ABA">
      <w:pPr>
        <w:pStyle w:val="Texto"/>
        <w:rPr>
          <w:lang w:val="es-ES"/>
        </w:rPr>
      </w:pPr>
      <w:r w:rsidRPr="00101364">
        <w:rPr>
          <w:lang w:val="es-ES"/>
        </w:rPr>
        <w:t xml:space="preserve">… </w:t>
      </w:r>
      <w:r>
        <w:rPr>
          <w:lang w:val="es-ES"/>
        </w:rPr>
        <w:t>f</w:t>
      </w:r>
      <w:r w:rsidRPr="00101364">
        <w:rPr>
          <w:lang w:val="es-ES"/>
        </w:rPr>
        <w:t xml:space="preserve">orma </w:t>
      </w:r>
      <w:r>
        <w:rPr>
          <w:lang w:val="es-ES"/>
        </w:rPr>
        <w:t xml:space="preserve">de elaborar, </w:t>
      </w:r>
      <w:r w:rsidRPr="00101364">
        <w:rPr>
          <w:lang w:val="es-ES"/>
        </w:rPr>
        <w:t>a su forma de comercializar</w:t>
      </w:r>
      <w:r>
        <w:rPr>
          <w:lang w:val="es-ES"/>
        </w:rPr>
        <w:t>. N</w:t>
      </w:r>
      <w:r w:rsidRPr="00101364">
        <w:rPr>
          <w:lang w:val="es-ES"/>
        </w:rPr>
        <w:t>o es justo que no se les t</w:t>
      </w:r>
      <w:r>
        <w:rPr>
          <w:lang w:val="es-ES"/>
        </w:rPr>
        <w:t>enga en cuenta como se merecen. H</w:t>
      </w:r>
      <w:r w:rsidRPr="00101364">
        <w:rPr>
          <w:lang w:val="es-ES"/>
        </w:rPr>
        <w:t>ay qu</w:t>
      </w:r>
      <w:r>
        <w:rPr>
          <w:lang w:val="es-ES"/>
        </w:rPr>
        <w:t xml:space="preserve">e tenerles en cuenta a </w:t>
      </w:r>
      <w:r w:rsidRPr="00101364">
        <w:rPr>
          <w:lang w:val="es-ES"/>
        </w:rPr>
        <w:t>los pequeños elaboradores que son ejemplo de pueblo, de tierra, de tradición, de arraigo. Las pequeñas bodegas ha</w:t>
      </w:r>
      <w:r>
        <w:rPr>
          <w:lang w:val="es-ES"/>
        </w:rPr>
        <w:t>cen que los pueblos sigan vivos: si a</w:t>
      </w:r>
      <w:r w:rsidRPr="00101364">
        <w:rPr>
          <w:lang w:val="es-ES"/>
        </w:rPr>
        <w:t>bandonan, se mueren. Hay que buscar ese equilibrio entre las</w:t>
      </w:r>
      <w:r>
        <w:rPr>
          <w:lang w:val="es-ES"/>
        </w:rPr>
        <w:t xml:space="preserve"> grandes bodegas y las pequeñas. Y s</w:t>
      </w:r>
      <w:r w:rsidRPr="00101364">
        <w:rPr>
          <w:lang w:val="es-ES"/>
        </w:rPr>
        <w:t>e trata de convivir</w:t>
      </w:r>
      <w:r>
        <w:rPr>
          <w:lang w:val="es-ES"/>
        </w:rPr>
        <w:t>.</w:t>
      </w:r>
    </w:p>
    <w:p w:rsidR="001012A9" w:rsidRDefault="001012A9" w:rsidP="00430ABA">
      <w:pPr>
        <w:pStyle w:val="Texto"/>
        <w:rPr>
          <w:lang w:val="es-ES"/>
        </w:rPr>
      </w:pPr>
    </w:p>
    <w:p w:rsidR="001012A9" w:rsidRDefault="001012A9" w:rsidP="00101364">
      <w:pPr>
        <w:pStyle w:val="Texto"/>
        <w:rPr>
          <w:lang w:val="es-ES"/>
        </w:rPr>
      </w:pPr>
      <w:r w:rsidRPr="00101364">
        <w:rPr>
          <w:lang w:val="es-ES"/>
        </w:rPr>
        <w:t>Rioja Alavesa es singular, es diferente</w:t>
      </w:r>
      <w:r>
        <w:rPr>
          <w:lang w:val="es-ES"/>
        </w:rPr>
        <w:t>: por sus características de suelo, p</w:t>
      </w:r>
      <w:r w:rsidRPr="00101364">
        <w:rPr>
          <w:lang w:val="es-ES"/>
        </w:rPr>
        <w:t>o</w:t>
      </w:r>
      <w:r>
        <w:rPr>
          <w:lang w:val="es-ES"/>
        </w:rPr>
        <w:t>r sus viñedos,</w:t>
      </w:r>
      <w:r w:rsidRPr="00101364">
        <w:rPr>
          <w:lang w:val="es-ES"/>
        </w:rPr>
        <w:t xml:space="preserve"> por su clima, por sus</w:t>
      </w:r>
      <w:r>
        <w:rPr>
          <w:lang w:val="es-ES"/>
        </w:rPr>
        <w:t xml:space="preserve"> cosechero</w:t>
      </w:r>
      <w:r w:rsidRPr="00101364">
        <w:rPr>
          <w:lang w:val="es-ES"/>
        </w:rPr>
        <w:t xml:space="preserve">s, por </w:t>
      </w:r>
      <w:r>
        <w:rPr>
          <w:lang w:val="es-ES"/>
        </w:rPr>
        <w:t>s</w:t>
      </w:r>
      <w:r w:rsidRPr="00101364">
        <w:rPr>
          <w:lang w:val="es-ES"/>
        </w:rPr>
        <w:t>u modelo de bodega familiar por su forma de elaborar</w:t>
      </w:r>
      <w:r>
        <w:rPr>
          <w:lang w:val="es-ES"/>
        </w:rPr>
        <w:t xml:space="preserve">…, por muchísimos matices </w:t>
      </w:r>
      <w:r w:rsidRPr="00101364">
        <w:rPr>
          <w:lang w:val="es-ES"/>
        </w:rPr>
        <w:t xml:space="preserve">está claramente diferenciada del resto de las zonas o subzonas de la denominación. En Rioja Alavesa predominan los pequeños terrenos frente a las grandes extensiones del resto de Rioja. Y eso, además de condicionar su manera de trabajar, supone unos costes de producción mucho más elaborados que </w:t>
      </w:r>
      <w:r>
        <w:rPr>
          <w:lang w:val="es-ES"/>
        </w:rPr>
        <w:t>en el resto de Rioja. Y no se puede ni</w:t>
      </w:r>
      <w:r w:rsidRPr="00101364">
        <w:rPr>
          <w:lang w:val="es-ES"/>
        </w:rPr>
        <w:t xml:space="preserve"> confundir ni mezclar con ese todo que de</w:t>
      </w:r>
      <w:r>
        <w:rPr>
          <w:lang w:val="es-ES"/>
        </w:rPr>
        <w:t>fiende y representa el Consejo Regulador. No se le puede dar la espalda a esa realidad, tratándola como a otra más. E</w:t>
      </w:r>
      <w:r w:rsidRPr="00101364">
        <w:rPr>
          <w:lang w:val="es-ES"/>
        </w:rPr>
        <w:t>n Rioja Alavesa conviven mucha</w:t>
      </w:r>
      <w:r>
        <w:rPr>
          <w:lang w:val="es-ES"/>
        </w:rPr>
        <w:t>s</w:t>
      </w:r>
      <w:r w:rsidRPr="00101364">
        <w:rPr>
          <w:lang w:val="es-ES"/>
        </w:rPr>
        <w:t xml:space="preserve"> realidades diferentes</w:t>
      </w:r>
      <w:r>
        <w:rPr>
          <w:lang w:val="es-ES"/>
        </w:rPr>
        <w:t xml:space="preserve"> y</w:t>
      </w:r>
      <w:r w:rsidRPr="00101364">
        <w:rPr>
          <w:lang w:val="es-ES"/>
        </w:rPr>
        <w:t xml:space="preserve"> cada una deb</w:t>
      </w:r>
      <w:r>
        <w:rPr>
          <w:lang w:val="es-ES"/>
        </w:rPr>
        <w:t>ería ser respetada. Si se sintiesen i</w:t>
      </w:r>
      <w:r w:rsidRPr="00101364">
        <w:rPr>
          <w:lang w:val="es-ES"/>
        </w:rPr>
        <w:t>ntegradas, nadie que</w:t>
      </w:r>
      <w:r>
        <w:rPr>
          <w:lang w:val="es-ES"/>
        </w:rPr>
        <w:t>r</w:t>
      </w:r>
      <w:r w:rsidRPr="00101364">
        <w:rPr>
          <w:lang w:val="es-ES"/>
        </w:rPr>
        <w:t>ría buscar otras alternativas.</w:t>
      </w:r>
    </w:p>
    <w:p w:rsidR="001012A9" w:rsidRDefault="001012A9" w:rsidP="00101364">
      <w:pPr>
        <w:pStyle w:val="Texto"/>
        <w:rPr>
          <w:lang w:val="es-ES"/>
        </w:rPr>
      </w:pPr>
    </w:p>
    <w:p w:rsidR="001012A9" w:rsidRPr="00101364" w:rsidRDefault="001012A9" w:rsidP="00101364">
      <w:pPr>
        <w:pStyle w:val="Texto"/>
        <w:rPr>
          <w:lang w:val="es-ES"/>
        </w:rPr>
      </w:pPr>
      <w:r w:rsidRPr="00101364">
        <w:rPr>
          <w:lang w:val="es-ES"/>
        </w:rPr>
        <w:t>El Consejo tiene que abandonar su estrategia recentralizadora</w:t>
      </w:r>
      <w:r>
        <w:rPr>
          <w:lang w:val="es-ES"/>
        </w:rPr>
        <w:t>, u</w:t>
      </w:r>
      <w:r w:rsidRPr="00101364">
        <w:rPr>
          <w:lang w:val="es-ES"/>
        </w:rPr>
        <w:t>nificadora, porque las formas de producir y</w:t>
      </w:r>
      <w:r>
        <w:rPr>
          <w:lang w:val="es-ES"/>
        </w:rPr>
        <w:t xml:space="preserve"> e</w:t>
      </w:r>
      <w:r w:rsidRPr="00101364">
        <w:rPr>
          <w:lang w:val="es-ES"/>
        </w:rPr>
        <w:t>labora</w:t>
      </w:r>
      <w:r>
        <w:rPr>
          <w:lang w:val="es-ES"/>
        </w:rPr>
        <w:t>r los vinos son diferentes: n</w:t>
      </w:r>
      <w:r w:rsidRPr="00101364">
        <w:rPr>
          <w:lang w:val="es-ES"/>
        </w:rPr>
        <w:t>o puede dar la misma respuesta a una bodega familiar que hace una crianza de 5.00</w:t>
      </w:r>
      <w:r>
        <w:rPr>
          <w:lang w:val="es-ES"/>
        </w:rPr>
        <w:t>0 botellas con su propia uva o a otra que hace 50</w:t>
      </w:r>
      <w:r w:rsidRPr="00101364">
        <w:rPr>
          <w:lang w:val="es-ES"/>
        </w:rPr>
        <w:t xml:space="preserve">.000, por ejemplo, con </w:t>
      </w:r>
      <w:r>
        <w:rPr>
          <w:lang w:val="es-ES"/>
        </w:rPr>
        <w:t>uva</w:t>
      </w:r>
      <w:r w:rsidRPr="00101364">
        <w:rPr>
          <w:lang w:val="es-ES"/>
        </w:rPr>
        <w:t xml:space="preserve"> de toda la zona de Rioja. Esa homogenización está causando importantes problemas a los viticultores alaveses, ya que las grandes bodegas so</w:t>
      </w:r>
      <w:r>
        <w:rPr>
          <w:lang w:val="es-ES"/>
        </w:rPr>
        <w:t>n las que controlan el Consejo y</w:t>
      </w:r>
      <w:r w:rsidRPr="00101364">
        <w:rPr>
          <w:lang w:val="es-ES"/>
        </w:rPr>
        <w:t xml:space="preserve"> son las que manejan gr</w:t>
      </w:r>
      <w:r>
        <w:rPr>
          <w:lang w:val="es-ES"/>
        </w:rPr>
        <w:t xml:space="preserve">andes volúmenes de producción. Y </w:t>
      </w:r>
      <w:r w:rsidRPr="00101364">
        <w:rPr>
          <w:lang w:val="es-ES"/>
        </w:rPr>
        <w:t>su modelo de negocio es in</w:t>
      </w:r>
      <w:r>
        <w:rPr>
          <w:lang w:val="es-ES"/>
        </w:rPr>
        <w:t>compatible con el modelo alavés, que prima la calidad frente a la cantidad. S</w:t>
      </w:r>
      <w:r w:rsidRPr="00101364">
        <w:rPr>
          <w:lang w:val="es-ES"/>
        </w:rPr>
        <w:t>i se sigue vendiendo por precio</w:t>
      </w:r>
      <w:r>
        <w:rPr>
          <w:lang w:val="es-ES"/>
        </w:rPr>
        <w:t>,</w:t>
      </w:r>
      <w:r w:rsidRPr="00101364">
        <w:rPr>
          <w:lang w:val="es-ES"/>
        </w:rPr>
        <w:t xml:space="preserve"> y no po</w:t>
      </w:r>
      <w:r>
        <w:rPr>
          <w:lang w:val="es-ES"/>
        </w:rPr>
        <w:t xml:space="preserve">r calidad, </w:t>
      </w:r>
      <w:r w:rsidRPr="00101364">
        <w:rPr>
          <w:lang w:val="es-ES"/>
        </w:rPr>
        <w:t>Rioja Alavesa no se podrá sostener.</w:t>
      </w:r>
    </w:p>
    <w:p w:rsidR="001012A9" w:rsidRDefault="001012A9" w:rsidP="00430ABA">
      <w:pPr>
        <w:pStyle w:val="Texto"/>
        <w:rPr>
          <w:lang w:val="eu-ES"/>
        </w:rPr>
      </w:pPr>
    </w:p>
    <w:p w:rsidR="001012A9" w:rsidRDefault="001012A9" w:rsidP="00430ABA">
      <w:pPr>
        <w:pStyle w:val="Texto"/>
        <w:rPr>
          <w:lang w:val="eu-ES"/>
        </w:rPr>
      </w:pPr>
      <w:r w:rsidRPr="00101364">
        <w:rPr>
          <w:lang w:val="eu-ES"/>
        </w:rPr>
        <w:t>Batzuk nahiko tematu daude</w:t>
      </w:r>
      <w:r>
        <w:rPr>
          <w:lang w:val="eu-ES"/>
        </w:rPr>
        <w:t>,</w:t>
      </w:r>
      <w:r w:rsidRPr="00101364">
        <w:rPr>
          <w:lang w:val="eu-ES"/>
        </w:rPr>
        <w:t xml:space="preserve"> Arabako Errioxako kalitate eredua jasangarria izan dadin. Upategi handiek prez</w:t>
      </w:r>
      <w:r>
        <w:rPr>
          <w:lang w:val="eu-ES"/>
        </w:rPr>
        <w:t xml:space="preserve">ioak beherantz ezartzen dituzte, </w:t>
      </w:r>
      <w:r w:rsidRPr="00101364">
        <w:rPr>
          <w:lang w:val="eu-ES"/>
        </w:rPr>
        <w:t>eta ardoen eta mahatsaren merkatua baldintzatzen du</w:t>
      </w:r>
      <w:r>
        <w:rPr>
          <w:lang w:val="eu-ES"/>
        </w:rPr>
        <w:t>te. A</w:t>
      </w:r>
      <w:r w:rsidRPr="00101364">
        <w:rPr>
          <w:lang w:val="eu-ES"/>
        </w:rPr>
        <w:t>rdo salmentan salmentaren prezioa konpentsatzen ez denez, belaunaldiz belaunaldi transmititu diren upategi txiki asko</w:t>
      </w:r>
      <w:r>
        <w:rPr>
          <w:lang w:val="eu-ES"/>
        </w:rPr>
        <w:t>k m</w:t>
      </w:r>
      <w:r w:rsidRPr="00101364">
        <w:rPr>
          <w:lang w:val="eu-ES"/>
        </w:rPr>
        <w:t>ahatsa egiteari eta saltzeari utzi behar izan diote. Kon</w:t>
      </w:r>
      <w:r>
        <w:rPr>
          <w:lang w:val="eu-ES"/>
        </w:rPr>
        <w:t>tseiluak lortu nahi duen eredua</w:t>
      </w:r>
      <w:r w:rsidRPr="00101364">
        <w:rPr>
          <w:lang w:val="eu-ES"/>
        </w:rPr>
        <w:t xml:space="preserve"> kantitatean oinarritzen dela eraku</w:t>
      </w:r>
      <w:r>
        <w:rPr>
          <w:lang w:val="eu-ES"/>
        </w:rPr>
        <w:t>sten duen beste adibide bat da mahats</w:t>
      </w:r>
      <w:r w:rsidRPr="00101364">
        <w:rPr>
          <w:lang w:val="eu-ES"/>
        </w:rPr>
        <w:t xml:space="preserve"> </w:t>
      </w:r>
      <w:r>
        <w:rPr>
          <w:lang w:val="eu-ES"/>
        </w:rPr>
        <w:t>(…)</w:t>
      </w:r>
      <w:r w:rsidRPr="00101364">
        <w:rPr>
          <w:lang w:val="eu-ES"/>
        </w:rPr>
        <w:t xml:space="preserve"> %</w:t>
      </w:r>
      <w:r>
        <w:rPr>
          <w:lang w:val="eu-ES"/>
        </w:rPr>
        <w:t xml:space="preserve"> 9an </w:t>
      </w:r>
      <w:r w:rsidRPr="00101364">
        <w:rPr>
          <w:lang w:val="eu-ES"/>
        </w:rPr>
        <w:t>modu orokortuan handitu dela azken mahats</w:t>
      </w:r>
      <w:r>
        <w:rPr>
          <w:lang w:val="eu-ES"/>
        </w:rPr>
        <w:t xml:space="preserve"> bilketa kanpainarako, e</w:t>
      </w:r>
      <w:r w:rsidRPr="00101364">
        <w:rPr>
          <w:lang w:val="eu-ES"/>
        </w:rPr>
        <w:t>ta</w:t>
      </w:r>
      <w:r>
        <w:rPr>
          <w:lang w:val="eu-ES"/>
        </w:rPr>
        <w:t>,</w:t>
      </w:r>
      <w:r w:rsidRPr="00101364">
        <w:rPr>
          <w:lang w:val="eu-ES"/>
        </w:rPr>
        <w:t xml:space="preserve"> berriz ere</w:t>
      </w:r>
      <w:r>
        <w:rPr>
          <w:lang w:val="eu-ES"/>
        </w:rPr>
        <w:t>,</w:t>
      </w:r>
      <w:r w:rsidRPr="00101364">
        <w:rPr>
          <w:lang w:val="eu-ES"/>
        </w:rPr>
        <w:t xml:space="preserve"> talka egiten duela kalitatea bilatzen duen Arabako Errioxako ekoizpen ereduarekin. Ezin da pentsatu upategi handiek dakarten onura ekonomikoan bakarrik. Jatorr</w:t>
      </w:r>
      <w:r>
        <w:rPr>
          <w:lang w:val="eu-ES"/>
        </w:rPr>
        <w:t xml:space="preserve">iari heldu beharko zaio berriro, </w:t>
      </w:r>
      <w:r w:rsidRPr="00101364">
        <w:rPr>
          <w:lang w:val="eu-ES"/>
        </w:rPr>
        <w:t>izendapena kali</w:t>
      </w:r>
      <w:r>
        <w:rPr>
          <w:lang w:val="eu-ES"/>
        </w:rPr>
        <w:t>tatea defendatzeko sortu zelako, e</w:t>
      </w:r>
      <w:r w:rsidRPr="00101364">
        <w:rPr>
          <w:lang w:val="eu-ES"/>
        </w:rPr>
        <w:t>ta guzti</w:t>
      </w:r>
      <w:r>
        <w:rPr>
          <w:lang w:val="eu-ES"/>
        </w:rPr>
        <w:t>en ahaleginari esker lortu zen j</w:t>
      </w:r>
      <w:r w:rsidRPr="00101364">
        <w:rPr>
          <w:lang w:val="eu-ES"/>
        </w:rPr>
        <w:t>atorri</w:t>
      </w:r>
      <w:r>
        <w:rPr>
          <w:lang w:val="eu-ES"/>
        </w:rPr>
        <w:t xml:space="preserve"> d</w:t>
      </w:r>
      <w:r w:rsidRPr="00101364">
        <w:rPr>
          <w:lang w:val="eu-ES"/>
        </w:rPr>
        <w:t xml:space="preserve">eitura </w:t>
      </w:r>
      <w:r>
        <w:rPr>
          <w:lang w:val="eu-ES"/>
        </w:rPr>
        <w:t>k</w:t>
      </w:r>
      <w:r w:rsidRPr="00101364">
        <w:rPr>
          <w:lang w:val="eu-ES"/>
        </w:rPr>
        <w:t>alifikatua izat</w:t>
      </w:r>
      <w:r>
        <w:rPr>
          <w:lang w:val="eu-ES"/>
        </w:rPr>
        <w:t>ea. Ez dezagun hori orain galdu.</w:t>
      </w:r>
    </w:p>
    <w:p w:rsidR="001012A9" w:rsidRDefault="001012A9" w:rsidP="00430ABA">
      <w:pPr>
        <w:pStyle w:val="Texto"/>
        <w:rPr>
          <w:lang w:val="eu-ES"/>
        </w:rPr>
      </w:pPr>
    </w:p>
    <w:p w:rsidR="001012A9" w:rsidRDefault="001012A9" w:rsidP="00430ABA">
      <w:pPr>
        <w:pStyle w:val="Texto"/>
        <w:rPr>
          <w:lang w:val="eu-ES"/>
        </w:rPr>
      </w:pPr>
      <w:r w:rsidRPr="00101364">
        <w:rPr>
          <w:lang w:val="eu-ES"/>
        </w:rPr>
        <w:t>Arabako mahasti</w:t>
      </w:r>
      <w:r>
        <w:rPr>
          <w:lang w:val="eu-ES"/>
        </w:rPr>
        <w:t>zain eta ardogi</w:t>
      </w:r>
      <w:r w:rsidRPr="00101364">
        <w:rPr>
          <w:lang w:val="eu-ES"/>
        </w:rPr>
        <w:t>le txikiek aurre</w:t>
      </w:r>
      <w:r>
        <w:rPr>
          <w:lang w:val="eu-ES"/>
        </w:rPr>
        <w:t xml:space="preserve"> egin behar dieten beste oztopo</w:t>
      </w:r>
      <w:r w:rsidRPr="00101364">
        <w:rPr>
          <w:lang w:val="eu-ES"/>
        </w:rPr>
        <w:t>etako bat gehiegizk</w:t>
      </w:r>
      <w:r>
        <w:rPr>
          <w:lang w:val="eu-ES"/>
        </w:rPr>
        <w:t>o burokrazia eta papergintza da. E</w:t>
      </w:r>
      <w:r w:rsidRPr="00101364">
        <w:rPr>
          <w:lang w:val="eu-ES"/>
        </w:rPr>
        <w:t>ta horie</w:t>
      </w:r>
      <w:r>
        <w:rPr>
          <w:lang w:val="eu-ES"/>
        </w:rPr>
        <w:t>k uztartu egin behar dituzte landan</w:t>
      </w:r>
      <w:r w:rsidRPr="00101364">
        <w:rPr>
          <w:lang w:val="eu-ES"/>
        </w:rPr>
        <w:t>, upategia</w:t>
      </w:r>
      <w:r>
        <w:rPr>
          <w:lang w:val="eu-ES"/>
        </w:rPr>
        <w:t xml:space="preserve">n eta ardo banaketan egiten </w:t>
      </w:r>
      <w:r w:rsidRPr="00101364">
        <w:rPr>
          <w:lang w:val="eu-ES"/>
        </w:rPr>
        <w:t>duten</w:t>
      </w:r>
      <w:r>
        <w:rPr>
          <w:lang w:val="eu-ES"/>
        </w:rPr>
        <w:t xml:space="preserve"> eguneroko lanarekin. Batzuetan, </w:t>
      </w:r>
      <w:r w:rsidRPr="00101364">
        <w:rPr>
          <w:lang w:val="eu-ES"/>
        </w:rPr>
        <w:t>beren proiektuak erraztu eta lagundu beharrean</w:t>
      </w:r>
      <w:r>
        <w:rPr>
          <w:lang w:val="eu-ES"/>
        </w:rPr>
        <w:t>,</w:t>
      </w:r>
      <w:r w:rsidRPr="00101364">
        <w:rPr>
          <w:lang w:val="eu-ES"/>
        </w:rPr>
        <w:t xml:space="preserve"> dokumentuen inprimakien eta gainerakoen eskakizunek se</w:t>
      </w:r>
      <w:r>
        <w:rPr>
          <w:lang w:val="eu-ES"/>
        </w:rPr>
        <w:t>kulako oztopoa suposatzen dute.</w:t>
      </w:r>
    </w:p>
    <w:p w:rsidR="001012A9" w:rsidRDefault="001012A9" w:rsidP="00430ABA">
      <w:pPr>
        <w:pStyle w:val="Texto"/>
        <w:rPr>
          <w:lang w:val="eu-ES"/>
        </w:rPr>
      </w:pPr>
    </w:p>
    <w:p w:rsidR="001012A9" w:rsidRPr="00101364" w:rsidRDefault="001012A9" w:rsidP="00430ABA">
      <w:pPr>
        <w:pStyle w:val="Texto"/>
        <w:rPr>
          <w:lang w:val="es-ES"/>
        </w:rPr>
      </w:pPr>
      <w:r w:rsidRPr="00101364">
        <w:rPr>
          <w:lang w:val="es-ES"/>
        </w:rPr>
        <w:t>Hace poco</w:t>
      </w:r>
      <w:r>
        <w:rPr>
          <w:lang w:val="es-ES"/>
        </w:rPr>
        <w:t>,</w:t>
      </w:r>
      <w:r w:rsidRPr="00101364">
        <w:rPr>
          <w:lang w:val="es-ES"/>
        </w:rPr>
        <w:t xml:space="preserve"> debatíamos en este Parlamento el despropósit</w:t>
      </w:r>
      <w:r>
        <w:rPr>
          <w:lang w:val="es-ES"/>
        </w:rPr>
        <w:t>o que el Consejo Regulador llevó</w:t>
      </w:r>
      <w:r w:rsidRPr="00101364">
        <w:rPr>
          <w:lang w:val="es-ES"/>
        </w:rPr>
        <w:t xml:space="preserve"> a cabo con el registro de la marca </w:t>
      </w:r>
      <w:r>
        <w:rPr>
          <w:lang w:val="es-ES"/>
        </w:rPr>
        <w:t>Rioja Alavesa. P</w:t>
      </w:r>
      <w:r w:rsidRPr="00101364">
        <w:rPr>
          <w:lang w:val="es-ES"/>
        </w:rPr>
        <w:t>arece que no</w:t>
      </w:r>
      <w:r>
        <w:rPr>
          <w:lang w:val="es-ES"/>
        </w:rPr>
        <w:t>s</w:t>
      </w:r>
      <w:r w:rsidRPr="00101364">
        <w:rPr>
          <w:lang w:val="es-ES"/>
        </w:rPr>
        <w:t xml:space="preserve"> tiene más que acostum</w:t>
      </w:r>
      <w:r>
        <w:rPr>
          <w:lang w:val="es-ES"/>
        </w:rPr>
        <w:t>brados y acostumbradas a sus extr</w:t>
      </w:r>
      <w:r w:rsidRPr="00101364">
        <w:rPr>
          <w:lang w:val="es-ES"/>
        </w:rPr>
        <w:t>alimitaciones de proteger, promover, comercializar y controlar la productividad y la calidad del vino. Lleva tiempo tratando de invadir competencias</w:t>
      </w:r>
      <w:r>
        <w:rPr>
          <w:lang w:val="es-ES"/>
        </w:rPr>
        <w:t xml:space="preserve"> como la turística, que es e</w:t>
      </w:r>
      <w:r w:rsidRPr="00101364">
        <w:rPr>
          <w:lang w:val="es-ES"/>
        </w:rPr>
        <w:t xml:space="preserve">xclusiva </w:t>
      </w:r>
      <w:r>
        <w:rPr>
          <w:lang w:val="es-ES"/>
        </w:rPr>
        <w:t>d</w:t>
      </w:r>
      <w:r w:rsidRPr="00101364">
        <w:rPr>
          <w:lang w:val="es-ES"/>
        </w:rPr>
        <w:t>el Gobierno Vasco</w:t>
      </w:r>
      <w:r>
        <w:rPr>
          <w:lang w:val="es-ES"/>
        </w:rPr>
        <w:t>. Y</w:t>
      </w:r>
      <w:r w:rsidRPr="00101364">
        <w:rPr>
          <w:lang w:val="es-ES"/>
        </w:rPr>
        <w:t xml:space="preserve"> el Consejo ha pue</w:t>
      </w:r>
      <w:r>
        <w:rPr>
          <w:lang w:val="es-ES"/>
        </w:rPr>
        <w:t>sto en marcha una estrategia eno</w:t>
      </w:r>
      <w:r w:rsidRPr="00101364">
        <w:rPr>
          <w:lang w:val="es-ES"/>
        </w:rPr>
        <w:t>turística</w:t>
      </w:r>
      <w:r>
        <w:rPr>
          <w:lang w:val="es-ES"/>
        </w:rPr>
        <w:t>,</w:t>
      </w:r>
      <w:r w:rsidRPr="00101364">
        <w:rPr>
          <w:lang w:val="es-ES"/>
        </w:rPr>
        <w:t xml:space="preserve"> que vuelve a </w:t>
      </w:r>
      <w:r>
        <w:rPr>
          <w:lang w:val="es-ES"/>
        </w:rPr>
        <w:t>homogeneizar la oferta turística, tratando a Rioja como un todo ig</w:t>
      </w:r>
      <w:r w:rsidRPr="00101364">
        <w:rPr>
          <w:lang w:val="es-ES"/>
        </w:rPr>
        <w:t>ual de visitable</w:t>
      </w:r>
      <w:r>
        <w:rPr>
          <w:lang w:val="es-ES"/>
        </w:rPr>
        <w:t>,</w:t>
      </w:r>
      <w:r w:rsidRPr="00101364">
        <w:rPr>
          <w:lang w:val="es-ES"/>
        </w:rPr>
        <w:t xml:space="preserve"> cuando son muchas las instituciones vascas que llevan años trabajando para potenciar el turismo </w:t>
      </w:r>
      <w:r>
        <w:rPr>
          <w:lang w:val="es-ES"/>
        </w:rPr>
        <w:t xml:space="preserve">en </w:t>
      </w:r>
      <w:r w:rsidRPr="00101364">
        <w:rPr>
          <w:lang w:val="es-ES"/>
        </w:rPr>
        <w:t xml:space="preserve">Rioja Alavesa y explicar la diferenciación que tanto </w:t>
      </w:r>
      <w:r>
        <w:rPr>
          <w:lang w:val="es-ES"/>
        </w:rPr>
        <w:t>caracteri</w:t>
      </w:r>
      <w:r w:rsidRPr="00101364">
        <w:rPr>
          <w:lang w:val="es-ES"/>
        </w:rPr>
        <w:t>za</w:t>
      </w:r>
      <w:r>
        <w:rPr>
          <w:lang w:val="es-ES"/>
        </w:rPr>
        <w:t xml:space="preserve"> a la</w:t>
      </w:r>
      <w:r w:rsidRPr="00101364">
        <w:rPr>
          <w:lang w:val="es-ES"/>
        </w:rPr>
        <w:t xml:space="preserve"> comarca.</w:t>
      </w:r>
    </w:p>
    <w:p w:rsidR="001012A9" w:rsidRPr="00101364" w:rsidRDefault="001012A9" w:rsidP="00430ABA">
      <w:pPr>
        <w:pStyle w:val="Texto"/>
        <w:rPr>
          <w:lang w:val="eu-ES"/>
        </w:rPr>
      </w:pPr>
    </w:p>
    <w:p w:rsidR="001012A9" w:rsidRPr="00F11144" w:rsidRDefault="001012A9" w:rsidP="00F11144">
      <w:pPr>
        <w:pStyle w:val="Texto"/>
        <w:rPr>
          <w:lang w:val="eu-ES"/>
        </w:rPr>
      </w:pPr>
      <w:r w:rsidRPr="00101364">
        <w:rPr>
          <w:lang w:val="eu-ES"/>
        </w:rPr>
        <w:t>Azken</w:t>
      </w:r>
      <w:r>
        <w:rPr>
          <w:lang w:val="eu-ES"/>
        </w:rPr>
        <w:t xml:space="preserve"> </w:t>
      </w:r>
      <w:r w:rsidRPr="00101364">
        <w:rPr>
          <w:lang w:val="eu-ES"/>
        </w:rPr>
        <w:t>aldian</w:t>
      </w:r>
      <w:r>
        <w:rPr>
          <w:lang w:val="eu-ES"/>
        </w:rPr>
        <w:t>,</w:t>
      </w:r>
      <w:r w:rsidRPr="00101364">
        <w:rPr>
          <w:lang w:val="eu-ES"/>
        </w:rPr>
        <w:t xml:space="preserve"> asko dira Arabako Errioxako ardoa</w:t>
      </w:r>
      <w:r>
        <w:rPr>
          <w:lang w:val="eu-ES"/>
        </w:rPr>
        <w:t>ren</w:t>
      </w:r>
      <w:r w:rsidRPr="00101364">
        <w:rPr>
          <w:lang w:val="eu-ES"/>
        </w:rPr>
        <w:t xml:space="preserve"> merkatuari eragiten diote</w:t>
      </w:r>
      <w:r>
        <w:rPr>
          <w:lang w:val="eu-ES"/>
        </w:rPr>
        <w:t>n arriskuak. Batzuk aipatu dira:</w:t>
      </w:r>
      <w:r w:rsidRPr="00101364">
        <w:rPr>
          <w:lang w:val="eu-ES"/>
        </w:rPr>
        <w:t xml:space="preserve"> landaketaren l</w:t>
      </w:r>
      <w:r>
        <w:rPr>
          <w:lang w:val="eu-ES"/>
        </w:rPr>
        <w:t xml:space="preserve">iberalizazioa. Datozen urteetan, </w:t>
      </w:r>
      <w:r w:rsidRPr="00101364">
        <w:rPr>
          <w:lang w:val="eu-ES"/>
        </w:rPr>
        <w:t>landaketa esku</w:t>
      </w:r>
      <w:r>
        <w:rPr>
          <w:lang w:val="eu-ES"/>
        </w:rPr>
        <w:t>bideak emango dira. L</w:t>
      </w:r>
      <w:r w:rsidRPr="00101364">
        <w:rPr>
          <w:lang w:val="eu-ES"/>
        </w:rPr>
        <w:t>urraren liberalizazioarekin</w:t>
      </w:r>
      <w:r>
        <w:rPr>
          <w:lang w:val="eu-ES"/>
        </w:rPr>
        <w:t>,</w:t>
      </w:r>
      <w:r w:rsidRPr="00101364">
        <w:rPr>
          <w:lang w:val="eu-ES"/>
        </w:rPr>
        <w:t xml:space="preserve"> beste eremu batzuetan landatu ahal izango dute</w:t>
      </w:r>
      <w:r>
        <w:rPr>
          <w:lang w:val="eu-ES"/>
        </w:rPr>
        <w:t>,</w:t>
      </w:r>
      <w:r w:rsidRPr="00101364">
        <w:rPr>
          <w:lang w:val="eu-ES"/>
        </w:rPr>
        <w:t xml:space="preserve"> orain baimentzen ez den eta errentagarritasun ekonomiko handiagoa eta gure eskualdek</w:t>
      </w:r>
      <w:r>
        <w:rPr>
          <w:lang w:val="eu-ES"/>
        </w:rPr>
        <w:t>o baino handiago duten lurretan. E</w:t>
      </w:r>
      <w:r w:rsidRPr="00101364">
        <w:rPr>
          <w:lang w:val="eu-ES"/>
        </w:rPr>
        <w:t>ta kopuru handiagoan landatuko dute</w:t>
      </w:r>
      <w:r>
        <w:rPr>
          <w:lang w:val="eu-ES"/>
        </w:rPr>
        <w:t xml:space="preserve">, horregatik </w:t>
      </w:r>
      <w:r w:rsidRPr="00101364">
        <w:rPr>
          <w:lang w:val="eu-ES"/>
        </w:rPr>
        <w:t>handiagoak lortuko dituzte. Arabako Errioxako kalitatearen au</w:t>
      </w:r>
      <w:r>
        <w:rPr>
          <w:lang w:val="eu-ES"/>
        </w:rPr>
        <w:t>rkako beste eraso bat izango da: a</w:t>
      </w:r>
      <w:r w:rsidRPr="00101364">
        <w:rPr>
          <w:lang w:val="eu-ES"/>
        </w:rPr>
        <w:t>rdoari jarritako muga zergak merkatuari</w:t>
      </w:r>
      <w:r>
        <w:rPr>
          <w:lang w:val="eu-ES"/>
        </w:rPr>
        <w:t xml:space="preserve"> eragiten ari dira dagoeneko, Brexita</w:t>
      </w:r>
      <w:r w:rsidRPr="00101364">
        <w:rPr>
          <w:lang w:val="eu-ES"/>
        </w:rPr>
        <w:t xml:space="preserve"> bezala</w:t>
      </w:r>
      <w:r>
        <w:rPr>
          <w:lang w:val="eu-ES"/>
        </w:rPr>
        <w:t>. Eta mahatsaren eta ardoaren prezio</w:t>
      </w:r>
      <w:r w:rsidRPr="00101364">
        <w:rPr>
          <w:lang w:val="eu-ES"/>
        </w:rPr>
        <w:t xml:space="preserve"> duinak funtsezkoak di</w:t>
      </w:r>
      <w:r>
        <w:rPr>
          <w:lang w:val="eu-ES"/>
        </w:rPr>
        <w:t>ra nekazarien biziraupenerako. Aldaketa klimatikoa nabarmena da, jada, Arabar Errioxan.</w:t>
      </w:r>
      <w:r w:rsidRPr="00F11144">
        <w:rPr>
          <w:lang w:val="es-ES"/>
        </w:rPr>
        <w:t>En fin.</w:t>
      </w:r>
    </w:p>
    <w:p w:rsidR="001012A9" w:rsidRDefault="001012A9" w:rsidP="00430ABA">
      <w:pPr>
        <w:pStyle w:val="Texto"/>
        <w:rPr>
          <w:lang w:val="es-ES"/>
        </w:rPr>
      </w:pPr>
    </w:p>
    <w:p w:rsidR="001012A9" w:rsidRDefault="001012A9" w:rsidP="00430ABA">
      <w:pPr>
        <w:pStyle w:val="Texto"/>
        <w:rPr>
          <w:lang w:val="es-ES"/>
        </w:rPr>
      </w:pPr>
      <w:r>
        <w:rPr>
          <w:lang w:val="es-ES"/>
        </w:rPr>
        <w:t>E</w:t>
      </w:r>
      <w:r w:rsidRPr="00101364">
        <w:rPr>
          <w:lang w:val="es-ES"/>
        </w:rPr>
        <w:t xml:space="preserve">n definitiva, habrá que hacer </w:t>
      </w:r>
      <w:r>
        <w:rPr>
          <w:lang w:val="es-ES"/>
        </w:rPr>
        <w:t>frente a todas estas cuestiones. Y</w:t>
      </w:r>
      <w:r w:rsidRPr="00101364">
        <w:rPr>
          <w:lang w:val="es-ES"/>
        </w:rPr>
        <w:t xml:space="preserve"> habrá que hacerlo como hasta ahora</w:t>
      </w:r>
      <w:r>
        <w:rPr>
          <w:lang w:val="es-ES"/>
        </w:rPr>
        <w:t>:</w:t>
      </w:r>
      <w:r w:rsidRPr="00101364">
        <w:rPr>
          <w:lang w:val="es-ES"/>
        </w:rPr>
        <w:t xml:space="preserve"> manteniendo una forma de hacer</w:t>
      </w:r>
      <w:r>
        <w:rPr>
          <w:lang w:val="es-ES"/>
        </w:rPr>
        <w:t>, una identidad. P</w:t>
      </w:r>
      <w:r w:rsidRPr="00101364">
        <w:rPr>
          <w:lang w:val="es-ES"/>
        </w:rPr>
        <w:t>or todo ello</w:t>
      </w:r>
      <w:r>
        <w:rPr>
          <w:lang w:val="es-ES"/>
        </w:rPr>
        <w:t>, e</w:t>
      </w:r>
      <w:r w:rsidRPr="00101364">
        <w:rPr>
          <w:lang w:val="es-ES"/>
        </w:rPr>
        <w:t>s necesario un cambio de modelo en</w:t>
      </w:r>
      <w:r>
        <w:rPr>
          <w:lang w:val="es-ES"/>
        </w:rPr>
        <w:t xml:space="preserve"> la relación entre el Consejo. ¿P</w:t>
      </w:r>
      <w:r w:rsidRPr="00101364">
        <w:rPr>
          <w:lang w:val="es-ES"/>
        </w:rPr>
        <w:t>or</w:t>
      </w:r>
      <w:r>
        <w:rPr>
          <w:lang w:val="es-ES"/>
        </w:rPr>
        <w:t xml:space="preserve"> </w:t>
      </w:r>
      <w:r w:rsidRPr="00101364">
        <w:rPr>
          <w:lang w:val="es-ES"/>
        </w:rPr>
        <w:t>qu</w:t>
      </w:r>
      <w:r>
        <w:rPr>
          <w:lang w:val="es-ES"/>
        </w:rPr>
        <w:t xml:space="preserve">é </w:t>
      </w:r>
      <w:r w:rsidRPr="00101364">
        <w:rPr>
          <w:lang w:val="es-ES"/>
        </w:rPr>
        <w:t>la mayoría de los agricultores alaveses no se sienten representados</w:t>
      </w:r>
      <w:r>
        <w:rPr>
          <w:lang w:val="es-ES"/>
        </w:rPr>
        <w:t xml:space="preserve"> ni</w:t>
      </w:r>
      <w:r w:rsidRPr="00101364">
        <w:rPr>
          <w:lang w:val="es-ES"/>
        </w:rPr>
        <w:t xml:space="preserve"> identificados en un proyecto</w:t>
      </w:r>
      <w:r>
        <w:rPr>
          <w:lang w:val="es-ES"/>
        </w:rPr>
        <w:t xml:space="preserve"> que también les corresponde? Pu</w:t>
      </w:r>
      <w:r w:rsidRPr="00101364">
        <w:rPr>
          <w:lang w:val="es-ES"/>
        </w:rPr>
        <w:t>es habría que hacer una reflexión</w:t>
      </w:r>
      <w:r>
        <w:rPr>
          <w:lang w:val="es-ES"/>
        </w:rPr>
        <w:t>, ¿no? Y</w:t>
      </w:r>
      <w:r w:rsidRPr="00101364">
        <w:rPr>
          <w:lang w:val="es-ES"/>
        </w:rPr>
        <w:t xml:space="preserve"> hay que abordar esa cuestión, teniendo en cuenta</w:t>
      </w:r>
      <w:r>
        <w:rPr>
          <w:lang w:val="es-ES"/>
        </w:rPr>
        <w:t>,</w:t>
      </w:r>
      <w:r w:rsidRPr="00101364">
        <w:rPr>
          <w:lang w:val="es-ES"/>
        </w:rPr>
        <w:t xml:space="preserve"> únicamente</w:t>
      </w:r>
      <w:r>
        <w:rPr>
          <w:lang w:val="es-ES"/>
        </w:rPr>
        <w:t>,</w:t>
      </w:r>
      <w:r w:rsidRPr="00101364">
        <w:rPr>
          <w:lang w:val="es-ES"/>
        </w:rPr>
        <w:t xml:space="preserve"> las necesidades de sus protagonistas, que son los viticultores y los bodegueros de Rioja Alavesa. Ellos deben decidir su futuro</w:t>
      </w:r>
      <w:r>
        <w:rPr>
          <w:lang w:val="es-ES"/>
        </w:rPr>
        <w:t>. F</w:t>
      </w:r>
      <w:r w:rsidRPr="00101364">
        <w:rPr>
          <w:lang w:val="es-ES"/>
        </w:rPr>
        <w:t>uturo que lleva años de</w:t>
      </w:r>
      <w:r>
        <w:rPr>
          <w:lang w:val="es-ES"/>
        </w:rPr>
        <w:t>mandando, y que pasa por la diferenciación, u</w:t>
      </w:r>
      <w:r w:rsidRPr="00101364">
        <w:rPr>
          <w:lang w:val="es-ES"/>
        </w:rPr>
        <w:t>na diferenciación necesaria para seguir poniendo e</w:t>
      </w:r>
      <w:r>
        <w:rPr>
          <w:lang w:val="es-ES"/>
        </w:rPr>
        <w:t xml:space="preserve">n valor la calidad de los vinos, </w:t>
      </w:r>
      <w:r w:rsidRPr="00101364">
        <w:rPr>
          <w:lang w:val="es-ES"/>
        </w:rPr>
        <w:t>y que puedan tomar parte de las decisiones sobre las variedades, la producción, el etiquetado o la comercialización</w:t>
      </w:r>
      <w:r>
        <w:rPr>
          <w:lang w:val="es-ES"/>
        </w:rPr>
        <w:t>,</w:t>
      </w:r>
      <w:r w:rsidRPr="00101364">
        <w:rPr>
          <w:lang w:val="es-ES"/>
        </w:rPr>
        <w:t xml:space="preserve"> y cualquier medida que afect</w:t>
      </w:r>
      <w:r>
        <w:rPr>
          <w:lang w:val="es-ES"/>
        </w:rPr>
        <w:t>e</w:t>
      </w:r>
      <w:r w:rsidRPr="00101364">
        <w:rPr>
          <w:lang w:val="es-ES"/>
        </w:rPr>
        <w:t xml:space="preserve"> a </w:t>
      </w:r>
      <w:r>
        <w:rPr>
          <w:lang w:val="es-ES"/>
        </w:rPr>
        <w:t>su modelo de negocio.</w:t>
      </w:r>
    </w:p>
    <w:p w:rsidR="001012A9" w:rsidRDefault="001012A9" w:rsidP="00430ABA">
      <w:pPr>
        <w:pStyle w:val="Texto"/>
        <w:rPr>
          <w:lang w:val="es-ES"/>
        </w:rPr>
      </w:pPr>
    </w:p>
    <w:p w:rsidR="001012A9" w:rsidRDefault="001012A9" w:rsidP="00430ABA">
      <w:pPr>
        <w:pStyle w:val="Texto"/>
        <w:rPr>
          <w:lang w:val="es-ES"/>
        </w:rPr>
      </w:pPr>
      <w:r>
        <w:rPr>
          <w:lang w:val="es-ES"/>
        </w:rPr>
        <w:t>P</w:t>
      </w:r>
      <w:r w:rsidRPr="00101364">
        <w:rPr>
          <w:lang w:val="es-ES"/>
        </w:rPr>
        <w:t>or todo ello, nuestro grupo y los Socialistas Vascos</w:t>
      </w:r>
      <w:r>
        <w:rPr>
          <w:lang w:val="es-ES"/>
        </w:rPr>
        <w:t>, presentábamos una enmiend</w:t>
      </w:r>
      <w:r w:rsidRPr="00101364">
        <w:rPr>
          <w:lang w:val="es-ES"/>
        </w:rPr>
        <w:t>a</w:t>
      </w:r>
      <w:r>
        <w:rPr>
          <w:lang w:val="es-ES"/>
        </w:rPr>
        <w:t xml:space="preserve"> en </w:t>
      </w:r>
      <w:r w:rsidRPr="00101364">
        <w:rPr>
          <w:lang w:val="es-ES"/>
        </w:rPr>
        <w:t>la qu</w:t>
      </w:r>
      <w:r>
        <w:rPr>
          <w:lang w:val="es-ES"/>
        </w:rPr>
        <w:t xml:space="preserve">e </w:t>
      </w:r>
      <w:r w:rsidRPr="00101364">
        <w:rPr>
          <w:lang w:val="es-ES"/>
        </w:rPr>
        <w:t>i</w:t>
      </w:r>
      <w:r>
        <w:rPr>
          <w:lang w:val="es-ES"/>
        </w:rPr>
        <w:t>ns</w:t>
      </w:r>
      <w:r w:rsidRPr="00101364">
        <w:rPr>
          <w:lang w:val="es-ES"/>
        </w:rPr>
        <w:t>tábamos al Consejo y al Ministerio de Agricultura a que estudien la modificación de los estatutos</w:t>
      </w:r>
      <w:r>
        <w:rPr>
          <w:lang w:val="es-ES"/>
        </w:rPr>
        <w:t xml:space="preserve">, para que puedan acudir </w:t>
      </w:r>
      <w:r w:rsidRPr="00101364">
        <w:rPr>
          <w:lang w:val="es-ES"/>
        </w:rPr>
        <w:t>nuestros representantes al Consejo con vo</w:t>
      </w:r>
      <w:r>
        <w:rPr>
          <w:lang w:val="es-ES"/>
        </w:rPr>
        <w:t xml:space="preserve">z y voto y, además, también pueda hacerlo la Diputación Foral de Álava. Una propuesta mucho más </w:t>
      </w:r>
      <w:r w:rsidRPr="00101364">
        <w:rPr>
          <w:lang w:val="es-ES"/>
        </w:rPr>
        <w:t>ambiciosa que la original, porque consideramos importante la presencia de las dos instituciones</w:t>
      </w:r>
      <w:r>
        <w:rPr>
          <w:lang w:val="es-ES"/>
        </w:rPr>
        <w:t>,</w:t>
      </w:r>
      <w:r w:rsidRPr="00101364">
        <w:rPr>
          <w:lang w:val="es-ES"/>
        </w:rPr>
        <w:t xml:space="preserve"> más cuando se trata de un órgano en el que se toman decisiones fundamentales para el futuro de Rioja Alavesa y sus viticultores y bodegueros. Y es imprescindible estar con voz y voto.</w:t>
      </w:r>
    </w:p>
    <w:p w:rsidR="001012A9" w:rsidRDefault="001012A9" w:rsidP="00430ABA">
      <w:pPr>
        <w:pStyle w:val="Texto"/>
        <w:rPr>
          <w:lang w:val="es-ES"/>
        </w:rPr>
      </w:pPr>
    </w:p>
    <w:p w:rsidR="001012A9" w:rsidRDefault="001012A9" w:rsidP="00EA6033">
      <w:pPr>
        <w:pStyle w:val="Texto"/>
        <w:rPr>
          <w:lang w:val="es-ES"/>
        </w:rPr>
      </w:pPr>
      <w:r w:rsidRPr="00101364">
        <w:rPr>
          <w:lang w:val="es-ES"/>
        </w:rPr>
        <w:t>Decía la señora López de Ocariz que</w:t>
      </w:r>
      <w:r>
        <w:rPr>
          <w:lang w:val="es-ES"/>
        </w:rPr>
        <w:t xml:space="preserve"> antes no solicitábamos el voto y ahora sí. Evidentemente. E</w:t>
      </w:r>
      <w:r w:rsidRPr="00101364">
        <w:rPr>
          <w:lang w:val="es-ES"/>
        </w:rPr>
        <w:t>videntemente</w:t>
      </w:r>
      <w:r>
        <w:rPr>
          <w:lang w:val="es-ES"/>
        </w:rPr>
        <w:t>. C</w:t>
      </w:r>
      <w:r w:rsidRPr="00101364">
        <w:rPr>
          <w:lang w:val="es-ES"/>
        </w:rPr>
        <w:t xml:space="preserve">ada vez es más importante y necesario tener presencia en el </w:t>
      </w:r>
      <w:r>
        <w:rPr>
          <w:lang w:val="es-ES"/>
        </w:rPr>
        <w:t>C</w:t>
      </w:r>
      <w:r w:rsidRPr="00101364">
        <w:rPr>
          <w:lang w:val="es-ES"/>
        </w:rPr>
        <w:t xml:space="preserve">onsejo </w:t>
      </w:r>
      <w:r>
        <w:rPr>
          <w:lang w:val="es-ES"/>
        </w:rPr>
        <w:t>Regulador</w:t>
      </w:r>
      <w:r w:rsidRPr="00101364">
        <w:rPr>
          <w:lang w:val="es-ES"/>
        </w:rPr>
        <w:t xml:space="preserve"> porque cada vez es más abusivo</w:t>
      </w:r>
      <w:r>
        <w:rPr>
          <w:lang w:val="es-ES"/>
        </w:rPr>
        <w:t xml:space="preserve"> con los agricultores alaveses, y</w:t>
      </w:r>
      <w:r w:rsidRPr="00101364">
        <w:rPr>
          <w:lang w:val="es-ES"/>
        </w:rPr>
        <w:t xml:space="preserve"> hay que estar defendiendo los intereses y la diferenciación que no tienen en cuenta de Rioja Al</w:t>
      </w:r>
      <w:r>
        <w:rPr>
          <w:lang w:val="es-ES"/>
        </w:rPr>
        <w:t>avesa. Además, es necesaria es</w:t>
      </w:r>
      <w:r w:rsidRPr="00101364">
        <w:rPr>
          <w:lang w:val="es-ES"/>
        </w:rPr>
        <w:t>a presencia</w:t>
      </w:r>
      <w:r>
        <w:rPr>
          <w:lang w:val="es-ES"/>
        </w:rPr>
        <w:t xml:space="preserve"> porque las dos instituciones, el Estatuto y la Ley de Territorios Históricos confieren…</w:t>
      </w:r>
    </w:p>
    <w:p w:rsidR="001012A9" w:rsidRPr="00EA6033" w:rsidRDefault="001012A9" w:rsidP="00EA6033">
      <w:pPr>
        <w:pStyle w:val="Texto"/>
        <w:rPr>
          <w:lang w:val="es-ES"/>
        </w:rPr>
      </w:pPr>
    </w:p>
    <w:p w:rsidR="001012A9" w:rsidRPr="00101364" w:rsidRDefault="001012A9" w:rsidP="00430ABA">
      <w:pPr>
        <w:pStyle w:val="Texto"/>
        <w:rPr>
          <w:lang w:val="eu-ES"/>
        </w:rPr>
      </w:pPr>
      <w:r w:rsidRPr="00101364">
        <w:rPr>
          <w:lang w:val="eu-ES"/>
        </w:rPr>
        <w:t>(50. zintaren amaiera)</w:t>
      </w:r>
    </w:p>
    <w:p w:rsidR="001012A9" w:rsidRPr="00FA4152" w:rsidRDefault="001012A9" w:rsidP="001E1E61">
      <w:pPr>
        <w:pStyle w:val="Texto"/>
        <w:rPr>
          <w:lang w:val="eu-ES"/>
        </w:rPr>
      </w:pPr>
      <w:r w:rsidRPr="00FA4152">
        <w:rPr>
          <w:lang w:val="eu-ES"/>
        </w:rPr>
        <w:t>(51. zintaren hasiera)</w:t>
      </w:r>
    </w:p>
    <w:p w:rsidR="00BE49FB" w:rsidRDefault="00BE49FB" w:rsidP="001E1E61">
      <w:pPr>
        <w:pStyle w:val="Texto"/>
        <w:rPr>
          <w:lang w:val="es-ES"/>
        </w:rPr>
      </w:pPr>
    </w:p>
    <w:p w:rsidR="001012A9" w:rsidRDefault="001012A9" w:rsidP="001E1E61">
      <w:pPr>
        <w:pStyle w:val="Texto"/>
        <w:rPr>
          <w:lang w:val="es-ES"/>
        </w:rPr>
      </w:pPr>
      <w:r w:rsidRPr="00FA4152">
        <w:rPr>
          <w:lang w:val="es-ES"/>
        </w:rPr>
        <w:t xml:space="preserve">… hay que estar defendiendo los intereses y la diferenciación que no tienen en cuenta de Rioja Alavesa. Además, es necesaria esa presencia porque las dos instituciones, el Estatuto y la Ley de Territorios Históricos confieren </w:t>
      </w:r>
      <w:r>
        <w:rPr>
          <w:lang w:val="es-ES"/>
        </w:rPr>
        <w:t xml:space="preserve">competencias a las más de </w:t>
      </w:r>
      <w:r w:rsidRPr="00FA4152">
        <w:rPr>
          <w:lang w:val="es-ES"/>
        </w:rPr>
        <w:t>13.000 hectáreas de viñedo que hay en Rioja Alavesa. La Diputación, que por cierto ayudó y mucho a la creación de la denominación, tiene competencia en producción</w:t>
      </w:r>
      <w:r>
        <w:rPr>
          <w:lang w:val="es-ES"/>
        </w:rPr>
        <w:t>. Y</w:t>
      </w:r>
      <w:r w:rsidRPr="00FA4152">
        <w:rPr>
          <w:lang w:val="es-ES"/>
        </w:rPr>
        <w:t xml:space="preserve"> Gobierno Vasco e</w:t>
      </w:r>
      <w:r>
        <w:rPr>
          <w:lang w:val="es-ES"/>
        </w:rPr>
        <w:t>n promoción y comercialización.</w:t>
      </w:r>
    </w:p>
    <w:p w:rsidR="001012A9" w:rsidRDefault="001012A9" w:rsidP="001E1E61">
      <w:pPr>
        <w:pStyle w:val="Texto"/>
        <w:rPr>
          <w:lang w:val="es-ES"/>
        </w:rPr>
      </w:pPr>
    </w:p>
    <w:p w:rsidR="001012A9" w:rsidRPr="00FA4152" w:rsidRDefault="001012A9" w:rsidP="001E1E61">
      <w:pPr>
        <w:pStyle w:val="Texto"/>
        <w:rPr>
          <w:lang w:val="es-ES"/>
        </w:rPr>
      </w:pPr>
      <w:r w:rsidRPr="00FA4152">
        <w:rPr>
          <w:lang w:val="es-ES"/>
        </w:rPr>
        <w:t xml:space="preserve">Y como </w:t>
      </w:r>
      <w:r>
        <w:rPr>
          <w:lang w:val="es-ES"/>
        </w:rPr>
        <w:t xml:space="preserve">han comentado por aquí, también, </w:t>
      </w:r>
      <w:r w:rsidRPr="00FA4152">
        <w:rPr>
          <w:lang w:val="es-ES"/>
        </w:rPr>
        <w:t xml:space="preserve">que el Ministerio ya ha respondido que no lo va a </w:t>
      </w:r>
      <w:r>
        <w:rPr>
          <w:lang w:val="es-ES"/>
        </w:rPr>
        <w:t>hace</w:t>
      </w:r>
      <w:r w:rsidRPr="00FA4152">
        <w:rPr>
          <w:lang w:val="es-ES"/>
        </w:rPr>
        <w:t xml:space="preserve">r, que </w:t>
      </w:r>
      <w:r>
        <w:rPr>
          <w:lang w:val="es-ES"/>
        </w:rPr>
        <w:t>no va a cambiar los estatutos. B</w:t>
      </w:r>
      <w:r w:rsidRPr="00FA4152">
        <w:rPr>
          <w:lang w:val="es-ES"/>
        </w:rPr>
        <w:t>ueno</w:t>
      </w:r>
      <w:r>
        <w:rPr>
          <w:lang w:val="es-ES"/>
        </w:rPr>
        <w:t>,</w:t>
      </w:r>
      <w:r w:rsidRPr="00FA4152">
        <w:rPr>
          <w:lang w:val="es-ES"/>
        </w:rPr>
        <w:t xml:space="preserve"> </w:t>
      </w:r>
      <w:r>
        <w:rPr>
          <w:lang w:val="es-ES"/>
        </w:rPr>
        <w:t>¿</w:t>
      </w:r>
      <w:r w:rsidRPr="00FA4152">
        <w:rPr>
          <w:lang w:val="es-ES"/>
        </w:rPr>
        <w:t xml:space="preserve">y porque el </w:t>
      </w:r>
      <w:r>
        <w:rPr>
          <w:lang w:val="es-ES"/>
        </w:rPr>
        <w:t>M</w:t>
      </w:r>
      <w:r w:rsidRPr="00FA4152">
        <w:rPr>
          <w:lang w:val="es-ES"/>
        </w:rPr>
        <w:t>inisterio nos</w:t>
      </w:r>
      <w:r>
        <w:rPr>
          <w:lang w:val="es-ES"/>
        </w:rPr>
        <w:t xml:space="preserve"> diga que no nos vamos a rendir?</w:t>
      </w:r>
      <w:r w:rsidRPr="00FA4152">
        <w:rPr>
          <w:lang w:val="es-ES"/>
        </w:rPr>
        <w:t xml:space="preserve"> </w:t>
      </w:r>
      <w:r>
        <w:rPr>
          <w:lang w:val="es-ES"/>
        </w:rPr>
        <w:t>L</w:t>
      </w:r>
      <w:r w:rsidRPr="00FA4152">
        <w:rPr>
          <w:lang w:val="es-ES"/>
        </w:rPr>
        <w:t>levamos 40 años sol</w:t>
      </w:r>
      <w:r>
        <w:rPr>
          <w:lang w:val="es-ES"/>
        </w:rPr>
        <w:t xml:space="preserve">icitando las competencias que sí nos corresponden, </w:t>
      </w:r>
      <w:r w:rsidRPr="00FA4152">
        <w:rPr>
          <w:lang w:val="es-ES"/>
        </w:rPr>
        <w:t>y no por eso dejamos de hacerlo. Por lo tanto, nosotros insistimos, seguimos</w:t>
      </w:r>
      <w:r>
        <w:rPr>
          <w:lang w:val="es-ES"/>
        </w:rPr>
        <w:t xml:space="preserve">, insistimos, y lo seguiremos haciendo </w:t>
      </w:r>
      <w:r w:rsidRPr="00FA4152">
        <w:rPr>
          <w:lang w:val="es-ES"/>
        </w:rPr>
        <w:t>siempre</w:t>
      </w:r>
      <w:r>
        <w:rPr>
          <w:lang w:val="es-ES"/>
        </w:rPr>
        <w:t xml:space="preserve">, en la defensa de la ciudadanía vasca, y en este caso, </w:t>
      </w:r>
      <w:r w:rsidRPr="00FA4152">
        <w:rPr>
          <w:lang w:val="es-ES"/>
        </w:rPr>
        <w:t xml:space="preserve">de los intereses de los viticultores y bodegueros de Rioja Alavesa. Y está claro que hay que buscar nuevas fórmulas para revertir esta situación, para frenar </w:t>
      </w:r>
      <w:r>
        <w:rPr>
          <w:lang w:val="es-ES"/>
        </w:rPr>
        <w:t>a</w:t>
      </w:r>
      <w:r w:rsidRPr="00FA4152">
        <w:rPr>
          <w:lang w:val="es-ES"/>
        </w:rPr>
        <w:t>l Consejo y volver a apostar por la calidad. Pero cuando todo un sector reclama el cam</w:t>
      </w:r>
      <w:r>
        <w:rPr>
          <w:lang w:val="es-ES"/>
        </w:rPr>
        <w:t>bio, tinto y en botella, Rioja Alaves.</w:t>
      </w:r>
    </w:p>
    <w:p w:rsidR="001012A9" w:rsidRDefault="001012A9" w:rsidP="001E1E61">
      <w:pPr>
        <w:pStyle w:val="Texto"/>
        <w:rPr>
          <w:lang w:val="eu-ES"/>
        </w:rPr>
      </w:pPr>
    </w:p>
    <w:p w:rsidR="001012A9" w:rsidRDefault="001012A9" w:rsidP="001E1E61">
      <w:pPr>
        <w:pStyle w:val="Texto"/>
        <w:rPr>
          <w:lang w:val="eu-ES"/>
        </w:rPr>
      </w:pPr>
    </w:p>
    <w:p w:rsidR="001012A9" w:rsidRPr="00FA4152" w:rsidRDefault="001012A9" w:rsidP="001E1E61">
      <w:pPr>
        <w:pStyle w:val="Texto"/>
        <w:rPr>
          <w:lang w:val="eu-ES"/>
        </w:rPr>
      </w:pPr>
      <w:r w:rsidRPr="00FA4152">
        <w:rPr>
          <w:rFonts w:ascii="Futura Md BT" w:hAnsi="Futura Md BT"/>
          <w:lang w:val="eu-ES"/>
        </w:rPr>
        <w:t>LEHENDAKARIAK:</w:t>
      </w:r>
      <w:r w:rsidRPr="00FA4152">
        <w:rPr>
          <w:lang w:val="eu-ES"/>
        </w:rPr>
        <w:t xml:space="preserve"> Eskerrik asko, Molina andrea.</w:t>
      </w:r>
    </w:p>
    <w:p w:rsidR="001012A9" w:rsidRPr="00FA4152" w:rsidRDefault="001012A9" w:rsidP="001E1E61">
      <w:pPr>
        <w:pStyle w:val="Texto"/>
        <w:rPr>
          <w:lang w:val="eu-ES"/>
        </w:rPr>
      </w:pPr>
    </w:p>
    <w:p w:rsidR="001012A9" w:rsidRPr="00FA4152" w:rsidRDefault="001012A9" w:rsidP="001E1E61">
      <w:pPr>
        <w:pStyle w:val="Texto"/>
        <w:rPr>
          <w:lang w:val="eu-ES"/>
        </w:rPr>
      </w:pPr>
      <w:r w:rsidRPr="00FA4152">
        <w:rPr>
          <w:lang w:val="eu-ES"/>
        </w:rPr>
        <w:t>Erantzunen txandan, Euskal Talde Popularren ordezkaria, López de Ocariz andrea, zurea da hitza.</w:t>
      </w:r>
    </w:p>
    <w:p w:rsidR="001012A9" w:rsidRPr="00FA4152" w:rsidRDefault="001012A9" w:rsidP="001E1E61">
      <w:pPr>
        <w:pStyle w:val="Texto"/>
        <w:rPr>
          <w:lang w:val="eu-ES"/>
        </w:rPr>
      </w:pPr>
    </w:p>
    <w:p w:rsidR="001012A9" w:rsidRPr="00FA4152" w:rsidRDefault="001012A9" w:rsidP="001E1E61">
      <w:pPr>
        <w:pStyle w:val="Texto"/>
        <w:rPr>
          <w:lang w:val="eu-ES"/>
        </w:rPr>
      </w:pPr>
    </w:p>
    <w:p w:rsidR="001012A9" w:rsidRDefault="001012A9" w:rsidP="001E1E61">
      <w:pPr>
        <w:pStyle w:val="Texto"/>
        <w:rPr>
          <w:lang w:val="es-ES"/>
        </w:rPr>
      </w:pPr>
      <w:r w:rsidRPr="00FA4152">
        <w:rPr>
          <w:rFonts w:ascii="Futura Md BT" w:hAnsi="Futura Md BT"/>
          <w:lang w:val="eu-ES"/>
        </w:rPr>
        <w:t>LÓPEZ DE OCARIZ LÓPEZ DE MUNAIN</w:t>
      </w:r>
      <w:r w:rsidRPr="00FA4152">
        <w:rPr>
          <w:lang w:val="eu-ES"/>
        </w:rPr>
        <w:t xml:space="preserve"> andreak:</w:t>
      </w:r>
      <w:r>
        <w:rPr>
          <w:lang w:val="es-ES"/>
        </w:rPr>
        <w:t xml:space="preserve"> Señora Molina, si es</w:t>
      </w:r>
      <w:r w:rsidRPr="00FA4152">
        <w:rPr>
          <w:lang w:val="es-ES"/>
        </w:rPr>
        <w:t xml:space="preserve"> necesario estar</w:t>
      </w:r>
      <w:r>
        <w:rPr>
          <w:lang w:val="es-ES"/>
        </w:rPr>
        <w:t>,</w:t>
      </w:r>
      <w:r w:rsidRPr="00FA4152">
        <w:rPr>
          <w:lang w:val="es-ES"/>
        </w:rPr>
        <w:t xml:space="preserve"> </w:t>
      </w:r>
      <w:r>
        <w:rPr>
          <w:lang w:val="es-ES"/>
        </w:rPr>
        <w:t>¿por qué no van? Me pregunto. ¿Es necesario? P</w:t>
      </w:r>
      <w:r w:rsidRPr="00FA4152">
        <w:rPr>
          <w:lang w:val="es-ES"/>
        </w:rPr>
        <w:t>ues</w:t>
      </w:r>
      <w:r>
        <w:rPr>
          <w:lang w:val="es-ES"/>
        </w:rPr>
        <w:t>,</w:t>
      </w:r>
      <w:r w:rsidRPr="00FA4152">
        <w:rPr>
          <w:lang w:val="es-ES"/>
        </w:rPr>
        <w:t xml:space="preserve"> no van.</w:t>
      </w:r>
    </w:p>
    <w:p w:rsidR="001012A9" w:rsidRDefault="001012A9" w:rsidP="001E1E61">
      <w:pPr>
        <w:pStyle w:val="Texto"/>
        <w:rPr>
          <w:lang w:val="es-ES"/>
        </w:rPr>
      </w:pPr>
    </w:p>
    <w:p w:rsidR="001012A9" w:rsidRDefault="001012A9" w:rsidP="001E1E61">
      <w:pPr>
        <w:pStyle w:val="Texto"/>
        <w:rPr>
          <w:lang w:val="es-ES"/>
        </w:rPr>
      </w:pPr>
      <w:r>
        <w:rPr>
          <w:lang w:val="es-ES"/>
        </w:rPr>
        <w:t>Fíjense,</w:t>
      </w:r>
      <w:r w:rsidRPr="00FA4152">
        <w:rPr>
          <w:lang w:val="es-ES"/>
        </w:rPr>
        <w:t xml:space="preserve"> ustedes se contradicen permanentemente, porque no hay un ánimo constructivo</w:t>
      </w:r>
      <w:r>
        <w:rPr>
          <w:lang w:val="es-ES"/>
        </w:rPr>
        <w:t xml:space="preserve"> en este gobierno. No</w:t>
      </w:r>
      <w:r w:rsidRPr="00FA4152">
        <w:rPr>
          <w:lang w:val="es-ES"/>
        </w:rPr>
        <w:t xml:space="preserve"> hay un án</w:t>
      </w:r>
      <w:r>
        <w:rPr>
          <w:lang w:val="es-ES"/>
        </w:rPr>
        <w:t>imo de gestión responsable. E</w:t>
      </w:r>
      <w:r w:rsidRPr="00FA4152">
        <w:rPr>
          <w:lang w:val="es-ES"/>
        </w:rPr>
        <w:t>stamos a la hora</w:t>
      </w:r>
      <w:r>
        <w:rPr>
          <w:lang w:val="es-ES"/>
        </w:rPr>
        <w:t>,</w:t>
      </w:r>
      <w:r w:rsidRPr="00FA4152">
        <w:rPr>
          <w:lang w:val="es-ES"/>
        </w:rPr>
        <w:t xml:space="preserve"> al momento, al titular</w:t>
      </w:r>
      <w:r>
        <w:rPr>
          <w:lang w:val="es-ES"/>
        </w:rPr>
        <w:t>, a la situación, a la campaña electoral del momento; a eso estamos. N</w:t>
      </w:r>
      <w:r w:rsidRPr="00FA4152">
        <w:rPr>
          <w:lang w:val="es-ES"/>
        </w:rPr>
        <w:t>o est</w:t>
      </w:r>
      <w:r>
        <w:rPr>
          <w:lang w:val="es-ES"/>
        </w:rPr>
        <w:t xml:space="preserve">amos a una gestión responsable. Aquí </w:t>
      </w:r>
      <w:r w:rsidRPr="00FA4152">
        <w:rPr>
          <w:lang w:val="es-ES"/>
        </w:rPr>
        <w:t>hay un desprecio permanente, especialmente en los siete últimos años</w:t>
      </w:r>
      <w:r>
        <w:rPr>
          <w:lang w:val="es-ES"/>
        </w:rPr>
        <w:t>,</w:t>
      </w:r>
      <w:r w:rsidRPr="00FA4152">
        <w:rPr>
          <w:lang w:val="es-ES"/>
        </w:rPr>
        <w:t xml:space="preserve"> hacia la Denominación de Origen </w:t>
      </w:r>
      <w:r>
        <w:rPr>
          <w:lang w:val="es-ES"/>
        </w:rPr>
        <w:t>C</w:t>
      </w:r>
      <w:r w:rsidRPr="00FA4152">
        <w:rPr>
          <w:lang w:val="es-ES"/>
        </w:rPr>
        <w:t>alificada Rioja</w:t>
      </w:r>
      <w:r>
        <w:rPr>
          <w:lang w:val="es-ES"/>
        </w:rPr>
        <w:t>. Lleva años este gobierno provocando la división, l</w:t>
      </w:r>
      <w:r w:rsidRPr="00FA4152">
        <w:rPr>
          <w:lang w:val="es-ES"/>
        </w:rPr>
        <w:t>a ruptur</w:t>
      </w:r>
      <w:r>
        <w:rPr>
          <w:lang w:val="es-ES"/>
        </w:rPr>
        <w:t>a de la Denominación de Origen Calificada Rioja. N</w:t>
      </w:r>
      <w:r w:rsidRPr="00FA4152">
        <w:rPr>
          <w:lang w:val="es-ES"/>
        </w:rPr>
        <w:t>o pi</w:t>
      </w:r>
      <w:r>
        <w:rPr>
          <w:lang w:val="es-ES"/>
        </w:rPr>
        <w:t>erde</w:t>
      </w:r>
      <w:r w:rsidRPr="00FA4152">
        <w:rPr>
          <w:lang w:val="es-ES"/>
        </w:rPr>
        <w:t xml:space="preserve"> la ocasión para enredar y d</w:t>
      </w:r>
      <w:r>
        <w:rPr>
          <w:lang w:val="es-ES"/>
        </w:rPr>
        <w:t xml:space="preserve">inamitar esta denominación </w:t>
      </w:r>
      <w:r w:rsidRPr="00FA4152">
        <w:rPr>
          <w:lang w:val="es-ES"/>
        </w:rPr>
        <w:t>Rioja</w:t>
      </w:r>
      <w:r>
        <w:rPr>
          <w:lang w:val="es-ES"/>
        </w:rPr>
        <w:t>,</w:t>
      </w:r>
      <w:r w:rsidRPr="00FA4152">
        <w:rPr>
          <w:lang w:val="es-ES"/>
        </w:rPr>
        <w:t xml:space="preserve"> que afecta a una zona importantísima para la</w:t>
      </w:r>
      <w:r>
        <w:rPr>
          <w:lang w:val="es-ES"/>
        </w:rPr>
        <w:t xml:space="preserve"> Rioja Alavesa. </w:t>
      </w:r>
      <w:r w:rsidRPr="00FA4152">
        <w:rPr>
          <w:lang w:val="es-ES"/>
        </w:rPr>
        <w:t>En este caso</w:t>
      </w:r>
      <w:r>
        <w:rPr>
          <w:lang w:val="es-ES"/>
        </w:rPr>
        <w:t>,</w:t>
      </w:r>
      <w:r w:rsidRPr="00FA4152">
        <w:rPr>
          <w:lang w:val="es-ES"/>
        </w:rPr>
        <w:t xml:space="preserve"> elevan su enredo al Ministerio</w:t>
      </w:r>
      <w:r>
        <w:rPr>
          <w:lang w:val="es-ES"/>
        </w:rPr>
        <w:t>: Madrid tiene la culpa. S</w:t>
      </w:r>
      <w:r w:rsidRPr="00FA4152">
        <w:rPr>
          <w:lang w:val="es-ES"/>
        </w:rPr>
        <w:t>i</w:t>
      </w:r>
      <w:r>
        <w:rPr>
          <w:lang w:val="es-ES"/>
        </w:rPr>
        <w:t xml:space="preserve"> </w:t>
      </w:r>
      <w:r w:rsidRPr="00FA4152">
        <w:rPr>
          <w:lang w:val="es-ES"/>
        </w:rPr>
        <w:t>no</w:t>
      </w:r>
      <w:r>
        <w:rPr>
          <w:lang w:val="es-ES"/>
        </w:rPr>
        <w:t>, el Consejo tiene la culpa. Mire, esto es muy viejo, muy casposo. Esto es del siglo pasado; huele. H</w:t>
      </w:r>
      <w:r w:rsidRPr="00FA4152">
        <w:rPr>
          <w:lang w:val="es-ES"/>
        </w:rPr>
        <w:t>uele,</w:t>
      </w:r>
      <w:r>
        <w:rPr>
          <w:lang w:val="es-ES"/>
        </w:rPr>
        <w:t xml:space="preserve"> y huele mal. N</w:t>
      </w:r>
      <w:r w:rsidRPr="00FA4152">
        <w:rPr>
          <w:lang w:val="es-ES"/>
        </w:rPr>
        <w:t xml:space="preserve">o </w:t>
      </w:r>
      <w:r>
        <w:rPr>
          <w:lang w:val="es-ES"/>
        </w:rPr>
        <w:t>son creíbles con este argumento.</w:t>
      </w:r>
    </w:p>
    <w:p w:rsidR="001012A9" w:rsidRDefault="001012A9" w:rsidP="001E1E61">
      <w:pPr>
        <w:pStyle w:val="Texto"/>
        <w:rPr>
          <w:lang w:val="es-ES"/>
        </w:rPr>
      </w:pPr>
    </w:p>
    <w:p w:rsidR="001012A9" w:rsidRDefault="001012A9" w:rsidP="001E1E61">
      <w:pPr>
        <w:pStyle w:val="Texto"/>
        <w:rPr>
          <w:lang w:val="es-ES"/>
        </w:rPr>
      </w:pPr>
      <w:r>
        <w:rPr>
          <w:lang w:val="es-ES"/>
        </w:rPr>
        <w:t>¿Qué</w:t>
      </w:r>
      <w:r w:rsidRPr="00FA4152">
        <w:rPr>
          <w:lang w:val="es-ES"/>
        </w:rPr>
        <w:t xml:space="preserve"> hace el Gobierno</w:t>
      </w:r>
      <w:r>
        <w:rPr>
          <w:lang w:val="es-ES"/>
        </w:rPr>
        <w:t>? ¿Q</w:t>
      </w:r>
      <w:r w:rsidRPr="00FA4152">
        <w:rPr>
          <w:lang w:val="es-ES"/>
        </w:rPr>
        <w:t>ué hace el Gobierno</w:t>
      </w:r>
      <w:r>
        <w:rPr>
          <w:lang w:val="es-ES"/>
        </w:rPr>
        <w:t>? Pues, el Gobierno coge un texto que alguien le ha presentado. ABRA le</w:t>
      </w:r>
      <w:r w:rsidRPr="00FA4152">
        <w:rPr>
          <w:lang w:val="es-ES"/>
        </w:rPr>
        <w:t xml:space="preserve"> ha presentado </w:t>
      </w:r>
      <w:r>
        <w:rPr>
          <w:lang w:val="es-ES"/>
        </w:rPr>
        <w:t>un texto, que no ha pasado por ninguna</w:t>
      </w:r>
      <w:r w:rsidRPr="00FA4152">
        <w:rPr>
          <w:lang w:val="es-ES"/>
        </w:rPr>
        <w:t xml:space="preserve"> asamblea</w:t>
      </w:r>
      <w:r>
        <w:rPr>
          <w:lang w:val="es-ES"/>
        </w:rPr>
        <w:t xml:space="preserve">, un texto oscuro, </w:t>
      </w:r>
      <w:r w:rsidRPr="00FA4152">
        <w:rPr>
          <w:lang w:val="es-ES"/>
        </w:rPr>
        <w:t xml:space="preserve">no compartido, que no sabe quién lo apoya, y lo </w:t>
      </w:r>
      <w:r>
        <w:rPr>
          <w:lang w:val="es-ES"/>
        </w:rPr>
        <w:t>el</w:t>
      </w:r>
      <w:r w:rsidRPr="00FA4152">
        <w:rPr>
          <w:lang w:val="es-ES"/>
        </w:rPr>
        <w:t xml:space="preserve">eva al </w:t>
      </w:r>
      <w:r>
        <w:rPr>
          <w:lang w:val="es-ES"/>
        </w:rPr>
        <w:t>Boletín; c</w:t>
      </w:r>
      <w:r w:rsidRPr="00FA4152">
        <w:rPr>
          <w:lang w:val="es-ES"/>
        </w:rPr>
        <w:t xml:space="preserve">laro, hay que </w:t>
      </w:r>
      <w:r>
        <w:rPr>
          <w:lang w:val="es-ES"/>
        </w:rPr>
        <w:t>elevar todo bien alto al Boletín. Y</w:t>
      </w:r>
      <w:r w:rsidRPr="00FA4152">
        <w:rPr>
          <w:lang w:val="es-ES"/>
        </w:rPr>
        <w:t xml:space="preserve"> esto</w:t>
      </w:r>
      <w:r>
        <w:rPr>
          <w:lang w:val="es-ES"/>
        </w:rPr>
        <w:t xml:space="preserve"> </w:t>
      </w:r>
      <w:r w:rsidRPr="00FA4152">
        <w:rPr>
          <w:lang w:val="es-ES"/>
        </w:rPr>
        <w:t xml:space="preserve">dicen que es porque hay que promover una propuesta de </w:t>
      </w:r>
      <w:r>
        <w:rPr>
          <w:lang w:val="es-ES"/>
        </w:rPr>
        <w:t>vi</w:t>
      </w:r>
      <w:r w:rsidRPr="00FA4152">
        <w:rPr>
          <w:lang w:val="es-ES"/>
        </w:rPr>
        <w:t>nos para Álava. Una pr</w:t>
      </w:r>
      <w:r>
        <w:rPr>
          <w:lang w:val="es-ES"/>
        </w:rPr>
        <w:t>opuesta que, fíjes</w:t>
      </w:r>
      <w:r w:rsidRPr="00FA4152">
        <w:rPr>
          <w:lang w:val="es-ES"/>
        </w:rPr>
        <w:t xml:space="preserve">e usted, con </w:t>
      </w:r>
      <w:r>
        <w:rPr>
          <w:lang w:val="es-ES"/>
        </w:rPr>
        <w:t xml:space="preserve">todo lo importante que debe ser, </w:t>
      </w:r>
      <w:r w:rsidRPr="00FA4152">
        <w:rPr>
          <w:lang w:val="es-ES"/>
        </w:rPr>
        <w:t>no tiene cara y ojos. Sí, s</w:t>
      </w:r>
      <w:r>
        <w:rPr>
          <w:lang w:val="es-ES"/>
        </w:rPr>
        <w:t>í</w:t>
      </w:r>
      <w:r w:rsidRPr="00FA4152">
        <w:rPr>
          <w:lang w:val="es-ES"/>
        </w:rPr>
        <w:t xml:space="preserve"> tiene</w:t>
      </w:r>
      <w:r>
        <w:rPr>
          <w:lang w:val="es-ES"/>
        </w:rPr>
        <w:t xml:space="preserve"> cara y ojos; lo expuso ayer la señora consejera. E</w:t>
      </w:r>
      <w:r w:rsidRPr="00FA4152">
        <w:rPr>
          <w:lang w:val="es-ES"/>
        </w:rPr>
        <w:t>s la única cara</w:t>
      </w:r>
      <w:r>
        <w:rPr>
          <w:lang w:val="es-ES"/>
        </w:rPr>
        <w:t xml:space="preserve"> y o</w:t>
      </w:r>
      <w:r w:rsidRPr="00FA4152">
        <w:rPr>
          <w:lang w:val="es-ES"/>
        </w:rPr>
        <w:t>jo</w:t>
      </w:r>
      <w:r>
        <w:rPr>
          <w:lang w:val="es-ES"/>
        </w:rPr>
        <w:t>s</w:t>
      </w:r>
      <w:r w:rsidRPr="00FA4152">
        <w:rPr>
          <w:lang w:val="es-ES"/>
        </w:rPr>
        <w:t xml:space="preserve"> que </w:t>
      </w:r>
      <w:r>
        <w:rPr>
          <w:lang w:val="es-ES"/>
        </w:rPr>
        <w:t>h</w:t>
      </w:r>
      <w:r w:rsidRPr="00FA4152">
        <w:rPr>
          <w:lang w:val="es-ES"/>
        </w:rPr>
        <w:t>a sali</w:t>
      </w:r>
      <w:r>
        <w:rPr>
          <w:lang w:val="es-ES"/>
        </w:rPr>
        <w:t xml:space="preserve">do a defender esta propuesta. La única, </w:t>
      </w:r>
      <w:r w:rsidRPr="00FA4152">
        <w:rPr>
          <w:lang w:val="es-ES"/>
        </w:rPr>
        <w:t>con</w:t>
      </w:r>
      <w:r>
        <w:rPr>
          <w:lang w:val="es-ES"/>
        </w:rPr>
        <w:t xml:space="preserve"> el apoyo del señor lehendakari. N</w:t>
      </w:r>
      <w:r w:rsidRPr="00FA4152">
        <w:rPr>
          <w:lang w:val="es-ES"/>
        </w:rPr>
        <w:t>o hay</w:t>
      </w:r>
      <w:r>
        <w:rPr>
          <w:lang w:val="es-ES"/>
        </w:rPr>
        <w:t>.</w:t>
      </w:r>
      <w:r w:rsidRPr="00FA4152">
        <w:rPr>
          <w:lang w:val="es-ES"/>
        </w:rPr>
        <w:t xml:space="preserve"> </w:t>
      </w:r>
      <w:r>
        <w:rPr>
          <w:lang w:val="es-ES"/>
        </w:rPr>
        <w:t>¿Dó</w:t>
      </w:r>
      <w:r w:rsidRPr="00FA4152">
        <w:rPr>
          <w:lang w:val="es-ES"/>
        </w:rPr>
        <w:t>nde</w:t>
      </w:r>
      <w:r>
        <w:rPr>
          <w:lang w:val="es-ES"/>
        </w:rPr>
        <w:t>? ¿Q</w:t>
      </w:r>
      <w:r w:rsidRPr="00FA4152">
        <w:rPr>
          <w:lang w:val="es-ES"/>
        </w:rPr>
        <w:t>u</w:t>
      </w:r>
      <w:r>
        <w:rPr>
          <w:lang w:val="es-ES"/>
        </w:rPr>
        <w:t>é</w:t>
      </w:r>
      <w:r w:rsidRPr="00FA4152">
        <w:rPr>
          <w:lang w:val="es-ES"/>
        </w:rPr>
        <w:t xml:space="preserve"> p</w:t>
      </w:r>
      <w:r>
        <w:rPr>
          <w:lang w:val="es-ES"/>
        </w:rPr>
        <w:t>roductor</w:t>
      </w:r>
      <w:r w:rsidRPr="00FA4152">
        <w:rPr>
          <w:lang w:val="es-ES"/>
        </w:rPr>
        <w:t>es apoya</w:t>
      </w:r>
      <w:r>
        <w:rPr>
          <w:lang w:val="es-ES"/>
        </w:rPr>
        <w:t>n</w:t>
      </w:r>
      <w:r w:rsidRPr="00FA4152">
        <w:rPr>
          <w:lang w:val="es-ES"/>
        </w:rPr>
        <w:t xml:space="preserve"> </w:t>
      </w:r>
      <w:r>
        <w:rPr>
          <w:lang w:val="es-ES"/>
        </w:rPr>
        <w:t>e</w:t>
      </w:r>
      <w:r w:rsidRPr="00FA4152">
        <w:rPr>
          <w:lang w:val="es-ES"/>
        </w:rPr>
        <w:t>sto</w:t>
      </w:r>
      <w:r>
        <w:rPr>
          <w:lang w:val="es-ES"/>
        </w:rPr>
        <w:t>? ¿D</w:t>
      </w:r>
      <w:r w:rsidRPr="00FA4152">
        <w:rPr>
          <w:lang w:val="es-ES"/>
        </w:rPr>
        <w:t>ónde están</w:t>
      </w:r>
      <w:r>
        <w:rPr>
          <w:lang w:val="es-ES"/>
        </w:rPr>
        <w:t xml:space="preserve">? Que no ha pasado </w:t>
      </w:r>
      <w:r w:rsidRPr="00FA4152">
        <w:rPr>
          <w:lang w:val="es-ES"/>
        </w:rPr>
        <w:t xml:space="preserve">este documento por una asamblea de la propia asociación. Y esto es oscuro. Es un documento </w:t>
      </w:r>
      <w:r>
        <w:rPr>
          <w:lang w:val="es-ES"/>
        </w:rPr>
        <w:t xml:space="preserve">incompleto, porque no </w:t>
      </w:r>
      <w:r w:rsidRPr="00FA4152">
        <w:rPr>
          <w:lang w:val="es-ES"/>
        </w:rPr>
        <w:t xml:space="preserve">se han complementado todas las </w:t>
      </w:r>
      <w:r>
        <w:rPr>
          <w:lang w:val="es-ES"/>
        </w:rPr>
        <w:t xml:space="preserve">alegaciones </w:t>
      </w:r>
      <w:r w:rsidRPr="00FA4152">
        <w:rPr>
          <w:lang w:val="es-ES"/>
        </w:rPr>
        <w:t>qu</w:t>
      </w:r>
      <w:r>
        <w:rPr>
          <w:lang w:val="es-ES"/>
        </w:rPr>
        <w:t>e pedía la Diputación de Álava.</w:t>
      </w:r>
    </w:p>
    <w:p w:rsidR="001012A9" w:rsidRDefault="001012A9" w:rsidP="001E1E61">
      <w:pPr>
        <w:pStyle w:val="Texto"/>
        <w:rPr>
          <w:lang w:val="es-ES"/>
        </w:rPr>
      </w:pPr>
    </w:p>
    <w:p w:rsidR="001012A9" w:rsidRDefault="001012A9" w:rsidP="001B512C">
      <w:pPr>
        <w:pStyle w:val="Texto"/>
        <w:rPr>
          <w:lang w:val="es-ES"/>
        </w:rPr>
      </w:pPr>
      <w:r w:rsidRPr="00FA4152">
        <w:rPr>
          <w:lang w:val="es-ES"/>
        </w:rPr>
        <w:t>Mire</w:t>
      </w:r>
      <w:r>
        <w:rPr>
          <w:lang w:val="es-ES"/>
        </w:rPr>
        <w:t>, la zona de Rioja Alavesa es</w:t>
      </w:r>
      <w:r w:rsidRPr="00FA4152">
        <w:rPr>
          <w:lang w:val="es-ES"/>
        </w:rPr>
        <w:t xml:space="preserve"> la zona rural </w:t>
      </w:r>
      <w:r>
        <w:rPr>
          <w:lang w:val="es-ES"/>
        </w:rPr>
        <w:t>d</w:t>
      </w:r>
      <w:r w:rsidRPr="00FA4152">
        <w:rPr>
          <w:lang w:val="es-ES"/>
        </w:rPr>
        <w:t>e todo el País Vasco con mayor proyección de futuro. Es la única zona donde se produce un alto volumen de relevo generacional en el sector primario. Tiene un potencial turístico importantís</w:t>
      </w:r>
      <w:r>
        <w:rPr>
          <w:lang w:val="es-ES"/>
        </w:rPr>
        <w:t>imo. Y</w:t>
      </w:r>
      <w:r w:rsidRPr="00FA4152">
        <w:rPr>
          <w:lang w:val="es-ES"/>
        </w:rPr>
        <w:t xml:space="preserve"> resulta que </w:t>
      </w:r>
      <w:r>
        <w:rPr>
          <w:lang w:val="es-ES"/>
        </w:rPr>
        <w:t>por un documento que no sabemos ni quién lo ha</w:t>
      </w:r>
      <w:r w:rsidRPr="00FA4152">
        <w:rPr>
          <w:lang w:val="es-ES"/>
        </w:rPr>
        <w:t xml:space="preserve"> elaborado</w:t>
      </w:r>
      <w:r>
        <w:rPr>
          <w:lang w:val="es-ES"/>
        </w:rPr>
        <w:t>,</w:t>
      </w:r>
      <w:r w:rsidRPr="00FA4152">
        <w:rPr>
          <w:lang w:val="es-ES"/>
        </w:rPr>
        <w:t xml:space="preserve"> que parece que</w:t>
      </w:r>
      <w:r>
        <w:rPr>
          <w:lang w:val="es-ES"/>
        </w:rPr>
        <w:t xml:space="preserve"> es el propio Gobierno Vasco, </w:t>
      </w:r>
      <w:r w:rsidRPr="00FA4152">
        <w:rPr>
          <w:lang w:val="es-ES"/>
        </w:rPr>
        <w:t>pone</w:t>
      </w:r>
      <w:r>
        <w:rPr>
          <w:lang w:val="es-ES"/>
        </w:rPr>
        <w:t>n</w:t>
      </w:r>
      <w:r w:rsidRPr="00FA4152">
        <w:rPr>
          <w:lang w:val="es-ES"/>
        </w:rPr>
        <w:t xml:space="preserve"> en r</w:t>
      </w:r>
      <w:r>
        <w:rPr>
          <w:lang w:val="es-ES"/>
        </w:rPr>
        <w:t>iesgo 25.000 puestos de trabajo. P</w:t>
      </w:r>
      <w:r w:rsidRPr="00FA4152">
        <w:rPr>
          <w:lang w:val="es-ES"/>
        </w:rPr>
        <w:t xml:space="preserve">onen </w:t>
      </w:r>
      <w:r>
        <w:rPr>
          <w:lang w:val="es-ES"/>
        </w:rPr>
        <w:t xml:space="preserve">en </w:t>
      </w:r>
      <w:r w:rsidRPr="00FA4152">
        <w:rPr>
          <w:lang w:val="es-ES"/>
        </w:rPr>
        <w:t xml:space="preserve">riesgo el trabajo y el futuro </w:t>
      </w:r>
      <w:r>
        <w:rPr>
          <w:lang w:val="es-ES"/>
        </w:rPr>
        <w:t>y la economía de una zona con 11</w:t>
      </w:r>
      <w:r w:rsidRPr="00FA4152">
        <w:rPr>
          <w:lang w:val="es-ES"/>
        </w:rPr>
        <w:t>.500 habitantes</w:t>
      </w:r>
      <w:r>
        <w:rPr>
          <w:lang w:val="es-ES"/>
        </w:rPr>
        <w:t>. P</w:t>
      </w:r>
      <w:r w:rsidRPr="00FA4152">
        <w:rPr>
          <w:lang w:val="es-ES"/>
        </w:rPr>
        <w:t>one</w:t>
      </w:r>
      <w:r>
        <w:rPr>
          <w:lang w:val="es-ES"/>
        </w:rPr>
        <w:t>n e</w:t>
      </w:r>
      <w:r w:rsidRPr="00FA4152">
        <w:rPr>
          <w:lang w:val="es-ES"/>
        </w:rPr>
        <w:t>n riesgo la venta de 81.000 millones de litros de vino del</w:t>
      </w:r>
      <w:r>
        <w:rPr>
          <w:lang w:val="es-ES"/>
        </w:rPr>
        <w:t xml:space="preserve"> año </w:t>
      </w:r>
      <w:r w:rsidRPr="00FA4152">
        <w:rPr>
          <w:lang w:val="es-ES"/>
        </w:rPr>
        <w:t>2</w:t>
      </w:r>
      <w:r>
        <w:rPr>
          <w:lang w:val="es-ES"/>
        </w:rPr>
        <w:t>018, por ejemplo, que han sido. Ponen</w:t>
      </w:r>
      <w:r w:rsidRPr="00FA4152">
        <w:rPr>
          <w:lang w:val="es-ES"/>
        </w:rPr>
        <w:t xml:space="preserve"> e</w:t>
      </w:r>
      <w:r>
        <w:rPr>
          <w:lang w:val="es-ES"/>
        </w:rPr>
        <w:t>n riesgo la producción de 2.480 viticultores; l</w:t>
      </w:r>
      <w:r w:rsidRPr="00FA4152">
        <w:rPr>
          <w:lang w:val="es-ES"/>
        </w:rPr>
        <w:t>a producción y la elaboración de 340 bodegas. Pero</w:t>
      </w:r>
      <w:r>
        <w:rPr>
          <w:lang w:val="es-ES"/>
        </w:rPr>
        <w:t>,</w:t>
      </w:r>
      <w:r w:rsidRPr="00FA4152">
        <w:rPr>
          <w:lang w:val="es-ES"/>
        </w:rPr>
        <w:t xml:space="preserve"> </w:t>
      </w:r>
      <w:r>
        <w:rPr>
          <w:lang w:val="es-ES"/>
        </w:rPr>
        <w:t>¿</w:t>
      </w:r>
      <w:r w:rsidRPr="00FA4152">
        <w:rPr>
          <w:lang w:val="es-ES"/>
        </w:rPr>
        <w:t xml:space="preserve">qué frivolidad </w:t>
      </w:r>
      <w:r>
        <w:rPr>
          <w:lang w:val="es-ES"/>
        </w:rPr>
        <w:t>es esta, s</w:t>
      </w:r>
      <w:r w:rsidRPr="00FA4152">
        <w:rPr>
          <w:lang w:val="es-ES"/>
        </w:rPr>
        <w:t>eñorías</w:t>
      </w:r>
      <w:r>
        <w:rPr>
          <w:lang w:val="es-ES"/>
        </w:rPr>
        <w:t>? Qué</w:t>
      </w:r>
      <w:r w:rsidRPr="00FA4152">
        <w:rPr>
          <w:lang w:val="es-ES"/>
        </w:rPr>
        <w:t xml:space="preserve"> frivolidad</w:t>
      </w:r>
      <w:r>
        <w:rPr>
          <w:lang w:val="es-ES"/>
        </w:rPr>
        <w:t>. Todo por ve</w:t>
      </w:r>
      <w:r w:rsidRPr="00FA4152">
        <w:rPr>
          <w:lang w:val="es-ES"/>
        </w:rPr>
        <w:t>r qu</w:t>
      </w:r>
      <w:r>
        <w:rPr>
          <w:lang w:val="es-ES"/>
        </w:rPr>
        <w:t xml:space="preserve">é espacio de poder ocupa. Que no les importa nada: </w:t>
      </w:r>
      <w:r w:rsidRPr="00FA4152">
        <w:rPr>
          <w:lang w:val="es-ES"/>
        </w:rPr>
        <w:t xml:space="preserve">ni el vino de Rioja, ni </w:t>
      </w:r>
      <w:r>
        <w:rPr>
          <w:lang w:val="es-ES"/>
        </w:rPr>
        <w:t>L</w:t>
      </w:r>
      <w:r w:rsidRPr="00FA4152">
        <w:rPr>
          <w:lang w:val="es-ES"/>
        </w:rPr>
        <w:t>a Rioja, ni nada, ni sus habitantes, ni los trabajadores</w:t>
      </w:r>
      <w:r>
        <w:rPr>
          <w:lang w:val="es-ES"/>
        </w:rPr>
        <w:t>,</w:t>
      </w:r>
      <w:r w:rsidRPr="00FA4152">
        <w:rPr>
          <w:lang w:val="es-ES"/>
        </w:rPr>
        <w:t xml:space="preserve"> ni el potencial turístico </w:t>
      </w:r>
      <w:r>
        <w:rPr>
          <w:lang w:val="es-ES"/>
        </w:rPr>
        <w:t>o</w:t>
      </w:r>
      <w:r w:rsidRPr="00FA4152">
        <w:rPr>
          <w:lang w:val="es-ES"/>
        </w:rPr>
        <w:t xml:space="preserve"> industrial que hay en la zona. No </w:t>
      </w:r>
      <w:r>
        <w:rPr>
          <w:lang w:val="es-ES"/>
        </w:rPr>
        <w:t>les importa absolutamente nada; van a sus intereses partidistas y particulares.</w:t>
      </w:r>
    </w:p>
    <w:p w:rsidR="001012A9" w:rsidRDefault="001012A9" w:rsidP="001B512C">
      <w:pPr>
        <w:pStyle w:val="Texto"/>
        <w:rPr>
          <w:lang w:val="es-ES"/>
        </w:rPr>
      </w:pPr>
    </w:p>
    <w:p w:rsidR="001012A9" w:rsidRDefault="001012A9" w:rsidP="001B512C">
      <w:pPr>
        <w:pStyle w:val="Texto"/>
        <w:rPr>
          <w:lang w:val="es-ES"/>
        </w:rPr>
      </w:pPr>
      <w:r>
        <w:rPr>
          <w:lang w:val="es-ES"/>
        </w:rPr>
        <w:t>L</w:t>
      </w:r>
      <w:r w:rsidRPr="00FA4152">
        <w:rPr>
          <w:lang w:val="es-ES"/>
        </w:rPr>
        <w:t>os problemas que tiene para la exportación, los retos que tiene en este momento el sector vitivinícola, espe</w:t>
      </w:r>
      <w:r>
        <w:rPr>
          <w:lang w:val="es-ES"/>
        </w:rPr>
        <w:t xml:space="preserve">cialmente el de Rioja Alavesa; que no se le ha dado el caché y </w:t>
      </w:r>
      <w:r w:rsidRPr="00FA4152">
        <w:rPr>
          <w:lang w:val="es-ES"/>
        </w:rPr>
        <w:t>el valor</w:t>
      </w:r>
      <w:r>
        <w:rPr>
          <w:lang w:val="es-ES"/>
        </w:rPr>
        <w:t>,</w:t>
      </w:r>
      <w:r w:rsidRPr="00FA4152">
        <w:rPr>
          <w:lang w:val="es-ES"/>
        </w:rPr>
        <w:t xml:space="preserve"> y se le pone el listón q</w:t>
      </w:r>
      <w:r>
        <w:rPr>
          <w:lang w:val="es-ES"/>
        </w:rPr>
        <w:t>ue se merece. Porque estamos todo el día a</w:t>
      </w:r>
      <w:r w:rsidRPr="00FA4152">
        <w:rPr>
          <w:lang w:val="es-ES"/>
        </w:rPr>
        <w:t>tac</w:t>
      </w:r>
      <w:r>
        <w:rPr>
          <w:lang w:val="es-ES"/>
        </w:rPr>
        <w:t>án</w:t>
      </w:r>
      <w:r w:rsidRPr="00FA4152">
        <w:rPr>
          <w:lang w:val="es-ES"/>
        </w:rPr>
        <w:t>do</w:t>
      </w:r>
      <w:r>
        <w:rPr>
          <w:lang w:val="es-ES"/>
        </w:rPr>
        <w:t xml:space="preserve">le, y </w:t>
      </w:r>
      <w:r w:rsidRPr="00FA4152">
        <w:rPr>
          <w:lang w:val="es-ES"/>
        </w:rPr>
        <w:t>principalmente desde la institución m</w:t>
      </w:r>
      <w:r>
        <w:rPr>
          <w:lang w:val="es-ES"/>
        </w:rPr>
        <w:t xml:space="preserve">ayor de esta comunidad autónoma, </w:t>
      </w:r>
      <w:r w:rsidRPr="00FA4152">
        <w:rPr>
          <w:lang w:val="es-ES"/>
        </w:rPr>
        <w:t>que es el Gobierno Vasco. Está</w:t>
      </w:r>
      <w:r>
        <w:rPr>
          <w:lang w:val="es-ES"/>
        </w:rPr>
        <w:t xml:space="preserve">n todo el día en un ataque permanente. Y </w:t>
      </w:r>
      <w:r w:rsidRPr="00FA4152">
        <w:rPr>
          <w:lang w:val="es-ES"/>
        </w:rPr>
        <w:t>esto merma la capacidad económica de este sector. El consumidor empieza a desconfiar, porque ustedes siembran la duda encima de est</w:t>
      </w:r>
      <w:r>
        <w:rPr>
          <w:lang w:val="es-ES"/>
        </w:rPr>
        <w:t xml:space="preserve">a denominación de origen. Y eso, </w:t>
      </w:r>
      <w:r w:rsidRPr="00FA4152">
        <w:rPr>
          <w:lang w:val="es-ES"/>
        </w:rPr>
        <w:t>lo que provoca es que sea cada vez menos atractivo. Hay otros</w:t>
      </w:r>
      <w:r>
        <w:rPr>
          <w:lang w:val="es-ES"/>
        </w:rPr>
        <w:t>,</w:t>
      </w:r>
      <w:r w:rsidRPr="00FA4152">
        <w:rPr>
          <w:lang w:val="es-ES"/>
        </w:rPr>
        <w:t xml:space="preserve"> similares</w:t>
      </w:r>
      <w:r>
        <w:rPr>
          <w:lang w:val="es-ES"/>
        </w:rPr>
        <w:t>, no tan buenos, pero que son trata</w:t>
      </w:r>
      <w:r w:rsidRPr="00FA4152">
        <w:rPr>
          <w:lang w:val="es-ES"/>
        </w:rPr>
        <w:t>dos con mayor mimo</w:t>
      </w:r>
      <w:r>
        <w:rPr>
          <w:lang w:val="es-ES"/>
        </w:rPr>
        <w:t xml:space="preserve">, con mayor cariño, </w:t>
      </w:r>
      <w:r w:rsidRPr="00FA4152">
        <w:rPr>
          <w:lang w:val="es-ES"/>
        </w:rPr>
        <w:t>y se pone</w:t>
      </w:r>
      <w:r>
        <w:rPr>
          <w:lang w:val="es-ES"/>
        </w:rPr>
        <w:t xml:space="preserve"> en valor todo lo que contienen. Y</w:t>
      </w:r>
      <w:r w:rsidRPr="00FA4152">
        <w:rPr>
          <w:lang w:val="es-ES"/>
        </w:rPr>
        <w:t xml:space="preserve"> todas las administraciones trabajan </w:t>
      </w:r>
      <w:r>
        <w:rPr>
          <w:lang w:val="es-ES"/>
        </w:rPr>
        <w:t xml:space="preserve">al unísono. </w:t>
      </w:r>
      <w:r w:rsidRPr="00FA4152">
        <w:rPr>
          <w:lang w:val="es-ES"/>
        </w:rPr>
        <w:t>Aquí no. Aquí vamos al contrario</w:t>
      </w:r>
      <w:r>
        <w:rPr>
          <w:lang w:val="es-ES"/>
        </w:rPr>
        <w:t>.</w:t>
      </w:r>
    </w:p>
    <w:p w:rsidR="001012A9" w:rsidRDefault="001012A9" w:rsidP="001E1E61">
      <w:pPr>
        <w:pStyle w:val="Texto"/>
        <w:rPr>
          <w:lang w:val="es-ES"/>
        </w:rPr>
      </w:pPr>
    </w:p>
    <w:p w:rsidR="001012A9" w:rsidRDefault="001012A9" w:rsidP="001E1E61">
      <w:pPr>
        <w:pStyle w:val="Texto"/>
        <w:rPr>
          <w:lang w:val="es-ES"/>
        </w:rPr>
      </w:pPr>
      <w:r>
        <w:rPr>
          <w:lang w:val="es-ES"/>
        </w:rPr>
        <w:t>Y,</w:t>
      </w:r>
      <w:r w:rsidRPr="00FA4152">
        <w:rPr>
          <w:lang w:val="es-ES"/>
        </w:rPr>
        <w:t xml:space="preserve"> </w:t>
      </w:r>
      <w:r>
        <w:rPr>
          <w:lang w:val="es-ES"/>
        </w:rPr>
        <w:t>¿</w:t>
      </w:r>
      <w:r w:rsidRPr="00FA4152">
        <w:rPr>
          <w:lang w:val="es-ES"/>
        </w:rPr>
        <w:t>qui</w:t>
      </w:r>
      <w:r>
        <w:rPr>
          <w:lang w:val="es-ES"/>
        </w:rPr>
        <w:t>én pierde? P</w:t>
      </w:r>
      <w:r w:rsidRPr="00FA4152">
        <w:rPr>
          <w:lang w:val="es-ES"/>
        </w:rPr>
        <w:t>ierde</w:t>
      </w:r>
      <w:r>
        <w:rPr>
          <w:lang w:val="es-ES"/>
        </w:rPr>
        <w:t xml:space="preserve">n los productores, </w:t>
      </w:r>
      <w:r w:rsidRPr="00FA4152">
        <w:rPr>
          <w:lang w:val="es-ES"/>
        </w:rPr>
        <w:t xml:space="preserve">pierde la </w:t>
      </w:r>
      <w:r>
        <w:rPr>
          <w:lang w:val="es-ES"/>
        </w:rPr>
        <w:t>Denominación, p</w:t>
      </w:r>
      <w:r w:rsidRPr="00FA4152">
        <w:rPr>
          <w:lang w:val="es-ES"/>
        </w:rPr>
        <w:t>ierde valor el producto, que es el vino de Rioja, es</w:t>
      </w:r>
      <w:r>
        <w:rPr>
          <w:lang w:val="es-ES"/>
        </w:rPr>
        <w:t xml:space="preserve">e </w:t>
      </w:r>
      <w:r w:rsidRPr="00FA4152">
        <w:rPr>
          <w:lang w:val="es-ES"/>
        </w:rPr>
        <w:t>que dice que tanto quiere. Bueno</w:t>
      </w:r>
      <w:r>
        <w:rPr>
          <w:lang w:val="es-ES"/>
        </w:rPr>
        <w:t>,</w:t>
      </w:r>
      <w:r w:rsidRPr="00FA4152">
        <w:rPr>
          <w:lang w:val="es-ES"/>
        </w:rPr>
        <w:t xml:space="preserve"> pues </w:t>
      </w:r>
      <w:r>
        <w:rPr>
          <w:lang w:val="es-ES"/>
        </w:rPr>
        <w:t>a ese lo están dinamitando cada</w:t>
      </w:r>
      <w:r w:rsidRPr="00FA4152">
        <w:rPr>
          <w:lang w:val="es-ES"/>
        </w:rPr>
        <w:t xml:space="preserve"> momento. No dic</w:t>
      </w:r>
      <w:r>
        <w:rPr>
          <w:lang w:val="es-ES"/>
        </w:rPr>
        <w:t>en una cosa en favor del vino ni</w:t>
      </w:r>
      <w:r w:rsidRPr="00FA4152">
        <w:rPr>
          <w:lang w:val="es-ES"/>
        </w:rPr>
        <w:t xml:space="preserve"> de la Rioja Alaves</w:t>
      </w:r>
      <w:r>
        <w:rPr>
          <w:lang w:val="es-ES"/>
        </w:rPr>
        <w:t>a. Están todo el día criticando y poniendo en cuestión cada acción</w:t>
      </w:r>
      <w:r w:rsidRPr="00FA4152">
        <w:rPr>
          <w:lang w:val="es-ES"/>
        </w:rPr>
        <w:t xml:space="preserve"> del Consejo</w:t>
      </w:r>
      <w:r>
        <w:rPr>
          <w:lang w:val="es-ES"/>
        </w:rPr>
        <w:t>,</w:t>
      </w:r>
      <w:r w:rsidRPr="00FA4152">
        <w:rPr>
          <w:lang w:val="es-ES"/>
        </w:rPr>
        <w:t xml:space="preserve"> del Ministerio</w:t>
      </w:r>
      <w:r>
        <w:rPr>
          <w:lang w:val="es-ES"/>
        </w:rPr>
        <w:t xml:space="preserve">…, </w:t>
      </w:r>
      <w:r w:rsidRPr="00FA4152">
        <w:rPr>
          <w:lang w:val="es-ES"/>
        </w:rPr>
        <w:t xml:space="preserve">de todo el que pasa por </w:t>
      </w:r>
      <w:r>
        <w:rPr>
          <w:lang w:val="es-ES"/>
        </w:rPr>
        <w:t>a</w:t>
      </w:r>
      <w:r w:rsidRPr="00FA4152">
        <w:rPr>
          <w:lang w:val="es-ES"/>
        </w:rPr>
        <w:t>ll</w:t>
      </w:r>
      <w:r>
        <w:rPr>
          <w:lang w:val="es-ES"/>
        </w:rPr>
        <w:t xml:space="preserve">á, menos ustedes, </w:t>
      </w:r>
      <w:r w:rsidRPr="00FA4152">
        <w:rPr>
          <w:lang w:val="es-ES"/>
        </w:rPr>
        <w:t xml:space="preserve">que </w:t>
      </w:r>
      <w:r>
        <w:rPr>
          <w:lang w:val="es-ES"/>
        </w:rPr>
        <w:t>son l</w:t>
      </w:r>
      <w:r w:rsidRPr="00FA4152">
        <w:rPr>
          <w:lang w:val="es-ES"/>
        </w:rPr>
        <w:t>os principales dinami</w:t>
      </w:r>
      <w:r>
        <w:rPr>
          <w:lang w:val="es-ES"/>
        </w:rPr>
        <w:t>tadores de la De</w:t>
      </w:r>
      <w:r w:rsidRPr="00FA4152">
        <w:rPr>
          <w:lang w:val="es-ES"/>
        </w:rPr>
        <w:t>n</w:t>
      </w:r>
      <w:r>
        <w:rPr>
          <w:lang w:val="es-ES"/>
        </w:rPr>
        <w:t>o</w:t>
      </w:r>
      <w:r w:rsidRPr="00FA4152">
        <w:rPr>
          <w:lang w:val="es-ES"/>
        </w:rPr>
        <w:t xml:space="preserve">minación </w:t>
      </w:r>
      <w:r>
        <w:rPr>
          <w:lang w:val="es-ES"/>
        </w:rPr>
        <w:t>de Origen Rioja.</w:t>
      </w:r>
    </w:p>
    <w:p w:rsidR="001012A9" w:rsidRDefault="001012A9" w:rsidP="001E1E61">
      <w:pPr>
        <w:pStyle w:val="Texto"/>
        <w:rPr>
          <w:lang w:val="es-ES"/>
        </w:rPr>
      </w:pPr>
    </w:p>
    <w:p w:rsidR="001012A9" w:rsidRPr="001B512C" w:rsidRDefault="001012A9" w:rsidP="001E1E61">
      <w:pPr>
        <w:pStyle w:val="Texto"/>
        <w:rPr>
          <w:lang w:val="eu-ES"/>
        </w:rPr>
      </w:pPr>
    </w:p>
    <w:p w:rsidR="001012A9" w:rsidRPr="001B512C" w:rsidRDefault="001012A9" w:rsidP="001E1E61">
      <w:pPr>
        <w:pStyle w:val="Texto"/>
        <w:rPr>
          <w:lang w:val="eu-ES"/>
        </w:rPr>
      </w:pPr>
      <w:r w:rsidRPr="001B512C">
        <w:rPr>
          <w:rFonts w:ascii="Futura Md BT" w:hAnsi="Futura Md BT"/>
          <w:lang w:val="eu-ES"/>
        </w:rPr>
        <w:t>LEHENDAKARIAK:</w:t>
      </w:r>
      <w:r w:rsidRPr="001B512C">
        <w:rPr>
          <w:lang w:val="eu-ES"/>
        </w:rPr>
        <w:t xml:space="preserve"> Eskerrik asko, López de Ocariz andrea.</w:t>
      </w:r>
    </w:p>
    <w:p w:rsidR="001012A9" w:rsidRPr="001B512C" w:rsidRDefault="001012A9" w:rsidP="001E1E61">
      <w:pPr>
        <w:pStyle w:val="Texto"/>
        <w:rPr>
          <w:lang w:val="eu-ES"/>
        </w:rPr>
      </w:pPr>
    </w:p>
    <w:p w:rsidR="001012A9" w:rsidRPr="001B512C" w:rsidRDefault="001012A9" w:rsidP="001E1E61">
      <w:pPr>
        <w:pStyle w:val="Texto"/>
        <w:rPr>
          <w:lang w:val="eu-ES"/>
        </w:rPr>
      </w:pPr>
      <w:r w:rsidRPr="001B512C">
        <w:rPr>
          <w:lang w:val="eu-ES"/>
        </w:rPr>
        <w:t>Elkarrekin Podemos, Becerra jauna, zurea da hitza…</w:t>
      </w:r>
    </w:p>
    <w:p w:rsidR="001012A9" w:rsidRPr="001B512C" w:rsidRDefault="001012A9" w:rsidP="001E1E61">
      <w:pPr>
        <w:pStyle w:val="Texto"/>
        <w:rPr>
          <w:lang w:val="eu-ES"/>
        </w:rPr>
      </w:pPr>
    </w:p>
    <w:p w:rsidR="001012A9" w:rsidRPr="001B512C" w:rsidRDefault="001012A9" w:rsidP="001E1E61">
      <w:pPr>
        <w:pStyle w:val="Texto"/>
        <w:rPr>
          <w:lang w:val="eu-ES"/>
        </w:rPr>
      </w:pPr>
      <w:r w:rsidRPr="001B512C">
        <w:rPr>
          <w:lang w:val="eu-ES"/>
        </w:rPr>
        <w:t>(51. zintaren amaiera)</w:t>
      </w:r>
    </w:p>
    <w:p w:rsidR="001012A9" w:rsidRDefault="001012A9" w:rsidP="00A36CF1">
      <w:pPr>
        <w:pStyle w:val="Texto"/>
      </w:pPr>
      <w:r>
        <w:t>(52. zintaren hasiera)</w:t>
      </w:r>
    </w:p>
    <w:p w:rsidR="001012A9" w:rsidRDefault="001012A9" w:rsidP="00A36CF1">
      <w:pPr>
        <w:pStyle w:val="Texto"/>
      </w:pPr>
    </w:p>
    <w:p w:rsidR="00BE49FB" w:rsidRDefault="001012A9" w:rsidP="00A36CF1">
      <w:pPr>
        <w:pStyle w:val="Texto"/>
      </w:pPr>
      <w:r>
        <w:t xml:space="preserve">… </w:t>
      </w:r>
    </w:p>
    <w:p w:rsidR="001012A9" w:rsidRDefault="001012A9" w:rsidP="00A36CF1">
      <w:pPr>
        <w:pStyle w:val="Texto"/>
      </w:pPr>
      <w:r w:rsidRPr="00562386">
        <w:rPr>
          <w:rFonts w:ascii="Futura Md BT" w:hAnsi="Futura Md BT"/>
        </w:rPr>
        <w:t xml:space="preserve">BECERRA CAROLLO </w:t>
      </w:r>
      <w:r>
        <w:t>jaunak: Bueno, p</w:t>
      </w:r>
      <w:r w:rsidRPr="0078079E">
        <w:t>ues bienvenidos a la última reunión de pastores. La señora López de Ocariz le echa la culpa</w:t>
      </w:r>
      <w:r>
        <w:t xml:space="preserve"> a</w:t>
      </w:r>
      <w:r w:rsidRPr="0078079E">
        <w:t xml:space="preserve"> ABRA y al Partido Nacionalista, el Partido Naciona</w:t>
      </w:r>
      <w:r>
        <w:t>lista le echa la culpa a Madrid,</w:t>
      </w:r>
      <w:r w:rsidRPr="0078079E">
        <w:t xml:space="preserve"> EH</w:t>
      </w:r>
      <w:r>
        <w:t xml:space="preserve"> </w:t>
      </w:r>
      <w:r w:rsidRPr="0078079E">
        <w:t xml:space="preserve">Bildu le echa la culpa </w:t>
      </w:r>
      <w:r>
        <w:t>a</w:t>
      </w:r>
      <w:r w:rsidRPr="0078079E">
        <w:t xml:space="preserve"> la </w:t>
      </w:r>
      <w:r>
        <w:t>denominación</w:t>
      </w:r>
      <w:r w:rsidRPr="0078079E">
        <w:t xml:space="preserve"> oficial de Rioja</w:t>
      </w:r>
      <w:r>
        <w:t>,</w:t>
      </w:r>
      <w:r w:rsidRPr="0078079E">
        <w:t xml:space="preserve"> y el Part</w:t>
      </w:r>
      <w:r>
        <w:t>ido Socialista le echa la culpa a</w:t>
      </w:r>
      <w:r w:rsidRPr="0078079E">
        <w:t xml:space="preserve"> </w:t>
      </w:r>
      <w:r>
        <w:t>l</w:t>
      </w:r>
      <w:r w:rsidRPr="0078079E">
        <w:t>a ideología política</w:t>
      </w:r>
      <w:r>
        <w:t>. Reunión de pastores, oveja muerta</w:t>
      </w:r>
      <w:r w:rsidRPr="0078079E">
        <w:t>.</w:t>
      </w:r>
    </w:p>
    <w:p w:rsidR="001012A9" w:rsidRDefault="001012A9" w:rsidP="00A36CF1">
      <w:pPr>
        <w:pStyle w:val="Texto"/>
      </w:pPr>
    </w:p>
    <w:p w:rsidR="001012A9" w:rsidRDefault="001012A9" w:rsidP="00A36CF1">
      <w:pPr>
        <w:pStyle w:val="Texto"/>
      </w:pPr>
      <w:r w:rsidRPr="0078079E">
        <w:t>Seguimos sin hablar del auténtico problema</w:t>
      </w:r>
      <w:r>
        <w:t>,</w:t>
      </w:r>
      <w:r w:rsidRPr="0078079E">
        <w:t xml:space="preserve"> y todos ustedes han dicho cosas que son verdad y han ocultado otras que no lo son. Por ejemplo, la señora Molina le ha dado mucha importancia al voto</w:t>
      </w:r>
      <w:r>
        <w:t>,</w:t>
      </w:r>
      <w:r w:rsidRPr="0078079E">
        <w:t xml:space="preserve"> a que </w:t>
      </w:r>
      <w:r>
        <w:t>el Gobierno Vasco tenga un voto.</w:t>
      </w:r>
      <w:r w:rsidRPr="0078079E">
        <w:t xml:space="preserve"> </w:t>
      </w:r>
      <w:r>
        <w:t>U</w:t>
      </w:r>
      <w:r w:rsidRPr="0078079E">
        <w:t>n voto en un consejo que tiene 100</w:t>
      </w:r>
      <w:r>
        <w:t xml:space="preserve">. ¿Cuán </w:t>
      </w:r>
      <w:r w:rsidRPr="0078079E">
        <w:t>determinante</w:t>
      </w:r>
      <w:r>
        <w:t xml:space="preserve"> e</w:t>
      </w:r>
      <w:r w:rsidRPr="0078079E">
        <w:t>s</w:t>
      </w:r>
      <w:r>
        <w:t xml:space="preserve"> un voto, señora Molina?</w:t>
      </w:r>
      <w:r w:rsidRPr="0078079E">
        <w:t xml:space="preserve"> </w:t>
      </w:r>
      <w:r>
        <w:t>U</w:t>
      </w:r>
      <w:r w:rsidRPr="0078079E">
        <w:t>sted ha dicho, es de</w:t>
      </w:r>
      <w:r>
        <w:t>terminante que tengamos un voto.</w:t>
      </w:r>
      <w:r w:rsidRPr="0078079E">
        <w:t xml:space="preserve"> </w:t>
      </w:r>
      <w:r>
        <w:t>¿U</w:t>
      </w:r>
      <w:r w:rsidRPr="0078079E">
        <w:t>n voto de 100</w:t>
      </w:r>
      <w:r>
        <w:t>?</w:t>
      </w:r>
      <w:r w:rsidRPr="0078079E">
        <w:t xml:space="preserve"> </w:t>
      </w:r>
      <w:r>
        <w:t>N</w:t>
      </w:r>
      <w:r w:rsidRPr="0078079E">
        <w:t>o es determinante</w:t>
      </w:r>
      <w:r>
        <w:t xml:space="preserve"> un voto</w:t>
      </w:r>
      <w:r w:rsidRPr="0078079E">
        <w:t xml:space="preserve">. Sería interesante que lo tuviera, pero ninguna institución tiene voto en ningún Consejo de </w:t>
      </w:r>
      <w:r>
        <w:t>denominación, ninguna.</w:t>
      </w:r>
      <w:r w:rsidRPr="0078079E">
        <w:t xml:space="preserve"> </w:t>
      </w:r>
      <w:r>
        <w:t>P</w:t>
      </w:r>
      <w:r w:rsidRPr="0078079E">
        <w:t>or ejemplo, en el de Txakoli de Araba, no tiene voto el G</w:t>
      </w:r>
      <w:r>
        <w:t>obierno Vasco, ni la Diputación.</w:t>
      </w:r>
    </w:p>
    <w:p w:rsidR="001012A9" w:rsidRDefault="001012A9" w:rsidP="00A36CF1">
      <w:pPr>
        <w:pStyle w:val="Texto"/>
      </w:pPr>
    </w:p>
    <w:p w:rsidR="001012A9" w:rsidRDefault="001012A9" w:rsidP="00A36CF1">
      <w:pPr>
        <w:pStyle w:val="Texto"/>
      </w:pPr>
      <w:r>
        <w:t xml:space="preserve">Usted </w:t>
      </w:r>
      <w:r w:rsidRPr="0078079E">
        <w:t>ha dicho</w:t>
      </w:r>
      <w:r>
        <w:t>,</w:t>
      </w:r>
      <w:r w:rsidRPr="0078079E">
        <w:t xml:space="preserve"> señor Prieto, que la historia de Rioja es una historia de éxito. También hay que decir que los éxitos son efímeros. El éxito de hoy puede ser el fracaso de mañana</w:t>
      </w:r>
      <w:r>
        <w:t>.</w:t>
      </w:r>
      <w:r w:rsidRPr="0078079E">
        <w:t xml:space="preserve"> </w:t>
      </w:r>
      <w:r>
        <w:t>Y</w:t>
      </w:r>
      <w:r w:rsidRPr="0078079E">
        <w:t xml:space="preserve"> que lo que hay que buscar es encaje para cada cual</w:t>
      </w:r>
      <w:r>
        <w:t>,</w:t>
      </w:r>
      <w:r w:rsidRPr="0078079E">
        <w:t xml:space="preserve"> para las grandes, las pequeñas y las medianas bodegas. Pero el problema es que estamos compitiendo por un mercado cada vez más menguante, al que se había intentado escapar a través de la exportación</w:t>
      </w:r>
      <w:r>
        <w:t>,</w:t>
      </w:r>
      <w:r w:rsidRPr="0078079E">
        <w:t xml:space="preserve"> y la exportación no</w:t>
      </w:r>
      <w:r>
        <w:t>s la están</w:t>
      </w:r>
      <w:r w:rsidRPr="0078079E">
        <w:t xml:space="preserve"> menguando gente como </w:t>
      </w:r>
      <w:r>
        <w:t>Trump o el</w:t>
      </w:r>
      <w:r w:rsidRPr="0078079E">
        <w:t xml:space="preserve"> Brexit</w:t>
      </w:r>
      <w:r>
        <w:t>. Y es un mercado menguante</w:t>
      </w:r>
      <w:r w:rsidRPr="0078079E">
        <w:t xml:space="preserve"> donde no h</w:t>
      </w:r>
      <w:r>
        <w:t>ay piedad;</w:t>
      </w:r>
      <w:r w:rsidRPr="0078079E">
        <w:t xml:space="preserve"> </w:t>
      </w:r>
      <w:r>
        <w:t>e</w:t>
      </w:r>
      <w:r w:rsidRPr="0078079E">
        <w:t>l grande se come al pequeño</w:t>
      </w:r>
      <w:r>
        <w:t>.</w:t>
      </w:r>
    </w:p>
    <w:p w:rsidR="001012A9" w:rsidRDefault="001012A9" w:rsidP="00A36CF1">
      <w:pPr>
        <w:pStyle w:val="Texto"/>
      </w:pPr>
    </w:p>
    <w:p w:rsidR="001012A9" w:rsidRDefault="001012A9" w:rsidP="00A36CF1">
      <w:pPr>
        <w:pStyle w:val="Texto"/>
      </w:pPr>
      <w:r>
        <w:t>Y ese</w:t>
      </w:r>
      <w:r w:rsidRPr="0078079E">
        <w:t xml:space="preserve"> es el problema, ya lo ha dicho en la </w:t>
      </w:r>
      <w:r>
        <w:t xml:space="preserve">señora Lopez de Arroyabe, </w:t>
      </w:r>
      <w:r w:rsidRPr="0078079E">
        <w:t>37 pequeñas bodegas han desaparecido</w:t>
      </w:r>
      <w:r>
        <w:t>,</w:t>
      </w:r>
      <w:r w:rsidRPr="0078079E">
        <w:t xml:space="preserve"> 37 </w:t>
      </w:r>
      <w:r>
        <w:t>cosecheros.</w:t>
      </w:r>
      <w:r w:rsidRPr="0078079E">
        <w:t xml:space="preserve"> </w:t>
      </w:r>
      <w:r>
        <w:t>L</w:t>
      </w:r>
      <w:r w:rsidRPr="0078079E">
        <w:t xml:space="preserve">os </w:t>
      </w:r>
      <w:r>
        <w:t>cosecheros</w:t>
      </w:r>
      <w:r w:rsidRPr="0078079E">
        <w:t xml:space="preserve"> en Rioja Alavesa son casi el 50</w:t>
      </w:r>
      <w:r>
        <w:t xml:space="preserve"> % en las bodegas. </w:t>
      </w:r>
      <w:r w:rsidRPr="0078079E">
        <w:t>Si esperamos a que tengan su nicho</w:t>
      </w:r>
      <w:r>
        <w:t>,</w:t>
      </w:r>
      <w:r w:rsidRPr="0078079E">
        <w:t xml:space="preserve"> para cuando estemos</w:t>
      </w:r>
      <w:r>
        <w:t>,</w:t>
      </w:r>
      <w:r w:rsidRPr="0078079E">
        <w:t xml:space="preserve"> ya no estará</w:t>
      </w:r>
      <w:r>
        <w:t>,</w:t>
      </w:r>
      <w:r w:rsidRPr="0078079E">
        <w:t xml:space="preserve"> la </w:t>
      </w:r>
      <w:r>
        <w:t>oveja estará muerta</w:t>
      </w:r>
      <w:r w:rsidRPr="0078079E">
        <w:t>.</w:t>
      </w:r>
    </w:p>
    <w:p w:rsidR="001012A9" w:rsidRDefault="001012A9" w:rsidP="00A36CF1">
      <w:pPr>
        <w:pStyle w:val="Texto"/>
      </w:pPr>
    </w:p>
    <w:p w:rsidR="001012A9" w:rsidRDefault="001012A9" w:rsidP="00A36CF1">
      <w:pPr>
        <w:pStyle w:val="Texto"/>
      </w:pPr>
      <w:r w:rsidRPr="0078079E">
        <w:t>Le reconozco a la señora Molina que</w:t>
      </w:r>
      <w:r>
        <w:t>,</w:t>
      </w:r>
      <w:r w:rsidRPr="0078079E">
        <w:t xml:space="preserve"> efectivamente</w:t>
      </w:r>
      <w:r>
        <w:t>,</w:t>
      </w:r>
      <w:r w:rsidRPr="0078079E">
        <w:t xml:space="preserve"> uno de los problemas es vender por precio</w:t>
      </w:r>
      <w:r>
        <w:t xml:space="preserve">, vender a precios bajos. </w:t>
      </w:r>
      <w:r w:rsidRPr="0078079E">
        <w:t xml:space="preserve">Efectivamente, </w:t>
      </w:r>
      <w:r>
        <w:t>ese es un problema muy grande.</w:t>
      </w:r>
      <w:r w:rsidRPr="0078079E">
        <w:t xml:space="preserve"> </w:t>
      </w:r>
      <w:r>
        <w:t>P</w:t>
      </w:r>
      <w:r w:rsidRPr="0078079E">
        <w:t xml:space="preserve">ero caemos en </w:t>
      </w:r>
      <w:r>
        <w:t>el error</w:t>
      </w:r>
      <w:r w:rsidRPr="0078079E">
        <w:t xml:space="preserve"> de pensar que solamente </w:t>
      </w:r>
      <w:r>
        <w:t>venden</w:t>
      </w:r>
      <w:r w:rsidRPr="0078079E">
        <w:t xml:space="preserve"> a prec</w:t>
      </w:r>
      <w:r>
        <w:t>io bajo los de Rioja riojana.</w:t>
      </w:r>
    </w:p>
    <w:p w:rsidR="001012A9" w:rsidRDefault="001012A9" w:rsidP="00A36CF1">
      <w:pPr>
        <w:pStyle w:val="Texto"/>
      </w:pPr>
    </w:p>
    <w:p w:rsidR="001012A9" w:rsidRDefault="001012A9" w:rsidP="00A36CF1">
      <w:pPr>
        <w:pStyle w:val="Texto"/>
      </w:pPr>
      <w:r w:rsidRPr="0078079E">
        <w:t>Porque, señora Lopez de Arroyabe, en Rioja Alavesa, 20 bodegas, es decir, el 10</w:t>
      </w:r>
      <w:r>
        <w:t> </w:t>
      </w:r>
      <w:r w:rsidRPr="0078079E">
        <w:t>%, tienen el 75</w:t>
      </w:r>
      <w:r>
        <w:t> </w:t>
      </w:r>
      <w:r w:rsidRPr="0078079E">
        <w:t>% de la producción, tiene</w:t>
      </w:r>
      <w:r>
        <w:t>n el</w:t>
      </w:r>
      <w:r w:rsidRPr="0078079E">
        <w:t xml:space="preserve"> 75</w:t>
      </w:r>
      <w:r>
        <w:t> </w:t>
      </w:r>
      <w:r w:rsidRPr="0078079E">
        <w:t>% de la producción</w:t>
      </w:r>
      <w:r>
        <w:t>.</w:t>
      </w:r>
      <w:r w:rsidRPr="0078079E">
        <w:t xml:space="preserve"> </w:t>
      </w:r>
      <w:r>
        <w:t>Y,</w:t>
      </w:r>
      <w:r w:rsidRPr="0078079E">
        <w:t xml:space="preserve"> entonces, crear una marca en Rioja Alavesa nos llevaría</w:t>
      </w:r>
      <w:r>
        <w:t xml:space="preserve"> a</w:t>
      </w:r>
      <w:r w:rsidRPr="0078079E">
        <w:t xml:space="preserve"> que si en la denominación de Rioja, de </w:t>
      </w:r>
      <w:r>
        <w:t>o</w:t>
      </w:r>
      <w:r w:rsidRPr="0078079E">
        <w:t>rigen Rioja</w:t>
      </w:r>
      <w:r>
        <w:t>,</w:t>
      </w:r>
      <w:r w:rsidRPr="0078079E">
        <w:t xml:space="preserve"> 43 empresas, como ya se ha dicho, tiene</w:t>
      </w:r>
      <w:r>
        <w:t>n</w:t>
      </w:r>
      <w:r w:rsidRPr="0078079E">
        <w:t xml:space="preserve"> el 80</w:t>
      </w:r>
      <w:r>
        <w:t> </w:t>
      </w:r>
      <w:r w:rsidRPr="0078079E">
        <w:t>% de la producción</w:t>
      </w:r>
      <w:r>
        <w:t>,</w:t>
      </w:r>
      <w:r w:rsidRPr="0078079E">
        <w:t xml:space="preserve"> en Rioja Alavesa, 20 tendría</w:t>
      </w:r>
      <w:r>
        <w:t>n</w:t>
      </w:r>
      <w:r w:rsidRPr="0078079E">
        <w:t xml:space="preserve"> </w:t>
      </w:r>
      <w:r>
        <w:t>el</w:t>
      </w:r>
      <w:r w:rsidRPr="0078079E">
        <w:t xml:space="preserve"> 75</w:t>
      </w:r>
      <w:r>
        <w:t> %.</w:t>
      </w:r>
      <w:r w:rsidRPr="0078079E">
        <w:t xml:space="preserve"> </w:t>
      </w:r>
      <w:r>
        <w:t>E</w:t>
      </w:r>
      <w:r w:rsidRPr="0078079E">
        <w:t>s decir, que cr</w:t>
      </w:r>
      <w:r>
        <w:t>eando una marca nueva replicaría</w:t>
      </w:r>
      <w:r w:rsidRPr="0078079E">
        <w:t>mos el mismo modelo, tendríamos unas bodegas muy grandes vendiendo a precio y un montón de bodegas pequeñas, en este caso 200</w:t>
      </w:r>
      <w:r>
        <w:t>,</w:t>
      </w:r>
      <w:r w:rsidRPr="0078079E">
        <w:t xml:space="preserve"> a las que les comen el mercado.</w:t>
      </w:r>
    </w:p>
    <w:p w:rsidR="001012A9" w:rsidRDefault="001012A9" w:rsidP="00A36CF1">
      <w:pPr>
        <w:pStyle w:val="Texto"/>
      </w:pPr>
    </w:p>
    <w:p w:rsidR="001012A9" w:rsidRDefault="001012A9" w:rsidP="00A36CF1">
      <w:pPr>
        <w:pStyle w:val="Texto"/>
      </w:pPr>
      <w:r w:rsidRPr="0078079E">
        <w:t>Entonces</w:t>
      </w:r>
      <w:r>
        <w:t>,</w:t>
      </w:r>
      <w:r w:rsidRPr="0078079E">
        <w:t xml:space="preserve"> la marca en sí, la marca en sí, y</w:t>
      </w:r>
      <w:r>
        <w:t>o</w:t>
      </w:r>
      <w:r w:rsidRPr="0078079E">
        <w:t xml:space="preserve"> ya lo dije en el debate de noviembre</w:t>
      </w:r>
      <w:r>
        <w:t>, en sí mismo</w:t>
      </w:r>
      <w:r w:rsidRPr="0078079E">
        <w:t xml:space="preserve"> no es una solución</w:t>
      </w:r>
      <w:r>
        <w:t>,</w:t>
      </w:r>
      <w:r w:rsidRPr="0078079E">
        <w:t xml:space="preserve"> </w:t>
      </w:r>
      <w:r>
        <w:t>si no va a hacer algo diferente.</w:t>
      </w:r>
      <w:r w:rsidRPr="0078079E">
        <w:t xml:space="preserve"> </w:t>
      </w:r>
      <w:r>
        <w:t>P</w:t>
      </w:r>
      <w:r w:rsidRPr="0078079E">
        <w:t>orque hacer frente</w:t>
      </w:r>
      <w:r>
        <w:t>,</w:t>
      </w:r>
      <w:r w:rsidRPr="0078079E">
        <w:t xml:space="preserve"> usted ha dicho, </w:t>
      </w:r>
      <w:r>
        <w:t>hagámosle</w:t>
      </w:r>
      <w:r w:rsidRPr="0078079E">
        <w:t xml:space="preserve"> frente al consejo regulador</w:t>
      </w:r>
      <w:r>
        <w:t>. El c</w:t>
      </w:r>
      <w:r w:rsidRPr="0078079E">
        <w:t>onsejo</w:t>
      </w:r>
      <w:r>
        <w:t xml:space="preserve"> regulador es </w:t>
      </w:r>
      <w:r w:rsidRPr="0078079E">
        <w:t>una marca consolida</w:t>
      </w:r>
      <w:r>
        <w:t xml:space="preserve"> conocida en todo el mundo.</w:t>
      </w:r>
      <w:r w:rsidRPr="0078079E">
        <w:t xml:space="preserve"> </w:t>
      </w:r>
      <w:r>
        <w:t>M</w:t>
      </w:r>
      <w:r w:rsidRPr="0078079E">
        <w:t>i pregunta es</w:t>
      </w:r>
      <w:r>
        <w:t>,</w:t>
      </w:r>
      <w:r w:rsidRPr="0078079E">
        <w:t xml:space="preserve"> </w:t>
      </w:r>
      <w:r>
        <w:t>¿</w:t>
      </w:r>
      <w:r w:rsidRPr="0078079E">
        <w:t>se le puede ha</w:t>
      </w:r>
      <w:r>
        <w:t>cer frente al consejo regulador?</w:t>
      </w:r>
      <w:r w:rsidRPr="0078079E">
        <w:t xml:space="preserve"> </w:t>
      </w:r>
      <w:r>
        <w:t xml:space="preserve">Entonces, </w:t>
      </w:r>
      <w:r w:rsidRPr="0078079E">
        <w:t>si no se le puede hacer frente, igual</w:t>
      </w:r>
      <w:r>
        <w:t xml:space="preserve"> hay</w:t>
      </w:r>
      <w:r w:rsidRPr="0078079E">
        <w:t xml:space="preserve"> que buscar otra vía, </w:t>
      </w:r>
      <w:r>
        <w:t>¿</w:t>
      </w:r>
      <w:r w:rsidRPr="0078079E">
        <w:t>qué tal si bus</w:t>
      </w:r>
      <w:r>
        <w:t>camos la vía de la colaboración? Si se puede, seamos prácticos.</w:t>
      </w:r>
    </w:p>
    <w:p w:rsidR="001012A9" w:rsidRDefault="001012A9" w:rsidP="00A36CF1">
      <w:pPr>
        <w:pStyle w:val="Texto"/>
      </w:pPr>
    </w:p>
    <w:p w:rsidR="001012A9" w:rsidRDefault="001012A9" w:rsidP="00A36CF1">
      <w:pPr>
        <w:pStyle w:val="Texto"/>
      </w:pPr>
      <w:r w:rsidRPr="0078079E">
        <w:t>Porque</w:t>
      </w:r>
      <w:r>
        <w:t>, efectivamente,</w:t>
      </w:r>
      <w:r w:rsidRPr="0078079E">
        <w:t xml:space="preserve"> y yo </w:t>
      </w:r>
      <w:r>
        <w:t>coincido con</w:t>
      </w:r>
      <w:r w:rsidRPr="0078079E">
        <w:t xml:space="preserve"> usted, esto debería ser una polít</w:t>
      </w:r>
      <w:r>
        <w:t xml:space="preserve">ica de país. Pero </w:t>
      </w:r>
      <w:r w:rsidRPr="0078079E">
        <w:t>la política de país se hace diseñando hacia dónde vamos</w:t>
      </w:r>
      <w:r>
        <w:t>,</w:t>
      </w:r>
      <w:r w:rsidRPr="0078079E">
        <w:t xml:space="preserve"> hacia dónde vamos. Y ese es el debate que hoy</w:t>
      </w:r>
      <w:r>
        <w:t>,</w:t>
      </w:r>
      <w:r w:rsidRPr="0078079E">
        <w:t xml:space="preserve"> una vez más, no hemos vuelto a tener. Hemos tenido una reunión de pastores</w:t>
      </w:r>
      <w:r>
        <w:t>,</w:t>
      </w:r>
      <w:r w:rsidRPr="0078079E">
        <w:t xml:space="preserve"> y en una reunión de pastores</w:t>
      </w:r>
      <w:r>
        <w:t>,</w:t>
      </w:r>
      <w:r w:rsidRPr="0078079E">
        <w:t xml:space="preserve"> y</w:t>
      </w:r>
      <w:r>
        <w:t>a</w:t>
      </w:r>
      <w:r w:rsidRPr="0078079E">
        <w:t xml:space="preserve"> se sabe que nunca</w:t>
      </w:r>
      <w:r>
        <w:t xml:space="preserve"> sale nada.</w:t>
      </w:r>
    </w:p>
    <w:p w:rsidR="001012A9" w:rsidRDefault="001012A9" w:rsidP="00A36CF1">
      <w:pPr>
        <w:pStyle w:val="Texto"/>
      </w:pPr>
    </w:p>
    <w:p w:rsidR="001012A9" w:rsidRPr="00562386" w:rsidRDefault="001012A9" w:rsidP="00A36CF1">
      <w:pPr>
        <w:pStyle w:val="Texto"/>
        <w:rPr>
          <w:lang w:val="eu-ES"/>
        </w:rPr>
      </w:pPr>
    </w:p>
    <w:p w:rsidR="001012A9" w:rsidRPr="00562386" w:rsidRDefault="001012A9" w:rsidP="00A36CF1">
      <w:pPr>
        <w:pStyle w:val="Texto"/>
        <w:rPr>
          <w:lang w:val="eu-ES"/>
        </w:rPr>
      </w:pPr>
      <w:r w:rsidRPr="00562386">
        <w:rPr>
          <w:rFonts w:ascii="Futura Md BT" w:hAnsi="Futura Md BT"/>
          <w:lang w:val="eu-ES"/>
        </w:rPr>
        <w:t>LEHENDAKARIAK</w:t>
      </w:r>
      <w:r w:rsidRPr="00562386">
        <w:rPr>
          <w:lang w:val="eu-ES"/>
        </w:rPr>
        <w:t>: Eskerik asko, Becerra jauna.</w:t>
      </w:r>
    </w:p>
    <w:p w:rsidR="001012A9" w:rsidRPr="00562386" w:rsidRDefault="001012A9" w:rsidP="00A36CF1">
      <w:pPr>
        <w:pStyle w:val="Texto"/>
        <w:rPr>
          <w:lang w:val="eu-ES"/>
        </w:rPr>
      </w:pPr>
    </w:p>
    <w:p w:rsidR="001012A9" w:rsidRPr="00562386" w:rsidRDefault="001012A9" w:rsidP="00A36CF1">
      <w:pPr>
        <w:pStyle w:val="Texto"/>
        <w:rPr>
          <w:lang w:val="eu-ES"/>
        </w:rPr>
      </w:pPr>
      <w:r w:rsidRPr="00562386">
        <w:rPr>
          <w:lang w:val="eu-ES"/>
        </w:rPr>
        <w:t>Lopez de Arroyabe andrea, zurea da hitza.</w:t>
      </w:r>
    </w:p>
    <w:p w:rsidR="001012A9" w:rsidRPr="00562386" w:rsidRDefault="001012A9" w:rsidP="00A36CF1">
      <w:pPr>
        <w:pStyle w:val="Texto"/>
        <w:rPr>
          <w:lang w:val="eu-ES"/>
        </w:rPr>
      </w:pPr>
    </w:p>
    <w:p w:rsidR="001012A9" w:rsidRPr="00562386" w:rsidRDefault="001012A9" w:rsidP="00A36CF1">
      <w:pPr>
        <w:pStyle w:val="Texto"/>
        <w:rPr>
          <w:lang w:val="eu-ES"/>
        </w:rPr>
      </w:pPr>
    </w:p>
    <w:p w:rsidR="001012A9" w:rsidRPr="00562386" w:rsidRDefault="001012A9" w:rsidP="00A36CF1">
      <w:pPr>
        <w:pStyle w:val="Texto"/>
        <w:rPr>
          <w:lang w:val="eu-ES"/>
        </w:rPr>
      </w:pPr>
      <w:r w:rsidRPr="00562386">
        <w:rPr>
          <w:rFonts w:ascii="Futura Md BT" w:hAnsi="Futura Md BT"/>
          <w:lang w:val="eu-ES"/>
        </w:rPr>
        <w:t xml:space="preserve">LOPEZ DE ARROYABE SAEZ DE MATURANA </w:t>
      </w:r>
      <w:r w:rsidRPr="00562386">
        <w:rPr>
          <w:lang w:val="eu-ES"/>
        </w:rPr>
        <w:t>andreak: Bai, kaixo berriro.</w:t>
      </w:r>
    </w:p>
    <w:p w:rsidR="001012A9" w:rsidRDefault="001012A9" w:rsidP="00A36CF1">
      <w:pPr>
        <w:pStyle w:val="Texto"/>
      </w:pPr>
    </w:p>
    <w:p w:rsidR="001012A9" w:rsidRDefault="001012A9" w:rsidP="000F4EEE">
      <w:pPr>
        <w:pStyle w:val="Texto"/>
      </w:pPr>
      <w:r>
        <w:t>Les tengo</w:t>
      </w:r>
      <w:r w:rsidRPr="0078079E">
        <w:t xml:space="preserve"> que reconocer que me ha</w:t>
      </w:r>
      <w:r>
        <w:t>n</w:t>
      </w:r>
      <w:r w:rsidRPr="0078079E">
        <w:t xml:space="preserve"> alegrado el día</w:t>
      </w:r>
      <w:r>
        <w:t>,</w:t>
      </w:r>
      <w:r w:rsidRPr="0078079E">
        <w:t xml:space="preserve"> porque</w:t>
      </w:r>
      <w:r>
        <w:t xml:space="preserve"> de</w:t>
      </w:r>
      <w:r w:rsidRPr="0078079E">
        <w:t xml:space="preserve"> tanto hablar de vino</w:t>
      </w:r>
      <w:r>
        <w:t>,</w:t>
      </w:r>
      <w:r w:rsidRPr="0078079E">
        <w:t xml:space="preserve"> con tanto que nos gusta el vino</w:t>
      </w:r>
      <w:r>
        <w:t>,</w:t>
      </w:r>
      <w:r w:rsidRPr="0078079E">
        <w:t xml:space="preserve"> no acaba</w:t>
      </w:r>
      <w:r>
        <w:t>mos</w:t>
      </w:r>
      <w:r w:rsidRPr="0078079E">
        <w:t xml:space="preserve"> más que discutiendo siempre del vino</w:t>
      </w:r>
      <w:r>
        <w:t>,</w:t>
      </w:r>
      <w:r w:rsidRPr="0078079E">
        <w:t xml:space="preserve"> y del vino alavés</w:t>
      </w:r>
      <w:r>
        <w:t>,</w:t>
      </w:r>
      <w:r w:rsidRPr="0078079E">
        <w:t xml:space="preserve"> en este caso. Y</w:t>
      </w:r>
      <w:r>
        <w:t>,</w:t>
      </w:r>
      <w:r w:rsidRPr="0078079E">
        <w:t xml:space="preserve"> de verdad, el inicio de la iniciativa</w:t>
      </w:r>
      <w:r>
        <w:t>,</w:t>
      </w:r>
      <w:r w:rsidRPr="0078079E">
        <w:t xml:space="preserve"> al final del debate, pues yo creo que hemos ido en una montaña rusa</w:t>
      </w:r>
      <w:r>
        <w:t>,</w:t>
      </w:r>
      <w:r w:rsidRPr="0078079E">
        <w:t xml:space="preserve"> subiendo</w:t>
      </w:r>
      <w:r>
        <w:t>,</w:t>
      </w:r>
      <w:r w:rsidRPr="0078079E">
        <w:t xml:space="preserve"> bajando</w:t>
      </w:r>
      <w:r>
        <w:t>,</w:t>
      </w:r>
      <w:r w:rsidRPr="0078079E">
        <w:t xml:space="preserve"> y hemos </w:t>
      </w:r>
      <w:r>
        <w:t>acabado</w:t>
      </w:r>
      <w:r w:rsidRPr="0078079E">
        <w:t xml:space="preserve"> hablando de una cosa que no era lo que nos trae</w:t>
      </w:r>
      <w:r>
        <w:t xml:space="preserve"> hoy aquí.</w:t>
      </w:r>
      <w:r w:rsidRPr="0078079E">
        <w:t xml:space="preserve"> </w:t>
      </w:r>
      <w:r>
        <w:t>Pero yo estoy encantada.</w:t>
      </w:r>
    </w:p>
    <w:p w:rsidR="001012A9" w:rsidRDefault="001012A9" w:rsidP="000F4EEE">
      <w:pPr>
        <w:pStyle w:val="Texto"/>
      </w:pPr>
    </w:p>
    <w:p w:rsidR="001012A9" w:rsidRDefault="001012A9" w:rsidP="000F4EEE">
      <w:pPr>
        <w:pStyle w:val="Texto"/>
      </w:pPr>
      <w:r>
        <w:t xml:space="preserve">Estoy </w:t>
      </w:r>
      <w:r w:rsidRPr="0078079E">
        <w:t>encantada porque me da paso a reconocer</w:t>
      </w:r>
      <w:r>
        <w:t xml:space="preserve"> a</w:t>
      </w:r>
      <w:r w:rsidRPr="0078079E">
        <w:t xml:space="preserve"> la señora Molina que me ha gustado un poco su explicación, las cosas como son</w:t>
      </w:r>
      <w:r>
        <w:t>.</w:t>
      </w:r>
      <w:r w:rsidRPr="0078079E">
        <w:t xml:space="preserve"> </w:t>
      </w:r>
      <w:r>
        <w:t>Y</w:t>
      </w:r>
      <w:r w:rsidRPr="0078079E">
        <w:t xml:space="preserve"> si no </w:t>
      </w:r>
      <w:r>
        <w:t>diría</w:t>
      </w:r>
      <w:r w:rsidRPr="0078079E">
        <w:t xml:space="preserve"> lo contrario. Pero hoy estamos hablando aquí de esa famosa marca, ya que se </w:t>
      </w:r>
      <w:r>
        <w:t>ha hecho famosa</w:t>
      </w:r>
      <w:r w:rsidRPr="0078079E">
        <w:t xml:space="preserve"> esta semana</w:t>
      </w:r>
      <w:r>
        <w:t>,</w:t>
      </w:r>
      <w:r w:rsidRPr="0078079E">
        <w:t xml:space="preserve"> de esa marca que no va contra nadie, que </w:t>
      </w:r>
      <w:r>
        <w:t>simplemente habla</w:t>
      </w:r>
      <w:r w:rsidRPr="0078079E">
        <w:t xml:space="preserve"> de respeto,</w:t>
      </w:r>
      <w:r>
        <w:t xml:space="preserve"> que habla de alternativas</w:t>
      </w:r>
      <w:r w:rsidRPr="0078079E">
        <w:t xml:space="preserve">, y que habla de respeto, no sé si a su </w:t>
      </w:r>
      <w:r>
        <w:t>a</w:t>
      </w:r>
      <w:r w:rsidRPr="0078079E">
        <w:t>samblea, a la asociación, a las personas</w:t>
      </w:r>
      <w:r>
        <w:t xml:space="preserve"> o bodegas</w:t>
      </w:r>
      <w:r w:rsidRPr="0078079E">
        <w:t xml:space="preserve"> familiares y pequeñas de esa asociación que han pedido diferenciarse, que ya lo pidieron hace dos años y el consejo regulador no </w:t>
      </w:r>
      <w:r>
        <w:t>respetó</w:t>
      </w:r>
      <w:r w:rsidRPr="0078079E">
        <w:t xml:space="preserve"> lo que había </w:t>
      </w:r>
      <w:r>
        <w:t>prometido. No lo respetó</w:t>
      </w:r>
      <w:r w:rsidRPr="0078079E">
        <w:t>.</w:t>
      </w:r>
    </w:p>
    <w:p w:rsidR="001012A9" w:rsidRDefault="001012A9" w:rsidP="000F4EEE">
      <w:pPr>
        <w:pStyle w:val="Texto"/>
      </w:pPr>
    </w:p>
    <w:p w:rsidR="001012A9" w:rsidRDefault="001012A9" w:rsidP="000F4EEE">
      <w:pPr>
        <w:pStyle w:val="Texto"/>
      </w:pPr>
      <w:r>
        <w:t>Por eso,</w:t>
      </w:r>
      <w:r w:rsidRPr="0078079E">
        <w:t xml:space="preserve"> dos años después, el Gobierno no ha hecho nada más que algo técnico, que es poner en marcha lo que se le había pedido. Listo, listo. Aquí no se trata ni de juzgar lo que la gente con su dinero está intentando llegar a fin de mes</w:t>
      </w:r>
      <w:r>
        <w:t>, de la gente con sus uvas qué</w:t>
      </w:r>
      <w:r w:rsidRPr="0078079E">
        <w:t xml:space="preserve"> puede hacer con ella</w:t>
      </w:r>
      <w:r>
        <w:t>s o con su vino, si lo etiquetam</w:t>
      </w:r>
      <w:r w:rsidRPr="0078079E">
        <w:t xml:space="preserve">os y lo vendemos en </w:t>
      </w:r>
      <w:r>
        <w:t>Shanghai</w:t>
      </w:r>
      <w:r w:rsidRPr="0078079E">
        <w:t xml:space="preserve">, </w:t>
      </w:r>
      <w:r>
        <w:t xml:space="preserve">o lo </w:t>
      </w:r>
      <w:r w:rsidRPr="0078079E">
        <w:t>vendemos en Bilbao</w:t>
      </w:r>
      <w:r>
        <w:t>.</w:t>
      </w:r>
      <w:r w:rsidRPr="0078079E">
        <w:t xml:space="preserve"> </w:t>
      </w:r>
      <w:r>
        <w:t>E</w:t>
      </w:r>
      <w:r w:rsidRPr="0078079E">
        <w:t>so es lo que estamos</w:t>
      </w:r>
      <w:r>
        <w:t xml:space="preserve"> hoy</w:t>
      </w:r>
      <w:r w:rsidRPr="0078079E">
        <w:t xml:space="preserve"> hablando aquí</w:t>
      </w:r>
      <w:r>
        <w:t>.</w:t>
      </w:r>
    </w:p>
    <w:p w:rsidR="001012A9" w:rsidRDefault="001012A9" w:rsidP="000F4EEE">
      <w:pPr>
        <w:pStyle w:val="Texto"/>
      </w:pPr>
    </w:p>
    <w:p w:rsidR="001012A9" w:rsidRDefault="001012A9" w:rsidP="000F4EEE">
      <w:pPr>
        <w:pStyle w:val="Texto"/>
      </w:pPr>
      <w:r>
        <w:t>Esta iniciativa nueva</w:t>
      </w:r>
      <w:r w:rsidRPr="0078079E">
        <w:t xml:space="preserve"> de </w:t>
      </w:r>
      <w:r>
        <w:t>viñedos de Álava</w:t>
      </w:r>
      <w:r w:rsidRPr="0078079E">
        <w:t xml:space="preserve"> no suma</w:t>
      </w:r>
      <w:r>
        <w:t>,</w:t>
      </w:r>
      <w:r w:rsidR="00734B90">
        <w:t xml:space="preserve"> o sea, so</w:t>
      </w:r>
      <w:r w:rsidRPr="0078079E">
        <w:t>lo suma, no resta, crea alternativas, no va contra nadie</w:t>
      </w:r>
      <w:r>
        <w:t>,</w:t>
      </w:r>
      <w:r w:rsidRPr="0078079E">
        <w:t xml:space="preserve"> ni contra Gobierno, contra Diputación</w:t>
      </w:r>
      <w:r>
        <w:t>,</w:t>
      </w:r>
      <w:r w:rsidRPr="0078079E">
        <w:t xml:space="preserve"> </w:t>
      </w:r>
      <w:r>
        <w:t>ni</w:t>
      </w:r>
      <w:r w:rsidRPr="0078079E">
        <w:t xml:space="preserve"> contra nosotros</w:t>
      </w:r>
      <w:r>
        <w:t>,</w:t>
      </w:r>
      <w:r w:rsidRPr="0078079E">
        <w:t xml:space="preserve"> ni contra</w:t>
      </w:r>
      <w:r>
        <w:t xml:space="preserve"> nadie.</w:t>
      </w:r>
      <w:r w:rsidRPr="0078079E">
        <w:t xml:space="preserve"> </w:t>
      </w:r>
      <w:r>
        <w:t>L</w:t>
      </w:r>
      <w:r w:rsidRPr="0078079E">
        <w:t xml:space="preserve">o decía antes, porque me </w:t>
      </w:r>
      <w:r>
        <w:t xml:space="preserve">he </w:t>
      </w:r>
      <w:r w:rsidRPr="0078079E">
        <w:t>baj</w:t>
      </w:r>
      <w:r>
        <w:t>ad</w:t>
      </w:r>
      <w:r w:rsidRPr="0078079E">
        <w:t>o el papelito, esto</w:t>
      </w:r>
      <w:r>
        <w:t xml:space="preserve"> no</w:t>
      </w:r>
      <w:r w:rsidRPr="0078079E">
        <w:t xml:space="preserve"> es cuestión de nacionalismo</w:t>
      </w:r>
      <w:r>
        <w:t>s</w:t>
      </w:r>
      <w:r w:rsidRPr="0078079E">
        <w:t>, es cuestión de sobrevivir, ya está</w:t>
      </w:r>
      <w:r>
        <w:t>,</w:t>
      </w:r>
      <w:r w:rsidRPr="0078079E">
        <w:t xml:space="preserve"> ya está</w:t>
      </w:r>
      <w:r>
        <w:t>.</w:t>
      </w:r>
    </w:p>
    <w:p w:rsidR="001012A9" w:rsidRDefault="001012A9" w:rsidP="000F4EEE">
      <w:pPr>
        <w:pStyle w:val="Texto"/>
      </w:pPr>
    </w:p>
    <w:p w:rsidR="001012A9" w:rsidRDefault="001012A9" w:rsidP="000F4EEE">
      <w:pPr>
        <w:pStyle w:val="Texto"/>
      </w:pPr>
      <w:r w:rsidRPr="0078079E">
        <w:t>Rioja Alavesa pertenece a quienes viven y trabajan</w:t>
      </w:r>
      <w:r>
        <w:t xml:space="preserve"> allá,</w:t>
      </w:r>
      <w:r w:rsidRPr="0078079E">
        <w:t xml:space="preserve"> a nadie más, ni </w:t>
      </w:r>
      <w:r>
        <w:t xml:space="preserve">a </w:t>
      </w:r>
      <w:r w:rsidRPr="0078079E">
        <w:t>una empresa, ni</w:t>
      </w:r>
      <w:r>
        <w:t xml:space="preserve"> a</w:t>
      </w:r>
      <w:r w:rsidRPr="0078079E">
        <w:t xml:space="preserve"> un club privado, ni al consejo regulador, ni a un partido político siquiera</w:t>
      </w:r>
      <w:r>
        <w:t>,</w:t>
      </w:r>
      <w:r w:rsidRPr="0078079E">
        <w:t xml:space="preserve"> a nadie, ni una</w:t>
      </w:r>
      <w:r>
        <w:t>,</w:t>
      </w:r>
      <w:r w:rsidRPr="0078079E">
        <w:t xml:space="preserve"> o sea</w:t>
      </w:r>
      <w:r>
        <w:t>,</w:t>
      </w:r>
      <w:r w:rsidRPr="0078079E">
        <w:t xml:space="preserve"> a nadie</w:t>
      </w:r>
      <w:r>
        <w:t>.</w:t>
      </w:r>
      <w:r w:rsidRPr="0078079E">
        <w:t xml:space="preserve"> </w:t>
      </w:r>
      <w:r>
        <w:t>P</w:t>
      </w:r>
      <w:r w:rsidRPr="0078079E">
        <w:t>ertenece a quienes están a</w:t>
      </w:r>
      <w:r>
        <w:t>l</w:t>
      </w:r>
      <w:r w:rsidRPr="0078079E">
        <w:t>l</w:t>
      </w:r>
      <w:r>
        <w:t>á.</w:t>
      </w:r>
      <w:r w:rsidRPr="0078079E">
        <w:t xml:space="preserve"> </w:t>
      </w:r>
      <w:r>
        <w:t>Y</w:t>
      </w:r>
      <w:r w:rsidRPr="0078079E">
        <w:t xml:space="preserve"> quienes mantienen el territorio</w:t>
      </w:r>
      <w:r>
        <w:t>, quienes mantienen los</w:t>
      </w:r>
      <w:r w:rsidRPr="0078079E">
        <w:t xml:space="preserve"> pueblos</w:t>
      </w:r>
      <w:r>
        <w:t>, quienes trabajan y viven allá.</w:t>
      </w:r>
      <w:r w:rsidRPr="0078079E">
        <w:t xml:space="preserve"> </w:t>
      </w:r>
      <w:r>
        <w:t>P</w:t>
      </w:r>
      <w:r w:rsidRPr="0078079E">
        <w:t>orque esas personas sí que están viviendo y trabajando</w:t>
      </w:r>
      <w:r>
        <w:t xml:space="preserve"> allá</w:t>
      </w:r>
      <w:r w:rsidRPr="0078079E">
        <w:t xml:space="preserve"> y </w:t>
      </w:r>
      <w:r>
        <w:t>creando economía. No</w:t>
      </w:r>
      <w:r w:rsidRPr="0078079E">
        <w:t xml:space="preserve"> </w:t>
      </w:r>
      <w:r>
        <w:t>l</w:t>
      </w:r>
      <w:r w:rsidRPr="0078079E">
        <w:t xml:space="preserve">as grandes bodegas que llegan, que compran, que se quedan con las </w:t>
      </w:r>
      <w:r>
        <w:t>viñas</w:t>
      </w:r>
      <w:r w:rsidRPr="0078079E">
        <w:t xml:space="preserve"> y que</w:t>
      </w:r>
      <w:r>
        <w:t>,</w:t>
      </w:r>
      <w:r w:rsidRPr="0078079E">
        <w:t xml:space="preserve"> desde luego</w:t>
      </w:r>
      <w:r>
        <w:t>,</w:t>
      </w:r>
      <w:r w:rsidRPr="0078079E">
        <w:t xml:space="preserve"> venden </w:t>
      </w:r>
      <w:r>
        <w:t>a precio. Eso sí que no.</w:t>
      </w:r>
    </w:p>
    <w:p w:rsidR="001012A9" w:rsidRDefault="001012A9" w:rsidP="000F4EEE">
      <w:pPr>
        <w:pStyle w:val="Texto"/>
      </w:pPr>
    </w:p>
    <w:p w:rsidR="001012A9" w:rsidRDefault="001012A9" w:rsidP="000F4EEE">
      <w:pPr>
        <w:pStyle w:val="Texto"/>
      </w:pPr>
      <w:r w:rsidRPr="0078079E">
        <w:t>Desde luego, le reconozco que para no haber puesto y</w:t>
      </w:r>
      <w:r>
        <w:t>o</w:t>
      </w:r>
      <w:r w:rsidRPr="0078079E">
        <w:t xml:space="preserve"> ninguna intención </w:t>
      </w:r>
      <w:r>
        <w:t xml:space="preserve">en </w:t>
      </w:r>
      <w:r w:rsidRPr="0078079E">
        <w:t>es</w:t>
      </w:r>
      <w:r>
        <w:t>t</w:t>
      </w:r>
      <w:r w:rsidRPr="0078079E">
        <w:t>a iniciativa, me alegro que</w:t>
      </w:r>
      <w:r>
        <w:t xml:space="preserve"> se haya dado</w:t>
      </w:r>
      <w:r w:rsidRPr="0078079E">
        <w:t xml:space="preserve"> el debate y le</w:t>
      </w:r>
      <w:r>
        <w:t xml:space="preserve"> apelo a la</w:t>
      </w:r>
      <w:r w:rsidRPr="0078079E">
        <w:t xml:space="preserve"> señora Tapia que mañana le volver</w:t>
      </w:r>
      <w:r>
        <w:t>é</w:t>
      </w:r>
      <w:r w:rsidRPr="0078079E">
        <w:t xml:space="preserve"> a preguntar por el tema</w:t>
      </w:r>
      <w:r>
        <w:t>,</w:t>
      </w:r>
      <w:r w:rsidRPr="0078079E">
        <w:t xml:space="preserve"> porque</w:t>
      </w:r>
      <w:r>
        <w:t xml:space="preserve"> a mí</w:t>
      </w:r>
      <w:r w:rsidRPr="0078079E">
        <w:t xml:space="preserve"> me gust</w:t>
      </w:r>
      <w:r>
        <w:t>a hablar de vino, me gusta también bebérmelo</w:t>
      </w:r>
      <w:r w:rsidRPr="0078079E">
        <w:t>, pero</w:t>
      </w:r>
      <w:r>
        <w:t>,</w:t>
      </w:r>
      <w:r w:rsidRPr="0078079E">
        <w:t xml:space="preserve"> sobre todo</w:t>
      </w:r>
      <w:r>
        <w:t>,</w:t>
      </w:r>
      <w:r w:rsidRPr="0078079E">
        <w:t xml:space="preserve"> me gusta que el Gobierno nos diga claramente qu</w:t>
      </w:r>
      <w:r>
        <w:t>é</w:t>
      </w:r>
      <w:r w:rsidRPr="0078079E">
        <w:t xml:space="preserve"> va a</w:t>
      </w:r>
      <w:r>
        <w:t xml:space="preserve"> hacer o qué no va a hacer.</w:t>
      </w:r>
    </w:p>
    <w:p w:rsidR="001012A9" w:rsidRDefault="001012A9" w:rsidP="000F4EEE">
      <w:pPr>
        <w:pStyle w:val="Texto"/>
      </w:pPr>
    </w:p>
    <w:p w:rsidR="001012A9" w:rsidRDefault="001012A9" w:rsidP="000F4EEE">
      <w:pPr>
        <w:pStyle w:val="Texto"/>
        <w:rPr>
          <w:lang w:val="eu-ES"/>
        </w:rPr>
      </w:pPr>
      <w:r w:rsidRPr="0078079E">
        <w:rPr>
          <w:lang w:val="eu-ES"/>
        </w:rPr>
        <w:t>Eskerrik asko.</w:t>
      </w:r>
    </w:p>
    <w:p w:rsidR="001012A9" w:rsidRDefault="001012A9" w:rsidP="000F4EEE">
      <w:pPr>
        <w:pStyle w:val="Texto"/>
        <w:rPr>
          <w:lang w:val="eu-ES"/>
        </w:rPr>
      </w:pPr>
    </w:p>
    <w:p w:rsidR="001012A9" w:rsidRDefault="001012A9" w:rsidP="000F4EEE">
      <w:pPr>
        <w:pStyle w:val="Texto"/>
        <w:rPr>
          <w:lang w:val="eu-ES"/>
        </w:rPr>
      </w:pPr>
    </w:p>
    <w:p w:rsidR="001012A9" w:rsidRDefault="001012A9" w:rsidP="000F4EEE">
      <w:pPr>
        <w:pStyle w:val="Texto"/>
        <w:rPr>
          <w:lang w:val="eu-ES"/>
        </w:rPr>
      </w:pPr>
      <w:r w:rsidRPr="00562386">
        <w:rPr>
          <w:rFonts w:ascii="Futura Md BT" w:hAnsi="Futura Md BT"/>
          <w:lang w:val="eu-ES"/>
        </w:rPr>
        <w:t>LEHENDAKARIAK</w:t>
      </w:r>
      <w:r>
        <w:rPr>
          <w:lang w:val="eu-ES"/>
        </w:rPr>
        <w:t>:</w:t>
      </w:r>
      <w:r w:rsidRPr="0078079E">
        <w:rPr>
          <w:lang w:val="eu-ES"/>
        </w:rPr>
        <w:t xml:space="preserve"> Eskerrik asko</w:t>
      </w:r>
      <w:r>
        <w:rPr>
          <w:lang w:val="eu-ES"/>
        </w:rPr>
        <w:t>, Lopez de Arroyabe andrea.</w:t>
      </w:r>
    </w:p>
    <w:p w:rsidR="001012A9" w:rsidRDefault="001012A9" w:rsidP="000F4EEE">
      <w:pPr>
        <w:pStyle w:val="Texto"/>
        <w:rPr>
          <w:lang w:val="eu-ES"/>
        </w:rPr>
      </w:pPr>
    </w:p>
    <w:p w:rsidR="001012A9" w:rsidRPr="000F4EEE" w:rsidRDefault="001012A9" w:rsidP="000F4EEE">
      <w:pPr>
        <w:pStyle w:val="Texto"/>
      </w:pPr>
      <w:r w:rsidRPr="0078079E">
        <w:rPr>
          <w:lang w:val="eu-ES"/>
        </w:rPr>
        <w:t>Euskal Sozialistak</w:t>
      </w:r>
      <w:r>
        <w:rPr>
          <w:lang w:val="eu-ES"/>
        </w:rPr>
        <w:t>,</w:t>
      </w:r>
      <w:r w:rsidRPr="0078079E">
        <w:rPr>
          <w:lang w:val="eu-ES"/>
        </w:rPr>
        <w:t xml:space="preserve"> Prie</w:t>
      </w:r>
      <w:r>
        <w:rPr>
          <w:lang w:val="eu-ES"/>
        </w:rPr>
        <w:t>to jaunak ez du hartu behar. Euz</w:t>
      </w:r>
      <w:r w:rsidRPr="0078079E">
        <w:rPr>
          <w:lang w:val="eu-ES"/>
        </w:rPr>
        <w:t>ko Abertzaleak, M</w:t>
      </w:r>
      <w:r w:rsidR="00734B90">
        <w:rPr>
          <w:lang w:val="eu-ES"/>
        </w:rPr>
        <w:t>olina and</w:t>
      </w:r>
      <w:r>
        <w:rPr>
          <w:lang w:val="eu-ES"/>
        </w:rPr>
        <w:t>rea, zurea da hitza…</w:t>
      </w:r>
    </w:p>
    <w:p w:rsidR="001012A9" w:rsidRPr="0078079E" w:rsidRDefault="001012A9" w:rsidP="00A36CF1">
      <w:pPr>
        <w:pStyle w:val="Texto"/>
        <w:rPr>
          <w:lang w:val="eu-ES"/>
        </w:rPr>
      </w:pPr>
    </w:p>
    <w:p w:rsidR="001012A9" w:rsidRPr="0078079E" w:rsidRDefault="001012A9" w:rsidP="00A36CF1">
      <w:pPr>
        <w:pStyle w:val="Texto"/>
        <w:rPr>
          <w:lang w:val="eu-ES"/>
        </w:rPr>
      </w:pPr>
      <w:r w:rsidRPr="0078079E">
        <w:rPr>
          <w:lang w:val="eu-ES"/>
        </w:rPr>
        <w:t>(52. zintaren amaiera)</w:t>
      </w:r>
    </w:p>
    <w:p w:rsidR="001012A9" w:rsidRDefault="001012A9" w:rsidP="004D0683">
      <w:pPr>
        <w:pStyle w:val="Texto"/>
      </w:pPr>
      <w:r>
        <w:t>(53. zintaren hasiera)</w:t>
      </w:r>
    </w:p>
    <w:p w:rsidR="001012A9" w:rsidRDefault="001012A9" w:rsidP="004D0683">
      <w:pPr>
        <w:pStyle w:val="Texto"/>
      </w:pPr>
    </w:p>
    <w:p w:rsidR="001012A9" w:rsidRDefault="001012A9" w:rsidP="001C20F8">
      <w:pPr>
        <w:pStyle w:val="Texto"/>
      </w:pPr>
      <w:r>
        <w:t xml:space="preserve">… </w:t>
      </w:r>
    </w:p>
    <w:p w:rsidR="001012A9" w:rsidRDefault="001012A9" w:rsidP="001C20F8">
      <w:pPr>
        <w:pStyle w:val="Texto"/>
      </w:pPr>
    </w:p>
    <w:p w:rsidR="001012A9" w:rsidRDefault="001012A9" w:rsidP="001C20F8">
      <w:pPr>
        <w:pStyle w:val="Texto"/>
      </w:pPr>
      <w:r w:rsidRPr="001C20F8">
        <w:rPr>
          <w:rFonts w:ascii="Futura Md BT" w:hAnsi="Futura Md BT"/>
        </w:rPr>
        <w:t>MOLINA PÉREZ</w:t>
      </w:r>
      <w:r>
        <w:t xml:space="preserve"> </w:t>
      </w:r>
      <w:r w:rsidRPr="006A10AB">
        <w:rPr>
          <w:lang w:val="eu-ES"/>
        </w:rPr>
        <w:t>andreak: Eskerrik asko, legebiltzarburu andrea</w:t>
      </w:r>
      <w:r>
        <w:t>.</w:t>
      </w:r>
    </w:p>
    <w:p w:rsidR="001012A9" w:rsidRDefault="001012A9" w:rsidP="001C20F8">
      <w:pPr>
        <w:pStyle w:val="Texto"/>
      </w:pPr>
    </w:p>
    <w:p w:rsidR="001012A9" w:rsidRDefault="001012A9" w:rsidP="001C20F8">
      <w:pPr>
        <w:pStyle w:val="Texto"/>
      </w:pPr>
      <w:r>
        <w:t>Señora López de Ocariz, h</w:t>
      </w:r>
      <w:r w:rsidRPr="001C20F8">
        <w:t>a dicho usted en su primera intervención que se ha animado a presentar esta iniciativa por la presencia o no del viceconsejero en los plenos del Consejo Regulador. O sea, no se ha animado porque el Consejo invada competencias y ningune</w:t>
      </w:r>
      <w:r>
        <w:t>e</w:t>
      </w:r>
      <w:r w:rsidRPr="001C20F8">
        <w:t xml:space="preserve"> a los alaveses, interesante</w:t>
      </w:r>
      <w:r>
        <w:t>.</w:t>
      </w:r>
    </w:p>
    <w:p w:rsidR="001012A9" w:rsidRDefault="001012A9" w:rsidP="001C20F8">
      <w:pPr>
        <w:pStyle w:val="Texto"/>
      </w:pPr>
    </w:p>
    <w:p w:rsidR="001012A9" w:rsidRDefault="001012A9" w:rsidP="001C20F8">
      <w:pPr>
        <w:pStyle w:val="Texto"/>
      </w:pPr>
      <w:r>
        <w:t>Y de que desprecio.</w:t>
      </w:r>
      <w:r w:rsidRPr="001C20F8">
        <w:t xml:space="preserve"> Bueno</w:t>
      </w:r>
      <w:r>
        <w:t xml:space="preserve">, ya le dicho que </w:t>
      </w:r>
      <w:r w:rsidRPr="001C20F8">
        <w:t>Gobierno Vasco defiende los intereses de los alaveses donde tiene que hacerlo</w:t>
      </w:r>
      <w:r>
        <w:t>.</w:t>
      </w:r>
    </w:p>
    <w:p w:rsidR="001012A9" w:rsidRDefault="001012A9" w:rsidP="001C20F8">
      <w:pPr>
        <w:pStyle w:val="Texto"/>
      </w:pPr>
    </w:p>
    <w:p w:rsidR="001012A9" w:rsidRDefault="001012A9" w:rsidP="001C20F8">
      <w:pPr>
        <w:pStyle w:val="Texto"/>
      </w:pPr>
      <w:r>
        <w:t>Y</w:t>
      </w:r>
      <w:r w:rsidRPr="001C20F8">
        <w:t xml:space="preserve"> dice u</w:t>
      </w:r>
      <w:r>
        <w:t xml:space="preserve">sted que, </w:t>
      </w:r>
      <w:r w:rsidRPr="001C20F8">
        <w:t>bueno</w:t>
      </w:r>
      <w:r>
        <w:t>,</w:t>
      </w:r>
      <w:r w:rsidRPr="001C20F8">
        <w:t xml:space="preserve"> que igual nos pasamos un poco </w:t>
      </w:r>
      <w:r>
        <w:t xml:space="preserve">con la visión de del consejo. </w:t>
      </w:r>
      <w:r w:rsidRPr="001C20F8">
        <w:t>Bueno</w:t>
      </w:r>
      <w:r>
        <w:t>,</w:t>
      </w:r>
      <w:r w:rsidRPr="001C20F8">
        <w:t xml:space="preserve"> ya sabemos que ustedes defienden </w:t>
      </w:r>
      <w:r>
        <w:t xml:space="preserve">a </w:t>
      </w:r>
      <w:r w:rsidRPr="001C20F8">
        <w:t xml:space="preserve">ese Consejo porque comparten esa obsesión recentralizadora, pero es que son los bodegueros los que están demandando más presencia </w:t>
      </w:r>
      <w:r>
        <w:t>en el C</w:t>
      </w:r>
      <w:r w:rsidRPr="001C20F8">
        <w:t>onsejo y un cambio</w:t>
      </w:r>
      <w:r>
        <w:t>,</w:t>
      </w:r>
      <w:r w:rsidRPr="001C20F8">
        <w:t xml:space="preserve"> y no un pequeño cambio, un gran cambio para su modelo económico</w:t>
      </w:r>
      <w:r>
        <w:t>,</w:t>
      </w:r>
      <w:r w:rsidRPr="001C20F8">
        <w:t xml:space="preserve"> y volver a primar la calidad frente a la cantidad</w:t>
      </w:r>
      <w:r>
        <w:t>,</w:t>
      </w:r>
      <w:r w:rsidRPr="001C20F8">
        <w:t xml:space="preserve"> que es la política que está desarrollando ahora el Consejo</w:t>
      </w:r>
      <w:r>
        <w:t>.</w:t>
      </w:r>
    </w:p>
    <w:p w:rsidR="001012A9" w:rsidRDefault="001012A9" w:rsidP="001C20F8">
      <w:pPr>
        <w:pStyle w:val="Texto"/>
      </w:pPr>
    </w:p>
    <w:p w:rsidR="001012A9" w:rsidRDefault="001012A9" w:rsidP="001C20F8">
      <w:pPr>
        <w:pStyle w:val="Texto"/>
      </w:pPr>
      <w:r>
        <w:t xml:space="preserve">Olvídese </w:t>
      </w:r>
      <w:r w:rsidRPr="001C20F8">
        <w:t xml:space="preserve">también </w:t>
      </w:r>
      <w:r>
        <w:t>d</w:t>
      </w:r>
      <w:r w:rsidRPr="001C20F8">
        <w:t>el documento que tanto l</w:t>
      </w:r>
      <w:r>
        <w:t>e</w:t>
      </w:r>
      <w:r w:rsidRPr="001C20F8">
        <w:t xml:space="preserve"> tormenta, porque el Gobierno Vasco ha hecho un trámite administrativo que tiene que hacer si no quiere prevaricar.</w:t>
      </w:r>
    </w:p>
    <w:p w:rsidR="001012A9" w:rsidRDefault="001012A9" w:rsidP="001C20F8">
      <w:pPr>
        <w:pStyle w:val="Texto"/>
      </w:pPr>
    </w:p>
    <w:p w:rsidR="001012A9" w:rsidRDefault="001012A9" w:rsidP="001C20F8">
      <w:pPr>
        <w:pStyle w:val="Texto"/>
      </w:pPr>
      <w:r w:rsidRPr="001C20F8">
        <w:t>Y el señor Becerra, bueno</w:t>
      </w:r>
      <w:r>
        <w:t>,</w:t>
      </w:r>
      <w:r w:rsidRPr="001C20F8">
        <w:t xml:space="preserve"> dice que total un </w:t>
      </w:r>
      <w:r>
        <w:t>v</w:t>
      </w:r>
      <w:r w:rsidRPr="001C20F8">
        <w:t xml:space="preserve">oto, </w:t>
      </w:r>
      <w:r>
        <w:t>un voto más un voto</w:t>
      </w:r>
      <w:r w:rsidRPr="001C20F8">
        <w:t xml:space="preserve"> menos, </w:t>
      </w:r>
      <w:r>
        <w:t>¿</w:t>
      </w:r>
      <w:r w:rsidRPr="001C20F8">
        <w:t>no</w:t>
      </w:r>
      <w:r>
        <w:t>? M</w:t>
      </w:r>
      <w:r w:rsidRPr="001C20F8">
        <w:t>enos determinante será no votar, digo yo, pero</w:t>
      </w:r>
      <w:r>
        <w:t>,</w:t>
      </w:r>
      <w:r w:rsidRPr="001C20F8">
        <w:t xml:space="preserve"> bueno</w:t>
      </w:r>
      <w:r>
        <w:t>. P</w:t>
      </w:r>
      <w:r w:rsidRPr="001C20F8">
        <w:t>or seguir con su ejemplo</w:t>
      </w:r>
      <w:r>
        <w:t>,</w:t>
      </w:r>
      <w:r w:rsidRPr="001C20F8">
        <w:t xml:space="preserve"> nada</w:t>
      </w:r>
      <w:r>
        <w:t xml:space="preserve">, oye, le </w:t>
      </w:r>
      <w:r w:rsidRPr="001C20F8">
        <w:t>reto a que usted ahora mismo no vote en este punto que vamos a hacer</w:t>
      </w:r>
      <w:r>
        <w:t>, porque, total, un votito más un voto menos.</w:t>
      </w:r>
    </w:p>
    <w:p w:rsidR="001012A9" w:rsidRDefault="001012A9" w:rsidP="001C20F8">
      <w:pPr>
        <w:pStyle w:val="Texto"/>
      </w:pPr>
    </w:p>
    <w:p w:rsidR="001012A9" w:rsidRPr="006A10AB" w:rsidRDefault="001012A9" w:rsidP="001C20F8">
      <w:pPr>
        <w:pStyle w:val="Texto"/>
        <w:rPr>
          <w:lang w:val="eu-ES"/>
        </w:rPr>
      </w:pPr>
      <w:r w:rsidRPr="006A10AB">
        <w:rPr>
          <w:lang w:val="eu-ES"/>
        </w:rPr>
        <w:t>Eskerrik asko.</w:t>
      </w:r>
    </w:p>
    <w:p w:rsidR="001012A9" w:rsidRPr="006A10AB" w:rsidRDefault="001012A9" w:rsidP="001C20F8">
      <w:pPr>
        <w:pStyle w:val="Texto"/>
        <w:rPr>
          <w:lang w:val="eu-ES"/>
        </w:rPr>
      </w:pPr>
    </w:p>
    <w:p w:rsidR="001012A9" w:rsidRPr="00734B90" w:rsidRDefault="001012A9" w:rsidP="004D0683">
      <w:pPr>
        <w:pStyle w:val="Texto"/>
        <w:rPr>
          <w:lang w:val="en-GB"/>
        </w:rPr>
      </w:pPr>
    </w:p>
    <w:p w:rsidR="001012A9" w:rsidRDefault="001012A9" w:rsidP="004D0683">
      <w:pPr>
        <w:pStyle w:val="Texto"/>
        <w:rPr>
          <w:lang w:val="eu-ES"/>
        </w:rPr>
      </w:pPr>
      <w:r w:rsidRPr="006A10AB">
        <w:rPr>
          <w:rFonts w:ascii="Futura Md BT" w:hAnsi="Futura Md BT"/>
          <w:lang w:val="eu-ES"/>
        </w:rPr>
        <w:t>LEHENDAKARIAK</w:t>
      </w:r>
      <w:r>
        <w:rPr>
          <w:lang w:val="eu-ES"/>
        </w:rPr>
        <w:t>: Eskerrik</w:t>
      </w:r>
      <w:r w:rsidRPr="001C20F8">
        <w:rPr>
          <w:lang w:val="eu-ES"/>
        </w:rPr>
        <w:t xml:space="preserve"> asko, Molina </w:t>
      </w:r>
      <w:r>
        <w:rPr>
          <w:lang w:val="eu-ES"/>
        </w:rPr>
        <w:t>andrea.</w:t>
      </w:r>
    </w:p>
    <w:p w:rsidR="001012A9" w:rsidRDefault="001012A9" w:rsidP="004D0683">
      <w:pPr>
        <w:pStyle w:val="Texto"/>
        <w:rPr>
          <w:lang w:val="eu-ES"/>
        </w:rPr>
      </w:pPr>
    </w:p>
    <w:p w:rsidR="001012A9" w:rsidRDefault="001012A9" w:rsidP="004D0683">
      <w:pPr>
        <w:pStyle w:val="Texto"/>
        <w:rPr>
          <w:lang w:val="eu-ES"/>
        </w:rPr>
      </w:pPr>
      <w:r>
        <w:rPr>
          <w:lang w:val="eu-ES"/>
        </w:rPr>
        <w:t>E</w:t>
      </w:r>
      <w:r w:rsidRPr="001C20F8">
        <w:rPr>
          <w:lang w:val="eu-ES"/>
        </w:rPr>
        <w:t>ztabaida amaitu da eta bozketa</w:t>
      </w:r>
      <w:r>
        <w:rPr>
          <w:lang w:val="eu-ES"/>
        </w:rPr>
        <w:t>ra</w:t>
      </w:r>
      <w:r w:rsidRPr="001C20F8">
        <w:rPr>
          <w:lang w:val="eu-ES"/>
        </w:rPr>
        <w:t xml:space="preserve"> </w:t>
      </w:r>
      <w:r>
        <w:rPr>
          <w:lang w:val="eu-ES"/>
        </w:rPr>
        <w:t>jarriko</w:t>
      </w:r>
      <w:r w:rsidRPr="001C20F8">
        <w:rPr>
          <w:lang w:val="eu-ES"/>
        </w:rPr>
        <w:t xml:space="preserve"> dugu Euskal Talde Popularraren legez besteko proposamena</w:t>
      </w:r>
      <w:r>
        <w:rPr>
          <w:lang w:val="eu-ES"/>
        </w:rPr>
        <w:t>ren</w:t>
      </w:r>
      <w:r w:rsidRPr="001C20F8">
        <w:rPr>
          <w:lang w:val="eu-ES"/>
        </w:rPr>
        <w:t xml:space="preserve"> jatorrizko testua</w:t>
      </w:r>
      <w:r>
        <w:rPr>
          <w:lang w:val="eu-ES"/>
        </w:rPr>
        <w:t>. Bozkatu dezakegu.</w:t>
      </w:r>
    </w:p>
    <w:p w:rsidR="001012A9" w:rsidRDefault="001012A9" w:rsidP="004D0683">
      <w:pPr>
        <w:pStyle w:val="Texto"/>
        <w:rPr>
          <w:lang w:val="eu-ES"/>
        </w:rPr>
      </w:pPr>
    </w:p>
    <w:p w:rsidR="00BE49FB" w:rsidRDefault="00BE49FB" w:rsidP="004D0683">
      <w:pPr>
        <w:pStyle w:val="Texto"/>
        <w:rPr>
          <w:lang w:val="eu-ES"/>
        </w:rPr>
      </w:pPr>
    </w:p>
    <w:p w:rsidR="001012A9" w:rsidRDefault="001012A9" w:rsidP="000D06FA">
      <w:pPr>
        <w:pStyle w:val="anotaciones0"/>
        <w:rPr>
          <w:lang w:val="eu-ES"/>
        </w:rPr>
      </w:pPr>
      <w:r>
        <w:rPr>
          <w:lang w:val="eu-ES"/>
        </w:rPr>
        <w:t>Botazioa eginda, hauxe izan da emaitza: emandako botoak, 74; aldekoak, 20; aurkakoak, 37; abstentzioak, 17.</w:t>
      </w:r>
    </w:p>
    <w:p w:rsidR="001012A9" w:rsidRDefault="001012A9" w:rsidP="000D06FA">
      <w:pPr>
        <w:pStyle w:val="Texto"/>
        <w:rPr>
          <w:lang w:val="eu-ES"/>
        </w:rPr>
      </w:pPr>
    </w:p>
    <w:p w:rsidR="001012A9" w:rsidRDefault="001012A9" w:rsidP="000D06FA">
      <w:pPr>
        <w:pStyle w:val="Texto"/>
        <w:rPr>
          <w:lang w:val="eu-ES"/>
        </w:rPr>
      </w:pPr>
    </w:p>
    <w:p w:rsidR="001012A9" w:rsidRDefault="001012A9" w:rsidP="004D0683">
      <w:pPr>
        <w:pStyle w:val="Texto"/>
        <w:rPr>
          <w:lang w:val="eu-ES"/>
        </w:rPr>
      </w:pPr>
      <w:r w:rsidRPr="006A10AB">
        <w:rPr>
          <w:rFonts w:ascii="Futura Md BT" w:hAnsi="Futura Md BT"/>
          <w:lang w:val="eu-ES"/>
        </w:rPr>
        <w:t>LEHENDAKARIAK</w:t>
      </w:r>
      <w:r>
        <w:rPr>
          <w:lang w:val="eu-ES"/>
        </w:rPr>
        <w:t>: B</w:t>
      </w:r>
      <w:r w:rsidRPr="001C20F8">
        <w:rPr>
          <w:lang w:val="eu-ES"/>
        </w:rPr>
        <w:t xml:space="preserve">eraz, </w:t>
      </w:r>
      <w:r>
        <w:rPr>
          <w:lang w:val="eu-ES"/>
        </w:rPr>
        <w:t>ez da onartu jatorrizko testua.</w:t>
      </w:r>
    </w:p>
    <w:p w:rsidR="001012A9" w:rsidRDefault="001012A9" w:rsidP="004D0683">
      <w:pPr>
        <w:pStyle w:val="Texto"/>
        <w:rPr>
          <w:lang w:val="eu-ES"/>
        </w:rPr>
      </w:pPr>
    </w:p>
    <w:p w:rsidR="001012A9" w:rsidRDefault="001012A9" w:rsidP="004D0683">
      <w:pPr>
        <w:pStyle w:val="Texto"/>
        <w:rPr>
          <w:lang w:val="eu-ES"/>
        </w:rPr>
      </w:pPr>
      <w:r w:rsidRPr="001C20F8">
        <w:rPr>
          <w:lang w:val="eu-ES"/>
        </w:rPr>
        <w:t>Jarraian</w:t>
      </w:r>
      <w:r>
        <w:rPr>
          <w:lang w:val="eu-ES"/>
        </w:rPr>
        <w:t>,</w:t>
      </w:r>
      <w:r w:rsidRPr="001C20F8">
        <w:rPr>
          <w:lang w:val="eu-ES"/>
        </w:rPr>
        <w:t xml:space="preserve"> Elkarrekin Podemos taldea</w:t>
      </w:r>
      <w:r>
        <w:rPr>
          <w:lang w:val="eu-ES"/>
        </w:rPr>
        <w:t>ren osoko zuzenketa bozkatuko dugu. Bozkatu dezakegu.</w:t>
      </w:r>
    </w:p>
    <w:p w:rsidR="001012A9" w:rsidRDefault="001012A9" w:rsidP="000D06FA">
      <w:pPr>
        <w:pStyle w:val="Texto"/>
        <w:rPr>
          <w:lang w:val="eu-ES"/>
        </w:rPr>
      </w:pPr>
    </w:p>
    <w:p w:rsidR="00BE49FB" w:rsidRDefault="00BE49FB" w:rsidP="000D06FA">
      <w:pPr>
        <w:pStyle w:val="Texto"/>
        <w:rPr>
          <w:lang w:val="eu-ES"/>
        </w:rPr>
      </w:pPr>
    </w:p>
    <w:p w:rsidR="001012A9" w:rsidRDefault="001012A9" w:rsidP="000D06FA">
      <w:pPr>
        <w:pStyle w:val="anotaciones0"/>
        <w:rPr>
          <w:lang w:val="eu-ES"/>
        </w:rPr>
      </w:pPr>
      <w:r>
        <w:rPr>
          <w:lang w:val="eu-ES"/>
        </w:rPr>
        <w:t>Botazioa eginda, hauxe izan da emaitza: emandako botoak, 74; aldekoak, 11; aurkakoak, 37; abstentzioak, 26.</w:t>
      </w:r>
    </w:p>
    <w:p w:rsidR="001012A9" w:rsidRDefault="001012A9" w:rsidP="000D06FA">
      <w:pPr>
        <w:pStyle w:val="Texto"/>
        <w:rPr>
          <w:lang w:val="eu-ES"/>
        </w:rPr>
      </w:pPr>
    </w:p>
    <w:p w:rsidR="001012A9" w:rsidRDefault="001012A9" w:rsidP="000D06FA">
      <w:pPr>
        <w:pStyle w:val="Texto"/>
        <w:rPr>
          <w:lang w:val="eu-ES"/>
        </w:rPr>
      </w:pPr>
    </w:p>
    <w:p w:rsidR="001012A9" w:rsidRDefault="001012A9" w:rsidP="004D0683">
      <w:pPr>
        <w:pStyle w:val="Texto"/>
        <w:rPr>
          <w:lang w:val="eu-ES"/>
        </w:rPr>
      </w:pPr>
      <w:r w:rsidRPr="006A10AB">
        <w:rPr>
          <w:rFonts w:ascii="Futura Md BT" w:hAnsi="Futura Md BT"/>
          <w:lang w:val="eu-ES"/>
        </w:rPr>
        <w:t>LEHENDAKARIAK</w:t>
      </w:r>
      <w:r>
        <w:rPr>
          <w:lang w:val="eu-ES"/>
        </w:rPr>
        <w:t xml:space="preserve">: </w:t>
      </w:r>
      <w:r w:rsidRPr="001C20F8">
        <w:rPr>
          <w:lang w:val="eu-ES"/>
        </w:rPr>
        <w:t>Beraz, ez da onartu.</w:t>
      </w:r>
    </w:p>
    <w:p w:rsidR="001012A9" w:rsidRDefault="001012A9" w:rsidP="004D0683">
      <w:pPr>
        <w:pStyle w:val="Texto"/>
        <w:rPr>
          <w:lang w:val="eu-ES"/>
        </w:rPr>
      </w:pPr>
    </w:p>
    <w:p w:rsidR="001012A9" w:rsidRDefault="001012A9" w:rsidP="004D0683">
      <w:pPr>
        <w:pStyle w:val="Texto"/>
        <w:rPr>
          <w:lang w:val="eu-ES"/>
        </w:rPr>
      </w:pPr>
      <w:r w:rsidRPr="001C20F8">
        <w:rPr>
          <w:lang w:val="eu-ES"/>
        </w:rPr>
        <w:t>EH Bildu taldearen osoko zuzenketa boz</w:t>
      </w:r>
      <w:r>
        <w:rPr>
          <w:lang w:val="eu-ES"/>
        </w:rPr>
        <w:t>katuko dugu j</w:t>
      </w:r>
      <w:r w:rsidRPr="001C20F8">
        <w:rPr>
          <w:lang w:val="eu-ES"/>
        </w:rPr>
        <w:t>arraian</w:t>
      </w:r>
      <w:r>
        <w:rPr>
          <w:lang w:val="eu-ES"/>
        </w:rPr>
        <w:t>. B</w:t>
      </w:r>
      <w:r w:rsidRPr="001C20F8">
        <w:rPr>
          <w:lang w:val="eu-ES"/>
        </w:rPr>
        <w:t>ozkatu dezakezue.</w:t>
      </w:r>
    </w:p>
    <w:p w:rsidR="001012A9" w:rsidRDefault="001012A9" w:rsidP="004D0683">
      <w:pPr>
        <w:pStyle w:val="Texto"/>
        <w:rPr>
          <w:lang w:val="eu-ES"/>
        </w:rPr>
      </w:pPr>
    </w:p>
    <w:p w:rsidR="00BE49FB" w:rsidRDefault="00BE49FB" w:rsidP="004D0683">
      <w:pPr>
        <w:pStyle w:val="Texto"/>
        <w:rPr>
          <w:lang w:val="eu-ES"/>
        </w:rPr>
      </w:pPr>
    </w:p>
    <w:p w:rsidR="001012A9" w:rsidRDefault="001012A9" w:rsidP="000D06FA">
      <w:pPr>
        <w:pStyle w:val="anotaciones0"/>
        <w:rPr>
          <w:lang w:val="eu-ES"/>
        </w:rPr>
      </w:pPr>
      <w:r>
        <w:rPr>
          <w:lang w:val="eu-ES"/>
        </w:rPr>
        <w:t>Botazioa eginda, hauxe izan da emaitza: emandako botoak, 74; aldekoak, 28; aurkakoak, 46; abstentzioak, 0.</w:t>
      </w:r>
    </w:p>
    <w:p w:rsidR="001012A9" w:rsidRDefault="001012A9" w:rsidP="000D06FA">
      <w:pPr>
        <w:pStyle w:val="Texto"/>
        <w:rPr>
          <w:lang w:val="eu-ES"/>
        </w:rPr>
      </w:pPr>
    </w:p>
    <w:p w:rsidR="001012A9" w:rsidRDefault="001012A9" w:rsidP="000D06FA">
      <w:pPr>
        <w:pStyle w:val="Texto"/>
        <w:rPr>
          <w:lang w:val="eu-ES"/>
        </w:rPr>
      </w:pPr>
    </w:p>
    <w:p w:rsidR="001012A9" w:rsidRDefault="001012A9" w:rsidP="004D0683">
      <w:pPr>
        <w:pStyle w:val="Texto"/>
        <w:rPr>
          <w:lang w:val="eu-ES"/>
        </w:rPr>
      </w:pPr>
      <w:r w:rsidRPr="006A10AB">
        <w:rPr>
          <w:rFonts w:ascii="Futura Md BT" w:hAnsi="Futura Md BT"/>
          <w:lang w:val="eu-ES"/>
        </w:rPr>
        <w:t>LEHENDAKARIAK</w:t>
      </w:r>
      <w:r>
        <w:rPr>
          <w:lang w:val="eu-ES"/>
        </w:rPr>
        <w:t>: B</w:t>
      </w:r>
      <w:r w:rsidRPr="001C20F8">
        <w:rPr>
          <w:lang w:val="eu-ES"/>
        </w:rPr>
        <w:t>eraz, ez da onartu</w:t>
      </w:r>
      <w:r>
        <w:rPr>
          <w:lang w:val="eu-ES"/>
        </w:rPr>
        <w:t>.</w:t>
      </w:r>
    </w:p>
    <w:p w:rsidR="001012A9" w:rsidRDefault="001012A9" w:rsidP="004D0683">
      <w:pPr>
        <w:pStyle w:val="Texto"/>
        <w:rPr>
          <w:lang w:val="eu-ES"/>
        </w:rPr>
      </w:pPr>
    </w:p>
    <w:p w:rsidR="001012A9" w:rsidRDefault="001012A9" w:rsidP="004D0683">
      <w:pPr>
        <w:pStyle w:val="Texto"/>
        <w:rPr>
          <w:lang w:val="eu-ES"/>
        </w:rPr>
      </w:pPr>
      <w:r>
        <w:rPr>
          <w:lang w:val="eu-ES"/>
        </w:rPr>
        <w:t>E</w:t>
      </w:r>
      <w:r w:rsidRPr="001C20F8">
        <w:rPr>
          <w:lang w:val="eu-ES"/>
        </w:rPr>
        <w:t>ta</w:t>
      </w:r>
      <w:r>
        <w:rPr>
          <w:lang w:val="eu-ES"/>
        </w:rPr>
        <w:t>,</w:t>
      </w:r>
      <w:r w:rsidRPr="001C20F8">
        <w:rPr>
          <w:lang w:val="eu-ES"/>
        </w:rPr>
        <w:t xml:space="preserve"> azkenik</w:t>
      </w:r>
      <w:r>
        <w:rPr>
          <w:lang w:val="eu-ES"/>
        </w:rPr>
        <w:t>, Euskal Sozialistak eta Euz</w:t>
      </w:r>
      <w:r w:rsidRPr="001C20F8">
        <w:rPr>
          <w:lang w:val="eu-ES"/>
        </w:rPr>
        <w:t>ko Abertzaleak aurkeztu duten osoko zuzenketa bozkatuko</w:t>
      </w:r>
      <w:r>
        <w:rPr>
          <w:lang w:val="eu-ES"/>
        </w:rPr>
        <w:t xml:space="preserve"> dugu. Bozkatu dezakezue.</w:t>
      </w:r>
    </w:p>
    <w:p w:rsidR="001012A9" w:rsidRDefault="001012A9" w:rsidP="000D06FA">
      <w:pPr>
        <w:pStyle w:val="Texto"/>
        <w:rPr>
          <w:lang w:val="eu-ES"/>
        </w:rPr>
      </w:pPr>
    </w:p>
    <w:p w:rsidR="00BE49FB" w:rsidRDefault="00BE49FB" w:rsidP="000D06FA">
      <w:pPr>
        <w:pStyle w:val="Texto"/>
        <w:rPr>
          <w:lang w:val="eu-ES"/>
        </w:rPr>
      </w:pPr>
    </w:p>
    <w:p w:rsidR="001012A9" w:rsidRDefault="001012A9" w:rsidP="000D06FA">
      <w:pPr>
        <w:pStyle w:val="anotaciones0"/>
        <w:rPr>
          <w:lang w:val="eu-ES"/>
        </w:rPr>
      </w:pPr>
      <w:r>
        <w:rPr>
          <w:lang w:val="eu-ES"/>
        </w:rPr>
        <w:t>Botazioa eginda, hauxe izan da emaitza: emandako botoak, 74; aldekoak, 37; aurkakoak, 20; abstentzioak, 17.</w:t>
      </w:r>
    </w:p>
    <w:p w:rsidR="001012A9" w:rsidRDefault="001012A9" w:rsidP="000D06FA">
      <w:pPr>
        <w:pStyle w:val="Texto"/>
        <w:rPr>
          <w:lang w:val="eu-ES"/>
        </w:rPr>
      </w:pPr>
    </w:p>
    <w:p w:rsidR="001012A9" w:rsidRDefault="001012A9" w:rsidP="000D06FA">
      <w:pPr>
        <w:pStyle w:val="Texto"/>
        <w:rPr>
          <w:lang w:val="eu-ES"/>
        </w:rPr>
      </w:pPr>
    </w:p>
    <w:p w:rsidR="001012A9" w:rsidRDefault="001012A9" w:rsidP="004D0683">
      <w:pPr>
        <w:pStyle w:val="Texto"/>
        <w:rPr>
          <w:lang w:val="eu-ES"/>
        </w:rPr>
      </w:pPr>
      <w:r w:rsidRPr="006A10AB">
        <w:rPr>
          <w:rFonts w:ascii="Futura Md BT" w:hAnsi="Futura Md BT"/>
          <w:lang w:val="eu-ES"/>
        </w:rPr>
        <w:t>LEHENDAKARIAK</w:t>
      </w:r>
      <w:r>
        <w:rPr>
          <w:lang w:val="eu-ES"/>
        </w:rPr>
        <w:t>: B</w:t>
      </w:r>
      <w:r w:rsidRPr="001C20F8">
        <w:rPr>
          <w:lang w:val="eu-ES"/>
        </w:rPr>
        <w:t>eraz, onartuta geratu da osoko zuzenketa.</w:t>
      </w:r>
    </w:p>
    <w:p w:rsidR="001012A9" w:rsidRDefault="001012A9" w:rsidP="004D0683">
      <w:pPr>
        <w:pStyle w:val="Texto"/>
        <w:rPr>
          <w:lang w:val="eu-ES"/>
        </w:rPr>
      </w:pPr>
    </w:p>
    <w:p w:rsidR="001012A9" w:rsidRPr="000D06FA" w:rsidRDefault="001012A9" w:rsidP="004D0683">
      <w:pPr>
        <w:pStyle w:val="Texto"/>
        <w:rPr>
          <w:lang w:val="eu-ES"/>
        </w:rPr>
      </w:pPr>
      <w:r w:rsidRPr="001C20F8">
        <w:rPr>
          <w:lang w:val="eu-ES"/>
        </w:rPr>
        <w:t>Gai</w:t>
      </w:r>
      <w:r>
        <w:rPr>
          <w:lang w:val="eu-ES"/>
        </w:rPr>
        <w:t>-zerrenda</w:t>
      </w:r>
      <w:r w:rsidRPr="001C20F8">
        <w:rPr>
          <w:lang w:val="eu-ES"/>
        </w:rPr>
        <w:t xml:space="preserve"> agortu dugunez, osoko bilkurari amaiera ematen diot.</w:t>
      </w:r>
    </w:p>
    <w:p w:rsidR="001012A9" w:rsidRDefault="001012A9" w:rsidP="004D0683">
      <w:pPr>
        <w:pStyle w:val="Texto"/>
      </w:pPr>
    </w:p>
    <w:p w:rsidR="001012A9" w:rsidRDefault="001012A9" w:rsidP="004D0683">
      <w:pPr>
        <w:pStyle w:val="Texto"/>
      </w:pPr>
    </w:p>
    <w:p w:rsidR="001012A9" w:rsidRDefault="001012A9" w:rsidP="003A72F5">
      <w:pPr>
        <w:pStyle w:val="Texto"/>
        <w:ind w:left="3543" w:firstLine="0"/>
        <w:rPr>
          <w:i/>
          <w:lang w:val="eu-ES"/>
        </w:rPr>
      </w:pPr>
      <w:r>
        <w:rPr>
          <w:i/>
          <w:lang w:val="eu-ES"/>
        </w:rPr>
        <w:t>Arratsaldeko hirurak eta hogeita hamazazpian amaitu da bilkura.</w:t>
      </w:r>
    </w:p>
    <w:p w:rsidR="002318EA" w:rsidRPr="00885FAB" w:rsidRDefault="002318EA" w:rsidP="004E02EF">
      <w:pPr>
        <w:pStyle w:val="Texto"/>
        <w:rPr>
          <w:lang w:val="eu-ES"/>
        </w:rPr>
      </w:pPr>
    </w:p>
    <w:sectPr w:rsidR="002318EA" w:rsidRPr="00885FAB">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422" w:rsidRDefault="00747422">
      <w:r>
        <w:separator/>
      </w:r>
    </w:p>
  </w:endnote>
  <w:endnote w:type="continuationSeparator" w:id="0">
    <w:p w:rsidR="00747422" w:rsidRDefault="00747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422" w:rsidRDefault="00747422">
    <w:pPr>
      <w:pStyle w:val="Gorputz-testua"/>
      <w:ind w:right="3117"/>
      <w:jc w:val="center"/>
      <w:rPr>
        <w:color w:val="000000"/>
        <w:sz w:val="15"/>
      </w:rPr>
    </w:pPr>
    <w:r>
      <w:rPr>
        <w:noProof/>
        <w:snapToGrid/>
        <w:color w:val="000000"/>
        <w:sz w:val="15"/>
        <w:lang w:val="es-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7422" w:rsidRDefault="00747422">
    <w:pPr>
      <w:pStyle w:val="Orri-oina"/>
      <w:jc w:val="center"/>
      <w:rPr>
        <w:rStyle w:val="Orrizenbakia"/>
      </w:rPr>
    </w:pPr>
    <w:r>
      <w:rPr>
        <w:noProof/>
        <w:lang w:val="es-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7422" w:rsidRDefault="00747422" w:rsidP="007303E7">
                          <w:pPr>
                            <w:pStyle w:val="Gorputz-testua2"/>
                            <w:rPr>
                              <w:color w:val="auto"/>
                              <w:sz w:val="16"/>
                            </w:rPr>
                          </w:pPr>
                          <w:r>
                            <w:rPr>
                              <w:color w:val="auto"/>
                              <w:sz w:val="16"/>
                            </w:rPr>
                            <w:t>Publicación provisional de la transcripción literal de la sesión.</w:t>
                          </w:r>
                        </w:p>
                        <w:p w:rsidR="00747422" w:rsidRDefault="00747422"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DD3F9B"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Ox5m+i6AgAAwQUAAA4AAAAAAAAAAAAAAAAALgIAAGRycy9lMm9Eb2MueG1sUEsBAi0AFAAGAAgA&#10;AAAhAO0MAYjkAAAADAEAAA8AAAAAAAAAAAAAAAAAFAUAAGRycy9kb3ducmV2LnhtbFBLBQYAAAAA&#10;BAAEAPMAAAAlBgAAAAA=&#10;" filled="f" stroked="f">
              <v:textbox inset="2mm,,2mm">
                <w:txbxContent>
                  <w:p w:rsidR="00747422" w:rsidRDefault="00747422" w:rsidP="007303E7">
                    <w:pPr>
                      <w:pStyle w:val="Textoindependiente2"/>
                      <w:rPr>
                        <w:color w:val="auto"/>
                        <w:sz w:val="16"/>
                      </w:rPr>
                    </w:pPr>
                    <w:r>
                      <w:rPr>
                        <w:color w:val="auto"/>
                        <w:sz w:val="16"/>
                      </w:rPr>
                      <w:t>Publicación provisional de la transcripción literal de la sesión.</w:t>
                    </w:r>
                  </w:p>
                  <w:p w:rsidR="00747422" w:rsidRDefault="00747422" w:rsidP="007303E7">
                    <w:pPr>
                      <w:pStyle w:val="Textoindependiente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Orrizenbakia"/>
      </w:rPr>
      <w:fldChar w:fldCharType="begin"/>
    </w:r>
    <w:r>
      <w:rPr>
        <w:rStyle w:val="Orrizenbakia"/>
      </w:rPr>
      <w:instrText xml:space="preserve"> PAGE </w:instrText>
    </w:r>
    <w:r>
      <w:rPr>
        <w:rStyle w:val="Orrizenbakia"/>
      </w:rPr>
      <w:fldChar w:fldCharType="separate"/>
    </w:r>
    <w:r w:rsidR="00734B90">
      <w:rPr>
        <w:rStyle w:val="Orrizenbakia"/>
        <w:noProof/>
      </w:rPr>
      <w:t>122</w:t>
    </w:r>
    <w:r>
      <w:rPr>
        <w:rStyle w:val="Orrizenbakia"/>
      </w:rPr>
      <w:fldChar w:fldCharType="end"/>
    </w:r>
    <w:r>
      <w:rPr>
        <w:rStyle w:val="Orrizenbakia"/>
      </w:rPr>
      <w:t xml:space="preserve"> –</w:t>
    </w:r>
  </w:p>
  <w:p w:rsidR="00747422" w:rsidRDefault="00747422">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422" w:rsidRDefault="00747422">
    <w:pPr>
      <w:pStyle w:val="Gorputz-testua"/>
      <w:ind w:right="3117"/>
      <w:jc w:val="center"/>
      <w:rPr>
        <w:color w:val="000000"/>
        <w:sz w:val="15"/>
      </w:rPr>
    </w:pPr>
    <w:r>
      <w:rPr>
        <w:noProof/>
        <w:snapToGrid/>
        <w:color w:val="000000"/>
        <w:sz w:val="15"/>
        <w:lang w:val="es-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7422" w:rsidRDefault="00747422">
    <w:pPr>
      <w:pStyle w:val="Orri-oina"/>
      <w:jc w:val="center"/>
      <w:rPr>
        <w:rStyle w:val="Orrizenbakia"/>
      </w:rPr>
    </w:pPr>
    <w:r>
      <w:t xml:space="preserve">– </w:t>
    </w:r>
    <w:r>
      <w:rPr>
        <w:rStyle w:val="Orrizenbakia"/>
      </w:rPr>
      <w:fldChar w:fldCharType="begin"/>
    </w:r>
    <w:r>
      <w:rPr>
        <w:rStyle w:val="Orrizenbakia"/>
      </w:rPr>
      <w:instrText xml:space="preserve"> PAGE </w:instrText>
    </w:r>
    <w:r>
      <w:rPr>
        <w:rStyle w:val="Orrizenbakia"/>
      </w:rPr>
      <w:fldChar w:fldCharType="separate"/>
    </w:r>
    <w:r w:rsidR="00734B90">
      <w:rPr>
        <w:rStyle w:val="Orrizenbakia"/>
        <w:noProof/>
      </w:rPr>
      <w:t>111</w:t>
    </w:r>
    <w:r>
      <w:rPr>
        <w:rStyle w:val="Orrizenbakia"/>
      </w:rPr>
      <w:fldChar w:fldCharType="end"/>
    </w:r>
    <w:r>
      <w:rPr>
        <w:rStyle w:val="Orrizenbakia"/>
      </w:rPr>
      <w:t xml:space="preserve"> –</w:t>
    </w:r>
  </w:p>
  <w:p w:rsidR="00747422" w:rsidRDefault="00747422">
    <w:pPr>
      <w:pStyle w:val="Orri-oina"/>
      <w:jc w:val="center"/>
    </w:pPr>
    <w:r>
      <w:rPr>
        <w:noProof/>
        <w:lang w:val="es-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7422" w:rsidRPr="007303E7" w:rsidRDefault="00747422"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747422" w:rsidRPr="00723786" w:rsidRDefault="00747422" w:rsidP="007303E7">
                          <w:pPr>
                            <w:pStyle w:val="Gorputz-testua2"/>
                            <w:ind w:left="1418" w:hanging="1418"/>
                            <w:rPr>
                              <w:color w:val="auto"/>
                              <w:sz w:val="16"/>
                              <w:lang w:val="de-DE"/>
                            </w:rPr>
                          </w:pPr>
                          <w:r w:rsidRPr="00723786">
                            <w:rPr>
                              <w:color w:val="auto"/>
                              <w:sz w:val="16"/>
                              <w:lang w:val="de-DE"/>
                            </w:rPr>
                            <w:t>Bere garaian behin</w:t>
                          </w:r>
                          <w:r>
                            <w:rPr>
                              <w:color w:val="auto"/>
                              <w:sz w:val="16"/>
                              <w:lang w:val="de-DE"/>
                            </w:rPr>
                            <w:t xml:space="preserve"> </w:t>
                          </w:r>
                          <w:r w:rsidRPr="00723786">
                            <w:rPr>
                              <w:color w:val="auto"/>
                              <w:sz w:val="16"/>
                              <w:lang w:val="de-DE"/>
                            </w:rPr>
                            <w:t>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4EF889"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Nfp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Vmxz7YiOoJ&#10;GCwFEAy4CHMPDo2QPzEaYIZkWP3YEUkxaj9y6IIFTCgzdOwljOCKkbyUbC4lhJcAlWGN0XRc6WlQ&#10;7XrJtg1YmvqOi1vonJpZUpsWm7w69BvMCRvbYaaZQXR5t1rnybv8DQ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BCpNfpugIAAMEFAAAOAAAAAAAAAAAAAAAAAC4CAABkcnMvZTJvRG9jLnhtbFBLAQItABQABgAI&#10;AAAAIQDco4dJ5QAAAA0BAAAPAAAAAAAAAAAAAAAAABQFAABkcnMvZG93bnJldi54bWxQSwUGAAAA&#10;AAQABADzAAAAJgYAAAAA&#10;" filled="f" stroked="f">
              <v:textbox inset="2mm,,2mm">
                <w:txbxContent>
                  <w:p w:rsidR="00747422" w:rsidRPr="007303E7" w:rsidRDefault="00747422" w:rsidP="007303E7">
                    <w:pPr>
                      <w:pStyle w:val="Textoindependiente2"/>
                      <w:ind w:left="1418" w:hanging="1418"/>
                      <w:rPr>
                        <w:color w:val="auto"/>
                        <w:sz w:val="16"/>
                        <w:lang w:val="de-DE"/>
                      </w:rPr>
                    </w:pPr>
                    <w:r w:rsidRPr="007303E7">
                      <w:rPr>
                        <w:color w:val="auto"/>
                        <w:sz w:val="16"/>
                        <w:lang w:val="de-DE"/>
                      </w:rPr>
                      <w:t>Bilkuraren hitzez hitzeko transkripzioaren behin-behineko argitalpena.</w:t>
                    </w:r>
                  </w:p>
                  <w:p w:rsidR="00747422" w:rsidRPr="00723786" w:rsidRDefault="00747422" w:rsidP="007303E7">
                    <w:pPr>
                      <w:pStyle w:val="Textoindependiente2"/>
                      <w:ind w:left="1418" w:hanging="1418"/>
                      <w:rPr>
                        <w:color w:val="auto"/>
                        <w:sz w:val="16"/>
                        <w:lang w:val="de-DE"/>
                      </w:rPr>
                    </w:pPr>
                    <w:r w:rsidRPr="00723786">
                      <w:rPr>
                        <w:color w:val="auto"/>
                        <w:sz w:val="16"/>
                        <w:lang w:val="de-DE"/>
                      </w:rPr>
                      <w:t>Bere garaian behin</w:t>
                    </w:r>
                    <w:r>
                      <w:rPr>
                        <w:color w:val="auto"/>
                        <w:sz w:val="16"/>
                        <w:lang w:val="de-DE"/>
                      </w:rPr>
                      <w:t xml:space="preserve"> </w:t>
                    </w:r>
                    <w:r w:rsidRPr="00723786">
                      <w:rPr>
                        <w:color w:val="auto"/>
                        <w:sz w:val="16"/>
                        <w:lang w:val="de-DE"/>
                      </w:rPr>
                      <w:t>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422" w:rsidRDefault="00747422">
    <w:pPr>
      <w:pStyle w:val="Gorputz-testua"/>
      <w:ind w:right="3117"/>
      <w:rPr>
        <w:color w:val="000000"/>
        <w:sz w:val="15"/>
      </w:rPr>
    </w:pPr>
    <w:r>
      <w:rPr>
        <w:noProof/>
        <w:snapToGrid/>
        <w:lang w:val="es-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7422" w:rsidRPr="007303E7" w:rsidRDefault="00747422" w:rsidP="007303E7">
                          <w:pPr>
                            <w:pStyle w:val="Gorputz-testua2"/>
                            <w:ind w:left="1418" w:hanging="1418"/>
                            <w:rPr>
                              <w:color w:val="auto"/>
                              <w:sz w:val="16"/>
                              <w:lang w:val="de-DE"/>
                            </w:rPr>
                          </w:pPr>
                          <w:bookmarkStart w:id="1" w:name="OLE_LINK1"/>
                          <w:bookmarkStart w:id="2" w:name="OLE_LINK3"/>
                          <w:r w:rsidRPr="007303E7">
                            <w:rPr>
                              <w:color w:val="auto"/>
                              <w:sz w:val="16"/>
                              <w:lang w:val="de-DE"/>
                            </w:rPr>
                            <w:t>Bilkuraren hitzez hitzeko transkripzioaren behin-behineko argitalpena.</w:t>
                          </w:r>
                        </w:p>
                        <w:p w:rsidR="00747422" w:rsidRPr="00723786" w:rsidRDefault="00747422" w:rsidP="007303E7">
                          <w:pPr>
                            <w:pStyle w:val="Gorputz-testua2"/>
                            <w:ind w:left="1418" w:hanging="1418"/>
                            <w:rPr>
                              <w:color w:val="auto"/>
                              <w:sz w:val="16"/>
                              <w:lang w:val="de-DE"/>
                            </w:rPr>
                          </w:pPr>
                          <w:r w:rsidRPr="00723786">
                            <w:rPr>
                              <w:color w:val="auto"/>
                              <w:sz w:val="16"/>
                              <w:lang w:val="de-DE"/>
                            </w:rPr>
                            <w:t>Bere garaian behin</w:t>
                          </w:r>
                          <w:r>
                            <w:rPr>
                              <w:color w:val="auto"/>
                              <w:sz w:val="16"/>
                              <w:lang w:val="de-DE"/>
                            </w:rPr>
                            <w:t xml:space="preserve"> </w:t>
                          </w:r>
                          <w:r w:rsidRPr="00723786">
                            <w:rPr>
                              <w:color w:val="auto"/>
                              <w:sz w:val="16"/>
                              <w:lang w:val="de-DE"/>
                            </w:rPr>
                            <w:t>betiko argitalpena jarriko da.</w:t>
                          </w:r>
                          <w:bookmarkEnd w:id="1"/>
                          <w:bookmarkEnd w:id="2"/>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29A37C"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747422" w:rsidRPr="007303E7" w:rsidRDefault="00747422" w:rsidP="007303E7">
                    <w:pPr>
                      <w:pStyle w:val="Textoindependiente2"/>
                      <w:ind w:left="1418" w:hanging="1418"/>
                      <w:rPr>
                        <w:color w:val="auto"/>
                        <w:sz w:val="16"/>
                        <w:lang w:val="de-DE"/>
                      </w:rPr>
                    </w:pPr>
                    <w:bookmarkStart w:id="3" w:name="OLE_LINK1"/>
                    <w:bookmarkStart w:id="4" w:name="OLE_LINK3"/>
                    <w:r w:rsidRPr="007303E7">
                      <w:rPr>
                        <w:color w:val="auto"/>
                        <w:sz w:val="16"/>
                        <w:lang w:val="de-DE"/>
                      </w:rPr>
                      <w:t>Bilkuraren hitzez hitzeko transkripzioaren behin-behineko argitalpena.</w:t>
                    </w:r>
                  </w:p>
                  <w:p w:rsidR="00747422" w:rsidRPr="00723786" w:rsidRDefault="00747422" w:rsidP="007303E7">
                    <w:pPr>
                      <w:pStyle w:val="Textoindependiente2"/>
                      <w:ind w:left="1418" w:hanging="1418"/>
                      <w:rPr>
                        <w:color w:val="auto"/>
                        <w:sz w:val="16"/>
                        <w:lang w:val="de-DE"/>
                      </w:rPr>
                    </w:pPr>
                    <w:r w:rsidRPr="00723786">
                      <w:rPr>
                        <w:color w:val="auto"/>
                        <w:sz w:val="16"/>
                        <w:lang w:val="de-DE"/>
                      </w:rPr>
                      <w:t>Bere garaian behin</w:t>
                    </w:r>
                    <w:r>
                      <w:rPr>
                        <w:color w:val="auto"/>
                        <w:sz w:val="16"/>
                        <w:lang w:val="de-DE"/>
                      </w:rPr>
                      <w:t xml:space="preserve"> </w:t>
                    </w:r>
                    <w:r w:rsidRPr="00723786">
                      <w:rPr>
                        <w:color w:val="auto"/>
                        <w:sz w:val="16"/>
                        <w:lang w:val="de-DE"/>
                      </w:rPr>
                      <w:t>betiko argitalpena jarriko da.</w:t>
                    </w:r>
                    <w:bookmarkEnd w:id="3"/>
                    <w:bookmarkEnd w:id="4"/>
                  </w:p>
                </w:txbxContent>
              </v:textbox>
              <w10:wrap type="square" anchorx="page" anchory="page"/>
            </v:shape>
          </w:pict>
        </mc:Fallback>
      </mc:AlternateContent>
    </w:r>
    <w:r>
      <w:rPr>
        <w:noProof/>
        <w:snapToGrid/>
        <w:color w:val="000000"/>
        <w:sz w:val="15"/>
        <w:lang w:val="es-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7422" w:rsidRDefault="00747422">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422" w:rsidRDefault="00747422">
      <w:r>
        <w:separator/>
      </w:r>
    </w:p>
  </w:footnote>
  <w:footnote w:type="continuationSeparator" w:id="0">
    <w:p w:rsidR="00747422" w:rsidRDefault="007474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422" w:rsidRDefault="00747422">
    <w:pPr>
      <w:pStyle w:val="Goiburua"/>
    </w:pPr>
    <w:r>
      <w:rPr>
        <w:noProof/>
        <w:sz w:val="20"/>
        <w:lang w:val="es-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734B90">
      <w:rPr>
        <w:noProof/>
        <w:lang w:val="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42568424" r:id="rId3">
          <o:FieldCodes>\s</o:FieldCodes>
        </o:OLEObject>
      </w:object>
    </w:r>
  </w:p>
  <w:p w:rsidR="00747422" w:rsidRDefault="00747422">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422" w:rsidRDefault="00747422">
    <w:pPr>
      <w:pStyle w:val="Goiburua"/>
    </w:pPr>
    <w:r>
      <w:rPr>
        <w:noProof/>
        <w:sz w:val="20"/>
        <w:lang w:val="es-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r w:rsidR="00734B90">
      <w:rPr>
        <w:noProof/>
        <w:lang w:val="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42568425" r:id="rId4">
          <o:FieldCodes>\s</o:FieldCodes>
        </o:OLEObject>
      </w:object>
    </w:r>
  </w:p>
  <w:p w:rsidR="00747422" w:rsidRDefault="00747422">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422" w:rsidRDefault="00747422" w:rsidP="00984622">
    <w:pPr>
      <w:pStyle w:val="Goiburua"/>
      <w:rPr>
        <w:rFonts w:ascii="Copperplate Gothic Light" w:hAnsi="Copperplate Gothic Light"/>
        <w:color w:val="808080"/>
        <w:sz w:val="16"/>
      </w:rPr>
    </w:pPr>
    <w:r>
      <w:rPr>
        <w:noProof/>
        <w:lang w:val="es-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7422" w:rsidRDefault="00734B90">
    <w:pPr>
      <w:ind w:left="3544"/>
      <w:rPr>
        <w:rFonts w:ascii="Copperplate Gothic Light" w:hAnsi="Copperplate Gothic Light"/>
        <w:color w:val="808080"/>
        <w:sz w:val="16"/>
      </w:rPr>
    </w:pPr>
    <w:r>
      <w:rPr>
        <w:rFonts w:ascii="Copperplate Gothic Light" w:hAnsi="Copperplate Gothic Light"/>
        <w:noProof/>
        <w:color w:val="808080"/>
        <w:sz w:val="16"/>
        <w:lang w:val="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42568426" r:id="rId3">
          <o:FieldCodes>\s</o:FieldCodes>
        </o:OLEObject>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204906"/>
    <w:multiLevelType w:val="hybridMultilevel"/>
    <w:tmpl w:val="74708F9A"/>
    <w:lvl w:ilvl="0" w:tplc="8A380816">
      <w:start w:val="1"/>
      <w:numFmt w:val="decimal"/>
      <w:lvlText w:val="(%1."/>
      <w:lvlJc w:val="left"/>
      <w:pPr>
        <w:ind w:left="870" w:hanging="360"/>
      </w:pPr>
      <w:rPr>
        <w:rFonts w:hint="default"/>
      </w:rPr>
    </w:lvl>
    <w:lvl w:ilvl="1" w:tplc="042D0019" w:tentative="1">
      <w:start w:val="1"/>
      <w:numFmt w:val="lowerLetter"/>
      <w:lvlText w:val="%2."/>
      <w:lvlJc w:val="left"/>
      <w:pPr>
        <w:ind w:left="1590" w:hanging="360"/>
      </w:pPr>
    </w:lvl>
    <w:lvl w:ilvl="2" w:tplc="042D001B" w:tentative="1">
      <w:start w:val="1"/>
      <w:numFmt w:val="lowerRoman"/>
      <w:lvlText w:val="%3."/>
      <w:lvlJc w:val="right"/>
      <w:pPr>
        <w:ind w:left="2310" w:hanging="180"/>
      </w:pPr>
    </w:lvl>
    <w:lvl w:ilvl="3" w:tplc="042D000F" w:tentative="1">
      <w:start w:val="1"/>
      <w:numFmt w:val="decimal"/>
      <w:lvlText w:val="%4."/>
      <w:lvlJc w:val="left"/>
      <w:pPr>
        <w:ind w:left="3030" w:hanging="360"/>
      </w:pPr>
    </w:lvl>
    <w:lvl w:ilvl="4" w:tplc="042D0019" w:tentative="1">
      <w:start w:val="1"/>
      <w:numFmt w:val="lowerLetter"/>
      <w:lvlText w:val="%5."/>
      <w:lvlJc w:val="left"/>
      <w:pPr>
        <w:ind w:left="3750" w:hanging="360"/>
      </w:pPr>
    </w:lvl>
    <w:lvl w:ilvl="5" w:tplc="042D001B" w:tentative="1">
      <w:start w:val="1"/>
      <w:numFmt w:val="lowerRoman"/>
      <w:lvlText w:val="%6."/>
      <w:lvlJc w:val="right"/>
      <w:pPr>
        <w:ind w:left="4470" w:hanging="180"/>
      </w:pPr>
    </w:lvl>
    <w:lvl w:ilvl="6" w:tplc="042D000F" w:tentative="1">
      <w:start w:val="1"/>
      <w:numFmt w:val="decimal"/>
      <w:lvlText w:val="%7."/>
      <w:lvlJc w:val="left"/>
      <w:pPr>
        <w:ind w:left="5190" w:hanging="360"/>
      </w:pPr>
    </w:lvl>
    <w:lvl w:ilvl="7" w:tplc="042D0019" w:tentative="1">
      <w:start w:val="1"/>
      <w:numFmt w:val="lowerLetter"/>
      <w:lvlText w:val="%8."/>
      <w:lvlJc w:val="left"/>
      <w:pPr>
        <w:ind w:left="5910" w:hanging="360"/>
      </w:pPr>
    </w:lvl>
    <w:lvl w:ilvl="8" w:tplc="042D001B" w:tentative="1">
      <w:start w:val="1"/>
      <w:numFmt w:val="lowerRoman"/>
      <w:lvlText w:val="%9."/>
      <w:lvlJc w:val="right"/>
      <w:pPr>
        <w:ind w:left="66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2FBA"/>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EDB"/>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12A9"/>
    <w:rsid w:val="00102398"/>
    <w:rsid w:val="00103ECA"/>
    <w:rsid w:val="00104707"/>
    <w:rsid w:val="00104BF7"/>
    <w:rsid w:val="0010595A"/>
    <w:rsid w:val="00105C19"/>
    <w:rsid w:val="00106516"/>
    <w:rsid w:val="00110FC2"/>
    <w:rsid w:val="00112D7E"/>
    <w:rsid w:val="001130FE"/>
    <w:rsid w:val="00113129"/>
    <w:rsid w:val="00113629"/>
    <w:rsid w:val="00113EDD"/>
    <w:rsid w:val="0011527D"/>
    <w:rsid w:val="0011648D"/>
    <w:rsid w:val="001167CD"/>
    <w:rsid w:val="00116B21"/>
    <w:rsid w:val="001201EE"/>
    <w:rsid w:val="00120293"/>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343"/>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D0D"/>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8EA"/>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0561"/>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859"/>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0D65"/>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A6D"/>
    <w:rsid w:val="00486BA7"/>
    <w:rsid w:val="00486E1D"/>
    <w:rsid w:val="00486EEC"/>
    <w:rsid w:val="0048790A"/>
    <w:rsid w:val="00490268"/>
    <w:rsid w:val="004903AC"/>
    <w:rsid w:val="004904A5"/>
    <w:rsid w:val="0049107A"/>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1820"/>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3111"/>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2A5"/>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8F3"/>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4B90"/>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47422"/>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A78DB"/>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D7F68"/>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5FAB"/>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77911"/>
    <w:rsid w:val="00980DA4"/>
    <w:rsid w:val="00982602"/>
    <w:rsid w:val="009829E8"/>
    <w:rsid w:val="00982CA3"/>
    <w:rsid w:val="00982D37"/>
    <w:rsid w:val="00983046"/>
    <w:rsid w:val="0098357C"/>
    <w:rsid w:val="00983796"/>
    <w:rsid w:val="00983957"/>
    <w:rsid w:val="00984622"/>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2B08"/>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3E13"/>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3E14"/>
    <w:rsid w:val="00AA50AB"/>
    <w:rsid w:val="00AA51C7"/>
    <w:rsid w:val="00AA567B"/>
    <w:rsid w:val="00AA5CFC"/>
    <w:rsid w:val="00AA6CF6"/>
    <w:rsid w:val="00AB0134"/>
    <w:rsid w:val="00AB0D47"/>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63E"/>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D23"/>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49FB"/>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0B2D"/>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6766"/>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5B23"/>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5B2"/>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09F8"/>
    <w:rsid w:val="00DE10A7"/>
    <w:rsid w:val="00DE11C4"/>
    <w:rsid w:val="00DE3533"/>
    <w:rsid w:val="00DE4569"/>
    <w:rsid w:val="00DE4ECB"/>
    <w:rsid w:val="00DE4F7A"/>
    <w:rsid w:val="00DE50E2"/>
    <w:rsid w:val="00DE5B48"/>
    <w:rsid w:val="00DE5D38"/>
    <w:rsid w:val="00DE710A"/>
    <w:rsid w:val="00DF0388"/>
    <w:rsid w:val="00DF0B4F"/>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B5B"/>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5B7F"/>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7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77D24"/>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15:docId w15:val="{FF19EB31-2075-4EE5-BBCD-85D688582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 w:type="paragraph" w:customStyle="1" w:styleId="anotaciones0">
    <w:name w:val="anotaciones"/>
    <w:basedOn w:val="Normala"/>
    <w:next w:val="Texto"/>
    <w:rsid w:val="00E25B7F"/>
    <w:pPr>
      <w:tabs>
        <w:tab w:val="clear" w:pos="1021"/>
        <w:tab w:val="clear" w:pos="1531"/>
        <w:tab w:val="clear" w:pos="2041"/>
        <w:tab w:val="clear" w:pos="2552"/>
        <w:tab w:val="clear" w:pos="3062"/>
        <w:tab w:val="clear" w:pos="3572"/>
        <w:tab w:val="left" w:pos="3544"/>
      </w:tabs>
      <w:spacing w:line="240" w:lineRule="auto"/>
      <w:ind w:left="354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0DE02-57CA-468A-B9AF-C8A030600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72</TotalTime>
  <Pages>175</Pages>
  <Words>50559</Words>
  <Characters>267995</Characters>
  <Application>Microsoft Office Word</Application>
  <DocSecurity>0</DocSecurity>
  <Lines>2233</Lines>
  <Paragraphs>635</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
    </vt:vector>
  </TitlesOfParts>
  <Company>Hewlett-Packard Company</Company>
  <LinksUpToDate>false</LinksUpToDate>
  <CharactersWithSpaces>317919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Oncala, Ioana</cp:lastModifiedBy>
  <cp:revision>37</cp:revision>
  <cp:lastPrinted>2020-02-06T15:49:00Z</cp:lastPrinted>
  <dcterms:created xsi:type="dcterms:W3CDTF">2020-02-06T09:43:00Z</dcterms:created>
  <dcterms:modified xsi:type="dcterms:W3CDTF">2020-02-07T07:14:00Z</dcterms:modified>
</cp:coreProperties>
</file>