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DD0" w:rsidRPr="000E0DD0" w:rsidRDefault="000E0DD0" w:rsidP="00443782">
      <w:pPr>
        <w:pStyle w:val="Goiburua"/>
        <w:rPr>
          <w:rFonts w:ascii="Futura Md BT" w:hAnsi="Futura Md BT"/>
          <w:b w:val="0"/>
          <w:lang w:val="eu-ES"/>
        </w:rPr>
      </w:pPr>
      <w:r w:rsidRPr="000E0DD0">
        <w:rPr>
          <w:rFonts w:ascii="Futura Md BT" w:hAnsi="Futura Md BT"/>
          <w:b w:val="0"/>
          <w:lang w:val="eu-ES"/>
        </w:rPr>
        <w:t>2019ko abenduaren 20an OSOKO BIlkuraren hitzez hitzeko transkripzioa</w:t>
      </w:r>
    </w:p>
    <w:p w:rsidR="000E0DD0" w:rsidRPr="000138D8" w:rsidRDefault="000E0DD0" w:rsidP="00443782">
      <w:pPr>
        <w:rPr>
          <w:lang w:val="eu-ES"/>
        </w:rPr>
      </w:pPr>
    </w:p>
    <w:p w:rsidR="000E0DD0" w:rsidRPr="000138D8" w:rsidRDefault="000E0DD0" w:rsidP="00443782">
      <w:pPr>
        <w:rPr>
          <w:lang w:val="eu-ES"/>
        </w:rPr>
      </w:pPr>
    </w:p>
    <w:p w:rsidR="000E0DD0" w:rsidRPr="000138D8" w:rsidRDefault="000E0DD0" w:rsidP="00443782">
      <w:pPr>
        <w:pStyle w:val="anotaciones0"/>
        <w:rPr>
          <w:lang w:val="eu-ES"/>
        </w:rPr>
      </w:pPr>
      <w:r w:rsidRPr="000138D8">
        <w:rPr>
          <w:lang w:val="eu-ES"/>
        </w:rPr>
        <w:t>Goizeko bederatziak eta hogeita hamabian hasi da bilkura.</w:t>
      </w:r>
    </w:p>
    <w:p w:rsidR="000E0DD0" w:rsidRPr="000138D8" w:rsidRDefault="000E0DD0" w:rsidP="00443782">
      <w:pPr>
        <w:pStyle w:val="Texto"/>
        <w:rPr>
          <w:lang w:val="eu-ES"/>
        </w:rPr>
      </w:pPr>
    </w:p>
    <w:p w:rsidR="000E0DD0" w:rsidRPr="000138D8" w:rsidRDefault="000E0DD0" w:rsidP="00443782">
      <w:pPr>
        <w:pStyle w:val="Texto"/>
        <w:rPr>
          <w:lang w:val="eu-ES"/>
        </w:rPr>
      </w:pPr>
    </w:p>
    <w:p w:rsidR="000E0DD0" w:rsidRDefault="000E0DD0" w:rsidP="00443782">
      <w:pPr>
        <w:pStyle w:val="Texto"/>
        <w:rPr>
          <w:lang w:val="eu-ES"/>
        </w:rPr>
      </w:pPr>
      <w:r w:rsidRPr="000138D8">
        <w:rPr>
          <w:rFonts w:ascii="Futura Md BT" w:hAnsi="Futura Md BT"/>
          <w:lang w:val="eu-ES"/>
        </w:rPr>
        <w:t>LEHENDAKARIAK</w:t>
      </w:r>
      <w:r w:rsidRPr="000138D8">
        <w:rPr>
          <w:lang w:val="eu-ES"/>
        </w:rPr>
        <w:t xml:space="preserve"> (</w:t>
      </w:r>
      <w:proofErr w:type="spellStart"/>
      <w:r w:rsidRPr="000138D8">
        <w:rPr>
          <w:lang w:val="eu-ES"/>
        </w:rPr>
        <w:t>Tejeria</w:t>
      </w:r>
      <w:proofErr w:type="spellEnd"/>
      <w:r w:rsidRPr="000138D8">
        <w:rPr>
          <w:lang w:val="eu-ES"/>
        </w:rPr>
        <w:t xml:space="preserve"> Otermin): Egun on guztioi. Osoko bilkurari hasiera emango diogu. </w:t>
      </w:r>
      <w:r>
        <w:rPr>
          <w:lang w:val="eu-ES"/>
        </w:rPr>
        <w:t>Aldez aurreko gaia: "</w:t>
      </w:r>
      <w:r w:rsidRPr="00790963">
        <w:rPr>
          <w:lang w:val="eu-ES"/>
        </w:rPr>
        <w:t xml:space="preserve">Mozioa, Nerea </w:t>
      </w:r>
      <w:proofErr w:type="spellStart"/>
      <w:r w:rsidRPr="00790963">
        <w:rPr>
          <w:lang w:val="eu-ES"/>
        </w:rPr>
        <w:t>Kortajarena</w:t>
      </w:r>
      <w:proofErr w:type="spellEnd"/>
      <w:r w:rsidRPr="00790963">
        <w:rPr>
          <w:lang w:val="eu-ES"/>
        </w:rPr>
        <w:t xml:space="preserve"> Ibañez EH Bildu taldeko legebiltzarkideak aurkeztua, </w:t>
      </w:r>
      <w:proofErr w:type="spellStart"/>
      <w:r w:rsidRPr="00790963">
        <w:rPr>
          <w:lang w:val="eu-ES"/>
        </w:rPr>
        <w:t>EAEn</w:t>
      </w:r>
      <w:proofErr w:type="spellEnd"/>
      <w:r w:rsidRPr="00790963">
        <w:rPr>
          <w:lang w:val="eu-ES"/>
        </w:rPr>
        <w:t xml:space="preserve"> gizarte-kohesioan ematen ari den atzerakadari buruz. Mozioari dagokionez, behin betiko ebaztea abenduaren 12ko osoko bilkurako bozketan izandako berdinketak, Erregelamenduaren 92.1 artikuluak adierazitakoari jarraituz</w:t>
      </w:r>
      <w:r>
        <w:rPr>
          <w:lang w:val="eu-ES"/>
        </w:rPr>
        <w:t>". Berdinketa izan zen Euzko Abertzaleak eta Euskal Sozialistak taldeek batera aurkeztutako osoko zuzenketaren bozketa. Erregelamenduaren 92.1 artikuluari jarraituz, b</w:t>
      </w:r>
      <w:r w:rsidRPr="000138D8">
        <w:rPr>
          <w:lang w:val="eu-ES"/>
        </w:rPr>
        <w:t>erriro egin behar</w:t>
      </w:r>
      <w:r>
        <w:rPr>
          <w:lang w:val="eu-ES"/>
        </w:rPr>
        <w:t xml:space="preserve"> dugu zuzenketa horren bozketa.</w:t>
      </w:r>
    </w:p>
    <w:p w:rsidR="000E0DD0" w:rsidRDefault="000E0DD0" w:rsidP="00443782">
      <w:pPr>
        <w:pStyle w:val="Texto"/>
        <w:rPr>
          <w:lang w:val="eu-ES"/>
        </w:rPr>
      </w:pPr>
    </w:p>
    <w:p w:rsidR="000E0DD0" w:rsidRPr="000138D8" w:rsidRDefault="000E0DD0" w:rsidP="00443782">
      <w:pPr>
        <w:pStyle w:val="Texto"/>
        <w:rPr>
          <w:lang w:val="eu-ES"/>
        </w:rPr>
      </w:pPr>
      <w:r w:rsidRPr="000138D8">
        <w:rPr>
          <w:lang w:val="eu-ES"/>
        </w:rPr>
        <w:t>Mesedez, begiratu dena ondo dagoela hasi baino lehen.</w:t>
      </w:r>
      <w:r>
        <w:rPr>
          <w:lang w:val="eu-ES"/>
        </w:rPr>
        <w:t xml:space="preserve"> Bozkatu dezakegu orduan.</w:t>
      </w:r>
    </w:p>
    <w:p w:rsidR="000E0DD0" w:rsidRPr="000138D8" w:rsidRDefault="000E0DD0" w:rsidP="00443782">
      <w:pPr>
        <w:pStyle w:val="Texto"/>
        <w:rPr>
          <w:lang w:val="eu-ES"/>
        </w:rPr>
      </w:pPr>
    </w:p>
    <w:p w:rsidR="000E0DD0" w:rsidRPr="000138D8" w:rsidRDefault="000E0DD0" w:rsidP="00443782">
      <w:pPr>
        <w:pStyle w:val="Texto"/>
        <w:rPr>
          <w:lang w:val="eu-ES"/>
        </w:rPr>
      </w:pPr>
    </w:p>
    <w:p w:rsidR="000E0DD0" w:rsidRPr="000138D8" w:rsidRDefault="000E0DD0" w:rsidP="00443782">
      <w:pPr>
        <w:pStyle w:val="anotaciones0"/>
        <w:rPr>
          <w:lang w:val="eu-ES"/>
        </w:rPr>
      </w:pPr>
      <w:r w:rsidRPr="000138D8">
        <w:rPr>
          <w:lang w:val="eu-ES"/>
        </w:rPr>
        <w:t>Bozketa eginda, hauxe izan da emaitza: emandako botoak, 72; aldekoak, 36; aurkakoak, 36; abstentzioak, 0.</w:t>
      </w:r>
    </w:p>
    <w:p w:rsidR="000E0DD0" w:rsidRPr="000138D8" w:rsidRDefault="000E0DD0" w:rsidP="00443782">
      <w:pPr>
        <w:pStyle w:val="Texto"/>
        <w:rPr>
          <w:lang w:val="eu-ES"/>
        </w:rPr>
      </w:pPr>
    </w:p>
    <w:p w:rsidR="000E0DD0" w:rsidRPr="000138D8" w:rsidRDefault="000E0DD0" w:rsidP="00443782">
      <w:pPr>
        <w:pStyle w:val="Texto"/>
        <w:rPr>
          <w:lang w:val="eu-ES"/>
        </w:rPr>
      </w:pPr>
    </w:p>
    <w:p w:rsidR="000E0DD0" w:rsidRPr="000138D8" w:rsidRDefault="000E0DD0" w:rsidP="00443782">
      <w:pPr>
        <w:pStyle w:val="Texto"/>
        <w:rPr>
          <w:lang w:val="eu-ES"/>
        </w:rPr>
      </w:pPr>
      <w:r w:rsidRPr="000138D8">
        <w:rPr>
          <w:rFonts w:ascii="Futura Md BT" w:hAnsi="Futura Md BT"/>
          <w:lang w:val="eu-ES"/>
        </w:rPr>
        <w:t>LEHENDAKARIAK</w:t>
      </w:r>
      <w:r w:rsidRPr="000138D8">
        <w:rPr>
          <w:lang w:val="eu-ES"/>
        </w:rPr>
        <w:t>: Beraz, berdinketa dagoenez, bertan behera geratzen da osoko zuzenketa.</w:t>
      </w:r>
    </w:p>
    <w:p w:rsidR="000E0DD0" w:rsidRPr="000138D8" w:rsidRDefault="000E0DD0" w:rsidP="00443782">
      <w:pPr>
        <w:pStyle w:val="Texto"/>
        <w:rPr>
          <w:lang w:val="eu-ES"/>
        </w:rPr>
      </w:pPr>
    </w:p>
    <w:p w:rsidR="000E0DD0" w:rsidRPr="000138D8" w:rsidRDefault="000E0DD0" w:rsidP="00443782">
      <w:pPr>
        <w:pStyle w:val="Texto"/>
        <w:rPr>
          <w:lang w:val="eu-ES"/>
        </w:rPr>
      </w:pPr>
      <w:r>
        <w:rPr>
          <w:lang w:val="eu-ES"/>
        </w:rPr>
        <w:t>Gai-</w:t>
      </w:r>
      <w:r w:rsidRPr="000138D8">
        <w:rPr>
          <w:lang w:val="eu-ES"/>
        </w:rPr>
        <w:t xml:space="preserve">zerrendako lehenengo puntua: </w:t>
      </w:r>
      <w:r>
        <w:rPr>
          <w:lang w:val="eu-ES"/>
        </w:rPr>
        <w:t>"</w:t>
      </w:r>
      <w:r w:rsidRPr="000138D8">
        <w:rPr>
          <w:lang w:val="eu-ES"/>
        </w:rPr>
        <w:t xml:space="preserve">Lan eta Justizia Batzordearen irizpena, Euskadiko </w:t>
      </w:r>
      <w:proofErr w:type="spellStart"/>
      <w:r w:rsidRPr="000138D8">
        <w:rPr>
          <w:lang w:val="eu-ES"/>
        </w:rPr>
        <w:t>kooperatibena</w:t>
      </w:r>
      <w:proofErr w:type="spellEnd"/>
      <w:r w:rsidRPr="000138D8">
        <w:rPr>
          <w:lang w:val="eu-ES"/>
        </w:rPr>
        <w:t xml:space="preserve"> lege-proiektuaren gainean egindakoa. Eztabaida eta behin betiko ebazpena</w:t>
      </w:r>
      <w:r>
        <w:rPr>
          <w:lang w:val="eu-ES"/>
        </w:rPr>
        <w:t>"</w:t>
      </w:r>
      <w:r w:rsidRPr="000138D8">
        <w:rPr>
          <w:lang w:val="eu-ES"/>
        </w:rPr>
        <w:t xml:space="preserve">. Jaurlaritzaren ordezkaria da, San </w:t>
      </w:r>
      <w:proofErr w:type="spellStart"/>
      <w:r w:rsidRPr="000138D8">
        <w:rPr>
          <w:lang w:val="eu-ES"/>
        </w:rPr>
        <w:t>José</w:t>
      </w:r>
      <w:proofErr w:type="spellEnd"/>
      <w:r w:rsidRPr="000138D8">
        <w:rPr>
          <w:lang w:val="eu-ES"/>
        </w:rPr>
        <w:t xml:space="preserve"> andreak dauka </w:t>
      </w:r>
      <w:r w:rsidRPr="000138D8">
        <w:rPr>
          <w:lang w:val="eu-ES"/>
        </w:rPr>
        <w:lastRenderedPageBreak/>
        <w:t>hitza lege proiektu hau aurkezteko.</w:t>
      </w:r>
      <w:r w:rsidRPr="000138D8">
        <w:rPr>
          <w:lang w:val="eu-ES"/>
        </w:rPr>
        <w:cr/>
      </w:r>
    </w:p>
    <w:p w:rsidR="000E0DD0" w:rsidRPr="000138D8" w:rsidRDefault="000E0DD0" w:rsidP="00443782">
      <w:pPr>
        <w:pStyle w:val="Texto"/>
        <w:rPr>
          <w:lang w:val="eu-ES"/>
        </w:rPr>
      </w:pPr>
    </w:p>
    <w:p w:rsidR="000E0DD0" w:rsidRPr="000138D8" w:rsidRDefault="000E0DD0" w:rsidP="00443782">
      <w:pPr>
        <w:pStyle w:val="Texto"/>
        <w:rPr>
          <w:lang w:val="eu-ES"/>
        </w:rPr>
      </w:pPr>
    </w:p>
    <w:p w:rsidR="000E0DD0" w:rsidRDefault="000E0DD0" w:rsidP="00443782">
      <w:pPr>
        <w:pStyle w:val="Texto"/>
        <w:rPr>
          <w:lang w:val="eu-ES"/>
        </w:rPr>
      </w:pPr>
      <w:r w:rsidRPr="000138D8">
        <w:rPr>
          <w:rFonts w:ascii="Futura Md BT" w:hAnsi="Futura Md BT"/>
          <w:lang w:val="eu-ES"/>
        </w:rPr>
        <w:t>LAN ETA JUSTIZIAKO SAILBURUAK</w:t>
      </w:r>
      <w:r w:rsidRPr="000138D8">
        <w:rPr>
          <w:lang w:val="eu-ES"/>
        </w:rPr>
        <w:t xml:space="preserve"> (San </w:t>
      </w:r>
      <w:proofErr w:type="spellStart"/>
      <w:r w:rsidRPr="000138D8">
        <w:rPr>
          <w:lang w:val="eu-ES"/>
        </w:rPr>
        <w:t>José</w:t>
      </w:r>
      <w:proofErr w:type="spellEnd"/>
      <w:r w:rsidRPr="000138D8">
        <w:rPr>
          <w:lang w:val="eu-ES"/>
        </w:rPr>
        <w:t xml:space="preserve"> López): Eskerr</w:t>
      </w:r>
      <w:r>
        <w:rPr>
          <w:lang w:val="eu-ES"/>
        </w:rPr>
        <w:t>ik asko, presidente andrea. L</w:t>
      </w:r>
      <w:r w:rsidRPr="000138D8">
        <w:rPr>
          <w:lang w:val="eu-ES"/>
        </w:rPr>
        <w:t>ehendakari, sailburuok, legebiltzarkideok, euskal kooperatiben mugimenduare</w:t>
      </w:r>
      <w:r>
        <w:rPr>
          <w:lang w:val="eu-ES"/>
        </w:rPr>
        <w:t>n ordezkariak, egun on guztioi.</w:t>
      </w:r>
    </w:p>
    <w:p w:rsidR="000E0DD0" w:rsidRDefault="000E0DD0" w:rsidP="00443782">
      <w:pPr>
        <w:pStyle w:val="Texto"/>
        <w:rPr>
          <w:lang w:val="eu-ES"/>
        </w:rPr>
      </w:pPr>
    </w:p>
    <w:p w:rsidR="000E0DD0" w:rsidRDefault="000E0DD0" w:rsidP="00443782">
      <w:pPr>
        <w:pStyle w:val="Texto"/>
      </w:pPr>
      <w:r>
        <w:t>Es una gran satisfacción para mí poder presentar ante el Pleno de esta Cámara el Proyecto de Ley de Cooperativas de Euskadi. Hace un año exactamente, el 18 de diciembre de 2018, el Consejo de Gobierno aprobaba el proyecto de ley sobre el que ustedes han debatido y cuyo dictamen es objeto de este primer punto del orden del día.</w:t>
      </w:r>
    </w:p>
    <w:p w:rsidR="000E0DD0" w:rsidRDefault="000E0DD0" w:rsidP="00443782">
      <w:pPr>
        <w:pStyle w:val="Texto"/>
      </w:pPr>
    </w:p>
    <w:p w:rsidR="000E0DD0" w:rsidRDefault="000E0DD0" w:rsidP="00443782">
      <w:pPr>
        <w:pStyle w:val="Texto"/>
      </w:pPr>
      <w:r>
        <w:t>Por parte del Departamento de Trabajo y Justicia se cumplió el programa legislativo y ustedes, señorías, han realizado un arduo trabajo de análisis y debate sobre el proyecto a lo largo de este ejercicio.</w:t>
      </w:r>
    </w:p>
    <w:p w:rsidR="000E0DD0" w:rsidRDefault="000E0DD0" w:rsidP="00443782">
      <w:pPr>
        <w:pStyle w:val="Texto"/>
      </w:pPr>
    </w:p>
    <w:p w:rsidR="000E0DD0" w:rsidRDefault="000E0DD0" w:rsidP="00443782">
      <w:pPr>
        <w:pStyle w:val="Texto"/>
      </w:pPr>
      <w:r>
        <w:t>Que la elaboración de este proyecto de ley se contemplara en el programa de gobierno Euskadi 2020 y se le pusiera fecha en el calendario legislativo fue consecuencia del interés que mostraron los firmantes del acuerdo de gobierno por el movimiento cooperativo vasco y la importancia del mismo en nuestra realidad económica y social.</w:t>
      </w:r>
    </w:p>
    <w:p w:rsidR="000E0DD0" w:rsidRDefault="000E0DD0" w:rsidP="00443782">
      <w:pPr>
        <w:pStyle w:val="Texto"/>
      </w:pPr>
    </w:p>
    <w:p w:rsidR="000E0DD0" w:rsidRPr="00EF7A09" w:rsidRDefault="000E0DD0" w:rsidP="00443782">
      <w:pPr>
        <w:pStyle w:val="Texto"/>
        <w:rPr>
          <w:lang w:val="eu-ES"/>
        </w:rPr>
      </w:pPr>
      <w:r w:rsidRPr="007E5F76">
        <w:rPr>
          <w:lang w:val="eu-ES"/>
        </w:rPr>
        <w:t>Egungo Kooperatiben Legea 1993koa da</w:t>
      </w:r>
      <w:r>
        <w:rPr>
          <w:lang w:val="eu-ES"/>
        </w:rPr>
        <w:t>,</w:t>
      </w:r>
      <w:r w:rsidRPr="007E5F76">
        <w:rPr>
          <w:lang w:val="eu-ES"/>
        </w:rPr>
        <w:t xml:space="preserve"> eta</w:t>
      </w:r>
      <w:r>
        <w:rPr>
          <w:lang w:val="eu-ES"/>
        </w:rPr>
        <w:t>,</w:t>
      </w:r>
      <w:r w:rsidRPr="007E5F76">
        <w:rPr>
          <w:lang w:val="eu-ES"/>
        </w:rPr>
        <w:t xml:space="preserve"> hiru aldiz aldatu bada ere, Gobernu honek egokitzat jo zuen </w:t>
      </w:r>
      <w:r>
        <w:rPr>
          <w:lang w:val="eu-ES"/>
        </w:rPr>
        <w:t>e</w:t>
      </w:r>
      <w:r w:rsidRPr="007E5F76">
        <w:rPr>
          <w:lang w:val="eu-ES"/>
        </w:rPr>
        <w:t xml:space="preserve">uskal </w:t>
      </w:r>
      <w:r>
        <w:rPr>
          <w:lang w:val="eu-ES"/>
        </w:rPr>
        <w:t>k</w:t>
      </w:r>
      <w:r w:rsidRPr="007E5F76">
        <w:rPr>
          <w:lang w:val="eu-ES"/>
        </w:rPr>
        <w:t>ooperatibismoari beharrezko tresnak ematea aldaketa ekonomiko eta sozialek ezartzen dituzten etorkizuneko erronkei aurre egiteko.</w:t>
      </w:r>
    </w:p>
    <w:p w:rsidR="000E0DD0" w:rsidRPr="00EF7A09" w:rsidRDefault="000E0DD0" w:rsidP="00443782">
      <w:pPr>
        <w:pStyle w:val="Texto"/>
        <w:rPr>
          <w:lang w:val="eu-ES"/>
        </w:rPr>
      </w:pPr>
    </w:p>
    <w:p w:rsidR="000E0DD0" w:rsidRDefault="000E0DD0" w:rsidP="00443782">
      <w:pPr>
        <w:pStyle w:val="Texto"/>
      </w:pPr>
      <w:r>
        <w:t xml:space="preserve">No me voy a extender en la explicación del proyecto de ley pues es a sus señorías a quienes corresponde hoy el debate en profundidad sobre el mismo, pero sí quiero resaltar los aspectos que me parecen más relevantes del contenido y del proceso seguido para su elaboración. </w:t>
      </w:r>
    </w:p>
    <w:p w:rsidR="000E0DD0" w:rsidRDefault="000E0DD0" w:rsidP="00443782">
      <w:pPr>
        <w:pStyle w:val="Texto"/>
      </w:pPr>
    </w:p>
    <w:p w:rsidR="000E0DD0" w:rsidRDefault="000E0DD0" w:rsidP="00443782">
      <w:pPr>
        <w:pStyle w:val="Texto"/>
      </w:pPr>
      <w:r>
        <w:t>El movimiento cooperativo vasco representa un sector dinámico y fundamental de nuestra economía social y de la economía vasca en general. Es un sector que genera un importante número de empleos en nuestra comunidad y además son empleos de calidad.</w:t>
      </w:r>
    </w:p>
    <w:p w:rsidR="000E0DD0" w:rsidRDefault="000E0DD0" w:rsidP="00443782">
      <w:pPr>
        <w:pStyle w:val="Texto"/>
      </w:pPr>
    </w:p>
    <w:p w:rsidR="000E0DD0" w:rsidRDefault="000E0DD0" w:rsidP="00443782">
      <w:pPr>
        <w:pStyle w:val="Texto"/>
      </w:pPr>
      <w:r>
        <w:t xml:space="preserve">Partiendo del principio de que las leyes han de ser instrumentos útiles para la ciudadanía nuestra primera apuesta fue la de implicar al sector y construir el proyecto con su colaboración. </w:t>
      </w:r>
    </w:p>
    <w:p w:rsidR="000E0DD0" w:rsidRDefault="000E0DD0" w:rsidP="00443782">
      <w:pPr>
        <w:pStyle w:val="Texto"/>
      </w:pPr>
    </w:p>
    <w:p w:rsidR="000E0DD0" w:rsidRDefault="000E0DD0" w:rsidP="00443782">
      <w:pPr>
        <w:pStyle w:val="Texto"/>
      </w:pPr>
      <w:r>
        <w:t xml:space="preserve">Si lo que se pretende es que las cooperativas vascas cuenten con una herramienta que facilite su trabajo, el objetivo ha de ser que parta del consenso con quienes van a ser los receptores de las medidas contenidas en el proyecto de ley. </w:t>
      </w:r>
    </w:p>
    <w:p w:rsidR="000E0DD0" w:rsidRDefault="000E0DD0" w:rsidP="00443782">
      <w:pPr>
        <w:pStyle w:val="Texto"/>
      </w:pPr>
    </w:p>
    <w:p w:rsidR="000E0DD0" w:rsidRPr="0023622E" w:rsidRDefault="000E0DD0" w:rsidP="00443782">
      <w:pPr>
        <w:pStyle w:val="Texto"/>
        <w:rPr>
          <w:lang w:val="eu-ES"/>
        </w:rPr>
      </w:pPr>
      <w:r w:rsidRPr="0023622E">
        <w:rPr>
          <w:lang w:val="eu-ES"/>
        </w:rPr>
        <w:t>Gure solaskide nagusia Euskadiko Kooperatiben Goren Kontseilua izan da, sektorea ordezkatzen duen erakunde organo baita</w:t>
      </w:r>
      <w:r>
        <w:rPr>
          <w:lang w:val="eu-ES"/>
        </w:rPr>
        <w:t>,</w:t>
      </w:r>
      <w:r w:rsidRPr="0023622E">
        <w:rPr>
          <w:lang w:val="eu-ES"/>
        </w:rPr>
        <w:t xml:space="preserve"> eta hasieratik aritu gara lanean </w:t>
      </w:r>
      <w:proofErr w:type="spellStart"/>
      <w:r w:rsidRPr="0023622E">
        <w:rPr>
          <w:lang w:val="eu-ES"/>
        </w:rPr>
        <w:t>Confecop</w:t>
      </w:r>
      <w:proofErr w:type="spellEnd"/>
      <w:r w:rsidRPr="0023622E">
        <w:rPr>
          <w:lang w:val="eu-ES"/>
        </w:rPr>
        <w:t xml:space="preserve"> eta Erkiderekin.</w:t>
      </w:r>
    </w:p>
    <w:p w:rsidR="000E0DD0" w:rsidRDefault="000E0DD0" w:rsidP="00443782">
      <w:pPr>
        <w:pStyle w:val="Texto"/>
      </w:pPr>
    </w:p>
    <w:p w:rsidR="000E0DD0" w:rsidRDefault="000E0DD0" w:rsidP="00443782">
      <w:pPr>
        <w:pStyle w:val="Texto"/>
      </w:pPr>
      <w:r>
        <w:t xml:space="preserve">Pero, también, debido a que la ley abarca tanto aspectos generales como más sectoriales, se mantuvieron contactos, y se ha contado con las aportaciones del Grupo Mondragón, de la Federación de Cooperativas de Vivienda </w:t>
      </w:r>
      <w:proofErr w:type="spellStart"/>
      <w:r>
        <w:t>Bizikoop</w:t>
      </w:r>
      <w:proofErr w:type="spellEnd"/>
      <w:r>
        <w:t>, de la Red de Economía Alternativa y Solidaria, y de la Federación de Entidades de Previsión Social.</w:t>
      </w:r>
    </w:p>
    <w:p w:rsidR="000E0DD0" w:rsidRDefault="000E0DD0" w:rsidP="00443782">
      <w:pPr>
        <w:pStyle w:val="Texto"/>
      </w:pPr>
    </w:p>
    <w:p w:rsidR="000E0DD0" w:rsidRDefault="000E0DD0" w:rsidP="00443782">
      <w:pPr>
        <w:pStyle w:val="Texto"/>
      </w:pPr>
      <w:r>
        <w:t xml:space="preserve">Asimismo, conocimos las opiniones y propuestas de la </w:t>
      </w:r>
      <w:proofErr w:type="spellStart"/>
      <w:r>
        <w:t>Viceconsejería</w:t>
      </w:r>
      <w:proofErr w:type="spellEnd"/>
      <w:r>
        <w:t xml:space="preserve"> de Vivienda, entre otras.</w:t>
      </w:r>
    </w:p>
    <w:p w:rsidR="000E0DD0" w:rsidRDefault="000E0DD0" w:rsidP="00443782">
      <w:pPr>
        <w:pStyle w:val="Texto"/>
      </w:pPr>
    </w:p>
    <w:p w:rsidR="000E0DD0" w:rsidRDefault="000E0DD0" w:rsidP="00443782">
      <w:pPr>
        <w:pStyle w:val="Texto"/>
      </w:pPr>
      <w:r>
        <w:t>También quiero resaltar la cooperación de las tres universidades...</w:t>
      </w:r>
    </w:p>
    <w:p w:rsidR="000E0DD0" w:rsidRDefault="000E0DD0" w:rsidP="00443782">
      <w:pPr>
        <w:pStyle w:val="Texto"/>
      </w:pPr>
    </w:p>
    <w:p w:rsidR="000E0DD0" w:rsidRDefault="000E0DD0" w:rsidP="000E0DD0">
      <w:pPr>
        <w:pStyle w:val="Texto"/>
        <w:numPr>
          <w:ilvl w:val="0"/>
          <w:numId w:val="4"/>
        </w:numPr>
        <w:tabs>
          <w:tab w:val="clear" w:pos="1021"/>
          <w:tab w:val="clear" w:pos="1531"/>
          <w:tab w:val="clear" w:pos="2041"/>
          <w:tab w:val="clear" w:pos="2552"/>
          <w:tab w:val="clear" w:pos="3062"/>
          <w:tab w:val="clear" w:pos="3572"/>
          <w:tab w:val="left" w:pos="3544"/>
        </w:tabs>
        <w:spacing w:line="240" w:lineRule="auto"/>
      </w:pPr>
      <w:proofErr w:type="spellStart"/>
      <w:r>
        <w:t>zintaren</w:t>
      </w:r>
      <w:proofErr w:type="spellEnd"/>
      <w:r>
        <w:t xml:space="preserve"> </w:t>
      </w:r>
      <w:proofErr w:type="spellStart"/>
      <w:r>
        <w:t>amaiera</w:t>
      </w:r>
      <w:proofErr w:type="spellEnd"/>
      <w:r>
        <w:t>)</w:t>
      </w:r>
    </w:p>
    <w:p w:rsidR="000E0DD0" w:rsidRDefault="000E0DD0" w:rsidP="00443782">
      <w:pPr>
        <w:pStyle w:val="Texto"/>
      </w:pPr>
      <w:r>
        <w:cr/>
      </w:r>
    </w:p>
    <w:p w:rsidR="000E0DD0" w:rsidRDefault="000E0DD0" w:rsidP="00443782">
      <w:pPr>
        <w:pStyle w:val="Texto"/>
      </w:pPr>
      <w:r>
        <w:lastRenderedPageBreak/>
        <w:t xml:space="preserve">(2. </w:t>
      </w:r>
      <w:proofErr w:type="spellStart"/>
      <w:proofErr w:type="gramStart"/>
      <w:r>
        <w:t>zintaren</w:t>
      </w:r>
      <w:proofErr w:type="spellEnd"/>
      <w:proofErr w:type="gramEnd"/>
      <w:r>
        <w:t xml:space="preserve"> </w:t>
      </w:r>
      <w:proofErr w:type="spellStart"/>
      <w:r>
        <w:t>hasiera</w:t>
      </w:r>
      <w:proofErr w:type="spellEnd"/>
      <w:r>
        <w:t>)</w:t>
      </w:r>
    </w:p>
    <w:p w:rsidR="000E0DD0" w:rsidRDefault="000E0DD0" w:rsidP="00443782">
      <w:pPr>
        <w:pStyle w:val="Texto"/>
      </w:pPr>
    </w:p>
    <w:p w:rsidR="000E0DD0" w:rsidRDefault="000E0DD0" w:rsidP="00443782">
      <w:pPr>
        <w:pStyle w:val="Texto"/>
      </w:pPr>
      <w:r>
        <w:t xml:space="preserve">… </w:t>
      </w:r>
      <w:r w:rsidR="00F66A14">
        <w:t>Previsión S</w:t>
      </w:r>
      <w:r>
        <w:t>ocial.</w:t>
      </w:r>
    </w:p>
    <w:p w:rsidR="000E0DD0" w:rsidRDefault="000E0DD0" w:rsidP="00443782">
      <w:pPr>
        <w:pStyle w:val="Texto"/>
      </w:pPr>
    </w:p>
    <w:p w:rsidR="000E0DD0" w:rsidRDefault="000E0DD0" w:rsidP="00443782">
      <w:pPr>
        <w:pStyle w:val="Texto"/>
      </w:pPr>
      <w:r>
        <w:t>Asimismo,</w:t>
      </w:r>
      <w:r w:rsidRPr="00FA3186">
        <w:t xml:space="preserve"> conocimos las opiniones y propuestas de la </w:t>
      </w:r>
      <w:proofErr w:type="spellStart"/>
      <w:r w:rsidRPr="00FA3186">
        <w:t>Viceconse</w:t>
      </w:r>
      <w:r>
        <w:t>jería</w:t>
      </w:r>
      <w:proofErr w:type="spellEnd"/>
      <w:r>
        <w:t xml:space="preserve"> de Vivienda, entre otras.</w:t>
      </w:r>
    </w:p>
    <w:p w:rsidR="000E0DD0" w:rsidRDefault="000E0DD0" w:rsidP="00443782">
      <w:pPr>
        <w:pStyle w:val="Texto"/>
      </w:pPr>
    </w:p>
    <w:p w:rsidR="000E0DD0" w:rsidRDefault="000E0DD0" w:rsidP="00443782">
      <w:pPr>
        <w:pStyle w:val="Texto"/>
      </w:pPr>
      <w:r w:rsidRPr="00FA3186">
        <w:t xml:space="preserve">También quiero resaltar la cooperación de las tres universidades vascas. </w:t>
      </w:r>
    </w:p>
    <w:p w:rsidR="000E0DD0" w:rsidRDefault="000E0DD0" w:rsidP="00443782">
      <w:pPr>
        <w:pStyle w:val="Texto"/>
      </w:pPr>
    </w:p>
    <w:p w:rsidR="000E0DD0" w:rsidRDefault="000E0DD0" w:rsidP="00443782">
      <w:pPr>
        <w:pStyle w:val="Texto"/>
      </w:pPr>
      <w:r w:rsidRPr="00FA3186">
        <w:t>Quiero agradecer a todas estas instituci</w:t>
      </w:r>
      <w:r>
        <w:t>ones y a las personas que las han representado</w:t>
      </w:r>
      <w:r w:rsidRPr="00FA3186">
        <w:t xml:space="preserve"> su colaboración en el proceso d</w:t>
      </w:r>
      <w:r>
        <w:t>e elaboración del proyecto y</w:t>
      </w:r>
      <w:r w:rsidRPr="00FA3186">
        <w:t xml:space="preserve"> su esfuerzo por construir el consenso alcanzado, del que el Departamento de Trabajo </w:t>
      </w:r>
      <w:r>
        <w:t xml:space="preserve">y </w:t>
      </w:r>
      <w:r w:rsidRPr="00FA3186">
        <w:t xml:space="preserve">Justicia nos sentimos especialmente orgullosos. </w:t>
      </w:r>
    </w:p>
    <w:p w:rsidR="000E0DD0" w:rsidRDefault="000E0DD0" w:rsidP="00443782">
      <w:pPr>
        <w:pStyle w:val="Texto"/>
      </w:pPr>
    </w:p>
    <w:p w:rsidR="000E0DD0" w:rsidRDefault="000E0DD0" w:rsidP="00443782">
      <w:pPr>
        <w:pStyle w:val="Texto"/>
      </w:pPr>
      <w:r w:rsidRPr="00FA3186">
        <w:t>No quiero olvidar en e</w:t>
      </w:r>
      <w:r>
        <w:t>ste apartado de agradecimientos</w:t>
      </w:r>
      <w:r w:rsidRPr="00FA3186">
        <w:t xml:space="preserve"> el buen trabajo realizado y el empeño por superar las dificultades mostrado por las personas que integran la Dirección de Economía Social, junto con asesore</w:t>
      </w:r>
      <w:r>
        <w:t xml:space="preserve">s del departamento y con </w:t>
      </w:r>
      <w:proofErr w:type="spellStart"/>
      <w:r>
        <w:t>Jokin</w:t>
      </w:r>
      <w:proofErr w:type="spellEnd"/>
      <w:r>
        <w:t xml:space="preserve"> Dí</w:t>
      </w:r>
      <w:r w:rsidRPr="00FA3186">
        <w:t>ez</w:t>
      </w:r>
      <w:r>
        <w:t>, el director de Economía S</w:t>
      </w:r>
      <w:r w:rsidRPr="00FA3186">
        <w:t>ocial</w:t>
      </w:r>
      <w:r>
        <w:t>,</w:t>
      </w:r>
      <w:r w:rsidRPr="00FA3186">
        <w:t xml:space="preserve"> a la cabeza. </w:t>
      </w:r>
    </w:p>
    <w:p w:rsidR="000E0DD0" w:rsidRDefault="000E0DD0" w:rsidP="00443782">
      <w:pPr>
        <w:pStyle w:val="Texto"/>
      </w:pPr>
    </w:p>
    <w:p w:rsidR="000E0DD0" w:rsidRDefault="000E0DD0" w:rsidP="00443782">
      <w:pPr>
        <w:pStyle w:val="Texto"/>
      </w:pPr>
      <w:r w:rsidRPr="00FA3186">
        <w:t>Esto en cuanto al proceso seguido para la elaboración del proyecto de ley</w:t>
      </w:r>
      <w:r>
        <w:t>.</w:t>
      </w:r>
    </w:p>
    <w:p w:rsidR="000E0DD0" w:rsidRDefault="000E0DD0" w:rsidP="00443782">
      <w:pPr>
        <w:pStyle w:val="Texto"/>
      </w:pPr>
    </w:p>
    <w:p w:rsidR="000E0DD0" w:rsidRDefault="000E0DD0" w:rsidP="00443782">
      <w:pPr>
        <w:pStyle w:val="Texto"/>
      </w:pPr>
      <w:r>
        <w:t>R</w:t>
      </w:r>
      <w:r w:rsidRPr="00FA3186">
        <w:t>especto a los contenidos, todos ellos van dirigidos a consolidar y reforzar el movimiento cooperativo vasco</w:t>
      </w:r>
      <w:r>
        <w:t>. S</w:t>
      </w:r>
      <w:r w:rsidRPr="00FA3186">
        <w:t>in perder ninguno de los aspectos característic</w:t>
      </w:r>
      <w:r>
        <w:t>os y valores del cooperativismo, h</w:t>
      </w:r>
      <w:r w:rsidRPr="00FA3186">
        <w:t>emos que</w:t>
      </w:r>
      <w:r>
        <w:t>rido dotar al sector de un</w:t>
      </w:r>
      <w:r w:rsidRPr="00FA3186">
        <w:t xml:space="preserve"> instrumento útil para compaginar el carácter social avanzado de las cooperativas con el reto de competir en un mercado global empresarial en permanente evolución y sujeto a constantes incertidumbres</w:t>
      </w:r>
      <w:r>
        <w:t>.</w:t>
      </w:r>
    </w:p>
    <w:p w:rsidR="000E0DD0" w:rsidRDefault="000E0DD0" w:rsidP="00443782">
      <w:pPr>
        <w:pStyle w:val="Texto"/>
      </w:pPr>
    </w:p>
    <w:p w:rsidR="000E0DD0" w:rsidRDefault="000E0DD0" w:rsidP="00443782">
      <w:pPr>
        <w:pStyle w:val="Texto"/>
      </w:pPr>
      <w:r>
        <w:t>E</w:t>
      </w:r>
      <w:r w:rsidRPr="00FA3186">
        <w:t>ntre los objetivos más concretos, sin ser demasiado exhaustiva, pues ustedes profundizar</w:t>
      </w:r>
      <w:r>
        <w:t>án</w:t>
      </w:r>
      <w:r w:rsidRPr="00FA3186">
        <w:t xml:space="preserve"> en ellos</w:t>
      </w:r>
      <w:r>
        <w:t>,</w:t>
      </w:r>
      <w:r w:rsidRPr="00FA3186">
        <w:t xml:space="preserve"> quisiera destacar nuestra voluntad de refundir e integrar en un solo texto normativo las modificaciones legales surgidas en los últimos años, clarificar la responsabilidad de los socios en el supuesto de que </w:t>
      </w:r>
      <w:r w:rsidRPr="00FA3186">
        <w:lastRenderedPageBreak/>
        <w:t>se generen deudas sociales por parte de las cooperativas, actualizar la configuración de algunos tipos de cooperativas, como son las de vivienda y las de transporte de trabajo asociado,</w:t>
      </w:r>
      <w:r>
        <w:t xml:space="preserve"> e</w:t>
      </w:r>
      <w:r w:rsidRPr="00FA3186">
        <w:t xml:space="preserve"> incorpora</w:t>
      </w:r>
      <w:r>
        <w:t>r otros tipos, como son las de fomento e</w:t>
      </w:r>
      <w:r w:rsidRPr="00FA3186">
        <w:t>mpres</w:t>
      </w:r>
      <w:r>
        <w:t>arial o las junior cooperativas;</w:t>
      </w:r>
      <w:r w:rsidRPr="00FA3186">
        <w:t xml:space="preserve"> garantizar lo específico de la identidad de las sociedades cooperativas para reforzar su consideración de interés social</w:t>
      </w:r>
      <w:r>
        <w:t>,</w:t>
      </w:r>
      <w:r w:rsidRPr="00FA3186">
        <w:t xml:space="preserve"> regular diferentes cuestiones del</w:t>
      </w:r>
      <w:r>
        <w:t xml:space="preserve"> gobierno corporativo ado</w:t>
      </w:r>
      <w:r w:rsidRPr="00FA3186">
        <w:t>ptándolo</w:t>
      </w:r>
      <w:r>
        <w:t xml:space="preserve"> a</w:t>
      </w:r>
      <w:r w:rsidRPr="00FA3186">
        <w:t xml:space="preserve"> la evolución de su normativa</w:t>
      </w:r>
      <w:r>
        <w:t>,</w:t>
      </w:r>
      <w:r w:rsidRPr="00FA3186">
        <w:t xml:space="preserve"> dota</w:t>
      </w:r>
      <w:r>
        <w:t>r</w:t>
      </w:r>
      <w:r w:rsidRPr="00FA3186">
        <w:t xml:space="preserve"> de flexibilidad mediante la autorregulación a diferentes aspectos que puede</w:t>
      </w:r>
      <w:r>
        <w:t>n</w:t>
      </w:r>
      <w:r w:rsidRPr="00FA3186">
        <w:t xml:space="preserve"> ser</w:t>
      </w:r>
      <w:r>
        <w:t>…</w:t>
      </w:r>
      <w:r w:rsidRPr="00FA3186">
        <w:t xml:space="preserve"> que puedan ser modificados por la vía estatutaria o del reglamento de régimen interno.</w:t>
      </w:r>
    </w:p>
    <w:p w:rsidR="000E0DD0" w:rsidRDefault="000E0DD0" w:rsidP="00443782">
      <w:pPr>
        <w:pStyle w:val="Texto"/>
      </w:pPr>
    </w:p>
    <w:p w:rsidR="000E0DD0" w:rsidRDefault="000E0DD0" w:rsidP="00443782">
      <w:pPr>
        <w:pStyle w:val="Texto"/>
      </w:pPr>
      <w:r w:rsidRPr="00FA3186">
        <w:t>Otro elemento a destacar ha sido la incorporación de la perspectiva de género de manera transversal en el articulado del proyecto.</w:t>
      </w:r>
    </w:p>
    <w:p w:rsidR="000E0DD0" w:rsidRDefault="000E0DD0" w:rsidP="00443782">
      <w:pPr>
        <w:pStyle w:val="Texto"/>
      </w:pPr>
    </w:p>
    <w:p w:rsidR="000E0DD0" w:rsidRDefault="000E0DD0" w:rsidP="00443782">
      <w:pPr>
        <w:pStyle w:val="Texto"/>
      </w:pPr>
      <w:r w:rsidRPr="00FA3186">
        <w:t xml:space="preserve">Señorías, como les decía, </w:t>
      </w:r>
      <w:r>
        <w:t xml:space="preserve">es </w:t>
      </w:r>
      <w:r w:rsidRPr="00FA3186">
        <w:t>un breve resumen de lo que aspiramos a conseguir si ustedes aprueban el</w:t>
      </w:r>
      <w:r>
        <w:t xml:space="preserve"> proyecto y acaban convirtiéndo</w:t>
      </w:r>
      <w:r w:rsidRPr="00FA3186">
        <w:t>lo</w:t>
      </w:r>
      <w:r>
        <w:t xml:space="preserve"> en ley.</w:t>
      </w:r>
    </w:p>
    <w:p w:rsidR="000E0DD0" w:rsidRDefault="000E0DD0" w:rsidP="00443782">
      <w:pPr>
        <w:pStyle w:val="Texto"/>
      </w:pPr>
    </w:p>
    <w:p w:rsidR="000E0DD0" w:rsidRPr="00B85244" w:rsidRDefault="000E0DD0" w:rsidP="00443782">
      <w:pPr>
        <w:pStyle w:val="Texto"/>
        <w:rPr>
          <w:lang w:val="eu-ES"/>
        </w:rPr>
      </w:pPr>
      <w:r w:rsidRPr="00B85244">
        <w:rPr>
          <w:lang w:val="eu-ES"/>
        </w:rPr>
        <w:t xml:space="preserve">Baina ez dut nire mintzaldia amaitu nahi Euskadiko kooperatiben lege proiektuaren </w:t>
      </w:r>
      <w:r>
        <w:rPr>
          <w:lang w:val="eu-ES"/>
        </w:rPr>
        <w:t>legebiltzar-</w:t>
      </w:r>
      <w:r w:rsidRPr="00B85244">
        <w:rPr>
          <w:lang w:val="eu-ES"/>
        </w:rPr>
        <w:t>izapidean zuek egin duzuen lana aipatu barik, lehenik eta behin</w:t>
      </w:r>
      <w:r>
        <w:rPr>
          <w:lang w:val="eu-ES"/>
        </w:rPr>
        <w:t>,</w:t>
      </w:r>
      <w:r w:rsidRPr="00B85244">
        <w:rPr>
          <w:lang w:val="eu-ES"/>
        </w:rPr>
        <w:t xml:space="preserve"> ponentzian</w:t>
      </w:r>
      <w:r>
        <w:rPr>
          <w:lang w:val="eu-ES"/>
        </w:rPr>
        <w:t>,</w:t>
      </w:r>
      <w:r w:rsidRPr="00B85244">
        <w:rPr>
          <w:lang w:val="eu-ES"/>
        </w:rPr>
        <w:t xml:space="preserve"> batzordean eta gaur hemen egingo duten eztabaidan parte hartuko duten g</w:t>
      </w:r>
      <w:r>
        <w:rPr>
          <w:lang w:val="eu-ES"/>
        </w:rPr>
        <w:t>uztien lana aitortu nahi dut.</w:t>
      </w:r>
    </w:p>
    <w:p w:rsidR="000E0DD0" w:rsidRDefault="000E0DD0" w:rsidP="00443782">
      <w:pPr>
        <w:pStyle w:val="Texto"/>
      </w:pPr>
    </w:p>
    <w:p w:rsidR="000E0DD0" w:rsidRDefault="000E0DD0" w:rsidP="00443782">
      <w:pPr>
        <w:pStyle w:val="Texto"/>
      </w:pPr>
      <w:r w:rsidRPr="00FA3186">
        <w:t>Ha sido un trabajo diligente, con un resultado enriquecedor que se puede apreciar sin duda en el dictamen sobre el que hoy van a decidir</w:t>
      </w:r>
      <w:r>
        <w:t xml:space="preserve">. </w:t>
      </w:r>
    </w:p>
    <w:p w:rsidR="000E0DD0" w:rsidRDefault="000E0DD0" w:rsidP="00443782">
      <w:pPr>
        <w:pStyle w:val="Texto"/>
      </w:pPr>
    </w:p>
    <w:p w:rsidR="000E0DD0" w:rsidRDefault="000E0DD0" w:rsidP="00443782">
      <w:pPr>
        <w:pStyle w:val="Texto"/>
      </w:pPr>
      <w:r>
        <w:t>P</w:t>
      </w:r>
      <w:r w:rsidRPr="00FA3186">
        <w:t xml:space="preserve">or resaltar las aportaciones más relevantes incorporadas </w:t>
      </w:r>
      <w:r>
        <w:t>en la tramitación parlamentaria, v</w:t>
      </w:r>
      <w:r w:rsidRPr="00FA3186">
        <w:t xml:space="preserve">oy a referirme a la integración en este </w:t>
      </w:r>
      <w:r>
        <w:t>texto de la Ley 6/</w:t>
      </w:r>
      <w:r w:rsidRPr="00FA3186">
        <w:t>2008</w:t>
      </w:r>
      <w:r>
        <w:t>,</w:t>
      </w:r>
      <w:r w:rsidRPr="00FA3186">
        <w:t xml:space="preserve"> </w:t>
      </w:r>
      <w:r>
        <w:t xml:space="preserve">de Sociedad Cooperativa Pequeña. </w:t>
      </w:r>
    </w:p>
    <w:p w:rsidR="000E0DD0" w:rsidRDefault="000E0DD0" w:rsidP="00443782">
      <w:pPr>
        <w:pStyle w:val="Texto"/>
      </w:pPr>
    </w:p>
    <w:p w:rsidR="000E0DD0" w:rsidRDefault="000E0DD0" w:rsidP="00443782">
      <w:pPr>
        <w:pStyle w:val="Texto"/>
      </w:pPr>
      <w:r>
        <w:t>E</w:t>
      </w:r>
      <w:r w:rsidRPr="00FA3186">
        <w:t>l refuerzo del carácter de género del proyecto, que ha sido complementado con la obligación de establecer medios específicos que evite</w:t>
      </w:r>
      <w:r>
        <w:t>n</w:t>
      </w:r>
      <w:r w:rsidRPr="00FA3186">
        <w:t xml:space="preserve"> la violencia sexista en las cooperativas.</w:t>
      </w:r>
    </w:p>
    <w:p w:rsidR="000E0DD0" w:rsidRDefault="000E0DD0" w:rsidP="00443782">
      <w:pPr>
        <w:pStyle w:val="Texto"/>
      </w:pPr>
    </w:p>
    <w:p w:rsidR="000E0DD0" w:rsidRDefault="000E0DD0" w:rsidP="00443782">
      <w:pPr>
        <w:pStyle w:val="Texto"/>
      </w:pPr>
      <w:r w:rsidRPr="00FA3186">
        <w:lastRenderedPageBreak/>
        <w:t>La incorporación en el Consejo Supe</w:t>
      </w:r>
      <w:r>
        <w:t>rior de Cooperativas de Euskadi</w:t>
      </w:r>
      <w:r w:rsidRPr="00FA3186">
        <w:t xml:space="preserve"> de representantes de las diputaciones forales, completando la representación institucional en el mismo</w:t>
      </w:r>
      <w:r>
        <w:t>.</w:t>
      </w:r>
    </w:p>
    <w:p w:rsidR="000E0DD0" w:rsidRDefault="000E0DD0" w:rsidP="00443782">
      <w:pPr>
        <w:pStyle w:val="Texto"/>
      </w:pPr>
    </w:p>
    <w:p w:rsidR="000E0DD0" w:rsidRDefault="000E0DD0" w:rsidP="00443782">
      <w:pPr>
        <w:pStyle w:val="Texto"/>
      </w:pPr>
      <w:r>
        <w:t>O</w:t>
      </w:r>
      <w:r w:rsidRPr="00FA3186">
        <w:t xml:space="preserve">tras medidas que fomenten y difundan los valores del cooperativismo y permitan la creación de proyectos cooperativos en procesos de crisis empresarial. </w:t>
      </w:r>
    </w:p>
    <w:p w:rsidR="000E0DD0" w:rsidRDefault="000E0DD0" w:rsidP="00443782">
      <w:pPr>
        <w:pStyle w:val="Texto"/>
      </w:pPr>
    </w:p>
    <w:p w:rsidR="000E0DD0" w:rsidRDefault="000E0DD0" w:rsidP="00443782">
      <w:pPr>
        <w:pStyle w:val="Texto"/>
      </w:pPr>
      <w:r w:rsidRPr="00FA3186">
        <w:t>En conclusión, tienen ustedes sobre la mesa un buen proyecto de ley</w:t>
      </w:r>
      <w:r>
        <w:t>,</w:t>
      </w:r>
      <w:r w:rsidRPr="00FA3186">
        <w:t xml:space="preserve"> consensuado con el sector</w:t>
      </w:r>
      <w:r>
        <w:t>,</w:t>
      </w:r>
      <w:r w:rsidRPr="00FA3186">
        <w:t xml:space="preserve"> que responde a los retos de nuestro movimiento cooperativo, que sin duda reforzará el modelo y la referencia internacional de Euskadi en este ámbito, que apuntala una actividad económica identificada con el desarrollo sostenible y con el empleo de calidad.</w:t>
      </w:r>
    </w:p>
    <w:p w:rsidR="000E0DD0" w:rsidRDefault="000E0DD0" w:rsidP="00443782">
      <w:pPr>
        <w:pStyle w:val="Texto"/>
      </w:pPr>
    </w:p>
    <w:p w:rsidR="000E0DD0" w:rsidRDefault="000E0DD0" w:rsidP="00443782">
      <w:pPr>
        <w:pStyle w:val="Texto"/>
      </w:pPr>
      <w:r w:rsidRPr="00FA3186">
        <w:t>Estoy segura que ustedes no van a perder la oportunidad que se nos crea con la aprobación de este proyecto y su conversión en ley.</w:t>
      </w:r>
    </w:p>
    <w:p w:rsidR="000E0DD0" w:rsidRDefault="000E0DD0" w:rsidP="00443782">
      <w:pPr>
        <w:pStyle w:val="Texto"/>
      </w:pPr>
    </w:p>
    <w:p w:rsidR="000E0DD0" w:rsidRPr="00167EAD" w:rsidRDefault="000E0DD0" w:rsidP="00443782">
      <w:pPr>
        <w:pStyle w:val="Texto"/>
        <w:rPr>
          <w:lang w:val="eu-ES"/>
        </w:rPr>
      </w:pPr>
      <w:r w:rsidRPr="00167EAD">
        <w:rPr>
          <w:lang w:val="eu-ES"/>
        </w:rPr>
        <w:t>Besterik ez, eskerrik asko.</w:t>
      </w:r>
    </w:p>
    <w:p w:rsidR="000E0DD0" w:rsidRPr="00167EAD" w:rsidRDefault="000E0DD0" w:rsidP="00443782">
      <w:pPr>
        <w:pStyle w:val="Texto"/>
        <w:rPr>
          <w:lang w:val="eu-ES"/>
        </w:rPr>
      </w:pPr>
    </w:p>
    <w:p w:rsidR="000E0DD0" w:rsidRPr="00167EAD" w:rsidRDefault="000E0DD0" w:rsidP="00443782">
      <w:pPr>
        <w:pStyle w:val="Texto"/>
        <w:rPr>
          <w:lang w:val="eu-ES"/>
        </w:rPr>
      </w:pPr>
    </w:p>
    <w:p w:rsidR="000E0DD0" w:rsidRPr="00167EAD" w:rsidRDefault="000E0DD0" w:rsidP="00443782">
      <w:pPr>
        <w:pStyle w:val="Texto"/>
        <w:rPr>
          <w:lang w:val="eu-ES"/>
        </w:rPr>
      </w:pPr>
      <w:r w:rsidRPr="00167EAD">
        <w:rPr>
          <w:rFonts w:ascii="Futura Md BT" w:hAnsi="Futura Md BT"/>
          <w:lang w:val="eu-ES"/>
        </w:rPr>
        <w:t>LEHENDAKARIAK</w:t>
      </w:r>
      <w:r w:rsidRPr="00167EAD">
        <w:rPr>
          <w:lang w:val="eu-ES"/>
        </w:rPr>
        <w:t xml:space="preserve">: Eskerrik asko, San </w:t>
      </w:r>
      <w:proofErr w:type="spellStart"/>
      <w:r w:rsidRPr="00167EAD">
        <w:rPr>
          <w:lang w:val="eu-ES"/>
        </w:rPr>
        <w:t>José</w:t>
      </w:r>
      <w:proofErr w:type="spellEnd"/>
      <w:r w:rsidRPr="00167EAD">
        <w:rPr>
          <w:lang w:val="eu-ES"/>
        </w:rPr>
        <w:t xml:space="preserve"> andrea.</w:t>
      </w:r>
    </w:p>
    <w:p w:rsidR="000E0DD0" w:rsidRPr="00167EAD" w:rsidRDefault="000E0DD0" w:rsidP="00443782">
      <w:pPr>
        <w:pStyle w:val="Texto"/>
        <w:rPr>
          <w:lang w:val="eu-ES"/>
        </w:rPr>
      </w:pPr>
    </w:p>
    <w:p w:rsidR="000E0DD0" w:rsidRPr="00167EAD" w:rsidRDefault="000E0DD0" w:rsidP="00443782">
      <w:pPr>
        <w:pStyle w:val="Texto"/>
        <w:rPr>
          <w:lang w:val="eu-ES"/>
        </w:rPr>
      </w:pPr>
      <w:r w:rsidRPr="00167EAD">
        <w:rPr>
          <w:lang w:val="eu-ES"/>
        </w:rPr>
        <w:t>Batzordeko kideren batek irizpenaren aurkezpena egin nahi du? Ez.</w:t>
      </w:r>
    </w:p>
    <w:p w:rsidR="000E0DD0" w:rsidRPr="00167EAD" w:rsidRDefault="000E0DD0" w:rsidP="00443782">
      <w:pPr>
        <w:pStyle w:val="Texto"/>
        <w:rPr>
          <w:lang w:val="eu-ES"/>
        </w:rPr>
      </w:pPr>
    </w:p>
    <w:p w:rsidR="000E0DD0" w:rsidRPr="00167EAD" w:rsidRDefault="000E0DD0" w:rsidP="00443782">
      <w:pPr>
        <w:pStyle w:val="Texto"/>
        <w:rPr>
          <w:lang w:val="eu-ES"/>
        </w:rPr>
      </w:pPr>
      <w:r w:rsidRPr="00167EAD">
        <w:rPr>
          <w:lang w:val="eu-ES"/>
        </w:rPr>
        <w:t xml:space="preserve">Beraz, taldeen txandara pasako gara. Euskal Talde Popularraren ordezkaria, Barrio jauna, </w:t>
      </w:r>
      <w:proofErr w:type="spellStart"/>
      <w:r w:rsidRPr="00167EAD">
        <w:rPr>
          <w:lang w:val="eu-ES"/>
        </w:rPr>
        <w:t>zurea</w:t>
      </w:r>
      <w:proofErr w:type="spellEnd"/>
      <w:r w:rsidRPr="00167EAD">
        <w:rPr>
          <w:lang w:val="eu-ES"/>
        </w:rPr>
        <w:t xml:space="preserve"> da hitza.</w:t>
      </w:r>
    </w:p>
    <w:p w:rsidR="000E0DD0" w:rsidRDefault="000E0DD0" w:rsidP="00443782">
      <w:pPr>
        <w:pStyle w:val="Texto"/>
      </w:pPr>
    </w:p>
    <w:p w:rsidR="000E0DD0" w:rsidRDefault="000E0DD0" w:rsidP="00443782">
      <w:pPr>
        <w:pStyle w:val="Texto"/>
      </w:pPr>
    </w:p>
    <w:p w:rsidR="000E0DD0" w:rsidRDefault="000E0DD0" w:rsidP="00443782">
      <w:pPr>
        <w:pStyle w:val="Texto"/>
      </w:pPr>
      <w:r w:rsidRPr="00167EAD">
        <w:rPr>
          <w:rFonts w:ascii="Futura Md BT" w:hAnsi="Futura Md BT"/>
        </w:rPr>
        <w:t>BARRIO BAROJA</w:t>
      </w:r>
      <w:r>
        <w:t xml:space="preserve"> </w:t>
      </w:r>
      <w:proofErr w:type="spellStart"/>
      <w:r>
        <w:t>jaunak</w:t>
      </w:r>
      <w:proofErr w:type="spellEnd"/>
      <w:r>
        <w:t>: Gracias, señora presidenta.</w:t>
      </w:r>
    </w:p>
    <w:p w:rsidR="000E0DD0" w:rsidRDefault="000E0DD0" w:rsidP="00443782">
      <w:pPr>
        <w:pStyle w:val="Texto"/>
      </w:pPr>
    </w:p>
    <w:p w:rsidR="000E0DD0" w:rsidRDefault="000E0DD0" w:rsidP="00443782">
      <w:pPr>
        <w:pStyle w:val="Texto"/>
      </w:pPr>
      <w:r>
        <w:t>L</w:t>
      </w:r>
      <w:r w:rsidRPr="00FA3186">
        <w:t>ehendakari, consejeros, consejeras, señorías, representantes del movimiento cooperativo, del mundo cooperati</w:t>
      </w:r>
      <w:r>
        <w:t>vo, buenos días a todos y a toda</w:t>
      </w:r>
      <w:r w:rsidRPr="00FA3186">
        <w:t>s</w:t>
      </w:r>
      <w:r>
        <w:t>.</w:t>
      </w:r>
    </w:p>
    <w:p w:rsidR="000E0DD0" w:rsidRDefault="000E0DD0" w:rsidP="00443782">
      <w:pPr>
        <w:pStyle w:val="Texto"/>
      </w:pPr>
    </w:p>
    <w:p w:rsidR="000E0DD0" w:rsidRDefault="000E0DD0" w:rsidP="00443782">
      <w:pPr>
        <w:pStyle w:val="Texto"/>
      </w:pPr>
      <w:r>
        <w:t>Es un día importante</w:t>
      </w:r>
      <w:r w:rsidRPr="00FA3186">
        <w:t xml:space="preserve"> desde luego para est</w:t>
      </w:r>
      <w:r>
        <w:t>a causa que compartimos muchos,</w:t>
      </w:r>
      <w:r w:rsidRPr="00FA3186">
        <w:t xml:space="preserve"> la aprobación de esta ley</w:t>
      </w:r>
      <w:r>
        <w:t>.</w:t>
      </w:r>
      <w:r w:rsidRPr="00FA3186">
        <w:t xml:space="preserve"> </w:t>
      </w:r>
      <w:r>
        <w:t>A</w:t>
      </w:r>
      <w:r w:rsidRPr="00FA3186">
        <w:t>demás</w:t>
      </w:r>
      <w:r>
        <w:t>,</w:t>
      </w:r>
      <w:r w:rsidRPr="00FA3186">
        <w:t xml:space="preserve"> estamos dando en este momento</w:t>
      </w:r>
      <w:r>
        <w:t xml:space="preserve"> a</w:t>
      </w:r>
      <w:r w:rsidRPr="00FA3186">
        <w:t xml:space="preserve"> las cooperativas un instrumento, una herramienta</w:t>
      </w:r>
      <w:r>
        <w:t>,</w:t>
      </w:r>
      <w:r w:rsidRPr="00FA3186">
        <w:t xml:space="preserve"> y ah</w:t>
      </w:r>
      <w:r>
        <w:t>ora se puede exigir desde luego</w:t>
      </w:r>
      <w:r w:rsidRPr="00FA3186">
        <w:t xml:space="preserve"> que la aprovechen</w:t>
      </w:r>
      <w:r>
        <w:t>,</w:t>
      </w:r>
      <w:r w:rsidRPr="00FA3186">
        <w:t xml:space="preserve"> para la creación de empleo</w:t>
      </w:r>
      <w:r>
        <w:t>,</w:t>
      </w:r>
      <w:r w:rsidRPr="00FA3186">
        <w:t xml:space="preserve"> para el crecimiento industrial</w:t>
      </w:r>
      <w:r>
        <w:t>,</w:t>
      </w:r>
      <w:r w:rsidRPr="00FA3186">
        <w:t xml:space="preserve"> para aumentar la investigación, los avances tecnológicos y la internacionalización</w:t>
      </w:r>
      <w:r>
        <w:t>. E</w:t>
      </w:r>
      <w:r w:rsidRPr="00FA3186">
        <w:t>s un</w:t>
      </w:r>
      <w:r>
        <w:t xml:space="preserve"> buen instrumento para todas es</w:t>
      </w:r>
      <w:r w:rsidRPr="00FA3186">
        <w:t>as cuestiones que tanto necesita el país.</w:t>
      </w:r>
    </w:p>
    <w:p w:rsidR="000E0DD0" w:rsidRDefault="000E0DD0" w:rsidP="00443782">
      <w:pPr>
        <w:pStyle w:val="Texto"/>
      </w:pPr>
    </w:p>
    <w:p w:rsidR="000E0DD0" w:rsidRDefault="000E0DD0" w:rsidP="00443782">
      <w:pPr>
        <w:pStyle w:val="Texto"/>
      </w:pPr>
      <w:r w:rsidRPr="00FA3186">
        <w:t>Tienen las cooperativas, las asociaciones cooperativas, un reto, una obligación, sobre todo las grandes estructuras cooperativas, con las características de esta ley y sus oportunidades de contratación y su flexibilización empresarial</w:t>
      </w:r>
      <w:r>
        <w:t>.</w:t>
      </w:r>
    </w:p>
    <w:p w:rsidR="000E0DD0" w:rsidRDefault="000E0DD0" w:rsidP="00443782">
      <w:pPr>
        <w:pStyle w:val="Texto"/>
      </w:pPr>
    </w:p>
    <w:p w:rsidR="000E0DD0" w:rsidRDefault="000E0DD0" w:rsidP="00443782">
      <w:pPr>
        <w:pStyle w:val="Texto"/>
      </w:pPr>
      <w:r>
        <w:t>E</w:t>
      </w:r>
      <w:r w:rsidRPr="00FA3186">
        <w:t>s una ley con recursos</w:t>
      </w:r>
      <w:r>
        <w:t>,</w:t>
      </w:r>
      <w:r w:rsidRPr="00FA3186">
        <w:t xml:space="preserve"> que mira a la moderna sociedad cooperativa</w:t>
      </w:r>
      <w:r>
        <w:t>,</w:t>
      </w:r>
      <w:r w:rsidRPr="00FA3186">
        <w:t xml:space="preserve"> que mira a los socios</w:t>
      </w:r>
      <w:r>
        <w:t>, que supera</w:t>
      </w:r>
      <w:r w:rsidRPr="00FA3186">
        <w:t xml:space="preserve"> algu</w:t>
      </w:r>
      <w:r>
        <w:t xml:space="preserve">nas obsolescencias </w:t>
      </w:r>
      <w:r w:rsidRPr="00FA3186">
        <w:t>y que refuerza la autonomía de regulación adaptada a cada proyecto cooperativo.</w:t>
      </w:r>
    </w:p>
    <w:p w:rsidR="000E0DD0" w:rsidRDefault="000E0DD0" w:rsidP="00443782">
      <w:pPr>
        <w:pStyle w:val="Texto"/>
      </w:pPr>
    </w:p>
    <w:p w:rsidR="000E0DD0" w:rsidRDefault="000E0DD0" w:rsidP="00443782">
      <w:pPr>
        <w:pStyle w:val="Texto"/>
      </w:pPr>
      <w:r>
        <w:t>Y estos recursos</w:t>
      </w:r>
      <w:r w:rsidRPr="00FA3186">
        <w:t xml:space="preserve"> las cooperativas y sus estructuras asociativas los tienen que aprovechar, ya que también la cooperativa, el mundo cooperativo</w:t>
      </w:r>
      <w:r>
        <w:t>,</w:t>
      </w:r>
      <w:r w:rsidRPr="00FA3186">
        <w:t xml:space="preserve"> es una seña de identidad de este país</w:t>
      </w:r>
      <w:r>
        <w:t>.</w:t>
      </w:r>
    </w:p>
    <w:p w:rsidR="000E0DD0" w:rsidRDefault="000E0DD0" w:rsidP="00443782">
      <w:pPr>
        <w:pStyle w:val="Texto"/>
      </w:pPr>
    </w:p>
    <w:p w:rsidR="000E0DD0" w:rsidRDefault="000E0DD0" w:rsidP="00443782">
      <w:pPr>
        <w:pStyle w:val="Texto"/>
      </w:pPr>
      <w:r>
        <w:t>Y ello</w:t>
      </w:r>
      <w:r w:rsidRPr="00FA3186">
        <w:t>, desde nuestro punto de vista, en pleno respeto a los principios cooperativos</w:t>
      </w:r>
      <w:r>
        <w:t>.</w:t>
      </w:r>
    </w:p>
    <w:p w:rsidR="000E0DD0" w:rsidRDefault="000E0DD0" w:rsidP="00443782">
      <w:pPr>
        <w:pStyle w:val="Texto"/>
      </w:pPr>
    </w:p>
    <w:p w:rsidR="000E0DD0" w:rsidRDefault="000E0DD0" w:rsidP="00443782">
      <w:pPr>
        <w:pStyle w:val="Texto"/>
      </w:pPr>
      <w:r>
        <w:t>S</w:t>
      </w:r>
      <w:r w:rsidRPr="00FA3186">
        <w:t xml:space="preserve">e aprobó en 1982 la Ley </w:t>
      </w:r>
      <w:r>
        <w:t>1/</w:t>
      </w:r>
      <w:r w:rsidRPr="00FA3186">
        <w:t>1982</w:t>
      </w:r>
      <w:r>
        <w:t>, que fijó un d</w:t>
      </w:r>
      <w:r w:rsidRPr="00FA3186">
        <w:t xml:space="preserve">esarrollo cooperativo. Yo recuerdo la tramitación y aprobación de la Ley </w:t>
      </w:r>
      <w:r>
        <w:t>4/1</w:t>
      </w:r>
      <w:r w:rsidRPr="00FA3186">
        <w:t>993</w:t>
      </w:r>
      <w:r>
        <w:t>, de 24 de jun</w:t>
      </w:r>
      <w:r w:rsidRPr="00FA3186">
        <w:t xml:space="preserve">io, en la que tuve el honor también de </w:t>
      </w:r>
      <w:r>
        <w:t xml:space="preserve">ser ponente, </w:t>
      </w:r>
      <w:r w:rsidRPr="00FA3186">
        <w:t>y lo que supuso como referencia</w:t>
      </w:r>
      <w:r>
        <w:t>. L</w:t>
      </w:r>
      <w:r w:rsidRPr="00FA3186">
        <w:t>a legislación sobre cooperativas a partir</w:t>
      </w:r>
      <w:r>
        <w:t xml:space="preserve"> de ese momento en España siguió este modelo. Un modelo moderno, un modelo ágil.</w:t>
      </w:r>
    </w:p>
    <w:p w:rsidR="000E0DD0" w:rsidRDefault="000E0DD0" w:rsidP="00443782">
      <w:pPr>
        <w:pStyle w:val="Texto"/>
      </w:pPr>
    </w:p>
    <w:p w:rsidR="000E0DD0" w:rsidRDefault="000E0DD0" w:rsidP="00443782">
      <w:pPr>
        <w:pStyle w:val="Texto"/>
      </w:pPr>
      <w:r>
        <w:t>H</w:t>
      </w:r>
      <w:r w:rsidRPr="00FA3186">
        <w:t>an pasado más de 25 añ</w:t>
      </w:r>
      <w:r>
        <w:t>os y</w:t>
      </w:r>
      <w:r w:rsidRPr="00FA3186">
        <w:t xml:space="preserve"> era necesario reformar</w:t>
      </w:r>
      <w:r>
        <w:t>. H</w:t>
      </w:r>
      <w:r w:rsidRPr="00FA3186">
        <w:t>acerlo de la mano del sector y mirar a las nuevas realidades</w:t>
      </w:r>
      <w:r>
        <w:t>. Nuevas realidades que nos imponía</w:t>
      </w:r>
      <w:r w:rsidRPr="00FA3186">
        <w:t xml:space="preserve"> </w:t>
      </w:r>
      <w:r w:rsidRPr="00FA3186">
        <w:lastRenderedPageBreak/>
        <w:t>Europa, las nuevas formas de cooperativismo, las necesidades en regularlas, las nuevas clases de cooperativas, las normas de contabilidad y economía, la situación de los socios en la cooperativa, es decir, nuevas fórmulas de transparencia, de gobernabilidad, de gestión de</w:t>
      </w:r>
      <w:r>
        <w:t xml:space="preserve"> una empresa de economía social</w:t>
      </w:r>
      <w:r w:rsidRPr="00FA3186">
        <w:t xml:space="preserve"> como son las cooperativas</w:t>
      </w:r>
      <w:r>
        <w:t>.</w:t>
      </w:r>
    </w:p>
    <w:p w:rsidR="000E0DD0" w:rsidRDefault="000E0DD0" w:rsidP="00443782">
      <w:pPr>
        <w:pStyle w:val="Texto"/>
      </w:pPr>
    </w:p>
    <w:p w:rsidR="000E0DD0" w:rsidRDefault="000E0DD0" w:rsidP="00443782">
      <w:pPr>
        <w:pStyle w:val="Texto"/>
      </w:pPr>
      <w:r>
        <w:t>E</w:t>
      </w:r>
      <w:r w:rsidRPr="00FA3186">
        <w:t>s</w:t>
      </w:r>
      <w:r>
        <w:t>te proyecto de ley que hoy…</w:t>
      </w:r>
    </w:p>
    <w:p w:rsidR="000E0DD0" w:rsidRDefault="000E0DD0" w:rsidP="00443782">
      <w:pPr>
        <w:pStyle w:val="Texto"/>
      </w:pPr>
    </w:p>
    <w:p w:rsidR="000E0DD0" w:rsidRPr="00A00CA0" w:rsidRDefault="000E0DD0" w:rsidP="00443782">
      <w:pPr>
        <w:pStyle w:val="Texto"/>
      </w:pPr>
      <w:r>
        <w:t xml:space="preserve">(2. </w:t>
      </w:r>
      <w:proofErr w:type="spellStart"/>
      <w:proofErr w:type="gramStart"/>
      <w:r>
        <w:t>zintaren</w:t>
      </w:r>
      <w:proofErr w:type="spellEnd"/>
      <w:proofErr w:type="gramEnd"/>
      <w:r>
        <w:t xml:space="preserve"> </w:t>
      </w:r>
      <w:proofErr w:type="spellStart"/>
      <w:r>
        <w:t>amaiera</w:t>
      </w:r>
      <w:proofErr w:type="spellEnd"/>
      <w:r>
        <w:t>)</w:t>
      </w:r>
    </w:p>
    <w:p w:rsidR="000E0DD0" w:rsidRPr="004438D5" w:rsidRDefault="000E0DD0" w:rsidP="00443782">
      <w:pPr>
        <w:pStyle w:val="Texto"/>
        <w:rPr>
          <w:lang w:val="eu-ES"/>
        </w:rPr>
      </w:pPr>
      <w:r w:rsidRPr="004438D5">
        <w:rPr>
          <w:lang w:val="eu-ES"/>
        </w:rPr>
        <w:t>(3. zintaren hasiera)</w:t>
      </w:r>
    </w:p>
    <w:p w:rsidR="000E0DD0" w:rsidRPr="004438D5" w:rsidRDefault="000E0DD0" w:rsidP="00443782">
      <w:pPr>
        <w:pStyle w:val="Texto"/>
        <w:rPr>
          <w:lang w:val="es-ES"/>
        </w:rPr>
      </w:pPr>
    </w:p>
    <w:p w:rsidR="00F66A14" w:rsidRDefault="000E0DD0" w:rsidP="00443782">
      <w:pPr>
        <w:pStyle w:val="Texto"/>
        <w:rPr>
          <w:lang w:val="es-ES"/>
        </w:rPr>
      </w:pPr>
      <w:r w:rsidRPr="004438D5">
        <w:rPr>
          <w:lang w:val="es-ES"/>
        </w:rPr>
        <w:t xml:space="preserve">… </w:t>
      </w:r>
      <w:r>
        <w:rPr>
          <w:lang w:val="es-ES"/>
        </w:rPr>
        <w:t>fórmulas de transparencia, de gobernabilidad, de gestión de una empresa de economía so</w:t>
      </w:r>
      <w:r w:rsidR="00F66A14">
        <w:rPr>
          <w:lang w:val="es-ES"/>
        </w:rPr>
        <w:t>cial como son las cooperativas.</w:t>
      </w:r>
    </w:p>
    <w:p w:rsidR="00F66A14" w:rsidRDefault="00F66A14" w:rsidP="00443782">
      <w:pPr>
        <w:pStyle w:val="Texto"/>
        <w:rPr>
          <w:lang w:val="es-ES"/>
        </w:rPr>
      </w:pPr>
    </w:p>
    <w:p w:rsidR="000E0DD0" w:rsidRDefault="000E0DD0" w:rsidP="00443782">
      <w:pPr>
        <w:pStyle w:val="Texto"/>
        <w:rPr>
          <w:lang w:val="es-ES"/>
        </w:rPr>
      </w:pPr>
      <w:r>
        <w:rPr>
          <w:lang w:val="es-ES"/>
        </w:rPr>
        <w:t>Este proyecto de ley que hoy aprobaremos se presentó el 11 de marzo de 2019, como ha dicho la consejera. El proyecto de ley. Han sido nueve meses de intenso trabajo y de fructífero trabajo; estamos satisfechos. Y llegamos al trámite final del procedimiento legislativo, que llevará a aprobar una nueva Ley vasca de cooperativas. Desde luego, ha tardado, porque la legislatura anterior también se presentó. Pero, ha llegado, y ya la vamos a aprobar.</w:t>
      </w:r>
    </w:p>
    <w:p w:rsidR="000E0DD0" w:rsidRDefault="000E0DD0" w:rsidP="00443782">
      <w:pPr>
        <w:pStyle w:val="Texto"/>
        <w:rPr>
          <w:lang w:val="es-ES"/>
        </w:rPr>
      </w:pPr>
    </w:p>
    <w:p w:rsidR="000E0DD0" w:rsidRDefault="000E0DD0" w:rsidP="00443782">
      <w:pPr>
        <w:pStyle w:val="Texto"/>
        <w:rPr>
          <w:lang w:val="es-ES"/>
        </w:rPr>
      </w:pPr>
      <w:r>
        <w:rPr>
          <w:lang w:val="es-ES"/>
        </w:rPr>
        <w:t>Una necesidad sentida por el sector. Asumida, sentida y exigida por el sector. Asumida por las instituciones, por los partidos. Y orientada –como se ha dicho– a la modernización, a la flexibilización, a la transparencia, a la democracia cooperativa, siempre dentro –</w:t>
      </w:r>
      <w:r w:rsidRPr="000F1D65">
        <w:rPr>
          <w:lang w:val="es-ES"/>
        </w:rPr>
        <w:t>además</w:t>
      </w:r>
      <w:r>
        <w:rPr>
          <w:lang w:val="es-ES"/>
        </w:rPr>
        <w:t>–</w:t>
      </w:r>
      <w:r w:rsidRPr="000F1D65">
        <w:rPr>
          <w:lang w:val="es-ES"/>
        </w:rPr>
        <w:t xml:space="preserve"> de los principios establecidos por la </w:t>
      </w:r>
      <w:r>
        <w:rPr>
          <w:lang w:val="es-ES"/>
        </w:rPr>
        <w:t>A</w:t>
      </w:r>
      <w:r w:rsidRPr="000F1D65">
        <w:rPr>
          <w:lang w:val="es-ES"/>
        </w:rPr>
        <w:t xml:space="preserve">lianza </w:t>
      </w:r>
      <w:r>
        <w:rPr>
          <w:lang w:val="es-ES"/>
        </w:rPr>
        <w:t xml:space="preserve">Cooperativa Internacional; organización, </w:t>
      </w:r>
      <w:r w:rsidRPr="000F1D65">
        <w:rPr>
          <w:lang w:val="es-ES"/>
        </w:rPr>
        <w:t>como todos ustede</w:t>
      </w:r>
      <w:r>
        <w:rPr>
          <w:lang w:val="es-ES"/>
        </w:rPr>
        <w:t>s saben, de carácter consultivo</w:t>
      </w:r>
      <w:r w:rsidRPr="000F1D65">
        <w:rPr>
          <w:lang w:val="es-ES"/>
        </w:rPr>
        <w:t xml:space="preserve"> de la ONU. Una enmienda de nuestro grupo ha incluido</w:t>
      </w:r>
      <w:r>
        <w:rPr>
          <w:lang w:val="es-ES"/>
        </w:rPr>
        <w:t>,</w:t>
      </w:r>
      <w:r w:rsidRPr="000F1D65">
        <w:rPr>
          <w:lang w:val="es-ES"/>
        </w:rPr>
        <w:t xml:space="preserve"> en l</w:t>
      </w:r>
      <w:r>
        <w:rPr>
          <w:lang w:val="es-ES"/>
        </w:rPr>
        <w:t xml:space="preserve">a posición de motivos de la ley, </w:t>
      </w:r>
      <w:r w:rsidRPr="000F1D65">
        <w:rPr>
          <w:lang w:val="es-ES"/>
        </w:rPr>
        <w:t>los princ</w:t>
      </w:r>
      <w:r>
        <w:rPr>
          <w:lang w:val="es-ES"/>
        </w:rPr>
        <w:t>ipios y valores cooperativos, que es necesario recordar p</w:t>
      </w:r>
      <w:r w:rsidRPr="000F1D65">
        <w:rPr>
          <w:lang w:val="es-ES"/>
        </w:rPr>
        <w:t>orque vendrán después del tr</w:t>
      </w:r>
      <w:r>
        <w:rPr>
          <w:lang w:val="es-ES"/>
        </w:rPr>
        <w:t>ámite parlamentario incluidos. También era necesario, y</w:t>
      </w:r>
      <w:r w:rsidRPr="000F1D65">
        <w:rPr>
          <w:lang w:val="es-ES"/>
        </w:rPr>
        <w:t xml:space="preserve"> </w:t>
      </w:r>
      <w:r>
        <w:rPr>
          <w:lang w:val="es-ES"/>
        </w:rPr>
        <w:t>bueno, hay que tener referencia: l</w:t>
      </w:r>
      <w:r w:rsidRPr="000F1D65">
        <w:rPr>
          <w:lang w:val="es-ES"/>
        </w:rPr>
        <w:t>a asociación voluntaria y abierta</w:t>
      </w:r>
      <w:r>
        <w:rPr>
          <w:lang w:val="es-ES"/>
        </w:rPr>
        <w:t xml:space="preserve">, </w:t>
      </w:r>
      <w:r w:rsidRPr="000F1D65">
        <w:rPr>
          <w:lang w:val="es-ES"/>
        </w:rPr>
        <w:t>el contr</w:t>
      </w:r>
      <w:r>
        <w:rPr>
          <w:lang w:val="es-ES"/>
        </w:rPr>
        <w:t xml:space="preserve">ol democrático de los miembros, </w:t>
      </w:r>
      <w:r w:rsidRPr="000F1D65">
        <w:rPr>
          <w:lang w:val="es-ES"/>
        </w:rPr>
        <w:t>la particip</w:t>
      </w:r>
      <w:r>
        <w:rPr>
          <w:lang w:val="es-ES"/>
        </w:rPr>
        <w:t xml:space="preserve">ación económica de los socios, la autonomía e independencia, la educación, formación, información, </w:t>
      </w:r>
      <w:r w:rsidRPr="000F1D65">
        <w:rPr>
          <w:lang w:val="es-ES"/>
        </w:rPr>
        <w:t>la</w:t>
      </w:r>
      <w:r>
        <w:rPr>
          <w:lang w:val="es-ES"/>
        </w:rPr>
        <w:t xml:space="preserve"> cooperación entre </w:t>
      </w:r>
      <w:r>
        <w:rPr>
          <w:lang w:val="es-ES"/>
        </w:rPr>
        <w:lastRenderedPageBreak/>
        <w:t xml:space="preserve">cooperativas, </w:t>
      </w:r>
      <w:r w:rsidRPr="000F1D65">
        <w:rPr>
          <w:lang w:val="es-ES"/>
        </w:rPr>
        <w:t>el sentimiento de comunidad</w:t>
      </w:r>
      <w:r>
        <w:rPr>
          <w:lang w:val="es-ES"/>
        </w:rPr>
        <w:t>…</w:t>
      </w:r>
      <w:r w:rsidRPr="000F1D65">
        <w:rPr>
          <w:lang w:val="es-ES"/>
        </w:rPr>
        <w:t xml:space="preserve"> </w:t>
      </w:r>
      <w:r>
        <w:rPr>
          <w:lang w:val="es-ES"/>
        </w:rPr>
        <w:t>Son valores, t</w:t>
      </w:r>
      <w:r w:rsidRPr="000F1D65">
        <w:rPr>
          <w:lang w:val="es-ES"/>
        </w:rPr>
        <w:t>odos ellos</w:t>
      </w:r>
      <w:r>
        <w:rPr>
          <w:lang w:val="es-ES"/>
        </w:rPr>
        <w:t>,</w:t>
      </w:r>
      <w:r w:rsidRPr="000F1D65">
        <w:rPr>
          <w:lang w:val="es-ES"/>
        </w:rPr>
        <w:t xml:space="preserve"> dentro del concepto más amplio</w:t>
      </w:r>
      <w:r>
        <w:rPr>
          <w:lang w:val="es-ES"/>
        </w:rPr>
        <w:t>, que es la economía social. Q</w:t>
      </w:r>
      <w:r w:rsidRPr="000F1D65">
        <w:rPr>
          <w:lang w:val="es-ES"/>
        </w:rPr>
        <w:t>ue no es u</w:t>
      </w:r>
      <w:r>
        <w:rPr>
          <w:lang w:val="es-ES"/>
        </w:rPr>
        <w:t>n concepto so</w:t>
      </w:r>
      <w:r w:rsidRPr="000F1D65">
        <w:rPr>
          <w:lang w:val="es-ES"/>
        </w:rPr>
        <w:t>lo teórico, sino que</w:t>
      </w:r>
      <w:r>
        <w:rPr>
          <w:lang w:val="es-ES"/>
        </w:rPr>
        <w:t>, en esta tierra,</w:t>
      </w:r>
      <w:r w:rsidRPr="000F1D65">
        <w:rPr>
          <w:lang w:val="es-ES"/>
        </w:rPr>
        <w:t xml:space="preserve"> tiene toda una realidad constatada en su cuantificación en la excelencia empresarial </w:t>
      </w:r>
      <w:r>
        <w:rPr>
          <w:lang w:val="es-ES"/>
        </w:rPr>
        <w:t>y si</w:t>
      </w:r>
      <w:r w:rsidRPr="000F1D65">
        <w:rPr>
          <w:lang w:val="es-ES"/>
        </w:rPr>
        <w:t xml:space="preserve"> indiscutible y </w:t>
      </w:r>
      <w:r>
        <w:rPr>
          <w:lang w:val="es-ES"/>
        </w:rPr>
        <w:t>esperanzadora utilidad social.</w:t>
      </w:r>
    </w:p>
    <w:p w:rsidR="000E0DD0" w:rsidRDefault="000E0DD0" w:rsidP="00443782">
      <w:pPr>
        <w:pStyle w:val="Texto"/>
        <w:rPr>
          <w:lang w:val="es-ES"/>
        </w:rPr>
      </w:pPr>
    </w:p>
    <w:p w:rsidR="000E0DD0" w:rsidRDefault="000E0DD0" w:rsidP="00443782">
      <w:pPr>
        <w:pStyle w:val="Texto"/>
        <w:rPr>
          <w:lang w:val="es-ES"/>
        </w:rPr>
      </w:pPr>
      <w:r w:rsidRPr="000F1D65">
        <w:rPr>
          <w:lang w:val="es-ES"/>
        </w:rPr>
        <w:t>Hemos querido que estas cuestiones de la economía social y los principios cooperativos figuras</w:t>
      </w:r>
      <w:r>
        <w:rPr>
          <w:lang w:val="es-ES"/>
        </w:rPr>
        <w:t>en como relevantes en la exposición de motivos. Y se ha aceptado –v</w:t>
      </w:r>
      <w:r w:rsidRPr="000F1D65">
        <w:rPr>
          <w:lang w:val="es-ES"/>
        </w:rPr>
        <w:t>uelvo a decir</w:t>
      </w:r>
      <w:r>
        <w:rPr>
          <w:lang w:val="es-ES"/>
        </w:rPr>
        <w:t>–</w:t>
      </w:r>
      <w:r w:rsidRPr="000F1D65">
        <w:rPr>
          <w:lang w:val="es-ES"/>
        </w:rPr>
        <w:t>, es una normativa que será contemplada desde otros parlame</w:t>
      </w:r>
      <w:r>
        <w:rPr>
          <w:lang w:val="es-ES"/>
        </w:rPr>
        <w:t>ntos, desde otras instituciones. Y</w:t>
      </w:r>
      <w:r w:rsidRPr="000F1D65">
        <w:rPr>
          <w:lang w:val="es-ES"/>
        </w:rPr>
        <w:t xml:space="preserve"> por ello</w:t>
      </w:r>
      <w:r>
        <w:rPr>
          <w:lang w:val="es-ES"/>
        </w:rPr>
        <w:t>,</w:t>
      </w:r>
      <w:r w:rsidRPr="000F1D65">
        <w:rPr>
          <w:lang w:val="es-ES"/>
        </w:rPr>
        <w:t xml:space="preserve"> nosotros</w:t>
      </w:r>
      <w:r>
        <w:rPr>
          <w:lang w:val="es-ES"/>
        </w:rPr>
        <w:t>,</w:t>
      </w:r>
      <w:r w:rsidRPr="000F1D65">
        <w:rPr>
          <w:lang w:val="es-ES"/>
        </w:rPr>
        <w:t xml:space="preserve"> pues en </w:t>
      </w:r>
      <w:r>
        <w:rPr>
          <w:lang w:val="es-ES"/>
        </w:rPr>
        <w:t xml:space="preserve">el debate del proyecto de ley, </w:t>
      </w:r>
      <w:r w:rsidRPr="000F1D65">
        <w:rPr>
          <w:lang w:val="es-ES"/>
        </w:rPr>
        <w:t xml:space="preserve">presentamos </w:t>
      </w:r>
      <w:r>
        <w:rPr>
          <w:lang w:val="es-ES"/>
        </w:rPr>
        <w:t>una serie de enmiendas: presentamos 37 enmiendas, con</w:t>
      </w:r>
      <w:r w:rsidRPr="000F1D65">
        <w:rPr>
          <w:lang w:val="es-ES"/>
        </w:rPr>
        <w:t xml:space="preserve"> un</w:t>
      </w:r>
      <w:r>
        <w:rPr>
          <w:lang w:val="es-ES"/>
        </w:rPr>
        <w:t xml:space="preserve"> espíritu absolutamente abierto, con un espíritu constructivo. Y</w:t>
      </w:r>
      <w:r w:rsidRPr="000F1D65">
        <w:rPr>
          <w:lang w:val="es-ES"/>
        </w:rPr>
        <w:t xml:space="preserve"> tenemos que decir que fruto del acuerdo y de la negociación en la ponencia</w:t>
      </w:r>
      <w:r>
        <w:rPr>
          <w:lang w:val="es-ES"/>
        </w:rPr>
        <w:t>,</w:t>
      </w:r>
      <w:r w:rsidRPr="000F1D65">
        <w:rPr>
          <w:lang w:val="es-ES"/>
        </w:rPr>
        <w:t xml:space="preserve"> se han asumido y </w:t>
      </w:r>
      <w:proofErr w:type="spellStart"/>
      <w:r w:rsidRPr="000F1D65">
        <w:rPr>
          <w:lang w:val="es-ES"/>
        </w:rPr>
        <w:t>transaccionado</w:t>
      </w:r>
      <w:proofErr w:type="spellEnd"/>
      <w:r w:rsidRPr="000F1D65">
        <w:rPr>
          <w:lang w:val="es-ES"/>
        </w:rPr>
        <w:t xml:space="preserve"> la parte fundamental</w:t>
      </w:r>
      <w:r>
        <w:rPr>
          <w:lang w:val="es-ES"/>
        </w:rPr>
        <w:t xml:space="preserve"> de nuestras propuestas. Son seis</w:t>
      </w:r>
      <w:r w:rsidRPr="000F1D65">
        <w:rPr>
          <w:lang w:val="es-ES"/>
        </w:rPr>
        <w:t xml:space="preserve"> las enmiendas q</w:t>
      </w:r>
      <w:r>
        <w:rPr>
          <w:lang w:val="es-ES"/>
        </w:rPr>
        <w:t xml:space="preserve">ue mantenemos para este trámite; o sea, </w:t>
      </w:r>
      <w:r w:rsidRPr="000F1D65">
        <w:rPr>
          <w:lang w:val="es-ES"/>
        </w:rPr>
        <w:t>que 31 tenemos que decir que han formado parte d</w:t>
      </w:r>
      <w:r>
        <w:rPr>
          <w:lang w:val="es-ES"/>
        </w:rPr>
        <w:t xml:space="preserve">e los acuerdos de la ponencia y, </w:t>
      </w:r>
      <w:r w:rsidRPr="000F1D65">
        <w:rPr>
          <w:lang w:val="es-ES"/>
        </w:rPr>
        <w:t>desde nuestro punto de vista</w:t>
      </w:r>
      <w:r>
        <w:rPr>
          <w:lang w:val="es-ES"/>
        </w:rPr>
        <w:t>,</w:t>
      </w:r>
      <w:r w:rsidRPr="000F1D65">
        <w:rPr>
          <w:lang w:val="es-ES"/>
        </w:rPr>
        <w:t xml:space="preserve"> de lo sustancial de las aportaciones que nos</w:t>
      </w:r>
      <w:r>
        <w:rPr>
          <w:lang w:val="es-ES"/>
        </w:rPr>
        <w:t>otros queríamos</w:t>
      </w:r>
      <w:r w:rsidRPr="000F1D65">
        <w:rPr>
          <w:lang w:val="es-ES"/>
        </w:rPr>
        <w:t xml:space="preserve"> trasladar</w:t>
      </w:r>
      <w:r>
        <w:rPr>
          <w:lang w:val="es-ES"/>
        </w:rPr>
        <w:t>. E</w:t>
      </w:r>
      <w:r w:rsidRPr="000F1D65">
        <w:rPr>
          <w:lang w:val="es-ES"/>
        </w:rPr>
        <w:t xml:space="preserve">s decir, mantenemos </w:t>
      </w:r>
      <w:r>
        <w:rPr>
          <w:lang w:val="es-ES"/>
        </w:rPr>
        <w:t>seis en</w:t>
      </w:r>
      <w:r w:rsidRPr="000F1D65">
        <w:rPr>
          <w:lang w:val="es-ES"/>
        </w:rPr>
        <w:t>miendas que se justifican</w:t>
      </w:r>
      <w:r>
        <w:rPr>
          <w:lang w:val="es-ES"/>
        </w:rPr>
        <w:t>,</w:t>
      </w:r>
      <w:r w:rsidRPr="000F1D65">
        <w:rPr>
          <w:lang w:val="es-ES"/>
        </w:rPr>
        <w:t xml:space="preserve"> desde nuestro punto de vista</w:t>
      </w:r>
      <w:r>
        <w:rPr>
          <w:lang w:val="es-ES"/>
        </w:rPr>
        <w:t>,</w:t>
      </w:r>
      <w:r w:rsidRPr="000F1D65">
        <w:rPr>
          <w:lang w:val="es-ES"/>
        </w:rPr>
        <w:t xml:space="preserve"> en algunas cuest</w:t>
      </w:r>
      <w:r>
        <w:rPr>
          <w:lang w:val="es-ES"/>
        </w:rPr>
        <w:t>iones que son mejoras técnicas o mayor claridad en la L</w:t>
      </w:r>
      <w:r w:rsidRPr="000F1D65">
        <w:rPr>
          <w:lang w:val="es-ES"/>
        </w:rPr>
        <w:t>ey</w:t>
      </w:r>
      <w:r>
        <w:rPr>
          <w:lang w:val="es-ES"/>
        </w:rPr>
        <w:t>;</w:t>
      </w:r>
      <w:r w:rsidRPr="000F1D65">
        <w:rPr>
          <w:lang w:val="es-ES"/>
        </w:rPr>
        <w:t xml:space="preserve"> algunas cuestiones que tienen que ver con la posición del administrador, </w:t>
      </w:r>
      <w:r>
        <w:rPr>
          <w:lang w:val="es-ES"/>
        </w:rPr>
        <w:t>con algunos plazos de reembolso, de</w:t>
      </w:r>
      <w:r w:rsidRPr="000F1D65">
        <w:rPr>
          <w:lang w:val="es-ES"/>
        </w:rPr>
        <w:t xml:space="preserve"> reducción de algunos plazos o con la liquidac</w:t>
      </w:r>
      <w:r>
        <w:rPr>
          <w:lang w:val="es-ES"/>
        </w:rPr>
        <w:t>ión de cooperativas de vivienda. B</w:t>
      </w:r>
      <w:r w:rsidRPr="000F1D65">
        <w:rPr>
          <w:lang w:val="es-ES"/>
        </w:rPr>
        <w:t>ueno</w:t>
      </w:r>
      <w:r>
        <w:rPr>
          <w:lang w:val="es-ES"/>
        </w:rPr>
        <w:t>,</w:t>
      </w:r>
      <w:r w:rsidRPr="000F1D65">
        <w:rPr>
          <w:lang w:val="es-ES"/>
        </w:rPr>
        <w:t xml:space="preserve"> son algunas cuestiones que son más de carácter técnico. En cualquier caso, su n</w:t>
      </w:r>
      <w:r>
        <w:rPr>
          <w:lang w:val="es-ES"/>
        </w:rPr>
        <w:t>o acep</w:t>
      </w:r>
      <w:r w:rsidRPr="000F1D65">
        <w:rPr>
          <w:lang w:val="es-ES"/>
        </w:rPr>
        <w:t xml:space="preserve">tación de las enmiendas no va a impedir nuestro </w:t>
      </w:r>
      <w:r>
        <w:rPr>
          <w:lang w:val="es-ES"/>
        </w:rPr>
        <w:t>planteamiento de apoyo a la Le</w:t>
      </w:r>
      <w:r w:rsidRPr="000F1D65">
        <w:rPr>
          <w:lang w:val="es-ES"/>
        </w:rPr>
        <w:t>y.</w:t>
      </w:r>
    </w:p>
    <w:p w:rsidR="000E0DD0" w:rsidRDefault="000E0DD0" w:rsidP="00443782">
      <w:pPr>
        <w:pStyle w:val="Texto"/>
        <w:rPr>
          <w:lang w:val="es-ES"/>
        </w:rPr>
      </w:pPr>
    </w:p>
    <w:p w:rsidR="000E0DD0" w:rsidRDefault="000E0DD0" w:rsidP="00443782">
      <w:pPr>
        <w:pStyle w:val="Texto"/>
        <w:rPr>
          <w:lang w:val="es-ES"/>
        </w:rPr>
      </w:pPr>
      <w:r>
        <w:rPr>
          <w:lang w:val="es-ES"/>
        </w:rPr>
        <w:t>La participación del g</w:t>
      </w:r>
      <w:r w:rsidRPr="000F1D65">
        <w:rPr>
          <w:lang w:val="es-ES"/>
        </w:rPr>
        <w:t xml:space="preserve">rupo </w:t>
      </w:r>
      <w:r>
        <w:rPr>
          <w:lang w:val="es-ES"/>
        </w:rPr>
        <w:t>Popular con sus aportaciones c</w:t>
      </w:r>
      <w:r w:rsidRPr="000F1D65">
        <w:rPr>
          <w:lang w:val="es-ES"/>
        </w:rPr>
        <w:t xml:space="preserve">reo que ha sido </w:t>
      </w:r>
      <w:r>
        <w:rPr>
          <w:lang w:val="es-ES"/>
        </w:rPr>
        <w:t>importante. Ha sido importante; lo resumiré brevemente. A</w:t>
      </w:r>
      <w:r w:rsidRPr="000F1D65">
        <w:rPr>
          <w:lang w:val="es-ES"/>
        </w:rPr>
        <w:t>parte de lo que ya he comenta</w:t>
      </w:r>
      <w:r>
        <w:rPr>
          <w:lang w:val="es-ES"/>
        </w:rPr>
        <w:t>do antes, que nosotros considerába</w:t>
      </w:r>
      <w:r w:rsidRPr="000F1D65">
        <w:rPr>
          <w:lang w:val="es-ES"/>
        </w:rPr>
        <w:t xml:space="preserve">mos </w:t>
      </w:r>
      <w:r>
        <w:rPr>
          <w:lang w:val="es-ES"/>
        </w:rPr>
        <w:t xml:space="preserve">necesario el hecho de que en </w:t>
      </w:r>
      <w:r w:rsidRPr="000F1D65">
        <w:rPr>
          <w:lang w:val="es-ES"/>
        </w:rPr>
        <w:t>la exposición de motivos</w:t>
      </w:r>
      <w:r>
        <w:rPr>
          <w:lang w:val="es-ES"/>
        </w:rPr>
        <w:t>, en los fundamentos de lo que… el explicativo</w:t>
      </w:r>
      <w:r w:rsidRPr="000F1D65">
        <w:rPr>
          <w:lang w:val="es-ES"/>
        </w:rPr>
        <w:t xml:space="preserve"> de este proyecto </w:t>
      </w:r>
      <w:r>
        <w:rPr>
          <w:lang w:val="es-ES"/>
        </w:rPr>
        <w:t xml:space="preserve">de </w:t>
      </w:r>
      <w:r w:rsidRPr="000F1D65">
        <w:rPr>
          <w:lang w:val="es-ES"/>
        </w:rPr>
        <w:t>ley</w:t>
      </w:r>
      <w:r>
        <w:rPr>
          <w:lang w:val="es-ES"/>
        </w:rPr>
        <w:t>, figurasen los principios cooperativos, dentro de lo que er</w:t>
      </w:r>
      <w:r w:rsidRPr="000F1D65">
        <w:rPr>
          <w:lang w:val="es-ES"/>
        </w:rPr>
        <w:t>a la ali</w:t>
      </w:r>
      <w:r>
        <w:rPr>
          <w:lang w:val="es-ES"/>
        </w:rPr>
        <w:t xml:space="preserve">anza cooperativa internacional. Desde luego, </w:t>
      </w:r>
      <w:r w:rsidRPr="000F1D65">
        <w:rPr>
          <w:lang w:val="es-ES"/>
        </w:rPr>
        <w:t>el planteamiento de la economía social, su de</w:t>
      </w:r>
      <w:r>
        <w:rPr>
          <w:lang w:val="es-ES"/>
        </w:rPr>
        <w:t xml:space="preserve">finición y sus modelos legales; </w:t>
      </w:r>
      <w:r w:rsidRPr="000F1D65">
        <w:rPr>
          <w:lang w:val="es-ES"/>
        </w:rPr>
        <w:t xml:space="preserve">porque son empresas de </w:t>
      </w:r>
      <w:r w:rsidRPr="000F1D65">
        <w:rPr>
          <w:lang w:val="es-ES"/>
        </w:rPr>
        <w:lastRenderedPageBreak/>
        <w:t>economía social</w:t>
      </w:r>
      <w:r>
        <w:rPr>
          <w:lang w:val="es-ES"/>
        </w:rPr>
        <w:t xml:space="preserve"> y también tiene que figurarse así. Tiene que haber un desarrollo </w:t>
      </w:r>
      <w:r w:rsidRPr="000F1D65">
        <w:rPr>
          <w:lang w:val="es-ES"/>
        </w:rPr>
        <w:t>todavía</w:t>
      </w:r>
      <w:r>
        <w:rPr>
          <w:lang w:val="es-ES"/>
        </w:rPr>
        <w:t>. E</w:t>
      </w:r>
      <w:r w:rsidRPr="000F1D65">
        <w:rPr>
          <w:lang w:val="es-ES"/>
        </w:rPr>
        <w:t>ste</w:t>
      </w:r>
      <w:r>
        <w:rPr>
          <w:lang w:val="es-ES"/>
        </w:rPr>
        <w:t xml:space="preserve"> Parlamento ha conocido planes; </w:t>
      </w:r>
      <w:r w:rsidRPr="000F1D65">
        <w:rPr>
          <w:lang w:val="es-ES"/>
        </w:rPr>
        <w:t>hay</w:t>
      </w:r>
      <w:r>
        <w:rPr>
          <w:lang w:val="es-ES"/>
        </w:rPr>
        <w:t xml:space="preserve"> en marcha </w:t>
      </w:r>
      <w:r w:rsidRPr="000F1D65">
        <w:rPr>
          <w:lang w:val="es-ES"/>
        </w:rPr>
        <w:t>plane</w:t>
      </w:r>
      <w:r>
        <w:rPr>
          <w:lang w:val="es-ES"/>
        </w:rPr>
        <w:t>s, h</w:t>
      </w:r>
      <w:r w:rsidRPr="000F1D65">
        <w:rPr>
          <w:lang w:val="es-ES"/>
        </w:rPr>
        <w:t xml:space="preserve">emos trabajo </w:t>
      </w:r>
      <w:r>
        <w:rPr>
          <w:lang w:val="es-ES"/>
        </w:rPr>
        <w:t>monográficamente. Hay planes de desarrollo de</w:t>
      </w:r>
      <w:r w:rsidRPr="000F1D65">
        <w:rPr>
          <w:lang w:val="es-ES"/>
        </w:rPr>
        <w:t xml:space="preserve"> la economía social encargados al Gobierno</w:t>
      </w:r>
      <w:r>
        <w:rPr>
          <w:lang w:val="es-ES"/>
        </w:rPr>
        <w:t xml:space="preserve">. O </w:t>
      </w:r>
      <w:r w:rsidRPr="000F1D65">
        <w:rPr>
          <w:lang w:val="es-ES"/>
        </w:rPr>
        <w:t>sea</w:t>
      </w:r>
      <w:r>
        <w:rPr>
          <w:lang w:val="es-ES"/>
        </w:rPr>
        <w:t>,</w:t>
      </w:r>
      <w:r w:rsidRPr="000F1D65">
        <w:rPr>
          <w:lang w:val="es-ES"/>
        </w:rPr>
        <w:t xml:space="preserve"> que</w:t>
      </w:r>
      <w:r>
        <w:rPr>
          <w:lang w:val="es-ES"/>
        </w:rPr>
        <w:t xml:space="preserve">, en ese sentido, </w:t>
      </w:r>
      <w:r w:rsidRPr="000F1D65">
        <w:rPr>
          <w:lang w:val="es-ES"/>
        </w:rPr>
        <w:t xml:space="preserve">hay que </w:t>
      </w:r>
      <w:r>
        <w:rPr>
          <w:lang w:val="es-ES"/>
        </w:rPr>
        <w:t>saber dónde estamos. Y,</w:t>
      </w:r>
      <w:r w:rsidRPr="000F1D65">
        <w:rPr>
          <w:lang w:val="es-ES"/>
        </w:rPr>
        <w:t xml:space="preserve"> lógicamente</w:t>
      </w:r>
      <w:r>
        <w:rPr>
          <w:lang w:val="es-ES"/>
        </w:rPr>
        <w:t>,</w:t>
      </w:r>
      <w:r w:rsidRPr="000F1D65">
        <w:rPr>
          <w:lang w:val="es-ES"/>
        </w:rPr>
        <w:t xml:space="preserve"> </w:t>
      </w:r>
      <w:r>
        <w:rPr>
          <w:lang w:val="es-ES"/>
        </w:rPr>
        <w:t xml:space="preserve">en </w:t>
      </w:r>
      <w:r w:rsidRPr="000F1D65">
        <w:rPr>
          <w:lang w:val="es-ES"/>
        </w:rPr>
        <w:t>la e</w:t>
      </w:r>
      <w:r>
        <w:rPr>
          <w:lang w:val="es-ES"/>
        </w:rPr>
        <w:t xml:space="preserve">xposición de motivos también era </w:t>
      </w:r>
      <w:r w:rsidRPr="000F1D65">
        <w:rPr>
          <w:lang w:val="es-ES"/>
        </w:rPr>
        <w:t>importante</w:t>
      </w:r>
      <w:r>
        <w:rPr>
          <w:lang w:val="es-ES"/>
        </w:rPr>
        <w:t xml:space="preserve"> meter el papel de las Diputaciones F</w:t>
      </w:r>
      <w:r w:rsidRPr="000F1D65">
        <w:rPr>
          <w:lang w:val="es-ES"/>
        </w:rPr>
        <w:t>or</w:t>
      </w:r>
      <w:r>
        <w:rPr>
          <w:lang w:val="es-ES"/>
        </w:rPr>
        <w:t xml:space="preserve">ales, </w:t>
      </w:r>
      <w:r w:rsidRPr="000F1D65">
        <w:rPr>
          <w:lang w:val="es-ES"/>
        </w:rPr>
        <w:t>dentro del nuevo papel</w:t>
      </w:r>
      <w:r>
        <w:rPr>
          <w:lang w:val="es-ES"/>
        </w:rPr>
        <w:t xml:space="preserve"> –valga la redundancia– que </w:t>
      </w:r>
      <w:r w:rsidRPr="000F1D65">
        <w:rPr>
          <w:lang w:val="es-ES"/>
        </w:rPr>
        <w:t xml:space="preserve">esta ley le va </w:t>
      </w:r>
      <w:r>
        <w:rPr>
          <w:lang w:val="es-ES"/>
        </w:rPr>
        <w:t xml:space="preserve">a </w:t>
      </w:r>
      <w:r w:rsidRPr="000F1D65">
        <w:rPr>
          <w:lang w:val="es-ES"/>
        </w:rPr>
        <w:t xml:space="preserve">dar </w:t>
      </w:r>
      <w:r>
        <w:rPr>
          <w:lang w:val="es-ES"/>
        </w:rPr>
        <w:t xml:space="preserve">a </w:t>
      </w:r>
      <w:r w:rsidRPr="000F1D65">
        <w:rPr>
          <w:lang w:val="es-ES"/>
        </w:rPr>
        <w:t xml:space="preserve">las </w:t>
      </w:r>
      <w:r>
        <w:rPr>
          <w:lang w:val="es-ES"/>
        </w:rPr>
        <w:t>D</w:t>
      </w:r>
      <w:r w:rsidRPr="000F1D65">
        <w:rPr>
          <w:lang w:val="es-ES"/>
        </w:rPr>
        <w:t xml:space="preserve">iputaciones </w:t>
      </w:r>
      <w:r>
        <w:rPr>
          <w:lang w:val="es-ES"/>
        </w:rPr>
        <w:t>F</w:t>
      </w:r>
      <w:r w:rsidRPr="000F1D65">
        <w:rPr>
          <w:lang w:val="es-ES"/>
        </w:rPr>
        <w:t>orales</w:t>
      </w:r>
      <w:r>
        <w:rPr>
          <w:lang w:val="es-ES"/>
        </w:rPr>
        <w:t>.</w:t>
      </w:r>
    </w:p>
    <w:p w:rsidR="000E0DD0" w:rsidRDefault="000E0DD0" w:rsidP="00443782">
      <w:pPr>
        <w:pStyle w:val="Texto"/>
        <w:rPr>
          <w:lang w:val="es-ES"/>
        </w:rPr>
      </w:pPr>
    </w:p>
    <w:p w:rsidR="000E0DD0" w:rsidRDefault="000E0DD0" w:rsidP="00443782">
      <w:pPr>
        <w:pStyle w:val="Texto"/>
        <w:rPr>
          <w:lang w:val="es-ES"/>
        </w:rPr>
      </w:pPr>
      <w:r>
        <w:rPr>
          <w:lang w:val="es-ES"/>
        </w:rPr>
        <w:t xml:space="preserve">Sí que se ha dicho, </w:t>
      </w:r>
      <w:r w:rsidRPr="000F1D65">
        <w:rPr>
          <w:lang w:val="es-ES"/>
        </w:rPr>
        <w:t>la c</w:t>
      </w:r>
      <w:r>
        <w:rPr>
          <w:lang w:val="es-ES"/>
        </w:rPr>
        <w:t>onsejera también lo ha recordado, h</w:t>
      </w:r>
      <w:r w:rsidRPr="000F1D65">
        <w:rPr>
          <w:lang w:val="es-ES"/>
        </w:rPr>
        <w:t>emos planteado la integración en el en la Ley de</w:t>
      </w:r>
      <w:r>
        <w:rPr>
          <w:lang w:val="es-ES"/>
        </w:rPr>
        <w:t xml:space="preserve"> cooperativas de </w:t>
      </w:r>
      <w:proofErr w:type="spellStart"/>
      <w:r>
        <w:rPr>
          <w:lang w:val="es-ES"/>
        </w:rPr>
        <w:t>euskadi</w:t>
      </w:r>
      <w:proofErr w:type="spellEnd"/>
      <w:r>
        <w:rPr>
          <w:lang w:val="es-ES"/>
        </w:rPr>
        <w:t xml:space="preserve"> de la s</w:t>
      </w:r>
      <w:r w:rsidRPr="000F1D65">
        <w:rPr>
          <w:lang w:val="es-ES"/>
        </w:rPr>
        <w:t>ociedad</w:t>
      </w:r>
      <w:r>
        <w:rPr>
          <w:lang w:val="es-ES"/>
        </w:rPr>
        <w:t xml:space="preserve"> c</w:t>
      </w:r>
      <w:r w:rsidRPr="000F1D65">
        <w:rPr>
          <w:lang w:val="es-ES"/>
        </w:rPr>
        <w:t xml:space="preserve">ooperativa </w:t>
      </w:r>
      <w:r>
        <w:rPr>
          <w:lang w:val="es-ES"/>
        </w:rPr>
        <w:t>pequeña. No entendíamos que la Le</w:t>
      </w:r>
      <w:r w:rsidRPr="000F1D65">
        <w:rPr>
          <w:lang w:val="es-ES"/>
        </w:rPr>
        <w:t xml:space="preserve">y 6/2008 funcionase al </w:t>
      </w:r>
      <w:r>
        <w:rPr>
          <w:lang w:val="es-ES"/>
        </w:rPr>
        <w:t>margen o en paralelo con una nueva l</w:t>
      </w:r>
      <w:r w:rsidRPr="000F1D65">
        <w:rPr>
          <w:lang w:val="es-ES"/>
        </w:rPr>
        <w:t xml:space="preserve">ey de </w:t>
      </w:r>
      <w:r>
        <w:rPr>
          <w:lang w:val="es-ES"/>
        </w:rPr>
        <w:t>c</w:t>
      </w:r>
      <w:r w:rsidRPr="000F1D65">
        <w:rPr>
          <w:lang w:val="es-ES"/>
        </w:rPr>
        <w:t>o</w:t>
      </w:r>
      <w:r>
        <w:rPr>
          <w:lang w:val="es-ES"/>
        </w:rPr>
        <w:t>o</w:t>
      </w:r>
      <w:r w:rsidRPr="000F1D65">
        <w:rPr>
          <w:lang w:val="es-ES"/>
        </w:rPr>
        <w:t xml:space="preserve">perativas de Euskadi. Y el texto ha sido el texto </w:t>
      </w:r>
      <w:r>
        <w:rPr>
          <w:lang w:val="es-ES"/>
        </w:rPr>
        <w:t xml:space="preserve">unitario, </w:t>
      </w:r>
      <w:r w:rsidRPr="000F1D65">
        <w:rPr>
          <w:lang w:val="es-ES"/>
        </w:rPr>
        <w:t>y de referenci</w:t>
      </w:r>
      <w:r>
        <w:rPr>
          <w:lang w:val="es-ES"/>
        </w:rPr>
        <w:t>a. La</w:t>
      </w:r>
      <w:r w:rsidRPr="000F1D65">
        <w:rPr>
          <w:lang w:val="es-ES"/>
        </w:rPr>
        <w:t xml:space="preserve"> </w:t>
      </w:r>
      <w:r>
        <w:rPr>
          <w:lang w:val="es-ES"/>
        </w:rPr>
        <w:t>sociedad c</w:t>
      </w:r>
      <w:r w:rsidRPr="000F1D65">
        <w:rPr>
          <w:lang w:val="es-ES"/>
        </w:rPr>
        <w:t xml:space="preserve">ooperativa </w:t>
      </w:r>
      <w:r>
        <w:rPr>
          <w:lang w:val="es-ES"/>
        </w:rPr>
        <w:t>pequeña t</w:t>
      </w:r>
      <w:r w:rsidRPr="000F1D65">
        <w:rPr>
          <w:lang w:val="es-ES"/>
        </w:rPr>
        <w:t xml:space="preserve">iene un </w:t>
      </w:r>
      <w:r>
        <w:rPr>
          <w:lang w:val="es-ES"/>
        </w:rPr>
        <w:t>importante papel; está creciendo, se desarrolla. Y</w:t>
      </w:r>
      <w:r w:rsidRPr="000F1D65">
        <w:rPr>
          <w:lang w:val="es-ES"/>
        </w:rPr>
        <w:t xml:space="preserve"> tiene que hacerlo en consonancia</w:t>
      </w:r>
      <w:r>
        <w:rPr>
          <w:lang w:val="es-ES"/>
        </w:rPr>
        <w:t>,</w:t>
      </w:r>
      <w:r w:rsidRPr="000F1D65">
        <w:rPr>
          <w:lang w:val="es-ES"/>
        </w:rPr>
        <w:t xml:space="preserve"> en un texto de carácter</w:t>
      </w:r>
      <w:r>
        <w:rPr>
          <w:lang w:val="es-ES"/>
        </w:rPr>
        <w:t xml:space="preserve"> unitario co</w:t>
      </w:r>
      <w:r w:rsidRPr="000F1D65">
        <w:rPr>
          <w:lang w:val="es-ES"/>
        </w:rPr>
        <w:t>n lo que es la regulación de las cooperativas. Yo creo que</w:t>
      </w:r>
      <w:r>
        <w:rPr>
          <w:lang w:val="es-ES"/>
        </w:rPr>
        <w:t>,</w:t>
      </w:r>
      <w:r w:rsidRPr="000F1D65">
        <w:rPr>
          <w:lang w:val="es-ES"/>
        </w:rPr>
        <w:t xml:space="preserve"> en ese sentido</w:t>
      </w:r>
      <w:r>
        <w:rPr>
          <w:lang w:val="es-ES"/>
        </w:rPr>
        <w:t>,</w:t>
      </w:r>
      <w:r w:rsidRPr="000F1D65">
        <w:rPr>
          <w:lang w:val="es-ES"/>
        </w:rPr>
        <w:t xml:space="preserve"> se profundiza, se avanza y se </w:t>
      </w:r>
      <w:r>
        <w:rPr>
          <w:lang w:val="es-ES"/>
        </w:rPr>
        <w:t>le</w:t>
      </w:r>
      <w:r w:rsidRPr="000F1D65">
        <w:rPr>
          <w:lang w:val="es-ES"/>
        </w:rPr>
        <w:t xml:space="preserve"> </w:t>
      </w:r>
      <w:r>
        <w:rPr>
          <w:lang w:val="es-ES"/>
        </w:rPr>
        <w:t>d</w:t>
      </w:r>
      <w:r w:rsidRPr="000F1D65">
        <w:rPr>
          <w:lang w:val="es-ES"/>
        </w:rPr>
        <w:t>a seguridad a</w:t>
      </w:r>
      <w:r>
        <w:rPr>
          <w:lang w:val="es-ES"/>
        </w:rPr>
        <w:t xml:space="preserve"> quien</w:t>
      </w:r>
      <w:r w:rsidRPr="000F1D65">
        <w:rPr>
          <w:lang w:val="es-ES"/>
        </w:rPr>
        <w:t xml:space="preserve"> tiene que consultar una ley de referenc</w:t>
      </w:r>
      <w:r>
        <w:rPr>
          <w:lang w:val="es-ES"/>
        </w:rPr>
        <w:t>ia, tanto si va a constituir una</w:t>
      </w:r>
      <w:r w:rsidRPr="000F1D65">
        <w:rPr>
          <w:lang w:val="es-ES"/>
        </w:rPr>
        <w:t xml:space="preserve"> s</w:t>
      </w:r>
      <w:r>
        <w:rPr>
          <w:lang w:val="es-ES"/>
        </w:rPr>
        <w:t>ociedad cooperativa o</w:t>
      </w:r>
      <w:r w:rsidRPr="000F1D65">
        <w:rPr>
          <w:lang w:val="es-ES"/>
        </w:rPr>
        <w:t xml:space="preserve"> una </w:t>
      </w:r>
      <w:r>
        <w:rPr>
          <w:lang w:val="es-ES"/>
        </w:rPr>
        <w:t>sociedad cooperativa p</w:t>
      </w:r>
      <w:r w:rsidRPr="000F1D65">
        <w:rPr>
          <w:lang w:val="es-ES"/>
        </w:rPr>
        <w:t>equeña. Yo creo que</w:t>
      </w:r>
      <w:r>
        <w:rPr>
          <w:lang w:val="es-ES"/>
        </w:rPr>
        <w:t xml:space="preserve"> ese es un elemento fundamental; era lógico. Y</w:t>
      </w:r>
      <w:r w:rsidRPr="000F1D65">
        <w:rPr>
          <w:lang w:val="es-ES"/>
        </w:rPr>
        <w:t xml:space="preserve"> nuestras enmiendas han ido orientadas a enriquecer el proyecto ley en ese</w:t>
      </w:r>
      <w:r>
        <w:rPr>
          <w:lang w:val="es-ES"/>
        </w:rPr>
        <w:t xml:space="preserve"> sentido.</w:t>
      </w:r>
    </w:p>
    <w:p w:rsidR="000E0DD0" w:rsidRDefault="000E0DD0" w:rsidP="00443782">
      <w:pPr>
        <w:pStyle w:val="Texto"/>
        <w:rPr>
          <w:lang w:val="es-ES"/>
        </w:rPr>
      </w:pPr>
    </w:p>
    <w:p w:rsidR="000E0DD0" w:rsidRDefault="000E0DD0" w:rsidP="00443782">
      <w:pPr>
        <w:pStyle w:val="Texto"/>
        <w:rPr>
          <w:lang w:val="es-ES"/>
        </w:rPr>
      </w:pPr>
      <w:r>
        <w:rPr>
          <w:lang w:val="es-ES"/>
        </w:rPr>
        <w:t>Y</w:t>
      </w:r>
      <w:r w:rsidRPr="000F1D65">
        <w:rPr>
          <w:lang w:val="es-ES"/>
        </w:rPr>
        <w:t xml:space="preserve"> una cuestión fundam</w:t>
      </w:r>
      <w:r>
        <w:rPr>
          <w:lang w:val="es-ES"/>
        </w:rPr>
        <w:t>ental, desde nuestro punto vista, también. E</w:t>
      </w:r>
      <w:r w:rsidRPr="000F1D65">
        <w:rPr>
          <w:lang w:val="es-ES"/>
        </w:rPr>
        <w:t>l Consejo Superior de Coope</w:t>
      </w:r>
      <w:r>
        <w:rPr>
          <w:lang w:val="es-ES"/>
        </w:rPr>
        <w:t>rativas es un órgano importante. E</w:t>
      </w:r>
      <w:r w:rsidRPr="000F1D65">
        <w:rPr>
          <w:lang w:val="es-ES"/>
        </w:rPr>
        <w:t xml:space="preserve">s un órgano </w:t>
      </w:r>
      <w:r>
        <w:rPr>
          <w:lang w:val="es-ES"/>
        </w:rPr>
        <w:t>que vigila, que vela, que tiene funciones atribuidas de vigilancia</w:t>
      </w:r>
      <w:r w:rsidRPr="000F1D65">
        <w:rPr>
          <w:lang w:val="es-ES"/>
        </w:rPr>
        <w:t xml:space="preserve"> sob</w:t>
      </w:r>
      <w:r>
        <w:rPr>
          <w:lang w:val="es-ES"/>
        </w:rPr>
        <w:t>re el movimiento cooperativo, sobre</w:t>
      </w:r>
      <w:r w:rsidRPr="000F1D65">
        <w:rPr>
          <w:lang w:val="es-ES"/>
        </w:rPr>
        <w:t xml:space="preserve"> las cooperativas</w:t>
      </w:r>
      <w:r>
        <w:rPr>
          <w:lang w:val="es-ES"/>
        </w:rPr>
        <w:t>,</w:t>
      </w:r>
      <w:r w:rsidRPr="000F1D65">
        <w:rPr>
          <w:lang w:val="es-ES"/>
        </w:rPr>
        <w:t xml:space="preserve"> sobre el hecho cooperativo en sí</w:t>
      </w:r>
      <w:r>
        <w:rPr>
          <w:lang w:val="es-ES"/>
        </w:rPr>
        <w:t>. Y</w:t>
      </w:r>
      <w:r w:rsidRPr="000F1D65">
        <w:rPr>
          <w:lang w:val="es-ES"/>
        </w:rPr>
        <w:t xml:space="preserve"> que tiene atribuida</w:t>
      </w:r>
      <w:r>
        <w:rPr>
          <w:lang w:val="es-ES"/>
        </w:rPr>
        <w:t>s muchas cue</w:t>
      </w:r>
      <w:r w:rsidRPr="000F1D65">
        <w:rPr>
          <w:lang w:val="es-ES"/>
        </w:rPr>
        <w:t>stiones que</w:t>
      </w:r>
      <w:r>
        <w:rPr>
          <w:lang w:val="es-ES"/>
        </w:rPr>
        <w:t>,</w:t>
      </w:r>
      <w:r w:rsidRPr="000F1D65">
        <w:rPr>
          <w:lang w:val="es-ES"/>
        </w:rPr>
        <w:t xml:space="preserve"> desde lue</w:t>
      </w:r>
      <w:r>
        <w:rPr>
          <w:lang w:val="es-ES"/>
        </w:rPr>
        <w:t>go, nosotros queríamos resaltar. Había una laguna. Una laguna:</w:t>
      </w:r>
      <w:r w:rsidRPr="000F1D65">
        <w:rPr>
          <w:lang w:val="es-ES"/>
        </w:rPr>
        <w:t xml:space="preserve"> las </w:t>
      </w:r>
      <w:r>
        <w:rPr>
          <w:lang w:val="es-ES"/>
        </w:rPr>
        <w:t>D</w:t>
      </w:r>
      <w:r w:rsidRPr="000F1D65">
        <w:rPr>
          <w:lang w:val="es-ES"/>
        </w:rPr>
        <w:t>iputaciones</w:t>
      </w:r>
      <w:r>
        <w:rPr>
          <w:lang w:val="es-ES"/>
        </w:rPr>
        <w:t xml:space="preserve"> F</w:t>
      </w:r>
      <w:r w:rsidRPr="000F1D65">
        <w:rPr>
          <w:lang w:val="es-ES"/>
        </w:rPr>
        <w:t>orales no forma</w:t>
      </w:r>
      <w:r>
        <w:rPr>
          <w:lang w:val="es-ES"/>
        </w:rPr>
        <w:t>ban</w:t>
      </w:r>
      <w:r w:rsidRPr="000F1D65">
        <w:rPr>
          <w:lang w:val="es-ES"/>
        </w:rPr>
        <w:t xml:space="preserve"> parte del Co</w:t>
      </w:r>
      <w:r>
        <w:rPr>
          <w:lang w:val="es-ES"/>
        </w:rPr>
        <w:t>nsejo Superior de Cooperativas. Y</w:t>
      </w:r>
      <w:r w:rsidRPr="000F1D65">
        <w:rPr>
          <w:lang w:val="es-ES"/>
        </w:rPr>
        <w:t xml:space="preserve"> son muy import</w:t>
      </w:r>
      <w:r>
        <w:rPr>
          <w:lang w:val="es-ES"/>
        </w:rPr>
        <w:t xml:space="preserve">antes en ese entramado institucional. El </w:t>
      </w:r>
      <w:r w:rsidRPr="000F1D65">
        <w:rPr>
          <w:lang w:val="es-ES"/>
        </w:rPr>
        <w:t>Co</w:t>
      </w:r>
      <w:r>
        <w:rPr>
          <w:lang w:val="es-ES"/>
        </w:rPr>
        <w:t>nsejo Superior de Cooperativas</w:t>
      </w:r>
      <w:r w:rsidRPr="000F1D65">
        <w:rPr>
          <w:lang w:val="es-ES"/>
        </w:rPr>
        <w:t xml:space="preserve"> lo co</w:t>
      </w:r>
      <w:r>
        <w:rPr>
          <w:lang w:val="es-ES"/>
        </w:rPr>
        <w:t>mpone</w:t>
      </w:r>
      <w:r w:rsidRPr="000F1D65">
        <w:rPr>
          <w:lang w:val="es-ES"/>
        </w:rPr>
        <w:t xml:space="preserve"> el Gobierno Vasco, lo componen las universidades y l</w:t>
      </w:r>
      <w:r>
        <w:rPr>
          <w:lang w:val="es-ES"/>
        </w:rPr>
        <w:t>o compone el sector. Pero las Di</w:t>
      </w:r>
      <w:r w:rsidRPr="000F1D65">
        <w:rPr>
          <w:lang w:val="es-ES"/>
        </w:rPr>
        <w:t xml:space="preserve">putaciones </w:t>
      </w:r>
      <w:r>
        <w:rPr>
          <w:lang w:val="es-ES"/>
        </w:rPr>
        <w:t>F</w:t>
      </w:r>
      <w:r w:rsidRPr="000F1D65">
        <w:rPr>
          <w:lang w:val="es-ES"/>
        </w:rPr>
        <w:t xml:space="preserve">orales, dentro de la concepción </w:t>
      </w:r>
      <w:r>
        <w:rPr>
          <w:lang w:val="es-ES"/>
        </w:rPr>
        <w:t>–</w:t>
      </w:r>
      <w:r w:rsidRPr="000F1D65">
        <w:rPr>
          <w:lang w:val="es-ES"/>
        </w:rPr>
        <w:t>además</w:t>
      </w:r>
      <w:r>
        <w:rPr>
          <w:lang w:val="es-ES"/>
        </w:rPr>
        <w:t>– que hay que tener de</w:t>
      </w:r>
      <w:r w:rsidRPr="000F1D65">
        <w:rPr>
          <w:lang w:val="es-ES"/>
        </w:rPr>
        <w:t xml:space="preserve"> país, tienen un papel relevante en</w:t>
      </w:r>
      <w:r>
        <w:rPr>
          <w:lang w:val="es-ES"/>
        </w:rPr>
        <w:t xml:space="preserve"> el desarrollo cooperativo: en materia de agricultura, las cooperativas agrícolas; </w:t>
      </w:r>
      <w:r w:rsidRPr="000F1D65">
        <w:rPr>
          <w:lang w:val="es-ES"/>
        </w:rPr>
        <w:t>la</w:t>
      </w:r>
      <w:r>
        <w:rPr>
          <w:lang w:val="es-ES"/>
        </w:rPr>
        <w:t xml:space="preserve"> fiscalidad </w:t>
      </w:r>
      <w:r>
        <w:rPr>
          <w:lang w:val="es-ES"/>
        </w:rPr>
        <w:lastRenderedPageBreak/>
        <w:t xml:space="preserve">de las cooperativas; </w:t>
      </w:r>
      <w:r w:rsidRPr="000F1D65">
        <w:rPr>
          <w:lang w:val="es-ES"/>
        </w:rPr>
        <w:t>la f</w:t>
      </w:r>
      <w:r>
        <w:rPr>
          <w:lang w:val="es-ES"/>
        </w:rPr>
        <w:t>iscalidad esencial que son las Juntas G</w:t>
      </w:r>
      <w:r w:rsidRPr="000F1D65">
        <w:rPr>
          <w:lang w:val="es-ES"/>
        </w:rPr>
        <w:t xml:space="preserve">enerales y las </w:t>
      </w:r>
      <w:r>
        <w:rPr>
          <w:lang w:val="es-ES"/>
        </w:rPr>
        <w:t>D</w:t>
      </w:r>
      <w:r w:rsidRPr="000F1D65">
        <w:rPr>
          <w:lang w:val="es-ES"/>
        </w:rPr>
        <w:t xml:space="preserve">iputaciones </w:t>
      </w:r>
      <w:r>
        <w:rPr>
          <w:lang w:val="es-ES"/>
        </w:rPr>
        <w:t>F</w:t>
      </w:r>
      <w:r w:rsidRPr="000F1D65">
        <w:rPr>
          <w:lang w:val="es-ES"/>
        </w:rPr>
        <w:t>orales, qu</w:t>
      </w:r>
      <w:r>
        <w:rPr>
          <w:lang w:val="es-ES"/>
        </w:rPr>
        <w:t>ienes</w:t>
      </w:r>
      <w:r w:rsidRPr="000F1D65">
        <w:rPr>
          <w:lang w:val="es-ES"/>
        </w:rPr>
        <w:t xml:space="preserve"> van a canalizar ese es</w:t>
      </w:r>
      <w:r>
        <w:rPr>
          <w:lang w:val="es-ES"/>
        </w:rPr>
        <w:t>fuerzo</w:t>
      </w:r>
      <w:r w:rsidRPr="000F1D65">
        <w:rPr>
          <w:lang w:val="es-ES"/>
        </w:rPr>
        <w:t xml:space="preserve"> </w:t>
      </w:r>
      <w:r>
        <w:rPr>
          <w:lang w:val="es-ES"/>
        </w:rPr>
        <w:t xml:space="preserve">de las sociedades cooperativas; </w:t>
      </w:r>
      <w:r w:rsidRPr="000F1D65">
        <w:rPr>
          <w:lang w:val="es-ES"/>
        </w:rPr>
        <w:t>la promoción económica</w:t>
      </w:r>
      <w:r>
        <w:rPr>
          <w:lang w:val="es-ES"/>
        </w:rPr>
        <w:t>…</w:t>
      </w:r>
      <w:r w:rsidRPr="000F1D65">
        <w:rPr>
          <w:lang w:val="es-ES"/>
        </w:rPr>
        <w:t xml:space="preserve"> Bueno</w:t>
      </w:r>
      <w:r>
        <w:rPr>
          <w:lang w:val="es-ES"/>
        </w:rPr>
        <w:t>, pues son competencias de las Diputaciones Forales. O</w:t>
      </w:r>
      <w:r w:rsidRPr="000F1D65">
        <w:rPr>
          <w:lang w:val="es-ES"/>
        </w:rPr>
        <w:t xml:space="preserve"> sea</w:t>
      </w:r>
      <w:r>
        <w:rPr>
          <w:lang w:val="es-ES"/>
        </w:rPr>
        <w:t>,</w:t>
      </w:r>
      <w:r w:rsidRPr="000F1D65">
        <w:rPr>
          <w:lang w:val="es-ES"/>
        </w:rPr>
        <w:t xml:space="preserve"> que hemos conseguido</w:t>
      </w:r>
      <w:r>
        <w:rPr>
          <w:lang w:val="es-ES"/>
        </w:rPr>
        <w:t>, desde luego, integrar. Y</w:t>
      </w:r>
      <w:r w:rsidRPr="000F1D65">
        <w:rPr>
          <w:lang w:val="es-ES"/>
        </w:rPr>
        <w:t xml:space="preserve"> se ha asumido</w:t>
      </w:r>
      <w:r>
        <w:rPr>
          <w:lang w:val="es-ES"/>
        </w:rPr>
        <w:t>, desde luego, por la Ponencia, el hecho de</w:t>
      </w:r>
      <w:r w:rsidRPr="000F1D65">
        <w:rPr>
          <w:lang w:val="es-ES"/>
        </w:rPr>
        <w:t xml:space="preserve"> que las </w:t>
      </w:r>
      <w:r>
        <w:rPr>
          <w:lang w:val="es-ES"/>
        </w:rPr>
        <w:t>D</w:t>
      </w:r>
      <w:r w:rsidRPr="000F1D65">
        <w:rPr>
          <w:lang w:val="es-ES"/>
        </w:rPr>
        <w:t xml:space="preserve">iputaciones </w:t>
      </w:r>
      <w:r>
        <w:rPr>
          <w:lang w:val="es-ES"/>
        </w:rPr>
        <w:t>F</w:t>
      </w:r>
      <w:r w:rsidRPr="000F1D65">
        <w:rPr>
          <w:lang w:val="es-ES"/>
        </w:rPr>
        <w:t xml:space="preserve">orales, sus representantes </w:t>
      </w:r>
      <w:r>
        <w:rPr>
          <w:lang w:val="es-ES"/>
        </w:rPr>
        <w:t>–</w:t>
      </w:r>
      <w:r w:rsidRPr="000F1D65">
        <w:rPr>
          <w:lang w:val="es-ES"/>
        </w:rPr>
        <w:t xml:space="preserve">ahora se establecerá como tienen que </w:t>
      </w:r>
      <w:r>
        <w:rPr>
          <w:lang w:val="es-ES"/>
        </w:rPr>
        <w:t>es</w:t>
      </w:r>
      <w:r w:rsidRPr="000F1D65">
        <w:rPr>
          <w:lang w:val="es-ES"/>
        </w:rPr>
        <w:t>tar integradas</w:t>
      </w:r>
      <w:r>
        <w:rPr>
          <w:lang w:val="es-ES"/>
        </w:rPr>
        <w:t>,</w:t>
      </w:r>
      <w:r w:rsidRPr="000F1D65">
        <w:rPr>
          <w:lang w:val="es-ES"/>
        </w:rPr>
        <w:t xml:space="preserve"> el </w:t>
      </w:r>
      <w:r>
        <w:rPr>
          <w:lang w:val="es-ES"/>
        </w:rPr>
        <w:t>r</w:t>
      </w:r>
      <w:r w:rsidRPr="000F1D65">
        <w:rPr>
          <w:lang w:val="es-ES"/>
        </w:rPr>
        <w:t>eglamento</w:t>
      </w:r>
      <w:r>
        <w:rPr>
          <w:lang w:val="es-ES"/>
        </w:rPr>
        <w:t xml:space="preserve"> o las cuestiones establecerán có</w:t>
      </w:r>
      <w:r w:rsidRPr="000F1D65">
        <w:rPr>
          <w:lang w:val="es-ES"/>
        </w:rPr>
        <w:t xml:space="preserve">mo </w:t>
      </w:r>
      <w:r>
        <w:rPr>
          <w:lang w:val="es-ES"/>
        </w:rPr>
        <w:t xml:space="preserve">tienen que estar integradas–, pero se integren, </w:t>
      </w:r>
      <w:r w:rsidRPr="000F1D65">
        <w:rPr>
          <w:lang w:val="es-ES"/>
        </w:rPr>
        <w:t xml:space="preserve">desde luego, en esa función esencial del Consejo Superior de Cooperativas de Euskadi. Y eso está </w:t>
      </w:r>
      <w:r>
        <w:rPr>
          <w:lang w:val="es-ES"/>
        </w:rPr>
        <w:t>ahí.</w:t>
      </w:r>
    </w:p>
    <w:p w:rsidR="000E0DD0" w:rsidRDefault="000E0DD0" w:rsidP="00443782">
      <w:pPr>
        <w:pStyle w:val="Texto"/>
        <w:rPr>
          <w:lang w:val="es-ES"/>
        </w:rPr>
      </w:pPr>
    </w:p>
    <w:p w:rsidR="000E0DD0" w:rsidRPr="004438D5" w:rsidRDefault="000E0DD0" w:rsidP="00443782">
      <w:pPr>
        <w:pStyle w:val="Texto"/>
        <w:rPr>
          <w:lang w:val="es-ES"/>
        </w:rPr>
      </w:pPr>
      <w:r>
        <w:rPr>
          <w:lang w:val="es-ES"/>
        </w:rPr>
        <w:t xml:space="preserve">Y </w:t>
      </w:r>
      <w:r w:rsidRPr="000F1D65">
        <w:rPr>
          <w:lang w:val="es-ES"/>
        </w:rPr>
        <w:t>después</w:t>
      </w:r>
      <w:r>
        <w:rPr>
          <w:lang w:val="es-ES"/>
        </w:rPr>
        <w:t>,</w:t>
      </w:r>
      <w:r w:rsidRPr="000F1D65">
        <w:rPr>
          <w:lang w:val="es-ES"/>
        </w:rPr>
        <w:t xml:space="preserve"> </w:t>
      </w:r>
      <w:r>
        <w:rPr>
          <w:lang w:val="es-ES"/>
        </w:rPr>
        <w:t>de lo que hemos hablado también –s</w:t>
      </w:r>
      <w:r w:rsidRPr="000F1D65">
        <w:rPr>
          <w:lang w:val="es-ES"/>
        </w:rPr>
        <w:t>e ha discutido</w:t>
      </w:r>
      <w:r>
        <w:rPr>
          <w:lang w:val="es-ES"/>
        </w:rPr>
        <w:t>,</w:t>
      </w:r>
      <w:r w:rsidRPr="000F1D65">
        <w:rPr>
          <w:lang w:val="es-ES"/>
        </w:rPr>
        <w:t xml:space="preserve"> yo creo que se ha enriquecido en la </w:t>
      </w:r>
      <w:r>
        <w:rPr>
          <w:lang w:val="es-ES"/>
        </w:rPr>
        <w:t>Ponencia–, e</w:t>
      </w:r>
      <w:r w:rsidRPr="000F1D65">
        <w:rPr>
          <w:lang w:val="es-ES"/>
        </w:rPr>
        <w:t xml:space="preserve">l hecho de la prevención de delitos en </w:t>
      </w:r>
      <w:r>
        <w:rPr>
          <w:lang w:val="es-ES"/>
        </w:rPr>
        <w:t>el</w:t>
      </w:r>
      <w:r w:rsidRPr="000F1D65">
        <w:rPr>
          <w:lang w:val="es-ES"/>
        </w:rPr>
        <w:t xml:space="preserve"> modelo contenido en e</w:t>
      </w:r>
      <w:r>
        <w:rPr>
          <w:lang w:val="es-ES"/>
        </w:rPr>
        <w:t>statutos. Yo creo que se avanza, debido</w:t>
      </w:r>
      <w:r w:rsidRPr="000F1D65">
        <w:rPr>
          <w:lang w:val="es-ES"/>
        </w:rPr>
        <w:t xml:space="preserve"> al carácter social de las emp</w:t>
      </w:r>
      <w:r>
        <w:rPr>
          <w:lang w:val="es-ES"/>
        </w:rPr>
        <w:t xml:space="preserve">resas que estamos gestionando. Se ha establecido en el avance, en el compromiso y </w:t>
      </w:r>
      <w:r w:rsidRPr="000F1D65">
        <w:rPr>
          <w:lang w:val="es-ES"/>
        </w:rPr>
        <w:t>responsabili</w:t>
      </w:r>
      <w:r>
        <w:rPr>
          <w:lang w:val="es-ES"/>
        </w:rPr>
        <w:t>dad social de las cooperativas. D</w:t>
      </w:r>
      <w:r w:rsidRPr="000F1D65">
        <w:rPr>
          <w:lang w:val="es-ES"/>
        </w:rPr>
        <w:t xml:space="preserve">esde luego, </w:t>
      </w:r>
      <w:r>
        <w:rPr>
          <w:lang w:val="es-ES"/>
        </w:rPr>
        <w:t xml:space="preserve">en </w:t>
      </w:r>
      <w:r w:rsidRPr="000F1D65">
        <w:rPr>
          <w:lang w:val="es-ES"/>
        </w:rPr>
        <w:t xml:space="preserve">los estatutos de cooperativas de más de 50 socios, establecer en el en los estatutos un modelo de prevención del </w:t>
      </w:r>
      <w:r w:rsidR="00F66A14">
        <w:rPr>
          <w:lang w:val="es-ES"/>
        </w:rPr>
        <w:t>delito, y</w:t>
      </w:r>
      <w:r>
        <w:rPr>
          <w:lang w:val="es-ES"/>
        </w:rPr>
        <w:t>,</w:t>
      </w:r>
      <w:r w:rsidRPr="000F1D65">
        <w:rPr>
          <w:lang w:val="es-ES"/>
        </w:rPr>
        <w:t xml:space="preserve"> desde luego, un modelo de</w:t>
      </w:r>
      <w:r>
        <w:rPr>
          <w:lang w:val="es-ES"/>
        </w:rPr>
        <w:t xml:space="preserve"> alejamiento de conductas machistas</w:t>
      </w:r>
      <w:r w:rsidR="00F66A14">
        <w:rPr>
          <w:lang w:val="es-ES"/>
        </w:rPr>
        <w:t>. Y</w:t>
      </w:r>
      <w:r w:rsidRPr="000F1D65">
        <w:rPr>
          <w:lang w:val="es-ES"/>
        </w:rPr>
        <w:t xml:space="preserve">o creo que es un elemento de avance </w:t>
      </w:r>
      <w:r>
        <w:rPr>
          <w:lang w:val="es-ES"/>
        </w:rPr>
        <w:t>y un elemento…</w:t>
      </w:r>
    </w:p>
    <w:p w:rsidR="000E0DD0" w:rsidRPr="004438D5" w:rsidRDefault="000E0DD0" w:rsidP="00443782">
      <w:pPr>
        <w:pStyle w:val="Texto"/>
        <w:rPr>
          <w:lang w:val="es-ES"/>
        </w:rPr>
      </w:pPr>
    </w:p>
    <w:p w:rsidR="000E0DD0" w:rsidRPr="004438D5" w:rsidRDefault="000E0DD0" w:rsidP="00443782">
      <w:pPr>
        <w:pStyle w:val="Texto"/>
        <w:rPr>
          <w:lang w:val="eu-ES"/>
        </w:rPr>
      </w:pPr>
      <w:r w:rsidRPr="004438D5">
        <w:rPr>
          <w:lang w:val="eu-ES"/>
        </w:rPr>
        <w:t>(3. zintaren amaiera)</w:t>
      </w:r>
    </w:p>
    <w:p w:rsidR="000E0DD0" w:rsidRDefault="000E0DD0" w:rsidP="00443782">
      <w:pPr>
        <w:pStyle w:val="Texto"/>
      </w:pPr>
      <w:r>
        <w:t xml:space="preserve">(4. </w:t>
      </w:r>
      <w:proofErr w:type="spellStart"/>
      <w:proofErr w:type="gramStart"/>
      <w:r>
        <w:t>zintaren</w:t>
      </w:r>
      <w:proofErr w:type="spellEnd"/>
      <w:proofErr w:type="gramEnd"/>
      <w:r>
        <w:t xml:space="preserve"> </w:t>
      </w:r>
      <w:proofErr w:type="spellStart"/>
      <w:r>
        <w:t>hasiera</w:t>
      </w:r>
      <w:proofErr w:type="spellEnd"/>
      <w:r>
        <w:t>)</w:t>
      </w:r>
    </w:p>
    <w:p w:rsidR="000E0DD0" w:rsidRDefault="000E0DD0" w:rsidP="00443782">
      <w:pPr>
        <w:pStyle w:val="Texto"/>
      </w:pPr>
    </w:p>
    <w:p w:rsidR="000E0DD0" w:rsidRDefault="000E0DD0" w:rsidP="00443782">
      <w:pPr>
        <w:pStyle w:val="Texto"/>
      </w:pPr>
      <w:r>
        <w:t>… en los estatutos un modelo de prevención del delito, y, desde luego, un modelo de alejamiento de conductas machistas. Yo creo que es un elemento de avance, un elemento esencial.</w:t>
      </w:r>
    </w:p>
    <w:p w:rsidR="000E0DD0" w:rsidRDefault="000E0DD0" w:rsidP="00443782">
      <w:pPr>
        <w:pStyle w:val="Texto"/>
      </w:pPr>
    </w:p>
    <w:p w:rsidR="000E0DD0" w:rsidRDefault="000E0DD0" w:rsidP="00443782">
      <w:pPr>
        <w:pStyle w:val="Texto"/>
      </w:pPr>
      <w:r>
        <w:t>Vuelvo a decir, este proyecto de ley, esta ley que aprobaremos dentro de un momento, será seguido por otras normativas y otro tipo de sociedades empresariales, no cabe duda de que nos están viendo; al menos los expertos lo están diciendo así. Y eso es lo que nos lleva, d</w:t>
      </w:r>
      <w:r w:rsidRPr="00060494">
        <w:t>esde luego,</w:t>
      </w:r>
      <w:r>
        <w:t xml:space="preserve"> a apoyar,</w:t>
      </w:r>
      <w:r w:rsidRPr="00060494">
        <w:t xml:space="preserve"> </w:t>
      </w:r>
      <w:r>
        <w:t xml:space="preserve">el </w:t>
      </w:r>
      <w:r w:rsidRPr="00060494">
        <w:t>hecho de que el documento el interesante en un principio</w:t>
      </w:r>
      <w:r>
        <w:t>,</w:t>
      </w:r>
      <w:r w:rsidRPr="00060494">
        <w:t xml:space="preserve"> apoyado en el sector y con las aportaciones que nosotros hemos realizado</w:t>
      </w:r>
      <w:r>
        <w:t>.</w:t>
      </w:r>
    </w:p>
    <w:p w:rsidR="000E0DD0" w:rsidRDefault="000E0DD0" w:rsidP="00443782">
      <w:pPr>
        <w:pStyle w:val="Texto"/>
      </w:pPr>
    </w:p>
    <w:p w:rsidR="000E0DD0" w:rsidRDefault="000E0DD0" w:rsidP="00443782">
      <w:pPr>
        <w:pStyle w:val="Texto"/>
      </w:pPr>
      <w:r>
        <w:t>Acabo, señora presidenta. V</w:t>
      </w:r>
      <w:r w:rsidRPr="00060494">
        <w:t xml:space="preserve">otaremos a favor del proyecto ley y votaremos en contra de las enmiendas de EH Bildu y </w:t>
      </w:r>
      <w:proofErr w:type="spellStart"/>
      <w:r>
        <w:t>Elkarrekin</w:t>
      </w:r>
      <w:proofErr w:type="spellEnd"/>
      <w:r>
        <w:t xml:space="preserve"> Podemos</w:t>
      </w:r>
      <w:r w:rsidRPr="00060494">
        <w:t>. Pensamos que estas enmiendas afectarían al funcionamiento de las cooperativas en gran medida</w:t>
      </w:r>
      <w:r>
        <w:t>, afectarían</w:t>
      </w:r>
      <w:r w:rsidRPr="00060494">
        <w:t xml:space="preserve"> negativamente, dificultarían sus necesidades de flexibilidad, de adaptación y, sobre todo también </w:t>
      </w:r>
      <w:r>
        <w:t xml:space="preserve">y </w:t>
      </w:r>
      <w:r w:rsidRPr="00060494">
        <w:t>en algún caso</w:t>
      </w:r>
      <w:r>
        <w:t>, instalarían</w:t>
      </w:r>
      <w:r w:rsidRPr="00060494">
        <w:t xml:space="preserve"> debates políticos que no tienen que resolverse en este momento por las complicaciones que generaría. Sí que puede haber cuestiones pendientes</w:t>
      </w:r>
      <w:r>
        <w:t xml:space="preserve"> en relación</w:t>
      </w:r>
      <w:r w:rsidRPr="00060494">
        <w:t xml:space="preserve"> </w:t>
      </w:r>
      <w:r>
        <w:t>con la representatividad, pero e</w:t>
      </w:r>
      <w:r w:rsidRPr="00060494">
        <w:t>ste no será el momento. El momento tiene que ser un gran acuerdo, un gran pacto</w:t>
      </w:r>
      <w:r>
        <w:t>,</w:t>
      </w:r>
      <w:r w:rsidRPr="00060494">
        <w:t xml:space="preserve"> que esperemos el Gobierno pueda ser capaz de liderar </w:t>
      </w:r>
      <w:r>
        <w:t>algún día.</w:t>
      </w:r>
    </w:p>
    <w:p w:rsidR="000E0DD0" w:rsidRDefault="000E0DD0" w:rsidP="00443782">
      <w:pPr>
        <w:pStyle w:val="Texto"/>
      </w:pPr>
    </w:p>
    <w:p w:rsidR="000E0DD0" w:rsidRDefault="000E0DD0" w:rsidP="00443782">
      <w:pPr>
        <w:pStyle w:val="Texto"/>
      </w:pPr>
      <w:r>
        <w:t>Muchas gracias.</w:t>
      </w:r>
    </w:p>
    <w:p w:rsidR="000E0DD0" w:rsidRDefault="000E0DD0" w:rsidP="00443782">
      <w:pPr>
        <w:pStyle w:val="Texto"/>
      </w:pPr>
    </w:p>
    <w:p w:rsidR="000E0DD0" w:rsidRDefault="000E0DD0" w:rsidP="00443782">
      <w:pPr>
        <w:pStyle w:val="Texto"/>
      </w:pPr>
    </w:p>
    <w:p w:rsidR="000E0DD0" w:rsidRPr="00060494" w:rsidRDefault="000E0DD0" w:rsidP="00443782">
      <w:pPr>
        <w:pStyle w:val="Texto"/>
        <w:rPr>
          <w:lang w:val="eu-ES"/>
        </w:rPr>
      </w:pPr>
      <w:r w:rsidRPr="00060494">
        <w:rPr>
          <w:rFonts w:ascii="Futura Md BT" w:hAnsi="Futura Md BT"/>
          <w:lang w:val="eu-ES"/>
        </w:rPr>
        <w:t>LEHENDAKARIAK</w:t>
      </w:r>
      <w:r w:rsidRPr="00060494">
        <w:rPr>
          <w:lang w:val="eu-ES"/>
        </w:rPr>
        <w:t>: Eskerrik asko, Barrio jauna.</w:t>
      </w:r>
    </w:p>
    <w:p w:rsidR="000E0DD0" w:rsidRPr="00060494" w:rsidRDefault="000E0DD0" w:rsidP="00443782">
      <w:pPr>
        <w:pStyle w:val="Texto"/>
        <w:rPr>
          <w:lang w:val="eu-ES"/>
        </w:rPr>
      </w:pPr>
    </w:p>
    <w:p w:rsidR="000E0DD0" w:rsidRPr="00060494" w:rsidRDefault="000E0DD0" w:rsidP="00443782">
      <w:pPr>
        <w:pStyle w:val="Texto"/>
        <w:rPr>
          <w:lang w:val="eu-ES"/>
        </w:rPr>
      </w:pPr>
      <w:r w:rsidRPr="00060494">
        <w:rPr>
          <w:lang w:val="eu-ES"/>
        </w:rPr>
        <w:t xml:space="preserve">Euskal Sozialistak, Sánchez andrea, </w:t>
      </w:r>
      <w:proofErr w:type="spellStart"/>
      <w:r w:rsidRPr="00060494">
        <w:rPr>
          <w:lang w:val="eu-ES"/>
        </w:rPr>
        <w:t>zurea</w:t>
      </w:r>
      <w:proofErr w:type="spellEnd"/>
      <w:r w:rsidRPr="00060494">
        <w:rPr>
          <w:lang w:val="eu-ES"/>
        </w:rPr>
        <w:t xml:space="preserve"> da hitza.</w:t>
      </w:r>
    </w:p>
    <w:p w:rsidR="000E0DD0" w:rsidRPr="00A17D8A" w:rsidRDefault="000E0DD0" w:rsidP="00443782">
      <w:pPr>
        <w:pStyle w:val="Texto"/>
        <w:rPr>
          <w:lang w:val="de-DE"/>
        </w:rPr>
      </w:pPr>
    </w:p>
    <w:p w:rsidR="000E0DD0" w:rsidRPr="00A17D8A" w:rsidRDefault="000E0DD0" w:rsidP="00443782">
      <w:pPr>
        <w:pStyle w:val="Texto"/>
        <w:rPr>
          <w:lang w:val="de-DE"/>
        </w:rPr>
      </w:pPr>
    </w:p>
    <w:p w:rsidR="000E0DD0" w:rsidRDefault="000E0DD0" w:rsidP="00443782">
      <w:pPr>
        <w:pStyle w:val="Texto"/>
      </w:pPr>
      <w:r w:rsidRPr="00771904">
        <w:rPr>
          <w:rFonts w:ascii="Futura Md BT" w:hAnsi="Futura Md BT"/>
        </w:rPr>
        <w:t>SÁNCHEZ MARTÍN</w:t>
      </w:r>
      <w:r>
        <w:t xml:space="preserve"> </w:t>
      </w:r>
      <w:proofErr w:type="spellStart"/>
      <w:r>
        <w:t>andreak</w:t>
      </w:r>
      <w:proofErr w:type="spellEnd"/>
      <w:r>
        <w:t xml:space="preserve">: </w:t>
      </w:r>
      <w:r w:rsidRPr="00060494">
        <w:t xml:space="preserve">Gracias, </w:t>
      </w:r>
      <w:r>
        <w:t>p</w:t>
      </w:r>
      <w:r w:rsidRPr="00060494">
        <w:t>residenta.</w:t>
      </w:r>
    </w:p>
    <w:p w:rsidR="000E0DD0" w:rsidRDefault="000E0DD0" w:rsidP="00443782">
      <w:pPr>
        <w:pStyle w:val="Texto"/>
      </w:pPr>
    </w:p>
    <w:p w:rsidR="000E0DD0" w:rsidRDefault="000E0DD0" w:rsidP="00443782">
      <w:pPr>
        <w:pStyle w:val="Texto"/>
      </w:pPr>
      <w:r w:rsidRPr="00060494">
        <w:t>Es para mí una enorme satisfacción interven</w:t>
      </w:r>
      <w:r>
        <w:t>ir hoy</w:t>
      </w:r>
      <w:r w:rsidRPr="00060494">
        <w:t xml:space="preserve"> en este Pleno</w:t>
      </w:r>
      <w:r>
        <w:t>,</w:t>
      </w:r>
      <w:r w:rsidRPr="00060494">
        <w:t xml:space="preserve"> en donde</w:t>
      </w:r>
      <w:r>
        <w:t>,</w:t>
      </w:r>
      <w:r w:rsidRPr="00060494">
        <w:t xml:space="preserve"> previsiblemente</w:t>
      </w:r>
      <w:r>
        <w:t>,</w:t>
      </w:r>
      <w:r w:rsidRPr="00060494">
        <w:t xml:space="preserve"> vamos aprobar una </w:t>
      </w:r>
      <w:r>
        <w:t>nueva</w:t>
      </w:r>
      <w:r w:rsidRPr="00060494">
        <w:t xml:space="preserve"> ley de cooperativas</w:t>
      </w:r>
      <w:r>
        <w:t>,</w:t>
      </w:r>
      <w:r w:rsidRPr="00060494">
        <w:t xml:space="preserve"> adaptada a los retos actuales y a los cambios económicos y sociales de los últimos años</w:t>
      </w:r>
      <w:r>
        <w:t>;</w:t>
      </w:r>
      <w:r w:rsidRPr="00060494">
        <w:t xml:space="preserve"> adaptándolos a todos ellos la realidad </w:t>
      </w:r>
      <w:r>
        <w:t xml:space="preserve">de nuestras cooperativas. </w:t>
      </w:r>
      <w:r w:rsidRPr="00060494">
        <w:t>Esta ley va a permitir adaptar a estos cambios esta realidad y afrontar así los retos de futuro que tiene el sector de economía social, un sector básico de nuestra economí</w:t>
      </w:r>
      <w:r>
        <w:t>a y de nuestro sistema social.</w:t>
      </w:r>
    </w:p>
    <w:p w:rsidR="000E0DD0" w:rsidRDefault="000E0DD0" w:rsidP="00443782">
      <w:pPr>
        <w:pStyle w:val="Texto"/>
      </w:pPr>
    </w:p>
    <w:p w:rsidR="000E0DD0" w:rsidRDefault="000E0DD0" w:rsidP="00443782">
      <w:pPr>
        <w:pStyle w:val="Texto"/>
      </w:pPr>
      <w:r w:rsidRPr="00060494">
        <w:t xml:space="preserve">Hoy traemos </w:t>
      </w:r>
      <w:r>
        <w:t xml:space="preserve">a </w:t>
      </w:r>
      <w:r w:rsidRPr="00060494">
        <w:t>este Pleno la aprobación de este informe</w:t>
      </w:r>
      <w:r>
        <w:t xml:space="preserve"> de</w:t>
      </w:r>
      <w:r w:rsidRPr="00060494">
        <w:t xml:space="preserve"> dictamen tras el trabajo de enmiendas presentadas por los diferentes grupos parlamentarios </w:t>
      </w:r>
      <w:r w:rsidRPr="00060494">
        <w:lastRenderedPageBreak/>
        <w:t>dentro de la ponencia constituida a finales de junio de este año</w:t>
      </w:r>
      <w:r>
        <w:t>,</w:t>
      </w:r>
      <w:r w:rsidRPr="00060494">
        <w:t xml:space="preserve"> y que ha tenido su últi</w:t>
      </w:r>
      <w:r>
        <w:t>ma reunión el 20 de noviembre del 2019.</w:t>
      </w:r>
    </w:p>
    <w:p w:rsidR="000E0DD0" w:rsidRDefault="000E0DD0" w:rsidP="00443782">
      <w:pPr>
        <w:pStyle w:val="Texto"/>
      </w:pPr>
    </w:p>
    <w:p w:rsidR="000E0DD0" w:rsidRDefault="000E0DD0" w:rsidP="00443782">
      <w:pPr>
        <w:pStyle w:val="Texto"/>
      </w:pPr>
      <w:r w:rsidRPr="00060494">
        <w:t>Fuimos pioner</w:t>
      </w:r>
      <w:r>
        <w:t>os en el Estado, aprobando una Ley de C</w:t>
      </w:r>
      <w:r w:rsidRPr="00060494">
        <w:t>ooperativas en el año 1982</w:t>
      </w:r>
      <w:r>
        <w:t>,</w:t>
      </w:r>
      <w:r w:rsidRPr="00060494">
        <w:t xml:space="preserve"> la actualizamos en el año 93 y se hicieron tres modificaciones posteriores</w:t>
      </w:r>
      <w:r>
        <w:t>. En esta nueva ley se refunde e i</w:t>
      </w:r>
      <w:r w:rsidRPr="00060494">
        <w:t>ntegra en un solo texto normativo varias modificaciones legales en vigor</w:t>
      </w:r>
      <w:r>
        <w:t>,</w:t>
      </w:r>
      <w:r w:rsidRPr="00060494">
        <w:t xml:space="preserve"> incluida</w:t>
      </w:r>
      <w:r>
        <w:t xml:space="preserve"> tras el debate en ponencia</w:t>
      </w:r>
      <w:r w:rsidRPr="00060494">
        <w:t xml:space="preserve"> la regulación de las sociedades cooperativas pequeñas</w:t>
      </w:r>
      <w:r>
        <w:t xml:space="preserve">. Y </w:t>
      </w:r>
      <w:r w:rsidRPr="00060494">
        <w:t>esto nos va a permitir seguir siendo un referente internacional en el desarrollo e impl</w:t>
      </w:r>
      <w:r>
        <w:t>antación de la economía social.</w:t>
      </w:r>
    </w:p>
    <w:p w:rsidR="000E0DD0" w:rsidRDefault="000E0DD0" w:rsidP="00443782">
      <w:pPr>
        <w:pStyle w:val="Texto"/>
      </w:pPr>
    </w:p>
    <w:p w:rsidR="000E0DD0" w:rsidRDefault="000E0DD0" w:rsidP="00443782">
      <w:pPr>
        <w:pStyle w:val="Texto"/>
      </w:pPr>
      <w:r w:rsidRPr="00060494">
        <w:t xml:space="preserve">Creo que es importante </w:t>
      </w:r>
      <w:r>
        <w:t>poner</w:t>
      </w:r>
      <w:r w:rsidRPr="00060494">
        <w:t xml:space="preserve"> de manifiesto</w:t>
      </w:r>
      <w:r>
        <w:t>,</w:t>
      </w:r>
      <w:r w:rsidRPr="00060494">
        <w:t xml:space="preserve"> en cu</w:t>
      </w:r>
      <w:r>
        <w:t>anto a la elaboración del texto,</w:t>
      </w:r>
      <w:r w:rsidRPr="00060494">
        <w:t xml:space="preserve"> que ha sido un texto muy consensuado. Lo ha dicho la señora consejera también</w:t>
      </w:r>
      <w:r>
        <w:t>. C</w:t>
      </w:r>
      <w:r w:rsidRPr="00060494">
        <w:t>onsensuado con todo el movimiento corporativo, donde ha habido una amplia participación</w:t>
      </w:r>
      <w:r>
        <w:t>,</w:t>
      </w:r>
      <w:r w:rsidRPr="00060494">
        <w:t xml:space="preserve"> también de las universidades vascas</w:t>
      </w:r>
      <w:r>
        <w:t>. Y</w:t>
      </w:r>
      <w:r w:rsidRPr="00060494">
        <w:t xml:space="preserve"> se ha llevado a cabo también por parte de los dif</w:t>
      </w:r>
      <w:r>
        <w:t>erentes grupos parlamentarios u</w:t>
      </w:r>
      <w:r w:rsidRPr="00060494">
        <w:t>n important</w:t>
      </w:r>
      <w:r>
        <w:t>e trabajo dentro de la ponencia.</w:t>
      </w:r>
    </w:p>
    <w:p w:rsidR="000E0DD0" w:rsidRDefault="000E0DD0" w:rsidP="00443782">
      <w:pPr>
        <w:pStyle w:val="Texto"/>
      </w:pPr>
    </w:p>
    <w:p w:rsidR="000E0DD0" w:rsidRDefault="000E0DD0" w:rsidP="00443782">
      <w:pPr>
        <w:pStyle w:val="Texto"/>
      </w:pPr>
      <w:r>
        <w:t>C</w:t>
      </w:r>
      <w:r w:rsidRPr="00060494">
        <w:t>entrándono</w:t>
      </w:r>
      <w:r>
        <w:t>s en el contenido de la misma, e</w:t>
      </w:r>
      <w:r w:rsidRPr="00060494">
        <w:t>sta ley mantiene la estructura básica de las sociedades cooperativas configurada en el año 93, pero introduce determinados aspectos que adapta</w:t>
      </w:r>
      <w:r>
        <w:t>n</w:t>
      </w:r>
      <w:r w:rsidRPr="00060494">
        <w:t xml:space="preserve"> la regulación a las necesidad</w:t>
      </w:r>
      <w:r>
        <w:t xml:space="preserve">es de la actual realidad social, </w:t>
      </w:r>
      <w:r w:rsidRPr="00060494">
        <w:t>entre las que podemos destacar que regula con más precisión y detalle la utilización de la fórmula cooperativa, evitando su instrumentalización interesada o el mal u</w:t>
      </w:r>
      <w:r>
        <w:t>so de las empresas cooperativas</w:t>
      </w:r>
      <w:r w:rsidRPr="00060494">
        <w:t xml:space="preserve"> sin que lo sean</w:t>
      </w:r>
      <w:r>
        <w:t>. I</w:t>
      </w:r>
      <w:r w:rsidRPr="00060494">
        <w:t>ncorpora aspectos generales</w:t>
      </w:r>
      <w:r>
        <w:t>,</w:t>
      </w:r>
      <w:r w:rsidRPr="00060494">
        <w:t xml:space="preserve"> fundamentales para nosotros, como es lo referente a</w:t>
      </w:r>
      <w:r>
        <w:t xml:space="preserve"> </w:t>
      </w:r>
      <w:r w:rsidRPr="00060494">
        <w:t>l</w:t>
      </w:r>
      <w:r>
        <w:t>a</w:t>
      </w:r>
      <w:r w:rsidRPr="00060494">
        <w:t xml:space="preserve"> igualdad de género. Se busca la paridad dentro de</w:t>
      </w:r>
      <w:r>
        <w:t xml:space="preserve"> </w:t>
      </w:r>
      <w:r w:rsidRPr="00060494">
        <w:t>l</w:t>
      </w:r>
      <w:r>
        <w:t>os</w:t>
      </w:r>
      <w:r w:rsidRPr="00060494">
        <w:t xml:space="preserve"> diferentes órganos de la cooperativa. En un principio, en el proyecto de ley se incluía su referencia en la disposición adicional sexta, pero se valoró su inclusión dentro del articulado para dar así mayor énfasis a todo lo referente a la igualdad de género</w:t>
      </w:r>
      <w:r>
        <w:t>,</w:t>
      </w:r>
      <w:r w:rsidRPr="00060494">
        <w:t xml:space="preserve"> y se acordó introducirlo </w:t>
      </w:r>
      <w:r>
        <w:t>dentro</w:t>
      </w:r>
      <w:r w:rsidRPr="00060494">
        <w:t xml:space="preserve"> </w:t>
      </w:r>
      <w:r>
        <w:t>del artículo 32</w:t>
      </w:r>
      <w:r w:rsidRPr="00060494">
        <w:t xml:space="preserve"> para que quedara mucho más claro dentro del texto legal que se apuesta por la igualdad de género en los difere</w:t>
      </w:r>
      <w:r>
        <w:t>ntes órganos de la cooperativa.</w:t>
      </w:r>
    </w:p>
    <w:p w:rsidR="000E0DD0" w:rsidRDefault="000E0DD0" w:rsidP="00443782">
      <w:pPr>
        <w:pStyle w:val="Texto"/>
      </w:pPr>
    </w:p>
    <w:p w:rsidR="000E0DD0" w:rsidRDefault="000E0DD0" w:rsidP="00443782">
      <w:pPr>
        <w:pStyle w:val="Texto"/>
      </w:pPr>
      <w:r w:rsidRPr="00060494">
        <w:lastRenderedPageBreak/>
        <w:t xml:space="preserve">Revisa la configuración legal de determinadas clases de cooperativas y se introducen nuevas, como pueden ser las cooperativas de </w:t>
      </w:r>
      <w:r>
        <w:t>fomento empresarial</w:t>
      </w:r>
      <w:r w:rsidRPr="00060494">
        <w:t xml:space="preserve"> y las </w:t>
      </w:r>
      <w:r>
        <w:t>junior</w:t>
      </w:r>
      <w:r w:rsidRPr="00060494">
        <w:t xml:space="preserve"> cooperativa</w:t>
      </w:r>
      <w:r>
        <w:t>.</w:t>
      </w:r>
    </w:p>
    <w:p w:rsidR="000E0DD0" w:rsidRDefault="000E0DD0" w:rsidP="00443782">
      <w:pPr>
        <w:pStyle w:val="Texto"/>
      </w:pPr>
    </w:p>
    <w:p w:rsidR="000E0DD0" w:rsidRDefault="000E0DD0" w:rsidP="00443782">
      <w:pPr>
        <w:pStyle w:val="Texto"/>
      </w:pPr>
      <w:r>
        <w:t>O</w:t>
      </w:r>
      <w:r w:rsidRPr="00060494">
        <w:t>frece una mayor seguridad jurídica respecto de la responsabilidad de los socios en relación con la imputación de pérdidas. La norma detalla que los socios responderán de las deudas de la cooperativa tan solo con su aportación de capital, sin que tengan que respo</w:t>
      </w:r>
      <w:r>
        <w:t>nder con su propio patrimonio, c</w:t>
      </w:r>
      <w:r w:rsidRPr="00060494">
        <w:t xml:space="preserve">larificando </w:t>
      </w:r>
      <w:r>
        <w:t>mucho más la situación anterior. P</w:t>
      </w:r>
      <w:r w:rsidRPr="00060494">
        <w:t>recisa los deberes y la responsabilidad de los administrador</w:t>
      </w:r>
      <w:r>
        <w:t>es, y</w:t>
      </w:r>
      <w:r w:rsidRPr="00060494">
        <w:t xml:space="preserve"> aunque el cargo de administrador es gratuito, se puede establecer una retribución, pero teniendo en cuenta la dimensión de la cooperativa, así como las funciones que los administradores vayan a tener asignadas.</w:t>
      </w:r>
    </w:p>
    <w:p w:rsidR="000E0DD0" w:rsidRDefault="000E0DD0" w:rsidP="00443782">
      <w:pPr>
        <w:pStyle w:val="Texto"/>
      </w:pPr>
    </w:p>
    <w:p w:rsidR="000E0DD0" w:rsidRDefault="000E0DD0" w:rsidP="00443782">
      <w:pPr>
        <w:pStyle w:val="Texto"/>
      </w:pPr>
      <w:r>
        <w:t xml:space="preserve">Se busca también la mejora y </w:t>
      </w:r>
      <w:r w:rsidRPr="00060494">
        <w:t>modernización del Consejo</w:t>
      </w:r>
      <w:r>
        <w:t>,</w:t>
      </w:r>
      <w:r w:rsidRPr="00060494">
        <w:t xml:space="preserve"> y una mayor profesionalización del mismo, p</w:t>
      </w:r>
      <w:r>
        <w:t>ermitiendo a personas no socias</w:t>
      </w:r>
      <w:r w:rsidRPr="00060494">
        <w:t xml:space="preserve"> completar en el mismo hasta un 30</w:t>
      </w:r>
      <w:r>
        <w:t> </w:t>
      </w:r>
      <w:r w:rsidRPr="00060494">
        <w:t>% de sus miembros</w:t>
      </w:r>
      <w:r>
        <w:t>.</w:t>
      </w:r>
    </w:p>
    <w:p w:rsidR="000E0DD0" w:rsidRDefault="000E0DD0" w:rsidP="00443782">
      <w:pPr>
        <w:pStyle w:val="Texto"/>
      </w:pPr>
    </w:p>
    <w:p w:rsidR="000E0DD0" w:rsidRDefault="000E0DD0" w:rsidP="00443782">
      <w:pPr>
        <w:pStyle w:val="Texto"/>
      </w:pPr>
      <w:r>
        <w:t>E</w:t>
      </w:r>
      <w:r w:rsidRPr="00060494">
        <w:t>n la búsqueda por una mayor flexibilidad para pode</w:t>
      </w:r>
      <w:r>
        <w:t>r competir con otras empresas s</w:t>
      </w:r>
      <w:r w:rsidRPr="00060494">
        <w:t>e podrá contratar hasta un 30</w:t>
      </w:r>
      <w:r>
        <w:t> % de</w:t>
      </w:r>
      <w:r w:rsidRPr="00060494">
        <w:t xml:space="preserve"> personal no socio, elevando de un 25 que se marcaba en la normativa actual vigente al 30</w:t>
      </w:r>
      <w:r>
        <w:t> </w:t>
      </w:r>
      <w:r w:rsidRPr="00060494">
        <w:t>% el número de horas, trabajo a realiz</w:t>
      </w:r>
      <w:r>
        <w:t>ar por trabajadores contratados</w:t>
      </w:r>
      <w:r w:rsidRPr="00060494">
        <w:t xml:space="preserve"> no socios.</w:t>
      </w:r>
    </w:p>
    <w:p w:rsidR="000E0DD0" w:rsidRDefault="000E0DD0" w:rsidP="00443782">
      <w:pPr>
        <w:pStyle w:val="Texto"/>
      </w:pPr>
    </w:p>
    <w:p w:rsidR="000E0DD0" w:rsidRDefault="000E0DD0" w:rsidP="00443782">
      <w:pPr>
        <w:pStyle w:val="Texto"/>
      </w:pPr>
      <w:r w:rsidRPr="00060494">
        <w:t>Posibilita</w:t>
      </w:r>
      <w:r>
        <w:t xml:space="preserve"> modificaciones</w:t>
      </w:r>
      <w:r w:rsidRPr="00060494">
        <w:t xml:space="preserve"> estructurales</w:t>
      </w:r>
      <w:r>
        <w:t xml:space="preserve"> </w:t>
      </w:r>
      <w:r w:rsidRPr="00060494">
        <w:t>en caso de fusiones, escisiones y segregaciones de las cooperativas que le permitan una mayor agilidad</w:t>
      </w:r>
      <w:r>
        <w:t>,</w:t>
      </w:r>
      <w:r w:rsidRPr="00060494">
        <w:t xml:space="preserve"> ajustando la normativa cooperativa a las innovaciones introducidas por la normativa sobre contabili</w:t>
      </w:r>
      <w:r>
        <w:t>dad y auditoría de cuentas.</w:t>
      </w:r>
    </w:p>
    <w:p w:rsidR="000E0DD0" w:rsidRDefault="000E0DD0" w:rsidP="00443782">
      <w:pPr>
        <w:pStyle w:val="Texto"/>
      </w:pPr>
    </w:p>
    <w:p w:rsidR="000E0DD0" w:rsidRDefault="000E0DD0" w:rsidP="00443782">
      <w:pPr>
        <w:pStyle w:val="Texto"/>
      </w:pPr>
      <w:r>
        <w:t>Posibilita</w:t>
      </w:r>
      <w:r w:rsidRPr="00060494">
        <w:t xml:space="preserve"> la autorregulación</w:t>
      </w:r>
      <w:r>
        <w:t>,</w:t>
      </w:r>
      <w:r w:rsidRPr="00060494">
        <w:t xml:space="preserve"> dando flexibilidad </w:t>
      </w:r>
      <w:r>
        <w:t xml:space="preserve">de </w:t>
      </w:r>
      <w:r w:rsidRPr="00060494">
        <w:t>determinados aspectos en la vía estatutaria o reglamento de régimen interno</w:t>
      </w:r>
      <w:r>
        <w:t>,</w:t>
      </w:r>
      <w:r w:rsidRPr="00060494">
        <w:t xml:space="preserve"> o en su caso</w:t>
      </w:r>
      <w:r>
        <w:t>,</w:t>
      </w:r>
      <w:r w:rsidRPr="00060494">
        <w:t xml:space="preserve"> dentro del movimiento cooperativo</w:t>
      </w:r>
      <w:r>
        <w:t>.</w:t>
      </w:r>
    </w:p>
    <w:p w:rsidR="000E0DD0" w:rsidRDefault="000E0DD0" w:rsidP="00443782">
      <w:pPr>
        <w:pStyle w:val="Texto"/>
      </w:pPr>
    </w:p>
    <w:p w:rsidR="000E0DD0" w:rsidRDefault="000E0DD0" w:rsidP="00443782">
      <w:pPr>
        <w:pStyle w:val="Texto"/>
      </w:pPr>
      <w:r>
        <w:lastRenderedPageBreak/>
        <w:t xml:space="preserve">En el régimen de los liquidadores </w:t>
      </w:r>
      <w:r w:rsidRPr="00060494">
        <w:t>varía considerablemente respecto de la actual regulación, siendo necesario ostenta</w:t>
      </w:r>
      <w:r>
        <w:t>r la condición de persona socia.</w:t>
      </w:r>
    </w:p>
    <w:p w:rsidR="000E0DD0" w:rsidRDefault="000E0DD0" w:rsidP="00443782">
      <w:pPr>
        <w:pStyle w:val="Texto"/>
      </w:pPr>
    </w:p>
    <w:p w:rsidR="000E0DD0" w:rsidRDefault="000E0DD0" w:rsidP="00443782">
      <w:pPr>
        <w:pStyle w:val="Texto"/>
      </w:pPr>
      <w:r w:rsidRPr="00060494">
        <w:t>El rég</w:t>
      </w:r>
      <w:r>
        <w:t>imen de cancelación registral…</w:t>
      </w:r>
    </w:p>
    <w:p w:rsidR="000E0DD0" w:rsidRDefault="000E0DD0" w:rsidP="00443782">
      <w:pPr>
        <w:pStyle w:val="Texto"/>
      </w:pPr>
    </w:p>
    <w:p w:rsidR="000E0DD0" w:rsidRPr="00A00CA0" w:rsidRDefault="000E0DD0" w:rsidP="00443782">
      <w:pPr>
        <w:pStyle w:val="Texto"/>
      </w:pPr>
      <w:r>
        <w:t xml:space="preserve">(4. </w:t>
      </w:r>
      <w:proofErr w:type="spellStart"/>
      <w:proofErr w:type="gramStart"/>
      <w:r>
        <w:t>zintaren</w:t>
      </w:r>
      <w:proofErr w:type="spellEnd"/>
      <w:proofErr w:type="gramEnd"/>
      <w:r>
        <w:t xml:space="preserve"> </w:t>
      </w:r>
      <w:proofErr w:type="spellStart"/>
      <w:r>
        <w:t>amaiera</w:t>
      </w:r>
      <w:proofErr w:type="spellEnd"/>
      <w:r>
        <w:t>)</w:t>
      </w:r>
    </w:p>
    <w:p w:rsidR="000E0DD0" w:rsidRDefault="000E0DD0" w:rsidP="00443782">
      <w:pPr>
        <w:pStyle w:val="Texto"/>
      </w:pPr>
      <w:r>
        <w:t xml:space="preserve">(5. </w:t>
      </w:r>
      <w:proofErr w:type="spellStart"/>
      <w:proofErr w:type="gramStart"/>
      <w:r>
        <w:t>zintaren</w:t>
      </w:r>
      <w:proofErr w:type="spellEnd"/>
      <w:proofErr w:type="gramEnd"/>
      <w:r>
        <w:t xml:space="preserve"> </w:t>
      </w:r>
      <w:proofErr w:type="spellStart"/>
      <w:r>
        <w:t>hasiera</w:t>
      </w:r>
      <w:proofErr w:type="spellEnd"/>
      <w:r>
        <w:t>)</w:t>
      </w:r>
    </w:p>
    <w:p w:rsidR="000E0DD0" w:rsidRDefault="000E0DD0" w:rsidP="00443782">
      <w:pPr>
        <w:pStyle w:val="Texto"/>
      </w:pPr>
    </w:p>
    <w:p w:rsidR="00F66A14" w:rsidRDefault="000E0DD0" w:rsidP="00443782">
      <w:pPr>
        <w:pStyle w:val="Texto"/>
      </w:pPr>
      <w:r>
        <w:t>...</w:t>
      </w:r>
      <w:r w:rsidRPr="00111D19">
        <w:t xml:space="preserve"> varía considerablemente respecto de la actual regulación, siendo necesario ostenta</w:t>
      </w:r>
      <w:r>
        <w:t>r la condición de persona socia</w:t>
      </w:r>
      <w:r w:rsidR="00F66A14">
        <w:t>.</w:t>
      </w:r>
    </w:p>
    <w:p w:rsidR="00F66A14" w:rsidRDefault="00F66A14" w:rsidP="00443782">
      <w:pPr>
        <w:pStyle w:val="Texto"/>
      </w:pPr>
    </w:p>
    <w:p w:rsidR="000E0DD0" w:rsidRDefault="000E0DD0" w:rsidP="00443782">
      <w:pPr>
        <w:pStyle w:val="Texto"/>
      </w:pPr>
      <w:r w:rsidRPr="00111D19">
        <w:t>El régimen</w:t>
      </w:r>
      <w:r>
        <w:t xml:space="preserve"> de cancelación registral se ha flexibilizado, asegura</w:t>
      </w:r>
      <w:r w:rsidRPr="00111D19">
        <w:t xml:space="preserve"> el equilibrio entre la operatividad empresarial y el mantenimien</w:t>
      </w:r>
      <w:r>
        <w:t>to de la identidad cooperativa.</w:t>
      </w:r>
    </w:p>
    <w:p w:rsidR="000E0DD0" w:rsidRDefault="000E0DD0" w:rsidP="00443782">
      <w:pPr>
        <w:pStyle w:val="Texto"/>
      </w:pPr>
    </w:p>
    <w:p w:rsidR="000E0DD0" w:rsidRDefault="000E0DD0" w:rsidP="00443782">
      <w:pPr>
        <w:pStyle w:val="Texto"/>
      </w:pPr>
      <w:r w:rsidRPr="00111D19">
        <w:t xml:space="preserve">Uno de los objetivos que se proponen en esta ley es la de modernizar la relación de las Cooperativas con la Administración </w:t>
      </w:r>
      <w:r>
        <w:t>P</w:t>
      </w:r>
      <w:r w:rsidRPr="00111D19">
        <w:t>ública</w:t>
      </w:r>
      <w:r>
        <w:t>, c</w:t>
      </w:r>
      <w:r w:rsidRPr="00111D19">
        <w:t>larificando la responsabilidad de las cooperativas</w:t>
      </w:r>
      <w:r>
        <w:t>. P</w:t>
      </w:r>
      <w:r w:rsidRPr="00111D19">
        <w:t>or lo que respecta a su finalidad</w:t>
      </w:r>
      <w:r>
        <w:t>,</w:t>
      </w:r>
      <w:r w:rsidRPr="00111D19">
        <w:t xml:space="preserve"> en la nueva ley procura el </w:t>
      </w:r>
      <w:r>
        <w:t>d</w:t>
      </w:r>
      <w:r w:rsidRPr="00111D19">
        <w:t>esarrollo cooperativo bajo parámetros de seguridad jurídica en un mercado globalizado en que las sociedades cooperativas compiten con otras formas jurídicas.</w:t>
      </w:r>
    </w:p>
    <w:p w:rsidR="000E0DD0" w:rsidRDefault="000E0DD0" w:rsidP="00443782">
      <w:pPr>
        <w:pStyle w:val="Texto"/>
      </w:pPr>
    </w:p>
    <w:p w:rsidR="000E0DD0" w:rsidRDefault="000E0DD0" w:rsidP="00443782">
      <w:pPr>
        <w:pStyle w:val="Texto"/>
      </w:pPr>
      <w:r w:rsidRPr="00111D19">
        <w:t>Intenta ser una oferta jurídica adecuada</w:t>
      </w:r>
      <w:r>
        <w:t>,</w:t>
      </w:r>
      <w:r w:rsidRPr="00111D19">
        <w:t xml:space="preserve"> entre otras existentes</w:t>
      </w:r>
      <w:r>
        <w:t>, que permita</w:t>
      </w:r>
      <w:r w:rsidRPr="00111D19">
        <w:t xml:space="preserve"> mantener y optar por la fórmula cooperativa como una manera eficaz y diversa de hacer empresa</w:t>
      </w:r>
      <w:r>
        <w:t>. U</w:t>
      </w:r>
      <w:r w:rsidRPr="00111D19">
        <w:t>na empresa democrática y solidaria a la par que competitiva, hecha po</w:t>
      </w:r>
      <w:r>
        <w:t>r personas y para las personas.</w:t>
      </w:r>
    </w:p>
    <w:p w:rsidR="000E0DD0" w:rsidRDefault="000E0DD0" w:rsidP="00443782">
      <w:pPr>
        <w:pStyle w:val="Texto"/>
      </w:pPr>
    </w:p>
    <w:p w:rsidR="000E0DD0" w:rsidRDefault="000E0DD0" w:rsidP="00443782">
      <w:pPr>
        <w:pStyle w:val="Texto"/>
      </w:pPr>
      <w:r w:rsidRPr="00111D19">
        <w:t xml:space="preserve">Tras el debate </w:t>
      </w:r>
      <w:r>
        <w:t xml:space="preserve">de </w:t>
      </w:r>
      <w:r w:rsidRPr="00111D19">
        <w:t>enmiendas, el te</w:t>
      </w:r>
      <w:r>
        <w:t>x</w:t>
      </w:r>
      <w:r w:rsidRPr="00111D19">
        <w:t xml:space="preserve">to original se ha enriquecido con múltiples </w:t>
      </w:r>
      <w:r>
        <w:t xml:space="preserve">enmiendas </w:t>
      </w:r>
      <w:r w:rsidRPr="00111D19">
        <w:t>que se han introducido y hemos acordado entre los diferentes grupos parlamentarios que dan como el resultado una buena ley. Entre estas modificaciones podemos destacar la introducción dentro de la misma, también</w:t>
      </w:r>
      <w:r>
        <w:t>,</w:t>
      </w:r>
      <w:r w:rsidRPr="00111D19">
        <w:t xml:space="preserve"> de la regulación de las cooperativas pequeñas. Se recoge dentro del contenido mínimo de los estatutos cuestiones como la determinación </w:t>
      </w:r>
      <w:r w:rsidRPr="00111D19">
        <w:lastRenderedPageBreak/>
        <w:t xml:space="preserve">del procedimiento de elaboración y seguimiento del modelo de prevención de delitos, así como la incorporación </w:t>
      </w:r>
      <w:r>
        <w:t>de medios específico</w:t>
      </w:r>
      <w:r w:rsidRPr="00111D19">
        <w:t xml:space="preserve">s para </w:t>
      </w:r>
      <w:r>
        <w:t xml:space="preserve">que </w:t>
      </w:r>
      <w:r w:rsidRPr="00111D19">
        <w:t>la co</w:t>
      </w:r>
      <w:r>
        <w:t xml:space="preserve">operativa </w:t>
      </w:r>
      <w:r w:rsidRPr="00111D19">
        <w:t>sea un ámbito libre de violencia sexistas</w:t>
      </w:r>
      <w:r>
        <w:t xml:space="preserve"> p</w:t>
      </w:r>
      <w:r w:rsidRPr="00111D19">
        <w:t>ero se limita para cooperativas de más de 50 socios, con el fin de no establecer situaciones muy gravosas para las cooperativas</w:t>
      </w:r>
      <w:r>
        <w:t xml:space="preserve"> muy</w:t>
      </w:r>
      <w:r w:rsidRPr="00111D19">
        <w:t xml:space="preserve"> pequeñas</w:t>
      </w:r>
      <w:r>
        <w:t>.</w:t>
      </w:r>
    </w:p>
    <w:p w:rsidR="000E0DD0" w:rsidRDefault="000E0DD0" w:rsidP="00443782">
      <w:pPr>
        <w:pStyle w:val="Texto"/>
      </w:pPr>
    </w:p>
    <w:p w:rsidR="000E0DD0" w:rsidRDefault="000E0DD0" w:rsidP="00443782">
      <w:pPr>
        <w:pStyle w:val="Texto"/>
      </w:pPr>
      <w:r>
        <w:t>I</w:t>
      </w:r>
      <w:r w:rsidRPr="00111D19">
        <w:t>ncluye que los Estatutos podrán prever</w:t>
      </w:r>
      <w:r>
        <w:t>,</w:t>
      </w:r>
      <w:r w:rsidRPr="00111D19">
        <w:t xml:space="preserve"> dentro del Consejo Rector, entre otras cuesti</w:t>
      </w:r>
      <w:r>
        <w:t>ones, una representación equi</w:t>
      </w:r>
      <w:r w:rsidRPr="00111D19">
        <w:t>librada de mujeres y hombres</w:t>
      </w:r>
      <w:r>
        <w:t>. S</w:t>
      </w:r>
      <w:r w:rsidRPr="00111D19">
        <w:t>e amplía de uno a dos años el plazo para adaptar los estatutos a las modificaciones introducidas en la nueva ley para las cooperativas, para dar así una mayor facilidad de adaptación a todas las cooperativas. Se introduce</w:t>
      </w:r>
      <w:r>
        <w:t>,</w:t>
      </w:r>
      <w:r w:rsidRPr="00111D19">
        <w:t xml:space="preserve"> dentro del Consejo Superior de Cooperativas de Euskadi la presencia en el mismo de las diputaciones forales.</w:t>
      </w:r>
    </w:p>
    <w:p w:rsidR="000E0DD0" w:rsidRDefault="000E0DD0" w:rsidP="00443782">
      <w:pPr>
        <w:pStyle w:val="Texto"/>
      </w:pPr>
    </w:p>
    <w:p w:rsidR="000E0DD0" w:rsidRDefault="000E0DD0" w:rsidP="00443782">
      <w:pPr>
        <w:pStyle w:val="Texto"/>
      </w:pPr>
      <w:r w:rsidRPr="00111D19">
        <w:t>Creo que se ha</w:t>
      </w:r>
      <w:r>
        <w:t>n</w:t>
      </w:r>
      <w:r w:rsidRPr="00111D19">
        <w:t xml:space="preserve"> introducido en el texto un gran número de enmiendas que han dado como resultado una ley más enriqueci</w:t>
      </w:r>
      <w:r>
        <w:t xml:space="preserve">da, pero una muy buena ley. Nos hubiera </w:t>
      </w:r>
      <w:r w:rsidRPr="00111D19">
        <w:t>gustado que esta norma hubiera sido aprobada por el consenso de todos los grupos parlamentarios. Creo que no va a se</w:t>
      </w:r>
      <w:r>
        <w:t>r así si e</w:t>
      </w:r>
      <w:r w:rsidRPr="00111D19">
        <w:t>n las votaciones se sigue manteniendo la misma votación que se hizo al dictamen dentro de la Comisión de Trabajo y Justicia. Pero considero que es una buena ley</w:t>
      </w:r>
      <w:r>
        <w:t>,</w:t>
      </w:r>
      <w:r w:rsidRPr="00111D19">
        <w:t xml:space="preserve"> que se ha trabajado de una forma coordinada por el Departamento de Trabajo y Justicia con el sector </w:t>
      </w:r>
      <w:r>
        <w:t>co</w:t>
      </w:r>
      <w:r w:rsidRPr="00111D19">
        <w:t>operativo</w:t>
      </w:r>
      <w:r>
        <w:t>. S</w:t>
      </w:r>
      <w:r w:rsidRPr="00111D19">
        <w:t>e han aceptado enmiendas presentadas</w:t>
      </w:r>
      <w:r>
        <w:t>, h</w:t>
      </w:r>
      <w:r w:rsidRPr="00111D19">
        <w:t>emos trabajado bien, m</w:t>
      </w:r>
      <w:r>
        <w:t xml:space="preserve">uy bien dentro de la ponencia, </w:t>
      </w:r>
      <w:r w:rsidRPr="00111D19">
        <w:t>mirando enmienda por enmienda</w:t>
      </w:r>
      <w:r>
        <w:t xml:space="preserve"> t</w:t>
      </w:r>
      <w:r w:rsidRPr="00111D19">
        <w:t xml:space="preserve">écnicamente y siendo aprobadas un número de </w:t>
      </w:r>
      <w:r>
        <w:t>en</w:t>
      </w:r>
      <w:r w:rsidRPr="00111D19">
        <w:t>mien</w:t>
      </w:r>
      <w:r>
        <w:t>d</w:t>
      </w:r>
      <w:r w:rsidRPr="00111D19">
        <w:t>as bastante considerable. Y nos gustaría que siendo una buena ley</w:t>
      </w:r>
      <w:r>
        <w:t>,</w:t>
      </w:r>
      <w:r w:rsidRPr="00111D19">
        <w:t xml:space="preserve"> muy consensuada, muy esperada también por el sector, pudiera contar con el consenso y con la aprobación en la votación de todos los grupos parlamentarios.</w:t>
      </w:r>
    </w:p>
    <w:p w:rsidR="000E0DD0" w:rsidRDefault="000E0DD0" w:rsidP="00443782">
      <w:pPr>
        <w:pStyle w:val="Texto"/>
      </w:pPr>
    </w:p>
    <w:p w:rsidR="000E0DD0" w:rsidRDefault="000E0DD0" w:rsidP="00443782">
      <w:pPr>
        <w:pStyle w:val="Texto"/>
      </w:pPr>
      <w:r w:rsidRPr="00111D19">
        <w:t>No obstante, sí que quería agradecer a todos los grupos parlamentarios todo el trabajo realizado para poder llegar a tener el resultado final que hoy presentamos ante esta Cámara</w:t>
      </w:r>
      <w:r>
        <w:t xml:space="preserve"> y q</w:t>
      </w:r>
      <w:r w:rsidRPr="00111D19">
        <w:t>ue espero que se</w:t>
      </w:r>
      <w:r>
        <w:t>a</w:t>
      </w:r>
      <w:r w:rsidRPr="00111D19">
        <w:t xml:space="preserve"> aprobado por </w:t>
      </w:r>
      <w:r>
        <w:t>unanimidad. Nada más y muchas gracias.</w:t>
      </w:r>
    </w:p>
    <w:p w:rsidR="000E0DD0" w:rsidRDefault="000E0DD0" w:rsidP="00443782">
      <w:pPr>
        <w:pStyle w:val="Texto"/>
      </w:pPr>
    </w:p>
    <w:p w:rsidR="000E0DD0" w:rsidRDefault="000E0DD0" w:rsidP="00443782">
      <w:pPr>
        <w:pStyle w:val="Texto"/>
      </w:pPr>
    </w:p>
    <w:p w:rsidR="000E0DD0" w:rsidRDefault="000E0DD0" w:rsidP="00443782">
      <w:pPr>
        <w:pStyle w:val="Texto"/>
        <w:rPr>
          <w:lang w:val="eu-ES"/>
        </w:rPr>
      </w:pPr>
      <w:r w:rsidRPr="00083D39">
        <w:rPr>
          <w:rFonts w:ascii="Futura Md BT" w:hAnsi="Futura Md BT"/>
          <w:caps/>
        </w:rPr>
        <w:t>LEHENDAKARIAK:</w:t>
      </w:r>
      <w:r>
        <w:t xml:space="preserve"> </w:t>
      </w:r>
      <w:r>
        <w:rPr>
          <w:lang w:val="eu-ES"/>
        </w:rPr>
        <w:t xml:space="preserve">Eskerrik asko, Sánchez andrea. Elkarrekin </w:t>
      </w:r>
      <w:proofErr w:type="spellStart"/>
      <w:r>
        <w:rPr>
          <w:lang w:val="eu-ES"/>
        </w:rPr>
        <w:t>Podemos</w:t>
      </w:r>
      <w:proofErr w:type="spellEnd"/>
      <w:r>
        <w:rPr>
          <w:lang w:val="eu-ES"/>
        </w:rPr>
        <w:t xml:space="preserve"> taldearen ordezkaria, </w:t>
      </w:r>
      <w:proofErr w:type="spellStart"/>
      <w:r>
        <w:rPr>
          <w:lang w:val="eu-ES"/>
        </w:rPr>
        <w:t>Becerra</w:t>
      </w:r>
      <w:proofErr w:type="spellEnd"/>
      <w:r>
        <w:rPr>
          <w:lang w:val="eu-ES"/>
        </w:rPr>
        <w:t xml:space="preserve"> jauna, </w:t>
      </w:r>
      <w:proofErr w:type="spellStart"/>
      <w:r>
        <w:rPr>
          <w:lang w:val="eu-ES"/>
        </w:rPr>
        <w:t>zurea</w:t>
      </w:r>
      <w:proofErr w:type="spellEnd"/>
      <w:r>
        <w:rPr>
          <w:lang w:val="eu-ES"/>
        </w:rPr>
        <w:t xml:space="preserve"> da hitza.</w:t>
      </w:r>
    </w:p>
    <w:p w:rsidR="000E0DD0" w:rsidRDefault="000E0DD0" w:rsidP="00443782">
      <w:pPr>
        <w:pStyle w:val="Texto"/>
        <w:rPr>
          <w:lang w:val="eu-ES"/>
        </w:rPr>
      </w:pPr>
    </w:p>
    <w:p w:rsidR="000E0DD0" w:rsidRDefault="000E0DD0" w:rsidP="00443782">
      <w:pPr>
        <w:pStyle w:val="Texto"/>
        <w:rPr>
          <w:lang w:val="eu-ES"/>
        </w:rPr>
      </w:pPr>
    </w:p>
    <w:p w:rsidR="000E0DD0" w:rsidRDefault="000E0DD0" w:rsidP="00443782">
      <w:pPr>
        <w:pStyle w:val="Texto"/>
        <w:rPr>
          <w:lang w:val="eu-ES"/>
        </w:rPr>
      </w:pPr>
      <w:r>
        <w:rPr>
          <w:rFonts w:ascii="Futura Md BT" w:hAnsi="Futura Md BT"/>
          <w:caps/>
          <w:lang w:val="eu-ES"/>
        </w:rPr>
        <w:t xml:space="preserve">becerra carollo </w:t>
      </w:r>
      <w:r>
        <w:rPr>
          <w:lang w:val="eu-ES"/>
        </w:rPr>
        <w:t>jaunak: Eskerrik asko, presidente and</w:t>
      </w:r>
      <w:r w:rsidRPr="00157B6A">
        <w:rPr>
          <w:lang w:val="eu-ES"/>
        </w:rPr>
        <w:t>rea, lehendakari</w:t>
      </w:r>
      <w:r>
        <w:rPr>
          <w:lang w:val="eu-ES"/>
        </w:rPr>
        <w:t>, sailburuok, legebiltzarkideok. E</w:t>
      </w:r>
      <w:r w:rsidRPr="00157B6A">
        <w:rPr>
          <w:lang w:val="eu-ES"/>
        </w:rPr>
        <w:t>gun on guztioi.</w:t>
      </w:r>
    </w:p>
    <w:p w:rsidR="000E0DD0" w:rsidRDefault="000E0DD0" w:rsidP="00443782">
      <w:pPr>
        <w:pStyle w:val="Texto"/>
        <w:rPr>
          <w:lang w:val="eu-ES"/>
        </w:rPr>
      </w:pPr>
    </w:p>
    <w:p w:rsidR="000E0DD0" w:rsidRDefault="000E0DD0" w:rsidP="00443782">
      <w:pPr>
        <w:pStyle w:val="Texto"/>
      </w:pPr>
      <w:r w:rsidRPr="00157B6A">
        <w:rPr>
          <w:lang w:val="es-ES"/>
        </w:rPr>
        <w:t>Hoy debatimos en este pleno</w:t>
      </w:r>
      <w:r>
        <w:rPr>
          <w:lang w:val="es-ES"/>
        </w:rPr>
        <w:t>,</w:t>
      </w:r>
      <w:r w:rsidRPr="00157B6A">
        <w:rPr>
          <w:lang w:val="es-ES"/>
        </w:rPr>
        <w:t xml:space="preserve"> en el debate final</w:t>
      </w:r>
      <w:r>
        <w:rPr>
          <w:lang w:val="es-ES"/>
        </w:rPr>
        <w:t>,</w:t>
      </w:r>
      <w:r w:rsidRPr="00157B6A">
        <w:rPr>
          <w:lang w:val="es-ES"/>
        </w:rPr>
        <w:t xml:space="preserve"> la modificación de la Ley de C</w:t>
      </w:r>
      <w:proofErr w:type="spellStart"/>
      <w:r w:rsidRPr="00111D19">
        <w:t>ooperativas</w:t>
      </w:r>
      <w:proofErr w:type="spellEnd"/>
      <w:r w:rsidRPr="00111D19">
        <w:t xml:space="preserve"> de Euskadi, que data del año 93. Si nuestro grupo tenía du</w:t>
      </w:r>
      <w:r>
        <w:t>das al comienzo de este proceso</w:t>
      </w:r>
      <w:r w:rsidRPr="00111D19">
        <w:t xml:space="preserve"> sobre si esta ley sería mejor o peor ahora mismo tenemos una certeza final y es que esta ley va a ser peor que la que teníamos</w:t>
      </w:r>
      <w:r>
        <w:t>. V</w:t>
      </w:r>
      <w:r w:rsidRPr="00111D19">
        <w:t>a a ser mejor para las grandes cooperativas, pero va a ser peor para el movimiento cooperativo en general</w:t>
      </w:r>
      <w:r>
        <w:t xml:space="preserve">. Y, sobre todo, </w:t>
      </w:r>
      <w:r w:rsidRPr="00111D19">
        <w:t>para los valores cooperativos.</w:t>
      </w:r>
    </w:p>
    <w:p w:rsidR="000E0DD0" w:rsidRDefault="000E0DD0" w:rsidP="00443782">
      <w:pPr>
        <w:pStyle w:val="Texto"/>
      </w:pPr>
    </w:p>
    <w:p w:rsidR="000E0DD0" w:rsidRDefault="000E0DD0" w:rsidP="00443782">
      <w:pPr>
        <w:pStyle w:val="Texto"/>
        <w:rPr>
          <w:lang w:val="eu-ES"/>
        </w:rPr>
      </w:pPr>
      <w:r w:rsidRPr="00157B6A">
        <w:rPr>
          <w:lang w:val="eu-ES"/>
        </w:rPr>
        <w:t>Aita Arizmendi</w:t>
      </w:r>
      <w:r>
        <w:rPr>
          <w:lang w:val="eu-ES"/>
        </w:rPr>
        <w:t>a</w:t>
      </w:r>
      <w:r w:rsidRPr="00157B6A">
        <w:rPr>
          <w:lang w:val="eu-ES"/>
        </w:rPr>
        <w:t>rrietak sustatu zituen baloreak gaur kolokan geratu dira</w:t>
      </w:r>
      <w:r>
        <w:rPr>
          <w:lang w:val="eu-ES"/>
        </w:rPr>
        <w:t>:</w:t>
      </w:r>
      <w:r w:rsidRPr="00157B6A">
        <w:rPr>
          <w:lang w:val="eu-ES"/>
        </w:rPr>
        <w:t xml:space="preserve"> elkartasuna, elkarlana, erantzukizuna, berdintasuna, demokrazia</w:t>
      </w:r>
      <w:r>
        <w:rPr>
          <w:lang w:val="eu-ES"/>
        </w:rPr>
        <w:t>.</w:t>
      </w:r>
      <w:r w:rsidRPr="00157B6A">
        <w:rPr>
          <w:lang w:val="eu-ES"/>
        </w:rPr>
        <w:t xml:space="preserve"> Arizmendiarrietaren ametsa urrunago dago eta berak sustatutako baloreak indarra galdu dute lege honetan</w:t>
      </w:r>
      <w:r>
        <w:rPr>
          <w:lang w:val="eu-ES"/>
        </w:rPr>
        <w:t>. E</w:t>
      </w:r>
      <w:r w:rsidRPr="00157B6A">
        <w:rPr>
          <w:lang w:val="eu-ES"/>
        </w:rPr>
        <w:t>ta benetan sentitzen dugu gure taldetik</w:t>
      </w:r>
      <w:r>
        <w:rPr>
          <w:lang w:val="eu-ES"/>
        </w:rPr>
        <w:t>. O</w:t>
      </w:r>
      <w:r w:rsidRPr="00157B6A">
        <w:rPr>
          <w:lang w:val="eu-ES"/>
        </w:rPr>
        <w:t>rain arte kooperatibak geure enpresaburua</w:t>
      </w:r>
      <w:r>
        <w:rPr>
          <w:lang w:val="eu-ES"/>
        </w:rPr>
        <w:t>…,</w:t>
      </w:r>
      <w:r w:rsidRPr="00157B6A">
        <w:rPr>
          <w:lang w:val="eu-ES"/>
        </w:rPr>
        <w:t xml:space="preserve"> geure enpresa eredutzat hartu dugulako</w:t>
      </w:r>
      <w:r>
        <w:rPr>
          <w:lang w:val="eu-ES"/>
        </w:rPr>
        <w:t>. E</w:t>
      </w:r>
      <w:r w:rsidRPr="00157B6A">
        <w:rPr>
          <w:lang w:val="eu-ES"/>
        </w:rPr>
        <w:t>ta ez guk bakarrik, gu</w:t>
      </w:r>
      <w:r>
        <w:rPr>
          <w:lang w:val="eu-ES"/>
        </w:rPr>
        <w:t>ztiok hartu dugu hemen Euskadin</w:t>
      </w:r>
      <w:r w:rsidRPr="00157B6A">
        <w:rPr>
          <w:lang w:val="eu-ES"/>
        </w:rPr>
        <w:t xml:space="preserve"> baina aurrerantzean zalantzak edukiko ditugu eta adi egon beharko gara</w:t>
      </w:r>
      <w:r>
        <w:rPr>
          <w:lang w:val="eu-ES"/>
        </w:rPr>
        <w:t>.</w:t>
      </w:r>
    </w:p>
    <w:p w:rsidR="000E0DD0" w:rsidRDefault="000E0DD0" w:rsidP="00443782">
      <w:pPr>
        <w:pStyle w:val="Texto"/>
        <w:rPr>
          <w:lang w:val="eu-ES"/>
        </w:rPr>
      </w:pPr>
    </w:p>
    <w:p w:rsidR="000E0DD0" w:rsidRDefault="000E0DD0" w:rsidP="00443782">
      <w:pPr>
        <w:pStyle w:val="Texto"/>
      </w:pPr>
      <w:r>
        <w:t>H</w:t>
      </w:r>
      <w:r w:rsidRPr="00111D19">
        <w:t>ace dos años, en un deba</w:t>
      </w:r>
      <w:r>
        <w:t xml:space="preserve">te sobre el cooperativismo, </w:t>
      </w:r>
      <w:r w:rsidRPr="00157B6A">
        <w:rPr>
          <w:lang w:val="es-ES"/>
        </w:rPr>
        <w:t>dije</w:t>
      </w:r>
      <w:r w:rsidRPr="00111D19">
        <w:t xml:space="preserve"> que desde el punto de vista </w:t>
      </w:r>
      <w:proofErr w:type="gramStart"/>
      <w:r w:rsidRPr="00111D19">
        <w:t>económico</w:t>
      </w:r>
      <w:proofErr w:type="gramEnd"/>
      <w:r w:rsidRPr="00111D19">
        <w:t xml:space="preserve"> y social las principales aportaciones del movimiento cooperativo se resumía en la palabra </w:t>
      </w:r>
      <w:r>
        <w:t>"</w:t>
      </w:r>
      <w:r w:rsidRPr="00111D19">
        <w:t>estabilidad</w:t>
      </w:r>
      <w:r>
        <w:t>". E</w:t>
      </w:r>
      <w:r w:rsidRPr="00111D19">
        <w:t>stabilidad en el empleo, estabilidad en los salarios y estabilidad, en el arraigo de los centros de decisión</w:t>
      </w:r>
      <w:r>
        <w:t>.</w:t>
      </w:r>
    </w:p>
    <w:p w:rsidR="000E0DD0" w:rsidRDefault="000E0DD0" w:rsidP="00443782">
      <w:pPr>
        <w:pStyle w:val="Texto"/>
      </w:pPr>
    </w:p>
    <w:p w:rsidR="000E0DD0" w:rsidRDefault="000E0DD0" w:rsidP="00443782">
      <w:pPr>
        <w:pStyle w:val="Texto"/>
      </w:pPr>
      <w:r w:rsidRPr="00111D19">
        <w:t>Hoy</w:t>
      </w:r>
      <w:r>
        <w:t xml:space="preserve">, </w:t>
      </w:r>
      <w:r w:rsidRPr="00111D19">
        <w:t>entre otros, gracias, por ejemplo, al artículo 103 que va a aprobar esta ley</w:t>
      </w:r>
      <w:r>
        <w:t xml:space="preserve"> e</w:t>
      </w:r>
      <w:r w:rsidRPr="00111D19">
        <w:t>sa estab</w:t>
      </w:r>
      <w:r>
        <w:t>ilidad, sobre todo en el empleo y</w:t>
      </w:r>
      <w:r w:rsidRPr="00111D19">
        <w:t xml:space="preserve"> en los salarios, queda más</w:t>
      </w:r>
      <w:r>
        <w:t xml:space="preserve"> que tocada</w:t>
      </w:r>
      <w:r w:rsidRPr="00111D19">
        <w:t xml:space="preserve">. No solamente se eleva el porcentaje de trabajadores y </w:t>
      </w:r>
      <w:r w:rsidRPr="00111D19">
        <w:lastRenderedPageBreak/>
        <w:t>trabajadoras por cuenta, genera del 25 al 30</w:t>
      </w:r>
      <w:r>
        <w:t> </w:t>
      </w:r>
      <w:r w:rsidRPr="00111D19">
        <w:t xml:space="preserve">%, sino que se establecen una serie de exenciones que son todo un coladero para que </w:t>
      </w:r>
      <w:r>
        <w:t xml:space="preserve">en </w:t>
      </w:r>
      <w:r w:rsidRPr="00111D19">
        <w:t>la práctica este porcentaje sea el que cada cooperativa quie</w:t>
      </w:r>
      <w:r>
        <w:t>ra.</w:t>
      </w:r>
    </w:p>
    <w:p w:rsidR="000E0DD0" w:rsidRDefault="000E0DD0" w:rsidP="00443782">
      <w:pPr>
        <w:pStyle w:val="Texto"/>
      </w:pPr>
    </w:p>
    <w:p w:rsidR="000E0DD0" w:rsidRDefault="000E0DD0" w:rsidP="00443782">
      <w:pPr>
        <w:pStyle w:val="Texto"/>
      </w:pPr>
      <w:r>
        <w:t xml:space="preserve">Se eximen a los trabajadores, </w:t>
      </w:r>
      <w:r w:rsidRPr="00111D19">
        <w:t>trabajadores y trabajadoras que estén aportando, realizando servicios para la Administración, como siendo cliente la cooperativa</w:t>
      </w:r>
      <w:r>
        <w:t>,</w:t>
      </w:r>
      <w:r w:rsidRPr="00111D19">
        <w:t xml:space="preserve"> en aquell</w:t>
      </w:r>
      <w:r w:rsidR="00A17D8A">
        <w:t>o</w:t>
      </w:r>
      <w:r w:rsidRPr="00111D19">
        <w:t>s cas</w:t>
      </w:r>
      <w:r>
        <w:t>o</w:t>
      </w:r>
      <w:r w:rsidRPr="00111D19">
        <w:t>s en l</w:t>
      </w:r>
      <w:r>
        <w:t>os</w:t>
      </w:r>
      <w:r w:rsidRPr="00111D19">
        <w:t xml:space="preserve"> que la cooperativa act</w:t>
      </w:r>
      <w:r>
        <w:t xml:space="preserve">úe </w:t>
      </w:r>
      <w:r w:rsidRPr="00111D19">
        <w:t>como empresa de trabajo temporal, en aquellos casos en los que existan trabajador</w:t>
      </w:r>
      <w:r>
        <w:t>a</w:t>
      </w:r>
      <w:r w:rsidRPr="00111D19">
        <w:t>s y trabajadores</w:t>
      </w:r>
      <w:r>
        <w:t xml:space="preserve"> subrogados…</w:t>
      </w:r>
    </w:p>
    <w:p w:rsidR="000E0DD0" w:rsidRDefault="000E0DD0" w:rsidP="00443782">
      <w:pPr>
        <w:pStyle w:val="Texto"/>
      </w:pPr>
    </w:p>
    <w:p w:rsidR="0014470C" w:rsidRDefault="000E0DD0" w:rsidP="00A17D8A">
      <w:pPr>
        <w:pStyle w:val="Texto"/>
        <w:rPr>
          <w:lang w:val="eu-ES"/>
        </w:rPr>
      </w:pPr>
      <w:r w:rsidRPr="00157B6A">
        <w:rPr>
          <w:lang w:val="eu-ES"/>
        </w:rPr>
        <w:t>(5. zintaren amaiera)</w:t>
      </w:r>
    </w:p>
    <w:p w:rsidR="00A17D8A" w:rsidRDefault="00A17D8A" w:rsidP="00443782">
      <w:pPr>
        <w:pStyle w:val="Texto"/>
      </w:pPr>
      <w:r>
        <w:t xml:space="preserve">(6. </w:t>
      </w:r>
      <w:proofErr w:type="gramStart"/>
      <w:r w:rsidRPr="00072499">
        <w:rPr>
          <w:lang w:val="eu-ES"/>
        </w:rPr>
        <w:t>zintaren</w:t>
      </w:r>
      <w:proofErr w:type="gramEnd"/>
      <w:r w:rsidRPr="00072499">
        <w:rPr>
          <w:lang w:val="eu-ES"/>
        </w:rPr>
        <w:t xml:space="preserve"> hasiera)</w:t>
      </w:r>
    </w:p>
    <w:p w:rsidR="00A17D8A" w:rsidRDefault="00A17D8A" w:rsidP="00443782">
      <w:pPr>
        <w:pStyle w:val="Texto"/>
      </w:pPr>
    </w:p>
    <w:p w:rsidR="00A17D8A" w:rsidRDefault="00A17D8A" w:rsidP="00443782">
      <w:pPr>
        <w:pStyle w:val="Texto"/>
      </w:pPr>
      <w:r>
        <w:t xml:space="preserve">… </w:t>
      </w:r>
      <w:r w:rsidRPr="00072499">
        <w:t>cooperativa</w:t>
      </w:r>
      <w:r>
        <w:t>, en aquellos caso</w:t>
      </w:r>
      <w:r w:rsidRPr="00072499">
        <w:t>s en la que la cooperativa actú</w:t>
      </w:r>
      <w:r>
        <w:t>e</w:t>
      </w:r>
      <w:r w:rsidRPr="00072499">
        <w:t xml:space="preserve"> como empresa de trabajo temporal, en aquellos casos en los que ex</w:t>
      </w:r>
      <w:r>
        <w:t>istan trabajadores y trabajadora</w:t>
      </w:r>
      <w:r w:rsidRPr="00072499">
        <w:t>s</w:t>
      </w:r>
      <w:r>
        <w:t xml:space="preserve"> subrogados</w:t>
      </w:r>
      <w:r w:rsidRPr="00072499">
        <w:t xml:space="preserve"> y</w:t>
      </w:r>
      <w:r>
        <w:t>,</w:t>
      </w:r>
      <w:r w:rsidRPr="00072499">
        <w:t xml:space="preserve"> sobre todo</w:t>
      </w:r>
      <w:r>
        <w:t>,</w:t>
      </w:r>
      <w:r w:rsidRPr="00072499">
        <w:t xml:space="preserve"> </w:t>
      </w:r>
      <w:r>
        <w:t>–</w:t>
      </w:r>
      <w:r w:rsidRPr="00072499">
        <w:t>y esto me parece lo más grave</w:t>
      </w:r>
      <w:r>
        <w:t>–</w:t>
      </w:r>
      <w:r w:rsidRPr="00072499">
        <w:t xml:space="preserve"> en aquellos casos donde </w:t>
      </w:r>
      <w:r>
        <w:t>exista</w:t>
      </w:r>
      <w:r w:rsidRPr="00072499">
        <w:t xml:space="preserve"> una negativa explícita</w:t>
      </w:r>
      <w:r>
        <w:t xml:space="preserve"> de trabajadores y trabajadoras a ser</w:t>
      </w:r>
      <w:r w:rsidRPr="00072499">
        <w:t xml:space="preserve"> cooperativistas cuando entren a </w:t>
      </w:r>
      <w:r>
        <w:t xml:space="preserve">formar parte de la cooperativa. </w:t>
      </w:r>
      <w:r w:rsidRPr="00072499">
        <w:t>Es decir, se abre de par en par la vía al prestamismo y</w:t>
      </w:r>
      <w:r>
        <w:t xml:space="preserve"> a</w:t>
      </w:r>
      <w:r w:rsidRPr="00072499">
        <w:t xml:space="preserve"> las falsas cooperativas, que es uno de los objetivos que tenía nuestro grupo cuando hiz</w:t>
      </w:r>
      <w:r>
        <w:t>o frente a este proyecto de ley:</w:t>
      </w:r>
      <w:r w:rsidRPr="00072499">
        <w:t xml:space="preserve"> </w:t>
      </w:r>
      <w:r>
        <w:t>evitar las falsas cooperativas.</w:t>
      </w:r>
    </w:p>
    <w:p w:rsidR="00A17D8A" w:rsidRDefault="00A17D8A" w:rsidP="00443782">
      <w:pPr>
        <w:pStyle w:val="Texto"/>
      </w:pPr>
    </w:p>
    <w:p w:rsidR="00A17D8A" w:rsidRDefault="00A17D8A" w:rsidP="00443782">
      <w:pPr>
        <w:pStyle w:val="Texto"/>
      </w:pPr>
      <w:r w:rsidRPr="00072499">
        <w:t xml:space="preserve">Pero además de este artículo </w:t>
      </w:r>
      <w:r>
        <w:t>103 tiene otro efecto</w:t>
      </w:r>
      <w:r w:rsidRPr="00072499">
        <w:t xml:space="preserve"> perverso que no puedo evitar decir aquí, y es que el reparto de los resultados de la cooperativa establecerán que a los no cooperativistas</w:t>
      </w:r>
      <w:r>
        <w:t>,</w:t>
      </w:r>
      <w:r w:rsidRPr="00072499">
        <w:t xml:space="preserve"> como mínimo</w:t>
      </w:r>
      <w:r>
        <w:t>,</w:t>
      </w:r>
      <w:r w:rsidRPr="00072499">
        <w:t xml:space="preserve"> se les dará un 25</w:t>
      </w:r>
      <w:r>
        <w:t> </w:t>
      </w:r>
      <w:r w:rsidRPr="00072499">
        <w:t>% de los resultados que obtengan los socios y socias, que</w:t>
      </w:r>
      <w:r>
        <w:t xml:space="preserve"> en la práctica será un máximo.</w:t>
      </w:r>
    </w:p>
    <w:p w:rsidR="00A17D8A" w:rsidRDefault="00A17D8A" w:rsidP="00443782">
      <w:pPr>
        <w:pStyle w:val="Texto"/>
      </w:pPr>
    </w:p>
    <w:p w:rsidR="00A17D8A" w:rsidRDefault="00A17D8A" w:rsidP="00443782">
      <w:pPr>
        <w:pStyle w:val="Texto"/>
      </w:pPr>
      <w:r w:rsidRPr="00072499">
        <w:t>Así pues</w:t>
      </w:r>
      <w:r>
        <w:t>,</w:t>
      </w:r>
      <w:r w:rsidRPr="00072499">
        <w:t xml:space="preserve"> con unos salarios bajos y unos resultados altos, lo que tendremos es la consagración del princi</w:t>
      </w:r>
      <w:r>
        <w:t>pio de "a</w:t>
      </w:r>
      <w:r w:rsidRPr="00072499">
        <w:t xml:space="preserve"> igual trabajo</w:t>
      </w:r>
      <w:r>
        <w:t>,</w:t>
      </w:r>
      <w:r w:rsidRPr="00072499">
        <w:t xml:space="preserve"> distinto salario</w:t>
      </w:r>
      <w:r>
        <w:t>", y esto no es avanzar.</w:t>
      </w:r>
    </w:p>
    <w:p w:rsidR="00A17D8A" w:rsidRDefault="00A17D8A" w:rsidP="00443782">
      <w:pPr>
        <w:pStyle w:val="Texto"/>
      </w:pPr>
    </w:p>
    <w:p w:rsidR="00A17D8A" w:rsidRDefault="00A17D8A" w:rsidP="00443782">
      <w:pPr>
        <w:pStyle w:val="Texto"/>
      </w:pPr>
      <w:r w:rsidRPr="00072499">
        <w:lastRenderedPageBreak/>
        <w:t>Pero</w:t>
      </w:r>
      <w:r>
        <w:t>,</w:t>
      </w:r>
      <w:r w:rsidRPr="00072499">
        <w:t xml:space="preserve"> además, dije</w:t>
      </w:r>
      <w:r>
        <w:t>,</w:t>
      </w:r>
      <w:r w:rsidRPr="00072499">
        <w:t xml:space="preserve"> en aquel debate sobre cooperativismo</w:t>
      </w:r>
      <w:r>
        <w:t>,</w:t>
      </w:r>
      <w:r w:rsidRPr="00072499">
        <w:t xml:space="preserve"> que la principal ventaja que tenían las cooperativas para la sociedad era que permitían aunar la rentabilidad económica con la rentabilidad social. No tengo ninguna duda de que esta ley permitirá que esa rentabilidad económica se mantenga, pero</w:t>
      </w:r>
      <w:r>
        <w:t>,</w:t>
      </w:r>
      <w:r w:rsidRPr="00072499">
        <w:t xml:space="preserve"> no así</w:t>
      </w:r>
      <w:r>
        <w:t>, permítanme decirlo, la rentabilidad social.</w:t>
      </w:r>
      <w:r w:rsidRPr="00072499">
        <w:t xml:space="preserve"> </w:t>
      </w:r>
      <w:r>
        <w:t>P</w:t>
      </w:r>
      <w:r w:rsidRPr="00072499">
        <w:t>orque el progreso social, el progreso social de un país se basa en reducir la desigualdad, tanto la social como la individual. Y este proyecto de ley que hoy aprobamos no inc</w:t>
      </w:r>
      <w:r>
        <w:t>ide en reducir esa desigualdad.</w:t>
      </w:r>
    </w:p>
    <w:p w:rsidR="00A17D8A" w:rsidRDefault="00A17D8A" w:rsidP="00443782">
      <w:pPr>
        <w:pStyle w:val="Texto"/>
      </w:pPr>
    </w:p>
    <w:p w:rsidR="00A17D8A" w:rsidRDefault="00A17D8A" w:rsidP="00443782">
      <w:pPr>
        <w:pStyle w:val="Texto"/>
      </w:pPr>
      <w:r w:rsidRPr="00072499">
        <w:t xml:space="preserve">Me llama la atención haber escuchado </w:t>
      </w:r>
      <w:r>
        <w:t>a</w:t>
      </w:r>
      <w:r w:rsidRPr="00072499">
        <w:t xml:space="preserve"> la consejera decir que tiene múltiples avances en cuanto a perspectiva de género</w:t>
      </w:r>
      <w:r>
        <w:t>, cuando nos costó</w:t>
      </w:r>
      <w:r w:rsidRPr="00072499">
        <w:t xml:space="preserve"> que se admitiera una sola de las recomendaciones del informe de </w:t>
      </w:r>
      <w:r w:rsidRPr="00C044F9">
        <w:rPr>
          <w:lang w:val="eu-ES"/>
        </w:rPr>
        <w:t>Emakunde</w:t>
      </w:r>
      <w:r w:rsidRPr="00072499">
        <w:t xml:space="preserve"> que se habían hecho</w:t>
      </w:r>
      <w:r>
        <w:t>.</w:t>
      </w:r>
      <w:r w:rsidRPr="00072499">
        <w:t xml:space="preserve"> </w:t>
      </w:r>
      <w:r>
        <w:t>Hasta 70 enmiendas terminológicas tuvimos que cambiar;</w:t>
      </w:r>
      <w:r w:rsidRPr="00072499">
        <w:t xml:space="preserve"> ha sido imposible </w:t>
      </w:r>
      <w:r>
        <w:t>establecer órganos paritarios; n</w:t>
      </w:r>
      <w:r w:rsidRPr="00072499">
        <w:t xml:space="preserve">i siquiera se ha admitido el papel que tienen </w:t>
      </w:r>
      <w:r>
        <w:t>las cooperativas, como el resto de</w:t>
      </w:r>
      <w:r w:rsidRPr="00072499">
        <w:t xml:space="preserve"> empresas</w:t>
      </w:r>
      <w:r>
        <w:t>,</w:t>
      </w:r>
      <w:r w:rsidRPr="00072499">
        <w:t xml:space="preserve"> en la conciliació</w:t>
      </w:r>
      <w:r>
        <w:t>n de la vida laboral y familiar.</w:t>
      </w:r>
      <w:r w:rsidRPr="00072499">
        <w:t xml:space="preserve"> </w:t>
      </w:r>
      <w:r>
        <w:t>Y</w:t>
      </w:r>
      <w:r w:rsidRPr="00072499">
        <w:t xml:space="preserve"> </w:t>
      </w:r>
      <w:r>
        <w:t>h</w:t>
      </w:r>
      <w:r w:rsidRPr="00072499">
        <w:t>a costa</w:t>
      </w:r>
      <w:r>
        <w:t>do</w:t>
      </w:r>
      <w:r w:rsidRPr="00072499">
        <w:t xml:space="preserve"> enormemente que se admita la consideración de que las cooperativas </w:t>
      </w:r>
      <w:r>
        <w:t>sean</w:t>
      </w:r>
      <w:r w:rsidRPr="00072499">
        <w:t xml:space="preserve"> un ámbito libre</w:t>
      </w:r>
      <w:r>
        <w:t xml:space="preserve"> de</w:t>
      </w:r>
      <w:r w:rsidRPr="00072499">
        <w:t xml:space="preserve"> delitos sexuales y de violencias machistas, aunque al final tengo que re</w:t>
      </w:r>
      <w:r>
        <w:t>conocer que lo hemos conseguido.</w:t>
      </w:r>
    </w:p>
    <w:p w:rsidR="00A17D8A" w:rsidRDefault="00A17D8A" w:rsidP="00443782">
      <w:pPr>
        <w:pStyle w:val="Texto"/>
      </w:pPr>
    </w:p>
    <w:p w:rsidR="00A17D8A" w:rsidRDefault="00A17D8A" w:rsidP="00443782">
      <w:pPr>
        <w:pStyle w:val="Texto"/>
      </w:pPr>
      <w:r>
        <w:t>N</w:t>
      </w:r>
      <w:r w:rsidRPr="00072499">
        <w:t xml:space="preserve">o solamente no se han tenido en cuenta los informes de </w:t>
      </w:r>
      <w:r w:rsidRPr="00C044F9">
        <w:rPr>
          <w:lang w:val="eu-ES"/>
        </w:rPr>
        <w:t>Emakunde</w:t>
      </w:r>
      <w:r w:rsidRPr="00072499">
        <w:t>, tampoco los del Consejo Económico y Social, que</w:t>
      </w:r>
      <w:r>
        <w:t>,</w:t>
      </w:r>
      <w:r w:rsidRPr="00072499">
        <w:t xml:space="preserve"> en el caso de los trabajadores y trabajadoras con diversidad funcional</w:t>
      </w:r>
      <w:r>
        <w:t>,</w:t>
      </w:r>
      <w:r w:rsidRPr="00072499">
        <w:t xml:space="preserve"> a los que, por cierto, el proyecto de ley mencionaba como deficientes físicos, psíquicos y sensoriales, no van a contar entre la cu</w:t>
      </w:r>
      <w:r>
        <w:t>enta de trabajadores por cuenta ajena. Por lo cual,</w:t>
      </w:r>
      <w:r w:rsidRPr="00072499">
        <w:t xml:space="preserve"> en la práctica</w:t>
      </w:r>
      <w:r>
        <w:t>,</w:t>
      </w:r>
      <w:r w:rsidRPr="00072499">
        <w:t xml:space="preserve"> nunca van a poder acceder</w:t>
      </w:r>
      <w:r>
        <w:t>,</w:t>
      </w:r>
      <w:r w:rsidRPr="00072499">
        <w:t xml:space="preserve"> posiblemente</w:t>
      </w:r>
      <w:r>
        <w:t>,</w:t>
      </w:r>
      <w:r w:rsidRPr="00072499">
        <w:t xml:space="preserve"> a la</w:t>
      </w:r>
      <w:r>
        <w:t xml:space="preserve"> condición de socios y socias. Y eso hace, como decía</w:t>
      </w:r>
      <w:r w:rsidRPr="00072499">
        <w:t xml:space="preserve"> el informe del CES</w:t>
      </w:r>
      <w:r>
        <w:t>,</w:t>
      </w:r>
      <w:r w:rsidRPr="00072499">
        <w:t xml:space="preserve"> que se ponga en cuestión la inserción social de este col</w:t>
      </w:r>
      <w:r>
        <w:t>ectivo en términos de igualdad.</w:t>
      </w:r>
    </w:p>
    <w:p w:rsidR="00A17D8A" w:rsidRDefault="00A17D8A" w:rsidP="00443782">
      <w:pPr>
        <w:pStyle w:val="Texto"/>
      </w:pPr>
    </w:p>
    <w:p w:rsidR="00A17D8A" w:rsidRDefault="00A17D8A" w:rsidP="00443782">
      <w:pPr>
        <w:pStyle w:val="Texto"/>
        <w:rPr>
          <w:lang w:val="eu-ES"/>
        </w:rPr>
      </w:pPr>
      <w:r w:rsidRPr="00072499">
        <w:rPr>
          <w:lang w:val="eu-ES"/>
        </w:rPr>
        <w:t>Lege berriak baliagarria litzateke des</w:t>
      </w:r>
      <w:r>
        <w:rPr>
          <w:lang w:val="eu-ES"/>
        </w:rPr>
        <w:t>berdintasunari aurre egiteko.</w:t>
      </w:r>
      <w:r w:rsidRPr="00072499">
        <w:rPr>
          <w:lang w:val="eu-ES"/>
        </w:rPr>
        <w:t xml:space="preserve"> </w:t>
      </w:r>
      <w:r>
        <w:rPr>
          <w:lang w:val="eu-ES"/>
        </w:rPr>
        <w:t>B</w:t>
      </w:r>
      <w:r w:rsidRPr="00072499">
        <w:rPr>
          <w:lang w:val="eu-ES"/>
        </w:rPr>
        <w:t>aina</w:t>
      </w:r>
      <w:r>
        <w:rPr>
          <w:lang w:val="eu-ES"/>
        </w:rPr>
        <w:t>,</w:t>
      </w:r>
      <w:r w:rsidRPr="00072499">
        <w:rPr>
          <w:lang w:val="eu-ES"/>
        </w:rPr>
        <w:t xml:space="preserve"> horren ordez</w:t>
      </w:r>
      <w:r>
        <w:rPr>
          <w:lang w:val="eu-ES"/>
        </w:rPr>
        <w:t>,</w:t>
      </w:r>
      <w:r w:rsidRPr="00072499">
        <w:rPr>
          <w:lang w:val="eu-ES"/>
        </w:rPr>
        <w:t xml:space="preserve"> desberdintasuna finkatuko du eta sustatuko du, bai kooperatiben ba</w:t>
      </w:r>
      <w:r>
        <w:rPr>
          <w:lang w:val="eu-ES"/>
        </w:rPr>
        <w:t>rruan, bai kooperatiben kanpoan.</w:t>
      </w:r>
      <w:r w:rsidRPr="00072499">
        <w:rPr>
          <w:lang w:val="eu-ES"/>
        </w:rPr>
        <w:t xml:space="preserve"> </w:t>
      </w:r>
      <w:r>
        <w:rPr>
          <w:lang w:val="eu-ES"/>
        </w:rPr>
        <w:t>B</w:t>
      </w:r>
      <w:r w:rsidRPr="00072499">
        <w:rPr>
          <w:lang w:val="eu-ES"/>
        </w:rPr>
        <w:t>arruan</w:t>
      </w:r>
      <w:r>
        <w:rPr>
          <w:lang w:val="eu-ES"/>
        </w:rPr>
        <w:t>, langile kontratatu</w:t>
      </w:r>
      <w:r w:rsidRPr="00072499">
        <w:rPr>
          <w:lang w:val="eu-ES"/>
        </w:rPr>
        <w:t>en artean</w:t>
      </w:r>
      <w:r>
        <w:rPr>
          <w:lang w:val="eu-ES"/>
        </w:rPr>
        <w:t>,</w:t>
      </w:r>
      <w:r w:rsidRPr="00072499">
        <w:rPr>
          <w:lang w:val="eu-ES"/>
        </w:rPr>
        <w:t xml:space="preserve"> kide izateko itxaropena dagoen bitartean, sindikaturik ez</w:t>
      </w:r>
      <w:r>
        <w:rPr>
          <w:lang w:val="eu-ES"/>
        </w:rPr>
        <w:t>,</w:t>
      </w:r>
      <w:r w:rsidRPr="00072499">
        <w:rPr>
          <w:lang w:val="eu-ES"/>
        </w:rPr>
        <w:t xml:space="preserve"> protestarik ez</w:t>
      </w:r>
      <w:r>
        <w:rPr>
          <w:lang w:val="eu-ES"/>
        </w:rPr>
        <w:t>,</w:t>
      </w:r>
      <w:r w:rsidRPr="00072499">
        <w:rPr>
          <w:lang w:val="eu-ES"/>
        </w:rPr>
        <w:t xml:space="preserve"> gatazkarik </w:t>
      </w:r>
      <w:r w:rsidRPr="00072499">
        <w:rPr>
          <w:lang w:val="eu-ES"/>
        </w:rPr>
        <w:lastRenderedPageBreak/>
        <w:t>ez</w:t>
      </w:r>
      <w:r>
        <w:rPr>
          <w:lang w:val="eu-ES"/>
        </w:rPr>
        <w:t>, enpresa batzorderik</w:t>
      </w:r>
      <w:r w:rsidRPr="00072499">
        <w:rPr>
          <w:lang w:val="eu-ES"/>
        </w:rPr>
        <w:t xml:space="preserve"> ez</w:t>
      </w:r>
      <w:r>
        <w:rPr>
          <w:lang w:val="eu-ES"/>
        </w:rPr>
        <w:t>.</w:t>
      </w:r>
      <w:r w:rsidRPr="00072499">
        <w:rPr>
          <w:lang w:val="eu-ES"/>
        </w:rPr>
        <w:t xml:space="preserve"> </w:t>
      </w:r>
      <w:r>
        <w:rPr>
          <w:lang w:val="eu-ES"/>
        </w:rPr>
        <w:t>E</w:t>
      </w:r>
      <w:r w:rsidRPr="00072499">
        <w:rPr>
          <w:lang w:val="eu-ES"/>
        </w:rPr>
        <w:t>ta kanpoan</w:t>
      </w:r>
      <w:r>
        <w:rPr>
          <w:lang w:val="eu-ES"/>
        </w:rPr>
        <w:t>,</w:t>
      </w:r>
      <w:r w:rsidRPr="00072499">
        <w:rPr>
          <w:lang w:val="eu-ES"/>
        </w:rPr>
        <w:t xml:space="preserve"> eta hau da garrantzitsuena eta larriena, gizartean ezartzen ari gara abiadurako gizartea</w:t>
      </w:r>
      <w:r>
        <w:rPr>
          <w:lang w:val="eu-ES"/>
        </w:rPr>
        <w:t>,</w:t>
      </w:r>
      <w:r w:rsidRPr="00072499">
        <w:rPr>
          <w:lang w:val="eu-ES"/>
        </w:rPr>
        <w:t xml:space="preserve"> batez</w:t>
      </w:r>
      <w:r>
        <w:rPr>
          <w:lang w:val="eu-ES"/>
        </w:rPr>
        <w:t xml:space="preserve"> ere, kooperatibak</w:t>
      </w:r>
      <w:r w:rsidRPr="00072499">
        <w:rPr>
          <w:lang w:val="eu-ES"/>
        </w:rPr>
        <w:t xml:space="preserve"> errotze handiena duten herrietan eta eskualdeetan</w:t>
      </w:r>
      <w:r>
        <w:rPr>
          <w:lang w:val="eu-ES"/>
        </w:rPr>
        <w:t>.</w:t>
      </w:r>
    </w:p>
    <w:p w:rsidR="00A17D8A" w:rsidRDefault="00A17D8A" w:rsidP="00443782">
      <w:pPr>
        <w:pStyle w:val="Texto"/>
        <w:rPr>
          <w:lang w:val="eu-ES"/>
        </w:rPr>
      </w:pPr>
    </w:p>
    <w:p w:rsidR="00A17D8A" w:rsidRDefault="00A17D8A" w:rsidP="00443782">
      <w:pPr>
        <w:pStyle w:val="Texto"/>
      </w:pPr>
      <w:r>
        <w:rPr>
          <w:lang w:val="eu-ES"/>
        </w:rPr>
        <w:t xml:space="preserve">Para </w:t>
      </w:r>
      <w:r w:rsidRPr="00C044F9">
        <w:rPr>
          <w:lang w:val="es-ES"/>
        </w:rPr>
        <w:t>nuestro</w:t>
      </w:r>
      <w:r w:rsidRPr="00072499">
        <w:t xml:space="preserve"> grupo, para </w:t>
      </w:r>
      <w:r w:rsidRPr="00C044F9">
        <w:rPr>
          <w:lang w:val="eu-ES"/>
        </w:rPr>
        <w:t>Elkarrekin</w:t>
      </w:r>
      <w:r w:rsidRPr="00072499">
        <w:t xml:space="preserve"> Podemos</w:t>
      </w:r>
      <w:r>
        <w:t>, hubiera sido</w:t>
      </w:r>
      <w:r w:rsidRPr="00072499">
        <w:t xml:space="preserve"> más fácil mirar hoy para otro lado, hubiera sid</w:t>
      </w:r>
      <w:r>
        <w:t>o más fácil seguir la corriente,</w:t>
      </w:r>
      <w:r w:rsidRPr="00072499">
        <w:t xml:space="preserve"> </w:t>
      </w:r>
      <w:r>
        <w:t>h</w:t>
      </w:r>
      <w:r w:rsidRPr="00072499">
        <w:t>ubiera sido más fácil no reparar</w:t>
      </w:r>
      <w:r>
        <w:t xml:space="preserve"> en</w:t>
      </w:r>
      <w:r w:rsidRPr="00072499">
        <w:t xml:space="preserve"> las consecuencias de desigualdad y en el potencial de discriminación que c</w:t>
      </w:r>
      <w:r>
        <w:t>ontiene esta ley en su articulado.</w:t>
      </w:r>
      <w:r w:rsidRPr="00072499">
        <w:t xml:space="preserve"> </w:t>
      </w:r>
      <w:r>
        <w:t>A</w:t>
      </w:r>
      <w:r w:rsidRPr="00072499">
        <w:t>dmitimos que es necesario co</w:t>
      </w:r>
      <w:r>
        <w:t>nsolidar nuestras cooperativas.</w:t>
      </w:r>
    </w:p>
    <w:p w:rsidR="00A17D8A" w:rsidRDefault="00A17D8A" w:rsidP="00443782">
      <w:pPr>
        <w:pStyle w:val="Texto"/>
      </w:pPr>
    </w:p>
    <w:p w:rsidR="00A17D8A" w:rsidRDefault="00A17D8A" w:rsidP="00443782">
      <w:pPr>
        <w:pStyle w:val="Texto"/>
      </w:pPr>
      <w:r w:rsidRPr="00072499">
        <w:t>Admitimos que estamos en un entorno glo</w:t>
      </w:r>
      <w:r w:rsidR="0011435D">
        <w:t>bal, incierto y cambiante, no so</w:t>
      </w:r>
      <w:r w:rsidRPr="00072499">
        <w:t>lo en lo económico y financiero</w:t>
      </w:r>
      <w:r>
        <w:t>,</w:t>
      </w:r>
      <w:r w:rsidRPr="00072499">
        <w:t xml:space="preserve"> también en lo social y lo ambiental. Y admitimos que lo que piden las grandes cooperativas es más flexibilidad y más competitividad para trabajar en los mer</w:t>
      </w:r>
      <w:r>
        <w:t>cados globalizados capitalistas.</w:t>
      </w:r>
    </w:p>
    <w:p w:rsidR="00A17D8A" w:rsidRDefault="00A17D8A" w:rsidP="00443782">
      <w:pPr>
        <w:pStyle w:val="Texto"/>
      </w:pPr>
    </w:p>
    <w:p w:rsidR="00A17D8A" w:rsidRDefault="00A17D8A" w:rsidP="00443782">
      <w:pPr>
        <w:pStyle w:val="Texto"/>
      </w:pPr>
      <w:r>
        <w:t>P</w:t>
      </w:r>
      <w:r w:rsidRPr="00072499">
        <w:t>ero tengo que decir que en una cooperativa, cuando la desigualdad y la precariedad entran por la puerta, el futuro sale por la ventana</w:t>
      </w:r>
      <w:r>
        <w:t>.</w:t>
      </w:r>
      <w:r w:rsidRPr="00072499">
        <w:t xml:space="preserve"> </w:t>
      </w:r>
      <w:r>
        <w:t>Y,</w:t>
      </w:r>
      <w:r w:rsidRPr="00072499">
        <w:t xml:space="preserve"> a día de hoy, las cooperativas</w:t>
      </w:r>
      <w:r>
        <w:t>,</w:t>
      </w:r>
      <w:r w:rsidRPr="00072499">
        <w:t xml:space="preserve"> con esta ley</w:t>
      </w:r>
      <w:r>
        <w:t>, no tienen más futuro.</w:t>
      </w:r>
      <w:r w:rsidRPr="00072499">
        <w:t xml:space="preserve"> </w:t>
      </w:r>
      <w:r>
        <w:t>P</w:t>
      </w:r>
      <w:r w:rsidRPr="00072499">
        <w:t>orque, entre otras cosas, los mecanismos de futuro que hoy se establecen en términos económicos</w:t>
      </w:r>
      <w:r>
        <w:t>,</w:t>
      </w:r>
      <w:r w:rsidRPr="00072499">
        <w:t xml:space="preserve"> en términos empresariales no tiene</w:t>
      </w:r>
      <w:r>
        <w:t>n</w:t>
      </w:r>
      <w:r w:rsidRPr="00072499">
        <w:t xml:space="preserve"> </w:t>
      </w:r>
      <w:r>
        <w:t>ningún reflejo en el articulado de esta</w:t>
      </w:r>
      <w:r w:rsidRPr="00072499">
        <w:t xml:space="preserve"> ley</w:t>
      </w:r>
      <w:r>
        <w:t>.</w:t>
      </w:r>
      <w:r w:rsidRPr="00072499">
        <w:t xml:space="preserve"> </w:t>
      </w:r>
      <w:r>
        <w:t>N</w:t>
      </w:r>
      <w:r w:rsidRPr="00072499">
        <w:t>o se habla en ningún momento de excelencia, de calidad, de valor añadido, de innovación, de sostenibilidad ambiental, de gestión del conocimiento y</w:t>
      </w:r>
      <w:r>
        <w:t>,</w:t>
      </w:r>
      <w:r w:rsidRPr="00072499">
        <w:t xml:space="preserve"> ni siquiera</w:t>
      </w:r>
      <w:r>
        <w:t>,</w:t>
      </w:r>
      <w:r w:rsidRPr="00072499">
        <w:t xml:space="preserve"> del modelo inclusivo participativo que el propio movimiento cooperativista ha estado proponiendo en los últimos años</w:t>
      </w:r>
      <w:r>
        <w:t>.</w:t>
      </w:r>
    </w:p>
    <w:p w:rsidR="00A17D8A" w:rsidRDefault="00A17D8A" w:rsidP="00443782">
      <w:pPr>
        <w:pStyle w:val="Texto"/>
      </w:pPr>
    </w:p>
    <w:p w:rsidR="00A17D8A" w:rsidRDefault="00A17D8A" w:rsidP="00443782">
      <w:pPr>
        <w:pStyle w:val="Texto"/>
      </w:pPr>
      <w:r>
        <w:t>Esta ley, la única</w:t>
      </w:r>
      <w:r w:rsidRPr="00072499">
        <w:t xml:space="preserve"> clave de futuro que establece es tener un colchón, es tener una masa laboral con menos derechos y menos salario, para que</w:t>
      </w:r>
      <w:r>
        <w:t>,</w:t>
      </w:r>
      <w:r w:rsidRPr="00072499">
        <w:t xml:space="preserve"> en tiempos de crisis</w:t>
      </w:r>
      <w:r>
        <w:t>,</w:t>
      </w:r>
      <w:r w:rsidRPr="00072499">
        <w:t xml:space="preserve"> podamos </w:t>
      </w:r>
      <w:r>
        <w:t>soltar</w:t>
      </w:r>
      <w:r w:rsidRPr="00072499">
        <w:t xml:space="preserve"> ese lastre y que no </w:t>
      </w:r>
      <w:r>
        <w:t>se hunda</w:t>
      </w:r>
      <w:r w:rsidRPr="00072499">
        <w:t xml:space="preserve"> la nave, aunque por el camino se puedan ahogar algunos. Pero con ello</w:t>
      </w:r>
      <w:r>
        <w:t>, tengo que decirlo aquí</w:t>
      </w:r>
      <w:r w:rsidRPr="00072499">
        <w:t xml:space="preserve"> alto y claro</w:t>
      </w:r>
      <w:r>
        <w:t>,</w:t>
      </w:r>
      <w:r w:rsidRPr="00072499">
        <w:t xml:space="preserve"> se está ahogando la esencia del cooperativismo, que es la solidaridad de lo</w:t>
      </w:r>
      <w:r>
        <w:t>s trabajadores y las trabajadora</w:t>
      </w:r>
      <w:r w:rsidRPr="00072499">
        <w:t>s</w:t>
      </w:r>
      <w:r>
        <w:t>.</w:t>
      </w:r>
    </w:p>
    <w:p w:rsidR="00A17D8A" w:rsidRDefault="00A17D8A" w:rsidP="00443782">
      <w:pPr>
        <w:pStyle w:val="Texto"/>
      </w:pPr>
    </w:p>
    <w:p w:rsidR="00A17D8A" w:rsidRPr="006C656F" w:rsidRDefault="00A17D8A" w:rsidP="00443782">
      <w:pPr>
        <w:pStyle w:val="Texto"/>
        <w:rPr>
          <w:lang w:val="eu-ES"/>
        </w:rPr>
      </w:pPr>
      <w:r>
        <w:rPr>
          <w:lang w:val="eu-ES"/>
        </w:rPr>
        <w:lastRenderedPageBreak/>
        <w:t>A</w:t>
      </w:r>
      <w:r w:rsidRPr="00072499">
        <w:rPr>
          <w:lang w:val="eu-ES"/>
        </w:rPr>
        <w:t>maitzeko, ponente bezala, eta nire taldearen baimenarekin</w:t>
      </w:r>
      <w:r>
        <w:rPr>
          <w:lang w:val="eu-ES"/>
        </w:rPr>
        <w:t>,</w:t>
      </w:r>
      <w:r w:rsidRPr="00072499">
        <w:rPr>
          <w:lang w:val="eu-ES"/>
        </w:rPr>
        <w:t xml:space="preserve"> hausnarketa pertsonal bat egin nahi dut</w:t>
      </w:r>
      <w:r>
        <w:rPr>
          <w:lang w:val="eu-ES"/>
        </w:rPr>
        <w:t xml:space="preserve">. Niri </w:t>
      </w:r>
      <w:r w:rsidRPr="00072499">
        <w:rPr>
          <w:lang w:val="eu-ES"/>
        </w:rPr>
        <w:t>gustat</w:t>
      </w:r>
      <w:r>
        <w:rPr>
          <w:lang w:val="eu-ES"/>
        </w:rPr>
        <w:t>uko litzaidake pentsatzea oker n</w:t>
      </w:r>
      <w:r w:rsidRPr="00072499">
        <w:rPr>
          <w:lang w:val="eu-ES"/>
        </w:rPr>
        <w:t>agoela eta gaur hemen aipatu dudan diagnostikoa ez dela gauzatuko. Horrela balitz, nire erant</w:t>
      </w:r>
      <w:r>
        <w:rPr>
          <w:lang w:val="eu-ES"/>
        </w:rPr>
        <w:t>zukizuna hartuko nuke gustuko. B</w:t>
      </w:r>
      <w:r w:rsidRPr="00072499">
        <w:rPr>
          <w:lang w:val="eu-ES"/>
        </w:rPr>
        <w:t>aina</w:t>
      </w:r>
      <w:r>
        <w:rPr>
          <w:lang w:val="eu-ES"/>
        </w:rPr>
        <w:t>,</w:t>
      </w:r>
      <w:r w:rsidRPr="00072499">
        <w:rPr>
          <w:lang w:val="eu-ES"/>
        </w:rPr>
        <w:t xml:space="preserve"> era berean, esan behar dut eta eskatu behar die</w:t>
      </w:r>
      <w:r>
        <w:rPr>
          <w:lang w:val="eu-ES"/>
        </w:rPr>
        <w:t>t</w:t>
      </w:r>
      <w:r w:rsidRPr="00072499">
        <w:rPr>
          <w:lang w:val="eu-ES"/>
        </w:rPr>
        <w:t xml:space="preserve"> gainontzeko talde politikoei</w:t>
      </w:r>
      <w:r>
        <w:rPr>
          <w:lang w:val="eu-ES"/>
        </w:rPr>
        <w:t>,</w:t>
      </w:r>
      <w:r w:rsidRPr="00072499">
        <w:rPr>
          <w:lang w:val="eu-ES"/>
        </w:rPr>
        <w:t xml:space="preserve"> batez ere baietz bozkatuko dutenei</w:t>
      </w:r>
      <w:r>
        <w:rPr>
          <w:lang w:val="eu-ES"/>
        </w:rPr>
        <w:t>,</w:t>
      </w:r>
      <w:r w:rsidRPr="00072499">
        <w:rPr>
          <w:lang w:val="eu-ES"/>
        </w:rPr>
        <w:t xml:space="preserve"> bere erantzukizuna boto horrekin</w:t>
      </w:r>
      <w:r w:rsidRPr="006C656F">
        <w:rPr>
          <w:lang w:val="eu-ES"/>
        </w:rPr>
        <w:t>.</w:t>
      </w:r>
    </w:p>
    <w:p w:rsidR="00A17D8A" w:rsidRDefault="00A17D8A" w:rsidP="00443782">
      <w:pPr>
        <w:pStyle w:val="Texto"/>
        <w:rPr>
          <w:lang w:val="eu-ES"/>
        </w:rPr>
      </w:pPr>
    </w:p>
    <w:p w:rsidR="00A17D8A" w:rsidRDefault="00A17D8A" w:rsidP="00443782">
      <w:pPr>
        <w:pStyle w:val="Texto"/>
      </w:pPr>
      <w:r>
        <w:t xml:space="preserve">Puedo </w:t>
      </w:r>
      <w:r w:rsidRPr="00072499">
        <w:t>estar equivocado</w:t>
      </w:r>
      <w:r>
        <w:t xml:space="preserve"> o</w:t>
      </w:r>
      <w:r w:rsidRPr="00072499">
        <w:t xml:space="preserve"> no. Pero la realidad es que el cooperativismo, pese a esta ley</w:t>
      </w:r>
      <w:r>
        <w:t>, seguirá vivo.</w:t>
      </w:r>
      <w:r w:rsidRPr="00072499">
        <w:t xml:space="preserve"> </w:t>
      </w:r>
      <w:r>
        <w:t>Estará vivo</w:t>
      </w:r>
      <w:r w:rsidRPr="00072499">
        <w:t xml:space="preserve"> </w:t>
      </w:r>
      <w:r>
        <w:t>m</w:t>
      </w:r>
      <w:r w:rsidRPr="00072499">
        <w:t>ientras hay</w:t>
      </w:r>
      <w:r>
        <w:t>a</w:t>
      </w:r>
      <w:r w:rsidRPr="00072499">
        <w:t xml:space="preserve"> una persona que recoja el testigo de </w:t>
      </w:r>
      <w:proofErr w:type="spellStart"/>
      <w:r w:rsidRPr="00072499">
        <w:t>Arizmendiarrieta</w:t>
      </w:r>
      <w:proofErr w:type="spellEnd"/>
      <w:r w:rsidRPr="00072499">
        <w:t xml:space="preserve"> y </w:t>
      </w:r>
      <w:r>
        <w:t>estará vivo</w:t>
      </w:r>
      <w:r w:rsidRPr="00072499">
        <w:t xml:space="preserve"> mientras la solidaridad y el deseo de igualdad social sigan en las personas, aunque no lo es</w:t>
      </w:r>
      <w:r>
        <w:t>tén</w:t>
      </w:r>
      <w:r w:rsidRPr="00072499">
        <w:t xml:space="preserve"> en </w:t>
      </w:r>
      <w:r>
        <w:t>esta ley.</w:t>
      </w:r>
    </w:p>
    <w:p w:rsidR="00A17D8A" w:rsidRDefault="00A17D8A" w:rsidP="00443782">
      <w:pPr>
        <w:pStyle w:val="Texto"/>
      </w:pPr>
    </w:p>
    <w:p w:rsidR="00A17D8A" w:rsidRDefault="00A17D8A" w:rsidP="00443782">
      <w:pPr>
        <w:pStyle w:val="Texto"/>
        <w:rPr>
          <w:lang w:val="eu-ES"/>
        </w:rPr>
      </w:pPr>
      <w:r>
        <w:rPr>
          <w:lang w:val="eu-ES"/>
        </w:rPr>
        <w:t>E</w:t>
      </w:r>
      <w:r w:rsidRPr="00072499">
        <w:rPr>
          <w:lang w:val="eu-ES"/>
        </w:rPr>
        <w:t>skerrik asko</w:t>
      </w:r>
      <w:r>
        <w:rPr>
          <w:lang w:val="eu-ES"/>
        </w:rPr>
        <w:t>.</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sidRPr="00F245F1">
        <w:rPr>
          <w:rFonts w:ascii="Futura Md BT" w:hAnsi="Futura Md BT"/>
          <w:lang w:val="eu-ES"/>
        </w:rPr>
        <w:t>LEHENDAKARIAK</w:t>
      </w:r>
      <w:r>
        <w:rPr>
          <w:lang w:val="eu-ES"/>
        </w:rPr>
        <w:t xml:space="preserve">: Eskerrik asko, </w:t>
      </w:r>
      <w:proofErr w:type="spellStart"/>
      <w:r>
        <w:rPr>
          <w:lang w:val="eu-ES"/>
        </w:rPr>
        <w:t>Becerra</w:t>
      </w:r>
      <w:proofErr w:type="spellEnd"/>
      <w:r>
        <w:rPr>
          <w:lang w:val="eu-ES"/>
        </w:rPr>
        <w:t xml:space="preserve"> jauna.</w:t>
      </w:r>
    </w:p>
    <w:p w:rsidR="00A17D8A" w:rsidRDefault="00A17D8A" w:rsidP="00443782">
      <w:pPr>
        <w:pStyle w:val="Texto"/>
        <w:rPr>
          <w:lang w:val="eu-ES"/>
        </w:rPr>
      </w:pPr>
    </w:p>
    <w:p w:rsidR="00A17D8A" w:rsidRDefault="00A17D8A" w:rsidP="00443782">
      <w:pPr>
        <w:pStyle w:val="Texto"/>
        <w:rPr>
          <w:lang w:val="eu-ES"/>
        </w:rPr>
      </w:pPr>
      <w:r w:rsidRPr="00072499">
        <w:rPr>
          <w:lang w:val="eu-ES"/>
        </w:rPr>
        <w:t>EH</w:t>
      </w:r>
      <w:r>
        <w:rPr>
          <w:lang w:val="eu-ES"/>
        </w:rPr>
        <w:t xml:space="preserve"> Bildu taldearen ordezkaria, Ugarte andrea, </w:t>
      </w:r>
      <w:proofErr w:type="spellStart"/>
      <w:r>
        <w:rPr>
          <w:lang w:val="eu-ES"/>
        </w:rPr>
        <w:t>zurea</w:t>
      </w:r>
      <w:proofErr w:type="spellEnd"/>
      <w:r>
        <w:rPr>
          <w:lang w:val="eu-ES"/>
        </w:rPr>
        <w:t xml:space="preserve"> da hitza.</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sidRPr="00F245F1">
        <w:rPr>
          <w:rFonts w:ascii="Futura Md BT" w:hAnsi="Futura Md BT"/>
          <w:lang w:val="eu-ES"/>
        </w:rPr>
        <w:t xml:space="preserve">UGARTE ZUBIZARRETA </w:t>
      </w:r>
      <w:r>
        <w:rPr>
          <w:lang w:val="eu-ES"/>
        </w:rPr>
        <w:t>andreak:</w:t>
      </w:r>
      <w:r w:rsidRPr="00072499">
        <w:rPr>
          <w:lang w:val="eu-ES"/>
        </w:rPr>
        <w:t xml:space="preserve"> </w:t>
      </w:r>
      <w:r>
        <w:rPr>
          <w:lang w:val="eu-ES"/>
        </w:rPr>
        <w:t>Kaixo, e</w:t>
      </w:r>
      <w:r w:rsidRPr="00072499">
        <w:rPr>
          <w:lang w:val="eu-ES"/>
        </w:rPr>
        <w:t>gun</w:t>
      </w:r>
      <w:r>
        <w:rPr>
          <w:lang w:val="eu-ES"/>
        </w:rPr>
        <w:t xml:space="preserve"> on guztioi.</w:t>
      </w:r>
    </w:p>
    <w:p w:rsidR="00A17D8A" w:rsidRDefault="00A17D8A" w:rsidP="00443782">
      <w:pPr>
        <w:pStyle w:val="Texto"/>
        <w:rPr>
          <w:lang w:val="eu-ES"/>
        </w:rPr>
      </w:pPr>
    </w:p>
    <w:p w:rsidR="00A17D8A" w:rsidRPr="00072499" w:rsidRDefault="00A17D8A" w:rsidP="00443782">
      <w:pPr>
        <w:pStyle w:val="Texto"/>
        <w:rPr>
          <w:lang w:val="eu-ES"/>
        </w:rPr>
      </w:pPr>
      <w:r w:rsidRPr="00072499">
        <w:rPr>
          <w:lang w:val="eu-ES"/>
        </w:rPr>
        <w:t>Ni erreflexio pertsonal batetatik hasiko naiz</w:t>
      </w:r>
      <w:r>
        <w:rPr>
          <w:lang w:val="eu-ES"/>
        </w:rPr>
        <w:t>.</w:t>
      </w:r>
      <w:r w:rsidRPr="00072499">
        <w:rPr>
          <w:lang w:val="eu-ES"/>
        </w:rPr>
        <w:t xml:space="preserve"> 2001ean</w:t>
      </w:r>
      <w:r>
        <w:rPr>
          <w:lang w:val="eu-ES"/>
        </w:rPr>
        <w:t>, oraindik gaztetxoa</w:t>
      </w:r>
      <w:r w:rsidRPr="00072499">
        <w:rPr>
          <w:lang w:val="eu-ES"/>
        </w:rPr>
        <w:t xml:space="preserve"> nintzela, Euskadiko Kooperatiben Legea gainontzeko Estatuko kooperatiben legeekin aztertzeko eskatu zitzaidan</w:t>
      </w:r>
      <w:r>
        <w:rPr>
          <w:lang w:val="eu-ES"/>
        </w:rPr>
        <w:t>,</w:t>
      </w:r>
      <w:r w:rsidRPr="00072499">
        <w:rPr>
          <w:lang w:val="eu-ES"/>
        </w:rPr>
        <w:t xml:space="preserve"> eta urtebete eman nuen lan hori egiten…</w:t>
      </w:r>
    </w:p>
    <w:p w:rsidR="00A17D8A" w:rsidRPr="00072499" w:rsidRDefault="00A17D8A" w:rsidP="00443782">
      <w:pPr>
        <w:pStyle w:val="Texto"/>
        <w:rPr>
          <w:lang w:val="eu-ES"/>
        </w:rPr>
      </w:pPr>
    </w:p>
    <w:p w:rsidR="00A17D8A" w:rsidRPr="00072499" w:rsidRDefault="00A17D8A" w:rsidP="00443782">
      <w:pPr>
        <w:pStyle w:val="Texto"/>
        <w:rPr>
          <w:lang w:val="eu-ES"/>
        </w:rPr>
      </w:pPr>
      <w:r w:rsidRPr="00072499">
        <w:rPr>
          <w:lang w:val="eu-ES"/>
        </w:rPr>
        <w:t>(6. zintaren amaiera)</w:t>
      </w:r>
    </w:p>
    <w:p w:rsidR="00A17D8A" w:rsidRPr="008C4DA8" w:rsidRDefault="00A17D8A" w:rsidP="00443782">
      <w:pPr>
        <w:pStyle w:val="Texto"/>
        <w:rPr>
          <w:lang w:val="eu-ES"/>
        </w:rPr>
      </w:pPr>
      <w:r w:rsidRPr="008C4DA8">
        <w:rPr>
          <w:lang w:val="eu-ES"/>
        </w:rPr>
        <w:t>(7. zintaren hasiera)</w:t>
      </w:r>
    </w:p>
    <w:p w:rsidR="00A17D8A" w:rsidRPr="008C4DA8" w:rsidRDefault="00A17D8A" w:rsidP="00443782">
      <w:pPr>
        <w:pStyle w:val="Texto"/>
        <w:rPr>
          <w:lang w:val="eu-ES"/>
        </w:rPr>
      </w:pPr>
    </w:p>
    <w:p w:rsidR="00A17D8A" w:rsidRDefault="00A17D8A" w:rsidP="00443782">
      <w:pPr>
        <w:pStyle w:val="Texto"/>
        <w:rPr>
          <w:lang w:val="eu-ES"/>
        </w:rPr>
      </w:pPr>
      <w:r w:rsidRPr="008C4DA8">
        <w:rPr>
          <w:lang w:val="eu-ES"/>
        </w:rPr>
        <w:t>… Euskadiko Kooperatiben Legea gainontzeko Estatuko kooperatiben legeekin aztertzeko eskatu zitzaidan</w:t>
      </w:r>
      <w:r>
        <w:rPr>
          <w:lang w:val="eu-ES"/>
        </w:rPr>
        <w:t>,</w:t>
      </w:r>
      <w:r w:rsidRPr="008C4DA8">
        <w:rPr>
          <w:lang w:val="eu-ES"/>
        </w:rPr>
        <w:t xml:space="preserve"> eta urtebete eman nuen lan hori egiten</w:t>
      </w:r>
      <w:r>
        <w:rPr>
          <w:lang w:val="eu-ES"/>
        </w:rPr>
        <w:t>. E</w:t>
      </w:r>
      <w:r w:rsidRPr="008C4DA8">
        <w:rPr>
          <w:lang w:val="eu-ES"/>
        </w:rPr>
        <w:t>ta deskubritu nuena zen EAEko Kooperatiben Legea</w:t>
      </w:r>
      <w:r>
        <w:rPr>
          <w:lang w:val="eu-ES"/>
        </w:rPr>
        <w:t>,</w:t>
      </w:r>
      <w:r w:rsidRPr="008C4DA8">
        <w:rPr>
          <w:lang w:val="eu-ES"/>
        </w:rPr>
        <w:t xml:space="preserve"> gainontzeko legeekin </w:t>
      </w:r>
      <w:r w:rsidRPr="008C4DA8">
        <w:rPr>
          <w:lang w:val="eu-ES"/>
        </w:rPr>
        <w:lastRenderedPageBreak/>
        <w:t xml:space="preserve">konparatuta, oso lege aurreratua zela, oso lege osatua zela eta espiritu kooperatiboa ondo mantentzen zuen eta ondo </w:t>
      </w:r>
      <w:proofErr w:type="spellStart"/>
      <w:r w:rsidRPr="008C4DA8">
        <w:rPr>
          <w:lang w:val="eu-ES"/>
        </w:rPr>
        <w:t>erreflejatzen</w:t>
      </w:r>
      <w:proofErr w:type="spellEnd"/>
      <w:r w:rsidRPr="008C4DA8">
        <w:rPr>
          <w:lang w:val="eu-ES"/>
        </w:rPr>
        <w:t xml:space="preserve"> zuen lege bat zela.</w:t>
      </w:r>
    </w:p>
    <w:p w:rsidR="00A17D8A" w:rsidRDefault="00A17D8A" w:rsidP="00443782">
      <w:pPr>
        <w:pStyle w:val="Texto"/>
        <w:rPr>
          <w:lang w:val="eu-ES"/>
        </w:rPr>
      </w:pPr>
    </w:p>
    <w:p w:rsidR="00A17D8A" w:rsidRDefault="00A17D8A" w:rsidP="00443782">
      <w:pPr>
        <w:pStyle w:val="Texto"/>
        <w:rPr>
          <w:lang w:val="eu-ES"/>
        </w:rPr>
      </w:pPr>
      <w:r w:rsidRPr="008C4DA8">
        <w:rPr>
          <w:lang w:val="eu-ES"/>
        </w:rPr>
        <w:t>Kontuan eduki behar da Euskal Autonomia Erkidegoko errealitate kooperatiboak ez daukala ba Kataluniakoarekin</w:t>
      </w:r>
      <w:r>
        <w:rPr>
          <w:lang w:val="eu-ES"/>
        </w:rPr>
        <w:t>,</w:t>
      </w:r>
      <w:r w:rsidRPr="008C4DA8">
        <w:rPr>
          <w:lang w:val="eu-ES"/>
        </w:rPr>
        <w:t xml:space="preserve"> Errioxakoarekin edo</w:t>
      </w:r>
      <w:r>
        <w:rPr>
          <w:lang w:val="eu-ES"/>
        </w:rPr>
        <w:t xml:space="preserve"> e</w:t>
      </w:r>
      <w:r w:rsidRPr="008C4DA8">
        <w:rPr>
          <w:lang w:val="eu-ES"/>
        </w:rPr>
        <w:t>ta Andaluziako kooperatiben mugimenduare</w:t>
      </w:r>
      <w:r>
        <w:rPr>
          <w:lang w:val="eu-ES"/>
        </w:rPr>
        <w:t>n errealitatearekin zerikusirik; izan ere, hemen industria k</w:t>
      </w:r>
      <w:r w:rsidRPr="008C4DA8">
        <w:rPr>
          <w:lang w:val="eu-ES"/>
        </w:rPr>
        <w:t>ooperatibak kooperatiba handiak dira horietako asko</w:t>
      </w:r>
      <w:r>
        <w:rPr>
          <w:lang w:val="eu-ES"/>
        </w:rPr>
        <w:t>,</w:t>
      </w:r>
      <w:r w:rsidRPr="008C4DA8">
        <w:rPr>
          <w:lang w:val="eu-ES"/>
        </w:rPr>
        <w:t xml:space="preserve"> eta horrek</w:t>
      </w:r>
      <w:r>
        <w:rPr>
          <w:lang w:val="eu-ES"/>
        </w:rPr>
        <w:t>,</w:t>
      </w:r>
      <w:r w:rsidRPr="008C4DA8">
        <w:rPr>
          <w:lang w:val="eu-ES"/>
        </w:rPr>
        <w:t xml:space="preserve"> denok </w:t>
      </w:r>
      <w:proofErr w:type="spellStart"/>
      <w:r w:rsidRPr="008C4DA8">
        <w:rPr>
          <w:lang w:val="eu-ES"/>
        </w:rPr>
        <w:t>dakigun</w:t>
      </w:r>
      <w:proofErr w:type="spellEnd"/>
      <w:r w:rsidRPr="008C4DA8">
        <w:rPr>
          <w:lang w:val="eu-ES"/>
        </w:rPr>
        <w:t xml:space="preserve"> bezala, gauzak izugarri zailtzen ditu. Zailtzen ditu ez baita berdina 1.000 pertsonaren artean erabakiak hartzea, i</w:t>
      </w:r>
      <w:r>
        <w:rPr>
          <w:lang w:val="eu-ES"/>
        </w:rPr>
        <w:t>rabazietan parte hartzea, krisi</w:t>
      </w:r>
      <w:r w:rsidRPr="008C4DA8">
        <w:rPr>
          <w:lang w:val="eu-ES"/>
        </w:rPr>
        <w:t>ei aurre egitea, dauden erronka teknologiko, digitalizazio</w:t>
      </w:r>
      <w:r>
        <w:rPr>
          <w:lang w:val="eu-ES"/>
        </w:rPr>
        <w:t xml:space="preserve">, </w:t>
      </w:r>
      <w:proofErr w:type="spellStart"/>
      <w:r>
        <w:rPr>
          <w:lang w:val="eu-ES"/>
        </w:rPr>
        <w:t>robotiza</w:t>
      </w:r>
      <w:r w:rsidRPr="008C4DA8">
        <w:rPr>
          <w:lang w:val="eu-ES"/>
        </w:rPr>
        <w:t>zio</w:t>
      </w:r>
      <w:proofErr w:type="spellEnd"/>
      <w:r>
        <w:rPr>
          <w:lang w:val="eu-ES"/>
        </w:rPr>
        <w:t>, n</w:t>
      </w:r>
      <w:r w:rsidRPr="008C4DA8">
        <w:rPr>
          <w:lang w:val="eu-ES"/>
        </w:rPr>
        <w:t>azioartekotze eta abar</w:t>
      </w:r>
      <w:r>
        <w:rPr>
          <w:lang w:val="eu-ES"/>
        </w:rPr>
        <w:t>,</w:t>
      </w:r>
      <w:r w:rsidRPr="008C4DA8">
        <w:rPr>
          <w:lang w:val="eu-ES"/>
        </w:rPr>
        <w:t xml:space="preserve"> dauden erronka guzti horiei aurre egitea modu horretan edo</w:t>
      </w:r>
      <w:r>
        <w:rPr>
          <w:lang w:val="eu-ES"/>
        </w:rPr>
        <w:t xml:space="preserve"> e</w:t>
      </w:r>
      <w:r w:rsidRPr="008C4DA8">
        <w:rPr>
          <w:lang w:val="eu-ES"/>
        </w:rPr>
        <w:t>ta hiruko zerbitzu kooperatiba bat eratzea eta horrek funtzionatzea.</w:t>
      </w:r>
    </w:p>
    <w:p w:rsidR="00A17D8A" w:rsidRDefault="00A17D8A" w:rsidP="00443782">
      <w:pPr>
        <w:pStyle w:val="Texto"/>
        <w:rPr>
          <w:lang w:val="eu-ES"/>
        </w:rPr>
      </w:pPr>
    </w:p>
    <w:p w:rsidR="00A17D8A" w:rsidRDefault="00A17D8A" w:rsidP="00443782">
      <w:pPr>
        <w:pStyle w:val="Texto"/>
        <w:rPr>
          <w:lang w:val="eu-ES"/>
        </w:rPr>
      </w:pPr>
      <w:r>
        <w:rPr>
          <w:lang w:val="eu-ES"/>
        </w:rPr>
        <w:t>Nik ere faltan botatzen dut Arizmendi</w:t>
      </w:r>
      <w:r w:rsidRPr="008C4DA8">
        <w:rPr>
          <w:lang w:val="eu-ES"/>
        </w:rPr>
        <w:t>arreta, faltan botatzen dut bere espiritua</w:t>
      </w:r>
      <w:r>
        <w:rPr>
          <w:lang w:val="eu-ES"/>
        </w:rPr>
        <w:t>.</w:t>
      </w:r>
      <w:r w:rsidRPr="008C4DA8">
        <w:rPr>
          <w:lang w:val="eu-ES"/>
        </w:rPr>
        <w:t xml:space="preserve"> M</w:t>
      </w:r>
      <w:r>
        <w:rPr>
          <w:lang w:val="eu-ES"/>
        </w:rPr>
        <w:t xml:space="preserve">CCko egoitzan </w:t>
      </w:r>
      <w:r w:rsidRPr="008C4DA8">
        <w:rPr>
          <w:lang w:val="eu-ES"/>
        </w:rPr>
        <w:t>dagoen busto</w:t>
      </w:r>
      <w:r>
        <w:rPr>
          <w:lang w:val="eu-ES"/>
        </w:rPr>
        <w:t xml:space="preserve"> harrek</w:t>
      </w:r>
      <w:r w:rsidRPr="008C4DA8">
        <w:rPr>
          <w:lang w:val="eu-ES"/>
        </w:rPr>
        <w:t xml:space="preserve"> </w:t>
      </w:r>
      <w:proofErr w:type="spellStart"/>
      <w:r w:rsidRPr="008C4DA8">
        <w:rPr>
          <w:lang w:val="eu-ES"/>
        </w:rPr>
        <w:t>erreflejatzen</w:t>
      </w:r>
      <w:proofErr w:type="spellEnd"/>
      <w:r w:rsidRPr="008C4DA8">
        <w:rPr>
          <w:lang w:val="eu-ES"/>
        </w:rPr>
        <w:t xml:space="preserve"> duen espiritu guztia</w:t>
      </w:r>
      <w:r>
        <w:rPr>
          <w:lang w:val="eu-ES"/>
        </w:rPr>
        <w:t>. E</w:t>
      </w:r>
      <w:r w:rsidRPr="008C4DA8">
        <w:rPr>
          <w:lang w:val="eu-ES"/>
        </w:rPr>
        <w:t xml:space="preserve">ta egia da kooperatibaren munduan </w:t>
      </w:r>
      <w:proofErr w:type="spellStart"/>
      <w:r w:rsidRPr="008C4DA8">
        <w:rPr>
          <w:lang w:val="eu-ES"/>
        </w:rPr>
        <w:t>badagoela</w:t>
      </w:r>
      <w:proofErr w:type="spellEnd"/>
      <w:r w:rsidRPr="008C4DA8">
        <w:rPr>
          <w:lang w:val="eu-ES"/>
        </w:rPr>
        <w:t xml:space="preserve"> jende anitz balore kooperatiboak ahaztuta dituena, sekula ezagutu ez dituena eta tentaldi handia </w:t>
      </w:r>
      <w:proofErr w:type="spellStart"/>
      <w:r w:rsidRPr="008C4DA8">
        <w:rPr>
          <w:lang w:val="eu-ES"/>
        </w:rPr>
        <w:t>daukana</w:t>
      </w:r>
      <w:proofErr w:type="spellEnd"/>
      <w:r w:rsidRPr="008C4DA8">
        <w:rPr>
          <w:lang w:val="eu-ES"/>
        </w:rPr>
        <w:t xml:space="preserve"> mundu kapitalista batean forma kapitalista batean lehiatzeko. Eta hori nabari da hainbat kooperatibek hartzen dituzten erabaki estrategikoetan</w:t>
      </w:r>
      <w:r>
        <w:rPr>
          <w:lang w:val="eu-ES"/>
        </w:rPr>
        <w:t>,</w:t>
      </w:r>
      <w:r w:rsidRPr="008C4DA8">
        <w:rPr>
          <w:lang w:val="eu-ES"/>
        </w:rPr>
        <w:t xml:space="preserve"> egiten dituzten planetan</w:t>
      </w:r>
      <w:r>
        <w:rPr>
          <w:lang w:val="eu-ES"/>
        </w:rPr>
        <w:t>,</w:t>
      </w:r>
      <w:r w:rsidRPr="008C4DA8">
        <w:rPr>
          <w:lang w:val="eu-ES"/>
        </w:rPr>
        <w:t xml:space="preserve"> proposatzen dituzten estatutuen aldaketa</w:t>
      </w:r>
      <w:r>
        <w:rPr>
          <w:lang w:val="eu-ES"/>
        </w:rPr>
        <w:t>tan. B</w:t>
      </w:r>
      <w:r w:rsidRPr="008C4DA8">
        <w:rPr>
          <w:lang w:val="eu-ES"/>
        </w:rPr>
        <w:t xml:space="preserve">ailara kooperatibo </w:t>
      </w:r>
      <w:r>
        <w:rPr>
          <w:lang w:val="eu-ES"/>
        </w:rPr>
        <w:t>batetik n</w:t>
      </w:r>
      <w:r w:rsidRPr="008C4DA8">
        <w:rPr>
          <w:lang w:val="eu-ES"/>
        </w:rPr>
        <w:t>ator eta egia da gauza horiek ikusten direla</w:t>
      </w:r>
      <w:r>
        <w:rPr>
          <w:lang w:val="eu-ES"/>
        </w:rPr>
        <w:t>,</w:t>
      </w:r>
      <w:r w:rsidRPr="008C4DA8">
        <w:rPr>
          <w:lang w:val="eu-ES"/>
        </w:rPr>
        <w:t xml:space="preserve"> satisfazio gutxi sortzen duten gauzak ikusten direla</w:t>
      </w:r>
      <w:r>
        <w:rPr>
          <w:lang w:val="eu-ES"/>
        </w:rPr>
        <w:t>.</w:t>
      </w:r>
    </w:p>
    <w:p w:rsidR="00A17D8A" w:rsidRDefault="00A17D8A" w:rsidP="00443782">
      <w:pPr>
        <w:pStyle w:val="Texto"/>
        <w:rPr>
          <w:lang w:val="eu-ES"/>
        </w:rPr>
      </w:pPr>
    </w:p>
    <w:p w:rsidR="00A17D8A" w:rsidRDefault="00A17D8A" w:rsidP="00443782">
      <w:pPr>
        <w:pStyle w:val="Texto"/>
        <w:rPr>
          <w:lang w:val="eu-ES"/>
        </w:rPr>
      </w:pPr>
      <w:r>
        <w:rPr>
          <w:lang w:val="eu-ES"/>
        </w:rPr>
        <w:t>Baina nik</w:t>
      </w:r>
      <w:r w:rsidRPr="008C4DA8">
        <w:rPr>
          <w:lang w:val="eu-ES"/>
        </w:rPr>
        <w:t xml:space="preserve"> nabarmendu nahi nuke mugimendu kooperatibo sendo bat daukagula, mundu guztia</w:t>
      </w:r>
      <w:r>
        <w:rPr>
          <w:lang w:val="eu-ES"/>
        </w:rPr>
        <w:t>n</w:t>
      </w:r>
      <w:r w:rsidRPr="008C4DA8">
        <w:rPr>
          <w:lang w:val="eu-ES"/>
        </w:rPr>
        <w:t xml:space="preserve"> eredugarria den mugimendu kooperatiboa daukagula</w:t>
      </w:r>
      <w:r>
        <w:rPr>
          <w:lang w:val="eu-ES"/>
        </w:rPr>
        <w:t>,</w:t>
      </w:r>
      <w:r w:rsidRPr="008C4DA8">
        <w:rPr>
          <w:lang w:val="eu-ES"/>
        </w:rPr>
        <w:t xml:space="preserve"> bere zailtasun guztieki</w:t>
      </w:r>
      <w:r>
        <w:rPr>
          <w:lang w:val="eu-ES"/>
        </w:rPr>
        <w:t>n eta bere tentaldi guztiekin b</w:t>
      </w:r>
      <w:r w:rsidRPr="008C4DA8">
        <w:rPr>
          <w:lang w:val="eu-ES"/>
        </w:rPr>
        <w:t xml:space="preserve">alioan jarri nahi nuke eredu kooperatiboa gainontzeko figura juridiko </w:t>
      </w:r>
      <w:proofErr w:type="spellStart"/>
      <w:r w:rsidRPr="008C4DA8">
        <w:rPr>
          <w:lang w:val="eu-ES"/>
        </w:rPr>
        <w:t>enpresarialekin</w:t>
      </w:r>
      <w:proofErr w:type="spellEnd"/>
      <w:r w:rsidRPr="008C4DA8">
        <w:rPr>
          <w:lang w:val="eu-ES"/>
        </w:rPr>
        <w:t xml:space="preserve"> konparatuta</w:t>
      </w:r>
      <w:r>
        <w:rPr>
          <w:lang w:val="eu-ES"/>
        </w:rPr>
        <w:t>. Ze, gaur-</w:t>
      </w:r>
      <w:r w:rsidRPr="008C4DA8">
        <w:rPr>
          <w:lang w:val="eu-ES"/>
        </w:rPr>
        <w:t>gaurkoz</w:t>
      </w:r>
      <w:r>
        <w:rPr>
          <w:lang w:val="eu-ES"/>
        </w:rPr>
        <w:t>,</w:t>
      </w:r>
      <w:r w:rsidRPr="008C4DA8">
        <w:rPr>
          <w:lang w:val="eu-ES"/>
        </w:rPr>
        <w:t xml:space="preserve"> oraindik mantentzen dira bere esentzia</w:t>
      </w:r>
      <w:r>
        <w:rPr>
          <w:lang w:val="eu-ES"/>
        </w:rPr>
        <w:t>k, h</w:t>
      </w:r>
      <w:r w:rsidRPr="008C4DA8">
        <w:rPr>
          <w:lang w:val="eu-ES"/>
        </w:rPr>
        <w:t>au da, erabakietan parte hartze kolektiboa, enpres</w:t>
      </w:r>
      <w:r>
        <w:rPr>
          <w:lang w:val="eu-ES"/>
        </w:rPr>
        <w:t>a ezberdinen arteko elkartasuna</w:t>
      </w:r>
      <w:r w:rsidRPr="008C4DA8">
        <w:rPr>
          <w:lang w:val="eu-ES"/>
        </w:rPr>
        <w:t xml:space="preserve"> krisi egoer</w:t>
      </w:r>
      <w:r>
        <w:rPr>
          <w:lang w:val="eu-ES"/>
        </w:rPr>
        <w:t>a</w:t>
      </w:r>
      <w:r w:rsidRPr="008C4DA8">
        <w:rPr>
          <w:lang w:val="eu-ES"/>
        </w:rPr>
        <w:t xml:space="preserve">tan </w:t>
      </w:r>
      <w:r>
        <w:rPr>
          <w:lang w:val="eu-ES"/>
        </w:rPr>
        <w:t>poltsa</w:t>
      </w:r>
      <w:r w:rsidRPr="008C4DA8">
        <w:rPr>
          <w:lang w:val="eu-ES"/>
        </w:rPr>
        <w:t xml:space="preserve"> komunak jarrita, langile e</w:t>
      </w:r>
      <w:r>
        <w:rPr>
          <w:lang w:val="eu-ES"/>
        </w:rPr>
        <w:t>b</w:t>
      </w:r>
      <w:r w:rsidRPr="008C4DA8">
        <w:rPr>
          <w:lang w:val="eu-ES"/>
        </w:rPr>
        <w:t>entual</w:t>
      </w:r>
      <w:r>
        <w:rPr>
          <w:lang w:val="eu-ES"/>
        </w:rPr>
        <w:t>ei</w:t>
      </w:r>
      <w:r w:rsidRPr="008C4DA8">
        <w:rPr>
          <w:lang w:val="eu-ES"/>
        </w:rPr>
        <w:t xml:space="preserve"> ere, nolabait ere</w:t>
      </w:r>
      <w:r>
        <w:rPr>
          <w:lang w:val="eu-ES"/>
        </w:rPr>
        <w:t>,</w:t>
      </w:r>
      <w:r w:rsidRPr="008C4DA8">
        <w:rPr>
          <w:lang w:val="eu-ES"/>
        </w:rPr>
        <w:t xml:space="preserve"> bideak emanda jarduera kooperatiboan eta emaitza kooperatiboetan parte hartzeko</w:t>
      </w:r>
      <w:r>
        <w:rPr>
          <w:lang w:val="eu-ES"/>
        </w:rPr>
        <w:t>,</w:t>
      </w:r>
      <w:r w:rsidRPr="008C4DA8">
        <w:rPr>
          <w:lang w:val="eu-ES"/>
        </w:rPr>
        <w:t xml:space="preserve"> informazio eskubideari dagozkion gai guztiak</w:t>
      </w:r>
      <w:r>
        <w:rPr>
          <w:lang w:val="eu-ES"/>
        </w:rPr>
        <w:t>, oso-</w:t>
      </w:r>
      <w:r w:rsidRPr="008C4DA8">
        <w:rPr>
          <w:lang w:val="eu-ES"/>
        </w:rPr>
        <w:t xml:space="preserve">oso inportanteak </w:t>
      </w:r>
      <w:r w:rsidRPr="008C4DA8">
        <w:rPr>
          <w:lang w:val="eu-ES"/>
        </w:rPr>
        <w:lastRenderedPageBreak/>
        <w:t>direnak, ze kontutan izan behar dugu beste figura juridiko batzuetan lan egin izan dugunean ez dugula eduki edo ez ditugula eduki kooperatiba batean modu naturalean ematen diren hainbat e</w:t>
      </w:r>
      <w:r>
        <w:rPr>
          <w:lang w:val="eu-ES"/>
        </w:rPr>
        <w:t xml:space="preserve">ta hainbat eskubide, </w:t>
      </w:r>
      <w:proofErr w:type="spellStart"/>
      <w:r>
        <w:rPr>
          <w:lang w:val="eu-ES"/>
        </w:rPr>
        <w:t>inexistente</w:t>
      </w:r>
      <w:r w:rsidRPr="008C4DA8">
        <w:rPr>
          <w:lang w:val="eu-ES"/>
        </w:rPr>
        <w:t>ak</w:t>
      </w:r>
      <w:proofErr w:type="spellEnd"/>
      <w:r w:rsidRPr="008C4DA8">
        <w:rPr>
          <w:lang w:val="eu-ES"/>
        </w:rPr>
        <w:t xml:space="preserve"> direla beste </w:t>
      </w:r>
      <w:r>
        <w:rPr>
          <w:lang w:val="eu-ES"/>
        </w:rPr>
        <w:t>e</w:t>
      </w:r>
      <w:r w:rsidRPr="008C4DA8">
        <w:rPr>
          <w:lang w:val="eu-ES"/>
        </w:rPr>
        <w:t>npresa batzuetan</w:t>
      </w:r>
      <w:r>
        <w:rPr>
          <w:lang w:val="eu-ES"/>
        </w:rPr>
        <w:t>.</w:t>
      </w:r>
    </w:p>
    <w:p w:rsidR="00A17D8A" w:rsidRDefault="00A17D8A" w:rsidP="00443782">
      <w:pPr>
        <w:pStyle w:val="Texto"/>
        <w:rPr>
          <w:lang w:val="eu-ES"/>
        </w:rPr>
      </w:pPr>
    </w:p>
    <w:p w:rsidR="00A17D8A" w:rsidRDefault="00A17D8A" w:rsidP="00443782">
      <w:pPr>
        <w:pStyle w:val="Texto"/>
        <w:rPr>
          <w:lang w:val="eu-ES"/>
        </w:rPr>
      </w:pPr>
      <w:r w:rsidRPr="008C4DA8">
        <w:rPr>
          <w:lang w:val="eu-ES"/>
        </w:rPr>
        <w:t>Egia da figura kooperatiboa ez dela figura bakarra langileen eskubideak bermatzeko, baina egia da ere modu gordinenean eta egokienean bermatzen d</w:t>
      </w:r>
      <w:r>
        <w:rPr>
          <w:lang w:val="eu-ES"/>
        </w:rPr>
        <w:t xml:space="preserve">ituela langilearen eskubideak. </w:t>
      </w:r>
      <w:r w:rsidRPr="008C4DA8">
        <w:rPr>
          <w:lang w:val="eu-ES"/>
        </w:rPr>
        <w:t xml:space="preserve">Erantzukizunaren kontua ere hor dago, hau da, langile batek </w:t>
      </w:r>
      <w:r>
        <w:rPr>
          <w:lang w:val="eu-ES"/>
        </w:rPr>
        <w:t>kooperatiba</w:t>
      </w:r>
      <w:r w:rsidRPr="008C4DA8">
        <w:rPr>
          <w:lang w:val="eu-ES"/>
        </w:rPr>
        <w:t xml:space="preserve"> baten parte hartzen duenean ez da soilik langile bat</w:t>
      </w:r>
      <w:r>
        <w:rPr>
          <w:lang w:val="eu-ES"/>
        </w:rPr>
        <w:t>,</w:t>
      </w:r>
      <w:r w:rsidRPr="008C4DA8">
        <w:rPr>
          <w:lang w:val="eu-ES"/>
        </w:rPr>
        <w:t xml:space="preserve"> beste</w:t>
      </w:r>
      <w:r>
        <w:rPr>
          <w:lang w:val="eu-ES"/>
        </w:rPr>
        <w:t>en</w:t>
      </w:r>
      <w:r w:rsidRPr="008C4DA8">
        <w:rPr>
          <w:lang w:val="eu-ES"/>
        </w:rPr>
        <w:t xml:space="preserve"> ardurapean lan egiten duen langile bat</w:t>
      </w:r>
      <w:r>
        <w:rPr>
          <w:lang w:val="eu-ES"/>
        </w:rPr>
        <w:t>,</w:t>
      </w:r>
      <w:r w:rsidRPr="008C4DA8">
        <w:rPr>
          <w:lang w:val="eu-ES"/>
        </w:rPr>
        <w:t xml:space="preserve"> baita ere bada konpromisoak eta </w:t>
      </w:r>
      <w:r>
        <w:rPr>
          <w:lang w:val="eu-ES"/>
        </w:rPr>
        <w:t>bete</w:t>
      </w:r>
      <w:r w:rsidRPr="008C4DA8">
        <w:rPr>
          <w:lang w:val="eu-ES"/>
        </w:rPr>
        <w:t>behar batzuk dituen pertsona bat enpresa horrekiko</w:t>
      </w:r>
      <w:r>
        <w:rPr>
          <w:lang w:val="eu-ES"/>
        </w:rPr>
        <w:t>. E</w:t>
      </w:r>
      <w:r w:rsidRPr="008C4DA8">
        <w:rPr>
          <w:lang w:val="eu-ES"/>
        </w:rPr>
        <w:t>ta</w:t>
      </w:r>
      <w:r>
        <w:rPr>
          <w:lang w:val="eu-ES"/>
        </w:rPr>
        <w:t>,</w:t>
      </w:r>
      <w:r w:rsidRPr="008C4DA8">
        <w:rPr>
          <w:lang w:val="eu-ES"/>
        </w:rPr>
        <w:t xml:space="preserve"> nik</w:t>
      </w:r>
      <w:r>
        <w:rPr>
          <w:lang w:val="eu-ES"/>
        </w:rPr>
        <w:t xml:space="preserve">, zentzu horretan, </w:t>
      </w:r>
      <w:r w:rsidRPr="008C4DA8">
        <w:rPr>
          <w:lang w:val="eu-ES"/>
        </w:rPr>
        <w:t>birtualitate izugarriak aurkitzen dizkiot mugimendu kooperatiboari</w:t>
      </w:r>
      <w:r>
        <w:rPr>
          <w:lang w:val="eu-ES"/>
        </w:rPr>
        <w:t>,</w:t>
      </w:r>
      <w:r w:rsidRPr="008C4DA8">
        <w:rPr>
          <w:lang w:val="eu-ES"/>
        </w:rPr>
        <w:t xml:space="preserve"> eta uste dut</w:t>
      </w:r>
      <w:r>
        <w:rPr>
          <w:lang w:val="eu-ES"/>
        </w:rPr>
        <w:t>,</w:t>
      </w:r>
      <w:r w:rsidRPr="008C4DA8">
        <w:rPr>
          <w:lang w:val="eu-ES"/>
        </w:rPr>
        <w:t xml:space="preserve"> benetan</w:t>
      </w:r>
      <w:r>
        <w:rPr>
          <w:lang w:val="eu-ES"/>
        </w:rPr>
        <w:t>,</w:t>
      </w:r>
      <w:r w:rsidRPr="008C4DA8">
        <w:rPr>
          <w:lang w:val="eu-ES"/>
        </w:rPr>
        <w:t xml:space="preserve"> mundu osoan eredugarria den mugimendu kooperatiboa daukagula eta balioan jarri nahi nuke</w:t>
      </w:r>
      <w:r>
        <w:rPr>
          <w:lang w:val="eu-ES"/>
        </w:rPr>
        <w:t>.</w:t>
      </w:r>
    </w:p>
    <w:p w:rsidR="00A17D8A" w:rsidRDefault="00A17D8A" w:rsidP="00443782">
      <w:pPr>
        <w:pStyle w:val="Texto"/>
        <w:rPr>
          <w:lang w:val="eu-ES"/>
        </w:rPr>
      </w:pPr>
    </w:p>
    <w:p w:rsidR="00A17D8A" w:rsidRDefault="00A17D8A" w:rsidP="00443782">
      <w:pPr>
        <w:pStyle w:val="Texto"/>
        <w:rPr>
          <w:lang w:val="eu-ES"/>
        </w:rPr>
      </w:pPr>
      <w:r>
        <w:rPr>
          <w:lang w:val="eu-ES"/>
        </w:rPr>
        <w:t>H</w:t>
      </w:r>
      <w:r w:rsidRPr="008C4DA8">
        <w:rPr>
          <w:lang w:val="eu-ES"/>
        </w:rPr>
        <w:t>orregatik</w:t>
      </w:r>
      <w:r>
        <w:rPr>
          <w:lang w:val="eu-ES"/>
        </w:rPr>
        <w:t>,</w:t>
      </w:r>
      <w:r w:rsidRPr="008C4DA8">
        <w:rPr>
          <w:lang w:val="eu-ES"/>
        </w:rPr>
        <w:t xml:space="preserve"> Euskal Herria Bilduren</w:t>
      </w:r>
      <w:r>
        <w:rPr>
          <w:lang w:val="eu-ES"/>
        </w:rPr>
        <w:t xml:space="preserve"> </w:t>
      </w:r>
      <w:r w:rsidRPr="008C4DA8">
        <w:rPr>
          <w:lang w:val="eu-ES"/>
        </w:rPr>
        <w:t>erabakia baiezkoa da. Guk lege honi baiezkoa emango diogu. Baiezko kritiko bat, kritiko bat, ze egia da ere gauza b</w:t>
      </w:r>
      <w:r>
        <w:rPr>
          <w:lang w:val="eu-ES"/>
        </w:rPr>
        <w:t xml:space="preserve">atzuk ez </w:t>
      </w:r>
      <w:proofErr w:type="spellStart"/>
      <w:r>
        <w:rPr>
          <w:lang w:val="eu-ES"/>
        </w:rPr>
        <w:t>zaizkigula</w:t>
      </w:r>
      <w:proofErr w:type="spellEnd"/>
      <w:r>
        <w:rPr>
          <w:lang w:val="eu-ES"/>
        </w:rPr>
        <w:t xml:space="preserve"> gustatzen, s</w:t>
      </w:r>
      <w:r w:rsidRPr="008C4DA8">
        <w:rPr>
          <w:lang w:val="eu-ES"/>
        </w:rPr>
        <w:t>aiatu garela ponentzian zehar mahai gainean jartzen eta ez direla ater</w:t>
      </w:r>
      <w:r>
        <w:rPr>
          <w:lang w:val="eu-ES"/>
        </w:rPr>
        <w:t>iak izan.</w:t>
      </w:r>
    </w:p>
    <w:p w:rsidR="00A17D8A" w:rsidRDefault="00A17D8A" w:rsidP="00443782">
      <w:pPr>
        <w:pStyle w:val="Texto"/>
        <w:rPr>
          <w:lang w:val="eu-ES"/>
        </w:rPr>
      </w:pPr>
    </w:p>
    <w:p w:rsidR="00A17D8A" w:rsidRDefault="00A17D8A" w:rsidP="00443782">
      <w:pPr>
        <w:pStyle w:val="Texto"/>
        <w:rPr>
          <w:lang w:val="eu-ES"/>
        </w:rPr>
      </w:pPr>
      <w:r>
        <w:rPr>
          <w:lang w:val="eu-ES"/>
        </w:rPr>
        <w:t xml:space="preserve">Egia da </w:t>
      </w:r>
      <w:r w:rsidRPr="008C4DA8">
        <w:rPr>
          <w:lang w:val="eu-ES"/>
        </w:rPr>
        <w:t>kooperatiben lege berri</w:t>
      </w:r>
      <w:r>
        <w:rPr>
          <w:lang w:val="eu-ES"/>
        </w:rPr>
        <w:t>z</w:t>
      </w:r>
      <w:r w:rsidRPr="008C4DA8">
        <w:rPr>
          <w:lang w:val="eu-ES"/>
        </w:rPr>
        <w:t>tu beharreko hone</w:t>
      </w:r>
      <w:r>
        <w:rPr>
          <w:lang w:val="eu-ES"/>
        </w:rPr>
        <w:t xml:space="preserve">k, ze </w:t>
      </w:r>
      <w:r w:rsidRPr="008C4DA8">
        <w:rPr>
          <w:lang w:val="eu-ES"/>
        </w:rPr>
        <w:t xml:space="preserve">berriztu egin behar zen lege hau </w:t>
      </w:r>
      <w:r>
        <w:rPr>
          <w:lang w:val="eu-ES"/>
        </w:rPr>
        <w:t>eta modernizatu egin behar zen, e</w:t>
      </w:r>
      <w:r w:rsidRPr="008C4DA8">
        <w:rPr>
          <w:lang w:val="eu-ES"/>
        </w:rPr>
        <w:t>gia da tentaldi horietako batzuk barneratu dituela</w:t>
      </w:r>
      <w:r>
        <w:rPr>
          <w:lang w:val="eu-ES"/>
        </w:rPr>
        <w:t>,</w:t>
      </w:r>
      <w:r w:rsidRPr="008C4DA8">
        <w:rPr>
          <w:lang w:val="eu-ES"/>
        </w:rPr>
        <w:t xml:space="preserve"> eta egia da nabaria dela hainbat kooperatibako sektoreek sartu dituzten hainbat elementu hemen jasota daudela. Adibide garbi bat</w:t>
      </w:r>
      <w:r>
        <w:rPr>
          <w:lang w:val="eu-ES"/>
        </w:rPr>
        <w:t xml:space="preserve"> –eta nik uste dut</w:t>
      </w:r>
      <w:r w:rsidRPr="008C4DA8">
        <w:rPr>
          <w:lang w:val="eu-ES"/>
        </w:rPr>
        <w:t xml:space="preserve"> horri ezezko borobil bat eman behar </w:t>
      </w:r>
      <w:proofErr w:type="spellStart"/>
      <w:r w:rsidRPr="008C4DA8">
        <w:rPr>
          <w:lang w:val="eu-ES"/>
        </w:rPr>
        <w:t>d</w:t>
      </w:r>
      <w:r>
        <w:rPr>
          <w:lang w:val="eu-ES"/>
        </w:rPr>
        <w:t>iogul</w:t>
      </w:r>
      <w:r w:rsidRPr="008C4DA8">
        <w:rPr>
          <w:lang w:val="eu-ES"/>
        </w:rPr>
        <w:t>a</w:t>
      </w:r>
      <w:proofErr w:type="spellEnd"/>
      <w:r>
        <w:rPr>
          <w:lang w:val="eu-ES"/>
        </w:rPr>
        <w:t>,</w:t>
      </w:r>
      <w:r w:rsidRPr="008C4DA8">
        <w:rPr>
          <w:lang w:val="eu-ES"/>
        </w:rPr>
        <w:t xml:space="preserve"> eta horregatik mantenduko dugu gure emendakina</w:t>
      </w:r>
      <w:r>
        <w:rPr>
          <w:lang w:val="eu-ES"/>
        </w:rPr>
        <w:t>–</w:t>
      </w:r>
      <w:r w:rsidRPr="008C4DA8">
        <w:rPr>
          <w:lang w:val="eu-ES"/>
        </w:rPr>
        <w:t>, ebentualen kopuruaren igoera. Denok dakigu legeak markatutako behin</w:t>
      </w:r>
      <w:r>
        <w:rPr>
          <w:lang w:val="eu-ES"/>
        </w:rPr>
        <w:noBreakHyphen/>
      </w:r>
      <w:r w:rsidRPr="008C4DA8">
        <w:rPr>
          <w:lang w:val="eu-ES"/>
        </w:rPr>
        <w:t xml:space="preserve">behineko langileen </w:t>
      </w:r>
      <w:proofErr w:type="spellStart"/>
      <w:r w:rsidRPr="008C4DA8">
        <w:rPr>
          <w:lang w:val="eu-ES"/>
        </w:rPr>
        <w:t>portzentaiak</w:t>
      </w:r>
      <w:proofErr w:type="spellEnd"/>
      <w:r w:rsidRPr="008C4DA8">
        <w:rPr>
          <w:lang w:val="eu-ES"/>
        </w:rPr>
        <w:t xml:space="preserve"> handi</w:t>
      </w:r>
      <w:r>
        <w:rPr>
          <w:lang w:val="eu-ES"/>
        </w:rPr>
        <w:t>tu egiten zirela. Denok dakigu L</w:t>
      </w:r>
      <w:r w:rsidRPr="008C4DA8">
        <w:rPr>
          <w:lang w:val="eu-ES"/>
        </w:rPr>
        <w:t xml:space="preserve">an </w:t>
      </w:r>
      <w:r>
        <w:rPr>
          <w:lang w:val="eu-ES"/>
        </w:rPr>
        <w:t>I</w:t>
      </w:r>
      <w:r w:rsidRPr="008C4DA8">
        <w:rPr>
          <w:lang w:val="eu-ES"/>
        </w:rPr>
        <w:t xml:space="preserve">kuskaritza Euskal Autonomia Erkidegoan eskasa dela, ez </w:t>
      </w:r>
      <w:r>
        <w:rPr>
          <w:lang w:val="eu-ES"/>
        </w:rPr>
        <w:t xml:space="preserve">deusa </w:t>
      </w:r>
      <w:r w:rsidRPr="008C4DA8">
        <w:rPr>
          <w:lang w:val="eu-ES"/>
        </w:rPr>
        <w:t>dela</w:t>
      </w:r>
      <w:r>
        <w:rPr>
          <w:lang w:val="eu-ES"/>
        </w:rPr>
        <w:t>,</w:t>
      </w:r>
      <w:r w:rsidRPr="008C4DA8">
        <w:rPr>
          <w:lang w:val="eu-ES"/>
        </w:rPr>
        <w:t xml:space="preserve"> eta beste alde batetara begiratzen duela sarri</w:t>
      </w:r>
      <w:r>
        <w:rPr>
          <w:lang w:val="eu-ES"/>
        </w:rPr>
        <w:t>,</w:t>
      </w:r>
      <w:r w:rsidRPr="008C4DA8">
        <w:rPr>
          <w:lang w:val="eu-ES"/>
        </w:rPr>
        <w:t xml:space="preserve"> eta mugimendu kooperatiboan oso-oso inspekzio gutxi egin dituela</w:t>
      </w:r>
      <w:r>
        <w:rPr>
          <w:lang w:val="eu-ES"/>
        </w:rPr>
        <w:t>.</w:t>
      </w:r>
      <w:r w:rsidRPr="008C4DA8">
        <w:rPr>
          <w:lang w:val="eu-ES"/>
        </w:rPr>
        <w:t xml:space="preserve"> Eta</w:t>
      </w:r>
      <w:r>
        <w:rPr>
          <w:lang w:val="eu-ES"/>
        </w:rPr>
        <w:t>,</w:t>
      </w:r>
      <w:r w:rsidRPr="008C4DA8">
        <w:rPr>
          <w:lang w:val="eu-ES"/>
        </w:rPr>
        <w:t xml:space="preserve"> azkenean, behin-behineko langile horien kopurua igotzeak eramaten gaituela </w:t>
      </w:r>
      <w:r w:rsidRPr="00FE79A4">
        <w:rPr>
          <w:i/>
          <w:lang w:val="eu-ES"/>
        </w:rPr>
        <w:t>de facto</w:t>
      </w:r>
      <w:r w:rsidRPr="008C4DA8">
        <w:rPr>
          <w:lang w:val="eu-ES"/>
        </w:rPr>
        <w:t xml:space="preserve"> ilegala </w:t>
      </w:r>
      <w:r>
        <w:rPr>
          <w:lang w:val="eu-ES"/>
        </w:rPr>
        <w:t>z</w:t>
      </w:r>
      <w:r w:rsidRPr="008C4DA8">
        <w:rPr>
          <w:lang w:val="eu-ES"/>
        </w:rPr>
        <w:t>en errealitate bat legalizatze</w:t>
      </w:r>
      <w:r>
        <w:rPr>
          <w:lang w:val="eu-ES"/>
        </w:rPr>
        <w:t>ra.</w:t>
      </w:r>
    </w:p>
    <w:p w:rsidR="00A17D8A" w:rsidRDefault="00A17D8A" w:rsidP="00443782">
      <w:pPr>
        <w:pStyle w:val="Texto"/>
        <w:rPr>
          <w:lang w:val="eu-ES"/>
        </w:rPr>
      </w:pPr>
    </w:p>
    <w:p w:rsidR="00A17D8A" w:rsidRDefault="00A17D8A" w:rsidP="00443782">
      <w:pPr>
        <w:pStyle w:val="Texto"/>
        <w:rPr>
          <w:lang w:val="eu-ES"/>
        </w:rPr>
      </w:pPr>
      <w:r w:rsidRPr="008C4DA8">
        <w:rPr>
          <w:lang w:val="eu-ES"/>
        </w:rPr>
        <w:lastRenderedPageBreak/>
        <w:t>Eta nik uste dut administrazio publikoak eta politikariok legeak ona</w:t>
      </w:r>
      <w:r>
        <w:rPr>
          <w:lang w:val="eu-ES"/>
        </w:rPr>
        <w:t xml:space="preserve">rtzen ditugunean, ezin dugula </w:t>
      </w:r>
      <w:r w:rsidRPr="008C4DA8">
        <w:rPr>
          <w:lang w:val="eu-ES"/>
        </w:rPr>
        <w:t>sektore</w:t>
      </w:r>
      <w:r>
        <w:rPr>
          <w:lang w:val="eu-ES"/>
        </w:rPr>
        <w:t xml:space="preserve"> </w:t>
      </w:r>
      <w:r w:rsidRPr="008C4DA8">
        <w:rPr>
          <w:lang w:val="eu-ES"/>
        </w:rPr>
        <w:t>kooperatibo</w:t>
      </w:r>
      <w:r>
        <w:rPr>
          <w:lang w:val="eu-ES"/>
        </w:rPr>
        <w:t xml:space="preserve">a, </w:t>
      </w:r>
      <w:r w:rsidRPr="008C4DA8">
        <w:rPr>
          <w:lang w:val="eu-ES"/>
        </w:rPr>
        <w:t>kasu honetan</w:t>
      </w:r>
      <w:r>
        <w:rPr>
          <w:lang w:val="eu-ES"/>
        </w:rPr>
        <w:t>,</w:t>
      </w:r>
      <w:r w:rsidRPr="008C4DA8">
        <w:rPr>
          <w:lang w:val="eu-ES"/>
        </w:rPr>
        <w:t xml:space="preserve"> eta beste kasu batzuetan beste eragile edo beste entitate batzuk egiten dizkiguten presioak ontzat eman eta horiei balio juridikoa eman. Eta hau, nire ustez, akats estrategiko larri bat da. Izan ere, behin-behineko langileen kopurua gaur</w:t>
      </w:r>
      <w:r>
        <w:rPr>
          <w:lang w:val="eu-ES"/>
        </w:rPr>
        <w:noBreakHyphen/>
      </w:r>
      <w:r w:rsidRPr="008C4DA8">
        <w:rPr>
          <w:lang w:val="eu-ES"/>
        </w:rPr>
        <w:t>gaurkoz ja %</w:t>
      </w:r>
      <w:r>
        <w:rPr>
          <w:lang w:val="eu-ES"/>
        </w:rPr>
        <w:t> </w:t>
      </w:r>
      <w:r w:rsidRPr="008C4DA8">
        <w:rPr>
          <w:lang w:val="eu-ES"/>
        </w:rPr>
        <w:t>25</w:t>
      </w:r>
      <w:r>
        <w:rPr>
          <w:lang w:val="eu-ES"/>
        </w:rPr>
        <w:t xml:space="preserve"> baino gorago zen, o</w:t>
      </w:r>
      <w:r w:rsidRPr="008C4DA8">
        <w:rPr>
          <w:lang w:val="eu-ES"/>
        </w:rPr>
        <w:t>rain %</w:t>
      </w:r>
      <w:r>
        <w:rPr>
          <w:lang w:val="eu-ES"/>
        </w:rPr>
        <w:t> 30</w:t>
      </w:r>
      <w:r w:rsidRPr="008C4DA8">
        <w:rPr>
          <w:lang w:val="eu-ES"/>
        </w:rPr>
        <w:t>aren lan</w:t>
      </w:r>
      <w:r>
        <w:rPr>
          <w:lang w:val="eu-ES"/>
        </w:rPr>
        <w:t>g</w:t>
      </w:r>
      <w:r w:rsidRPr="008C4DA8">
        <w:rPr>
          <w:lang w:val="eu-ES"/>
        </w:rPr>
        <w:t>a jartzen baldin badugu, are eta handiagoa izango da</w:t>
      </w:r>
      <w:r>
        <w:rPr>
          <w:lang w:val="eu-ES"/>
        </w:rPr>
        <w:t>. Ze Lan I</w:t>
      </w:r>
      <w:r w:rsidRPr="008C4DA8">
        <w:rPr>
          <w:lang w:val="eu-ES"/>
        </w:rPr>
        <w:t xml:space="preserve">kuskaritzak jarraituko du bere lana ondo ez betetzen, bere baliabide urriek </w:t>
      </w:r>
      <w:proofErr w:type="spellStart"/>
      <w:r w:rsidRPr="008C4DA8">
        <w:rPr>
          <w:lang w:val="eu-ES"/>
        </w:rPr>
        <w:t>inorri</w:t>
      </w:r>
      <w:proofErr w:type="spellEnd"/>
      <w:r w:rsidRPr="008C4DA8">
        <w:rPr>
          <w:lang w:val="eu-ES"/>
        </w:rPr>
        <w:t xml:space="preserve"> aurre egiten</w:t>
      </w:r>
      <w:r>
        <w:rPr>
          <w:lang w:val="eu-ES"/>
        </w:rPr>
        <w:t>,</w:t>
      </w:r>
      <w:r w:rsidRPr="008C4DA8">
        <w:rPr>
          <w:lang w:val="eu-ES"/>
        </w:rPr>
        <w:t xml:space="preserve"> eta horrek emango die arnasa hainbat kooperatibari, batik bat industrialei baina baita beste </w:t>
      </w:r>
      <w:proofErr w:type="spellStart"/>
      <w:r w:rsidRPr="008C4DA8">
        <w:rPr>
          <w:lang w:val="eu-ES"/>
        </w:rPr>
        <w:t>motatako</w:t>
      </w:r>
      <w:r>
        <w:rPr>
          <w:lang w:val="eu-ES"/>
        </w:rPr>
        <w:t>ei</w:t>
      </w:r>
      <w:proofErr w:type="spellEnd"/>
      <w:r w:rsidRPr="008C4DA8">
        <w:rPr>
          <w:lang w:val="eu-ES"/>
        </w:rPr>
        <w:t xml:space="preserve"> ere</w:t>
      </w:r>
      <w:r>
        <w:rPr>
          <w:lang w:val="eu-ES"/>
        </w:rPr>
        <w:t>,</w:t>
      </w:r>
      <w:r w:rsidRPr="008C4DA8">
        <w:rPr>
          <w:lang w:val="eu-ES"/>
        </w:rPr>
        <w:t xml:space="preserve"> behin-behineko langile horiek kontratatzeko. </w:t>
      </w:r>
      <w:r>
        <w:rPr>
          <w:lang w:val="eu-ES"/>
        </w:rPr>
        <w:t>Ze,</w:t>
      </w:r>
      <w:r w:rsidRPr="008C4DA8">
        <w:rPr>
          <w:lang w:val="eu-ES"/>
        </w:rPr>
        <w:t xml:space="preserve"> gainera, </w:t>
      </w:r>
      <w:proofErr w:type="spellStart"/>
      <w:r w:rsidRPr="008C4DA8">
        <w:rPr>
          <w:lang w:val="eu-ES"/>
        </w:rPr>
        <w:t>Becerra</w:t>
      </w:r>
      <w:proofErr w:type="spellEnd"/>
      <w:r w:rsidRPr="008C4DA8">
        <w:rPr>
          <w:lang w:val="eu-ES"/>
        </w:rPr>
        <w:t xml:space="preserve"> jaunak esan duen bezala, salbuespen zerrenda oso-oso luze bat dago, zeinaren bitartez %30</w:t>
      </w:r>
      <w:r>
        <w:rPr>
          <w:lang w:val="eu-ES"/>
        </w:rPr>
        <w:t> r</w:t>
      </w:r>
      <w:r w:rsidRPr="008C4DA8">
        <w:rPr>
          <w:lang w:val="eu-ES"/>
        </w:rPr>
        <w:t>eko langa hori ere izugarri handitu daiteke</w:t>
      </w:r>
      <w:r>
        <w:rPr>
          <w:lang w:val="eu-ES"/>
        </w:rPr>
        <w:t>en,</w:t>
      </w:r>
      <w:r w:rsidRPr="008C4DA8">
        <w:rPr>
          <w:lang w:val="eu-ES"/>
        </w:rPr>
        <w:t xml:space="preserve"> eta aurkituko garen eto</w:t>
      </w:r>
      <w:r>
        <w:rPr>
          <w:lang w:val="eu-ES"/>
        </w:rPr>
        <w:t>rkizunean kooperatiba batzuekin</w:t>
      </w:r>
      <w:r w:rsidRPr="008C4DA8">
        <w:rPr>
          <w:lang w:val="eu-ES"/>
        </w:rPr>
        <w:t xml:space="preserve"> non bazkideak ez diren izan beharko luketen tamainako kopurua</w:t>
      </w:r>
      <w:r>
        <w:rPr>
          <w:lang w:val="eu-ES"/>
        </w:rPr>
        <w:t>.</w:t>
      </w:r>
    </w:p>
    <w:p w:rsidR="00A17D8A" w:rsidRDefault="00A17D8A" w:rsidP="00443782">
      <w:pPr>
        <w:pStyle w:val="Texto"/>
        <w:rPr>
          <w:lang w:val="eu-ES"/>
        </w:rPr>
      </w:pPr>
    </w:p>
    <w:p w:rsidR="00A17D8A" w:rsidRDefault="00A17D8A" w:rsidP="00443782">
      <w:pPr>
        <w:pStyle w:val="Texto"/>
        <w:rPr>
          <w:lang w:val="eu-ES"/>
        </w:rPr>
      </w:pPr>
      <w:r>
        <w:rPr>
          <w:lang w:val="eu-ES"/>
        </w:rPr>
        <w:t>Bigarrenik</w:t>
      </w:r>
      <w:r w:rsidRPr="008C4DA8">
        <w:rPr>
          <w:lang w:val="eu-ES"/>
        </w:rPr>
        <w:t xml:space="preserve"> ere</w:t>
      </w:r>
      <w:r>
        <w:rPr>
          <w:lang w:val="eu-ES"/>
        </w:rPr>
        <w:t>,</w:t>
      </w:r>
      <w:r w:rsidRPr="008C4DA8">
        <w:rPr>
          <w:lang w:val="eu-ES"/>
        </w:rPr>
        <w:t xml:space="preserve"> hainbat errealitate kooperatibo badaude</w:t>
      </w:r>
      <w:r>
        <w:rPr>
          <w:lang w:val="eu-ES"/>
        </w:rPr>
        <w:t>,</w:t>
      </w:r>
      <w:r w:rsidRPr="008C4DA8">
        <w:rPr>
          <w:lang w:val="eu-ES"/>
        </w:rPr>
        <w:t xml:space="preserve"> </w:t>
      </w:r>
      <w:r>
        <w:rPr>
          <w:lang w:val="eu-ES"/>
        </w:rPr>
        <w:t>z</w:t>
      </w:r>
      <w:r w:rsidRPr="008C4DA8">
        <w:rPr>
          <w:lang w:val="eu-ES"/>
        </w:rPr>
        <w:t>eudenak</w:t>
      </w:r>
      <w:r>
        <w:rPr>
          <w:lang w:val="eu-ES"/>
        </w:rPr>
        <w:t xml:space="preserve"> a</w:t>
      </w:r>
      <w:r w:rsidRPr="008C4DA8">
        <w:rPr>
          <w:lang w:val="eu-ES"/>
        </w:rPr>
        <w:t>urreko legean jasota eta orain ere ez direnak jaso</w:t>
      </w:r>
      <w:r>
        <w:rPr>
          <w:lang w:val="eu-ES"/>
        </w:rPr>
        <w:t>,</w:t>
      </w:r>
      <w:r w:rsidRPr="008C4DA8">
        <w:rPr>
          <w:lang w:val="eu-ES"/>
        </w:rPr>
        <w:t xml:space="preserve"> zoritxarrez</w:t>
      </w:r>
      <w:r>
        <w:rPr>
          <w:lang w:val="eu-ES"/>
        </w:rPr>
        <w:t>;</w:t>
      </w:r>
      <w:r w:rsidRPr="008C4DA8">
        <w:rPr>
          <w:lang w:val="eu-ES"/>
        </w:rPr>
        <w:t xml:space="preserve"> ba ekimen </w:t>
      </w:r>
      <w:proofErr w:type="spellStart"/>
      <w:r w:rsidRPr="008C4DA8">
        <w:rPr>
          <w:lang w:val="eu-ES"/>
        </w:rPr>
        <w:t>soziale</w:t>
      </w:r>
      <w:r>
        <w:rPr>
          <w:lang w:val="eu-ES"/>
        </w:rPr>
        <w:t>koak</w:t>
      </w:r>
      <w:proofErr w:type="spellEnd"/>
      <w:r>
        <w:rPr>
          <w:lang w:val="eu-ES"/>
        </w:rPr>
        <w:t xml:space="preserve"> edo bulkada </w:t>
      </w:r>
      <w:proofErr w:type="spellStart"/>
      <w:r>
        <w:rPr>
          <w:lang w:val="eu-ES"/>
        </w:rPr>
        <w:t>enpresarialekoak</w:t>
      </w:r>
      <w:proofErr w:type="spellEnd"/>
      <w:r>
        <w:rPr>
          <w:lang w:val="eu-ES"/>
        </w:rPr>
        <w:t xml:space="preserve">, </w:t>
      </w:r>
      <w:r w:rsidRPr="008C4DA8">
        <w:rPr>
          <w:lang w:val="eu-ES"/>
        </w:rPr>
        <w:t>eta uste dugu akats bat dela hau ere, ze errealitat</w:t>
      </w:r>
      <w:r>
        <w:rPr>
          <w:lang w:val="eu-ES"/>
        </w:rPr>
        <w:t>e hori hemen dago,</w:t>
      </w:r>
      <w:r w:rsidRPr="008C4DA8">
        <w:rPr>
          <w:lang w:val="eu-ES"/>
        </w:rPr>
        <w:t xml:space="preserve"> Europa ere bere direktiba ezberdinen bitartez planteatzen ari zaigu mota horretako kooperatibak sartu behar direla</w:t>
      </w:r>
      <w:r>
        <w:rPr>
          <w:lang w:val="eu-ES"/>
        </w:rPr>
        <w:t>,</w:t>
      </w:r>
      <w:r w:rsidRPr="008C4DA8">
        <w:rPr>
          <w:lang w:val="eu-ES"/>
        </w:rPr>
        <w:t xml:space="preserve"> eta</w:t>
      </w:r>
      <w:r>
        <w:rPr>
          <w:lang w:val="eu-ES"/>
        </w:rPr>
        <w:t>,</w:t>
      </w:r>
      <w:r w:rsidRPr="008C4DA8">
        <w:rPr>
          <w:lang w:val="eu-ES"/>
        </w:rPr>
        <w:t xml:space="preserve"> beraz, gure legea hankamotz geratuko da Europak planteatzen dituen zuzentarauei begira. Eta</w:t>
      </w:r>
      <w:r>
        <w:rPr>
          <w:lang w:val="eu-ES"/>
        </w:rPr>
        <w:t>,</w:t>
      </w:r>
      <w:r w:rsidRPr="008C4DA8">
        <w:rPr>
          <w:lang w:val="eu-ES"/>
        </w:rPr>
        <w:t xml:space="preserve"> badirudi</w:t>
      </w:r>
      <w:r>
        <w:rPr>
          <w:lang w:val="eu-ES"/>
        </w:rPr>
        <w:t>,</w:t>
      </w:r>
      <w:r w:rsidRPr="008C4DA8">
        <w:rPr>
          <w:lang w:val="eu-ES"/>
        </w:rPr>
        <w:t xml:space="preserve"> dena ondo bidean ba bi edo hiru urte barru aurkitu beharko garela errealitate horiek legean sartu beharrarekin</w:t>
      </w:r>
      <w:r>
        <w:rPr>
          <w:lang w:val="eu-ES"/>
        </w:rPr>
        <w:t>,</w:t>
      </w:r>
      <w:r w:rsidRPr="008C4DA8">
        <w:rPr>
          <w:lang w:val="eu-ES"/>
        </w:rPr>
        <w:t xml:space="preserve"> eta lege hori nolabait ere moldatu </w:t>
      </w:r>
      <w:r>
        <w:rPr>
          <w:lang w:val="eu-ES"/>
        </w:rPr>
        <w:t xml:space="preserve">edo </w:t>
      </w:r>
      <w:r w:rsidRPr="008C4DA8">
        <w:rPr>
          <w:lang w:val="eu-ES"/>
        </w:rPr>
        <w:t>erreformatu beharrarekin</w:t>
      </w:r>
      <w:r>
        <w:rPr>
          <w:lang w:val="eu-ES"/>
        </w:rPr>
        <w:t>.</w:t>
      </w:r>
    </w:p>
    <w:p w:rsidR="00A17D8A" w:rsidRDefault="00A17D8A" w:rsidP="00443782">
      <w:pPr>
        <w:pStyle w:val="Texto"/>
        <w:rPr>
          <w:lang w:val="eu-ES"/>
        </w:rPr>
      </w:pPr>
    </w:p>
    <w:p w:rsidR="00A17D8A" w:rsidRDefault="00A17D8A" w:rsidP="00443782">
      <w:pPr>
        <w:pStyle w:val="Texto"/>
        <w:rPr>
          <w:lang w:val="eu-ES"/>
        </w:rPr>
      </w:pPr>
      <w:r>
        <w:rPr>
          <w:lang w:val="eu-ES"/>
        </w:rPr>
        <w:t>Hirugarrenik,</w:t>
      </w:r>
      <w:r w:rsidRPr="008C4DA8">
        <w:rPr>
          <w:lang w:val="eu-ES"/>
        </w:rPr>
        <w:t xml:space="preserve"> uste dut ere aukera inportante bat galdu dugula erosketa publikoa </w:t>
      </w:r>
      <w:proofErr w:type="spellStart"/>
      <w:r w:rsidRPr="008C4DA8">
        <w:rPr>
          <w:lang w:val="eu-ES"/>
        </w:rPr>
        <w:t>egiterakoan</w:t>
      </w:r>
      <w:proofErr w:type="spellEnd"/>
      <w:r w:rsidRPr="008C4DA8">
        <w:rPr>
          <w:lang w:val="eu-ES"/>
        </w:rPr>
        <w:t>, kontrataz</w:t>
      </w:r>
      <w:r>
        <w:rPr>
          <w:lang w:val="eu-ES"/>
        </w:rPr>
        <w:t xml:space="preserve">io publikoa </w:t>
      </w:r>
      <w:proofErr w:type="spellStart"/>
      <w:r>
        <w:rPr>
          <w:lang w:val="eu-ES"/>
        </w:rPr>
        <w:t>egiterakoan</w:t>
      </w:r>
      <w:proofErr w:type="spellEnd"/>
      <w:r>
        <w:rPr>
          <w:lang w:val="eu-ES"/>
        </w:rPr>
        <w:t>, kooperatiben figura hobesterako o</w:t>
      </w:r>
      <w:r w:rsidRPr="008C4DA8">
        <w:rPr>
          <w:lang w:val="eu-ES"/>
        </w:rPr>
        <w:t>rduan</w:t>
      </w:r>
      <w:r>
        <w:rPr>
          <w:lang w:val="eu-ES"/>
        </w:rPr>
        <w:t>. K</w:t>
      </w:r>
      <w:r w:rsidRPr="008C4DA8">
        <w:rPr>
          <w:lang w:val="eu-ES"/>
        </w:rPr>
        <w:t>ooperatiben alde gaude, baina</w:t>
      </w:r>
      <w:r>
        <w:rPr>
          <w:lang w:val="eu-ES"/>
        </w:rPr>
        <w:t>,</w:t>
      </w:r>
      <w:r w:rsidRPr="008C4DA8">
        <w:rPr>
          <w:lang w:val="eu-ES"/>
        </w:rPr>
        <w:t xml:space="preserve"> gero</w:t>
      </w:r>
      <w:r>
        <w:rPr>
          <w:lang w:val="eu-ES"/>
        </w:rPr>
        <w:t>,</w:t>
      </w:r>
      <w:r w:rsidRPr="008C4DA8">
        <w:rPr>
          <w:lang w:val="eu-ES"/>
        </w:rPr>
        <w:t xml:space="preserve"> kooperatiben alde egin </w:t>
      </w:r>
      <w:proofErr w:type="spellStart"/>
      <w:r w:rsidRPr="008C4DA8">
        <w:rPr>
          <w:lang w:val="eu-ES"/>
        </w:rPr>
        <w:t>dezakegunean</w:t>
      </w:r>
      <w:proofErr w:type="spellEnd"/>
      <w:r>
        <w:rPr>
          <w:lang w:val="eu-ES"/>
        </w:rPr>
        <w:t>,</w:t>
      </w:r>
      <w:r w:rsidRPr="008C4DA8">
        <w:rPr>
          <w:lang w:val="eu-ES"/>
        </w:rPr>
        <w:t xml:space="preserve"> ez dugu egiten</w:t>
      </w:r>
      <w:r>
        <w:rPr>
          <w:lang w:val="eu-ES"/>
        </w:rPr>
        <w:t>.</w:t>
      </w:r>
      <w:r w:rsidRPr="008C4DA8">
        <w:rPr>
          <w:lang w:val="eu-ES"/>
        </w:rPr>
        <w:t xml:space="preserve"> Eta</w:t>
      </w:r>
      <w:r>
        <w:rPr>
          <w:lang w:val="eu-ES"/>
        </w:rPr>
        <w:t>,</w:t>
      </w:r>
      <w:r w:rsidRPr="008C4DA8">
        <w:rPr>
          <w:lang w:val="eu-ES"/>
        </w:rPr>
        <w:t xml:space="preserve"> azkenean</w:t>
      </w:r>
      <w:r>
        <w:rPr>
          <w:lang w:val="eu-ES"/>
        </w:rPr>
        <w:t>,</w:t>
      </w:r>
      <w:r w:rsidRPr="008C4DA8">
        <w:rPr>
          <w:lang w:val="eu-ES"/>
        </w:rPr>
        <w:t xml:space="preserve"> leg</w:t>
      </w:r>
      <w:r>
        <w:rPr>
          <w:lang w:val="eu-ES"/>
        </w:rPr>
        <w:t>e honek ez du hori jaso, g</w:t>
      </w:r>
      <w:r w:rsidRPr="008C4DA8">
        <w:rPr>
          <w:lang w:val="eu-ES"/>
        </w:rPr>
        <w:t>uk hori proposatzen genuen</w:t>
      </w:r>
      <w:r>
        <w:rPr>
          <w:lang w:val="eu-ES"/>
        </w:rPr>
        <w:t>, ez da jaso</w:t>
      </w:r>
      <w:r w:rsidR="00753966">
        <w:rPr>
          <w:lang w:val="eu-ES"/>
        </w:rPr>
        <w:t>. E</w:t>
      </w:r>
      <w:r>
        <w:rPr>
          <w:lang w:val="eu-ES"/>
        </w:rPr>
        <w:t xml:space="preserve">ta nik </w:t>
      </w:r>
      <w:r w:rsidR="00753966">
        <w:rPr>
          <w:lang w:val="eu-ES"/>
        </w:rPr>
        <w:t xml:space="preserve">uste </w:t>
      </w:r>
      <w:r>
        <w:rPr>
          <w:lang w:val="eu-ES"/>
        </w:rPr>
        <w:t>dut</w:t>
      </w:r>
      <w:r w:rsidRPr="008C4DA8">
        <w:rPr>
          <w:lang w:val="eu-ES"/>
        </w:rPr>
        <w:t xml:space="preserve"> hori ere etorkizunean aztertu beharreko kontu bat dela</w:t>
      </w:r>
      <w:r w:rsidR="00753966">
        <w:rPr>
          <w:lang w:val="eu-ES"/>
        </w:rPr>
        <w:t>, uste dudalako a</w:t>
      </w:r>
      <w:r w:rsidRPr="008C4DA8">
        <w:rPr>
          <w:lang w:val="eu-ES"/>
        </w:rPr>
        <w:t>dministrazio publikoak enprese</w:t>
      </w:r>
      <w:r>
        <w:rPr>
          <w:lang w:val="eu-ES"/>
        </w:rPr>
        <w:t>kin kontratuak egiten dituenean…</w:t>
      </w:r>
    </w:p>
    <w:p w:rsidR="00A17D8A" w:rsidRPr="00D6374C" w:rsidRDefault="00A17D8A" w:rsidP="00443782">
      <w:pPr>
        <w:pStyle w:val="Texto"/>
        <w:rPr>
          <w:lang w:val="eu-ES"/>
        </w:rPr>
      </w:pPr>
    </w:p>
    <w:p w:rsidR="00A17D8A" w:rsidRPr="00753966" w:rsidRDefault="00A17D8A" w:rsidP="00443782">
      <w:pPr>
        <w:pStyle w:val="Texto"/>
        <w:rPr>
          <w:lang w:val="eu-ES"/>
        </w:rPr>
      </w:pPr>
      <w:r w:rsidRPr="00753966">
        <w:rPr>
          <w:lang w:val="eu-ES"/>
        </w:rPr>
        <w:lastRenderedPageBreak/>
        <w:t>(7. zintaren amaiera)</w:t>
      </w:r>
    </w:p>
    <w:p w:rsidR="00A17D8A" w:rsidRPr="00753966" w:rsidRDefault="00A17D8A" w:rsidP="00443782">
      <w:pPr>
        <w:pStyle w:val="Texto"/>
        <w:rPr>
          <w:lang w:val="eu-ES"/>
        </w:rPr>
      </w:pPr>
      <w:r w:rsidRPr="00753966">
        <w:rPr>
          <w:lang w:val="eu-ES"/>
        </w:rPr>
        <w:t>(8. zintaren hasiera)</w:t>
      </w:r>
    </w:p>
    <w:p w:rsidR="00A17D8A" w:rsidRPr="00DD4148" w:rsidRDefault="00A17D8A" w:rsidP="00443782">
      <w:pPr>
        <w:pStyle w:val="Texto"/>
        <w:rPr>
          <w:lang w:val="eu-ES"/>
        </w:rPr>
      </w:pPr>
    </w:p>
    <w:p w:rsidR="00A17D8A" w:rsidRDefault="00A17D8A" w:rsidP="00443782">
      <w:pPr>
        <w:pStyle w:val="Texto"/>
        <w:rPr>
          <w:lang w:val="eu-ES"/>
        </w:rPr>
      </w:pPr>
      <w:r w:rsidRPr="00DD4148">
        <w:rPr>
          <w:lang w:val="eu-ES"/>
        </w:rPr>
        <w:t xml:space="preserve">… </w:t>
      </w:r>
      <w:r w:rsidR="00753966">
        <w:rPr>
          <w:lang w:val="eu-ES"/>
        </w:rPr>
        <w:t>genuen, e</w:t>
      </w:r>
      <w:r>
        <w:rPr>
          <w:lang w:val="eu-ES"/>
        </w:rPr>
        <w:t>z da jaso. Eta</w:t>
      </w:r>
      <w:r w:rsidRPr="00DD4148">
        <w:rPr>
          <w:lang w:val="eu-ES"/>
        </w:rPr>
        <w:t xml:space="preserve"> </w:t>
      </w:r>
      <w:r>
        <w:rPr>
          <w:lang w:val="eu-ES"/>
        </w:rPr>
        <w:t xml:space="preserve">nik </w:t>
      </w:r>
      <w:r w:rsidR="00753966">
        <w:rPr>
          <w:lang w:val="eu-ES"/>
        </w:rPr>
        <w:t>u</w:t>
      </w:r>
      <w:r w:rsidRPr="00DD4148">
        <w:rPr>
          <w:lang w:val="eu-ES"/>
        </w:rPr>
        <w:t>ste dut hori ere etorkizunean aztertu beharreko kontu bat dela</w:t>
      </w:r>
      <w:r>
        <w:rPr>
          <w:lang w:val="eu-ES"/>
        </w:rPr>
        <w:t>,</w:t>
      </w:r>
      <w:r w:rsidRPr="00DD4148">
        <w:rPr>
          <w:lang w:val="eu-ES"/>
        </w:rPr>
        <w:t xml:space="preserve"> uste dudalako administrazio publikoak enpresekin kontratuak egiten dituenean kooperatibako hobetsi beharko dituela</w:t>
      </w:r>
      <w:r>
        <w:rPr>
          <w:lang w:val="eu-ES"/>
        </w:rPr>
        <w:t>, i</w:t>
      </w:r>
      <w:r w:rsidRPr="00DD4148">
        <w:rPr>
          <w:lang w:val="eu-ES"/>
        </w:rPr>
        <w:t xml:space="preserve">zan ere, nabarmena den bezala, kooperatibek </w:t>
      </w:r>
      <w:proofErr w:type="spellStart"/>
      <w:r w:rsidRPr="00DD4148">
        <w:rPr>
          <w:lang w:val="eu-ES"/>
        </w:rPr>
        <w:t>entorno</w:t>
      </w:r>
      <w:proofErr w:type="spellEnd"/>
      <w:r w:rsidRPr="00DD4148">
        <w:rPr>
          <w:lang w:val="eu-ES"/>
        </w:rPr>
        <w:t xml:space="preserve"> sozialean daukaten eragina beste enpresa batzu</w:t>
      </w:r>
      <w:r>
        <w:rPr>
          <w:lang w:val="eu-ES"/>
        </w:rPr>
        <w:t>e</w:t>
      </w:r>
      <w:r w:rsidRPr="00DD4148">
        <w:rPr>
          <w:lang w:val="eu-ES"/>
        </w:rPr>
        <w:t xml:space="preserve">k </w:t>
      </w:r>
      <w:proofErr w:type="spellStart"/>
      <w:r w:rsidRPr="00DD4148">
        <w:rPr>
          <w:lang w:val="eu-ES"/>
        </w:rPr>
        <w:t>daukatena</w:t>
      </w:r>
      <w:proofErr w:type="spellEnd"/>
      <w:r w:rsidRPr="00DD4148">
        <w:rPr>
          <w:lang w:val="eu-ES"/>
        </w:rPr>
        <w:t xml:space="preserve"> baino</w:t>
      </w:r>
      <w:r>
        <w:rPr>
          <w:lang w:val="eu-ES"/>
        </w:rPr>
        <w:t xml:space="preserve"> askoz garrantzitsuagoa delako.</w:t>
      </w:r>
    </w:p>
    <w:p w:rsidR="00A17D8A" w:rsidRDefault="00A17D8A" w:rsidP="00443782">
      <w:pPr>
        <w:pStyle w:val="Texto"/>
        <w:rPr>
          <w:lang w:val="eu-ES"/>
        </w:rPr>
      </w:pPr>
    </w:p>
    <w:p w:rsidR="00A17D8A" w:rsidRDefault="00A17D8A" w:rsidP="00443782">
      <w:pPr>
        <w:pStyle w:val="Texto"/>
        <w:rPr>
          <w:lang w:val="eu-ES"/>
        </w:rPr>
      </w:pPr>
      <w:r w:rsidRPr="00DD4148">
        <w:rPr>
          <w:lang w:val="eu-ES"/>
        </w:rPr>
        <w:t>Pena ha</w:t>
      </w:r>
      <w:r>
        <w:rPr>
          <w:lang w:val="eu-ES"/>
        </w:rPr>
        <w:t>ndia daukat</w:t>
      </w:r>
      <w:r w:rsidRPr="00DD4148">
        <w:rPr>
          <w:lang w:val="eu-ES"/>
        </w:rPr>
        <w:t xml:space="preserve"> ere iruzurraren aurkako neurriak ez direlako planteatzen. Jaurlaritza ez da ausarta izan. Jaurlaritza nahiko koldarra izan da gai honetan. Denok dakigu autonomo faltsuak</w:t>
      </w:r>
      <w:r>
        <w:rPr>
          <w:lang w:val="eu-ES"/>
        </w:rPr>
        <w:t>,</w:t>
      </w:r>
      <w:r w:rsidRPr="00DD4148">
        <w:rPr>
          <w:lang w:val="eu-ES"/>
        </w:rPr>
        <w:t xml:space="preserve"> koope</w:t>
      </w:r>
      <w:r>
        <w:rPr>
          <w:lang w:val="eu-ES"/>
        </w:rPr>
        <w:t>ratiba faltsuak eratzen direla. E</w:t>
      </w:r>
      <w:r w:rsidRPr="00DD4148">
        <w:rPr>
          <w:lang w:val="eu-ES"/>
        </w:rPr>
        <w:t>ta horrek egiten duen</w:t>
      </w:r>
      <w:r>
        <w:rPr>
          <w:lang w:val="eu-ES"/>
        </w:rPr>
        <w:t>a,</w:t>
      </w:r>
      <w:r w:rsidRPr="00DD4148">
        <w:rPr>
          <w:lang w:val="eu-ES"/>
        </w:rPr>
        <w:t xml:space="preserve"> azken finean</w:t>
      </w:r>
      <w:r>
        <w:rPr>
          <w:lang w:val="eu-ES"/>
        </w:rPr>
        <w:t>,</w:t>
      </w:r>
      <w:r w:rsidRPr="00DD4148">
        <w:rPr>
          <w:lang w:val="eu-ES"/>
        </w:rPr>
        <w:t xml:space="preserve"> da mugimen</w:t>
      </w:r>
      <w:r>
        <w:rPr>
          <w:lang w:val="eu-ES"/>
        </w:rPr>
        <w:t xml:space="preserve">du kooperatiboa </w:t>
      </w:r>
      <w:proofErr w:type="spellStart"/>
      <w:r>
        <w:rPr>
          <w:lang w:val="eu-ES"/>
        </w:rPr>
        <w:t>desprestigiatu</w:t>
      </w:r>
      <w:proofErr w:type="spellEnd"/>
      <w:r>
        <w:rPr>
          <w:lang w:val="eu-ES"/>
        </w:rPr>
        <w:t xml:space="preserve">. </w:t>
      </w:r>
      <w:proofErr w:type="spellStart"/>
      <w:r>
        <w:rPr>
          <w:lang w:val="eu-ES"/>
        </w:rPr>
        <w:t>D</w:t>
      </w:r>
      <w:r w:rsidRPr="00DD4148">
        <w:rPr>
          <w:lang w:val="eu-ES"/>
        </w:rPr>
        <w:t>esprestigiatu</w:t>
      </w:r>
      <w:proofErr w:type="spellEnd"/>
      <w:r>
        <w:rPr>
          <w:lang w:val="eu-ES"/>
        </w:rPr>
        <w:t>. E</w:t>
      </w:r>
      <w:r w:rsidRPr="00DD4148">
        <w:rPr>
          <w:lang w:val="eu-ES"/>
        </w:rPr>
        <w:t>ta Euskal Herria Bilduk neurri batzuk planteatu zituen</w:t>
      </w:r>
      <w:r>
        <w:rPr>
          <w:lang w:val="eu-ES"/>
        </w:rPr>
        <w:t>, honi aurre egiteko. Planteat</w:t>
      </w:r>
      <w:r w:rsidRPr="00DD4148">
        <w:rPr>
          <w:lang w:val="eu-ES"/>
        </w:rPr>
        <w:t xml:space="preserve">u zuen </w:t>
      </w:r>
      <w:r>
        <w:rPr>
          <w:lang w:val="eu-ES"/>
        </w:rPr>
        <w:t>administrazio ezberdinen artean, nolabait ere, jarraipen fiskala egitea; d</w:t>
      </w:r>
      <w:r w:rsidRPr="00DD4148">
        <w:rPr>
          <w:lang w:val="eu-ES"/>
        </w:rPr>
        <w:t xml:space="preserve">atuen </w:t>
      </w:r>
      <w:proofErr w:type="spellStart"/>
      <w:r w:rsidRPr="00DD4148">
        <w:rPr>
          <w:lang w:val="eu-ES"/>
        </w:rPr>
        <w:t>elkartrukatze</w:t>
      </w:r>
      <w:proofErr w:type="spellEnd"/>
      <w:r w:rsidRPr="00DD4148">
        <w:rPr>
          <w:lang w:val="eu-ES"/>
        </w:rPr>
        <w:t xml:space="preserve"> bat egitea</w:t>
      </w:r>
      <w:r>
        <w:rPr>
          <w:lang w:val="eu-ES"/>
        </w:rPr>
        <w:t>, Lan Ikuskaritza, D</w:t>
      </w:r>
      <w:r w:rsidRPr="00DD4148">
        <w:rPr>
          <w:lang w:val="eu-ES"/>
        </w:rPr>
        <w:t>iputazio eta Jaurlaritzaren artean</w:t>
      </w:r>
      <w:r>
        <w:rPr>
          <w:lang w:val="eu-ES"/>
        </w:rPr>
        <w:t>,</w:t>
      </w:r>
      <w:r w:rsidRPr="00DD4148">
        <w:rPr>
          <w:lang w:val="eu-ES"/>
        </w:rPr>
        <w:t xml:space="preserve"> aztertzeko</w:t>
      </w:r>
      <w:r>
        <w:rPr>
          <w:lang w:val="eu-ES"/>
        </w:rPr>
        <w:t xml:space="preserve"> b</w:t>
      </w:r>
      <w:r w:rsidRPr="00DD4148">
        <w:rPr>
          <w:lang w:val="eu-ES"/>
        </w:rPr>
        <w:t>enetan hor dago</w:t>
      </w:r>
      <w:r>
        <w:rPr>
          <w:lang w:val="eu-ES"/>
        </w:rPr>
        <w:t xml:space="preserve">en </w:t>
      </w:r>
      <w:proofErr w:type="spellStart"/>
      <w:r>
        <w:rPr>
          <w:lang w:val="eu-ES"/>
        </w:rPr>
        <w:t>entramado</w:t>
      </w:r>
      <w:proofErr w:type="spellEnd"/>
      <w:r>
        <w:rPr>
          <w:lang w:val="eu-ES"/>
        </w:rPr>
        <w:t xml:space="preserve"> guztia. Z</w:t>
      </w:r>
      <w:r w:rsidRPr="00DD4148">
        <w:rPr>
          <w:lang w:val="eu-ES"/>
        </w:rPr>
        <w:t>e</w:t>
      </w:r>
      <w:r>
        <w:rPr>
          <w:lang w:val="eu-ES"/>
        </w:rPr>
        <w:t>,</w:t>
      </w:r>
      <w:r w:rsidRPr="00DD4148">
        <w:rPr>
          <w:lang w:val="eu-ES"/>
        </w:rPr>
        <w:t xml:space="preserve"> denok dakigu garraio sektorean eta beste hainbat sektoreetan autonomo faltsuak eta kooperatibak faltsuak a la </w:t>
      </w:r>
      <w:proofErr w:type="spellStart"/>
      <w:r w:rsidRPr="00DD4148">
        <w:rPr>
          <w:lang w:val="eu-ES"/>
        </w:rPr>
        <w:t>orden</w:t>
      </w:r>
      <w:proofErr w:type="spellEnd"/>
      <w:r w:rsidRPr="00DD4148">
        <w:rPr>
          <w:lang w:val="eu-ES"/>
        </w:rPr>
        <w:t xml:space="preserve"> </w:t>
      </w:r>
      <w:proofErr w:type="spellStart"/>
      <w:r>
        <w:rPr>
          <w:lang w:val="eu-ES"/>
        </w:rPr>
        <w:t>día</w:t>
      </w:r>
      <w:proofErr w:type="spellEnd"/>
      <w:r>
        <w:rPr>
          <w:lang w:val="eu-ES"/>
        </w:rPr>
        <w:t xml:space="preserve"> daudela, eta</w:t>
      </w:r>
      <w:r w:rsidRPr="00DD4148">
        <w:rPr>
          <w:lang w:val="eu-ES"/>
        </w:rPr>
        <w:t xml:space="preserve"> harrapatzen direla oso gutxi eta askoz lan gehiago egin beharko </w:t>
      </w:r>
      <w:proofErr w:type="spellStart"/>
      <w:r w:rsidRPr="00DD4148">
        <w:rPr>
          <w:lang w:val="eu-ES"/>
        </w:rPr>
        <w:t>litzatekeela</w:t>
      </w:r>
      <w:proofErr w:type="spellEnd"/>
      <w:r w:rsidRPr="00DD4148">
        <w:rPr>
          <w:lang w:val="eu-ES"/>
        </w:rPr>
        <w:t xml:space="preserve"> zentzu horretan</w:t>
      </w:r>
      <w:r>
        <w:rPr>
          <w:lang w:val="eu-ES"/>
        </w:rPr>
        <w:t>. E</w:t>
      </w:r>
      <w:r w:rsidRPr="00DD4148">
        <w:rPr>
          <w:lang w:val="eu-ES"/>
        </w:rPr>
        <w:t>ta</w:t>
      </w:r>
      <w:r>
        <w:rPr>
          <w:lang w:val="eu-ES"/>
        </w:rPr>
        <w:t>,</w:t>
      </w:r>
      <w:r w:rsidRPr="00DD4148">
        <w:rPr>
          <w:lang w:val="eu-ES"/>
        </w:rPr>
        <w:t xml:space="preserve"> hor</w:t>
      </w:r>
      <w:r>
        <w:rPr>
          <w:lang w:val="eu-ES"/>
        </w:rPr>
        <w:t>,</w:t>
      </w:r>
      <w:r w:rsidRPr="00DD4148">
        <w:rPr>
          <w:lang w:val="eu-ES"/>
        </w:rPr>
        <w:t xml:space="preserve"> nik</w:t>
      </w:r>
      <w:r>
        <w:rPr>
          <w:lang w:val="eu-ES"/>
        </w:rPr>
        <w:t xml:space="preserve"> </w:t>
      </w:r>
      <w:r w:rsidRPr="00DD4148">
        <w:rPr>
          <w:lang w:val="eu-ES"/>
        </w:rPr>
        <w:t>Jaurlaritzaren ausa</w:t>
      </w:r>
      <w:r>
        <w:rPr>
          <w:lang w:val="eu-ES"/>
        </w:rPr>
        <w:t>rdia falta handia nabaritu dut.</w:t>
      </w:r>
    </w:p>
    <w:p w:rsidR="00A17D8A" w:rsidRDefault="00A17D8A" w:rsidP="00443782">
      <w:pPr>
        <w:pStyle w:val="Texto"/>
        <w:rPr>
          <w:lang w:val="eu-ES"/>
        </w:rPr>
      </w:pPr>
    </w:p>
    <w:p w:rsidR="00A17D8A" w:rsidRDefault="00A17D8A" w:rsidP="00443782">
      <w:pPr>
        <w:pStyle w:val="Texto"/>
        <w:rPr>
          <w:lang w:val="eu-ES"/>
        </w:rPr>
      </w:pPr>
      <w:r w:rsidRPr="00DD4148">
        <w:rPr>
          <w:lang w:val="eu-ES"/>
        </w:rPr>
        <w:t>Positibo</w:t>
      </w:r>
      <w:r>
        <w:rPr>
          <w:lang w:val="eu-ES"/>
        </w:rPr>
        <w:t>et</w:t>
      </w:r>
      <w:r w:rsidRPr="00DD4148">
        <w:rPr>
          <w:lang w:val="eu-ES"/>
        </w:rPr>
        <w:t>ara pasatuko naiz</w:t>
      </w:r>
      <w:r>
        <w:rPr>
          <w:lang w:val="eu-ES"/>
        </w:rPr>
        <w:t>,</w:t>
      </w:r>
      <w:r w:rsidRPr="00DD4148">
        <w:rPr>
          <w:lang w:val="eu-ES"/>
        </w:rPr>
        <w:t xml:space="preserve"> eta azken kritika bat ere egin nahi nuke</w:t>
      </w:r>
      <w:r>
        <w:rPr>
          <w:lang w:val="eu-ES"/>
        </w:rPr>
        <w:t>. Positiboetan, b</w:t>
      </w:r>
      <w:r w:rsidRPr="00DD4148">
        <w:rPr>
          <w:lang w:val="eu-ES"/>
        </w:rPr>
        <w:t>a</w:t>
      </w:r>
      <w:r>
        <w:rPr>
          <w:lang w:val="eu-ES"/>
        </w:rPr>
        <w:t xml:space="preserve">da, bueno, </w:t>
      </w:r>
      <w:r w:rsidRPr="00DD4148">
        <w:rPr>
          <w:lang w:val="eu-ES"/>
        </w:rPr>
        <w:t xml:space="preserve">bai Elkarrekin </w:t>
      </w:r>
      <w:proofErr w:type="spellStart"/>
      <w:r w:rsidRPr="00DD4148">
        <w:rPr>
          <w:lang w:val="eu-ES"/>
        </w:rPr>
        <w:t>Podemoseko</w:t>
      </w:r>
      <w:proofErr w:type="spellEnd"/>
      <w:r w:rsidRPr="00DD4148">
        <w:rPr>
          <w:lang w:val="eu-ES"/>
        </w:rPr>
        <w:t xml:space="preserve"> kideari eta niri kosta zaigula berdintas</w:t>
      </w:r>
      <w:r>
        <w:rPr>
          <w:lang w:val="eu-ES"/>
        </w:rPr>
        <w:t xml:space="preserve">unaren inguruko klausulak eta </w:t>
      </w:r>
      <w:r w:rsidRPr="00DD4148">
        <w:rPr>
          <w:lang w:val="eu-ES"/>
        </w:rPr>
        <w:t>artikuluak sartzea</w:t>
      </w:r>
      <w:r>
        <w:rPr>
          <w:lang w:val="eu-ES"/>
        </w:rPr>
        <w:t xml:space="preserve">; izugarri kostatu zaigu. Eta, azkenean, </w:t>
      </w:r>
      <w:r w:rsidRPr="00DD4148">
        <w:rPr>
          <w:lang w:val="eu-ES"/>
        </w:rPr>
        <w:t>gutxienez</w:t>
      </w:r>
      <w:r>
        <w:rPr>
          <w:lang w:val="eu-ES"/>
        </w:rPr>
        <w:t>,</w:t>
      </w:r>
      <w:r w:rsidRPr="00DD4148">
        <w:rPr>
          <w:lang w:val="eu-ES"/>
        </w:rPr>
        <w:t xml:space="preserve"> Euskal Herria Bilduren </w:t>
      </w:r>
      <w:r>
        <w:rPr>
          <w:lang w:val="eu-ES"/>
        </w:rPr>
        <w:t>e</w:t>
      </w:r>
      <w:r w:rsidRPr="00DD4148">
        <w:rPr>
          <w:lang w:val="eu-ES"/>
        </w:rPr>
        <w:t xml:space="preserve">mendakin bat onartu da. Esan beharra dago 29tik </w:t>
      </w:r>
      <w:r>
        <w:rPr>
          <w:lang w:val="eu-ES"/>
        </w:rPr>
        <w:t>6</w:t>
      </w:r>
      <w:r w:rsidRPr="00DD4148">
        <w:rPr>
          <w:lang w:val="eu-ES"/>
        </w:rPr>
        <w:t xml:space="preserve"> onartu </w:t>
      </w:r>
      <w:proofErr w:type="spellStart"/>
      <w:r w:rsidRPr="00DD4148">
        <w:rPr>
          <w:lang w:val="eu-ES"/>
        </w:rPr>
        <w:t>zaizkigula</w:t>
      </w:r>
      <w:proofErr w:type="spellEnd"/>
      <w:r>
        <w:rPr>
          <w:lang w:val="eu-ES"/>
        </w:rPr>
        <w:t xml:space="preserve">, </w:t>
      </w:r>
      <w:r w:rsidRPr="00DD4148">
        <w:rPr>
          <w:lang w:val="eu-ES"/>
        </w:rPr>
        <w:t>eta bat oso teknikoa zela. Beraz, bueno</w:t>
      </w:r>
      <w:r>
        <w:rPr>
          <w:lang w:val="eu-ES"/>
        </w:rPr>
        <w:t>,</w:t>
      </w:r>
      <w:r w:rsidRPr="00DD4148">
        <w:rPr>
          <w:lang w:val="eu-ES"/>
        </w:rPr>
        <w:t xml:space="preserve"> giroa ona izan da, baina </w:t>
      </w:r>
      <w:r>
        <w:rPr>
          <w:lang w:val="eu-ES"/>
        </w:rPr>
        <w:t xml:space="preserve">akordio politikoak ez dira </w:t>
      </w:r>
      <w:proofErr w:type="spellStart"/>
      <w:r>
        <w:rPr>
          <w:lang w:val="eu-ES"/>
        </w:rPr>
        <w:t>hain</w:t>
      </w:r>
      <w:r w:rsidRPr="00DD4148">
        <w:rPr>
          <w:lang w:val="eu-ES"/>
        </w:rPr>
        <w:t>beste</w:t>
      </w:r>
      <w:r>
        <w:rPr>
          <w:lang w:val="eu-ES"/>
        </w:rPr>
        <w:t>rakoak</w:t>
      </w:r>
      <w:proofErr w:type="spellEnd"/>
      <w:r>
        <w:rPr>
          <w:lang w:val="eu-ES"/>
        </w:rPr>
        <w:t xml:space="preserve"> izan. Eta</w:t>
      </w:r>
      <w:r w:rsidRPr="00DD4148">
        <w:rPr>
          <w:lang w:val="eu-ES"/>
        </w:rPr>
        <w:t xml:space="preserve"> guk satisfazio handia daukagu lortu dugun emendakin horre</w:t>
      </w:r>
      <w:r>
        <w:rPr>
          <w:lang w:val="eu-ES"/>
        </w:rPr>
        <w:t xml:space="preserve">tan. Izan ere, hemendik aurrera, </w:t>
      </w:r>
      <w:r w:rsidRPr="00DD4148">
        <w:rPr>
          <w:lang w:val="eu-ES"/>
        </w:rPr>
        <w:t>Kontseilu Errektorea guztietan pa</w:t>
      </w:r>
      <w:r>
        <w:rPr>
          <w:lang w:val="eu-ES"/>
        </w:rPr>
        <w:t xml:space="preserve">rekidetasuna bermatu beharko da. Eta hau </w:t>
      </w:r>
      <w:proofErr w:type="spellStart"/>
      <w:r>
        <w:rPr>
          <w:lang w:val="eu-ES"/>
        </w:rPr>
        <w:t>hito</w:t>
      </w:r>
      <w:proofErr w:type="spellEnd"/>
      <w:r>
        <w:rPr>
          <w:lang w:val="eu-ES"/>
        </w:rPr>
        <w:t xml:space="preserve"> bat da. U</w:t>
      </w:r>
      <w:r w:rsidRPr="00DD4148">
        <w:rPr>
          <w:lang w:val="eu-ES"/>
        </w:rPr>
        <w:t xml:space="preserve">ste dut bete beharreko pauso bat dela, oso inportantea dela, denok </w:t>
      </w:r>
      <w:proofErr w:type="spellStart"/>
      <w:r w:rsidRPr="00DD4148">
        <w:rPr>
          <w:lang w:val="eu-ES"/>
        </w:rPr>
        <w:t>dakigulako</w:t>
      </w:r>
      <w:proofErr w:type="spellEnd"/>
      <w:r w:rsidRPr="00DD4148">
        <w:rPr>
          <w:lang w:val="eu-ES"/>
        </w:rPr>
        <w:t xml:space="preserve"> sektore </w:t>
      </w:r>
      <w:r w:rsidRPr="00DD4148">
        <w:rPr>
          <w:lang w:val="eu-ES"/>
        </w:rPr>
        <w:lastRenderedPageBreak/>
        <w:t>ekonomikoetan et</w:t>
      </w:r>
      <w:r>
        <w:rPr>
          <w:lang w:val="eu-ES"/>
        </w:rPr>
        <w:t xml:space="preserve">a enpresa munduan, gaur gaurkoz, </w:t>
      </w:r>
      <w:r w:rsidRPr="00DD4148">
        <w:rPr>
          <w:lang w:val="eu-ES"/>
        </w:rPr>
        <w:t>oraindik</w:t>
      </w:r>
      <w:r>
        <w:rPr>
          <w:lang w:val="eu-ES"/>
        </w:rPr>
        <w:t>,</w:t>
      </w:r>
      <w:r w:rsidRPr="00DD4148">
        <w:rPr>
          <w:lang w:val="eu-ES"/>
        </w:rPr>
        <w:t xml:space="preserve"> </w:t>
      </w:r>
      <w:r>
        <w:rPr>
          <w:lang w:val="eu-ES"/>
        </w:rPr>
        <w:t>gizon</w:t>
      </w:r>
      <w:r w:rsidRPr="00DD4148">
        <w:rPr>
          <w:lang w:val="eu-ES"/>
        </w:rPr>
        <w:t>en presentzia erabaki organoetan handia dela</w:t>
      </w:r>
      <w:r>
        <w:rPr>
          <w:lang w:val="eu-ES"/>
        </w:rPr>
        <w:t>,</w:t>
      </w:r>
      <w:r w:rsidRPr="00DD4148">
        <w:rPr>
          <w:lang w:val="eu-ES"/>
        </w:rPr>
        <w:t xml:space="preserve"> </w:t>
      </w:r>
      <w:r>
        <w:rPr>
          <w:lang w:val="eu-ES"/>
        </w:rPr>
        <w:t>eta, emakumeok, hor,</w:t>
      </w:r>
      <w:r w:rsidRPr="00DD4148">
        <w:rPr>
          <w:lang w:val="eu-ES"/>
        </w:rPr>
        <w:t xml:space="preserve"> forma</w:t>
      </w:r>
      <w:r>
        <w:rPr>
          <w:lang w:val="eu-ES"/>
        </w:rPr>
        <w:t>zio</w:t>
      </w:r>
      <w:r w:rsidRPr="00DD4148">
        <w:rPr>
          <w:lang w:val="eu-ES"/>
        </w:rPr>
        <w:t>z et</w:t>
      </w:r>
      <w:r>
        <w:rPr>
          <w:lang w:val="eu-ES"/>
        </w:rPr>
        <w:t xml:space="preserve">a </w:t>
      </w:r>
      <w:proofErr w:type="spellStart"/>
      <w:r>
        <w:rPr>
          <w:lang w:val="eu-ES"/>
        </w:rPr>
        <w:t>teknikoki</w:t>
      </w:r>
      <w:proofErr w:type="spellEnd"/>
      <w:r>
        <w:rPr>
          <w:lang w:val="eu-ES"/>
        </w:rPr>
        <w:t xml:space="preserve"> oso ondo egon arren, ez gaudela </w:t>
      </w:r>
      <w:r w:rsidRPr="00DD4148">
        <w:rPr>
          <w:lang w:val="eu-ES"/>
        </w:rPr>
        <w:t>azken erabaki o</w:t>
      </w:r>
      <w:r>
        <w:rPr>
          <w:lang w:val="eu-ES"/>
        </w:rPr>
        <w:t>rganoetan edo organo gorenetan. E</w:t>
      </w:r>
      <w:r w:rsidRPr="00DD4148">
        <w:rPr>
          <w:lang w:val="eu-ES"/>
        </w:rPr>
        <w:t>ta Euskal He</w:t>
      </w:r>
      <w:r>
        <w:rPr>
          <w:lang w:val="eu-ES"/>
        </w:rPr>
        <w:t xml:space="preserve">rria Bilduk sartutako emendakin hau onartzea uste dut aurrerapauso bat dela. Eta, </w:t>
      </w:r>
      <w:r w:rsidRPr="00DD4148">
        <w:rPr>
          <w:lang w:val="eu-ES"/>
        </w:rPr>
        <w:t>horrek ere</w:t>
      </w:r>
      <w:r>
        <w:rPr>
          <w:lang w:val="eu-ES"/>
        </w:rPr>
        <w:t>,</w:t>
      </w:r>
      <w:r w:rsidRPr="00DD4148">
        <w:rPr>
          <w:lang w:val="eu-ES"/>
        </w:rPr>
        <w:t xml:space="preserve"> mugimendu kooperatibo guztia zipriztindu</w:t>
      </w:r>
      <w:r>
        <w:rPr>
          <w:lang w:val="eu-ES"/>
        </w:rPr>
        <w:t>ko duela.</w:t>
      </w:r>
    </w:p>
    <w:p w:rsidR="00A17D8A" w:rsidRDefault="00A17D8A" w:rsidP="00443782">
      <w:pPr>
        <w:pStyle w:val="Texto"/>
        <w:rPr>
          <w:lang w:val="eu-ES"/>
        </w:rPr>
      </w:pPr>
    </w:p>
    <w:p w:rsidR="00A17D8A" w:rsidRDefault="00A17D8A" w:rsidP="00443782">
      <w:pPr>
        <w:pStyle w:val="Texto"/>
        <w:rPr>
          <w:lang w:val="eu-ES"/>
        </w:rPr>
      </w:pPr>
      <w:r w:rsidRPr="00DD4148">
        <w:rPr>
          <w:lang w:val="eu-ES"/>
        </w:rPr>
        <w:t>Pozik gaude ere</w:t>
      </w:r>
      <w:r>
        <w:rPr>
          <w:lang w:val="eu-ES"/>
        </w:rPr>
        <w:t>,</w:t>
      </w:r>
      <w:r w:rsidRPr="00DD4148">
        <w:rPr>
          <w:lang w:val="eu-ES"/>
        </w:rPr>
        <w:t xml:space="preserve"> onartu delako guretzat inportantea zen beste </w:t>
      </w:r>
      <w:r>
        <w:rPr>
          <w:lang w:val="eu-ES"/>
        </w:rPr>
        <w:t xml:space="preserve">elementu bat. Eta da </w:t>
      </w:r>
      <w:proofErr w:type="spellStart"/>
      <w:r>
        <w:rPr>
          <w:lang w:val="eu-ES"/>
        </w:rPr>
        <w:t>OITren</w:t>
      </w:r>
      <w:proofErr w:type="spellEnd"/>
      <w:r w:rsidRPr="00DD4148">
        <w:rPr>
          <w:lang w:val="eu-ES"/>
        </w:rPr>
        <w:t xml:space="preserve"> errekomendazioak eta lan arautegiak betetzea</w:t>
      </w:r>
      <w:r>
        <w:rPr>
          <w:lang w:val="eu-ES"/>
        </w:rPr>
        <w:t>,</w:t>
      </w:r>
      <w:r w:rsidRPr="00DD4148">
        <w:rPr>
          <w:lang w:val="eu-ES"/>
        </w:rPr>
        <w:t xml:space="preserve"> exijitzea koopera</w:t>
      </w:r>
      <w:r>
        <w:rPr>
          <w:lang w:val="eu-ES"/>
        </w:rPr>
        <w:t>tibei. Kooperatibek, gaur gaurkoz, jada,</w:t>
      </w:r>
      <w:r w:rsidRPr="00DD4148">
        <w:rPr>
          <w:lang w:val="eu-ES"/>
        </w:rPr>
        <w:t xml:space="preserve"> badaukate marko bat, besteren konturako langile diren eta kooperatibetan lan egiten duten langile guzti horiek babestuko dituena</w:t>
      </w:r>
      <w:r>
        <w:rPr>
          <w:lang w:val="eu-ES"/>
        </w:rPr>
        <w:t>, e</w:t>
      </w:r>
      <w:r w:rsidRPr="00DD4148">
        <w:rPr>
          <w:lang w:val="eu-ES"/>
        </w:rPr>
        <w:t>ta edozein langilek apelatu ahal izango duena kooperatibar</w:t>
      </w:r>
      <w:r>
        <w:rPr>
          <w:lang w:val="eu-ES"/>
        </w:rPr>
        <w:t xml:space="preserve">a, bai </w:t>
      </w:r>
      <w:r w:rsidRPr="00DD4148">
        <w:rPr>
          <w:lang w:val="eu-ES"/>
        </w:rPr>
        <w:t>batzarrera edota baita ere Kontseilu Errektorea</w:t>
      </w:r>
      <w:r>
        <w:rPr>
          <w:lang w:val="eu-ES"/>
        </w:rPr>
        <w:t>,</w:t>
      </w:r>
      <w:r w:rsidRPr="00DD4148">
        <w:rPr>
          <w:lang w:val="eu-ES"/>
        </w:rPr>
        <w:t xml:space="preserve"> aldarrikatzeko be</w:t>
      </w:r>
      <w:r>
        <w:rPr>
          <w:lang w:val="eu-ES"/>
        </w:rPr>
        <w:t>re lan eskubideak bete daitezen. T</w:t>
      </w:r>
      <w:r w:rsidRPr="00DD4148">
        <w:rPr>
          <w:lang w:val="eu-ES"/>
        </w:rPr>
        <w:t>oki batzuetan egiten delako, baina beste batzuetan ez. Eta</w:t>
      </w:r>
      <w:r>
        <w:rPr>
          <w:lang w:val="eu-ES"/>
        </w:rPr>
        <w:t>,</w:t>
      </w:r>
      <w:r w:rsidRPr="00DD4148">
        <w:rPr>
          <w:lang w:val="eu-ES"/>
        </w:rPr>
        <w:t xml:space="preserve"> gero ere</w:t>
      </w:r>
      <w:r>
        <w:rPr>
          <w:lang w:val="eu-ES"/>
        </w:rPr>
        <w:t xml:space="preserve">, hirugarren elementu positibo bat, </w:t>
      </w:r>
      <w:r w:rsidRPr="00DD4148">
        <w:rPr>
          <w:lang w:val="eu-ES"/>
        </w:rPr>
        <w:t>iruditzen zaigu gizarte bazterketa egoeran dauden bazkideak sartu direla</w:t>
      </w:r>
      <w:r>
        <w:rPr>
          <w:lang w:val="eu-ES"/>
        </w:rPr>
        <w:t>; ez zeudela sartuta. E</w:t>
      </w:r>
      <w:r w:rsidRPr="00DD4148">
        <w:rPr>
          <w:lang w:val="eu-ES"/>
        </w:rPr>
        <w:t>ta iruditzen zaigu hau ere inportantea dela</w:t>
      </w:r>
      <w:r>
        <w:rPr>
          <w:lang w:val="eu-ES"/>
        </w:rPr>
        <w:t>,</w:t>
      </w:r>
      <w:r w:rsidRPr="00DD4148">
        <w:rPr>
          <w:lang w:val="eu-ES"/>
        </w:rPr>
        <w:t xml:space="preserve"> er</w:t>
      </w:r>
      <w:r>
        <w:rPr>
          <w:lang w:val="eu-ES"/>
        </w:rPr>
        <w:t xml:space="preserve">realitate hau aintzat hartzea eta </w:t>
      </w:r>
      <w:r w:rsidRPr="00DD4148">
        <w:rPr>
          <w:lang w:val="eu-ES"/>
        </w:rPr>
        <w:t xml:space="preserve">errealitate hau </w:t>
      </w:r>
      <w:proofErr w:type="spellStart"/>
      <w:r>
        <w:rPr>
          <w:lang w:val="eu-ES"/>
        </w:rPr>
        <w:t>hobestea</w:t>
      </w:r>
      <w:proofErr w:type="spellEnd"/>
      <w:r>
        <w:rPr>
          <w:lang w:val="eu-ES"/>
        </w:rPr>
        <w:t>.</w:t>
      </w:r>
    </w:p>
    <w:p w:rsidR="00A17D8A" w:rsidRDefault="00A17D8A" w:rsidP="00443782">
      <w:pPr>
        <w:pStyle w:val="Texto"/>
        <w:rPr>
          <w:lang w:val="eu-ES"/>
        </w:rPr>
      </w:pPr>
    </w:p>
    <w:p w:rsidR="00A17D8A" w:rsidRDefault="00A17D8A" w:rsidP="00443782">
      <w:pPr>
        <w:pStyle w:val="Texto"/>
        <w:rPr>
          <w:lang w:val="eu-ES"/>
        </w:rPr>
      </w:pPr>
      <w:r>
        <w:rPr>
          <w:lang w:val="eu-ES"/>
        </w:rPr>
        <w:t>Et</w:t>
      </w:r>
      <w:r w:rsidRPr="00DD4148">
        <w:rPr>
          <w:lang w:val="eu-ES"/>
        </w:rPr>
        <w:t>a ez nuke amaitu</w:t>
      </w:r>
      <w:r>
        <w:rPr>
          <w:lang w:val="eu-ES"/>
        </w:rPr>
        <w:t xml:space="preserve"> nahi kritika zorrotz batekin. K</w:t>
      </w:r>
      <w:r w:rsidRPr="00DD4148">
        <w:rPr>
          <w:lang w:val="eu-ES"/>
        </w:rPr>
        <w:t>ooperatiben munduaren alde gaude, kooperatibekin elkarbanatu dugu, kooperatibeki</w:t>
      </w:r>
      <w:r>
        <w:rPr>
          <w:lang w:val="eu-ES"/>
        </w:rPr>
        <w:t>n egin dugu lege proiektu hau. B</w:t>
      </w:r>
      <w:r w:rsidRPr="00DD4148">
        <w:rPr>
          <w:lang w:val="eu-ES"/>
        </w:rPr>
        <w:t>aina kooperatiben eskakizun historiko bat den</w:t>
      </w:r>
      <w:r>
        <w:rPr>
          <w:lang w:val="eu-ES"/>
        </w:rPr>
        <w:t>,</w:t>
      </w:r>
      <w:r w:rsidRPr="00DD4148">
        <w:rPr>
          <w:lang w:val="eu-ES"/>
        </w:rPr>
        <w:t xml:space="preserve"> hau da, Lanbideren Administrazio Kontseiluan bost kidek bat </w:t>
      </w:r>
      <w:r>
        <w:rPr>
          <w:lang w:val="eu-ES"/>
        </w:rPr>
        <w:t>kooperatiben</w:t>
      </w:r>
      <w:r w:rsidRPr="00DD4148">
        <w:rPr>
          <w:lang w:val="eu-ES"/>
        </w:rPr>
        <w:t xml:space="preserve"> mundukoa </w:t>
      </w:r>
      <w:proofErr w:type="spellStart"/>
      <w:r w:rsidRPr="00DD4148">
        <w:rPr>
          <w:lang w:val="eu-ES"/>
        </w:rPr>
        <w:t>izatearena</w:t>
      </w:r>
      <w:proofErr w:type="spellEnd"/>
      <w:r w:rsidRPr="00DD4148">
        <w:rPr>
          <w:lang w:val="eu-ES"/>
        </w:rPr>
        <w:t xml:space="preserve">, hori </w:t>
      </w:r>
      <w:r>
        <w:rPr>
          <w:lang w:val="eu-ES"/>
        </w:rPr>
        <w:t>ez zaie</w:t>
      </w:r>
      <w:r w:rsidRPr="00DD4148">
        <w:rPr>
          <w:lang w:val="eu-ES"/>
        </w:rPr>
        <w:t xml:space="preserve"> onartzen. </w:t>
      </w:r>
      <w:r>
        <w:rPr>
          <w:lang w:val="eu-ES"/>
        </w:rPr>
        <w:t xml:space="preserve">Hau da, kooperatiben alde gaude, </w:t>
      </w:r>
      <w:r w:rsidRPr="00DD4148">
        <w:rPr>
          <w:lang w:val="eu-ES"/>
        </w:rPr>
        <w:t>Confeba</w:t>
      </w:r>
      <w:r>
        <w:rPr>
          <w:lang w:val="eu-ES"/>
        </w:rPr>
        <w:t>sk tartean sartzen denera arte. Et</w:t>
      </w:r>
      <w:r w:rsidRPr="00DD4148">
        <w:rPr>
          <w:lang w:val="eu-ES"/>
        </w:rPr>
        <w:t>a Confebask tartean sartz</w:t>
      </w:r>
      <w:r>
        <w:rPr>
          <w:lang w:val="eu-ES"/>
        </w:rPr>
        <w:t>en baldin bada, kooperatibak bigarren mailako enpresak dira, bigarren m</w:t>
      </w:r>
      <w:r w:rsidRPr="00DD4148">
        <w:rPr>
          <w:lang w:val="eu-ES"/>
        </w:rPr>
        <w:t>ailako interlokutorea</w:t>
      </w:r>
      <w:r>
        <w:rPr>
          <w:lang w:val="eu-ES"/>
        </w:rPr>
        <w:t>k</w:t>
      </w:r>
      <w:r w:rsidRPr="00DD4148">
        <w:rPr>
          <w:lang w:val="eu-ES"/>
        </w:rPr>
        <w:t xml:space="preserve"> di</w:t>
      </w:r>
      <w:r>
        <w:rPr>
          <w:lang w:val="eu-ES"/>
        </w:rPr>
        <w:t>ra. E</w:t>
      </w:r>
      <w:r w:rsidRPr="00DD4148">
        <w:rPr>
          <w:lang w:val="eu-ES"/>
        </w:rPr>
        <w:t>t</w:t>
      </w:r>
      <w:r>
        <w:rPr>
          <w:lang w:val="eu-ES"/>
        </w:rPr>
        <w:t>a uste dut hau onartezina dela, e</w:t>
      </w:r>
      <w:r w:rsidRPr="00DD4148">
        <w:rPr>
          <w:lang w:val="eu-ES"/>
        </w:rPr>
        <w:t>ta aukera handi bat galdu dugula</w:t>
      </w:r>
      <w:r>
        <w:rPr>
          <w:lang w:val="eu-ES"/>
        </w:rPr>
        <w:t xml:space="preserve"> hau egiteko. Defendatu genuen, </w:t>
      </w:r>
      <w:proofErr w:type="spellStart"/>
      <w:r>
        <w:rPr>
          <w:lang w:val="eu-ES"/>
        </w:rPr>
        <w:t>bronka</w:t>
      </w:r>
      <w:proofErr w:type="spellEnd"/>
      <w:r>
        <w:rPr>
          <w:lang w:val="eu-ES"/>
        </w:rPr>
        <w:t xml:space="preserve"> gogorrak izan genituen ponentziaren baitan, g</w:t>
      </w:r>
      <w:r w:rsidRPr="00DD4148">
        <w:rPr>
          <w:lang w:val="eu-ES"/>
        </w:rPr>
        <w:t>ai</w:t>
      </w:r>
      <w:r>
        <w:rPr>
          <w:lang w:val="eu-ES"/>
        </w:rPr>
        <w:t xml:space="preserve"> hau onartzeko. T</w:t>
      </w:r>
      <w:r w:rsidRPr="00DD4148">
        <w:rPr>
          <w:lang w:val="eu-ES"/>
        </w:rPr>
        <w:t>xosten juridikoek aldekotasuna ematen digute</w:t>
      </w:r>
      <w:r>
        <w:rPr>
          <w:lang w:val="eu-ES"/>
        </w:rPr>
        <w:t>,</w:t>
      </w:r>
      <w:r w:rsidRPr="00DD4148">
        <w:rPr>
          <w:lang w:val="eu-ES"/>
        </w:rPr>
        <w:t xml:space="preserve"> eta</w:t>
      </w:r>
      <w:r>
        <w:rPr>
          <w:lang w:val="eu-ES"/>
        </w:rPr>
        <w:t>,</w:t>
      </w:r>
      <w:r w:rsidRPr="00DD4148">
        <w:rPr>
          <w:lang w:val="eu-ES"/>
        </w:rPr>
        <w:t xml:space="preserve"> hala ere, Eusko Jaurlaritzak Confebaski men</w:t>
      </w:r>
      <w:r>
        <w:rPr>
          <w:lang w:val="eu-ES"/>
        </w:rPr>
        <w:t xml:space="preserve"> egitea erabaki du, beste behin. E</w:t>
      </w:r>
      <w:r w:rsidRPr="00DD4148">
        <w:rPr>
          <w:lang w:val="eu-ES"/>
        </w:rPr>
        <w:t>ta uste dut hau gogor salatzekoa dela.</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Pr>
          <w:rFonts w:ascii="Futura Md BT" w:hAnsi="Futura Md BT"/>
          <w:lang w:val="eu-ES"/>
        </w:rPr>
        <w:lastRenderedPageBreak/>
        <w:t>LEHENDAKARIAK:</w:t>
      </w:r>
      <w:r>
        <w:rPr>
          <w:lang w:val="eu-ES"/>
        </w:rPr>
        <w:t xml:space="preserve"> E</w:t>
      </w:r>
      <w:r w:rsidRPr="00DD4148">
        <w:rPr>
          <w:lang w:val="eu-ES"/>
        </w:rPr>
        <w:t>skerrik ask</w:t>
      </w:r>
      <w:r>
        <w:rPr>
          <w:lang w:val="eu-ES"/>
        </w:rPr>
        <w:t>o, Ugarte andrea.</w:t>
      </w:r>
    </w:p>
    <w:p w:rsidR="00A17D8A" w:rsidRDefault="00A17D8A" w:rsidP="00443782">
      <w:pPr>
        <w:pStyle w:val="Texto"/>
        <w:rPr>
          <w:lang w:val="eu-ES"/>
        </w:rPr>
      </w:pPr>
    </w:p>
    <w:p w:rsidR="00A17D8A" w:rsidRDefault="00A17D8A" w:rsidP="00443782">
      <w:pPr>
        <w:pStyle w:val="Texto"/>
        <w:rPr>
          <w:lang w:val="eu-ES"/>
        </w:rPr>
      </w:pPr>
      <w:r>
        <w:rPr>
          <w:lang w:val="eu-ES"/>
        </w:rPr>
        <w:t xml:space="preserve">Euzko Abertzaleak, Urrutia jauna, </w:t>
      </w:r>
      <w:proofErr w:type="spellStart"/>
      <w:r w:rsidRPr="00DD4148">
        <w:rPr>
          <w:lang w:val="eu-ES"/>
        </w:rPr>
        <w:t>zurea</w:t>
      </w:r>
      <w:proofErr w:type="spellEnd"/>
      <w:r w:rsidRPr="00DD4148">
        <w:rPr>
          <w:lang w:val="eu-ES"/>
        </w:rPr>
        <w:t xml:space="preserve"> da hitza</w:t>
      </w:r>
      <w:r>
        <w:rPr>
          <w:lang w:val="eu-ES"/>
        </w:rPr>
        <w:t>.</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Pr>
          <w:rFonts w:ascii="Futura Md BT" w:hAnsi="Futura Md BT"/>
          <w:lang w:val="eu-ES"/>
        </w:rPr>
        <w:t xml:space="preserve">URRUTIA OIANGUREN </w:t>
      </w:r>
      <w:r>
        <w:rPr>
          <w:lang w:val="eu-ES"/>
        </w:rPr>
        <w:t>jaunak: Eskerrik asko, legebiltzarburu andrea. Lehendakari jauna, sailburu jaun-a</w:t>
      </w:r>
      <w:r w:rsidRPr="00DD4148">
        <w:rPr>
          <w:lang w:val="eu-ES"/>
        </w:rPr>
        <w:t>ndreok, legebiltzarkideok,</w:t>
      </w:r>
      <w:r>
        <w:rPr>
          <w:lang w:val="eu-ES"/>
        </w:rPr>
        <w:t xml:space="preserve"> jaun- an</w:t>
      </w:r>
      <w:r w:rsidRPr="00DD4148">
        <w:rPr>
          <w:lang w:val="eu-ES"/>
        </w:rPr>
        <w:t>d</w:t>
      </w:r>
      <w:r>
        <w:rPr>
          <w:lang w:val="eu-ES"/>
        </w:rPr>
        <w:t xml:space="preserve">reok, </w:t>
      </w:r>
      <w:r w:rsidRPr="00DD4148">
        <w:rPr>
          <w:lang w:val="eu-ES"/>
        </w:rPr>
        <w:t>egunon denoi.</w:t>
      </w:r>
    </w:p>
    <w:p w:rsidR="00A17D8A" w:rsidRDefault="00A17D8A" w:rsidP="00443782">
      <w:pPr>
        <w:pStyle w:val="Texto"/>
        <w:rPr>
          <w:lang w:val="eu-ES"/>
        </w:rPr>
      </w:pPr>
    </w:p>
    <w:p w:rsidR="00A17D8A" w:rsidRDefault="00A17D8A" w:rsidP="00443782">
      <w:pPr>
        <w:pStyle w:val="Texto"/>
        <w:rPr>
          <w:lang w:val="eu-ES"/>
        </w:rPr>
      </w:pPr>
      <w:r>
        <w:rPr>
          <w:lang w:val="eu-ES"/>
        </w:rPr>
        <w:t>Gobernuak, legegintz</w:t>
      </w:r>
      <w:r w:rsidRPr="00DD4148">
        <w:rPr>
          <w:lang w:val="eu-ES"/>
        </w:rPr>
        <w:t>aldi honetarako</w:t>
      </w:r>
      <w:r>
        <w:rPr>
          <w:lang w:val="eu-ES"/>
        </w:rPr>
        <w:t xml:space="preserve">, </w:t>
      </w:r>
      <w:r w:rsidRPr="00DD4148">
        <w:rPr>
          <w:lang w:val="eu-ES"/>
        </w:rPr>
        <w:t>gauzatu zuen lege egutegiaren eskutik. Gaurkoan</w:t>
      </w:r>
      <w:r>
        <w:rPr>
          <w:lang w:val="eu-ES"/>
        </w:rPr>
        <w:t>, kooperatiben L</w:t>
      </w:r>
      <w:r w:rsidRPr="00DD4148">
        <w:rPr>
          <w:lang w:val="eu-ES"/>
        </w:rPr>
        <w:t>egea dakargu</w:t>
      </w:r>
      <w:r>
        <w:rPr>
          <w:lang w:val="eu-ES"/>
        </w:rPr>
        <w:t>,</w:t>
      </w:r>
      <w:r w:rsidRPr="00DD4148">
        <w:rPr>
          <w:lang w:val="eu-ES"/>
        </w:rPr>
        <w:t xml:space="preserve"> Ganbara hone</w:t>
      </w:r>
      <w:r>
        <w:rPr>
          <w:lang w:val="eu-ES"/>
        </w:rPr>
        <w:t>n onespena. Kooperatiben Kontseilu Gorena, u</w:t>
      </w:r>
      <w:r w:rsidRPr="00DD4148">
        <w:rPr>
          <w:lang w:val="eu-ES"/>
        </w:rPr>
        <w:t>nibertsitate</w:t>
      </w:r>
      <w:r>
        <w:rPr>
          <w:lang w:val="eu-ES"/>
        </w:rPr>
        <w:t>,</w:t>
      </w:r>
      <w:r w:rsidRPr="00DD4148">
        <w:rPr>
          <w:lang w:val="eu-ES"/>
        </w:rPr>
        <w:t xml:space="preserve"> sektore ezberdinetako federazio</w:t>
      </w:r>
      <w:r>
        <w:rPr>
          <w:lang w:val="eu-ES"/>
        </w:rPr>
        <w:t>,</w:t>
      </w:r>
      <w:r w:rsidRPr="00DD4148">
        <w:rPr>
          <w:lang w:val="eu-ES"/>
        </w:rPr>
        <w:t xml:space="preserve"> eta Mondragon Korporazioaren eskutik</w:t>
      </w:r>
      <w:r>
        <w:rPr>
          <w:lang w:val="eu-ES"/>
        </w:rPr>
        <w:t>, k</w:t>
      </w:r>
      <w:r w:rsidRPr="00DD4148">
        <w:rPr>
          <w:lang w:val="eu-ES"/>
        </w:rPr>
        <w:t>ontse</w:t>
      </w:r>
      <w:r>
        <w:rPr>
          <w:lang w:val="eu-ES"/>
        </w:rPr>
        <w:t>ntsu handiko legea da sektorean. E</w:t>
      </w:r>
      <w:r w:rsidRPr="00DD4148">
        <w:rPr>
          <w:lang w:val="eu-ES"/>
        </w:rPr>
        <w:t>ta</w:t>
      </w:r>
      <w:r>
        <w:rPr>
          <w:lang w:val="eu-ES"/>
        </w:rPr>
        <w:t>, ekarpenak ekarpen, e</w:t>
      </w:r>
      <w:r w:rsidRPr="00DD4148">
        <w:rPr>
          <w:lang w:val="eu-ES"/>
        </w:rPr>
        <w:t>z dut uste orain</w:t>
      </w:r>
      <w:r>
        <w:rPr>
          <w:lang w:val="eu-ES"/>
        </w:rPr>
        <w:t xml:space="preserve">dik kooperatiben sektorean inork </w:t>
      </w:r>
      <w:r w:rsidRPr="00DD4148">
        <w:rPr>
          <w:lang w:val="eu-ES"/>
        </w:rPr>
        <w:t>lege honen komenientzia</w:t>
      </w:r>
      <w:r>
        <w:rPr>
          <w:lang w:val="eu-ES"/>
        </w:rPr>
        <w:t xml:space="preserve"> eta</w:t>
      </w:r>
      <w:r w:rsidRPr="00DD4148">
        <w:rPr>
          <w:lang w:val="eu-ES"/>
        </w:rPr>
        <w:t xml:space="preserve"> egoki</w:t>
      </w:r>
      <w:r>
        <w:rPr>
          <w:lang w:val="eu-ES"/>
        </w:rPr>
        <w:t>tasuna kolokan ipintzen duenik. Et</w:t>
      </w:r>
      <w:r w:rsidRPr="00DD4148">
        <w:rPr>
          <w:lang w:val="eu-ES"/>
        </w:rPr>
        <w:t>a gu</w:t>
      </w:r>
      <w:r>
        <w:rPr>
          <w:lang w:val="eu-ES"/>
        </w:rPr>
        <w:t xml:space="preserve">, gure aldetik, </w:t>
      </w:r>
      <w:r w:rsidRPr="00DD4148">
        <w:rPr>
          <w:lang w:val="eu-ES"/>
        </w:rPr>
        <w:t>gizartearen bizi</w:t>
      </w:r>
      <w:r>
        <w:rPr>
          <w:lang w:val="eu-ES"/>
        </w:rPr>
        <w:t xml:space="preserve"> kalitate </w:t>
      </w:r>
      <w:r w:rsidRPr="00DD4148">
        <w:rPr>
          <w:lang w:val="eu-ES"/>
        </w:rPr>
        <w:t>hobetzeko balio duen legea delakoan gaude</w:t>
      </w:r>
      <w:r>
        <w:rPr>
          <w:lang w:val="eu-ES"/>
        </w:rPr>
        <w:t>. E</w:t>
      </w:r>
      <w:r w:rsidRPr="00DD4148">
        <w:rPr>
          <w:lang w:val="eu-ES"/>
        </w:rPr>
        <w:t>ta esaten dudanean gizartearen bizi kalitatea hobetzeko balio duen legea dela, ez naiz handi nahiko edo handi us</w:t>
      </w:r>
      <w:r>
        <w:rPr>
          <w:lang w:val="eu-ES"/>
        </w:rPr>
        <w:t>teko esaldi hutsal bat</w:t>
      </w:r>
      <w:r w:rsidRPr="00DD4148">
        <w:rPr>
          <w:lang w:val="eu-ES"/>
        </w:rPr>
        <w:t xml:space="preserve"> esaten ari</w:t>
      </w:r>
      <w:r>
        <w:rPr>
          <w:lang w:val="eu-ES"/>
        </w:rPr>
        <w:t>. Ez nabil t</w:t>
      </w:r>
      <w:r w:rsidRPr="00DD4148">
        <w:rPr>
          <w:lang w:val="eu-ES"/>
        </w:rPr>
        <w:t xml:space="preserve">ratatzen kooperatibismo edo gizarte ekonomiaren filosofia </w:t>
      </w:r>
      <w:r>
        <w:rPr>
          <w:lang w:val="eu-ES"/>
        </w:rPr>
        <w:t>b</w:t>
      </w:r>
      <w:r w:rsidRPr="00DD4148">
        <w:rPr>
          <w:lang w:val="eu-ES"/>
        </w:rPr>
        <w:t xml:space="preserve">erezitik </w:t>
      </w:r>
      <w:proofErr w:type="spellStart"/>
      <w:r w:rsidRPr="00DD4148">
        <w:rPr>
          <w:lang w:val="eu-ES"/>
        </w:rPr>
        <w:t>eratortzen</w:t>
      </w:r>
      <w:proofErr w:type="spellEnd"/>
      <w:r w:rsidRPr="00DD4148">
        <w:rPr>
          <w:lang w:val="eu-ES"/>
        </w:rPr>
        <w:t xml:space="preserve"> diren printzipioak, </w:t>
      </w:r>
      <w:proofErr w:type="spellStart"/>
      <w:r>
        <w:rPr>
          <w:lang w:val="eu-ES"/>
        </w:rPr>
        <w:t>buenismo</w:t>
      </w:r>
      <w:proofErr w:type="spellEnd"/>
      <w:r>
        <w:rPr>
          <w:lang w:val="eu-ES"/>
        </w:rPr>
        <w:t xml:space="preserve"> ariketa bat bezala.</w:t>
      </w:r>
    </w:p>
    <w:p w:rsidR="00A17D8A" w:rsidRDefault="00A17D8A" w:rsidP="00443782">
      <w:pPr>
        <w:pStyle w:val="Texto"/>
        <w:rPr>
          <w:lang w:val="eu-ES"/>
        </w:rPr>
      </w:pPr>
    </w:p>
    <w:p w:rsidR="00A17D8A" w:rsidRPr="00DD4148" w:rsidRDefault="00A17D8A" w:rsidP="00443782">
      <w:pPr>
        <w:pStyle w:val="Texto"/>
        <w:rPr>
          <w:lang w:val="eu-ES"/>
        </w:rPr>
      </w:pPr>
      <w:r>
        <w:rPr>
          <w:lang w:val="eu-ES"/>
        </w:rPr>
        <w:t>K</w:t>
      </w:r>
      <w:r w:rsidRPr="00DD4148">
        <w:rPr>
          <w:lang w:val="eu-ES"/>
        </w:rPr>
        <w:t>ooperatibek aurpegia eta begiak dauz</w:t>
      </w:r>
      <w:r>
        <w:rPr>
          <w:lang w:val="eu-ES"/>
        </w:rPr>
        <w:t xml:space="preserve">kate, arima eta bihotza, baina </w:t>
      </w:r>
      <w:r w:rsidRPr="00DD4148">
        <w:rPr>
          <w:lang w:val="eu-ES"/>
        </w:rPr>
        <w:t>baita indarra, pisua eta datuak gure ekonomian. Toki askotan</w:t>
      </w:r>
      <w:r>
        <w:rPr>
          <w:lang w:val="eu-ES"/>
        </w:rPr>
        <w:t xml:space="preserve"> </w:t>
      </w:r>
      <w:r w:rsidRPr="00DD4148">
        <w:rPr>
          <w:lang w:val="eu-ES"/>
        </w:rPr>
        <w:t>nazioarteko erreferente moduan tratatzen</w:t>
      </w:r>
      <w:r>
        <w:rPr>
          <w:lang w:val="eu-ES"/>
        </w:rPr>
        <w:t xml:space="preserve"> gaituzte kooperatiben alorrean. Adibidez, Lan E</w:t>
      </w:r>
      <w:r w:rsidRPr="00DD4148">
        <w:rPr>
          <w:lang w:val="eu-ES"/>
        </w:rPr>
        <w:t xml:space="preserve">lkartuko </w:t>
      </w:r>
      <w:r>
        <w:rPr>
          <w:lang w:val="eu-ES"/>
        </w:rPr>
        <w:t>K</w:t>
      </w:r>
      <w:r w:rsidRPr="00DD4148">
        <w:rPr>
          <w:lang w:val="eu-ES"/>
        </w:rPr>
        <w:t>ooperatibek</w:t>
      </w:r>
      <w:r>
        <w:rPr>
          <w:lang w:val="eu-ES"/>
        </w:rPr>
        <w:t xml:space="preserve">, euren bazkideentzat </w:t>
      </w:r>
      <w:r w:rsidRPr="00DD4148">
        <w:rPr>
          <w:lang w:val="eu-ES"/>
        </w:rPr>
        <w:t>enplegu gehien eta lan</w:t>
      </w:r>
      <w:r>
        <w:rPr>
          <w:lang w:val="eu-ES"/>
        </w:rPr>
        <w:t>-</w:t>
      </w:r>
      <w:r w:rsidRPr="00DD4148">
        <w:rPr>
          <w:lang w:val="eu-ES"/>
        </w:rPr>
        <w:t>baldint</w:t>
      </w:r>
      <w:r>
        <w:rPr>
          <w:lang w:val="eu-ES"/>
        </w:rPr>
        <w:t xml:space="preserve">za hoberenak sortzen dituztenak, </w:t>
      </w:r>
      <w:r w:rsidRPr="00DD4148">
        <w:rPr>
          <w:lang w:val="eu-ES"/>
        </w:rPr>
        <w:t>gure kooperatiben %</w:t>
      </w:r>
      <w:r>
        <w:rPr>
          <w:lang w:val="eu-ES"/>
        </w:rPr>
        <w:t xml:space="preserve"> </w:t>
      </w:r>
      <w:r w:rsidRPr="00DD4148">
        <w:rPr>
          <w:lang w:val="eu-ES"/>
        </w:rPr>
        <w:t>60a osatzen dute</w:t>
      </w:r>
      <w:r>
        <w:rPr>
          <w:lang w:val="eu-ES"/>
        </w:rPr>
        <w:t>,</w:t>
      </w:r>
      <w:r w:rsidRPr="00DD4148">
        <w:rPr>
          <w:lang w:val="eu-ES"/>
        </w:rPr>
        <w:t xml:space="preserve"> Europar Batasunean %</w:t>
      </w:r>
      <w:r>
        <w:rPr>
          <w:lang w:val="eu-ES"/>
        </w:rPr>
        <w:t xml:space="preserve"> 20a den bitartean. L</w:t>
      </w:r>
      <w:r w:rsidRPr="00DD4148">
        <w:rPr>
          <w:lang w:val="eu-ES"/>
        </w:rPr>
        <w:t>an Elkartuko Kooperatib</w:t>
      </w:r>
      <w:r>
        <w:rPr>
          <w:lang w:val="eu-ES"/>
        </w:rPr>
        <w:t xml:space="preserve">ok, </w:t>
      </w:r>
      <w:r w:rsidRPr="00DD4148">
        <w:rPr>
          <w:lang w:val="eu-ES"/>
        </w:rPr>
        <w:t>eurok bakarrik</w:t>
      </w:r>
      <w:r>
        <w:rPr>
          <w:lang w:val="eu-ES"/>
        </w:rPr>
        <w:t>, populazio okupatuen</w:t>
      </w:r>
      <w:r w:rsidRPr="00DD4148">
        <w:rPr>
          <w:lang w:val="eu-ES"/>
        </w:rPr>
        <w:t xml:space="preserve"> %</w:t>
      </w:r>
      <w:r>
        <w:rPr>
          <w:lang w:val="eu-ES"/>
        </w:rPr>
        <w:t xml:space="preserve"> </w:t>
      </w:r>
      <w:r w:rsidRPr="00DD4148">
        <w:rPr>
          <w:lang w:val="eu-ES"/>
        </w:rPr>
        <w:t>6a dira</w:t>
      </w:r>
      <w:r>
        <w:rPr>
          <w:lang w:val="eu-ES"/>
        </w:rPr>
        <w:t>,</w:t>
      </w:r>
      <w:r w:rsidRPr="00DD4148">
        <w:rPr>
          <w:lang w:val="eu-ES"/>
        </w:rPr>
        <w:t xml:space="preserve"> 60.000 lagun inguru</w:t>
      </w:r>
      <w:r>
        <w:rPr>
          <w:lang w:val="eu-ES"/>
        </w:rPr>
        <w:t>, nire datuak oker ez badaude. E</w:t>
      </w:r>
      <w:r w:rsidRPr="00DD4148">
        <w:rPr>
          <w:lang w:val="eu-ES"/>
        </w:rPr>
        <w:t>ta</w:t>
      </w:r>
      <w:r>
        <w:rPr>
          <w:lang w:val="eu-ES"/>
        </w:rPr>
        <w:t>,</w:t>
      </w:r>
      <w:r w:rsidRPr="00DD4148">
        <w:rPr>
          <w:lang w:val="eu-ES"/>
        </w:rPr>
        <w:t xml:space="preserve"> errealitate</w:t>
      </w:r>
      <w:r>
        <w:rPr>
          <w:lang w:val="eu-ES"/>
        </w:rPr>
        <w:t xml:space="preserve"> horri erantzuteko, iruditzen zait lege-p</w:t>
      </w:r>
      <w:r w:rsidRPr="00DD4148">
        <w:rPr>
          <w:lang w:val="eu-ES"/>
        </w:rPr>
        <w:t xml:space="preserve">roiektu </w:t>
      </w:r>
      <w:r>
        <w:rPr>
          <w:lang w:val="eu-ES"/>
        </w:rPr>
        <w:t>h</w:t>
      </w:r>
      <w:r w:rsidRPr="00DD4148">
        <w:rPr>
          <w:lang w:val="eu-ES"/>
        </w:rPr>
        <w:t>ona aurkezten</w:t>
      </w:r>
      <w:r>
        <w:rPr>
          <w:lang w:val="eu-ES"/>
        </w:rPr>
        <w:t xml:space="preserve"> dugula gaur bere onespenerako, </w:t>
      </w:r>
      <w:r w:rsidRPr="00DD4148">
        <w:rPr>
          <w:lang w:val="eu-ES"/>
        </w:rPr>
        <w:t xml:space="preserve">Ganbara honen aurrean. Kooperatibek 21. </w:t>
      </w:r>
      <w:r>
        <w:rPr>
          <w:lang w:val="eu-ES"/>
        </w:rPr>
        <w:t>m</w:t>
      </w:r>
      <w:r w:rsidRPr="00DD4148">
        <w:rPr>
          <w:lang w:val="eu-ES"/>
        </w:rPr>
        <w:t>en</w:t>
      </w:r>
      <w:r>
        <w:rPr>
          <w:lang w:val="eu-ES"/>
        </w:rPr>
        <w:t>d</w:t>
      </w:r>
      <w:r w:rsidRPr="00DD4148">
        <w:rPr>
          <w:lang w:val="eu-ES"/>
        </w:rPr>
        <w:t>eko test</w:t>
      </w:r>
      <w:r>
        <w:rPr>
          <w:lang w:val="eu-ES"/>
        </w:rPr>
        <w:t xml:space="preserve">uinguru ekonomiko eta sozialera, </w:t>
      </w:r>
      <w:r w:rsidRPr="00DD4148">
        <w:rPr>
          <w:lang w:val="eu-ES"/>
        </w:rPr>
        <w:t>etorkizunera alegia, doituko zen tres</w:t>
      </w:r>
      <w:r>
        <w:rPr>
          <w:lang w:val="eu-ES"/>
        </w:rPr>
        <w:t>na juridiko bat behar baitzuten. E</w:t>
      </w:r>
      <w:r w:rsidRPr="00DD4148">
        <w:rPr>
          <w:lang w:val="eu-ES"/>
        </w:rPr>
        <w:t>ta</w:t>
      </w:r>
      <w:r>
        <w:rPr>
          <w:lang w:val="eu-ES"/>
        </w:rPr>
        <w:t>,</w:t>
      </w:r>
      <w:r w:rsidRPr="00DD4148">
        <w:rPr>
          <w:lang w:val="eu-ES"/>
        </w:rPr>
        <w:t xml:space="preserve"> gaurkoan</w:t>
      </w:r>
      <w:r>
        <w:rPr>
          <w:lang w:val="eu-ES"/>
        </w:rPr>
        <w:t>,</w:t>
      </w:r>
      <w:r w:rsidRPr="00DD4148">
        <w:rPr>
          <w:lang w:val="eu-ES"/>
        </w:rPr>
        <w:t xml:space="preserve"> uste dut zinez esan </w:t>
      </w:r>
      <w:proofErr w:type="spellStart"/>
      <w:r w:rsidRPr="00DD4148">
        <w:rPr>
          <w:lang w:val="eu-ES"/>
        </w:rPr>
        <w:t>dezakegula</w:t>
      </w:r>
      <w:proofErr w:type="spellEnd"/>
      <w:r w:rsidRPr="00DD4148">
        <w:rPr>
          <w:lang w:val="eu-ES"/>
        </w:rPr>
        <w:t xml:space="preserve"> </w:t>
      </w:r>
      <w:r>
        <w:rPr>
          <w:lang w:val="eu-ES"/>
        </w:rPr>
        <w:t xml:space="preserve">erantzuten </w:t>
      </w:r>
      <w:proofErr w:type="spellStart"/>
      <w:r>
        <w:rPr>
          <w:lang w:val="eu-ES"/>
        </w:rPr>
        <w:t>diogula</w:t>
      </w:r>
      <w:proofErr w:type="spellEnd"/>
      <w:r>
        <w:rPr>
          <w:lang w:val="eu-ES"/>
        </w:rPr>
        <w:t xml:space="preserve"> premia horri, h</w:t>
      </w:r>
      <w:r w:rsidRPr="00DD4148">
        <w:rPr>
          <w:lang w:val="eu-ES"/>
        </w:rPr>
        <w:t xml:space="preserve">ainbat eta hainbat </w:t>
      </w:r>
      <w:r w:rsidRPr="00DD4148">
        <w:rPr>
          <w:lang w:val="eu-ES"/>
        </w:rPr>
        <w:lastRenderedPageBreak/>
        <w:t>arlo berriztu, hobetu eta argitu</w:t>
      </w:r>
      <w:r>
        <w:rPr>
          <w:lang w:val="eu-ES"/>
        </w:rPr>
        <w:t>z</w:t>
      </w:r>
      <w:r w:rsidRPr="00DD4148">
        <w:rPr>
          <w:lang w:val="eu-ES"/>
        </w:rPr>
        <w:t>. Lege honek kooperatiben irag</w:t>
      </w:r>
      <w:r>
        <w:rPr>
          <w:lang w:val="eu-ES"/>
        </w:rPr>
        <w:t>an guztia bere gain hartzen du, e</w:t>
      </w:r>
      <w:r w:rsidRPr="00DD4148">
        <w:rPr>
          <w:lang w:val="eu-ES"/>
        </w:rPr>
        <w:t>ta aurrera begira ipintzen ditu etorkizunera proiektatzen dau</w:t>
      </w:r>
      <w:r>
        <w:rPr>
          <w:lang w:val="eu-ES"/>
        </w:rPr>
        <w:t>d</w:t>
      </w:r>
      <w:r w:rsidRPr="00DD4148">
        <w:rPr>
          <w:lang w:val="eu-ES"/>
        </w:rPr>
        <w:t>e</w:t>
      </w:r>
      <w:r>
        <w:rPr>
          <w:lang w:val="eu-ES"/>
        </w:rPr>
        <w:t xml:space="preserve">, ezin </w:t>
      </w:r>
      <w:proofErr w:type="spellStart"/>
      <w:r w:rsidRPr="00DD4148">
        <w:rPr>
          <w:lang w:val="eu-ES"/>
        </w:rPr>
        <w:t>baitaiteke</w:t>
      </w:r>
      <w:proofErr w:type="spellEnd"/>
      <w:r w:rsidRPr="00DD4148">
        <w:rPr>
          <w:lang w:val="eu-ES"/>
        </w:rPr>
        <w:t xml:space="preserve"> soziala eta zuzena izan</w:t>
      </w:r>
      <w:r>
        <w:rPr>
          <w:lang w:val="eu-ES"/>
        </w:rPr>
        <w:t>,</w:t>
      </w:r>
      <w:r w:rsidRPr="00DD4148">
        <w:rPr>
          <w:lang w:val="eu-ES"/>
        </w:rPr>
        <w:t xml:space="preserve"> aurretik izan ziren belaunaldie</w:t>
      </w:r>
      <w:r>
        <w:rPr>
          <w:lang w:val="eu-ES"/>
        </w:rPr>
        <w:t>ngatik</w:t>
      </w:r>
      <w:r w:rsidRPr="00DD4148">
        <w:rPr>
          <w:lang w:val="eu-ES"/>
        </w:rPr>
        <w:t xml:space="preserve"> jaso dugun guztia</w:t>
      </w:r>
      <w:r>
        <w:rPr>
          <w:lang w:val="eu-ES"/>
        </w:rPr>
        <w:t>z</w:t>
      </w:r>
      <w:r w:rsidRPr="00DD4148">
        <w:rPr>
          <w:lang w:val="eu-ES"/>
        </w:rPr>
        <w:t xml:space="preserve"> ahaztu</w:t>
      </w:r>
      <w:r>
        <w:rPr>
          <w:lang w:val="eu-ES"/>
        </w:rPr>
        <w:t>,</w:t>
      </w:r>
      <w:r w:rsidRPr="00DD4148">
        <w:rPr>
          <w:lang w:val="eu-ES"/>
        </w:rPr>
        <w:t xml:space="preserve"> eta kontraprestazio</w:t>
      </w:r>
      <w:r>
        <w:rPr>
          <w:lang w:val="eu-ES"/>
        </w:rPr>
        <w:t xml:space="preserve">ko ekarpen egokiak egin gabe. </w:t>
      </w:r>
      <w:r w:rsidRPr="00DD4148">
        <w:rPr>
          <w:lang w:val="eu-ES"/>
        </w:rPr>
        <w:t xml:space="preserve">Bizitasunaren ikurra ez baita irautea, </w:t>
      </w:r>
      <w:r>
        <w:rPr>
          <w:lang w:val="eu-ES"/>
        </w:rPr>
        <w:t>baizik eta b</w:t>
      </w:r>
      <w:r w:rsidRPr="00DD4148">
        <w:rPr>
          <w:lang w:val="eu-ES"/>
        </w:rPr>
        <w:t>iztu eta egokitzea.</w:t>
      </w:r>
    </w:p>
    <w:p w:rsidR="00A17D8A" w:rsidRDefault="00A17D8A" w:rsidP="00443782">
      <w:pPr>
        <w:pStyle w:val="Texto"/>
        <w:rPr>
          <w:lang w:val="eu-ES"/>
        </w:rPr>
      </w:pPr>
    </w:p>
    <w:p w:rsidR="00A17D8A" w:rsidRPr="00DD4148" w:rsidRDefault="00A17D8A" w:rsidP="00443782">
      <w:pPr>
        <w:pStyle w:val="Texto"/>
        <w:rPr>
          <w:lang w:val="es-ES"/>
        </w:rPr>
      </w:pPr>
      <w:r w:rsidRPr="00DD4148">
        <w:rPr>
          <w:lang w:val="es-ES"/>
        </w:rPr>
        <w:t>Con esta ley</w:t>
      </w:r>
      <w:r>
        <w:rPr>
          <w:lang w:val="es-ES"/>
        </w:rPr>
        <w:t>,</w:t>
      </w:r>
      <w:r w:rsidRPr="00DD4148">
        <w:rPr>
          <w:lang w:val="es-ES"/>
        </w:rPr>
        <w:t xml:space="preserve"> las cooperativas seguirán teniendo el </w:t>
      </w:r>
      <w:r>
        <w:rPr>
          <w:lang w:val="es-ES"/>
        </w:rPr>
        <w:t>desarrollo económico como un medio y no como un</w:t>
      </w:r>
      <w:r w:rsidRPr="00DD4148">
        <w:rPr>
          <w:lang w:val="es-ES"/>
        </w:rPr>
        <w:t xml:space="preserve"> fin. Pero</w:t>
      </w:r>
      <w:r>
        <w:rPr>
          <w:lang w:val="es-ES"/>
        </w:rPr>
        <w:t>,</w:t>
      </w:r>
      <w:r w:rsidRPr="00DD4148">
        <w:rPr>
          <w:lang w:val="es-ES"/>
        </w:rPr>
        <w:t xml:space="preserve"> incluso para seguir teniendo el desarrollo económico como un m</w:t>
      </w:r>
      <w:r>
        <w:rPr>
          <w:lang w:val="es-ES"/>
        </w:rPr>
        <w:t>edio, es preciso competir…</w:t>
      </w:r>
    </w:p>
    <w:p w:rsidR="00A17D8A" w:rsidRPr="00753966" w:rsidRDefault="00A17D8A" w:rsidP="00443782">
      <w:pPr>
        <w:pStyle w:val="Texto"/>
        <w:rPr>
          <w:lang w:val="eu-ES"/>
        </w:rPr>
      </w:pPr>
    </w:p>
    <w:p w:rsidR="00A17D8A" w:rsidRPr="00753966" w:rsidRDefault="00A17D8A" w:rsidP="00443782">
      <w:pPr>
        <w:pStyle w:val="Texto"/>
        <w:rPr>
          <w:lang w:val="eu-ES"/>
        </w:rPr>
      </w:pPr>
      <w:r w:rsidRPr="00753966">
        <w:rPr>
          <w:lang w:val="eu-ES"/>
        </w:rPr>
        <w:t>(8. zintaren amaiera)</w:t>
      </w:r>
    </w:p>
    <w:p w:rsidR="00A17D8A" w:rsidRPr="00753966" w:rsidRDefault="00A17D8A" w:rsidP="00443782">
      <w:pPr>
        <w:pStyle w:val="Texto"/>
        <w:rPr>
          <w:lang w:val="eu-ES"/>
        </w:rPr>
      </w:pPr>
      <w:r w:rsidRPr="00753966">
        <w:rPr>
          <w:lang w:val="eu-ES"/>
        </w:rPr>
        <w:t>(9. zintaren hasiera)</w:t>
      </w:r>
    </w:p>
    <w:p w:rsidR="00A17D8A" w:rsidRPr="00753966" w:rsidRDefault="00A17D8A" w:rsidP="00443782">
      <w:pPr>
        <w:pStyle w:val="Texto"/>
        <w:rPr>
          <w:lang w:val="eu-ES"/>
        </w:rPr>
      </w:pPr>
    </w:p>
    <w:p w:rsidR="00A17D8A" w:rsidRDefault="00A17D8A" w:rsidP="00443782">
      <w:pPr>
        <w:pStyle w:val="Texto"/>
      </w:pPr>
      <w:r>
        <w:t>…l</w:t>
      </w:r>
      <w:r w:rsidRPr="003A7345">
        <w:t>as cooperativas seguirán teniendo el desarrollo económico como</w:t>
      </w:r>
      <w:r>
        <w:t xml:space="preserve"> un medio y no como un fin. P</w:t>
      </w:r>
      <w:r w:rsidRPr="003A7345">
        <w:t>ero</w:t>
      </w:r>
      <w:r w:rsidR="00753966">
        <w:t>,</w:t>
      </w:r>
      <w:r w:rsidRPr="003A7345">
        <w:t xml:space="preserve"> incluso para seguir teniendo el des</w:t>
      </w:r>
      <w:r>
        <w:t>arrollo económico como un medio</w:t>
      </w:r>
      <w:r w:rsidR="00753966">
        <w:t>,</w:t>
      </w:r>
      <w:r w:rsidRPr="003A7345">
        <w:t xml:space="preserve"> es preciso competi</w:t>
      </w:r>
      <w:r>
        <w:t xml:space="preserve">r </w:t>
      </w:r>
      <w:r w:rsidRPr="003A7345">
        <w:t>en esa competencia atroz que existe en los mercados glo</w:t>
      </w:r>
      <w:r w:rsidR="00753966">
        <w:t>balizados.</w:t>
      </w:r>
    </w:p>
    <w:p w:rsidR="00A17D8A" w:rsidRDefault="00A17D8A" w:rsidP="00443782">
      <w:pPr>
        <w:pStyle w:val="Texto"/>
      </w:pPr>
    </w:p>
    <w:p w:rsidR="00A17D8A" w:rsidRDefault="00A17D8A" w:rsidP="00443782">
      <w:pPr>
        <w:pStyle w:val="Texto"/>
      </w:pPr>
      <w:r>
        <w:t>P</w:t>
      </w:r>
      <w:r w:rsidRPr="003A7345">
        <w:t xml:space="preserve">ues para materializar la distribución de la riqueza que caracteriza a las cooperativas, primero es necesario crear </w:t>
      </w:r>
      <w:r>
        <w:t xml:space="preserve">tal </w:t>
      </w:r>
      <w:r w:rsidRPr="003A7345">
        <w:t>riqueza</w:t>
      </w:r>
      <w:r>
        <w:t>. Y para ello hay que presentarse y</w:t>
      </w:r>
      <w:r w:rsidRPr="003A7345">
        <w:t xml:space="preserve"> jugar al ni</w:t>
      </w:r>
      <w:r>
        <w:t>vel del mercado de los mercados en</w:t>
      </w:r>
      <w:r w:rsidRPr="003A7345">
        <w:t xml:space="preserve"> los que se está presente</w:t>
      </w:r>
      <w:r>
        <w:t>. P</w:t>
      </w:r>
      <w:r w:rsidRPr="003A7345">
        <w:t>roducir más y mejor, es decir, au</w:t>
      </w:r>
      <w:r>
        <w:t>mentar los dos factores básicos:</w:t>
      </w:r>
      <w:r w:rsidRPr="003A7345">
        <w:t xml:space="preserve"> productividad y calidad.</w:t>
      </w:r>
    </w:p>
    <w:p w:rsidR="00A17D8A" w:rsidRDefault="00A17D8A" w:rsidP="00443782">
      <w:pPr>
        <w:pStyle w:val="Texto"/>
      </w:pPr>
    </w:p>
    <w:p w:rsidR="00A17D8A" w:rsidRDefault="00A17D8A" w:rsidP="00443782">
      <w:pPr>
        <w:pStyle w:val="Texto"/>
      </w:pPr>
      <w:r w:rsidRPr="003A7345">
        <w:t>La empresa no puede ni debe perder ninguna de las virtualidades de eficiencia por el hecho de que en la misma los valores humanos disfruten de</w:t>
      </w:r>
      <w:r>
        <w:t xml:space="preserve"> </w:t>
      </w:r>
      <w:r w:rsidRPr="003A7345">
        <w:t>neta prevalencia sobre los recursos puramente económicos o materiales. Antes bien</w:t>
      </w:r>
      <w:r>
        <w:t>,</w:t>
      </w:r>
      <w:r w:rsidRPr="003A7345">
        <w:t xml:space="preserve"> debe por ello, por ello mismo, a</w:t>
      </w:r>
      <w:r>
        <w:t>centuar su eficiencia y calidad.</w:t>
      </w:r>
      <w:r w:rsidRPr="003A7345">
        <w:t xml:space="preserve"> </w:t>
      </w:r>
    </w:p>
    <w:p w:rsidR="00A17D8A" w:rsidRDefault="00A17D8A" w:rsidP="00443782">
      <w:pPr>
        <w:pStyle w:val="Texto"/>
      </w:pPr>
    </w:p>
    <w:p w:rsidR="00A17D8A" w:rsidRDefault="00A17D8A" w:rsidP="00443782">
      <w:pPr>
        <w:pStyle w:val="Texto"/>
      </w:pPr>
      <w:r>
        <w:t>P</w:t>
      </w:r>
      <w:r w:rsidRPr="003A7345">
        <w:t>uesto que lo social debe acreditarse por lo económico, no menos que lo económico debe autentificarse por lo social</w:t>
      </w:r>
      <w:r>
        <w:t>.</w:t>
      </w:r>
    </w:p>
    <w:p w:rsidR="00A17D8A" w:rsidRDefault="00A17D8A" w:rsidP="00443782">
      <w:pPr>
        <w:pStyle w:val="Texto"/>
      </w:pPr>
    </w:p>
    <w:p w:rsidR="00A17D8A" w:rsidRDefault="00A17D8A" w:rsidP="00443782">
      <w:pPr>
        <w:pStyle w:val="Texto"/>
      </w:pPr>
      <w:r>
        <w:lastRenderedPageBreak/>
        <w:t>Y</w:t>
      </w:r>
      <w:r w:rsidRPr="003A7345">
        <w:t xml:space="preserve"> si alguien</w:t>
      </w:r>
      <w:r>
        <w:t>, desde la cortedad</w:t>
      </w:r>
      <w:r w:rsidRPr="003A7345">
        <w:t xml:space="preserve"> de mira</w:t>
      </w:r>
      <w:r>
        <w:t xml:space="preserve"> </w:t>
      </w:r>
      <w:r w:rsidRPr="003A7345">
        <w:t xml:space="preserve">o de argumentos, opina que por expresarme </w:t>
      </w:r>
      <w:r>
        <w:t xml:space="preserve">en </w:t>
      </w:r>
      <w:r w:rsidRPr="003A7345">
        <w:t>estos términos sobre la product</w:t>
      </w:r>
      <w:r>
        <w:t>ividad, calidad o la eficiencia</w:t>
      </w:r>
      <w:r w:rsidRPr="003A7345">
        <w:t xml:space="preserve"> estoy utilizando no sé qué visiones neoliberales</w:t>
      </w:r>
      <w:r>
        <w:t>,</w:t>
      </w:r>
      <w:r w:rsidRPr="003A7345">
        <w:t xml:space="preserve"> le invito abrir el libro </w:t>
      </w:r>
      <w:r w:rsidRPr="003A7345">
        <w:rPr>
          <w:i/>
        </w:rPr>
        <w:t>Pensamientos</w:t>
      </w:r>
      <w:r w:rsidRPr="003A7345">
        <w:t xml:space="preserve"> de José María</w:t>
      </w:r>
      <w:r>
        <w:t xml:space="preserve"> de </w:t>
      </w:r>
      <w:proofErr w:type="spellStart"/>
      <w:r>
        <w:t>Arizmendiarrieta</w:t>
      </w:r>
      <w:proofErr w:type="spellEnd"/>
      <w:r>
        <w:t>, un prontuario</w:t>
      </w:r>
      <w:r w:rsidRPr="003A7345">
        <w:t xml:space="preserve"> de una obra </w:t>
      </w:r>
      <w:r>
        <w:t>más v</w:t>
      </w:r>
      <w:r w:rsidRPr="003A7345">
        <w:t>asta</w:t>
      </w:r>
      <w:r>
        <w:t>, ed</w:t>
      </w:r>
      <w:r w:rsidRPr="003A7345">
        <w:t>it</w:t>
      </w:r>
      <w:r>
        <w:t>ad</w:t>
      </w:r>
      <w:r w:rsidRPr="003A7345">
        <w:t>o en 1999</w:t>
      </w:r>
      <w:r>
        <w:t>,</w:t>
      </w:r>
      <w:r w:rsidRPr="003A7345">
        <w:t xml:space="preserve"> si no recuerdo mal</w:t>
      </w:r>
      <w:r>
        <w:t>,</w:t>
      </w:r>
      <w:r w:rsidRPr="003A7345">
        <w:t xml:space="preserve"> por el centro </w:t>
      </w:r>
      <w:proofErr w:type="spellStart"/>
      <w:r>
        <w:t>Otalora</w:t>
      </w:r>
      <w:proofErr w:type="spellEnd"/>
      <w:r>
        <w:t xml:space="preserve">, </w:t>
      </w:r>
      <w:r w:rsidRPr="003A7345">
        <w:t>s</w:t>
      </w:r>
      <w:r>
        <w:t xml:space="preserve">ito en la anteiglesia de </w:t>
      </w:r>
      <w:proofErr w:type="spellStart"/>
      <w:r>
        <w:t>Aozaratza</w:t>
      </w:r>
      <w:proofErr w:type="spellEnd"/>
      <w:r w:rsidRPr="003A7345">
        <w:t xml:space="preserve"> de </w:t>
      </w:r>
      <w:proofErr w:type="spellStart"/>
      <w:r w:rsidRPr="003A7345">
        <w:t>Aretxabaleta</w:t>
      </w:r>
      <w:proofErr w:type="spellEnd"/>
      <w:r w:rsidRPr="003A7345">
        <w:t>, donde podrá encontrar las referencias que acabo de mencionar</w:t>
      </w:r>
      <w:r>
        <w:t>.</w:t>
      </w:r>
    </w:p>
    <w:p w:rsidR="00A17D8A" w:rsidRDefault="00A17D8A" w:rsidP="00443782">
      <w:pPr>
        <w:pStyle w:val="Texto"/>
      </w:pPr>
    </w:p>
    <w:p w:rsidR="00A17D8A" w:rsidRDefault="00A17D8A" w:rsidP="00443782">
      <w:pPr>
        <w:pStyle w:val="Texto"/>
      </w:pPr>
      <w:r>
        <w:t>E</w:t>
      </w:r>
      <w:r w:rsidRPr="003A7345">
        <w:t xml:space="preserve">n ese sentido, considerándolo como el </w:t>
      </w:r>
      <w:r>
        <w:t>zénit de la flexibilización de la L</w:t>
      </w:r>
      <w:r w:rsidRPr="003A7345">
        <w:t>ey de</w:t>
      </w:r>
      <w:r>
        <w:t xml:space="preserve"> C</w:t>
      </w:r>
      <w:r w:rsidRPr="003A7345">
        <w:t>ooperativas</w:t>
      </w:r>
      <w:r>
        <w:t>,</w:t>
      </w:r>
      <w:r w:rsidRPr="003A7345">
        <w:t xml:space="preserve"> ha despertado cierta inquietud del paso de la cantidad del 25 al 30</w:t>
      </w:r>
      <w:r>
        <w:t> </w:t>
      </w:r>
      <w:r w:rsidRPr="003A7345">
        <w:t>% de posibilidad de contratación de trabajadores por cuenta ajena por parte de las cooperativas. Y si bien es cierto que es un tema en el que hay que guardar una proporcionalidad y un equilibrio, esto se</w:t>
      </w:r>
      <w:r>
        <w:t xml:space="preserve"> da</w:t>
      </w:r>
      <w:r w:rsidRPr="003A7345">
        <w:t xml:space="preserve"> para momentos más excepcionales</w:t>
      </w:r>
      <w:r>
        <w:t>, picos de trabajo, proyectos</w:t>
      </w:r>
      <w:r w:rsidRPr="003A7345">
        <w:t xml:space="preserve"> determinados, etcétera.</w:t>
      </w:r>
    </w:p>
    <w:p w:rsidR="00A17D8A" w:rsidRDefault="00A17D8A" w:rsidP="00443782">
      <w:pPr>
        <w:pStyle w:val="Texto"/>
      </w:pPr>
    </w:p>
    <w:p w:rsidR="00A17D8A" w:rsidRDefault="00A17D8A" w:rsidP="00443782">
      <w:pPr>
        <w:pStyle w:val="Texto"/>
      </w:pPr>
      <w:r w:rsidRPr="003A7345">
        <w:t>En nuestra opinión, tratar de tras</w:t>
      </w:r>
      <w:r>
        <w:t>ladar</w:t>
      </w:r>
      <w:r w:rsidRPr="003A7345">
        <w:t xml:space="preserve"> ideas</w:t>
      </w:r>
      <w:r>
        <w:t>, como que el paso del 25 a</w:t>
      </w:r>
      <w:r w:rsidRPr="003A7345">
        <w:t>l 30</w:t>
      </w:r>
      <w:r>
        <w:t> </w:t>
      </w:r>
      <w:r w:rsidRPr="003A7345">
        <w:t>% de posibilidad de contratación de trabajadores por cuenta ajena abre</w:t>
      </w:r>
      <w:r>
        <w:t xml:space="preserve"> las puertas a la precarización f</w:t>
      </w:r>
      <w:r w:rsidRPr="003A7345">
        <w:t xml:space="preserve">orma parte </w:t>
      </w:r>
      <w:r>
        <w:t xml:space="preserve">de </w:t>
      </w:r>
      <w:r w:rsidRPr="003A7345">
        <w:t xml:space="preserve">un análisis bastante superficial.  </w:t>
      </w:r>
    </w:p>
    <w:p w:rsidR="00A17D8A" w:rsidRDefault="00A17D8A" w:rsidP="00443782">
      <w:pPr>
        <w:pStyle w:val="Texto"/>
      </w:pPr>
    </w:p>
    <w:p w:rsidR="00A17D8A" w:rsidRDefault="00A17D8A" w:rsidP="00443782">
      <w:pPr>
        <w:pStyle w:val="Texto"/>
      </w:pPr>
      <w:r>
        <w:t>¿</w:t>
      </w:r>
      <w:r w:rsidRPr="003A7345">
        <w:t>El 30</w:t>
      </w:r>
      <w:r>
        <w:t> </w:t>
      </w:r>
      <w:r w:rsidRPr="003A7345">
        <w:t>% abre las puertas a la precarización y no lo hacía el 25</w:t>
      </w:r>
      <w:r>
        <w:t> %?</w:t>
      </w:r>
      <w:r w:rsidRPr="003A7345">
        <w:t xml:space="preserve"> </w:t>
      </w:r>
      <w:r>
        <w:t xml:space="preserve">¿Dónde está el límite a partir </w:t>
      </w:r>
      <w:r w:rsidRPr="003A7345">
        <w:t>del cual comenzar</w:t>
      </w:r>
      <w:r>
        <w:t>ía</w:t>
      </w:r>
      <w:r w:rsidRPr="003A7345">
        <w:t xml:space="preserve"> esa precarización</w:t>
      </w:r>
      <w:r>
        <w:t>?</w:t>
      </w:r>
      <w:r w:rsidRPr="003A7345">
        <w:t xml:space="preserve"> </w:t>
      </w:r>
      <w:r>
        <w:t>¿En el 26?</w:t>
      </w:r>
      <w:r w:rsidRPr="003A7345">
        <w:t xml:space="preserve"> </w:t>
      </w:r>
      <w:r>
        <w:t>¿E</w:t>
      </w:r>
      <w:r w:rsidRPr="003A7345">
        <w:t>n el</w:t>
      </w:r>
      <w:r>
        <w:t xml:space="preserve"> 27? ¿En el</w:t>
      </w:r>
      <w:r w:rsidRPr="003A7345">
        <w:t xml:space="preserve"> 28</w:t>
      </w:r>
      <w:r>
        <w:t> %?</w:t>
      </w:r>
    </w:p>
    <w:p w:rsidR="00A17D8A" w:rsidRDefault="00A17D8A" w:rsidP="00443782">
      <w:pPr>
        <w:pStyle w:val="Texto"/>
      </w:pPr>
    </w:p>
    <w:p w:rsidR="00A17D8A" w:rsidRDefault="00A17D8A" w:rsidP="00443782">
      <w:pPr>
        <w:pStyle w:val="Texto"/>
      </w:pPr>
      <w:r>
        <w:t>¿</w:t>
      </w:r>
      <w:r w:rsidRPr="003A7345">
        <w:t xml:space="preserve">Cualquier eventual precarización dependería de la posibilidad de la cantidad de trabajadores por </w:t>
      </w:r>
      <w:r>
        <w:t>cuenta general que se posibilite</w:t>
      </w:r>
      <w:r w:rsidRPr="003A7345">
        <w:t xml:space="preserve"> contratar a las cooperativas o dependerí</w:t>
      </w:r>
      <w:r>
        <w:t>a de las condiciones de trabajo,</w:t>
      </w:r>
      <w:r w:rsidRPr="003A7345">
        <w:t xml:space="preserve"> </w:t>
      </w:r>
      <w:r>
        <w:t>e</w:t>
      </w:r>
      <w:r w:rsidRPr="003A7345">
        <w:t>sas con</w:t>
      </w:r>
      <w:r>
        <w:t>diciones donde siempre puntuamos</w:t>
      </w:r>
      <w:r w:rsidRPr="003A7345">
        <w:t xml:space="preserve"> a las cooperativas como mejores y </w:t>
      </w:r>
      <w:r>
        <w:t>ejemplares?</w:t>
      </w:r>
    </w:p>
    <w:p w:rsidR="00A17D8A" w:rsidRDefault="00A17D8A" w:rsidP="00443782">
      <w:pPr>
        <w:pStyle w:val="Texto"/>
      </w:pPr>
    </w:p>
    <w:p w:rsidR="00A17D8A" w:rsidRDefault="00A17D8A" w:rsidP="00443782">
      <w:pPr>
        <w:pStyle w:val="Texto"/>
      </w:pPr>
      <w:r>
        <w:t>C</w:t>
      </w:r>
      <w:r w:rsidRPr="003A7345">
        <w:t>reemos o no creemos en las cooperativas.</w:t>
      </w:r>
    </w:p>
    <w:p w:rsidR="00A17D8A" w:rsidRDefault="00A17D8A" w:rsidP="00443782">
      <w:pPr>
        <w:pStyle w:val="Texto"/>
      </w:pPr>
    </w:p>
    <w:p w:rsidR="00753966" w:rsidRDefault="00A17D8A" w:rsidP="00443782">
      <w:pPr>
        <w:pStyle w:val="Texto"/>
      </w:pPr>
      <w:r>
        <w:t>A un mismo tiempo</w:t>
      </w:r>
      <w:r w:rsidRPr="003A7345">
        <w:t xml:space="preserve"> hemos escuchado de</w:t>
      </w:r>
      <w:r>
        <w:t xml:space="preserve">cir a lo </w:t>
      </w:r>
      <w:r w:rsidRPr="003A7345">
        <w:t xml:space="preserve">largo de la tramitación de este proyecto </w:t>
      </w:r>
      <w:r>
        <w:t xml:space="preserve">de ley </w:t>
      </w:r>
      <w:r w:rsidRPr="003A7345">
        <w:t>que esta medida vale para regulariz</w:t>
      </w:r>
      <w:r>
        <w:t>ar una irregularidad que se estaba</w:t>
      </w:r>
      <w:r w:rsidRPr="003A7345">
        <w:t xml:space="preserve"> </w:t>
      </w:r>
      <w:r>
        <w:t xml:space="preserve">dando </w:t>
      </w:r>
      <w:r w:rsidRPr="003A7345">
        <w:t>de contratación por encima del 25</w:t>
      </w:r>
      <w:r>
        <w:t> </w:t>
      </w:r>
      <w:r w:rsidRPr="003A7345">
        <w:t>% permitido</w:t>
      </w:r>
      <w:r>
        <w:t>.</w:t>
      </w:r>
    </w:p>
    <w:p w:rsidR="00753966" w:rsidRDefault="00753966" w:rsidP="00443782">
      <w:pPr>
        <w:pStyle w:val="Texto"/>
      </w:pPr>
    </w:p>
    <w:p w:rsidR="00A17D8A" w:rsidRDefault="00A17D8A" w:rsidP="00443782">
      <w:pPr>
        <w:pStyle w:val="Texto"/>
      </w:pPr>
      <w:r>
        <w:t>Permí</w:t>
      </w:r>
      <w:r w:rsidRPr="003A7345">
        <w:t>tan</w:t>
      </w:r>
      <w:r>
        <w:t xml:space="preserve">me, </w:t>
      </w:r>
      <w:r w:rsidRPr="003A7345">
        <w:t>señorías</w:t>
      </w:r>
      <w:r>
        <w:t>, mo</w:t>
      </w:r>
      <w:r w:rsidRPr="003A7345">
        <w:t>stra</w:t>
      </w:r>
      <w:r>
        <w:t>r nuestro desacuerdo sin más adjetivación ni comentario.</w:t>
      </w:r>
    </w:p>
    <w:p w:rsidR="00A17D8A" w:rsidRDefault="00A17D8A" w:rsidP="00443782">
      <w:pPr>
        <w:pStyle w:val="Texto"/>
      </w:pPr>
    </w:p>
    <w:p w:rsidR="00A17D8A" w:rsidRDefault="00A17D8A" w:rsidP="00443782">
      <w:pPr>
        <w:pStyle w:val="Texto"/>
      </w:pPr>
      <w:r>
        <w:t>E</w:t>
      </w:r>
      <w:r w:rsidRPr="003A7345">
        <w:t xml:space="preserve">ste </w:t>
      </w:r>
      <w:r>
        <w:t>proyecto de</w:t>
      </w:r>
      <w:r w:rsidRPr="003A7345">
        <w:t xml:space="preserve"> ley también recoge otras claves importantes tanto para las cooperativas como para los</w:t>
      </w:r>
      <w:r>
        <w:t>,</w:t>
      </w:r>
      <w:r w:rsidRPr="003A7345">
        <w:t xml:space="preserve"> las cooperativistas, tales como</w:t>
      </w:r>
      <w:r>
        <w:t>,</w:t>
      </w:r>
      <w:r w:rsidRPr="003A7345">
        <w:t xml:space="preserve"> por ejemplo, el blindaje de los socios cooperativistas, limitando su responsabilidad a sus aportacio</w:t>
      </w:r>
      <w:r>
        <w:t>nes de capital y de igual forma traz</w:t>
      </w:r>
      <w:r w:rsidRPr="003A7345">
        <w:t>ando c</w:t>
      </w:r>
      <w:r>
        <w:t>omo límite el propio patrimonio</w:t>
      </w:r>
      <w:r w:rsidRPr="003A7345">
        <w:t xml:space="preserve"> </w:t>
      </w:r>
      <w:r>
        <w:t>e</w:t>
      </w:r>
      <w:r w:rsidRPr="003A7345">
        <w:t>n cuanto a la responsabilid</w:t>
      </w:r>
      <w:r>
        <w:t>ad de la cooperativa se refiere.</w:t>
      </w:r>
    </w:p>
    <w:p w:rsidR="00A17D8A" w:rsidRDefault="00A17D8A" w:rsidP="00443782">
      <w:pPr>
        <w:pStyle w:val="Texto"/>
      </w:pPr>
    </w:p>
    <w:p w:rsidR="00A17D8A" w:rsidRDefault="00A17D8A" w:rsidP="00443782">
      <w:pPr>
        <w:pStyle w:val="Texto"/>
      </w:pPr>
      <w:r>
        <w:t>S</w:t>
      </w:r>
      <w:r w:rsidRPr="003A7345">
        <w:t>e podrá decir que estos criterios y</w:t>
      </w:r>
      <w:r>
        <w:t>a</w:t>
      </w:r>
      <w:r w:rsidRPr="003A7345">
        <w:t xml:space="preserve"> estaban de facto establecidos, pero nos parece importante el hecho de que mediante una ley se ofrezca seguridad jurídica</w:t>
      </w:r>
      <w:r>
        <w:t xml:space="preserve"> ante eventuales casos que pudieran darse.</w:t>
      </w:r>
    </w:p>
    <w:p w:rsidR="00A17D8A" w:rsidRDefault="00A17D8A" w:rsidP="00443782">
      <w:pPr>
        <w:pStyle w:val="Texto"/>
      </w:pPr>
    </w:p>
    <w:p w:rsidR="00A17D8A" w:rsidRDefault="00A17D8A" w:rsidP="00443782">
      <w:pPr>
        <w:pStyle w:val="Texto"/>
      </w:pPr>
      <w:r>
        <w:t>S</w:t>
      </w:r>
      <w:r w:rsidRPr="003A7345">
        <w:t>iguiendo con la seguridad jurídica, se unifican en un único texto todos los cambios normativos que se han dado en los últimos años en esta materia, incluida la Ley 6/2008</w:t>
      </w:r>
      <w:r>
        <w:t>, de Sociedades Cooperativas P</w:t>
      </w:r>
      <w:r w:rsidRPr="003A7345">
        <w:t>equeñas, al tiempo que se posibilita mediante el fomento</w:t>
      </w:r>
      <w:r>
        <w:t xml:space="preserve"> de la autorregulación</w:t>
      </w:r>
      <w:r w:rsidRPr="003A7345">
        <w:t xml:space="preserve"> que determinados temas sean cambiados a través de l</w:t>
      </w:r>
      <w:r>
        <w:t>os estatutos y reglamentos de ré</w:t>
      </w:r>
      <w:r w:rsidRPr="003A7345">
        <w:t>gi</w:t>
      </w:r>
      <w:r>
        <w:t>men interno.</w:t>
      </w:r>
    </w:p>
    <w:p w:rsidR="00A17D8A" w:rsidRDefault="00A17D8A" w:rsidP="00443782">
      <w:pPr>
        <w:pStyle w:val="Texto"/>
      </w:pPr>
    </w:p>
    <w:p w:rsidR="00A17D8A" w:rsidRDefault="00A17D8A" w:rsidP="00443782">
      <w:pPr>
        <w:pStyle w:val="Texto"/>
      </w:pPr>
      <w:r w:rsidRPr="003A7345">
        <w:t>Se establecen cambios importantes en el modelo de gobernanza</w:t>
      </w:r>
      <w:r>
        <w:t>, otorgándole mayor apertura y facilitando lo relativo a</w:t>
      </w:r>
      <w:r w:rsidRPr="003A7345">
        <w:t xml:space="preserve"> fusiones, escisiones y tr</w:t>
      </w:r>
      <w:r>
        <w:t>ansformacio</w:t>
      </w:r>
      <w:r w:rsidRPr="003A7345">
        <w:t>n</w:t>
      </w:r>
      <w:r>
        <w:t>es</w:t>
      </w:r>
      <w:r w:rsidRPr="003A7345">
        <w:t>.</w:t>
      </w:r>
    </w:p>
    <w:p w:rsidR="00A17D8A" w:rsidRDefault="00A17D8A" w:rsidP="00443782">
      <w:pPr>
        <w:pStyle w:val="Texto"/>
      </w:pPr>
    </w:p>
    <w:p w:rsidR="00A17D8A" w:rsidRDefault="00A17D8A" w:rsidP="00443782">
      <w:pPr>
        <w:pStyle w:val="Texto"/>
        <w:rPr>
          <w:lang w:val="eu-ES"/>
        </w:rPr>
      </w:pPr>
      <w:r w:rsidRPr="001B6DC7">
        <w:rPr>
          <w:lang w:val="eu-ES"/>
        </w:rPr>
        <w:t>Foru Aldundietako ordezkari sarrera ematen zaio Euskadiko Kooperatiben Kontseilu gorenean, kooperatibekin zerikusia duten instituzioen arlo instituzionala osatu</w:t>
      </w:r>
      <w:r>
        <w:rPr>
          <w:lang w:val="eu-ES"/>
        </w:rPr>
        <w:t>z</w:t>
      </w:r>
      <w:r w:rsidRPr="001B6DC7">
        <w:rPr>
          <w:lang w:val="eu-ES"/>
        </w:rPr>
        <w:t>. Lege proiektu honek enpresak krisi prozesuetan aurkitu daitezkeen enpresa</w:t>
      </w:r>
      <w:r>
        <w:rPr>
          <w:lang w:val="eu-ES"/>
        </w:rPr>
        <w:t>k</w:t>
      </w:r>
      <w:r w:rsidRPr="001B6DC7">
        <w:rPr>
          <w:lang w:val="eu-ES"/>
        </w:rPr>
        <w:t xml:space="preserve"> kooperatiba proiektuetan bihurtzea ahalbidetzen dituen neurriak ere hartzen ditu bere baitan. Aldi berean, zenbait kooperatiba moten eraketa gaurkotzen da</w:t>
      </w:r>
      <w:r>
        <w:rPr>
          <w:lang w:val="eu-ES"/>
        </w:rPr>
        <w:t>. K</w:t>
      </w:r>
      <w:r w:rsidRPr="001B6DC7">
        <w:rPr>
          <w:lang w:val="eu-ES"/>
        </w:rPr>
        <w:t>asu baterako</w:t>
      </w:r>
      <w:r>
        <w:rPr>
          <w:lang w:val="eu-ES"/>
        </w:rPr>
        <w:t>,</w:t>
      </w:r>
      <w:r w:rsidRPr="001B6DC7">
        <w:rPr>
          <w:lang w:val="eu-ES"/>
        </w:rPr>
        <w:t xml:space="preserve"> </w:t>
      </w:r>
      <w:proofErr w:type="spellStart"/>
      <w:r w:rsidRPr="001B6DC7">
        <w:rPr>
          <w:lang w:val="eu-ES"/>
        </w:rPr>
        <w:t>etxebizitzen</w:t>
      </w:r>
      <w:r>
        <w:rPr>
          <w:lang w:val="eu-ES"/>
        </w:rPr>
        <w:t>a</w:t>
      </w:r>
      <w:proofErr w:type="spellEnd"/>
      <w:r>
        <w:rPr>
          <w:lang w:val="eu-ES"/>
        </w:rPr>
        <w:t>,</w:t>
      </w:r>
      <w:r w:rsidRPr="001B6DC7">
        <w:rPr>
          <w:lang w:val="eu-ES"/>
        </w:rPr>
        <w:t xml:space="preserve"> lan elkartuko </w:t>
      </w:r>
      <w:proofErr w:type="spellStart"/>
      <w:r w:rsidRPr="001B6DC7">
        <w:rPr>
          <w:lang w:val="eu-ES"/>
        </w:rPr>
        <w:t>garraioen</w:t>
      </w:r>
      <w:r>
        <w:rPr>
          <w:lang w:val="eu-ES"/>
        </w:rPr>
        <w:t>a</w:t>
      </w:r>
      <w:proofErr w:type="spellEnd"/>
      <w:r w:rsidRPr="001B6DC7">
        <w:rPr>
          <w:lang w:val="eu-ES"/>
        </w:rPr>
        <w:t xml:space="preserve"> eta beste batzuk ere jasotzen dira, </w:t>
      </w:r>
      <w:r>
        <w:rPr>
          <w:lang w:val="eu-ES"/>
        </w:rPr>
        <w:t>j</w:t>
      </w:r>
      <w:r w:rsidRPr="001B6DC7">
        <w:rPr>
          <w:lang w:val="eu-ES"/>
        </w:rPr>
        <w:t xml:space="preserve">unior </w:t>
      </w:r>
      <w:proofErr w:type="spellStart"/>
      <w:r w:rsidRPr="001B6DC7">
        <w:rPr>
          <w:lang w:val="eu-ES"/>
        </w:rPr>
        <w:t>kooperatibena</w:t>
      </w:r>
      <w:proofErr w:type="spellEnd"/>
      <w:r w:rsidRPr="001B6DC7">
        <w:rPr>
          <w:lang w:val="eu-ES"/>
        </w:rPr>
        <w:t>, esate baterako</w:t>
      </w:r>
      <w:r>
        <w:rPr>
          <w:lang w:val="eu-ES"/>
        </w:rPr>
        <w:t>. K</w:t>
      </w:r>
      <w:r w:rsidRPr="001B6DC7">
        <w:rPr>
          <w:lang w:val="eu-ES"/>
        </w:rPr>
        <w:t xml:space="preserve">ooperatibismoak fenomeno sendoa izateko, gizartearen eta harreman sozial </w:t>
      </w:r>
      <w:r w:rsidRPr="001B6DC7">
        <w:rPr>
          <w:lang w:val="eu-ES"/>
        </w:rPr>
        <w:lastRenderedPageBreak/>
        <w:t>eta ekonomiko guztietara</w:t>
      </w:r>
      <w:r>
        <w:rPr>
          <w:lang w:val="eu-ES"/>
        </w:rPr>
        <w:t>,</w:t>
      </w:r>
      <w:r w:rsidRPr="001B6DC7">
        <w:rPr>
          <w:lang w:val="eu-ES"/>
        </w:rPr>
        <w:t xml:space="preserve"> arlo guztietara zabaldu, proiektatu eta garatu behar baitu.</w:t>
      </w:r>
    </w:p>
    <w:p w:rsidR="00A17D8A" w:rsidRDefault="00A17D8A" w:rsidP="00443782">
      <w:pPr>
        <w:pStyle w:val="Texto"/>
        <w:rPr>
          <w:lang w:val="eu-ES"/>
        </w:rPr>
      </w:pPr>
    </w:p>
    <w:p w:rsidR="00A17D8A" w:rsidRDefault="00A17D8A" w:rsidP="00443782">
      <w:pPr>
        <w:pStyle w:val="Texto"/>
        <w:rPr>
          <w:lang w:val="eu-ES"/>
        </w:rPr>
      </w:pPr>
      <w:r w:rsidRPr="001B6DC7">
        <w:rPr>
          <w:lang w:val="eu-ES"/>
        </w:rPr>
        <w:t>Bestalde, emakumezkoaren posizioa da gizarte guztietan, gizarte baten garapen mailaren neurri zehatz</w:t>
      </w:r>
      <w:r>
        <w:rPr>
          <w:lang w:val="eu-ES"/>
        </w:rPr>
        <w:t>a. E</w:t>
      </w:r>
      <w:r w:rsidRPr="001B6DC7">
        <w:rPr>
          <w:lang w:val="eu-ES"/>
        </w:rPr>
        <w:t>ta ildo horretatik, kooperatibetan emakumezkoen aurkako indarkeria saihesteko neurri espezifikoak zein organo gorenetan genero berdintasuna ezartzeko jaso diren ekarpenak inportanteak eta goraipatzekoa</w:t>
      </w:r>
      <w:r>
        <w:rPr>
          <w:lang w:val="eu-ES"/>
        </w:rPr>
        <w:t>k</w:t>
      </w:r>
      <w:r w:rsidRPr="001B6DC7">
        <w:rPr>
          <w:lang w:val="eu-ES"/>
        </w:rPr>
        <w:t xml:space="preserve"> direla deritzo</w:t>
      </w:r>
      <w:r>
        <w:rPr>
          <w:lang w:val="eu-ES"/>
        </w:rPr>
        <w:t>gu.</w:t>
      </w:r>
    </w:p>
    <w:p w:rsidR="00A17D8A" w:rsidRDefault="00A17D8A" w:rsidP="00443782">
      <w:pPr>
        <w:pStyle w:val="Texto"/>
        <w:rPr>
          <w:lang w:val="eu-ES"/>
        </w:rPr>
      </w:pPr>
    </w:p>
    <w:p w:rsidR="00A17D8A" w:rsidRDefault="00A17D8A" w:rsidP="00443782">
      <w:pPr>
        <w:pStyle w:val="Texto"/>
        <w:rPr>
          <w:lang w:val="eu-ES"/>
        </w:rPr>
      </w:pPr>
      <w:r>
        <w:rPr>
          <w:lang w:val="eu-ES"/>
        </w:rPr>
        <w:t>E</w:t>
      </w:r>
      <w:r w:rsidRPr="001B6DC7">
        <w:rPr>
          <w:lang w:val="eu-ES"/>
        </w:rPr>
        <w:t>ta aipatu guztiak</w:t>
      </w:r>
      <w:r>
        <w:rPr>
          <w:lang w:val="eu-ES"/>
        </w:rPr>
        <w:t>,</w:t>
      </w:r>
      <w:r w:rsidRPr="001B6DC7">
        <w:rPr>
          <w:lang w:val="eu-ES"/>
        </w:rPr>
        <w:t xml:space="preserve"> eta gehiago</w:t>
      </w:r>
      <w:r>
        <w:rPr>
          <w:lang w:val="eu-ES"/>
        </w:rPr>
        <w:t xml:space="preserve">, denon artean egin ditugu. </w:t>
      </w:r>
      <w:r w:rsidRPr="001B6DC7">
        <w:rPr>
          <w:lang w:val="eu-ES"/>
        </w:rPr>
        <w:t>Uste dut sektorean sektoreko eta sektorearekin landutako kontsentsuaren bitartez lege proiektu sendoa jaso genuela Legebiltzarrean eta hemen egindako ekarpenekin lege izatera irtengo den testua plataforma indartsua dela Euskadiko Kooperatiba guztientzat.</w:t>
      </w:r>
      <w:r>
        <w:rPr>
          <w:lang w:val="eu-ES"/>
        </w:rPr>
        <w:t xml:space="preserve"> </w:t>
      </w:r>
      <w:r w:rsidRPr="001B6DC7">
        <w:rPr>
          <w:lang w:val="eu-ES"/>
        </w:rPr>
        <w:t>Gure agurra eta esker ona parte hartu duzuen</w:t>
      </w:r>
      <w:r>
        <w:rPr>
          <w:lang w:val="eu-ES"/>
        </w:rPr>
        <w:t>, du</w:t>
      </w:r>
      <w:r w:rsidRPr="001B6DC7">
        <w:rPr>
          <w:lang w:val="eu-ES"/>
        </w:rPr>
        <w:t>gu</w:t>
      </w:r>
      <w:r>
        <w:rPr>
          <w:lang w:val="eu-ES"/>
        </w:rPr>
        <w:t>n guztiontzat.</w:t>
      </w:r>
    </w:p>
    <w:p w:rsidR="00A17D8A" w:rsidRDefault="00A17D8A" w:rsidP="00443782">
      <w:pPr>
        <w:pStyle w:val="Texto"/>
        <w:rPr>
          <w:lang w:val="eu-ES"/>
        </w:rPr>
      </w:pPr>
    </w:p>
    <w:p w:rsidR="00A17D8A" w:rsidRDefault="00A17D8A" w:rsidP="00443782">
      <w:pPr>
        <w:pStyle w:val="Texto"/>
        <w:rPr>
          <w:lang w:val="eu-ES"/>
        </w:rPr>
      </w:pPr>
      <w:r w:rsidRPr="001B6DC7">
        <w:rPr>
          <w:lang w:val="eu-ES"/>
        </w:rPr>
        <w:t>Oraindik</w:t>
      </w:r>
      <w:r>
        <w:rPr>
          <w:lang w:val="eu-ES"/>
        </w:rPr>
        <w:t xml:space="preserve"> </w:t>
      </w:r>
      <w:r w:rsidRPr="001B6DC7">
        <w:rPr>
          <w:lang w:val="eu-ES"/>
        </w:rPr>
        <w:t>ere erreforma asko beharko dira eta</w:t>
      </w:r>
      <w:r>
        <w:rPr>
          <w:lang w:val="eu-ES"/>
        </w:rPr>
        <w:t>,</w:t>
      </w:r>
      <w:r w:rsidRPr="001B6DC7">
        <w:rPr>
          <w:lang w:val="eu-ES"/>
        </w:rPr>
        <w:t xml:space="preserve"> are gehiago, mentalitate aldaketa bat ere ezinbestekoa su</w:t>
      </w:r>
      <w:r>
        <w:rPr>
          <w:lang w:val="eu-ES"/>
        </w:rPr>
        <w:t>ertatuko da jarduera ekonomikoa</w:t>
      </w:r>
      <w:r w:rsidRPr="001B6DC7">
        <w:rPr>
          <w:lang w:val="eu-ES"/>
        </w:rPr>
        <w:t xml:space="preserve"> bera gisa helburua </w:t>
      </w:r>
      <w:r>
        <w:rPr>
          <w:lang w:val="eu-ES"/>
        </w:rPr>
        <w:t>lortzea nahi baldin bada, g</w:t>
      </w:r>
      <w:r w:rsidRPr="001B6DC7">
        <w:rPr>
          <w:lang w:val="eu-ES"/>
        </w:rPr>
        <w:t xml:space="preserve">izakia baita azken finean bizitza ekonomiko eta sozial guztiaren egile, erdigune eta helburu. Baina gaurkoan bide horretan aurrerapauso polita egiten </w:t>
      </w:r>
      <w:proofErr w:type="spellStart"/>
      <w:r w:rsidRPr="001B6DC7">
        <w:rPr>
          <w:lang w:val="eu-ES"/>
        </w:rPr>
        <w:t>dugulakoan</w:t>
      </w:r>
      <w:proofErr w:type="spellEnd"/>
      <w:r>
        <w:rPr>
          <w:lang w:val="eu-ES"/>
        </w:rPr>
        <w:t xml:space="preserve"> gaude, Kooperatiba L</w:t>
      </w:r>
      <w:r w:rsidRPr="001B6DC7">
        <w:rPr>
          <w:lang w:val="eu-ES"/>
        </w:rPr>
        <w:t>ege berri bat, beste belaunaldi baterako</w:t>
      </w:r>
      <w:r>
        <w:rPr>
          <w:lang w:val="eu-ES"/>
        </w:rPr>
        <w:t>.</w:t>
      </w:r>
    </w:p>
    <w:p w:rsidR="00A17D8A" w:rsidRDefault="00A17D8A" w:rsidP="00443782">
      <w:pPr>
        <w:pStyle w:val="Texto"/>
        <w:rPr>
          <w:lang w:val="eu-ES"/>
        </w:rPr>
      </w:pPr>
    </w:p>
    <w:p w:rsidR="00A17D8A" w:rsidRDefault="00A17D8A" w:rsidP="00443782">
      <w:pPr>
        <w:pStyle w:val="Texto"/>
        <w:rPr>
          <w:lang w:val="eu-ES"/>
        </w:rPr>
      </w:pPr>
      <w:r>
        <w:rPr>
          <w:lang w:val="eu-ES"/>
        </w:rPr>
        <w:t>E</w:t>
      </w:r>
      <w:r w:rsidRPr="001B6DC7">
        <w:rPr>
          <w:lang w:val="eu-ES"/>
        </w:rPr>
        <w:t>z gaituzte idealismo kim</w:t>
      </w:r>
      <w:r>
        <w:rPr>
          <w:lang w:val="eu-ES"/>
        </w:rPr>
        <w:t>er</w:t>
      </w:r>
      <w:r w:rsidRPr="001B6DC7">
        <w:rPr>
          <w:lang w:val="eu-ES"/>
        </w:rPr>
        <w:t>akoek mugitzen, kontzientzia tinko batek</w:t>
      </w:r>
      <w:r>
        <w:rPr>
          <w:lang w:val="eu-ES"/>
        </w:rPr>
        <w:t xml:space="preserve"> baizik</w:t>
      </w:r>
      <w:r w:rsidRPr="001B6DC7">
        <w:rPr>
          <w:lang w:val="eu-ES"/>
        </w:rPr>
        <w:t>. Errealistak gara</w:t>
      </w:r>
      <w:r>
        <w:rPr>
          <w:lang w:val="eu-ES"/>
        </w:rPr>
        <w:t>,</w:t>
      </w:r>
      <w:r w:rsidRPr="001B6DC7">
        <w:rPr>
          <w:lang w:val="eu-ES"/>
        </w:rPr>
        <w:t xml:space="preserve"> ahal dugun eta oraingoz ezin dugunaren jakitun</w:t>
      </w:r>
      <w:r>
        <w:rPr>
          <w:lang w:val="eu-ES"/>
        </w:rPr>
        <w:t>.</w:t>
      </w:r>
      <w:r w:rsidRPr="001B6DC7">
        <w:rPr>
          <w:lang w:val="eu-ES"/>
        </w:rPr>
        <w:t xml:space="preserve"> </w:t>
      </w:r>
      <w:r>
        <w:rPr>
          <w:lang w:val="eu-ES"/>
        </w:rPr>
        <w:t>E</w:t>
      </w:r>
      <w:r w:rsidRPr="001B6DC7">
        <w:rPr>
          <w:lang w:val="eu-ES"/>
        </w:rPr>
        <w:t xml:space="preserve">gungoari kale ez egiteko eta </w:t>
      </w:r>
      <w:r>
        <w:rPr>
          <w:lang w:val="eu-ES"/>
        </w:rPr>
        <w:t>bihar edo etzi inor</w:t>
      </w:r>
      <w:r w:rsidRPr="001B6DC7">
        <w:rPr>
          <w:lang w:val="eu-ES"/>
        </w:rPr>
        <w:t xml:space="preserve"> etsita ez</w:t>
      </w:r>
      <w:r>
        <w:rPr>
          <w:lang w:val="eu-ES"/>
        </w:rPr>
        <w:t xml:space="preserve"> uz</w:t>
      </w:r>
      <w:r w:rsidRPr="001B6DC7">
        <w:rPr>
          <w:lang w:val="eu-ES"/>
        </w:rPr>
        <w:t>teko eraginkorrak eta praktikoak izan beharra daukagu.</w:t>
      </w:r>
    </w:p>
    <w:p w:rsidR="00A17D8A" w:rsidRDefault="00A17D8A" w:rsidP="00443782">
      <w:pPr>
        <w:pStyle w:val="Texto"/>
        <w:rPr>
          <w:lang w:val="eu-ES"/>
        </w:rPr>
      </w:pPr>
    </w:p>
    <w:p w:rsidR="00A17D8A" w:rsidRDefault="00A17D8A" w:rsidP="00443782">
      <w:pPr>
        <w:pStyle w:val="Texto"/>
        <w:rPr>
          <w:lang w:val="eu-ES"/>
        </w:rPr>
      </w:pPr>
      <w:r w:rsidRPr="001B6DC7">
        <w:rPr>
          <w:lang w:val="eu-ES"/>
        </w:rPr>
        <w:t xml:space="preserve">Bukatzeko, nola ez, </w:t>
      </w:r>
      <w:r>
        <w:rPr>
          <w:lang w:val="eu-ES"/>
        </w:rPr>
        <w:t>A</w:t>
      </w:r>
      <w:r w:rsidRPr="001B6DC7">
        <w:rPr>
          <w:lang w:val="eu-ES"/>
        </w:rPr>
        <w:t>ita</w:t>
      </w:r>
      <w:r>
        <w:rPr>
          <w:lang w:val="eu-ES"/>
        </w:rPr>
        <w:t xml:space="preserve"> Arizmendiarrietaren </w:t>
      </w:r>
      <w:r w:rsidRPr="001B6DC7">
        <w:rPr>
          <w:lang w:val="eu-ES"/>
        </w:rPr>
        <w:t>esaldi batekin egingo dut</w:t>
      </w:r>
      <w:r>
        <w:rPr>
          <w:lang w:val="eu-ES"/>
        </w:rPr>
        <w:t>:</w:t>
      </w:r>
      <w:r w:rsidRPr="001B6DC7">
        <w:rPr>
          <w:lang w:val="eu-ES"/>
        </w:rPr>
        <w:t xml:space="preserve"> </w:t>
      </w:r>
      <w:r>
        <w:rPr>
          <w:lang w:val="eu-ES"/>
        </w:rPr>
        <w:t>"O</w:t>
      </w:r>
      <w:r w:rsidRPr="001B6DC7">
        <w:rPr>
          <w:lang w:val="eu-ES"/>
        </w:rPr>
        <w:t xml:space="preserve">roitzapenak gelditzen diren iragan </w:t>
      </w:r>
      <w:r>
        <w:rPr>
          <w:lang w:val="eu-ES"/>
        </w:rPr>
        <w:t xml:space="preserve">–horrela zioen– </w:t>
      </w:r>
      <w:r w:rsidRPr="001B6DC7">
        <w:rPr>
          <w:lang w:val="eu-ES"/>
        </w:rPr>
        <w:t>oroitzapenak gelditzen diren iragan eta ilusioa kokatzen diren etorkizunaren artean orainaldia dago</w:t>
      </w:r>
      <w:r>
        <w:rPr>
          <w:lang w:val="eu-ES"/>
        </w:rPr>
        <w:t>,</w:t>
      </w:r>
      <w:r w:rsidRPr="001B6DC7">
        <w:rPr>
          <w:lang w:val="eu-ES"/>
        </w:rPr>
        <w:t xml:space="preserve"> non aurre egin behar </w:t>
      </w:r>
      <w:proofErr w:type="spellStart"/>
      <w:r w:rsidRPr="001B6DC7">
        <w:rPr>
          <w:lang w:val="eu-ES"/>
        </w:rPr>
        <w:t>diegun</w:t>
      </w:r>
      <w:proofErr w:type="spellEnd"/>
      <w:r w:rsidRPr="001B6DC7">
        <w:rPr>
          <w:lang w:val="eu-ES"/>
        </w:rPr>
        <w:t xml:space="preserve"> erantzukizunak daude</w:t>
      </w:r>
      <w:r>
        <w:rPr>
          <w:lang w:val="eu-ES"/>
        </w:rPr>
        <w:t>n, i</w:t>
      </w:r>
      <w:r w:rsidRPr="001B6DC7">
        <w:rPr>
          <w:lang w:val="eu-ES"/>
        </w:rPr>
        <w:t xml:space="preserve">nguruabarrek ezartzen dizkiguten gure betebeharretara </w:t>
      </w:r>
      <w:r>
        <w:rPr>
          <w:lang w:val="eu-ES"/>
        </w:rPr>
        <w:t>besarkatuta"</w:t>
      </w:r>
      <w:r w:rsidRPr="001B6DC7">
        <w:rPr>
          <w:lang w:val="eu-ES"/>
        </w:rPr>
        <w:t>.</w:t>
      </w:r>
    </w:p>
    <w:p w:rsidR="00A17D8A" w:rsidRDefault="00A17D8A" w:rsidP="00443782">
      <w:pPr>
        <w:pStyle w:val="Texto"/>
        <w:rPr>
          <w:lang w:val="eu-ES"/>
        </w:rPr>
      </w:pPr>
    </w:p>
    <w:p w:rsidR="00A17D8A" w:rsidRDefault="00A17D8A" w:rsidP="00443782">
      <w:pPr>
        <w:pStyle w:val="Texto"/>
        <w:rPr>
          <w:lang w:val="eu-ES"/>
        </w:rPr>
      </w:pPr>
      <w:r w:rsidRPr="001B6DC7">
        <w:rPr>
          <w:lang w:val="eu-ES"/>
        </w:rPr>
        <w:t>Nire uste apalean, gaurkoan</w:t>
      </w:r>
      <w:r>
        <w:rPr>
          <w:lang w:val="eu-ES"/>
        </w:rPr>
        <w:t>,</w:t>
      </w:r>
      <w:r w:rsidRPr="001B6DC7">
        <w:rPr>
          <w:lang w:val="eu-ES"/>
        </w:rPr>
        <w:t xml:space="preserve"> txukun</w:t>
      </w:r>
      <w:r>
        <w:rPr>
          <w:lang w:val="eu-ES"/>
        </w:rPr>
        <w:t xml:space="preserve"> goaz</w:t>
      </w:r>
      <w:r w:rsidRPr="001B6DC7">
        <w:rPr>
          <w:lang w:val="eu-ES"/>
        </w:rPr>
        <w:t xml:space="preserve"> betetzera gure erantzukizuna</w:t>
      </w:r>
      <w:r>
        <w:rPr>
          <w:lang w:val="eu-ES"/>
        </w:rPr>
        <w:t>. E</w:t>
      </w:r>
      <w:r w:rsidRPr="001B6DC7">
        <w:rPr>
          <w:lang w:val="eu-ES"/>
        </w:rPr>
        <w:t>a</w:t>
      </w:r>
      <w:r>
        <w:rPr>
          <w:lang w:val="eu-ES"/>
        </w:rPr>
        <w:t>,</w:t>
      </w:r>
      <w:r w:rsidRPr="001B6DC7">
        <w:rPr>
          <w:lang w:val="eu-ES"/>
        </w:rPr>
        <w:t xml:space="preserve"> ba</w:t>
      </w:r>
      <w:r>
        <w:rPr>
          <w:lang w:val="eu-ES"/>
        </w:rPr>
        <w:t>,</w:t>
      </w:r>
      <w:r w:rsidRPr="001B6DC7">
        <w:rPr>
          <w:lang w:val="eu-ES"/>
        </w:rPr>
        <w:t xml:space="preserve"> gaurkoarekin etorkizunari </w:t>
      </w:r>
      <w:r>
        <w:rPr>
          <w:lang w:val="eu-ES"/>
        </w:rPr>
        <w:t>ar</w:t>
      </w:r>
      <w:r w:rsidRPr="001B6DC7">
        <w:rPr>
          <w:lang w:val="eu-ES"/>
        </w:rPr>
        <w:t>gi egit</w:t>
      </w:r>
      <w:r>
        <w:rPr>
          <w:lang w:val="eu-ES"/>
        </w:rPr>
        <w:t>en hasten garen. Eskerrik asko.</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Pr>
          <w:rFonts w:ascii="Futura Md BT" w:hAnsi="Futura Md BT"/>
          <w:lang w:val="eu-ES"/>
        </w:rPr>
        <w:t>LEHENDAKARIAK</w:t>
      </w:r>
      <w:r>
        <w:rPr>
          <w:lang w:val="eu-ES"/>
        </w:rPr>
        <w:t xml:space="preserve">: </w:t>
      </w:r>
      <w:r w:rsidRPr="001B6DC7">
        <w:rPr>
          <w:lang w:val="eu-ES"/>
        </w:rPr>
        <w:t xml:space="preserve">Eskerrik asko, Urrutia jauna. Erantzun </w:t>
      </w:r>
      <w:r>
        <w:rPr>
          <w:lang w:val="eu-ES"/>
        </w:rPr>
        <w:t>txan</w:t>
      </w:r>
      <w:r w:rsidRPr="001B6DC7">
        <w:rPr>
          <w:lang w:val="eu-ES"/>
        </w:rPr>
        <w:t>da</w:t>
      </w:r>
      <w:r>
        <w:rPr>
          <w:lang w:val="eu-ES"/>
        </w:rPr>
        <w:t>ra</w:t>
      </w:r>
      <w:r w:rsidRPr="001B6DC7">
        <w:rPr>
          <w:lang w:val="eu-ES"/>
        </w:rPr>
        <w:t xml:space="preserve"> pasatu</w:t>
      </w:r>
      <w:r>
        <w:rPr>
          <w:lang w:val="eu-ES"/>
        </w:rPr>
        <w:t xml:space="preserve">z, </w:t>
      </w:r>
      <w:r w:rsidRPr="001B6DC7">
        <w:rPr>
          <w:lang w:val="eu-ES"/>
        </w:rPr>
        <w:t xml:space="preserve">Euskal Talde Popularren ordezkaria, </w:t>
      </w:r>
      <w:r>
        <w:rPr>
          <w:lang w:val="eu-ES"/>
        </w:rPr>
        <w:t xml:space="preserve">Barrio jauna, </w:t>
      </w:r>
      <w:proofErr w:type="spellStart"/>
      <w:r>
        <w:rPr>
          <w:lang w:val="eu-ES"/>
        </w:rPr>
        <w:t>zurea</w:t>
      </w:r>
      <w:proofErr w:type="spellEnd"/>
      <w:r>
        <w:rPr>
          <w:lang w:val="eu-ES"/>
        </w:rPr>
        <w:t xml:space="preserve"> da hitza.</w:t>
      </w:r>
    </w:p>
    <w:p w:rsidR="00A17D8A" w:rsidRDefault="00A17D8A" w:rsidP="00443782">
      <w:pPr>
        <w:pStyle w:val="Texto"/>
        <w:rPr>
          <w:lang w:val="eu-ES"/>
        </w:rPr>
      </w:pPr>
    </w:p>
    <w:p w:rsidR="00A17D8A" w:rsidRDefault="00A17D8A" w:rsidP="00443782">
      <w:pPr>
        <w:pStyle w:val="Texto"/>
      </w:pPr>
    </w:p>
    <w:p w:rsidR="00A17D8A" w:rsidRDefault="00A17D8A" w:rsidP="00443782">
      <w:pPr>
        <w:pStyle w:val="Texto"/>
      </w:pPr>
      <w:r w:rsidRPr="00B76DD6">
        <w:rPr>
          <w:rFonts w:ascii="Futura Md BT" w:hAnsi="Futura Md BT"/>
        </w:rPr>
        <w:t>BARRIO BAROJA</w:t>
      </w:r>
      <w:r>
        <w:t xml:space="preserve"> </w:t>
      </w:r>
      <w:r w:rsidRPr="00FB0ABA">
        <w:rPr>
          <w:lang w:val="eu-ES"/>
        </w:rPr>
        <w:t>jaunak</w:t>
      </w:r>
      <w:r>
        <w:t>: Muchas g</w:t>
      </w:r>
      <w:r w:rsidRPr="003A7345">
        <w:t>racias</w:t>
      </w:r>
      <w:r>
        <w:t>,</w:t>
      </w:r>
      <w:r w:rsidRPr="003A7345">
        <w:t xml:space="preserve"> señora presidenta.</w:t>
      </w:r>
    </w:p>
    <w:p w:rsidR="00A17D8A" w:rsidRDefault="00A17D8A" w:rsidP="00443782">
      <w:pPr>
        <w:pStyle w:val="Texto"/>
      </w:pPr>
    </w:p>
    <w:p w:rsidR="00A17D8A" w:rsidRDefault="00A17D8A" w:rsidP="00443782">
      <w:pPr>
        <w:pStyle w:val="Texto"/>
      </w:pPr>
      <w:r>
        <w:t xml:space="preserve">Brevemente. </w:t>
      </w:r>
      <w:r w:rsidRPr="003A7345">
        <w:t>No iba a salir, pero el discurso catastrofista del señor Becerra me ha preocupado y tengo que decirlo. Lo que hace el señor Becerra</w:t>
      </w:r>
      <w:r>
        <w:t xml:space="preserve"> y</w:t>
      </w:r>
      <w:r w:rsidRPr="003A7345">
        <w:t xml:space="preserve"> lo que traslada</w:t>
      </w:r>
      <w:r>
        <w:t>,</w:t>
      </w:r>
      <w:r w:rsidRPr="003A7345">
        <w:t xml:space="preserve"> y eso </w:t>
      </w:r>
      <w:r>
        <w:t xml:space="preserve">es </w:t>
      </w:r>
      <w:r w:rsidRPr="003A7345">
        <w:t>lo que más me ha preocupado</w:t>
      </w:r>
      <w:r w:rsidR="00753966">
        <w:t xml:space="preserve">, </w:t>
      </w:r>
      <w:r>
        <w:t>hay</w:t>
      </w:r>
      <w:r w:rsidRPr="003A7345">
        <w:t xml:space="preserve"> algunas cuestiones que bien</w:t>
      </w:r>
      <w:r>
        <w:t>,</w:t>
      </w:r>
      <w:r w:rsidRPr="003A7345">
        <w:t xml:space="preserve"> que puede</w:t>
      </w:r>
      <w:r>
        <w:t>n</w:t>
      </w:r>
      <w:r w:rsidRPr="003A7345">
        <w:t xml:space="preserve"> ser parte de </w:t>
      </w:r>
      <w:r>
        <w:t>la crítica, es la desconfianza…</w:t>
      </w:r>
    </w:p>
    <w:p w:rsidR="00A17D8A" w:rsidRPr="00753966" w:rsidRDefault="00A17D8A" w:rsidP="00443782">
      <w:pPr>
        <w:pStyle w:val="Texto"/>
        <w:rPr>
          <w:lang w:val="eu-ES"/>
        </w:rPr>
      </w:pPr>
    </w:p>
    <w:p w:rsidR="00A17D8A" w:rsidRPr="00753966" w:rsidRDefault="00A17D8A" w:rsidP="00443782">
      <w:pPr>
        <w:pStyle w:val="Texto"/>
        <w:rPr>
          <w:lang w:val="eu-ES"/>
        </w:rPr>
      </w:pPr>
      <w:r w:rsidRPr="00753966">
        <w:rPr>
          <w:lang w:val="eu-ES"/>
        </w:rPr>
        <w:t>(9. zintaren amaiera)</w:t>
      </w:r>
    </w:p>
    <w:p w:rsidR="00A17D8A" w:rsidRPr="00753966" w:rsidRDefault="00A17D8A" w:rsidP="00443782">
      <w:pPr>
        <w:pStyle w:val="Texto"/>
        <w:rPr>
          <w:lang w:val="eu-ES"/>
        </w:rPr>
      </w:pPr>
      <w:r w:rsidRPr="00753966">
        <w:rPr>
          <w:lang w:val="eu-ES"/>
        </w:rPr>
        <w:t>(10. zintaren hasiera)</w:t>
      </w:r>
    </w:p>
    <w:p w:rsidR="00A17D8A" w:rsidRPr="00753966" w:rsidRDefault="00A17D8A" w:rsidP="00443782">
      <w:pPr>
        <w:pStyle w:val="Texto"/>
        <w:rPr>
          <w:lang w:val="eu-ES"/>
        </w:rPr>
      </w:pPr>
    </w:p>
    <w:p w:rsidR="00A17D8A" w:rsidRDefault="00A17D8A" w:rsidP="00443782">
      <w:pPr>
        <w:pStyle w:val="Texto"/>
      </w:pPr>
      <w:r>
        <w:t>… h</w:t>
      </w:r>
      <w:r w:rsidRPr="00BF14CB">
        <w:t xml:space="preserve">ace el señor Becerra </w:t>
      </w:r>
      <w:r>
        <w:t xml:space="preserve">y </w:t>
      </w:r>
      <w:r w:rsidRPr="00BF14CB">
        <w:t>lo que traslada</w:t>
      </w:r>
      <w:r>
        <w:t>,</w:t>
      </w:r>
      <w:r w:rsidRPr="00BF14CB">
        <w:t xml:space="preserve"> y eso </w:t>
      </w:r>
      <w:r>
        <w:t xml:space="preserve">es </w:t>
      </w:r>
      <w:r w:rsidRPr="00BF14CB">
        <w:t>lo que más me ha preocupado</w:t>
      </w:r>
      <w:r>
        <w:t xml:space="preserve">, </w:t>
      </w:r>
      <w:r w:rsidR="007D1009">
        <w:t xml:space="preserve">hay </w:t>
      </w:r>
      <w:r>
        <w:t xml:space="preserve">algunas cuestiones que bien, que </w:t>
      </w:r>
      <w:r w:rsidRPr="00BF14CB">
        <w:t>puede</w:t>
      </w:r>
      <w:r>
        <w:t>n</w:t>
      </w:r>
      <w:r w:rsidRPr="00BF14CB">
        <w:t xml:space="preserve"> ser parte de la crítica</w:t>
      </w:r>
      <w:r>
        <w:t>,</w:t>
      </w:r>
      <w:r w:rsidRPr="00BF14CB">
        <w:t xml:space="preserve"> es la desconfianza en los cooperativistas, la desconfianza</w:t>
      </w:r>
      <w:r>
        <w:t xml:space="preserve"> en</w:t>
      </w:r>
      <w:r w:rsidRPr="00BF14CB">
        <w:t xml:space="preserve"> los cooperativistas</w:t>
      </w:r>
      <w:r>
        <w:t>. Dese</w:t>
      </w:r>
      <w:r w:rsidRPr="00BF14CB">
        <w:t xml:space="preserve"> cuenta </w:t>
      </w:r>
      <w:r>
        <w:t xml:space="preserve">que son los </w:t>
      </w:r>
      <w:r w:rsidRPr="00BF14CB">
        <w:t>cooperativistas</w:t>
      </w:r>
      <w:r>
        <w:t>,</w:t>
      </w:r>
      <w:r w:rsidRPr="00BF14CB">
        <w:t xml:space="preserve"> esas personas</w:t>
      </w:r>
      <w:r>
        <w:t>,</w:t>
      </w:r>
      <w:r w:rsidRPr="00BF14CB">
        <w:t xml:space="preserve"> quienes decidirán los estatutos, la gestión con unas asambleas más reforzadas, mayores garantías que les da este proyecto ley, es decir, dese cuenta que usted desconfía de los </w:t>
      </w:r>
      <w:r>
        <w:t>co</w:t>
      </w:r>
      <w:r w:rsidRPr="00BF14CB">
        <w:t>operativ</w:t>
      </w:r>
      <w:r>
        <w:t>ist</w:t>
      </w:r>
      <w:r w:rsidRPr="00BF14CB">
        <w:t>as</w:t>
      </w:r>
      <w:r>
        <w:t>,</w:t>
      </w:r>
      <w:r w:rsidRPr="00BF14CB">
        <w:t xml:space="preserve"> o sea, de las cuestiones que usted ha hablado se pueden desarrollar en las cooperativas y se han </w:t>
      </w:r>
      <w:r>
        <w:t xml:space="preserve">de </w:t>
      </w:r>
      <w:r w:rsidRPr="00BF14CB">
        <w:t xml:space="preserve">desarrollar y se han </w:t>
      </w:r>
      <w:r>
        <w:t xml:space="preserve">de </w:t>
      </w:r>
      <w:r w:rsidRPr="00BF14CB">
        <w:t>desarrollar por las personas, por los cooperativistas</w:t>
      </w:r>
      <w:r>
        <w:t>,</w:t>
      </w:r>
      <w:r w:rsidRPr="00BF14CB">
        <w:t xml:space="preserve"> que son los actores desde luego de la acción empresarial, de las cooperativas</w:t>
      </w:r>
      <w:r>
        <w:t xml:space="preserve">; es decir, de </w:t>
      </w:r>
      <w:r w:rsidRPr="00BF14CB">
        <w:t xml:space="preserve">las cuestiones de las que usted </w:t>
      </w:r>
      <w:r>
        <w:t>ha hablado, tendrán que decidir</w:t>
      </w:r>
      <w:r w:rsidRPr="00BF14CB">
        <w:t>las esas personas socias. No lo hará un empresario o un consejero delegado o un gerente</w:t>
      </w:r>
      <w:r>
        <w:t>, l</w:t>
      </w:r>
      <w:r w:rsidRPr="00BF14CB">
        <w:t xml:space="preserve">os jefes de personal de las cooperativas son los cooperativistas y usted lo sabe, </w:t>
      </w:r>
      <w:r>
        <w:t>usted lo sabe, usted</w:t>
      </w:r>
      <w:r w:rsidRPr="00BF14CB">
        <w:t xml:space="preserve"> desde luego está equivocado en la dura crítica a este proyecto de </w:t>
      </w:r>
      <w:r w:rsidRPr="00BF14CB">
        <w:lastRenderedPageBreak/>
        <w:t>ley. Esa crítica, desde luego no la comparte el sector cooperativo que usted dice defender</w:t>
      </w:r>
      <w:r>
        <w:t>,</w:t>
      </w:r>
      <w:r w:rsidRPr="00BF14CB">
        <w:t xml:space="preserve"> no la comparte, </w:t>
      </w:r>
      <w:r>
        <w:t>y</w:t>
      </w:r>
      <w:r w:rsidRPr="00BF14CB">
        <w:t xml:space="preserve"> yo creo que en el proyecto de ley se han puesto muchos mejores cauces para eso que yo le decía</w:t>
      </w:r>
      <w:r>
        <w:t>,</w:t>
      </w:r>
      <w:r w:rsidRPr="00BF14CB">
        <w:t xml:space="preserve"> para tener más confianza en el papel de los socios, que usted desconfía </w:t>
      </w:r>
      <w:r>
        <w:t xml:space="preserve">además </w:t>
      </w:r>
      <w:r w:rsidRPr="00BF14CB">
        <w:t xml:space="preserve">de una manera </w:t>
      </w:r>
      <w:r>
        <w:t>además bastante</w:t>
      </w:r>
      <w:r w:rsidRPr="00BF14CB">
        <w:t xml:space="preserve"> tajante, </w:t>
      </w:r>
      <w:r>
        <w:t>¿</w:t>
      </w:r>
      <w:r w:rsidRPr="00BF14CB">
        <w:t>no</w:t>
      </w:r>
      <w:r>
        <w:t>?</w:t>
      </w:r>
      <w:r w:rsidRPr="00BF14CB">
        <w:t xml:space="preserve"> </w:t>
      </w:r>
      <w:r>
        <w:t xml:space="preserve">Se han puesto </w:t>
      </w:r>
      <w:r w:rsidRPr="00BF14CB">
        <w:t>mejores cauces de los que existía</w:t>
      </w:r>
      <w:r>
        <w:t>n</w:t>
      </w:r>
      <w:r w:rsidRPr="00BF14CB">
        <w:t xml:space="preserve"> anteriormente en el papel de los socios para su ámbito de decisión, para su in</w:t>
      </w:r>
      <w:r>
        <w:t>formación, para có</w:t>
      </w:r>
      <w:r w:rsidRPr="00BF14CB">
        <w:t xml:space="preserve">mo incidir en la gestión, para la derechos en relación con la transparencia, en eso se han mejorado mucho, </w:t>
      </w:r>
      <w:r>
        <w:t>o sea que son los..</w:t>
      </w:r>
      <w:r w:rsidRPr="00BF14CB">
        <w:t xml:space="preserve">. </w:t>
      </w:r>
      <w:r>
        <w:t>Mire, a ustedes además</w:t>
      </w:r>
      <w:r w:rsidRPr="00BF14CB">
        <w:t xml:space="preserve"> siempre desconfían de ámbitos libres de sindicali</w:t>
      </w:r>
      <w:r>
        <w:t xml:space="preserve">zación agresiva, siempre desconfían de </w:t>
      </w:r>
      <w:r w:rsidRPr="00BF14CB">
        <w:t>ámbitos</w:t>
      </w:r>
      <w:r>
        <w:t>, y a ustedes les gusta sacar el control laboral d</w:t>
      </w:r>
      <w:r w:rsidRPr="00BF14CB">
        <w:t>e los ámbitos de las propias empresas</w:t>
      </w:r>
      <w:r>
        <w:t>, y aquí el control laboral se garantiza en los ámbitos de las propias empresas, señor Becerra.</w:t>
      </w:r>
    </w:p>
    <w:p w:rsidR="00A17D8A" w:rsidRDefault="00A17D8A" w:rsidP="00443782">
      <w:pPr>
        <w:pStyle w:val="Texto"/>
      </w:pPr>
    </w:p>
    <w:p w:rsidR="00A17D8A" w:rsidRDefault="00A17D8A" w:rsidP="00443782">
      <w:pPr>
        <w:pStyle w:val="Texto"/>
      </w:pPr>
      <w:r>
        <w:t>Ésa es la cuestió</w:t>
      </w:r>
      <w:r w:rsidRPr="00BF14CB">
        <w:t xml:space="preserve">n. Entendemos que usted desconfíe por su implicación ideológica, pero desde luego este proyecto de ley y esta ley hace avanzar a las cooperativas y va a </w:t>
      </w:r>
      <w:r>
        <w:t>hac</w:t>
      </w:r>
      <w:r w:rsidRPr="00BF14CB">
        <w:t>er avanzar al país, porque va a generar empleo</w:t>
      </w:r>
      <w:r>
        <w:t>, va a generar</w:t>
      </w:r>
      <w:r w:rsidRPr="00BF14CB">
        <w:t xml:space="preserve"> crecimiento económico y muc</w:t>
      </w:r>
      <w:r>
        <w:t>has otras cosas a las que ya nos</w:t>
      </w:r>
      <w:r w:rsidRPr="00BF14CB">
        <w:t xml:space="preserve"> hemos referido, porque ahora tiene</w:t>
      </w:r>
      <w:r>
        <w:t>n</w:t>
      </w:r>
      <w:r w:rsidRPr="00BF14CB">
        <w:t xml:space="preserve"> la obligación las cooperativas de gestionar bien ta</w:t>
      </w:r>
      <w:r>
        <w:t>mbién esta ley.</w:t>
      </w:r>
    </w:p>
    <w:p w:rsidR="00A17D8A" w:rsidRDefault="00A17D8A" w:rsidP="00443782">
      <w:pPr>
        <w:pStyle w:val="Texto"/>
      </w:pPr>
    </w:p>
    <w:p w:rsidR="00A17D8A" w:rsidRDefault="00A17D8A" w:rsidP="00443782">
      <w:pPr>
        <w:pStyle w:val="Texto"/>
      </w:pPr>
      <w:r>
        <w:t>Y desde luego esta ley también da deberes a la Administración, está bien claro que h</w:t>
      </w:r>
      <w:r w:rsidRPr="00BF14CB">
        <w:t xml:space="preserve">a habido cosas que no han funcionado bien en el desarrollo de la Ley de 1993 en relación con la inspección, con el control de las cooperativas, ha habido cosas que se tenían que haber detectado también por la Administración en relación de proyectos cooperativos importantes, </w:t>
      </w:r>
      <w:r>
        <w:t>¿</w:t>
      </w:r>
      <w:r w:rsidRPr="00BF14CB">
        <w:t>no</w:t>
      </w:r>
      <w:r>
        <w:t>?</w:t>
      </w:r>
      <w:r w:rsidRPr="00BF14CB">
        <w:t>, que no fueran detectadas y las insuficiencias del pasado</w:t>
      </w:r>
      <w:r>
        <w:t xml:space="preserve"> p</w:t>
      </w:r>
      <w:r w:rsidRPr="00BF14CB">
        <w:t xml:space="preserve">ensamos que ahora puede haber ámbitos de control. </w:t>
      </w:r>
    </w:p>
    <w:p w:rsidR="00A17D8A" w:rsidRDefault="00A17D8A" w:rsidP="00443782">
      <w:pPr>
        <w:pStyle w:val="Texto"/>
      </w:pPr>
    </w:p>
    <w:p w:rsidR="00A17D8A" w:rsidRDefault="00A17D8A" w:rsidP="00443782">
      <w:pPr>
        <w:pStyle w:val="Texto"/>
      </w:pPr>
      <w:r w:rsidRPr="00BF14CB">
        <w:t>Desde luego, yo creo que el Gobierno también ha tomado interés</w:t>
      </w:r>
      <w:r>
        <w:t>,</w:t>
      </w:r>
      <w:r w:rsidRPr="00BF14CB">
        <w:t xml:space="preserve"> va </w:t>
      </w:r>
      <w:r>
        <w:t xml:space="preserve">a </w:t>
      </w:r>
      <w:r w:rsidRPr="00BF14CB">
        <w:t>haber más intervención pública debido al carácter y al interés social de las cooperativas</w:t>
      </w:r>
      <w:r>
        <w:t>, ¿no?, t</w:t>
      </w:r>
      <w:r w:rsidRPr="00BF14CB">
        <w:t xml:space="preserve">ambién será importante el papel de este </w:t>
      </w:r>
      <w:r>
        <w:t xml:space="preserve">Parlamento, es decir, tiene </w:t>
      </w:r>
      <w:r w:rsidRPr="00BF14CB">
        <w:t xml:space="preserve">usted </w:t>
      </w:r>
      <w:r>
        <w:t xml:space="preserve">que </w:t>
      </w:r>
      <w:r w:rsidRPr="00BF14CB">
        <w:t>confiar también</w:t>
      </w:r>
      <w:r>
        <w:t>. T</w:t>
      </w:r>
      <w:r w:rsidRPr="00BF14CB">
        <w:t xml:space="preserve">enemos que analizar el desarrollo </w:t>
      </w:r>
      <w:r w:rsidRPr="00BF14CB">
        <w:lastRenderedPageBreak/>
        <w:t xml:space="preserve">reglamentario de esta ley, pero también tendremos que controlar la acción del Gobierno </w:t>
      </w:r>
      <w:r>
        <w:t>c</w:t>
      </w:r>
      <w:r w:rsidRPr="00BF14CB">
        <w:t>on que esas cuestiones que no han funcionado bien hasta ahora puedan funcionar en relación con la</w:t>
      </w:r>
      <w:r>
        <w:t>s</w:t>
      </w:r>
      <w:r w:rsidRPr="00BF14CB">
        <w:t xml:space="preserve"> infracciones</w:t>
      </w:r>
      <w:r>
        <w:t>,</w:t>
      </w:r>
      <w:r w:rsidRPr="00BF14CB">
        <w:t xml:space="preserve"> con la inspección</w:t>
      </w:r>
      <w:r>
        <w:t xml:space="preserve">, es decir, </w:t>
      </w:r>
      <w:r w:rsidRPr="00BF14CB">
        <w:t xml:space="preserve">tenga que hacerlo, </w:t>
      </w:r>
      <w:r>
        <w:t>¿</w:t>
      </w:r>
      <w:r w:rsidRPr="00BF14CB">
        <w:t>no</w:t>
      </w:r>
      <w:r>
        <w:t>?</w:t>
      </w:r>
    </w:p>
    <w:p w:rsidR="00A17D8A" w:rsidRDefault="00A17D8A" w:rsidP="00443782">
      <w:pPr>
        <w:pStyle w:val="Texto"/>
      </w:pPr>
    </w:p>
    <w:p w:rsidR="00A17D8A" w:rsidRDefault="00A17D8A" w:rsidP="00443782">
      <w:pPr>
        <w:pStyle w:val="Texto"/>
      </w:pPr>
      <w:r w:rsidRPr="00BF14CB">
        <w:t>Es decir, yo creo que da mucho papel también</w:t>
      </w:r>
      <w:r>
        <w:t>,</w:t>
      </w:r>
      <w:r w:rsidRPr="00BF14CB">
        <w:t xml:space="preserve"> más papel a la Administración </w:t>
      </w:r>
      <w:r>
        <w:t>que</w:t>
      </w:r>
      <w:r w:rsidRPr="00BF14CB">
        <w:t xml:space="preserve"> en el pasado</w:t>
      </w:r>
      <w:r>
        <w:t>,</w:t>
      </w:r>
      <w:r w:rsidRPr="00BF14CB">
        <w:t xml:space="preserve"> instrumentos para neutralizar actuaciones impropias o al margen de los principios cooperativos, que será algo que tenga que analizar la Administración juntamente con el Consejo Superior de Cooperativas, que ahora tiene un papel desde luego más reforzado. </w:t>
      </w:r>
    </w:p>
    <w:p w:rsidR="00A17D8A" w:rsidRDefault="00A17D8A" w:rsidP="00443782">
      <w:pPr>
        <w:pStyle w:val="Texto"/>
      </w:pPr>
    </w:p>
    <w:p w:rsidR="00A17D8A" w:rsidRDefault="00A17D8A" w:rsidP="00443782">
      <w:pPr>
        <w:pStyle w:val="Texto"/>
      </w:pPr>
      <w:r>
        <w:t>S</w:t>
      </w:r>
      <w:r w:rsidRPr="00BF14CB">
        <w:t>eñ</w:t>
      </w:r>
      <w:r>
        <w:t>or Becerra usted está equivocado</w:t>
      </w:r>
      <w:r w:rsidRPr="00BF14CB">
        <w:t xml:space="preserve">, </w:t>
      </w:r>
      <w:r>
        <w:t>muchas gracias.</w:t>
      </w:r>
    </w:p>
    <w:p w:rsidR="00A17D8A" w:rsidRDefault="00A17D8A" w:rsidP="00443782">
      <w:pPr>
        <w:pStyle w:val="Texto"/>
      </w:pPr>
    </w:p>
    <w:p w:rsidR="00A17D8A" w:rsidRDefault="00A17D8A" w:rsidP="00443782">
      <w:pPr>
        <w:pStyle w:val="Texto"/>
      </w:pPr>
    </w:p>
    <w:p w:rsidR="00A17D8A" w:rsidRPr="00931F1B" w:rsidRDefault="00A17D8A" w:rsidP="00443782">
      <w:pPr>
        <w:pStyle w:val="Texto"/>
        <w:rPr>
          <w:lang w:val="eu-ES"/>
        </w:rPr>
      </w:pPr>
      <w:r w:rsidRPr="00931F1B">
        <w:rPr>
          <w:rFonts w:ascii="Futura Md BT" w:hAnsi="Futura Md BT"/>
          <w:lang w:val="eu-ES"/>
        </w:rPr>
        <w:t>LEHENDAKARIAK</w:t>
      </w:r>
      <w:r w:rsidRPr="00931F1B">
        <w:rPr>
          <w:lang w:val="eu-ES"/>
        </w:rPr>
        <w:t>: Eskerrik asko Barrio jauna.</w:t>
      </w:r>
      <w:r w:rsidR="0011435D">
        <w:rPr>
          <w:lang w:val="eu-ES"/>
        </w:rPr>
        <w:t xml:space="preserve"> Euskal Sozialistak Sánchez and</w:t>
      </w:r>
      <w:r w:rsidRPr="00931F1B">
        <w:rPr>
          <w:lang w:val="eu-ES"/>
        </w:rPr>
        <w:t xml:space="preserve">rea </w:t>
      </w:r>
      <w:proofErr w:type="spellStart"/>
      <w:r w:rsidRPr="00931F1B">
        <w:rPr>
          <w:lang w:val="eu-ES"/>
        </w:rPr>
        <w:t>zurea</w:t>
      </w:r>
      <w:proofErr w:type="spellEnd"/>
      <w:r w:rsidRPr="00931F1B">
        <w:rPr>
          <w:lang w:val="eu-ES"/>
        </w:rPr>
        <w:t xml:space="preserve"> da hitza.</w:t>
      </w:r>
    </w:p>
    <w:p w:rsidR="00A17D8A" w:rsidRPr="00A17D8A" w:rsidRDefault="00A17D8A" w:rsidP="00443782">
      <w:pPr>
        <w:pStyle w:val="Texto"/>
        <w:rPr>
          <w:lang w:val="de-DE"/>
        </w:rPr>
      </w:pPr>
    </w:p>
    <w:p w:rsidR="00A17D8A" w:rsidRPr="00A17D8A" w:rsidRDefault="00A17D8A" w:rsidP="00443782">
      <w:pPr>
        <w:pStyle w:val="Texto"/>
        <w:rPr>
          <w:lang w:val="de-DE"/>
        </w:rPr>
      </w:pPr>
    </w:p>
    <w:p w:rsidR="00A17D8A" w:rsidRDefault="00A17D8A" w:rsidP="00443782">
      <w:pPr>
        <w:pStyle w:val="Texto"/>
      </w:pPr>
      <w:r w:rsidRPr="00E90923">
        <w:rPr>
          <w:rFonts w:ascii="Futura Md BT" w:hAnsi="Futura Md BT"/>
        </w:rPr>
        <w:t>SÁNCHEZ MARTÍN</w:t>
      </w:r>
      <w:r>
        <w:t xml:space="preserve"> </w:t>
      </w:r>
      <w:proofErr w:type="spellStart"/>
      <w:r>
        <w:t>andreak</w:t>
      </w:r>
      <w:proofErr w:type="spellEnd"/>
      <w:r>
        <w:t xml:space="preserve">: Sí, gracias presidenta, el Grupo Socialista está de acuerdo, señor Barrio, también con usted, </w:t>
      </w:r>
      <w:r w:rsidRPr="00BF14CB">
        <w:t>con la preocupación que ha manifestado por el discurso catastrofista que nos ha expuesto hoy aquí el señor Becerra</w:t>
      </w:r>
      <w:r>
        <w:t xml:space="preserve"> en</w:t>
      </w:r>
      <w:r w:rsidRPr="00BF14CB">
        <w:t xml:space="preserve"> representación de</w:t>
      </w:r>
      <w:r>
        <w:t xml:space="preserve"> </w:t>
      </w:r>
      <w:proofErr w:type="spellStart"/>
      <w:r>
        <w:t>Elkarrekin</w:t>
      </w:r>
      <w:proofErr w:type="spellEnd"/>
      <w:r>
        <w:t xml:space="preserve"> Podemos.</w:t>
      </w:r>
    </w:p>
    <w:p w:rsidR="00A17D8A" w:rsidRDefault="00A17D8A" w:rsidP="00443782">
      <w:pPr>
        <w:pStyle w:val="Texto"/>
      </w:pPr>
    </w:p>
    <w:p w:rsidR="00A17D8A" w:rsidRDefault="00A17D8A" w:rsidP="00443782">
      <w:pPr>
        <w:pStyle w:val="Texto"/>
      </w:pPr>
      <w:r>
        <w:t xml:space="preserve">Estamos acostumbrados </w:t>
      </w:r>
      <w:r w:rsidRPr="00BF14CB">
        <w:t>últimamente a esos discursos apocalípticos, pero yo creo que señor Becerra no se puede decir que esta ley empeora la ley anterior porque no es cierto</w:t>
      </w:r>
      <w:r>
        <w:t>. U</w:t>
      </w:r>
      <w:r w:rsidRPr="00BF14CB">
        <w:t>sted está justificando algo que es injustificable, porque es una buena ley, es una ley que ha sido trabajada y tiene un amplio consenso con la representación del mundo</w:t>
      </w:r>
      <w:r>
        <w:t xml:space="preserve"> c</w:t>
      </w:r>
      <w:r w:rsidRPr="00BF14CB">
        <w:t xml:space="preserve">ooperativista y además hemos lo hemos enriquecido con numerosas enmiendas que se han introducido dentro de la misma. </w:t>
      </w:r>
    </w:p>
    <w:p w:rsidR="00A17D8A" w:rsidRDefault="00A17D8A" w:rsidP="00443782">
      <w:pPr>
        <w:pStyle w:val="Texto"/>
      </w:pPr>
    </w:p>
    <w:p w:rsidR="00A17D8A" w:rsidRDefault="00A17D8A" w:rsidP="00443782">
      <w:pPr>
        <w:pStyle w:val="Texto"/>
      </w:pPr>
      <w:r w:rsidRPr="00BF14CB">
        <w:t xml:space="preserve">Somos un ejemplo internacional, </w:t>
      </w:r>
      <w:r>
        <w:t>y usted ha d</w:t>
      </w:r>
      <w:r w:rsidRPr="00BF14CB">
        <w:t xml:space="preserve">ado aquí en el </w:t>
      </w:r>
      <w:r>
        <w:t>mu</w:t>
      </w:r>
      <w:r w:rsidRPr="00BF14CB">
        <w:t xml:space="preserve">ndo cooperativo y usted ha dado aquí una imagen que parece que todo está </w:t>
      </w:r>
      <w:r w:rsidRPr="00BF14CB">
        <w:lastRenderedPageBreak/>
        <w:t>horren</w:t>
      </w:r>
      <w:r>
        <w:t>do</w:t>
      </w:r>
      <w:r w:rsidRPr="00BF14CB">
        <w:t xml:space="preserve"> y que esta situación y que esta ley va a empeorar muchísimo más esa situación y es que no es la realidad de lo que</w:t>
      </w:r>
      <w:r>
        <w:t>…</w:t>
      </w:r>
      <w:r w:rsidRPr="00BF14CB">
        <w:t xml:space="preserve"> de lo que vivimos, sino todo lo contrario, es que somos un ejemplo internacional en el ámbito cooperativo y no se abre la vía </w:t>
      </w:r>
      <w:r>
        <w:t xml:space="preserve">a </w:t>
      </w:r>
      <w:r w:rsidRPr="00BF14CB">
        <w:t xml:space="preserve">falsas cooperativas, sino todo lo contrario. Yo creo que hay medios de control para evitarlas en coordinación entre la Dirección de Economía Social con las haciendas, con las </w:t>
      </w:r>
      <w:r>
        <w:t>i</w:t>
      </w:r>
      <w:r w:rsidRPr="00BF14CB">
        <w:t xml:space="preserve">nspecciones, etcétera. </w:t>
      </w:r>
    </w:p>
    <w:p w:rsidR="00A17D8A" w:rsidRDefault="00A17D8A" w:rsidP="00443782">
      <w:pPr>
        <w:pStyle w:val="Texto"/>
      </w:pPr>
    </w:p>
    <w:p w:rsidR="00A17D8A" w:rsidRDefault="00A17D8A" w:rsidP="00443782">
      <w:pPr>
        <w:pStyle w:val="Texto"/>
      </w:pPr>
      <w:r w:rsidRPr="00BF14CB">
        <w:t xml:space="preserve">Eso lo ha habido, lo va a seguir habiendo y yo creo que se va además </w:t>
      </w:r>
      <w:r>
        <w:t xml:space="preserve">a </w:t>
      </w:r>
      <w:r w:rsidRPr="00BF14CB">
        <w:t>incrementar con esta ley en el futuro</w:t>
      </w:r>
      <w:r>
        <w:t>.</w:t>
      </w:r>
    </w:p>
    <w:p w:rsidR="00A17D8A" w:rsidRDefault="00A17D8A" w:rsidP="00443782">
      <w:pPr>
        <w:pStyle w:val="Texto"/>
      </w:pPr>
    </w:p>
    <w:p w:rsidR="00A17D8A" w:rsidRDefault="00A17D8A" w:rsidP="00443782">
      <w:pPr>
        <w:pStyle w:val="Texto"/>
      </w:pPr>
      <w:r>
        <w:t>Y</w:t>
      </w:r>
      <w:r w:rsidRPr="00BF14CB">
        <w:t xml:space="preserve"> por lo que respecta al ámbito de la igualdad, se</w:t>
      </w:r>
      <w:r>
        <w:t>ñ</w:t>
      </w:r>
      <w:r w:rsidRPr="00BF14CB">
        <w:t>o</w:t>
      </w:r>
      <w:r>
        <w:t>r</w:t>
      </w:r>
      <w:r w:rsidRPr="00BF14CB">
        <w:t xml:space="preserve"> Becerra, y</w:t>
      </w:r>
      <w:r>
        <w:t>a</w:t>
      </w:r>
      <w:r w:rsidRPr="00BF14CB">
        <w:t xml:space="preserve"> he dicho en mi primera intervención que en el texto original se le daba importancia, se recogía dentro de la disposición adicional sexta después a todo el ámbito de la igualdad en el mundo cooperativo. </w:t>
      </w:r>
    </w:p>
    <w:p w:rsidR="00A17D8A" w:rsidRDefault="00A17D8A" w:rsidP="00443782">
      <w:pPr>
        <w:pStyle w:val="Texto"/>
      </w:pPr>
    </w:p>
    <w:p w:rsidR="00A17D8A" w:rsidRDefault="00A17D8A" w:rsidP="00443782">
      <w:pPr>
        <w:pStyle w:val="Texto"/>
      </w:pPr>
      <w:r w:rsidRPr="00BF14CB">
        <w:t xml:space="preserve">Tras los debates dentro de la ponencia consideramos que a lo mejor </w:t>
      </w:r>
      <w:r>
        <w:t>era mejor para darle más é</w:t>
      </w:r>
      <w:r w:rsidRPr="00BF14CB">
        <w:t>nfasis todavía que en vez de establecer a recogerl</w:t>
      </w:r>
      <w:r>
        <w:t>o</w:t>
      </w:r>
      <w:r w:rsidRPr="00BF14CB">
        <w:t xml:space="preserve"> dentro de una disposición adicional, lo introduciríamos dentro del articulado y se metió </w:t>
      </w:r>
      <w:r>
        <w:t>d</w:t>
      </w:r>
      <w:r w:rsidRPr="00BF14CB">
        <w:t>entr</w:t>
      </w:r>
      <w:r>
        <w:t>o</w:t>
      </w:r>
      <w:r w:rsidRPr="00BF14CB">
        <w:t xml:space="preserve"> </w:t>
      </w:r>
      <w:r>
        <w:t>d</w:t>
      </w:r>
      <w:r w:rsidRPr="00BF14CB">
        <w:t xml:space="preserve">el artículo 32 que hace referencia a todos los órganos de las cooperativas para dar un mayor énfasis en ese sentido. </w:t>
      </w:r>
    </w:p>
    <w:p w:rsidR="00A17D8A" w:rsidRDefault="00A17D8A" w:rsidP="00443782">
      <w:pPr>
        <w:pStyle w:val="Texto"/>
      </w:pPr>
    </w:p>
    <w:p w:rsidR="00A17D8A" w:rsidRDefault="00A17D8A" w:rsidP="00443782">
      <w:pPr>
        <w:pStyle w:val="Texto"/>
      </w:pPr>
      <w:r w:rsidRPr="00BF14CB">
        <w:t>Entonces, no es cierto que no se le dé importancia</w:t>
      </w:r>
      <w:r w:rsidR="007D1009">
        <w:t>. S</w:t>
      </w:r>
      <w:r>
        <w:t>í</w:t>
      </w:r>
      <w:r w:rsidRPr="00BF14CB">
        <w:t xml:space="preserve"> que se le ha dado</w:t>
      </w:r>
      <w:r w:rsidR="007D1009">
        <w:t>,</w:t>
      </w:r>
      <w:r w:rsidRPr="00BF14CB">
        <w:t xml:space="preserve"> y se le ha dado desde el principio. </w:t>
      </w:r>
    </w:p>
    <w:p w:rsidR="00A17D8A" w:rsidRDefault="00A17D8A" w:rsidP="00443782">
      <w:pPr>
        <w:pStyle w:val="Texto"/>
      </w:pPr>
    </w:p>
    <w:p w:rsidR="00A17D8A" w:rsidRDefault="00A17D8A" w:rsidP="00443782">
      <w:pPr>
        <w:pStyle w:val="Texto"/>
      </w:pPr>
      <w:r w:rsidRPr="00BF14CB">
        <w:t xml:space="preserve">Luego, </w:t>
      </w:r>
      <w:r>
        <w:t>se</w:t>
      </w:r>
      <w:r w:rsidRPr="00BF14CB">
        <w:t xml:space="preserve"> le han aprobado muchas</w:t>
      </w:r>
      <w:r>
        <w:t>…</w:t>
      </w:r>
    </w:p>
    <w:p w:rsidR="00A17D8A" w:rsidRPr="007D1009" w:rsidRDefault="00A17D8A" w:rsidP="00443782">
      <w:pPr>
        <w:pStyle w:val="Texto"/>
        <w:rPr>
          <w:lang w:val="eu-ES"/>
        </w:rPr>
      </w:pPr>
    </w:p>
    <w:p w:rsidR="00A17D8A" w:rsidRPr="007D1009" w:rsidRDefault="00A17D8A" w:rsidP="00443782">
      <w:pPr>
        <w:pStyle w:val="Texto"/>
        <w:rPr>
          <w:lang w:val="eu-ES"/>
        </w:rPr>
      </w:pPr>
      <w:r w:rsidRPr="007D1009">
        <w:rPr>
          <w:lang w:val="eu-ES"/>
        </w:rPr>
        <w:t>(10. zintaren amaiera)</w:t>
      </w:r>
    </w:p>
    <w:p w:rsidR="00A17D8A" w:rsidRPr="007D1009" w:rsidRDefault="00A17D8A" w:rsidP="00443782">
      <w:pPr>
        <w:pStyle w:val="Texto"/>
        <w:rPr>
          <w:lang w:val="eu-ES"/>
        </w:rPr>
      </w:pPr>
      <w:r w:rsidRPr="007D1009">
        <w:rPr>
          <w:lang w:val="eu-ES"/>
        </w:rPr>
        <w:t>(11. zintaren hasiera)</w:t>
      </w:r>
    </w:p>
    <w:p w:rsidR="00A17D8A" w:rsidRPr="007D1009" w:rsidRDefault="00A17D8A" w:rsidP="00443782">
      <w:pPr>
        <w:pStyle w:val="Texto"/>
        <w:rPr>
          <w:lang w:val="eu-ES"/>
        </w:rPr>
      </w:pPr>
    </w:p>
    <w:p w:rsidR="00A17D8A" w:rsidRDefault="00A17D8A" w:rsidP="00443782">
      <w:pPr>
        <w:pStyle w:val="Texto"/>
      </w:pPr>
      <w:r>
        <w:t>...</w:t>
      </w:r>
      <w:r w:rsidRPr="003A2D50">
        <w:t xml:space="preserve"> </w:t>
      </w:r>
      <w:r>
        <w:t>n</w:t>
      </w:r>
      <w:r w:rsidRPr="003A2D50">
        <w:t>o se le dé importancia</w:t>
      </w:r>
      <w:r>
        <w:t>. Sí</w:t>
      </w:r>
      <w:r w:rsidRPr="003A2D50">
        <w:t xml:space="preserve"> que se le ha dado</w:t>
      </w:r>
      <w:r>
        <w:t>,</w:t>
      </w:r>
      <w:r w:rsidRPr="003A2D50">
        <w:t xml:space="preserve"> y se le ha dado desde el principio.</w:t>
      </w:r>
    </w:p>
    <w:p w:rsidR="00A17D8A" w:rsidRDefault="00A17D8A" w:rsidP="00443782">
      <w:pPr>
        <w:pStyle w:val="Texto"/>
      </w:pPr>
    </w:p>
    <w:p w:rsidR="00A17D8A" w:rsidRDefault="00A17D8A" w:rsidP="00443782">
      <w:pPr>
        <w:pStyle w:val="Texto"/>
      </w:pPr>
      <w:r w:rsidRPr="003A2D50">
        <w:lastRenderedPageBreak/>
        <w:t>Luego, se</w:t>
      </w:r>
      <w:r>
        <w:t xml:space="preserve"> le</w:t>
      </w:r>
      <w:r w:rsidRPr="003A2D50">
        <w:t xml:space="preserve"> han aprobado muchas enmiendas y usted dice que el Gobierno no ha sido valiente en aprobar</w:t>
      </w:r>
      <w:r>
        <w:t>. Y</w:t>
      </w:r>
      <w:r w:rsidRPr="003A2D50">
        <w:t>o creo que</w:t>
      </w:r>
      <w:r>
        <w:t>…,</w:t>
      </w:r>
      <w:r w:rsidRPr="003A2D50">
        <w:t xml:space="preserve"> en aprobar una serie enmiendas suyas</w:t>
      </w:r>
      <w:r>
        <w:t>. Y</w:t>
      </w:r>
      <w:r w:rsidRPr="003A2D50">
        <w:t>o creo que no se trata de que el Gobierno sea valiente o no. Si sus enmiendas hubieran convencido a todos los grupos de esta Cámara se hubieran aprobado por la mayoría suficiente dentro de la ponencia y si no</w:t>
      </w:r>
      <w:r>
        <w:t xml:space="preserve"> </w:t>
      </w:r>
      <w:r w:rsidRPr="003A2D50">
        <w:t>s</w:t>
      </w:r>
      <w:r>
        <w:t>e</w:t>
      </w:r>
      <w:r w:rsidRPr="003A2D50">
        <w:t xml:space="preserve"> han aprobado es porque no </w:t>
      </w:r>
      <w:r>
        <w:t xml:space="preserve">han </w:t>
      </w:r>
      <w:r w:rsidRPr="003A2D50">
        <w:t>convencid</w:t>
      </w:r>
      <w:r>
        <w:t xml:space="preserve">o </w:t>
      </w:r>
      <w:r w:rsidRPr="003A2D50">
        <w:t>a la mayoría de los grupos de esta Cámara</w:t>
      </w:r>
      <w:r>
        <w:t>.</w:t>
      </w:r>
    </w:p>
    <w:p w:rsidR="007D1009" w:rsidRDefault="007D1009" w:rsidP="00443782">
      <w:pPr>
        <w:pStyle w:val="Texto"/>
      </w:pPr>
    </w:p>
    <w:p w:rsidR="00A17D8A" w:rsidRDefault="00A17D8A" w:rsidP="00443782">
      <w:pPr>
        <w:pStyle w:val="Texto"/>
      </w:pPr>
      <w:r>
        <w:t>Y</w:t>
      </w:r>
      <w:r w:rsidRPr="003A2D50">
        <w:t xml:space="preserve"> yo creo que luego también</w:t>
      </w:r>
      <w:r>
        <w:t>,</w:t>
      </w:r>
      <w:r w:rsidRPr="003A2D50">
        <w:t xml:space="preserve"> dentro de esta ley están puestos los mimbres para el modelo inclusivo, participativo</w:t>
      </w:r>
      <w:r>
        <w:t>. C</w:t>
      </w:r>
      <w:r w:rsidRPr="003A2D50">
        <w:t>on esta ley</w:t>
      </w:r>
      <w:r>
        <w:t xml:space="preserve"> y</w:t>
      </w:r>
      <w:r w:rsidRPr="003A2D50">
        <w:t xml:space="preserve"> con anteriores debates que ya se han llevado a cabo dentro de esta Cámara.</w:t>
      </w:r>
    </w:p>
    <w:p w:rsidR="00A17D8A" w:rsidRDefault="00A17D8A" w:rsidP="00443782">
      <w:pPr>
        <w:pStyle w:val="Texto"/>
      </w:pPr>
    </w:p>
    <w:p w:rsidR="00A17D8A" w:rsidRDefault="00A17D8A" w:rsidP="00443782">
      <w:pPr>
        <w:pStyle w:val="Texto"/>
      </w:pPr>
      <w:r w:rsidRPr="003A2D50">
        <w:t>Y, señora Ugarte</w:t>
      </w:r>
      <w:r>
        <w:t xml:space="preserve">, nosotros no nos hemos doblegado. Nadie </w:t>
      </w:r>
      <w:r w:rsidRPr="003A2D50">
        <w:t xml:space="preserve">se ha </w:t>
      </w:r>
      <w:r>
        <w:t>doblegado</w:t>
      </w:r>
      <w:r w:rsidRPr="003A2D50">
        <w:t xml:space="preserve"> a lo que quería </w:t>
      </w:r>
      <w:proofErr w:type="spellStart"/>
      <w:r w:rsidRPr="003A2D50">
        <w:t>Confebask</w:t>
      </w:r>
      <w:proofErr w:type="spellEnd"/>
      <w:r w:rsidRPr="003A2D50">
        <w:t xml:space="preserve">. Dentro de esta ley se recoge la posibilidad de que la representación de las cooperativas pueda estar y puedan formar parte dentro de órganos de las administraciones. Pero no creíamos que se </w:t>
      </w:r>
      <w:r>
        <w:t>tuviera</w:t>
      </w:r>
      <w:r w:rsidRPr="003A2D50">
        <w:t xml:space="preserve"> que recoger de una form</w:t>
      </w:r>
      <w:r>
        <w:t>a específica dentro de esta ley</w:t>
      </w:r>
      <w:r w:rsidRPr="003A2D50">
        <w:t xml:space="preserve"> la referencia a</w:t>
      </w:r>
      <w:r>
        <w:t xml:space="preserve"> uno </w:t>
      </w:r>
      <w:r w:rsidRPr="003A2D50">
        <w:t>en concreto de ellos</w:t>
      </w:r>
      <w:r>
        <w:t>,</w:t>
      </w:r>
      <w:r w:rsidRPr="003A2D50">
        <w:t xml:space="preserve"> que era </w:t>
      </w:r>
      <w:proofErr w:type="spellStart"/>
      <w:r w:rsidRPr="003A2D50">
        <w:t>Lanbide</w:t>
      </w:r>
      <w:proofErr w:type="spellEnd"/>
      <w:r w:rsidRPr="003A2D50">
        <w:t>, sino que esa posibilidad está</w:t>
      </w:r>
      <w:r>
        <w:t>. P</w:t>
      </w:r>
      <w:r w:rsidRPr="003A2D50">
        <w:t>ero está para todos</w:t>
      </w:r>
      <w:r>
        <w:t>. E</w:t>
      </w:r>
      <w:r w:rsidRPr="003A2D50">
        <w:t>n general</w:t>
      </w:r>
      <w:r>
        <w:t>. L</w:t>
      </w:r>
      <w:r w:rsidRPr="003A2D50">
        <w:t>uego</w:t>
      </w:r>
      <w:r>
        <w:t>,</w:t>
      </w:r>
      <w:r w:rsidRPr="003A2D50">
        <w:t xml:space="preserve"> en cada uno de </w:t>
      </w:r>
      <w:r>
        <w:t xml:space="preserve">esos </w:t>
      </w:r>
      <w:r w:rsidRPr="003A2D50">
        <w:t>órganos concretos se t</w:t>
      </w:r>
      <w:r>
        <w:t xml:space="preserve">endrá que debatir, pero no </w:t>
      </w:r>
      <w:r w:rsidRPr="003A2D50">
        <w:t>tenía que recogerse de una forma</w:t>
      </w:r>
      <w:r>
        <w:t xml:space="preserve"> específica dentro de la misma.</w:t>
      </w:r>
    </w:p>
    <w:p w:rsidR="00A17D8A" w:rsidRDefault="00A17D8A" w:rsidP="00443782">
      <w:pPr>
        <w:pStyle w:val="Texto"/>
      </w:pPr>
    </w:p>
    <w:p w:rsidR="00A17D8A" w:rsidRDefault="00A17D8A" w:rsidP="00443782">
      <w:pPr>
        <w:pStyle w:val="Texto"/>
      </w:pPr>
      <w:r w:rsidRPr="003A2D50">
        <w:t>Voy</w:t>
      </w:r>
      <w:r>
        <w:t xml:space="preserve"> </w:t>
      </w:r>
      <w:r w:rsidRPr="003A2D50">
        <w:t>a concluir, desde luego, porque se me acaba el tiempo</w:t>
      </w:r>
      <w:r>
        <w:t>,</w:t>
      </w:r>
      <w:r w:rsidRPr="003A2D50">
        <w:t xml:space="preserve"> dando las gr</w:t>
      </w:r>
      <w:r>
        <w:t>acias a los representantes del g</w:t>
      </w:r>
      <w:r w:rsidRPr="003A2D50">
        <w:t xml:space="preserve">rupo </w:t>
      </w:r>
      <w:r>
        <w:t>coo</w:t>
      </w:r>
      <w:r w:rsidRPr="003A2D50">
        <w:t>perativo que hoy están con nosotros presentes en este Pleno por todo el trabajo que han realizado también a lo largo de todo el proceso de elaboración de esta ley. Creo que el resultado de todo este trabajo es que vamos a aprobar aquí una buena ley</w:t>
      </w:r>
      <w:r>
        <w:t>,</w:t>
      </w:r>
      <w:r w:rsidRPr="003A2D50">
        <w:t xml:space="preserve"> que va a servir para que sigamos siendo referente internacional en el mundo cooperativo</w:t>
      </w:r>
      <w:r>
        <w:t>. Y</w:t>
      </w:r>
      <w:r w:rsidRPr="003A2D50">
        <w:t xml:space="preserve"> también dar las gracias por todo el trabajo y la colaboración que han prestado a lo largo de toda est</w:t>
      </w:r>
      <w:r>
        <w:t xml:space="preserve">a tramitación a los miembros del </w:t>
      </w:r>
      <w:r w:rsidRPr="003A2D50">
        <w:t>Departamento de Trabajo y Justicia</w:t>
      </w:r>
      <w:r>
        <w:t xml:space="preserve"> y</w:t>
      </w:r>
      <w:r w:rsidRPr="003A2D50">
        <w:t xml:space="preserve"> también </w:t>
      </w:r>
      <w:r>
        <w:t xml:space="preserve">por </w:t>
      </w:r>
      <w:r w:rsidRPr="003A2D50">
        <w:t>el esfuerzo realizado por todos los grupos parlamentarios de esta Cámara para conseguir que esta ley hoy vea la luz.</w:t>
      </w:r>
    </w:p>
    <w:p w:rsidR="00A17D8A" w:rsidRDefault="00A17D8A" w:rsidP="00443782">
      <w:pPr>
        <w:pStyle w:val="Texto"/>
      </w:pPr>
    </w:p>
    <w:p w:rsidR="00A17D8A" w:rsidRDefault="00A17D8A" w:rsidP="00443782">
      <w:pPr>
        <w:pStyle w:val="Texto"/>
      </w:pPr>
      <w:r w:rsidRPr="003A2D50">
        <w:lastRenderedPageBreak/>
        <w:t>Nada más y muchas gracias.</w:t>
      </w:r>
    </w:p>
    <w:p w:rsidR="00A17D8A" w:rsidRDefault="00A17D8A" w:rsidP="00443782">
      <w:pPr>
        <w:pStyle w:val="Texto"/>
      </w:pPr>
    </w:p>
    <w:p w:rsidR="00A17D8A" w:rsidRDefault="00A17D8A" w:rsidP="00443782">
      <w:pPr>
        <w:pStyle w:val="Texto"/>
      </w:pPr>
    </w:p>
    <w:p w:rsidR="00A17D8A" w:rsidRDefault="00A17D8A" w:rsidP="00443782">
      <w:pPr>
        <w:pStyle w:val="Texto"/>
      </w:pPr>
      <w:r>
        <w:rPr>
          <w:rFonts w:ascii="Futura Md BT" w:hAnsi="Futura Md BT"/>
        </w:rPr>
        <w:t>LEHENDAKARIAK</w:t>
      </w:r>
      <w:r>
        <w:t xml:space="preserve">: </w:t>
      </w:r>
      <w:r>
        <w:rPr>
          <w:lang w:val="eu-ES"/>
        </w:rPr>
        <w:t xml:space="preserve">Eskerrik asko, Sánchez andrea. </w:t>
      </w:r>
      <w:proofErr w:type="spellStart"/>
      <w:r>
        <w:t>Elkarrekin</w:t>
      </w:r>
      <w:proofErr w:type="spellEnd"/>
      <w:r>
        <w:t xml:space="preserve"> Podemos, Becerra </w:t>
      </w:r>
      <w:r w:rsidRPr="00857A07">
        <w:rPr>
          <w:lang w:val="eu-ES"/>
        </w:rPr>
        <w:t xml:space="preserve">jauna, </w:t>
      </w:r>
      <w:proofErr w:type="spellStart"/>
      <w:r>
        <w:rPr>
          <w:lang w:val="eu-ES"/>
        </w:rPr>
        <w:t>zurea</w:t>
      </w:r>
      <w:proofErr w:type="spellEnd"/>
      <w:r>
        <w:rPr>
          <w:lang w:val="eu-ES"/>
        </w:rPr>
        <w:t xml:space="preserve"> da hitza</w:t>
      </w:r>
      <w:r>
        <w:t>.</w:t>
      </w:r>
    </w:p>
    <w:p w:rsidR="00A17D8A" w:rsidRDefault="00A17D8A" w:rsidP="00443782">
      <w:pPr>
        <w:pStyle w:val="Texto"/>
      </w:pPr>
    </w:p>
    <w:p w:rsidR="00A17D8A" w:rsidRDefault="00A17D8A" w:rsidP="00443782">
      <w:pPr>
        <w:pStyle w:val="Texto"/>
      </w:pPr>
    </w:p>
    <w:p w:rsidR="00A17D8A" w:rsidRDefault="00A17D8A" w:rsidP="00443782">
      <w:pPr>
        <w:pStyle w:val="Texto"/>
      </w:pPr>
      <w:r>
        <w:rPr>
          <w:rFonts w:ascii="Futura Md BT" w:hAnsi="Futura Md BT"/>
          <w:caps/>
        </w:rPr>
        <w:t xml:space="preserve">becerra carollo </w:t>
      </w:r>
      <w:r w:rsidRPr="00857A07">
        <w:rPr>
          <w:lang w:val="eu-ES"/>
        </w:rPr>
        <w:t>jaunak</w:t>
      </w:r>
      <w:r>
        <w:t xml:space="preserve">: </w:t>
      </w:r>
      <w:r w:rsidRPr="003A2D50">
        <w:t>Vamos a ver, señora Sánchez</w:t>
      </w:r>
      <w:r>
        <w:t>. Q</w:t>
      </w:r>
      <w:r w:rsidRPr="003A2D50">
        <w:t>ue se haya admitido alguna de nuestras enmiendas no quiere decir</w:t>
      </w:r>
      <w:r>
        <w:t>,</w:t>
      </w:r>
      <w:r w:rsidRPr="003A2D50">
        <w:t xml:space="preserve"> no quiere decir que nuestro grupo haya tenido la opo</w:t>
      </w:r>
      <w:r>
        <w:t>rtunidad de enriquecer esta ley. N</w:t>
      </w:r>
      <w:r w:rsidRPr="003A2D50">
        <w:t>i nuestro grupo</w:t>
      </w:r>
      <w:r>
        <w:t>,</w:t>
      </w:r>
      <w:r w:rsidRPr="003A2D50">
        <w:t xml:space="preserve"> ni </w:t>
      </w:r>
      <w:r>
        <w:t xml:space="preserve">el </w:t>
      </w:r>
      <w:r w:rsidRPr="003A2D50">
        <w:t>grupo</w:t>
      </w:r>
      <w:r>
        <w:t xml:space="preserve"> EH Bildu.</w:t>
      </w:r>
    </w:p>
    <w:p w:rsidR="00A17D8A" w:rsidRDefault="00A17D8A" w:rsidP="00443782">
      <w:pPr>
        <w:pStyle w:val="Texto"/>
      </w:pPr>
    </w:p>
    <w:p w:rsidR="00A17D8A" w:rsidRDefault="00A17D8A" w:rsidP="00443782">
      <w:pPr>
        <w:pStyle w:val="Texto"/>
      </w:pPr>
      <w:r>
        <w:t>P</w:t>
      </w:r>
      <w:r w:rsidRPr="003A2D50">
        <w:t>or respeto al buen ambiente que tuvimos, obviamente, no voy a decir qué enmiendas se admitieron o no</w:t>
      </w:r>
      <w:r>
        <w:t>, se podrán ver, supongo, en</w:t>
      </w:r>
      <w:r w:rsidRPr="003A2D50">
        <w:t xml:space="preserve"> el dictamen las que se han admitido y las que no se</w:t>
      </w:r>
      <w:r>
        <w:t xml:space="preserve"> h</w:t>
      </w:r>
      <w:r w:rsidRPr="003A2D50">
        <w:t>an admiti</w:t>
      </w:r>
      <w:r>
        <w:t>do.</w:t>
      </w:r>
    </w:p>
    <w:p w:rsidR="00A17D8A" w:rsidRDefault="00A17D8A" w:rsidP="00443782">
      <w:pPr>
        <w:pStyle w:val="Texto"/>
      </w:pPr>
    </w:p>
    <w:p w:rsidR="00A17D8A" w:rsidRDefault="00A17D8A" w:rsidP="00443782">
      <w:pPr>
        <w:pStyle w:val="Texto"/>
      </w:pPr>
      <w:r w:rsidRPr="003A2D50">
        <w:t>Si me gustaría referirme al papel que ha tenido el Gobierno en la tramitación de</w:t>
      </w:r>
      <w:r>
        <w:t xml:space="preserve"> esta Ley. E</w:t>
      </w:r>
      <w:r w:rsidRPr="003A2D50">
        <w:t>l Gobierno ha sido una mera correa de transmisión. Ha sido un recadi</w:t>
      </w:r>
      <w:r>
        <w:t xml:space="preserve">sta, recadista </w:t>
      </w:r>
      <w:r w:rsidRPr="003A2D50">
        <w:t>de u</w:t>
      </w:r>
      <w:r>
        <w:t>na parte de un sector económico. N</w:t>
      </w:r>
      <w:r w:rsidRPr="003A2D50">
        <w:t>i siquiera un sector económico completo</w:t>
      </w:r>
      <w:r>
        <w:t>. Ha</w:t>
      </w:r>
      <w:r w:rsidRPr="003A2D50">
        <w:t xml:space="preserve"> sido el re</w:t>
      </w:r>
      <w:r>
        <w:t>cad</w:t>
      </w:r>
      <w:r w:rsidRPr="003A2D50">
        <w:t>ista de un</w:t>
      </w:r>
      <w:r>
        <w:t xml:space="preserve">a parte de un sector económico. Cada </w:t>
      </w:r>
      <w:r w:rsidRPr="003A2D50">
        <w:t xml:space="preserve">vez que teníamos que debatir una </w:t>
      </w:r>
      <w:r>
        <w:t xml:space="preserve">enmienda </w:t>
      </w:r>
      <w:r w:rsidRPr="003A2D50">
        <w:t>importante</w:t>
      </w:r>
      <w:r>
        <w:t>,</w:t>
      </w:r>
      <w:r w:rsidRPr="003A2D50">
        <w:t xml:space="preserve"> aquí esta</w:t>
      </w:r>
      <w:r>
        <w:t>rá</w:t>
      </w:r>
      <w:r w:rsidRPr="003A2D50">
        <w:t xml:space="preserve"> la señora Ugarte</w:t>
      </w:r>
      <w:r>
        <w:t>, e</w:t>
      </w:r>
      <w:r w:rsidRPr="003A2D50">
        <w:t xml:space="preserve">l mantra era </w:t>
      </w:r>
      <w:r>
        <w:t>"</w:t>
      </w:r>
      <w:r w:rsidRPr="003A2D50">
        <w:t>es que esto cuenta con el consenso del sector</w:t>
      </w:r>
      <w:r>
        <w:t>, e</w:t>
      </w:r>
      <w:r w:rsidRPr="003A2D50">
        <w:t>sto no lo podemos tocar</w:t>
      </w:r>
      <w:r>
        <w:t>"</w:t>
      </w:r>
      <w:r w:rsidRPr="003A2D50">
        <w:t xml:space="preserve">. Desde cuándo un poder legislativo </w:t>
      </w:r>
      <w:r>
        <w:t xml:space="preserve">de </w:t>
      </w:r>
      <w:r w:rsidRPr="003A2D50">
        <w:t xml:space="preserve">un país no </w:t>
      </w:r>
      <w:proofErr w:type="gramStart"/>
      <w:r w:rsidRPr="003A2D50">
        <w:t>pueden</w:t>
      </w:r>
      <w:proofErr w:type="gramEnd"/>
      <w:r w:rsidRPr="003A2D50">
        <w:t xml:space="preserve"> tocar una ley</w:t>
      </w:r>
      <w:r>
        <w:t>,</w:t>
      </w:r>
      <w:r w:rsidRPr="003A2D50">
        <w:t xml:space="preserve"> que ya le </w:t>
      </w:r>
      <w:r>
        <w:t>viene dada. Desde cuándo, desde cuá</w:t>
      </w:r>
      <w:r w:rsidRPr="003A2D50">
        <w:t>ndo</w:t>
      </w:r>
      <w:r>
        <w:t>.</w:t>
      </w:r>
    </w:p>
    <w:p w:rsidR="00A17D8A" w:rsidRDefault="00A17D8A" w:rsidP="00443782">
      <w:pPr>
        <w:pStyle w:val="Texto"/>
      </w:pPr>
    </w:p>
    <w:p w:rsidR="00A17D8A" w:rsidRDefault="00A17D8A" w:rsidP="00443782">
      <w:pPr>
        <w:pStyle w:val="Texto"/>
      </w:pPr>
      <w:r>
        <w:t>N</w:t>
      </w:r>
      <w:r w:rsidRPr="003A2D50">
        <w:t xml:space="preserve">i siquiera se cambió la terminología inclusiva que proponía </w:t>
      </w:r>
      <w:proofErr w:type="spellStart"/>
      <w:r>
        <w:t>Emakunde</w:t>
      </w:r>
      <w:proofErr w:type="spellEnd"/>
      <w:r w:rsidRPr="003A2D50">
        <w:t>. Ni siquiera eso, ni siquiera es</w:t>
      </w:r>
      <w:r>
        <w:t>o. P</w:t>
      </w:r>
      <w:r w:rsidRPr="003A2D50">
        <w:t>or lo tanto, el papel del Gobierno desde mi punto de vista</w:t>
      </w:r>
      <w:r>
        <w:t xml:space="preserve"> y desde </w:t>
      </w:r>
      <w:r w:rsidRPr="003A2D50">
        <w:t>nuestro grupo ha sido muy decepcionante</w:t>
      </w:r>
      <w:r>
        <w:t>. P</w:t>
      </w:r>
      <w:r w:rsidRPr="003A2D50">
        <w:t>orque nuestro grupo sí iba con la intención de que está fuera una buena ley</w:t>
      </w:r>
      <w:r>
        <w:t>,</w:t>
      </w:r>
      <w:r w:rsidRPr="003A2D50">
        <w:t xml:space="preserve"> </w:t>
      </w:r>
      <w:r>
        <w:t>de que esta fuera una buena ley. L</w:t>
      </w:r>
      <w:r w:rsidRPr="003A2D50">
        <w:t>a ley que merecía este país.</w:t>
      </w:r>
    </w:p>
    <w:p w:rsidR="00A17D8A" w:rsidRDefault="00A17D8A" w:rsidP="00443782">
      <w:pPr>
        <w:pStyle w:val="Texto"/>
      </w:pPr>
    </w:p>
    <w:p w:rsidR="00A17D8A" w:rsidRDefault="00A17D8A" w:rsidP="00443782">
      <w:pPr>
        <w:pStyle w:val="Texto"/>
      </w:pPr>
      <w:r w:rsidRPr="003A2D50">
        <w:lastRenderedPageBreak/>
        <w:t>No hay un consenso del sector. Las pequeñas cooperativas no han tenido oportunidad de pronunciarse. Sus enmiendas ya fueron rechazadas</w:t>
      </w:r>
      <w:r>
        <w:t xml:space="preserve"> e</w:t>
      </w:r>
      <w:r w:rsidRPr="003A2D50">
        <w:t xml:space="preserve">n el </w:t>
      </w:r>
      <w:r>
        <w:t>a</w:t>
      </w:r>
      <w:r w:rsidR="0011435D">
        <w:t>nteproyecto. So</w:t>
      </w:r>
      <w:r w:rsidRPr="003A2D50">
        <w:t>lo compareció un colectivo de pequeñas cooperativas</w:t>
      </w:r>
      <w:r>
        <w:t xml:space="preserve">, invitado por nuestro grupo, invitado </w:t>
      </w:r>
      <w:r w:rsidRPr="003A2D50">
        <w:t>por nuestro grupo y su principal petición</w:t>
      </w:r>
      <w:r>
        <w:t>,</w:t>
      </w:r>
      <w:r w:rsidRPr="003A2D50">
        <w:t xml:space="preserve"> que era que las cooperativas de Iniciativa Social tuvieran una preferencia en las adjudicaciones públicas</w:t>
      </w:r>
      <w:r>
        <w:t>, s</w:t>
      </w:r>
      <w:r w:rsidRPr="003A2D50">
        <w:t>e dijo que no</w:t>
      </w:r>
      <w:r>
        <w:t>,</w:t>
      </w:r>
      <w:r w:rsidRPr="003A2D50">
        <w:t xml:space="preserve"> se dijo que no</w:t>
      </w:r>
      <w:r>
        <w:t>.</w:t>
      </w:r>
    </w:p>
    <w:p w:rsidR="00A17D8A" w:rsidRDefault="00A17D8A" w:rsidP="00443782">
      <w:pPr>
        <w:pStyle w:val="Texto"/>
      </w:pPr>
    </w:p>
    <w:p w:rsidR="00A17D8A" w:rsidRDefault="00A17D8A" w:rsidP="00443782">
      <w:pPr>
        <w:pStyle w:val="Texto"/>
      </w:pPr>
      <w:r>
        <w:t>To</w:t>
      </w:r>
      <w:r w:rsidRPr="003A2D50">
        <w:t xml:space="preserve">das las </w:t>
      </w:r>
      <w:r>
        <w:t xml:space="preserve">adjudicaciones </w:t>
      </w:r>
      <w:r w:rsidRPr="003A2D50">
        <w:t>públicas, todas las empresas cooperativas tendrán la misma</w:t>
      </w:r>
      <w:r>
        <w:t xml:space="preserve"> prioridad. Las g</w:t>
      </w:r>
      <w:r w:rsidRPr="003A2D50">
        <w:t>randes, las pequeñas y las falsas</w:t>
      </w:r>
      <w:r>
        <w:t xml:space="preserve">. Sí, las falsas. Porque no hay </w:t>
      </w:r>
      <w:r w:rsidRPr="003A2D50">
        <w:t xml:space="preserve">una sola </w:t>
      </w:r>
      <w:r>
        <w:t xml:space="preserve">medida </w:t>
      </w:r>
      <w:r w:rsidRPr="003A2D50">
        <w:t>en este proyecto de ley que haga frente a las falsas cooperativas</w:t>
      </w:r>
      <w:r>
        <w:t>. Y</w:t>
      </w:r>
      <w:r w:rsidRPr="003A2D50">
        <w:t xml:space="preserve"> va a haber falsas cooperativas</w:t>
      </w:r>
      <w:r>
        <w:t>. Las va a haber.</w:t>
      </w:r>
    </w:p>
    <w:p w:rsidR="00A17D8A" w:rsidRDefault="00A17D8A" w:rsidP="00443782">
      <w:pPr>
        <w:pStyle w:val="Texto"/>
      </w:pPr>
    </w:p>
    <w:p w:rsidR="00A17D8A" w:rsidRDefault="00A17D8A" w:rsidP="00443782">
      <w:pPr>
        <w:pStyle w:val="Texto"/>
      </w:pPr>
      <w:r>
        <w:t xml:space="preserve">Las va a haber </w:t>
      </w:r>
      <w:r w:rsidRPr="003A2D50">
        <w:t>porque este proyecto de ley le permite a las cooperativas gestionar todo tipo de servicios públicos sin límite</w:t>
      </w:r>
      <w:r>
        <w:t>. S</w:t>
      </w:r>
      <w:r w:rsidRPr="003A2D50">
        <w:t>in límite</w:t>
      </w:r>
      <w:r>
        <w:t>. Y</w:t>
      </w:r>
      <w:r w:rsidRPr="003A2D50">
        <w:t xml:space="preserve"> además</w:t>
      </w:r>
      <w:r>
        <w:t xml:space="preserve"> se establece una gestión mixta. E</w:t>
      </w:r>
      <w:r w:rsidRPr="003A2D50">
        <w:t>s decir, puede haber tres o cuatro personas cooperativistas que gestione una cooperativa con la participación de la propia Administración</w:t>
      </w:r>
      <w:r>
        <w:t>,</w:t>
      </w:r>
      <w:r w:rsidRPr="003A2D50">
        <w:t xml:space="preserve"> de la propia Administración. Es la puerta abierta de par en par al clientelismo en este país</w:t>
      </w:r>
      <w:r>
        <w:t>. Y</w:t>
      </w:r>
      <w:r w:rsidRPr="003A2D50">
        <w:t xml:space="preserve"> esto no es catastrofismo</w:t>
      </w:r>
      <w:r>
        <w:t>,</w:t>
      </w:r>
      <w:r w:rsidRPr="003A2D50">
        <w:t xml:space="preserve"> esto lo que </w:t>
      </w:r>
      <w:r>
        <w:t xml:space="preserve">hemos dejado escrito en negro sobre blanco </w:t>
      </w:r>
      <w:r w:rsidRPr="003A2D50">
        <w:t>en esta ley</w:t>
      </w:r>
      <w:r>
        <w:t>.</w:t>
      </w:r>
    </w:p>
    <w:p w:rsidR="00A17D8A" w:rsidRDefault="00A17D8A" w:rsidP="00443782">
      <w:pPr>
        <w:pStyle w:val="Texto"/>
      </w:pPr>
    </w:p>
    <w:p w:rsidR="00A17D8A" w:rsidRDefault="00A17D8A" w:rsidP="00443782">
      <w:pPr>
        <w:pStyle w:val="Texto"/>
      </w:pPr>
      <w:r>
        <w:t>Y</w:t>
      </w:r>
      <w:r w:rsidRPr="003A2D50">
        <w:t xml:space="preserve"> además puede haber cooperativas sin cooperativistas, porque si la cooperativa presta este servicio</w:t>
      </w:r>
      <w:r>
        <w:t xml:space="preserve"> público que acabo de mencionar</w:t>
      </w:r>
      <w:r w:rsidRPr="003A2D50">
        <w:t xml:space="preserve"> ninguno de sus trabajadores y trabajadoras cuentan como cooperativistas, excepto el de los fundadores. Por lo tanto, díganos</w:t>
      </w:r>
      <w:r>
        <w:t xml:space="preserve"> si s</w:t>
      </w:r>
      <w:r w:rsidRPr="003A2D50">
        <w:t>oy o no soy catastrofista</w:t>
      </w:r>
      <w:r>
        <w:t>. P</w:t>
      </w:r>
      <w:r w:rsidRPr="003A2D50">
        <w:t>ero esto es lo que hemos aprobado,</w:t>
      </w:r>
      <w:r>
        <w:t xml:space="preserve"> esto es lo que hemos aprobado.</w:t>
      </w:r>
    </w:p>
    <w:p w:rsidR="00A17D8A" w:rsidRDefault="00A17D8A" w:rsidP="00443782">
      <w:pPr>
        <w:pStyle w:val="Texto"/>
      </w:pPr>
    </w:p>
    <w:p w:rsidR="00A17D8A" w:rsidRDefault="00A17D8A" w:rsidP="00443782">
      <w:pPr>
        <w:pStyle w:val="Texto"/>
      </w:pPr>
      <w:r w:rsidRPr="003A2D50">
        <w:t>Entonces, entonces esto no es una cuestión de que nuestro grupo</w:t>
      </w:r>
      <w:r>
        <w:t>, o</w:t>
      </w:r>
      <w:r w:rsidRPr="003A2D50">
        <w:t xml:space="preserve"> yo mismo</w:t>
      </w:r>
      <w:r>
        <w:t>, tenga confianza o</w:t>
      </w:r>
      <w:r w:rsidRPr="003A2D50">
        <w:t xml:space="preserve"> desconfianza en los cooperativistas, que creamos o no en las cooperativas</w:t>
      </w:r>
      <w:r>
        <w:t>,</w:t>
      </w:r>
      <w:r w:rsidRPr="003A2D50">
        <w:t xml:space="preserve"> </w:t>
      </w:r>
      <w:r>
        <w:t xml:space="preserve">como </w:t>
      </w:r>
      <w:r w:rsidRPr="003A2D50">
        <w:t>ha dicho el señor Urrutia</w:t>
      </w:r>
      <w:r>
        <w:t>. Y</w:t>
      </w:r>
      <w:r w:rsidRPr="003A2D50">
        <w:t>o</w:t>
      </w:r>
      <w:r>
        <w:t>,</w:t>
      </w:r>
      <w:r w:rsidRPr="003A2D50">
        <w:t xml:space="preserve"> aquí ejerzo como legislador, como uno más</w:t>
      </w:r>
      <w:r>
        <w:t>,</w:t>
      </w:r>
      <w:r w:rsidRPr="003A2D50">
        <w:t xml:space="preserve"> como ponente</w:t>
      </w:r>
      <w:r>
        <w:t>. Y yo</w:t>
      </w:r>
      <w:r w:rsidR="0011435D">
        <w:t xml:space="preserve"> aquí so</w:t>
      </w:r>
      <w:r w:rsidRPr="003A2D50">
        <w:t>lo cre</w:t>
      </w:r>
      <w:r>
        <w:t>o</w:t>
      </w:r>
      <w:r w:rsidRPr="003A2D50">
        <w:t xml:space="preserve"> en la ley y en la realidad</w:t>
      </w:r>
      <w:r>
        <w:t>. Y</w:t>
      </w:r>
      <w:r w:rsidRPr="003A2D50">
        <w:t xml:space="preserve"> la realidad que tenemos ahora mismo es</w:t>
      </w:r>
      <w:r>
        <w:t xml:space="preserve"> tozuda.</w:t>
      </w:r>
    </w:p>
    <w:p w:rsidR="00A17D8A" w:rsidRDefault="00A17D8A" w:rsidP="00443782">
      <w:pPr>
        <w:pStyle w:val="Texto"/>
      </w:pPr>
    </w:p>
    <w:p w:rsidR="00A17D8A" w:rsidRDefault="00A17D8A" w:rsidP="00443782">
      <w:pPr>
        <w:pStyle w:val="Texto"/>
      </w:pPr>
      <w:r w:rsidRPr="003A2D50">
        <w:lastRenderedPageBreak/>
        <w:t>Anuncio</w:t>
      </w:r>
      <w:r>
        <w:t>:</w:t>
      </w:r>
      <w:r w:rsidRPr="003A2D50">
        <w:t xml:space="preserve"> </w:t>
      </w:r>
      <w:r>
        <w:t>"L</w:t>
      </w:r>
      <w:r w:rsidRPr="003A2D50">
        <w:t>a empresa</w:t>
      </w:r>
      <w:r>
        <w:t xml:space="preserve"> </w:t>
      </w:r>
      <w:proofErr w:type="spellStart"/>
      <w:r>
        <w:t>Araluce</w:t>
      </w:r>
      <w:proofErr w:type="spellEnd"/>
      <w:r>
        <w:t xml:space="preserve"> cesa la</w:t>
      </w:r>
      <w:r w:rsidRPr="003A2D50">
        <w:t xml:space="preserve"> actividad sin previ</w:t>
      </w:r>
      <w:r>
        <w:t>o</w:t>
      </w:r>
      <w:r w:rsidRPr="003A2D50">
        <w:t xml:space="preserve"> aviso y deja fuera a 141 trabajadores y trabajadoras</w:t>
      </w:r>
      <w:r>
        <w:t>". Esta</w:t>
      </w:r>
      <w:r w:rsidRPr="003A2D50">
        <w:t xml:space="preserve"> es la realidad que nos viene. Esta es la realidad que nos viene</w:t>
      </w:r>
      <w:r>
        <w:t xml:space="preserve">. ¿Qué </w:t>
      </w:r>
      <w:r w:rsidRPr="003A2D50">
        <w:t>ha dicho</w:t>
      </w:r>
      <w:r>
        <w:t>,</w:t>
      </w:r>
      <w:r w:rsidRPr="003A2D50">
        <w:t xml:space="preserve"> qué ha dicho la masa cooperativista de </w:t>
      </w:r>
      <w:proofErr w:type="spellStart"/>
      <w:r>
        <w:t>Batz</w:t>
      </w:r>
      <w:proofErr w:type="spellEnd"/>
      <w:r w:rsidRPr="003A2D50">
        <w:t xml:space="preserve"> respecto del cierre de </w:t>
      </w:r>
      <w:proofErr w:type="spellStart"/>
      <w:r>
        <w:t>Araluce</w:t>
      </w:r>
      <w:proofErr w:type="spellEnd"/>
      <w:r>
        <w:t>?</w:t>
      </w:r>
      <w:r w:rsidRPr="003A2D50">
        <w:t xml:space="preserve"> </w:t>
      </w:r>
      <w:r>
        <w:t>¿Q</w:t>
      </w:r>
      <w:r w:rsidRPr="003A2D50">
        <w:t>u</w:t>
      </w:r>
      <w:r>
        <w:t>é</w:t>
      </w:r>
      <w:r w:rsidRPr="003A2D50">
        <w:t xml:space="preserve"> ha dicho</w:t>
      </w:r>
      <w:r>
        <w:t>?</w:t>
      </w:r>
    </w:p>
    <w:p w:rsidR="00A17D8A" w:rsidRDefault="00A17D8A" w:rsidP="00443782">
      <w:pPr>
        <w:pStyle w:val="Texto"/>
      </w:pPr>
    </w:p>
    <w:p w:rsidR="00A17D8A" w:rsidRDefault="00A17D8A" w:rsidP="00443782">
      <w:pPr>
        <w:pStyle w:val="Texto"/>
      </w:pPr>
      <w:r>
        <w:t>Y</w:t>
      </w:r>
      <w:r w:rsidRPr="003A2D50">
        <w:t>o aquí me limito a decir que con esta ley que estamos aprobando lo que tenemos es un panorama peor. Es un panorama</w:t>
      </w:r>
      <w:r>
        <w:t xml:space="preserve"> peor. Nuestro </w:t>
      </w:r>
      <w:r w:rsidRPr="003A2D50">
        <w:t>grupo seguirá queriendo creer</w:t>
      </w:r>
      <w:r>
        <w:t>,</w:t>
      </w:r>
      <w:r w:rsidRPr="003A2D50">
        <w:t xml:space="preserve"> queriendo creer en el movimiento cooperativista</w:t>
      </w:r>
      <w:r>
        <w:t>. P</w:t>
      </w:r>
      <w:r w:rsidRPr="003A2D50">
        <w:t>ero esta ley no refleja los principios a los que se refiere.</w:t>
      </w:r>
    </w:p>
    <w:p w:rsidR="00A17D8A" w:rsidRDefault="00A17D8A" w:rsidP="00443782">
      <w:pPr>
        <w:pStyle w:val="Texto"/>
      </w:pPr>
    </w:p>
    <w:p w:rsidR="00A17D8A" w:rsidRDefault="00A17D8A" w:rsidP="00443782">
      <w:pPr>
        <w:pStyle w:val="Texto"/>
      </w:pPr>
      <w:r>
        <w:t>Y v</w:t>
      </w:r>
      <w:r w:rsidRPr="003A2D50">
        <w:t xml:space="preserve">oy a terminar con una cuestión a la que se ha referido la señora Ugarte, la de </w:t>
      </w:r>
      <w:proofErr w:type="spellStart"/>
      <w:r w:rsidRPr="003A2D50">
        <w:t>Lanbide</w:t>
      </w:r>
      <w:proofErr w:type="spellEnd"/>
      <w:r>
        <w:t>…</w:t>
      </w:r>
    </w:p>
    <w:p w:rsidR="00A17D8A" w:rsidRPr="007D1009" w:rsidRDefault="00A17D8A" w:rsidP="00443782">
      <w:pPr>
        <w:pStyle w:val="Texto"/>
        <w:rPr>
          <w:lang w:val="eu-ES"/>
        </w:rPr>
      </w:pPr>
    </w:p>
    <w:p w:rsidR="00A17D8A" w:rsidRPr="007D1009" w:rsidRDefault="00A17D8A" w:rsidP="00443782">
      <w:pPr>
        <w:pStyle w:val="Texto"/>
        <w:rPr>
          <w:lang w:val="eu-ES"/>
        </w:rPr>
      </w:pPr>
      <w:r w:rsidRPr="007D1009">
        <w:rPr>
          <w:lang w:val="eu-ES"/>
        </w:rPr>
        <w:t>(11. zintaren amaiera)</w:t>
      </w:r>
    </w:p>
    <w:p w:rsidR="00A17D8A" w:rsidRPr="007D1009" w:rsidRDefault="00A17D8A" w:rsidP="00443782">
      <w:pPr>
        <w:pStyle w:val="Texto"/>
        <w:rPr>
          <w:lang w:val="eu-ES"/>
        </w:rPr>
      </w:pPr>
      <w:r w:rsidRPr="007D1009">
        <w:rPr>
          <w:lang w:val="eu-ES"/>
        </w:rPr>
        <w:t>(12. zintaren hasiera)</w:t>
      </w:r>
    </w:p>
    <w:p w:rsidR="00A17D8A" w:rsidRPr="007D1009" w:rsidRDefault="00A17D8A" w:rsidP="00443782">
      <w:pPr>
        <w:pStyle w:val="Texto"/>
        <w:rPr>
          <w:lang w:val="eu-ES"/>
        </w:rPr>
      </w:pPr>
    </w:p>
    <w:p w:rsidR="00A17D8A" w:rsidRDefault="00A17D8A" w:rsidP="00443782">
      <w:pPr>
        <w:pStyle w:val="Texto"/>
      </w:pPr>
      <w:r>
        <w:t>… e</w:t>
      </w:r>
      <w:r w:rsidR="007D1009">
        <w:t>l movimiento cooperativista. Pe</w:t>
      </w:r>
      <w:r w:rsidRPr="00BA7DFC">
        <w:t xml:space="preserve">ro esta ley </w:t>
      </w:r>
      <w:r>
        <w:t>no</w:t>
      </w:r>
      <w:r w:rsidRPr="00BA7DFC">
        <w:t xml:space="preserve"> refleja los principios a los que se refiere</w:t>
      </w:r>
      <w:r>
        <w:t>.</w:t>
      </w:r>
    </w:p>
    <w:p w:rsidR="00A17D8A" w:rsidRDefault="00A17D8A" w:rsidP="00443782">
      <w:pPr>
        <w:pStyle w:val="Texto"/>
      </w:pPr>
    </w:p>
    <w:p w:rsidR="00A17D8A" w:rsidRDefault="00A17D8A" w:rsidP="00443782">
      <w:pPr>
        <w:pStyle w:val="Texto"/>
      </w:pPr>
      <w:r>
        <w:t>Y</w:t>
      </w:r>
      <w:r w:rsidRPr="00BA7DFC">
        <w:t xml:space="preserve"> voy a terminar con una cuestión a la que se ha referido la señora Ugarte, la de </w:t>
      </w:r>
      <w:r w:rsidRPr="007E408C">
        <w:rPr>
          <w:lang w:val="eu-ES"/>
        </w:rPr>
        <w:t>Lanbide</w:t>
      </w:r>
      <w:r w:rsidRPr="00BA7DFC">
        <w:t>, a la que no quería referirme</w:t>
      </w:r>
      <w:r>
        <w:t>,</w:t>
      </w:r>
      <w:r w:rsidRPr="00BA7DFC">
        <w:t xml:space="preserve"> porque</w:t>
      </w:r>
      <w:r>
        <w:t>,</w:t>
      </w:r>
      <w:r w:rsidRPr="00BA7DFC">
        <w:t xml:space="preserve"> durante toda la tramitación de esta ley</w:t>
      </w:r>
      <w:r>
        <w:t>,</w:t>
      </w:r>
      <w:r w:rsidRPr="00BA7DFC">
        <w:t xml:space="preserve"> esto ha sido la gran cortina de humo que ha ocultado todo</w:t>
      </w:r>
      <w:r>
        <w:t xml:space="preserve"> lo demás. Y lo </w:t>
      </w:r>
      <w:r w:rsidRPr="00BA7DFC">
        <w:t>tengo que decir así</w:t>
      </w:r>
      <w:r>
        <w:t>;</w:t>
      </w:r>
      <w:r w:rsidRPr="00BA7DFC">
        <w:t xml:space="preserve"> todos los debates, todas las comparecencias, todas las notic</w:t>
      </w:r>
      <w:r>
        <w:t>ias de prensa han sido sobre si las cooperativas</w:t>
      </w:r>
      <w:r w:rsidRPr="00BA7DFC">
        <w:t xml:space="preserve"> pueden participar o no en </w:t>
      </w:r>
      <w:r w:rsidRPr="007E408C">
        <w:rPr>
          <w:lang w:val="eu-ES"/>
        </w:rPr>
        <w:t>Lanbide</w:t>
      </w:r>
      <w:r>
        <w:t>.</w:t>
      </w:r>
      <w:r w:rsidRPr="00BA7DFC">
        <w:t xml:space="preserve"> </w:t>
      </w:r>
      <w:r>
        <w:t>Y</w:t>
      </w:r>
      <w:r w:rsidRPr="00BA7DFC">
        <w:t xml:space="preserve"> yo lo que digo es</w:t>
      </w:r>
      <w:r>
        <w:t>, después de vista esta ley, có</w:t>
      </w:r>
      <w:r w:rsidRPr="00BA7DFC">
        <w:t>mo no podemos defender que las cooperativas sean empresarios, si lo van a ser, si lo están siendo ya</w:t>
      </w:r>
      <w:r>
        <w:t>,</w:t>
      </w:r>
      <w:r w:rsidRPr="00BA7DFC">
        <w:t xml:space="preserve"> de primer orden</w:t>
      </w:r>
      <w:r>
        <w:t xml:space="preserve">, de primer orden. Cómo no defender que participen en </w:t>
      </w:r>
      <w:r w:rsidRPr="007E408C">
        <w:rPr>
          <w:lang w:val="eu-ES"/>
        </w:rPr>
        <w:t>Lanbide</w:t>
      </w:r>
      <w:r w:rsidRPr="00BA7DFC">
        <w:t xml:space="preserve">. Pues claro que sí, claro </w:t>
      </w:r>
      <w:r>
        <w:t xml:space="preserve">que </w:t>
      </w:r>
      <w:r w:rsidRPr="00BA7DFC">
        <w:t>sí.</w:t>
      </w:r>
    </w:p>
    <w:p w:rsidR="00A17D8A" w:rsidRDefault="00A17D8A" w:rsidP="00443782">
      <w:pPr>
        <w:pStyle w:val="Texto"/>
      </w:pPr>
    </w:p>
    <w:p w:rsidR="00A17D8A" w:rsidRDefault="00A17D8A" w:rsidP="00443782">
      <w:pPr>
        <w:pStyle w:val="Texto"/>
      </w:pPr>
    </w:p>
    <w:p w:rsidR="00A17D8A" w:rsidRDefault="00A17D8A" w:rsidP="00443782">
      <w:pPr>
        <w:pStyle w:val="Texto"/>
        <w:rPr>
          <w:lang w:val="eu-ES"/>
        </w:rPr>
      </w:pPr>
      <w:r w:rsidRPr="007E408C">
        <w:rPr>
          <w:rFonts w:ascii="Futura Md BT" w:hAnsi="Futura Md BT"/>
        </w:rPr>
        <w:t>LEHENDAKARIAK</w:t>
      </w:r>
      <w:r>
        <w:t xml:space="preserve">: </w:t>
      </w:r>
      <w:r>
        <w:rPr>
          <w:lang w:val="eu-ES"/>
        </w:rPr>
        <w:t xml:space="preserve">Eskerrik asko, </w:t>
      </w:r>
      <w:proofErr w:type="spellStart"/>
      <w:r>
        <w:rPr>
          <w:lang w:val="eu-ES"/>
        </w:rPr>
        <w:t>Becerra</w:t>
      </w:r>
      <w:proofErr w:type="spellEnd"/>
      <w:r>
        <w:rPr>
          <w:lang w:val="eu-ES"/>
        </w:rPr>
        <w:t xml:space="preserve"> jauna.</w:t>
      </w:r>
    </w:p>
    <w:p w:rsidR="00A17D8A" w:rsidRDefault="00A17D8A" w:rsidP="00443782">
      <w:pPr>
        <w:pStyle w:val="Texto"/>
        <w:rPr>
          <w:lang w:val="eu-ES"/>
        </w:rPr>
      </w:pPr>
    </w:p>
    <w:p w:rsidR="00A17D8A" w:rsidRDefault="00A17D8A" w:rsidP="00443782">
      <w:pPr>
        <w:pStyle w:val="Texto"/>
        <w:rPr>
          <w:lang w:val="eu-ES"/>
        </w:rPr>
      </w:pPr>
      <w:r w:rsidRPr="00BA7DFC">
        <w:rPr>
          <w:lang w:val="eu-ES"/>
        </w:rPr>
        <w:t>EH Bildu talde</w:t>
      </w:r>
      <w:r>
        <w:rPr>
          <w:lang w:val="eu-ES"/>
        </w:rPr>
        <w:t>ar</w:t>
      </w:r>
      <w:r w:rsidRPr="00BA7DFC">
        <w:rPr>
          <w:lang w:val="eu-ES"/>
        </w:rPr>
        <w:t xml:space="preserve">en ordezkaria, </w:t>
      </w:r>
      <w:r>
        <w:rPr>
          <w:lang w:val="eu-ES"/>
        </w:rPr>
        <w:t xml:space="preserve">Ugarte andrea, </w:t>
      </w:r>
      <w:proofErr w:type="spellStart"/>
      <w:r>
        <w:rPr>
          <w:lang w:val="eu-ES"/>
        </w:rPr>
        <w:t>zurea</w:t>
      </w:r>
      <w:proofErr w:type="spellEnd"/>
      <w:r>
        <w:rPr>
          <w:lang w:val="eu-ES"/>
        </w:rPr>
        <w:t xml:space="preserve"> da hitza.</w:t>
      </w:r>
    </w:p>
    <w:p w:rsidR="00A17D8A" w:rsidRDefault="00A17D8A" w:rsidP="00443782">
      <w:pPr>
        <w:pStyle w:val="Texto"/>
        <w:rPr>
          <w:lang w:val="eu-ES"/>
        </w:rPr>
      </w:pPr>
    </w:p>
    <w:p w:rsidR="00A17D8A" w:rsidRDefault="00A17D8A" w:rsidP="00443782">
      <w:pPr>
        <w:pStyle w:val="Texto"/>
        <w:rPr>
          <w:lang w:val="eu-ES"/>
        </w:rPr>
      </w:pPr>
    </w:p>
    <w:p w:rsidR="00A17D8A" w:rsidRPr="00A17D8A" w:rsidRDefault="00A17D8A" w:rsidP="00443782">
      <w:pPr>
        <w:pStyle w:val="Texto"/>
        <w:rPr>
          <w:lang w:val="de-DE"/>
        </w:rPr>
      </w:pPr>
      <w:r w:rsidRPr="007E408C">
        <w:rPr>
          <w:rFonts w:ascii="Futura Md BT" w:hAnsi="Futura Md BT"/>
          <w:lang w:val="eu-ES"/>
        </w:rPr>
        <w:t xml:space="preserve">UGARTE ZUBIZARRETA </w:t>
      </w:r>
      <w:r>
        <w:rPr>
          <w:lang w:val="eu-ES"/>
        </w:rPr>
        <w:t xml:space="preserve">andreak: </w:t>
      </w:r>
      <w:r w:rsidRPr="00BA7DFC">
        <w:rPr>
          <w:lang w:val="eu-ES"/>
        </w:rPr>
        <w:t>Eskerrik asko</w:t>
      </w:r>
      <w:r w:rsidRPr="00A17D8A">
        <w:rPr>
          <w:lang w:val="de-DE"/>
        </w:rPr>
        <w:t>.</w:t>
      </w:r>
    </w:p>
    <w:p w:rsidR="00A17D8A" w:rsidRPr="00A17D8A" w:rsidRDefault="00A17D8A" w:rsidP="00443782">
      <w:pPr>
        <w:pStyle w:val="Texto"/>
        <w:rPr>
          <w:lang w:val="de-DE"/>
        </w:rPr>
      </w:pPr>
    </w:p>
    <w:p w:rsidR="00A17D8A" w:rsidRDefault="00A17D8A" w:rsidP="00443782">
      <w:pPr>
        <w:pStyle w:val="Texto"/>
      </w:pPr>
      <w:r w:rsidRPr="00BA7DFC">
        <w:t>Quería suscribir lo que ha dicho el señor Becerra, que es cierto que el Gobierno ha ha</w:t>
      </w:r>
      <w:r>
        <w:t>blado con ciertos sectores, y ha</w:t>
      </w:r>
      <w:r w:rsidRPr="00BA7DFC">
        <w:t xml:space="preserve"> dejado fuera a otros sectores y las </w:t>
      </w:r>
      <w:r>
        <w:t>impresiones</w:t>
      </w:r>
      <w:r w:rsidRPr="00BA7DFC">
        <w:t xml:space="preserve"> de otros sectores</w:t>
      </w:r>
      <w:r>
        <w:t>.</w:t>
      </w:r>
      <w:r w:rsidRPr="00BA7DFC">
        <w:t xml:space="preserve"> </w:t>
      </w:r>
      <w:r>
        <w:t>Y</w:t>
      </w:r>
      <w:r w:rsidRPr="00BA7DFC">
        <w:t xml:space="preserve"> eso es así, lo hemos visto en la ponencia</w:t>
      </w:r>
      <w:r>
        <w:t>,</w:t>
      </w:r>
      <w:r w:rsidRPr="00BA7DFC">
        <w:t xml:space="preserve"> y quisiera acreditar que el señor Be</w:t>
      </w:r>
      <w:r>
        <w:t>cerra no miente en ese sentido.</w:t>
      </w:r>
    </w:p>
    <w:p w:rsidR="00A17D8A" w:rsidRDefault="00A17D8A" w:rsidP="00443782">
      <w:pPr>
        <w:pStyle w:val="Texto"/>
      </w:pPr>
    </w:p>
    <w:p w:rsidR="00A17D8A" w:rsidRDefault="00A17D8A" w:rsidP="00443782">
      <w:pPr>
        <w:pStyle w:val="Texto"/>
      </w:pPr>
      <w:r w:rsidRPr="00BA7DFC">
        <w:t>Con respecto al señor Barrio, mira, yo le compro cualquier cosa. Lo que no le voy a comprar es que esta ley de cooperativas ha puesto mecanismos para que la Administración vigile a las falsas coop</w:t>
      </w:r>
      <w:r>
        <w:t>erativas y al fraude en general.</w:t>
      </w:r>
      <w:r w:rsidRPr="00BA7DFC">
        <w:t xml:space="preserve"> </w:t>
      </w:r>
      <w:r>
        <w:t>E</w:t>
      </w:r>
      <w:r w:rsidRPr="00BA7DFC">
        <w:t>sto no es así</w:t>
      </w:r>
      <w:r>
        <w:t>,</w:t>
      </w:r>
      <w:r w:rsidRPr="00BA7DFC">
        <w:t xml:space="preserve"> y lo he d</w:t>
      </w:r>
      <w:r>
        <w:t>icho en mi primera intervención.</w:t>
      </w:r>
      <w:r w:rsidRPr="00BA7DFC">
        <w:t xml:space="preserve"> </w:t>
      </w:r>
      <w:proofErr w:type="spellStart"/>
      <w:r w:rsidRPr="00BA7DFC">
        <w:t>Euskal</w:t>
      </w:r>
      <w:proofErr w:type="spellEnd"/>
      <w:r w:rsidRPr="00BA7DFC">
        <w:t xml:space="preserve"> </w:t>
      </w:r>
      <w:proofErr w:type="spellStart"/>
      <w:r w:rsidRPr="00BA7DFC">
        <w:t>Herria</w:t>
      </w:r>
      <w:proofErr w:type="spellEnd"/>
      <w:r w:rsidRPr="00BA7DFC">
        <w:t xml:space="preserve"> Bildu planteó una enmienda para que se trab</w:t>
      </w:r>
      <w:r>
        <w:t>ajar</w:t>
      </w:r>
      <w:r w:rsidRPr="00BA7DFC">
        <w:t xml:space="preserve">a este tema y no ha habido ningún interés, no hay ningún interés para que las cooperativas tengan mayor vigilancia y </w:t>
      </w:r>
      <w:r>
        <w:t>haya</w:t>
      </w:r>
      <w:r w:rsidRPr="00BA7DFC">
        <w:t xml:space="preserve"> mayor persecución hacia el fraude fiscal y </w:t>
      </w:r>
      <w:r>
        <w:t>hacia</w:t>
      </w:r>
      <w:r w:rsidRPr="00BA7DFC">
        <w:t xml:space="preserve"> el fraude con respecto a las relaciones laborales</w:t>
      </w:r>
      <w:r>
        <w:t>.</w:t>
      </w:r>
      <w:r w:rsidRPr="00BA7DFC">
        <w:t xml:space="preserve"> </w:t>
      </w:r>
      <w:r>
        <w:t>Y</w:t>
      </w:r>
      <w:r w:rsidRPr="00BA7DFC">
        <w:t xml:space="preserve"> creo que es importante y creo que hay que recalcarlo</w:t>
      </w:r>
      <w:r>
        <w:t>,</w:t>
      </w:r>
      <w:r w:rsidRPr="00BA7DFC">
        <w:t xml:space="preserve"> porque usted creo que no me atendió cuando plantee est</w:t>
      </w:r>
      <w:r>
        <w:t>a enmienda de la manera debida.</w:t>
      </w:r>
    </w:p>
    <w:p w:rsidR="00A17D8A" w:rsidRDefault="00A17D8A" w:rsidP="00443782">
      <w:pPr>
        <w:pStyle w:val="Texto"/>
      </w:pPr>
    </w:p>
    <w:p w:rsidR="00A17D8A" w:rsidRDefault="00A17D8A" w:rsidP="00443782">
      <w:pPr>
        <w:pStyle w:val="Texto"/>
        <w:rPr>
          <w:lang w:val="eu-ES"/>
        </w:rPr>
      </w:pPr>
      <w:r w:rsidRPr="00BA7DFC">
        <w:rPr>
          <w:lang w:val="eu-ES"/>
        </w:rPr>
        <w:t>Eta Aitor Urrutia, bota duzun galderaren inguruan</w:t>
      </w:r>
      <w:r>
        <w:rPr>
          <w:lang w:val="eu-ES"/>
        </w:rPr>
        <w:t>.</w:t>
      </w:r>
      <w:r w:rsidRPr="00BA7DFC">
        <w:rPr>
          <w:lang w:val="eu-ES"/>
        </w:rPr>
        <w:t xml:space="preserve"> </w:t>
      </w:r>
      <w:r>
        <w:rPr>
          <w:lang w:val="eu-ES"/>
        </w:rPr>
        <w:t>E</w:t>
      </w:r>
      <w:r w:rsidRPr="00BA7DFC">
        <w:rPr>
          <w:lang w:val="eu-ES"/>
        </w:rPr>
        <w:t>san duzu ea %</w:t>
      </w:r>
      <w:r>
        <w:rPr>
          <w:lang w:val="eu-ES"/>
        </w:rPr>
        <w:t> </w:t>
      </w:r>
      <w:r w:rsidRPr="00BA7DFC">
        <w:rPr>
          <w:lang w:val="eu-ES"/>
        </w:rPr>
        <w:t>25etik %</w:t>
      </w:r>
      <w:r>
        <w:rPr>
          <w:lang w:val="eu-ES"/>
        </w:rPr>
        <w:t> </w:t>
      </w:r>
      <w:r w:rsidRPr="00BA7DFC">
        <w:rPr>
          <w:lang w:val="eu-ES"/>
        </w:rPr>
        <w:t xml:space="preserve">30rera </w:t>
      </w:r>
      <w:proofErr w:type="spellStart"/>
      <w:r w:rsidRPr="00BA7DFC">
        <w:rPr>
          <w:lang w:val="eu-ES"/>
        </w:rPr>
        <w:t>prekarizazio</w:t>
      </w:r>
      <w:proofErr w:type="spellEnd"/>
      <w:r w:rsidRPr="00BA7DFC">
        <w:rPr>
          <w:lang w:val="eu-ES"/>
        </w:rPr>
        <w:t xml:space="preserve"> gehiago ote den edo ez</w:t>
      </w:r>
      <w:r>
        <w:rPr>
          <w:lang w:val="eu-ES"/>
        </w:rPr>
        <w:t>.</w:t>
      </w:r>
      <w:r w:rsidRPr="00BA7DFC">
        <w:rPr>
          <w:lang w:val="eu-ES"/>
        </w:rPr>
        <w:t xml:space="preserve"> </w:t>
      </w:r>
      <w:r>
        <w:rPr>
          <w:lang w:val="eu-ES"/>
        </w:rPr>
        <w:t>E</w:t>
      </w:r>
      <w:r w:rsidRPr="00BA7DFC">
        <w:rPr>
          <w:lang w:val="eu-ES"/>
        </w:rPr>
        <w:t>ta</w:t>
      </w:r>
      <w:r>
        <w:rPr>
          <w:lang w:val="eu-ES"/>
        </w:rPr>
        <w:t>,</w:t>
      </w:r>
      <w:r w:rsidRPr="00BA7DFC">
        <w:rPr>
          <w:lang w:val="eu-ES"/>
        </w:rPr>
        <w:t xml:space="preserve"> horrela</w:t>
      </w:r>
      <w:r>
        <w:rPr>
          <w:lang w:val="eu-ES"/>
        </w:rPr>
        <w:t>,</w:t>
      </w:r>
      <w:r w:rsidRPr="00BA7DFC">
        <w:rPr>
          <w:lang w:val="eu-ES"/>
        </w:rPr>
        <w:t xml:space="preserve"> galderak egiten ditugunean</w:t>
      </w:r>
      <w:r>
        <w:rPr>
          <w:lang w:val="eu-ES"/>
        </w:rPr>
        <w:t>,</w:t>
      </w:r>
      <w:r w:rsidRPr="00BA7DFC">
        <w:rPr>
          <w:lang w:val="eu-ES"/>
        </w:rPr>
        <w:t xml:space="preserve"> daturik gabe</w:t>
      </w:r>
      <w:r>
        <w:rPr>
          <w:lang w:val="eu-ES"/>
        </w:rPr>
        <w:t>,</w:t>
      </w:r>
      <w:r w:rsidRPr="00BA7DFC">
        <w:rPr>
          <w:lang w:val="eu-ES"/>
        </w:rPr>
        <w:t xml:space="preserve"> ba bueno</w:t>
      </w:r>
      <w:r>
        <w:rPr>
          <w:lang w:val="eu-ES"/>
        </w:rPr>
        <w:t>,</w:t>
      </w:r>
      <w:r w:rsidRPr="00BA7DFC">
        <w:rPr>
          <w:lang w:val="eu-ES"/>
        </w:rPr>
        <w:t xml:space="preserve"> dena erosi dezakegu. Esan dezakegu baietz edo ezetz</w:t>
      </w:r>
      <w:r>
        <w:rPr>
          <w:lang w:val="eu-ES"/>
        </w:rPr>
        <w:t>. Baina nik orain</w:t>
      </w:r>
      <w:r w:rsidRPr="00BA7DFC">
        <w:rPr>
          <w:lang w:val="eu-ES"/>
        </w:rPr>
        <w:t xml:space="preserve"> esango dizut datu bat</w:t>
      </w:r>
      <w:r>
        <w:rPr>
          <w:lang w:val="eu-ES"/>
        </w:rPr>
        <w:t xml:space="preserve">; zuk, badakizu </w:t>
      </w:r>
      <w:r w:rsidRPr="00BA7DFC">
        <w:rPr>
          <w:lang w:val="eu-ES"/>
        </w:rPr>
        <w:t>industria enpresa batean ebentual baten eta bazkide kooperatibo baten artean dagoen soldata diferentzia zein den</w:t>
      </w:r>
      <w:r>
        <w:rPr>
          <w:lang w:val="eu-ES"/>
        </w:rPr>
        <w:t>,</w:t>
      </w:r>
      <w:r w:rsidRPr="00BA7DFC">
        <w:rPr>
          <w:lang w:val="eu-ES"/>
        </w:rPr>
        <w:t xml:space="preserve"> lan berdinarengatik</w:t>
      </w:r>
      <w:r>
        <w:rPr>
          <w:lang w:val="eu-ES"/>
        </w:rPr>
        <w:t>,</w:t>
      </w:r>
      <w:r w:rsidRPr="00BA7DFC">
        <w:rPr>
          <w:lang w:val="eu-ES"/>
        </w:rPr>
        <w:t xml:space="preserve"> lan jardun berdinarengatik</w:t>
      </w:r>
      <w:r>
        <w:rPr>
          <w:lang w:val="eu-ES"/>
        </w:rPr>
        <w:t>? Ba, nik</w:t>
      </w:r>
      <w:r w:rsidRPr="00BA7DFC">
        <w:rPr>
          <w:lang w:val="eu-ES"/>
        </w:rPr>
        <w:t xml:space="preserve"> esango dizut</w:t>
      </w:r>
      <w:r>
        <w:rPr>
          <w:lang w:val="eu-ES"/>
        </w:rPr>
        <w:t>:</w:t>
      </w:r>
      <w:r w:rsidRPr="00BA7DFC">
        <w:rPr>
          <w:lang w:val="eu-ES"/>
        </w:rPr>
        <w:t xml:space="preserve"> 400 eurokoa, 400 eurokoa</w:t>
      </w:r>
      <w:r>
        <w:rPr>
          <w:lang w:val="eu-ES"/>
        </w:rPr>
        <w:t>, bai?</w:t>
      </w:r>
      <w:r w:rsidRPr="00BA7DFC">
        <w:rPr>
          <w:lang w:val="eu-ES"/>
        </w:rPr>
        <w:t xml:space="preserve"> Kooperatiba bati 400 euro merkea</w:t>
      </w:r>
      <w:r>
        <w:rPr>
          <w:lang w:val="eu-ES"/>
        </w:rPr>
        <w:t>go ateratzen zaio hilero-</w:t>
      </w:r>
      <w:r w:rsidRPr="00BA7DFC">
        <w:rPr>
          <w:lang w:val="eu-ES"/>
        </w:rPr>
        <w:t>hilero</w:t>
      </w:r>
      <w:r>
        <w:rPr>
          <w:lang w:val="eu-ES"/>
        </w:rPr>
        <w:t>, paga</w:t>
      </w:r>
      <w:r w:rsidRPr="00BA7DFC">
        <w:rPr>
          <w:lang w:val="eu-ES"/>
        </w:rPr>
        <w:t xml:space="preserve"> </w:t>
      </w:r>
      <w:r>
        <w:rPr>
          <w:lang w:val="eu-ES"/>
        </w:rPr>
        <w:t>estrak eta abar eta abar,</w:t>
      </w:r>
      <w:r w:rsidRPr="00BA7DFC">
        <w:rPr>
          <w:lang w:val="eu-ES"/>
        </w:rPr>
        <w:t xml:space="preserve"> </w:t>
      </w:r>
      <w:r>
        <w:rPr>
          <w:lang w:val="eu-ES"/>
        </w:rPr>
        <w:t>b</w:t>
      </w:r>
      <w:r w:rsidRPr="00BA7DFC">
        <w:rPr>
          <w:lang w:val="eu-ES"/>
        </w:rPr>
        <w:t>azkide bat kontratatu beharrean, behin-beh</w:t>
      </w:r>
      <w:r>
        <w:rPr>
          <w:lang w:val="eu-ES"/>
        </w:rPr>
        <w:t>ineko langile bat kontratatzea.</w:t>
      </w:r>
    </w:p>
    <w:p w:rsidR="00A17D8A" w:rsidRDefault="00A17D8A" w:rsidP="00443782">
      <w:pPr>
        <w:pStyle w:val="Texto"/>
        <w:rPr>
          <w:lang w:val="eu-ES"/>
        </w:rPr>
      </w:pPr>
    </w:p>
    <w:p w:rsidR="00A17D8A" w:rsidRDefault="00A17D8A" w:rsidP="00443782">
      <w:pPr>
        <w:pStyle w:val="Texto"/>
        <w:rPr>
          <w:lang w:val="eu-ES"/>
        </w:rPr>
      </w:pPr>
      <w:r w:rsidRPr="00BA7DFC">
        <w:rPr>
          <w:lang w:val="eu-ES"/>
        </w:rPr>
        <w:t>Horregatik egiten da. Horregatik egiten da %</w:t>
      </w:r>
      <w:r>
        <w:rPr>
          <w:lang w:val="eu-ES"/>
        </w:rPr>
        <w:t> </w:t>
      </w:r>
      <w:r w:rsidRPr="00BA7DFC">
        <w:rPr>
          <w:lang w:val="eu-ES"/>
        </w:rPr>
        <w:t>25etik %</w:t>
      </w:r>
      <w:r>
        <w:rPr>
          <w:lang w:val="eu-ES"/>
        </w:rPr>
        <w:t> </w:t>
      </w:r>
      <w:r w:rsidRPr="00BA7DFC">
        <w:rPr>
          <w:lang w:val="eu-ES"/>
        </w:rPr>
        <w:t>30rera igo. Beraz, ez dezagun hitz egin abstraktuan</w:t>
      </w:r>
      <w:r>
        <w:rPr>
          <w:lang w:val="eu-ES"/>
        </w:rPr>
        <w:t>,</w:t>
      </w:r>
      <w:r w:rsidRPr="00BA7DFC">
        <w:rPr>
          <w:lang w:val="eu-ES"/>
        </w:rPr>
        <w:t xml:space="preserve"> hitz egin dezagun konkretua</w:t>
      </w:r>
      <w:r>
        <w:rPr>
          <w:lang w:val="eu-ES"/>
        </w:rPr>
        <w:t>n</w:t>
      </w:r>
      <w:r w:rsidRPr="00BA7DFC">
        <w:rPr>
          <w:lang w:val="eu-ES"/>
        </w:rPr>
        <w:t>, 400 euro merkeago ateratzen da behin-behineko langile bat</w:t>
      </w:r>
      <w:r>
        <w:rPr>
          <w:lang w:val="eu-ES"/>
        </w:rPr>
        <w:t xml:space="preserve">, bestea baino. Eta hori </w:t>
      </w:r>
      <w:r>
        <w:rPr>
          <w:lang w:val="eu-ES"/>
        </w:rPr>
        <w:lastRenderedPageBreak/>
        <w:t>i</w:t>
      </w:r>
      <w:r w:rsidRPr="00BA7DFC">
        <w:rPr>
          <w:lang w:val="eu-ES"/>
        </w:rPr>
        <w:t>ndustria</w:t>
      </w:r>
      <w:r>
        <w:rPr>
          <w:lang w:val="eu-ES"/>
        </w:rPr>
        <w:t xml:space="preserve"> </w:t>
      </w:r>
      <w:r w:rsidRPr="00BA7DFC">
        <w:rPr>
          <w:lang w:val="eu-ES"/>
        </w:rPr>
        <w:t xml:space="preserve">kooperatiboetan jarraipen handiagoa </w:t>
      </w:r>
      <w:proofErr w:type="spellStart"/>
      <w:r w:rsidRPr="00BA7DFC">
        <w:rPr>
          <w:lang w:val="eu-ES"/>
        </w:rPr>
        <w:t>daukatena</w:t>
      </w:r>
      <w:proofErr w:type="spellEnd"/>
      <w:r w:rsidRPr="00BA7DFC">
        <w:rPr>
          <w:lang w:val="eu-ES"/>
        </w:rPr>
        <w:t xml:space="preserve"> eta kontrol mekanismo handiagoak </w:t>
      </w:r>
      <w:proofErr w:type="spellStart"/>
      <w:r w:rsidRPr="00BA7DFC">
        <w:rPr>
          <w:lang w:val="eu-ES"/>
        </w:rPr>
        <w:t>dauzkatenak</w:t>
      </w:r>
      <w:proofErr w:type="spellEnd"/>
      <w:r w:rsidRPr="00BA7DFC">
        <w:rPr>
          <w:lang w:val="eu-ES"/>
        </w:rPr>
        <w:t>. Ez dakit</w:t>
      </w:r>
      <w:r>
        <w:rPr>
          <w:lang w:val="eu-ES"/>
        </w:rPr>
        <w:t>,</w:t>
      </w:r>
      <w:r w:rsidRPr="00BA7DFC">
        <w:rPr>
          <w:lang w:val="eu-ES"/>
        </w:rPr>
        <w:t xml:space="preserve"> eta ez dut pentsatu nahi</w:t>
      </w:r>
      <w:r>
        <w:rPr>
          <w:lang w:val="eu-ES"/>
        </w:rPr>
        <w:t>,</w:t>
      </w:r>
      <w:r w:rsidRPr="00BA7DFC">
        <w:rPr>
          <w:lang w:val="eu-ES"/>
        </w:rPr>
        <w:t xml:space="preserve"> zer gertatu daitekeen kontrolik gabeko kooperatiba </w:t>
      </w:r>
      <w:proofErr w:type="spellStart"/>
      <w:r w:rsidRPr="00BA7DFC">
        <w:rPr>
          <w:lang w:val="eu-ES"/>
        </w:rPr>
        <w:t>txikiagoetan</w:t>
      </w:r>
      <w:proofErr w:type="spellEnd"/>
      <w:r w:rsidRPr="00BA7DFC">
        <w:rPr>
          <w:lang w:val="eu-ES"/>
        </w:rPr>
        <w:t>, kooperatiba faltsuetan eta autonomo faltsu</w:t>
      </w:r>
      <w:r>
        <w:rPr>
          <w:lang w:val="eu-ES"/>
        </w:rPr>
        <w:t>z</w:t>
      </w:r>
      <w:r w:rsidRPr="00BA7DFC">
        <w:rPr>
          <w:lang w:val="eu-ES"/>
        </w:rPr>
        <w:t xml:space="preserve"> eratutako entitate a</w:t>
      </w:r>
      <w:r>
        <w:rPr>
          <w:lang w:val="eu-ES"/>
        </w:rPr>
        <w:t>rraro eta xelebre horietan.</w:t>
      </w:r>
    </w:p>
    <w:p w:rsidR="00A17D8A" w:rsidRDefault="00A17D8A" w:rsidP="00443782">
      <w:pPr>
        <w:pStyle w:val="Texto"/>
        <w:rPr>
          <w:lang w:val="eu-ES"/>
        </w:rPr>
      </w:pPr>
    </w:p>
    <w:p w:rsidR="00A17D8A" w:rsidRDefault="00A17D8A" w:rsidP="00443782">
      <w:pPr>
        <w:pStyle w:val="Texto"/>
        <w:rPr>
          <w:lang w:val="eu-ES"/>
        </w:rPr>
      </w:pPr>
      <w:r w:rsidRPr="00BA7DFC">
        <w:rPr>
          <w:lang w:val="eu-ES"/>
        </w:rPr>
        <w:t xml:space="preserve">Beraz, ez dezagun </w:t>
      </w:r>
      <w:proofErr w:type="spellStart"/>
      <w:r w:rsidRPr="00BA7DFC">
        <w:rPr>
          <w:lang w:val="eu-ES"/>
        </w:rPr>
        <w:t>fribolizatu</w:t>
      </w:r>
      <w:proofErr w:type="spellEnd"/>
      <w:r>
        <w:rPr>
          <w:lang w:val="eu-ES"/>
        </w:rPr>
        <w:t>.</w:t>
      </w:r>
      <w:r w:rsidRPr="00BA7DFC">
        <w:rPr>
          <w:lang w:val="eu-ES"/>
        </w:rPr>
        <w:t xml:space="preserve"> </w:t>
      </w:r>
      <w:r>
        <w:rPr>
          <w:lang w:val="eu-ES"/>
        </w:rPr>
        <w:t>L</w:t>
      </w:r>
      <w:r w:rsidRPr="00BA7DFC">
        <w:rPr>
          <w:lang w:val="eu-ES"/>
        </w:rPr>
        <w:t>an berdinagatik</w:t>
      </w:r>
      <w:r>
        <w:rPr>
          <w:lang w:val="eu-ES"/>
        </w:rPr>
        <w:t>,</w:t>
      </w:r>
      <w:r w:rsidRPr="00BA7DFC">
        <w:rPr>
          <w:lang w:val="eu-ES"/>
        </w:rPr>
        <w:t xml:space="preserve"> askoz gutxiago ordaintzen da</w:t>
      </w:r>
      <w:r>
        <w:rPr>
          <w:lang w:val="eu-ES"/>
        </w:rPr>
        <w:t>.</w:t>
      </w:r>
      <w:r w:rsidRPr="00BA7DFC">
        <w:rPr>
          <w:lang w:val="eu-ES"/>
        </w:rPr>
        <w:t xml:space="preserve"> </w:t>
      </w:r>
      <w:r>
        <w:rPr>
          <w:lang w:val="eu-ES"/>
        </w:rPr>
        <w:t>E</w:t>
      </w:r>
      <w:r w:rsidRPr="00BA7DFC">
        <w:rPr>
          <w:lang w:val="eu-ES"/>
        </w:rPr>
        <w:t>ta horregatik sartu da hemen kooperatib</w:t>
      </w:r>
      <w:r>
        <w:rPr>
          <w:lang w:val="eu-ES"/>
        </w:rPr>
        <w:t>e</w:t>
      </w:r>
      <w:r w:rsidRPr="00BA7DFC">
        <w:rPr>
          <w:lang w:val="eu-ES"/>
        </w:rPr>
        <w:t>k eskatu dutelako besteren konturako langile edo langile ebentual gehiago nahi dituztela, merkeago ateratzen zaielako</w:t>
      </w:r>
      <w:r>
        <w:rPr>
          <w:lang w:val="eu-ES"/>
        </w:rPr>
        <w:t>,</w:t>
      </w:r>
      <w:r w:rsidRPr="00BA7DFC">
        <w:rPr>
          <w:lang w:val="eu-ES"/>
        </w:rPr>
        <w:t xml:space="preserve"> kosteak jaisteko, irabaziak gehitzeko. Hori oso sinplea da</w:t>
      </w:r>
      <w:r>
        <w:rPr>
          <w:lang w:val="eu-ES"/>
        </w:rPr>
        <w:t>,</w:t>
      </w:r>
      <w:r w:rsidRPr="00BA7DFC">
        <w:rPr>
          <w:lang w:val="eu-ES"/>
        </w:rPr>
        <w:t xml:space="preserve"> matematika kontu bat da</w:t>
      </w:r>
      <w:r>
        <w:rPr>
          <w:lang w:val="eu-ES"/>
        </w:rPr>
        <w:t xml:space="preserve">. Mesedez, ez </w:t>
      </w:r>
      <w:proofErr w:type="spellStart"/>
      <w:r>
        <w:rPr>
          <w:lang w:val="eu-ES"/>
        </w:rPr>
        <w:t>fribolizatu</w:t>
      </w:r>
      <w:proofErr w:type="spellEnd"/>
      <w:r w:rsidRPr="00BA7DFC">
        <w:rPr>
          <w:lang w:val="eu-ES"/>
        </w:rPr>
        <w:t xml:space="preserve"> horrekin</w:t>
      </w:r>
      <w:r>
        <w:rPr>
          <w:lang w:val="eu-ES"/>
        </w:rPr>
        <w:t>.</w:t>
      </w:r>
    </w:p>
    <w:p w:rsidR="00A17D8A" w:rsidRDefault="00A17D8A" w:rsidP="00443782">
      <w:pPr>
        <w:pStyle w:val="Texto"/>
        <w:rPr>
          <w:lang w:val="eu-ES"/>
        </w:rPr>
      </w:pPr>
    </w:p>
    <w:p w:rsidR="00A17D8A" w:rsidRDefault="00A17D8A" w:rsidP="00443782">
      <w:pPr>
        <w:pStyle w:val="Texto"/>
        <w:rPr>
          <w:lang w:val="eu-ES"/>
        </w:rPr>
      </w:pPr>
      <w:r>
        <w:rPr>
          <w:lang w:val="eu-ES"/>
        </w:rPr>
        <w:t>E</w:t>
      </w:r>
      <w:r w:rsidRPr="00BA7DFC">
        <w:rPr>
          <w:lang w:val="eu-ES"/>
        </w:rPr>
        <w:t>ta</w:t>
      </w:r>
      <w:r>
        <w:rPr>
          <w:lang w:val="eu-ES"/>
        </w:rPr>
        <w:t>,</w:t>
      </w:r>
      <w:r w:rsidRPr="00BA7DFC">
        <w:rPr>
          <w:lang w:val="eu-ES"/>
        </w:rPr>
        <w:t xml:space="preserve"> gero</w:t>
      </w:r>
      <w:r>
        <w:rPr>
          <w:lang w:val="eu-ES"/>
        </w:rPr>
        <w:t>,</w:t>
      </w:r>
      <w:r w:rsidRPr="00BA7DFC">
        <w:rPr>
          <w:lang w:val="eu-ES"/>
        </w:rPr>
        <w:t xml:space="preserve"> azkenik, bueno</w:t>
      </w:r>
      <w:r>
        <w:rPr>
          <w:lang w:val="eu-ES"/>
        </w:rPr>
        <w:t>,</w:t>
      </w:r>
      <w:r w:rsidRPr="00BA7DFC">
        <w:rPr>
          <w:lang w:val="eu-ES"/>
        </w:rPr>
        <w:t xml:space="preserve"> Gloria</w:t>
      </w:r>
      <w:r>
        <w:rPr>
          <w:lang w:val="eu-ES"/>
        </w:rPr>
        <w:t>k</w:t>
      </w:r>
      <w:r w:rsidRPr="00BA7DFC">
        <w:rPr>
          <w:lang w:val="eu-ES"/>
        </w:rPr>
        <w:t xml:space="preserve"> esan </w:t>
      </w:r>
      <w:proofErr w:type="spellStart"/>
      <w:r w:rsidRPr="00BA7DFC">
        <w:rPr>
          <w:lang w:val="eu-ES"/>
        </w:rPr>
        <w:t>duenaren</w:t>
      </w:r>
      <w:proofErr w:type="spellEnd"/>
      <w:r w:rsidRPr="00BA7DFC">
        <w:rPr>
          <w:lang w:val="eu-ES"/>
        </w:rPr>
        <w:t xml:space="preserve"> </w:t>
      </w:r>
      <w:r>
        <w:rPr>
          <w:lang w:val="eu-ES"/>
        </w:rPr>
        <w:t>h</w:t>
      </w:r>
      <w:r w:rsidRPr="00BA7DFC">
        <w:rPr>
          <w:lang w:val="eu-ES"/>
        </w:rPr>
        <w:t>ari</w:t>
      </w:r>
      <w:r>
        <w:rPr>
          <w:lang w:val="eu-ES"/>
        </w:rPr>
        <w:t>ra,</w:t>
      </w:r>
      <w:r w:rsidRPr="00BA7DFC">
        <w:rPr>
          <w:lang w:val="eu-ES"/>
        </w:rPr>
        <w:t xml:space="preserve"> </w:t>
      </w:r>
      <w:r>
        <w:rPr>
          <w:lang w:val="eu-ES"/>
        </w:rPr>
        <w:t>e</w:t>
      </w:r>
      <w:r w:rsidRPr="00BA7DFC">
        <w:rPr>
          <w:lang w:val="eu-ES"/>
        </w:rPr>
        <w:t>ta lehen aipatu dugunaren harira, nik salaketa bat egin nahi dut</w:t>
      </w:r>
      <w:r>
        <w:rPr>
          <w:lang w:val="eu-ES"/>
        </w:rPr>
        <w:t>.</w:t>
      </w:r>
      <w:r w:rsidRPr="00BA7DFC">
        <w:rPr>
          <w:lang w:val="eu-ES"/>
        </w:rPr>
        <w:t xml:space="preserve"> </w:t>
      </w:r>
      <w:r>
        <w:rPr>
          <w:lang w:val="eu-ES"/>
        </w:rPr>
        <w:t>E</w:t>
      </w:r>
      <w:r w:rsidRPr="00BA7DFC">
        <w:rPr>
          <w:lang w:val="eu-ES"/>
        </w:rPr>
        <w:t>ta salatu nahi dut lege honen tramitazioan Con</w:t>
      </w:r>
      <w:r>
        <w:rPr>
          <w:lang w:val="eu-ES"/>
        </w:rPr>
        <w:t xml:space="preserve">febaskek izan duen </w:t>
      </w:r>
      <w:proofErr w:type="spellStart"/>
      <w:r>
        <w:rPr>
          <w:lang w:val="eu-ES"/>
        </w:rPr>
        <w:t>intromisio</w:t>
      </w:r>
      <w:proofErr w:type="spellEnd"/>
      <w:r>
        <w:rPr>
          <w:lang w:val="eu-ES"/>
        </w:rPr>
        <w:t xml:space="preserve"> ilegi</w:t>
      </w:r>
      <w:r w:rsidRPr="00BA7DFC">
        <w:rPr>
          <w:lang w:val="eu-ES"/>
        </w:rPr>
        <w:t>timoa</w:t>
      </w:r>
      <w:r>
        <w:rPr>
          <w:lang w:val="eu-ES"/>
        </w:rPr>
        <w:t>.</w:t>
      </w:r>
      <w:r w:rsidRPr="00BA7DFC">
        <w:rPr>
          <w:lang w:val="eu-ES"/>
        </w:rPr>
        <w:t xml:space="preserve"> Confebask ez da aurkezten enpresen arteko hauteskunde batzuetara. Confebaskek ordezkatzen ditu enpresa batzuk, baina Confebaskek ez ditu ordezkatzen enpresa guztiak eta</w:t>
      </w:r>
      <w:r>
        <w:rPr>
          <w:lang w:val="eu-ES"/>
        </w:rPr>
        <w:t>,</w:t>
      </w:r>
      <w:r w:rsidRPr="00BA7DFC">
        <w:rPr>
          <w:lang w:val="eu-ES"/>
        </w:rPr>
        <w:t xml:space="preserve"> inondik inora ere</w:t>
      </w:r>
      <w:r>
        <w:rPr>
          <w:lang w:val="eu-ES"/>
        </w:rPr>
        <w:t>,</w:t>
      </w:r>
      <w:r w:rsidRPr="00BA7DFC">
        <w:rPr>
          <w:lang w:val="eu-ES"/>
        </w:rPr>
        <w:t xml:space="preserve"> enpresen gehiengoa</w:t>
      </w:r>
      <w:r>
        <w:rPr>
          <w:lang w:val="eu-ES"/>
        </w:rPr>
        <w:t>. Eta, beraz, Confebaski ez dio</w:t>
      </w:r>
      <w:r w:rsidRPr="00BA7DFC">
        <w:rPr>
          <w:lang w:val="eu-ES"/>
        </w:rPr>
        <w:t>t aitortzen legitimitaterik hemen</w:t>
      </w:r>
      <w:r>
        <w:rPr>
          <w:lang w:val="eu-ES"/>
        </w:rPr>
        <w:t>,</w:t>
      </w:r>
      <w:r w:rsidRPr="00BA7DFC">
        <w:rPr>
          <w:lang w:val="eu-ES"/>
        </w:rPr>
        <w:t xml:space="preserve"> modu legislatibo batean</w:t>
      </w:r>
      <w:r>
        <w:rPr>
          <w:lang w:val="eu-ES"/>
        </w:rPr>
        <w:t>,</w:t>
      </w:r>
      <w:r w:rsidRPr="00BA7DFC">
        <w:rPr>
          <w:lang w:val="eu-ES"/>
        </w:rPr>
        <w:t xml:space="preserve"> organo legislatibo gorena den honetan</w:t>
      </w:r>
      <w:r>
        <w:rPr>
          <w:lang w:val="eu-ES"/>
        </w:rPr>
        <w:t xml:space="preserve">, inolako </w:t>
      </w:r>
      <w:proofErr w:type="spellStart"/>
      <w:r>
        <w:rPr>
          <w:lang w:val="eu-ES"/>
        </w:rPr>
        <w:t>intromisiorik</w:t>
      </w:r>
      <w:proofErr w:type="spellEnd"/>
      <w:r w:rsidRPr="00BA7DFC">
        <w:rPr>
          <w:lang w:val="eu-ES"/>
        </w:rPr>
        <w:t xml:space="preserve"> egitea lege tramitazio batean. Eta espero dut azkenengo aldia izan dadila Confebask ausartzen </w:t>
      </w:r>
      <w:r>
        <w:rPr>
          <w:lang w:val="eu-ES"/>
        </w:rPr>
        <w:t xml:space="preserve">dena mota honetako </w:t>
      </w:r>
      <w:proofErr w:type="spellStart"/>
      <w:r>
        <w:rPr>
          <w:lang w:val="eu-ES"/>
        </w:rPr>
        <w:t>intromisio</w:t>
      </w:r>
      <w:proofErr w:type="spellEnd"/>
      <w:r>
        <w:rPr>
          <w:lang w:val="eu-ES"/>
        </w:rPr>
        <w:t xml:space="preserve"> ilegitimoak</w:t>
      </w:r>
      <w:r w:rsidRPr="00BA7DFC">
        <w:rPr>
          <w:lang w:val="eu-ES"/>
        </w:rPr>
        <w:t xml:space="preserve"> egitera</w:t>
      </w:r>
      <w:r>
        <w:rPr>
          <w:lang w:val="eu-ES"/>
        </w:rPr>
        <w:t>.</w:t>
      </w:r>
    </w:p>
    <w:p w:rsidR="00A17D8A" w:rsidRDefault="00A17D8A" w:rsidP="00443782">
      <w:pPr>
        <w:pStyle w:val="Texto"/>
        <w:rPr>
          <w:lang w:val="eu-ES"/>
        </w:rPr>
      </w:pPr>
    </w:p>
    <w:p w:rsidR="00A17D8A" w:rsidRDefault="00A17D8A" w:rsidP="00443782">
      <w:pPr>
        <w:pStyle w:val="Texto"/>
        <w:rPr>
          <w:lang w:val="eu-ES"/>
        </w:rPr>
      </w:pPr>
      <w:r>
        <w:rPr>
          <w:lang w:val="eu-ES"/>
        </w:rPr>
        <w:t>E</w:t>
      </w:r>
      <w:r w:rsidRPr="00BA7DFC">
        <w:rPr>
          <w:lang w:val="eu-ES"/>
        </w:rPr>
        <w:t>ta uste dut gainontzeko alderdiek ere ez genukeela onartu beharko</w:t>
      </w:r>
      <w:r>
        <w:rPr>
          <w:lang w:val="eu-ES"/>
        </w:rPr>
        <w:t>,</w:t>
      </w:r>
      <w:r w:rsidRPr="00BA7DFC">
        <w:rPr>
          <w:lang w:val="eu-ES"/>
        </w:rPr>
        <w:t xml:space="preserve"> eta gainontzeko </w:t>
      </w:r>
      <w:r>
        <w:rPr>
          <w:lang w:val="eu-ES"/>
        </w:rPr>
        <w:t>legeen tramita</w:t>
      </w:r>
      <w:r w:rsidRPr="00BA7DFC">
        <w:rPr>
          <w:lang w:val="eu-ES"/>
        </w:rPr>
        <w:t>zioan ere ez genukeela onartu beharko eta marra gorri sendo bat jarri beharko geniokeela eta gaitzespen kolektibo bat egin beharko genuela</w:t>
      </w:r>
      <w:r>
        <w:rPr>
          <w:lang w:val="eu-ES"/>
        </w:rPr>
        <w:t>.</w:t>
      </w:r>
      <w:r w:rsidRPr="00BA7DFC">
        <w:rPr>
          <w:lang w:val="eu-ES"/>
        </w:rPr>
        <w:t xml:space="preserve"> </w:t>
      </w:r>
      <w:r>
        <w:rPr>
          <w:lang w:val="eu-ES"/>
        </w:rPr>
        <w:t>B</w:t>
      </w:r>
      <w:r w:rsidRPr="00BA7DFC">
        <w:rPr>
          <w:lang w:val="eu-ES"/>
        </w:rPr>
        <w:t xml:space="preserve">ere momentuan esan </w:t>
      </w:r>
      <w:r>
        <w:rPr>
          <w:lang w:val="eu-ES"/>
        </w:rPr>
        <w:t xml:space="preserve">nuen eta berriro berresten dut. </w:t>
      </w:r>
      <w:r w:rsidRPr="00BA7DFC">
        <w:rPr>
          <w:lang w:val="eu-ES"/>
        </w:rPr>
        <w:t>Besterik ez</w:t>
      </w:r>
      <w:r>
        <w:rPr>
          <w:lang w:val="eu-ES"/>
        </w:rPr>
        <w:t>.</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sidRPr="007E408C">
        <w:rPr>
          <w:rFonts w:ascii="Futura Md BT" w:hAnsi="Futura Md BT"/>
          <w:lang w:val="eu-ES"/>
        </w:rPr>
        <w:t>LEHENDAKARIAK</w:t>
      </w:r>
      <w:r>
        <w:rPr>
          <w:lang w:val="eu-ES"/>
        </w:rPr>
        <w:t>: E</w:t>
      </w:r>
      <w:r w:rsidRPr="00BA7DFC">
        <w:rPr>
          <w:lang w:val="eu-ES"/>
        </w:rPr>
        <w:t>skerrik asko</w:t>
      </w:r>
      <w:r>
        <w:rPr>
          <w:lang w:val="eu-ES"/>
        </w:rPr>
        <w:t>, Ugarte andrea.</w:t>
      </w:r>
    </w:p>
    <w:p w:rsidR="00A17D8A" w:rsidRDefault="00A17D8A" w:rsidP="00443782">
      <w:pPr>
        <w:pStyle w:val="Texto"/>
        <w:rPr>
          <w:lang w:val="eu-ES"/>
        </w:rPr>
      </w:pPr>
    </w:p>
    <w:p w:rsidR="00A17D8A" w:rsidRDefault="00A17D8A" w:rsidP="00443782">
      <w:pPr>
        <w:pStyle w:val="Texto"/>
        <w:rPr>
          <w:lang w:val="eu-ES"/>
        </w:rPr>
      </w:pPr>
      <w:r>
        <w:rPr>
          <w:lang w:val="eu-ES"/>
        </w:rPr>
        <w:t>Euzko Abertzaleak,</w:t>
      </w:r>
      <w:r w:rsidRPr="00BA7DFC">
        <w:rPr>
          <w:lang w:val="eu-ES"/>
        </w:rPr>
        <w:t xml:space="preserve"> Urrutia jauna, </w:t>
      </w:r>
      <w:proofErr w:type="spellStart"/>
      <w:r w:rsidRPr="00BA7DFC">
        <w:rPr>
          <w:lang w:val="eu-ES"/>
        </w:rPr>
        <w:t>zure</w:t>
      </w:r>
      <w:r>
        <w:rPr>
          <w:lang w:val="eu-ES"/>
        </w:rPr>
        <w:t>a</w:t>
      </w:r>
      <w:proofErr w:type="spellEnd"/>
      <w:r>
        <w:rPr>
          <w:lang w:val="eu-ES"/>
        </w:rPr>
        <w:t xml:space="preserve"> da hitza.</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sidRPr="007E408C">
        <w:rPr>
          <w:rFonts w:ascii="Futura Md BT" w:hAnsi="Futura Md BT"/>
          <w:lang w:val="eu-ES"/>
        </w:rPr>
        <w:t>URRUTIA OIANGUREN</w:t>
      </w:r>
      <w:r>
        <w:rPr>
          <w:lang w:val="eu-ES"/>
        </w:rPr>
        <w:t xml:space="preserve"> jaunak: Eskerrik</w:t>
      </w:r>
      <w:r w:rsidRPr="00BA7DFC">
        <w:rPr>
          <w:lang w:val="eu-ES"/>
        </w:rPr>
        <w:t xml:space="preserve"> asko, legebiltzarbur</w:t>
      </w:r>
      <w:r>
        <w:rPr>
          <w:lang w:val="eu-ES"/>
        </w:rPr>
        <w:t>u andrea.</w:t>
      </w:r>
    </w:p>
    <w:p w:rsidR="00A17D8A" w:rsidRDefault="00A17D8A" w:rsidP="00443782">
      <w:pPr>
        <w:pStyle w:val="Texto"/>
        <w:rPr>
          <w:lang w:val="eu-ES"/>
        </w:rPr>
      </w:pPr>
    </w:p>
    <w:p w:rsidR="00A17D8A" w:rsidRDefault="00A17D8A" w:rsidP="00443782">
      <w:pPr>
        <w:pStyle w:val="Texto"/>
      </w:pPr>
      <w:r w:rsidRPr="00BB5571">
        <w:rPr>
          <w:lang w:val="es-ES"/>
        </w:rPr>
        <w:t>Señor Becerra, mire, yo no entraré en calificativos de si catastrofista o no</w:t>
      </w:r>
      <w:r w:rsidRPr="00BA7DFC">
        <w:t xml:space="preserve"> catastrofista, porque</w:t>
      </w:r>
      <w:r>
        <w:t>,</w:t>
      </w:r>
      <w:r w:rsidRPr="00BA7DFC">
        <w:t xml:space="preserve"> realmente</w:t>
      </w:r>
      <w:r>
        <w:t>,</w:t>
      </w:r>
      <w:r w:rsidRPr="00BA7DFC">
        <w:t xml:space="preserve"> creo que su trabajo ha sido un trabajo, un buen trabajo, creo que ha aportado</w:t>
      </w:r>
      <w:r>
        <w:t>,</w:t>
      </w:r>
      <w:r w:rsidRPr="00BA7DFC">
        <w:t xml:space="preserve"> ha hecho usted por aportar</w:t>
      </w:r>
      <w:r>
        <w:t>,</w:t>
      </w:r>
      <w:r w:rsidRPr="00BA7DFC">
        <w:t xml:space="preserve"> y ha hecho reflexiones interesantes</w:t>
      </w:r>
      <w:r>
        <w:t>.</w:t>
      </w:r>
      <w:r w:rsidRPr="00BA7DFC">
        <w:t xml:space="preserve"> </w:t>
      </w:r>
      <w:r>
        <w:t>P</w:t>
      </w:r>
      <w:r w:rsidRPr="00BA7DFC">
        <w:t>ero</w:t>
      </w:r>
      <w:r>
        <w:t>,</w:t>
      </w:r>
      <w:r w:rsidRPr="00BA7DFC">
        <w:t xml:space="preserve"> coincido con el señor Barrio</w:t>
      </w:r>
      <w:r>
        <w:t>,</w:t>
      </w:r>
      <w:r w:rsidRPr="00BA7DFC">
        <w:t xml:space="preserve"> cuando dice que el problema de base de su argumentación</w:t>
      </w:r>
      <w:r>
        <w:t>,</w:t>
      </w:r>
      <w:r w:rsidRPr="00BA7DFC">
        <w:t xml:space="preserve"> yo también considero que está en la desconfianza hacia el cooperativi</w:t>
      </w:r>
      <w:r>
        <w:t>smo y hacia los cooperativistas.</w:t>
      </w:r>
    </w:p>
    <w:p w:rsidR="00A17D8A" w:rsidRDefault="00A17D8A" w:rsidP="00443782">
      <w:pPr>
        <w:pStyle w:val="Texto"/>
      </w:pPr>
    </w:p>
    <w:p w:rsidR="00A17D8A" w:rsidRDefault="00A17D8A" w:rsidP="00443782">
      <w:pPr>
        <w:pStyle w:val="Texto"/>
      </w:pPr>
      <w:r>
        <w:t>P</w:t>
      </w:r>
      <w:r w:rsidRPr="00BA7DFC">
        <w:t>orque</w:t>
      </w:r>
      <w:r>
        <w:t>,</w:t>
      </w:r>
      <w:r w:rsidRPr="00BA7DFC">
        <w:t xml:space="preserve"> usted dice que esta ley va a ser peor</w:t>
      </w:r>
      <w:r>
        <w:t>.</w:t>
      </w:r>
      <w:r w:rsidRPr="00BA7DFC">
        <w:t xml:space="preserve"> </w:t>
      </w:r>
      <w:r>
        <w:t>Y</w:t>
      </w:r>
      <w:r w:rsidRPr="00BA7DFC">
        <w:t xml:space="preserve"> yo</w:t>
      </w:r>
      <w:r>
        <w:t>,</w:t>
      </w:r>
      <w:r w:rsidRPr="00BA7DFC">
        <w:t xml:space="preserve"> creo que lo he dicho </w:t>
      </w:r>
      <w:r>
        <w:t>en mi</w:t>
      </w:r>
      <w:r w:rsidRPr="00BA7DFC">
        <w:t xml:space="preserve"> intervención, no conozco todavía a nadie </w:t>
      </w:r>
      <w:r>
        <w:t>d</w:t>
      </w:r>
      <w:r w:rsidRPr="00BA7DFC">
        <w:t>el secto</w:t>
      </w:r>
      <w:r>
        <w:t>r de cooperativas que se haya o</w:t>
      </w:r>
      <w:r w:rsidRPr="00BA7DFC">
        <w:t>puesto a esta ley</w:t>
      </w:r>
      <w:r>
        <w:t>,</w:t>
      </w:r>
      <w:r w:rsidRPr="00BA7DFC">
        <w:t xml:space="preserve"> a la conveniencia y a la nece</w:t>
      </w:r>
      <w:r>
        <w:t>sidad de adecuación de esta ley</w:t>
      </w:r>
      <w:r w:rsidRPr="00BA7DFC">
        <w:t xml:space="preserve"> </w:t>
      </w:r>
      <w:r>
        <w:t>q</w:t>
      </w:r>
      <w:r w:rsidRPr="00BA7DFC">
        <w:t xml:space="preserve">ue hoy tenemos el honor de </w:t>
      </w:r>
      <w:r>
        <w:t>tratar</w:t>
      </w:r>
      <w:r w:rsidRPr="00BA7DFC">
        <w:t>. Y no comparto para nada el que los valores cooperativos vayan a retroceder.</w:t>
      </w:r>
    </w:p>
    <w:p w:rsidR="00A17D8A" w:rsidRDefault="00A17D8A" w:rsidP="00443782">
      <w:pPr>
        <w:pStyle w:val="Texto"/>
      </w:pPr>
    </w:p>
    <w:p w:rsidR="00A17D8A" w:rsidRPr="00BA7DFC" w:rsidRDefault="00A17D8A" w:rsidP="00443782">
      <w:pPr>
        <w:pStyle w:val="Texto"/>
        <w:rPr>
          <w:lang w:val="eu-ES"/>
        </w:rPr>
      </w:pPr>
      <w:r w:rsidRPr="00BA7DFC">
        <w:t>Mire</w:t>
      </w:r>
      <w:r>
        <w:t>,</w:t>
      </w:r>
      <w:r w:rsidRPr="00BA7DFC">
        <w:t xml:space="preserve"> mi intervención</w:t>
      </w:r>
      <w:r>
        <w:t>,</w:t>
      </w:r>
      <w:r w:rsidRPr="00BA7DFC">
        <w:t xml:space="preserve"> y así lo he querido hacer y </w:t>
      </w:r>
      <w:r>
        <w:t>he</w:t>
      </w:r>
      <w:r w:rsidRPr="00BA7DFC">
        <w:t xml:space="preserve"> mencionado incluso la fuente</w:t>
      </w:r>
      <w:r>
        <w:t>, ha estado trufada</w:t>
      </w:r>
      <w:r w:rsidRPr="00BA7DFC">
        <w:t xml:space="preserve"> de frases del </w:t>
      </w:r>
      <w:r>
        <w:t xml:space="preserve">padre </w:t>
      </w:r>
      <w:proofErr w:type="spellStart"/>
      <w:r>
        <w:t>Arizmendiarrieta</w:t>
      </w:r>
      <w:proofErr w:type="spellEnd"/>
      <w:r w:rsidRPr="00BA7DFC">
        <w:t xml:space="preserve">, por eso les he dado hasta la referencia del libro. Porque usted </w:t>
      </w:r>
      <w:r>
        <w:t>decía</w:t>
      </w:r>
      <w:r w:rsidRPr="00BA7DFC">
        <w:t xml:space="preserve"> </w:t>
      </w:r>
      <w:r>
        <w:t>"</w:t>
      </w:r>
      <w:r w:rsidRPr="00BA7DFC">
        <w:rPr>
          <w:lang w:val="eu-ES"/>
        </w:rPr>
        <w:t>aita</w:t>
      </w:r>
      <w:r>
        <w:rPr>
          <w:lang w:val="eu-ES"/>
        </w:rPr>
        <w:t xml:space="preserve"> Arizmendiarrietaren </w:t>
      </w:r>
      <w:r w:rsidRPr="00BA7DFC">
        <w:rPr>
          <w:lang w:val="eu-ES"/>
        </w:rPr>
        <w:t>ametsa urrutiago dago</w:t>
      </w:r>
      <w:r>
        <w:rPr>
          <w:lang w:val="eu-ES"/>
        </w:rPr>
        <w:t>",</w:t>
      </w:r>
      <w:r w:rsidRPr="00BA7DFC">
        <w:rPr>
          <w:lang w:val="eu-ES"/>
        </w:rPr>
        <w:t xml:space="preserve"> ba</w:t>
      </w:r>
      <w:r>
        <w:rPr>
          <w:lang w:val="eu-ES"/>
        </w:rPr>
        <w:t>,</w:t>
      </w:r>
      <w:r w:rsidRPr="00BA7DFC">
        <w:rPr>
          <w:lang w:val="eu-ES"/>
        </w:rPr>
        <w:t xml:space="preserve"> nik uste aita</w:t>
      </w:r>
      <w:r>
        <w:rPr>
          <w:lang w:val="eu-ES"/>
        </w:rPr>
        <w:t xml:space="preserve"> </w:t>
      </w:r>
      <w:proofErr w:type="spellStart"/>
      <w:r>
        <w:rPr>
          <w:lang w:val="eu-ES"/>
        </w:rPr>
        <w:t>A</w:t>
      </w:r>
      <w:r w:rsidRPr="00BA7DFC">
        <w:rPr>
          <w:lang w:val="eu-ES"/>
        </w:rPr>
        <w:t>ri</w:t>
      </w:r>
      <w:r>
        <w:rPr>
          <w:lang w:val="eu-ES"/>
        </w:rPr>
        <w:t>z</w:t>
      </w:r>
      <w:r w:rsidRPr="00BA7DFC">
        <w:rPr>
          <w:lang w:val="eu-ES"/>
        </w:rPr>
        <w:t>mendiarr</w:t>
      </w:r>
      <w:r>
        <w:rPr>
          <w:lang w:val="eu-ES"/>
        </w:rPr>
        <w:t>i</w:t>
      </w:r>
      <w:r w:rsidRPr="00BA7DFC">
        <w:rPr>
          <w:lang w:val="eu-ES"/>
        </w:rPr>
        <w:t>etaren</w:t>
      </w:r>
      <w:r>
        <w:rPr>
          <w:lang w:val="eu-ES"/>
        </w:rPr>
        <w:t>a</w:t>
      </w:r>
      <w:proofErr w:type="spellEnd"/>
      <w:r w:rsidRPr="00BA7DFC">
        <w:rPr>
          <w:lang w:val="eu-ES"/>
        </w:rPr>
        <w:t xml:space="preserve"> ez dela ametsa</w:t>
      </w:r>
      <w:r>
        <w:rPr>
          <w:lang w:val="eu-ES"/>
        </w:rPr>
        <w:t>,</w:t>
      </w:r>
      <w:r w:rsidRPr="00BA7DFC">
        <w:rPr>
          <w:lang w:val="eu-ES"/>
        </w:rPr>
        <w:t xml:space="preserve"> errealitate</w:t>
      </w:r>
      <w:r>
        <w:rPr>
          <w:lang w:val="eu-ES"/>
        </w:rPr>
        <w:t>a</w:t>
      </w:r>
      <w:r w:rsidRPr="00BA7DFC">
        <w:rPr>
          <w:lang w:val="eu-ES"/>
        </w:rPr>
        <w:t xml:space="preserve"> dela</w:t>
      </w:r>
      <w:r>
        <w:rPr>
          <w:lang w:val="eu-ES"/>
        </w:rPr>
        <w:t>.</w:t>
      </w:r>
      <w:r w:rsidRPr="00BA7DFC">
        <w:rPr>
          <w:lang w:val="eu-ES"/>
        </w:rPr>
        <w:t xml:space="preserve"> </w:t>
      </w:r>
      <w:r>
        <w:rPr>
          <w:lang w:val="eu-ES"/>
        </w:rPr>
        <w:t>E</w:t>
      </w:r>
      <w:r w:rsidRPr="00BA7DFC">
        <w:rPr>
          <w:lang w:val="eu-ES"/>
        </w:rPr>
        <w:t>ta errealitate horri moldatzen gaurko errealitatera eta aurrez aurre ikusten dugun etorkizunera lagundu behar diogu</w:t>
      </w:r>
      <w:r>
        <w:rPr>
          <w:lang w:val="eu-ES"/>
        </w:rPr>
        <w:t>.</w:t>
      </w:r>
      <w:r w:rsidRPr="00BA7DFC">
        <w:rPr>
          <w:lang w:val="eu-ES"/>
        </w:rPr>
        <w:t xml:space="preserve"> </w:t>
      </w:r>
      <w:r>
        <w:rPr>
          <w:lang w:val="eu-ES"/>
        </w:rPr>
        <w:t>E</w:t>
      </w:r>
      <w:r w:rsidRPr="00BA7DFC">
        <w:rPr>
          <w:lang w:val="eu-ES"/>
        </w:rPr>
        <w:t>ta uste dut hori izan dela</w:t>
      </w:r>
      <w:r>
        <w:rPr>
          <w:lang w:val="eu-ES"/>
        </w:rPr>
        <w:t>,</w:t>
      </w:r>
      <w:r w:rsidRPr="00BA7DFC">
        <w:rPr>
          <w:lang w:val="eu-ES"/>
        </w:rPr>
        <w:t xml:space="preserve"> inori inongo menik egin gabe</w:t>
      </w:r>
      <w:r>
        <w:rPr>
          <w:lang w:val="eu-ES"/>
        </w:rPr>
        <w:t>,</w:t>
      </w:r>
      <w:r w:rsidRPr="00BA7DFC">
        <w:rPr>
          <w:lang w:val="eu-ES"/>
        </w:rPr>
        <w:t xml:space="preserve"> </w:t>
      </w:r>
      <w:r>
        <w:rPr>
          <w:lang w:val="eu-ES"/>
        </w:rPr>
        <w:t>gure</w:t>
      </w:r>
      <w:r w:rsidRPr="00BA7DFC">
        <w:rPr>
          <w:lang w:val="eu-ES"/>
        </w:rPr>
        <w:t>…</w:t>
      </w:r>
    </w:p>
    <w:p w:rsidR="00A17D8A" w:rsidRPr="00BA7DFC" w:rsidRDefault="00A17D8A" w:rsidP="00443782">
      <w:pPr>
        <w:pStyle w:val="Texto"/>
        <w:rPr>
          <w:lang w:val="eu-ES"/>
        </w:rPr>
      </w:pPr>
    </w:p>
    <w:p w:rsidR="00A17D8A" w:rsidRPr="00BA7DFC" w:rsidRDefault="00A17D8A" w:rsidP="00443782">
      <w:pPr>
        <w:pStyle w:val="Texto"/>
        <w:rPr>
          <w:lang w:val="eu-ES"/>
        </w:rPr>
      </w:pPr>
      <w:r w:rsidRPr="00BA7DFC">
        <w:rPr>
          <w:lang w:val="eu-ES"/>
        </w:rPr>
        <w:t>(12. zintaren amaiera)</w:t>
      </w:r>
    </w:p>
    <w:p w:rsidR="00A17D8A" w:rsidRPr="00352147" w:rsidRDefault="00A17D8A" w:rsidP="00443782">
      <w:pPr>
        <w:pStyle w:val="Texto"/>
        <w:rPr>
          <w:lang w:val="eu-ES"/>
        </w:rPr>
      </w:pPr>
      <w:r w:rsidRPr="00352147">
        <w:rPr>
          <w:lang w:val="eu-ES"/>
        </w:rPr>
        <w:t>(13. zintaren hasiera)</w:t>
      </w:r>
    </w:p>
    <w:p w:rsidR="00A17D8A" w:rsidRPr="00352147" w:rsidRDefault="00A17D8A" w:rsidP="00443782">
      <w:pPr>
        <w:pStyle w:val="Texto"/>
        <w:rPr>
          <w:lang w:val="eu-ES"/>
        </w:rPr>
      </w:pPr>
    </w:p>
    <w:p w:rsidR="00A17D8A" w:rsidRDefault="00A17D8A" w:rsidP="00443782">
      <w:pPr>
        <w:pStyle w:val="Texto"/>
        <w:rPr>
          <w:lang w:val="eu-ES"/>
        </w:rPr>
      </w:pPr>
      <w:r w:rsidRPr="00352147">
        <w:rPr>
          <w:lang w:val="eu-ES"/>
        </w:rPr>
        <w:t xml:space="preserve">… </w:t>
      </w:r>
      <w:r>
        <w:rPr>
          <w:lang w:val="eu-ES"/>
        </w:rPr>
        <w:t>a</w:t>
      </w:r>
      <w:r w:rsidRPr="00352147">
        <w:rPr>
          <w:lang w:val="eu-ES"/>
        </w:rPr>
        <w:t>urrez aurre ikusten dugun e</w:t>
      </w:r>
      <w:r>
        <w:rPr>
          <w:lang w:val="eu-ES"/>
        </w:rPr>
        <w:t>torkizunera lagundu behar diogu. E</w:t>
      </w:r>
      <w:r w:rsidRPr="00352147">
        <w:rPr>
          <w:lang w:val="eu-ES"/>
        </w:rPr>
        <w:t>ta uste dut hori izan dela</w:t>
      </w:r>
      <w:r>
        <w:rPr>
          <w:lang w:val="eu-ES"/>
        </w:rPr>
        <w:t>,</w:t>
      </w:r>
      <w:r w:rsidRPr="00352147">
        <w:rPr>
          <w:lang w:val="eu-ES"/>
        </w:rPr>
        <w:t xml:space="preserve"> inor</w:t>
      </w:r>
      <w:r>
        <w:rPr>
          <w:lang w:val="eu-ES"/>
        </w:rPr>
        <w:t>i inongo lanik egin gabe,</w:t>
      </w:r>
      <w:r w:rsidRPr="00352147">
        <w:rPr>
          <w:lang w:val="eu-ES"/>
        </w:rPr>
        <w:t xml:space="preserve"> gure taldearen as</w:t>
      </w:r>
      <w:r>
        <w:rPr>
          <w:lang w:val="eu-ES"/>
        </w:rPr>
        <w:t>moa.</w:t>
      </w:r>
    </w:p>
    <w:p w:rsidR="00A17D8A" w:rsidRDefault="00A17D8A" w:rsidP="00443782">
      <w:pPr>
        <w:pStyle w:val="Texto"/>
        <w:rPr>
          <w:lang w:val="eu-ES"/>
        </w:rPr>
      </w:pPr>
    </w:p>
    <w:p w:rsidR="00A17D8A" w:rsidRDefault="00A17D8A" w:rsidP="00443782">
      <w:pPr>
        <w:pStyle w:val="Texto"/>
        <w:rPr>
          <w:lang w:val="eu-ES"/>
        </w:rPr>
      </w:pPr>
      <w:r w:rsidRPr="00352147">
        <w:rPr>
          <w:lang w:val="es-ES"/>
        </w:rPr>
        <w:t>Y me da pena. Me dan pena e</w:t>
      </w:r>
      <w:r>
        <w:rPr>
          <w:lang w:val="es-ES"/>
        </w:rPr>
        <w:t xml:space="preserve">sas reflexiones de: igual trabajo, </w:t>
      </w:r>
      <w:r w:rsidRPr="00352147">
        <w:rPr>
          <w:lang w:val="es-ES"/>
        </w:rPr>
        <w:t>distinto</w:t>
      </w:r>
      <w:r>
        <w:rPr>
          <w:lang w:val="es-ES"/>
        </w:rPr>
        <w:t xml:space="preserve"> </w:t>
      </w:r>
      <w:r w:rsidRPr="00352147">
        <w:rPr>
          <w:lang w:val="es-ES"/>
        </w:rPr>
        <w:t>salario</w:t>
      </w:r>
      <w:r>
        <w:rPr>
          <w:lang w:val="es-ES"/>
        </w:rPr>
        <w:t>,</w:t>
      </w:r>
      <w:r w:rsidRPr="00352147">
        <w:rPr>
          <w:lang w:val="es-ES"/>
        </w:rPr>
        <w:t xml:space="preserve"> etcétera</w:t>
      </w:r>
      <w:r>
        <w:rPr>
          <w:lang w:val="es-ES"/>
        </w:rPr>
        <w:t>. Pero me reafirman. Me r</w:t>
      </w:r>
      <w:r w:rsidRPr="00352147">
        <w:rPr>
          <w:lang w:val="es-ES"/>
        </w:rPr>
        <w:t xml:space="preserve">eafirman en la desconfianza de la </w:t>
      </w:r>
      <w:r w:rsidRPr="00352147">
        <w:rPr>
          <w:lang w:val="es-ES"/>
        </w:rPr>
        <w:lastRenderedPageBreak/>
        <w:t>que hablaba al principio. Hay</w:t>
      </w:r>
      <w:r>
        <w:rPr>
          <w:lang w:val="es-ES"/>
        </w:rPr>
        <w:t xml:space="preserve"> una cosa que han comentado, tanto usted </w:t>
      </w:r>
      <w:r w:rsidRPr="00352147">
        <w:rPr>
          <w:lang w:val="es-ES"/>
        </w:rPr>
        <w:t>como la</w:t>
      </w:r>
      <w:r>
        <w:rPr>
          <w:lang w:val="es-ES"/>
        </w:rPr>
        <w:t xml:space="preserve"> </w:t>
      </w:r>
      <w:r w:rsidRPr="00352147">
        <w:rPr>
          <w:lang w:val="es-ES"/>
        </w:rPr>
        <w:t>s</w:t>
      </w:r>
      <w:r>
        <w:rPr>
          <w:lang w:val="es-ES"/>
        </w:rPr>
        <w:t xml:space="preserve">eñora Ugarte. </w:t>
      </w:r>
      <w:r w:rsidRPr="00352147">
        <w:rPr>
          <w:lang w:val="es-ES"/>
        </w:rPr>
        <w:t>A mí me produce u</w:t>
      </w:r>
      <w:r>
        <w:rPr>
          <w:lang w:val="es-ES"/>
        </w:rPr>
        <w:t>na profunda de</w:t>
      </w:r>
      <w:r w:rsidRPr="00352147">
        <w:rPr>
          <w:lang w:val="es-ES"/>
        </w:rPr>
        <w:t>sazón que diga que los temas de igualdad han costa</w:t>
      </w:r>
      <w:r>
        <w:rPr>
          <w:lang w:val="es-ES"/>
        </w:rPr>
        <w:t xml:space="preserve">do. Porque creo que, </w:t>
      </w:r>
      <w:r w:rsidRPr="00352147">
        <w:rPr>
          <w:lang w:val="es-ES"/>
        </w:rPr>
        <w:t>por parte de este ponente</w:t>
      </w:r>
      <w:r>
        <w:rPr>
          <w:lang w:val="es-ES"/>
        </w:rPr>
        <w:t>,</w:t>
      </w:r>
      <w:r w:rsidRPr="00352147">
        <w:rPr>
          <w:lang w:val="es-ES"/>
        </w:rPr>
        <w:t xml:space="preserve"> en los temas de igualdad</w:t>
      </w:r>
      <w:r>
        <w:rPr>
          <w:lang w:val="es-ES"/>
        </w:rPr>
        <w:t>, me parece q</w:t>
      </w:r>
      <w:r w:rsidRPr="00352147">
        <w:rPr>
          <w:lang w:val="es-ES"/>
        </w:rPr>
        <w:t>ue he</w:t>
      </w:r>
      <w:r>
        <w:rPr>
          <w:lang w:val="es-ES"/>
        </w:rPr>
        <w:t xml:space="preserve"> he</w:t>
      </w:r>
      <w:r w:rsidRPr="00352147">
        <w:rPr>
          <w:lang w:val="es-ES"/>
        </w:rPr>
        <w:t>cho reflexiones al respecto, desde luego</w:t>
      </w:r>
      <w:r>
        <w:rPr>
          <w:lang w:val="es-ES"/>
        </w:rPr>
        <w:t>,</w:t>
      </w:r>
      <w:r w:rsidRPr="00352147">
        <w:rPr>
          <w:lang w:val="es-ES"/>
        </w:rPr>
        <w:t xml:space="preserve"> absolutamente favorables a cualquier aspecto relacionado con la igualdad.</w:t>
      </w:r>
      <w:r>
        <w:rPr>
          <w:lang w:val="es-ES"/>
        </w:rPr>
        <w:t xml:space="preserve"> </w:t>
      </w:r>
      <w:r>
        <w:rPr>
          <w:lang w:val="eu-ES"/>
        </w:rPr>
        <w:t>Eta Ugarte and</w:t>
      </w:r>
      <w:r w:rsidRPr="00AF4F19">
        <w:rPr>
          <w:lang w:val="eu-ES"/>
        </w:rPr>
        <w:t>reak esat</w:t>
      </w:r>
      <w:r>
        <w:rPr>
          <w:lang w:val="eu-ES"/>
        </w:rPr>
        <w:t xml:space="preserve">en zuen </w:t>
      </w:r>
      <w:proofErr w:type="spellStart"/>
      <w:r>
        <w:rPr>
          <w:lang w:val="eu-ES"/>
        </w:rPr>
        <w:t>fribolizatu</w:t>
      </w:r>
      <w:proofErr w:type="spellEnd"/>
      <w:r>
        <w:rPr>
          <w:lang w:val="eu-ES"/>
        </w:rPr>
        <w:t xml:space="preserve"> egiten dudala. Ze asmoa? Beti ni… Ni ez naiz tribunara </w:t>
      </w:r>
      <w:proofErr w:type="spellStart"/>
      <w:r>
        <w:rPr>
          <w:lang w:val="eu-ES"/>
        </w:rPr>
        <w:t>fribolizatzera</w:t>
      </w:r>
      <w:proofErr w:type="spellEnd"/>
      <w:r>
        <w:rPr>
          <w:lang w:val="eu-ES"/>
        </w:rPr>
        <w:t xml:space="preserve"> etortzen. E</w:t>
      </w:r>
      <w:r w:rsidRPr="00AF4F19">
        <w:rPr>
          <w:lang w:val="eu-ES"/>
        </w:rPr>
        <w:t>ta ez zait horrela hitz egitea gustatzen</w:t>
      </w:r>
      <w:r>
        <w:rPr>
          <w:lang w:val="eu-ES"/>
        </w:rPr>
        <w:t>, b</w:t>
      </w:r>
      <w:r w:rsidRPr="00AF4F19">
        <w:rPr>
          <w:lang w:val="eu-ES"/>
        </w:rPr>
        <w:t>aina</w:t>
      </w:r>
      <w:r>
        <w:rPr>
          <w:lang w:val="eu-ES"/>
        </w:rPr>
        <w:t>,</w:t>
      </w:r>
      <w:r w:rsidRPr="00AF4F19">
        <w:rPr>
          <w:lang w:val="eu-ES"/>
        </w:rPr>
        <w:t xml:space="preserve"> badaki</w:t>
      </w:r>
      <w:r>
        <w:rPr>
          <w:lang w:val="eu-ES"/>
        </w:rPr>
        <w:t>zu zer gertatzen den, Ugarte an</w:t>
      </w:r>
      <w:r w:rsidRPr="00AF4F19">
        <w:rPr>
          <w:lang w:val="eu-ES"/>
        </w:rPr>
        <w:t>drea</w:t>
      </w:r>
      <w:r>
        <w:rPr>
          <w:lang w:val="eu-ES"/>
        </w:rPr>
        <w:t>? N</w:t>
      </w:r>
      <w:r w:rsidRPr="00AF4F19">
        <w:rPr>
          <w:lang w:val="eu-ES"/>
        </w:rPr>
        <w:t>i ebentual</w:t>
      </w:r>
      <w:r>
        <w:rPr>
          <w:lang w:val="eu-ES"/>
        </w:rPr>
        <w:t>a</w:t>
      </w:r>
      <w:r w:rsidRPr="00AF4F19">
        <w:rPr>
          <w:lang w:val="eu-ES"/>
        </w:rPr>
        <w:t xml:space="preserve"> izan </w:t>
      </w:r>
      <w:r>
        <w:rPr>
          <w:lang w:val="eu-ES"/>
        </w:rPr>
        <w:t>naiz kooperatiban.</w:t>
      </w:r>
      <w:r w:rsidRPr="00AF4F19">
        <w:rPr>
          <w:lang w:val="eu-ES"/>
        </w:rPr>
        <w:t xml:space="preserve"> Hau da, ez </w:t>
      </w:r>
      <w:r>
        <w:rPr>
          <w:lang w:val="eu-ES"/>
        </w:rPr>
        <w:t xml:space="preserve">dut abstrakziorik esaten; gauza konkretuak esaten ditut. </w:t>
      </w:r>
      <w:r w:rsidRPr="00AF4F19">
        <w:rPr>
          <w:lang w:val="eu-ES"/>
        </w:rPr>
        <w:t>Nik</w:t>
      </w:r>
      <w:r>
        <w:rPr>
          <w:lang w:val="eu-ES"/>
        </w:rPr>
        <w:t xml:space="preserve"> kooperatiban eb</w:t>
      </w:r>
      <w:r w:rsidRPr="00AF4F19">
        <w:rPr>
          <w:lang w:val="eu-ES"/>
        </w:rPr>
        <w:t>entual</w:t>
      </w:r>
      <w:r>
        <w:rPr>
          <w:lang w:val="eu-ES"/>
        </w:rPr>
        <w:t>a izan naiz. E</w:t>
      </w:r>
      <w:r w:rsidRPr="00AF4F19">
        <w:rPr>
          <w:lang w:val="eu-ES"/>
        </w:rPr>
        <w:t xml:space="preserve">ta </w:t>
      </w:r>
      <w:r>
        <w:rPr>
          <w:lang w:val="eu-ES"/>
        </w:rPr>
        <w:t>eb</w:t>
      </w:r>
      <w:r w:rsidRPr="00AF4F19">
        <w:rPr>
          <w:lang w:val="eu-ES"/>
        </w:rPr>
        <w:t>entual</w:t>
      </w:r>
      <w:r>
        <w:rPr>
          <w:lang w:val="eu-ES"/>
        </w:rPr>
        <w:t xml:space="preserve">a izan naiz </w:t>
      </w:r>
      <w:r w:rsidRPr="00AF4F19">
        <w:rPr>
          <w:lang w:val="eu-ES"/>
        </w:rPr>
        <w:t xml:space="preserve">beste enpresa </w:t>
      </w:r>
      <w:r>
        <w:rPr>
          <w:lang w:val="eu-ES"/>
        </w:rPr>
        <w:t>mota batzuetan. E</w:t>
      </w:r>
      <w:r w:rsidRPr="00AF4F19">
        <w:rPr>
          <w:lang w:val="eu-ES"/>
        </w:rPr>
        <w:t>ta hemen</w:t>
      </w:r>
      <w:r>
        <w:rPr>
          <w:lang w:val="eu-ES"/>
        </w:rPr>
        <w:t xml:space="preserve">, hemen, gaur esan dezaket, </w:t>
      </w:r>
      <w:r w:rsidRPr="00AF4F19">
        <w:rPr>
          <w:lang w:val="eu-ES"/>
        </w:rPr>
        <w:t>argi eta garbi</w:t>
      </w:r>
      <w:r>
        <w:rPr>
          <w:lang w:val="eu-ES"/>
        </w:rPr>
        <w:t>, kooperatiban beti ebentual izanda ere, a</w:t>
      </w:r>
      <w:r w:rsidRPr="00AF4F19">
        <w:rPr>
          <w:lang w:val="eu-ES"/>
        </w:rPr>
        <w:t>skoz hobe tratatua sentitu naizela</w:t>
      </w:r>
      <w:r>
        <w:rPr>
          <w:lang w:val="eu-ES"/>
        </w:rPr>
        <w:t>,</w:t>
      </w:r>
      <w:r w:rsidRPr="00AF4F19">
        <w:rPr>
          <w:lang w:val="eu-ES"/>
        </w:rPr>
        <w:t xml:space="preserve"> edo ezberdinta</w:t>
      </w:r>
      <w:r>
        <w:rPr>
          <w:lang w:val="eu-ES"/>
        </w:rPr>
        <w:t xml:space="preserve">sun hori gutxiago nabaritu dela ni, irabaziak </w:t>
      </w:r>
      <w:proofErr w:type="spellStart"/>
      <w:r>
        <w:rPr>
          <w:lang w:val="eu-ES"/>
        </w:rPr>
        <w:t>zeudenean</w:t>
      </w:r>
      <w:proofErr w:type="spellEnd"/>
      <w:r>
        <w:rPr>
          <w:lang w:val="eu-ES"/>
        </w:rPr>
        <w:t>. Irabaziak kobratzen n</w:t>
      </w:r>
      <w:r w:rsidRPr="00AF4F19">
        <w:rPr>
          <w:lang w:val="eu-ES"/>
        </w:rPr>
        <w:t>ituen. Ez dakit</w:t>
      </w:r>
      <w:r>
        <w:rPr>
          <w:lang w:val="eu-ES"/>
        </w:rPr>
        <w:t xml:space="preserve"> zenbatekoa den ezberdintasuna; n</w:t>
      </w:r>
      <w:r w:rsidRPr="00AF4F19">
        <w:rPr>
          <w:lang w:val="eu-ES"/>
        </w:rPr>
        <w:t>ik neuk ez ditut kalkuluak atera. Baina ez dut uste %</w:t>
      </w:r>
      <w:r>
        <w:rPr>
          <w:lang w:val="eu-ES"/>
        </w:rPr>
        <w:t> </w:t>
      </w:r>
      <w:r w:rsidRPr="00AF4F19">
        <w:rPr>
          <w:lang w:val="eu-ES"/>
        </w:rPr>
        <w:t>25etik %</w:t>
      </w:r>
      <w:r>
        <w:rPr>
          <w:lang w:val="eu-ES"/>
        </w:rPr>
        <w:t> </w:t>
      </w:r>
      <w:r w:rsidRPr="00AF4F19">
        <w:rPr>
          <w:lang w:val="eu-ES"/>
        </w:rPr>
        <w:t>30</w:t>
      </w:r>
      <w:r>
        <w:rPr>
          <w:lang w:val="eu-ES"/>
        </w:rPr>
        <w:t>r</w:t>
      </w:r>
      <w:r w:rsidRPr="00AF4F19">
        <w:rPr>
          <w:lang w:val="eu-ES"/>
        </w:rPr>
        <w:t>era egiten den jauzi horrek propio horrekin zerikusia duenik. Nik uste</w:t>
      </w:r>
      <w:r>
        <w:rPr>
          <w:lang w:val="eu-ES"/>
        </w:rPr>
        <w:t xml:space="preserve"> dut</w:t>
      </w:r>
      <w:r w:rsidRPr="00AF4F19">
        <w:rPr>
          <w:lang w:val="eu-ES"/>
        </w:rPr>
        <w:t xml:space="preserve"> lehiatzek</w:t>
      </w:r>
      <w:r>
        <w:rPr>
          <w:lang w:val="eu-ES"/>
        </w:rPr>
        <w:t>o premiarekin daukala zerikusia.</w:t>
      </w:r>
    </w:p>
    <w:p w:rsidR="00A17D8A" w:rsidRDefault="00A17D8A" w:rsidP="00443782">
      <w:pPr>
        <w:pStyle w:val="Texto"/>
        <w:rPr>
          <w:lang w:val="eu-ES"/>
        </w:rPr>
      </w:pPr>
    </w:p>
    <w:p w:rsidR="00A17D8A" w:rsidRDefault="00A17D8A" w:rsidP="00443782">
      <w:pPr>
        <w:pStyle w:val="Texto"/>
        <w:rPr>
          <w:lang w:val="eu-ES"/>
        </w:rPr>
      </w:pPr>
      <w:r>
        <w:rPr>
          <w:lang w:val="eu-ES"/>
        </w:rPr>
        <w:t>Eta, Ugarte andrea, gauza bat esango dizut. B</w:t>
      </w:r>
      <w:r w:rsidRPr="00AF4F19">
        <w:rPr>
          <w:lang w:val="eu-ES"/>
        </w:rPr>
        <w:t>egira</w:t>
      </w:r>
      <w:r>
        <w:rPr>
          <w:lang w:val="eu-ES"/>
        </w:rPr>
        <w:t>, lege-proiektu guz</w:t>
      </w:r>
      <w:r w:rsidRPr="00AF4F19">
        <w:rPr>
          <w:lang w:val="eu-ES"/>
        </w:rPr>
        <w:t>tia</w:t>
      </w:r>
      <w:r>
        <w:rPr>
          <w:lang w:val="eu-ES"/>
        </w:rPr>
        <w:t>ren izapidetzean zehar, sentsazio bera izan dut. E</w:t>
      </w:r>
      <w:r w:rsidRPr="00AF4F19">
        <w:rPr>
          <w:lang w:val="eu-ES"/>
        </w:rPr>
        <w:t>ta</w:t>
      </w:r>
      <w:r>
        <w:rPr>
          <w:lang w:val="eu-ES"/>
        </w:rPr>
        <w:t xml:space="preserve">, gaur ere, </w:t>
      </w:r>
      <w:r w:rsidRPr="00AF4F19">
        <w:rPr>
          <w:lang w:val="eu-ES"/>
        </w:rPr>
        <w:t>sentsazio bera izan du</w:t>
      </w:r>
      <w:r>
        <w:rPr>
          <w:lang w:val="eu-ES"/>
        </w:rPr>
        <w:t>t zurekin. E</w:t>
      </w:r>
      <w:r w:rsidRPr="00AF4F19">
        <w:rPr>
          <w:lang w:val="eu-ES"/>
        </w:rPr>
        <w:t>ta da</w:t>
      </w:r>
      <w:r>
        <w:rPr>
          <w:lang w:val="eu-ES"/>
        </w:rPr>
        <w:t>, i</w:t>
      </w:r>
      <w:r w:rsidRPr="00AF4F19">
        <w:rPr>
          <w:lang w:val="eu-ES"/>
        </w:rPr>
        <w:t>ruditzen zai</w:t>
      </w:r>
      <w:r>
        <w:rPr>
          <w:lang w:val="eu-ES"/>
        </w:rPr>
        <w:t>t</w:t>
      </w:r>
      <w:r w:rsidRPr="00AF4F19">
        <w:rPr>
          <w:lang w:val="eu-ES"/>
        </w:rPr>
        <w:t xml:space="preserve"> askoz ere arrazoi gehiago </w:t>
      </w:r>
      <w:proofErr w:type="spellStart"/>
      <w:r w:rsidRPr="00AF4F19">
        <w:rPr>
          <w:lang w:val="eu-ES"/>
        </w:rPr>
        <w:t>dau</w:t>
      </w:r>
      <w:r>
        <w:rPr>
          <w:lang w:val="eu-ES"/>
        </w:rPr>
        <w:t>z</w:t>
      </w:r>
      <w:r w:rsidRPr="00AF4F19">
        <w:rPr>
          <w:lang w:val="eu-ES"/>
        </w:rPr>
        <w:t>kazula</w:t>
      </w:r>
      <w:proofErr w:type="spellEnd"/>
      <w:r w:rsidRPr="00AF4F19">
        <w:rPr>
          <w:lang w:val="eu-ES"/>
        </w:rPr>
        <w:t xml:space="preserve"> ezet</w:t>
      </w:r>
      <w:r>
        <w:rPr>
          <w:lang w:val="eu-ES"/>
        </w:rPr>
        <w:t>z bozkatzeko, baietz bozkatzeko</w:t>
      </w:r>
      <w:r w:rsidRPr="00AF4F19">
        <w:rPr>
          <w:lang w:val="eu-ES"/>
        </w:rPr>
        <w:t xml:space="preserve"> bain</w:t>
      </w:r>
      <w:r>
        <w:rPr>
          <w:lang w:val="eu-ES"/>
        </w:rPr>
        <w:t xml:space="preserve">o. Bai, bai. Hemen, </w:t>
      </w:r>
      <w:r w:rsidRPr="00AF4F19">
        <w:rPr>
          <w:lang w:val="eu-ES"/>
        </w:rPr>
        <w:t>bueno</w:t>
      </w:r>
      <w:r>
        <w:rPr>
          <w:lang w:val="eu-ES"/>
        </w:rPr>
        <w:t>,</w:t>
      </w:r>
      <w:r w:rsidRPr="00AF4F19">
        <w:rPr>
          <w:lang w:val="eu-ES"/>
        </w:rPr>
        <w:t xml:space="preserve"> k</w:t>
      </w:r>
      <w:r>
        <w:rPr>
          <w:lang w:val="eu-ES"/>
        </w:rPr>
        <w:t>ritikak besterik ez dituzu egin. E</w:t>
      </w:r>
      <w:r w:rsidRPr="00AF4F19">
        <w:rPr>
          <w:lang w:val="eu-ES"/>
        </w:rPr>
        <w:t>ta</w:t>
      </w:r>
      <w:r>
        <w:rPr>
          <w:lang w:val="eu-ES"/>
        </w:rPr>
        <w:t>,</w:t>
      </w:r>
      <w:r w:rsidRPr="00AF4F19">
        <w:rPr>
          <w:lang w:val="eu-ES"/>
        </w:rPr>
        <w:t xml:space="preserve"> hemen</w:t>
      </w:r>
      <w:r>
        <w:rPr>
          <w:lang w:val="eu-ES"/>
        </w:rPr>
        <w:t xml:space="preserve">, berdintasuna, OIT eta gizarte esklusiokoekin egin duzuen ekarpena </w:t>
      </w:r>
      <w:r w:rsidRPr="00AF4F19">
        <w:rPr>
          <w:lang w:val="eu-ES"/>
        </w:rPr>
        <w:t>eta onartu</w:t>
      </w:r>
      <w:r>
        <w:rPr>
          <w:lang w:val="eu-ES"/>
        </w:rPr>
        <w:t xml:space="preserve"> den ekarpena izan dira </w:t>
      </w:r>
      <w:r w:rsidRPr="00AF4F19">
        <w:rPr>
          <w:lang w:val="eu-ES"/>
        </w:rPr>
        <w:t>arrazoi bakarra</w:t>
      </w:r>
      <w:r>
        <w:rPr>
          <w:lang w:val="eu-ES"/>
        </w:rPr>
        <w:t>k baietz bozkatzeko. Eta, Lanbideren kontuan eta</w:t>
      </w:r>
      <w:r w:rsidRPr="00AF4F19">
        <w:rPr>
          <w:lang w:val="eu-ES"/>
        </w:rPr>
        <w:t xml:space="preserve"> Confebasken kontuan</w:t>
      </w:r>
      <w:r>
        <w:rPr>
          <w:lang w:val="eu-ES"/>
        </w:rPr>
        <w:t>, z</w:t>
      </w:r>
      <w:r w:rsidRPr="00AF4F19">
        <w:rPr>
          <w:lang w:val="eu-ES"/>
        </w:rPr>
        <w:t>er</w:t>
      </w:r>
      <w:r>
        <w:rPr>
          <w:lang w:val="eu-ES"/>
        </w:rPr>
        <w:t xml:space="preserve"> nahi duzu? Zuk uste duzu nik beldurra</w:t>
      </w:r>
      <w:r w:rsidRPr="00AF4F19">
        <w:rPr>
          <w:lang w:val="eu-ES"/>
        </w:rPr>
        <w:t xml:space="preserve"> izango d</w:t>
      </w:r>
      <w:r>
        <w:rPr>
          <w:lang w:val="eu-ES"/>
        </w:rPr>
        <w:t>udala mintzaleku honetatik esateko Confebaskek</w:t>
      </w:r>
      <w:r w:rsidRPr="00AF4F19">
        <w:rPr>
          <w:lang w:val="eu-ES"/>
        </w:rPr>
        <w:t xml:space="preserve"> Legebiltzar honetara irai</w:t>
      </w:r>
      <w:r>
        <w:rPr>
          <w:lang w:val="eu-ES"/>
        </w:rPr>
        <w:t xml:space="preserve">l erdialdean bidali zuen gutunaren </w:t>
      </w:r>
      <w:r w:rsidRPr="00AF4F19">
        <w:rPr>
          <w:lang w:val="eu-ES"/>
        </w:rPr>
        <w:t>eskutik hanka sartze itzela</w:t>
      </w:r>
      <w:r>
        <w:rPr>
          <w:lang w:val="eu-ES"/>
        </w:rPr>
        <w:t xml:space="preserve"> eta ulertezina egin zuela? B</w:t>
      </w:r>
      <w:r w:rsidRPr="00AF4F19">
        <w:rPr>
          <w:lang w:val="eu-ES"/>
        </w:rPr>
        <w:t>ai,</w:t>
      </w:r>
      <w:r>
        <w:rPr>
          <w:lang w:val="eu-ES"/>
        </w:rPr>
        <w:t xml:space="preserve"> nik ez daukat inongo arazorik hori es</w:t>
      </w:r>
      <w:r w:rsidRPr="00AF4F19">
        <w:rPr>
          <w:lang w:val="eu-ES"/>
        </w:rPr>
        <w:t>ateko</w:t>
      </w:r>
      <w:r>
        <w:rPr>
          <w:lang w:val="eu-ES"/>
        </w:rPr>
        <w:t>. I</w:t>
      </w:r>
      <w:r w:rsidRPr="00AF4F19">
        <w:rPr>
          <w:lang w:val="eu-ES"/>
        </w:rPr>
        <w:t xml:space="preserve">njerentzia deitu </w:t>
      </w:r>
      <w:proofErr w:type="spellStart"/>
      <w:r w:rsidRPr="00AF4F19">
        <w:rPr>
          <w:lang w:val="eu-ES"/>
        </w:rPr>
        <w:t>diezai</w:t>
      </w:r>
      <w:r>
        <w:rPr>
          <w:lang w:val="eu-ES"/>
        </w:rPr>
        <w:t>o</w:t>
      </w:r>
      <w:r w:rsidRPr="00AF4F19">
        <w:rPr>
          <w:lang w:val="eu-ES"/>
        </w:rPr>
        <w:t>gun</w:t>
      </w:r>
      <w:proofErr w:type="spellEnd"/>
      <w:r w:rsidRPr="00AF4F19">
        <w:rPr>
          <w:lang w:val="eu-ES"/>
        </w:rPr>
        <w:t xml:space="preserve"> </w:t>
      </w:r>
      <w:r>
        <w:rPr>
          <w:lang w:val="eu-ES"/>
        </w:rPr>
        <w:t>(…)? Nik t</w:t>
      </w:r>
      <w:r w:rsidRPr="00AF4F19">
        <w:rPr>
          <w:lang w:val="eu-ES"/>
        </w:rPr>
        <w:t>ribunatik esango d</w:t>
      </w:r>
      <w:r>
        <w:rPr>
          <w:lang w:val="eu-ES"/>
        </w:rPr>
        <w:t>izut, b</w:t>
      </w:r>
      <w:r w:rsidRPr="00AF4F19">
        <w:rPr>
          <w:lang w:val="eu-ES"/>
        </w:rPr>
        <w:t>aina</w:t>
      </w:r>
      <w:r>
        <w:rPr>
          <w:lang w:val="eu-ES"/>
        </w:rPr>
        <w:t xml:space="preserve"> ez da injerentzia bakarra izan, e? Ez da hanka-sartze itzel eta ulertezin bakarra izan.</w:t>
      </w:r>
    </w:p>
    <w:p w:rsidR="00A17D8A" w:rsidRDefault="00A17D8A" w:rsidP="00443782">
      <w:pPr>
        <w:pStyle w:val="Texto"/>
        <w:rPr>
          <w:lang w:val="eu-ES"/>
        </w:rPr>
      </w:pPr>
    </w:p>
    <w:p w:rsidR="00A17D8A" w:rsidRDefault="00A17D8A" w:rsidP="00443782">
      <w:pPr>
        <w:pStyle w:val="Texto"/>
        <w:rPr>
          <w:lang w:val="eu-ES"/>
        </w:rPr>
      </w:pPr>
      <w:r>
        <w:rPr>
          <w:lang w:val="eu-ES"/>
        </w:rPr>
        <w:lastRenderedPageBreak/>
        <w:t xml:space="preserve">Eta, gehiago esango dizut, </w:t>
      </w:r>
      <w:r w:rsidRPr="00AF4F19">
        <w:rPr>
          <w:lang w:val="eu-ES"/>
        </w:rPr>
        <w:t>nik ez dut uste inor</w:t>
      </w:r>
      <w:r>
        <w:rPr>
          <w:lang w:val="eu-ES"/>
        </w:rPr>
        <w:t xml:space="preserve">i men egin </w:t>
      </w:r>
      <w:proofErr w:type="spellStart"/>
      <w:r>
        <w:rPr>
          <w:lang w:val="eu-ES"/>
        </w:rPr>
        <w:t>diodanik</w:t>
      </w:r>
      <w:proofErr w:type="spellEnd"/>
      <w:r>
        <w:rPr>
          <w:lang w:val="eu-ES"/>
        </w:rPr>
        <w:t>. B</w:t>
      </w:r>
      <w:r w:rsidRPr="00AF4F19">
        <w:rPr>
          <w:lang w:val="eu-ES"/>
        </w:rPr>
        <w:t>aina</w:t>
      </w:r>
      <w:r>
        <w:rPr>
          <w:lang w:val="eu-ES"/>
        </w:rPr>
        <w:t>,</w:t>
      </w:r>
      <w:r w:rsidRPr="00AF4F19">
        <w:rPr>
          <w:lang w:val="eu-ES"/>
        </w:rPr>
        <w:t xml:space="preserve"> zuk</w:t>
      </w:r>
      <w:r>
        <w:rPr>
          <w:lang w:val="eu-ES"/>
        </w:rPr>
        <w:t>? G</w:t>
      </w:r>
      <w:r w:rsidRPr="00AF4F19">
        <w:rPr>
          <w:lang w:val="eu-ES"/>
        </w:rPr>
        <w:t>ogoratzen al duzu lege</w:t>
      </w:r>
      <w:r>
        <w:rPr>
          <w:lang w:val="eu-ES"/>
        </w:rPr>
        <w:t>-proiektu honetako 13. artikuluan zer egin duzun? T</w:t>
      </w:r>
      <w:r w:rsidRPr="00AF4F19">
        <w:rPr>
          <w:lang w:val="eu-ES"/>
        </w:rPr>
        <w:t xml:space="preserve">elefono dei baten ondoren nola </w:t>
      </w:r>
      <w:proofErr w:type="spellStart"/>
      <w:r w:rsidRPr="00AF4F19">
        <w:rPr>
          <w:lang w:val="eu-ES"/>
        </w:rPr>
        <w:t>errebisatu</w:t>
      </w:r>
      <w:proofErr w:type="spellEnd"/>
      <w:r w:rsidRPr="00AF4F19">
        <w:rPr>
          <w:lang w:val="eu-ES"/>
        </w:rPr>
        <w:t xml:space="preserve"> zenuen zure posizioa eta ñabardura </w:t>
      </w:r>
      <w:r>
        <w:rPr>
          <w:lang w:val="eu-ES"/>
        </w:rPr>
        <w:t>ga</w:t>
      </w:r>
      <w:r w:rsidRPr="00AF4F19">
        <w:rPr>
          <w:lang w:val="eu-ES"/>
        </w:rPr>
        <w:t>lant</w:t>
      </w:r>
      <w:r>
        <w:rPr>
          <w:lang w:val="eu-ES"/>
        </w:rPr>
        <w:t xml:space="preserve">arekin sartu zenean? Bai, bai. Ez </w:t>
      </w:r>
      <w:r w:rsidRPr="00AF4F19">
        <w:rPr>
          <w:lang w:val="eu-ES"/>
        </w:rPr>
        <w:t xml:space="preserve">zara gogoratzen 13. </w:t>
      </w:r>
      <w:r>
        <w:rPr>
          <w:lang w:val="eu-ES"/>
        </w:rPr>
        <w:t xml:space="preserve">artikuluan egin </w:t>
      </w:r>
      <w:proofErr w:type="spellStart"/>
      <w:r>
        <w:rPr>
          <w:lang w:val="eu-ES"/>
        </w:rPr>
        <w:t>duzunarekin</w:t>
      </w:r>
      <w:proofErr w:type="spellEnd"/>
      <w:r>
        <w:rPr>
          <w:lang w:val="eu-ES"/>
        </w:rPr>
        <w:t>? A</w:t>
      </w:r>
      <w:r w:rsidRPr="00AF4F19">
        <w:rPr>
          <w:lang w:val="eu-ES"/>
        </w:rPr>
        <w:t>lde</w:t>
      </w:r>
      <w:r>
        <w:rPr>
          <w:lang w:val="eu-ES"/>
        </w:rPr>
        <w:t xml:space="preserve">rdi Popularraren zuzenketa bat, </w:t>
      </w:r>
      <w:r w:rsidRPr="00AF4F19">
        <w:rPr>
          <w:lang w:val="eu-ES"/>
        </w:rPr>
        <w:t>B</w:t>
      </w:r>
      <w:r>
        <w:rPr>
          <w:lang w:val="eu-ES"/>
        </w:rPr>
        <w:t xml:space="preserve">ilduk eta </w:t>
      </w:r>
      <w:proofErr w:type="spellStart"/>
      <w:r>
        <w:rPr>
          <w:lang w:val="eu-ES"/>
        </w:rPr>
        <w:t>Podemosek</w:t>
      </w:r>
      <w:proofErr w:type="spellEnd"/>
      <w:r>
        <w:rPr>
          <w:lang w:val="eu-ES"/>
        </w:rPr>
        <w:t xml:space="preserve"> basten dute, eta bueno, lantaldeko lanek jarraitzen dute aurrera. Eta bukatutzat ematen genuenean, D</w:t>
      </w:r>
      <w:r w:rsidRPr="00AF4F19">
        <w:rPr>
          <w:lang w:val="eu-ES"/>
        </w:rPr>
        <w:t>epartamenduko kideak etorri zirelako</w:t>
      </w:r>
      <w:r>
        <w:rPr>
          <w:lang w:val="eu-ES"/>
        </w:rPr>
        <w:t>,</w:t>
      </w:r>
      <w:r w:rsidRPr="00AF4F19">
        <w:rPr>
          <w:lang w:val="eu-ES"/>
        </w:rPr>
        <w:t xml:space="preserve"> gerora</w:t>
      </w:r>
      <w:r>
        <w:rPr>
          <w:lang w:val="eu-ES"/>
        </w:rPr>
        <w:t xml:space="preserve"> telefono dei bat izan genuen. E</w:t>
      </w:r>
      <w:r w:rsidRPr="00AF4F19">
        <w:rPr>
          <w:lang w:val="eu-ES"/>
        </w:rPr>
        <w:t>ta nik pentsatzen nuen Bilduko ordezkari</w:t>
      </w:r>
      <w:r>
        <w:rPr>
          <w:lang w:val="eu-ES"/>
        </w:rPr>
        <w:t>a</w:t>
      </w:r>
      <w:r w:rsidRPr="00AF4F19">
        <w:rPr>
          <w:lang w:val="eu-ES"/>
        </w:rPr>
        <w:t xml:space="preserve"> etorriko zela azken bilera hartara</w:t>
      </w:r>
      <w:r>
        <w:rPr>
          <w:lang w:val="eu-ES"/>
        </w:rPr>
        <w:t>, esanez: "Hau onartezina da", "hau in</w:t>
      </w:r>
      <w:r w:rsidRPr="00AF4F19">
        <w:rPr>
          <w:lang w:val="eu-ES"/>
        </w:rPr>
        <w:t>jerentzia da</w:t>
      </w:r>
      <w:r>
        <w:rPr>
          <w:lang w:val="eu-ES"/>
        </w:rPr>
        <w:t>", "horrela ezin da la</w:t>
      </w:r>
      <w:r w:rsidRPr="00AF4F19">
        <w:rPr>
          <w:lang w:val="eu-ES"/>
        </w:rPr>
        <w:t xml:space="preserve">nik egin eta </w:t>
      </w:r>
      <w:r>
        <w:rPr>
          <w:lang w:val="eu-ES"/>
        </w:rPr>
        <w:t xml:space="preserve">non etortzen den otzan-otzan". Eta errepikatzen duen ia hitzez hitz </w:t>
      </w:r>
      <w:r w:rsidRPr="00AF4F19">
        <w:rPr>
          <w:lang w:val="eu-ES"/>
        </w:rPr>
        <w:t xml:space="preserve">telefono deiak esan </w:t>
      </w:r>
      <w:proofErr w:type="spellStart"/>
      <w:r w:rsidRPr="00AF4F19">
        <w:rPr>
          <w:lang w:val="eu-ES"/>
        </w:rPr>
        <w:t>ziguna</w:t>
      </w:r>
      <w:proofErr w:type="spellEnd"/>
      <w:r w:rsidRPr="00AF4F19">
        <w:rPr>
          <w:lang w:val="eu-ES"/>
        </w:rPr>
        <w:t>. Beraz, hemen</w:t>
      </w:r>
      <w:r>
        <w:rPr>
          <w:lang w:val="eu-ES"/>
        </w:rPr>
        <w:t>…</w:t>
      </w:r>
    </w:p>
    <w:p w:rsidR="00A17D8A" w:rsidRDefault="00A17D8A" w:rsidP="00443782">
      <w:pPr>
        <w:pStyle w:val="Texto"/>
        <w:rPr>
          <w:lang w:val="eu-ES"/>
        </w:rPr>
      </w:pPr>
    </w:p>
    <w:p w:rsidR="00A17D8A" w:rsidRDefault="00A17D8A" w:rsidP="00443782">
      <w:pPr>
        <w:pStyle w:val="Texto"/>
        <w:rPr>
          <w:lang w:val="eu-ES"/>
        </w:rPr>
      </w:pPr>
    </w:p>
    <w:p w:rsidR="00A17D8A" w:rsidRPr="006E66ED" w:rsidRDefault="00A17D8A" w:rsidP="00443782">
      <w:pPr>
        <w:pStyle w:val="Texto"/>
        <w:rPr>
          <w:rFonts w:ascii="Futura Md BT" w:hAnsi="Futura Md BT"/>
          <w:lang w:val="eu-ES"/>
        </w:rPr>
      </w:pPr>
      <w:r>
        <w:rPr>
          <w:rFonts w:ascii="Futura Md BT" w:hAnsi="Futura Md BT"/>
          <w:lang w:val="eu-ES"/>
        </w:rPr>
        <w:t>LEHENDAKARIAK:</w:t>
      </w:r>
      <w:r>
        <w:rPr>
          <w:lang w:val="eu-ES"/>
        </w:rPr>
        <w:t xml:space="preserve"> Amaitzen joan.</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Pr>
          <w:rFonts w:ascii="Futura Md BT" w:hAnsi="Futura Md BT"/>
          <w:lang w:val="eu-ES"/>
        </w:rPr>
        <w:t xml:space="preserve">URRUTIA OIANGUREN </w:t>
      </w:r>
      <w:r>
        <w:rPr>
          <w:lang w:val="eu-ES"/>
        </w:rPr>
        <w:t>jaunak: Bai.</w:t>
      </w:r>
    </w:p>
    <w:p w:rsidR="00A17D8A" w:rsidRDefault="00A17D8A" w:rsidP="00443782">
      <w:pPr>
        <w:pStyle w:val="Texto"/>
        <w:rPr>
          <w:lang w:val="eu-ES"/>
        </w:rPr>
      </w:pPr>
    </w:p>
    <w:p w:rsidR="00A17D8A" w:rsidRDefault="00A17D8A" w:rsidP="00443782">
      <w:pPr>
        <w:pStyle w:val="Texto"/>
        <w:rPr>
          <w:lang w:val="eu-ES"/>
        </w:rPr>
      </w:pPr>
      <w:r>
        <w:rPr>
          <w:lang w:val="eu-ES"/>
        </w:rPr>
        <w:t>H</w:t>
      </w:r>
      <w:r w:rsidRPr="00AF4F19">
        <w:rPr>
          <w:lang w:val="eu-ES"/>
        </w:rPr>
        <w:t>emen</w:t>
      </w:r>
      <w:r>
        <w:rPr>
          <w:lang w:val="eu-ES"/>
        </w:rPr>
        <w:t>,</w:t>
      </w:r>
      <w:r w:rsidRPr="00AF4F19">
        <w:rPr>
          <w:lang w:val="eu-ES"/>
        </w:rPr>
        <w:t xml:space="preserve"> ba</w:t>
      </w:r>
      <w:r>
        <w:rPr>
          <w:lang w:val="eu-ES"/>
        </w:rPr>
        <w:t>da,</w:t>
      </w:r>
      <w:r w:rsidRPr="00AF4F19">
        <w:rPr>
          <w:lang w:val="eu-ES"/>
        </w:rPr>
        <w:t xml:space="preserve"> askotan </w:t>
      </w:r>
      <w:r>
        <w:rPr>
          <w:lang w:val="eu-ES"/>
        </w:rPr>
        <w:t xml:space="preserve">gainontzekoei </w:t>
      </w:r>
      <w:proofErr w:type="spellStart"/>
      <w:r>
        <w:rPr>
          <w:lang w:val="eu-ES"/>
        </w:rPr>
        <w:t>leporaketak</w:t>
      </w:r>
      <w:proofErr w:type="spellEnd"/>
      <w:r w:rsidRPr="00AF4F19">
        <w:rPr>
          <w:lang w:val="eu-ES"/>
        </w:rPr>
        <w:t xml:space="preserve"> egin aurretik</w:t>
      </w:r>
      <w:r>
        <w:rPr>
          <w:lang w:val="eu-ES"/>
        </w:rPr>
        <w:t>,</w:t>
      </w:r>
      <w:r w:rsidRPr="00AF4F19">
        <w:rPr>
          <w:lang w:val="eu-ES"/>
        </w:rPr>
        <w:t xml:space="preserve"> bakoitzak bere kontraesanak ere kudeatzen jakin beharko lituzke.</w:t>
      </w:r>
      <w:r>
        <w:rPr>
          <w:lang w:val="eu-ES"/>
        </w:rPr>
        <w:t xml:space="preserve"> </w:t>
      </w:r>
      <w:r w:rsidRPr="00AF4F19">
        <w:rPr>
          <w:lang w:val="eu-ES"/>
        </w:rPr>
        <w:t>Lanbideren kontua nola konpontzen den</w:t>
      </w:r>
      <w:r>
        <w:rPr>
          <w:lang w:val="eu-ES"/>
        </w:rPr>
        <w:t>? Ez dakit, b</w:t>
      </w:r>
      <w:r w:rsidRPr="00AF4F19">
        <w:rPr>
          <w:lang w:val="eu-ES"/>
        </w:rPr>
        <w:t xml:space="preserve">aina nola ez </w:t>
      </w:r>
      <w:r>
        <w:rPr>
          <w:lang w:val="eu-ES"/>
        </w:rPr>
        <w:t>den konponduko ba</w:t>
      </w:r>
      <w:r w:rsidRPr="00AF4F19">
        <w:rPr>
          <w:lang w:val="eu-ES"/>
        </w:rPr>
        <w:t>i. Nol</w:t>
      </w:r>
      <w:r>
        <w:rPr>
          <w:lang w:val="eu-ES"/>
        </w:rPr>
        <w:t>a ez den konponduko,</w:t>
      </w:r>
      <w:r w:rsidRPr="00AF4F19">
        <w:rPr>
          <w:lang w:val="eu-ES"/>
        </w:rPr>
        <w:t xml:space="preserve"> badakit.</w:t>
      </w:r>
      <w:r>
        <w:rPr>
          <w:lang w:val="eu-ES"/>
        </w:rPr>
        <w:t xml:space="preserve"> </w:t>
      </w:r>
      <w:r w:rsidRPr="00AF4F19">
        <w:rPr>
          <w:lang w:val="eu-ES"/>
        </w:rPr>
        <w:t xml:space="preserve">Betiko </w:t>
      </w:r>
      <w:r>
        <w:rPr>
          <w:lang w:val="eu-ES"/>
        </w:rPr>
        <w:t>kaini</w:t>
      </w:r>
      <w:r w:rsidRPr="00AF4F19">
        <w:rPr>
          <w:lang w:val="eu-ES"/>
        </w:rPr>
        <w:t>smo</w:t>
      </w:r>
      <w:r>
        <w:rPr>
          <w:lang w:val="eu-ES"/>
        </w:rPr>
        <w:t>a</w:t>
      </w:r>
      <w:r w:rsidRPr="00AF4F19">
        <w:rPr>
          <w:lang w:val="eu-ES"/>
        </w:rPr>
        <w:t xml:space="preserve"> praktikatu</w:t>
      </w:r>
      <w:r>
        <w:rPr>
          <w:lang w:val="eu-ES"/>
        </w:rPr>
        <w:t>ta, eta nirekin edo nire kontra eta horrelako dinamikekin zi</w:t>
      </w:r>
      <w:r w:rsidRPr="00AF4F19">
        <w:rPr>
          <w:lang w:val="eu-ES"/>
        </w:rPr>
        <w:t>ur nago ezetz. Horrek hausnarketa partekatuak behar ditu</w:t>
      </w:r>
      <w:r>
        <w:rPr>
          <w:lang w:val="eu-ES"/>
        </w:rPr>
        <w:t xml:space="preserve">. Ziur aski, batez ere, </w:t>
      </w:r>
      <w:r w:rsidRPr="00AF4F19">
        <w:rPr>
          <w:lang w:val="eu-ES"/>
        </w:rPr>
        <w:t>premia partekatuak behar ditu</w:t>
      </w:r>
      <w:r>
        <w:rPr>
          <w:lang w:val="eu-ES"/>
        </w:rPr>
        <w:t>, e</w:t>
      </w:r>
      <w:r w:rsidRPr="00AF4F19">
        <w:rPr>
          <w:lang w:val="eu-ES"/>
        </w:rPr>
        <w:t>ta eragile sozial, eko</w:t>
      </w:r>
      <w:r>
        <w:rPr>
          <w:lang w:val="eu-ES"/>
        </w:rPr>
        <w:t>nomiko eta politikoen akordioa.</w:t>
      </w:r>
    </w:p>
    <w:p w:rsidR="00A17D8A" w:rsidRDefault="00A17D8A" w:rsidP="00443782">
      <w:pPr>
        <w:pStyle w:val="Texto"/>
        <w:rPr>
          <w:lang w:val="eu-ES"/>
        </w:rPr>
      </w:pPr>
    </w:p>
    <w:p w:rsidR="00A17D8A" w:rsidRDefault="00A17D8A" w:rsidP="00443782">
      <w:pPr>
        <w:pStyle w:val="Texto"/>
        <w:rPr>
          <w:lang w:val="eu-ES"/>
        </w:rPr>
      </w:pPr>
      <w:r w:rsidRPr="00AF4F19">
        <w:rPr>
          <w:lang w:val="eu-ES"/>
        </w:rPr>
        <w:t>Eskerrik asko.</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Pr>
          <w:rFonts w:ascii="Futura Md BT" w:hAnsi="Futura Md BT"/>
          <w:lang w:val="eu-ES"/>
        </w:rPr>
        <w:t>LEHENDAKARIAK:</w:t>
      </w:r>
      <w:r>
        <w:rPr>
          <w:lang w:val="eu-ES"/>
        </w:rPr>
        <w:t xml:space="preserve"> </w:t>
      </w:r>
      <w:r w:rsidRPr="00AF4F19">
        <w:rPr>
          <w:lang w:val="eu-ES"/>
        </w:rPr>
        <w:t>Eskerrik asko, Urrutia jauna</w:t>
      </w:r>
      <w:r>
        <w:rPr>
          <w:lang w:val="eu-ES"/>
        </w:rPr>
        <w:t>.</w:t>
      </w:r>
    </w:p>
    <w:p w:rsidR="00A17D8A" w:rsidRDefault="00A17D8A" w:rsidP="00443782">
      <w:pPr>
        <w:pStyle w:val="Texto"/>
        <w:rPr>
          <w:lang w:val="eu-ES"/>
        </w:rPr>
      </w:pPr>
    </w:p>
    <w:p w:rsidR="00A17D8A" w:rsidRDefault="00A17D8A" w:rsidP="00443782">
      <w:pPr>
        <w:pStyle w:val="Texto"/>
        <w:rPr>
          <w:lang w:val="eu-ES"/>
        </w:rPr>
      </w:pPr>
      <w:r w:rsidRPr="00AF4F19">
        <w:rPr>
          <w:lang w:val="eu-ES"/>
        </w:rPr>
        <w:lastRenderedPageBreak/>
        <w:t>Eztabaida bukatu da</w:t>
      </w:r>
      <w:r>
        <w:rPr>
          <w:lang w:val="eu-ES"/>
        </w:rPr>
        <w:t xml:space="preserve">, </w:t>
      </w:r>
      <w:r w:rsidRPr="00AF4F19">
        <w:rPr>
          <w:lang w:val="eu-ES"/>
        </w:rPr>
        <w:t xml:space="preserve">eta </w:t>
      </w:r>
      <w:r>
        <w:rPr>
          <w:lang w:val="eu-ES"/>
        </w:rPr>
        <w:t xml:space="preserve">bozketara sartuko gara. Lehenik, bozkatuko dugu </w:t>
      </w:r>
      <w:r w:rsidRPr="00AF4F19">
        <w:rPr>
          <w:lang w:val="eu-ES"/>
        </w:rPr>
        <w:t>EH Bildu taldeak er</w:t>
      </w:r>
      <w:r>
        <w:rPr>
          <w:lang w:val="eu-ES"/>
        </w:rPr>
        <w:t>reserbatutako zuzenketa guztiak, irizp</w:t>
      </w:r>
      <w:r w:rsidRPr="00AF4F19">
        <w:rPr>
          <w:lang w:val="eu-ES"/>
        </w:rPr>
        <w:t>e</w:t>
      </w:r>
      <w:r>
        <w:rPr>
          <w:lang w:val="eu-ES"/>
        </w:rPr>
        <w:t xml:space="preserve">naren artikuluei egin </w:t>
      </w:r>
      <w:proofErr w:type="spellStart"/>
      <w:r>
        <w:rPr>
          <w:lang w:val="eu-ES"/>
        </w:rPr>
        <w:t>dizkienak</w:t>
      </w:r>
      <w:proofErr w:type="spellEnd"/>
      <w:r w:rsidRPr="00AF4F19">
        <w:rPr>
          <w:lang w:val="eu-ES"/>
        </w:rPr>
        <w:t>.</w:t>
      </w:r>
    </w:p>
    <w:p w:rsidR="00A17D8A" w:rsidRDefault="00A17D8A" w:rsidP="00443782">
      <w:pPr>
        <w:pStyle w:val="Texto"/>
        <w:rPr>
          <w:lang w:val="eu-ES"/>
        </w:rPr>
      </w:pPr>
    </w:p>
    <w:p w:rsidR="00A17D8A" w:rsidRDefault="00A17D8A" w:rsidP="00443782">
      <w:pPr>
        <w:pStyle w:val="anotaciones0"/>
        <w:rPr>
          <w:lang w:val="eu-ES"/>
        </w:rPr>
      </w:pPr>
      <w:r>
        <w:rPr>
          <w:lang w:val="eu-ES"/>
        </w:rPr>
        <w:t>Botazioa eginda, hauxe izan da emaitza: emandako botoak, 74; aldekoak, 29; aurkakoak, 45; abstentzioak, 0.</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Pr>
          <w:rFonts w:ascii="Futura Md BT" w:hAnsi="Futura Md BT"/>
          <w:lang w:val="eu-ES"/>
        </w:rPr>
        <w:t>LEHENDAKARIAK</w:t>
      </w:r>
      <w:r>
        <w:rPr>
          <w:lang w:val="eu-ES"/>
        </w:rPr>
        <w:t xml:space="preserve">: </w:t>
      </w:r>
      <w:r w:rsidRPr="00AF4F19">
        <w:rPr>
          <w:lang w:val="eu-ES"/>
        </w:rPr>
        <w:t>Beraz, EH Bildu taldeak erreserbatu</w:t>
      </w:r>
      <w:r>
        <w:rPr>
          <w:lang w:val="eu-ES"/>
        </w:rPr>
        <w:t>tako zuzenketak ez dira onartu.</w:t>
      </w:r>
    </w:p>
    <w:p w:rsidR="00A17D8A" w:rsidRDefault="00A17D8A" w:rsidP="00443782">
      <w:pPr>
        <w:pStyle w:val="Texto"/>
        <w:rPr>
          <w:lang w:val="eu-ES"/>
        </w:rPr>
      </w:pPr>
    </w:p>
    <w:p w:rsidR="00A17D8A" w:rsidRDefault="00A17D8A" w:rsidP="00443782">
      <w:pPr>
        <w:pStyle w:val="Texto"/>
        <w:rPr>
          <w:lang w:val="eu-ES"/>
        </w:rPr>
      </w:pPr>
      <w:r w:rsidRPr="00AF4F19">
        <w:rPr>
          <w:lang w:val="eu-ES"/>
        </w:rPr>
        <w:t>Jarraian, Euskal Talde Popularrak erreserbatutako zuze</w:t>
      </w:r>
      <w:r>
        <w:rPr>
          <w:lang w:val="eu-ES"/>
        </w:rPr>
        <w:t>nketa guztiak bozkatuko ditugu.</w:t>
      </w:r>
    </w:p>
    <w:p w:rsidR="00A17D8A" w:rsidRDefault="00A17D8A" w:rsidP="00443782">
      <w:pPr>
        <w:pStyle w:val="Texto"/>
        <w:rPr>
          <w:lang w:val="eu-ES"/>
        </w:rPr>
      </w:pPr>
    </w:p>
    <w:p w:rsidR="00A17D8A" w:rsidRDefault="00A17D8A" w:rsidP="00443782">
      <w:pPr>
        <w:pStyle w:val="anotaciones0"/>
        <w:rPr>
          <w:lang w:val="eu-ES"/>
        </w:rPr>
      </w:pPr>
      <w:r>
        <w:rPr>
          <w:lang w:val="eu-ES"/>
        </w:rPr>
        <w:t>Botazioa eginda, hauxe izan da emaitza: emandako botoak, 74; aldekoak, 9; aurkakoak, 65; abstentzioak, 0.</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Pr>
          <w:rFonts w:ascii="Futura Md BT" w:hAnsi="Futura Md BT"/>
          <w:lang w:val="eu-ES"/>
        </w:rPr>
        <w:t>LEHENDAKARIAK</w:t>
      </w:r>
      <w:r>
        <w:rPr>
          <w:lang w:val="eu-ES"/>
        </w:rPr>
        <w:t xml:space="preserve">: </w:t>
      </w:r>
      <w:r w:rsidRPr="00AF4F19">
        <w:rPr>
          <w:lang w:val="eu-ES"/>
        </w:rPr>
        <w:t>Beraz, ez dira onartu Euskal Tald</w:t>
      </w:r>
      <w:r>
        <w:rPr>
          <w:lang w:val="eu-ES"/>
        </w:rPr>
        <w:t>e Popularraren osoko zuzenketak.</w:t>
      </w:r>
    </w:p>
    <w:p w:rsidR="00A17D8A" w:rsidRDefault="00A17D8A" w:rsidP="00443782">
      <w:pPr>
        <w:pStyle w:val="Texto"/>
        <w:rPr>
          <w:lang w:val="eu-ES"/>
        </w:rPr>
      </w:pPr>
    </w:p>
    <w:p w:rsidR="00A17D8A" w:rsidRDefault="00A17D8A" w:rsidP="00443782">
      <w:pPr>
        <w:pStyle w:val="Texto"/>
        <w:rPr>
          <w:lang w:val="eu-ES"/>
        </w:rPr>
      </w:pPr>
      <w:r>
        <w:rPr>
          <w:lang w:val="eu-ES"/>
        </w:rPr>
        <w:t>E</w:t>
      </w:r>
      <w:r w:rsidRPr="00AF4F19">
        <w:rPr>
          <w:lang w:val="eu-ES"/>
        </w:rPr>
        <w:t>ta</w:t>
      </w:r>
      <w:r>
        <w:rPr>
          <w:lang w:val="eu-ES"/>
        </w:rPr>
        <w:t>,</w:t>
      </w:r>
      <w:r w:rsidRPr="00AF4F19">
        <w:rPr>
          <w:lang w:val="eu-ES"/>
        </w:rPr>
        <w:t xml:space="preserve"> azkenik, Elkarrekin </w:t>
      </w:r>
      <w:proofErr w:type="spellStart"/>
      <w:r w:rsidRPr="00AF4F19">
        <w:rPr>
          <w:lang w:val="eu-ES"/>
        </w:rPr>
        <w:t>Podemos</w:t>
      </w:r>
      <w:proofErr w:type="spellEnd"/>
      <w:r w:rsidRPr="00AF4F19">
        <w:rPr>
          <w:lang w:val="eu-ES"/>
        </w:rPr>
        <w:t xml:space="preserve"> taldeak erreserbatutako zuzenketak bozkatuko ditugu</w:t>
      </w:r>
      <w:r>
        <w:rPr>
          <w:lang w:val="eu-ES"/>
        </w:rPr>
        <w:t>.</w:t>
      </w:r>
    </w:p>
    <w:p w:rsidR="00A17D8A" w:rsidRDefault="00A17D8A" w:rsidP="00443782">
      <w:pPr>
        <w:pStyle w:val="Texto"/>
        <w:rPr>
          <w:lang w:val="eu-ES"/>
        </w:rPr>
      </w:pPr>
    </w:p>
    <w:p w:rsidR="00A17D8A" w:rsidRDefault="00A17D8A" w:rsidP="00443782">
      <w:pPr>
        <w:pStyle w:val="anotaciones0"/>
        <w:rPr>
          <w:lang w:val="eu-ES"/>
        </w:rPr>
      </w:pPr>
      <w:r>
        <w:rPr>
          <w:lang w:val="eu-ES"/>
        </w:rPr>
        <w:t>Botazioa eginda, hauxe izan da emaitza: emandako botoak, 74; aldekoak, 29; aurkakoak, 45; abstentzioak, 0.</w:t>
      </w:r>
    </w:p>
    <w:p w:rsidR="00A17D8A" w:rsidRDefault="00A17D8A" w:rsidP="00443782">
      <w:pPr>
        <w:pStyle w:val="Texto"/>
        <w:rPr>
          <w:lang w:val="eu-ES"/>
        </w:rPr>
      </w:pPr>
    </w:p>
    <w:p w:rsidR="00A17D8A" w:rsidRDefault="00A17D8A" w:rsidP="00443782">
      <w:pPr>
        <w:pStyle w:val="Texto"/>
        <w:rPr>
          <w:lang w:val="eu-ES"/>
        </w:rPr>
      </w:pPr>
    </w:p>
    <w:p w:rsidR="00A17D8A" w:rsidRPr="006E66ED" w:rsidRDefault="00A17D8A" w:rsidP="00443782">
      <w:pPr>
        <w:pStyle w:val="Texto"/>
        <w:rPr>
          <w:lang w:val="eu-ES"/>
        </w:rPr>
      </w:pPr>
      <w:r>
        <w:rPr>
          <w:rFonts w:ascii="Futura Md BT" w:hAnsi="Futura Md BT"/>
          <w:lang w:val="eu-ES"/>
        </w:rPr>
        <w:t>LEHENDAKARIAK</w:t>
      </w:r>
      <w:r>
        <w:rPr>
          <w:lang w:val="eu-ES"/>
        </w:rPr>
        <w:t xml:space="preserve">: </w:t>
      </w:r>
      <w:r w:rsidRPr="00AF4F19">
        <w:rPr>
          <w:lang w:val="eu-ES"/>
        </w:rPr>
        <w:t>Beraz…</w:t>
      </w:r>
    </w:p>
    <w:p w:rsidR="00A17D8A" w:rsidRPr="00AF4F19" w:rsidRDefault="00A17D8A" w:rsidP="00443782">
      <w:pPr>
        <w:pStyle w:val="Texto"/>
        <w:rPr>
          <w:lang w:val="eu-ES"/>
        </w:rPr>
      </w:pPr>
    </w:p>
    <w:p w:rsidR="00A17D8A" w:rsidRPr="00AF4F19" w:rsidRDefault="00A17D8A" w:rsidP="00443782">
      <w:pPr>
        <w:pStyle w:val="Texto"/>
        <w:rPr>
          <w:lang w:val="eu-ES"/>
        </w:rPr>
      </w:pPr>
      <w:r w:rsidRPr="00AF4F19">
        <w:rPr>
          <w:lang w:val="eu-ES"/>
        </w:rPr>
        <w:t>(13. zintaren amaiera)</w:t>
      </w:r>
    </w:p>
    <w:p w:rsidR="00A17D8A" w:rsidRPr="00E876F5" w:rsidRDefault="00A17D8A" w:rsidP="00443782">
      <w:pPr>
        <w:pStyle w:val="Texto"/>
        <w:rPr>
          <w:lang w:val="eu-ES"/>
        </w:rPr>
      </w:pPr>
      <w:r w:rsidRPr="00E876F5">
        <w:rPr>
          <w:lang w:val="eu-ES"/>
        </w:rPr>
        <w:lastRenderedPageBreak/>
        <w:t>(14. zintaren hasiera)</w:t>
      </w:r>
    </w:p>
    <w:p w:rsidR="00A17D8A" w:rsidRPr="00E876F5" w:rsidRDefault="00A17D8A" w:rsidP="00443782">
      <w:pPr>
        <w:pStyle w:val="Texto"/>
        <w:rPr>
          <w:lang w:val="eu-ES"/>
        </w:rPr>
      </w:pPr>
    </w:p>
    <w:p w:rsidR="00A17D8A" w:rsidRDefault="00A17D8A" w:rsidP="00443782">
      <w:pPr>
        <w:pStyle w:val="Texto"/>
        <w:rPr>
          <w:lang w:val="eu-ES"/>
        </w:rPr>
      </w:pPr>
      <w:r w:rsidRPr="00E876F5">
        <w:rPr>
          <w:lang w:val="eu-ES"/>
        </w:rPr>
        <w:t xml:space="preserve">… </w:t>
      </w:r>
    </w:p>
    <w:p w:rsidR="00A17D8A" w:rsidRDefault="00A17D8A" w:rsidP="00443782">
      <w:pPr>
        <w:pStyle w:val="Texto"/>
        <w:rPr>
          <w:lang w:val="eu-ES"/>
        </w:rPr>
      </w:pPr>
    </w:p>
    <w:p w:rsidR="00A17D8A" w:rsidRDefault="00A17D8A" w:rsidP="00443782">
      <w:pPr>
        <w:pStyle w:val="anotaciones0"/>
        <w:rPr>
          <w:lang w:val="eu-ES"/>
        </w:rPr>
      </w:pPr>
      <w:r>
        <w:rPr>
          <w:lang w:val="eu-ES"/>
        </w:rPr>
        <w:t>Botazioa eginda, hauxe izan da emaitza: emandako botoak, 74; aldekoak, 29; aurkakoak, 45; abstentzioak, 0.</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Pr>
          <w:rFonts w:ascii="Futura Md BT" w:hAnsi="Futura Md BT"/>
          <w:lang w:val="eu-ES"/>
        </w:rPr>
        <w:t>LEHENDAKARIAK</w:t>
      </w:r>
      <w:r>
        <w:rPr>
          <w:lang w:val="eu-ES"/>
        </w:rPr>
        <w:t xml:space="preserve">: </w:t>
      </w:r>
      <w:r w:rsidRPr="00E876F5">
        <w:rPr>
          <w:lang w:val="eu-ES"/>
        </w:rPr>
        <w:t xml:space="preserve">Beraz, ez dira onartu Elkarrekin </w:t>
      </w:r>
      <w:proofErr w:type="spellStart"/>
      <w:r w:rsidRPr="00E876F5">
        <w:rPr>
          <w:lang w:val="eu-ES"/>
        </w:rPr>
        <w:t>Podemo</w:t>
      </w:r>
      <w:r>
        <w:rPr>
          <w:lang w:val="eu-ES"/>
        </w:rPr>
        <w:t>sek</w:t>
      </w:r>
      <w:proofErr w:type="spellEnd"/>
      <w:r>
        <w:rPr>
          <w:lang w:val="eu-ES"/>
        </w:rPr>
        <w:t xml:space="preserve"> erreserbatutako zuzenketak.</w:t>
      </w:r>
    </w:p>
    <w:p w:rsidR="00A17D8A" w:rsidRDefault="00A17D8A" w:rsidP="00443782">
      <w:pPr>
        <w:pStyle w:val="Texto"/>
        <w:rPr>
          <w:lang w:val="eu-ES"/>
        </w:rPr>
      </w:pPr>
    </w:p>
    <w:p w:rsidR="00A17D8A" w:rsidRDefault="00A17D8A" w:rsidP="00443782">
      <w:pPr>
        <w:pStyle w:val="Texto"/>
        <w:rPr>
          <w:lang w:val="eu-ES"/>
        </w:rPr>
      </w:pPr>
      <w:r w:rsidRPr="00E876F5">
        <w:rPr>
          <w:lang w:val="eu-ES"/>
        </w:rPr>
        <w:t>Jarraian</w:t>
      </w:r>
      <w:r>
        <w:rPr>
          <w:lang w:val="eu-ES"/>
        </w:rPr>
        <w:t>,</w:t>
      </w:r>
      <w:r w:rsidRPr="00E876F5">
        <w:rPr>
          <w:lang w:val="eu-ES"/>
        </w:rPr>
        <w:t xml:space="preserve"> bototara jartzen dira batera zuzenketak duten irizpenaren art</w:t>
      </w:r>
      <w:r>
        <w:rPr>
          <w:lang w:val="eu-ES"/>
        </w:rPr>
        <w:t>ikuluak: 5</w:t>
      </w:r>
      <w:r w:rsidRPr="00E876F5">
        <w:rPr>
          <w:lang w:val="eu-ES"/>
        </w:rPr>
        <w:t>, 11, 12, 18, 20, 22 25, 26</w:t>
      </w:r>
      <w:r>
        <w:rPr>
          <w:lang w:val="eu-ES"/>
        </w:rPr>
        <w:t>,</w:t>
      </w:r>
      <w:r w:rsidRPr="00E876F5">
        <w:rPr>
          <w:lang w:val="eu-ES"/>
        </w:rPr>
        <w:t xml:space="preserve"> 33, 37, 43, 45</w:t>
      </w:r>
      <w:r>
        <w:rPr>
          <w:lang w:val="eu-ES"/>
        </w:rPr>
        <w:t>,</w:t>
      </w:r>
      <w:r w:rsidRPr="00E876F5">
        <w:rPr>
          <w:lang w:val="eu-ES"/>
        </w:rPr>
        <w:t xml:space="preserve"> 47, 49, 53</w:t>
      </w:r>
      <w:r>
        <w:rPr>
          <w:lang w:val="eu-ES"/>
        </w:rPr>
        <w:t>,</w:t>
      </w:r>
      <w:r w:rsidRPr="00E876F5">
        <w:rPr>
          <w:lang w:val="eu-ES"/>
        </w:rPr>
        <w:t xml:space="preserve"> 54, 55, 56, 66</w:t>
      </w:r>
      <w:r>
        <w:rPr>
          <w:lang w:val="eu-ES"/>
        </w:rPr>
        <w:t>,</w:t>
      </w:r>
      <w:r w:rsidRPr="00E876F5">
        <w:rPr>
          <w:lang w:val="eu-ES"/>
        </w:rPr>
        <w:t xml:space="preserve"> 103, 105, 1</w:t>
      </w:r>
      <w:r>
        <w:rPr>
          <w:lang w:val="eu-ES"/>
        </w:rPr>
        <w:t>19, 13. atala, 135. a</w:t>
      </w:r>
      <w:r w:rsidRPr="00E876F5">
        <w:rPr>
          <w:lang w:val="eu-ES"/>
        </w:rPr>
        <w:t xml:space="preserve">rtikulua, 14. </w:t>
      </w:r>
      <w:r>
        <w:rPr>
          <w:lang w:val="eu-ES"/>
        </w:rPr>
        <w:t xml:space="preserve">atala, </w:t>
      </w:r>
      <w:r w:rsidRPr="00E876F5">
        <w:rPr>
          <w:lang w:val="eu-ES"/>
        </w:rPr>
        <w:t xml:space="preserve">136. </w:t>
      </w:r>
      <w:r>
        <w:rPr>
          <w:lang w:val="eu-ES"/>
        </w:rPr>
        <w:t>artikulua, 145, 1</w:t>
      </w:r>
      <w:r w:rsidRPr="00E876F5">
        <w:rPr>
          <w:lang w:val="eu-ES"/>
        </w:rPr>
        <w:t>46 eta 1</w:t>
      </w:r>
      <w:r>
        <w:rPr>
          <w:lang w:val="eu-ES"/>
        </w:rPr>
        <w:t xml:space="preserve">47 </w:t>
      </w:r>
      <w:r w:rsidRPr="00E876F5">
        <w:rPr>
          <w:lang w:val="eu-ES"/>
        </w:rPr>
        <w:t>artikuluak</w:t>
      </w:r>
      <w:r>
        <w:rPr>
          <w:lang w:val="eu-ES"/>
        </w:rPr>
        <w:t>. B</w:t>
      </w:r>
      <w:r w:rsidRPr="00E876F5">
        <w:rPr>
          <w:lang w:val="eu-ES"/>
        </w:rPr>
        <w:t>ozkatu ditzakegu.</w:t>
      </w:r>
    </w:p>
    <w:p w:rsidR="00A17D8A" w:rsidRDefault="00A17D8A" w:rsidP="00443782">
      <w:pPr>
        <w:pStyle w:val="Texto"/>
        <w:rPr>
          <w:lang w:val="eu-ES"/>
        </w:rPr>
      </w:pPr>
    </w:p>
    <w:p w:rsidR="00A17D8A" w:rsidRDefault="00A17D8A" w:rsidP="00443782">
      <w:pPr>
        <w:pStyle w:val="anotaciones0"/>
        <w:rPr>
          <w:lang w:val="eu-ES"/>
        </w:rPr>
      </w:pPr>
      <w:r>
        <w:rPr>
          <w:lang w:val="eu-ES"/>
        </w:rPr>
        <w:t>Botazioa eginda, hauxe izan da emaitza: emandako botoak, 74; aldekoak, 63; aurkakoak, 11; abstentzioak, 0.</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Pr>
          <w:rFonts w:ascii="Futura Md BT" w:hAnsi="Futura Md BT"/>
          <w:lang w:val="eu-ES"/>
        </w:rPr>
        <w:t>LEHENDAKARIAK</w:t>
      </w:r>
      <w:r>
        <w:rPr>
          <w:lang w:val="eu-ES"/>
        </w:rPr>
        <w:t>: B</w:t>
      </w:r>
      <w:r w:rsidRPr="00E876F5">
        <w:rPr>
          <w:lang w:val="eu-ES"/>
        </w:rPr>
        <w:t>eraz, onartuak izan dira.</w:t>
      </w:r>
    </w:p>
    <w:p w:rsidR="00A17D8A" w:rsidRDefault="00A17D8A" w:rsidP="00443782">
      <w:pPr>
        <w:pStyle w:val="Texto"/>
        <w:rPr>
          <w:lang w:val="eu-ES"/>
        </w:rPr>
      </w:pPr>
    </w:p>
    <w:p w:rsidR="00A17D8A" w:rsidRDefault="00A17D8A" w:rsidP="00443782">
      <w:pPr>
        <w:pStyle w:val="Texto"/>
        <w:rPr>
          <w:lang w:val="eu-ES"/>
        </w:rPr>
      </w:pPr>
      <w:r w:rsidRPr="00E876F5">
        <w:rPr>
          <w:lang w:val="eu-ES"/>
        </w:rPr>
        <w:t>Bototara jartzen dira batera irizpenean zuzenketarik izan ez duten artikuluak eta xedapenak</w:t>
      </w:r>
      <w:r>
        <w:rPr>
          <w:lang w:val="eu-ES"/>
        </w:rPr>
        <w:t>. B</w:t>
      </w:r>
      <w:r w:rsidRPr="00E876F5">
        <w:rPr>
          <w:lang w:val="eu-ES"/>
        </w:rPr>
        <w:t>ozkatu ditzakegu.</w:t>
      </w:r>
    </w:p>
    <w:p w:rsidR="00A17D8A" w:rsidRDefault="00A17D8A" w:rsidP="00443782">
      <w:pPr>
        <w:pStyle w:val="Texto"/>
        <w:rPr>
          <w:lang w:val="eu-ES"/>
        </w:rPr>
      </w:pPr>
    </w:p>
    <w:p w:rsidR="00A17D8A" w:rsidRDefault="00A17D8A" w:rsidP="00443782">
      <w:pPr>
        <w:pStyle w:val="anotaciones0"/>
        <w:rPr>
          <w:lang w:val="eu-ES"/>
        </w:rPr>
      </w:pPr>
      <w:r>
        <w:rPr>
          <w:lang w:val="eu-ES"/>
        </w:rPr>
        <w:t>Botazioa eginda, hauxe izan da emaitza: emandako botoak, 74; aldekoak, 63; aurkakoak, 0; abstentzioak, 11.</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Pr>
          <w:rFonts w:ascii="Futura Md BT" w:hAnsi="Futura Md BT"/>
          <w:lang w:val="eu-ES"/>
        </w:rPr>
        <w:t>LEHENDAKARIAK</w:t>
      </w:r>
      <w:r>
        <w:rPr>
          <w:lang w:val="eu-ES"/>
        </w:rPr>
        <w:t>: Beraz, onartuta geratu dira.</w:t>
      </w:r>
    </w:p>
    <w:p w:rsidR="00A17D8A" w:rsidRDefault="00A17D8A" w:rsidP="00443782">
      <w:pPr>
        <w:pStyle w:val="Texto"/>
        <w:rPr>
          <w:lang w:val="eu-ES"/>
        </w:rPr>
      </w:pPr>
    </w:p>
    <w:p w:rsidR="00A17D8A" w:rsidRDefault="00A17D8A" w:rsidP="00443782">
      <w:pPr>
        <w:pStyle w:val="Texto"/>
        <w:rPr>
          <w:lang w:val="eu-ES"/>
        </w:rPr>
      </w:pPr>
      <w:r w:rsidRPr="00E876F5">
        <w:rPr>
          <w:lang w:val="eu-ES"/>
        </w:rPr>
        <w:lastRenderedPageBreak/>
        <w:t>Bototara jartzen dira zioen azalpena eta le</w:t>
      </w:r>
      <w:r>
        <w:rPr>
          <w:lang w:val="eu-ES"/>
        </w:rPr>
        <w:t>gearen izena. Bozkatu dezakegu.</w:t>
      </w:r>
    </w:p>
    <w:p w:rsidR="00A17D8A" w:rsidRDefault="00A17D8A" w:rsidP="00443782">
      <w:pPr>
        <w:pStyle w:val="Texto"/>
        <w:rPr>
          <w:lang w:val="eu-ES"/>
        </w:rPr>
      </w:pPr>
    </w:p>
    <w:p w:rsidR="00A17D8A" w:rsidRDefault="00A17D8A" w:rsidP="00443782">
      <w:pPr>
        <w:pStyle w:val="anotaciones0"/>
        <w:rPr>
          <w:lang w:val="eu-ES"/>
        </w:rPr>
      </w:pPr>
      <w:r>
        <w:rPr>
          <w:lang w:val="eu-ES"/>
        </w:rPr>
        <w:t>Botazioa eginda, hauxe izan da emaitza: emandako botoak, 74; aldekoak, 63; aurkakoak, 0; abstentzioak, 11.</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Pr>
          <w:rFonts w:ascii="Futura Md BT" w:hAnsi="Futura Md BT"/>
          <w:lang w:val="eu-ES"/>
        </w:rPr>
        <w:t>LEHENDAKARIAK</w:t>
      </w:r>
      <w:r>
        <w:rPr>
          <w:lang w:val="eu-ES"/>
        </w:rPr>
        <w:t>:</w:t>
      </w:r>
      <w:r w:rsidRPr="00E876F5">
        <w:rPr>
          <w:lang w:val="eu-ES"/>
        </w:rPr>
        <w:t xml:space="preserve"> Beraz, onartuta geratzen dira</w:t>
      </w:r>
      <w:r>
        <w:rPr>
          <w:lang w:val="eu-ES"/>
        </w:rPr>
        <w:t>.</w:t>
      </w:r>
    </w:p>
    <w:p w:rsidR="00A17D8A" w:rsidRDefault="00A17D8A" w:rsidP="00443782">
      <w:pPr>
        <w:pStyle w:val="Texto"/>
        <w:rPr>
          <w:lang w:val="eu-ES"/>
        </w:rPr>
      </w:pPr>
    </w:p>
    <w:p w:rsidR="00A17D8A" w:rsidRDefault="00A17D8A" w:rsidP="00443782">
      <w:pPr>
        <w:pStyle w:val="Texto"/>
        <w:rPr>
          <w:lang w:val="eu-ES"/>
        </w:rPr>
      </w:pPr>
      <w:r>
        <w:rPr>
          <w:lang w:val="eu-ES"/>
        </w:rPr>
        <w:t>E</w:t>
      </w:r>
      <w:r w:rsidRPr="00E876F5">
        <w:rPr>
          <w:lang w:val="eu-ES"/>
        </w:rPr>
        <w:t>ta</w:t>
      </w:r>
      <w:r>
        <w:rPr>
          <w:lang w:val="eu-ES"/>
        </w:rPr>
        <w:t>,</w:t>
      </w:r>
      <w:r w:rsidRPr="00E876F5">
        <w:rPr>
          <w:lang w:val="eu-ES"/>
        </w:rPr>
        <w:t xml:space="preserve"> besterik gabe</w:t>
      </w:r>
      <w:r>
        <w:rPr>
          <w:lang w:val="eu-ES"/>
        </w:rPr>
        <w:t>,</w:t>
      </w:r>
      <w:r w:rsidRPr="00E876F5">
        <w:rPr>
          <w:lang w:val="eu-ES"/>
        </w:rPr>
        <w:t xml:space="preserve"> onetsita geratzen da Euskadiko Kooperatiben Legea.</w:t>
      </w:r>
    </w:p>
    <w:p w:rsidR="00A17D8A" w:rsidRDefault="00A17D8A" w:rsidP="00443782">
      <w:pPr>
        <w:pStyle w:val="Texto"/>
        <w:rPr>
          <w:lang w:val="eu-ES"/>
        </w:rPr>
      </w:pPr>
    </w:p>
    <w:p w:rsidR="00A17D8A" w:rsidRDefault="00A17D8A" w:rsidP="00443782">
      <w:pPr>
        <w:pStyle w:val="Texto"/>
        <w:rPr>
          <w:lang w:val="eu-ES"/>
        </w:rPr>
      </w:pPr>
      <w:r w:rsidRPr="00F874E1">
        <w:rPr>
          <w:lang w:val="eu-ES"/>
        </w:rPr>
        <w:t xml:space="preserve">Gai-zerrendako bigarren puntua: </w:t>
      </w:r>
      <w:r>
        <w:rPr>
          <w:lang w:val="eu-ES"/>
        </w:rPr>
        <w:t>"</w:t>
      </w:r>
      <w:r w:rsidRPr="00F874E1">
        <w:rPr>
          <w:lang w:val="eu-ES"/>
        </w:rPr>
        <w:t xml:space="preserve">Lehenbailehen eta irakurraldi bakarreko prozeduraz eztabaidatzeko Euzko Abertzaleak, EH Bildu, Elkarrekin </w:t>
      </w:r>
      <w:proofErr w:type="spellStart"/>
      <w:r w:rsidRPr="00F874E1">
        <w:rPr>
          <w:lang w:val="eu-ES"/>
        </w:rPr>
        <w:t>Podemos</w:t>
      </w:r>
      <w:proofErr w:type="spellEnd"/>
      <w:r w:rsidRPr="00F874E1">
        <w:rPr>
          <w:lang w:val="eu-ES"/>
        </w:rPr>
        <w:t>, Euskal Sozialistak eta Euskal Talde Popularra talde parlamentarioek egindako lege-proposamena, Ehizaren martxoaren 17ko 2/2011 Legea aldatzeko. Eztabaida eta behin betiko ebazpena</w:t>
      </w:r>
      <w:r>
        <w:rPr>
          <w:lang w:val="eu-ES"/>
        </w:rPr>
        <w:t>"</w:t>
      </w:r>
      <w:r w:rsidRPr="00F874E1">
        <w:rPr>
          <w:lang w:val="eu-ES"/>
        </w:rPr>
        <w:t>.</w:t>
      </w:r>
    </w:p>
    <w:p w:rsidR="00A17D8A" w:rsidRDefault="00A17D8A" w:rsidP="00443782">
      <w:pPr>
        <w:pStyle w:val="Texto"/>
        <w:rPr>
          <w:lang w:val="eu-ES"/>
        </w:rPr>
      </w:pPr>
    </w:p>
    <w:p w:rsidR="00A17D8A" w:rsidRDefault="00A17D8A" w:rsidP="00443782">
      <w:pPr>
        <w:pStyle w:val="Texto"/>
        <w:rPr>
          <w:lang w:val="eu-ES"/>
        </w:rPr>
      </w:pPr>
      <w:r>
        <w:rPr>
          <w:lang w:val="eu-ES"/>
        </w:rPr>
        <w:t>2019ko abenduaren 10</w:t>
      </w:r>
      <w:r w:rsidRPr="00E876F5">
        <w:rPr>
          <w:lang w:val="eu-ES"/>
        </w:rPr>
        <w:t>eko Mahaiak ezarritakoari jarraituz</w:t>
      </w:r>
      <w:r>
        <w:rPr>
          <w:lang w:val="eu-ES"/>
        </w:rPr>
        <w:t>,</w:t>
      </w:r>
      <w:r w:rsidRPr="00E876F5">
        <w:rPr>
          <w:lang w:val="eu-ES"/>
        </w:rPr>
        <w:t xml:space="preserve"> Bozeramaile</w:t>
      </w:r>
      <w:r>
        <w:rPr>
          <w:lang w:val="eu-ES"/>
        </w:rPr>
        <w:t>en Batzarra entzunda,</w:t>
      </w:r>
      <w:r w:rsidRPr="00E876F5">
        <w:rPr>
          <w:lang w:val="eu-ES"/>
        </w:rPr>
        <w:t xml:space="preserve"> ekimen hau Osoko Bilkuran agerraldi bakarreko prozeduraz tramitatuko da. Aldeko txanda eta kontrako txanda. Ez du inor</w:t>
      </w:r>
      <w:r>
        <w:rPr>
          <w:lang w:val="eu-ES"/>
        </w:rPr>
        <w:t>k</w:t>
      </w:r>
      <w:r w:rsidRPr="00E876F5">
        <w:rPr>
          <w:lang w:val="eu-ES"/>
        </w:rPr>
        <w:t xml:space="preserve"> parte hartu </w:t>
      </w:r>
      <w:r>
        <w:rPr>
          <w:lang w:val="eu-ES"/>
        </w:rPr>
        <w:t>behar, ez?</w:t>
      </w:r>
      <w:r w:rsidRPr="00E876F5">
        <w:rPr>
          <w:lang w:val="eu-ES"/>
        </w:rPr>
        <w:t xml:space="preserve"> </w:t>
      </w:r>
      <w:r>
        <w:rPr>
          <w:lang w:val="eu-ES"/>
        </w:rPr>
        <w:t xml:space="preserve">Azalpenera zoazte? </w:t>
      </w:r>
      <w:r>
        <w:rPr>
          <w:i/>
          <w:lang w:val="eu-ES"/>
        </w:rPr>
        <w:t>(Berbotsa)</w:t>
      </w:r>
    </w:p>
    <w:p w:rsidR="00A17D8A" w:rsidRDefault="00A17D8A" w:rsidP="00443782">
      <w:pPr>
        <w:pStyle w:val="Texto"/>
        <w:rPr>
          <w:lang w:val="eu-ES"/>
        </w:rPr>
      </w:pPr>
    </w:p>
    <w:p w:rsidR="00A17D8A" w:rsidRDefault="00A17D8A" w:rsidP="00443782">
      <w:pPr>
        <w:pStyle w:val="Texto"/>
        <w:rPr>
          <w:lang w:val="eu-ES"/>
        </w:rPr>
      </w:pPr>
      <w:r>
        <w:rPr>
          <w:lang w:val="eu-ES"/>
        </w:rPr>
        <w:t>Bozkatuko duguna da, bototara jartzen dena da lege proposamena. Bozkatu dezakegu.</w:t>
      </w:r>
    </w:p>
    <w:p w:rsidR="00A17D8A" w:rsidRDefault="00A17D8A" w:rsidP="00443782">
      <w:pPr>
        <w:pStyle w:val="Texto"/>
        <w:rPr>
          <w:lang w:val="eu-ES"/>
        </w:rPr>
      </w:pPr>
    </w:p>
    <w:p w:rsidR="00A17D8A" w:rsidRDefault="00A17D8A" w:rsidP="00443782">
      <w:pPr>
        <w:pStyle w:val="anotaciones0"/>
        <w:rPr>
          <w:lang w:val="eu-ES"/>
        </w:rPr>
      </w:pPr>
      <w:r>
        <w:rPr>
          <w:lang w:val="eu-ES"/>
        </w:rPr>
        <w:t>Botazioa eginda, hauxe izan da emaitza: emandako botoak, 74; aldekoak, 74; aurkakoak, 0; abstentzioak, 0.</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rPr>
          <w:lang w:val="eu-ES"/>
        </w:rPr>
      </w:pPr>
      <w:r>
        <w:rPr>
          <w:rFonts w:ascii="Futura Md BT" w:hAnsi="Futura Md BT"/>
          <w:lang w:val="eu-ES"/>
        </w:rPr>
        <w:t>LEHENDAKARIAK</w:t>
      </w:r>
      <w:r>
        <w:rPr>
          <w:lang w:val="eu-ES"/>
        </w:rPr>
        <w:t>:</w:t>
      </w:r>
      <w:r w:rsidRPr="00E876F5">
        <w:rPr>
          <w:lang w:val="eu-ES"/>
        </w:rPr>
        <w:t xml:space="preserve"> Beraz, aho batez onetsita geratzen da </w:t>
      </w:r>
      <w:r>
        <w:rPr>
          <w:lang w:val="eu-ES"/>
        </w:rPr>
        <w:t>E</w:t>
      </w:r>
      <w:r w:rsidRPr="00E876F5">
        <w:rPr>
          <w:lang w:val="eu-ES"/>
        </w:rPr>
        <w:t xml:space="preserve">hizaren martxoaren 17ko </w:t>
      </w:r>
      <w:r>
        <w:rPr>
          <w:lang w:val="eu-ES"/>
        </w:rPr>
        <w:t>2/</w:t>
      </w:r>
      <w:r w:rsidRPr="00E876F5">
        <w:rPr>
          <w:lang w:val="eu-ES"/>
        </w:rPr>
        <w:t>2011</w:t>
      </w:r>
      <w:r>
        <w:rPr>
          <w:lang w:val="eu-ES"/>
        </w:rPr>
        <w:t xml:space="preserve"> Legea aldatzeko Legea.</w:t>
      </w:r>
    </w:p>
    <w:p w:rsidR="00A17D8A" w:rsidRDefault="00A17D8A" w:rsidP="00443782">
      <w:pPr>
        <w:pStyle w:val="Texto"/>
        <w:rPr>
          <w:lang w:val="eu-ES"/>
        </w:rPr>
      </w:pPr>
    </w:p>
    <w:p w:rsidR="00A17D8A" w:rsidRDefault="00A17D8A" w:rsidP="00443782">
      <w:pPr>
        <w:pStyle w:val="Texto"/>
        <w:rPr>
          <w:lang w:val="eu-ES"/>
        </w:rPr>
      </w:pPr>
      <w:r>
        <w:rPr>
          <w:lang w:val="eu-ES"/>
        </w:rPr>
        <w:t>J</w:t>
      </w:r>
      <w:r w:rsidRPr="00E876F5">
        <w:rPr>
          <w:lang w:val="eu-ES"/>
        </w:rPr>
        <w:t>arraian</w:t>
      </w:r>
      <w:r>
        <w:rPr>
          <w:lang w:val="eu-ES"/>
        </w:rPr>
        <w:t>,</w:t>
      </w:r>
      <w:r w:rsidRPr="00E876F5">
        <w:rPr>
          <w:lang w:val="eu-ES"/>
        </w:rPr>
        <w:t xml:space="preserve"> boto azalpenera joango </w:t>
      </w:r>
      <w:r>
        <w:rPr>
          <w:lang w:val="eu-ES"/>
        </w:rPr>
        <w:t>gara. E</w:t>
      </w:r>
      <w:r w:rsidRPr="00E876F5">
        <w:rPr>
          <w:lang w:val="eu-ES"/>
        </w:rPr>
        <w:t>ta Alderdi Popularren</w:t>
      </w:r>
      <w:r w:rsidRPr="005310E5">
        <w:rPr>
          <w:lang w:val="eu-ES"/>
        </w:rPr>
        <w:t xml:space="preserve"> ordezkaria, </w:t>
      </w:r>
      <w:r>
        <w:rPr>
          <w:lang w:val="eu-ES"/>
        </w:rPr>
        <w:t xml:space="preserve">López de </w:t>
      </w:r>
      <w:proofErr w:type="spellStart"/>
      <w:r>
        <w:rPr>
          <w:lang w:val="eu-ES"/>
        </w:rPr>
        <w:t>Ocariz</w:t>
      </w:r>
      <w:proofErr w:type="spellEnd"/>
      <w:r>
        <w:rPr>
          <w:lang w:val="eu-ES"/>
        </w:rPr>
        <w:t xml:space="preserve"> andrea, </w:t>
      </w:r>
      <w:proofErr w:type="spellStart"/>
      <w:r>
        <w:rPr>
          <w:lang w:val="eu-ES"/>
        </w:rPr>
        <w:t>zurea</w:t>
      </w:r>
      <w:proofErr w:type="spellEnd"/>
      <w:r>
        <w:rPr>
          <w:lang w:val="eu-ES"/>
        </w:rPr>
        <w:t xml:space="preserve"> da hitza.</w:t>
      </w:r>
    </w:p>
    <w:p w:rsidR="00A17D8A" w:rsidRDefault="00A17D8A" w:rsidP="00443782">
      <w:pPr>
        <w:pStyle w:val="Texto"/>
        <w:rPr>
          <w:lang w:val="eu-ES"/>
        </w:rPr>
      </w:pPr>
    </w:p>
    <w:p w:rsidR="00A17D8A" w:rsidRDefault="00A17D8A" w:rsidP="00443782">
      <w:pPr>
        <w:pStyle w:val="Texto"/>
        <w:rPr>
          <w:lang w:val="eu-ES"/>
        </w:rPr>
      </w:pPr>
    </w:p>
    <w:p w:rsidR="00A17D8A" w:rsidRDefault="00A17D8A" w:rsidP="00443782">
      <w:pPr>
        <w:pStyle w:val="Texto"/>
      </w:pPr>
      <w:r w:rsidRPr="00383C83">
        <w:rPr>
          <w:rFonts w:ascii="Futura Md BT" w:hAnsi="Futura Md BT"/>
          <w:lang w:val="eu-ES"/>
        </w:rPr>
        <w:t>LÓPEZ DE OCARIZ LÓPEZ DE MUNAIN</w:t>
      </w:r>
      <w:r>
        <w:rPr>
          <w:lang w:val="eu-ES"/>
        </w:rPr>
        <w:t xml:space="preserve"> andreak: </w:t>
      </w:r>
      <w:r w:rsidRPr="00E876F5">
        <w:t>Gracias</w:t>
      </w:r>
      <w:r>
        <w:t>, señora presidenta. Señorías.</w:t>
      </w:r>
    </w:p>
    <w:p w:rsidR="00A17D8A" w:rsidRDefault="00A17D8A" w:rsidP="00443782">
      <w:pPr>
        <w:pStyle w:val="Texto"/>
      </w:pPr>
    </w:p>
    <w:p w:rsidR="00A17D8A" w:rsidRDefault="00A17D8A" w:rsidP="00443782">
      <w:pPr>
        <w:pStyle w:val="Texto"/>
      </w:pPr>
      <w:r>
        <w:t>E</w:t>
      </w:r>
      <w:r w:rsidRPr="00E876F5">
        <w:t>fectivamente</w:t>
      </w:r>
      <w:r>
        <w:t>,</w:t>
      </w:r>
      <w:r w:rsidRPr="00E876F5">
        <w:t xml:space="preserve"> desde </w:t>
      </w:r>
      <w:r>
        <w:t>el grupo</w:t>
      </w:r>
      <w:r w:rsidRPr="00E876F5">
        <w:t xml:space="preserve"> Popular hemos votado a favor de esta proposición de ley de modificación de la </w:t>
      </w:r>
      <w:r>
        <w:t>L</w:t>
      </w:r>
      <w:r w:rsidRPr="00E876F5">
        <w:t xml:space="preserve">ey </w:t>
      </w:r>
      <w:r>
        <w:t>2/2011 de C</w:t>
      </w:r>
      <w:r w:rsidRPr="00E876F5">
        <w:t>aza, dado que a raíz de la Ord</w:t>
      </w:r>
      <w:r>
        <w:t>en Foral de 27 de julio de 2014</w:t>
      </w:r>
      <w:r w:rsidRPr="00E876F5">
        <w:t xml:space="preserve"> 423</w:t>
      </w:r>
      <w:r>
        <w:t>,</w:t>
      </w:r>
      <w:r w:rsidRPr="00E876F5">
        <w:t xml:space="preserve"> del Diputado de Innovación, Desarrollo </w:t>
      </w:r>
      <w:r>
        <w:t>Rural y</w:t>
      </w:r>
      <w:r w:rsidRPr="00E876F5">
        <w:t xml:space="preserve"> Turismo, se procedió a la declaración de zona de seguridad para la caza en parte de los territorios munici</w:t>
      </w:r>
      <w:r>
        <w:t xml:space="preserve">pales de San Sebastián y </w:t>
      </w:r>
      <w:proofErr w:type="spellStart"/>
      <w:r>
        <w:t>Pasaia</w:t>
      </w:r>
      <w:proofErr w:type="spellEnd"/>
      <w:r>
        <w:t>. C</w:t>
      </w:r>
      <w:r w:rsidRPr="00E876F5">
        <w:t>omo consecuencia de lo dispuesto en dich</w:t>
      </w:r>
      <w:r>
        <w:t>a Orden F</w:t>
      </w:r>
      <w:r w:rsidRPr="00E876F5">
        <w:t>oral que</w:t>
      </w:r>
      <w:r>
        <w:t>dó</w:t>
      </w:r>
      <w:r w:rsidRPr="00E876F5">
        <w:t xml:space="preserve"> prohibido el ejercicio de la caza en los puestos fijos pertenecientes a las líneas autorizadas de la línea costera de </w:t>
      </w:r>
      <w:proofErr w:type="spellStart"/>
      <w:r w:rsidRPr="00E876F5">
        <w:t>Ulía</w:t>
      </w:r>
      <w:proofErr w:type="spellEnd"/>
      <w:r w:rsidRPr="00E876F5">
        <w:t>, en los términos municip</w:t>
      </w:r>
      <w:r>
        <w:t xml:space="preserve">ales de San Sebastián y </w:t>
      </w:r>
      <w:proofErr w:type="spellStart"/>
      <w:r>
        <w:t>Pasaia</w:t>
      </w:r>
      <w:proofErr w:type="spellEnd"/>
      <w:r>
        <w:t>.</w:t>
      </w:r>
    </w:p>
    <w:p w:rsidR="00A17D8A" w:rsidRDefault="00A17D8A" w:rsidP="00443782">
      <w:pPr>
        <w:pStyle w:val="Texto"/>
      </w:pPr>
    </w:p>
    <w:p w:rsidR="00A17D8A" w:rsidRDefault="00A17D8A" w:rsidP="00443782">
      <w:pPr>
        <w:pStyle w:val="Texto"/>
      </w:pPr>
      <w:r>
        <w:t xml:space="preserve">La Federación </w:t>
      </w:r>
      <w:proofErr w:type="spellStart"/>
      <w:r>
        <w:t>Gipuzkoana</w:t>
      </w:r>
      <w:proofErr w:type="spellEnd"/>
      <w:r>
        <w:t xml:space="preserve"> de C</w:t>
      </w:r>
      <w:r w:rsidRPr="00E876F5">
        <w:t>aza interpuso recurso a esta Orden Foral</w:t>
      </w:r>
      <w:r>
        <w:t>,</w:t>
      </w:r>
      <w:r w:rsidRPr="00E876F5">
        <w:t xml:space="preserve"> y mediante sentencia de 2017 se anula parte de la orden de 2014 y se excluye respecto de la zona de seguridad de caza de los términos los principales de San Sebastián y </w:t>
      </w:r>
      <w:proofErr w:type="spellStart"/>
      <w:r w:rsidRPr="00E876F5">
        <w:t>Pasaia</w:t>
      </w:r>
      <w:proofErr w:type="spellEnd"/>
      <w:r w:rsidRPr="00E876F5">
        <w:t xml:space="preserve">, las líneas de puestos fijos de caza existentes </w:t>
      </w:r>
      <w:r>
        <w:t xml:space="preserve">en monte </w:t>
      </w:r>
      <w:proofErr w:type="spellStart"/>
      <w:r>
        <w:t>Ulía</w:t>
      </w:r>
      <w:proofErr w:type="spellEnd"/>
      <w:r>
        <w:t>.</w:t>
      </w:r>
    </w:p>
    <w:p w:rsidR="00A17D8A" w:rsidRDefault="00A17D8A" w:rsidP="00443782">
      <w:pPr>
        <w:pStyle w:val="Texto"/>
      </w:pPr>
    </w:p>
    <w:p w:rsidR="00A17D8A" w:rsidRDefault="00A17D8A" w:rsidP="00443782">
      <w:pPr>
        <w:pStyle w:val="Texto"/>
      </w:pPr>
      <w:r w:rsidRPr="00E876F5">
        <w:t>Esto, atendiendo el artículo 27 de l</w:t>
      </w:r>
      <w:r>
        <w:t>a propia Ley de Caza que regula</w:t>
      </w:r>
      <w:r w:rsidRPr="00E876F5">
        <w:t xml:space="preserve"> las zonas de se</w:t>
      </w:r>
      <w:r>
        <w:t>guridad y que dice en su punto 2</w:t>
      </w:r>
      <w:r w:rsidRPr="00E876F5">
        <w:t xml:space="preserve"> que en las zonas de seguridad está prohibida la ca</w:t>
      </w:r>
      <w:r>
        <w:t>z</w:t>
      </w:r>
      <w:r w:rsidRPr="00E876F5">
        <w:t xml:space="preserve">a con armas, con la excepción de los puestos </w:t>
      </w:r>
      <w:r>
        <w:t>fijos,</w:t>
      </w:r>
      <w:r w:rsidRPr="00E876F5">
        <w:t xml:space="preserve"> y</w:t>
      </w:r>
      <w:r>
        <w:t xml:space="preserve">a </w:t>
      </w:r>
      <w:r w:rsidRPr="00E876F5">
        <w:t>establecido</w:t>
      </w:r>
      <w:r>
        <w:t>s y</w:t>
      </w:r>
      <w:r w:rsidRPr="00E876F5">
        <w:t xml:space="preserve"> reconocidos por el órgano competente de la </w:t>
      </w:r>
      <w:r>
        <w:t>d</w:t>
      </w:r>
      <w:r w:rsidRPr="00E876F5">
        <w:t xml:space="preserve">iputación </w:t>
      </w:r>
      <w:r>
        <w:t>f</w:t>
      </w:r>
      <w:r w:rsidRPr="00E876F5">
        <w:t>oral que corresponda ante</w:t>
      </w:r>
      <w:r>
        <w:t>s</w:t>
      </w:r>
      <w:r w:rsidRPr="00E876F5">
        <w:t xml:space="preserve"> </w:t>
      </w:r>
      <w:r>
        <w:t>de la entrada vigor de la Ley de Caza. D</w:t>
      </w:r>
      <w:r w:rsidRPr="00E876F5">
        <w:t>ado que la zona en cuestión es muy transitada por visitantes</w:t>
      </w:r>
      <w:r>
        <w:t>, por paseantes, h</w:t>
      </w:r>
      <w:r w:rsidRPr="00E876F5">
        <w:t xml:space="preserve">ay datos de 110.000 personas en </w:t>
      </w:r>
      <w:r>
        <w:t>el GR</w:t>
      </w:r>
      <w:r w:rsidR="00051F21">
        <w:t xml:space="preserve"> </w:t>
      </w:r>
      <w:r>
        <w:t>121</w:t>
      </w:r>
      <w:r w:rsidR="00051F21">
        <w:t xml:space="preserve"> </w:t>
      </w:r>
      <w:proofErr w:type="spellStart"/>
      <w:r w:rsidR="00051F21">
        <w:t>Talaia</w:t>
      </w:r>
      <w:proofErr w:type="spellEnd"/>
      <w:r>
        <w:t xml:space="preserve">, </w:t>
      </w:r>
      <w:r w:rsidRPr="00E876F5">
        <w:t>el tercer lugar más co</w:t>
      </w:r>
      <w:r>
        <w:t>ncurrido de la red de conteo…</w:t>
      </w:r>
    </w:p>
    <w:p w:rsidR="00A17D8A" w:rsidRDefault="00A17D8A" w:rsidP="00443782">
      <w:pPr>
        <w:pStyle w:val="Texto"/>
      </w:pPr>
    </w:p>
    <w:p w:rsidR="00A17D8A" w:rsidRPr="007D1009" w:rsidRDefault="00A17D8A" w:rsidP="00443782">
      <w:pPr>
        <w:pStyle w:val="Texto"/>
        <w:rPr>
          <w:lang w:val="eu-ES"/>
        </w:rPr>
      </w:pPr>
      <w:r w:rsidRPr="007D1009">
        <w:rPr>
          <w:lang w:val="eu-ES"/>
        </w:rPr>
        <w:lastRenderedPageBreak/>
        <w:t>(14. zintaren amaiera)</w:t>
      </w:r>
    </w:p>
    <w:p w:rsidR="00051F21" w:rsidRPr="00CD69BE" w:rsidRDefault="00051F21" w:rsidP="00443782">
      <w:pPr>
        <w:pStyle w:val="Texto"/>
        <w:rPr>
          <w:lang w:val="es-ES"/>
        </w:rPr>
      </w:pPr>
      <w:r w:rsidRPr="00CD69BE">
        <w:rPr>
          <w:lang w:val="es-ES"/>
        </w:rPr>
        <w:t xml:space="preserve">(15. </w:t>
      </w:r>
      <w:proofErr w:type="spellStart"/>
      <w:proofErr w:type="gramStart"/>
      <w:r w:rsidRPr="00CD69BE">
        <w:rPr>
          <w:lang w:val="es-ES"/>
        </w:rPr>
        <w:t>zintaren</w:t>
      </w:r>
      <w:proofErr w:type="spellEnd"/>
      <w:proofErr w:type="gramEnd"/>
      <w:r w:rsidRPr="00CD69BE">
        <w:rPr>
          <w:lang w:val="es-ES"/>
        </w:rPr>
        <w:t xml:space="preserve"> </w:t>
      </w:r>
      <w:proofErr w:type="spellStart"/>
      <w:r w:rsidRPr="00CD69BE">
        <w:rPr>
          <w:lang w:val="es-ES"/>
        </w:rPr>
        <w:t>hasiera</w:t>
      </w:r>
      <w:proofErr w:type="spellEnd"/>
      <w:r w:rsidRPr="00CD69BE">
        <w:rPr>
          <w:lang w:val="es-ES"/>
        </w:rPr>
        <w:t>)</w:t>
      </w:r>
    </w:p>
    <w:p w:rsidR="00051F21" w:rsidRPr="00CD69BE" w:rsidRDefault="00051F21" w:rsidP="00443782">
      <w:pPr>
        <w:pStyle w:val="Texto"/>
        <w:rPr>
          <w:lang w:val="es-ES"/>
        </w:rPr>
      </w:pPr>
    </w:p>
    <w:p w:rsidR="00051F21" w:rsidRDefault="00051F21" w:rsidP="00443782">
      <w:pPr>
        <w:pStyle w:val="Texto"/>
        <w:rPr>
          <w:lang w:val="es-ES"/>
        </w:rPr>
      </w:pPr>
      <w:r w:rsidRPr="00CD69BE">
        <w:rPr>
          <w:lang w:val="es-ES"/>
        </w:rPr>
        <w:t xml:space="preserve">… </w:t>
      </w:r>
      <w:r>
        <w:rPr>
          <w:lang w:val="es-ES"/>
        </w:rPr>
        <w:t>q</w:t>
      </w:r>
      <w:r w:rsidRPr="00CD69BE">
        <w:rPr>
          <w:lang w:val="es-ES"/>
        </w:rPr>
        <w:t xml:space="preserve">ue hay datos de 110.000 personas en </w:t>
      </w:r>
      <w:r>
        <w:rPr>
          <w:lang w:val="es-ES"/>
        </w:rPr>
        <w:t>el GR</w:t>
      </w:r>
      <w:r w:rsidRPr="00CD69BE">
        <w:rPr>
          <w:lang w:val="es-ES"/>
        </w:rPr>
        <w:t xml:space="preserve"> 121 </w:t>
      </w:r>
      <w:r w:rsidRPr="000B7904">
        <w:rPr>
          <w:lang w:val="eu-ES"/>
        </w:rPr>
        <w:t>Talaia</w:t>
      </w:r>
      <w:r>
        <w:rPr>
          <w:lang w:val="es-ES"/>
        </w:rPr>
        <w:t>,</w:t>
      </w:r>
      <w:r w:rsidRPr="00CD69BE">
        <w:rPr>
          <w:lang w:val="es-ES"/>
        </w:rPr>
        <w:t xml:space="preserve"> el tercer lugar más concurrido de la red de cont</w:t>
      </w:r>
      <w:r>
        <w:rPr>
          <w:lang w:val="es-ES"/>
        </w:rPr>
        <w:t xml:space="preserve">eo de </w:t>
      </w:r>
      <w:r w:rsidRPr="00F66D04">
        <w:rPr>
          <w:lang w:val="eu-ES"/>
        </w:rPr>
        <w:t>Gipuzkoa</w:t>
      </w:r>
      <w:r>
        <w:rPr>
          <w:lang w:val="es-ES"/>
        </w:rPr>
        <w:t xml:space="preserve">, tras el </w:t>
      </w:r>
      <w:r>
        <w:rPr>
          <w:rStyle w:val="st"/>
        </w:rPr>
        <w:t>Flysch</w:t>
      </w:r>
      <w:r w:rsidRPr="00CD69BE">
        <w:rPr>
          <w:lang w:val="es-ES"/>
        </w:rPr>
        <w:t xml:space="preserve"> de </w:t>
      </w:r>
      <w:r w:rsidRPr="00F66D04">
        <w:rPr>
          <w:lang w:val="eu-ES"/>
        </w:rPr>
        <w:t>Zumaia</w:t>
      </w:r>
      <w:r w:rsidRPr="00CD69BE">
        <w:rPr>
          <w:lang w:val="es-ES"/>
        </w:rPr>
        <w:t xml:space="preserve"> y las campas de </w:t>
      </w:r>
      <w:r w:rsidRPr="00F66D04">
        <w:rPr>
          <w:lang w:val="eu-ES"/>
        </w:rPr>
        <w:t>Urbia</w:t>
      </w:r>
      <w:r w:rsidRPr="00CD69BE">
        <w:rPr>
          <w:lang w:val="es-ES"/>
        </w:rPr>
        <w:t xml:space="preserve"> en </w:t>
      </w:r>
      <w:r>
        <w:rPr>
          <w:lang w:val="eu-ES"/>
        </w:rPr>
        <w:t>Aizk</w:t>
      </w:r>
      <w:r w:rsidRPr="00AD6E4B">
        <w:rPr>
          <w:lang w:val="eu-ES"/>
        </w:rPr>
        <w:t>orri</w:t>
      </w:r>
      <w:r w:rsidRPr="00CD69BE">
        <w:rPr>
          <w:lang w:val="es-ES"/>
        </w:rPr>
        <w:t>. Esto, sin contabilizar usuarios de otros senderos del entor</w:t>
      </w:r>
      <w:r>
        <w:rPr>
          <w:lang w:val="es-ES"/>
        </w:rPr>
        <w:t xml:space="preserve">no a </w:t>
      </w:r>
      <w:r w:rsidRPr="00CD69BE">
        <w:rPr>
          <w:lang w:val="es-ES"/>
        </w:rPr>
        <w:t>la vuelta</w:t>
      </w:r>
      <w:r>
        <w:rPr>
          <w:lang w:val="es-ES"/>
        </w:rPr>
        <w:t xml:space="preserve"> a </w:t>
      </w:r>
      <w:r w:rsidRPr="00F66D04">
        <w:rPr>
          <w:lang w:val="eu-ES"/>
        </w:rPr>
        <w:t>Ulia</w:t>
      </w:r>
      <w:r>
        <w:rPr>
          <w:lang w:val="es-ES"/>
        </w:rPr>
        <w:t xml:space="preserve"> o el Camino de Santiago, </w:t>
      </w:r>
      <w:r w:rsidRPr="00CD69BE">
        <w:rPr>
          <w:lang w:val="es-ES"/>
        </w:rPr>
        <w:t xml:space="preserve">y personas que </w:t>
      </w:r>
      <w:r>
        <w:rPr>
          <w:lang w:val="es-ES"/>
        </w:rPr>
        <w:t xml:space="preserve">no practican </w:t>
      </w:r>
      <w:r w:rsidRPr="00CD69BE">
        <w:rPr>
          <w:lang w:val="es-ES"/>
        </w:rPr>
        <w:t xml:space="preserve">senderismo pero que acuden </w:t>
      </w:r>
      <w:r>
        <w:rPr>
          <w:lang w:val="es-ES"/>
        </w:rPr>
        <w:t xml:space="preserve">a </w:t>
      </w:r>
      <w:r w:rsidRPr="00CD69BE">
        <w:rPr>
          <w:lang w:val="es-ES"/>
        </w:rPr>
        <w:t>las zonas</w:t>
      </w:r>
      <w:r>
        <w:rPr>
          <w:lang w:val="es-ES"/>
        </w:rPr>
        <w:t xml:space="preserve"> recreativas de estos espacios.</w:t>
      </w:r>
    </w:p>
    <w:p w:rsidR="00051F21" w:rsidRDefault="00051F21" w:rsidP="00443782">
      <w:pPr>
        <w:pStyle w:val="Texto"/>
        <w:rPr>
          <w:lang w:val="es-ES"/>
        </w:rPr>
      </w:pPr>
    </w:p>
    <w:p w:rsidR="00051F21" w:rsidRDefault="00051F21" w:rsidP="00443782">
      <w:pPr>
        <w:pStyle w:val="Texto"/>
        <w:rPr>
          <w:lang w:val="es-ES"/>
        </w:rPr>
      </w:pPr>
      <w:r>
        <w:rPr>
          <w:lang w:val="es-ES"/>
        </w:rPr>
        <w:t>E</w:t>
      </w:r>
      <w:r w:rsidRPr="00CD69BE">
        <w:rPr>
          <w:lang w:val="es-ES"/>
        </w:rPr>
        <w:t>l ejercic</w:t>
      </w:r>
      <w:r>
        <w:rPr>
          <w:lang w:val="es-ES"/>
        </w:rPr>
        <w:t>io de la caza en los 46 puestos</w:t>
      </w:r>
      <w:r w:rsidRPr="00CD69BE">
        <w:rPr>
          <w:lang w:val="es-ES"/>
        </w:rPr>
        <w:t xml:space="preserve"> incluidos </w:t>
      </w:r>
      <w:r>
        <w:rPr>
          <w:lang w:val="es-ES"/>
        </w:rPr>
        <w:t>en el R</w:t>
      </w:r>
      <w:r w:rsidRPr="00CD69BE">
        <w:rPr>
          <w:lang w:val="es-ES"/>
        </w:rPr>
        <w:t xml:space="preserve">egistro 21 de </w:t>
      </w:r>
      <w:r>
        <w:rPr>
          <w:lang w:val="es-ES"/>
        </w:rPr>
        <w:t xml:space="preserve">la línea </w:t>
      </w:r>
      <w:r w:rsidRPr="00F66D04">
        <w:rPr>
          <w:lang w:val="eu-ES"/>
        </w:rPr>
        <w:t>Ulia</w:t>
      </w:r>
      <w:r>
        <w:rPr>
          <w:lang w:val="es-ES"/>
        </w:rPr>
        <w:t>-Mendiola y los 25 en</w:t>
      </w:r>
      <w:r w:rsidRPr="00CD69BE">
        <w:rPr>
          <w:lang w:val="es-ES"/>
        </w:rPr>
        <w:t xml:space="preserve"> la línea </w:t>
      </w:r>
      <w:r>
        <w:rPr>
          <w:lang w:val="es-ES"/>
        </w:rPr>
        <w:t xml:space="preserve">Mendiola-Faro de la Plata </w:t>
      </w:r>
      <w:r w:rsidRPr="00CD69BE">
        <w:rPr>
          <w:lang w:val="es-ES"/>
        </w:rPr>
        <w:t xml:space="preserve">originaría molestias </w:t>
      </w:r>
      <w:r>
        <w:rPr>
          <w:lang w:val="es-ES"/>
        </w:rPr>
        <w:t xml:space="preserve">por ruido, </w:t>
      </w:r>
      <w:r w:rsidRPr="00CD69BE">
        <w:rPr>
          <w:lang w:val="es-ES"/>
        </w:rPr>
        <w:t>por ca</w:t>
      </w:r>
      <w:r>
        <w:rPr>
          <w:lang w:val="es-ES"/>
        </w:rPr>
        <w:t>í</w:t>
      </w:r>
      <w:r w:rsidRPr="00CD69BE">
        <w:rPr>
          <w:lang w:val="es-ES"/>
        </w:rPr>
        <w:t xml:space="preserve">da </w:t>
      </w:r>
      <w:r>
        <w:rPr>
          <w:lang w:val="es-ES"/>
        </w:rPr>
        <w:t xml:space="preserve">de perdigones </w:t>
      </w:r>
      <w:r w:rsidRPr="00CD69BE">
        <w:rPr>
          <w:lang w:val="es-ES"/>
        </w:rPr>
        <w:t>para los usuarios en estas rutas y del monte en general, sin desc</w:t>
      </w:r>
      <w:r>
        <w:rPr>
          <w:lang w:val="es-ES"/>
        </w:rPr>
        <w:t>artar riesgos para la seguridad</w:t>
      </w:r>
      <w:r w:rsidRPr="00CD69BE">
        <w:rPr>
          <w:lang w:val="es-ES"/>
        </w:rPr>
        <w:t xml:space="preserve"> por la escasa distancia de </w:t>
      </w:r>
      <w:r>
        <w:rPr>
          <w:lang w:val="es-ES"/>
        </w:rPr>
        <w:t>de</w:t>
      </w:r>
      <w:r w:rsidRPr="00CD69BE">
        <w:rPr>
          <w:lang w:val="es-ES"/>
        </w:rPr>
        <w:t>te</w:t>
      </w:r>
      <w:r>
        <w:rPr>
          <w:lang w:val="es-ES"/>
        </w:rPr>
        <w:t>rminados puestos a los caminos.</w:t>
      </w:r>
    </w:p>
    <w:p w:rsidR="00051F21" w:rsidRDefault="00051F21" w:rsidP="00443782">
      <w:pPr>
        <w:pStyle w:val="Texto"/>
        <w:rPr>
          <w:lang w:val="es-ES"/>
        </w:rPr>
      </w:pPr>
    </w:p>
    <w:p w:rsidR="00051F21" w:rsidRDefault="00051F21" w:rsidP="00443782">
      <w:pPr>
        <w:pStyle w:val="Texto"/>
        <w:rPr>
          <w:lang w:val="es-ES"/>
        </w:rPr>
      </w:pPr>
      <w:r w:rsidRPr="00CD69BE">
        <w:rPr>
          <w:lang w:val="es-ES"/>
        </w:rPr>
        <w:t>Dado que esta situación está generando un conflicto de intereses, parece necesario mo</w:t>
      </w:r>
      <w:r>
        <w:rPr>
          <w:lang w:val="es-ES"/>
        </w:rPr>
        <w:t>dificar parte del artículo 27, d</w:t>
      </w:r>
      <w:r w:rsidRPr="00CD69BE">
        <w:rPr>
          <w:lang w:val="es-ES"/>
        </w:rPr>
        <w:t>e tal manera que en el punto dos se diga que en las z</w:t>
      </w:r>
      <w:r>
        <w:rPr>
          <w:lang w:val="es-ES"/>
        </w:rPr>
        <w:t>onas de seguridad está prohibida la caz</w:t>
      </w:r>
      <w:r w:rsidRPr="00CD69BE">
        <w:rPr>
          <w:lang w:val="es-ES"/>
        </w:rPr>
        <w:t xml:space="preserve">a con armas y que se </w:t>
      </w:r>
      <w:r>
        <w:rPr>
          <w:lang w:val="es-ES"/>
        </w:rPr>
        <w:t xml:space="preserve">podrá excepcionar </w:t>
      </w:r>
      <w:r w:rsidRPr="00CD69BE">
        <w:rPr>
          <w:lang w:val="es-ES"/>
        </w:rPr>
        <w:t xml:space="preserve">por </w:t>
      </w:r>
      <w:r>
        <w:rPr>
          <w:lang w:val="es-ES"/>
        </w:rPr>
        <w:t xml:space="preserve">el órgano competente de </w:t>
      </w:r>
      <w:r w:rsidRPr="00CD69BE">
        <w:rPr>
          <w:lang w:val="es-ES"/>
        </w:rPr>
        <w:t xml:space="preserve">la Diputación Foral, los puestos fijos ya establecidos a </w:t>
      </w:r>
      <w:r>
        <w:rPr>
          <w:lang w:val="es-ES"/>
        </w:rPr>
        <w:t>la entrada en vigor de esta ley. N</w:t>
      </w:r>
      <w:r w:rsidRPr="00CD69BE">
        <w:rPr>
          <w:lang w:val="es-ES"/>
        </w:rPr>
        <w:t>os parece que</w:t>
      </w:r>
      <w:r>
        <w:rPr>
          <w:lang w:val="es-ES"/>
        </w:rPr>
        <w:t>,</w:t>
      </w:r>
      <w:r w:rsidRPr="00CD69BE">
        <w:rPr>
          <w:lang w:val="es-ES"/>
        </w:rPr>
        <w:t xml:space="preserve"> dado los precedentes y la situación singula</w:t>
      </w:r>
      <w:r>
        <w:rPr>
          <w:lang w:val="es-ES"/>
        </w:rPr>
        <w:t xml:space="preserve">r en este caso en la zona de </w:t>
      </w:r>
      <w:r w:rsidRPr="00F66D04">
        <w:rPr>
          <w:lang w:val="eu-ES"/>
        </w:rPr>
        <w:t>Ulia</w:t>
      </w:r>
      <w:r>
        <w:rPr>
          <w:lang w:val="es-ES"/>
        </w:rPr>
        <w:t>,</w:t>
      </w:r>
      <w:r w:rsidRPr="00CD69BE">
        <w:rPr>
          <w:lang w:val="es-ES"/>
        </w:rPr>
        <w:t xml:space="preserve"> puede ser una solución aceptable y por eso hemos votado a favor de esta propuest</w:t>
      </w:r>
      <w:r>
        <w:rPr>
          <w:lang w:val="es-ES"/>
        </w:rPr>
        <w:t>a.</w:t>
      </w:r>
    </w:p>
    <w:p w:rsidR="00051F21" w:rsidRDefault="00051F21" w:rsidP="00443782">
      <w:pPr>
        <w:pStyle w:val="Texto"/>
        <w:rPr>
          <w:lang w:val="es-ES"/>
        </w:rPr>
      </w:pPr>
    </w:p>
    <w:p w:rsidR="00051F21" w:rsidRDefault="00051F21" w:rsidP="00443782">
      <w:pPr>
        <w:pStyle w:val="Texto"/>
        <w:rPr>
          <w:lang w:val="es-ES"/>
        </w:rPr>
      </w:pPr>
      <w:r>
        <w:rPr>
          <w:lang w:val="es-ES"/>
        </w:rPr>
        <w:t xml:space="preserve">También quiero señalar brevemente </w:t>
      </w:r>
      <w:r w:rsidRPr="00CD69BE">
        <w:rPr>
          <w:lang w:val="es-ES"/>
        </w:rPr>
        <w:t>que</w:t>
      </w:r>
      <w:r>
        <w:rPr>
          <w:lang w:val="es-ES"/>
        </w:rPr>
        <w:t>,</w:t>
      </w:r>
      <w:r w:rsidRPr="00CD69BE">
        <w:rPr>
          <w:lang w:val="es-ES"/>
        </w:rPr>
        <w:t xml:space="preserve"> tanto desde alguna diputación foral como desde los propios cazadores, se está insistiendo en la necesidad de </w:t>
      </w:r>
      <w:r>
        <w:rPr>
          <w:lang w:val="es-ES"/>
        </w:rPr>
        <w:t>modificar algunos aspectos de la ley. Y</w:t>
      </w:r>
      <w:r w:rsidRPr="00CD69BE">
        <w:rPr>
          <w:lang w:val="es-ES"/>
        </w:rPr>
        <w:t xml:space="preserve"> no es este el momento, pero sí quiero dejar constancia de la necesidad de atender estas demandas en la próxima legislatura. </w:t>
      </w:r>
      <w:r>
        <w:rPr>
          <w:lang w:val="es-ES"/>
        </w:rPr>
        <w:t xml:space="preserve">Esto para que vayamos avisados </w:t>
      </w:r>
      <w:r w:rsidRPr="00CD69BE">
        <w:rPr>
          <w:lang w:val="es-ES"/>
        </w:rPr>
        <w:t xml:space="preserve">de </w:t>
      </w:r>
      <w:r>
        <w:rPr>
          <w:lang w:val="es-ES"/>
        </w:rPr>
        <w:t>lo que… deberes que tenemos pendientes.</w:t>
      </w:r>
    </w:p>
    <w:p w:rsidR="00051F21" w:rsidRDefault="00051F21" w:rsidP="00443782">
      <w:pPr>
        <w:pStyle w:val="Texto"/>
        <w:rPr>
          <w:lang w:val="es-ES"/>
        </w:rPr>
      </w:pPr>
    </w:p>
    <w:p w:rsidR="00051F21" w:rsidRPr="00E41CF0" w:rsidRDefault="00051F21" w:rsidP="00443782">
      <w:pPr>
        <w:pStyle w:val="Texto"/>
        <w:rPr>
          <w:lang w:val="es-ES"/>
        </w:rPr>
      </w:pPr>
      <w:r>
        <w:rPr>
          <w:lang w:val="es-ES"/>
        </w:rPr>
        <w:t xml:space="preserve">Nada más, muchas </w:t>
      </w:r>
      <w:r w:rsidRPr="00E41CF0">
        <w:rPr>
          <w:lang w:val="es-ES"/>
        </w:rPr>
        <w:t>gracias.</w:t>
      </w:r>
    </w:p>
    <w:p w:rsidR="00051F21" w:rsidRPr="00E41CF0" w:rsidRDefault="00051F21" w:rsidP="00443782">
      <w:pPr>
        <w:pStyle w:val="Texto"/>
        <w:rPr>
          <w:lang w:val="es-ES"/>
        </w:rPr>
      </w:pPr>
    </w:p>
    <w:p w:rsidR="00051F21" w:rsidRDefault="00051F21" w:rsidP="00443782">
      <w:pPr>
        <w:pStyle w:val="Texto"/>
        <w:rPr>
          <w:lang w:val="es-ES"/>
        </w:rPr>
      </w:pPr>
    </w:p>
    <w:p w:rsidR="00051F21" w:rsidRPr="00E41CF0" w:rsidRDefault="00051F21" w:rsidP="00443782">
      <w:pPr>
        <w:pStyle w:val="Texto"/>
        <w:rPr>
          <w:lang w:val="eu-ES"/>
        </w:rPr>
      </w:pPr>
      <w:r w:rsidRPr="00E41CF0">
        <w:rPr>
          <w:rFonts w:ascii="Futura Md BT" w:hAnsi="Futura Md BT"/>
          <w:lang w:val="es-ES"/>
        </w:rPr>
        <w:t>LEHENDAKARIAK</w:t>
      </w:r>
      <w:r>
        <w:rPr>
          <w:lang w:val="es-ES"/>
        </w:rPr>
        <w:t xml:space="preserve">: </w:t>
      </w:r>
      <w:r w:rsidRPr="00E41CF0">
        <w:rPr>
          <w:lang w:val="eu-ES"/>
        </w:rPr>
        <w:t xml:space="preserve">Eskerrik asko, López de </w:t>
      </w:r>
      <w:proofErr w:type="spellStart"/>
      <w:r w:rsidRPr="00E41CF0">
        <w:rPr>
          <w:lang w:val="eu-ES"/>
        </w:rPr>
        <w:t>Ocariz</w:t>
      </w:r>
      <w:proofErr w:type="spellEnd"/>
      <w:r w:rsidRPr="00E41CF0">
        <w:rPr>
          <w:lang w:val="eu-ES"/>
        </w:rPr>
        <w:t xml:space="preserve"> andrea. Euskal Sozialistak, Prieto jauna, zure da hitza.</w:t>
      </w:r>
    </w:p>
    <w:p w:rsidR="00051F21" w:rsidRPr="00E41CF0" w:rsidRDefault="00051F21" w:rsidP="00443782">
      <w:pPr>
        <w:pStyle w:val="Texto"/>
        <w:rPr>
          <w:lang w:val="eu-ES"/>
        </w:rPr>
      </w:pPr>
    </w:p>
    <w:p w:rsidR="00051F21" w:rsidRPr="00466C8D" w:rsidRDefault="00051F21" w:rsidP="00443782">
      <w:pPr>
        <w:pStyle w:val="Texto"/>
        <w:rPr>
          <w:lang w:val="de-DE"/>
        </w:rPr>
      </w:pPr>
    </w:p>
    <w:p w:rsidR="00051F21" w:rsidRDefault="00051F21" w:rsidP="00443782">
      <w:pPr>
        <w:pStyle w:val="Texto"/>
        <w:rPr>
          <w:lang w:val="es-ES"/>
        </w:rPr>
      </w:pPr>
      <w:r w:rsidRPr="00E41CF0">
        <w:rPr>
          <w:rFonts w:ascii="Futura Md BT" w:hAnsi="Futura Md BT"/>
          <w:lang w:val="es-ES"/>
        </w:rPr>
        <w:t>PRIETO SAN VICENTE</w:t>
      </w:r>
      <w:r>
        <w:rPr>
          <w:lang w:val="es-ES"/>
        </w:rPr>
        <w:t xml:space="preserve"> </w:t>
      </w:r>
      <w:r w:rsidRPr="00E41CF0">
        <w:rPr>
          <w:lang w:val="eu-ES"/>
        </w:rPr>
        <w:t>jaunak:</w:t>
      </w:r>
      <w:r>
        <w:rPr>
          <w:lang w:val="es-ES"/>
        </w:rPr>
        <w:t xml:space="preserve"> </w:t>
      </w:r>
      <w:r w:rsidRPr="00CD69BE">
        <w:rPr>
          <w:lang w:val="es-ES"/>
        </w:rPr>
        <w:t>Señora presidenta,</w:t>
      </w:r>
      <w:r>
        <w:rPr>
          <w:lang w:val="es-ES"/>
        </w:rPr>
        <w:t xml:space="preserve"> señorías</w:t>
      </w:r>
      <w:r w:rsidRPr="00CD69BE">
        <w:rPr>
          <w:lang w:val="es-ES"/>
        </w:rPr>
        <w:t xml:space="preserve"> que todavía quedan</w:t>
      </w:r>
      <w:r>
        <w:rPr>
          <w:lang w:val="es-ES"/>
        </w:rPr>
        <w:t>. La ley que hoy aprobamos e</w:t>
      </w:r>
      <w:r w:rsidRPr="00CD69BE">
        <w:rPr>
          <w:lang w:val="es-ES"/>
        </w:rPr>
        <w:t>s una ley, es una modificación de ley puntual, no por ello menos importante. Se trata de ir adaptando esa ley para darle</w:t>
      </w:r>
      <w:r>
        <w:rPr>
          <w:lang w:val="es-ES"/>
        </w:rPr>
        <w:t>s</w:t>
      </w:r>
      <w:r w:rsidRPr="00CD69BE">
        <w:rPr>
          <w:lang w:val="es-ES"/>
        </w:rPr>
        <w:t xml:space="preserve"> herramientas a las diputaciones forales, que son quienes tienen la competencia</w:t>
      </w:r>
      <w:r>
        <w:rPr>
          <w:lang w:val="es-ES"/>
        </w:rPr>
        <w:t xml:space="preserve">, </w:t>
      </w:r>
      <w:r w:rsidRPr="00CD69BE">
        <w:rPr>
          <w:lang w:val="es-ES"/>
        </w:rPr>
        <w:t>y poder hacer compatible la caza con la conservación de la naturaleza y también con otras actividades que se van haciendo a medida que las poblaciones van modificando sus uso</w:t>
      </w:r>
      <w:r>
        <w:rPr>
          <w:lang w:val="es-ES"/>
        </w:rPr>
        <w:t>s, sus costumbres, sus hábitos.</w:t>
      </w:r>
    </w:p>
    <w:p w:rsidR="00051F21" w:rsidRDefault="00051F21" w:rsidP="00443782">
      <w:pPr>
        <w:pStyle w:val="Texto"/>
        <w:rPr>
          <w:lang w:val="es-ES"/>
        </w:rPr>
      </w:pPr>
    </w:p>
    <w:p w:rsidR="00051F21" w:rsidRDefault="00051F21" w:rsidP="00443782">
      <w:pPr>
        <w:pStyle w:val="Texto"/>
        <w:rPr>
          <w:lang w:val="es-ES"/>
        </w:rPr>
      </w:pPr>
      <w:r w:rsidRPr="00CD69BE">
        <w:rPr>
          <w:lang w:val="es-ES"/>
        </w:rPr>
        <w:t xml:space="preserve">Hay espacios en la </w:t>
      </w:r>
      <w:r>
        <w:rPr>
          <w:lang w:val="es-ES"/>
        </w:rPr>
        <w:t xml:space="preserve">geografía </w:t>
      </w:r>
      <w:r w:rsidRPr="00CD69BE">
        <w:rPr>
          <w:lang w:val="es-ES"/>
        </w:rPr>
        <w:t xml:space="preserve">vasca, una geografía con </w:t>
      </w:r>
      <w:r>
        <w:rPr>
          <w:lang w:val="es-ES"/>
        </w:rPr>
        <w:t xml:space="preserve">mucha densidad de población y pequeña a su vez que, </w:t>
      </w:r>
      <w:r w:rsidRPr="00CD69BE">
        <w:rPr>
          <w:lang w:val="es-ES"/>
        </w:rPr>
        <w:t xml:space="preserve">por </w:t>
      </w:r>
      <w:r>
        <w:rPr>
          <w:lang w:val="es-ES"/>
        </w:rPr>
        <w:t xml:space="preserve">tanto, </w:t>
      </w:r>
      <w:r w:rsidRPr="00CD69BE">
        <w:rPr>
          <w:lang w:val="es-ES"/>
        </w:rPr>
        <w:t>tiene un tránsito</w:t>
      </w:r>
      <w:r>
        <w:rPr>
          <w:lang w:val="es-ES"/>
        </w:rPr>
        <w:t xml:space="preserve"> múltiple, no solo de cazadores, sino de montañeros, de personas amantes de la naturaleza, de… en fin, ciudadanos </w:t>
      </w:r>
      <w:r w:rsidRPr="00CD69BE">
        <w:rPr>
          <w:lang w:val="es-ES"/>
        </w:rPr>
        <w:t>que se dedican a otras actividades relacionadas con la natural</w:t>
      </w:r>
      <w:r>
        <w:rPr>
          <w:lang w:val="es-ES"/>
        </w:rPr>
        <w:t>eza. Y</w:t>
      </w:r>
      <w:r w:rsidRPr="00CD69BE">
        <w:rPr>
          <w:lang w:val="es-ES"/>
        </w:rPr>
        <w:t xml:space="preserve"> se trata de darles la mayor seguridad a todos, a los que hacen unas actividades y los que hacen otras. Por tanto, a medida que el desarrollo </w:t>
      </w:r>
      <w:r>
        <w:rPr>
          <w:lang w:val="es-ES"/>
        </w:rPr>
        <w:t xml:space="preserve">humano, </w:t>
      </w:r>
      <w:r w:rsidRPr="00CD69BE">
        <w:rPr>
          <w:lang w:val="es-ES"/>
        </w:rPr>
        <w:t>urbano, que el desarrollo de la naturaleza va creando nuevas necesidades, hay qu</w:t>
      </w:r>
      <w:r>
        <w:rPr>
          <w:lang w:val="es-ES"/>
        </w:rPr>
        <w:t xml:space="preserve">e </w:t>
      </w:r>
      <w:r w:rsidRPr="00CD69BE">
        <w:rPr>
          <w:lang w:val="es-ES"/>
        </w:rPr>
        <w:t>i</w:t>
      </w:r>
      <w:r>
        <w:rPr>
          <w:lang w:val="es-ES"/>
        </w:rPr>
        <w:t>r adap</w:t>
      </w:r>
      <w:r w:rsidRPr="00CD69BE">
        <w:rPr>
          <w:lang w:val="es-ES"/>
        </w:rPr>
        <w:t>tando las leyes. Esta ley pretende adaptar eso</w:t>
      </w:r>
      <w:r>
        <w:rPr>
          <w:lang w:val="es-ES"/>
        </w:rPr>
        <w:t>. P</w:t>
      </w:r>
      <w:r w:rsidRPr="00CD69BE">
        <w:rPr>
          <w:lang w:val="es-ES"/>
        </w:rPr>
        <w:t xml:space="preserve">retende que la </w:t>
      </w:r>
      <w:r>
        <w:rPr>
          <w:lang w:val="es-ES"/>
        </w:rPr>
        <w:t>caza se haga con toda seguridad; s</w:t>
      </w:r>
      <w:r w:rsidRPr="00CD69BE">
        <w:rPr>
          <w:lang w:val="es-ES"/>
        </w:rPr>
        <w:t>eguridad para los que practican esta actividad, seguridad para el resto de</w:t>
      </w:r>
      <w:r>
        <w:rPr>
          <w:lang w:val="es-ES"/>
        </w:rPr>
        <w:t xml:space="preserve"> la población y para los bienes</w:t>
      </w:r>
      <w:r w:rsidRPr="00CD69BE">
        <w:rPr>
          <w:lang w:val="es-ES"/>
        </w:rPr>
        <w:t xml:space="preserve"> que hay que proteger </w:t>
      </w:r>
      <w:r>
        <w:rPr>
          <w:lang w:val="es-ES"/>
        </w:rPr>
        <w:t xml:space="preserve">también desde la acción pública, </w:t>
      </w:r>
      <w:r w:rsidRPr="00CD69BE">
        <w:rPr>
          <w:lang w:val="es-ES"/>
        </w:rPr>
        <w:t>como es este Parla</w:t>
      </w:r>
      <w:r>
        <w:rPr>
          <w:lang w:val="es-ES"/>
        </w:rPr>
        <w:t>mento, a la hora de aprobar una ley.</w:t>
      </w:r>
    </w:p>
    <w:p w:rsidR="00051F21" w:rsidRDefault="00051F21" w:rsidP="00443782">
      <w:pPr>
        <w:pStyle w:val="Texto"/>
        <w:rPr>
          <w:lang w:val="es-ES"/>
        </w:rPr>
      </w:pPr>
    </w:p>
    <w:p w:rsidR="00051F21" w:rsidRDefault="00051F21" w:rsidP="00443782">
      <w:pPr>
        <w:pStyle w:val="Texto"/>
        <w:rPr>
          <w:lang w:val="es-ES"/>
        </w:rPr>
      </w:pPr>
      <w:r>
        <w:rPr>
          <w:lang w:val="es-ES"/>
        </w:rPr>
        <w:t>Por lo tanto, esta es l</w:t>
      </w:r>
      <w:r w:rsidRPr="00CD69BE">
        <w:rPr>
          <w:lang w:val="es-ES"/>
        </w:rPr>
        <w:t>a explicación que se hace para hacer esta modificación puntual</w:t>
      </w:r>
      <w:r>
        <w:rPr>
          <w:lang w:val="es-ES"/>
        </w:rPr>
        <w:t>. Hay unanimidad. Bueno, pues todos de acuerdo, estupendo.</w:t>
      </w:r>
    </w:p>
    <w:p w:rsidR="00051F21" w:rsidRDefault="00051F21">
      <w:pPr>
        <w:tabs>
          <w:tab w:val="clear" w:pos="510"/>
        </w:tabs>
        <w:jc w:val="left"/>
        <w:rPr>
          <w:lang w:val="es-ES"/>
        </w:rPr>
      </w:pPr>
      <w:r>
        <w:rPr>
          <w:lang w:val="es-ES"/>
        </w:rPr>
        <w:br w:type="page"/>
      </w:r>
    </w:p>
    <w:p w:rsidR="00051F21" w:rsidRDefault="00051F21">
      <w:pPr>
        <w:tabs>
          <w:tab w:val="clear" w:pos="510"/>
        </w:tabs>
        <w:jc w:val="left"/>
        <w:rPr>
          <w:lang w:val="es-ES"/>
        </w:rPr>
      </w:pPr>
      <w:r>
        <w:rPr>
          <w:lang w:val="es-ES"/>
        </w:rPr>
        <w:lastRenderedPageBreak/>
        <w:br w:type="page"/>
      </w:r>
    </w:p>
    <w:p w:rsidR="00051F21" w:rsidRPr="00DF06F7" w:rsidRDefault="00051F21" w:rsidP="00443782">
      <w:pPr>
        <w:pStyle w:val="Texto"/>
        <w:rPr>
          <w:lang w:val="eu-ES"/>
        </w:rPr>
      </w:pPr>
      <w:r w:rsidRPr="00E41CF0">
        <w:rPr>
          <w:rFonts w:ascii="Futura Md BT" w:hAnsi="Futura Md BT"/>
          <w:lang w:val="es-ES"/>
        </w:rPr>
        <w:lastRenderedPageBreak/>
        <w:t>LEHENDAKARIAK</w:t>
      </w:r>
      <w:r>
        <w:rPr>
          <w:lang w:val="es-ES"/>
        </w:rPr>
        <w:t xml:space="preserve">: </w:t>
      </w:r>
      <w:r w:rsidRPr="00DF06F7">
        <w:rPr>
          <w:lang w:val="eu-ES"/>
        </w:rPr>
        <w:t xml:space="preserve">Eskerrik asko, Prieto jauna. </w:t>
      </w:r>
      <w:r w:rsidRPr="00DF06F7">
        <w:rPr>
          <w:lang w:val="es-ES"/>
        </w:rPr>
        <w:t>Becerra</w:t>
      </w:r>
      <w:r w:rsidRPr="00DF06F7">
        <w:rPr>
          <w:lang w:val="eu-ES"/>
        </w:rPr>
        <w:t xml:space="preserve"> jauna, Elkarrekin </w:t>
      </w:r>
      <w:r w:rsidRPr="00DF06F7">
        <w:rPr>
          <w:lang w:val="es-ES"/>
        </w:rPr>
        <w:t>Podemos</w:t>
      </w:r>
      <w:r w:rsidRPr="00DF06F7">
        <w:rPr>
          <w:lang w:val="eu-ES"/>
        </w:rPr>
        <w:t xml:space="preserve"> taldeko ordezkaria, </w:t>
      </w:r>
      <w:proofErr w:type="spellStart"/>
      <w:r w:rsidRPr="00DF06F7">
        <w:rPr>
          <w:lang w:val="eu-ES"/>
        </w:rPr>
        <w:t>zurea</w:t>
      </w:r>
      <w:proofErr w:type="spellEnd"/>
      <w:r w:rsidRPr="00DF06F7">
        <w:rPr>
          <w:lang w:val="eu-ES"/>
        </w:rPr>
        <w:t xml:space="preserve"> da hitza.</w:t>
      </w:r>
    </w:p>
    <w:p w:rsidR="00051F21" w:rsidRPr="00DF06F7" w:rsidRDefault="00051F21" w:rsidP="00443782">
      <w:pPr>
        <w:pStyle w:val="Texto"/>
        <w:rPr>
          <w:lang w:val="eu-ES"/>
        </w:rPr>
      </w:pPr>
    </w:p>
    <w:p w:rsidR="00051F21" w:rsidRDefault="00051F21" w:rsidP="00443782">
      <w:pPr>
        <w:pStyle w:val="Texto"/>
        <w:rPr>
          <w:lang w:val="es-ES"/>
        </w:rPr>
      </w:pPr>
    </w:p>
    <w:p w:rsidR="00051F21" w:rsidRDefault="00051F21" w:rsidP="00443782">
      <w:pPr>
        <w:pStyle w:val="Texto"/>
        <w:rPr>
          <w:lang w:val="es-ES"/>
        </w:rPr>
      </w:pPr>
      <w:r w:rsidRPr="00D706DC">
        <w:rPr>
          <w:rFonts w:ascii="Futura Md BT" w:hAnsi="Futura Md BT"/>
          <w:lang w:val="es-ES"/>
        </w:rPr>
        <w:t>BECERRA CAROLLO</w:t>
      </w:r>
      <w:r>
        <w:rPr>
          <w:lang w:val="es-ES"/>
        </w:rPr>
        <w:t xml:space="preserve"> </w:t>
      </w:r>
      <w:r w:rsidRPr="00DF06F7">
        <w:rPr>
          <w:lang w:val="eu-ES"/>
        </w:rPr>
        <w:t>jaunak: Eskerrik asko, presidente andrea</w:t>
      </w:r>
      <w:r>
        <w:rPr>
          <w:lang w:val="es-ES"/>
        </w:rPr>
        <w:t>.</w:t>
      </w:r>
    </w:p>
    <w:p w:rsidR="00051F21" w:rsidRDefault="00051F21" w:rsidP="00443782">
      <w:pPr>
        <w:pStyle w:val="Texto"/>
        <w:rPr>
          <w:lang w:val="es-ES"/>
        </w:rPr>
      </w:pPr>
    </w:p>
    <w:p w:rsidR="00051F21" w:rsidRDefault="00051F21" w:rsidP="00443782">
      <w:pPr>
        <w:pStyle w:val="Texto"/>
        <w:rPr>
          <w:lang w:val="es-ES"/>
        </w:rPr>
      </w:pPr>
      <w:r>
        <w:rPr>
          <w:lang w:val="es-ES"/>
        </w:rPr>
        <w:t>Bueno, no parece… Nuestro grupo c</w:t>
      </w:r>
      <w:r w:rsidRPr="00CD69BE">
        <w:rPr>
          <w:lang w:val="es-ES"/>
        </w:rPr>
        <w:t xml:space="preserve">onsidera que la actividad </w:t>
      </w:r>
      <w:r>
        <w:rPr>
          <w:lang w:val="es-ES"/>
        </w:rPr>
        <w:t xml:space="preserve">cinegética </w:t>
      </w:r>
      <w:r w:rsidRPr="00CD69BE">
        <w:rPr>
          <w:lang w:val="es-ES"/>
        </w:rPr>
        <w:t>debe ser compatible con otras actividades que se realizan en la naturaleza, pero especia</w:t>
      </w:r>
      <w:r>
        <w:rPr>
          <w:lang w:val="es-ES"/>
        </w:rPr>
        <w:t xml:space="preserve">lmente cuando estas actividades, bueno, </w:t>
      </w:r>
      <w:r w:rsidRPr="00CD69BE">
        <w:rPr>
          <w:lang w:val="es-ES"/>
        </w:rPr>
        <w:t xml:space="preserve">se realizan en un entorno periurbano </w:t>
      </w:r>
      <w:r>
        <w:rPr>
          <w:lang w:val="es-ES"/>
        </w:rPr>
        <w:t xml:space="preserve">o en áreas donde puede haber, bueno, </w:t>
      </w:r>
      <w:r w:rsidRPr="00CD69BE">
        <w:rPr>
          <w:lang w:val="es-ES"/>
        </w:rPr>
        <w:t>p</w:t>
      </w:r>
      <w:r>
        <w:rPr>
          <w:lang w:val="es-ES"/>
        </w:rPr>
        <w:t>ues actividad humana intensiva.</w:t>
      </w:r>
    </w:p>
    <w:p w:rsidR="00051F21" w:rsidRDefault="00051F21" w:rsidP="00443782">
      <w:pPr>
        <w:pStyle w:val="Texto"/>
        <w:rPr>
          <w:lang w:val="es-ES"/>
        </w:rPr>
      </w:pPr>
    </w:p>
    <w:p w:rsidR="00051F21" w:rsidRDefault="00051F21" w:rsidP="00443782">
      <w:pPr>
        <w:pStyle w:val="Texto"/>
        <w:rPr>
          <w:lang w:val="es-ES"/>
        </w:rPr>
      </w:pPr>
      <w:r w:rsidRPr="00CD69BE">
        <w:rPr>
          <w:lang w:val="es-ES"/>
        </w:rPr>
        <w:t>No parece sensato</w:t>
      </w:r>
      <w:r>
        <w:rPr>
          <w:lang w:val="es-ES"/>
        </w:rPr>
        <w:t>,</w:t>
      </w:r>
      <w:r w:rsidRPr="00CD69BE">
        <w:rPr>
          <w:lang w:val="es-ES"/>
        </w:rPr>
        <w:t xml:space="preserve"> por mucho que lo digan los jueces, qu</w:t>
      </w:r>
      <w:r>
        <w:rPr>
          <w:lang w:val="es-ES"/>
        </w:rPr>
        <w:t>e la actividad cinegética, la caz</w:t>
      </w:r>
      <w:r w:rsidRPr="00CD69BE">
        <w:rPr>
          <w:lang w:val="es-ES"/>
        </w:rPr>
        <w:t>a</w:t>
      </w:r>
      <w:r>
        <w:rPr>
          <w:lang w:val="es-ES"/>
        </w:rPr>
        <w:t>,</w:t>
      </w:r>
      <w:r w:rsidRPr="00CD69BE">
        <w:rPr>
          <w:lang w:val="es-ES"/>
        </w:rPr>
        <w:t xml:space="preserve"> tenga que tener prioridad sobre esas otras activid</w:t>
      </w:r>
      <w:r>
        <w:rPr>
          <w:lang w:val="es-ES"/>
        </w:rPr>
        <w:t xml:space="preserve">ades que ni dañan </w:t>
      </w:r>
      <w:r w:rsidRPr="00CD69BE">
        <w:rPr>
          <w:lang w:val="es-ES"/>
        </w:rPr>
        <w:t xml:space="preserve">el medio ambiente ni a los </w:t>
      </w:r>
      <w:r>
        <w:rPr>
          <w:lang w:val="es-ES"/>
        </w:rPr>
        <w:t>seres vivos que en é</w:t>
      </w:r>
      <w:r w:rsidRPr="00CD69BE">
        <w:rPr>
          <w:lang w:val="es-ES"/>
        </w:rPr>
        <w:t>l habitan. Y, por lo tanto, parecía de sentido común apoyar la propuesta que</w:t>
      </w:r>
      <w:r>
        <w:rPr>
          <w:lang w:val="es-ES"/>
        </w:rPr>
        <w:t xml:space="preserve"> en su momento nos trasladó el g</w:t>
      </w:r>
      <w:r w:rsidRPr="00CD69BE">
        <w:rPr>
          <w:lang w:val="es-ES"/>
        </w:rPr>
        <w:t>rupo Nacionalista. Por eso la firmamos, por eso las suscribimos y por eso la hemos vo</w:t>
      </w:r>
      <w:r>
        <w:rPr>
          <w:lang w:val="es-ES"/>
        </w:rPr>
        <w:t>ta afirmativamente.</w:t>
      </w:r>
    </w:p>
    <w:p w:rsidR="00051F21" w:rsidRDefault="00051F21" w:rsidP="00443782">
      <w:pPr>
        <w:pStyle w:val="Texto"/>
        <w:rPr>
          <w:lang w:val="es-ES"/>
        </w:rPr>
      </w:pPr>
    </w:p>
    <w:p w:rsidR="00051F21" w:rsidRDefault="00051F21" w:rsidP="00443782">
      <w:pPr>
        <w:pStyle w:val="Texto"/>
        <w:rPr>
          <w:lang w:val="es-ES"/>
        </w:rPr>
      </w:pPr>
      <w:r>
        <w:rPr>
          <w:lang w:val="es-ES"/>
        </w:rPr>
        <w:t xml:space="preserve">Tengo </w:t>
      </w:r>
      <w:r w:rsidRPr="00CD69BE">
        <w:rPr>
          <w:lang w:val="es-ES"/>
        </w:rPr>
        <w:t>que decir que</w:t>
      </w:r>
      <w:r>
        <w:rPr>
          <w:lang w:val="es-ES"/>
        </w:rPr>
        <w:t xml:space="preserve"> hubiera sido todavía mejor que, </w:t>
      </w:r>
      <w:r w:rsidRPr="00CD69BE">
        <w:rPr>
          <w:lang w:val="es-ES"/>
        </w:rPr>
        <w:t>además de mencionar la potestad de la Diputación para modific</w:t>
      </w:r>
      <w:r>
        <w:rPr>
          <w:lang w:val="es-ES"/>
        </w:rPr>
        <w:t>ar estas prerrogativas de la caz</w:t>
      </w:r>
      <w:r w:rsidRPr="00CD69BE">
        <w:rPr>
          <w:lang w:val="es-ES"/>
        </w:rPr>
        <w:t>a por el interés general, se hubiera añadido p</w:t>
      </w:r>
      <w:r>
        <w:rPr>
          <w:lang w:val="es-ES"/>
        </w:rPr>
        <w:t xml:space="preserve">or la seguridad de las personas, </w:t>
      </w:r>
      <w:r w:rsidRPr="00CD69BE">
        <w:rPr>
          <w:lang w:val="es-ES"/>
        </w:rPr>
        <w:t>por la salud pública o incluso por la protección del medio amb</w:t>
      </w:r>
      <w:r>
        <w:rPr>
          <w:lang w:val="es-ES"/>
        </w:rPr>
        <w:t>iente, tal y como establece la Directiva 43/</w:t>
      </w:r>
      <w:r w:rsidRPr="00CD69BE">
        <w:rPr>
          <w:lang w:val="es-ES"/>
        </w:rPr>
        <w:t xml:space="preserve">92 de protección de los </w:t>
      </w:r>
      <w:r>
        <w:rPr>
          <w:lang w:val="es-ES"/>
        </w:rPr>
        <w:t xml:space="preserve">hábitats </w:t>
      </w:r>
      <w:r w:rsidRPr="00CD69BE">
        <w:rPr>
          <w:lang w:val="es-ES"/>
        </w:rPr>
        <w:t>y de la fauna y</w:t>
      </w:r>
      <w:r>
        <w:rPr>
          <w:lang w:val="es-ES"/>
        </w:rPr>
        <w:t xml:space="preserve"> flora silvestre.</w:t>
      </w:r>
    </w:p>
    <w:p w:rsidR="00051F21" w:rsidRDefault="00051F21" w:rsidP="00443782">
      <w:pPr>
        <w:pStyle w:val="Texto"/>
        <w:rPr>
          <w:lang w:val="es-ES"/>
        </w:rPr>
      </w:pPr>
    </w:p>
    <w:p w:rsidR="00051F21" w:rsidRPr="005406B2" w:rsidRDefault="00051F21" w:rsidP="00443782">
      <w:pPr>
        <w:pStyle w:val="Texto"/>
        <w:rPr>
          <w:lang w:val="eu-ES"/>
        </w:rPr>
      </w:pPr>
      <w:r>
        <w:rPr>
          <w:lang w:val="es-ES"/>
        </w:rPr>
        <w:t xml:space="preserve">No ha sido posible, pero, bueno, menos es nada y, </w:t>
      </w:r>
      <w:r w:rsidRPr="00CD69BE">
        <w:rPr>
          <w:lang w:val="es-ES"/>
        </w:rPr>
        <w:t>por lo tanto, nuestro grupo agradece la inici</w:t>
      </w:r>
      <w:r>
        <w:rPr>
          <w:lang w:val="es-ES"/>
        </w:rPr>
        <w:t xml:space="preserve">ativa de quienes </w:t>
      </w:r>
      <w:r w:rsidRPr="00CD69BE">
        <w:rPr>
          <w:lang w:val="es-ES"/>
        </w:rPr>
        <w:t>e</w:t>
      </w:r>
      <w:r>
        <w:rPr>
          <w:lang w:val="es-ES"/>
        </w:rPr>
        <w:t xml:space="preserve">n primer lugar lo propusieron. Y bueno, </w:t>
      </w:r>
      <w:r w:rsidRPr="00CD69BE">
        <w:rPr>
          <w:lang w:val="es-ES"/>
        </w:rPr>
        <w:t>pues s</w:t>
      </w:r>
      <w:r>
        <w:rPr>
          <w:lang w:val="es-ES"/>
        </w:rPr>
        <w:t xml:space="preserve">in más, gracias. </w:t>
      </w:r>
      <w:r w:rsidRPr="005406B2">
        <w:rPr>
          <w:lang w:val="eu-ES"/>
        </w:rPr>
        <w:t>Eskerrik asko.</w:t>
      </w:r>
    </w:p>
    <w:p w:rsidR="00051F21" w:rsidRPr="005406B2" w:rsidRDefault="00051F21" w:rsidP="00443782">
      <w:pPr>
        <w:pStyle w:val="Texto"/>
        <w:rPr>
          <w:lang w:val="eu-ES"/>
        </w:rPr>
      </w:pPr>
    </w:p>
    <w:p w:rsidR="00051F21" w:rsidRDefault="00051F21" w:rsidP="00443782">
      <w:pPr>
        <w:pStyle w:val="Texto"/>
        <w:rPr>
          <w:lang w:val="es-ES"/>
        </w:rPr>
      </w:pPr>
    </w:p>
    <w:p w:rsidR="00051F21" w:rsidRDefault="00051F21" w:rsidP="00443782">
      <w:pPr>
        <w:pStyle w:val="Texto"/>
        <w:rPr>
          <w:lang w:val="eu-ES"/>
        </w:rPr>
      </w:pPr>
      <w:r w:rsidRPr="00E41CF0">
        <w:rPr>
          <w:rFonts w:ascii="Futura Md BT" w:hAnsi="Futura Md BT"/>
          <w:lang w:val="es-ES"/>
        </w:rPr>
        <w:t>LEHENDAKARIAK</w:t>
      </w:r>
      <w:r>
        <w:rPr>
          <w:lang w:val="es-ES"/>
        </w:rPr>
        <w:t xml:space="preserve">: </w:t>
      </w:r>
      <w:r w:rsidRPr="00DF06F7">
        <w:rPr>
          <w:lang w:val="eu-ES"/>
        </w:rPr>
        <w:t xml:space="preserve">Eskerrik asko, </w:t>
      </w:r>
      <w:r>
        <w:rPr>
          <w:lang w:val="es-ES"/>
        </w:rPr>
        <w:t xml:space="preserve">Becerra </w:t>
      </w:r>
      <w:r w:rsidRPr="005406B2">
        <w:rPr>
          <w:lang w:val="eu-ES"/>
        </w:rPr>
        <w:t>jauna.</w:t>
      </w:r>
      <w:r w:rsidRPr="00CD69BE">
        <w:rPr>
          <w:lang w:val="es-ES"/>
        </w:rPr>
        <w:t xml:space="preserve"> </w:t>
      </w:r>
      <w:r>
        <w:rPr>
          <w:lang w:val="eu-ES"/>
        </w:rPr>
        <w:t xml:space="preserve">Otero jauna </w:t>
      </w:r>
      <w:proofErr w:type="spellStart"/>
      <w:r>
        <w:rPr>
          <w:lang w:val="eu-ES"/>
        </w:rPr>
        <w:t>zurea</w:t>
      </w:r>
      <w:proofErr w:type="spellEnd"/>
      <w:r>
        <w:rPr>
          <w:lang w:val="eu-ES"/>
        </w:rPr>
        <w:t xml:space="preserve"> da hitza.</w:t>
      </w:r>
    </w:p>
    <w:p w:rsidR="00051F21" w:rsidRDefault="00051F21" w:rsidP="00443782">
      <w:pPr>
        <w:pStyle w:val="Texto"/>
        <w:rPr>
          <w:lang w:val="eu-ES"/>
        </w:rPr>
      </w:pPr>
    </w:p>
    <w:p w:rsidR="00051F21" w:rsidRDefault="00051F21" w:rsidP="00443782">
      <w:pPr>
        <w:pStyle w:val="Texto"/>
        <w:rPr>
          <w:lang w:val="eu-ES"/>
        </w:rPr>
      </w:pPr>
    </w:p>
    <w:p w:rsidR="00051F21" w:rsidRDefault="00051F21" w:rsidP="00443782">
      <w:pPr>
        <w:pStyle w:val="Texto"/>
        <w:rPr>
          <w:lang w:val="eu-ES"/>
        </w:rPr>
      </w:pPr>
      <w:r w:rsidRPr="005406B2">
        <w:rPr>
          <w:rFonts w:ascii="Futura Md BT" w:hAnsi="Futura Md BT"/>
          <w:lang w:val="eu-ES"/>
        </w:rPr>
        <w:t>OTERO GABIRONDO</w:t>
      </w:r>
      <w:r>
        <w:rPr>
          <w:lang w:val="eu-ES"/>
        </w:rPr>
        <w:t xml:space="preserve"> jaunak:</w:t>
      </w:r>
      <w:r w:rsidRPr="005406B2">
        <w:rPr>
          <w:lang w:val="eu-ES"/>
        </w:rPr>
        <w:t xml:space="preserve"> </w:t>
      </w:r>
      <w:r>
        <w:rPr>
          <w:lang w:val="eu-ES"/>
        </w:rPr>
        <w:t>Bai, egun on guztioi.</w:t>
      </w:r>
    </w:p>
    <w:p w:rsidR="00051F21" w:rsidRDefault="00051F21" w:rsidP="00443782">
      <w:pPr>
        <w:pStyle w:val="Texto"/>
        <w:rPr>
          <w:lang w:val="eu-ES"/>
        </w:rPr>
      </w:pPr>
    </w:p>
    <w:p w:rsidR="00051F21" w:rsidRDefault="00051F21" w:rsidP="00443782">
      <w:pPr>
        <w:pStyle w:val="Texto"/>
        <w:rPr>
          <w:lang w:val="eu-ES"/>
        </w:rPr>
      </w:pPr>
      <w:r>
        <w:rPr>
          <w:lang w:val="eu-ES"/>
        </w:rPr>
        <w:t>P</w:t>
      </w:r>
      <w:r w:rsidRPr="005406B2">
        <w:rPr>
          <w:lang w:val="eu-ES"/>
        </w:rPr>
        <w:t xml:space="preserve">roposamen </w:t>
      </w:r>
      <w:r>
        <w:rPr>
          <w:lang w:val="eu-ES"/>
        </w:rPr>
        <w:t xml:space="preserve">hau </w:t>
      </w:r>
      <w:proofErr w:type="spellStart"/>
      <w:r>
        <w:rPr>
          <w:lang w:val="eu-ES"/>
        </w:rPr>
        <w:t>EAJren</w:t>
      </w:r>
      <w:proofErr w:type="spellEnd"/>
      <w:r>
        <w:rPr>
          <w:lang w:val="eu-ES"/>
        </w:rPr>
        <w:t xml:space="preserve"> eskutik iritsi zitzaigun. H</w:t>
      </w:r>
      <w:r w:rsidRPr="005406B2">
        <w:rPr>
          <w:lang w:val="eu-ES"/>
        </w:rPr>
        <w:t>asie</w:t>
      </w:r>
      <w:r>
        <w:rPr>
          <w:lang w:val="eu-ES"/>
        </w:rPr>
        <w:t>ratik begi onez ikusi genuen, ze Ehiza Legeak</w:t>
      </w:r>
      <w:r w:rsidRPr="005406B2">
        <w:rPr>
          <w:lang w:val="eu-ES"/>
        </w:rPr>
        <w:t xml:space="preserve"> gaur arte </w:t>
      </w:r>
      <w:r>
        <w:rPr>
          <w:lang w:val="eu-ES"/>
        </w:rPr>
        <w:t>idatzita da</w:t>
      </w:r>
      <w:r w:rsidRPr="005406B2">
        <w:rPr>
          <w:lang w:val="eu-ES"/>
        </w:rPr>
        <w:t>go</w:t>
      </w:r>
      <w:r>
        <w:rPr>
          <w:lang w:val="eu-ES"/>
        </w:rPr>
        <w:t>e</w:t>
      </w:r>
      <w:r w:rsidRPr="005406B2">
        <w:rPr>
          <w:lang w:val="eu-ES"/>
        </w:rPr>
        <w:t>n mo</w:t>
      </w:r>
      <w:r>
        <w:rPr>
          <w:lang w:val="eu-ES"/>
        </w:rPr>
        <w:t>duan eta gaur aldatuko den 27. a</w:t>
      </w:r>
      <w:r w:rsidRPr="005406B2">
        <w:rPr>
          <w:lang w:val="eu-ES"/>
        </w:rPr>
        <w:t xml:space="preserve">rtikuluan arazo ugariak sortzen zituen, bai hainbat gune </w:t>
      </w:r>
      <w:r>
        <w:rPr>
          <w:lang w:val="eu-ES"/>
        </w:rPr>
        <w:t xml:space="preserve">eta </w:t>
      </w:r>
      <w:r w:rsidRPr="005406B2">
        <w:rPr>
          <w:lang w:val="eu-ES"/>
        </w:rPr>
        <w:t xml:space="preserve">eremuetako erabiltzaileei </w:t>
      </w:r>
      <w:r>
        <w:rPr>
          <w:lang w:val="eu-ES"/>
        </w:rPr>
        <w:t>eta baita Administrazioari ere.</w:t>
      </w:r>
    </w:p>
    <w:p w:rsidR="00051F21" w:rsidRDefault="00051F21" w:rsidP="00443782">
      <w:pPr>
        <w:pStyle w:val="Texto"/>
        <w:rPr>
          <w:lang w:val="eu-ES"/>
        </w:rPr>
      </w:pPr>
    </w:p>
    <w:p w:rsidR="00051F21" w:rsidRDefault="00051F21" w:rsidP="00443782">
      <w:pPr>
        <w:pStyle w:val="Texto"/>
        <w:rPr>
          <w:lang w:val="eu-ES"/>
        </w:rPr>
      </w:pPr>
      <w:r w:rsidRPr="005406B2">
        <w:rPr>
          <w:lang w:val="eu-ES"/>
        </w:rPr>
        <w:t xml:space="preserve">Segurtasun </w:t>
      </w:r>
      <w:proofErr w:type="spellStart"/>
      <w:r w:rsidRPr="005406B2">
        <w:rPr>
          <w:lang w:val="eu-ES"/>
        </w:rPr>
        <w:t>zonaldeetan</w:t>
      </w:r>
      <w:proofErr w:type="spellEnd"/>
      <w:r w:rsidRPr="005406B2">
        <w:rPr>
          <w:lang w:val="eu-ES"/>
        </w:rPr>
        <w:t xml:space="preserve"> debekatua dago armekin </w:t>
      </w:r>
      <w:r>
        <w:rPr>
          <w:lang w:val="eu-ES"/>
        </w:rPr>
        <w:t xml:space="preserve">ehizan aritzea, </w:t>
      </w:r>
      <w:r w:rsidRPr="005406B2">
        <w:rPr>
          <w:lang w:val="eu-ES"/>
        </w:rPr>
        <w:t>edo hori dio gaur egun legea</w:t>
      </w:r>
      <w:r>
        <w:rPr>
          <w:lang w:val="eu-ES"/>
        </w:rPr>
        <w:t>k</w:t>
      </w:r>
      <w:r w:rsidRPr="005406B2">
        <w:rPr>
          <w:lang w:val="eu-ES"/>
        </w:rPr>
        <w:t>, baina legea</w:t>
      </w:r>
      <w:r>
        <w:rPr>
          <w:lang w:val="eu-ES"/>
        </w:rPr>
        <w:t>k</w:t>
      </w:r>
      <w:r w:rsidRPr="005406B2">
        <w:rPr>
          <w:lang w:val="eu-ES"/>
        </w:rPr>
        <w:t xml:space="preserve"> postu edo para</w:t>
      </w:r>
      <w:r>
        <w:rPr>
          <w:lang w:val="eu-ES"/>
        </w:rPr>
        <w:t>da</w:t>
      </w:r>
      <w:r w:rsidRPr="005406B2">
        <w:rPr>
          <w:lang w:val="eu-ES"/>
        </w:rPr>
        <w:t xml:space="preserve"> tradizionala</w:t>
      </w:r>
      <w:r>
        <w:rPr>
          <w:lang w:val="eu-ES"/>
        </w:rPr>
        <w:t>k salbuesten ditu debeku horretatik. E</w:t>
      </w:r>
      <w:r w:rsidRPr="005406B2">
        <w:rPr>
          <w:lang w:val="eu-ES"/>
        </w:rPr>
        <w:t>ta hortik etorri dira arazoak</w:t>
      </w:r>
      <w:r>
        <w:rPr>
          <w:lang w:val="eu-ES"/>
        </w:rPr>
        <w:t>,</w:t>
      </w:r>
      <w:r w:rsidRPr="005406B2">
        <w:rPr>
          <w:lang w:val="eu-ES"/>
        </w:rPr>
        <w:t xml:space="preserve"> </w:t>
      </w:r>
      <w:r>
        <w:rPr>
          <w:lang w:val="eu-ES"/>
        </w:rPr>
        <w:t>ze h</w:t>
      </w:r>
      <w:r w:rsidRPr="005406B2">
        <w:rPr>
          <w:lang w:val="eu-ES"/>
        </w:rPr>
        <w:t>orren ondorioz, segurtasun distantziak ez dira errespetatzen hainbat lekutan. Agian Donostiako Ulia ingurukoa da ez</w:t>
      </w:r>
      <w:r>
        <w:rPr>
          <w:lang w:val="eu-ES"/>
        </w:rPr>
        <w:t>aguna</w:t>
      </w:r>
      <w:r w:rsidRPr="005406B2">
        <w:rPr>
          <w:lang w:val="eu-ES"/>
        </w:rPr>
        <w:t>, baina ez da bakarra. Pe</w:t>
      </w:r>
      <w:r>
        <w:rPr>
          <w:lang w:val="eu-ES"/>
        </w:rPr>
        <w:t>rtsona asko dira, batik bat,</w:t>
      </w:r>
      <w:r w:rsidRPr="005406B2">
        <w:rPr>
          <w:lang w:val="eu-ES"/>
        </w:rPr>
        <w:t xml:space="preserve"> hiriguneetatik gertu dauden eremu naturale</w:t>
      </w:r>
      <w:r>
        <w:rPr>
          <w:lang w:val="eu-ES"/>
        </w:rPr>
        <w:t>tan</w:t>
      </w:r>
      <w:r w:rsidRPr="005406B2">
        <w:rPr>
          <w:lang w:val="eu-ES"/>
        </w:rPr>
        <w:t xml:space="preserve"> oinez, </w:t>
      </w:r>
      <w:r>
        <w:rPr>
          <w:lang w:val="eu-ES"/>
        </w:rPr>
        <w:t xml:space="preserve">bizikletan </w:t>
      </w:r>
      <w:r w:rsidRPr="005406B2">
        <w:rPr>
          <w:lang w:val="eu-ES"/>
        </w:rPr>
        <w:t xml:space="preserve">eta </w:t>
      </w:r>
      <w:r>
        <w:rPr>
          <w:lang w:val="eu-ES"/>
        </w:rPr>
        <w:t xml:space="preserve">abar paseoan ibiltzen direnak, eta ehiza postuak gertuegi </w:t>
      </w:r>
      <w:r w:rsidRPr="005406B2">
        <w:rPr>
          <w:lang w:val="eu-ES"/>
        </w:rPr>
        <w:t>daud</w:t>
      </w:r>
      <w:r>
        <w:rPr>
          <w:lang w:val="eu-ES"/>
        </w:rPr>
        <w:t>en lekuetan arriskua nabaria da, ezta?</w:t>
      </w:r>
    </w:p>
    <w:p w:rsidR="00051F21" w:rsidRDefault="00051F21" w:rsidP="00443782">
      <w:pPr>
        <w:pStyle w:val="Texto"/>
        <w:rPr>
          <w:lang w:val="eu-ES"/>
        </w:rPr>
      </w:pPr>
    </w:p>
    <w:p w:rsidR="00051F21" w:rsidRDefault="00051F21" w:rsidP="00443782">
      <w:pPr>
        <w:pStyle w:val="Texto"/>
        <w:rPr>
          <w:lang w:val="eu-ES"/>
        </w:rPr>
      </w:pPr>
      <w:r w:rsidRPr="005406B2">
        <w:rPr>
          <w:lang w:val="eu-ES"/>
        </w:rPr>
        <w:t xml:space="preserve">Diputazioak saiakera batzuk egin zituzten </w:t>
      </w:r>
      <w:r>
        <w:rPr>
          <w:lang w:val="eu-ES"/>
        </w:rPr>
        <w:t>ehiza leku batzuk mugatzeko</w:t>
      </w:r>
      <w:r w:rsidRPr="005406B2">
        <w:rPr>
          <w:lang w:val="eu-ES"/>
        </w:rPr>
        <w:t>…</w:t>
      </w:r>
    </w:p>
    <w:p w:rsidR="00051F21" w:rsidRDefault="00051F21" w:rsidP="00443782">
      <w:pPr>
        <w:pStyle w:val="Texto"/>
        <w:rPr>
          <w:lang w:val="eu-ES"/>
        </w:rPr>
      </w:pPr>
    </w:p>
    <w:p w:rsidR="00051F21" w:rsidRPr="00466C8D" w:rsidRDefault="00051F21" w:rsidP="00443782">
      <w:pPr>
        <w:pStyle w:val="Texto"/>
        <w:rPr>
          <w:lang w:val="eu-ES"/>
        </w:rPr>
      </w:pPr>
      <w:r w:rsidRPr="00466C8D">
        <w:rPr>
          <w:lang w:val="eu-ES"/>
        </w:rPr>
        <w:t>(15. zintaren amaiera)</w:t>
      </w:r>
    </w:p>
    <w:p w:rsidR="00051F21" w:rsidRPr="006A4E10" w:rsidRDefault="00051F21" w:rsidP="00443782">
      <w:pPr>
        <w:pStyle w:val="Texto"/>
        <w:rPr>
          <w:lang w:val="eu-ES"/>
        </w:rPr>
      </w:pPr>
      <w:r w:rsidRPr="006A4E10">
        <w:rPr>
          <w:lang w:val="eu-ES"/>
        </w:rPr>
        <w:t>(16. zintaren hasiera)</w:t>
      </w:r>
    </w:p>
    <w:p w:rsidR="00051F21" w:rsidRPr="006A4E10" w:rsidRDefault="00051F21" w:rsidP="00443782">
      <w:pPr>
        <w:pStyle w:val="Texto"/>
        <w:rPr>
          <w:lang w:val="eu-ES"/>
        </w:rPr>
      </w:pPr>
    </w:p>
    <w:p w:rsidR="00051F21" w:rsidRDefault="00051F21" w:rsidP="00443782">
      <w:pPr>
        <w:pStyle w:val="Texto"/>
        <w:rPr>
          <w:lang w:val="eu-ES"/>
        </w:rPr>
      </w:pPr>
      <w:r w:rsidRPr="006A4E10">
        <w:rPr>
          <w:lang w:val="eu-ES"/>
        </w:rPr>
        <w:t>… oinez</w:t>
      </w:r>
      <w:r>
        <w:rPr>
          <w:lang w:val="eu-ES"/>
        </w:rPr>
        <w:t>, bizikletan</w:t>
      </w:r>
      <w:r w:rsidRPr="006A4E10">
        <w:rPr>
          <w:lang w:val="eu-ES"/>
        </w:rPr>
        <w:t xml:space="preserve"> eta</w:t>
      </w:r>
      <w:r>
        <w:rPr>
          <w:lang w:val="eu-ES"/>
        </w:rPr>
        <w:t xml:space="preserve"> abar, paseoan</w:t>
      </w:r>
      <w:r w:rsidRPr="006A4E10">
        <w:rPr>
          <w:lang w:val="eu-ES"/>
        </w:rPr>
        <w:t xml:space="preserve"> ibiltzen direnak</w:t>
      </w:r>
      <w:r>
        <w:rPr>
          <w:lang w:val="eu-ES"/>
        </w:rPr>
        <w:t>, eta ehiza postuak gertu</w:t>
      </w:r>
      <w:r w:rsidRPr="006A4E10">
        <w:rPr>
          <w:lang w:val="eu-ES"/>
        </w:rPr>
        <w:t>egi dauden lekuetan arriskua nabaria da</w:t>
      </w:r>
      <w:r>
        <w:rPr>
          <w:lang w:val="eu-ES"/>
        </w:rPr>
        <w:t>, ezta?</w:t>
      </w:r>
    </w:p>
    <w:p w:rsidR="00051F21" w:rsidRDefault="00051F21" w:rsidP="00443782">
      <w:pPr>
        <w:pStyle w:val="Texto"/>
        <w:rPr>
          <w:lang w:val="eu-ES"/>
        </w:rPr>
      </w:pPr>
    </w:p>
    <w:p w:rsidR="00051F21" w:rsidRDefault="00051F21" w:rsidP="00443782">
      <w:pPr>
        <w:pStyle w:val="Texto"/>
        <w:rPr>
          <w:lang w:val="eu-ES"/>
        </w:rPr>
      </w:pPr>
      <w:r w:rsidRPr="006A4E10">
        <w:rPr>
          <w:lang w:val="eu-ES"/>
        </w:rPr>
        <w:t>Diputazioak saiakera batzuk egin zituzten</w:t>
      </w:r>
      <w:r>
        <w:rPr>
          <w:lang w:val="eu-ES"/>
        </w:rPr>
        <w:t xml:space="preserve"> ehiza leku batzuk mugatzeko,</w:t>
      </w:r>
      <w:r w:rsidRPr="006A4E10">
        <w:rPr>
          <w:lang w:val="eu-ES"/>
        </w:rPr>
        <w:t xml:space="preserve"> </w:t>
      </w:r>
      <w:r>
        <w:rPr>
          <w:lang w:val="eu-ES"/>
        </w:rPr>
        <w:t>b</w:t>
      </w:r>
      <w:r w:rsidRPr="006A4E10">
        <w:rPr>
          <w:lang w:val="eu-ES"/>
        </w:rPr>
        <w:t>aina</w:t>
      </w:r>
      <w:r>
        <w:rPr>
          <w:lang w:val="eu-ES"/>
        </w:rPr>
        <w:t>,</w:t>
      </w:r>
      <w:r w:rsidRPr="006A4E10">
        <w:rPr>
          <w:lang w:val="eu-ES"/>
        </w:rPr>
        <w:t xml:space="preserve"> lege</w:t>
      </w:r>
      <w:r>
        <w:rPr>
          <w:lang w:val="eu-ES"/>
        </w:rPr>
        <w:t>a</w:t>
      </w:r>
      <w:r w:rsidRPr="006A4E10">
        <w:rPr>
          <w:lang w:val="eu-ES"/>
        </w:rPr>
        <w:t xml:space="preserve"> idatzita zegoen moduagatik, epaitegietan ga</w:t>
      </w:r>
      <w:r>
        <w:rPr>
          <w:lang w:val="eu-ES"/>
        </w:rPr>
        <w:t>ltzaile suertatu dira</w:t>
      </w:r>
      <w:r w:rsidRPr="006A4E10">
        <w:rPr>
          <w:lang w:val="eu-ES"/>
        </w:rPr>
        <w:t xml:space="preserve"> saiakera </w:t>
      </w:r>
      <w:r>
        <w:rPr>
          <w:lang w:val="eu-ES"/>
        </w:rPr>
        <w:t>horiek</w:t>
      </w:r>
      <w:r w:rsidRPr="006A4E10">
        <w:rPr>
          <w:lang w:val="eu-ES"/>
        </w:rPr>
        <w:t xml:space="preserve"> behin eta berriz</w:t>
      </w:r>
      <w:r>
        <w:rPr>
          <w:lang w:val="eu-ES"/>
        </w:rPr>
        <w:t>.</w:t>
      </w:r>
      <w:r w:rsidRPr="006A4E10">
        <w:rPr>
          <w:lang w:val="eu-ES"/>
        </w:rPr>
        <w:t xml:space="preserve"> </w:t>
      </w:r>
      <w:r>
        <w:rPr>
          <w:lang w:val="eu-ES"/>
        </w:rPr>
        <w:t>E</w:t>
      </w:r>
      <w:r w:rsidRPr="006A4E10">
        <w:rPr>
          <w:lang w:val="eu-ES"/>
        </w:rPr>
        <w:t>ta</w:t>
      </w:r>
      <w:r>
        <w:rPr>
          <w:lang w:val="eu-ES"/>
        </w:rPr>
        <w:t>,</w:t>
      </w:r>
      <w:r w:rsidRPr="006A4E10">
        <w:rPr>
          <w:lang w:val="eu-ES"/>
        </w:rPr>
        <w:t xml:space="preserve"> legearen ispiritua idatzi zenean</w:t>
      </w:r>
      <w:r>
        <w:rPr>
          <w:lang w:val="eu-ES"/>
        </w:rPr>
        <w:t>,</w:t>
      </w:r>
      <w:r w:rsidRPr="006A4E10">
        <w:rPr>
          <w:lang w:val="eu-ES"/>
        </w:rPr>
        <w:t xml:space="preserve"> segurtasun eremuak eta distantziak errespetatzea izan zen, baina</w:t>
      </w:r>
      <w:r>
        <w:rPr>
          <w:lang w:val="eu-ES"/>
        </w:rPr>
        <w:t>,</w:t>
      </w:r>
      <w:r w:rsidRPr="006A4E10">
        <w:rPr>
          <w:lang w:val="eu-ES"/>
        </w:rPr>
        <w:t xml:space="preserve"> postu</w:t>
      </w:r>
      <w:r>
        <w:rPr>
          <w:lang w:val="eu-ES"/>
        </w:rPr>
        <w:t xml:space="preserve"> tradizionalen</w:t>
      </w:r>
      <w:r w:rsidRPr="006A4E10">
        <w:rPr>
          <w:lang w:val="eu-ES"/>
        </w:rPr>
        <w:t xml:space="preserve"> salbuespen</w:t>
      </w:r>
      <w:r>
        <w:rPr>
          <w:lang w:val="eu-ES"/>
        </w:rPr>
        <w:t>en</w:t>
      </w:r>
      <w:r w:rsidRPr="006A4E10">
        <w:rPr>
          <w:lang w:val="eu-ES"/>
        </w:rPr>
        <w:t xml:space="preserve"> </w:t>
      </w:r>
      <w:proofErr w:type="spellStart"/>
      <w:r w:rsidRPr="006A4E10">
        <w:rPr>
          <w:lang w:val="eu-ES"/>
        </w:rPr>
        <w:t>coletilla</w:t>
      </w:r>
      <w:proofErr w:type="spellEnd"/>
      <w:r w:rsidRPr="006A4E10">
        <w:rPr>
          <w:lang w:val="eu-ES"/>
        </w:rPr>
        <w:t xml:space="preserve"> horrek </w:t>
      </w:r>
      <w:r>
        <w:rPr>
          <w:lang w:val="eu-ES"/>
        </w:rPr>
        <w:t>gehiegikeria</w:t>
      </w:r>
      <w:r w:rsidRPr="006A4E10">
        <w:rPr>
          <w:lang w:val="eu-ES"/>
        </w:rPr>
        <w:t xml:space="preserve"> asko </w:t>
      </w:r>
      <w:r>
        <w:rPr>
          <w:lang w:val="eu-ES"/>
        </w:rPr>
        <w:t>ekarri ditu</w:t>
      </w:r>
      <w:r w:rsidRPr="006A4E10">
        <w:rPr>
          <w:lang w:val="eu-ES"/>
        </w:rPr>
        <w:t xml:space="preserve"> eta</w:t>
      </w:r>
      <w:r>
        <w:rPr>
          <w:lang w:val="eu-ES"/>
        </w:rPr>
        <w:t>,</w:t>
      </w:r>
      <w:r w:rsidRPr="006A4E10">
        <w:rPr>
          <w:lang w:val="eu-ES"/>
        </w:rPr>
        <w:t xml:space="preserve"> muga</w:t>
      </w:r>
      <w:r>
        <w:rPr>
          <w:lang w:val="eu-ES"/>
        </w:rPr>
        <w:t>k</w:t>
      </w:r>
      <w:r w:rsidRPr="006A4E10">
        <w:rPr>
          <w:lang w:val="eu-ES"/>
        </w:rPr>
        <w:t xml:space="preserve"> </w:t>
      </w:r>
      <w:proofErr w:type="spellStart"/>
      <w:r w:rsidRPr="006A4E10">
        <w:rPr>
          <w:lang w:val="eu-ES"/>
        </w:rPr>
        <w:t>jartzerakoan</w:t>
      </w:r>
      <w:proofErr w:type="spellEnd"/>
      <w:r w:rsidRPr="006A4E10">
        <w:rPr>
          <w:lang w:val="eu-ES"/>
        </w:rPr>
        <w:t>, praktikan ez</w:t>
      </w:r>
      <w:r>
        <w:rPr>
          <w:lang w:val="eu-ES"/>
        </w:rPr>
        <w:t>inezkoa izan da.</w:t>
      </w:r>
    </w:p>
    <w:p w:rsidR="00051F21" w:rsidRDefault="00051F21" w:rsidP="00443782">
      <w:pPr>
        <w:pStyle w:val="Texto"/>
        <w:rPr>
          <w:lang w:val="eu-ES"/>
        </w:rPr>
      </w:pPr>
    </w:p>
    <w:p w:rsidR="00051F21" w:rsidRDefault="00051F21" w:rsidP="00443782">
      <w:pPr>
        <w:pStyle w:val="Texto"/>
        <w:rPr>
          <w:lang w:val="eu-ES"/>
        </w:rPr>
      </w:pPr>
      <w:r>
        <w:rPr>
          <w:lang w:val="eu-ES"/>
        </w:rPr>
        <w:lastRenderedPageBreak/>
        <w:t>Gaurko legea</w:t>
      </w:r>
      <w:r w:rsidRPr="006A4E10">
        <w:rPr>
          <w:lang w:val="eu-ES"/>
        </w:rPr>
        <w:t xml:space="preserve"> aldaketak helburu bat eta bakarra du. Hau da, diputazioen eskuetan uztea esparru edo eremu jakin batzuk</w:t>
      </w:r>
      <w:r>
        <w:rPr>
          <w:lang w:val="eu-ES"/>
        </w:rPr>
        <w:t xml:space="preserve"> ehizaz libratzea,</w:t>
      </w:r>
      <w:r w:rsidRPr="006A4E10">
        <w:rPr>
          <w:lang w:val="eu-ES"/>
        </w:rPr>
        <w:t xml:space="preserve"> eta hortik da</w:t>
      </w:r>
      <w:r>
        <w:rPr>
          <w:lang w:val="eu-ES"/>
        </w:rPr>
        <w:t>tor aldaketa,</w:t>
      </w:r>
      <w:r w:rsidRPr="006A4E10">
        <w:rPr>
          <w:lang w:val="eu-ES"/>
        </w:rPr>
        <w:t xml:space="preserve"> eta aldaketa honekin posible izango da. Guk aldaketa hau zetorrela ikusirik, iradokizun bat egin genuen eta txertatua izan da</w:t>
      </w:r>
      <w:r>
        <w:rPr>
          <w:lang w:val="eu-ES"/>
        </w:rPr>
        <w:t>, hau da,</w:t>
      </w:r>
      <w:r w:rsidRPr="006A4E10">
        <w:rPr>
          <w:lang w:val="eu-ES"/>
        </w:rPr>
        <w:t xml:space="preserve"> segurtasun eremu</w:t>
      </w:r>
      <w:r>
        <w:rPr>
          <w:lang w:val="eu-ES"/>
        </w:rPr>
        <w:t>e</w:t>
      </w:r>
      <w:r w:rsidRPr="006A4E10">
        <w:rPr>
          <w:lang w:val="eu-ES"/>
        </w:rPr>
        <w:t>tan ehizatzeko salbuespen gehiago badaude</w:t>
      </w:r>
      <w:r>
        <w:rPr>
          <w:lang w:val="eu-ES"/>
        </w:rPr>
        <w:t>, ba</w:t>
      </w:r>
      <w:r w:rsidRPr="006A4E10">
        <w:rPr>
          <w:lang w:val="eu-ES"/>
        </w:rPr>
        <w:t>zeuden</w:t>
      </w:r>
      <w:r>
        <w:rPr>
          <w:lang w:val="eu-ES"/>
        </w:rPr>
        <w:t>,</w:t>
      </w:r>
      <w:r w:rsidRPr="006A4E10">
        <w:rPr>
          <w:lang w:val="eu-ES"/>
        </w:rPr>
        <w:t xml:space="preserve"> eta horiei interes publikoaren mugak ipintzea komenigarria zela esan genuen. Onartu zitzaigun ekarpena. Proposamenak zertxobait </w:t>
      </w:r>
      <w:r>
        <w:rPr>
          <w:lang w:val="eu-ES"/>
        </w:rPr>
        <w:t>hobetu dugula iruditzen zaigu. B</w:t>
      </w:r>
      <w:r w:rsidRPr="006A4E10">
        <w:rPr>
          <w:lang w:val="eu-ES"/>
        </w:rPr>
        <w:t>eraz, aurrerapauso bat eman delakoan</w:t>
      </w:r>
      <w:r>
        <w:rPr>
          <w:lang w:val="eu-ES"/>
        </w:rPr>
        <w:t xml:space="preserve">, alde </w:t>
      </w:r>
      <w:r w:rsidRPr="006A4E10">
        <w:rPr>
          <w:lang w:val="eu-ES"/>
        </w:rPr>
        <w:t>egin dugu</w:t>
      </w:r>
      <w:r>
        <w:rPr>
          <w:lang w:val="eu-ES"/>
        </w:rPr>
        <w:t>.</w:t>
      </w:r>
      <w:r w:rsidRPr="006A4E10">
        <w:rPr>
          <w:lang w:val="eu-ES"/>
        </w:rPr>
        <w:t xml:space="preserve"> </w:t>
      </w:r>
      <w:r>
        <w:rPr>
          <w:lang w:val="eu-ES"/>
        </w:rPr>
        <w:t>H</w:t>
      </w:r>
      <w:r w:rsidRPr="006A4E10">
        <w:rPr>
          <w:lang w:val="eu-ES"/>
        </w:rPr>
        <w:t>ori bai, orain diputazioen txanda da esan duena betetzea eta adi ibiliko</w:t>
      </w:r>
      <w:r>
        <w:rPr>
          <w:lang w:val="eu-ES"/>
        </w:rPr>
        <w:t xml:space="preserve"> gara</w:t>
      </w:r>
      <w:r w:rsidRPr="006A4E10">
        <w:rPr>
          <w:lang w:val="eu-ES"/>
        </w:rPr>
        <w:t>.</w:t>
      </w:r>
    </w:p>
    <w:p w:rsidR="00051F21" w:rsidRDefault="00051F21" w:rsidP="00443782">
      <w:pPr>
        <w:pStyle w:val="Texto"/>
        <w:rPr>
          <w:lang w:val="eu-ES"/>
        </w:rPr>
      </w:pPr>
    </w:p>
    <w:p w:rsidR="00051F21" w:rsidRDefault="00051F21" w:rsidP="00443782">
      <w:pPr>
        <w:pStyle w:val="Texto"/>
        <w:rPr>
          <w:lang w:val="eu-ES"/>
        </w:rPr>
      </w:pPr>
    </w:p>
    <w:p w:rsidR="00051F21" w:rsidRDefault="00051F21" w:rsidP="00443782">
      <w:pPr>
        <w:pStyle w:val="Texto"/>
        <w:rPr>
          <w:lang w:val="eu-ES"/>
        </w:rPr>
      </w:pPr>
      <w:r w:rsidRPr="00073484">
        <w:rPr>
          <w:rFonts w:ascii="Futura Md BT" w:hAnsi="Futura Md BT"/>
          <w:lang w:val="eu-ES"/>
        </w:rPr>
        <w:t>LEHENDAKARIAK</w:t>
      </w:r>
      <w:r>
        <w:rPr>
          <w:lang w:val="eu-ES"/>
        </w:rPr>
        <w:t>: Eskerrik asko, Otero jauna.</w:t>
      </w:r>
    </w:p>
    <w:p w:rsidR="00051F21" w:rsidRDefault="00051F21" w:rsidP="00443782">
      <w:pPr>
        <w:pStyle w:val="Texto"/>
        <w:rPr>
          <w:lang w:val="eu-ES"/>
        </w:rPr>
      </w:pPr>
    </w:p>
    <w:p w:rsidR="00051F21" w:rsidRDefault="00051F21" w:rsidP="00443782">
      <w:pPr>
        <w:pStyle w:val="Texto"/>
        <w:rPr>
          <w:lang w:val="eu-ES"/>
        </w:rPr>
      </w:pPr>
      <w:r>
        <w:rPr>
          <w:lang w:val="eu-ES"/>
        </w:rPr>
        <w:t xml:space="preserve">Eta, amaitzeko, </w:t>
      </w:r>
      <w:proofErr w:type="spellStart"/>
      <w:r>
        <w:rPr>
          <w:lang w:val="eu-ES"/>
        </w:rPr>
        <w:t>Tellerí</w:t>
      </w:r>
      <w:r w:rsidRPr="006A4E10">
        <w:rPr>
          <w:lang w:val="eu-ES"/>
        </w:rPr>
        <w:t>a</w:t>
      </w:r>
      <w:proofErr w:type="spellEnd"/>
      <w:r>
        <w:rPr>
          <w:lang w:val="eu-ES"/>
        </w:rPr>
        <w:t xml:space="preserve"> jauna, </w:t>
      </w:r>
      <w:proofErr w:type="spellStart"/>
      <w:r>
        <w:rPr>
          <w:lang w:val="eu-ES"/>
        </w:rPr>
        <w:t>zurea</w:t>
      </w:r>
      <w:proofErr w:type="spellEnd"/>
      <w:r>
        <w:rPr>
          <w:lang w:val="eu-ES"/>
        </w:rPr>
        <w:t xml:space="preserve"> da hitza.</w:t>
      </w:r>
    </w:p>
    <w:p w:rsidR="00051F21" w:rsidRDefault="00051F21" w:rsidP="00443782">
      <w:pPr>
        <w:pStyle w:val="Texto"/>
        <w:rPr>
          <w:lang w:val="eu-ES"/>
        </w:rPr>
      </w:pPr>
    </w:p>
    <w:p w:rsidR="00051F21" w:rsidRDefault="00051F21" w:rsidP="00443782">
      <w:pPr>
        <w:pStyle w:val="Texto"/>
        <w:rPr>
          <w:lang w:val="eu-ES"/>
        </w:rPr>
      </w:pPr>
    </w:p>
    <w:p w:rsidR="00051F21" w:rsidRDefault="00051F21" w:rsidP="00443782">
      <w:pPr>
        <w:pStyle w:val="Texto"/>
        <w:rPr>
          <w:lang w:val="eu-ES"/>
        </w:rPr>
      </w:pPr>
      <w:r w:rsidRPr="00073484">
        <w:rPr>
          <w:rFonts w:ascii="Futura Md BT" w:hAnsi="Futura Md BT"/>
          <w:lang w:val="eu-ES"/>
        </w:rPr>
        <w:t xml:space="preserve">TELLERÍA ORRIOLS </w:t>
      </w:r>
      <w:r>
        <w:rPr>
          <w:lang w:val="eu-ES"/>
        </w:rPr>
        <w:t>jaunak: Eskerrik asko, mahaiburu andrea. Sailburua, legebiltzarkideok, egun on guztioi.</w:t>
      </w:r>
    </w:p>
    <w:p w:rsidR="00051F21" w:rsidRDefault="00051F21" w:rsidP="00443782">
      <w:pPr>
        <w:pStyle w:val="Texto"/>
        <w:rPr>
          <w:lang w:val="eu-ES"/>
        </w:rPr>
      </w:pPr>
    </w:p>
    <w:p w:rsidR="00051F21" w:rsidRDefault="00051F21" w:rsidP="00443782">
      <w:pPr>
        <w:pStyle w:val="Texto"/>
      </w:pPr>
      <w:r w:rsidRPr="00281DB6">
        <w:t xml:space="preserve">Voy a ser muy </w:t>
      </w:r>
      <w:r>
        <w:t>breve, no</w:t>
      </w:r>
      <w:r w:rsidRPr="00281DB6">
        <w:t xml:space="preserve"> me van a poder responsabilizar a mí de retrasar acontecimientos lúdicos después de este Pleno. Y</w:t>
      </w:r>
      <w:r>
        <w:t>,</w:t>
      </w:r>
      <w:r w:rsidRPr="00281DB6">
        <w:t xml:space="preserve"> aparte, porque este tema no da</w:t>
      </w:r>
      <w:r>
        <w:t xml:space="preserve"> ni</w:t>
      </w:r>
      <w:r w:rsidRPr="00281DB6">
        <w:t xml:space="preserve"> para la dialéctica de </w:t>
      </w:r>
      <w:r>
        <w:t>Demóstenes,</w:t>
      </w:r>
      <w:r w:rsidRPr="00281DB6">
        <w:t xml:space="preserve"> ni para filosofías aristotélica</w:t>
      </w:r>
      <w:r>
        <w:t>s</w:t>
      </w:r>
      <w:r w:rsidRPr="00281DB6">
        <w:t xml:space="preserve">. Este es un </w:t>
      </w:r>
      <w:r>
        <w:t>tema que va sencillamente de caz</w:t>
      </w:r>
      <w:r w:rsidRPr="00281DB6">
        <w:t>a. La caza es u</w:t>
      </w:r>
      <w:r>
        <w:t>na actividad legal en este país,</w:t>
      </w:r>
      <w:r w:rsidRPr="00281DB6">
        <w:t xml:space="preserve"> </w:t>
      </w:r>
      <w:r>
        <w:t>e</w:t>
      </w:r>
      <w:r w:rsidRPr="00281DB6">
        <w:t>stá practicada por decenas de miles de ciudadanas y ciudadanos, pero</w:t>
      </w:r>
      <w:r>
        <w:t>,</w:t>
      </w:r>
      <w:r w:rsidRPr="00281DB6">
        <w:t xml:space="preserve"> al practicarse con armas de fuego</w:t>
      </w:r>
      <w:r>
        <w:t>, está muy reglamentada</w:t>
      </w:r>
      <w:r w:rsidRPr="00281DB6">
        <w:t xml:space="preserve"> para intentar establecer las compatibilidades con otro tipo de usos del territorio, normalmente</w:t>
      </w:r>
      <w:r>
        <w:t>,</w:t>
      </w:r>
      <w:r w:rsidRPr="00281DB6">
        <w:t xml:space="preserve"> más pacíficos.</w:t>
      </w:r>
    </w:p>
    <w:p w:rsidR="00051F21" w:rsidRDefault="00051F21" w:rsidP="00443782">
      <w:pPr>
        <w:pStyle w:val="Texto"/>
      </w:pPr>
    </w:p>
    <w:p w:rsidR="00051F21" w:rsidRDefault="00051F21" w:rsidP="00443782">
      <w:pPr>
        <w:pStyle w:val="Texto"/>
      </w:pPr>
      <w:r>
        <w:t>En ese sentido,</w:t>
      </w:r>
      <w:r w:rsidRPr="00281DB6">
        <w:t xml:space="preserve"> es lógico que una Diputación</w:t>
      </w:r>
      <w:r>
        <w:t>,</w:t>
      </w:r>
      <w:r w:rsidRPr="00281DB6">
        <w:t xml:space="preserve"> que son las responsables de la gestión de la caza</w:t>
      </w:r>
      <w:r>
        <w:t>,</w:t>
      </w:r>
      <w:r w:rsidRPr="00281DB6">
        <w:t xml:space="preserve"> e</w:t>
      </w:r>
      <w:r>
        <w:t>n un momento determinado, decid</w:t>
      </w:r>
      <w:r w:rsidRPr="00281DB6">
        <w:t xml:space="preserve">a clausurar unos puestos fijos de caza, porque entendía que eran incompatibles con el crecimiento urbano y con otros usos de ocio ciudadano. Es legítimo que los cazadores </w:t>
      </w:r>
      <w:r>
        <w:t>recurriesen</w:t>
      </w:r>
      <w:r w:rsidRPr="00281DB6">
        <w:t xml:space="preserve"> a la justicia, porque entendían que no era correcto</w:t>
      </w:r>
      <w:r>
        <w:t>.</w:t>
      </w:r>
      <w:r w:rsidRPr="00281DB6">
        <w:t xml:space="preserve"> </w:t>
      </w:r>
      <w:r>
        <w:t>Y</w:t>
      </w:r>
      <w:r w:rsidRPr="00281DB6">
        <w:t xml:space="preserve"> es </w:t>
      </w:r>
      <w:r w:rsidRPr="00281DB6">
        <w:lastRenderedPageBreak/>
        <w:t xml:space="preserve">justo que el juez, en una lectura estricta de la Ley de Caza vigente, </w:t>
      </w:r>
      <w:r>
        <w:t>man</w:t>
      </w:r>
      <w:r w:rsidRPr="00281DB6">
        <w:t xml:space="preserve">tuviera esos puestos de caza, porque la ley decía que los puestos previos a la ley </w:t>
      </w:r>
      <w:r>
        <w:t>eran inamovibles.</w:t>
      </w:r>
    </w:p>
    <w:p w:rsidR="00051F21" w:rsidRDefault="00051F21" w:rsidP="00443782">
      <w:pPr>
        <w:pStyle w:val="Texto"/>
      </w:pPr>
    </w:p>
    <w:p w:rsidR="00051F21" w:rsidRDefault="00051F21" w:rsidP="00443782">
      <w:pPr>
        <w:pStyle w:val="Texto"/>
      </w:pPr>
      <w:r w:rsidRPr="00281DB6">
        <w:t>Ahora bien, es legítimo, justo y lógico que este Parlamento tome la decisión de cambiar la legislación en ese aspecto</w:t>
      </w:r>
      <w:r>
        <w:t>,</w:t>
      </w:r>
      <w:r w:rsidRPr="00281DB6">
        <w:t xml:space="preserve"> para permitir a las diputaciones una mayor flexibilidad en la búsqueda de esa necesaria compatibilidad entre las distintas actividades del medio. Eso es lo que hemos hecho</w:t>
      </w:r>
      <w:r>
        <w:t>,</w:t>
      </w:r>
      <w:r w:rsidRPr="00281DB6">
        <w:t xml:space="preserve"> y por eso hemos votado que sí</w:t>
      </w:r>
      <w:r>
        <w:t>.</w:t>
      </w:r>
    </w:p>
    <w:p w:rsidR="00051F21" w:rsidRDefault="00051F21" w:rsidP="00443782">
      <w:pPr>
        <w:pStyle w:val="Texto"/>
      </w:pPr>
    </w:p>
    <w:p w:rsidR="00051F21" w:rsidRDefault="00051F21" w:rsidP="00443782">
      <w:pPr>
        <w:pStyle w:val="Texto"/>
      </w:pPr>
      <w:r>
        <w:t>Y</w:t>
      </w:r>
      <w:r w:rsidRPr="00281DB6">
        <w:t xml:space="preserve"> no me queda más que agradecer a todos los grupos parlamentarios la buenísima disposición que han tenido con esta proposición para agilizar su tramitación y que</w:t>
      </w:r>
      <w:r>
        <w:t>,</w:t>
      </w:r>
      <w:r w:rsidRPr="00281DB6">
        <w:t xml:space="preserve"> en el </w:t>
      </w:r>
      <w:r>
        <w:t>más breve plazo</w:t>
      </w:r>
      <w:r w:rsidRPr="00281DB6">
        <w:t xml:space="preserve"> de tiempo posible</w:t>
      </w:r>
      <w:r>
        <w:t>,</w:t>
      </w:r>
      <w:r w:rsidRPr="00281DB6">
        <w:t xml:space="preserve"> lo </w:t>
      </w:r>
      <w:r>
        <w:t>hayamos aprobado.</w:t>
      </w:r>
    </w:p>
    <w:p w:rsidR="00051F21" w:rsidRDefault="00051F21" w:rsidP="00443782">
      <w:pPr>
        <w:pStyle w:val="Texto"/>
      </w:pPr>
    </w:p>
    <w:p w:rsidR="00051F21" w:rsidRPr="00160A68" w:rsidRDefault="00051F21" w:rsidP="00443782">
      <w:pPr>
        <w:pStyle w:val="Texto"/>
        <w:rPr>
          <w:lang w:val="eu-ES"/>
        </w:rPr>
      </w:pPr>
      <w:r w:rsidRPr="00160A68">
        <w:rPr>
          <w:lang w:val="eu-ES"/>
        </w:rPr>
        <w:t>Eta, bukatzeko, Eguberri on guztioi eta ehiztariei ere. Eskerrik asko.</w:t>
      </w:r>
    </w:p>
    <w:p w:rsidR="00051F21" w:rsidRPr="00466C8D" w:rsidRDefault="00051F21" w:rsidP="00443782">
      <w:pPr>
        <w:pStyle w:val="Texto"/>
        <w:rPr>
          <w:lang w:val="eu-ES"/>
        </w:rPr>
      </w:pPr>
    </w:p>
    <w:p w:rsidR="00051F21" w:rsidRPr="00466C8D" w:rsidRDefault="00051F21" w:rsidP="00443782">
      <w:pPr>
        <w:pStyle w:val="Texto"/>
        <w:rPr>
          <w:lang w:val="eu-ES"/>
        </w:rPr>
      </w:pPr>
    </w:p>
    <w:p w:rsidR="00051F21" w:rsidRDefault="00051F21" w:rsidP="00443782">
      <w:pPr>
        <w:pStyle w:val="Texto"/>
        <w:rPr>
          <w:lang w:val="eu-ES"/>
        </w:rPr>
      </w:pPr>
      <w:r w:rsidRPr="00466C8D">
        <w:rPr>
          <w:rFonts w:ascii="Futura Md BT" w:hAnsi="Futura Md BT"/>
          <w:lang w:val="eu-ES"/>
        </w:rPr>
        <w:t>LEHENDAKARIAK</w:t>
      </w:r>
      <w:r w:rsidRPr="00466C8D">
        <w:rPr>
          <w:lang w:val="eu-ES"/>
        </w:rPr>
        <w:t xml:space="preserve">: </w:t>
      </w:r>
      <w:r w:rsidRPr="006A4E10">
        <w:rPr>
          <w:lang w:val="eu-ES"/>
        </w:rPr>
        <w:t>Eskerrik asko</w:t>
      </w:r>
      <w:r>
        <w:rPr>
          <w:lang w:val="eu-ES"/>
        </w:rPr>
        <w:t>, Telleria jauna.</w:t>
      </w:r>
    </w:p>
    <w:p w:rsidR="00051F21" w:rsidRDefault="00051F21" w:rsidP="00443782">
      <w:pPr>
        <w:pStyle w:val="Texto"/>
        <w:rPr>
          <w:lang w:val="eu-ES"/>
        </w:rPr>
      </w:pPr>
    </w:p>
    <w:p w:rsidR="00051F21" w:rsidRDefault="00051F21" w:rsidP="00443782">
      <w:pPr>
        <w:pStyle w:val="Texto"/>
        <w:rPr>
          <w:lang w:val="eu-ES"/>
        </w:rPr>
      </w:pPr>
      <w:r>
        <w:rPr>
          <w:lang w:val="eu-ES"/>
        </w:rPr>
        <w:t>Gai z</w:t>
      </w:r>
      <w:r w:rsidRPr="006A4E10">
        <w:rPr>
          <w:lang w:val="eu-ES"/>
        </w:rPr>
        <w:t>errendako</w:t>
      </w:r>
      <w:r>
        <w:rPr>
          <w:lang w:val="eu-ES"/>
        </w:rPr>
        <w:t xml:space="preserve"> hirugarren puntua,</w:t>
      </w:r>
      <w:r w:rsidRPr="006A4E10">
        <w:rPr>
          <w:lang w:val="eu-ES"/>
        </w:rPr>
        <w:t xml:space="preserve"> Elkarrekin </w:t>
      </w:r>
      <w:proofErr w:type="spellStart"/>
      <w:r w:rsidRPr="006A4E10">
        <w:rPr>
          <w:lang w:val="eu-ES"/>
        </w:rPr>
        <w:t>Podemos</w:t>
      </w:r>
      <w:proofErr w:type="spellEnd"/>
      <w:r w:rsidRPr="006A4E10">
        <w:rPr>
          <w:lang w:val="eu-ES"/>
        </w:rPr>
        <w:t xml:space="preserve"> talde parlamentario</w:t>
      </w:r>
      <w:r>
        <w:rPr>
          <w:lang w:val="eu-ES"/>
        </w:rPr>
        <w:t>ak</w:t>
      </w:r>
      <w:r w:rsidRPr="006A4E10">
        <w:rPr>
          <w:lang w:val="eu-ES"/>
        </w:rPr>
        <w:t xml:space="preserve"> egindako lege proposamena, Euskadiko egonaldi turistikoen gaineko zergari buruz</w:t>
      </w:r>
      <w:r>
        <w:rPr>
          <w:lang w:val="eu-ES"/>
        </w:rPr>
        <w:t>. Aintzat h</w:t>
      </w:r>
      <w:r w:rsidRPr="006A4E10">
        <w:rPr>
          <w:lang w:val="eu-ES"/>
        </w:rPr>
        <w:t>artzeari buruzko eztabaida eta behin betiko ebazpena</w:t>
      </w:r>
      <w:r>
        <w:rPr>
          <w:lang w:val="eu-ES"/>
        </w:rPr>
        <w:t>.</w:t>
      </w:r>
    </w:p>
    <w:p w:rsidR="00051F21" w:rsidRDefault="00051F21" w:rsidP="00443782">
      <w:pPr>
        <w:pStyle w:val="Texto"/>
        <w:rPr>
          <w:lang w:val="eu-ES"/>
        </w:rPr>
      </w:pPr>
    </w:p>
    <w:p w:rsidR="00051F21" w:rsidRDefault="00051F21" w:rsidP="00443782">
      <w:pPr>
        <w:pStyle w:val="Texto"/>
        <w:rPr>
          <w:lang w:val="eu-ES"/>
        </w:rPr>
      </w:pPr>
      <w:r>
        <w:rPr>
          <w:lang w:val="eu-ES"/>
        </w:rPr>
        <w:t>B</w:t>
      </w:r>
      <w:r w:rsidRPr="006A4E10">
        <w:rPr>
          <w:lang w:val="eu-ES"/>
        </w:rPr>
        <w:t xml:space="preserve">anatu zaizuen </w:t>
      </w:r>
      <w:r>
        <w:rPr>
          <w:lang w:val="eu-ES"/>
        </w:rPr>
        <w:t>dokumentazioan</w:t>
      </w:r>
      <w:r w:rsidRPr="006A4E10">
        <w:rPr>
          <w:lang w:val="eu-ES"/>
        </w:rPr>
        <w:t xml:space="preserve"> </w:t>
      </w:r>
      <w:proofErr w:type="spellStart"/>
      <w:r w:rsidRPr="006A4E10">
        <w:rPr>
          <w:lang w:val="eu-ES"/>
        </w:rPr>
        <w:t>dauka</w:t>
      </w:r>
      <w:r>
        <w:rPr>
          <w:lang w:val="eu-ES"/>
        </w:rPr>
        <w:t>zue</w:t>
      </w:r>
      <w:proofErr w:type="spellEnd"/>
      <w:r>
        <w:rPr>
          <w:lang w:val="eu-ES"/>
        </w:rPr>
        <w:t xml:space="preserve"> Jaurlaritzaren irizpidea eta, horren</w:t>
      </w:r>
      <w:r w:rsidRPr="006A4E10">
        <w:rPr>
          <w:lang w:val="eu-ES"/>
        </w:rPr>
        <w:t xml:space="preserve"> beste</w:t>
      </w:r>
      <w:r>
        <w:rPr>
          <w:lang w:val="eu-ES"/>
        </w:rPr>
        <w:t>z, irakurri gabe</w:t>
      </w:r>
      <w:r w:rsidRPr="006A4E10">
        <w:rPr>
          <w:lang w:val="eu-ES"/>
        </w:rPr>
        <w:t xml:space="preserve"> eztaba</w:t>
      </w:r>
      <w:r>
        <w:rPr>
          <w:lang w:val="eu-ES"/>
        </w:rPr>
        <w:t>idari ekingo diogu.</w:t>
      </w:r>
    </w:p>
    <w:p w:rsidR="00051F21" w:rsidRDefault="00051F21" w:rsidP="00443782">
      <w:pPr>
        <w:pStyle w:val="Texto"/>
        <w:rPr>
          <w:lang w:val="eu-ES"/>
        </w:rPr>
      </w:pPr>
    </w:p>
    <w:p w:rsidR="00051F21" w:rsidRDefault="00051F21" w:rsidP="00443782">
      <w:pPr>
        <w:pStyle w:val="Texto"/>
        <w:rPr>
          <w:lang w:val="eu-ES"/>
        </w:rPr>
      </w:pPr>
      <w:r w:rsidRPr="006A4E10">
        <w:rPr>
          <w:lang w:val="eu-ES"/>
        </w:rPr>
        <w:t>Aldeko txanda</w:t>
      </w:r>
      <w:r>
        <w:rPr>
          <w:lang w:val="eu-ES"/>
        </w:rPr>
        <w:t xml:space="preserve"> eta</w:t>
      </w:r>
      <w:r w:rsidRPr="006A4E10">
        <w:rPr>
          <w:lang w:val="eu-ES"/>
        </w:rPr>
        <w:t xml:space="preserve"> kontrako t</w:t>
      </w:r>
      <w:r>
        <w:rPr>
          <w:lang w:val="eu-ES"/>
        </w:rPr>
        <w:t xml:space="preserve">xanda dagoenez, aldeko txandan Elkarrekin </w:t>
      </w:r>
      <w:proofErr w:type="spellStart"/>
      <w:r>
        <w:rPr>
          <w:lang w:val="eu-ES"/>
        </w:rPr>
        <w:t>Podemosez</w:t>
      </w:r>
      <w:proofErr w:type="spellEnd"/>
      <w:r>
        <w:rPr>
          <w:lang w:val="eu-ES"/>
        </w:rPr>
        <w:t xml:space="preserve"> aparte,</w:t>
      </w:r>
      <w:r w:rsidRPr="006A4E10">
        <w:rPr>
          <w:lang w:val="eu-ES"/>
        </w:rPr>
        <w:t xml:space="preserve"> </w:t>
      </w:r>
      <w:r>
        <w:rPr>
          <w:lang w:val="eu-ES"/>
        </w:rPr>
        <w:t>b</w:t>
      </w:r>
      <w:r w:rsidRPr="006A4E10">
        <w:rPr>
          <w:lang w:val="eu-ES"/>
        </w:rPr>
        <w:t>est</w:t>
      </w:r>
      <w:r>
        <w:rPr>
          <w:lang w:val="eu-ES"/>
        </w:rPr>
        <w:t>e norbaitek parte hartu nahi du? Beraz, hitza dauka</w:t>
      </w:r>
      <w:r w:rsidRPr="006A4E10">
        <w:rPr>
          <w:lang w:val="eu-ES"/>
        </w:rPr>
        <w:t xml:space="preserve"> Elkarrekin </w:t>
      </w:r>
      <w:proofErr w:type="spellStart"/>
      <w:r w:rsidRPr="006A4E10">
        <w:rPr>
          <w:lang w:val="eu-ES"/>
        </w:rPr>
        <w:t>Podemos</w:t>
      </w:r>
      <w:proofErr w:type="spellEnd"/>
      <w:r w:rsidRPr="006A4E10">
        <w:rPr>
          <w:lang w:val="eu-ES"/>
        </w:rPr>
        <w:t xml:space="preserve"> taldeko</w:t>
      </w:r>
      <w:r>
        <w:rPr>
          <w:lang w:val="eu-ES"/>
        </w:rPr>
        <w:t>,</w:t>
      </w:r>
      <w:r w:rsidRPr="006A4E10">
        <w:rPr>
          <w:lang w:val="eu-ES"/>
        </w:rPr>
        <w:t xml:space="preserve"> Hern</w:t>
      </w:r>
      <w:r>
        <w:rPr>
          <w:lang w:val="eu-ES"/>
        </w:rPr>
        <w:t>á</w:t>
      </w:r>
      <w:r w:rsidRPr="006A4E10">
        <w:rPr>
          <w:lang w:val="eu-ES"/>
        </w:rPr>
        <w:t>ndez jauna</w:t>
      </w:r>
      <w:r>
        <w:rPr>
          <w:lang w:val="eu-ES"/>
        </w:rPr>
        <w:t>k dauka hitza.</w:t>
      </w:r>
    </w:p>
    <w:p w:rsidR="00051F21" w:rsidRDefault="00051F21" w:rsidP="00443782">
      <w:pPr>
        <w:pStyle w:val="Texto"/>
        <w:rPr>
          <w:lang w:val="eu-ES"/>
        </w:rPr>
      </w:pPr>
    </w:p>
    <w:p w:rsidR="00051F21" w:rsidRDefault="00051F21" w:rsidP="00443782">
      <w:pPr>
        <w:pStyle w:val="Texto"/>
        <w:rPr>
          <w:lang w:val="eu-ES"/>
        </w:rPr>
      </w:pPr>
    </w:p>
    <w:p w:rsidR="00051F21" w:rsidRPr="00466C8D" w:rsidRDefault="00051F21" w:rsidP="00443782">
      <w:pPr>
        <w:pStyle w:val="Texto"/>
        <w:rPr>
          <w:lang w:val="eu-ES"/>
        </w:rPr>
      </w:pPr>
      <w:r w:rsidRPr="00073484">
        <w:rPr>
          <w:rFonts w:ascii="Futura Md BT" w:hAnsi="Futura Md BT"/>
          <w:lang w:val="eu-ES"/>
        </w:rPr>
        <w:lastRenderedPageBreak/>
        <w:t>HERNÁNDEZ HIDALGO</w:t>
      </w:r>
      <w:r>
        <w:rPr>
          <w:lang w:val="eu-ES"/>
        </w:rPr>
        <w:t xml:space="preserve"> jaunak: Egun on denoi, </w:t>
      </w:r>
      <w:r w:rsidRPr="006A4E10">
        <w:rPr>
          <w:lang w:val="eu-ES"/>
        </w:rPr>
        <w:t>legebiltzarkideok</w:t>
      </w:r>
      <w:r w:rsidRPr="00466C8D">
        <w:rPr>
          <w:lang w:val="eu-ES"/>
        </w:rPr>
        <w:t>.</w:t>
      </w:r>
    </w:p>
    <w:p w:rsidR="00051F21" w:rsidRPr="00466C8D" w:rsidRDefault="00051F21" w:rsidP="00443782">
      <w:pPr>
        <w:pStyle w:val="Texto"/>
        <w:rPr>
          <w:lang w:val="eu-ES"/>
        </w:rPr>
      </w:pPr>
    </w:p>
    <w:p w:rsidR="00051F21" w:rsidRDefault="00051F21" w:rsidP="00443782">
      <w:pPr>
        <w:pStyle w:val="Texto"/>
      </w:pPr>
      <w:r>
        <w:t>P</w:t>
      </w:r>
      <w:r w:rsidRPr="00281DB6">
        <w:t xml:space="preserve">resentamos para su toma </w:t>
      </w:r>
      <w:r>
        <w:t xml:space="preserve">en </w:t>
      </w:r>
      <w:r w:rsidRPr="00281DB6">
        <w:t>consideración una proposición de ley para la creación del impuesto sobre estancias turísticas en el País Vasco. Una medida más popularmente conocida</w:t>
      </w:r>
      <w:r>
        <w:t xml:space="preserve"> como la famosa tasa turística.</w:t>
      </w:r>
    </w:p>
    <w:p w:rsidR="00051F21" w:rsidRDefault="00051F21" w:rsidP="00443782">
      <w:pPr>
        <w:pStyle w:val="Texto"/>
      </w:pPr>
    </w:p>
    <w:p w:rsidR="00051F21" w:rsidRDefault="00051F21" w:rsidP="00443782">
      <w:pPr>
        <w:pStyle w:val="Texto"/>
      </w:pPr>
      <w:r w:rsidRPr="00281DB6">
        <w:t>El objetivo que marcamos o que nos marcamos sería establecer una figura impositiva que no tendría un impacto negativo en el turis</w:t>
      </w:r>
      <w:r>
        <w:t>mo, pero sí un impacto positivo en</w:t>
      </w:r>
      <w:r w:rsidRPr="00281DB6">
        <w:t xml:space="preserve"> nuestra economía</w:t>
      </w:r>
      <w:r>
        <w:t>,</w:t>
      </w:r>
      <w:r w:rsidRPr="00281DB6">
        <w:t xml:space="preserve"> en los servicios públicos y </w:t>
      </w:r>
      <w:r>
        <w:t>en el propio sector del turismo,</w:t>
      </w:r>
      <w:r w:rsidRPr="00281DB6">
        <w:t xml:space="preserve"> </w:t>
      </w:r>
      <w:r>
        <w:t>en nuestra opinión.</w:t>
      </w:r>
      <w:r w:rsidRPr="00281DB6">
        <w:t xml:space="preserve"> </w:t>
      </w:r>
      <w:r>
        <w:t>U</w:t>
      </w:r>
      <w:r w:rsidRPr="00281DB6">
        <w:t xml:space="preserve">na herramienta mediante la cual las arcas públicas </w:t>
      </w:r>
      <w:proofErr w:type="gramStart"/>
      <w:r w:rsidRPr="00281DB6">
        <w:t>podrían</w:t>
      </w:r>
      <w:proofErr w:type="gramEnd"/>
      <w:r w:rsidRPr="00281DB6">
        <w:t xml:space="preserve"> recaudar unos ingresos valiosos para ha</w:t>
      </w:r>
      <w:r>
        <w:t>cer frente a gastos adicionales,</w:t>
      </w:r>
      <w:r w:rsidRPr="00281DB6">
        <w:t xml:space="preserve"> que el turismo genera a los territorios y, en especial</w:t>
      </w:r>
      <w:r>
        <w:t>,</w:t>
      </w:r>
      <w:r w:rsidRPr="00281DB6">
        <w:t xml:space="preserve"> a las ciudades con mayor incidencia del mismo</w:t>
      </w:r>
      <w:r>
        <w:t>.</w:t>
      </w:r>
    </w:p>
    <w:p w:rsidR="00051F21" w:rsidRDefault="00051F21" w:rsidP="00443782">
      <w:pPr>
        <w:pStyle w:val="Texto"/>
      </w:pPr>
    </w:p>
    <w:p w:rsidR="00051F21" w:rsidRDefault="00051F21" w:rsidP="00443782">
      <w:pPr>
        <w:pStyle w:val="Texto"/>
      </w:pPr>
      <w:r>
        <w:t>G</w:t>
      </w:r>
      <w:r w:rsidRPr="00281DB6">
        <w:t>astos adicionales que sufragan</w:t>
      </w:r>
      <w:r>
        <w:t>,</w:t>
      </w:r>
      <w:r w:rsidRPr="00281DB6">
        <w:t xml:space="preserve"> en estos momentos</w:t>
      </w:r>
      <w:r>
        <w:t>,</w:t>
      </w:r>
      <w:r w:rsidRPr="00281DB6">
        <w:t xml:space="preserve"> las y los ciudadanos de Euskadi y</w:t>
      </w:r>
      <w:r>
        <w:t>,</w:t>
      </w:r>
      <w:r w:rsidRPr="00281DB6">
        <w:t xml:space="preserve"> en especial</w:t>
      </w:r>
      <w:r>
        <w:t>,</w:t>
      </w:r>
      <w:r w:rsidRPr="00281DB6">
        <w:t xml:space="preserve"> de las localidade</w:t>
      </w:r>
      <w:r>
        <w:t>s con mayor impacto del turismo.</w:t>
      </w:r>
      <w:r w:rsidRPr="00281DB6">
        <w:t xml:space="preserve"> </w:t>
      </w:r>
      <w:r>
        <w:t>G</w:t>
      </w:r>
      <w:r w:rsidRPr="00281DB6">
        <w:t>astos como la limpieza viaria, la recogida de residuos, el tr</w:t>
      </w:r>
      <w:r>
        <w:t>áfico, infraestructuras y otros.</w:t>
      </w:r>
      <w:r w:rsidRPr="00281DB6">
        <w:t xml:space="preserve"> </w:t>
      </w:r>
      <w:r>
        <w:t>P</w:t>
      </w:r>
      <w:r w:rsidRPr="00281DB6">
        <w:t>uesto que el turismo</w:t>
      </w:r>
      <w:r>
        <w:t>,</w:t>
      </w:r>
      <w:r w:rsidRPr="00281DB6">
        <w:t xml:space="preserve"> sin duda</w:t>
      </w:r>
      <w:r>
        <w:t>,</w:t>
      </w:r>
      <w:r w:rsidRPr="00281DB6">
        <w:t xml:space="preserve"> genera ingresos, pero</w:t>
      </w:r>
      <w:r>
        <w:t>,</w:t>
      </w:r>
      <w:r w:rsidRPr="00281DB6">
        <w:t xml:space="preserve"> también</w:t>
      </w:r>
      <w:r>
        <w:t>,</w:t>
      </w:r>
      <w:r w:rsidRPr="00281DB6">
        <w:t xml:space="preserve"> genera una serie de gastos asociados a los servicios que prestan las localidades y territorios que lo</w:t>
      </w:r>
      <w:r>
        <w:t>s acogen.</w:t>
      </w:r>
    </w:p>
    <w:p w:rsidR="00051F21" w:rsidRDefault="00051F21" w:rsidP="00443782">
      <w:pPr>
        <w:pStyle w:val="Texto"/>
      </w:pPr>
    </w:p>
    <w:p w:rsidR="00051F21" w:rsidRDefault="00051F21" w:rsidP="00443782">
      <w:pPr>
        <w:pStyle w:val="Texto"/>
      </w:pPr>
      <w:r w:rsidRPr="00281DB6">
        <w:t>Esta ley no</w:t>
      </w:r>
      <w:r>
        <w:t xml:space="preserve"> pretende que dichos gastos se</w:t>
      </w:r>
      <w:r w:rsidRPr="00281DB6">
        <w:t>an sufragado</w:t>
      </w:r>
      <w:r>
        <w:t>s</w:t>
      </w:r>
      <w:r w:rsidRPr="00281DB6">
        <w:t xml:space="preserve"> por quienes nos visitan. Pero sí busca garantizar su justa contribución para</w:t>
      </w:r>
      <w:r>
        <w:t xml:space="preserve"> que no sean una carga extra</w:t>
      </w:r>
      <w:r w:rsidRPr="00281DB6">
        <w:t>ordinaria para las vecinas y los vecinos de los municipios. Así mismo, sería una fuente de recursos para reinvertir en el propio sector y mejorar el desarrollo equilibrado del mismo en todo el territorio de la Comunidad</w:t>
      </w:r>
      <w:r>
        <w:t xml:space="preserve"> Autónoma.</w:t>
      </w:r>
    </w:p>
    <w:p w:rsidR="00051F21" w:rsidRDefault="00051F21" w:rsidP="00443782">
      <w:pPr>
        <w:pStyle w:val="Texto"/>
      </w:pPr>
    </w:p>
    <w:p w:rsidR="00051F21" w:rsidRDefault="00051F21" w:rsidP="00443782">
      <w:pPr>
        <w:pStyle w:val="Texto"/>
      </w:pPr>
      <w:r>
        <w:t>Esta tasa, y</w:t>
      </w:r>
      <w:r w:rsidRPr="00281DB6">
        <w:t xml:space="preserve">a implantada, como bien saben ustedes, en Cataluña y Baleares, así como en Alemania, Francia, Holanda o Italia, </w:t>
      </w:r>
      <w:r>
        <w:t>entre</w:t>
      </w:r>
      <w:r w:rsidRPr="00281DB6">
        <w:t xml:space="preserve"> </w:t>
      </w:r>
      <w:r>
        <w:t>otros países de nuestro entorno,</w:t>
      </w:r>
      <w:r w:rsidRPr="00281DB6">
        <w:t xml:space="preserve"> </w:t>
      </w:r>
      <w:r>
        <w:t>e</w:t>
      </w:r>
      <w:r w:rsidRPr="00281DB6">
        <w:t>stá teniendo resultados satisfact</w:t>
      </w:r>
      <w:r>
        <w:t>orios en todos ellos. En Europa</w:t>
      </w:r>
      <w:r w:rsidRPr="00281DB6">
        <w:t xml:space="preserve"> </w:t>
      </w:r>
      <w:r>
        <w:t>s</w:t>
      </w:r>
      <w:r w:rsidRPr="00281DB6">
        <w:t xml:space="preserve">on más los países que tienen establecida una tasa turística que aquellos que no la tienen. En el caso de París, por ejemplo, este impuesto tiene </w:t>
      </w:r>
      <w:r w:rsidRPr="00281DB6">
        <w:lastRenderedPageBreak/>
        <w:t>una larga tradición, ya que se aplica desde hace 25 años</w:t>
      </w:r>
      <w:r>
        <w:t>.</w:t>
      </w:r>
      <w:r w:rsidRPr="00281DB6">
        <w:t xml:space="preserve"> </w:t>
      </w:r>
      <w:r>
        <w:t>En Italia</w:t>
      </w:r>
      <w:r w:rsidRPr="00281DB6">
        <w:t xml:space="preserve"> </w:t>
      </w:r>
      <w:r>
        <w:t>a</w:t>
      </w:r>
      <w:r w:rsidRPr="00281DB6">
        <w:t>lgunas ciudade</w:t>
      </w:r>
      <w:r>
        <w:t>s de marcado carácter turístico</w:t>
      </w:r>
      <w:r w:rsidRPr="00281DB6">
        <w:t xml:space="preserve"> </w:t>
      </w:r>
      <w:r>
        <w:t>a</w:t>
      </w:r>
      <w:r w:rsidRPr="00281DB6">
        <w:t>plican est</w:t>
      </w:r>
      <w:r>
        <w:t>a tasa.</w:t>
      </w:r>
    </w:p>
    <w:p w:rsidR="00051F21" w:rsidRDefault="00051F21" w:rsidP="00443782">
      <w:pPr>
        <w:pStyle w:val="Texto"/>
      </w:pPr>
    </w:p>
    <w:p w:rsidR="00051F21" w:rsidRDefault="00051F21" w:rsidP="00443782">
      <w:pPr>
        <w:pStyle w:val="Texto"/>
      </w:pPr>
      <w:r w:rsidRPr="00281DB6">
        <w:t>Así, por poner algunos ejemplos, Roma</w:t>
      </w:r>
      <w:r>
        <w:t>,</w:t>
      </w:r>
      <w:r w:rsidRPr="00281DB6">
        <w:t xml:space="preserve"> desde diciembre de 2010, aplica un impuesto de entre tres a cinco euros por noche. Con posterioridad, Venecia y </w:t>
      </w:r>
      <w:r>
        <w:t>Florencia</w:t>
      </w:r>
      <w:r w:rsidRPr="00281DB6">
        <w:t xml:space="preserve"> en el año 2011 aprobaron</w:t>
      </w:r>
      <w:r>
        <w:t>,</w:t>
      </w:r>
      <w:r w:rsidRPr="00281DB6">
        <w:t xml:space="preserve"> en sus respectivos municipios</w:t>
      </w:r>
      <w:r>
        <w:t>,</w:t>
      </w:r>
      <w:r w:rsidRPr="00281DB6">
        <w:t xml:space="preserve"> este tributo que en estas </w:t>
      </w:r>
      <w:r>
        <w:t>urbes</w:t>
      </w:r>
      <w:r w:rsidRPr="00281DB6">
        <w:t xml:space="preserve"> oscila entre uno a cinco euros</w:t>
      </w:r>
      <w:r>
        <w:t>,</w:t>
      </w:r>
      <w:r w:rsidRPr="00281DB6">
        <w:t xml:space="preserve"> en base a la categoría del alojamiento. Alemania, por su parte, aplica un tributo a los turistas en los alojamientos que grava con el 5</w:t>
      </w:r>
      <w:r>
        <w:t> </w:t>
      </w:r>
      <w:r w:rsidRPr="00281DB6">
        <w:t>% del importe de la estancia. Esta medida la han desarroll</w:t>
      </w:r>
      <w:r>
        <w:t>ado hasta la fecha, ciudades como</w:t>
      </w:r>
      <w:r w:rsidRPr="00281DB6">
        <w:t xml:space="preserve"> </w:t>
      </w:r>
      <w:r>
        <w:t>Hamburgo, Colonia o Berlín.</w:t>
      </w:r>
      <w:r w:rsidRPr="00281DB6">
        <w:t xml:space="preserve"> </w:t>
      </w:r>
      <w:r>
        <w:t>Y</w:t>
      </w:r>
      <w:r w:rsidRPr="00281DB6">
        <w:t xml:space="preserve"> una tasa similar se aplica también en muchas otras ciudades europeas, como Ámsterdam, </w:t>
      </w:r>
      <w:r>
        <w:t>Viena, etcétera.</w:t>
      </w:r>
    </w:p>
    <w:p w:rsidR="00051F21" w:rsidRDefault="00051F21" w:rsidP="00443782">
      <w:pPr>
        <w:pStyle w:val="Texto"/>
      </w:pPr>
    </w:p>
    <w:p w:rsidR="00051F21" w:rsidRDefault="00051F21" w:rsidP="00443782">
      <w:pPr>
        <w:pStyle w:val="Texto"/>
      </w:pPr>
      <w:r w:rsidRPr="00281DB6">
        <w:t>Se trata, por lo tanto, de una tendencia que se está generalizando a nivel mundial y en nuestro entorno europeo, y que resulta de un gran interés debido a los beneficios económicos que pueda aportar al país de manera especial en el ámbito muni</w:t>
      </w:r>
      <w:r>
        <w:t>cipal. Como ustedes saben, el…</w:t>
      </w:r>
    </w:p>
    <w:p w:rsidR="00051F21" w:rsidRDefault="00051F21" w:rsidP="00443782">
      <w:pPr>
        <w:pStyle w:val="Texto"/>
      </w:pPr>
    </w:p>
    <w:p w:rsidR="00051F21" w:rsidRPr="00A00CA0" w:rsidRDefault="00051F21" w:rsidP="00443782">
      <w:pPr>
        <w:pStyle w:val="Texto"/>
      </w:pPr>
      <w:r>
        <w:t xml:space="preserve">(16. </w:t>
      </w:r>
      <w:proofErr w:type="gramStart"/>
      <w:r w:rsidRPr="00EF7298">
        <w:rPr>
          <w:lang w:val="eu-ES"/>
        </w:rPr>
        <w:t>zintaren</w:t>
      </w:r>
      <w:proofErr w:type="gramEnd"/>
      <w:r w:rsidRPr="00EF7298">
        <w:rPr>
          <w:lang w:val="eu-ES"/>
        </w:rPr>
        <w:t xml:space="preserve"> amaiera)</w:t>
      </w:r>
    </w:p>
    <w:p w:rsidR="00051F21" w:rsidRPr="00B57780" w:rsidRDefault="00051F21" w:rsidP="00443782">
      <w:pPr>
        <w:pStyle w:val="Texto"/>
        <w:rPr>
          <w:lang w:val="eu-ES"/>
        </w:rPr>
      </w:pPr>
      <w:r>
        <w:t xml:space="preserve">(17. </w:t>
      </w:r>
      <w:proofErr w:type="gramStart"/>
      <w:r w:rsidRPr="00B57780">
        <w:rPr>
          <w:lang w:val="eu-ES"/>
        </w:rPr>
        <w:t>zintaren</w:t>
      </w:r>
      <w:proofErr w:type="gramEnd"/>
      <w:r w:rsidRPr="00B57780">
        <w:rPr>
          <w:lang w:val="eu-ES"/>
        </w:rPr>
        <w:t xml:space="preserve"> hasiera)</w:t>
      </w:r>
    </w:p>
    <w:p w:rsidR="00051F21" w:rsidRDefault="00051F21" w:rsidP="00443782">
      <w:pPr>
        <w:pStyle w:val="Texto"/>
      </w:pPr>
    </w:p>
    <w:p w:rsidR="00051F21" w:rsidRDefault="00051F21" w:rsidP="00443782">
      <w:pPr>
        <w:pStyle w:val="Texto"/>
      </w:pPr>
      <w:r>
        <w:t>...</w:t>
      </w:r>
      <w:r w:rsidRPr="003A2D50">
        <w:t xml:space="preserve"> </w:t>
      </w:r>
      <w:r>
        <w:t>y</w:t>
      </w:r>
      <w:r w:rsidRPr="00B57780">
        <w:t xml:space="preserve"> que resulta de un gran interés debido a los beneficios económicos que pued</w:t>
      </w:r>
      <w:r>
        <w:t>e</w:t>
      </w:r>
      <w:r w:rsidRPr="00B57780">
        <w:t xml:space="preserve"> aportar al país</w:t>
      </w:r>
      <w:r>
        <w:t>,</w:t>
      </w:r>
      <w:r w:rsidRPr="00B57780">
        <w:t xml:space="preserve"> de manera </w:t>
      </w:r>
      <w:r>
        <w:t>especial en el ámbito municipal.</w:t>
      </w:r>
    </w:p>
    <w:p w:rsidR="00051F21" w:rsidRDefault="00051F21" w:rsidP="00443782">
      <w:pPr>
        <w:pStyle w:val="Texto"/>
      </w:pPr>
    </w:p>
    <w:p w:rsidR="00051F21" w:rsidRDefault="00051F21" w:rsidP="00443782">
      <w:pPr>
        <w:pStyle w:val="Texto"/>
      </w:pPr>
      <w:r>
        <w:t>C</w:t>
      </w:r>
      <w:r w:rsidRPr="00B57780">
        <w:t>omo ustedes saben, el turismo en Euskadi ha experimentado un aumento importante en los últimos años</w:t>
      </w:r>
      <w:r>
        <w:t>. Y</w:t>
      </w:r>
      <w:r w:rsidRPr="00B57780">
        <w:t xml:space="preserve"> eso es bueno. De hecho, el gasto turístico ha venido incrementándose en millones de euros, lo que representa un incremento entre los años 2011 y 2018 de más de un 20</w:t>
      </w:r>
      <w:r>
        <w:t> </w:t>
      </w:r>
      <w:r w:rsidRPr="00B57780">
        <w:t>%, suponiendo un porcentaje cada vez mayor del Producto</w:t>
      </w:r>
      <w:r>
        <w:t xml:space="preserve"> Interior Bruto del País Vasco. </w:t>
      </w:r>
      <w:r w:rsidRPr="00B57780">
        <w:t xml:space="preserve">Por lo tanto, la evolución creciente de este sector y su impacto en la economía, el empleo y en los lugares en los </w:t>
      </w:r>
      <w:r>
        <w:t xml:space="preserve">que se concentra </w:t>
      </w:r>
      <w:proofErr w:type="gramStart"/>
      <w:r>
        <w:t>son</w:t>
      </w:r>
      <w:proofErr w:type="gramEnd"/>
      <w:r>
        <w:t xml:space="preserve"> evidentes.</w:t>
      </w:r>
    </w:p>
    <w:p w:rsidR="00051F21" w:rsidRDefault="00051F21" w:rsidP="00443782">
      <w:pPr>
        <w:pStyle w:val="Texto"/>
      </w:pPr>
    </w:p>
    <w:p w:rsidR="00051F21" w:rsidRDefault="00051F21" w:rsidP="00443782">
      <w:pPr>
        <w:pStyle w:val="Texto"/>
      </w:pPr>
      <w:r w:rsidRPr="00B57780">
        <w:lastRenderedPageBreak/>
        <w:t>Este crecimiento requiere de un esfuerzo de las administraciones públicas responsables de la gestión de los servicios públicos y de las infraestructuras necesarias para garantizar un equilibrio entre la atención a la ciudadanía local y a las personas que nos visitan. Y todo ello</w:t>
      </w:r>
      <w:r>
        <w:t>,</w:t>
      </w:r>
      <w:r w:rsidRPr="00B57780">
        <w:t xml:space="preserve"> </w:t>
      </w:r>
      <w:r>
        <w:t xml:space="preserve">en </w:t>
      </w:r>
      <w:r w:rsidRPr="00B57780">
        <w:t>nuestra opinión</w:t>
      </w:r>
      <w:r>
        <w:t>,</w:t>
      </w:r>
      <w:r w:rsidRPr="00B57780">
        <w:t xml:space="preserve"> pone de relieve la necesidad de posibilitar la aplicación de este impuesto a las estancias en los establecimientos turísticos del País Vasco de manera que el gasto de servicios públicos necesarios no recaiga exclusivamente</w:t>
      </w:r>
      <w:r>
        <w:t xml:space="preserve"> en</w:t>
      </w:r>
      <w:r w:rsidRPr="00B57780">
        <w:t xml:space="preserve"> la ciudadanía local sino que quien genera parte del mismo también contribuya con su financiación.</w:t>
      </w:r>
    </w:p>
    <w:p w:rsidR="00051F21" w:rsidRDefault="00051F21" w:rsidP="00443782">
      <w:pPr>
        <w:pStyle w:val="Texto"/>
      </w:pPr>
    </w:p>
    <w:p w:rsidR="00051F21" w:rsidRDefault="00051F21" w:rsidP="00443782">
      <w:pPr>
        <w:pStyle w:val="Texto"/>
      </w:pPr>
      <w:r w:rsidRPr="00B57780">
        <w:t xml:space="preserve">La proposición de ley consta de 17 artículos distribuidos en tres Títulos, </w:t>
      </w:r>
      <w:r>
        <w:t>una Disposición Adicional, una Disposición Transitoria, una Disposición Derogatoria y tres Disposiciones F</w:t>
      </w:r>
      <w:r w:rsidRPr="00B57780">
        <w:t xml:space="preserve">inales. El título </w:t>
      </w:r>
      <w:r>
        <w:t xml:space="preserve">I </w:t>
      </w:r>
      <w:r w:rsidRPr="00B57780">
        <w:t>contiene las disposiciones ge</w:t>
      </w:r>
      <w:r>
        <w:t>nerales hace referencia a</w:t>
      </w:r>
      <w:r w:rsidRPr="00B57780">
        <w:t>l objeto de la ley</w:t>
      </w:r>
      <w:r>
        <w:t>,</w:t>
      </w:r>
      <w:r w:rsidRPr="00B57780">
        <w:t xml:space="preserve"> que </w:t>
      </w:r>
      <w:r>
        <w:t xml:space="preserve">es </w:t>
      </w:r>
      <w:r w:rsidRPr="00B57780">
        <w:t>regular los elementos esenciales del impuesto sobre estancias turísticas en el País Vasco y regula también la naturaleza, la afectación y la compatibilidad del impuesto que se crea con otros tributos</w:t>
      </w:r>
      <w:r>
        <w:t>.</w:t>
      </w:r>
    </w:p>
    <w:p w:rsidR="00051F21" w:rsidRDefault="00051F21" w:rsidP="00443782">
      <w:pPr>
        <w:pStyle w:val="Texto"/>
      </w:pPr>
    </w:p>
    <w:p w:rsidR="00051F21" w:rsidRDefault="00051F21" w:rsidP="00443782">
      <w:pPr>
        <w:pStyle w:val="Texto"/>
      </w:pPr>
      <w:r>
        <w:t>E</w:t>
      </w:r>
      <w:r w:rsidRPr="00B57780">
        <w:t xml:space="preserve">l título </w:t>
      </w:r>
      <w:r>
        <w:t xml:space="preserve">II </w:t>
      </w:r>
      <w:r w:rsidRPr="00B57780">
        <w:t>regular, los elem</w:t>
      </w:r>
      <w:r>
        <w:t xml:space="preserve">entos del impuesto y el título III </w:t>
      </w:r>
      <w:proofErr w:type="gramStart"/>
      <w:r w:rsidRPr="00B57780">
        <w:t>regula</w:t>
      </w:r>
      <w:proofErr w:type="gramEnd"/>
      <w:r w:rsidRPr="00B57780">
        <w:t xml:space="preserve"> las normas de gestión, la aplicación del impuesto y el régimen sancionador. </w:t>
      </w:r>
      <w:r>
        <w:t>La proposición de l</w:t>
      </w:r>
      <w:r w:rsidRPr="00B57780">
        <w:t xml:space="preserve">ey incluye una disposición adicional que contiene un mandato al Gobierno para que en el plazo de dos </w:t>
      </w:r>
      <w:r>
        <w:t xml:space="preserve">años y medio, y posteriormente </w:t>
      </w:r>
      <w:r w:rsidRPr="00B57780">
        <w:t>cada tres años elabor</w:t>
      </w:r>
      <w:r>
        <w:t>e</w:t>
      </w:r>
      <w:r w:rsidRPr="00B57780">
        <w:t xml:space="preserve"> un informe de evaluación de impacto de la ley en el marco de los principios generales de eficacia, </w:t>
      </w:r>
      <w:r>
        <w:t>de eficiencia y de sostenibilidad, u</w:t>
      </w:r>
      <w:r w:rsidRPr="00B57780">
        <w:t>na cuestión que nos parece interesante</w:t>
      </w:r>
      <w:r>
        <w:t>.</w:t>
      </w:r>
    </w:p>
    <w:p w:rsidR="00051F21" w:rsidRDefault="00051F21" w:rsidP="00443782">
      <w:pPr>
        <w:pStyle w:val="Texto"/>
      </w:pPr>
      <w:r>
        <w:t>Y,</w:t>
      </w:r>
      <w:r w:rsidRPr="00B57780">
        <w:t xml:space="preserve"> finalmente</w:t>
      </w:r>
      <w:r>
        <w:t>,</w:t>
      </w:r>
      <w:r w:rsidRPr="00B57780">
        <w:t xml:space="preserve"> se incluye una </w:t>
      </w:r>
      <w:r>
        <w:t xml:space="preserve">Disposición Transitoria que </w:t>
      </w:r>
      <w:r w:rsidRPr="00B57780">
        <w:t xml:space="preserve">habilita </w:t>
      </w:r>
      <w:r>
        <w:t>a las Juntas Generales de cada territorio h</w:t>
      </w:r>
      <w:r w:rsidRPr="00B57780">
        <w:t xml:space="preserve">istórico a incorporar el contenido de esta ley a la Norma General Tributaria de cada uno de ellos y tres </w:t>
      </w:r>
      <w:r>
        <w:t>Disposiciones F</w:t>
      </w:r>
      <w:r w:rsidRPr="00B57780">
        <w:t>inales por las que se habilita a las normas forales de presupuestos a modificar los elementos cuantitativos del impuesto</w:t>
      </w:r>
      <w:r>
        <w:t>.</w:t>
      </w:r>
    </w:p>
    <w:p w:rsidR="00051F21" w:rsidRDefault="00051F21" w:rsidP="00443782">
      <w:pPr>
        <w:pStyle w:val="Texto"/>
      </w:pPr>
    </w:p>
    <w:p w:rsidR="00051F21" w:rsidRDefault="00051F21" w:rsidP="00443782">
      <w:pPr>
        <w:pStyle w:val="Texto"/>
      </w:pPr>
      <w:r w:rsidRPr="00B57780">
        <w:t xml:space="preserve">Nos parece importante recordar </w:t>
      </w:r>
      <w:r>
        <w:t xml:space="preserve">a </w:t>
      </w:r>
      <w:r w:rsidRPr="00B57780">
        <w:t>este Parlamento que varios ayuntamientos de la Comunidad Autónoma llevan años solicitando la posibilidad de establecer la llamada tasa turística</w:t>
      </w:r>
      <w:r>
        <w:t>. E</w:t>
      </w:r>
      <w:r w:rsidRPr="00B57780">
        <w:t>l más interesado</w:t>
      </w:r>
      <w:r>
        <w:t>, l</w:t>
      </w:r>
      <w:r w:rsidRPr="00B57780">
        <w:t xml:space="preserve">o </w:t>
      </w:r>
      <w:r w:rsidRPr="00B57780">
        <w:lastRenderedPageBreak/>
        <w:t>conocen ustedes</w:t>
      </w:r>
      <w:r>
        <w:t>,</w:t>
      </w:r>
      <w:r w:rsidRPr="00B57780">
        <w:t xml:space="preserve"> en el establecimiento de esta medida debido</w:t>
      </w:r>
      <w:r>
        <w:t>,</w:t>
      </w:r>
      <w:r w:rsidRPr="00B57780">
        <w:t xml:space="preserve"> seguramente</w:t>
      </w:r>
      <w:r>
        <w:t>,</w:t>
      </w:r>
      <w:r w:rsidRPr="00B57780">
        <w:t xml:space="preserve"> al mayor impacto de turismo que recibe</w:t>
      </w:r>
      <w:r>
        <w:t xml:space="preserve"> e</w:t>
      </w:r>
      <w:r w:rsidRPr="00B57780">
        <w:t>s el de nuestras capitales</w:t>
      </w:r>
      <w:r>
        <w:t xml:space="preserve">. El </w:t>
      </w:r>
      <w:r w:rsidRPr="00B57780">
        <w:t>de una de nuestras capitales</w:t>
      </w:r>
      <w:r>
        <w:t xml:space="preserve">, el </w:t>
      </w:r>
      <w:r w:rsidRPr="00B57780">
        <w:t>de Donostia, donde se han aprobado varias mociones solicitando la creación por parte del Gobierno Vasco de esta medida</w:t>
      </w:r>
      <w:r>
        <w:t>. L</w:t>
      </w:r>
      <w:r w:rsidRPr="00B57780">
        <w:t>a última</w:t>
      </w:r>
      <w:r>
        <w:t>,</w:t>
      </w:r>
      <w:r w:rsidRPr="00B57780">
        <w:t xml:space="preserve"> por unanimidad</w:t>
      </w:r>
      <w:r>
        <w:t>,</w:t>
      </w:r>
      <w:r w:rsidRPr="00B57780">
        <w:t xml:space="preserve"> el pasado mes de julio.</w:t>
      </w:r>
    </w:p>
    <w:p w:rsidR="00051F21" w:rsidRDefault="00051F21" w:rsidP="00443782">
      <w:pPr>
        <w:pStyle w:val="Texto"/>
      </w:pPr>
    </w:p>
    <w:p w:rsidR="00051F21" w:rsidRDefault="00051F21" w:rsidP="00443782">
      <w:pPr>
        <w:pStyle w:val="Texto"/>
      </w:pPr>
      <w:r w:rsidRPr="00B57780">
        <w:t xml:space="preserve">Pero el debate lleva </w:t>
      </w:r>
      <w:proofErr w:type="gramStart"/>
      <w:r w:rsidRPr="00B57780">
        <w:t>años abierto</w:t>
      </w:r>
      <w:proofErr w:type="gramEnd"/>
      <w:r w:rsidRPr="00B57780">
        <w:t>, no solo en Donostia dond</w:t>
      </w:r>
      <w:r>
        <w:t>e el Partido Nacionalista Vasco y</w:t>
      </w:r>
      <w:r w:rsidRPr="00B57780">
        <w:t xml:space="preserve"> el Partido Socialista de Euskadi</w:t>
      </w:r>
      <w:r>
        <w:t>,</w:t>
      </w:r>
      <w:r w:rsidRPr="00B57780">
        <w:t xml:space="preserve"> a pesar de no verlo claro en un primer momento, ahora </w:t>
      </w:r>
      <w:r>
        <w:t>estos grupos en el Ayuntamiento parece que sí</w:t>
      </w:r>
      <w:r w:rsidRPr="00B57780">
        <w:t xml:space="preserve"> están a tope con la tasa turística y hasta la han anunciado a bombo y pl</w:t>
      </w:r>
      <w:r>
        <w:t>atillo durante la semana pasada.</w:t>
      </w:r>
    </w:p>
    <w:p w:rsidR="00051F21" w:rsidRDefault="00051F21" w:rsidP="00443782">
      <w:pPr>
        <w:pStyle w:val="Texto"/>
      </w:pPr>
    </w:p>
    <w:p w:rsidR="00051F21" w:rsidRDefault="00051F21" w:rsidP="00443782">
      <w:pPr>
        <w:pStyle w:val="Texto"/>
      </w:pPr>
      <w:r>
        <w:t>E</w:t>
      </w:r>
      <w:r w:rsidRPr="00B57780">
        <w:t xml:space="preserve">l debate, como decía, lleva años abierto, no </w:t>
      </w:r>
      <w:r w:rsidR="00DC5B11">
        <w:t>solo</w:t>
      </w:r>
      <w:r w:rsidRPr="00B57780">
        <w:t xml:space="preserve"> en Donostia, ni tampoco solo en </w:t>
      </w:r>
      <w:proofErr w:type="spellStart"/>
      <w:r>
        <w:t>Gipuzkoa</w:t>
      </w:r>
      <w:proofErr w:type="spellEnd"/>
      <w:r w:rsidRPr="00B57780">
        <w:t xml:space="preserve">, cuyas Juntas Generales también acaban </w:t>
      </w:r>
      <w:r>
        <w:t xml:space="preserve">de instar </w:t>
      </w:r>
      <w:r w:rsidRPr="00B57780">
        <w:t>al Gobierno Vasco a desarrollar un marco para el establecimiento de un impuesto turístico, sino que es un debate con el que llevamos unos cuantos años a nivel autonómico.</w:t>
      </w:r>
    </w:p>
    <w:p w:rsidR="00051F21" w:rsidRDefault="00051F21" w:rsidP="00443782">
      <w:pPr>
        <w:pStyle w:val="Texto"/>
      </w:pPr>
    </w:p>
    <w:p w:rsidR="00051F21" w:rsidRDefault="00051F21" w:rsidP="00443782">
      <w:pPr>
        <w:pStyle w:val="Texto"/>
      </w:pPr>
      <w:r w:rsidRPr="00B57780">
        <w:t>Lo hemos discutido en esta Cámara</w:t>
      </w:r>
      <w:r>
        <w:t>,</w:t>
      </w:r>
      <w:r w:rsidRPr="00B57780">
        <w:t xml:space="preserve"> en esta legislatura</w:t>
      </w:r>
      <w:r>
        <w:t>,</w:t>
      </w:r>
      <w:r w:rsidRPr="00B57780">
        <w:t xml:space="preserve"> a iniciativa de nuestra coalición en el año 2017. Es un debate</w:t>
      </w:r>
      <w:r>
        <w:t>,</w:t>
      </w:r>
      <w:r w:rsidRPr="00B57780">
        <w:t xml:space="preserve"> en nuestra opinión, donde unas </w:t>
      </w:r>
      <w:r>
        <w:t xml:space="preserve">y </w:t>
      </w:r>
      <w:r w:rsidRPr="00B57780">
        <w:t>otras instituciones se han ido pasando la pelota y mareando la perdiz con diferentes argumentos y excusas. Casi todo el mundo se muestra favorable a la tasa turística o favorable conceptualmente</w:t>
      </w:r>
      <w:r>
        <w:t>,</w:t>
      </w:r>
      <w:r w:rsidRPr="00B57780">
        <w:t xml:space="preserve"> que diría el exconsejero </w:t>
      </w:r>
      <w:proofErr w:type="spellStart"/>
      <w:r w:rsidRPr="00B57780">
        <w:t>Retortillo</w:t>
      </w:r>
      <w:proofErr w:type="spellEnd"/>
      <w:r w:rsidRPr="00B57780">
        <w:t>, pero nadie acaba de poner encima de la mesa la iniciativa que la haga real.</w:t>
      </w:r>
    </w:p>
    <w:p w:rsidR="00051F21" w:rsidRDefault="00051F21" w:rsidP="00443782">
      <w:pPr>
        <w:pStyle w:val="Texto"/>
      </w:pPr>
    </w:p>
    <w:p w:rsidR="00051F21" w:rsidRDefault="00051F21" w:rsidP="00443782">
      <w:pPr>
        <w:pStyle w:val="Texto"/>
      </w:pPr>
      <w:r w:rsidRPr="00B57780">
        <w:t>En nuestra opinión, esto se debe a que nadie se atreve a llevarle la contraria</w:t>
      </w:r>
      <w:r>
        <w:t xml:space="preserve"> a la patronal de la hostelería</w:t>
      </w:r>
      <w:r w:rsidRPr="00B57780">
        <w:t xml:space="preserve"> que</w:t>
      </w:r>
      <w:r>
        <w:t>,</w:t>
      </w:r>
      <w:r w:rsidRPr="00B57780">
        <w:t xml:space="preserve"> lógicamente</w:t>
      </w:r>
      <w:r>
        <w:t>, se pone a la medida.</w:t>
      </w:r>
    </w:p>
    <w:p w:rsidR="00051F21" w:rsidRDefault="00051F21" w:rsidP="00443782">
      <w:pPr>
        <w:pStyle w:val="Texto"/>
      </w:pPr>
    </w:p>
    <w:p w:rsidR="00051F21" w:rsidRDefault="00051F21" w:rsidP="00443782">
      <w:pPr>
        <w:pStyle w:val="Texto"/>
      </w:pPr>
      <w:r w:rsidRPr="00B57780">
        <w:t xml:space="preserve">Bien, nosotros sí nos hemos atrevido y traemos esta proposición de ley para crear el marco necesario y adecuado para que esta medida sea por fin una realidad en los ayuntamientos y territorios que están interesados y que vienen </w:t>
      </w:r>
      <w:r>
        <w:t xml:space="preserve">reclamándola </w:t>
      </w:r>
      <w:r w:rsidRPr="00B57780">
        <w:t>de un tiempo a esta parte. Primero lo inten</w:t>
      </w:r>
      <w:r>
        <w:t xml:space="preserve">tamos vía </w:t>
      </w:r>
      <w:r>
        <w:lastRenderedPageBreak/>
        <w:t>proposición no de ley,</w:t>
      </w:r>
      <w:r w:rsidRPr="00B57780">
        <w:t xml:space="preserve"> como saben ustedes</w:t>
      </w:r>
      <w:r>
        <w:t>,</w:t>
      </w:r>
      <w:r w:rsidRPr="00B57780">
        <w:t xml:space="preserve"> en el año 2017 para que fuera el Gobierno el que lidera</w:t>
      </w:r>
      <w:r>
        <w:t>ra</w:t>
      </w:r>
      <w:r w:rsidRPr="00B57780">
        <w:t xml:space="preserve"> esta cuestión. Pero</w:t>
      </w:r>
      <w:r>
        <w:t>,</w:t>
      </w:r>
      <w:r w:rsidRPr="00B57780">
        <w:t xml:space="preserve"> finalment</w:t>
      </w:r>
      <w:r>
        <w:t>e, tras la opinión de la nueva consejera de T</w:t>
      </w:r>
      <w:r w:rsidRPr="00B57780">
        <w:t>urismo, más bien contraria al establecimiento de esta tasa, pensamos que es el momento de traer la proposición de ley a debate a riesgo de ir a perder la votación y</w:t>
      </w:r>
      <w:r>
        <w:t>,</w:t>
      </w:r>
      <w:r w:rsidRPr="00B57780">
        <w:t xml:space="preserve"> por lo tanto, de no salir en esta ocasión la iniciativa</w:t>
      </w:r>
      <w:r>
        <w:t>.</w:t>
      </w:r>
    </w:p>
    <w:p w:rsidR="00051F21" w:rsidRDefault="00051F21" w:rsidP="00443782">
      <w:pPr>
        <w:pStyle w:val="Texto"/>
      </w:pPr>
    </w:p>
    <w:p w:rsidR="00051F21" w:rsidRDefault="00051F21" w:rsidP="00443782">
      <w:pPr>
        <w:pStyle w:val="Texto"/>
      </w:pPr>
      <w:r>
        <w:t>P</w:t>
      </w:r>
      <w:r w:rsidRPr="00B57780">
        <w:t xml:space="preserve">ara la implantación de dicha tasa por parte de los ayuntamientos </w:t>
      </w:r>
      <w:r>
        <w:t xml:space="preserve">que así </w:t>
      </w:r>
      <w:r w:rsidRPr="00B57780">
        <w:t>lo consideren oportuno</w:t>
      </w:r>
      <w:r>
        <w:t>, algo en lo que hemos coincidido</w:t>
      </w:r>
      <w:r w:rsidRPr="00B57780">
        <w:t xml:space="preserve"> los diferentes grupos</w:t>
      </w:r>
      <w:r>
        <w:t>,</w:t>
      </w:r>
      <w:r w:rsidRPr="00B57780">
        <w:t xml:space="preserve"> se precisa de la creación de normativa foral en aquellos territorios históricos en los que se encuentran dichos municipios</w:t>
      </w:r>
      <w:r>
        <w:t>. Y</w:t>
      </w:r>
      <w:r w:rsidRPr="00B57780">
        <w:t xml:space="preserve"> dicha normativa foral precisa de la creación de la figura legal impositiva por parte del Parlamento Vasco.</w:t>
      </w:r>
      <w:r>
        <w:t xml:space="preserve"> </w:t>
      </w:r>
      <w:r w:rsidRPr="00B57780">
        <w:t xml:space="preserve">Esta proposición de ley, tras el trámite parlamentario </w:t>
      </w:r>
      <w:r>
        <w:t xml:space="preserve">y </w:t>
      </w:r>
      <w:r w:rsidRPr="00B57780">
        <w:t>con las aportaciones posibles de otros grupos parlamentarios y diversos agentes,</w:t>
      </w:r>
      <w:r>
        <w:t xml:space="preserve"> habilitaría esta figura legal.</w:t>
      </w:r>
    </w:p>
    <w:p w:rsidR="00051F21" w:rsidRDefault="00051F21" w:rsidP="00443782">
      <w:pPr>
        <w:pStyle w:val="Texto"/>
      </w:pPr>
    </w:p>
    <w:p w:rsidR="00051F21" w:rsidRDefault="00051F21" w:rsidP="00443782">
      <w:pPr>
        <w:pStyle w:val="Texto"/>
      </w:pPr>
      <w:r w:rsidRPr="00B57780">
        <w:t>Sabemos que hoy el Parlamento para rechazar la c</w:t>
      </w:r>
      <w:r>
        <w:t>reación de la tasa turí</w:t>
      </w:r>
      <w:r w:rsidRPr="00B57780">
        <w:t>stica con el voto contrario a la misma de los partidos que respaldan al Gobierno</w:t>
      </w:r>
      <w:r>
        <w:t>:</w:t>
      </w:r>
      <w:r w:rsidRPr="00B57780">
        <w:t xml:space="preserve"> Partido Nacionalista Vasco y Partido Socialista de Euskadi. En nuestra opinión, esto no </w:t>
      </w:r>
      <w:r w:rsidR="00DC5B11">
        <w:t>solo</w:t>
      </w:r>
      <w:r w:rsidRPr="00B57780">
        <w:t xml:space="preserve"> es contradictorio con las posiciones mantenidas por los responsables institucionales de estos mismos parti</w:t>
      </w:r>
      <w:r>
        <w:t xml:space="preserve">dos en la Diputación de </w:t>
      </w:r>
      <w:proofErr w:type="spellStart"/>
      <w:r>
        <w:t>Gipuzko</w:t>
      </w:r>
      <w:r w:rsidRPr="00B57780">
        <w:t>a</w:t>
      </w:r>
      <w:proofErr w:type="spellEnd"/>
      <w:r w:rsidRPr="00B57780">
        <w:t xml:space="preserve"> y en el Ayuntamiento de Donostia, sino que además es contradictorio con el planteamiento que comenzaba a desarrollar el anterior consejero de Turismo, el señor </w:t>
      </w:r>
      <w:proofErr w:type="spellStart"/>
      <w:r w:rsidRPr="00B57780">
        <w:t>Retortillo</w:t>
      </w:r>
      <w:proofErr w:type="spellEnd"/>
      <w:r w:rsidRPr="00B57780">
        <w:t xml:space="preserve"> y supone, por lo tanto, </w:t>
      </w:r>
      <w:r>
        <w:t xml:space="preserve">en </w:t>
      </w:r>
      <w:r w:rsidRPr="00B57780">
        <w:t xml:space="preserve">nuestra </w:t>
      </w:r>
      <w:r w:rsidRPr="00220971">
        <w:rPr>
          <w:lang w:val="es-ES"/>
        </w:rPr>
        <w:t>opinión</w:t>
      </w:r>
      <w:r w:rsidRPr="00B57780">
        <w:t>, un cambio de orientación en el propio Gobierno.</w:t>
      </w:r>
      <w:r>
        <w:t xml:space="preserve"> </w:t>
      </w:r>
      <w:r w:rsidRPr="00B57780">
        <w:t>Sabemos que la actual consejera, como decía, es contraria a la tasa turística y ya la ha descartado</w:t>
      </w:r>
      <w:r>
        <w:t>.</w:t>
      </w:r>
    </w:p>
    <w:p w:rsidR="00051F21" w:rsidRDefault="00051F21" w:rsidP="00443782">
      <w:pPr>
        <w:pStyle w:val="Texto"/>
      </w:pPr>
    </w:p>
    <w:p w:rsidR="00051F21" w:rsidRDefault="00051F21" w:rsidP="00443782">
      <w:pPr>
        <w:pStyle w:val="Texto"/>
      </w:pPr>
      <w:r>
        <w:t>E</w:t>
      </w:r>
      <w:r w:rsidRPr="00B57780">
        <w:t xml:space="preserve">ste cambio de </w:t>
      </w:r>
      <w:r>
        <w:t xml:space="preserve">orientación </w:t>
      </w:r>
      <w:r w:rsidRPr="00B57780">
        <w:t>en el Gobierno</w:t>
      </w:r>
      <w:r>
        <w:t xml:space="preserve"> n</w:t>
      </w:r>
      <w:r w:rsidRPr="00B57780">
        <w:t>o se debe</w:t>
      </w:r>
      <w:r>
        <w:t>,</w:t>
      </w:r>
      <w:r w:rsidRPr="00B57780">
        <w:t xml:space="preserve"> lógicamente, a la mera opinión personal de la consejera, o así lo creemos, sino que </w:t>
      </w:r>
      <w:r>
        <w:t xml:space="preserve">en </w:t>
      </w:r>
      <w:r w:rsidRPr="00B57780">
        <w:t>nuestra opinión viene motivado por la presión del sector</w:t>
      </w:r>
      <w:r>
        <w:t>. O</w:t>
      </w:r>
      <w:r w:rsidRPr="00B57780">
        <w:t xml:space="preserve"> mejor dicho, de la patronal del sector, que es contraria </w:t>
      </w:r>
      <w:r>
        <w:t xml:space="preserve">a esta medida </w:t>
      </w:r>
      <w:r w:rsidRPr="00B57780">
        <w:t>porque entiende que les perjudica</w:t>
      </w:r>
      <w:r>
        <w:t>. P</w:t>
      </w:r>
      <w:r w:rsidRPr="00B57780">
        <w:t>ara nuestro grupo</w:t>
      </w:r>
      <w:r>
        <w:t>, e</w:t>
      </w:r>
      <w:r w:rsidRPr="00B57780">
        <w:t>sta medida que proponem</w:t>
      </w:r>
      <w:r>
        <w:t>os responde al interés general. L</w:t>
      </w:r>
      <w:r w:rsidRPr="00B57780">
        <w:t>uego se puede adecuar en el trámite parlamentario</w:t>
      </w:r>
      <w:r>
        <w:t xml:space="preserve"> p</w:t>
      </w:r>
      <w:r w:rsidRPr="00B57780">
        <w:t xml:space="preserve">ero pensamos que </w:t>
      </w:r>
      <w:r w:rsidRPr="00B57780">
        <w:lastRenderedPageBreak/>
        <w:t xml:space="preserve">permite que la tasa pueda ponerse en práctica en aquellos </w:t>
      </w:r>
      <w:r>
        <w:t>municipios y territorios que…</w:t>
      </w:r>
    </w:p>
    <w:p w:rsidR="00051F21" w:rsidRDefault="00051F21" w:rsidP="00443782">
      <w:pPr>
        <w:pStyle w:val="Texto"/>
      </w:pPr>
    </w:p>
    <w:p w:rsidR="00051F21" w:rsidRPr="00085E28" w:rsidRDefault="00051F21" w:rsidP="00443782">
      <w:pPr>
        <w:pStyle w:val="Texto"/>
        <w:rPr>
          <w:lang w:val="eu-ES"/>
        </w:rPr>
      </w:pPr>
      <w:r w:rsidRPr="00085E28">
        <w:rPr>
          <w:lang w:val="eu-ES"/>
        </w:rPr>
        <w:t>(1</w:t>
      </w:r>
      <w:r>
        <w:rPr>
          <w:lang w:val="eu-ES"/>
        </w:rPr>
        <w:t>7</w:t>
      </w:r>
      <w:r w:rsidRPr="00085E28">
        <w:rPr>
          <w:lang w:val="eu-ES"/>
        </w:rPr>
        <w:t>. zintaren amaiera)</w:t>
      </w:r>
    </w:p>
    <w:p w:rsidR="00051F21" w:rsidRDefault="00051F21" w:rsidP="00443782">
      <w:pPr>
        <w:pStyle w:val="Texto"/>
      </w:pPr>
      <w:r>
        <w:t xml:space="preserve">(18. </w:t>
      </w:r>
      <w:proofErr w:type="spellStart"/>
      <w:proofErr w:type="gramStart"/>
      <w:r>
        <w:t>zintaren</w:t>
      </w:r>
      <w:proofErr w:type="spellEnd"/>
      <w:proofErr w:type="gramEnd"/>
      <w:r>
        <w:t xml:space="preserve"> </w:t>
      </w:r>
      <w:proofErr w:type="spellStart"/>
      <w:r>
        <w:t>hasiera</w:t>
      </w:r>
      <w:proofErr w:type="spellEnd"/>
      <w:r>
        <w:t>)</w:t>
      </w:r>
    </w:p>
    <w:p w:rsidR="00051F21" w:rsidRDefault="00051F21" w:rsidP="00443782">
      <w:pPr>
        <w:pStyle w:val="Texto"/>
      </w:pPr>
    </w:p>
    <w:p w:rsidR="00051F21" w:rsidRDefault="00051F21" w:rsidP="00443782">
      <w:pPr>
        <w:pStyle w:val="Texto"/>
      </w:pPr>
      <w:r>
        <w:t xml:space="preserve">… </w:t>
      </w:r>
      <w:r w:rsidRPr="000022CC">
        <w:t>luego se puede adec</w:t>
      </w:r>
      <w:r>
        <w:t>uar en el trámite parlamentario. P</w:t>
      </w:r>
      <w:r w:rsidRPr="000022CC">
        <w:t>ero pensamos que permite que la tasa pueda ponerse en práctica en aquellos municipios y territorios que la reclaman sin afectar a quienes no la reclaman. Repercutiendo, por lo tanto, de manera positiva en los servicios públicos.</w:t>
      </w:r>
    </w:p>
    <w:p w:rsidR="00051F21" w:rsidRDefault="00051F21" w:rsidP="00443782">
      <w:pPr>
        <w:pStyle w:val="Texto"/>
      </w:pPr>
    </w:p>
    <w:p w:rsidR="00051F21" w:rsidRDefault="00051F21" w:rsidP="00443782">
      <w:pPr>
        <w:pStyle w:val="Texto"/>
      </w:pPr>
      <w:r w:rsidRPr="000022CC">
        <w:t xml:space="preserve">Por lo tanto, </w:t>
      </w:r>
      <w:r>
        <w:t xml:space="preserve">en </w:t>
      </w:r>
      <w:r w:rsidRPr="000022CC">
        <w:t xml:space="preserve">nuestra opinión, la medida responde al interés general. </w:t>
      </w:r>
      <w:r>
        <w:t>Y e</w:t>
      </w:r>
      <w:r w:rsidRPr="000022CC">
        <w:t>so es lo que nos</w:t>
      </w:r>
      <w:r>
        <w:t xml:space="preserve"> motiva a traerla hoy a debate.</w:t>
      </w:r>
    </w:p>
    <w:p w:rsidR="00051F21" w:rsidRDefault="00051F21" w:rsidP="00443782">
      <w:pPr>
        <w:pStyle w:val="Texto"/>
      </w:pPr>
    </w:p>
    <w:p w:rsidR="00051F21" w:rsidRDefault="00051F21" w:rsidP="00443782">
      <w:pPr>
        <w:pStyle w:val="Texto"/>
      </w:pPr>
      <w:r>
        <w:t>P</w:t>
      </w:r>
      <w:r w:rsidRPr="000022CC">
        <w:t xml:space="preserve">or muy legítimo que sea </w:t>
      </w:r>
      <w:r>
        <w:t>el interés</w:t>
      </w:r>
      <w:r w:rsidRPr="000022CC">
        <w:t xml:space="preserve"> </w:t>
      </w:r>
      <w:r>
        <w:t>en este caso de la patronal de</w:t>
      </w:r>
      <w:r w:rsidRPr="000022CC">
        <w:t xml:space="preserve"> un sector</w:t>
      </w:r>
      <w:r>
        <w:t>,</w:t>
      </w:r>
      <w:r w:rsidRPr="000022CC">
        <w:t xml:space="preserve"> pensamos que el interés general de</w:t>
      </w:r>
      <w:r>
        <w:t>be primar</w:t>
      </w:r>
      <w:r w:rsidRPr="000022CC">
        <w:t xml:space="preserve"> </w:t>
      </w:r>
      <w:r>
        <w:t>y no al contrario.</w:t>
      </w:r>
    </w:p>
    <w:p w:rsidR="00051F21" w:rsidRDefault="00051F21" w:rsidP="00443782">
      <w:pPr>
        <w:pStyle w:val="Texto"/>
      </w:pPr>
    </w:p>
    <w:p w:rsidR="00051F21" w:rsidRDefault="00051F21" w:rsidP="00443782">
      <w:pPr>
        <w:pStyle w:val="Texto"/>
      </w:pPr>
      <w:r>
        <w:t>P</w:t>
      </w:r>
      <w:r w:rsidRPr="000022CC">
        <w:t xml:space="preserve">ensamos que respaldar el inicio del trámite de esta proposición de ley es respaldar el interés general. Pensamos que oponerse a tramitar esta ley es </w:t>
      </w:r>
      <w:r>
        <w:t>oponerse al interés general o al menos</w:t>
      </w:r>
      <w:r w:rsidRPr="000022CC">
        <w:t xml:space="preserve"> poner por encima el interés particular de un sector por encima del interés general</w:t>
      </w:r>
      <w:r>
        <w:t>.</w:t>
      </w:r>
    </w:p>
    <w:p w:rsidR="00051F21" w:rsidRDefault="00051F21" w:rsidP="00443782">
      <w:pPr>
        <w:pStyle w:val="Texto"/>
      </w:pPr>
    </w:p>
    <w:p w:rsidR="00051F21" w:rsidRDefault="00051F21" w:rsidP="00443782">
      <w:pPr>
        <w:pStyle w:val="Texto"/>
      </w:pPr>
      <w:r>
        <w:t>En la Mesa de Turismo e</w:t>
      </w:r>
      <w:r w:rsidRPr="000022CC">
        <w:t xml:space="preserve">l anterior consejero, el señor </w:t>
      </w:r>
      <w:proofErr w:type="spellStart"/>
      <w:r w:rsidRPr="000022CC">
        <w:t>Retortillo</w:t>
      </w:r>
      <w:proofErr w:type="spellEnd"/>
      <w:r w:rsidRPr="000022CC">
        <w:t>, tras estudiar la cuestión, comenzó a plantear a los diferentes agentes la necesidad de avanzar en una ley en el Parlamento Vasco para establecer la tasa turística</w:t>
      </w:r>
      <w:r>
        <w:t xml:space="preserve">. </w:t>
      </w:r>
    </w:p>
    <w:p w:rsidR="00051F21" w:rsidRDefault="00051F21" w:rsidP="00443782">
      <w:pPr>
        <w:pStyle w:val="Texto"/>
      </w:pPr>
    </w:p>
    <w:p w:rsidR="00051F21" w:rsidRDefault="00051F21" w:rsidP="00443782">
      <w:pPr>
        <w:pStyle w:val="Texto"/>
      </w:pPr>
      <w:r>
        <w:t>S</w:t>
      </w:r>
      <w:r w:rsidRPr="000022CC">
        <w:t>e encontró, según podemos leer en las actas de la Mesa de Turismo, con la posición contraria del sector</w:t>
      </w:r>
      <w:r>
        <w:t>,</w:t>
      </w:r>
      <w:r w:rsidRPr="000022CC">
        <w:t xml:space="preserve"> con la posición contraria, no</w:t>
      </w:r>
      <w:r>
        <w:t xml:space="preserve"> por exactamente las mismas raz</w:t>
      </w:r>
      <w:r w:rsidRPr="000022CC">
        <w:t>ones</w:t>
      </w:r>
      <w:r>
        <w:t xml:space="preserve">, de Diputaciones de </w:t>
      </w:r>
      <w:proofErr w:type="spellStart"/>
      <w:r>
        <w:t>Bizkai</w:t>
      </w:r>
      <w:r w:rsidRPr="000022CC">
        <w:t>a</w:t>
      </w:r>
      <w:proofErr w:type="spellEnd"/>
      <w:r w:rsidRPr="000022CC">
        <w:t xml:space="preserve"> y de Álava y con la posición </w:t>
      </w:r>
      <w:r>
        <w:t xml:space="preserve">favorable de la Diputación de </w:t>
      </w:r>
      <w:proofErr w:type="spellStart"/>
      <w:r>
        <w:t>G</w:t>
      </w:r>
      <w:r w:rsidRPr="000022CC">
        <w:t>ip</w:t>
      </w:r>
      <w:r>
        <w:t>uzkoa</w:t>
      </w:r>
      <w:proofErr w:type="spellEnd"/>
      <w:r w:rsidRPr="000022CC">
        <w:t>.</w:t>
      </w:r>
    </w:p>
    <w:p w:rsidR="00051F21" w:rsidRDefault="00051F21" w:rsidP="00443782">
      <w:pPr>
        <w:pStyle w:val="Texto"/>
      </w:pPr>
    </w:p>
    <w:p w:rsidR="00051F21" w:rsidRDefault="00051F21" w:rsidP="00443782">
      <w:pPr>
        <w:pStyle w:val="Texto"/>
      </w:pPr>
      <w:r w:rsidRPr="000022CC">
        <w:lastRenderedPageBreak/>
        <w:t xml:space="preserve">Pero lo cierto es que </w:t>
      </w:r>
      <w:r>
        <w:t xml:space="preserve">el </w:t>
      </w:r>
      <w:r w:rsidRPr="000022CC">
        <w:t xml:space="preserve">anterior consejero, </w:t>
      </w:r>
      <w:r>
        <w:t xml:space="preserve">el </w:t>
      </w:r>
      <w:r w:rsidRPr="000022CC">
        <w:t xml:space="preserve">señor </w:t>
      </w:r>
      <w:proofErr w:type="spellStart"/>
      <w:r w:rsidRPr="000022CC">
        <w:t>Retortillo</w:t>
      </w:r>
      <w:proofErr w:type="spellEnd"/>
      <w:r w:rsidRPr="000022CC">
        <w:t>, planteó en aquella mesa recoger las aportaciones de los diferentes agen</w:t>
      </w:r>
      <w:r>
        <w:t>tes, pero planteaba claramente ir</w:t>
      </w:r>
      <w:r w:rsidRPr="000022CC">
        <w:t xml:space="preserve"> hacia adelante con esta cuestión</w:t>
      </w:r>
      <w:r>
        <w:t>.</w:t>
      </w:r>
    </w:p>
    <w:p w:rsidR="00051F21" w:rsidRDefault="00051F21" w:rsidP="00443782">
      <w:pPr>
        <w:pStyle w:val="Texto"/>
      </w:pPr>
    </w:p>
    <w:p w:rsidR="00051F21" w:rsidRDefault="00051F21" w:rsidP="00443782">
      <w:pPr>
        <w:pStyle w:val="Texto"/>
      </w:pPr>
      <w:r>
        <w:t>P</w:t>
      </w:r>
      <w:r w:rsidRPr="000022CC">
        <w:t>ensamos que lo que ha pasado desde aquella reunión en adelante es que ha pesado más la presión y la opinión de uno de los agentes, que es el de la patronal del sector</w:t>
      </w:r>
      <w:r>
        <w:t>,</w:t>
      </w:r>
      <w:r w:rsidRPr="000022CC">
        <w:t xml:space="preserve"> que otro tipo de opiniones.</w:t>
      </w:r>
    </w:p>
    <w:p w:rsidR="00051F21" w:rsidRDefault="00051F21" w:rsidP="00443782">
      <w:pPr>
        <w:pStyle w:val="Texto"/>
      </w:pPr>
    </w:p>
    <w:p w:rsidR="00051F21" w:rsidRDefault="00051F21" w:rsidP="00443782">
      <w:pPr>
        <w:pStyle w:val="Texto"/>
      </w:pPr>
      <w:r w:rsidRPr="000022CC">
        <w:t>Y la verdad es que lo lamentamos</w:t>
      </w:r>
      <w:r>
        <w:t>,</w:t>
      </w:r>
      <w:r w:rsidRPr="000022CC">
        <w:t xml:space="preserve"> porque creemos que esta proposición de le</w:t>
      </w:r>
      <w:r>
        <w:t>y, si llegase a buen puerto y si</w:t>
      </w:r>
      <w:r w:rsidRPr="000022CC">
        <w:t xml:space="preserve"> llegase a ser una ley, permitiría que aquellos ayuntamientos que tienen mayor afección del turismo y que además vienen reclamando por esta razón poder poner en marcha esta tasa la podrían tener</w:t>
      </w:r>
      <w:r>
        <w:t>,</w:t>
      </w:r>
      <w:r w:rsidRPr="000022CC">
        <w:t xml:space="preserve"> sin que el resto de ayuntamientos se vean obligados a implantarla. </w:t>
      </w:r>
    </w:p>
    <w:p w:rsidR="00051F21" w:rsidRDefault="00051F21" w:rsidP="00443782">
      <w:pPr>
        <w:pStyle w:val="Texto"/>
      </w:pPr>
    </w:p>
    <w:p w:rsidR="00051F21" w:rsidRDefault="00051F21" w:rsidP="00443782">
      <w:pPr>
        <w:pStyle w:val="Texto"/>
      </w:pPr>
      <w:r w:rsidRPr="000022CC">
        <w:t xml:space="preserve">Por lo tanto, pensamos que es una medida buena y que es una medida que no perjudica a nadie. </w:t>
      </w:r>
    </w:p>
    <w:p w:rsidR="00051F21" w:rsidRDefault="00051F21" w:rsidP="00443782">
      <w:pPr>
        <w:pStyle w:val="Texto"/>
      </w:pPr>
    </w:p>
    <w:p w:rsidR="00051F21" w:rsidRDefault="00051F21" w:rsidP="00443782">
      <w:pPr>
        <w:pStyle w:val="Texto"/>
      </w:pPr>
      <w:r w:rsidRPr="000022CC">
        <w:t>Y pensamos que en algún momento esta medida acabar</w:t>
      </w:r>
      <w:r>
        <w:t>á</w:t>
      </w:r>
      <w:r w:rsidRPr="000022CC">
        <w:t xml:space="preserve"> saliendo adelante. Lamentamos que no sea hoy con esta</w:t>
      </w:r>
      <w:r>
        <w:t>…</w:t>
      </w:r>
      <w:r w:rsidRPr="000022CC">
        <w:t xml:space="preserve"> a través de esta proposición de ley. Pero nuestro grupo parlamentario y el conjunto de los partidos de nuestra coalición vamos a seguir insistiendo en </w:t>
      </w:r>
      <w:r>
        <w:t>esta cuestión en las tres</w:t>
      </w:r>
      <w:r w:rsidRPr="000022CC">
        <w:t xml:space="preserve"> instituciones</w:t>
      </w:r>
      <w:r>
        <w:t>: en ayuntamientos, en las j</w:t>
      </w:r>
      <w:r w:rsidRPr="000022CC">
        <w:t>untas y también aquí, en el Parlamento Vasco</w:t>
      </w:r>
      <w:r>
        <w:t>.</w:t>
      </w:r>
    </w:p>
    <w:p w:rsidR="00051F21" w:rsidRDefault="00051F21" w:rsidP="00443782">
      <w:pPr>
        <w:pStyle w:val="Texto"/>
      </w:pPr>
    </w:p>
    <w:p w:rsidR="00051F21" w:rsidRDefault="00051F21" w:rsidP="00443782">
      <w:pPr>
        <w:pStyle w:val="Texto"/>
      </w:pPr>
      <w:r>
        <w:t>Nada más.</w:t>
      </w:r>
    </w:p>
    <w:p w:rsidR="00051F21" w:rsidRDefault="00051F21" w:rsidP="00443782">
      <w:pPr>
        <w:pStyle w:val="Texto"/>
      </w:pPr>
    </w:p>
    <w:p w:rsidR="00051F21" w:rsidRDefault="00051F21" w:rsidP="00443782">
      <w:pPr>
        <w:pStyle w:val="Texto"/>
      </w:pPr>
    </w:p>
    <w:p w:rsidR="00051F21" w:rsidRPr="000949D1" w:rsidRDefault="00051F21" w:rsidP="00443782">
      <w:pPr>
        <w:pStyle w:val="Texto"/>
        <w:rPr>
          <w:lang w:val="eu-ES"/>
        </w:rPr>
      </w:pPr>
      <w:r w:rsidRPr="000949D1">
        <w:rPr>
          <w:rFonts w:ascii="Futura Md BT" w:hAnsi="Futura Md BT"/>
          <w:lang w:val="eu-ES"/>
        </w:rPr>
        <w:t>LEHENDAKARIAK</w:t>
      </w:r>
      <w:r w:rsidRPr="000949D1">
        <w:rPr>
          <w:lang w:val="eu-ES"/>
        </w:rPr>
        <w:t>: Eskerrik asko, Hernández jauna.</w:t>
      </w:r>
    </w:p>
    <w:p w:rsidR="00051F21" w:rsidRPr="000949D1" w:rsidRDefault="00051F21" w:rsidP="00443782">
      <w:pPr>
        <w:pStyle w:val="Texto"/>
        <w:rPr>
          <w:lang w:val="eu-ES"/>
        </w:rPr>
      </w:pPr>
    </w:p>
    <w:p w:rsidR="00051F21" w:rsidRPr="000949D1" w:rsidRDefault="00051F21" w:rsidP="00443782">
      <w:pPr>
        <w:pStyle w:val="Texto"/>
        <w:rPr>
          <w:lang w:val="eu-ES"/>
        </w:rPr>
      </w:pPr>
      <w:r w:rsidRPr="000949D1">
        <w:rPr>
          <w:lang w:val="eu-ES"/>
        </w:rPr>
        <w:t xml:space="preserve">Kontrako txandara pasatuko gara. </w:t>
      </w:r>
      <w:proofErr w:type="spellStart"/>
      <w:r w:rsidRPr="000949D1">
        <w:rPr>
          <w:lang w:val="eu-ES"/>
        </w:rPr>
        <w:t>Damboreneaz</w:t>
      </w:r>
      <w:proofErr w:type="spellEnd"/>
      <w:r w:rsidRPr="000949D1">
        <w:rPr>
          <w:lang w:val="eu-ES"/>
        </w:rPr>
        <w:t xml:space="preserve"> gain </w:t>
      </w:r>
      <w:r>
        <w:rPr>
          <w:lang w:val="eu-ES"/>
        </w:rPr>
        <w:t>b</w:t>
      </w:r>
      <w:r w:rsidRPr="000949D1">
        <w:rPr>
          <w:lang w:val="eu-ES"/>
        </w:rPr>
        <w:t xml:space="preserve">este norbaitek? Ez. Beraz, </w:t>
      </w:r>
      <w:proofErr w:type="spellStart"/>
      <w:r w:rsidRPr="000949D1">
        <w:rPr>
          <w:lang w:val="eu-ES"/>
        </w:rPr>
        <w:t>Damborenea</w:t>
      </w:r>
      <w:proofErr w:type="spellEnd"/>
      <w:r w:rsidRPr="000949D1">
        <w:rPr>
          <w:lang w:val="eu-ES"/>
        </w:rPr>
        <w:t xml:space="preserve"> jauna, </w:t>
      </w:r>
      <w:proofErr w:type="spellStart"/>
      <w:r w:rsidRPr="000949D1">
        <w:rPr>
          <w:lang w:val="eu-ES"/>
        </w:rPr>
        <w:t>zurea</w:t>
      </w:r>
      <w:proofErr w:type="spellEnd"/>
      <w:r w:rsidRPr="000949D1">
        <w:rPr>
          <w:lang w:val="eu-ES"/>
        </w:rPr>
        <w:t xml:space="preserve"> da hitza.</w:t>
      </w:r>
    </w:p>
    <w:p w:rsidR="00051F21" w:rsidRPr="00466C8D" w:rsidRDefault="00051F21" w:rsidP="00443782">
      <w:pPr>
        <w:pStyle w:val="Texto"/>
        <w:rPr>
          <w:lang w:val="eu-ES"/>
        </w:rPr>
      </w:pPr>
    </w:p>
    <w:p w:rsidR="00051F21" w:rsidRPr="00466C8D" w:rsidRDefault="00051F21" w:rsidP="00443782">
      <w:pPr>
        <w:pStyle w:val="Texto"/>
        <w:rPr>
          <w:lang w:val="eu-ES"/>
        </w:rPr>
      </w:pPr>
    </w:p>
    <w:p w:rsidR="00051F21" w:rsidRDefault="00051F21" w:rsidP="00443782">
      <w:pPr>
        <w:pStyle w:val="Texto"/>
      </w:pPr>
      <w:r w:rsidRPr="006332D4">
        <w:rPr>
          <w:rFonts w:ascii="Futura Md BT" w:hAnsi="Futura Md BT"/>
        </w:rPr>
        <w:lastRenderedPageBreak/>
        <w:t>DAMBORENEA BASTERRECHEA</w:t>
      </w:r>
      <w:r>
        <w:t xml:space="preserve"> </w:t>
      </w:r>
      <w:proofErr w:type="spellStart"/>
      <w:r>
        <w:t>jaunak</w:t>
      </w:r>
      <w:proofErr w:type="spellEnd"/>
      <w:r>
        <w:t>: Sí. Muchas gracias, señora presidenta.</w:t>
      </w:r>
    </w:p>
    <w:p w:rsidR="00051F21" w:rsidRDefault="00051F21" w:rsidP="00443782">
      <w:pPr>
        <w:pStyle w:val="Texto"/>
      </w:pPr>
    </w:p>
    <w:p w:rsidR="00051F21" w:rsidRDefault="00051F21" w:rsidP="00443782">
      <w:pPr>
        <w:pStyle w:val="Texto"/>
      </w:pPr>
      <w:r>
        <w:t>Señor H</w:t>
      </w:r>
      <w:r w:rsidRPr="000022CC">
        <w:t>ernández. Como usted mismo ha dicho</w:t>
      </w:r>
      <w:r>
        <w:t>,</w:t>
      </w:r>
      <w:r w:rsidRPr="000022CC">
        <w:t xml:space="preserve"> hace ya </w:t>
      </w:r>
      <w:r>
        <w:t>dos años que trajeron este tema. H</w:t>
      </w:r>
      <w:r w:rsidRPr="000022CC">
        <w:t>ace dos años este Parlamento aprobó una cosa que era que se p</w:t>
      </w:r>
      <w:r>
        <w:t xml:space="preserve">ongan de acuerdo </w:t>
      </w:r>
      <w:r w:rsidRPr="000022CC">
        <w:t xml:space="preserve">las </w:t>
      </w:r>
      <w:r>
        <w:t xml:space="preserve">administraciones contando con </w:t>
      </w:r>
      <w:proofErr w:type="spellStart"/>
      <w:r>
        <w:t>Eudel</w:t>
      </w:r>
      <w:proofErr w:type="spellEnd"/>
      <w:r>
        <w:t>, con los ayuntamientos. C</w:t>
      </w:r>
      <w:r w:rsidRPr="000022CC">
        <w:t>osa que su proposición de ley no</w:t>
      </w:r>
      <w:r>
        <w:t xml:space="preserve"> hace.</w:t>
      </w:r>
    </w:p>
    <w:p w:rsidR="00051F21" w:rsidRDefault="00051F21" w:rsidP="00443782">
      <w:pPr>
        <w:pStyle w:val="Texto"/>
      </w:pPr>
    </w:p>
    <w:p w:rsidR="00051F21" w:rsidRDefault="00051F21" w:rsidP="00443782">
      <w:pPr>
        <w:pStyle w:val="Texto"/>
      </w:pPr>
      <w:r>
        <w:t>Hombre,</w:t>
      </w:r>
      <w:r w:rsidRPr="000022CC">
        <w:t xml:space="preserve"> no deja de ser curioso que España, que es uno de los países más turísticos del mundo, que recibe cerca de 90 millones de turistas al año, el doble de la población de todos los españoles, </w:t>
      </w:r>
      <w:r w:rsidR="00DC5B11">
        <w:t>solo</w:t>
      </w:r>
      <w:r w:rsidRPr="000022CC">
        <w:t xml:space="preserve"> </w:t>
      </w:r>
      <w:r>
        <w:t>ha</w:t>
      </w:r>
      <w:r w:rsidRPr="000022CC">
        <w:t xml:space="preserve">ya dos comunidades autónomas donde tengan </w:t>
      </w:r>
      <w:r>
        <w:t>impuesta esta tasa ya desde hace algún tiempo. N</w:t>
      </w:r>
      <w:r w:rsidRPr="000022CC">
        <w:t xml:space="preserve">adie sabe que ha resuelto esa tasa en Cataluña o </w:t>
      </w:r>
      <w:r>
        <w:t xml:space="preserve">en </w:t>
      </w:r>
      <w:r w:rsidRPr="000022CC">
        <w:t>Baleares. Salvo recaudar más, no los ayuntamientos, la Generalitat, en su caso</w:t>
      </w:r>
      <w:r>
        <w:t>,</w:t>
      </w:r>
      <w:r w:rsidRPr="000022CC">
        <w:t xml:space="preserve"> de Cataluña y</w:t>
      </w:r>
      <w:r>
        <w:t>,</w:t>
      </w:r>
      <w:r w:rsidRPr="000022CC">
        <w:t xml:space="preserve"> en su caso</w:t>
      </w:r>
      <w:r>
        <w:t>, de Baleares. Y esto lo s</w:t>
      </w:r>
      <w:r w:rsidRPr="000022CC">
        <w:t>a</w:t>
      </w:r>
      <w:r>
        <w:t>b</w:t>
      </w:r>
      <w:r w:rsidRPr="000022CC">
        <w:t>emos todo</w:t>
      </w:r>
      <w:r>
        <w:t>s</w:t>
      </w:r>
      <w:r w:rsidRPr="000022CC">
        <w:t>.</w:t>
      </w:r>
    </w:p>
    <w:p w:rsidR="00051F21" w:rsidRDefault="00051F21" w:rsidP="00443782">
      <w:pPr>
        <w:pStyle w:val="Texto"/>
      </w:pPr>
    </w:p>
    <w:p w:rsidR="00051F21" w:rsidRDefault="00051F21" w:rsidP="00443782">
      <w:pPr>
        <w:pStyle w:val="Texto"/>
      </w:pPr>
    </w:p>
    <w:p w:rsidR="00051F21" w:rsidRDefault="00051F21" w:rsidP="00443782">
      <w:pPr>
        <w:pStyle w:val="Texto"/>
      </w:pPr>
      <w:r w:rsidRPr="000022CC">
        <w:t>Y el argument</w:t>
      </w:r>
      <w:r>
        <w:t>o, a</w:t>
      </w:r>
      <w:r w:rsidRPr="000022CC">
        <w:t xml:space="preserve"> ver</w:t>
      </w:r>
      <w:r>
        <w:t>,</w:t>
      </w:r>
      <w:r w:rsidRPr="000022CC">
        <w:t xml:space="preserve"> aquí se dice un argum</w:t>
      </w:r>
      <w:r>
        <w:t xml:space="preserve">ento que es peculiar. Voy decir </w:t>
      </w:r>
      <w:r w:rsidR="00DC5B11">
        <w:t>solo</w:t>
      </w:r>
      <w:r>
        <w:t xml:space="preserve"> peculiar. Porque su argumentación en la Exposición de Motivos y</w:t>
      </w:r>
      <w:r w:rsidRPr="000022CC">
        <w:t xml:space="preserve"> aquí hoy nos dice es que viene un turista</w:t>
      </w:r>
      <w:r>
        <w:t>,</w:t>
      </w:r>
      <w:r w:rsidRPr="000022CC">
        <w:t xml:space="preserve"> claro, usa medios de t</w:t>
      </w:r>
      <w:r>
        <w:t>ransporte, genera basura, pero lo pagan. ¿O qué pasa? ¿Que un turista no paga el autobús si se</w:t>
      </w:r>
      <w:r w:rsidRPr="000022CC">
        <w:t xml:space="preserve"> monta</w:t>
      </w:r>
      <w:r>
        <w:t>?</w:t>
      </w:r>
      <w:r w:rsidRPr="000022CC">
        <w:t xml:space="preserve"> </w:t>
      </w:r>
      <w:r>
        <w:t>¿O no paga el taxi si se monta?</w:t>
      </w:r>
      <w:r w:rsidRPr="000022CC">
        <w:t xml:space="preserve"> </w:t>
      </w:r>
      <w:r>
        <w:t>Y si</w:t>
      </w:r>
      <w:r w:rsidRPr="000022CC">
        <w:t xml:space="preserve"> genera basura, </w:t>
      </w:r>
      <w:r>
        <w:t>¿no está pagando esa basura… l</w:t>
      </w:r>
      <w:r w:rsidRPr="000022CC">
        <w:t xml:space="preserve">a tasa de </w:t>
      </w:r>
      <w:r>
        <w:t>esa basura no la están pagando</w:t>
      </w:r>
      <w:r w:rsidRPr="000022CC">
        <w:t xml:space="preserve"> los estab</w:t>
      </w:r>
      <w:r>
        <w:t>lecimientos de hostelería?</w:t>
      </w:r>
      <w:r w:rsidRPr="000022CC">
        <w:t xml:space="preserve"> Claro que lo paga</w:t>
      </w:r>
      <w:r>
        <w:t>. Como pagamos todos los demás. Para e</w:t>
      </w:r>
      <w:r w:rsidRPr="000022CC">
        <w:t>so están las tasas municipales</w:t>
      </w:r>
      <w:r>
        <w:t>.</w:t>
      </w:r>
    </w:p>
    <w:p w:rsidR="00051F21" w:rsidRDefault="00051F21" w:rsidP="00443782">
      <w:pPr>
        <w:pStyle w:val="Texto"/>
      </w:pPr>
    </w:p>
    <w:p w:rsidR="00051F21" w:rsidRDefault="00051F21" w:rsidP="00443782">
      <w:pPr>
        <w:pStyle w:val="Texto"/>
      </w:pPr>
      <w:r>
        <w:t>Oiga, ¿y los ingresos generan ingresos?</w:t>
      </w:r>
      <w:r w:rsidRPr="000022CC">
        <w:t xml:space="preserve"> </w:t>
      </w:r>
      <w:r>
        <w:t>¿L</w:t>
      </w:r>
      <w:r w:rsidRPr="000022CC">
        <w:t>as administraciones vascas recauda</w:t>
      </w:r>
      <w:r>
        <w:t>n más dinero gracias al turismo?</w:t>
      </w:r>
      <w:r w:rsidRPr="000022CC">
        <w:t xml:space="preserve"> Que es</w:t>
      </w:r>
      <w:r>
        <w:t xml:space="preserve"> una de las peculiares que se (…).</w:t>
      </w:r>
    </w:p>
    <w:p w:rsidR="00051F21" w:rsidRDefault="00051F21" w:rsidP="00443782">
      <w:pPr>
        <w:pStyle w:val="Texto"/>
      </w:pPr>
    </w:p>
    <w:p w:rsidR="00051F21" w:rsidRDefault="00051F21" w:rsidP="00443782">
      <w:pPr>
        <w:pStyle w:val="Texto"/>
      </w:pPr>
      <w:r>
        <w:t>P</w:t>
      </w:r>
      <w:r w:rsidRPr="000022CC">
        <w:t>orque yo</w:t>
      </w:r>
      <w:r>
        <w:t>,</w:t>
      </w:r>
      <w:r w:rsidRPr="000022CC">
        <w:t xml:space="preserve"> a ver, yo soy de Bilbao, vivo en Bilbao. </w:t>
      </w:r>
      <w:r>
        <w:t>Claro yo le veo al Ayuntamiento de Bilbao n</w:t>
      </w:r>
      <w:r w:rsidRPr="000022CC">
        <w:t>o le veo preocupado en absoluto por los gastos que le genera</w:t>
      </w:r>
      <w:r>
        <w:t xml:space="preserve">n, sino </w:t>
      </w:r>
      <w:r w:rsidRPr="000022CC">
        <w:t>que además se dedica a intentar ha</w:t>
      </w:r>
      <w:r>
        <w:t>cer eventos en Bilbao,</w:t>
      </w:r>
      <w:r w:rsidRPr="000022CC">
        <w:t xml:space="preserve"> </w:t>
      </w:r>
      <w:r>
        <w:t>q</w:t>
      </w:r>
      <w:r w:rsidRPr="000022CC">
        <w:t xml:space="preserve">ue </w:t>
      </w:r>
      <w:r w:rsidRPr="000022CC">
        <w:lastRenderedPageBreak/>
        <w:t>vengan congresos, que vengan partidos de rugby</w:t>
      </w:r>
      <w:r>
        <w:t>,</w:t>
      </w:r>
      <w:r w:rsidRPr="000022CC">
        <w:t xml:space="preserve"> de</w:t>
      </w:r>
      <w:r>
        <w:t xml:space="preserve"> fútbol, de lo que sea, </w:t>
      </w:r>
      <w:r w:rsidRPr="000022CC">
        <w:t>que venga gente</w:t>
      </w:r>
      <w:r>
        <w:t>, que se genere</w:t>
      </w:r>
      <w:r w:rsidRPr="000022CC">
        <w:t xml:space="preserve"> más dinero y obtiene más ingresos.</w:t>
      </w:r>
    </w:p>
    <w:p w:rsidR="00051F21" w:rsidRDefault="00051F21" w:rsidP="00443782">
      <w:pPr>
        <w:pStyle w:val="Texto"/>
      </w:pPr>
    </w:p>
    <w:p w:rsidR="00051F21" w:rsidRDefault="00051F21" w:rsidP="00443782">
      <w:pPr>
        <w:pStyle w:val="Texto"/>
      </w:pPr>
      <w:r w:rsidRPr="000022CC">
        <w:t>Y usted quiere gravar</w:t>
      </w:r>
      <w:r>
        <w:t>lo.  No sé por qué o</w:t>
      </w:r>
      <w:r w:rsidRPr="000022CC">
        <w:t xml:space="preserve"> para qué.</w:t>
      </w:r>
    </w:p>
    <w:p w:rsidR="00051F21" w:rsidRDefault="00051F21" w:rsidP="00443782">
      <w:pPr>
        <w:pStyle w:val="Texto"/>
      </w:pPr>
    </w:p>
    <w:p w:rsidR="00051F21" w:rsidRDefault="00051F21" w:rsidP="00443782">
      <w:pPr>
        <w:pStyle w:val="Texto"/>
      </w:pPr>
      <w:r w:rsidRPr="000022CC">
        <w:t>Porque lo que usted propone no es eso, ni siquiera</w:t>
      </w:r>
      <w:r>
        <w:t xml:space="preserve"> grava eso su proposición de ley. ¿Sabe usted </w:t>
      </w:r>
      <w:r w:rsidRPr="000022CC">
        <w:t>lo que grava</w:t>
      </w:r>
      <w:r>
        <w:t>? L</w:t>
      </w:r>
      <w:r w:rsidRPr="000022CC">
        <w:t>a riqueza.</w:t>
      </w:r>
    </w:p>
    <w:p w:rsidR="00051F21" w:rsidRDefault="00051F21" w:rsidP="00443782">
      <w:pPr>
        <w:pStyle w:val="Texto"/>
      </w:pPr>
    </w:p>
    <w:p w:rsidR="00051F21" w:rsidRDefault="00051F21" w:rsidP="00443782">
      <w:pPr>
        <w:pStyle w:val="Texto"/>
      </w:pPr>
      <w:r>
        <w:t>Y m</w:t>
      </w:r>
      <w:r w:rsidRPr="000022CC">
        <w:t xml:space="preserve">e voy al artículo que usted plantea en su proposición de ley.  </w:t>
      </w:r>
      <w:r>
        <w:t xml:space="preserve">Grava la singular </w:t>
      </w:r>
      <w:r w:rsidRPr="000022CC">
        <w:t>capacidad económica de las personas físicas que se pone de manifiesto con la estancia e</w:t>
      </w:r>
      <w:r>
        <w:t>n los establecimientos. Esto es lo que usted propone grav</w:t>
      </w:r>
      <w:r w:rsidRPr="000022CC">
        <w:t>ar su proposición de</w:t>
      </w:r>
      <w:r>
        <w:t xml:space="preserve"> ley.</w:t>
      </w:r>
    </w:p>
    <w:p w:rsidR="00051F21" w:rsidRDefault="00051F21" w:rsidP="00443782">
      <w:pPr>
        <w:pStyle w:val="Texto"/>
      </w:pPr>
    </w:p>
    <w:p w:rsidR="00051F21" w:rsidRDefault="00051F21" w:rsidP="00443782">
      <w:pPr>
        <w:pStyle w:val="Texto"/>
      </w:pPr>
      <w:r w:rsidRPr="000022CC">
        <w:t xml:space="preserve">Yo no me voy a extender mucho porque este debate ya lo hemos tenido en varias ocasiones. Pero sí le voy a decir una </w:t>
      </w:r>
      <w:r>
        <w:t>cosa. E</w:t>
      </w:r>
      <w:r w:rsidRPr="000022CC">
        <w:t>st</w:t>
      </w:r>
      <w:r>
        <w:t>e</w:t>
      </w:r>
      <w:r w:rsidRPr="000022CC">
        <w:t xml:space="preserve"> es un tema de competencias</w:t>
      </w:r>
      <w:r>
        <w:t>. Y</w:t>
      </w:r>
      <w:r w:rsidRPr="000022CC">
        <w:t xml:space="preserve"> se lo hemos dicho siempre</w:t>
      </w:r>
      <w:r>
        <w:t>. Y</w:t>
      </w:r>
      <w:r w:rsidRPr="000022CC">
        <w:t xml:space="preserve"> aquí hay tres administraciones que tienen regulaciones distintas y se regulan los impuestos de forma distinta. Aquí jueg</w:t>
      </w:r>
      <w:r>
        <w:t>a el Concierto Económico, que es el que da</w:t>
      </w:r>
      <w:r w:rsidRPr="000022CC">
        <w:t xml:space="preserve"> capacidad </w:t>
      </w:r>
      <w:r>
        <w:t>a las juntas g</w:t>
      </w:r>
      <w:r w:rsidRPr="000022CC">
        <w:t>enerales de los territorios para regular lo que dice el Concierto Económico, no o</w:t>
      </w:r>
      <w:r>
        <w:t>tras cosas. Aquí funciona la LOF</w:t>
      </w:r>
      <w:r w:rsidRPr="000022CC">
        <w:t>CA</w:t>
      </w:r>
      <w:r>
        <w:t>,</w:t>
      </w:r>
      <w:r w:rsidRPr="000022CC">
        <w:t xml:space="preserve"> que</w:t>
      </w:r>
      <w:r>
        <w:t xml:space="preserve"> da capacidad a este Parlamento…</w:t>
      </w:r>
    </w:p>
    <w:p w:rsidR="00051F21" w:rsidRDefault="00051F21" w:rsidP="00443782">
      <w:pPr>
        <w:pStyle w:val="Texto"/>
      </w:pPr>
    </w:p>
    <w:p w:rsidR="00051F21" w:rsidRPr="00A00CA0" w:rsidRDefault="00051F21" w:rsidP="00443782">
      <w:pPr>
        <w:pStyle w:val="Texto"/>
      </w:pPr>
      <w:r>
        <w:t xml:space="preserve">(18. </w:t>
      </w:r>
      <w:proofErr w:type="spellStart"/>
      <w:proofErr w:type="gramStart"/>
      <w:r>
        <w:t>zintaren</w:t>
      </w:r>
      <w:proofErr w:type="spellEnd"/>
      <w:proofErr w:type="gramEnd"/>
      <w:r>
        <w:t xml:space="preserve"> </w:t>
      </w:r>
      <w:proofErr w:type="spellStart"/>
      <w:r>
        <w:t>amaiera</w:t>
      </w:r>
      <w:proofErr w:type="spellEnd"/>
      <w:r>
        <w:t>)</w:t>
      </w:r>
    </w:p>
    <w:p w:rsidR="00051F21" w:rsidRDefault="00051F21" w:rsidP="00443782">
      <w:pPr>
        <w:pStyle w:val="Texto"/>
      </w:pPr>
      <w:r>
        <w:t xml:space="preserve">(19. </w:t>
      </w:r>
      <w:proofErr w:type="spellStart"/>
      <w:proofErr w:type="gramStart"/>
      <w:r>
        <w:t>zintaren</w:t>
      </w:r>
      <w:proofErr w:type="spellEnd"/>
      <w:proofErr w:type="gramEnd"/>
      <w:r>
        <w:t xml:space="preserve"> </w:t>
      </w:r>
      <w:proofErr w:type="spellStart"/>
      <w:r>
        <w:t>hasiera</w:t>
      </w:r>
      <w:proofErr w:type="spellEnd"/>
      <w:r>
        <w:t>)</w:t>
      </w:r>
    </w:p>
    <w:p w:rsidR="00051F21" w:rsidRDefault="00051F21" w:rsidP="00443782">
      <w:pPr>
        <w:pStyle w:val="Texto"/>
      </w:pPr>
    </w:p>
    <w:p w:rsidR="00051F21" w:rsidRDefault="00051F21" w:rsidP="00443782">
      <w:pPr>
        <w:pStyle w:val="Texto"/>
      </w:pPr>
      <w:r>
        <w:t>… para regular lo que dice el Concierto Económico, no otras cosas. Aquí funciona la LOFCA, que da capacidad a este Parlamento para crear impuestos nuevos. Y en materia municipal funciona la Ley de Régimen Local. Por cierto, ya que van a estar ustedes en el Gobierno de España, modifíquela para que en toda España el ayuntamiento que quiera pueda crear una ordenanza o una tasa que cubra esto. Esa sería la vía.</w:t>
      </w:r>
    </w:p>
    <w:p w:rsidR="00051F21" w:rsidRDefault="00051F21" w:rsidP="00443782">
      <w:pPr>
        <w:pStyle w:val="Texto"/>
      </w:pPr>
    </w:p>
    <w:p w:rsidR="00051F21" w:rsidRDefault="00051F21" w:rsidP="00443782">
      <w:pPr>
        <w:pStyle w:val="Texto"/>
      </w:pPr>
      <w:r>
        <w:lastRenderedPageBreak/>
        <w:t>Lo que no es la vía es lo que ustedes plantean. Porque usted nos plantea aquí que aprobemos una ley, que no se cumple, en función de lo que quiera cada ayuntamiento. Y eso no es posible. O creamos por ley un impuesto y se aplica en toda la Comunidad. Pero usted lo que no puede decir luego es que los ayuntamientos decidan si lo aplica o no, o incluso como usted viene a decir, es que los ayuntamientos modifiquen el impuesto.</w:t>
      </w:r>
    </w:p>
    <w:p w:rsidR="00051F21" w:rsidRDefault="00051F21" w:rsidP="00443782">
      <w:pPr>
        <w:pStyle w:val="Texto"/>
      </w:pPr>
    </w:p>
    <w:p w:rsidR="00051F21" w:rsidRDefault="00051F21" w:rsidP="00443782">
      <w:pPr>
        <w:pStyle w:val="Texto"/>
      </w:pPr>
      <w:r>
        <w:t xml:space="preserve">Las ordenanzas fiscales, disposición final primera: "Las ordenanzas fiscales de los municipios vascos podrán modificar los elementos y cuantificación del impuesto que regula la ley". Oiga, esto es una broma. ¿Qué clase de ley nos propone que aprobemos aquí? ¿Una que no legisla nada? ¿Una que dice que son los ayuntamientos los que van a legislar? Pues eso no cabe. Aquí lo que cabe es crear un impuesto, como en el siguiente punto, el del mal llamado canon del agua. Que es otro impuesto autonómico. Eso sí cabe. Se estará de acuerdo o no, pero cabe. Lo que no cabe es plantear aquí vamos a aprobar una ley </w:t>
      </w:r>
      <w:r w:rsidRPr="00902192">
        <w:t>de un impuesto, pero los ayuntamientos decidir</w:t>
      </w:r>
      <w:r>
        <w:t>án</w:t>
      </w:r>
      <w:r w:rsidRPr="00902192">
        <w:t xml:space="preserve"> si se aplica o no se aplica</w:t>
      </w:r>
      <w:r>
        <w:t>, o cómo se aplica o cuá</w:t>
      </w:r>
      <w:r w:rsidRPr="00902192">
        <w:t>ndo se aplica</w:t>
      </w:r>
      <w:r>
        <w:t>.</w:t>
      </w:r>
      <w:r w:rsidRPr="00902192">
        <w:t xml:space="preserve"> Y</w:t>
      </w:r>
      <w:r>
        <w:t>,</w:t>
      </w:r>
      <w:r w:rsidRPr="00902192">
        <w:t xml:space="preserve"> además</w:t>
      </w:r>
      <w:r>
        <w:t>, qué se paga o qué no se paga.</w:t>
      </w:r>
    </w:p>
    <w:p w:rsidR="00051F21" w:rsidRDefault="00051F21" w:rsidP="00443782">
      <w:pPr>
        <w:pStyle w:val="Texto"/>
      </w:pPr>
    </w:p>
    <w:p w:rsidR="00051F21" w:rsidRDefault="00051F21" w:rsidP="00443782">
      <w:pPr>
        <w:pStyle w:val="Texto"/>
      </w:pPr>
      <w:r w:rsidRPr="00902192">
        <w:t>Esto es una broma, lo que usted nos ha traído hoy aquí como proposición de ley</w:t>
      </w:r>
      <w:r>
        <w:t>,</w:t>
      </w:r>
      <w:r w:rsidRPr="00902192">
        <w:t xml:space="preserve"> y lo sabe</w:t>
      </w:r>
      <w:r>
        <w:t>. P</w:t>
      </w:r>
      <w:r w:rsidRPr="00902192">
        <w:t>orque nos ha traído exactamente lo mismo que nos trajo hace dos años como proposición no de ley</w:t>
      </w:r>
      <w:r>
        <w:t>,</w:t>
      </w:r>
      <w:r w:rsidRPr="00902192">
        <w:t xml:space="preserve"> y</w:t>
      </w:r>
      <w:r>
        <w:t>,</w:t>
      </w:r>
      <w:r w:rsidRPr="00902192">
        <w:t xml:space="preserve"> ahora</w:t>
      </w:r>
      <w:r>
        <w:t>,</w:t>
      </w:r>
      <w:r w:rsidRPr="00902192">
        <w:t xml:space="preserve"> le ha dado la forma</w:t>
      </w:r>
      <w:r>
        <w:t>,</w:t>
      </w:r>
      <w:r w:rsidRPr="00902192">
        <w:t xml:space="preserve"> pues ha copiado lo que han </w:t>
      </w:r>
      <w:r>
        <w:t>hecho por ahí algunos, pero mal. P</w:t>
      </w:r>
      <w:r w:rsidRPr="00902192">
        <w:t>ero mal</w:t>
      </w:r>
      <w:r>
        <w:t>.</w:t>
      </w:r>
      <w:r w:rsidRPr="00902192">
        <w:t xml:space="preserve"> Y</w:t>
      </w:r>
      <w:r>
        <w:t>,</w:t>
      </w:r>
      <w:r w:rsidRPr="00902192">
        <w:t xml:space="preserve"> desde luego, como usted comprenderá, por mucho que usted diga que las Juntas Generales aprobar</w:t>
      </w:r>
      <w:r>
        <w:t>án</w:t>
      </w:r>
      <w:r w:rsidRPr="00902192">
        <w:t xml:space="preserve"> en el plazo de seis meses en materia fiscal lo que </w:t>
      </w:r>
      <w:r>
        <w:t>usted quiera, eso no va a ser así. Eso no va a ser así</w:t>
      </w:r>
      <w:r w:rsidRPr="00902192">
        <w:t xml:space="preserve"> porque este Parlamento no tiene es</w:t>
      </w:r>
      <w:r>
        <w:t>t</w:t>
      </w:r>
      <w:r w:rsidRPr="00902192">
        <w:t>a capacidad para hacerlo</w:t>
      </w:r>
      <w:r>
        <w:t>.</w:t>
      </w:r>
      <w:r w:rsidRPr="00902192">
        <w:t xml:space="preserve"> Y</w:t>
      </w:r>
      <w:r>
        <w:t>,</w:t>
      </w:r>
      <w:r w:rsidRPr="00902192">
        <w:t xml:space="preserve"> además, en segundo lugar</w:t>
      </w:r>
      <w:r>
        <w:t>,</w:t>
      </w:r>
      <w:r w:rsidRPr="00902192">
        <w:t xml:space="preserve"> no hace falta</w:t>
      </w:r>
      <w:r>
        <w:t>;</w:t>
      </w:r>
      <w:r w:rsidRPr="00902192">
        <w:t xml:space="preserve"> porque la norma general tributaria de cada territorio se aplica a toda la normativa en positiva</w:t>
      </w:r>
      <w:r>
        <w:t>,</w:t>
      </w:r>
      <w:r w:rsidRPr="00902192">
        <w:t xml:space="preserve"> </w:t>
      </w:r>
      <w:r>
        <w:t>sea cual sea. N</w:t>
      </w:r>
      <w:r w:rsidRPr="00902192">
        <w:t xml:space="preserve">o se refiere a este impuesto de </w:t>
      </w:r>
      <w:r>
        <w:t xml:space="preserve">esta forma, este de esta forma y </w:t>
      </w:r>
      <w:r w:rsidRPr="00902192">
        <w:t>este de esta forma</w:t>
      </w:r>
      <w:r>
        <w:t>,</w:t>
      </w:r>
      <w:r w:rsidRPr="00902192">
        <w:t xml:space="preserve"> es genérico para todos los impuestos</w:t>
      </w:r>
      <w:r>
        <w:t>.</w:t>
      </w:r>
    </w:p>
    <w:p w:rsidR="00051F21" w:rsidRDefault="00051F21" w:rsidP="00443782">
      <w:pPr>
        <w:pStyle w:val="Texto"/>
      </w:pPr>
    </w:p>
    <w:p w:rsidR="00051F21" w:rsidRDefault="00051F21" w:rsidP="00443782">
      <w:pPr>
        <w:pStyle w:val="Texto"/>
      </w:pPr>
      <w:r>
        <w:lastRenderedPageBreak/>
        <w:t>Y</w:t>
      </w:r>
      <w:r w:rsidRPr="00902192">
        <w:t>, mire, no le vemos ninguna utilidad salvo recaudar más. Pero</w:t>
      </w:r>
      <w:r>
        <w:t>,</w:t>
      </w:r>
      <w:r w:rsidRPr="00902192">
        <w:t xml:space="preserve"> claro, no sé cuál es el problema que usted ha visto para que </w:t>
      </w:r>
      <w:r>
        <w:t>traigamo</w:t>
      </w:r>
      <w:r w:rsidRPr="00902192">
        <w:t xml:space="preserve">s esto, pero estoy seguro de que usted está seguro de que hay un problema y el problema la </w:t>
      </w:r>
      <w:r>
        <w:t>ar</w:t>
      </w:r>
      <w:r w:rsidRPr="00902192">
        <w:t xml:space="preserve">regla como todo la </w:t>
      </w:r>
      <w:r>
        <w:t>arreglan u</w:t>
      </w:r>
      <w:r w:rsidRPr="00902192">
        <w:t>stedes</w:t>
      </w:r>
      <w:r>
        <w:t>,</w:t>
      </w:r>
      <w:r w:rsidRPr="00902192">
        <w:t xml:space="preserve"> pues vamos a crear otro impuesto</w:t>
      </w:r>
      <w:r>
        <w:t>.</w:t>
      </w:r>
      <w:r w:rsidRPr="00902192">
        <w:t xml:space="preserve"> </w:t>
      </w:r>
      <w:r>
        <w:t>Y</w:t>
      </w:r>
      <w:r w:rsidRPr="00902192">
        <w:t xml:space="preserve"> ya está</w:t>
      </w:r>
      <w:r>
        <w:t>,</w:t>
      </w:r>
      <w:r w:rsidRPr="00902192">
        <w:t xml:space="preserve"> arregla</w:t>
      </w:r>
      <w:r>
        <w:t>do</w:t>
      </w:r>
      <w:r w:rsidRPr="00902192">
        <w:t xml:space="preserve"> el problema</w:t>
      </w:r>
      <w:r>
        <w:t>. Ahora, si</w:t>
      </w:r>
      <w:r w:rsidRPr="00902192">
        <w:t xml:space="preserve"> el problema es que vienen muchos turistas que gastan mucho, no les cobre un euro</w:t>
      </w:r>
      <w:r>
        <w:t>,</w:t>
      </w:r>
      <w:r w:rsidRPr="00902192">
        <w:t xml:space="preserve"> c</w:t>
      </w:r>
      <w:r>
        <w:t>óbreles</w:t>
      </w:r>
      <w:r w:rsidRPr="00902192">
        <w:t xml:space="preserve"> 100. Claro</w:t>
      </w:r>
      <w:r>
        <w:t>, có</w:t>
      </w:r>
      <w:r w:rsidRPr="00902192">
        <w:t>breles 100 o 200</w:t>
      </w:r>
      <w:r>
        <w:t>. Porque,</w:t>
      </w:r>
      <w:r w:rsidRPr="00902192">
        <w:t xml:space="preserve"> </w:t>
      </w:r>
      <w:r>
        <w:t>¿</w:t>
      </w:r>
      <w:r w:rsidRPr="00902192">
        <w:t>de qué se trata</w:t>
      </w:r>
      <w:r>
        <w:t>, que vengan más turistas?</w:t>
      </w:r>
      <w:r w:rsidRPr="00902192">
        <w:t xml:space="preserve"> </w:t>
      </w:r>
      <w:r>
        <w:t xml:space="preserve">¿O de que </w:t>
      </w:r>
      <w:r w:rsidRPr="00902192">
        <w:t>vengan menos</w:t>
      </w:r>
      <w:r>
        <w:t>?</w:t>
      </w:r>
      <w:r w:rsidRPr="00902192">
        <w:t xml:space="preserve"> </w:t>
      </w:r>
      <w:r>
        <w:t>¿Para qué</w:t>
      </w:r>
      <w:r w:rsidRPr="00902192">
        <w:t xml:space="preserve"> es este impuesto</w:t>
      </w:r>
      <w:r>
        <w:t>? ¿Y</w:t>
      </w:r>
      <w:r w:rsidRPr="00902192">
        <w:t xml:space="preserve"> para que se lo qued</w:t>
      </w:r>
      <w:r>
        <w:t>e el Gobierno Vasco? P</w:t>
      </w:r>
      <w:r w:rsidRPr="00902192">
        <w:t>orque le recuerdo que transpo</w:t>
      </w:r>
      <w:r>
        <w:t>rtes, basuras y tal está regulado</w:t>
      </w:r>
      <w:r w:rsidRPr="00902192">
        <w:t xml:space="preserve"> normas municipales que regulan </w:t>
      </w:r>
      <w:r>
        <w:t xml:space="preserve">esas tasas, </w:t>
      </w:r>
      <w:r w:rsidRPr="00902192">
        <w:t>que se pagan a cambio de un servicio municip</w:t>
      </w:r>
      <w:r>
        <w:t>al. A</w:t>
      </w:r>
      <w:r w:rsidRPr="00902192">
        <w:t xml:space="preserve"> cambio de un servicio municipal</w:t>
      </w:r>
      <w:r>
        <w:t>,</w:t>
      </w:r>
      <w:r w:rsidRPr="00902192">
        <w:t xml:space="preserve"> y todos l</w:t>
      </w:r>
      <w:r>
        <w:t>a</w:t>
      </w:r>
      <w:r w:rsidRPr="00902192">
        <w:t>s pagamos</w:t>
      </w:r>
      <w:r>
        <w:t>,</w:t>
      </w:r>
      <w:r w:rsidRPr="00902192">
        <w:t xml:space="preserve"> unos más y otros menos. Eso también es verdad.</w:t>
      </w:r>
    </w:p>
    <w:p w:rsidR="00051F21" w:rsidRDefault="00051F21" w:rsidP="00443782">
      <w:pPr>
        <w:pStyle w:val="Texto"/>
      </w:pPr>
    </w:p>
    <w:p w:rsidR="00051F21" w:rsidRDefault="00051F21" w:rsidP="00443782">
      <w:pPr>
        <w:pStyle w:val="Texto"/>
      </w:pPr>
      <w:r w:rsidRPr="00902192">
        <w:t xml:space="preserve">Y yo sin más, pues creo que está claro que vamos a volver a votar en contra de su proposición </w:t>
      </w:r>
      <w:r>
        <w:t>ley.</w:t>
      </w:r>
    </w:p>
    <w:p w:rsidR="00051F21" w:rsidRDefault="00051F21" w:rsidP="00443782">
      <w:pPr>
        <w:pStyle w:val="Texto"/>
      </w:pPr>
    </w:p>
    <w:p w:rsidR="00051F21" w:rsidRDefault="00051F21" w:rsidP="00443782">
      <w:pPr>
        <w:pStyle w:val="Texto"/>
      </w:pPr>
    </w:p>
    <w:p w:rsidR="00051F21" w:rsidRDefault="00051F21" w:rsidP="00443782">
      <w:pPr>
        <w:pStyle w:val="Texto"/>
      </w:pPr>
      <w:r w:rsidRPr="007928A9">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w:t>
      </w:r>
      <w:proofErr w:type="spellStart"/>
      <w:r>
        <w:t>Damborenea</w:t>
      </w:r>
      <w:proofErr w:type="spellEnd"/>
      <w:r w:rsidRPr="00902192">
        <w:t xml:space="preserve"> </w:t>
      </w:r>
      <w:proofErr w:type="spellStart"/>
      <w:r w:rsidRPr="00902192">
        <w:t>jauna</w:t>
      </w:r>
      <w:proofErr w:type="spellEnd"/>
      <w:r>
        <w:t>.</w:t>
      </w:r>
    </w:p>
    <w:p w:rsidR="00051F21" w:rsidRDefault="00051F21" w:rsidP="00443782">
      <w:pPr>
        <w:pStyle w:val="Texto"/>
      </w:pPr>
    </w:p>
    <w:p w:rsidR="00051F21" w:rsidRDefault="00051F21" w:rsidP="00443782">
      <w:pPr>
        <w:pStyle w:val="Texto"/>
      </w:pPr>
      <w:proofErr w:type="spellStart"/>
      <w:r>
        <w:t>E</w:t>
      </w:r>
      <w:r w:rsidRPr="00902192">
        <w:t>rantzuteko</w:t>
      </w:r>
      <w:proofErr w:type="spellEnd"/>
      <w:r>
        <w:t xml:space="preserve">, </w:t>
      </w:r>
      <w:proofErr w:type="spellStart"/>
      <w:r>
        <w:t>E</w:t>
      </w:r>
      <w:r w:rsidRPr="00902192">
        <w:t>lkarrekin</w:t>
      </w:r>
      <w:proofErr w:type="spellEnd"/>
      <w:r>
        <w:t xml:space="preserve"> Podemos, Hernández </w:t>
      </w:r>
      <w:proofErr w:type="spellStart"/>
      <w:r>
        <w:t>jauna</w:t>
      </w:r>
      <w:proofErr w:type="spellEnd"/>
      <w:r>
        <w:t xml:space="preserve">, zurea da </w:t>
      </w:r>
      <w:proofErr w:type="spellStart"/>
      <w:r>
        <w:t>hitza</w:t>
      </w:r>
      <w:proofErr w:type="spellEnd"/>
      <w:r>
        <w:t>.</w:t>
      </w:r>
    </w:p>
    <w:p w:rsidR="00051F21" w:rsidRDefault="00051F21" w:rsidP="00443782">
      <w:pPr>
        <w:pStyle w:val="Texto"/>
      </w:pPr>
    </w:p>
    <w:p w:rsidR="00051F21" w:rsidRDefault="00051F21" w:rsidP="00443782">
      <w:pPr>
        <w:pStyle w:val="Texto"/>
      </w:pPr>
    </w:p>
    <w:p w:rsidR="00051F21" w:rsidRDefault="00051F21" w:rsidP="00443782">
      <w:pPr>
        <w:pStyle w:val="Texto"/>
      </w:pPr>
      <w:r w:rsidRPr="007928A9">
        <w:rPr>
          <w:rFonts w:ascii="Futura Md BT" w:hAnsi="Futura Md BT"/>
        </w:rPr>
        <w:t xml:space="preserve">HERNÁNDEZ HIDALGO </w:t>
      </w:r>
      <w:proofErr w:type="spellStart"/>
      <w:r>
        <w:t>jaunak</w:t>
      </w:r>
      <w:proofErr w:type="spellEnd"/>
      <w:r>
        <w:t>: Muy b</w:t>
      </w:r>
      <w:r w:rsidRPr="00902192">
        <w:t>revemente</w:t>
      </w:r>
      <w:r>
        <w:t>,</w:t>
      </w:r>
      <w:r w:rsidRPr="00902192">
        <w:t xml:space="preserve"> solamente para responder al señor </w:t>
      </w:r>
      <w:proofErr w:type="spellStart"/>
      <w:r w:rsidRPr="00902192">
        <w:t>Damborenea</w:t>
      </w:r>
      <w:proofErr w:type="spellEnd"/>
      <w:r w:rsidRPr="00902192">
        <w:t>, que al menos ha tenido el detalle de explicar su posición contraria</w:t>
      </w:r>
      <w:r>
        <w:t>, y</w:t>
      </w:r>
      <w:r w:rsidRPr="00902192">
        <w:t xml:space="preserve"> que por supuesto que compartimos y que por eso traemos la proposición de ley</w:t>
      </w:r>
      <w:r>
        <w:t>.</w:t>
      </w:r>
    </w:p>
    <w:p w:rsidR="00051F21" w:rsidRDefault="00051F21" w:rsidP="00443782">
      <w:pPr>
        <w:pStyle w:val="Texto"/>
      </w:pPr>
    </w:p>
    <w:p w:rsidR="00051F21" w:rsidRDefault="00051F21" w:rsidP="00443782">
      <w:pPr>
        <w:pStyle w:val="Texto"/>
      </w:pPr>
      <w:r>
        <w:t>P</w:t>
      </w:r>
      <w:r w:rsidRPr="00902192">
        <w:t xml:space="preserve">ara aclarar una </w:t>
      </w:r>
      <w:r>
        <w:t>s</w:t>
      </w:r>
      <w:r w:rsidRPr="00902192">
        <w:t>ola</w:t>
      </w:r>
      <w:r>
        <w:t xml:space="preserve">, bueno, </w:t>
      </w:r>
      <w:r w:rsidRPr="00902192">
        <w:t>dos cositas. El turism</w:t>
      </w:r>
      <w:r>
        <w:t>o genera ingresos, por supuesto. M</w:t>
      </w:r>
      <w:r w:rsidRPr="00902192">
        <w:t xml:space="preserve">uchas veces en estos debates se ha pretendido que quienes defendemos esta medida se ha pretendido interpretar que estamos en contra del turismo, que criticamos el turismo o que criticamos las </w:t>
      </w:r>
      <w:r>
        <w:t>bondades</w:t>
      </w:r>
      <w:r w:rsidRPr="00902192">
        <w:t xml:space="preserve"> y los efectos positivos que puede tener el turismo en nuestra Comunidad Autónoma</w:t>
      </w:r>
      <w:r>
        <w:t>. D</w:t>
      </w:r>
      <w:r w:rsidRPr="00902192">
        <w:t>esde luego</w:t>
      </w:r>
      <w:r>
        <w:t>,</w:t>
      </w:r>
      <w:r w:rsidRPr="00902192">
        <w:t xml:space="preserve"> </w:t>
      </w:r>
      <w:r>
        <w:t xml:space="preserve">esa no es </w:t>
      </w:r>
      <w:r w:rsidRPr="00902192">
        <w:t xml:space="preserve">la posición de la coalición </w:t>
      </w:r>
      <w:proofErr w:type="spellStart"/>
      <w:r w:rsidRPr="00902192">
        <w:t>Elkarrekin</w:t>
      </w:r>
      <w:proofErr w:type="spellEnd"/>
      <w:r w:rsidRPr="00902192">
        <w:t xml:space="preserve"> Podemos</w:t>
      </w:r>
      <w:r>
        <w:t>,</w:t>
      </w:r>
      <w:r w:rsidRPr="00902192">
        <w:t xml:space="preserve"> para </w:t>
      </w:r>
      <w:r w:rsidRPr="00902192">
        <w:lastRenderedPageBreak/>
        <w:t>quienes el turismo es un sector más</w:t>
      </w:r>
      <w:r>
        <w:t>,</w:t>
      </w:r>
      <w:r w:rsidRPr="00902192">
        <w:t xml:space="preserve"> y es un turismo que</w:t>
      </w:r>
      <w:r>
        <w:t>,</w:t>
      </w:r>
      <w:r w:rsidRPr="00902192">
        <w:t xml:space="preserve"> evidentemente</w:t>
      </w:r>
      <w:r>
        <w:t>,</w:t>
      </w:r>
      <w:r w:rsidRPr="00902192">
        <w:t xml:space="preserve"> tiene afecciones positivas en nuestra comunidad autónoma</w:t>
      </w:r>
      <w:r>
        <w:t>. Y</w:t>
      </w:r>
      <w:r w:rsidRPr="00902192">
        <w:t xml:space="preserve"> me parece importante aclararlo, porque demasia</w:t>
      </w:r>
      <w:r>
        <w:t xml:space="preserve">das veces se utiliza la </w:t>
      </w:r>
      <w:proofErr w:type="spellStart"/>
      <w:r>
        <w:t>polítiquería</w:t>
      </w:r>
      <w:proofErr w:type="spellEnd"/>
      <w:r w:rsidRPr="00902192">
        <w:t xml:space="preserve"> para intentar pretender que la opinión pública consider</w:t>
      </w:r>
      <w:r>
        <w:t>e</w:t>
      </w:r>
      <w:r w:rsidRPr="00902192">
        <w:t xml:space="preserve"> que nos estamos oponiendo al turismo</w:t>
      </w:r>
      <w:r>
        <w:t>. Y esto no es así.</w:t>
      </w:r>
    </w:p>
    <w:p w:rsidR="00051F21" w:rsidRDefault="00051F21" w:rsidP="00443782">
      <w:pPr>
        <w:pStyle w:val="Texto"/>
      </w:pPr>
    </w:p>
    <w:p w:rsidR="00051F21" w:rsidRDefault="00051F21" w:rsidP="00443782">
      <w:pPr>
        <w:pStyle w:val="Texto"/>
      </w:pPr>
      <w:r w:rsidRPr="00902192">
        <w:t>Y</w:t>
      </w:r>
      <w:r>
        <w:t>,</w:t>
      </w:r>
      <w:r w:rsidRPr="00902192">
        <w:t xml:space="preserve"> además</w:t>
      </w:r>
      <w:r>
        <w:t>,</w:t>
      </w:r>
      <w:r w:rsidRPr="00902192">
        <w:t xml:space="preserve"> yo lo</w:t>
      </w:r>
      <w:r>
        <w:t xml:space="preserve"> he</w:t>
      </w:r>
      <w:r w:rsidRPr="00902192">
        <w:t xml:space="preserve"> dich</w:t>
      </w:r>
      <w:r>
        <w:t>o en mi intervención:</w:t>
      </w:r>
      <w:r w:rsidRPr="00902192">
        <w:t xml:space="preserve"> efectivamente</w:t>
      </w:r>
      <w:r>
        <w:t>,</w:t>
      </w:r>
      <w:r w:rsidRPr="00902192">
        <w:t xml:space="preserve"> el turismo genera ingresos y eso es bueno. C</w:t>
      </w:r>
      <w:r>
        <w:t>reo que he dicho y eso es bueno. N</w:t>
      </w:r>
      <w:r w:rsidRPr="00902192">
        <w:t xml:space="preserve">osotros no nos oponemos a </w:t>
      </w:r>
      <w:r>
        <w:t>que haya tu</w:t>
      </w:r>
      <w:r w:rsidRPr="00902192">
        <w:t>rismo. Lo qu</w:t>
      </w:r>
      <w:r>
        <w:t>e sí pensamos es que determinado</w:t>
      </w:r>
      <w:r w:rsidRPr="00902192">
        <w:t xml:space="preserve">s impactos del </w:t>
      </w:r>
      <w:r>
        <w:t>t</w:t>
      </w:r>
      <w:r w:rsidRPr="00902192">
        <w:t>urismo han de ser regulados</w:t>
      </w:r>
      <w:r>
        <w:t>,</w:t>
      </w:r>
      <w:r w:rsidRPr="00902192">
        <w:t xml:space="preserve"> y pensamos que la tasa turística es una buena medida para las cuestiones que yo he planteado.</w:t>
      </w:r>
    </w:p>
    <w:p w:rsidR="00051F21" w:rsidRDefault="00051F21" w:rsidP="00443782">
      <w:pPr>
        <w:pStyle w:val="Texto"/>
      </w:pPr>
    </w:p>
    <w:p w:rsidR="00051F21" w:rsidRDefault="00051F21" w:rsidP="00443782">
      <w:pPr>
        <w:pStyle w:val="Texto"/>
      </w:pPr>
      <w:r>
        <w:t>Porque sí,</w:t>
      </w:r>
      <w:r w:rsidRPr="00902192">
        <w:t xml:space="preserve"> ya hay impuestos que pagan los alojamientos, cuando </w:t>
      </w:r>
      <w:r>
        <w:t>pagan basura, cuando pagan</w:t>
      </w:r>
      <w:r w:rsidRPr="00902192">
        <w:t xml:space="preserve"> agua, etcétera, pero el turismo tiene un impacto que aumenta en determinadas localidades</w:t>
      </w:r>
      <w:r>
        <w:t xml:space="preserve"> aumenta</w:t>
      </w:r>
      <w:r w:rsidRPr="00902192">
        <w:t xml:space="preserve"> de manera considerable el gasto que se hace en esas cuestiones</w:t>
      </w:r>
      <w:r>
        <w:t>. Y</w:t>
      </w:r>
      <w:r w:rsidRPr="00902192">
        <w:t xml:space="preserve"> ayuntamientos como el de Donostia, aunque </w:t>
      </w:r>
      <w:r>
        <w:t>este último año no ha sido así, p</w:t>
      </w:r>
      <w:r w:rsidRPr="00902192">
        <w:t>ero en el anterior periodo de tres años, las vecinas y los vecinos hemos visto cómo se han subido las tasas de basuras</w:t>
      </w:r>
      <w:r>
        <w:t>,</w:t>
      </w:r>
      <w:r w:rsidRPr="00902192">
        <w:t xml:space="preserve"> de agua</w:t>
      </w:r>
      <w:r>
        <w:t>,</w:t>
      </w:r>
      <w:r w:rsidRPr="00902192">
        <w:t xml:space="preserve"> de una manera</w:t>
      </w:r>
      <w:r>
        <w:t>, u</w:t>
      </w:r>
      <w:r w:rsidRPr="00902192">
        <w:t>nos porcentajes muy elevados</w:t>
      </w:r>
      <w:r>
        <w:t>. Y</w:t>
      </w:r>
      <w:r w:rsidRPr="00902192">
        <w:t xml:space="preserve"> una parte importante de ese impacto tiene que ver con el turismo</w:t>
      </w:r>
      <w:r>
        <w:t>. Y</w:t>
      </w:r>
      <w:r w:rsidRPr="00902192">
        <w:t>, por lo tanto, a nosotros sí que nos parece que esta medida podría ayudar también a paliar esas cuestiones</w:t>
      </w:r>
      <w:r>
        <w:t>.</w:t>
      </w:r>
    </w:p>
    <w:p w:rsidR="00051F21" w:rsidRDefault="00051F21" w:rsidP="00443782">
      <w:pPr>
        <w:pStyle w:val="Texto"/>
      </w:pPr>
    </w:p>
    <w:p w:rsidR="00051F21" w:rsidRDefault="00051F21" w:rsidP="00443782">
      <w:pPr>
        <w:pStyle w:val="Texto"/>
      </w:pPr>
      <w:r>
        <w:t>Y</w:t>
      </w:r>
      <w:r w:rsidRPr="00902192">
        <w:t>, desde luego, también sería una medida positiva para el propio turismo, porque permitiría reinvertir una parte de ese dinero en mejorar la calidad de nuestro turismo, en redistribui</w:t>
      </w:r>
      <w:r>
        <w:t>r el turismo dentro de nuestra C</w:t>
      </w:r>
      <w:r w:rsidRPr="00902192">
        <w:t>omunidad y potenciar aquellos sitios que en estos momentos tienen menor impacto de turismo pero que</w:t>
      </w:r>
      <w:r>
        <w:t>,</w:t>
      </w:r>
      <w:r w:rsidRPr="00902192">
        <w:t xml:space="preserve"> desarrollando una política adecuada</w:t>
      </w:r>
      <w:r>
        <w:t>,</w:t>
      </w:r>
      <w:r w:rsidRPr="00902192">
        <w:t xml:space="preserve"> podrían tener tambi</w:t>
      </w:r>
      <w:r>
        <w:t>én esas bondades de ese turismo</w:t>
      </w:r>
      <w:r w:rsidRPr="00902192">
        <w:t xml:space="preserve"> de las </w:t>
      </w:r>
      <w:r>
        <w:t>que hablamos…</w:t>
      </w:r>
    </w:p>
    <w:p w:rsidR="00051F21" w:rsidRDefault="00051F21" w:rsidP="00443782">
      <w:pPr>
        <w:pStyle w:val="Texto"/>
      </w:pPr>
    </w:p>
    <w:p w:rsidR="00051F21" w:rsidRPr="00522E88" w:rsidRDefault="00051F21" w:rsidP="00443782">
      <w:pPr>
        <w:pStyle w:val="Texto"/>
      </w:pPr>
      <w:r>
        <w:t xml:space="preserve">(19. </w:t>
      </w:r>
      <w:proofErr w:type="spellStart"/>
      <w:proofErr w:type="gramStart"/>
      <w:r>
        <w:t>zintaren</w:t>
      </w:r>
      <w:proofErr w:type="spellEnd"/>
      <w:proofErr w:type="gramEnd"/>
      <w:r>
        <w:t xml:space="preserve"> </w:t>
      </w:r>
      <w:proofErr w:type="spellStart"/>
      <w:r>
        <w:t>amaiera</w:t>
      </w:r>
      <w:proofErr w:type="spellEnd"/>
      <w:r>
        <w:t>)</w:t>
      </w:r>
    </w:p>
    <w:p w:rsidR="00051F21" w:rsidRPr="0054142E" w:rsidRDefault="00051F21" w:rsidP="00443782">
      <w:pPr>
        <w:pStyle w:val="Texto"/>
        <w:rPr>
          <w:lang w:val="es-ES"/>
        </w:rPr>
      </w:pPr>
      <w:r w:rsidRPr="0054142E">
        <w:rPr>
          <w:lang w:val="es-ES"/>
        </w:rPr>
        <w:t xml:space="preserve">(20. </w:t>
      </w:r>
      <w:proofErr w:type="spellStart"/>
      <w:proofErr w:type="gramStart"/>
      <w:r w:rsidRPr="0054142E">
        <w:rPr>
          <w:lang w:val="es-ES"/>
        </w:rPr>
        <w:t>zintaren</w:t>
      </w:r>
      <w:proofErr w:type="spellEnd"/>
      <w:proofErr w:type="gramEnd"/>
      <w:r w:rsidRPr="0054142E">
        <w:rPr>
          <w:lang w:val="es-ES"/>
        </w:rPr>
        <w:t xml:space="preserve"> </w:t>
      </w:r>
      <w:proofErr w:type="spellStart"/>
      <w:r w:rsidRPr="0054142E">
        <w:rPr>
          <w:lang w:val="es-ES"/>
        </w:rPr>
        <w:t>hasiera</w:t>
      </w:r>
      <w:proofErr w:type="spellEnd"/>
      <w:r w:rsidRPr="0054142E">
        <w:rPr>
          <w:lang w:val="es-ES"/>
        </w:rPr>
        <w:t>)</w:t>
      </w:r>
    </w:p>
    <w:p w:rsidR="00051F21" w:rsidRPr="0054142E" w:rsidRDefault="00051F21" w:rsidP="00443782">
      <w:pPr>
        <w:pStyle w:val="Texto"/>
        <w:rPr>
          <w:lang w:val="es-ES"/>
        </w:rPr>
      </w:pPr>
    </w:p>
    <w:p w:rsidR="00051F21" w:rsidRDefault="00051F21" w:rsidP="00443782">
      <w:pPr>
        <w:pStyle w:val="Texto"/>
        <w:rPr>
          <w:lang w:val="es-ES"/>
        </w:rPr>
      </w:pPr>
      <w:r w:rsidRPr="0054142E">
        <w:rPr>
          <w:lang w:val="es-ES"/>
        </w:rPr>
        <w:lastRenderedPageBreak/>
        <w:t xml:space="preserve">… </w:t>
      </w:r>
      <w:r>
        <w:rPr>
          <w:lang w:val="es-ES"/>
        </w:rPr>
        <w:t>de</w:t>
      </w:r>
      <w:r w:rsidRPr="0054142E">
        <w:rPr>
          <w:lang w:val="es-ES"/>
        </w:rPr>
        <w:t xml:space="preserve"> turismo, pero que desarrollando una política adecuada podrían tener tambi</w:t>
      </w:r>
      <w:r>
        <w:rPr>
          <w:lang w:val="es-ES"/>
        </w:rPr>
        <w:t>én esas bondades de ese turismo</w:t>
      </w:r>
      <w:r w:rsidRPr="0054142E">
        <w:rPr>
          <w:lang w:val="es-ES"/>
        </w:rPr>
        <w:t xml:space="preserve"> de las que hablamos</w:t>
      </w:r>
      <w:r>
        <w:rPr>
          <w:lang w:val="es-ES"/>
        </w:rPr>
        <w:t>.</w:t>
      </w:r>
    </w:p>
    <w:p w:rsidR="00051F21" w:rsidRDefault="00051F21" w:rsidP="00443782">
      <w:pPr>
        <w:pStyle w:val="Texto"/>
        <w:rPr>
          <w:lang w:val="es-ES"/>
        </w:rPr>
      </w:pPr>
    </w:p>
    <w:p w:rsidR="00051F21" w:rsidRDefault="00051F21" w:rsidP="00443782">
      <w:pPr>
        <w:pStyle w:val="Texto"/>
        <w:rPr>
          <w:lang w:val="es-ES"/>
        </w:rPr>
      </w:pPr>
      <w:r>
        <w:rPr>
          <w:lang w:val="es-ES"/>
        </w:rPr>
        <w:t xml:space="preserve"> La proposición de ley n</w:t>
      </w:r>
      <w:r w:rsidRPr="0054142E">
        <w:rPr>
          <w:lang w:val="es-ES"/>
        </w:rPr>
        <w:t>osotros pensamos que está b</w:t>
      </w:r>
      <w:r>
        <w:rPr>
          <w:lang w:val="es-ES"/>
        </w:rPr>
        <w:t>ien redactada y que es acertada. T</w:t>
      </w:r>
      <w:r w:rsidRPr="0054142E">
        <w:rPr>
          <w:lang w:val="es-ES"/>
        </w:rPr>
        <w:t>ambién, por supuesto, no nos creemos con toda la verdad y</w:t>
      </w:r>
      <w:r>
        <w:rPr>
          <w:lang w:val="es-ES"/>
        </w:rPr>
        <w:t>,</w:t>
      </w:r>
      <w:r w:rsidRPr="0054142E">
        <w:rPr>
          <w:lang w:val="es-ES"/>
        </w:rPr>
        <w:t xml:space="preserve"> desde luego, sabemos</w:t>
      </w:r>
      <w:r>
        <w:rPr>
          <w:lang w:val="es-ES"/>
        </w:rPr>
        <w:t xml:space="preserve"> que es una proposición de ley</w:t>
      </w:r>
      <w:r w:rsidRPr="0054142E">
        <w:rPr>
          <w:lang w:val="es-ES"/>
        </w:rPr>
        <w:t xml:space="preserve"> </w:t>
      </w:r>
      <w:r>
        <w:rPr>
          <w:lang w:val="es-ES"/>
        </w:rPr>
        <w:t xml:space="preserve">y </w:t>
      </w:r>
      <w:r w:rsidRPr="0054142E">
        <w:rPr>
          <w:lang w:val="es-ES"/>
        </w:rPr>
        <w:t>que tiene un trámite parlamentario donde se pueden despejar cuestiones y donde se puede adecuar entre todos los grupos como sería la ley final, pero pensamos qu</w:t>
      </w:r>
      <w:r>
        <w:rPr>
          <w:lang w:val="es-ES"/>
        </w:rPr>
        <w:t>e la tasa turística es positiva. Y</w:t>
      </w:r>
      <w:r w:rsidRPr="0054142E">
        <w:rPr>
          <w:lang w:val="es-ES"/>
        </w:rPr>
        <w:t xml:space="preserve"> creo que el Partido Popular es el único grupo que realmente está en contra de esta figura. Creo que u</w:t>
      </w:r>
      <w:r>
        <w:rPr>
          <w:lang w:val="es-ES"/>
        </w:rPr>
        <w:t>sted ha explicado perfectamente.</w:t>
      </w:r>
    </w:p>
    <w:p w:rsidR="00051F21" w:rsidRDefault="00051F21" w:rsidP="00443782">
      <w:pPr>
        <w:pStyle w:val="Texto"/>
        <w:rPr>
          <w:lang w:val="es-ES"/>
        </w:rPr>
      </w:pPr>
    </w:p>
    <w:p w:rsidR="00051F21" w:rsidRDefault="00051F21" w:rsidP="00443782">
      <w:pPr>
        <w:pStyle w:val="Texto"/>
        <w:rPr>
          <w:lang w:val="es-ES"/>
        </w:rPr>
      </w:pPr>
      <w:r>
        <w:rPr>
          <w:lang w:val="es-ES"/>
        </w:rPr>
        <w:t>Y</w:t>
      </w:r>
      <w:r w:rsidRPr="0054142E">
        <w:rPr>
          <w:lang w:val="es-ES"/>
        </w:rPr>
        <w:t>o solamente espero que el resto de grupos</w:t>
      </w:r>
      <w:r>
        <w:rPr>
          <w:lang w:val="es-ES"/>
        </w:rPr>
        <w:t>,</w:t>
      </w:r>
      <w:r w:rsidRPr="0054142E">
        <w:rPr>
          <w:lang w:val="es-ES"/>
        </w:rPr>
        <w:t xml:space="preserve"> que de una manera u otra se han ido posicionando favorables a la tasa turística con matices o por territo</w:t>
      </w:r>
      <w:r>
        <w:rPr>
          <w:lang w:val="es-ES"/>
        </w:rPr>
        <w:t>rios, finalmente lleguen a dar con</w:t>
      </w:r>
      <w:r w:rsidRPr="0054142E">
        <w:rPr>
          <w:lang w:val="es-ES"/>
        </w:rPr>
        <w:t xml:space="preserve"> la fórmula para ponerla en práctica. Porque usted me dice a mí</w:t>
      </w:r>
      <w:r>
        <w:rPr>
          <w:lang w:val="es-ES"/>
        </w:rPr>
        <w:t>:</w:t>
      </w:r>
      <w:r w:rsidRPr="0054142E">
        <w:rPr>
          <w:lang w:val="es-ES"/>
        </w:rPr>
        <w:t xml:space="preserve"> </w:t>
      </w:r>
      <w:r>
        <w:rPr>
          <w:lang w:val="es-ES"/>
        </w:rPr>
        <w:t xml:space="preserve">"No, </w:t>
      </w:r>
      <w:r w:rsidRPr="0054142E">
        <w:rPr>
          <w:lang w:val="es-ES"/>
        </w:rPr>
        <w:t>se pidió en aquella P</w:t>
      </w:r>
      <w:r>
        <w:rPr>
          <w:lang w:val="es-ES"/>
        </w:rPr>
        <w:t xml:space="preserve">NL". Por </w:t>
      </w:r>
      <w:r w:rsidRPr="0054142E">
        <w:rPr>
          <w:lang w:val="es-ES"/>
        </w:rPr>
        <w:t>cierto, lo que se pidió es la transacción que pactaron ustedes y que mi grupo votó en contra. No obstante, se pidió que las inst</w:t>
      </w:r>
      <w:r>
        <w:rPr>
          <w:lang w:val="es-ES"/>
        </w:rPr>
        <w:t>ituciones se pongan de acuerdo. No está en manos del grupo p</w:t>
      </w:r>
      <w:r w:rsidRPr="0054142E">
        <w:rPr>
          <w:lang w:val="es-ES"/>
        </w:rPr>
        <w:t xml:space="preserve">arlamentario </w:t>
      </w:r>
      <w:r>
        <w:rPr>
          <w:lang w:val="es-ES"/>
        </w:rPr>
        <w:t xml:space="preserve">de </w:t>
      </w:r>
      <w:r w:rsidRPr="003632A7">
        <w:rPr>
          <w:lang w:val="eu-ES"/>
        </w:rPr>
        <w:t>Elkarrekin</w:t>
      </w:r>
      <w:r>
        <w:rPr>
          <w:lang w:val="es-ES"/>
        </w:rPr>
        <w:t xml:space="preserve"> Podemos,</w:t>
      </w:r>
      <w:r w:rsidRPr="0054142E">
        <w:rPr>
          <w:lang w:val="es-ES"/>
        </w:rPr>
        <w:t xml:space="preserve"> ni de ninguno de los</w:t>
      </w:r>
      <w:r>
        <w:rPr>
          <w:lang w:val="es-ES"/>
        </w:rPr>
        <w:t xml:space="preserve"> partidos de nuestra coalición </w:t>
      </w:r>
      <w:r w:rsidRPr="0054142E">
        <w:rPr>
          <w:lang w:val="es-ES"/>
        </w:rPr>
        <w:t>que no gobernamos en nin</w:t>
      </w:r>
      <w:r>
        <w:rPr>
          <w:lang w:val="es-ES"/>
        </w:rPr>
        <w:t xml:space="preserve">guna de esas instituciones, ni en los principales ayuntamientos </w:t>
      </w:r>
      <w:r w:rsidRPr="0054142E">
        <w:rPr>
          <w:lang w:val="es-ES"/>
        </w:rPr>
        <w:t>af</w:t>
      </w:r>
      <w:r>
        <w:rPr>
          <w:lang w:val="es-ES"/>
        </w:rPr>
        <w:t>ectados ni en las diputaciones, ni,</w:t>
      </w:r>
      <w:r w:rsidRPr="0054142E">
        <w:rPr>
          <w:lang w:val="es-ES"/>
        </w:rPr>
        <w:t xml:space="preserve"> lógicamente, en la Comunidad Autónoma. Pero lo cierto es que con este tema llevamos ya unos cuantos años d</w:t>
      </w:r>
      <w:r>
        <w:rPr>
          <w:lang w:val="es-ES"/>
        </w:rPr>
        <w:t>onde o no se ponen de acuerdo o n</w:t>
      </w:r>
      <w:r w:rsidRPr="0054142E">
        <w:rPr>
          <w:lang w:val="es-ES"/>
        </w:rPr>
        <w:t xml:space="preserve">os siguen pidiendo que se tiene que seguir estudiando y pidiendo informes que ya han sido </w:t>
      </w:r>
      <w:r>
        <w:rPr>
          <w:lang w:val="es-ES"/>
        </w:rPr>
        <w:t xml:space="preserve">conocidos todo tipo de informes. La Diputación de </w:t>
      </w:r>
      <w:r w:rsidRPr="00855125">
        <w:rPr>
          <w:lang w:val="eu-ES"/>
        </w:rPr>
        <w:t>Gipuzkoa</w:t>
      </w:r>
      <w:r>
        <w:rPr>
          <w:lang w:val="es-ES"/>
        </w:rPr>
        <w:t xml:space="preserve"> recientemente, creo que hace una semana o dos, </w:t>
      </w:r>
      <w:r w:rsidRPr="0054142E">
        <w:rPr>
          <w:lang w:val="es-ES"/>
        </w:rPr>
        <w:t>ha pedido al Gobierno Vasco que habilite la figura que puede hacer que se</w:t>
      </w:r>
      <w:r>
        <w:rPr>
          <w:lang w:val="es-ES"/>
        </w:rPr>
        <w:t xml:space="preserve"> establezca la tasa turística. E</w:t>
      </w:r>
      <w:r w:rsidRPr="0054142E">
        <w:rPr>
          <w:lang w:val="es-ES"/>
        </w:rPr>
        <w:t>l Ayuntamiento de Donostia en julio, reiteradamente, porque lo lleva haciendo desde</w:t>
      </w:r>
      <w:r>
        <w:rPr>
          <w:lang w:val="es-ES"/>
        </w:rPr>
        <w:t xml:space="preserve"> hace varios años, lo ha pedido. Y</w:t>
      </w:r>
      <w:r w:rsidRPr="0054142E">
        <w:rPr>
          <w:lang w:val="es-ES"/>
        </w:rPr>
        <w:t>, por lo tanto, me parece que el conjunto de organizaciones políticas en las administraciones con responsabilidad de gobierno no está</w:t>
      </w:r>
      <w:r>
        <w:rPr>
          <w:lang w:val="es-ES"/>
        </w:rPr>
        <w:t>n respondiendo a una necesidad.</w:t>
      </w:r>
    </w:p>
    <w:p w:rsidR="00051F21" w:rsidRDefault="00051F21" w:rsidP="00443782">
      <w:pPr>
        <w:pStyle w:val="Texto"/>
        <w:rPr>
          <w:lang w:val="es-ES"/>
        </w:rPr>
      </w:pPr>
    </w:p>
    <w:p w:rsidR="00051F21" w:rsidRDefault="00051F21" w:rsidP="00443782">
      <w:pPr>
        <w:pStyle w:val="Texto"/>
        <w:rPr>
          <w:lang w:val="es-ES"/>
        </w:rPr>
      </w:pPr>
      <w:r w:rsidRPr="0054142E">
        <w:rPr>
          <w:lang w:val="es-ES"/>
        </w:rPr>
        <w:lastRenderedPageBreak/>
        <w:t>Nosotros traíamos aquí una iniciativa porque trabajamos y porque pensamos que podría ser una fórmula</w:t>
      </w:r>
      <w:r>
        <w:rPr>
          <w:lang w:val="es-ES"/>
        </w:rPr>
        <w:t>. Y</w:t>
      </w:r>
      <w:r w:rsidRPr="0054142E">
        <w:rPr>
          <w:lang w:val="es-ES"/>
        </w:rPr>
        <w:t xml:space="preserve"> la traíamos a sabiendas de que no iba sale salir adelant</w:t>
      </w:r>
      <w:r>
        <w:rPr>
          <w:lang w:val="es-ES"/>
        </w:rPr>
        <w:t>e. Yo apelo a que el resto haga</w:t>
      </w:r>
      <w:r w:rsidRPr="0054142E">
        <w:rPr>
          <w:lang w:val="es-ES"/>
        </w:rPr>
        <w:t xml:space="preserve"> también</w:t>
      </w:r>
      <w:r>
        <w:rPr>
          <w:lang w:val="es-ES"/>
        </w:rPr>
        <w:t xml:space="preserve"> su parte. No voy a decir que no trabajen, p</w:t>
      </w:r>
      <w:r w:rsidRPr="0054142E">
        <w:rPr>
          <w:lang w:val="es-ES"/>
        </w:rPr>
        <w:t xml:space="preserve">ero llevan ya </w:t>
      </w:r>
      <w:r>
        <w:rPr>
          <w:lang w:val="es-ES"/>
        </w:rPr>
        <w:t>muchos años mareando la perdiz y dando vueltas a esta cuestión.</w:t>
      </w:r>
    </w:p>
    <w:p w:rsidR="00051F21" w:rsidRDefault="00051F21" w:rsidP="00443782">
      <w:pPr>
        <w:pStyle w:val="Texto"/>
        <w:rPr>
          <w:lang w:val="es-ES"/>
        </w:rPr>
      </w:pPr>
    </w:p>
    <w:p w:rsidR="00051F21" w:rsidRDefault="00051F21" w:rsidP="00443782">
      <w:pPr>
        <w:pStyle w:val="Texto"/>
        <w:rPr>
          <w:lang w:val="es-ES"/>
        </w:rPr>
      </w:pPr>
      <w:r>
        <w:rPr>
          <w:lang w:val="es-ES"/>
        </w:rPr>
        <w:t>Nada más.</w:t>
      </w:r>
    </w:p>
    <w:p w:rsidR="00051F21" w:rsidRDefault="00051F21" w:rsidP="00443782">
      <w:pPr>
        <w:pStyle w:val="Texto"/>
        <w:rPr>
          <w:lang w:val="es-ES"/>
        </w:rPr>
      </w:pPr>
    </w:p>
    <w:p w:rsidR="00051F21" w:rsidRDefault="00051F21" w:rsidP="00443782">
      <w:pPr>
        <w:pStyle w:val="Texto"/>
        <w:rPr>
          <w:lang w:val="es-ES"/>
        </w:rPr>
      </w:pPr>
    </w:p>
    <w:p w:rsidR="00051F21" w:rsidRPr="00622C3D" w:rsidRDefault="00051F21" w:rsidP="00443782">
      <w:pPr>
        <w:pStyle w:val="Texto"/>
        <w:rPr>
          <w:lang w:val="eu-ES"/>
        </w:rPr>
      </w:pPr>
      <w:r w:rsidRPr="00275D13">
        <w:rPr>
          <w:rFonts w:ascii="Futura Md BT" w:hAnsi="Futura Md BT"/>
          <w:lang w:val="es-ES"/>
        </w:rPr>
        <w:t>LEHENDAKARIAK</w:t>
      </w:r>
      <w:r>
        <w:rPr>
          <w:lang w:val="es-ES"/>
        </w:rPr>
        <w:t xml:space="preserve">: </w:t>
      </w:r>
      <w:r w:rsidRPr="00622C3D">
        <w:rPr>
          <w:lang w:val="eu-ES"/>
        </w:rPr>
        <w:t xml:space="preserve">Eskerrik asko, Hernández jauna. </w:t>
      </w:r>
      <w:proofErr w:type="spellStart"/>
      <w:r w:rsidRPr="00622C3D">
        <w:rPr>
          <w:lang w:val="eu-ES"/>
        </w:rPr>
        <w:t>Damborenea</w:t>
      </w:r>
      <w:proofErr w:type="spellEnd"/>
      <w:r w:rsidRPr="00622C3D">
        <w:rPr>
          <w:lang w:val="eu-ES"/>
        </w:rPr>
        <w:t xml:space="preserve"> jauna, </w:t>
      </w:r>
      <w:proofErr w:type="spellStart"/>
      <w:r w:rsidRPr="00622C3D">
        <w:rPr>
          <w:lang w:val="eu-ES"/>
        </w:rPr>
        <w:t>zurea</w:t>
      </w:r>
      <w:proofErr w:type="spellEnd"/>
      <w:r w:rsidRPr="00622C3D">
        <w:rPr>
          <w:lang w:val="eu-ES"/>
        </w:rPr>
        <w:t xml:space="preserve"> da hitza.</w:t>
      </w:r>
    </w:p>
    <w:p w:rsidR="00051F21" w:rsidRDefault="00051F21" w:rsidP="00443782">
      <w:pPr>
        <w:pStyle w:val="Texto"/>
        <w:rPr>
          <w:lang w:val="es-ES"/>
        </w:rPr>
      </w:pPr>
    </w:p>
    <w:p w:rsidR="00051F21" w:rsidRDefault="00051F21" w:rsidP="00443782">
      <w:pPr>
        <w:pStyle w:val="Texto"/>
        <w:rPr>
          <w:lang w:val="es-ES"/>
        </w:rPr>
      </w:pPr>
    </w:p>
    <w:p w:rsidR="00051F21" w:rsidRDefault="00051F21" w:rsidP="00443782">
      <w:pPr>
        <w:pStyle w:val="Texto"/>
        <w:rPr>
          <w:lang w:val="es-ES"/>
        </w:rPr>
      </w:pPr>
      <w:r w:rsidRPr="00275D13">
        <w:rPr>
          <w:rFonts w:ascii="Futura Md BT" w:hAnsi="Futura Md BT"/>
          <w:lang w:val="es-ES"/>
        </w:rPr>
        <w:t>DAMBORENEA BASTERRECHEA</w:t>
      </w:r>
      <w:r>
        <w:rPr>
          <w:lang w:val="es-ES"/>
        </w:rPr>
        <w:t xml:space="preserve"> </w:t>
      </w:r>
      <w:r w:rsidRPr="00622C3D">
        <w:rPr>
          <w:lang w:val="eu-ES"/>
        </w:rPr>
        <w:t>jaunak</w:t>
      </w:r>
      <w:r>
        <w:rPr>
          <w:lang w:val="es-ES"/>
        </w:rPr>
        <w:t xml:space="preserve">: Señor Hernández, </w:t>
      </w:r>
      <w:r w:rsidRPr="0054142E">
        <w:rPr>
          <w:lang w:val="es-ES"/>
        </w:rPr>
        <w:t xml:space="preserve">me pone usted </w:t>
      </w:r>
      <w:r>
        <w:rPr>
          <w:lang w:val="es-ES"/>
        </w:rPr>
        <w:t>otra vez</w:t>
      </w:r>
      <w:r w:rsidRPr="0054142E">
        <w:rPr>
          <w:lang w:val="es-ES"/>
        </w:rPr>
        <w:t xml:space="preserve"> el ejemplo de </w:t>
      </w:r>
      <w:r>
        <w:rPr>
          <w:lang w:val="es-ES"/>
        </w:rPr>
        <w:t>Donostia y mi me dice: "S</w:t>
      </w:r>
      <w:r w:rsidRPr="0054142E">
        <w:rPr>
          <w:lang w:val="es-ES"/>
        </w:rPr>
        <w:t>e ha subido las tasas de las bas</w:t>
      </w:r>
      <w:r>
        <w:rPr>
          <w:lang w:val="es-ES"/>
        </w:rPr>
        <w:t>uras de forma desproporcionada…" P</w:t>
      </w:r>
      <w:r w:rsidRPr="0054142E">
        <w:rPr>
          <w:lang w:val="es-ES"/>
        </w:rPr>
        <w:t xml:space="preserve">ues a lo mejor resulta que los grupos municipales </w:t>
      </w:r>
      <w:r>
        <w:rPr>
          <w:lang w:val="es-ES"/>
        </w:rPr>
        <w:t>son unos jetas,</w:t>
      </w:r>
      <w:r w:rsidRPr="0054142E">
        <w:rPr>
          <w:lang w:val="es-ES"/>
        </w:rPr>
        <w:t xml:space="preserve"> porque en su mano </w:t>
      </w:r>
      <w:r>
        <w:rPr>
          <w:lang w:val="es-ES"/>
        </w:rPr>
        <w:t xml:space="preserve">tienen </w:t>
      </w:r>
      <w:r w:rsidRPr="0054142E">
        <w:rPr>
          <w:lang w:val="es-ES"/>
        </w:rPr>
        <w:t>subir la tasa de basuras a los establecimientos hosteleros y h</w:t>
      </w:r>
      <w:r>
        <w:rPr>
          <w:lang w:val="es-ES"/>
        </w:rPr>
        <w:t xml:space="preserve">oteleros, y no al resto, si de verdad les preocupa, ¿verdad?, el tema de turismo. En su mano tienen. Mañana lo pueden aprobar, </w:t>
      </w:r>
      <w:r w:rsidRPr="0054142E">
        <w:rPr>
          <w:lang w:val="es-ES"/>
        </w:rPr>
        <w:t>en v</w:t>
      </w:r>
      <w:r>
        <w:rPr>
          <w:lang w:val="es-ES"/>
        </w:rPr>
        <w:t xml:space="preserve">ez de subir a todos los vecinos. En su mano lo tienen los ayuntamientos. Oiga, </w:t>
      </w:r>
      <w:r w:rsidRPr="0054142E">
        <w:rPr>
          <w:lang w:val="es-ES"/>
        </w:rPr>
        <w:t xml:space="preserve">es que </w:t>
      </w:r>
      <w:r>
        <w:rPr>
          <w:lang w:val="es-ES"/>
        </w:rPr>
        <w:t xml:space="preserve">hay mucho turista, </w:t>
      </w:r>
      <w:r w:rsidRPr="0054142E">
        <w:rPr>
          <w:lang w:val="es-ES"/>
        </w:rPr>
        <w:t>causa mucho consumo en los bares, en l</w:t>
      </w:r>
      <w:r>
        <w:rPr>
          <w:lang w:val="es-ES"/>
        </w:rPr>
        <w:t>os restaurantes, en los hoteles. L</w:t>
      </w:r>
      <w:r w:rsidRPr="0054142E">
        <w:rPr>
          <w:lang w:val="es-ES"/>
        </w:rPr>
        <w:t xml:space="preserve">e subimos </w:t>
      </w:r>
      <w:r>
        <w:rPr>
          <w:lang w:val="es-ES"/>
        </w:rPr>
        <w:t xml:space="preserve">la tasa de basuras a esos establecimientos. Eso lo </w:t>
      </w:r>
      <w:r w:rsidRPr="0054142E">
        <w:rPr>
          <w:lang w:val="es-ES"/>
        </w:rPr>
        <w:t xml:space="preserve">puede hacer cualquier ayuntamiento en cualquier momento. No sé por qué </w:t>
      </w:r>
      <w:r>
        <w:rPr>
          <w:lang w:val="es-ES"/>
        </w:rPr>
        <w:t>no lo hace ningún ayuntamiento. ¿P</w:t>
      </w:r>
      <w:r w:rsidRPr="0054142E">
        <w:rPr>
          <w:lang w:val="es-ES"/>
        </w:rPr>
        <w:t>or</w:t>
      </w:r>
      <w:r>
        <w:rPr>
          <w:lang w:val="es-ES"/>
        </w:rPr>
        <w:t xml:space="preserve"> qué no lo hacen? ¿Qué</w:t>
      </w:r>
      <w:r w:rsidRPr="0054142E">
        <w:rPr>
          <w:lang w:val="es-ES"/>
        </w:rPr>
        <w:t xml:space="preserve"> estamos discutiendo aquí de verdad</w:t>
      </w:r>
      <w:r>
        <w:rPr>
          <w:lang w:val="es-ES"/>
        </w:rPr>
        <w:t>?</w:t>
      </w:r>
    </w:p>
    <w:p w:rsidR="00051F21" w:rsidRDefault="00051F21" w:rsidP="00443782">
      <w:pPr>
        <w:pStyle w:val="Texto"/>
        <w:rPr>
          <w:lang w:val="es-ES"/>
        </w:rPr>
      </w:pPr>
    </w:p>
    <w:p w:rsidR="00051F21" w:rsidRDefault="00051F21" w:rsidP="00443782">
      <w:pPr>
        <w:pStyle w:val="Texto"/>
        <w:rPr>
          <w:lang w:val="es-ES"/>
        </w:rPr>
      </w:pPr>
      <w:r>
        <w:rPr>
          <w:lang w:val="es-ES"/>
        </w:rPr>
        <w:t>Segundo. U</w:t>
      </w:r>
      <w:r w:rsidRPr="0054142E">
        <w:rPr>
          <w:lang w:val="es-ES"/>
        </w:rPr>
        <w:t>sted dice, generan</w:t>
      </w:r>
      <w:r>
        <w:rPr>
          <w:lang w:val="es-ES"/>
        </w:rPr>
        <w:t>,</w:t>
      </w:r>
      <w:r w:rsidRPr="0054142E">
        <w:rPr>
          <w:lang w:val="es-ES"/>
        </w:rPr>
        <w:t xml:space="preserve"> genera</w:t>
      </w:r>
      <w:r>
        <w:rPr>
          <w:lang w:val="es-ES"/>
        </w:rPr>
        <w:t>n</w:t>
      </w:r>
      <w:r w:rsidRPr="0054142E">
        <w:rPr>
          <w:lang w:val="es-ES"/>
        </w:rPr>
        <w:t xml:space="preserve"> </w:t>
      </w:r>
      <w:r>
        <w:rPr>
          <w:lang w:val="es-ES"/>
        </w:rPr>
        <w:t>ingresos. Hombre, claro que generan ingresos. E</w:t>
      </w:r>
      <w:r w:rsidRPr="0054142E">
        <w:rPr>
          <w:lang w:val="es-ES"/>
        </w:rPr>
        <w:t>n 2017, según usted,</w:t>
      </w:r>
      <w:r>
        <w:rPr>
          <w:lang w:val="es-ES"/>
        </w:rPr>
        <w:t xml:space="preserve"> más de 4.400 millones de euros. ¿Esos ingresos quién los recauda en impuestos? L</w:t>
      </w:r>
      <w:r w:rsidRPr="0054142E">
        <w:rPr>
          <w:lang w:val="es-ES"/>
        </w:rPr>
        <w:t>as diputaciones forales</w:t>
      </w:r>
      <w:r>
        <w:rPr>
          <w:lang w:val="es-ES"/>
        </w:rPr>
        <w:t>. Y</w:t>
      </w:r>
      <w:r w:rsidRPr="0054142E">
        <w:rPr>
          <w:lang w:val="es-ES"/>
        </w:rPr>
        <w:t xml:space="preserve"> el dinero de las diputaciones </w:t>
      </w:r>
      <w:r>
        <w:rPr>
          <w:lang w:val="es-ES"/>
        </w:rPr>
        <w:t xml:space="preserve">forales </w:t>
      </w:r>
      <w:r w:rsidRPr="0054142E">
        <w:rPr>
          <w:lang w:val="es-ES"/>
        </w:rPr>
        <w:t>más de</w:t>
      </w:r>
      <w:r>
        <w:rPr>
          <w:lang w:val="es-ES"/>
        </w:rPr>
        <w:t>l 50 % dónde va</w:t>
      </w:r>
      <w:proofErr w:type="gramStart"/>
      <w:r>
        <w:rPr>
          <w:lang w:val="es-ES"/>
        </w:rPr>
        <w:t>?</w:t>
      </w:r>
      <w:proofErr w:type="gramEnd"/>
      <w:r>
        <w:rPr>
          <w:lang w:val="es-ES"/>
        </w:rPr>
        <w:t xml:space="preserve"> A</w:t>
      </w:r>
      <w:r w:rsidRPr="0054142E">
        <w:rPr>
          <w:lang w:val="es-ES"/>
        </w:rPr>
        <w:t xml:space="preserve"> los ayuntamientos</w:t>
      </w:r>
      <w:r>
        <w:rPr>
          <w:lang w:val="es-ES"/>
        </w:rPr>
        <w:t>. A</w:t>
      </w:r>
      <w:r w:rsidRPr="0054142E">
        <w:rPr>
          <w:lang w:val="es-ES"/>
        </w:rPr>
        <w:t xml:space="preserve"> los ayuntamientos. </w:t>
      </w:r>
      <w:r>
        <w:rPr>
          <w:lang w:val="es-ES"/>
        </w:rPr>
        <w:t>O sea, y</w:t>
      </w:r>
      <w:r w:rsidRPr="0054142E">
        <w:rPr>
          <w:lang w:val="es-ES"/>
        </w:rPr>
        <w:t>a est</w:t>
      </w:r>
      <w:r>
        <w:rPr>
          <w:lang w:val="es-ES"/>
        </w:rPr>
        <w:t>án recibiendo los ayuntamientos</w:t>
      </w:r>
      <w:r w:rsidRPr="0054142E">
        <w:rPr>
          <w:lang w:val="es-ES"/>
        </w:rPr>
        <w:t xml:space="preserve"> dinero del ingreso que genera el turismo en todo el País Vasco. L</w:t>
      </w:r>
      <w:r>
        <w:rPr>
          <w:lang w:val="es-ES"/>
        </w:rPr>
        <w:t>o que pasa es que, evidentemente, hay sitios más turísticos que sí</w:t>
      </w:r>
      <w:r w:rsidRPr="0054142E">
        <w:rPr>
          <w:lang w:val="es-ES"/>
        </w:rPr>
        <w:t xml:space="preserve"> pueden vivir </w:t>
      </w:r>
      <w:r w:rsidRPr="0054142E">
        <w:rPr>
          <w:lang w:val="es-ES"/>
        </w:rPr>
        <w:lastRenderedPageBreak/>
        <w:t>del turismo y otros que no, que es la mayor parte del País Vasco, porque es que el tu</w:t>
      </w:r>
      <w:r>
        <w:rPr>
          <w:lang w:val="es-ES"/>
        </w:rPr>
        <w:t xml:space="preserve">rismo aquí es, salvo en </w:t>
      </w:r>
      <w:proofErr w:type="spellStart"/>
      <w:r>
        <w:rPr>
          <w:lang w:val="es-ES"/>
        </w:rPr>
        <w:t>Donosti</w:t>
      </w:r>
      <w:proofErr w:type="spellEnd"/>
      <w:r>
        <w:rPr>
          <w:lang w:val="es-ES"/>
        </w:rPr>
        <w:t>, incipiente en todo el País Vasco, y en algunas zonas inexistente. C</w:t>
      </w:r>
      <w:r w:rsidRPr="0054142E">
        <w:rPr>
          <w:lang w:val="es-ES"/>
        </w:rPr>
        <w:t>omo para poner un impuesto ge</w:t>
      </w:r>
      <w:r>
        <w:rPr>
          <w:lang w:val="es-ES"/>
        </w:rPr>
        <w:t>nérico para todo el País Vasco.</w:t>
      </w:r>
    </w:p>
    <w:p w:rsidR="00051F21" w:rsidRDefault="00051F21" w:rsidP="00443782">
      <w:pPr>
        <w:pStyle w:val="Texto"/>
        <w:rPr>
          <w:lang w:val="es-ES"/>
        </w:rPr>
      </w:pPr>
    </w:p>
    <w:p w:rsidR="00051F21" w:rsidRDefault="00051F21" w:rsidP="00443782">
      <w:pPr>
        <w:pStyle w:val="Texto"/>
        <w:rPr>
          <w:lang w:val="es-ES"/>
        </w:rPr>
      </w:pPr>
      <w:r w:rsidRPr="0054142E">
        <w:rPr>
          <w:lang w:val="es-ES"/>
        </w:rPr>
        <w:t xml:space="preserve">Y le repito, </w:t>
      </w:r>
      <w:r>
        <w:rPr>
          <w:lang w:val="es-ES"/>
        </w:rPr>
        <w:t>oiga, ahora</w:t>
      </w:r>
      <w:r w:rsidRPr="0054142E">
        <w:rPr>
          <w:lang w:val="es-ES"/>
        </w:rPr>
        <w:t xml:space="preserve"> que van a e</w:t>
      </w:r>
      <w:r>
        <w:rPr>
          <w:lang w:val="es-ES"/>
        </w:rPr>
        <w:t>star en el Gobierno de Madrid, l</w:t>
      </w:r>
      <w:r w:rsidRPr="0054142E">
        <w:rPr>
          <w:lang w:val="es-ES"/>
        </w:rPr>
        <w:t>o tiene fácil. Si usted quiere que un Ayuntamiento pueda poner una tasa o un</w:t>
      </w:r>
      <w:r>
        <w:rPr>
          <w:lang w:val="es-ES"/>
        </w:rPr>
        <w:t xml:space="preserve"> impuesto, modifican la Ley de régimen l</w:t>
      </w:r>
      <w:r w:rsidRPr="0054142E">
        <w:rPr>
          <w:lang w:val="es-ES"/>
        </w:rPr>
        <w:t>ocal y dan la posibilidad de que los ayun</w:t>
      </w:r>
      <w:r>
        <w:rPr>
          <w:lang w:val="es-ES"/>
        </w:rPr>
        <w:t>tamientos puedan inventarse ese impuesto si quieren o no y</w:t>
      </w:r>
      <w:r w:rsidRPr="0054142E">
        <w:rPr>
          <w:lang w:val="es-ES"/>
        </w:rPr>
        <w:t xml:space="preserve"> que lo regulen conforme </w:t>
      </w:r>
      <w:r>
        <w:rPr>
          <w:lang w:val="es-ES"/>
        </w:rPr>
        <w:t xml:space="preserve">a </w:t>
      </w:r>
      <w:r w:rsidRPr="0054142E">
        <w:rPr>
          <w:lang w:val="es-ES"/>
        </w:rPr>
        <w:t xml:space="preserve">las bases que establezcan en </w:t>
      </w:r>
      <w:r>
        <w:rPr>
          <w:lang w:val="es-ES"/>
        </w:rPr>
        <w:t>su ley de régimen local. P</w:t>
      </w:r>
      <w:r w:rsidRPr="0054142E">
        <w:rPr>
          <w:lang w:val="es-ES"/>
        </w:rPr>
        <w:t xml:space="preserve">ara todos los ayuntamientos, no </w:t>
      </w:r>
      <w:r w:rsidR="00DC5B11">
        <w:rPr>
          <w:lang w:val="es-ES"/>
        </w:rPr>
        <w:t>solo</w:t>
      </w:r>
      <w:r w:rsidRPr="0054142E">
        <w:rPr>
          <w:lang w:val="es-ES"/>
        </w:rPr>
        <w:t xml:space="preserve"> del País Vasco, de toda España. De toda España</w:t>
      </w:r>
      <w:r>
        <w:rPr>
          <w:lang w:val="es-ES"/>
        </w:rPr>
        <w:t>. Q</w:t>
      </w:r>
      <w:r w:rsidRPr="0054142E">
        <w:rPr>
          <w:lang w:val="es-ES"/>
        </w:rPr>
        <w:t>ue ya es casualidad que en Andal</w:t>
      </w:r>
      <w:r>
        <w:rPr>
          <w:lang w:val="es-ES"/>
        </w:rPr>
        <w:t xml:space="preserve">ucía nunca se haya aprobado eso, </w:t>
      </w:r>
      <w:r w:rsidRPr="0054142E">
        <w:rPr>
          <w:lang w:val="es-ES"/>
        </w:rPr>
        <w:t xml:space="preserve">que en Valencia no se haya </w:t>
      </w:r>
      <w:r>
        <w:rPr>
          <w:lang w:val="es-ES"/>
        </w:rPr>
        <w:t>a</w:t>
      </w:r>
      <w:r w:rsidRPr="0054142E">
        <w:rPr>
          <w:lang w:val="es-ES"/>
        </w:rPr>
        <w:t>proba</w:t>
      </w:r>
      <w:r>
        <w:rPr>
          <w:lang w:val="es-ES"/>
        </w:rPr>
        <w:t xml:space="preserve">do eso, </w:t>
      </w:r>
      <w:r w:rsidRPr="0054142E">
        <w:rPr>
          <w:lang w:val="es-ES"/>
        </w:rPr>
        <w:t>que en Canarias no se haya aprobado nada semejante y viven bastante más que nosotros del turismo.</w:t>
      </w:r>
    </w:p>
    <w:p w:rsidR="00051F21" w:rsidRDefault="00051F21" w:rsidP="00443782">
      <w:pPr>
        <w:pStyle w:val="Texto"/>
        <w:rPr>
          <w:lang w:val="es-ES"/>
        </w:rPr>
      </w:pPr>
    </w:p>
    <w:p w:rsidR="00051F21" w:rsidRDefault="00051F21" w:rsidP="00443782">
      <w:pPr>
        <w:pStyle w:val="Texto"/>
        <w:rPr>
          <w:lang w:val="es-ES"/>
        </w:rPr>
      </w:pPr>
    </w:p>
    <w:p w:rsidR="00051F21" w:rsidRDefault="00051F21" w:rsidP="00443782">
      <w:pPr>
        <w:pStyle w:val="Texto"/>
        <w:rPr>
          <w:lang w:val="eu-ES"/>
        </w:rPr>
      </w:pPr>
      <w:r w:rsidRPr="00FA3E5C">
        <w:rPr>
          <w:rFonts w:ascii="Futura Md BT" w:hAnsi="Futura Md BT"/>
          <w:lang w:val="es-ES"/>
        </w:rPr>
        <w:t>LEHENDAKARIAK</w:t>
      </w:r>
      <w:r>
        <w:rPr>
          <w:lang w:val="es-ES"/>
        </w:rPr>
        <w:t xml:space="preserve">: </w:t>
      </w:r>
      <w:r>
        <w:rPr>
          <w:lang w:val="eu-ES"/>
        </w:rPr>
        <w:t>Bale, ba e</w:t>
      </w:r>
      <w:r w:rsidRPr="009E3394">
        <w:rPr>
          <w:lang w:val="eu-ES"/>
        </w:rPr>
        <w:t xml:space="preserve">ztabaida amaitu denez, </w:t>
      </w:r>
      <w:r>
        <w:rPr>
          <w:lang w:val="eu-ES"/>
        </w:rPr>
        <w:t xml:space="preserve">bototara jarriko duguna da </w:t>
      </w:r>
      <w:r w:rsidRPr="009E3394">
        <w:rPr>
          <w:lang w:val="eu-ES"/>
        </w:rPr>
        <w:t>lege-</w:t>
      </w:r>
      <w:r>
        <w:rPr>
          <w:lang w:val="eu-ES"/>
        </w:rPr>
        <w:t xml:space="preserve">proposamena </w:t>
      </w:r>
      <w:r w:rsidRPr="009E3394">
        <w:rPr>
          <w:lang w:val="eu-ES"/>
        </w:rPr>
        <w:t>ain</w:t>
      </w:r>
      <w:r>
        <w:rPr>
          <w:lang w:val="eu-ES"/>
        </w:rPr>
        <w:t>tzat hartzen den ala ez. B</w:t>
      </w:r>
      <w:r w:rsidRPr="009E3394">
        <w:rPr>
          <w:lang w:val="eu-ES"/>
        </w:rPr>
        <w:t>ozkatu dezake</w:t>
      </w:r>
      <w:r>
        <w:rPr>
          <w:lang w:val="eu-ES"/>
        </w:rPr>
        <w:t>g</w:t>
      </w:r>
      <w:r w:rsidRPr="009E3394">
        <w:rPr>
          <w:lang w:val="eu-ES"/>
        </w:rPr>
        <w:t>u</w:t>
      </w:r>
      <w:r>
        <w:rPr>
          <w:lang w:val="eu-ES"/>
        </w:rPr>
        <w:t>.</w:t>
      </w:r>
    </w:p>
    <w:p w:rsidR="00051F21" w:rsidRDefault="00051F21" w:rsidP="00443782">
      <w:pPr>
        <w:pStyle w:val="Texto"/>
        <w:rPr>
          <w:lang w:val="eu-ES"/>
        </w:rPr>
      </w:pPr>
    </w:p>
    <w:p w:rsidR="00051F21" w:rsidRDefault="00051F21" w:rsidP="00443782">
      <w:pPr>
        <w:pStyle w:val="Texto"/>
        <w:rPr>
          <w:lang w:val="eu-ES"/>
        </w:rPr>
      </w:pPr>
    </w:p>
    <w:p w:rsidR="00051F21" w:rsidRDefault="00051F21" w:rsidP="00443782">
      <w:pPr>
        <w:pStyle w:val="anotaciones0"/>
        <w:rPr>
          <w:lang w:val="eu-ES"/>
        </w:rPr>
      </w:pPr>
      <w:r>
        <w:rPr>
          <w:lang w:val="eu-ES"/>
        </w:rPr>
        <w:t>Botazioa eginda, hauxe izan da emaitza: emandako botoak, 73; aldekoak, 28; aurkakoak, 45; abstentzioak, 0.</w:t>
      </w:r>
    </w:p>
    <w:p w:rsidR="00051F21" w:rsidRDefault="00051F21" w:rsidP="00443782">
      <w:pPr>
        <w:pStyle w:val="Texto"/>
        <w:rPr>
          <w:lang w:val="eu-ES"/>
        </w:rPr>
      </w:pPr>
    </w:p>
    <w:p w:rsidR="00051F21" w:rsidRDefault="00051F21" w:rsidP="00443782">
      <w:pPr>
        <w:pStyle w:val="Texto"/>
        <w:rPr>
          <w:lang w:val="eu-ES"/>
        </w:rPr>
      </w:pPr>
    </w:p>
    <w:p w:rsidR="00051F21" w:rsidRDefault="00051F21" w:rsidP="00443782">
      <w:pPr>
        <w:pStyle w:val="Texto"/>
        <w:rPr>
          <w:lang w:val="eu-ES"/>
        </w:rPr>
      </w:pPr>
      <w:r w:rsidRPr="00466C8D">
        <w:rPr>
          <w:rFonts w:ascii="Futura Md BT" w:hAnsi="Futura Md BT"/>
          <w:lang w:val="de-DE"/>
        </w:rPr>
        <w:t>LEHENDAKARIAK</w:t>
      </w:r>
      <w:r w:rsidRPr="00466C8D">
        <w:rPr>
          <w:lang w:val="de-DE"/>
        </w:rPr>
        <w:t xml:space="preserve">: </w:t>
      </w:r>
      <w:r w:rsidRPr="009E3394">
        <w:rPr>
          <w:lang w:val="eu-ES"/>
        </w:rPr>
        <w:t xml:space="preserve">Beraz, ez da </w:t>
      </w:r>
      <w:r>
        <w:rPr>
          <w:lang w:val="eu-ES"/>
        </w:rPr>
        <w:t>aintzat hartu lege-proposamena.</w:t>
      </w:r>
    </w:p>
    <w:p w:rsidR="00051F21" w:rsidRDefault="00051F21" w:rsidP="00443782">
      <w:pPr>
        <w:pStyle w:val="Texto"/>
        <w:rPr>
          <w:lang w:val="eu-ES"/>
        </w:rPr>
      </w:pPr>
    </w:p>
    <w:p w:rsidR="00051F21" w:rsidRDefault="00051F21" w:rsidP="00443782">
      <w:pPr>
        <w:pStyle w:val="Texto"/>
        <w:rPr>
          <w:lang w:val="eu-ES"/>
        </w:rPr>
      </w:pPr>
      <w:r w:rsidRPr="009E3394">
        <w:rPr>
          <w:lang w:val="eu-ES"/>
        </w:rPr>
        <w:t>Jarraian, boto</w:t>
      </w:r>
      <w:r>
        <w:rPr>
          <w:lang w:val="eu-ES"/>
        </w:rPr>
        <w:t xml:space="preserve"> azalpenera joango gara.</w:t>
      </w:r>
      <w:r w:rsidRPr="009E3394">
        <w:rPr>
          <w:lang w:val="eu-ES"/>
        </w:rPr>
        <w:t xml:space="preserve"> Euskal Sozialista</w:t>
      </w:r>
      <w:r>
        <w:rPr>
          <w:lang w:val="eu-ES"/>
        </w:rPr>
        <w:t>k</w:t>
      </w:r>
      <w:r w:rsidRPr="009E3394">
        <w:rPr>
          <w:lang w:val="eu-ES"/>
        </w:rPr>
        <w:t xml:space="preserve">, </w:t>
      </w:r>
      <w:r w:rsidRPr="002B3C27">
        <w:rPr>
          <w:lang w:val="es-ES"/>
        </w:rPr>
        <w:t>Corcuera</w:t>
      </w:r>
      <w:r>
        <w:rPr>
          <w:lang w:val="eu-ES"/>
        </w:rPr>
        <w:t xml:space="preserve"> andrea, </w:t>
      </w:r>
      <w:proofErr w:type="spellStart"/>
      <w:r>
        <w:rPr>
          <w:lang w:val="eu-ES"/>
        </w:rPr>
        <w:t>zurea</w:t>
      </w:r>
      <w:proofErr w:type="spellEnd"/>
      <w:r>
        <w:rPr>
          <w:lang w:val="eu-ES"/>
        </w:rPr>
        <w:t xml:space="preserve"> da hitza</w:t>
      </w:r>
      <w:r w:rsidRPr="009E3394">
        <w:rPr>
          <w:lang w:val="eu-ES"/>
        </w:rPr>
        <w:t>.</w:t>
      </w:r>
    </w:p>
    <w:p w:rsidR="00051F21" w:rsidRDefault="00051F21" w:rsidP="00443782">
      <w:pPr>
        <w:pStyle w:val="Texto"/>
        <w:rPr>
          <w:lang w:val="eu-ES"/>
        </w:rPr>
      </w:pPr>
    </w:p>
    <w:p w:rsidR="00051F21" w:rsidRDefault="00051F21" w:rsidP="00443782">
      <w:pPr>
        <w:pStyle w:val="Texto"/>
        <w:rPr>
          <w:lang w:val="eu-ES"/>
        </w:rPr>
      </w:pPr>
    </w:p>
    <w:p w:rsidR="00051F21" w:rsidRDefault="00051F21" w:rsidP="00443782">
      <w:pPr>
        <w:pStyle w:val="Texto"/>
        <w:rPr>
          <w:lang w:val="es-ES"/>
        </w:rPr>
      </w:pPr>
      <w:r w:rsidRPr="0099249E">
        <w:rPr>
          <w:rFonts w:ascii="Futura Md BT" w:hAnsi="Futura Md BT"/>
          <w:lang w:val="eu-ES"/>
        </w:rPr>
        <w:t>CORCUERA LEUNDA</w:t>
      </w:r>
      <w:r>
        <w:rPr>
          <w:lang w:val="eu-ES"/>
        </w:rPr>
        <w:t xml:space="preserve"> andreak: </w:t>
      </w:r>
      <w:r w:rsidRPr="002B3C27">
        <w:rPr>
          <w:lang w:val="es-ES"/>
        </w:rPr>
        <w:t>Sí</w:t>
      </w:r>
      <w:r>
        <w:rPr>
          <w:lang w:val="eu-ES"/>
        </w:rPr>
        <w:t>. Egun on.</w:t>
      </w:r>
    </w:p>
    <w:p w:rsidR="00051F21" w:rsidRDefault="00051F21" w:rsidP="00443782">
      <w:pPr>
        <w:pStyle w:val="Texto"/>
        <w:rPr>
          <w:lang w:val="es-ES"/>
        </w:rPr>
      </w:pPr>
    </w:p>
    <w:p w:rsidR="00051F21" w:rsidRPr="009E3394" w:rsidRDefault="00051F21" w:rsidP="00443782">
      <w:pPr>
        <w:pStyle w:val="Texto"/>
        <w:rPr>
          <w:lang w:val="eu-ES"/>
        </w:rPr>
      </w:pPr>
      <w:r>
        <w:rPr>
          <w:lang w:val="es-ES"/>
        </w:rPr>
        <w:lastRenderedPageBreak/>
        <w:t>Los Socialistas V</w:t>
      </w:r>
      <w:r w:rsidRPr="0054142E">
        <w:rPr>
          <w:lang w:val="es-ES"/>
        </w:rPr>
        <w:t xml:space="preserve">ascos hemos votado en contra de la proposición de ley que había formulado </w:t>
      </w:r>
      <w:r w:rsidRPr="002B3C27">
        <w:rPr>
          <w:lang w:val="eu-ES"/>
        </w:rPr>
        <w:t>Elkarrekin</w:t>
      </w:r>
      <w:r w:rsidRPr="0054142E">
        <w:rPr>
          <w:lang w:val="es-ES"/>
        </w:rPr>
        <w:t xml:space="preserve"> Podemos</w:t>
      </w:r>
      <w:r w:rsidR="00466C8D">
        <w:rPr>
          <w:lang w:val="es-ES"/>
        </w:rPr>
        <w:t>,</w:t>
      </w:r>
      <w:r w:rsidRPr="0054142E">
        <w:rPr>
          <w:lang w:val="es-ES"/>
        </w:rPr>
        <w:t xml:space="preserve"> con respecto al impuesto sobre es</w:t>
      </w:r>
      <w:r>
        <w:rPr>
          <w:lang w:val="es-ES"/>
        </w:rPr>
        <w:t>tancias turísticas en el P</w:t>
      </w:r>
      <w:r w:rsidRPr="0054142E">
        <w:rPr>
          <w:lang w:val="es-ES"/>
        </w:rPr>
        <w:t>aís…</w:t>
      </w:r>
    </w:p>
    <w:p w:rsidR="00051F21" w:rsidRPr="0054142E" w:rsidRDefault="00051F21" w:rsidP="00443782">
      <w:pPr>
        <w:pStyle w:val="Texto"/>
        <w:rPr>
          <w:lang w:val="es-ES"/>
        </w:rPr>
      </w:pPr>
    </w:p>
    <w:p w:rsidR="00051F21" w:rsidRPr="0054142E" w:rsidRDefault="00051F21" w:rsidP="00443782">
      <w:pPr>
        <w:pStyle w:val="Texto"/>
        <w:rPr>
          <w:lang w:val="es-ES"/>
        </w:rPr>
      </w:pPr>
      <w:r w:rsidRPr="0054142E">
        <w:rPr>
          <w:lang w:val="es-ES"/>
        </w:rPr>
        <w:t xml:space="preserve">(20. </w:t>
      </w:r>
      <w:proofErr w:type="spellStart"/>
      <w:proofErr w:type="gramStart"/>
      <w:r w:rsidRPr="0054142E">
        <w:rPr>
          <w:lang w:val="es-ES"/>
        </w:rPr>
        <w:t>zintaren</w:t>
      </w:r>
      <w:proofErr w:type="spellEnd"/>
      <w:proofErr w:type="gramEnd"/>
      <w:r w:rsidRPr="0054142E">
        <w:rPr>
          <w:lang w:val="es-ES"/>
        </w:rPr>
        <w:t xml:space="preserve"> </w:t>
      </w:r>
      <w:proofErr w:type="spellStart"/>
      <w:r w:rsidRPr="0054142E">
        <w:rPr>
          <w:lang w:val="es-ES"/>
        </w:rPr>
        <w:t>amaiera</w:t>
      </w:r>
      <w:proofErr w:type="spellEnd"/>
      <w:r w:rsidRPr="0054142E">
        <w:rPr>
          <w:lang w:val="es-ES"/>
        </w:rPr>
        <w:t>)</w:t>
      </w:r>
    </w:p>
    <w:p w:rsidR="00466C8D" w:rsidRPr="009A6B6E" w:rsidRDefault="00466C8D" w:rsidP="00443782">
      <w:pPr>
        <w:pStyle w:val="Texto"/>
        <w:rPr>
          <w:lang w:val="eu-ES"/>
        </w:rPr>
      </w:pPr>
      <w:r w:rsidRPr="009A6B6E">
        <w:rPr>
          <w:lang w:val="eu-ES"/>
        </w:rPr>
        <w:t>(21. zintaren hasiera)</w:t>
      </w:r>
    </w:p>
    <w:p w:rsidR="00466C8D" w:rsidRPr="009A6B6E" w:rsidRDefault="00466C8D" w:rsidP="00443782">
      <w:pPr>
        <w:pStyle w:val="Texto"/>
        <w:rPr>
          <w:lang w:val="eu-ES"/>
        </w:rPr>
      </w:pPr>
    </w:p>
    <w:p w:rsidR="00466C8D" w:rsidRDefault="00466C8D" w:rsidP="00443782">
      <w:pPr>
        <w:pStyle w:val="Texto"/>
        <w:rPr>
          <w:lang w:val="es-ES"/>
        </w:rPr>
      </w:pPr>
      <w:r w:rsidRPr="009A6B6E">
        <w:rPr>
          <w:lang w:val="eu-ES"/>
        </w:rPr>
        <w:t>…</w:t>
      </w:r>
      <w:r>
        <w:rPr>
          <w:lang w:val="eu-ES"/>
        </w:rPr>
        <w:t xml:space="preserve"> </w:t>
      </w:r>
      <w:r>
        <w:rPr>
          <w:lang w:val="es-ES"/>
        </w:rPr>
        <w:t>los S</w:t>
      </w:r>
      <w:r w:rsidRPr="009A6B6E">
        <w:rPr>
          <w:lang w:val="es-ES"/>
        </w:rPr>
        <w:t xml:space="preserve">ocialistas </w:t>
      </w:r>
      <w:r>
        <w:rPr>
          <w:lang w:val="es-ES"/>
        </w:rPr>
        <w:t>V</w:t>
      </w:r>
      <w:r w:rsidRPr="009A6B6E">
        <w:rPr>
          <w:lang w:val="es-ES"/>
        </w:rPr>
        <w:t>ascos hemos votado en contra de la proposición de ley que hab</w:t>
      </w:r>
      <w:r>
        <w:rPr>
          <w:lang w:val="es-ES"/>
        </w:rPr>
        <w:t xml:space="preserve">ía formulado </w:t>
      </w:r>
      <w:proofErr w:type="spellStart"/>
      <w:r>
        <w:rPr>
          <w:lang w:val="es-ES"/>
        </w:rPr>
        <w:t>Elkarrekin</w:t>
      </w:r>
      <w:proofErr w:type="spellEnd"/>
      <w:r>
        <w:rPr>
          <w:lang w:val="es-ES"/>
        </w:rPr>
        <w:t xml:space="preserve"> Podemos, </w:t>
      </w:r>
      <w:r w:rsidRPr="009A6B6E">
        <w:rPr>
          <w:lang w:val="es-ES"/>
        </w:rPr>
        <w:t>con respecto al impuesto sobre estancias turísticas en el País Vasco</w:t>
      </w:r>
      <w:r>
        <w:rPr>
          <w:lang w:val="es-ES"/>
        </w:rPr>
        <w:t>, por los siguientes motivos: e</w:t>
      </w:r>
      <w:r w:rsidRPr="009A6B6E">
        <w:rPr>
          <w:lang w:val="es-ES"/>
        </w:rPr>
        <w:t>n primer lugar, porque compartimos el criterio desfavorable manifestado por el Gobierno Vasco ante esta iniciativa el pasado 30 de julio</w:t>
      </w:r>
      <w:r>
        <w:rPr>
          <w:lang w:val="es-ES"/>
        </w:rPr>
        <w:t>; y</w:t>
      </w:r>
      <w:r w:rsidRPr="009A6B6E">
        <w:rPr>
          <w:lang w:val="es-ES"/>
        </w:rPr>
        <w:t xml:space="preserve"> en segundo lugar, porque esta iniciativa no respeta el acuerdo que adoptamos en esta Cámara</w:t>
      </w:r>
      <w:r>
        <w:rPr>
          <w:lang w:val="es-ES"/>
        </w:rPr>
        <w:t>,</w:t>
      </w:r>
      <w:r w:rsidRPr="009A6B6E">
        <w:rPr>
          <w:lang w:val="es-ES"/>
        </w:rPr>
        <w:t xml:space="preserve"> cuando aprobamos en septiembre de 2017 una enmienda transaccional que suscribimos los grupos Nacionalistas Vascos, Social</w:t>
      </w:r>
      <w:r>
        <w:rPr>
          <w:lang w:val="es-ES"/>
        </w:rPr>
        <w:t xml:space="preserve">istas Vascos y Populares Vascos, </w:t>
      </w:r>
      <w:r w:rsidRPr="009A6B6E">
        <w:rPr>
          <w:lang w:val="es-ES"/>
        </w:rPr>
        <w:t xml:space="preserve">por la que se instaba al Gobierno Vasco a establecer una interlocución con </w:t>
      </w:r>
      <w:proofErr w:type="spellStart"/>
      <w:r w:rsidRPr="009A6B6E">
        <w:rPr>
          <w:lang w:val="es-ES"/>
        </w:rPr>
        <w:t>Eudel</w:t>
      </w:r>
      <w:proofErr w:type="spellEnd"/>
      <w:r>
        <w:rPr>
          <w:lang w:val="es-ES"/>
        </w:rPr>
        <w:t>,</w:t>
      </w:r>
      <w:r w:rsidRPr="009A6B6E">
        <w:rPr>
          <w:lang w:val="es-ES"/>
        </w:rPr>
        <w:t xml:space="preserve"> para abordar una reflexión acerca del establecimiento de la llamada tasa turística para su aplicación en el ámbito municipal</w:t>
      </w:r>
      <w:r>
        <w:rPr>
          <w:lang w:val="es-ES"/>
        </w:rPr>
        <w:t>,</w:t>
      </w:r>
      <w:r w:rsidRPr="009A6B6E">
        <w:rPr>
          <w:lang w:val="es-ES"/>
        </w:rPr>
        <w:t xml:space="preserve"> y a analizar con las administraciones vascas y con los agentes del sector turístico la necesidad o no de la implantación de la llamada </w:t>
      </w:r>
      <w:r>
        <w:rPr>
          <w:lang w:val="es-ES"/>
        </w:rPr>
        <w:t>t</w:t>
      </w:r>
      <w:r w:rsidRPr="009A6B6E">
        <w:rPr>
          <w:lang w:val="es-ES"/>
        </w:rPr>
        <w:t xml:space="preserve">asa </w:t>
      </w:r>
      <w:r>
        <w:rPr>
          <w:lang w:val="es-ES"/>
        </w:rPr>
        <w:t>t</w:t>
      </w:r>
      <w:r w:rsidRPr="009A6B6E">
        <w:rPr>
          <w:lang w:val="es-ES"/>
        </w:rPr>
        <w:t>urística, así como sus características, el procedimiento a impulsar en caso de resultar oportuno su establecimiento.</w:t>
      </w:r>
    </w:p>
    <w:p w:rsidR="00466C8D" w:rsidRDefault="00466C8D" w:rsidP="00443782">
      <w:pPr>
        <w:pStyle w:val="Texto"/>
        <w:rPr>
          <w:lang w:val="es-ES"/>
        </w:rPr>
      </w:pPr>
    </w:p>
    <w:p w:rsidR="00466C8D" w:rsidRDefault="00466C8D" w:rsidP="00443782">
      <w:pPr>
        <w:pStyle w:val="Texto"/>
        <w:rPr>
          <w:lang w:val="es-ES"/>
        </w:rPr>
      </w:pPr>
      <w:r w:rsidRPr="009A6B6E">
        <w:rPr>
          <w:lang w:val="es-ES"/>
        </w:rPr>
        <w:t>Y para lograr el cumplimiento de este acuerdo, el Gobierno Vasco ha llevado a cabo una serie de acciones. En primer lugar</w:t>
      </w:r>
      <w:r>
        <w:rPr>
          <w:lang w:val="es-ES"/>
        </w:rPr>
        <w:t>,</w:t>
      </w:r>
      <w:r w:rsidRPr="009A6B6E">
        <w:rPr>
          <w:lang w:val="es-ES"/>
        </w:rPr>
        <w:t xml:space="preserve"> se </w:t>
      </w:r>
      <w:r>
        <w:rPr>
          <w:lang w:val="es-ES"/>
        </w:rPr>
        <w:t>elaboró u</w:t>
      </w:r>
      <w:r w:rsidRPr="009A6B6E">
        <w:rPr>
          <w:lang w:val="es-ES"/>
        </w:rPr>
        <w:t>n dictamen sobre el marco legal vigente para la creación de un impuesto turístico en Eusk</w:t>
      </w:r>
      <w:r>
        <w:rPr>
          <w:lang w:val="es-ES"/>
        </w:rPr>
        <w:t xml:space="preserve">adi. Ese dictamen se presentó a la Mesa de Turismo </w:t>
      </w:r>
      <w:r w:rsidRPr="009A6B6E">
        <w:rPr>
          <w:lang w:val="es-ES"/>
        </w:rPr>
        <w:t>el 30 de noviembre de 2018. Y en dicha sesión, tanto los representantes del sector como las distintas instituciones participantes, manifestaron su opinión al respecto. Eran opiniones que</w:t>
      </w:r>
      <w:r>
        <w:rPr>
          <w:lang w:val="es-ES"/>
        </w:rPr>
        <w:t>,</w:t>
      </w:r>
      <w:r w:rsidRPr="009A6B6E">
        <w:rPr>
          <w:lang w:val="es-ES"/>
        </w:rPr>
        <w:t xml:space="preserve"> fundamentalmente</w:t>
      </w:r>
      <w:r>
        <w:rPr>
          <w:lang w:val="es-ES"/>
        </w:rPr>
        <w:t>,</w:t>
      </w:r>
      <w:r w:rsidRPr="009A6B6E">
        <w:rPr>
          <w:lang w:val="es-ES"/>
        </w:rPr>
        <w:t xml:space="preserve"> fueron divergentes respecto a las instituciones y que</w:t>
      </w:r>
      <w:r>
        <w:rPr>
          <w:lang w:val="es-ES"/>
        </w:rPr>
        <w:t>,</w:t>
      </w:r>
      <w:r w:rsidRPr="009A6B6E">
        <w:rPr>
          <w:lang w:val="es-ES"/>
        </w:rPr>
        <w:t xml:space="preserve"> mayoritariamente</w:t>
      </w:r>
      <w:r>
        <w:rPr>
          <w:lang w:val="es-ES"/>
        </w:rPr>
        <w:t>,</w:t>
      </w:r>
      <w:r w:rsidRPr="009A6B6E">
        <w:rPr>
          <w:lang w:val="es-ES"/>
        </w:rPr>
        <w:t xml:space="preserve"> planteaban un criterio desfavorable por parte de los representantes del sector. También se solicitó un informe a la Hacienda vasca</w:t>
      </w:r>
      <w:r>
        <w:rPr>
          <w:lang w:val="es-ES"/>
        </w:rPr>
        <w:t>,</w:t>
      </w:r>
      <w:r w:rsidRPr="009A6B6E">
        <w:rPr>
          <w:lang w:val="es-ES"/>
        </w:rPr>
        <w:t xml:space="preserve"> que analizase las diferentes alternativas y ámbitos en los que </w:t>
      </w:r>
      <w:r w:rsidRPr="009A6B6E">
        <w:rPr>
          <w:lang w:val="es-ES"/>
        </w:rPr>
        <w:lastRenderedPageBreak/>
        <w:t>podía establecerse u</w:t>
      </w:r>
      <w:r>
        <w:rPr>
          <w:lang w:val="es-ES"/>
        </w:rPr>
        <w:t xml:space="preserve">n impuesto sobre pernoctaciones, </w:t>
      </w:r>
      <w:r w:rsidRPr="009A6B6E">
        <w:rPr>
          <w:lang w:val="es-ES"/>
        </w:rPr>
        <w:t>o</w:t>
      </w:r>
      <w:r>
        <w:rPr>
          <w:lang w:val="es-ES"/>
        </w:rPr>
        <w:t xml:space="preserve"> la mal llamada tasa turística.</w:t>
      </w:r>
    </w:p>
    <w:p w:rsidR="00466C8D" w:rsidRDefault="00466C8D" w:rsidP="00443782">
      <w:pPr>
        <w:pStyle w:val="Texto"/>
        <w:rPr>
          <w:lang w:val="es-ES"/>
        </w:rPr>
      </w:pPr>
    </w:p>
    <w:p w:rsidR="00466C8D" w:rsidRDefault="00466C8D" w:rsidP="00443782">
      <w:pPr>
        <w:pStyle w:val="Texto"/>
        <w:rPr>
          <w:lang w:val="es-ES"/>
        </w:rPr>
      </w:pPr>
      <w:r w:rsidRPr="009A6B6E">
        <w:rPr>
          <w:lang w:val="es-ES"/>
        </w:rPr>
        <w:t xml:space="preserve">Posteriormente, se celebra una reunión entre el Gobierno Vasco, representado por la consejera de Turismo, Comercio y Consumo, con representantes </w:t>
      </w:r>
      <w:r>
        <w:rPr>
          <w:lang w:val="es-ES"/>
        </w:rPr>
        <w:t xml:space="preserve">de </w:t>
      </w:r>
      <w:proofErr w:type="spellStart"/>
      <w:r>
        <w:rPr>
          <w:lang w:val="es-ES"/>
        </w:rPr>
        <w:t>Eudel</w:t>
      </w:r>
      <w:proofErr w:type="spellEnd"/>
      <w:r>
        <w:rPr>
          <w:lang w:val="es-ES"/>
        </w:rPr>
        <w:t xml:space="preserve"> y con las instituciones, y </w:t>
      </w:r>
      <w:r w:rsidRPr="009A6B6E">
        <w:rPr>
          <w:lang w:val="es-ES"/>
        </w:rPr>
        <w:t xml:space="preserve">según consta en el acta, se plantean diversas alternativas y ámbitos en los que podría establecerse un impuesto </w:t>
      </w:r>
      <w:r>
        <w:rPr>
          <w:lang w:val="es-ES"/>
        </w:rPr>
        <w:t xml:space="preserve">sobre pernoctaciones. Las distintas opciones eran: </w:t>
      </w:r>
      <w:r w:rsidRPr="009A6B6E">
        <w:rPr>
          <w:lang w:val="es-ES"/>
        </w:rPr>
        <w:t xml:space="preserve">la creación de </w:t>
      </w:r>
      <w:r>
        <w:rPr>
          <w:lang w:val="es-ES"/>
        </w:rPr>
        <w:t>un n</w:t>
      </w:r>
      <w:r w:rsidRPr="009A6B6E">
        <w:rPr>
          <w:lang w:val="es-ES"/>
        </w:rPr>
        <w:t>uev</w:t>
      </w:r>
      <w:r>
        <w:rPr>
          <w:lang w:val="es-ES"/>
        </w:rPr>
        <w:t>o</w:t>
      </w:r>
      <w:r w:rsidRPr="009A6B6E">
        <w:rPr>
          <w:lang w:val="es-ES"/>
        </w:rPr>
        <w:t xml:space="preserve"> impuesto municipal por parte del Estado, la creación de un impuesto foral de carácter territorial, la creación de un nuevo impuesto dentro del ámbito de los impuestos locales, la creación de una tasa municipal, o bien incorporar un recargo en uno de los cinco impuestos municipa</w:t>
      </w:r>
      <w:r>
        <w:rPr>
          <w:lang w:val="es-ES"/>
        </w:rPr>
        <w:t>les sin crear nuevos impuestos.</w:t>
      </w:r>
    </w:p>
    <w:p w:rsidR="00466C8D" w:rsidRDefault="00466C8D" w:rsidP="00443782">
      <w:pPr>
        <w:pStyle w:val="Texto"/>
        <w:rPr>
          <w:lang w:val="es-ES"/>
        </w:rPr>
      </w:pPr>
    </w:p>
    <w:p w:rsidR="00466C8D" w:rsidRDefault="00466C8D" w:rsidP="00443782">
      <w:pPr>
        <w:pStyle w:val="Texto"/>
        <w:rPr>
          <w:lang w:val="es-ES"/>
        </w:rPr>
      </w:pPr>
      <w:r w:rsidRPr="009A6B6E">
        <w:rPr>
          <w:lang w:val="es-ES"/>
        </w:rPr>
        <w:t>Y la representación institucional local no tiene un criterio unánime favorable a la implantación de este impuesto de pernoctaciones. Y si bien el Ayuntamiento de San Sebastián tiene un acuerdo plenario unánime, tanto los representantes del Ayuntamiento de Bilbao como los representan</w:t>
      </w:r>
      <w:r>
        <w:rPr>
          <w:lang w:val="es-ES"/>
        </w:rPr>
        <w:t xml:space="preserve">tes del Ayuntamiento de Gasteiz, no veían, </w:t>
      </w:r>
      <w:r w:rsidRPr="009A6B6E">
        <w:rPr>
          <w:lang w:val="es-ES"/>
        </w:rPr>
        <w:t>en cambio</w:t>
      </w:r>
      <w:r>
        <w:rPr>
          <w:lang w:val="es-ES"/>
        </w:rPr>
        <w:t>,</w:t>
      </w:r>
      <w:r w:rsidRPr="009A6B6E">
        <w:rPr>
          <w:lang w:val="es-ES"/>
        </w:rPr>
        <w:t xml:space="preserve"> la necesidad </w:t>
      </w:r>
      <w:r>
        <w:rPr>
          <w:lang w:val="es-ES"/>
        </w:rPr>
        <w:t>–</w:t>
      </w:r>
      <w:r w:rsidRPr="009A6B6E">
        <w:rPr>
          <w:lang w:val="es-ES"/>
        </w:rPr>
        <w:t>en estos momentos</w:t>
      </w:r>
      <w:r>
        <w:rPr>
          <w:lang w:val="es-ES"/>
        </w:rPr>
        <w:t>–</w:t>
      </w:r>
      <w:r w:rsidRPr="009A6B6E">
        <w:rPr>
          <w:lang w:val="es-ES"/>
        </w:rPr>
        <w:t xml:space="preserve"> de la instauración de esa llamada tasa turística. Y la representación de </w:t>
      </w:r>
      <w:proofErr w:type="spellStart"/>
      <w:r w:rsidRPr="009A6B6E">
        <w:rPr>
          <w:lang w:val="es-ES"/>
        </w:rPr>
        <w:t>E</w:t>
      </w:r>
      <w:r>
        <w:rPr>
          <w:lang w:val="es-ES"/>
        </w:rPr>
        <w:t>udel</w:t>
      </w:r>
      <w:proofErr w:type="spellEnd"/>
      <w:r w:rsidRPr="009A6B6E">
        <w:rPr>
          <w:lang w:val="es-ES"/>
        </w:rPr>
        <w:t xml:space="preserve"> coincide con el Gobierno Vasco en que la realidad de l</w:t>
      </w:r>
      <w:r>
        <w:rPr>
          <w:lang w:val="es-ES"/>
        </w:rPr>
        <w:t xml:space="preserve">os ayuntamientos es muy diversa. Y </w:t>
      </w:r>
      <w:r w:rsidRPr="009A6B6E">
        <w:rPr>
          <w:lang w:val="es-ES"/>
        </w:rPr>
        <w:t>que</w:t>
      </w:r>
      <w:r>
        <w:rPr>
          <w:lang w:val="es-ES"/>
        </w:rPr>
        <w:t>,</w:t>
      </w:r>
      <w:r w:rsidRPr="009A6B6E">
        <w:rPr>
          <w:lang w:val="es-ES"/>
        </w:rPr>
        <w:t xml:space="preserve"> salvo municipios con mayor aceptación de</w:t>
      </w:r>
      <w:r>
        <w:rPr>
          <w:lang w:val="es-ES"/>
        </w:rPr>
        <w:t>sde un punto de vista turístico, como puede ser el de Donostia-</w:t>
      </w:r>
      <w:r w:rsidRPr="009A6B6E">
        <w:rPr>
          <w:lang w:val="es-ES"/>
        </w:rPr>
        <w:t>San Sebastián, los demás no ven la necesidad de implantar de forma genérica</w:t>
      </w:r>
      <w:r>
        <w:rPr>
          <w:lang w:val="es-ES"/>
        </w:rPr>
        <w:t>, para todo Euskadi, u</w:t>
      </w:r>
      <w:r w:rsidRPr="009A6B6E">
        <w:rPr>
          <w:lang w:val="es-ES"/>
        </w:rPr>
        <w:t>n imp</w:t>
      </w:r>
      <w:r>
        <w:rPr>
          <w:lang w:val="es-ES"/>
        </w:rPr>
        <w:t xml:space="preserve">uesto de estas características. </w:t>
      </w:r>
      <w:r w:rsidRPr="009A6B6E">
        <w:rPr>
          <w:lang w:val="es-ES"/>
        </w:rPr>
        <w:t xml:space="preserve">Sin embargo, </w:t>
      </w:r>
      <w:proofErr w:type="spellStart"/>
      <w:r w:rsidRPr="009A6B6E">
        <w:rPr>
          <w:lang w:val="es-ES"/>
        </w:rPr>
        <w:t>E</w:t>
      </w:r>
      <w:r>
        <w:rPr>
          <w:lang w:val="es-ES"/>
        </w:rPr>
        <w:t>udel</w:t>
      </w:r>
      <w:proofErr w:type="spellEnd"/>
      <w:r>
        <w:rPr>
          <w:lang w:val="es-ES"/>
        </w:rPr>
        <w:t>,</w:t>
      </w:r>
      <w:r w:rsidRPr="009A6B6E">
        <w:rPr>
          <w:lang w:val="es-ES"/>
        </w:rPr>
        <w:t xml:space="preserve"> además, pone a disposición de los ayuntamientos que a</w:t>
      </w:r>
      <w:r>
        <w:rPr>
          <w:lang w:val="es-ES"/>
        </w:rPr>
        <w:t>sí entendieran que era necesaria</w:t>
      </w:r>
      <w:r w:rsidRPr="009A6B6E">
        <w:rPr>
          <w:lang w:val="es-ES"/>
        </w:rPr>
        <w:t xml:space="preserve"> la instauración de esta tasa</w:t>
      </w:r>
      <w:r>
        <w:rPr>
          <w:lang w:val="es-ES"/>
        </w:rPr>
        <w:t xml:space="preserve">, </w:t>
      </w:r>
      <w:proofErr w:type="spellStart"/>
      <w:r>
        <w:rPr>
          <w:lang w:val="es-ES"/>
        </w:rPr>
        <w:t>Eudel</w:t>
      </w:r>
      <w:proofErr w:type="spellEnd"/>
      <w:r>
        <w:rPr>
          <w:lang w:val="es-ES"/>
        </w:rPr>
        <w:t xml:space="preserve"> pone</w:t>
      </w:r>
      <w:r w:rsidRPr="009A6B6E">
        <w:rPr>
          <w:lang w:val="es-ES"/>
        </w:rPr>
        <w:t xml:space="preserve"> </w:t>
      </w:r>
      <w:r>
        <w:rPr>
          <w:lang w:val="es-ES"/>
        </w:rPr>
        <w:t xml:space="preserve">a su disposición </w:t>
      </w:r>
      <w:r w:rsidRPr="009A6B6E">
        <w:rPr>
          <w:lang w:val="es-ES"/>
        </w:rPr>
        <w:t>explorar la vía oportuna para poder articular e</w:t>
      </w:r>
      <w:r>
        <w:rPr>
          <w:lang w:val="es-ES"/>
        </w:rPr>
        <w:t xml:space="preserve">n sus </w:t>
      </w:r>
      <w:r w:rsidRPr="009A6B6E">
        <w:rPr>
          <w:lang w:val="es-ES"/>
        </w:rPr>
        <w:t>municipios</w:t>
      </w:r>
      <w:r>
        <w:rPr>
          <w:lang w:val="es-ES"/>
        </w:rPr>
        <w:t xml:space="preserve"> esta</w:t>
      </w:r>
      <w:r w:rsidRPr="009A6B6E">
        <w:rPr>
          <w:lang w:val="es-ES"/>
        </w:rPr>
        <w:t xml:space="preserve"> </w:t>
      </w:r>
      <w:r>
        <w:rPr>
          <w:lang w:val="es-ES"/>
        </w:rPr>
        <w:t>ordenanza fiscal.</w:t>
      </w:r>
    </w:p>
    <w:p w:rsidR="00466C8D" w:rsidRDefault="00466C8D" w:rsidP="00443782">
      <w:pPr>
        <w:pStyle w:val="Texto"/>
        <w:rPr>
          <w:lang w:val="es-ES"/>
        </w:rPr>
      </w:pPr>
    </w:p>
    <w:p w:rsidR="00466C8D" w:rsidRDefault="00466C8D" w:rsidP="00443782">
      <w:pPr>
        <w:pStyle w:val="Texto"/>
        <w:rPr>
          <w:lang w:val="es-ES"/>
        </w:rPr>
      </w:pPr>
      <w:r>
        <w:rPr>
          <w:lang w:val="es-ES"/>
        </w:rPr>
        <w:t>Y</w:t>
      </w:r>
      <w:r w:rsidRPr="009A6B6E">
        <w:rPr>
          <w:lang w:val="es-ES"/>
        </w:rPr>
        <w:t xml:space="preserve"> ya para acabar, el pasado 11 de diciembre se celebró una reunión d</w:t>
      </w:r>
      <w:r>
        <w:rPr>
          <w:lang w:val="es-ES"/>
        </w:rPr>
        <w:t xml:space="preserve">e la Mesa de Turismo de Euskadi, </w:t>
      </w:r>
      <w:r w:rsidRPr="009A6B6E">
        <w:rPr>
          <w:lang w:val="es-ES"/>
        </w:rPr>
        <w:t>en la que la divergencia de posiciones y las valoraciones sobre la implantación de este impuesto era</w:t>
      </w:r>
      <w:r>
        <w:rPr>
          <w:lang w:val="es-ES"/>
        </w:rPr>
        <w:t>n</w:t>
      </w:r>
      <w:r w:rsidRPr="009A6B6E">
        <w:rPr>
          <w:lang w:val="es-ES"/>
        </w:rPr>
        <w:t xml:space="preserve"> manifiestas</w:t>
      </w:r>
      <w:r>
        <w:rPr>
          <w:lang w:val="es-ES"/>
        </w:rPr>
        <w:t>,</w:t>
      </w:r>
      <w:r w:rsidRPr="009A6B6E">
        <w:rPr>
          <w:lang w:val="es-ES"/>
        </w:rPr>
        <w:t xml:space="preserve"> con una clara mayoría de oposición a su implantación en estos momentos. Y es por eso </w:t>
      </w:r>
      <w:r w:rsidRPr="009A6B6E">
        <w:rPr>
          <w:lang w:val="es-ES"/>
        </w:rPr>
        <w:lastRenderedPageBreak/>
        <w:t>que</w:t>
      </w:r>
      <w:r>
        <w:rPr>
          <w:lang w:val="es-ES"/>
        </w:rPr>
        <w:t xml:space="preserve"> </w:t>
      </w:r>
      <w:r w:rsidRPr="009A6B6E">
        <w:rPr>
          <w:lang w:val="es-ES"/>
        </w:rPr>
        <w:t>el Gobierno Vasco, entendiendo que los criterios de oportunidad y de necesidad manifestados en las diversas reuniones y por diferentes agentes</w:t>
      </w:r>
      <w:r>
        <w:rPr>
          <w:lang w:val="es-ES"/>
        </w:rPr>
        <w:t>,</w:t>
      </w:r>
      <w:r w:rsidRPr="009A6B6E">
        <w:rPr>
          <w:lang w:val="es-ES"/>
        </w:rPr>
        <w:t xml:space="preserve"> es cuando el Gobierno Vasco rechaza la posibilidad de implantar un impuesto de pe</w:t>
      </w:r>
      <w:r>
        <w:rPr>
          <w:lang w:val="es-ES"/>
        </w:rPr>
        <w:t>rnoctaciones para todo Euskadi. P</w:t>
      </w:r>
      <w:r w:rsidRPr="009A6B6E">
        <w:rPr>
          <w:lang w:val="es-ES"/>
        </w:rPr>
        <w:t>orque no solo sería contradictorio con un modelo tributario vasco basado en el acuerdo, la coordinación y la colaboración interinstitucional, sino que también podría producir disfunciones en la política de ordenación del turismo, cuyo diseño se pretende que sea coordinado y consensuado con las instituciones v</w:t>
      </w:r>
      <w:r>
        <w:rPr>
          <w:lang w:val="es-ES"/>
        </w:rPr>
        <w:t>ascas y con el sector turístico.</w:t>
      </w:r>
    </w:p>
    <w:p w:rsidR="00466C8D" w:rsidRDefault="00466C8D" w:rsidP="00443782">
      <w:pPr>
        <w:pStyle w:val="Texto"/>
        <w:rPr>
          <w:lang w:val="es-ES"/>
        </w:rPr>
      </w:pPr>
    </w:p>
    <w:p w:rsidR="00466C8D" w:rsidRDefault="00466C8D" w:rsidP="00443782">
      <w:pPr>
        <w:pStyle w:val="Texto"/>
        <w:rPr>
          <w:lang w:val="es-ES"/>
        </w:rPr>
      </w:pPr>
      <w:r>
        <w:rPr>
          <w:lang w:val="es-ES"/>
        </w:rPr>
        <w:t>Y</w:t>
      </w:r>
      <w:r w:rsidRPr="009A6B6E">
        <w:rPr>
          <w:lang w:val="es-ES"/>
        </w:rPr>
        <w:t xml:space="preserve"> es</w:t>
      </w:r>
      <w:r>
        <w:rPr>
          <w:lang w:val="es-ES"/>
        </w:rPr>
        <w:t>ta posición del Gobierno Vasco ni</w:t>
      </w:r>
      <w:r w:rsidRPr="009A6B6E">
        <w:rPr>
          <w:lang w:val="es-ES"/>
        </w:rPr>
        <w:t xml:space="preserve"> obstaculiza ni impide la posibilidad de establecer un impuesto por parte de las diputaciones forales y de las instituciones locales que consideren positiva su implantación terri</w:t>
      </w:r>
      <w:r>
        <w:rPr>
          <w:lang w:val="es-ES"/>
        </w:rPr>
        <w:t>torial o local, como es el caso o</w:t>
      </w:r>
      <w:r w:rsidRPr="009A6B6E">
        <w:rPr>
          <w:lang w:val="es-ES"/>
        </w:rPr>
        <w:t xml:space="preserve"> pudiera ser el caso del Ayuntamiento de San Sebastián y del </w:t>
      </w:r>
      <w:r>
        <w:rPr>
          <w:lang w:val="es-ES"/>
        </w:rPr>
        <w:t>T</w:t>
      </w:r>
      <w:r w:rsidRPr="009A6B6E">
        <w:rPr>
          <w:lang w:val="es-ES"/>
        </w:rPr>
        <w:t xml:space="preserve">erritorio </w:t>
      </w:r>
      <w:r>
        <w:rPr>
          <w:lang w:val="es-ES"/>
        </w:rPr>
        <w:t xml:space="preserve">Histórico de </w:t>
      </w:r>
      <w:proofErr w:type="spellStart"/>
      <w:r>
        <w:rPr>
          <w:lang w:val="es-ES"/>
        </w:rPr>
        <w:t>Gipuzkoa</w:t>
      </w:r>
      <w:proofErr w:type="spellEnd"/>
      <w:r>
        <w:rPr>
          <w:lang w:val="es-ES"/>
        </w:rPr>
        <w:t>,</w:t>
      </w:r>
      <w:r w:rsidRPr="009A6B6E">
        <w:rPr>
          <w:lang w:val="es-ES"/>
        </w:rPr>
        <w:t xml:space="preserve"> que anali</w:t>
      </w:r>
      <w:r>
        <w:rPr>
          <w:lang w:val="es-ES"/>
        </w:rPr>
        <w:t xml:space="preserve">zó en los años 2018 y 2019, </w:t>
      </w:r>
      <w:r w:rsidRPr="009A6B6E">
        <w:rPr>
          <w:lang w:val="es-ES"/>
        </w:rPr>
        <w:t>en una ponencia sobre turismo, entre otros as</w:t>
      </w:r>
      <w:r>
        <w:rPr>
          <w:lang w:val="es-ES"/>
        </w:rPr>
        <w:t>untos, esta cuestión de la tasa. Y</w:t>
      </w:r>
      <w:r w:rsidRPr="009A6B6E">
        <w:rPr>
          <w:lang w:val="es-ES"/>
        </w:rPr>
        <w:t xml:space="preserve"> manifestó</w:t>
      </w:r>
      <w:r>
        <w:rPr>
          <w:lang w:val="es-ES"/>
        </w:rPr>
        <w:t xml:space="preserve">, desde entonces ya, </w:t>
      </w:r>
      <w:r w:rsidRPr="009A6B6E">
        <w:rPr>
          <w:lang w:val="es-ES"/>
        </w:rPr>
        <w:t>su posición favorable. Por eso</w:t>
      </w:r>
      <w:r>
        <w:rPr>
          <w:lang w:val="es-ES"/>
        </w:rPr>
        <w:t>,</w:t>
      </w:r>
      <w:r w:rsidRPr="009A6B6E">
        <w:rPr>
          <w:lang w:val="es-ES"/>
        </w:rPr>
        <w:t xml:space="preserve"> los socialistas vascos hemos votado en contra de la toma en consideración de esta proposici</w:t>
      </w:r>
      <w:r>
        <w:rPr>
          <w:lang w:val="es-ES"/>
        </w:rPr>
        <w:t>ón de ley.</w:t>
      </w:r>
    </w:p>
    <w:p w:rsidR="00466C8D" w:rsidRDefault="00466C8D" w:rsidP="00443782">
      <w:pPr>
        <w:pStyle w:val="Texto"/>
        <w:rPr>
          <w:lang w:val="es-ES"/>
        </w:rPr>
      </w:pPr>
    </w:p>
    <w:p w:rsidR="00466C8D" w:rsidRPr="009A6B6E" w:rsidRDefault="00466C8D" w:rsidP="00443782">
      <w:pPr>
        <w:pStyle w:val="Texto"/>
        <w:rPr>
          <w:lang w:val="es-ES"/>
        </w:rPr>
      </w:pPr>
      <w:r>
        <w:rPr>
          <w:lang w:val="es-ES"/>
        </w:rPr>
        <w:t>Nada más.</w:t>
      </w:r>
    </w:p>
    <w:p w:rsidR="00466C8D" w:rsidRDefault="00466C8D" w:rsidP="00443782">
      <w:pPr>
        <w:pStyle w:val="Texto"/>
        <w:rPr>
          <w:lang w:val="eu-ES"/>
        </w:rPr>
      </w:pPr>
    </w:p>
    <w:p w:rsidR="00466C8D" w:rsidRDefault="00466C8D" w:rsidP="00443782">
      <w:pPr>
        <w:pStyle w:val="Texto"/>
        <w:rPr>
          <w:lang w:val="eu-ES"/>
        </w:rPr>
      </w:pPr>
    </w:p>
    <w:p w:rsidR="00466C8D" w:rsidRDefault="00466C8D" w:rsidP="00443782">
      <w:pPr>
        <w:pStyle w:val="Texto"/>
        <w:rPr>
          <w:lang w:val="eu-ES"/>
        </w:rPr>
      </w:pPr>
      <w:r>
        <w:rPr>
          <w:rFonts w:ascii="Futura Md BT" w:hAnsi="Futura Md BT"/>
          <w:lang w:val="eu-ES"/>
        </w:rPr>
        <w:t>LEHENDAKARIAK:</w:t>
      </w:r>
      <w:r>
        <w:rPr>
          <w:lang w:val="eu-ES"/>
        </w:rPr>
        <w:t xml:space="preserve"> Eskerrik asko, </w:t>
      </w:r>
      <w:proofErr w:type="spellStart"/>
      <w:r>
        <w:rPr>
          <w:lang w:val="eu-ES"/>
        </w:rPr>
        <w:t>Corcuera</w:t>
      </w:r>
      <w:proofErr w:type="spellEnd"/>
      <w:r>
        <w:rPr>
          <w:lang w:val="eu-ES"/>
        </w:rPr>
        <w:t xml:space="preserve"> andrea. EH</w:t>
      </w:r>
      <w:r w:rsidRPr="009A6B6E">
        <w:rPr>
          <w:lang w:val="eu-ES"/>
        </w:rPr>
        <w:t xml:space="preserve"> Bildu</w:t>
      </w:r>
      <w:r>
        <w:rPr>
          <w:lang w:val="eu-ES"/>
        </w:rPr>
        <w:t xml:space="preserve">ren partez, </w:t>
      </w:r>
      <w:proofErr w:type="spellStart"/>
      <w:r>
        <w:rPr>
          <w:lang w:val="eu-ES"/>
        </w:rPr>
        <w:t>Casanova</w:t>
      </w:r>
      <w:proofErr w:type="spellEnd"/>
      <w:r>
        <w:rPr>
          <w:lang w:val="eu-ES"/>
        </w:rPr>
        <w:t xml:space="preserve"> jauna, </w:t>
      </w:r>
      <w:proofErr w:type="spellStart"/>
      <w:r>
        <w:rPr>
          <w:lang w:val="eu-ES"/>
        </w:rPr>
        <w:t>zurea</w:t>
      </w:r>
      <w:proofErr w:type="spellEnd"/>
      <w:r>
        <w:rPr>
          <w:lang w:val="eu-ES"/>
        </w:rPr>
        <w:t xml:space="preserve"> da hitza.</w:t>
      </w:r>
    </w:p>
    <w:p w:rsidR="00466C8D" w:rsidRDefault="00466C8D" w:rsidP="00443782">
      <w:pPr>
        <w:pStyle w:val="Texto"/>
        <w:rPr>
          <w:lang w:val="eu-ES"/>
        </w:rPr>
      </w:pPr>
    </w:p>
    <w:p w:rsidR="00466C8D" w:rsidRDefault="00466C8D" w:rsidP="00443782">
      <w:pPr>
        <w:pStyle w:val="Texto"/>
        <w:rPr>
          <w:lang w:val="eu-ES"/>
        </w:rPr>
      </w:pPr>
    </w:p>
    <w:p w:rsidR="00466C8D" w:rsidRDefault="00466C8D" w:rsidP="00443782">
      <w:pPr>
        <w:pStyle w:val="Texto"/>
        <w:rPr>
          <w:lang w:val="eu-ES"/>
        </w:rPr>
      </w:pPr>
      <w:r w:rsidRPr="00CE2DBC">
        <w:rPr>
          <w:rFonts w:ascii="Futura Md BT" w:hAnsi="Futura Md BT"/>
          <w:lang w:val="eu-ES"/>
        </w:rPr>
        <w:t xml:space="preserve">CASANOVA ALONSO </w:t>
      </w:r>
      <w:r w:rsidRPr="00CE2DBC">
        <w:rPr>
          <w:lang w:val="eu-ES"/>
        </w:rPr>
        <w:t xml:space="preserve">jaunak: </w:t>
      </w:r>
      <w:r>
        <w:rPr>
          <w:lang w:val="eu-ES"/>
        </w:rPr>
        <w:t>Egun on gu</w:t>
      </w:r>
      <w:r w:rsidRPr="00CE2DBC">
        <w:rPr>
          <w:lang w:val="eu-ES"/>
        </w:rPr>
        <w:t>ztioi</w:t>
      </w:r>
      <w:r>
        <w:rPr>
          <w:lang w:val="eu-ES"/>
        </w:rPr>
        <w:t>.</w:t>
      </w:r>
    </w:p>
    <w:p w:rsidR="00466C8D" w:rsidRDefault="00466C8D" w:rsidP="00443782">
      <w:pPr>
        <w:pStyle w:val="Texto"/>
        <w:rPr>
          <w:lang w:val="eu-ES"/>
        </w:rPr>
      </w:pPr>
    </w:p>
    <w:p w:rsidR="00466C8D" w:rsidRDefault="00466C8D" w:rsidP="00443782">
      <w:pPr>
        <w:pStyle w:val="Texto"/>
        <w:rPr>
          <w:lang w:val="eu-ES"/>
        </w:rPr>
      </w:pPr>
      <w:r>
        <w:rPr>
          <w:lang w:val="eu-ES"/>
        </w:rPr>
        <w:t>Gure taldeak aldeko bozka eman du. E</w:t>
      </w:r>
      <w:r w:rsidRPr="00CE2DBC">
        <w:rPr>
          <w:lang w:val="eu-ES"/>
        </w:rPr>
        <w:t>ta</w:t>
      </w:r>
      <w:r>
        <w:rPr>
          <w:lang w:val="eu-ES"/>
        </w:rPr>
        <w:t>,</w:t>
      </w:r>
      <w:r w:rsidRPr="00CE2DBC">
        <w:rPr>
          <w:lang w:val="eu-ES"/>
        </w:rPr>
        <w:t xml:space="preserve"> lege proposamen hau aintza</w:t>
      </w:r>
      <w:r>
        <w:rPr>
          <w:lang w:val="eu-ES"/>
        </w:rPr>
        <w:t>t hartzearen alde bozkatu dugu, b</w:t>
      </w:r>
      <w:r w:rsidRPr="00CE2DBC">
        <w:rPr>
          <w:lang w:val="eu-ES"/>
        </w:rPr>
        <w:t>i arrazoi nagusiengatik</w:t>
      </w:r>
      <w:r>
        <w:rPr>
          <w:lang w:val="eu-ES"/>
        </w:rPr>
        <w:t>:</w:t>
      </w:r>
      <w:r w:rsidRPr="00CE2DBC">
        <w:rPr>
          <w:lang w:val="eu-ES"/>
        </w:rPr>
        <w:t xml:space="preserve"> lehenengoa, printzipioz, uste dugulako </w:t>
      </w:r>
      <w:r>
        <w:rPr>
          <w:lang w:val="eu-ES"/>
        </w:rPr>
        <w:t>ah</w:t>
      </w:r>
      <w:r w:rsidRPr="00CE2DBC">
        <w:rPr>
          <w:lang w:val="eu-ES"/>
        </w:rPr>
        <w:t>a</w:t>
      </w:r>
      <w:r>
        <w:rPr>
          <w:lang w:val="eu-ES"/>
        </w:rPr>
        <w:t>l</w:t>
      </w:r>
      <w:r w:rsidRPr="00CE2DBC">
        <w:rPr>
          <w:lang w:val="eu-ES"/>
        </w:rPr>
        <w:t>bi</w:t>
      </w:r>
      <w:r>
        <w:rPr>
          <w:lang w:val="eu-ES"/>
        </w:rPr>
        <w:t>de</w:t>
      </w:r>
      <w:r w:rsidRPr="00CE2DBC">
        <w:rPr>
          <w:lang w:val="eu-ES"/>
        </w:rPr>
        <w:t>tu egin behar dela hona ekartzen den eta minimo batzuk betetzen dituen edozein lege proposamen</w:t>
      </w:r>
      <w:r>
        <w:rPr>
          <w:lang w:val="eu-ES"/>
        </w:rPr>
        <w:t xml:space="preserve">a, </w:t>
      </w:r>
      <w:proofErr w:type="spellStart"/>
      <w:r>
        <w:rPr>
          <w:lang w:val="eu-ES"/>
        </w:rPr>
        <w:t>oposizioarena</w:t>
      </w:r>
      <w:proofErr w:type="spellEnd"/>
      <w:r>
        <w:rPr>
          <w:lang w:val="eu-ES"/>
        </w:rPr>
        <w:t xml:space="preserve"> izan, </w:t>
      </w:r>
      <w:proofErr w:type="spellStart"/>
      <w:r>
        <w:rPr>
          <w:lang w:val="eu-ES"/>
        </w:rPr>
        <w:t>Gobernua</w:t>
      </w:r>
      <w:r w:rsidRPr="00CE2DBC">
        <w:rPr>
          <w:lang w:val="eu-ES"/>
        </w:rPr>
        <w:t>re</w:t>
      </w:r>
      <w:r>
        <w:rPr>
          <w:lang w:val="eu-ES"/>
        </w:rPr>
        <w:t>na</w:t>
      </w:r>
      <w:proofErr w:type="spellEnd"/>
      <w:r>
        <w:rPr>
          <w:lang w:val="eu-ES"/>
        </w:rPr>
        <w:t xml:space="preserve"> izan… B</w:t>
      </w:r>
      <w:r w:rsidRPr="00CE2DBC">
        <w:rPr>
          <w:lang w:val="eu-ES"/>
        </w:rPr>
        <w:t>erdin zaigu</w:t>
      </w:r>
      <w:r>
        <w:rPr>
          <w:lang w:val="eu-ES"/>
        </w:rPr>
        <w:t>. F</w:t>
      </w:r>
      <w:r w:rsidRPr="00CE2DBC">
        <w:rPr>
          <w:lang w:val="eu-ES"/>
        </w:rPr>
        <w:t>orma edo m</w:t>
      </w:r>
      <w:r>
        <w:rPr>
          <w:lang w:val="eu-ES"/>
        </w:rPr>
        <w:t xml:space="preserve">uinean akats larriak ez baditu, </w:t>
      </w:r>
      <w:r>
        <w:rPr>
          <w:lang w:val="eu-ES"/>
        </w:rPr>
        <w:lastRenderedPageBreak/>
        <w:t xml:space="preserve">uste dugu gure jarrera, </w:t>
      </w:r>
      <w:proofErr w:type="spellStart"/>
      <w:r>
        <w:rPr>
          <w:lang w:val="eu-ES"/>
        </w:rPr>
        <w:t>d</w:t>
      </w:r>
      <w:r w:rsidRPr="00CE2DBC">
        <w:rPr>
          <w:lang w:val="eu-ES"/>
        </w:rPr>
        <w:t>efektu</w:t>
      </w:r>
      <w:r>
        <w:rPr>
          <w:lang w:val="eu-ES"/>
        </w:rPr>
        <w:t>z</w:t>
      </w:r>
      <w:proofErr w:type="spellEnd"/>
      <w:r>
        <w:rPr>
          <w:lang w:val="eu-ES"/>
        </w:rPr>
        <w:t>,</w:t>
      </w:r>
      <w:r w:rsidRPr="00CE2DBC">
        <w:rPr>
          <w:lang w:val="eu-ES"/>
        </w:rPr>
        <w:t xml:space="preserve"> edo </w:t>
      </w:r>
      <w:r>
        <w:rPr>
          <w:lang w:val="eu-ES"/>
        </w:rPr>
        <w:t>gazteleraz</w:t>
      </w:r>
      <w:r w:rsidRPr="00CE2DBC">
        <w:rPr>
          <w:lang w:val="eu-ES"/>
        </w:rPr>
        <w:t xml:space="preserve"> zezaten den moduan</w:t>
      </w:r>
      <w:r>
        <w:rPr>
          <w:lang w:val="eu-ES"/>
        </w:rPr>
        <w:t xml:space="preserve">, </w:t>
      </w:r>
      <w:proofErr w:type="spellStart"/>
      <w:r w:rsidRPr="00466C8D">
        <w:rPr>
          <w:lang w:val="eu-ES"/>
        </w:rPr>
        <w:t>por</w:t>
      </w:r>
      <w:proofErr w:type="spellEnd"/>
      <w:r w:rsidRPr="00466C8D">
        <w:rPr>
          <w:lang w:val="eu-ES"/>
        </w:rPr>
        <w:t xml:space="preserve"> </w:t>
      </w:r>
      <w:proofErr w:type="spellStart"/>
      <w:r w:rsidRPr="00466C8D">
        <w:rPr>
          <w:lang w:val="eu-ES"/>
        </w:rPr>
        <w:t>defecto</w:t>
      </w:r>
      <w:proofErr w:type="spellEnd"/>
      <w:r>
        <w:rPr>
          <w:lang w:val="eu-ES"/>
        </w:rPr>
        <w:t xml:space="preserve">, </w:t>
      </w:r>
      <w:r w:rsidRPr="00CE2DBC">
        <w:rPr>
          <w:lang w:val="eu-ES"/>
        </w:rPr>
        <w:t>baiezkoaren aldeko</w:t>
      </w:r>
      <w:r>
        <w:rPr>
          <w:lang w:val="eu-ES"/>
        </w:rPr>
        <w:t xml:space="preserve">a izan behar duela, </w:t>
      </w:r>
      <w:r w:rsidRPr="00CE2DBC">
        <w:rPr>
          <w:lang w:val="eu-ES"/>
        </w:rPr>
        <w:t xml:space="preserve">eztabaidari argi berdea </w:t>
      </w:r>
      <w:proofErr w:type="spellStart"/>
      <w:r w:rsidRPr="00CE2DBC">
        <w:rPr>
          <w:lang w:val="eu-ES"/>
        </w:rPr>
        <w:t>ematearena</w:t>
      </w:r>
      <w:proofErr w:type="spellEnd"/>
      <w:r w:rsidRPr="00CE2DBC">
        <w:rPr>
          <w:lang w:val="eu-ES"/>
        </w:rPr>
        <w:t xml:space="preserve"> izan behar duela</w:t>
      </w:r>
      <w:r>
        <w:rPr>
          <w:lang w:val="eu-ES"/>
        </w:rPr>
        <w:t>. Hori da lehenengo arrazoia. E</w:t>
      </w:r>
      <w:r w:rsidRPr="00CE2DBC">
        <w:rPr>
          <w:lang w:val="eu-ES"/>
        </w:rPr>
        <w:t>ta uste du</w:t>
      </w:r>
      <w:r>
        <w:rPr>
          <w:lang w:val="eu-ES"/>
        </w:rPr>
        <w:t>t</w:t>
      </w:r>
      <w:r w:rsidRPr="00CE2DBC">
        <w:rPr>
          <w:lang w:val="eu-ES"/>
        </w:rPr>
        <w:t xml:space="preserve"> orain arte manten</w:t>
      </w:r>
      <w:r>
        <w:rPr>
          <w:lang w:val="eu-ES"/>
        </w:rPr>
        <w:t>du</w:t>
      </w:r>
      <w:r w:rsidRPr="00CE2DBC">
        <w:rPr>
          <w:lang w:val="eu-ES"/>
        </w:rPr>
        <w:t xml:space="preserve"> dugula koherentziaz jarrera</w:t>
      </w:r>
      <w:r>
        <w:rPr>
          <w:lang w:val="eu-ES"/>
        </w:rPr>
        <w:t xml:space="preserve"> hori, </w:t>
      </w:r>
      <w:r w:rsidRPr="00CE2DBC">
        <w:rPr>
          <w:lang w:val="eu-ES"/>
        </w:rPr>
        <w:t>eta</w:t>
      </w:r>
      <w:r>
        <w:rPr>
          <w:lang w:val="eu-ES"/>
        </w:rPr>
        <w:t>,</w:t>
      </w:r>
      <w:r w:rsidRPr="00CE2DBC">
        <w:rPr>
          <w:lang w:val="eu-ES"/>
        </w:rPr>
        <w:t xml:space="preserve"> gaur ere</w:t>
      </w:r>
      <w:r>
        <w:rPr>
          <w:lang w:val="eu-ES"/>
        </w:rPr>
        <w:t>,</w:t>
      </w:r>
      <w:r w:rsidRPr="00CE2DBC">
        <w:rPr>
          <w:lang w:val="eu-ES"/>
        </w:rPr>
        <w:t xml:space="preserve"> berretsi dugu planteamendu hori</w:t>
      </w:r>
      <w:r>
        <w:rPr>
          <w:lang w:val="eu-ES"/>
        </w:rPr>
        <w:t>:</w:t>
      </w:r>
      <w:r w:rsidRPr="00CE2DBC">
        <w:rPr>
          <w:lang w:val="eu-ES"/>
        </w:rPr>
        <w:t xml:space="preserve"> eztabaidei ateak irekitzea.</w:t>
      </w:r>
    </w:p>
    <w:p w:rsidR="00466C8D" w:rsidRDefault="00466C8D" w:rsidP="00443782">
      <w:pPr>
        <w:pStyle w:val="Texto"/>
        <w:rPr>
          <w:lang w:val="eu-ES"/>
        </w:rPr>
      </w:pPr>
    </w:p>
    <w:p w:rsidR="00466C8D" w:rsidRDefault="00466C8D" w:rsidP="00443782">
      <w:pPr>
        <w:pStyle w:val="Texto"/>
        <w:rPr>
          <w:lang w:val="eu-ES"/>
        </w:rPr>
      </w:pPr>
      <w:r w:rsidRPr="00CE2DBC">
        <w:rPr>
          <w:lang w:val="eu-ES"/>
        </w:rPr>
        <w:t>Baina</w:t>
      </w:r>
      <w:r>
        <w:rPr>
          <w:lang w:val="eu-ES"/>
        </w:rPr>
        <w:t>,</w:t>
      </w:r>
      <w:r w:rsidRPr="00CE2DBC">
        <w:rPr>
          <w:lang w:val="eu-ES"/>
        </w:rPr>
        <w:t xml:space="preserve"> beste aldetik</w:t>
      </w:r>
      <w:r>
        <w:rPr>
          <w:lang w:val="eu-ES"/>
        </w:rPr>
        <w:t>,</w:t>
      </w:r>
      <w:r w:rsidRPr="00CE2DBC">
        <w:rPr>
          <w:lang w:val="eu-ES"/>
        </w:rPr>
        <w:t xml:space="preserve"> esan behar dugu ere muinarekin eta pro</w:t>
      </w:r>
      <w:r>
        <w:rPr>
          <w:lang w:val="eu-ES"/>
        </w:rPr>
        <w:t xml:space="preserve">posatzen </w:t>
      </w:r>
      <w:proofErr w:type="spellStart"/>
      <w:r>
        <w:rPr>
          <w:lang w:val="eu-ES"/>
        </w:rPr>
        <w:t>zaigunarekin</w:t>
      </w:r>
      <w:proofErr w:type="spellEnd"/>
      <w:r>
        <w:rPr>
          <w:lang w:val="eu-ES"/>
        </w:rPr>
        <w:t xml:space="preserve"> ere ados g</w:t>
      </w:r>
      <w:r w:rsidRPr="00CE2DBC">
        <w:rPr>
          <w:lang w:val="eu-ES"/>
        </w:rPr>
        <w:t>audela</w:t>
      </w:r>
      <w:r>
        <w:rPr>
          <w:lang w:val="eu-ES"/>
        </w:rPr>
        <w:t>,</w:t>
      </w:r>
      <w:r w:rsidRPr="00CE2DBC">
        <w:rPr>
          <w:lang w:val="eu-ES"/>
        </w:rPr>
        <w:t xml:space="preserve"> uste dugulako tasa turistiko delakoa</w:t>
      </w:r>
      <w:r>
        <w:rPr>
          <w:lang w:val="eu-ES"/>
        </w:rPr>
        <w:t>; ondo argitu da azalpenean</w:t>
      </w:r>
      <w:r w:rsidRPr="00CE2DBC">
        <w:rPr>
          <w:lang w:val="eu-ES"/>
        </w:rPr>
        <w:t xml:space="preserve"> tasa ez dela</w:t>
      </w:r>
      <w:r>
        <w:rPr>
          <w:lang w:val="eu-ES"/>
        </w:rPr>
        <w:t>,</w:t>
      </w:r>
      <w:r w:rsidRPr="00CE2DBC">
        <w:rPr>
          <w:lang w:val="eu-ES"/>
        </w:rPr>
        <w:t xml:space="preserve"> azken</w:t>
      </w:r>
      <w:r>
        <w:rPr>
          <w:lang w:val="eu-ES"/>
        </w:rPr>
        <w:t>ean zerga berri bat izango dela. B</w:t>
      </w:r>
      <w:r w:rsidRPr="00CE2DBC">
        <w:rPr>
          <w:lang w:val="eu-ES"/>
        </w:rPr>
        <w:t>aina</w:t>
      </w:r>
      <w:r>
        <w:rPr>
          <w:lang w:val="eu-ES"/>
        </w:rPr>
        <w:t>,</w:t>
      </w:r>
      <w:r w:rsidRPr="00CE2DBC">
        <w:rPr>
          <w:lang w:val="eu-ES"/>
        </w:rPr>
        <w:t xml:space="preserve"> gure ustez</w:t>
      </w:r>
      <w:r>
        <w:rPr>
          <w:lang w:val="eu-ES"/>
        </w:rPr>
        <w:t>,</w:t>
      </w:r>
      <w:r w:rsidRPr="00CE2DBC">
        <w:rPr>
          <w:lang w:val="eu-ES"/>
        </w:rPr>
        <w:t xml:space="preserve"> ekarpen interesgarria izango zela</w:t>
      </w:r>
      <w:r>
        <w:rPr>
          <w:lang w:val="eu-ES"/>
        </w:rPr>
        <w:t>. Interesgarria izango zela, eta</w:t>
      </w:r>
      <w:r w:rsidRPr="00CE2DBC">
        <w:rPr>
          <w:lang w:val="eu-ES"/>
        </w:rPr>
        <w:t xml:space="preserve"> ez ditut errepikatuko</w:t>
      </w:r>
      <w:r>
        <w:rPr>
          <w:lang w:val="eu-ES"/>
        </w:rPr>
        <w:t>,</w:t>
      </w:r>
      <w:r w:rsidRPr="00CE2DBC">
        <w:rPr>
          <w:lang w:val="eu-ES"/>
        </w:rPr>
        <w:t xml:space="preserve"> dagoeneko</w:t>
      </w:r>
      <w:r>
        <w:rPr>
          <w:lang w:val="eu-ES"/>
        </w:rPr>
        <w:t>, emandako arrazoiak, n</w:t>
      </w:r>
      <w:r w:rsidRPr="00CE2DBC">
        <w:rPr>
          <w:lang w:val="eu-ES"/>
        </w:rPr>
        <w:t>eurri ehune</w:t>
      </w:r>
      <w:r>
        <w:rPr>
          <w:lang w:val="eu-ES"/>
        </w:rPr>
        <w:t>ko oso handi batean bat egiten dudalako Jon Hernánd</w:t>
      </w:r>
      <w:r w:rsidRPr="00CE2DBC">
        <w:rPr>
          <w:lang w:val="eu-ES"/>
        </w:rPr>
        <w:t>ezek egindako aurkezpenarekin. Uste dugu aukera hori</w:t>
      </w:r>
      <w:r>
        <w:rPr>
          <w:lang w:val="eu-ES"/>
        </w:rPr>
        <w:t>ek</w:t>
      </w:r>
      <w:r w:rsidRPr="00CE2DBC">
        <w:rPr>
          <w:lang w:val="eu-ES"/>
        </w:rPr>
        <w:t xml:space="preserve"> aprobe</w:t>
      </w:r>
      <w:r>
        <w:rPr>
          <w:lang w:val="eu-ES"/>
        </w:rPr>
        <w:t>txatu egin behar direla. B</w:t>
      </w:r>
      <w:r w:rsidRPr="00CE2DBC">
        <w:rPr>
          <w:lang w:val="eu-ES"/>
        </w:rPr>
        <w:t>ehar batzuk sortzen direla turismoaren handitzearen ondorioz</w:t>
      </w:r>
      <w:r>
        <w:rPr>
          <w:lang w:val="eu-ES"/>
        </w:rPr>
        <w:t>,</w:t>
      </w:r>
      <w:r w:rsidRPr="00CE2DBC">
        <w:rPr>
          <w:lang w:val="eu-ES"/>
        </w:rPr>
        <w:t xml:space="preserve"> eta</w:t>
      </w:r>
      <w:r>
        <w:rPr>
          <w:lang w:val="eu-ES"/>
        </w:rPr>
        <w:t>,</w:t>
      </w:r>
      <w:r w:rsidRPr="00CE2DBC">
        <w:rPr>
          <w:lang w:val="eu-ES"/>
        </w:rPr>
        <w:t xml:space="preserve"> behar horiei aurre egiteko, b</w:t>
      </w:r>
      <w:r>
        <w:rPr>
          <w:lang w:val="eu-ES"/>
        </w:rPr>
        <w:t>aliab</w:t>
      </w:r>
      <w:r w:rsidRPr="00CE2DBC">
        <w:rPr>
          <w:lang w:val="eu-ES"/>
        </w:rPr>
        <w:t>ide berriak e</w:t>
      </w:r>
      <w:r>
        <w:rPr>
          <w:lang w:val="eu-ES"/>
        </w:rPr>
        <w:t>skuratzea ez dela batere txarra.</w:t>
      </w:r>
    </w:p>
    <w:p w:rsidR="00466C8D" w:rsidRDefault="00466C8D" w:rsidP="00443782">
      <w:pPr>
        <w:pStyle w:val="Texto"/>
        <w:rPr>
          <w:lang w:val="eu-ES"/>
        </w:rPr>
      </w:pPr>
    </w:p>
    <w:p w:rsidR="00466C8D" w:rsidRPr="00CE2DBC" w:rsidRDefault="00466C8D" w:rsidP="00443782">
      <w:pPr>
        <w:pStyle w:val="Texto"/>
        <w:rPr>
          <w:lang w:val="eu-ES"/>
        </w:rPr>
      </w:pPr>
      <w:r>
        <w:rPr>
          <w:lang w:val="eu-ES"/>
        </w:rPr>
        <w:t>Z</w:t>
      </w:r>
      <w:r w:rsidRPr="00CE2DBC">
        <w:rPr>
          <w:lang w:val="eu-ES"/>
        </w:rPr>
        <w:t>era</w:t>
      </w:r>
      <w:r>
        <w:rPr>
          <w:lang w:val="eu-ES"/>
        </w:rPr>
        <w:t>,</w:t>
      </w:r>
      <w:r w:rsidRPr="00CE2DBC">
        <w:rPr>
          <w:lang w:val="eu-ES"/>
        </w:rPr>
        <w:t xml:space="preserve"> Da</w:t>
      </w:r>
      <w:r>
        <w:rPr>
          <w:lang w:val="eu-ES"/>
        </w:rPr>
        <w:t xml:space="preserve">nborenea jauna entzuten nuenean, </w:t>
      </w:r>
      <w:r w:rsidRPr="00CE2DBC">
        <w:rPr>
          <w:lang w:val="eu-ES"/>
        </w:rPr>
        <w:t>eta eskatzen zuenean zer lortzen dugun ta</w:t>
      </w:r>
      <w:r>
        <w:rPr>
          <w:lang w:val="eu-ES"/>
        </w:rPr>
        <w:t>sa honekin: "B</w:t>
      </w:r>
      <w:r w:rsidRPr="00CE2DBC">
        <w:rPr>
          <w:lang w:val="eu-ES"/>
        </w:rPr>
        <w:t>akarrik diru gehiago</w:t>
      </w:r>
      <w:r>
        <w:rPr>
          <w:lang w:val="eu-ES"/>
        </w:rPr>
        <w:t>". Bada, Erroma z</w:t>
      </w:r>
      <w:r w:rsidRPr="00CE2DBC">
        <w:rPr>
          <w:lang w:val="eu-ES"/>
        </w:rPr>
        <w:t xml:space="preserve">aharrari buruzko bi </w:t>
      </w:r>
      <w:r>
        <w:rPr>
          <w:lang w:val="eu-ES"/>
        </w:rPr>
        <w:t>pasadizo bururatu zaizkit: a</w:t>
      </w:r>
      <w:r w:rsidRPr="00CE2DBC">
        <w:rPr>
          <w:lang w:val="eu-ES"/>
        </w:rPr>
        <w:t xml:space="preserve">lde batetik, </w:t>
      </w:r>
      <w:r w:rsidRPr="009E63BA">
        <w:rPr>
          <w:i/>
          <w:lang w:val="eu-ES"/>
        </w:rPr>
        <w:t>Brianen bizitza</w:t>
      </w:r>
      <w:r w:rsidRPr="009E63BA">
        <w:rPr>
          <w:lang w:val="eu-ES"/>
        </w:rPr>
        <w:t xml:space="preserve">ren </w:t>
      </w:r>
      <w:r w:rsidRPr="00CE2DBC">
        <w:rPr>
          <w:lang w:val="eu-ES"/>
        </w:rPr>
        <w:t xml:space="preserve">filma. </w:t>
      </w:r>
      <w:r>
        <w:rPr>
          <w:lang w:val="eu-ES"/>
        </w:rPr>
        <w:t>"</w:t>
      </w:r>
      <w:r w:rsidRPr="00CE2DBC">
        <w:rPr>
          <w:lang w:val="eu-ES"/>
        </w:rPr>
        <w:t>Zer ekartzen dizkigute erromatarrek</w:t>
      </w:r>
      <w:r>
        <w:rPr>
          <w:lang w:val="eu-ES"/>
        </w:rPr>
        <w:t>?". "Ezer ez". Eta,</w:t>
      </w:r>
      <w:r w:rsidRPr="00CE2DBC">
        <w:rPr>
          <w:lang w:val="eu-ES"/>
        </w:rPr>
        <w:t xml:space="preserve"> gero</w:t>
      </w:r>
      <w:r>
        <w:rPr>
          <w:lang w:val="eu-ES"/>
        </w:rPr>
        <w:t>, hasten da zerrenda luze bat, ez? Bad</w:t>
      </w:r>
      <w:r w:rsidRPr="00CE2DBC">
        <w:rPr>
          <w:lang w:val="eu-ES"/>
        </w:rPr>
        <w:t>a</w:t>
      </w:r>
      <w:r>
        <w:rPr>
          <w:lang w:val="eu-ES"/>
        </w:rPr>
        <w:t>,</w:t>
      </w:r>
      <w:r w:rsidRPr="00CE2DBC">
        <w:rPr>
          <w:lang w:val="eu-ES"/>
        </w:rPr>
        <w:t xml:space="preserve"> kasu honetan</w:t>
      </w:r>
      <w:r>
        <w:rPr>
          <w:lang w:val="eu-ES"/>
        </w:rPr>
        <w:t>,</w:t>
      </w:r>
      <w:r w:rsidRPr="00CE2DBC">
        <w:rPr>
          <w:lang w:val="eu-ES"/>
        </w:rPr>
        <w:t xml:space="preserve"> laburra</w:t>
      </w:r>
      <w:r>
        <w:rPr>
          <w:lang w:val="eu-ES"/>
        </w:rPr>
        <w:t>go da. B</w:t>
      </w:r>
      <w:r w:rsidRPr="00CE2DBC">
        <w:rPr>
          <w:lang w:val="eu-ES"/>
        </w:rPr>
        <w:t>aina</w:t>
      </w:r>
      <w:r>
        <w:rPr>
          <w:lang w:val="eu-ES"/>
        </w:rPr>
        <w:t>,</w:t>
      </w:r>
      <w:r w:rsidRPr="00CE2DBC">
        <w:rPr>
          <w:lang w:val="eu-ES"/>
        </w:rPr>
        <w:t xml:space="preserve"> zer lo</w:t>
      </w:r>
      <w:r>
        <w:rPr>
          <w:lang w:val="eu-ES"/>
        </w:rPr>
        <w:t>rtzen dugu tasa hone</w:t>
      </w:r>
      <w:r w:rsidRPr="00CE2DBC">
        <w:rPr>
          <w:lang w:val="eu-ES"/>
        </w:rPr>
        <w:t>kin</w:t>
      </w:r>
      <w:r>
        <w:rPr>
          <w:lang w:val="eu-ES"/>
        </w:rPr>
        <w:t xml:space="preserve">? Bakarrik diru gehiago. </w:t>
      </w:r>
      <w:proofErr w:type="spellStart"/>
      <w:r>
        <w:rPr>
          <w:lang w:val="eu-ES"/>
        </w:rPr>
        <w:t>Ost</w:t>
      </w:r>
      <w:r w:rsidRPr="00CE2DBC">
        <w:rPr>
          <w:lang w:val="eu-ES"/>
        </w:rPr>
        <w:t>ras</w:t>
      </w:r>
      <w:proofErr w:type="spellEnd"/>
      <w:r>
        <w:rPr>
          <w:lang w:val="eu-ES"/>
        </w:rPr>
        <w:t>,</w:t>
      </w:r>
      <w:r w:rsidRPr="00CE2DBC">
        <w:rPr>
          <w:lang w:val="eu-ES"/>
        </w:rPr>
        <w:t xml:space="preserve"> diru gehiago biltzea</w:t>
      </w:r>
      <w:r>
        <w:rPr>
          <w:lang w:val="eu-ES"/>
        </w:rPr>
        <w:t>ren kontra zaude? Bakarrik h</w:t>
      </w:r>
      <w:r w:rsidRPr="00CE2DBC">
        <w:rPr>
          <w:lang w:val="eu-ES"/>
        </w:rPr>
        <w:t>ori baldin bada ondorioa, orduan</w:t>
      </w:r>
      <w:r>
        <w:rPr>
          <w:lang w:val="eu-ES"/>
        </w:rPr>
        <w:t xml:space="preserve"> denok </w:t>
      </w:r>
      <w:r w:rsidRPr="00CE2DBC">
        <w:rPr>
          <w:lang w:val="eu-ES"/>
        </w:rPr>
        <w:t>ados egon beharko du</w:t>
      </w:r>
      <w:r>
        <w:rPr>
          <w:lang w:val="eu-ES"/>
        </w:rPr>
        <w:t xml:space="preserve">gu; gero, </w:t>
      </w:r>
      <w:r w:rsidRPr="00CE2DBC">
        <w:rPr>
          <w:lang w:val="eu-ES"/>
        </w:rPr>
        <w:t>ez gara ados egongo di</w:t>
      </w:r>
      <w:r>
        <w:rPr>
          <w:lang w:val="eu-ES"/>
        </w:rPr>
        <w:t>ru hori nola gastatu behar den. B</w:t>
      </w:r>
      <w:r w:rsidRPr="00CE2DBC">
        <w:rPr>
          <w:lang w:val="eu-ES"/>
        </w:rPr>
        <w:t>aina</w:t>
      </w:r>
      <w:r>
        <w:rPr>
          <w:lang w:val="eu-ES"/>
        </w:rPr>
        <w:t xml:space="preserve"> ondare publikoan </w:t>
      </w:r>
      <w:r w:rsidRPr="00CE2DBC">
        <w:rPr>
          <w:lang w:val="eu-ES"/>
        </w:rPr>
        <w:t>diru gehiago sartzearekin…</w:t>
      </w:r>
    </w:p>
    <w:p w:rsidR="00466C8D" w:rsidRPr="00CE2DBC" w:rsidRDefault="00466C8D" w:rsidP="00443782">
      <w:pPr>
        <w:pStyle w:val="Texto"/>
        <w:rPr>
          <w:lang w:val="eu-ES"/>
        </w:rPr>
      </w:pPr>
    </w:p>
    <w:p w:rsidR="00466C8D" w:rsidRPr="00CE2DBC" w:rsidRDefault="00466C8D" w:rsidP="00443782">
      <w:pPr>
        <w:pStyle w:val="Texto"/>
        <w:rPr>
          <w:lang w:val="eu-ES"/>
        </w:rPr>
      </w:pPr>
      <w:r w:rsidRPr="00CE2DBC">
        <w:rPr>
          <w:lang w:val="eu-ES"/>
        </w:rPr>
        <w:t>(21. zintaren amaiera)</w:t>
      </w:r>
    </w:p>
    <w:p w:rsidR="00466C8D" w:rsidRPr="00466C8D" w:rsidRDefault="00466C8D" w:rsidP="00443782">
      <w:pPr>
        <w:pStyle w:val="Texto"/>
        <w:rPr>
          <w:lang w:val="eu-ES"/>
        </w:rPr>
      </w:pPr>
      <w:r w:rsidRPr="00466C8D">
        <w:rPr>
          <w:lang w:val="eu-ES"/>
        </w:rPr>
        <w:t>(22. zintaren hasiera)</w:t>
      </w:r>
    </w:p>
    <w:p w:rsidR="00466C8D" w:rsidRPr="00466C8D" w:rsidRDefault="00466C8D" w:rsidP="00443782">
      <w:pPr>
        <w:pStyle w:val="Texto"/>
        <w:rPr>
          <w:lang w:val="eu-ES"/>
        </w:rPr>
      </w:pPr>
    </w:p>
    <w:p w:rsidR="00466C8D" w:rsidRPr="00466C8D" w:rsidRDefault="00466C8D" w:rsidP="00443782">
      <w:pPr>
        <w:pStyle w:val="Texto"/>
        <w:rPr>
          <w:lang w:val="eu-ES"/>
        </w:rPr>
      </w:pPr>
      <w:r w:rsidRPr="00466C8D">
        <w:rPr>
          <w:lang w:val="eu-ES"/>
        </w:rPr>
        <w:t xml:space="preserve">... </w:t>
      </w:r>
      <w:r w:rsidRPr="00136507">
        <w:rPr>
          <w:lang w:val="eu-ES"/>
        </w:rPr>
        <w:t>bakarrik hori baldin bada ondorioa, orduan denok ados egon beharko du</w:t>
      </w:r>
      <w:r>
        <w:rPr>
          <w:lang w:val="eu-ES"/>
        </w:rPr>
        <w:t>gu; g</w:t>
      </w:r>
      <w:r w:rsidRPr="00136507">
        <w:rPr>
          <w:lang w:val="eu-ES"/>
        </w:rPr>
        <w:t>ero</w:t>
      </w:r>
      <w:r>
        <w:rPr>
          <w:lang w:val="eu-ES"/>
        </w:rPr>
        <w:t>,</w:t>
      </w:r>
      <w:r w:rsidRPr="00136507">
        <w:rPr>
          <w:lang w:val="eu-ES"/>
        </w:rPr>
        <w:t xml:space="preserve"> ez gara ados egongo di</w:t>
      </w:r>
      <w:r>
        <w:rPr>
          <w:lang w:val="eu-ES"/>
        </w:rPr>
        <w:t>ru hori nola gastatu behar den. B</w:t>
      </w:r>
      <w:r w:rsidRPr="00136507">
        <w:rPr>
          <w:lang w:val="eu-ES"/>
        </w:rPr>
        <w:t>aina ondare publikoa</w:t>
      </w:r>
      <w:r>
        <w:rPr>
          <w:lang w:val="eu-ES"/>
        </w:rPr>
        <w:t>k</w:t>
      </w:r>
      <w:r w:rsidRPr="00136507">
        <w:rPr>
          <w:lang w:val="eu-ES"/>
        </w:rPr>
        <w:t xml:space="preserve"> diru gehiago sartzearekin ados egon beharko dugula.</w:t>
      </w:r>
      <w:r w:rsidRPr="00466C8D">
        <w:rPr>
          <w:lang w:val="eu-ES"/>
        </w:rPr>
        <w:t xml:space="preserve"> </w:t>
      </w:r>
    </w:p>
    <w:p w:rsidR="00466C8D" w:rsidRPr="00466C8D" w:rsidRDefault="00466C8D" w:rsidP="00443782">
      <w:pPr>
        <w:pStyle w:val="Texto"/>
        <w:rPr>
          <w:lang w:val="eu-ES"/>
        </w:rPr>
      </w:pPr>
    </w:p>
    <w:p w:rsidR="00466C8D" w:rsidRDefault="00466C8D" w:rsidP="00443782">
      <w:pPr>
        <w:pStyle w:val="Texto"/>
      </w:pPr>
      <w:r w:rsidRPr="00136507">
        <w:lastRenderedPageBreak/>
        <w:t xml:space="preserve">La otra historia es </w:t>
      </w:r>
      <w:r>
        <w:t xml:space="preserve">menos frívola, </w:t>
      </w:r>
      <w:r w:rsidRPr="00136507">
        <w:t xml:space="preserve">a </w:t>
      </w:r>
      <w:r>
        <w:t>otra historia</w:t>
      </w:r>
      <w:r w:rsidRPr="00136507">
        <w:t xml:space="preserve"> de Roma que me venía a la </w:t>
      </w:r>
      <w:r>
        <w:t xml:space="preserve">cabeza </w:t>
      </w:r>
      <w:r w:rsidRPr="00136507">
        <w:t>cuando le escuchaba a usted</w:t>
      </w:r>
      <w:r>
        <w:t>,</w:t>
      </w:r>
      <w:r w:rsidRPr="00136507">
        <w:t xml:space="preserve"> es una historia que tiene que ver con un </w:t>
      </w:r>
      <w:r>
        <w:t>emperador, el e</w:t>
      </w:r>
      <w:r w:rsidRPr="00136507">
        <w:t xml:space="preserve">mperador </w:t>
      </w:r>
      <w:r>
        <w:t xml:space="preserve">Vespasiano. Cuando </w:t>
      </w:r>
      <w:proofErr w:type="spellStart"/>
      <w:r>
        <w:t>Suetonio</w:t>
      </w:r>
      <w:proofErr w:type="spellEnd"/>
      <w:r>
        <w:t xml:space="preserve"> escribió "La vida de los 12 césares", </w:t>
      </w:r>
      <w:r w:rsidRPr="00136507">
        <w:t xml:space="preserve">que se la fuente de la mayoría de las </w:t>
      </w:r>
      <w:r>
        <w:t xml:space="preserve">perrerías </w:t>
      </w:r>
      <w:r w:rsidRPr="00136507">
        <w:t>que conocemos so</w:t>
      </w:r>
      <w:r>
        <w:t>bre</w:t>
      </w:r>
      <w:r w:rsidRPr="00136507">
        <w:t xml:space="preserve"> los e</w:t>
      </w:r>
      <w:r>
        <w:t xml:space="preserve">mperadores romanos, sobre Nerón, Calígula y demás, despellejó a </w:t>
      </w:r>
      <w:r w:rsidRPr="00136507">
        <w:t>todos</w:t>
      </w:r>
      <w:r>
        <w:t>. Y</w:t>
      </w:r>
      <w:r w:rsidRPr="00136507">
        <w:t xml:space="preserve"> cuando </w:t>
      </w:r>
      <w:r>
        <w:t xml:space="preserve">llegó a Vespasiano, </w:t>
      </w:r>
      <w:r w:rsidRPr="00136507">
        <w:t xml:space="preserve">que había sido una especie de paréntesis en esa historia </w:t>
      </w:r>
      <w:r>
        <w:t xml:space="preserve">cruenta </w:t>
      </w:r>
      <w:r w:rsidRPr="00136507">
        <w:t xml:space="preserve">de los primeros </w:t>
      </w:r>
      <w:r>
        <w:t>emperadores ro</w:t>
      </w:r>
      <w:r w:rsidRPr="00136507">
        <w:t>manos</w:t>
      </w:r>
      <w:r>
        <w:t>, se encontró</w:t>
      </w:r>
      <w:r w:rsidRPr="00136507">
        <w:t xml:space="preserve"> </w:t>
      </w:r>
      <w:r>
        <w:t xml:space="preserve">con </w:t>
      </w:r>
      <w:r w:rsidRPr="00136507">
        <w:t xml:space="preserve">que casi no tenía nada con que meterse con </w:t>
      </w:r>
      <w:r>
        <w:t xml:space="preserve">él. Entonces se hizo eco de la fama </w:t>
      </w:r>
      <w:r w:rsidRPr="00136507">
        <w:t>que tenía</w:t>
      </w:r>
      <w:r>
        <w:t xml:space="preserve"> Vespasiano de </w:t>
      </w:r>
      <w:r w:rsidRPr="00136507">
        <w:t>ser un</w:t>
      </w:r>
      <w:r>
        <w:t xml:space="preserve"> ta</w:t>
      </w:r>
      <w:r w:rsidRPr="00136507">
        <w:t>cañ</w:t>
      </w:r>
      <w:r>
        <w:t>o</w:t>
      </w:r>
      <w:r w:rsidRPr="00136507">
        <w:t>, un emperador</w:t>
      </w:r>
      <w:r>
        <w:t xml:space="preserve"> tacaño. Y Vespasiano tomó una decisión</w:t>
      </w:r>
      <w:r w:rsidRPr="00136507">
        <w:t xml:space="preserve"> que era la de ta</w:t>
      </w:r>
      <w:r>
        <w:t>s</w:t>
      </w:r>
      <w:r w:rsidRPr="00136507">
        <w:t>ar la orina que se ver</w:t>
      </w:r>
      <w:r>
        <w:t>t</w:t>
      </w:r>
      <w:r w:rsidRPr="00136507">
        <w:t xml:space="preserve">ía </w:t>
      </w:r>
      <w:r>
        <w:t xml:space="preserve">en </w:t>
      </w:r>
      <w:r w:rsidRPr="00136507">
        <w:t>las letrina</w:t>
      </w:r>
      <w:r>
        <w:t>s, que recogían los cur</w:t>
      </w:r>
      <w:r w:rsidRPr="00136507">
        <w:t>ti</w:t>
      </w:r>
      <w:r>
        <w:t>dores de p</w:t>
      </w:r>
      <w:r w:rsidRPr="00136507">
        <w:t xml:space="preserve">ieles y lo utilizaban para su proceso de trabajo de las </w:t>
      </w:r>
      <w:r>
        <w:t>p</w:t>
      </w:r>
      <w:r w:rsidRPr="00136507">
        <w:t>ieles. Entonces</w:t>
      </w:r>
      <w:r>
        <w:t>, bueno, eso generó</w:t>
      </w:r>
      <w:r w:rsidRPr="00136507">
        <w:t xml:space="preserve"> una cierta sorna en Roma diciendo que </w:t>
      </w:r>
      <w:r>
        <w:t>"</w:t>
      </w:r>
      <w:r w:rsidRPr="00136507">
        <w:t xml:space="preserve">hasta la </w:t>
      </w:r>
      <w:r>
        <w:t xml:space="preserve">orina iba a </w:t>
      </w:r>
      <w:r w:rsidRPr="00136507">
        <w:t>estar tasada</w:t>
      </w:r>
      <w:r>
        <w:t xml:space="preserve">". Y </w:t>
      </w:r>
      <w:r w:rsidRPr="00136507">
        <w:t xml:space="preserve">cuenta </w:t>
      </w:r>
      <w:proofErr w:type="spellStart"/>
      <w:r>
        <w:t>S</w:t>
      </w:r>
      <w:r w:rsidRPr="00136507">
        <w:t>u</w:t>
      </w:r>
      <w:r>
        <w:t>etonio</w:t>
      </w:r>
      <w:proofErr w:type="spellEnd"/>
      <w:r>
        <w:t xml:space="preserve"> en "La vida de los 12 césares" que cuando le entregaron la </w:t>
      </w:r>
      <w:r w:rsidRPr="00136507">
        <w:t xml:space="preserve">primera bolsa de oro con el tributo recaudado a cuenta de </w:t>
      </w:r>
      <w:r>
        <w:t>t</w:t>
      </w:r>
      <w:r w:rsidRPr="00136507">
        <w:t xml:space="preserve">asar la orina </w:t>
      </w:r>
      <w:r>
        <w:t xml:space="preserve">Vespasiano la olió y dijo: "Non </w:t>
      </w:r>
      <w:proofErr w:type="spellStart"/>
      <w:r>
        <w:t>olet</w:t>
      </w:r>
      <w:proofErr w:type="spellEnd"/>
      <w:r>
        <w:t xml:space="preserve">". No huele. Al final, es dinero. Si no vamos a producir ningún efecto pernicioso y vamos a recaudar dinero, </w:t>
      </w:r>
      <w:r w:rsidRPr="001421C2">
        <w:rPr>
          <w:lang w:val="eu-ES"/>
        </w:rPr>
        <w:t>aurrera goaz.</w:t>
      </w:r>
      <w:r>
        <w:t xml:space="preserve"> Edo </w:t>
      </w:r>
      <w:r w:rsidRPr="001421C2">
        <w:rPr>
          <w:lang w:val="eu-ES"/>
        </w:rPr>
        <w:t>goazen aurrera!</w:t>
      </w:r>
    </w:p>
    <w:p w:rsidR="00466C8D" w:rsidRDefault="00466C8D" w:rsidP="00443782">
      <w:pPr>
        <w:pStyle w:val="Texto"/>
      </w:pPr>
    </w:p>
    <w:p w:rsidR="00466C8D" w:rsidRDefault="00466C8D" w:rsidP="00443782">
      <w:pPr>
        <w:pStyle w:val="Texto"/>
        <w:rPr>
          <w:lang w:val="eu-ES"/>
        </w:rPr>
      </w:pPr>
      <w:r>
        <w:t xml:space="preserve">Eta </w:t>
      </w:r>
      <w:r w:rsidRPr="00136507">
        <w:rPr>
          <w:lang w:val="eu-ES"/>
        </w:rPr>
        <w:t>guk uste dugu</w:t>
      </w:r>
      <w:r>
        <w:rPr>
          <w:lang w:val="eu-ES"/>
        </w:rPr>
        <w:t>,</w:t>
      </w:r>
      <w:r w:rsidRPr="00136507">
        <w:rPr>
          <w:lang w:val="eu-ES"/>
        </w:rPr>
        <w:t xml:space="preserve"> gainera</w:t>
      </w:r>
      <w:r>
        <w:rPr>
          <w:lang w:val="eu-ES"/>
        </w:rPr>
        <w:t>,</w:t>
      </w:r>
      <w:r w:rsidRPr="00136507">
        <w:rPr>
          <w:lang w:val="eu-ES"/>
        </w:rPr>
        <w:t xml:space="preserve"> lege honek permititzen duela eztabaida eta</w:t>
      </w:r>
      <w:r>
        <w:rPr>
          <w:lang w:val="eu-ES"/>
        </w:rPr>
        <w:t>, nola ez, leg</w:t>
      </w:r>
      <w:r w:rsidRPr="00136507">
        <w:rPr>
          <w:lang w:val="eu-ES"/>
        </w:rPr>
        <w:t>e guztia</w:t>
      </w:r>
      <w:r>
        <w:rPr>
          <w:lang w:val="eu-ES"/>
        </w:rPr>
        <w:t>k</w:t>
      </w:r>
      <w:r w:rsidRPr="00136507">
        <w:rPr>
          <w:lang w:val="eu-ES"/>
        </w:rPr>
        <w:t xml:space="preserve"> bezala</w:t>
      </w:r>
      <w:r>
        <w:rPr>
          <w:lang w:val="eu-ES"/>
        </w:rPr>
        <w:t>,</w:t>
      </w:r>
      <w:r w:rsidRPr="00136507">
        <w:rPr>
          <w:lang w:val="eu-ES"/>
        </w:rPr>
        <w:t xml:space="preserve"> tramitean </w:t>
      </w:r>
      <w:r>
        <w:rPr>
          <w:lang w:val="eu-ES"/>
        </w:rPr>
        <w:t xml:space="preserve">aspektu </w:t>
      </w:r>
      <w:r w:rsidRPr="00136507">
        <w:rPr>
          <w:lang w:val="eu-ES"/>
        </w:rPr>
        <w:t>tekniko asko hobetzeko aukera izango dugunez</w:t>
      </w:r>
      <w:r>
        <w:rPr>
          <w:lang w:val="eu-ES"/>
        </w:rPr>
        <w:t>,</w:t>
      </w:r>
      <w:r w:rsidRPr="00136507">
        <w:rPr>
          <w:lang w:val="eu-ES"/>
        </w:rPr>
        <w:t xml:space="preserve"> eta </w:t>
      </w:r>
      <w:r>
        <w:rPr>
          <w:lang w:val="eu-ES"/>
        </w:rPr>
        <w:t>eg</w:t>
      </w:r>
      <w:r w:rsidRPr="00136507">
        <w:rPr>
          <w:lang w:val="eu-ES"/>
        </w:rPr>
        <w:t>ia da hutsuneak eta ahuleziak ere badaudela legean, baina ekartzen digu eztabaida bat</w:t>
      </w:r>
      <w:r>
        <w:rPr>
          <w:lang w:val="eu-ES"/>
        </w:rPr>
        <w:t>,</w:t>
      </w:r>
      <w:r w:rsidRPr="00136507">
        <w:rPr>
          <w:lang w:val="eu-ES"/>
        </w:rPr>
        <w:t xml:space="preserve"> gure ustez</w:t>
      </w:r>
      <w:r>
        <w:rPr>
          <w:lang w:val="eu-ES"/>
        </w:rPr>
        <w:t>,</w:t>
      </w:r>
      <w:r w:rsidRPr="00136507">
        <w:rPr>
          <w:lang w:val="eu-ES"/>
        </w:rPr>
        <w:t xml:space="preserve"> eman behar dena. Guk ez dugu uste udal guztiei inposatu behar zaiela derrigorrez tasa </w:t>
      </w:r>
      <w:r>
        <w:rPr>
          <w:lang w:val="eu-ES"/>
        </w:rPr>
        <w:t xml:space="preserve">hau </w:t>
      </w:r>
      <w:r w:rsidRPr="00136507">
        <w:rPr>
          <w:lang w:val="eu-ES"/>
        </w:rPr>
        <w:t>aplikatzea</w:t>
      </w:r>
      <w:r>
        <w:rPr>
          <w:lang w:val="eu-ES"/>
        </w:rPr>
        <w:t>. E</w:t>
      </w:r>
      <w:r w:rsidRPr="00136507">
        <w:rPr>
          <w:lang w:val="eu-ES"/>
        </w:rPr>
        <w:t>ta lege honen bidez ez zen hori planteatzen</w:t>
      </w:r>
      <w:r>
        <w:rPr>
          <w:lang w:val="eu-ES"/>
        </w:rPr>
        <w:t>. Planteatzen zen</w:t>
      </w:r>
      <w:r w:rsidRPr="00136507">
        <w:rPr>
          <w:lang w:val="eu-ES"/>
        </w:rPr>
        <w:t xml:space="preserve">a </w:t>
      </w:r>
      <w:r>
        <w:rPr>
          <w:lang w:val="eu-ES"/>
        </w:rPr>
        <w:t xml:space="preserve">zen </w:t>
      </w:r>
      <w:r w:rsidRPr="00136507">
        <w:rPr>
          <w:lang w:val="eu-ES"/>
        </w:rPr>
        <w:t xml:space="preserve">marko orokor bat eraikitzea ahalbidetzeko </w:t>
      </w:r>
      <w:r>
        <w:rPr>
          <w:lang w:val="eu-ES"/>
        </w:rPr>
        <w:t xml:space="preserve">nahi </w:t>
      </w:r>
      <w:r w:rsidRPr="00136507">
        <w:rPr>
          <w:lang w:val="eu-ES"/>
        </w:rPr>
        <w:t>duen Udalak urrats hori ematea.</w:t>
      </w:r>
    </w:p>
    <w:p w:rsidR="00466C8D" w:rsidRDefault="00466C8D" w:rsidP="00443782">
      <w:pPr>
        <w:pStyle w:val="Texto"/>
        <w:rPr>
          <w:lang w:val="eu-ES"/>
        </w:rPr>
      </w:pPr>
    </w:p>
    <w:p w:rsidR="00466C8D" w:rsidRDefault="00466C8D" w:rsidP="00443782">
      <w:pPr>
        <w:pStyle w:val="Texto"/>
        <w:rPr>
          <w:lang w:val="eu-ES"/>
        </w:rPr>
      </w:pPr>
      <w:r w:rsidRPr="00136507">
        <w:rPr>
          <w:lang w:val="eu-ES"/>
        </w:rPr>
        <w:t>Eta egia da turismoaren errealitatea ez dela berbera Donostian edo Barakal</w:t>
      </w:r>
      <w:r>
        <w:rPr>
          <w:lang w:val="eu-ES"/>
        </w:rPr>
        <w:t>don edo Bilbon edo Balmasedan, b</w:t>
      </w:r>
      <w:r w:rsidRPr="00136507">
        <w:rPr>
          <w:lang w:val="eu-ES"/>
        </w:rPr>
        <w:t xml:space="preserve">aina errealitate horretan partekatzen duten elementuetako bat da gaur egun udalek ez dituztela tresnarik tasa ezarri nahi badute ezarri ahal izateko. Eta eskaera hori badago, </w:t>
      </w:r>
      <w:r>
        <w:rPr>
          <w:lang w:val="eu-ES"/>
        </w:rPr>
        <w:t xml:space="preserve">eta lehen </w:t>
      </w:r>
      <w:r w:rsidRPr="00136507">
        <w:rPr>
          <w:lang w:val="eu-ES"/>
        </w:rPr>
        <w:t>aipatu da alderdien arteko kontraesana</w:t>
      </w:r>
      <w:r>
        <w:rPr>
          <w:lang w:val="eu-ES"/>
        </w:rPr>
        <w:t>k. E</w:t>
      </w:r>
      <w:r w:rsidRPr="00136507">
        <w:rPr>
          <w:lang w:val="eu-ES"/>
        </w:rPr>
        <w:t>t</w:t>
      </w:r>
      <w:r>
        <w:rPr>
          <w:lang w:val="eu-ES"/>
        </w:rPr>
        <w:t>a Donostian, hemen gaur lege hon</w:t>
      </w:r>
      <w:r w:rsidRPr="00136507">
        <w:rPr>
          <w:lang w:val="eu-ES"/>
        </w:rPr>
        <w:t>i argi gorria erakutsiko dioten alderdiek beste gauza bat esaten dute eta eskatzen dute</w:t>
      </w:r>
      <w:r>
        <w:rPr>
          <w:lang w:val="eu-ES"/>
        </w:rPr>
        <w:t>. E</w:t>
      </w:r>
      <w:r w:rsidRPr="00136507">
        <w:rPr>
          <w:lang w:val="eu-ES"/>
        </w:rPr>
        <w:t xml:space="preserve">ta Gipuzkoako Batzar Nagusietan ere. Eta </w:t>
      </w:r>
      <w:r>
        <w:rPr>
          <w:lang w:val="eu-ES"/>
        </w:rPr>
        <w:t>eg</w:t>
      </w:r>
      <w:r w:rsidRPr="00136507">
        <w:rPr>
          <w:lang w:val="eu-ES"/>
        </w:rPr>
        <w:t xml:space="preserve">ia da turismo mailan iritzi </w:t>
      </w:r>
      <w:r w:rsidRPr="00136507">
        <w:rPr>
          <w:lang w:val="eu-ES"/>
        </w:rPr>
        <w:lastRenderedPageBreak/>
        <w:t>ezberdina</w:t>
      </w:r>
      <w:r>
        <w:rPr>
          <w:lang w:val="eu-ES"/>
        </w:rPr>
        <w:t>k</w:t>
      </w:r>
      <w:r w:rsidRPr="00136507">
        <w:rPr>
          <w:lang w:val="eu-ES"/>
        </w:rPr>
        <w:t xml:space="preserve"> daudela, baina ze kasualitatea</w:t>
      </w:r>
      <w:r>
        <w:rPr>
          <w:lang w:val="eu-ES"/>
        </w:rPr>
        <w:t xml:space="preserve"> –e</w:t>
      </w:r>
      <w:r w:rsidRPr="00136507">
        <w:rPr>
          <w:lang w:val="eu-ES"/>
        </w:rPr>
        <w:t>ta nik uste dut horrek pista inportante bat ematen digula</w:t>
      </w:r>
      <w:r>
        <w:rPr>
          <w:lang w:val="eu-ES"/>
        </w:rPr>
        <w:t xml:space="preserve">– ze kasualitatea </w:t>
      </w:r>
      <w:r w:rsidRPr="00136507">
        <w:rPr>
          <w:lang w:val="eu-ES"/>
        </w:rPr>
        <w:t>justu turismo gehien daukaten tokietan, hor</w:t>
      </w:r>
      <w:r>
        <w:rPr>
          <w:lang w:val="eu-ES"/>
        </w:rPr>
        <w:t>,</w:t>
      </w:r>
      <w:r w:rsidRPr="00136507">
        <w:rPr>
          <w:lang w:val="eu-ES"/>
        </w:rPr>
        <w:t xml:space="preserve"> alderdi hau</w:t>
      </w:r>
      <w:r>
        <w:rPr>
          <w:lang w:val="eu-ES"/>
        </w:rPr>
        <w:t>ek</w:t>
      </w:r>
      <w:r w:rsidRPr="00136507">
        <w:rPr>
          <w:lang w:val="eu-ES"/>
        </w:rPr>
        <w:t xml:space="preserve"> bai tasaren ezartzen alde egotea eta turismo hain</w:t>
      </w:r>
      <w:r>
        <w:rPr>
          <w:lang w:val="eu-ES"/>
        </w:rPr>
        <w:t xml:space="preserve"> dimentsio handia e</w:t>
      </w:r>
      <w:r w:rsidRPr="00136507">
        <w:rPr>
          <w:lang w:val="eu-ES"/>
        </w:rPr>
        <w:t xml:space="preserve">z daukan tokietan beharra ez ikustea. </w:t>
      </w:r>
    </w:p>
    <w:p w:rsidR="00466C8D" w:rsidRDefault="00466C8D" w:rsidP="00443782">
      <w:pPr>
        <w:pStyle w:val="Texto"/>
        <w:rPr>
          <w:lang w:val="eu-ES"/>
        </w:rPr>
      </w:pPr>
    </w:p>
    <w:p w:rsidR="00466C8D" w:rsidRDefault="00466C8D" w:rsidP="00443782">
      <w:pPr>
        <w:pStyle w:val="Texto"/>
        <w:rPr>
          <w:lang w:val="eu-ES"/>
        </w:rPr>
      </w:pPr>
      <w:r w:rsidRPr="00136507">
        <w:rPr>
          <w:lang w:val="eu-ES"/>
        </w:rPr>
        <w:t>Orduan imajinatzen dut</w:t>
      </w:r>
      <w:r>
        <w:rPr>
          <w:lang w:val="eu-ES"/>
        </w:rPr>
        <w:t>,</w:t>
      </w:r>
      <w:r w:rsidRPr="00136507">
        <w:rPr>
          <w:lang w:val="eu-ES"/>
        </w:rPr>
        <w:t xml:space="preserve"> irizpide moduan</w:t>
      </w:r>
      <w:r>
        <w:rPr>
          <w:lang w:val="eu-ES"/>
        </w:rPr>
        <w:t>,</w:t>
      </w:r>
      <w:r w:rsidRPr="00136507">
        <w:rPr>
          <w:lang w:val="eu-ES"/>
        </w:rPr>
        <w:t xml:space="preserve"> turismoaren fenomenoaren epizentroan dauden alderdiek edo alderdien ordezkariek ezagutuko dutela hobeto errealitatea</w:t>
      </w:r>
      <w:r>
        <w:rPr>
          <w:lang w:val="eu-ES"/>
        </w:rPr>
        <w:t>. E</w:t>
      </w:r>
      <w:r w:rsidRPr="00136507">
        <w:rPr>
          <w:lang w:val="eu-ES"/>
        </w:rPr>
        <w:t xml:space="preserve">ta bai, egia da beste </w:t>
      </w:r>
      <w:r>
        <w:rPr>
          <w:lang w:val="eu-ES"/>
        </w:rPr>
        <w:t xml:space="preserve">tasa batzuk daudela, beste </w:t>
      </w:r>
      <w:r w:rsidRPr="00136507">
        <w:rPr>
          <w:lang w:val="eu-ES"/>
        </w:rPr>
        <w:t>zerbitzu publiko</w:t>
      </w:r>
      <w:r>
        <w:rPr>
          <w:lang w:val="eu-ES"/>
        </w:rPr>
        <w:t xml:space="preserve">…, </w:t>
      </w:r>
      <w:r w:rsidRPr="00136507">
        <w:rPr>
          <w:lang w:val="eu-ES"/>
        </w:rPr>
        <w:t>beste zerga batzuen bidez ordaintzen direla zaborra</w:t>
      </w:r>
      <w:r>
        <w:rPr>
          <w:lang w:val="eu-ES"/>
        </w:rPr>
        <w:t>k</w:t>
      </w:r>
      <w:r w:rsidRPr="00136507">
        <w:rPr>
          <w:lang w:val="eu-ES"/>
        </w:rPr>
        <w:t>, beste garraioa</w:t>
      </w:r>
      <w:r>
        <w:rPr>
          <w:lang w:val="eu-ES"/>
        </w:rPr>
        <w:t>k</w:t>
      </w:r>
      <w:r w:rsidRPr="00136507">
        <w:rPr>
          <w:lang w:val="eu-ES"/>
        </w:rPr>
        <w:t xml:space="preserve"> eta abar. Baina esango diguzu</w:t>
      </w:r>
      <w:r>
        <w:rPr>
          <w:lang w:val="eu-ES"/>
        </w:rPr>
        <w:t>,</w:t>
      </w:r>
      <w:r w:rsidRPr="00136507">
        <w:rPr>
          <w:lang w:val="eu-ES"/>
        </w:rPr>
        <w:t xml:space="preserve"> adibidez, autobusak ordaintzeko eta autobusak erab</w:t>
      </w:r>
      <w:r>
        <w:rPr>
          <w:lang w:val="eu-ES"/>
        </w:rPr>
        <w:t>iltzen direnean txartelaren prez</w:t>
      </w:r>
      <w:r w:rsidRPr="00136507">
        <w:rPr>
          <w:lang w:val="eu-ES"/>
        </w:rPr>
        <w:t xml:space="preserve">ioarekin ez duzu </w:t>
      </w:r>
      <w:r>
        <w:rPr>
          <w:lang w:val="eu-ES"/>
        </w:rPr>
        <w:t>ordaintzen zerbitzuaren prezioa. Z</w:t>
      </w:r>
      <w:r w:rsidRPr="00136507">
        <w:rPr>
          <w:lang w:val="eu-ES"/>
        </w:rPr>
        <w:t>erbitzu gehienak</w:t>
      </w:r>
      <w:r>
        <w:rPr>
          <w:lang w:val="eu-ES"/>
        </w:rPr>
        <w:t>,</w:t>
      </w:r>
      <w:r w:rsidRPr="00136507">
        <w:rPr>
          <w:lang w:val="eu-ES"/>
        </w:rPr>
        <w:t xml:space="preserve"> neurri batean</w:t>
      </w:r>
      <w:r>
        <w:rPr>
          <w:lang w:val="eu-ES"/>
        </w:rPr>
        <w:t>,</w:t>
      </w:r>
      <w:r w:rsidRPr="00136507">
        <w:rPr>
          <w:lang w:val="eu-ES"/>
        </w:rPr>
        <w:t xml:space="preserve"> defizitarioak direla eta beste ekarpen ekonomiko batzuen bidez osatu egin behar direla.</w:t>
      </w:r>
    </w:p>
    <w:p w:rsidR="00466C8D" w:rsidRDefault="00466C8D" w:rsidP="00443782">
      <w:pPr>
        <w:pStyle w:val="Texto"/>
        <w:rPr>
          <w:lang w:val="eu-ES"/>
        </w:rPr>
      </w:pPr>
    </w:p>
    <w:p w:rsidR="00466C8D" w:rsidRDefault="00466C8D" w:rsidP="00443782">
      <w:pPr>
        <w:pStyle w:val="Texto"/>
        <w:rPr>
          <w:lang w:val="eu-ES"/>
        </w:rPr>
      </w:pPr>
      <w:r w:rsidRPr="00136507">
        <w:rPr>
          <w:lang w:val="eu-ES"/>
        </w:rPr>
        <w:t xml:space="preserve">Hau ez da esperimentu bat </w:t>
      </w:r>
      <w:r>
        <w:rPr>
          <w:lang w:val="eu-ES"/>
        </w:rPr>
        <w:t>–</w:t>
      </w:r>
      <w:r w:rsidRPr="00136507">
        <w:rPr>
          <w:lang w:val="eu-ES"/>
        </w:rPr>
        <w:t>eta honekin amaitzen dut</w:t>
      </w:r>
      <w:r>
        <w:rPr>
          <w:lang w:val="eu-ES"/>
        </w:rPr>
        <w:t>–.</w:t>
      </w:r>
      <w:r w:rsidRPr="00136507">
        <w:rPr>
          <w:lang w:val="eu-ES"/>
        </w:rPr>
        <w:t xml:space="preserve"> </w:t>
      </w:r>
      <w:r>
        <w:rPr>
          <w:lang w:val="eu-ES"/>
        </w:rPr>
        <w:t>E</w:t>
      </w:r>
      <w:r w:rsidRPr="00136507">
        <w:rPr>
          <w:lang w:val="eu-ES"/>
        </w:rPr>
        <w:t xml:space="preserve">sperimentua izango balitz, </w:t>
      </w:r>
      <w:r>
        <w:rPr>
          <w:lang w:val="eu-ES"/>
        </w:rPr>
        <w:t xml:space="preserve">horrek </w:t>
      </w:r>
      <w:r w:rsidRPr="001421C2">
        <w:rPr>
          <w:lang w:val="eu-ES"/>
        </w:rPr>
        <w:t xml:space="preserve">Eugenio </w:t>
      </w:r>
      <w:proofErr w:type="spellStart"/>
      <w:r w:rsidRPr="001421C2">
        <w:rPr>
          <w:lang w:val="eu-ES"/>
        </w:rPr>
        <w:t>D'Ors</w:t>
      </w:r>
      <w:r>
        <w:rPr>
          <w:lang w:val="eu-ES"/>
        </w:rPr>
        <w:t>-ek</w:t>
      </w:r>
      <w:proofErr w:type="spellEnd"/>
      <w:r>
        <w:rPr>
          <w:lang w:val="eu-ES"/>
        </w:rPr>
        <w:t xml:space="preserve"> esan zuen moduan: "</w:t>
      </w:r>
      <w:r>
        <w:rPr>
          <w:lang w:val="es-ES"/>
        </w:rPr>
        <w:t xml:space="preserve">Los experimentos con gaseosa". </w:t>
      </w:r>
      <w:r>
        <w:rPr>
          <w:lang w:val="eu-ES"/>
        </w:rPr>
        <w:t xml:space="preserve">Agian, </w:t>
      </w:r>
      <w:r w:rsidRPr="00136507">
        <w:rPr>
          <w:lang w:val="eu-ES"/>
        </w:rPr>
        <w:t>gu</w:t>
      </w:r>
      <w:r>
        <w:rPr>
          <w:lang w:val="eu-ES"/>
        </w:rPr>
        <w:t>k</w:t>
      </w:r>
      <w:r w:rsidRPr="00136507">
        <w:rPr>
          <w:lang w:val="eu-ES"/>
        </w:rPr>
        <w:t xml:space="preserve"> ere beldur pixka bat edukiko genuke, baina tasa </w:t>
      </w:r>
      <w:r>
        <w:rPr>
          <w:lang w:val="eu-ES"/>
        </w:rPr>
        <w:t xml:space="preserve">hau </w:t>
      </w:r>
      <w:proofErr w:type="spellStart"/>
      <w:r w:rsidRPr="00136507">
        <w:rPr>
          <w:lang w:val="eu-ES"/>
        </w:rPr>
        <w:t>inplantatu</w:t>
      </w:r>
      <w:r>
        <w:rPr>
          <w:lang w:val="eu-ES"/>
        </w:rPr>
        <w:t>ta</w:t>
      </w:r>
      <w:proofErr w:type="spellEnd"/>
      <w:r w:rsidRPr="00136507">
        <w:rPr>
          <w:lang w:val="eu-ES"/>
        </w:rPr>
        <w:t xml:space="preserve"> dago toki askotan</w:t>
      </w:r>
      <w:r>
        <w:rPr>
          <w:lang w:val="eu-ES"/>
        </w:rPr>
        <w:t>,</w:t>
      </w:r>
      <w:r w:rsidRPr="00136507">
        <w:rPr>
          <w:lang w:val="eu-ES"/>
        </w:rPr>
        <w:t xml:space="preserve"> Estatu espainolean eta Estatutik kanpo</w:t>
      </w:r>
      <w:r>
        <w:rPr>
          <w:lang w:val="eu-ES"/>
        </w:rPr>
        <w:t>. E</w:t>
      </w:r>
      <w:r w:rsidRPr="00136507">
        <w:rPr>
          <w:lang w:val="eu-ES"/>
        </w:rPr>
        <w:t>ta toki guztietan sortu den efektu bakarra da</w:t>
      </w:r>
      <w:r>
        <w:rPr>
          <w:lang w:val="eu-ES"/>
        </w:rPr>
        <w:t>,</w:t>
      </w:r>
      <w:r w:rsidRPr="00136507">
        <w:rPr>
          <w:lang w:val="eu-ES"/>
        </w:rPr>
        <w:t xml:space="preserve"> hain zuzen ere, zuk aipatu duzuna</w:t>
      </w:r>
      <w:r>
        <w:rPr>
          <w:lang w:val="eu-ES"/>
        </w:rPr>
        <w:t>. D</w:t>
      </w:r>
      <w:r w:rsidRPr="00136507">
        <w:rPr>
          <w:lang w:val="eu-ES"/>
        </w:rPr>
        <w:t>iru gehiago bildu dela, diru gehiago bildu dela eta</w:t>
      </w:r>
      <w:r>
        <w:rPr>
          <w:lang w:val="eu-ES"/>
        </w:rPr>
        <w:t>,</w:t>
      </w:r>
      <w:r w:rsidRPr="00136507">
        <w:rPr>
          <w:lang w:val="eu-ES"/>
        </w:rPr>
        <w:t xml:space="preserve"> gure ustez</w:t>
      </w:r>
      <w:r>
        <w:rPr>
          <w:lang w:val="eu-ES"/>
        </w:rPr>
        <w:t>,</w:t>
      </w:r>
      <w:r w:rsidRPr="00136507">
        <w:rPr>
          <w:lang w:val="eu-ES"/>
        </w:rPr>
        <w:t xml:space="preserve"> hori</w:t>
      </w:r>
      <w:r>
        <w:rPr>
          <w:lang w:val="eu-ES"/>
        </w:rPr>
        <w:t>,</w:t>
      </w:r>
      <w:r w:rsidRPr="00136507">
        <w:rPr>
          <w:lang w:val="eu-ES"/>
        </w:rPr>
        <w:t xml:space="preserve"> ekarpen positiboa bat izango </w:t>
      </w:r>
      <w:r>
        <w:rPr>
          <w:lang w:val="eu-ES"/>
        </w:rPr>
        <w:t>z</w:t>
      </w:r>
      <w:r w:rsidRPr="00136507">
        <w:rPr>
          <w:lang w:val="eu-ES"/>
        </w:rPr>
        <w:t>ela</w:t>
      </w:r>
      <w:r>
        <w:rPr>
          <w:lang w:val="eu-ES"/>
        </w:rPr>
        <w:t xml:space="preserve"> turismoa, edozein beste gis</w:t>
      </w:r>
      <w:r w:rsidRPr="00136507">
        <w:rPr>
          <w:lang w:val="eu-ES"/>
        </w:rPr>
        <w:t>a jarduera</w:t>
      </w:r>
      <w:r>
        <w:rPr>
          <w:lang w:val="eu-ES"/>
        </w:rPr>
        <w:t>,</w:t>
      </w:r>
      <w:r w:rsidRPr="00136507">
        <w:rPr>
          <w:lang w:val="eu-ES"/>
        </w:rPr>
        <w:t xml:space="preserve"> eta are gehiago jarduera ekonomiko bezala</w:t>
      </w:r>
      <w:r>
        <w:rPr>
          <w:lang w:val="eu-ES"/>
        </w:rPr>
        <w:t>, g</w:t>
      </w:r>
      <w:r w:rsidRPr="00136507">
        <w:rPr>
          <w:lang w:val="eu-ES"/>
        </w:rPr>
        <w:t>auza ona</w:t>
      </w:r>
      <w:r>
        <w:rPr>
          <w:lang w:val="eu-ES"/>
        </w:rPr>
        <w:t>k</w:t>
      </w:r>
      <w:r w:rsidRPr="00136507">
        <w:rPr>
          <w:lang w:val="eu-ES"/>
        </w:rPr>
        <w:t xml:space="preserve"> </w:t>
      </w:r>
      <w:r>
        <w:rPr>
          <w:lang w:val="eu-ES"/>
        </w:rPr>
        <w:t>–</w:t>
      </w:r>
      <w:r w:rsidRPr="00136507">
        <w:rPr>
          <w:lang w:val="eu-ES"/>
        </w:rPr>
        <w:t>enplegua, dirua</w:t>
      </w:r>
      <w:r>
        <w:rPr>
          <w:lang w:val="eu-ES"/>
        </w:rPr>
        <w:t xml:space="preserve">, zerga bilketa ekartzen digulako– </w:t>
      </w:r>
      <w:r w:rsidRPr="00136507">
        <w:rPr>
          <w:lang w:val="eu-ES"/>
        </w:rPr>
        <w:t xml:space="preserve">baina baita ere beste </w:t>
      </w:r>
      <w:proofErr w:type="spellStart"/>
      <w:r>
        <w:rPr>
          <w:lang w:val="eu-ES"/>
        </w:rPr>
        <w:t>esternalidade</w:t>
      </w:r>
      <w:proofErr w:type="spellEnd"/>
      <w:r>
        <w:rPr>
          <w:lang w:val="eu-ES"/>
        </w:rPr>
        <w:t xml:space="preserve"> </w:t>
      </w:r>
      <w:r w:rsidRPr="00136507">
        <w:rPr>
          <w:lang w:val="eu-ES"/>
        </w:rPr>
        <w:t xml:space="preserve">negatiboak, besteak beste, zerbitzu batzuen </w:t>
      </w:r>
      <w:proofErr w:type="spellStart"/>
      <w:r w:rsidRPr="00136507">
        <w:rPr>
          <w:lang w:val="eu-ES"/>
        </w:rPr>
        <w:t>sobresaturazioa</w:t>
      </w:r>
      <w:proofErr w:type="spellEnd"/>
      <w:r>
        <w:rPr>
          <w:lang w:val="eu-ES"/>
        </w:rPr>
        <w:t>.</w:t>
      </w:r>
    </w:p>
    <w:p w:rsidR="00466C8D" w:rsidRDefault="00466C8D" w:rsidP="00443782">
      <w:pPr>
        <w:pStyle w:val="Texto"/>
        <w:rPr>
          <w:lang w:val="eu-ES"/>
        </w:rPr>
      </w:pPr>
    </w:p>
    <w:p w:rsidR="00466C8D" w:rsidRDefault="00466C8D" w:rsidP="00443782">
      <w:pPr>
        <w:pStyle w:val="Texto"/>
        <w:rPr>
          <w:lang w:val="eu-ES"/>
        </w:rPr>
      </w:pPr>
      <w:r>
        <w:rPr>
          <w:lang w:val="eu-ES"/>
        </w:rPr>
        <w:t>Eta horri</w:t>
      </w:r>
      <w:r w:rsidRPr="00136507">
        <w:rPr>
          <w:lang w:val="eu-ES"/>
        </w:rPr>
        <w:t xml:space="preserve"> aurre egiteko</w:t>
      </w:r>
      <w:r>
        <w:rPr>
          <w:lang w:val="eu-ES"/>
        </w:rPr>
        <w:t>…,</w:t>
      </w:r>
      <w:r w:rsidRPr="00136507">
        <w:rPr>
          <w:lang w:val="eu-ES"/>
        </w:rPr>
        <w:t xml:space="preserve"> eta gainera norberari eta udal bakoitzari bere errealitateen araberako erabakiak hartzeko gaitasuna eman nahi genion legeen bidez</w:t>
      </w:r>
      <w:r>
        <w:rPr>
          <w:lang w:val="eu-ES"/>
        </w:rPr>
        <w:t>. E</w:t>
      </w:r>
      <w:r w:rsidRPr="00136507">
        <w:rPr>
          <w:lang w:val="eu-ES"/>
        </w:rPr>
        <w:t>ta pena bat da, azken finean</w:t>
      </w:r>
      <w:r>
        <w:rPr>
          <w:lang w:val="eu-ES"/>
        </w:rPr>
        <w:t>,</w:t>
      </w:r>
      <w:r w:rsidRPr="00136507">
        <w:rPr>
          <w:lang w:val="eu-ES"/>
        </w:rPr>
        <w:t xml:space="preserve"> asko hitz egin bai, baina Gobernua sostengatzen duten alderdiek beto eskubidea jarriko dute eta berriro ere legealdi osoa pasako dugu beharrezkoa den espazio honetan urrats bat</w:t>
      </w:r>
      <w:r>
        <w:rPr>
          <w:lang w:val="eu-ES"/>
        </w:rPr>
        <w:t xml:space="preserve"> ere eman gabe. Eskerrik asko.</w:t>
      </w:r>
    </w:p>
    <w:p w:rsidR="00466C8D" w:rsidRDefault="00466C8D" w:rsidP="00443782">
      <w:pPr>
        <w:pStyle w:val="Texto"/>
        <w:rPr>
          <w:lang w:val="eu-ES"/>
        </w:rPr>
      </w:pPr>
    </w:p>
    <w:p w:rsidR="00466C8D" w:rsidRDefault="00466C8D" w:rsidP="00443782">
      <w:pPr>
        <w:pStyle w:val="Texto"/>
        <w:rPr>
          <w:lang w:val="eu-ES"/>
        </w:rPr>
      </w:pPr>
    </w:p>
    <w:p w:rsidR="00466C8D" w:rsidRDefault="00466C8D" w:rsidP="00443782">
      <w:pPr>
        <w:pStyle w:val="Texto"/>
        <w:rPr>
          <w:lang w:val="eu-ES"/>
        </w:rPr>
      </w:pPr>
      <w:r w:rsidRPr="00466C8D">
        <w:rPr>
          <w:rFonts w:ascii="Futura Md BT" w:hAnsi="Futura Md BT"/>
          <w:lang w:val="eu-ES"/>
        </w:rPr>
        <w:lastRenderedPageBreak/>
        <w:t>LEHENDAKARIAK</w:t>
      </w:r>
      <w:r w:rsidRPr="00466C8D">
        <w:rPr>
          <w:lang w:val="eu-ES"/>
        </w:rPr>
        <w:t xml:space="preserve">: </w:t>
      </w:r>
      <w:r>
        <w:rPr>
          <w:lang w:val="eu-ES"/>
        </w:rPr>
        <w:t>Eskerrik asko</w:t>
      </w:r>
      <w:r w:rsidRPr="00136507">
        <w:rPr>
          <w:lang w:val="eu-ES"/>
        </w:rPr>
        <w:t xml:space="preserve">, </w:t>
      </w:r>
      <w:proofErr w:type="spellStart"/>
      <w:r w:rsidRPr="00136507">
        <w:rPr>
          <w:lang w:val="eu-ES"/>
        </w:rPr>
        <w:t>Casanova</w:t>
      </w:r>
      <w:proofErr w:type="spellEnd"/>
      <w:r w:rsidRPr="00136507">
        <w:rPr>
          <w:lang w:val="eu-ES"/>
        </w:rPr>
        <w:t xml:space="preserve"> jauna</w:t>
      </w:r>
      <w:r>
        <w:rPr>
          <w:lang w:val="eu-ES"/>
        </w:rPr>
        <w:t>. Zabala and</w:t>
      </w:r>
      <w:r w:rsidRPr="00136507">
        <w:rPr>
          <w:lang w:val="eu-ES"/>
        </w:rPr>
        <w:t xml:space="preserve">rea, </w:t>
      </w:r>
      <w:proofErr w:type="spellStart"/>
      <w:r>
        <w:rPr>
          <w:lang w:val="eu-ES"/>
        </w:rPr>
        <w:t>zurea</w:t>
      </w:r>
      <w:proofErr w:type="spellEnd"/>
      <w:r>
        <w:rPr>
          <w:lang w:val="eu-ES"/>
        </w:rPr>
        <w:t xml:space="preserve"> da hitza.</w:t>
      </w:r>
    </w:p>
    <w:p w:rsidR="00466C8D" w:rsidRDefault="00466C8D" w:rsidP="00443782">
      <w:pPr>
        <w:pStyle w:val="Texto"/>
        <w:rPr>
          <w:lang w:val="eu-ES"/>
        </w:rPr>
      </w:pPr>
    </w:p>
    <w:p w:rsidR="00466C8D" w:rsidRDefault="00466C8D" w:rsidP="00443782">
      <w:pPr>
        <w:pStyle w:val="Texto"/>
        <w:rPr>
          <w:lang w:val="eu-ES"/>
        </w:rPr>
      </w:pPr>
    </w:p>
    <w:p w:rsidR="00466C8D" w:rsidRDefault="00466C8D" w:rsidP="00443782">
      <w:pPr>
        <w:pStyle w:val="Texto"/>
        <w:rPr>
          <w:lang w:val="eu-ES"/>
        </w:rPr>
      </w:pPr>
      <w:r>
        <w:rPr>
          <w:rFonts w:ascii="Futura Md BT" w:hAnsi="Futura Md BT"/>
          <w:caps/>
          <w:lang w:val="eu-ES"/>
        </w:rPr>
        <w:t xml:space="preserve">zabala ZARATE </w:t>
      </w:r>
      <w:r>
        <w:rPr>
          <w:lang w:val="eu-ES"/>
        </w:rPr>
        <w:t xml:space="preserve">andreak: Eskerrik asko legebiltzar </w:t>
      </w:r>
      <w:proofErr w:type="spellStart"/>
      <w:r>
        <w:rPr>
          <w:lang w:val="eu-ES"/>
        </w:rPr>
        <w:t>buruandrea</w:t>
      </w:r>
      <w:proofErr w:type="spellEnd"/>
      <w:r>
        <w:rPr>
          <w:lang w:val="eu-ES"/>
        </w:rPr>
        <w:t>, sailburuok, legebiltzarkideok. Eguerdi on denoi.</w:t>
      </w:r>
    </w:p>
    <w:p w:rsidR="00466C8D" w:rsidRDefault="00466C8D" w:rsidP="00443782">
      <w:pPr>
        <w:pStyle w:val="Texto"/>
        <w:rPr>
          <w:lang w:val="eu-ES"/>
        </w:rPr>
      </w:pPr>
    </w:p>
    <w:p w:rsidR="00466C8D" w:rsidRDefault="00466C8D" w:rsidP="00443782">
      <w:pPr>
        <w:pStyle w:val="Texto"/>
        <w:rPr>
          <w:lang w:val="eu-ES"/>
        </w:rPr>
      </w:pPr>
      <w:r>
        <w:rPr>
          <w:lang w:val="eu-ES"/>
        </w:rPr>
        <w:t xml:space="preserve">Lege proposamen honen </w:t>
      </w:r>
      <w:r w:rsidRPr="00136507">
        <w:rPr>
          <w:lang w:val="eu-ES"/>
        </w:rPr>
        <w:t>aurrekaria 2017ko maiatzaren 15ean Legebiltzar honetan adostutako legez besteko proposamen bat dugu</w:t>
      </w:r>
      <w:r>
        <w:rPr>
          <w:lang w:val="eu-ES"/>
        </w:rPr>
        <w:t>.</w:t>
      </w:r>
      <w:r w:rsidRPr="00136507">
        <w:rPr>
          <w:lang w:val="eu-ES"/>
        </w:rPr>
        <w:t xml:space="preserve"> 2018ko azaroaren 30reko turismo mailan, 5. </w:t>
      </w:r>
      <w:r>
        <w:rPr>
          <w:lang w:val="eu-ES"/>
        </w:rPr>
        <w:t>p</w:t>
      </w:r>
      <w:r w:rsidRPr="00136507">
        <w:rPr>
          <w:lang w:val="eu-ES"/>
        </w:rPr>
        <w:t>untuan, gai hau jor</w:t>
      </w:r>
      <w:r>
        <w:rPr>
          <w:lang w:val="eu-ES"/>
        </w:rPr>
        <w:t>ratu zen, non zerga ezart</w:t>
      </w:r>
      <w:r w:rsidRPr="00136507">
        <w:rPr>
          <w:lang w:val="eu-ES"/>
        </w:rPr>
        <w:t>ze</w:t>
      </w:r>
      <w:r>
        <w:rPr>
          <w:lang w:val="eu-ES"/>
        </w:rPr>
        <w:t>are</w:t>
      </w:r>
      <w:r w:rsidRPr="00136507">
        <w:rPr>
          <w:lang w:val="eu-ES"/>
        </w:rPr>
        <w:t xml:space="preserve">n </w:t>
      </w:r>
      <w:r>
        <w:rPr>
          <w:lang w:val="eu-ES"/>
        </w:rPr>
        <w:t xml:space="preserve">aukera azaldu zen eta ordezkariek, </w:t>
      </w:r>
      <w:r w:rsidRPr="00136507">
        <w:rPr>
          <w:lang w:val="eu-ES"/>
        </w:rPr>
        <w:t>beraien erakunde eta elkarteen iritziak azaldu zituzten.</w:t>
      </w:r>
    </w:p>
    <w:p w:rsidR="00466C8D" w:rsidRDefault="00466C8D" w:rsidP="00443782">
      <w:pPr>
        <w:pStyle w:val="Texto"/>
        <w:rPr>
          <w:lang w:val="eu-ES"/>
        </w:rPr>
      </w:pPr>
    </w:p>
    <w:p w:rsidR="00466C8D" w:rsidRDefault="00466C8D" w:rsidP="00443782">
      <w:pPr>
        <w:pStyle w:val="Texto"/>
        <w:rPr>
          <w:lang w:val="es-ES"/>
        </w:rPr>
      </w:pPr>
      <w:r w:rsidRPr="00136507">
        <w:rPr>
          <w:lang w:val="eu-ES"/>
        </w:rPr>
        <w:t xml:space="preserve">Gipuzkoako Foru Aldundiko ordezkariak izan ezik, gainontzekoak zerga hau ezartzearen aurkako iritzia zuten. </w:t>
      </w:r>
      <w:r>
        <w:rPr>
          <w:lang w:val="eu-ES"/>
        </w:rPr>
        <w:t xml:space="preserve">Mahai honetan </w:t>
      </w:r>
      <w:r w:rsidRPr="00136507">
        <w:rPr>
          <w:lang w:val="eu-ES"/>
        </w:rPr>
        <w:t xml:space="preserve">sorturiko zalantza eta </w:t>
      </w:r>
      <w:r>
        <w:rPr>
          <w:lang w:val="eu-ES"/>
        </w:rPr>
        <w:t xml:space="preserve">hausnarketa </w:t>
      </w:r>
      <w:r w:rsidRPr="00136507">
        <w:rPr>
          <w:lang w:val="eu-ES"/>
        </w:rPr>
        <w:t>batzuk hona ekarri nahi ditut. Lehenengoa, zerga honen be</w:t>
      </w:r>
      <w:r>
        <w:rPr>
          <w:lang w:val="eu-ES"/>
        </w:rPr>
        <w:t xml:space="preserve">harrizanaren </w:t>
      </w:r>
      <w:r w:rsidRPr="00136507">
        <w:rPr>
          <w:lang w:val="eu-ES"/>
        </w:rPr>
        <w:t>azterketarik egon al da</w:t>
      </w:r>
      <w:r>
        <w:rPr>
          <w:lang w:val="eu-ES"/>
        </w:rPr>
        <w:t>? Bigarrena,</w:t>
      </w:r>
      <w:r w:rsidRPr="00136507">
        <w:rPr>
          <w:lang w:val="eu-ES"/>
        </w:rPr>
        <w:t xml:space="preserve"> zergatik ezarri nahi da zerga</w:t>
      </w:r>
      <w:r>
        <w:rPr>
          <w:lang w:val="eu-ES"/>
        </w:rPr>
        <w:t xml:space="preserve"> hau? Hirugarrena. </w:t>
      </w:r>
      <w:r w:rsidRPr="00136507">
        <w:t xml:space="preserve">Es injusto </w:t>
      </w:r>
      <w:r>
        <w:t xml:space="preserve">y </w:t>
      </w:r>
      <w:r w:rsidRPr="00136507">
        <w:t xml:space="preserve">discriminatorio imponer solo a quienes </w:t>
      </w:r>
      <w:proofErr w:type="gramStart"/>
      <w:r w:rsidRPr="00136507">
        <w:t>pernoctan</w:t>
      </w:r>
      <w:proofErr w:type="gramEnd"/>
      <w:r w:rsidRPr="00136507">
        <w:t xml:space="preserve"> un gravamen para sufragar los efectos derivados de quienes </w:t>
      </w:r>
      <w:r>
        <w:t>solo</w:t>
      </w:r>
      <w:r w:rsidRPr="00136507">
        <w:t xml:space="preserve"> nos visitan</w:t>
      </w:r>
      <w:r>
        <w:t>,</w:t>
      </w:r>
      <w:r w:rsidRPr="00136507">
        <w:t xml:space="preserve"> por no hablar de los costes de implantación y cr</w:t>
      </w:r>
      <w:r>
        <w:t>ea</w:t>
      </w:r>
      <w:r w:rsidRPr="00136507">
        <w:t>ción de nuevas dinámicas para su cobr</w:t>
      </w:r>
      <w:r>
        <w:t xml:space="preserve">o. </w:t>
      </w:r>
      <w:r w:rsidRPr="006411B2">
        <w:rPr>
          <w:lang w:val="eu-ES"/>
        </w:rPr>
        <w:t>E</w:t>
      </w:r>
      <w:r>
        <w:rPr>
          <w:lang w:val="eu-ES"/>
        </w:rPr>
        <w:t xml:space="preserve">ta laugarrena. </w:t>
      </w:r>
      <w:r>
        <w:rPr>
          <w:lang w:val="es-ES"/>
        </w:rPr>
        <w:t>No ayuda a la dinamización</w:t>
      </w:r>
      <w:r w:rsidRPr="006411B2">
        <w:rPr>
          <w:lang w:val="es-ES"/>
        </w:rPr>
        <w:t xml:space="preserve"> del sector</w:t>
      </w:r>
      <w:r>
        <w:rPr>
          <w:lang w:val="es-ES"/>
        </w:rPr>
        <w:t>.</w:t>
      </w:r>
    </w:p>
    <w:p w:rsidR="00466C8D" w:rsidRDefault="00466C8D" w:rsidP="00443782">
      <w:pPr>
        <w:pStyle w:val="Texto"/>
        <w:rPr>
          <w:lang w:val="es-ES"/>
        </w:rPr>
      </w:pPr>
    </w:p>
    <w:p w:rsidR="00466C8D" w:rsidRDefault="00466C8D" w:rsidP="00443782">
      <w:pPr>
        <w:pStyle w:val="Texto"/>
        <w:rPr>
          <w:lang w:val="eu-ES"/>
        </w:rPr>
      </w:pPr>
      <w:r w:rsidRPr="006411B2">
        <w:rPr>
          <w:lang w:val="eu-ES"/>
        </w:rPr>
        <w:t>Turismo</w:t>
      </w:r>
      <w:r>
        <w:rPr>
          <w:lang w:val="eu-ES"/>
        </w:rPr>
        <w:t xml:space="preserve"> </w:t>
      </w:r>
      <w:r w:rsidRPr="00136507">
        <w:rPr>
          <w:lang w:val="eu-ES"/>
        </w:rPr>
        <w:t xml:space="preserve">sektorea hazkundean dagoen sektorea dugu eta Jaurlaritzatik beti esan izan da sektorearen antolaketa eta garapena </w:t>
      </w:r>
      <w:r>
        <w:rPr>
          <w:lang w:val="eu-ES"/>
        </w:rPr>
        <w:t>modu bateratuan egin behar dela,</w:t>
      </w:r>
      <w:r w:rsidRPr="00136507">
        <w:rPr>
          <w:lang w:val="eu-ES"/>
        </w:rPr>
        <w:t xml:space="preserve"> gainerako erakundeekin koordinaturik eta sektorearekin elkarlanean</w:t>
      </w:r>
      <w:r>
        <w:rPr>
          <w:lang w:val="eu-ES"/>
        </w:rPr>
        <w:t>.</w:t>
      </w:r>
      <w:r w:rsidRPr="00136507">
        <w:rPr>
          <w:lang w:val="eu-ES"/>
        </w:rPr>
        <w:t xml:space="preserve"> 2017an </w:t>
      </w:r>
      <w:r>
        <w:rPr>
          <w:lang w:val="eu-ES"/>
        </w:rPr>
        <w:t>eztabaidaturiko legez besteko proposamenean, Herná</w:t>
      </w:r>
      <w:r w:rsidRPr="00136507">
        <w:rPr>
          <w:lang w:val="eu-ES"/>
        </w:rPr>
        <w:t>ndez jauna</w:t>
      </w:r>
      <w:r>
        <w:rPr>
          <w:lang w:val="eu-ES"/>
        </w:rPr>
        <w:t>, esan zenuen: "</w:t>
      </w:r>
      <w:r w:rsidRPr="00136507">
        <w:rPr>
          <w:lang w:val="eu-ES"/>
        </w:rPr>
        <w:t xml:space="preserve">Gobernuak gai honi buruzko lege proposamen bat egin baino lehen beharrezkoa zuela </w:t>
      </w:r>
      <w:proofErr w:type="spellStart"/>
      <w:r w:rsidRPr="00136507">
        <w:rPr>
          <w:lang w:val="eu-ES"/>
        </w:rPr>
        <w:t>Eudel</w:t>
      </w:r>
      <w:proofErr w:type="spellEnd"/>
      <w:r>
        <w:rPr>
          <w:lang w:val="eu-ES"/>
        </w:rPr>
        <w:t>,</w:t>
      </w:r>
      <w:r w:rsidRPr="00136507">
        <w:rPr>
          <w:lang w:val="eu-ES"/>
        </w:rPr>
        <w:t xml:space="preserve"> eragile eta erakundeekin hitz egitea</w:t>
      </w:r>
      <w:r>
        <w:rPr>
          <w:lang w:val="eu-ES"/>
        </w:rPr>
        <w:t>"</w:t>
      </w:r>
      <w:r w:rsidRPr="00136507">
        <w:rPr>
          <w:lang w:val="eu-ES"/>
        </w:rPr>
        <w:t>.</w:t>
      </w:r>
    </w:p>
    <w:p w:rsidR="00466C8D" w:rsidRDefault="00466C8D" w:rsidP="00443782">
      <w:pPr>
        <w:pStyle w:val="Texto"/>
        <w:rPr>
          <w:lang w:val="eu-ES"/>
        </w:rPr>
      </w:pPr>
    </w:p>
    <w:p w:rsidR="00466C8D" w:rsidRDefault="00466C8D" w:rsidP="00443782">
      <w:pPr>
        <w:pStyle w:val="Texto"/>
        <w:rPr>
          <w:lang w:val="eu-ES"/>
        </w:rPr>
      </w:pPr>
      <w:r w:rsidRPr="00136507">
        <w:rPr>
          <w:lang w:val="eu-ES"/>
        </w:rPr>
        <w:t xml:space="preserve">Lege </w:t>
      </w:r>
      <w:r>
        <w:rPr>
          <w:lang w:val="eu-ES"/>
        </w:rPr>
        <w:t xml:space="preserve">proposamen hau ez du </w:t>
      </w:r>
      <w:r w:rsidRPr="00136507">
        <w:rPr>
          <w:lang w:val="eu-ES"/>
        </w:rPr>
        <w:t>Jaurlaritzak ekarri, baina legez</w:t>
      </w:r>
      <w:r>
        <w:rPr>
          <w:lang w:val="eu-ES"/>
        </w:rPr>
        <w:t xml:space="preserve"> </w:t>
      </w:r>
      <w:r w:rsidRPr="00136507">
        <w:rPr>
          <w:lang w:val="eu-ES"/>
        </w:rPr>
        <w:t>besteko proposamen</w:t>
      </w:r>
      <w:r>
        <w:rPr>
          <w:lang w:val="eu-ES"/>
        </w:rPr>
        <w:t>a eskatutakoa betez, Turismo Mah</w:t>
      </w:r>
      <w:r w:rsidRPr="00136507">
        <w:rPr>
          <w:lang w:val="eu-ES"/>
        </w:rPr>
        <w:t xml:space="preserve">aiko </w:t>
      </w:r>
      <w:r>
        <w:rPr>
          <w:lang w:val="eu-ES"/>
        </w:rPr>
        <w:t>F</w:t>
      </w:r>
      <w:r w:rsidRPr="00136507">
        <w:rPr>
          <w:lang w:val="eu-ES"/>
        </w:rPr>
        <w:t>oroan inplikatutako era</w:t>
      </w:r>
      <w:r>
        <w:rPr>
          <w:lang w:val="eu-ES"/>
        </w:rPr>
        <w:t xml:space="preserve">gileekin </w:t>
      </w:r>
      <w:r w:rsidRPr="00136507">
        <w:rPr>
          <w:lang w:val="eu-ES"/>
        </w:rPr>
        <w:t>hartu-emanak eta elkarlana izan du</w:t>
      </w:r>
      <w:r>
        <w:rPr>
          <w:lang w:val="eu-ES"/>
        </w:rPr>
        <w:t>.</w:t>
      </w:r>
      <w:r w:rsidRPr="00136507">
        <w:rPr>
          <w:lang w:val="eu-ES"/>
        </w:rPr>
        <w:t xml:space="preserve"> 2019 urte</w:t>
      </w:r>
      <w:r>
        <w:rPr>
          <w:lang w:val="eu-ES"/>
        </w:rPr>
        <w:t>a T</w:t>
      </w:r>
      <w:r w:rsidRPr="00136507">
        <w:rPr>
          <w:lang w:val="eu-ES"/>
        </w:rPr>
        <w:t xml:space="preserve">urismo </w:t>
      </w:r>
      <w:r>
        <w:rPr>
          <w:lang w:val="eu-ES"/>
        </w:rPr>
        <w:lastRenderedPageBreak/>
        <w:t>M</w:t>
      </w:r>
      <w:r w:rsidRPr="00136507">
        <w:rPr>
          <w:lang w:val="eu-ES"/>
        </w:rPr>
        <w:t>a</w:t>
      </w:r>
      <w:r>
        <w:rPr>
          <w:lang w:val="eu-ES"/>
        </w:rPr>
        <w:t>hairako</w:t>
      </w:r>
      <w:r w:rsidRPr="00136507">
        <w:rPr>
          <w:lang w:val="eu-ES"/>
        </w:rPr>
        <w:t xml:space="preserve"> aldaketa urte</w:t>
      </w:r>
      <w:r>
        <w:rPr>
          <w:lang w:val="eu-ES"/>
        </w:rPr>
        <w:t>a</w:t>
      </w:r>
      <w:r w:rsidRPr="00136507">
        <w:rPr>
          <w:lang w:val="eu-ES"/>
        </w:rPr>
        <w:t xml:space="preserve"> izan da. Martxoan sailburu berri izendatu zen eta maiatzeko 26ko haute</w:t>
      </w:r>
      <w:r>
        <w:rPr>
          <w:lang w:val="eu-ES"/>
        </w:rPr>
        <w:t xml:space="preserve">skunde ondoren, </w:t>
      </w:r>
      <w:proofErr w:type="spellStart"/>
      <w:r>
        <w:rPr>
          <w:lang w:val="eu-ES"/>
        </w:rPr>
        <w:t>Eudel</w:t>
      </w:r>
      <w:proofErr w:type="spellEnd"/>
      <w:r>
        <w:rPr>
          <w:lang w:val="eu-ES"/>
        </w:rPr>
        <w:t xml:space="preserve"> eta foru a</w:t>
      </w:r>
      <w:r w:rsidRPr="00136507">
        <w:rPr>
          <w:lang w:val="eu-ES"/>
        </w:rPr>
        <w:t>ldundi berriak osatu dira.</w:t>
      </w:r>
    </w:p>
    <w:p w:rsidR="00466C8D" w:rsidRDefault="00466C8D" w:rsidP="00443782">
      <w:pPr>
        <w:pStyle w:val="Texto"/>
        <w:rPr>
          <w:lang w:val="eu-ES"/>
        </w:rPr>
      </w:pPr>
    </w:p>
    <w:p w:rsidR="00466C8D" w:rsidRDefault="00466C8D" w:rsidP="00443782">
      <w:pPr>
        <w:pStyle w:val="Texto"/>
        <w:rPr>
          <w:lang w:val="eu-ES"/>
        </w:rPr>
      </w:pPr>
      <w:r w:rsidRPr="00136507">
        <w:rPr>
          <w:lang w:val="eu-ES"/>
        </w:rPr>
        <w:t>Iragan den azaroaren 20an, turismo zergari buruzko gogoeta egiteko, Turismo</w:t>
      </w:r>
      <w:r>
        <w:rPr>
          <w:lang w:val="eu-ES"/>
        </w:rPr>
        <w:t xml:space="preserve">, Komertzio eta </w:t>
      </w:r>
      <w:r w:rsidRPr="00136507">
        <w:rPr>
          <w:lang w:val="eu-ES"/>
        </w:rPr>
        <w:t>Kontsumo sailburua, bere saileko kideak, Ogasuneko sailburuordea, Bizkaia, Gipuzkoa eta Arabako udalerri ezberdinetako ordezkariak eta osatu berriko Udaleko ordezkari orokorrak</w:t>
      </w:r>
      <w:r>
        <w:rPr>
          <w:lang w:val="eu-ES"/>
        </w:rPr>
        <w:t>,</w:t>
      </w:r>
      <w:r w:rsidRPr="00136507">
        <w:rPr>
          <w:lang w:val="eu-ES"/>
        </w:rPr>
        <w:t xml:space="preserve"> teknikaria</w:t>
      </w:r>
      <w:r>
        <w:rPr>
          <w:lang w:val="eu-ES"/>
        </w:rPr>
        <w:t>k,</w:t>
      </w:r>
      <w:r w:rsidRPr="00136507">
        <w:rPr>
          <w:lang w:val="eu-ES"/>
        </w:rPr>
        <w:t xml:space="preserve"> bildu ziren. Abenduaren 11n</w:t>
      </w:r>
      <w:r>
        <w:rPr>
          <w:lang w:val="eu-ES"/>
        </w:rPr>
        <w:t xml:space="preserve"> </w:t>
      </w:r>
      <w:r w:rsidRPr="00136507">
        <w:rPr>
          <w:lang w:val="eu-ES"/>
        </w:rPr>
        <w:t>Turismo Mahai berria bildu zen. Be</w:t>
      </w:r>
      <w:r>
        <w:rPr>
          <w:lang w:val="eu-ES"/>
        </w:rPr>
        <w:t>rtan esandakoa</w:t>
      </w:r>
      <w:r w:rsidR="00443782">
        <w:rPr>
          <w:lang w:val="eu-ES"/>
        </w:rPr>
        <w:t>k</w:t>
      </w:r>
      <w:r>
        <w:rPr>
          <w:lang w:val="eu-ES"/>
        </w:rPr>
        <w:t xml:space="preserve">, </w:t>
      </w:r>
      <w:proofErr w:type="spellStart"/>
      <w:r>
        <w:rPr>
          <w:lang w:val="eu-ES"/>
        </w:rPr>
        <w:t>Corcuera</w:t>
      </w:r>
      <w:proofErr w:type="spellEnd"/>
      <w:r>
        <w:rPr>
          <w:lang w:val="eu-ES"/>
        </w:rPr>
        <w:t xml:space="preserve"> andreak azaldu dituenez, ez na</w:t>
      </w:r>
      <w:r w:rsidRPr="00136507">
        <w:rPr>
          <w:lang w:val="eu-ES"/>
        </w:rPr>
        <w:t>iz errepikatuko</w:t>
      </w:r>
      <w:r>
        <w:rPr>
          <w:lang w:val="eu-ES"/>
        </w:rPr>
        <w:t>.</w:t>
      </w:r>
    </w:p>
    <w:p w:rsidR="00466C8D" w:rsidRDefault="00466C8D" w:rsidP="00443782">
      <w:pPr>
        <w:pStyle w:val="Texto"/>
        <w:rPr>
          <w:lang w:val="eu-ES"/>
        </w:rPr>
      </w:pPr>
    </w:p>
    <w:p w:rsidR="00466C8D" w:rsidRDefault="00466C8D" w:rsidP="00443782">
      <w:pPr>
        <w:pStyle w:val="Texto"/>
      </w:pPr>
      <w:r>
        <w:rPr>
          <w:lang w:val="eu-ES"/>
        </w:rPr>
        <w:t>E</w:t>
      </w:r>
      <w:r w:rsidRPr="00136507">
        <w:t xml:space="preserve">l 18 de diciembre se reunió el Órgano de Coordinación Tributaria donde están representados el </w:t>
      </w:r>
      <w:r>
        <w:t>Gobierno,..</w:t>
      </w:r>
      <w:r w:rsidRPr="00136507">
        <w:t xml:space="preserve">.  </w:t>
      </w:r>
    </w:p>
    <w:p w:rsidR="00466C8D" w:rsidRDefault="00466C8D" w:rsidP="00443782">
      <w:pPr>
        <w:pStyle w:val="Texto"/>
      </w:pPr>
    </w:p>
    <w:p w:rsidR="00466C8D" w:rsidRPr="006411B2" w:rsidRDefault="00466C8D" w:rsidP="00443782">
      <w:pPr>
        <w:pStyle w:val="Texto"/>
        <w:rPr>
          <w:lang w:val="eu-ES"/>
        </w:rPr>
      </w:pPr>
      <w:r w:rsidRPr="006411B2">
        <w:rPr>
          <w:lang w:val="eu-ES"/>
        </w:rPr>
        <w:t>(22. zintaren amaiera)</w:t>
      </w:r>
    </w:p>
    <w:p w:rsidR="00466C8D" w:rsidRPr="00AF393A" w:rsidRDefault="00466C8D" w:rsidP="00443782">
      <w:pPr>
        <w:pStyle w:val="Texto"/>
        <w:rPr>
          <w:lang w:val="eu-ES"/>
        </w:rPr>
      </w:pPr>
      <w:r w:rsidRPr="00AF393A">
        <w:rPr>
          <w:lang w:val="eu-ES"/>
        </w:rPr>
        <w:t>(23. zintaren hasiera)</w:t>
      </w:r>
    </w:p>
    <w:p w:rsidR="00466C8D" w:rsidRPr="00AF393A" w:rsidRDefault="00466C8D" w:rsidP="00443782">
      <w:pPr>
        <w:pStyle w:val="Texto"/>
        <w:rPr>
          <w:lang w:val="eu-ES"/>
        </w:rPr>
      </w:pPr>
    </w:p>
    <w:p w:rsidR="00466C8D" w:rsidRDefault="00466C8D" w:rsidP="00443782">
      <w:pPr>
        <w:pStyle w:val="Texto"/>
      </w:pPr>
      <w:r w:rsidRPr="00AF393A">
        <w:rPr>
          <w:lang w:val="eu-ES"/>
        </w:rPr>
        <w:t xml:space="preserve">… </w:t>
      </w:r>
      <w:r>
        <w:rPr>
          <w:lang w:val="eu-ES"/>
        </w:rPr>
        <w:t>B</w:t>
      </w:r>
      <w:r w:rsidRPr="00AF393A">
        <w:rPr>
          <w:lang w:val="eu-ES"/>
        </w:rPr>
        <w:t>ertan esandakoa</w:t>
      </w:r>
      <w:r>
        <w:rPr>
          <w:lang w:val="eu-ES"/>
        </w:rPr>
        <w:t>k</w:t>
      </w:r>
      <w:r w:rsidRPr="00AF393A">
        <w:rPr>
          <w:lang w:val="eu-ES"/>
        </w:rPr>
        <w:t xml:space="preserve">, </w:t>
      </w:r>
      <w:proofErr w:type="spellStart"/>
      <w:r>
        <w:rPr>
          <w:lang w:val="eu-ES"/>
        </w:rPr>
        <w:t>Corcuera</w:t>
      </w:r>
      <w:proofErr w:type="spellEnd"/>
      <w:r>
        <w:rPr>
          <w:lang w:val="eu-ES"/>
        </w:rPr>
        <w:t xml:space="preserve"> andreak azaldu dituenez</w:t>
      </w:r>
      <w:r w:rsidRPr="00AF393A">
        <w:rPr>
          <w:lang w:val="eu-ES"/>
        </w:rPr>
        <w:t>, ez naiz errepikatuko</w:t>
      </w:r>
      <w:r>
        <w:t>.</w:t>
      </w:r>
    </w:p>
    <w:p w:rsidR="00466C8D" w:rsidRDefault="00466C8D" w:rsidP="00443782">
      <w:pPr>
        <w:pStyle w:val="Texto"/>
      </w:pPr>
    </w:p>
    <w:p w:rsidR="00466C8D" w:rsidRDefault="00466C8D" w:rsidP="00443782">
      <w:pPr>
        <w:pStyle w:val="Texto"/>
      </w:pPr>
      <w:r w:rsidRPr="009776AF">
        <w:t>El 18 de diciembre se reunió el Órgano de Coordinación Tributaria, donde están representados el Gobierno, diputaciones y ayuntamientos. En dicha reunión se presentó el informe realizado por el Departamento de Hacienda al Gobierno Vasco, referente al tributo sobre las estancias en establecimientos turísticos</w:t>
      </w:r>
      <w:r>
        <w:t>,</w:t>
      </w:r>
      <w:r w:rsidRPr="009776AF">
        <w:t xml:space="preserve"> dando así cumplimiento a la PNL</w:t>
      </w:r>
      <w:r>
        <w:t xml:space="preserve"> 109/2017.</w:t>
      </w:r>
    </w:p>
    <w:p w:rsidR="00466C8D" w:rsidRDefault="00466C8D" w:rsidP="00443782">
      <w:pPr>
        <w:pStyle w:val="Texto"/>
      </w:pPr>
    </w:p>
    <w:p w:rsidR="00466C8D" w:rsidRDefault="00466C8D" w:rsidP="00443782">
      <w:pPr>
        <w:pStyle w:val="Texto"/>
        <w:rPr>
          <w:lang w:val="eu-ES"/>
        </w:rPr>
      </w:pPr>
      <w:r>
        <w:rPr>
          <w:lang w:val="eu-ES"/>
        </w:rPr>
        <w:t>A</w:t>
      </w:r>
      <w:r w:rsidRPr="00AF393A">
        <w:rPr>
          <w:lang w:val="eu-ES"/>
        </w:rPr>
        <w:t>zaldutako gertakariak aztertu ondoren</w:t>
      </w:r>
      <w:r>
        <w:rPr>
          <w:lang w:val="eu-ES"/>
        </w:rPr>
        <w:t>,</w:t>
      </w:r>
      <w:r w:rsidRPr="00AF393A">
        <w:rPr>
          <w:lang w:val="eu-ES"/>
        </w:rPr>
        <w:t xml:space="preserve"> esan behar</w:t>
      </w:r>
      <w:r>
        <w:rPr>
          <w:lang w:val="eu-ES"/>
        </w:rPr>
        <w:t>ra dugu</w:t>
      </w:r>
      <w:r w:rsidRPr="00AF393A">
        <w:rPr>
          <w:lang w:val="eu-ES"/>
        </w:rPr>
        <w:t xml:space="preserve"> lege proposamen honetan planteatzen den zergak ez duela Euskal Erkidegoko beharrizan bati erantzuten</w:t>
      </w:r>
      <w:r>
        <w:rPr>
          <w:lang w:val="eu-ES"/>
        </w:rPr>
        <w:t>. Ez litzateke bat etorriko</w:t>
      </w:r>
      <w:r w:rsidRPr="00AF393A">
        <w:rPr>
          <w:lang w:val="eu-ES"/>
        </w:rPr>
        <w:t xml:space="preserve"> turismoak gure he</w:t>
      </w:r>
      <w:r>
        <w:rPr>
          <w:lang w:val="eu-ES"/>
        </w:rPr>
        <w:t>rrialdean bizi duen egoerarekin.</w:t>
      </w:r>
      <w:r w:rsidRPr="00AF393A">
        <w:rPr>
          <w:lang w:val="eu-ES"/>
        </w:rPr>
        <w:t xml:space="preserve"> Legebiltzarreko legeak Erkidegoko mailako arazo, kezka edo </w:t>
      </w:r>
      <w:r>
        <w:rPr>
          <w:lang w:val="eu-ES"/>
        </w:rPr>
        <w:t>egoerari</w:t>
      </w:r>
      <w:r w:rsidRPr="00AF393A">
        <w:rPr>
          <w:lang w:val="eu-ES"/>
        </w:rPr>
        <w:t xml:space="preserve"> aurre egiteko legeak izan behar dira</w:t>
      </w:r>
      <w:r>
        <w:rPr>
          <w:lang w:val="eu-ES"/>
        </w:rPr>
        <w:t>.</w:t>
      </w:r>
    </w:p>
    <w:p w:rsidR="00466C8D" w:rsidRDefault="00466C8D" w:rsidP="00443782">
      <w:pPr>
        <w:pStyle w:val="Texto"/>
        <w:rPr>
          <w:lang w:val="eu-ES"/>
        </w:rPr>
      </w:pPr>
    </w:p>
    <w:p w:rsidR="00466C8D" w:rsidRDefault="00466C8D" w:rsidP="00443782">
      <w:pPr>
        <w:pStyle w:val="Texto"/>
        <w:rPr>
          <w:lang w:val="eu-ES"/>
        </w:rPr>
      </w:pPr>
      <w:r>
        <w:rPr>
          <w:lang w:val="eu-ES"/>
        </w:rPr>
        <w:lastRenderedPageBreak/>
        <w:t>E</w:t>
      </w:r>
      <w:r w:rsidRPr="00AF393A">
        <w:rPr>
          <w:lang w:val="eu-ES"/>
        </w:rPr>
        <w:t>ta testuinguru ezberdinen gaia jorratu ondoren, argi geratu da ez dela Erkidegoko kezka bat</w:t>
      </w:r>
      <w:r>
        <w:rPr>
          <w:lang w:val="eu-ES"/>
        </w:rPr>
        <w:t>,</w:t>
      </w:r>
      <w:r w:rsidRPr="00AF393A">
        <w:rPr>
          <w:lang w:val="eu-ES"/>
        </w:rPr>
        <w:t xml:space="preserve"> herri konkretu batzuen kezka baizik</w:t>
      </w:r>
      <w:r>
        <w:rPr>
          <w:lang w:val="eu-ES"/>
        </w:rPr>
        <w:t>.</w:t>
      </w:r>
    </w:p>
    <w:p w:rsidR="00466C8D" w:rsidRDefault="00466C8D" w:rsidP="00443782">
      <w:pPr>
        <w:pStyle w:val="Texto"/>
        <w:rPr>
          <w:lang w:val="eu-ES"/>
        </w:rPr>
      </w:pPr>
    </w:p>
    <w:p w:rsidR="00466C8D" w:rsidRDefault="00466C8D" w:rsidP="00443782">
      <w:pPr>
        <w:pStyle w:val="Texto"/>
      </w:pPr>
      <w:r>
        <w:rPr>
          <w:lang w:val="eu-ES"/>
        </w:rPr>
        <w:t>E</w:t>
      </w:r>
      <w:r w:rsidRPr="00AF393A">
        <w:rPr>
          <w:lang w:val="eu-ES"/>
        </w:rPr>
        <w:t>ta</w:t>
      </w:r>
      <w:r>
        <w:rPr>
          <w:lang w:val="eu-ES"/>
        </w:rPr>
        <w:t>,</w:t>
      </w:r>
      <w:r w:rsidRPr="00AF393A">
        <w:rPr>
          <w:lang w:val="eu-ES"/>
        </w:rPr>
        <w:t xml:space="preserve"> gaiaren funtsa azaldu ondoren</w:t>
      </w:r>
      <w:r>
        <w:rPr>
          <w:lang w:val="eu-ES"/>
        </w:rPr>
        <w:t xml:space="preserve">, lege proposamenaren </w:t>
      </w:r>
      <w:proofErr w:type="spellStart"/>
      <w:r>
        <w:rPr>
          <w:lang w:val="eu-ES"/>
        </w:rPr>
        <w:t>muinara</w:t>
      </w:r>
      <w:proofErr w:type="spellEnd"/>
      <w:r w:rsidRPr="00AF393A">
        <w:rPr>
          <w:lang w:val="eu-ES"/>
        </w:rPr>
        <w:t xml:space="preserve"> pasatuko naiz</w:t>
      </w:r>
      <w:r>
        <w:rPr>
          <w:lang w:val="eu-ES"/>
        </w:rPr>
        <w:t>.</w:t>
      </w:r>
      <w:r w:rsidRPr="00AF393A">
        <w:rPr>
          <w:lang w:val="eu-ES"/>
        </w:rPr>
        <w:t xml:space="preserve"> </w:t>
      </w:r>
      <w:r w:rsidRPr="000D7E1A">
        <w:rPr>
          <w:lang w:val="es-ES"/>
        </w:rPr>
        <w:t>Esta</w:t>
      </w:r>
      <w:r w:rsidRPr="009776AF">
        <w:t xml:space="preserve"> proposición de ley, permítame la expresión</w:t>
      </w:r>
      <w:r>
        <w:t>, nos habla de un impuesto hí</w:t>
      </w:r>
      <w:r w:rsidRPr="009776AF">
        <w:t xml:space="preserve">brido, nos plantea un impuesto autonómico de </w:t>
      </w:r>
      <w:r>
        <w:t xml:space="preserve">aplicación municipal voluntaria. Para </w:t>
      </w:r>
      <w:r w:rsidRPr="009776AF">
        <w:t>ser de aplicación municipal voluntaria, debe</w:t>
      </w:r>
      <w:r>
        <w:t>ría ser un impuesto municipal, n</w:t>
      </w:r>
      <w:r w:rsidRPr="009776AF">
        <w:t>o necesitaríamos un impuesto autonómico</w:t>
      </w:r>
      <w:r>
        <w:t>,</w:t>
      </w:r>
      <w:r w:rsidRPr="009776AF">
        <w:t xml:space="preserve"> y este Parlamento no tiene competencia par</w:t>
      </w:r>
      <w:r>
        <w:t>a establecer un impuesto local.</w:t>
      </w:r>
    </w:p>
    <w:p w:rsidR="00466C8D" w:rsidRDefault="00466C8D" w:rsidP="00443782">
      <w:pPr>
        <w:pStyle w:val="Texto"/>
      </w:pPr>
    </w:p>
    <w:p w:rsidR="00466C8D" w:rsidRDefault="00466C8D" w:rsidP="00443782">
      <w:pPr>
        <w:pStyle w:val="Texto"/>
      </w:pPr>
      <w:r w:rsidRPr="009776AF">
        <w:t>Esta proposición de ley no es clara, no define tres aspectos fundamentales que hay que tener en cuenta</w:t>
      </w:r>
      <w:r>
        <w:t>,</w:t>
      </w:r>
      <w:r w:rsidRPr="009776AF">
        <w:t xml:space="preserve"> a la hora de confeccionar un impuesto</w:t>
      </w:r>
      <w:r>
        <w:t>.</w:t>
      </w:r>
      <w:r w:rsidRPr="009776AF">
        <w:t xml:space="preserve"> </w:t>
      </w:r>
      <w:r>
        <w:t>N</w:t>
      </w:r>
      <w:r w:rsidRPr="009776AF">
        <w:t>o define qué institución va a gestionar el impuesto, no define qué institución va a inspeccionar el impuesto</w:t>
      </w:r>
      <w:r>
        <w:t>,</w:t>
      </w:r>
      <w:r w:rsidRPr="009776AF">
        <w:t xml:space="preserve"> y no define qué institución </w:t>
      </w:r>
      <w:r>
        <w:t>va a recaudar dicho impuesto.</w:t>
      </w:r>
    </w:p>
    <w:p w:rsidR="00466C8D" w:rsidRDefault="00466C8D" w:rsidP="00443782">
      <w:pPr>
        <w:pStyle w:val="Texto"/>
      </w:pPr>
    </w:p>
    <w:p w:rsidR="00466C8D" w:rsidRDefault="00466C8D" w:rsidP="00443782">
      <w:pPr>
        <w:pStyle w:val="Texto"/>
        <w:rPr>
          <w:lang w:val="eu-ES"/>
        </w:rPr>
      </w:pPr>
      <w:r w:rsidRPr="00AF393A">
        <w:rPr>
          <w:lang w:val="eu-ES"/>
        </w:rPr>
        <w:t>Baina</w:t>
      </w:r>
      <w:r>
        <w:rPr>
          <w:lang w:val="eu-ES"/>
        </w:rPr>
        <w:t>,</w:t>
      </w:r>
      <w:r w:rsidRPr="00AF393A">
        <w:rPr>
          <w:lang w:val="eu-ES"/>
        </w:rPr>
        <w:t xml:space="preserve"> egia da uler udalerri batzuk egonaldi turistikoen gaineko zerga baten aldekoak direla</w:t>
      </w:r>
      <w:r>
        <w:rPr>
          <w:lang w:val="eu-ES"/>
        </w:rPr>
        <w:t>.</w:t>
      </w:r>
      <w:r w:rsidRPr="00AF393A">
        <w:rPr>
          <w:lang w:val="eu-ES"/>
        </w:rPr>
        <w:t xml:space="preserve"> </w:t>
      </w:r>
      <w:r>
        <w:rPr>
          <w:lang w:val="eu-ES"/>
        </w:rPr>
        <w:t>E</w:t>
      </w:r>
      <w:r w:rsidRPr="00AF393A">
        <w:rPr>
          <w:lang w:val="eu-ES"/>
        </w:rPr>
        <w:t>ta Gobernuak</w:t>
      </w:r>
      <w:r>
        <w:rPr>
          <w:lang w:val="eu-ES"/>
        </w:rPr>
        <w:t>,</w:t>
      </w:r>
      <w:r w:rsidRPr="00AF393A">
        <w:rPr>
          <w:lang w:val="eu-ES"/>
        </w:rPr>
        <w:t xml:space="preserve"> pasa den astean</w:t>
      </w:r>
      <w:r>
        <w:rPr>
          <w:lang w:val="eu-ES"/>
        </w:rPr>
        <w:t>,</w:t>
      </w:r>
      <w:r w:rsidRPr="00AF393A">
        <w:rPr>
          <w:lang w:val="eu-ES"/>
        </w:rPr>
        <w:t xml:space="preserve"> azaldu zuen, nahiz eta Erkidegoko zerga bat ez ezarri</w:t>
      </w:r>
      <w:r>
        <w:rPr>
          <w:lang w:val="eu-ES"/>
        </w:rPr>
        <w:t>,</w:t>
      </w:r>
      <w:r w:rsidRPr="00AF393A">
        <w:rPr>
          <w:lang w:val="eu-ES"/>
        </w:rPr>
        <w:t xml:space="preserve"> udalerri mailan </w:t>
      </w:r>
      <w:proofErr w:type="spellStart"/>
      <w:r w:rsidRPr="00AF393A">
        <w:rPr>
          <w:lang w:val="eu-ES"/>
        </w:rPr>
        <w:t>badagoela</w:t>
      </w:r>
      <w:proofErr w:type="spellEnd"/>
      <w:r w:rsidRPr="00AF393A">
        <w:rPr>
          <w:lang w:val="eu-ES"/>
        </w:rPr>
        <w:t xml:space="preserve"> mota honetako zerga </w:t>
      </w:r>
      <w:r>
        <w:rPr>
          <w:lang w:val="eu-ES"/>
        </w:rPr>
        <w:t xml:space="preserve">ezartzeko aukera. </w:t>
      </w:r>
      <w:r w:rsidRPr="00AF393A">
        <w:rPr>
          <w:lang w:val="eu-ES"/>
        </w:rPr>
        <w:t>Nahiz eta Legebiltzarreko eskumena ez izan,</w:t>
      </w:r>
      <w:r>
        <w:rPr>
          <w:lang w:val="eu-ES"/>
        </w:rPr>
        <w:t xml:space="preserve"> nik labur-labur azalduko ditut.</w:t>
      </w:r>
    </w:p>
    <w:p w:rsidR="00466C8D" w:rsidRDefault="00466C8D" w:rsidP="00443782">
      <w:pPr>
        <w:pStyle w:val="Texto"/>
        <w:rPr>
          <w:lang w:val="eu-ES"/>
        </w:rPr>
      </w:pPr>
    </w:p>
    <w:p w:rsidR="00466C8D" w:rsidRDefault="00466C8D" w:rsidP="00443782">
      <w:pPr>
        <w:pStyle w:val="Texto"/>
      </w:pPr>
      <w:r w:rsidRPr="00AF393A">
        <w:rPr>
          <w:lang w:val="eu-ES"/>
        </w:rPr>
        <w:t>Lehenengoa</w:t>
      </w:r>
      <w:r w:rsidRPr="009776AF">
        <w:t xml:space="preserve">, un impuesto aprobado por las </w:t>
      </w:r>
      <w:r>
        <w:t>juntas</w:t>
      </w:r>
      <w:r w:rsidRPr="009776AF">
        <w:t xml:space="preserve"> generas de cada territorio histórico. Sería </w:t>
      </w:r>
      <w:r>
        <w:t>precisa a</w:t>
      </w:r>
      <w:r w:rsidRPr="009776AF">
        <w:t xml:space="preserve"> la aprobación de las correspondientes normas</w:t>
      </w:r>
      <w:r>
        <w:t xml:space="preserve"> forales </w:t>
      </w:r>
      <w:r w:rsidRPr="009776AF">
        <w:t>en cada uno de los territorios y pudiera</w:t>
      </w:r>
      <w:r>
        <w:t xml:space="preserve"> e</w:t>
      </w:r>
      <w:r w:rsidRPr="009776AF">
        <w:t>n</w:t>
      </w:r>
      <w:r>
        <w:t>tenderse</w:t>
      </w:r>
      <w:r w:rsidRPr="009776AF">
        <w:t xml:space="preserve"> que precisaría de su concertación c</w:t>
      </w:r>
      <w:r>
        <w:t>on la Administración del Estado.</w:t>
      </w:r>
      <w:r w:rsidRPr="009776AF">
        <w:t xml:space="preserve"> </w:t>
      </w:r>
      <w:r>
        <w:t>P</w:t>
      </w:r>
      <w:r w:rsidRPr="009776AF">
        <w:t xml:space="preserve">robablemente </w:t>
      </w:r>
      <w:r>
        <w:t>sería</w:t>
      </w:r>
      <w:r w:rsidRPr="009776AF">
        <w:t xml:space="preserve"> una tra</w:t>
      </w:r>
      <w:r>
        <w:t>mitación bastante controvertida.</w:t>
      </w:r>
    </w:p>
    <w:p w:rsidR="00466C8D" w:rsidRDefault="00466C8D" w:rsidP="00443782">
      <w:pPr>
        <w:pStyle w:val="Texto"/>
      </w:pPr>
    </w:p>
    <w:p w:rsidR="00466C8D" w:rsidRDefault="00466C8D" w:rsidP="00443782">
      <w:pPr>
        <w:pStyle w:val="Texto"/>
      </w:pPr>
      <w:r>
        <w:t>E</w:t>
      </w:r>
      <w:r w:rsidRPr="009776AF">
        <w:t>ta</w:t>
      </w:r>
      <w:r>
        <w:t xml:space="preserve">, </w:t>
      </w:r>
      <w:proofErr w:type="spellStart"/>
      <w:r>
        <w:t>bigarrena</w:t>
      </w:r>
      <w:proofErr w:type="spellEnd"/>
      <w:r>
        <w:t>, un impuesto estatal.</w:t>
      </w:r>
      <w:r w:rsidRPr="009776AF">
        <w:t xml:space="preserve"> </w:t>
      </w:r>
      <w:r>
        <w:t>M</w:t>
      </w:r>
      <w:r w:rsidRPr="009776AF">
        <w:t>odificar la ley 2/2004 de 5 de marzo, reguladora de las haciendas locales</w:t>
      </w:r>
      <w:r>
        <w:t>,</w:t>
      </w:r>
      <w:r w:rsidRPr="009776AF">
        <w:t xml:space="preserve"> e </w:t>
      </w:r>
      <w:r>
        <w:t>incluir un impuesto facultativo</w:t>
      </w:r>
      <w:r w:rsidRPr="009776AF">
        <w:t xml:space="preserve"> sobre estancias en alojamientos turísticos</w:t>
      </w:r>
      <w:r>
        <w:t>. Una vez hecha la modificación de dicha ley</w:t>
      </w:r>
      <w:r w:rsidRPr="009776AF">
        <w:t>, lo concertar</w:t>
      </w:r>
      <w:r>
        <w:t>íamos, se incluiría</w:t>
      </w:r>
      <w:r w:rsidRPr="009776AF">
        <w:t xml:space="preserve"> en las Normas Forales y</w:t>
      </w:r>
      <w:r>
        <w:t>,</w:t>
      </w:r>
      <w:r w:rsidRPr="009776AF">
        <w:t xml:space="preserve"> p</w:t>
      </w:r>
      <w:r>
        <w:t>osteriormente, los ayuntamientos</w:t>
      </w:r>
      <w:r w:rsidRPr="009776AF">
        <w:t xml:space="preserve"> </w:t>
      </w:r>
      <w:r>
        <w:t>l</w:t>
      </w:r>
      <w:r w:rsidRPr="009776AF">
        <w:t>o podrían incluir en sus ordenanzas fiscales</w:t>
      </w:r>
      <w:r>
        <w:t>.</w:t>
      </w:r>
    </w:p>
    <w:p w:rsidR="00466C8D" w:rsidRDefault="00466C8D" w:rsidP="00443782">
      <w:pPr>
        <w:pStyle w:val="Texto"/>
      </w:pPr>
    </w:p>
    <w:p w:rsidR="00466C8D" w:rsidRDefault="00466C8D" w:rsidP="00443782">
      <w:pPr>
        <w:pStyle w:val="Texto"/>
      </w:pPr>
      <w:r>
        <w:t>E</w:t>
      </w:r>
      <w:r w:rsidRPr="009776AF">
        <w:t>l deb</w:t>
      </w:r>
      <w:r>
        <w:t>ate sobre este impuesto estatal</w:t>
      </w:r>
      <w:r w:rsidRPr="009776AF">
        <w:t xml:space="preserve"> </w:t>
      </w:r>
      <w:r>
        <w:t>n</w:t>
      </w:r>
      <w:r w:rsidRPr="009776AF">
        <w:t>o sería nuevo</w:t>
      </w:r>
      <w:r>
        <w:t>;</w:t>
      </w:r>
      <w:r w:rsidRPr="009776AF">
        <w:t xml:space="preserve"> en el acuerdo del Consejo de Ministros del </w:t>
      </w:r>
      <w:r>
        <w:t xml:space="preserve">10 de febrero </w:t>
      </w:r>
      <w:r w:rsidRPr="009776AF">
        <w:t xml:space="preserve">de </w:t>
      </w:r>
      <w:r>
        <w:t>2017</w:t>
      </w:r>
      <w:r w:rsidRPr="009776AF">
        <w:t xml:space="preserve"> </w:t>
      </w:r>
      <w:r>
        <w:t>s</w:t>
      </w:r>
      <w:r w:rsidRPr="009776AF">
        <w:t>e constituyó la comisión de expertos para la revisión del sistema de financiación local</w:t>
      </w:r>
      <w:r>
        <w:t>.</w:t>
      </w:r>
      <w:r w:rsidRPr="009776AF">
        <w:t xml:space="preserve"> </w:t>
      </w:r>
      <w:r>
        <w:t>En julio de este mismo</w:t>
      </w:r>
      <w:r w:rsidRPr="009776AF">
        <w:t xml:space="preserve"> año, se publica el informe</w:t>
      </w:r>
      <w:r>
        <w:t xml:space="preserve"> de</w:t>
      </w:r>
      <w:r w:rsidRPr="009776AF">
        <w:t xml:space="preserve"> la Comisión</w:t>
      </w:r>
      <w:r>
        <w:t>.</w:t>
      </w:r>
      <w:r w:rsidRPr="009776AF">
        <w:t xml:space="preserve"> </w:t>
      </w:r>
      <w:r>
        <w:t>En este informe</w:t>
      </w:r>
      <w:r w:rsidRPr="009776AF">
        <w:t xml:space="preserve"> </w:t>
      </w:r>
      <w:r>
        <w:t>s</w:t>
      </w:r>
      <w:r w:rsidRPr="009776AF">
        <w:t xml:space="preserve">e justifica el establecimiento de un impuesto sobre estancias turísticas en ámbito local a través de la Ley de Base de </w:t>
      </w:r>
      <w:r>
        <w:t>régimen</w:t>
      </w:r>
      <w:r w:rsidRPr="009776AF">
        <w:t xml:space="preserve"> local, en vez de un autonómico, porque la </w:t>
      </w:r>
      <w:r>
        <w:t>mayoría de</w:t>
      </w:r>
      <w:r w:rsidRPr="009776AF">
        <w:t xml:space="preserve"> los costes </w:t>
      </w:r>
      <w:r>
        <w:t>que</w:t>
      </w:r>
      <w:r w:rsidRPr="009776AF">
        <w:t xml:space="preserve"> provocan los turistas son soport</w:t>
      </w:r>
      <w:r>
        <w:t>ados por las entidades locales.</w:t>
      </w:r>
    </w:p>
    <w:p w:rsidR="00466C8D" w:rsidRDefault="00466C8D" w:rsidP="00443782">
      <w:pPr>
        <w:pStyle w:val="Texto"/>
      </w:pPr>
    </w:p>
    <w:p w:rsidR="00466C8D" w:rsidRDefault="00466C8D" w:rsidP="00443782">
      <w:pPr>
        <w:pStyle w:val="Texto"/>
        <w:rPr>
          <w:lang w:val="eu-ES"/>
        </w:rPr>
      </w:pPr>
      <w:r w:rsidRPr="00AF393A">
        <w:rPr>
          <w:lang w:val="eu-ES"/>
        </w:rPr>
        <w:t xml:space="preserve">Laburbilduz, lege proposamen honen funtsa Euskadin dugun turismoak uzten dituen </w:t>
      </w:r>
      <w:r>
        <w:rPr>
          <w:lang w:val="eu-ES"/>
        </w:rPr>
        <w:t>eragin</w:t>
      </w:r>
      <w:r w:rsidRPr="00AF393A">
        <w:rPr>
          <w:lang w:val="eu-ES"/>
        </w:rPr>
        <w:t xml:space="preserve"> kaltegarriak arintzea litzateke, baina</w:t>
      </w:r>
      <w:r>
        <w:rPr>
          <w:lang w:val="eu-ES"/>
        </w:rPr>
        <w:t>,</w:t>
      </w:r>
      <w:r w:rsidRPr="00AF393A">
        <w:rPr>
          <w:lang w:val="eu-ES"/>
        </w:rPr>
        <w:t xml:space="preserve"> oro har</w:t>
      </w:r>
      <w:r>
        <w:rPr>
          <w:lang w:val="eu-ES"/>
        </w:rPr>
        <w:t>, ez da</w:t>
      </w:r>
      <w:r w:rsidRPr="00AF393A">
        <w:rPr>
          <w:lang w:val="eu-ES"/>
        </w:rPr>
        <w:t xml:space="preserve"> Erkidegoak bizi duen errealitate baten isla. Beraz, gaur egun ez dugu egonaldiak </w:t>
      </w:r>
      <w:r>
        <w:rPr>
          <w:lang w:val="eu-ES"/>
        </w:rPr>
        <w:t>zerratuko</w:t>
      </w:r>
      <w:r w:rsidRPr="00AF393A">
        <w:rPr>
          <w:lang w:val="eu-ES"/>
        </w:rPr>
        <w:t xml:space="preserve"> dituen Erkidegoko zerga baten beharra ikusten. Horregatik, kontra bozkatu</w:t>
      </w:r>
      <w:r>
        <w:rPr>
          <w:lang w:val="eu-ES"/>
        </w:rPr>
        <w:t xml:space="preserve"> dugu</w:t>
      </w:r>
      <w:r w:rsidRPr="00AF393A">
        <w:rPr>
          <w:lang w:val="eu-ES"/>
        </w:rPr>
        <w:t>.</w:t>
      </w:r>
    </w:p>
    <w:p w:rsidR="00466C8D" w:rsidRDefault="00466C8D" w:rsidP="00443782">
      <w:pPr>
        <w:pStyle w:val="Texto"/>
        <w:rPr>
          <w:lang w:val="eu-ES"/>
        </w:rPr>
      </w:pPr>
    </w:p>
    <w:p w:rsidR="00466C8D" w:rsidRDefault="00466C8D" w:rsidP="00443782">
      <w:pPr>
        <w:pStyle w:val="Texto"/>
        <w:rPr>
          <w:lang w:val="eu-ES"/>
        </w:rPr>
      </w:pPr>
    </w:p>
    <w:p w:rsidR="00466C8D" w:rsidRDefault="00466C8D" w:rsidP="00443782">
      <w:pPr>
        <w:pStyle w:val="Texto"/>
        <w:rPr>
          <w:lang w:val="eu-ES"/>
        </w:rPr>
      </w:pPr>
      <w:r w:rsidRPr="000D726C">
        <w:rPr>
          <w:rFonts w:ascii="Futura Md BT" w:hAnsi="Futura Md BT"/>
          <w:lang w:val="eu-ES"/>
        </w:rPr>
        <w:t>LEHENDAKARIAK</w:t>
      </w:r>
      <w:r>
        <w:rPr>
          <w:lang w:val="eu-ES"/>
        </w:rPr>
        <w:t>: Eskerrik asko, Zabala andrea.</w:t>
      </w:r>
    </w:p>
    <w:p w:rsidR="00466C8D" w:rsidRDefault="00466C8D" w:rsidP="00443782">
      <w:pPr>
        <w:pStyle w:val="Texto"/>
        <w:rPr>
          <w:lang w:val="eu-ES"/>
        </w:rPr>
      </w:pPr>
    </w:p>
    <w:p w:rsidR="00466C8D" w:rsidRDefault="00466C8D" w:rsidP="00443782">
      <w:pPr>
        <w:pStyle w:val="Texto"/>
        <w:rPr>
          <w:lang w:val="eu-ES"/>
        </w:rPr>
      </w:pPr>
      <w:r w:rsidRPr="00AF393A">
        <w:rPr>
          <w:lang w:val="eu-ES"/>
        </w:rPr>
        <w:t xml:space="preserve">Gai zerrendako </w:t>
      </w:r>
      <w:r>
        <w:rPr>
          <w:lang w:val="eu-ES"/>
        </w:rPr>
        <w:t>laugarren puntua, mozioa</w:t>
      </w:r>
      <w:r w:rsidRPr="00AF393A">
        <w:rPr>
          <w:lang w:val="eu-ES"/>
        </w:rPr>
        <w:t>.</w:t>
      </w:r>
      <w:r>
        <w:rPr>
          <w:lang w:val="eu-ES"/>
        </w:rPr>
        <w:t xml:space="preserve"> Mari Carmen López </w:t>
      </w:r>
      <w:proofErr w:type="spellStart"/>
      <w:r>
        <w:rPr>
          <w:lang w:val="eu-ES"/>
        </w:rPr>
        <w:t>Ocariz</w:t>
      </w:r>
      <w:proofErr w:type="spellEnd"/>
      <w:r>
        <w:rPr>
          <w:lang w:val="eu-ES"/>
        </w:rPr>
        <w:t xml:space="preserve"> Ló</w:t>
      </w:r>
      <w:r w:rsidRPr="00AF393A">
        <w:rPr>
          <w:lang w:val="eu-ES"/>
        </w:rPr>
        <w:t>pez de Munain</w:t>
      </w:r>
      <w:r>
        <w:rPr>
          <w:lang w:val="eu-ES"/>
        </w:rPr>
        <w:t>,</w:t>
      </w:r>
      <w:r w:rsidRPr="00AF393A">
        <w:rPr>
          <w:lang w:val="eu-ES"/>
        </w:rPr>
        <w:t xml:space="preserve"> Euskal Talde Popularrek</w:t>
      </w:r>
      <w:r>
        <w:rPr>
          <w:lang w:val="eu-ES"/>
        </w:rPr>
        <w:t>o legebiltzarkideak aurkeztua, U</w:t>
      </w:r>
      <w:r w:rsidRPr="00AF393A">
        <w:rPr>
          <w:lang w:val="eu-ES"/>
        </w:rPr>
        <w:t xml:space="preserve">raren ekainaren </w:t>
      </w:r>
      <w:r>
        <w:rPr>
          <w:lang w:val="eu-ES"/>
        </w:rPr>
        <w:t>23ko 1/2006 legea, U</w:t>
      </w:r>
      <w:r w:rsidRPr="00AF393A">
        <w:rPr>
          <w:lang w:val="eu-ES"/>
        </w:rPr>
        <w:t>raren kanona arautzeari dagokionez aldatzeari buruz</w:t>
      </w:r>
      <w:r>
        <w:rPr>
          <w:lang w:val="eu-ES"/>
        </w:rPr>
        <w:t>.</w:t>
      </w:r>
      <w:r w:rsidRPr="00AF393A">
        <w:rPr>
          <w:lang w:val="eu-ES"/>
        </w:rPr>
        <w:t xml:space="preserve"> </w:t>
      </w:r>
      <w:r>
        <w:rPr>
          <w:lang w:val="eu-ES"/>
        </w:rPr>
        <w:t>E</w:t>
      </w:r>
      <w:r w:rsidRPr="00AF393A">
        <w:rPr>
          <w:lang w:val="eu-ES"/>
        </w:rPr>
        <w:t xml:space="preserve">ztabaida </w:t>
      </w:r>
      <w:r>
        <w:rPr>
          <w:lang w:val="eu-ES"/>
        </w:rPr>
        <w:t>eta behin</w:t>
      </w:r>
      <w:r w:rsidRPr="00AF393A">
        <w:rPr>
          <w:lang w:val="eu-ES"/>
        </w:rPr>
        <w:t xml:space="preserve"> betiko ebaztea.</w:t>
      </w:r>
    </w:p>
    <w:p w:rsidR="00466C8D" w:rsidRDefault="00466C8D" w:rsidP="00443782">
      <w:pPr>
        <w:pStyle w:val="Texto"/>
        <w:rPr>
          <w:lang w:val="eu-ES"/>
        </w:rPr>
      </w:pPr>
    </w:p>
    <w:p w:rsidR="00466C8D" w:rsidRPr="00466C8D" w:rsidRDefault="00466C8D" w:rsidP="00443782">
      <w:pPr>
        <w:pStyle w:val="Texto"/>
        <w:rPr>
          <w:lang w:val="eu-ES"/>
        </w:rPr>
      </w:pPr>
      <w:r w:rsidRPr="00AF393A">
        <w:rPr>
          <w:lang w:val="eu-ES"/>
        </w:rPr>
        <w:t>Ta</w:t>
      </w:r>
      <w:r>
        <w:rPr>
          <w:lang w:val="eu-ES"/>
        </w:rPr>
        <w:t>lde proposatzailearen txanda, Ló</w:t>
      </w:r>
      <w:r w:rsidRPr="00AF393A">
        <w:rPr>
          <w:lang w:val="eu-ES"/>
        </w:rPr>
        <w:t>pez</w:t>
      </w:r>
      <w:r>
        <w:rPr>
          <w:lang w:val="eu-ES"/>
        </w:rPr>
        <w:t xml:space="preserve"> de </w:t>
      </w:r>
      <w:proofErr w:type="spellStart"/>
      <w:r>
        <w:rPr>
          <w:lang w:val="eu-ES"/>
        </w:rPr>
        <w:t>Ocariz</w:t>
      </w:r>
      <w:proofErr w:type="spellEnd"/>
      <w:r>
        <w:rPr>
          <w:lang w:val="eu-ES"/>
        </w:rPr>
        <w:t xml:space="preserve"> andrea, </w:t>
      </w:r>
      <w:proofErr w:type="spellStart"/>
      <w:r>
        <w:rPr>
          <w:lang w:val="eu-ES"/>
        </w:rPr>
        <w:t>zurea</w:t>
      </w:r>
      <w:proofErr w:type="spellEnd"/>
      <w:r>
        <w:rPr>
          <w:lang w:val="eu-ES"/>
        </w:rPr>
        <w:t xml:space="preserve"> da hitza ekimena aurkeztu eta defendatzeko</w:t>
      </w:r>
      <w:r w:rsidRPr="00466C8D">
        <w:rPr>
          <w:lang w:val="eu-ES"/>
        </w:rPr>
        <w:t>.</w:t>
      </w:r>
    </w:p>
    <w:p w:rsidR="00466C8D" w:rsidRPr="00466C8D" w:rsidRDefault="00466C8D" w:rsidP="00443782">
      <w:pPr>
        <w:pStyle w:val="Texto"/>
        <w:rPr>
          <w:lang w:val="eu-ES"/>
        </w:rPr>
      </w:pPr>
    </w:p>
    <w:p w:rsidR="00466C8D" w:rsidRPr="00466C8D" w:rsidRDefault="00466C8D" w:rsidP="00443782">
      <w:pPr>
        <w:pStyle w:val="Texto"/>
        <w:rPr>
          <w:lang w:val="eu-ES"/>
        </w:rPr>
      </w:pPr>
    </w:p>
    <w:p w:rsidR="00466C8D" w:rsidRDefault="00466C8D" w:rsidP="00443782">
      <w:pPr>
        <w:pStyle w:val="Texto"/>
      </w:pPr>
      <w:r w:rsidRPr="000D726C">
        <w:rPr>
          <w:rFonts w:ascii="Futura Md BT" w:hAnsi="Futura Md BT"/>
        </w:rPr>
        <w:t>LÓPEZ DE OCARIZ LÓPEZ DE MUNAIN</w:t>
      </w:r>
      <w:r>
        <w:t xml:space="preserve"> </w:t>
      </w:r>
      <w:proofErr w:type="spellStart"/>
      <w:r>
        <w:t>andreak</w:t>
      </w:r>
      <w:proofErr w:type="spellEnd"/>
      <w:r>
        <w:t>. Gracias, señora presidenta.</w:t>
      </w:r>
      <w:r w:rsidRPr="009776AF">
        <w:t xml:space="preserve"> </w:t>
      </w:r>
      <w:r>
        <w:t>S</w:t>
      </w:r>
      <w:r w:rsidRPr="009776AF">
        <w:t xml:space="preserve">eñor consejero, </w:t>
      </w:r>
      <w:r>
        <w:t>señoras</w:t>
      </w:r>
      <w:r w:rsidRPr="009776AF">
        <w:t xml:space="preserve"> consejeras</w:t>
      </w:r>
      <w:r>
        <w:t>, señorías.</w:t>
      </w:r>
    </w:p>
    <w:p w:rsidR="00466C8D" w:rsidRDefault="00466C8D" w:rsidP="00443782">
      <w:pPr>
        <w:pStyle w:val="Texto"/>
      </w:pPr>
    </w:p>
    <w:p w:rsidR="00466C8D" w:rsidRDefault="00466C8D" w:rsidP="00443782">
      <w:pPr>
        <w:pStyle w:val="Texto"/>
      </w:pPr>
      <w:r>
        <w:t>I</w:t>
      </w:r>
      <w:r w:rsidRPr="009776AF">
        <w:t>nterpelábamos al señor consejero de Medio Ambiente, Planificación Territorial y Vivienda</w:t>
      </w:r>
      <w:r>
        <w:t>,</w:t>
      </w:r>
      <w:r w:rsidRPr="009776AF">
        <w:t xml:space="preserve"> sobre la disposición final segunda incluida en el proyecto</w:t>
      </w:r>
      <w:r>
        <w:t xml:space="preserve"> </w:t>
      </w:r>
      <w:r>
        <w:lastRenderedPageBreak/>
        <w:t>de ley de</w:t>
      </w:r>
      <w:r w:rsidRPr="009776AF">
        <w:t xml:space="preserve"> presupuestos 2020, disposición que</w:t>
      </w:r>
      <w:r>
        <w:t>,</w:t>
      </w:r>
      <w:r w:rsidRPr="009776AF">
        <w:t xml:space="preserve"> en su enunciado</w:t>
      </w:r>
      <w:r>
        <w:t>,</w:t>
      </w:r>
      <w:r w:rsidRPr="009776AF">
        <w:t xml:space="preserve"> dice </w:t>
      </w:r>
      <w:r>
        <w:t>"</w:t>
      </w:r>
      <w:r w:rsidRPr="009776AF">
        <w:t xml:space="preserve">modificación de la Ley </w:t>
      </w:r>
      <w:r>
        <w:t>1/</w:t>
      </w:r>
      <w:r w:rsidRPr="009776AF">
        <w:t>2006 de 23 de junio de aguas</w:t>
      </w:r>
      <w:r>
        <w:t>,</w:t>
      </w:r>
      <w:r w:rsidRPr="009776AF">
        <w:t xml:space="preserve"> en relación con la regulación del canon del agua</w:t>
      </w:r>
      <w:r>
        <w:t>".</w:t>
      </w:r>
      <w:r w:rsidRPr="009776AF">
        <w:t xml:space="preserve"> </w:t>
      </w:r>
      <w:r>
        <w:t>U</w:t>
      </w:r>
      <w:r w:rsidRPr="009776AF">
        <w:t>na modificación sustancia</w:t>
      </w:r>
      <w:r>
        <w:t>l,</w:t>
      </w:r>
      <w:r w:rsidRPr="009776AF">
        <w:t xml:space="preserve"> se modifica el capítulo ocho, el régimen económico financiero. Este capítulo tiene 13 artículos</w:t>
      </w:r>
      <w:r>
        <w:t>.</w:t>
      </w:r>
      <w:r w:rsidRPr="009776AF">
        <w:t xml:space="preserve"> </w:t>
      </w:r>
      <w:r>
        <w:t>S</w:t>
      </w:r>
      <w:r w:rsidRPr="009776AF">
        <w:t>e</w:t>
      </w:r>
      <w:r>
        <w:t xml:space="preserve"> modifican</w:t>
      </w:r>
      <w:r w:rsidRPr="009776AF">
        <w:t xml:space="preserve"> s</w:t>
      </w:r>
      <w:r>
        <w:t>ustancialmente nueve artículos:</w:t>
      </w:r>
      <w:r w:rsidRPr="009776AF">
        <w:t xml:space="preserve"> se modifica el tributo, se modifica la base impo</w:t>
      </w:r>
      <w:r>
        <w:t>nible</w:t>
      </w:r>
      <w:r w:rsidRPr="009776AF">
        <w:t xml:space="preserve"> </w:t>
      </w:r>
      <w:r>
        <w:t>–a</w:t>
      </w:r>
      <w:r w:rsidRPr="009776AF">
        <w:t>hora es el consumo, luego</w:t>
      </w:r>
      <w:r>
        <w:t xml:space="preserve"> va a pasar a ser la captación–,</w:t>
      </w:r>
      <w:r w:rsidRPr="009776AF">
        <w:t xml:space="preserve"> el tipo impositivo, el momento del devengo</w:t>
      </w:r>
      <w:r>
        <w:t>,</w:t>
      </w:r>
      <w:r w:rsidRPr="009776AF">
        <w:t xml:space="preserve"> se crean supuestos de </w:t>
      </w:r>
      <w:r>
        <w:t>no</w:t>
      </w:r>
      <w:r w:rsidRPr="009776AF">
        <w:t xml:space="preserve"> sujeción</w:t>
      </w:r>
      <w:r>
        <w:t>,</w:t>
      </w:r>
      <w:r w:rsidRPr="009776AF">
        <w:t xml:space="preserve"> y se modifica el régimen </w:t>
      </w:r>
      <w:r>
        <w:t>de exenciones y bonificaciones.</w:t>
      </w:r>
    </w:p>
    <w:p w:rsidR="00466C8D" w:rsidRDefault="00466C8D" w:rsidP="00443782">
      <w:pPr>
        <w:pStyle w:val="Texto"/>
      </w:pPr>
    </w:p>
    <w:p w:rsidR="00466C8D" w:rsidRDefault="00466C8D" w:rsidP="00443782">
      <w:pPr>
        <w:pStyle w:val="Texto"/>
      </w:pPr>
      <w:r w:rsidRPr="009776AF">
        <w:t>Como les decía, una modificación importante que consideramos</w:t>
      </w:r>
      <w:r>
        <w:t>,</w:t>
      </w:r>
      <w:r w:rsidRPr="009776AF">
        <w:t xml:space="preserve"> desde el Grupo Popular</w:t>
      </w:r>
      <w:r>
        <w:t>,</w:t>
      </w:r>
      <w:r w:rsidRPr="009776AF">
        <w:t xml:space="preserve"> que el procedimiento </w:t>
      </w:r>
      <w:r>
        <w:t>para tratar</w:t>
      </w:r>
      <w:r w:rsidRPr="009776AF">
        <w:t xml:space="preserve"> una modificación de esta envergadura es pasando por el órgano legislador, que es esta Cámara</w:t>
      </w:r>
      <w:r>
        <w:t>, el Parlamento Vasco.</w:t>
      </w:r>
      <w:r w:rsidRPr="009776AF">
        <w:t xml:space="preserve"> </w:t>
      </w:r>
      <w:r>
        <w:t>C</w:t>
      </w:r>
      <w:r w:rsidRPr="009776AF">
        <w:t>omo ya hemos modificado</w:t>
      </w:r>
      <w:r>
        <w:t>,</w:t>
      </w:r>
      <w:r w:rsidRPr="009776AF">
        <w:t xml:space="preserve"> esta misma mañana, un artículo de la ley de caza</w:t>
      </w:r>
      <w:r>
        <w:t>,</w:t>
      </w:r>
      <w:r w:rsidRPr="009776AF">
        <w:t xml:space="preserve"> con el objetivo de solucionar </w:t>
      </w:r>
      <w:r>
        <w:t>un problema que suscitaba la red</w:t>
      </w:r>
      <w:r w:rsidRPr="009776AF">
        <w:t>ac</w:t>
      </w:r>
      <w:r>
        <w:t>c</w:t>
      </w:r>
      <w:r w:rsidRPr="009776AF">
        <w:t>ión de dich</w:t>
      </w:r>
      <w:r>
        <w:t>o</w:t>
      </w:r>
      <w:r w:rsidRPr="009776AF">
        <w:t xml:space="preserve"> </w:t>
      </w:r>
      <w:r>
        <w:t>ar</w:t>
      </w:r>
      <w:r w:rsidRPr="009776AF">
        <w:t>tí</w:t>
      </w:r>
      <w:r>
        <w:t>c</w:t>
      </w:r>
      <w:r w:rsidRPr="009776AF">
        <w:t>ulo</w:t>
      </w:r>
      <w:r>
        <w:t>.</w:t>
      </w:r>
      <w:r w:rsidRPr="009776AF">
        <w:t xml:space="preserve"> </w:t>
      </w:r>
      <w:r>
        <w:t>Y</w:t>
      </w:r>
      <w:r w:rsidRPr="009776AF">
        <w:t xml:space="preserve"> el Gobierno sabe cómo hacer estas modificaciones urgentes</w:t>
      </w:r>
      <w:r>
        <w:t>,</w:t>
      </w:r>
      <w:r w:rsidRPr="009776AF">
        <w:t xml:space="preserve"> por esta Cámara</w:t>
      </w:r>
      <w:r>
        <w:t>,</w:t>
      </w:r>
      <w:r w:rsidRPr="009776AF">
        <w:t xml:space="preserve"> y </w:t>
      </w:r>
      <w:r>
        <w:t>h</w:t>
      </w:r>
      <w:r w:rsidRPr="009776AF">
        <w:t>a</w:t>
      </w:r>
      <w:r>
        <w:t>y métodos para hacerlo.</w:t>
      </w:r>
    </w:p>
    <w:p w:rsidR="00466C8D" w:rsidRDefault="00466C8D" w:rsidP="00443782">
      <w:pPr>
        <w:pStyle w:val="Texto"/>
      </w:pPr>
    </w:p>
    <w:p w:rsidR="00466C8D" w:rsidRDefault="00466C8D" w:rsidP="00443782">
      <w:pPr>
        <w:pStyle w:val="Texto"/>
      </w:pPr>
      <w:r w:rsidRPr="009776AF">
        <w:t>Porque</w:t>
      </w:r>
      <w:r>
        <w:t>,</w:t>
      </w:r>
      <w:r w:rsidRPr="009776AF">
        <w:t xml:space="preserve"> fíjese, el señor consejero vino</w:t>
      </w:r>
      <w:r>
        <w:t xml:space="preserve"> a</w:t>
      </w:r>
      <w:r w:rsidRPr="009776AF">
        <w:t xml:space="preserve"> esta Cámara a presentar la ley de presupuestos, lo que afectaba a su departamento</w:t>
      </w:r>
      <w:r>
        <w:t>,</w:t>
      </w:r>
      <w:r w:rsidRPr="009776AF">
        <w:t xml:space="preserve"> y se</w:t>
      </w:r>
      <w:r>
        <w:t xml:space="preserve"> le olvidó este pequeño detalle en</w:t>
      </w:r>
      <w:r w:rsidRPr="009776AF">
        <w:t xml:space="preserve"> la presentación</w:t>
      </w:r>
      <w:r>
        <w:t>. Se sacó</w:t>
      </w:r>
      <w:r w:rsidRPr="009776AF">
        <w:t xml:space="preserve"> a colación a preguntas del Grupo Popular. No sé si era la prueba para ver si nos leemos el presupuesto</w:t>
      </w:r>
      <w:r>
        <w:t xml:space="preserve">, igual era </w:t>
      </w:r>
      <w:r w:rsidRPr="009776AF">
        <w:t>la prueba</w:t>
      </w:r>
      <w:r>
        <w:t>.</w:t>
      </w:r>
      <w:r w:rsidRPr="009776AF">
        <w:t xml:space="preserve"> </w:t>
      </w:r>
      <w:r>
        <w:t>S</w:t>
      </w:r>
      <w:r w:rsidRPr="009776AF">
        <w:t>olemos hacer nuestro trabajo</w:t>
      </w:r>
      <w:r>
        <w:t>,</w:t>
      </w:r>
      <w:r w:rsidRPr="009776AF">
        <w:t xml:space="preserve"> todo lo bien que podemos</w:t>
      </w:r>
      <w:r>
        <w:t>,</w:t>
      </w:r>
      <w:r w:rsidRPr="009776AF">
        <w:t xml:space="preserve"> y que nos da tiempo. Pero</w:t>
      </w:r>
      <w:r>
        <w:t>,</w:t>
      </w:r>
      <w:r w:rsidRPr="009776AF">
        <w:t xml:space="preserve"> el señor consejero</w:t>
      </w:r>
      <w:r>
        <w:t>,</w:t>
      </w:r>
      <w:r w:rsidRPr="009776AF">
        <w:t xml:space="preserve"> a preguntas de</w:t>
      </w:r>
      <w:r>
        <w:t>l Grupo Popular,</w:t>
      </w:r>
      <w:r w:rsidRPr="009776AF">
        <w:t xml:space="preserve"> nos decía </w:t>
      </w:r>
      <w:r>
        <w:t>"</w:t>
      </w:r>
      <w:r w:rsidRPr="009776AF">
        <w:t>es una iniciativa que viene fundamentalmente del Departamento de Hacienda</w:t>
      </w:r>
      <w:r>
        <w:t>", pero que desde M</w:t>
      </w:r>
      <w:r w:rsidRPr="009776AF">
        <w:t>edioambiente se comparte plenamente esta propuesta</w:t>
      </w:r>
      <w:r>
        <w:t>,</w:t>
      </w:r>
      <w:r w:rsidRPr="009776AF">
        <w:t xml:space="preserve"> y que estaba totalmente de acuerdo con la </w:t>
      </w:r>
      <w:r>
        <w:t>iniciativa de Hacienda.</w:t>
      </w:r>
    </w:p>
    <w:p w:rsidR="00466C8D" w:rsidRDefault="00466C8D" w:rsidP="00443782">
      <w:pPr>
        <w:pStyle w:val="Texto"/>
      </w:pPr>
    </w:p>
    <w:p w:rsidR="00466C8D" w:rsidRDefault="00466C8D" w:rsidP="00443782">
      <w:pPr>
        <w:pStyle w:val="Texto"/>
      </w:pPr>
      <w:r w:rsidRPr="009776AF">
        <w:t>Luego, claro, cuando ya pasamos</w:t>
      </w:r>
      <w:r>
        <w:t xml:space="preserve"> a</w:t>
      </w:r>
      <w:r w:rsidRPr="009776AF">
        <w:t xml:space="preserve"> la interpelación</w:t>
      </w:r>
      <w:r>
        <w:t>,</w:t>
      </w:r>
      <w:r w:rsidRPr="009776AF">
        <w:t xml:space="preserve"> ya corrige la respuesta, </w:t>
      </w:r>
      <w:r>
        <w:t>¿no? Y dice</w:t>
      </w:r>
      <w:r w:rsidRPr="009776AF">
        <w:t xml:space="preserve"> </w:t>
      </w:r>
      <w:r>
        <w:t>"</w:t>
      </w:r>
      <w:r w:rsidRPr="009776AF">
        <w:t>no</w:t>
      </w:r>
      <w:r>
        <w:t>,</w:t>
      </w:r>
      <w:r w:rsidRPr="009776AF">
        <w:t xml:space="preserve"> es una reflexión conjunta realizada por la Dirección de Administració</w:t>
      </w:r>
      <w:r>
        <w:t>n Tributaria y la Agencia Vasca</w:t>
      </w:r>
      <w:r w:rsidRPr="009776AF">
        <w:t xml:space="preserve"> </w:t>
      </w:r>
      <w:r>
        <w:t>d</w:t>
      </w:r>
      <w:r w:rsidRPr="009776AF">
        <w:t>el agua</w:t>
      </w:r>
      <w:r>
        <w:t>"</w:t>
      </w:r>
      <w:r w:rsidRPr="009776AF">
        <w:t>. Hombre, ya hemos modulado</w:t>
      </w:r>
      <w:r>
        <w:t>,</w:t>
      </w:r>
      <w:r w:rsidRPr="009776AF">
        <w:t xml:space="preserve"> </w:t>
      </w:r>
      <w:r>
        <w:t>¿</w:t>
      </w:r>
      <w:r w:rsidRPr="009776AF">
        <w:t>verdad</w:t>
      </w:r>
      <w:r>
        <w:t>?, la respuesta.</w:t>
      </w:r>
    </w:p>
    <w:p w:rsidR="00466C8D" w:rsidRDefault="00466C8D" w:rsidP="00443782">
      <w:pPr>
        <w:pStyle w:val="Texto"/>
      </w:pPr>
    </w:p>
    <w:p w:rsidR="00466C8D" w:rsidRDefault="00466C8D" w:rsidP="00443782">
      <w:pPr>
        <w:pStyle w:val="Texto"/>
      </w:pPr>
      <w:r w:rsidRPr="009776AF">
        <w:lastRenderedPageBreak/>
        <w:t xml:space="preserve">Y dice, </w:t>
      </w:r>
      <w:r>
        <w:t>"</w:t>
      </w:r>
      <w:r w:rsidRPr="009776AF">
        <w:t>bueno y</w:t>
      </w:r>
      <w:r>
        <w:t>,</w:t>
      </w:r>
      <w:r w:rsidRPr="009776AF">
        <w:t xml:space="preserve"> </w:t>
      </w:r>
      <w:r>
        <w:t>¿có</w:t>
      </w:r>
      <w:r w:rsidRPr="009776AF">
        <w:t>mo mejoramos el cumplimiento y la eficacia de la gestión del agua</w:t>
      </w:r>
      <w:r>
        <w:t>,</w:t>
      </w:r>
      <w:r w:rsidRPr="009776AF">
        <w:t xml:space="preserve"> después de diez años aprobada la ley</w:t>
      </w:r>
      <w:r>
        <w:t>?"</w:t>
      </w:r>
      <w:r w:rsidRPr="009776AF">
        <w:t xml:space="preserve"> Y una modificación</w:t>
      </w:r>
      <w:r>
        <w:t>,</w:t>
      </w:r>
      <w:r w:rsidRPr="009776AF">
        <w:t xml:space="preserve"> </w:t>
      </w:r>
      <w:r>
        <w:t>¿para qué?</w:t>
      </w:r>
      <w:r w:rsidRPr="009776AF">
        <w:t xml:space="preserve"> </w:t>
      </w:r>
      <w:r>
        <w:t>P</w:t>
      </w:r>
      <w:r w:rsidRPr="009776AF">
        <w:t xml:space="preserve">ara recuperar costes de los servicios relacionados con el agua y el valor </w:t>
      </w:r>
      <w:r>
        <w:t>r</w:t>
      </w:r>
      <w:r w:rsidRPr="009776AF">
        <w:t>eal de lo que cuesta todo el ciclo del agua, incluid</w:t>
      </w:r>
      <w:r>
        <w:t>os los costes medioambientales.</w:t>
      </w:r>
    </w:p>
    <w:p w:rsidR="00466C8D" w:rsidRDefault="00466C8D" w:rsidP="00443782">
      <w:pPr>
        <w:pStyle w:val="Texto"/>
      </w:pPr>
    </w:p>
    <w:p w:rsidR="00466C8D" w:rsidRPr="008C6486" w:rsidRDefault="00466C8D" w:rsidP="00443782">
      <w:pPr>
        <w:pStyle w:val="Texto"/>
      </w:pPr>
      <w:r>
        <w:t>Y decía el</w:t>
      </w:r>
      <w:r w:rsidRPr="009776AF">
        <w:t xml:space="preserve"> señor consejero, </w:t>
      </w:r>
      <w:r>
        <w:t>"</w:t>
      </w:r>
      <w:r w:rsidRPr="009776AF">
        <w:t>actualmente</w:t>
      </w:r>
      <w:r>
        <w:t>,</w:t>
      </w:r>
      <w:r w:rsidRPr="009776AF">
        <w:t xml:space="preserve"> no están sujeto</w:t>
      </w:r>
      <w:r>
        <w:t>s a canon</w:t>
      </w:r>
      <w:r w:rsidRPr="009776AF">
        <w:t xml:space="preserve"> los usos domésticos</w:t>
      </w:r>
      <w:r>
        <w:t>,</w:t>
      </w:r>
      <w:r w:rsidRPr="009776AF">
        <w:t xml:space="preserve"> los agropecuarios o las pérdidas y fugas incontroladas d</w:t>
      </w:r>
      <w:r>
        <w:t>e las redes de captación</w:t>
      </w:r>
      <w:r w:rsidRPr="009776AF">
        <w:t xml:space="preserve"> y suministro, porque</w:t>
      </w:r>
      <w:r>
        <w:t>,</w:t>
      </w:r>
      <w:r w:rsidRPr="009776AF">
        <w:t xml:space="preserve"> el hecho imponible es el consumo real o potencial y simplificando el volumen de agua que sale </w:t>
      </w:r>
      <w:r>
        <w:t>del grifo"</w:t>
      </w:r>
      <w:r w:rsidRPr="009776AF">
        <w:t>.</w:t>
      </w:r>
      <w:r>
        <w:t xml:space="preserve"> Y,</w:t>
      </w:r>
      <w:r w:rsidRPr="009776AF">
        <w:t xml:space="preserve"> </w:t>
      </w:r>
      <w:r>
        <w:t>c</w:t>
      </w:r>
      <w:r w:rsidRPr="009776AF">
        <w:t>laro</w:t>
      </w:r>
      <w:r>
        <w:t>,</w:t>
      </w:r>
      <w:r w:rsidRPr="009776AF">
        <w:t xml:space="preserve"> esta situación llega a </w:t>
      </w:r>
      <w:r w:rsidR="007042B0">
        <w:t>solo</w:t>
      </w:r>
      <w:r w:rsidRPr="009776AF">
        <w:t xml:space="preserve"> a un 14,6</w:t>
      </w:r>
      <w:r>
        <w:t> </w:t>
      </w:r>
      <w:r w:rsidRPr="009776AF">
        <w:t xml:space="preserve">% del consumo que paga </w:t>
      </w:r>
      <w:r>
        <w:t>canon, ¿</w:t>
      </w:r>
      <w:r w:rsidRPr="009776AF">
        <w:t>no</w:t>
      </w:r>
      <w:r>
        <w:t>?,</w:t>
      </w:r>
      <w:r w:rsidRPr="009776AF">
        <w:t xml:space="preserve"> solo un 14,6</w:t>
      </w:r>
      <w:r>
        <w:t>.</w:t>
      </w:r>
      <w:r w:rsidRPr="009776AF">
        <w:t xml:space="preserve"> </w:t>
      </w:r>
      <w:r>
        <w:t>Y</w:t>
      </w:r>
      <w:r w:rsidRPr="009776AF">
        <w:t xml:space="preserve"> que</w:t>
      </w:r>
      <w:r>
        <w:t>,</w:t>
      </w:r>
      <w:r w:rsidRPr="009776AF">
        <w:t xml:space="preserve"> con la modificación propuesta</w:t>
      </w:r>
      <w:r>
        <w:t>,</w:t>
      </w:r>
      <w:r w:rsidRPr="009776AF">
        <w:t xml:space="preserve"> pues ampliamos el ámbito de aplicación </w:t>
      </w:r>
      <w:r>
        <w:t>y llega a recaudar por el 85 %...</w:t>
      </w:r>
    </w:p>
    <w:p w:rsidR="00466C8D" w:rsidRDefault="00466C8D" w:rsidP="00443782">
      <w:pPr>
        <w:pStyle w:val="Texto"/>
      </w:pPr>
    </w:p>
    <w:p w:rsidR="00466C8D" w:rsidRPr="00815662" w:rsidRDefault="00466C8D" w:rsidP="00443782">
      <w:pPr>
        <w:pStyle w:val="Texto"/>
        <w:rPr>
          <w:lang w:val="eu-ES"/>
        </w:rPr>
      </w:pPr>
      <w:r>
        <w:t xml:space="preserve">(23. </w:t>
      </w:r>
      <w:proofErr w:type="gramStart"/>
      <w:r w:rsidRPr="00815662">
        <w:rPr>
          <w:lang w:val="eu-ES"/>
        </w:rPr>
        <w:t>zintaren</w:t>
      </w:r>
      <w:proofErr w:type="gramEnd"/>
      <w:r w:rsidRPr="00815662">
        <w:rPr>
          <w:lang w:val="eu-ES"/>
        </w:rPr>
        <w:t xml:space="preserve"> amaiera)</w:t>
      </w:r>
    </w:p>
    <w:p w:rsidR="00466C8D" w:rsidRDefault="00466C8D" w:rsidP="00443782">
      <w:pPr>
        <w:pStyle w:val="Texto"/>
      </w:pPr>
      <w:r>
        <w:t xml:space="preserve">(24. </w:t>
      </w:r>
      <w:proofErr w:type="spellStart"/>
      <w:proofErr w:type="gramStart"/>
      <w:r>
        <w:t>zintaren</w:t>
      </w:r>
      <w:proofErr w:type="spellEnd"/>
      <w:proofErr w:type="gramEnd"/>
      <w:r>
        <w:t xml:space="preserve"> </w:t>
      </w:r>
      <w:proofErr w:type="spellStart"/>
      <w:r>
        <w:t>hasiera</w:t>
      </w:r>
      <w:proofErr w:type="spellEnd"/>
      <w:r>
        <w:t>)</w:t>
      </w:r>
    </w:p>
    <w:p w:rsidR="00466C8D" w:rsidRDefault="00466C8D" w:rsidP="00443782">
      <w:pPr>
        <w:pStyle w:val="Texto"/>
      </w:pPr>
    </w:p>
    <w:p w:rsidR="00466C8D" w:rsidRDefault="00466C8D" w:rsidP="00443782">
      <w:pPr>
        <w:pStyle w:val="Texto"/>
      </w:pPr>
      <w:r>
        <w:t xml:space="preserve">… </w:t>
      </w:r>
      <w:r w:rsidR="007042B0">
        <w:t>solo</w:t>
      </w:r>
      <w:r w:rsidRPr="000A78FA">
        <w:t xml:space="preserve"> un 14,6 y que con la modificación propuesta pues ampliamos el ámbito de aplicación y llega a recaudar por el 85</w:t>
      </w:r>
      <w:r>
        <w:t xml:space="preserve"> </w:t>
      </w:r>
      <w:r w:rsidRPr="000A78FA">
        <w:t xml:space="preserve">% de lo captado. </w:t>
      </w:r>
    </w:p>
    <w:p w:rsidR="00466C8D" w:rsidRDefault="00466C8D" w:rsidP="00443782">
      <w:pPr>
        <w:pStyle w:val="Texto"/>
      </w:pPr>
    </w:p>
    <w:p w:rsidR="00466C8D" w:rsidRDefault="00466C8D" w:rsidP="00443782">
      <w:pPr>
        <w:pStyle w:val="Texto"/>
      </w:pPr>
      <w:r>
        <w:t>¿</w:t>
      </w:r>
      <w:r w:rsidRPr="000A78FA">
        <w:t>En</w:t>
      </w:r>
      <w:r>
        <w:t xml:space="preserve"> </w:t>
      </w:r>
      <w:r w:rsidRPr="000A78FA">
        <w:t>to</w:t>
      </w:r>
      <w:r>
        <w:t>da est</w:t>
      </w:r>
      <w:r w:rsidRPr="000A78FA">
        <w:t>a justificación a</w:t>
      </w:r>
      <w:r>
        <w:t xml:space="preserve">lguien </w:t>
      </w:r>
      <w:r w:rsidRPr="000A78FA">
        <w:t>ha oído algún término medioambiental</w:t>
      </w:r>
      <w:r>
        <w:t>,</w:t>
      </w:r>
      <w:r w:rsidRPr="000A78FA">
        <w:t xml:space="preserve"> alguna precisión</w:t>
      </w:r>
      <w:r>
        <w:t>,</w:t>
      </w:r>
      <w:r w:rsidRPr="000A78FA">
        <w:t xml:space="preserve"> alguna contribución al medioambiente</w:t>
      </w:r>
      <w:r>
        <w:t>?</w:t>
      </w:r>
      <w:r w:rsidRPr="000A78FA">
        <w:t>, no</w:t>
      </w:r>
      <w:r>
        <w:t xml:space="preserve">, no, </w:t>
      </w:r>
      <w:r w:rsidR="007042B0">
        <w:t>solo</w:t>
      </w:r>
      <w:r>
        <w:t xml:space="preserve"> caja, éste es el argumento, aumentar la </w:t>
      </w:r>
      <w:r w:rsidRPr="000A78FA">
        <w:t>recaudación</w:t>
      </w:r>
      <w:r>
        <w:t xml:space="preserve">, y </w:t>
      </w:r>
      <w:r w:rsidRPr="000A78FA">
        <w:t>efectivamente esa recaudación va a aumentar de lo que estamos recaudando ahora a lo que se prevé en un 233</w:t>
      </w:r>
      <w:r>
        <w:t xml:space="preserve"> </w:t>
      </w:r>
      <w:r w:rsidRPr="000A78FA">
        <w:t>%.</w:t>
      </w:r>
    </w:p>
    <w:p w:rsidR="00466C8D" w:rsidRDefault="00466C8D" w:rsidP="00443782">
      <w:pPr>
        <w:pStyle w:val="Texto"/>
      </w:pPr>
    </w:p>
    <w:p w:rsidR="00466C8D" w:rsidRDefault="00466C8D" w:rsidP="00443782">
      <w:pPr>
        <w:pStyle w:val="Texto"/>
      </w:pPr>
      <w:r w:rsidRPr="000A78FA">
        <w:t>Y dice</w:t>
      </w:r>
      <w:r>
        <w:t>: "E</w:t>
      </w:r>
      <w:r w:rsidRPr="000A78FA">
        <w:t>n cumplimiento</w:t>
      </w:r>
      <w:r>
        <w:t>,</w:t>
      </w:r>
      <w:r w:rsidRPr="000A78FA">
        <w:t xml:space="preserve"> </w:t>
      </w:r>
      <w:r>
        <w:t>-</w:t>
      </w:r>
      <w:r w:rsidRPr="000A78FA">
        <w:t>siempre añad</w:t>
      </w:r>
      <w:r>
        <w:t>e</w:t>
      </w:r>
      <w:r w:rsidRPr="000A78FA">
        <w:t xml:space="preserve"> la coletilla</w:t>
      </w:r>
      <w:r>
        <w:t>,</w:t>
      </w:r>
      <w:r w:rsidRPr="000A78FA">
        <w:t xml:space="preserve"> </w:t>
      </w:r>
      <w:r>
        <w:t>¿</w:t>
      </w:r>
      <w:r w:rsidRPr="000A78FA">
        <w:t>no</w:t>
      </w:r>
      <w:r>
        <w:t>?-</w:t>
      </w:r>
      <w:r w:rsidRPr="000A78FA">
        <w:t>, en cumplimiento del principio de recuperación de costes medioambientales</w:t>
      </w:r>
      <w:r>
        <w:t>"</w:t>
      </w:r>
      <w:r w:rsidRPr="000A78FA">
        <w:t>. Claro</w:t>
      </w:r>
      <w:r>
        <w:t>,</w:t>
      </w:r>
      <w:r w:rsidRPr="000A78FA">
        <w:t xml:space="preserve"> pe</w:t>
      </w:r>
      <w:r>
        <w:t>ro es</w:t>
      </w:r>
      <w:r w:rsidRPr="000A78FA">
        <w:t xml:space="preserve"> que vino a comisión también el señor Martínez de </w:t>
      </w:r>
      <w:proofErr w:type="spellStart"/>
      <w:r w:rsidRPr="000A78FA">
        <w:t>Cabredo</w:t>
      </w:r>
      <w:proofErr w:type="spellEnd"/>
      <w:r w:rsidRPr="000A78FA">
        <w:t xml:space="preserve"> y fue preguntado por cómo se calcula</w:t>
      </w:r>
      <w:r>
        <w:t>n</w:t>
      </w:r>
      <w:r w:rsidRPr="000A78FA">
        <w:t xml:space="preserve"> los costes medioambientales, </w:t>
      </w:r>
      <w:r>
        <w:t>el daño que provoca la captación en</w:t>
      </w:r>
      <w:r w:rsidRPr="000A78FA">
        <w:t xml:space="preserve"> e</w:t>
      </w:r>
      <w:r>
        <w:t xml:space="preserve">l agua, y </w:t>
      </w:r>
      <w:r w:rsidRPr="000A78FA">
        <w:t>la respuesta es para nota</w:t>
      </w:r>
      <w:r>
        <w:t>, p</w:t>
      </w:r>
      <w:r w:rsidRPr="000A78FA">
        <w:t>ara nota</w:t>
      </w:r>
      <w:r>
        <w:t>.</w:t>
      </w:r>
    </w:p>
    <w:p w:rsidR="00466C8D" w:rsidRDefault="00466C8D" w:rsidP="00443782">
      <w:pPr>
        <w:pStyle w:val="Texto"/>
      </w:pPr>
    </w:p>
    <w:p w:rsidR="00466C8D" w:rsidRDefault="00466C8D" w:rsidP="00443782">
      <w:pPr>
        <w:pStyle w:val="Texto"/>
      </w:pPr>
      <w:r>
        <w:lastRenderedPageBreak/>
        <w:t>El cálculo real del daño</w:t>
      </w:r>
      <w:r w:rsidRPr="000A78FA">
        <w:t xml:space="preserve"> pues es muy complicado, no</w:t>
      </w:r>
      <w:r>
        <w:t xml:space="preserve"> sabemos hacerlo. L</w:t>
      </w:r>
      <w:r w:rsidRPr="000A78FA">
        <w:t xml:space="preserve">o hemos consultado en varios </w:t>
      </w:r>
      <w:r>
        <w:t xml:space="preserve">organismos y </w:t>
      </w:r>
      <w:r w:rsidRPr="000A78FA">
        <w:t>no nos dan razón, es que es complicadísimo, no, no</w:t>
      </w:r>
      <w:r>
        <w:t>,</w:t>
      </w:r>
      <w:r w:rsidRPr="000A78FA">
        <w:t xml:space="preserve"> no es fácil calcula</w:t>
      </w:r>
      <w:r>
        <w:t>r</w:t>
      </w:r>
      <w:r w:rsidRPr="000A78FA">
        <w:t xml:space="preserve"> el daño por la captación. No sabemos hacerlo, no sabemos asociarl</w:t>
      </w:r>
      <w:r>
        <w:t>o</w:t>
      </w:r>
      <w:r w:rsidRPr="000A78FA">
        <w:t xml:space="preserve"> a un importe económico</w:t>
      </w:r>
      <w:r>
        <w:t>, e</w:t>
      </w:r>
      <w:r w:rsidRPr="000A78FA">
        <w:t>s un tema muy complicado</w:t>
      </w:r>
      <w:r>
        <w:t>.</w:t>
      </w:r>
    </w:p>
    <w:p w:rsidR="00466C8D" w:rsidRDefault="00466C8D" w:rsidP="00443782">
      <w:pPr>
        <w:pStyle w:val="Texto"/>
      </w:pPr>
    </w:p>
    <w:p w:rsidR="00466C8D" w:rsidRDefault="00466C8D" w:rsidP="00443782">
      <w:pPr>
        <w:pStyle w:val="Texto"/>
      </w:pPr>
      <w:r>
        <w:t>Oiga, y yo pregu</w:t>
      </w:r>
      <w:r w:rsidRPr="000A78FA">
        <w:t>nto</w:t>
      </w:r>
      <w:r>
        <w:t>:</w:t>
      </w:r>
      <w:r w:rsidRPr="000A78FA">
        <w:t xml:space="preserve"> si no se sabe hacer el cálculo</w:t>
      </w:r>
      <w:r>
        <w:t>,</w:t>
      </w:r>
      <w:r w:rsidRPr="000A78FA">
        <w:t xml:space="preserve"> si no sabemos cómo asociar el importe económico a la captación</w:t>
      </w:r>
      <w:r>
        <w:t>,</w:t>
      </w:r>
      <w:r w:rsidRPr="000A78FA">
        <w:t xml:space="preserve"> </w:t>
      </w:r>
      <w:r>
        <w:t>¿</w:t>
      </w:r>
      <w:r w:rsidRPr="000A78FA">
        <w:t>de qué viene este canon</w:t>
      </w:r>
      <w:r>
        <w:t xml:space="preserve"> si</w:t>
      </w:r>
      <w:r w:rsidRPr="000A78FA">
        <w:t xml:space="preserve"> no sabe</w:t>
      </w:r>
      <w:r>
        <w:t>n</w:t>
      </w:r>
      <w:r w:rsidRPr="000A78FA">
        <w:t xml:space="preserve"> hacerlo</w:t>
      </w:r>
      <w:r>
        <w:t>? S</w:t>
      </w:r>
      <w:r w:rsidRPr="000A78FA">
        <w:t>e les ha ocurrido</w:t>
      </w:r>
      <w:r>
        <w:t>.</w:t>
      </w:r>
    </w:p>
    <w:p w:rsidR="00466C8D" w:rsidRDefault="00466C8D" w:rsidP="00443782">
      <w:pPr>
        <w:pStyle w:val="Texto"/>
      </w:pPr>
    </w:p>
    <w:p w:rsidR="00466C8D" w:rsidRDefault="00466C8D" w:rsidP="00443782">
      <w:pPr>
        <w:pStyle w:val="Texto"/>
      </w:pPr>
      <w:r>
        <w:t>¡Ah! U</w:t>
      </w:r>
      <w:r w:rsidRPr="000A78FA">
        <w:t xml:space="preserve">stedes </w:t>
      </w:r>
      <w:r>
        <w:t xml:space="preserve">redactan por </w:t>
      </w:r>
      <w:r w:rsidRPr="000A78FA">
        <w:t xml:space="preserve">sensaciones, </w:t>
      </w:r>
      <w:r>
        <w:t>¿</w:t>
      </w:r>
      <w:r w:rsidRPr="000A78FA">
        <w:t>no</w:t>
      </w:r>
      <w:r>
        <w:t xml:space="preserve">?, </w:t>
      </w:r>
      <w:r w:rsidRPr="000A78FA">
        <w:t xml:space="preserve">modificamos la ley a base de sensaciones. Tengo la sensación de que el daño que se produce es </w:t>
      </w:r>
      <w:r>
        <w:t>é</w:t>
      </w:r>
      <w:r w:rsidRPr="000A78FA">
        <w:t>ste, porque si no saben hacerlo</w:t>
      </w:r>
      <w:r>
        <w:t>,</w:t>
      </w:r>
      <w:r w:rsidRPr="000A78FA">
        <w:t xml:space="preserve"> </w:t>
      </w:r>
      <w:r>
        <w:t>¿</w:t>
      </w:r>
      <w:r w:rsidRPr="000A78FA">
        <w:t>c</w:t>
      </w:r>
      <w:r>
        <w:t>ó</w:t>
      </w:r>
      <w:r w:rsidRPr="000A78FA">
        <w:t>mo legisla</w:t>
      </w:r>
      <w:r>
        <w:t>m</w:t>
      </w:r>
      <w:r w:rsidRPr="000A78FA">
        <w:t>os, con sensaciones</w:t>
      </w:r>
      <w:r>
        <w:t>? E</w:t>
      </w:r>
      <w:r w:rsidRPr="000A78FA">
        <w:t>s tremendo</w:t>
      </w:r>
      <w:r>
        <w:t>, e</w:t>
      </w:r>
      <w:r w:rsidRPr="000A78FA">
        <w:t>sto es muy fuerte</w:t>
      </w:r>
      <w:r>
        <w:t>, e</w:t>
      </w:r>
      <w:r w:rsidRPr="000A78FA">
        <w:t>ste Gobierno no para de innovar</w:t>
      </w:r>
      <w:r>
        <w:t>,</w:t>
      </w:r>
      <w:r w:rsidRPr="000A78FA">
        <w:t xml:space="preserve"> es una cosa tremenda. No hay un informe </w:t>
      </w:r>
      <w:r>
        <w:t>ni</w:t>
      </w:r>
      <w:r w:rsidRPr="000A78FA">
        <w:t xml:space="preserve"> criterio ni nada medioambiental que avale esta modificación</w:t>
      </w:r>
      <w:r>
        <w:t xml:space="preserve">, no </w:t>
      </w:r>
      <w:r w:rsidRPr="000A78FA">
        <w:t>hay un informe de impacto socioeconómico, no hay un informe que e</w:t>
      </w:r>
      <w:r>
        <w:t>stablezca un sistema de gestión, no</w:t>
      </w:r>
      <w:r w:rsidRPr="000A78FA">
        <w:t xml:space="preserve"> hay una sola iniciativa para r</w:t>
      </w:r>
      <w:r>
        <w:t>educir las pérdidas de la red, é</w:t>
      </w:r>
      <w:r w:rsidRPr="000A78FA">
        <w:t>sas que tanto le preocupan o no</w:t>
      </w:r>
      <w:r>
        <w:t>,</w:t>
      </w:r>
      <w:r w:rsidRPr="000A78FA">
        <w:t xml:space="preserve"> porque claro, yo y</w:t>
      </w:r>
      <w:r>
        <w:t>a</w:t>
      </w:r>
      <w:r w:rsidRPr="000A78FA">
        <w:t xml:space="preserve"> pienso que no les preocupa</w:t>
      </w:r>
      <w:r>
        <w:t>,</w:t>
      </w:r>
      <w:r w:rsidRPr="000A78FA">
        <w:t xml:space="preserve"> por qué</w:t>
      </w:r>
      <w:r>
        <w:t xml:space="preserve">, pues porque </w:t>
      </w:r>
      <w:r w:rsidRPr="000A78FA">
        <w:t>cuanto más a</w:t>
      </w:r>
      <w:r>
        <w:t>u</w:t>
      </w:r>
      <w:r w:rsidRPr="000A78FA">
        <w:t>menta la captación más a</w:t>
      </w:r>
      <w:r>
        <w:t>u</w:t>
      </w:r>
      <w:r w:rsidRPr="000A78FA">
        <w:t>menta la captación</w:t>
      </w:r>
      <w:r>
        <w:t>, más</w:t>
      </w:r>
      <w:r w:rsidRPr="000A78FA">
        <w:t xml:space="preserve"> aumenta el can</w:t>
      </w:r>
      <w:r>
        <w:t xml:space="preserve">on, las pérdidas </w:t>
      </w:r>
      <w:r w:rsidRPr="000A78FA">
        <w:t xml:space="preserve">aumentan la captación, con lo cual se resume en </w:t>
      </w:r>
      <w:r>
        <w:t xml:space="preserve">ingreso, y como ustedes </w:t>
      </w:r>
      <w:r w:rsidRPr="000A78FA">
        <w:t>están a cobrar</w:t>
      </w:r>
      <w:r>
        <w:t xml:space="preserve"> p</w:t>
      </w:r>
      <w:r w:rsidRPr="000A78FA">
        <w:t>ues eso es</w:t>
      </w:r>
      <w:r>
        <w:t>,</w:t>
      </w:r>
      <w:r w:rsidRPr="000A78FA">
        <w:t xml:space="preserve"> no hay un informe de la Asamblea de Usuarios</w:t>
      </w:r>
      <w:r>
        <w:t xml:space="preserve">. Oiga, </w:t>
      </w:r>
      <w:r w:rsidRPr="000A78FA">
        <w:t xml:space="preserve">mire, </w:t>
      </w:r>
      <w:r>
        <w:t>l</w:t>
      </w:r>
      <w:r w:rsidRPr="000A78FA">
        <w:t>os consumidores pagamos el agua hace muchísimo tiempo y lo p</w:t>
      </w:r>
      <w:r>
        <w:t>a</w:t>
      </w:r>
      <w:r w:rsidRPr="000A78FA">
        <w:t xml:space="preserve">gamos en función de las </w:t>
      </w:r>
      <w:r>
        <w:t>o</w:t>
      </w:r>
      <w:r w:rsidRPr="000A78FA">
        <w:t>rdenanzas de los entes gestores.</w:t>
      </w:r>
      <w:r>
        <w:t xml:space="preserve"> </w:t>
      </w:r>
      <w:r w:rsidRPr="000A78FA">
        <w:t xml:space="preserve">Constituye el hecho imponible de la tasa </w:t>
      </w:r>
      <w:r>
        <w:t xml:space="preserve">de </w:t>
      </w:r>
      <w:r w:rsidRPr="000A78FA">
        <w:t>abastecimiento de agua, la disponibilidad de las redes de abastecimiento y el consumo del agua desde las mismas.</w:t>
      </w:r>
      <w:r>
        <w:t xml:space="preserve"> </w:t>
      </w:r>
      <w:r w:rsidRPr="000A78FA">
        <w:t>También está la tasa de saneamiento</w:t>
      </w:r>
      <w:r>
        <w:t>,</w:t>
      </w:r>
      <w:r w:rsidRPr="000A78FA">
        <w:t xml:space="preserve"> cuyo hecho imponible es el vertido real o potencial de las aguas residuales provenientes de</w:t>
      </w:r>
      <w:r>
        <w:t>l</w:t>
      </w:r>
      <w:r w:rsidRPr="000A78FA">
        <w:t xml:space="preserve"> suministro público o privado, los entes gestores, los ayuntamientos, los co</w:t>
      </w:r>
      <w:r>
        <w:t>nso</w:t>
      </w:r>
      <w:r w:rsidRPr="000A78FA">
        <w:t>r</w:t>
      </w:r>
      <w:r>
        <w:t>ci</w:t>
      </w:r>
      <w:r w:rsidRPr="000A78FA">
        <w:t>os</w:t>
      </w:r>
      <w:r>
        <w:t xml:space="preserve">, las </w:t>
      </w:r>
      <w:r w:rsidRPr="000A78FA">
        <w:t xml:space="preserve">juntas administrativas llevan muchos años en esta comunidad autónoma a través de sus </w:t>
      </w:r>
      <w:r>
        <w:t>o</w:t>
      </w:r>
      <w:r w:rsidRPr="000A78FA">
        <w:t>rdenanzas estableciendo diferentes tasas en función de los consumos precisamente para impulsar el ahorro de agua.</w:t>
      </w:r>
    </w:p>
    <w:p w:rsidR="00466C8D" w:rsidRDefault="00466C8D" w:rsidP="00443782">
      <w:pPr>
        <w:pStyle w:val="Texto"/>
      </w:pPr>
    </w:p>
    <w:p w:rsidR="00466C8D" w:rsidRDefault="00466C8D" w:rsidP="00443782">
      <w:pPr>
        <w:pStyle w:val="Texto"/>
      </w:pPr>
      <w:r w:rsidRPr="000A78FA">
        <w:lastRenderedPageBreak/>
        <w:t>Y yo me pregunto, se van a hacer ustedes los responsables de la gestión del can</w:t>
      </w:r>
      <w:r>
        <w:t>on</w:t>
      </w:r>
      <w:r w:rsidRPr="000A78FA">
        <w:t>, porque ahora resultará que además de imponernos un impuesto, tenemos que cargar con los costes de la gestión</w:t>
      </w:r>
      <w:r>
        <w:t xml:space="preserve"> y</w:t>
      </w:r>
      <w:r w:rsidRPr="000A78FA">
        <w:t xml:space="preserve"> esto sería ya pues</w:t>
      </w:r>
      <w:r>
        <w:t>,</w:t>
      </w:r>
      <w:r w:rsidRPr="000A78FA">
        <w:t xml:space="preserve"> </w:t>
      </w:r>
      <w:r>
        <w:t>¿</w:t>
      </w:r>
      <w:r w:rsidRPr="000A78FA">
        <w:t>no</w:t>
      </w:r>
      <w:r>
        <w:t>?,</w:t>
      </w:r>
      <w:r w:rsidRPr="000A78FA">
        <w:t xml:space="preserve"> para nota. </w:t>
      </w:r>
    </w:p>
    <w:p w:rsidR="00466C8D" w:rsidRDefault="00466C8D" w:rsidP="00443782">
      <w:pPr>
        <w:pStyle w:val="Texto"/>
      </w:pPr>
    </w:p>
    <w:p w:rsidR="00466C8D" w:rsidRDefault="00466C8D" w:rsidP="00443782">
      <w:pPr>
        <w:pStyle w:val="Texto"/>
      </w:pPr>
      <w:r w:rsidRPr="000A78FA">
        <w:t>Todo esto a</w:t>
      </w:r>
      <w:r>
        <w:t>poquin</w:t>
      </w:r>
      <w:r w:rsidRPr="000A78FA">
        <w:t>ando</w:t>
      </w:r>
      <w:r>
        <w:t>,</w:t>
      </w:r>
      <w:r w:rsidRPr="000A78FA">
        <w:t xml:space="preserve"> cargando la responsa</w:t>
      </w:r>
      <w:r>
        <w:t>bilidad en las gestiones de quié</w:t>
      </w:r>
      <w:r w:rsidRPr="000A78FA">
        <w:t>n</w:t>
      </w:r>
      <w:r>
        <w:t>,</w:t>
      </w:r>
      <w:r w:rsidRPr="000A78FA">
        <w:t xml:space="preserve"> de los entes</w:t>
      </w:r>
      <w:r>
        <w:t>,</w:t>
      </w:r>
      <w:r w:rsidRPr="000A78FA">
        <w:t xml:space="preserve"> y qui</w:t>
      </w:r>
      <w:r>
        <w:t>é</w:t>
      </w:r>
      <w:r w:rsidRPr="000A78FA">
        <w:t>n paga</w:t>
      </w:r>
      <w:r>
        <w:t>,</w:t>
      </w:r>
      <w:r w:rsidRPr="000A78FA">
        <w:t xml:space="preserve"> los consumidores, los usuarios</w:t>
      </w:r>
      <w:r>
        <w:t>,</w:t>
      </w:r>
      <w:r w:rsidRPr="000A78FA">
        <w:t xml:space="preserve"> y le repito</w:t>
      </w:r>
      <w:r>
        <w:t>,</w:t>
      </w:r>
      <w:r w:rsidRPr="000A78FA">
        <w:t xml:space="preserve"> años los entes gestores regulando las tasas de agua, primando el buen uso y fomentando prácticas de ahorro del agua</w:t>
      </w:r>
      <w:r>
        <w:t>,</w:t>
      </w:r>
      <w:r w:rsidRPr="000A78FA">
        <w:t xml:space="preserve"> y aquellos que más consume</w:t>
      </w:r>
      <w:r>
        <w:t>n</w:t>
      </w:r>
      <w:r w:rsidRPr="000A78FA">
        <w:t xml:space="preserve"> pues efectivamente más pagan</w:t>
      </w:r>
      <w:r>
        <w:t>, con cuá</w:t>
      </w:r>
      <w:r w:rsidRPr="000A78FA">
        <w:t>ntas va</w:t>
      </w:r>
      <w:r>
        <w:t xml:space="preserve">riables o con </w:t>
      </w:r>
      <w:r w:rsidRPr="000A78FA">
        <w:t>variables según han estimado oportunos</w:t>
      </w:r>
      <w:r>
        <w:t xml:space="preserve"> unos</w:t>
      </w:r>
      <w:r w:rsidRPr="000A78FA">
        <w:t xml:space="preserve"> baremos de ca</w:t>
      </w:r>
      <w:r>
        <w:t>non</w:t>
      </w:r>
      <w:r w:rsidRPr="000A78FA">
        <w:t xml:space="preserve"> en función del consumo. </w:t>
      </w:r>
    </w:p>
    <w:p w:rsidR="00466C8D" w:rsidRDefault="00466C8D" w:rsidP="00443782">
      <w:pPr>
        <w:pStyle w:val="Texto"/>
      </w:pPr>
    </w:p>
    <w:p w:rsidR="00466C8D" w:rsidRDefault="00466C8D" w:rsidP="00443782">
      <w:pPr>
        <w:pStyle w:val="Texto"/>
      </w:pPr>
      <w:r w:rsidRPr="000A78FA">
        <w:t>Y ustedes no han pensado</w:t>
      </w:r>
      <w:r>
        <w:t>,</w:t>
      </w:r>
      <w:r w:rsidRPr="000A78FA">
        <w:t xml:space="preserve"> no h</w:t>
      </w:r>
      <w:r>
        <w:t>an ex</w:t>
      </w:r>
      <w:r w:rsidRPr="000A78FA">
        <w:t>puesto un criterio medioambiental a esto. No</w:t>
      </w:r>
      <w:r>
        <w:t>,</w:t>
      </w:r>
      <w:r w:rsidRPr="000A78FA">
        <w:t xml:space="preserve"> no piensan en los criterios medioambientales, piensan en su caja, cuando la base de la gestión del a</w:t>
      </w:r>
      <w:r>
        <w:t xml:space="preserve">gua </w:t>
      </w:r>
      <w:r w:rsidRPr="000A78FA">
        <w:t>debe ser garantizar el agua como un derecho que es y preservar</w:t>
      </w:r>
      <w:r>
        <w:t>la</w:t>
      </w:r>
      <w:r w:rsidRPr="000A78FA">
        <w:t xml:space="preserve"> como un recurso natural.</w:t>
      </w:r>
    </w:p>
    <w:p w:rsidR="00466C8D" w:rsidRDefault="00466C8D" w:rsidP="00443782">
      <w:pPr>
        <w:pStyle w:val="Texto"/>
      </w:pPr>
    </w:p>
    <w:p w:rsidR="00466C8D" w:rsidRDefault="00466C8D" w:rsidP="00443782">
      <w:pPr>
        <w:pStyle w:val="Texto"/>
      </w:pPr>
      <w:r w:rsidRPr="000A78FA">
        <w:t>Le recuerdo que en 2010 la Asamblea General de Naciones Unidas reconoció expl</w:t>
      </w:r>
      <w:r>
        <w:t>ícita</w:t>
      </w:r>
      <w:r w:rsidRPr="000A78FA">
        <w:t xml:space="preserve">mente el derecho humano al agua y al saneamiento </w:t>
      </w:r>
      <w:r>
        <w:t>y</w:t>
      </w:r>
      <w:r w:rsidRPr="000A78FA">
        <w:t xml:space="preserve"> las administraciones</w:t>
      </w:r>
      <w:r>
        <w:t xml:space="preserve"> d</w:t>
      </w:r>
      <w:r w:rsidRPr="000A78FA">
        <w:t xml:space="preserve">icen </w:t>
      </w:r>
      <w:r>
        <w:t xml:space="preserve">en </w:t>
      </w:r>
      <w:r w:rsidRPr="000A78FA">
        <w:t>ese reconocimiento</w:t>
      </w:r>
      <w:r>
        <w:t>:</w:t>
      </w:r>
      <w:r w:rsidRPr="000A78FA">
        <w:t xml:space="preserve"> </w:t>
      </w:r>
      <w:r>
        <w:t>"U</w:t>
      </w:r>
      <w:r w:rsidRPr="000A78FA">
        <w:t>tilizarán los recursos técnicos y financieros para proporcionar un suministro necesario de agua potable y saneamiento saludable, limpio, accesible y asequible para todos</w:t>
      </w:r>
      <w:r>
        <w:t xml:space="preserve">", esto a </w:t>
      </w:r>
      <w:r w:rsidRPr="000A78FA">
        <w:t xml:space="preserve">ustedes no </w:t>
      </w:r>
      <w:r>
        <w:t>l</w:t>
      </w:r>
      <w:r w:rsidRPr="000A78FA">
        <w:t>e</w:t>
      </w:r>
      <w:r>
        <w:t>s</w:t>
      </w:r>
      <w:r w:rsidRPr="000A78FA">
        <w:t xml:space="preserve"> ha preocupado, no he visto una exención para que </w:t>
      </w:r>
      <w:r>
        <w:t>aqué</w:t>
      </w:r>
      <w:r w:rsidRPr="000A78FA">
        <w:t>l que</w:t>
      </w:r>
      <w:r>
        <w:t xml:space="preserve">… no sé, </w:t>
      </w:r>
      <w:r w:rsidRPr="000A78FA">
        <w:t xml:space="preserve">tenemos un bono para </w:t>
      </w:r>
      <w:r>
        <w:t xml:space="preserve">aquél </w:t>
      </w:r>
      <w:r w:rsidRPr="000A78FA">
        <w:t>que no puede pagar la energía</w:t>
      </w:r>
      <w:r>
        <w:t>, ¿ustedes tienen</w:t>
      </w:r>
      <w:r w:rsidRPr="000A78FA">
        <w:t xml:space="preserve"> un bono para quien no pueda pagar esta tasa</w:t>
      </w:r>
      <w:r>
        <w:t xml:space="preserve"> aquellos que estén</w:t>
      </w:r>
      <w:r w:rsidRPr="000A78FA">
        <w:t xml:space="preserve"> en situación de pobreza</w:t>
      </w:r>
      <w:r>
        <w:t>? No l</w:t>
      </w:r>
      <w:r w:rsidRPr="000A78FA">
        <w:t>o han establecido, no</w:t>
      </w:r>
      <w:r>
        <w:t>, qué</w:t>
      </w:r>
      <w:r w:rsidRPr="000A78FA">
        <w:t xml:space="preserve"> </w:t>
      </w:r>
      <w:r>
        <w:t>va, pero lo q</w:t>
      </w:r>
      <w:r w:rsidRPr="000A78FA">
        <w:t>ue no dice en ningún sitio la Asamblea General de Naciones Unidas es que las administraciones ge</w:t>
      </w:r>
      <w:r>
        <w:t>stionarán</w:t>
      </w:r>
      <w:r w:rsidRPr="000A78FA">
        <w:t xml:space="preserve"> el </w:t>
      </w:r>
      <w:r>
        <w:t>agua</w:t>
      </w:r>
      <w:r w:rsidRPr="000A78FA">
        <w:t xml:space="preserve"> como </w:t>
      </w:r>
      <w:r>
        <w:t xml:space="preserve">un </w:t>
      </w:r>
      <w:r w:rsidRPr="000A78FA">
        <w:t>negocio a costa de los ciudadanos</w:t>
      </w:r>
      <w:r>
        <w:t>,</w:t>
      </w:r>
      <w:r w:rsidRPr="000A78FA">
        <w:t xml:space="preserve"> se olvidan de</w:t>
      </w:r>
      <w:r>
        <w:t>l</w:t>
      </w:r>
      <w:r w:rsidRPr="000A78FA">
        <w:t xml:space="preserve"> recurso natural, se olvidan del derecho </w:t>
      </w:r>
      <w:r>
        <w:t>hu</w:t>
      </w:r>
      <w:r w:rsidRPr="000A78FA">
        <w:t>mano al agua y se centra</w:t>
      </w:r>
      <w:r>
        <w:t>n</w:t>
      </w:r>
      <w:r w:rsidRPr="000A78FA">
        <w:t xml:space="preserve"> exclusivamente en el interés económico</w:t>
      </w:r>
      <w:r>
        <w:t>, l</w:t>
      </w:r>
      <w:r w:rsidRPr="000A78FA">
        <w:t xml:space="preserve">es prima y </w:t>
      </w:r>
      <w:r>
        <w:t xml:space="preserve">les priva el hacer </w:t>
      </w:r>
      <w:r w:rsidRPr="000A78FA">
        <w:t>caja con los recursos naturales a costa de los ciudadanos. Y yo me pregunto</w:t>
      </w:r>
      <w:r>
        <w:t>:</w:t>
      </w:r>
      <w:r w:rsidRPr="000A78FA">
        <w:t xml:space="preserve"> los objetivos medioambientales, la mayor eficiencia, el consumo </w:t>
      </w:r>
      <w:r w:rsidRPr="000A78FA">
        <w:lastRenderedPageBreak/>
        <w:t>responsable, la buena gestión del agua, la protección del medio ambiente</w:t>
      </w:r>
      <w:r>
        <w:t>, esto qué,</w:t>
      </w:r>
      <w:r w:rsidRPr="000A78FA">
        <w:t xml:space="preserve"> que l</w:t>
      </w:r>
      <w:r>
        <w:t>o</w:t>
      </w:r>
      <w:r w:rsidRPr="000A78FA">
        <w:t xml:space="preserve"> haga</w:t>
      </w:r>
      <w:r>
        <w:t>n</w:t>
      </w:r>
      <w:r w:rsidRPr="000A78FA">
        <w:t xml:space="preserve"> lo</w:t>
      </w:r>
      <w:r>
        <w:t>s</w:t>
      </w:r>
      <w:r w:rsidRPr="000A78FA">
        <w:t xml:space="preserve"> entes gestores, claro</w:t>
      </w:r>
      <w:r>
        <w:t>,</w:t>
      </w:r>
      <w:r w:rsidRPr="000A78FA">
        <w:t xml:space="preserve"> ustedes no</w:t>
      </w:r>
      <w:r>
        <w:t>,</w:t>
      </w:r>
      <w:r w:rsidRPr="000A78FA">
        <w:t xml:space="preserve"> ustedes </w:t>
      </w:r>
      <w:r>
        <w:t>c</w:t>
      </w:r>
      <w:r w:rsidRPr="000A78FA">
        <w:t xml:space="preserve">aja. </w:t>
      </w:r>
    </w:p>
    <w:p w:rsidR="00466C8D" w:rsidRDefault="00466C8D" w:rsidP="00443782">
      <w:pPr>
        <w:pStyle w:val="Texto"/>
      </w:pPr>
    </w:p>
    <w:p w:rsidR="00466C8D" w:rsidRDefault="00466C8D" w:rsidP="00443782">
      <w:pPr>
        <w:pStyle w:val="Texto"/>
      </w:pPr>
      <w:r w:rsidRPr="000A78FA">
        <w:t>Para esto no necesitamos ni URA ni estas alforjas</w:t>
      </w:r>
      <w:r>
        <w:t>. D</w:t>
      </w:r>
      <w:r w:rsidRPr="000A78FA">
        <w:t xml:space="preserve">esde </w:t>
      </w:r>
      <w:r>
        <w:t xml:space="preserve">el Grupo </w:t>
      </w:r>
      <w:r w:rsidRPr="000A78FA">
        <w:t>Popular queremos poner luz y taquígrafos en esta modificación de ley, lo que implica</w:t>
      </w:r>
      <w:r>
        <w:t>,</w:t>
      </w:r>
      <w:r w:rsidRPr="000A78FA">
        <w:t xml:space="preserve"> lo que afecta a los consumidores, a los usuarios, a los entes gestores, al medio ambiente y a los distintos sectores</w:t>
      </w:r>
      <w:r>
        <w:t>;</w:t>
      </w:r>
      <w:r w:rsidRPr="000A78FA">
        <w:t xml:space="preserve"> en definitiva, que tengan un tránsito lógico por esta Cámara y que profundicemos en los objetivos que queremos conseguir y en los métodos y medidas que se </w:t>
      </w:r>
      <w:r>
        <w:t>deb</w:t>
      </w:r>
      <w:r w:rsidRPr="000A78FA">
        <w:t>en establecer</w:t>
      </w:r>
      <w:r>
        <w:t>. A</w:t>
      </w:r>
      <w:r w:rsidRPr="000A78FA">
        <w:t xml:space="preserve">lgo lógico, algo normal, algo que se hace habitualmente en esta Cámara, pero </w:t>
      </w:r>
      <w:r>
        <w:t xml:space="preserve">que </w:t>
      </w:r>
      <w:r w:rsidRPr="000A78FA">
        <w:t>ustedes no l</w:t>
      </w:r>
      <w:r>
        <w:t>o h</w:t>
      </w:r>
      <w:r w:rsidRPr="000A78FA">
        <w:t>a</w:t>
      </w:r>
      <w:r>
        <w:t>n</w:t>
      </w:r>
      <w:r w:rsidRPr="000A78FA">
        <w:t xml:space="preserve"> estima</w:t>
      </w:r>
      <w:r>
        <w:t xml:space="preserve">do así, </w:t>
      </w:r>
      <w:r w:rsidRPr="000A78FA">
        <w:t>ustedes han venido a la trampa por la puerta de atrás, en una disposición de la Ley de Presupuestos sin anunciarl</w:t>
      </w:r>
      <w:r>
        <w:t>a</w:t>
      </w:r>
      <w:r w:rsidRPr="000A78FA">
        <w:t xml:space="preserve"> en su presentación de los presupuestos</w:t>
      </w:r>
      <w:r>
        <w:t>,</w:t>
      </w:r>
      <w:r w:rsidRPr="000A78FA">
        <w:t xml:space="preserve"> que no la anuncia</w:t>
      </w:r>
      <w:r>
        <w:t>,</w:t>
      </w:r>
      <w:r w:rsidRPr="000A78FA">
        <w:t xml:space="preserve"> que si sale </w:t>
      </w:r>
      <w:r>
        <w:t xml:space="preserve">es </w:t>
      </w:r>
      <w:r w:rsidRPr="000A78FA">
        <w:t xml:space="preserve">porque se lo preguntamos nosotros, si no pasa desapercibido, eso es ocultar información, eso es la no transparencia, eso es que </w:t>
      </w:r>
      <w:r>
        <w:t>le importamos un pepino los</w:t>
      </w:r>
      <w:r w:rsidRPr="000A78FA">
        <w:t xml:space="preserve"> </w:t>
      </w:r>
      <w:r>
        <w:t>u</w:t>
      </w:r>
      <w:r w:rsidRPr="000A78FA">
        <w:t>suarios</w:t>
      </w:r>
      <w:r>
        <w:t>,</w:t>
      </w:r>
      <w:r w:rsidRPr="000A78FA">
        <w:t xml:space="preserve"> los consumidores y los ciudadanos</w:t>
      </w:r>
      <w:r>
        <w:t>,</w:t>
      </w:r>
      <w:r w:rsidRPr="000A78FA">
        <w:t xml:space="preserve"> a ustedes les interesa hacer caja y </w:t>
      </w:r>
      <w:r>
        <w:t>é</w:t>
      </w:r>
      <w:r w:rsidRPr="000A78FA">
        <w:t xml:space="preserve">se es el objetivo de esta modificación y por eso nosotros hemos presentado una moción en la que </w:t>
      </w:r>
      <w:r>
        <w:t>le ins</w:t>
      </w:r>
      <w:r w:rsidRPr="000A78FA">
        <w:t>tamos al Gobierno Vasco a que remita al Parlamento la propuesta de modificación de esta ley</w:t>
      </w:r>
      <w:r>
        <w:t>,</w:t>
      </w:r>
      <w:r w:rsidRPr="000A78FA">
        <w:t xml:space="preserve"> de la Ley de Aguas</w:t>
      </w:r>
      <w:r>
        <w:t xml:space="preserve"> que u</w:t>
      </w:r>
      <w:r w:rsidRPr="000A78FA">
        <w:t>stedes proponen</w:t>
      </w:r>
      <w:r w:rsidR="00111A07">
        <w:t>. Q</w:t>
      </w:r>
      <w:r w:rsidRPr="000A78FA">
        <w:t>ue yo no estoy en contra de si hay que modificar</w:t>
      </w:r>
      <w:r>
        <w:t>…</w:t>
      </w:r>
    </w:p>
    <w:p w:rsidR="00466C8D" w:rsidRDefault="00466C8D" w:rsidP="00443782">
      <w:pPr>
        <w:pStyle w:val="Texto"/>
      </w:pPr>
    </w:p>
    <w:p w:rsidR="00466C8D" w:rsidRDefault="00466C8D" w:rsidP="00443782">
      <w:pPr>
        <w:pStyle w:val="Texto"/>
      </w:pPr>
      <w:r>
        <w:t xml:space="preserve">(24. </w:t>
      </w:r>
      <w:proofErr w:type="spellStart"/>
      <w:proofErr w:type="gramStart"/>
      <w:r>
        <w:t>zintaren</w:t>
      </w:r>
      <w:proofErr w:type="spellEnd"/>
      <w:proofErr w:type="gramEnd"/>
      <w:r>
        <w:t xml:space="preserve"> </w:t>
      </w:r>
      <w:proofErr w:type="spellStart"/>
      <w:r>
        <w:t>amaiera</w:t>
      </w:r>
      <w:proofErr w:type="spellEnd"/>
      <w:r>
        <w:t>)</w:t>
      </w:r>
    </w:p>
    <w:p w:rsidR="00466C8D" w:rsidRPr="00BB3DC4" w:rsidRDefault="00466C8D" w:rsidP="00443782">
      <w:pPr>
        <w:pStyle w:val="Texto"/>
        <w:rPr>
          <w:lang w:val="eu-ES"/>
        </w:rPr>
      </w:pPr>
      <w:r w:rsidRPr="00BB3DC4">
        <w:rPr>
          <w:lang w:val="eu-ES"/>
        </w:rPr>
        <w:t>(25. zintaren hasiera)</w:t>
      </w:r>
    </w:p>
    <w:p w:rsidR="00466C8D" w:rsidRDefault="00466C8D" w:rsidP="00443782">
      <w:pPr>
        <w:pStyle w:val="Texto"/>
      </w:pPr>
    </w:p>
    <w:p w:rsidR="00466C8D" w:rsidRDefault="00466C8D" w:rsidP="00443782">
      <w:pPr>
        <w:pStyle w:val="Texto"/>
      </w:pPr>
      <w:r>
        <w:t xml:space="preserve">… </w:t>
      </w:r>
      <w:r w:rsidRPr="00C561C9">
        <w:t xml:space="preserve">Gobierno </w:t>
      </w:r>
      <w:proofErr w:type="gramStart"/>
      <w:r w:rsidRPr="00C561C9">
        <w:t>Vasco</w:t>
      </w:r>
      <w:proofErr w:type="gramEnd"/>
      <w:r w:rsidRPr="00C561C9">
        <w:t xml:space="preserve"> a que remita al Parlamento la propuesta de modificación de esta ley</w:t>
      </w:r>
      <w:r>
        <w:t>, de la Ley de Aguas</w:t>
      </w:r>
      <w:r w:rsidRPr="00C561C9">
        <w:t xml:space="preserve"> ustedes proponen</w:t>
      </w:r>
      <w:r>
        <w:t>. Q</w:t>
      </w:r>
      <w:r w:rsidRPr="00C561C9">
        <w:t>ue yo no estoy en contra de si hay que modificar o no</w:t>
      </w:r>
      <w:r>
        <w:t>. Lo que queremos es que tenga</w:t>
      </w:r>
      <w:r w:rsidRPr="00C561C9">
        <w:t xml:space="preserve"> un tránsito legal</w:t>
      </w:r>
      <w:r>
        <w:t>,</w:t>
      </w:r>
      <w:r w:rsidRPr="00C561C9">
        <w:t xml:space="preserve"> claro, transparente, nítido, que estemos todos informados, los entes gestores, los usuarios, los consumidores, que tengamos información, que sepamos lo que se va a modificar</w:t>
      </w:r>
      <w:r>
        <w:t xml:space="preserve"> y que luego las mayorías decidan. P</w:t>
      </w:r>
      <w:r w:rsidRPr="00C561C9">
        <w:t xml:space="preserve">ero no </w:t>
      </w:r>
      <w:proofErr w:type="spellStart"/>
      <w:r w:rsidRPr="00C561C9">
        <w:t>esta</w:t>
      </w:r>
      <w:proofErr w:type="spellEnd"/>
      <w:r w:rsidRPr="00C561C9">
        <w:t xml:space="preserve"> dictadura que ustedes impone</w:t>
      </w:r>
      <w:r>
        <w:t>n.</w:t>
      </w:r>
    </w:p>
    <w:p w:rsidR="00466C8D" w:rsidRDefault="00466C8D" w:rsidP="00443782">
      <w:pPr>
        <w:pStyle w:val="Texto"/>
      </w:pPr>
    </w:p>
    <w:p w:rsidR="00466C8D" w:rsidRDefault="00466C8D" w:rsidP="00443782">
      <w:pPr>
        <w:pStyle w:val="Texto"/>
      </w:pPr>
      <w:r>
        <w:lastRenderedPageBreak/>
        <w:t>Y</w:t>
      </w:r>
      <w:r w:rsidRPr="00C561C9">
        <w:t xml:space="preserve"> lo que pedimos es que se traiga esa modificación</w:t>
      </w:r>
      <w:r>
        <w:t>,</w:t>
      </w:r>
      <w:r w:rsidRPr="00C561C9">
        <w:t xml:space="preserve"> que</w:t>
      </w:r>
      <w:r>
        <w:t>…</w:t>
      </w:r>
      <w:r w:rsidRPr="00C561C9">
        <w:t xml:space="preserve"> eso que pre</w:t>
      </w:r>
      <w:r>
        <w:t xml:space="preserve">vén de </w:t>
      </w:r>
      <w:r w:rsidRPr="00C561C9">
        <w:t>regular el canon del agua</w:t>
      </w:r>
      <w:r>
        <w:t>,</w:t>
      </w:r>
      <w:r w:rsidRPr="00C561C9">
        <w:t xml:space="preserve"> que está prevista en la</w:t>
      </w:r>
      <w:r>
        <w:t xml:space="preserve"> disposición final, y que adjunte</w:t>
      </w:r>
      <w:r w:rsidRPr="00C561C9">
        <w:t>n los inf</w:t>
      </w:r>
      <w:r>
        <w:t>ormes socioeconómico</w:t>
      </w:r>
      <w:r w:rsidRPr="00C561C9">
        <w:t>s y me</w:t>
      </w:r>
      <w:r>
        <w:t>dioambientales que justifican tal</w:t>
      </w:r>
      <w:r w:rsidRPr="00C561C9">
        <w:t xml:space="preserve"> modificación</w:t>
      </w:r>
      <w:r>
        <w:t xml:space="preserve"> y</w:t>
      </w:r>
      <w:r w:rsidRPr="00C561C9">
        <w:t xml:space="preserve"> aq</w:t>
      </w:r>
      <w:r>
        <w:t>uellos que consideremos oportuno</w:t>
      </w:r>
      <w:r w:rsidRPr="00C561C9">
        <w:t xml:space="preserve">s y que resolvamos en esta Cámara con las mayorías que se suscite esa propuesta y los informes </w:t>
      </w:r>
      <w:r>
        <w:t xml:space="preserve">que avalen </w:t>
      </w:r>
      <w:r w:rsidRPr="00C561C9">
        <w:t>y aquellas personas que puedan comparec</w:t>
      </w:r>
      <w:r>
        <w:t>er y puedan</w:t>
      </w:r>
      <w:r w:rsidRPr="00C561C9">
        <w:t xml:space="preserve"> aportar sus criterios</w:t>
      </w:r>
      <w:r>
        <w:t>. A</w:t>
      </w:r>
      <w:r w:rsidRPr="00C561C9">
        <w:t>lgo lógico y normal</w:t>
      </w:r>
      <w:r>
        <w:t>. P</w:t>
      </w:r>
      <w:r w:rsidRPr="00C561C9">
        <w:t>ara eso venimos aquí</w:t>
      </w:r>
      <w:r>
        <w:t>. Y</w:t>
      </w:r>
      <w:r w:rsidRPr="00C561C9">
        <w:t xml:space="preserve"> por eso es lo que les pido que voten a favor.</w:t>
      </w:r>
    </w:p>
    <w:p w:rsidR="00466C8D" w:rsidRDefault="00466C8D" w:rsidP="00443782">
      <w:pPr>
        <w:pStyle w:val="Texto"/>
      </w:pPr>
    </w:p>
    <w:p w:rsidR="00466C8D" w:rsidRDefault="00466C8D" w:rsidP="00443782">
      <w:pPr>
        <w:pStyle w:val="Texto"/>
      </w:pPr>
      <w:r>
        <w:t>Nada más. Muchas gracias.</w:t>
      </w:r>
    </w:p>
    <w:p w:rsidR="00466C8D" w:rsidRDefault="00466C8D" w:rsidP="00443782">
      <w:pPr>
        <w:pStyle w:val="Texto"/>
      </w:pPr>
    </w:p>
    <w:p w:rsidR="00466C8D" w:rsidRDefault="00466C8D" w:rsidP="00443782">
      <w:pPr>
        <w:pStyle w:val="Texto"/>
      </w:pPr>
    </w:p>
    <w:p w:rsidR="00466C8D" w:rsidRPr="002B11F4" w:rsidRDefault="00466C8D" w:rsidP="00443782">
      <w:pPr>
        <w:pStyle w:val="Texto"/>
        <w:rPr>
          <w:lang w:val="eu-ES"/>
        </w:rPr>
      </w:pPr>
      <w:r w:rsidRPr="002B11F4">
        <w:rPr>
          <w:rFonts w:ascii="Futura Md BT" w:hAnsi="Futura Md BT"/>
          <w:lang w:val="eu-ES"/>
        </w:rPr>
        <w:t>LEHENDAKARIAK</w:t>
      </w:r>
      <w:r w:rsidRPr="002B11F4">
        <w:rPr>
          <w:lang w:val="eu-ES"/>
        </w:rPr>
        <w:t xml:space="preserve">: Eskerrik asko, López de </w:t>
      </w:r>
      <w:proofErr w:type="spellStart"/>
      <w:r w:rsidRPr="002B11F4">
        <w:rPr>
          <w:lang w:val="eu-ES"/>
        </w:rPr>
        <w:t>Ocariz</w:t>
      </w:r>
      <w:proofErr w:type="spellEnd"/>
      <w:r w:rsidRPr="002B11F4">
        <w:rPr>
          <w:lang w:val="eu-ES"/>
        </w:rPr>
        <w:t xml:space="preserve"> andrea.</w:t>
      </w:r>
    </w:p>
    <w:p w:rsidR="00466C8D" w:rsidRPr="002B11F4" w:rsidRDefault="00466C8D" w:rsidP="00443782">
      <w:pPr>
        <w:pStyle w:val="Texto"/>
        <w:rPr>
          <w:lang w:val="eu-ES"/>
        </w:rPr>
      </w:pPr>
    </w:p>
    <w:p w:rsidR="00466C8D" w:rsidRPr="002B11F4" w:rsidRDefault="00466C8D" w:rsidP="00443782">
      <w:pPr>
        <w:pStyle w:val="Texto"/>
        <w:rPr>
          <w:lang w:val="eu-ES"/>
        </w:rPr>
      </w:pPr>
      <w:r w:rsidRPr="002B11F4">
        <w:rPr>
          <w:lang w:val="eu-ES"/>
        </w:rPr>
        <w:t xml:space="preserve">Zuzenketak aurkeztu dituzten taldeen txandara pasatuz, Elkarrekin </w:t>
      </w:r>
      <w:proofErr w:type="spellStart"/>
      <w:r w:rsidRPr="002B11F4">
        <w:rPr>
          <w:lang w:val="eu-ES"/>
        </w:rPr>
        <w:t>Podemos</w:t>
      </w:r>
      <w:proofErr w:type="spellEnd"/>
      <w:r w:rsidRPr="002B11F4">
        <w:rPr>
          <w:lang w:val="eu-ES"/>
        </w:rPr>
        <w:t xml:space="preserve">, </w:t>
      </w:r>
      <w:proofErr w:type="spellStart"/>
      <w:r w:rsidRPr="002B11F4">
        <w:rPr>
          <w:lang w:val="eu-ES"/>
        </w:rPr>
        <w:t>Becerra</w:t>
      </w:r>
      <w:proofErr w:type="spellEnd"/>
      <w:r w:rsidRPr="002B11F4">
        <w:rPr>
          <w:lang w:val="eu-ES"/>
        </w:rPr>
        <w:t xml:space="preserve"> jauna, </w:t>
      </w:r>
      <w:proofErr w:type="spellStart"/>
      <w:r w:rsidRPr="002B11F4">
        <w:rPr>
          <w:lang w:val="eu-ES"/>
        </w:rPr>
        <w:t>zurea</w:t>
      </w:r>
      <w:proofErr w:type="spellEnd"/>
      <w:r w:rsidRPr="002B11F4">
        <w:rPr>
          <w:lang w:val="eu-ES"/>
        </w:rPr>
        <w:t xml:space="preserve"> da hitza.</w:t>
      </w:r>
    </w:p>
    <w:p w:rsidR="00466C8D" w:rsidRPr="002B11F4" w:rsidRDefault="00466C8D" w:rsidP="00443782">
      <w:pPr>
        <w:pStyle w:val="Texto"/>
        <w:rPr>
          <w:lang w:val="eu-ES"/>
        </w:rPr>
      </w:pPr>
    </w:p>
    <w:p w:rsidR="00466C8D" w:rsidRPr="002B11F4" w:rsidRDefault="00466C8D" w:rsidP="00443782">
      <w:pPr>
        <w:pStyle w:val="Texto"/>
        <w:rPr>
          <w:lang w:val="eu-ES"/>
        </w:rPr>
      </w:pPr>
    </w:p>
    <w:p w:rsidR="00466C8D" w:rsidRPr="002B11F4" w:rsidRDefault="00466C8D" w:rsidP="00443782">
      <w:pPr>
        <w:pStyle w:val="Texto"/>
        <w:rPr>
          <w:lang w:val="eu-ES"/>
        </w:rPr>
      </w:pPr>
      <w:r w:rsidRPr="002B11F4">
        <w:rPr>
          <w:rFonts w:ascii="Futura Md BT" w:hAnsi="Futura Md BT"/>
          <w:lang w:val="eu-ES"/>
        </w:rPr>
        <w:t>BECERRA CAROLLO</w:t>
      </w:r>
      <w:r w:rsidRPr="002B11F4">
        <w:rPr>
          <w:lang w:val="eu-ES"/>
        </w:rPr>
        <w:t xml:space="preserve"> jaunak: Eskerrik asko, presidente andrea.</w:t>
      </w:r>
    </w:p>
    <w:p w:rsidR="00466C8D" w:rsidRDefault="00466C8D" w:rsidP="00443782">
      <w:pPr>
        <w:pStyle w:val="Texto"/>
      </w:pPr>
    </w:p>
    <w:p w:rsidR="00466C8D" w:rsidRDefault="00466C8D" w:rsidP="00443782">
      <w:pPr>
        <w:pStyle w:val="Texto"/>
      </w:pPr>
      <w:r>
        <w:t>B</w:t>
      </w:r>
      <w:r w:rsidRPr="00C561C9">
        <w:t>ueno</w:t>
      </w:r>
      <w:r>
        <w:t>,</w:t>
      </w:r>
      <w:r w:rsidRPr="00C561C9">
        <w:t xml:space="preserve"> antes de empezar a debati</w:t>
      </w:r>
      <w:r>
        <w:t>r sobre la moción, la proposició</w:t>
      </w:r>
      <w:r w:rsidRPr="00C561C9">
        <w:t>n no de ley que n</w:t>
      </w:r>
      <w:r>
        <w:t xml:space="preserve">os trae </w:t>
      </w:r>
      <w:r w:rsidRPr="00C561C9">
        <w:t>el Partido Popular sobre la mod</w:t>
      </w:r>
      <w:r>
        <w:t>ificación del canon del agua, me</w:t>
      </w:r>
      <w:r w:rsidRPr="00C561C9">
        <w:t xml:space="preserve"> gustaría hacer una pequeña reflexión sobre la fiscalidad verde, porque en el fondo el canon del agua es</w:t>
      </w:r>
      <w:r>
        <w:t>…</w:t>
      </w:r>
      <w:r w:rsidRPr="00C561C9">
        <w:t xml:space="preserve"> forma parte de eso que llamamos la fiscalidad verde y que al final todos en esta Cámara</w:t>
      </w:r>
      <w:r>
        <w:t>,</w:t>
      </w:r>
      <w:r w:rsidRPr="00C561C9">
        <w:t xml:space="preserve"> todos y todas</w:t>
      </w:r>
      <w:r>
        <w:t>,</w:t>
      </w:r>
      <w:r w:rsidRPr="00C561C9">
        <w:t xml:space="preserve"> decimos defender</w:t>
      </w:r>
      <w:r>
        <w:t>.</w:t>
      </w:r>
    </w:p>
    <w:p w:rsidR="00466C8D" w:rsidRDefault="00466C8D" w:rsidP="00443782">
      <w:pPr>
        <w:pStyle w:val="Texto"/>
      </w:pPr>
    </w:p>
    <w:p w:rsidR="00466C8D" w:rsidRDefault="00466C8D" w:rsidP="00443782">
      <w:pPr>
        <w:pStyle w:val="Texto"/>
      </w:pPr>
      <w:r>
        <w:t>La f</w:t>
      </w:r>
      <w:r w:rsidRPr="00C561C9">
        <w:t>iscalía verde</w:t>
      </w:r>
      <w:r>
        <w:t>,</w:t>
      </w:r>
      <w:r w:rsidRPr="00C561C9">
        <w:t xml:space="preserve"> al final</w:t>
      </w:r>
      <w:r>
        <w:t>, tiene un doble objetivo: por un lado, grav</w:t>
      </w:r>
      <w:r w:rsidRPr="00C561C9">
        <w:t>ar un comportamiento insostenible con el medio ambient</w:t>
      </w:r>
      <w:r>
        <w:t>e o el uso de un recurso escaso y,</w:t>
      </w:r>
      <w:r w:rsidRPr="00C561C9">
        <w:t xml:space="preserve"> por el otro lado, r</w:t>
      </w:r>
      <w:r>
        <w:t>ecaudar fondos para la mejora o</w:t>
      </w:r>
      <w:r w:rsidRPr="00C561C9">
        <w:t xml:space="preserve"> la </w:t>
      </w:r>
      <w:r>
        <w:t>restauración del medio ambiente, f</w:t>
      </w:r>
      <w:r w:rsidRPr="00C561C9">
        <w:t>undamentalmente en el caso de los impuestos y tasas finalistas, como es el caso de este canon del agua.</w:t>
      </w:r>
    </w:p>
    <w:p w:rsidR="00466C8D" w:rsidRDefault="00466C8D" w:rsidP="00443782">
      <w:pPr>
        <w:pStyle w:val="Texto"/>
      </w:pPr>
    </w:p>
    <w:p w:rsidR="00466C8D" w:rsidRDefault="00466C8D" w:rsidP="00443782">
      <w:pPr>
        <w:pStyle w:val="Texto"/>
      </w:pPr>
      <w:r>
        <w:lastRenderedPageBreak/>
        <w:t>En 2006</w:t>
      </w:r>
      <w:r w:rsidRPr="00C561C9">
        <w:t xml:space="preserve"> c</w:t>
      </w:r>
      <w:r>
        <w:t>uando se aprobó la Ley del Agua</w:t>
      </w:r>
      <w:r w:rsidRPr="00C561C9">
        <w:t xml:space="preserve"> se vio</w:t>
      </w:r>
      <w:r>
        <w:t>,</w:t>
      </w:r>
      <w:r w:rsidRPr="00C561C9">
        <w:t xml:space="preserve"> se</w:t>
      </w:r>
      <w:r>
        <w:t xml:space="preserve"> estimó oportuno </w:t>
      </w:r>
      <w:r w:rsidRPr="00C561C9">
        <w:t>introducir una herramienta de fiscalidad verde, como era el canon del agua</w:t>
      </w:r>
      <w:r>
        <w:t>. Y nuestro grupo o</w:t>
      </w:r>
      <w:r w:rsidRPr="00C561C9">
        <w:t xml:space="preserve"> los</w:t>
      </w:r>
      <w:r>
        <w:t xml:space="preserve"> partidos que en su momento estábamos en la arena política e</w:t>
      </w:r>
      <w:r w:rsidRPr="00C561C9">
        <w:t xml:space="preserve">ntonces </w:t>
      </w:r>
      <w:r>
        <w:t>defendíamos este instrumento de fiscalidad</w:t>
      </w:r>
      <w:r w:rsidRPr="00C561C9">
        <w:t xml:space="preserve"> verde </w:t>
      </w:r>
      <w:r>
        <w:t>y lo seguimos defendiendo ahora</w:t>
      </w:r>
      <w:r w:rsidRPr="00C561C9">
        <w:t xml:space="preserve"> con las modificaciones que se han planteado.</w:t>
      </w:r>
    </w:p>
    <w:p w:rsidR="00466C8D" w:rsidRDefault="00466C8D" w:rsidP="00443782">
      <w:pPr>
        <w:pStyle w:val="Texto"/>
      </w:pPr>
    </w:p>
    <w:p w:rsidR="00466C8D" w:rsidRPr="002B11F4" w:rsidRDefault="00466C8D" w:rsidP="00443782">
      <w:pPr>
        <w:pStyle w:val="Texto"/>
        <w:rPr>
          <w:lang w:val="eu-ES"/>
        </w:rPr>
      </w:pPr>
      <w:r w:rsidRPr="002B11F4">
        <w:rPr>
          <w:lang w:val="eu-ES"/>
        </w:rPr>
        <w:t xml:space="preserve">Beraz, uraren kanonaren helburuak, </w:t>
      </w:r>
      <w:proofErr w:type="spellStart"/>
      <w:r w:rsidRPr="002B11F4">
        <w:rPr>
          <w:lang w:val="eu-ES"/>
        </w:rPr>
        <w:t>fiskalitate</w:t>
      </w:r>
      <w:proofErr w:type="spellEnd"/>
      <w:r w:rsidRPr="002B11F4">
        <w:rPr>
          <w:lang w:val="eu-ES"/>
        </w:rPr>
        <w:t xml:space="preserve"> edo zerga berde</w:t>
      </w:r>
      <w:r>
        <w:rPr>
          <w:lang w:val="eu-ES"/>
        </w:rPr>
        <w:t xml:space="preserve">ak ikusita, </w:t>
      </w:r>
      <w:r w:rsidRPr="002B11F4">
        <w:rPr>
          <w:lang w:val="eu-ES"/>
        </w:rPr>
        <w:t>alde batetik, bere helburuak dira uraren erabilera al</w:t>
      </w:r>
      <w:r>
        <w:rPr>
          <w:lang w:val="eu-ES"/>
        </w:rPr>
        <w:t>ferra edo gehiegizkoa zigortzea; e</w:t>
      </w:r>
      <w:r w:rsidRPr="002B11F4">
        <w:rPr>
          <w:lang w:val="eu-ES"/>
        </w:rPr>
        <w:t>ta, bestetik, lortutako diruarekin errek</w:t>
      </w:r>
      <w:r>
        <w:rPr>
          <w:lang w:val="eu-ES"/>
        </w:rPr>
        <w:t>en eta ibaien egoera ekologikoa hobetzea e</w:t>
      </w:r>
      <w:r w:rsidRPr="002B11F4">
        <w:rPr>
          <w:lang w:val="eu-ES"/>
        </w:rPr>
        <w:t xml:space="preserve">ta jasandako kalteak konpontzea, azken hamarkadetan ibaiek eta errekek jasan dituzten kalteak konpontzeko. </w:t>
      </w:r>
    </w:p>
    <w:p w:rsidR="00466C8D" w:rsidRPr="002B11F4" w:rsidRDefault="00466C8D" w:rsidP="00443782">
      <w:pPr>
        <w:pStyle w:val="Texto"/>
        <w:rPr>
          <w:lang w:val="eu-ES"/>
        </w:rPr>
      </w:pPr>
    </w:p>
    <w:p w:rsidR="00466C8D" w:rsidRDefault="00466C8D" w:rsidP="00443782">
      <w:pPr>
        <w:pStyle w:val="Texto"/>
      </w:pPr>
      <w:r w:rsidRPr="002B11F4">
        <w:rPr>
          <w:lang w:val="eu-ES"/>
        </w:rPr>
        <w:t>13 urte pasa dira kanona onartu zenetik, eta</w:t>
      </w:r>
      <w:r>
        <w:rPr>
          <w:lang w:val="eu-ES"/>
        </w:rPr>
        <w:t>,</w:t>
      </w:r>
      <w:r w:rsidRPr="002B11F4">
        <w:rPr>
          <w:lang w:val="eu-ES"/>
        </w:rPr>
        <w:t xml:space="preserve"> gure ustez</w:t>
      </w:r>
      <w:r>
        <w:rPr>
          <w:lang w:val="eu-ES"/>
        </w:rPr>
        <w:t>,</w:t>
      </w:r>
      <w:r w:rsidRPr="002B11F4">
        <w:rPr>
          <w:lang w:val="eu-ES"/>
        </w:rPr>
        <w:t xml:space="preserve"> bada garaia eguneratzeko.</w:t>
      </w:r>
      <w:r>
        <w:t xml:space="preserve"> E</w:t>
      </w:r>
      <w:r w:rsidRPr="00C561C9">
        <w:t>s hora de actualizarlo</w:t>
      </w:r>
      <w:r>
        <w:t>. Es hora de</w:t>
      </w:r>
      <w:r w:rsidRPr="00C561C9">
        <w:t xml:space="preserve"> actualizarlo</w:t>
      </w:r>
      <w:r>
        <w:t>, y</w:t>
      </w:r>
      <w:r w:rsidRPr="00C561C9">
        <w:t xml:space="preserve"> no de retrasar su actualización.</w:t>
      </w:r>
    </w:p>
    <w:p w:rsidR="00466C8D" w:rsidRDefault="00466C8D" w:rsidP="00443782">
      <w:pPr>
        <w:pStyle w:val="Texto"/>
      </w:pPr>
    </w:p>
    <w:p w:rsidR="00466C8D" w:rsidRDefault="00466C8D" w:rsidP="00443782">
      <w:pPr>
        <w:pStyle w:val="Texto"/>
      </w:pPr>
      <w:r w:rsidRPr="00C561C9">
        <w:t>Teniendo en cuenta que el propio director de Aguas mencionó que</w:t>
      </w:r>
      <w:r>
        <w:t>,</w:t>
      </w:r>
      <w:r w:rsidRPr="00C561C9">
        <w:t xml:space="preserve"> en todo caso</w:t>
      </w:r>
      <w:r>
        <w:t>,</w:t>
      </w:r>
      <w:r w:rsidRPr="00C561C9">
        <w:t xml:space="preserve"> esta tasa</w:t>
      </w:r>
      <w:r>
        <w:t>,</w:t>
      </w:r>
      <w:r w:rsidRPr="00C561C9">
        <w:t xml:space="preserve"> a pesar de que se apruebe ahora, va a entrar</w:t>
      </w:r>
      <w:r>
        <w:t xml:space="preserve"> en vigor el 1 de enero de 2021, e</w:t>
      </w:r>
      <w:r w:rsidRPr="00C561C9">
        <w:t>stimamos que retrasar más su puesta en marcha, su modificación</w:t>
      </w:r>
      <w:r>
        <w:t>,</w:t>
      </w:r>
      <w:r w:rsidRPr="00C561C9">
        <w:t xml:space="preserve"> no tiene ningún s</w:t>
      </w:r>
      <w:r>
        <w:t>entido, no tiene ningún sentido.</w:t>
      </w:r>
    </w:p>
    <w:p w:rsidR="00466C8D" w:rsidRDefault="00466C8D" w:rsidP="00443782">
      <w:pPr>
        <w:pStyle w:val="Texto"/>
      </w:pPr>
    </w:p>
    <w:p w:rsidR="00466C8D" w:rsidRDefault="00466C8D" w:rsidP="00443782">
      <w:pPr>
        <w:pStyle w:val="Texto"/>
      </w:pPr>
      <w:r>
        <w:t>A</w:t>
      </w:r>
      <w:r w:rsidRPr="00C561C9">
        <w:t>lude el Partido Popular a la ausencia de estudios económicos</w:t>
      </w:r>
      <w:r>
        <w:t>. Y no es cierto. El estudio económico está. N</w:t>
      </w:r>
      <w:r w:rsidRPr="00C561C9">
        <w:t>os gustará más o menos</w:t>
      </w:r>
      <w:r>
        <w:t>,</w:t>
      </w:r>
      <w:r w:rsidRPr="00C561C9">
        <w:t xml:space="preserve"> será más o menos completo</w:t>
      </w:r>
      <w:r>
        <w:t>,</w:t>
      </w:r>
      <w:r w:rsidRPr="00C561C9">
        <w:t xml:space="preserve"> como casi todos los que h</w:t>
      </w:r>
      <w:r>
        <w:t>ace el Gobierno, pero estar está</w:t>
      </w:r>
      <w:r w:rsidRPr="00C561C9">
        <w:t xml:space="preserve"> </w:t>
      </w:r>
    </w:p>
    <w:p w:rsidR="00466C8D" w:rsidRDefault="00466C8D" w:rsidP="00443782">
      <w:pPr>
        <w:pStyle w:val="Texto"/>
      </w:pPr>
    </w:p>
    <w:p w:rsidR="00466C8D" w:rsidRDefault="00466C8D" w:rsidP="00443782">
      <w:pPr>
        <w:pStyle w:val="Texto"/>
      </w:pPr>
      <w:r>
        <w:t>¿P</w:t>
      </w:r>
      <w:r w:rsidRPr="00C561C9">
        <w:t>or</w:t>
      </w:r>
      <w:r>
        <w:t xml:space="preserve"> qué</w:t>
      </w:r>
      <w:r w:rsidRPr="00C561C9">
        <w:t xml:space="preserve"> entendemos nuestro grupo que sí es el momento ahora d</w:t>
      </w:r>
      <w:r>
        <w:t>e actualizar ese canon del agua? P</w:t>
      </w:r>
      <w:r w:rsidRPr="00C561C9">
        <w:t xml:space="preserve">ues hay dos </w:t>
      </w:r>
      <w:r>
        <w:t>cuestiones importantes.</w:t>
      </w:r>
    </w:p>
    <w:p w:rsidR="00466C8D" w:rsidRDefault="00466C8D" w:rsidP="00443782">
      <w:pPr>
        <w:pStyle w:val="Texto"/>
      </w:pPr>
    </w:p>
    <w:p w:rsidR="00466C8D" w:rsidRDefault="00466C8D" w:rsidP="00443782">
      <w:pPr>
        <w:pStyle w:val="Texto"/>
      </w:pPr>
      <w:r>
        <w:t>U</w:t>
      </w:r>
      <w:r w:rsidRPr="00C561C9">
        <w:t>na</w:t>
      </w:r>
      <w:r>
        <w:t>, los problemas técnicos</w:t>
      </w:r>
      <w:r w:rsidRPr="00C561C9">
        <w:t xml:space="preserve"> administrativos o de operatividad que se han visto por parte del Gobierno y que se pusieron de manifiesto también en esa </w:t>
      </w:r>
      <w:r>
        <w:t>comparecencia del director del A</w:t>
      </w:r>
      <w:r w:rsidRPr="00C561C9">
        <w:t>gua</w:t>
      </w:r>
      <w:r>
        <w:t>. S</w:t>
      </w:r>
      <w:r w:rsidRPr="00C561C9">
        <w:t>e está cobrando el canon a un año vista. Se están emitiendo miles y miles de recibos a las familias</w:t>
      </w:r>
      <w:r>
        <w:t>. Y</w:t>
      </w:r>
      <w:r w:rsidRPr="00C561C9">
        <w:t xml:space="preserve"> además tenemos con que solamente un 14</w:t>
      </w:r>
      <w:r>
        <w:t xml:space="preserve"> % del agua está ahora mismo sometida a </w:t>
      </w:r>
      <w:r>
        <w:lastRenderedPageBreak/>
        <w:t>canon.</w:t>
      </w:r>
      <w:r w:rsidRPr="00C561C9">
        <w:t xml:space="preserve"> </w:t>
      </w:r>
      <w:r>
        <w:t>Por lo tanto, e</w:t>
      </w:r>
      <w:r w:rsidRPr="00C561C9">
        <w:t>stamos haciendo un uso parcial y discriminatorio de un impuesto que debería de ser justo y equitativo.</w:t>
      </w:r>
    </w:p>
    <w:p w:rsidR="00466C8D" w:rsidRDefault="00466C8D" w:rsidP="00443782">
      <w:pPr>
        <w:pStyle w:val="Texto"/>
      </w:pPr>
    </w:p>
    <w:p w:rsidR="00466C8D" w:rsidRDefault="00466C8D" w:rsidP="00443782">
      <w:pPr>
        <w:pStyle w:val="Texto"/>
      </w:pPr>
      <w:r w:rsidRPr="00C561C9">
        <w:t xml:space="preserve">Y hay otra cuestión que en estos últimos 13 años ha cambiado respecto a </w:t>
      </w:r>
      <w:proofErr w:type="spellStart"/>
      <w:r w:rsidRPr="00C561C9">
        <w:t>cuando</w:t>
      </w:r>
      <w:proofErr w:type="spellEnd"/>
      <w:r w:rsidRPr="00C561C9">
        <w:t xml:space="preserve"> se </w:t>
      </w:r>
      <w:r>
        <w:t>a</w:t>
      </w:r>
      <w:r w:rsidRPr="00C561C9">
        <w:t>pro</w:t>
      </w:r>
      <w:r>
        <w:t xml:space="preserve">bó el canon del agua, y </w:t>
      </w:r>
      <w:r w:rsidRPr="00C561C9">
        <w:t>es la emergencia climática</w:t>
      </w:r>
      <w:r>
        <w:t>. Y algunos de ustedes dirán: "Ya está</w:t>
      </w:r>
      <w:r w:rsidRPr="00C561C9">
        <w:t xml:space="preserve"> otra vez </w:t>
      </w:r>
      <w:r>
        <w:t xml:space="preserve">el </w:t>
      </w:r>
      <w:r w:rsidRPr="00C561C9">
        <w:t>señor</w:t>
      </w:r>
      <w:r>
        <w:t xml:space="preserve"> Becerra con </w:t>
      </w:r>
      <w:r w:rsidRPr="00C561C9">
        <w:t>la emergencia climática</w:t>
      </w:r>
      <w:r>
        <w:t>. ¡Qué pesado!".</w:t>
      </w:r>
    </w:p>
    <w:p w:rsidR="00466C8D" w:rsidRDefault="00466C8D" w:rsidP="00443782">
      <w:pPr>
        <w:pStyle w:val="Texto"/>
      </w:pPr>
    </w:p>
    <w:p w:rsidR="00466C8D" w:rsidRDefault="00466C8D" w:rsidP="00443782">
      <w:pPr>
        <w:pStyle w:val="Texto"/>
      </w:pPr>
      <w:r>
        <w:t>Pero la rea</w:t>
      </w:r>
      <w:r w:rsidRPr="00C561C9">
        <w:t>lidad es que a pesar de lo que est</w:t>
      </w:r>
      <w:r>
        <w:t>amos viendo ahora hoy en día de i</w:t>
      </w:r>
      <w:r w:rsidRPr="00C561C9">
        <w:t>nundaciones</w:t>
      </w:r>
      <w:r>
        <w:t>, de trombas</w:t>
      </w:r>
      <w:r w:rsidRPr="00C561C9">
        <w:t xml:space="preserve"> de agua, de efectos del cambio climático, digamos, ligados </w:t>
      </w:r>
      <w:r>
        <w:t xml:space="preserve">a </w:t>
      </w:r>
      <w:r w:rsidRPr="00C561C9">
        <w:t>temporales, llegarán</w:t>
      </w:r>
      <w:r>
        <w:t>,</w:t>
      </w:r>
      <w:r w:rsidRPr="00C561C9">
        <w:t xml:space="preserve"> sin duda llegarán</w:t>
      </w:r>
      <w:r>
        <w:t>,</w:t>
      </w:r>
      <w:r w:rsidRPr="00C561C9">
        <w:t xml:space="preserve"> episodios de escasez de agua dulce. Nos llegarán también a Euskadi, como ya lo tuvimos en el pasado</w:t>
      </w:r>
      <w:r>
        <w:t>. Y</w:t>
      </w:r>
      <w:r w:rsidRPr="00C561C9">
        <w:t xml:space="preserve"> llegarán episodios de estrés de recursos hídricos en nuestros ríos y arroyos. Y ya están llegando todos los veranos. </w:t>
      </w:r>
    </w:p>
    <w:p w:rsidR="00466C8D" w:rsidRDefault="00466C8D" w:rsidP="00443782">
      <w:pPr>
        <w:pStyle w:val="Texto"/>
      </w:pPr>
    </w:p>
    <w:p w:rsidR="00466C8D" w:rsidRDefault="00466C8D" w:rsidP="00443782">
      <w:pPr>
        <w:pStyle w:val="Texto"/>
      </w:pPr>
      <w:r w:rsidRPr="00C561C9">
        <w:t>Euskadi es una comunidad con una alta dependenci</w:t>
      </w:r>
      <w:r>
        <w:t>a de un único sistema de abastecimiento</w:t>
      </w:r>
      <w:r w:rsidRPr="00C561C9">
        <w:t xml:space="preserve">, que es el de los embalses del </w:t>
      </w:r>
      <w:proofErr w:type="spellStart"/>
      <w:r w:rsidRPr="00C561C9">
        <w:t>Zadorra</w:t>
      </w:r>
      <w:proofErr w:type="spellEnd"/>
      <w:r>
        <w:t>. Y</w:t>
      </w:r>
      <w:r w:rsidRPr="00C561C9">
        <w:t xml:space="preserve"> depender</w:t>
      </w:r>
      <w:r>
        <w:t>,</w:t>
      </w:r>
      <w:r w:rsidRPr="00C561C9">
        <w:t xml:space="preserve"> tener tod</w:t>
      </w:r>
      <w:r>
        <w:t>os los huevos en la misma cesta n</w:t>
      </w:r>
      <w:r w:rsidRPr="00C561C9">
        <w:t>os hace muy vulnerables de cara al futuro.</w:t>
      </w:r>
    </w:p>
    <w:p w:rsidR="00466C8D" w:rsidRDefault="00466C8D" w:rsidP="00443782">
      <w:pPr>
        <w:pStyle w:val="Texto"/>
      </w:pPr>
    </w:p>
    <w:p w:rsidR="00466C8D" w:rsidRDefault="00466C8D" w:rsidP="00443782">
      <w:pPr>
        <w:pStyle w:val="Texto"/>
      </w:pPr>
      <w:r>
        <w:t xml:space="preserve">Nos </w:t>
      </w:r>
      <w:r w:rsidRPr="00C561C9">
        <w:t>urge, por lo tanto, no</w:t>
      </w:r>
      <w:r>
        <w:t xml:space="preserve">s </w:t>
      </w:r>
      <w:r w:rsidRPr="00C561C9">
        <w:t>urge</w:t>
      </w:r>
      <w:r>
        <w:t>, y no podemos esperar uno ni dos años más, n</w:t>
      </w:r>
      <w:r w:rsidRPr="00C561C9">
        <w:t>os u</w:t>
      </w:r>
      <w:r>
        <w:t>rge fomentar el ahorro del agua, n</w:t>
      </w:r>
      <w:r w:rsidRPr="00C561C9">
        <w:t>o</w:t>
      </w:r>
      <w:r>
        <w:t xml:space="preserve">s </w:t>
      </w:r>
      <w:r w:rsidRPr="00C561C9">
        <w:t>urge premiar la reutilización</w:t>
      </w:r>
      <w:r>
        <w:t xml:space="preserve"> y </w:t>
      </w:r>
      <w:r w:rsidRPr="00C561C9">
        <w:t>nos urge castigar el derroche</w:t>
      </w:r>
      <w:r>
        <w:t>. Para que con todas es</w:t>
      </w:r>
      <w:r w:rsidRPr="00C561C9">
        <w:t>as medidas podamos incrementar el caudal de nuestros ríos y arroyos, no solo el c</w:t>
      </w:r>
      <w:r>
        <w:t xml:space="preserve">audal ecológico, no </w:t>
      </w:r>
      <w:r w:rsidR="007042B0">
        <w:t>solo</w:t>
      </w:r>
      <w:r>
        <w:t xml:space="preserve"> el caudal</w:t>
      </w:r>
      <w:r w:rsidRPr="00C561C9">
        <w:t xml:space="preserve"> mínimo, sino el caudal que habitualmente</w:t>
      </w:r>
      <w:r>
        <w:t xml:space="preserve"> llevan</w:t>
      </w:r>
      <w:r w:rsidRPr="00C561C9">
        <w:t>.</w:t>
      </w:r>
    </w:p>
    <w:p w:rsidR="00466C8D" w:rsidRDefault="00466C8D" w:rsidP="00443782">
      <w:pPr>
        <w:pStyle w:val="Texto"/>
      </w:pPr>
    </w:p>
    <w:p w:rsidR="00466C8D" w:rsidRDefault="00466C8D" w:rsidP="00443782">
      <w:pPr>
        <w:pStyle w:val="Texto"/>
      </w:pPr>
      <w:r>
        <w:t>No me gustaría terminar mi</w:t>
      </w:r>
      <w:r w:rsidRPr="00C561C9">
        <w:t xml:space="preserve"> intervención sin </w:t>
      </w:r>
      <w:r>
        <w:t>referirme a</w:t>
      </w:r>
      <w:r w:rsidRPr="00C561C9">
        <w:t xml:space="preserve"> una cuestión fundamental, que también ha dicho la señora</w:t>
      </w:r>
      <w:r>
        <w:t xml:space="preserve"> López de </w:t>
      </w:r>
      <w:proofErr w:type="spellStart"/>
      <w:r>
        <w:t>Ocariz</w:t>
      </w:r>
      <w:proofErr w:type="spellEnd"/>
      <w:r>
        <w:t xml:space="preserve"> y que es importante, l</w:t>
      </w:r>
      <w:r w:rsidRPr="00C561C9">
        <w:t>a de la</w:t>
      </w:r>
      <w:r>
        <w:t xml:space="preserve"> progresividad de los impuestos. P</w:t>
      </w:r>
      <w:r w:rsidRPr="00C561C9">
        <w:t>orque</w:t>
      </w:r>
      <w:r>
        <w:t xml:space="preserve"> a</w:t>
      </w:r>
      <w:r w:rsidRPr="00C561C9">
        <w:t xml:space="preserve"> la fiscalidad verde, como </w:t>
      </w:r>
      <w:r>
        <w:t xml:space="preserve">a </w:t>
      </w:r>
      <w:r w:rsidRPr="00C561C9">
        <w:t>toda la fiscalidad indirecta, se le ha achacado que no es progresiva, que no es progresiva, que efectivamente todos y todas paga</w:t>
      </w:r>
      <w:r>
        <w:t>mos el canon del agua por igual t</w:t>
      </w:r>
      <w:r w:rsidRPr="00C561C9">
        <w:t>engamos los recursos que tengamos</w:t>
      </w:r>
      <w:r>
        <w:t>.</w:t>
      </w:r>
    </w:p>
    <w:p w:rsidR="00466C8D" w:rsidRDefault="00466C8D" w:rsidP="00443782">
      <w:pPr>
        <w:pStyle w:val="Texto"/>
      </w:pPr>
    </w:p>
    <w:p w:rsidR="00466C8D" w:rsidRDefault="00466C8D" w:rsidP="00443782">
      <w:pPr>
        <w:pStyle w:val="Texto"/>
      </w:pPr>
      <w:r>
        <w:lastRenderedPageBreak/>
        <w:t>B</w:t>
      </w:r>
      <w:r w:rsidRPr="00C561C9">
        <w:t>ien. La ventaja del nuevo canon es que deja de aplicarse a las familias, deja</w:t>
      </w:r>
      <w:r>
        <w:t xml:space="preserve"> de aplicarse a las familias.</w:t>
      </w:r>
      <w:r w:rsidRPr="00C561C9">
        <w:t xml:space="preserve"> </w:t>
      </w:r>
      <w:r>
        <w:t>S</w:t>
      </w:r>
      <w:r w:rsidRPr="00C561C9">
        <w:t xml:space="preserve">e </w:t>
      </w:r>
      <w:r>
        <w:t xml:space="preserve">les </w:t>
      </w:r>
      <w:r w:rsidRPr="00C561C9">
        <w:t>aplica a los entes gestores</w:t>
      </w:r>
      <w:r>
        <w:t>.</w:t>
      </w:r>
    </w:p>
    <w:p w:rsidR="00466C8D" w:rsidRDefault="00466C8D" w:rsidP="00443782">
      <w:pPr>
        <w:pStyle w:val="Texto"/>
      </w:pPr>
    </w:p>
    <w:p w:rsidR="00466C8D" w:rsidRDefault="00466C8D" w:rsidP="00443782">
      <w:pPr>
        <w:pStyle w:val="Texto"/>
      </w:pPr>
      <w:r>
        <w:t>Y en</w:t>
      </w:r>
      <w:r w:rsidRPr="00C561C9">
        <w:t xml:space="preserve"> la medi</w:t>
      </w:r>
      <w:r>
        <w:t xml:space="preserve">da en que </w:t>
      </w:r>
      <w:r w:rsidRPr="00C561C9">
        <w:t xml:space="preserve">se le aplica </w:t>
      </w:r>
      <w:r>
        <w:t xml:space="preserve">a </w:t>
      </w:r>
      <w:r w:rsidRPr="00C561C9">
        <w:t>los entes gestores</w:t>
      </w:r>
      <w:r>
        <w:t>,</w:t>
      </w:r>
      <w:r w:rsidRPr="00C561C9">
        <w:t xml:space="preserve"> y que posiblemente</w:t>
      </w:r>
      <w:r>
        <w:t>,</w:t>
      </w:r>
      <w:r w:rsidRPr="00C561C9">
        <w:t xml:space="preserve"> y que posiblemente</w:t>
      </w:r>
      <w:r>
        <w:t>,</w:t>
      </w:r>
      <w:r w:rsidRPr="00C561C9">
        <w:t xml:space="preserve"> provocará un inc</w:t>
      </w:r>
      <w:r>
        <w:t>remento de las tarifas del agua, p</w:t>
      </w:r>
      <w:r w:rsidRPr="00C561C9">
        <w:t xml:space="preserve">osiblemente, y eso hay que reconocer que sea así, en la media en que los </w:t>
      </w:r>
      <w:r>
        <w:t xml:space="preserve">entes </w:t>
      </w:r>
      <w:r w:rsidRPr="00C561C9">
        <w:t>gestores apliquen unas tarifas, unas tarifas progresivas</w:t>
      </w:r>
      <w:r>
        <w:t>,</w:t>
      </w:r>
      <w:r w:rsidRPr="00C561C9">
        <w:t xml:space="preserve"> y alguno</w:t>
      </w:r>
      <w:r>
        <w:t>s lo están aplicando y otros no, p</w:t>
      </w:r>
      <w:r w:rsidRPr="00C561C9">
        <w:t>ero lo ideal sería que lo fue</w:t>
      </w:r>
      <w:r>
        <w:t>sen</w:t>
      </w:r>
      <w:r w:rsidRPr="00C561C9">
        <w:t xml:space="preserve"> aplicando</w:t>
      </w:r>
      <w:r>
        <w:t xml:space="preserve">, la no progresividad a la que se refiere </w:t>
      </w:r>
      <w:r w:rsidRPr="00C561C9">
        <w:t>l</w:t>
      </w:r>
      <w:r>
        <w:t>a</w:t>
      </w:r>
      <w:r w:rsidRPr="00C561C9">
        <w:t xml:space="preserve"> seño</w:t>
      </w:r>
      <w:r>
        <w:t xml:space="preserve">ra López de </w:t>
      </w:r>
      <w:proofErr w:type="spellStart"/>
      <w:r>
        <w:t>Ocariz</w:t>
      </w:r>
      <w:proofErr w:type="spellEnd"/>
      <w:r>
        <w:t xml:space="preserve"> desaparece…</w:t>
      </w:r>
    </w:p>
    <w:p w:rsidR="00466C8D" w:rsidRPr="00BB3DC4" w:rsidRDefault="00466C8D" w:rsidP="00443782">
      <w:pPr>
        <w:pStyle w:val="Texto"/>
        <w:rPr>
          <w:lang w:val="eu-ES"/>
        </w:rPr>
      </w:pPr>
    </w:p>
    <w:p w:rsidR="00466C8D" w:rsidRPr="00BB3DC4" w:rsidRDefault="00466C8D" w:rsidP="00443782">
      <w:pPr>
        <w:pStyle w:val="Texto"/>
        <w:rPr>
          <w:lang w:val="eu-ES"/>
        </w:rPr>
      </w:pPr>
      <w:r w:rsidRPr="00BB3DC4">
        <w:rPr>
          <w:lang w:val="eu-ES"/>
        </w:rPr>
        <w:t>(25. zintaren amaiera)</w:t>
      </w:r>
    </w:p>
    <w:p w:rsidR="00466C8D" w:rsidRPr="002669E2" w:rsidRDefault="00466C8D" w:rsidP="00443782">
      <w:pPr>
        <w:pStyle w:val="Texto"/>
        <w:rPr>
          <w:lang w:val="es-ES"/>
        </w:rPr>
      </w:pPr>
      <w:r w:rsidRPr="002669E2">
        <w:rPr>
          <w:lang w:val="es-ES"/>
        </w:rPr>
        <w:t xml:space="preserve">(26. </w:t>
      </w:r>
      <w:proofErr w:type="spellStart"/>
      <w:proofErr w:type="gramStart"/>
      <w:r w:rsidRPr="002669E2">
        <w:rPr>
          <w:lang w:val="es-ES"/>
        </w:rPr>
        <w:t>zintaren</w:t>
      </w:r>
      <w:proofErr w:type="spellEnd"/>
      <w:proofErr w:type="gramEnd"/>
      <w:r w:rsidRPr="002669E2">
        <w:rPr>
          <w:lang w:val="es-ES"/>
        </w:rPr>
        <w:t xml:space="preserve"> </w:t>
      </w:r>
      <w:proofErr w:type="spellStart"/>
      <w:r w:rsidRPr="002669E2">
        <w:rPr>
          <w:lang w:val="es-ES"/>
        </w:rPr>
        <w:t>hasiera</w:t>
      </w:r>
      <w:proofErr w:type="spellEnd"/>
      <w:r w:rsidRPr="002669E2">
        <w:rPr>
          <w:lang w:val="es-ES"/>
        </w:rPr>
        <w:t>)</w:t>
      </w:r>
    </w:p>
    <w:p w:rsidR="00466C8D" w:rsidRPr="002669E2" w:rsidRDefault="00466C8D" w:rsidP="00443782">
      <w:pPr>
        <w:pStyle w:val="Texto"/>
        <w:rPr>
          <w:lang w:val="es-ES"/>
        </w:rPr>
      </w:pPr>
    </w:p>
    <w:p w:rsidR="00466C8D" w:rsidRDefault="00466C8D" w:rsidP="00443782">
      <w:pPr>
        <w:pStyle w:val="Texto"/>
        <w:rPr>
          <w:lang w:val="es-ES"/>
        </w:rPr>
      </w:pPr>
      <w:r w:rsidRPr="002669E2">
        <w:rPr>
          <w:lang w:val="es-ES"/>
        </w:rPr>
        <w:t xml:space="preserve">… </w:t>
      </w:r>
      <w:r>
        <w:rPr>
          <w:lang w:val="es-ES"/>
        </w:rPr>
        <w:t>y</w:t>
      </w:r>
      <w:r w:rsidRPr="002669E2">
        <w:rPr>
          <w:lang w:val="es-ES"/>
        </w:rPr>
        <w:t xml:space="preserve"> algunos </w:t>
      </w:r>
      <w:r>
        <w:rPr>
          <w:lang w:val="es-ES"/>
        </w:rPr>
        <w:t>lo</w:t>
      </w:r>
      <w:r w:rsidRPr="002669E2">
        <w:rPr>
          <w:lang w:val="es-ES"/>
        </w:rPr>
        <w:t xml:space="preserve"> están aplicando y otros no, pero lo ideal sería que lo fue</w:t>
      </w:r>
      <w:r>
        <w:rPr>
          <w:lang w:val="es-ES"/>
        </w:rPr>
        <w:t>sen</w:t>
      </w:r>
      <w:r w:rsidRPr="002669E2">
        <w:rPr>
          <w:lang w:val="es-ES"/>
        </w:rPr>
        <w:t xml:space="preserve"> aplican</w:t>
      </w:r>
      <w:r>
        <w:rPr>
          <w:lang w:val="es-ES"/>
        </w:rPr>
        <w:t xml:space="preserve">do, la no progresividad a la que se refiere la señora López de </w:t>
      </w:r>
      <w:proofErr w:type="spellStart"/>
      <w:r>
        <w:rPr>
          <w:lang w:val="es-ES"/>
        </w:rPr>
        <w:t>Ocariz</w:t>
      </w:r>
      <w:proofErr w:type="spellEnd"/>
      <w:r>
        <w:rPr>
          <w:lang w:val="es-ES"/>
        </w:rPr>
        <w:t>, desaparecerá.</w:t>
      </w:r>
    </w:p>
    <w:p w:rsidR="00466C8D" w:rsidRDefault="00466C8D" w:rsidP="00443782">
      <w:pPr>
        <w:pStyle w:val="Texto"/>
        <w:rPr>
          <w:lang w:val="es-ES"/>
        </w:rPr>
      </w:pPr>
    </w:p>
    <w:p w:rsidR="00466C8D" w:rsidRDefault="00466C8D" w:rsidP="00443782">
      <w:pPr>
        <w:pStyle w:val="Texto"/>
        <w:rPr>
          <w:lang w:val="es-ES"/>
        </w:rPr>
      </w:pPr>
      <w:r>
        <w:rPr>
          <w:lang w:val="es-ES"/>
        </w:rPr>
        <w:t xml:space="preserve">Es cierto, es cierto </w:t>
      </w:r>
      <w:r w:rsidRPr="002669E2">
        <w:rPr>
          <w:lang w:val="es-ES"/>
        </w:rPr>
        <w:t>que</w:t>
      </w:r>
      <w:r>
        <w:rPr>
          <w:lang w:val="es-ES"/>
        </w:rPr>
        <w:t>,</w:t>
      </w:r>
      <w:r w:rsidRPr="002669E2">
        <w:rPr>
          <w:lang w:val="es-ES"/>
        </w:rPr>
        <w:t xml:space="preserve"> </w:t>
      </w:r>
      <w:r>
        <w:rPr>
          <w:lang w:val="es-ES"/>
        </w:rPr>
        <w:t xml:space="preserve">con el nuevo canon, si se incrementa la recaudación, es porque, por fin, </w:t>
      </w:r>
      <w:r w:rsidRPr="002669E2">
        <w:rPr>
          <w:lang w:val="es-ES"/>
        </w:rPr>
        <w:t>s</w:t>
      </w:r>
      <w:r>
        <w:rPr>
          <w:lang w:val="es-ES"/>
        </w:rPr>
        <w:t xml:space="preserve">e imputan las pérdidas. Por fin, </w:t>
      </w:r>
      <w:r w:rsidRPr="002669E2">
        <w:rPr>
          <w:lang w:val="es-ES"/>
        </w:rPr>
        <w:t xml:space="preserve">se imputan las pérdidas. De ahí que </w:t>
      </w:r>
      <w:r>
        <w:rPr>
          <w:lang w:val="es-ES"/>
        </w:rPr>
        <w:t xml:space="preserve">en </w:t>
      </w:r>
      <w:r w:rsidRPr="002669E2">
        <w:rPr>
          <w:lang w:val="es-ES"/>
        </w:rPr>
        <w:t>nuestra enmienda no nos hayamos referido sola</w:t>
      </w:r>
      <w:r>
        <w:rPr>
          <w:lang w:val="es-ES"/>
        </w:rPr>
        <w:t xml:space="preserve">mente a la cuestión del ahorro y la </w:t>
      </w:r>
      <w:r w:rsidRPr="002669E2">
        <w:rPr>
          <w:lang w:val="es-ES"/>
        </w:rPr>
        <w:t xml:space="preserve">reutilización del agua, sino a la cuestión importante también de </w:t>
      </w:r>
      <w:r>
        <w:rPr>
          <w:lang w:val="es-ES"/>
        </w:rPr>
        <w:t>que el Gobierno Vasco empiece a considerar,</w:t>
      </w:r>
      <w:r w:rsidRPr="002669E2">
        <w:rPr>
          <w:lang w:val="es-ES"/>
        </w:rPr>
        <w:t xml:space="preserve"> dentro de las inversiones que apoya a día de hoy en materia abastecimiento y sa</w:t>
      </w:r>
      <w:r>
        <w:rPr>
          <w:lang w:val="es-ES"/>
        </w:rPr>
        <w:t xml:space="preserve">neamiento de aguas, </w:t>
      </w:r>
      <w:r w:rsidRPr="002669E2">
        <w:rPr>
          <w:lang w:val="es-ES"/>
        </w:rPr>
        <w:t xml:space="preserve">también las inversiones en mejora y en renovación de nuestras redes de </w:t>
      </w:r>
      <w:r>
        <w:rPr>
          <w:lang w:val="es-ES"/>
        </w:rPr>
        <w:t>abastec</w:t>
      </w:r>
      <w:r w:rsidRPr="002669E2">
        <w:rPr>
          <w:lang w:val="es-ES"/>
        </w:rPr>
        <w:t>i</w:t>
      </w:r>
      <w:r>
        <w:rPr>
          <w:lang w:val="es-ES"/>
        </w:rPr>
        <w:t>mient</w:t>
      </w:r>
      <w:r w:rsidRPr="002669E2">
        <w:rPr>
          <w:lang w:val="es-ES"/>
        </w:rPr>
        <w:t>o</w:t>
      </w:r>
      <w:r>
        <w:rPr>
          <w:lang w:val="es-ES"/>
        </w:rPr>
        <w:t>,</w:t>
      </w:r>
      <w:r w:rsidRPr="002669E2">
        <w:rPr>
          <w:lang w:val="es-ES"/>
        </w:rPr>
        <w:t xml:space="preserve"> para que no tengan q</w:t>
      </w:r>
      <w:r>
        <w:rPr>
          <w:lang w:val="es-ES"/>
        </w:rPr>
        <w:t xml:space="preserve">ue afrontar los entes gestores, o los ayuntamientos, </w:t>
      </w:r>
      <w:r w:rsidRPr="002669E2">
        <w:rPr>
          <w:lang w:val="es-ES"/>
        </w:rPr>
        <w:t>por sí solos esta ca</w:t>
      </w:r>
      <w:r>
        <w:rPr>
          <w:lang w:val="es-ES"/>
        </w:rPr>
        <w:t xml:space="preserve">rga, sino que el Gobierno Vasco, </w:t>
      </w:r>
      <w:r w:rsidRPr="002669E2">
        <w:rPr>
          <w:lang w:val="es-ES"/>
        </w:rPr>
        <w:t>con criterios objetivos y transparentes</w:t>
      </w:r>
      <w:r>
        <w:rPr>
          <w:lang w:val="es-ES"/>
        </w:rPr>
        <w:t xml:space="preserve"> por supuesto, se implique en esta  tarea de cara al futuro. Pero, pero, </w:t>
      </w:r>
      <w:r w:rsidRPr="002669E2">
        <w:rPr>
          <w:lang w:val="es-ES"/>
        </w:rPr>
        <w:t xml:space="preserve">no consideramos que la imputación de las </w:t>
      </w:r>
      <w:r>
        <w:rPr>
          <w:lang w:val="es-ES"/>
        </w:rPr>
        <w:t>pérdidas sea algo que haya que a</w:t>
      </w:r>
      <w:r w:rsidRPr="002669E2">
        <w:rPr>
          <w:lang w:val="es-ES"/>
        </w:rPr>
        <w:t>cha</w:t>
      </w:r>
      <w:r>
        <w:rPr>
          <w:lang w:val="es-ES"/>
        </w:rPr>
        <w:t>ca</w:t>
      </w:r>
      <w:r w:rsidRPr="002669E2">
        <w:rPr>
          <w:lang w:val="es-ES"/>
        </w:rPr>
        <w:t>rle al Gobierno Vasco, sino que nuestros grupos políticos, todos ellos, tendremos que actuar en los órganos de gobierno de los entes gestores</w:t>
      </w:r>
      <w:r>
        <w:rPr>
          <w:lang w:val="es-ES"/>
        </w:rPr>
        <w:t xml:space="preserve"> –</w:t>
      </w:r>
      <w:r w:rsidRPr="002669E2">
        <w:rPr>
          <w:lang w:val="es-ES"/>
        </w:rPr>
        <w:t>y el Partido Popular</w:t>
      </w:r>
      <w:r>
        <w:rPr>
          <w:lang w:val="es-ES"/>
        </w:rPr>
        <w:t xml:space="preserve"> está y </w:t>
      </w:r>
      <w:r w:rsidRPr="00183F3C">
        <w:rPr>
          <w:lang w:val="eu-ES"/>
        </w:rPr>
        <w:t>Elkarrekin</w:t>
      </w:r>
      <w:r>
        <w:rPr>
          <w:lang w:val="es-ES"/>
        </w:rPr>
        <w:t xml:space="preserve"> Podemos está,</w:t>
      </w:r>
      <w:r w:rsidRPr="002669E2">
        <w:rPr>
          <w:lang w:val="es-ES"/>
        </w:rPr>
        <w:t xml:space="preserve"> y el resto</w:t>
      </w:r>
      <w:r>
        <w:rPr>
          <w:lang w:val="es-ES"/>
        </w:rPr>
        <w:t xml:space="preserve"> de grupos de la Cámara estamos– para que esos entes gestores, </w:t>
      </w:r>
      <w:r w:rsidRPr="002669E2">
        <w:rPr>
          <w:lang w:val="es-ES"/>
        </w:rPr>
        <w:t xml:space="preserve">para que esos entes gestores se comporten con la suficiente </w:t>
      </w:r>
      <w:r>
        <w:rPr>
          <w:lang w:val="es-ES"/>
        </w:rPr>
        <w:t>equidad</w:t>
      </w:r>
      <w:r w:rsidRPr="002669E2">
        <w:rPr>
          <w:lang w:val="es-ES"/>
        </w:rPr>
        <w:t xml:space="preserve"> como </w:t>
      </w:r>
      <w:r w:rsidRPr="002669E2">
        <w:rPr>
          <w:lang w:val="es-ES"/>
        </w:rPr>
        <w:lastRenderedPageBreak/>
        <w:t xml:space="preserve">para no endosar el problema a las familias, que es lo que en última instancia nos preocupa tanto a la señora López de </w:t>
      </w:r>
      <w:proofErr w:type="spellStart"/>
      <w:r w:rsidRPr="002669E2">
        <w:rPr>
          <w:lang w:val="es-ES"/>
        </w:rPr>
        <w:t>Ocariz</w:t>
      </w:r>
      <w:proofErr w:type="spellEnd"/>
      <w:r w:rsidRPr="002669E2">
        <w:rPr>
          <w:lang w:val="es-ES"/>
        </w:rPr>
        <w:t xml:space="preserve"> como </w:t>
      </w:r>
      <w:r>
        <w:rPr>
          <w:lang w:val="es-ES"/>
        </w:rPr>
        <w:t xml:space="preserve">a </w:t>
      </w:r>
      <w:r w:rsidRPr="002669E2">
        <w:rPr>
          <w:lang w:val="es-ES"/>
        </w:rPr>
        <w:t xml:space="preserve">nuestro </w:t>
      </w:r>
      <w:r>
        <w:rPr>
          <w:lang w:val="es-ES"/>
        </w:rPr>
        <w:t>grupo.</w:t>
      </w:r>
    </w:p>
    <w:p w:rsidR="00466C8D" w:rsidRDefault="00466C8D" w:rsidP="00443782">
      <w:pPr>
        <w:pStyle w:val="Texto"/>
        <w:rPr>
          <w:lang w:val="es-ES"/>
        </w:rPr>
      </w:pPr>
    </w:p>
    <w:p w:rsidR="00466C8D" w:rsidRPr="00183F3C" w:rsidRDefault="00466C8D" w:rsidP="00443782">
      <w:pPr>
        <w:pStyle w:val="Texto"/>
        <w:rPr>
          <w:lang w:val="eu-ES"/>
        </w:rPr>
      </w:pPr>
      <w:r w:rsidRPr="00183F3C">
        <w:rPr>
          <w:lang w:val="eu-ES"/>
        </w:rPr>
        <w:t>Eskerrik asko.</w:t>
      </w:r>
    </w:p>
    <w:p w:rsidR="00466C8D" w:rsidRDefault="00466C8D" w:rsidP="00443782">
      <w:pPr>
        <w:pStyle w:val="Texto"/>
        <w:rPr>
          <w:lang w:val="es-ES"/>
        </w:rPr>
      </w:pPr>
    </w:p>
    <w:p w:rsidR="00466C8D" w:rsidRDefault="00466C8D" w:rsidP="00443782">
      <w:pPr>
        <w:pStyle w:val="Texto"/>
        <w:rPr>
          <w:lang w:val="es-ES"/>
        </w:rPr>
      </w:pPr>
    </w:p>
    <w:p w:rsidR="00466C8D" w:rsidRPr="00183F3C" w:rsidRDefault="00466C8D" w:rsidP="00443782">
      <w:pPr>
        <w:pStyle w:val="Texto"/>
        <w:rPr>
          <w:lang w:val="eu-ES"/>
        </w:rPr>
      </w:pPr>
      <w:r w:rsidRPr="002669E2">
        <w:rPr>
          <w:rFonts w:ascii="Futura Md BT" w:hAnsi="Futura Md BT"/>
          <w:lang w:val="es-ES"/>
        </w:rPr>
        <w:t>LEHENDAKARIAK</w:t>
      </w:r>
      <w:r>
        <w:rPr>
          <w:lang w:val="es-ES"/>
        </w:rPr>
        <w:t xml:space="preserve">: </w:t>
      </w:r>
      <w:r w:rsidRPr="00183F3C">
        <w:rPr>
          <w:lang w:val="eu-ES"/>
        </w:rPr>
        <w:t xml:space="preserve">Eskerrik asko, </w:t>
      </w:r>
      <w:proofErr w:type="spellStart"/>
      <w:r w:rsidRPr="00183F3C">
        <w:rPr>
          <w:lang w:val="eu-ES"/>
        </w:rPr>
        <w:t>Becerra</w:t>
      </w:r>
      <w:proofErr w:type="spellEnd"/>
      <w:r w:rsidRPr="00183F3C">
        <w:rPr>
          <w:lang w:val="eu-ES"/>
        </w:rPr>
        <w:t xml:space="preserve"> jauna. Zuzenketarik aurkeztu ez duten taldeen txandar</w:t>
      </w:r>
      <w:r>
        <w:rPr>
          <w:lang w:val="eu-ES"/>
        </w:rPr>
        <w:t>a pasatuz, Euskal Sozialistak, R</w:t>
      </w:r>
      <w:r w:rsidRPr="00183F3C">
        <w:rPr>
          <w:lang w:val="eu-ES"/>
        </w:rPr>
        <w:t xml:space="preserve">ojo andrea, </w:t>
      </w:r>
      <w:proofErr w:type="spellStart"/>
      <w:r w:rsidRPr="00183F3C">
        <w:rPr>
          <w:lang w:val="eu-ES"/>
        </w:rPr>
        <w:t>zurea</w:t>
      </w:r>
      <w:proofErr w:type="spellEnd"/>
      <w:r w:rsidRPr="00183F3C">
        <w:rPr>
          <w:lang w:val="eu-ES"/>
        </w:rPr>
        <w:t xml:space="preserve"> da hitza.</w:t>
      </w:r>
    </w:p>
    <w:p w:rsidR="00466C8D" w:rsidRPr="00466C8D" w:rsidRDefault="00466C8D" w:rsidP="00443782">
      <w:pPr>
        <w:pStyle w:val="Texto"/>
        <w:rPr>
          <w:lang w:val="eu-ES"/>
        </w:rPr>
      </w:pPr>
    </w:p>
    <w:p w:rsidR="00466C8D" w:rsidRPr="00466C8D" w:rsidRDefault="00466C8D" w:rsidP="00443782">
      <w:pPr>
        <w:pStyle w:val="Texto"/>
        <w:rPr>
          <w:lang w:val="eu-ES"/>
        </w:rPr>
      </w:pPr>
    </w:p>
    <w:p w:rsidR="00466C8D" w:rsidRDefault="00466C8D" w:rsidP="00443782">
      <w:pPr>
        <w:pStyle w:val="Texto"/>
        <w:rPr>
          <w:lang w:val="es-ES"/>
        </w:rPr>
      </w:pPr>
      <w:r w:rsidRPr="00183F3C">
        <w:rPr>
          <w:rFonts w:ascii="Futura Md BT" w:hAnsi="Futura Md BT"/>
          <w:lang w:val="es-ES"/>
        </w:rPr>
        <w:t>ROJO SOLANA</w:t>
      </w:r>
      <w:r>
        <w:rPr>
          <w:lang w:val="es-ES"/>
        </w:rPr>
        <w:t xml:space="preserve"> </w:t>
      </w:r>
      <w:r w:rsidRPr="00594764">
        <w:rPr>
          <w:lang w:val="eu-ES"/>
        </w:rPr>
        <w:t>andreak</w:t>
      </w:r>
      <w:r>
        <w:rPr>
          <w:lang w:val="es-ES"/>
        </w:rPr>
        <w:t>:</w:t>
      </w:r>
      <w:r w:rsidRPr="002669E2">
        <w:rPr>
          <w:lang w:val="es-ES"/>
        </w:rPr>
        <w:t xml:space="preserve"> </w:t>
      </w:r>
      <w:r>
        <w:rPr>
          <w:lang w:val="es-ES"/>
        </w:rPr>
        <w:t>Gracias, presidenta, y buenos días a todos y a todas.</w:t>
      </w:r>
    </w:p>
    <w:p w:rsidR="00466C8D" w:rsidRDefault="00466C8D" w:rsidP="00443782">
      <w:pPr>
        <w:pStyle w:val="Texto"/>
        <w:rPr>
          <w:lang w:val="es-ES"/>
        </w:rPr>
      </w:pPr>
    </w:p>
    <w:p w:rsidR="00466C8D" w:rsidRDefault="00466C8D" w:rsidP="00443782">
      <w:pPr>
        <w:pStyle w:val="Texto"/>
        <w:rPr>
          <w:lang w:val="es-ES"/>
        </w:rPr>
      </w:pPr>
      <w:r>
        <w:rPr>
          <w:lang w:val="es-ES"/>
        </w:rPr>
        <w:t xml:space="preserve">Primero, </w:t>
      </w:r>
      <w:r w:rsidRPr="002669E2">
        <w:rPr>
          <w:lang w:val="es-ES"/>
        </w:rPr>
        <w:t xml:space="preserve">le diría a la </w:t>
      </w:r>
      <w:r>
        <w:rPr>
          <w:lang w:val="es-ES"/>
        </w:rPr>
        <w:t xml:space="preserve">señora López de </w:t>
      </w:r>
      <w:proofErr w:type="spellStart"/>
      <w:r>
        <w:rPr>
          <w:lang w:val="es-ES"/>
        </w:rPr>
        <w:t>Ocariz</w:t>
      </w:r>
      <w:proofErr w:type="spellEnd"/>
      <w:r w:rsidRPr="002669E2">
        <w:rPr>
          <w:lang w:val="es-ES"/>
        </w:rPr>
        <w:t xml:space="preserve"> que creo que el tema habría que </w:t>
      </w:r>
      <w:r>
        <w:rPr>
          <w:lang w:val="es-ES"/>
        </w:rPr>
        <w:t xml:space="preserve">tratarlo con menos frivolidad. Ha sido usted capaz, al final de su intervención, hasta </w:t>
      </w:r>
      <w:r w:rsidRPr="002669E2">
        <w:rPr>
          <w:lang w:val="es-ES"/>
        </w:rPr>
        <w:t>de mezclar la pobreza energética y lo que se hizo en esta Cámara con hablar de lo que se va a pa</w:t>
      </w:r>
      <w:r>
        <w:rPr>
          <w:lang w:val="es-ES"/>
        </w:rPr>
        <w:t xml:space="preserve">gar a través del canon del agua, </w:t>
      </w:r>
      <w:r w:rsidRPr="002669E2">
        <w:rPr>
          <w:lang w:val="es-ES"/>
        </w:rPr>
        <w:t xml:space="preserve">  </w:t>
      </w:r>
      <w:r>
        <w:rPr>
          <w:lang w:val="es-ES"/>
        </w:rPr>
        <w:t xml:space="preserve"> r</w:t>
      </w:r>
      <w:r w:rsidRPr="002669E2">
        <w:rPr>
          <w:lang w:val="es-ES"/>
        </w:rPr>
        <w:t xml:space="preserve">ecordándole que esta parlamentaria presentó 20 iniciativas a la pobreza energética y en 20 ocasiones </w:t>
      </w:r>
      <w:r>
        <w:rPr>
          <w:lang w:val="es-ES"/>
        </w:rPr>
        <w:t xml:space="preserve">a </w:t>
      </w:r>
      <w:r w:rsidRPr="002669E2">
        <w:rPr>
          <w:lang w:val="es-ES"/>
        </w:rPr>
        <w:t>usted</w:t>
      </w:r>
      <w:r>
        <w:rPr>
          <w:lang w:val="es-ES"/>
        </w:rPr>
        <w:t xml:space="preserve"> </w:t>
      </w:r>
      <w:r w:rsidRPr="002669E2">
        <w:rPr>
          <w:lang w:val="es-ES"/>
        </w:rPr>
        <w:t>le pareció siempre igual d</w:t>
      </w:r>
      <w:r>
        <w:rPr>
          <w:lang w:val="es-ES"/>
        </w:rPr>
        <w:t>e mal. Por no hablar, y no que</w:t>
      </w:r>
      <w:r w:rsidRPr="002669E2">
        <w:rPr>
          <w:lang w:val="es-ES"/>
        </w:rPr>
        <w:t>re</w:t>
      </w:r>
      <w:r>
        <w:rPr>
          <w:lang w:val="es-ES"/>
        </w:rPr>
        <w:t>r</w:t>
      </w:r>
      <w:r w:rsidRPr="002669E2">
        <w:rPr>
          <w:lang w:val="es-ES"/>
        </w:rPr>
        <w:t xml:space="preserve"> recordar</w:t>
      </w:r>
      <w:r>
        <w:rPr>
          <w:lang w:val="es-ES"/>
        </w:rPr>
        <w:t>,</w:t>
      </w:r>
      <w:r w:rsidRPr="002669E2">
        <w:rPr>
          <w:lang w:val="es-ES"/>
        </w:rPr>
        <w:t xml:space="preserve"> cuál fue la posición del Grupo Popular en lo que tuvo que ver con el debate, enmiendas, posicionamiento y votación</w:t>
      </w:r>
      <w:r>
        <w:rPr>
          <w:lang w:val="es-ES"/>
        </w:rPr>
        <w:t xml:space="preserve"> de esta ley que también incluí</w:t>
      </w:r>
      <w:r w:rsidRPr="002669E2">
        <w:rPr>
          <w:lang w:val="es-ES"/>
        </w:rPr>
        <w:t>a, como t</w:t>
      </w:r>
      <w:r>
        <w:rPr>
          <w:lang w:val="es-ES"/>
        </w:rPr>
        <w:t>odos sabemos, el canon del agua. Está bien</w:t>
      </w:r>
      <w:r w:rsidRPr="002669E2">
        <w:rPr>
          <w:lang w:val="es-ES"/>
        </w:rPr>
        <w:t xml:space="preserve"> preocuparnos aho</w:t>
      </w:r>
      <w:r>
        <w:rPr>
          <w:lang w:val="es-ES"/>
        </w:rPr>
        <w:t xml:space="preserve">ra, pero quizás debiéramos de habernos preocupado desde el primer momento y haber ido aportando </w:t>
      </w:r>
      <w:r w:rsidRPr="002669E2">
        <w:rPr>
          <w:lang w:val="es-ES"/>
        </w:rPr>
        <w:t>lo que cada partido político entendía que era mejor</w:t>
      </w:r>
      <w:r>
        <w:rPr>
          <w:lang w:val="es-ES"/>
        </w:rPr>
        <w:t>, y no el no por el no,</w:t>
      </w:r>
      <w:r w:rsidRPr="002669E2">
        <w:rPr>
          <w:lang w:val="es-ES"/>
        </w:rPr>
        <w:t xml:space="preserve"> que fue la posición del Partido Popular en aquel momento de debate</w:t>
      </w:r>
      <w:r>
        <w:rPr>
          <w:lang w:val="es-ES"/>
        </w:rPr>
        <w:t xml:space="preserve"> de aquella ley.</w:t>
      </w:r>
    </w:p>
    <w:p w:rsidR="00466C8D" w:rsidRDefault="00466C8D" w:rsidP="00443782">
      <w:pPr>
        <w:pStyle w:val="Texto"/>
        <w:rPr>
          <w:lang w:val="es-ES"/>
        </w:rPr>
      </w:pPr>
    </w:p>
    <w:p w:rsidR="00466C8D" w:rsidRDefault="00466C8D" w:rsidP="00443782">
      <w:pPr>
        <w:pStyle w:val="Texto"/>
        <w:rPr>
          <w:lang w:val="es-ES"/>
        </w:rPr>
      </w:pPr>
      <w:r>
        <w:rPr>
          <w:lang w:val="es-ES"/>
        </w:rPr>
        <w:t xml:space="preserve">Ya… mi </w:t>
      </w:r>
      <w:r w:rsidRPr="002669E2">
        <w:rPr>
          <w:lang w:val="es-ES"/>
        </w:rPr>
        <w:t xml:space="preserve">intervención va a ser casi repetir de otra manera, con otras palabras, lo que ya le explicó el señor Arriola, pero que </w:t>
      </w:r>
      <w:r>
        <w:rPr>
          <w:lang w:val="es-ES"/>
        </w:rPr>
        <w:t xml:space="preserve">a </w:t>
      </w:r>
      <w:r w:rsidRPr="002669E2">
        <w:rPr>
          <w:lang w:val="es-ES"/>
        </w:rPr>
        <w:t xml:space="preserve">usted no termina de convencerle.  Ya no sé si en esta legislatura </w:t>
      </w:r>
      <w:r>
        <w:rPr>
          <w:lang w:val="es-ES"/>
        </w:rPr>
        <w:t xml:space="preserve">usted </w:t>
      </w:r>
      <w:r w:rsidRPr="002669E2">
        <w:rPr>
          <w:lang w:val="es-ES"/>
        </w:rPr>
        <w:t>tiene una cruzada en lo que tiene que ver con todo lo que gestiona la Agencia Vasca del Agua, con el director de la Agencia Vasca del</w:t>
      </w:r>
      <w:r>
        <w:rPr>
          <w:lang w:val="es-ES"/>
        </w:rPr>
        <w:t xml:space="preserve"> Agua y con cualquier propuesta,</w:t>
      </w:r>
      <w:r w:rsidRPr="002669E2">
        <w:rPr>
          <w:lang w:val="es-ES"/>
        </w:rPr>
        <w:t xml:space="preserve"> decisión, debate, adjudicación</w:t>
      </w:r>
      <w:r>
        <w:rPr>
          <w:lang w:val="es-ES"/>
        </w:rPr>
        <w:t>. T</w:t>
      </w:r>
      <w:r w:rsidRPr="002669E2">
        <w:rPr>
          <w:lang w:val="es-ES"/>
        </w:rPr>
        <w:t>o</w:t>
      </w:r>
      <w:r>
        <w:rPr>
          <w:lang w:val="es-ES"/>
        </w:rPr>
        <w:t>do lo que tiene que ver con URA u</w:t>
      </w:r>
      <w:r w:rsidRPr="002669E2">
        <w:rPr>
          <w:lang w:val="es-ES"/>
        </w:rPr>
        <w:t xml:space="preserve">sted lo pone en </w:t>
      </w:r>
      <w:r w:rsidRPr="002669E2">
        <w:rPr>
          <w:lang w:val="es-ES"/>
        </w:rPr>
        <w:lastRenderedPageBreak/>
        <w:t>cuestión</w:t>
      </w:r>
      <w:r>
        <w:rPr>
          <w:lang w:val="es-ES"/>
        </w:rPr>
        <w:t>. Y</w:t>
      </w:r>
      <w:r w:rsidRPr="002669E2">
        <w:rPr>
          <w:lang w:val="es-ES"/>
        </w:rPr>
        <w:t xml:space="preserve"> usted hace </w:t>
      </w:r>
      <w:r>
        <w:rPr>
          <w:lang w:val="es-ES"/>
        </w:rPr>
        <w:t xml:space="preserve">de </w:t>
      </w:r>
      <w:r w:rsidRPr="002669E2">
        <w:rPr>
          <w:lang w:val="es-ES"/>
        </w:rPr>
        <w:t xml:space="preserve">todo </w:t>
      </w:r>
      <w:r>
        <w:rPr>
          <w:lang w:val="es-ES"/>
        </w:rPr>
        <w:t xml:space="preserve">ello </w:t>
      </w:r>
      <w:r w:rsidRPr="002669E2">
        <w:rPr>
          <w:lang w:val="es-ES"/>
        </w:rPr>
        <w:t xml:space="preserve">pues un mantra y una bandera que </w:t>
      </w:r>
      <w:r>
        <w:rPr>
          <w:lang w:val="es-ES"/>
        </w:rPr>
        <w:t>usted</w:t>
      </w:r>
      <w:r w:rsidRPr="002669E2">
        <w:rPr>
          <w:lang w:val="es-ES"/>
        </w:rPr>
        <w:t xml:space="preserve"> ha tomado a lo largo de esta legislatur</w:t>
      </w:r>
      <w:r>
        <w:rPr>
          <w:lang w:val="es-ES"/>
        </w:rPr>
        <w:t xml:space="preserve">a, que no sé si pretende soltarme </w:t>
      </w:r>
      <w:r w:rsidRPr="002669E2">
        <w:rPr>
          <w:lang w:val="es-ES"/>
        </w:rPr>
        <w:t xml:space="preserve">en algún momento y va a aceptar algunas de las cosas que en aquel momento le dijo </w:t>
      </w:r>
      <w:r>
        <w:rPr>
          <w:lang w:val="es-ES"/>
        </w:rPr>
        <w:t xml:space="preserve">el señor </w:t>
      </w:r>
      <w:r w:rsidRPr="002669E2">
        <w:rPr>
          <w:lang w:val="es-ES"/>
        </w:rPr>
        <w:t xml:space="preserve">Arriola y que yo </w:t>
      </w:r>
      <w:r>
        <w:rPr>
          <w:lang w:val="es-ES"/>
        </w:rPr>
        <w:t>ho</w:t>
      </w:r>
      <w:r w:rsidRPr="002669E2">
        <w:rPr>
          <w:lang w:val="es-ES"/>
        </w:rPr>
        <w:t xml:space="preserve">y voy a intentar repetirle quizás de otra </w:t>
      </w:r>
      <w:r>
        <w:rPr>
          <w:lang w:val="es-ES"/>
        </w:rPr>
        <w:t>manera.</w:t>
      </w:r>
    </w:p>
    <w:p w:rsidR="00466C8D" w:rsidRDefault="00466C8D" w:rsidP="00443782">
      <w:pPr>
        <w:pStyle w:val="Texto"/>
        <w:rPr>
          <w:lang w:val="es-ES"/>
        </w:rPr>
      </w:pPr>
    </w:p>
    <w:p w:rsidR="00466C8D" w:rsidRDefault="00466C8D" w:rsidP="00443782">
      <w:pPr>
        <w:pStyle w:val="Texto"/>
        <w:rPr>
          <w:lang w:val="es-ES"/>
        </w:rPr>
      </w:pPr>
      <w:r>
        <w:rPr>
          <w:lang w:val="es-ES"/>
        </w:rPr>
        <w:t>L</w:t>
      </w:r>
      <w:r w:rsidRPr="002669E2">
        <w:rPr>
          <w:lang w:val="es-ES"/>
        </w:rPr>
        <w:t xml:space="preserve">a modificación propuesta de la Ley </w:t>
      </w:r>
      <w:r>
        <w:rPr>
          <w:lang w:val="es-ES"/>
        </w:rPr>
        <w:t xml:space="preserve">1/2006 de Aguas, </w:t>
      </w:r>
      <w:r w:rsidRPr="002669E2">
        <w:rPr>
          <w:lang w:val="es-ES"/>
        </w:rPr>
        <w:t>en relación con el canon, como le digo, surge de un amplio análisis de</w:t>
      </w:r>
      <w:r>
        <w:rPr>
          <w:lang w:val="es-ES"/>
        </w:rPr>
        <w:t xml:space="preserve"> aplicación y gestión del mismo. Análisis que a usted no le vale, </w:t>
      </w:r>
      <w:r w:rsidRPr="002669E2">
        <w:rPr>
          <w:lang w:val="es-ES"/>
        </w:rPr>
        <w:t xml:space="preserve">informe </w:t>
      </w:r>
      <w:r>
        <w:rPr>
          <w:lang w:val="es-ES"/>
        </w:rPr>
        <w:t>que usted</w:t>
      </w:r>
      <w:r w:rsidRPr="002669E2">
        <w:rPr>
          <w:lang w:val="es-ES"/>
        </w:rPr>
        <w:t xml:space="preserve"> niega y que</w:t>
      </w:r>
      <w:r>
        <w:rPr>
          <w:lang w:val="es-ES"/>
        </w:rPr>
        <w:t>,</w:t>
      </w:r>
      <w:r w:rsidRPr="002669E2">
        <w:rPr>
          <w:lang w:val="es-ES"/>
        </w:rPr>
        <w:t xml:space="preserve"> aunque le digamos que es el informe de control tributario del canon del agua gestionado por URA, a usted tampoco le vale</w:t>
      </w:r>
      <w:r>
        <w:rPr>
          <w:lang w:val="es-ES"/>
        </w:rPr>
        <w:t xml:space="preserve">. Es una </w:t>
      </w:r>
      <w:r w:rsidRPr="002669E2">
        <w:rPr>
          <w:lang w:val="es-ES"/>
        </w:rPr>
        <w:t>modific</w:t>
      </w:r>
      <w:r>
        <w:rPr>
          <w:lang w:val="es-ES"/>
        </w:rPr>
        <w:t>ación técnica tributaria de la Ley de A</w:t>
      </w:r>
      <w:r w:rsidRPr="002669E2">
        <w:rPr>
          <w:lang w:val="es-ES"/>
        </w:rPr>
        <w:t>guas</w:t>
      </w:r>
      <w:r>
        <w:rPr>
          <w:lang w:val="es-ES"/>
        </w:rPr>
        <w:t xml:space="preserve"> que no afecta a los principios</w:t>
      </w:r>
      <w:r w:rsidRPr="002669E2">
        <w:rPr>
          <w:lang w:val="es-ES"/>
        </w:rPr>
        <w:t xml:space="preserve"> ordenadores de la regulación tal y como se establecía en dicha ley, que no son otros que la contribución a un uso soste</w:t>
      </w:r>
      <w:r>
        <w:rPr>
          <w:lang w:val="es-ES"/>
        </w:rPr>
        <w:t>nible de los servicios públicos</w:t>
      </w:r>
      <w:r w:rsidRPr="002669E2">
        <w:rPr>
          <w:lang w:val="es-ES"/>
        </w:rPr>
        <w:t xml:space="preserve"> </w:t>
      </w:r>
      <w:r>
        <w:rPr>
          <w:lang w:val="es-ES"/>
        </w:rPr>
        <w:t xml:space="preserve">del agua, a ver si esto es medioambiental o no, </w:t>
      </w:r>
      <w:r w:rsidRPr="002669E2">
        <w:rPr>
          <w:lang w:val="es-ES"/>
        </w:rPr>
        <w:t>y</w:t>
      </w:r>
      <w:r>
        <w:rPr>
          <w:lang w:val="es-ES"/>
        </w:rPr>
        <w:t xml:space="preserve"> </w:t>
      </w:r>
      <w:r w:rsidRPr="002669E2">
        <w:rPr>
          <w:lang w:val="es-ES"/>
        </w:rPr>
        <w:t>a la contribución a la recuperación de los costes en que se haya incurrido</w:t>
      </w:r>
      <w:r>
        <w:rPr>
          <w:lang w:val="es-ES"/>
        </w:rPr>
        <w:t>,</w:t>
      </w:r>
      <w:r w:rsidRPr="002669E2">
        <w:rPr>
          <w:lang w:val="es-ES"/>
        </w:rPr>
        <w:t xml:space="preserve"> comprendidos dentro</w:t>
      </w:r>
      <w:r>
        <w:rPr>
          <w:lang w:val="es-ES"/>
        </w:rPr>
        <w:t xml:space="preserve"> de esto los costes financieros, </w:t>
      </w:r>
      <w:r w:rsidRPr="002669E2">
        <w:rPr>
          <w:lang w:val="es-ES"/>
        </w:rPr>
        <w:t>a</w:t>
      </w:r>
      <w:r>
        <w:rPr>
          <w:lang w:val="es-ES"/>
        </w:rPr>
        <w:t xml:space="preserve">mbientales, </w:t>
      </w:r>
      <w:r w:rsidRPr="002669E2">
        <w:rPr>
          <w:lang w:val="es-ES"/>
        </w:rPr>
        <w:t xml:space="preserve">de infraestructuras y los costes de </w:t>
      </w:r>
      <w:r>
        <w:rPr>
          <w:lang w:val="es-ES"/>
        </w:rPr>
        <w:t xml:space="preserve">recursos. Donde, además, </w:t>
      </w:r>
      <w:r w:rsidRPr="002669E2">
        <w:rPr>
          <w:lang w:val="es-ES"/>
        </w:rPr>
        <w:t>las cantidades recaudada</w:t>
      </w:r>
      <w:r>
        <w:rPr>
          <w:lang w:val="es-ES"/>
        </w:rPr>
        <w:t xml:space="preserve">s que se dedican a la prevención </w:t>
      </w:r>
      <w:r w:rsidRPr="002669E2">
        <w:rPr>
          <w:lang w:val="es-ES"/>
        </w:rPr>
        <w:t>de la contaminación, la financiación de gastos de inversión, así como para la consecución de un buen estado ecológico de l</w:t>
      </w:r>
      <w:r>
        <w:rPr>
          <w:lang w:val="es-ES"/>
        </w:rPr>
        <w:t xml:space="preserve">a masa del agua. </w:t>
      </w:r>
      <w:r w:rsidRPr="002669E2">
        <w:rPr>
          <w:lang w:val="es-ES"/>
        </w:rPr>
        <w:t xml:space="preserve">A ver </w:t>
      </w:r>
      <w:r>
        <w:rPr>
          <w:lang w:val="es-ES"/>
        </w:rPr>
        <w:t xml:space="preserve">si </w:t>
      </w:r>
      <w:r w:rsidRPr="002669E2">
        <w:rPr>
          <w:lang w:val="es-ES"/>
        </w:rPr>
        <w:t>a usted le parece que esto tampoco</w:t>
      </w:r>
      <w:r>
        <w:rPr>
          <w:lang w:val="es-ES"/>
        </w:rPr>
        <w:t xml:space="preserve"> es un criterio medioambiental.</w:t>
      </w:r>
    </w:p>
    <w:p w:rsidR="00466C8D" w:rsidRDefault="00466C8D" w:rsidP="00443782">
      <w:pPr>
        <w:pStyle w:val="Texto"/>
        <w:rPr>
          <w:lang w:val="es-ES"/>
        </w:rPr>
      </w:pPr>
    </w:p>
    <w:p w:rsidR="00466C8D" w:rsidRDefault="00466C8D" w:rsidP="00443782">
      <w:pPr>
        <w:pStyle w:val="Texto"/>
        <w:rPr>
          <w:lang w:val="es-ES"/>
        </w:rPr>
      </w:pPr>
      <w:r w:rsidRPr="002669E2">
        <w:rPr>
          <w:lang w:val="es-ES"/>
        </w:rPr>
        <w:t>Estos principios no se ven</w:t>
      </w:r>
      <w:r>
        <w:rPr>
          <w:lang w:val="es-ES"/>
        </w:rPr>
        <w:t xml:space="preserve"> </w:t>
      </w:r>
      <w:r w:rsidRPr="002669E2">
        <w:rPr>
          <w:lang w:val="es-ES"/>
        </w:rPr>
        <w:t>en ningún caso afectado</w:t>
      </w:r>
      <w:r>
        <w:rPr>
          <w:lang w:val="es-ES"/>
        </w:rPr>
        <w:t>s por la modificación propuesta. Y</w:t>
      </w:r>
      <w:r w:rsidRPr="002669E2">
        <w:rPr>
          <w:lang w:val="es-ES"/>
        </w:rPr>
        <w:t xml:space="preserve"> la misma ha sido ampliamente informada y discutida con las prin</w:t>
      </w:r>
      <w:r>
        <w:rPr>
          <w:lang w:val="es-ES"/>
        </w:rPr>
        <w:t>cipales entidades gestoras del a</w:t>
      </w:r>
      <w:r w:rsidRPr="002669E2">
        <w:rPr>
          <w:lang w:val="es-ES"/>
        </w:rPr>
        <w:t>gua del territorio, como consorcios y mancomunidades, a los que hay que tener en cuenta su opinió</w:t>
      </w:r>
      <w:r>
        <w:rPr>
          <w:lang w:val="es-ES"/>
        </w:rPr>
        <w:t>n, porque son los que gestionan, con</w:t>
      </w:r>
      <w:r w:rsidRPr="002669E2">
        <w:rPr>
          <w:lang w:val="es-ES"/>
        </w:rPr>
        <w:t xml:space="preserve"> los que se ha entendido que</w:t>
      </w:r>
      <w:r>
        <w:rPr>
          <w:lang w:val="es-ES"/>
        </w:rPr>
        <w:t>,</w:t>
      </w:r>
      <w:r w:rsidRPr="002669E2">
        <w:rPr>
          <w:lang w:val="es-ES"/>
        </w:rPr>
        <w:t xml:space="preserve"> desde el punto de vista de la simplificación y agilidad administrativa</w:t>
      </w:r>
      <w:r>
        <w:rPr>
          <w:lang w:val="es-ES"/>
        </w:rPr>
        <w:t>,</w:t>
      </w:r>
      <w:r w:rsidRPr="002669E2">
        <w:rPr>
          <w:lang w:val="es-ES"/>
        </w:rPr>
        <w:t xml:space="preserve"> y siendo básicamente una modificación tributaria</w:t>
      </w:r>
      <w:r>
        <w:rPr>
          <w:lang w:val="es-ES"/>
        </w:rPr>
        <w:t>,</w:t>
      </w:r>
      <w:r w:rsidRPr="002669E2">
        <w:rPr>
          <w:lang w:val="es-ES"/>
        </w:rPr>
        <w:t xml:space="preserve"> lo más adecuado era su tramitación mediante la incorporació</w:t>
      </w:r>
      <w:r>
        <w:rPr>
          <w:lang w:val="es-ES"/>
        </w:rPr>
        <w:t>n como disposición final en el Proyecto de Ley de Presupuestos.</w:t>
      </w:r>
    </w:p>
    <w:p w:rsidR="00466C8D" w:rsidRDefault="00466C8D" w:rsidP="00443782">
      <w:pPr>
        <w:pStyle w:val="Texto"/>
        <w:rPr>
          <w:lang w:val="es-ES"/>
        </w:rPr>
      </w:pPr>
    </w:p>
    <w:p w:rsidR="00466C8D" w:rsidRDefault="00466C8D" w:rsidP="00443782">
      <w:pPr>
        <w:pStyle w:val="Texto"/>
        <w:rPr>
          <w:lang w:val="es-ES"/>
        </w:rPr>
      </w:pPr>
      <w:r>
        <w:rPr>
          <w:lang w:val="es-ES"/>
        </w:rPr>
        <w:t>Si el señor Arriola habló de esto o no en la comparecencia, n</w:t>
      </w:r>
      <w:r w:rsidRPr="002669E2">
        <w:rPr>
          <w:lang w:val="es-ES"/>
        </w:rPr>
        <w:t>o se trata de ocultar</w:t>
      </w:r>
      <w:r>
        <w:rPr>
          <w:lang w:val="es-ES"/>
        </w:rPr>
        <w:t>,</w:t>
      </w:r>
      <w:r w:rsidRPr="002669E2">
        <w:rPr>
          <w:lang w:val="es-ES"/>
        </w:rPr>
        <w:t xml:space="preserve"> porque está en el documento, está en el proyecto que </w:t>
      </w:r>
      <w:r>
        <w:rPr>
          <w:lang w:val="es-ES"/>
        </w:rPr>
        <w:t xml:space="preserve">usted recibió, </w:t>
      </w:r>
      <w:r w:rsidRPr="002669E2">
        <w:rPr>
          <w:lang w:val="es-ES"/>
        </w:rPr>
        <w:t xml:space="preserve">que </w:t>
      </w:r>
      <w:r>
        <w:rPr>
          <w:lang w:val="es-ES"/>
        </w:rPr>
        <w:t>usted pudo est</w:t>
      </w:r>
      <w:r w:rsidRPr="002669E2">
        <w:rPr>
          <w:lang w:val="es-ES"/>
        </w:rPr>
        <w:t>u</w:t>
      </w:r>
      <w:r>
        <w:rPr>
          <w:lang w:val="es-ES"/>
        </w:rPr>
        <w:t>di</w:t>
      </w:r>
      <w:r w:rsidRPr="002669E2">
        <w:rPr>
          <w:lang w:val="es-ES"/>
        </w:rPr>
        <w:t xml:space="preserve">ar y </w:t>
      </w:r>
      <w:r>
        <w:rPr>
          <w:lang w:val="es-ES"/>
        </w:rPr>
        <w:t xml:space="preserve">que usted </w:t>
      </w:r>
      <w:r w:rsidRPr="002669E2">
        <w:rPr>
          <w:lang w:val="es-ES"/>
        </w:rPr>
        <w:t>está claro que anali</w:t>
      </w:r>
      <w:r>
        <w:rPr>
          <w:lang w:val="es-ES"/>
        </w:rPr>
        <w:t xml:space="preserve">zó, porque desde luego </w:t>
      </w:r>
      <w:r>
        <w:rPr>
          <w:lang w:val="es-ES"/>
        </w:rPr>
        <w:lastRenderedPageBreak/>
        <w:t xml:space="preserve">no seré yo quien dude del trabajo que usted </w:t>
      </w:r>
      <w:r w:rsidRPr="002669E2">
        <w:rPr>
          <w:lang w:val="es-ES"/>
        </w:rPr>
        <w:t>ejerce en esta Cámara. Por lo tanto, no busque más allá de lo que no hay. Ust</w:t>
      </w:r>
      <w:r>
        <w:rPr>
          <w:lang w:val="es-ES"/>
        </w:rPr>
        <w:t>ed preguntó, usted fue respondida. Por lo tanto, nada de ocultar, n</w:t>
      </w:r>
      <w:r w:rsidRPr="002669E2">
        <w:rPr>
          <w:lang w:val="es-ES"/>
        </w:rPr>
        <w:t>o ha</w:t>
      </w:r>
      <w:r>
        <w:rPr>
          <w:lang w:val="es-ES"/>
        </w:rPr>
        <w:t>y opacidad, no hay nada que el g</w:t>
      </w:r>
      <w:r w:rsidRPr="002669E2">
        <w:rPr>
          <w:lang w:val="es-ES"/>
        </w:rPr>
        <w:t>rupo Socialista vaya a defe</w:t>
      </w:r>
      <w:r>
        <w:rPr>
          <w:lang w:val="es-ES"/>
        </w:rPr>
        <w:t>nder en algo que usted pretende ver.</w:t>
      </w:r>
      <w:r w:rsidRPr="002669E2">
        <w:rPr>
          <w:lang w:val="es-ES"/>
        </w:rPr>
        <w:t xml:space="preserve"> </w:t>
      </w:r>
      <w:r>
        <w:rPr>
          <w:lang w:val="es-ES"/>
        </w:rPr>
        <w:t>P</w:t>
      </w:r>
      <w:r w:rsidRPr="002669E2">
        <w:rPr>
          <w:lang w:val="es-ES"/>
        </w:rPr>
        <w:t>or lo que entendemos que la moción del Partido Popular no</w:t>
      </w:r>
      <w:r>
        <w:rPr>
          <w:lang w:val="es-ES"/>
        </w:rPr>
        <w:t xml:space="preserve"> haría otra cosa que retrasar y, </w:t>
      </w:r>
      <w:r w:rsidRPr="002669E2">
        <w:rPr>
          <w:lang w:val="es-ES"/>
        </w:rPr>
        <w:t>e</w:t>
      </w:r>
      <w:r>
        <w:rPr>
          <w:lang w:val="es-ES"/>
        </w:rPr>
        <w:t xml:space="preserve">n definitiva, </w:t>
      </w:r>
      <w:r w:rsidRPr="002669E2">
        <w:rPr>
          <w:lang w:val="es-ES"/>
        </w:rPr>
        <w:t>congelar una modificación que se considera necesaria y que puede impulsar una concepción de la gestión del agua en Euskadi desde la vis</w:t>
      </w:r>
      <w:r>
        <w:rPr>
          <w:lang w:val="es-ES"/>
        </w:rPr>
        <w:t>ión del ciclo completo del agua.</w:t>
      </w:r>
    </w:p>
    <w:p w:rsidR="00466C8D" w:rsidRDefault="00466C8D" w:rsidP="00443782">
      <w:pPr>
        <w:pStyle w:val="Texto"/>
        <w:rPr>
          <w:lang w:val="es-ES"/>
        </w:rPr>
      </w:pPr>
    </w:p>
    <w:p w:rsidR="00466C8D" w:rsidRDefault="00466C8D" w:rsidP="00443782">
      <w:pPr>
        <w:pStyle w:val="Texto"/>
        <w:rPr>
          <w:lang w:val="es-ES"/>
        </w:rPr>
      </w:pPr>
      <w:r>
        <w:rPr>
          <w:lang w:val="es-ES"/>
        </w:rPr>
        <w:t>I</w:t>
      </w:r>
      <w:r w:rsidRPr="002669E2">
        <w:rPr>
          <w:lang w:val="es-ES"/>
        </w:rPr>
        <w:t>ntentar</w:t>
      </w:r>
      <w:r>
        <w:rPr>
          <w:lang w:val="es-ES"/>
        </w:rPr>
        <w:t>é</w:t>
      </w:r>
      <w:r w:rsidRPr="002669E2">
        <w:rPr>
          <w:lang w:val="es-ES"/>
        </w:rPr>
        <w:t xml:space="preserve"> explicar cuáles son algunos de los motivos y los efectos de la modificación propuesta</w:t>
      </w:r>
      <w:r>
        <w:rPr>
          <w:lang w:val="es-ES"/>
        </w:rPr>
        <w:t>,</w:t>
      </w:r>
      <w:r w:rsidRPr="002669E2">
        <w:rPr>
          <w:lang w:val="es-ES"/>
        </w:rPr>
        <w:t xml:space="preserve"> que ya son conocidos por todos ustedes y que</w:t>
      </w:r>
      <w:r>
        <w:rPr>
          <w:lang w:val="es-ES"/>
        </w:rPr>
        <w:t xml:space="preserve">, además, ya sé, </w:t>
      </w:r>
      <w:r w:rsidRPr="002669E2">
        <w:rPr>
          <w:lang w:val="es-ES"/>
        </w:rPr>
        <w:t>antes de escu</w:t>
      </w:r>
      <w:r>
        <w:rPr>
          <w:lang w:val="es-ES"/>
        </w:rPr>
        <w:t xml:space="preserve">char en su segunda intervención, </w:t>
      </w:r>
      <w:r w:rsidRPr="002669E2">
        <w:rPr>
          <w:lang w:val="es-ES"/>
        </w:rPr>
        <w:t xml:space="preserve">que </w:t>
      </w:r>
      <w:r>
        <w:rPr>
          <w:lang w:val="es-ES"/>
        </w:rPr>
        <w:t xml:space="preserve">a </w:t>
      </w:r>
      <w:r w:rsidRPr="002669E2">
        <w:rPr>
          <w:lang w:val="es-ES"/>
        </w:rPr>
        <w:t>usted le va a dar igual</w:t>
      </w:r>
      <w:r>
        <w:rPr>
          <w:lang w:val="es-ES"/>
        </w:rPr>
        <w:t xml:space="preserve"> exactamente lo que yo le diga.</w:t>
      </w:r>
    </w:p>
    <w:p w:rsidR="00466C8D" w:rsidRDefault="00466C8D" w:rsidP="00443782">
      <w:pPr>
        <w:pStyle w:val="Texto"/>
        <w:rPr>
          <w:lang w:val="es-ES"/>
        </w:rPr>
      </w:pPr>
    </w:p>
    <w:p w:rsidR="00466C8D" w:rsidRDefault="00466C8D" w:rsidP="00443782">
      <w:pPr>
        <w:pStyle w:val="Texto"/>
        <w:rPr>
          <w:lang w:val="es-ES"/>
        </w:rPr>
      </w:pPr>
      <w:r w:rsidRPr="002669E2">
        <w:rPr>
          <w:lang w:val="es-ES"/>
        </w:rPr>
        <w:t>La modificación propue</w:t>
      </w:r>
      <w:r>
        <w:rPr>
          <w:lang w:val="es-ES"/>
        </w:rPr>
        <w:t>sta del capítulo ocho de la Ley de 23 de junio de A</w:t>
      </w:r>
      <w:r w:rsidRPr="002669E2">
        <w:rPr>
          <w:lang w:val="es-ES"/>
        </w:rPr>
        <w:t>g</w:t>
      </w:r>
      <w:r>
        <w:rPr>
          <w:lang w:val="es-ES"/>
        </w:rPr>
        <w:t xml:space="preserve">uas </w:t>
      </w:r>
      <w:r w:rsidRPr="002669E2">
        <w:rPr>
          <w:lang w:val="es-ES"/>
        </w:rPr>
        <w:t xml:space="preserve">se </w:t>
      </w:r>
      <w:r>
        <w:rPr>
          <w:lang w:val="es-ES"/>
        </w:rPr>
        <w:t xml:space="preserve">basa en los siguientes motivos: </w:t>
      </w:r>
      <w:r w:rsidRPr="002669E2">
        <w:rPr>
          <w:lang w:val="es-ES"/>
        </w:rPr>
        <w:t xml:space="preserve">avanzar </w:t>
      </w:r>
      <w:r>
        <w:rPr>
          <w:lang w:val="es-ES"/>
        </w:rPr>
        <w:t xml:space="preserve">en </w:t>
      </w:r>
      <w:r w:rsidRPr="002669E2">
        <w:rPr>
          <w:lang w:val="es-ES"/>
        </w:rPr>
        <w:t xml:space="preserve">el cumplimiento del principio de recuperación de costes </w:t>
      </w:r>
      <w:r>
        <w:rPr>
          <w:lang w:val="es-ES"/>
        </w:rPr>
        <w:t>medioambienta</w:t>
      </w:r>
      <w:r w:rsidRPr="002669E2">
        <w:rPr>
          <w:lang w:val="es-ES"/>
        </w:rPr>
        <w:t xml:space="preserve">les </w:t>
      </w:r>
      <w:r>
        <w:rPr>
          <w:lang w:val="es-ES"/>
        </w:rPr>
        <w:t xml:space="preserve">establecidos en la Directiva, </w:t>
      </w:r>
      <w:r w:rsidRPr="002669E2">
        <w:rPr>
          <w:lang w:val="es-ES"/>
        </w:rPr>
        <w:t>acercar de acuerdo con dicho principio el hecho imponible al i</w:t>
      </w:r>
      <w:r>
        <w:rPr>
          <w:lang w:val="es-ES"/>
        </w:rPr>
        <w:t>mpacto producido sobre el medio,</w:t>
      </w:r>
      <w:r w:rsidRPr="002669E2">
        <w:rPr>
          <w:lang w:val="es-ES"/>
        </w:rPr>
        <w:t xml:space="preserve"> simplificar lo</w:t>
      </w:r>
      <w:r>
        <w:rPr>
          <w:lang w:val="es-ES"/>
        </w:rPr>
        <w:t>s trá</w:t>
      </w:r>
      <w:r w:rsidRPr="002669E2">
        <w:rPr>
          <w:lang w:val="es-ES"/>
        </w:rPr>
        <w:t xml:space="preserve">mites administrativos y </w:t>
      </w:r>
      <w:r>
        <w:rPr>
          <w:lang w:val="es-ES"/>
        </w:rPr>
        <w:t xml:space="preserve">macerar </w:t>
      </w:r>
      <w:r w:rsidRPr="002669E2">
        <w:rPr>
          <w:lang w:val="es-ES"/>
        </w:rPr>
        <w:t>la gestión tributaria. Por cierto, simplificar los</w:t>
      </w:r>
      <w:r>
        <w:rPr>
          <w:lang w:val="es-ES"/>
        </w:rPr>
        <w:t xml:space="preserve"> trámites administrativos</w:t>
      </w:r>
      <w:r w:rsidRPr="002669E2">
        <w:rPr>
          <w:lang w:val="es-ES"/>
        </w:rPr>
        <w:t xml:space="preserve"> </w:t>
      </w:r>
      <w:r>
        <w:rPr>
          <w:lang w:val="es-ES"/>
        </w:rPr>
        <w:t xml:space="preserve">es </w:t>
      </w:r>
      <w:r w:rsidRPr="002669E2">
        <w:rPr>
          <w:lang w:val="es-ES"/>
        </w:rPr>
        <w:t>algo que le pedimos a la Administración una y otra vez, porque entendemos que el ciudadano</w:t>
      </w:r>
      <w:r>
        <w:rPr>
          <w:lang w:val="es-ES"/>
        </w:rPr>
        <w:t>,</w:t>
      </w:r>
      <w:r w:rsidRPr="002669E2">
        <w:rPr>
          <w:lang w:val="es-ES"/>
        </w:rPr>
        <w:t xml:space="preserve"> y </w:t>
      </w:r>
      <w:r>
        <w:rPr>
          <w:lang w:val="es-ES"/>
        </w:rPr>
        <w:t xml:space="preserve">todos aquellos que lo necesiten, </w:t>
      </w:r>
      <w:r w:rsidRPr="002669E2">
        <w:rPr>
          <w:lang w:val="es-ES"/>
        </w:rPr>
        <w:t>deben obtener todas las facilidades</w:t>
      </w:r>
      <w:r>
        <w:rPr>
          <w:lang w:val="es-ES"/>
        </w:rPr>
        <w:t xml:space="preserve"> por parte de la Administración. Y</w:t>
      </w:r>
      <w:r w:rsidRPr="002669E2">
        <w:rPr>
          <w:lang w:val="es-ES"/>
        </w:rPr>
        <w:t>, por último, fomentar el uso eficien</w:t>
      </w:r>
      <w:r>
        <w:rPr>
          <w:lang w:val="es-ES"/>
        </w:rPr>
        <w:t>te del agua y su reutilización.</w:t>
      </w:r>
    </w:p>
    <w:p w:rsidR="00466C8D" w:rsidRDefault="00466C8D" w:rsidP="00443782">
      <w:pPr>
        <w:pStyle w:val="Texto"/>
        <w:rPr>
          <w:lang w:val="es-ES"/>
        </w:rPr>
      </w:pPr>
    </w:p>
    <w:p w:rsidR="00466C8D" w:rsidRDefault="00466C8D" w:rsidP="00443782">
      <w:pPr>
        <w:pStyle w:val="Texto"/>
        <w:rPr>
          <w:lang w:val="es-ES"/>
        </w:rPr>
      </w:pPr>
      <w:r w:rsidRPr="002669E2">
        <w:rPr>
          <w:lang w:val="es-ES"/>
        </w:rPr>
        <w:t xml:space="preserve">El canon del agua, como todos sabemos que está en vigor desde el 1 de enero del 2009, fue creado de acuerdo con este principio comunitario de recuperación de costes ambientales a </w:t>
      </w:r>
      <w:r>
        <w:rPr>
          <w:lang w:val="es-ES"/>
        </w:rPr>
        <w:t>los que usted se h</w:t>
      </w:r>
      <w:r w:rsidRPr="002669E2">
        <w:rPr>
          <w:lang w:val="es-ES"/>
        </w:rPr>
        <w:t>a hecho refer</w:t>
      </w:r>
      <w:r>
        <w:rPr>
          <w:lang w:val="es-ES"/>
        </w:rPr>
        <w:t xml:space="preserve">encia, de modo que las cantidades recaudadas </w:t>
      </w:r>
      <w:r w:rsidRPr="002669E2">
        <w:rPr>
          <w:lang w:val="es-ES"/>
        </w:rPr>
        <w:t xml:space="preserve">se dedican a la prevención de la contaminación, la financiación de gastos de inversión y, como le he dicho antes, </w:t>
      </w:r>
      <w:r>
        <w:rPr>
          <w:lang w:val="es-ES"/>
        </w:rPr>
        <w:t>recuperar el estado ecológico de la masa de agua.</w:t>
      </w:r>
    </w:p>
    <w:p w:rsidR="00466C8D" w:rsidRDefault="00466C8D" w:rsidP="00443782">
      <w:pPr>
        <w:pStyle w:val="Texto"/>
        <w:rPr>
          <w:lang w:val="es-ES"/>
        </w:rPr>
      </w:pPr>
    </w:p>
    <w:p w:rsidR="00466C8D" w:rsidRPr="002669E2" w:rsidRDefault="00466C8D" w:rsidP="00443782">
      <w:pPr>
        <w:pStyle w:val="Texto"/>
        <w:rPr>
          <w:lang w:val="es-ES"/>
        </w:rPr>
      </w:pPr>
      <w:r w:rsidRPr="002669E2">
        <w:rPr>
          <w:lang w:val="es-ES"/>
        </w:rPr>
        <w:lastRenderedPageBreak/>
        <w:t xml:space="preserve">La </w:t>
      </w:r>
      <w:r>
        <w:rPr>
          <w:lang w:val="es-ES"/>
        </w:rPr>
        <w:t>fiscalid</w:t>
      </w:r>
      <w:r w:rsidRPr="002669E2">
        <w:rPr>
          <w:lang w:val="es-ES"/>
        </w:rPr>
        <w:t>a</w:t>
      </w:r>
      <w:r>
        <w:rPr>
          <w:lang w:val="es-ES"/>
        </w:rPr>
        <w:t>d</w:t>
      </w:r>
      <w:r w:rsidRPr="002669E2">
        <w:rPr>
          <w:lang w:val="es-ES"/>
        </w:rPr>
        <w:t xml:space="preserve"> </w:t>
      </w:r>
      <w:r>
        <w:rPr>
          <w:lang w:val="es-ES"/>
        </w:rPr>
        <w:t>medioambiental, esa a</w:t>
      </w:r>
      <w:r w:rsidRPr="002669E2">
        <w:rPr>
          <w:lang w:val="es-ES"/>
        </w:rPr>
        <w:t xml:space="preserve"> la </w:t>
      </w:r>
      <w:r>
        <w:rPr>
          <w:lang w:val="es-ES"/>
        </w:rPr>
        <w:t xml:space="preserve">que se refería el señor Becerra, </w:t>
      </w:r>
      <w:r w:rsidRPr="002669E2">
        <w:rPr>
          <w:lang w:val="es-ES"/>
        </w:rPr>
        <w:t>persigue básicamente modificar el comportamiento de los agentes y ciudadanos, así como obtener fon</w:t>
      </w:r>
      <w:r>
        <w:rPr>
          <w:lang w:val="es-ES"/>
        </w:rPr>
        <w:t>dos para financiar actuaciones tend</w:t>
      </w:r>
      <w:r w:rsidRPr="002669E2">
        <w:rPr>
          <w:lang w:val="es-ES"/>
        </w:rPr>
        <w:t xml:space="preserve">entes a la consecución de los </w:t>
      </w:r>
      <w:r>
        <w:rPr>
          <w:lang w:val="es-ES"/>
        </w:rPr>
        <w:t>objetivos de la planificación h</w:t>
      </w:r>
      <w:r w:rsidRPr="002669E2">
        <w:rPr>
          <w:lang w:val="es-ES"/>
        </w:rPr>
        <w:t>i</w:t>
      </w:r>
      <w:r>
        <w:rPr>
          <w:lang w:val="es-ES"/>
        </w:rPr>
        <w:t>drológica. A</w:t>
      </w:r>
      <w:r w:rsidRPr="002669E2">
        <w:rPr>
          <w:lang w:val="es-ES"/>
        </w:rPr>
        <w:t>lgo de lo que también muchas vec</w:t>
      </w:r>
      <w:r w:rsidR="007052C5">
        <w:rPr>
          <w:lang w:val="es-ES"/>
        </w:rPr>
        <w:t>es hablamos, pero cuando</w:t>
      </w:r>
      <w:r>
        <w:rPr>
          <w:lang w:val="es-ES"/>
        </w:rPr>
        <w:t>…</w:t>
      </w:r>
    </w:p>
    <w:p w:rsidR="00466C8D" w:rsidRPr="002669E2" w:rsidRDefault="00466C8D" w:rsidP="00443782">
      <w:pPr>
        <w:pStyle w:val="Texto"/>
        <w:rPr>
          <w:lang w:val="es-ES"/>
        </w:rPr>
      </w:pPr>
    </w:p>
    <w:p w:rsidR="00466C8D" w:rsidRPr="002669E2" w:rsidRDefault="00466C8D" w:rsidP="00443782">
      <w:pPr>
        <w:pStyle w:val="Texto"/>
        <w:rPr>
          <w:lang w:val="es-ES"/>
        </w:rPr>
      </w:pPr>
      <w:r w:rsidRPr="002669E2">
        <w:rPr>
          <w:lang w:val="es-ES"/>
        </w:rPr>
        <w:t xml:space="preserve">(26. </w:t>
      </w:r>
      <w:proofErr w:type="spellStart"/>
      <w:proofErr w:type="gramStart"/>
      <w:r w:rsidRPr="002669E2">
        <w:rPr>
          <w:lang w:val="es-ES"/>
        </w:rPr>
        <w:t>zintaren</w:t>
      </w:r>
      <w:proofErr w:type="spellEnd"/>
      <w:proofErr w:type="gramEnd"/>
      <w:r w:rsidRPr="002669E2">
        <w:rPr>
          <w:lang w:val="es-ES"/>
        </w:rPr>
        <w:t xml:space="preserve"> </w:t>
      </w:r>
      <w:proofErr w:type="spellStart"/>
      <w:r w:rsidRPr="002669E2">
        <w:rPr>
          <w:lang w:val="es-ES"/>
        </w:rPr>
        <w:t>amaiera</w:t>
      </w:r>
      <w:proofErr w:type="spellEnd"/>
      <w:r w:rsidRPr="002669E2">
        <w:rPr>
          <w:lang w:val="es-ES"/>
        </w:rPr>
        <w:t>)</w:t>
      </w:r>
    </w:p>
    <w:p w:rsidR="00466C8D" w:rsidRPr="003C2BA6" w:rsidRDefault="00466C8D" w:rsidP="00443782">
      <w:pPr>
        <w:pStyle w:val="Texto"/>
        <w:rPr>
          <w:lang w:val="eu-ES"/>
        </w:rPr>
      </w:pPr>
      <w:r w:rsidRPr="003C2BA6">
        <w:rPr>
          <w:lang w:val="eu-ES"/>
        </w:rPr>
        <w:t>(27. zintaren hasiera)</w:t>
      </w:r>
    </w:p>
    <w:p w:rsidR="00466C8D" w:rsidRPr="003C2BA6" w:rsidRDefault="00466C8D" w:rsidP="00443782">
      <w:pPr>
        <w:pStyle w:val="Texto"/>
        <w:rPr>
          <w:lang w:val="eu-ES"/>
        </w:rPr>
      </w:pPr>
    </w:p>
    <w:p w:rsidR="00466C8D" w:rsidRDefault="00466C8D" w:rsidP="00443782">
      <w:pPr>
        <w:pStyle w:val="Texto"/>
        <w:rPr>
          <w:lang w:val="es-ES"/>
        </w:rPr>
      </w:pPr>
      <w:r w:rsidRPr="003C2BA6">
        <w:rPr>
          <w:lang w:val="es-ES"/>
        </w:rPr>
        <w:t>… como obtener fondos para financiar actuaciones</w:t>
      </w:r>
      <w:r>
        <w:rPr>
          <w:lang w:val="es-ES"/>
        </w:rPr>
        <w:t xml:space="preserve"> tendentes a la consecución de los objetivos de la planificación hidrológica. Algo de lo que también muchas veces hablamos, pero cuando queremos buscar la herramienta y ser capaces de apoyarla, en esto, nos ponemos en contra.</w:t>
      </w:r>
    </w:p>
    <w:p w:rsidR="00466C8D" w:rsidRDefault="00466C8D" w:rsidP="00443782">
      <w:pPr>
        <w:pStyle w:val="Texto"/>
        <w:rPr>
          <w:lang w:val="es-ES"/>
        </w:rPr>
      </w:pPr>
    </w:p>
    <w:p w:rsidR="00466C8D" w:rsidRDefault="00466C8D" w:rsidP="00443782">
      <w:pPr>
        <w:pStyle w:val="Texto"/>
        <w:rPr>
          <w:lang w:val="es-ES"/>
        </w:rPr>
      </w:pPr>
      <w:r w:rsidRPr="003C2BA6">
        <w:rPr>
          <w:lang w:val="es-ES"/>
        </w:rPr>
        <w:t>El canon del agua, por tanto, se</w:t>
      </w:r>
      <w:r>
        <w:rPr>
          <w:lang w:val="es-ES"/>
        </w:rPr>
        <w:t xml:space="preserve"> desenvuelve en un contexto claro. T</w:t>
      </w:r>
      <w:r w:rsidRPr="003C2BA6">
        <w:rPr>
          <w:lang w:val="es-ES"/>
        </w:rPr>
        <w:t xml:space="preserve">odos teníamos claro qué es lo que se pretendía cuando </w:t>
      </w:r>
      <w:r>
        <w:rPr>
          <w:lang w:val="es-ES"/>
        </w:rPr>
        <w:t xml:space="preserve">se apoyó </w:t>
      </w:r>
      <w:r w:rsidRPr="003C2BA6">
        <w:rPr>
          <w:lang w:val="es-ES"/>
        </w:rPr>
        <w:t xml:space="preserve">por quienes </w:t>
      </w:r>
      <w:r>
        <w:rPr>
          <w:lang w:val="es-ES"/>
        </w:rPr>
        <w:t>en aquel momento dimos el apoyo, y</w:t>
      </w:r>
      <w:r w:rsidRPr="003C2BA6">
        <w:rPr>
          <w:lang w:val="es-ES"/>
        </w:rPr>
        <w:t xml:space="preserve"> ahora parec</w:t>
      </w:r>
      <w:r>
        <w:rPr>
          <w:lang w:val="es-ES"/>
        </w:rPr>
        <w:t>e que todo se pone en cuestión; no sé muy bien si es por quien lo gestiona o por lo</w:t>
      </w:r>
      <w:r w:rsidRPr="003C2BA6">
        <w:rPr>
          <w:lang w:val="es-ES"/>
        </w:rPr>
        <w:t xml:space="preserve"> que</w:t>
      </w:r>
      <w:r>
        <w:rPr>
          <w:lang w:val="es-ES"/>
        </w:rPr>
        <w:t>,</w:t>
      </w:r>
      <w:r w:rsidRPr="003C2BA6">
        <w:rPr>
          <w:lang w:val="es-ES"/>
        </w:rPr>
        <w:t xml:space="preserve"> efectivamente</w:t>
      </w:r>
      <w:r>
        <w:rPr>
          <w:lang w:val="es-ES"/>
        </w:rPr>
        <w:t>, pretende. S</w:t>
      </w:r>
      <w:r w:rsidRPr="003C2BA6">
        <w:rPr>
          <w:lang w:val="es-ES"/>
        </w:rPr>
        <w:t>in embargo, de acuerdo con la normativa vigente, ha</w:t>
      </w:r>
      <w:r>
        <w:rPr>
          <w:lang w:val="es-ES"/>
        </w:rPr>
        <w:t>sta el momento, no todos los usos</w:t>
      </w:r>
      <w:r w:rsidRPr="003C2BA6">
        <w:rPr>
          <w:lang w:val="es-ES"/>
        </w:rPr>
        <w:t xml:space="preserve"> del agua contribuyen a recuperar los costes de los daños o a los efectos a</w:t>
      </w:r>
      <w:r>
        <w:rPr>
          <w:lang w:val="es-ES"/>
        </w:rPr>
        <w:t>dversos sobre el medio acuático. C</w:t>
      </w:r>
      <w:r w:rsidRPr="003C2BA6">
        <w:rPr>
          <w:lang w:val="es-ES"/>
        </w:rPr>
        <w:t>on la modificación normativa</w:t>
      </w:r>
      <w:r>
        <w:rPr>
          <w:lang w:val="es-ES"/>
        </w:rPr>
        <w:t xml:space="preserve"> propuesta, </w:t>
      </w:r>
      <w:r w:rsidRPr="003C2BA6">
        <w:rPr>
          <w:lang w:val="es-ES"/>
        </w:rPr>
        <w:t xml:space="preserve">que incluye una nueva definición del </w:t>
      </w:r>
      <w:r>
        <w:rPr>
          <w:lang w:val="es-ES"/>
        </w:rPr>
        <w:t>hecho</w:t>
      </w:r>
      <w:r w:rsidRPr="003C2BA6">
        <w:rPr>
          <w:lang w:val="es-ES"/>
        </w:rPr>
        <w:t xml:space="preserve"> imponible y la reducción de</w:t>
      </w:r>
      <w:r>
        <w:rPr>
          <w:lang w:val="es-ES"/>
        </w:rPr>
        <w:t xml:space="preserve"> exenciones y bonificaciones, s</w:t>
      </w:r>
      <w:r w:rsidRPr="003C2BA6">
        <w:rPr>
          <w:lang w:val="es-ES"/>
        </w:rPr>
        <w:t>e pretende avanzar en el cumplimiento de los objetivos que la ley e</w:t>
      </w:r>
      <w:r>
        <w:rPr>
          <w:lang w:val="es-ES"/>
        </w:rPr>
        <w:t xml:space="preserve">stablece para el canon del agua, </w:t>
      </w:r>
      <w:r w:rsidRPr="003C2BA6">
        <w:rPr>
          <w:lang w:val="es-ES"/>
        </w:rPr>
        <w:t>a través del incremento del ám</w:t>
      </w:r>
      <w:r>
        <w:rPr>
          <w:lang w:val="es-ES"/>
        </w:rPr>
        <w:t>bito de aplicación del tributo.</w:t>
      </w:r>
    </w:p>
    <w:p w:rsidR="00466C8D" w:rsidRDefault="00466C8D" w:rsidP="00443782">
      <w:pPr>
        <w:pStyle w:val="Texto"/>
        <w:rPr>
          <w:lang w:val="es-ES"/>
        </w:rPr>
      </w:pPr>
    </w:p>
    <w:p w:rsidR="00466C8D" w:rsidRDefault="00466C8D" w:rsidP="00443782">
      <w:pPr>
        <w:pStyle w:val="Texto"/>
        <w:rPr>
          <w:lang w:val="es-ES"/>
        </w:rPr>
      </w:pPr>
      <w:r w:rsidRPr="003C2BA6">
        <w:rPr>
          <w:lang w:val="es-ES"/>
        </w:rPr>
        <w:t xml:space="preserve">Por tanto, defendemos </w:t>
      </w:r>
      <w:r>
        <w:rPr>
          <w:lang w:val="es-ES"/>
        </w:rPr>
        <w:t>–como no puede ser otra manera–,</w:t>
      </w:r>
      <w:r w:rsidRPr="003C2BA6">
        <w:rPr>
          <w:lang w:val="es-ES"/>
        </w:rPr>
        <w:t xml:space="preserve"> la modificación que propone el Gobierno, por nece</w:t>
      </w:r>
      <w:r>
        <w:rPr>
          <w:lang w:val="es-ES"/>
        </w:rPr>
        <w:t>saria, por seria y por rigurosa. S</w:t>
      </w:r>
      <w:r w:rsidRPr="003C2BA6">
        <w:rPr>
          <w:lang w:val="es-ES"/>
        </w:rPr>
        <w:t>e centra en la</w:t>
      </w:r>
      <w:r>
        <w:rPr>
          <w:lang w:val="es-ES"/>
        </w:rPr>
        <w:t xml:space="preserve"> captación y no en el consumo. Con lo que, </w:t>
      </w:r>
      <w:r w:rsidRPr="003C2BA6">
        <w:rPr>
          <w:lang w:val="es-ES"/>
        </w:rPr>
        <w:t>de facto</w:t>
      </w:r>
      <w:r>
        <w:rPr>
          <w:lang w:val="es-ES"/>
        </w:rPr>
        <w:t>,</w:t>
      </w:r>
      <w:r w:rsidRPr="003C2BA6">
        <w:rPr>
          <w:lang w:val="es-ES"/>
        </w:rPr>
        <w:t xml:space="preserve"> ya está penalizando las pérdidas que se pueden rea</w:t>
      </w:r>
      <w:r>
        <w:rPr>
          <w:lang w:val="es-ES"/>
        </w:rPr>
        <w:t xml:space="preserve">lizar por los administradores. Y </w:t>
      </w:r>
      <w:r w:rsidRPr="003C2BA6">
        <w:rPr>
          <w:lang w:val="es-ES"/>
        </w:rPr>
        <w:t>se decide llevar a los presupuestos p</w:t>
      </w:r>
      <w:r>
        <w:rPr>
          <w:lang w:val="es-ES"/>
        </w:rPr>
        <w:t xml:space="preserve">or agilidad, simplificación, </w:t>
      </w:r>
      <w:r w:rsidRPr="003C2BA6">
        <w:rPr>
          <w:lang w:val="es-ES"/>
        </w:rPr>
        <w:t xml:space="preserve">y porque es una modificación técnica no sustancial del canal, sin olvidar </w:t>
      </w:r>
      <w:r>
        <w:rPr>
          <w:lang w:val="es-ES"/>
        </w:rPr>
        <w:t>–</w:t>
      </w:r>
      <w:r w:rsidRPr="003C2BA6">
        <w:rPr>
          <w:lang w:val="es-ES"/>
        </w:rPr>
        <w:t xml:space="preserve">porque no </w:t>
      </w:r>
      <w:r>
        <w:rPr>
          <w:lang w:val="es-ES"/>
        </w:rPr>
        <w:t>debi</w:t>
      </w:r>
      <w:r w:rsidRPr="003C2BA6">
        <w:rPr>
          <w:lang w:val="es-ES"/>
        </w:rPr>
        <w:t>éramos hacerlo</w:t>
      </w:r>
      <w:r>
        <w:rPr>
          <w:lang w:val="es-ES"/>
        </w:rPr>
        <w:t>– la colaboración del Gobierno y de</w:t>
      </w:r>
      <w:r w:rsidRPr="003C2BA6">
        <w:rPr>
          <w:lang w:val="es-ES"/>
        </w:rPr>
        <w:t xml:space="preserve"> la mejora de instalaciones en lo que tiene que </w:t>
      </w:r>
      <w:r w:rsidRPr="003C2BA6">
        <w:rPr>
          <w:lang w:val="es-ES"/>
        </w:rPr>
        <w:lastRenderedPageBreak/>
        <w:t>ver con la gestión del agua, como en este caso y a lo largo de esta legislatura hemos hablado</w:t>
      </w:r>
      <w:r>
        <w:rPr>
          <w:lang w:val="es-ES"/>
        </w:rPr>
        <w:t>:</w:t>
      </w:r>
      <w:r w:rsidRPr="003C2BA6">
        <w:rPr>
          <w:lang w:val="es-ES"/>
        </w:rPr>
        <w:t xml:space="preserve"> los colectores de </w:t>
      </w:r>
      <w:proofErr w:type="spellStart"/>
      <w:r w:rsidRPr="003C2BA6">
        <w:rPr>
          <w:lang w:val="es-ES"/>
        </w:rPr>
        <w:t>Bus</w:t>
      </w:r>
      <w:r>
        <w:rPr>
          <w:lang w:val="es-ES"/>
        </w:rPr>
        <w:t>turialdea</w:t>
      </w:r>
      <w:proofErr w:type="spellEnd"/>
      <w:r>
        <w:rPr>
          <w:lang w:val="es-ES"/>
        </w:rPr>
        <w:t xml:space="preserve">, el saneamiento de </w:t>
      </w:r>
      <w:proofErr w:type="spellStart"/>
      <w:r>
        <w:rPr>
          <w:lang w:val="es-ES"/>
        </w:rPr>
        <w:t>Oion</w:t>
      </w:r>
      <w:proofErr w:type="spellEnd"/>
      <w:r>
        <w:rPr>
          <w:lang w:val="es-ES"/>
        </w:rPr>
        <w:t xml:space="preserve">, de </w:t>
      </w:r>
      <w:proofErr w:type="spellStart"/>
      <w:r>
        <w:rPr>
          <w:lang w:val="es-ES"/>
        </w:rPr>
        <w:t>Agurain</w:t>
      </w:r>
      <w:proofErr w:type="spellEnd"/>
      <w:r>
        <w:rPr>
          <w:lang w:val="es-ES"/>
        </w:rPr>
        <w:t xml:space="preserve"> y de </w:t>
      </w:r>
      <w:proofErr w:type="spellStart"/>
      <w:r>
        <w:rPr>
          <w:lang w:val="es-ES"/>
        </w:rPr>
        <w:t>Pasaia</w:t>
      </w:r>
      <w:proofErr w:type="spellEnd"/>
      <w:r>
        <w:rPr>
          <w:lang w:val="es-ES"/>
        </w:rPr>
        <w:t>. Se</w:t>
      </w:r>
      <w:r w:rsidRPr="003C2BA6">
        <w:rPr>
          <w:lang w:val="es-ES"/>
        </w:rPr>
        <w:t xml:space="preserve"> quieren gestores profesionales y capaces</w:t>
      </w:r>
      <w:r>
        <w:rPr>
          <w:lang w:val="es-ES"/>
        </w:rPr>
        <w:t xml:space="preserve"> de gestionar técnica y</w:t>
      </w:r>
      <w:r w:rsidRPr="003C2BA6">
        <w:rPr>
          <w:lang w:val="es-ES"/>
        </w:rPr>
        <w:t xml:space="preserve"> económicamen</w:t>
      </w:r>
      <w:r>
        <w:rPr>
          <w:lang w:val="es-ES"/>
        </w:rPr>
        <w:t>te el ciclo completo del agua. Y,</w:t>
      </w:r>
      <w:r w:rsidRPr="003C2BA6">
        <w:rPr>
          <w:lang w:val="es-ES"/>
        </w:rPr>
        <w:t xml:space="preserve"> desde luego, </w:t>
      </w:r>
      <w:r>
        <w:rPr>
          <w:lang w:val="es-ES"/>
        </w:rPr>
        <w:t xml:space="preserve">y no dudamos, </w:t>
      </w:r>
      <w:r w:rsidRPr="003C2BA6">
        <w:rPr>
          <w:lang w:val="es-ES"/>
        </w:rPr>
        <w:t xml:space="preserve">que Euskadi ha de evolucionar </w:t>
      </w:r>
      <w:r>
        <w:rPr>
          <w:lang w:val="es-ES"/>
        </w:rPr>
        <w:t xml:space="preserve">a una gestión integral del agua, </w:t>
      </w:r>
      <w:r w:rsidRPr="003C2BA6">
        <w:rPr>
          <w:lang w:val="es-ES"/>
        </w:rPr>
        <w:t>de máxima eficacia y eficiencia en todos los territorios.</w:t>
      </w:r>
    </w:p>
    <w:p w:rsidR="00466C8D" w:rsidRDefault="00466C8D" w:rsidP="00443782">
      <w:pPr>
        <w:pStyle w:val="Texto"/>
        <w:rPr>
          <w:lang w:val="es-ES"/>
        </w:rPr>
      </w:pPr>
    </w:p>
    <w:p w:rsidR="00466C8D" w:rsidRDefault="00466C8D" w:rsidP="00443782">
      <w:pPr>
        <w:pStyle w:val="Texto"/>
        <w:rPr>
          <w:lang w:val="es-ES"/>
        </w:rPr>
      </w:pPr>
      <w:r w:rsidRPr="003C2BA6">
        <w:rPr>
          <w:lang w:val="es-ES"/>
        </w:rPr>
        <w:t xml:space="preserve">Por lo tanto, queda claro cuál era el objeto que tenía el Gobierno cuando lo plantea en el </w:t>
      </w:r>
      <w:r>
        <w:rPr>
          <w:lang w:val="es-ES"/>
        </w:rPr>
        <w:t>P</w:t>
      </w:r>
      <w:r w:rsidRPr="003C2BA6">
        <w:rPr>
          <w:lang w:val="es-ES"/>
        </w:rPr>
        <w:t xml:space="preserve">royecto de </w:t>
      </w:r>
      <w:r>
        <w:rPr>
          <w:lang w:val="es-ES"/>
        </w:rPr>
        <w:t>P</w:t>
      </w:r>
      <w:r w:rsidRPr="003C2BA6">
        <w:rPr>
          <w:lang w:val="es-ES"/>
        </w:rPr>
        <w:t>resupuestos</w:t>
      </w:r>
      <w:r>
        <w:rPr>
          <w:lang w:val="es-ES"/>
        </w:rPr>
        <w:t>. Y</w:t>
      </w:r>
      <w:r w:rsidRPr="003C2BA6">
        <w:rPr>
          <w:lang w:val="es-ES"/>
        </w:rPr>
        <w:t xml:space="preserve"> queda claro que se entiende</w:t>
      </w:r>
      <w:r>
        <w:rPr>
          <w:lang w:val="es-ES"/>
        </w:rPr>
        <w:t xml:space="preserve"> que es la mejor forma para agiliz</w:t>
      </w:r>
      <w:r w:rsidRPr="003C2BA6">
        <w:rPr>
          <w:lang w:val="es-ES"/>
        </w:rPr>
        <w:t>ar, simplificar</w:t>
      </w:r>
      <w:r>
        <w:rPr>
          <w:lang w:val="es-ES"/>
        </w:rPr>
        <w:t>,</w:t>
      </w:r>
      <w:r w:rsidRPr="003C2BA6">
        <w:rPr>
          <w:lang w:val="es-ES"/>
        </w:rPr>
        <w:t xml:space="preserve"> y desde luego no congelar aquello que el Partido Popular </w:t>
      </w:r>
      <w:r>
        <w:rPr>
          <w:lang w:val="es-ES"/>
        </w:rPr>
        <w:t>dice pretender, pero que con su inicia</w:t>
      </w:r>
      <w:r w:rsidRPr="003C2BA6">
        <w:rPr>
          <w:lang w:val="es-ES"/>
        </w:rPr>
        <w:t>tiv</w:t>
      </w:r>
      <w:r>
        <w:rPr>
          <w:lang w:val="es-ES"/>
        </w:rPr>
        <w:t>a parlamentaria quedaría a</w:t>
      </w:r>
      <w:r w:rsidRPr="003C2BA6">
        <w:rPr>
          <w:lang w:val="es-ES"/>
        </w:rPr>
        <w:t xml:space="preserve"> llevar a cabo un proceso mucho más largo en el tiempo de l</w:t>
      </w:r>
      <w:r>
        <w:rPr>
          <w:lang w:val="es-ES"/>
        </w:rPr>
        <w:t>o que va a ser a través de los P</w:t>
      </w:r>
      <w:r w:rsidRPr="003C2BA6">
        <w:rPr>
          <w:lang w:val="es-ES"/>
        </w:rPr>
        <w:t>resupuestos</w:t>
      </w:r>
      <w:r>
        <w:rPr>
          <w:lang w:val="es-ES"/>
        </w:rPr>
        <w:t>,</w:t>
      </w:r>
      <w:r w:rsidRPr="003C2BA6">
        <w:rPr>
          <w:lang w:val="es-ES"/>
        </w:rPr>
        <w:t xml:space="preserve"> que parece que se van</w:t>
      </w:r>
      <w:r>
        <w:rPr>
          <w:lang w:val="es-ES"/>
        </w:rPr>
        <w:t xml:space="preserve"> a aprobar en próximas semanas.</w:t>
      </w:r>
    </w:p>
    <w:p w:rsidR="00466C8D" w:rsidRDefault="00466C8D" w:rsidP="00443782">
      <w:pPr>
        <w:pStyle w:val="Texto"/>
        <w:rPr>
          <w:lang w:val="es-ES"/>
        </w:rPr>
      </w:pPr>
    </w:p>
    <w:p w:rsidR="00466C8D" w:rsidRDefault="00466C8D" w:rsidP="00443782">
      <w:pPr>
        <w:pStyle w:val="Texto"/>
        <w:rPr>
          <w:lang w:val="es-ES"/>
        </w:rPr>
      </w:pPr>
      <w:r w:rsidRPr="003C2BA6">
        <w:rPr>
          <w:lang w:val="es-ES"/>
        </w:rPr>
        <w:t xml:space="preserve">Por tanto, votaremos en contra de la propuesta de </w:t>
      </w:r>
      <w:r>
        <w:rPr>
          <w:lang w:val="es-ES"/>
        </w:rPr>
        <w:t xml:space="preserve">la señora López de </w:t>
      </w:r>
      <w:proofErr w:type="spellStart"/>
      <w:r>
        <w:rPr>
          <w:lang w:val="es-ES"/>
        </w:rPr>
        <w:t>Ocariz</w:t>
      </w:r>
      <w:proofErr w:type="spellEnd"/>
      <w:r>
        <w:rPr>
          <w:lang w:val="es-ES"/>
        </w:rPr>
        <w:t>. Y los grupos que sostenemos al Gobierno n</w:t>
      </w:r>
      <w:r w:rsidRPr="003C2BA6">
        <w:rPr>
          <w:lang w:val="es-ES"/>
        </w:rPr>
        <w:t>o presentamos ninguna enmienda</w:t>
      </w:r>
      <w:r>
        <w:rPr>
          <w:lang w:val="es-ES"/>
        </w:rPr>
        <w:t>,</w:t>
      </w:r>
      <w:r w:rsidRPr="003C2BA6">
        <w:rPr>
          <w:lang w:val="es-ES"/>
        </w:rPr>
        <w:t xml:space="preserve"> porque teníamos claro que era votar a favor o </w:t>
      </w:r>
      <w:r>
        <w:rPr>
          <w:lang w:val="es-ES"/>
        </w:rPr>
        <w:t>en contra de la modificación, sí o no. P</w:t>
      </w:r>
      <w:r w:rsidRPr="003C2BA6">
        <w:rPr>
          <w:lang w:val="es-ES"/>
        </w:rPr>
        <w:t>ero</w:t>
      </w:r>
      <w:r>
        <w:rPr>
          <w:lang w:val="es-ES"/>
        </w:rPr>
        <w:t>,</w:t>
      </w:r>
      <w:r w:rsidRPr="003C2BA6">
        <w:rPr>
          <w:lang w:val="es-ES"/>
        </w:rPr>
        <w:t xml:space="preserve"> ante la enmi</w:t>
      </w:r>
      <w:r>
        <w:rPr>
          <w:lang w:val="es-ES"/>
        </w:rPr>
        <w:t>enda planteada por el señor Bece</w:t>
      </w:r>
      <w:r w:rsidRPr="003C2BA6">
        <w:rPr>
          <w:lang w:val="es-ES"/>
        </w:rPr>
        <w:t>rra</w:t>
      </w:r>
      <w:r>
        <w:rPr>
          <w:lang w:val="es-ES"/>
        </w:rPr>
        <w:t xml:space="preserve"> y por el grupo Podemos, la apoyaremos, y</w:t>
      </w:r>
      <w:r w:rsidRPr="003C2BA6">
        <w:rPr>
          <w:lang w:val="es-ES"/>
        </w:rPr>
        <w:t xml:space="preserve"> votaremos de forma favorable.</w:t>
      </w:r>
    </w:p>
    <w:p w:rsidR="00466C8D" w:rsidRDefault="00466C8D" w:rsidP="00443782">
      <w:pPr>
        <w:pStyle w:val="Texto"/>
        <w:rPr>
          <w:lang w:val="es-ES"/>
        </w:rPr>
      </w:pPr>
    </w:p>
    <w:p w:rsidR="00466C8D" w:rsidRPr="003C2BA6" w:rsidRDefault="00466C8D" w:rsidP="00443782">
      <w:pPr>
        <w:pStyle w:val="Texto"/>
        <w:rPr>
          <w:lang w:val="es-ES"/>
        </w:rPr>
      </w:pPr>
      <w:r w:rsidRPr="003C2BA6">
        <w:rPr>
          <w:lang w:val="es-ES"/>
        </w:rPr>
        <w:t>Nada más, muchas gracias</w:t>
      </w:r>
      <w:r>
        <w:rPr>
          <w:lang w:val="es-ES"/>
        </w:rPr>
        <w:t>.</w:t>
      </w:r>
    </w:p>
    <w:p w:rsidR="00466C8D" w:rsidRPr="003C2BA6" w:rsidRDefault="00466C8D" w:rsidP="00443782">
      <w:pPr>
        <w:pStyle w:val="Texto"/>
        <w:rPr>
          <w:lang w:val="es-ES"/>
        </w:rPr>
      </w:pPr>
    </w:p>
    <w:p w:rsidR="00466C8D" w:rsidRDefault="00466C8D" w:rsidP="00443782">
      <w:pPr>
        <w:pStyle w:val="Texto"/>
        <w:rPr>
          <w:lang w:val="eu-ES"/>
        </w:rPr>
      </w:pPr>
    </w:p>
    <w:p w:rsidR="00466C8D" w:rsidRPr="003C2BA6" w:rsidRDefault="00466C8D" w:rsidP="00443782">
      <w:pPr>
        <w:pStyle w:val="Texto"/>
        <w:rPr>
          <w:lang w:val="eu-ES"/>
        </w:rPr>
      </w:pPr>
      <w:r>
        <w:rPr>
          <w:rFonts w:ascii="Futura Md BT" w:hAnsi="Futura Md BT"/>
          <w:lang w:val="eu-ES"/>
        </w:rPr>
        <w:t>LEHENDAKARIAK:</w:t>
      </w:r>
      <w:r>
        <w:rPr>
          <w:lang w:val="eu-ES"/>
        </w:rPr>
        <w:t xml:space="preserve"> Eskerrik asko, Rojo andrea. EH Bildu taldearen ordezkaria, Otero jauna, </w:t>
      </w:r>
      <w:proofErr w:type="spellStart"/>
      <w:r>
        <w:rPr>
          <w:lang w:val="eu-ES"/>
        </w:rPr>
        <w:t>zurea</w:t>
      </w:r>
      <w:proofErr w:type="spellEnd"/>
      <w:r>
        <w:rPr>
          <w:lang w:val="eu-ES"/>
        </w:rPr>
        <w:t xml:space="preserve"> da hitza.</w:t>
      </w:r>
    </w:p>
    <w:p w:rsidR="00466C8D" w:rsidRDefault="00466C8D" w:rsidP="00443782">
      <w:pPr>
        <w:pStyle w:val="Texto"/>
        <w:rPr>
          <w:lang w:val="eu-ES"/>
        </w:rPr>
      </w:pPr>
    </w:p>
    <w:p w:rsidR="00466C8D" w:rsidRDefault="00466C8D" w:rsidP="00443782">
      <w:pPr>
        <w:pStyle w:val="Texto"/>
        <w:rPr>
          <w:lang w:val="eu-ES"/>
        </w:rPr>
      </w:pPr>
    </w:p>
    <w:p w:rsidR="00466C8D" w:rsidRDefault="00466C8D" w:rsidP="00443782">
      <w:pPr>
        <w:pStyle w:val="Texto"/>
        <w:rPr>
          <w:lang w:val="eu-ES"/>
        </w:rPr>
      </w:pPr>
      <w:r>
        <w:rPr>
          <w:rFonts w:ascii="Futura Md BT" w:hAnsi="Futura Md BT"/>
          <w:lang w:val="eu-ES"/>
        </w:rPr>
        <w:t>OTERO GABIRONDO</w:t>
      </w:r>
      <w:r>
        <w:rPr>
          <w:lang w:val="eu-ES"/>
        </w:rPr>
        <w:t xml:space="preserve"> jaunak: Bai. Egun on berriro.</w:t>
      </w:r>
    </w:p>
    <w:p w:rsidR="00466C8D" w:rsidRDefault="00466C8D" w:rsidP="00443782">
      <w:pPr>
        <w:pStyle w:val="Texto"/>
        <w:rPr>
          <w:lang w:val="eu-ES"/>
        </w:rPr>
      </w:pPr>
    </w:p>
    <w:p w:rsidR="00466C8D" w:rsidRDefault="00466C8D" w:rsidP="00443782">
      <w:pPr>
        <w:pStyle w:val="Texto"/>
        <w:rPr>
          <w:lang w:val="es-ES"/>
        </w:rPr>
      </w:pPr>
      <w:r w:rsidRPr="001A7257">
        <w:rPr>
          <w:lang w:val="es-ES"/>
        </w:rPr>
        <w:t>No sé si son cons</w:t>
      </w:r>
      <w:r>
        <w:rPr>
          <w:lang w:val="es-ES"/>
        </w:rPr>
        <w:t>cientes del lío que van a armar y</w:t>
      </w:r>
      <w:r w:rsidRPr="001A7257">
        <w:rPr>
          <w:lang w:val="es-ES"/>
        </w:rPr>
        <w:t xml:space="preserve"> de los prejuicios que van a provocar con la propuesta de modificación de</w:t>
      </w:r>
      <w:r>
        <w:rPr>
          <w:lang w:val="es-ES"/>
        </w:rPr>
        <w:t xml:space="preserve"> canon y de la Ley de a</w:t>
      </w:r>
      <w:r w:rsidRPr="001A7257">
        <w:rPr>
          <w:lang w:val="es-ES"/>
        </w:rPr>
        <w:t>guas que van a intentar aprobar, como bien ha dicho la señora L</w:t>
      </w:r>
      <w:r>
        <w:rPr>
          <w:lang w:val="es-ES"/>
        </w:rPr>
        <w:t xml:space="preserve">ópez de </w:t>
      </w:r>
      <w:proofErr w:type="spellStart"/>
      <w:r>
        <w:rPr>
          <w:lang w:val="es-ES"/>
        </w:rPr>
        <w:t>Ocariz</w:t>
      </w:r>
      <w:proofErr w:type="spellEnd"/>
      <w:r w:rsidRPr="001A7257">
        <w:rPr>
          <w:lang w:val="es-ES"/>
        </w:rPr>
        <w:t xml:space="preserve">, </w:t>
      </w:r>
      <w:r>
        <w:rPr>
          <w:lang w:val="es-ES"/>
        </w:rPr>
        <w:t xml:space="preserve">a </w:t>
      </w:r>
      <w:r>
        <w:rPr>
          <w:lang w:val="es-ES"/>
        </w:rPr>
        <w:lastRenderedPageBreak/>
        <w:t>través de la puerta de atrás de los P</w:t>
      </w:r>
      <w:r w:rsidRPr="001A7257">
        <w:rPr>
          <w:lang w:val="es-ES"/>
        </w:rPr>
        <w:t>resupuestos, siendo esta una modificación sustancial.</w:t>
      </w:r>
    </w:p>
    <w:p w:rsidR="00466C8D" w:rsidRDefault="00466C8D" w:rsidP="00443782">
      <w:pPr>
        <w:pStyle w:val="Texto"/>
        <w:rPr>
          <w:lang w:val="es-ES"/>
        </w:rPr>
      </w:pPr>
    </w:p>
    <w:p w:rsidR="00466C8D" w:rsidRDefault="00466C8D" w:rsidP="00443782">
      <w:pPr>
        <w:pStyle w:val="Texto"/>
        <w:rPr>
          <w:lang w:val="eu-ES"/>
        </w:rPr>
      </w:pPr>
      <w:r>
        <w:rPr>
          <w:lang w:val="eu-ES"/>
        </w:rPr>
        <w:t xml:space="preserve">Asmoa, asmoa, </w:t>
      </w:r>
      <w:r w:rsidRPr="003C2BA6">
        <w:rPr>
          <w:lang w:val="eu-ES"/>
        </w:rPr>
        <w:t>eta hori aipatu da</w:t>
      </w:r>
      <w:r>
        <w:rPr>
          <w:lang w:val="eu-ES"/>
        </w:rPr>
        <w:t>, Europako Z</w:t>
      </w:r>
      <w:r w:rsidRPr="003C2BA6">
        <w:rPr>
          <w:lang w:val="eu-ES"/>
        </w:rPr>
        <w:t xml:space="preserve">uzentarauak </w:t>
      </w:r>
      <w:proofErr w:type="spellStart"/>
      <w:r w:rsidRPr="003C2BA6">
        <w:rPr>
          <w:lang w:val="eu-ES"/>
        </w:rPr>
        <w:t>dio</w:t>
      </w:r>
      <w:r>
        <w:rPr>
          <w:lang w:val="eu-ES"/>
        </w:rPr>
        <w:t>en</w:t>
      </w:r>
      <w:proofErr w:type="spellEnd"/>
      <w:r w:rsidRPr="003C2BA6">
        <w:rPr>
          <w:lang w:val="eu-ES"/>
        </w:rPr>
        <w:t xml:space="preserve"> moduan</w:t>
      </w:r>
      <w:r>
        <w:rPr>
          <w:lang w:val="eu-ES"/>
        </w:rPr>
        <w:t>,</w:t>
      </w:r>
      <w:r w:rsidRPr="003C2BA6">
        <w:rPr>
          <w:lang w:val="eu-ES"/>
        </w:rPr>
        <w:t xml:space="preserve"> ur</w:t>
      </w:r>
      <w:r>
        <w:rPr>
          <w:lang w:val="eu-ES"/>
        </w:rPr>
        <w:t xml:space="preserve"> kanonaren bitartez, s</w:t>
      </w:r>
      <w:r w:rsidRPr="003C2BA6">
        <w:rPr>
          <w:lang w:val="eu-ES"/>
        </w:rPr>
        <w:t>entsibilizazioa, ur masen egoera ez kaltetzea</w:t>
      </w:r>
      <w:r>
        <w:rPr>
          <w:lang w:val="eu-ES"/>
        </w:rPr>
        <w:t>, e</w:t>
      </w:r>
      <w:r w:rsidRPr="003C2BA6">
        <w:rPr>
          <w:lang w:val="eu-ES"/>
        </w:rPr>
        <w:t>ta kutsatzen duenak ordaindu behar du pri</w:t>
      </w:r>
      <w:r>
        <w:rPr>
          <w:lang w:val="eu-ES"/>
        </w:rPr>
        <w:t>ntzipioa betetzea izango balitz, e</w:t>
      </w:r>
      <w:r w:rsidRPr="003C2BA6">
        <w:rPr>
          <w:lang w:val="eu-ES"/>
        </w:rPr>
        <w:t xml:space="preserve">z zaigu iruditzen </w:t>
      </w:r>
      <w:r>
        <w:rPr>
          <w:lang w:val="eu-ES"/>
        </w:rPr>
        <w:t xml:space="preserve">gauzak ondo egiten ari </w:t>
      </w:r>
      <w:proofErr w:type="spellStart"/>
      <w:r>
        <w:rPr>
          <w:lang w:val="eu-ES"/>
        </w:rPr>
        <w:t>zaretenik</w:t>
      </w:r>
      <w:proofErr w:type="spellEnd"/>
      <w:r>
        <w:rPr>
          <w:lang w:val="eu-ES"/>
        </w:rPr>
        <w:t>. A</w:t>
      </w:r>
      <w:r w:rsidRPr="003C2BA6">
        <w:rPr>
          <w:lang w:val="eu-ES"/>
        </w:rPr>
        <w:t>smoa, asmoa</w:t>
      </w:r>
      <w:r>
        <w:rPr>
          <w:lang w:val="eu-ES"/>
        </w:rPr>
        <w:t>,</w:t>
      </w:r>
      <w:r w:rsidRPr="003C2BA6">
        <w:rPr>
          <w:lang w:val="eu-ES"/>
        </w:rPr>
        <w:t xml:space="preserve"> aldiz, kudeatzaile txikiak itotzea, Legebiltzarrari eztabaidak lapurtzea</w:t>
      </w:r>
      <w:r>
        <w:rPr>
          <w:lang w:val="eu-ES"/>
        </w:rPr>
        <w:t>,</w:t>
      </w:r>
      <w:r w:rsidRPr="003C2BA6">
        <w:rPr>
          <w:lang w:val="eu-ES"/>
        </w:rPr>
        <w:t xml:space="preserve"> eta urari diru estra bat ematea baldin bada, orduan asmatzen ari zarete</w:t>
      </w:r>
      <w:r>
        <w:rPr>
          <w:lang w:val="eu-ES"/>
        </w:rPr>
        <w:t>, bete-betean. Et</w:t>
      </w:r>
      <w:r w:rsidRPr="003C2BA6">
        <w:rPr>
          <w:lang w:val="eu-ES"/>
        </w:rPr>
        <w:t>a</w:t>
      </w:r>
      <w:r>
        <w:rPr>
          <w:lang w:val="eu-ES"/>
        </w:rPr>
        <w:t>,</w:t>
      </w:r>
      <w:r w:rsidRPr="003C2BA6">
        <w:rPr>
          <w:lang w:val="eu-ES"/>
        </w:rPr>
        <w:t xml:space="preserve"> gehiago esan aurretik</w:t>
      </w:r>
      <w:r>
        <w:rPr>
          <w:lang w:val="eu-ES"/>
        </w:rPr>
        <w:t>,</w:t>
      </w:r>
      <w:r w:rsidRPr="003C2BA6">
        <w:rPr>
          <w:lang w:val="eu-ES"/>
        </w:rPr>
        <w:t xml:space="preserve"> es</w:t>
      </w:r>
      <w:r>
        <w:rPr>
          <w:lang w:val="eu-ES"/>
        </w:rPr>
        <w:t>an nahi dut Euskal Herria Bildu</w:t>
      </w:r>
      <w:r w:rsidRPr="003C2BA6">
        <w:rPr>
          <w:lang w:val="eu-ES"/>
        </w:rPr>
        <w:t xml:space="preserve"> a</w:t>
      </w:r>
      <w:r>
        <w:rPr>
          <w:lang w:val="eu-ES"/>
        </w:rPr>
        <w:t>dos dagoela Uraren kanonarekin, e</w:t>
      </w:r>
      <w:r w:rsidRPr="003C2BA6">
        <w:rPr>
          <w:lang w:val="eu-ES"/>
        </w:rPr>
        <w:t>ta</w:t>
      </w:r>
      <w:r>
        <w:rPr>
          <w:lang w:val="eu-ES"/>
        </w:rPr>
        <w:t>,</w:t>
      </w:r>
      <w:r w:rsidRPr="003C2BA6">
        <w:rPr>
          <w:lang w:val="eu-ES"/>
        </w:rPr>
        <w:t xml:space="preserve"> esan den moduan</w:t>
      </w:r>
      <w:r>
        <w:rPr>
          <w:lang w:val="eu-ES"/>
        </w:rPr>
        <w:t>, h</w:t>
      </w:r>
      <w:r w:rsidRPr="003C2BA6">
        <w:rPr>
          <w:lang w:val="eu-ES"/>
        </w:rPr>
        <w:t>onek eka</w:t>
      </w:r>
      <w:r>
        <w:rPr>
          <w:lang w:val="eu-ES"/>
        </w:rPr>
        <w:t>rtzen dituen hainbat kontuekin: k</w:t>
      </w:r>
      <w:r w:rsidRPr="003C2BA6">
        <w:rPr>
          <w:lang w:val="eu-ES"/>
        </w:rPr>
        <w:t>ostuen berreskurapenarekin</w:t>
      </w:r>
      <w:r>
        <w:rPr>
          <w:lang w:val="eu-ES"/>
        </w:rPr>
        <w:t>,</w:t>
      </w:r>
      <w:r w:rsidRPr="003C2BA6">
        <w:rPr>
          <w:lang w:val="eu-ES"/>
        </w:rPr>
        <w:t xml:space="preserve"> ados gaude tramitazioaren sinplifikazioa</w:t>
      </w:r>
      <w:r>
        <w:rPr>
          <w:lang w:val="eu-ES"/>
        </w:rPr>
        <w:t>rekin, ados gaude ur</w:t>
      </w:r>
      <w:r w:rsidRPr="003C2BA6">
        <w:rPr>
          <w:lang w:val="eu-ES"/>
        </w:rPr>
        <w:t>aren</w:t>
      </w:r>
      <w:r>
        <w:rPr>
          <w:lang w:val="eu-ES"/>
        </w:rPr>
        <w:t xml:space="preserve"> </w:t>
      </w:r>
      <w:proofErr w:type="spellStart"/>
      <w:r>
        <w:rPr>
          <w:lang w:val="eu-ES"/>
        </w:rPr>
        <w:t>berrerabilpenaren</w:t>
      </w:r>
      <w:proofErr w:type="spellEnd"/>
      <w:r>
        <w:rPr>
          <w:lang w:val="eu-ES"/>
        </w:rPr>
        <w:t xml:space="preserve"> bultzadarekin, e</w:t>
      </w:r>
      <w:r w:rsidRPr="003C2BA6">
        <w:rPr>
          <w:lang w:val="eu-ES"/>
        </w:rPr>
        <w:t>ta</w:t>
      </w:r>
      <w:r>
        <w:rPr>
          <w:lang w:val="eu-ES"/>
        </w:rPr>
        <w:t xml:space="preserve"> gure legearen urak </w:t>
      </w:r>
      <w:r w:rsidRPr="003C2BA6">
        <w:rPr>
          <w:lang w:val="eu-ES"/>
        </w:rPr>
        <w:t>agintzen duen bezala</w:t>
      </w:r>
      <w:r>
        <w:rPr>
          <w:lang w:val="eu-ES"/>
        </w:rPr>
        <w:t xml:space="preserve"> eta Uraren Europar Z</w:t>
      </w:r>
      <w:r w:rsidRPr="003C2BA6">
        <w:rPr>
          <w:lang w:val="eu-ES"/>
        </w:rPr>
        <w:t>uzentarauak agintzen duen bezala.</w:t>
      </w:r>
      <w:r>
        <w:rPr>
          <w:lang w:val="eu-ES"/>
        </w:rPr>
        <w:t xml:space="preserve"> </w:t>
      </w:r>
      <w:r w:rsidRPr="003C2BA6">
        <w:rPr>
          <w:lang w:val="eu-ES"/>
        </w:rPr>
        <w:t>Eta ados gaude</w:t>
      </w:r>
      <w:r>
        <w:rPr>
          <w:lang w:val="eu-ES"/>
        </w:rPr>
        <w:t>,</w:t>
      </w:r>
      <w:r w:rsidRPr="003C2BA6">
        <w:rPr>
          <w:lang w:val="eu-ES"/>
        </w:rPr>
        <w:t xml:space="preserve"> baita ere</w:t>
      </w:r>
      <w:r>
        <w:rPr>
          <w:lang w:val="eu-ES"/>
        </w:rPr>
        <w:t>, uraren kanona i</w:t>
      </w:r>
      <w:r w:rsidRPr="003C2BA6">
        <w:rPr>
          <w:lang w:val="eu-ES"/>
        </w:rPr>
        <w:t>ngurumen zer</w:t>
      </w:r>
      <w:r>
        <w:rPr>
          <w:lang w:val="eu-ES"/>
        </w:rPr>
        <w:t>ga bat dela esaten denean. E</w:t>
      </w:r>
      <w:r w:rsidRPr="003C2BA6">
        <w:rPr>
          <w:lang w:val="eu-ES"/>
        </w:rPr>
        <w:t>ta ados gaude ur ma</w:t>
      </w:r>
      <w:r>
        <w:rPr>
          <w:lang w:val="eu-ES"/>
        </w:rPr>
        <w:t>setati</w:t>
      </w:r>
      <w:r w:rsidRPr="003C2BA6">
        <w:rPr>
          <w:lang w:val="eu-ES"/>
        </w:rPr>
        <w:t xml:space="preserve">k gaur egun ur </w:t>
      </w:r>
      <w:r>
        <w:rPr>
          <w:lang w:val="eu-ES"/>
        </w:rPr>
        <w:t xml:space="preserve">gehiegi hartzen dugula, eta honek </w:t>
      </w:r>
      <w:r w:rsidRPr="003C2BA6">
        <w:rPr>
          <w:lang w:val="eu-ES"/>
        </w:rPr>
        <w:t xml:space="preserve">ingurumenaren egoeran </w:t>
      </w:r>
      <w:r>
        <w:rPr>
          <w:lang w:val="eu-ES"/>
        </w:rPr>
        <w:t>ondorioak dituela esaten denean.</w:t>
      </w:r>
    </w:p>
    <w:p w:rsidR="00466C8D" w:rsidRDefault="00466C8D" w:rsidP="00443782">
      <w:pPr>
        <w:pStyle w:val="Texto"/>
        <w:rPr>
          <w:lang w:val="eu-ES"/>
        </w:rPr>
      </w:pPr>
    </w:p>
    <w:p w:rsidR="00466C8D" w:rsidRDefault="00466C8D" w:rsidP="00443782">
      <w:pPr>
        <w:pStyle w:val="Texto"/>
        <w:rPr>
          <w:lang w:val="eu-ES"/>
        </w:rPr>
      </w:pPr>
      <w:r>
        <w:rPr>
          <w:lang w:val="eu-ES"/>
        </w:rPr>
        <w:t>Inkluso, inkluso,</w:t>
      </w:r>
      <w:r w:rsidRPr="003C2BA6">
        <w:rPr>
          <w:lang w:val="eu-ES"/>
        </w:rPr>
        <w:t xml:space="preserve"> ados egon gintezke ñabardura batz</w:t>
      </w:r>
      <w:r>
        <w:rPr>
          <w:lang w:val="eu-ES"/>
        </w:rPr>
        <w:t>uk jartzeko aukera izan balitz, eta ez dago, kanona, ura</w:t>
      </w:r>
      <w:r w:rsidRPr="003C2BA6">
        <w:rPr>
          <w:lang w:val="eu-ES"/>
        </w:rPr>
        <w:t xml:space="preserve"> hartzerako orduan ordaindu beharko </w:t>
      </w:r>
      <w:proofErr w:type="spellStart"/>
      <w:r w:rsidRPr="003C2BA6">
        <w:rPr>
          <w:lang w:val="eu-ES"/>
        </w:rPr>
        <w:t>litzatekeela</w:t>
      </w:r>
      <w:proofErr w:type="spellEnd"/>
      <w:r>
        <w:rPr>
          <w:lang w:val="eu-ES"/>
        </w:rPr>
        <w:t>, b</w:t>
      </w:r>
      <w:r w:rsidRPr="003C2BA6">
        <w:rPr>
          <w:lang w:val="eu-ES"/>
        </w:rPr>
        <w:t>aina ñabardureta</w:t>
      </w:r>
      <w:r>
        <w:rPr>
          <w:lang w:val="eu-ES"/>
        </w:rPr>
        <w:t>ko</w:t>
      </w:r>
      <w:r w:rsidRPr="003C2BA6">
        <w:rPr>
          <w:lang w:val="eu-ES"/>
        </w:rPr>
        <w:t xml:space="preserve"> denborarik, astirik eta m</w:t>
      </w:r>
      <w:r>
        <w:rPr>
          <w:lang w:val="eu-ES"/>
        </w:rPr>
        <w:t xml:space="preserve">odurik ez da izan, eztabaida hau </w:t>
      </w:r>
      <w:r w:rsidRPr="003C2BA6">
        <w:rPr>
          <w:lang w:val="eu-ES"/>
        </w:rPr>
        <w:t>Legebiltzarrari lapurtu egin zaiolako</w:t>
      </w:r>
      <w:r>
        <w:rPr>
          <w:lang w:val="eu-ES"/>
        </w:rPr>
        <w:t>. E</w:t>
      </w:r>
      <w:r w:rsidRPr="003C2BA6">
        <w:rPr>
          <w:lang w:val="eu-ES"/>
        </w:rPr>
        <w:t>ta</w:t>
      </w:r>
      <w:r>
        <w:rPr>
          <w:lang w:val="eu-ES"/>
        </w:rPr>
        <w:t>, inkluso, esango nuke ados gaudela ura</w:t>
      </w:r>
      <w:r w:rsidRPr="003C2BA6">
        <w:rPr>
          <w:lang w:val="eu-ES"/>
        </w:rPr>
        <w:t>k</w:t>
      </w:r>
      <w:r>
        <w:rPr>
          <w:lang w:val="eu-ES"/>
        </w:rPr>
        <w:t>,</w:t>
      </w:r>
      <w:r w:rsidRPr="003C2BA6">
        <w:rPr>
          <w:lang w:val="eu-ES"/>
        </w:rPr>
        <w:t xml:space="preserve"> kanonaren bitartez</w:t>
      </w:r>
      <w:r>
        <w:rPr>
          <w:lang w:val="eu-ES"/>
        </w:rPr>
        <w:t>,</w:t>
      </w:r>
      <w:r w:rsidRPr="003C2BA6">
        <w:rPr>
          <w:lang w:val="eu-ES"/>
        </w:rPr>
        <w:t xml:space="preserve"> diru gehiago lortzeko beharrarekin. Oroitzen baduzue, lehen</w:t>
      </w:r>
      <w:r>
        <w:rPr>
          <w:lang w:val="eu-ES"/>
        </w:rPr>
        <w:t xml:space="preserve">, aurrekontuetatik esan genuen URA Agentziak </w:t>
      </w:r>
      <w:proofErr w:type="spellStart"/>
      <w:r>
        <w:rPr>
          <w:lang w:val="eu-ES"/>
        </w:rPr>
        <w:t>egiteke</w:t>
      </w:r>
      <w:proofErr w:type="spellEnd"/>
      <w:r>
        <w:rPr>
          <w:lang w:val="eu-ES"/>
        </w:rPr>
        <w:t xml:space="preserve"> asko duela, eta diru gutxi duela. Eta, </w:t>
      </w:r>
      <w:r w:rsidRPr="003C2BA6">
        <w:rPr>
          <w:lang w:val="eu-ES"/>
        </w:rPr>
        <w:t>kano</w:t>
      </w:r>
      <w:r>
        <w:rPr>
          <w:lang w:val="eu-ES"/>
        </w:rPr>
        <w:t xml:space="preserve">naren bitartez, </w:t>
      </w:r>
      <w:r w:rsidRPr="003C2BA6">
        <w:rPr>
          <w:lang w:val="eu-ES"/>
        </w:rPr>
        <w:t xml:space="preserve">ez zela logikoa </w:t>
      </w:r>
      <w:r>
        <w:rPr>
          <w:lang w:val="eu-ES"/>
        </w:rPr>
        <w:t xml:space="preserve">bi </w:t>
      </w:r>
      <w:r w:rsidRPr="003C2BA6">
        <w:rPr>
          <w:lang w:val="eu-ES"/>
        </w:rPr>
        <w:t>milioi</w:t>
      </w:r>
      <w:r>
        <w:rPr>
          <w:lang w:val="eu-ES"/>
        </w:rPr>
        <w:t xml:space="preserve">, bi </w:t>
      </w:r>
      <w:r w:rsidRPr="003C2BA6">
        <w:rPr>
          <w:lang w:val="eu-ES"/>
        </w:rPr>
        <w:t xml:space="preserve">miloi euro eta </w:t>
      </w:r>
      <w:r>
        <w:rPr>
          <w:lang w:val="eu-ES"/>
        </w:rPr>
        <w:t>erdi lortzea. Legealdi honetan, a</w:t>
      </w:r>
      <w:r w:rsidRPr="003C2BA6">
        <w:rPr>
          <w:lang w:val="eu-ES"/>
        </w:rPr>
        <w:t>skotan erantzun zaigu hitzarmenak ezin dir</w:t>
      </w:r>
      <w:r>
        <w:rPr>
          <w:lang w:val="eu-ES"/>
        </w:rPr>
        <w:t xml:space="preserve">ela bete diru eskasia dagoelako. Eta </w:t>
      </w:r>
      <w:proofErr w:type="spellStart"/>
      <w:r>
        <w:rPr>
          <w:lang w:val="eu-ES"/>
        </w:rPr>
        <w:t>URA</w:t>
      </w:r>
      <w:r w:rsidRPr="003C2BA6">
        <w:rPr>
          <w:lang w:val="eu-ES"/>
        </w:rPr>
        <w:t>k</w:t>
      </w:r>
      <w:proofErr w:type="spellEnd"/>
      <w:r w:rsidRPr="003C2BA6">
        <w:rPr>
          <w:lang w:val="eu-ES"/>
        </w:rPr>
        <w:t xml:space="preserve"> administrazio ezberdinekin sinatutako hainbat</w:t>
      </w:r>
      <w:r>
        <w:rPr>
          <w:lang w:val="eu-ES"/>
        </w:rPr>
        <w:t xml:space="preserve"> akordio ezin izan dira gauzatu, diru gutxi dagoelako. Arriolak</w:t>
      </w:r>
      <w:r w:rsidRPr="003C2BA6">
        <w:rPr>
          <w:lang w:val="eu-ES"/>
        </w:rPr>
        <w:t xml:space="preserve"> </w:t>
      </w:r>
      <w:r>
        <w:rPr>
          <w:lang w:val="eu-ES"/>
        </w:rPr>
        <w:t>askotan erantzuten dit galdera parlamentarioetan, zera: "F</w:t>
      </w:r>
      <w:r w:rsidRPr="003C2BA6">
        <w:rPr>
          <w:lang w:val="eu-ES"/>
        </w:rPr>
        <w:t xml:space="preserve">alta de </w:t>
      </w:r>
      <w:proofErr w:type="spellStart"/>
      <w:r w:rsidRPr="003C2BA6">
        <w:rPr>
          <w:lang w:val="eu-ES"/>
        </w:rPr>
        <w:t>disponibilidad</w:t>
      </w:r>
      <w:proofErr w:type="spellEnd"/>
      <w:r w:rsidRPr="003C2BA6">
        <w:rPr>
          <w:lang w:val="eu-ES"/>
        </w:rPr>
        <w:t xml:space="preserve"> </w:t>
      </w:r>
      <w:proofErr w:type="spellStart"/>
      <w:r w:rsidRPr="003C2BA6">
        <w:rPr>
          <w:lang w:val="eu-ES"/>
        </w:rPr>
        <w:t>presupuestaria</w:t>
      </w:r>
      <w:proofErr w:type="spellEnd"/>
      <w:r>
        <w:rPr>
          <w:lang w:val="eu-ES"/>
        </w:rPr>
        <w:t>"</w:t>
      </w:r>
      <w:r w:rsidRPr="003C2BA6">
        <w:rPr>
          <w:lang w:val="eu-ES"/>
        </w:rPr>
        <w:t>, ezta</w:t>
      </w:r>
      <w:r>
        <w:rPr>
          <w:lang w:val="eu-ES"/>
        </w:rPr>
        <w:t>?</w:t>
      </w:r>
      <w:r w:rsidRPr="003C2BA6">
        <w:rPr>
          <w:lang w:val="eu-ES"/>
        </w:rPr>
        <w:t xml:space="preserve"> Hor d</w:t>
      </w:r>
      <w:r>
        <w:rPr>
          <w:lang w:val="eu-ES"/>
        </w:rPr>
        <w:t xml:space="preserve">aude Busturialdeako kontuak, </w:t>
      </w:r>
      <w:proofErr w:type="spellStart"/>
      <w:r>
        <w:rPr>
          <w:lang w:val="eu-ES"/>
        </w:rPr>
        <w:t>Mijoako</w:t>
      </w:r>
      <w:proofErr w:type="spellEnd"/>
      <w:r>
        <w:rPr>
          <w:lang w:val="eu-ES"/>
        </w:rPr>
        <w:t xml:space="preserve"> kontuak edo beste hainbat </w:t>
      </w:r>
      <w:r w:rsidRPr="003C2BA6">
        <w:rPr>
          <w:lang w:val="eu-ES"/>
        </w:rPr>
        <w:t>lekuetako adibideak. Beraz, diru falta nabarmena da.</w:t>
      </w:r>
    </w:p>
    <w:p w:rsidR="00466C8D" w:rsidRDefault="00466C8D" w:rsidP="00443782">
      <w:pPr>
        <w:pStyle w:val="Texto"/>
        <w:rPr>
          <w:lang w:val="eu-ES"/>
        </w:rPr>
      </w:pPr>
    </w:p>
    <w:p w:rsidR="00466C8D" w:rsidRDefault="00466C8D" w:rsidP="00443782">
      <w:pPr>
        <w:pStyle w:val="Texto"/>
        <w:rPr>
          <w:lang w:val="eu-ES"/>
        </w:rPr>
      </w:pPr>
      <w:r>
        <w:rPr>
          <w:lang w:val="eu-ES"/>
        </w:rPr>
        <w:lastRenderedPageBreak/>
        <w:t>Baina gauza bat da Europako Zu</w:t>
      </w:r>
      <w:r w:rsidRPr="003C2BA6">
        <w:rPr>
          <w:lang w:val="eu-ES"/>
        </w:rPr>
        <w:t>zentar</w:t>
      </w:r>
      <w:r>
        <w:rPr>
          <w:lang w:val="eu-ES"/>
        </w:rPr>
        <w:t>auek diotenarekin bat etortzea, e</w:t>
      </w:r>
      <w:r w:rsidRPr="003C2BA6">
        <w:rPr>
          <w:lang w:val="eu-ES"/>
        </w:rPr>
        <w:t>ta kutsatzen edo kaltetzen duenak ordaindu behar d</w:t>
      </w:r>
      <w:r>
        <w:rPr>
          <w:lang w:val="eu-ES"/>
        </w:rPr>
        <w:t xml:space="preserve">u printzipioa betetzen saiatzea, </w:t>
      </w:r>
      <w:r w:rsidRPr="003C2BA6">
        <w:rPr>
          <w:lang w:val="eu-ES"/>
        </w:rPr>
        <w:t>eta beste bat ados egotea lege aldaketa honen bitarte</w:t>
      </w:r>
      <w:r>
        <w:rPr>
          <w:lang w:val="eu-ES"/>
        </w:rPr>
        <w:t>z erakusten den norabidearekin e</w:t>
      </w:r>
      <w:r w:rsidRPr="003C2BA6">
        <w:rPr>
          <w:lang w:val="eu-ES"/>
        </w:rPr>
        <w:t>ta lege aldaketa honen izapidetzea etorri den moduarekin ados egotea. Nik uste dut gaur b</w:t>
      </w:r>
      <w:r>
        <w:rPr>
          <w:lang w:val="eu-ES"/>
        </w:rPr>
        <w:t>ertan izan dugula adibide bat Ehizaren Legearekin: le</w:t>
      </w:r>
      <w:r w:rsidRPr="003C2BA6">
        <w:rPr>
          <w:lang w:val="eu-ES"/>
        </w:rPr>
        <w:t>ge aldaketa bat nola hobetu egin daitekeen eta nola Legebiltzarraren bitartez egin daiteke</w:t>
      </w:r>
      <w:r>
        <w:rPr>
          <w:lang w:val="eu-ES"/>
        </w:rPr>
        <w:t>en</w:t>
      </w:r>
      <w:r w:rsidRPr="003C2BA6">
        <w:rPr>
          <w:lang w:val="eu-ES"/>
        </w:rPr>
        <w:t>. Nik uste dut bidea irekita dagoela</w:t>
      </w:r>
      <w:r>
        <w:rPr>
          <w:lang w:val="eu-ES"/>
        </w:rPr>
        <w:t>, e</w:t>
      </w:r>
      <w:r w:rsidRPr="003C2BA6">
        <w:rPr>
          <w:lang w:val="eu-ES"/>
        </w:rPr>
        <w:t xml:space="preserve">ta gure </w:t>
      </w:r>
      <w:r>
        <w:rPr>
          <w:lang w:val="eu-ES"/>
        </w:rPr>
        <w:t>disposizioa irekita egon dela.</w:t>
      </w:r>
    </w:p>
    <w:p w:rsidR="00466C8D" w:rsidRDefault="00466C8D" w:rsidP="00443782">
      <w:pPr>
        <w:pStyle w:val="Texto"/>
        <w:rPr>
          <w:lang w:val="eu-ES"/>
        </w:rPr>
      </w:pPr>
    </w:p>
    <w:p w:rsidR="00466C8D" w:rsidRDefault="00466C8D" w:rsidP="00443782">
      <w:pPr>
        <w:pStyle w:val="Texto"/>
        <w:rPr>
          <w:lang w:val="eu-ES"/>
        </w:rPr>
      </w:pPr>
      <w:r>
        <w:rPr>
          <w:lang w:val="eu-ES"/>
        </w:rPr>
        <w:t>Ed</w:t>
      </w:r>
      <w:r w:rsidRPr="003C2BA6">
        <w:rPr>
          <w:lang w:val="eu-ES"/>
        </w:rPr>
        <w:t>ukietan gehiegi ez naiz hartuko,</w:t>
      </w:r>
      <w:r>
        <w:rPr>
          <w:lang w:val="eu-ES"/>
        </w:rPr>
        <w:t xml:space="preserve"> ze baditugu hor kezka batzuk. Baina iruditzen zaigu sei orrialde</w:t>
      </w:r>
      <w:r w:rsidRPr="003C2BA6">
        <w:rPr>
          <w:lang w:val="eu-ES"/>
        </w:rPr>
        <w:t xml:space="preserve">tako memoria batek ez </w:t>
      </w:r>
      <w:proofErr w:type="spellStart"/>
      <w:r>
        <w:rPr>
          <w:lang w:val="eu-ES"/>
        </w:rPr>
        <w:t>dirudiela</w:t>
      </w:r>
      <w:proofErr w:type="spellEnd"/>
      <w:r>
        <w:rPr>
          <w:lang w:val="eu-ES"/>
        </w:rPr>
        <w:t xml:space="preserve"> erremintarik egokiena, </w:t>
      </w:r>
      <w:r w:rsidRPr="003C2BA6">
        <w:rPr>
          <w:lang w:val="eu-ES"/>
        </w:rPr>
        <w:t xml:space="preserve">aldaketa handiak ekartzen dituen lege baten aldaketa egiteko. Jaurlaritzak eta </w:t>
      </w:r>
      <w:proofErr w:type="spellStart"/>
      <w:r w:rsidRPr="003C2BA6">
        <w:rPr>
          <w:lang w:val="eu-ES"/>
        </w:rPr>
        <w:t>URA</w:t>
      </w:r>
      <w:r>
        <w:rPr>
          <w:lang w:val="eu-ES"/>
        </w:rPr>
        <w:t>k</w:t>
      </w:r>
      <w:proofErr w:type="spellEnd"/>
      <w:r>
        <w:rPr>
          <w:lang w:val="eu-ES"/>
        </w:rPr>
        <w:t xml:space="preserve"> diote azterketak egin direla; a</w:t>
      </w:r>
      <w:r w:rsidRPr="003C2BA6">
        <w:rPr>
          <w:lang w:val="eu-ES"/>
        </w:rPr>
        <w:t xml:space="preserve">zterketak non daude. </w:t>
      </w:r>
      <w:proofErr w:type="spellStart"/>
      <w:r w:rsidRPr="003C2BA6">
        <w:rPr>
          <w:lang w:val="eu-ES"/>
        </w:rPr>
        <w:t>URAk</w:t>
      </w:r>
      <w:proofErr w:type="spellEnd"/>
      <w:r w:rsidRPr="003C2BA6">
        <w:rPr>
          <w:lang w:val="eu-ES"/>
        </w:rPr>
        <w:t xml:space="preserve"> esan du k</w:t>
      </w:r>
      <w:r>
        <w:rPr>
          <w:lang w:val="eu-ES"/>
        </w:rPr>
        <w:t xml:space="preserve">udeatzaileekin hitz egin duela. Baina </w:t>
      </w:r>
      <w:r w:rsidRPr="003C2BA6">
        <w:rPr>
          <w:lang w:val="eu-ES"/>
        </w:rPr>
        <w:t>guk kudea</w:t>
      </w:r>
      <w:r>
        <w:rPr>
          <w:lang w:val="eu-ES"/>
        </w:rPr>
        <w:t xml:space="preserve">tzaile askorekin hitz egin dugu, </w:t>
      </w:r>
      <w:r w:rsidRPr="003C2BA6">
        <w:rPr>
          <w:lang w:val="eu-ES"/>
        </w:rPr>
        <w:t>eta beraiek ez dute h</w:t>
      </w:r>
      <w:r>
        <w:rPr>
          <w:lang w:val="eu-ES"/>
        </w:rPr>
        <w:t xml:space="preserve">onen inguruan ezer entzun. Hiru, </w:t>
      </w:r>
      <w:r w:rsidRPr="003C2BA6">
        <w:rPr>
          <w:lang w:val="eu-ES"/>
        </w:rPr>
        <w:t>lau</w:t>
      </w:r>
      <w:r>
        <w:rPr>
          <w:lang w:val="eu-ES"/>
        </w:rPr>
        <w:t>,</w:t>
      </w:r>
      <w:r w:rsidRPr="003C2BA6">
        <w:rPr>
          <w:lang w:val="eu-ES"/>
        </w:rPr>
        <w:t xml:space="preserve"> bost kudeatzaile handiekin hitz egin duzue</w:t>
      </w:r>
      <w:r>
        <w:rPr>
          <w:lang w:val="eu-ES"/>
        </w:rPr>
        <w:t>,</w:t>
      </w:r>
      <w:r w:rsidRPr="003C2BA6">
        <w:rPr>
          <w:lang w:val="eu-ES"/>
        </w:rPr>
        <w:t xml:space="preserve"> eta hortik kanpo dauden guztiak </w:t>
      </w:r>
      <w:r>
        <w:rPr>
          <w:lang w:val="eu-ES"/>
        </w:rPr>
        <w:t>–eta asko dira– k</w:t>
      </w:r>
      <w:r w:rsidRPr="003C2BA6">
        <w:rPr>
          <w:lang w:val="eu-ES"/>
        </w:rPr>
        <w:t xml:space="preserve">anpoan gelditu dira </w:t>
      </w:r>
      <w:r>
        <w:rPr>
          <w:lang w:val="eu-ES"/>
        </w:rPr>
        <w:t>E</w:t>
      </w:r>
      <w:r w:rsidRPr="003C2BA6">
        <w:rPr>
          <w:lang w:val="eu-ES"/>
        </w:rPr>
        <w:t>ta</w:t>
      </w:r>
      <w:r>
        <w:rPr>
          <w:lang w:val="eu-ES"/>
        </w:rPr>
        <w:t>,</w:t>
      </w:r>
      <w:r w:rsidRPr="003C2BA6">
        <w:rPr>
          <w:lang w:val="eu-ES"/>
        </w:rPr>
        <w:t xml:space="preserve"> kudeatzaile batzuekin</w:t>
      </w:r>
      <w:r>
        <w:rPr>
          <w:lang w:val="eu-ES"/>
        </w:rPr>
        <w:t>,</w:t>
      </w:r>
      <w:r w:rsidRPr="003C2BA6">
        <w:rPr>
          <w:lang w:val="eu-ES"/>
        </w:rPr>
        <w:t xml:space="preserve"> txiki edo ertainak direnekin</w:t>
      </w:r>
      <w:r>
        <w:rPr>
          <w:lang w:val="eu-ES"/>
        </w:rPr>
        <w:t>…</w:t>
      </w:r>
    </w:p>
    <w:p w:rsidR="00466C8D" w:rsidRPr="003C2BA6" w:rsidRDefault="00466C8D" w:rsidP="00443782">
      <w:pPr>
        <w:pStyle w:val="Texto"/>
        <w:rPr>
          <w:lang w:val="eu-ES"/>
        </w:rPr>
      </w:pPr>
    </w:p>
    <w:p w:rsidR="00466C8D" w:rsidRPr="003C2BA6" w:rsidRDefault="00466C8D" w:rsidP="00443782">
      <w:pPr>
        <w:pStyle w:val="Texto"/>
        <w:rPr>
          <w:lang w:val="eu-ES"/>
        </w:rPr>
      </w:pPr>
      <w:r w:rsidRPr="003C2BA6">
        <w:rPr>
          <w:lang w:val="eu-ES"/>
        </w:rPr>
        <w:t>(27. zintaren amaiera)</w:t>
      </w:r>
    </w:p>
    <w:p w:rsidR="00466C8D" w:rsidRPr="00FB6531" w:rsidRDefault="00466C8D" w:rsidP="00443782">
      <w:pPr>
        <w:pStyle w:val="Texto"/>
        <w:rPr>
          <w:lang w:val="eu-ES"/>
        </w:rPr>
      </w:pPr>
      <w:r w:rsidRPr="00FB6531">
        <w:rPr>
          <w:lang w:val="eu-ES"/>
        </w:rPr>
        <w:t>(28. zintaren hasiera)</w:t>
      </w:r>
    </w:p>
    <w:p w:rsidR="00466C8D" w:rsidRPr="00466C8D" w:rsidRDefault="00466C8D" w:rsidP="00443782">
      <w:pPr>
        <w:pStyle w:val="Texto"/>
        <w:rPr>
          <w:lang w:val="eu-ES"/>
        </w:rPr>
      </w:pPr>
    </w:p>
    <w:p w:rsidR="00466C8D" w:rsidRDefault="00466C8D" w:rsidP="00443782">
      <w:pPr>
        <w:pStyle w:val="Texto"/>
        <w:rPr>
          <w:lang w:val="eu-ES"/>
        </w:rPr>
      </w:pPr>
      <w:r w:rsidRPr="00FB6531">
        <w:rPr>
          <w:lang w:val="eu-ES"/>
        </w:rPr>
        <w:t>... duzue</w:t>
      </w:r>
      <w:r w:rsidR="001E5275">
        <w:rPr>
          <w:lang w:val="eu-ES"/>
        </w:rPr>
        <w:t>,</w:t>
      </w:r>
      <w:r w:rsidRPr="00FB6531">
        <w:rPr>
          <w:lang w:val="eu-ES"/>
        </w:rPr>
        <w:t xml:space="preserve"> eta hortik kanpo dauden guztiak </w:t>
      </w:r>
      <w:r w:rsidR="001E5275">
        <w:rPr>
          <w:lang w:val="eu-ES"/>
        </w:rPr>
        <w:t>–</w:t>
      </w:r>
      <w:r w:rsidRPr="00FB6531">
        <w:rPr>
          <w:lang w:val="eu-ES"/>
        </w:rPr>
        <w:t>eta asko dira</w:t>
      </w:r>
      <w:r w:rsidR="001E5275">
        <w:rPr>
          <w:lang w:val="eu-ES"/>
        </w:rPr>
        <w:t>–</w:t>
      </w:r>
      <w:r>
        <w:rPr>
          <w:lang w:val="eu-ES"/>
        </w:rPr>
        <w:t xml:space="preserve"> k</w:t>
      </w:r>
      <w:r w:rsidRPr="00FB6531">
        <w:rPr>
          <w:lang w:val="eu-ES"/>
        </w:rPr>
        <w:t>anpoan gelditu dira</w:t>
      </w:r>
      <w:r>
        <w:rPr>
          <w:lang w:val="eu-ES"/>
        </w:rPr>
        <w:t>. E</w:t>
      </w:r>
      <w:r w:rsidRPr="00FB6531">
        <w:rPr>
          <w:lang w:val="eu-ES"/>
        </w:rPr>
        <w:t>ta kudeatzaile batzuekin</w:t>
      </w:r>
      <w:r>
        <w:rPr>
          <w:lang w:val="eu-ES"/>
        </w:rPr>
        <w:t>,</w:t>
      </w:r>
      <w:r w:rsidRPr="00FB6531">
        <w:rPr>
          <w:lang w:val="eu-ES"/>
        </w:rPr>
        <w:t xml:space="preserve"> txiki edo ertainak direnekin</w:t>
      </w:r>
      <w:r>
        <w:rPr>
          <w:lang w:val="eu-ES"/>
        </w:rPr>
        <w:t>,</w:t>
      </w:r>
      <w:r w:rsidRPr="00FB6531">
        <w:rPr>
          <w:lang w:val="eu-ES"/>
        </w:rPr>
        <w:t xml:space="preserve"> hitz </w:t>
      </w:r>
      <w:proofErr w:type="spellStart"/>
      <w:r w:rsidRPr="00FB6531">
        <w:rPr>
          <w:lang w:val="eu-ES"/>
        </w:rPr>
        <w:t>egiterakoan</w:t>
      </w:r>
      <w:proofErr w:type="spellEnd"/>
      <w:r w:rsidRPr="00FB6531">
        <w:rPr>
          <w:lang w:val="eu-ES"/>
        </w:rPr>
        <w:t xml:space="preserve"> sekulakoak esan dizkigute. Adibi</w:t>
      </w:r>
      <w:r>
        <w:rPr>
          <w:lang w:val="eu-ES"/>
        </w:rPr>
        <w:t>de bat jarriko dizuet, Busturia</w:t>
      </w:r>
      <w:r w:rsidRPr="00FB6531">
        <w:rPr>
          <w:lang w:val="eu-ES"/>
        </w:rPr>
        <w:t>lde</w:t>
      </w:r>
      <w:r>
        <w:rPr>
          <w:lang w:val="eu-ES"/>
        </w:rPr>
        <w:t>ako</w:t>
      </w:r>
      <w:r w:rsidRPr="00FB6531">
        <w:rPr>
          <w:lang w:val="eu-ES"/>
        </w:rPr>
        <w:t xml:space="preserve"> Ur </w:t>
      </w:r>
      <w:proofErr w:type="spellStart"/>
      <w:r w:rsidRPr="00FB6531">
        <w:rPr>
          <w:lang w:val="eu-ES"/>
        </w:rPr>
        <w:t>Patzuergoa</w:t>
      </w:r>
      <w:proofErr w:type="spellEnd"/>
      <w:r>
        <w:rPr>
          <w:lang w:val="eu-ES"/>
        </w:rPr>
        <w:t xml:space="preserve">, Busturialdeako Ur </w:t>
      </w:r>
      <w:proofErr w:type="spellStart"/>
      <w:r w:rsidRPr="00FB6531">
        <w:rPr>
          <w:lang w:val="eu-ES"/>
        </w:rPr>
        <w:t>Patzuergoak</w:t>
      </w:r>
      <w:proofErr w:type="spellEnd"/>
      <w:r w:rsidRPr="00FB6531">
        <w:rPr>
          <w:lang w:val="eu-ES"/>
        </w:rPr>
        <w:t xml:space="preserve"> 45.000 pertsonei ura ematen die, baina beste kasu asko </w:t>
      </w:r>
      <w:r>
        <w:rPr>
          <w:lang w:val="eu-ES"/>
        </w:rPr>
        <w:t xml:space="preserve">egon litezke. Kalkulu </w:t>
      </w:r>
      <w:r w:rsidRPr="00FB6531">
        <w:rPr>
          <w:lang w:val="eu-ES"/>
        </w:rPr>
        <w:t>sinple batzuk eginda, gutxienez</w:t>
      </w:r>
      <w:r>
        <w:rPr>
          <w:lang w:val="eu-ES"/>
        </w:rPr>
        <w:t>,</w:t>
      </w:r>
      <w:r w:rsidRPr="00FB6531">
        <w:rPr>
          <w:lang w:val="eu-ES"/>
        </w:rPr>
        <w:t xml:space="preserve"> Busturialde</w:t>
      </w:r>
      <w:r>
        <w:rPr>
          <w:lang w:val="eu-ES"/>
        </w:rPr>
        <w:t>a</w:t>
      </w:r>
      <w:r w:rsidRPr="00FB6531">
        <w:rPr>
          <w:lang w:val="eu-ES"/>
        </w:rPr>
        <w:t xml:space="preserve">ko Ur </w:t>
      </w:r>
      <w:proofErr w:type="spellStart"/>
      <w:r>
        <w:rPr>
          <w:lang w:val="eu-ES"/>
        </w:rPr>
        <w:t>Patzuergoari</w:t>
      </w:r>
      <w:proofErr w:type="spellEnd"/>
      <w:r>
        <w:rPr>
          <w:lang w:val="eu-ES"/>
        </w:rPr>
        <w:t>,</w:t>
      </w:r>
      <w:r w:rsidRPr="00FB6531">
        <w:rPr>
          <w:lang w:val="eu-ES"/>
        </w:rPr>
        <w:t xml:space="preserve"> kanon berriarekin</w:t>
      </w:r>
      <w:r>
        <w:rPr>
          <w:lang w:val="eu-ES"/>
        </w:rPr>
        <w:t>,</w:t>
      </w:r>
      <w:r w:rsidRPr="00FB6531">
        <w:rPr>
          <w:lang w:val="eu-ES"/>
        </w:rPr>
        <w:t xml:space="preserve"> gutxienez 300.000 euroko igoera etorriko zaio</w:t>
      </w:r>
      <w:r>
        <w:rPr>
          <w:lang w:val="eu-ES"/>
        </w:rPr>
        <w:t>,</w:t>
      </w:r>
      <w:r w:rsidRPr="00FB6531">
        <w:rPr>
          <w:lang w:val="eu-ES"/>
        </w:rPr>
        <w:t xml:space="preserve"> ordainketan</w:t>
      </w:r>
      <w:r>
        <w:rPr>
          <w:lang w:val="eu-ES"/>
        </w:rPr>
        <w:t>.</w:t>
      </w:r>
      <w:r w:rsidRPr="00FB6531">
        <w:rPr>
          <w:lang w:val="eu-ES"/>
        </w:rPr>
        <w:t xml:space="preserve"> 300.000 euroko igoera</w:t>
      </w:r>
      <w:r>
        <w:rPr>
          <w:lang w:val="eu-ES"/>
        </w:rPr>
        <w:t>, g</w:t>
      </w:r>
      <w:r w:rsidRPr="00FB6531">
        <w:rPr>
          <w:lang w:val="eu-ES"/>
        </w:rPr>
        <w:t>utxieneko hori</w:t>
      </w:r>
      <w:r>
        <w:rPr>
          <w:lang w:val="eu-ES"/>
        </w:rPr>
        <w:t>,</w:t>
      </w:r>
      <w:r w:rsidRPr="00FB6531">
        <w:rPr>
          <w:lang w:val="eu-ES"/>
        </w:rPr>
        <w:t xml:space="preserve"> asko da</w:t>
      </w:r>
      <w:r>
        <w:rPr>
          <w:lang w:val="eu-ES"/>
        </w:rPr>
        <w:t xml:space="preserve">? Gutxi da? Bueno, </w:t>
      </w:r>
      <w:r w:rsidRPr="00FB6531">
        <w:rPr>
          <w:lang w:val="eu-ES"/>
        </w:rPr>
        <w:t>inbertsiorako duen diruaren %</w:t>
      </w:r>
      <w:r>
        <w:rPr>
          <w:lang w:val="eu-ES"/>
        </w:rPr>
        <w:t> </w:t>
      </w:r>
      <w:r w:rsidRPr="00FB6531">
        <w:rPr>
          <w:lang w:val="eu-ES"/>
        </w:rPr>
        <w:t>30ra da, hain zuzen ere.</w:t>
      </w:r>
    </w:p>
    <w:p w:rsidR="00466C8D" w:rsidRDefault="00466C8D" w:rsidP="00443782">
      <w:pPr>
        <w:pStyle w:val="Texto"/>
        <w:rPr>
          <w:lang w:val="eu-ES"/>
        </w:rPr>
      </w:pPr>
    </w:p>
    <w:p w:rsidR="00466C8D" w:rsidRDefault="00466C8D" w:rsidP="00443782">
      <w:pPr>
        <w:pStyle w:val="Texto"/>
        <w:rPr>
          <w:lang w:val="eu-ES"/>
        </w:rPr>
      </w:pPr>
      <w:r>
        <w:rPr>
          <w:lang w:val="eu-ES"/>
        </w:rPr>
        <w:lastRenderedPageBreak/>
        <w:t>Zer gertatzen da?</w:t>
      </w:r>
      <w:r w:rsidRPr="00FB6531">
        <w:rPr>
          <w:lang w:val="eu-ES"/>
        </w:rPr>
        <w:t xml:space="preserve"> Proposatu zuen aldaketak ez daukala</w:t>
      </w:r>
      <w:r>
        <w:rPr>
          <w:lang w:val="eu-ES"/>
        </w:rPr>
        <w:t>…, ez duela inola kont</w:t>
      </w:r>
      <w:r w:rsidRPr="00FB6531">
        <w:rPr>
          <w:lang w:val="eu-ES"/>
        </w:rPr>
        <w:t>utan hartzen</w:t>
      </w:r>
      <w:r>
        <w:rPr>
          <w:lang w:val="eu-ES"/>
        </w:rPr>
        <w:t xml:space="preserve"> k</w:t>
      </w:r>
      <w:r w:rsidRPr="00FB6531">
        <w:rPr>
          <w:lang w:val="eu-ES"/>
        </w:rPr>
        <w:t xml:space="preserve">udeatzaile bakoitzaren ezaugarriak. </w:t>
      </w:r>
      <w:r>
        <w:rPr>
          <w:lang w:val="eu-ES"/>
        </w:rPr>
        <w:t>K</w:t>
      </w:r>
      <w:r w:rsidRPr="00FB6531">
        <w:rPr>
          <w:lang w:val="eu-ES"/>
        </w:rPr>
        <w:t>udeatzaile txikiak normalean eremu zabalagoa izaten dute</w:t>
      </w:r>
      <w:r>
        <w:rPr>
          <w:lang w:val="eu-ES"/>
        </w:rPr>
        <w:t xml:space="preserve">, </w:t>
      </w:r>
      <w:proofErr w:type="spellStart"/>
      <w:r>
        <w:rPr>
          <w:lang w:val="eu-ES"/>
        </w:rPr>
        <w:t>z</w:t>
      </w:r>
      <w:r w:rsidRPr="00FB6531">
        <w:rPr>
          <w:lang w:val="eu-ES"/>
        </w:rPr>
        <w:t>onalde</w:t>
      </w:r>
      <w:proofErr w:type="spellEnd"/>
      <w:r w:rsidRPr="00FB6531">
        <w:rPr>
          <w:lang w:val="eu-ES"/>
        </w:rPr>
        <w:t xml:space="preserve"> gutxi </w:t>
      </w:r>
      <w:proofErr w:type="spellStart"/>
      <w:r>
        <w:rPr>
          <w:lang w:val="eu-ES"/>
        </w:rPr>
        <w:t>dentsifikatuetan</w:t>
      </w:r>
      <w:proofErr w:type="spellEnd"/>
      <w:r>
        <w:rPr>
          <w:lang w:val="eu-ES"/>
        </w:rPr>
        <w:t xml:space="preserve"> egoten dira. B</w:t>
      </w:r>
      <w:r w:rsidRPr="00FB6531">
        <w:rPr>
          <w:lang w:val="eu-ES"/>
        </w:rPr>
        <w:t>eraz, sare hornitzaile askoz luzeagoak dituzte</w:t>
      </w:r>
      <w:r>
        <w:rPr>
          <w:lang w:val="eu-ES"/>
        </w:rPr>
        <w:t>. Eta diru-</w:t>
      </w:r>
      <w:r w:rsidRPr="00FB6531">
        <w:rPr>
          <w:lang w:val="eu-ES"/>
        </w:rPr>
        <w:t>sarrera gutxiago dituzte, erabiltzaile gutxiago dituztelako. Beraz, zer gertatuko da</w:t>
      </w:r>
      <w:r>
        <w:rPr>
          <w:lang w:val="eu-ES"/>
        </w:rPr>
        <w:t>? K</w:t>
      </w:r>
      <w:r w:rsidRPr="00FB6531">
        <w:rPr>
          <w:lang w:val="eu-ES"/>
        </w:rPr>
        <w:t>anona gehiago ordaindu beharko dutela, diru-sarrera gutxiago izango dutela eta sarea hobetzeko egiteko</w:t>
      </w:r>
      <w:r>
        <w:rPr>
          <w:lang w:val="eu-ES"/>
        </w:rPr>
        <w:t xml:space="preserve">…, o </w:t>
      </w:r>
      <w:proofErr w:type="spellStart"/>
      <w:r>
        <w:rPr>
          <w:lang w:val="eu-ES"/>
        </w:rPr>
        <w:t>sea</w:t>
      </w:r>
      <w:proofErr w:type="spellEnd"/>
      <w:r>
        <w:rPr>
          <w:lang w:val="eu-ES"/>
        </w:rPr>
        <w:t xml:space="preserve">, </w:t>
      </w:r>
      <w:r w:rsidRPr="00FB6531">
        <w:rPr>
          <w:lang w:val="eu-ES"/>
        </w:rPr>
        <w:t>izango duten dirua gutxiago izango dela</w:t>
      </w:r>
      <w:r>
        <w:rPr>
          <w:lang w:val="eu-ES"/>
        </w:rPr>
        <w:t>. E</w:t>
      </w:r>
      <w:r w:rsidRPr="00FB6531">
        <w:rPr>
          <w:lang w:val="eu-ES"/>
        </w:rPr>
        <w:t>ta hori zirkulu bizi</w:t>
      </w:r>
      <w:r>
        <w:rPr>
          <w:lang w:val="eu-ES"/>
        </w:rPr>
        <w:t>oso batean bihurtuko da.</w:t>
      </w:r>
    </w:p>
    <w:p w:rsidR="00466C8D" w:rsidRDefault="00466C8D" w:rsidP="00443782">
      <w:pPr>
        <w:pStyle w:val="Texto"/>
        <w:rPr>
          <w:lang w:val="eu-ES"/>
        </w:rPr>
      </w:pPr>
    </w:p>
    <w:p w:rsidR="00466C8D" w:rsidRDefault="00466C8D" w:rsidP="00443782">
      <w:pPr>
        <w:pStyle w:val="Texto"/>
        <w:rPr>
          <w:lang w:val="eu-ES"/>
        </w:rPr>
      </w:pPr>
      <w:r w:rsidRPr="00FB6531">
        <w:rPr>
          <w:lang w:val="eu-ES"/>
        </w:rPr>
        <w:t>Ze kontua da</w:t>
      </w:r>
      <w:r>
        <w:rPr>
          <w:lang w:val="eu-ES"/>
        </w:rPr>
        <w:t xml:space="preserve"> o</w:t>
      </w:r>
      <w:r w:rsidRPr="00FB6531">
        <w:rPr>
          <w:lang w:val="eu-ES"/>
        </w:rPr>
        <w:t>so desberdina da, oso desberdina</w:t>
      </w:r>
      <w:r>
        <w:rPr>
          <w:lang w:val="eu-ES"/>
        </w:rPr>
        <w:t xml:space="preserve"> da –e</w:t>
      </w:r>
      <w:r w:rsidRPr="00FB6531">
        <w:rPr>
          <w:lang w:val="eu-ES"/>
        </w:rPr>
        <w:t>ta hau, lege aldaketan ez duzue, ez duzue jarri</w:t>
      </w:r>
      <w:r>
        <w:rPr>
          <w:lang w:val="eu-ES"/>
        </w:rPr>
        <w:t>–</w:t>
      </w:r>
      <w:r w:rsidRPr="00FB6531">
        <w:rPr>
          <w:lang w:val="eu-ES"/>
        </w:rPr>
        <w:t xml:space="preserve"> </w:t>
      </w:r>
      <w:proofErr w:type="spellStart"/>
      <w:r>
        <w:rPr>
          <w:lang w:val="eu-ES"/>
        </w:rPr>
        <w:t>Amvisa</w:t>
      </w:r>
      <w:proofErr w:type="spellEnd"/>
      <w:r>
        <w:rPr>
          <w:lang w:val="eu-ES"/>
        </w:rPr>
        <w:t xml:space="preserve"> batek, </w:t>
      </w:r>
      <w:r w:rsidRPr="00FB6531">
        <w:rPr>
          <w:lang w:val="eu-ES"/>
        </w:rPr>
        <w:t>Gasteizen</w:t>
      </w:r>
      <w:r>
        <w:rPr>
          <w:lang w:val="eu-ES"/>
        </w:rPr>
        <w:t>,</w:t>
      </w:r>
      <w:r w:rsidRPr="00FB6531">
        <w:rPr>
          <w:lang w:val="eu-ES"/>
        </w:rPr>
        <w:t xml:space="preserve"> 250.000 pertsonari ura ematen dio eta beraien </w:t>
      </w:r>
      <w:r>
        <w:rPr>
          <w:lang w:val="eu-ES"/>
        </w:rPr>
        <w:t xml:space="preserve">hoditeria </w:t>
      </w:r>
      <w:r w:rsidRPr="00FB6531">
        <w:rPr>
          <w:lang w:val="eu-ES"/>
        </w:rPr>
        <w:t>210 kilometro dira</w:t>
      </w:r>
      <w:r>
        <w:rPr>
          <w:lang w:val="eu-ES"/>
        </w:rPr>
        <w:t xml:space="preserve">. Busturiako Ur </w:t>
      </w:r>
      <w:proofErr w:type="spellStart"/>
      <w:r>
        <w:rPr>
          <w:lang w:val="eu-ES"/>
        </w:rPr>
        <w:t>Patzuergoak</w:t>
      </w:r>
      <w:proofErr w:type="spellEnd"/>
      <w:r>
        <w:rPr>
          <w:lang w:val="eu-ES"/>
        </w:rPr>
        <w:t xml:space="preserve"> 45.000 pertsonari</w:t>
      </w:r>
      <w:r w:rsidRPr="00FB6531">
        <w:rPr>
          <w:lang w:val="eu-ES"/>
        </w:rPr>
        <w:t xml:space="preserve"> ura ematen dio eta 850 kilometroetako hoditeria du. Beraz, nik uste dut ez dela logikoa</w:t>
      </w:r>
      <w:r>
        <w:rPr>
          <w:lang w:val="eu-ES"/>
        </w:rPr>
        <w:t>,</w:t>
      </w:r>
      <w:r w:rsidRPr="00FB6531">
        <w:rPr>
          <w:lang w:val="eu-ES"/>
        </w:rPr>
        <w:t xml:space="preserve"> logika</w:t>
      </w:r>
      <w:r>
        <w:rPr>
          <w:lang w:val="eu-ES"/>
        </w:rPr>
        <w:t>z</w:t>
      </w:r>
      <w:r w:rsidRPr="00FB6531">
        <w:rPr>
          <w:lang w:val="eu-ES"/>
        </w:rPr>
        <w:t xml:space="preserve"> erabat</w:t>
      </w:r>
      <w:r>
        <w:rPr>
          <w:lang w:val="eu-ES"/>
        </w:rPr>
        <w:t xml:space="preserve"> urruti gelditu dela eta hemen l</w:t>
      </w:r>
      <w:r w:rsidRPr="00FB6531">
        <w:rPr>
          <w:lang w:val="eu-ES"/>
        </w:rPr>
        <w:t>urralde orekarekin izugarrizko arazoak sortuko dutela.</w:t>
      </w:r>
    </w:p>
    <w:p w:rsidR="00466C8D" w:rsidRDefault="00466C8D" w:rsidP="00443782">
      <w:pPr>
        <w:pStyle w:val="Texto"/>
        <w:rPr>
          <w:lang w:val="eu-ES"/>
        </w:rPr>
      </w:pPr>
    </w:p>
    <w:p w:rsidR="00466C8D" w:rsidRDefault="00466C8D" w:rsidP="00443782">
      <w:pPr>
        <w:pStyle w:val="Texto"/>
      </w:pPr>
      <w:r w:rsidRPr="00FB6531">
        <w:rPr>
          <w:lang w:val="eu-ES"/>
        </w:rPr>
        <w:t>Zer gertatuko da</w:t>
      </w:r>
      <w:r>
        <w:rPr>
          <w:lang w:val="eu-ES"/>
        </w:rPr>
        <w:t>? I</w:t>
      </w:r>
      <w:r w:rsidRPr="00FB6531">
        <w:rPr>
          <w:lang w:val="eu-ES"/>
        </w:rPr>
        <w:t>nbertsioari edo e inber</w:t>
      </w:r>
      <w:r>
        <w:rPr>
          <w:lang w:val="eu-ES"/>
        </w:rPr>
        <w:t>tsioa egiteko duten ahalmenari ha</w:t>
      </w:r>
      <w:r w:rsidRPr="00FB6531">
        <w:rPr>
          <w:lang w:val="eu-ES"/>
        </w:rPr>
        <w:t>gin</w:t>
      </w:r>
      <w:r>
        <w:rPr>
          <w:lang w:val="eu-ES"/>
        </w:rPr>
        <w:t>k</w:t>
      </w:r>
      <w:r w:rsidRPr="00FB6531">
        <w:rPr>
          <w:lang w:val="eu-ES"/>
        </w:rPr>
        <w:t>a</w:t>
      </w:r>
      <w:r>
        <w:rPr>
          <w:lang w:val="eu-ES"/>
        </w:rPr>
        <w:t xml:space="preserve"> bat emango </w:t>
      </w:r>
      <w:r w:rsidRPr="00FB6531">
        <w:rPr>
          <w:lang w:val="eu-ES"/>
        </w:rPr>
        <w:t>zaiola</w:t>
      </w:r>
      <w:r>
        <w:rPr>
          <w:lang w:val="eu-ES"/>
        </w:rPr>
        <w:t xml:space="preserve"> kanon berriak kobratzeko orduan. B</w:t>
      </w:r>
      <w:r w:rsidRPr="00FB6531">
        <w:rPr>
          <w:lang w:val="eu-ES"/>
        </w:rPr>
        <w:t>eraz, galera gehiago izango dituzte</w:t>
      </w:r>
      <w:r>
        <w:rPr>
          <w:lang w:val="eu-ES"/>
        </w:rPr>
        <w:t xml:space="preserve">, </w:t>
      </w:r>
      <w:proofErr w:type="spellStart"/>
      <w:r>
        <w:rPr>
          <w:lang w:val="eu-ES"/>
        </w:rPr>
        <w:t>c</w:t>
      </w:r>
      <w:r w:rsidRPr="00FB6531">
        <w:rPr>
          <w:lang w:val="eu-ES"/>
        </w:rPr>
        <w:t>anon</w:t>
      </w:r>
      <w:proofErr w:type="spellEnd"/>
      <w:r w:rsidRPr="00FB6531">
        <w:rPr>
          <w:lang w:val="eu-ES"/>
        </w:rPr>
        <w:t xml:space="preserve"> ordainketa gehiago etorriko da</w:t>
      </w:r>
      <w:r>
        <w:rPr>
          <w:lang w:val="eu-ES"/>
        </w:rPr>
        <w:t>,</w:t>
      </w:r>
      <w:r w:rsidRPr="00FB6531">
        <w:rPr>
          <w:lang w:val="eu-ES"/>
        </w:rPr>
        <w:t xml:space="preserve"> eta </w:t>
      </w:r>
      <w:r>
        <w:rPr>
          <w:lang w:val="eu-ES"/>
        </w:rPr>
        <w:t>abar, eta abar. E</w:t>
      </w:r>
      <w:r w:rsidRPr="00FB6531">
        <w:t>s decir, mete en una espiral diabólica al pequeño gesto</w:t>
      </w:r>
      <w:r>
        <w:t>r</w:t>
      </w:r>
      <w:r w:rsidRPr="00FB6531">
        <w:t>. Cad</w:t>
      </w:r>
      <w:r>
        <w:t xml:space="preserve">a vez más canon, cada vez más dinero destinado a </w:t>
      </w:r>
      <w:r w:rsidRPr="00FB6531">
        <w:t>inversión</w:t>
      </w:r>
      <w:r>
        <w:t>,</w:t>
      </w:r>
      <w:r w:rsidRPr="00FB6531">
        <w:t xml:space="preserve"> cada vez más ca</w:t>
      </w:r>
      <w:r>
        <w:t xml:space="preserve">non que va a ir destinado a URA. Que no ha </w:t>
      </w:r>
      <w:r w:rsidRPr="00FB6531">
        <w:t xml:space="preserve">explicado cómo va a distribuir esa </w:t>
      </w:r>
      <w:r>
        <w:t>recaudación. N</w:t>
      </w:r>
      <w:r w:rsidRPr="00FB6531">
        <w:t>o hay un estudio económico mínimamente detallado</w:t>
      </w:r>
      <w:r>
        <w:t xml:space="preserve">, ni de </w:t>
      </w:r>
      <w:r w:rsidRPr="00FB6531">
        <w:t xml:space="preserve">la repercusión de la medida, ni </w:t>
      </w:r>
      <w:r>
        <w:t xml:space="preserve">de </w:t>
      </w:r>
      <w:r w:rsidRPr="00FB6531">
        <w:t>la distribución de esfuerzos.</w:t>
      </w:r>
    </w:p>
    <w:p w:rsidR="00466C8D" w:rsidRDefault="00466C8D" w:rsidP="00443782">
      <w:pPr>
        <w:pStyle w:val="Texto"/>
      </w:pPr>
    </w:p>
    <w:p w:rsidR="00466C8D" w:rsidRDefault="00466C8D" w:rsidP="00443782">
      <w:pPr>
        <w:pStyle w:val="Texto"/>
      </w:pPr>
      <w:r w:rsidRPr="00FB6531">
        <w:t>Así que, por ejemplo, no se toma en cuenta que la pérdida, la reducción de la pérdida de agua en el ámbito rural es mucho</w:t>
      </w:r>
      <w:r>
        <w:t>,</w:t>
      </w:r>
      <w:r w:rsidRPr="00FB6531">
        <w:t xml:space="preserve"> muchísimo más complicado</w:t>
      </w:r>
      <w:r>
        <w:t>. Y</w:t>
      </w:r>
      <w:r w:rsidRPr="00FB6531">
        <w:t xml:space="preserve"> para los gestores menores tampoco desde subestimar</w:t>
      </w:r>
      <w:r>
        <w:t>se</w:t>
      </w:r>
      <w:r w:rsidRPr="00FB6531">
        <w:t xml:space="preserve"> el trabajo administrativo añadido </w:t>
      </w:r>
      <w:r>
        <w:t xml:space="preserve">que </w:t>
      </w:r>
      <w:r w:rsidRPr="00FB6531">
        <w:t>va a venir con la modificación</w:t>
      </w:r>
      <w:r>
        <w:t>.</w:t>
      </w:r>
    </w:p>
    <w:p w:rsidR="00466C8D" w:rsidRDefault="00466C8D" w:rsidP="00443782">
      <w:pPr>
        <w:pStyle w:val="Texto"/>
      </w:pPr>
    </w:p>
    <w:p w:rsidR="00466C8D" w:rsidRDefault="00466C8D" w:rsidP="00443782">
      <w:pPr>
        <w:pStyle w:val="Texto"/>
      </w:pPr>
      <w:r w:rsidRPr="005C4AF8">
        <w:rPr>
          <w:lang w:val="eu-ES"/>
        </w:rPr>
        <w:t>Laburbilduz. Laburbilduz.</w:t>
      </w:r>
      <w:r>
        <w:t xml:space="preserve"> S</w:t>
      </w:r>
      <w:r w:rsidRPr="00FB6531">
        <w:t xml:space="preserve">i la idea de del canon era pues penalizar los </w:t>
      </w:r>
      <w:r>
        <w:t xml:space="preserve">consumos </w:t>
      </w:r>
      <w:r w:rsidRPr="00FB6531">
        <w:t>excesivos</w:t>
      </w:r>
      <w:r>
        <w:t>, es decir, si te</w:t>
      </w:r>
      <w:r w:rsidRPr="00FB6531">
        <w:t xml:space="preserve"> gusta </w:t>
      </w:r>
      <w:r>
        <w:t xml:space="preserve">ducharte una hora, si te gusta despilfarrar </w:t>
      </w:r>
      <w:r w:rsidRPr="00FB6531">
        <w:t xml:space="preserve">tendrás que pagar y eso no se terminó de controlar, no se pudo </w:t>
      </w:r>
      <w:r w:rsidRPr="00FB6531">
        <w:lastRenderedPageBreak/>
        <w:t>hacer efectivo, ahora se dice</w:t>
      </w:r>
      <w:r>
        <w:t xml:space="preserve">: "Bah, ahora </w:t>
      </w:r>
      <w:r w:rsidRPr="00FB6531">
        <w:t>los despilfarradores son los gestores</w:t>
      </w:r>
      <w:r>
        <w:t>. E</w:t>
      </w:r>
      <w:r w:rsidRPr="00FB6531">
        <w:t>ntonces les cobramos a ellos directamente</w:t>
      </w:r>
      <w:r>
        <w:t>. Y</w:t>
      </w:r>
      <w:r w:rsidRPr="00FB6531">
        <w:t xml:space="preserve"> así los vamos a penalizar</w:t>
      </w:r>
      <w:r>
        <w:t>".</w:t>
      </w:r>
    </w:p>
    <w:p w:rsidR="00466C8D" w:rsidRDefault="00466C8D" w:rsidP="00443782">
      <w:pPr>
        <w:pStyle w:val="Texto"/>
      </w:pPr>
    </w:p>
    <w:p w:rsidR="00466C8D" w:rsidRDefault="00466C8D" w:rsidP="00443782">
      <w:pPr>
        <w:pStyle w:val="Texto"/>
      </w:pPr>
      <w:r>
        <w:t>¿A</w:t>
      </w:r>
      <w:r w:rsidRPr="00FB6531">
        <w:t xml:space="preserve"> quién va, a quién va a perjudicar esta modificación</w:t>
      </w:r>
      <w:r>
        <w:t>? E</w:t>
      </w:r>
      <w:r w:rsidRPr="00FB6531">
        <w:t>videntemente</w:t>
      </w:r>
      <w:r>
        <w:t>,</w:t>
      </w:r>
      <w:r w:rsidRPr="00FB6531">
        <w:t xml:space="preserve"> a todos los pequeños gestores con los que no se ha hablado y de los que no se ha pedido ninguna opinión, como ya se nos ha dicho</w:t>
      </w:r>
      <w:r>
        <w:t>. N</w:t>
      </w:r>
      <w:r w:rsidRPr="00FB6531">
        <w:t>o va a beneficiar en ningún caso a qu</w:t>
      </w:r>
      <w:r>
        <w:t>ien más</w:t>
      </w:r>
      <w:r w:rsidRPr="00FB6531">
        <w:t xml:space="preserve"> esfuerzo </w:t>
      </w:r>
      <w:r>
        <w:t xml:space="preserve">realiza –o </w:t>
      </w:r>
      <w:r w:rsidRPr="00FB6531">
        <w:t>está realizando</w:t>
      </w:r>
      <w:r>
        <w:t>,</w:t>
      </w:r>
      <w:r w:rsidRPr="00FB6531">
        <w:t xml:space="preserve"> de hecho</w:t>
      </w:r>
      <w:r>
        <w:t>,</w:t>
      </w:r>
      <w:r w:rsidRPr="00FB6531">
        <w:t xml:space="preserve"> ya</w:t>
      </w:r>
      <w:r>
        <w:t>–</w:t>
      </w:r>
      <w:r w:rsidRPr="00FB6531">
        <w:t xml:space="preserve"> para minimizar las pérdidas, sino a quien por su estructura territorial y poblacional este más agrupado y más densifica</w:t>
      </w:r>
      <w:r>
        <w:t>do. Y esto son más pulgas para perro flaco.</w:t>
      </w:r>
      <w:r w:rsidRPr="00FB6531">
        <w:t xml:space="preserve"> </w:t>
      </w:r>
      <w:r>
        <w:t>O</w:t>
      </w:r>
      <w:r w:rsidRPr="00FB6531">
        <w:t>bligar</w:t>
      </w:r>
      <w:r>
        <w:t>l</w:t>
      </w:r>
      <w:r w:rsidRPr="00FB6531">
        <w:t>os</w:t>
      </w:r>
      <w:r>
        <w:t xml:space="preserve"> </w:t>
      </w:r>
      <w:r w:rsidRPr="00FB6531">
        <w:t>a tomar la decisión de subir mucho los precios o dejar de invertir</w:t>
      </w:r>
      <w:r>
        <w:t>. Y</w:t>
      </w:r>
      <w:r w:rsidRPr="00FB6531">
        <w:t xml:space="preserve"> creo que esa no debía </w:t>
      </w:r>
      <w:r>
        <w:t xml:space="preserve">de </w:t>
      </w:r>
      <w:r w:rsidRPr="00FB6531">
        <w:t>ser la idea</w:t>
      </w:r>
      <w:r>
        <w:t>.</w:t>
      </w:r>
    </w:p>
    <w:p w:rsidR="00466C8D" w:rsidRDefault="00466C8D" w:rsidP="00443782">
      <w:pPr>
        <w:pStyle w:val="Texto"/>
      </w:pPr>
    </w:p>
    <w:p w:rsidR="00466C8D" w:rsidRDefault="00466C8D" w:rsidP="00443782">
      <w:pPr>
        <w:pStyle w:val="Texto"/>
      </w:pPr>
      <w:r>
        <w:t>E</w:t>
      </w:r>
      <w:r w:rsidRPr="00FB6531">
        <w:t>ta</w:t>
      </w:r>
      <w:r>
        <w:t>,</w:t>
      </w:r>
      <w:r w:rsidRPr="00FB6531">
        <w:t xml:space="preserve"> </w:t>
      </w:r>
      <w:r w:rsidRPr="00FB6531">
        <w:rPr>
          <w:lang w:val="eu-ES"/>
        </w:rPr>
        <w:t>gainera</w:t>
      </w:r>
      <w:r>
        <w:rPr>
          <w:lang w:val="eu-ES"/>
        </w:rPr>
        <w:t>,</w:t>
      </w:r>
      <w:r w:rsidRPr="00FB6531">
        <w:rPr>
          <w:lang w:val="eu-ES"/>
        </w:rPr>
        <w:t xml:space="preserve"> guzti hau, guzti hau eztabaida Legebiltzar honi lapurtuta eta ur kudeatzaile gehienei iritzia eskatu gabe</w:t>
      </w:r>
      <w:r>
        <w:rPr>
          <w:lang w:val="eu-ES"/>
        </w:rPr>
        <w:t>. Y</w:t>
      </w:r>
      <w:r w:rsidRPr="00FB6531">
        <w:t xml:space="preserve"> habría que hablar </w:t>
      </w:r>
      <w:r>
        <w:t>–</w:t>
      </w:r>
      <w:r w:rsidRPr="00FB6531">
        <w:t>y no se ha hablado</w:t>
      </w:r>
      <w:r>
        <w:t>–</w:t>
      </w:r>
      <w:r w:rsidRPr="00FB6531">
        <w:t xml:space="preserve"> del destino del dinero que se va a rec</w:t>
      </w:r>
      <w:r>
        <w:t>audar y de las necesidades que hay. S</w:t>
      </w:r>
      <w:r w:rsidRPr="00FB6531">
        <w:t>egún la Directiva Marco del Agua, el destino debe</w:t>
      </w:r>
      <w:r>
        <w:t>ría</w:t>
      </w:r>
      <w:r w:rsidRPr="00FB6531">
        <w:t xml:space="preserve"> </w:t>
      </w:r>
      <w:r>
        <w:t xml:space="preserve">de </w:t>
      </w:r>
      <w:r w:rsidRPr="00FB6531">
        <w:t xml:space="preserve">ser la prevención de la contaminación, financiación de gastos de inversión, mejora </w:t>
      </w:r>
      <w:r>
        <w:t xml:space="preserve">del </w:t>
      </w:r>
      <w:r w:rsidRPr="00FB6531">
        <w:t xml:space="preserve">estado </w:t>
      </w:r>
      <w:r>
        <w:t>d</w:t>
      </w:r>
      <w:r w:rsidRPr="00FB6531">
        <w:t>e masas de agua.</w:t>
      </w:r>
    </w:p>
    <w:p w:rsidR="00466C8D" w:rsidRDefault="00466C8D" w:rsidP="00443782">
      <w:pPr>
        <w:pStyle w:val="Texto"/>
      </w:pPr>
    </w:p>
    <w:p w:rsidR="00466C8D" w:rsidRDefault="00466C8D" w:rsidP="00443782">
      <w:pPr>
        <w:pStyle w:val="Texto"/>
      </w:pPr>
      <w:r w:rsidRPr="00FB6531">
        <w:t xml:space="preserve">Sobre todo esto se ha hablado mucho en este Parlamento. </w:t>
      </w:r>
      <w:r>
        <w:t xml:space="preserve">Hubo </w:t>
      </w:r>
      <w:r w:rsidRPr="00FB6531">
        <w:t xml:space="preserve">una iniciativa </w:t>
      </w:r>
      <w:r>
        <w:t xml:space="preserve">en </w:t>
      </w:r>
      <w:r w:rsidRPr="00FB6531">
        <w:t>el año 2017</w:t>
      </w:r>
      <w:r>
        <w:t>,</w:t>
      </w:r>
      <w:r w:rsidRPr="00FB6531">
        <w:t xml:space="preserve"> en octubre, que se aprobó por unanimidad</w:t>
      </w:r>
      <w:r>
        <w:t>,</w:t>
      </w:r>
      <w:r w:rsidRPr="00FB6531">
        <w:t xml:space="preserve"> </w:t>
      </w:r>
      <w:r>
        <w:t xml:space="preserve">a </w:t>
      </w:r>
      <w:r w:rsidRPr="00FB6531">
        <w:t>una iniciativa de una moción</w:t>
      </w:r>
      <w:r>
        <w:t xml:space="preserve"> de la señora </w:t>
      </w:r>
      <w:r w:rsidRPr="00FB6531">
        <w:t xml:space="preserve">López de </w:t>
      </w:r>
      <w:proofErr w:type="spellStart"/>
      <w:r w:rsidRPr="00FB6531">
        <w:t>Ocariz</w:t>
      </w:r>
      <w:proofErr w:type="spellEnd"/>
      <w:r>
        <w:t>,</w:t>
      </w:r>
      <w:r w:rsidRPr="00FB6531">
        <w:t xml:space="preserve"> en la que se ha</w:t>
      </w:r>
      <w:r>
        <w:t>blaba de hacer un P</w:t>
      </w:r>
      <w:r w:rsidRPr="00FB6531">
        <w:t xml:space="preserve">lan </w:t>
      </w:r>
      <w:r>
        <w:t>I</w:t>
      </w:r>
      <w:r w:rsidRPr="00FB6531">
        <w:t xml:space="preserve">ntegral para la mejora del estado de las masas de agua superficiales en el País Vasco, que se debía presentar </w:t>
      </w:r>
      <w:r>
        <w:t xml:space="preserve">en </w:t>
      </w:r>
      <w:r w:rsidRPr="00FB6531">
        <w:t>un año</w:t>
      </w:r>
      <w:r>
        <w:t>,</w:t>
      </w:r>
      <w:r w:rsidRPr="00FB6531">
        <w:t xml:space="preserve"> en octubre del 2018</w:t>
      </w:r>
      <w:r>
        <w:t xml:space="preserve"> –e</w:t>
      </w:r>
      <w:r w:rsidRPr="00FB6531">
        <w:t>stamos en diciembre 2019 y no se ha hecho</w:t>
      </w:r>
      <w:r>
        <w:t>,</w:t>
      </w:r>
      <w:r w:rsidRPr="00FB6531">
        <w:t xml:space="preserve"> el Gobierno no ha hecho los deberes en este tema</w:t>
      </w:r>
      <w:r>
        <w:t>–</w:t>
      </w:r>
      <w:r w:rsidRPr="00FB6531">
        <w:t xml:space="preserve"> en el que se hablaba de inventariar, digamos</w:t>
      </w:r>
      <w:r>
        <w:t>,</w:t>
      </w:r>
      <w:r w:rsidRPr="00FB6531">
        <w:t xml:space="preserve"> todas las necesidades que había en estas cuestiones</w:t>
      </w:r>
      <w:r>
        <w:t>. S</w:t>
      </w:r>
      <w:r w:rsidRPr="00FB6531">
        <w:t>e habla</w:t>
      </w:r>
      <w:r>
        <w:t>ba de</w:t>
      </w:r>
      <w:r w:rsidRPr="00FB6531">
        <w:t xml:space="preserve"> </w:t>
      </w:r>
      <w:r>
        <w:t xml:space="preserve">hacer </w:t>
      </w:r>
      <w:r w:rsidRPr="00FB6531">
        <w:t>un estudio económico para las actuaciones, equipos</w:t>
      </w:r>
      <w:r>
        <w:t>, medidas… S</w:t>
      </w:r>
      <w:r w:rsidRPr="00FB6531">
        <w:t>e hablaba de un calendario de ejecución, de las medidas planteadas. Todo esto no se ha hecho, no se ha hecho</w:t>
      </w:r>
      <w:r>
        <w:t>,</w:t>
      </w:r>
      <w:r w:rsidRPr="00FB6531">
        <w:t xml:space="preserve"> y a última hora, como el estudiante que estudia en el último momento para aprobar un examen</w:t>
      </w:r>
      <w:r>
        <w:t>,</w:t>
      </w:r>
      <w:r w:rsidRPr="00FB6531">
        <w:t xml:space="preserve"> no</w:t>
      </w:r>
      <w:r>
        <w:t>s</w:t>
      </w:r>
      <w:r w:rsidRPr="00FB6531">
        <w:t xml:space="preserve"> cuela</w:t>
      </w:r>
      <w:r>
        <w:t xml:space="preserve">n esta </w:t>
      </w:r>
      <w:r w:rsidRPr="00FB6531">
        <w:t>modificación de ley</w:t>
      </w:r>
      <w:r>
        <w:t>,</w:t>
      </w:r>
      <w:r w:rsidRPr="00FB6531">
        <w:t xml:space="preserve"> </w:t>
      </w:r>
      <w:r>
        <w:t xml:space="preserve">hurtándonos </w:t>
      </w:r>
      <w:r w:rsidRPr="00FB6531">
        <w:t>el debate parlamentario</w:t>
      </w:r>
      <w:r>
        <w:t xml:space="preserve">, hurtando las </w:t>
      </w:r>
      <w:r w:rsidRPr="00FB6531">
        <w:t xml:space="preserve">comparecencias que </w:t>
      </w:r>
      <w:r w:rsidRPr="00FB6531">
        <w:lastRenderedPageBreak/>
        <w:t xml:space="preserve">pudieran venir de aquellas personas, usuarios, asambleas, gestores, que están que están implicados. </w:t>
      </w:r>
    </w:p>
    <w:p w:rsidR="00466C8D" w:rsidRDefault="00466C8D" w:rsidP="00443782">
      <w:pPr>
        <w:pStyle w:val="Texto"/>
      </w:pPr>
    </w:p>
    <w:p w:rsidR="00466C8D" w:rsidRDefault="00466C8D" w:rsidP="00443782">
      <w:pPr>
        <w:pStyle w:val="Texto"/>
        <w:rPr>
          <w:lang w:val="eu-ES"/>
        </w:rPr>
      </w:pPr>
      <w:r w:rsidRPr="00FB6531">
        <w:rPr>
          <w:lang w:val="eu-ES"/>
        </w:rPr>
        <w:t>Beraz, arazoa</w:t>
      </w:r>
      <w:r>
        <w:rPr>
          <w:lang w:val="eu-ES"/>
        </w:rPr>
        <w:t>,</w:t>
      </w:r>
      <w:r w:rsidRPr="00FB6531">
        <w:rPr>
          <w:lang w:val="eu-ES"/>
        </w:rPr>
        <w:t xml:space="preserve"> arazo handiena, arazo handiena gobernantza eredua da</w:t>
      </w:r>
      <w:r>
        <w:rPr>
          <w:lang w:val="eu-ES"/>
        </w:rPr>
        <w:t>,</w:t>
      </w:r>
      <w:r w:rsidRPr="00FB6531">
        <w:rPr>
          <w:lang w:val="eu-ES"/>
        </w:rPr>
        <w:t xml:space="preserve"> kasu honetan</w:t>
      </w:r>
      <w:r>
        <w:rPr>
          <w:lang w:val="eu-ES"/>
        </w:rPr>
        <w:t>, ze guk honen</w:t>
      </w:r>
      <w:r w:rsidRPr="00FB6531">
        <w:rPr>
          <w:lang w:val="eu-ES"/>
        </w:rPr>
        <w:t xml:space="preserve"> inguruan hitz egiteko disposizio osoa daukagu, baina </w:t>
      </w:r>
      <w:r>
        <w:rPr>
          <w:lang w:val="eu-ES"/>
        </w:rPr>
        <w:t xml:space="preserve">López de </w:t>
      </w:r>
      <w:proofErr w:type="spellStart"/>
      <w:r>
        <w:rPr>
          <w:lang w:val="eu-ES"/>
        </w:rPr>
        <w:t>Ocarizek</w:t>
      </w:r>
      <w:proofErr w:type="spellEnd"/>
      <w:r>
        <w:rPr>
          <w:lang w:val="eu-ES"/>
        </w:rPr>
        <w:t xml:space="preserve"> </w:t>
      </w:r>
      <w:r w:rsidRPr="00FB6531">
        <w:rPr>
          <w:lang w:val="eu-ES"/>
        </w:rPr>
        <w:t xml:space="preserve">proposatzen duen bezala, hemen </w:t>
      </w:r>
      <w:r w:rsidRPr="008D4981">
        <w:rPr>
          <w:lang w:val="es-ES"/>
        </w:rPr>
        <w:t>"remitir al Parlamento la propuesta de modificación"</w:t>
      </w:r>
      <w:r w:rsidRPr="00FB6531">
        <w:rPr>
          <w:lang w:val="eu-ES"/>
        </w:rPr>
        <w:t>. Hemen</w:t>
      </w:r>
      <w:r>
        <w:rPr>
          <w:lang w:val="eu-ES"/>
        </w:rPr>
        <w:t>,</w:t>
      </w:r>
      <w:r w:rsidRPr="00FB6531">
        <w:rPr>
          <w:lang w:val="eu-ES"/>
        </w:rPr>
        <w:t xml:space="preserve"> Legebiltzarrean</w:t>
      </w:r>
      <w:r>
        <w:rPr>
          <w:lang w:val="eu-ES"/>
        </w:rPr>
        <w:t>,</w:t>
      </w:r>
      <w:r w:rsidRPr="00FB6531">
        <w:rPr>
          <w:lang w:val="eu-ES"/>
        </w:rPr>
        <w:t xml:space="preserve"> lanketa hori egin da.</w:t>
      </w:r>
    </w:p>
    <w:p w:rsidR="00466C8D" w:rsidRDefault="00466C8D" w:rsidP="00443782">
      <w:pPr>
        <w:pStyle w:val="Texto"/>
        <w:rPr>
          <w:lang w:val="eu-ES"/>
        </w:rPr>
      </w:pPr>
    </w:p>
    <w:p w:rsidR="00466C8D" w:rsidRDefault="00466C8D" w:rsidP="00443782">
      <w:pPr>
        <w:pStyle w:val="Texto"/>
      </w:pPr>
      <w:r w:rsidRPr="00FB6531">
        <w:rPr>
          <w:lang w:val="eu-ES"/>
        </w:rPr>
        <w:t>Duda asko daude, kezka asko dago eta iruditzen zait ez dituzuela behar den moduan erantzun</w:t>
      </w:r>
      <w:r>
        <w:rPr>
          <w:lang w:val="eu-ES"/>
        </w:rPr>
        <w:t xml:space="preserve">. Eta horregatik </w:t>
      </w:r>
      <w:r w:rsidRPr="00FB6531">
        <w:rPr>
          <w:lang w:val="eu-ES"/>
        </w:rPr>
        <w:t>prozedura honetara joan zarete</w:t>
      </w:r>
      <w:r>
        <w:rPr>
          <w:lang w:val="eu-ES"/>
        </w:rPr>
        <w:t>.</w:t>
      </w:r>
      <w:r w:rsidRPr="00FB6531">
        <w:rPr>
          <w:lang w:val="eu-ES"/>
        </w:rPr>
        <w:t xml:space="preserve"> </w:t>
      </w:r>
      <w:r w:rsidRPr="008D4981">
        <w:rPr>
          <w:lang w:val="es-ES"/>
        </w:rPr>
        <w:t>Desde hace tiempo</w:t>
      </w:r>
      <w:r>
        <w:rPr>
          <w:lang w:val="es-ES"/>
        </w:rPr>
        <w:t>,</w:t>
      </w:r>
      <w:r w:rsidRPr="008D4981">
        <w:rPr>
          <w:lang w:val="es-ES"/>
        </w:rPr>
        <w:t xml:space="preserve"> desde hace tiempo </w:t>
      </w:r>
      <w:r>
        <w:rPr>
          <w:lang w:val="es-ES"/>
        </w:rPr>
        <w:t>–</w:t>
      </w:r>
      <w:r w:rsidRPr="008D4981">
        <w:rPr>
          <w:lang w:val="es-ES"/>
        </w:rPr>
        <w:t>y yo creo que va por ahí la cosa</w:t>
      </w:r>
      <w:r>
        <w:rPr>
          <w:lang w:val="es-ES"/>
        </w:rPr>
        <w:t>, e</w:t>
      </w:r>
      <w:r w:rsidRPr="008D4981">
        <w:rPr>
          <w:lang w:val="es-ES"/>
        </w:rPr>
        <w:t>l director de URA lo ha dejado caer numerosas ocasiones</w:t>
      </w:r>
      <w:r>
        <w:rPr>
          <w:lang w:val="es-ES"/>
        </w:rPr>
        <w:t>– u</w:t>
      </w:r>
      <w:r w:rsidRPr="008D4981">
        <w:rPr>
          <w:lang w:val="es-ES"/>
        </w:rPr>
        <w:t>stedes</w:t>
      </w:r>
      <w:r>
        <w:rPr>
          <w:lang w:val="es-ES"/>
        </w:rPr>
        <w:t>,</w:t>
      </w:r>
      <w:r w:rsidRPr="008D4981">
        <w:rPr>
          <w:lang w:val="es-ES"/>
        </w:rPr>
        <w:t xml:space="preserve"> ustedes están apostando por un modelo de gestión del agua basado en una gestión centralizada y en grandes infraestructuras</w:t>
      </w:r>
      <w:r>
        <w:rPr>
          <w:lang w:val="es-ES"/>
        </w:rPr>
        <w:t>. Y</w:t>
      </w:r>
      <w:r w:rsidRPr="008D4981">
        <w:rPr>
          <w:lang w:val="es-ES"/>
        </w:rPr>
        <w:t xml:space="preserve"> esta operación</w:t>
      </w:r>
      <w:r>
        <w:rPr>
          <w:lang w:val="es-ES"/>
        </w:rPr>
        <w:t>,</w:t>
      </w:r>
      <w:r w:rsidRPr="008D4981">
        <w:rPr>
          <w:lang w:val="es-ES"/>
        </w:rPr>
        <w:t xml:space="preserve"> que viene disfrazada como impuesto medioambiental, va sobre todo en esta dirección. </w:t>
      </w:r>
      <w:r w:rsidRPr="00FB6531">
        <w:t>Va a sobre todo en esta dirección</w:t>
      </w:r>
      <w:r>
        <w:t>. Y</w:t>
      </w:r>
      <w:r w:rsidRPr="00FB6531">
        <w:t xml:space="preserve"> no tiene un pase.</w:t>
      </w:r>
    </w:p>
    <w:p w:rsidR="00466C8D" w:rsidRDefault="00466C8D" w:rsidP="00443782">
      <w:pPr>
        <w:pStyle w:val="Texto"/>
      </w:pPr>
    </w:p>
    <w:p w:rsidR="00466C8D" w:rsidRDefault="00466C8D" w:rsidP="00443782">
      <w:pPr>
        <w:pStyle w:val="Texto"/>
        <w:rPr>
          <w:lang w:val="eu-ES"/>
        </w:rPr>
      </w:pPr>
      <w:r w:rsidRPr="00FB6531">
        <w:rPr>
          <w:lang w:val="eu-ES"/>
        </w:rPr>
        <w:t>Gure ustez, gure ustez</w:t>
      </w:r>
      <w:r>
        <w:rPr>
          <w:lang w:val="eu-ES"/>
        </w:rPr>
        <w:t>,</w:t>
      </w:r>
      <w:r w:rsidRPr="00FB6531">
        <w:rPr>
          <w:lang w:val="eu-ES"/>
        </w:rPr>
        <w:t xml:space="preserve"> uraren prezioaren inguruko eztabaida </w:t>
      </w:r>
      <w:proofErr w:type="spellStart"/>
      <w:r w:rsidRPr="00FB6531">
        <w:rPr>
          <w:lang w:val="eu-ES"/>
        </w:rPr>
        <w:t>pendiente</w:t>
      </w:r>
      <w:proofErr w:type="spellEnd"/>
      <w:r w:rsidRPr="00FB6531">
        <w:rPr>
          <w:lang w:val="eu-ES"/>
        </w:rPr>
        <w:t xml:space="preserve"> dago eta emateko gogoarekin gaude</w:t>
      </w:r>
      <w:r>
        <w:rPr>
          <w:lang w:val="eu-ES"/>
        </w:rPr>
        <w:t>. Eta horregatik arrazoizkoa da Ló</w:t>
      </w:r>
      <w:r w:rsidRPr="00FB6531">
        <w:rPr>
          <w:lang w:val="eu-ES"/>
        </w:rPr>
        <w:t xml:space="preserve">pez </w:t>
      </w:r>
      <w:r>
        <w:rPr>
          <w:lang w:val="eu-ES"/>
        </w:rPr>
        <w:t xml:space="preserve">de </w:t>
      </w:r>
      <w:proofErr w:type="spellStart"/>
      <w:r>
        <w:rPr>
          <w:lang w:val="eu-ES"/>
        </w:rPr>
        <w:t>Ocariz</w:t>
      </w:r>
      <w:proofErr w:type="spellEnd"/>
      <w:r>
        <w:rPr>
          <w:lang w:val="eu-ES"/>
        </w:rPr>
        <w:t xml:space="preserve"> andreak ekarri duen </w:t>
      </w:r>
      <w:r w:rsidRPr="00FB6531">
        <w:rPr>
          <w:lang w:val="eu-ES"/>
        </w:rPr>
        <w:t>proposamena</w:t>
      </w:r>
      <w:r>
        <w:rPr>
          <w:lang w:val="eu-ES"/>
        </w:rPr>
        <w:t>, "e</w:t>
      </w:r>
      <w:r w:rsidRPr="00FB6531">
        <w:rPr>
          <w:lang w:val="eu-ES"/>
        </w:rPr>
        <w:t>man dadila lege aldaketaren proposamena Legebiltzarrean</w:t>
      </w:r>
      <w:r>
        <w:rPr>
          <w:lang w:val="eu-ES"/>
        </w:rPr>
        <w:t>" –h</w:t>
      </w:r>
      <w:r w:rsidRPr="00FB6531">
        <w:rPr>
          <w:lang w:val="eu-ES"/>
        </w:rPr>
        <w:t>orretarako dago Legebiltzarra eta</w:t>
      </w:r>
      <w:r>
        <w:rPr>
          <w:lang w:val="eu-ES"/>
        </w:rPr>
        <w:t>–,</w:t>
      </w:r>
      <w:r w:rsidRPr="00FB6531">
        <w:rPr>
          <w:lang w:val="eu-ES"/>
        </w:rPr>
        <w:t xml:space="preserve"> entzun ditzagun ahots gehiago, izapide </w:t>
      </w:r>
      <w:r>
        <w:rPr>
          <w:lang w:val="eu-ES"/>
        </w:rPr>
        <w:t xml:space="preserve">(…) </w:t>
      </w:r>
      <w:r w:rsidRPr="00FB6531">
        <w:rPr>
          <w:lang w:val="eu-ES"/>
        </w:rPr>
        <w:t xml:space="preserve">lege aldaketa berme guztiekin. Azterketa </w:t>
      </w:r>
      <w:r>
        <w:rPr>
          <w:lang w:val="eu-ES"/>
        </w:rPr>
        <w:t>serioekin, ondorio…</w:t>
      </w:r>
    </w:p>
    <w:p w:rsidR="00466C8D" w:rsidRDefault="00466C8D" w:rsidP="00443782">
      <w:pPr>
        <w:pStyle w:val="Texto"/>
        <w:rPr>
          <w:lang w:val="eu-ES"/>
        </w:rPr>
      </w:pPr>
    </w:p>
    <w:p w:rsidR="00466C8D" w:rsidRDefault="00466C8D" w:rsidP="00443782">
      <w:pPr>
        <w:pStyle w:val="Texto"/>
        <w:rPr>
          <w:lang w:val="eu-ES"/>
        </w:rPr>
      </w:pPr>
    </w:p>
    <w:p w:rsidR="00466C8D" w:rsidRPr="008D4981" w:rsidRDefault="00466C8D" w:rsidP="00443782">
      <w:pPr>
        <w:pStyle w:val="Texto"/>
        <w:rPr>
          <w:lang w:val="eu-ES"/>
        </w:rPr>
      </w:pPr>
      <w:r>
        <w:rPr>
          <w:rFonts w:ascii="Futura Md BT" w:hAnsi="Futura Md BT"/>
          <w:lang w:val="eu-ES"/>
        </w:rPr>
        <w:t>LEHENDAKARIAK</w:t>
      </w:r>
      <w:r>
        <w:rPr>
          <w:lang w:val="eu-ES"/>
        </w:rPr>
        <w:t>: Amaitzen joan.</w:t>
      </w:r>
    </w:p>
    <w:p w:rsidR="00466C8D" w:rsidRDefault="00466C8D" w:rsidP="00443782">
      <w:pPr>
        <w:pStyle w:val="Texto"/>
        <w:rPr>
          <w:lang w:val="eu-ES"/>
        </w:rPr>
      </w:pPr>
    </w:p>
    <w:p w:rsidR="00466C8D" w:rsidRDefault="00466C8D" w:rsidP="00443782">
      <w:pPr>
        <w:pStyle w:val="Texto"/>
        <w:rPr>
          <w:lang w:val="eu-ES"/>
        </w:rPr>
      </w:pPr>
    </w:p>
    <w:p w:rsidR="00466C8D" w:rsidRDefault="00466C8D" w:rsidP="00443782">
      <w:pPr>
        <w:pStyle w:val="Texto"/>
        <w:rPr>
          <w:lang w:val="eu-ES"/>
        </w:rPr>
      </w:pPr>
      <w:r>
        <w:rPr>
          <w:rFonts w:ascii="Futura Md BT" w:hAnsi="Futura Md BT"/>
          <w:caps/>
          <w:lang w:val="eu-ES"/>
        </w:rPr>
        <w:t xml:space="preserve">otero gabirondo </w:t>
      </w:r>
      <w:r>
        <w:rPr>
          <w:lang w:val="eu-ES"/>
        </w:rPr>
        <w:t xml:space="preserve">jaunak: …bai, ondorio ekonomikoei arreta jarriz, eta </w:t>
      </w:r>
      <w:proofErr w:type="spellStart"/>
      <w:r>
        <w:rPr>
          <w:lang w:val="eu-ES"/>
        </w:rPr>
        <w:t>ekitatiboagoa</w:t>
      </w:r>
      <w:proofErr w:type="spellEnd"/>
      <w:r>
        <w:rPr>
          <w:lang w:val="eu-ES"/>
        </w:rPr>
        <w:t xml:space="preserve"> </w:t>
      </w:r>
      <w:r w:rsidRPr="00FB6531">
        <w:rPr>
          <w:lang w:val="eu-ES"/>
        </w:rPr>
        <w:t>izan daitekeen sistema bat eraikiz.</w:t>
      </w:r>
    </w:p>
    <w:p w:rsidR="00466C8D" w:rsidRDefault="00466C8D" w:rsidP="00443782">
      <w:pPr>
        <w:pStyle w:val="Texto"/>
        <w:rPr>
          <w:lang w:val="eu-ES"/>
        </w:rPr>
      </w:pPr>
    </w:p>
    <w:p w:rsidR="00466C8D" w:rsidRDefault="00466C8D" w:rsidP="00443782">
      <w:pPr>
        <w:pStyle w:val="Texto"/>
        <w:rPr>
          <w:lang w:val="eu-ES"/>
        </w:rPr>
      </w:pPr>
      <w:r w:rsidRPr="00FB6531">
        <w:rPr>
          <w:lang w:val="eu-ES"/>
        </w:rPr>
        <w:lastRenderedPageBreak/>
        <w:t xml:space="preserve">Eta benetan esan behar dut harritzen naizela gobernantza eredu honekin bat egitea EAJ, PSE eta </w:t>
      </w:r>
      <w:proofErr w:type="spellStart"/>
      <w:r w:rsidRPr="00FB6531">
        <w:rPr>
          <w:lang w:val="eu-ES"/>
        </w:rPr>
        <w:t>Podemos</w:t>
      </w:r>
      <w:proofErr w:type="spellEnd"/>
      <w:r w:rsidRPr="00FB6531">
        <w:rPr>
          <w:lang w:val="eu-ES"/>
        </w:rPr>
        <w:t xml:space="preserve"> gaurkoan</w:t>
      </w:r>
      <w:r>
        <w:rPr>
          <w:lang w:val="eu-ES"/>
        </w:rPr>
        <w:t>.</w:t>
      </w:r>
    </w:p>
    <w:p w:rsidR="00466C8D" w:rsidRDefault="00466C8D" w:rsidP="00443782">
      <w:pPr>
        <w:pStyle w:val="Texto"/>
        <w:rPr>
          <w:lang w:val="eu-ES"/>
        </w:rPr>
      </w:pPr>
    </w:p>
    <w:p w:rsidR="00466C8D" w:rsidRDefault="00466C8D" w:rsidP="00443782">
      <w:pPr>
        <w:pStyle w:val="Texto"/>
        <w:rPr>
          <w:lang w:val="eu-ES"/>
        </w:rPr>
      </w:pPr>
    </w:p>
    <w:p w:rsidR="00466C8D" w:rsidRDefault="00466C8D" w:rsidP="00443782">
      <w:pPr>
        <w:pStyle w:val="Texto"/>
        <w:rPr>
          <w:lang w:val="eu-ES"/>
        </w:rPr>
      </w:pPr>
      <w:r>
        <w:rPr>
          <w:rFonts w:ascii="Futura Md BT" w:hAnsi="Futura Md BT"/>
          <w:lang w:val="eu-ES"/>
        </w:rPr>
        <w:t>LEHENDAKARIAK</w:t>
      </w:r>
      <w:r>
        <w:rPr>
          <w:lang w:val="eu-ES"/>
        </w:rPr>
        <w:t>: E</w:t>
      </w:r>
      <w:r w:rsidRPr="00FB6531">
        <w:rPr>
          <w:lang w:val="eu-ES"/>
        </w:rPr>
        <w:t>skerrik asko</w:t>
      </w:r>
      <w:r>
        <w:rPr>
          <w:lang w:val="eu-ES"/>
        </w:rPr>
        <w:t>, Otero jauna.</w:t>
      </w:r>
      <w:r w:rsidRPr="00FB6531">
        <w:rPr>
          <w:lang w:val="eu-ES"/>
        </w:rPr>
        <w:t xml:space="preserve"> Eu</w:t>
      </w:r>
      <w:r>
        <w:rPr>
          <w:lang w:val="eu-ES"/>
        </w:rPr>
        <w:t>z</w:t>
      </w:r>
      <w:r w:rsidRPr="00FB6531">
        <w:rPr>
          <w:lang w:val="eu-ES"/>
        </w:rPr>
        <w:t>ko Abertzaleak</w:t>
      </w:r>
      <w:r>
        <w:rPr>
          <w:lang w:val="eu-ES"/>
        </w:rPr>
        <w:t xml:space="preserve">, Arruabarrena jauna, </w:t>
      </w:r>
      <w:proofErr w:type="spellStart"/>
      <w:r>
        <w:rPr>
          <w:lang w:val="eu-ES"/>
        </w:rPr>
        <w:t>zurea</w:t>
      </w:r>
      <w:proofErr w:type="spellEnd"/>
      <w:r>
        <w:rPr>
          <w:lang w:val="eu-ES"/>
        </w:rPr>
        <w:t xml:space="preserve"> da hitza…</w:t>
      </w:r>
    </w:p>
    <w:p w:rsidR="00466C8D" w:rsidRDefault="00466C8D" w:rsidP="00443782">
      <w:pPr>
        <w:pStyle w:val="Texto"/>
      </w:pPr>
    </w:p>
    <w:p w:rsidR="00466C8D" w:rsidRDefault="00466C8D" w:rsidP="00443782">
      <w:pPr>
        <w:pStyle w:val="Texto"/>
      </w:pPr>
      <w:r>
        <w:t xml:space="preserve">(28. </w:t>
      </w:r>
      <w:proofErr w:type="spellStart"/>
      <w:proofErr w:type="gramStart"/>
      <w:r>
        <w:t>zintaren</w:t>
      </w:r>
      <w:proofErr w:type="spellEnd"/>
      <w:proofErr w:type="gramEnd"/>
      <w:r>
        <w:t xml:space="preserve"> </w:t>
      </w:r>
      <w:proofErr w:type="spellStart"/>
      <w:r>
        <w:t>amaiera</w:t>
      </w:r>
      <w:proofErr w:type="spellEnd"/>
      <w:r>
        <w:t>)</w:t>
      </w:r>
    </w:p>
    <w:p w:rsidR="00466C8D" w:rsidRPr="00CE149A" w:rsidRDefault="00466C8D" w:rsidP="00443782">
      <w:pPr>
        <w:pStyle w:val="Texto"/>
        <w:rPr>
          <w:lang w:val="eu-ES"/>
        </w:rPr>
      </w:pPr>
      <w:r w:rsidRPr="00CE149A">
        <w:rPr>
          <w:lang w:val="eu-ES"/>
        </w:rPr>
        <w:t>(29. zintaren hasiera)</w:t>
      </w:r>
    </w:p>
    <w:p w:rsidR="00466C8D" w:rsidRDefault="00466C8D" w:rsidP="00443782">
      <w:pPr>
        <w:pStyle w:val="Texto"/>
      </w:pPr>
    </w:p>
    <w:p w:rsidR="00466C8D" w:rsidRPr="00E74507" w:rsidRDefault="00466C8D" w:rsidP="00443782">
      <w:pPr>
        <w:pStyle w:val="Texto"/>
        <w:rPr>
          <w:lang w:val="eu-ES"/>
        </w:rPr>
      </w:pPr>
      <w:r w:rsidRPr="00E74507">
        <w:rPr>
          <w:lang w:val="eu-ES"/>
        </w:rPr>
        <w:t xml:space="preserve">… Arruabarrena jauna </w:t>
      </w:r>
      <w:proofErr w:type="spellStart"/>
      <w:r w:rsidRPr="00E74507">
        <w:rPr>
          <w:lang w:val="eu-ES"/>
        </w:rPr>
        <w:t>zurea</w:t>
      </w:r>
      <w:proofErr w:type="spellEnd"/>
      <w:r w:rsidRPr="00E74507">
        <w:rPr>
          <w:lang w:val="eu-ES"/>
        </w:rPr>
        <w:t xml:space="preserve"> da hitza.</w:t>
      </w:r>
    </w:p>
    <w:p w:rsidR="00466C8D" w:rsidRPr="00E74507" w:rsidRDefault="00466C8D" w:rsidP="00443782">
      <w:pPr>
        <w:pStyle w:val="Texto"/>
        <w:rPr>
          <w:lang w:val="eu-ES"/>
        </w:rPr>
      </w:pPr>
    </w:p>
    <w:p w:rsidR="00466C8D" w:rsidRPr="00E74507" w:rsidRDefault="00466C8D" w:rsidP="00443782">
      <w:pPr>
        <w:pStyle w:val="Texto"/>
        <w:rPr>
          <w:lang w:val="eu-ES"/>
        </w:rPr>
      </w:pPr>
    </w:p>
    <w:p w:rsidR="00466C8D" w:rsidRDefault="00466C8D" w:rsidP="00443782">
      <w:pPr>
        <w:pStyle w:val="Texto"/>
        <w:rPr>
          <w:lang w:val="eu-ES"/>
        </w:rPr>
      </w:pPr>
      <w:r w:rsidRPr="00E74507">
        <w:rPr>
          <w:rFonts w:ascii="Futura Md BT" w:hAnsi="Futura Md BT"/>
          <w:lang w:val="eu-ES"/>
        </w:rPr>
        <w:t>ARRUABARRENA AZPITARTE</w:t>
      </w:r>
      <w:r w:rsidRPr="00E74507">
        <w:rPr>
          <w:lang w:val="eu-ES"/>
        </w:rPr>
        <w:t xml:space="preserve"> jaunak: </w:t>
      </w:r>
      <w:r>
        <w:rPr>
          <w:lang w:val="eu-ES"/>
        </w:rPr>
        <w:t>Bai. E</w:t>
      </w:r>
      <w:r w:rsidRPr="00E74507">
        <w:rPr>
          <w:lang w:val="eu-ES"/>
        </w:rPr>
        <w:t>skerrik asko</w:t>
      </w:r>
      <w:r>
        <w:rPr>
          <w:lang w:val="eu-ES"/>
        </w:rPr>
        <w:t>,</w:t>
      </w:r>
      <w:r w:rsidRPr="00E74507">
        <w:rPr>
          <w:lang w:val="eu-ES"/>
        </w:rPr>
        <w:t xml:space="preserve"> legebiltzarburu andrea, legebiltzarkideok, sailburu jaun eta andrea</w:t>
      </w:r>
      <w:r>
        <w:rPr>
          <w:lang w:val="eu-ES"/>
        </w:rPr>
        <w:t>k, egun on.</w:t>
      </w:r>
    </w:p>
    <w:p w:rsidR="00466C8D" w:rsidRDefault="00466C8D" w:rsidP="00443782">
      <w:pPr>
        <w:pStyle w:val="Texto"/>
        <w:rPr>
          <w:lang w:val="eu-ES"/>
        </w:rPr>
      </w:pPr>
    </w:p>
    <w:p w:rsidR="00466C8D" w:rsidRPr="00E74507" w:rsidRDefault="00466C8D" w:rsidP="00443782">
      <w:pPr>
        <w:pStyle w:val="Texto"/>
        <w:rPr>
          <w:lang w:val="eu-ES"/>
        </w:rPr>
      </w:pPr>
      <w:r>
        <w:rPr>
          <w:lang w:val="eu-ES"/>
        </w:rPr>
        <w:t xml:space="preserve">Bueno, </w:t>
      </w:r>
      <w:proofErr w:type="spellStart"/>
      <w:r w:rsidRPr="00CE149A">
        <w:rPr>
          <w:lang w:val="eu-ES"/>
        </w:rPr>
        <w:t>enkuadre</w:t>
      </w:r>
      <w:proofErr w:type="spellEnd"/>
      <w:r w:rsidRPr="00CE149A">
        <w:rPr>
          <w:lang w:val="eu-ES"/>
        </w:rPr>
        <w:t xml:space="preserve"> </w:t>
      </w:r>
      <w:proofErr w:type="spellStart"/>
      <w:r w:rsidRPr="00CE149A">
        <w:rPr>
          <w:lang w:val="eu-ES"/>
        </w:rPr>
        <w:t>legala</w:t>
      </w:r>
      <w:proofErr w:type="spellEnd"/>
      <w:r>
        <w:rPr>
          <w:lang w:val="eu-ES"/>
        </w:rPr>
        <w:t>,</w:t>
      </w:r>
      <w:r w:rsidRPr="00E74507">
        <w:rPr>
          <w:lang w:val="eu-ES"/>
        </w:rPr>
        <w:t xml:space="preserve"> Rojo andreak </w:t>
      </w:r>
      <w:r>
        <w:rPr>
          <w:lang w:val="eu-ES"/>
        </w:rPr>
        <w:t>egin du. Eta nahiko ondo egin du; nik ez dut errepikatuko. Joango naiz erantzuten esan diren gauzei, ezta?</w:t>
      </w:r>
    </w:p>
    <w:p w:rsidR="00466C8D" w:rsidRPr="00CE149A" w:rsidRDefault="00466C8D" w:rsidP="00443782">
      <w:pPr>
        <w:pStyle w:val="Texto"/>
        <w:rPr>
          <w:lang w:val="eu-ES"/>
        </w:rPr>
      </w:pPr>
    </w:p>
    <w:p w:rsidR="00466C8D" w:rsidRDefault="00466C8D" w:rsidP="00443782">
      <w:pPr>
        <w:pStyle w:val="Texto"/>
      </w:pPr>
      <w:r w:rsidRPr="00FE4581">
        <w:t>Empeza</w:t>
      </w:r>
      <w:r>
        <w:t>mos, señora Ló</w:t>
      </w:r>
      <w:r w:rsidRPr="00FE4581">
        <w:t xml:space="preserve">pez </w:t>
      </w:r>
      <w:r>
        <w:t xml:space="preserve">de </w:t>
      </w:r>
      <w:proofErr w:type="spellStart"/>
      <w:r w:rsidRPr="00FE4581">
        <w:t>Ocariz</w:t>
      </w:r>
      <w:proofErr w:type="spellEnd"/>
      <w:r w:rsidRPr="00FE4581">
        <w:t xml:space="preserve">, </w:t>
      </w:r>
      <w:r>
        <w:t>vam</w:t>
      </w:r>
      <w:r w:rsidRPr="00FE4581">
        <w:t xml:space="preserve">os a </w:t>
      </w:r>
      <w:r>
        <w:t xml:space="preserve">ver, ¿va a arreglar </w:t>
      </w:r>
      <w:r w:rsidRPr="00FE4581">
        <w:t xml:space="preserve">este canon por sí </w:t>
      </w:r>
      <w:r w:rsidR="007042B0">
        <w:t>solo</w:t>
      </w:r>
      <w:r>
        <w:t xml:space="preserve">, por sí </w:t>
      </w:r>
      <w:r w:rsidR="007042B0">
        <w:t>solo</w:t>
      </w:r>
      <w:r w:rsidRPr="00FE4581">
        <w:t xml:space="preserve"> de forma inicial el problema de las </w:t>
      </w:r>
      <w:r>
        <w:t xml:space="preserve">pérdidas de agua en </w:t>
      </w:r>
      <w:r w:rsidRPr="00FE4581">
        <w:t>la</w:t>
      </w:r>
      <w:r>
        <w:t>s</w:t>
      </w:r>
      <w:r w:rsidRPr="00FE4581">
        <w:t xml:space="preserve"> red</w:t>
      </w:r>
      <w:r>
        <w:t>es</w:t>
      </w:r>
      <w:r w:rsidRPr="00FE4581">
        <w:t xml:space="preserve"> de </w:t>
      </w:r>
      <w:r>
        <w:t>abasteci</w:t>
      </w:r>
      <w:r w:rsidRPr="00FE4581">
        <w:t>miento que el señor consejero de</w:t>
      </w:r>
      <w:r>
        <w:t>…</w:t>
      </w:r>
      <w:r w:rsidRPr="00FE4581">
        <w:t xml:space="preserve"> que </w:t>
      </w:r>
      <w:r>
        <w:t xml:space="preserve">el </w:t>
      </w:r>
      <w:r w:rsidRPr="00FE4581">
        <w:t xml:space="preserve">señor </w:t>
      </w:r>
      <w:r>
        <w:t>Director de URA cuantificab</w:t>
      </w:r>
      <w:r w:rsidRPr="00FE4581">
        <w:t>a en un 25</w:t>
      </w:r>
      <w:r>
        <w:t xml:space="preserve"> </w:t>
      </w:r>
      <w:r w:rsidRPr="00FE4581">
        <w:t>%</w:t>
      </w:r>
      <w:r>
        <w:t>?</w:t>
      </w:r>
      <w:r w:rsidRPr="00FE4581">
        <w:t xml:space="preserve"> </w:t>
      </w:r>
      <w:r>
        <w:t xml:space="preserve">Pues él </w:t>
      </w:r>
      <w:r w:rsidR="007042B0">
        <w:t>solo</w:t>
      </w:r>
      <w:r w:rsidRPr="00FE4581">
        <w:t xml:space="preserve"> no</w:t>
      </w:r>
      <w:r>
        <w:t>,</w:t>
      </w:r>
      <w:r w:rsidRPr="00FE4581">
        <w:t xml:space="preserve"> ahora</w:t>
      </w:r>
      <w:r>
        <w:t>,</w:t>
      </w:r>
      <w:r w:rsidRPr="00FE4581">
        <w:t xml:space="preserve"> </w:t>
      </w:r>
      <w:r>
        <w:t>¿</w:t>
      </w:r>
      <w:r w:rsidRPr="00FE4581">
        <w:t xml:space="preserve">va a hacer que se haga un </w:t>
      </w:r>
      <w:r>
        <w:t>u</w:t>
      </w:r>
      <w:r w:rsidRPr="00FE4581">
        <w:t>so</w:t>
      </w:r>
      <w:r>
        <w:t xml:space="preserve"> má</w:t>
      </w:r>
      <w:r w:rsidRPr="00FE4581">
        <w:t>s racional de las captaciones de ríos y de manantiales</w:t>
      </w:r>
      <w:r>
        <w:t>?</w:t>
      </w:r>
      <w:r w:rsidRPr="00FE4581">
        <w:t>, evidentemente sí</w:t>
      </w:r>
      <w:r>
        <w:t>, si</w:t>
      </w:r>
      <w:r w:rsidRPr="00FE4581">
        <w:t>n lugar a dudas</w:t>
      </w:r>
      <w:r>
        <w:t>.</w:t>
      </w:r>
    </w:p>
    <w:p w:rsidR="00466C8D" w:rsidRDefault="00466C8D" w:rsidP="00443782">
      <w:pPr>
        <w:pStyle w:val="Texto"/>
      </w:pPr>
    </w:p>
    <w:p w:rsidR="00466C8D" w:rsidRDefault="00466C8D" w:rsidP="00443782">
      <w:pPr>
        <w:pStyle w:val="Texto"/>
      </w:pPr>
      <w:r>
        <w:t>L</w:t>
      </w:r>
      <w:r w:rsidRPr="00FE4581">
        <w:t>as captaciones de uso doméstico gozan desde hace diez años cuando se aprobó la ley y el decreto que lo desarroll</w:t>
      </w:r>
      <w:r>
        <w:t>ó</w:t>
      </w:r>
      <w:r w:rsidRPr="00FE4581">
        <w:t xml:space="preserve"> de una moratoria de facto que</w:t>
      </w:r>
      <w:r>
        <w:t>,</w:t>
      </w:r>
      <w:r w:rsidRPr="00FE4581">
        <w:t xml:space="preserve"> bueno</w:t>
      </w:r>
      <w:r>
        <w:t>,</w:t>
      </w:r>
      <w:r w:rsidRPr="00FE4581">
        <w:t xml:space="preserve"> que ni este Parlamento ni este Gobierno ha aprobado nunca y es una moratoria de facto producida por una complejidad técnica y administrati</w:t>
      </w:r>
      <w:r>
        <w:t>va a la hora de llevarla a cabo, p</w:t>
      </w:r>
      <w:r w:rsidRPr="00FE4581">
        <w:t>orque hay miles de facturas pequeñas que hay que hay que gestionar</w:t>
      </w:r>
      <w:r>
        <w:t>,</w:t>
      </w:r>
      <w:r w:rsidRPr="00FE4581">
        <w:t xml:space="preserve"> se cobran </w:t>
      </w:r>
      <w:r>
        <w:t xml:space="preserve">a </w:t>
      </w:r>
      <w:r w:rsidRPr="00FE4581">
        <w:t>año vencido</w:t>
      </w:r>
      <w:r>
        <w:t>, después e</w:t>
      </w:r>
      <w:r w:rsidRPr="00FE4581">
        <w:t xml:space="preserve">l sistema de información también es complicado, pudiera </w:t>
      </w:r>
      <w:r>
        <w:t>hab</w:t>
      </w:r>
      <w:r w:rsidRPr="00FE4581">
        <w:t xml:space="preserve">er, no lo podemos afirmar tajantemente, </w:t>
      </w:r>
      <w:r w:rsidRPr="00FE4581">
        <w:lastRenderedPageBreak/>
        <w:t>pero pudiera hab</w:t>
      </w:r>
      <w:r>
        <w:t>er un cierto grado de picaresca; p</w:t>
      </w:r>
      <w:r w:rsidRPr="00FE4581">
        <w:t>or tanto, bueno</w:t>
      </w:r>
      <w:r>
        <w:t>,</w:t>
      </w:r>
      <w:r w:rsidRPr="00FE4581">
        <w:t xml:space="preserve"> esto ha hecho que el canon solamente llegue a un 14</w:t>
      </w:r>
      <w:r>
        <w:t xml:space="preserve"> </w:t>
      </w:r>
      <w:r w:rsidRPr="00FE4581">
        <w:t>% del agua frente a ese 85</w:t>
      </w:r>
      <w:r>
        <w:t xml:space="preserve"> </w:t>
      </w:r>
      <w:r w:rsidRPr="00FE4581">
        <w:t>%</w:t>
      </w:r>
      <w:r>
        <w:t>,</w:t>
      </w:r>
      <w:r w:rsidRPr="00FE4581">
        <w:t xml:space="preserve"> que es el objetivo final de la ley y que se consigue mediante esta modificación</w:t>
      </w:r>
      <w:r>
        <w:t>; por tanto, nuestro gr</w:t>
      </w:r>
      <w:r w:rsidRPr="00FE4581">
        <w:t>upo consi</w:t>
      </w:r>
      <w:r>
        <w:t>d</w:t>
      </w:r>
      <w:r w:rsidRPr="00FE4581">
        <w:t>era que esta medida goza</w:t>
      </w:r>
      <w:r>
        <w:t>…</w:t>
      </w:r>
      <w:r w:rsidRPr="00FE4581">
        <w:t xml:space="preserve"> tiene todo el</w:t>
      </w:r>
      <w:r>
        <w:t>… goza de s</w:t>
      </w:r>
      <w:r w:rsidRPr="00FE4581">
        <w:t>entido común, porque en fin, usted dice</w:t>
      </w:r>
      <w:r>
        <w:t>:</w:t>
      </w:r>
      <w:r w:rsidRPr="00FE4581">
        <w:t xml:space="preserve"> hacer caja más recaudación. Bueno</w:t>
      </w:r>
      <w:r>
        <w:t>, más</w:t>
      </w:r>
      <w:r w:rsidRPr="00FE4581">
        <w:t xml:space="preserve"> reca</w:t>
      </w:r>
      <w:r>
        <w:t>ud</w:t>
      </w:r>
      <w:r w:rsidRPr="00FE4581">
        <w:t>ación sí, pero no es hacer caja, es recaudar, es que se haga cumplir la ley</w:t>
      </w:r>
      <w:r>
        <w:t>,</w:t>
      </w:r>
      <w:r w:rsidRPr="00FE4581">
        <w:t xml:space="preserve"> y de hecho, la realidad se puede ver siempre desde dos caras distintas, porque en realidad lo que hace la tasa es bajar al 50</w:t>
      </w:r>
      <w:r>
        <w:t xml:space="preserve"> %; es </w:t>
      </w:r>
      <w:r w:rsidRPr="00FE4581">
        <w:t>decir</w:t>
      </w:r>
      <w:r>
        <w:t>,</w:t>
      </w:r>
      <w:r w:rsidRPr="00FE4581">
        <w:t xml:space="preserve"> la tasa baja al 50</w:t>
      </w:r>
      <w:r>
        <w:t xml:space="preserve"> </w:t>
      </w:r>
      <w:r w:rsidRPr="00FE4581">
        <w:t>%</w:t>
      </w:r>
      <w:r>
        <w:t>,</w:t>
      </w:r>
      <w:r w:rsidRPr="00FE4581">
        <w:t xml:space="preserve"> baja </w:t>
      </w:r>
      <w:r>
        <w:t xml:space="preserve">a la </w:t>
      </w:r>
      <w:r w:rsidRPr="00FE4581">
        <w:t>mitad, por ta</w:t>
      </w:r>
      <w:r>
        <w:t>nto, se puede ver de una forma o de</w:t>
      </w:r>
      <w:r w:rsidRPr="00FE4581">
        <w:t xml:space="preserve"> otra.</w:t>
      </w:r>
    </w:p>
    <w:p w:rsidR="00466C8D" w:rsidRDefault="00466C8D" w:rsidP="00443782">
      <w:pPr>
        <w:pStyle w:val="Texto"/>
      </w:pPr>
    </w:p>
    <w:p w:rsidR="00466C8D" w:rsidRDefault="00466C8D" w:rsidP="00443782">
      <w:pPr>
        <w:pStyle w:val="Texto"/>
      </w:pPr>
      <w:r>
        <w:t>Y l</w:t>
      </w:r>
      <w:r w:rsidRPr="00FE4581">
        <w:t>o cierto es que los que pertenece</w:t>
      </w:r>
      <w:r>
        <w:t xml:space="preserve">mos a </w:t>
      </w:r>
      <w:r w:rsidRPr="00FE4581">
        <w:t>ámbitos rurales</w:t>
      </w:r>
      <w:r>
        <w:t>,</w:t>
      </w:r>
      <w:r w:rsidRPr="00FE4581">
        <w:t xml:space="preserve"> co</w:t>
      </w:r>
      <w:r>
        <w:t>mo</w:t>
      </w:r>
      <w:r w:rsidRPr="00FE4581">
        <w:t xml:space="preserve"> usted y como también yo</w:t>
      </w:r>
      <w:r>
        <w:t>,</w:t>
      </w:r>
      <w:r w:rsidRPr="00FE4581">
        <w:t xml:space="preserve"> pues vemos y usted también co</w:t>
      </w:r>
      <w:r>
        <w:t xml:space="preserve">nvendrá </w:t>
      </w:r>
      <w:r w:rsidRPr="00FE4581">
        <w:t xml:space="preserve">conmigo en que </w:t>
      </w:r>
      <w:r>
        <w:t>hay</w:t>
      </w:r>
      <w:r w:rsidRPr="00FE4581">
        <w:t xml:space="preserve"> el mal vicio de dejar </w:t>
      </w:r>
      <w:r>
        <w:t>el grifo a</w:t>
      </w:r>
      <w:r w:rsidRPr="00FE4581">
        <w:t>bierto, porque lo que es gratis pue</w:t>
      </w:r>
      <w:r>
        <w:t xml:space="preserve">s no se cuida de la misma forma; por tanto, </w:t>
      </w:r>
      <w:r w:rsidRPr="00FE4581">
        <w:t>es un canon que tiene que ver con esto</w:t>
      </w:r>
      <w:r>
        <w:t>,</w:t>
      </w:r>
      <w:r w:rsidRPr="00FE4581">
        <w:t xml:space="preserve"> que tiene que ver con cuidar con esos 5 millones de reca</w:t>
      </w:r>
      <w:r>
        <w:t>udaci</w:t>
      </w:r>
      <w:r w:rsidRPr="00FE4581">
        <w:t xml:space="preserve">ones </w:t>
      </w:r>
      <w:r>
        <w:t>(?) el e</w:t>
      </w:r>
      <w:r w:rsidRPr="00FE4581">
        <w:t>stado de los ríos y en ir concienciando también en las captaciones pequeñas y medianas para que la gente vaya teniendo un mayor</w:t>
      </w:r>
      <w:r>
        <w:t>…</w:t>
      </w:r>
      <w:r w:rsidRPr="00FE4581">
        <w:t>, una mayor conciencia medi</w:t>
      </w:r>
      <w:r>
        <w:t>o</w:t>
      </w:r>
      <w:r w:rsidRPr="00FE4581">
        <w:t>ambiental</w:t>
      </w:r>
      <w:r>
        <w:t>.</w:t>
      </w:r>
    </w:p>
    <w:p w:rsidR="00466C8D" w:rsidRDefault="00466C8D" w:rsidP="00443782">
      <w:pPr>
        <w:pStyle w:val="Texto"/>
      </w:pPr>
    </w:p>
    <w:p w:rsidR="00466C8D" w:rsidRDefault="00466C8D" w:rsidP="00443782">
      <w:pPr>
        <w:pStyle w:val="Texto"/>
      </w:pPr>
      <w:r>
        <w:t xml:space="preserve">Habla </w:t>
      </w:r>
      <w:r w:rsidRPr="00FE4581">
        <w:t>usted y también el señor O</w:t>
      </w:r>
      <w:r>
        <w:t>tero de temas procedimentales. La señora Ló</w:t>
      </w:r>
      <w:r w:rsidRPr="00FE4581">
        <w:t xml:space="preserve">pez de </w:t>
      </w:r>
      <w:proofErr w:type="spellStart"/>
      <w:r w:rsidRPr="00FE4581">
        <w:t>Ocariz</w:t>
      </w:r>
      <w:proofErr w:type="spellEnd"/>
      <w:r w:rsidRPr="00FE4581">
        <w:t xml:space="preserve"> ha sido un poquito más fuerte</w:t>
      </w:r>
      <w:r>
        <w:t>c</w:t>
      </w:r>
      <w:r w:rsidRPr="00FE4581">
        <w:t>ito que usted</w:t>
      </w:r>
      <w:r>
        <w:t>,</w:t>
      </w:r>
      <w:r w:rsidRPr="00FE4581">
        <w:t xml:space="preserve"> </w:t>
      </w:r>
      <w:r>
        <w:t xml:space="preserve">ha hablado </w:t>
      </w:r>
      <w:r w:rsidRPr="00FE4581">
        <w:t>de dictadura</w:t>
      </w:r>
      <w:r>
        <w:t>,</w:t>
      </w:r>
      <w:r w:rsidRPr="00FE4581">
        <w:t xml:space="preserve"> bueno</w:t>
      </w:r>
      <w:r>
        <w:t xml:space="preserve">, mire, lo cierto </w:t>
      </w:r>
      <w:r w:rsidRPr="00FE4581">
        <w:t>es que ustedes a veces es fácil rebatirles, porque de cada pecado tienen diez</w:t>
      </w:r>
      <w:r>
        <w:t>…</w:t>
      </w:r>
      <w:r w:rsidRPr="00FE4581">
        <w:t xml:space="preserve"> entonces</w:t>
      </w:r>
      <w:r>
        <w:t>,</w:t>
      </w:r>
      <w:r w:rsidRPr="00FE4581">
        <w:t xml:space="preserve"> el Gobierno de Rajoy </w:t>
      </w:r>
      <w:r>
        <w:t>usó</w:t>
      </w:r>
      <w:r w:rsidRPr="00FE4581">
        <w:t xml:space="preserve"> </w:t>
      </w:r>
      <w:r>
        <w:t>l</w:t>
      </w:r>
      <w:r w:rsidRPr="00FE4581">
        <w:t>a misma</w:t>
      </w:r>
      <w:r>
        <w:t>…</w:t>
      </w:r>
      <w:r w:rsidRPr="00FE4581">
        <w:t xml:space="preserve"> e</w:t>
      </w:r>
      <w:r>
        <w:t>l</w:t>
      </w:r>
      <w:r w:rsidRPr="00FE4581">
        <w:t xml:space="preserve"> mismo procedimiento en 23 enmiendas de ley</w:t>
      </w:r>
      <w:r>
        <w:t>,</w:t>
      </w:r>
      <w:r w:rsidRPr="00FE4581">
        <w:t xml:space="preserve"> y en el Congreso es cierto que se hace </w:t>
      </w:r>
      <w:r>
        <w:t>e</w:t>
      </w:r>
      <w:r w:rsidRPr="00FE4581">
        <w:t>ste tipo de movimiento</w:t>
      </w:r>
      <w:r>
        <w:t>s</w:t>
      </w:r>
      <w:r w:rsidRPr="00FE4581">
        <w:t>, es decir, modificar con una ley otra ley</w:t>
      </w:r>
      <w:r>
        <w:t>,</w:t>
      </w:r>
      <w:r w:rsidRPr="00FE4581">
        <w:t xml:space="preserve"> en el caso </w:t>
      </w:r>
      <w:r>
        <w:t>de Rajoy lo</w:t>
      </w:r>
      <w:r w:rsidRPr="00FE4581">
        <w:t xml:space="preserve"> hizo 23 veces y es cierto que en el caso del Congreso a veces se hace con el ánimo de causar una cierta disfunción a la labor legislativa del Congreso, porque a veces se trata de esquivar el veto</w:t>
      </w:r>
      <w:r>
        <w:t>,</w:t>
      </w:r>
      <w:r w:rsidRPr="00FE4581">
        <w:t xml:space="preserve"> el posible veto del Senado</w:t>
      </w:r>
      <w:r>
        <w:t>, a v</w:t>
      </w:r>
      <w:r w:rsidRPr="00FE4581">
        <w:t>eces se trata de esquivar debates que pudieran ser peliagudo</w:t>
      </w:r>
      <w:r>
        <w:t>s</w:t>
      </w:r>
      <w:r w:rsidRPr="00FE4581">
        <w:t>, pero en este caso lo ha explicado bien técnicamente la señora Rojo</w:t>
      </w:r>
      <w:r>
        <w:t>,</w:t>
      </w:r>
      <w:r w:rsidRPr="00FE4581">
        <w:t xml:space="preserve"> se cambia el cómo se aplica la ley, no la esencia misma de la ley, no, no el</w:t>
      </w:r>
      <w:r>
        <w:t xml:space="preserve"> </w:t>
      </w:r>
      <w:r w:rsidRPr="00FE4581">
        <w:t>espíritu, no</w:t>
      </w:r>
      <w:r>
        <w:t xml:space="preserve"> l</w:t>
      </w:r>
      <w:r w:rsidRPr="00FE4581">
        <w:t>os principios rectores</w:t>
      </w:r>
      <w:r>
        <w:t>. E</w:t>
      </w:r>
      <w:r w:rsidRPr="00FE4581">
        <w:t xml:space="preserve">s una </w:t>
      </w:r>
      <w:r w:rsidRPr="00FE4581">
        <w:lastRenderedPageBreak/>
        <w:t>modificación tributaria que tiene perfecta cabida en una disposi</w:t>
      </w:r>
      <w:r>
        <w:t>ción vía pre</w:t>
      </w:r>
      <w:r w:rsidRPr="00FE4581">
        <w:t xml:space="preserve">supuestos y, por tanto, es algo que se puede hacer y es </w:t>
      </w:r>
      <w:r>
        <w:t>a</w:t>
      </w:r>
      <w:r w:rsidRPr="00FE4581">
        <w:t>l</w:t>
      </w:r>
      <w:r>
        <w:t>g</w:t>
      </w:r>
      <w:r w:rsidRPr="00FE4581">
        <w:t>o que se ha hecho y es algo que en el fondo esta Cámara, bueno</w:t>
      </w:r>
      <w:r>
        <w:t>,</w:t>
      </w:r>
      <w:r w:rsidRPr="00FE4581">
        <w:t xml:space="preserve"> está de acuerdo, porque en el fondo de la modificaci</w:t>
      </w:r>
      <w:r>
        <w:t>ón el único que ha mostrado algún</w:t>
      </w:r>
      <w:r w:rsidRPr="00FE4581">
        <w:t xml:space="preserve"> tipo de reticencia </w:t>
      </w:r>
      <w:r>
        <w:t>sobre</w:t>
      </w:r>
      <w:r w:rsidRPr="00FE4581">
        <w:t xml:space="preserve"> el fondo es su grupo. </w:t>
      </w:r>
    </w:p>
    <w:p w:rsidR="00466C8D" w:rsidRDefault="00466C8D" w:rsidP="00443782">
      <w:pPr>
        <w:pStyle w:val="Texto"/>
      </w:pPr>
    </w:p>
    <w:p w:rsidR="00466C8D" w:rsidRDefault="00466C8D" w:rsidP="00443782">
      <w:pPr>
        <w:pStyle w:val="Texto"/>
      </w:pPr>
      <w:r>
        <w:t xml:space="preserve">Habla </w:t>
      </w:r>
      <w:r w:rsidRPr="00FE4581">
        <w:t>después de bonos</w:t>
      </w:r>
      <w:r>
        <w:t>,</w:t>
      </w:r>
      <w:r w:rsidRPr="00FE4581">
        <w:t xml:space="preserve"> de progresividad en la aplicación, bueno</w:t>
      </w:r>
      <w:r>
        <w:t>,</w:t>
      </w:r>
      <w:r w:rsidRPr="00FE4581">
        <w:t xml:space="preserve"> esto va a ser una línea en la factura del agua, una línea que cobrará el consorcio</w:t>
      </w:r>
      <w:r>
        <w:t xml:space="preserve">, es decir, </w:t>
      </w:r>
      <w:r w:rsidRPr="00FE4581">
        <w:t>confunde</w:t>
      </w:r>
      <w:r>
        <w:t xml:space="preserve"> usted </w:t>
      </w:r>
      <w:r w:rsidRPr="00FE4581">
        <w:t xml:space="preserve">un poco los planos, </w:t>
      </w:r>
      <w:r>
        <w:t>¿</w:t>
      </w:r>
      <w:r w:rsidRPr="00FE4581">
        <w:t>no</w:t>
      </w:r>
      <w:r>
        <w:t xml:space="preserve">?, si </w:t>
      </w:r>
      <w:r w:rsidRPr="00FE4581">
        <w:t>queremos hacer</w:t>
      </w:r>
      <w:r>
        <w:t>,</w:t>
      </w:r>
      <w:r w:rsidRPr="00FE4581">
        <w:t xml:space="preserve"> bueno</w:t>
      </w:r>
      <w:r>
        <w:t>,</w:t>
      </w:r>
      <w:r w:rsidRPr="00FE4581">
        <w:t xml:space="preserve"> bonificaciones a los usuarios, porque no pued</w:t>
      </w:r>
      <w:r>
        <w:t>a</w:t>
      </w:r>
      <w:r w:rsidRPr="00FE4581">
        <w:t>n pagar la factura</w:t>
      </w:r>
      <w:r>
        <w:t xml:space="preserve">, bueno, pues </w:t>
      </w:r>
      <w:r w:rsidRPr="00FE4581">
        <w:t>habrá que hacer otro tipo de políticas</w:t>
      </w:r>
      <w:r>
        <w:t>,</w:t>
      </w:r>
      <w:r w:rsidRPr="00FE4581">
        <w:t xml:space="preserve"> pe</w:t>
      </w:r>
      <w:r>
        <w:t xml:space="preserve">ro desde luego </w:t>
      </w:r>
      <w:r w:rsidRPr="00FE4581">
        <w:t>no a través de esta modificación</w:t>
      </w:r>
      <w:r>
        <w:t>,</w:t>
      </w:r>
      <w:r w:rsidRPr="00FE4581">
        <w:t xml:space="preserve"> y le agradezco que haya cambiado el enfoque de una de sus críticas, que es que antes decía que los usuarios van a sufrir </w:t>
      </w:r>
      <w:r>
        <w:t>el</w:t>
      </w:r>
      <w:r w:rsidRPr="00FE4581">
        <w:t xml:space="preserve"> 233</w:t>
      </w:r>
      <w:r>
        <w:t xml:space="preserve"> </w:t>
      </w:r>
      <w:r w:rsidRPr="00FE4581">
        <w:t>% de su vida en su factura del agua. Le agradezco que hoy haya sido</w:t>
      </w:r>
      <w:r>
        <w:t>,</w:t>
      </w:r>
      <w:r w:rsidRPr="00FE4581">
        <w:t xml:space="preserve"> bueno, haya </w:t>
      </w:r>
      <w:r>
        <w:t>hi</w:t>
      </w:r>
      <w:r w:rsidRPr="00FE4581">
        <w:t>lado un poquito más fino y haya dicho que ese aumento es en el aumento de la reca</w:t>
      </w:r>
      <w:r>
        <w:t>ud</w:t>
      </w:r>
      <w:r w:rsidRPr="00FE4581">
        <w:t>ación</w:t>
      </w:r>
      <w:r>
        <w:t>,</w:t>
      </w:r>
      <w:r w:rsidRPr="00FE4581">
        <w:t xml:space="preserve"> de una recaudación prácticamente exigua, porque solamente paga la industria esos 2 millones de euros. Es verdad, 5 millones de euros sobre 2 millones</w:t>
      </w:r>
      <w:r>
        <w:t xml:space="preserve"> e</w:t>
      </w:r>
      <w:r w:rsidRPr="00FE4581">
        <w:t>s un porcentaje importante, pero es que estamos hablando de que el que</w:t>
      </w:r>
      <w:r>
        <w:t>s</w:t>
      </w:r>
      <w:r w:rsidRPr="00FE4581">
        <w:t>ito de las captaciones domésticas paguen</w:t>
      </w:r>
      <w:r>
        <w:t>,</w:t>
      </w:r>
      <w:r w:rsidRPr="00FE4581">
        <w:t xml:space="preserve"> a día de hoy no pagan nada. </w:t>
      </w:r>
    </w:p>
    <w:p w:rsidR="00466C8D" w:rsidRDefault="00466C8D" w:rsidP="00443782">
      <w:pPr>
        <w:pStyle w:val="Texto"/>
      </w:pPr>
    </w:p>
    <w:p w:rsidR="00466C8D" w:rsidRDefault="00466C8D" w:rsidP="00443782">
      <w:pPr>
        <w:pStyle w:val="Texto"/>
        <w:rPr>
          <w:lang w:val="eu-ES"/>
        </w:rPr>
      </w:pPr>
      <w:r w:rsidRPr="005930AF">
        <w:rPr>
          <w:lang w:val="eu-ES"/>
        </w:rPr>
        <w:t>Bueno,</w:t>
      </w:r>
      <w:r>
        <w:rPr>
          <w:lang w:val="eu-ES"/>
        </w:rPr>
        <w:t xml:space="preserve"> Otero jauna, prozeduraren aldetik, eman ditu azalpenak, egikariak direla eta abar. G</w:t>
      </w:r>
      <w:r w:rsidRPr="005930AF">
        <w:rPr>
          <w:lang w:val="eu-ES"/>
        </w:rPr>
        <w:t>ero</w:t>
      </w:r>
      <w:r>
        <w:rPr>
          <w:lang w:val="eu-ES"/>
        </w:rPr>
        <w:t>,</w:t>
      </w:r>
      <w:r w:rsidRPr="005930AF">
        <w:rPr>
          <w:lang w:val="eu-ES"/>
        </w:rPr>
        <w:t xml:space="preserve"> komentatu duzu tarifak egokitu egin behar direla</w:t>
      </w:r>
      <w:r>
        <w:rPr>
          <w:lang w:val="eu-ES"/>
        </w:rPr>
        <w:t xml:space="preserve">, ur partzuergo </w:t>
      </w:r>
      <w:r w:rsidRPr="005930AF">
        <w:rPr>
          <w:lang w:val="eu-ES"/>
        </w:rPr>
        <w:t xml:space="preserve">txiki batzuk inbertsio kapazitatea barik gelditzen direlako. </w:t>
      </w:r>
      <w:r>
        <w:rPr>
          <w:lang w:val="eu-ES"/>
        </w:rPr>
        <w:t xml:space="preserve">Bueno, kasu honetan, Elkarrekin </w:t>
      </w:r>
      <w:proofErr w:type="spellStart"/>
      <w:r>
        <w:rPr>
          <w:lang w:val="eu-ES"/>
        </w:rPr>
        <w:t>Podemos</w:t>
      </w:r>
      <w:proofErr w:type="spellEnd"/>
      <w:r w:rsidRPr="005930AF">
        <w:rPr>
          <w:lang w:val="eu-ES"/>
        </w:rPr>
        <w:t xml:space="preserve"> ildo horretati</w:t>
      </w:r>
      <w:r>
        <w:rPr>
          <w:lang w:val="eu-ES"/>
        </w:rPr>
        <w:t xml:space="preserve">k joan da apur bat </w:t>
      </w:r>
      <w:r w:rsidRPr="005930AF">
        <w:rPr>
          <w:lang w:val="eu-ES"/>
        </w:rPr>
        <w:t xml:space="preserve">aurkeztu duen </w:t>
      </w:r>
      <w:r>
        <w:rPr>
          <w:lang w:val="eu-ES"/>
        </w:rPr>
        <w:t xml:space="preserve">zuzenketan, </w:t>
      </w:r>
      <w:r w:rsidRPr="005930AF">
        <w:rPr>
          <w:lang w:val="eu-ES"/>
        </w:rPr>
        <w:t>guk babestuko dugu</w:t>
      </w:r>
      <w:r>
        <w:rPr>
          <w:lang w:val="eu-ES"/>
        </w:rPr>
        <w:t>n zuzenketan. K</w:t>
      </w:r>
      <w:r w:rsidRPr="005930AF">
        <w:rPr>
          <w:lang w:val="eu-ES"/>
        </w:rPr>
        <w:t>ome</w:t>
      </w:r>
      <w:r>
        <w:rPr>
          <w:lang w:val="eu-ES"/>
        </w:rPr>
        <w:t>ntatzen du: "Ura aurrezteko eta berrerabil</w:t>
      </w:r>
      <w:r w:rsidRPr="005930AF">
        <w:rPr>
          <w:lang w:val="eu-ES"/>
        </w:rPr>
        <w:t>tzeko politikak egin behar direla</w:t>
      </w:r>
      <w:r>
        <w:rPr>
          <w:lang w:val="eu-ES"/>
        </w:rPr>
        <w:t>"</w:t>
      </w:r>
      <w:r w:rsidRPr="005930AF">
        <w:rPr>
          <w:lang w:val="eu-ES"/>
        </w:rPr>
        <w:t>. Hor</w:t>
      </w:r>
      <w:r>
        <w:rPr>
          <w:lang w:val="eu-ES"/>
        </w:rPr>
        <w:t>,</w:t>
      </w:r>
      <w:r w:rsidRPr="005930AF">
        <w:rPr>
          <w:lang w:val="eu-ES"/>
        </w:rPr>
        <w:t xml:space="preserve"> guztiz ados</w:t>
      </w:r>
      <w:r>
        <w:rPr>
          <w:lang w:val="eu-ES"/>
        </w:rPr>
        <w:t xml:space="preserve">; egiten dira. Bueno, </w:t>
      </w:r>
      <w:r w:rsidRPr="005930AF">
        <w:rPr>
          <w:lang w:val="eu-ES"/>
        </w:rPr>
        <w:t>beraz</w:t>
      </w:r>
      <w:r>
        <w:rPr>
          <w:lang w:val="eu-ES"/>
        </w:rPr>
        <w:t>,</w:t>
      </w:r>
      <w:r w:rsidRPr="005930AF">
        <w:rPr>
          <w:lang w:val="eu-ES"/>
        </w:rPr>
        <w:t xml:space="preserve"> </w:t>
      </w:r>
      <w:r>
        <w:rPr>
          <w:lang w:val="eu-ES"/>
        </w:rPr>
        <w:t>"</w:t>
      </w:r>
      <w:proofErr w:type="spellStart"/>
      <w:r w:rsidRPr="005930AF">
        <w:rPr>
          <w:lang w:val="eu-ES"/>
        </w:rPr>
        <w:t>continuar</w:t>
      </w:r>
      <w:proofErr w:type="spellEnd"/>
      <w:r>
        <w:rPr>
          <w:lang w:val="eu-ES"/>
        </w:rPr>
        <w:t>" gerundio hori gehituko diogu. B</w:t>
      </w:r>
      <w:r w:rsidRPr="005930AF">
        <w:rPr>
          <w:lang w:val="eu-ES"/>
        </w:rPr>
        <w:t>aina</w:t>
      </w:r>
      <w:r>
        <w:rPr>
          <w:lang w:val="eu-ES"/>
        </w:rPr>
        <w:t>,</w:t>
      </w:r>
      <w:r w:rsidRPr="005930AF">
        <w:rPr>
          <w:lang w:val="eu-ES"/>
        </w:rPr>
        <w:t xml:space="preserve"> </w:t>
      </w:r>
      <w:r>
        <w:rPr>
          <w:lang w:val="eu-ES"/>
        </w:rPr>
        <w:t xml:space="preserve">bigarrenean, esaten du: "Gobernuak </w:t>
      </w:r>
      <w:r w:rsidRPr="005930AF">
        <w:rPr>
          <w:lang w:val="eu-ES"/>
        </w:rPr>
        <w:t xml:space="preserve">lagundu </w:t>
      </w:r>
      <w:r>
        <w:rPr>
          <w:lang w:val="eu-ES"/>
        </w:rPr>
        <w:t xml:space="preserve">dezan hornidura eta </w:t>
      </w:r>
      <w:proofErr w:type="spellStart"/>
      <w:r>
        <w:rPr>
          <w:lang w:val="eu-ES"/>
        </w:rPr>
        <w:t>saneament</w:t>
      </w:r>
      <w:r w:rsidRPr="005930AF">
        <w:rPr>
          <w:lang w:val="eu-ES"/>
        </w:rPr>
        <w:t>u</w:t>
      </w:r>
      <w:proofErr w:type="spellEnd"/>
      <w:r>
        <w:rPr>
          <w:lang w:val="eu-ES"/>
        </w:rPr>
        <w:t xml:space="preserve"> s</w:t>
      </w:r>
      <w:r w:rsidRPr="005930AF">
        <w:rPr>
          <w:lang w:val="eu-ES"/>
        </w:rPr>
        <w:t>ar</w:t>
      </w:r>
      <w:r>
        <w:rPr>
          <w:lang w:val="eu-ES"/>
        </w:rPr>
        <w:t>e</w:t>
      </w:r>
      <w:r w:rsidRPr="005930AF">
        <w:rPr>
          <w:lang w:val="eu-ES"/>
        </w:rPr>
        <w:t>en hobekuntzan lagundu dezala</w:t>
      </w:r>
      <w:r>
        <w:rPr>
          <w:lang w:val="eu-ES"/>
        </w:rPr>
        <w:t>". Gaur egun,</w:t>
      </w:r>
      <w:r w:rsidRPr="005930AF">
        <w:rPr>
          <w:lang w:val="eu-ES"/>
        </w:rPr>
        <w:t xml:space="preserve"> saneamenduan laguntzen du</w:t>
      </w:r>
      <w:r>
        <w:rPr>
          <w:lang w:val="eu-ES"/>
        </w:rPr>
        <w:t>; horniduran ez</w:t>
      </w:r>
      <w:r w:rsidRPr="005930AF">
        <w:rPr>
          <w:lang w:val="eu-ES"/>
        </w:rPr>
        <w:t xml:space="preserve"> hainbeste. Beraz</w:t>
      </w:r>
      <w:r>
        <w:rPr>
          <w:lang w:val="eu-ES"/>
        </w:rPr>
        <w:t>, bueno,</w:t>
      </w:r>
      <w:r w:rsidRPr="005930AF">
        <w:rPr>
          <w:lang w:val="eu-ES"/>
        </w:rPr>
        <w:t xml:space="preserve"> Gob</w:t>
      </w:r>
      <w:r>
        <w:rPr>
          <w:lang w:val="eu-ES"/>
        </w:rPr>
        <w:t xml:space="preserve">ernuari ondo iruditu zaio, eta </w:t>
      </w:r>
      <w:r w:rsidRPr="005930AF">
        <w:rPr>
          <w:lang w:val="eu-ES"/>
        </w:rPr>
        <w:t>guri er</w:t>
      </w:r>
      <w:r>
        <w:rPr>
          <w:lang w:val="eu-ES"/>
        </w:rPr>
        <w:t>e ondo iruditzen zaigu. Beraz, ad</w:t>
      </w:r>
      <w:r w:rsidRPr="005930AF">
        <w:rPr>
          <w:lang w:val="eu-ES"/>
        </w:rPr>
        <w:t xml:space="preserve">os, </w:t>
      </w:r>
      <w:r>
        <w:rPr>
          <w:lang w:val="eu-ES"/>
        </w:rPr>
        <w:t>baiezko bozka emango dugu.</w:t>
      </w:r>
    </w:p>
    <w:p w:rsidR="00466C8D" w:rsidRDefault="00466C8D" w:rsidP="00443782">
      <w:pPr>
        <w:pStyle w:val="Texto"/>
        <w:rPr>
          <w:lang w:val="eu-ES"/>
        </w:rPr>
      </w:pPr>
    </w:p>
    <w:p w:rsidR="00466C8D" w:rsidRDefault="00466C8D" w:rsidP="00443782">
      <w:pPr>
        <w:pStyle w:val="Texto"/>
        <w:rPr>
          <w:lang w:val="eu-ES"/>
        </w:rPr>
      </w:pPr>
      <w:r w:rsidRPr="005930AF">
        <w:rPr>
          <w:lang w:val="eu-ES"/>
        </w:rPr>
        <w:t xml:space="preserve">Beraz, </w:t>
      </w:r>
      <w:proofErr w:type="spellStart"/>
      <w:r w:rsidRPr="005930AF">
        <w:rPr>
          <w:lang w:val="eu-ES"/>
        </w:rPr>
        <w:t>PPkoari</w:t>
      </w:r>
      <w:proofErr w:type="spellEnd"/>
      <w:r>
        <w:rPr>
          <w:lang w:val="eu-ES"/>
        </w:rPr>
        <w:t xml:space="preserve"> ez, </w:t>
      </w:r>
      <w:r w:rsidRPr="005930AF">
        <w:rPr>
          <w:lang w:val="eu-ES"/>
        </w:rPr>
        <w:t xml:space="preserve">eta </w:t>
      </w:r>
      <w:proofErr w:type="spellStart"/>
      <w:r w:rsidRPr="005930AF">
        <w:rPr>
          <w:lang w:val="eu-ES"/>
        </w:rPr>
        <w:t>Podemos</w:t>
      </w:r>
      <w:r>
        <w:rPr>
          <w:lang w:val="eu-ES"/>
        </w:rPr>
        <w:t>ekoari</w:t>
      </w:r>
      <w:proofErr w:type="spellEnd"/>
      <w:r w:rsidRPr="005930AF">
        <w:rPr>
          <w:lang w:val="eu-ES"/>
        </w:rPr>
        <w:t xml:space="preserve"> baiezkoa</w:t>
      </w:r>
      <w:r>
        <w:rPr>
          <w:lang w:val="eu-ES"/>
        </w:rPr>
        <w:t>.</w:t>
      </w:r>
    </w:p>
    <w:p w:rsidR="00466C8D" w:rsidRDefault="00466C8D" w:rsidP="00443782">
      <w:pPr>
        <w:pStyle w:val="Texto"/>
        <w:rPr>
          <w:lang w:val="eu-ES"/>
        </w:rPr>
      </w:pPr>
    </w:p>
    <w:p w:rsidR="00466C8D" w:rsidRDefault="00466C8D" w:rsidP="00443782">
      <w:pPr>
        <w:pStyle w:val="Texto"/>
        <w:rPr>
          <w:lang w:val="eu-ES"/>
        </w:rPr>
      </w:pPr>
    </w:p>
    <w:p w:rsidR="00466C8D" w:rsidRDefault="00466C8D" w:rsidP="00443782">
      <w:pPr>
        <w:pStyle w:val="Texto"/>
        <w:rPr>
          <w:lang w:val="eu-ES"/>
        </w:rPr>
      </w:pPr>
      <w:r>
        <w:rPr>
          <w:rFonts w:ascii="Futura Md BT" w:hAnsi="Futura Md BT"/>
          <w:lang w:val="eu-ES"/>
        </w:rPr>
        <w:t xml:space="preserve">LEHENDAKARIAK: </w:t>
      </w:r>
      <w:r w:rsidRPr="005930AF">
        <w:rPr>
          <w:lang w:val="eu-ES"/>
        </w:rPr>
        <w:t>Eskerrik asko</w:t>
      </w:r>
      <w:r>
        <w:rPr>
          <w:lang w:val="eu-ES"/>
        </w:rPr>
        <w:t>, Arruabarrena jauna.</w:t>
      </w:r>
    </w:p>
    <w:p w:rsidR="00466C8D" w:rsidRDefault="00466C8D" w:rsidP="00443782">
      <w:pPr>
        <w:pStyle w:val="Texto"/>
        <w:rPr>
          <w:lang w:val="eu-ES"/>
        </w:rPr>
      </w:pPr>
    </w:p>
    <w:p w:rsidR="00466C8D" w:rsidRDefault="00466C8D" w:rsidP="00443782">
      <w:pPr>
        <w:pStyle w:val="Texto"/>
        <w:rPr>
          <w:lang w:val="eu-ES"/>
        </w:rPr>
      </w:pPr>
      <w:r w:rsidRPr="005930AF">
        <w:rPr>
          <w:lang w:val="eu-ES"/>
        </w:rPr>
        <w:t>Erantzunen txandara pasatu</w:t>
      </w:r>
      <w:r>
        <w:rPr>
          <w:lang w:val="eu-ES"/>
        </w:rPr>
        <w:t>z</w:t>
      </w:r>
      <w:r w:rsidRPr="005930AF">
        <w:rPr>
          <w:lang w:val="eu-ES"/>
        </w:rPr>
        <w:t>,</w:t>
      </w:r>
      <w:r>
        <w:rPr>
          <w:lang w:val="eu-ES"/>
        </w:rPr>
        <w:t xml:space="preserve"> López de </w:t>
      </w:r>
      <w:proofErr w:type="spellStart"/>
      <w:r>
        <w:rPr>
          <w:lang w:val="eu-ES"/>
        </w:rPr>
        <w:t>Ocariz</w:t>
      </w:r>
      <w:proofErr w:type="spellEnd"/>
      <w:r>
        <w:rPr>
          <w:lang w:val="eu-ES"/>
        </w:rPr>
        <w:t xml:space="preserve"> andrea, </w:t>
      </w:r>
      <w:proofErr w:type="spellStart"/>
      <w:r>
        <w:rPr>
          <w:lang w:val="eu-ES"/>
        </w:rPr>
        <w:t>zurea</w:t>
      </w:r>
      <w:proofErr w:type="spellEnd"/>
      <w:r>
        <w:rPr>
          <w:lang w:val="eu-ES"/>
        </w:rPr>
        <w:t xml:space="preserve"> da hitza.</w:t>
      </w:r>
    </w:p>
    <w:p w:rsidR="00466C8D" w:rsidRDefault="00466C8D" w:rsidP="00443782">
      <w:pPr>
        <w:pStyle w:val="Texto"/>
        <w:rPr>
          <w:lang w:val="eu-ES"/>
        </w:rPr>
      </w:pPr>
    </w:p>
    <w:p w:rsidR="00466C8D" w:rsidRDefault="00466C8D" w:rsidP="00443782">
      <w:pPr>
        <w:pStyle w:val="Texto"/>
        <w:rPr>
          <w:lang w:val="eu-ES"/>
        </w:rPr>
      </w:pPr>
    </w:p>
    <w:p w:rsidR="00466C8D" w:rsidRPr="00CE149A" w:rsidRDefault="00466C8D" w:rsidP="00443782">
      <w:pPr>
        <w:pStyle w:val="Texto"/>
        <w:rPr>
          <w:lang w:val="es-ES"/>
        </w:rPr>
      </w:pPr>
      <w:r>
        <w:rPr>
          <w:rFonts w:ascii="Futura Md BT" w:hAnsi="Futura Md BT"/>
          <w:lang w:val="eu-ES"/>
        </w:rPr>
        <w:t xml:space="preserve">LÓPEZ DE OCARIZ LOPEZ DE MUNAIN </w:t>
      </w:r>
      <w:r>
        <w:rPr>
          <w:lang w:val="eu-ES"/>
        </w:rPr>
        <w:t xml:space="preserve">andreak: </w:t>
      </w:r>
      <w:r w:rsidRPr="00CE149A">
        <w:rPr>
          <w:lang w:val="es-ES"/>
        </w:rPr>
        <w:t>Gracias, señora presidenta.</w:t>
      </w:r>
    </w:p>
    <w:p w:rsidR="00466C8D" w:rsidRPr="00CE149A" w:rsidRDefault="00466C8D" w:rsidP="00443782">
      <w:pPr>
        <w:pStyle w:val="Texto"/>
        <w:rPr>
          <w:lang w:val="es-ES"/>
        </w:rPr>
      </w:pPr>
    </w:p>
    <w:p w:rsidR="00466C8D" w:rsidRPr="00CE149A" w:rsidRDefault="00466C8D" w:rsidP="00443782">
      <w:pPr>
        <w:pStyle w:val="Texto"/>
        <w:rPr>
          <w:lang w:val="es-ES"/>
        </w:rPr>
      </w:pPr>
      <w:r w:rsidRPr="00CE149A">
        <w:rPr>
          <w:lang w:val="es-ES"/>
        </w:rPr>
        <w:t>Yo quiero…</w:t>
      </w:r>
    </w:p>
    <w:p w:rsidR="00466C8D" w:rsidRDefault="00466C8D" w:rsidP="00443782">
      <w:pPr>
        <w:pStyle w:val="Texto"/>
        <w:rPr>
          <w:lang w:val="eu-ES"/>
        </w:rPr>
      </w:pPr>
    </w:p>
    <w:p w:rsidR="00696351" w:rsidRDefault="00466C8D" w:rsidP="00BE4017">
      <w:pPr>
        <w:pStyle w:val="Texto"/>
        <w:rPr>
          <w:lang w:val="eu-ES"/>
        </w:rPr>
      </w:pPr>
      <w:r>
        <w:rPr>
          <w:lang w:val="eu-ES"/>
        </w:rPr>
        <w:t>(29. zintaren amaiera)</w:t>
      </w:r>
    </w:p>
    <w:p w:rsidR="00696351" w:rsidRDefault="00696351" w:rsidP="00BE4017">
      <w:pPr>
        <w:pStyle w:val="Texto"/>
      </w:pPr>
      <w:r>
        <w:t xml:space="preserve">(30. </w:t>
      </w:r>
      <w:proofErr w:type="spellStart"/>
      <w:proofErr w:type="gramStart"/>
      <w:r>
        <w:t>zintaren</w:t>
      </w:r>
      <w:proofErr w:type="spellEnd"/>
      <w:proofErr w:type="gramEnd"/>
      <w:r>
        <w:t xml:space="preserve"> </w:t>
      </w:r>
      <w:proofErr w:type="spellStart"/>
      <w:r>
        <w:t>hasiera</w:t>
      </w:r>
      <w:proofErr w:type="spellEnd"/>
      <w:r>
        <w:t>)</w:t>
      </w:r>
    </w:p>
    <w:p w:rsidR="00696351" w:rsidRDefault="00696351" w:rsidP="00BE4017">
      <w:pPr>
        <w:pStyle w:val="Texto"/>
      </w:pPr>
    </w:p>
    <w:p w:rsidR="00696351" w:rsidRDefault="00696351" w:rsidP="00BE4017">
      <w:pPr>
        <w:pStyle w:val="Texto"/>
      </w:pPr>
      <w:r w:rsidRPr="003370D7">
        <w:rPr>
          <w:rFonts w:ascii="Futura Md BT" w:hAnsi="Futura Md BT"/>
        </w:rPr>
        <w:t>LÓPEZ DE OCARIZ LÓPEZ DE MUNAIN</w:t>
      </w:r>
      <w:r>
        <w:t xml:space="preserve"> </w:t>
      </w:r>
      <w:proofErr w:type="spellStart"/>
      <w:r>
        <w:t>andreak</w:t>
      </w:r>
      <w:proofErr w:type="spellEnd"/>
      <w:r>
        <w:t xml:space="preserve">: </w:t>
      </w:r>
      <w:r w:rsidRPr="003370D7">
        <w:t xml:space="preserve">Gracias, </w:t>
      </w:r>
      <w:r>
        <w:t>señora presidenta.</w:t>
      </w:r>
    </w:p>
    <w:p w:rsidR="00696351" w:rsidRDefault="00696351" w:rsidP="00BE4017">
      <w:pPr>
        <w:pStyle w:val="Texto"/>
      </w:pPr>
    </w:p>
    <w:p w:rsidR="00696351" w:rsidRDefault="00696351" w:rsidP="00BE4017">
      <w:pPr>
        <w:pStyle w:val="Texto"/>
      </w:pPr>
      <w:r>
        <w:t>Y</w:t>
      </w:r>
      <w:r w:rsidRPr="003370D7">
        <w:t>o quiero recordar que estamos hablando del</w:t>
      </w:r>
      <w:r>
        <w:t xml:space="preserve"> título ocho de la Ley de Aguas. Q</w:t>
      </w:r>
      <w:r w:rsidRPr="003370D7">
        <w:t>ue en su artículo 41, que no se ha modificado, que son l</w:t>
      </w:r>
      <w:r>
        <w:t>os principios ordenadores, dice:</w:t>
      </w:r>
      <w:r w:rsidRPr="003370D7">
        <w:t xml:space="preserve"> </w:t>
      </w:r>
      <w:r>
        <w:t>"E</w:t>
      </w:r>
      <w:r w:rsidRPr="003370D7">
        <w:t>l coste del agua estará directamente relacionado</w:t>
      </w:r>
      <w:r>
        <w:t xml:space="preserve"> con las cantidades de agua</w:t>
      </w:r>
      <w:r w:rsidRPr="003370D7">
        <w:t xml:space="preserve"> utilizadas y con la degradación del medio producido por su</w:t>
      </w:r>
      <w:r>
        <w:t xml:space="preserve"> u</w:t>
      </w:r>
      <w:r w:rsidRPr="003370D7">
        <w:t>s</w:t>
      </w:r>
      <w:r>
        <w:t>o. Y</w:t>
      </w:r>
      <w:r w:rsidRPr="003370D7">
        <w:t xml:space="preserve"> será progresivo en función de la cantidad con</w:t>
      </w:r>
      <w:r>
        <w:t>sumida". Eso dice el principio rector. No se ha modificado.</w:t>
      </w:r>
    </w:p>
    <w:p w:rsidR="00696351" w:rsidRDefault="00696351" w:rsidP="00BE4017">
      <w:pPr>
        <w:pStyle w:val="Texto"/>
      </w:pPr>
    </w:p>
    <w:p w:rsidR="00696351" w:rsidRDefault="00696351" w:rsidP="00BE4017">
      <w:pPr>
        <w:pStyle w:val="Texto"/>
      </w:pPr>
      <w:r>
        <w:t>Modifican el artículo sigui</w:t>
      </w:r>
      <w:r w:rsidRPr="003370D7">
        <w:t>ente y el siguiente</w:t>
      </w:r>
      <w:r>
        <w:t xml:space="preserve"> y</w:t>
      </w:r>
      <w:r w:rsidRPr="003370D7">
        <w:t xml:space="preserve"> el siguiente</w:t>
      </w:r>
      <w:r>
        <w:t>. Éste no.</w:t>
      </w:r>
    </w:p>
    <w:p w:rsidR="00696351" w:rsidRDefault="00696351" w:rsidP="00BE4017">
      <w:pPr>
        <w:pStyle w:val="Texto"/>
      </w:pPr>
    </w:p>
    <w:p w:rsidR="00696351" w:rsidRDefault="00696351" w:rsidP="00BE4017">
      <w:pPr>
        <w:pStyle w:val="Texto"/>
      </w:pPr>
      <w:r>
        <w:t>E</w:t>
      </w:r>
      <w:r w:rsidRPr="003370D7">
        <w:t>l principio rector dice una cosa y los artículos que se derivan de esos princip</w:t>
      </w:r>
      <w:r>
        <w:t>ios rectores dicen lo contrario.</w:t>
      </w:r>
    </w:p>
    <w:p w:rsidR="00696351" w:rsidRDefault="00696351" w:rsidP="00BE4017">
      <w:pPr>
        <w:pStyle w:val="Texto"/>
      </w:pPr>
    </w:p>
    <w:p w:rsidR="00696351" w:rsidRDefault="00696351" w:rsidP="00BE4017">
      <w:pPr>
        <w:pStyle w:val="Texto"/>
      </w:pPr>
      <w:r>
        <w:t xml:space="preserve">Oiga, </w:t>
      </w:r>
      <w:r w:rsidRPr="003370D7">
        <w:t>ustedes mismos.</w:t>
      </w:r>
    </w:p>
    <w:p w:rsidR="00696351" w:rsidRDefault="00696351" w:rsidP="00BE4017">
      <w:pPr>
        <w:pStyle w:val="Texto"/>
      </w:pPr>
    </w:p>
    <w:p w:rsidR="00696351" w:rsidRDefault="00696351" w:rsidP="00BE4017">
      <w:pPr>
        <w:pStyle w:val="Texto"/>
      </w:pPr>
      <w:r w:rsidRPr="003370D7">
        <w:lastRenderedPageBreak/>
        <w:t>Me</w:t>
      </w:r>
      <w:r>
        <w:t xml:space="preserve"> ha encantado, los rurales</w:t>
      </w:r>
      <w:r w:rsidRPr="003370D7">
        <w:t xml:space="preserve"> dejamos el </w:t>
      </w:r>
      <w:r>
        <w:t>grifo abierto. No me había dado cuenta. P</w:t>
      </w:r>
      <w:r w:rsidRPr="003370D7">
        <w:t>ero de</w:t>
      </w:r>
      <w:r>
        <w:t>be</w:t>
      </w:r>
      <w:r w:rsidRPr="003370D7">
        <w:t xml:space="preserve"> ser por nuestro carácter rural, es</w:t>
      </w:r>
      <w:r>
        <w:t>e</w:t>
      </w:r>
      <w:r w:rsidRPr="003370D7">
        <w:t xml:space="preserve"> que ustedes prima</w:t>
      </w:r>
      <w:r>
        <w:t>n en la modificación de Ley de T</w:t>
      </w:r>
      <w:r w:rsidRPr="003370D7">
        <w:t xml:space="preserve">urismo que han traído </w:t>
      </w:r>
      <w:r>
        <w:t xml:space="preserve">a esta Cámara, no en una ley de Presupuestos modificar dos artículos, no lo han traído </w:t>
      </w:r>
      <w:r w:rsidRPr="003370D7">
        <w:t xml:space="preserve"> </w:t>
      </w:r>
      <w:r>
        <w:t>en la Ley de P</w:t>
      </w:r>
      <w:r w:rsidRPr="003370D7">
        <w:t>resupuestos, no</w:t>
      </w:r>
      <w:r>
        <w:t>,</w:t>
      </w:r>
      <w:r w:rsidRPr="003370D7">
        <w:t xml:space="preserve"> han hecho una proposición de ley ustedes y la</w:t>
      </w:r>
      <w:r>
        <w:t xml:space="preserve"> traen a esta </w:t>
      </w:r>
      <w:r w:rsidRPr="003370D7">
        <w:t>Cámara</w:t>
      </w:r>
      <w:r>
        <w:t>.</w:t>
      </w:r>
      <w:r w:rsidRPr="003370D7">
        <w:t xml:space="preserve"> </w:t>
      </w:r>
      <w:r>
        <w:t>H</w:t>
      </w:r>
      <w:r w:rsidRPr="003370D7">
        <w:t>a</w:t>
      </w:r>
      <w:r>
        <w:t>gan</w:t>
      </w:r>
      <w:r w:rsidRPr="003370D7">
        <w:t xml:space="preserve"> lo mismo con esto. </w:t>
      </w:r>
      <w:r>
        <w:t>¿</w:t>
      </w:r>
      <w:r w:rsidRPr="003370D7">
        <w:t>Por</w:t>
      </w:r>
      <w:r>
        <w:t xml:space="preserve"> qué</w:t>
      </w:r>
      <w:r w:rsidRPr="003370D7">
        <w:t xml:space="preserve"> no con esto</w:t>
      </w:r>
      <w:r>
        <w:t>?</w:t>
      </w:r>
      <w:r w:rsidRPr="003370D7">
        <w:t xml:space="preserve"> </w:t>
      </w:r>
      <w:r>
        <w:t>¿P</w:t>
      </w:r>
      <w:r w:rsidRPr="003370D7">
        <w:t>or qué no qui</w:t>
      </w:r>
      <w:r>
        <w:t>eren ser igual de transparentes?</w:t>
      </w:r>
      <w:r w:rsidRPr="003370D7">
        <w:t xml:space="preserve"> </w:t>
      </w:r>
      <w:r>
        <w:t>¿</w:t>
      </w:r>
      <w:r w:rsidRPr="003370D7">
        <w:t>Por</w:t>
      </w:r>
      <w:r>
        <w:t xml:space="preserve"> qué</w:t>
      </w:r>
      <w:r w:rsidRPr="003370D7">
        <w:t xml:space="preserve"> no quieren darnos igual oportunidad que en ese caso</w:t>
      </w:r>
      <w:r>
        <w:t>?</w:t>
      </w:r>
    </w:p>
    <w:p w:rsidR="00696351" w:rsidRDefault="00696351" w:rsidP="00BE4017">
      <w:pPr>
        <w:pStyle w:val="Texto"/>
      </w:pPr>
    </w:p>
    <w:p w:rsidR="00696351" w:rsidRDefault="00696351" w:rsidP="00BE4017">
      <w:pPr>
        <w:pStyle w:val="Texto"/>
      </w:pPr>
      <w:r>
        <w:t>Lo podemos</w:t>
      </w:r>
      <w:r w:rsidRPr="003370D7">
        <w:t xml:space="preserve"> hacer en dos meses, en tres</w:t>
      </w:r>
      <w:r>
        <w:t>. Tiempo suficiente hasta enero  del 2021 que dicen que v</w:t>
      </w:r>
      <w:r w:rsidRPr="003370D7">
        <w:t xml:space="preserve">an a aplicar </w:t>
      </w:r>
      <w:r>
        <w:t>ustedes esto. Tiempo suficiente. No es retrasar nada.</w:t>
      </w:r>
      <w:r w:rsidRPr="003370D7">
        <w:t xml:space="preserve"> </w:t>
      </w:r>
      <w:r>
        <w:t>Es poner luz y taquígrafos.</w:t>
      </w:r>
    </w:p>
    <w:p w:rsidR="00696351" w:rsidRDefault="00696351" w:rsidP="00BE4017">
      <w:pPr>
        <w:pStyle w:val="Texto"/>
      </w:pPr>
    </w:p>
    <w:p w:rsidR="00696351" w:rsidRDefault="00696351" w:rsidP="00BE4017">
      <w:pPr>
        <w:pStyle w:val="Texto"/>
      </w:pPr>
      <w:r>
        <w:t>P</w:t>
      </w:r>
      <w:r w:rsidRPr="003370D7">
        <w:t>ero no</w:t>
      </w:r>
      <w:r>
        <w:t>, no les va a ustedes la luz ni los taquígrafos. I</w:t>
      </w:r>
      <w:r w:rsidRPr="003370D7">
        <w:t>gual que tienen para</w:t>
      </w:r>
      <w:r>
        <w:t>da</w:t>
      </w:r>
      <w:r w:rsidRPr="003370D7">
        <w:t xml:space="preserve"> la</w:t>
      </w:r>
      <w:r>
        <w:t xml:space="preserve"> Ley de T</w:t>
      </w:r>
      <w:r w:rsidRPr="003370D7">
        <w:t>ransparencia</w:t>
      </w:r>
      <w:r>
        <w:t>,</w:t>
      </w:r>
      <w:r w:rsidRPr="003370D7">
        <w:t xml:space="preserve"> para</w:t>
      </w:r>
      <w:r>
        <w:t>n</w:t>
      </w:r>
      <w:r w:rsidRPr="003370D7">
        <w:t xml:space="preserve"> esto, porque aquí no quieren poner el foco de la transparencia. </w:t>
      </w:r>
      <w:r>
        <w:t>P</w:t>
      </w:r>
      <w:r w:rsidRPr="003370D7">
        <w:t>or eso se hace</w:t>
      </w:r>
      <w:r>
        <w:t xml:space="preserve"> así</w:t>
      </w:r>
      <w:r w:rsidRPr="003370D7">
        <w:t>.</w:t>
      </w:r>
      <w:r>
        <w:t xml:space="preserve"> N</w:t>
      </w:r>
      <w:r w:rsidRPr="003370D7">
        <w:t>o hay otro argumento</w:t>
      </w:r>
      <w:r>
        <w:t>.</w:t>
      </w:r>
    </w:p>
    <w:p w:rsidR="00696351" w:rsidRDefault="00696351" w:rsidP="00BE4017">
      <w:pPr>
        <w:pStyle w:val="Texto"/>
      </w:pPr>
    </w:p>
    <w:p w:rsidR="00696351" w:rsidRDefault="00696351" w:rsidP="00BE4017">
      <w:pPr>
        <w:pStyle w:val="Texto"/>
      </w:pPr>
      <w:r>
        <w:t>S</w:t>
      </w:r>
      <w:r w:rsidRPr="003370D7">
        <w:t>eñor Becerra, me habla</w:t>
      </w:r>
      <w:r>
        <w:t>ba</w:t>
      </w:r>
      <w:r w:rsidRPr="003370D7">
        <w:t xml:space="preserve"> usted de fiscalidad verde</w:t>
      </w:r>
      <w:r>
        <w:t>.</w:t>
      </w:r>
      <w:r w:rsidRPr="003370D7">
        <w:t xml:space="preserve"> </w:t>
      </w:r>
      <w:proofErr w:type="spellStart"/>
      <w:r>
        <w:t>Elkarrekin</w:t>
      </w:r>
      <w:proofErr w:type="spellEnd"/>
      <w:r>
        <w:t xml:space="preserve"> Podemos en esa transformación y</w:t>
      </w:r>
      <w:r w:rsidRPr="003370D7">
        <w:t>o creo que ya le prima</w:t>
      </w:r>
      <w:r>
        <w:t xml:space="preserve"> más la fiscalidad que lo verde. L</w:t>
      </w:r>
      <w:r w:rsidRPr="003370D7">
        <w:t>o verde</w:t>
      </w:r>
      <w:r>
        <w:t xml:space="preserve"> es para otear la parcela esa guay que</w:t>
      </w:r>
      <w:r w:rsidRPr="003370D7">
        <w:t xml:space="preserve"> estarán buscand</w:t>
      </w:r>
      <w:r>
        <w:t>o ya ustedes emulando a su jefe, n</w:t>
      </w:r>
      <w:r w:rsidRPr="003370D7">
        <w:t>o</w:t>
      </w:r>
      <w:r>
        <w:t>,</w:t>
      </w:r>
      <w:r w:rsidRPr="003370D7">
        <w:t xml:space="preserve"> quiero decir</w:t>
      </w:r>
      <w:r>
        <w:t>. Lo verde</w:t>
      </w:r>
      <w:r w:rsidRPr="003370D7">
        <w:t xml:space="preserve"> lo dejan para eso</w:t>
      </w:r>
      <w:r>
        <w:t>,</w:t>
      </w:r>
      <w:r w:rsidRPr="003370D7">
        <w:t xml:space="preserve"> para la parcela</w:t>
      </w:r>
      <w:r>
        <w:t>,</w:t>
      </w:r>
      <w:r w:rsidRPr="003370D7">
        <w:t xml:space="preserve"> metros para regar</w:t>
      </w:r>
      <w:r>
        <w:t>.</w:t>
      </w:r>
      <w:r w:rsidRPr="003370D7">
        <w:t xml:space="preserve"> </w:t>
      </w:r>
      <w:r>
        <w:t xml:space="preserve">Van a </w:t>
      </w:r>
      <w:r w:rsidRPr="003370D7">
        <w:t>tener que pagar</w:t>
      </w:r>
      <w:r>
        <w:t>, eh. Es caro, o sea.</w:t>
      </w:r>
    </w:p>
    <w:p w:rsidR="00696351" w:rsidRDefault="00696351" w:rsidP="00BE4017">
      <w:pPr>
        <w:pStyle w:val="Texto"/>
      </w:pPr>
    </w:p>
    <w:p w:rsidR="00696351" w:rsidRDefault="00696351" w:rsidP="00BE4017">
      <w:pPr>
        <w:pStyle w:val="Texto"/>
      </w:pPr>
      <w:r>
        <w:t>Estudio</w:t>
      </w:r>
      <w:r w:rsidRPr="003370D7">
        <w:t xml:space="preserve"> socio</w:t>
      </w:r>
      <w:r>
        <w:t>económico</w:t>
      </w:r>
      <w:r w:rsidRPr="003370D7">
        <w:t xml:space="preserve"> </w:t>
      </w:r>
      <w:r>
        <w:t>p</w:t>
      </w:r>
      <w:r w:rsidRPr="003370D7">
        <w:t>edimos nosotros</w:t>
      </w:r>
      <w:r>
        <w:t xml:space="preserve">. No </w:t>
      </w:r>
      <w:r w:rsidR="007042B0">
        <w:t>solo</w:t>
      </w:r>
      <w:r w:rsidRPr="003370D7">
        <w:t xml:space="preserve"> e</w:t>
      </w:r>
      <w:r>
        <w:t>studio económico, estudio socio</w:t>
      </w:r>
      <w:r w:rsidRPr="003370D7">
        <w:t>económico, porque no es igual un núcleo que otro, porque las captaciones no están todas a</w:t>
      </w:r>
      <w:r>
        <w:t xml:space="preserve"> la</w:t>
      </w:r>
      <w:r w:rsidRPr="003370D7">
        <w:t xml:space="preserve"> misma distancia, porque ha</w:t>
      </w:r>
      <w:r>
        <w:t>y muchas salvedades que atender y</w:t>
      </w:r>
      <w:r w:rsidRPr="003370D7">
        <w:t xml:space="preserve"> porque efectivamente la realidad de Euskadi es muy diferente en unas zonas que </w:t>
      </w:r>
      <w:r>
        <w:t>e</w:t>
      </w:r>
      <w:r w:rsidRPr="003370D7">
        <w:t>n</w:t>
      </w:r>
      <w:r>
        <w:t xml:space="preserve"> o</w:t>
      </w:r>
      <w:r w:rsidRPr="003370D7">
        <w:t>tras</w:t>
      </w:r>
      <w:r>
        <w:t>. Y</w:t>
      </w:r>
      <w:r w:rsidRPr="003370D7">
        <w:t xml:space="preserve"> por eso hace falta un estudio socioeconómico. </w:t>
      </w:r>
    </w:p>
    <w:p w:rsidR="00696351" w:rsidRDefault="00696351" w:rsidP="00BE4017">
      <w:pPr>
        <w:pStyle w:val="Texto"/>
      </w:pPr>
    </w:p>
    <w:p w:rsidR="00696351" w:rsidRDefault="00696351" w:rsidP="00BE4017">
      <w:pPr>
        <w:pStyle w:val="Texto"/>
      </w:pPr>
      <w:r w:rsidRPr="003370D7">
        <w:t>No la cuenta de l</w:t>
      </w:r>
      <w:r>
        <w:t>a abuela que ha hecho la c</w:t>
      </w:r>
      <w:r w:rsidRPr="003370D7">
        <w:t>onsejería</w:t>
      </w:r>
      <w:r>
        <w:t>. Estaba a 0,6, la pongo a 0,3. Pero como voy a captar mucho,</w:t>
      </w:r>
      <w:r w:rsidRPr="003370D7">
        <w:t xml:space="preserve"> </w:t>
      </w:r>
      <w:r>
        <w:t>v</w:t>
      </w:r>
      <w:r w:rsidRPr="003370D7">
        <w:t>oy a</w:t>
      </w:r>
      <w:proofErr w:type="gramStart"/>
      <w:r>
        <w:t>..</w:t>
      </w:r>
      <w:proofErr w:type="gramEnd"/>
      <w:r w:rsidRPr="003370D7">
        <w:t xml:space="preserve">  </w:t>
      </w:r>
      <w:proofErr w:type="gramStart"/>
      <w:r w:rsidRPr="003370D7">
        <w:t>modific</w:t>
      </w:r>
      <w:r>
        <w:t>o</w:t>
      </w:r>
      <w:proofErr w:type="gramEnd"/>
      <w:r>
        <w:t xml:space="preserve"> la base i</w:t>
      </w:r>
      <w:r w:rsidRPr="003370D7">
        <w:t>mponible</w:t>
      </w:r>
      <w:r>
        <w:t>, la captación es</w:t>
      </w:r>
      <w:r w:rsidRPr="003370D7">
        <w:t xml:space="preserve"> mayor</w:t>
      </w:r>
      <w:r>
        <w:t>,</w:t>
      </w:r>
      <w:r w:rsidRPr="003370D7">
        <w:t xml:space="preserve"> </w:t>
      </w:r>
      <w:r>
        <w:t>póngaselo a 7.</w:t>
      </w:r>
      <w:r w:rsidRPr="003370D7">
        <w:t xml:space="preserve"> </w:t>
      </w:r>
      <w:r>
        <w:t>E</w:t>
      </w:r>
      <w:r w:rsidRPr="003370D7">
        <w:t>s</w:t>
      </w:r>
      <w:r>
        <w:t>a es</w:t>
      </w:r>
      <w:r w:rsidRPr="003370D7">
        <w:t xml:space="preserve"> la cuenta que nos dijo </w:t>
      </w:r>
      <w:r w:rsidRPr="003370D7">
        <w:lastRenderedPageBreak/>
        <w:t xml:space="preserve">el señor consejero y esa es la que le </w:t>
      </w:r>
      <w:r>
        <w:t>ha primado. N</w:t>
      </w:r>
      <w:r w:rsidRPr="003370D7">
        <w:t>o hay otro</w:t>
      </w:r>
      <w:r>
        <w:t xml:space="preserve"> argumento. Nunca dice otro argumento. Nunca</w:t>
      </w:r>
      <w:r w:rsidRPr="003370D7">
        <w:t xml:space="preserve"> se</w:t>
      </w:r>
      <w:r>
        <w:t xml:space="preserve"> ha</w:t>
      </w:r>
      <w:r w:rsidRPr="003370D7">
        <w:t xml:space="preserve"> puesto encima </w:t>
      </w:r>
      <w:r>
        <w:t xml:space="preserve">de </w:t>
      </w:r>
      <w:r w:rsidRPr="003370D7">
        <w:t>la mesa un argumento medioambiental</w:t>
      </w:r>
      <w:r>
        <w:t>. N</w:t>
      </w:r>
      <w:r w:rsidRPr="003370D7">
        <w:t>unca.</w:t>
      </w:r>
    </w:p>
    <w:p w:rsidR="00696351" w:rsidRDefault="00696351" w:rsidP="00BE4017">
      <w:pPr>
        <w:pStyle w:val="Texto"/>
      </w:pPr>
    </w:p>
    <w:p w:rsidR="00696351" w:rsidRDefault="00696351" w:rsidP="00BE4017">
      <w:pPr>
        <w:pStyle w:val="Texto"/>
      </w:pPr>
      <w:r w:rsidRPr="003370D7">
        <w:t>Ahora</w:t>
      </w:r>
      <w:r>
        <w:t>, ustedes</w:t>
      </w:r>
      <w:r w:rsidRPr="003370D7">
        <w:t xml:space="preserve"> pues se han convertido en </w:t>
      </w:r>
      <w:r>
        <w:t>plastilina, s</w:t>
      </w:r>
      <w:r w:rsidRPr="003370D7">
        <w:t>us principios han ido a la papelera</w:t>
      </w:r>
      <w:r>
        <w:t>, han sacado los otros.</w:t>
      </w:r>
      <w:r w:rsidRPr="003370D7">
        <w:t xml:space="preserve"> Han cambiado </w:t>
      </w:r>
      <w:r>
        <w:t xml:space="preserve">de </w:t>
      </w:r>
      <w:r w:rsidRPr="003370D7">
        <w:t>mochila. Vale</w:t>
      </w:r>
      <w:r>
        <w:t>. P</w:t>
      </w:r>
      <w:r w:rsidRPr="003370D7">
        <w:t xml:space="preserve">ues </w:t>
      </w:r>
      <w:r>
        <w:t xml:space="preserve">ustedes </w:t>
      </w:r>
      <w:r w:rsidRPr="003370D7">
        <w:t>mismos.</w:t>
      </w:r>
    </w:p>
    <w:p w:rsidR="00696351" w:rsidRDefault="00696351" w:rsidP="00BE4017">
      <w:pPr>
        <w:pStyle w:val="Texto"/>
      </w:pPr>
    </w:p>
    <w:p w:rsidR="00696351" w:rsidRDefault="00696351" w:rsidP="00BE4017">
      <w:pPr>
        <w:pStyle w:val="Texto"/>
      </w:pPr>
      <w:r w:rsidRPr="003370D7">
        <w:t>Pero no me intenten convencer de que esto</w:t>
      </w:r>
      <w:r>
        <w:t>…</w:t>
      </w:r>
      <w:r w:rsidRPr="003370D7">
        <w:t xml:space="preserve"> </w:t>
      </w:r>
      <w:r>
        <w:t>que ustedes ponen aquí e</w:t>
      </w:r>
      <w:r w:rsidRPr="003370D7">
        <w:t>s</w:t>
      </w:r>
      <w:r>
        <w:t xml:space="preserve"> pelín peregrino.</w:t>
      </w:r>
      <w:r w:rsidRPr="003370D7">
        <w:t xml:space="preserve"> </w:t>
      </w:r>
      <w:r>
        <w:t>P</w:t>
      </w:r>
      <w:r w:rsidRPr="003370D7">
        <w:t>orque dice</w:t>
      </w:r>
      <w:r>
        <w:t>:</w:t>
      </w:r>
      <w:r w:rsidRPr="003370D7">
        <w:t xml:space="preserve"> </w:t>
      </w:r>
      <w:r>
        <w:t>"E</w:t>
      </w:r>
      <w:r w:rsidRPr="003370D7">
        <w:t xml:space="preserve">l Parlamento Vasco insta al Gobierno Vasco que a partir de la fecha de aplicación del nuevo </w:t>
      </w:r>
      <w:r>
        <w:t xml:space="preserve">canon </w:t>
      </w:r>
      <w:r w:rsidRPr="003370D7">
        <w:t>del agua contemple la posibilidad</w:t>
      </w:r>
      <w:r>
        <w:t>…". Oiga, qué barbaridad. Qué prudente, no. La</w:t>
      </w:r>
      <w:r w:rsidRPr="003370D7">
        <w:t xml:space="preserve"> posibilidad de incluir la reducción </w:t>
      </w:r>
      <w:r>
        <w:t>de las pérdidas de agua potable. C</w:t>
      </w:r>
      <w:r w:rsidRPr="003370D7">
        <w:t>ontemple la posibilidad de incluir</w:t>
      </w:r>
      <w:r>
        <w:t>.</w:t>
      </w:r>
      <w:r w:rsidRPr="003370D7">
        <w:t xml:space="preserve"> </w:t>
      </w:r>
      <w:r>
        <w:t>¿Está usted de</w:t>
      </w:r>
      <w:r w:rsidRPr="003370D7">
        <w:t xml:space="preserve"> acuerdo con que hay</w:t>
      </w:r>
      <w:r>
        <w:t>a</w:t>
      </w:r>
      <w:r w:rsidRPr="003370D7">
        <w:t xml:space="preserve"> pérdidas</w:t>
      </w:r>
      <w:r>
        <w:t>? Claro, más perdidas más canon, a</w:t>
      </w:r>
      <w:r w:rsidRPr="003370D7">
        <w:t xml:space="preserve"> </w:t>
      </w:r>
      <w:r>
        <w:t>u</w:t>
      </w:r>
      <w:r w:rsidRPr="003370D7">
        <w:t>sted</w:t>
      </w:r>
      <w:r>
        <w:t xml:space="preserve"> le</w:t>
      </w:r>
      <w:r w:rsidRPr="003370D7">
        <w:t xml:space="preserve"> va a venir bien, más ingreso</w:t>
      </w:r>
      <w:r>
        <w:t>. Usted va a decir: "No. Mire, pues no, vamos a</w:t>
      </w:r>
      <w:r w:rsidRPr="003370D7">
        <w:t xml:space="preserve"> </w:t>
      </w:r>
      <w:r>
        <w:t>gastar aquí o allá".</w:t>
      </w:r>
      <w:r w:rsidRPr="003370D7">
        <w:t xml:space="preserve"> </w:t>
      </w:r>
      <w:r>
        <w:t>U</w:t>
      </w:r>
      <w:r w:rsidRPr="003370D7">
        <w:t xml:space="preserve">sted </w:t>
      </w:r>
      <w:r>
        <w:t>v</w:t>
      </w:r>
      <w:r w:rsidRPr="003370D7">
        <w:t>a</w:t>
      </w:r>
      <w:r>
        <w:t xml:space="preserve"> a tener ingresos.</w:t>
      </w:r>
      <w:r w:rsidRPr="003370D7">
        <w:t xml:space="preserve"> </w:t>
      </w:r>
      <w:r>
        <w:t>U</w:t>
      </w:r>
      <w:r w:rsidRPr="003370D7">
        <w:t xml:space="preserve">sted </w:t>
      </w:r>
      <w:r>
        <w:t>ha venido aquí a la caja. E</w:t>
      </w:r>
      <w:r w:rsidRPr="003370D7">
        <w:t xml:space="preserve">stá en la caja y </w:t>
      </w:r>
      <w:r>
        <w:t>ya no se puede cambiar. Está en</w:t>
      </w:r>
      <w:r w:rsidRPr="003370D7">
        <w:t xml:space="preserve"> la caja.</w:t>
      </w:r>
    </w:p>
    <w:p w:rsidR="00696351" w:rsidRDefault="00696351" w:rsidP="00BE4017">
      <w:pPr>
        <w:pStyle w:val="Texto"/>
      </w:pPr>
    </w:p>
    <w:p w:rsidR="00696351" w:rsidRDefault="00696351" w:rsidP="00BE4017">
      <w:pPr>
        <w:pStyle w:val="Texto"/>
      </w:pPr>
      <w:r w:rsidRPr="003370D7">
        <w:t xml:space="preserve"> Y c</w:t>
      </w:r>
      <w:r>
        <w:t>lar</w:t>
      </w:r>
      <w:r w:rsidRPr="003370D7">
        <w:t>o</w:t>
      </w:r>
      <w:r>
        <w:t>, dice:</w:t>
      </w:r>
      <w:r w:rsidRPr="003370D7">
        <w:t xml:space="preserve"> </w:t>
      </w:r>
      <w:r>
        <w:t>"N</w:t>
      </w:r>
      <w:r w:rsidRPr="003370D7">
        <w:t>o</w:t>
      </w:r>
      <w:r>
        <w:t>,</w:t>
      </w:r>
      <w:r w:rsidRPr="003370D7">
        <w:t xml:space="preserve"> e</w:t>
      </w:r>
      <w:r>
        <w:t>sto no lo va a pagar el consumidor, lo van a pag</w:t>
      </w:r>
      <w:r w:rsidRPr="003370D7">
        <w:t>ar los entes gestores</w:t>
      </w:r>
      <w:r>
        <w:t>". ¿Y los entes gestores qué</w:t>
      </w:r>
      <w:r w:rsidRPr="003370D7">
        <w:t xml:space="preserve"> tienen</w:t>
      </w:r>
      <w:r>
        <w:t>, una máquina de</w:t>
      </w:r>
      <w:r w:rsidRPr="003370D7">
        <w:t xml:space="preserve"> hacer</w:t>
      </w:r>
      <w:r>
        <w:t xml:space="preserve"> dinero o monedas?</w:t>
      </w:r>
    </w:p>
    <w:p w:rsidR="00696351" w:rsidRDefault="00696351" w:rsidP="00BE4017">
      <w:pPr>
        <w:pStyle w:val="Texto"/>
      </w:pPr>
    </w:p>
    <w:p w:rsidR="00696351" w:rsidRDefault="00696351" w:rsidP="00BE4017">
      <w:pPr>
        <w:pStyle w:val="Texto"/>
      </w:pPr>
      <w:r>
        <w:t>L</w:t>
      </w:r>
      <w:r w:rsidRPr="003370D7">
        <w:t>os entes</w:t>
      </w:r>
      <w:r>
        <w:t xml:space="preserve"> gestores,</w:t>
      </w:r>
      <w:r w:rsidRPr="003370D7">
        <w:t xml:space="preserve"> como ha dicho señor</w:t>
      </w:r>
      <w:r>
        <w:t>a</w:t>
      </w:r>
      <w:r w:rsidRPr="003370D7">
        <w:t xml:space="preserve"> </w:t>
      </w:r>
      <w:r>
        <w:t>(…)</w:t>
      </w:r>
      <w:r w:rsidRPr="003370D7">
        <w:t>, pone</w:t>
      </w:r>
      <w:r>
        <w:t>n en</w:t>
      </w:r>
      <w:r w:rsidRPr="003370D7">
        <w:t xml:space="preserve"> el recibo al consumidor una </w:t>
      </w:r>
      <w:r>
        <w:t>línea más y que va a ser el canon</w:t>
      </w:r>
      <w:r w:rsidRPr="003370D7">
        <w:t xml:space="preserve"> es</w:t>
      </w:r>
      <w:r>
        <w:t>e.</w:t>
      </w:r>
    </w:p>
    <w:p w:rsidR="00696351" w:rsidRDefault="00696351" w:rsidP="00BE4017">
      <w:pPr>
        <w:pStyle w:val="Texto"/>
      </w:pPr>
    </w:p>
    <w:p w:rsidR="00696351" w:rsidRDefault="00696351" w:rsidP="00BE4017">
      <w:pPr>
        <w:pStyle w:val="Texto"/>
      </w:pPr>
      <w:r>
        <w:t>P</w:t>
      </w:r>
      <w:r w:rsidRPr="003370D7">
        <w:t>or lo tanto,</w:t>
      </w:r>
      <w:r>
        <w:t xml:space="preserve"> oiga,</w:t>
      </w:r>
      <w:r w:rsidRPr="003370D7">
        <w:t xml:space="preserve"> </w:t>
      </w:r>
      <w:r>
        <w:t>¿de qué nos están hablando?</w:t>
      </w:r>
    </w:p>
    <w:p w:rsidR="00696351" w:rsidRDefault="00696351" w:rsidP="00BE4017">
      <w:pPr>
        <w:pStyle w:val="Texto"/>
      </w:pPr>
    </w:p>
    <w:p w:rsidR="00696351" w:rsidRDefault="00696351" w:rsidP="00BE4017">
      <w:pPr>
        <w:pStyle w:val="Texto"/>
      </w:pPr>
      <w:r w:rsidRPr="003370D7">
        <w:t>La verdad es que es una pena, es una pena</w:t>
      </w:r>
      <w:r>
        <w:t>,</w:t>
      </w:r>
      <w:r w:rsidRPr="003370D7">
        <w:t xml:space="preserve"> que lo que parecía que ustedes traían de positivo aquí pues</w:t>
      </w:r>
      <w:r>
        <w:t xml:space="preserve"> ahora se lo han cargado y lo han tirado a la basura.</w:t>
      </w:r>
    </w:p>
    <w:p w:rsidR="00696351" w:rsidRDefault="00696351" w:rsidP="00BE4017">
      <w:pPr>
        <w:pStyle w:val="Texto"/>
      </w:pPr>
    </w:p>
    <w:p w:rsidR="00696351" w:rsidRDefault="00696351" w:rsidP="00BE4017">
      <w:pPr>
        <w:pStyle w:val="Texto"/>
      </w:pPr>
      <w:r>
        <w:lastRenderedPageBreak/>
        <w:t>Al final, como les decía el otro día, el pronto y la bay</w:t>
      </w:r>
      <w:r w:rsidRPr="003370D7">
        <w:t>eta mágica lo han dejado y se han plegado a eso que ustedes denunciaban</w:t>
      </w:r>
      <w:r>
        <w:t>,</w:t>
      </w:r>
      <w:r w:rsidRPr="003370D7">
        <w:t xml:space="preserve"> a eso que ustedes venían a limpiar, que</w:t>
      </w:r>
      <w:r>
        <w:t>,</w:t>
      </w:r>
      <w:r w:rsidRPr="003370D7">
        <w:t xml:space="preserve"> no</w:t>
      </w:r>
      <w:r>
        <w:t>,</w:t>
      </w:r>
      <w:r w:rsidRPr="003370D7">
        <w:t xml:space="preserve"> se han metido en el mismo fango </w:t>
      </w:r>
      <w:r>
        <w:t>que decían que estamos el resto.</w:t>
      </w:r>
    </w:p>
    <w:p w:rsidR="00696351" w:rsidRDefault="00696351" w:rsidP="00BE4017">
      <w:pPr>
        <w:pStyle w:val="Texto"/>
      </w:pPr>
    </w:p>
    <w:p w:rsidR="00696351" w:rsidRDefault="00696351" w:rsidP="00BE4017">
      <w:pPr>
        <w:pStyle w:val="Texto"/>
      </w:pPr>
      <w:r>
        <w:t>N</w:t>
      </w:r>
      <w:r w:rsidRPr="003370D7">
        <w:t>ada más.</w:t>
      </w:r>
      <w:r>
        <w:t xml:space="preserve"> Muchas gracias.</w:t>
      </w:r>
    </w:p>
    <w:p w:rsidR="00696351" w:rsidRDefault="00696351" w:rsidP="00BE4017">
      <w:pPr>
        <w:pStyle w:val="Texto"/>
      </w:pPr>
    </w:p>
    <w:p w:rsidR="00696351" w:rsidRDefault="00696351" w:rsidP="00BE4017">
      <w:pPr>
        <w:pStyle w:val="Texto"/>
      </w:pPr>
    </w:p>
    <w:p w:rsidR="00696351" w:rsidRPr="005E63AE" w:rsidRDefault="00696351" w:rsidP="00BE4017">
      <w:pPr>
        <w:pStyle w:val="Texto"/>
        <w:rPr>
          <w:lang w:val="eu-ES"/>
        </w:rPr>
      </w:pPr>
      <w:r w:rsidRPr="005E63AE">
        <w:rPr>
          <w:rFonts w:ascii="Futura Md BT" w:hAnsi="Futura Md BT"/>
          <w:lang w:val="eu-ES"/>
        </w:rPr>
        <w:t>LEHENDAKARIAK</w:t>
      </w:r>
      <w:r w:rsidRPr="005E63AE">
        <w:rPr>
          <w:lang w:val="eu-ES"/>
        </w:rPr>
        <w:t xml:space="preserve">: Eskerrik asko, López de </w:t>
      </w:r>
      <w:proofErr w:type="spellStart"/>
      <w:r w:rsidRPr="005E63AE">
        <w:rPr>
          <w:lang w:val="eu-ES"/>
        </w:rPr>
        <w:t>Ocariz</w:t>
      </w:r>
      <w:proofErr w:type="spellEnd"/>
      <w:r w:rsidRPr="005E63AE">
        <w:rPr>
          <w:lang w:val="eu-ES"/>
        </w:rPr>
        <w:t xml:space="preserve"> andrea.</w:t>
      </w:r>
    </w:p>
    <w:p w:rsidR="00696351" w:rsidRPr="005E63AE" w:rsidRDefault="00696351" w:rsidP="00BE4017">
      <w:pPr>
        <w:pStyle w:val="Texto"/>
        <w:rPr>
          <w:lang w:val="eu-ES"/>
        </w:rPr>
      </w:pPr>
    </w:p>
    <w:p w:rsidR="00696351" w:rsidRPr="005E63AE" w:rsidRDefault="00696351" w:rsidP="00BE4017">
      <w:pPr>
        <w:pStyle w:val="Texto"/>
        <w:rPr>
          <w:lang w:val="eu-ES"/>
        </w:rPr>
      </w:pPr>
      <w:r w:rsidRPr="005E63AE">
        <w:rPr>
          <w:lang w:val="eu-ES"/>
        </w:rPr>
        <w:t xml:space="preserve">Elkarrekin </w:t>
      </w:r>
      <w:proofErr w:type="spellStart"/>
      <w:r w:rsidRPr="005E63AE">
        <w:rPr>
          <w:lang w:val="eu-ES"/>
        </w:rPr>
        <w:t>Podemos</w:t>
      </w:r>
      <w:proofErr w:type="spellEnd"/>
      <w:r w:rsidRPr="005E63AE">
        <w:rPr>
          <w:lang w:val="eu-ES"/>
        </w:rPr>
        <w:t xml:space="preserve">. </w:t>
      </w:r>
      <w:proofErr w:type="spellStart"/>
      <w:r w:rsidRPr="005E63AE">
        <w:rPr>
          <w:lang w:val="eu-ES"/>
        </w:rPr>
        <w:t>Becerra</w:t>
      </w:r>
      <w:proofErr w:type="spellEnd"/>
      <w:r w:rsidRPr="005E63AE">
        <w:rPr>
          <w:lang w:val="eu-ES"/>
        </w:rPr>
        <w:t xml:space="preserve"> jauna, </w:t>
      </w:r>
      <w:proofErr w:type="spellStart"/>
      <w:r w:rsidRPr="005E63AE">
        <w:rPr>
          <w:lang w:val="eu-ES"/>
        </w:rPr>
        <w:t>zurea</w:t>
      </w:r>
      <w:proofErr w:type="spellEnd"/>
      <w:r w:rsidRPr="005E63AE">
        <w:rPr>
          <w:lang w:val="eu-ES"/>
        </w:rPr>
        <w:t xml:space="preserve"> da hitza.</w:t>
      </w:r>
    </w:p>
    <w:p w:rsidR="00696351" w:rsidRDefault="00696351" w:rsidP="00BE4017">
      <w:pPr>
        <w:pStyle w:val="Texto"/>
      </w:pPr>
    </w:p>
    <w:p w:rsidR="00696351" w:rsidRDefault="00696351" w:rsidP="00BE4017">
      <w:pPr>
        <w:pStyle w:val="Texto"/>
      </w:pPr>
    </w:p>
    <w:p w:rsidR="00696351" w:rsidRDefault="00696351" w:rsidP="00BE4017">
      <w:pPr>
        <w:pStyle w:val="Texto"/>
      </w:pPr>
      <w:r w:rsidRPr="006468F4">
        <w:rPr>
          <w:rFonts w:ascii="Futura Md BT" w:hAnsi="Futura Md BT"/>
        </w:rPr>
        <w:t>BECERRA CAROLLO</w:t>
      </w:r>
      <w:r>
        <w:t xml:space="preserve"> </w:t>
      </w:r>
      <w:proofErr w:type="spellStart"/>
      <w:r>
        <w:t>jaunak</w:t>
      </w:r>
      <w:proofErr w:type="spellEnd"/>
      <w:r>
        <w:t>: Vamos a ver.</w:t>
      </w:r>
    </w:p>
    <w:p w:rsidR="00696351" w:rsidRDefault="00696351" w:rsidP="00BE4017">
      <w:pPr>
        <w:pStyle w:val="Texto"/>
      </w:pPr>
    </w:p>
    <w:p w:rsidR="00696351" w:rsidRDefault="00696351" w:rsidP="00BE4017">
      <w:pPr>
        <w:pStyle w:val="Texto"/>
      </w:pPr>
      <w:r>
        <w:t>E</w:t>
      </w:r>
      <w:r w:rsidRPr="003370D7">
        <w:t>n primer lugar, señor Otero, nuestro grupo no comparte ningún modelo de gobernanza con el Gobierno</w:t>
      </w:r>
      <w:r>
        <w:t>. Y lo que no sé</w:t>
      </w:r>
      <w:r w:rsidRPr="003370D7">
        <w:t xml:space="preserve"> </w:t>
      </w:r>
      <w:r>
        <w:t xml:space="preserve">es </w:t>
      </w:r>
      <w:r w:rsidRPr="003370D7">
        <w:t>cuál es el suyo</w:t>
      </w:r>
      <w:r>
        <w:t>,</w:t>
      </w:r>
      <w:r w:rsidRPr="003370D7">
        <w:t xml:space="preserve"> porque ustedes no han enmendado, no tie</w:t>
      </w:r>
      <w:r>
        <w:t>nen ningún modelo de gobernanza aquí, entiendo, entiendo. Q</w:t>
      </w:r>
      <w:r w:rsidRPr="003370D7">
        <w:t>uizás el único que comparten es el que tie</w:t>
      </w:r>
      <w:r>
        <w:t>ne el PP. P</w:t>
      </w:r>
      <w:r w:rsidRPr="003370D7">
        <w:t>or eso van a apoyar directamente.</w:t>
      </w:r>
    </w:p>
    <w:p w:rsidR="00696351" w:rsidRDefault="00696351" w:rsidP="00BE4017">
      <w:pPr>
        <w:pStyle w:val="Texto"/>
      </w:pPr>
    </w:p>
    <w:p w:rsidR="00696351" w:rsidRDefault="00696351" w:rsidP="00BE4017">
      <w:pPr>
        <w:pStyle w:val="Texto"/>
      </w:pPr>
      <w:r w:rsidRPr="003370D7">
        <w:t>No compartimos el mismo modelo de gobernanza</w:t>
      </w:r>
      <w:r>
        <w:t>. Y</w:t>
      </w:r>
      <w:r w:rsidRPr="003370D7">
        <w:t xml:space="preserve"> precisamente por eso hemos hecho una enmienda donde decimos que algo que no, que no</w:t>
      </w:r>
      <w:r>
        <w:t>,</w:t>
      </w:r>
      <w:r w:rsidRPr="003370D7">
        <w:t xml:space="preserve"> señora</w:t>
      </w:r>
      <w:r>
        <w:t xml:space="preserve"> López de </w:t>
      </w:r>
      <w:proofErr w:type="spellStart"/>
      <w:r>
        <w:t>Ocariz</w:t>
      </w:r>
      <w:proofErr w:type="spellEnd"/>
      <w:r w:rsidRPr="003370D7">
        <w:t>,</w:t>
      </w:r>
      <w:r>
        <w:t xml:space="preserve"> que no es competencia del </w:t>
      </w:r>
      <w:r w:rsidRPr="003370D7">
        <w:t>Gobierno Vasco, que es la gestión</w:t>
      </w:r>
      <w:r>
        <w:t xml:space="preserve"> de las redes de abastecimiento, c</w:t>
      </w:r>
      <w:r w:rsidRPr="003370D7">
        <w:t>onte</w:t>
      </w:r>
      <w:r>
        <w:t>mple la posibilidad de apoyarlo</w:t>
      </w:r>
      <w:r w:rsidRPr="003370D7">
        <w:t xml:space="preserve"> ig</w:t>
      </w:r>
      <w:r>
        <w:t>ual que apoya otras inversiones. P</w:t>
      </w:r>
      <w:r w:rsidRPr="003370D7">
        <w:t>ero no es competencia del Gobierno Vasco. Eso se lo han dicho una y otra vez</w:t>
      </w:r>
      <w:r>
        <w:t>.</w:t>
      </w:r>
    </w:p>
    <w:p w:rsidR="00696351" w:rsidRDefault="00696351" w:rsidP="00BE4017">
      <w:pPr>
        <w:pStyle w:val="Texto"/>
      </w:pPr>
    </w:p>
    <w:p w:rsidR="00696351" w:rsidRDefault="00696351" w:rsidP="00BE4017">
      <w:pPr>
        <w:pStyle w:val="Texto"/>
      </w:pPr>
      <w:r>
        <w:t xml:space="preserve">Y a mí no me </w:t>
      </w:r>
      <w:r w:rsidRPr="003370D7">
        <w:t>gus</w:t>
      </w:r>
      <w:r>
        <w:t>ta que eso sea así, pero es así. L</w:t>
      </w:r>
      <w:r w:rsidRPr="003370D7">
        <w:t>as redes de abastecimiento no son del Gobierno Vasco. Por eso no le podemos</w:t>
      </w:r>
      <w:r>
        <w:t xml:space="preserve"> obligar ni siquiera en una PNL a</w:t>
      </w:r>
      <w:r w:rsidRPr="003370D7">
        <w:t>l Gobierno Vas</w:t>
      </w:r>
      <w:r>
        <w:t>co a que apoye esas inversiones.</w:t>
      </w:r>
    </w:p>
    <w:p w:rsidR="00696351" w:rsidRDefault="00696351" w:rsidP="00BE4017">
      <w:pPr>
        <w:pStyle w:val="Texto"/>
      </w:pPr>
    </w:p>
    <w:p w:rsidR="00696351" w:rsidRDefault="00696351" w:rsidP="00BE4017">
      <w:pPr>
        <w:pStyle w:val="Texto"/>
      </w:pPr>
      <w:r>
        <w:lastRenderedPageBreak/>
        <w:t>P</w:t>
      </w:r>
      <w:r w:rsidRPr="003370D7">
        <w:t>ero sí que lo hemos dicho, porque ese debate ya lo tuvimos</w:t>
      </w:r>
      <w:r>
        <w:t>,</w:t>
      </w:r>
      <w:r w:rsidRPr="003370D7">
        <w:t xml:space="preserve"> que sea con criterios objetivos y transparentes</w:t>
      </w:r>
      <w:r>
        <w:t>, p</w:t>
      </w:r>
      <w:r w:rsidRPr="003370D7">
        <w:t xml:space="preserve">recisamente para que no pase lo que está pasando, que es </w:t>
      </w:r>
      <w:r>
        <w:t>que los consorcios grandes se llev</w:t>
      </w:r>
      <w:r w:rsidRPr="003370D7">
        <w:t>an los convenios y los pequeños se queda</w:t>
      </w:r>
      <w:r>
        <w:t>n</w:t>
      </w:r>
      <w:r w:rsidRPr="003370D7">
        <w:t xml:space="preserve"> sin nada</w:t>
      </w:r>
      <w:r>
        <w:t>.</w:t>
      </w:r>
    </w:p>
    <w:p w:rsidR="00696351" w:rsidRDefault="00696351" w:rsidP="00BE4017">
      <w:pPr>
        <w:pStyle w:val="Texto"/>
      </w:pPr>
    </w:p>
    <w:p w:rsidR="00696351" w:rsidRDefault="00696351" w:rsidP="00BE4017">
      <w:pPr>
        <w:pStyle w:val="Texto"/>
      </w:pPr>
      <w:r>
        <w:t>Y</w:t>
      </w:r>
      <w:r w:rsidRPr="003370D7">
        <w:t xml:space="preserve"> ese es el modelo de</w:t>
      </w:r>
      <w:r>
        <w:t xml:space="preserve"> gobernanza </w:t>
      </w:r>
      <w:r w:rsidRPr="003370D7">
        <w:t>que sí compartimos con EH Bildu y que ya lo hemos dicho en más de una ocasión y ese debate ya lo tuvimos</w:t>
      </w:r>
      <w:r>
        <w:t>.</w:t>
      </w:r>
    </w:p>
    <w:p w:rsidR="00696351" w:rsidRDefault="00696351" w:rsidP="00BE4017">
      <w:pPr>
        <w:pStyle w:val="Texto"/>
      </w:pPr>
    </w:p>
    <w:p w:rsidR="00696351" w:rsidRDefault="00696351" w:rsidP="00BE4017">
      <w:pPr>
        <w:pStyle w:val="Texto"/>
      </w:pPr>
      <w:r>
        <w:t xml:space="preserve">Ahora, </w:t>
      </w:r>
      <w:r w:rsidRPr="003370D7">
        <w:t>usted</w:t>
      </w:r>
      <w:r>
        <w:t xml:space="preserve">, señora López de </w:t>
      </w:r>
      <w:proofErr w:type="spellStart"/>
      <w:r>
        <w:t>Ocariz</w:t>
      </w:r>
      <w:proofErr w:type="spellEnd"/>
      <w:r>
        <w:t>, p</w:t>
      </w:r>
      <w:r w:rsidRPr="003370D7">
        <w:t>ide estudio</w:t>
      </w:r>
      <w:r>
        <w:t>s</w:t>
      </w:r>
      <w:r w:rsidRPr="003370D7">
        <w:t xml:space="preserve"> socioeconómico</w:t>
      </w:r>
      <w:r>
        <w:t>s sobre este</w:t>
      </w:r>
      <w:r w:rsidRPr="003370D7">
        <w:t xml:space="preserve"> problema de fiscalidad que se nos </w:t>
      </w:r>
      <w:r>
        <w:t xml:space="preserve">genera con estos presupuestos. </w:t>
      </w:r>
    </w:p>
    <w:p w:rsidR="00696351" w:rsidRDefault="00696351" w:rsidP="00BE4017">
      <w:pPr>
        <w:pStyle w:val="Texto"/>
      </w:pPr>
    </w:p>
    <w:p w:rsidR="00696351" w:rsidRDefault="00696351" w:rsidP="00BE4017">
      <w:pPr>
        <w:pStyle w:val="Texto"/>
      </w:pPr>
      <w:r>
        <w:t>¿Me puede decir en los P</w:t>
      </w:r>
      <w:r w:rsidRPr="003370D7">
        <w:t>resupuestos de 2018</w:t>
      </w:r>
      <w:r>
        <w:t>,</w:t>
      </w:r>
      <w:r w:rsidRPr="003370D7">
        <w:t xml:space="preserve"> que ustedes pactaron gracias a una reforma fiscal en las tres diputaciones</w:t>
      </w:r>
      <w:r>
        <w:t>, qué</w:t>
      </w:r>
      <w:r w:rsidRPr="003370D7">
        <w:t xml:space="preserve"> estudio</w:t>
      </w:r>
      <w:r>
        <w:t>s</w:t>
      </w:r>
      <w:r w:rsidRPr="003370D7">
        <w:t xml:space="preserve"> socioeconómicos apoyaron para hacer aquel</w:t>
      </w:r>
      <w:r>
        <w:t>la rebaja fiscal a las empresas?</w:t>
      </w:r>
      <w:r w:rsidRPr="003370D7">
        <w:t xml:space="preserve"> </w:t>
      </w:r>
      <w:r>
        <w:t>¿Me lo puede presentar?</w:t>
      </w:r>
    </w:p>
    <w:p w:rsidR="00696351" w:rsidRDefault="00696351" w:rsidP="00BE4017">
      <w:pPr>
        <w:pStyle w:val="Texto"/>
      </w:pPr>
    </w:p>
    <w:p w:rsidR="00696351" w:rsidRDefault="00696351" w:rsidP="00BE4017">
      <w:pPr>
        <w:pStyle w:val="Texto"/>
      </w:pPr>
      <w:r>
        <w:t>P</w:t>
      </w:r>
      <w:r w:rsidRPr="003370D7">
        <w:t>ues esos son nuestros principios y eso</w:t>
      </w:r>
      <w:r>
        <w:t>s er</w:t>
      </w:r>
      <w:r w:rsidRPr="003370D7">
        <w:t xml:space="preserve">an los que teníamos en 2018. </w:t>
      </w:r>
    </w:p>
    <w:p w:rsidR="00696351" w:rsidRDefault="00696351" w:rsidP="00BE4017">
      <w:pPr>
        <w:pStyle w:val="Texto"/>
      </w:pPr>
    </w:p>
    <w:p w:rsidR="00696351" w:rsidRPr="00904530" w:rsidRDefault="00696351" w:rsidP="00BE4017">
      <w:pPr>
        <w:pStyle w:val="Texto"/>
        <w:rPr>
          <w:lang w:val="eu-ES"/>
        </w:rPr>
      </w:pPr>
      <w:r w:rsidRPr="00904530">
        <w:rPr>
          <w:lang w:val="eu-ES"/>
        </w:rPr>
        <w:t>Eskerrik asko.</w:t>
      </w:r>
    </w:p>
    <w:p w:rsidR="00696351" w:rsidRPr="00904530" w:rsidRDefault="00696351" w:rsidP="00BE4017">
      <w:pPr>
        <w:pStyle w:val="Texto"/>
        <w:rPr>
          <w:lang w:val="eu-ES"/>
        </w:rPr>
      </w:pPr>
    </w:p>
    <w:p w:rsidR="00696351" w:rsidRPr="00904530" w:rsidRDefault="00696351" w:rsidP="00BE4017">
      <w:pPr>
        <w:pStyle w:val="Texto"/>
        <w:rPr>
          <w:lang w:val="eu-ES"/>
        </w:rPr>
      </w:pPr>
    </w:p>
    <w:p w:rsidR="00696351" w:rsidRPr="00904530" w:rsidRDefault="00696351" w:rsidP="00BE4017">
      <w:pPr>
        <w:pStyle w:val="Texto"/>
        <w:rPr>
          <w:lang w:val="eu-ES"/>
        </w:rPr>
      </w:pPr>
      <w:r w:rsidRPr="00904530">
        <w:rPr>
          <w:rFonts w:ascii="Futura Md BT" w:hAnsi="Futura Md BT"/>
          <w:lang w:val="eu-ES"/>
        </w:rPr>
        <w:t>LEHENDAKARIAK</w:t>
      </w:r>
      <w:r w:rsidRPr="00904530">
        <w:rPr>
          <w:lang w:val="eu-ES"/>
        </w:rPr>
        <w:t xml:space="preserve">: Eskerrik asko, </w:t>
      </w:r>
      <w:proofErr w:type="spellStart"/>
      <w:r w:rsidRPr="00904530">
        <w:rPr>
          <w:lang w:val="eu-ES"/>
        </w:rPr>
        <w:t>Becerra</w:t>
      </w:r>
      <w:proofErr w:type="spellEnd"/>
      <w:r w:rsidRPr="00904530">
        <w:rPr>
          <w:lang w:val="eu-ES"/>
        </w:rPr>
        <w:t xml:space="preserve"> jauna.</w:t>
      </w:r>
    </w:p>
    <w:p w:rsidR="00696351" w:rsidRPr="00904530" w:rsidRDefault="00696351" w:rsidP="00BE4017">
      <w:pPr>
        <w:pStyle w:val="Texto"/>
        <w:rPr>
          <w:lang w:val="eu-ES"/>
        </w:rPr>
      </w:pPr>
    </w:p>
    <w:p w:rsidR="00696351" w:rsidRPr="00904530" w:rsidRDefault="00696351" w:rsidP="00BE4017">
      <w:pPr>
        <w:pStyle w:val="Texto"/>
        <w:rPr>
          <w:lang w:val="eu-ES"/>
        </w:rPr>
      </w:pPr>
      <w:r w:rsidRPr="00904530">
        <w:rPr>
          <w:lang w:val="eu-ES"/>
        </w:rPr>
        <w:t xml:space="preserve">Euskal Sozialistak. Rojo </w:t>
      </w:r>
      <w:r w:rsidR="0024118D">
        <w:rPr>
          <w:lang w:val="eu-ES"/>
        </w:rPr>
        <w:t>and</w:t>
      </w:r>
      <w:r w:rsidRPr="00904530">
        <w:rPr>
          <w:lang w:val="eu-ES"/>
        </w:rPr>
        <w:t xml:space="preserve">rea, </w:t>
      </w:r>
      <w:proofErr w:type="spellStart"/>
      <w:r w:rsidRPr="00904530">
        <w:rPr>
          <w:lang w:val="eu-ES"/>
        </w:rPr>
        <w:t>zurea</w:t>
      </w:r>
      <w:proofErr w:type="spellEnd"/>
      <w:r w:rsidRPr="00904530">
        <w:rPr>
          <w:lang w:val="eu-ES"/>
        </w:rPr>
        <w:t xml:space="preserve"> da hitza.</w:t>
      </w:r>
    </w:p>
    <w:p w:rsidR="00696351" w:rsidRDefault="00696351" w:rsidP="00BE4017">
      <w:pPr>
        <w:pStyle w:val="Texto"/>
      </w:pPr>
    </w:p>
    <w:p w:rsidR="00696351" w:rsidRDefault="00696351" w:rsidP="00BE4017">
      <w:pPr>
        <w:pStyle w:val="Texto"/>
      </w:pPr>
    </w:p>
    <w:p w:rsidR="00696351" w:rsidRDefault="00696351" w:rsidP="00BE4017">
      <w:pPr>
        <w:pStyle w:val="Texto"/>
      </w:pPr>
      <w:r w:rsidRPr="00264C01">
        <w:rPr>
          <w:rFonts w:ascii="Futura Md BT" w:hAnsi="Futura Md BT"/>
        </w:rPr>
        <w:t>ROJO SOLANA</w:t>
      </w:r>
      <w:r>
        <w:t xml:space="preserve"> </w:t>
      </w:r>
      <w:proofErr w:type="spellStart"/>
      <w:r>
        <w:t>andreak</w:t>
      </w:r>
      <w:proofErr w:type="spellEnd"/>
      <w:r>
        <w:t>: G</w:t>
      </w:r>
      <w:r w:rsidRPr="003370D7">
        <w:t>racias</w:t>
      </w:r>
      <w:r>
        <w:t>, presidenta</w:t>
      </w:r>
      <w:r w:rsidRPr="003370D7">
        <w:t>.</w:t>
      </w:r>
    </w:p>
    <w:p w:rsidR="00696351" w:rsidRDefault="00696351" w:rsidP="00BE4017">
      <w:pPr>
        <w:pStyle w:val="Texto"/>
      </w:pPr>
    </w:p>
    <w:p w:rsidR="00696351" w:rsidRDefault="00696351" w:rsidP="00BE4017">
      <w:pPr>
        <w:pStyle w:val="Texto"/>
      </w:pPr>
      <w:r w:rsidRPr="003370D7">
        <w:t>Señor</w:t>
      </w:r>
      <w:r>
        <w:t xml:space="preserve"> Otero</w:t>
      </w:r>
      <w:r w:rsidRPr="003370D7">
        <w:t>, que si somos consciente de</w:t>
      </w:r>
      <w:r>
        <w:t xml:space="preserve">l lío </w:t>
      </w:r>
      <w:r w:rsidRPr="003370D7">
        <w:t>que vamos a montar con esto</w:t>
      </w:r>
      <w:r>
        <w:t>. E</w:t>
      </w:r>
      <w:r w:rsidRPr="003370D7">
        <w:t>s que no pretendemos monta</w:t>
      </w:r>
      <w:r>
        <w:t>r n</w:t>
      </w:r>
      <w:r w:rsidR="000656F3">
        <w:t>ingún lío. Creo que ya le hemos</w:t>
      </w:r>
      <w:r>
        <w:t>…</w:t>
      </w:r>
    </w:p>
    <w:p w:rsidR="00696351" w:rsidRDefault="00696351" w:rsidP="00BE4017">
      <w:pPr>
        <w:pStyle w:val="Texto"/>
      </w:pPr>
    </w:p>
    <w:p w:rsidR="00696351" w:rsidRPr="00A00CA0" w:rsidRDefault="00696351" w:rsidP="00BE4017">
      <w:pPr>
        <w:pStyle w:val="Texto"/>
      </w:pPr>
      <w:r>
        <w:t xml:space="preserve">(30. </w:t>
      </w:r>
      <w:proofErr w:type="spellStart"/>
      <w:proofErr w:type="gramStart"/>
      <w:r>
        <w:t>zintaren</w:t>
      </w:r>
      <w:proofErr w:type="spellEnd"/>
      <w:proofErr w:type="gramEnd"/>
      <w:r>
        <w:t xml:space="preserve"> </w:t>
      </w:r>
      <w:proofErr w:type="spellStart"/>
      <w:r>
        <w:t>amaiera</w:t>
      </w:r>
      <w:proofErr w:type="spellEnd"/>
      <w:r>
        <w:t>)</w:t>
      </w:r>
    </w:p>
    <w:p w:rsidR="00696351" w:rsidRPr="00F33BD0" w:rsidRDefault="00696351" w:rsidP="00B45C4D">
      <w:pPr>
        <w:pStyle w:val="Texto"/>
        <w:rPr>
          <w:lang w:val="es-ES"/>
        </w:rPr>
      </w:pPr>
      <w:r w:rsidRPr="00F33BD0">
        <w:rPr>
          <w:lang w:val="es-ES"/>
        </w:rPr>
        <w:t xml:space="preserve">(31. </w:t>
      </w:r>
      <w:proofErr w:type="spellStart"/>
      <w:proofErr w:type="gramStart"/>
      <w:r w:rsidRPr="00F33BD0">
        <w:rPr>
          <w:lang w:val="es-ES"/>
        </w:rPr>
        <w:t>zintaren</w:t>
      </w:r>
      <w:proofErr w:type="spellEnd"/>
      <w:proofErr w:type="gramEnd"/>
      <w:r w:rsidRPr="00F33BD0">
        <w:rPr>
          <w:lang w:val="es-ES"/>
        </w:rPr>
        <w:t xml:space="preserve"> </w:t>
      </w:r>
      <w:proofErr w:type="spellStart"/>
      <w:r w:rsidRPr="00F33BD0">
        <w:rPr>
          <w:lang w:val="es-ES"/>
        </w:rPr>
        <w:t>hasiera</w:t>
      </w:r>
      <w:proofErr w:type="spellEnd"/>
      <w:r w:rsidRPr="00F33BD0">
        <w:rPr>
          <w:lang w:val="es-ES"/>
        </w:rPr>
        <w:t>)</w:t>
      </w:r>
    </w:p>
    <w:p w:rsidR="00696351" w:rsidRPr="00F33BD0" w:rsidRDefault="00696351" w:rsidP="00B45C4D">
      <w:pPr>
        <w:pStyle w:val="Texto"/>
        <w:rPr>
          <w:lang w:val="es-ES"/>
        </w:rPr>
      </w:pPr>
    </w:p>
    <w:p w:rsidR="00696351" w:rsidRDefault="00696351" w:rsidP="00B45C4D">
      <w:pPr>
        <w:pStyle w:val="Texto"/>
        <w:rPr>
          <w:lang w:val="es-ES"/>
        </w:rPr>
      </w:pPr>
    </w:p>
    <w:p w:rsidR="00696351" w:rsidRDefault="00696351" w:rsidP="00B45C4D">
      <w:pPr>
        <w:pStyle w:val="Texto"/>
        <w:rPr>
          <w:lang w:val="es-ES"/>
        </w:rPr>
      </w:pPr>
      <w:r w:rsidRPr="00F33BD0">
        <w:rPr>
          <w:rFonts w:ascii="Futura Md BT" w:hAnsi="Futura Md BT"/>
          <w:lang w:val="es-ES"/>
        </w:rPr>
        <w:t>ROJO SOLANA</w:t>
      </w:r>
      <w:r>
        <w:rPr>
          <w:lang w:val="es-ES"/>
        </w:rPr>
        <w:t xml:space="preserve"> </w:t>
      </w:r>
      <w:r w:rsidRPr="00F63CE5">
        <w:rPr>
          <w:lang w:val="eu-ES"/>
        </w:rPr>
        <w:t>andreak</w:t>
      </w:r>
      <w:r>
        <w:rPr>
          <w:lang w:val="es-ES"/>
        </w:rPr>
        <w:t>: Gracias, presidenta.</w:t>
      </w:r>
    </w:p>
    <w:p w:rsidR="00696351" w:rsidRDefault="00696351" w:rsidP="00B45C4D">
      <w:pPr>
        <w:pStyle w:val="Texto"/>
        <w:rPr>
          <w:lang w:val="es-ES"/>
        </w:rPr>
      </w:pPr>
    </w:p>
    <w:p w:rsidR="00696351" w:rsidRDefault="00696351" w:rsidP="00B45C4D">
      <w:pPr>
        <w:pStyle w:val="Texto"/>
        <w:rPr>
          <w:lang w:val="es-ES"/>
        </w:rPr>
      </w:pPr>
      <w:r>
        <w:rPr>
          <w:lang w:val="es-ES"/>
        </w:rPr>
        <w:t>Señor Otero, ¿que si somos consciente del lío que vamos a montar con esto? E</w:t>
      </w:r>
      <w:r w:rsidRPr="00F33BD0">
        <w:rPr>
          <w:lang w:val="es-ES"/>
        </w:rPr>
        <w:t>s que no</w:t>
      </w:r>
      <w:r>
        <w:rPr>
          <w:lang w:val="es-ES"/>
        </w:rPr>
        <w:t xml:space="preserve"> pretendemos montar ningún lío. C</w:t>
      </w:r>
      <w:r w:rsidRPr="00F33BD0">
        <w:rPr>
          <w:lang w:val="es-ES"/>
        </w:rPr>
        <w:t xml:space="preserve">reo que </w:t>
      </w:r>
      <w:r>
        <w:rPr>
          <w:lang w:val="es-ES"/>
        </w:rPr>
        <w:t>ya le</w:t>
      </w:r>
      <w:r w:rsidRPr="00F33BD0">
        <w:rPr>
          <w:lang w:val="es-ES"/>
        </w:rPr>
        <w:t xml:space="preserve"> hemos explicado por qué se hace y cómo se hace. Entonces, tengo que reconocer </w:t>
      </w:r>
      <w:r>
        <w:rPr>
          <w:lang w:val="es-ES"/>
        </w:rPr>
        <w:t xml:space="preserve">a la señora López de </w:t>
      </w:r>
      <w:proofErr w:type="spellStart"/>
      <w:r w:rsidRPr="00F33BD0">
        <w:rPr>
          <w:lang w:val="es-ES"/>
        </w:rPr>
        <w:t>Ocariz</w:t>
      </w:r>
      <w:proofErr w:type="spellEnd"/>
      <w:r w:rsidRPr="00F33BD0">
        <w:rPr>
          <w:lang w:val="es-ES"/>
        </w:rPr>
        <w:t xml:space="preserve"> coherencia absoluta en esta iniciativa que ha presentado, porque el Partido Popular ha presentado una enmienda a estos presupuestos de supresión de esta disposición, porq</w:t>
      </w:r>
      <w:r>
        <w:rPr>
          <w:lang w:val="es-ES"/>
        </w:rPr>
        <w:t>ue el Partido Popular no está de</w:t>
      </w:r>
      <w:r w:rsidRPr="00F33BD0">
        <w:rPr>
          <w:lang w:val="es-ES"/>
        </w:rPr>
        <w:t xml:space="preserve"> acuerdo con </w:t>
      </w:r>
      <w:r>
        <w:rPr>
          <w:lang w:val="es-ES"/>
        </w:rPr>
        <w:t>lo que hoy nos trae a este debate. Pero, ¿EH Bildu qué</w:t>
      </w:r>
      <w:r w:rsidRPr="00F33BD0">
        <w:rPr>
          <w:lang w:val="es-ES"/>
        </w:rPr>
        <w:t xml:space="preserve"> ha he</w:t>
      </w:r>
      <w:r>
        <w:rPr>
          <w:lang w:val="es-ES"/>
        </w:rPr>
        <w:t>cho? ¿Ha presentado es</w:t>
      </w:r>
      <w:r w:rsidRPr="00F33BD0">
        <w:rPr>
          <w:lang w:val="es-ES"/>
        </w:rPr>
        <w:t xml:space="preserve">a misma </w:t>
      </w:r>
      <w:r>
        <w:rPr>
          <w:lang w:val="es-ES"/>
        </w:rPr>
        <w:t>en</w:t>
      </w:r>
      <w:r w:rsidRPr="00F33BD0">
        <w:rPr>
          <w:lang w:val="es-ES"/>
        </w:rPr>
        <w:t xml:space="preserve">mienda que </w:t>
      </w:r>
      <w:r>
        <w:rPr>
          <w:lang w:val="es-ES"/>
        </w:rPr>
        <w:t>ha presentado el Partido Popular? ¿Estaban de acuerdo o no estaban de acuerdo?</w:t>
      </w:r>
    </w:p>
    <w:p w:rsidR="00696351" w:rsidRDefault="00696351" w:rsidP="00B45C4D">
      <w:pPr>
        <w:pStyle w:val="Texto"/>
        <w:rPr>
          <w:lang w:val="es-ES"/>
        </w:rPr>
      </w:pPr>
    </w:p>
    <w:p w:rsidR="00696351" w:rsidRDefault="00696351" w:rsidP="00B45C4D">
      <w:pPr>
        <w:pStyle w:val="Texto"/>
        <w:rPr>
          <w:lang w:val="es-ES"/>
        </w:rPr>
      </w:pPr>
      <w:r>
        <w:rPr>
          <w:lang w:val="es-ES"/>
        </w:rPr>
        <w:t>Porque claro</w:t>
      </w:r>
      <w:r w:rsidRPr="00F33BD0">
        <w:rPr>
          <w:lang w:val="es-ES"/>
        </w:rPr>
        <w:t xml:space="preserve">, </w:t>
      </w:r>
      <w:r>
        <w:rPr>
          <w:lang w:val="es-ES"/>
        </w:rPr>
        <w:t>usted dice:</w:t>
      </w:r>
      <w:r w:rsidRPr="00F33BD0">
        <w:rPr>
          <w:lang w:val="es-ES"/>
        </w:rPr>
        <w:t xml:space="preserve"> </w:t>
      </w:r>
      <w:r>
        <w:rPr>
          <w:lang w:val="es-ES"/>
        </w:rPr>
        <w:t>"L</w:t>
      </w:r>
      <w:r w:rsidRPr="00F33BD0">
        <w:rPr>
          <w:lang w:val="es-ES"/>
        </w:rPr>
        <w:t>o vamos</w:t>
      </w:r>
      <w:r>
        <w:rPr>
          <w:lang w:val="es-ES"/>
        </w:rPr>
        <w:t xml:space="preserve"> a hacer por la puerta de atrás, </w:t>
      </w:r>
      <w:r w:rsidRPr="00F33BD0">
        <w:rPr>
          <w:lang w:val="es-ES"/>
        </w:rPr>
        <w:t xml:space="preserve">como </w:t>
      </w:r>
      <w:r>
        <w:rPr>
          <w:lang w:val="es-ES"/>
        </w:rPr>
        <w:t xml:space="preserve">ese mal </w:t>
      </w:r>
      <w:r w:rsidRPr="00F33BD0">
        <w:rPr>
          <w:lang w:val="es-ES"/>
        </w:rPr>
        <w:t>estudiante que lo deja todo para el último día</w:t>
      </w:r>
      <w:r>
        <w:rPr>
          <w:lang w:val="es-ES"/>
        </w:rPr>
        <w:t>". Y ustedes, ¿có</w:t>
      </w:r>
      <w:r w:rsidRPr="00F33BD0">
        <w:rPr>
          <w:lang w:val="es-ES"/>
        </w:rPr>
        <w:t>mo pretenden que s</w:t>
      </w:r>
      <w:r>
        <w:rPr>
          <w:lang w:val="es-ES"/>
        </w:rPr>
        <w:t>e hagan las cosas? ¿Por ciencia infusa? P</w:t>
      </w:r>
      <w:r w:rsidRPr="00F33BD0">
        <w:rPr>
          <w:lang w:val="es-ES"/>
        </w:rPr>
        <w:t>orque por lo menos hay quien propone eliminar es</w:t>
      </w:r>
      <w:r>
        <w:rPr>
          <w:lang w:val="es-ES"/>
        </w:rPr>
        <w:t>t</w:t>
      </w:r>
      <w:r w:rsidRPr="00F33BD0">
        <w:rPr>
          <w:lang w:val="es-ES"/>
        </w:rPr>
        <w:t xml:space="preserve">o a través de una enmienda, pero </w:t>
      </w:r>
      <w:r>
        <w:rPr>
          <w:lang w:val="es-ES"/>
        </w:rPr>
        <w:t>EH Bildu, desde l</w:t>
      </w:r>
      <w:r w:rsidRPr="00F33BD0">
        <w:rPr>
          <w:lang w:val="es-ES"/>
        </w:rPr>
        <w:t>uego</w:t>
      </w:r>
      <w:r>
        <w:rPr>
          <w:lang w:val="es-ES"/>
        </w:rPr>
        <w:t>,</w:t>
      </w:r>
      <w:r w:rsidRPr="00F33BD0">
        <w:rPr>
          <w:lang w:val="es-ES"/>
        </w:rPr>
        <w:t xml:space="preserve"> no ha planteado en ningún momento esto, porque </w:t>
      </w:r>
      <w:r>
        <w:rPr>
          <w:lang w:val="es-ES"/>
        </w:rPr>
        <w:t xml:space="preserve">usted, </w:t>
      </w:r>
      <w:r w:rsidRPr="00F33BD0">
        <w:rPr>
          <w:lang w:val="es-ES"/>
        </w:rPr>
        <w:t>en su intervención</w:t>
      </w:r>
      <w:r>
        <w:rPr>
          <w:lang w:val="es-ES"/>
        </w:rPr>
        <w:t>,</w:t>
      </w:r>
      <w:r w:rsidRPr="00F33BD0">
        <w:rPr>
          <w:lang w:val="es-ES"/>
        </w:rPr>
        <w:t xml:space="preserve"> ha defendido una cosa y la contraria. Ha defendido el canon, pero va </w:t>
      </w:r>
      <w:r>
        <w:rPr>
          <w:lang w:val="es-ES"/>
        </w:rPr>
        <w:t>a votar que no. H</w:t>
      </w:r>
      <w:r w:rsidRPr="00F33BD0">
        <w:rPr>
          <w:lang w:val="es-ES"/>
        </w:rPr>
        <w:t>a defendido la importancia de agilizar el proc</w:t>
      </w:r>
      <w:r>
        <w:rPr>
          <w:lang w:val="es-ES"/>
        </w:rPr>
        <w:t xml:space="preserve">edimiento, pero ha dicho que no. Usted ha </w:t>
      </w:r>
      <w:r w:rsidRPr="00F33BD0">
        <w:rPr>
          <w:lang w:val="es-ES"/>
        </w:rPr>
        <w:t>de</w:t>
      </w:r>
      <w:r>
        <w:rPr>
          <w:lang w:val="es-ES"/>
        </w:rPr>
        <w:t>fendido una cosa y la contraria, y en todo no se puede estar. Y si no, vaya, les invito a que repase</w:t>
      </w:r>
      <w:r w:rsidRPr="00F33BD0">
        <w:rPr>
          <w:lang w:val="es-ES"/>
        </w:rPr>
        <w:t xml:space="preserve">n el debate de aquel momento en el que se </w:t>
      </w:r>
      <w:r>
        <w:rPr>
          <w:lang w:val="es-ES"/>
        </w:rPr>
        <w:t>aprobó</w:t>
      </w:r>
      <w:r w:rsidRPr="00F33BD0">
        <w:rPr>
          <w:lang w:val="es-ES"/>
        </w:rPr>
        <w:t xml:space="preserve"> </w:t>
      </w:r>
      <w:r>
        <w:rPr>
          <w:lang w:val="es-ES"/>
        </w:rPr>
        <w:t xml:space="preserve">este canon, porque partidos que hoy </w:t>
      </w:r>
      <w:r w:rsidRPr="00F33BD0">
        <w:rPr>
          <w:lang w:val="es-ES"/>
        </w:rPr>
        <w:t xml:space="preserve">forman parte de </w:t>
      </w:r>
      <w:r>
        <w:rPr>
          <w:lang w:val="es-ES"/>
        </w:rPr>
        <w:t>e</w:t>
      </w:r>
      <w:r w:rsidRPr="00F33BD0">
        <w:rPr>
          <w:lang w:val="es-ES"/>
        </w:rPr>
        <w:t>sa</w:t>
      </w:r>
      <w:r>
        <w:rPr>
          <w:lang w:val="es-ES"/>
        </w:rPr>
        <w:t xml:space="preserve"> grada, qué votaban y dónde estaban. </w:t>
      </w:r>
      <w:r w:rsidRPr="00F33BD0">
        <w:rPr>
          <w:lang w:val="es-ES"/>
        </w:rPr>
        <w:t>Porque ahora pare</w:t>
      </w:r>
      <w:r>
        <w:rPr>
          <w:lang w:val="es-ES"/>
        </w:rPr>
        <w:t>ce que ustedes han llegado aquí y</w:t>
      </w:r>
      <w:r w:rsidRPr="00F33BD0">
        <w:rPr>
          <w:lang w:val="es-ES"/>
        </w:rPr>
        <w:t xml:space="preserve"> que esto viene de</w:t>
      </w:r>
      <w:r>
        <w:rPr>
          <w:lang w:val="es-ES"/>
        </w:rPr>
        <w:t xml:space="preserve"> nuevo en el 2019, casi en el 2020. Oiga, que no.</w:t>
      </w:r>
    </w:p>
    <w:p w:rsidR="00696351" w:rsidRDefault="00696351" w:rsidP="00B45C4D">
      <w:pPr>
        <w:pStyle w:val="Texto"/>
        <w:rPr>
          <w:lang w:val="es-ES"/>
        </w:rPr>
      </w:pPr>
    </w:p>
    <w:p w:rsidR="00696351" w:rsidRDefault="00696351" w:rsidP="00B45C4D">
      <w:pPr>
        <w:pStyle w:val="Texto"/>
        <w:rPr>
          <w:lang w:val="es-ES"/>
        </w:rPr>
      </w:pPr>
      <w:r>
        <w:rPr>
          <w:lang w:val="es-ES"/>
        </w:rPr>
        <w:t xml:space="preserve">Y luego otra cosa. Esto… </w:t>
      </w:r>
      <w:r w:rsidRPr="00F33BD0">
        <w:rPr>
          <w:lang w:val="es-ES"/>
        </w:rPr>
        <w:t>es</w:t>
      </w:r>
      <w:r>
        <w:rPr>
          <w:lang w:val="es-ES"/>
        </w:rPr>
        <w:t xml:space="preserve">ta inicia… o sea, </w:t>
      </w:r>
      <w:r w:rsidRPr="00F33BD0">
        <w:rPr>
          <w:lang w:val="es-ES"/>
        </w:rPr>
        <w:t>esta</w:t>
      </w:r>
      <w:r>
        <w:rPr>
          <w:lang w:val="es-ES"/>
        </w:rPr>
        <w:t xml:space="preserve"> propuesta que trae el Gobierno, ¿qué</w:t>
      </w:r>
      <w:r w:rsidRPr="00F33BD0">
        <w:rPr>
          <w:lang w:val="es-ES"/>
        </w:rPr>
        <w:t xml:space="preserve"> </w:t>
      </w:r>
      <w:r>
        <w:rPr>
          <w:lang w:val="es-ES"/>
        </w:rPr>
        <w:t>es de lectura única? ¿Sin posibilidad de enmiendas? ¿Sin imposibilidad de debate? ¿O hay una probabilidad de debate? P</w:t>
      </w:r>
      <w:r w:rsidRPr="00F33BD0">
        <w:rPr>
          <w:lang w:val="es-ES"/>
        </w:rPr>
        <w:t xml:space="preserve">orque </w:t>
      </w:r>
      <w:r>
        <w:rPr>
          <w:lang w:val="es-ES"/>
        </w:rPr>
        <w:t xml:space="preserve">esto </w:t>
      </w:r>
      <w:r w:rsidRPr="00F33BD0">
        <w:rPr>
          <w:lang w:val="es-ES"/>
        </w:rPr>
        <w:t xml:space="preserve">se hace </w:t>
      </w:r>
      <w:r>
        <w:rPr>
          <w:lang w:val="es-ES"/>
        </w:rPr>
        <w:t xml:space="preserve">a través de una ley. La Ley de Presupuestos </w:t>
      </w:r>
      <w:r w:rsidRPr="00F33BD0">
        <w:rPr>
          <w:lang w:val="es-ES"/>
        </w:rPr>
        <w:t>es</w:t>
      </w:r>
      <w:r>
        <w:rPr>
          <w:lang w:val="es-ES"/>
        </w:rPr>
        <w:t xml:space="preserve"> </w:t>
      </w:r>
      <w:r w:rsidRPr="00F33BD0">
        <w:rPr>
          <w:lang w:val="es-ES"/>
        </w:rPr>
        <w:t>ta</w:t>
      </w:r>
      <w:r>
        <w:rPr>
          <w:lang w:val="es-ES"/>
        </w:rPr>
        <w:t xml:space="preserve">n ley como otro tipo de leyes. Entontes, ustedes podían haber </w:t>
      </w:r>
      <w:r w:rsidRPr="00F33BD0">
        <w:rPr>
          <w:lang w:val="es-ES"/>
        </w:rPr>
        <w:t>propuesto una enmienda</w:t>
      </w:r>
      <w:r>
        <w:rPr>
          <w:lang w:val="es-ES"/>
        </w:rPr>
        <w:t xml:space="preserve">, debatirla, </w:t>
      </w:r>
      <w:r>
        <w:rPr>
          <w:lang w:val="es-ES"/>
        </w:rPr>
        <w:lastRenderedPageBreak/>
        <w:t xml:space="preserve">convencer, votar y </w:t>
      </w:r>
      <w:r w:rsidRPr="00F33BD0">
        <w:rPr>
          <w:lang w:val="es-ES"/>
        </w:rPr>
        <w:t xml:space="preserve">ganar, pero es que no han hecho </w:t>
      </w:r>
      <w:r>
        <w:rPr>
          <w:lang w:val="es-ES"/>
        </w:rPr>
        <w:t xml:space="preserve">ni </w:t>
      </w:r>
      <w:r w:rsidRPr="00F33BD0">
        <w:rPr>
          <w:lang w:val="es-ES"/>
        </w:rPr>
        <w:t xml:space="preserve">una </w:t>
      </w:r>
      <w:r>
        <w:rPr>
          <w:lang w:val="es-ES"/>
        </w:rPr>
        <w:t xml:space="preserve">ni </w:t>
      </w:r>
      <w:r w:rsidRPr="00F33BD0">
        <w:rPr>
          <w:lang w:val="es-ES"/>
        </w:rPr>
        <w:t xml:space="preserve">la contraria. Por lo tanto, coherencia </w:t>
      </w:r>
      <w:r>
        <w:rPr>
          <w:lang w:val="es-ES"/>
        </w:rPr>
        <w:t xml:space="preserve">le tengo que reconocer a la señora López de </w:t>
      </w:r>
      <w:proofErr w:type="spellStart"/>
      <w:r>
        <w:rPr>
          <w:lang w:val="es-ES"/>
        </w:rPr>
        <w:t>Ocariz</w:t>
      </w:r>
      <w:proofErr w:type="spellEnd"/>
      <w:r>
        <w:rPr>
          <w:lang w:val="es-ES"/>
        </w:rPr>
        <w:t xml:space="preserve">, pero, en este caso, </w:t>
      </w:r>
      <w:r w:rsidRPr="00F33BD0">
        <w:rPr>
          <w:lang w:val="es-ES"/>
        </w:rPr>
        <w:t>a usted no</w:t>
      </w:r>
      <w:r>
        <w:rPr>
          <w:lang w:val="es-ES"/>
        </w:rPr>
        <w:t>.</w:t>
      </w:r>
    </w:p>
    <w:p w:rsidR="00696351" w:rsidRDefault="00696351" w:rsidP="00B45C4D">
      <w:pPr>
        <w:pStyle w:val="Texto"/>
        <w:rPr>
          <w:lang w:val="es-ES"/>
        </w:rPr>
      </w:pPr>
    </w:p>
    <w:p w:rsidR="00696351" w:rsidRDefault="00696351" w:rsidP="00F63CE5">
      <w:pPr>
        <w:pStyle w:val="Texto"/>
        <w:rPr>
          <w:lang w:val="es-ES"/>
        </w:rPr>
      </w:pPr>
      <w:r>
        <w:rPr>
          <w:lang w:val="es-ES"/>
        </w:rPr>
        <w:t xml:space="preserve">Ustedes quieren todo. Y luego dicen: "No, </w:t>
      </w:r>
      <w:r w:rsidRPr="00F33BD0">
        <w:rPr>
          <w:lang w:val="es-ES"/>
        </w:rPr>
        <w:t>es que h</w:t>
      </w:r>
      <w:r>
        <w:rPr>
          <w:lang w:val="es-ES"/>
        </w:rPr>
        <w:t>emos hablado con entes gestores". ¿Y los demás no? S</w:t>
      </w:r>
      <w:r w:rsidRPr="00F33BD0">
        <w:rPr>
          <w:lang w:val="es-ES"/>
        </w:rPr>
        <w:t>olo valen aquellos interlocutores con</w:t>
      </w:r>
      <w:r>
        <w:rPr>
          <w:lang w:val="es-ES"/>
        </w:rPr>
        <w:t xml:space="preserve"> los que ustedes hablan, con los que habla el Gobierno, </w:t>
      </w:r>
      <w:r w:rsidRPr="00F33BD0">
        <w:rPr>
          <w:lang w:val="es-ES"/>
        </w:rPr>
        <w:t>con los que habla los re</w:t>
      </w:r>
      <w:r>
        <w:rPr>
          <w:lang w:val="es-ES"/>
        </w:rPr>
        <w:t>sponsables de los ayuntamientos. Me puede hacer así y y</w:t>
      </w:r>
      <w:r w:rsidRPr="00F33BD0">
        <w:rPr>
          <w:lang w:val="es-ES"/>
        </w:rPr>
        <w:t>o le puedo hacer así, señor O</w:t>
      </w:r>
      <w:r>
        <w:rPr>
          <w:lang w:val="es-ES"/>
        </w:rPr>
        <w:t>tero, porque es que esto es así; es su palabra contra la mía. Y entonces, esto es a v</w:t>
      </w:r>
      <w:r w:rsidRPr="00F33BD0">
        <w:rPr>
          <w:lang w:val="es-ES"/>
        </w:rPr>
        <w:t xml:space="preserve">er </w:t>
      </w:r>
      <w:r>
        <w:rPr>
          <w:lang w:val="es-ES"/>
        </w:rPr>
        <w:t xml:space="preserve">a quién creen los ciudadanos. </w:t>
      </w:r>
      <w:r w:rsidRPr="00F33BD0">
        <w:rPr>
          <w:lang w:val="es-ES"/>
        </w:rPr>
        <w:t xml:space="preserve"> Lo que no puede ser es que el interlocutor con el que </w:t>
      </w:r>
      <w:r>
        <w:rPr>
          <w:lang w:val="es-ES"/>
        </w:rPr>
        <w:t>yo hablo es el válido y es el que m</w:t>
      </w:r>
      <w:r w:rsidRPr="00F33BD0">
        <w:rPr>
          <w:lang w:val="es-ES"/>
        </w:rPr>
        <w:t>e</w:t>
      </w:r>
      <w:r>
        <w:rPr>
          <w:lang w:val="es-ES"/>
        </w:rPr>
        <w:t xml:space="preserve"> nieg</w:t>
      </w:r>
      <w:r w:rsidRPr="00F33BD0">
        <w:rPr>
          <w:lang w:val="es-ES"/>
        </w:rPr>
        <w:t xml:space="preserve">a la acción del Gobierno, porque con nosotros no </w:t>
      </w:r>
      <w:r>
        <w:rPr>
          <w:lang w:val="es-ES"/>
        </w:rPr>
        <w:t xml:space="preserve">ha hablado nadie. Y entonces yo le digo: "No, perdone, es que no es verdad". Es que no es verdad </w:t>
      </w:r>
      <w:r w:rsidRPr="00F33BD0">
        <w:rPr>
          <w:lang w:val="es-ES"/>
        </w:rPr>
        <w:t xml:space="preserve">ni que </w:t>
      </w:r>
      <w:r>
        <w:rPr>
          <w:lang w:val="es-ES"/>
        </w:rPr>
        <w:t>URA ni que el Gobierno no hable con los entes gestores. Y entonces usted y yo debatimos a quié</w:t>
      </w:r>
      <w:r w:rsidRPr="00F33BD0">
        <w:rPr>
          <w:lang w:val="es-ES"/>
        </w:rPr>
        <w:t>n cre</w:t>
      </w:r>
      <w:r>
        <w:rPr>
          <w:lang w:val="es-ES"/>
        </w:rPr>
        <w:t xml:space="preserve">e a quién o </w:t>
      </w:r>
      <w:r w:rsidRPr="00F33BD0">
        <w:rPr>
          <w:lang w:val="es-ES"/>
        </w:rPr>
        <w:t xml:space="preserve">si </w:t>
      </w:r>
      <w:r>
        <w:rPr>
          <w:lang w:val="es-ES"/>
        </w:rPr>
        <w:t>nos creemos o no nos creemos.</w:t>
      </w:r>
    </w:p>
    <w:p w:rsidR="00696351" w:rsidRDefault="00696351" w:rsidP="00B45C4D">
      <w:pPr>
        <w:pStyle w:val="Texto"/>
        <w:rPr>
          <w:lang w:val="es-ES"/>
        </w:rPr>
      </w:pPr>
    </w:p>
    <w:p w:rsidR="00696351" w:rsidRDefault="00696351" w:rsidP="00B45C4D">
      <w:pPr>
        <w:pStyle w:val="Texto"/>
        <w:rPr>
          <w:lang w:val="es-ES"/>
        </w:rPr>
      </w:pPr>
      <w:r>
        <w:rPr>
          <w:lang w:val="es-ES"/>
        </w:rPr>
        <w:t>L</w:t>
      </w:r>
      <w:r w:rsidRPr="00F33BD0">
        <w:rPr>
          <w:lang w:val="es-ES"/>
        </w:rPr>
        <w:t>e he pu</w:t>
      </w:r>
      <w:r>
        <w:rPr>
          <w:lang w:val="es-ES"/>
        </w:rPr>
        <w:t xml:space="preserve">esto el ejemplo de </w:t>
      </w:r>
      <w:r w:rsidRPr="00F63CE5">
        <w:rPr>
          <w:lang w:val="eu-ES"/>
        </w:rPr>
        <w:t>Busturialdea</w:t>
      </w:r>
      <w:r w:rsidRPr="00F33BD0">
        <w:rPr>
          <w:lang w:val="es-ES"/>
        </w:rPr>
        <w:t xml:space="preserve"> porque este fue un tema m</w:t>
      </w:r>
      <w:r>
        <w:rPr>
          <w:lang w:val="es-ES"/>
        </w:rPr>
        <w:t>uy sensible en este Parlamento.</w:t>
      </w:r>
      <w:r w:rsidRPr="00F33BD0">
        <w:rPr>
          <w:lang w:val="es-ES"/>
        </w:rPr>
        <w:t xml:space="preserve"> Entiendo que es </w:t>
      </w:r>
      <w:r>
        <w:rPr>
          <w:lang w:val="es-ES"/>
        </w:rPr>
        <w:t xml:space="preserve">uno de esos </w:t>
      </w:r>
      <w:r w:rsidRPr="00F33BD0">
        <w:rPr>
          <w:lang w:val="es-ES"/>
        </w:rPr>
        <w:t xml:space="preserve">entes con los que </w:t>
      </w:r>
      <w:r w:rsidRPr="00F63CE5">
        <w:rPr>
          <w:lang w:val="eu-ES"/>
        </w:rPr>
        <w:t>Euskal Herria</w:t>
      </w:r>
      <w:r>
        <w:rPr>
          <w:lang w:val="es-ES"/>
        </w:rPr>
        <w:t xml:space="preserve"> Bildu habla más que con otros. Y</w:t>
      </w:r>
      <w:r w:rsidRPr="00F33BD0">
        <w:rPr>
          <w:lang w:val="es-ES"/>
        </w:rPr>
        <w:t xml:space="preserve"> usted sabe cómo llega</w:t>
      </w:r>
      <w:r>
        <w:rPr>
          <w:lang w:val="es-ES"/>
        </w:rPr>
        <w:t xml:space="preserve">mos al tema de </w:t>
      </w:r>
      <w:r w:rsidRPr="00F63CE5">
        <w:rPr>
          <w:lang w:val="eu-ES"/>
        </w:rPr>
        <w:t>Busturialdea</w:t>
      </w:r>
      <w:r>
        <w:rPr>
          <w:lang w:val="es-ES"/>
        </w:rPr>
        <w:t>. Y</w:t>
      </w:r>
      <w:r w:rsidRPr="00F33BD0">
        <w:rPr>
          <w:lang w:val="es-ES"/>
        </w:rPr>
        <w:t xml:space="preserve"> lo complicado qu</w:t>
      </w:r>
      <w:r>
        <w:rPr>
          <w:lang w:val="es-ES"/>
        </w:rPr>
        <w:t>e fue y cuál fue el presupuesto p</w:t>
      </w:r>
      <w:r w:rsidRPr="00F33BD0">
        <w:rPr>
          <w:lang w:val="es-ES"/>
        </w:rPr>
        <w:t>rimero que se encontró el señor Arrio</w:t>
      </w:r>
      <w:r>
        <w:rPr>
          <w:lang w:val="es-ES"/>
        </w:rPr>
        <w:t>la cuando fue elegido consejero. Y</w:t>
      </w:r>
      <w:r w:rsidRPr="00F33BD0">
        <w:rPr>
          <w:lang w:val="es-ES"/>
        </w:rPr>
        <w:t xml:space="preserve"> precisamente ahí se ha hecho un esfuerzo importantísimo en todo lo que tiene que ver</w:t>
      </w:r>
      <w:r>
        <w:rPr>
          <w:lang w:val="es-ES"/>
        </w:rPr>
        <w:t xml:space="preserve"> con las políticas de agua. </w:t>
      </w:r>
      <w:r w:rsidRPr="00F33BD0">
        <w:rPr>
          <w:lang w:val="es-ES"/>
        </w:rPr>
        <w:t>Por lo tanto, no creo que sea el me</w:t>
      </w:r>
      <w:r>
        <w:rPr>
          <w:lang w:val="es-ES"/>
        </w:rPr>
        <w:t xml:space="preserve">jor ejemplo para traer hoy aquí, </w:t>
      </w:r>
      <w:r w:rsidRPr="00F33BD0">
        <w:rPr>
          <w:lang w:val="es-ES"/>
        </w:rPr>
        <w:t>cuan</w:t>
      </w:r>
      <w:r>
        <w:rPr>
          <w:lang w:val="es-ES"/>
        </w:rPr>
        <w:t xml:space="preserve">do venimos a hablar de un canon, </w:t>
      </w:r>
      <w:r w:rsidRPr="00F33BD0">
        <w:rPr>
          <w:lang w:val="es-ES"/>
        </w:rPr>
        <w:t>que, como le digo,</w:t>
      </w:r>
      <w:r>
        <w:rPr>
          <w:lang w:val="es-ES"/>
        </w:rPr>
        <w:t xml:space="preserve"> usted ha dicho que sí, pero no, bueno, pero tal. P</w:t>
      </w:r>
      <w:r w:rsidRPr="00F33BD0">
        <w:rPr>
          <w:lang w:val="es-ES"/>
        </w:rPr>
        <w:t xml:space="preserve">ero a la hora de la verdad, cuando </w:t>
      </w:r>
      <w:r>
        <w:rPr>
          <w:lang w:val="es-ES"/>
        </w:rPr>
        <w:t xml:space="preserve">(…) </w:t>
      </w:r>
      <w:r w:rsidRPr="00F33BD0">
        <w:rPr>
          <w:lang w:val="es-ES"/>
        </w:rPr>
        <w:t>estamos debatiendo un proyecto de presupuestos, el</w:t>
      </w:r>
      <w:r>
        <w:rPr>
          <w:lang w:val="es-ES"/>
        </w:rPr>
        <w:t xml:space="preserve"> Gobierno tiene una labor, que es </w:t>
      </w:r>
      <w:r w:rsidRPr="00F33BD0">
        <w:rPr>
          <w:lang w:val="es-ES"/>
        </w:rPr>
        <w:t>traer</w:t>
      </w:r>
      <w:r>
        <w:rPr>
          <w:lang w:val="es-ES"/>
        </w:rPr>
        <w:t>lo y debatirlo. Y no</w:t>
      </w:r>
      <w:r w:rsidRPr="00F33BD0">
        <w:rPr>
          <w:lang w:val="es-ES"/>
        </w:rPr>
        <w:t xml:space="preserve"> lo deja para </w:t>
      </w:r>
      <w:r>
        <w:rPr>
          <w:lang w:val="es-ES"/>
        </w:rPr>
        <w:t xml:space="preserve">el último día, porque usted sabe, </w:t>
      </w:r>
      <w:r w:rsidRPr="00F33BD0">
        <w:rPr>
          <w:lang w:val="es-ES"/>
        </w:rPr>
        <w:t xml:space="preserve">como un parlamentario con experiencia, que </w:t>
      </w:r>
      <w:r>
        <w:rPr>
          <w:lang w:val="es-ES"/>
        </w:rPr>
        <w:t xml:space="preserve">el </w:t>
      </w:r>
      <w:r w:rsidRPr="00F33BD0">
        <w:rPr>
          <w:lang w:val="es-ES"/>
        </w:rPr>
        <w:t>proy</w:t>
      </w:r>
      <w:r>
        <w:rPr>
          <w:lang w:val="es-ES"/>
        </w:rPr>
        <w:t xml:space="preserve">ecto presupuestario </w:t>
      </w:r>
      <w:r w:rsidRPr="00F33BD0">
        <w:rPr>
          <w:lang w:val="es-ES"/>
        </w:rPr>
        <w:t xml:space="preserve">no se trabaja </w:t>
      </w:r>
      <w:r>
        <w:rPr>
          <w:lang w:val="es-ES"/>
        </w:rPr>
        <w:t xml:space="preserve">en octubre, se trae en </w:t>
      </w:r>
      <w:r w:rsidRPr="00F33BD0">
        <w:rPr>
          <w:lang w:val="es-ES"/>
        </w:rPr>
        <w:t xml:space="preserve">octubre </w:t>
      </w:r>
      <w:r>
        <w:rPr>
          <w:lang w:val="es-ES"/>
        </w:rPr>
        <w:t xml:space="preserve">y se debate en diciembre. Es un </w:t>
      </w:r>
      <w:r w:rsidRPr="00F33BD0">
        <w:rPr>
          <w:lang w:val="es-ES"/>
        </w:rPr>
        <w:t xml:space="preserve">procedimiento que viene de largo y que los de apartamentos trabajan casi inmediatamente después de haber aprobado </w:t>
      </w:r>
      <w:r>
        <w:rPr>
          <w:lang w:val="es-ES"/>
        </w:rPr>
        <w:t>o prorrogado el anterior. Por lo tanto, esto no es así, y</w:t>
      </w:r>
      <w:r w:rsidRPr="00F33BD0">
        <w:rPr>
          <w:lang w:val="es-ES"/>
        </w:rPr>
        <w:t xml:space="preserve"> usted</w:t>
      </w:r>
      <w:r>
        <w:rPr>
          <w:lang w:val="es-ES"/>
        </w:rPr>
        <w:t xml:space="preserve"> lo sabe perfectamente, igual que yo.</w:t>
      </w:r>
    </w:p>
    <w:p w:rsidR="00696351" w:rsidRDefault="00696351" w:rsidP="00B45C4D">
      <w:pPr>
        <w:pStyle w:val="Texto"/>
        <w:rPr>
          <w:lang w:val="es-ES"/>
        </w:rPr>
      </w:pPr>
    </w:p>
    <w:p w:rsidR="00696351" w:rsidRDefault="00696351" w:rsidP="00836125">
      <w:pPr>
        <w:pStyle w:val="Texto"/>
        <w:rPr>
          <w:lang w:val="es-ES"/>
        </w:rPr>
      </w:pPr>
      <w:r>
        <w:rPr>
          <w:lang w:val="es-ES"/>
        </w:rPr>
        <w:t>Pero aquí hay una posición. La posición ante unos presupuestos</w:t>
      </w:r>
      <w:r w:rsidRPr="00F33BD0">
        <w:rPr>
          <w:lang w:val="es-ES"/>
        </w:rPr>
        <w:t xml:space="preserve"> tiene presentar enmiendas</w:t>
      </w:r>
      <w:r>
        <w:rPr>
          <w:lang w:val="es-ES"/>
        </w:rPr>
        <w:t xml:space="preserve"> o no. S</w:t>
      </w:r>
      <w:r w:rsidRPr="00F33BD0">
        <w:rPr>
          <w:lang w:val="es-ES"/>
        </w:rPr>
        <w:t xml:space="preserve">i </w:t>
      </w:r>
      <w:r>
        <w:rPr>
          <w:lang w:val="es-ES"/>
        </w:rPr>
        <w:t xml:space="preserve">trae enmiendas, </w:t>
      </w:r>
      <w:r w:rsidRPr="00F33BD0">
        <w:rPr>
          <w:lang w:val="es-ES"/>
        </w:rPr>
        <w:t>sostiene su discurso a travé</w:t>
      </w:r>
      <w:r>
        <w:rPr>
          <w:lang w:val="es-ES"/>
        </w:rPr>
        <w:t>s de todo aquello que presenta. S</w:t>
      </w:r>
      <w:r w:rsidRPr="00F33BD0">
        <w:rPr>
          <w:lang w:val="es-ES"/>
        </w:rPr>
        <w:t>i</w:t>
      </w:r>
      <w:r>
        <w:rPr>
          <w:lang w:val="es-ES"/>
        </w:rPr>
        <w:t xml:space="preserve"> </w:t>
      </w:r>
      <w:r w:rsidRPr="00F33BD0">
        <w:rPr>
          <w:lang w:val="es-ES"/>
        </w:rPr>
        <w:t xml:space="preserve">no </w:t>
      </w:r>
      <w:r>
        <w:rPr>
          <w:lang w:val="es-ES"/>
        </w:rPr>
        <w:t>trae enmiendas, h</w:t>
      </w:r>
      <w:r w:rsidRPr="00F33BD0">
        <w:rPr>
          <w:lang w:val="es-ES"/>
        </w:rPr>
        <w:t>ombre, pues en fin, lecci</w:t>
      </w:r>
      <w:r>
        <w:rPr>
          <w:lang w:val="es-ES"/>
        </w:rPr>
        <w:t xml:space="preserve">ones en esto, pues creo que no es justo. Y así como tengo </w:t>
      </w:r>
      <w:r w:rsidRPr="00F33BD0">
        <w:rPr>
          <w:lang w:val="es-ES"/>
        </w:rPr>
        <w:t xml:space="preserve">que decirle al Partido Popular que no estoy de acuerdo con </w:t>
      </w:r>
      <w:r>
        <w:rPr>
          <w:lang w:val="es-ES"/>
        </w:rPr>
        <w:t xml:space="preserve">nada </w:t>
      </w:r>
      <w:r w:rsidRPr="00F33BD0">
        <w:rPr>
          <w:lang w:val="es-ES"/>
        </w:rPr>
        <w:t>de lo que ha dicho, tengo que reconocer que</w:t>
      </w:r>
      <w:r>
        <w:rPr>
          <w:lang w:val="es-ES"/>
        </w:rPr>
        <w:t>,</w:t>
      </w:r>
      <w:r w:rsidRPr="00F33BD0">
        <w:rPr>
          <w:lang w:val="es-ES"/>
        </w:rPr>
        <w:t xml:space="preserve"> al menos</w:t>
      </w:r>
      <w:r>
        <w:rPr>
          <w:lang w:val="es-ES"/>
        </w:rPr>
        <w:t>,</w:t>
      </w:r>
      <w:r w:rsidRPr="00F33BD0">
        <w:rPr>
          <w:lang w:val="es-ES"/>
        </w:rPr>
        <w:t xml:space="preserve"> ha intentado utilizar la herramienta parlamentaria para poder modificar aquello</w:t>
      </w:r>
      <w:r>
        <w:rPr>
          <w:lang w:val="es-ES"/>
        </w:rPr>
        <w:t xml:space="preserve"> con lo que no está de acuerdo. P</w:t>
      </w:r>
      <w:r w:rsidRPr="00F33BD0">
        <w:rPr>
          <w:lang w:val="es-ES"/>
        </w:rPr>
        <w:t xml:space="preserve">ero no se puede estar de acuerdo en lo que parece que </w:t>
      </w:r>
      <w:r>
        <w:rPr>
          <w:lang w:val="es-ES"/>
        </w:rPr>
        <w:t xml:space="preserve">sí, pero a la hora de modificar para darle </w:t>
      </w:r>
      <w:r w:rsidRPr="00F33BD0">
        <w:rPr>
          <w:lang w:val="es-ES"/>
        </w:rPr>
        <w:t xml:space="preserve">la razón </w:t>
      </w:r>
      <w:r>
        <w:rPr>
          <w:lang w:val="es-ES"/>
        </w:rPr>
        <w:t xml:space="preserve">a aquellos entes gestores que </w:t>
      </w:r>
      <w:r w:rsidRPr="00F33BD0">
        <w:rPr>
          <w:lang w:val="es-ES"/>
        </w:rPr>
        <w:t>usted dice que ha hablado con ellos</w:t>
      </w:r>
      <w:r>
        <w:rPr>
          <w:lang w:val="es-ES"/>
        </w:rPr>
        <w:t>, para eso no lo hago, porque esto no es coherente.</w:t>
      </w:r>
    </w:p>
    <w:p w:rsidR="00696351" w:rsidRDefault="00696351" w:rsidP="00B45C4D">
      <w:pPr>
        <w:pStyle w:val="Texto"/>
        <w:rPr>
          <w:lang w:val="es-ES"/>
        </w:rPr>
      </w:pPr>
    </w:p>
    <w:p w:rsidR="00696351" w:rsidRDefault="00696351" w:rsidP="00B45C4D">
      <w:pPr>
        <w:pStyle w:val="Texto"/>
        <w:rPr>
          <w:lang w:val="es-ES"/>
        </w:rPr>
      </w:pPr>
      <w:r>
        <w:rPr>
          <w:lang w:val="es-ES"/>
        </w:rPr>
        <w:t>¿Q</w:t>
      </w:r>
      <w:r w:rsidRPr="00F33BD0">
        <w:rPr>
          <w:lang w:val="es-ES"/>
        </w:rPr>
        <w:t>uere</w:t>
      </w:r>
      <w:r>
        <w:rPr>
          <w:lang w:val="es-ES"/>
        </w:rPr>
        <w:t>mos proteger el agua como recurso escaso? Sí o no. ¿H</w:t>
      </w:r>
      <w:r w:rsidRPr="00F33BD0">
        <w:rPr>
          <w:lang w:val="es-ES"/>
        </w:rPr>
        <w:t>ay que hacer lo que tenemos que hacer,</w:t>
      </w:r>
      <w:r>
        <w:rPr>
          <w:lang w:val="es-ES"/>
        </w:rPr>
        <w:t xml:space="preserve"> o vamos a escuchar solo una parte? Porque, probablemente, </w:t>
      </w:r>
      <w:r w:rsidRPr="00F33BD0">
        <w:rPr>
          <w:lang w:val="es-ES"/>
        </w:rPr>
        <w:t xml:space="preserve">si </w:t>
      </w:r>
      <w:r>
        <w:rPr>
          <w:lang w:val="es-ES"/>
        </w:rPr>
        <w:t>so</w:t>
      </w:r>
      <w:r w:rsidRPr="00F33BD0">
        <w:rPr>
          <w:lang w:val="es-ES"/>
        </w:rPr>
        <w:t>lo escuchamos a la parte de</w:t>
      </w:r>
      <w:r>
        <w:rPr>
          <w:lang w:val="es-ES"/>
        </w:rPr>
        <w:t>l sector primario, la opinión es diferente si</w:t>
      </w:r>
      <w:r w:rsidRPr="00F33BD0">
        <w:rPr>
          <w:lang w:val="es-ES"/>
        </w:rPr>
        <w:t xml:space="preserve"> hablamos con los consumidores y </w:t>
      </w:r>
      <w:r>
        <w:rPr>
          <w:lang w:val="es-ES"/>
        </w:rPr>
        <w:t xml:space="preserve">si </w:t>
      </w:r>
      <w:r w:rsidRPr="00F33BD0">
        <w:rPr>
          <w:lang w:val="es-ES"/>
        </w:rPr>
        <w:t>hab</w:t>
      </w:r>
      <w:r>
        <w:rPr>
          <w:lang w:val="es-ES"/>
        </w:rPr>
        <w:t xml:space="preserve">lamos con los ayuntamientos, </w:t>
      </w:r>
      <w:r w:rsidRPr="00F33BD0">
        <w:rPr>
          <w:lang w:val="es-ES"/>
        </w:rPr>
        <w:t xml:space="preserve">que son </w:t>
      </w:r>
      <w:r>
        <w:rPr>
          <w:lang w:val="es-ES"/>
        </w:rPr>
        <w:t xml:space="preserve">aquellos </w:t>
      </w:r>
      <w:r w:rsidRPr="00F33BD0">
        <w:rPr>
          <w:lang w:val="es-ES"/>
        </w:rPr>
        <w:t>que son responsables de todo lo que tiene que ver con el saneamiento. Por lo tanto, creo que debiéramos de mantenernos en una posición coherente y</w:t>
      </w:r>
      <w:r>
        <w:rPr>
          <w:lang w:val="es-ES"/>
        </w:rPr>
        <w:t xml:space="preserve">, sobre todo, </w:t>
      </w:r>
      <w:r w:rsidRPr="00F33BD0">
        <w:rPr>
          <w:lang w:val="es-ES"/>
        </w:rPr>
        <w:t xml:space="preserve">respaldada de actividad parlamentaria, que es lo que nos compete a todos y cada </w:t>
      </w:r>
      <w:r>
        <w:rPr>
          <w:lang w:val="es-ES"/>
        </w:rPr>
        <w:t>uno de nosotros en esta Cámara.</w:t>
      </w:r>
    </w:p>
    <w:p w:rsidR="00696351" w:rsidRDefault="00696351" w:rsidP="00B45C4D">
      <w:pPr>
        <w:pStyle w:val="Texto"/>
        <w:rPr>
          <w:lang w:val="es-ES"/>
        </w:rPr>
      </w:pPr>
    </w:p>
    <w:p w:rsidR="00696351" w:rsidRPr="001161D7" w:rsidRDefault="00696351" w:rsidP="00B45C4D">
      <w:pPr>
        <w:pStyle w:val="Texto"/>
        <w:rPr>
          <w:lang w:val="es-ES"/>
        </w:rPr>
      </w:pPr>
      <w:r>
        <w:rPr>
          <w:lang w:val="es-ES"/>
        </w:rPr>
        <w:t xml:space="preserve">Nada más, muchas </w:t>
      </w:r>
      <w:r w:rsidRPr="001161D7">
        <w:rPr>
          <w:lang w:val="es-ES"/>
        </w:rPr>
        <w:t>gracias.</w:t>
      </w:r>
    </w:p>
    <w:p w:rsidR="00696351" w:rsidRDefault="00696351" w:rsidP="00B45C4D">
      <w:pPr>
        <w:pStyle w:val="Texto"/>
        <w:rPr>
          <w:lang w:val="es-ES"/>
        </w:rPr>
      </w:pPr>
    </w:p>
    <w:p w:rsidR="00696351" w:rsidRDefault="00696351" w:rsidP="00B45C4D">
      <w:pPr>
        <w:pStyle w:val="Texto"/>
        <w:rPr>
          <w:lang w:val="es-ES"/>
        </w:rPr>
      </w:pPr>
    </w:p>
    <w:p w:rsidR="00696351" w:rsidRPr="001161D7" w:rsidRDefault="00696351" w:rsidP="00B45C4D">
      <w:pPr>
        <w:pStyle w:val="Texto"/>
        <w:rPr>
          <w:lang w:val="eu-ES"/>
        </w:rPr>
      </w:pPr>
      <w:r w:rsidRPr="00DF6DFB">
        <w:rPr>
          <w:rFonts w:ascii="Futura Md BT" w:hAnsi="Futura Md BT"/>
          <w:lang w:val="es-ES"/>
        </w:rPr>
        <w:t>LEHENDAKARIAK</w:t>
      </w:r>
      <w:r>
        <w:rPr>
          <w:lang w:val="es-ES"/>
        </w:rPr>
        <w:t xml:space="preserve">: </w:t>
      </w:r>
      <w:r w:rsidRPr="001161D7">
        <w:rPr>
          <w:lang w:val="eu-ES"/>
        </w:rPr>
        <w:t>E</w:t>
      </w:r>
      <w:r>
        <w:rPr>
          <w:lang w:val="eu-ES"/>
        </w:rPr>
        <w:t>skerrik asko, R</w:t>
      </w:r>
      <w:r w:rsidRPr="001161D7">
        <w:rPr>
          <w:lang w:val="eu-ES"/>
        </w:rPr>
        <w:t xml:space="preserve">ojo andrea. EH Bildu taldearen ordezkaria, Otero jauna, </w:t>
      </w:r>
      <w:proofErr w:type="spellStart"/>
      <w:r w:rsidRPr="001161D7">
        <w:rPr>
          <w:lang w:val="eu-ES"/>
        </w:rPr>
        <w:t>zurea</w:t>
      </w:r>
      <w:proofErr w:type="spellEnd"/>
      <w:r w:rsidRPr="001161D7">
        <w:rPr>
          <w:lang w:val="eu-ES"/>
        </w:rPr>
        <w:t xml:space="preserve"> da hitza.</w:t>
      </w:r>
    </w:p>
    <w:p w:rsidR="00696351" w:rsidRPr="001161D7" w:rsidRDefault="00696351" w:rsidP="00B45C4D">
      <w:pPr>
        <w:pStyle w:val="Texto"/>
        <w:rPr>
          <w:lang w:val="eu-ES"/>
        </w:rPr>
      </w:pPr>
    </w:p>
    <w:p w:rsidR="00696351" w:rsidRDefault="00696351" w:rsidP="00B45C4D">
      <w:pPr>
        <w:pStyle w:val="Texto"/>
        <w:rPr>
          <w:lang w:val="es-ES"/>
        </w:rPr>
      </w:pPr>
    </w:p>
    <w:p w:rsidR="00696351" w:rsidRDefault="00696351" w:rsidP="00B45C4D">
      <w:pPr>
        <w:pStyle w:val="Texto"/>
        <w:rPr>
          <w:lang w:val="es-ES"/>
        </w:rPr>
      </w:pPr>
      <w:r w:rsidRPr="00DF6DFB">
        <w:rPr>
          <w:rFonts w:ascii="Futura Md BT" w:hAnsi="Futura Md BT"/>
          <w:lang w:val="es-ES"/>
        </w:rPr>
        <w:t>OTERO GABIRONDO</w:t>
      </w:r>
      <w:r>
        <w:rPr>
          <w:lang w:val="es-ES"/>
        </w:rPr>
        <w:t xml:space="preserve"> </w:t>
      </w:r>
      <w:r w:rsidRPr="001161D7">
        <w:rPr>
          <w:lang w:val="eu-ES"/>
        </w:rPr>
        <w:t>jaunak: Eskerrik asko.</w:t>
      </w:r>
      <w:r>
        <w:rPr>
          <w:lang w:val="es-ES"/>
        </w:rPr>
        <w:t xml:space="preserve"> P</w:t>
      </w:r>
      <w:r w:rsidRPr="00F33BD0">
        <w:rPr>
          <w:lang w:val="es-ES"/>
        </w:rPr>
        <w:t>ara h</w:t>
      </w:r>
      <w:r>
        <w:rPr>
          <w:lang w:val="es-ES"/>
        </w:rPr>
        <w:t>acer algunas puntualizaciones nada más.</w:t>
      </w:r>
    </w:p>
    <w:p w:rsidR="00696351" w:rsidRDefault="00696351" w:rsidP="00B45C4D">
      <w:pPr>
        <w:pStyle w:val="Texto"/>
        <w:rPr>
          <w:lang w:val="es-ES"/>
        </w:rPr>
      </w:pPr>
    </w:p>
    <w:p w:rsidR="00696351" w:rsidRDefault="00696351" w:rsidP="001161D7">
      <w:pPr>
        <w:pStyle w:val="Texto"/>
        <w:rPr>
          <w:lang w:val="es-ES"/>
        </w:rPr>
      </w:pPr>
      <w:r w:rsidRPr="00F33BD0">
        <w:rPr>
          <w:lang w:val="es-ES"/>
        </w:rPr>
        <w:lastRenderedPageBreak/>
        <w:t xml:space="preserve"> </w:t>
      </w:r>
      <w:r>
        <w:rPr>
          <w:lang w:val="es-ES"/>
        </w:rPr>
        <w:t>S</w:t>
      </w:r>
      <w:r w:rsidRPr="00F33BD0">
        <w:rPr>
          <w:lang w:val="es-ES"/>
        </w:rPr>
        <w:t>eñor</w:t>
      </w:r>
      <w:r>
        <w:rPr>
          <w:lang w:val="es-ES"/>
        </w:rPr>
        <w:t>a Rojo, la última pregunta que h</w:t>
      </w:r>
      <w:r w:rsidRPr="00F33BD0">
        <w:rPr>
          <w:lang w:val="es-ES"/>
        </w:rPr>
        <w:t xml:space="preserve">ice con respecto a las inversiones de URA en </w:t>
      </w:r>
      <w:proofErr w:type="spellStart"/>
      <w:r w:rsidRPr="00F33BD0">
        <w:rPr>
          <w:lang w:val="es-ES"/>
        </w:rPr>
        <w:t>Busturialdea</w:t>
      </w:r>
      <w:proofErr w:type="spellEnd"/>
      <w:r>
        <w:rPr>
          <w:lang w:val="es-ES"/>
        </w:rPr>
        <w:t>,</w:t>
      </w:r>
      <w:r w:rsidRPr="00F33BD0">
        <w:rPr>
          <w:lang w:val="es-ES"/>
        </w:rPr>
        <w:t xml:space="preserve"> </w:t>
      </w:r>
      <w:r>
        <w:rPr>
          <w:lang w:val="es-ES"/>
        </w:rPr>
        <w:t>si se</w:t>
      </w:r>
      <w:r w:rsidRPr="00F33BD0">
        <w:rPr>
          <w:lang w:val="es-ES"/>
        </w:rPr>
        <w:t xml:space="preserve"> iba a respetar el convenio que se había firmado </w:t>
      </w:r>
      <w:r>
        <w:rPr>
          <w:lang w:val="es-ES"/>
        </w:rPr>
        <w:t>en 2014-</w:t>
      </w:r>
      <w:r w:rsidRPr="00F33BD0">
        <w:rPr>
          <w:lang w:val="es-ES"/>
        </w:rPr>
        <w:t xml:space="preserve">2015 que terminaba en 2020 y las </w:t>
      </w:r>
      <w:r>
        <w:rPr>
          <w:lang w:val="es-ES"/>
        </w:rPr>
        <w:t>inversiones que estaban acordada</w:t>
      </w:r>
      <w:r w:rsidRPr="00F33BD0">
        <w:rPr>
          <w:lang w:val="es-ES"/>
        </w:rPr>
        <w:t xml:space="preserve">s ya con el Consorcio </w:t>
      </w:r>
      <w:r>
        <w:rPr>
          <w:lang w:val="es-ES"/>
        </w:rPr>
        <w:t xml:space="preserve">de Aguas de </w:t>
      </w:r>
      <w:proofErr w:type="spellStart"/>
      <w:r>
        <w:rPr>
          <w:lang w:val="es-ES"/>
        </w:rPr>
        <w:t>Busturialdea</w:t>
      </w:r>
      <w:proofErr w:type="spellEnd"/>
      <w:r>
        <w:rPr>
          <w:lang w:val="es-ES"/>
        </w:rPr>
        <w:t xml:space="preserve">, URA, </w:t>
      </w:r>
      <w:r w:rsidRPr="00F33BD0">
        <w:rPr>
          <w:lang w:val="es-ES"/>
        </w:rPr>
        <w:t>etcétera. La respue</w:t>
      </w:r>
      <w:r>
        <w:rPr>
          <w:lang w:val="es-ES"/>
        </w:rPr>
        <w:t>sta del señor Arriola fue: "P</w:t>
      </w:r>
      <w:r w:rsidRPr="00F33BD0">
        <w:rPr>
          <w:lang w:val="es-ES"/>
        </w:rPr>
        <w:t xml:space="preserve">or falta </w:t>
      </w:r>
      <w:r>
        <w:rPr>
          <w:lang w:val="es-ES"/>
        </w:rPr>
        <w:t xml:space="preserve">de disponibilidad </w:t>
      </w:r>
      <w:r w:rsidRPr="00F33BD0">
        <w:rPr>
          <w:lang w:val="es-ES"/>
        </w:rPr>
        <w:t>presupue</w:t>
      </w:r>
      <w:r>
        <w:rPr>
          <w:lang w:val="es-ES"/>
        </w:rPr>
        <w:t>staria, no se va a poder hacer". ¿Vale? No se va a poder hacer. A</w:t>
      </w:r>
      <w:r w:rsidRPr="00F33BD0">
        <w:rPr>
          <w:lang w:val="es-ES"/>
        </w:rPr>
        <w:t xml:space="preserve">sí que usted me puede hablar mucho de los </w:t>
      </w:r>
      <w:r>
        <w:rPr>
          <w:lang w:val="es-ES"/>
        </w:rPr>
        <w:t xml:space="preserve">esfuerzos </w:t>
      </w:r>
      <w:r w:rsidRPr="00F33BD0">
        <w:rPr>
          <w:lang w:val="es-ES"/>
        </w:rPr>
        <w:t xml:space="preserve">que se han hecho. Yo le digo de lo que me acaba de contestar el </w:t>
      </w:r>
      <w:r>
        <w:rPr>
          <w:lang w:val="es-ES"/>
        </w:rPr>
        <w:t>señor Arriola.</w:t>
      </w:r>
    </w:p>
    <w:p w:rsidR="00696351" w:rsidRDefault="00696351" w:rsidP="001161D7">
      <w:pPr>
        <w:pStyle w:val="Texto"/>
        <w:rPr>
          <w:lang w:val="es-ES"/>
        </w:rPr>
      </w:pPr>
    </w:p>
    <w:p w:rsidR="00696351" w:rsidRPr="00B96AB3" w:rsidRDefault="00696351" w:rsidP="001161D7">
      <w:pPr>
        <w:pStyle w:val="Texto"/>
        <w:rPr>
          <w:lang w:val="eu-ES"/>
        </w:rPr>
      </w:pPr>
      <w:r w:rsidRPr="00F33BD0">
        <w:rPr>
          <w:lang w:val="es-ES"/>
        </w:rPr>
        <w:t xml:space="preserve">Nosotros lo que </w:t>
      </w:r>
      <w:r>
        <w:rPr>
          <w:lang w:val="es-ES"/>
        </w:rPr>
        <w:t xml:space="preserve">les estamos diciendo es que estamos, </w:t>
      </w:r>
      <w:r w:rsidRPr="00F33BD0">
        <w:rPr>
          <w:lang w:val="es-ES"/>
        </w:rPr>
        <w:t xml:space="preserve">somos favorables al canon de agua y somos </w:t>
      </w:r>
      <w:r>
        <w:rPr>
          <w:lang w:val="es-ES"/>
        </w:rPr>
        <w:t xml:space="preserve">favorables a </w:t>
      </w:r>
      <w:r w:rsidRPr="00F33BD0">
        <w:rPr>
          <w:lang w:val="es-ES"/>
        </w:rPr>
        <w:t>que se recaude más a través de</w:t>
      </w:r>
      <w:r>
        <w:rPr>
          <w:lang w:val="es-ES"/>
        </w:rPr>
        <w:t>l canon de a</w:t>
      </w:r>
      <w:r w:rsidRPr="00F33BD0">
        <w:rPr>
          <w:lang w:val="es-ES"/>
        </w:rPr>
        <w:t>gua. Lo que les estamos diciendo es que ustedes van a crear un fenomenal problema de equilibrio territorial. Insisto, una vez má</w:t>
      </w:r>
      <w:r>
        <w:rPr>
          <w:lang w:val="es-ES"/>
        </w:rPr>
        <w:t xml:space="preserve">s. </w:t>
      </w:r>
      <w:r w:rsidRPr="009D4596">
        <w:rPr>
          <w:lang w:val="eu-ES"/>
        </w:rPr>
        <w:t>Arruabarrena jaunak esan du</w:t>
      </w:r>
      <w:r>
        <w:rPr>
          <w:lang w:val="eu-ES"/>
        </w:rPr>
        <w:t xml:space="preserve"> orain, (…) </w:t>
      </w:r>
      <w:r w:rsidRPr="009D4596">
        <w:rPr>
          <w:lang w:val="eu-ES"/>
        </w:rPr>
        <w:t xml:space="preserve">eta lagunduko duela. Klaro, baina zuek uste duzue </w:t>
      </w:r>
      <w:proofErr w:type="spellStart"/>
      <w:r w:rsidRPr="009D4596">
        <w:rPr>
          <w:lang w:val="eu-ES"/>
        </w:rPr>
        <w:t>URAk</w:t>
      </w:r>
      <w:proofErr w:type="spellEnd"/>
      <w:r w:rsidRPr="009D4596">
        <w:rPr>
          <w:lang w:val="eu-ES"/>
        </w:rPr>
        <w:t xml:space="preserve"> jasoko duen diruarekin orain hemen sortuko den lurralde desorekaren arazoa konpondu </w:t>
      </w:r>
      <w:proofErr w:type="spellStart"/>
      <w:r w:rsidRPr="009D4596">
        <w:rPr>
          <w:lang w:val="eu-ES"/>
        </w:rPr>
        <w:t>dezakegunik</w:t>
      </w:r>
      <w:proofErr w:type="spellEnd"/>
      <w:r w:rsidRPr="009D4596">
        <w:rPr>
          <w:lang w:val="eu-ES"/>
        </w:rPr>
        <w:t>?</w:t>
      </w:r>
    </w:p>
    <w:p w:rsidR="00696351" w:rsidRDefault="00696351" w:rsidP="001161D7">
      <w:pPr>
        <w:pStyle w:val="Texto"/>
        <w:rPr>
          <w:lang w:val="eu-ES"/>
        </w:rPr>
      </w:pPr>
    </w:p>
    <w:p w:rsidR="00696351" w:rsidRDefault="00696351" w:rsidP="001161D7">
      <w:pPr>
        <w:pStyle w:val="Texto"/>
        <w:rPr>
          <w:lang w:val="es-ES"/>
        </w:rPr>
      </w:pPr>
      <w:r w:rsidRPr="009D4596">
        <w:rPr>
          <w:lang w:val="eu-ES"/>
        </w:rPr>
        <w:t xml:space="preserve">Berriro datuak emango dizkizuet. </w:t>
      </w:r>
      <w:r w:rsidRPr="00F33BD0">
        <w:rPr>
          <w:lang w:val="es-ES"/>
        </w:rPr>
        <w:t>AMVISA</w:t>
      </w:r>
      <w:r>
        <w:rPr>
          <w:lang w:val="es-ES"/>
        </w:rPr>
        <w:t>,</w:t>
      </w:r>
      <w:r w:rsidRPr="00F33BD0">
        <w:rPr>
          <w:lang w:val="es-ES"/>
        </w:rPr>
        <w:t xml:space="preserve"> </w:t>
      </w:r>
      <w:r w:rsidRPr="009D4596">
        <w:rPr>
          <w:lang w:val="eu-ES"/>
        </w:rPr>
        <w:t>adibidez,</w:t>
      </w:r>
      <w:r w:rsidRPr="00F33BD0">
        <w:rPr>
          <w:lang w:val="es-ES"/>
        </w:rPr>
        <w:t xml:space="preserve"> </w:t>
      </w:r>
      <w:r>
        <w:rPr>
          <w:lang w:val="es-ES"/>
        </w:rPr>
        <w:t xml:space="preserve">da agua a </w:t>
      </w:r>
      <w:r w:rsidRPr="00F33BD0">
        <w:rPr>
          <w:lang w:val="es-ES"/>
        </w:rPr>
        <w:t xml:space="preserve">más de 250.000 personas con 210 kilómetros de tuberías. El Consorcio de </w:t>
      </w:r>
      <w:r>
        <w:rPr>
          <w:lang w:val="es-ES"/>
        </w:rPr>
        <w:t xml:space="preserve">Aguas de </w:t>
      </w:r>
      <w:r w:rsidRPr="009D4596">
        <w:rPr>
          <w:lang w:val="eu-ES"/>
        </w:rPr>
        <w:t xml:space="preserve">Busturialdea </w:t>
      </w:r>
      <w:r>
        <w:rPr>
          <w:lang w:val="es-ES"/>
        </w:rPr>
        <w:t>da</w:t>
      </w:r>
      <w:r w:rsidRPr="00F33BD0">
        <w:rPr>
          <w:lang w:val="es-ES"/>
        </w:rPr>
        <w:t xml:space="preserve"> agua </w:t>
      </w:r>
      <w:r>
        <w:rPr>
          <w:lang w:val="es-ES"/>
        </w:rPr>
        <w:t xml:space="preserve">a </w:t>
      </w:r>
      <w:r w:rsidRPr="00F33BD0">
        <w:rPr>
          <w:lang w:val="es-ES"/>
        </w:rPr>
        <w:t>45.000 personas</w:t>
      </w:r>
      <w:r>
        <w:rPr>
          <w:lang w:val="es-ES"/>
        </w:rPr>
        <w:t xml:space="preserve"> con 850 kilómetros de tuberías. Ahora qué pasa, URA </w:t>
      </w:r>
      <w:r w:rsidRPr="00F33BD0">
        <w:rPr>
          <w:lang w:val="es-ES"/>
        </w:rPr>
        <w:t xml:space="preserve">va </w:t>
      </w:r>
      <w:r>
        <w:rPr>
          <w:lang w:val="es-ES"/>
        </w:rPr>
        <w:t>a destinar todo ese dinero a dónde, a quién, en base a qué estudio. A</w:t>
      </w:r>
      <w:r w:rsidRPr="00F33BD0">
        <w:rPr>
          <w:lang w:val="es-ES"/>
        </w:rPr>
        <w:t xml:space="preserve">quí acordamos entre todos y lo aprobamos </w:t>
      </w:r>
      <w:r>
        <w:rPr>
          <w:lang w:val="es-ES"/>
        </w:rPr>
        <w:t>entre todos, fue por unanimidad, que para el octubre de 2018 ib</w:t>
      </w:r>
      <w:r w:rsidRPr="00F33BD0">
        <w:rPr>
          <w:lang w:val="es-ES"/>
        </w:rPr>
        <w:t xml:space="preserve">a a haber un plan integral para </w:t>
      </w:r>
      <w:r>
        <w:rPr>
          <w:lang w:val="es-ES"/>
        </w:rPr>
        <w:t xml:space="preserve">la mejora de las masas de agua, </w:t>
      </w:r>
      <w:r w:rsidRPr="00F33BD0">
        <w:rPr>
          <w:lang w:val="es-ES"/>
        </w:rPr>
        <w:t xml:space="preserve">en la que se iban </w:t>
      </w:r>
      <w:r>
        <w:rPr>
          <w:lang w:val="es-ES"/>
        </w:rPr>
        <w:t xml:space="preserve">a hacer los estudios económicos, </w:t>
      </w:r>
      <w:r w:rsidRPr="00F33BD0">
        <w:rPr>
          <w:lang w:val="es-ES"/>
        </w:rPr>
        <w:t>en</w:t>
      </w:r>
      <w:r>
        <w:rPr>
          <w:lang w:val="es-ES"/>
        </w:rPr>
        <w:t xml:space="preserve"> las que se iba a haber cuál eran las </w:t>
      </w:r>
      <w:r w:rsidRPr="00F33BD0">
        <w:rPr>
          <w:lang w:val="es-ES"/>
        </w:rPr>
        <w:t xml:space="preserve">necesidades. </w:t>
      </w:r>
      <w:r>
        <w:rPr>
          <w:lang w:val="es-ES"/>
        </w:rPr>
        <w:t>¿Tenemos ese estudio? No. ¿T</w:t>
      </w:r>
      <w:r w:rsidRPr="00F33BD0">
        <w:rPr>
          <w:lang w:val="es-ES"/>
        </w:rPr>
        <w:t>enemos</w:t>
      </w:r>
      <w:r>
        <w:rPr>
          <w:lang w:val="es-ES"/>
        </w:rPr>
        <w:t xml:space="preserve"> estudio? ¿F</w:t>
      </w:r>
      <w:r w:rsidRPr="00F33BD0">
        <w:rPr>
          <w:lang w:val="es-ES"/>
        </w:rPr>
        <w:t xml:space="preserve">ue </w:t>
      </w:r>
      <w:r>
        <w:rPr>
          <w:lang w:val="es-ES"/>
        </w:rPr>
        <w:t>acordado por todos? Sí. El límite e</w:t>
      </w:r>
      <w:r w:rsidRPr="00F33BD0">
        <w:rPr>
          <w:lang w:val="es-ES"/>
        </w:rPr>
        <w:t>ra</w:t>
      </w:r>
      <w:r>
        <w:rPr>
          <w:lang w:val="es-ES"/>
        </w:rPr>
        <w:t xml:space="preserve"> hace más de un año y dos meses y no se ha presentado, </w:t>
      </w:r>
      <w:r w:rsidRPr="00F33BD0">
        <w:rPr>
          <w:lang w:val="es-ES"/>
        </w:rPr>
        <w:t>así</w:t>
      </w:r>
      <w:r>
        <w:rPr>
          <w:lang w:val="es-ES"/>
        </w:rPr>
        <w:t xml:space="preserve"> que ahora n</w:t>
      </w:r>
      <w:r w:rsidRPr="00F33BD0">
        <w:rPr>
          <w:lang w:val="es-ES"/>
        </w:rPr>
        <w:t>o</w:t>
      </w:r>
      <w:r>
        <w:rPr>
          <w:lang w:val="es-ES"/>
        </w:rPr>
        <w:t xml:space="preserve"> me digan que, cuando intentan meter esto dentro de </w:t>
      </w:r>
      <w:r w:rsidRPr="00F33BD0">
        <w:rPr>
          <w:lang w:val="es-ES"/>
        </w:rPr>
        <w:t xml:space="preserve">la Ley de Presupuestos, no están intentando </w:t>
      </w:r>
      <w:r>
        <w:rPr>
          <w:lang w:val="es-ES"/>
        </w:rPr>
        <w:t>h</w:t>
      </w:r>
      <w:r w:rsidRPr="00F33BD0">
        <w:rPr>
          <w:lang w:val="es-ES"/>
        </w:rPr>
        <w:t>urtar</w:t>
      </w:r>
      <w:r>
        <w:rPr>
          <w:lang w:val="es-ES"/>
        </w:rPr>
        <w:t xml:space="preserve"> el </w:t>
      </w:r>
      <w:r w:rsidRPr="00F33BD0">
        <w:rPr>
          <w:lang w:val="es-ES"/>
        </w:rPr>
        <w:t xml:space="preserve">debate y haciendo como los estudiantes que no han hecho sus deberes, </w:t>
      </w:r>
      <w:r>
        <w:rPr>
          <w:lang w:val="es-ES"/>
        </w:rPr>
        <w:t xml:space="preserve">que estaban acordados por todos, </w:t>
      </w:r>
      <w:r w:rsidRPr="00F33BD0">
        <w:rPr>
          <w:lang w:val="es-ES"/>
        </w:rPr>
        <w:t xml:space="preserve">y venir ahora con </w:t>
      </w:r>
      <w:r>
        <w:rPr>
          <w:lang w:val="es-ES"/>
        </w:rPr>
        <w:t>estas.</w:t>
      </w:r>
    </w:p>
    <w:p w:rsidR="00696351" w:rsidRDefault="00696351" w:rsidP="001161D7">
      <w:pPr>
        <w:pStyle w:val="Texto"/>
        <w:rPr>
          <w:lang w:val="es-ES"/>
        </w:rPr>
      </w:pPr>
    </w:p>
    <w:p w:rsidR="00696351" w:rsidRDefault="00696351" w:rsidP="001161D7">
      <w:pPr>
        <w:pStyle w:val="Texto"/>
        <w:rPr>
          <w:lang w:val="es-ES"/>
        </w:rPr>
      </w:pPr>
      <w:r w:rsidRPr="009D4596">
        <w:rPr>
          <w:lang w:val="eu-ES"/>
        </w:rPr>
        <w:lastRenderedPageBreak/>
        <w:t xml:space="preserve">Eta amaitzen dut. </w:t>
      </w:r>
      <w:r w:rsidRPr="009D4596">
        <w:rPr>
          <w:lang w:val="es-ES"/>
        </w:rPr>
        <w:t>Becerra</w:t>
      </w:r>
      <w:r w:rsidRPr="009D4596">
        <w:rPr>
          <w:lang w:val="eu-ES"/>
        </w:rPr>
        <w:t xml:space="preserve"> jauna, egia da</w:t>
      </w:r>
      <w:r>
        <w:rPr>
          <w:lang w:val="es-ES"/>
        </w:rPr>
        <w:t>, es que al final</w:t>
      </w:r>
      <w:r w:rsidRPr="00F33BD0">
        <w:rPr>
          <w:lang w:val="es-ES"/>
        </w:rPr>
        <w:t xml:space="preserve"> está usted </w:t>
      </w:r>
      <w:r>
        <w:rPr>
          <w:lang w:val="es-ES"/>
        </w:rPr>
        <w:t xml:space="preserve">en el papel de darle, </w:t>
      </w:r>
      <w:r w:rsidRPr="00F33BD0">
        <w:rPr>
          <w:lang w:val="es-ES"/>
        </w:rPr>
        <w:t>p</w:t>
      </w:r>
      <w:r>
        <w:rPr>
          <w:lang w:val="es-ES"/>
        </w:rPr>
        <w:t>intar de verde algo que no es. Y</w:t>
      </w:r>
      <w:r w:rsidRPr="00F33BD0">
        <w:rPr>
          <w:lang w:val="es-ES"/>
        </w:rPr>
        <w:t xml:space="preserve"> aquí es evidente que aquí a por lo que va </w:t>
      </w:r>
      <w:r>
        <w:rPr>
          <w:lang w:val="es-ES"/>
        </w:rPr>
        <w:t xml:space="preserve">URA, </w:t>
      </w:r>
      <w:r w:rsidRPr="00F33BD0">
        <w:rPr>
          <w:lang w:val="es-ES"/>
        </w:rPr>
        <w:t xml:space="preserve">y es una intención declarada desde hace tiempo, es a cargarse los pequeños gestores </w:t>
      </w:r>
      <w:r>
        <w:rPr>
          <w:lang w:val="es-ES"/>
        </w:rPr>
        <w:t xml:space="preserve">e ir a por una </w:t>
      </w:r>
      <w:r w:rsidRPr="00F33BD0">
        <w:rPr>
          <w:lang w:val="es-ES"/>
        </w:rPr>
        <w:t>gestión centralizada. La idea es ahogarlos eco</w:t>
      </w:r>
      <w:r>
        <w:rPr>
          <w:lang w:val="es-ES"/>
        </w:rPr>
        <w:t xml:space="preserve">nómicamente. Yo creo que antes he explicado, </w:t>
      </w:r>
      <w:r w:rsidRPr="00F33BD0">
        <w:rPr>
          <w:lang w:val="es-ES"/>
        </w:rPr>
        <w:t xml:space="preserve">y </w:t>
      </w:r>
      <w:r>
        <w:rPr>
          <w:lang w:val="es-ES"/>
        </w:rPr>
        <w:t xml:space="preserve">no lo voy a volver a hacer, que esto lo que va a </w:t>
      </w:r>
      <w:r w:rsidRPr="00F33BD0">
        <w:rPr>
          <w:lang w:val="es-ES"/>
        </w:rPr>
        <w:t>crear es un problema…</w:t>
      </w:r>
    </w:p>
    <w:p w:rsidR="00696351" w:rsidRDefault="00696351" w:rsidP="00B45C4D">
      <w:pPr>
        <w:pStyle w:val="Texto"/>
        <w:rPr>
          <w:lang w:val="es-ES"/>
        </w:rPr>
      </w:pPr>
    </w:p>
    <w:p w:rsidR="00696351" w:rsidRPr="00F33BD0" w:rsidRDefault="00696351" w:rsidP="00F33BD0">
      <w:pPr>
        <w:pStyle w:val="Texto"/>
        <w:rPr>
          <w:lang w:val="es-ES"/>
        </w:rPr>
      </w:pPr>
      <w:r w:rsidRPr="00F33BD0">
        <w:rPr>
          <w:lang w:val="es-ES"/>
        </w:rPr>
        <w:t>(31</w:t>
      </w:r>
      <w:r>
        <w:rPr>
          <w:lang w:val="es-ES"/>
        </w:rPr>
        <w:t xml:space="preserve">. </w:t>
      </w:r>
      <w:proofErr w:type="spellStart"/>
      <w:proofErr w:type="gramStart"/>
      <w:r>
        <w:rPr>
          <w:lang w:val="es-ES"/>
        </w:rPr>
        <w:t>zintaren</w:t>
      </w:r>
      <w:proofErr w:type="spellEnd"/>
      <w:proofErr w:type="gramEnd"/>
      <w:r>
        <w:rPr>
          <w:lang w:val="es-ES"/>
        </w:rPr>
        <w:t xml:space="preserve"> </w:t>
      </w:r>
      <w:proofErr w:type="spellStart"/>
      <w:r>
        <w:rPr>
          <w:lang w:val="es-ES"/>
        </w:rPr>
        <w:t>ama</w:t>
      </w:r>
      <w:r w:rsidRPr="00F33BD0">
        <w:rPr>
          <w:lang w:val="es-ES"/>
        </w:rPr>
        <w:t>iera</w:t>
      </w:r>
      <w:proofErr w:type="spellEnd"/>
      <w:r w:rsidRPr="00F33BD0">
        <w:rPr>
          <w:lang w:val="es-ES"/>
        </w:rPr>
        <w:t>)</w:t>
      </w:r>
    </w:p>
    <w:p w:rsidR="00696351" w:rsidRPr="007A48F9" w:rsidRDefault="00696351" w:rsidP="0067065A">
      <w:pPr>
        <w:pStyle w:val="Texto"/>
        <w:rPr>
          <w:lang w:val="eu-ES"/>
        </w:rPr>
      </w:pPr>
      <w:r w:rsidRPr="007A48F9">
        <w:rPr>
          <w:lang w:val="eu-ES"/>
        </w:rPr>
        <w:t>(32. zintaren hasiera)</w:t>
      </w:r>
    </w:p>
    <w:p w:rsidR="00696351" w:rsidRDefault="00696351" w:rsidP="0067065A">
      <w:pPr>
        <w:pStyle w:val="Texto"/>
      </w:pPr>
    </w:p>
    <w:p w:rsidR="00696351" w:rsidRPr="00397EBB" w:rsidRDefault="00696351" w:rsidP="0067065A">
      <w:pPr>
        <w:pStyle w:val="Texto"/>
        <w:rPr>
          <w:lang w:val="eu-ES"/>
        </w:rPr>
      </w:pPr>
      <w:r>
        <w:t>… g</w:t>
      </w:r>
      <w:r w:rsidRPr="007A48F9">
        <w:t xml:space="preserve">estores </w:t>
      </w:r>
      <w:r w:rsidR="007127FB">
        <w:t xml:space="preserve">e </w:t>
      </w:r>
      <w:r>
        <w:t>ir a por una</w:t>
      </w:r>
      <w:r w:rsidRPr="007A48F9">
        <w:t xml:space="preserve"> gestión centralizada. La idea es ahogarlos económicamente. Yo creo que antes </w:t>
      </w:r>
      <w:r>
        <w:t xml:space="preserve">lo he </w:t>
      </w:r>
      <w:r w:rsidRPr="007A48F9">
        <w:t>explica</w:t>
      </w:r>
      <w:r>
        <w:t>do y no lo</w:t>
      </w:r>
      <w:r w:rsidRPr="007A48F9">
        <w:t xml:space="preserve"> voy a volver hacer, que es</w:t>
      </w:r>
      <w:r>
        <w:t>to</w:t>
      </w:r>
      <w:r w:rsidRPr="007A48F9">
        <w:t xml:space="preserve"> lo que </w:t>
      </w:r>
      <w:r>
        <w:t>v</w:t>
      </w:r>
      <w:r w:rsidRPr="007A48F9">
        <w:t>a</w:t>
      </w:r>
      <w:r>
        <w:t xml:space="preserve"> a</w:t>
      </w:r>
      <w:r w:rsidRPr="007A48F9">
        <w:t xml:space="preserve"> </w:t>
      </w:r>
      <w:r>
        <w:t>crear es un problema financiero-</w:t>
      </w:r>
      <w:r w:rsidRPr="007A48F9">
        <w:t xml:space="preserve">inversor a todos aquellos consorcios que no son aquellos con los que </w:t>
      </w:r>
      <w:r>
        <w:t xml:space="preserve">ha </w:t>
      </w:r>
      <w:r w:rsidRPr="007A48F9">
        <w:t>habla</w:t>
      </w:r>
      <w:r>
        <w:t xml:space="preserve">do </w:t>
      </w:r>
      <w:r w:rsidRPr="007A48F9">
        <w:t>el Gobierno</w:t>
      </w:r>
      <w:r>
        <w:t>,</w:t>
      </w:r>
      <w:r w:rsidRPr="007A48F9">
        <w:t xml:space="preserve"> </w:t>
      </w:r>
      <w:r>
        <w:t>que no sé si son los</w:t>
      </w:r>
      <w:r w:rsidRPr="007A48F9">
        <w:t xml:space="preserve"> que</w:t>
      </w:r>
      <w:r>
        <w:t>,</w:t>
      </w:r>
      <w:r w:rsidRPr="007A48F9">
        <w:t xml:space="preserve"> lógicamente</w:t>
      </w:r>
      <w:r>
        <w:t>,</w:t>
      </w:r>
      <w:r w:rsidRPr="007A48F9">
        <w:t xml:space="preserve"> pues estas medidas no le</w:t>
      </w:r>
      <w:r>
        <w:t>s</w:t>
      </w:r>
      <w:r w:rsidRPr="007A48F9">
        <w:t xml:space="preserve"> va</w:t>
      </w:r>
      <w:r>
        <w:t>n</w:t>
      </w:r>
      <w:r w:rsidRPr="007A48F9">
        <w:t xml:space="preserve"> a afectar</w:t>
      </w:r>
      <w:r>
        <w:t>,</w:t>
      </w:r>
      <w:r w:rsidRPr="007A48F9">
        <w:t xml:space="preserve"> como AMVISA, como </w:t>
      </w:r>
      <w:proofErr w:type="spellStart"/>
      <w:r w:rsidRPr="007A48F9">
        <w:t>Añarbe</w:t>
      </w:r>
      <w:proofErr w:type="spellEnd"/>
      <w:r w:rsidRPr="007A48F9">
        <w:t xml:space="preserve"> o como Bilb</w:t>
      </w:r>
      <w:r>
        <w:t>a</w:t>
      </w:r>
      <w:r w:rsidRPr="007A48F9">
        <w:t>o</w:t>
      </w:r>
      <w:r>
        <w:t xml:space="preserve"> </w:t>
      </w:r>
      <w:proofErr w:type="spellStart"/>
      <w:r w:rsidRPr="007A48F9">
        <w:t>Bizkaia</w:t>
      </w:r>
      <w:proofErr w:type="spellEnd"/>
      <w:r>
        <w:t>,</w:t>
      </w:r>
      <w:r w:rsidRPr="007A48F9">
        <w:t xml:space="preserve"> </w:t>
      </w:r>
      <w:r>
        <w:t>¿</w:t>
      </w:r>
      <w:r w:rsidRPr="007A48F9">
        <w:t>no</w:t>
      </w:r>
      <w:r>
        <w:t>?</w:t>
      </w:r>
      <w:r w:rsidRPr="007A48F9">
        <w:t xml:space="preserve"> Los consorcios grandes que </w:t>
      </w:r>
      <w:r>
        <w:t>afectan a un sector de la d</w:t>
      </w:r>
      <w:r w:rsidRPr="007A48F9">
        <w:t xml:space="preserve">e </w:t>
      </w:r>
      <w:r>
        <w:t xml:space="preserve">la </w:t>
      </w:r>
      <w:r w:rsidRPr="007A48F9">
        <w:t>población</w:t>
      </w:r>
      <w:r>
        <w:t xml:space="preserve"> </w:t>
      </w:r>
      <w:r w:rsidRPr="00397EBB">
        <w:rPr>
          <w:lang w:val="eu-ES"/>
        </w:rPr>
        <w:t>trinkoa. Ez dakit nola esan.</w:t>
      </w:r>
    </w:p>
    <w:p w:rsidR="00696351" w:rsidRPr="00397EBB" w:rsidRDefault="00696351" w:rsidP="0067065A">
      <w:pPr>
        <w:pStyle w:val="Texto"/>
        <w:rPr>
          <w:lang w:val="eu-ES"/>
        </w:rPr>
      </w:pPr>
    </w:p>
    <w:p w:rsidR="00696351" w:rsidRDefault="00696351" w:rsidP="0067065A">
      <w:pPr>
        <w:pStyle w:val="Texto"/>
        <w:rPr>
          <w:lang w:val="eu-ES"/>
        </w:rPr>
      </w:pPr>
      <w:r>
        <w:rPr>
          <w:lang w:val="eu-ES"/>
        </w:rPr>
        <w:t>B</w:t>
      </w:r>
      <w:r w:rsidRPr="007A48F9">
        <w:rPr>
          <w:lang w:val="eu-ES"/>
        </w:rPr>
        <w:t>ueno</w:t>
      </w:r>
      <w:r>
        <w:rPr>
          <w:lang w:val="eu-ES"/>
        </w:rPr>
        <w:t>, edozein kasutan, et</w:t>
      </w:r>
      <w:r w:rsidRPr="007A48F9">
        <w:rPr>
          <w:lang w:val="eu-ES"/>
        </w:rPr>
        <w:t>a</w:t>
      </w:r>
      <w:r>
        <w:rPr>
          <w:lang w:val="eu-ES"/>
        </w:rPr>
        <w:t>,</w:t>
      </w:r>
      <w:r w:rsidRPr="007A48F9">
        <w:rPr>
          <w:lang w:val="eu-ES"/>
        </w:rPr>
        <w:t xml:space="preserve"> amaitzeko</w:t>
      </w:r>
      <w:r>
        <w:rPr>
          <w:lang w:val="eu-ES"/>
        </w:rPr>
        <w:t>,</w:t>
      </w:r>
      <w:r w:rsidRPr="007A48F9">
        <w:rPr>
          <w:lang w:val="eu-ES"/>
        </w:rPr>
        <w:t xml:space="preserve"> gobernantza eredua esaten duzu</w:t>
      </w:r>
      <w:r>
        <w:rPr>
          <w:lang w:val="eu-ES"/>
        </w:rPr>
        <w:t>. G</w:t>
      </w:r>
      <w:r w:rsidRPr="007A48F9">
        <w:rPr>
          <w:lang w:val="eu-ES"/>
        </w:rPr>
        <w:t>uk emendakina eg</w:t>
      </w:r>
      <w:r>
        <w:rPr>
          <w:lang w:val="eu-ES"/>
        </w:rPr>
        <w:t>iteko beharrik ez genuen ikusi. Rojo andreari ere</w:t>
      </w:r>
      <w:r w:rsidRPr="007A48F9">
        <w:rPr>
          <w:lang w:val="eu-ES"/>
        </w:rPr>
        <w:t xml:space="preserve"> esaten diot</w:t>
      </w:r>
      <w:r>
        <w:rPr>
          <w:lang w:val="eu-ES"/>
        </w:rPr>
        <w:t>,</w:t>
      </w:r>
      <w:r w:rsidRPr="007A48F9">
        <w:rPr>
          <w:lang w:val="eu-ES"/>
        </w:rPr>
        <w:t xml:space="preserve"> zer arazo dago guk </w:t>
      </w:r>
      <w:proofErr w:type="spellStart"/>
      <w:r w:rsidRPr="007A48F9">
        <w:rPr>
          <w:lang w:val="eu-ES"/>
        </w:rPr>
        <w:t>PPren</w:t>
      </w:r>
      <w:proofErr w:type="spellEnd"/>
      <w:r w:rsidRPr="007A48F9">
        <w:rPr>
          <w:lang w:val="eu-ES"/>
        </w:rPr>
        <w:t xml:space="preserve"> ekimen bat bere baitan</w:t>
      </w:r>
      <w:r>
        <w:rPr>
          <w:lang w:val="eu-ES"/>
        </w:rPr>
        <w:t>,</w:t>
      </w:r>
      <w:r w:rsidRPr="007A48F9">
        <w:rPr>
          <w:lang w:val="eu-ES"/>
        </w:rPr>
        <w:t xml:space="preserve"> ona ikusten baldin badugu, bere baitan onartzea</w:t>
      </w:r>
      <w:r>
        <w:rPr>
          <w:lang w:val="eu-ES"/>
        </w:rPr>
        <w:t>? E</w:t>
      </w:r>
      <w:r w:rsidRPr="007A48F9">
        <w:rPr>
          <w:lang w:val="eu-ES"/>
        </w:rPr>
        <w:t xml:space="preserve">ta </w:t>
      </w:r>
      <w:r>
        <w:rPr>
          <w:lang w:val="eu-ES"/>
        </w:rPr>
        <w:t xml:space="preserve">gobernantza ereduari afektatzen dio. </w:t>
      </w:r>
      <w:proofErr w:type="spellStart"/>
      <w:r>
        <w:rPr>
          <w:lang w:val="eu-ES"/>
        </w:rPr>
        <w:t>PPren</w:t>
      </w:r>
      <w:proofErr w:type="spellEnd"/>
      <w:r>
        <w:rPr>
          <w:lang w:val="eu-ES"/>
        </w:rPr>
        <w:t xml:space="preserve"> proposamenak esaten du ez, hau </w:t>
      </w:r>
      <w:r w:rsidRPr="007A48F9">
        <w:rPr>
          <w:lang w:val="eu-ES"/>
        </w:rPr>
        <w:t xml:space="preserve">ezin da etorri xedapen </w:t>
      </w:r>
      <w:r>
        <w:rPr>
          <w:lang w:val="eu-ES"/>
        </w:rPr>
        <w:t>gehigarri</w:t>
      </w:r>
      <w:r w:rsidRPr="007A48F9">
        <w:rPr>
          <w:lang w:val="eu-ES"/>
        </w:rPr>
        <w:t xml:space="preserve"> bezala aurrekontu lege batean</w:t>
      </w:r>
      <w:r>
        <w:rPr>
          <w:lang w:val="eu-ES"/>
        </w:rPr>
        <w:t>;</w:t>
      </w:r>
      <w:r w:rsidRPr="007A48F9">
        <w:rPr>
          <w:lang w:val="eu-ES"/>
        </w:rPr>
        <w:t xml:space="preserve"> hemen egin behar dena </w:t>
      </w:r>
      <w:r>
        <w:rPr>
          <w:lang w:val="eu-ES"/>
        </w:rPr>
        <w:t>h</w:t>
      </w:r>
      <w:r w:rsidRPr="007A48F9">
        <w:rPr>
          <w:lang w:val="eu-ES"/>
        </w:rPr>
        <w:t>ona ekarri</w:t>
      </w:r>
      <w:r>
        <w:rPr>
          <w:lang w:val="eu-ES"/>
        </w:rPr>
        <w:t>, afektatu guztiak entzun, U</w:t>
      </w:r>
      <w:r w:rsidRPr="007A48F9">
        <w:rPr>
          <w:lang w:val="eu-ES"/>
        </w:rPr>
        <w:t>raren Erabiltzaileen Asanbladari entzun, kudeatzaile txikiak entzun, herritarrei entzun</w:t>
      </w:r>
      <w:r>
        <w:rPr>
          <w:lang w:val="eu-ES"/>
        </w:rPr>
        <w:t>,</w:t>
      </w:r>
      <w:r w:rsidRPr="007A48F9">
        <w:rPr>
          <w:lang w:val="eu-ES"/>
        </w:rPr>
        <w:t xml:space="preserve"> eta guzti hori ari zarete </w:t>
      </w:r>
      <w:proofErr w:type="spellStart"/>
      <w:r w:rsidRPr="007A48F9">
        <w:rPr>
          <w:lang w:val="eu-ES"/>
        </w:rPr>
        <w:t>ekiditen</w:t>
      </w:r>
      <w:proofErr w:type="spellEnd"/>
      <w:r w:rsidRPr="007A48F9">
        <w:rPr>
          <w:lang w:val="eu-ES"/>
        </w:rPr>
        <w:t xml:space="preserve"> zuen botoarekin</w:t>
      </w:r>
      <w:r>
        <w:rPr>
          <w:lang w:val="eu-ES"/>
        </w:rPr>
        <w:t>.</w:t>
      </w:r>
    </w:p>
    <w:p w:rsidR="00696351" w:rsidRDefault="00696351" w:rsidP="0067065A">
      <w:pPr>
        <w:pStyle w:val="Texto"/>
        <w:rPr>
          <w:lang w:val="eu-ES"/>
        </w:rPr>
      </w:pPr>
    </w:p>
    <w:p w:rsidR="00696351" w:rsidRDefault="00696351" w:rsidP="0067065A">
      <w:pPr>
        <w:pStyle w:val="Texto"/>
      </w:pPr>
      <w:r w:rsidRPr="00B32239">
        <w:rPr>
          <w:lang w:val="es-ES"/>
        </w:rPr>
        <w:t>Hoy, hoy, y todavía estamos a tiempo</w:t>
      </w:r>
      <w:r>
        <w:rPr>
          <w:lang w:val="eu-ES"/>
        </w:rPr>
        <w:t xml:space="preserve">, </w:t>
      </w:r>
      <w:proofErr w:type="spellStart"/>
      <w:r>
        <w:rPr>
          <w:lang w:val="eu-ES"/>
        </w:rPr>
        <w:t>h</w:t>
      </w:r>
      <w:r w:rsidRPr="00FB51E5">
        <w:rPr>
          <w:lang w:val="eu-ES"/>
        </w:rPr>
        <w:t>oy</w:t>
      </w:r>
      <w:proofErr w:type="spellEnd"/>
      <w:r w:rsidRPr="00FB51E5">
        <w:rPr>
          <w:lang w:val="eu-ES"/>
        </w:rPr>
        <w:t xml:space="preserve"> </w:t>
      </w:r>
      <w:r w:rsidRPr="007A48F9">
        <w:t>se va a votar</w:t>
      </w:r>
      <w:r>
        <w:t>, y el PP va a votar a favor de su iniciativa, evidentemente</w:t>
      </w:r>
      <w:r w:rsidRPr="007A48F9">
        <w:t>, nosotros vamos a votar a favor</w:t>
      </w:r>
      <w:r>
        <w:t>. Y si P</w:t>
      </w:r>
      <w:r w:rsidRPr="007A48F9">
        <w:t>odemos deci</w:t>
      </w:r>
      <w:r>
        <w:t>de</w:t>
      </w:r>
      <w:r w:rsidRPr="007A48F9">
        <w:t xml:space="preserve"> que esta ley tiene que pasar por todos los trámites que decimos que tiene que pasar, es decir, haciendo comparecencias</w:t>
      </w:r>
      <w:r>
        <w:t>,</w:t>
      </w:r>
      <w:r w:rsidRPr="007A48F9">
        <w:t xml:space="preserve"> escuchando </w:t>
      </w:r>
      <w:r>
        <w:t xml:space="preserve">a </w:t>
      </w:r>
      <w:r w:rsidRPr="007A48F9">
        <w:t>la gente</w:t>
      </w:r>
      <w:r>
        <w:t>,</w:t>
      </w:r>
      <w:r w:rsidRPr="007A48F9">
        <w:t xml:space="preserve"> haciendo los informes</w:t>
      </w:r>
      <w:r>
        <w:t xml:space="preserve"> económicos, etcétera, etcétera, ustedes todavía están a tiempo. Cu</w:t>
      </w:r>
      <w:r w:rsidRPr="007A48F9">
        <w:t xml:space="preserve">ando le hablo de modelo de gobernanza, </w:t>
      </w:r>
      <w:r>
        <w:t xml:space="preserve">le </w:t>
      </w:r>
      <w:r w:rsidRPr="007A48F9">
        <w:t>esto</w:t>
      </w:r>
      <w:r>
        <w:t>y</w:t>
      </w:r>
      <w:r w:rsidRPr="007A48F9">
        <w:t xml:space="preserve"> </w:t>
      </w:r>
      <w:r w:rsidRPr="007A48F9">
        <w:lastRenderedPageBreak/>
        <w:t xml:space="preserve">hablando </w:t>
      </w:r>
      <w:r>
        <w:t xml:space="preserve">de esto: de que están ustedes a </w:t>
      </w:r>
      <w:r w:rsidRPr="007A48F9">
        <w:t>tiempo de votar a favor de esta iniciativa que va a llevar esto por un cauce mucho más democrático</w:t>
      </w:r>
      <w:r>
        <w:t xml:space="preserve">        –v</w:t>
      </w:r>
      <w:r w:rsidRPr="007A48F9">
        <w:t>amos a decir</w:t>
      </w:r>
      <w:r>
        <w:t>–,</w:t>
      </w:r>
      <w:r w:rsidRPr="007A48F9">
        <w:t xml:space="preserve"> mucho más transparente y con mucha más luz</w:t>
      </w:r>
      <w:r>
        <w:t>. E</w:t>
      </w:r>
      <w:r w:rsidRPr="007A48F9">
        <w:t>videntemente</w:t>
      </w:r>
      <w:r>
        <w:t>,</w:t>
      </w:r>
      <w:r w:rsidRPr="007A48F9">
        <w:t xml:space="preserve"> porque hay un montón de gestores, entre otras entidades</w:t>
      </w:r>
      <w:r>
        <w:t>,</w:t>
      </w:r>
      <w:r w:rsidRPr="007A48F9">
        <w:t xml:space="preserve"> que no han sido escuchados</w:t>
      </w:r>
      <w:r>
        <w:t>. Y,</w:t>
      </w:r>
      <w:r w:rsidRPr="007A48F9">
        <w:t xml:space="preserve"> ustedes, si</w:t>
      </w:r>
      <w:r>
        <w:t xml:space="preserve"> </w:t>
      </w:r>
      <w:r w:rsidRPr="007A48F9">
        <w:t>no vota</w:t>
      </w:r>
      <w:r>
        <w:t>n a favor de esto, lo</w:t>
      </w:r>
      <w:r w:rsidRPr="007A48F9">
        <w:t xml:space="preserve"> que va a hacer es que esta ley</w:t>
      </w:r>
      <w:r>
        <w:t>,</w:t>
      </w:r>
      <w:r w:rsidRPr="007A48F9">
        <w:t xml:space="preserve"> este cambio </w:t>
      </w:r>
      <w:r>
        <w:t>de ley se apruebe sin que sean escuchados. E</w:t>
      </w:r>
      <w:r w:rsidRPr="007A48F9">
        <w:t>so no es</w:t>
      </w:r>
      <w:r>
        <w:t>,</w:t>
      </w:r>
      <w:r w:rsidRPr="007A48F9">
        <w:t xml:space="preserve"> entiendo</w:t>
      </w:r>
      <w:r>
        <w:t>,</w:t>
      </w:r>
      <w:r w:rsidRPr="007A48F9">
        <w:t xml:space="preserve"> el modelo d</w:t>
      </w:r>
      <w:r>
        <w:t>e gobernanza que debe impulsar P</w:t>
      </w:r>
      <w:r w:rsidRPr="007A48F9">
        <w:t>odemos</w:t>
      </w:r>
      <w:r>
        <w:t>.</w:t>
      </w:r>
    </w:p>
    <w:p w:rsidR="00696351" w:rsidRDefault="00696351" w:rsidP="0067065A">
      <w:pPr>
        <w:pStyle w:val="Texto"/>
      </w:pPr>
    </w:p>
    <w:p w:rsidR="00696351" w:rsidRDefault="00696351" w:rsidP="0067065A">
      <w:pPr>
        <w:pStyle w:val="Texto"/>
      </w:pPr>
    </w:p>
    <w:p w:rsidR="00696351" w:rsidRPr="00735F9C" w:rsidRDefault="00696351" w:rsidP="0067065A">
      <w:pPr>
        <w:pStyle w:val="Texto"/>
        <w:rPr>
          <w:lang w:val="eu-ES"/>
        </w:rPr>
      </w:pPr>
      <w:r w:rsidRPr="00735F9C">
        <w:rPr>
          <w:rFonts w:ascii="Futura Md BT" w:hAnsi="Futura Md BT"/>
          <w:lang w:val="eu-ES"/>
        </w:rPr>
        <w:t>LEHENDAKARIAK</w:t>
      </w:r>
      <w:r w:rsidRPr="00735F9C">
        <w:rPr>
          <w:lang w:val="eu-ES"/>
        </w:rPr>
        <w:t>: Eskerrik asko, Otero jauna.</w:t>
      </w:r>
    </w:p>
    <w:p w:rsidR="00696351" w:rsidRPr="00735F9C" w:rsidRDefault="00696351" w:rsidP="0067065A">
      <w:pPr>
        <w:pStyle w:val="Texto"/>
        <w:rPr>
          <w:lang w:val="eu-ES"/>
        </w:rPr>
      </w:pPr>
    </w:p>
    <w:p w:rsidR="00696351" w:rsidRPr="00735F9C" w:rsidRDefault="00696351" w:rsidP="0067065A">
      <w:pPr>
        <w:pStyle w:val="Texto"/>
        <w:rPr>
          <w:lang w:val="eu-ES"/>
        </w:rPr>
      </w:pPr>
      <w:r w:rsidRPr="00735F9C">
        <w:rPr>
          <w:lang w:val="eu-ES"/>
        </w:rPr>
        <w:t xml:space="preserve">Euzko Abertzaleak, Arruabarrena jauna, </w:t>
      </w:r>
      <w:proofErr w:type="spellStart"/>
      <w:r w:rsidRPr="00735F9C">
        <w:rPr>
          <w:lang w:val="eu-ES"/>
        </w:rPr>
        <w:t>zurea</w:t>
      </w:r>
      <w:proofErr w:type="spellEnd"/>
      <w:r w:rsidRPr="00735F9C">
        <w:rPr>
          <w:lang w:val="eu-ES"/>
        </w:rPr>
        <w:t xml:space="preserve"> da hitza.</w:t>
      </w:r>
    </w:p>
    <w:p w:rsidR="00696351" w:rsidRPr="00735F9C" w:rsidRDefault="00696351" w:rsidP="0067065A">
      <w:pPr>
        <w:pStyle w:val="Texto"/>
        <w:rPr>
          <w:lang w:val="eu-ES"/>
        </w:rPr>
      </w:pPr>
    </w:p>
    <w:p w:rsidR="00696351" w:rsidRDefault="00696351" w:rsidP="0067065A">
      <w:pPr>
        <w:pStyle w:val="Texto"/>
      </w:pPr>
    </w:p>
    <w:p w:rsidR="00696351" w:rsidRDefault="00696351" w:rsidP="0067065A">
      <w:pPr>
        <w:pStyle w:val="Texto"/>
      </w:pPr>
      <w:r w:rsidRPr="00DC253E">
        <w:rPr>
          <w:rFonts w:ascii="Futura Md BT" w:hAnsi="Futura Md BT"/>
        </w:rPr>
        <w:t>ARRUABARRENA AZPITARTE</w:t>
      </w:r>
      <w:r>
        <w:t xml:space="preserve"> </w:t>
      </w:r>
      <w:r w:rsidRPr="00735F9C">
        <w:rPr>
          <w:lang w:val="eu-ES"/>
        </w:rPr>
        <w:t>jaunak: Bai, bi ideia botatzea bakarrik.</w:t>
      </w:r>
    </w:p>
    <w:p w:rsidR="00696351" w:rsidRDefault="00696351" w:rsidP="0067065A">
      <w:pPr>
        <w:pStyle w:val="Texto"/>
      </w:pPr>
    </w:p>
    <w:p w:rsidR="00696351" w:rsidRDefault="00696351" w:rsidP="0067065A">
      <w:pPr>
        <w:pStyle w:val="Texto"/>
      </w:pPr>
      <w:r>
        <w:t xml:space="preserve">Empiezo por orden. Señora López de </w:t>
      </w:r>
      <w:proofErr w:type="spellStart"/>
      <w:r>
        <w:t>Ocariz</w:t>
      </w:r>
      <w:proofErr w:type="spellEnd"/>
      <w:r>
        <w:t xml:space="preserve">, </w:t>
      </w:r>
      <w:r w:rsidRPr="007A48F9">
        <w:t>pr</w:t>
      </w:r>
      <w:r>
        <w:t>incipios rectores de la Ley de Agua, habla</w:t>
      </w:r>
      <w:r w:rsidRPr="007A48F9">
        <w:t xml:space="preserve"> de</w:t>
      </w:r>
      <w:r>
        <w:t xml:space="preserve"> la cantidad utilizada y de agua</w:t>
      </w:r>
      <w:r w:rsidRPr="007A48F9">
        <w:t xml:space="preserve"> consumida. Ahora le hago yo la pregunta, </w:t>
      </w:r>
      <w:r>
        <w:t>¿el agua que se consume</w:t>
      </w:r>
      <w:r w:rsidRPr="007A48F9">
        <w:t xml:space="preserve"> cuál es</w:t>
      </w:r>
      <w:r>
        <w:t>,</w:t>
      </w:r>
      <w:r w:rsidRPr="007A48F9">
        <w:t xml:space="preserve"> la que sale </w:t>
      </w:r>
      <w:r>
        <w:t>d</w:t>
      </w:r>
      <w:r w:rsidRPr="007A48F9">
        <w:t xml:space="preserve">el grifo </w:t>
      </w:r>
      <w:r>
        <w:t>o</w:t>
      </w:r>
      <w:r w:rsidRPr="007A48F9">
        <w:t xml:space="preserve"> la que se capta en el río</w:t>
      </w:r>
      <w:r>
        <w:t>? P</w:t>
      </w:r>
      <w:r w:rsidRPr="007A48F9">
        <w:t xml:space="preserve">ues el río le </w:t>
      </w:r>
      <w:r>
        <w:t>dirá</w:t>
      </w:r>
      <w:r w:rsidRPr="007A48F9">
        <w:t xml:space="preserve"> que </w:t>
      </w:r>
      <w:r>
        <w:t>la que se capta.</w:t>
      </w:r>
    </w:p>
    <w:p w:rsidR="00696351" w:rsidRDefault="00696351" w:rsidP="0067065A">
      <w:pPr>
        <w:pStyle w:val="Texto"/>
      </w:pPr>
    </w:p>
    <w:p w:rsidR="00696351" w:rsidRDefault="00696351" w:rsidP="0067065A">
      <w:pPr>
        <w:pStyle w:val="Texto"/>
      </w:pPr>
      <w:r>
        <w:t xml:space="preserve">Segunda idea, </w:t>
      </w:r>
      <w:r w:rsidRPr="007A48F9">
        <w:t>sobre temas procedimental</w:t>
      </w:r>
      <w:r>
        <w:t>es</w:t>
      </w:r>
      <w:r w:rsidRPr="007A48F9">
        <w:t xml:space="preserve">. </w:t>
      </w:r>
      <w:r>
        <w:t xml:space="preserve">También le </w:t>
      </w:r>
      <w:r w:rsidRPr="007A48F9">
        <w:t>contesto al señor Otero. El presupuesto m</w:t>
      </w:r>
      <w:r>
        <w:t>odifica el régimen tributario, e</w:t>
      </w:r>
      <w:r w:rsidRPr="007A48F9">
        <w:t>s algo que tiene sentido, no es que</w:t>
      </w:r>
      <w:r>
        <w:t>,</w:t>
      </w:r>
      <w:r w:rsidRPr="007A48F9">
        <w:t xml:space="preserve"> como hacía Rajoy, que la Le</w:t>
      </w:r>
      <w:r>
        <w:t>y de Segunda Oportunidad cambiab</w:t>
      </w:r>
      <w:r w:rsidRPr="007A48F9">
        <w:t>a asuntos relacionados con seguro</w:t>
      </w:r>
      <w:r>
        <w:t>s</w:t>
      </w:r>
      <w:r w:rsidRPr="007A48F9">
        <w:t xml:space="preserve"> </w:t>
      </w:r>
      <w:r>
        <w:t>de salud o con la Ley del J</w:t>
      </w:r>
      <w:r w:rsidRPr="007A48F9">
        <w:t>uego</w:t>
      </w:r>
      <w:r>
        <w:t>, o que la L</w:t>
      </w:r>
      <w:r w:rsidRPr="007A48F9">
        <w:t xml:space="preserve">ey del </w:t>
      </w:r>
      <w:r>
        <w:t>V</w:t>
      </w:r>
      <w:r w:rsidRPr="007A48F9">
        <w:t>oluntariado cambiar</w:t>
      </w:r>
      <w:r>
        <w:t>a</w:t>
      </w:r>
      <w:r w:rsidRPr="007A48F9">
        <w:t xml:space="preserve"> el marco del personal de los servicios de salud</w:t>
      </w:r>
      <w:r>
        <w:t>, o en fin, ha</w:t>
      </w:r>
      <w:r w:rsidRPr="007A48F9">
        <w:t xml:space="preserve">y otros 23 ejemplos similares. Tiene sentido que el cambio tributario se haga mediante una disposición en </w:t>
      </w:r>
      <w:r>
        <w:t>los presupuestos.</w:t>
      </w:r>
    </w:p>
    <w:p w:rsidR="00696351" w:rsidRDefault="00696351" w:rsidP="0067065A">
      <w:pPr>
        <w:pStyle w:val="Texto"/>
      </w:pPr>
    </w:p>
    <w:p w:rsidR="00696351" w:rsidRDefault="00696351" w:rsidP="0067065A">
      <w:pPr>
        <w:pStyle w:val="Texto"/>
      </w:pPr>
      <w:r w:rsidRPr="00735F9C">
        <w:rPr>
          <w:lang w:val="eu-ES"/>
        </w:rPr>
        <w:t>Hirugarren ideia bat</w:t>
      </w:r>
      <w:r>
        <w:t xml:space="preserve">. </w:t>
      </w:r>
      <w:r w:rsidRPr="007A48F9">
        <w:t xml:space="preserve">Otero </w:t>
      </w:r>
      <w:proofErr w:type="spellStart"/>
      <w:r w:rsidRPr="007A48F9">
        <w:t>jauna</w:t>
      </w:r>
      <w:proofErr w:type="spellEnd"/>
      <w:r w:rsidRPr="007A48F9">
        <w:t xml:space="preserve">, </w:t>
      </w:r>
      <w:r>
        <w:t xml:space="preserve">a </w:t>
      </w:r>
      <w:r w:rsidRPr="007A48F9">
        <w:t>ver</w:t>
      </w:r>
      <w:r>
        <w:t>,</w:t>
      </w:r>
      <w:r w:rsidRPr="007A48F9">
        <w:t xml:space="preserve"> la distribución de la inversión no la va a arreglar una aplicación asimétrica del canon del agua</w:t>
      </w:r>
      <w:r>
        <w:t>. Y</w:t>
      </w:r>
      <w:r w:rsidRPr="007A48F9">
        <w:t xml:space="preserve"> el mejor ejemplo</w:t>
      </w:r>
      <w:r>
        <w:t>, lo ha dicho usted,</w:t>
      </w:r>
      <w:r w:rsidRPr="007A48F9">
        <w:t xml:space="preserve"> </w:t>
      </w:r>
      <w:proofErr w:type="spellStart"/>
      <w:r w:rsidRPr="007A48F9">
        <w:t>Bust</w:t>
      </w:r>
      <w:r>
        <w:t>urialdea</w:t>
      </w:r>
      <w:proofErr w:type="spellEnd"/>
      <w:r>
        <w:t>. La inversión en</w:t>
      </w:r>
      <w:r w:rsidRPr="007A48F9">
        <w:t xml:space="preserve"> saneamiento de </w:t>
      </w:r>
      <w:proofErr w:type="spellStart"/>
      <w:r w:rsidRPr="007A48F9">
        <w:t>Busturialdea</w:t>
      </w:r>
      <w:proofErr w:type="spellEnd"/>
      <w:r w:rsidRPr="007A48F9">
        <w:t xml:space="preserve"> es el claro ejemplo de que la reordenación de la inversión se t</w:t>
      </w:r>
      <w:r>
        <w:t xml:space="preserve">iene </w:t>
      </w:r>
      <w:r>
        <w:lastRenderedPageBreak/>
        <w:t>que hacer desde más arriba. P</w:t>
      </w:r>
      <w:r w:rsidRPr="007A48F9">
        <w:t>rimero</w:t>
      </w:r>
      <w:r>
        <w:t xml:space="preserve"> </w:t>
      </w:r>
      <w:r w:rsidRPr="007A48F9">
        <w:t>s</w:t>
      </w:r>
      <w:r>
        <w:t>e</w:t>
      </w:r>
      <w:r w:rsidRPr="007A48F9">
        <w:t xml:space="preserve"> aplica el canon del agua</w:t>
      </w:r>
      <w:r>
        <w:t>,</w:t>
      </w:r>
      <w:r w:rsidRPr="007A48F9">
        <w:t xml:space="preserve"> y</w:t>
      </w:r>
      <w:r>
        <w:t>,</w:t>
      </w:r>
      <w:r w:rsidRPr="007A48F9">
        <w:t xml:space="preserve"> después, desde arriba, el Gobierno invierte en aquellas zonas que tienen más necesidad. Y</w:t>
      </w:r>
      <w:r>
        <w:t>,</w:t>
      </w:r>
      <w:r w:rsidRPr="007A48F9">
        <w:t xml:space="preserve"> precisamente</w:t>
      </w:r>
      <w:r>
        <w:t>, me lo ha puesto usted fácil</w:t>
      </w:r>
      <w:r w:rsidRPr="007A48F9">
        <w:t xml:space="preserve"> porque </w:t>
      </w:r>
      <w:proofErr w:type="spellStart"/>
      <w:r w:rsidRPr="007A48F9">
        <w:t>Busturialdea</w:t>
      </w:r>
      <w:proofErr w:type="spellEnd"/>
      <w:r w:rsidRPr="007A48F9">
        <w:t xml:space="preserve"> es el ejemplo en Euskadi</w:t>
      </w:r>
      <w:r>
        <w:t>, sus</w:t>
      </w:r>
      <w:r w:rsidRPr="007A48F9">
        <w:t xml:space="preserve"> inversiones </w:t>
      </w:r>
      <w:r>
        <w:t xml:space="preserve">en saneamiento </w:t>
      </w:r>
      <w:r w:rsidRPr="007A48F9">
        <w:t>so</w:t>
      </w:r>
      <w:r>
        <w:t>n el ejemplo de Euskadi de ello.</w:t>
      </w:r>
    </w:p>
    <w:p w:rsidR="00696351" w:rsidRDefault="00696351" w:rsidP="0067065A">
      <w:pPr>
        <w:pStyle w:val="Texto"/>
      </w:pPr>
    </w:p>
    <w:p w:rsidR="00696351" w:rsidRDefault="00696351" w:rsidP="0067065A">
      <w:pPr>
        <w:pStyle w:val="Texto"/>
        <w:rPr>
          <w:lang w:val="eu-ES"/>
        </w:rPr>
      </w:pPr>
      <w:r>
        <w:rPr>
          <w:lang w:val="eu-ES"/>
        </w:rPr>
        <w:t>E</w:t>
      </w:r>
      <w:r w:rsidRPr="007A48F9">
        <w:rPr>
          <w:lang w:val="eu-ES"/>
        </w:rPr>
        <w:t>skerrik asko.</w:t>
      </w:r>
    </w:p>
    <w:p w:rsidR="00696351" w:rsidRDefault="00696351" w:rsidP="0067065A">
      <w:pPr>
        <w:pStyle w:val="Texto"/>
        <w:rPr>
          <w:lang w:val="eu-ES"/>
        </w:rPr>
      </w:pPr>
    </w:p>
    <w:p w:rsidR="00696351" w:rsidRDefault="00696351" w:rsidP="0067065A">
      <w:pPr>
        <w:pStyle w:val="Texto"/>
        <w:rPr>
          <w:lang w:val="eu-ES"/>
        </w:rPr>
      </w:pPr>
    </w:p>
    <w:p w:rsidR="00696351" w:rsidRDefault="00696351" w:rsidP="0067065A">
      <w:pPr>
        <w:pStyle w:val="Texto"/>
        <w:rPr>
          <w:lang w:val="eu-ES"/>
        </w:rPr>
      </w:pPr>
      <w:r w:rsidRPr="00735F9C">
        <w:rPr>
          <w:rFonts w:ascii="Futura Md BT" w:hAnsi="Futura Md BT"/>
          <w:lang w:val="eu-ES"/>
        </w:rPr>
        <w:t>LEHENDAKARIAK</w:t>
      </w:r>
      <w:r w:rsidRPr="00735F9C">
        <w:rPr>
          <w:lang w:val="eu-ES"/>
        </w:rPr>
        <w:t>:</w:t>
      </w:r>
      <w:r>
        <w:rPr>
          <w:lang w:val="eu-ES"/>
        </w:rPr>
        <w:t xml:space="preserve"> </w:t>
      </w:r>
      <w:r w:rsidRPr="007A48F9">
        <w:rPr>
          <w:lang w:val="eu-ES"/>
        </w:rPr>
        <w:t xml:space="preserve">Eskerrik asko, </w:t>
      </w:r>
      <w:r>
        <w:rPr>
          <w:lang w:val="eu-ES"/>
        </w:rPr>
        <w:t>Arruabarrena jauna.</w:t>
      </w:r>
    </w:p>
    <w:p w:rsidR="00696351" w:rsidRDefault="00696351" w:rsidP="0067065A">
      <w:pPr>
        <w:pStyle w:val="Texto"/>
        <w:rPr>
          <w:lang w:val="eu-ES"/>
        </w:rPr>
      </w:pPr>
    </w:p>
    <w:p w:rsidR="00696351" w:rsidRDefault="00696351" w:rsidP="0067065A">
      <w:pPr>
        <w:pStyle w:val="Texto"/>
        <w:rPr>
          <w:lang w:val="eu-ES"/>
        </w:rPr>
      </w:pPr>
      <w:r w:rsidRPr="007A48F9">
        <w:rPr>
          <w:lang w:val="eu-ES"/>
        </w:rPr>
        <w:t>Eztabaida amaitu</w:t>
      </w:r>
      <w:r>
        <w:rPr>
          <w:lang w:val="eu-ES"/>
        </w:rPr>
        <w:t xml:space="preserve"> </w:t>
      </w:r>
      <w:r w:rsidRPr="007A48F9">
        <w:rPr>
          <w:lang w:val="eu-ES"/>
        </w:rPr>
        <w:t xml:space="preserve">da eta bozketara jarriko dugu </w:t>
      </w:r>
      <w:r>
        <w:rPr>
          <w:lang w:val="eu-ES"/>
        </w:rPr>
        <w:t xml:space="preserve">López de </w:t>
      </w:r>
      <w:proofErr w:type="spellStart"/>
      <w:r>
        <w:rPr>
          <w:lang w:val="eu-ES"/>
        </w:rPr>
        <w:t>Ocariz</w:t>
      </w:r>
      <w:proofErr w:type="spellEnd"/>
      <w:r>
        <w:rPr>
          <w:lang w:val="eu-ES"/>
        </w:rPr>
        <w:t xml:space="preserve"> López de Munain</w:t>
      </w:r>
      <w:r w:rsidRPr="007A48F9">
        <w:rPr>
          <w:lang w:val="eu-ES"/>
        </w:rPr>
        <w:t xml:space="preserve"> andrearen mozioaren jatorrizko testua. Bozkatu dezakegu.</w:t>
      </w:r>
    </w:p>
    <w:p w:rsidR="00696351" w:rsidRDefault="00696351" w:rsidP="0067065A">
      <w:pPr>
        <w:pStyle w:val="Texto"/>
        <w:rPr>
          <w:lang w:val="eu-ES"/>
        </w:rPr>
      </w:pPr>
    </w:p>
    <w:p w:rsidR="00696351" w:rsidRDefault="00696351" w:rsidP="00F10587">
      <w:pPr>
        <w:pStyle w:val="anotaciones0"/>
        <w:rPr>
          <w:lang w:val="eu-ES"/>
        </w:rPr>
      </w:pPr>
      <w:r>
        <w:rPr>
          <w:lang w:val="eu-ES"/>
        </w:rPr>
        <w:t>Botazioa eginda, hauxe izan da emaitza: emandako botoak, 74; aldekoak, 27; aurkakoak, 36; abstentzioak, 11.</w:t>
      </w:r>
    </w:p>
    <w:p w:rsidR="00696351" w:rsidRDefault="00696351" w:rsidP="00F10587">
      <w:pPr>
        <w:pStyle w:val="Texto"/>
        <w:rPr>
          <w:lang w:val="eu-ES"/>
        </w:rPr>
      </w:pPr>
    </w:p>
    <w:p w:rsidR="00696351" w:rsidRDefault="00696351" w:rsidP="00F10587">
      <w:pPr>
        <w:pStyle w:val="Texto"/>
        <w:rPr>
          <w:lang w:val="eu-ES"/>
        </w:rPr>
      </w:pPr>
    </w:p>
    <w:p w:rsidR="00696351" w:rsidRDefault="00696351" w:rsidP="0067065A">
      <w:pPr>
        <w:pStyle w:val="Texto"/>
        <w:rPr>
          <w:lang w:val="eu-ES"/>
        </w:rPr>
      </w:pPr>
      <w:r w:rsidRPr="00735F9C">
        <w:rPr>
          <w:rFonts w:ascii="Futura Md BT" w:hAnsi="Futura Md BT"/>
          <w:lang w:val="eu-ES"/>
        </w:rPr>
        <w:t>LEHENDAKARIAK</w:t>
      </w:r>
      <w:r w:rsidRPr="00735F9C">
        <w:rPr>
          <w:lang w:val="eu-ES"/>
        </w:rPr>
        <w:t>:</w:t>
      </w:r>
      <w:r>
        <w:rPr>
          <w:lang w:val="eu-ES"/>
        </w:rPr>
        <w:t xml:space="preserve"> </w:t>
      </w:r>
      <w:r w:rsidRPr="007A48F9">
        <w:rPr>
          <w:lang w:val="eu-ES"/>
        </w:rPr>
        <w:t>Beraz, ez da onartu jatorrizko te</w:t>
      </w:r>
      <w:r>
        <w:rPr>
          <w:lang w:val="eu-ES"/>
        </w:rPr>
        <w:t>stua.</w:t>
      </w:r>
    </w:p>
    <w:p w:rsidR="00696351" w:rsidRDefault="00696351" w:rsidP="0067065A">
      <w:pPr>
        <w:pStyle w:val="Texto"/>
        <w:rPr>
          <w:lang w:val="eu-ES"/>
        </w:rPr>
      </w:pPr>
    </w:p>
    <w:p w:rsidR="00696351" w:rsidRDefault="00696351" w:rsidP="0067065A">
      <w:pPr>
        <w:pStyle w:val="Texto"/>
        <w:rPr>
          <w:lang w:val="eu-ES"/>
        </w:rPr>
      </w:pPr>
      <w:r w:rsidRPr="007A48F9">
        <w:rPr>
          <w:lang w:val="eu-ES"/>
        </w:rPr>
        <w:t>Jarraian</w:t>
      </w:r>
      <w:r>
        <w:rPr>
          <w:lang w:val="eu-ES"/>
        </w:rPr>
        <w:t>,</w:t>
      </w:r>
      <w:r w:rsidRPr="007A48F9">
        <w:rPr>
          <w:lang w:val="eu-ES"/>
        </w:rPr>
        <w:t xml:space="preserve"> Elkarrekin </w:t>
      </w:r>
      <w:proofErr w:type="spellStart"/>
      <w:r w:rsidRPr="007A48F9">
        <w:rPr>
          <w:lang w:val="eu-ES"/>
        </w:rPr>
        <w:t>Podemos</w:t>
      </w:r>
      <w:proofErr w:type="spellEnd"/>
      <w:r w:rsidRPr="007A48F9">
        <w:rPr>
          <w:lang w:val="eu-ES"/>
        </w:rPr>
        <w:t xml:space="preserve"> taldearen osoko zuzenketa bozkatuko dugu.</w:t>
      </w:r>
    </w:p>
    <w:p w:rsidR="00696351" w:rsidRDefault="00696351" w:rsidP="0067065A">
      <w:pPr>
        <w:pStyle w:val="Texto"/>
        <w:rPr>
          <w:lang w:val="eu-ES"/>
        </w:rPr>
      </w:pPr>
    </w:p>
    <w:p w:rsidR="00696351" w:rsidRDefault="00696351" w:rsidP="00F10587">
      <w:pPr>
        <w:pStyle w:val="anotaciones0"/>
        <w:rPr>
          <w:lang w:val="eu-ES"/>
        </w:rPr>
      </w:pPr>
      <w:r>
        <w:rPr>
          <w:lang w:val="eu-ES"/>
        </w:rPr>
        <w:t>Botazioa eginda, hauxe izan da emaitza: emandako botoak, 74; aldekoak, 47; aurkakoak, 0; abstentzioak, 27.</w:t>
      </w:r>
    </w:p>
    <w:p w:rsidR="00696351" w:rsidRDefault="00696351" w:rsidP="00F10587">
      <w:pPr>
        <w:pStyle w:val="Texto"/>
        <w:rPr>
          <w:lang w:val="eu-ES"/>
        </w:rPr>
      </w:pPr>
    </w:p>
    <w:p w:rsidR="00696351" w:rsidRDefault="00696351" w:rsidP="00F10587">
      <w:pPr>
        <w:pStyle w:val="Texto"/>
        <w:rPr>
          <w:lang w:val="eu-ES"/>
        </w:rPr>
      </w:pPr>
    </w:p>
    <w:p w:rsidR="00696351" w:rsidRDefault="00696351" w:rsidP="0067065A">
      <w:pPr>
        <w:pStyle w:val="Texto"/>
        <w:rPr>
          <w:lang w:val="eu-ES"/>
        </w:rPr>
      </w:pPr>
      <w:r w:rsidRPr="00735F9C">
        <w:rPr>
          <w:rFonts w:ascii="Futura Md BT" w:hAnsi="Futura Md BT"/>
          <w:lang w:val="eu-ES"/>
        </w:rPr>
        <w:t>LEHENDAKARIAK</w:t>
      </w:r>
      <w:r w:rsidRPr="00735F9C">
        <w:rPr>
          <w:lang w:val="eu-ES"/>
        </w:rPr>
        <w:t>:</w:t>
      </w:r>
      <w:r>
        <w:rPr>
          <w:lang w:val="eu-ES"/>
        </w:rPr>
        <w:t xml:space="preserve"> </w:t>
      </w:r>
      <w:r w:rsidRPr="007A48F9">
        <w:rPr>
          <w:lang w:val="eu-ES"/>
        </w:rPr>
        <w:t>Beraz, onartuta geratu da Elkarre</w:t>
      </w:r>
      <w:r>
        <w:rPr>
          <w:lang w:val="eu-ES"/>
        </w:rPr>
        <w:t xml:space="preserve">kin </w:t>
      </w:r>
      <w:proofErr w:type="spellStart"/>
      <w:r>
        <w:rPr>
          <w:lang w:val="eu-ES"/>
        </w:rPr>
        <w:t>Podemosen</w:t>
      </w:r>
      <w:proofErr w:type="spellEnd"/>
      <w:r>
        <w:rPr>
          <w:lang w:val="eu-ES"/>
        </w:rPr>
        <w:t xml:space="preserve"> osoko zuzenketak.</w:t>
      </w:r>
    </w:p>
    <w:p w:rsidR="00696351" w:rsidRDefault="00696351" w:rsidP="0067065A">
      <w:pPr>
        <w:pStyle w:val="Texto"/>
        <w:rPr>
          <w:lang w:val="eu-ES"/>
        </w:rPr>
      </w:pPr>
    </w:p>
    <w:p w:rsidR="00696351" w:rsidRDefault="00696351" w:rsidP="0067065A">
      <w:pPr>
        <w:pStyle w:val="Texto"/>
        <w:rPr>
          <w:lang w:val="eu-ES"/>
        </w:rPr>
      </w:pPr>
      <w:r w:rsidRPr="002F2F7A">
        <w:rPr>
          <w:lang w:val="eu-ES"/>
        </w:rPr>
        <w:t>Ga</w:t>
      </w:r>
      <w:r>
        <w:rPr>
          <w:lang w:val="eu-ES"/>
        </w:rPr>
        <w:t>i-zerrendako bosgarren puntua: "</w:t>
      </w:r>
      <w:r w:rsidRPr="002F2F7A">
        <w:rPr>
          <w:lang w:val="eu-ES"/>
        </w:rPr>
        <w:t>EH Bildu talde parlamentarioak egindako legez besteko proposamena, Euskadiko Hidrokarburoak Baltzua, SAren ezabapenaren inguruan. Eztabaida eta behin betiko ebazpena</w:t>
      </w:r>
      <w:r>
        <w:rPr>
          <w:lang w:val="eu-ES"/>
        </w:rPr>
        <w:t>".</w:t>
      </w:r>
    </w:p>
    <w:p w:rsidR="00696351" w:rsidRDefault="00696351" w:rsidP="0067065A">
      <w:pPr>
        <w:pStyle w:val="Texto"/>
        <w:rPr>
          <w:lang w:val="eu-ES"/>
        </w:rPr>
      </w:pPr>
    </w:p>
    <w:p w:rsidR="00696351" w:rsidRDefault="00696351" w:rsidP="0067065A">
      <w:pPr>
        <w:pStyle w:val="Texto"/>
        <w:rPr>
          <w:lang w:val="eu-ES"/>
        </w:rPr>
      </w:pPr>
      <w:r w:rsidRPr="007A48F9">
        <w:rPr>
          <w:lang w:val="eu-ES"/>
        </w:rPr>
        <w:t xml:space="preserve">Talde proposatzailearen txanda, </w:t>
      </w:r>
      <w:r>
        <w:rPr>
          <w:lang w:val="eu-ES"/>
        </w:rPr>
        <w:t>EH Bildu taldearen</w:t>
      </w:r>
      <w:r w:rsidRPr="007A48F9">
        <w:rPr>
          <w:lang w:val="eu-ES"/>
        </w:rPr>
        <w:t xml:space="preserve"> ordezkaria den Otero </w:t>
      </w:r>
      <w:r>
        <w:rPr>
          <w:lang w:val="eu-ES"/>
        </w:rPr>
        <w:t xml:space="preserve">jauna, </w:t>
      </w:r>
      <w:proofErr w:type="spellStart"/>
      <w:r>
        <w:rPr>
          <w:lang w:val="eu-ES"/>
        </w:rPr>
        <w:t>zurea</w:t>
      </w:r>
      <w:proofErr w:type="spellEnd"/>
      <w:r>
        <w:rPr>
          <w:lang w:val="eu-ES"/>
        </w:rPr>
        <w:t xml:space="preserve"> da hitza ekimena aurkeztu eta defendatzeko.</w:t>
      </w:r>
    </w:p>
    <w:p w:rsidR="00696351" w:rsidRDefault="00696351" w:rsidP="0067065A">
      <w:pPr>
        <w:pStyle w:val="Texto"/>
        <w:rPr>
          <w:lang w:val="eu-ES"/>
        </w:rPr>
      </w:pPr>
    </w:p>
    <w:p w:rsidR="00696351" w:rsidRDefault="00696351" w:rsidP="0067065A">
      <w:pPr>
        <w:pStyle w:val="Texto"/>
        <w:rPr>
          <w:lang w:val="eu-ES"/>
        </w:rPr>
      </w:pPr>
    </w:p>
    <w:p w:rsidR="00696351" w:rsidRDefault="00696351" w:rsidP="0067065A">
      <w:pPr>
        <w:pStyle w:val="Texto"/>
        <w:rPr>
          <w:lang w:val="eu-ES"/>
        </w:rPr>
      </w:pPr>
      <w:r w:rsidRPr="002F2F7A">
        <w:rPr>
          <w:rFonts w:ascii="Futura Md BT" w:hAnsi="Futura Md BT"/>
          <w:lang w:val="eu-ES"/>
        </w:rPr>
        <w:t>OTERO GABIRONDO</w:t>
      </w:r>
      <w:r>
        <w:rPr>
          <w:lang w:val="eu-ES"/>
        </w:rPr>
        <w:t xml:space="preserve"> jaunak:</w:t>
      </w:r>
      <w:r w:rsidRPr="007A48F9">
        <w:rPr>
          <w:lang w:val="eu-ES"/>
        </w:rPr>
        <w:t xml:space="preserve"> </w:t>
      </w:r>
      <w:r>
        <w:rPr>
          <w:lang w:val="eu-ES"/>
        </w:rPr>
        <w:t xml:space="preserve">Eguerdi on berriz </w:t>
      </w:r>
      <w:r w:rsidRPr="007A48F9">
        <w:rPr>
          <w:lang w:val="eu-ES"/>
        </w:rPr>
        <w:t>guztioi.</w:t>
      </w:r>
    </w:p>
    <w:p w:rsidR="00696351" w:rsidRDefault="00696351" w:rsidP="0067065A">
      <w:pPr>
        <w:pStyle w:val="Texto"/>
        <w:rPr>
          <w:lang w:val="eu-ES"/>
        </w:rPr>
      </w:pPr>
    </w:p>
    <w:p w:rsidR="00696351" w:rsidRDefault="00696351" w:rsidP="0067065A">
      <w:pPr>
        <w:pStyle w:val="Texto"/>
        <w:rPr>
          <w:lang w:val="eu-ES"/>
        </w:rPr>
      </w:pPr>
      <w:r w:rsidRPr="007A48F9">
        <w:rPr>
          <w:lang w:val="eu-ES"/>
        </w:rPr>
        <w:t>Badaki</w:t>
      </w:r>
      <w:r>
        <w:rPr>
          <w:lang w:val="eu-ES"/>
        </w:rPr>
        <w:t>t amaitzeko</w:t>
      </w:r>
      <w:r w:rsidRPr="007A48F9">
        <w:rPr>
          <w:lang w:val="eu-ES"/>
        </w:rPr>
        <w:t xml:space="preserve"> gogoekin </w:t>
      </w:r>
      <w:r>
        <w:rPr>
          <w:lang w:val="eu-ES"/>
        </w:rPr>
        <w:t>zaudetela,</w:t>
      </w:r>
      <w:r w:rsidRPr="007A48F9">
        <w:rPr>
          <w:lang w:val="eu-ES"/>
        </w:rPr>
        <w:t xml:space="preserve"> baina</w:t>
      </w:r>
      <w:r>
        <w:rPr>
          <w:lang w:val="eu-ES"/>
        </w:rPr>
        <w:t>,</w:t>
      </w:r>
      <w:r w:rsidRPr="007A48F9">
        <w:rPr>
          <w:lang w:val="eu-ES"/>
        </w:rPr>
        <w:t xml:space="preserve"> bueno</w:t>
      </w:r>
      <w:r>
        <w:rPr>
          <w:lang w:val="eu-ES"/>
        </w:rPr>
        <w:t>,</w:t>
      </w:r>
      <w:r w:rsidRPr="007A48F9">
        <w:rPr>
          <w:lang w:val="eu-ES"/>
        </w:rPr>
        <w:t xml:space="preserve"> nik uste dut eta </w:t>
      </w:r>
      <w:r>
        <w:rPr>
          <w:lang w:val="eu-ES"/>
        </w:rPr>
        <w:t>niretzat, behintzat,</w:t>
      </w:r>
      <w:r w:rsidRPr="007A48F9">
        <w:rPr>
          <w:lang w:val="eu-ES"/>
        </w:rPr>
        <w:t xml:space="preserve"> gai hau oso garrantzitsua da</w:t>
      </w:r>
      <w:r>
        <w:rPr>
          <w:lang w:val="eu-ES"/>
        </w:rPr>
        <w:t>.</w:t>
      </w:r>
    </w:p>
    <w:p w:rsidR="00696351" w:rsidRDefault="00696351" w:rsidP="0067065A">
      <w:pPr>
        <w:pStyle w:val="Texto"/>
        <w:rPr>
          <w:lang w:val="eu-ES"/>
        </w:rPr>
      </w:pPr>
    </w:p>
    <w:p w:rsidR="00696351" w:rsidRDefault="00696351" w:rsidP="0067065A">
      <w:pPr>
        <w:pStyle w:val="Texto"/>
        <w:rPr>
          <w:lang w:val="eu-ES"/>
        </w:rPr>
      </w:pPr>
      <w:r>
        <w:rPr>
          <w:lang w:val="eu-ES"/>
        </w:rPr>
        <w:t xml:space="preserve">Gaur </w:t>
      </w:r>
      <w:proofErr w:type="spellStart"/>
      <w:r>
        <w:rPr>
          <w:lang w:val="eu-ES"/>
        </w:rPr>
        <w:t>Hidrocarburos</w:t>
      </w:r>
      <w:proofErr w:type="spellEnd"/>
      <w:r>
        <w:rPr>
          <w:lang w:val="eu-ES"/>
        </w:rPr>
        <w:t xml:space="preserve"> de</w:t>
      </w:r>
      <w:r w:rsidRPr="007A48F9">
        <w:rPr>
          <w:lang w:val="eu-ES"/>
        </w:rPr>
        <w:t xml:space="preserve"> Euskadiren desage</w:t>
      </w:r>
      <w:r>
        <w:rPr>
          <w:lang w:val="eu-ES"/>
        </w:rPr>
        <w:t>rpena eskatzera gatoz e</w:t>
      </w:r>
      <w:r w:rsidRPr="007A48F9">
        <w:rPr>
          <w:lang w:val="eu-ES"/>
        </w:rPr>
        <w:t>kimen honekin</w:t>
      </w:r>
      <w:r>
        <w:rPr>
          <w:lang w:val="eu-ES"/>
        </w:rPr>
        <w:t>. I</w:t>
      </w:r>
      <w:r w:rsidRPr="007A48F9">
        <w:rPr>
          <w:lang w:val="eu-ES"/>
        </w:rPr>
        <w:t xml:space="preserve">ruditzen zaigu iritsi dela ordua nahikoa da esateko </w:t>
      </w:r>
      <w:proofErr w:type="spellStart"/>
      <w:r>
        <w:rPr>
          <w:lang w:val="eu-ES"/>
        </w:rPr>
        <w:t>Hidrocarburos</w:t>
      </w:r>
      <w:proofErr w:type="spellEnd"/>
      <w:r>
        <w:rPr>
          <w:lang w:val="eu-ES"/>
        </w:rPr>
        <w:t xml:space="preserve"> de</w:t>
      </w:r>
      <w:r w:rsidRPr="007A48F9">
        <w:rPr>
          <w:lang w:val="eu-ES"/>
        </w:rPr>
        <w:t xml:space="preserve"> Euskadiri</w:t>
      </w:r>
      <w:r>
        <w:rPr>
          <w:lang w:val="eu-ES"/>
        </w:rPr>
        <w:t>. Eta aitortu behar dut</w:t>
      </w:r>
      <w:r w:rsidRPr="007A48F9">
        <w:rPr>
          <w:lang w:val="eu-ES"/>
        </w:rPr>
        <w:t xml:space="preserve"> ez </w:t>
      </w:r>
      <w:proofErr w:type="spellStart"/>
      <w:r w:rsidRPr="007A48F9">
        <w:rPr>
          <w:lang w:val="eu-ES"/>
        </w:rPr>
        <w:t>dakidala</w:t>
      </w:r>
      <w:proofErr w:type="spellEnd"/>
      <w:r w:rsidRPr="007A48F9">
        <w:rPr>
          <w:lang w:val="eu-ES"/>
        </w:rPr>
        <w:t xml:space="preserve"> zer gertatuko den ekimenarekin eta </w:t>
      </w:r>
      <w:proofErr w:type="spellStart"/>
      <w:r w:rsidRPr="007A48F9">
        <w:rPr>
          <w:lang w:val="eu-ES"/>
        </w:rPr>
        <w:t>bozkak</w:t>
      </w:r>
      <w:r>
        <w:rPr>
          <w:lang w:val="eu-ES"/>
        </w:rPr>
        <w:t>etarekin</w:t>
      </w:r>
      <w:proofErr w:type="spellEnd"/>
      <w:r>
        <w:rPr>
          <w:lang w:val="eu-ES"/>
        </w:rPr>
        <w:t xml:space="preserve"> </w:t>
      </w:r>
      <w:r w:rsidRPr="007A48F9">
        <w:rPr>
          <w:lang w:val="eu-ES"/>
        </w:rPr>
        <w:t>oraintxe bertan</w:t>
      </w:r>
      <w:r>
        <w:rPr>
          <w:lang w:val="eu-ES"/>
        </w:rPr>
        <w:t>.</w:t>
      </w:r>
      <w:r w:rsidRPr="007A48F9">
        <w:rPr>
          <w:lang w:val="eu-ES"/>
        </w:rPr>
        <w:t xml:space="preserve"> </w:t>
      </w:r>
      <w:proofErr w:type="spellStart"/>
      <w:r w:rsidRPr="007A48F9">
        <w:rPr>
          <w:lang w:val="eu-ES"/>
        </w:rPr>
        <w:t>PPk</w:t>
      </w:r>
      <w:proofErr w:type="spellEnd"/>
      <w:r w:rsidRPr="007A48F9">
        <w:rPr>
          <w:lang w:val="eu-ES"/>
        </w:rPr>
        <w:t xml:space="preserve"> ez du emendakinik egin, baina askotan esaten du </w:t>
      </w:r>
      <w:proofErr w:type="spellStart"/>
      <w:r w:rsidRPr="007A48F9">
        <w:rPr>
          <w:lang w:val="eu-ES"/>
        </w:rPr>
        <w:t>PPk</w:t>
      </w:r>
      <w:proofErr w:type="spellEnd"/>
      <w:r w:rsidRPr="007A48F9">
        <w:rPr>
          <w:lang w:val="eu-ES"/>
        </w:rPr>
        <w:t xml:space="preserve"> ba </w:t>
      </w:r>
      <w:proofErr w:type="spellStart"/>
      <w:r w:rsidRPr="007A48F9">
        <w:rPr>
          <w:lang w:val="eu-ES"/>
        </w:rPr>
        <w:t>txiringitoak</w:t>
      </w:r>
      <w:proofErr w:type="spellEnd"/>
      <w:r w:rsidRPr="007A48F9">
        <w:rPr>
          <w:lang w:val="eu-ES"/>
        </w:rPr>
        <w:t xml:space="preserve"> diren enpresa publikoak edo horien aurka egoten dela</w:t>
      </w:r>
      <w:r>
        <w:rPr>
          <w:lang w:val="eu-ES"/>
        </w:rPr>
        <w:t>,</w:t>
      </w:r>
      <w:r w:rsidRPr="007A48F9">
        <w:rPr>
          <w:lang w:val="eu-ES"/>
        </w:rPr>
        <w:t xml:space="preserve"> eta nik uste dut argi utziko dudala </w:t>
      </w:r>
      <w:proofErr w:type="spellStart"/>
      <w:r>
        <w:rPr>
          <w:lang w:val="eu-ES"/>
        </w:rPr>
        <w:t>Hidrocarburos</w:t>
      </w:r>
      <w:proofErr w:type="spellEnd"/>
      <w:r>
        <w:rPr>
          <w:lang w:val="eu-ES"/>
        </w:rPr>
        <w:t xml:space="preserve"> de Euskadi </w:t>
      </w:r>
      <w:proofErr w:type="spellStart"/>
      <w:r>
        <w:rPr>
          <w:lang w:val="eu-ES"/>
        </w:rPr>
        <w:t>txiringito</w:t>
      </w:r>
      <w:proofErr w:type="spellEnd"/>
      <w:r>
        <w:rPr>
          <w:lang w:val="eu-ES"/>
        </w:rPr>
        <w:t xml:space="preserve"> bat dela, b</w:t>
      </w:r>
      <w:r w:rsidRPr="007A48F9">
        <w:rPr>
          <w:lang w:val="eu-ES"/>
        </w:rPr>
        <w:t>eraz, ezabapena</w:t>
      </w:r>
      <w:r>
        <w:rPr>
          <w:lang w:val="eu-ES"/>
        </w:rPr>
        <w:t>ren</w:t>
      </w:r>
      <w:r w:rsidRPr="007A48F9">
        <w:rPr>
          <w:lang w:val="eu-ES"/>
        </w:rPr>
        <w:t xml:space="preserve"> alde egon beharko luke.</w:t>
      </w:r>
    </w:p>
    <w:p w:rsidR="00696351" w:rsidRDefault="00696351" w:rsidP="0067065A">
      <w:pPr>
        <w:pStyle w:val="Texto"/>
        <w:rPr>
          <w:lang w:val="eu-ES"/>
        </w:rPr>
      </w:pPr>
    </w:p>
    <w:p w:rsidR="00696351" w:rsidRDefault="00696351" w:rsidP="0067065A">
      <w:pPr>
        <w:pStyle w:val="Texto"/>
        <w:rPr>
          <w:lang w:val="eu-ES"/>
        </w:rPr>
      </w:pPr>
      <w:r w:rsidRPr="007A48F9">
        <w:rPr>
          <w:lang w:val="eu-ES"/>
        </w:rPr>
        <w:t>Sozialistek ere ez dute emendakinik egin, baina irud</w:t>
      </w:r>
      <w:r>
        <w:rPr>
          <w:lang w:val="eu-ES"/>
        </w:rPr>
        <w:t>itzen zait Madrileko T</w:t>
      </w:r>
      <w:r w:rsidRPr="007A48F9">
        <w:rPr>
          <w:lang w:val="eu-ES"/>
        </w:rPr>
        <w:t>rantsizio Ekologikoko Ministerioak hartu duen ildoarekin koherentea izan nahi badu</w:t>
      </w:r>
      <w:r>
        <w:rPr>
          <w:lang w:val="eu-ES"/>
        </w:rPr>
        <w:t>,</w:t>
      </w:r>
      <w:r w:rsidRPr="007A48F9">
        <w:rPr>
          <w:lang w:val="eu-ES"/>
        </w:rPr>
        <w:t xml:space="preserve"> desagerpenarekin ados egon beharko lukeela</w:t>
      </w:r>
      <w:r>
        <w:rPr>
          <w:lang w:val="eu-ES"/>
        </w:rPr>
        <w:t>.</w:t>
      </w:r>
    </w:p>
    <w:p w:rsidR="00696351" w:rsidRDefault="00696351" w:rsidP="0067065A">
      <w:pPr>
        <w:pStyle w:val="Texto"/>
        <w:rPr>
          <w:lang w:val="eu-ES"/>
        </w:rPr>
      </w:pPr>
    </w:p>
    <w:p w:rsidR="00696351" w:rsidRDefault="00696351" w:rsidP="0067065A">
      <w:pPr>
        <w:pStyle w:val="Texto"/>
        <w:rPr>
          <w:lang w:val="eu-ES"/>
        </w:rPr>
      </w:pPr>
      <w:proofErr w:type="spellStart"/>
      <w:r w:rsidRPr="007A48F9">
        <w:rPr>
          <w:lang w:val="eu-ES"/>
        </w:rPr>
        <w:t>Podemosek</w:t>
      </w:r>
      <w:proofErr w:type="spellEnd"/>
      <w:r w:rsidRPr="007A48F9">
        <w:rPr>
          <w:lang w:val="eu-ES"/>
        </w:rPr>
        <w:t xml:space="preserve"> bai, emendakina aurkeztu du</w:t>
      </w:r>
      <w:r>
        <w:rPr>
          <w:lang w:val="eu-ES"/>
        </w:rPr>
        <w:t>,</w:t>
      </w:r>
      <w:r w:rsidRPr="007A48F9">
        <w:rPr>
          <w:lang w:val="eu-ES"/>
        </w:rPr>
        <w:t xml:space="preserve"> eta emendakine</w:t>
      </w:r>
      <w:r>
        <w:rPr>
          <w:lang w:val="eu-ES"/>
        </w:rPr>
        <w:t>a</w:t>
      </w:r>
      <w:r w:rsidRPr="007A48F9">
        <w:rPr>
          <w:lang w:val="eu-ES"/>
        </w:rPr>
        <w:t>n</w:t>
      </w:r>
      <w:r>
        <w:rPr>
          <w:lang w:val="eu-ES"/>
        </w:rPr>
        <w:t xml:space="preserve">, besteak beste, </w:t>
      </w:r>
      <w:proofErr w:type="spellStart"/>
      <w:r>
        <w:rPr>
          <w:lang w:val="eu-ES"/>
        </w:rPr>
        <w:t>H</w:t>
      </w:r>
      <w:r w:rsidRPr="007A48F9">
        <w:rPr>
          <w:lang w:val="eu-ES"/>
        </w:rPr>
        <w:t>idro</w:t>
      </w:r>
      <w:r>
        <w:rPr>
          <w:lang w:val="eu-ES"/>
        </w:rPr>
        <w:t>carburos</w:t>
      </w:r>
      <w:proofErr w:type="spellEnd"/>
      <w:r>
        <w:rPr>
          <w:lang w:val="eu-ES"/>
        </w:rPr>
        <w:t xml:space="preserve"> de Euskadiren</w:t>
      </w:r>
      <w:r w:rsidRPr="007A48F9">
        <w:rPr>
          <w:lang w:val="eu-ES"/>
        </w:rPr>
        <w:t xml:space="preserve"> desagerpena eskatzen du. Logikoena izango litzateke</w:t>
      </w:r>
      <w:r>
        <w:rPr>
          <w:lang w:val="eu-ES"/>
        </w:rPr>
        <w:t>,</w:t>
      </w:r>
      <w:r w:rsidRPr="007A48F9">
        <w:rPr>
          <w:lang w:val="eu-ES"/>
        </w:rPr>
        <w:t xml:space="preserve"> </w:t>
      </w:r>
      <w:r>
        <w:rPr>
          <w:lang w:val="eu-ES"/>
        </w:rPr>
        <w:t xml:space="preserve">gaur goizean </w:t>
      </w:r>
      <w:r w:rsidRPr="007A48F9">
        <w:rPr>
          <w:lang w:val="eu-ES"/>
        </w:rPr>
        <w:t>Gasteizko Udaletxean gertatu den b</w:t>
      </w:r>
      <w:r>
        <w:rPr>
          <w:lang w:val="eu-ES"/>
        </w:rPr>
        <w:t>ezala, erdibideko bat adostea, b</w:t>
      </w:r>
      <w:r w:rsidRPr="007A48F9">
        <w:rPr>
          <w:lang w:val="eu-ES"/>
        </w:rPr>
        <w:t xml:space="preserve">aina badirudi akordio </w:t>
      </w:r>
      <w:proofErr w:type="spellStart"/>
      <w:r>
        <w:rPr>
          <w:lang w:val="eu-ES"/>
        </w:rPr>
        <w:t>presupuestarioek</w:t>
      </w:r>
      <w:proofErr w:type="spellEnd"/>
      <w:r>
        <w:rPr>
          <w:lang w:val="eu-ES"/>
        </w:rPr>
        <w:t xml:space="preserve"> </w:t>
      </w:r>
      <w:r w:rsidRPr="007A48F9">
        <w:rPr>
          <w:lang w:val="eu-ES"/>
        </w:rPr>
        <w:t xml:space="preserve">berriro ere ez dutela uzten horrelakorik egiterik. </w:t>
      </w:r>
      <w:proofErr w:type="spellStart"/>
      <w:r w:rsidRPr="007A48F9">
        <w:rPr>
          <w:lang w:val="eu-ES"/>
        </w:rPr>
        <w:t>Irrikitan</w:t>
      </w:r>
      <w:proofErr w:type="spellEnd"/>
      <w:r w:rsidRPr="007A48F9">
        <w:rPr>
          <w:lang w:val="eu-ES"/>
        </w:rPr>
        <w:t xml:space="preserve"> nago zure iritzia entzuteko</w:t>
      </w:r>
      <w:r>
        <w:rPr>
          <w:lang w:val="eu-ES"/>
        </w:rPr>
        <w:t>.</w:t>
      </w:r>
    </w:p>
    <w:p w:rsidR="00696351" w:rsidRDefault="00696351" w:rsidP="0067065A">
      <w:pPr>
        <w:pStyle w:val="Texto"/>
        <w:rPr>
          <w:lang w:val="eu-ES"/>
        </w:rPr>
      </w:pPr>
    </w:p>
    <w:p w:rsidR="00696351" w:rsidRPr="005C6957" w:rsidRDefault="00696351" w:rsidP="0067065A">
      <w:pPr>
        <w:pStyle w:val="Texto"/>
        <w:rPr>
          <w:lang w:val="eu-ES"/>
        </w:rPr>
      </w:pPr>
      <w:r>
        <w:rPr>
          <w:lang w:val="eu-ES"/>
        </w:rPr>
        <w:t>Eta J</w:t>
      </w:r>
      <w:r w:rsidRPr="007A48F9">
        <w:rPr>
          <w:lang w:val="eu-ES"/>
        </w:rPr>
        <w:t xml:space="preserve">eltzaleek ere ez dute emendakinik egin, baina iruditzen zait alde batetik konpromiso </w:t>
      </w:r>
      <w:proofErr w:type="spellStart"/>
      <w:r w:rsidRPr="007A48F9">
        <w:rPr>
          <w:lang w:val="eu-ES"/>
        </w:rPr>
        <w:t>klimatikoak</w:t>
      </w:r>
      <w:proofErr w:type="spellEnd"/>
      <w:r w:rsidRPr="007A48F9">
        <w:rPr>
          <w:lang w:val="eu-ES"/>
        </w:rPr>
        <w:t xml:space="preserve"> eta beste aldetik diru publikoaren kudeaketa zorrotza defenditu nahi baldin badira, </w:t>
      </w:r>
      <w:r>
        <w:rPr>
          <w:lang w:val="eu-ES"/>
        </w:rPr>
        <w:t>ba</w:t>
      </w:r>
      <w:r w:rsidRPr="007A48F9">
        <w:rPr>
          <w:lang w:val="eu-ES"/>
        </w:rPr>
        <w:t xml:space="preserve"> </w:t>
      </w:r>
      <w:proofErr w:type="spellStart"/>
      <w:r w:rsidR="005D383E">
        <w:rPr>
          <w:lang w:val="eu-ES"/>
        </w:rPr>
        <w:t>SHESHAren</w:t>
      </w:r>
      <w:proofErr w:type="spellEnd"/>
      <w:r w:rsidR="005D383E">
        <w:rPr>
          <w:lang w:val="eu-ES"/>
        </w:rPr>
        <w:t xml:space="preserve"> </w:t>
      </w:r>
      <w:r w:rsidRPr="007A48F9">
        <w:rPr>
          <w:lang w:val="eu-ES"/>
        </w:rPr>
        <w:t>d</w:t>
      </w:r>
      <w:r>
        <w:rPr>
          <w:lang w:val="eu-ES"/>
        </w:rPr>
        <w:t>esagerpenaren alde egin behar…</w:t>
      </w:r>
    </w:p>
    <w:p w:rsidR="00696351" w:rsidRPr="005C6957" w:rsidRDefault="00696351" w:rsidP="0067065A">
      <w:pPr>
        <w:pStyle w:val="Texto"/>
        <w:rPr>
          <w:lang w:val="eu-ES"/>
        </w:rPr>
      </w:pPr>
    </w:p>
    <w:p w:rsidR="00696351" w:rsidRPr="0024118D" w:rsidRDefault="00696351" w:rsidP="0067065A">
      <w:pPr>
        <w:pStyle w:val="Texto"/>
        <w:rPr>
          <w:lang w:val="eu-ES"/>
        </w:rPr>
      </w:pPr>
      <w:r w:rsidRPr="0024118D">
        <w:rPr>
          <w:lang w:val="eu-ES"/>
        </w:rPr>
        <w:lastRenderedPageBreak/>
        <w:t>(32. zintaren amaiera)</w:t>
      </w:r>
    </w:p>
    <w:p w:rsidR="00696351" w:rsidRPr="00C00FC7" w:rsidRDefault="00696351" w:rsidP="00BB1779">
      <w:pPr>
        <w:pStyle w:val="Texto"/>
        <w:rPr>
          <w:lang w:val="eu-ES"/>
        </w:rPr>
      </w:pPr>
      <w:r w:rsidRPr="00C00FC7">
        <w:rPr>
          <w:lang w:val="eu-ES"/>
        </w:rPr>
        <w:t>(33. zintaren hasiera)</w:t>
      </w:r>
    </w:p>
    <w:p w:rsidR="00696351" w:rsidRPr="00C00FC7" w:rsidRDefault="00696351" w:rsidP="00BB1779">
      <w:pPr>
        <w:pStyle w:val="Texto"/>
        <w:rPr>
          <w:lang w:val="eu-ES"/>
        </w:rPr>
      </w:pPr>
    </w:p>
    <w:p w:rsidR="00696351" w:rsidRDefault="00696351" w:rsidP="00BB1779">
      <w:pPr>
        <w:pStyle w:val="Texto"/>
        <w:rPr>
          <w:lang w:val="eu-ES"/>
        </w:rPr>
      </w:pPr>
      <w:r w:rsidRPr="00C00FC7">
        <w:rPr>
          <w:lang w:val="eu-ES"/>
        </w:rPr>
        <w:t>…</w:t>
      </w:r>
      <w:r>
        <w:rPr>
          <w:lang w:val="eu-ES"/>
        </w:rPr>
        <w:t xml:space="preserve"> i</w:t>
      </w:r>
      <w:r w:rsidRPr="008151BF">
        <w:rPr>
          <w:lang w:val="eu-ES"/>
        </w:rPr>
        <w:t>ruditzen zait, alde b</w:t>
      </w:r>
      <w:r>
        <w:rPr>
          <w:lang w:val="eu-ES"/>
        </w:rPr>
        <w:t xml:space="preserve">atetik, konpromiso </w:t>
      </w:r>
      <w:proofErr w:type="spellStart"/>
      <w:r>
        <w:rPr>
          <w:lang w:val="eu-ES"/>
        </w:rPr>
        <w:t>klimatikoak</w:t>
      </w:r>
      <w:proofErr w:type="spellEnd"/>
      <w:r>
        <w:rPr>
          <w:lang w:val="eu-ES"/>
        </w:rPr>
        <w:t xml:space="preserve">, eta, </w:t>
      </w:r>
      <w:r w:rsidRPr="008151BF">
        <w:rPr>
          <w:lang w:val="eu-ES"/>
        </w:rPr>
        <w:t>beste aldetik</w:t>
      </w:r>
      <w:r>
        <w:rPr>
          <w:lang w:val="eu-ES"/>
        </w:rPr>
        <w:t>,</w:t>
      </w:r>
      <w:r w:rsidRPr="008151BF">
        <w:rPr>
          <w:lang w:val="eu-ES"/>
        </w:rPr>
        <w:t xml:space="preserve"> diru publikoaren kudeaketa zorrotza defenditu nahi baldin badira</w:t>
      </w:r>
      <w:r>
        <w:rPr>
          <w:lang w:val="eu-ES"/>
        </w:rPr>
        <w:t>,</w:t>
      </w:r>
      <w:r w:rsidRPr="008151BF">
        <w:rPr>
          <w:lang w:val="eu-ES"/>
        </w:rPr>
        <w:t xml:space="preserve"> </w:t>
      </w:r>
      <w:r>
        <w:rPr>
          <w:lang w:val="eu-ES"/>
        </w:rPr>
        <w:t xml:space="preserve">ba </w:t>
      </w:r>
      <w:proofErr w:type="spellStart"/>
      <w:r>
        <w:rPr>
          <w:lang w:val="eu-ES"/>
        </w:rPr>
        <w:t>SHESAren</w:t>
      </w:r>
      <w:proofErr w:type="spellEnd"/>
      <w:r w:rsidRPr="008151BF">
        <w:rPr>
          <w:lang w:val="eu-ES"/>
        </w:rPr>
        <w:t xml:space="preserve"> desagerpenaren alde </w:t>
      </w:r>
      <w:r>
        <w:rPr>
          <w:lang w:val="eu-ES"/>
        </w:rPr>
        <w:t>egin beharko zenuket</w:t>
      </w:r>
      <w:r w:rsidRPr="008151BF">
        <w:rPr>
          <w:lang w:val="eu-ES"/>
        </w:rPr>
        <w:t>e</w:t>
      </w:r>
      <w:r>
        <w:rPr>
          <w:lang w:val="eu-ES"/>
        </w:rPr>
        <w:t>l</w:t>
      </w:r>
      <w:r w:rsidRPr="008151BF">
        <w:rPr>
          <w:lang w:val="eu-ES"/>
        </w:rPr>
        <w:t>a</w:t>
      </w:r>
      <w:r>
        <w:rPr>
          <w:lang w:val="eu-ES"/>
        </w:rPr>
        <w:t>.</w:t>
      </w:r>
    </w:p>
    <w:p w:rsidR="00696351" w:rsidRDefault="00696351" w:rsidP="00BB1779">
      <w:pPr>
        <w:pStyle w:val="Texto"/>
        <w:rPr>
          <w:lang w:val="eu-ES"/>
        </w:rPr>
      </w:pPr>
    </w:p>
    <w:p w:rsidR="00696351" w:rsidRDefault="00696351" w:rsidP="00BB1779">
      <w:pPr>
        <w:pStyle w:val="Texto"/>
        <w:rPr>
          <w:lang w:val="eu-ES"/>
        </w:rPr>
      </w:pPr>
      <w:r>
        <w:rPr>
          <w:lang w:val="eu-ES"/>
        </w:rPr>
        <w:t>E</w:t>
      </w:r>
      <w:r w:rsidRPr="008151BF">
        <w:rPr>
          <w:lang w:val="eu-ES"/>
        </w:rPr>
        <w:t>z dakit aurrera aterako den edo ez. Baina hemen onartzen denari</w:t>
      </w:r>
      <w:r>
        <w:rPr>
          <w:lang w:val="eu-ES"/>
        </w:rPr>
        <w:t xml:space="preserve">, </w:t>
      </w:r>
      <w:r w:rsidRPr="008151BF">
        <w:rPr>
          <w:lang w:val="eu-ES"/>
        </w:rPr>
        <w:t>legealdi osoan</w:t>
      </w:r>
      <w:r>
        <w:rPr>
          <w:lang w:val="eu-ES"/>
        </w:rPr>
        <w:t xml:space="preserve"> egin den jaramon</w:t>
      </w:r>
      <w:r w:rsidRPr="008151BF">
        <w:rPr>
          <w:lang w:val="eu-ES"/>
        </w:rPr>
        <w:t>ari begiratuta, ba ez dakit edo iruditzen zait ni</w:t>
      </w:r>
      <w:r>
        <w:rPr>
          <w:lang w:val="eu-ES"/>
        </w:rPr>
        <w:t>k,</w:t>
      </w:r>
      <w:r w:rsidRPr="008151BF">
        <w:rPr>
          <w:lang w:val="eu-ES"/>
        </w:rPr>
        <w:t xml:space="preserve"> zuzenean</w:t>
      </w:r>
      <w:r>
        <w:rPr>
          <w:lang w:val="eu-ES"/>
        </w:rPr>
        <w:t>,</w:t>
      </w:r>
      <w:r w:rsidRPr="008151BF">
        <w:rPr>
          <w:lang w:val="eu-ES"/>
        </w:rPr>
        <w:t xml:space="preserve"> zuri</w:t>
      </w:r>
      <w:r>
        <w:rPr>
          <w:lang w:val="eu-ES"/>
        </w:rPr>
        <w:t>, lehendakari jauna, eta baita Tapia sailburuari</w:t>
      </w:r>
      <w:r w:rsidRPr="008151BF">
        <w:rPr>
          <w:lang w:val="eu-ES"/>
        </w:rPr>
        <w:t xml:space="preserve"> ere</w:t>
      </w:r>
      <w:r>
        <w:rPr>
          <w:lang w:val="eu-ES"/>
        </w:rPr>
        <w:t xml:space="preserve">, </w:t>
      </w:r>
      <w:r w:rsidRPr="008151BF">
        <w:rPr>
          <w:lang w:val="eu-ES"/>
        </w:rPr>
        <w:t>interpelatzeko gogoa ematen di</w:t>
      </w:r>
      <w:r>
        <w:rPr>
          <w:lang w:val="eu-ES"/>
        </w:rPr>
        <w:t>dala, ezta?</w:t>
      </w:r>
      <w:r w:rsidRPr="008151BF">
        <w:rPr>
          <w:lang w:val="eu-ES"/>
        </w:rPr>
        <w:t xml:space="preserve"> Ze</w:t>
      </w:r>
      <w:r>
        <w:rPr>
          <w:lang w:val="eu-ES"/>
        </w:rPr>
        <w:t>ren,</w:t>
      </w:r>
      <w:r w:rsidRPr="008151BF">
        <w:rPr>
          <w:lang w:val="eu-ES"/>
        </w:rPr>
        <w:t xml:space="preserve"> iruditzen zait aste honetan epaitegiek argi ut</w:t>
      </w:r>
      <w:r>
        <w:rPr>
          <w:lang w:val="eu-ES"/>
        </w:rPr>
        <w:t>zi dutela kat</w:t>
      </w:r>
      <w:r w:rsidRPr="008151BF">
        <w:rPr>
          <w:lang w:val="eu-ES"/>
        </w:rPr>
        <w:t>uak lo edo beste ald</w:t>
      </w:r>
      <w:r>
        <w:rPr>
          <w:lang w:val="eu-ES"/>
        </w:rPr>
        <w:t>e batera begira daudenean xaguak</w:t>
      </w:r>
      <w:r w:rsidRPr="008151BF">
        <w:rPr>
          <w:lang w:val="eu-ES"/>
        </w:rPr>
        <w:t xml:space="preserve"> gaiztakeriak egiteko joera erakusten du</w:t>
      </w:r>
      <w:r>
        <w:rPr>
          <w:lang w:val="eu-ES"/>
        </w:rPr>
        <w:t xml:space="preserve">tela. Eta, </w:t>
      </w:r>
      <w:r w:rsidRPr="008151BF">
        <w:rPr>
          <w:lang w:val="eu-ES"/>
        </w:rPr>
        <w:t>nik</w:t>
      </w:r>
      <w:r>
        <w:rPr>
          <w:lang w:val="eu-ES"/>
        </w:rPr>
        <w:t>,</w:t>
      </w:r>
      <w:r w:rsidRPr="008151BF">
        <w:rPr>
          <w:lang w:val="eu-ES"/>
        </w:rPr>
        <w:t xml:space="preserve"> hori eskatzen dizuet, Tapia and</w:t>
      </w:r>
      <w:r>
        <w:rPr>
          <w:lang w:val="eu-ES"/>
        </w:rPr>
        <w:t xml:space="preserve">rea, Urkullu jauna: ez begiratzeko alde batera, </w:t>
      </w:r>
      <w:proofErr w:type="spellStart"/>
      <w:r>
        <w:rPr>
          <w:lang w:val="eu-ES"/>
        </w:rPr>
        <w:t>Hidrocarburos</w:t>
      </w:r>
      <w:proofErr w:type="spellEnd"/>
      <w:r>
        <w:rPr>
          <w:lang w:val="eu-ES"/>
        </w:rPr>
        <w:t xml:space="preserve"> de Euskadirekin gertatzen ari den diru </w:t>
      </w:r>
      <w:proofErr w:type="spellStart"/>
      <w:r>
        <w:rPr>
          <w:lang w:val="eu-ES"/>
        </w:rPr>
        <w:t>xahuket</w:t>
      </w:r>
      <w:r w:rsidRPr="008151BF">
        <w:rPr>
          <w:lang w:val="eu-ES"/>
        </w:rPr>
        <w:t>arekin</w:t>
      </w:r>
      <w:proofErr w:type="spellEnd"/>
      <w:r w:rsidRPr="008151BF">
        <w:rPr>
          <w:lang w:val="eu-ES"/>
        </w:rPr>
        <w:t>.</w:t>
      </w:r>
      <w:r>
        <w:rPr>
          <w:lang w:val="eu-ES"/>
        </w:rPr>
        <w:t xml:space="preserve"> Horregatik, zuzenean zuengana jotzen dut. E</w:t>
      </w:r>
      <w:r w:rsidRPr="008151BF">
        <w:rPr>
          <w:lang w:val="eu-ES"/>
        </w:rPr>
        <w:t>ta</w:t>
      </w:r>
      <w:r>
        <w:rPr>
          <w:lang w:val="eu-ES"/>
        </w:rPr>
        <w:t>,</w:t>
      </w:r>
      <w:r w:rsidRPr="008151BF">
        <w:rPr>
          <w:lang w:val="eu-ES"/>
        </w:rPr>
        <w:t xml:space="preserve"> adi</w:t>
      </w:r>
      <w:r>
        <w:rPr>
          <w:lang w:val="eu-ES"/>
        </w:rPr>
        <w:t>, mesedez, ez da lehenengo aldia natorrela kontu hauekin, e</w:t>
      </w:r>
      <w:r w:rsidRPr="008151BF">
        <w:rPr>
          <w:lang w:val="eu-ES"/>
        </w:rPr>
        <w:t>ta ez da</w:t>
      </w:r>
      <w:r>
        <w:rPr>
          <w:lang w:val="eu-ES"/>
        </w:rPr>
        <w:t xml:space="preserve"> onargarria gertatzen ari dela.</w:t>
      </w:r>
    </w:p>
    <w:p w:rsidR="00696351" w:rsidRDefault="00696351" w:rsidP="00BB1779">
      <w:pPr>
        <w:pStyle w:val="Texto"/>
        <w:rPr>
          <w:lang w:val="eu-ES"/>
        </w:rPr>
      </w:pPr>
    </w:p>
    <w:p w:rsidR="00696351" w:rsidRDefault="00696351" w:rsidP="00BB1779">
      <w:pPr>
        <w:pStyle w:val="Texto"/>
        <w:rPr>
          <w:lang w:val="eu-ES"/>
        </w:rPr>
      </w:pPr>
      <w:r>
        <w:rPr>
          <w:lang w:val="eu-ES"/>
        </w:rPr>
        <w:t>Seguruenik, ez zara oroituko, baina, elkarrekin</w:t>
      </w:r>
      <w:r w:rsidRPr="008151BF">
        <w:rPr>
          <w:lang w:val="eu-ES"/>
        </w:rPr>
        <w:t xml:space="preserve"> lehendabi</w:t>
      </w:r>
      <w:r>
        <w:rPr>
          <w:lang w:val="eu-ES"/>
        </w:rPr>
        <w:t xml:space="preserve">ziko aldiz hitz egin genuenean </w:t>
      </w:r>
      <w:r w:rsidRPr="008151BF">
        <w:rPr>
          <w:lang w:val="eu-ES"/>
        </w:rPr>
        <w:t>justu</w:t>
      </w:r>
      <w:r>
        <w:rPr>
          <w:lang w:val="eu-ES"/>
        </w:rPr>
        <w:t xml:space="preserve"> duela zazpi urte izan zen, 2</w:t>
      </w:r>
      <w:r w:rsidRPr="008151BF">
        <w:rPr>
          <w:lang w:val="eu-ES"/>
        </w:rPr>
        <w:t>012ko abenduaren 13a zen</w:t>
      </w:r>
      <w:r>
        <w:rPr>
          <w:lang w:val="eu-ES"/>
        </w:rPr>
        <w:t xml:space="preserve">. Eta, </w:t>
      </w:r>
      <w:r w:rsidRPr="008151BF">
        <w:rPr>
          <w:lang w:val="eu-ES"/>
        </w:rPr>
        <w:t>egun horretan</w:t>
      </w:r>
      <w:r>
        <w:rPr>
          <w:lang w:val="eu-ES"/>
        </w:rPr>
        <w:t>,</w:t>
      </w:r>
      <w:r w:rsidRPr="008151BF">
        <w:rPr>
          <w:lang w:val="eu-ES"/>
        </w:rPr>
        <w:t xml:space="preserve"> zu lehendakari</w:t>
      </w:r>
      <w:r>
        <w:rPr>
          <w:lang w:val="eu-ES"/>
        </w:rPr>
        <w:t xml:space="preserve"> bihurtu zinen. Eta, </w:t>
      </w:r>
      <w:r w:rsidRPr="008151BF">
        <w:rPr>
          <w:lang w:val="eu-ES"/>
        </w:rPr>
        <w:t>nik</w:t>
      </w:r>
      <w:r>
        <w:rPr>
          <w:lang w:val="eu-ES"/>
        </w:rPr>
        <w:t xml:space="preserve">, eta eskerrak eman nahi diet, </w:t>
      </w:r>
      <w:proofErr w:type="spellStart"/>
      <w:r>
        <w:rPr>
          <w:lang w:val="eu-ES"/>
        </w:rPr>
        <w:t>Fracking</w:t>
      </w:r>
      <w:proofErr w:type="spellEnd"/>
      <w:r>
        <w:rPr>
          <w:lang w:val="eu-ES"/>
        </w:rPr>
        <w:t xml:space="preserve"> Ez-etik e</w:t>
      </w:r>
      <w:r w:rsidRPr="008151BF">
        <w:rPr>
          <w:lang w:val="eu-ES"/>
        </w:rPr>
        <w:t>torri d</w:t>
      </w:r>
      <w:r>
        <w:rPr>
          <w:lang w:val="eu-ES"/>
        </w:rPr>
        <w:t>iren</w:t>
      </w:r>
      <w:r w:rsidRPr="008151BF">
        <w:rPr>
          <w:lang w:val="eu-ES"/>
        </w:rPr>
        <w:t xml:space="preserve"> jendearekin</w:t>
      </w:r>
      <w:r>
        <w:rPr>
          <w:lang w:val="eu-ES"/>
        </w:rPr>
        <w:t xml:space="preserve">, </w:t>
      </w:r>
      <w:proofErr w:type="spellStart"/>
      <w:r>
        <w:rPr>
          <w:lang w:val="eu-ES"/>
        </w:rPr>
        <w:t>Fracking</w:t>
      </w:r>
      <w:proofErr w:type="spellEnd"/>
      <w:r>
        <w:rPr>
          <w:lang w:val="eu-ES"/>
        </w:rPr>
        <w:t xml:space="preserve"> Ez-</w:t>
      </w:r>
      <w:proofErr w:type="spellStart"/>
      <w:r>
        <w:rPr>
          <w:lang w:val="eu-ES"/>
        </w:rPr>
        <w:t>eko</w:t>
      </w:r>
      <w:proofErr w:type="spellEnd"/>
      <w:r>
        <w:rPr>
          <w:lang w:val="eu-ES"/>
        </w:rPr>
        <w:t xml:space="preserve"> taldekide batekin joan nintzen zuregana, jo</w:t>
      </w:r>
      <w:r w:rsidRPr="008151BF">
        <w:rPr>
          <w:lang w:val="eu-ES"/>
        </w:rPr>
        <w:t>an ginen zu</w:t>
      </w:r>
      <w:r>
        <w:rPr>
          <w:lang w:val="eu-ES"/>
        </w:rPr>
        <w:t>regana, et</w:t>
      </w:r>
      <w:r w:rsidRPr="008151BF">
        <w:rPr>
          <w:lang w:val="eu-ES"/>
        </w:rPr>
        <w:t>a</w:t>
      </w:r>
      <w:r>
        <w:rPr>
          <w:lang w:val="eu-ES"/>
        </w:rPr>
        <w:t xml:space="preserve"> hau eman gen</w:t>
      </w:r>
      <w:r w:rsidRPr="008151BF">
        <w:rPr>
          <w:lang w:val="eu-ES"/>
        </w:rPr>
        <w:t>izun</w:t>
      </w:r>
      <w:r>
        <w:rPr>
          <w:lang w:val="eu-ES"/>
        </w:rPr>
        <w:t xml:space="preserve">: </w:t>
      </w:r>
      <w:proofErr w:type="spellStart"/>
      <w:r>
        <w:rPr>
          <w:lang w:val="eu-ES"/>
        </w:rPr>
        <w:t>Fracking</w:t>
      </w:r>
      <w:proofErr w:type="spellEnd"/>
      <w:r>
        <w:rPr>
          <w:lang w:val="eu-ES"/>
        </w:rPr>
        <w:t xml:space="preserve"> Ez taldeak atera zuen </w:t>
      </w:r>
      <w:r w:rsidRPr="008151BF">
        <w:rPr>
          <w:lang w:val="eu-ES"/>
        </w:rPr>
        <w:t xml:space="preserve">txosten bat, </w:t>
      </w:r>
      <w:proofErr w:type="spellStart"/>
      <w:r>
        <w:rPr>
          <w:lang w:val="eu-ES"/>
        </w:rPr>
        <w:t>frackinga</w:t>
      </w:r>
      <w:proofErr w:type="spellEnd"/>
      <w:r>
        <w:rPr>
          <w:lang w:val="eu-ES"/>
        </w:rPr>
        <w:t xml:space="preserve"> egitea </w:t>
      </w:r>
      <w:r w:rsidRPr="008151BF">
        <w:rPr>
          <w:lang w:val="eu-ES"/>
        </w:rPr>
        <w:t>arriskutsua zela esanez, ingurumen arloetan eta</w:t>
      </w:r>
      <w:r>
        <w:rPr>
          <w:lang w:val="eu-ES"/>
        </w:rPr>
        <w:t xml:space="preserve">. Zuk eskerrak eman </w:t>
      </w:r>
      <w:proofErr w:type="spellStart"/>
      <w:r>
        <w:rPr>
          <w:lang w:val="eu-ES"/>
        </w:rPr>
        <w:t>zenizkigun</w:t>
      </w:r>
      <w:proofErr w:type="spellEnd"/>
      <w:r>
        <w:rPr>
          <w:lang w:val="eu-ES"/>
        </w:rPr>
        <w:t>, eta esan zenuen: "Guk baditugu txosten gehiago, bale?"</w:t>
      </w:r>
      <w:r w:rsidRPr="008151BF">
        <w:rPr>
          <w:lang w:val="eu-ES"/>
        </w:rPr>
        <w:t xml:space="preserve"> Gureak </w:t>
      </w:r>
      <w:r>
        <w:rPr>
          <w:lang w:val="eu-ES"/>
        </w:rPr>
        <w:t>i</w:t>
      </w:r>
      <w:r w:rsidRPr="008151BF">
        <w:rPr>
          <w:lang w:val="eu-ES"/>
        </w:rPr>
        <w:t>ngurumen arrisku onartezinez ohar</w:t>
      </w:r>
      <w:r>
        <w:rPr>
          <w:lang w:val="eu-ES"/>
        </w:rPr>
        <w:t xml:space="preserve">tarazten zuten. Zuk </w:t>
      </w:r>
      <w:proofErr w:type="spellStart"/>
      <w:r>
        <w:rPr>
          <w:lang w:val="eu-ES"/>
        </w:rPr>
        <w:t>zenituenak</w:t>
      </w:r>
      <w:proofErr w:type="spellEnd"/>
      <w:r>
        <w:rPr>
          <w:lang w:val="eu-ES"/>
        </w:rPr>
        <w:t xml:space="preserve">, </w:t>
      </w:r>
      <w:proofErr w:type="spellStart"/>
      <w:r>
        <w:rPr>
          <w:lang w:val="eu-ES"/>
        </w:rPr>
        <w:t>SHESArenak</w:t>
      </w:r>
      <w:proofErr w:type="spellEnd"/>
      <w:r>
        <w:rPr>
          <w:lang w:val="eu-ES"/>
        </w:rPr>
        <w:t xml:space="preserve">, hauek el </w:t>
      </w:r>
      <w:proofErr w:type="spellStart"/>
      <w:r>
        <w:rPr>
          <w:lang w:val="eu-ES"/>
        </w:rPr>
        <w:t>Doradoren</w:t>
      </w:r>
      <w:proofErr w:type="spellEnd"/>
      <w:r>
        <w:rPr>
          <w:lang w:val="eu-ES"/>
        </w:rPr>
        <w:t xml:space="preserve"> promesak zekarten, mo</w:t>
      </w:r>
      <w:r w:rsidRPr="008151BF">
        <w:rPr>
          <w:lang w:val="eu-ES"/>
        </w:rPr>
        <w:t xml:space="preserve">mentu horretan eta </w:t>
      </w:r>
      <w:proofErr w:type="spellStart"/>
      <w:r>
        <w:rPr>
          <w:lang w:val="eu-ES"/>
        </w:rPr>
        <w:t>f</w:t>
      </w:r>
      <w:r w:rsidRPr="008151BF">
        <w:rPr>
          <w:lang w:val="eu-ES"/>
        </w:rPr>
        <w:t>rackingaren</w:t>
      </w:r>
      <w:proofErr w:type="spellEnd"/>
      <w:r w:rsidRPr="008151BF">
        <w:rPr>
          <w:lang w:val="eu-ES"/>
        </w:rPr>
        <w:t xml:space="preserve"> bitartez eta </w:t>
      </w:r>
      <w:r>
        <w:rPr>
          <w:lang w:val="eu-ES"/>
        </w:rPr>
        <w:t>abar, ezta? H</w:t>
      </w:r>
      <w:r w:rsidRPr="008151BF">
        <w:rPr>
          <w:lang w:val="eu-ES"/>
        </w:rPr>
        <w:t>ori urte</w:t>
      </w:r>
      <w:r>
        <w:rPr>
          <w:lang w:val="eu-ES"/>
        </w:rPr>
        <w:t>etako gatazka soziala izan zen. Et</w:t>
      </w:r>
      <w:r w:rsidRPr="008151BF">
        <w:rPr>
          <w:lang w:val="eu-ES"/>
        </w:rPr>
        <w:t>a</w:t>
      </w:r>
      <w:r>
        <w:rPr>
          <w:lang w:val="eu-ES"/>
        </w:rPr>
        <w:t>, azkenean, g</w:t>
      </w:r>
      <w:r w:rsidRPr="008151BF">
        <w:rPr>
          <w:lang w:val="eu-ES"/>
        </w:rPr>
        <w:t>atazka guztiar</w:t>
      </w:r>
      <w:r>
        <w:rPr>
          <w:lang w:val="eu-ES"/>
        </w:rPr>
        <w:t>en ondoren, amore eman zenuten. Eta, Arantza Tapiak berak, 2015. Urtean, eta legea onartzeare</w:t>
      </w:r>
      <w:r w:rsidRPr="008151BF">
        <w:rPr>
          <w:lang w:val="eu-ES"/>
        </w:rPr>
        <w:t>n bueltan</w:t>
      </w:r>
      <w:r>
        <w:rPr>
          <w:lang w:val="eu-ES"/>
        </w:rPr>
        <w:t>,</w:t>
      </w:r>
      <w:r w:rsidRPr="008151BF">
        <w:rPr>
          <w:lang w:val="eu-ES"/>
        </w:rPr>
        <w:t xml:space="preserve"> onartu zuen </w:t>
      </w:r>
      <w:proofErr w:type="spellStart"/>
      <w:r w:rsidRPr="008151BF">
        <w:rPr>
          <w:lang w:val="eu-ES"/>
        </w:rPr>
        <w:t>frackinga</w:t>
      </w:r>
      <w:proofErr w:type="spellEnd"/>
      <w:r w:rsidRPr="008151BF">
        <w:rPr>
          <w:lang w:val="eu-ES"/>
        </w:rPr>
        <w:t xml:space="preserve"> ezin zela egin</w:t>
      </w:r>
      <w:r>
        <w:rPr>
          <w:lang w:val="eu-ES"/>
        </w:rPr>
        <w:t xml:space="preserve">, </w:t>
      </w:r>
      <w:proofErr w:type="spellStart"/>
      <w:r>
        <w:rPr>
          <w:lang w:val="eu-ES"/>
        </w:rPr>
        <w:t>asumiezina</w:t>
      </w:r>
      <w:proofErr w:type="spellEnd"/>
      <w:r>
        <w:rPr>
          <w:lang w:val="eu-ES"/>
        </w:rPr>
        <w:t xml:space="preserve"> zelako </w:t>
      </w:r>
      <w:r w:rsidRPr="008151BF">
        <w:rPr>
          <w:lang w:val="eu-ES"/>
        </w:rPr>
        <w:t xml:space="preserve">egon </w:t>
      </w:r>
      <w:r>
        <w:rPr>
          <w:lang w:val="eu-ES"/>
        </w:rPr>
        <w:t>zitezkeen ingurumen arriskuak; h</w:t>
      </w:r>
      <w:r w:rsidRPr="008151BF">
        <w:rPr>
          <w:lang w:val="eu-ES"/>
        </w:rPr>
        <w:t xml:space="preserve">au da, guk hasieratik </w:t>
      </w:r>
      <w:r>
        <w:rPr>
          <w:lang w:val="eu-ES"/>
        </w:rPr>
        <w:t>esaten genuena.</w:t>
      </w:r>
    </w:p>
    <w:p w:rsidR="00696351" w:rsidRDefault="00696351" w:rsidP="00BB1779">
      <w:pPr>
        <w:pStyle w:val="Texto"/>
        <w:rPr>
          <w:lang w:val="eu-ES"/>
        </w:rPr>
      </w:pPr>
    </w:p>
    <w:p w:rsidR="00696351" w:rsidRDefault="00696351" w:rsidP="00BB1779">
      <w:pPr>
        <w:pStyle w:val="Texto"/>
        <w:rPr>
          <w:lang w:val="eu-ES"/>
        </w:rPr>
      </w:pPr>
      <w:r w:rsidRPr="008151BF">
        <w:rPr>
          <w:lang w:val="eu-ES"/>
        </w:rPr>
        <w:t>Oraingoan ere, oraingoan ere</w:t>
      </w:r>
      <w:r>
        <w:rPr>
          <w:lang w:val="eu-ES"/>
        </w:rPr>
        <w:t>, denbora eta baliabideak aurr</w:t>
      </w:r>
      <w:r w:rsidRPr="008151BF">
        <w:rPr>
          <w:lang w:val="eu-ES"/>
        </w:rPr>
        <w:t>eztuko dituzue</w:t>
      </w:r>
      <w:r>
        <w:rPr>
          <w:lang w:val="eu-ES"/>
        </w:rPr>
        <w:t>,</w:t>
      </w:r>
      <w:r w:rsidRPr="008151BF">
        <w:rPr>
          <w:lang w:val="eu-ES"/>
        </w:rPr>
        <w:t xml:space="preserve"> kasu egiten </w:t>
      </w:r>
      <w:proofErr w:type="spellStart"/>
      <w:r w:rsidRPr="008151BF">
        <w:rPr>
          <w:lang w:val="eu-ES"/>
        </w:rPr>
        <w:t>badiguzue</w:t>
      </w:r>
      <w:proofErr w:type="spellEnd"/>
      <w:r w:rsidRPr="008151BF">
        <w:rPr>
          <w:lang w:val="eu-ES"/>
        </w:rPr>
        <w:t xml:space="preserve">, ze guk ez dugu nahi hemendik hamar urtera arrazoia ematera etortzea. Nahi duguna da gaur bertan </w:t>
      </w:r>
      <w:proofErr w:type="spellStart"/>
      <w:r>
        <w:rPr>
          <w:lang w:val="eu-ES"/>
        </w:rPr>
        <w:t>SHESAren</w:t>
      </w:r>
      <w:proofErr w:type="spellEnd"/>
      <w:r>
        <w:rPr>
          <w:lang w:val="eu-ES"/>
        </w:rPr>
        <w:t xml:space="preserve"> amaieraren prozesua hastea. Eta i</w:t>
      </w:r>
      <w:r w:rsidRPr="008151BF">
        <w:rPr>
          <w:lang w:val="eu-ES"/>
        </w:rPr>
        <w:t xml:space="preserve">ruditzen zaigu </w:t>
      </w:r>
      <w:r>
        <w:rPr>
          <w:lang w:val="eu-ES"/>
        </w:rPr>
        <w:t xml:space="preserve">arrazoi nagusiak daudela. Lau </w:t>
      </w:r>
      <w:r w:rsidRPr="008151BF">
        <w:rPr>
          <w:lang w:val="eu-ES"/>
        </w:rPr>
        <w:t>a</w:t>
      </w:r>
      <w:r>
        <w:rPr>
          <w:lang w:val="eu-ES"/>
        </w:rPr>
        <w:t xml:space="preserve">rrazoi multzotan sailkatu ditut. Eta bat da, </w:t>
      </w:r>
      <w:r w:rsidRPr="008151BF">
        <w:rPr>
          <w:lang w:val="eu-ES"/>
        </w:rPr>
        <w:t>lehendabizikoa</w:t>
      </w:r>
      <w:r>
        <w:rPr>
          <w:lang w:val="eu-ES"/>
        </w:rPr>
        <w:t>,</w:t>
      </w:r>
      <w:r w:rsidRPr="008151BF">
        <w:rPr>
          <w:lang w:val="eu-ES"/>
        </w:rPr>
        <w:t xml:space="preserve"> da g</w:t>
      </w:r>
      <w:r>
        <w:rPr>
          <w:lang w:val="eu-ES"/>
        </w:rPr>
        <w:t xml:space="preserve">araiak eta funtzio historikoak. Garrantzitsua da jakitea </w:t>
      </w:r>
      <w:proofErr w:type="spellStart"/>
      <w:r>
        <w:rPr>
          <w:lang w:val="eu-ES"/>
        </w:rPr>
        <w:t>Hidrocarburos</w:t>
      </w:r>
      <w:proofErr w:type="spellEnd"/>
      <w:r>
        <w:rPr>
          <w:lang w:val="eu-ES"/>
        </w:rPr>
        <w:t xml:space="preserve"> de Euskadi Energiaren Euskal </w:t>
      </w:r>
      <w:r w:rsidRPr="008151BF">
        <w:rPr>
          <w:lang w:val="eu-ES"/>
        </w:rPr>
        <w:t>Erakundearen sorrera</w:t>
      </w:r>
      <w:r>
        <w:rPr>
          <w:lang w:val="eu-ES"/>
        </w:rPr>
        <w:t xml:space="preserve">n ostean jaiotzen dela, 1983an, </w:t>
      </w:r>
      <w:proofErr w:type="spellStart"/>
      <w:r>
        <w:rPr>
          <w:lang w:val="eu-ES"/>
        </w:rPr>
        <w:t>e</w:t>
      </w:r>
      <w:r w:rsidRPr="008151BF">
        <w:rPr>
          <w:lang w:val="eu-ES"/>
        </w:rPr>
        <w:t>nergetikoki</w:t>
      </w:r>
      <w:proofErr w:type="spellEnd"/>
      <w:r>
        <w:rPr>
          <w:lang w:val="eu-ES"/>
        </w:rPr>
        <w:t xml:space="preserve">, momentu </w:t>
      </w:r>
      <w:proofErr w:type="spellStart"/>
      <w:r>
        <w:rPr>
          <w:lang w:val="eu-ES"/>
        </w:rPr>
        <w:t>konbultso</w:t>
      </w:r>
      <w:proofErr w:type="spellEnd"/>
      <w:r>
        <w:rPr>
          <w:lang w:val="eu-ES"/>
        </w:rPr>
        <w:t xml:space="preserve"> batean;</w:t>
      </w:r>
      <w:r w:rsidRPr="008151BF">
        <w:rPr>
          <w:lang w:val="eu-ES"/>
        </w:rPr>
        <w:t xml:space="preserve"> 80. </w:t>
      </w:r>
      <w:r>
        <w:rPr>
          <w:lang w:val="eu-ES"/>
        </w:rPr>
        <w:t xml:space="preserve">inguruan </w:t>
      </w:r>
      <w:r w:rsidRPr="008151BF">
        <w:rPr>
          <w:lang w:val="eu-ES"/>
        </w:rPr>
        <w:t xml:space="preserve">krisi handia zegoen, </w:t>
      </w:r>
      <w:r>
        <w:rPr>
          <w:lang w:val="eu-ES"/>
        </w:rPr>
        <w:t xml:space="preserve">etorkizuneko hornidurak arriskuan zeuden. Eta, orduan, </w:t>
      </w:r>
      <w:r w:rsidRPr="008151BF">
        <w:rPr>
          <w:lang w:val="eu-ES"/>
        </w:rPr>
        <w:t>dibertsifikazioar</w:t>
      </w:r>
      <w:r>
        <w:rPr>
          <w:lang w:val="eu-ES"/>
        </w:rPr>
        <w:t>en aldeko apustu bat egiten zen, g</w:t>
      </w:r>
      <w:r w:rsidRPr="008151BF">
        <w:rPr>
          <w:lang w:val="eu-ES"/>
        </w:rPr>
        <w:t>asare</w:t>
      </w:r>
      <w:r>
        <w:rPr>
          <w:lang w:val="eu-ES"/>
        </w:rPr>
        <w:t>n aldeko apustu bat egiten zen, e</w:t>
      </w:r>
      <w:r w:rsidRPr="008151BF">
        <w:rPr>
          <w:lang w:val="eu-ES"/>
        </w:rPr>
        <w:t>ta kanpoko baliabide</w:t>
      </w:r>
      <w:r>
        <w:rPr>
          <w:lang w:val="eu-ES"/>
        </w:rPr>
        <w:t xml:space="preserve">en </w:t>
      </w:r>
      <w:r w:rsidRPr="008151BF">
        <w:rPr>
          <w:lang w:val="eu-ES"/>
        </w:rPr>
        <w:t>menpekotasunaz aldentzeko saiakera bat</w:t>
      </w:r>
      <w:r>
        <w:rPr>
          <w:lang w:val="eu-ES"/>
        </w:rPr>
        <w:t xml:space="preserve"> egiten zen, eta</w:t>
      </w:r>
      <w:r w:rsidRPr="008151BF">
        <w:rPr>
          <w:lang w:val="eu-ES"/>
        </w:rPr>
        <w:t xml:space="preserve"> </w:t>
      </w:r>
      <w:proofErr w:type="spellStart"/>
      <w:r>
        <w:rPr>
          <w:lang w:val="eu-ES"/>
        </w:rPr>
        <w:t>SHESAk</w:t>
      </w:r>
      <w:proofErr w:type="spellEnd"/>
      <w:r>
        <w:rPr>
          <w:lang w:val="eu-ES"/>
        </w:rPr>
        <w:t xml:space="preserve"> hor zentzua izan zezakeen, bertako </w:t>
      </w:r>
      <w:r w:rsidRPr="008151BF">
        <w:rPr>
          <w:lang w:val="eu-ES"/>
        </w:rPr>
        <w:t>baliabideak</w:t>
      </w:r>
      <w:r>
        <w:rPr>
          <w:lang w:val="eu-ES"/>
        </w:rPr>
        <w:t xml:space="preserve"> edo aprobetxatzeko eta garai harta</w:t>
      </w:r>
      <w:r w:rsidRPr="008151BF">
        <w:rPr>
          <w:lang w:val="eu-ES"/>
        </w:rPr>
        <w:t>n esate</w:t>
      </w:r>
      <w:r>
        <w:rPr>
          <w:lang w:val="eu-ES"/>
        </w:rPr>
        <w:t>n zen trantsizioan laguntzeko; p</w:t>
      </w:r>
      <w:r w:rsidRPr="008151BF">
        <w:rPr>
          <w:lang w:val="eu-ES"/>
        </w:rPr>
        <w:t>etroliot</w:t>
      </w:r>
      <w:r>
        <w:rPr>
          <w:lang w:val="eu-ES"/>
        </w:rPr>
        <w:t>ik gasera doan trantsizio horretan.</w:t>
      </w:r>
    </w:p>
    <w:p w:rsidR="00696351" w:rsidRDefault="00696351" w:rsidP="00BB1779">
      <w:pPr>
        <w:pStyle w:val="Texto"/>
        <w:rPr>
          <w:lang w:val="eu-ES"/>
        </w:rPr>
      </w:pPr>
    </w:p>
    <w:p w:rsidR="00696351" w:rsidRDefault="00696351" w:rsidP="006444E5">
      <w:pPr>
        <w:pStyle w:val="Texto"/>
        <w:rPr>
          <w:lang w:val="eu-ES"/>
        </w:rPr>
      </w:pPr>
      <w:r>
        <w:rPr>
          <w:lang w:val="eu-ES"/>
        </w:rPr>
        <w:t>Nik esango dut gaur, s</w:t>
      </w:r>
      <w:r w:rsidRPr="008151BF">
        <w:rPr>
          <w:lang w:val="eu-ES"/>
        </w:rPr>
        <w:t>ortu eta ia 40 urte berandu</w:t>
      </w:r>
      <w:r>
        <w:rPr>
          <w:lang w:val="eu-ES"/>
        </w:rPr>
        <w:t xml:space="preserve">ago, </w:t>
      </w:r>
      <w:proofErr w:type="spellStart"/>
      <w:r>
        <w:rPr>
          <w:lang w:val="eu-ES"/>
        </w:rPr>
        <w:t>SHESAk</w:t>
      </w:r>
      <w:proofErr w:type="spellEnd"/>
      <w:r w:rsidRPr="008151BF">
        <w:rPr>
          <w:lang w:val="eu-ES"/>
        </w:rPr>
        <w:t xml:space="preserve"> ez duela h</w:t>
      </w:r>
      <w:r>
        <w:rPr>
          <w:lang w:val="eu-ES"/>
        </w:rPr>
        <w:t>elburu estrategiko bat bera ere bete. P</w:t>
      </w:r>
      <w:r w:rsidRPr="008151BF">
        <w:rPr>
          <w:lang w:val="eu-ES"/>
        </w:rPr>
        <w:t>asa da bere mo</w:t>
      </w:r>
      <w:r>
        <w:rPr>
          <w:lang w:val="eu-ES"/>
        </w:rPr>
        <w:t xml:space="preserve">mentua, bere momentu historikoa, eta beste pantaila batean gaude. Hori, </w:t>
      </w:r>
      <w:proofErr w:type="spellStart"/>
      <w:r>
        <w:rPr>
          <w:lang w:val="eu-ES"/>
        </w:rPr>
        <w:t>Hidrocarburos</w:t>
      </w:r>
      <w:proofErr w:type="spellEnd"/>
      <w:r>
        <w:rPr>
          <w:lang w:val="eu-ES"/>
        </w:rPr>
        <w:t xml:space="preserve"> de Euskadik berak jakin beharko luke. Baina, klaro, enpresa batek, eta</w:t>
      </w:r>
      <w:r w:rsidRPr="008151BF">
        <w:rPr>
          <w:lang w:val="eu-ES"/>
        </w:rPr>
        <w:t xml:space="preserve"> gaine</w:t>
      </w:r>
      <w:r>
        <w:rPr>
          <w:lang w:val="eu-ES"/>
        </w:rPr>
        <w:t xml:space="preserve">ra sei langile dituen bitartean, </w:t>
      </w:r>
      <w:r w:rsidRPr="008151BF">
        <w:rPr>
          <w:lang w:val="eu-ES"/>
        </w:rPr>
        <w:t>bere</w:t>
      </w:r>
      <w:r>
        <w:rPr>
          <w:lang w:val="eu-ES"/>
        </w:rPr>
        <w:t xml:space="preserve"> existentziaren</w:t>
      </w:r>
      <w:r w:rsidRPr="008151BF">
        <w:rPr>
          <w:lang w:val="eu-ES"/>
        </w:rPr>
        <w:t>gatik borrokatuko du. Horregatik</w:t>
      </w:r>
      <w:r>
        <w:rPr>
          <w:lang w:val="eu-ES"/>
        </w:rPr>
        <w:t>,</w:t>
      </w:r>
      <w:r w:rsidRPr="008151BF">
        <w:rPr>
          <w:lang w:val="eu-ES"/>
        </w:rPr>
        <w:t xml:space="preserve"> irudi</w:t>
      </w:r>
      <w:r>
        <w:rPr>
          <w:lang w:val="eu-ES"/>
        </w:rPr>
        <w:t>tzen</w:t>
      </w:r>
      <w:r w:rsidRPr="008151BF">
        <w:rPr>
          <w:lang w:val="eu-ES"/>
        </w:rPr>
        <w:t xml:space="preserve"> zait zuek zaretela hori beraien momentua iritsi de</w:t>
      </w:r>
      <w:r>
        <w:rPr>
          <w:lang w:val="eu-ES"/>
        </w:rPr>
        <w:t xml:space="preserve">la esateko ardura </w:t>
      </w:r>
      <w:proofErr w:type="spellStart"/>
      <w:r>
        <w:rPr>
          <w:lang w:val="eu-ES"/>
        </w:rPr>
        <w:t>duzuenak</w:t>
      </w:r>
      <w:proofErr w:type="spellEnd"/>
      <w:r>
        <w:rPr>
          <w:lang w:val="eu-ES"/>
        </w:rPr>
        <w:t xml:space="preserve">, ez </w:t>
      </w:r>
      <w:proofErr w:type="spellStart"/>
      <w:r>
        <w:rPr>
          <w:lang w:val="eu-ES"/>
        </w:rPr>
        <w:t>Hidrocar</w:t>
      </w:r>
      <w:r w:rsidRPr="008151BF">
        <w:rPr>
          <w:lang w:val="eu-ES"/>
        </w:rPr>
        <w:t>buro</w:t>
      </w:r>
      <w:r>
        <w:rPr>
          <w:lang w:val="eu-ES"/>
        </w:rPr>
        <w:t>s</w:t>
      </w:r>
      <w:proofErr w:type="spellEnd"/>
      <w:r>
        <w:rPr>
          <w:lang w:val="eu-ES"/>
        </w:rPr>
        <w:t xml:space="preserve"> de Euskadik </w:t>
      </w:r>
      <w:r w:rsidRPr="008151BF">
        <w:rPr>
          <w:lang w:val="eu-ES"/>
        </w:rPr>
        <w:t>berak</w:t>
      </w:r>
      <w:r>
        <w:rPr>
          <w:lang w:val="eu-ES"/>
        </w:rPr>
        <w:t>;</w:t>
      </w:r>
      <w:r w:rsidRPr="008151BF">
        <w:rPr>
          <w:lang w:val="eu-ES"/>
        </w:rPr>
        <w:t xml:space="preserve"> berak ez du egingo. Berak</w:t>
      </w:r>
      <w:r>
        <w:rPr>
          <w:lang w:val="eu-ES"/>
        </w:rPr>
        <w:t xml:space="preserve"> </w:t>
      </w:r>
      <w:r w:rsidRPr="008151BF">
        <w:rPr>
          <w:lang w:val="eu-ES"/>
        </w:rPr>
        <w:t xml:space="preserve">saiakera egingo du bere existentzia </w:t>
      </w:r>
      <w:proofErr w:type="spellStart"/>
      <w:r w:rsidRPr="008151BF">
        <w:rPr>
          <w:lang w:val="eu-ES"/>
        </w:rPr>
        <w:t>aut</w:t>
      </w:r>
      <w:r>
        <w:rPr>
          <w:lang w:val="eu-ES"/>
        </w:rPr>
        <w:t>o</w:t>
      </w:r>
      <w:r w:rsidRPr="008151BF">
        <w:rPr>
          <w:lang w:val="eu-ES"/>
        </w:rPr>
        <w:t>justifikatzeko</w:t>
      </w:r>
      <w:proofErr w:type="spellEnd"/>
      <w:r>
        <w:rPr>
          <w:lang w:val="eu-ES"/>
        </w:rPr>
        <w:t xml:space="preserve">. Nioen </w:t>
      </w:r>
      <w:r w:rsidRPr="008151BF">
        <w:rPr>
          <w:lang w:val="eu-ES"/>
        </w:rPr>
        <w:t>bezal</w:t>
      </w:r>
      <w:r>
        <w:rPr>
          <w:lang w:val="eu-ES"/>
        </w:rPr>
        <w:t>a, ga</w:t>
      </w:r>
      <w:r w:rsidRPr="008151BF">
        <w:rPr>
          <w:lang w:val="eu-ES"/>
        </w:rPr>
        <w:t xml:space="preserve">ur beste pantaila batean </w:t>
      </w:r>
      <w:r>
        <w:rPr>
          <w:lang w:val="eu-ES"/>
        </w:rPr>
        <w:t>gaude. E</w:t>
      </w:r>
      <w:r w:rsidRPr="008151BF">
        <w:rPr>
          <w:lang w:val="eu-ES"/>
        </w:rPr>
        <w:t xml:space="preserve">ta pantaila horrek izena du larrialdi </w:t>
      </w:r>
      <w:proofErr w:type="spellStart"/>
      <w:r w:rsidRPr="008151BF">
        <w:rPr>
          <w:lang w:val="eu-ES"/>
        </w:rPr>
        <w:t>klimatikoa</w:t>
      </w:r>
      <w:proofErr w:type="spellEnd"/>
      <w:r w:rsidRPr="008151BF">
        <w:rPr>
          <w:lang w:val="eu-ES"/>
        </w:rPr>
        <w:t>.</w:t>
      </w:r>
      <w:r>
        <w:rPr>
          <w:lang w:val="eu-ES"/>
        </w:rPr>
        <w:t xml:space="preserve"> Horrek bakarrik, bere baitan, n</w:t>
      </w:r>
      <w:r w:rsidRPr="008151BF">
        <w:rPr>
          <w:lang w:val="eu-ES"/>
        </w:rPr>
        <w:t>ik uste dut arraz</w:t>
      </w:r>
      <w:r>
        <w:rPr>
          <w:lang w:val="eu-ES"/>
        </w:rPr>
        <w:t>oi nahikoa izan beharko lukeela</w:t>
      </w:r>
      <w:r w:rsidRPr="008151BF">
        <w:rPr>
          <w:lang w:val="eu-ES"/>
        </w:rPr>
        <w:t xml:space="preserve"> bultzada publikoa</w:t>
      </w:r>
      <w:r>
        <w:rPr>
          <w:lang w:val="eu-ES"/>
        </w:rPr>
        <w:t xml:space="preserve">, diru publiko guztia, </w:t>
      </w:r>
      <w:r w:rsidRPr="008151BF">
        <w:rPr>
          <w:lang w:val="eu-ES"/>
        </w:rPr>
        <w:t>energiaren arloan berriztagarrietara soilik bideratzeko. Baina</w:t>
      </w:r>
      <w:r>
        <w:rPr>
          <w:lang w:val="eu-ES"/>
        </w:rPr>
        <w:t>,</w:t>
      </w:r>
      <w:r w:rsidRPr="008151BF">
        <w:rPr>
          <w:lang w:val="eu-ES"/>
        </w:rPr>
        <w:t xml:space="preserve"> horretaz ga</w:t>
      </w:r>
      <w:r>
        <w:rPr>
          <w:lang w:val="eu-ES"/>
        </w:rPr>
        <w:t xml:space="preserve">in, uste dut Europar Batasunak </w:t>
      </w:r>
      <w:r w:rsidRPr="008151BF">
        <w:rPr>
          <w:lang w:val="eu-ES"/>
        </w:rPr>
        <w:t xml:space="preserve">Legebiltzar honek </w:t>
      </w:r>
      <w:r>
        <w:rPr>
          <w:lang w:val="eu-ES"/>
        </w:rPr>
        <w:t>–</w:t>
      </w:r>
      <w:r w:rsidRPr="008151BF">
        <w:rPr>
          <w:lang w:val="eu-ES"/>
        </w:rPr>
        <w:t>Jaurlaritza</w:t>
      </w:r>
      <w:r>
        <w:rPr>
          <w:lang w:val="eu-ES"/>
        </w:rPr>
        <w:t>k</w:t>
      </w:r>
      <w:r w:rsidRPr="008151BF">
        <w:rPr>
          <w:lang w:val="eu-ES"/>
        </w:rPr>
        <w:t xml:space="preserve"> berak Urkullu buru dela</w:t>
      </w:r>
      <w:r>
        <w:rPr>
          <w:lang w:val="eu-ES"/>
        </w:rPr>
        <w:t>– onartu dute,</w:t>
      </w:r>
      <w:r w:rsidRPr="008151BF">
        <w:rPr>
          <w:lang w:val="eu-ES"/>
        </w:rPr>
        <w:t xml:space="preserve"> deklarazio bitarte</w:t>
      </w:r>
      <w:r>
        <w:rPr>
          <w:lang w:val="eu-ES"/>
        </w:rPr>
        <w:t xml:space="preserve">z, </w:t>
      </w:r>
      <w:r w:rsidRPr="008151BF">
        <w:rPr>
          <w:lang w:val="eu-ES"/>
        </w:rPr>
        <w:t>l</w:t>
      </w:r>
      <w:r>
        <w:rPr>
          <w:lang w:val="eu-ES"/>
        </w:rPr>
        <w:t xml:space="preserve">arrialdi </w:t>
      </w:r>
      <w:proofErr w:type="spellStart"/>
      <w:r>
        <w:rPr>
          <w:lang w:val="eu-ES"/>
        </w:rPr>
        <w:t>klimatiko</w:t>
      </w:r>
      <w:proofErr w:type="spellEnd"/>
      <w:r>
        <w:rPr>
          <w:lang w:val="eu-ES"/>
        </w:rPr>
        <w:t xml:space="preserve"> deklarazioa. B</w:t>
      </w:r>
      <w:r w:rsidRPr="008151BF">
        <w:rPr>
          <w:lang w:val="eu-ES"/>
        </w:rPr>
        <w:t>aina</w:t>
      </w:r>
      <w:r>
        <w:rPr>
          <w:lang w:val="eu-ES"/>
        </w:rPr>
        <w:t>,</w:t>
      </w:r>
      <w:r w:rsidRPr="008151BF">
        <w:rPr>
          <w:lang w:val="eu-ES"/>
        </w:rPr>
        <w:t xml:space="preserve"> klaro</w:t>
      </w:r>
      <w:r>
        <w:rPr>
          <w:lang w:val="eu-ES"/>
        </w:rPr>
        <w:t xml:space="preserve">, hori ez da onartzea bakarrik. Hemen, </w:t>
      </w:r>
      <w:r w:rsidRPr="008151BF">
        <w:rPr>
          <w:lang w:val="eu-ES"/>
        </w:rPr>
        <w:t>IPC</w:t>
      </w:r>
      <w:r>
        <w:rPr>
          <w:lang w:val="eu-ES"/>
        </w:rPr>
        <w:t>C,</w:t>
      </w:r>
      <w:r w:rsidRPr="008151BF">
        <w:rPr>
          <w:lang w:val="eu-ES"/>
        </w:rPr>
        <w:t xml:space="preserve"> Nazioarteko </w:t>
      </w:r>
      <w:r>
        <w:rPr>
          <w:lang w:val="eu-ES"/>
        </w:rPr>
        <w:t>A</w:t>
      </w:r>
      <w:r w:rsidRPr="008151BF">
        <w:rPr>
          <w:lang w:val="eu-ES"/>
        </w:rPr>
        <w:t xml:space="preserve">ldaketa </w:t>
      </w:r>
      <w:proofErr w:type="spellStart"/>
      <w:r>
        <w:rPr>
          <w:lang w:val="eu-ES"/>
        </w:rPr>
        <w:t>Klimatikoaren</w:t>
      </w:r>
      <w:proofErr w:type="spellEnd"/>
      <w:r>
        <w:rPr>
          <w:lang w:val="eu-ES"/>
        </w:rPr>
        <w:t xml:space="preserve"> P</w:t>
      </w:r>
      <w:r w:rsidRPr="008151BF">
        <w:rPr>
          <w:lang w:val="eu-ES"/>
        </w:rPr>
        <w:t>anelak esaten du 1,5 graduko igoera, berotze global</w:t>
      </w:r>
      <w:r>
        <w:rPr>
          <w:lang w:val="eu-ES"/>
        </w:rPr>
        <w:t>ean igoera e</w:t>
      </w:r>
      <w:r w:rsidRPr="008151BF">
        <w:rPr>
          <w:lang w:val="eu-ES"/>
        </w:rPr>
        <w:t>z badugu pasa behar</w:t>
      </w:r>
      <w:r>
        <w:rPr>
          <w:lang w:val="eu-ES"/>
        </w:rPr>
        <w:t>,</w:t>
      </w:r>
      <w:r w:rsidRPr="008151BF">
        <w:rPr>
          <w:lang w:val="eu-ES"/>
        </w:rPr>
        <w:t xml:space="preserve"> gaur egun existitzen diren erreserben parte ba</w:t>
      </w:r>
      <w:r>
        <w:rPr>
          <w:lang w:val="eu-ES"/>
        </w:rPr>
        <w:t xml:space="preserve">t erre gabe gelditu behar dela. </w:t>
      </w:r>
      <w:r w:rsidRPr="008151BF">
        <w:rPr>
          <w:lang w:val="eu-ES"/>
        </w:rPr>
        <w:t xml:space="preserve">Beraz, zertan </w:t>
      </w:r>
      <w:r w:rsidRPr="008151BF">
        <w:rPr>
          <w:lang w:val="eu-ES"/>
        </w:rPr>
        <w:lastRenderedPageBreak/>
        <w:t>gabiltza hamarnaka urtetan</w:t>
      </w:r>
      <w:r>
        <w:rPr>
          <w:lang w:val="eu-ES"/>
        </w:rPr>
        <w:t>, ustiatu, e</w:t>
      </w:r>
      <w:r w:rsidRPr="008151BF">
        <w:rPr>
          <w:lang w:val="eu-ES"/>
        </w:rPr>
        <w:t>splotat</w:t>
      </w:r>
      <w:r>
        <w:rPr>
          <w:lang w:val="eu-ES"/>
        </w:rPr>
        <w:t xml:space="preserve">u dezakegun </w:t>
      </w:r>
      <w:proofErr w:type="spellStart"/>
      <w:r>
        <w:rPr>
          <w:lang w:val="eu-ES"/>
        </w:rPr>
        <w:t>jazimendu</w:t>
      </w:r>
      <w:proofErr w:type="spellEnd"/>
      <w:r>
        <w:rPr>
          <w:lang w:val="eu-ES"/>
        </w:rPr>
        <w:t xml:space="preserve"> </w:t>
      </w:r>
      <w:r w:rsidRPr="008151BF">
        <w:rPr>
          <w:lang w:val="eu-ES"/>
        </w:rPr>
        <w:t>batzuen bila</w:t>
      </w:r>
      <w:r>
        <w:rPr>
          <w:lang w:val="eu-ES"/>
        </w:rPr>
        <w:t>? E</w:t>
      </w:r>
      <w:r w:rsidRPr="008151BF">
        <w:rPr>
          <w:lang w:val="eu-ES"/>
        </w:rPr>
        <w:t>z dauka</w:t>
      </w:r>
      <w:r>
        <w:rPr>
          <w:lang w:val="eu-ES"/>
        </w:rPr>
        <w:t xml:space="preserve"> zentzu askorik.</w:t>
      </w:r>
    </w:p>
    <w:p w:rsidR="00696351" w:rsidRDefault="00696351" w:rsidP="00405E69">
      <w:pPr>
        <w:pStyle w:val="Texto"/>
        <w:rPr>
          <w:lang w:val="eu-ES"/>
        </w:rPr>
      </w:pPr>
    </w:p>
    <w:p w:rsidR="00696351" w:rsidRDefault="00696351" w:rsidP="00405E69">
      <w:pPr>
        <w:pStyle w:val="Texto"/>
        <w:rPr>
          <w:lang w:val="eu-ES"/>
        </w:rPr>
      </w:pPr>
      <w:r>
        <w:rPr>
          <w:lang w:val="eu-ES"/>
        </w:rPr>
        <w:t>Ez dauka zentzurik ere, e</w:t>
      </w:r>
      <w:r w:rsidRPr="008151BF">
        <w:rPr>
          <w:lang w:val="eu-ES"/>
        </w:rPr>
        <w:t xml:space="preserve">saten baldin badugu </w:t>
      </w:r>
      <w:r>
        <w:rPr>
          <w:lang w:val="eu-ES"/>
        </w:rPr>
        <w:t xml:space="preserve">2050 urtera arte </w:t>
      </w:r>
      <w:proofErr w:type="spellStart"/>
      <w:r>
        <w:rPr>
          <w:lang w:val="eu-ES"/>
        </w:rPr>
        <w:t>carbono</w:t>
      </w:r>
      <w:proofErr w:type="spellEnd"/>
      <w:r>
        <w:rPr>
          <w:lang w:val="eu-ES"/>
        </w:rPr>
        <w:t xml:space="preserve"> neutro ekonomia baten bila joan behar dugula, </w:t>
      </w:r>
      <w:r w:rsidRPr="008151BF">
        <w:rPr>
          <w:lang w:val="eu-ES"/>
        </w:rPr>
        <w:t>eta hori ere onartutako helbur</w:t>
      </w:r>
      <w:r>
        <w:rPr>
          <w:lang w:val="eu-ES"/>
        </w:rPr>
        <w:t xml:space="preserve">u bat da, eta </w:t>
      </w:r>
      <w:r w:rsidRPr="008151BF">
        <w:rPr>
          <w:lang w:val="eu-ES"/>
        </w:rPr>
        <w:t>ezin ditugu jarraitu, ezin ditugu hasi</w:t>
      </w:r>
      <w:r>
        <w:rPr>
          <w:lang w:val="eu-ES"/>
        </w:rPr>
        <w:t xml:space="preserve"> hamarnaka urte esplotatzen a</w:t>
      </w:r>
      <w:r w:rsidRPr="008151BF">
        <w:rPr>
          <w:lang w:val="eu-ES"/>
        </w:rPr>
        <w:t>rituko ginatekeen egotekotan,</w:t>
      </w:r>
      <w:r>
        <w:rPr>
          <w:lang w:val="eu-ES"/>
        </w:rPr>
        <w:t xml:space="preserve"> gasa egotekotan, hobi batzuk edo (…). Eta, are </w:t>
      </w:r>
      <w:r w:rsidRPr="008151BF">
        <w:rPr>
          <w:lang w:val="eu-ES"/>
        </w:rPr>
        <w:t>gutxiago</w:t>
      </w:r>
      <w:r>
        <w:rPr>
          <w:lang w:val="eu-ES"/>
        </w:rPr>
        <w:t>, administrazioak esan due</w:t>
      </w:r>
      <w:r w:rsidRPr="008151BF">
        <w:rPr>
          <w:lang w:val="eu-ES"/>
        </w:rPr>
        <w:t>n bezala, eredugarria izan behar baldin badu</w:t>
      </w:r>
      <w:r>
        <w:rPr>
          <w:lang w:val="eu-ES"/>
        </w:rPr>
        <w:t>. E</w:t>
      </w:r>
      <w:r w:rsidRPr="008151BF">
        <w:rPr>
          <w:lang w:val="eu-ES"/>
        </w:rPr>
        <w:t>redugarria izan behar baldin badu, ze</w:t>
      </w:r>
      <w:r>
        <w:rPr>
          <w:lang w:val="eu-ES"/>
        </w:rPr>
        <w:t xml:space="preserve">r eredu da hori, </w:t>
      </w:r>
      <w:proofErr w:type="spellStart"/>
      <w:r>
        <w:rPr>
          <w:lang w:val="eu-ES"/>
        </w:rPr>
        <w:t>Hidrocarburos</w:t>
      </w:r>
      <w:proofErr w:type="spellEnd"/>
      <w:r>
        <w:rPr>
          <w:lang w:val="eu-ES"/>
        </w:rPr>
        <w:t xml:space="preserve"> de Euskadi </w:t>
      </w:r>
      <w:r w:rsidRPr="008151BF">
        <w:rPr>
          <w:lang w:val="eu-ES"/>
        </w:rPr>
        <w:t>mantentzea eta hidrokarburoen</w:t>
      </w:r>
      <w:r>
        <w:rPr>
          <w:lang w:val="eu-ES"/>
        </w:rPr>
        <w:t xml:space="preserve"> ildotik esploratzen jarraitzea? </w:t>
      </w:r>
      <w:r w:rsidRPr="008151BF">
        <w:rPr>
          <w:lang w:val="eu-ES"/>
        </w:rPr>
        <w:t>Uste du</w:t>
      </w:r>
      <w:r>
        <w:rPr>
          <w:lang w:val="eu-ES"/>
        </w:rPr>
        <w:t>t</w:t>
      </w:r>
      <w:r w:rsidRPr="008151BF">
        <w:rPr>
          <w:lang w:val="eu-ES"/>
        </w:rPr>
        <w:t xml:space="preserve"> karbon</w:t>
      </w:r>
      <w:r>
        <w:rPr>
          <w:lang w:val="eu-ES"/>
        </w:rPr>
        <w:t xml:space="preserve">o neutraltasun ekonomia batek, </w:t>
      </w:r>
      <w:r w:rsidRPr="008151BF">
        <w:rPr>
          <w:lang w:val="eu-ES"/>
        </w:rPr>
        <w:t>2050ren urterako</w:t>
      </w:r>
      <w:r>
        <w:rPr>
          <w:lang w:val="eu-ES"/>
        </w:rPr>
        <w:t>, hidrokarburo z</w:t>
      </w:r>
      <w:r w:rsidRPr="008151BF">
        <w:rPr>
          <w:lang w:val="eu-ES"/>
        </w:rPr>
        <w:t xml:space="preserve">ero </w:t>
      </w:r>
      <w:r>
        <w:rPr>
          <w:lang w:val="eu-ES"/>
        </w:rPr>
        <w:t xml:space="preserve">politika bat </w:t>
      </w:r>
      <w:proofErr w:type="spellStart"/>
      <w:r>
        <w:rPr>
          <w:lang w:val="eu-ES"/>
        </w:rPr>
        <w:t>suposatzen</w:t>
      </w:r>
      <w:proofErr w:type="spellEnd"/>
      <w:r>
        <w:rPr>
          <w:lang w:val="eu-ES"/>
        </w:rPr>
        <w:t xml:space="preserve"> duela, et</w:t>
      </w:r>
      <w:r w:rsidRPr="008151BF">
        <w:rPr>
          <w:lang w:val="eu-ES"/>
        </w:rPr>
        <w:t xml:space="preserve">a hori </w:t>
      </w:r>
      <w:r>
        <w:rPr>
          <w:lang w:val="eu-ES"/>
        </w:rPr>
        <w:t>gaur hasten dela planifikatzen. E</w:t>
      </w:r>
      <w:r w:rsidRPr="008151BF">
        <w:rPr>
          <w:lang w:val="eu-ES"/>
        </w:rPr>
        <w:t>z egin kasu</w:t>
      </w:r>
      <w:r>
        <w:rPr>
          <w:lang w:val="eu-ES"/>
        </w:rPr>
        <w:t xml:space="preserve"> niri. Adituen lantaldeak, e</w:t>
      </w:r>
      <w:r w:rsidRPr="008151BF">
        <w:rPr>
          <w:lang w:val="eu-ES"/>
        </w:rPr>
        <w:t>ne</w:t>
      </w:r>
      <w:r>
        <w:rPr>
          <w:lang w:val="eu-ES"/>
        </w:rPr>
        <w:t xml:space="preserve">rgiaren txostena egingo dutenak, </w:t>
      </w:r>
      <w:r w:rsidRPr="008151BF">
        <w:rPr>
          <w:lang w:val="eu-ES"/>
        </w:rPr>
        <w:t>honen inguruan h</w:t>
      </w:r>
      <w:r>
        <w:rPr>
          <w:lang w:val="eu-ES"/>
        </w:rPr>
        <w:t>itz egiten aritu dira herenegun, e</w:t>
      </w:r>
      <w:r w:rsidRPr="008151BF">
        <w:rPr>
          <w:lang w:val="eu-ES"/>
        </w:rPr>
        <w:t>ta bidea hortik d</w:t>
      </w:r>
      <w:r>
        <w:rPr>
          <w:lang w:val="eu-ES"/>
        </w:rPr>
        <w:t>oala nahiko argi iruditzen zait. E</w:t>
      </w:r>
      <w:r w:rsidRPr="008151BF">
        <w:rPr>
          <w:lang w:val="eu-ES"/>
        </w:rPr>
        <w:t>ta iruditzen z</w:t>
      </w:r>
      <w:r>
        <w:rPr>
          <w:lang w:val="eu-ES"/>
        </w:rPr>
        <w:t>ait,</w:t>
      </w:r>
      <w:r w:rsidRPr="008151BF">
        <w:rPr>
          <w:lang w:val="eu-ES"/>
        </w:rPr>
        <w:t xml:space="preserve"> baita ere</w:t>
      </w:r>
      <w:r>
        <w:rPr>
          <w:lang w:val="eu-ES"/>
        </w:rPr>
        <w:t xml:space="preserve">, </w:t>
      </w:r>
      <w:proofErr w:type="spellStart"/>
      <w:r>
        <w:rPr>
          <w:lang w:val="eu-ES"/>
        </w:rPr>
        <w:t>Hidrocarburos</w:t>
      </w:r>
      <w:proofErr w:type="spellEnd"/>
      <w:r>
        <w:rPr>
          <w:lang w:val="eu-ES"/>
        </w:rPr>
        <w:t xml:space="preserve"> de Euskadi</w:t>
      </w:r>
      <w:r w:rsidRPr="008151BF">
        <w:rPr>
          <w:lang w:val="eu-ES"/>
        </w:rPr>
        <w:t xml:space="preserve">ri dirua ematen </w:t>
      </w:r>
      <w:r>
        <w:rPr>
          <w:lang w:val="eu-ES"/>
        </w:rPr>
        <w:t xml:space="preserve">jarraitzea ez dela bateragarria, </w:t>
      </w:r>
      <w:r w:rsidRPr="008151BF">
        <w:rPr>
          <w:lang w:val="eu-ES"/>
        </w:rPr>
        <w:t>sai</w:t>
      </w:r>
      <w:r>
        <w:rPr>
          <w:lang w:val="eu-ES"/>
        </w:rPr>
        <w:t>atu zareten bezala, aurrekontu berde batzuekin.</w:t>
      </w:r>
    </w:p>
    <w:p w:rsidR="00696351" w:rsidRDefault="00696351" w:rsidP="00405E69">
      <w:pPr>
        <w:pStyle w:val="Texto"/>
        <w:rPr>
          <w:lang w:val="eu-ES"/>
        </w:rPr>
      </w:pPr>
    </w:p>
    <w:p w:rsidR="00696351" w:rsidRPr="006444E5" w:rsidRDefault="00696351" w:rsidP="00BB1779">
      <w:pPr>
        <w:pStyle w:val="Texto"/>
        <w:rPr>
          <w:lang w:val="es-ES"/>
        </w:rPr>
      </w:pPr>
      <w:r w:rsidRPr="008151BF">
        <w:rPr>
          <w:lang w:val="eu-ES"/>
        </w:rPr>
        <w:t>Eta</w:t>
      </w:r>
      <w:r>
        <w:rPr>
          <w:lang w:val="eu-ES"/>
        </w:rPr>
        <w:t xml:space="preserve">, hemen, ohartxo </w:t>
      </w:r>
      <w:r w:rsidRPr="008151BF">
        <w:rPr>
          <w:lang w:val="eu-ES"/>
        </w:rPr>
        <w:t>b</w:t>
      </w:r>
      <w:r>
        <w:rPr>
          <w:lang w:val="eu-ES"/>
        </w:rPr>
        <w:t>at egin behar dut, s</w:t>
      </w:r>
      <w:proofErr w:type="spellStart"/>
      <w:r w:rsidRPr="006444E5">
        <w:rPr>
          <w:lang w:val="es-ES"/>
        </w:rPr>
        <w:t>eñor</w:t>
      </w:r>
      <w:proofErr w:type="spellEnd"/>
      <w:r w:rsidRPr="006444E5">
        <w:rPr>
          <w:lang w:val="es-ES"/>
        </w:rPr>
        <w:t xml:space="preserve"> Becerra. Ustedes han intentado vender que han restado dinero a SHESA, que han quitado dinero a SHESA. Ustedes, el dinero que le han quitado a SHESA </w:t>
      </w:r>
      <w:proofErr w:type="gramStart"/>
      <w:r w:rsidRPr="006444E5">
        <w:rPr>
          <w:lang w:val="es-ES"/>
        </w:rPr>
        <w:t>ha</w:t>
      </w:r>
      <w:proofErr w:type="gramEnd"/>
      <w:r w:rsidRPr="006444E5">
        <w:rPr>
          <w:lang w:val="es-ES"/>
        </w:rPr>
        <w:t xml:space="preserve"> sido cero euros. Y lo que han movido sus planes es cero milímetros. Y después, si quiere, hablamos de esto.</w:t>
      </w:r>
    </w:p>
    <w:p w:rsidR="00696351" w:rsidRPr="006444E5" w:rsidRDefault="00696351" w:rsidP="00BB1779">
      <w:pPr>
        <w:pStyle w:val="Texto"/>
        <w:rPr>
          <w:lang w:val="es-ES"/>
        </w:rPr>
      </w:pPr>
    </w:p>
    <w:p w:rsidR="00696351" w:rsidRPr="00C00FC7" w:rsidRDefault="00696351" w:rsidP="00BB1779">
      <w:pPr>
        <w:pStyle w:val="Texto"/>
        <w:rPr>
          <w:lang w:val="eu-ES"/>
        </w:rPr>
      </w:pPr>
      <w:r>
        <w:rPr>
          <w:lang w:val="eu-ES"/>
        </w:rPr>
        <w:t>Be</w:t>
      </w:r>
      <w:r w:rsidRPr="008151BF">
        <w:rPr>
          <w:lang w:val="eu-ES"/>
        </w:rPr>
        <w:t>ste kontu bat</w:t>
      </w:r>
      <w:r>
        <w:rPr>
          <w:lang w:val="eu-ES"/>
        </w:rPr>
        <w:t xml:space="preserve">, garrantzitsua. </w:t>
      </w:r>
      <w:proofErr w:type="spellStart"/>
      <w:r>
        <w:rPr>
          <w:lang w:val="eu-ES"/>
        </w:rPr>
        <w:t>SHESA</w:t>
      </w:r>
      <w:r w:rsidRPr="008151BF">
        <w:rPr>
          <w:lang w:val="eu-ES"/>
        </w:rPr>
        <w:t>ren</w:t>
      </w:r>
      <w:proofErr w:type="spellEnd"/>
      <w:r w:rsidRPr="008151BF">
        <w:rPr>
          <w:lang w:val="eu-ES"/>
        </w:rPr>
        <w:t xml:space="preserve"> inguruan</w:t>
      </w:r>
      <w:r>
        <w:rPr>
          <w:lang w:val="eu-ES"/>
        </w:rPr>
        <w:t>,</w:t>
      </w:r>
      <w:r w:rsidRPr="008151BF">
        <w:rPr>
          <w:lang w:val="eu-ES"/>
        </w:rPr>
        <w:t xml:space="preserve"> diru xahuketa ardura</w:t>
      </w:r>
      <w:r>
        <w:rPr>
          <w:lang w:val="eu-ES"/>
        </w:rPr>
        <w:t>gabe bat egon da azken urteetan. E</w:t>
      </w:r>
      <w:r w:rsidRPr="008151BF">
        <w:rPr>
          <w:lang w:val="eu-ES"/>
        </w:rPr>
        <w:t xml:space="preserve">ta </w:t>
      </w:r>
      <w:r>
        <w:rPr>
          <w:lang w:val="eu-ES"/>
        </w:rPr>
        <w:t>hau modu askotan azaldu dezaket. Aurrekontuak e</w:t>
      </w:r>
      <w:r w:rsidRPr="008151BF">
        <w:rPr>
          <w:lang w:val="eu-ES"/>
        </w:rPr>
        <w:t>rrepasat</w:t>
      </w:r>
      <w:r>
        <w:rPr>
          <w:lang w:val="eu-ES"/>
        </w:rPr>
        <w:t>u ditut, a</w:t>
      </w:r>
      <w:r w:rsidRPr="008151BF">
        <w:rPr>
          <w:lang w:val="eu-ES"/>
        </w:rPr>
        <w:t xml:space="preserve">zkeneko 20 </w:t>
      </w:r>
      <w:proofErr w:type="spellStart"/>
      <w:r w:rsidRPr="008151BF">
        <w:rPr>
          <w:lang w:val="eu-ES"/>
        </w:rPr>
        <w:t>urteetakoak</w:t>
      </w:r>
      <w:proofErr w:type="spellEnd"/>
      <w:r>
        <w:rPr>
          <w:lang w:val="eu-ES"/>
        </w:rPr>
        <w:t>, e</w:t>
      </w:r>
      <w:r w:rsidRPr="008151BF">
        <w:rPr>
          <w:lang w:val="eu-ES"/>
        </w:rPr>
        <w:t>ta esan</w:t>
      </w:r>
      <w:r>
        <w:rPr>
          <w:lang w:val="eu-ES"/>
        </w:rPr>
        <w:t xml:space="preserve"> dezakegu batura bat egiten, </w:t>
      </w:r>
      <w:r w:rsidRPr="008151BF">
        <w:rPr>
          <w:lang w:val="eu-ES"/>
        </w:rPr>
        <w:t>oso sinplea,</w:t>
      </w:r>
      <w:r>
        <w:rPr>
          <w:lang w:val="eu-ES"/>
        </w:rPr>
        <w:t xml:space="preserve"> </w:t>
      </w:r>
      <w:proofErr w:type="spellStart"/>
      <w:r>
        <w:rPr>
          <w:lang w:val="eu-ES"/>
        </w:rPr>
        <w:t>Hidrocarburos</w:t>
      </w:r>
      <w:proofErr w:type="spellEnd"/>
      <w:r>
        <w:rPr>
          <w:lang w:val="eu-ES"/>
        </w:rPr>
        <w:t xml:space="preserve"> de Eus</w:t>
      </w:r>
      <w:r w:rsidRPr="008151BF">
        <w:rPr>
          <w:lang w:val="eu-ES"/>
        </w:rPr>
        <w:t>kadik azken 20 urteetako aurrekontuetan 150 milioi euro baino gehiago lortu dituela aurrekontuetan.</w:t>
      </w:r>
      <w:r>
        <w:rPr>
          <w:lang w:val="eu-ES"/>
        </w:rPr>
        <w:t xml:space="preserve"> Egia da, ez ditu dena gastatu. P</w:t>
      </w:r>
      <w:r w:rsidRPr="008151BF">
        <w:rPr>
          <w:lang w:val="eu-ES"/>
        </w:rPr>
        <w:t>arte bat beraie</w:t>
      </w:r>
      <w:r>
        <w:rPr>
          <w:lang w:val="eu-ES"/>
        </w:rPr>
        <w:t>n… bueno,</w:t>
      </w:r>
      <w:r w:rsidRPr="008151BF">
        <w:rPr>
          <w:lang w:val="eu-ES"/>
        </w:rPr>
        <w:t xml:space="preserve"> ga</w:t>
      </w:r>
      <w:r>
        <w:rPr>
          <w:lang w:val="eu-ES"/>
        </w:rPr>
        <w:t>ur…</w:t>
      </w:r>
    </w:p>
    <w:p w:rsidR="00696351" w:rsidRPr="00C00FC7" w:rsidRDefault="00696351" w:rsidP="00BB1779">
      <w:pPr>
        <w:pStyle w:val="Texto"/>
        <w:rPr>
          <w:lang w:val="eu-ES"/>
        </w:rPr>
      </w:pPr>
    </w:p>
    <w:p w:rsidR="00696351" w:rsidRPr="00C00FC7" w:rsidRDefault="00696351" w:rsidP="00BB1779">
      <w:pPr>
        <w:pStyle w:val="Texto"/>
        <w:rPr>
          <w:lang w:val="eu-ES"/>
        </w:rPr>
      </w:pPr>
      <w:r w:rsidRPr="00C00FC7">
        <w:rPr>
          <w:lang w:val="eu-ES"/>
        </w:rPr>
        <w:t>(33. zintaren amaiera)</w:t>
      </w:r>
    </w:p>
    <w:p w:rsidR="00696351" w:rsidRDefault="00696351" w:rsidP="001F1098">
      <w:pPr>
        <w:pStyle w:val="Texto"/>
      </w:pPr>
      <w:r>
        <w:t xml:space="preserve">(34. </w:t>
      </w:r>
      <w:proofErr w:type="spellStart"/>
      <w:proofErr w:type="gramStart"/>
      <w:r>
        <w:t>zintaren</w:t>
      </w:r>
      <w:proofErr w:type="spellEnd"/>
      <w:proofErr w:type="gramEnd"/>
      <w:r>
        <w:t xml:space="preserve"> </w:t>
      </w:r>
      <w:proofErr w:type="spellStart"/>
      <w:r>
        <w:t>hasiera</w:t>
      </w:r>
      <w:proofErr w:type="spellEnd"/>
      <w:r>
        <w:t>)</w:t>
      </w:r>
    </w:p>
    <w:p w:rsidR="00696351" w:rsidRDefault="00696351" w:rsidP="001F1098">
      <w:pPr>
        <w:pStyle w:val="Texto"/>
      </w:pPr>
    </w:p>
    <w:p w:rsidR="00696351" w:rsidRDefault="00696351" w:rsidP="001F1098">
      <w:pPr>
        <w:pStyle w:val="Texto"/>
        <w:rPr>
          <w:lang w:val="eu-ES"/>
        </w:rPr>
      </w:pPr>
      <w:r>
        <w:t xml:space="preserve">… </w:t>
      </w:r>
      <w:r w:rsidRPr="00D55F22">
        <w:rPr>
          <w:lang w:val="eu-ES"/>
        </w:rPr>
        <w:t>azken 20 urteetako aurrekontuetan 150 milioi euro baino gehiago lortu dituela aurrekontuetan</w:t>
      </w:r>
      <w:r>
        <w:rPr>
          <w:lang w:val="eu-ES"/>
        </w:rPr>
        <w:t>. E</w:t>
      </w:r>
      <w:r w:rsidRPr="00D55F22">
        <w:rPr>
          <w:lang w:val="eu-ES"/>
        </w:rPr>
        <w:t>gia da, ez ditu dena gastatu</w:t>
      </w:r>
      <w:r>
        <w:rPr>
          <w:lang w:val="eu-ES"/>
        </w:rPr>
        <w:t>. P</w:t>
      </w:r>
      <w:r w:rsidRPr="00D55F22">
        <w:rPr>
          <w:lang w:val="eu-ES"/>
        </w:rPr>
        <w:t>arte bat beraien</w:t>
      </w:r>
      <w:r>
        <w:rPr>
          <w:lang w:val="eu-ES"/>
        </w:rPr>
        <w:t>…,</w:t>
      </w:r>
      <w:r w:rsidRPr="00D55F22">
        <w:rPr>
          <w:lang w:val="eu-ES"/>
        </w:rPr>
        <w:t xml:space="preserve"> bueno </w:t>
      </w:r>
      <w:r>
        <w:rPr>
          <w:lang w:val="eu-ES"/>
        </w:rPr>
        <w:t xml:space="preserve">gauzak </w:t>
      </w:r>
      <w:r w:rsidRPr="00D55F22">
        <w:rPr>
          <w:lang w:val="eu-ES"/>
        </w:rPr>
        <w:t>gaizki egin dituztelako, baina ez ditu dena gastatu</w:t>
      </w:r>
      <w:r>
        <w:rPr>
          <w:lang w:val="eu-ES"/>
        </w:rPr>
        <w:t>. B</w:t>
      </w:r>
      <w:r w:rsidRPr="00D55F22">
        <w:rPr>
          <w:lang w:val="eu-ES"/>
        </w:rPr>
        <w:t>aina 150 milioi euro hartu dituzte</w:t>
      </w:r>
      <w:r>
        <w:rPr>
          <w:lang w:val="eu-ES"/>
        </w:rPr>
        <w:t xml:space="preserve">. Esan nahi dut, </w:t>
      </w:r>
      <w:r w:rsidRPr="00D55F22">
        <w:rPr>
          <w:lang w:val="eu-ES"/>
        </w:rPr>
        <w:t>enpresa errentagarri</w:t>
      </w:r>
      <w:r>
        <w:rPr>
          <w:lang w:val="eu-ES"/>
        </w:rPr>
        <w:t>a</w:t>
      </w:r>
      <w:r w:rsidRPr="00D55F22">
        <w:rPr>
          <w:lang w:val="eu-ES"/>
        </w:rPr>
        <w:t>z eta hitz egiten baldin badugu beste kontu ba</w:t>
      </w:r>
      <w:r>
        <w:rPr>
          <w:lang w:val="eu-ES"/>
        </w:rPr>
        <w:t xml:space="preserve">t </w:t>
      </w:r>
      <w:r w:rsidRPr="00D55F22">
        <w:rPr>
          <w:lang w:val="eu-ES"/>
        </w:rPr>
        <w:t>l</w:t>
      </w:r>
      <w:r>
        <w:rPr>
          <w:lang w:val="eu-ES"/>
        </w:rPr>
        <w:t>itzateke</w:t>
      </w:r>
      <w:r w:rsidRPr="00D55F22">
        <w:rPr>
          <w:lang w:val="eu-ES"/>
        </w:rPr>
        <w:t>, beste eztabaida bat</w:t>
      </w:r>
      <w:r>
        <w:rPr>
          <w:lang w:val="eu-ES"/>
        </w:rPr>
        <w:t>. B</w:t>
      </w:r>
      <w:r w:rsidRPr="00D55F22">
        <w:rPr>
          <w:lang w:val="eu-ES"/>
        </w:rPr>
        <w:t>aina es</w:t>
      </w:r>
      <w:r>
        <w:rPr>
          <w:lang w:val="eu-ES"/>
        </w:rPr>
        <w:t xml:space="preserve"> </w:t>
      </w:r>
      <w:r w:rsidRPr="00D55F22">
        <w:rPr>
          <w:lang w:val="eu-ES"/>
        </w:rPr>
        <w:t xml:space="preserve">ke hemen eztabaida </w:t>
      </w:r>
      <w:proofErr w:type="spellStart"/>
      <w:r w:rsidRPr="00D55F22">
        <w:rPr>
          <w:lang w:val="eu-ES"/>
        </w:rPr>
        <w:t>klimatiko</w:t>
      </w:r>
      <w:r>
        <w:rPr>
          <w:lang w:val="eu-ES"/>
        </w:rPr>
        <w:t>az</w:t>
      </w:r>
      <w:proofErr w:type="spellEnd"/>
      <w:r w:rsidRPr="00D55F22">
        <w:rPr>
          <w:lang w:val="eu-ES"/>
        </w:rPr>
        <w:t xml:space="preserve"> aparte, errentagarritasunaren eztabaida dago</w:t>
      </w:r>
      <w:r>
        <w:rPr>
          <w:lang w:val="eu-ES"/>
        </w:rPr>
        <w:t>. E</w:t>
      </w:r>
      <w:r w:rsidRPr="00D55F22">
        <w:rPr>
          <w:lang w:val="eu-ES"/>
        </w:rPr>
        <w:t>ta ez da</w:t>
      </w:r>
      <w:r>
        <w:rPr>
          <w:lang w:val="eu-ES"/>
        </w:rPr>
        <w:t>,</w:t>
      </w:r>
      <w:r w:rsidRPr="00D55F22">
        <w:rPr>
          <w:lang w:val="eu-ES"/>
        </w:rPr>
        <w:t xml:space="preserve"> inondik inora</w:t>
      </w:r>
      <w:r>
        <w:rPr>
          <w:lang w:val="eu-ES"/>
        </w:rPr>
        <w:t>,</w:t>
      </w:r>
      <w:r w:rsidRPr="00D55F22">
        <w:rPr>
          <w:lang w:val="eu-ES"/>
        </w:rPr>
        <w:t xml:space="preserve"> errentagarria.</w:t>
      </w:r>
    </w:p>
    <w:p w:rsidR="00696351" w:rsidRDefault="00696351" w:rsidP="001F1098">
      <w:pPr>
        <w:pStyle w:val="Texto"/>
        <w:rPr>
          <w:lang w:val="eu-ES"/>
        </w:rPr>
      </w:pPr>
    </w:p>
    <w:p w:rsidR="00696351" w:rsidRDefault="00696351" w:rsidP="001F1098">
      <w:pPr>
        <w:pStyle w:val="Texto"/>
      </w:pPr>
      <w:r>
        <w:rPr>
          <w:lang w:val="eu-ES"/>
        </w:rPr>
        <w:t>Z</w:t>
      </w:r>
      <w:r w:rsidRPr="00D55F22">
        <w:rPr>
          <w:lang w:val="eu-ES"/>
        </w:rPr>
        <w:t>u</w:t>
      </w:r>
      <w:r>
        <w:rPr>
          <w:lang w:val="eu-ES"/>
        </w:rPr>
        <w:t>,</w:t>
      </w:r>
      <w:r w:rsidRPr="00D55F22">
        <w:rPr>
          <w:lang w:val="eu-ES"/>
        </w:rPr>
        <w:t xml:space="preserve"> lehendakaria </w:t>
      </w:r>
      <w:proofErr w:type="spellStart"/>
      <w:r w:rsidRPr="00D55F22">
        <w:rPr>
          <w:lang w:val="eu-ES"/>
        </w:rPr>
        <w:t>zarenetik</w:t>
      </w:r>
      <w:proofErr w:type="spellEnd"/>
      <w:r>
        <w:rPr>
          <w:lang w:val="eu-ES"/>
        </w:rPr>
        <w:t>,</w:t>
      </w:r>
      <w:r w:rsidRPr="00D55F22">
        <w:rPr>
          <w:lang w:val="eu-ES"/>
        </w:rPr>
        <w:t xml:space="preserve"> aurrekontuetan </w:t>
      </w:r>
      <w:proofErr w:type="spellStart"/>
      <w:r>
        <w:rPr>
          <w:lang w:val="eu-ES"/>
        </w:rPr>
        <w:t>Hidrocarburos</w:t>
      </w:r>
      <w:proofErr w:type="spellEnd"/>
      <w:r>
        <w:rPr>
          <w:lang w:val="eu-ES"/>
        </w:rPr>
        <w:t xml:space="preserve"> de Euskadi </w:t>
      </w:r>
      <w:r w:rsidRPr="00D55F22">
        <w:rPr>
          <w:lang w:val="eu-ES"/>
        </w:rPr>
        <w:t>50 milioi euro baino gehiago eraman ditu</w:t>
      </w:r>
      <w:r>
        <w:rPr>
          <w:lang w:val="eu-ES"/>
        </w:rPr>
        <w:t>. Eta</w:t>
      </w:r>
      <w:r w:rsidRPr="00D55F22">
        <w:rPr>
          <w:lang w:val="eu-ES"/>
        </w:rPr>
        <w:t xml:space="preserve"> legealdi honetan, legealdi honetan balantzea</w:t>
      </w:r>
      <w:r>
        <w:rPr>
          <w:lang w:val="eu-ES"/>
        </w:rPr>
        <w:t xml:space="preserve">, </w:t>
      </w:r>
      <w:proofErr w:type="spellStart"/>
      <w:r>
        <w:rPr>
          <w:lang w:val="eu-ES"/>
        </w:rPr>
        <w:t>Hidrocarburos</w:t>
      </w:r>
      <w:proofErr w:type="spellEnd"/>
      <w:r>
        <w:rPr>
          <w:lang w:val="eu-ES"/>
        </w:rPr>
        <w:t xml:space="preserve"> de Euskadiren balantzea, 2020ko ariketa ez da… beranduago itxiko, baina prebisioetan balantzea l</w:t>
      </w:r>
      <w:r w:rsidRPr="00D55F22">
        <w:rPr>
          <w:lang w:val="eu-ES"/>
        </w:rPr>
        <w:t>egealdi honetan da 27 milioi eurotako galera</w:t>
      </w:r>
      <w:r>
        <w:rPr>
          <w:lang w:val="eu-ES"/>
        </w:rPr>
        <w:t>k</w:t>
      </w:r>
      <w:r w:rsidRPr="00D55F22">
        <w:rPr>
          <w:lang w:val="eu-ES"/>
        </w:rPr>
        <w:t xml:space="preserve"> edo diru gastatzea.</w:t>
      </w:r>
      <w:r>
        <w:rPr>
          <w:lang w:val="eu-ES"/>
        </w:rPr>
        <w:t xml:space="preserve"> </w:t>
      </w:r>
      <w:r w:rsidRPr="000C5449">
        <w:t>Esto es</w:t>
      </w:r>
      <w:r>
        <w:t>,</w:t>
      </w:r>
      <w:r w:rsidRPr="000C5449">
        <w:t xml:space="preserve"> </w:t>
      </w:r>
      <w:r>
        <w:t xml:space="preserve">Hidrocarburos </w:t>
      </w:r>
      <w:r w:rsidRPr="000C5449">
        <w:t>Euskadi va a suponer en esta legislatura un agujero económico de 27 millones de euros para las arcas públicas</w:t>
      </w:r>
      <w:r>
        <w:t xml:space="preserve"> </w:t>
      </w:r>
      <w:r w:rsidRPr="000C5449">
        <w:t>vascas</w:t>
      </w:r>
      <w:r>
        <w:t>.</w:t>
      </w:r>
    </w:p>
    <w:p w:rsidR="00696351" w:rsidRDefault="00696351" w:rsidP="001F1098">
      <w:pPr>
        <w:pStyle w:val="Texto"/>
      </w:pPr>
    </w:p>
    <w:p w:rsidR="00696351" w:rsidRDefault="00696351" w:rsidP="001F1098">
      <w:pPr>
        <w:pStyle w:val="Texto"/>
        <w:rPr>
          <w:lang w:val="es-ES"/>
        </w:rPr>
      </w:pPr>
      <w:r w:rsidRPr="00D55F22">
        <w:rPr>
          <w:lang w:val="eu-ES"/>
        </w:rPr>
        <w:t>Orduan errentagarria</w:t>
      </w:r>
      <w:r>
        <w:rPr>
          <w:lang w:val="eu-ES"/>
        </w:rPr>
        <w:t xml:space="preserve">…, nik galdetu nuen, </w:t>
      </w:r>
      <w:r w:rsidRPr="00D55F22">
        <w:rPr>
          <w:lang w:val="eu-ES"/>
        </w:rPr>
        <w:t xml:space="preserve">Tapia </w:t>
      </w:r>
      <w:r>
        <w:rPr>
          <w:lang w:val="eu-ES"/>
        </w:rPr>
        <w:t xml:space="preserve">andreari </w:t>
      </w:r>
      <w:r w:rsidRPr="00D55F22">
        <w:rPr>
          <w:lang w:val="eu-ES"/>
        </w:rPr>
        <w:t>galdetu nion aurrekontuak eztabaidatu zirenean</w:t>
      </w:r>
      <w:r>
        <w:rPr>
          <w:lang w:val="eu-ES"/>
        </w:rPr>
        <w:t>. Z</w:t>
      </w:r>
      <w:r w:rsidRPr="00D55F22">
        <w:rPr>
          <w:lang w:val="eu-ES"/>
        </w:rPr>
        <w:t>ergatik</w:t>
      </w:r>
      <w:r>
        <w:rPr>
          <w:lang w:val="eu-ES"/>
        </w:rPr>
        <w:t>?</w:t>
      </w:r>
      <w:r w:rsidRPr="00D55F22">
        <w:rPr>
          <w:lang w:val="eu-ES"/>
        </w:rPr>
        <w:t xml:space="preserve"> </w:t>
      </w:r>
      <w:r>
        <w:rPr>
          <w:lang w:val="eu-ES"/>
        </w:rPr>
        <w:t>S</w:t>
      </w:r>
      <w:r w:rsidRPr="00D55F22">
        <w:rPr>
          <w:lang w:val="eu-ES"/>
        </w:rPr>
        <w:t>artzen ari dira medioetan eta abar</w:t>
      </w:r>
      <w:r>
        <w:rPr>
          <w:lang w:val="eu-ES"/>
        </w:rPr>
        <w:t>,</w:t>
      </w:r>
      <w:r w:rsidRPr="00D55F22">
        <w:rPr>
          <w:lang w:val="eu-ES"/>
        </w:rPr>
        <w:t xml:space="preserve"> in</w:t>
      </w:r>
      <w:r>
        <w:rPr>
          <w:lang w:val="eu-ES"/>
        </w:rPr>
        <w:t>k</w:t>
      </w:r>
      <w:r w:rsidRPr="00D55F22">
        <w:rPr>
          <w:lang w:val="eu-ES"/>
        </w:rPr>
        <w:t>luso</w:t>
      </w:r>
      <w:r>
        <w:rPr>
          <w:lang w:val="eu-ES"/>
        </w:rPr>
        <w:t>…,</w:t>
      </w:r>
      <w:r w:rsidRPr="00D55F22">
        <w:rPr>
          <w:lang w:val="eu-ES"/>
        </w:rPr>
        <w:t xml:space="preserve"> ez</w:t>
      </w:r>
      <w:r>
        <w:rPr>
          <w:lang w:val="eu-ES"/>
        </w:rPr>
        <w:t>?, hor E</w:t>
      </w:r>
      <w:r w:rsidRPr="00D55F22">
        <w:rPr>
          <w:lang w:val="eu-ES"/>
        </w:rPr>
        <w:t>rrioxa aldean daude</w:t>
      </w:r>
      <w:r>
        <w:rPr>
          <w:lang w:val="eu-ES"/>
        </w:rPr>
        <w:t>n</w:t>
      </w:r>
      <w:r w:rsidRPr="00D55F22">
        <w:rPr>
          <w:lang w:val="eu-ES"/>
        </w:rPr>
        <w:t xml:space="preserve"> put</w:t>
      </w:r>
      <w:r>
        <w:rPr>
          <w:lang w:val="eu-ES"/>
        </w:rPr>
        <w:t>z</w:t>
      </w:r>
      <w:r w:rsidRPr="00D55F22">
        <w:rPr>
          <w:lang w:val="eu-ES"/>
        </w:rPr>
        <w:t>uak eta dena errentagarria dela</w:t>
      </w:r>
      <w:r>
        <w:rPr>
          <w:lang w:val="eu-ES"/>
        </w:rPr>
        <w:t xml:space="preserve">, </w:t>
      </w:r>
      <w:proofErr w:type="spellStart"/>
      <w:r>
        <w:rPr>
          <w:lang w:val="eu-ES"/>
        </w:rPr>
        <w:t>Hidrocarburos</w:t>
      </w:r>
      <w:proofErr w:type="spellEnd"/>
      <w:r>
        <w:rPr>
          <w:lang w:val="eu-ES"/>
        </w:rPr>
        <w:t xml:space="preserve"> de Euskadi </w:t>
      </w:r>
      <w:r w:rsidRPr="00D55F22">
        <w:rPr>
          <w:lang w:val="eu-ES"/>
        </w:rPr>
        <w:t>errentagarria dela</w:t>
      </w:r>
      <w:r>
        <w:rPr>
          <w:lang w:val="eu-ES"/>
        </w:rPr>
        <w:t>. E</w:t>
      </w:r>
      <w:r w:rsidRPr="00D55F22">
        <w:rPr>
          <w:lang w:val="eu-ES"/>
        </w:rPr>
        <w:t>rrentagarria da</w:t>
      </w:r>
      <w:r>
        <w:rPr>
          <w:lang w:val="eu-ES"/>
        </w:rPr>
        <w:t xml:space="preserve"> –nik galdetu nuen–,</w:t>
      </w:r>
      <w:r w:rsidRPr="00D55F22">
        <w:rPr>
          <w:lang w:val="eu-ES"/>
        </w:rPr>
        <w:t xml:space="preserve"> zergatik aurrekontu </w:t>
      </w:r>
      <w:r>
        <w:rPr>
          <w:lang w:val="eu-ES"/>
        </w:rPr>
        <w:t xml:space="preserve">hauetatik </w:t>
      </w:r>
      <w:r w:rsidRPr="00D55F22">
        <w:rPr>
          <w:lang w:val="eu-ES"/>
        </w:rPr>
        <w:t xml:space="preserve">oraindik, Energiaren Euskal Erakundeak beste 2,5 milioi euro eman behar dizkio </w:t>
      </w:r>
      <w:proofErr w:type="spellStart"/>
      <w:r>
        <w:rPr>
          <w:lang w:val="eu-ES"/>
        </w:rPr>
        <w:t>Hidrocarburos</w:t>
      </w:r>
      <w:proofErr w:type="spellEnd"/>
      <w:r>
        <w:rPr>
          <w:lang w:val="eu-ES"/>
        </w:rPr>
        <w:t xml:space="preserve"> de </w:t>
      </w:r>
      <w:r w:rsidRPr="00D55F22">
        <w:rPr>
          <w:lang w:val="eu-ES"/>
        </w:rPr>
        <w:t>Euskadiri</w:t>
      </w:r>
      <w:r>
        <w:rPr>
          <w:lang w:val="eu-ES"/>
        </w:rPr>
        <w:t>? S</w:t>
      </w:r>
      <w:r w:rsidRPr="00D55F22">
        <w:rPr>
          <w:lang w:val="es-ES"/>
        </w:rPr>
        <w:t>i está explotando de manera rentable pozos, ¿por qué se le tiene que seguir dando</w:t>
      </w:r>
      <w:r>
        <w:rPr>
          <w:lang w:val="es-ES"/>
        </w:rPr>
        <w:t xml:space="preserve"> dinero</w:t>
      </w:r>
      <w:r w:rsidRPr="00D55F22">
        <w:rPr>
          <w:lang w:val="es-ES"/>
        </w:rPr>
        <w:t xml:space="preserve">? Y entonces la señora Tapia, o sea, </w:t>
      </w:r>
      <w:r w:rsidRPr="00D55F22">
        <w:rPr>
          <w:lang w:val="eu-ES"/>
        </w:rPr>
        <w:t xml:space="preserve">itsusi dago </w:t>
      </w:r>
      <w:r>
        <w:rPr>
          <w:lang w:val="eu-ES"/>
        </w:rPr>
        <w:t xml:space="preserve">baina berriro ere </w:t>
      </w:r>
      <w:r w:rsidRPr="00D55F22">
        <w:rPr>
          <w:lang w:val="eu-ES"/>
        </w:rPr>
        <w:t>gezur</w:t>
      </w:r>
      <w:r>
        <w:rPr>
          <w:lang w:val="eu-ES"/>
        </w:rPr>
        <w:t xml:space="preserve"> txiki batean harrapatu zaitut. Zuk esan zenidan: "Ez, bigarren putzu bat egin behar delako". Eta nik esan nuen: "Bigarren putzu bat?". Eta zuk esan zenuen: "Bai". Ba, ez. Laugarren putzu bat. Laugarrena. </w:t>
      </w:r>
      <w:proofErr w:type="spellStart"/>
      <w:r>
        <w:rPr>
          <w:lang w:val="eu-ES"/>
        </w:rPr>
        <w:t>Viura</w:t>
      </w:r>
      <w:proofErr w:type="spellEnd"/>
      <w:r>
        <w:rPr>
          <w:lang w:val="eu-ES"/>
        </w:rPr>
        <w:t xml:space="preserve"> I, </w:t>
      </w:r>
      <w:proofErr w:type="spellStart"/>
      <w:r>
        <w:rPr>
          <w:lang w:val="eu-ES"/>
        </w:rPr>
        <w:t>Viura</w:t>
      </w:r>
      <w:proofErr w:type="spellEnd"/>
      <w:r>
        <w:rPr>
          <w:lang w:val="eu-ES"/>
        </w:rPr>
        <w:t xml:space="preserve"> 3, </w:t>
      </w:r>
      <w:proofErr w:type="spellStart"/>
      <w:r>
        <w:rPr>
          <w:lang w:val="eu-ES"/>
        </w:rPr>
        <w:t>Viura</w:t>
      </w:r>
      <w:proofErr w:type="spellEnd"/>
      <w:r>
        <w:rPr>
          <w:lang w:val="eu-ES"/>
        </w:rPr>
        <w:t xml:space="preserve"> (… I</w:t>
      </w:r>
      <w:r>
        <w:t xml:space="preserve"> </w:t>
      </w:r>
      <w:r>
        <w:rPr>
          <w:lang w:val="eu-ES"/>
        </w:rPr>
        <w:t xml:space="preserve">), y </w:t>
      </w:r>
      <w:r>
        <w:rPr>
          <w:lang w:val="es-ES"/>
        </w:rPr>
        <w:t>el que están tramitando ahora, Viura 1b).</w:t>
      </w:r>
    </w:p>
    <w:p w:rsidR="00696351" w:rsidRDefault="00696351" w:rsidP="001F1098">
      <w:pPr>
        <w:pStyle w:val="Texto"/>
        <w:rPr>
          <w:lang w:val="es-ES"/>
        </w:rPr>
      </w:pPr>
    </w:p>
    <w:p w:rsidR="00696351" w:rsidRDefault="00696351" w:rsidP="001F1098">
      <w:pPr>
        <w:pStyle w:val="Texto"/>
      </w:pPr>
      <w:r>
        <w:rPr>
          <w:lang w:val="es-ES"/>
        </w:rPr>
        <w:t xml:space="preserve">O sea, van por cuatro pozos en un yacimiento supuestamente convencional y supuestamente rentable </w:t>
      </w:r>
      <w:r>
        <w:t xml:space="preserve">y </w:t>
      </w:r>
      <w:r w:rsidRPr="000C5449">
        <w:t xml:space="preserve">este año todavía el balance </w:t>
      </w:r>
      <w:r>
        <w:t xml:space="preserve">de Hidrocarburos de </w:t>
      </w:r>
      <w:r w:rsidRPr="000C5449">
        <w:t xml:space="preserve">Euskadi va a ser que necesita 2,5 millones de euros del EVE </w:t>
      </w:r>
      <w:r w:rsidRPr="000C5449">
        <w:lastRenderedPageBreak/>
        <w:t>y va a ser que en el ejercicio va a perder más de 4 millones de euros, pero qu</w:t>
      </w:r>
      <w:r>
        <w:t>é</w:t>
      </w:r>
      <w:r w:rsidRPr="000C5449">
        <w:t xml:space="preserve"> rentabilidad es </w:t>
      </w:r>
      <w:r>
        <w:t>é</w:t>
      </w:r>
      <w:r w:rsidRPr="000C5449">
        <w:t>sta</w:t>
      </w:r>
      <w:r>
        <w:t>,</w:t>
      </w:r>
      <w:r w:rsidRPr="000C5449">
        <w:t xml:space="preserve"> de qu</w:t>
      </w:r>
      <w:r>
        <w:t>é</w:t>
      </w:r>
      <w:r w:rsidRPr="000C5449">
        <w:t xml:space="preserve"> estamos</w:t>
      </w:r>
      <w:r>
        <w:t>… de qué</w:t>
      </w:r>
      <w:r w:rsidRPr="000C5449">
        <w:t xml:space="preserve"> estamos hablando</w:t>
      </w:r>
      <w:r>
        <w:t>.</w:t>
      </w:r>
    </w:p>
    <w:p w:rsidR="00696351" w:rsidRDefault="00696351" w:rsidP="001F1098">
      <w:pPr>
        <w:pStyle w:val="Texto"/>
        <w:rPr>
          <w:lang w:val="eu-ES"/>
        </w:rPr>
      </w:pPr>
    </w:p>
    <w:p w:rsidR="00696351" w:rsidRDefault="00696351" w:rsidP="001F1098">
      <w:pPr>
        <w:pStyle w:val="Texto"/>
        <w:rPr>
          <w:lang w:val="eu-ES"/>
        </w:rPr>
      </w:pPr>
      <w:r w:rsidRPr="00BD3423">
        <w:rPr>
          <w:lang w:val="eu-ES"/>
        </w:rPr>
        <w:t>Eta azken</w:t>
      </w:r>
      <w:r>
        <w:rPr>
          <w:lang w:val="eu-ES"/>
        </w:rPr>
        <w:t>…</w:t>
      </w:r>
      <w:r w:rsidRPr="00BD3423">
        <w:rPr>
          <w:lang w:val="eu-ES"/>
        </w:rPr>
        <w:t xml:space="preserve"> azken pakete bat, azken bloke bat nahi dut</w:t>
      </w:r>
      <w:r>
        <w:rPr>
          <w:lang w:val="eu-ES"/>
        </w:rPr>
        <w:t>. E</w:t>
      </w:r>
      <w:r w:rsidRPr="00BD3423">
        <w:rPr>
          <w:lang w:val="eu-ES"/>
        </w:rPr>
        <w:t xml:space="preserve">ta da </w:t>
      </w:r>
      <w:proofErr w:type="spellStart"/>
      <w:r>
        <w:rPr>
          <w:lang w:val="eu-ES"/>
        </w:rPr>
        <w:t>Hidrocarburos</w:t>
      </w:r>
      <w:proofErr w:type="spellEnd"/>
      <w:r>
        <w:rPr>
          <w:lang w:val="eu-ES"/>
        </w:rPr>
        <w:t xml:space="preserve"> de Euskadi </w:t>
      </w:r>
      <w:r w:rsidRPr="00BD3423">
        <w:rPr>
          <w:lang w:val="eu-ES"/>
        </w:rPr>
        <w:t>ibilbide err</w:t>
      </w:r>
      <w:r>
        <w:rPr>
          <w:lang w:val="eu-ES"/>
        </w:rPr>
        <w:t>a</w:t>
      </w:r>
      <w:r w:rsidRPr="00BD3423">
        <w:rPr>
          <w:lang w:val="eu-ES"/>
        </w:rPr>
        <w:t xml:space="preserve">tiko bat eta </w:t>
      </w:r>
      <w:r>
        <w:rPr>
          <w:lang w:val="eu-ES"/>
        </w:rPr>
        <w:t xml:space="preserve">narrasa, </w:t>
      </w:r>
      <w:proofErr w:type="spellStart"/>
      <w:r>
        <w:rPr>
          <w:lang w:val="eu-ES"/>
        </w:rPr>
        <w:t>txapuzeroa</w:t>
      </w:r>
      <w:proofErr w:type="spellEnd"/>
      <w:r>
        <w:rPr>
          <w:lang w:val="eu-ES"/>
        </w:rPr>
        <w:t xml:space="preserve"> </w:t>
      </w:r>
      <w:r w:rsidRPr="00BD3423">
        <w:rPr>
          <w:lang w:val="eu-ES"/>
        </w:rPr>
        <w:t>esango nuke egin duela bere historia osoan</w:t>
      </w:r>
      <w:r>
        <w:rPr>
          <w:lang w:val="eu-ES"/>
        </w:rPr>
        <w:t>.</w:t>
      </w:r>
    </w:p>
    <w:p w:rsidR="00696351" w:rsidRDefault="00696351" w:rsidP="001F1098">
      <w:pPr>
        <w:pStyle w:val="Texto"/>
        <w:rPr>
          <w:lang w:val="eu-ES"/>
        </w:rPr>
      </w:pPr>
    </w:p>
    <w:p w:rsidR="00696351" w:rsidRDefault="00696351" w:rsidP="001F1098">
      <w:pPr>
        <w:pStyle w:val="Texto"/>
      </w:pPr>
      <w:proofErr w:type="spellStart"/>
      <w:r>
        <w:rPr>
          <w:lang w:val="eu-ES"/>
        </w:rPr>
        <w:t>Hidrocarburos</w:t>
      </w:r>
      <w:proofErr w:type="spellEnd"/>
      <w:r>
        <w:rPr>
          <w:lang w:val="eu-ES"/>
        </w:rPr>
        <w:t xml:space="preserve"> de E</w:t>
      </w:r>
      <w:proofErr w:type="spellStart"/>
      <w:r w:rsidRPr="000C5449">
        <w:t>uskadi</w:t>
      </w:r>
      <w:proofErr w:type="spellEnd"/>
      <w:r w:rsidRPr="000C5449">
        <w:t xml:space="preserve"> ha tenido ocho participaciones en po</w:t>
      </w:r>
      <w:r>
        <w:t xml:space="preserve">zos en toda </w:t>
      </w:r>
      <w:r w:rsidRPr="000C5449">
        <w:t>s</w:t>
      </w:r>
      <w:r>
        <w:t>u</w:t>
      </w:r>
      <w:r w:rsidRPr="000C5449">
        <w:t xml:space="preserve"> historia y ahora con e</w:t>
      </w:r>
      <w:r>
        <w:t xml:space="preserve">l (?) </w:t>
      </w:r>
      <w:proofErr w:type="gramStart"/>
      <w:r>
        <w:t>y</w:t>
      </w:r>
      <w:proofErr w:type="gramEnd"/>
      <w:r>
        <w:t xml:space="preserve"> el que falta van a ser 10. Todos, el 100 %, han resultado en un fracaso, en </w:t>
      </w:r>
      <w:r w:rsidR="007042B0">
        <w:t>solo</w:t>
      </w:r>
      <w:r>
        <w:t xml:space="preserve"> 2 ha actuado como operador, </w:t>
      </w:r>
      <w:r w:rsidR="007042B0">
        <w:t>solo</w:t>
      </w:r>
      <w:r w:rsidRPr="000C5449">
        <w:t xml:space="preserve"> ha perforando </w:t>
      </w:r>
      <w:r>
        <w:t>un pozo en su</w:t>
      </w:r>
      <w:r w:rsidRPr="000C5449">
        <w:t xml:space="preserve"> supuesto ámbito de actuación</w:t>
      </w:r>
      <w:r>
        <w:t>,</w:t>
      </w:r>
      <w:r w:rsidRPr="000C5449">
        <w:t xml:space="preserve"> que </w:t>
      </w:r>
      <w:r>
        <w:t>es</w:t>
      </w:r>
      <w:r w:rsidRPr="000C5449">
        <w:t xml:space="preserve"> </w:t>
      </w:r>
      <w:r>
        <w:t xml:space="preserve">Araba, </w:t>
      </w:r>
      <w:proofErr w:type="spellStart"/>
      <w:r>
        <w:t>Bizkaia</w:t>
      </w:r>
      <w:proofErr w:type="spellEnd"/>
      <w:r>
        <w:t xml:space="preserve"> y </w:t>
      </w:r>
      <w:proofErr w:type="spellStart"/>
      <w:r>
        <w:t>Gipuzkoa</w:t>
      </w:r>
      <w:proofErr w:type="spellEnd"/>
      <w:r>
        <w:t xml:space="preserve">, </w:t>
      </w:r>
      <w:r w:rsidRPr="000C5449">
        <w:t>porque si de lo que se trata era</w:t>
      </w:r>
      <w:r>
        <w:t xml:space="preserve"> de conseguir el </w:t>
      </w:r>
      <w:r w:rsidRPr="000C5449">
        <w:t xml:space="preserve">recurso </w:t>
      </w:r>
      <w:r>
        <w:t>autóctono, pues el de La Rioja yo n</w:t>
      </w:r>
      <w:r w:rsidRPr="000C5449">
        <w:t>o creo que lo consideremos</w:t>
      </w:r>
      <w:r>
        <w:t>,</w:t>
      </w:r>
      <w:r w:rsidRPr="000C5449">
        <w:t xml:space="preserve"> </w:t>
      </w:r>
      <w:r>
        <w:t>¿</w:t>
      </w:r>
      <w:r w:rsidRPr="000C5449">
        <w:t>no</w:t>
      </w:r>
      <w:r>
        <w:t>?</w:t>
      </w:r>
    </w:p>
    <w:p w:rsidR="00696351" w:rsidRDefault="00696351" w:rsidP="001F1098">
      <w:pPr>
        <w:pStyle w:val="Texto"/>
      </w:pPr>
    </w:p>
    <w:p w:rsidR="00696351" w:rsidRDefault="00696351" w:rsidP="001F1098">
      <w:pPr>
        <w:pStyle w:val="Texto"/>
      </w:pPr>
      <w:r w:rsidRPr="000C5449">
        <w:t xml:space="preserve">O sea, que </w:t>
      </w:r>
      <w:r>
        <w:t xml:space="preserve">Hidrocarburos </w:t>
      </w:r>
      <w:r w:rsidRPr="000C5449">
        <w:t>Euskadi siempre nos dice</w:t>
      </w:r>
      <w:r>
        <w:t>: "</w:t>
      </w:r>
      <w:r w:rsidRPr="000C5449">
        <w:t>el próximo po</w:t>
      </w:r>
      <w:r>
        <w:t>z</w:t>
      </w:r>
      <w:r w:rsidRPr="000C5449">
        <w:t xml:space="preserve">o es el que va a ser exitoso utilizando una técnica de palo y zanahoria para </w:t>
      </w:r>
      <w:r>
        <w:t>seguir b</w:t>
      </w:r>
      <w:r w:rsidRPr="000C5449">
        <w:t>uscando la manera de que se le vayan suministrando recursos que nunca devuelve a la Administración en modo de rendimientos.</w:t>
      </w:r>
    </w:p>
    <w:p w:rsidR="00696351" w:rsidRDefault="00696351" w:rsidP="001F1098">
      <w:pPr>
        <w:pStyle w:val="Texto"/>
      </w:pPr>
    </w:p>
    <w:p w:rsidR="00696351" w:rsidRDefault="00696351" w:rsidP="001F1098">
      <w:pPr>
        <w:pStyle w:val="Texto"/>
      </w:pPr>
      <w:r>
        <w:t>Y yo</w:t>
      </w:r>
      <w:r w:rsidRPr="000C5449">
        <w:t xml:space="preserve"> creo que para entender esto</w:t>
      </w:r>
      <w:r>
        <w:t>,</w:t>
      </w:r>
      <w:r w:rsidRPr="000C5449">
        <w:t xml:space="preserve"> y lo voy a hacer muy brevemente, es muy interesante ver lo que pasa en Gasteiz</w:t>
      </w:r>
      <w:r>
        <w:t xml:space="preserve">, allí donde se </w:t>
      </w:r>
      <w:r w:rsidRPr="000C5449">
        <w:t xml:space="preserve">iba a hacer </w:t>
      </w:r>
      <w:proofErr w:type="spellStart"/>
      <w:r w:rsidRPr="000C5449">
        <w:t>fracking</w:t>
      </w:r>
      <w:proofErr w:type="spellEnd"/>
      <w:r>
        <w:t>,</w:t>
      </w:r>
      <w:r w:rsidRPr="000C5449">
        <w:t xml:space="preserve"> </w:t>
      </w:r>
      <w:r>
        <w:t xml:space="preserve">allí en Armentia 1 donde se proyectó los pozos en (?) ARA I y II, y allí donde se ha aprobado recientemente la declaración de impacto ambiental </w:t>
      </w:r>
      <w:r w:rsidRPr="000C5449">
        <w:t xml:space="preserve">para hacer el pozo Armentia </w:t>
      </w:r>
      <w:r>
        <w:t>II.</w:t>
      </w:r>
    </w:p>
    <w:p w:rsidR="00696351" w:rsidRDefault="00696351" w:rsidP="001F1098">
      <w:pPr>
        <w:pStyle w:val="Texto"/>
      </w:pPr>
    </w:p>
    <w:p w:rsidR="00696351" w:rsidRDefault="00696351" w:rsidP="001F1098">
      <w:pPr>
        <w:pStyle w:val="Texto"/>
      </w:pPr>
      <w:r>
        <w:t xml:space="preserve">En el </w:t>
      </w:r>
      <w:r w:rsidRPr="000C5449">
        <w:t xml:space="preserve">97, en el 97 </w:t>
      </w:r>
      <w:r>
        <w:t>Hidrocarburos Euskadi perfora el Armentia I, el r</w:t>
      </w:r>
      <w:r w:rsidRPr="000C5449">
        <w:t xml:space="preserve">esultado, el resultado como </w:t>
      </w:r>
      <w:r>
        <w:t>d</w:t>
      </w:r>
      <w:r w:rsidRPr="000C5449">
        <w:t xml:space="preserve">ijo </w:t>
      </w:r>
      <w:r>
        <w:t xml:space="preserve">Vicuña, el </w:t>
      </w:r>
      <w:r w:rsidRPr="000C5449">
        <w:t xml:space="preserve">director general de </w:t>
      </w:r>
      <w:r>
        <w:t xml:space="preserve">Hidrocarburos </w:t>
      </w:r>
      <w:r w:rsidRPr="000C5449">
        <w:t>Euskadi</w:t>
      </w:r>
      <w:r>
        <w:t>,</w:t>
      </w:r>
      <w:r w:rsidRPr="000C5449">
        <w:t xml:space="preserve"> fue un fracaso, fue</w:t>
      </w:r>
      <w:r>
        <w:t>,</w:t>
      </w:r>
      <w:r w:rsidRPr="000C5449">
        <w:t xml:space="preserve"> la p</w:t>
      </w:r>
      <w:r>
        <w:t>rod</w:t>
      </w:r>
      <w:r w:rsidRPr="000C5449">
        <w:t>u</w:t>
      </w:r>
      <w:r>
        <w:t>c</w:t>
      </w:r>
      <w:r w:rsidRPr="000C5449">
        <w:t>ción fue ridícula</w:t>
      </w:r>
      <w:r>
        <w:t>,</w:t>
      </w:r>
      <w:r w:rsidRPr="000C5449">
        <w:t xml:space="preserve"> 0,5 </w:t>
      </w:r>
      <w:proofErr w:type="spellStart"/>
      <w:r w:rsidRPr="000C5449">
        <w:t>bcm</w:t>
      </w:r>
      <w:proofErr w:type="spellEnd"/>
      <w:r>
        <w:t>, n</w:t>
      </w:r>
      <w:r w:rsidRPr="000C5449">
        <w:t xml:space="preserve">o era rentable para nada. </w:t>
      </w:r>
    </w:p>
    <w:p w:rsidR="00696351" w:rsidRDefault="00696351" w:rsidP="001F1098">
      <w:pPr>
        <w:pStyle w:val="Texto"/>
      </w:pPr>
    </w:p>
    <w:p w:rsidR="00696351" w:rsidRDefault="00696351" w:rsidP="001F1098">
      <w:pPr>
        <w:pStyle w:val="Texto"/>
      </w:pPr>
      <w:r w:rsidRPr="000C5449">
        <w:t>Entonces, en el 2003 eso</w:t>
      </w:r>
      <w:r>
        <w:t xml:space="preserve"> </w:t>
      </w:r>
      <w:r w:rsidRPr="000C5449">
        <w:t>se cierra</w:t>
      </w:r>
      <w:r>
        <w:t>,</w:t>
      </w:r>
      <w:r w:rsidRPr="000C5449">
        <w:t xml:space="preserve"> el 2004 al calor del </w:t>
      </w:r>
      <w:proofErr w:type="spellStart"/>
      <w:r w:rsidRPr="000C5449">
        <w:t>fracking</w:t>
      </w:r>
      <w:proofErr w:type="spellEnd"/>
      <w:r w:rsidRPr="000C5449">
        <w:t xml:space="preserve"> </w:t>
      </w:r>
      <w:r>
        <w:t xml:space="preserve">en </w:t>
      </w:r>
      <w:r w:rsidRPr="000C5449">
        <w:t>Estados Unidos se van a interesarse por la técnica</w:t>
      </w:r>
      <w:r>
        <w:t xml:space="preserve">, y en el </w:t>
      </w:r>
      <w:r w:rsidRPr="000C5449">
        <w:t xml:space="preserve">2005 vienen con los socios </w:t>
      </w:r>
      <w:r w:rsidRPr="000C5449">
        <w:lastRenderedPageBreak/>
        <w:t xml:space="preserve">americanos ya pidiendo una serie de permisos, </w:t>
      </w:r>
      <w:r>
        <w:t>¿</w:t>
      </w:r>
      <w:r w:rsidRPr="000C5449">
        <w:t>vale</w:t>
      </w:r>
      <w:r>
        <w:t>?,</w:t>
      </w:r>
      <w:r w:rsidRPr="000C5449">
        <w:t xml:space="preserve"> que se </w:t>
      </w:r>
      <w:r>
        <w:t>l</w:t>
      </w:r>
      <w:r w:rsidRPr="000C5449">
        <w:t>es</w:t>
      </w:r>
      <w:r>
        <w:t xml:space="preserve"> </w:t>
      </w:r>
      <w:r w:rsidRPr="000C5449">
        <w:t>con</w:t>
      </w:r>
      <w:r>
        <w:t>ced</w:t>
      </w:r>
      <w:r w:rsidRPr="000C5449">
        <w:t>e</w:t>
      </w:r>
      <w:r>
        <w:t xml:space="preserve"> e</w:t>
      </w:r>
      <w:r w:rsidRPr="000C5449">
        <w:t>n el 2006</w:t>
      </w:r>
      <w:r>
        <w:t>.</w:t>
      </w:r>
    </w:p>
    <w:p w:rsidR="00696351" w:rsidRDefault="00696351" w:rsidP="001F1098">
      <w:pPr>
        <w:pStyle w:val="Texto"/>
      </w:pPr>
    </w:p>
    <w:p w:rsidR="00696351" w:rsidRDefault="00696351" w:rsidP="001F1098">
      <w:pPr>
        <w:pStyle w:val="Texto"/>
      </w:pPr>
      <w:r>
        <w:t>D</w:t>
      </w:r>
      <w:r w:rsidRPr="000C5449">
        <w:t xml:space="preserve">os años después </w:t>
      </w:r>
      <w:r>
        <w:t xml:space="preserve">Hidrocarburos </w:t>
      </w:r>
      <w:r w:rsidRPr="000C5449">
        <w:t>Euskadi manda, manda peticiones para hacer 16 pozos en diferentes sitios</w:t>
      </w:r>
      <w:r>
        <w:t>,</w:t>
      </w:r>
      <w:r w:rsidRPr="000C5449">
        <w:t xml:space="preserve"> y entonces le dice el Ministerio</w:t>
      </w:r>
      <w:r>
        <w:t>:</w:t>
      </w:r>
      <w:r w:rsidRPr="000C5449">
        <w:t xml:space="preserve"> bueno, pero si usted </w:t>
      </w:r>
      <w:r>
        <w:t xml:space="preserve">va </w:t>
      </w:r>
      <w:r w:rsidRPr="000C5449">
        <w:t>a hace</w:t>
      </w:r>
      <w:r>
        <w:t>r esto, usted necesita hacer un</w:t>
      </w:r>
      <w:r w:rsidRPr="000C5449">
        <w:t xml:space="preserve"> informe de impacto ambiental</w:t>
      </w:r>
      <w:r>
        <w:t xml:space="preserve">, porque esto va a tener una afección ambiental, y entonces Hidrocarburos de Euskadi qué hace, </w:t>
      </w:r>
      <w:r w:rsidRPr="000C5449">
        <w:t>intenta</w:t>
      </w:r>
      <w:r>
        <w:t>,</w:t>
      </w:r>
      <w:r w:rsidRPr="000C5449">
        <w:t xml:space="preserve"> bueno</w:t>
      </w:r>
      <w:r>
        <w:t>,</w:t>
      </w:r>
      <w:r w:rsidRPr="000C5449">
        <w:t xml:space="preserve"> saltar </w:t>
      </w:r>
      <w:r>
        <w:t>como</w:t>
      </w:r>
      <w:r w:rsidRPr="000C5449">
        <w:t xml:space="preserve"> una tram</w:t>
      </w:r>
      <w:r>
        <w:t>p</w:t>
      </w:r>
      <w:r w:rsidRPr="000C5449">
        <w:t>ita</w:t>
      </w:r>
      <w:r>
        <w:t>,</w:t>
      </w:r>
      <w:r w:rsidRPr="000C5449">
        <w:t xml:space="preserve"> legal tram</w:t>
      </w:r>
      <w:r>
        <w:t>p</w:t>
      </w:r>
      <w:r w:rsidRPr="000C5449">
        <w:t xml:space="preserve">ita, </w:t>
      </w:r>
      <w:r>
        <w:t xml:space="preserve">y </w:t>
      </w:r>
      <w:r w:rsidRPr="000C5449">
        <w:t>dice</w:t>
      </w:r>
      <w:r>
        <w:t>:</w:t>
      </w:r>
      <w:r w:rsidRPr="000C5449">
        <w:t xml:space="preserve"> no</w:t>
      </w:r>
      <w:r>
        <w:t>,</w:t>
      </w:r>
      <w:r w:rsidRPr="000C5449">
        <w:t xml:space="preserve"> retiro 15</w:t>
      </w:r>
      <w:r>
        <w:t>, m</w:t>
      </w:r>
      <w:r w:rsidRPr="000C5449">
        <w:t xml:space="preserve">e quedo solamente con el pozo de Vitoria, con </w:t>
      </w:r>
      <w:r>
        <w:t>el pozo de (?)</w:t>
      </w:r>
      <w:r w:rsidRPr="000C5449">
        <w:t xml:space="preserve"> Gasteiz, y solamente va a ser </w:t>
      </w:r>
      <w:r>
        <w:t>é</w:t>
      </w:r>
      <w:r w:rsidRPr="000C5449">
        <w:t>se</w:t>
      </w:r>
      <w:r>
        <w:t>.</w:t>
      </w:r>
    </w:p>
    <w:p w:rsidR="00696351" w:rsidRDefault="00696351" w:rsidP="001F1098">
      <w:pPr>
        <w:pStyle w:val="Texto"/>
      </w:pPr>
    </w:p>
    <w:p w:rsidR="00696351" w:rsidRDefault="00696351" w:rsidP="001F1098">
      <w:pPr>
        <w:pStyle w:val="Texto"/>
      </w:pPr>
      <w:r>
        <w:t>E</w:t>
      </w:r>
      <w:r w:rsidRPr="000C5449">
        <w:t>ntonces, dice el Ministerio</w:t>
      </w:r>
      <w:r>
        <w:t>:</w:t>
      </w:r>
      <w:r w:rsidRPr="000C5449">
        <w:t xml:space="preserve"> </w:t>
      </w:r>
      <w:r>
        <w:t>b</w:t>
      </w:r>
      <w:r w:rsidRPr="000C5449">
        <w:t>ueno, pues entonces n</w:t>
      </w:r>
      <w:r>
        <w:t>o</w:t>
      </w:r>
      <w:r w:rsidRPr="000C5449">
        <w:t xml:space="preserve"> </w:t>
      </w:r>
      <w:r>
        <w:t>hace falta de</w:t>
      </w:r>
      <w:r w:rsidRPr="000C5449">
        <w:t>claración de impacto</w:t>
      </w:r>
      <w:r>
        <w:t xml:space="preserve"> ambiental, y e</w:t>
      </w:r>
      <w:r w:rsidRPr="000C5449">
        <w:t>ntonces voy pidiendo de uno en uno todos los pozos para que no tenga que hacer el est</w:t>
      </w:r>
      <w:r>
        <w:t>udi</w:t>
      </w:r>
      <w:r w:rsidRPr="000C5449">
        <w:t>o</w:t>
      </w:r>
      <w:r>
        <w:t xml:space="preserve"> de </w:t>
      </w:r>
      <w:r w:rsidRPr="000C5449">
        <w:t>impact</w:t>
      </w:r>
      <w:r>
        <w:t>o ambiental y no me los lleven a declaración de i</w:t>
      </w:r>
      <w:r w:rsidRPr="000C5449">
        <w:t xml:space="preserve">mpacto ambiental. </w:t>
      </w:r>
    </w:p>
    <w:p w:rsidR="00696351" w:rsidRDefault="00696351" w:rsidP="001F1098">
      <w:pPr>
        <w:pStyle w:val="Texto"/>
      </w:pPr>
    </w:p>
    <w:p w:rsidR="00696351" w:rsidRDefault="00696351" w:rsidP="001F1098">
      <w:pPr>
        <w:pStyle w:val="Texto"/>
      </w:pPr>
      <w:r w:rsidRPr="000C5449">
        <w:t xml:space="preserve">Así es como consiguió que en el 2011, cuando </w:t>
      </w:r>
      <w:proofErr w:type="spellStart"/>
      <w:r w:rsidRPr="000C5449">
        <w:t>Patxi</w:t>
      </w:r>
      <w:proofErr w:type="spellEnd"/>
      <w:r w:rsidRPr="000C5449">
        <w:t xml:space="preserve"> López anunció que se </w:t>
      </w:r>
      <w:r>
        <w:t>ib</w:t>
      </w:r>
      <w:r w:rsidRPr="000C5449">
        <w:t xml:space="preserve">a a hacer </w:t>
      </w:r>
      <w:proofErr w:type="spellStart"/>
      <w:r w:rsidRPr="000C5449">
        <w:t>fracking</w:t>
      </w:r>
      <w:proofErr w:type="spellEnd"/>
      <w:r w:rsidRPr="000C5449">
        <w:t xml:space="preserve">, hubiera diez </w:t>
      </w:r>
      <w:r>
        <w:t>p</w:t>
      </w:r>
      <w:r w:rsidRPr="000C5449">
        <w:t>o</w:t>
      </w:r>
      <w:r>
        <w:t>z</w:t>
      </w:r>
      <w:r w:rsidRPr="000C5449">
        <w:t xml:space="preserve">os en trámite, muchos de ellos aprobados, </w:t>
      </w:r>
      <w:r>
        <w:t xml:space="preserve">pero </w:t>
      </w:r>
      <w:r w:rsidRPr="000C5449">
        <w:t xml:space="preserve">no </w:t>
      </w:r>
      <w:r w:rsidR="007042B0">
        <w:t>solo</w:t>
      </w:r>
      <w:r w:rsidRPr="000C5449">
        <w:t xml:space="preserve"> eso, sino que en Gasteiz tuvieron otro problema, porque desde que se hizo el </w:t>
      </w:r>
      <w:r>
        <w:t xml:space="preserve">pozo Armentia I </w:t>
      </w:r>
      <w:r w:rsidRPr="000C5449">
        <w:t xml:space="preserve">a </w:t>
      </w:r>
      <w:r>
        <w:t>q</w:t>
      </w:r>
      <w:r w:rsidRPr="000C5449">
        <w:t xml:space="preserve">ue se iba a perforar el </w:t>
      </w:r>
      <w:r>
        <w:t xml:space="preserve">que se iba a </w:t>
      </w:r>
      <w:r w:rsidRPr="000C5449">
        <w:t>perforar con</w:t>
      </w:r>
      <w:r>
        <w:t xml:space="preserve"> </w:t>
      </w:r>
      <w:proofErr w:type="spellStart"/>
      <w:r>
        <w:t>fracking</w:t>
      </w:r>
      <w:proofErr w:type="spellEnd"/>
      <w:r>
        <w:t xml:space="preserve"> en</w:t>
      </w:r>
      <w:r w:rsidRPr="000C5449">
        <w:t xml:space="preserve"> el 20</w:t>
      </w:r>
      <w:r>
        <w:t>1</w:t>
      </w:r>
      <w:r w:rsidRPr="000C5449">
        <w:t>0, 11, 12, en ese periodo habían cambiado</w:t>
      </w:r>
      <w:r>
        <w:t>… el PGU, el Plan General de Gasteiz había cambiado y entonces e</w:t>
      </w:r>
      <w:r w:rsidRPr="000C5449">
        <w:t>sa zona tenía una protección</w:t>
      </w:r>
      <w:r>
        <w:t>, v</w:t>
      </w:r>
      <w:r w:rsidRPr="000C5449">
        <w:t xml:space="preserve">alor natural y valor forestal, etcétera. </w:t>
      </w:r>
      <w:r>
        <w:t xml:space="preserve">Entonces, el Ayuntamiento de </w:t>
      </w:r>
      <w:r w:rsidRPr="000C5449">
        <w:t>Vitoria d</w:t>
      </w:r>
      <w:r>
        <w:t xml:space="preserve">ijo: </w:t>
      </w:r>
      <w:r w:rsidRPr="000C5449">
        <w:t xml:space="preserve">esto no lo podéis hacer aquí. Entonces, </w:t>
      </w:r>
      <w:r>
        <w:t xml:space="preserve">Hidrocarburos de </w:t>
      </w:r>
      <w:r w:rsidRPr="000C5449">
        <w:t>Euskadi</w:t>
      </w:r>
      <w:r>
        <w:t xml:space="preserve"> qué hace, dice: "Ah, bueno, pues me c</w:t>
      </w:r>
      <w:r w:rsidRPr="000C5449">
        <w:t>ambio a la parcela de al</w:t>
      </w:r>
      <w:r>
        <w:t xml:space="preserve"> l</w:t>
      </w:r>
      <w:r w:rsidRPr="000C5449">
        <w:t>ado</w:t>
      </w:r>
      <w:r>
        <w:t>", me cambio a la parcela de al lado, eso sí, pero con los estudios de impacto ambiental ya aprobados, y</w:t>
      </w:r>
      <w:r w:rsidRPr="000C5449">
        <w:t xml:space="preserve"> mientras tanto intento seguir peleando, que a pesar de que las </w:t>
      </w:r>
      <w:r>
        <w:t>normas u</w:t>
      </w:r>
      <w:r w:rsidRPr="000C5449">
        <w:t>rbanísticas impiden hacer el po</w:t>
      </w:r>
      <w:r>
        <w:t>z</w:t>
      </w:r>
      <w:r w:rsidRPr="000C5449">
        <w:t>o en ese sitio, se haga</w:t>
      </w:r>
      <w:r>
        <w:t>…</w:t>
      </w:r>
      <w:r w:rsidRPr="000C5449">
        <w:t>, se haga el pozo, se haga el pozo</w:t>
      </w:r>
      <w:r>
        <w:t>…</w:t>
      </w:r>
      <w:r w:rsidRPr="000C5449">
        <w:t xml:space="preserve"> </w:t>
      </w:r>
      <w:r>
        <w:t>a ellos que se les dé</w:t>
      </w:r>
      <w:r w:rsidRPr="000C5449">
        <w:t xml:space="preserve"> el permiso valid</w:t>
      </w:r>
      <w:r>
        <w:t>á</w:t>
      </w:r>
      <w:r w:rsidRPr="000C5449">
        <w:t>ndolo</w:t>
      </w:r>
      <w:r>
        <w:t>,</w:t>
      </w:r>
      <w:r w:rsidRPr="000C5449">
        <w:t xml:space="preserve"> cambi</w:t>
      </w:r>
      <w:r>
        <w:t>á</w:t>
      </w:r>
      <w:r w:rsidRPr="000C5449">
        <w:t>ndo</w:t>
      </w:r>
      <w:r>
        <w:t xml:space="preserve">lo </w:t>
      </w:r>
      <w:r w:rsidRPr="000C5449">
        <w:t>de sitio</w:t>
      </w:r>
      <w:r>
        <w:t>.</w:t>
      </w:r>
    </w:p>
    <w:p w:rsidR="00696351" w:rsidRDefault="00696351" w:rsidP="001F1098">
      <w:pPr>
        <w:pStyle w:val="Texto"/>
      </w:pPr>
    </w:p>
    <w:p w:rsidR="00696351" w:rsidRDefault="00696351" w:rsidP="001F1098">
      <w:pPr>
        <w:pStyle w:val="Texto"/>
      </w:pPr>
      <w:r>
        <w:t>B</w:t>
      </w:r>
      <w:r w:rsidRPr="000C5449">
        <w:t>ueno, t</w:t>
      </w:r>
      <w:r>
        <w:t>otal, al final, e</w:t>
      </w:r>
      <w:r w:rsidRPr="000C5449">
        <w:t xml:space="preserve">l </w:t>
      </w:r>
      <w:r>
        <w:t>a</w:t>
      </w:r>
      <w:r w:rsidRPr="000C5449">
        <w:t>yuntamiento no le da el permiso, evidentemente</w:t>
      </w:r>
      <w:r>
        <w:t>, l</w:t>
      </w:r>
      <w:r w:rsidRPr="000C5449">
        <w:t>uego empieza todo el lío de</w:t>
      </w:r>
      <w:r>
        <w:t>l</w:t>
      </w:r>
      <w:r w:rsidRPr="000C5449">
        <w:t xml:space="preserve"> </w:t>
      </w:r>
      <w:proofErr w:type="spellStart"/>
      <w:r w:rsidRPr="000C5449">
        <w:t>fracking</w:t>
      </w:r>
      <w:proofErr w:type="spellEnd"/>
      <w:r w:rsidRPr="000C5449">
        <w:t xml:space="preserve"> que hemos empezado y hemos dicho y </w:t>
      </w:r>
      <w:r w:rsidRPr="000C5449">
        <w:lastRenderedPageBreak/>
        <w:t>esto termina en el 2016</w:t>
      </w:r>
      <w:r>
        <w:t>,</w:t>
      </w:r>
      <w:r w:rsidRPr="000C5449">
        <w:t xml:space="preserve"> en 2015, con la ley y con la decisión del Gobierno que no</w:t>
      </w:r>
      <w:r>
        <w:t xml:space="preserve"> </w:t>
      </w:r>
      <w:r w:rsidRPr="000C5449">
        <w:t>s</w:t>
      </w:r>
      <w:r>
        <w:t>e</w:t>
      </w:r>
      <w:r w:rsidRPr="000C5449">
        <w:t xml:space="preserve"> va a hacer </w:t>
      </w:r>
      <w:proofErr w:type="spellStart"/>
      <w:r w:rsidRPr="000C5449">
        <w:t>fracking</w:t>
      </w:r>
      <w:proofErr w:type="spellEnd"/>
      <w:r w:rsidRPr="000C5449">
        <w:t xml:space="preserve">. </w:t>
      </w:r>
    </w:p>
    <w:p w:rsidR="00696351" w:rsidRDefault="00696351" w:rsidP="001F1098">
      <w:pPr>
        <w:pStyle w:val="Texto"/>
      </w:pPr>
    </w:p>
    <w:p w:rsidR="00696351" w:rsidRDefault="00696351" w:rsidP="001F1098">
      <w:pPr>
        <w:pStyle w:val="Texto"/>
      </w:pPr>
      <w:r w:rsidRPr="000C5449">
        <w:t xml:space="preserve">De pronto, de pronto, después de que </w:t>
      </w:r>
      <w:r>
        <w:t>Hidrocarburos</w:t>
      </w:r>
      <w:r w:rsidRPr="000C5449">
        <w:t xml:space="preserve"> Euskadi y su director Vicuña</w:t>
      </w:r>
      <w:r>
        <w:t>, la anterior cor</w:t>
      </w:r>
      <w:r w:rsidRPr="000C5449">
        <w:t>p</w:t>
      </w:r>
      <w:r>
        <w:t>o</w:t>
      </w:r>
      <w:r w:rsidRPr="000C5449">
        <w:t xml:space="preserve">ración del </w:t>
      </w:r>
      <w:r w:rsidR="005D383E">
        <w:t>P</w:t>
      </w:r>
      <w:r w:rsidRPr="000C5449">
        <w:t xml:space="preserve">SOE </w:t>
      </w:r>
      <w:r>
        <w:t>(?) Garmendia, etcétera, se hubi</w:t>
      </w:r>
      <w:r w:rsidRPr="000C5449">
        <w:t>eran pas</w:t>
      </w:r>
      <w:r>
        <w:t>e</w:t>
      </w:r>
      <w:r w:rsidRPr="000C5449">
        <w:t>ado por todo Euskadi diciendo que eso era una</w:t>
      </w:r>
      <w:r>
        <w:t>…</w:t>
      </w:r>
      <w:r w:rsidRPr="000C5449">
        <w:t xml:space="preserve"> un yacimiento no convencional, que </w:t>
      </w:r>
      <w:r w:rsidR="007042B0">
        <w:t>solo</w:t>
      </w:r>
      <w:r w:rsidRPr="000C5449">
        <w:t xml:space="preserve"> se podía explotar </w:t>
      </w:r>
      <w:r>
        <w:t xml:space="preserve">con </w:t>
      </w:r>
      <w:r w:rsidRPr="000C5449">
        <w:t xml:space="preserve">una técnica no convencional, es decir, con el </w:t>
      </w:r>
      <w:proofErr w:type="spellStart"/>
      <w:r w:rsidRPr="000C5449">
        <w:t>fracking</w:t>
      </w:r>
      <w:proofErr w:type="spellEnd"/>
      <w:r w:rsidRPr="000C5449">
        <w:t xml:space="preserve"> y con estimulación, resulta que de pronto se puede</w:t>
      </w:r>
      <w:r>
        <w:t>…</w:t>
      </w:r>
      <w:r w:rsidRPr="000C5449">
        <w:t xml:space="preserve"> se puede hacer vía convencional</w:t>
      </w:r>
      <w:r>
        <w:t xml:space="preserve">. De pronto, aparecen los </w:t>
      </w:r>
      <w:r w:rsidRPr="000C5449">
        <w:t>informes después de que se nos ha dicho por activa y por pasiva que no podía ser</w:t>
      </w:r>
      <w:r>
        <w:t>;</w:t>
      </w:r>
      <w:r w:rsidRPr="000C5449">
        <w:t xml:space="preserve"> es decir, o sea</w:t>
      </w:r>
      <w:r>
        <w:t>,</w:t>
      </w:r>
      <w:r w:rsidRPr="000C5449">
        <w:t xml:space="preserve"> ha estado trabajando de una manera yo diría chapucera, porque además cuando meten</w:t>
      </w:r>
      <w:r>
        <w:t>,</w:t>
      </w:r>
      <w:r w:rsidRPr="000C5449">
        <w:t xml:space="preserve"> cuando meten el informe para </w:t>
      </w:r>
      <w:r>
        <w:t xml:space="preserve">la </w:t>
      </w:r>
      <w:r w:rsidRPr="000C5449">
        <w:t>declaración de impact</w:t>
      </w:r>
      <w:r>
        <w:t>o ambiental</w:t>
      </w:r>
      <w:r w:rsidRPr="000C5449">
        <w:t xml:space="preserve"> del p</w:t>
      </w:r>
      <w:r>
        <w:t>oz</w:t>
      </w:r>
      <w:r w:rsidRPr="000C5449">
        <w:t xml:space="preserve">o Armentia </w:t>
      </w:r>
      <w:r>
        <w:t>II</w:t>
      </w:r>
      <w:r w:rsidRPr="000C5449">
        <w:t xml:space="preserve">, que es el que tenemos ahora en cuestión, resulta que lo meten en el mismo espacio en el que el Ayuntamiento de Vitoria ya les había dicho que por el Plan General no estaba permitido. </w:t>
      </w:r>
    </w:p>
    <w:p w:rsidR="00696351" w:rsidRDefault="00696351" w:rsidP="001F1098">
      <w:pPr>
        <w:pStyle w:val="Texto"/>
      </w:pPr>
    </w:p>
    <w:p w:rsidR="00696351" w:rsidRDefault="00696351" w:rsidP="001F1098">
      <w:pPr>
        <w:pStyle w:val="Texto"/>
      </w:pPr>
      <w:r w:rsidRPr="000C5449">
        <w:t>Entonces</w:t>
      </w:r>
      <w:r>
        <w:t>,</w:t>
      </w:r>
      <w:r w:rsidRPr="000C5449">
        <w:t xml:space="preserve"> bueno, la declaración de impacto ambiental ya la tienen, hay algunos detalles más, pero </w:t>
      </w:r>
      <w:r>
        <w:t xml:space="preserve">el </w:t>
      </w:r>
      <w:r w:rsidRPr="000C5449">
        <w:t xml:space="preserve">tiempo se </w:t>
      </w:r>
      <w:r>
        <w:t xml:space="preserve">me </w:t>
      </w:r>
      <w:r w:rsidRPr="000C5449">
        <w:t>acaba y no voy a</w:t>
      </w:r>
      <w:r>
        <w:t>…</w:t>
      </w:r>
      <w:r w:rsidRPr="000C5449">
        <w:t xml:space="preserve"> no voy a seguir, pero está claro, está claro</w:t>
      </w:r>
      <w:r>
        <w:t xml:space="preserve"> que Hidrocarburos Euskadi dura</w:t>
      </w:r>
      <w:r w:rsidRPr="000C5449">
        <w:t xml:space="preserve">nte los </w:t>
      </w:r>
      <w:r>
        <w:t>veinte y pico añ</w:t>
      </w:r>
      <w:r w:rsidRPr="000C5449">
        <w:t>os que lleva intentando perforar en Gasteiz</w:t>
      </w:r>
      <w:r>
        <w:t>,</w:t>
      </w:r>
      <w:r w:rsidRPr="000C5449">
        <w:t xml:space="preserve"> ha actuado de </w:t>
      </w:r>
      <w:r>
        <w:t>un</w:t>
      </w:r>
      <w:r w:rsidRPr="000C5449">
        <w:t xml:space="preserve">a manera bastante chapucera. </w:t>
      </w:r>
    </w:p>
    <w:p w:rsidR="00696351" w:rsidRDefault="00696351" w:rsidP="001F1098">
      <w:pPr>
        <w:pStyle w:val="Texto"/>
      </w:pPr>
    </w:p>
    <w:p w:rsidR="00696351" w:rsidRDefault="00696351" w:rsidP="001F1098">
      <w:pPr>
        <w:pStyle w:val="Texto"/>
      </w:pPr>
      <w:r>
        <w:t>En resumen…</w:t>
      </w:r>
    </w:p>
    <w:p w:rsidR="00696351" w:rsidRDefault="00696351" w:rsidP="001F1098">
      <w:pPr>
        <w:pStyle w:val="Texto"/>
      </w:pPr>
    </w:p>
    <w:p w:rsidR="00696351" w:rsidRPr="00A00CA0" w:rsidRDefault="00696351" w:rsidP="00601668">
      <w:pPr>
        <w:pStyle w:val="Texto"/>
      </w:pPr>
      <w:r>
        <w:t xml:space="preserve">(34. </w:t>
      </w:r>
      <w:proofErr w:type="spellStart"/>
      <w:proofErr w:type="gramStart"/>
      <w:r>
        <w:t>zintaren</w:t>
      </w:r>
      <w:proofErr w:type="spellEnd"/>
      <w:proofErr w:type="gramEnd"/>
      <w:r>
        <w:t xml:space="preserve"> </w:t>
      </w:r>
      <w:proofErr w:type="spellStart"/>
      <w:r>
        <w:t>amaiera</w:t>
      </w:r>
      <w:proofErr w:type="spellEnd"/>
      <w:r>
        <w:t>)</w:t>
      </w:r>
    </w:p>
    <w:p w:rsidR="00696351" w:rsidRPr="00C353F0" w:rsidRDefault="00696351" w:rsidP="00FC1F21">
      <w:pPr>
        <w:pStyle w:val="Texto"/>
        <w:rPr>
          <w:lang w:val="eu-ES"/>
        </w:rPr>
      </w:pPr>
      <w:r w:rsidRPr="00C353F0">
        <w:rPr>
          <w:lang w:val="eu-ES"/>
        </w:rPr>
        <w:t>(35. zintaren hasiera)</w:t>
      </w:r>
    </w:p>
    <w:p w:rsidR="00696351" w:rsidRDefault="00696351" w:rsidP="00FC1F21">
      <w:pPr>
        <w:pStyle w:val="Texto"/>
      </w:pPr>
    </w:p>
    <w:p w:rsidR="00696351" w:rsidRDefault="00696351" w:rsidP="00FC1F21">
      <w:pPr>
        <w:pStyle w:val="Texto"/>
      </w:pPr>
      <w:r>
        <w:t>...</w:t>
      </w:r>
      <w:r w:rsidRPr="00936F1F">
        <w:t xml:space="preserve"> </w:t>
      </w:r>
      <w:r w:rsidRPr="00936F1F">
        <w:rPr>
          <w:lang w:val="es-ES"/>
        </w:rPr>
        <w:t xml:space="preserve">está claro </w:t>
      </w:r>
      <w:r>
        <w:rPr>
          <w:lang w:val="es-ES"/>
        </w:rPr>
        <w:t>que Hidrocarburos de Euskadi</w:t>
      </w:r>
      <w:r w:rsidRPr="00936F1F">
        <w:rPr>
          <w:lang w:val="es-ES"/>
        </w:rPr>
        <w:t xml:space="preserve"> durante los 25 años que lleva intentan</w:t>
      </w:r>
      <w:r w:rsidRPr="00936F1F">
        <w:t>do per</w:t>
      </w:r>
      <w:r>
        <w:t>forar en Gasteiz ha actuado de un</w:t>
      </w:r>
      <w:r w:rsidRPr="00936F1F">
        <w:t xml:space="preserve">a manera bastante chapucera. En resumen, el tiempo de </w:t>
      </w:r>
      <w:r>
        <w:t xml:space="preserve">Hidrocarburos de </w:t>
      </w:r>
      <w:r w:rsidRPr="00936F1F">
        <w:t>Euskadi ha terminado</w:t>
      </w:r>
      <w:r>
        <w:t>. E</w:t>
      </w:r>
      <w:r w:rsidRPr="00936F1F">
        <w:t xml:space="preserve">s incompatible esta búsqueda con la declaración del cambio climático y con el objetivo de </w:t>
      </w:r>
      <w:r>
        <w:t xml:space="preserve">neutralidad </w:t>
      </w:r>
      <w:r w:rsidRPr="00936F1F">
        <w:t xml:space="preserve">de carbono a 2050. Es menos compatible aún con la idea de Administración ejemplar. Es una empresa que supone un roto para las </w:t>
      </w:r>
      <w:r w:rsidRPr="00936F1F">
        <w:lastRenderedPageBreak/>
        <w:t>cuentas públicas</w:t>
      </w:r>
      <w:r>
        <w:t>. Y, a</w:t>
      </w:r>
      <w:r w:rsidRPr="00936F1F">
        <w:t>demás, ha actuado de manera bastante chapucera durante largos años. Lo raro no es que pidamos su</w:t>
      </w:r>
      <w:r>
        <w:t xml:space="preserve"> fin. Lo raro es que aún siga en pie.</w:t>
      </w:r>
    </w:p>
    <w:p w:rsidR="00696351" w:rsidRDefault="00696351" w:rsidP="00FC1F21">
      <w:pPr>
        <w:pStyle w:val="Texto"/>
      </w:pPr>
    </w:p>
    <w:p w:rsidR="00696351" w:rsidRDefault="00696351" w:rsidP="00FC1F21">
      <w:pPr>
        <w:pStyle w:val="Texto"/>
      </w:pPr>
    </w:p>
    <w:p w:rsidR="00696351" w:rsidRDefault="00696351" w:rsidP="00FC1F21">
      <w:pPr>
        <w:pStyle w:val="Texto"/>
        <w:rPr>
          <w:lang w:val="eu-ES"/>
        </w:rPr>
      </w:pPr>
      <w:r>
        <w:rPr>
          <w:rFonts w:ascii="Futura Md BT" w:hAnsi="Futura Md BT"/>
        </w:rPr>
        <w:t>LEHENDAKARIAK</w:t>
      </w:r>
      <w:r>
        <w:t xml:space="preserve">: </w:t>
      </w:r>
      <w:r w:rsidRPr="00C353F0">
        <w:rPr>
          <w:lang w:val="eu-ES"/>
        </w:rPr>
        <w:t xml:space="preserve">Eskerrik asko. </w:t>
      </w:r>
      <w:r>
        <w:rPr>
          <w:lang w:val="eu-ES"/>
        </w:rPr>
        <w:t xml:space="preserve">Zuzenketak aurkeztu dituzten </w:t>
      </w:r>
      <w:r w:rsidRPr="00C353F0">
        <w:rPr>
          <w:lang w:val="eu-ES"/>
        </w:rPr>
        <w:t xml:space="preserve">taldeen txandara pasatuz, Elkarrekin </w:t>
      </w:r>
      <w:proofErr w:type="spellStart"/>
      <w:r w:rsidRPr="00C353F0">
        <w:rPr>
          <w:lang w:val="eu-ES"/>
        </w:rPr>
        <w:t>Podemos</w:t>
      </w:r>
      <w:proofErr w:type="spellEnd"/>
      <w:r w:rsidRPr="00C353F0">
        <w:rPr>
          <w:lang w:val="eu-ES"/>
        </w:rPr>
        <w:t xml:space="preserve">, </w:t>
      </w:r>
      <w:proofErr w:type="spellStart"/>
      <w:r w:rsidRPr="00C353F0">
        <w:rPr>
          <w:lang w:val="eu-ES"/>
        </w:rPr>
        <w:t>Becerra</w:t>
      </w:r>
      <w:proofErr w:type="spellEnd"/>
      <w:r w:rsidRPr="00C353F0">
        <w:rPr>
          <w:lang w:val="eu-ES"/>
        </w:rPr>
        <w:t xml:space="preserve"> jauna, </w:t>
      </w:r>
      <w:proofErr w:type="spellStart"/>
      <w:r w:rsidRPr="00C353F0">
        <w:rPr>
          <w:lang w:val="eu-ES"/>
        </w:rPr>
        <w:t>zurea</w:t>
      </w:r>
      <w:proofErr w:type="spellEnd"/>
      <w:r w:rsidRPr="00C353F0">
        <w:rPr>
          <w:lang w:val="eu-ES"/>
        </w:rPr>
        <w:t xml:space="preserve"> da</w:t>
      </w:r>
      <w:r>
        <w:rPr>
          <w:lang w:val="eu-ES"/>
        </w:rPr>
        <w:t xml:space="preserve"> hitza.</w:t>
      </w:r>
    </w:p>
    <w:p w:rsidR="00696351" w:rsidRDefault="00696351" w:rsidP="00FC1F21">
      <w:pPr>
        <w:pStyle w:val="Texto"/>
        <w:rPr>
          <w:lang w:val="eu-ES"/>
        </w:rPr>
      </w:pPr>
    </w:p>
    <w:p w:rsidR="00696351" w:rsidRDefault="00696351" w:rsidP="00FC1F21">
      <w:pPr>
        <w:pStyle w:val="Texto"/>
        <w:rPr>
          <w:lang w:val="eu-ES"/>
        </w:rPr>
      </w:pPr>
    </w:p>
    <w:p w:rsidR="00696351" w:rsidRDefault="00696351" w:rsidP="00FC1F21">
      <w:pPr>
        <w:pStyle w:val="Texto"/>
        <w:rPr>
          <w:lang w:val="eu-ES"/>
        </w:rPr>
      </w:pPr>
      <w:r>
        <w:rPr>
          <w:rFonts w:ascii="Futura Md BT" w:hAnsi="Futura Md BT"/>
          <w:caps/>
          <w:lang w:val="eu-ES"/>
        </w:rPr>
        <w:t xml:space="preserve">becerra carollo </w:t>
      </w:r>
      <w:r>
        <w:rPr>
          <w:lang w:val="eu-ES"/>
        </w:rPr>
        <w:t xml:space="preserve">jaunak: </w:t>
      </w:r>
      <w:r w:rsidRPr="00C353F0">
        <w:rPr>
          <w:lang w:val="eu-ES"/>
        </w:rPr>
        <w:t>Eskerrik asko, presidente andrea. S</w:t>
      </w:r>
      <w:r>
        <w:rPr>
          <w:lang w:val="eu-ES"/>
        </w:rPr>
        <w:t>H</w:t>
      </w:r>
      <w:r w:rsidRPr="00C353F0">
        <w:rPr>
          <w:lang w:val="eu-ES"/>
        </w:rPr>
        <w:t xml:space="preserve">ESA </w:t>
      </w:r>
      <w:r>
        <w:rPr>
          <w:lang w:val="eu-ES"/>
        </w:rPr>
        <w:t>h</w:t>
      </w:r>
      <w:r w:rsidRPr="00C353F0">
        <w:rPr>
          <w:lang w:val="eu-ES"/>
        </w:rPr>
        <w:t xml:space="preserve">idrokarburoak bilatzeko eta ustiatzeko sortutako enpresa publikoaz askotan hitz egin dugu </w:t>
      </w:r>
      <w:r>
        <w:rPr>
          <w:lang w:val="eu-ES"/>
        </w:rPr>
        <w:t xml:space="preserve">Legebiltzar honetan. </w:t>
      </w:r>
      <w:r w:rsidRPr="00C353F0">
        <w:rPr>
          <w:lang w:val="eu-ES"/>
        </w:rPr>
        <w:t>Askotan</w:t>
      </w:r>
      <w:r>
        <w:rPr>
          <w:lang w:val="eu-ES"/>
        </w:rPr>
        <w:t xml:space="preserve"> </w:t>
      </w:r>
      <w:r w:rsidRPr="00C353F0">
        <w:rPr>
          <w:lang w:val="eu-ES"/>
        </w:rPr>
        <w:t>hitz egin dugu eta sarritan ados jarri gara oposizioaren artean</w:t>
      </w:r>
      <w:r>
        <w:rPr>
          <w:lang w:val="eu-ES"/>
        </w:rPr>
        <w:t xml:space="preserve"> b</w:t>
      </w:r>
      <w:r w:rsidRPr="00C353F0">
        <w:rPr>
          <w:lang w:val="eu-ES"/>
        </w:rPr>
        <w:t>ere papera kolokan jartzean.</w:t>
      </w:r>
    </w:p>
    <w:p w:rsidR="00696351" w:rsidRDefault="00696351" w:rsidP="00FC1F21">
      <w:pPr>
        <w:pStyle w:val="Texto"/>
        <w:rPr>
          <w:lang w:val="eu-ES"/>
        </w:rPr>
      </w:pPr>
    </w:p>
    <w:p w:rsidR="00696351" w:rsidRDefault="00696351" w:rsidP="00FC1F21">
      <w:pPr>
        <w:pStyle w:val="Texto"/>
        <w:rPr>
          <w:lang w:val="eu-ES"/>
        </w:rPr>
      </w:pPr>
      <w:r w:rsidRPr="00C353F0">
        <w:rPr>
          <w:lang w:val="eu-ES"/>
        </w:rPr>
        <w:t>Askotan esan dugu egiten duena egiteko ez duela merezi sozietate publiko bat edukitzea</w:t>
      </w:r>
      <w:r>
        <w:rPr>
          <w:lang w:val="eu-ES"/>
        </w:rPr>
        <w:t>. E</w:t>
      </w:r>
      <w:r w:rsidRPr="00C353F0">
        <w:rPr>
          <w:lang w:val="eu-ES"/>
        </w:rPr>
        <w:t>ta askotan esan dugu hobe dela desager</w:t>
      </w:r>
      <w:r>
        <w:rPr>
          <w:lang w:val="eu-ES"/>
        </w:rPr>
        <w:t>ra</w:t>
      </w:r>
      <w:r w:rsidRPr="00C353F0">
        <w:rPr>
          <w:lang w:val="eu-ES"/>
        </w:rPr>
        <w:t>raztea dirua alferrik ez gastatzeko</w:t>
      </w:r>
      <w:r>
        <w:rPr>
          <w:lang w:val="eu-ES"/>
        </w:rPr>
        <w:t>. E</w:t>
      </w:r>
      <w:r w:rsidRPr="00C353F0">
        <w:rPr>
          <w:lang w:val="eu-ES"/>
        </w:rPr>
        <w:t>ta gure taldean horretan jarraitzen dugu. Horretan jarraitzen dugu eta kontua da nola egin hori</w:t>
      </w:r>
      <w:r>
        <w:rPr>
          <w:lang w:val="eu-ES"/>
        </w:rPr>
        <w:t xml:space="preserve"> a</w:t>
      </w:r>
      <w:r w:rsidRPr="00C353F0">
        <w:rPr>
          <w:lang w:val="eu-ES"/>
        </w:rPr>
        <w:t>razo gehiago sortu gabe</w:t>
      </w:r>
      <w:r>
        <w:rPr>
          <w:lang w:val="eu-ES"/>
        </w:rPr>
        <w:t>.</w:t>
      </w:r>
    </w:p>
    <w:p w:rsidR="00696351" w:rsidRDefault="00696351" w:rsidP="00FC1F21">
      <w:pPr>
        <w:pStyle w:val="Texto"/>
        <w:rPr>
          <w:lang w:val="eu-ES"/>
        </w:rPr>
      </w:pPr>
    </w:p>
    <w:p w:rsidR="00696351" w:rsidRDefault="00696351" w:rsidP="00FC1F21">
      <w:pPr>
        <w:pStyle w:val="Texto"/>
      </w:pPr>
      <w:r w:rsidRPr="00C353F0">
        <w:rPr>
          <w:lang w:val="es-ES"/>
        </w:rPr>
        <w:t>Desde</w:t>
      </w:r>
      <w:r>
        <w:rPr>
          <w:lang w:val="es-ES"/>
        </w:rPr>
        <w:t xml:space="preserve"> el</w:t>
      </w:r>
      <w:r w:rsidRPr="00C353F0">
        <w:rPr>
          <w:lang w:val="es-ES"/>
        </w:rPr>
        <w:t xml:space="preserve"> principio nuestro grupo</w:t>
      </w:r>
      <w:r>
        <w:rPr>
          <w:lang w:val="es-ES"/>
        </w:rPr>
        <w:t>, d</w:t>
      </w:r>
      <w:r w:rsidRPr="00C353F0">
        <w:rPr>
          <w:lang w:val="es-ES"/>
        </w:rPr>
        <w:t>esde que está en este Parlamento</w:t>
      </w:r>
      <w:r>
        <w:rPr>
          <w:lang w:val="es-ES"/>
        </w:rPr>
        <w:t>,</w:t>
      </w:r>
      <w:r w:rsidRPr="00C353F0">
        <w:rPr>
          <w:lang w:val="es-ES"/>
        </w:rPr>
        <w:t xml:space="preserve"> </w:t>
      </w:r>
      <w:r w:rsidRPr="00936F1F">
        <w:t xml:space="preserve">pidió la desaparición de </w:t>
      </w:r>
      <w:r>
        <w:t xml:space="preserve">SHESA. </w:t>
      </w:r>
      <w:r w:rsidRPr="00936F1F">
        <w:t xml:space="preserve">Pero esta desaparición de </w:t>
      </w:r>
      <w:r>
        <w:t xml:space="preserve">SHESA </w:t>
      </w:r>
      <w:r w:rsidRPr="00936F1F">
        <w:t>no es una iniciativa política, no es una iniciativa política que se le haya ocurrido al</w:t>
      </w:r>
      <w:r>
        <w:t xml:space="preserve"> grupo EH Bildu. E</w:t>
      </w:r>
      <w:r w:rsidRPr="00936F1F">
        <w:t xml:space="preserve">sto es una petición que la primera vez la hizo la plataforma </w:t>
      </w:r>
      <w:proofErr w:type="spellStart"/>
      <w:r w:rsidRPr="00936F1F">
        <w:t>Gure</w:t>
      </w:r>
      <w:proofErr w:type="spellEnd"/>
      <w:r w:rsidRPr="00936F1F">
        <w:t xml:space="preserve"> </w:t>
      </w:r>
      <w:proofErr w:type="spellStart"/>
      <w:r>
        <w:t>Energia</w:t>
      </w:r>
      <w:proofErr w:type="spellEnd"/>
      <w:r>
        <w:t xml:space="preserve"> en noviembre de 2014. U</w:t>
      </w:r>
      <w:r w:rsidRPr="00936F1F">
        <w:t>na plataforma en la que está EH Bil</w:t>
      </w:r>
      <w:r>
        <w:t xml:space="preserve">du, en la que está </w:t>
      </w:r>
      <w:proofErr w:type="spellStart"/>
      <w:r>
        <w:t>Ezker</w:t>
      </w:r>
      <w:proofErr w:type="spellEnd"/>
      <w:r>
        <w:t xml:space="preserve"> </w:t>
      </w:r>
      <w:proofErr w:type="spellStart"/>
      <w:r>
        <w:t>Anitza</w:t>
      </w:r>
      <w:proofErr w:type="spellEnd"/>
      <w:r>
        <w:t>-</w:t>
      </w:r>
      <w:r w:rsidRPr="00936F1F">
        <w:t xml:space="preserve">Izquierda Unida y en la que también está </w:t>
      </w:r>
      <w:proofErr w:type="spellStart"/>
      <w:r>
        <w:t>Equo</w:t>
      </w:r>
      <w:proofErr w:type="spellEnd"/>
      <w:r>
        <w:t xml:space="preserve"> </w:t>
      </w:r>
      <w:proofErr w:type="spellStart"/>
      <w:r>
        <w:t>Berdeak</w:t>
      </w:r>
      <w:proofErr w:type="spellEnd"/>
      <w:r>
        <w:t xml:space="preserve"> </w:t>
      </w:r>
      <w:r w:rsidRPr="00936F1F">
        <w:t>desde el principio. Por lo tanto, cuando el señor Mikel</w:t>
      </w:r>
      <w:r>
        <w:t xml:space="preserve"> Otero registra esta petición, en o</w:t>
      </w:r>
      <w:r w:rsidRPr="00936F1F">
        <w:t>ctubre de 2018</w:t>
      </w:r>
      <w:r>
        <w:t>,</w:t>
      </w:r>
      <w:r w:rsidRPr="00936F1F">
        <w:t xml:space="preserve"> previo al debate presupuestario de octubre</w:t>
      </w:r>
      <w:r>
        <w:t xml:space="preserve"> del</w:t>
      </w:r>
      <w:r w:rsidRPr="00936F1F">
        <w:t xml:space="preserve"> 2018 y hasta que lo debatimos ahora han pasado cinco años. Han pasado cinco años para que este tema llegue </w:t>
      </w:r>
      <w:r>
        <w:t>a</w:t>
      </w:r>
      <w:r w:rsidRPr="00936F1F">
        <w:t>l Parlamento hoy</w:t>
      </w:r>
      <w:r>
        <w:t>.</w:t>
      </w:r>
    </w:p>
    <w:p w:rsidR="00696351" w:rsidRDefault="00696351" w:rsidP="00FC1F21">
      <w:pPr>
        <w:pStyle w:val="Texto"/>
      </w:pPr>
    </w:p>
    <w:p w:rsidR="00696351" w:rsidRDefault="00696351" w:rsidP="00FC1F21">
      <w:pPr>
        <w:pStyle w:val="Texto"/>
      </w:pPr>
      <w:r>
        <w:t>Y</w:t>
      </w:r>
      <w:r w:rsidRPr="00936F1F">
        <w:t xml:space="preserve"> en este tiempo, en este tiempo ha habido profundos cambios en el panorama energético. También en </w:t>
      </w:r>
      <w:r>
        <w:t xml:space="preserve">el </w:t>
      </w:r>
      <w:r w:rsidRPr="00936F1F">
        <w:t>panorama energético vasco</w:t>
      </w:r>
      <w:r>
        <w:t>. E</w:t>
      </w:r>
      <w:r w:rsidRPr="00936F1F">
        <w:t>n 2014, como ya ha dicho el señor Otero, S</w:t>
      </w:r>
      <w:r>
        <w:t>H</w:t>
      </w:r>
      <w:r w:rsidRPr="00936F1F">
        <w:t xml:space="preserve">ESA estaba promoviendo activamente, </w:t>
      </w:r>
      <w:r w:rsidRPr="00936F1F">
        <w:lastRenderedPageBreak/>
        <w:t xml:space="preserve">era el líder del </w:t>
      </w:r>
      <w:proofErr w:type="spellStart"/>
      <w:r w:rsidRPr="00936F1F">
        <w:t>fracking</w:t>
      </w:r>
      <w:proofErr w:type="spellEnd"/>
      <w:r w:rsidRPr="00936F1F">
        <w:t xml:space="preserve"> en Euskadi</w:t>
      </w:r>
      <w:r>
        <w:t>. N</w:t>
      </w:r>
      <w:r w:rsidRPr="00936F1F">
        <w:t>o</w:t>
      </w:r>
      <w:r>
        <w:t xml:space="preserve"> </w:t>
      </w:r>
      <w:r w:rsidRPr="00936F1F">
        <w:t>solamente estaba el permiso</w:t>
      </w:r>
      <w:r>
        <w:t xml:space="preserve"> </w:t>
      </w:r>
      <w:proofErr w:type="spellStart"/>
      <w:r>
        <w:t>Saila</w:t>
      </w:r>
      <w:proofErr w:type="spellEnd"/>
      <w:r>
        <w:t xml:space="preserve"> </w:t>
      </w:r>
      <w:r w:rsidRPr="00936F1F">
        <w:t xml:space="preserve">en </w:t>
      </w:r>
      <w:proofErr w:type="spellStart"/>
      <w:r>
        <w:t>Bizkaia</w:t>
      </w:r>
      <w:proofErr w:type="spellEnd"/>
      <w:r>
        <w:t>,</w:t>
      </w:r>
      <w:r w:rsidRPr="00936F1F">
        <w:t xml:space="preserve"> estaban los pozos en Araba y Burgos, los permisos Enara </w:t>
      </w:r>
      <w:r>
        <w:t>I</w:t>
      </w:r>
      <w:r w:rsidRPr="00936F1F">
        <w:t xml:space="preserve"> y </w:t>
      </w:r>
      <w:r>
        <w:t>II y muchos otros.</w:t>
      </w:r>
    </w:p>
    <w:p w:rsidR="00696351" w:rsidRDefault="00696351" w:rsidP="00FC1F21">
      <w:pPr>
        <w:pStyle w:val="Texto"/>
      </w:pPr>
    </w:p>
    <w:p w:rsidR="00696351" w:rsidRPr="00DA6390" w:rsidRDefault="00696351" w:rsidP="00FC1F21">
      <w:pPr>
        <w:pStyle w:val="Texto"/>
        <w:rPr>
          <w:lang w:val="es-ES"/>
        </w:rPr>
      </w:pPr>
      <w:r w:rsidRPr="00936F1F">
        <w:t xml:space="preserve">Y apenas seis meses después de que se pidiera por parte de la plataforma </w:t>
      </w:r>
      <w:proofErr w:type="spellStart"/>
      <w:r w:rsidRPr="00936F1F">
        <w:t>Gure</w:t>
      </w:r>
      <w:proofErr w:type="spellEnd"/>
      <w:r w:rsidRPr="00936F1F">
        <w:t xml:space="preserve"> </w:t>
      </w:r>
      <w:proofErr w:type="spellStart"/>
      <w:r w:rsidRPr="00936F1F">
        <w:t>Energia</w:t>
      </w:r>
      <w:proofErr w:type="spellEnd"/>
      <w:r w:rsidRPr="00936F1F">
        <w:t xml:space="preserve"> la desaparición de </w:t>
      </w:r>
      <w:r>
        <w:t xml:space="preserve">SHESA, </w:t>
      </w:r>
      <w:r w:rsidRPr="00936F1F">
        <w:t>en junio de 2015 se aprobó en este Parlamento l</w:t>
      </w:r>
      <w:r>
        <w:t xml:space="preserve">a ILP contra el </w:t>
      </w:r>
      <w:proofErr w:type="spellStart"/>
      <w:r w:rsidRPr="00936F1F">
        <w:t>fracking</w:t>
      </w:r>
      <w:proofErr w:type="spellEnd"/>
      <w:r w:rsidRPr="00936F1F">
        <w:t xml:space="preserve"> con más de 100.000 firmas y con la abstención </w:t>
      </w:r>
      <w:r>
        <w:t>del Partido Nacionalista Vasco.</w:t>
      </w:r>
    </w:p>
    <w:p w:rsidR="00696351" w:rsidRDefault="00696351" w:rsidP="00FC1F21">
      <w:pPr>
        <w:pStyle w:val="Texto"/>
      </w:pPr>
    </w:p>
    <w:p w:rsidR="00696351" w:rsidRDefault="00696351" w:rsidP="00FC1F21">
      <w:pPr>
        <w:pStyle w:val="Texto"/>
      </w:pPr>
      <w:r w:rsidRPr="00936F1F">
        <w:t>Pero tres años después y con una sentencia del Tribunal Constitucional por el medio</w:t>
      </w:r>
      <w:r>
        <w:t>,</w:t>
      </w:r>
      <w:r w:rsidRPr="00936F1F">
        <w:t xml:space="preserve"> en mayo de 2018, es decir, seis meses antes de que el señor </w:t>
      </w:r>
      <w:r>
        <w:t>Otero</w:t>
      </w:r>
      <w:r w:rsidRPr="00936F1F">
        <w:t xml:space="preserve"> presentar</w:t>
      </w:r>
      <w:r>
        <w:t>a</w:t>
      </w:r>
      <w:r w:rsidRPr="00936F1F">
        <w:t xml:space="preserve"> su iniciativa</w:t>
      </w:r>
      <w:r>
        <w:t>,</w:t>
      </w:r>
      <w:r w:rsidRPr="00936F1F">
        <w:t xml:space="preserve"> sí se aprobó</w:t>
      </w:r>
      <w:r>
        <w:t>, sí</w:t>
      </w:r>
      <w:r w:rsidRPr="00936F1F">
        <w:t xml:space="preserve"> se aprobó en este Parlamento una PNL sobre el </w:t>
      </w:r>
      <w:proofErr w:type="spellStart"/>
      <w:r w:rsidRPr="00936F1F">
        <w:t>fracking</w:t>
      </w:r>
      <w:proofErr w:type="spellEnd"/>
      <w:r w:rsidRPr="00936F1F">
        <w:t xml:space="preserve"> por unanimidad</w:t>
      </w:r>
      <w:r>
        <w:t>. P</w:t>
      </w:r>
      <w:r w:rsidRPr="00936F1F">
        <w:t>or unanimidad</w:t>
      </w:r>
      <w:r>
        <w:t>. E</w:t>
      </w:r>
      <w:r w:rsidRPr="00936F1F">
        <w:t xml:space="preserve">s decir, que </w:t>
      </w:r>
      <w:r>
        <w:t>d</w:t>
      </w:r>
      <w:r w:rsidRPr="00936F1F">
        <w:t>es</w:t>
      </w:r>
      <w:r>
        <w:t>de</w:t>
      </w:r>
      <w:r w:rsidRPr="00936F1F">
        <w:t xml:space="preserve"> 2014 hasta mayo </w:t>
      </w:r>
      <w:r>
        <w:t>de 2</w:t>
      </w:r>
      <w:r w:rsidRPr="00936F1F">
        <w:t>018, ha habido un cambio</w:t>
      </w:r>
      <w:r>
        <w:t>, h</w:t>
      </w:r>
      <w:r w:rsidRPr="00936F1F">
        <w:t xml:space="preserve">a habido un cambio en la forma en la que el Gobierno </w:t>
      </w:r>
      <w:r>
        <w:t>v</w:t>
      </w:r>
      <w:r w:rsidRPr="00936F1F">
        <w:t>e esta materia</w:t>
      </w:r>
      <w:r>
        <w:t>.</w:t>
      </w:r>
    </w:p>
    <w:p w:rsidR="00696351" w:rsidRDefault="00696351" w:rsidP="00FC1F21">
      <w:pPr>
        <w:pStyle w:val="Texto"/>
      </w:pPr>
    </w:p>
    <w:p w:rsidR="00696351" w:rsidRDefault="00696351" w:rsidP="00FC1F21">
      <w:pPr>
        <w:pStyle w:val="Texto"/>
      </w:pPr>
      <w:r>
        <w:t xml:space="preserve">Y </w:t>
      </w:r>
      <w:r w:rsidRPr="00936F1F">
        <w:t xml:space="preserve">a nosotros </w:t>
      </w:r>
      <w:r>
        <w:t>nos</w:t>
      </w:r>
      <w:r w:rsidRPr="00936F1F">
        <w:t xml:space="preserve"> gustaría</w:t>
      </w:r>
      <w:r>
        <w:t>, a nuestro grupo le</w:t>
      </w:r>
      <w:r w:rsidRPr="00936F1F">
        <w:t xml:space="preserve"> gustaría que ese cambio que se ha producido sobre </w:t>
      </w:r>
      <w:proofErr w:type="spellStart"/>
      <w:r>
        <w:t>fracking</w:t>
      </w:r>
      <w:proofErr w:type="spellEnd"/>
      <w:r w:rsidRPr="00936F1F">
        <w:t xml:space="preserve"> se produjera también sobre la exploración convencional</w:t>
      </w:r>
      <w:r>
        <w:t>,</w:t>
      </w:r>
      <w:r w:rsidRPr="00936F1F">
        <w:t xml:space="preserve"> convencional de gas</w:t>
      </w:r>
      <w:r>
        <w:t>. P</w:t>
      </w:r>
      <w:r w:rsidRPr="00936F1F">
        <w:t>orque en este tiempo también</w:t>
      </w:r>
      <w:r>
        <w:t xml:space="preserve">, en </w:t>
      </w:r>
      <w:r w:rsidRPr="00936F1F">
        <w:t>estos cinco años</w:t>
      </w:r>
      <w:r>
        <w:t>,</w:t>
      </w:r>
      <w:r w:rsidRPr="00936F1F">
        <w:t xml:space="preserve"> ha </w:t>
      </w:r>
      <w:r>
        <w:t xml:space="preserve">habido cambios socioeconómicos </w:t>
      </w:r>
      <w:r w:rsidRPr="00936F1F">
        <w:t>profundos, cambios en la rentabilidad económica del gas respecto a las energías renovables. Y aquí les voy a poner un gráfico</w:t>
      </w:r>
      <w:r>
        <w:t>,</w:t>
      </w:r>
      <w:r w:rsidRPr="00936F1F">
        <w:t xml:space="preserve"> siento que no se </w:t>
      </w:r>
      <w:r>
        <w:t>vea mejor, donde se ve</w:t>
      </w:r>
      <w:r w:rsidRPr="00936F1F">
        <w:t xml:space="preserve"> la evolución de los costes de las diferentes energías a lo largo del tiempo. La nuclear es la más cara</w:t>
      </w:r>
      <w:r>
        <w:t>,</w:t>
      </w:r>
      <w:r w:rsidRPr="00936F1F">
        <w:t xml:space="preserve"> después el carbón</w:t>
      </w:r>
      <w:r>
        <w:t>,</w:t>
      </w:r>
      <w:r w:rsidRPr="00936F1F">
        <w:t xml:space="preserve"> y</w:t>
      </w:r>
      <w:r>
        <w:t>,</w:t>
      </w:r>
      <w:r w:rsidRPr="00936F1F">
        <w:t xml:space="preserve"> a continuación</w:t>
      </w:r>
      <w:r>
        <w:t>,</w:t>
      </w:r>
      <w:r w:rsidRPr="00936F1F">
        <w:t xml:space="preserve"> ahora es</w:t>
      </w:r>
      <w:r>
        <w:t>,</w:t>
      </w:r>
      <w:r w:rsidRPr="00936F1F">
        <w:t xml:space="preserve"> la línea verde</w:t>
      </w:r>
      <w:r>
        <w:t xml:space="preserve"> es el gas.</w:t>
      </w:r>
    </w:p>
    <w:p w:rsidR="00696351" w:rsidRDefault="00696351" w:rsidP="00FC1F21">
      <w:pPr>
        <w:pStyle w:val="Texto"/>
      </w:pPr>
    </w:p>
    <w:p w:rsidR="00696351" w:rsidRDefault="00696351" w:rsidP="00FC1F21">
      <w:pPr>
        <w:pStyle w:val="Texto"/>
      </w:pPr>
      <w:r>
        <w:t>¿</w:t>
      </w:r>
      <w:r w:rsidRPr="00936F1F">
        <w:t>Qué cambios se han producido</w:t>
      </w:r>
      <w:r>
        <w:t>?</w:t>
      </w:r>
      <w:r w:rsidRPr="00936F1F">
        <w:t xml:space="preserve"> </w:t>
      </w:r>
      <w:r>
        <w:t>E</w:t>
      </w:r>
      <w:r w:rsidRPr="00936F1F">
        <w:t>n el 2010</w:t>
      </w:r>
      <w:r>
        <w:t xml:space="preserve"> l</w:t>
      </w:r>
      <w:r w:rsidRPr="00936F1F">
        <w:t>a energía eólica ya era más barat</w:t>
      </w:r>
      <w:r>
        <w:t>a</w:t>
      </w:r>
      <w:r w:rsidRPr="00936F1F">
        <w:t xml:space="preserve"> que el gas</w:t>
      </w:r>
      <w:r>
        <w:t>. E</w:t>
      </w:r>
      <w:r w:rsidRPr="00936F1F">
        <w:t xml:space="preserve">n el 2015, cuando se aprobó la </w:t>
      </w:r>
      <w:r>
        <w:t xml:space="preserve">ILP </w:t>
      </w:r>
      <w:r w:rsidRPr="00936F1F">
        <w:t xml:space="preserve">del </w:t>
      </w:r>
      <w:proofErr w:type="spellStart"/>
      <w:r w:rsidRPr="00936F1F">
        <w:t>fracking</w:t>
      </w:r>
      <w:proofErr w:type="spellEnd"/>
      <w:r w:rsidRPr="00936F1F">
        <w:t>, la que ya era más barata que el gas era la energía solar</w:t>
      </w:r>
      <w:r>
        <w:t xml:space="preserve">. Y, </w:t>
      </w:r>
      <w:r w:rsidRPr="00936F1F">
        <w:t>posiblemente</w:t>
      </w:r>
      <w:r>
        <w:t xml:space="preserve">, </w:t>
      </w:r>
      <w:r w:rsidRPr="00936F1F">
        <w:t>eso tiene que ver mucho también con el cambio en la postura del Gobierno en esta materia.</w:t>
      </w:r>
    </w:p>
    <w:p w:rsidR="00696351" w:rsidRDefault="00696351" w:rsidP="00FC1F21">
      <w:pPr>
        <w:pStyle w:val="Texto"/>
      </w:pPr>
    </w:p>
    <w:p w:rsidR="00696351" w:rsidRDefault="00696351" w:rsidP="00FC1F21">
      <w:pPr>
        <w:pStyle w:val="Texto"/>
      </w:pPr>
      <w:r w:rsidRPr="00936F1F">
        <w:lastRenderedPageBreak/>
        <w:t xml:space="preserve">Pero además se han producido cambios sociales profundos. Tenemos jóvenes en las calles gritando </w:t>
      </w:r>
      <w:r>
        <w:t>"N</w:t>
      </w:r>
      <w:r w:rsidRPr="00936F1F">
        <w:t>o que</w:t>
      </w:r>
      <w:r>
        <w:t>méis n</w:t>
      </w:r>
      <w:r w:rsidRPr="00936F1F">
        <w:t>uestro planeta</w:t>
      </w:r>
      <w:r>
        <w:t xml:space="preserve">" </w:t>
      </w:r>
      <w:r w:rsidRPr="00936F1F">
        <w:t xml:space="preserve">y eso se refiere a las energías </w:t>
      </w:r>
      <w:r>
        <w:t>fósiles.</w:t>
      </w:r>
    </w:p>
    <w:p w:rsidR="00696351" w:rsidRDefault="00696351" w:rsidP="00FC1F21">
      <w:pPr>
        <w:pStyle w:val="Texto"/>
      </w:pPr>
    </w:p>
    <w:p w:rsidR="00696351" w:rsidRDefault="00696351" w:rsidP="00FC1F21">
      <w:pPr>
        <w:pStyle w:val="Texto"/>
      </w:pPr>
      <w:r>
        <w:t>Por lo tanto, ho</w:t>
      </w:r>
      <w:r w:rsidRPr="00936F1F">
        <w:t xml:space="preserve">y el asunto central </w:t>
      </w:r>
      <w:r>
        <w:t xml:space="preserve">–me va a </w:t>
      </w:r>
      <w:r w:rsidRPr="00936F1F">
        <w:t>permitir el señor Otero</w:t>
      </w:r>
      <w:r>
        <w:t>–</w:t>
      </w:r>
      <w:r w:rsidRPr="00936F1F">
        <w:t xml:space="preserve">, no es tanto la desaparición de </w:t>
      </w:r>
      <w:r>
        <w:t>SHESA</w:t>
      </w:r>
      <w:r w:rsidRPr="00936F1F">
        <w:t xml:space="preserve"> sino </w:t>
      </w:r>
      <w:r>
        <w:t>si</w:t>
      </w:r>
      <w:r w:rsidRPr="00936F1F">
        <w:t xml:space="preserve"> somos capaces de aquí al futuro, a llegar a un pacto </w:t>
      </w:r>
      <w:proofErr w:type="spellStart"/>
      <w:r w:rsidRPr="00936F1F">
        <w:t>descarbonización</w:t>
      </w:r>
      <w:proofErr w:type="spellEnd"/>
      <w:r w:rsidRPr="00936F1F">
        <w:t>, no ya 2050, sino a ser posible a 2040</w:t>
      </w:r>
      <w:r>
        <w:t>,</w:t>
      </w:r>
      <w:r w:rsidRPr="00936F1F">
        <w:t xml:space="preserve"> que haga </w:t>
      </w:r>
      <w:r>
        <w:t>ir</w:t>
      </w:r>
      <w:r w:rsidRPr="00936F1F">
        <w:t>relevante si S</w:t>
      </w:r>
      <w:r>
        <w:t>H</w:t>
      </w:r>
      <w:r w:rsidRPr="00936F1F">
        <w:t xml:space="preserve">ESA desaparece o no. Porque </w:t>
      </w:r>
      <w:r>
        <w:t xml:space="preserve">SHESA </w:t>
      </w:r>
      <w:r w:rsidRPr="00936F1F">
        <w:t>es una sociedad pública y como todas las sociedades públicas es un mero instrument</w:t>
      </w:r>
      <w:r>
        <w:t>o de las políticas del Gobierno. E</w:t>
      </w:r>
      <w:r w:rsidRPr="00936F1F">
        <w:t>n</w:t>
      </w:r>
      <w:r>
        <w:t xml:space="preserve"> </w:t>
      </w:r>
      <w:r w:rsidRPr="00936F1F">
        <w:t>este caso es un i</w:t>
      </w:r>
      <w:r>
        <w:t>nstrumento de la política energé</w:t>
      </w:r>
      <w:r w:rsidRPr="00936F1F">
        <w:t>tic</w:t>
      </w:r>
      <w:r>
        <w:t>a</w:t>
      </w:r>
      <w:r w:rsidRPr="00936F1F">
        <w:t>. Es un instrumento caduco y es un instrumento de una política energética que durante muchos años ha sido equivocada.</w:t>
      </w:r>
    </w:p>
    <w:p w:rsidR="00696351" w:rsidRDefault="00696351" w:rsidP="00FC1F21">
      <w:pPr>
        <w:pStyle w:val="Texto"/>
      </w:pPr>
    </w:p>
    <w:p w:rsidR="00696351" w:rsidRDefault="00696351" w:rsidP="00FC1F21">
      <w:pPr>
        <w:pStyle w:val="Texto"/>
      </w:pPr>
      <w:r w:rsidRPr="00936F1F">
        <w:t xml:space="preserve">Y lo mismo que </w:t>
      </w:r>
      <w:r>
        <w:t xml:space="preserve">SHESA </w:t>
      </w:r>
      <w:r w:rsidRPr="00936F1F">
        <w:t xml:space="preserve">es </w:t>
      </w:r>
      <w:r w:rsidR="007042B0">
        <w:t>solo</w:t>
      </w:r>
      <w:r w:rsidRPr="00936F1F">
        <w:t xml:space="preserve"> u</w:t>
      </w:r>
      <w:r>
        <w:t>n instrumento</w:t>
      </w:r>
      <w:r w:rsidRPr="00936F1F">
        <w:t xml:space="preserve"> también lo es esa nueva sociedad que hemos creado para el desarrollo de la </w:t>
      </w:r>
      <w:r>
        <w:t xml:space="preserve">energía eólica </w:t>
      </w:r>
      <w:r w:rsidRPr="00936F1F">
        <w:t>a medias con Iberdrola</w:t>
      </w:r>
      <w:r>
        <w:t>. P</w:t>
      </w:r>
      <w:r w:rsidRPr="00936F1F">
        <w:t>ero son meros instrumentos</w:t>
      </w:r>
      <w:r>
        <w:t xml:space="preserve">. Y, </w:t>
      </w:r>
      <w:r w:rsidRPr="00936F1F">
        <w:t xml:space="preserve">por lo tanto, la desaparición de </w:t>
      </w:r>
      <w:r>
        <w:t xml:space="preserve">SHESA, </w:t>
      </w:r>
      <w:r w:rsidRPr="00936F1F">
        <w:t>como la desaparición de cualquier sociedad pública</w:t>
      </w:r>
      <w:r>
        <w:t>,</w:t>
      </w:r>
      <w:r w:rsidRPr="00936F1F">
        <w:t xml:space="preserve"> no cambia la política</w:t>
      </w:r>
      <w:r>
        <w:t>. N</w:t>
      </w:r>
      <w:r w:rsidRPr="00936F1F">
        <w:t>o cambia la política</w:t>
      </w:r>
      <w:r>
        <w:t xml:space="preserve">. Es meramente simbólico. Es </w:t>
      </w:r>
      <w:r w:rsidRPr="00936F1F">
        <w:t>meramente simbólic</w:t>
      </w:r>
      <w:r>
        <w:t>o.</w:t>
      </w:r>
    </w:p>
    <w:p w:rsidR="00696351" w:rsidRDefault="00696351" w:rsidP="00FC1F21">
      <w:pPr>
        <w:pStyle w:val="Texto"/>
      </w:pPr>
    </w:p>
    <w:p w:rsidR="00696351" w:rsidRDefault="00696351" w:rsidP="00FC1F21">
      <w:pPr>
        <w:pStyle w:val="Texto"/>
      </w:pPr>
      <w:r w:rsidRPr="00936F1F">
        <w:t>Por eso, cuando hace ya un año</w:t>
      </w:r>
      <w:r>
        <w:t>,</w:t>
      </w:r>
      <w:r w:rsidRPr="00936F1F">
        <w:t xml:space="preserve"> para que no se nos ocurr</w:t>
      </w:r>
      <w:r>
        <w:t>a</w:t>
      </w:r>
      <w:r w:rsidRPr="00936F1F">
        <w:t xml:space="preserve"> </w:t>
      </w:r>
      <w:r>
        <w:t xml:space="preserve">pensar </w:t>
      </w:r>
      <w:r w:rsidRPr="00936F1F">
        <w:t xml:space="preserve">que nuestra enmienda tiene tintes presupuestarios, cuando hace un año </w:t>
      </w:r>
      <w:r>
        <w:t>enmendamos</w:t>
      </w:r>
      <w:r w:rsidRPr="00936F1F">
        <w:t xml:space="preserve"> la </w:t>
      </w:r>
      <w:r>
        <w:t>P</w:t>
      </w:r>
      <w:r w:rsidRPr="00936F1F">
        <w:t xml:space="preserve">roposición </w:t>
      </w:r>
      <w:r>
        <w:t>N</w:t>
      </w:r>
      <w:r w:rsidRPr="00936F1F">
        <w:t xml:space="preserve">o de </w:t>
      </w:r>
      <w:r>
        <w:t>Ley del grupo EH Bildu</w:t>
      </w:r>
      <w:r w:rsidRPr="00936F1F">
        <w:t xml:space="preserve"> lo que pretendimos fue</w:t>
      </w:r>
      <w:r>
        <w:t xml:space="preserve">, efectivamente, </w:t>
      </w:r>
      <w:r w:rsidRPr="00936F1F">
        <w:t xml:space="preserve">pedir la desaparición de </w:t>
      </w:r>
      <w:r>
        <w:t xml:space="preserve">SHESA, pero </w:t>
      </w:r>
      <w:r w:rsidRPr="00936F1F">
        <w:t>evitar los problemas que una desaparición de una</w:t>
      </w:r>
      <w:r>
        <w:t xml:space="preserve"> </w:t>
      </w:r>
      <w:r w:rsidRPr="00936F1F">
        <w:t>sociedad p</w:t>
      </w:r>
      <w:r>
        <w:t>ú</w:t>
      </w:r>
      <w:r w:rsidRPr="00936F1F">
        <w:t>blic</w:t>
      </w:r>
      <w:r>
        <w:t>a de</w:t>
      </w:r>
      <w:r w:rsidRPr="00936F1F">
        <w:t xml:space="preserve"> ese tipo podría tener</w:t>
      </w:r>
      <w:r>
        <w:t>,</w:t>
      </w:r>
      <w:r w:rsidRPr="00936F1F">
        <w:t xml:space="preserve"> tanto para el personal que trabaja allí como para los activos que tiene</w:t>
      </w:r>
      <w:r>
        <w:t xml:space="preserve"> SHESA </w:t>
      </w:r>
      <w:r w:rsidRPr="00936F1F">
        <w:t>a día de hoy</w:t>
      </w:r>
      <w:r>
        <w:t>. A</w:t>
      </w:r>
      <w:r w:rsidRPr="00936F1F">
        <w:t>ctivos que son inversiones en pozos ya en explotación, como permisos de investigación que podrían pasar a manos privadas</w:t>
      </w:r>
      <w:r>
        <w:t>.</w:t>
      </w:r>
    </w:p>
    <w:p w:rsidR="00696351" w:rsidRDefault="00696351" w:rsidP="00FC1F21">
      <w:pPr>
        <w:pStyle w:val="Texto"/>
      </w:pPr>
    </w:p>
    <w:p w:rsidR="00696351" w:rsidRDefault="00696351" w:rsidP="00FC1F21">
      <w:pPr>
        <w:pStyle w:val="Texto"/>
      </w:pPr>
      <w:r>
        <w:t>Y</w:t>
      </w:r>
      <w:r w:rsidRPr="00936F1F">
        <w:t xml:space="preserve"> por eso en nuestra en</w:t>
      </w:r>
      <w:r>
        <w:t>mienda dijimos claramente que sí, que SHESA p</w:t>
      </w:r>
      <w:r w:rsidRPr="00936F1F">
        <w:t>uede</w:t>
      </w:r>
      <w:r>
        <w:t xml:space="preserve"> de</w:t>
      </w:r>
      <w:r w:rsidRPr="00936F1F">
        <w:t xml:space="preserve">saparecer pero </w:t>
      </w:r>
      <w:r>
        <w:t xml:space="preserve">que </w:t>
      </w:r>
      <w:r w:rsidRPr="00936F1F">
        <w:t xml:space="preserve">sus activos y su personal </w:t>
      </w:r>
      <w:proofErr w:type="gramStart"/>
      <w:r w:rsidRPr="00936F1F">
        <w:t>tienen</w:t>
      </w:r>
      <w:proofErr w:type="gramEnd"/>
      <w:r w:rsidRPr="00936F1F">
        <w:t xml:space="preserve"> que pasar</w:t>
      </w:r>
      <w:r>
        <w:t xml:space="preserve"> al EVE.</w:t>
      </w:r>
    </w:p>
    <w:p w:rsidR="00696351" w:rsidRDefault="00696351" w:rsidP="00FC1F21">
      <w:pPr>
        <w:pStyle w:val="Texto"/>
      </w:pPr>
    </w:p>
    <w:p w:rsidR="00696351" w:rsidRDefault="00696351" w:rsidP="00FC1F21">
      <w:pPr>
        <w:pStyle w:val="Texto"/>
        <w:rPr>
          <w:lang w:val="eu-ES"/>
        </w:rPr>
      </w:pPr>
      <w:r w:rsidRPr="00AE7894">
        <w:rPr>
          <w:lang w:val="eu-ES"/>
        </w:rPr>
        <w:lastRenderedPageBreak/>
        <w:t>Laburbilduz</w:t>
      </w:r>
      <w:r>
        <w:rPr>
          <w:lang w:val="eu-ES"/>
        </w:rPr>
        <w:t xml:space="preserve">, gaurko eztabaida, </w:t>
      </w:r>
      <w:r w:rsidRPr="00AE7894">
        <w:rPr>
          <w:lang w:val="eu-ES"/>
        </w:rPr>
        <w:t xml:space="preserve">benetako eztabaida eta betiko eztabaida gaurkoaren azpian </w:t>
      </w:r>
      <w:r>
        <w:rPr>
          <w:lang w:val="eu-ES"/>
        </w:rPr>
        <w:t>e</w:t>
      </w:r>
      <w:r w:rsidRPr="00AE7894">
        <w:rPr>
          <w:lang w:val="eu-ES"/>
        </w:rPr>
        <w:t xml:space="preserve">z da </w:t>
      </w:r>
      <w:r>
        <w:rPr>
          <w:lang w:val="eu-ES"/>
        </w:rPr>
        <w:t xml:space="preserve">SHESA </w:t>
      </w:r>
      <w:r w:rsidRPr="00AE7894">
        <w:rPr>
          <w:lang w:val="eu-ES"/>
        </w:rPr>
        <w:t>bai ala ez, baizik eta gasa bai ala ez</w:t>
      </w:r>
      <w:r>
        <w:rPr>
          <w:lang w:val="eu-ES"/>
        </w:rPr>
        <w:t>. E</w:t>
      </w:r>
      <w:r w:rsidRPr="00AE7894">
        <w:rPr>
          <w:lang w:val="eu-ES"/>
        </w:rPr>
        <w:t>ta gasa bilatzea eta erabiltzea bai ala ez.</w:t>
      </w:r>
    </w:p>
    <w:p w:rsidR="00696351" w:rsidRDefault="00696351" w:rsidP="00FC1F21">
      <w:pPr>
        <w:pStyle w:val="Texto"/>
        <w:rPr>
          <w:lang w:val="eu-ES"/>
        </w:rPr>
      </w:pPr>
    </w:p>
    <w:p w:rsidR="00696351" w:rsidRPr="00AE7894" w:rsidRDefault="00696351" w:rsidP="00FC1F21">
      <w:pPr>
        <w:pStyle w:val="Texto"/>
        <w:rPr>
          <w:lang w:val="eu-ES"/>
        </w:rPr>
      </w:pPr>
      <w:r w:rsidRPr="00AE7894">
        <w:rPr>
          <w:lang w:val="eu-ES"/>
        </w:rPr>
        <w:t xml:space="preserve">Eta guk uste dugu </w:t>
      </w:r>
      <w:r>
        <w:rPr>
          <w:lang w:val="eu-ES"/>
        </w:rPr>
        <w:t>badela garaia adostasun nahikoa itun…</w:t>
      </w:r>
    </w:p>
    <w:p w:rsidR="00696351" w:rsidRDefault="00696351" w:rsidP="00FC1F21">
      <w:pPr>
        <w:pStyle w:val="Texto"/>
      </w:pPr>
    </w:p>
    <w:p w:rsidR="00696351" w:rsidRDefault="00696351" w:rsidP="00FC1F21">
      <w:pPr>
        <w:pStyle w:val="Texto"/>
        <w:rPr>
          <w:lang w:val="eu-ES"/>
        </w:rPr>
      </w:pPr>
      <w:r w:rsidRPr="00AE7894">
        <w:rPr>
          <w:lang w:val="eu-ES"/>
        </w:rPr>
        <w:t>(35. zintaren amaiera)</w:t>
      </w:r>
    </w:p>
    <w:p w:rsidR="0024118D" w:rsidRPr="00A250CF" w:rsidRDefault="0024118D" w:rsidP="00F337EA">
      <w:pPr>
        <w:pStyle w:val="Texto"/>
        <w:rPr>
          <w:lang w:val="eu-ES"/>
        </w:rPr>
      </w:pPr>
      <w:r w:rsidRPr="00A250CF">
        <w:rPr>
          <w:lang w:val="eu-ES"/>
        </w:rPr>
        <w:t>(36. zintaren hasiera)</w:t>
      </w:r>
    </w:p>
    <w:p w:rsidR="0024118D" w:rsidRPr="00A250CF" w:rsidRDefault="0024118D" w:rsidP="00F337EA">
      <w:pPr>
        <w:pStyle w:val="Texto"/>
        <w:rPr>
          <w:lang w:val="eu-ES"/>
        </w:rPr>
      </w:pPr>
    </w:p>
    <w:p w:rsidR="0024118D" w:rsidRDefault="0024118D" w:rsidP="00F337EA">
      <w:pPr>
        <w:pStyle w:val="Texto"/>
        <w:rPr>
          <w:lang w:val="eu-ES"/>
        </w:rPr>
      </w:pPr>
      <w:r w:rsidRPr="00A250CF">
        <w:rPr>
          <w:lang w:val="eu-ES"/>
        </w:rPr>
        <w:t xml:space="preserve">… </w:t>
      </w:r>
      <w:r>
        <w:rPr>
          <w:lang w:val="eu-ES"/>
        </w:rPr>
        <w:t>eta erabiltzea bai ala ez.</w:t>
      </w:r>
    </w:p>
    <w:p w:rsidR="0024118D" w:rsidRDefault="0024118D" w:rsidP="00F337EA">
      <w:pPr>
        <w:pStyle w:val="Texto"/>
        <w:rPr>
          <w:lang w:val="eu-ES"/>
        </w:rPr>
      </w:pPr>
    </w:p>
    <w:p w:rsidR="0024118D" w:rsidRDefault="0024118D" w:rsidP="00F337EA">
      <w:pPr>
        <w:pStyle w:val="Texto"/>
        <w:rPr>
          <w:lang w:val="eu-ES"/>
        </w:rPr>
      </w:pPr>
      <w:r w:rsidRPr="00A250CF">
        <w:rPr>
          <w:lang w:val="eu-ES"/>
        </w:rPr>
        <w:t>Eta guk uste dugu badela garaia adostasun nahikoa itun batera iriste</w:t>
      </w:r>
      <w:r>
        <w:rPr>
          <w:lang w:val="eu-ES"/>
        </w:rPr>
        <w:t>ra. B</w:t>
      </w:r>
      <w:r w:rsidRPr="00A250CF">
        <w:rPr>
          <w:lang w:val="eu-ES"/>
        </w:rPr>
        <w:t xml:space="preserve">aina ez bada hori gertatzen, ulertzen dugu keinu sinboliko bezala </w:t>
      </w:r>
      <w:r>
        <w:rPr>
          <w:lang w:val="eu-ES"/>
        </w:rPr>
        <w:t>SHESA desagertzeari esatea baietz. B</w:t>
      </w:r>
      <w:r w:rsidRPr="00A250CF">
        <w:rPr>
          <w:lang w:val="eu-ES"/>
        </w:rPr>
        <w:t>aina</w:t>
      </w:r>
      <w:r>
        <w:rPr>
          <w:lang w:val="eu-ES"/>
        </w:rPr>
        <w:t>,</w:t>
      </w:r>
      <w:r w:rsidRPr="00A250CF">
        <w:rPr>
          <w:lang w:val="eu-ES"/>
        </w:rPr>
        <w:t xml:space="preserve"> nola</w:t>
      </w:r>
      <w:r>
        <w:rPr>
          <w:lang w:val="eu-ES"/>
        </w:rPr>
        <w:t>? G</w:t>
      </w:r>
      <w:r w:rsidRPr="00A250CF">
        <w:rPr>
          <w:lang w:val="eu-ES"/>
        </w:rPr>
        <w:t>uk esaten dugun moduan</w:t>
      </w:r>
      <w:r>
        <w:rPr>
          <w:lang w:val="eu-ES"/>
        </w:rPr>
        <w:t>. E</w:t>
      </w:r>
      <w:r w:rsidRPr="00A250CF">
        <w:rPr>
          <w:lang w:val="eu-ES"/>
        </w:rPr>
        <w:t>ta</w:t>
      </w:r>
      <w:r>
        <w:rPr>
          <w:lang w:val="eu-ES"/>
        </w:rPr>
        <w:t>,</w:t>
      </w:r>
      <w:r w:rsidRPr="00A250CF">
        <w:rPr>
          <w:lang w:val="eu-ES"/>
        </w:rPr>
        <w:t xml:space="preserve"> horrexegatik</w:t>
      </w:r>
      <w:r>
        <w:rPr>
          <w:lang w:val="eu-ES"/>
        </w:rPr>
        <w:t>,</w:t>
      </w:r>
      <w:r w:rsidRPr="00A250CF">
        <w:rPr>
          <w:lang w:val="eu-ES"/>
        </w:rPr>
        <w:t xml:space="preserve"> ezin dugu babestu </w:t>
      </w:r>
      <w:r>
        <w:rPr>
          <w:lang w:val="eu-ES"/>
        </w:rPr>
        <w:t xml:space="preserve">EH </w:t>
      </w:r>
      <w:r w:rsidRPr="00A250CF">
        <w:rPr>
          <w:lang w:val="eu-ES"/>
        </w:rPr>
        <w:t>Bilduk aurkeztutako le</w:t>
      </w:r>
      <w:r>
        <w:rPr>
          <w:lang w:val="eu-ES"/>
        </w:rPr>
        <w:t>gez besteko proposamena, eta bai</w:t>
      </w:r>
      <w:r w:rsidRPr="00A250CF">
        <w:rPr>
          <w:lang w:val="eu-ES"/>
        </w:rPr>
        <w:t xml:space="preserve"> babestuko dugu </w:t>
      </w:r>
      <w:r>
        <w:rPr>
          <w:lang w:val="eu-ES"/>
        </w:rPr>
        <w:t>gurea bere osotasunean.</w:t>
      </w:r>
    </w:p>
    <w:p w:rsidR="0024118D" w:rsidRDefault="0024118D" w:rsidP="00F337EA">
      <w:pPr>
        <w:pStyle w:val="Texto"/>
        <w:rPr>
          <w:lang w:val="eu-ES"/>
        </w:rPr>
      </w:pPr>
    </w:p>
    <w:p w:rsidR="0024118D" w:rsidRDefault="0024118D" w:rsidP="00F337EA">
      <w:pPr>
        <w:pStyle w:val="Texto"/>
        <w:rPr>
          <w:lang w:val="eu-ES"/>
        </w:rPr>
      </w:pPr>
      <w:r w:rsidRPr="00A250CF">
        <w:rPr>
          <w:lang w:val="eu-ES"/>
        </w:rPr>
        <w:t>Eskerrik asko</w:t>
      </w:r>
      <w:r>
        <w:rPr>
          <w:lang w:val="eu-ES"/>
        </w:rPr>
        <w:t>.</w:t>
      </w:r>
    </w:p>
    <w:p w:rsidR="0024118D" w:rsidRDefault="0024118D" w:rsidP="00F337EA">
      <w:pPr>
        <w:pStyle w:val="Texto"/>
        <w:rPr>
          <w:lang w:val="eu-ES"/>
        </w:rPr>
      </w:pPr>
    </w:p>
    <w:p w:rsidR="0024118D" w:rsidRDefault="0024118D" w:rsidP="00F337EA">
      <w:pPr>
        <w:pStyle w:val="Texto"/>
        <w:rPr>
          <w:lang w:val="eu-ES"/>
        </w:rPr>
      </w:pPr>
    </w:p>
    <w:p w:rsidR="0024118D" w:rsidRDefault="0024118D" w:rsidP="00F337EA">
      <w:pPr>
        <w:pStyle w:val="Texto"/>
        <w:rPr>
          <w:lang w:val="eu-ES"/>
        </w:rPr>
      </w:pPr>
      <w:r w:rsidRPr="00A250CF">
        <w:rPr>
          <w:rFonts w:ascii="Futura Md BT" w:hAnsi="Futura Md BT"/>
          <w:lang w:val="eu-ES"/>
        </w:rPr>
        <w:t>LEHENDAKARIAK</w:t>
      </w:r>
      <w:r>
        <w:rPr>
          <w:lang w:val="eu-ES"/>
        </w:rPr>
        <w:t xml:space="preserve">: </w:t>
      </w:r>
      <w:r w:rsidRPr="00A250CF">
        <w:rPr>
          <w:lang w:val="eu-ES"/>
        </w:rPr>
        <w:t>Eskerrik asko</w:t>
      </w:r>
      <w:r>
        <w:rPr>
          <w:lang w:val="eu-ES"/>
        </w:rPr>
        <w:t xml:space="preserve">, </w:t>
      </w:r>
      <w:proofErr w:type="spellStart"/>
      <w:r>
        <w:rPr>
          <w:lang w:val="eu-ES"/>
        </w:rPr>
        <w:t>Becerra</w:t>
      </w:r>
      <w:proofErr w:type="spellEnd"/>
      <w:r>
        <w:rPr>
          <w:lang w:val="eu-ES"/>
        </w:rPr>
        <w:t xml:space="preserve"> jauna.</w:t>
      </w:r>
    </w:p>
    <w:p w:rsidR="0024118D" w:rsidRDefault="0024118D" w:rsidP="00F337EA">
      <w:pPr>
        <w:pStyle w:val="Texto"/>
        <w:rPr>
          <w:lang w:val="eu-ES"/>
        </w:rPr>
      </w:pPr>
    </w:p>
    <w:p w:rsidR="0024118D" w:rsidRDefault="0024118D" w:rsidP="00F337EA">
      <w:pPr>
        <w:pStyle w:val="Texto"/>
        <w:rPr>
          <w:lang w:val="eu-ES"/>
        </w:rPr>
      </w:pPr>
      <w:r w:rsidRPr="00A250CF">
        <w:rPr>
          <w:lang w:val="eu-ES"/>
        </w:rPr>
        <w:t xml:space="preserve">Zuzenketarik aurkeztu </w:t>
      </w:r>
      <w:r>
        <w:rPr>
          <w:lang w:val="eu-ES"/>
        </w:rPr>
        <w:t xml:space="preserve">ez </w:t>
      </w:r>
      <w:r w:rsidRPr="00A250CF">
        <w:rPr>
          <w:lang w:val="eu-ES"/>
        </w:rPr>
        <w:t xml:space="preserve">duten taldeen txandara pasatuz, Euskal Talde Popularra, Ruiz de Arbulo jauna, </w:t>
      </w:r>
      <w:proofErr w:type="spellStart"/>
      <w:r w:rsidRPr="00A250CF">
        <w:rPr>
          <w:lang w:val="eu-ES"/>
        </w:rPr>
        <w:t>zurea</w:t>
      </w:r>
      <w:proofErr w:type="spellEnd"/>
      <w:r>
        <w:rPr>
          <w:lang w:val="eu-ES"/>
        </w:rPr>
        <w:t xml:space="preserve"> da hitza.</w:t>
      </w:r>
    </w:p>
    <w:p w:rsidR="0024118D" w:rsidRDefault="0024118D" w:rsidP="00F337EA">
      <w:pPr>
        <w:pStyle w:val="Texto"/>
        <w:rPr>
          <w:lang w:val="eu-ES"/>
        </w:rPr>
      </w:pPr>
    </w:p>
    <w:p w:rsidR="0024118D" w:rsidRDefault="0024118D" w:rsidP="00F337EA">
      <w:pPr>
        <w:pStyle w:val="Texto"/>
        <w:rPr>
          <w:lang w:val="eu-ES"/>
        </w:rPr>
      </w:pPr>
    </w:p>
    <w:p w:rsidR="0024118D" w:rsidRDefault="0024118D" w:rsidP="00F337EA">
      <w:pPr>
        <w:pStyle w:val="Texto"/>
      </w:pPr>
      <w:r w:rsidRPr="00A250CF">
        <w:rPr>
          <w:rFonts w:ascii="Futura Md BT" w:hAnsi="Futura Md BT"/>
          <w:lang w:val="eu-ES"/>
        </w:rPr>
        <w:t>RUIZ DE ARBULO CERIO</w:t>
      </w:r>
      <w:r>
        <w:rPr>
          <w:lang w:val="eu-ES"/>
        </w:rPr>
        <w:t xml:space="preserve"> jaunak: </w:t>
      </w:r>
      <w:r>
        <w:t>Muchas gracias, señora presidenta. Señor lehendakari, señoras consejeras, señorías,</w:t>
      </w:r>
      <w:r w:rsidRPr="00A250CF">
        <w:t xml:space="preserve"> buenos días a todos</w:t>
      </w:r>
      <w:r>
        <w:t>.</w:t>
      </w:r>
    </w:p>
    <w:p w:rsidR="0024118D" w:rsidRDefault="0024118D" w:rsidP="00F337EA">
      <w:pPr>
        <w:pStyle w:val="Texto"/>
      </w:pPr>
    </w:p>
    <w:p w:rsidR="0024118D" w:rsidRDefault="0024118D" w:rsidP="00F337EA">
      <w:pPr>
        <w:pStyle w:val="Texto"/>
      </w:pPr>
      <w:r>
        <w:t>A</w:t>
      </w:r>
      <w:r w:rsidRPr="00A250CF">
        <w:t xml:space="preserve"> mí esto de la Sociedad </w:t>
      </w:r>
      <w:r>
        <w:t xml:space="preserve">de </w:t>
      </w:r>
      <w:r w:rsidRPr="00A250CF">
        <w:t>Hidro</w:t>
      </w:r>
      <w:r>
        <w:t>carburos de Euskadi, el n</w:t>
      </w:r>
      <w:r w:rsidRPr="00A250CF">
        <w:t>ombre como tal</w:t>
      </w:r>
      <w:r>
        <w:t>,</w:t>
      </w:r>
      <w:r w:rsidRPr="00A250CF">
        <w:t xml:space="preserve"> me suena como </w:t>
      </w:r>
      <w:r>
        <w:t xml:space="preserve">a </w:t>
      </w:r>
      <w:proofErr w:type="spellStart"/>
      <w:r>
        <w:t>viejuno</w:t>
      </w:r>
      <w:proofErr w:type="spellEnd"/>
      <w:r>
        <w:t xml:space="preserve">, a </w:t>
      </w:r>
      <w:proofErr w:type="spellStart"/>
      <w:r>
        <w:t>casposilllo</w:t>
      </w:r>
      <w:proofErr w:type="spellEnd"/>
      <w:r>
        <w:t>, a antiguo. Me recuerda a estas empresas –</w:t>
      </w:r>
      <w:r w:rsidRPr="00A250CF">
        <w:t xml:space="preserve">el nombre </w:t>
      </w:r>
      <w:r>
        <w:t>en sí,</w:t>
      </w:r>
      <w:r w:rsidRPr="00A250CF">
        <w:t xml:space="preserve"> ese concepto</w:t>
      </w:r>
      <w:r>
        <w:t>–,</w:t>
      </w:r>
      <w:r w:rsidRPr="00A250CF">
        <w:t xml:space="preserve"> a estas empresas de antes de la democracia que teníamos</w:t>
      </w:r>
      <w:r>
        <w:t>,</w:t>
      </w:r>
      <w:r w:rsidRPr="00A250CF">
        <w:t xml:space="preserve"> más propio de regímenes totalitar</w:t>
      </w:r>
      <w:r>
        <w:t xml:space="preserve">ios donde la </w:t>
      </w:r>
      <w:r>
        <w:lastRenderedPageBreak/>
        <w:t>A</w:t>
      </w:r>
      <w:r w:rsidRPr="00A250CF">
        <w:t xml:space="preserve">dministración tenía que incidir de lleno en el ámbito económico, </w:t>
      </w:r>
      <w:r>
        <w:t>en e</w:t>
      </w:r>
      <w:r w:rsidRPr="00A250CF">
        <w:t>l tráfico entre las empresas</w:t>
      </w:r>
      <w:r>
        <w:t>,</w:t>
      </w:r>
      <w:r w:rsidRPr="00A250CF">
        <w:t xml:space="preserve"> y ellos dirigían cómo </w:t>
      </w:r>
      <w:r>
        <w:t>se tenían</w:t>
      </w:r>
      <w:r w:rsidRPr="00A250CF">
        <w:t xml:space="preserve"> que hacer las cosas</w:t>
      </w:r>
      <w:r>
        <w:t xml:space="preserve"> y dirigían desde los puestos políticos</w:t>
      </w:r>
      <w:r w:rsidRPr="00A250CF">
        <w:t xml:space="preserve"> incluso </w:t>
      </w:r>
      <w:r>
        <w:t>la actividad empresarial privada</w:t>
      </w:r>
      <w:r w:rsidRPr="00A250CF">
        <w:t xml:space="preserve"> a través de instrumentos como este</w:t>
      </w:r>
      <w:r>
        <w:t>. Q</w:t>
      </w:r>
      <w:r w:rsidRPr="00A250CF">
        <w:t>ue se mantiene</w:t>
      </w:r>
      <w:r>
        <w:t>n otros países,</w:t>
      </w:r>
      <w:r w:rsidRPr="00A250CF">
        <w:t xml:space="preserve"> aquí, pues ya prácticamente</w:t>
      </w:r>
      <w:r>
        <w:t xml:space="preserve">, no. </w:t>
      </w:r>
      <w:r w:rsidRPr="00A250CF">
        <w:t>Pero en otros países se mantiene</w:t>
      </w:r>
      <w:r>
        <w:t>,</w:t>
      </w:r>
      <w:r w:rsidRPr="00A250CF">
        <w:t xml:space="preserve"> especialm</w:t>
      </w:r>
      <w:r>
        <w:t>ente en los países totalitarios</w:t>
      </w:r>
      <w:r w:rsidRPr="00A250CF">
        <w:t xml:space="preserve"> de corte socialista, de corte comunista, donde no </w:t>
      </w:r>
      <w:r>
        <w:t>ejercen precisamente</w:t>
      </w:r>
      <w:r w:rsidRPr="00A250CF">
        <w:t xml:space="preserve"> mucho las libertades de mercado, pues ahí es donde están ese tipo de empresas</w:t>
      </w:r>
      <w:r>
        <w:t>,</w:t>
      </w:r>
      <w:r w:rsidRPr="00A250CF">
        <w:t xml:space="preserve"> que lo que explotan son</w:t>
      </w:r>
      <w:r>
        <w:t>,</w:t>
      </w:r>
      <w:r w:rsidRPr="00A250CF">
        <w:t xml:space="preserve"> desde el punto de vista político, intereses muy muy particulares</w:t>
      </w:r>
      <w:r>
        <w:t>,</w:t>
      </w:r>
      <w:r w:rsidRPr="00A250CF">
        <w:t xml:space="preserve"> y la riqueza del país la dirigen unos pocos que son los que copan el poder</w:t>
      </w:r>
      <w:r>
        <w:t>;</w:t>
      </w:r>
      <w:r w:rsidRPr="00A250CF">
        <w:t xml:space="preserve"> y </w:t>
      </w:r>
      <w:r>
        <w:t>n</w:t>
      </w:r>
      <w:r w:rsidRPr="00A250CF">
        <w:t xml:space="preserve">o precisamente </w:t>
      </w:r>
      <w:r>
        <w:t>por métodos democráticos.</w:t>
      </w:r>
    </w:p>
    <w:p w:rsidR="0024118D" w:rsidRDefault="0024118D" w:rsidP="00F337EA">
      <w:pPr>
        <w:pStyle w:val="Texto"/>
      </w:pPr>
    </w:p>
    <w:p w:rsidR="0024118D" w:rsidRDefault="0024118D" w:rsidP="00F337EA">
      <w:pPr>
        <w:pStyle w:val="Texto"/>
      </w:pPr>
      <w:r w:rsidRPr="00A250CF">
        <w:t>Pero</w:t>
      </w:r>
      <w:r>
        <w:t>,</w:t>
      </w:r>
      <w:r w:rsidRPr="00A250CF">
        <w:t xml:space="preserve"> a ver</w:t>
      </w:r>
      <w:r>
        <w:t>,</w:t>
      </w:r>
      <w:r w:rsidRPr="00A250CF">
        <w:t xml:space="preserve"> esto es una sensación que </w:t>
      </w:r>
      <w:r>
        <w:t>a mí me da el nombrecito</w:t>
      </w:r>
      <w:r w:rsidRPr="00A250CF">
        <w:t xml:space="preserve"> de la empresa</w:t>
      </w:r>
      <w:r>
        <w:t>,</w:t>
      </w:r>
      <w:r w:rsidRPr="00A250CF">
        <w:t xml:space="preserve"> y</w:t>
      </w:r>
      <w:r>
        <w:t>,</w:t>
      </w:r>
      <w:r w:rsidRPr="00A250CF">
        <w:t xml:space="preserve"> lógicamente</w:t>
      </w:r>
      <w:r>
        <w:t>,</w:t>
      </w:r>
      <w:r w:rsidRPr="00A250CF">
        <w:t xml:space="preserve"> no somos tan frívolos en el Partido Popular para fijar una posición política en función de lo que me pueda </w:t>
      </w:r>
      <w:r>
        <w:t>a mí</w:t>
      </w:r>
      <w:r w:rsidRPr="00A250CF">
        <w:t xml:space="preserve"> recordar el nombre o no me pueda rec</w:t>
      </w:r>
      <w:r>
        <w:t>ordar</w:t>
      </w:r>
      <w:r w:rsidRPr="00A250CF">
        <w:t xml:space="preserve"> nombre, porque</w:t>
      </w:r>
      <w:r>
        <w:t>,</w:t>
      </w:r>
      <w:r w:rsidRPr="00A250CF">
        <w:t xml:space="preserve"> por supuesto y como suele ocurrir, me pued</w:t>
      </w:r>
      <w:r>
        <w:t>o</w:t>
      </w:r>
      <w:r w:rsidRPr="00A250CF">
        <w:t xml:space="preserve"> equivocar</w:t>
      </w:r>
      <w:r>
        <w:t>.</w:t>
      </w:r>
    </w:p>
    <w:p w:rsidR="0024118D" w:rsidRDefault="0024118D" w:rsidP="00F337EA">
      <w:pPr>
        <w:pStyle w:val="Texto"/>
      </w:pPr>
    </w:p>
    <w:p w:rsidR="0024118D" w:rsidRDefault="0024118D" w:rsidP="00F337EA">
      <w:pPr>
        <w:pStyle w:val="Texto"/>
      </w:pPr>
      <w:r>
        <w:t>E</w:t>
      </w:r>
      <w:r w:rsidRPr="00A250CF">
        <w:t>ntonces, lo que a nosotros nos lleva</w:t>
      </w:r>
      <w:r>
        <w:t xml:space="preserve"> a</w:t>
      </w:r>
      <w:r w:rsidRPr="00A250CF">
        <w:t xml:space="preserve"> analizar</w:t>
      </w:r>
      <w:r>
        <w:t xml:space="preserve"> </w:t>
      </w:r>
      <w:r w:rsidRPr="00A250CF">
        <w:t>la figura</w:t>
      </w:r>
      <w:r>
        <w:t xml:space="preserve"> y la existencia de esta empresa, de SHESA, </w:t>
      </w:r>
      <w:r w:rsidRPr="00A250CF">
        <w:t xml:space="preserve">nos lleva partiendo de posiciones de lo que es la economía, la política y la visión de la Administración y cómo debe funcionar la </w:t>
      </w:r>
      <w:r>
        <w:t>A</w:t>
      </w:r>
      <w:r w:rsidRPr="00A250CF">
        <w:t>dministración tan dispares como la que tiene el Partido Popular</w:t>
      </w:r>
      <w:r>
        <w:t>, el grupo Popular en este caso,</w:t>
      </w:r>
      <w:r w:rsidRPr="00A250CF">
        <w:t xml:space="preserve"> EH Bildu y </w:t>
      </w:r>
      <w:proofErr w:type="spellStart"/>
      <w:r>
        <w:t>Elkarrekin</w:t>
      </w:r>
      <w:proofErr w:type="spellEnd"/>
      <w:r w:rsidRPr="00A250CF">
        <w:t xml:space="preserve"> Podemos</w:t>
      </w:r>
      <w:r>
        <w:t>, a la misma conclusión. Y es que yo, realmente, creo que esta empresa debería desaparecer, debería desaparecer. ¿</w:t>
      </w:r>
      <w:r w:rsidRPr="00A250CF">
        <w:t>Por qué</w:t>
      </w:r>
      <w:r>
        <w:t>?</w:t>
      </w:r>
      <w:r w:rsidRPr="00A250CF">
        <w:t xml:space="preserve"> Porque nosotros entendemos que hay que deja</w:t>
      </w:r>
      <w:r>
        <w:t>r al tráfico entre las empresas y las empresas privadas, h</w:t>
      </w:r>
      <w:r w:rsidRPr="00A250CF">
        <w:t xml:space="preserve">ay que dejarles que ellos </w:t>
      </w:r>
      <w:r>
        <w:t>rijan</w:t>
      </w:r>
      <w:r w:rsidRPr="00A250CF">
        <w:t xml:space="preserve"> la economía</w:t>
      </w:r>
      <w:r>
        <w:t>.</w:t>
      </w:r>
    </w:p>
    <w:p w:rsidR="0024118D" w:rsidRDefault="0024118D" w:rsidP="00F337EA">
      <w:pPr>
        <w:pStyle w:val="Texto"/>
      </w:pPr>
    </w:p>
    <w:p w:rsidR="0024118D" w:rsidRDefault="0024118D" w:rsidP="00F337EA">
      <w:pPr>
        <w:pStyle w:val="Texto"/>
      </w:pPr>
      <w:r>
        <w:t>E</w:t>
      </w:r>
      <w:r w:rsidRPr="00A250CF">
        <w:t xml:space="preserve">n determinados sectores, </w:t>
      </w:r>
      <w:r>
        <w:t>en determinados</w:t>
      </w:r>
      <w:r w:rsidRPr="00A250CF">
        <w:t xml:space="preserve"> cuestionamientos y planteamientos y ámbitos muy concreto</w:t>
      </w:r>
      <w:r>
        <w:t>s sí</w:t>
      </w:r>
      <w:r w:rsidRPr="00A250CF">
        <w:t xml:space="preserve"> es necesario la presencia de las administraciones públicas dirigiendo la economía, pues por cuestiones de seguridad, por cuestiones de protección medioambiental, por defender determinados recursos escasos</w:t>
      </w:r>
      <w:r>
        <w:t>. Bien, pues en esos</w:t>
      </w:r>
      <w:r w:rsidRPr="00A250CF">
        <w:t xml:space="preserve"> casos </w:t>
      </w:r>
      <w:r>
        <w:t>yo</w:t>
      </w:r>
      <w:r w:rsidRPr="00A250CF">
        <w:t xml:space="preserve"> puedo entender que sí sea necesaria la presencia de empresas públicas y la pr</w:t>
      </w:r>
      <w:r>
        <w:t xml:space="preserve">esencia de las </w:t>
      </w:r>
      <w:r>
        <w:lastRenderedPageBreak/>
        <w:t>administraciones, p</w:t>
      </w:r>
      <w:r w:rsidRPr="00A250CF">
        <w:t>ero e</w:t>
      </w:r>
      <w:r>
        <w:t>n</w:t>
      </w:r>
      <w:r w:rsidRPr="00A250CF">
        <w:t xml:space="preserve"> el caso concreto</w:t>
      </w:r>
      <w:r>
        <w:t>, en el objeto social de SHESA, esto</w:t>
      </w:r>
      <w:r w:rsidRPr="00A250CF">
        <w:t xml:space="preserve"> de la prospección, la investigación, la extracción, el transporte, la </w:t>
      </w:r>
      <w:r>
        <w:t>v</w:t>
      </w:r>
      <w:r w:rsidRPr="00A250CF">
        <w:t>enta, la distribución</w:t>
      </w:r>
      <w:r>
        <w:t>,</w:t>
      </w:r>
      <w:r w:rsidRPr="00A250CF">
        <w:t xml:space="preserve"> todo</w:t>
      </w:r>
      <w:r>
        <w:t>, hasta refinado, todo eso yo</w:t>
      </w:r>
      <w:r w:rsidRPr="00A250CF">
        <w:t xml:space="preserve"> creo que es algo que está</w:t>
      </w:r>
      <w:r>
        <w:t xml:space="preserve"> perfectamente regulado, que la</w:t>
      </w:r>
      <w:r w:rsidRPr="00A250CF">
        <w:t xml:space="preserve"> </w:t>
      </w:r>
      <w:r>
        <w:t xml:space="preserve">legislación </w:t>
      </w:r>
      <w:r w:rsidRPr="00A250CF">
        <w:t>es muy estricta, que está controlada por la Ad</w:t>
      </w:r>
      <w:r>
        <w:t>ministración. No</w:t>
      </w:r>
      <w:r w:rsidRPr="00A250CF">
        <w:t xml:space="preserve"> hay problema</w:t>
      </w:r>
      <w:r>
        <w:t>,</w:t>
      </w:r>
      <w:r w:rsidRPr="00A250CF">
        <w:t xml:space="preserve"> y ya hay empresas privadas</w:t>
      </w:r>
      <w:r>
        <w:t>,</w:t>
      </w:r>
      <w:r w:rsidRPr="00A250CF">
        <w:t xml:space="preserve"> cara</w:t>
      </w:r>
      <w:r>
        <w:t>y que si las hay,</w:t>
      </w:r>
      <w:r w:rsidRPr="00A250CF">
        <w:t xml:space="preserve"> que se dedican a hacer eso</w:t>
      </w:r>
      <w:r>
        <w:t>,</w:t>
      </w:r>
      <w:r w:rsidRPr="00A250CF">
        <w:t xml:space="preserve"> y que lo hacen en diferentes ámbitos</w:t>
      </w:r>
      <w:r>
        <w:t>. Generalmente son empresas muy grandes, multinacionales</w:t>
      </w:r>
      <w:r w:rsidRPr="00A250CF">
        <w:t xml:space="preserve"> incluso</w:t>
      </w:r>
      <w:r>
        <w:t>,</w:t>
      </w:r>
      <w:r w:rsidRPr="00A250CF">
        <w:t xml:space="preserve"> muchas de nuestro mismo país</w:t>
      </w:r>
      <w:r>
        <w:t>,</w:t>
      </w:r>
      <w:r w:rsidRPr="00A250CF">
        <w:t xml:space="preserve"> que se dedican a hacer ese tipo de act</w:t>
      </w:r>
      <w:r>
        <w:t>ividad dentro y fuera del país.</w:t>
      </w:r>
    </w:p>
    <w:p w:rsidR="0024118D" w:rsidRDefault="0024118D" w:rsidP="00F337EA">
      <w:pPr>
        <w:pStyle w:val="Texto"/>
      </w:pPr>
    </w:p>
    <w:p w:rsidR="0024118D" w:rsidRDefault="0024118D" w:rsidP="00F337EA">
      <w:pPr>
        <w:pStyle w:val="Texto"/>
      </w:pPr>
      <w:r w:rsidRPr="00A250CF">
        <w:t>Pero es que</w:t>
      </w:r>
      <w:r>
        <w:t>,</w:t>
      </w:r>
      <w:r w:rsidRPr="00A250CF">
        <w:t xml:space="preserve"> además</w:t>
      </w:r>
      <w:r>
        <w:t>,</w:t>
      </w:r>
      <w:r w:rsidRPr="00A250CF">
        <w:t xml:space="preserve"> lo curioso</w:t>
      </w:r>
      <w:r>
        <w:t>,</w:t>
      </w:r>
      <w:r w:rsidRPr="00A250CF">
        <w:t xml:space="preserve"> y aquí está</w:t>
      </w:r>
      <w:r>
        <w:t>,</w:t>
      </w:r>
      <w:r w:rsidRPr="00A250CF">
        <w:t xml:space="preserve"> el señor Otero </w:t>
      </w:r>
      <w:r>
        <w:t>cuando hacía la</w:t>
      </w:r>
      <w:r w:rsidRPr="00A250CF">
        <w:t xml:space="preserve"> presentación nos hablaba </w:t>
      </w:r>
      <w:r>
        <w:t>de</w:t>
      </w:r>
      <w:r w:rsidRPr="00A250CF">
        <w:t xml:space="preserve"> los </w:t>
      </w:r>
      <w:r>
        <w:t>pozos de (…)</w:t>
      </w:r>
      <w:r w:rsidRPr="00A250CF">
        <w:t>, que resulta que estamos explo</w:t>
      </w:r>
      <w:r>
        <w:t>t</w:t>
      </w:r>
      <w:r w:rsidRPr="00A250CF">
        <w:t>ando fuera del País Vasco</w:t>
      </w:r>
      <w:r>
        <w:t>. ¿Q</w:t>
      </w:r>
      <w:r w:rsidRPr="00A250CF">
        <w:t>ué sentido tiene que una empresa vasca</w:t>
      </w:r>
      <w:r>
        <w:t>,</w:t>
      </w:r>
      <w:r w:rsidRPr="00A250CF">
        <w:t xml:space="preserve"> de propiedad de del Gobierno Vasco</w:t>
      </w:r>
      <w:r>
        <w:t>,</w:t>
      </w:r>
      <w:r w:rsidRPr="00A250CF">
        <w:t xml:space="preserve"> se </w:t>
      </w:r>
      <w:r>
        <w:t>dedique a</w:t>
      </w:r>
      <w:r w:rsidRPr="00A250CF">
        <w:t xml:space="preserve"> hacer esta explotación mercantil fuera del País Vasco</w:t>
      </w:r>
      <w:r>
        <w:t>?</w:t>
      </w:r>
      <w:r w:rsidRPr="00A250CF">
        <w:t xml:space="preserve"> Yo, sinceramente, no le veo mucho sentido. Creo que más de uno levantaría la mano y </w:t>
      </w:r>
      <w:r>
        <w:t>pegaría</w:t>
      </w:r>
      <w:r w:rsidRPr="00A250CF">
        <w:t xml:space="preserve"> un buen berri</w:t>
      </w:r>
      <w:r>
        <w:t>d</w:t>
      </w:r>
      <w:r w:rsidRPr="00A250CF">
        <w:t>o</w:t>
      </w:r>
      <w:r>
        <w:t xml:space="preserve"> si de repente</w:t>
      </w:r>
      <w:r w:rsidRPr="00A250CF">
        <w:t xml:space="preserve"> aquí nos encontramos con que a explotar el </w:t>
      </w:r>
      <w:r>
        <w:t>pozo de Armentia 2</w:t>
      </w:r>
      <w:r w:rsidRPr="00A250CF">
        <w:t xml:space="preserve"> viene una empresa cántabra, </w:t>
      </w:r>
      <w:r>
        <w:t>ya no quiero contar si es de Castilla Leó</w:t>
      </w:r>
      <w:r w:rsidRPr="00A250CF">
        <w:t xml:space="preserve">n y </w:t>
      </w:r>
      <w:r>
        <w:t>o si es</w:t>
      </w:r>
      <w:r w:rsidRPr="00A250CF">
        <w:t xml:space="preserve"> andaluza</w:t>
      </w:r>
      <w:r>
        <w:t>,</w:t>
      </w:r>
      <w:r w:rsidRPr="00A250CF">
        <w:t xml:space="preserve"> o Canaria</w:t>
      </w:r>
      <w:r>
        <w:t>. P</w:t>
      </w:r>
      <w:r w:rsidRPr="00A250CF">
        <w:t xml:space="preserve">ues </w:t>
      </w:r>
      <w:r>
        <w:t xml:space="preserve">alguien diría "¡pero qué están haciendo estos que vienen aquí!, y este gas es nuestro", y golpes en </w:t>
      </w:r>
      <w:r w:rsidRPr="00A250CF">
        <w:t xml:space="preserve">el pecho y este tipo de cosas que </w:t>
      </w:r>
      <w:r>
        <w:t>se suelen</w:t>
      </w:r>
      <w:r w:rsidRPr="00A250CF">
        <w:t xml:space="preserve"> hacer en esa</w:t>
      </w:r>
      <w:r>
        <w:t>s situaciones. Pero, entonces, ¿</w:t>
      </w:r>
      <w:r w:rsidRPr="00A250CF">
        <w:t>por</w:t>
      </w:r>
      <w:r>
        <w:t xml:space="preserve"> qué</w:t>
      </w:r>
      <w:r w:rsidRPr="00A250CF">
        <w:t xml:space="preserve"> lo hacemos nosotros</w:t>
      </w:r>
      <w:r>
        <w:t>?</w:t>
      </w:r>
    </w:p>
    <w:p w:rsidR="0024118D" w:rsidRDefault="0024118D" w:rsidP="00F337EA">
      <w:pPr>
        <w:pStyle w:val="Texto"/>
      </w:pPr>
    </w:p>
    <w:p w:rsidR="0024118D" w:rsidRDefault="0024118D" w:rsidP="00F337EA">
      <w:pPr>
        <w:pStyle w:val="Texto"/>
      </w:pPr>
      <w:r>
        <w:t xml:space="preserve">Yo no le </w:t>
      </w:r>
      <w:r w:rsidRPr="00A250CF">
        <w:t>veo mucho sentido, porque</w:t>
      </w:r>
      <w:r>
        <w:t>, además,</w:t>
      </w:r>
      <w:r w:rsidRPr="00A250CF">
        <w:t xml:space="preserve"> estamos practicando realmente una competencia a esas empresas p</w:t>
      </w:r>
      <w:r>
        <w:t>rivadas pues que no es muy leal. P</w:t>
      </w:r>
      <w:r w:rsidRPr="00A250CF">
        <w:t>orque las cuantiosas pérdidas a las que el señor Otero ha hecho referencia</w:t>
      </w:r>
      <w:r>
        <w:t>, caray,</w:t>
      </w:r>
      <w:r w:rsidRPr="00A250CF">
        <w:t xml:space="preserve"> se van cubriendo c</w:t>
      </w:r>
      <w:r>
        <w:t>on el dinero del erario público. Fíjese, señor lehendakari, esas</w:t>
      </w:r>
      <w:r w:rsidRPr="00A250CF">
        <w:t xml:space="preserve"> empresas que tiene</w:t>
      </w:r>
      <w:r>
        <w:t>n</w:t>
      </w:r>
      <w:r w:rsidRPr="00A250CF">
        <w:t xml:space="preserve"> su domicilio fiscal en Euskadi, pagan sus impuestos</w:t>
      </w:r>
      <w:r>
        <w:t>,</w:t>
      </w:r>
      <w:r w:rsidRPr="00A250CF">
        <w:t xml:space="preserve"> importantes impuestos los que pagan</w:t>
      </w:r>
      <w:r>
        <w:t>,</w:t>
      </w:r>
      <w:r w:rsidRPr="00A250CF">
        <w:t xml:space="preserve"> muy importantes im</w:t>
      </w:r>
      <w:r>
        <w:t xml:space="preserve">puestos </w:t>
      </w:r>
      <w:r w:rsidRPr="00A250CF">
        <w:t>los que esas empresas pagan</w:t>
      </w:r>
      <w:r>
        <w:t>,</w:t>
      </w:r>
      <w:r w:rsidRPr="00A250CF">
        <w:t xml:space="preserve"> y con ese dinero que nos pagan </w:t>
      </w:r>
      <w:r>
        <w:t xml:space="preserve">les montamos una competencia, pequeñita, pero les montamos nosotros </w:t>
      </w:r>
      <w:r w:rsidRPr="00A250CF">
        <w:t>la competencia</w:t>
      </w:r>
      <w:r>
        <w:t>,</w:t>
      </w:r>
      <w:r w:rsidRPr="00A250CF">
        <w:t xml:space="preserve"> y vamos cubriendo las pérdidas que esta empresa pública tiene</w:t>
      </w:r>
      <w:r>
        <w:t>.</w:t>
      </w:r>
    </w:p>
    <w:p w:rsidR="0024118D" w:rsidRDefault="0024118D" w:rsidP="00F337EA">
      <w:pPr>
        <w:pStyle w:val="Texto"/>
      </w:pPr>
    </w:p>
    <w:p w:rsidR="0024118D" w:rsidRDefault="0024118D" w:rsidP="00F337EA">
      <w:pPr>
        <w:pStyle w:val="Texto"/>
      </w:pPr>
      <w:r>
        <w:lastRenderedPageBreak/>
        <w:t>Y</w:t>
      </w:r>
      <w:r w:rsidRPr="00A250CF">
        <w:t>o</w:t>
      </w:r>
      <w:r>
        <w:t>,</w:t>
      </w:r>
      <w:r w:rsidRPr="00A250CF">
        <w:t xml:space="preserve"> de verdad, no le veo sentido ni desde el punto de vista de la </w:t>
      </w:r>
      <w:r>
        <w:t>sostenibilidad,</w:t>
      </w:r>
      <w:r w:rsidRPr="00A250CF">
        <w:t xml:space="preserve"> que no voy </w:t>
      </w:r>
      <w:r>
        <w:t xml:space="preserve">a </w:t>
      </w:r>
      <w:r w:rsidRPr="00A250CF">
        <w:t xml:space="preserve">entrar porque </w:t>
      </w:r>
      <w:r>
        <w:t xml:space="preserve">yo no soy el experto y creo que lo </w:t>
      </w:r>
      <w:r w:rsidRPr="00A250CF">
        <w:t>han definido muy bien las dos personas que han intervenido antes que yo</w:t>
      </w:r>
      <w:r>
        <w:t>,</w:t>
      </w:r>
      <w:r w:rsidRPr="00A250CF">
        <w:t xml:space="preserve"> desde el punto de vista </w:t>
      </w:r>
      <w:r>
        <w:t>de sostenibilidad del</w:t>
      </w:r>
      <w:r w:rsidRPr="00A250CF">
        <w:t xml:space="preserve"> medio ambiente</w:t>
      </w:r>
      <w:r>
        <w:t xml:space="preserve"> y</w:t>
      </w:r>
      <w:r w:rsidRPr="00A250CF">
        <w:t>o no le v</w:t>
      </w:r>
      <w:r>
        <w:t>eo</w:t>
      </w:r>
      <w:r w:rsidRPr="00A250CF">
        <w:t xml:space="preserve"> mucho sentido a continuar con este tipo de explotación mercantil </w:t>
      </w:r>
      <w:r>
        <w:t>desde la Administración pública. D</w:t>
      </w:r>
      <w:r w:rsidRPr="00A250CF">
        <w:t xml:space="preserve">esde el </w:t>
      </w:r>
      <w:r>
        <w:t xml:space="preserve">punto de vista de </w:t>
      </w:r>
      <w:r w:rsidRPr="00A250CF">
        <w:t>la competencia tampoco le veo mucho sentido</w:t>
      </w:r>
      <w:r>
        <w:t>. Y, entonces, uno se pregunta ¿y por qué existen todas estas empresas?</w:t>
      </w:r>
      <w:r w:rsidRPr="00A250CF">
        <w:t xml:space="preserve"> </w:t>
      </w:r>
      <w:r>
        <w:t>N</w:t>
      </w:r>
      <w:r w:rsidRPr="00A250CF">
        <w:t>o sé por qué se crea</w:t>
      </w:r>
      <w:r>
        <w:t>ro</w:t>
      </w:r>
      <w:r w:rsidRPr="00A250CF">
        <w:t xml:space="preserve">n en </w:t>
      </w:r>
      <w:r>
        <w:t xml:space="preserve">el </w:t>
      </w:r>
      <w:r w:rsidRPr="00A250CF">
        <w:t>83</w:t>
      </w:r>
      <w:r>
        <w:t>, ha pasado demasiado tiempo ya,</w:t>
      </w:r>
      <w:r w:rsidRPr="00A250CF">
        <w:t xml:space="preserve"> entonces</w:t>
      </w:r>
      <w:r>
        <w:t>,</w:t>
      </w:r>
      <w:r w:rsidRPr="00A250CF">
        <w:t xml:space="preserve"> vamos a ver por</w:t>
      </w:r>
      <w:r>
        <w:t xml:space="preserve"> qué</w:t>
      </w:r>
      <w:r w:rsidRPr="00A250CF">
        <w:t xml:space="preserve"> existen hoy este tipo de </w:t>
      </w:r>
      <w:r>
        <w:t>empresas. E</w:t>
      </w:r>
      <w:r w:rsidRPr="00A250CF">
        <w:t>videntemente</w:t>
      </w:r>
      <w:r>
        <w:t>, existen</w:t>
      </w:r>
      <w:r w:rsidRPr="00A250CF">
        <w:t xml:space="preserve"> porque la ley lo permite. La ley nos permite que este tipo de empresas públicas exist</w:t>
      </w:r>
      <w:r>
        <w:t>an.</w:t>
      </w:r>
    </w:p>
    <w:p w:rsidR="0024118D" w:rsidRDefault="0024118D" w:rsidP="00F337EA">
      <w:pPr>
        <w:pStyle w:val="Texto"/>
      </w:pPr>
    </w:p>
    <w:p w:rsidR="0024118D" w:rsidRDefault="0024118D" w:rsidP="00F337EA">
      <w:pPr>
        <w:pStyle w:val="Texto"/>
      </w:pPr>
      <w:r>
        <w:t xml:space="preserve">Y ya le he dicho, </w:t>
      </w:r>
      <w:r w:rsidRPr="00A250CF">
        <w:t>que en ocasiones estas empresas existen</w:t>
      </w:r>
      <w:r>
        <w:t>,</w:t>
      </w:r>
      <w:r w:rsidRPr="00A250CF">
        <w:t xml:space="preserve"> precisamente</w:t>
      </w:r>
      <w:r>
        <w:t>,</w:t>
      </w:r>
      <w:r w:rsidRPr="00A250CF">
        <w:t xml:space="preserve"> para proteger o bien </w:t>
      </w:r>
      <w:r>
        <w:t xml:space="preserve">sean </w:t>
      </w:r>
      <w:r w:rsidRPr="00A250CF">
        <w:t xml:space="preserve">los intereses del ciudadano o bien sea una materia prima concreta o bien sea una actividad mercantil o bien sea los grandes intereses estratégicos de la </w:t>
      </w:r>
      <w:r>
        <w:t>administración</w:t>
      </w:r>
      <w:r w:rsidRPr="00A250CF">
        <w:t xml:space="preserve"> pública de los países. Bien, </w:t>
      </w:r>
      <w:r>
        <w:t>bien, no es el caso. E</w:t>
      </w:r>
      <w:r w:rsidRPr="00A250CF">
        <w:t>sta no existe para eso</w:t>
      </w:r>
      <w:r>
        <w:t>.</w:t>
      </w:r>
      <w:r w:rsidRPr="00A250CF">
        <w:t xml:space="preserve"> Entonces</w:t>
      </w:r>
      <w:r>
        <w:t>,</w:t>
      </w:r>
      <w:r w:rsidRPr="00A250CF">
        <w:t xml:space="preserve"> </w:t>
      </w:r>
      <w:r>
        <w:t>u</w:t>
      </w:r>
      <w:r w:rsidRPr="00A250CF">
        <w:t xml:space="preserve">no se para </w:t>
      </w:r>
      <w:r>
        <w:t>a pensar y d</w:t>
      </w:r>
      <w:r w:rsidRPr="00A250CF">
        <w:t xml:space="preserve">ice </w:t>
      </w:r>
      <w:r>
        <w:t>"¿caray, entonces p</w:t>
      </w:r>
      <w:r w:rsidRPr="00A250CF">
        <w:t>ara qu</w:t>
      </w:r>
      <w:r>
        <w:t>é</w:t>
      </w:r>
      <w:r w:rsidRPr="00A250CF">
        <w:t xml:space="preserve"> existe</w:t>
      </w:r>
      <w:r>
        <w:t>? Si eso no es el caso, ¿para qué existe?" H</w:t>
      </w:r>
      <w:r w:rsidRPr="00A250CF">
        <w:t>istóricamente</w:t>
      </w:r>
      <w:r>
        <w:t>,</w:t>
      </w:r>
      <w:r w:rsidRPr="00A250CF">
        <w:t xml:space="preserve"> </w:t>
      </w:r>
      <w:r>
        <w:t>¿</w:t>
      </w:r>
      <w:r w:rsidRPr="00A250CF">
        <w:t>para qu</w:t>
      </w:r>
      <w:r>
        <w:t>é se han creado todas e</w:t>
      </w:r>
      <w:r w:rsidRPr="00A250CF">
        <w:t>stas empresas públicas</w:t>
      </w:r>
      <w:r>
        <w:t xml:space="preserve">? Muy sencillo, sencillísimo. La explicación, medio minuto, o un poco más igual. </w:t>
      </w:r>
      <w:r w:rsidRPr="00A250CF">
        <w:t>Estas</w:t>
      </w:r>
      <w:r>
        <w:t xml:space="preserve"> empresas siempre se han creado, </w:t>
      </w:r>
      <w:r w:rsidRPr="00A250CF">
        <w:t xml:space="preserve">desde el año 83, cuando se </w:t>
      </w:r>
      <w:r>
        <w:t xml:space="preserve">fundó SHESA, cuando se creó SHESA, la legislación de contratos del Estado, </w:t>
      </w:r>
      <w:r w:rsidRPr="00A250CF">
        <w:t>contratos de las administraciones públicas</w:t>
      </w:r>
      <w:r>
        <w:t>,</w:t>
      </w:r>
      <w:r w:rsidRPr="00A250CF">
        <w:t xml:space="preserve"> ha evolucionado una barbaridad, pero siempre en el mismo sentido</w:t>
      </w:r>
      <w:r>
        <w:t>: c</w:t>
      </w:r>
      <w:r w:rsidRPr="00A250CF">
        <w:t>ada vez ha ido controlando más y constriñen</w:t>
      </w:r>
      <w:r>
        <w:t>do</w:t>
      </w:r>
      <w:r w:rsidRPr="00A250CF">
        <w:t xml:space="preserve"> más la actividad de los contratos de la </w:t>
      </w:r>
      <w:r>
        <w:t>administración pública…</w:t>
      </w:r>
    </w:p>
    <w:p w:rsidR="0024118D" w:rsidRDefault="0024118D" w:rsidP="00F337EA">
      <w:pPr>
        <w:pStyle w:val="Texto"/>
      </w:pPr>
    </w:p>
    <w:p w:rsidR="0024118D" w:rsidRPr="00A00CA0" w:rsidRDefault="0024118D" w:rsidP="00F337EA">
      <w:pPr>
        <w:pStyle w:val="Texto"/>
      </w:pPr>
      <w:r>
        <w:t xml:space="preserve">(36. </w:t>
      </w:r>
      <w:proofErr w:type="spellStart"/>
      <w:proofErr w:type="gramStart"/>
      <w:r>
        <w:t>zintaren</w:t>
      </w:r>
      <w:proofErr w:type="spellEnd"/>
      <w:proofErr w:type="gramEnd"/>
      <w:r>
        <w:t xml:space="preserve"> </w:t>
      </w:r>
      <w:proofErr w:type="spellStart"/>
      <w:r>
        <w:t>amaiera</w:t>
      </w:r>
      <w:proofErr w:type="spellEnd"/>
      <w:r>
        <w:t>)</w:t>
      </w:r>
    </w:p>
    <w:p w:rsidR="0024118D" w:rsidRPr="006C2B07" w:rsidRDefault="0024118D" w:rsidP="00875714">
      <w:pPr>
        <w:pStyle w:val="Texto"/>
        <w:rPr>
          <w:lang w:val="es-ES"/>
        </w:rPr>
      </w:pPr>
      <w:r w:rsidRPr="006C2B07">
        <w:rPr>
          <w:lang w:val="es-ES"/>
        </w:rPr>
        <w:t xml:space="preserve">(37. </w:t>
      </w:r>
      <w:proofErr w:type="spellStart"/>
      <w:proofErr w:type="gramStart"/>
      <w:r w:rsidRPr="006C2B07">
        <w:rPr>
          <w:lang w:val="es-ES"/>
        </w:rPr>
        <w:t>zintaren</w:t>
      </w:r>
      <w:proofErr w:type="spellEnd"/>
      <w:proofErr w:type="gramEnd"/>
      <w:r w:rsidRPr="006C2B07">
        <w:rPr>
          <w:lang w:val="es-ES"/>
        </w:rPr>
        <w:t xml:space="preserve"> </w:t>
      </w:r>
      <w:proofErr w:type="spellStart"/>
      <w:r w:rsidRPr="006C2B07">
        <w:rPr>
          <w:lang w:val="es-ES"/>
        </w:rPr>
        <w:t>hasiera</w:t>
      </w:r>
      <w:proofErr w:type="spellEnd"/>
      <w:r w:rsidRPr="006C2B07">
        <w:rPr>
          <w:lang w:val="es-ES"/>
        </w:rPr>
        <w:t>)</w:t>
      </w:r>
    </w:p>
    <w:p w:rsidR="0024118D" w:rsidRPr="006C2B07" w:rsidRDefault="0024118D" w:rsidP="00875714">
      <w:pPr>
        <w:pStyle w:val="Texto"/>
        <w:rPr>
          <w:lang w:val="es-ES"/>
        </w:rPr>
      </w:pPr>
    </w:p>
    <w:p w:rsidR="0024118D" w:rsidRDefault="0024118D" w:rsidP="00875714">
      <w:pPr>
        <w:pStyle w:val="Texto"/>
        <w:rPr>
          <w:lang w:val="es-ES"/>
        </w:rPr>
      </w:pPr>
      <w:r w:rsidRPr="006C2B07">
        <w:rPr>
          <w:lang w:val="es-ES"/>
        </w:rPr>
        <w:t xml:space="preserve">… </w:t>
      </w:r>
      <w:r>
        <w:rPr>
          <w:lang w:val="es-ES"/>
        </w:rPr>
        <w:t>ha e</w:t>
      </w:r>
      <w:r w:rsidRPr="006C2B07">
        <w:rPr>
          <w:lang w:val="es-ES"/>
        </w:rPr>
        <w:t>volucionado una barbaridad, p</w:t>
      </w:r>
      <w:r>
        <w:rPr>
          <w:lang w:val="es-ES"/>
        </w:rPr>
        <w:t>ero siempre en el mismo sentido: c</w:t>
      </w:r>
      <w:r w:rsidRPr="006C2B07">
        <w:rPr>
          <w:lang w:val="es-ES"/>
        </w:rPr>
        <w:t>ada vez h</w:t>
      </w:r>
      <w:r>
        <w:rPr>
          <w:lang w:val="es-ES"/>
        </w:rPr>
        <w:t>a ido controlando más y constriñ</w:t>
      </w:r>
      <w:r w:rsidRPr="006C2B07">
        <w:rPr>
          <w:lang w:val="es-ES"/>
        </w:rPr>
        <w:t>endo más la actividad de los contrat</w:t>
      </w:r>
      <w:r>
        <w:rPr>
          <w:lang w:val="es-ES"/>
        </w:rPr>
        <w:t>os de la Administración pública. ¿Para qué? P</w:t>
      </w:r>
      <w:r w:rsidRPr="006C2B07">
        <w:rPr>
          <w:lang w:val="es-ES"/>
        </w:rPr>
        <w:t xml:space="preserve">ara que en un único sentido, </w:t>
      </w:r>
      <w:r>
        <w:rPr>
          <w:lang w:val="es-ES"/>
        </w:rPr>
        <w:t>¡eh! N</w:t>
      </w:r>
      <w:r w:rsidRPr="006C2B07">
        <w:rPr>
          <w:lang w:val="es-ES"/>
        </w:rPr>
        <w:t>o ha habido varia</w:t>
      </w:r>
      <w:r>
        <w:rPr>
          <w:lang w:val="es-ES"/>
        </w:rPr>
        <w:t xml:space="preserve">ciones en 40 años. No, no, no, en un único </w:t>
      </w:r>
      <w:r>
        <w:rPr>
          <w:lang w:val="es-ES"/>
        </w:rPr>
        <w:lastRenderedPageBreak/>
        <w:t>sentido. ¿Para qué? P</w:t>
      </w:r>
      <w:r w:rsidRPr="006C2B07">
        <w:rPr>
          <w:lang w:val="es-ES"/>
        </w:rPr>
        <w:t>ara qu</w:t>
      </w:r>
      <w:r>
        <w:rPr>
          <w:lang w:val="es-ES"/>
        </w:rPr>
        <w:t xml:space="preserve">e realmente lo que se beneficie </w:t>
      </w:r>
      <w:r w:rsidRPr="006C2B07">
        <w:rPr>
          <w:lang w:val="es-ES"/>
        </w:rPr>
        <w:t>sea el interés de la Administración y</w:t>
      </w:r>
      <w:r>
        <w:rPr>
          <w:lang w:val="es-ES"/>
        </w:rPr>
        <w:t xml:space="preserve"> el interés del ciudadano, no e</w:t>
      </w:r>
      <w:r w:rsidRPr="006C2B07">
        <w:rPr>
          <w:lang w:val="es-ES"/>
        </w:rPr>
        <w:t>l interés de quien dirige la Administración y no el interés de la persona que es contratada por la</w:t>
      </w:r>
      <w:r>
        <w:rPr>
          <w:lang w:val="es-ES"/>
        </w:rPr>
        <w:t xml:space="preserve"> </w:t>
      </w:r>
      <w:r w:rsidRPr="006C2B07">
        <w:rPr>
          <w:lang w:val="es-ES"/>
        </w:rPr>
        <w:t>Administración</w:t>
      </w:r>
      <w:r>
        <w:rPr>
          <w:lang w:val="es-ES"/>
        </w:rPr>
        <w:t>.</w:t>
      </w:r>
    </w:p>
    <w:p w:rsidR="0024118D" w:rsidRDefault="0024118D" w:rsidP="00875714">
      <w:pPr>
        <w:pStyle w:val="Texto"/>
        <w:rPr>
          <w:lang w:val="es-ES"/>
        </w:rPr>
      </w:pPr>
    </w:p>
    <w:p w:rsidR="0024118D" w:rsidRDefault="0024118D" w:rsidP="00875714">
      <w:pPr>
        <w:pStyle w:val="Texto"/>
        <w:rPr>
          <w:lang w:val="es-ES"/>
        </w:rPr>
      </w:pPr>
      <w:r w:rsidRPr="006C2B07">
        <w:rPr>
          <w:lang w:val="es-ES"/>
        </w:rPr>
        <w:t>Claro, como esa situación</w:t>
      </w:r>
      <w:r>
        <w:rPr>
          <w:lang w:val="es-ES"/>
        </w:rPr>
        <w:t xml:space="preserve"> se ib</w:t>
      </w:r>
      <w:r w:rsidRPr="006C2B07">
        <w:rPr>
          <w:lang w:val="es-ES"/>
        </w:rPr>
        <w:t xml:space="preserve">a complicando a lo largo de los años y de los años </w:t>
      </w:r>
      <w:r>
        <w:rPr>
          <w:lang w:val="es-ES"/>
        </w:rPr>
        <w:t>y de los años, alguien dijo: Eureka, tenemos que cambiarlo, y ¿qué hacemos? V</w:t>
      </w:r>
      <w:r w:rsidRPr="006C2B07">
        <w:rPr>
          <w:lang w:val="es-ES"/>
        </w:rPr>
        <w:t xml:space="preserve">amos </w:t>
      </w:r>
      <w:r>
        <w:rPr>
          <w:lang w:val="es-ES"/>
        </w:rPr>
        <w:t xml:space="preserve">a crear </w:t>
      </w:r>
      <w:r w:rsidRPr="006C2B07">
        <w:rPr>
          <w:lang w:val="es-ES"/>
        </w:rPr>
        <w:t xml:space="preserve">sociedades públicas. Vamos a </w:t>
      </w:r>
      <w:r>
        <w:rPr>
          <w:lang w:val="es-ES"/>
        </w:rPr>
        <w:t xml:space="preserve">crear </w:t>
      </w:r>
      <w:r w:rsidRPr="006C2B07">
        <w:rPr>
          <w:lang w:val="es-ES"/>
        </w:rPr>
        <w:t>sociedad</w:t>
      </w:r>
      <w:r>
        <w:rPr>
          <w:lang w:val="es-ES"/>
        </w:rPr>
        <w:t>es</w:t>
      </w:r>
      <w:r w:rsidRPr="006C2B07">
        <w:rPr>
          <w:lang w:val="es-ES"/>
        </w:rPr>
        <w:t xml:space="preserve"> públicas</w:t>
      </w:r>
      <w:r>
        <w:rPr>
          <w:lang w:val="es-ES"/>
        </w:rPr>
        <w:t>,</w:t>
      </w:r>
      <w:r w:rsidRPr="006C2B07">
        <w:rPr>
          <w:lang w:val="es-ES"/>
        </w:rPr>
        <w:t xml:space="preserve"> que de</w:t>
      </w:r>
      <w:r>
        <w:rPr>
          <w:lang w:val="es-ES"/>
        </w:rPr>
        <w:t>sde</w:t>
      </w:r>
      <w:r w:rsidRPr="006C2B07">
        <w:rPr>
          <w:lang w:val="es-ES"/>
        </w:rPr>
        <w:t xml:space="preserve"> las soc</w:t>
      </w:r>
      <w:r>
        <w:rPr>
          <w:lang w:val="es-ES"/>
        </w:rPr>
        <w:t>iedades públicas es</w:t>
      </w:r>
      <w:r w:rsidRPr="006C2B07">
        <w:rPr>
          <w:lang w:val="es-ES"/>
        </w:rPr>
        <w:t xml:space="preserve"> mucho más </w:t>
      </w:r>
      <w:r>
        <w:rPr>
          <w:lang w:val="es-ES"/>
        </w:rPr>
        <w:t xml:space="preserve">sencillo contratar, se controla menos, </w:t>
      </w:r>
      <w:r w:rsidRPr="006C2B07">
        <w:rPr>
          <w:lang w:val="es-ES"/>
        </w:rPr>
        <w:t>y e</w:t>
      </w:r>
      <w:r>
        <w:rPr>
          <w:lang w:val="es-ES"/>
        </w:rPr>
        <w:t>s mucho más fácil hacer determinad</w:t>
      </w:r>
      <w:r w:rsidRPr="006C2B07">
        <w:rPr>
          <w:lang w:val="es-ES"/>
        </w:rPr>
        <w:t>as contrataciones que desde la propia Administra</w:t>
      </w:r>
      <w:r>
        <w:rPr>
          <w:lang w:val="es-ES"/>
        </w:rPr>
        <w:t>ción pública no podríamos hacer pensando en quienes deben ser los beneficiarios.</w:t>
      </w:r>
    </w:p>
    <w:p w:rsidR="0024118D" w:rsidRDefault="0024118D" w:rsidP="00875714">
      <w:pPr>
        <w:pStyle w:val="Texto"/>
        <w:rPr>
          <w:lang w:val="es-ES"/>
        </w:rPr>
      </w:pPr>
    </w:p>
    <w:p w:rsidR="0024118D" w:rsidRDefault="0024118D" w:rsidP="00875714">
      <w:pPr>
        <w:pStyle w:val="Texto"/>
        <w:rPr>
          <w:lang w:val="es-ES"/>
        </w:rPr>
      </w:pPr>
      <w:r>
        <w:rPr>
          <w:lang w:val="es-ES"/>
        </w:rPr>
        <w:t>Y</w:t>
      </w:r>
      <w:r w:rsidRPr="006C2B07">
        <w:rPr>
          <w:lang w:val="es-ES"/>
        </w:rPr>
        <w:t xml:space="preserve"> luego </w:t>
      </w:r>
      <w:r>
        <w:rPr>
          <w:lang w:val="es-ES"/>
        </w:rPr>
        <w:t>hay otra</w:t>
      </w:r>
      <w:r w:rsidRPr="006C2B07">
        <w:rPr>
          <w:lang w:val="es-ES"/>
        </w:rPr>
        <w:t xml:space="preserve"> fórmu</w:t>
      </w:r>
      <w:r>
        <w:rPr>
          <w:lang w:val="es-ES"/>
        </w:rPr>
        <w:t xml:space="preserve">la. El señor Otero hablaba de </w:t>
      </w:r>
      <w:proofErr w:type="spellStart"/>
      <w:r>
        <w:rPr>
          <w:lang w:val="es-ES"/>
        </w:rPr>
        <w:t>txiringuitos</w:t>
      </w:r>
      <w:proofErr w:type="spellEnd"/>
      <w:r>
        <w:rPr>
          <w:lang w:val="es-ES"/>
        </w:rPr>
        <w:t xml:space="preserve">. En este caso el </w:t>
      </w:r>
      <w:proofErr w:type="spellStart"/>
      <w:r>
        <w:rPr>
          <w:lang w:val="es-ES"/>
        </w:rPr>
        <w:t>txiringu</w:t>
      </w:r>
      <w:r w:rsidRPr="006C2B07">
        <w:rPr>
          <w:lang w:val="es-ES"/>
        </w:rPr>
        <w:t>ito</w:t>
      </w:r>
      <w:proofErr w:type="spellEnd"/>
      <w:r w:rsidRPr="006C2B07">
        <w:rPr>
          <w:lang w:val="es-ES"/>
        </w:rPr>
        <w:t xml:space="preserve"> </w:t>
      </w:r>
      <w:r>
        <w:rPr>
          <w:lang w:val="es-ES"/>
        </w:rPr>
        <w:t xml:space="preserve">es con </w:t>
      </w:r>
      <w:proofErr w:type="spellStart"/>
      <w:r>
        <w:rPr>
          <w:lang w:val="es-ES"/>
        </w:rPr>
        <w:t>tx</w:t>
      </w:r>
      <w:proofErr w:type="spellEnd"/>
      <w:r>
        <w:rPr>
          <w:lang w:val="es-ES"/>
        </w:rPr>
        <w:t>, porque son de aquí, s</w:t>
      </w:r>
      <w:r w:rsidRPr="006C2B07">
        <w:rPr>
          <w:lang w:val="es-ES"/>
        </w:rPr>
        <w:t>o</w:t>
      </w:r>
      <w:r>
        <w:rPr>
          <w:lang w:val="es-ES"/>
        </w:rPr>
        <w:t xml:space="preserve">n nuestros </w:t>
      </w:r>
      <w:proofErr w:type="spellStart"/>
      <w:r>
        <w:rPr>
          <w:lang w:val="es-ES"/>
        </w:rPr>
        <w:t>txiringuitos</w:t>
      </w:r>
      <w:proofErr w:type="spellEnd"/>
      <w:r w:rsidRPr="006C2B07">
        <w:rPr>
          <w:lang w:val="es-ES"/>
        </w:rPr>
        <w:t>. Vamos a crear empresas p</w:t>
      </w:r>
      <w:r>
        <w:rPr>
          <w:lang w:val="es-ES"/>
        </w:rPr>
        <w:t xml:space="preserve">úblicas para colocar a la gente. Y dice: "ya, pero bueno, </w:t>
      </w:r>
      <w:r w:rsidRPr="006C2B07">
        <w:rPr>
          <w:lang w:val="es-ES"/>
        </w:rPr>
        <w:t>la gente también puede entra</w:t>
      </w:r>
      <w:r>
        <w:rPr>
          <w:lang w:val="es-ES"/>
        </w:rPr>
        <w:t>r en la Administración pública". Y dice: "sí</w:t>
      </w:r>
      <w:r w:rsidRPr="006C2B07">
        <w:rPr>
          <w:lang w:val="es-ES"/>
        </w:rPr>
        <w:t>, pero claro</w:t>
      </w:r>
      <w:r>
        <w:rPr>
          <w:lang w:val="es-ES"/>
        </w:rPr>
        <w:t>, principios de igualdad, mérito, capacidad, h</w:t>
      </w:r>
      <w:r w:rsidRPr="006C2B07">
        <w:rPr>
          <w:lang w:val="es-ES"/>
        </w:rPr>
        <w:t xml:space="preserve">ay que pasar los </w:t>
      </w:r>
      <w:r>
        <w:rPr>
          <w:lang w:val="es-ES"/>
        </w:rPr>
        <w:t>exámenes, hay que estar preparado,</w:t>
      </w:r>
      <w:r w:rsidRPr="006C2B07">
        <w:rPr>
          <w:lang w:val="es-ES"/>
        </w:rPr>
        <w:t xml:space="preserve"> hay que </w:t>
      </w:r>
      <w:r>
        <w:rPr>
          <w:lang w:val="es-ES"/>
        </w:rPr>
        <w:t xml:space="preserve">ser mejor que los </w:t>
      </w:r>
      <w:r w:rsidRPr="006C2B07">
        <w:rPr>
          <w:lang w:val="es-ES"/>
        </w:rPr>
        <w:t xml:space="preserve">nosotros y </w:t>
      </w:r>
      <w:r>
        <w:rPr>
          <w:lang w:val="es-ES"/>
        </w:rPr>
        <w:t>uno entra". P</w:t>
      </w:r>
      <w:r w:rsidRPr="006C2B07">
        <w:rPr>
          <w:lang w:val="es-ES"/>
        </w:rPr>
        <w:t>ero</w:t>
      </w:r>
      <w:r>
        <w:rPr>
          <w:lang w:val="es-ES"/>
        </w:rPr>
        <w:t xml:space="preserve"> si no estamos en esa situación, dice: "pues bueno, </w:t>
      </w:r>
      <w:r w:rsidRPr="006C2B07">
        <w:rPr>
          <w:lang w:val="es-ES"/>
        </w:rPr>
        <w:t>pues una empresa pública</w:t>
      </w:r>
      <w:r>
        <w:rPr>
          <w:lang w:val="es-ES"/>
        </w:rPr>
        <w:t>, oye, vo</w:t>
      </w:r>
      <w:r w:rsidRPr="006C2B07">
        <w:rPr>
          <w:lang w:val="es-ES"/>
        </w:rPr>
        <w:t xml:space="preserve">y </w:t>
      </w:r>
      <w:r>
        <w:rPr>
          <w:lang w:val="es-ES"/>
        </w:rPr>
        <w:t>y te coloco". Y</w:t>
      </w:r>
      <w:r w:rsidRPr="006C2B07">
        <w:rPr>
          <w:lang w:val="es-ES"/>
        </w:rPr>
        <w:t xml:space="preserve"> eso es </w:t>
      </w:r>
      <w:r>
        <w:rPr>
          <w:lang w:val="es-ES"/>
        </w:rPr>
        <w:t xml:space="preserve">sencillísimo </w:t>
      </w:r>
      <w:r w:rsidRPr="006C2B07">
        <w:rPr>
          <w:lang w:val="es-ES"/>
        </w:rPr>
        <w:t>de</w:t>
      </w:r>
      <w:r>
        <w:rPr>
          <w:lang w:val="es-ES"/>
        </w:rPr>
        <w:t xml:space="preserve"> hacer</w:t>
      </w:r>
      <w:r w:rsidRPr="006C2B07">
        <w:rPr>
          <w:lang w:val="es-ES"/>
        </w:rPr>
        <w:t xml:space="preserve">, </w:t>
      </w:r>
      <w:r>
        <w:rPr>
          <w:lang w:val="es-ES"/>
        </w:rPr>
        <w:t xml:space="preserve">y </w:t>
      </w:r>
      <w:r w:rsidRPr="006C2B07">
        <w:rPr>
          <w:lang w:val="es-ES"/>
        </w:rPr>
        <w:t>lo hemos v</w:t>
      </w:r>
      <w:r>
        <w:rPr>
          <w:lang w:val="es-ES"/>
        </w:rPr>
        <w:t>isto a lo largo de la historia de estos últimos</w:t>
      </w:r>
      <w:r w:rsidRPr="006C2B07">
        <w:rPr>
          <w:lang w:val="es-ES"/>
        </w:rPr>
        <w:t xml:space="preserve"> </w:t>
      </w:r>
      <w:r>
        <w:rPr>
          <w:lang w:val="es-ES"/>
        </w:rPr>
        <w:t xml:space="preserve">40 años cantidad de veces, </w:t>
      </w:r>
      <w:r w:rsidRPr="006C2B07">
        <w:rPr>
          <w:lang w:val="es-ES"/>
        </w:rPr>
        <w:t xml:space="preserve">cuando se va donde una empresa de estas de selección de personal </w:t>
      </w:r>
      <w:r>
        <w:rPr>
          <w:lang w:val="es-ES"/>
        </w:rPr>
        <w:t xml:space="preserve">y se le dice: "hazme una </w:t>
      </w:r>
      <w:r w:rsidRPr="006C2B07">
        <w:rPr>
          <w:lang w:val="es-ES"/>
        </w:rPr>
        <w:t>selección de perso</w:t>
      </w:r>
      <w:r>
        <w:rPr>
          <w:lang w:val="es-ES"/>
        </w:rPr>
        <w:t>nal para contratar a este señor". Y dice: "No, a</w:t>
      </w:r>
      <w:r w:rsidRPr="006C2B07">
        <w:rPr>
          <w:lang w:val="es-ES"/>
        </w:rPr>
        <w:t xml:space="preserve"> un señor com</w:t>
      </w:r>
      <w:r>
        <w:rPr>
          <w:lang w:val="es-ES"/>
        </w:rPr>
        <w:t xml:space="preserve">o este". Y dice: "No, no, no, a ese". Hacemos la selección de personal, </w:t>
      </w:r>
      <w:r w:rsidRPr="006C2B07">
        <w:rPr>
          <w:lang w:val="es-ES"/>
        </w:rPr>
        <w:t xml:space="preserve">cogemos y lo contratamos </w:t>
      </w:r>
      <w:r>
        <w:rPr>
          <w:lang w:val="es-ES"/>
        </w:rPr>
        <w:t xml:space="preserve">y ahí </w:t>
      </w:r>
      <w:r w:rsidRPr="006C2B07">
        <w:rPr>
          <w:lang w:val="es-ES"/>
        </w:rPr>
        <w:t xml:space="preserve">lo tenemos puesto </w:t>
      </w:r>
      <w:r>
        <w:rPr>
          <w:lang w:val="es-ES"/>
        </w:rPr>
        <w:t xml:space="preserve">per in </w:t>
      </w:r>
      <w:proofErr w:type="spellStart"/>
      <w:r>
        <w:rPr>
          <w:lang w:val="es-ES"/>
        </w:rPr>
        <w:t>sekula</w:t>
      </w:r>
      <w:proofErr w:type="spellEnd"/>
      <w:r>
        <w:rPr>
          <w:lang w:val="es-ES"/>
        </w:rPr>
        <w:t xml:space="preserve"> </w:t>
      </w:r>
      <w:proofErr w:type="spellStart"/>
      <w:r>
        <w:rPr>
          <w:lang w:val="es-ES"/>
        </w:rPr>
        <w:t>sekulorum</w:t>
      </w:r>
      <w:proofErr w:type="spellEnd"/>
      <w:r>
        <w:rPr>
          <w:lang w:val="es-ES"/>
        </w:rPr>
        <w:t>.</w:t>
      </w:r>
    </w:p>
    <w:p w:rsidR="0024118D" w:rsidRDefault="0024118D" w:rsidP="00875714">
      <w:pPr>
        <w:pStyle w:val="Texto"/>
        <w:rPr>
          <w:lang w:val="es-ES"/>
        </w:rPr>
      </w:pPr>
    </w:p>
    <w:p w:rsidR="0024118D" w:rsidRDefault="0024118D" w:rsidP="00875714">
      <w:pPr>
        <w:pStyle w:val="Texto"/>
        <w:rPr>
          <w:lang w:val="es-ES"/>
        </w:rPr>
      </w:pPr>
      <w:r>
        <w:rPr>
          <w:lang w:val="es-ES"/>
        </w:rPr>
        <w:t>Esas</w:t>
      </w:r>
      <w:r w:rsidRPr="006C2B07">
        <w:rPr>
          <w:lang w:val="es-ES"/>
        </w:rPr>
        <w:t xml:space="preserve"> </w:t>
      </w:r>
      <w:r>
        <w:rPr>
          <w:lang w:val="es-ES"/>
        </w:rPr>
        <w:t>será</w:t>
      </w:r>
      <w:r w:rsidRPr="006C2B07">
        <w:rPr>
          <w:lang w:val="es-ES"/>
        </w:rPr>
        <w:t>n</w:t>
      </w:r>
      <w:r>
        <w:rPr>
          <w:lang w:val="es-ES"/>
        </w:rPr>
        <w:t xml:space="preserve"> las mañas </w:t>
      </w:r>
      <w:r w:rsidRPr="006C2B07">
        <w:rPr>
          <w:lang w:val="es-ES"/>
        </w:rPr>
        <w:t xml:space="preserve">para las que se utilizaban las empresas públicas. </w:t>
      </w:r>
      <w:r>
        <w:rPr>
          <w:lang w:val="es-ES"/>
        </w:rPr>
        <w:t xml:space="preserve">Y yo creo que ese tiempo, </w:t>
      </w:r>
      <w:r w:rsidRPr="006C2B07">
        <w:rPr>
          <w:lang w:val="es-ES"/>
        </w:rPr>
        <w:t xml:space="preserve">en un gobierno de buena gobernanza y de gobernanza transparente como </w:t>
      </w:r>
      <w:r>
        <w:rPr>
          <w:lang w:val="es-ES"/>
        </w:rPr>
        <w:t xml:space="preserve">el que usted preside, señor </w:t>
      </w:r>
      <w:proofErr w:type="spellStart"/>
      <w:r>
        <w:rPr>
          <w:lang w:val="es-ES"/>
        </w:rPr>
        <w:t>Urkullu</w:t>
      </w:r>
      <w:proofErr w:type="spellEnd"/>
      <w:r>
        <w:rPr>
          <w:lang w:val="es-ES"/>
        </w:rPr>
        <w:t>, p</w:t>
      </w:r>
      <w:r w:rsidRPr="006C2B07">
        <w:rPr>
          <w:lang w:val="es-ES"/>
        </w:rPr>
        <w:t>ues no deben pintar n</w:t>
      </w:r>
      <w:r>
        <w:rPr>
          <w:lang w:val="es-ES"/>
        </w:rPr>
        <w:t>ada empresas públicas como esta. Y</w:t>
      </w:r>
      <w:r w:rsidRPr="006C2B07">
        <w:rPr>
          <w:lang w:val="es-ES"/>
        </w:rPr>
        <w:t xml:space="preserve"> por eso nosotros estamos a favor de que,</w:t>
      </w:r>
      <w:r>
        <w:rPr>
          <w:lang w:val="es-ES"/>
        </w:rPr>
        <w:t xml:space="preserve"> efectivamente, se estudie</w:t>
      </w:r>
      <w:r w:rsidRPr="006C2B07">
        <w:rPr>
          <w:lang w:val="es-ES"/>
        </w:rPr>
        <w:t xml:space="preserve"> la forma en la que habría que hacer que </w:t>
      </w:r>
      <w:r>
        <w:rPr>
          <w:lang w:val="es-ES"/>
        </w:rPr>
        <w:t xml:space="preserve">SESHA </w:t>
      </w:r>
      <w:r w:rsidRPr="006C2B07">
        <w:rPr>
          <w:lang w:val="es-ES"/>
        </w:rPr>
        <w:lastRenderedPageBreak/>
        <w:t>desaparec</w:t>
      </w:r>
      <w:r>
        <w:rPr>
          <w:lang w:val="es-ES"/>
        </w:rPr>
        <w:t>iera, para dejar que es</w:t>
      </w:r>
      <w:r w:rsidRPr="006C2B07">
        <w:rPr>
          <w:lang w:val="es-ES"/>
        </w:rPr>
        <w:t>a activ</w:t>
      </w:r>
      <w:r>
        <w:rPr>
          <w:lang w:val="es-ES"/>
        </w:rPr>
        <w:t>idad que no es buena</w:t>
      </w:r>
      <w:r w:rsidRPr="006C2B07">
        <w:rPr>
          <w:lang w:val="es-ES"/>
        </w:rPr>
        <w:t xml:space="preserve"> para nuestros obj</w:t>
      </w:r>
      <w:r>
        <w:rPr>
          <w:lang w:val="es-ES"/>
        </w:rPr>
        <w:t>etivos medioambientales continú</w:t>
      </w:r>
      <w:r w:rsidRPr="006C2B07">
        <w:rPr>
          <w:lang w:val="es-ES"/>
        </w:rPr>
        <w:t>e</w:t>
      </w:r>
      <w:r>
        <w:rPr>
          <w:lang w:val="es-ES"/>
        </w:rPr>
        <w:t>,</w:t>
      </w:r>
      <w:r w:rsidRPr="006C2B07">
        <w:rPr>
          <w:lang w:val="es-ES"/>
        </w:rPr>
        <w:t xml:space="preserve"> para dejar de perder dinero</w:t>
      </w:r>
      <w:r>
        <w:rPr>
          <w:lang w:val="es-ES"/>
        </w:rPr>
        <w:t>.</w:t>
      </w:r>
      <w:r w:rsidRPr="006C2B07">
        <w:rPr>
          <w:lang w:val="es-ES"/>
        </w:rPr>
        <w:t xml:space="preserve"> </w:t>
      </w:r>
      <w:r>
        <w:rPr>
          <w:lang w:val="es-ES"/>
        </w:rPr>
        <w:t xml:space="preserve">Y ese dinero que ya sabemos que, bueno, sí, </w:t>
      </w:r>
      <w:r w:rsidRPr="006C2B07">
        <w:rPr>
          <w:lang w:val="es-ES"/>
        </w:rPr>
        <w:t xml:space="preserve">pues </w:t>
      </w:r>
      <w:r>
        <w:rPr>
          <w:lang w:val="es-ES"/>
        </w:rPr>
        <w:t xml:space="preserve">hablaba el señor Otero </w:t>
      </w:r>
      <w:r w:rsidRPr="00383BC5">
        <w:t>de</w:t>
      </w:r>
      <w:r>
        <w:t xml:space="preserve"> </w:t>
      </w:r>
      <w:r w:rsidRPr="006C2B07">
        <w:rPr>
          <w:lang w:val="es-ES"/>
        </w:rPr>
        <w:t xml:space="preserve">150 </w:t>
      </w:r>
      <w:r>
        <w:rPr>
          <w:lang w:val="es-ES"/>
        </w:rPr>
        <w:t xml:space="preserve">millones de euros, un montón de años, claro, para </w:t>
      </w:r>
      <w:r w:rsidRPr="006C2B07">
        <w:rPr>
          <w:lang w:val="es-ES"/>
        </w:rPr>
        <w:t xml:space="preserve">los presupuestos que </w:t>
      </w:r>
      <w:r>
        <w:rPr>
          <w:lang w:val="es-ES"/>
        </w:rPr>
        <w:t xml:space="preserve">usted maneja, y que </w:t>
      </w:r>
      <w:r w:rsidRPr="006C2B07">
        <w:rPr>
          <w:lang w:val="es-ES"/>
        </w:rPr>
        <w:t>seguram</w:t>
      </w:r>
      <w:r>
        <w:rPr>
          <w:lang w:val="es-ES"/>
        </w:rPr>
        <w:t xml:space="preserve">ente aprobarán la semana que viene, </w:t>
      </w:r>
      <w:r w:rsidRPr="006C2B07">
        <w:rPr>
          <w:lang w:val="es-ES"/>
        </w:rPr>
        <w:t>pues no es dinero, pero vendría bien para otras cuestiones. Estoy seguro que sí</w:t>
      </w:r>
      <w:r>
        <w:rPr>
          <w:lang w:val="es-ES"/>
        </w:rPr>
        <w:t xml:space="preserve">. Se le ocurrirán </w:t>
      </w:r>
      <w:r w:rsidRPr="006C2B07">
        <w:rPr>
          <w:lang w:val="es-ES"/>
        </w:rPr>
        <w:t xml:space="preserve">montones de usos para darle a esas </w:t>
      </w:r>
      <w:r>
        <w:rPr>
          <w:lang w:val="es-ES"/>
        </w:rPr>
        <w:t>cantidades.</w:t>
      </w:r>
    </w:p>
    <w:p w:rsidR="0024118D" w:rsidRDefault="0024118D" w:rsidP="00875714">
      <w:pPr>
        <w:pStyle w:val="Texto"/>
        <w:rPr>
          <w:lang w:val="es-ES"/>
        </w:rPr>
      </w:pPr>
    </w:p>
    <w:p w:rsidR="0024118D" w:rsidRDefault="0024118D" w:rsidP="00875714">
      <w:pPr>
        <w:pStyle w:val="Texto"/>
        <w:rPr>
          <w:lang w:val="es-ES"/>
        </w:rPr>
      </w:pPr>
      <w:r>
        <w:rPr>
          <w:lang w:val="es-ES"/>
        </w:rPr>
        <w:t xml:space="preserve">Y sobre todo, para… </w:t>
      </w:r>
      <w:r w:rsidRPr="006C2B07">
        <w:rPr>
          <w:lang w:val="es-ES"/>
        </w:rPr>
        <w:t>vamos a hacer ir desapareciendo esa sombra que hay en tod</w:t>
      </w:r>
      <w:r>
        <w:rPr>
          <w:lang w:val="es-ES"/>
        </w:rPr>
        <w:t xml:space="preserve">as las empresas públicas. En todas esas </w:t>
      </w:r>
      <w:r w:rsidRPr="006C2B07">
        <w:rPr>
          <w:lang w:val="es-ES"/>
        </w:rPr>
        <w:t>empresas públicas que realmente duplican servicios</w:t>
      </w:r>
      <w:r>
        <w:rPr>
          <w:lang w:val="es-ES"/>
        </w:rPr>
        <w:t>,</w:t>
      </w:r>
      <w:r w:rsidRPr="006C2B07">
        <w:rPr>
          <w:lang w:val="es-ES"/>
        </w:rPr>
        <w:t xml:space="preserve"> que hacen c</w:t>
      </w:r>
      <w:r>
        <w:rPr>
          <w:lang w:val="es-ES"/>
        </w:rPr>
        <w:t>osas raras</w:t>
      </w:r>
      <w:r w:rsidRPr="006C2B07">
        <w:rPr>
          <w:lang w:val="es-ES"/>
        </w:rPr>
        <w:t>, que contrata</w:t>
      </w:r>
      <w:r>
        <w:rPr>
          <w:lang w:val="es-ES"/>
        </w:rPr>
        <w:t>n</w:t>
      </w:r>
      <w:r w:rsidRPr="006C2B07">
        <w:rPr>
          <w:lang w:val="es-ES"/>
        </w:rPr>
        <w:t xml:space="preserve"> gente, pero que no está contratada, pero que no son funcionarios</w:t>
      </w:r>
      <w:r>
        <w:rPr>
          <w:lang w:val="es-ES"/>
        </w:rPr>
        <w:t>,</w:t>
      </w:r>
      <w:r w:rsidRPr="006C2B07">
        <w:rPr>
          <w:lang w:val="es-ES"/>
        </w:rPr>
        <w:t xml:space="preserve"> p</w:t>
      </w:r>
      <w:r>
        <w:rPr>
          <w:lang w:val="es-ES"/>
        </w:rPr>
        <w:t>e</w:t>
      </w:r>
      <w:r w:rsidRPr="006C2B07">
        <w:rPr>
          <w:lang w:val="es-ES"/>
        </w:rPr>
        <w:t>r</w:t>
      </w:r>
      <w:r>
        <w:rPr>
          <w:lang w:val="es-ES"/>
        </w:rPr>
        <w:t>o</w:t>
      </w:r>
      <w:r w:rsidRPr="006C2B07">
        <w:rPr>
          <w:lang w:val="es-ES"/>
        </w:rPr>
        <w:t xml:space="preserve"> que sí, pero que</w:t>
      </w:r>
      <w:r>
        <w:rPr>
          <w:lang w:val="es-ES"/>
        </w:rPr>
        <w:t xml:space="preserve"> viven mejor, pero que… Y que </w:t>
      </w:r>
      <w:r w:rsidRPr="006C2B07">
        <w:rPr>
          <w:lang w:val="es-ES"/>
        </w:rPr>
        <w:t xml:space="preserve">luego </w:t>
      </w:r>
      <w:r>
        <w:rPr>
          <w:lang w:val="es-ES"/>
        </w:rPr>
        <w:t>esas empresas contra</w:t>
      </w:r>
      <w:r w:rsidRPr="006C2B07">
        <w:rPr>
          <w:lang w:val="es-ES"/>
        </w:rPr>
        <w:t>tan como contra</w:t>
      </w:r>
      <w:r>
        <w:rPr>
          <w:lang w:val="es-ES"/>
        </w:rPr>
        <w:t>tan. Y esta semana hemos tenido, o hemos sentido</w:t>
      </w:r>
      <w:r w:rsidRPr="006C2B07">
        <w:rPr>
          <w:lang w:val="es-ES"/>
        </w:rPr>
        <w:t xml:space="preserve"> yo creo que todos </w:t>
      </w:r>
      <w:r>
        <w:rPr>
          <w:lang w:val="es-ES"/>
        </w:rPr>
        <w:t xml:space="preserve">náuseas bastante </w:t>
      </w:r>
      <w:r w:rsidRPr="006C2B07">
        <w:rPr>
          <w:lang w:val="es-ES"/>
        </w:rPr>
        <w:t>de ese tipo de contrataciones raras que se hacen desd</w:t>
      </w:r>
      <w:r>
        <w:rPr>
          <w:lang w:val="es-ES"/>
        </w:rPr>
        <w:t>e las administraciones públicas, y</w:t>
      </w:r>
      <w:r w:rsidRPr="006C2B07">
        <w:rPr>
          <w:lang w:val="es-ES"/>
        </w:rPr>
        <w:t xml:space="preserve"> no es el objeto </w:t>
      </w:r>
      <w:r>
        <w:rPr>
          <w:lang w:val="es-ES"/>
        </w:rPr>
        <w:t xml:space="preserve">del día. Por eso no voy a entrar, que bastante se nos ha revuelto el estómago para… como para averiar el estómago de sus señorías, </w:t>
      </w:r>
      <w:r w:rsidRPr="006C2B07">
        <w:rPr>
          <w:lang w:val="es-ES"/>
        </w:rPr>
        <w:t xml:space="preserve">precisamente a </w:t>
      </w:r>
      <w:r>
        <w:rPr>
          <w:lang w:val="es-ES"/>
        </w:rPr>
        <w:t>escasos</w:t>
      </w:r>
      <w:r w:rsidRPr="006C2B07">
        <w:rPr>
          <w:lang w:val="es-ES"/>
        </w:rPr>
        <w:t xml:space="preserve"> minutos del </w:t>
      </w:r>
      <w:r>
        <w:rPr>
          <w:lang w:val="es-ES"/>
        </w:rPr>
        <w:t xml:space="preserve">aperitivo de Navidad. </w:t>
      </w:r>
      <w:r w:rsidRPr="006C2B07">
        <w:rPr>
          <w:lang w:val="es-ES"/>
        </w:rPr>
        <w:t xml:space="preserve">Por eso nosotros estamos a favor de la desaparición de </w:t>
      </w:r>
      <w:r>
        <w:rPr>
          <w:lang w:val="es-ES"/>
        </w:rPr>
        <w:t>esta empresa. Gracias.</w:t>
      </w:r>
    </w:p>
    <w:p w:rsidR="0024118D" w:rsidRDefault="0024118D" w:rsidP="00875714">
      <w:pPr>
        <w:pStyle w:val="Texto"/>
        <w:rPr>
          <w:lang w:val="es-ES"/>
        </w:rPr>
      </w:pPr>
    </w:p>
    <w:p w:rsidR="0024118D" w:rsidRDefault="0024118D" w:rsidP="00875714">
      <w:pPr>
        <w:pStyle w:val="Texto"/>
        <w:rPr>
          <w:lang w:val="es-ES"/>
        </w:rPr>
      </w:pPr>
    </w:p>
    <w:p w:rsidR="0024118D" w:rsidRDefault="0024118D" w:rsidP="00875714">
      <w:pPr>
        <w:pStyle w:val="Texto"/>
        <w:rPr>
          <w:lang w:val="es-ES"/>
        </w:rPr>
      </w:pPr>
      <w:r w:rsidRPr="00383BC5">
        <w:rPr>
          <w:rFonts w:ascii="Futura Md BT" w:hAnsi="Futura Md BT"/>
          <w:lang w:val="es-ES"/>
        </w:rPr>
        <w:t>LEHENDAKARIAK</w:t>
      </w:r>
      <w:r>
        <w:rPr>
          <w:lang w:val="es-ES"/>
        </w:rPr>
        <w:t xml:space="preserve">: </w:t>
      </w:r>
      <w:r w:rsidRPr="005A07A3">
        <w:rPr>
          <w:lang w:val="eu-ES"/>
        </w:rPr>
        <w:t xml:space="preserve">Eskerrik asko, Ruiz de Arbulo jauna. Euskal Sozialistak, Rojo andrea, </w:t>
      </w:r>
      <w:proofErr w:type="spellStart"/>
      <w:r w:rsidRPr="005A07A3">
        <w:rPr>
          <w:lang w:val="eu-ES"/>
        </w:rPr>
        <w:t>zurea</w:t>
      </w:r>
      <w:proofErr w:type="spellEnd"/>
      <w:r w:rsidRPr="005A07A3">
        <w:rPr>
          <w:lang w:val="eu-ES"/>
        </w:rPr>
        <w:t xml:space="preserve"> da hitza</w:t>
      </w:r>
      <w:r>
        <w:rPr>
          <w:lang w:val="es-ES"/>
        </w:rPr>
        <w:t xml:space="preserve">. </w:t>
      </w:r>
    </w:p>
    <w:p w:rsidR="0024118D" w:rsidRDefault="0024118D" w:rsidP="00875714">
      <w:pPr>
        <w:pStyle w:val="Texto"/>
        <w:rPr>
          <w:lang w:val="es-ES"/>
        </w:rPr>
      </w:pPr>
    </w:p>
    <w:p w:rsidR="0024118D" w:rsidRDefault="0024118D" w:rsidP="00875714">
      <w:pPr>
        <w:pStyle w:val="Texto"/>
        <w:rPr>
          <w:lang w:val="es-ES"/>
        </w:rPr>
      </w:pPr>
    </w:p>
    <w:p w:rsidR="0024118D" w:rsidRDefault="0024118D" w:rsidP="00875714">
      <w:pPr>
        <w:pStyle w:val="Texto"/>
        <w:rPr>
          <w:lang w:val="es-ES"/>
        </w:rPr>
      </w:pPr>
      <w:r w:rsidRPr="00314055">
        <w:rPr>
          <w:rFonts w:ascii="Futura Md BT" w:hAnsi="Futura Md BT"/>
          <w:lang w:val="es-ES"/>
        </w:rPr>
        <w:t>ROJO SOLANA</w:t>
      </w:r>
      <w:r>
        <w:rPr>
          <w:lang w:val="es-ES"/>
        </w:rPr>
        <w:t xml:space="preserve"> </w:t>
      </w:r>
      <w:r w:rsidRPr="005A07A3">
        <w:rPr>
          <w:lang w:val="eu-ES"/>
        </w:rPr>
        <w:t>andreak</w:t>
      </w:r>
      <w:r>
        <w:rPr>
          <w:lang w:val="es-ES"/>
        </w:rPr>
        <w:t>: Gracias otra vez, presidenta, y buenas tardes a todos.</w:t>
      </w:r>
    </w:p>
    <w:p w:rsidR="0024118D" w:rsidRDefault="0024118D" w:rsidP="00875714">
      <w:pPr>
        <w:pStyle w:val="Texto"/>
        <w:rPr>
          <w:lang w:val="es-ES"/>
        </w:rPr>
      </w:pPr>
    </w:p>
    <w:p w:rsidR="0024118D" w:rsidRDefault="0024118D" w:rsidP="00875714">
      <w:pPr>
        <w:pStyle w:val="Texto"/>
        <w:rPr>
          <w:lang w:val="es-ES"/>
        </w:rPr>
      </w:pPr>
      <w:r>
        <w:rPr>
          <w:lang w:val="es-ES"/>
        </w:rPr>
        <w:t xml:space="preserve">Yo voy a ser muy breve, </w:t>
      </w:r>
      <w:r w:rsidRPr="006C2B07">
        <w:rPr>
          <w:lang w:val="es-ES"/>
        </w:rPr>
        <w:t>porque la iniciativa que planteaba hoy el señor Ote</w:t>
      </w:r>
      <w:r>
        <w:rPr>
          <w:lang w:val="es-ES"/>
        </w:rPr>
        <w:t>ro era sí o no al mantenimiento</w:t>
      </w:r>
      <w:r w:rsidRPr="006C2B07">
        <w:rPr>
          <w:lang w:val="es-ES"/>
        </w:rPr>
        <w:t xml:space="preserve"> de</w:t>
      </w:r>
      <w:r>
        <w:rPr>
          <w:lang w:val="es-ES"/>
        </w:rPr>
        <w:t xml:space="preserve"> SESHA </w:t>
      </w:r>
      <w:r w:rsidRPr="006C2B07">
        <w:rPr>
          <w:lang w:val="es-ES"/>
        </w:rPr>
        <w:t>dentro de la estructura del Gobierno</w:t>
      </w:r>
      <w:r>
        <w:rPr>
          <w:lang w:val="es-ES"/>
        </w:rPr>
        <w:t xml:space="preserve"> y,</w:t>
      </w:r>
      <w:r w:rsidRPr="006C2B07">
        <w:rPr>
          <w:lang w:val="es-ES"/>
        </w:rPr>
        <w:t xml:space="preserve"> como a nadie le </w:t>
      </w:r>
      <w:r>
        <w:rPr>
          <w:lang w:val="es-ES"/>
        </w:rPr>
        <w:t>sorprenderá, el grupo p</w:t>
      </w:r>
      <w:r w:rsidRPr="006C2B07">
        <w:rPr>
          <w:lang w:val="es-ES"/>
        </w:rPr>
        <w:t>arlamentario Socialista va a votar que p</w:t>
      </w:r>
      <w:r>
        <w:rPr>
          <w:lang w:val="es-ES"/>
        </w:rPr>
        <w:t xml:space="preserve">ermanezca donde está. Permanezca donde está no por falta de </w:t>
      </w:r>
      <w:r>
        <w:rPr>
          <w:lang w:val="es-ES"/>
        </w:rPr>
        <w:lastRenderedPageBreak/>
        <w:t xml:space="preserve">coherencia, y se lo voy a explicar, </w:t>
      </w:r>
      <w:r w:rsidRPr="006C2B07">
        <w:rPr>
          <w:lang w:val="es-ES"/>
        </w:rPr>
        <w:t>y volvemos a un deb</w:t>
      </w:r>
      <w:r>
        <w:rPr>
          <w:lang w:val="es-ES"/>
        </w:rPr>
        <w:t>ate que se ha suscitado con el g</w:t>
      </w:r>
      <w:r w:rsidRPr="006C2B07">
        <w:rPr>
          <w:lang w:val="es-ES"/>
        </w:rPr>
        <w:t>rupo Socialista en multitud de ocasiones en lo que tiene que</w:t>
      </w:r>
      <w:r>
        <w:rPr>
          <w:lang w:val="es-ES"/>
        </w:rPr>
        <w:t xml:space="preserve"> ver con la política energética. Y</w:t>
      </w:r>
      <w:r w:rsidRPr="006C2B07">
        <w:rPr>
          <w:lang w:val="es-ES"/>
        </w:rPr>
        <w:t xml:space="preserve"> esto se llama lealtad institucional.</w:t>
      </w:r>
    </w:p>
    <w:p w:rsidR="0024118D" w:rsidRDefault="0024118D" w:rsidP="00875714">
      <w:pPr>
        <w:pStyle w:val="Texto"/>
        <w:rPr>
          <w:lang w:val="es-ES"/>
        </w:rPr>
      </w:pPr>
    </w:p>
    <w:p w:rsidR="0024118D" w:rsidRDefault="0024118D" w:rsidP="00875714">
      <w:pPr>
        <w:pStyle w:val="Texto"/>
        <w:rPr>
          <w:lang w:val="es-ES"/>
        </w:rPr>
      </w:pPr>
      <w:r>
        <w:rPr>
          <w:lang w:val="es-ES"/>
        </w:rPr>
        <w:t xml:space="preserve">Nosotros </w:t>
      </w:r>
      <w:r w:rsidRPr="006C2B07">
        <w:rPr>
          <w:lang w:val="es-ES"/>
        </w:rPr>
        <w:t>formamos pa</w:t>
      </w:r>
      <w:r>
        <w:rPr>
          <w:lang w:val="es-ES"/>
        </w:rPr>
        <w:t xml:space="preserve">rte de un gobierno de coalición, </w:t>
      </w:r>
      <w:r w:rsidRPr="006C2B07">
        <w:rPr>
          <w:lang w:val="es-ES"/>
        </w:rPr>
        <w:t>en el que no estamos de acuerdo en el 100</w:t>
      </w:r>
      <w:r>
        <w:rPr>
          <w:lang w:val="es-ES"/>
        </w:rPr>
        <w:t> %, lógicamente. S</w:t>
      </w:r>
      <w:r w:rsidRPr="006C2B07">
        <w:rPr>
          <w:lang w:val="es-ES"/>
        </w:rPr>
        <w:t>omos dos partidos políticos diferentes, con dos ideologías diferentes, pero</w:t>
      </w:r>
      <w:r>
        <w:rPr>
          <w:lang w:val="es-ES"/>
        </w:rPr>
        <w:t xml:space="preserve"> tenemos firmado un acuerdo de g</w:t>
      </w:r>
      <w:r w:rsidRPr="006C2B07">
        <w:rPr>
          <w:lang w:val="es-ES"/>
        </w:rPr>
        <w:t>obierno para darle estabilidad</w:t>
      </w:r>
      <w:r>
        <w:rPr>
          <w:lang w:val="es-ES"/>
        </w:rPr>
        <w:t xml:space="preserve"> al</w:t>
      </w:r>
      <w:r w:rsidRPr="006C2B07">
        <w:rPr>
          <w:lang w:val="es-ES"/>
        </w:rPr>
        <w:t xml:space="preserve"> país </w:t>
      </w:r>
      <w:r>
        <w:rPr>
          <w:lang w:val="es-ES"/>
        </w:rPr>
        <w:t xml:space="preserve">y </w:t>
      </w:r>
      <w:r w:rsidRPr="006C2B07">
        <w:rPr>
          <w:lang w:val="es-ES"/>
        </w:rPr>
        <w:t>para poner en marcha políticas que puedan solucionar la vida de los ciudadanos. Pero esta parlamentaria</w:t>
      </w:r>
      <w:r>
        <w:rPr>
          <w:lang w:val="es-ES"/>
        </w:rPr>
        <w:t>,</w:t>
      </w:r>
      <w:r w:rsidRPr="006C2B07">
        <w:rPr>
          <w:lang w:val="es-ES"/>
        </w:rPr>
        <w:t xml:space="preserve"> que </w:t>
      </w:r>
      <w:r>
        <w:rPr>
          <w:lang w:val="es-ES"/>
        </w:rPr>
        <w:t xml:space="preserve">ahora les habla, y mi grupo parlamentario formamos </w:t>
      </w:r>
      <w:r w:rsidRPr="006C2B07">
        <w:rPr>
          <w:lang w:val="es-ES"/>
        </w:rPr>
        <w:t>parte del PSOE y, por tanto</w:t>
      </w:r>
      <w:r>
        <w:rPr>
          <w:lang w:val="es-ES"/>
        </w:rPr>
        <w:t>,</w:t>
      </w:r>
      <w:r w:rsidRPr="006C2B07">
        <w:rPr>
          <w:lang w:val="es-ES"/>
        </w:rPr>
        <w:t xml:space="preserve"> la política energética que </w:t>
      </w:r>
      <w:r>
        <w:rPr>
          <w:lang w:val="es-ES"/>
        </w:rPr>
        <w:t>nosotros</w:t>
      </w:r>
      <w:r w:rsidRPr="006C2B07">
        <w:rPr>
          <w:lang w:val="es-ES"/>
        </w:rPr>
        <w:t xml:space="preserve"> refrendamos y en la que nos sentimos 100</w:t>
      </w:r>
      <w:r>
        <w:rPr>
          <w:lang w:val="es-ES"/>
        </w:rPr>
        <w:t> </w:t>
      </w:r>
      <w:r w:rsidRPr="006C2B07">
        <w:rPr>
          <w:lang w:val="es-ES"/>
        </w:rPr>
        <w:t>% cómodos es la</w:t>
      </w:r>
      <w:r>
        <w:rPr>
          <w:lang w:val="es-ES"/>
        </w:rPr>
        <w:t xml:space="preserve"> que hoy defiende Teresa Rivera, </w:t>
      </w:r>
      <w:r w:rsidRPr="006C2B07">
        <w:rPr>
          <w:lang w:val="es-ES"/>
        </w:rPr>
        <w:t xml:space="preserve">y en el anteproyecto de ley que habla de cambio climático y de transición energética, que esperemos sea una de las primeras leyes que apruebe </w:t>
      </w:r>
      <w:r>
        <w:rPr>
          <w:lang w:val="es-ES"/>
        </w:rPr>
        <w:t xml:space="preserve">el </w:t>
      </w:r>
      <w:r w:rsidRPr="006C2B07">
        <w:rPr>
          <w:lang w:val="es-ES"/>
        </w:rPr>
        <w:t xml:space="preserve">futuro Gobierno. Por tanto, no me </w:t>
      </w:r>
      <w:r>
        <w:rPr>
          <w:lang w:val="es-ES"/>
        </w:rPr>
        <w:t xml:space="preserve">voy a </w:t>
      </w:r>
      <w:r w:rsidRPr="006C2B07">
        <w:rPr>
          <w:lang w:val="es-ES"/>
        </w:rPr>
        <w:t xml:space="preserve">esconder en </w:t>
      </w:r>
      <w:r>
        <w:rPr>
          <w:lang w:val="es-ES"/>
        </w:rPr>
        <w:t>hablar de… en intentar justificarle lo inj</w:t>
      </w:r>
      <w:r w:rsidRPr="006C2B07">
        <w:rPr>
          <w:lang w:val="es-ES"/>
        </w:rPr>
        <w:t xml:space="preserve">ustificable, porque ya sé lo que </w:t>
      </w:r>
      <w:r>
        <w:rPr>
          <w:lang w:val="es-ES"/>
        </w:rPr>
        <w:t>usted me diría, porque se lo iba a poner pues bastante fácil, ¿no?</w:t>
      </w:r>
    </w:p>
    <w:p w:rsidR="0024118D" w:rsidRDefault="0024118D" w:rsidP="00875714">
      <w:pPr>
        <w:pStyle w:val="Texto"/>
        <w:rPr>
          <w:lang w:val="es-ES"/>
        </w:rPr>
      </w:pPr>
    </w:p>
    <w:p w:rsidR="0024118D" w:rsidRDefault="0024118D" w:rsidP="00875714">
      <w:pPr>
        <w:pStyle w:val="Texto"/>
        <w:rPr>
          <w:lang w:val="es-ES"/>
        </w:rPr>
      </w:pPr>
      <w:r w:rsidRPr="006C2B07">
        <w:rPr>
          <w:lang w:val="es-ES"/>
        </w:rPr>
        <w:t xml:space="preserve">Entonces, como ya nos conocemos, para que no quede ninguna duda, porque ya somos viejos conocidos de </w:t>
      </w:r>
      <w:r>
        <w:rPr>
          <w:lang w:val="es-ES"/>
        </w:rPr>
        <w:t xml:space="preserve">usted, señor Otero, </w:t>
      </w:r>
      <w:r w:rsidRPr="006C2B07">
        <w:rPr>
          <w:lang w:val="es-ES"/>
        </w:rPr>
        <w:t>y de algunos que nos han v</w:t>
      </w:r>
      <w:r>
        <w:rPr>
          <w:lang w:val="es-ES"/>
        </w:rPr>
        <w:t xml:space="preserve">enido hoy como el señor Iñigo </w:t>
      </w:r>
      <w:proofErr w:type="spellStart"/>
      <w:r>
        <w:rPr>
          <w:lang w:val="es-ES"/>
        </w:rPr>
        <w:t>Leza</w:t>
      </w:r>
      <w:proofErr w:type="spellEnd"/>
      <w:r>
        <w:rPr>
          <w:lang w:val="es-ES"/>
        </w:rPr>
        <w:t xml:space="preserve">, con quien debatí </w:t>
      </w:r>
      <w:r w:rsidRPr="006C2B07">
        <w:rPr>
          <w:lang w:val="es-ES"/>
        </w:rPr>
        <w:t>durante más de seis años to</w:t>
      </w:r>
      <w:r>
        <w:rPr>
          <w:lang w:val="es-ES"/>
        </w:rPr>
        <w:t xml:space="preserve">do lo que tenía que ver con la Ley del </w:t>
      </w:r>
      <w:proofErr w:type="spellStart"/>
      <w:r>
        <w:rPr>
          <w:lang w:val="es-ES"/>
        </w:rPr>
        <w:t>fracking</w:t>
      </w:r>
      <w:proofErr w:type="spellEnd"/>
      <w:r>
        <w:rPr>
          <w:lang w:val="es-ES"/>
        </w:rPr>
        <w:t xml:space="preserve">, </w:t>
      </w:r>
      <w:r w:rsidRPr="006C2B07">
        <w:rPr>
          <w:lang w:val="es-ES"/>
        </w:rPr>
        <w:t xml:space="preserve">pues </w:t>
      </w:r>
      <w:r>
        <w:rPr>
          <w:lang w:val="es-ES"/>
        </w:rPr>
        <w:t>no nos vamos a engañar. El P</w:t>
      </w:r>
      <w:r w:rsidRPr="006C2B07">
        <w:rPr>
          <w:lang w:val="es-ES"/>
        </w:rPr>
        <w:t xml:space="preserve">artido </w:t>
      </w:r>
      <w:r>
        <w:rPr>
          <w:lang w:val="es-ES"/>
        </w:rPr>
        <w:t xml:space="preserve">Socialista de </w:t>
      </w:r>
      <w:r w:rsidRPr="006C2B07">
        <w:rPr>
          <w:lang w:val="es-ES"/>
        </w:rPr>
        <w:t xml:space="preserve">Euskadi está en contra del </w:t>
      </w:r>
      <w:proofErr w:type="spellStart"/>
      <w:r w:rsidRPr="006C2B07">
        <w:rPr>
          <w:lang w:val="es-ES"/>
        </w:rPr>
        <w:t>fracking</w:t>
      </w:r>
      <w:proofErr w:type="spellEnd"/>
      <w:r w:rsidRPr="006C2B07">
        <w:rPr>
          <w:lang w:val="es-ES"/>
        </w:rPr>
        <w:t>, igual que estamos en contra de que se modifique un Plan General de Ordenación Urbana en un ayuntamiento para hacer po</w:t>
      </w:r>
      <w:r>
        <w:rPr>
          <w:lang w:val="es-ES"/>
        </w:rPr>
        <w:t>sible algo en lo que no creemos.</w:t>
      </w:r>
    </w:p>
    <w:p w:rsidR="0024118D" w:rsidRDefault="0024118D" w:rsidP="00875714">
      <w:pPr>
        <w:pStyle w:val="Texto"/>
        <w:rPr>
          <w:lang w:val="es-ES"/>
        </w:rPr>
      </w:pPr>
    </w:p>
    <w:p w:rsidR="0024118D" w:rsidRDefault="0024118D" w:rsidP="00875714">
      <w:pPr>
        <w:pStyle w:val="Texto"/>
        <w:rPr>
          <w:lang w:val="es-ES"/>
        </w:rPr>
      </w:pPr>
      <w:r>
        <w:rPr>
          <w:lang w:val="es-ES"/>
        </w:rPr>
        <w:t>E</w:t>
      </w:r>
      <w:r w:rsidRPr="006C2B07">
        <w:rPr>
          <w:lang w:val="es-ES"/>
        </w:rPr>
        <w:t>ntende</w:t>
      </w:r>
      <w:r>
        <w:rPr>
          <w:lang w:val="es-ES"/>
        </w:rPr>
        <w:t>mos que la política energética de</w:t>
      </w:r>
      <w:r w:rsidRPr="006C2B07">
        <w:rPr>
          <w:lang w:val="es-ES"/>
        </w:rPr>
        <w:t xml:space="preserve"> este país </w:t>
      </w:r>
      <w:r>
        <w:rPr>
          <w:lang w:val="es-ES"/>
        </w:rPr>
        <w:t>deb</w:t>
      </w:r>
      <w:r w:rsidRPr="006C2B07">
        <w:rPr>
          <w:lang w:val="es-ES"/>
        </w:rPr>
        <w:t xml:space="preserve">iera de pasar como objetivo final por las energías renovables, pero también creo que hay que tener cuidado en ese debate de gastar dinero, porque a veces </w:t>
      </w:r>
      <w:r>
        <w:rPr>
          <w:lang w:val="es-ES"/>
        </w:rPr>
        <w:t xml:space="preserve">hay que hablar </w:t>
      </w:r>
      <w:r w:rsidRPr="006C2B07">
        <w:rPr>
          <w:lang w:val="es-ES"/>
        </w:rPr>
        <w:t>de inversión. La energía renovable cue</w:t>
      </w:r>
      <w:r>
        <w:rPr>
          <w:lang w:val="es-ES"/>
        </w:rPr>
        <w:t xml:space="preserve">sta mucho dinero. Probablemente, si </w:t>
      </w:r>
      <w:r w:rsidRPr="006C2B07">
        <w:rPr>
          <w:lang w:val="es-ES"/>
        </w:rPr>
        <w:t>hacemos una cuenta clara durante los primeros años d</w:t>
      </w:r>
      <w:r>
        <w:rPr>
          <w:lang w:val="es-ES"/>
        </w:rPr>
        <w:t xml:space="preserve">e inversión en los presupuestos, </w:t>
      </w:r>
      <w:r w:rsidRPr="006C2B07">
        <w:rPr>
          <w:lang w:val="es-ES"/>
        </w:rPr>
        <w:t xml:space="preserve">nos daría números rojos, pero es algo por lo que hay que </w:t>
      </w:r>
      <w:r>
        <w:rPr>
          <w:lang w:val="es-ES"/>
        </w:rPr>
        <w:t xml:space="preserve">apostar, a </w:t>
      </w:r>
      <w:r w:rsidRPr="006C2B07">
        <w:rPr>
          <w:lang w:val="es-ES"/>
        </w:rPr>
        <w:t>d</w:t>
      </w:r>
      <w:r>
        <w:rPr>
          <w:lang w:val="es-ES"/>
        </w:rPr>
        <w:t>onde tenemos que tender, porque, desde luego, el g</w:t>
      </w:r>
      <w:r w:rsidRPr="006C2B07">
        <w:rPr>
          <w:lang w:val="es-ES"/>
        </w:rPr>
        <w:t xml:space="preserve">rupo Socialista </w:t>
      </w:r>
      <w:r w:rsidRPr="006C2B07">
        <w:rPr>
          <w:lang w:val="es-ES"/>
        </w:rPr>
        <w:lastRenderedPageBreak/>
        <w:t xml:space="preserve">apuesta por una </w:t>
      </w:r>
      <w:r>
        <w:rPr>
          <w:lang w:val="es-ES"/>
        </w:rPr>
        <w:t>política energética de un pres</w:t>
      </w:r>
      <w:r w:rsidRPr="006C2B07">
        <w:rPr>
          <w:lang w:val="es-ES"/>
        </w:rPr>
        <w:t>ente sosten</w:t>
      </w:r>
      <w:r>
        <w:rPr>
          <w:lang w:val="es-ES"/>
        </w:rPr>
        <w:t>ible y de un futuro sostenible.</w:t>
      </w:r>
    </w:p>
    <w:p w:rsidR="0024118D" w:rsidRDefault="0024118D" w:rsidP="00875714">
      <w:pPr>
        <w:pStyle w:val="Texto"/>
        <w:rPr>
          <w:lang w:val="es-ES"/>
        </w:rPr>
      </w:pPr>
    </w:p>
    <w:p w:rsidR="0024118D" w:rsidRDefault="0024118D" w:rsidP="00B518DB">
      <w:pPr>
        <w:pStyle w:val="Texto"/>
        <w:rPr>
          <w:lang w:val="es-ES"/>
        </w:rPr>
      </w:pPr>
      <w:r w:rsidRPr="006C2B07">
        <w:rPr>
          <w:lang w:val="es-ES"/>
        </w:rPr>
        <w:t xml:space="preserve">Desde luego, creo que se están haciendo muchas cosas por parte del Gobierno Vasco. El </w:t>
      </w:r>
      <w:proofErr w:type="spellStart"/>
      <w:r>
        <w:rPr>
          <w:lang w:val="es-ES"/>
        </w:rPr>
        <w:t>fracking</w:t>
      </w:r>
      <w:proofErr w:type="spellEnd"/>
      <w:r>
        <w:rPr>
          <w:lang w:val="es-ES"/>
        </w:rPr>
        <w:t xml:space="preserve"> ya no es una realidad ni se pone, </w:t>
      </w:r>
      <w:r w:rsidRPr="006C2B07">
        <w:rPr>
          <w:lang w:val="es-ES"/>
        </w:rPr>
        <w:t xml:space="preserve">ni está en vista de nadie </w:t>
      </w:r>
      <w:r>
        <w:rPr>
          <w:lang w:val="es-ES"/>
        </w:rPr>
        <w:t xml:space="preserve">en </w:t>
      </w:r>
      <w:r w:rsidRPr="006C2B07">
        <w:rPr>
          <w:lang w:val="es-ES"/>
        </w:rPr>
        <w:t>ningún proyecto q</w:t>
      </w:r>
      <w:r>
        <w:rPr>
          <w:lang w:val="es-ES"/>
        </w:rPr>
        <w:t>ue lo sostenga, que lo defienda y</w:t>
      </w:r>
      <w:r w:rsidRPr="006C2B07">
        <w:rPr>
          <w:lang w:val="es-ES"/>
        </w:rPr>
        <w:t xml:space="preserve"> que lo va</w:t>
      </w:r>
      <w:r>
        <w:rPr>
          <w:lang w:val="es-ES"/>
        </w:rPr>
        <w:t>ya a poner en marcha. E</w:t>
      </w:r>
      <w:r w:rsidRPr="006C2B07">
        <w:rPr>
          <w:lang w:val="es-ES"/>
        </w:rPr>
        <w:t>l tema que usted ha traído a debate, aunque no hablaba de eso realm</w:t>
      </w:r>
      <w:r>
        <w:rPr>
          <w:lang w:val="es-ES"/>
        </w:rPr>
        <w:t xml:space="preserve">ente la iniciativa, </w:t>
      </w:r>
      <w:r w:rsidRPr="006C2B07">
        <w:rPr>
          <w:lang w:val="es-ES"/>
        </w:rPr>
        <w:t>es lo último que ha venido hablando, que es muy parecido al proyecto</w:t>
      </w:r>
      <w:r>
        <w:rPr>
          <w:lang w:val="es-ES"/>
        </w:rPr>
        <w:t xml:space="preserve"> </w:t>
      </w:r>
      <w:proofErr w:type="spellStart"/>
      <w:r>
        <w:rPr>
          <w:lang w:val="es-ES"/>
        </w:rPr>
        <w:t>Biura</w:t>
      </w:r>
      <w:proofErr w:type="spellEnd"/>
      <w:r>
        <w:rPr>
          <w:lang w:val="es-ES"/>
        </w:rPr>
        <w:t>, e</w:t>
      </w:r>
      <w:r w:rsidRPr="006C2B07">
        <w:rPr>
          <w:lang w:val="es-ES"/>
        </w:rPr>
        <w:t xml:space="preserve">s </w:t>
      </w:r>
      <w:r>
        <w:rPr>
          <w:lang w:val="es-ES"/>
        </w:rPr>
        <w:t>gas convencional. C</w:t>
      </w:r>
      <w:r w:rsidRPr="006C2B07">
        <w:rPr>
          <w:lang w:val="es-ES"/>
        </w:rPr>
        <w:t>omparto con usted que no es tan rentable o no parece</w:t>
      </w:r>
      <w:r>
        <w:rPr>
          <w:lang w:val="es-ES"/>
        </w:rPr>
        <w:t xml:space="preserve"> ser tan rentable como parece, p</w:t>
      </w:r>
      <w:r w:rsidRPr="006C2B07">
        <w:rPr>
          <w:lang w:val="es-ES"/>
        </w:rPr>
        <w:t>ero también es verdad que un Gobierno responsable tiene que inte</w:t>
      </w:r>
      <w:r>
        <w:rPr>
          <w:lang w:val="es-ES"/>
        </w:rPr>
        <w:t xml:space="preserve">ntar ser capaz de dar respuestas </w:t>
      </w:r>
      <w:r w:rsidRPr="006C2B07">
        <w:rPr>
          <w:lang w:val="es-ES"/>
        </w:rPr>
        <w:t xml:space="preserve">a una demanda en una sociedad como la vasca, que tiene </w:t>
      </w:r>
      <w:r>
        <w:rPr>
          <w:lang w:val="es-ES"/>
        </w:rPr>
        <w:t xml:space="preserve">el nivel </w:t>
      </w:r>
      <w:r w:rsidRPr="006C2B07">
        <w:rPr>
          <w:lang w:val="es-ES"/>
        </w:rPr>
        <w:t>de dependencia que supera el 95</w:t>
      </w:r>
      <w:r>
        <w:rPr>
          <w:lang w:val="es-ES"/>
        </w:rPr>
        <w:t> %.</w:t>
      </w:r>
    </w:p>
    <w:p w:rsidR="0024118D" w:rsidRDefault="0024118D" w:rsidP="00B518DB">
      <w:pPr>
        <w:pStyle w:val="Texto"/>
        <w:rPr>
          <w:lang w:val="es-ES"/>
        </w:rPr>
      </w:pPr>
    </w:p>
    <w:p w:rsidR="0024118D" w:rsidRPr="006C2B07" w:rsidRDefault="0024118D" w:rsidP="00B518DB">
      <w:pPr>
        <w:pStyle w:val="Texto"/>
        <w:rPr>
          <w:lang w:val="es-ES"/>
        </w:rPr>
      </w:pPr>
      <w:r w:rsidRPr="006C2B07">
        <w:rPr>
          <w:lang w:val="es-ES"/>
        </w:rPr>
        <w:t>Dicho sea esto, el Partido Socialista está muy cómodo y está donde quiere estar</w:t>
      </w:r>
      <w:r>
        <w:rPr>
          <w:lang w:val="es-ES"/>
        </w:rPr>
        <w:t>,</w:t>
      </w:r>
      <w:r w:rsidRPr="006C2B07">
        <w:rPr>
          <w:lang w:val="es-ES"/>
        </w:rPr>
        <w:t xml:space="preserve"> gobernando con el Partido Nacionalista Vasco, porque son muchas más cosas las que ponemos en ese documento que se firma </w:t>
      </w:r>
      <w:r>
        <w:rPr>
          <w:lang w:val="es-ES"/>
        </w:rPr>
        <w:t xml:space="preserve">en el (…) de </w:t>
      </w:r>
      <w:r w:rsidRPr="006C2B07">
        <w:rPr>
          <w:lang w:val="es-ES"/>
        </w:rPr>
        <w:t>la legislatura con las que estamos cómodo, pero</w:t>
      </w:r>
      <w:r>
        <w:rPr>
          <w:lang w:val="es-ES"/>
        </w:rPr>
        <w:t>,</w:t>
      </w:r>
      <w:r w:rsidRPr="006C2B07">
        <w:rPr>
          <w:lang w:val="es-ES"/>
        </w:rPr>
        <w:t xml:space="preserve"> quien lo pueda leer</w:t>
      </w:r>
      <w:r>
        <w:rPr>
          <w:lang w:val="es-ES"/>
        </w:rPr>
        <w:t>,</w:t>
      </w:r>
      <w:r w:rsidRPr="006C2B07">
        <w:rPr>
          <w:lang w:val="es-ES"/>
        </w:rPr>
        <w:t xml:space="preserve"> hay un párrafo taxativo que habla de lo que tiene qu</w:t>
      </w:r>
      <w:r>
        <w:rPr>
          <w:lang w:val="es-ES"/>
        </w:rPr>
        <w:t>e ver con política energética, en</w:t>
      </w:r>
      <w:r w:rsidRPr="006C2B07">
        <w:rPr>
          <w:lang w:val="es-ES"/>
        </w:rPr>
        <w:t xml:space="preserve"> lo que estamo</w:t>
      </w:r>
      <w:r>
        <w:rPr>
          <w:lang w:val="es-ES"/>
        </w:rPr>
        <w:t xml:space="preserve">s de acuerdo </w:t>
      </w:r>
      <w:r w:rsidRPr="006C2B07">
        <w:rPr>
          <w:lang w:val="es-ES"/>
        </w:rPr>
        <w:t xml:space="preserve">y </w:t>
      </w:r>
      <w:r>
        <w:rPr>
          <w:lang w:val="es-ES"/>
        </w:rPr>
        <w:t>en lo que no estamos de acuerdo. Y es eso lo que defendemos. P</w:t>
      </w:r>
      <w:r w:rsidRPr="006C2B07">
        <w:rPr>
          <w:lang w:val="es-ES"/>
        </w:rPr>
        <w:t>ero</w:t>
      </w:r>
      <w:r>
        <w:rPr>
          <w:lang w:val="es-ES"/>
        </w:rPr>
        <w:t>,</w:t>
      </w:r>
      <w:r w:rsidRPr="006C2B07">
        <w:rPr>
          <w:lang w:val="es-ES"/>
        </w:rPr>
        <w:t xml:space="preserve"> si </w:t>
      </w:r>
      <w:r>
        <w:rPr>
          <w:lang w:val="es-ES"/>
        </w:rPr>
        <w:t xml:space="preserve">usted </w:t>
      </w:r>
      <w:r w:rsidRPr="006C2B07">
        <w:rPr>
          <w:lang w:val="es-ES"/>
        </w:rPr>
        <w:t xml:space="preserve">le pregunta a esta parlamentaria </w:t>
      </w:r>
      <w:r>
        <w:rPr>
          <w:lang w:val="es-ES"/>
        </w:rPr>
        <w:t xml:space="preserve">o a </w:t>
      </w:r>
      <w:r w:rsidRPr="006C2B07">
        <w:rPr>
          <w:lang w:val="es-ES"/>
        </w:rPr>
        <w:t>cualquiera de los mie</w:t>
      </w:r>
      <w:r>
        <w:rPr>
          <w:lang w:val="es-ES"/>
        </w:rPr>
        <w:t>mbros de mi grupo parlamentario, es Teresa Rivera</w:t>
      </w:r>
      <w:r w:rsidRPr="006C2B07">
        <w:rPr>
          <w:lang w:val="es-ES"/>
        </w:rPr>
        <w:t xml:space="preserve"> nuestro re</w:t>
      </w:r>
      <w:r>
        <w:rPr>
          <w:lang w:val="es-ES"/>
        </w:rPr>
        <w:t>ferente en política energética. E</w:t>
      </w:r>
      <w:r w:rsidRPr="006C2B07">
        <w:rPr>
          <w:lang w:val="es-ES"/>
        </w:rPr>
        <w:t>lla y todos los documentos que el Ministerio ha llevado</w:t>
      </w:r>
      <w:r>
        <w:rPr>
          <w:lang w:val="es-ES"/>
        </w:rPr>
        <w:t xml:space="preserve"> a cabo y ha podido ser capaz de </w:t>
      </w:r>
      <w:r w:rsidRPr="006C2B07">
        <w:rPr>
          <w:lang w:val="es-ES"/>
        </w:rPr>
        <w:t>aprobar en la pasada legislatura</w:t>
      </w:r>
      <w:r>
        <w:rPr>
          <w:lang w:val="es-ES"/>
        </w:rPr>
        <w:t>, y</w:t>
      </w:r>
      <w:r w:rsidRPr="006C2B07">
        <w:rPr>
          <w:lang w:val="es-ES"/>
        </w:rPr>
        <w:t xml:space="preserve"> lo que hoy está </w:t>
      </w:r>
      <w:r>
        <w:rPr>
          <w:lang w:val="es-ES"/>
        </w:rPr>
        <w:t>en nuestro proyecto de gobierno,</w:t>
      </w:r>
      <w:r w:rsidRPr="006C2B07">
        <w:rPr>
          <w:lang w:val="es-ES"/>
        </w:rPr>
        <w:t xml:space="preserve"> si es posible que Pedro Sánchez</w:t>
      </w:r>
      <w:r>
        <w:rPr>
          <w:lang w:val="es-ES"/>
        </w:rPr>
        <w:t xml:space="preserve">, gracias a la responsabilidad de todos, </w:t>
      </w:r>
      <w:r w:rsidRPr="006C2B07">
        <w:rPr>
          <w:lang w:val="es-ES"/>
        </w:rPr>
        <w:t>sea presidente lo antes posible, porque está muy b</w:t>
      </w:r>
      <w:r>
        <w:rPr>
          <w:lang w:val="es-ES"/>
        </w:rPr>
        <w:t>ien todo aquello que defendemos, pero si no</w:t>
      </w:r>
      <w:r w:rsidRPr="006C2B07">
        <w:rPr>
          <w:lang w:val="es-ES"/>
        </w:rPr>
        <w:t xml:space="preserve"> apoyamos aquel que lo puede</w:t>
      </w:r>
      <w:r>
        <w:rPr>
          <w:lang w:val="es-ES"/>
        </w:rPr>
        <w:t xml:space="preserve"> llevar a cabo, pues de poco</w:t>
      </w:r>
      <w:r w:rsidRPr="006C2B07">
        <w:rPr>
          <w:lang w:val="es-ES"/>
        </w:rPr>
        <w:t>…</w:t>
      </w:r>
    </w:p>
    <w:p w:rsidR="0024118D" w:rsidRPr="006C2B07" w:rsidRDefault="0024118D" w:rsidP="00875714">
      <w:pPr>
        <w:pStyle w:val="Texto"/>
        <w:rPr>
          <w:lang w:val="es-ES"/>
        </w:rPr>
      </w:pPr>
    </w:p>
    <w:p w:rsidR="0024118D" w:rsidRPr="006C2B07" w:rsidRDefault="0024118D" w:rsidP="006C2B07">
      <w:pPr>
        <w:pStyle w:val="Texto"/>
        <w:rPr>
          <w:lang w:val="es-ES"/>
        </w:rPr>
      </w:pPr>
      <w:r w:rsidRPr="006C2B07">
        <w:rPr>
          <w:lang w:val="es-ES"/>
        </w:rPr>
        <w:t xml:space="preserve">(37. </w:t>
      </w:r>
      <w:proofErr w:type="spellStart"/>
      <w:proofErr w:type="gramStart"/>
      <w:r w:rsidRPr="006C2B07">
        <w:rPr>
          <w:lang w:val="es-ES"/>
        </w:rPr>
        <w:t>zintaren</w:t>
      </w:r>
      <w:proofErr w:type="spellEnd"/>
      <w:proofErr w:type="gramEnd"/>
      <w:r w:rsidRPr="006C2B07">
        <w:rPr>
          <w:lang w:val="es-ES"/>
        </w:rPr>
        <w:t xml:space="preserve"> </w:t>
      </w:r>
      <w:proofErr w:type="spellStart"/>
      <w:r w:rsidRPr="006C2B07">
        <w:rPr>
          <w:lang w:val="es-ES"/>
        </w:rPr>
        <w:t>amaiera</w:t>
      </w:r>
      <w:proofErr w:type="spellEnd"/>
      <w:r w:rsidRPr="006C2B07">
        <w:rPr>
          <w:lang w:val="es-ES"/>
        </w:rPr>
        <w:t>)</w:t>
      </w:r>
    </w:p>
    <w:p w:rsidR="0024118D" w:rsidRDefault="0024118D" w:rsidP="008F1897">
      <w:pPr>
        <w:pStyle w:val="Texto"/>
      </w:pPr>
      <w:r>
        <w:t xml:space="preserve">(38. </w:t>
      </w:r>
      <w:proofErr w:type="spellStart"/>
      <w:proofErr w:type="gramStart"/>
      <w:r>
        <w:t>zintaren</w:t>
      </w:r>
      <w:proofErr w:type="spellEnd"/>
      <w:proofErr w:type="gramEnd"/>
      <w:r>
        <w:t xml:space="preserve"> </w:t>
      </w:r>
      <w:proofErr w:type="spellStart"/>
      <w:r>
        <w:t>hasiera</w:t>
      </w:r>
      <w:proofErr w:type="spellEnd"/>
      <w:r>
        <w:t>)</w:t>
      </w:r>
    </w:p>
    <w:p w:rsidR="0024118D" w:rsidRDefault="0024118D" w:rsidP="008F1897">
      <w:pPr>
        <w:pStyle w:val="Texto"/>
      </w:pPr>
    </w:p>
    <w:p w:rsidR="0024118D" w:rsidRDefault="0024118D" w:rsidP="008F1897">
      <w:pPr>
        <w:pStyle w:val="Texto"/>
      </w:pPr>
      <w:r>
        <w:lastRenderedPageBreak/>
        <w:t xml:space="preserve">… </w:t>
      </w:r>
      <w:r w:rsidRPr="002025FB">
        <w:t>Gobierno, si es posible que Pedro Sánchez, gracias a la responsabilidad de todos</w:t>
      </w:r>
      <w:r>
        <w:t>,</w:t>
      </w:r>
      <w:r w:rsidRPr="002025FB">
        <w:t xml:space="preserve"> </w:t>
      </w:r>
      <w:r>
        <w:t>sea presidente lo antes posible. P</w:t>
      </w:r>
      <w:r w:rsidRPr="002025FB">
        <w:t xml:space="preserve">orque está muy bien todo aquello que defendemos, pero si no apoyamos </w:t>
      </w:r>
      <w:r>
        <w:t xml:space="preserve">a </w:t>
      </w:r>
      <w:r w:rsidRPr="002025FB">
        <w:t>aquel que lo puede llevar a cabo, de poco sirve</w:t>
      </w:r>
      <w:r>
        <w:t>.</w:t>
      </w:r>
    </w:p>
    <w:p w:rsidR="0024118D" w:rsidRDefault="0024118D" w:rsidP="008F1897">
      <w:pPr>
        <w:pStyle w:val="Texto"/>
      </w:pPr>
    </w:p>
    <w:p w:rsidR="0024118D" w:rsidRDefault="0024118D" w:rsidP="008F1897">
      <w:pPr>
        <w:pStyle w:val="Texto"/>
      </w:pPr>
      <w:r>
        <w:t>Y</w:t>
      </w:r>
      <w:r w:rsidRPr="002025FB">
        <w:t>, por tanto, quiero que quede claro que estamos en un gobierno de coal</w:t>
      </w:r>
      <w:r>
        <w:t>ición y que efectivamente SHESA</w:t>
      </w:r>
      <w:r w:rsidRPr="002025FB">
        <w:t xml:space="preserve"> forma part</w:t>
      </w:r>
      <w:r>
        <w:t>e de la estructura del Gobierno.</w:t>
      </w:r>
      <w:r w:rsidRPr="002025FB">
        <w:t xml:space="preserve"> </w:t>
      </w:r>
      <w:r>
        <w:t xml:space="preserve">Y </w:t>
      </w:r>
      <w:r w:rsidRPr="002025FB">
        <w:t>desde luego no será el Partido Socialista quien vote para que salga</w:t>
      </w:r>
      <w:r>
        <w:t>.</w:t>
      </w:r>
    </w:p>
    <w:p w:rsidR="0024118D" w:rsidRDefault="0024118D" w:rsidP="008F1897">
      <w:pPr>
        <w:pStyle w:val="Texto"/>
      </w:pPr>
    </w:p>
    <w:p w:rsidR="0024118D" w:rsidRDefault="0024118D" w:rsidP="008F1897">
      <w:pPr>
        <w:pStyle w:val="Texto"/>
      </w:pPr>
      <w:r>
        <w:t>Y</w:t>
      </w:r>
      <w:r w:rsidRPr="002025FB">
        <w:t xml:space="preserve"> lo último que le voy a decir a</w:t>
      </w:r>
      <w:r>
        <w:t xml:space="preserve">l señor </w:t>
      </w:r>
      <w:proofErr w:type="spellStart"/>
      <w:r>
        <w:t>Arbulo</w:t>
      </w:r>
      <w:proofErr w:type="spellEnd"/>
      <w:r>
        <w:t xml:space="preserve"> es en el año 2017 y 2018</w:t>
      </w:r>
      <w:r w:rsidRPr="002025FB">
        <w:t xml:space="preserve"> </w:t>
      </w:r>
      <w:r>
        <w:t>fu</w:t>
      </w:r>
      <w:r w:rsidRPr="002025FB">
        <w:t>eron dos años en el que el Partid</w:t>
      </w:r>
      <w:r>
        <w:t>o Popular aprobó el presupuesto de esta comunidad a</w:t>
      </w:r>
      <w:r w:rsidRPr="002025FB">
        <w:t>utónoma</w:t>
      </w:r>
      <w:r>
        <w:t>,</w:t>
      </w:r>
      <w:r w:rsidRPr="002025FB">
        <w:t xml:space="preserve"> y</w:t>
      </w:r>
      <w:r>
        <w:t>,</w:t>
      </w:r>
      <w:r w:rsidRPr="002025FB">
        <w:t xml:space="preserve"> por</w:t>
      </w:r>
      <w:r>
        <w:t xml:space="preserve"> lo</w:t>
      </w:r>
      <w:r w:rsidRPr="002025FB">
        <w:t xml:space="preserve"> tanto, se le dio el visto bueno a que </w:t>
      </w:r>
      <w:r>
        <w:t xml:space="preserve">SHESA </w:t>
      </w:r>
      <w:r w:rsidRPr="002025FB">
        <w:t xml:space="preserve"> formara parte de la </w:t>
      </w:r>
      <w:r>
        <w:t xml:space="preserve">estructura </w:t>
      </w:r>
      <w:r w:rsidRPr="002025FB">
        <w:t>del Gobierno. Enti</w:t>
      </w:r>
      <w:r>
        <w:t xml:space="preserve">endo también que será porque ponía en una balanza aquello </w:t>
      </w:r>
      <w:r w:rsidRPr="002025FB">
        <w:t xml:space="preserve">que </w:t>
      </w:r>
      <w:proofErr w:type="gramStart"/>
      <w:r w:rsidRPr="002025FB">
        <w:t>entendían</w:t>
      </w:r>
      <w:proofErr w:type="gramEnd"/>
      <w:r w:rsidRPr="002025FB">
        <w:t xml:space="preserve"> que era favorable para aprobar ese presupuesto, dejando cosas en la gatera, como hacemos todos cuando intentamos pactar y consensuar entre diferentes.</w:t>
      </w:r>
    </w:p>
    <w:p w:rsidR="0024118D" w:rsidRDefault="0024118D" w:rsidP="008F1897">
      <w:pPr>
        <w:pStyle w:val="Texto"/>
      </w:pPr>
    </w:p>
    <w:p w:rsidR="0024118D" w:rsidRDefault="0024118D" w:rsidP="008F1897">
      <w:pPr>
        <w:pStyle w:val="Texto"/>
      </w:pPr>
      <w:r w:rsidRPr="002025FB">
        <w:t>P</w:t>
      </w:r>
      <w:r>
        <w:t>ero eso no ocurrió hace 30 años. P</w:t>
      </w:r>
      <w:r w:rsidRPr="002025FB">
        <w:t>orque luego ha habido una</w:t>
      </w:r>
      <w:r>
        <w:t xml:space="preserve"> prórroga </w:t>
      </w:r>
      <w:r w:rsidRPr="002025FB">
        <w:t>presupuestaria</w:t>
      </w:r>
      <w:r>
        <w:t>,</w:t>
      </w:r>
      <w:r w:rsidRPr="002025FB">
        <w:t xml:space="preserve"> en la que sigue dando el visto bueno </w:t>
      </w:r>
      <w:r>
        <w:t>a S</w:t>
      </w:r>
      <w:r w:rsidR="004A7F3D">
        <w:t>H</w:t>
      </w:r>
      <w:bookmarkStart w:id="0" w:name="_GoBack"/>
      <w:bookmarkEnd w:id="0"/>
      <w:r>
        <w:t>ESA. Y</w:t>
      </w:r>
      <w:r w:rsidRPr="002025FB">
        <w:t xml:space="preserve"> que venía de los presupuestos que ustedes apoyaron. </w:t>
      </w:r>
    </w:p>
    <w:p w:rsidR="0024118D" w:rsidRDefault="0024118D" w:rsidP="008F1897">
      <w:pPr>
        <w:pStyle w:val="Texto"/>
      </w:pPr>
    </w:p>
    <w:p w:rsidR="0024118D" w:rsidRDefault="0024118D" w:rsidP="008F1897">
      <w:pPr>
        <w:pStyle w:val="Texto"/>
      </w:pPr>
      <w:r w:rsidRPr="002025FB">
        <w:t>Por lo tanto, yo entiendo que ahora l</w:t>
      </w:r>
      <w:r>
        <w:t>o tengan todo ustedes tan claro. P</w:t>
      </w:r>
      <w:r w:rsidRPr="002025FB">
        <w:t xml:space="preserve">ero no </w:t>
      </w:r>
      <w:r>
        <w:t>lo han tenido siempre tan claro. P</w:t>
      </w:r>
      <w:r w:rsidRPr="002025FB">
        <w:t xml:space="preserve">orque también aquí aprobaron </w:t>
      </w:r>
      <w:r>
        <w:t>"E</w:t>
      </w:r>
      <w:r w:rsidRPr="002025FB">
        <w:t xml:space="preserve">n Euskadi </w:t>
      </w:r>
      <w:proofErr w:type="spellStart"/>
      <w:r w:rsidRPr="002025FB">
        <w:t>fracking</w:t>
      </w:r>
      <w:proofErr w:type="spellEnd"/>
      <w:r w:rsidRPr="002025FB">
        <w:t xml:space="preserve"> no</w:t>
      </w:r>
      <w:r>
        <w:t>"</w:t>
      </w:r>
      <w:r w:rsidRPr="002025FB">
        <w:t xml:space="preserve"> y su Gobierno nos llevó al Constitucional para decir que aquella ley pues no les parecía bien y gobernaba el Partido Popular. </w:t>
      </w:r>
    </w:p>
    <w:p w:rsidR="0024118D" w:rsidRDefault="0024118D" w:rsidP="008F1897">
      <w:pPr>
        <w:pStyle w:val="Texto"/>
      </w:pPr>
    </w:p>
    <w:p w:rsidR="0024118D" w:rsidRDefault="0024118D" w:rsidP="008F1897">
      <w:pPr>
        <w:pStyle w:val="Texto"/>
      </w:pPr>
      <w:r w:rsidRPr="002025FB">
        <w:t xml:space="preserve">Por lo tanto, pactar entre diferentes es muy complicado. </w:t>
      </w:r>
    </w:p>
    <w:p w:rsidR="0024118D" w:rsidRDefault="0024118D" w:rsidP="008F1897">
      <w:pPr>
        <w:pStyle w:val="Texto"/>
      </w:pPr>
    </w:p>
    <w:p w:rsidR="0024118D" w:rsidRDefault="0024118D" w:rsidP="008F1897">
      <w:pPr>
        <w:pStyle w:val="Texto"/>
      </w:pPr>
      <w:r w:rsidRPr="002025FB">
        <w:t>La política energética es más que complicado</w:t>
      </w:r>
      <w:r>
        <w:t>,</w:t>
      </w:r>
      <w:r w:rsidRPr="002025FB">
        <w:t xml:space="preserve"> y a los hechos me remito, porque no somos capaces de sostener un debate claro</w:t>
      </w:r>
      <w:r>
        <w:t>.</w:t>
      </w:r>
      <w:r w:rsidRPr="002025FB">
        <w:t xml:space="preserve"> </w:t>
      </w:r>
      <w:r>
        <w:t>P</w:t>
      </w:r>
      <w:r w:rsidRPr="002025FB">
        <w:t>or mucho que hagamos pactos de país</w:t>
      </w:r>
      <w:r>
        <w:t>,</w:t>
      </w:r>
      <w:r w:rsidRPr="002025FB">
        <w:t xml:space="preserve"> leyes de </w:t>
      </w:r>
      <w:r>
        <w:t>sostenibilidad, a</w:t>
      </w:r>
      <w:r w:rsidRPr="002025FB">
        <w:t>cabamos poniendo todo en cuestión</w:t>
      </w:r>
      <w:r>
        <w:t>,</w:t>
      </w:r>
      <w:r w:rsidRPr="002025FB">
        <w:t xml:space="preserve"> porque esto es mucho </w:t>
      </w:r>
      <w:r>
        <w:t>más complicado de lo que parece.</w:t>
      </w:r>
    </w:p>
    <w:p w:rsidR="0024118D" w:rsidRDefault="0024118D" w:rsidP="008F1897">
      <w:pPr>
        <w:pStyle w:val="Texto"/>
      </w:pPr>
    </w:p>
    <w:p w:rsidR="0024118D" w:rsidRDefault="0024118D" w:rsidP="008F1897">
      <w:pPr>
        <w:pStyle w:val="Texto"/>
      </w:pPr>
      <w:r>
        <w:lastRenderedPageBreak/>
        <w:t>P</w:t>
      </w:r>
      <w:r w:rsidRPr="002025FB">
        <w:t>orque no solo se decide en esta Cámara. Las empresas están fuera y tiene una parte fundamental en lo que tiene que ver con poner en marcha pro</w:t>
      </w:r>
      <w:r>
        <w:t>yectos que hagan crecer al país. Porque la energía… Es verdad</w:t>
      </w:r>
      <w:r w:rsidRPr="002025FB">
        <w:t xml:space="preserve"> que las leyes las marca el Parlamento Vasco con nuestra aprobación o no, pero</w:t>
      </w:r>
      <w:r>
        <w:t>,</w:t>
      </w:r>
      <w:r w:rsidRPr="002025FB">
        <w:t xml:space="preserve"> como digo, luego no es</w:t>
      </w:r>
      <w:r>
        <w:t>…</w:t>
      </w:r>
      <w:r w:rsidRPr="002025FB">
        <w:t xml:space="preserve"> no parece ser todo tan fácil, porque mire dónde estamos, que no hemos sido capaces de pactar nada en lo que tiene que ver con las energías renovables. Digo nada, n</w:t>
      </w:r>
      <w:r>
        <w:t xml:space="preserve">ada real. O sea, no nada que sostenga el papel y </w:t>
      </w:r>
      <w:r w:rsidRPr="002025FB">
        <w:t>la tribuna</w:t>
      </w:r>
      <w:r>
        <w:t>, si</w:t>
      </w:r>
      <w:r w:rsidRPr="002025FB">
        <w:t>no nada de poner en marcha algo</w:t>
      </w:r>
      <w:r>
        <w:t>,</w:t>
      </w:r>
      <w:r w:rsidRPr="002025FB">
        <w:t xml:space="preserve"> así como tangible que podemos ir a ver. Porque luego parece que unas cosas decimos, otras cosas negociamos y cuando llega la hora de</w:t>
      </w:r>
      <w:r>
        <w:t xml:space="preserve"> votar muchas veces otras cosas </w:t>
      </w:r>
      <w:r w:rsidRPr="002025FB">
        <w:t xml:space="preserve"> votamos</w:t>
      </w:r>
      <w:r>
        <w:t>.</w:t>
      </w:r>
    </w:p>
    <w:p w:rsidR="0024118D" w:rsidRDefault="0024118D" w:rsidP="008F1897">
      <w:pPr>
        <w:pStyle w:val="Texto"/>
      </w:pPr>
    </w:p>
    <w:p w:rsidR="0024118D" w:rsidRDefault="0024118D" w:rsidP="008F1897">
      <w:pPr>
        <w:pStyle w:val="Texto"/>
      </w:pPr>
      <w:r>
        <w:t>Y</w:t>
      </w:r>
      <w:r w:rsidRPr="002025FB">
        <w:t xml:space="preserve"> creo que en eso no sé si alguien en esta Cámara </w:t>
      </w:r>
      <w:r>
        <w:t>tiene el portal de su casa bien barrido. Y incluyo… me incluyo. Quiero decir, todos.</w:t>
      </w:r>
    </w:p>
    <w:p w:rsidR="0024118D" w:rsidRDefault="0024118D" w:rsidP="008F1897">
      <w:pPr>
        <w:pStyle w:val="Texto"/>
      </w:pPr>
    </w:p>
    <w:p w:rsidR="0024118D" w:rsidRDefault="0024118D" w:rsidP="008F1897">
      <w:pPr>
        <w:pStyle w:val="Texto"/>
      </w:pPr>
      <w:r w:rsidRPr="002025FB">
        <w:t>Por l</w:t>
      </w:r>
      <w:r>
        <w:t>o tanto, pretendo no intervenir e</w:t>
      </w:r>
      <w:r w:rsidRPr="002025FB">
        <w:t xml:space="preserve">n </w:t>
      </w:r>
      <w:r>
        <w:t xml:space="preserve">el </w:t>
      </w:r>
      <w:r w:rsidRPr="002025FB">
        <w:t>segundo turno</w:t>
      </w:r>
      <w:r>
        <w:t>. D</w:t>
      </w:r>
      <w:r w:rsidRPr="002025FB">
        <w:t>epende, señor Otero, de lo que usted me diga. Por tanto, les deseo felices fiestas, aunque no me gusta nada la Navidad, pero para los que le</w:t>
      </w:r>
      <w:r>
        <w:t xml:space="preserve">s guste </w:t>
      </w:r>
      <w:r w:rsidRPr="002025FB">
        <w:t>disfruten.</w:t>
      </w:r>
    </w:p>
    <w:p w:rsidR="0024118D" w:rsidRDefault="0024118D" w:rsidP="008F1897">
      <w:pPr>
        <w:pStyle w:val="Texto"/>
      </w:pPr>
    </w:p>
    <w:p w:rsidR="0024118D" w:rsidRDefault="0024118D" w:rsidP="008F1897">
      <w:pPr>
        <w:pStyle w:val="Texto"/>
      </w:pPr>
    </w:p>
    <w:p w:rsidR="0024118D" w:rsidRPr="001700A5" w:rsidRDefault="0024118D" w:rsidP="008F1897">
      <w:pPr>
        <w:pStyle w:val="Texto"/>
        <w:rPr>
          <w:lang w:val="eu-ES"/>
        </w:rPr>
      </w:pPr>
      <w:r w:rsidRPr="001700A5">
        <w:rPr>
          <w:rFonts w:ascii="Futura Md BT" w:hAnsi="Futura Md BT"/>
          <w:lang w:val="eu-ES"/>
        </w:rPr>
        <w:t>LEHENDAKARIAK</w:t>
      </w:r>
      <w:r w:rsidRPr="001700A5">
        <w:rPr>
          <w:lang w:val="eu-ES"/>
        </w:rPr>
        <w:t>: Eskerrik asko, Rojo andrea.</w:t>
      </w:r>
    </w:p>
    <w:p w:rsidR="0024118D" w:rsidRPr="001700A5" w:rsidRDefault="0024118D" w:rsidP="008F1897">
      <w:pPr>
        <w:pStyle w:val="Texto"/>
        <w:rPr>
          <w:lang w:val="eu-ES"/>
        </w:rPr>
      </w:pPr>
    </w:p>
    <w:p w:rsidR="0024118D" w:rsidRPr="001700A5" w:rsidRDefault="0024118D" w:rsidP="008F1897">
      <w:pPr>
        <w:pStyle w:val="Texto"/>
        <w:rPr>
          <w:lang w:val="eu-ES"/>
        </w:rPr>
      </w:pPr>
      <w:r w:rsidRPr="001700A5">
        <w:rPr>
          <w:lang w:val="eu-ES"/>
        </w:rPr>
        <w:t xml:space="preserve">Euzko Abertzaleak. </w:t>
      </w:r>
      <w:proofErr w:type="spellStart"/>
      <w:r w:rsidRPr="001700A5">
        <w:rPr>
          <w:lang w:val="eu-ES"/>
        </w:rPr>
        <w:t>Grajales</w:t>
      </w:r>
      <w:proofErr w:type="spellEnd"/>
      <w:r w:rsidRPr="001700A5">
        <w:rPr>
          <w:lang w:val="eu-ES"/>
        </w:rPr>
        <w:t xml:space="preserve"> jauna, </w:t>
      </w:r>
      <w:proofErr w:type="spellStart"/>
      <w:r w:rsidRPr="001700A5">
        <w:rPr>
          <w:lang w:val="eu-ES"/>
        </w:rPr>
        <w:t>zurea</w:t>
      </w:r>
      <w:proofErr w:type="spellEnd"/>
      <w:r w:rsidRPr="001700A5">
        <w:rPr>
          <w:lang w:val="eu-ES"/>
        </w:rPr>
        <w:t xml:space="preserve"> da hitza.</w:t>
      </w:r>
    </w:p>
    <w:p w:rsidR="0024118D" w:rsidRPr="001700A5" w:rsidRDefault="0024118D" w:rsidP="008F1897">
      <w:pPr>
        <w:pStyle w:val="Texto"/>
        <w:rPr>
          <w:lang w:val="eu-ES"/>
        </w:rPr>
      </w:pPr>
    </w:p>
    <w:p w:rsidR="0024118D" w:rsidRPr="001700A5" w:rsidRDefault="0024118D" w:rsidP="008F1897">
      <w:pPr>
        <w:pStyle w:val="Texto"/>
        <w:rPr>
          <w:lang w:val="eu-ES"/>
        </w:rPr>
      </w:pPr>
    </w:p>
    <w:p w:rsidR="0024118D" w:rsidRPr="001700A5" w:rsidRDefault="0024118D" w:rsidP="008F1897">
      <w:pPr>
        <w:pStyle w:val="Texto"/>
        <w:rPr>
          <w:lang w:val="eu-ES"/>
        </w:rPr>
      </w:pPr>
      <w:r w:rsidRPr="001700A5">
        <w:rPr>
          <w:rFonts w:ascii="Futura Md BT" w:hAnsi="Futura Md BT"/>
          <w:lang w:val="eu-ES"/>
        </w:rPr>
        <w:t>GRAJALES RODRÍGUEZ</w:t>
      </w:r>
      <w:r w:rsidRPr="001700A5">
        <w:rPr>
          <w:lang w:val="eu-ES"/>
        </w:rPr>
        <w:t xml:space="preserve"> jaunak: Mila esker, legebiltzarburu </w:t>
      </w:r>
      <w:r>
        <w:rPr>
          <w:lang w:val="eu-ES"/>
        </w:rPr>
        <w:t>a</w:t>
      </w:r>
      <w:r w:rsidRPr="001700A5">
        <w:rPr>
          <w:lang w:val="eu-ES"/>
        </w:rPr>
        <w:t>ndrea.</w:t>
      </w:r>
    </w:p>
    <w:p w:rsidR="0024118D" w:rsidRPr="001700A5" w:rsidRDefault="0024118D" w:rsidP="008F1897">
      <w:pPr>
        <w:pStyle w:val="Texto"/>
        <w:rPr>
          <w:lang w:val="eu-ES"/>
        </w:rPr>
      </w:pPr>
    </w:p>
    <w:p w:rsidR="0024118D" w:rsidRPr="001700A5" w:rsidRDefault="0024118D" w:rsidP="008F1897">
      <w:pPr>
        <w:pStyle w:val="Texto"/>
        <w:rPr>
          <w:lang w:val="eu-ES"/>
        </w:rPr>
      </w:pPr>
      <w:r w:rsidRPr="001700A5">
        <w:rPr>
          <w:lang w:val="eu-ES"/>
        </w:rPr>
        <w:t>Lehendakari, sailburu, legebiltzarkideok, eguerdi on guztioi.</w:t>
      </w:r>
    </w:p>
    <w:p w:rsidR="0024118D" w:rsidRPr="001700A5" w:rsidRDefault="0024118D" w:rsidP="008F1897">
      <w:pPr>
        <w:pStyle w:val="Texto"/>
        <w:rPr>
          <w:lang w:val="eu-ES"/>
        </w:rPr>
      </w:pPr>
    </w:p>
    <w:p w:rsidR="0024118D" w:rsidRPr="001700A5" w:rsidRDefault="0024118D" w:rsidP="008F1897">
      <w:pPr>
        <w:pStyle w:val="Texto"/>
        <w:rPr>
          <w:lang w:val="eu-ES"/>
        </w:rPr>
      </w:pPr>
      <w:r w:rsidRPr="001700A5">
        <w:rPr>
          <w:lang w:val="eu-ES"/>
        </w:rPr>
        <w:t>Gai hau</w:t>
      </w:r>
      <w:r>
        <w:rPr>
          <w:lang w:val="eu-ES"/>
        </w:rPr>
        <w:t xml:space="preserve"> </w:t>
      </w:r>
      <w:proofErr w:type="spellStart"/>
      <w:r>
        <w:rPr>
          <w:lang w:val="eu-ES"/>
        </w:rPr>
        <w:t>er</w:t>
      </w:r>
      <w:r w:rsidRPr="001700A5">
        <w:rPr>
          <w:lang w:val="eu-ES"/>
        </w:rPr>
        <w:t>rekurrentea</w:t>
      </w:r>
      <w:proofErr w:type="spellEnd"/>
      <w:r w:rsidRPr="001700A5">
        <w:rPr>
          <w:lang w:val="eu-ES"/>
        </w:rPr>
        <w:t xml:space="preserve"> denez eta behin baino gehiag</w:t>
      </w:r>
      <w:r>
        <w:rPr>
          <w:lang w:val="eu-ES"/>
        </w:rPr>
        <w:t>otan</w:t>
      </w:r>
      <w:r w:rsidRPr="001700A5">
        <w:rPr>
          <w:lang w:val="eu-ES"/>
        </w:rPr>
        <w:t xml:space="preserve"> honi buruz hitz egin dugunez</w:t>
      </w:r>
      <w:r>
        <w:rPr>
          <w:lang w:val="eu-ES"/>
        </w:rPr>
        <w:t xml:space="preserve"> g</w:t>
      </w:r>
      <w:r w:rsidRPr="001700A5">
        <w:rPr>
          <w:lang w:val="eu-ES"/>
        </w:rPr>
        <w:t>anbera honetan</w:t>
      </w:r>
      <w:r>
        <w:rPr>
          <w:lang w:val="eu-ES"/>
        </w:rPr>
        <w:t>,</w:t>
      </w:r>
      <w:r w:rsidRPr="001700A5">
        <w:rPr>
          <w:lang w:val="eu-ES"/>
        </w:rPr>
        <w:t xml:space="preserve"> ni ez noa luzatzera azaltzen kontu honetan Euzko Alderdi Jeltzalearen joera zein den.</w:t>
      </w:r>
    </w:p>
    <w:p w:rsidR="0024118D" w:rsidRPr="0024118D" w:rsidRDefault="0024118D" w:rsidP="008F1897">
      <w:pPr>
        <w:pStyle w:val="Texto"/>
        <w:rPr>
          <w:lang w:val="eu-ES"/>
        </w:rPr>
      </w:pPr>
    </w:p>
    <w:p w:rsidR="0024118D" w:rsidRDefault="0024118D" w:rsidP="008F1897">
      <w:pPr>
        <w:pStyle w:val="Texto"/>
      </w:pPr>
      <w:r>
        <w:lastRenderedPageBreak/>
        <w:t>P</w:t>
      </w:r>
      <w:r w:rsidRPr="002025FB">
        <w:t>robablemente, como decía el señ</w:t>
      </w:r>
      <w:r>
        <w:t>or Becerra, lo que subyace</w:t>
      </w:r>
      <w:r w:rsidRPr="002025FB">
        <w:t xml:space="preserve"> aquí es si esta</w:t>
      </w:r>
      <w:r>
        <w:t>mos de acuerdo con que se extraiga e</w:t>
      </w:r>
      <w:r w:rsidRPr="002025FB">
        <w:t>l gas o no</w:t>
      </w:r>
      <w:r>
        <w:t>. Y</w:t>
      </w:r>
      <w:r w:rsidRPr="002025FB">
        <w:t xml:space="preserve"> para eso no hace falta venir una vez al año o dos veces al año</w:t>
      </w:r>
      <w:r>
        <w:t>. Una vez si</w:t>
      </w:r>
      <w:r w:rsidRPr="002025FB">
        <w:t xml:space="preserve"> porque una empresa pública que no tiene rendimientos</w:t>
      </w:r>
      <w:r>
        <w:t>. Qué tela.</w:t>
      </w:r>
      <w:r w:rsidRPr="002025FB">
        <w:t xml:space="preserve"> </w:t>
      </w:r>
      <w:r>
        <w:t>P</w:t>
      </w:r>
      <w:r w:rsidRPr="002025FB">
        <w:t>orque si el desempeño</w:t>
      </w:r>
      <w:r>
        <w:t xml:space="preserve"> de</w:t>
      </w:r>
      <w:r w:rsidRPr="002025FB">
        <w:t xml:space="preserve"> la empresa pública no nos gusta</w:t>
      </w:r>
      <w:r>
        <w:t>. O</w:t>
      </w:r>
      <w:r w:rsidRPr="002025FB">
        <w:t>tro año es porque</w:t>
      </w:r>
      <w:r>
        <w:t xml:space="preserve"> la evaluación de impacto ambiental </w:t>
      </w:r>
      <w:r w:rsidRPr="002025FB">
        <w:t>es simplificada y debe ser normal</w:t>
      </w:r>
      <w:r>
        <w:t>. C</w:t>
      </w:r>
      <w:r w:rsidRPr="002025FB">
        <w:t>uando es normal tampoco vale</w:t>
      </w:r>
      <w:r>
        <w:t>.</w:t>
      </w:r>
    </w:p>
    <w:p w:rsidR="0024118D" w:rsidRDefault="0024118D" w:rsidP="008F1897">
      <w:pPr>
        <w:pStyle w:val="Texto"/>
      </w:pPr>
    </w:p>
    <w:p w:rsidR="0024118D" w:rsidRDefault="0024118D" w:rsidP="008F1897">
      <w:pPr>
        <w:pStyle w:val="Texto"/>
      </w:pPr>
      <w:r>
        <w:t>P</w:t>
      </w:r>
      <w:r w:rsidRPr="002025FB">
        <w:t>ues bueno</w:t>
      </w:r>
      <w:r>
        <w:t>,</w:t>
      </w:r>
      <w:r w:rsidRPr="002025FB">
        <w:t xml:space="preserve"> pues al final un discurso</w:t>
      </w:r>
      <w:r>
        <w:t xml:space="preserve"> de</w:t>
      </w:r>
      <w:r w:rsidRPr="002025FB">
        <w:t xml:space="preserve"> die</w:t>
      </w:r>
      <w:r>
        <w:t>z minutos se puede resumir en</w:t>
      </w:r>
      <w:r w:rsidRPr="002025FB">
        <w:t xml:space="preserve"> uno</w:t>
      </w:r>
      <w:r>
        <w:t>,</w:t>
      </w:r>
      <w:r w:rsidRPr="002025FB">
        <w:t xml:space="preserve"> no queremos extraer gas</w:t>
      </w:r>
      <w:r>
        <w:t>,</w:t>
      </w:r>
      <w:r w:rsidRPr="002025FB">
        <w:t xml:space="preserve"> en este caso</w:t>
      </w:r>
      <w:r>
        <w:t>, en suelo</w:t>
      </w:r>
      <w:r w:rsidRPr="002025FB">
        <w:t xml:space="preserve"> alavés. Ese es el final del</w:t>
      </w:r>
      <w:r>
        <w:t>…</w:t>
      </w:r>
      <w:r w:rsidRPr="002025FB">
        <w:t xml:space="preserve"> y el principio del argumento del señor Otero</w:t>
      </w:r>
      <w:r>
        <w:t>, que h</w:t>
      </w:r>
      <w:r w:rsidRPr="002025FB">
        <w:t xml:space="preserve">oy </w:t>
      </w:r>
      <w:r>
        <w:t>h</w:t>
      </w:r>
      <w:r w:rsidRPr="002025FB">
        <w:t>a disfrazado de</w:t>
      </w:r>
      <w:r>
        <w:t>…</w:t>
      </w:r>
      <w:r w:rsidRPr="002025FB">
        <w:t xml:space="preserve"> digamos de rigor empresarial, por decirlo</w:t>
      </w:r>
      <w:r>
        <w:t xml:space="preserve"> de alguna manera.</w:t>
      </w:r>
    </w:p>
    <w:p w:rsidR="0024118D" w:rsidRDefault="0024118D" w:rsidP="008F1897">
      <w:pPr>
        <w:pStyle w:val="Texto"/>
      </w:pPr>
    </w:p>
    <w:p w:rsidR="0024118D" w:rsidRDefault="0024118D" w:rsidP="008F1897">
      <w:pPr>
        <w:pStyle w:val="Texto"/>
      </w:pPr>
      <w:r>
        <w:t>Aunque a mí sí me gustaría, c</w:t>
      </w:r>
      <w:r w:rsidRPr="002025FB">
        <w:t>reo que ninguno de los que han intervenido</w:t>
      </w:r>
      <w:r>
        <w:t xml:space="preserve">, salvo </w:t>
      </w:r>
      <w:r w:rsidRPr="002025FB">
        <w:t xml:space="preserve">quizás el señor Ruiz </w:t>
      </w:r>
      <w:r>
        <w:t xml:space="preserve">de </w:t>
      </w:r>
      <w:proofErr w:type="spellStart"/>
      <w:r w:rsidRPr="002025FB">
        <w:t>Arbulo</w:t>
      </w:r>
      <w:proofErr w:type="spellEnd"/>
      <w:r w:rsidRPr="002025FB">
        <w:t>, plantea</w:t>
      </w:r>
      <w:r>
        <w:t xml:space="preserve">r realmente si cerrásemos SHESA, tal y como dice </w:t>
      </w:r>
      <w:r w:rsidRPr="002025FB">
        <w:t>la proposición no de ley que nos ha pre</w:t>
      </w:r>
      <w:r>
        <w:t xml:space="preserve">sentado </w:t>
      </w:r>
      <w:proofErr w:type="spellStart"/>
      <w:r>
        <w:t>Euskal</w:t>
      </w:r>
      <w:proofErr w:type="spellEnd"/>
      <w:r>
        <w:t xml:space="preserve"> </w:t>
      </w:r>
      <w:proofErr w:type="spellStart"/>
      <w:r>
        <w:t>Herria</w:t>
      </w:r>
      <w:proofErr w:type="spellEnd"/>
      <w:r>
        <w:t xml:space="preserve"> Bildu, qué pasaría después,</w:t>
      </w:r>
      <w:r w:rsidRPr="002025FB">
        <w:t xml:space="preserve"> </w:t>
      </w:r>
      <w:r>
        <w:t>qué pasaría después.</w:t>
      </w:r>
    </w:p>
    <w:p w:rsidR="0024118D" w:rsidRDefault="0024118D" w:rsidP="008F1897">
      <w:pPr>
        <w:pStyle w:val="Texto"/>
      </w:pPr>
    </w:p>
    <w:p w:rsidR="0024118D" w:rsidRDefault="0024118D" w:rsidP="008F1897">
      <w:pPr>
        <w:pStyle w:val="Texto"/>
      </w:pPr>
      <w:r>
        <w:t>Porque aquí parece que si es SHESA</w:t>
      </w:r>
      <w:r w:rsidRPr="002025FB">
        <w:t xml:space="preserve"> la que estudia</w:t>
      </w:r>
      <w:r>
        <w:t>,</w:t>
      </w:r>
      <w:r w:rsidRPr="002025FB">
        <w:t xml:space="preserve"> la que investiga</w:t>
      </w:r>
      <w:r>
        <w:t>,</w:t>
      </w:r>
      <w:r w:rsidRPr="002025FB">
        <w:t xml:space="preserve"> la que m</w:t>
      </w:r>
      <w:r>
        <w:t>ira es medioambientalmente malo. P</w:t>
      </w:r>
      <w:r w:rsidRPr="002025FB">
        <w:t>ero los privados, que son los que entrarían exactamente al día siguiente, una vez</w:t>
      </w:r>
      <w:r>
        <w:t xml:space="preserve"> de</w:t>
      </w:r>
      <w:r w:rsidRPr="002025FB">
        <w:t xml:space="preserve"> hacerse car</w:t>
      </w:r>
      <w:r>
        <w:t>go de unos activos mal vendidos</w:t>
      </w:r>
      <w:r w:rsidRPr="002025FB">
        <w:t xml:space="preserve"> seguramente</w:t>
      </w:r>
      <w:r>
        <w:t>,</w:t>
      </w:r>
      <w:r w:rsidRPr="002025FB">
        <w:t xml:space="preserve"> señor Becerra, esos parece que </w:t>
      </w:r>
      <w:r>
        <w:t>lo hacen o</w:t>
      </w:r>
      <w:r w:rsidRPr="002025FB">
        <w:t xml:space="preserve"> que lo harían mucho mejor</w:t>
      </w:r>
      <w:r>
        <w:t xml:space="preserve">. Yo no sé </w:t>
      </w:r>
      <w:r w:rsidRPr="002025FB">
        <w:t xml:space="preserve">a </w:t>
      </w:r>
      <w:r>
        <w:t>santo de qué llegan ustedes a estas co</w:t>
      </w:r>
      <w:r w:rsidRPr="002025FB">
        <w:t>nclusiones.</w:t>
      </w:r>
    </w:p>
    <w:p w:rsidR="0024118D" w:rsidRDefault="0024118D" w:rsidP="008F1897">
      <w:pPr>
        <w:pStyle w:val="Texto"/>
      </w:pPr>
    </w:p>
    <w:p w:rsidR="0024118D" w:rsidRDefault="0024118D" w:rsidP="008F1897">
      <w:pPr>
        <w:pStyle w:val="Texto"/>
      </w:pPr>
      <w:r>
        <w:t>Y o</w:t>
      </w:r>
      <w:r w:rsidRPr="002025FB">
        <w:t>tr</w:t>
      </w:r>
      <w:r>
        <w:t>a cuestión tan o más importante. Y</w:t>
      </w:r>
      <w:r w:rsidRPr="002025FB">
        <w:t>o no sé s</w:t>
      </w:r>
      <w:r>
        <w:t xml:space="preserve">i aquí en nombre del ecologismo lo que al final hacemos es </w:t>
      </w:r>
      <w:proofErr w:type="spellStart"/>
      <w:r>
        <w:t>ecoegoismo</w:t>
      </w:r>
      <w:proofErr w:type="spellEnd"/>
      <w:r>
        <w:t>.</w:t>
      </w:r>
      <w:r w:rsidRPr="002025FB">
        <w:t xml:space="preserve"> </w:t>
      </w:r>
    </w:p>
    <w:p w:rsidR="0024118D" w:rsidRDefault="0024118D" w:rsidP="008F1897">
      <w:pPr>
        <w:pStyle w:val="Texto"/>
      </w:pPr>
    </w:p>
    <w:p w:rsidR="0024118D" w:rsidRDefault="0024118D" w:rsidP="008F1897">
      <w:pPr>
        <w:pStyle w:val="Texto"/>
      </w:pPr>
      <w:r>
        <w:t xml:space="preserve">Es decir, </w:t>
      </w:r>
      <w:r w:rsidRPr="002025FB">
        <w:t>está el mundo ideal, es en el que mañana dejamos de utilizar el carbón</w:t>
      </w:r>
      <w:r>
        <w:t>,</w:t>
      </w:r>
      <w:r w:rsidRPr="002025FB">
        <w:t xml:space="preserve"> el petróleo, el gas y vivimos única y exclusivamente de las energías renovables. </w:t>
      </w:r>
    </w:p>
    <w:p w:rsidR="0024118D" w:rsidRDefault="0024118D" w:rsidP="008F1897">
      <w:pPr>
        <w:pStyle w:val="Texto"/>
      </w:pPr>
    </w:p>
    <w:p w:rsidR="0024118D" w:rsidRDefault="0024118D" w:rsidP="008F1897">
      <w:pPr>
        <w:pStyle w:val="Texto"/>
      </w:pPr>
      <w:r w:rsidRPr="002025FB">
        <w:t>Pero yo creo qu</w:t>
      </w:r>
      <w:r>
        <w:t>e ustedes saben también como yo que eso no se va a dar de un día</w:t>
      </w:r>
      <w:r w:rsidRPr="002025FB">
        <w:t xml:space="preserve"> para otro, que va a ser un proceso largo</w:t>
      </w:r>
      <w:r>
        <w:t>,</w:t>
      </w:r>
      <w:r w:rsidRPr="002025FB">
        <w:t xml:space="preserve"> de años</w:t>
      </w:r>
      <w:r>
        <w:t>. Y</w:t>
      </w:r>
      <w:r w:rsidRPr="002025FB">
        <w:t xml:space="preserve"> que en ese </w:t>
      </w:r>
      <w:r w:rsidRPr="002025FB">
        <w:lastRenderedPageBreak/>
        <w:t>proceso mientras subimos en el uso de energías renovables</w:t>
      </w:r>
      <w:r>
        <w:t>,</w:t>
      </w:r>
      <w:r w:rsidRPr="002025FB">
        <w:t xml:space="preserve"> y aquí tenemos un largo recorrido por hacer todavía</w:t>
      </w:r>
      <w:r>
        <w:t>, de eso</w:t>
      </w:r>
      <w:r w:rsidRPr="002025FB">
        <w:t xml:space="preserve"> somos todos conscientes</w:t>
      </w:r>
      <w:r>
        <w:t>, el carbón,</w:t>
      </w:r>
      <w:r w:rsidRPr="002025FB">
        <w:t xml:space="preserve"> el petróleo bajarán</w:t>
      </w:r>
      <w:r>
        <w:t>.</w:t>
      </w:r>
      <w:r w:rsidRPr="002025FB">
        <w:t xml:space="preserve"> </w:t>
      </w:r>
      <w:r>
        <w:t>¿Y qué</w:t>
      </w:r>
      <w:r w:rsidRPr="002025FB">
        <w:t xml:space="preserve"> va a pasar con el gas</w:t>
      </w:r>
      <w:r>
        <w:t>?</w:t>
      </w:r>
      <w:r w:rsidRPr="002025FB">
        <w:t xml:space="preserve"> </w:t>
      </w:r>
      <w:r>
        <w:t>¿Va a bajar también su uso? N</w:t>
      </w:r>
      <w:r w:rsidRPr="002025FB">
        <w:t>o. Todo lo contrario, precisamente por ser</w:t>
      </w:r>
      <w:r>
        <w:t xml:space="preserve"> el menos contaminante de los fósi</w:t>
      </w:r>
      <w:r w:rsidRPr="002025FB">
        <w:t>les se va a utilizar más.</w:t>
      </w:r>
    </w:p>
    <w:p w:rsidR="0024118D" w:rsidRDefault="0024118D" w:rsidP="008F1897">
      <w:pPr>
        <w:pStyle w:val="Texto"/>
      </w:pPr>
    </w:p>
    <w:p w:rsidR="0024118D" w:rsidRDefault="0024118D" w:rsidP="001700A5">
      <w:pPr>
        <w:pStyle w:val="Texto"/>
      </w:pPr>
      <w:r w:rsidRPr="002025FB">
        <w:t xml:space="preserve">Y por lo visto, por lo visto, según su teoría, </w:t>
      </w:r>
      <w:r>
        <w:t>resulta que la huella ecológica</w:t>
      </w:r>
      <w:r w:rsidRPr="002025FB">
        <w:t xml:space="preserve">  </w:t>
      </w:r>
      <w:r>
        <w:t>q</w:t>
      </w:r>
      <w:r w:rsidRPr="002025FB">
        <w:t>ue</w:t>
      </w:r>
      <w:r>
        <w:t xml:space="preserve"> da de obtener el gas aquí mismo y</w:t>
      </w:r>
      <w:r w:rsidRPr="002025FB">
        <w:t xml:space="preserve"> ponerlo en circulación</w:t>
      </w:r>
      <w:r>
        <w:t>,</w:t>
      </w:r>
      <w:r w:rsidRPr="002025FB">
        <w:t xml:space="preserve"> por lo visto, debe ser mucho mayor que traer todo ese gas en barcos</w:t>
      </w:r>
      <w:r>
        <w:t>,</w:t>
      </w:r>
      <w:r w:rsidRPr="002025FB">
        <w:t xml:space="preserve"> que no van precisamente con </w:t>
      </w:r>
      <w:r>
        <w:t xml:space="preserve">gas o con </w:t>
      </w:r>
      <w:r w:rsidRPr="002025FB">
        <w:t>electricidad o</w:t>
      </w:r>
      <w:r>
        <w:t xml:space="preserve"> con</w:t>
      </w:r>
      <w:r w:rsidRPr="002025FB">
        <w:t xml:space="preserve"> no sé qué</w:t>
      </w:r>
      <w:r>
        <w:t>. Un gas que una vez aquí</w:t>
      </w:r>
      <w:r w:rsidRPr="002025FB">
        <w:t xml:space="preserve"> </w:t>
      </w:r>
      <w:r>
        <w:t>otra vez hay que someterle a un</w:t>
      </w:r>
      <w:r w:rsidRPr="002025FB">
        <w:t xml:space="preserve"> proceso de </w:t>
      </w:r>
      <w:r>
        <w:t>licuefacción utilizando energía, g</w:t>
      </w:r>
      <w:r w:rsidRPr="002025FB">
        <w:t xml:space="preserve">astando más energía, </w:t>
      </w:r>
      <w:r>
        <w:t>y demás.</w:t>
      </w:r>
      <w:r w:rsidRPr="002025FB">
        <w:t xml:space="preserve"> Pues</w:t>
      </w:r>
      <w:r>
        <w:t>,</w:t>
      </w:r>
      <w:r w:rsidRPr="002025FB">
        <w:t xml:space="preserve"> por lo visto, eso</w:t>
      </w:r>
      <w:r>
        <w:t xml:space="preserve"> debe ser mucho más ecológico. Y</w:t>
      </w:r>
      <w:r w:rsidRPr="002025FB">
        <w:t xml:space="preserve"> eso sería lo que pasaría al día siguiente </w:t>
      </w:r>
      <w:r>
        <w:t>de cerrar SHESA.</w:t>
      </w:r>
    </w:p>
    <w:p w:rsidR="0024118D" w:rsidRDefault="0024118D" w:rsidP="008F1897">
      <w:pPr>
        <w:pStyle w:val="Texto"/>
      </w:pPr>
    </w:p>
    <w:p w:rsidR="0024118D" w:rsidRDefault="0024118D" w:rsidP="008F1897">
      <w:pPr>
        <w:pStyle w:val="Texto"/>
      </w:pPr>
      <w:r>
        <w:t>Amén de como digo</w:t>
      </w:r>
      <w:r w:rsidRPr="002025FB">
        <w:t xml:space="preserve"> de que la ciudadanía vasca perdería en este momento algo que</w:t>
      </w:r>
      <w:r>
        <w:t xml:space="preserve"> es</w:t>
      </w:r>
      <w:r w:rsidRPr="002025FB">
        <w:t xml:space="preserve"> suyo</w:t>
      </w:r>
      <w:r>
        <w:t>, algo</w:t>
      </w:r>
      <w:r w:rsidRPr="002025FB">
        <w:t xml:space="preserve"> con lo que podemos ir</w:t>
      </w:r>
      <w:r>
        <w:t>,</w:t>
      </w:r>
      <w:r w:rsidRPr="002025FB">
        <w:t xml:space="preserve"> con</w:t>
      </w:r>
      <w:r>
        <w:t xml:space="preserve"> lo que</w:t>
      </w:r>
      <w:r w:rsidRPr="002025FB">
        <w:t xml:space="preserve"> podemos venir</w:t>
      </w:r>
      <w:r>
        <w:t>,</w:t>
      </w:r>
      <w:r w:rsidRPr="002025FB">
        <w:t xml:space="preserve"> que podemos</w:t>
      </w:r>
      <w:r>
        <w:t xml:space="preserve"> utilizar o dejar </w:t>
      </w:r>
      <w:r w:rsidRPr="002025FB">
        <w:t>de utilizar, pasaría a manos privadas como</w:t>
      </w:r>
      <w:r>
        <w:t>…</w:t>
      </w:r>
      <w:r w:rsidRPr="002025FB">
        <w:t xml:space="preserve"> que es lo qu</w:t>
      </w:r>
      <w:r>
        <w:t>e decía el señor …</w:t>
      </w:r>
    </w:p>
    <w:p w:rsidR="0024118D" w:rsidRDefault="0024118D" w:rsidP="008F1897">
      <w:pPr>
        <w:pStyle w:val="Texto"/>
      </w:pPr>
    </w:p>
    <w:p w:rsidR="0024118D" w:rsidRPr="00A00CA0" w:rsidRDefault="0024118D" w:rsidP="008F1897">
      <w:pPr>
        <w:pStyle w:val="Texto"/>
      </w:pPr>
      <w:r>
        <w:t xml:space="preserve">(38. </w:t>
      </w:r>
      <w:proofErr w:type="spellStart"/>
      <w:proofErr w:type="gramStart"/>
      <w:r>
        <w:t>zintaren</w:t>
      </w:r>
      <w:proofErr w:type="spellEnd"/>
      <w:proofErr w:type="gramEnd"/>
      <w:r>
        <w:t xml:space="preserve"> </w:t>
      </w:r>
      <w:proofErr w:type="spellStart"/>
      <w:r>
        <w:t>amaiera</w:t>
      </w:r>
      <w:proofErr w:type="spellEnd"/>
      <w:r>
        <w:t>)</w:t>
      </w:r>
    </w:p>
    <w:p w:rsidR="004A7F3D" w:rsidRDefault="004A7F3D" w:rsidP="00733564">
      <w:pPr>
        <w:pStyle w:val="Texto"/>
      </w:pPr>
      <w:r>
        <w:t xml:space="preserve">(39. </w:t>
      </w:r>
      <w:proofErr w:type="spellStart"/>
      <w:proofErr w:type="gramStart"/>
      <w:r>
        <w:t>zintaren</w:t>
      </w:r>
      <w:proofErr w:type="spellEnd"/>
      <w:proofErr w:type="gramEnd"/>
      <w:r>
        <w:t xml:space="preserve"> </w:t>
      </w:r>
      <w:proofErr w:type="spellStart"/>
      <w:r>
        <w:t>hasiera</w:t>
      </w:r>
      <w:proofErr w:type="spellEnd"/>
      <w:r>
        <w:t>)</w:t>
      </w:r>
    </w:p>
    <w:p w:rsidR="004A7F3D" w:rsidRDefault="004A7F3D" w:rsidP="00733564">
      <w:pPr>
        <w:pStyle w:val="Texto"/>
      </w:pPr>
    </w:p>
    <w:p w:rsidR="004A7F3D" w:rsidRDefault="004A7F3D" w:rsidP="00733564">
      <w:pPr>
        <w:pStyle w:val="Texto"/>
      </w:pPr>
      <w:r>
        <w:t>… s</w:t>
      </w:r>
      <w:r w:rsidRPr="00BE1070">
        <w:t>uyo</w:t>
      </w:r>
      <w:r>
        <w:t>,</w:t>
      </w:r>
      <w:r w:rsidRPr="00BE1070">
        <w:t xml:space="preserve"> algo con lo que podemos ir</w:t>
      </w:r>
      <w:r>
        <w:t>,</w:t>
      </w:r>
      <w:r w:rsidRPr="00BE1070">
        <w:t xml:space="preserve"> con </w:t>
      </w:r>
      <w:r>
        <w:t xml:space="preserve">lo que </w:t>
      </w:r>
      <w:r w:rsidRPr="00BE1070">
        <w:t xml:space="preserve">podemos venir, que podemos utilizar </w:t>
      </w:r>
      <w:r>
        <w:t xml:space="preserve">o dejar de utilizar, </w:t>
      </w:r>
      <w:r w:rsidRPr="00BE1070">
        <w:t xml:space="preserve">pasaría a manos privadas como que es lo que decía el señor </w:t>
      </w:r>
      <w:proofErr w:type="spellStart"/>
      <w:r w:rsidRPr="00BE1070">
        <w:t>Arbulo</w:t>
      </w:r>
      <w:proofErr w:type="spellEnd"/>
      <w:r w:rsidRPr="00BE1070">
        <w:t>, que es a lo que ellos aspiran</w:t>
      </w:r>
      <w:r>
        <w:t>. A</w:t>
      </w:r>
      <w:r w:rsidRPr="00BE1070">
        <w:t xml:space="preserve"> lo que ellos aspiran aquí, porque</w:t>
      </w:r>
      <w:r>
        <w:t xml:space="preserve"> en,</w:t>
      </w:r>
      <w:r w:rsidRPr="00BE1070">
        <w:t xml:space="preserve"> bueno</w:t>
      </w:r>
      <w:r>
        <w:t>, quizás sea</w:t>
      </w:r>
      <w:r w:rsidRPr="00BE1070">
        <w:t xml:space="preserve"> el año que ha pasado </w:t>
      </w:r>
      <w:r>
        <w:t>¿</w:t>
      </w:r>
      <w:r w:rsidRPr="00BE1070">
        <w:t>verdad</w:t>
      </w:r>
      <w:r>
        <w:t>?</w:t>
      </w:r>
      <w:r w:rsidRPr="00BE1070">
        <w:t>, pero en la Diputación Foral de Álava</w:t>
      </w:r>
      <w:r>
        <w:t>,</w:t>
      </w:r>
      <w:r w:rsidRPr="00BE1070">
        <w:t xml:space="preserve"> en Juntas Generales de Álava, mejor dicho, no </w:t>
      </w:r>
      <w:r>
        <w:t xml:space="preserve">hace ni </w:t>
      </w:r>
      <w:r w:rsidRPr="00BE1070">
        <w:t xml:space="preserve">un año que defendían algún otro tipo de planteamiento, el de que </w:t>
      </w:r>
      <w:r>
        <w:t>SHESA</w:t>
      </w:r>
      <w:r w:rsidRPr="00BE1070">
        <w:t xml:space="preserve"> siguiese porque</w:t>
      </w:r>
      <w:r>
        <w:t>,</w:t>
      </w:r>
      <w:r w:rsidRPr="00BE1070">
        <w:t xml:space="preserve"> parece lógico, incluso parece bueno que seamos nosotros quienes tengamos la capacidad sobre nuestro suelo</w:t>
      </w:r>
      <w:r>
        <w:t>,</w:t>
      </w:r>
      <w:r w:rsidRPr="00BE1070">
        <w:t xml:space="preserve"> y no las empresas privadas</w:t>
      </w:r>
      <w:r>
        <w:t>;</w:t>
      </w:r>
      <w:r w:rsidRPr="00BE1070">
        <w:t xml:space="preserve"> a las que habría que</w:t>
      </w:r>
      <w:r>
        <w:t>,</w:t>
      </w:r>
      <w:r w:rsidRPr="00BE1070">
        <w:t xml:space="preserve"> como digo, </w:t>
      </w:r>
      <w:r>
        <w:t>mal</w:t>
      </w:r>
      <w:r w:rsidRPr="00BE1070">
        <w:t xml:space="preserve">vender los activos de </w:t>
      </w:r>
      <w:r w:rsidRPr="00BE1070">
        <w:lastRenderedPageBreak/>
        <w:t>la compañía en el caso de que el Gobierno Vasco constitu</w:t>
      </w:r>
      <w:r>
        <w:t>ido en Consejo de Administración to</w:t>
      </w:r>
      <w:r w:rsidRPr="00BE1070">
        <w:t xml:space="preserve">mase la decisión de liquidar </w:t>
      </w:r>
      <w:r>
        <w:t>la empresa.</w:t>
      </w:r>
    </w:p>
    <w:p w:rsidR="004A7F3D" w:rsidRDefault="004A7F3D" w:rsidP="00733564">
      <w:pPr>
        <w:pStyle w:val="Texto"/>
      </w:pPr>
    </w:p>
    <w:p w:rsidR="004A7F3D" w:rsidRDefault="004A7F3D" w:rsidP="00733564">
      <w:pPr>
        <w:pStyle w:val="Texto"/>
      </w:pPr>
      <w:r w:rsidRPr="00BE1070">
        <w:t>A mí sí me gustaría que hablá</w:t>
      </w:r>
      <w:r>
        <w:t>s</w:t>
      </w:r>
      <w:r w:rsidRPr="00BE1070">
        <w:t xml:space="preserve">emos de </w:t>
      </w:r>
      <w:r>
        <w:t>ese día</w:t>
      </w:r>
      <w:r w:rsidRPr="00BE1070">
        <w:t xml:space="preserve"> después</w:t>
      </w:r>
      <w:r>
        <w:t>,</w:t>
      </w:r>
      <w:r w:rsidRPr="00BE1070">
        <w:t xml:space="preserve"> de esa transición ecológica</w:t>
      </w:r>
      <w:r>
        <w:t>. Y</w:t>
      </w:r>
      <w:r w:rsidRPr="00BE1070">
        <w:t xml:space="preserve"> yo no </w:t>
      </w:r>
      <w:r>
        <w:t>soy del PSOE, señora Rojo, pero</w:t>
      </w:r>
      <w:r w:rsidRPr="00BE1070">
        <w:t xml:space="preserve"> también estoy muchas veces de acuerdo </w:t>
      </w:r>
      <w:r>
        <w:t>con Teresa</w:t>
      </w:r>
      <w:r w:rsidRPr="00BE1070">
        <w:t xml:space="preserve"> Rivero</w:t>
      </w:r>
      <w:r>
        <w:t>,</w:t>
      </w:r>
      <w:r w:rsidRPr="00BE1070">
        <w:t xml:space="preserve"> también cuando da el permiso al Gobierno Vasco para que explore en Armentia</w:t>
      </w:r>
      <w:r>
        <w:t>. T</w:t>
      </w:r>
      <w:r w:rsidRPr="00BE1070">
        <w:t xml:space="preserve">ambién en </w:t>
      </w:r>
      <w:r>
        <w:t>esa</w:t>
      </w:r>
      <w:r w:rsidRPr="00BE1070">
        <w:t xml:space="preserve"> cuestión</w:t>
      </w:r>
      <w:r>
        <w:t>. Y</w:t>
      </w:r>
      <w:r w:rsidRPr="00BE1070">
        <w:t xml:space="preserve"> más adelante pues ya iremos viendo, quiero decir</w:t>
      </w:r>
      <w:r>
        <w:t>, que esto no es blanco y negro, l</w:t>
      </w:r>
      <w:r w:rsidRPr="00BE1070">
        <w:t xml:space="preserve">as cosas tienen muchos vértices, tienen muchos </w:t>
      </w:r>
      <w:r>
        <w:t xml:space="preserve">ángulos, tienen muchas… Nosotros estamos expectantes </w:t>
      </w:r>
      <w:r w:rsidRPr="00BE1070">
        <w:t>a ver qué sale de esa comisión en la que hemos</w:t>
      </w:r>
      <w:r>
        <w:t>,</w:t>
      </w:r>
      <w:r w:rsidRPr="00BE1070">
        <w:t xml:space="preserve"> de alguna manera</w:t>
      </w:r>
      <w:r>
        <w:t>, d</w:t>
      </w:r>
      <w:r w:rsidRPr="00BE1070">
        <w:t>elegado el diseño del futuro. Pero yo</w:t>
      </w:r>
      <w:r>
        <w:t>,</w:t>
      </w:r>
      <w:r w:rsidRPr="00BE1070">
        <w:t xml:space="preserve"> una vez más</w:t>
      </w:r>
      <w:r>
        <w:t>,</w:t>
      </w:r>
      <w:r w:rsidRPr="00BE1070">
        <w:t xml:space="preserve"> tengo </w:t>
      </w:r>
      <w:r>
        <w:t xml:space="preserve">que decir en </w:t>
      </w:r>
      <w:r w:rsidRPr="00BE1070">
        <w:t>esta tribuna que tengo la sensación de que algunos confunden transición energética</w:t>
      </w:r>
      <w:r>
        <w:t>, t</w:t>
      </w:r>
      <w:r w:rsidRPr="00BE1070">
        <w:t>ransición implica un punto de partida, un punto de llegada y todo ese camino que hay que recorrer en el tiempo</w:t>
      </w:r>
      <w:r>
        <w:t>,</w:t>
      </w:r>
      <w:r w:rsidRPr="00BE1070">
        <w:t xml:space="preserve"> con</w:t>
      </w:r>
      <w:r>
        <w:t>,</w:t>
      </w:r>
      <w:r w:rsidRPr="00BE1070">
        <w:t xml:space="preserve"> no sé cómo llamarlo, no s</w:t>
      </w:r>
      <w:r>
        <w:t>é</w:t>
      </w:r>
      <w:r w:rsidRPr="00BE1070">
        <w:t xml:space="preserve"> si </w:t>
      </w:r>
      <w:r>
        <w:t>equipararlo</w:t>
      </w:r>
      <w:r w:rsidRPr="00BE1070">
        <w:t xml:space="preserve"> con </w:t>
      </w:r>
      <w:r>
        <w:t>¿</w:t>
      </w:r>
      <w:r w:rsidRPr="00BE1070">
        <w:t>ruptura energética</w:t>
      </w:r>
      <w:r>
        <w:t>? ¿P</w:t>
      </w:r>
      <w:r w:rsidRPr="00BE1070">
        <w:t>asar de un día para otro de una cosa otra</w:t>
      </w:r>
      <w:r>
        <w:t>?</w:t>
      </w:r>
      <w:r w:rsidRPr="00BE1070">
        <w:t xml:space="preserve"> Esto no lo vamos a conseguir ni aquí ni en esa Alemania que me suelen poner </w:t>
      </w:r>
      <w:r>
        <w:t xml:space="preserve">de </w:t>
      </w:r>
      <w:r w:rsidRPr="00BE1070">
        <w:t>ejemplo</w:t>
      </w:r>
      <w:r>
        <w:t>.</w:t>
      </w:r>
      <w:r w:rsidRPr="00BE1070">
        <w:t xml:space="preserve"> Por lo</w:t>
      </w:r>
      <w:r>
        <w:t xml:space="preserve"> tanto, yo pediría tranquilidad, v</w:t>
      </w:r>
      <w:r w:rsidRPr="00BE1070">
        <w:t>amos a ir viendo qu</w:t>
      </w:r>
      <w:r>
        <w:t>é</w:t>
      </w:r>
      <w:r w:rsidRPr="00BE1070">
        <w:t xml:space="preserve"> pasa con esa ley q</w:t>
      </w:r>
      <w:r>
        <w:t xml:space="preserve">ue nos anunciaban del posible </w:t>
      </w:r>
      <w:r w:rsidRPr="00BE1070">
        <w:t>futuro Gobierno de España. Vamos a ver qué dicen nuestros expertos</w:t>
      </w:r>
      <w:r>
        <w:t>,</w:t>
      </w:r>
      <w:r w:rsidRPr="00BE1070">
        <w:t xml:space="preserve"> y</w:t>
      </w:r>
      <w:r>
        <w:t>,</w:t>
      </w:r>
      <w:r w:rsidRPr="00BE1070">
        <w:t xml:space="preserve"> a partir de ahí</w:t>
      </w:r>
      <w:r>
        <w:t>, y</w:t>
      </w:r>
      <w:r w:rsidRPr="00BE1070">
        <w:t>a tomaremos, ya tom</w:t>
      </w:r>
      <w:r>
        <w:t xml:space="preserve">aremos las decisiones que tomar. Que </w:t>
      </w:r>
      <w:r w:rsidRPr="00BE1070">
        <w:t xml:space="preserve">es lo que hemos defendido </w:t>
      </w:r>
      <w:r>
        <w:t xml:space="preserve">toda </w:t>
      </w:r>
      <w:r w:rsidRPr="00BE1070">
        <w:t>la vida desd</w:t>
      </w:r>
      <w:r>
        <w:t>e el Partido Nacionalista Vasco, e</w:t>
      </w:r>
      <w:r w:rsidRPr="00BE1070">
        <w:t>xploración</w:t>
      </w:r>
      <w:r>
        <w:t>,</w:t>
      </w:r>
      <w:r w:rsidRPr="00BE1070">
        <w:t xml:space="preserve"> siempre. Nosotros sí queremos saber</w:t>
      </w:r>
      <w:r>
        <w:t xml:space="preserve"> qué</w:t>
      </w:r>
      <w:r w:rsidRPr="00BE1070">
        <w:t xml:space="preserve"> hay en nuestro subsuelo</w:t>
      </w:r>
      <w:r>
        <w:t>,</w:t>
      </w:r>
      <w:r w:rsidRPr="00BE1070">
        <w:t xml:space="preserve"> y</w:t>
      </w:r>
      <w:r>
        <w:t>,</w:t>
      </w:r>
      <w:r w:rsidRPr="00BE1070">
        <w:t xml:space="preserve"> a partir de ahí</w:t>
      </w:r>
      <w:r>
        <w:t>,</w:t>
      </w:r>
      <w:r w:rsidRPr="00BE1070">
        <w:t xml:space="preserve"> las decisiones sobre la explotación se tomarán en cada momento</w:t>
      </w:r>
      <w:r>
        <w:t>,</w:t>
      </w:r>
      <w:r w:rsidRPr="00BE1070">
        <w:t xml:space="preserve"> y siempre garantizando</w:t>
      </w:r>
      <w:r>
        <w:t>,</w:t>
      </w:r>
      <w:r w:rsidRPr="00BE1070">
        <w:t xml:space="preserve"> y más en la medida que la empresa es nuestra, que esa explotación se hace con todas las garantías para el medio ambiente</w:t>
      </w:r>
      <w:r>
        <w:t>. Y</w:t>
      </w:r>
      <w:r w:rsidRPr="00BE1070">
        <w:t xml:space="preserve"> siempre intentando que la huella </w:t>
      </w:r>
      <w:r>
        <w:t xml:space="preserve">ecológica sea la mínima posible; cosa que creo no sucedería, o no </w:t>
      </w:r>
      <w:r w:rsidRPr="00BE1070">
        <w:t>sucede a día de hoy y no sucederá mañana</w:t>
      </w:r>
      <w:r>
        <w:t>,</w:t>
      </w:r>
      <w:r w:rsidRPr="00BE1070">
        <w:t xml:space="preserve"> si seguimos trayendo el gas en barcos.</w:t>
      </w:r>
    </w:p>
    <w:p w:rsidR="004A7F3D" w:rsidRDefault="004A7F3D" w:rsidP="00733564">
      <w:pPr>
        <w:pStyle w:val="Texto"/>
      </w:pPr>
    </w:p>
    <w:p w:rsidR="004A7F3D" w:rsidRDefault="004A7F3D" w:rsidP="00733564">
      <w:pPr>
        <w:pStyle w:val="Texto"/>
        <w:rPr>
          <w:lang w:val="eu-ES"/>
        </w:rPr>
      </w:pPr>
      <w:r>
        <w:rPr>
          <w:lang w:val="eu-ES"/>
        </w:rPr>
        <w:t>Besterik gabe, eskerrik asko.</w:t>
      </w:r>
    </w:p>
    <w:p w:rsidR="004A7F3D" w:rsidRPr="00BE1070" w:rsidRDefault="004A7F3D" w:rsidP="00733564">
      <w:pPr>
        <w:pStyle w:val="Texto"/>
        <w:rPr>
          <w:lang w:val="eu-ES"/>
        </w:rPr>
      </w:pPr>
    </w:p>
    <w:p w:rsidR="004A7F3D" w:rsidRPr="00BE1070" w:rsidRDefault="004A7F3D" w:rsidP="00733564">
      <w:pPr>
        <w:pStyle w:val="Texto"/>
        <w:rPr>
          <w:lang w:val="eu-ES"/>
        </w:rPr>
      </w:pPr>
    </w:p>
    <w:p w:rsidR="004A7F3D" w:rsidRDefault="004A7F3D" w:rsidP="00733564">
      <w:pPr>
        <w:pStyle w:val="Texto"/>
        <w:rPr>
          <w:lang w:val="eu-ES"/>
        </w:rPr>
      </w:pPr>
      <w:r w:rsidRPr="00D94C13">
        <w:rPr>
          <w:rFonts w:ascii="Futura Md BT" w:hAnsi="Futura Md BT"/>
          <w:lang w:val="eu-ES"/>
        </w:rPr>
        <w:t>LEHENDAKARIAK</w:t>
      </w:r>
      <w:r>
        <w:rPr>
          <w:lang w:val="eu-ES"/>
        </w:rPr>
        <w:t xml:space="preserve">: </w:t>
      </w:r>
      <w:r w:rsidRPr="00BE1070">
        <w:rPr>
          <w:lang w:val="eu-ES"/>
        </w:rPr>
        <w:t>Eskerrik asko,</w:t>
      </w:r>
      <w:r>
        <w:rPr>
          <w:lang w:val="eu-ES"/>
        </w:rPr>
        <w:t xml:space="preserve"> Unai…</w:t>
      </w:r>
    </w:p>
    <w:p w:rsidR="004A7F3D" w:rsidRDefault="004A7F3D" w:rsidP="00733564">
      <w:pPr>
        <w:pStyle w:val="Texto"/>
        <w:rPr>
          <w:lang w:val="eu-ES"/>
        </w:rPr>
      </w:pPr>
    </w:p>
    <w:p w:rsidR="004A7F3D" w:rsidRDefault="004A7F3D" w:rsidP="00733564">
      <w:pPr>
        <w:pStyle w:val="Texto"/>
        <w:rPr>
          <w:lang w:val="eu-ES"/>
        </w:rPr>
      </w:pPr>
    </w:p>
    <w:p w:rsidR="004A7F3D" w:rsidRPr="00BE1070" w:rsidRDefault="004A7F3D" w:rsidP="00733564">
      <w:pPr>
        <w:pStyle w:val="Texto"/>
        <w:rPr>
          <w:lang w:val="eu-ES"/>
        </w:rPr>
      </w:pPr>
      <w:r w:rsidRPr="00D94C13">
        <w:rPr>
          <w:rFonts w:ascii="Futura Md BT" w:hAnsi="Futura Md BT"/>
          <w:lang w:val="eu-ES"/>
        </w:rPr>
        <w:t>GRAJALES RODRÍGUEZ</w:t>
      </w:r>
      <w:r>
        <w:rPr>
          <w:lang w:val="eu-ES"/>
        </w:rPr>
        <w:t xml:space="preserve"> </w:t>
      </w:r>
      <w:proofErr w:type="spellStart"/>
      <w:r>
        <w:rPr>
          <w:lang w:val="eu-ES"/>
        </w:rPr>
        <w:t>jauank</w:t>
      </w:r>
      <w:proofErr w:type="spellEnd"/>
      <w:r>
        <w:rPr>
          <w:lang w:val="eu-ES"/>
        </w:rPr>
        <w:t>: E</w:t>
      </w:r>
      <w:r w:rsidRPr="00BE1070">
        <w:rPr>
          <w:lang w:val="eu-ES"/>
        </w:rPr>
        <w:t>z daki</w:t>
      </w:r>
      <w:r>
        <w:rPr>
          <w:lang w:val="eu-ES"/>
        </w:rPr>
        <w:t>t</w:t>
      </w:r>
      <w:r w:rsidRPr="00BE1070">
        <w:rPr>
          <w:lang w:val="eu-ES"/>
        </w:rPr>
        <w:t xml:space="preserve">, barkatu, ez dakit </w:t>
      </w:r>
      <w:r>
        <w:rPr>
          <w:lang w:val="eu-ES"/>
        </w:rPr>
        <w:t>bigarren t</w:t>
      </w:r>
      <w:r w:rsidRPr="00BE1070">
        <w:rPr>
          <w:lang w:val="eu-ES"/>
        </w:rPr>
        <w:t>xandari</w:t>
      </w:r>
      <w:r>
        <w:rPr>
          <w:lang w:val="eu-ES"/>
        </w:rPr>
        <w:t xml:space="preserve">k egongo den edo ez, egongo </w:t>
      </w:r>
      <w:r w:rsidRPr="00BE1070">
        <w:rPr>
          <w:lang w:val="eu-ES"/>
        </w:rPr>
        <w:t>ez bali</w:t>
      </w:r>
      <w:r>
        <w:rPr>
          <w:lang w:val="eu-ES"/>
        </w:rPr>
        <w:t>tz, zorionak eta urte berri on guztioi.</w:t>
      </w:r>
    </w:p>
    <w:p w:rsidR="004A7F3D" w:rsidRPr="00BE1070" w:rsidRDefault="004A7F3D" w:rsidP="00733564">
      <w:pPr>
        <w:pStyle w:val="Texto"/>
        <w:rPr>
          <w:lang w:val="eu-ES"/>
        </w:rPr>
      </w:pPr>
    </w:p>
    <w:p w:rsidR="004A7F3D" w:rsidRPr="00BE1070" w:rsidRDefault="004A7F3D" w:rsidP="00733564">
      <w:pPr>
        <w:pStyle w:val="Texto"/>
        <w:rPr>
          <w:lang w:val="eu-ES"/>
        </w:rPr>
      </w:pPr>
    </w:p>
    <w:p w:rsidR="004A7F3D" w:rsidRDefault="004A7F3D" w:rsidP="00733564">
      <w:pPr>
        <w:pStyle w:val="Texto"/>
        <w:rPr>
          <w:lang w:val="eu-ES"/>
        </w:rPr>
      </w:pPr>
      <w:r w:rsidRPr="00D94C13">
        <w:rPr>
          <w:rFonts w:ascii="Futura Md BT" w:hAnsi="Futura Md BT"/>
          <w:lang w:val="eu-ES"/>
        </w:rPr>
        <w:t>LEHENDAKARIAK</w:t>
      </w:r>
      <w:r>
        <w:rPr>
          <w:lang w:val="eu-ES"/>
        </w:rPr>
        <w:t xml:space="preserve">: Eskerrik asko, </w:t>
      </w:r>
      <w:proofErr w:type="spellStart"/>
      <w:r>
        <w:rPr>
          <w:lang w:val="eu-ES"/>
        </w:rPr>
        <w:t>Grajales</w:t>
      </w:r>
      <w:proofErr w:type="spellEnd"/>
      <w:r>
        <w:rPr>
          <w:lang w:val="eu-ES"/>
        </w:rPr>
        <w:t xml:space="preserve"> jauna.</w:t>
      </w:r>
    </w:p>
    <w:p w:rsidR="004A7F3D" w:rsidRDefault="004A7F3D" w:rsidP="00733564">
      <w:pPr>
        <w:pStyle w:val="Texto"/>
        <w:rPr>
          <w:lang w:val="eu-ES"/>
        </w:rPr>
      </w:pPr>
    </w:p>
    <w:p w:rsidR="004A7F3D" w:rsidRDefault="004A7F3D" w:rsidP="00733564">
      <w:pPr>
        <w:pStyle w:val="Texto"/>
        <w:rPr>
          <w:lang w:val="eu-ES"/>
        </w:rPr>
      </w:pPr>
      <w:r>
        <w:rPr>
          <w:lang w:val="eu-ES"/>
        </w:rPr>
        <w:t xml:space="preserve">Erantzunen txandan </w:t>
      </w:r>
      <w:r>
        <w:rPr>
          <w:i/>
          <w:lang w:val="eu-ES"/>
        </w:rPr>
        <w:t>(Berbotsa)</w:t>
      </w:r>
      <w:r>
        <w:rPr>
          <w:lang w:val="eu-ES"/>
        </w:rPr>
        <w:t xml:space="preserve"> </w:t>
      </w:r>
    </w:p>
    <w:p w:rsidR="004A7F3D" w:rsidRDefault="004A7F3D" w:rsidP="00733564">
      <w:pPr>
        <w:pStyle w:val="Texto"/>
        <w:rPr>
          <w:lang w:val="eu-ES"/>
        </w:rPr>
      </w:pPr>
    </w:p>
    <w:p w:rsidR="004A7F3D" w:rsidRDefault="004A7F3D" w:rsidP="00733564">
      <w:pPr>
        <w:pStyle w:val="Texto"/>
        <w:rPr>
          <w:lang w:val="eu-ES"/>
        </w:rPr>
      </w:pPr>
    </w:p>
    <w:p w:rsidR="004A7F3D" w:rsidRDefault="004A7F3D" w:rsidP="00733564">
      <w:pPr>
        <w:pStyle w:val="Texto"/>
      </w:pPr>
      <w:r w:rsidRPr="00D94C13">
        <w:rPr>
          <w:rFonts w:ascii="Futura Md BT" w:hAnsi="Futura Md BT"/>
          <w:lang w:val="eu-ES"/>
        </w:rPr>
        <w:t>OTERO GABIRONDO</w:t>
      </w:r>
      <w:r>
        <w:rPr>
          <w:lang w:val="eu-ES"/>
        </w:rPr>
        <w:t xml:space="preserve"> jaunak: Eztabaida desberdinak daude, </w:t>
      </w:r>
      <w:proofErr w:type="spellStart"/>
      <w:r>
        <w:rPr>
          <w:lang w:val="eu-ES"/>
        </w:rPr>
        <w:t>Grajales</w:t>
      </w:r>
      <w:proofErr w:type="spellEnd"/>
      <w:r>
        <w:rPr>
          <w:lang w:val="eu-ES"/>
        </w:rPr>
        <w:t xml:space="preserve"> jauna, d</w:t>
      </w:r>
      <w:proofErr w:type="spellStart"/>
      <w:r w:rsidRPr="00BE1070">
        <w:t>e</w:t>
      </w:r>
      <w:proofErr w:type="spellEnd"/>
      <w:r w:rsidRPr="00BE1070">
        <w:t xml:space="preserve"> acuerdo con que se e</w:t>
      </w:r>
      <w:r>
        <w:t>xtraiga el gas o no. E</w:t>
      </w:r>
      <w:r w:rsidRPr="00BE1070">
        <w:t>s verdad, ese debate, ese debate e</w:t>
      </w:r>
      <w:r>
        <w:t>xiste, y a cerca de los ritmos que</w:t>
      </w:r>
      <w:r w:rsidRPr="00BE1070">
        <w:t xml:space="preserve"> tiene</w:t>
      </w:r>
      <w:r>
        <w:t xml:space="preserve"> que tener la transición, y, desde luego, </w:t>
      </w:r>
      <w:proofErr w:type="spellStart"/>
      <w:r>
        <w:t>Euskal</w:t>
      </w:r>
      <w:proofErr w:type="spellEnd"/>
      <w:r>
        <w:t xml:space="preserve"> </w:t>
      </w:r>
      <w:proofErr w:type="spellStart"/>
      <w:r>
        <w:t>Herria</w:t>
      </w:r>
      <w:proofErr w:type="spellEnd"/>
      <w:r>
        <w:t xml:space="preserve"> Bildu no está </w:t>
      </w:r>
      <w:r w:rsidRPr="00BE1070">
        <w:t>diciendo que tenemos que co</w:t>
      </w:r>
      <w:r>
        <w:t>rtar el gas de un día para otro</w:t>
      </w:r>
      <w:r w:rsidRPr="00BE1070">
        <w:t xml:space="preserve"> porque </w:t>
      </w:r>
      <w:r>
        <w:t>armaríamos</w:t>
      </w:r>
      <w:r w:rsidRPr="00BE1070">
        <w:t xml:space="preserve"> un caos importante</w:t>
      </w:r>
      <w:r>
        <w:t>.</w:t>
      </w:r>
      <w:r w:rsidRPr="00BE1070">
        <w:t xml:space="preserve"> Lo que estamos diciendo </w:t>
      </w:r>
      <w:r>
        <w:t xml:space="preserve">es que Hidrocarburos de </w:t>
      </w:r>
      <w:r w:rsidRPr="00BE1070">
        <w:t xml:space="preserve"> Euskadi no ha conseguido en 36 años de existencia ninguno de los objetivos estratégicos para los que fue creada</w:t>
      </w:r>
      <w:r>
        <w:t>,</w:t>
      </w:r>
      <w:r w:rsidRPr="00BE1070">
        <w:t xml:space="preserve"> y que sigue siendo un coladero de dinero público</w:t>
      </w:r>
      <w:r>
        <w:t>. Y que Hidrocarburos de</w:t>
      </w:r>
      <w:r w:rsidRPr="00BE1070">
        <w:t xml:space="preserve"> Euskadi lo único que busca es </w:t>
      </w:r>
      <w:proofErr w:type="spellStart"/>
      <w:r w:rsidRPr="00BE1070">
        <w:t>auto</w:t>
      </w:r>
      <w:r>
        <w:t>perpetuarse</w:t>
      </w:r>
      <w:proofErr w:type="spellEnd"/>
      <w:r>
        <w:t xml:space="preserve">. Y que Hidrocarburos de </w:t>
      </w:r>
      <w:r w:rsidRPr="00BE1070">
        <w:t>Euskadi ha tenido tiempo de sobra para mostrar o demostrar a qué se dedica, c</w:t>
      </w:r>
      <w:r>
        <w:t>ó</w:t>
      </w:r>
      <w:r w:rsidRPr="00BE1070">
        <w:t>mo lo hace</w:t>
      </w:r>
      <w:r>
        <w:t>, y no está teniendo éxito. N</w:t>
      </w:r>
      <w:r w:rsidRPr="00BE1070">
        <w:t>o está teniendo éxit</w:t>
      </w:r>
      <w:r>
        <w:t xml:space="preserve">o dentro de las fronteras de Araba, </w:t>
      </w:r>
      <w:proofErr w:type="spellStart"/>
      <w:r>
        <w:t>Bizkaia</w:t>
      </w:r>
      <w:proofErr w:type="spellEnd"/>
      <w:r>
        <w:t xml:space="preserve"> y </w:t>
      </w:r>
      <w:proofErr w:type="spellStart"/>
      <w:r>
        <w:t>Gipuzkoa</w:t>
      </w:r>
      <w:proofErr w:type="spellEnd"/>
      <w:r>
        <w:t>, n</w:t>
      </w:r>
      <w:r w:rsidRPr="00BE1070">
        <w:t>o está teniendo cuando ha salido fuera</w:t>
      </w:r>
      <w:r>
        <w:t>,</w:t>
      </w:r>
      <w:r w:rsidRPr="00BE1070">
        <w:t xml:space="preserve"> y no está teniendo éxito</w:t>
      </w:r>
      <w:r>
        <w:t xml:space="preserve"> c</w:t>
      </w:r>
      <w:r w:rsidRPr="00BE1070">
        <w:t xml:space="preserve">uando se ha ido en </w:t>
      </w:r>
      <w:proofErr w:type="spellStart"/>
      <w:r w:rsidRPr="00D9197C">
        <w:rPr>
          <w:i/>
        </w:rPr>
        <w:t>join</w:t>
      </w:r>
      <w:proofErr w:type="spellEnd"/>
      <w:r w:rsidRPr="00D9197C">
        <w:rPr>
          <w:i/>
        </w:rPr>
        <w:t xml:space="preserve"> </w:t>
      </w:r>
      <w:proofErr w:type="spellStart"/>
      <w:r w:rsidRPr="00D9197C">
        <w:rPr>
          <w:i/>
        </w:rPr>
        <w:t>venture</w:t>
      </w:r>
      <w:proofErr w:type="spellEnd"/>
      <w:r w:rsidRPr="00BE1070">
        <w:t xml:space="preserve"> con </w:t>
      </w:r>
      <w:r>
        <w:t>Unión Fenosa y</w:t>
      </w:r>
      <w:r w:rsidRPr="00BE1070">
        <w:t xml:space="preserve"> compañía </w:t>
      </w:r>
      <w:r>
        <w:t xml:space="preserve">a </w:t>
      </w:r>
      <w:r w:rsidRPr="00BE1070">
        <w:t>La Rioja</w:t>
      </w:r>
      <w:r>
        <w:t>,</w:t>
      </w:r>
      <w:r w:rsidRPr="00BE1070">
        <w:t xml:space="preserve"> y nos intenta convencer de que sí está teniendo </w:t>
      </w:r>
      <w:r>
        <w:t>é</w:t>
      </w:r>
      <w:r w:rsidRPr="00BE1070">
        <w:t>xito</w:t>
      </w:r>
      <w:r>
        <w:t>, cuando no está teniendo éxito.</w:t>
      </w:r>
    </w:p>
    <w:p w:rsidR="004A7F3D" w:rsidRDefault="004A7F3D" w:rsidP="00733564">
      <w:pPr>
        <w:pStyle w:val="Texto"/>
      </w:pPr>
    </w:p>
    <w:p w:rsidR="004A7F3D" w:rsidRDefault="004A7F3D" w:rsidP="00733564">
      <w:pPr>
        <w:pStyle w:val="Texto"/>
      </w:pPr>
      <w:r w:rsidRPr="00BE1070">
        <w:t>Si se cerrara</w:t>
      </w:r>
      <w:r>
        <w:t xml:space="preserve"> SHESA,</w:t>
      </w:r>
      <w:r w:rsidRPr="00BE1070">
        <w:t xml:space="preserve"> </w:t>
      </w:r>
      <w:r>
        <w:t>¿</w:t>
      </w:r>
      <w:r w:rsidRPr="00BE1070">
        <w:t>qué pasaría al día siguiente</w:t>
      </w:r>
      <w:r>
        <w:t>? Pues lo que pasaría al día</w:t>
      </w:r>
      <w:r w:rsidRPr="00BE1070">
        <w:t xml:space="preserve"> siguiente sería nada</w:t>
      </w:r>
      <w:r>
        <w:t>,</w:t>
      </w:r>
      <w:r w:rsidRPr="00BE1070">
        <w:t xml:space="preserve"> que </w:t>
      </w:r>
      <w:r>
        <w:t>s</w:t>
      </w:r>
      <w:r w:rsidRPr="00BE1070">
        <w:t>ería un día más</w:t>
      </w:r>
      <w:r>
        <w:t>,</w:t>
      </w:r>
      <w:r w:rsidRPr="00BE1070">
        <w:t xml:space="preserve"> normal y corrie</w:t>
      </w:r>
      <w:r>
        <w:t>nte. P</w:t>
      </w:r>
      <w:r w:rsidRPr="00BE1070">
        <w:t xml:space="preserve">orque lo que ha pasado con el resto de empresas extranjeras que habían venido a la cuenca </w:t>
      </w:r>
      <w:r>
        <w:t>vasco-cantábrica</w:t>
      </w:r>
      <w:r w:rsidRPr="00BE1070">
        <w:t xml:space="preserve"> es que de la misma manera que habían veni</w:t>
      </w:r>
      <w:r>
        <w:t xml:space="preserve">do se han pirado. Se han pirado. Sean EON </w:t>
      </w:r>
      <w:proofErr w:type="spellStart"/>
      <w:r>
        <w:t>Energy</w:t>
      </w:r>
      <w:proofErr w:type="spellEnd"/>
      <w:r>
        <w:t>, R2 C</w:t>
      </w:r>
      <w:r w:rsidRPr="00BE1070">
        <w:t xml:space="preserve">ompañía, todos </w:t>
      </w:r>
      <w:r>
        <w:t>aquellos</w:t>
      </w:r>
      <w:r w:rsidRPr="00BE1070">
        <w:t xml:space="preserve"> </w:t>
      </w:r>
      <w:r w:rsidRPr="00BE1070">
        <w:lastRenderedPageBreak/>
        <w:t xml:space="preserve">que estaban en el </w:t>
      </w:r>
      <w:r>
        <w:t xml:space="preserve">lobby </w:t>
      </w:r>
      <w:proofErr w:type="spellStart"/>
      <w:r>
        <w:t>Shale</w:t>
      </w:r>
      <w:proofErr w:type="spellEnd"/>
      <w:r>
        <w:t xml:space="preserve"> Gas España,</w:t>
      </w:r>
      <w:r w:rsidRPr="00BE1070">
        <w:t xml:space="preserve"> y </w:t>
      </w:r>
      <w:r>
        <w:t>junto con Hidrocarburos Euskadi</w:t>
      </w:r>
      <w:r w:rsidRPr="00BE1070">
        <w:t xml:space="preserve"> que est</w:t>
      </w:r>
      <w:r>
        <w:t>aba</w:t>
      </w:r>
      <w:r w:rsidRPr="00BE1070">
        <w:t xml:space="preserve"> poniendo dinero público para hacer función </w:t>
      </w:r>
      <w:r>
        <w:t>de lobby en el Estado español</w:t>
      </w:r>
      <w:r w:rsidRPr="00BE1070">
        <w:t xml:space="preserve"> </w:t>
      </w:r>
      <w:r>
        <w:t>–</w:t>
      </w:r>
      <w:r w:rsidRPr="00BE1070">
        <w:t>que tiene tela el asunto</w:t>
      </w:r>
      <w:r>
        <w:t>, a</w:t>
      </w:r>
      <w:r w:rsidRPr="00BE1070">
        <w:t>ño 2012</w:t>
      </w:r>
      <w:r>
        <w:t>-</w:t>
      </w:r>
      <w:r w:rsidRPr="00BE1070">
        <w:t>2013</w:t>
      </w:r>
      <w:r>
        <w:t>–, to</w:t>
      </w:r>
      <w:r w:rsidRPr="00BE1070">
        <w:t xml:space="preserve">das esas compañías </w:t>
      </w:r>
      <w:r>
        <w:t>se han ido yendo. ¿Por qué? P</w:t>
      </w:r>
      <w:r w:rsidRPr="00BE1070">
        <w:t>orque</w:t>
      </w:r>
      <w:r>
        <w:t>,</w:t>
      </w:r>
      <w:r w:rsidRPr="00BE1070">
        <w:t xml:space="preserve"> entre otras cosas</w:t>
      </w:r>
      <w:r>
        <w:t>, Hidrocarburos Euskadi</w:t>
      </w:r>
      <w:r w:rsidRPr="00BE1070">
        <w:t xml:space="preserve"> estaba haciendo el papel de tractora de otras empresas extranjeras para ver si </w:t>
      </w:r>
      <w:r>
        <w:t>picaban,</w:t>
      </w:r>
      <w:r w:rsidRPr="00BE1070">
        <w:t xml:space="preserve"> digamos</w:t>
      </w:r>
      <w:r>
        <w:t>,</w:t>
      </w:r>
      <w:r w:rsidRPr="00BE1070">
        <w:t xml:space="preserve"> en el anzuelo</w:t>
      </w:r>
      <w:r>
        <w:t>,</w:t>
      </w:r>
      <w:r w:rsidRPr="00BE1070">
        <w:t xml:space="preserve"> en el negocio del </w:t>
      </w:r>
      <w:proofErr w:type="spellStart"/>
      <w:r w:rsidRPr="00BE1070">
        <w:t>fracking</w:t>
      </w:r>
      <w:proofErr w:type="spellEnd"/>
      <w:r w:rsidRPr="00BE1070">
        <w:t xml:space="preserve">, intentando poner la alfombra </w:t>
      </w:r>
      <w:r>
        <w:t>roja.</w:t>
      </w:r>
    </w:p>
    <w:p w:rsidR="004A7F3D" w:rsidRDefault="004A7F3D" w:rsidP="00733564">
      <w:pPr>
        <w:pStyle w:val="Texto"/>
      </w:pPr>
    </w:p>
    <w:p w:rsidR="004A7F3D" w:rsidRDefault="004A7F3D" w:rsidP="00733564">
      <w:pPr>
        <w:pStyle w:val="Texto"/>
      </w:pPr>
      <w:r w:rsidRPr="00BE1070">
        <w:t xml:space="preserve">El tiempo ha demostrado que eso no tenía ni pies ni cabeza, que </w:t>
      </w:r>
      <w:r>
        <w:t>n</w:t>
      </w:r>
      <w:r w:rsidRPr="00BE1070">
        <w:t xml:space="preserve">o </w:t>
      </w:r>
      <w:r>
        <w:t>tenía ni pies ni cabeza,</w:t>
      </w:r>
      <w:r w:rsidRPr="00BE1070">
        <w:t xml:space="preserve"> y que el potencial que puede haber en los yacimientos no convenciones</w:t>
      </w:r>
      <w:r>
        <w:t>,</w:t>
      </w:r>
      <w:r w:rsidRPr="00BE1070">
        <w:t xml:space="preserve"> que hay mayoritariamente </w:t>
      </w:r>
      <w:r>
        <w:t>e</w:t>
      </w:r>
      <w:r w:rsidRPr="00BE1070">
        <w:t>n la cuenca vasco</w:t>
      </w:r>
      <w:r>
        <w:t>-</w:t>
      </w:r>
      <w:r w:rsidRPr="00BE1070">
        <w:t>cantábrica, no tienen el potencial sufi</w:t>
      </w:r>
      <w:r>
        <w:t>ciente como para seguir en ello. P</w:t>
      </w:r>
      <w:r w:rsidRPr="00BE1070">
        <w:t xml:space="preserve">ero </w:t>
      </w:r>
      <w:r>
        <w:t>Hidrocarburos Euskadi</w:t>
      </w:r>
      <w:r w:rsidRPr="00BE1070">
        <w:t xml:space="preserve">, como no tiene que dar cuentas, y como </w:t>
      </w:r>
      <w:r>
        <w:t>no tiene que dar cuentas en un c</w:t>
      </w:r>
      <w:r w:rsidRPr="00BE1070">
        <w:t xml:space="preserve">onsejo </w:t>
      </w:r>
      <w:r>
        <w:t>de a</w:t>
      </w:r>
      <w:r w:rsidRPr="00BE1070">
        <w:t>dministración privado, lo que hace es seguir pidiendo dinero año tras año, tras año, tras año</w:t>
      </w:r>
      <w:r>
        <w:t>,</w:t>
      </w:r>
      <w:r w:rsidRPr="00BE1070">
        <w:t xml:space="preserve"> tras año</w:t>
      </w:r>
      <w:r>
        <w:t>. Y</w:t>
      </w:r>
      <w:r w:rsidRPr="00BE1070">
        <w:t>a les he dicho, el balance en esta legislatura va a ser de</w:t>
      </w:r>
      <w:r>
        <w:t xml:space="preserve"> un agujero, </w:t>
      </w:r>
      <w:r w:rsidRPr="00BE1070">
        <w:t xml:space="preserve">que son los agujeros que </w:t>
      </w:r>
      <w:proofErr w:type="gramStart"/>
      <w:r w:rsidRPr="00BE1070">
        <w:t>hace</w:t>
      </w:r>
      <w:proofErr w:type="gramEnd"/>
      <w:r w:rsidRPr="00BE1070">
        <w:t xml:space="preserve"> </w:t>
      </w:r>
      <w:r>
        <w:t>Hidrocarburos de Euskadi, u</w:t>
      </w:r>
      <w:r w:rsidRPr="00BE1070">
        <w:t>n agujero de 27 millones de euro</w:t>
      </w:r>
      <w:r>
        <w:t>s a las cuentas públicas vascas. Q</w:t>
      </w:r>
      <w:r w:rsidRPr="00BE1070">
        <w:t>ue es normal</w:t>
      </w:r>
      <w:r>
        <w:t xml:space="preserve"> que haya ahí seis personas que está</w:t>
      </w:r>
      <w:r w:rsidRPr="00BE1070">
        <w:t>n trabajando que lo que van a hacer es seguir presentando proyectos y seguir pidiendo dinero para que se le</w:t>
      </w:r>
      <w:r>
        <w:t>s</w:t>
      </w:r>
      <w:r w:rsidRPr="00BE1070">
        <w:t xml:space="preserve"> siga suministrando. Pero no tiene sentido su existencia en este momento, mucho menos cuando la Admini</w:t>
      </w:r>
      <w:r>
        <w:t>stración tiene que ser ejemplar.</w:t>
      </w:r>
    </w:p>
    <w:p w:rsidR="004A7F3D" w:rsidRDefault="004A7F3D" w:rsidP="00733564">
      <w:pPr>
        <w:pStyle w:val="Texto"/>
      </w:pPr>
    </w:p>
    <w:p w:rsidR="004A7F3D" w:rsidRDefault="004A7F3D" w:rsidP="00733564">
      <w:pPr>
        <w:pStyle w:val="Texto"/>
      </w:pPr>
      <w:r>
        <w:t>E</w:t>
      </w:r>
      <w:r w:rsidRPr="00BE1070">
        <w:t xml:space="preserve">videntemente que se </w:t>
      </w:r>
      <w:r>
        <w:t>trae parte del</w:t>
      </w:r>
      <w:r w:rsidRPr="00BE1070">
        <w:t xml:space="preserve"> gas en barcos</w:t>
      </w:r>
      <w:r>
        <w:t>, y se va a seguir trayendo. P</w:t>
      </w:r>
      <w:r w:rsidRPr="00BE1070">
        <w:t>orque</w:t>
      </w:r>
      <w:r>
        <w:t>,</w:t>
      </w:r>
      <w:r w:rsidRPr="00BE1070">
        <w:t xml:space="preserve"> desde luego, con la producción que tiene </w:t>
      </w:r>
      <w:r>
        <w:t>Hidrocarburos Euskadi n</w:t>
      </w:r>
      <w:r w:rsidRPr="00BE1070">
        <w:t>o vamos a ningún lado y</w:t>
      </w:r>
      <w:r>
        <w:t>,</w:t>
      </w:r>
      <w:r w:rsidRPr="00BE1070">
        <w:t xml:space="preserve"> mucho menos</w:t>
      </w:r>
      <w:r>
        <w:t>,</w:t>
      </w:r>
      <w:r w:rsidRPr="00BE1070">
        <w:t xml:space="preserve"> con la que tiene en su ámbito</w:t>
      </w:r>
      <w:r>
        <w:t xml:space="preserve"> de actuación,</w:t>
      </w:r>
      <w:r w:rsidRPr="00BE1070">
        <w:t xml:space="preserve"> que debiera ser </w:t>
      </w:r>
      <w:r>
        <w:t>Araba,</w:t>
      </w:r>
      <w:r w:rsidRPr="00BE1070">
        <w:t xml:space="preserve"> </w:t>
      </w:r>
      <w:proofErr w:type="spellStart"/>
      <w:r w:rsidRPr="00BE1070">
        <w:t>Bizkaia</w:t>
      </w:r>
      <w:proofErr w:type="spellEnd"/>
      <w:r w:rsidRPr="00BE1070">
        <w:t xml:space="preserve"> y </w:t>
      </w:r>
      <w:proofErr w:type="spellStart"/>
      <w:r>
        <w:t>Gipuzkoa</w:t>
      </w:r>
      <w:proofErr w:type="spellEnd"/>
      <w:r>
        <w:t>.</w:t>
      </w:r>
    </w:p>
    <w:p w:rsidR="004A7F3D" w:rsidRDefault="004A7F3D" w:rsidP="00733564">
      <w:pPr>
        <w:pStyle w:val="Texto"/>
      </w:pPr>
    </w:p>
    <w:p w:rsidR="004A7F3D" w:rsidRDefault="004A7F3D" w:rsidP="00733564">
      <w:pPr>
        <w:pStyle w:val="Texto"/>
      </w:pPr>
      <w:r w:rsidRPr="00BE1070">
        <w:t xml:space="preserve">Con respecto a las empresas </w:t>
      </w:r>
      <w:r>
        <w:t>privadas,</w:t>
      </w:r>
      <w:r w:rsidRPr="00BE1070">
        <w:t xml:space="preserve"> solo un apunte, señor Ruiz de </w:t>
      </w:r>
      <w:proofErr w:type="spellStart"/>
      <w:r>
        <w:t>Arbulo</w:t>
      </w:r>
      <w:proofErr w:type="spellEnd"/>
      <w:r>
        <w:t>. P</w:t>
      </w:r>
      <w:r w:rsidRPr="00BE1070">
        <w:t>recisamente</w:t>
      </w:r>
      <w:r>
        <w:t>,</w:t>
      </w:r>
      <w:r w:rsidRPr="00BE1070">
        <w:t xml:space="preserve"> la función de </w:t>
      </w:r>
      <w:r>
        <w:t xml:space="preserve">Hidrocarburos de </w:t>
      </w:r>
      <w:r w:rsidRPr="00BE1070">
        <w:t xml:space="preserve">Euskadi había sido traer a esas empresas privadas, no es que </w:t>
      </w:r>
      <w:r>
        <w:t>esas empresas…</w:t>
      </w:r>
    </w:p>
    <w:p w:rsidR="004A7F3D" w:rsidRDefault="004A7F3D" w:rsidP="00733564">
      <w:pPr>
        <w:pStyle w:val="Texto"/>
      </w:pPr>
    </w:p>
    <w:p w:rsidR="004A7F3D" w:rsidRPr="00A00CA0" w:rsidRDefault="004A7F3D" w:rsidP="00733564">
      <w:pPr>
        <w:pStyle w:val="Texto"/>
      </w:pPr>
      <w:r>
        <w:t xml:space="preserve">(39. </w:t>
      </w:r>
      <w:proofErr w:type="spellStart"/>
      <w:proofErr w:type="gramStart"/>
      <w:r>
        <w:t>zintaren</w:t>
      </w:r>
      <w:proofErr w:type="spellEnd"/>
      <w:proofErr w:type="gramEnd"/>
      <w:r>
        <w:t xml:space="preserve"> </w:t>
      </w:r>
      <w:proofErr w:type="spellStart"/>
      <w:r>
        <w:t>amaiera</w:t>
      </w:r>
      <w:proofErr w:type="spellEnd"/>
      <w:r>
        <w:t>)</w:t>
      </w:r>
    </w:p>
    <w:p w:rsidR="004A7F3D" w:rsidRDefault="004A7F3D" w:rsidP="00EA4A89">
      <w:pPr>
        <w:pStyle w:val="Texto"/>
      </w:pPr>
      <w:r>
        <w:lastRenderedPageBreak/>
        <w:t xml:space="preserve">(40. </w:t>
      </w:r>
      <w:proofErr w:type="spellStart"/>
      <w:proofErr w:type="gramStart"/>
      <w:r>
        <w:t>zintaren</w:t>
      </w:r>
      <w:proofErr w:type="spellEnd"/>
      <w:proofErr w:type="gramEnd"/>
      <w:r>
        <w:t xml:space="preserve"> </w:t>
      </w:r>
      <w:proofErr w:type="spellStart"/>
      <w:r>
        <w:t>hasiera</w:t>
      </w:r>
      <w:proofErr w:type="spellEnd"/>
      <w:r>
        <w:t>)</w:t>
      </w:r>
    </w:p>
    <w:p w:rsidR="004A7F3D" w:rsidRDefault="004A7F3D" w:rsidP="00EA4A89">
      <w:pPr>
        <w:pStyle w:val="Texto"/>
      </w:pPr>
    </w:p>
    <w:p w:rsidR="004A7F3D" w:rsidRDefault="004A7F3D" w:rsidP="00EA4A89">
      <w:pPr>
        <w:pStyle w:val="Texto"/>
      </w:pPr>
      <w:r>
        <w:t xml:space="preserve">… con respecto a las empresas privadas, solo </w:t>
      </w:r>
      <w:r w:rsidRPr="003F4C73">
        <w:t xml:space="preserve">un apunte, señor Ruiz de </w:t>
      </w:r>
      <w:proofErr w:type="spellStart"/>
      <w:r w:rsidRPr="003F4C73">
        <w:t>Arbulo</w:t>
      </w:r>
      <w:proofErr w:type="spellEnd"/>
      <w:r w:rsidRPr="003F4C73">
        <w:t>, si precisamente la función de</w:t>
      </w:r>
      <w:r>
        <w:t xml:space="preserve"> Hidrocarburos de Euskadi</w:t>
      </w:r>
      <w:r w:rsidRPr="003F4C73">
        <w:t xml:space="preserve"> había sido</w:t>
      </w:r>
      <w:r>
        <w:t xml:space="preserve"> traer a esas empresas privadas.</w:t>
      </w:r>
      <w:r w:rsidRPr="003F4C73">
        <w:t xml:space="preserve"> </w:t>
      </w:r>
      <w:r>
        <w:t>N</w:t>
      </w:r>
      <w:r w:rsidRPr="003F4C73">
        <w:t xml:space="preserve">o es que esas empresas </w:t>
      </w:r>
      <w:r>
        <w:t>privadas</w:t>
      </w:r>
      <w:r w:rsidRPr="003F4C73">
        <w:t xml:space="preserve"> fueran a venir por plac</w:t>
      </w:r>
      <w:r>
        <w:t>er o por gusto, sino porque hací</w:t>
      </w:r>
      <w:r w:rsidRPr="003F4C73">
        <w:t>a</w:t>
      </w:r>
      <w:r>
        <w:t xml:space="preserve"> de</w:t>
      </w:r>
      <w:r w:rsidRPr="003F4C73">
        <w:t xml:space="preserve"> enlace, esa empresa pública</w:t>
      </w:r>
      <w:r>
        <w:t>,</w:t>
      </w:r>
      <w:r w:rsidRPr="003F4C73">
        <w:t xml:space="preserve"> precisamente</w:t>
      </w:r>
      <w:r>
        <w:t>,</w:t>
      </w:r>
      <w:r w:rsidRPr="003F4C73">
        <w:t xml:space="preserve"> </w:t>
      </w:r>
      <w:r>
        <w:t>hacía de enlace</w:t>
      </w:r>
      <w:r w:rsidRPr="003F4C73">
        <w:t xml:space="preserve"> ante las resistenc</w:t>
      </w:r>
      <w:r>
        <w:t>ias que pudiera haber para que</w:t>
      </w:r>
      <w:r w:rsidRPr="003F4C73">
        <w:t xml:space="preserve"> vinieran</w:t>
      </w:r>
      <w:r>
        <w:t>. Si Hidrocarburos de</w:t>
      </w:r>
      <w:r w:rsidRPr="003F4C73">
        <w:t xml:space="preserve"> Euskadi desaparece, las empresas extranjeras</w:t>
      </w:r>
      <w:r>
        <w:t>,</w:t>
      </w:r>
      <w:r w:rsidRPr="003F4C73">
        <w:t xml:space="preserve"> como han desaparecido en </w:t>
      </w:r>
      <w:r>
        <w:t>el</w:t>
      </w:r>
      <w:r w:rsidRPr="003F4C73">
        <w:t xml:space="preserve"> resto de permisos</w:t>
      </w:r>
      <w:r>
        <w:t>,</w:t>
      </w:r>
      <w:r w:rsidRPr="003F4C73">
        <w:t xml:space="preserve"> van a desaparecer</w:t>
      </w:r>
      <w:r>
        <w:t>.</w:t>
      </w:r>
    </w:p>
    <w:p w:rsidR="004A7F3D" w:rsidRDefault="004A7F3D" w:rsidP="00EA4A89">
      <w:pPr>
        <w:pStyle w:val="Texto"/>
      </w:pPr>
    </w:p>
    <w:p w:rsidR="004A7F3D" w:rsidRDefault="004A7F3D" w:rsidP="00EA4A89">
      <w:pPr>
        <w:pStyle w:val="Texto"/>
      </w:pPr>
      <w:r>
        <w:t>Con respecto a lo que ha dicho la señora Rojo, qué quiere que le diga, me dan ganas de salir</w:t>
      </w:r>
      <w:r w:rsidRPr="003F4C73">
        <w:t xml:space="preserve"> corriendo y </w:t>
      </w:r>
      <w:r>
        <w:t xml:space="preserve">darle </w:t>
      </w:r>
      <w:r w:rsidRPr="003F4C73">
        <w:t>un abrazo, porque me parece lo más sincero que ha pasado aquí en estos últimos tres años</w:t>
      </w:r>
      <w:r>
        <w:t>.</w:t>
      </w:r>
      <w:r w:rsidRPr="003F4C73">
        <w:t xml:space="preserve"> </w:t>
      </w:r>
      <w:r>
        <w:t>V</w:t>
      </w:r>
      <w:r w:rsidRPr="003F4C73">
        <w:t>ale</w:t>
      </w:r>
      <w:r>
        <w:t>,</w:t>
      </w:r>
      <w:r w:rsidRPr="003F4C73">
        <w:t xml:space="preserve"> usted tiene</w:t>
      </w:r>
      <w:r>
        <w:t xml:space="preserve"> lealtad</w:t>
      </w:r>
      <w:r w:rsidRPr="003F4C73">
        <w:t xml:space="preserve"> institucional, uste</w:t>
      </w:r>
      <w:r>
        <w:t>des</w:t>
      </w:r>
      <w:r w:rsidRPr="003F4C73">
        <w:t xml:space="preserve"> están </w:t>
      </w:r>
      <w:r>
        <w:t>cómodos</w:t>
      </w:r>
      <w:r w:rsidRPr="003F4C73">
        <w:t xml:space="preserve"> gobernando</w:t>
      </w:r>
      <w:r>
        <w:t xml:space="preserve">, ustedes sabrán por qué. Pero usted tiene una lealtad. Y entonces me está </w:t>
      </w:r>
      <w:r w:rsidRPr="003F4C73">
        <w:t>diciendo que</w:t>
      </w:r>
      <w:r>
        <w:t>,</w:t>
      </w:r>
      <w:r w:rsidRPr="003F4C73">
        <w:t xml:space="preserve"> bueno</w:t>
      </w:r>
      <w:r>
        <w:t>,</w:t>
      </w:r>
      <w:r w:rsidRPr="003F4C73">
        <w:t xml:space="preserve"> va </w:t>
      </w:r>
      <w:r>
        <w:t>a votar lo que dice el Gobierno</w:t>
      </w:r>
      <w:r w:rsidRPr="003F4C73">
        <w:t xml:space="preserve"> que hay que </w:t>
      </w:r>
      <w:r>
        <w:t>votar.</w:t>
      </w:r>
      <w:r w:rsidRPr="003F4C73">
        <w:t xml:space="preserve"> </w:t>
      </w:r>
      <w:r>
        <w:t>Y,</w:t>
      </w:r>
      <w:r w:rsidRPr="003F4C73">
        <w:t xml:space="preserve"> bueno</w:t>
      </w:r>
      <w:r>
        <w:t>,</w:t>
      </w:r>
      <w:r w:rsidRPr="003F4C73">
        <w:t xml:space="preserve"> eso es</w:t>
      </w:r>
      <w:r>
        <w:t>,</w:t>
      </w:r>
      <w:r w:rsidRPr="003F4C73">
        <w:t xml:space="preserve"> ya sería otro problema, pero</w:t>
      </w:r>
      <w:r>
        <w:t>,</w:t>
      </w:r>
      <w:r w:rsidRPr="003F4C73">
        <w:t xml:space="preserve"> por lo menos</w:t>
      </w:r>
      <w:r>
        <w:t>, le</w:t>
      </w:r>
      <w:r w:rsidRPr="003F4C73">
        <w:t xml:space="preserve"> agradezco que no esté mareando la perdiz</w:t>
      </w:r>
      <w:r>
        <w:t>.</w:t>
      </w:r>
    </w:p>
    <w:p w:rsidR="004A7F3D" w:rsidRDefault="004A7F3D" w:rsidP="00EA4A89">
      <w:pPr>
        <w:pStyle w:val="Texto"/>
      </w:pPr>
    </w:p>
    <w:p w:rsidR="004A7F3D" w:rsidRDefault="004A7F3D" w:rsidP="00EA4A89">
      <w:pPr>
        <w:pStyle w:val="Texto"/>
      </w:pPr>
      <w:r>
        <w:t>Y,</w:t>
      </w:r>
      <w:r w:rsidRPr="003F4C73">
        <w:t xml:space="preserve"> para marear la perdiz</w:t>
      </w:r>
      <w:r>
        <w:t>, señor Becerra,</w:t>
      </w:r>
      <w:r w:rsidRPr="003F4C73">
        <w:t xml:space="preserve"> su intervención</w:t>
      </w:r>
      <w:r>
        <w:t>.</w:t>
      </w:r>
      <w:r w:rsidRPr="003F4C73">
        <w:t xml:space="preserve"> </w:t>
      </w:r>
      <w:r>
        <w:t>P</w:t>
      </w:r>
      <w:r w:rsidRPr="003F4C73">
        <w:t xml:space="preserve">orque no me ha quedado nada claro si </w:t>
      </w:r>
      <w:r>
        <w:t>de lo que se trataba era de darm</w:t>
      </w:r>
      <w:r w:rsidRPr="003F4C73">
        <w:t>e una demostración de</w:t>
      </w:r>
      <w:r>
        <w:t xml:space="preserve"> que antes de que y</w:t>
      </w:r>
      <w:r w:rsidRPr="003F4C73">
        <w:t>o existiera en el mundo de la energía había más gente</w:t>
      </w:r>
      <w:r>
        <w:t>,</w:t>
      </w:r>
      <w:r w:rsidRPr="003F4C73">
        <w:t xml:space="preserve"> que seguro que sí, no necesito ninguna exclusiva. Usted me ha dicho que</w:t>
      </w:r>
      <w:r>
        <w:t xml:space="preserve"> EQUO estaba en </w:t>
      </w:r>
      <w:proofErr w:type="spellStart"/>
      <w:r>
        <w:t>Gure</w:t>
      </w:r>
      <w:proofErr w:type="spellEnd"/>
      <w:r>
        <w:t xml:space="preserve"> </w:t>
      </w:r>
      <w:proofErr w:type="spellStart"/>
      <w:r>
        <w:t>Energia</w:t>
      </w:r>
      <w:proofErr w:type="spellEnd"/>
      <w:r>
        <w:t xml:space="preserve"> y que </w:t>
      </w:r>
      <w:proofErr w:type="spellStart"/>
      <w:r>
        <w:t>G</w:t>
      </w:r>
      <w:r w:rsidRPr="003F4C73">
        <w:t>ure</w:t>
      </w:r>
      <w:proofErr w:type="spellEnd"/>
      <w:r w:rsidRPr="003F4C73">
        <w:t xml:space="preserve"> </w:t>
      </w:r>
      <w:proofErr w:type="spellStart"/>
      <w:r>
        <w:t>E</w:t>
      </w:r>
      <w:r w:rsidRPr="003F4C73">
        <w:t>nerg</w:t>
      </w:r>
      <w:r>
        <w:t>i</w:t>
      </w:r>
      <w:r w:rsidRPr="003F4C73">
        <w:t>a</w:t>
      </w:r>
      <w:proofErr w:type="spellEnd"/>
      <w:r w:rsidRPr="003F4C73">
        <w:t xml:space="preserve"> en el año 2014 estaba pidiendo la desaparición de</w:t>
      </w:r>
      <w:r>
        <w:t xml:space="preserve"> SHESA.</w:t>
      </w:r>
    </w:p>
    <w:p w:rsidR="004A7F3D" w:rsidRDefault="004A7F3D" w:rsidP="00EA4A89">
      <w:pPr>
        <w:pStyle w:val="Texto"/>
      </w:pPr>
    </w:p>
    <w:p w:rsidR="004A7F3D" w:rsidRDefault="004A7F3D" w:rsidP="00EA4A89">
      <w:pPr>
        <w:pStyle w:val="Texto"/>
      </w:pPr>
      <w:r>
        <w:t>Muy bien, y entonces ¿por qué no va a votar a favor a nuestra proposición? Ah, porque usted vota a la suya. Y ¿por qué hoy a la mañana hemos acordado en el ayuntamiento de Vitoria una enmienda transaccional y usted no ha querido acordar conmigo ninguna enmienda transaccional? Ah, porque a usted, o sea, le gusta</w:t>
      </w:r>
      <w:r w:rsidRPr="003F4C73">
        <w:t xml:space="preserve"> lo que nosotros proponemos, </w:t>
      </w:r>
      <w:r>
        <w:t>¿no?</w:t>
      </w:r>
      <w:r w:rsidRPr="003F4C73">
        <w:t xml:space="preserve"> </w:t>
      </w:r>
      <w:r>
        <w:t>a</w:t>
      </w:r>
      <w:r w:rsidRPr="003F4C73">
        <w:t xml:space="preserve"> la coalición le gusta hacer </w:t>
      </w:r>
      <w:r>
        <w:t>transaccionales</w:t>
      </w:r>
      <w:r w:rsidRPr="003F4C73">
        <w:t xml:space="preserve"> con nosotros, pero usted hoy no quiere</w:t>
      </w:r>
      <w:r>
        <w:t xml:space="preserve"> nada con </w:t>
      </w:r>
      <w:r>
        <w:lastRenderedPageBreak/>
        <w:t>nosotros. Cosas de la</w:t>
      </w:r>
      <w:r w:rsidRPr="003F4C73">
        <w:t xml:space="preserve"> vida presupuestaria</w:t>
      </w:r>
      <w:r>
        <w:t xml:space="preserve">, </w:t>
      </w:r>
      <w:r w:rsidRPr="003F4C73">
        <w:t>s</w:t>
      </w:r>
      <w:r>
        <w:t xml:space="preserve">eñor Becerra. Cosas de la vida presupuestaria. </w:t>
      </w:r>
      <w:r w:rsidRPr="001323A0">
        <w:rPr>
          <w:i/>
          <w:lang w:val="eu-ES"/>
        </w:rPr>
        <w:t>(Barreak)</w:t>
      </w:r>
    </w:p>
    <w:p w:rsidR="004A7F3D" w:rsidRDefault="004A7F3D" w:rsidP="00EA4A89">
      <w:pPr>
        <w:pStyle w:val="Texto"/>
      </w:pPr>
    </w:p>
    <w:p w:rsidR="004A7F3D" w:rsidRDefault="004A7F3D" w:rsidP="00EA4A89">
      <w:pPr>
        <w:pStyle w:val="Texto"/>
      </w:pPr>
      <w:r>
        <w:t>Claro,</w:t>
      </w:r>
      <w:r w:rsidRPr="003F4C73">
        <w:t xml:space="preserve"> </w:t>
      </w:r>
      <w:r>
        <w:t>y</w:t>
      </w:r>
      <w:r w:rsidRPr="003F4C73">
        <w:t xml:space="preserve">o le dije la teoría de las </w:t>
      </w:r>
      <w:r>
        <w:t xml:space="preserve">tazas de mierda, es un poco soez, </w:t>
      </w:r>
      <w:r w:rsidRPr="003F4C73">
        <w:t>no la voy a repetir.</w:t>
      </w:r>
      <w:r>
        <w:t xml:space="preserve"> Pero, d</w:t>
      </w:r>
      <w:r w:rsidRPr="003F4C73">
        <w:t>esde luego, hoy no es una ta</w:t>
      </w:r>
      <w:r>
        <w:t>z</w:t>
      </w:r>
      <w:r w:rsidRPr="003F4C73">
        <w:t>a</w:t>
      </w:r>
      <w:r>
        <w:t xml:space="preserve">, esto es casi </w:t>
      </w:r>
      <w:r w:rsidRPr="003F4C73">
        <w:t xml:space="preserve">casi </w:t>
      </w:r>
      <w:r>
        <w:t>una palangana.</w:t>
      </w:r>
    </w:p>
    <w:p w:rsidR="004A7F3D" w:rsidRDefault="004A7F3D" w:rsidP="00EA4A89">
      <w:pPr>
        <w:pStyle w:val="Texto"/>
      </w:pPr>
    </w:p>
    <w:p w:rsidR="004A7F3D" w:rsidRDefault="004A7F3D" w:rsidP="00EA4A89">
      <w:pPr>
        <w:pStyle w:val="Texto"/>
      </w:pPr>
      <w:r>
        <w:t>Y</w:t>
      </w:r>
      <w:r w:rsidRPr="003F4C73">
        <w:t xml:space="preserve"> el debate, </w:t>
      </w:r>
      <w:r>
        <w:t>¿</w:t>
      </w:r>
      <w:r w:rsidRPr="003F4C73">
        <w:t>cuál es el debate</w:t>
      </w:r>
      <w:r>
        <w:t xml:space="preserve"> hoy?</w:t>
      </w:r>
      <w:r w:rsidRPr="003F4C73">
        <w:t xml:space="preserve"> </w:t>
      </w:r>
      <w:r>
        <w:t>U</w:t>
      </w:r>
      <w:r w:rsidRPr="003F4C73">
        <w:t>sted decía que no</w:t>
      </w:r>
      <w:r>
        <w:t>, hoy no, e</w:t>
      </w:r>
      <w:r w:rsidRPr="003F4C73">
        <w:t>l asunto no es que desaparezca</w:t>
      </w:r>
      <w:r>
        <w:t xml:space="preserve"> SHIESA</w:t>
      </w:r>
      <w:r w:rsidRPr="003F4C73">
        <w:t xml:space="preserve"> o no</w:t>
      </w:r>
      <w:r>
        <w:t>.</w:t>
      </w:r>
      <w:r w:rsidRPr="003F4C73">
        <w:t xml:space="preserve"> </w:t>
      </w:r>
      <w:r>
        <w:t>B</w:t>
      </w:r>
      <w:r w:rsidRPr="003F4C73">
        <w:t>ueno</w:t>
      </w:r>
      <w:r>
        <w:t>,</w:t>
      </w:r>
      <w:r w:rsidRPr="003F4C73">
        <w:t xml:space="preserve"> hoy es</w:t>
      </w:r>
      <w:r>
        <w:t>e es</w:t>
      </w:r>
      <w:r w:rsidRPr="003F4C73">
        <w:t xml:space="preserve"> el de</w:t>
      </w:r>
      <w:r>
        <w:t xml:space="preserve">bate, </w:t>
      </w:r>
      <w:r w:rsidRPr="003F4C73">
        <w:t xml:space="preserve">porque lo hemos </w:t>
      </w:r>
      <w:r>
        <w:t>traído</w:t>
      </w:r>
      <w:r w:rsidRPr="003F4C73">
        <w:t xml:space="preserve"> nosotros</w:t>
      </w:r>
      <w:r>
        <w:t>,</w:t>
      </w:r>
      <w:r w:rsidRPr="003F4C73">
        <w:t xml:space="preserve"> y lo hemos </w:t>
      </w:r>
      <w:r>
        <w:t>traído</w:t>
      </w:r>
      <w:r w:rsidRPr="003F4C73">
        <w:t xml:space="preserve"> en estos términos. </w:t>
      </w:r>
      <w:r>
        <w:t>U</w:t>
      </w:r>
      <w:r w:rsidRPr="003F4C73">
        <w:t>sted dice que no, que la idea es</w:t>
      </w:r>
      <w:r>
        <w:t>,</w:t>
      </w:r>
      <w:r w:rsidRPr="003F4C73">
        <w:t xml:space="preserve"> lo </w:t>
      </w:r>
      <w:r>
        <w:t>importante es el pacto Carbono C</w:t>
      </w:r>
      <w:r w:rsidRPr="003F4C73">
        <w:t>ero, etcétera. Eso también lo hemos traído. O sea</w:t>
      </w:r>
      <w:r>
        <w:t>,</w:t>
      </w:r>
      <w:r w:rsidRPr="003F4C73">
        <w:t xml:space="preserve"> que no me puede decir que yo me </w:t>
      </w:r>
      <w:r>
        <w:t>dedico a</w:t>
      </w:r>
      <w:r w:rsidRPr="003F4C73">
        <w:t xml:space="preserve"> cosas que no importan</w:t>
      </w:r>
      <w:r>
        <w:t>,</w:t>
      </w:r>
      <w:r w:rsidRPr="003F4C73">
        <w:t xml:space="preserve"> y que las que importan me las de</w:t>
      </w:r>
      <w:r>
        <w:t>jo en</w:t>
      </w:r>
      <w:r w:rsidRPr="003F4C73">
        <w:t xml:space="preserve"> el tintero</w:t>
      </w:r>
      <w:r>
        <w:t>,</w:t>
      </w:r>
      <w:r w:rsidRPr="003F4C73">
        <w:t xml:space="preserve"> porque también han venido</w:t>
      </w:r>
      <w:r>
        <w:t>.</w:t>
      </w:r>
    </w:p>
    <w:p w:rsidR="004A7F3D" w:rsidRDefault="004A7F3D" w:rsidP="00EA4A89">
      <w:pPr>
        <w:pStyle w:val="Texto"/>
      </w:pPr>
    </w:p>
    <w:p w:rsidR="004A7F3D" w:rsidRDefault="004A7F3D" w:rsidP="00EA4A89">
      <w:pPr>
        <w:pStyle w:val="Texto"/>
      </w:pPr>
      <w:r>
        <w:t>Y</w:t>
      </w:r>
      <w:r w:rsidRPr="003F4C73">
        <w:t xml:space="preserve"> claro que el asunto</w:t>
      </w:r>
      <w:r>
        <w:t xml:space="preserve"> es importante</w:t>
      </w:r>
      <w:r w:rsidRPr="003F4C73">
        <w:t xml:space="preserve"> para que</w:t>
      </w:r>
      <w:r>
        <w:t xml:space="preserve"> Hidrocarburos de Euskadi desaparezca.</w:t>
      </w:r>
      <w:r w:rsidRPr="003F4C73">
        <w:t xml:space="preserve"> </w:t>
      </w:r>
      <w:r>
        <w:t>Que se lleva d</w:t>
      </w:r>
      <w:r w:rsidRPr="003F4C73">
        <w:t>os millones y medio de euros del pr</w:t>
      </w:r>
      <w:r>
        <w:t>esupuesto del Ente Vasco de la E</w:t>
      </w:r>
      <w:r w:rsidRPr="003F4C73">
        <w:t>nergía</w:t>
      </w:r>
      <w:r>
        <w:t>,</w:t>
      </w:r>
      <w:r w:rsidRPr="003F4C73">
        <w:t xml:space="preserve"> un año más, un año más, cuando se supone que está explotando </w:t>
      </w:r>
      <w:r>
        <w:t>un yacimiento…</w:t>
      </w:r>
    </w:p>
    <w:p w:rsidR="004A7F3D" w:rsidRDefault="004A7F3D" w:rsidP="00EA4A89">
      <w:pPr>
        <w:pStyle w:val="Texto"/>
      </w:pPr>
    </w:p>
    <w:p w:rsidR="004A7F3D" w:rsidRDefault="004A7F3D" w:rsidP="00EA4A89">
      <w:pPr>
        <w:pStyle w:val="Texto"/>
      </w:pPr>
    </w:p>
    <w:p w:rsidR="004A7F3D" w:rsidRPr="001323A0" w:rsidRDefault="004A7F3D" w:rsidP="00EA4A89">
      <w:pPr>
        <w:pStyle w:val="Texto"/>
        <w:rPr>
          <w:lang w:val="eu-ES"/>
        </w:rPr>
      </w:pPr>
      <w:r w:rsidRPr="001323A0">
        <w:rPr>
          <w:rFonts w:ascii="Futura Md BT" w:hAnsi="Futura Md BT"/>
        </w:rPr>
        <w:t>LEHENDAKARIAK:</w:t>
      </w:r>
      <w:r>
        <w:t xml:space="preserve"> </w:t>
      </w:r>
      <w:r w:rsidRPr="001323A0">
        <w:rPr>
          <w:lang w:val="eu-ES"/>
        </w:rPr>
        <w:t>Amaitu, mesedez.</w:t>
      </w:r>
    </w:p>
    <w:p w:rsidR="004A7F3D" w:rsidRDefault="004A7F3D" w:rsidP="00EA4A89">
      <w:pPr>
        <w:pStyle w:val="Texto"/>
      </w:pPr>
    </w:p>
    <w:p w:rsidR="004A7F3D" w:rsidRDefault="004A7F3D" w:rsidP="00EA4A89">
      <w:pPr>
        <w:pStyle w:val="Texto"/>
      </w:pPr>
    </w:p>
    <w:p w:rsidR="004A7F3D" w:rsidRPr="001323A0" w:rsidRDefault="004A7F3D" w:rsidP="00EA4A89">
      <w:pPr>
        <w:pStyle w:val="Texto"/>
        <w:rPr>
          <w:lang w:val="eu-ES"/>
        </w:rPr>
      </w:pPr>
      <w:r w:rsidRPr="001323A0">
        <w:rPr>
          <w:rFonts w:ascii="Futura Md BT" w:hAnsi="Futura Md BT"/>
        </w:rPr>
        <w:t>OTERO GABIRONDO</w:t>
      </w:r>
      <w:r>
        <w:t xml:space="preserve"> </w:t>
      </w:r>
      <w:r w:rsidRPr="001323A0">
        <w:rPr>
          <w:lang w:val="eu-ES"/>
        </w:rPr>
        <w:t>jaunak: Bai, amaitzen dut.</w:t>
      </w:r>
    </w:p>
    <w:p w:rsidR="004A7F3D" w:rsidRDefault="004A7F3D" w:rsidP="00EA4A89">
      <w:pPr>
        <w:pStyle w:val="Texto"/>
      </w:pPr>
    </w:p>
    <w:p w:rsidR="004A7F3D" w:rsidRDefault="004A7F3D" w:rsidP="00EA4A89">
      <w:pPr>
        <w:pStyle w:val="Texto"/>
      </w:pPr>
      <w:r>
        <w:t xml:space="preserve">Y, desde luego, en </w:t>
      </w:r>
      <w:r w:rsidRPr="003F4C73">
        <w:t xml:space="preserve">contraste un poco también con lo que ha </w:t>
      </w:r>
      <w:r>
        <w:t>dicho la señora Rojo, por favor, sea un</w:t>
      </w:r>
      <w:r w:rsidRPr="003F4C73">
        <w:t xml:space="preserve"> poco más sincero, sean un poco más sincero desde </w:t>
      </w:r>
      <w:proofErr w:type="spellStart"/>
      <w:r w:rsidRPr="003F4C73">
        <w:t>Elkarrekin</w:t>
      </w:r>
      <w:proofErr w:type="spellEnd"/>
      <w:r w:rsidRPr="003F4C73">
        <w:t xml:space="preserve"> </w:t>
      </w:r>
      <w:r>
        <w:t>P</w:t>
      </w:r>
      <w:r w:rsidRPr="003F4C73">
        <w:t xml:space="preserve">odemos y desde </w:t>
      </w:r>
      <w:r>
        <w:t>EQUO</w:t>
      </w:r>
      <w:r w:rsidRPr="003F4C73">
        <w:t xml:space="preserve">, </w:t>
      </w:r>
      <w:r>
        <w:t>y dígame que</w:t>
      </w:r>
      <w:r w:rsidRPr="003F4C73">
        <w:t xml:space="preserve"> tienen un</w:t>
      </w:r>
      <w:r>
        <w:t xml:space="preserve"> problema con los presupuestos.</w:t>
      </w:r>
    </w:p>
    <w:p w:rsidR="004A7F3D" w:rsidRDefault="004A7F3D" w:rsidP="00EA4A89">
      <w:pPr>
        <w:pStyle w:val="Texto"/>
      </w:pPr>
    </w:p>
    <w:p w:rsidR="004A7F3D" w:rsidRDefault="004A7F3D" w:rsidP="00EA4A89">
      <w:pPr>
        <w:pStyle w:val="Texto"/>
      </w:pPr>
      <w:r w:rsidRPr="003F4C73">
        <w:t>Lo que no vale, lo que no vale es hacer el lavado verde ustedes</w:t>
      </w:r>
      <w:r>
        <w:t>,</w:t>
      </w:r>
      <w:r w:rsidRPr="003F4C73">
        <w:t xml:space="preserve"> precisamente</w:t>
      </w:r>
      <w:r>
        <w:t>,</w:t>
      </w:r>
      <w:r w:rsidRPr="003F4C73">
        <w:t xml:space="preserve"> y </w:t>
      </w:r>
      <w:r>
        <w:t>mandar a los periodistas a h</w:t>
      </w:r>
      <w:r w:rsidRPr="003F4C73">
        <w:t>acer este titular</w:t>
      </w:r>
      <w:r>
        <w:t>, que</w:t>
      </w:r>
      <w:r w:rsidRPr="003F4C73">
        <w:t xml:space="preserve"> la parte </w:t>
      </w:r>
      <w:r>
        <w:t xml:space="preserve">verde </w:t>
      </w:r>
      <w:r>
        <w:lastRenderedPageBreak/>
        <w:t>del</w:t>
      </w:r>
      <w:r w:rsidRPr="003F4C73">
        <w:t xml:space="preserve"> acuerdo presupuestario en Euskadi incluye el abandono progresivo de la exploración de gas en varios permisos y</w:t>
      </w:r>
      <w:r>
        <w:t>,</w:t>
      </w:r>
      <w:r w:rsidRPr="003F4C73">
        <w:t xml:space="preserve"> después</w:t>
      </w:r>
      <w:r>
        <w:t>, dicen</w:t>
      </w:r>
      <w:r w:rsidRPr="003F4C73">
        <w:t xml:space="preserve"> dentro que hay una importante reducción de 733.000 euros en el presupuesto de la sociedad </w:t>
      </w:r>
      <w:r>
        <w:t>de Hidrocarburos</w:t>
      </w:r>
      <w:r w:rsidRPr="003F4C73">
        <w:t xml:space="preserve"> de Euskadi, muy bien. Y voy a las enmiendas y </w:t>
      </w:r>
      <w:r>
        <w:t>me encuentro con que meten una</w:t>
      </w:r>
      <w:r w:rsidRPr="003F4C73">
        <w:t xml:space="preserve"> enmienda que pide bajar 7</w:t>
      </w:r>
      <w:r>
        <w:t>33.000 euros el presupuesto de H</w:t>
      </w:r>
      <w:r w:rsidRPr="003F4C73">
        <w:t>idrocarburos</w:t>
      </w:r>
      <w:r>
        <w:t xml:space="preserve"> de</w:t>
      </w:r>
      <w:r w:rsidRPr="003F4C73">
        <w:t xml:space="preserve"> Euskadi</w:t>
      </w:r>
      <w:r>
        <w:t>. Y luego hay dos, una</w:t>
      </w:r>
      <w:r w:rsidRPr="003F4C73">
        <w:t xml:space="preserve"> de 400.000 y una de 333.000</w:t>
      </w:r>
      <w:r>
        <w:t>,</w:t>
      </w:r>
      <w:r w:rsidRPr="003F4C73">
        <w:t xml:space="preserve"> que </w:t>
      </w:r>
      <w:r>
        <w:t>ese, los</w:t>
      </w:r>
      <w:r w:rsidRPr="003F4C73">
        <w:t xml:space="preserve"> 733.000 que dejan el presupuesto de </w:t>
      </w:r>
      <w:r>
        <w:t>Hidrocarburos de</w:t>
      </w:r>
      <w:r w:rsidRPr="003F4C73">
        <w:t xml:space="preserve"> Euskadi igual</w:t>
      </w:r>
      <w:r>
        <w:t>.</w:t>
      </w:r>
      <w:r w:rsidRPr="003F4C73">
        <w:t xml:space="preserve"> </w:t>
      </w:r>
      <w:r>
        <w:t>Y</w:t>
      </w:r>
      <w:r w:rsidRPr="003F4C73">
        <w:t xml:space="preserve"> después van vendiendo </w:t>
      </w:r>
      <w:r>
        <w:t xml:space="preserve">en </w:t>
      </w:r>
      <w:r w:rsidRPr="003F4C73">
        <w:t xml:space="preserve">la </w:t>
      </w:r>
      <w:r>
        <w:t>p</w:t>
      </w:r>
      <w:r w:rsidRPr="003F4C73">
        <w:t xml:space="preserve">rensa </w:t>
      </w:r>
      <w:r>
        <w:t>que les</w:t>
      </w:r>
      <w:r w:rsidRPr="003F4C73">
        <w:t xml:space="preserve"> están bajando el presupuestado </w:t>
      </w:r>
      <w:r>
        <w:t>a Hidrocarburos de Euskadi.</w:t>
      </w:r>
      <w:r w:rsidRPr="003F4C73">
        <w:t xml:space="preserve"> </w:t>
      </w:r>
      <w:r>
        <w:t>Por favor</w:t>
      </w:r>
      <w:r w:rsidRPr="003F4C73">
        <w:t>.</w:t>
      </w:r>
    </w:p>
    <w:p w:rsidR="004A7F3D" w:rsidRDefault="004A7F3D" w:rsidP="00EA4A89">
      <w:pPr>
        <w:pStyle w:val="Texto"/>
      </w:pPr>
    </w:p>
    <w:p w:rsidR="004A7F3D" w:rsidRDefault="004A7F3D" w:rsidP="00EA4A89">
      <w:pPr>
        <w:pStyle w:val="Texto"/>
      </w:pPr>
    </w:p>
    <w:p w:rsidR="004A7F3D" w:rsidRPr="001323A0" w:rsidRDefault="004A7F3D" w:rsidP="00EA4A89">
      <w:pPr>
        <w:pStyle w:val="Texto"/>
        <w:rPr>
          <w:lang w:val="eu-ES"/>
        </w:rPr>
      </w:pPr>
      <w:r w:rsidRPr="001323A0">
        <w:rPr>
          <w:rFonts w:ascii="Futura Md BT" w:hAnsi="Futura Md BT"/>
        </w:rPr>
        <w:t>LEHENDAKARIAK</w:t>
      </w:r>
      <w:r>
        <w:t xml:space="preserve">: </w:t>
      </w:r>
      <w:r w:rsidRPr="001323A0">
        <w:rPr>
          <w:lang w:val="eu-ES"/>
        </w:rPr>
        <w:t>Eskerrik asko.</w:t>
      </w:r>
    </w:p>
    <w:p w:rsidR="004A7F3D" w:rsidRDefault="004A7F3D" w:rsidP="00EA4A89">
      <w:pPr>
        <w:pStyle w:val="Texto"/>
      </w:pPr>
    </w:p>
    <w:p w:rsidR="004A7F3D" w:rsidRPr="001323A0" w:rsidRDefault="004A7F3D" w:rsidP="00EA4A89">
      <w:pPr>
        <w:pStyle w:val="Texto"/>
        <w:rPr>
          <w:lang w:val="eu-ES"/>
        </w:rPr>
      </w:pPr>
      <w:proofErr w:type="spellStart"/>
      <w:r>
        <w:t>Elkarrekin</w:t>
      </w:r>
      <w:proofErr w:type="spellEnd"/>
      <w:r>
        <w:t xml:space="preserve"> Podemos, Becerra </w:t>
      </w:r>
      <w:r w:rsidRPr="001323A0">
        <w:rPr>
          <w:lang w:val="eu-ES"/>
        </w:rPr>
        <w:t xml:space="preserve">jauna, </w:t>
      </w:r>
      <w:proofErr w:type="spellStart"/>
      <w:r w:rsidRPr="001323A0">
        <w:rPr>
          <w:lang w:val="eu-ES"/>
        </w:rPr>
        <w:t>zurea</w:t>
      </w:r>
      <w:proofErr w:type="spellEnd"/>
      <w:r w:rsidRPr="001323A0">
        <w:rPr>
          <w:lang w:val="eu-ES"/>
        </w:rPr>
        <w:t xml:space="preserve"> da hitza.</w:t>
      </w:r>
    </w:p>
    <w:p w:rsidR="004A7F3D" w:rsidRPr="001323A0" w:rsidRDefault="004A7F3D" w:rsidP="00EA4A89">
      <w:pPr>
        <w:pStyle w:val="Texto"/>
        <w:rPr>
          <w:lang w:val="eu-ES"/>
        </w:rPr>
      </w:pPr>
    </w:p>
    <w:p w:rsidR="004A7F3D" w:rsidRDefault="004A7F3D" w:rsidP="00EA4A89">
      <w:pPr>
        <w:pStyle w:val="Texto"/>
      </w:pPr>
    </w:p>
    <w:p w:rsidR="004A7F3D" w:rsidRDefault="004A7F3D" w:rsidP="00EA4A89">
      <w:pPr>
        <w:pStyle w:val="Texto"/>
      </w:pPr>
      <w:r w:rsidRPr="001323A0">
        <w:rPr>
          <w:rFonts w:ascii="Futura Md BT" w:hAnsi="Futura Md BT"/>
        </w:rPr>
        <w:t>BECERRA CAROLLO</w:t>
      </w:r>
      <w:r>
        <w:t xml:space="preserve"> </w:t>
      </w:r>
      <w:proofErr w:type="spellStart"/>
      <w:r>
        <w:t>jaunak</w:t>
      </w:r>
      <w:proofErr w:type="spellEnd"/>
      <w:r>
        <w:t>: M</w:t>
      </w:r>
      <w:r w:rsidRPr="003F4C73">
        <w:t xml:space="preserve">e encanta que la sinceridad </w:t>
      </w:r>
      <w:r>
        <w:t>le llegue a</w:t>
      </w:r>
      <w:r w:rsidRPr="003F4C73">
        <w:t xml:space="preserve"> usted también por Navidad. Porque</w:t>
      </w:r>
      <w:r>
        <w:t>,</w:t>
      </w:r>
      <w:r w:rsidRPr="003F4C73">
        <w:t xml:space="preserve"> no</w:t>
      </w:r>
      <w:r>
        <w:t xml:space="preserve"> solamente la señor R</w:t>
      </w:r>
      <w:r w:rsidRPr="003F4C73">
        <w:t>ojo ha sido sincera, sino que</w:t>
      </w:r>
      <w:r>
        <w:t>,</w:t>
      </w:r>
      <w:r w:rsidRPr="003F4C73">
        <w:t xml:space="preserve"> por fin</w:t>
      </w:r>
      <w:r>
        <w:t>,</w:t>
      </w:r>
      <w:r w:rsidRPr="003F4C73">
        <w:t xml:space="preserve"> al final</w:t>
      </w:r>
      <w:r>
        <w:t>, venimos a lo que es esto.</w:t>
      </w:r>
    </w:p>
    <w:p w:rsidR="004A7F3D" w:rsidRDefault="004A7F3D" w:rsidP="00EA4A89">
      <w:pPr>
        <w:pStyle w:val="Texto"/>
      </w:pPr>
    </w:p>
    <w:p w:rsidR="004A7F3D" w:rsidRDefault="004A7F3D" w:rsidP="00EA4A89">
      <w:pPr>
        <w:pStyle w:val="Texto"/>
      </w:pPr>
      <w:r w:rsidRPr="003F4C73">
        <w:t xml:space="preserve">Usted no tiene ningún interés en </w:t>
      </w:r>
      <w:r>
        <w:t>afearle</w:t>
      </w:r>
      <w:r w:rsidRPr="003F4C73">
        <w:t xml:space="preserve"> al Gobierno su política energética. Usted ahora está intentando convertir a </w:t>
      </w:r>
      <w:r>
        <w:rPr>
          <w:lang w:val="eu-ES"/>
        </w:rPr>
        <w:t>Elkarrekin</w:t>
      </w:r>
      <w:r w:rsidRPr="003F4C73">
        <w:t xml:space="preserve"> Podemos en el culpable de la política energética. Bueno, eso lo tendrá que explicar</w:t>
      </w:r>
      <w:r>
        <w:t>,</w:t>
      </w:r>
      <w:r w:rsidRPr="003F4C73">
        <w:t xml:space="preserve"> </w:t>
      </w:r>
      <w:r>
        <w:t>l</w:t>
      </w:r>
      <w:r w:rsidRPr="003F4C73">
        <w:t>o tendrá que explicar aquí, que ya</w:t>
      </w:r>
      <w:r>
        <w:t xml:space="preserve"> lo</w:t>
      </w:r>
      <w:r w:rsidRPr="003F4C73">
        <w:t xml:space="preserve"> ha explicado</w:t>
      </w:r>
      <w:r>
        <w:t>, y lo tendrá que explicar fuera.</w:t>
      </w:r>
    </w:p>
    <w:p w:rsidR="004A7F3D" w:rsidRDefault="004A7F3D" w:rsidP="00EA4A89">
      <w:pPr>
        <w:pStyle w:val="Texto"/>
      </w:pPr>
    </w:p>
    <w:p w:rsidR="004A7F3D" w:rsidRDefault="004A7F3D" w:rsidP="00EA4A89">
      <w:pPr>
        <w:pStyle w:val="Texto"/>
      </w:pPr>
      <w:r>
        <w:t>E</w:t>
      </w:r>
      <w:r w:rsidRPr="003F4C73">
        <w:t>n el p</w:t>
      </w:r>
      <w:r>
        <w:t>rimer punto de nuestra enmienda</w:t>
      </w:r>
      <w:r w:rsidRPr="003F4C73">
        <w:t xml:space="preserve"> </w:t>
      </w:r>
      <w:r>
        <w:t>d</w:t>
      </w:r>
      <w:r w:rsidRPr="003F4C73">
        <w:t>ice</w:t>
      </w:r>
      <w:r>
        <w:t>:</w:t>
      </w:r>
      <w:r w:rsidRPr="003F4C73">
        <w:t xml:space="preserve"> </w:t>
      </w:r>
      <w:r>
        <w:t>"</w:t>
      </w:r>
      <w:r w:rsidRPr="003F4C73">
        <w:t>el Parlamento Vasco insta al Gobierno Vasco a que declare la extinción de la Sociedad Hidrocarburos de Euskadi</w:t>
      </w:r>
      <w:r>
        <w:t>"</w:t>
      </w:r>
      <w:r w:rsidRPr="003F4C73">
        <w:t>. Empiezo como acabamos hace dos semanas</w:t>
      </w:r>
      <w:r>
        <w:t>.</w:t>
      </w:r>
      <w:r w:rsidRPr="003F4C73">
        <w:t xml:space="preserve"> </w:t>
      </w:r>
      <w:r>
        <w:t>¿Q</w:t>
      </w:r>
      <w:r w:rsidRPr="003F4C73">
        <w:t>u</w:t>
      </w:r>
      <w:r>
        <w:t>é</w:t>
      </w:r>
      <w:r w:rsidRPr="003F4C73">
        <w:t xml:space="preserve"> no ha entendido de nuestra </w:t>
      </w:r>
      <w:r>
        <w:t>enmienda?</w:t>
      </w:r>
      <w:r w:rsidRPr="003F4C73">
        <w:t xml:space="preserve"> </w:t>
      </w:r>
      <w:r>
        <w:t>¿Qué n</w:t>
      </w:r>
      <w:r w:rsidRPr="003F4C73">
        <w:t>o ha entendido</w:t>
      </w:r>
      <w:r>
        <w:t xml:space="preserve"> de</w:t>
      </w:r>
      <w:r w:rsidRPr="003F4C73">
        <w:t xml:space="preserve"> nuestra </w:t>
      </w:r>
      <w:r>
        <w:t>enmienda?</w:t>
      </w:r>
    </w:p>
    <w:p w:rsidR="004A7F3D" w:rsidRDefault="004A7F3D" w:rsidP="00EA4A89">
      <w:pPr>
        <w:pStyle w:val="Texto"/>
      </w:pPr>
    </w:p>
    <w:p w:rsidR="004A7F3D" w:rsidRDefault="004A7F3D" w:rsidP="00EA4A89">
      <w:pPr>
        <w:pStyle w:val="Texto"/>
      </w:pPr>
      <w:r>
        <w:t>Lo único que hacemos es matizar</w:t>
      </w:r>
      <w:r w:rsidRPr="003F4C73">
        <w:t>la, porque</w:t>
      </w:r>
      <w:r>
        <w:t>,</w:t>
      </w:r>
      <w:r w:rsidRPr="003F4C73">
        <w:t xml:space="preserve"> si se declara la extinción, </w:t>
      </w:r>
      <w:r>
        <w:t>¿</w:t>
      </w:r>
      <w:r w:rsidRPr="003F4C73">
        <w:t>qué pasa con los trabajadores y qué pasa con los activos</w:t>
      </w:r>
      <w:r>
        <w:t>?,</w:t>
      </w:r>
      <w:r w:rsidRPr="003F4C73">
        <w:t xml:space="preserve"> que ya se ha dicho</w:t>
      </w:r>
      <w:r>
        <w:t xml:space="preserve"> aquí</w:t>
      </w:r>
      <w:r w:rsidRPr="003F4C73">
        <w:t>.</w:t>
      </w:r>
      <w:r>
        <w:t xml:space="preserve"> El pozo Armentia 2</w:t>
      </w:r>
      <w:r w:rsidRPr="003F4C73">
        <w:t>, por ejemplo, es un 44</w:t>
      </w:r>
      <w:r>
        <w:t> </w:t>
      </w:r>
      <w:r w:rsidRPr="003F4C73">
        <w:t>% de</w:t>
      </w:r>
      <w:r>
        <w:t xml:space="preserve"> SHESA.</w:t>
      </w:r>
      <w:r w:rsidRPr="003F4C73">
        <w:t xml:space="preserve"> </w:t>
      </w:r>
      <w:r>
        <w:t>E</w:t>
      </w:r>
      <w:r w:rsidRPr="003F4C73">
        <w:t>l 36</w:t>
      </w:r>
      <w:r>
        <w:t> </w:t>
      </w:r>
      <w:r w:rsidRPr="003F4C73">
        <w:t>%</w:t>
      </w:r>
      <w:r>
        <w:t xml:space="preserve"> es de</w:t>
      </w:r>
      <w:r w:rsidRPr="003F4C73">
        <w:t xml:space="preserve"> </w:t>
      </w:r>
      <w:proofErr w:type="spellStart"/>
      <w:r w:rsidRPr="003F4C73">
        <w:lastRenderedPageBreak/>
        <w:t>Petrichor</w:t>
      </w:r>
      <w:proofErr w:type="spellEnd"/>
      <w:r w:rsidRPr="003F4C73">
        <w:t>, filial de ICO</w:t>
      </w:r>
      <w:r>
        <w:t>,</w:t>
      </w:r>
      <w:r w:rsidRPr="003F4C73">
        <w:t xml:space="preserve"> </w:t>
      </w:r>
      <w:r>
        <w:t>con sede en Texas y Pensilvania.</w:t>
      </w:r>
      <w:r w:rsidRPr="003F4C73">
        <w:t xml:space="preserve"> </w:t>
      </w:r>
      <w:r>
        <w:t>Y</w:t>
      </w:r>
      <w:r w:rsidRPr="003F4C73">
        <w:t xml:space="preserve"> el 20</w:t>
      </w:r>
      <w:r>
        <w:t> </w:t>
      </w:r>
      <w:r w:rsidRPr="003F4C73">
        <w:t>%</w:t>
      </w:r>
      <w:r>
        <w:t xml:space="preserve"> es</w:t>
      </w:r>
      <w:r w:rsidRPr="003F4C73">
        <w:t xml:space="preserve"> de Cambria, filial de </w:t>
      </w:r>
      <w:r>
        <w:t xml:space="preserve">True </w:t>
      </w:r>
      <w:proofErr w:type="spellStart"/>
      <w:r>
        <w:t>Oil</w:t>
      </w:r>
      <w:proofErr w:type="spellEnd"/>
      <w:r w:rsidRPr="003F4C73">
        <w:t xml:space="preserve">, con sede en </w:t>
      </w:r>
      <w:r>
        <w:t>Wyoming, no en el G</w:t>
      </w:r>
      <w:r w:rsidRPr="003F4C73">
        <w:t>ran, sino</w:t>
      </w:r>
      <w:r>
        <w:t xml:space="preserve"> en</w:t>
      </w:r>
      <w:r w:rsidRPr="003F4C73">
        <w:t xml:space="preserve"> el pequeño</w:t>
      </w:r>
      <w:r>
        <w:t xml:space="preserve"> Wyoming</w:t>
      </w:r>
      <w:r w:rsidRPr="003F4C73">
        <w:t>. Entonces</w:t>
      </w:r>
      <w:r>
        <w:t>,</w:t>
      </w:r>
      <w:r w:rsidRPr="003F4C73">
        <w:t xml:space="preserve"> </w:t>
      </w:r>
      <w:r>
        <w:t>¿</w:t>
      </w:r>
      <w:r w:rsidRPr="003F4C73">
        <w:t xml:space="preserve">qué pasa si se va </w:t>
      </w:r>
      <w:r>
        <w:t>SHESA del pozo</w:t>
      </w:r>
      <w:r w:rsidRPr="003F4C73">
        <w:t xml:space="preserve"> Armentia </w:t>
      </w:r>
      <w:r>
        <w:t>2</w:t>
      </w:r>
      <w:r w:rsidRPr="003F4C73">
        <w:t>, que es ahora mismo la única exploración que ahora mismo está</w:t>
      </w:r>
      <w:r>
        <w:t xml:space="preserve"> e</w:t>
      </w:r>
      <w:r w:rsidRPr="003F4C73">
        <w:t>n</w:t>
      </w:r>
      <w:r>
        <w:t xml:space="preserve"> marcha? Usted dice</w:t>
      </w:r>
      <w:r w:rsidRPr="003F4C73">
        <w:t xml:space="preserve"> </w:t>
      </w:r>
      <w:r>
        <w:t>"</w:t>
      </w:r>
      <w:r w:rsidRPr="003F4C73">
        <w:t>se cae</w:t>
      </w:r>
      <w:r>
        <w:t>",</w:t>
      </w:r>
      <w:r w:rsidRPr="003F4C73">
        <w:t xml:space="preserve"> y yo digo </w:t>
      </w:r>
      <w:r>
        <w:t>"yo no lo sé, si se cae o</w:t>
      </w:r>
      <w:r w:rsidRPr="003F4C73">
        <w:t xml:space="preserve"> no</w:t>
      </w:r>
      <w:r>
        <w:t>"</w:t>
      </w:r>
      <w:r w:rsidRPr="003F4C73">
        <w:t xml:space="preserve">. Pero me preocuparía que se </w:t>
      </w:r>
      <w:r>
        <w:t>cayera, me preocuparía</w:t>
      </w:r>
      <w:r w:rsidRPr="003F4C73">
        <w:t xml:space="preserve"> que no se </w:t>
      </w:r>
      <w:r>
        <w:t>cayera, perdón</w:t>
      </w:r>
      <w:r w:rsidRPr="003F4C73">
        <w:t>.</w:t>
      </w:r>
    </w:p>
    <w:p w:rsidR="004A7F3D" w:rsidRDefault="004A7F3D" w:rsidP="00EA4A89">
      <w:pPr>
        <w:pStyle w:val="Texto"/>
      </w:pPr>
    </w:p>
    <w:p w:rsidR="004A7F3D" w:rsidRDefault="004A7F3D" w:rsidP="00EA4A89">
      <w:pPr>
        <w:pStyle w:val="Texto"/>
      </w:pPr>
      <w:r>
        <w:t>Aquí e</w:t>
      </w:r>
      <w:r w:rsidRPr="003F4C73">
        <w:t xml:space="preserve">l </w:t>
      </w:r>
      <w:r>
        <w:t>problema</w:t>
      </w:r>
      <w:r w:rsidRPr="003F4C73">
        <w:t xml:space="preserve"> </w:t>
      </w:r>
      <w:r>
        <w:t>–</w:t>
      </w:r>
      <w:r w:rsidRPr="003F4C73">
        <w:t>lo he dicho desde el principio</w:t>
      </w:r>
      <w:r>
        <w:t>–</w:t>
      </w:r>
      <w:r w:rsidRPr="003F4C73">
        <w:t>, es que</w:t>
      </w:r>
      <w:r>
        <w:t xml:space="preserve"> SHESA</w:t>
      </w:r>
      <w:r w:rsidRPr="003F4C73">
        <w:t xml:space="preserve"> es un mero instrumento de la política energética equivocada del Gobierno</w:t>
      </w:r>
      <w:r>
        <w:t>.</w:t>
      </w:r>
      <w:r w:rsidRPr="003F4C73">
        <w:t xml:space="preserve"> </w:t>
      </w:r>
      <w:r>
        <w:t>Y</w:t>
      </w:r>
      <w:r w:rsidRPr="003F4C73">
        <w:t>, por lo tanto, aprobemos lo que aprobemos hoy</w:t>
      </w:r>
      <w:r>
        <w:t>,</w:t>
      </w:r>
      <w:r w:rsidRPr="003F4C73">
        <w:t xml:space="preserve"> no deja de ser simbólico, por mucho que usted lo revista de una trascendencia que no tiene</w:t>
      </w:r>
      <w:r>
        <w:t>.</w:t>
      </w:r>
      <w:r w:rsidRPr="003F4C73">
        <w:t xml:space="preserve"> </w:t>
      </w:r>
      <w:r>
        <w:t>E</w:t>
      </w:r>
      <w:r w:rsidRPr="003F4C73">
        <w:t xml:space="preserve">s simbólico que desaparezca </w:t>
      </w:r>
      <w:r>
        <w:t>SHESA</w:t>
      </w:r>
      <w:r w:rsidRPr="003F4C73">
        <w:t>, porque las sociedades</w:t>
      </w:r>
      <w:r>
        <w:t>…, el Gobierno las cre</w:t>
      </w:r>
      <w:r w:rsidRPr="003F4C73">
        <w:t>a</w:t>
      </w:r>
      <w:r>
        <w:t xml:space="preserve"> y las elimina</w:t>
      </w:r>
      <w:r w:rsidRPr="003F4C73">
        <w:t xml:space="preserve"> </w:t>
      </w:r>
      <w:r>
        <w:t>c</w:t>
      </w:r>
      <w:r w:rsidRPr="003F4C73">
        <w:t>omo quiere</w:t>
      </w:r>
      <w:r>
        <w:t>.</w:t>
      </w:r>
    </w:p>
    <w:p w:rsidR="004A7F3D" w:rsidRDefault="004A7F3D" w:rsidP="00EA4A89">
      <w:pPr>
        <w:pStyle w:val="Texto"/>
      </w:pPr>
    </w:p>
    <w:p w:rsidR="004A7F3D" w:rsidRDefault="004A7F3D" w:rsidP="00EA4A89">
      <w:pPr>
        <w:pStyle w:val="Texto"/>
      </w:pPr>
      <w:r>
        <w:t>E</w:t>
      </w:r>
      <w:r w:rsidRPr="003F4C73">
        <w:t>l problema, si no cambia la polít</w:t>
      </w:r>
      <w:r>
        <w:t>ica energética, nos da lo mismo. E</w:t>
      </w:r>
      <w:r w:rsidRPr="003F4C73">
        <w:t xml:space="preserve">s más, ya se lo </w:t>
      </w:r>
      <w:r>
        <w:t xml:space="preserve">ha </w:t>
      </w:r>
      <w:r w:rsidRPr="003F4C73">
        <w:t>adelanta</w:t>
      </w:r>
      <w:r>
        <w:t xml:space="preserve">do el señor Ruiz de </w:t>
      </w:r>
      <w:proofErr w:type="spellStart"/>
      <w:r>
        <w:t>Arbulo</w:t>
      </w:r>
      <w:proofErr w:type="spellEnd"/>
      <w:r>
        <w:t xml:space="preserve">. </w:t>
      </w:r>
      <w:r w:rsidRPr="003F4C73">
        <w:t>Preferimos que</w:t>
      </w:r>
      <w:r>
        <w:t xml:space="preserve"> lo hagan </w:t>
      </w:r>
      <w:r w:rsidRPr="003F4C73">
        <w:t>empresas privadas</w:t>
      </w:r>
      <w:r>
        <w:t>. Si se lo está diciendo, ¿por qué cree que el PP le va a votar a favor?</w:t>
      </w:r>
      <w:r w:rsidRPr="003F4C73">
        <w:t xml:space="preserve"> </w:t>
      </w:r>
      <w:r>
        <w:t>P</w:t>
      </w:r>
      <w:r w:rsidRPr="003F4C73">
        <w:t>orque cree que le va a votar a favor. Ese es el drama</w:t>
      </w:r>
      <w:r>
        <w:t>.</w:t>
      </w:r>
    </w:p>
    <w:p w:rsidR="004A7F3D" w:rsidRDefault="004A7F3D" w:rsidP="00EA4A89">
      <w:pPr>
        <w:pStyle w:val="Texto"/>
      </w:pPr>
    </w:p>
    <w:p w:rsidR="004A7F3D" w:rsidRDefault="004A7F3D" w:rsidP="00EA4A89">
      <w:pPr>
        <w:pStyle w:val="Texto"/>
      </w:pPr>
      <w:r>
        <w:t>Y</w:t>
      </w:r>
      <w:r w:rsidRPr="003F4C73">
        <w:t xml:space="preserve"> aquí tenemos un pacto vasco de la energía que, por cierto, nosotros </w:t>
      </w:r>
      <w:r>
        <w:t xml:space="preserve">nos abstuvimos, </w:t>
      </w:r>
      <w:r w:rsidRPr="003F4C73">
        <w:t xml:space="preserve">que debería </w:t>
      </w:r>
      <w:r>
        <w:t xml:space="preserve">de </w:t>
      </w:r>
      <w:r w:rsidRPr="003F4C73">
        <w:t xml:space="preserve">ser el marco en el que se acordarse esa política energética </w:t>
      </w:r>
      <w:r>
        <w:t xml:space="preserve">de </w:t>
      </w:r>
      <w:proofErr w:type="spellStart"/>
      <w:r w:rsidRPr="003F4C73">
        <w:t>descarbonización</w:t>
      </w:r>
      <w:proofErr w:type="spellEnd"/>
      <w:r>
        <w:t>. D</w:t>
      </w:r>
      <w:r w:rsidRPr="003F4C73">
        <w:t>ebería de serlo. Deberíamos ponernos a ello</w:t>
      </w:r>
      <w:r>
        <w:t>. Y</w:t>
      </w:r>
      <w:r w:rsidRPr="003F4C73">
        <w:t xml:space="preserve"> eso</w:t>
      </w:r>
      <w:r>
        <w:t xml:space="preserve"> se</w:t>
      </w:r>
      <w:r w:rsidRPr="003F4C73">
        <w:t xml:space="preserve"> lo lanz</w:t>
      </w:r>
      <w:r>
        <w:t>o</w:t>
      </w:r>
      <w:r w:rsidRPr="003F4C73">
        <w:t xml:space="preserve"> también a los del Gobierno. Porque el señor</w:t>
      </w:r>
      <w:r>
        <w:t>…,</w:t>
      </w:r>
      <w:r w:rsidRPr="003F4C73">
        <w:t xml:space="preserve"> el señor </w:t>
      </w:r>
      <w:r>
        <w:t>Grajales</w:t>
      </w:r>
      <w:r w:rsidRPr="003F4C73">
        <w:t>, cuando empezamos que esta legislatura</w:t>
      </w:r>
      <w:r>
        <w:t>, hablaba de gas hasta 2100. Y</w:t>
      </w:r>
      <w:r w:rsidRPr="003F4C73">
        <w:t>o creo que ahora ya nadie habla más de 2050</w:t>
      </w:r>
      <w:r>
        <w:t>. Y</w:t>
      </w:r>
      <w:r w:rsidRPr="003F4C73">
        <w:t xml:space="preserve"> con l</w:t>
      </w:r>
      <w:r>
        <w:t>a</w:t>
      </w:r>
      <w:r w:rsidRPr="003F4C73">
        <w:t xml:space="preserve">s cifras económicas que le he dicho ahora mismo, investigar en el gas es totalmente </w:t>
      </w:r>
      <w:r>
        <w:t>in</w:t>
      </w:r>
      <w:r w:rsidRPr="003F4C73">
        <w:t>justifica</w:t>
      </w:r>
      <w:r>
        <w:t>ble. Es un coste inj</w:t>
      </w:r>
      <w:r w:rsidRPr="003F4C73">
        <w:t>ustificado para un recurso que no se va a poder utilizar porque es antieconómico utilizar</w:t>
      </w:r>
      <w:r>
        <w:t>lo</w:t>
      </w:r>
      <w:r w:rsidRPr="003F4C73">
        <w:t>.</w:t>
      </w:r>
    </w:p>
    <w:p w:rsidR="004A7F3D" w:rsidRDefault="004A7F3D" w:rsidP="00EA4A89">
      <w:pPr>
        <w:pStyle w:val="Texto"/>
      </w:pPr>
    </w:p>
    <w:p w:rsidR="004A7F3D" w:rsidRDefault="004A7F3D" w:rsidP="00EA4A89">
      <w:pPr>
        <w:pStyle w:val="Texto"/>
      </w:pPr>
      <w:r w:rsidRPr="003F4C73">
        <w:t xml:space="preserve">Pero como he dicho, y ya que </w:t>
      </w:r>
      <w:r>
        <w:t xml:space="preserve">usted se ha empeñado, porque lleva </w:t>
      </w:r>
      <w:r w:rsidRPr="003F4C73">
        <w:t xml:space="preserve">varias semanas </w:t>
      </w:r>
      <w:r>
        <w:t xml:space="preserve">tirándome </w:t>
      </w:r>
      <w:r w:rsidRPr="003F4C73">
        <w:t>de la lengua, debería plantearse por</w:t>
      </w:r>
      <w:r>
        <w:t xml:space="preserve"> </w:t>
      </w:r>
      <w:r w:rsidRPr="003F4C73">
        <w:t>qu</w:t>
      </w:r>
      <w:r>
        <w:t>é</w:t>
      </w:r>
      <w:r w:rsidRPr="003F4C73">
        <w:t xml:space="preserve"> si en el Ayuntamiento de Vitoria</w:t>
      </w:r>
      <w:r>
        <w:t>-</w:t>
      </w:r>
      <w:r w:rsidRPr="003F4C73">
        <w:t xml:space="preserve">Gasteiz hay acuerdo presupuestario entre el Gobierno y </w:t>
      </w:r>
      <w:proofErr w:type="spellStart"/>
      <w:r>
        <w:t>Elkarrekin</w:t>
      </w:r>
      <w:proofErr w:type="spellEnd"/>
      <w:r>
        <w:t xml:space="preserve"> Podemos, </w:t>
      </w:r>
      <w:r w:rsidRPr="003F4C73">
        <w:t>hay pacto y por</w:t>
      </w:r>
      <w:r>
        <w:t xml:space="preserve"> </w:t>
      </w:r>
      <w:r w:rsidRPr="003F4C73">
        <w:t>qu</w:t>
      </w:r>
      <w:r>
        <w:t xml:space="preserve">é </w:t>
      </w:r>
      <w:r w:rsidRPr="003F4C73">
        <w:t>aquí</w:t>
      </w:r>
      <w:r>
        <w:t>,</w:t>
      </w:r>
      <w:r w:rsidRPr="003F4C73">
        <w:t xml:space="preserve"> habiendo el mismo acuerdo </w:t>
      </w:r>
      <w:r w:rsidRPr="003F4C73">
        <w:lastRenderedPageBreak/>
        <w:t>presu</w:t>
      </w:r>
      <w:r>
        <w:t>puestario, no puede haber pacto. P</w:t>
      </w:r>
      <w:r w:rsidRPr="003F4C73">
        <w:t>regúntele a su Gobiern</w:t>
      </w:r>
      <w:r>
        <w:t>o, a su grupo, por qué…</w:t>
      </w:r>
    </w:p>
    <w:p w:rsidR="004A7F3D" w:rsidRDefault="004A7F3D" w:rsidP="00EA4A89">
      <w:pPr>
        <w:pStyle w:val="Texto"/>
      </w:pPr>
    </w:p>
    <w:p w:rsidR="004A7F3D" w:rsidRPr="001323A0" w:rsidRDefault="004A7F3D" w:rsidP="00EA4A89">
      <w:pPr>
        <w:pStyle w:val="Texto"/>
        <w:rPr>
          <w:lang w:val="eu-ES"/>
        </w:rPr>
      </w:pPr>
      <w:r w:rsidRPr="001323A0">
        <w:rPr>
          <w:lang w:val="eu-ES"/>
        </w:rPr>
        <w:t>(40. zintaren amaiera)</w:t>
      </w:r>
    </w:p>
    <w:p w:rsidR="004A7F3D" w:rsidRPr="006B152E" w:rsidRDefault="004A7F3D" w:rsidP="007D341E">
      <w:pPr>
        <w:pStyle w:val="Texto"/>
        <w:rPr>
          <w:lang w:val="eu-ES"/>
        </w:rPr>
      </w:pPr>
      <w:r w:rsidRPr="006B152E">
        <w:rPr>
          <w:lang w:val="eu-ES"/>
        </w:rPr>
        <w:t>(41. zintaren hasiera)</w:t>
      </w:r>
    </w:p>
    <w:p w:rsidR="004A7F3D" w:rsidRPr="006B152E" w:rsidRDefault="004A7F3D" w:rsidP="007D341E">
      <w:pPr>
        <w:pStyle w:val="Texto"/>
        <w:rPr>
          <w:lang w:val="eu-ES"/>
        </w:rPr>
      </w:pPr>
    </w:p>
    <w:p w:rsidR="004A7F3D" w:rsidRDefault="004A7F3D" w:rsidP="007D341E">
      <w:pPr>
        <w:pStyle w:val="Texto"/>
        <w:rPr>
          <w:lang w:val="es-ES"/>
        </w:rPr>
      </w:pPr>
      <w:r w:rsidRPr="006B152E">
        <w:rPr>
          <w:lang w:val="eu-ES"/>
        </w:rPr>
        <w:t>…</w:t>
      </w:r>
      <w:r>
        <w:rPr>
          <w:lang w:val="eu-ES"/>
        </w:rPr>
        <w:t xml:space="preserve"> </w:t>
      </w:r>
      <w:r w:rsidRPr="003F4C73">
        <w:t xml:space="preserve">y </w:t>
      </w:r>
      <w:proofErr w:type="spellStart"/>
      <w:r>
        <w:t>Elkarrekin</w:t>
      </w:r>
      <w:proofErr w:type="spellEnd"/>
      <w:r>
        <w:t xml:space="preserve"> Podemos, </w:t>
      </w:r>
      <w:r w:rsidRPr="003F4C73">
        <w:t>hay pacto y por</w:t>
      </w:r>
      <w:r>
        <w:t xml:space="preserve"> </w:t>
      </w:r>
      <w:r w:rsidRPr="003F4C73">
        <w:t>qu</w:t>
      </w:r>
      <w:r>
        <w:t xml:space="preserve">é </w:t>
      </w:r>
      <w:r w:rsidRPr="003F4C73">
        <w:t>aquí</w:t>
      </w:r>
      <w:r>
        <w:t>,</w:t>
      </w:r>
      <w:r w:rsidRPr="003F4C73">
        <w:t xml:space="preserve"> habiendo el mismo acuerdo presu</w:t>
      </w:r>
      <w:r>
        <w:t>puestario, no puede haber pacto. P</w:t>
      </w:r>
      <w:r w:rsidRPr="003F4C73">
        <w:t>regúntele a su Gobiern</w:t>
      </w:r>
      <w:r>
        <w:t>o, a su grupo, por</w:t>
      </w:r>
      <w:r>
        <w:t xml:space="preserve"> qué habiendo el mismo acuerdo</w:t>
      </w:r>
      <w:r>
        <w:rPr>
          <w:lang w:val="es-ES"/>
        </w:rPr>
        <w:t>, no puede haber pacto. Pregúntele a su grupo</w:t>
      </w:r>
      <w:r w:rsidRPr="006B152E">
        <w:rPr>
          <w:lang w:val="es-ES"/>
        </w:rPr>
        <w:t xml:space="preserve"> por</w:t>
      </w:r>
      <w:r>
        <w:rPr>
          <w:lang w:val="es-ES"/>
        </w:rPr>
        <w:t xml:space="preserve"> </w:t>
      </w:r>
      <w:r w:rsidRPr="006B152E">
        <w:rPr>
          <w:lang w:val="es-ES"/>
        </w:rPr>
        <w:t>qu</w:t>
      </w:r>
      <w:r>
        <w:rPr>
          <w:lang w:val="es-ES"/>
        </w:rPr>
        <w:t>é aquí ya no podemos pactar, haciendo como hacen ustedes, q</w:t>
      </w:r>
      <w:r w:rsidRPr="006B152E">
        <w:rPr>
          <w:lang w:val="es-ES"/>
        </w:rPr>
        <w:t xml:space="preserve">ue </w:t>
      </w:r>
      <w:proofErr w:type="spellStart"/>
      <w:r>
        <w:rPr>
          <w:lang w:val="es-ES"/>
        </w:rPr>
        <w:t>Elkarrekin</w:t>
      </w:r>
      <w:proofErr w:type="spellEnd"/>
      <w:r w:rsidRPr="006B152E">
        <w:rPr>
          <w:lang w:val="es-ES"/>
        </w:rPr>
        <w:t xml:space="preserve"> Podemos s</w:t>
      </w:r>
      <w:r>
        <w:rPr>
          <w:lang w:val="es-ES"/>
        </w:rPr>
        <w:t>ea –</w:t>
      </w:r>
      <w:r w:rsidRPr="006B152E">
        <w:rPr>
          <w:lang w:val="es-ES"/>
        </w:rPr>
        <w:t>digamos</w:t>
      </w:r>
      <w:r>
        <w:rPr>
          <w:lang w:val="es-ES"/>
        </w:rPr>
        <w:t>– el toro que mató a M</w:t>
      </w:r>
      <w:r w:rsidRPr="006B152E">
        <w:rPr>
          <w:lang w:val="es-ES"/>
        </w:rPr>
        <w:t>ano</w:t>
      </w:r>
      <w:r>
        <w:rPr>
          <w:lang w:val="es-ES"/>
        </w:rPr>
        <w:t>lete. S</w:t>
      </w:r>
      <w:r w:rsidRPr="006B152E">
        <w:rPr>
          <w:lang w:val="es-ES"/>
        </w:rPr>
        <w:t xml:space="preserve">e lo dije la vez anterior. Los </w:t>
      </w:r>
      <w:r>
        <w:rPr>
          <w:lang w:val="es-ES"/>
        </w:rPr>
        <w:t>733.000 euros de reducción de SHESA son tal: s</w:t>
      </w:r>
      <w:r w:rsidRPr="006B152E">
        <w:rPr>
          <w:lang w:val="es-ES"/>
        </w:rPr>
        <w:t>on 733.000 euros de reducción. Usted sabe que las partidas de ajuste presupuestario sube</w:t>
      </w:r>
      <w:r>
        <w:rPr>
          <w:lang w:val="es-ES"/>
        </w:rPr>
        <w:t>n</w:t>
      </w:r>
      <w:r w:rsidRPr="006B152E">
        <w:rPr>
          <w:lang w:val="es-ES"/>
        </w:rPr>
        <w:t xml:space="preserve"> ni bajan, pero se retira</w:t>
      </w:r>
      <w:r>
        <w:rPr>
          <w:lang w:val="es-ES"/>
        </w:rPr>
        <w:t>n</w:t>
      </w:r>
      <w:r w:rsidRPr="006B152E">
        <w:rPr>
          <w:lang w:val="es-ES"/>
        </w:rPr>
        <w:t xml:space="preserve"> 733.000 euros. Y además, el Gobierno firma un abandono progresivo de la investigación en gas natural en algunos yacimientos. Lo ha firmado el Gobierno. Ahora, si usted presentó esta proposición no de ley el año pasado,</w:t>
      </w:r>
      <w:r>
        <w:rPr>
          <w:lang w:val="es-ES"/>
        </w:rPr>
        <w:t xml:space="preserve"> en octubre de 2018, me pregunto</w:t>
      </w:r>
      <w:r w:rsidRPr="006B152E">
        <w:rPr>
          <w:lang w:val="es-ES"/>
        </w:rPr>
        <w:t xml:space="preserve"> por q</w:t>
      </w:r>
      <w:r>
        <w:rPr>
          <w:lang w:val="es-ES"/>
        </w:rPr>
        <w:t>ué el año pasado no la defendió s</w:t>
      </w:r>
      <w:r w:rsidRPr="006B152E">
        <w:rPr>
          <w:lang w:val="es-ES"/>
        </w:rPr>
        <w:t>egún la present</w:t>
      </w:r>
      <w:r>
        <w:rPr>
          <w:lang w:val="es-ES"/>
        </w:rPr>
        <w:t>ó.</w:t>
      </w:r>
      <w:r w:rsidRPr="006B152E">
        <w:rPr>
          <w:lang w:val="es-ES"/>
        </w:rPr>
        <w:t xml:space="preserve"> </w:t>
      </w:r>
      <w:r>
        <w:rPr>
          <w:lang w:val="es-ES"/>
        </w:rPr>
        <w:t>¿</w:t>
      </w:r>
      <w:r w:rsidRPr="006B152E">
        <w:rPr>
          <w:lang w:val="es-ES"/>
        </w:rPr>
        <w:t>Puede ser que entonces</w:t>
      </w:r>
      <w:r>
        <w:rPr>
          <w:lang w:val="es-ES"/>
        </w:rPr>
        <w:t xml:space="preserve"> estaban negociando ustedes</w:t>
      </w:r>
      <w:r w:rsidRPr="006B152E">
        <w:rPr>
          <w:lang w:val="es-ES"/>
        </w:rPr>
        <w:t xml:space="preserve"> presupuestos</w:t>
      </w:r>
      <w:r>
        <w:rPr>
          <w:lang w:val="es-ES"/>
        </w:rPr>
        <w:t>?</w:t>
      </w:r>
      <w:r w:rsidRPr="006B152E">
        <w:rPr>
          <w:lang w:val="es-ES"/>
        </w:rPr>
        <w:t xml:space="preserve"> Puede que sí. </w:t>
      </w:r>
      <w:r>
        <w:rPr>
          <w:lang w:val="es-ES"/>
        </w:rPr>
        <w:t>¿</w:t>
      </w:r>
      <w:r w:rsidRPr="006B152E">
        <w:rPr>
          <w:lang w:val="es-ES"/>
        </w:rPr>
        <w:t xml:space="preserve">Cuánto sacaron </w:t>
      </w:r>
      <w:r>
        <w:rPr>
          <w:lang w:val="es-ES"/>
        </w:rPr>
        <w:t>u</w:t>
      </w:r>
      <w:r w:rsidRPr="006B152E">
        <w:rPr>
          <w:lang w:val="es-ES"/>
        </w:rPr>
        <w:t>stedes en aquello</w:t>
      </w:r>
      <w:r>
        <w:rPr>
          <w:lang w:val="es-ES"/>
        </w:rPr>
        <w:t>? Cero. N</w:t>
      </w:r>
      <w:r w:rsidRPr="006B152E">
        <w:rPr>
          <w:lang w:val="es-ES"/>
        </w:rPr>
        <w:t>egocia</w:t>
      </w:r>
      <w:r>
        <w:rPr>
          <w:lang w:val="es-ES"/>
        </w:rPr>
        <w:t>ron cero, y acordaron cero. Y firmaron cero, por supuesto. Y</w:t>
      </w:r>
      <w:r w:rsidRPr="006B152E">
        <w:rPr>
          <w:lang w:val="es-ES"/>
        </w:rPr>
        <w:t xml:space="preserve"> no ne</w:t>
      </w:r>
      <w:r>
        <w:rPr>
          <w:lang w:val="es-ES"/>
        </w:rPr>
        <w:t xml:space="preserve">gociaron absolutamente nada: ni la desaparición de SHESA, </w:t>
      </w:r>
      <w:r w:rsidRPr="006B152E">
        <w:rPr>
          <w:lang w:val="es-ES"/>
        </w:rPr>
        <w:t>ni nada más. A ustedes les pa</w:t>
      </w:r>
      <w:r>
        <w:rPr>
          <w:lang w:val="es-ES"/>
        </w:rPr>
        <w:t>rece poco lo que hemos conseguido. Y</w:t>
      </w:r>
      <w:r w:rsidRPr="006B152E">
        <w:rPr>
          <w:lang w:val="es-ES"/>
        </w:rPr>
        <w:t xml:space="preserve"> yo lo admito</w:t>
      </w:r>
      <w:r>
        <w:rPr>
          <w:lang w:val="es-ES"/>
        </w:rPr>
        <w:t>, pero es que ustedes consiguen nada.</w:t>
      </w:r>
    </w:p>
    <w:p w:rsidR="004A7F3D" w:rsidRDefault="004A7F3D" w:rsidP="007D341E">
      <w:pPr>
        <w:pStyle w:val="Texto"/>
        <w:rPr>
          <w:lang w:val="es-ES"/>
        </w:rPr>
      </w:pPr>
    </w:p>
    <w:p w:rsidR="004A7F3D" w:rsidRDefault="004A7F3D" w:rsidP="007D341E">
      <w:pPr>
        <w:pStyle w:val="Texto"/>
        <w:rPr>
          <w:lang w:val="es-ES"/>
        </w:rPr>
      </w:pPr>
    </w:p>
    <w:p w:rsidR="004A7F3D" w:rsidRPr="006B152E" w:rsidRDefault="004A7F3D" w:rsidP="007D341E">
      <w:pPr>
        <w:pStyle w:val="Texto"/>
        <w:rPr>
          <w:lang w:val="eu-ES"/>
        </w:rPr>
      </w:pPr>
      <w:r w:rsidRPr="006B152E">
        <w:rPr>
          <w:rFonts w:ascii="Futura Md BT" w:hAnsi="Futura Md BT"/>
          <w:lang w:val="eu-ES"/>
        </w:rPr>
        <w:t xml:space="preserve">LEHENDAKARIAK: </w:t>
      </w:r>
      <w:r w:rsidRPr="006B152E">
        <w:rPr>
          <w:lang w:val="eu-ES"/>
        </w:rPr>
        <w:t xml:space="preserve">Eskerrik asko, </w:t>
      </w:r>
      <w:proofErr w:type="spellStart"/>
      <w:r w:rsidRPr="006B152E">
        <w:rPr>
          <w:lang w:val="eu-ES"/>
        </w:rPr>
        <w:t>Becerra</w:t>
      </w:r>
      <w:proofErr w:type="spellEnd"/>
      <w:r w:rsidRPr="006B152E">
        <w:rPr>
          <w:lang w:val="eu-ES"/>
        </w:rPr>
        <w:t xml:space="preserve"> jauna.</w:t>
      </w:r>
    </w:p>
    <w:p w:rsidR="004A7F3D" w:rsidRPr="006B152E" w:rsidRDefault="004A7F3D" w:rsidP="007D341E">
      <w:pPr>
        <w:pStyle w:val="Texto"/>
        <w:rPr>
          <w:lang w:val="eu-ES"/>
        </w:rPr>
      </w:pPr>
    </w:p>
    <w:p w:rsidR="004A7F3D" w:rsidRPr="006B152E" w:rsidRDefault="004A7F3D" w:rsidP="007D341E">
      <w:pPr>
        <w:pStyle w:val="Texto"/>
        <w:rPr>
          <w:lang w:val="eu-ES"/>
        </w:rPr>
      </w:pPr>
      <w:r w:rsidRPr="006B152E">
        <w:rPr>
          <w:lang w:val="eu-ES"/>
        </w:rPr>
        <w:t xml:space="preserve">Euskal Talde Popularra, Ruiz de Arbulo jauna, </w:t>
      </w:r>
      <w:proofErr w:type="spellStart"/>
      <w:r w:rsidRPr="006B152E">
        <w:rPr>
          <w:lang w:val="eu-ES"/>
        </w:rPr>
        <w:t>zurea</w:t>
      </w:r>
      <w:proofErr w:type="spellEnd"/>
      <w:r w:rsidRPr="006B152E">
        <w:rPr>
          <w:lang w:val="eu-ES"/>
        </w:rPr>
        <w:t xml:space="preserve"> da hitza.</w:t>
      </w:r>
    </w:p>
    <w:p w:rsidR="004A7F3D" w:rsidRPr="006B152E" w:rsidRDefault="004A7F3D" w:rsidP="007D341E">
      <w:pPr>
        <w:pStyle w:val="Texto"/>
        <w:rPr>
          <w:lang w:val="eu-ES"/>
        </w:rPr>
      </w:pPr>
    </w:p>
    <w:p w:rsidR="004A7F3D" w:rsidRPr="006B152E" w:rsidRDefault="004A7F3D" w:rsidP="007D341E">
      <w:pPr>
        <w:pStyle w:val="Texto"/>
        <w:rPr>
          <w:lang w:val="eu-ES"/>
        </w:rPr>
      </w:pPr>
    </w:p>
    <w:p w:rsidR="004A7F3D" w:rsidRDefault="004A7F3D" w:rsidP="007D341E">
      <w:pPr>
        <w:pStyle w:val="Texto"/>
        <w:rPr>
          <w:lang w:val="es-ES"/>
        </w:rPr>
      </w:pPr>
      <w:r w:rsidRPr="006B152E">
        <w:rPr>
          <w:rFonts w:ascii="Futura Md BT" w:hAnsi="Futura Md BT"/>
          <w:lang w:val="eu-ES"/>
        </w:rPr>
        <w:t xml:space="preserve">RUIZ DE ARBULO CERIO </w:t>
      </w:r>
      <w:r w:rsidRPr="006B152E">
        <w:rPr>
          <w:lang w:val="eu-ES"/>
        </w:rPr>
        <w:t>jaunak:</w:t>
      </w:r>
      <w:r>
        <w:rPr>
          <w:lang w:val="es-ES"/>
        </w:rPr>
        <w:t xml:space="preserve"> Gracias, señora presidenta.</w:t>
      </w:r>
    </w:p>
    <w:p w:rsidR="004A7F3D" w:rsidRDefault="004A7F3D" w:rsidP="007D341E">
      <w:pPr>
        <w:pStyle w:val="Texto"/>
        <w:rPr>
          <w:lang w:val="es-ES"/>
        </w:rPr>
      </w:pPr>
    </w:p>
    <w:p w:rsidR="004A7F3D" w:rsidRDefault="004A7F3D" w:rsidP="007D341E">
      <w:pPr>
        <w:pStyle w:val="Texto"/>
        <w:rPr>
          <w:lang w:val="es-ES"/>
        </w:rPr>
      </w:pPr>
      <w:r w:rsidRPr="006B152E">
        <w:rPr>
          <w:lang w:val="es-ES"/>
        </w:rPr>
        <w:lastRenderedPageBreak/>
        <w:t xml:space="preserve">En estos debates se </w:t>
      </w:r>
      <w:r>
        <w:rPr>
          <w:lang w:val="es-ES"/>
        </w:rPr>
        <w:t>aprende mucho. La verdad que</w:t>
      </w:r>
      <w:r w:rsidRPr="006B152E">
        <w:rPr>
          <w:lang w:val="es-ES"/>
        </w:rPr>
        <w:t xml:space="preserve"> cuestiones </w:t>
      </w:r>
      <w:r>
        <w:rPr>
          <w:lang w:val="es-ES"/>
        </w:rPr>
        <w:t xml:space="preserve">tan </w:t>
      </w:r>
      <w:r w:rsidRPr="006B152E">
        <w:rPr>
          <w:lang w:val="es-ES"/>
        </w:rPr>
        <w:t>técnicas</w:t>
      </w:r>
      <w:r>
        <w:rPr>
          <w:lang w:val="es-ES"/>
        </w:rPr>
        <w:t>, son muy interesante. Y uno aprende, porque ahí</w:t>
      </w:r>
      <w:r w:rsidRPr="006B152E">
        <w:rPr>
          <w:lang w:val="es-ES"/>
        </w:rPr>
        <w:t xml:space="preserve"> mi</w:t>
      </w:r>
      <w:r>
        <w:rPr>
          <w:lang w:val="es-ES"/>
        </w:rPr>
        <w:t xml:space="preserve"> </w:t>
      </w:r>
      <w:r w:rsidRPr="006B152E">
        <w:rPr>
          <w:lang w:val="es-ES"/>
        </w:rPr>
        <w:t>formación queda raro</w:t>
      </w:r>
      <w:r>
        <w:rPr>
          <w:lang w:val="es-ES"/>
        </w:rPr>
        <w:t>. Ahora, que traten de convencerme de</w:t>
      </w:r>
      <w:r w:rsidRPr="006B152E">
        <w:rPr>
          <w:lang w:val="es-ES"/>
        </w:rPr>
        <w:t xml:space="preserve"> que el </w:t>
      </w:r>
      <w:r>
        <w:rPr>
          <w:lang w:val="es-ES"/>
        </w:rPr>
        <w:t>subsuelo de Euskadi llega hasta La</w:t>
      </w:r>
      <w:r w:rsidRPr="006B152E">
        <w:rPr>
          <w:lang w:val="es-ES"/>
        </w:rPr>
        <w:t xml:space="preserve"> Rioja</w:t>
      </w:r>
      <w:r>
        <w:rPr>
          <w:lang w:val="es-ES"/>
        </w:rPr>
        <w:t>, en fin. Me</w:t>
      </w:r>
      <w:r w:rsidRPr="006B152E">
        <w:rPr>
          <w:lang w:val="es-ES"/>
        </w:rPr>
        <w:t xml:space="preserve"> pa</w:t>
      </w:r>
      <w:r>
        <w:rPr>
          <w:lang w:val="es-ES"/>
        </w:rPr>
        <w:t>rece que eso es un poquito exagerado y que se le ha ido la mano. Y eso no es enseñar, si</w:t>
      </w:r>
      <w:r w:rsidRPr="006B152E">
        <w:rPr>
          <w:lang w:val="es-ES"/>
        </w:rPr>
        <w:t xml:space="preserve">no </w:t>
      </w:r>
      <w:r>
        <w:rPr>
          <w:lang w:val="es-ES"/>
        </w:rPr>
        <w:t xml:space="preserve">es </w:t>
      </w:r>
      <w:r w:rsidRPr="006B152E">
        <w:rPr>
          <w:lang w:val="es-ES"/>
        </w:rPr>
        <w:t xml:space="preserve">tratar un poquito </w:t>
      </w:r>
      <w:r>
        <w:rPr>
          <w:lang w:val="es-ES"/>
        </w:rPr>
        <w:t xml:space="preserve">de engañar. La relación entre que, claro, llegan las Navidades, señor </w:t>
      </w:r>
      <w:proofErr w:type="spellStart"/>
      <w:r>
        <w:rPr>
          <w:lang w:val="es-ES"/>
        </w:rPr>
        <w:t>Urkullu</w:t>
      </w:r>
      <w:proofErr w:type="spellEnd"/>
      <w:r>
        <w:rPr>
          <w:lang w:val="es-ES"/>
        </w:rPr>
        <w:t>, y aquí los de la oposición se</w:t>
      </w:r>
      <w:r w:rsidRPr="006B152E">
        <w:rPr>
          <w:lang w:val="es-ES"/>
        </w:rPr>
        <w:t xml:space="preserve"> ha</w:t>
      </w:r>
      <w:r>
        <w:rPr>
          <w:lang w:val="es-ES"/>
        </w:rPr>
        <w:t xml:space="preserve">n puesto tiernos y le quieren hacer </w:t>
      </w:r>
      <w:r w:rsidRPr="006B152E">
        <w:rPr>
          <w:lang w:val="es-ES"/>
        </w:rPr>
        <w:t>un regalo</w:t>
      </w:r>
      <w:r>
        <w:rPr>
          <w:lang w:val="es-ES"/>
        </w:rPr>
        <w:t xml:space="preserve"> y han decidido romper la pinza. P</w:t>
      </w:r>
      <w:r w:rsidRPr="006B152E">
        <w:rPr>
          <w:lang w:val="es-ES"/>
        </w:rPr>
        <w:t>orque</w:t>
      </w:r>
      <w:r>
        <w:rPr>
          <w:lang w:val="es-ES"/>
        </w:rPr>
        <w:t xml:space="preserve">, fíjese usted, </w:t>
      </w:r>
      <w:r w:rsidRPr="006B152E">
        <w:rPr>
          <w:lang w:val="es-ES"/>
        </w:rPr>
        <w:t>que teniendo la</w:t>
      </w:r>
      <w:r>
        <w:rPr>
          <w:lang w:val="es-ES"/>
        </w:rPr>
        <w:t xml:space="preserve"> misma enmienda los dos grupos, no hay manera… el mismo texto, piden lo mismo… </w:t>
      </w:r>
      <w:r w:rsidRPr="006B152E">
        <w:rPr>
          <w:lang w:val="es-ES"/>
        </w:rPr>
        <w:t>no hay manera de llegar a un acuerd</w:t>
      </w:r>
      <w:r>
        <w:rPr>
          <w:lang w:val="es-ES"/>
        </w:rPr>
        <w:t>o. Al</w:t>
      </w:r>
      <w:r w:rsidRPr="006B152E">
        <w:rPr>
          <w:lang w:val="es-ES"/>
        </w:rPr>
        <w:t>go será, algo está pasando con estos pactos y estos matrimonios recientes</w:t>
      </w:r>
      <w:r>
        <w:rPr>
          <w:lang w:val="es-ES"/>
        </w:rPr>
        <w:t>,</w:t>
      </w:r>
      <w:r w:rsidRPr="006B152E">
        <w:rPr>
          <w:lang w:val="es-ES"/>
        </w:rPr>
        <w:t xml:space="preserve"> que ha conseguido</w:t>
      </w:r>
      <w:r>
        <w:rPr>
          <w:lang w:val="es-ES"/>
        </w:rPr>
        <w:t xml:space="preserve"> usted</w:t>
      </w:r>
      <w:r w:rsidRPr="006B152E">
        <w:rPr>
          <w:lang w:val="es-ES"/>
        </w:rPr>
        <w:t xml:space="preserve"> que se revuelva mucho</w:t>
      </w:r>
      <w:r>
        <w:rPr>
          <w:lang w:val="es-ES"/>
        </w:rPr>
        <w:t xml:space="preserve"> la oposición.</w:t>
      </w:r>
    </w:p>
    <w:p w:rsidR="004A7F3D" w:rsidRDefault="004A7F3D" w:rsidP="007D341E">
      <w:pPr>
        <w:pStyle w:val="Texto"/>
        <w:rPr>
          <w:lang w:val="es-ES"/>
        </w:rPr>
      </w:pPr>
    </w:p>
    <w:p w:rsidR="004A7F3D" w:rsidRDefault="004A7F3D" w:rsidP="007D341E">
      <w:pPr>
        <w:pStyle w:val="Texto"/>
        <w:rPr>
          <w:lang w:val="es-ES"/>
        </w:rPr>
      </w:pPr>
      <w:r>
        <w:rPr>
          <w:lang w:val="es-ES"/>
        </w:rPr>
        <w:t>Yo he dicho que estoy a favor, que mi</w:t>
      </w:r>
      <w:r w:rsidRPr="006B152E">
        <w:rPr>
          <w:lang w:val="es-ES"/>
        </w:rPr>
        <w:t xml:space="preserve"> grupo está a favor de que</w:t>
      </w:r>
      <w:r>
        <w:rPr>
          <w:lang w:val="es-ES"/>
        </w:rPr>
        <w:t>,</w:t>
      </w:r>
      <w:r w:rsidRPr="006B152E">
        <w:rPr>
          <w:lang w:val="es-ES"/>
        </w:rPr>
        <w:t xml:space="preserve"> efectivamente</w:t>
      </w:r>
      <w:r>
        <w:rPr>
          <w:lang w:val="es-ES"/>
        </w:rPr>
        <w:t>,</w:t>
      </w:r>
      <w:r w:rsidRPr="006B152E">
        <w:rPr>
          <w:lang w:val="es-ES"/>
        </w:rPr>
        <w:t xml:space="preserve"> esta empresa desaparezca. Yo no he dicho que haya que dejar</w:t>
      </w:r>
      <w:r>
        <w:rPr>
          <w:lang w:val="es-ES"/>
        </w:rPr>
        <w:t xml:space="preserve"> de explorar. Yo no</w:t>
      </w:r>
      <w:r w:rsidRPr="006B152E">
        <w:rPr>
          <w:lang w:val="es-ES"/>
        </w:rPr>
        <w:t xml:space="preserve"> he dicho q</w:t>
      </w:r>
      <w:r>
        <w:rPr>
          <w:lang w:val="es-ES"/>
        </w:rPr>
        <w:t>ue haya que dejar de distribuir;</w:t>
      </w:r>
      <w:r w:rsidRPr="006B152E">
        <w:rPr>
          <w:lang w:val="es-ES"/>
        </w:rPr>
        <w:t xml:space="preserve"> que lo harán</w:t>
      </w:r>
      <w:r>
        <w:rPr>
          <w:lang w:val="es-ES"/>
        </w:rPr>
        <w:t xml:space="preserve"> otros, se podrá hacer. Y n</w:t>
      </w:r>
      <w:r w:rsidRPr="006B152E">
        <w:rPr>
          <w:lang w:val="es-ES"/>
        </w:rPr>
        <w:t>o sé por</w:t>
      </w:r>
      <w:r>
        <w:rPr>
          <w:lang w:val="es-ES"/>
        </w:rPr>
        <w:t xml:space="preserve"> qué el señor Grajales confía tan poco en el Gobierno, que dice que si d</w:t>
      </w:r>
      <w:r w:rsidRPr="006B152E">
        <w:rPr>
          <w:lang w:val="es-ES"/>
        </w:rPr>
        <w:t xml:space="preserve">esaparece </w:t>
      </w:r>
      <w:r>
        <w:rPr>
          <w:lang w:val="es-ES"/>
        </w:rPr>
        <w:t>SHESA, se malvenderán</w:t>
      </w:r>
      <w:r w:rsidRPr="006B152E">
        <w:rPr>
          <w:lang w:val="es-ES"/>
        </w:rPr>
        <w:t xml:space="preserve"> sus activos</w:t>
      </w:r>
      <w:r>
        <w:rPr>
          <w:lang w:val="es-ES"/>
        </w:rPr>
        <w:t>. N</w:t>
      </w:r>
      <w:r w:rsidRPr="006B152E">
        <w:rPr>
          <w:lang w:val="es-ES"/>
        </w:rPr>
        <w:t>o</w:t>
      </w:r>
      <w:r>
        <w:rPr>
          <w:lang w:val="es-ES"/>
        </w:rPr>
        <w:t xml:space="preserve">, señor. Sus </w:t>
      </w:r>
      <w:r w:rsidRPr="006B152E">
        <w:rPr>
          <w:lang w:val="es-ES"/>
        </w:rPr>
        <w:t>activos y sus pasivos pasará</w:t>
      </w:r>
      <w:r>
        <w:rPr>
          <w:lang w:val="es-ES"/>
        </w:rPr>
        <w:t>n</w:t>
      </w:r>
      <w:r w:rsidRPr="006B152E">
        <w:rPr>
          <w:lang w:val="es-ES"/>
        </w:rPr>
        <w:t xml:space="preserve"> al Gobierno, que es el propi</w:t>
      </w:r>
      <w:r>
        <w:rPr>
          <w:lang w:val="es-ES"/>
        </w:rPr>
        <w:t>etario de las participaciones. Eso es lo normal. Ya nos come</w:t>
      </w:r>
      <w:r w:rsidRPr="006B152E">
        <w:rPr>
          <w:lang w:val="es-ES"/>
        </w:rPr>
        <w:t xml:space="preserve">mos bastantes marrones cuando </w:t>
      </w:r>
      <w:r>
        <w:rPr>
          <w:lang w:val="es-ES"/>
        </w:rPr>
        <w:t xml:space="preserve">una cosa de </w:t>
      </w:r>
      <w:r w:rsidRPr="006B152E">
        <w:rPr>
          <w:lang w:val="es-ES"/>
        </w:rPr>
        <w:t>estas no funciona y nos tenemos que tragar las deudas. Bueno</w:t>
      </w:r>
      <w:r>
        <w:rPr>
          <w:lang w:val="es-ES"/>
        </w:rPr>
        <w:t>,</w:t>
      </w:r>
      <w:r w:rsidRPr="006B152E">
        <w:rPr>
          <w:lang w:val="es-ES"/>
        </w:rPr>
        <w:t xml:space="preserve"> pues </w:t>
      </w:r>
      <w:r>
        <w:rPr>
          <w:lang w:val="es-ES"/>
        </w:rPr>
        <w:t>si hay activos que valen dinero,</w:t>
      </w:r>
      <w:r w:rsidRPr="006B152E">
        <w:rPr>
          <w:lang w:val="es-ES"/>
        </w:rPr>
        <w:t xml:space="preserve"> no hay por</w:t>
      </w:r>
      <w:r>
        <w:rPr>
          <w:lang w:val="es-ES"/>
        </w:rPr>
        <w:t xml:space="preserve"> qué venderlo</w:t>
      </w:r>
      <w:r w:rsidRPr="006B152E">
        <w:rPr>
          <w:lang w:val="es-ES"/>
        </w:rPr>
        <w:t>s</w:t>
      </w:r>
      <w:r>
        <w:rPr>
          <w:lang w:val="es-ES"/>
        </w:rPr>
        <w:t xml:space="preserve">; se los quedará el Gobierno, y </w:t>
      </w:r>
      <w:r w:rsidRPr="006B152E">
        <w:rPr>
          <w:lang w:val="es-ES"/>
        </w:rPr>
        <w:t xml:space="preserve">ya </w:t>
      </w:r>
      <w:r>
        <w:rPr>
          <w:lang w:val="es-ES"/>
        </w:rPr>
        <w:t xml:space="preserve">se verá qué es lo que se hace. Yo </w:t>
      </w:r>
      <w:r w:rsidRPr="006B152E">
        <w:rPr>
          <w:lang w:val="es-ES"/>
        </w:rPr>
        <w:t>digo q</w:t>
      </w:r>
      <w:r>
        <w:rPr>
          <w:lang w:val="es-ES"/>
        </w:rPr>
        <w:t>ue este instrumento no me gusta.</w:t>
      </w:r>
    </w:p>
    <w:p w:rsidR="004A7F3D" w:rsidRDefault="004A7F3D" w:rsidP="007D341E">
      <w:pPr>
        <w:pStyle w:val="Texto"/>
        <w:rPr>
          <w:lang w:val="es-ES"/>
        </w:rPr>
      </w:pPr>
    </w:p>
    <w:p w:rsidR="004A7F3D" w:rsidRDefault="004A7F3D" w:rsidP="007D341E">
      <w:pPr>
        <w:pStyle w:val="Texto"/>
        <w:rPr>
          <w:lang w:val="es-ES"/>
        </w:rPr>
      </w:pPr>
      <w:r>
        <w:rPr>
          <w:lang w:val="es-ES"/>
        </w:rPr>
        <w:t>Y</w:t>
      </w:r>
      <w:r w:rsidRPr="006B152E">
        <w:rPr>
          <w:lang w:val="es-ES"/>
        </w:rPr>
        <w:t xml:space="preserve"> lo que tampoco me gusta es qu</w:t>
      </w:r>
      <w:r>
        <w:rPr>
          <w:lang w:val="es-ES"/>
        </w:rPr>
        <w:t>é</w:t>
      </w:r>
      <w:r w:rsidRPr="006B152E">
        <w:rPr>
          <w:lang w:val="es-ES"/>
        </w:rPr>
        <w:t xml:space="preserve"> es lo que está pasando entre </w:t>
      </w:r>
      <w:proofErr w:type="spellStart"/>
      <w:r w:rsidRPr="006B152E">
        <w:rPr>
          <w:lang w:val="es-ES"/>
        </w:rPr>
        <w:t>Elkarrekin</w:t>
      </w:r>
      <w:proofErr w:type="spellEnd"/>
      <w:r w:rsidRPr="006B152E">
        <w:rPr>
          <w:lang w:val="es-ES"/>
        </w:rPr>
        <w:t xml:space="preserve"> Podemos y EH</w:t>
      </w:r>
      <w:r>
        <w:rPr>
          <w:lang w:val="es-ES"/>
        </w:rPr>
        <w:t xml:space="preserve"> Bildu. Yo l</w:t>
      </w:r>
      <w:r w:rsidRPr="006B152E">
        <w:rPr>
          <w:lang w:val="es-ES"/>
        </w:rPr>
        <w:t xml:space="preserve">e </w:t>
      </w:r>
      <w:r>
        <w:rPr>
          <w:lang w:val="es-ES"/>
        </w:rPr>
        <w:t xml:space="preserve">voy a solicitar, señor Becerra, </w:t>
      </w:r>
      <w:r w:rsidRPr="006B152E">
        <w:rPr>
          <w:lang w:val="es-ES"/>
        </w:rPr>
        <w:t>que</w:t>
      </w:r>
      <w:r>
        <w:rPr>
          <w:lang w:val="es-ES"/>
        </w:rPr>
        <w:t xml:space="preserve">, </w:t>
      </w:r>
      <w:r w:rsidRPr="006B152E">
        <w:rPr>
          <w:lang w:val="es-ES"/>
        </w:rPr>
        <w:t>por favor</w:t>
      </w:r>
      <w:r>
        <w:rPr>
          <w:lang w:val="es-ES"/>
        </w:rPr>
        <w:t>,</w:t>
      </w:r>
      <w:r w:rsidRPr="006B152E">
        <w:rPr>
          <w:lang w:val="es-ES"/>
        </w:rPr>
        <w:t xml:space="preserve"> me permita votar por puntos su enmienda, la </w:t>
      </w:r>
      <w:r>
        <w:rPr>
          <w:lang w:val="es-ES"/>
        </w:rPr>
        <w:t>enmienda que ha realizado; m</w:t>
      </w:r>
      <w:r w:rsidRPr="006B152E">
        <w:rPr>
          <w:lang w:val="es-ES"/>
        </w:rPr>
        <w:t>e dice que no. Pues</w:t>
      </w:r>
      <w:r>
        <w:rPr>
          <w:lang w:val="es-ES"/>
        </w:rPr>
        <w:t xml:space="preserve">, si me dice que no, </w:t>
      </w:r>
      <w:r w:rsidRPr="006B152E">
        <w:rPr>
          <w:lang w:val="es-ES"/>
        </w:rPr>
        <w:t>a mí</w:t>
      </w:r>
      <w:r>
        <w:rPr>
          <w:lang w:val="es-ES"/>
        </w:rPr>
        <w:t xml:space="preserve"> us</w:t>
      </w:r>
      <w:r w:rsidRPr="006B152E">
        <w:rPr>
          <w:lang w:val="es-ES"/>
        </w:rPr>
        <w:t>t</w:t>
      </w:r>
      <w:r>
        <w:rPr>
          <w:lang w:val="es-ES"/>
        </w:rPr>
        <w:t>ed me recuerda al chiste este del cazador</w:t>
      </w:r>
      <w:r w:rsidRPr="006B152E">
        <w:rPr>
          <w:lang w:val="es-ES"/>
        </w:rPr>
        <w:t xml:space="preserve"> que iba a la </w:t>
      </w:r>
      <w:r>
        <w:rPr>
          <w:lang w:val="es-ES"/>
        </w:rPr>
        <w:t>cue</w:t>
      </w:r>
      <w:r w:rsidRPr="006B152E">
        <w:rPr>
          <w:lang w:val="es-ES"/>
        </w:rPr>
        <w:t>va,</w:t>
      </w:r>
      <w:r>
        <w:rPr>
          <w:lang w:val="es-ES"/>
        </w:rPr>
        <w:t xml:space="preserve"> a</w:t>
      </w:r>
      <w:r w:rsidRPr="006B152E">
        <w:rPr>
          <w:lang w:val="es-ES"/>
        </w:rPr>
        <w:t xml:space="preserve"> la </w:t>
      </w:r>
      <w:r>
        <w:rPr>
          <w:lang w:val="es-ES"/>
        </w:rPr>
        <w:t>m</w:t>
      </w:r>
      <w:r w:rsidRPr="006B152E">
        <w:rPr>
          <w:lang w:val="es-ES"/>
        </w:rPr>
        <w:t>adrig</w:t>
      </w:r>
      <w:r>
        <w:rPr>
          <w:lang w:val="es-ES"/>
        </w:rPr>
        <w:t xml:space="preserve">uera del </w:t>
      </w:r>
      <w:r w:rsidRPr="006B152E">
        <w:rPr>
          <w:lang w:val="es-ES"/>
        </w:rPr>
        <w:t>oso</w:t>
      </w:r>
      <w:r>
        <w:rPr>
          <w:lang w:val="es-ES"/>
        </w:rPr>
        <w:t>. Y</w:t>
      </w:r>
      <w:r w:rsidRPr="006B152E">
        <w:rPr>
          <w:lang w:val="es-ES"/>
        </w:rPr>
        <w:t xml:space="preserve"> al cuarto</w:t>
      </w:r>
      <w:r>
        <w:rPr>
          <w:lang w:val="es-ES"/>
        </w:rPr>
        <w:t xml:space="preserve"> o</w:t>
      </w:r>
      <w:r w:rsidRPr="006B152E">
        <w:rPr>
          <w:lang w:val="es-ES"/>
        </w:rPr>
        <w:t xml:space="preserve"> quinto sába</w:t>
      </w:r>
      <w:r>
        <w:rPr>
          <w:lang w:val="es-ES"/>
        </w:rPr>
        <w:t>do, después de 20.000</w:t>
      </w:r>
      <w:r w:rsidRPr="006B152E">
        <w:rPr>
          <w:lang w:val="es-ES"/>
        </w:rPr>
        <w:t xml:space="preserve"> peripecias</w:t>
      </w:r>
      <w:r>
        <w:rPr>
          <w:lang w:val="es-ES"/>
        </w:rPr>
        <w:t xml:space="preserve">, le </w:t>
      </w:r>
      <w:r w:rsidRPr="006B152E">
        <w:rPr>
          <w:lang w:val="es-ES"/>
        </w:rPr>
        <w:t>coge</w:t>
      </w:r>
      <w:r>
        <w:rPr>
          <w:lang w:val="es-ES"/>
        </w:rPr>
        <w:t xml:space="preserve"> del moflete el oso y le dice: "Tú, majo, me</w:t>
      </w:r>
      <w:r w:rsidRPr="006B152E">
        <w:rPr>
          <w:lang w:val="es-ES"/>
        </w:rPr>
        <w:t xml:space="preserve"> parece que no viene</w:t>
      </w:r>
      <w:r>
        <w:rPr>
          <w:lang w:val="es-ES"/>
        </w:rPr>
        <w:t xml:space="preserve">s </w:t>
      </w:r>
      <w:r w:rsidRPr="006B152E">
        <w:rPr>
          <w:lang w:val="es-ES"/>
        </w:rPr>
        <w:t>a ca</w:t>
      </w:r>
      <w:r>
        <w:rPr>
          <w:lang w:val="es-ES"/>
        </w:rPr>
        <w:t>zar, ¿eh?"</w:t>
      </w:r>
      <w:r w:rsidRPr="006B152E">
        <w:rPr>
          <w:lang w:val="es-ES"/>
        </w:rPr>
        <w:t xml:space="preserve"> Pues creo que aquí pasa exactamente </w:t>
      </w:r>
      <w:r>
        <w:rPr>
          <w:lang w:val="es-ES"/>
        </w:rPr>
        <w:t>l</w:t>
      </w:r>
      <w:r w:rsidRPr="006B152E">
        <w:rPr>
          <w:lang w:val="es-ES"/>
        </w:rPr>
        <w:t>o mismo</w:t>
      </w:r>
      <w:r>
        <w:rPr>
          <w:lang w:val="es-ES"/>
        </w:rPr>
        <w:t>,</w:t>
      </w:r>
      <w:r w:rsidRPr="006B152E">
        <w:rPr>
          <w:lang w:val="es-ES"/>
        </w:rPr>
        <w:t xml:space="preserve"> se</w:t>
      </w:r>
      <w:r>
        <w:rPr>
          <w:lang w:val="es-ES"/>
        </w:rPr>
        <w:t>ñor Becerra. Porque usted tiene aquí l</w:t>
      </w:r>
      <w:r w:rsidRPr="006B152E">
        <w:rPr>
          <w:lang w:val="es-ES"/>
        </w:rPr>
        <w:t>a mis</w:t>
      </w:r>
      <w:r>
        <w:rPr>
          <w:lang w:val="es-ES"/>
        </w:rPr>
        <w:t xml:space="preserve">ma </w:t>
      </w:r>
      <w:r>
        <w:rPr>
          <w:lang w:val="es-ES"/>
        </w:rPr>
        <w:lastRenderedPageBreak/>
        <w:t>enmienda que el señor Otero. Oye, le pedimos que votemos todo</w:t>
      </w:r>
      <w:r w:rsidRPr="006B152E">
        <w:rPr>
          <w:lang w:val="es-ES"/>
        </w:rPr>
        <w:t>s</w:t>
      </w:r>
      <w:r>
        <w:rPr>
          <w:lang w:val="es-ES"/>
        </w:rPr>
        <w:t xml:space="preserve"> por puntos, se lo apoyamos; le </w:t>
      </w:r>
      <w:r w:rsidRPr="006B152E">
        <w:rPr>
          <w:lang w:val="es-ES"/>
        </w:rPr>
        <w:t>sacamos</w:t>
      </w:r>
      <w:r>
        <w:rPr>
          <w:lang w:val="es-ES"/>
        </w:rPr>
        <w:t xml:space="preserve"> su iniciativa. Y usted no quiere. ¿P</w:t>
      </w:r>
      <w:r w:rsidRPr="006B152E">
        <w:rPr>
          <w:lang w:val="es-ES"/>
        </w:rPr>
        <w:t>or</w:t>
      </w:r>
      <w:r>
        <w:rPr>
          <w:lang w:val="es-ES"/>
        </w:rPr>
        <w:t xml:space="preserve"> qué? N</w:t>
      </w:r>
      <w:r w:rsidRPr="006B152E">
        <w:rPr>
          <w:lang w:val="es-ES"/>
        </w:rPr>
        <w:t>o tiene sentido, no</w:t>
      </w:r>
      <w:r>
        <w:rPr>
          <w:lang w:val="es-ES"/>
        </w:rPr>
        <w:t xml:space="preserve"> tiene sentido. Yo creo que si estos matrimonios y estos</w:t>
      </w:r>
      <w:r w:rsidRPr="006B152E">
        <w:rPr>
          <w:lang w:val="es-ES"/>
        </w:rPr>
        <w:t xml:space="preserve"> cuernos que </w:t>
      </w:r>
      <w:r>
        <w:rPr>
          <w:lang w:val="es-ES"/>
        </w:rPr>
        <w:t>ha habido últimamente, que e</w:t>
      </w:r>
      <w:r w:rsidRPr="006B152E">
        <w:rPr>
          <w:lang w:val="es-ES"/>
        </w:rPr>
        <w:t>st</w:t>
      </w:r>
      <w:r>
        <w:rPr>
          <w:lang w:val="es-ES"/>
        </w:rPr>
        <w:t xml:space="preserve">án ustedes muy enfadados, </w:t>
      </w:r>
      <w:r w:rsidRPr="006B152E">
        <w:rPr>
          <w:lang w:val="es-ES"/>
        </w:rPr>
        <w:t>y van a conseguir que al fi</w:t>
      </w:r>
      <w:r>
        <w:rPr>
          <w:lang w:val="es-ES"/>
        </w:rPr>
        <w:t xml:space="preserve">nal el señor </w:t>
      </w:r>
      <w:proofErr w:type="spellStart"/>
      <w:r>
        <w:rPr>
          <w:lang w:val="es-ES"/>
        </w:rPr>
        <w:t>Urkullu</w:t>
      </w:r>
      <w:proofErr w:type="spellEnd"/>
      <w:r>
        <w:rPr>
          <w:lang w:val="es-ES"/>
        </w:rPr>
        <w:t xml:space="preserve"> tenga el regalo d</w:t>
      </w:r>
      <w:r w:rsidRPr="006B152E">
        <w:rPr>
          <w:lang w:val="es-ES"/>
        </w:rPr>
        <w:t>e Navidad y que se saque de para el siguiente periodo d</w:t>
      </w:r>
      <w:r>
        <w:rPr>
          <w:lang w:val="es-ES"/>
        </w:rPr>
        <w:t>e sesiones, q</w:t>
      </w:r>
      <w:r w:rsidRPr="006B152E">
        <w:rPr>
          <w:lang w:val="es-ES"/>
        </w:rPr>
        <w:t xml:space="preserve">ue volvemos a traer este tema </w:t>
      </w:r>
      <w:r>
        <w:rPr>
          <w:lang w:val="es-ES"/>
        </w:rPr>
        <w:t>con más tiempo, con más sosiego, y podremos debatirl</w:t>
      </w:r>
      <w:r w:rsidRPr="006B152E">
        <w:rPr>
          <w:lang w:val="es-ES"/>
        </w:rPr>
        <w:t>o</w:t>
      </w:r>
      <w:r>
        <w:rPr>
          <w:lang w:val="es-ES"/>
        </w:rPr>
        <w:t>.</w:t>
      </w:r>
    </w:p>
    <w:p w:rsidR="004A7F3D" w:rsidRDefault="004A7F3D" w:rsidP="007D341E">
      <w:pPr>
        <w:pStyle w:val="Texto"/>
        <w:rPr>
          <w:lang w:val="es-ES"/>
        </w:rPr>
      </w:pPr>
    </w:p>
    <w:p w:rsidR="004A7F3D" w:rsidRDefault="004A7F3D" w:rsidP="009769DB">
      <w:pPr>
        <w:pStyle w:val="Texto"/>
        <w:rPr>
          <w:lang w:val="es-ES"/>
        </w:rPr>
      </w:pPr>
      <w:r>
        <w:rPr>
          <w:lang w:val="es-ES"/>
        </w:rPr>
        <w:t>Yo, le voy a insistir. L</w:t>
      </w:r>
      <w:r w:rsidRPr="006B152E">
        <w:rPr>
          <w:lang w:val="es-ES"/>
        </w:rPr>
        <w:t>e pido que</w:t>
      </w:r>
      <w:r>
        <w:rPr>
          <w:lang w:val="es-ES"/>
        </w:rPr>
        <w:t>,</w:t>
      </w:r>
      <w:r w:rsidRPr="006B152E">
        <w:rPr>
          <w:lang w:val="es-ES"/>
        </w:rPr>
        <w:t xml:space="preserve"> por favor</w:t>
      </w:r>
      <w:r>
        <w:rPr>
          <w:lang w:val="es-ES"/>
        </w:rPr>
        <w:t>, nos permita votar por puntos. P</w:t>
      </w:r>
      <w:r w:rsidRPr="006B152E">
        <w:rPr>
          <w:lang w:val="es-ES"/>
        </w:rPr>
        <w:t>orque</w:t>
      </w:r>
      <w:r>
        <w:rPr>
          <w:lang w:val="es-ES"/>
        </w:rPr>
        <w:t>, entre otras cosas, la s</w:t>
      </w:r>
      <w:r w:rsidRPr="006B152E">
        <w:rPr>
          <w:lang w:val="es-ES"/>
        </w:rPr>
        <w:t>egunda parte de</w:t>
      </w:r>
      <w:r>
        <w:rPr>
          <w:lang w:val="es-ES"/>
        </w:rPr>
        <w:t xml:space="preserve"> su enmienda, señor</w:t>
      </w:r>
      <w:r w:rsidRPr="006B152E">
        <w:rPr>
          <w:lang w:val="es-ES"/>
        </w:rPr>
        <w:t xml:space="preserve"> Becerra</w:t>
      </w:r>
      <w:r>
        <w:rPr>
          <w:lang w:val="es-ES"/>
        </w:rPr>
        <w:t>. Claro, e</w:t>
      </w:r>
      <w:r w:rsidRPr="006B152E">
        <w:rPr>
          <w:lang w:val="es-ES"/>
        </w:rPr>
        <w:t>s</w:t>
      </w:r>
      <w:r>
        <w:rPr>
          <w:lang w:val="es-ES"/>
        </w:rPr>
        <w:t xml:space="preserve"> una enmienda antigua. Es cierto que este </w:t>
      </w:r>
      <w:r w:rsidRPr="006B152E">
        <w:rPr>
          <w:lang w:val="es-ES"/>
        </w:rPr>
        <w:t xml:space="preserve">debate </w:t>
      </w:r>
      <w:r>
        <w:rPr>
          <w:lang w:val="es-ES"/>
        </w:rPr>
        <w:t>de inició hace tiempo. Pero, es que usted</w:t>
      </w:r>
      <w:r w:rsidRPr="006B152E">
        <w:rPr>
          <w:lang w:val="es-ES"/>
        </w:rPr>
        <w:t xml:space="preserve"> est</w:t>
      </w:r>
      <w:r>
        <w:rPr>
          <w:lang w:val="es-ES"/>
        </w:rPr>
        <w:t>á hablando de los Pr</w:t>
      </w:r>
      <w:r w:rsidRPr="006B152E">
        <w:rPr>
          <w:lang w:val="es-ES"/>
        </w:rPr>
        <w:t>esupuestos de</w:t>
      </w:r>
      <w:r>
        <w:rPr>
          <w:lang w:val="es-ES"/>
        </w:rPr>
        <w:t xml:space="preserve">l 18, </w:t>
      </w:r>
      <w:r w:rsidRPr="006B152E">
        <w:rPr>
          <w:lang w:val="es-ES"/>
        </w:rPr>
        <w:t>que no</w:t>
      </w:r>
      <w:r>
        <w:rPr>
          <w:lang w:val="es-ES"/>
        </w:rPr>
        <w:t xml:space="preserve"> existieron nunca; del cierre del 19, que, en</w:t>
      </w:r>
      <w:r w:rsidRPr="006B152E">
        <w:rPr>
          <w:lang w:val="es-ES"/>
        </w:rPr>
        <w:t xml:space="preserve"> fin</w:t>
      </w:r>
      <w:r>
        <w:rPr>
          <w:lang w:val="es-ES"/>
        </w:rPr>
        <w:t>, no tiene ningún sentido. L</w:t>
      </w:r>
      <w:r w:rsidRPr="006B152E">
        <w:rPr>
          <w:lang w:val="es-ES"/>
        </w:rPr>
        <w:t>os activos</w:t>
      </w:r>
      <w:r>
        <w:rPr>
          <w:lang w:val="es-ES"/>
        </w:rPr>
        <w:t>,</w:t>
      </w:r>
      <w:r w:rsidRPr="006B152E">
        <w:rPr>
          <w:lang w:val="es-ES"/>
        </w:rPr>
        <w:t xml:space="preserve"> en las condiciones en las que está</w:t>
      </w:r>
      <w:r>
        <w:rPr>
          <w:lang w:val="es-ES"/>
        </w:rPr>
        <w:t xml:space="preserve"> </w:t>
      </w:r>
      <w:r w:rsidRPr="006B152E">
        <w:rPr>
          <w:lang w:val="es-ES"/>
        </w:rPr>
        <w:t>y que ha pasado es</w:t>
      </w:r>
      <w:r>
        <w:rPr>
          <w:lang w:val="es-ES"/>
        </w:rPr>
        <w:t>t</w:t>
      </w:r>
      <w:r w:rsidRPr="006B152E">
        <w:rPr>
          <w:lang w:val="es-ES"/>
        </w:rPr>
        <w:t>e</w:t>
      </w:r>
      <w:r>
        <w:rPr>
          <w:lang w:val="es-ES"/>
        </w:rPr>
        <w:t xml:space="preserve"> año después, todos los activos nuevos, ¿esos dó</w:t>
      </w:r>
      <w:r w:rsidRPr="006B152E">
        <w:rPr>
          <w:lang w:val="es-ES"/>
        </w:rPr>
        <w:t>nde se quedan</w:t>
      </w:r>
      <w:r>
        <w:rPr>
          <w:lang w:val="es-ES"/>
        </w:rPr>
        <w:t xml:space="preserve">? Es decir, ya sabemos la </w:t>
      </w:r>
      <w:r w:rsidRPr="006B152E">
        <w:rPr>
          <w:lang w:val="es-ES"/>
        </w:rPr>
        <w:t xml:space="preserve">virtualidad que </w:t>
      </w:r>
      <w:r>
        <w:rPr>
          <w:lang w:val="es-ES"/>
        </w:rPr>
        <w:t>tienen las PNL. Pero</w:t>
      </w:r>
      <w:r w:rsidRPr="006B152E">
        <w:rPr>
          <w:lang w:val="es-ES"/>
        </w:rPr>
        <w:t xml:space="preserve"> hombre</w:t>
      </w:r>
      <w:r>
        <w:rPr>
          <w:lang w:val="es-ES"/>
        </w:rPr>
        <w:t>,</w:t>
      </w:r>
      <w:r w:rsidRPr="006B152E">
        <w:rPr>
          <w:lang w:val="es-ES"/>
        </w:rPr>
        <w:t xml:space="preserve"> vamos a hacer un</w:t>
      </w:r>
      <w:r>
        <w:rPr>
          <w:lang w:val="es-ES"/>
        </w:rPr>
        <w:t>a un poco más seria. Y como se ha</w:t>
      </w:r>
      <w:r w:rsidRPr="006B152E">
        <w:rPr>
          <w:lang w:val="es-ES"/>
        </w:rPr>
        <w:t xml:space="preserve"> qu</w:t>
      </w:r>
      <w:r>
        <w:rPr>
          <w:lang w:val="es-ES"/>
        </w:rPr>
        <w:t>edado un poquito vieja la suya, yo</w:t>
      </w:r>
      <w:r w:rsidRPr="006B152E">
        <w:rPr>
          <w:lang w:val="es-ES"/>
        </w:rPr>
        <w:t xml:space="preserve"> le pido</w:t>
      </w:r>
      <w:r>
        <w:rPr>
          <w:lang w:val="es-ES"/>
        </w:rPr>
        <w:t>,</w:t>
      </w:r>
      <w:r w:rsidRPr="006B152E">
        <w:rPr>
          <w:lang w:val="es-ES"/>
        </w:rPr>
        <w:t xml:space="preserve"> déjeme que bote</w:t>
      </w:r>
      <w:r>
        <w:rPr>
          <w:lang w:val="es-ES"/>
        </w:rPr>
        <w:t xml:space="preserve"> </w:t>
      </w:r>
      <w:r w:rsidRPr="006B152E">
        <w:rPr>
          <w:lang w:val="es-ES"/>
        </w:rPr>
        <w:t>p</w:t>
      </w:r>
      <w:r>
        <w:rPr>
          <w:lang w:val="es-ES"/>
        </w:rPr>
        <w:t>or puntos. Le puedo</w:t>
      </w:r>
      <w:r w:rsidRPr="006B152E">
        <w:rPr>
          <w:lang w:val="es-ES"/>
        </w:rPr>
        <w:t xml:space="preserve"> probar la primera de ellas</w:t>
      </w:r>
      <w:r>
        <w:rPr>
          <w:lang w:val="es-ES"/>
        </w:rPr>
        <w:t xml:space="preserve">, </w:t>
      </w:r>
      <w:r w:rsidRPr="006B152E">
        <w:rPr>
          <w:lang w:val="es-ES"/>
        </w:rPr>
        <w:t>y la segunda</w:t>
      </w:r>
      <w:r>
        <w:rPr>
          <w:lang w:val="es-ES"/>
        </w:rPr>
        <w:t>,</w:t>
      </w:r>
      <w:r w:rsidRPr="006B152E">
        <w:rPr>
          <w:lang w:val="es-ES"/>
        </w:rPr>
        <w:t xml:space="preserve"> en ese caso</w:t>
      </w:r>
      <w:r>
        <w:rPr>
          <w:lang w:val="es-ES"/>
        </w:rPr>
        <w:t>,</w:t>
      </w:r>
      <w:r w:rsidRPr="006B152E">
        <w:rPr>
          <w:lang w:val="es-ES"/>
        </w:rPr>
        <w:t xml:space="preserve"> pues me abstendría</w:t>
      </w:r>
      <w:r>
        <w:rPr>
          <w:lang w:val="es-ES"/>
        </w:rPr>
        <w:t>. Y</w:t>
      </w:r>
      <w:r w:rsidRPr="006B152E">
        <w:rPr>
          <w:lang w:val="es-ES"/>
        </w:rPr>
        <w:t xml:space="preserve"> entonces</w:t>
      </w:r>
      <w:r>
        <w:rPr>
          <w:lang w:val="es-ES"/>
        </w:rPr>
        <w:t>, sacaríamos adelante e</w:t>
      </w:r>
      <w:r w:rsidRPr="006B152E">
        <w:rPr>
          <w:lang w:val="es-ES"/>
        </w:rPr>
        <w:t>ste debate</w:t>
      </w:r>
      <w:r>
        <w:rPr>
          <w:lang w:val="es-ES"/>
        </w:rPr>
        <w:t>,</w:t>
      </w:r>
      <w:r w:rsidRPr="006B152E">
        <w:rPr>
          <w:lang w:val="es-ES"/>
        </w:rPr>
        <w:t xml:space="preserve"> sí es que el interés del debate es q</w:t>
      </w:r>
      <w:r>
        <w:rPr>
          <w:lang w:val="es-ES"/>
        </w:rPr>
        <w:t>ue salga el resultado de la PNL. Y,</w:t>
      </w:r>
      <w:r w:rsidRPr="006B152E">
        <w:rPr>
          <w:lang w:val="es-ES"/>
        </w:rPr>
        <w:t xml:space="preserve"> si no es</w:t>
      </w:r>
      <w:r>
        <w:rPr>
          <w:lang w:val="es-ES"/>
        </w:rPr>
        <w:t>, el interés es</w:t>
      </w:r>
      <w:r w:rsidRPr="006B152E">
        <w:rPr>
          <w:lang w:val="es-ES"/>
        </w:rPr>
        <w:t xml:space="preserve"> echarse en cara los unos a </w:t>
      </w:r>
      <w:r>
        <w:rPr>
          <w:lang w:val="es-ES"/>
        </w:rPr>
        <w:t xml:space="preserve">los otros </w:t>
      </w:r>
      <w:r w:rsidRPr="006B152E">
        <w:rPr>
          <w:lang w:val="es-ES"/>
        </w:rPr>
        <w:t>lo bien que lo están haciendo en unos sitios y lo mal que lo están haciendo en otros, pues nos iremos todos a tomar el aperiti</w:t>
      </w:r>
      <w:r>
        <w:rPr>
          <w:lang w:val="es-ES"/>
        </w:rPr>
        <w:t>vo de Navidad con tranquilidad, y ya está. Y nos olvidamos de este asunto.</w:t>
      </w:r>
    </w:p>
    <w:p w:rsidR="004A7F3D" w:rsidRDefault="004A7F3D" w:rsidP="009769DB">
      <w:pPr>
        <w:pStyle w:val="Texto"/>
        <w:rPr>
          <w:lang w:val="es-ES"/>
        </w:rPr>
      </w:pPr>
    </w:p>
    <w:p w:rsidR="004A7F3D" w:rsidRDefault="004A7F3D" w:rsidP="009769DB">
      <w:pPr>
        <w:pStyle w:val="Texto"/>
        <w:rPr>
          <w:lang w:val="es-ES"/>
        </w:rPr>
      </w:pPr>
      <w:r>
        <w:rPr>
          <w:lang w:val="es-ES"/>
        </w:rPr>
        <w:t>In</w:t>
      </w:r>
      <w:r w:rsidRPr="006B152E">
        <w:rPr>
          <w:lang w:val="es-ES"/>
        </w:rPr>
        <w:t>sisto, y reiter</w:t>
      </w:r>
      <w:r>
        <w:rPr>
          <w:lang w:val="es-ES"/>
        </w:rPr>
        <w:t>o la petición.</w:t>
      </w:r>
    </w:p>
    <w:p w:rsidR="004A7F3D" w:rsidRDefault="004A7F3D" w:rsidP="009769DB">
      <w:pPr>
        <w:pStyle w:val="Texto"/>
        <w:rPr>
          <w:lang w:val="es-ES"/>
        </w:rPr>
      </w:pPr>
    </w:p>
    <w:p w:rsidR="004A7F3D" w:rsidRDefault="004A7F3D" w:rsidP="009769DB">
      <w:pPr>
        <w:pStyle w:val="Texto"/>
        <w:rPr>
          <w:lang w:val="es-ES"/>
        </w:rPr>
      </w:pPr>
      <w:r>
        <w:rPr>
          <w:lang w:val="es-ES"/>
        </w:rPr>
        <w:t>Muchas gracias.</w:t>
      </w:r>
    </w:p>
    <w:p w:rsidR="004A7F3D" w:rsidRPr="009769DB" w:rsidRDefault="004A7F3D" w:rsidP="009769DB">
      <w:pPr>
        <w:pStyle w:val="Texto"/>
        <w:rPr>
          <w:lang w:val="eu-ES"/>
        </w:rPr>
      </w:pPr>
    </w:p>
    <w:p w:rsidR="004A7F3D" w:rsidRPr="009769DB" w:rsidRDefault="004A7F3D" w:rsidP="009769DB">
      <w:pPr>
        <w:pStyle w:val="Texto"/>
        <w:rPr>
          <w:lang w:val="eu-ES"/>
        </w:rPr>
      </w:pPr>
    </w:p>
    <w:p w:rsidR="004A7F3D" w:rsidRPr="009769DB" w:rsidRDefault="004A7F3D" w:rsidP="009769DB">
      <w:pPr>
        <w:pStyle w:val="Texto"/>
        <w:rPr>
          <w:lang w:val="eu-ES"/>
        </w:rPr>
      </w:pPr>
      <w:r w:rsidRPr="009769DB">
        <w:rPr>
          <w:rFonts w:ascii="Futura Md BT" w:hAnsi="Futura Md BT"/>
          <w:lang w:val="eu-ES"/>
        </w:rPr>
        <w:t xml:space="preserve">LEHENDAKARIAK: </w:t>
      </w:r>
      <w:r w:rsidRPr="009769DB">
        <w:rPr>
          <w:lang w:val="eu-ES"/>
        </w:rPr>
        <w:t>Eskerrik asko, Ruiz de Arbulo jauna.</w:t>
      </w:r>
    </w:p>
    <w:p w:rsidR="004A7F3D" w:rsidRPr="009769DB" w:rsidRDefault="004A7F3D" w:rsidP="009769DB">
      <w:pPr>
        <w:pStyle w:val="Texto"/>
        <w:rPr>
          <w:lang w:val="eu-ES"/>
        </w:rPr>
      </w:pPr>
    </w:p>
    <w:p w:rsidR="004A7F3D" w:rsidRPr="009769DB" w:rsidRDefault="004A7F3D" w:rsidP="009769DB">
      <w:pPr>
        <w:pStyle w:val="Texto"/>
        <w:rPr>
          <w:lang w:val="eu-ES"/>
        </w:rPr>
      </w:pPr>
      <w:r w:rsidRPr="009769DB">
        <w:rPr>
          <w:lang w:val="eu-ES"/>
        </w:rPr>
        <w:lastRenderedPageBreak/>
        <w:t>Euskal Sozialistak ez dute hitzik hartu behar. Eta Euzko Abertzaleak ezta ere. Beraz, tinbrea...</w:t>
      </w:r>
    </w:p>
    <w:p w:rsidR="004A7F3D" w:rsidRDefault="004A7F3D" w:rsidP="009769DB">
      <w:pPr>
        <w:pStyle w:val="Texto"/>
        <w:rPr>
          <w:lang w:val="eu-ES"/>
        </w:rPr>
      </w:pPr>
    </w:p>
    <w:p w:rsidR="004A7F3D" w:rsidRPr="009769DB" w:rsidRDefault="004A7F3D" w:rsidP="009769DB">
      <w:pPr>
        <w:pStyle w:val="Texto"/>
        <w:rPr>
          <w:lang w:val="eu-ES"/>
        </w:rPr>
      </w:pPr>
      <w:r>
        <w:rPr>
          <w:i/>
          <w:lang w:val="eu-ES"/>
        </w:rPr>
        <w:t>(Geldiunea)</w:t>
      </w:r>
    </w:p>
    <w:p w:rsidR="004A7F3D" w:rsidRDefault="004A7F3D" w:rsidP="009769DB">
      <w:pPr>
        <w:pStyle w:val="Texto"/>
        <w:rPr>
          <w:lang w:val="eu-ES"/>
        </w:rPr>
      </w:pPr>
    </w:p>
    <w:p w:rsidR="004A7F3D" w:rsidRDefault="004A7F3D" w:rsidP="009769DB">
      <w:pPr>
        <w:pStyle w:val="Texto"/>
        <w:rPr>
          <w:lang w:val="eu-ES"/>
        </w:rPr>
      </w:pPr>
      <w:r>
        <w:rPr>
          <w:lang w:val="eu-ES"/>
        </w:rPr>
        <w:t>Eztabaida amaituta, botoetara ja</w:t>
      </w:r>
      <w:r w:rsidRPr="006B152E">
        <w:rPr>
          <w:lang w:val="eu-ES"/>
        </w:rPr>
        <w:t>rriko dugu EH Bildu taldearen</w:t>
      </w:r>
      <w:r>
        <w:rPr>
          <w:lang w:val="eu-ES"/>
        </w:rPr>
        <w:t xml:space="preserve"> legez besteko proposamenaren jatorrizko testua</w:t>
      </w:r>
    </w:p>
    <w:p w:rsidR="004A7F3D" w:rsidRDefault="004A7F3D" w:rsidP="009769DB">
      <w:pPr>
        <w:pStyle w:val="Texto"/>
        <w:rPr>
          <w:lang w:val="eu-ES"/>
        </w:rPr>
      </w:pPr>
    </w:p>
    <w:p w:rsidR="004A7F3D" w:rsidRDefault="004A7F3D" w:rsidP="009769DB">
      <w:pPr>
        <w:pStyle w:val="anotaciones0"/>
        <w:rPr>
          <w:lang w:val="eu-ES"/>
        </w:rPr>
      </w:pPr>
      <w:r>
        <w:rPr>
          <w:lang w:val="eu-ES"/>
        </w:rPr>
        <w:t>Botazioa eginda, hauxe izan da emaitza: emandako botoak, 75; aldekoak, 18; aurkakoak, 37; abstentzioak, 20.</w:t>
      </w:r>
    </w:p>
    <w:p w:rsidR="004A7F3D" w:rsidRDefault="004A7F3D" w:rsidP="009769DB">
      <w:pPr>
        <w:pStyle w:val="Texto"/>
        <w:rPr>
          <w:lang w:val="eu-ES"/>
        </w:rPr>
      </w:pPr>
    </w:p>
    <w:p w:rsidR="004A7F3D" w:rsidRDefault="004A7F3D" w:rsidP="009769DB">
      <w:pPr>
        <w:pStyle w:val="Texto"/>
        <w:rPr>
          <w:lang w:val="eu-ES"/>
        </w:rPr>
      </w:pPr>
    </w:p>
    <w:p w:rsidR="004A7F3D" w:rsidRDefault="004A7F3D" w:rsidP="009769DB">
      <w:pPr>
        <w:pStyle w:val="Texto"/>
        <w:rPr>
          <w:lang w:val="eu-ES"/>
        </w:rPr>
      </w:pPr>
      <w:r w:rsidRPr="009769DB">
        <w:rPr>
          <w:rFonts w:ascii="Futura Md BT" w:hAnsi="Futura Md BT"/>
          <w:lang w:val="eu-ES"/>
        </w:rPr>
        <w:t>LEHENDAKARIAK:</w:t>
      </w:r>
      <w:r>
        <w:rPr>
          <w:rFonts w:ascii="Futura Md BT" w:hAnsi="Futura Md BT"/>
          <w:lang w:val="eu-ES"/>
        </w:rPr>
        <w:t xml:space="preserve"> </w:t>
      </w:r>
      <w:r w:rsidRPr="006B152E">
        <w:rPr>
          <w:lang w:val="eu-ES"/>
        </w:rPr>
        <w:t>Beraz, e</w:t>
      </w:r>
      <w:r>
        <w:rPr>
          <w:lang w:val="eu-ES"/>
        </w:rPr>
        <w:t>z da onartu jatorrizko testua.</w:t>
      </w:r>
    </w:p>
    <w:p w:rsidR="004A7F3D" w:rsidRDefault="004A7F3D" w:rsidP="009769DB">
      <w:pPr>
        <w:pStyle w:val="Texto"/>
        <w:rPr>
          <w:lang w:val="eu-ES"/>
        </w:rPr>
      </w:pPr>
    </w:p>
    <w:p w:rsidR="004A7F3D" w:rsidRPr="006E3935" w:rsidRDefault="004A7F3D" w:rsidP="009769DB">
      <w:pPr>
        <w:pStyle w:val="Texto"/>
        <w:rPr>
          <w:lang w:val="eu-ES"/>
        </w:rPr>
      </w:pPr>
      <w:r w:rsidRPr="006B152E">
        <w:rPr>
          <w:lang w:val="eu-ES"/>
        </w:rPr>
        <w:t>Jarraian</w:t>
      </w:r>
      <w:r>
        <w:rPr>
          <w:lang w:val="eu-ES"/>
        </w:rPr>
        <w:t>,</w:t>
      </w:r>
      <w:r w:rsidRPr="006B152E">
        <w:rPr>
          <w:lang w:val="eu-ES"/>
        </w:rPr>
        <w:t xml:space="preserve"> Elkarrekin </w:t>
      </w:r>
      <w:proofErr w:type="spellStart"/>
      <w:r w:rsidRPr="006B152E">
        <w:rPr>
          <w:lang w:val="eu-ES"/>
        </w:rPr>
        <w:t>Podemos</w:t>
      </w:r>
      <w:proofErr w:type="spellEnd"/>
      <w:r w:rsidRPr="006B152E">
        <w:rPr>
          <w:lang w:val="eu-ES"/>
        </w:rPr>
        <w:t xml:space="preserve"> taldearen osoko zuzenketa boz</w:t>
      </w:r>
      <w:r>
        <w:rPr>
          <w:lang w:val="eu-ES"/>
        </w:rPr>
        <w:t>katuko dugu…</w:t>
      </w:r>
    </w:p>
    <w:p w:rsidR="004A7F3D" w:rsidRPr="006B152E" w:rsidRDefault="004A7F3D" w:rsidP="007D341E">
      <w:pPr>
        <w:pStyle w:val="Texto"/>
        <w:rPr>
          <w:lang w:val="eu-ES"/>
        </w:rPr>
      </w:pPr>
    </w:p>
    <w:p w:rsidR="004A7F3D" w:rsidRPr="006B152E" w:rsidRDefault="004A7F3D" w:rsidP="007D341E">
      <w:pPr>
        <w:pStyle w:val="Texto"/>
        <w:rPr>
          <w:lang w:val="eu-ES"/>
        </w:rPr>
      </w:pPr>
      <w:r w:rsidRPr="006B152E">
        <w:rPr>
          <w:lang w:val="eu-ES"/>
        </w:rPr>
        <w:t>(41. zintaren amaiera)</w:t>
      </w:r>
    </w:p>
    <w:p w:rsidR="004A7F3D" w:rsidRPr="004A7F3D" w:rsidRDefault="004A7F3D" w:rsidP="00E77664">
      <w:pPr>
        <w:pStyle w:val="Texto"/>
        <w:rPr>
          <w:lang w:val="eu-ES"/>
        </w:rPr>
      </w:pPr>
      <w:r w:rsidRPr="004A7F3D">
        <w:rPr>
          <w:lang w:val="eu-ES"/>
        </w:rPr>
        <w:t>(42. zintaren hasiera)</w:t>
      </w:r>
    </w:p>
    <w:p w:rsidR="004A7F3D" w:rsidRPr="004A7F3D" w:rsidRDefault="004A7F3D" w:rsidP="00E77664">
      <w:pPr>
        <w:pStyle w:val="Texto"/>
        <w:rPr>
          <w:lang w:val="eu-ES"/>
        </w:rPr>
      </w:pPr>
    </w:p>
    <w:p w:rsidR="004A7F3D" w:rsidRPr="004A7F3D" w:rsidRDefault="004A7F3D" w:rsidP="00E77664">
      <w:pPr>
        <w:pStyle w:val="Texto"/>
        <w:rPr>
          <w:lang w:val="eu-ES"/>
        </w:rPr>
      </w:pPr>
      <w:r w:rsidRPr="004A7F3D">
        <w:rPr>
          <w:lang w:val="eu-ES"/>
        </w:rPr>
        <w:t xml:space="preserve">... </w:t>
      </w:r>
    </w:p>
    <w:p w:rsidR="004A7F3D" w:rsidRPr="00AF3ED1" w:rsidRDefault="004A7F3D" w:rsidP="00E77664">
      <w:pPr>
        <w:pStyle w:val="Texto"/>
        <w:rPr>
          <w:lang w:val="eu-ES"/>
        </w:rPr>
      </w:pPr>
    </w:p>
    <w:p w:rsidR="004A7F3D" w:rsidRPr="00AF3ED1" w:rsidRDefault="004A7F3D" w:rsidP="00AF3ED1">
      <w:pPr>
        <w:pStyle w:val="anotaciones0"/>
        <w:rPr>
          <w:lang w:val="eu-ES"/>
        </w:rPr>
      </w:pPr>
      <w:r w:rsidRPr="00AF3ED1">
        <w:rPr>
          <w:lang w:val="eu-ES"/>
        </w:rPr>
        <w:t>Botazioa eginda, hauxe izan da emaitza: emandako botoak, 75; aldekoak, 29; aurkakoak, 37; abstentzioak, 9.</w:t>
      </w:r>
    </w:p>
    <w:p w:rsidR="004A7F3D" w:rsidRPr="00AF3ED1" w:rsidRDefault="004A7F3D" w:rsidP="00AF3ED1">
      <w:pPr>
        <w:pStyle w:val="Texto"/>
        <w:rPr>
          <w:lang w:val="eu-ES"/>
        </w:rPr>
      </w:pPr>
    </w:p>
    <w:p w:rsidR="004A7F3D" w:rsidRPr="00AF3ED1" w:rsidRDefault="004A7F3D" w:rsidP="00AF3ED1">
      <w:pPr>
        <w:pStyle w:val="Texto"/>
        <w:rPr>
          <w:lang w:val="eu-ES"/>
        </w:rPr>
      </w:pPr>
    </w:p>
    <w:p w:rsidR="004A7F3D" w:rsidRDefault="004A7F3D" w:rsidP="00E77664">
      <w:pPr>
        <w:pStyle w:val="Texto"/>
        <w:rPr>
          <w:lang w:val="eu-ES"/>
        </w:rPr>
      </w:pPr>
      <w:r w:rsidRPr="00AF3ED1">
        <w:rPr>
          <w:rFonts w:ascii="Futura Md BT" w:hAnsi="Futura Md BT"/>
          <w:caps/>
          <w:lang w:val="eu-ES"/>
        </w:rPr>
        <w:t>LEHENDAKARIAK:</w:t>
      </w:r>
      <w:r w:rsidRPr="00AF3ED1">
        <w:rPr>
          <w:lang w:val="eu-ES"/>
        </w:rPr>
        <w:t xml:space="preserve"> Beraz, ez da onartu Elkarrekin </w:t>
      </w:r>
      <w:proofErr w:type="spellStart"/>
      <w:r w:rsidRPr="00AF3ED1">
        <w:rPr>
          <w:lang w:val="eu-ES"/>
        </w:rPr>
        <w:t>Podemosen</w:t>
      </w:r>
      <w:proofErr w:type="spellEnd"/>
      <w:r w:rsidRPr="00AF3ED1">
        <w:rPr>
          <w:lang w:val="eu-ES"/>
        </w:rPr>
        <w:t xml:space="preserve"> osoko zuzenketa</w:t>
      </w:r>
      <w:r>
        <w:rPr>
          <w:lang w:val="eu-ES"/>
        </w:rPr>
        <w:t>.</w:t>
      </w:r>
    </w:p>
    <w:p w:rsidR="004A7F3D" w:rsidRDefault="004A7F3D" w:rsidP="00E77664">
      <w:pPr>
        <w:pStyle w:val="Texto"/>
        <w:rPr>
          <w:lang w:val="eu-ES"/>
        </w:rPr>
      </w:pPr>
    </w:p>
    <w:p w:rsidR="004A7F3D" w:rsidRPr="00AF3ED1" w:rsidRDefault="004A7F3D" w:rsidP="00E77664">
      <w:pPr>
        <w:pStyle w:val="Texto"/>
        <w:rPr>
          <w:lang w:val="eu-ES"/>
        </w:rPr>
      </w:pPr>
      <w:r>
        <w:rPr>
          <w:lang w:val="eu-ES"/>
        </w:rPr>
        <w:t>G</w:t>
      </w:r>
      <w:r w:rsidRPr="00AF3ED1">
        <w:rPr>
          <w:lang w:val="eu-ES"/>
        </w:rPr>
        <w:t>ai</w:t>
      </w:r>
      <w:r>
        <w:rPr>
          <w:lang w:val="eu-ES"/>
        </w:rPr>
        <w:t>-</w:t>
      </w:r>
      <w:r w:rsidRPr="00AF3ED1">
        <w:rPr>
          <w:lang w:val="eu-ES"/>
        </w:rPr>
        <w:t>zerrenda agortu</w:t>
      </w:r>
      <w:r>
        <w:rPr>
          <w:lang w:val="eu-ES"/>
        </w:rPr>
        <w:t xml:space="preserve"> dugunez, osoko </w:t>
      </w:r>
      <w:r w:rsidRPr="00AF3ED1">
        <w:rPr>
          <w:lang w:val="eu-ES"/>
        </w:rPr>
        <w:t>bilkurari amaiera ematen dio</w:t>
      </w:r>
      <w:r>
        <w:rPr>
          <w:lang w:val="eu-ES"/>
        </w:rPr>
        <w:t>t</w:t>
      </w:r>
      <w:r w:rsidRPr="00AF3ED1">
        <w:rPr>
          <w:lang w:val="eu-ES"/>
        </w:rPr>
        <w:t xml:space="preserve"> eta gabon zoriontsuak </w:t>
      </w:r>
      <w:r>
        <w:rPr>
          <w:lang w:val="eu-ES"/>
        </w:rPr>
        <w:t>opa dizkizuet guzti-guztioi.</w:t>
      </w:r>
    </w:p>
    <w:p w:rsidR="004A7F3D" w:rsidRPr="004A7F3D" w:rsidRDefault="004A7F3D" w:rsidP="00E77664">
      <w:pPr>
        <w:pStyle w:val="Texto"/>
        <w:rPr>
          <w:lang w:val="eu-ES"/>
        </w:rPr>
      </w:pPr>
    </w:p>
    <w:p w:rsidR="004A7F3D" w:rsidRPr="004A7F3D" w:rsidRDefault="004A7F3D" w:rsidP="00E77664">
      <w:pPr>
        <w:pStyle w:val="Texto"/>
        <w:rPr>
          <w:lang w:val="eu-ES"/>
        </w:rPr>
      </w:pPr>
    </w:p>
    <w:p w:rsidR="004A7F3D" w:rsidRPr="00AF3ED1" w:rsidRDefault="004A7F3D" w:rsidP="00AF3ED1">
      <w:pPr>
        <w:ind w:left="3543"/>
        <w:rPr>
          <w:i/>
          <w:lang w:val="eu-ES"/>
        </w:rPr>
      </w:pPr>
      <w:r>
        <w:rPr>
          <w:i/>
          <w:lang w:val="eu-ES"/>
        </w:rPr>
        <w:t>Eguerdiko</w:t>
      </w:r>
      <w:r w:rsidRPr="00AF3ED1">
        <w:rPr>
          <w:i/>
          <w:lang w:val="eu-ES"/>
        </w:rPr>
        <w:t xml:space="preserve"> </w:t>
      </w:r>
      <w:r>
        <w:rPr>
          <w:i/>
          <w:lang w:val="eu-ES"/>
        </w:rPr>
        <w:t xml:space="preserve">ordu biak </w:t>
      </w:r>
      <w:r w:rsidRPr="00AF3ED1">
        <w:rPr>
          <w:i/>
          <w:lang w:val="eu-ES"/>
        </w:rPr>
        <w:t xml:space="preserve">eta </w:t>
      </w:r>
      <w:r>
        <w:rPr>
          <w:i/>
          <w:lang w:val="eu-ES"/>
        </w:rPr>
        <w:t xml:space="preserve">hamazazpian </w:t>
      </w:r>
      <w:r w:rsidRPr="00AF3ED1">
        <w:rPr>
          <w:i/>
          <w:lang w:val="eu-ES"/>
        </w:rPr>
        <w:t>amaitu da bilkura.</w:t>
      </w:r>
    </w:p>
    <w:p w:rsidR="004A7F3D" w:rsidRPr="00A00CA0" w:rsidRDefault="004A7F3D" w:rsidP="00AF3ED1">
      <w:pPr>
        <w:pStyle w:val="Texto"/>
        <w:ind w:firstLine="0"/>
      </w:pPr>
    </w:p>
    <w:p w:rsidR="0024118D" w:rsidRPr="004A7F3D" w:rsidRDefault="0024118D" w:rsidP="00FC1F21">
      <w:pPr>
        <w:pStyle w:val="Texto"/>
      </w:pPr>
    </w:p>
    <w:sectPr w:rsidR="0024118D" w:rsidRPr="004A7F3D">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782" w:rsidRDefault="00443782">
      <w:r>
        <w:separator/>
      </w:r>
    </w:p>
  </w:endnote>
  <w:endnote w:type="continuationSeparator" w:id="0">
    <w:p w:rsidR="00443782" w:rsidRDefault="00443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82" w:rsidRDefault="00443782">
    <w:pPr>
      <w:pStyle w:val="Gorputz-testua"/>
      <w:ind w:right="3117"/>
      <w:jc w:val="center"/>
      <w:rPr>
        <w:color w:val="000000"/>
        <w:sz w:val="15"/>
      </w:rPr>
    </w:pPr>
    <w:r>
      <w:rPr>
        <w:noProof/>
        <w:snapToGrid/>
        <w:color w:val="000000"/>
        <w:sz w:val="15"/>
        <w:lang w:val="es-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3782" w:rsidRDefault="00443782">
    <w:pPr>
      <w:pStyle w:val="Orri-oina"/>
      <w:jc w:val="center"/>
      <w:rPr>
        <w:rStyle w:val="Orrizenbakia"/>
      </w:rPr>
    </w:pPr>
    <w:r>
      <w:rPr>
        <w:noProof/>
        <w:lang w:val="es-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782" w:rsidRDefault="00443782" w:rsidP="007303E7">
                          <w:pPr>
                            <w:pStyle w:val="Gorputz-testua2"/>
                            <w:rPr>
                              <w:color w:val="auto"/>
                              <w:sz w:val="16"/>
                            </w:rPr>
                          </w:pPr>
                          <w:r>
                            <w:rPr>
                              <w:color w:val="auto"/>
                              <w:sz w:val="16"/>
                            </w:rPr>
                            <w:t>Publicación provisional de la transcripción literal de la sesión.</w:t>
                          </w:r>
                        </w:p>
                        <w:p w:rsidR="00443782" w:rsidRDefault="00443782"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D3F9B"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ougIAAME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Ox5m+i6AgAAwQUAAA4AAAAAAAAAAAAAAAAALgIAAGRycy9lMm9Eb2MueG1sUEsBAi0AFAAGAAgA&#10;AAAhAO0MAYjkAAAADAEAAA8AAAAAAAAAAAAAAAAAFAUAAGRycy9kb3ducmV2LnhtbFBLBQYAAAAA&#10;BAAEAPMAAAAlBgAAAAA=&#10;" filled="f" stroked="f">
              <v:textbox inset="2mm,,2mm">
                <w:txbxContent>
                  <w:p w:rsidR="00443782" w:rsidRDefault="00443782" w:rsidP="007303E7">
                    <w:pPr>
                      <w:pStyle w:val="Gorputz-testua2"/>
                      <w:rPr>
                        <w:color w:val="auto"/>
                        <w:sz w:val="16"/>
                      </w:rPr>
                    </w:pPr>
                    <w:r>
                      <w:rPr>
                        <w:color w:val="auto"/>
                        <w:sz w:val="16"/>
                      </w:rPr>
                      <w:t>Publicación provisional de la transcripción literal de la sesión.</w:t>
                    </w:r>
                  </w:p>
                  <w:p w:rsidR="00443782" w:rsidRDefault="00443782"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zenbakia"/>
      </w:rPr>
      <w:fldChar w:fldCharType="begin"/>
    </w:r>
    <w:r>
      <w:rPr>
        <w:rStyle w:val="Orrizenbakia"/>
      </w:rPr>
      <w:instrText xml:space="preserve"> PAGE </w:instrText>
    </w:r>
    <w:r>
      <w:rPr>
        <w:rStyle w:val="Orrizenbakia"/>
      </w:rPr>
      <w:fldChar w:fldCharType="separate"/>
    </w:r>
    <w:r w:rsidR="004A7F3D">
      <w:rPr>
        <w:rStyle w:val="Orrizenbakia"/>
        <w:noProof/>
      </w:rPr>
      <w:t>134</w:t>
    </w:r>
    <w:r>
      <w:rPr>
        <w:rStyle w:val="Orrizenbakia"/>
      </w:rPr>
      <w:fldChar w:fldCharType="end"/>
    </w:r>
    <w:r>
      <w:rPr>
        <w:rStyle w:val="Orrizenbakia"/>
      </w:rPr>
      <w:t xml:space="preserve"> –</w:t>
    </w:r>
  </w:p>
  <w:p w:rsidR="00443782" w:rsidRDefault="00443782">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82" w:rsidRDefault="00443782">
    <w:pPr>
      <w:pStyle w:val="Gorputz-testua"/>
      <w:ind w:right="3117"/>
      <w:jc w:val="center"/>
      <w:rPr>
        <w:color w:val="000000"/>
        <w:sz w:val="15"/>
      </w:rPr>
    </w:pPr>
    <w:r>
      <w:rPr>
        <w:noProof/>
        <w:snapToGrid/>
        <w:color w:val="000000"/>
        <w:sz w:val="15"/>
        <w:lang w:val="es-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3782" w:rsidRDefault="00443782">
    <w:pPr>
      <w:pStyle w:val="Orri-oina"/>
      <w:jc w:val="center"/>
      <w:rPr>
        <w:rStyle w:val="Orrizenbakia"/>
      </w:rPr>
    </w:pPr>
    <w:r>
      <w:t xml:space="preserve">– </w:t>
    </w:r>
    <w:r>
      <w:rPr>
        <w:rStyle w:val="Orrizenbakia"/>
      </w:rPr>
      <w:fldChar w:fldCharType="begin"/>
    </w:r>
    <w:r>
      <w:rPr>
        <w:rStyle w:val="Orrizenbakia"/>
      </w:rPr>
      <w:instrText xml:space="preserve"> PAGE </w:instrText>
    </w:r>
    <w:r>
      <w:rPr>
        <w:rStyle w:val="Orrizenbakia"/>
      </w:rPr>
      <w:fldChar w:fldCharType="separate"/>
    </w:r>
    <w:r w:rsidR="004A7F3D">
      <w:rPr>
        <w:rStyle w:val="Orrizenbakia"/>
        <w:noProof/>
      </w:rPr>
      <w:t>143</w:t>
    </w:r>
    <w:r>
      <w:rPr>
        <w:rStyle w:val="Orrizenbakia"/>
      </w:rPr>
      <w:fldChar w:fldCharType="end"/>
    </w:r>
    <w:r>
      <w:rPr>
        <w:rStyle w:val="Orrizenbakia"/>
      </w:rPr>
      <w:t xml:space="preserve"> –</w:t>
    </w:r>
  </w:p>
  <w:p w:rsidR="00443782" w:rsidRDefault="00443782">
    <w:pPr>
      <w:pStyle w:val="Orri-oina"/>
      <w:jc w:val="center"/>
    </w:pPr>
    <w:r>
      <w:rPr>
        <w:noProof/>
        <w:lang w:val="es-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782" w:rsidRPr="007303E7" w:rsidRDefault="00443782"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443782" w:rsidRPr="00723786" w:rsidRDefault="00443782"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EF889"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fp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Vmxz7YiOoJ&#10;GCwFEAy4CHMPDo2QPzEaYIZkWP3YEUkxaj9y6IIFTCgzdOwljOCKkbyUbC4lhJcAlWGN0XRc6WlQ&#10;7XrJtg1YmvqOi1vonJpZUpsWm7w69BvMCRvbYaaZQXR5t1rnybv8DQ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BCpNfpugIAAMEFAAAOAAAAAAAAAAAAAAAAAC4CAABkcnMvZTJvRG9jLnhtbFBLAQItABQABgAI&#10;AAAAIQDco4dJ5QAAAA0BAAAPAAAAAAAAAAAAAAAAABQFAABkcnMvZG93bnJldi54bWxQSwUGAAAA&#10;AAQABADzAAAAJgYAAAAA&#10;" filled="f" stroked="f">
              <v:textbox inset="2mm,,2mm">
                <w:txbxContent>
                  <w:p w:rsidR="00443782" w:rsidRPr="007303E7" w:rsidRDefault="00443782"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443782" w:rsidRPr="00723786" w:rsidRDefault="00443782"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82" w:rsidRDefault="00443782">
    <w:pPr>
      <w:pStyle w:val="Gorputz-testua"/>
      <w:ind w:right="3117"/>
      <w:rPr>
        <w:color w:val="000000"/>
        <w:sz w:val="15"/>
      </w:rPr>
    </w:pPr>
    <w:r>
      <w:rPr>
        <w:noProof/>
        <w:snapToGrid/>
        <w:lang w:val="es-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782" w:rsidRPr="007303E7" w:rsidRDefault="00443782" w:rsidP="007303E7">
                          <w:pPr>
                            <w:pStyle w:val="Gorputz-testua2"/>
                            <w:ind w:left="1418" w:hanging="1418"/>
                            <w:rPr>
                              <w:color w:val="auto"/>
                              <w:sz w:val="16"/>
                              <w:lang w:val="de-DE"/>
                            </w:rPr>
                          </w:pPr>
                          <w:r w:rsidRPr="007303E7">
                            <w:rPr>
                              <w:color w:val="auto"/>
                              <w:sz w:val="16"/>
                              <w:lang w:val="de-DE"/>
                            </w:rPr>
                            <w:t xml:space="preserve">Bilkuraren </w:t>
                          </w:r>
                          <w:r w:rsidRPr="007303E7">
                            <w:rPr>
                              <w:color w:val="auto"/>
                              <w:sz w:val="16"/>
                              <w:lang w:val="de-DE"/>
                            </w:rPr>
                            <w:t>hitzez hitzeko transkripzioaren behin-behineko argitalpena.</w:t>
                          </w:r>
                        </w:p>
                        <w:p w:rsidR="00443782" w:rsidRPr="00723786" w:rsidRDefault="00443782"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9A37C"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443782" w:rsidRPr="007303E7" w:rsidRDefault="00443782" w:rsidP="007303E7">
                    <w:pPr>
                      <w:pStyle w:val="Gorputz-testua2"/>
                      <w:ind w:left="1418" w:hanging="1418"/>
                      <w:rPr>
                        <w:color w:val="auto"/>
                        <w:sz w:val="16"/>
                        <w:lang w:val="de-DE"/>
                      </w:rPr>
                    </w:pPr>
                    <w:r w:rsidRPr="007303E7">
                      <w:rPr>
                        <w:color w:val="auto"/>
                        <w:sz w:val="16"/>
                        <w:lang w:val="de-DE"/>
                      </w:rPr>
                      <w:t xml:space="preserve">Bilkuraren </w:t>
                    </w:r>
                    <w:r w:rsidRPr="007303E7">
                      <w:rPr>
                        <w:color w:val="auto"/>
                        <w:sz w:val="16"/>
                        <w:lang w:val="de-DE"/>
                      </w:rPr>
                      <w:t>hitzez hitzeko transkripzioaren behin-behineko argitalpena.</w:t>
                    </w:r>
                  </w:p>
                  <w:p w:rsidR="00443782" w:rsidRPr="00723786" w:rsidRDefault="00443782"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r>
      <w:rPr>
        <w:noProof/>
        <w:snapToGrid/>
        <w:color w:val="000000"/>
        <w:sz w:val="15"/>
        <w:lang w:val="es-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3782" w:rsidRDefault="00443782">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782" w:rsidRDefault="00443782">
      <w:r>
        <w:separator/>
      </w:r>
    </w:p>
  </w:footnote>
  <w:footnote w:type="continuationSeparator" w:id="0">
    <w:p w:rsidR="00443782" w:rsidRDefault="004437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82" w:rsidRDefault="00443782">
    <w:pPr>
      <w:pStyle w:val="Goiburua"/>
    </w:pPr>
    <w:r>
      <w:rPr>
        <w:noProof/>
        <w:sz w:val="20"/>
        <w:lang w:val="es-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A7F3D">
      <w:rPr>
        <w:noProof/>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8359361" r:id="rId3">
          <o:FieldCodes>\s</o:FieldCodes>
        </o:OLEObject>
      </w:object>
    </w:r>
  </w:p>
  <w:p w:rsidR="00443782" w:rsidRPr="00B5394D" w:rsidRDefault="00443782" w:rsidP="00B5394D"/>
  <w:p w:rsidR="00443782" w:rsidRDefault="00443782">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82" w:rsidRDefault="00443782">
    <w:pPr>
      <w:pStyle w:val="Goiburua"/>
    </w:pPr>
    <w:r>
      <w:rPr>
        <w:noProof/>
        <w:sz w:val="20"/>
        <w:lang w:val="es-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r w:rsidR="004A7F3D">
      <w:rPr>
        <w:noProof/>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8359362" r:id="rId4">
          <o:FieldCodes>\s</o:FieldCodes>
        </o:OLEObject>
      </w:object>
    </w:r>
  </w:p>
  <w:p w:rsidR="00443782" w:rsidRDefault="00443782">
    <w:pPr>
      <w:pStyle w:val="Goiburua"/>
    </w:pPr>
  </w:p>
  <w:p w:rsidR="00443782" w:rsidRDefault="00443782">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82" w:rsidRDefault="00443782" w:rsidP="00B5394D">
    <w:pPr>
      <w:pStyle w:val="Goiburua"/>
      <w:rPr>
        <w:rFonts w:ascii="Copperplate Gothic Light" w:hAnsi="Copperplate Gothic Light"/>
        <w:color w:val="808080"/>
        <w:sz w:val="16"/>
      </w:rPr>
    </w:pPr>
    <w:r>
      <w:rPr>
        <w:noProof/>
        <w:lang w:val="es-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3782" w:rsidRPr="00B5394D" w:rsidRDefault="00443782" w:rsidP="00B5394D"/>
  <w:p w:rsidR="00443782" w:rsidRDefault="004A7F3D">
    <w:pPr>
      <w:ind w:left="3544"/>
      <w:rPr>
        <w:rFonts w:ascii="Copperplate Gothic Light" w:hAnsi="Copperplate Gothic Light"/>
        <w:color w:val="808080"/>
        <w:sz w:val="16"/>
      </w:rPr>
    </w:pPr>
    <w:r>
      <w:rPr>
        <w:rFonts w:ascii="Copperplate Gothic Light" w:hAnsi="Copperplate Gothic Light"/>
        <w:noProof/>
        <w:color w:val="808080"/>
        <w:sz w:val="16"/>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8359363" r:id="rId3">
          <o:FieldCodes>\s</o:FieldCodes>
        </o:OLEObject>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51782"/>
    <w:multiLevelType w:val="hybridMultilevel"/>
    <w:tmpl w:val="46082FCE"/>
    <w:lvl w:ilvl="0" w:tplc="AEC0A004">
      <w:start w:val="1"/>
      <w:numFmt w:val="decimal"/>
      <w:lvlText w:val="(%1."/>
      <w:lvlJc w:val="left"/>
      <w:pPr>
        <w:ind w:left="885" w:hanging="375"/>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1" w15:restartNumberingAfterBreak="0">
    <w:nsid w:val="6E5866DE"/>
    <w:multiLevelType w:val="hybridMultilevel"/>
    <w:tmpl w:val="D2B29D74"/>
    <w:lvl w:ilvl="0" w:tplc="692C45F2">
      <w:start w:val="1"/>
      <w:numFmt w:val="decimal"/>
      <w:lvlText w:val="(%1."/>
      <w:lvlJc w:val="left"/>
      <w:pPr>
        <w:ind w:left="870" w:hanging="360"/>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2" w15:restartNumberingAfterBreak="0">
    <w:nsid w:val="6FB42764"/>
    <w:multiLevelType w:val="hybridMultilevel"/>
    <w:tmpl w:val="DD16208E"/>
    <w:lvl w:ilvl="0" w:tplc="E580E294">
      <w:start w:val="1"/>
      <w:numFmt w:val="decimal"/>
      <w:lvlText w:val="(%1."/>
      <w:lvlJc w:val="left"/>
      <w:pPr>
        <w:ind w:left="870" w:hanging="360"/>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3" w15:restartNumberingAfterBreak="0">
    <w:nsid w:val="79545427"/>
    <w:multiLevelType w:val="hybridMultilevel"/>
    <w:tmpl w:val="DBA001F0"/>
    <w:lvl w:ilvl="0" w:tplc="6E16BFB4">
      <w:start w:val="1"/>
      <w:numFmt w:val="decimal"/>
      <w:lvlText w:val="(%1."/>
      <w:lvlJc w:val="left"/>
      <w:pPr>
        <w:ind w:left="890" w:hanging="380"/>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1F21"/>
    <w:rsid w:val="000520BF"/>
    <w:rsid w:val="000535E7"/>
    <w:rsid w:val="0005396F"/>
    <w:rsid w:val="00053ED4"/>
    <w:rsid w:val="00054011"/>
    <w:rsid w:val="00057006"/>
    <w:rsid w:val="00057CF4"/>
    <w:rsid w:val="00057E13"/>
    <w:rsid w:val="0006020B"/>
    <w:rsid w:val="00061023"/>
    <w:rsid w:val="00061DA2"/>
    <w:rsid w:val="00064F1F"/>
    <w:rsid w:val="000656F3"/>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DD0"/>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1A07"/>
    <w:rsid w:val="00112D7E"/>
    <w:rsid w:val="00113129"/>
    <w:rsid w:val="00113629"/>
    <w:rsid w:val="00113EDD"/>
    <w:rsid w:val="0011435D"/>
    <w:rsid w:val="00114D49"/>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1CC"/>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470C"/>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275"/>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18D"/>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5BD"/>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782"/>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6C8D"/>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A7F3D"/>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28F9"/>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383E"/>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351"/>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2B0"/>
    <w:rsid w:val="00704D10"/>
    <w:rsid w:val="007052C5"/>
    <w:rsid w:val="007057E8"/>
    <w:rsid w:val="00706025"/>
    <w:rsid w:val="00707923"/>
    <w:rsid w:val="00707E2A"/>
    <w:rsid w:val="00710B16"/>
    <w:rsid w:val="007127FB"/>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E87"/>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3AA"/>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66"/>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1009"/>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347"/>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C19"/>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388C"/>
    <w:rsid w:val="00894F52"/>
    <w:rsid w:val="0089573F"/>
    <w:rsid w:val="00896B17"/>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1DED"/>
    <w:rsid w:val="009D24E6"/>
    <w:rsid w:val="009D2B9D"/>
    <w:rsid w:val="009D4E70"/>
    <w:rsid w:val="009D5554"/>
    <w:rsid w:val="009D5DC0"/>
    <w:rsid w:val="009D5F57"/>
    <w:rsid w:val="009D7986"/>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8F6"/>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17D8A"/>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762"/>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3E3"/>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3F9C"/>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94D"/>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B11"/>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AC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251"/>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A66B8"/>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6A14"/>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5:docId w15:val="{6FCB58EF-1F30-4380-BA1D-AA2589A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 w:type="character" w:customStyle="1" w:styleId="st">
    <w:name w:val="st"/>
    <w:basedOn w:val="Paragrafoarenletra-tipolehenetsia"/>
    <w:rsid w:val="00051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96075-9BA5-4511-B395-D730D7A4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44</TotalTime>
  <Pages>149</Pages>
  <Words>42528</Words>
  <Characters>221517</Characters>
  <Application>Microsoft Office Word</Application>
  <DocSecurity>0</DocSecurity>
  <Lines>1845</Lines>
  <Paragraphs>527</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263518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Oncala, Ioana</cp:lastModifiedBy>
  <cp:revision>24</cp:revision>
  <cp:lastPrinted>2019-11-11T12:00:00Z</cp:lastPrinted>
  <dcterms:created xsi:type="dcterms:W3CDTF">2019-12-20T08:48:00Z</dcterms:created>
  <dcterms:modified xsi:type="dcterms:W3CDTF">2019-12-20T14:03:00Z</dcterms:modified>
</cp:coreProperties>
</file>