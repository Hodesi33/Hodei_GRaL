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707" w:rsidRPr="00B91CC3" w:rsidRDefault="00257707" w:rsidP="00A96AAD">
      <w:pPr>
        <w:pStyle w:val="Texto"/>
        <w:ind w:firstLine="0"/>
        <w:rPr>
          <w:rFonts w:ascii="Futura Md BT" w:hAnsi="Futura Md BT"/>
        </w:rPr>
      </w:pPr>
      <w:r w:rsidRPr="00B91CC3">
        <w:rPr>
          <w:rFonts w:ascii="Futura Md BT" w:hAnsi="Futura Md BT"/>
        </w:rPr>
        <w:t>2019KO A</w:t>
      </w:r>
      <w:r>
        <w:rPr>
          <w:rFonts w:ascii="Futura Md BT" w:hAnsi="Futura Md BT"/>
        </w:rPr>
        <w:t>BENDUAREN 16</w:t>
      </w:r>
      <w:r w:rsidRPr="00B91CC3">
        <w:rPr>
          <w:rFonts w:ascii="Futura Md BT" w:hAnsi="Futura Md BT"/>
        </w:rPr>
        <w:t>KO OSOKO BILKURAREN HITZEZ HITZEKO TRANSKRIPZIOA</w:t>
      </w:r>
    </w:p>
    <w:p w:rsidR="00257707" w:rsidRDefault="00257707" w:rsidP="00A96AAD">
      <w:pPr>
        <w:pStyle w:val="Texto"/>
        <w:ind w:firstLine="0"/>
      </w:pPr>
    </w:p>
    <w:p w:rsidR="00257707" w:rsidRDefault="00257707" w:rsidP="00A96AAD">
      <w:pPr>
        <w:pStyle w:val="Texto"/>
      </w:pPr>
    </w:p>
    <w:p w:rsidR="00257707" w:rsidRDefault="00257707" w:rsidP="00A96AAD">
      <w:pPr>
        <w:pStyle w:val="Texto"/>
      </w:pPr>
    </w:p>
    <w:p w:rsidR="00257707" w:rsidRPr="00BF7890" w:rsidRDefault="00257707" w:rsidP="00A96AAD">
      <w:pPr>
        <w:pStyle w:val="votaciones"/>
        <w:rPr>
          <w:lang w:val="eu-ES"/>
        </w:rPr>
      </w:pPr>
      <w:r w:rsidRPr="00BF7890">
        <w:rPr>
          <w:lang w:val="eu-ES"/>
        </w:rPr>
        <w:t>Goize</w:t>
      </w:r>
      <w:r>
        <w:rPr>
          <w:lang w:val="eu-ES"/>
        </w:rPr>
        <w:t>ko bederatziak eta hogeita hamabian</w:t>
      </w:r>
      <w:r w:rsidRPr="00BF7890">
        <w:rPr>
          <w:lang w:val="eu-ES"/>
        </w:rPr>
        <w:t xml:space="preserve"> hasi da bilkura.</w:t>
      </w:r>
    </w:p>
    <w:p w:rsidR="00257707" w:rsidRDefault="00257707" w:rsidP="00A96AAD">
      <w:pPr>
        <w:pStyle w:val="Texto"/>
        <w:rPr>
          <w:lang w:val="eu-ES"/>
        </w:rPr>
      </w:pPr>
    </w:p>
    <w:p w:rsidR="00257707" w:rsidRPr="00BF7890" w:rsidRDefault="00257707" w:rsidP="00A96AAD">
      <w:pPr>
        <w:pStyle w:val="Texto"/>
        <w:rPr>
          <w:lang w:val="eu-ES"/>
        </w:rPr>
      </w:pPr>
    </w:p>
    <w:p w:rsidR="00257707" w:rsidRPr="0060048C" w:rsidRDefault="00257707" w:rsidP="00A96AAD">
      <w:pPr>
        <w:pStyle w:val="Texto"/>
        <w:rPr>
          <w:lang w:val="eu-ES"/>
        </w:rPr>
      </w:pPr>
      <w:r w:rsidRPr="00BF7890">
        <w:rPr>
          <w:rFonts w:ascii="Futura Md BT" w:hAnsi="Futura Md BT"/>
          <w:lang w:val="eu-ES"/>
        </w:rPr>
        <w:t>LEHENDAKARIAK</w:t>
      </w:r>
      <w:r w:rsidRPr="00BF7890">
        <w:rPr>
          <w:lang w:val="eu-ES"/>
        </w:rPr>
        <w:t xml:space="preserve"> (Tejeria Otermin)</w:t>
      </w:r>
      <w:r>
        <w:rPr>
          <w:lang w:val="eu-ES"/>
        </w:rPr>
        <w:t xml:space="preserve">: Egun on guztioi. </w:t>
      </w:r>
      <w:r w:rsidRPr="000C3754">
        <w:rPr>
          <w:lang w:val="eu-ES"/>
        </w:rPr>
        <w:t>Osoko bilkura</w:t>
      </w:r>
      <w:r>
        <w:rPr>
          <w:lang w:val="eu-ES"/>
        </w:rPr>
        <w:t>ri</w:t>
      </w:r>
      <w:r w:rsidRPr="000C3754">
        <w:rPr>
          <w:lang w:val="eu-ES"/>
        </w:rPr>
        <w:t xml:space="preserve"> hasi</w:t>
      </w:r>
      <w:r>
        <w:rPr>
          <w:lang w:val="eu-ES"/>
        </w:rPr>
        <w:t>era emango diogu. Gai bakarra: "</w:t>
      </w:r>
      <w:r w:rsidRPr="00A96AAD">
        <w:rPr>
          <w:lang w:val="eu-ES"/>
        </w:rPr>
        <w:t>Euskal Autonomia Erkidegoko 2020. urteko Aurrekontu Orokorrak onartzen dituen</w:t>
      </w:r>
      <w:r>
        <w:rPr>
          <w:lang w:val="eu-ES"/>
        </w:rPr>
        <w:t>a,</w:t>
      </w:r>
      <w:r w:rsidRPr="00A96AAD">
        <w:rPr>
          <w:lang w:val="eu-ES"/>
        </w:rPr>
        <w:t xml:space="preserve"> lege</w:t>
      </w:r>
      <w:r>
        <w:rPr>
          <w:lang w:val="eu-ES"/>
        </w:rPr>
        <w:noBreakHyphen/>
      </w:r>
      <w:r w:rsidRPr="00A96AAD">
        <w:rPr>
          <w:lang w:val="eu-ES"/>
        </w:rPr>
        <w:t>proiektuari aurkeztutako osoko zuzenketak. Eztabaida eta botazioa</w:t>
      </w:r>
      <w:r>
        <w:rPr>
          <w:lang w:val="eu-ES"/>
        </w:rPr>
        <w:t>"</w:t>
      </w:r>
      <w:r w:rsidRPr="0060048C">
        <w:rPr>
          <w:lang w:val="eu-ES"/>
        </w:rPr>
        <w:t>.</w:t>
      </w:r>
    </w:p>
    <w:p w:rsidR="00257707" w:rsidRDefault="00257707" w:rsidP="00A96AAD">
      <w:pPr>
        <w:pStyle w:val="Texto"/>
        <w:rPr>
          <w:lang w:val="eu-ES"/>
        </w:rPr>
      </w:pPr>
    </w:p>
    <w:p w:rsidR="00257707" w:rsidRDefault="00257707" w:rsidP="00A96AAD">
      <w:pPr>
        <w:pStyle w:val="Texto"/>
        <w:rPr>
          <w:lang w:val="eu-ES"/>
        </w:rPr>
      </w:pPr>
      <w:r>
        <w:rPr>
          <w:lang w:val="eu-ES"/>
        </w:rPr>
        <w:t>Jaurlaritzaren ordezkaria den Azpiazu jaunak dauka hitza lege-proiektua aurkezteko.</w:t>
      </w:r>
    </w:p>
    <w:p w:rsidR="00257707" w:rsidRDefault="00257707" w:rsidP="00A96AAD">
      <w:pPr>
        <w:pStyle w:val="Texto"/>
        <w:rPr>
          <w:lang w:val="eu-ES"/>
        </w:rPr>
      </w:pPr>
    </w:p>
    <w:p w:rsidR="00257707" w:rsidRDefault="00257707" w:rsidP="00603840">
      <w:pPr>
        <w:pStyle w:val="Texto"/>
        <w:rPr>
          <w:lang w:val="eu-ES"/>
        </w:rPr>
      </w:pPr>
    </w:p>
    <w:p w:rsidR="00257707" w:rsidRDefault="00257707" w:rsidP="00603840">
      <w:pPr>
        <w:pStyle w:val="Texto"/>
        <w:rPr>
          <w:lang w:val="eu-ES"/>
        </w:rPr>
      </w:pPr>
      <w:r w:rsidRPr="00B563CC">
        <w:rPr>
          <w:rFonts w:ascii="Futura Md BT" w:hAnsi="Futura Md BT"/>
          <w:lang w:val="eu-ES"/>
        </w:rPr>
        <w:t>OGASUN ETA EKONOMIAKO SAILBURUAK</w:t>
      </w:r>
      <w:r>
        <w:rPr>
          <w:lang w:val="eu-ES"/>
        </w:rPr>
        <w:t xml:space="preserve"> (Azpiazu Uriarte): Eskerrik asko, legebiltzarburu andrea. Lehendakari jauna, sailburuok, legebiltzarkideok, egun on danoi.</w:t>
      </w:r>
    </w:p>
    <w:p w:rsidR="00257707" w:rsidRDefault="00257707" w:rsidP="00603840">
      <w:pPr>
        <w:pStyle w:val="Texto"/>
        <w:rPr>
          <w:lang w:val="eu-ES"/>
        </w:rPr>
      </w:pPr>
    </w:p>
    <w:p w:rsidR="00257707" w:rsidRDefault="00257707" w:rsidP="00603840">
      <w:pPr>
        <w:pStyle w:val="Texto"/>
        <w:rPr>
          <w:lang w:val="eu-ES"/>
        </w:rPr>
      </w:pPr>
      <w:r>
        <w:rPr>
          <w:lang w:val="eu-ES"/>
        </w:rPr>
        <w:t>Laugarren eta azken aldiz legealdi honetan gaur Eusko Jaurlaritzaren izenean datorren ekitaldirako Euskadiko Aurrekontu Orokorren Lege-Proiektua aurkeztu nahi dizuet, hain zuzen ere proiektu hori onartzea Ganbera honi dagokiolako.</w:t>
      </w:r>
    </w:p>
    <w:p w:rsidR="00257707" w:rsidRDefault="00257707" w:rsidP="00603840">
      <w:pPr>
        <w:pStyle w:val="Texto"/>
        <w:rPr>
          <w:lang w:val="eu-ES"/>
        </w:rPr>
      </w:pPr>
    </w:p>
    <w:p w:rsidR="00257707" w:rsidRDefault="00257707" w:rsidP="00603840">
      <w:pPr>
        <w:pStyle w:val="Texto"/>
        <w:rPr>
          <w:lang w:val="es-ES"/>
        </w:rPr>
      </w:pPr>
      <w:r>
        <w:rPr>
          <w:lang w:val="eu-ES"/>
        </w:rPr>
        <w:t>E</w:t>
      </w:r>
      <w:r w:rsidRPr="001971B6">
        <w:rPr>
          <w:lang w:val="eu-ES"/>
        </w:rPr>
        <w:t>z da beharrezkoa esatea lege hau ez dela edozein lege, baizik eta Eusko Jaurlaritzaren esk</w:t>
      </w:r>
      <w:r>
        <w:rPr>
          <w:lang w:val="eu-ES"/>
        </w:rPr>
        <w:t>umenekoak diren gainerako arlo s</w:t>
      </w:r>
      <w:r w:rsidRPr="001971B6">
        <w:rPr>
          <w:lang w:val="eu-ES"/>
        </w:rPr>
        <w:t>ektorialetara proiektatzen den lege bat dela</w:t>
      </w:r>
      <w:r>
        <w:rPr>
          <w:lang w:val="eu-ES"/>
        </w:rPr>
        <w:t>,</w:t>
      </w:r>
      <w:r w:rsidRPr="001971B6">
        <w:rPr>
          <w:lang w:val="eu-ES"/>
        </w:rPr>
        <w:t xml:space="preserve"> eta 2020 urtean zehar haren eskakizun ekonomikoak </w:t>
      </w:r>
      <w:r>
        <w:rPr>
          <w:lang w:val="eu-ES"/>
        </w:rPr>
        <w:t>estaltzen</w:t>
      </w:r>
      <w:r w:rsidRPr="001971B6">
        <w:rPr>
          <w:lang w:val="eu-ES"/>
        </w:rPr>
        <w:t xml:space="preserve"> dituela. </w:t>
      </w:r>
      <w:r w:rsidRPr="001971B6">
        <w:rPr>
          <w:lang w:val="es-ES"/>
        </w:rPr>
        <w:t xml:space="preserve">Esta </w:t>
      </w:r>
      <w:r>
        <w:rPr>
          <w:lang w:val="es-ES"/>
        </w:rPr>
        <w:t xml:space="preserve">ley </w:t>
      </w:r>
      <w:r w:rsidRPr="001971B6">
        <w:rPr>
          <w:lang w:val="es-ES"/>
        </w:rPr>
        <w:t xml:space="preserve">es la expresión formal documental </w:t>
      </w:r>
      <w:r>
        <w:rPr>
          <w:lang w:val="es-ES"/>
        </w:rPr>
        <w:t>en términos</w:t>
      </w:r>
      <w:r w:rsidRPr="001971B6">
        <w:rPr>
          <w:lang w:val="es-ES"/>
        </w:rPr>
        <w:t xml:space="preserve"> financieros y contables del conjunto integrado de decisiones que constituyen el programa directivo de la actividad económica realizada por la Comunidad </w:t>
      </w:r>
      <w:r w:rsidRPr="001971B6">
        <w:rPr>
          <w:lang w:val="es-ES"/>
        </w:rPr>
        <w:lastRenderedPageBreak/>
        <w:t>Autónoma de Euskadi</w:t>
      </w:r>
      <w:r>
        <w:rPr>
          <w:lang w:val="es-ES"/>
        </w:rPr>
        <w:t>,</w:t>
      </w:r>
      <w:r w:rsidRPr="001971B6">
        <w:rPr>
          <w:lang w:val="es-ES"/>
        </w:rPr>
        <w:t xml:space="preserve"> y con ello no solo incorpora </w:t>
      </w:r>
      <w:r>
        <w:rPr>
          <w:lang w:val="es-ES"/>
        </w:rPr>
        <w:t>un por menor</w:t>
      </w:r>
      <w:r w:rsidRPr="001971B6">
        <w:rPr>
          <w:lang w:val="es-ES"/>
        </w:rPr>
        <w:t xml:space="preserve"> de gastos e ingresos</w:t>
      </w:r>
      <w:r>
        <w:rPr>
          <w:lang w:val="es-ES"/>
        </w:rPr>
        <w:t>, sino</w:t>
      </w:r>
      <w:r w:rsidRPr="001971B6">
        <w:rPr>
          <w:lang w:val="es-ES"/>
        </w:rPr>
        <w:t xml:space="preserve"> un cúmulo de mandato</w:t>
      </w:r>
      <w:r>
        <w:rPr>
          <w:lang w:val="es-ES"/>
        </w:rPr>
        <w:t>s</w:t>
      </w:r>
      <w:r w:rsidRPr="001971B6">
        <w:rPr>
          <w:lang w:val="es-ES"/>
        </w:rPr>
        <w:t>, regulaciones y maneras de entender la economía de lo público en el año presente. Me</w:t>
      </w:r>
      <w:r>
        <w:rPr>
          <w:lang w:val="es-ES"/>
        </w:rPr>
        <w:t xml:space="preserve"> atrevería a</w:t>
      </w:r>
      <w:r w:rsidRPr="001971B6">
        <w:rPr>
          <w:lang w:val="es-ES"/>
        </w:rPr>
        <w:t xml:space="preserve"> decir que este ejercicio lo hace, además, de modo particularmente intenso, ya que se trata de un proyecto que desde las propias directrices de confección aprobadas</w:t>
      </w:r>
      <w:r>
        <w:rPr>
          <w:lang w:val="es-ES"/>
        </w:rPr>
        <w:t xml:space="preserve"> en junio pasado, bascula entre</w:t>
      </w:r>
      <w:r w:rsidRPr="001971B6">
        <w:rPr>
          <w:lang w:val="es-ES"/>
        </w:rPr>
        <w:t xml:space="preserve"> novedades en materias transversales como la igualdad y el cambio climático</w:t>
      </w:r>
      <w:r>
        <w:rPr>
          <w:lang w:val="es-ES"/>
        </w:rPr>
        <w:t>,</w:t>
      </w:r>
      <w:r w:rsidRPr="001971B6">
        <w:rPr>
          <w:lang w:val="es-ES"/>
        </w:rPr>
        <w:t xml:space="preserve"> y políticas más sectorialmente clásicas</w:t>
      </w:r>
      <w:r>
        <w:rPr>
          <w:lang w:val="es-ES"/>
        </w:rPr>
        <w:t>.</w:t>
      </w:r>
    </w:p>
    <w:p w:rsidR="00257707" w:rsidRDefault="00257707" w:rsidP="00603840">
      <w:pPr>
        <w:pStyle w:val="Texto"/>
        <w:rPr>
          <w:lang w:val="es-ES"/>
        </w:rPr>
      </w:pPr>
    </w:p>
    <w:p w:rsidR="00257707" w:rsidRDefault="00257707" w:rsidP="00603840">
      <w:pPr>
        <w:pStyle w:val="Texto"/>
        <w:rPr>
          <w:lang w:val="es-ES"/>
        </w:rPr>
      </w:pPr>
      <w:r>
        <w:rPr>
          <w:lang w:val="es-ES"/>
        </w:rPr>
        <w:t>T</w:t>
      </w:r>
      <w:r w:rsidRPr="001971B6">
        <w:rPr>
          <w:lang w:val="es-ES"/>
        </w:rPr>
        <w:t xml:space="preserve">ambién a estas alturas conocen el acuerdo al que el Gobierno ha llegado con el </w:t>
      </w:r>
      <w:r>
        <w:rPr>
          <w:lang w:val="es-ES"/>
        </w:rPr>
        <w:t>grupo parlamentario</w:t>
      </w:r>
      <w:r w:rsidRPr="001971B6">
        <w:rPr>
          <w:lang w:val="es-ES"/>
        </w:rPr>
        <w:t xml:space="preserve"> de Elkarrekin Podemos, para sacar adelante las cuentas</w:t>
      </w:r>
      <w:r>
        <w:rPr>
          <w:lang w:val="es-ES"/>
        </w:rPr>
        <w:t>, y de cuyo contenido</w:t>
      </w:r>
      <w:r w:rsidRPr="001971B6">
        <w:rPr>
          <w:lang w:val="es-ES"/>
        </w:rPr>
        <w:t xml:space="preserve"> daré cu</w:t>
      </w:r>
      <w:r>
        <w:rPr>
          <w:lang w:val="es-ES"/>
        </w:rPr>
        <w:t>enta pormenorizada más adelante,</w:t>
      </w:r>
      <w:r w:rsidRPr="001971B6">
        <w:rPr>
          <w:lang w:val="es-ES"/>
        </w:rPr>
        <w:t xml:space="preserve"> tras abordar el contexto económico que vive Euskadi, el marco presupuestario que se ha tenido en cuenta para prioriza</w:t>
      </w:r>
      <w:r>
        <w:rPr>
          <w:lang w:val="es-ES"/>
        </w:rPr>
        <w:t>r</w:t>
      </w:r>
      <w:r w:rsidRPr="001971B6">
        <w:rPr>
          <w:lang w:val="es-ES"/>
        </w:rPr>
        <w:t xml:space="preserve"> las políticas públicas a desar</w:t>
      </w:r>
      <w:r>
        <w:rPr>
          <w:lang w:val="es-ES"/>
        </w:rPr>
        <w:t>rollar en 2020, y</w:t>
      </w:r>
      <w:r w:rsidRPr="001971B6">
        <w:rPr>
          <w:lang w:val="es-ES"/>
        </w:rPr>
        <w:t xml:space="preserve"> tras comentar algunas cuestiones que, estando reserva a la ley, van a formar parte del texto arti</w:t>
      </w:r>
      <w:r>
        <w:rPr>
          <w:lang w:val="es-ES"/>
        </w:rPr>
        <w:t>culado que aprueba los créditos.</w:t>
      </w:r>
    </w:p>
    <w:p w:rsidR="00257707" w:rsidRDefault="00257707" w:rsidP="00603840">
      <w:pPr>
        <w:pStyle w:val="Texto"/>
        <w:rPr>
          <w:lang w:val="es-ES"/>
        </w:rPr>
      </w:pPr>
    </w:p>
    <w:p w:rsidR="00257707" w:rsidRDefault="00257707" w:rsidP="00603840">
      <w:pPr>
        <w:pStyle w:val="Texto"/>
        <w:rPr>
          <w:lang w:val="es-ES"/>
        </w:rPr>
      </w:pPr>
      <w:r>
        <w:rPr>
          <w:lang w:val="es-ES"/>
        </w:rPr>
        <w:t>C</w:t>
      </w:r>
      <w:r w:rsidRPr="001971B6">
        <w:rPr>
          <w:lang w:val="es-ES"/>
        </w:rPr>
        <w:t xml:space="preserve">omo saben, el </w:t>
      </w:r>
      <w:r>
        <w:rPr>
          <w:lang w:val="es-ES"/>
        </w:rPr>
        <w:t>P</w:t>
      </w:r>
      <w:r w:rsidRPr="001971B6">
        <w:rPr>
          <w:lang w:val="es-ES"/>
        </w:rPr>
        <w:t>royecto de Presupuestos</w:t>
      </w:r>
      <w:r>
        <w:rPr>
          <w:lang w:val="es-ES"/>
        </w:rPr>
        <w:t xml:space="preserve"> Generales de Euskadi para 2020</w:t>
      </w:r>
      <w:r w:rsidRPr="001971B6">
        <w:rPr>
          <w:lang w:val="es-ES"/>
        </w:rPr>
        <w:t xml:space="preserve"> asciende a 11.774 millones de euros. El presu</w:t>
      </w:r>
      <w:r>
        <w:rPr>
          <w:lang w:val="es-ES"/>
        </w:rPr>
        <w:t>puesto</w:t>
      </w:r>
      <w:r w:rsidRPr="001971B6">
        <w:rPr>
          <w:lang w:val="es-ES"/>
        </w:rPr>
        <w:t xml:space="preserve"> global es 10 millones de euros inferior al proyecto presentado en 2019, debido a la menor necesidad de amortización de la deuda pública. Sin embargo, el presupuesto operativo, es decir, el disponible para gasto en políticas públicas</w:t>
      </w:r>
      <w:r>
        <w:rPr>
          <w:lang w:val="es-ES"/>
        </w:rPr>
        <w:t>,</w:t>
      </w:r>
      <w:r w:rsidRPr="001971B6">
        <w:rPr>
          <w:lang w:val="es-ES"/>
        </w:rPr>
        <w:t xml:space="preserve"> aislando los activos financieros</w:t>
      </w:r>
      <w:r>
        <w:rPr>
          <w:lang w:val="es-ES"/>
        </w:rPr>
        <w:t>, es 301 millones superior;</w:t>
      </w:r>
      <w:r w:rsidRPr="001971B6">
        <w:rPr>
          <w:lang w:val="es-ES"/>
        </w:rPr>
        <w:t xml:space="preserve"> es decir, un 2,9</w:t>
      </w:r>
      <w:r>
        <w:rPr>
          <w:lang w:val="es-ES"/>
        </w:rPr>
        <w:t> </w:t>
      </w:r>
      <w:r w:rsidRPr="001971B6">
        <w:rPr>
          <w:lang w:val="es-ES"/>
        </w:rPr>
        <w:t>% más que el del año pasado.</w:t>
      </w:r>
    </w:p>
    <w:p w:rsidR="00257707" w:rsidRDefault="00257707" w:rsidP="00603840">
      <w:pPr>
        <w:pStyle w:val="Texto"/>
        <w:rPr>
          <w:lang w:val="es-ES"/>
        </w:rPr>
      </w:pPr>
    </w:p>
    <w:p w:rsidR="00257707" w:rsidRDefault="00257707" w:rsidP="00603840">
      <w:pPr>
        <w:pStyle w:val="Texto"/>
        <w:rPr>
          <w:lang w:val="eu-ES"/>
        </w:rPr>
      </w:pPr>
      <w:r w:rsidRPr="001971B6">
        <w:rPr>
          <w:lang w:val="es-ES"/>
        </w:rPr>
        <w:t xml:space="preserve">Si </w:t>
      </w:r>
      <w:r>
        <w:rPr>
          <w:lang w:val="es-ES"/>
        </w:rPr>
        <w:t>el anterior</w:t>
      </w:r>
      <w:r w:rsidRPr="001971B6">
        <w:rPr>
          <w:lang w:val="es-ES"/>
        </w:rPr>
        <w:t xml:space="preserve"> proyecto presupuestario se ca</w:t>
      </w:r>
      <w:r>
        <w:rPr>
          <w:lang w:val="es-ES"/>
        </w:rPr>
        <w:t>racterizaba</w:t>
      </w:r>
      <w:r w:rsidRPr="001971B6">
        <w:rPr>
          <w:lang w:val="es-ES"/>
        </w:rPr>
        <w:t xml:space="preserve"> por una orientación estratégica a través de su inserción en un horizonte a medio plazo y su vinculación con los objetivos de los principales planes estratégicos y departamentales previsto para la legislatura, el proyecto presupuestario para 2020, sin olvidar lo anterior, se </w:t>
      </w:r>
      <w:r>
        <w:rPr>
          <w:lang w:val="es-ES"/>
        </w:rPr>
        <w:t>caracteriza</w:t>
      </w:r>
      <w:r w:rsidRPr="001971B6">
        <w:rPr>
          <w:lang w:val="es-ES"/>
        </w:rPr>
        <w:t xml:space="preserve"> ya desde las propias directrices por su enfoque de género y el importante esfuerzo económico en la acción contra el cambio climático y la sostenibilidad</w:t>
      </w:r>
      <w:r>
        <w:rPr>
          <w:lang w:val="es-ES"/>
        </w:rPr>
        <w:t>;</w:t>
      </w:r>
      <w:r w:rsidRPr="001971B6">
        <w:rPr>
          <w:lang w:val="es-ES"/>
        </w:rPr>
        <w:t xml:space="preserve"> coherente con la declaración de emergencia climática aprobada el pasado 30 de julio</w:t>
      </w:r>
      <w:r>
        <w:rPr>
          <w:lang w:val="es-ES"/>
        </w:rPr>
        <w:t xml:space="preserve">. </w:t>
      </w:r>
      <w:r>
        <w:rPr>
          <w:lang w:val="eu-ES"/>
        </w:rPr>
        <w:t>Eta b</w:t>
      </w:r>
      <w:r w:rsidRPr="001971B6">
        <w:rPr>
          <w:lang w:val="eu-ES"/>
        </w:rPr>
        <w:t xml:space="preserve">i alderdi horiek berretsi egin dira Elkarrekin Podemos legebiltzar taldearekin lortutako </w:t>
      </w:r>
      <w:r w:rsidRPr="001971B6">
        <w:rPr>
          <w:lang w:val="eu-ES"/>
        </w:rPr>
        <w:lastRenderedPageBreak/>
        <w:t xml:space="preserve">akordioarekin, jarduketa horietara bideratutako zuzkiduren aurrekontu </w:t>
      </w:r>
      <w:r>
        <w:rPr>
          <w:lang w:val="eu-ES"/>
        </w:rPr>
        <w:t>berresleipen garrantzitsua ekarri baitu.</w:t>
      </w:r>
    </w:p>
    <w:p w:rsidR="00257707" w:rsidRDefault="00257707" w:rsidP="00603840">
      <w:pPr>
        <w:pStyle w:val="Texto"/>
        <w:rPr>
          <w:lang w:val="eu-ES"/>
        </w:rPr>
      </w:pPr>
    </w:p>
    <w:p w:rsidR="00257707" w:rsidRPr="00341078" w:rsidRDefault="00257707" w:rsidP="00603840">
      <w:pPr>
        <w:pStyle w:val="Texto"/>
        <w:rPr>
          <w:lang w:val="es-ES"/>
        </w:rPr>
      </w:pPr>
      <w:r w:rsidRPr="00341078">
        <w:rPr>
          <w:lang w:val="es-ES"/>
        </w:rPr>
        <w:t>Se trata de un proyecto de presupuestos que se formula en un contexto…</w:t>
      </w:r>
    </w:p>
    <w:p w:rsidR="00257707" w:rsidRPr="00A96AAD" w:rsidRDefault="00257707" w:rsidP="00603840">
      <w:pPr>
        <w:pStyle w:val="Texto"/>
        <w:rPr>
          <w:lang w:val="eu-ES"/>
        </w:rPr>
      </w:pPr>
    </w:p>
    <w:p w:rsidR="00257707" w:rsidRPr="00A96AAD" w:rsidRDefault="00257707" w:rsidP="00603840">
      <w:pPr>
        <w:pStyle w:val="Texto"/>
        <w:rPr>
          <w:lang w:val="eu-ES"/>
        </w:rPr>
      </w:pPr>
      <w:r w:rsidRPr="00A96AAD">
        <w:rPr>
          <w:lang w:val="eu-ES"/>
        </w:rPr>
        <w:t>(1. zintaren amaiera)</w:t>
      </w:r>
    </w:p>
    <w:p w:rsidR="00257707" w:rsidRDefault="00257707" w:rsidP="00D41B3B">
      <w:pPr>
        <w:pStyle w:val="Texto"/>
      </w:pPr>
      <w:r>
        <w:t>(2. zintaren hasiera)</w:t>
      </w:r>
    </w:p>
    <w:p w:rsidR="00257707" w:rsidRDefault="00257707" w:rsidP="00D41B3B">
      <w:pPr>
        <w:pStyle w:val="Texto"/>
      </w:pPr>
    </w:p>
    <w:p w:rsidR="00257707" w:rsidRPr="005F54E4" w:rsidRDefault="00257707" w:rsidP="00D41B3B">
      <w:pPr>
        <w:pStyle w:val="Texto"/>
        <w:rPr>
          <w:lang w:val="eu-ES"/>
        </w:rPr>
      </w:pPr>
      <w:r w:rsidRPr="005F54E4">
        <w:rPr>
          <w:lang w:val="eu-ES"/>
        </w:rPr>
        <w:t xml:space="preserve">… </w:t>
      </w:r>
      <w:r>
        <w:rPr>
          <w:lang w:val="eu-ES"/>
        </w:rPr>
        <w:t>zuz</w:t>
      </w:r>
      <w:r w:rsidRPr="005F54E4">
        <w:rPr>
          <w:lang w:val="eu-ES"/>
        </w:rPr>
        <w:t>kiduren aurrekontu berresleipen garrantzitsua ekarri baitu.</w:t>
      </w:r>
    </w:p>
    <w:p w:rsidR="00257707" w:rsidRDefault="00257707" w:rsidP="00D41B3B">
      <w:pPr>
        <w:pStyle w:val="Texto"/>
      </w:pPr>
    </w:p>
    <w:p w:rsidR="00257707" w:rsidRDefault="00257707" w:rsidP="00D41B3B">
      <w:pPr>
        <w:pStyle w:val="Texto"/>
      </w:pPr>
      <w:r>
        <w:t xml:space="preserve">Se trata de un proyecto de </w:t>
      </w:r>
      <w:r w:rsidR="00EA1FC5">
        <w:t>p</w:t>
      </w:r>
      <w:r w:rsidRPr="00217736">
        <w:t xml:space="preserve">resupuestos que </w:t>
      </w:r>
      <w:r>
        <w:t>se formula en</w:t>
      </w:r>
      <w:r w:rsidRPr="00217736">
        <w:t xml:space="preserve"> un contexto de crecimiento de la economía vasca significativamente mayor que el de la zona euro, que es del 1,2</w:t>
      </w:r>
      <w:r>
        <w:t> </w:t>
      </w:r>
      <w:r w:rsidRPr="00217736">
        <w:t>%</w:t>
      </w:r>
      <w:r>
        <w:t>,</w:t>
      </w:r>
      <w:r w:rsidRPr="00217736">
        <w:t xml:space="preserve"> mayor que el de la Unión Europea, el de Francia</w:t>
      </w:r>
      <w:r>
        <w:t>, el</w:t>
      </w:r>
      <w:r w:rsidRPr="00217736">
        <w:t xml:space="preserve"> de Alemania</w:t>
      </w:r>
      <w:r>
        <w:t>, el</w:t>
      </w:r>
      <w:r w:rsidRPr="00217736">
        <w:t xml:space="preserve"> del Reino Unido, si</w:t>
      </w:r>
      <w:r>
        <w:t>n</w:t>
      </w:r>
      <w:r w:rsidRPr="00217736">
        <w:t xml:space="preserve"> mirar al de España, que es el d</w:t>
      </w:r>
      <w:r>
        <w:t>e un 2 %.</w:t>
      </w:r>
    </w:p>
    <w:p w:rsidR="00257707" w:rsidRDefault="00257707" w:rsidP="00D41B3B">
      <w:pPr>
        <w:pStyle w:val="Texto"/>
      </w:pPr>
    </w:p>
    <w:p w:rsidR="00257707" w:rsidRDefault="00257707" w:rsidP="00D41B3B">
      <w:pPr>
        <w:pStyle w:val="Texto"/>
      </w:pPr>
      <w:r>
        <w:t>Un</w:t>
      </w:r>
      <w:r w:rsidRPr="00217736">
        <w:t xml:space="preserve"> marco económico q</w:t>
      </w:r>
      <w:r>
        <w:t>ue ha recibido el aval de la AIReF</w:t>
      </w:r>
      <w:r w:rsidRPr="00217736">
        <w:t xml:space="preserve"> al cons</w:t>
      </w:r>
      <w:r>
        <w:t>iderarlo pr</w:t>
      </w:r>
      <w:r w:rsidRPr="00217736">
        <w:t>u</w:t>
      </w:r>
      <w:r>
        <w:t>d</w:t>
      </w:r>
      <w:r w:rsidRPr="00217736">
        <w:t>ente y en un escenario de confianza</w:t>
      </w:r>
      <w:r>
        <w:t>. Y</w:t>
      </w:r>
      <w:r w:rsidRPr="00217736">
        <w:t xml:space="preserve"> que prevé un incremento del PIB para este año del 2,2</w:t>
      </w:r>
      <w:r>
        <w:t> % y para el año que viene</w:t>
      </w:r>
      <w:r w:rsidRPr="00217736">
        <w:t xml:space="preserve"> del </w:t>
      </w:r>
      <w:r>
        <w:t>2,0 %.</w:t>
      </w:r>
      <w:r w:rsidRPr="00217736">
        <w:t xml:space="preserve"> </w:t>
      </w:r>
    </w:p>
    <w:p w:rsidR="00257707" w:rsidRDefault="00257707" w:rsidP="00D41B3B">
      <w:pPr>
        <w:pStyle w:val="Texto"/>
      </w:pPr>
    </w:p>
    <w:p w:rsidR="00257707" w:rsidRDefault="00257707" w:rsidP="005F54E4">
      <w:pPr>
        <w:pStyle w:val="Texto"/>
      </w:pPr>
      <w:r>
        <w:t>E</w:t>
      </w:r>
      <w:r w:rsidRPr="00217736">
        <w:t xml:space="preserve">n </w:t>
      </w:r>
      <w:r>
        <w:t>ambos años</w:t>
      </w:r>
      <w:r w:rsidRPr="00217736">
        <w:t xml:space="preserve"> </w:t>
      </w:r>
      <w:r>
        <w:t>l</w:t>
      </w:r>
      <w:r w:rsidRPr="00217736">
        <w:t xml:space="preserve">a </w:t>
      </w:r>
      <w:r>
        <w:t xml:space="preserve">demanda interna </w:t>
      </w:r>
      <w:r w:rsidRPr="00217736">
        <w:t>será el motor de la economía, con una aportación del saldo exterio</w:t>
      </w:r>
      <w:r>
        <w:t>r que será ligeramente negativa.</w:t>
      </w:r>
      <w:r w:rsidRPr="00217736">
        <w:t xml:space="preserve"> </w:t>
      </w:r>
      <w:r>
        <w:t>T</w:t>
      </w:r>
      <w:r w:rsidRPr="00217736">
        <w:t>an</w:t>
      </w:r>
      <w:r>
        <w:t>to</w:t>
      </w:r>
      <w:r w:rsidRPr="00217736">
        <w:t xml:space="preserve"> el consumo privado como la inversión perderá</w:t>
      </w:r>
      <w:r>
        <w:t>n</w:t>
      </w:r>
      <w:r w:rsidRPr="00217736">
        <w:t xml:space="preserve"> algo de intensidad a medida que transcurran los trimestres.</w:t>
      </w:r>
      <w:r>
        <w:t xml:space="preserve"> Por otro lado, la industria irá</w:t>
      </w:r>
      <w:r w:rsidRPr="00217736">
        <w:t xml:space="preserve"> superando las dificultades actuales, pero sin recuperar e</w:t>
      </w:r>
      <w:r>
        <w:t>l</w:t>
      </w:r>
      <w:r w:rsidRPr="00217736">
        <w:t xml:space="preserve"> inten</w:t>
      </w:r>
      <w:r>
        <w:t>so ritmo de los años anteriores. L</w:t>
      </w:r>
      <w:r w:rsidRPr="00217736">
        <w:t>a construcción mostrar</w:t>
      </w:r>
      <w:r>
        <w:t>á</w:t>
      </w:r>
      <w:r w:rsidRPr="00217736">
        <w:t xml:space="preserve"> un fuerte </w:t>
      </w:r>
      <w:r>
        <w:t>dinamismo. A</w:t>
      </w:r>
      <w:r w:rsidRPr="00217736">
        <w:t>l tiempo que los servicios seguirán c</w:t>
      </w:r>
      <w:r>
        <w:t>reciendo por encima de la media.</w:t>
      </w:r>
    </w:p>
    <w:p w:rsidR="00257707" w:rsidRDefault="00257707" w:rsidP="00D23282">
      <w:pPr>
        <w:pStyle w:val="Texto"/>
      </w:pPr>
    </w:p>
    <w:p w:rsidR="00257707" w:rsidRDefault="00257707" w:rsidP="005F54E4">
      <w:pPr>
        <w:pStyle w:val="Texto"/>
      </w:pPr>
      <w:r>
        <w:t>L</w:t>
      </w:r>
      <w:r w:rsidRPr="00217736">
        <w:t xml:space="preserve">a guerra comercial, los conflictos políticos y las </w:t>
      </w:r>
      <w:r>
        <w:t xml:space="preserve">turbulencias de los </w:t>
      </w:r>
      <w:r w:rsidRPr="00217736">
        <w:t xml:space="preserve">mercados financieros, entre otras razones, han creado inestabilidad, pero el deterioro de la </w:t>
      </w:r>
      <w:r>
        <w:t>e</w:t>
      </w:r>
      <w:r w:rsidRPr="00217736">
        <w:t>co</w:t>
      </w:r>
      <w:r>
        <w:t xml:space="preserve">nomía </w:t>
      </w:r>
      <w:r w:rsidRPr="00217736">
        <w:t>global ha sido limi</w:t>
      </w:r>
      <w:r>
        <w:t>tado</w:t>
      </w:r>
      <w:r w:rsidRPr="00217736">
        <w:t>.</w:t>
      </w:r>
      <w:r>
        <w:t xml:space="preserve"> </w:t>
      </w:r>
      <w:r w:rsidRPr="00217736">
        <w:t>Es cierto que los ritmos de avance de las principales economías mundiales se han visto ralentizado</w:t>
      </w:r>
      <w:r>
        <w:t>s, pero por el momento</w:t>
      </w:r>
      <w:r w:rsidRPr="00217736">
        <w:t xml:space="preserve"> se descarta un frenazo brusco y generalizado</w:t>
      </w:r>
      <w:r>
        <w:t>.</w:t>
      </w:r>
    </w:p>
    <w:p w:rsidR="00257707" w:rsidRDefault="00257707" w:rsidP="00D23282">
      <w:pPr>
        <w:pStyle w:val="Texto"/>
      </w:pPr>
    </w:p>
    <w:p w:rsidR="00257707" w:rsidRDefault="00257707" w:rsidP="00D23282">
      <w:pPr>
        <w:pStyle w:val="Texto"/>
      </w:pPr>
      <w:r>
        <w:lastRenderedPageBreak/>
        <w:t>La Unión Europea mantiene su actividad económica relativamente estable</w:t>
      </w:r>
      <w:r w:rsidRPr="00217736">
        <w:t xml:space="preserve"> y la </w:t>
      </w:r>
      <w:r>
        <w:t>e</w:t>
      </w:r>
      <w:r w:rsidRPr="00217736">
        <w:t>co</w:t>
      </w:r>
      <w:r>
        <w:t xml:space="preserve">nomía </w:t>
      </w:r>
      <w:r w:rsidRPr="00217736">
        <w:t>español</w:t>
      </w:r>
      <w:r>
        <w:t>a ha c</w:t>
      </w:r>
      <w:r w:rsidRPr="00217736">
        <w:t>recido también</w:t>
      </w:r>
      <w:r>
        <w:t xml:space="preserve"> en</w:t>
      </w:r>
      <w:r w:rsidRPr="00217736">
        <w:t xml:space="preserve"> el segundo trimestre un 2</w:t>
      </w:r>
      <w:r>
        <w:t> </w:t>
      </w:r>
      <w:r w:rsidRPr="00217736">
        <w:t>%.</w:t>
      </w:r>
    </w:p>
    <w:p w:rsidR="00257707" w:rsidRDefault="00257707" w:rsidP="00D23282">
      <w:pPr>
        <w:pStyle w:val="Texto"/>
      </w:pPr>
    </w:p>
    <w:p w:rsidR="00257707" w:rsidRDefault="00257707" w:rsidP="00D23282">
      <w:pPr>
        <w:pStyle w:val="Texto"/>
      </w:pPr>
      <w:r w:rsidRPr="00217736">
        <w:t>La</w:t>
      </w:r>
      <w:r>
        <w:t xml:space="preserve">s previsiones </w:t>
      </w:r>
      <w:r w:rsidRPr="00217736">
        <w:t>refleja</w:t>
      </w:r>
      <w:r>
        <w:t xml:space="preserve">n un </w:t>
      </w:r>
      <w:r w:rsidRPr="00217736">
        <w:t>incremento del empleo en Euskadi de 1,6</w:t>
      </w:r>
      <w:r>
        <w:t> % para este año y del 1,</w:t>
      </w:r>
      <w:r w:rsidRPr="00217736">
        <w:t>2</w:t>
      </w:r>
      <w:r>
        <w:t> </w:t>
      </w:r>
      <w:r w:rsidRPr="00217736">
        <w:t>% para el año que viene, es decir, 15.300 empleos más est</w:t>
      </w:r>
      <w:r>
        <w:t>e año y 11.500 el año que viene.</w:t>
      </w:r>
    </w:p>
    <w:p w:rsidR="00257707" w:rsidRDefault="00257707" w:rsidP="00D23282">
      <w:pPr>
        <w:pStyle w:val="Texto"/>
      </w:pPr>
    </w:p>
    <w:p w:rsidR="00257707" w:rsidRDefault="00257707" w:rsidP="00D23282">
      <w:pPr>
        <w:pStyle w:val="Texto"/>
      </w:pPr>
      <w:r>
        <w:t>C</w:t>
      </w:r>
      <w:r w:rsidRPr="00217736">
        <w:t>omo</w:t>
      </w:r>
      <w:r>
        <w:t xml:space="preserve"> ven, </w:t>
      </w:r>
      <w:r w:rsidRPr="00217736">
        <w:t>se ha superado el</w:t>
      </w:r>
      <w:r>
        <w:t xml:space="preserve"> objetivo de legislatura de reducir</w:t>
      </w:r>
      <w:r w:rsidRPr="00217736">
        <w:t xml:space="preserve"> al 10</w:t>
      </w:r>
      <w:r>
        <w:t> % la tasa de paro, s</w:t>
      </w:r>
      <w:r w:rsidRPr="00217736">
        <w:t>iendo nuestras previsiones del 9,9 como media para este año y del 9,8 para el año que viene.</w:t>
      </w:r>
    </w:p>
    <w:p w:rsidR="00257707" w:rsidRDefault="00257707" w:rsidP="00D23282">
      <w:pPr>
        <w:pStyle w:val="Texto"/>
      </w:pPr>
    </w:p>
    <w:p w:rsidR="00257707" w:rsidRPr="00A200CC" w:rsidRDefault="00257707" w:rsidP="00D23282">
      <w:pPr>
        <w:pStyle w:val="Texto"/>
        <w:rPr>
          <w:lang w:val="eu-ES"/>
        </w:rPr>
      </w:pPr>
      <w:r w:rsidRPr="00A200CC">
        <w:rPr>
          <w:lang w:val="eu-ES"/>
        </w:rPr>
        <w:t xml:space="preserve">Proiektuaren ekonomia eta aurrekontu esparrua </w:t>
      </w:r>
      <w:r>
        <w:rPr>
          <w:lang w:val="eu-ES"/>
        </w:rPr>
        <w:t>a</w:t>
      </w:r>
      <w:r w:rsidRPr="00A200CC">
        <w:rPr>
          <w:lang w:val="eu-ES"/>
        </w:rPr>
        <w:t>ipatuz, aurrekontu egonkortasuneko helburuek 2020an Euskal Autonomia Erkidegoko defizita % 0koa izatea ezartzen dute. Gure kasuan helburu hori duela hiru urtetik dago beteta, kontu publiko</w:t>
      </w:r>
      <w:r>
        <w:rPr>
          <w:lang w:val="eu-ES"/>
        </w:rPr>
        <w:t>ek</w:t>
      </w:r>
      <w:r w:rsidRPr="00A200CC">
        <w:rPr>
          <w:lang w:val="eu-ES"/>
        </w:rPr>
        <w:t xml:space="preserve"> </w:t>
      </w:r>
      <w:r>
        <w:rPr>
          <w:lang w:val="eu-ES"/>
        </w:rPr>
        <w:t>superabita bahi</w:t>
      </w:r>
      <w:r w:rsidRPr="00A200CC">
        <w:rPr>
          <w:lang w:val="eu-ES"/>
        </w:rPr>
        <w:t xml:space="preserve">tuta </w:t>
      </w:r>
      <w:r>
        <w:rPr>
          <w:lang w:val="eu-ES"/>
        </w:rPr>
        <w:t>2</w:t>
      </w:r>
      <w:r w:rsidRPr="00A200CC">
        <w:rPr>
          <w:lang w:val="eu-ES"/>
        </w:rPr>
        <w:t>017tik.</w:t>
      </w:r>
    </w:p>
    <w:p w:rsidR="00257707" w:rsidRPr="00257707" w:rsidRDefault="00257707" w:rsidP="00D23282">
      <w:pPr>
        <w:pStyle w:val="Texto"/>
        <w:rPr>
          <w:lang w:val="eu-ES"/>
        </w:rPr>
      </w:pPr>
    </w:p>
    <w:p w:rsidR="00257707" w:rsidRDefault="00257707" w:rsidP="00D23282">
      <w:pPr>
        <w:pStyle w:val="Texto"/>
      </w:pPr>
      <w:r>
        <w:t xml:space="preserve">En </w:t>
      </w:r>
      <w:r w:rsidRPr="00217736">
        <w:t>lo referente a los ingresos. Las aportaciones de las diputaciones forales presentan un incremento de 318 millones de euros respecto al 2019</w:t>
      </w:r>
      <w:r>
        <w:t>. U</w:t>
      </w:r>
      <w:r w:rsidRPr="00217736">
        <w:t>n total de 10.473 millones, lo que supone que el 89</w:t>
      </w:r>
      <w:r>
        <w:t> </w:t>
      </w:r>
      <w:r w:rsidRPr="00217736">
        <w:t>% de</w:t>
      </w:r>
      <w:r>
        <w:t>l presupuesto total de ingresos.</w:t>
      </w:r>
    </w:p>
    <w:p w:rsidR="00257707" w:rsidRDefault="00257707" w:rsidP="00D23282">
      <w:pPr>
        <w:pStyle w:val="Texto"/>
      </w:pPr>
    </w:p>
    <w:p w:rsidR="00257707" w:rsidRDefault="00257707" w:rsidP="00D23282">
      <w:pPr>
        <w:pStyle w:val="Texto"/>
      </w:pPr>
      <w:r>
        <w:t>P</w:t>
      </w:r>
      <w:r w:rsidRPr="00217736">
        <w:t>recisamente la buena situación de las cuentas vascas ha permitido acometer, como saben, inversiones financier</w:t>
      </w:r>
      <w:r>
        <w:t>amente sostenibles por valor de</w:t>
      </w:r>
      <w:r w:rsidRPr="00217736">
        <w:t xml:space="preserve"> 54,4 millones en 2018 y 1</w:t>
      </w:r>
      <w:r>
        <w:t>00 millones casi el año de 2019.</w:t>
      </w:r>
    </w:p>
    <w:p w:rsidR="00257707" w:rsidRDefault="00257707" w:rsidP="00D23282">
      <w:pPr>
        <w:pStyle w:val="Texto"/>
      </w:pPr>
    </w:p>
    <w:p w:rsidR="00257707" w:rsidRDefault="00257707" w:rsidP="00D23282">
      <w:pPr>
        <w:pStyle w:val="Texto"/>
      </w:pPr>
      <w:r>
        <w:t>C</w:t>
      </w:r>
      <w:r w:rsidRPr="00217736">
        <w:t>omo ya he señalado en múltiples ocasiones, la regla de gasto limita de manera incómoda la posibilidad de</w:t>
      </w:r>
      <w:r>
        <w:t xml:space="preserve"> destinar el superávit obtenido,</w:t>
      </w:r>
      <w:r w:rsidRPr="00217736">
        <w:t xml:space="preserve"> al menos en parte</w:t>
      </w:r>
      <w:r>
        <w:t>,</w:t>
      </w:r>
      <w:r w:rsidRPr="00217736">
        <w:t xml:space="preserve"> a gastos de capital. </w:t>
      </w:r>
      <w:r>
        <w:t>Y por ello</w:t>
      </w:r>
      <w:r w:rsidRPr="00217736">
        <w:t xml:space="preserve"> seguimos creyendo firmemente que se deber</w:t>
      </w:r>
      <w:r>
        <w:t>ía flexibilizar su aplicación, y</w:t>
      </w:r>
      <w:r w:rsidRPr="00217736">
        <w:t xml:space="preserve">endo incluso más allá de </w:t>
      </w:r>
      <w:r>
        <w:t>las citadas inversiones financie</w:t>
      </w:r>
      <w:r w:rsidRPr="00217736">
        <w:t>ramente sostenibles, cuya materialización en</w:t>
      </w:r>
      <w:r>
        <w:t xml:space="preserve"> el</w:t>
      </w:r>
      <w:r w:rsidRPr="00217736">
        <w:t xml:space="preserve"> ejercicio 2020 está </w:t>
      </w:r>
      <w:r>
        <w:t xml:space="preserve">aún en </w:t>
      </w:r>
      <w:r w:rsidRPr="00217736">
        <w:t>duda, estableciendo, por ejemplo, unos valores más elevados de la tasa de referencia.</w:t>
      </w:r>
    </w:p>
    <w:p w:rsidR="00257707" w:rsidRDefault="00257707" w:rsidP="00D23282">
      <w:pPr>
        <w:pStyle w:val="Texto"/>
      </w:pPr>
    </w:p>
    <w:p w:rsidR="00257707" w:rsidRDefault="00257707" w:rsidP="00D23282">
      <w:pPr>
        <w:pStyle w:val="Texto"/>
      </w:pPr>
      <w:r w:rsidRPr="00217736">
        <w:lastRenderedPageBreak/>
        <w:t>Por su parte, la deuda pública en 2020 no hab</w:t>
      </w:r>
      <w:r>
        <w:t>rá de ser superior al 13,</w:t>
      </w:r>
      <w:r w:rsidRPr="00217736">
        <w:t>2</w:t>
      </w:r>
      <w:r>
        <w:t> </w:t>
      </w:r>
      <w:r w:rsidRPr="00217736">
        <w:t xml:space="preserve">% del </w:t>
      </w:r>
      <w:r>
        <w:t>PIB. Y en nuestro caso</w:t>
      </w:r>
      <w:r w:rsidRPr="00217736">
        <w:t xml:space="preserve"> a finales de año estaremos cercanos al 12</w:t>
      </w:r>
      <w:r>
        <w:t> </w:t>
      </w:r>
      <w:r w:rsidRPr="00217736">
        <w:t>%</w:t>
      </w:r>
      <w:r>
        <w:t>.</w:t>
      </w:r>
    </w:p>
    <w:p w:rsidR="00257707" w:rsidRDefault="00257707" w:rsidP="00D23282">
      <w:pPr>
        <w:pStyle w:val="Texto"/>
      </w:pPr>
    </w:p>
    <w:p w:rsidR="00257707" w:rsidRDefault="00257707" w:rsidP="00D23282">
      <w:pPr>
        <w:pStyle w:val="Texto"/>
      </w:pPr>
      <w:r>
        <w:t>E</w:t>
      </w:r>
      <w:r w:rsidRPr="00217736">
        <w:t xml:space="preserve">n cuanto a la amortización de la deuda, el proyecto </w:t>
      </w:r>
      <w:r>
        <w:t>de Presupuestos de 2020 alcanza los 714 millones, c</w:t>
      </w:r>
      <w:r w:rsidRPr="00217736">
        <w:t>erca de 384 millones menos que en 2019</w:t>
      </w:r>
      <w:r>
        <w:t>.</w:t>
      </w:r>
    </w:p>
    <w:p w:rsidR="00257707" w:rsidRDefault="00257707" w:rsidP="00D23282">
      <w:pPr>
        <w:pStyle w:val="Texto"/>
      </w:pPr>
    </w:p>
    <w:p w:rsidR="00257707" w:rsidRPr="00DD7ACA" w:rsidRDefault="00257707" w:rsidP="00D23282">
      <w:pPr>
        <w:pStyle w:val="Texto"/>
        <w:rPr>
          <w:lang w:val="eu-ES"/>
        </w:rPr>
      </w:pPr>
      <w:r w:rsidRPr="00DD7ACA">
        <w:rPr>
          <w:lang w:val="eu-ES"/>
        </w:rPr>
        <w:t>Gobernuak leial izaten jarraitzen du gizarte politikak bermatzeko eta hobetzeko</w:t>
      </w:r>
      <w:r>
        <w:rPr>
          <w:lang w:val="eu-ES"/>
        </w:rPr>
        <w:t>,</w:t>
      </w:r>
      <w:r w:rsidRPr="00DD7ACA">
        <w:rPr>
          <w:lang w:val="eu-ES"/>
        </w:rPr>
        <w:t xml:space="preserve"> eta garapen ekonomikoa eta enplegua bultzatzeko dituen konpromisoekin. Hala</w:t>
      </w:r>
      <w:r>
        <w:rPr>
          <w:lang w:val="eu-ES"/>
        </w:rPr>
        <w:t>,</w:t>
      </w:r>
      <w:r w:rsidRPr="00DD7ACA">
        <w:rPr>
          <w:lang w:val="eu-ES"/>
        </w:rPr>
        <w:t xml:space="preserve"> proiektu horren % </w:t>
      </w:r>
      <w:r>
        <w:rPr>
          <w:lang w:val="eu-ES"/>
        </w:rPr>
        <w:t>77,5 gizarte politikei dagokie.</w:t>
      </w:r>
    </w:p>
    <w:p w:rsidR="00257707" w:rsidRPr="00DD7ACA" w:rsidRDefault="00257707" w:rsidP="00D23282">
      <w:pPr>
        <w:pStyle w:val="Texto"/>
        <w:rPr>
          <w:lang w:val="eu-ES"/>
        </w:rPr>
      </w:pPr>
    </w:p>
    <w:p w:rsidR="00257707" w:rsidRPr="00DD7ACA" w:rsidRDefault="00257707" w:rsidP="00D23282">
      <w:pPr>
        <w:pStyle w:val="Texto"/>
        <w:rPr>
          <w:lang w:val="eu-ES"/>
        </w:rPr>
      </w:pPr>
      <w:r w:rsidRPr="00DD7ACA">
        <w:rPr>
          <w:lang w:val="eu-ES"/>
        </w:rPr>
        <w:t>Izan ere, Elkarrekin Podemos legebiltzar taldearekin lortutako aurrekontu akordioarekin ondoren</w:t>
      </w:r>
      <w:r>
        <w:rPr>
          <w:lang w:val="eu-ES"/>
        </w:rPr>
        <w:t>,</w:t>
      </w:r>
      <w:r w:rsidRPr="00DD7ACA">
        <w:rPr>
          <w:lang w:val="eu-ES"/>
        </w:rPr>
        <w:t xml:space="preserve"> ehuneko hori pixka bat handiagoa izango da, hau da, hamar eurotik ia zortzi bideratzen dira osasun, hezkuntza eta gizarte politiketara.</w:t>
      </w:r>
    </w:p>
    <w:p w:rsidR="00257707" w:rsidRPr="00257707" w:rsidRDefault="00257707" w:rsidP="00D23282">
      <w:pPr>
        <w:pStyle w:val="Texto"/>
        <w:rPr>
          <w:lang w:val="eu-ES"/>
        </w:rPr>
      </w:pPr>
    </w:p>
    <w:p w:rsidR="00257707" w:rsidRDefault="00257707" w:rsidP="00D23282">
      <w:pPr>
        <w:pStyle w:val="Texto"/>
      </w:pPr>
      <w:r>
        <w:t>Asimismo, el Ejecutivo vasco</w:t>
      </w:r>
      <w:r w:rsidRPr="00217736">
        <w:t xml:space="preserve"> si</w:t>
      </w:r>
      <w:r>
        <w:t>gue</w:t>
      </w:r>
      <w:r w:rsidRPr="00217736">
        <w:t xml:space="preserve"> apo</w:t>
      </w:r>
      <w:r>
        <w:t>stando por la inversión pública. A</w:t>
      </w:r>
      <w:r w:rsidRPr="00217736">
        <w:t>nalizando la evolución del conjunto de las inversiones, transferencia</w:t>
      </w:r>
      <w:r>
        <w:t>s de capital y aumento de activ</w:t>
      </w:r>
      <w:r w:rsidRPr="00217736">
        <w:t xml:space="preserve">os financieros, se observa un </w:t>
      </w:r>
      <w:r>
        <w:t>incremento de</w:t>
      </w:r>
      <w:r w:rsidRPr="00217736">
        <w:t xml:space="preserve"> la inversión hasta del 10,2</w:t>
      </w:r>
      <w:r>
        <w:t> </w:t>
      </w:r>
      <w:r w:rsidRPr="00217736">
        <w:t>%</w:t>
      </w:r>
      <w:r>
        <w:t>,</w:t>
      </w:r>
      <w:r w:rsidRPr="00217736">
        <w:t xml:space="preserve"> hasta llegar a los 1.093 millones de euros, lo que supone 101,5 millones más que el pasado año.</w:t>
      </w:r>
    </w:p>
    <w:p w:rsidR="00257707" w:rsidRDefault="00257707" w:rsidP="00D23282">
      <w:pPr>
        <w:pStyle w:val="Texto"/>
      </w:pPr>
    </w:p>
    <w:p w:rsidR="00257707" w:rsidRDefault="00257707" w:rsidP="00D23282">
      <w:pPr>
        <w:pStyle w:val="Texto"/>
      </w:pPr>
      <w:r w:rsidRPr="00217736">
        <w:t>Se mantiene</w:t>
      </w:r>
      <w:r>
        <w:t>,</w:t>
      </w:r>
      <w:r w:rsidRPr="00217736">
        <w:t xml:space="preserve"> además</w:t>
      </w:r>
      <w:r>
        <w:t>,</w:t>
      </w:r>
      <w:r w:rsidRPr="00217736">
        <w:t xml:space="preserve"> el compromiso con la innovación, cuya</w:t>
      </w:r>
      <w:r>
        <w:t>s d</w:t>
      </w:r>
      <w:r w:rsidRPr="00217736">
        <w:t xml:space="preserve">otaciones </w:t>
      </w:r>
      <w:r>
        <w:t xml:space="preserve">se </w:t>
      </w:r>
      <w:r w:rsidRPr="00217736">
        <w:t>incrementan un 5,44</w:t>
      </w:r>
      <w:r>
        <w:t> </w:t>
      </w:r>
      <w:r w:rsidRPr="00217736">
        <w:t>% hasta alcanzar el PCTI 486,6 millones, 25 millones más que</w:t>
      </w:r>
      <w:r>
        <w:t xml:space="preserve"> el</w:t>
      </w:r>
      <w:r w:rsidRPr="00217736">
        <w:t xml:space="preserve"> </w:t>
      </w:r>
      <w:r>
        <w:t>año anterior.</w:t>
      </w:r>
    </w:p>
    <w:p w:rsidR="00257707" w:rsidRDefault="00257707" w:rsidP="00D23282">
      <w:pPr>
        <w:pStyle w:val="Texto"/>
      </w:pPr>
    </w:p>
    <w:p w:rsidR="00257707" w:rsidRDefault="00257707" w:rsidP="00D23282">
      <w:pPr>
        <w:pStyle w:val="Texto"/>
      </w:pPr>
      <w:r>
        <w:t>Pasando a analizar el P</w:t>
      </w:r>
      <w:r w:rsidRPr="00217736">
        <w:t>resupuesto por departamentos, sectores de</w:t>
      </w:r>
      <w:r>
        <w:t xml:space="preserve"> actividad y políticas públicas muy brevemente, h</w:t>
      </w:r>
      <w:r w:rsidRPr="00217736">
        <w:t xml:space="preserve">ay que decir que el Departamento de Salud vuelve a ser el que cuenta con </w:t>
      </w:r>
      <w:r>
        <w:t>mayor presupuesto, 3.942</w:t>
      </w:r>
      <w:r w:rsidRPr="00217736">
        <w:t xml:space="preserve"> millones, de los </w:t>
      </w:r>
      <w:r>
        <w:t>cuales cerca de 3.000 millones se destinan a Osakidetza y 544 millones a f</w:t>
      </w:r>
      <w:r w:rsidRPr="00217736">
        <w:t>armacia.</w:t>
      </w:r>
    </w:p>
    <w:p w:rsidR="00257707" w:rsidRDefault="00257707" w:rsidP="00D23282">
      <w:pPr>
        <w:pStyle w:val="Texto"/>
      </w:pPr>
    </w:p>
    <w:p w:rsidR="00257707" w:rsidRDefault="00257707" w:rsidP="00D23282">
      <w:pPr>
        <w:pStyle w:val="Texto"/>
      </w:pPr>
      <w:r w:rsidRPr="00217736">
        <w:t>Las inversiones</w:t>
      </w:r>
      <w:r>
        <w:t xml:space="preserve"> en Osakidetza se mantienen en</w:t>
      </w:r>
      <w:r w:rsidRPr="00217736">
        <w:t xml:space="preserve"> 69,7 millones y los conciertos sanitarios en 235,5</w:t>
      </w:r>
      <w:r>
        <w:t>.</w:t>
      </w:r>
    </w:p>
    <w:p w:rsidR="00257707" w:rsidRDefault="00257707" w:rsidP="00D23282">
      <w:pPr>
        <w:pStyle w:val="Texto"/>
      </w:pPr>
    </w:p>
    <w:p w:rsidR="00257707" w:rsidRDefault="00257707" w:rsidP="00D23282">
      <w:pPr>
        <w:pStyle w:val="Texto"/>
      </w:pPr>
      <w:r>
        <w:t>D</w:t>
      </w:r>
      <w:r w:rsidRPr="00217736">
        <w:t>e las inversiones</w:t>
      </w:r>
      <w:r>
        <w:t xml:space="preserve"> ordinarias previstas</w:t>
      </w:r>
      <w:r w:rsidRPr="00217736">
        <w:t xml:space="preserve"> </w:t>
      </w:r>
      <w:r>
        <w:t>u</w:t>
      </w:r>
      <w:r w:rsidRPr="00217736">
        <w:t>n 30</w:t>
      </w:r>
      <w:r>
        <w:t> </w:t>
      </w:r>
      <w:r w:rsidRPr="00217736">
        <w:t>% estarán destinada</w:t>
      </w:r>
      <w:r>
        <w:t>s</w:t>
      </w:r>
      <w:r w:rsidRPr="00217736">
        <w:t xml:space="preserve"> </w:t>
      </w:r>
      <w:r>
        <w:t>a Atención P</w:t>
      </w:r>
      <w:r w:rsidRPr="00217736">
        <w:t>rimaria</w:t>
      </w:r>
      <w:r>
        <w:t>,</w:t>
      </w:r>
      <w:r w:rsidRPr="00217736">
        <w:t xml:space="preserve"> triplicando la cifra de años ant</w:t>
      </w:r>
      <w:r>
        <w:t xml:space="preserve">eriores para la construcción </w:t>
      </w:r>
      <w:r w:rsidRPr="00217736">
        <w:t>de nuevos centros de salud y reformar las actuales instalaciones.</w:t>
      </w:r>
    </w:p>
    <w:p w:rsidR="00257707" w:rsidRDefault="00257707" w:rsidP="00D23282">
      <w:pPr>
        <w:pStyle w:val="Texto"/>
      </w:pPr>
    </w:p>
    <w:p w:rsidR="00257707" w:rsidRDefault="00257707" w:rsidP="00D23282">
      <w:pPr>
        <w:pStyle w:val="Texto"/>
      </w:pPr>
      <w:r w:rsidRPr="00217736">
        <w:t>Educación, por su parte, cuenta con 2.919</w:t>
      </w:r>
      <w:r>
        <w:t>,</w:t>
      </w:r>
      <w:r w:rsidRPr="00217736">
        <w:t>2 mi</w:t>
      </w:r>
      <w:r>
        <w:t>llones de euros, un incremento cercan</w:t>
      </w:r>
      <w:r w:rsidRPr="00217736">
        <w:t>o a los 74 millones</w:t>
      </w:r>
      <w:r>
        <w:t>. Y una parte considerable de estos recursos</w:t>
      </w:r>
      <w:r w:rsidRPr="00217736">
        <w:t xml:space="preserve"> </w:t>
      </w:r>
      <w:r>
        <w:t>v</w:t>
      </w:r>
      <w:r w:rsidRPr="00217736">
        <w:t xml:space="preserve">an a la </w:t>
      </w:r>
      <w:r>
        <w:t xml:space="preserve">Universidad del </w:t>
      </w:r>
      <w:r w:rsidRPr="00217736">
        <w:t>País Vasco</w:t>
      </w:r>
      <w:r>
        <w:t>,</w:t>
      </w:r>
      <w:r w:rsidRPr="00217736">
        <w:t xml:space="preserve"> 323,5 millones de euros</w:t>
      </w:r>
      <w:r>
        <w:t>.</w:t>
      </w:r>
    </w:p>
    <w:p w:rsidR="00257707" w:rsidRDefault="00257707" w:rsidP="00D23282">
      <w:pPr>
        <w:pStyle w:val="Texto"/>
      </w:pPr>
    </w:p>
    <w:p w:rsidR="00257707" w:rsidRDefault="00257707" w:rsidP="00D23282">
      <w:pPr>
        <w:pStyle w:val="Texto"/>
      </w:pPr>
      <w:r>
        <w:t>E</w:t>
      </w:r>
      <w:r w:rsidRPr="00217736">
        <w:t xml:space="preserve">l Departamento de Empleo y </w:t>
      </w:r>
      <w:r>
        <w:t>Políticas Públicas</w:t>
      </w:r>
      <w:r w:rsidRPr="00217736">
        <w:t>, el tercero en cuantía presupuestada</w:t>
      </w:r>
      <w:r>
        <w:t>,</w:t>
      </w:r>
      <w:r w:rsidRPr="00217736">
        <w:t xml:space="preserve"> con 1.080 millones</w:t>
      </w:r>
      <w:r>
        <w:t>,</w:t>
      </w:r>
      <w:r w:rsidRPr="00217736">
        <w:t xml:space="preserve"> perdón, 1.030</w:t>
      </w:r>
      <w:r>
        <w:t>,</w:t>
      </w:r>
      <w:r w:rsidRPr="00217736">
        <w:t>8 millones. Una</w:t>
      </w:r>
      <w:r>
        <w:t xml:space="preserve"> dotación, s</w:t>
      </w:r>
      <w:r w:rsidRPr="00217736">
        <w:t>in embargo, ampliable</w:t>
      </w:r>
      <w:r>
        <w:t xml:space="preserve"> para la cobertura de derechos su</w:t>
      </w:r>
      <w:r w:rsidRPr="00217736">
        <w:t>bjetivos. En este sentido, el proyecto contempla la actua</w:t>
      </w:r>
      <w:r>
        <w:t>lización de las cuantías de la Renta de Garantía de I</w:t>
      </w:r>
      <w:r w:rsidRPr="00217736">
        <w:t>ngresos, si</w:t>
      </w:r>
      <w:r>
        <w:t>n prejuicio</w:t>
      </w:r>
      <w:r w:rsidRPr="00217736">
        <w:t xml:space="preserve"> de la mejor</w:t>
      </w:r>
      <w:r>
        <w:t>a</w:t>
      </w:r>
      <w:r w:rsidRPr="00217736">
        <w:t xml:space="preserve"> acordada para su inclusión a lo largo de la tramitación parlamentaria del proyecto.</w:t>
      </w:r>
    </w:p>
    <w:p w:rsidR="00257707" w:rsidRDefault="00257707" w:rsidP="00D23282">
      <w:pPr>
        <w:pStyle w:val="Texto"/>
      </w:pPr>
    </w:p>
    <w:p w:rsidR="00257707" w:rsidRDefault="00257707" w:rsidP="00D23282">
      <w:pPr>
        <w:pStyle w:val="Texto"/>
      </w:pPr>
      <w:r w:rsidRPr="00217736">
        <w:t>Por su parte, el esfuerzo en política</w:t>
      </w:r>
      <w:r>
        <w:t>s</w:t>
      </w:r>
      <w:r w:rsidRPr="00217736">
        <w:t xml:space="preserve"> </w:t>
      </w:r>
      <w:r>
        <w:t>de empleo s</w:t>
      </w:r>
      <w:r w:rsidRPr="00217736">
        <w:t>erá aún más sustancial al incrementarse los créditos de pago y compromiso en torno a 30 millones de euros me</w:t>
      </w:r>
      <w:r>
        <w:t xml:space="preserve">rced </w:t>
      </w:r>
      <w:r w:rsidRPr="00217736">
        <w:t>al acuerdo alcanzado</w:t>
      </w:r>
      <w:r>
        <w:t xml:space="preserve"> con el grupo parlamentario de Elkarrekin Podemos.</w:t>
      </w:r>
    </w:p>
    <w:p w:rsidR="00257707" w:rsidRDefault="00257707" w:rsidP="00D23282">
      <w:pPr>
        <w:pStyle w:val="Texto"/>
      </w:pPr>
    </w:p>
    <w:p w:rsidR="00257707" w:rsidRDefault="00257707" w:rsidP="00D23282">
      <w:pPr>
        <w:pStyle w:val="Texto"/>
      </w:pPr>
      <w:r>
        <w:t>Además, el d</w:t>
      </w:r>
      <w:r w:rsidRPr="00217736">
        <w:t>epartamento destina</w:t>
      </w:r>
      <w:r>
        <w:t>rá</w:t>
      </w:r>
      <w:r w:rsidRPr="00217736">
        <w:t xml:space="preserve"> 81,3 millones a la política familiar</w:t>
      </w:r>
      <w:r>
        <w:t xml:space="preserve"> y comunitaria y 27,5 a las Ayudas de Emergencia S</w:t>
      </w:r>
      <w:r w:rsidRPr="00217736">
        <w:t>ocial.</w:t>
      </w:r>
    </w:p>
    <w:p w:rsidR="00257707" w:rsidRDefault="00257707" w:rsidP="00D23282">
      <w:pPr>
        <w:pStyle w:val="Texto"/>
      </w:pPr>
    </w:p>
    <w:p w:rsidR="00257707" w:rsidRDefault="00257707" w:rsidP="00786577">
      <w:pPr>
        <w:pStyle w:val="Texto"/>
      </w:pPr>
      <w:r w:rsidRPr="00217736">
        <w:t>Por s</w:t>
      </w:r>
      <w:r>
        <w:t>u parte, el Departamento de Desarrollo</w:t>
      </w:r>
      <w:r w:rsidRPr="00217736">
        <w:t xml:space="preserve"> Económico </w:t>
      </w:r>
      <w:r>
        <w:t>e Infraestructuras, cuarto en p</w:t>
      </w:r>
      <w:r w:rsidRPr="00217736">
        <w:t>eso presupuestario</w:t>
      </w:r>
      <w:r>
        <w:t>,</w:t>
      </w:r>
      <w:r w:rsidRPr="00217736">
        <w:t xml:space="preserve"> con 962,7 millones, ha experimentado un incremento cercano a los 97 millones de euros</w:t>
      </w:r>
      <w:r>
        <w:t xml:space="preserve">. </w:t>
      </w:r>
    </w:p>
    <w:p w:rsidR="00257707" w:rsidRDefault="00257707" w:rsidP="00786577">
      <w:pPr>
        <w:pStyle w:val="Texto"/>
      </w:pPr>
    </w:p>
    <w:p w:rsidR="00257707" w:rsidRDefault="00257707" w:rsidP="00786577">
      <w:pPr>
        <w:pStyle w:val="Texto"/>
      </w:pPr>
      <w:r>
        <w:t>D</w:t>
      </w:r>
      <w:r w:rsidRPr="00217736">
        <w:t>e este incremento, 75 millones</w:t>
      </w:r>
      <w:r>
        <w:t xml:space="preserve"> se aportarán al fondo F</w:t>
      </w:r>
      <w:r w:rsidRPr="00217736">
        <w:t>inkatu</w:t>
      </w:r>
      <w:r w:rsidR="00EA1FC5">
        <w:t>z., p</w:t>
      </w:r>
      <w:r w:rsidRPr="00217736">
        <w:t>or lo que el Instituto Vasco de Finanzas pasará a dispo</w:t>
      </w:r>
      <w:r>
        <w:t>ner…</w:t>
      </w:r>
    </w:p>
    <w:p w:rsidR="00257707" w:rsidRDefault="00257707" w:rsidP="00D41B3B">
      <w:pPr>
        <w:pStyle w:val="Texto"/>
      </w:pPr>
    </w:p>
    <w:p w:rsidR="00257707" w:rsidRPr="00A00CA0" w:rsidRDefault="00257707" w:rsidP="00D41B3B">
      <w:pPr>
        <w:pStyle w:val="Texto"/>
      </w:pPr>
      <w:r>
        <w:t>(2. zintaren amaiera)</w:t>
      </w:r>
    </w:p>
    <w:p w:rsidR="00257707" w:rsidRDefault="00257707" w:rsidP="00196E66">
      <w:pPr>
        <w:pStyle w:val="Texto"/>
      </w:pPr>
      <w:r>
        <w:t>(3. zintaren hasiera)</w:t>
      </w:r>
    </w:p>
    <w:p w:rsidR="00257707" w:rsidRDefault="00257707" w:rsidP="00196E66">
      <w:pPr>
        <w:pStyle w:val="Texto"/>
      </w:pPr>
    </w:p>
    <w:p w:rsidR="00257707" w:rsidRDefault="00257707" w:rsidP="00196E66">
      <w:pPr>
        <w:pStyle w:val="Texto"/>
      </w:pPr>
      <w:r>
        <w:t>… d</w:t>
      </w:r>
      <w:r w:rsidRPr="005F321A">
        <w:t>e</w:t>
      </w:r>
      <w:r>
        <w:t xml:space="preserve"> e</w:t>
      </w:r>
      <w:r w:rsidRPr="005F321A">
        <w:t>s</w:t>
      </w:r>
      <w:r>
        <w:t>t</w:t>
      </w:r>
      <w:r w:rsidRPr="005F321A">
        <w:t>e incremento</w:t>
      </w:r>
      <w:r w:rsidR="00EA1FC5">
        <w:t>,</w:t>
      </w:r>
      <w:r w:rsidRPr="005F321A">
        <w:t xml:space="preserve"> 75 millones </w:t>
      </w:r>
      <w:r>
        <w:t xml:space="preserve">se </w:t>
      </w:r>
      <w:r w:rsidRPr="005F321A">
        <w:t>aportar</w:t>
      </w:r>
      <w:r>
        <w:t>án</w:t>
      </w:r>
      <w:r w:rsidRPr="005F321A">
        <w:t xml:space="preserve"> al fondo </w:t>
      </w:r>
      <w:r>
        <w:t>F</w:t>
      </w:r>
      <w:r w:rsidRPr="005F321A">
        <w:t>inkatu</w:t>
      </w:r>
      <w:r>
        <w:t>z</w:t>
      </w:r>
      <w:r w:rsidRPr="005F321A">
        <w:t xml:space="preserve">, por lo que el Instituto Vasco de Finanzas pasará a disponer de 175 millones de euros en </w:t>
      </w:r>
      <w:r>
        <w:t xml:space="preserve">el </w:t>
      </w:r>
      <w:r w:rsidRPr="005F321A">
        <w:t>2020 para invertir en empresas vascas y potencia</w:t>
      </w:r>
      <w:r>
        <w:t>r su a</w:t>
      </w:r>
      <w:r w:rsidRPr="005F321A">
        <w:t>rr</w:t>
      </w:r>
      <w:r>
        <w:t>a</w:t>
      </w:r>
      <w:r w:rsidRPr="005F321A">
        <w:t>i</w:t>
      </w:r>
      <w:r>
        <w:t>g</w:t>
      </w:r>
      <w:r w:rsidRPr="005F321A">
        <w:t>o</w:t>
      </w:r>
      <w:r>
        <w:t>.</w:t>
      </w:r>
    </w:p>
    <w:p w:rsidR="00257707" w:rsidRDefault="00257707" w:rsidP="00196E66">
      <w:pPr>
        <w:pStyle w:val="Texto"/>
      </w:pPr>
    </w:p>
    <w:p w:rsidR="00257707" w:rsidRDefault="00257707" w:rsidP="00196E66">
      <w:pPr>
        <w:pStyle w:val="Texto"/>
      </w:pPr>
      <w:r>
        <w:t>C</w:t>
      </w:r>
      <w:r w:rsidRPr="005F321A">
        <w:t xml:space="preserve">omo ustedes saben, en estos dos últimos ejercicios el Gobierno Vasco ya ha procedido a la </w:t>
      </w:r>
      <w:r>
        <w:t>adquisici</w:t>
      </w:r>
      <w:r w:rsidRPr="005F321A">
        <w:t>ón de pequeñas participaciones en empresas como CA</w:t>
      </w:r>
      <w:r>
        <w:t>F</w:t>
      </w:r>
      <w:r w:rsidRPr="005F321A">
        <w:t xml:space="preserve"> y</w:t>
      </w:r>
      <w:r>
        <w:t xml:space="preserve"> Kaiku Corporación Alimentaria.</w:t>
      </w:r>
    </w:p>
    <w:p w:rsidR="00257707" w:rsidRDefault="00257707" w:rsidP="00196E66">
      <w:pPr>
        <w:pStyle w:val="Texto"/>
      </w:pPr>
    </w:p>
    <w:p w:rsidR="00257707" w:rsidRDefault="00257707" w:rsidP="00196E66">
      <w:pPr>
        <w:pStyle w:val="Texto"/>
      </w:pPr>
      <w:r w:rsidRPr="005F321A">
        <w:t>Los créditos de gestión de la Y vasca y la Variante Sur Ferroviaria en 2020</w:t>
      </w:r>
      <w:r>
        <w:t xml:space="preserve"> contarán con 100,5 millones de </w:t>
      </w:r>
      <w:r w:rsidRPr="005F321A">
        <w:t xml:space="preserve">euros. </w:t>
      </w:r>
      <w:r>
        <w:t>En e</w:t>
      </w:r>
      <w:r w:rsidRPr="005F321A">
        <w:t xml:space="preserve">ste </w:t>
      </w:r>
      <w:r>
        <w:t>D</w:t>
      </w:r>
      <w:r w:rsidRPr="005F321A">
        <w:t>epartamento se han incr</w:t>
      </w:r>
      <w:r>
        <w:t>ementado 13,9 millones de euros l</w:t>
      </w:r>
      <w:r w:rsidRPr="005F321A">
        <w:t>os programas incluidos el Plan de Ciencia, Tecnología e Innovación, y las c</w:t>
      </w:r>
      <w:r>
        <w:t>uantías</w:t>
      </w:r>
      <w:r w:rsidRPr="005F321A">
        <w:t xml:space="preserve"> dirigidas al sector primario a través de diferentes sociedades públicas y programas, asciende</w:t>
      </w:r>
      <w:r>
        <w:t>n</w:t>
      </w:r>
      <w:r w:rsidRPr="005F321A">
        <w:t xml:space="preserve"> a cerca de 154</w:t>
      </w:r>
      <w:r>
        <w:t xml:space="preserve">,1 </w:t>
      </w:r>
      <w:r w:rsidRPr="005F321A">
        <w:t>millones de euros.</w:t>
      </w:r>
    </w:p>
    <w:p w:rsidR="00257707" w:rsidRDefault="00257707" w:rsidP="00196E66">
      <w:pPr>
        <w:pStyle w:val="Texto"/>
      </w:pPr>
    </w:p>
    <w:p w:rsidR="00257707" w:rsidRDefault="00257707" w:rsidP="00196E66">
      <w:pPr>
        <w:pStyle w:val="Texto"/>
      </w:pPr>
      <w:r w:rsidRPr="005F321A">
        <w:t xml:space="preserve">Seguridad gestionará 660,5 millones de euros con </w:t>
      </w:r>
      <w:r>
        <w:t xml:space="preserve">un </w:t>
      </w:r>
      <w:r w:rsidRPr="005F321A">
        <w:t>incremento de 12,2 millones. El 75</w:t>
      </w:r>
      <w:r>
        <w:t xml:space="preserve"> </w:t>
      </w:r>
      <w:r w:rsidRPr="005F321A">
        <w:t xml:space="preserve">% de </w:t>
      </w:r>
      <w:r>
        <w:t>est</w:t>
      </w:r>
      <w:r w:rsidRPr="005F321A">
        <w:t>a actuación se destinará a gastos de personal</w:t>
      </w:r>
      <w:r>
        <w:t>.</w:t>
      </w:r>
    </w:p>
    <w:p w:rsidR="00257707" w:rsidRDefault="00257707" w:rsidP="00196E66">
      <w:pPr>
        <w:pStyle w:val="Texto"/>
      </w:pPr>
    </w:p>
    <w:p w:rsidR="00257707" w:rsidRDefault="00257707" w:rsidP="00196E66">
      <w:pPr>
        <w:pStyle w:val="Texto"/>
      </w:pPr>
      <w:r>
        <w:t>El Departamento de Cultura y</w:t>
      </w:r>
      <w:r w:rsidRPr="005F321A">
        <w:t xml:space="preserve"> Política Lingüística</w:t>
      </w:r>
      <w:r>
        <w:t xml:space="preserve"> c</w:t>
      </w:r>
      <w:r w:rsidRPr="005F321A">
        <w:t>rece hasta los 276,3 millones</w:t>
      </w:r>
      <w:r>
        <w:t>, experimenta un aumento de 16 millones de euros.</w:t>
      </w:r>
    </w:p>
    <w:p w:rsidR="00257707" w:rsidRDefault="00257707" w:rsidP="00196E66">
      <w:pPr>
        <w:pStyle w:val="Texto"/>
      </w:pPr>
    </w:p>
    <w:p w:rsidR="00257707" w:rsidRDefault="00257707" w:rsidP="00196E66">
      <w:pPr>
        <w:pStyle w:val="Texto"/>
      </w:pPr>
      <w:r w:rsidRPr="005F321A">
        <w:t>A su vez, Medio Ambiente, Planificación Territorial y Vivienda cuenta con 236 millones de euros</w:t>
      </w:r>
      <w:r>
        <w:t>,</w:t>
      </w:r>
      <w:r w:rsidRPr="005F321A">
        <w:t xml:space="preserve"> con 12,7 millon</w:t>
      </w:r>
      <w:r>
        <w:t xml:space="preserve">es más que el año 19. </w:t>
      </w:r>
      <w:r w:rsidRPr="005F321A">
        <w:t>Este Departamento</w:t>
      </w:r>
      <w:r>
        <w:t>,</w:t>
      </w:r>
      <w:r w:rsidRPr="005F321A">
        <w:t xml:space="preserve"> la</w:t>
      </w:r>
      <w:r>
        <w:t>s</w:t>
      </w:r>
      <w:r w:rsidRPr="005F321A">
        <w:t xml:space="preserve"> g</w:t>
      </w:r>
      <w:r>
        <w:t>randes partidas</w:t>
      </w:r>
      <w:r w:rsidRPr="005F321A">
        <w:t xml:space="preserve"> se </w:t>
      </w:r>
      <w:r>
        <w:t>derivan</w:t>
      </w:r>
      <w:r w:rsidRPr="005F321A">
        <w:t xml:space="preserve"> a las entidades dependientes del mismo, como la Agenc</w:t>
      </w:r>
      <w:r>
        <w:t>ia Vasca de Agua URA, IHOBE, VISESA, Alokabide. Y,</w:t>
      </w:r>
      <w:r w:rsidRPr="005F321A">
        <w:t xml:space="preserve"> además</w:t>
      </w:r>
      <w:r>
        <w:t>,</w:t>
      </w:r>
      <w:r w:rsidRPr="005F321A">
        <w:t xml:space="preserve"> s</w:t>
      </w:r>
      <w:r>
        <w:t xml:space="preserve">e </w:t>
      </w:r>
      <w:r w:rsidRPr="005F321A">
        <w:t>implementa</w:t>
      </w:r>
      <w:r>
        <w:t>n</w:t>
      </w:r>
      <w:r w:rsidRPr="005F321A">
        <w:t xml:space="preserve"> 7,5 millones</w:t>
      </w:r>
      <w:r>
        <w:t xml:space="preserve">, </w:t>
      </w:r>
      <w:r w:rsidRPr="005F321A">
        <w:t>2,5</w:t>
      </w:r>
      <w:r>
        <w:t xml:space="preserve"> millones </w:t>
      </w:r>
      <w:r w:rsidRPr="005F321A">
        <w:t>más que el año pasado</w:t>
      </w:r>
      <w:r>
        <w:t>, para el Programa G</w:t>
      </w:r>
      <w:r w:rsidRPr="005F321A">
        <w:t>a</w:t>
      </w:r>
      <w:r>
        <w:t>ztel</w:t>
      </w:r>
      <w:r w:rsidRPr="005F321A">
        <w:t>agun de apoyo a la emancipación juvenil</w:t>
      </w:r>
      <w:r>
        <w:t>.</w:t>
      </w:r>
    </w:p>
    <w:p w:rsidR="00257707" w:rsidRDefault="00257707" w:rsidP="00196E66">
      <w:pPr>
        <w:pStyle w:val="Texto"/>
      </w:pPr>
    </w:p>
    <w:p w:rsidR="00257707" w:rsidRDefault="00257707" w:rsidP="00196E66">
      <w:pPr>
        <w:pStyle w:val="Texto"/>
      </w:pPr>
      <w:r>
        <w:t>T</w:t>
      </w:r>
      <w:r w:rsidRPr="005F321A">
        <w:t>rabajo y Justicia</w:t>
      </w:r>
      <w:r>
        <w:t xml:space="preserve"> m</w:t>
      </w:r>
      <w:r w:rsidRPr="005F321A">
        <w:t>aneja 225,7 millones de euros</w:t>
      </w:r>
      <w:r>
        <w:t>,</w:t>
      </w:r>
      <w:r w:rsidRPr="005F321A">
        <w:t xml:space="preserve"> y la cuantía destinada a </w:t>
      </w:r>
      <w:r>
        <w:t xml:space="preserve">la asistencia jurídica gratuita </w:t>
      </w:r>
      <w:r w:rsidRPr="005F321A">
        <w:t>es de 15 millones</w:t>
      </w:r>
      <w:r>
        <w:t>,</w:t>
      </w:r>
      <w:r w:rsidRPr="005F321A">
        <w:t xml:space="preserve"> y </w:t>
      </w:r>
      <w:r>
        <w:t>de Osalan 12,3 millones</w:t>
      </w:r>
      <w:r w:rsidRPr="005F321A">
        <w:t xml:space="preserve"> de euros. </w:t>
      </w:r>
    </w:p>
    <w:p w:rsidR="00257707" w:rsidRDefault="00257707" w:rsidP="00196E66">
      <w:pPr>
        <w:pStyle w:val="Texto"/>
      </w:pPr>
    </w:p>
    <w:p w:rsidR="00257707" w:rsidRDefault="00257707" w:rsidP="00196E66">
      <w:pPr>
        <w:pStyle w:val="Texto"/>
      </w:pPr>
      <w:r w:rsidRPr="005F321A">
        <w:lastRenderedPageBreak/>
        <w:t>Por su parte, Lehendakaritza contará con 126,6 millones de euros en 2020, con incrementos en Emakunde, cuyo presupuesto es</w:t>
      </w:r>
      <w:r>
        <w:t xml:space="preserve"> </w:t>
      </w:r>
      <w:r w:rsidRPr="005F321A">
        <w:t>de 5,9 millones, aunque esa cifra se verá sensiblemente incrementa</w:t>
      </w:r>
      <w:r>
        <w:t>da tras</w:t>
      </w:r>
      <w:r w:rsidRPr="005F321A">
        <w:t xml:space="preserve"> la materialización del acuerdo alcanzado</w:t>
      </w:r>
      <w:r>
        <w:t>.</w:t>
      </w:r>
    </w:p>
    <w:p w:rsidR="00257707" w:rsidRDefault="00257707" w:rsidP="00196E66">
      <w:pPr>
        <w:pStyle w:val="Texto"/>
      </w:pPr>
    </w:p>
    <w:p w:rsidR="00257707" w:rsidRDefault="00257707" w:rsidP="00196E66">
      <w:pPr>
        <w:pStyle w:val="Texto"/>
      </w:pPr>
      <w:r>
        <w:t>Tam</w:t>
      </w:r>
      <w:r w:rsidRPr="005F321A">
        <w:t>bién s</w:t>
      </w:r>
      <w:r>
        <w:t xml:space="preserve">e </w:t>
      </w:r>
      <w:r w:rsidRPr="005F321A">
        <w:t>in</w:t>
      </w:r>
      <w:r>
        <w:t>cre</w:t>
      </w:r>
      <w:r w:rsidRPr="005F321A">
        <w:t>ment</w:t>
      </w:r>
      <w:r>
        <w:t>a el F</w:t>
      </w:r>
      <w:r w:rsidRPr="005F321A">
        <w:t xml:space="preserve">ondo de </w:t>
      </w:r>
      <w:r>
        <w:t>I</w:t>
      </w:r>
      <w:r w:rsidRPr="005F321A">
        <w:t xml:space="preserve">nnovación y el presupuesto de la Agencia Vasca de Cooperación, que crece </w:t>
      </w:r>
      <w:r>
        <w:t xml:space="preserve">de </w:t>
      </w:r>
      <w:r w:rsidRPr="005F321A">
        <w:t>3 millones hasta lle</w:t>
      </w:r>
      <w:r>
        <w:t>gar a los 49 millones de euros.</w:t>
      </w:r>
    </w:p>
    <w:p w:rsidR="00257707" w:rsidRDefault="00257707" w:rsidP="00196E66">
      <w:pPr>
        <w:pStyle w:val="Texto"/>
      </w:pPr>
    </w:p>
    <w:p w:rsidR="00257707" w:rsidRDefault="00257707" w:rsidP="00196E66">
      <w:pPr>
        <w:pStyle w:val="Texto"/>
        <w:rPr>
          <w:lang w:val="eu-ES"/>
        </w:rPr>
      </w:pPr>
      <w:r w:rsidRPr="001F0482">
        <w:rPr>
          <w:lang w:val="eu-ES"/>
        </w:rPr>
        <w:t xml:space="preserve">Aurrekontu </w:t>
      </w:r>
      <w:r>
        <w:rPr>
          <w:lang w:val="eu-ES"/>
        </w:rPr>
        <w:t>P</w:t>
      </w:r>
      <w:r w:rsidRPr="001F0482">
        <w:rPr>
          <w:lang w:val="eu-ES"/>
        </w:rPr>
        <w:t>roiektua</w:t>
      </w:r>
      <w:r>
        <w:rPr>
          <w:lang w:val="eu-ES"/>
        </w:rPr>
        <w:t>n</w:t>
      </w:r>
      <w:r w:rsidRPr="001F0482">
        <w:rPr>
          <w:lang w:val="eu-ES"/>
        </w:rPr>
        <w:t xml:space="preserve"> %</w:t>
      </w:r>
      <w:r>
        <w:rPr>
          <w:lang w:val="eu-ES"/>
        </w:rPr>
        <w:t> </w:t>
      </w:r>
      <w:r w:rsidRPr="001F0482">
        <w:rPr>
          <w:lang w:val="eu-ES"/>
        </w:rPr>
        <w:t xml:space="preserve">2ko soldata igoera jasotzen dugu, Eusko Jaularitzako eta haren </w:t>
      </w:r>
      <w:r>
        <w:rPr>
          <w:lang w:val="eu-ES"/>
        </w:rPr>
        <w:t>(…)</w:t>
      </w:r>
      <w:r w:rsidRPr="001F0482">
        <w:rPr>
          <w:lang w:val="eu-ES"/>
        </w:rPr>
        <w:t xml:space="preserve"> 90.000 langile baino gehiagorentzat It</w:t>
      </w:r>
      <w:r>
        <w:rPr>
          <w:lang w:val="eu-ES"/>
        </w:rPr>
        <w:t>zarriri egindako ekarpenez gain.</w:t>
      </w:r>
    </w:p>
    <w:p w:rsidR="00257707" w:rsidRDefault="00257707" w:rsidP="00196E66">
      <w:pPr>
        <w:pStyle w:val="Texto"/>
        <w:rPr>
          <w:lang w:val="eu-ES"/>
        </w:rPr>
      </w:pPr>
    </w:p>
    <w:p w:rsidR="00257707" w:rsidRDefault="00257707" w:rsidP="00196E66">
      <w:pPr>
        <w:pStyle w:val="Texto"/>
        <w:rPr>
          <w:lang w:val="eu-ES"/>
        </w:rPr>
      </w:pPr>
      <w:r w:rsidRPr="001F0482">
        <w:rPr>
          <w:lang w:val="eu-ES"/>
        </w:rPr>
        <w:t xml:space="preserve">Gobernantza </w:t>
      </w:r>
      <w:r>
        <w:rPr>
          <w:lang w:val="eu-ES"/>
        </w:rPr>
        <w:t>publiko e</w:t>
      </w:r>
      <w:r w:rsidRPr="001F0482">
        <w:rPr>
          <w:lang w:val="eu-ES"/>
        </w:rPr>
        <w:t xml:space="preserve">ta </w:t>
      </w:r>
      <w:r>
        <w:rPr>
          <w:lang w:val="eu-ES"/>
        </w:rPr>
        <w:t>A</w:t>
      </w:r>
      <w:r w:rsidRPr="001F0482">
        <w:rPr>
          <w:lang w:val="eu-ES"/>
        </w:rPr>
        <w:t>utogobernua da ha</w:t>
      </w:r>
      <w:r>
        <w:rPr>
          <w:lang w:val="eu-ES"/>
        </w:rPr>
        <w:t>z</w:t>
      </w:r>
      <w:r w:rsidRPr="001F0482">
        <w:rPr>
          <w:lang w:val="eu-ES"/>
        </w:rPr>
        <w:t xml:space="preserve">ten ez den sail bakarra. </w:t>
      </w:r>
      <w:r>
        <w:rPr>
          <w:lang w:val="eu-ES"/>
        </w:rPr>
        <w:t>2020rako</w:t>
      </w:r>
      <w:r w:rsidRPr="001F0482">
        <w:rPr>
          <w:lang w:val="eu-ES"/>
        </w:rPr>
        <w:t xml:space="preserve"> 121,1 milioi euroko aurrekontuari eutsiz</w:t>
      </w:r>
      <w:r>
        <w:rPr>
          <w:lang w:val="eu-ES"/>
        </w:rPr>
        <w:t>.</w:t>
      </w:r>
    </w:p>
    <w:p w:rsidR="00257707" w:rsidRDefault="00257707" w:rsidP="00196E66">
      <w:pPr>
        <w:pStyle w:val="Texto"/>
        <w:rPr>
          <w:lang w:val="eu-ES"/>
        </w:rPr>
      </w:pPr>
    </w:p>
    <w:p w:rsidR="00257707" w:rsidRDefault="00257707" w:rsidP="00196E66">
      <w:pPr>
        <w:pStyle w:val="Texto"/>
        <w:rPr>
          <w:lang w:val="eu-ES"/>
        </w:rPr>
      </w:pPr>
      <w:r>
        <w:rPr>
          <w:lang w:val="eu-ES"/>
        </w:rPr>
        <w:t>Azkenik</w:t>
      </w:r>
      <w:r w:rsidRPr="001F0482">
        <w:rPr>
          <w:lang w:val="eu-ES"/>
        </w:rPr>
        <w:t xml:space="preserve">, </w:t>
      </w:r>
      <w:r>
        <w:rPr>
          <w:lang w:val="eu-ES"/>
        </w:rPr>
        <w:t>Ogasunak eta E</w:t>
      </w:r>
      <w:r w:rsidRPr="001F0482">
        <w:rPr>
          <w:lang w:val="eu-ES"/>
        </w:rPr>
        <w:t>konomiak 54,9 milioi euroko aurrekontua erab</w:t>
      </w:r>
      <w:r>
        <w:rPr>
          <w:lang w:val="eu-ES"/>
        </w:rPr>
        <w:t>iliko dute, 2,13 milioi euro g</w:t>
      </w:r>
      <w:r w:rsidRPr="001F0482">
        <w:rPr>
          <w:lang w:val="eu-ES"/>
        </w:rPr>
        <w:t>ehikuntzarekin</w:t>
      </w:r>
      <w:r>
        <w:rPr>
          <w:lang w:val="eu-ES"/>
        </w:rPr>
        <w:t xml:space="preserve">; </w:t>
      </w:r>
      <w:r w:rsidRPr="001F0482">
        <w:rPr>
          <w:lang w:val="eu-ES"/>
        </w:rPr>
        <w:t>Eustatek aurten onartutako Euskal Estatistika Legearen jasotako eragiketak garatzearen ondorioz, batez ere</w:t>
      </w:r>
      <w:r>
        <w:rPr>
          <w:lang w:val="eu-ES"/>
        </w:rPr>
        <w:t>.</w:t>
      </w:r>
    </w:p>
    <w:p w:rsidR="00257707" w:rsidRDefault="00257707" w:rsidP="00196E66">
      <w:pPr>
        <w:pStyle w:val="Texto"/>
        <w:rPr>
          <w:lang w:val="eu-ES"/>
        </w:rPr>
      </w:pPr>
    </w:p>
    <w:p w:rsidR="00257707" w:rsidRDefault="00257707" w:rsidP="00196E66">
      <w:pPr>
        <w:pStyle w:val="Texto"/>
      </w:pPr>
      <w:r>
        <w:rPr>
          <w:lang w:val="eu-ES"/>
        </w:rPr>
        <w:t>T</w:t>
      </w:r>
      <w:r w:rsidRPr="005F321A">
        <w:t>urismo</w:t>
      </w:r>
      <w:r>
        <w:t>, Co</w:t>
      </w:r>
      <w:r w:rsidRPr="005F321A">
        <w:t>mercio</w:t>
      </w:r>
      <w:r>
        <w:t xml:space="preserve"> y C</w:t>
      </w:r>
      <w:r w:rsidRPr="005F321A">
        <w:t>onsumo, por su parte</w:t>
      </w:r>
      <w:r>
        <w:t>, incrementa</w:t>
      </w:r>
      <w:r w:rsidRPr="005F321A">
        <w:t xml:space="preserve"> su presupuesto hasta los 42,6 millones de euros</w:t>
      </w:r>
      <w:r>
        <w:t>, 1,4 más que el año anterior.</w:t>
      </w:r>
    </w:p>
    <w:p w:rsidR="00257707" w:rsidRDefault="00257707" w:rsidP="00196E66">
      <w:pPr>
        <w:pStyle w:val="Texto"/>
      </w:pPr>
    </w:p>
    <w:p w:rsidR="00257707" w:rsidRDefault="00257707" w:rsidP="00196E66">
      <w:pPr>
        <w:pStyle w:val="Texto"/>
      </w:pPr>
      <w:r>
        <w:t>Po</w:t>
      </w:r>
      <w:r w:rsidRPr="005F321A">
        <w:t>r lo que hace al texto articulado</w:t>
      </w:r>
      <w:r>
        <w:t>, el Proyecto de L</w:t>
      </w:r>
      <w:r w:rsidRPr="005F321A">
        <w:t xml:space="preserve">ey de Presupuestos Generales para </w:t>
      </w:r>
      <w:r>
        <w:t xml:space="preserve">el 2020, </w:t>
      </w:r>
      <w:r w:rsidRPr="005F321A">
        <w:t xml:space="preserve">consta de </w:t>
      </w:r>
      <w:r>
        <w:t>5</w:t>
      </w:r>
      <w:r w:rsidRPr="005F321A">
        <w:t xml:space="preserve"> títulos, 32 artículos, 13 disposiciones adicionales, </w:t>
      </w:r>
      <w:r>
        <w:t>6</w:t>
      </w:r>
      <w:r w:rsidRPr="005F321A">
        <w:t xml:space="preserve"> disposiciones finales y </w:t>
      </w:r>
      <w:r>
        <w:t>4</w:t>
      </w:r>
      <w:r w:rsidRPr="005F321A">
        <w:t xml:space="preserve"> </w:t>
      </w:r>
      <w:r>
        <w:t>a</w:t>
      </w:r>
      <w:r w:rsidRPr="005F321A">
        <w:t>nexos que lo complementa</w:t>
      </w:r>
      <w:r>
        <w:t>n.</w:t>
      </w:r>
    </w:p>
    <w:p w:rsidR="00257707" w:rsidRDefault="00257707" w:rsidP="00196E66">
      <w:pPr>
        <w:pStyle w:val="Texto"/>
      </w:pPr>
    </w:p>
    <w:p w:rsidR="00257707" w:rsidRDefault="00257707" w:rsidP="00196E66">
      <w:pPr>
        <w:pStyle w:val="Texto"/>
      </w:pPr>
      <w:r>
        <w:t>El título 1,</w:t>
      </w:r>
      <w:r w:rsidRPr="005F321A">
        <w:t xml:space="preserve"> como novedad</w:t>
      </w:r>
      <w:r>
        <w:t xml:space="preserve"> p</w:t>
      </w:r>
      <w:r w:rsidRPr="005F321A">
        <w:t xml:space="preserve">or primera vez, se incluyen los presupuestos del Consorcio Científico Tecnológico Vasco </w:t>
      </w:r>
      <w:r>
        <w:t>Basque Research and Technology Alliance.</w:t>
      </w:r>
      <w:r w:rsidRPr="005F321A">
        <w:t xml:space="preserve"> Así mismo, no</w:t>
      </w:r>
      <w:r>
        <w:t xml:space="preserve"> </w:t>
      </w:r>
      <w:r w:rsidRPr="005F321A">
        <w:t>s</w:t>
      </w:r>
      <w:r>
        <w:t>e</w:t>
      </w:r>
      <w:r w:rsidRPr="005F321A">
        <w:t xml:space="preserve"> incorporan los presupuestos de la Fundación Hobetuz</w:t>
      </w:r>
      <w:r>
        <w:t>,</w:t>
      </w:r>
      <w:r w:rsidRPr="005F321A">
        <w:t xml:space="preserve"> </w:t>
      </w:r>
      <w:r>
        <w:t>f</w:t>
      </w:r>
      <w:r w:rsidRPr="005F321A">
        <w:t>undación de</w:t>
      </w:r>
      <w:r>
        <w:t xml:space="preserve">l sector público cuya extinción fue autorizada al </w:t>
      </w:r>
      <w:r w:rsidRPr="005F321A">
        <w:t>Consejo de Gobierno el pasado mes de julio.</w:t>
      </w:r>
    </w:p>
    <w:p w:rsidR="00257707" w:rsidRDefault="00257707" w:rsidP="00196E66">
      <w:pPr>
        <w:pStyle w:val="Texto"/>
      </w:pPr>
    </w:p>
    <w:p w:rsidR="00257707" w:rsidRDefault="00257707" w:rsidP="00196E66">
      <w:pPr>
        <w:pStyle w:val="Texto"/>
      </w:pPr>
      <w:r w:rsidRPr="005F321A">
        <w:t xml:space="preserve">El </w:t>
      </w:r>
      <w:r>
        <w:t xml:space="preserve">título </w:t>
      </w:r>
      <w:r w:rsidRPr="005F321A">
        <w:t>segundo cont</w:t>
      </w:r>
      <w:r>
        <w:t>empla, en relación al contenido de</w:t>
      </w:r>
      <w:r w:rsidRPr="005F321A">
        <w:t xml:space="preserve"> los presupuestos, diferentes disposiciones relacionadas con los estados de gastos. E</w:t>
      </w:r>
      <w:r>
        <w:t>n e</w:t>
      </w:r>
      <w:r w:rsidRPr="005F321A">
        <w:t>l capítulo tercero se prevé un incremento provisional y transitori</w:t>
      </w:r>
      <w:r>
        <w:t>o</w:t>
      </w:r>
      <w:r w:rsidRPr="005F321A">
        <w:t xml:space="preserve"> del 2</w:t>
      </w:r>
      <w:r>
        <w:t> </w:t>
      </w:r>
      <w:r w:rsidRPr="005F321A">
        <w:t xml:space="preserve">% con respecto a las retribuciones vigentes en </w:t>
      </w:r>
      <w:r>
        <w:t xml:space="preserve">el ejercicio </w:t>
      </w:r>
      <w:r w:rsidRPr="005F321A">
        <w:t>2019 para todo el personal al servicio del sector público</w:t>
      </w:r>
      <w:r>
        <w:t>, y</w:t>
      </w:r>
      <w:r w:rsidRPr="005F321A">
        <w:t xml:space="preserve"> al igual que </w:t>
      </w:r>
      <w:r>
        <w:t xml:space="preserve">en </w:t>
      </w:r>
      <w:r w:rsidRPr="005F321A">
        <w:t xml:space="preserve">el año anterior, también se prevé la posibilidad de realizar aportaciones a sistemas de previsión social, con el límite máximo del </w:t>
      </w:r>
      <w:r>
        <w:t>0,5 %</w:t>
      </w:r>
      <w:r w:rsidRPr="005F321A">
        <w:t xml:space="preserve"> de dotaciones para gastos de personal</w:t>
      </w:r>
      <w:r>
        <w:t>.</w:t>
      </w:r>
    </w:p>
    <w:p w:rsidR="00257707" w:rsidRDefault="00257707" w:rsidP="00196E66">
      <w:pPr>
        <w:pStyle w:val="Texto"/>
      </w:pPr>
    </w:p>
    <w:p w:rsidR="00257707" w:rsidRDefault="00257707" w:rsidP="00196E66">
      <w:pPr>
        <w:pStyle w:val="Texto"/>
      </w:pPr>
      <w:r>
        <w:t>E</w:t>
      </w:r>
      <w:r w:rsidRPr="005F321A">
        <w:t xml:space="preserve">n relación a los ingresos, además de las aportaciones de las diputaciones forales, se prevé un incremento del </w:t>
      </w:r>
      <w:r>
        <w:t>1 %</w:t>
      </w:r>
      <w:r w:rsidRPr="005F321A">
        <w:t xml:space="preserve"> en las tasas de la Hacienda General del País Vasco. </w:t>
      </w:r>
    </w:p>
    <w:p w:rsidR="00257707" w:rsidRDefault="00257707" w:rsidP="00196E66">
      <w:pPr>
        <w:pStyle w:val="Texto"/>
      </w:pPr>
    </w:p>
    <w:p w:rsidR="00257707" w:rsidRDefault="00257707" w:rsidP="00196E66">
      <w:pPr>
        <w:pStyle w:val="Texto"/>
      </w:pPr>
      <w:r w:rsidRPr="005F321A">
        <w:t>En su parte final, el proyect</w:t>
      </w:r>
      <w:r>
        <w:t>o de ley contempla 13 disposicio</w:t>
      </w:r>
      <w:r w:rsidRPr="005F321A">
        <w:t>n</w:t>
      </w:r>
      <w:r>
        <w:t>es</w:t>
      </w:r>
      <w:r w:rsidRPr="005F321A">
        <w:t xml:space="preserve"> </w:t>
      </w:r>
      <w:r>
        <w:t>adiciona</w:t>
      </w:r>
      <w:r w:rsidRPr="005F321A">
        <w:t>les que de una manera no estructurada establecen determina</w:t>
      </w:r>
      <w:r>
        <w:t xml:space="preserve">das </w:t>
      </w:r>
      <w:r w:rsidRPr="005F321A">
        <w:t>especialidad</w:t>
      </w:r>
      <w:r>
        <w:t>es</w:t>
      </w:r>
      <w:r w:rsidRPr="005F321A">
        <w:t xml:space="preserve"> respecto al régimen general de ejecución presupuestaria</w:t>
      </w:r>
      <w:r>
        <w:t xml:space="preserve">. Entre dichas disposiciones, </w:t>
      </w:r>
      <w:r w:rsidRPr="005F321A">
        <w:t xml:space="preserve">sin </w:t>
      </w:r>
      <w:r>
        <w:t>p</w:t>
      </w:r>
      <w:r w:rsidRPr="005F321A">
        <w:t>re</w:t>
      </w:r>
      <w:r>
        <w:t>juicio</w:t>
      </w:r>
      <w:r w:rsidRPr="005F321A">
        <w:t xml:space="preserve"> de las posibles modificaciones que puedan llevarse a cabo en la posterior tramitación</w:t>
      </w:r>
      <w:r>
        <w:t xml:space="preserve"> e</w:t>
      </w:r>
      <w:r w:rsidRPr="005F321A">
        <w:t>n comisión</w:t>
      </w:r>
      <w:r>
        <w:t>,</w:t>
      </w:r>
      <w:r w:rsidRPr="005F321A">
        <w:t xml:space="preserve"> se incluye el incremento de la cuantía de la </w:t>
      </w:r>
      <w:r>
        <w:t>Renta de Garantía de I</w:t>
      </w:r>
      <w:r w:rsidRPr="005F321A">
        <w:t xml:space="preserve">ngresos y el estancamiento de una cuantía fija de 250 euros mensuales para la </w:t>
      </w:r>
      <w:r>
        <w:t>prestación complementaria de v</w:t>
      </w:r>
      <w:r w:rsidRPr="005F321A">
        <w:t xml:space="preserve">ivienda </w:t>
      </w:r>
      <w:r>
        <w:t xml:space="preserve">y </w:t>
      </w:r>
      <w:r w:rsidRPr="005F321A">
        <w:t>para la prestación económica de vivienda</w:t>
      </w:r>
      <w:r>
        <w:t>.</w:t>
      </w:r>
    </w:p>
    <w:p w:rsidR="00257707" w:rsidRDefault="00257707" w:rsidP="00196E66">
      <w:pPr>
        <w:pStyle w:val="Texto"/>
      </w:pPr>
    </w:p>
    <w:p w:rsidR="00257707" w:rsidRPr="00F06335" w:rsidRDefault="00257707" w:rsidP="00196E66">
      <w:pPr>
        <w:pStyle w:val="Texto"/>
        <w:rPr>
          <w:lang w:val="eu-ES"/>
        </w:rPr>
      </w:pPr>
      <w:r w:rsidRPr="00F06335">
        <w:rPr>
          <w:lang w:val="eu-ES"/>
        </w:rPr>
        <w:t>B</w:t>
      </w:r>
      <w:r>
        <w:rPr>
          <w:lang w:val="eu-ES"/>
        </w:rPr>
        <w:t>erritasun gisa, 12. x</w:t>
      </w:r>
      <w:r w:rsidRPr="00F06335">
        <w:rPr>
          <w:lang w:val="eu-ES"/>
        </w:rPr>
        <w:t>edapen gehigarria sartu</w:t>
      </w:r>
      <w:r>
        <w:rPr>
          <w:lang w:val="eu-ES"/>
        </w:rPr>
        <w:t xml:space="preserve"> d</w:t>
      </w:r>
      <w:r w:rsidRPr="00F06335">
        <w:rPr>
          <w:lang w:val="eu-ES"/>
        </w:rPr>
        <w:t>a</w:t>
      </w:r>
      <w:r>
        <w:rPr>
          <w:lang w:val="eu-ES"/>
        </w:rPr>
        <w:t>,</w:t>
      </w:r>
      <w:r w:rsidRPr="00F06335">
        <w:rPr>
          <w:lang w:val="eu-ES"/>
        </w:rPr>
        <w:t xml:space="preserve"> </w:t>
      </w:r>
      <w:r>
        <w:rPr>
          <w:lang w:val="eu-ES"/>
        </w:rPr>
        <w:t>Finkatuz finantza partaidetzan funts e</w:t>
      </w:r>
      <w:r w:rsidRPr="00F06335">
        <w:rPr>
          <w:lang w:val="eu-ES"/>
        </w:rPr>
        <w:t>strateg</w:t>
      </w:r>
      <w:r>
        <w:rPr>
          <w:lang w:val="eu-ES"/>
        </w:rPr>
        <w:t>ikoa sortzea aurreikusten duena,</w:t>
      </w:r>
      <w:r w:rsidRPr="00F06335">
        <w:rPr>
          <w:lang w:val="eu-ES"/>
        </w:rPr>
        <w:t xml:space="preserve"> Finantzen Euskal Institutuaren aurrekontuetan zuzkidura berezi gisa. Dakizuen bezala, epe luzerako fi</w:t>
      </w:r>
      <w:r>
        <w:rPr>
          <w:lang w:val="eu-ES"/>
        </w:rPr>
        <w:t xml:space="preserve">nantza partaidetza izango dute </w:t>
      </w:r>
      <w:r w:rsidRPr="00F06335">
        <w:rPr>
          <w:lang w:val="eu-ES"/>
        </w:rPr>
        <w:t>Euskadiko enpresa handietan</w:t>
      </w:r>
      <w:r>
        <w:rPr>
          <w:lang w:val="eu-ES"/>
        </w:rPr>
        <w:t>,</w:t>
      </w:r>
      <w:r w:rsidRPr="00F06335">
        <w:rPr>
          <w:lang w:val="eu-ES"/>
        </w:rPr>
        <w:t xml:space="preserve"> </w:t>
      </w:r>
      <w:r>
        <w:rPr>
          <w:lang w:val="eu-ES"/>
        </w:rPr>
        <w:t>errotzeari</w:t>
      </w:r>
      <w:r w:rsidRPr="00F06335">
        <w:rPr>
          <w:lang w:val="eu-ES"/>
        </w:rPr>
        <w:t xml:space="preserve"> eutsiko diotela eta euskal produkzio sare osoaren gainean trakzio izaera izango dutela bermatzeko. Hala ere, xedapenak b</w:t>
      </w:r>
      <w:r>
        <w:rPr>
          <w:lang w:val="eu-ES"/>
        </w:rPr>
        <w:t>erak aurreikusten duen bezala, f</w:t>
      </w:r>
      <w:r w:rsidRPr="00F06335">
        <w:rPr>
          <w:lang w:val="eu-ES"/>
        </w:rPr>
        <w:t>untsaren finantza inbertsioak hasi aurretik, Finantzen Euskal Institutuak inbertsio eta desinbertsio irizpideak onartu beharko ditu, bai eta sozietate organoetan parte hartzeko eta partaidetzako sozietateetan eraba</w:t>
      </w:r>
      <w:r>
        <w:rPr>
          <w:lang w:val="eu-ES"/>
        </w:rPr>
        <w:t>kiak hartzeko jarraibideak ere.</w:t>
      </w:r>
    </w:p>
    <w:p w:rsidR="00257707" w:rsidRPr="007D668D" w:rsidRDefault="00257707" w:rsidP="00196E66">
      <w:pPr>
        <w:pStyle w:val="Texto"/>
        <w:rPr>
          <w:lang w:val="eu-ES"/>
        </w:rPr>
      </w:pPr>
    </w:p>
    <w:p w:rsidR="00257707" w:rsidRDefault="00257707" w:rsidP="00196E66">
      <w:pPr>
        <w:pStyle w:val="Texto"/>
      </w:pPr>
      <w:r w:rsidRPr="005F321A">
        <w:lastRenderedPageBreak/>
        <w:t xml:space="preserve">El proyecto </w:t>
      </w:r>
      <w:r>
        <w:t xml:space="preserve">de </w:t>
      </w:r>
      <w:r w:rsidRPr="005F321A">
        <w:t>le</w:t>
      </w:r>
      <w:r>
        <w:t>y</w:t>
      </w:r>
      <w:r w:rsidRPr="005F321A">
        <w:t xml:space="preserve"> se completa con</w:t>
      </w:r>
      <w:r>
        <w:t xml:space="preserve"> </w:t>
      </w:r>
      <w:r w:rsidRPr="005F321A">
        <w:t>sei</w:t>
      </w:r>
      <w:r>
        <w:t>s</w:t>
      </w:r>
      <w:r w:rsidRPr="005F321A">
        <w:t xml:space="preserve"> disposiciones finales que modifican las disposiciones legales, tales como el texto refundido de la ley </w:t>
      </w:r>
      <w:r>
        <w:t xml:space="preserve">de tasas y precios </w:t>
      </w:r>
      <w:r w:rsidRPr="005F321A">
        <w:t xml:space="preserve">públicos, la </w:t>
      </w:r>
      <w:r>
        <w:t>l</w:t>
      </w:r>
      <w:r w:rsidRPr="005F321A">
        <w:t xml:space="preserve">ey de </w:t>
      </w:r>
      <w:r>
        <w:t>aguas en relación con el ca</w:t>
      </w:r>
      <w:r w:rsidRPr="005F321A">
        <w:t xml:space="preserve">non del agua o la </w:t>
      </w:r>
      <w:r>
        <w:t>l</w:t>
      </w:r>
      <w:r w:rsidRPr="005F321A">
        <w:t>ey de retribuciones de altos cargos, autoriza</w:t>
      </w:r>
      <w:r>
        <w:t>n</w:t>
      </w:r>
      <w:r w:rsidRPr="005F321A">
        <w:t xml:space="preserve"> al Gobierno para el desarrollo y ejecución de la ley y establecen su entrada en vigor el día 1 de enero de 2020. </w:t>
      </w:r>
    </w:p>
    <w:p w:rsidR="00257707" w:rsidRDefault="00257707" w:rsidP="00196E66">
      <w:pPr>
        <w:pStyle w:val="Texto"/>
      </w:pPr>
    </w:p>
    <w:p w:rsidR="00257707" w:rsidRDefault="00257707" w:rsidP="00196E66">
      <w:pPr>
        <w:pStyle w:val="Texto"/>
      </w:pPr>
      <w:r w:rsidRPr="005F321A">
        <w:t xml:space="preserve">A este respecto quisiera señalar que la modificación de la regulación del canon del agua busca simplificar y facilitar la gestión de la recaudación y el cumplimiento de las obligaciones tributarias, al tiempo que se amplía la </w:t>
      </w:r>
      <w:r>
        <w:t xml:space="preserve">base </w:t>
      </w:r>
      <w:r w:rsidRPr="005F321A">
        <w:t xml:space="preserve">imponible a otros usos consultivos del agua, respetando los principios de </w:t>
      </w:r>
      <w:r>
        <w:t>equ</w:t>
      </w:r>
      <w:r w:rsidRPr="005F321A">
        <w:t>ida</w:t>
      </w:r>
      <w:r>
        <w:t>d y gestión eficaz; si</w:t>
      </w:r>
      <w:r w:rsidRPr="005F321A">
        <w:t xml:space="preserve">n embargo, sus efectos </w:t>
      </w:r>
      <w:r>
        <w:t>s</w:t>
      </w:r>
      <w:r w:rsidRPr="005F321A">
        <w:t>e t</w:t>
      </w:r>
      <w:r>
        <w:t>rasla</w:t>
      </w:r>
      <w:r w:rsidRPr="005F321A">
        <w:t xml:space="preserve">dan al 1 de enero del 2021 con el propósito de facilitar la </w:t>
      </w:r>
      <w:r>
        <w:t>ad</w:t>
      </w:r>
      <w:r w:rsidRPr="005F321A">
        <w:t>a</w:t>
      </w:r>
      <w:r>
        <w:t>p</w:t>
      </w:r>
      <w:r w:rsidRPr="005F321A">
        <w:t>tación de las entidades suministradoras a la nueva situación y de aprobar el nuevo desa</w:t>
      </w:r>
      <w:r>
        <w:t>r</w:t>
      </w:r>
      <w:r w:rsidRPr="005F321A">
        <w:t>r</w:t>
      </w:r>
      <w:r>
        <w:t>ol</w:t>
      </w:r>
      <w:r w:rsidRPr="005F321A">
        <w:t>lo re</w:t>
      </w:r>
      <w:r>
        <w:t>gl</w:t>
      </w:r>
      <w:r w:rsidRPr="005F321A">
        <w:t>am</w:t>
      </w:r>
      <w:r>
        <w:t>ent</w:t>
      </w:r>
      <w:r w:rsidRPr="005F321A">
        <w:t>ar</w:t>
      </w:r>
      <w:r>
        <w:t>io</w:t>
      </w:r>
      <w:r w:rsidRPr="005F321A">
        <w:t xml:space="preserve"> durante el ejercicio 2020</w:t>
      </w:r>
      <w:r>
        <w:t>.</w:t>
      </w:r>
    </w:p>
    <w:p w:rsidR="00257707" w:rsidRDefault="00257707" w:rsidP="00196E66">
      <w:pPr>
        <w:pStyle w:val="Texto"/>
      </w:pPr>
    </w:p>
    <w:p w:rsidR="00257707" w:rsidRDefault="00257707" w:rsidP="00196E66">
      <w:pPr>
        <w:pStyle w:val="Texto"/>
        <w:rPr>
          <w:lang w:val="eu-ES"/>
        </w:rPr>
      </w:pPr>
      <w:r>
        <w:rPr>
          <w:lang w:val="eu-ES"/>
        </w:rPr>
        <w:t>B</w:t>
      </w:r>
      <w:r w:rsidRPr="00871FEA">
        <w:rPr>
          <w:lang w:val="eu-ES"/>
        </w:rPr>
        <w:t>este alde, bere ordainsari araubidearen barruan sartzen da Gobernuko kideen</w:t>
      </w:r>
      <w:r>
        <w:rPr>
          <w:lang w:val="eu-ES"/>
        </w:rPr>
        <w:t>…</w:t>
      </w:r>
    </w:p>
    <w:p w:rsidR="00257707" w:rsidRDefault="00257707" w:rsidP="00196E66">
      <w:pPr>
        <w:pStyle w:val="Texto"/>
        <w:rPr>
          <w:lang w:val="eu-ES"/>
        </w:rPr>
      </w:pPr>
    </w:p>
    <w:p w:rsidR="00257707" w:rsidRDefault="00257707" w:rsidP="00196E66">
      <w:pPr>
        <w:pStyle w:val="Texto"/>
        <w:rPr>
          <w:lang w:val="eu-ES"/>
        </w:rPr>
      </w:pPr>
      <w:r>
        <w:rPr>
          <w:lang w:val="eu-ES"/>
        </w:rPr>
        <w:t>(3. zintaren amaiera)</w:t>
      </w:r>
    </w:p>
    <w:p w:rsidR="00257707" w:rsidRDefault="00257707" w:rsidP="002A629C">
      <w:pPr>
        <w:pStyle w:val="Texto"/>
      </w:pPr>
      <w:r>
        <w:t>(4. zintaren hasiera)</w:t>
      </w:r>
    </w:p>
    <w:p w:rsidR="00257707" w:rsidRDefault="00257707" w:rsidP="002A629C">
      <w:pPr>
        <w:pStyle w:val="Texto"/>
      </w:pPr>
    </w:p>
    <w:p w:rsidR="00257707" w:rsidRDefault="00257707" w:rsidP="002A629C">
      <w:pPr>
        <w:pStyle w:val="Texto"/>
      </w:pPr>
      <w:r>
        <w:t xml:space="preserve">… </w:t>
      </w:r>
      <w:r w:rsidRPr="00D62EFE">
        <w:t>y de aprobar el nuevo de</w:t>
      </w:r>
      <w:r>
        <w:t>sarrollo reglamentario durante el ejercicio 2020.</w:t>
      </w:r>
    </w:p>
    <w:p w:rsidR="00257707" w:rsidRDefault="00257707" w:rsidP="002A629C">
      <w:pPr>
        <w:pStyle w:val="Texto"/>
      </w:pPr>
    </w:p>
    <w:p w:rsidR="00257707" w:rsidRPr="00257707" w:rsidRDefault="00257707" w:rsidP="002A629C">
      <w:pPr>
        <w:pStyle w:val="Texto"/>
        <w:rPr>
          <w:lang w:val="eu-ES"/>
        </w:rPr>
      </w:pPr>
      <w:r>
        <w:rPr>
          <w:lang w:val="eu-ES"/>
        </w:rPr>
        <w:t>B</w:t>
      </w:r>
      <w:r w:rsidRPr="00871FEA">
        <w:rPr>
          <w:lang w:val="eu-ES"/>
        </w:rPr>
        <w:t xml:space="preserve">este alde, bere ordainsari araubidearen barruan sartzen da Gobernuko kideen goi-kargudunen eta behin behineko langileen </w:t>
      </w:r>
      <w:r>
        <w:rPr>
          <w:lang w:val="eu-ES"/>
        </w:rPr>
        <w:t>antzinatasuna</w:t>
      </w:r>
      <w:r w:rsidRPr="00871FEA">
        <w:rPr>
          <w:lang w:val="eu-ES"/>
        </w:rPr>
        <w:t>gatik</w:t>
      </w:r>
      <w:r>
        <w:rPr>
          <w:lang w:val="eu-ES"/>
        </w:rPr>
        <w:t>o</w:t>
      </w:r>
      <w:r w:rsidRPr="00871FEA">
        <w:rPr>
          <w:lang w:val="eu-ES"/>
        </w:rPr>
        <w:t xml:space="preserve"> ordainsaria jasotzea, nahiz eta ondorio horietako funtzionario</w:t>
      </w:r>
      <w:r>
        <w:rPr>
          <w:lang w:val="eu-ES"/>
        </w:rPr>
        <w:t>,</w:t>
      </w:r>
      <w:r w:rsidRPr="00871FEA">
        <w:rPr>
          <w:lang w:val="eu-ES"/>
        </w:rPr>
        <w:t xml:space="preserve"> estatutupeko langile edo lankontratu</w:t>
      </w:r>
      <w:r>
        <w:rPr>
          <w:lang w:val="eu-ES"/>
        </w:rPr>
        <w:t>a</w:t>
      </w:r>
      <w:r w:rsidRPr="00871FEA">
        <w:rPr>
          <w:lang w:val="eu-ES"/>
        </w:rPr>
        <w:t>dun gisa emandako ze</w:t>
      </w:r>
      <w:r>
        <w:rPr>
          <w:lang w:val="eu-ES"/>
        </w:rPr>
        <w:t>rbitzuak soilik zenbatuko diren</w:t>
      </w:r>
      <w:r w:rsidRPr="00871FEA">
        <w:rPr>
          <w:lang w:val="eu-ES"/>
        </w:rPr>
        <w:t xml:space="preserve"> </w:t>
      </w:r>
      <w:r>
        <w:rPr>
          <w:lang w:val="eu-ES"/>
        </w:rPr>
        <w:t>b</w:t>
      </w:r>
      <w:r w:rsidRPr="00871FEA">
        <w:rPr>
          <w:lang w:val="eu-ES"/>
        </w:rPr>
        <w:t>it</w:t>
      </w:r>
      <w:r>
        <w:rPr>
          <w:lang w:val="eu-ES"/>
        </w:rPr>
        <w:t>arteko edo aldi baterakoak izan.</w:t>
      </w:r>
      <w:r w:rsidRPr="00871FEA">
        <w:rPr>
          <w:lang w:val="eu-ES"/>
        </w:rPr>
        <w:t xml:space="preserve"> </w:t>
      </w:r>
      <w:r>
        <w:rPr>
          <w:lang w:val="eu-ES"/>
        </w:rPr>
        <w:t>B</w:t>
      </w:r>
      <w:r w:rsidRPr="00871FEA">
        <w:rPr>
          <w:lang w:val="eu-ES"/>
        </w:rPr>
        <w:t>aina</w:t>
      </w:r>
      <w:r>
        <w:rPr>
          <w:lang w:val="eu-ES"/>
        </w:rPr>
        <w:t>,</w:t>
      </w:r>
      <w:r w:rsidRPr="00871FEA">
        <w:rPr>
          <w:lang w:val="eu-ES"/>
        </w:rPr>
        <w:t xml:space="preserve"> inoiz ez karguan emandako zerbitzuak, a</w:t>
      </w:r>
      <w:r>
        <w:rPr>
          <w:lang w:val="eu-ES"/>
        </w:rPr>
        <w:t>h</w:t>
      </w:r>
      <w:r w:rsidRPr="00871FEA">
        <w:rPr>
          <w:lang w:val="eu-ES"/>
        </w:rPr>
        <w:t>ots</w:t>
      </w:r>
      <w:r>
        <w:rPr>
          <w:lang w:val="eu-ES"/>
        </w:rPr>
        <w:t xml:space="preserve"> kritiko batzuek modu maltzurrean interpret</w:t>
      </w:r>
      <w:r w:rsidRPr="00871FEA">
        <w:rPr>
          <w:lang w:val="eu-ES"/>
        </w:rPr>
        <w:t>atu nahi izan duten bezala</w:t>
      </w:r>
      <w:r w:rsidRPr="00257707">
        <w:rPr>
          <w:lang w:val="eu-ES"/>
        </w:rPr>
        <w:t>.</w:t>
      </w:r>
    </w:p>
    <w:p w:rsidR="00257707" w:rsidRPr="00257707" w:rsidRDefault="00257707" w:rsidP="002A629C">
      <w:pPr>
        <w:pStyle w:val="Texto"/>
        <w:rPr>
          <w:lang w:val="eu-ES"/>
        </w:rPr>
      </w:pPr>
    </w:p>
    <w:p w:rsidR="00257707" w:rsidRDefault="00257707" w:rsidP="002A629C">
      <w:pPr>
        <w:pStyle w:val="Texto"/>
      </w:pPr>
      <w:r w:rsidRPr="00D62EFE">
        <w:lastRenderedPageBreak/>
        <w:t>P</w:t>
      </w:r>
      <w:r>
        <w:t>or último, ante la eventualidad</w:t>
      </w:r>
      <w:r w:rsidRPr="00D62EFE">
        <w:t xml:space="preserve"> que durante el ejercicio 2020</w:t>
      </w:r>
      <w:r>
        <w:t>,</w:t>
      </w:r>
      <w:r w:rsidRPr="00D62EFE">
        <w:t xml:space="preserve"> tras la aprobación de esta norma</w:t>
      </w:r>
      <w:r>
        <w:t>,</w:t>
      </w:r>
      <w:r w:rsidRPr="00D62EFE">
        <w:t xml:space="preserve"> pudiera dictarse disposiciones con carácter básico en relación con los gastos de personal al servicio del sector público, se autoriza al Conse</w:t>
      </w:r>
      <w:r>
        <w:t>jo de Gobierno para proceder a</w:t>
      </w:r>
      <w:r w:rsidRPr="00D62EFE">
        <w:t xml:space="preserve"> la adecuación de dichas normas al </w:t>
      </w:r>
      <w:r>
        <w:t>régimen y condiciones retributivas del</w:t>
      </w:r>
      <w:r w:rsidRPr="00D62EFE">
        <w:t xml:space="preserve"> personal al servicio del</w:t>
      </w:r>
      <w:r>
        <w:t xml:space="preserve"> sector público</w:t>
      </w:r>
      <w:r w:rsidRPr="00D62EFE">
        <w:t xml:space="preserve"> de la</w:t>
      </w:r>
      <w:r>
        <w:t xml:space="preserve"> Comunidad Autónoma de Euskadi.</w:t>
      </w:r>
    </w:p>
    <w:p w:rsidR="00257707" w:rsidRDefault="00257707" w:rsidP="002A629C">
      <w:pPr>
        <w:pStyle w:val="Texto"/>
      </w:pPr>
    </w:p>
    <w:p w:rsidR="00257707" w:rsidRDefault="00257707" w:rsidP="002A629C">
      <w:pPr>
        <w:pStyle w:val="Texto"/>
      </w:pPr>
      <w:r w:rsidRPr="00D62EFE">
        <w:t>El articulado de</w:t>
      </w:r>
      <w:r>
        <w:t xml:space="preserve"> la ley se completa con cuatro a</w:t>
      </w:r>
      <w:r w:rsidRPr="00D62EFE">
        <w:t>nexos</w:t>
      </w:r>
      <w:r>
        <w:t>,</w:t>
      </w:r>
      <w:r w:rsidRPr="00D62EFE">
        <w:t xml:space="preserve"> cada uno de los cuales se refiere</w:t>
      </w:r>
      <w:r>
        <w:t>,</w:t>
      </w:r>
      <w:r w:rsidRPr="00D62EFE">
        <w:t xml:space="preserve"> respectivamente, a los </w:t>
      </w:r>
      <w:r>
        <w:t>créditos</w:t>
      </w:r>
      <w:r w:rsidRPr="00D62EFE">
        <w:t xml:space="preserve"> de compromiso que se crean el año 2020, los presupuestos de las sociedades públicas, los créditos ampliables</w:t>
      </w:r>
      <w:r>
        <w:t>,</w:t>
      </w:r>
      <w:r w:rsidRPr="00D62EFE">
        <w:t xml:space="preserve"> y la composición de los </w:t>
      </w:r>
      <w:r>
        <w:t>módulos</w:t>
      </w:r>
      <w:r w:rsidRPr="00D62EFE">
        <w:t xml:space="preserve"> económicos</w:t>
      </w:r>
      <w:r>
        <w:t xml:space="preserve"> para los conciertos educativos.</w:t>
      </w:r>
    </w:p>
    <w:p w:rsidR="00257707" w:rsidRDefault="00257707" w:rsidP="002A629C">
      <w:pPr>
        <w:pStyle w:val="Texto"/>
      </w:pPr>
    </w:p>
    <w:p w:rsidR="00257707" w:rsidRDefault="00257707" w:rsidP="002A629C">
      <w:pPr>
        <w:pStyle w:val="Texto"/>
      </w:pPr>
      <w:r>
        <w:t>Estas son, en</w:t>
      </w:r>
      <w:r w:rsidRPr="00D62EFE">
        <w:t xml:space="preserve"> definitiva, las principales magnitudes y características del proyecto de la Ley de Presupuestos General</w:t>
      </w:r>
      <w:r>
        <w:t>es de la Comunidad Autónoma de</w:t>
      </w:r>
      <w:r w:rsidRPr="00D62EFE">
        <w:t xml:space="preserve"> Euskadi para el ejercicio 2020. Un proyecto que</w:t>
      </w:r>
      <w:r>
        <w:t>,</w:t>
      </w:r>
      <w:r w:rsidRPr="00D62EFE">
        <w:t xml:space="preserve"> conscientes de la posición del Gobierno y de</w:t>
      </w:r>
      <w:r>
        <w:t xml:space="preserve"> </w:t>
      </w:r>
      <w:r w:rsidRPr="00D62EFE">
        <w:t>l</w:t>
      </w:r>
      <w:r>
        <w:t>os</w:t>
      </w:r>
      <w:r w:rsidRPr="00D62EFE">
        <w:t xml:space="preserve"> grupo</w:t>
      </w:r>
      <w:r>
        <w:t>s</w:t>
      </w:r>
      <w:r w:rsidRPr="00D62EFE">
        <w:t xml:space="preserve"> que lo sustentan</w:t>
      </w:r>
      <w:r>
        <w:t>,</w:t>
      </w:r>
      <w:r w:rsidRPr="00D62EFE">
        <w:t xml:space="preserve"> y sabedores de la minoría parlamentaria para la aprobación presupuestaria, hemos tratado de consensuar y acordar con los grupos de la oposición</w:t>
      </w:r>
      <w:r>
        <w:t>,</w:t>
      </w:r>
      <w:r w:rsidRPr="00D62EFE">
        <w:t xml:space="preserve"> con el fin de procurar su aprobación en esta Cámara. Afortunadamente, a diferencia del </w:t>
      </w:r>
      <w:r>
        <w:t>ejercicio</w:t>
      </w:r>
      <w:r w:rsidRPr="00D62EFE">
        <w:t xml:space="preserve"> pasado, se ha logrado un acuerdo</w:t>
      </w:r>
      <w:r>
        <w:t>,</w:t>
      </w:r>
      <w:r w:rsidRPr="00D62EFE">
        <w:t xml:space="preserve"> y Euskadi tendrá presupuestos vigentes el primer día del año que viene.</w:t>
      </w:r>
    </w:p>
    <w:p w:rsidR="00257707" w:rsidRDefault="00257707" w:rsidP="002A629C">
      <w:pPr>
        <w:pStyle w:val="Texto"/>
      </w:pPr>
    </w:p>
    <w:p w:rsidR="00257707" w:rsidRDefault="00257707" w:rsidP="002A629C">
      <w:pPr>
        <w:pStyle w:val="Texto"/>
      </w:pPr>
      <w:r w:rsidRPr="00D62EFE">
        <w:t>Para ello</w:t>
      </w:r>
      <w:r>
        <w:t>,</w:t>
      </w:r>
      <w:r w:rsidRPr="00D62EFE">
        <w:t xml:space="preserve"> se </w:t>
      </w:r>
      <w:r>
        <w:t>mantuvieron</w:t>
      </w:r>
      <w:r w:rsidRPr="00D62EFE">
        <w:t xml:space="preserve"> contactos con los tres grupos de la oposición ya a finales del mes </w:t>
      </w:r>
      <w:r>
        <w:t>de junio y comienzos de julio, cuando se aprobaron las directrices</w:t>
      </w:r>
      <w:r w:rsidRPr="00D62EFE">
        <w:t xml:space="preserve"> presupuestaria</w:t>
      </w:r>
      <w:r>
        <w:t>s para dar cuenta de las mismas.</w:t>
      </w:r>
      <w:r w:rsidRPr="00D62EFE">
        <w:t xml:space="preserve"> </w:t>
      </w:r>
      <w:r>
        <w:t>A</w:t>
      </w:r>
      <w:r w:rsidRPr="00D62EFE">
        <w:t xml:space="preserve">lgo relativamente insólito, pero que se entendió necesario al estar el presente ejercicio en </w:t>
      </w:r>
      <w:r>
        <w:t>prórroga</w:t>
      </w:r>
      <w:r w:rsidRPr="00D62EFE">
        <w:t xml:space="preserve"> presupuestaria y por muy actualizada que esta hubiera quedado tras la aprobación de las tres leyes complemen</w:t>
      </w:r>
      <w:r>
        <w:t>tarias el pasado 14 de febrero.</w:t>
      </w:r>
    </w:p>
    <w:p w:rsidR="00257707" w:rsidRDefault="00257707" w:rsidP="002A629C">
      <w:pPr>
        <w:pStyle w:val="Texto"/>
      </w:pPr>
    </w:p>
    <w:p w:rsidR="00257707" w:rsidRDefault="00257707" w:rsidP="002A629C">
      <w:pPr>
        <w:pStyle w:val="Texto"/>
      </w:pPr>
      <w:r>
        <w:t>As</w:t>
      </w:r>
      <w:r w:rsidRPr="00D62EFE">
        <w:t>í</w:t>
      </w:r>
      <w:r>
        <w:t>,</w:t>
      </w:r>
      <w:r w:rsidRPr="00D62EFE">
        <w:t xml:space="preserve"> bastante antes de la aprobación del proyecto por parte del Gobierno, </w:t>
      </w:r>
      <w:r>
        <w:t>brindamos</w:t>
      </w:r>
      <w:r w:rsidRPr="00D62EFE">
        <w:t xml:space="preserve"> la oportunidad de poder escuchar las propuestas </w:t>
      </w:r>
      <w:r>
        <w:t>de los grupos</w:t>
      </w:r>
      <w:r w:rsidRPr="00D62EFE">
        <w:t xml:space="preserve"> parlamentarios</w:t>
      </w:r>
      <w:r>
        <w:t xml:space="preserve">, de cara a fijar </w:t>
      </w:r>
      <w:r w:rsidRPr="00D62EFE">
        <w:t xml:space="preserve">aquellas prioridades que entendían importantes </w:t>
      </w:r>
      <w:r w:rsidRPr="00D62EFE">
        <w:lastRenderedPageBreak/>
        <w:t>para que el proyecto llegar</w:t>
      </w:r>
      <w:r>
        <w:t>a</w:t>
      </w:r>
      <w:r w:rsidRPr="00D62EFE">
        <w:t xml:space="preserve"> a buen puerto</w:t>
      </w:r>
      <w:r>
        <w:t>.</w:t>
      </w:r>
      <w:r w:rsidRPr="00D62EFE">
        <w:t xml:space="preserve"> </w:t>
      </w:r>
      <w:r>
        <w:t>L</w:t>
      </w:r>
      <w:r w:rsidRPr="00D62EFE">
        <w:t xml:space="preserve">es dimos cuenta del marco presupuestario de manera </w:t>
      </w:r>
      <w:r>
        <w:t xml:space="preserve">exhaustiva </w:t>
      </w:r>
      <w:r w:rsidRPr="00D62EFE">
        <w:t>y con todo lujo de detalles, incluyendo los requerimientos que</w:t>
      </w:r>
      <w:r>
        <w:t>,</w:t>
      </w:r>
      <w:r w:rsidRPr="00D62EFE">
        <w:t xml:space="preserve"> de cara a realizar la asignación de recursos</w:t>
      </w:r>
      <w:r>
        <w:t>,</w:t>
      </w:r>
      <w:r w:rsidRPr="00D62EFE">
        <w:t xml:space="preserve"> suponía el incremento salarial, el margen de maniobra disponible de conformidad a los parámetros de equilibrio presupuestario y sostenibilidad financiera de las cuentas vascas</w:t>
      </w:r>
      <w:r>
        <w:t>,</w:t>
      </w:r>
      <w:r w:rsidRPr="00D62EFE">
        <w:t xml:space="preserve"> y el resto de las prioridades derivadas de las políticas públicas como innovación, familia, vivienda, etcétera.</w:t>
      </w:r>
    </w:p>
    <w:p w:rsidR="00257707" w:rsidRDefault="00257707" w:rsidP="002A629C">
      <w:pPr>
        <w:pStyle w:val="Texto"/>
      </w:pPr>
    </w:p>
    <w:p w:rsidR="00257707" w:rsidRPr="00257707" w:rsidRDefault="00257707" w:rsidP="002A629C">
      <w:pPr>
        <w:pStyle w:val="Texto"/>
        <w:rPr>
          <w:lang w:val="eu-ES"/>
        </w:rPr>
      </w:pPr>
      <w:r w:rsidRPr="00871FEA">
        <w:rPr>
          <w:lang w:val="eu-ES"/>
        </w:rPr>
        <w:t>Askotan esan dut, Gobernu honek beti jakin izan du aurrekontuak onartzea ekintza politikoa dela nagusiki</w:t>
      </w:r>
      <w:r>
        <w:rPr>
          <w:lang w:val="eu-ES"/>
        </w:rPr>
        <w:t>,</w:t>
      </w:r>
      <w:r w:rsidRPr="00871FEA">
        <w:rPr>
          <w:lang w:val="eu-ES"/>
        </w:rPr>
        <w:t xml:space="preserve"> eta </w:t>
      </w:r>
      <w:r>
        <w:rPr>
          <w:lang w:val="eu-ES"/>
        </w:rPr>
        <w:t>inozoa</w:t>
      </w:r>
      <w:r w:rsidRPr="00871FEA">
        <w:rPr>
          <w:lang w:val="eu-ES"/>
        </w:rPr>
        <w:t xml:space="preserve"> dela pentsatzea ikuspeg</w:t>
      </w:r>
      <w:r>
        <w:rPr>
          <w:lang w:val="eu-ES"/>
        </w:rPr>
        <w:t>i ekonomiko bakarra izango dela nagusituko dena.</w:t>
      </w:r>
      <w:r w:rsidRPr="00871FEA">
        <w:rPr>
          <w:lang w:val="eu-ES"/>
        </w:rPr>
        <w:t xml:space="preserve"> </w:t>
      </w:r>
      <w:r>
        <w:rPr>
          <w:lang w:val="eu-ES"/>
        </w:rPr>
        <w:t>B</w:t>
      </w:r>
      <w:r w:rsidRPr="00871FEA">
        <w:rPr>
          <w:lang w:val="eu-ES"/>
        </w:rPr>
        <w:t>aina</w:t>
      </w:r>
      <w:r>
        <w:rPr>
          <w:lang w:val="eu-ES"/>
        </w:rPr>
        <w:t>,</w:t>
      </w:r>
      <w:r w:rsidRPr="00871FEA">
        <w:rPr>
          <w:lang w:val="eu-ES"/>
        </w:rPr>
        <w:t xml:space="preserve"> era berean, ukaezina da politika publiko errealistak, </w:t>
      </w:r>
      <w:r>
        <w:rPr>
          <w:lang w:val="eu-ES"/>
        </w:rPr>
        <w:t>arduratsuak</w:t>
      </w:r>
      <w:r w:rsidRPr="00871FEA">
        <w:rPr>
          <w:lang w:val="eu-ES"/>
        </w:rPr>
        <w:t xml:space="preserve"> eta gure eskumen zerrendara egok</w:t>
      </w:r>
      <w:r>
        <w:rPr>
          <w:lang w:val="eu-ES"/>
        </w:rPr>
        <w:t>ituak aurrera eramateko gai diren</w:t>
      </w:r>
      <w:r w:rsidRPr="00871FEA">
        <w:rPr>
          <w:lang w:val="eu-ES"/>
        </w:rPr>
        <w:t xml:space="preserve"> erabaki ekonomikoak soilik </w:t>
      </w:r>
      <w:r>
        <w:rPr>
          <w:lang w:val="eu-ES"/>
        </w:rPr>
        <w:t>sar</w:t>
      </w:r>
      <w:r w:rsidRPr="00871FEA">
        <w:rPr>
          <w:lang w:val="eu-ES"/>
        </w:rPr>
        <w:t xml:space="preserve"> daitezkeela aurrekontuen negoziaketan</w:t>
      </w:r>
      <w:r w:rsidRPr="00257707">
        <w:rPr>
          <w:lang w:val="eu-ES"/>
        </w:rPr>
        <w:t>.</w:t>
      </w:r>
    </w:p>
    <w:p w:rsidR="00257707" w:rsidRPr="00257707" w:rsidRDefault="00257707" w:rsidP="002A629C">
      <w:pPr>
        <w:pStyle w:val="Texto"/>
        <w:rPr>
          <w:lang w:val="eu-ES"/>
        </w:rPr>
      </w:pPr>
    </w:p>
    <w:p w:rsidR="00257707" w:rsidRDefault="00257707" w:rsidP="002A629C">
      <w:pPr>
        <w:pStyle w:val="Texto"/>
      </w:pPr>
      <w:r w:rsidRPr="00D62EFE">
        <w:t xml:space="preserve">Si el día 11 de noviembre, fecha de </w:t>
      </w:r>
      <w:r>
        <w:t>presentación</w:t>
      </w:r>
      <w:r w:rsidRPr="00D62EFE">
        <w:t xml:space="preserve"> en comisión del proyecto aprobado por el Gobierno, apelaba a la responsabilidad de los partidos de la oposición para llegar a un acuerdo lo más amplio posible</w:t>
      </w:r>
      <w:r>
        <w:t>,</w:t>
      </w:r>
      <w:r w:rsidRPr="00D62EFE">
        <w:t xml:space="preserve"> en torno a unos presupuestos que creem</w:t>
      </w:r>
      <w:r>
        <w:t>os positivos para la ciudadanía,</w:t>
      </w:r>
      <w:r w:rsidRPr="00D62EFE">
        <w:t xml:space="preserve"> </w:t>
      </w:r>
      <w:r>
        <w:t>t</w:t>
      </w:r>
      <w:r w:rsidRPr="00D62EFE">
        <w:t>ambién dije que buscaría</w:t>
      </w:r>
      <w:r>
        <w:t>mos</w:t>
      </w:r>
      <w:r w:rsidRPr="00D62EFE">
        <w:t xml:space="preserve"> un acuerdo con quien realmente tuviera voluntad de negociar y quisiera acordar</w:t>
      </w:r>
      <w:r>
        <w:t>.</w:t>
      </w:r>
    </w:p>
    <w:p w:rsidR="00257707" w:rsidRDefault="00257707" w:rsidP="002A629C">
      <w:pPr>
        <w:pStyle w:val="Texto"/>
      </w:pPr>
    </w:p>
    <w:p w:rsidR="00257707" w:rsidRDefault="00257707" w:rsidP="002A629C">
      <w:pPr>
        <w:pStyle w:val="Texto"/>
      </w:pPr>
      <w:r>
        <w:t>En esos momentos, decir, de incertidumbre económica,</w:t>
      </w:r>
      <w:r w:rsidRPr="00D62EFE">
        <w:t xml:space="preserve"> </w:t>
      </w:r>
      <w:r>
        <w:t>c</w:t>
      </w:r>
      <w:r w:rsidRPr="00D62EFE">
        <w:t xml:space="preserve">abía hablar de mejoras sociales y de políticas </w:t>
      </w:r>
      <w:r>
        <w:t>sectoriales</w:t>
      </w:r>
      <w:r w:rsidRPr="00D62EFE">
        <w:t xml:space="preserve"> razonables, sin entrar en aventuras económicas insostenibles que hipotecasen el bienestar de la ciudadanía o la igualdad social necesaria </w:t>
      </w:r>
      <w:r>
        <w:t>para la cohesión general. Y a ello nos hemos dedicado</w:t>
      </w:r>
      <w:r w:rsidRPr="00D62EFE">
        <w:t xml:space="preserve"> las semanas que han antecedido a esta sesión plenaria</w:t>
      </w:r>
      <w:r>
        <w:t>,</w:t>
      </w:r>
      <w:r w:rsidRPr="00D62EFE">
        <w:t xml:space="preserve"> con la mente puesta en que un presupuesto con variaciones era posible, viable y necesario, pero</w:t>
      </w:r>
      <w:r>
        <w:t>,</w:t>
      </w:r>
      <w:r w:rsidRPr="00D62EFE">
        <w:t xml:space="preserve"> </w:t>
      </w:r>
      <w:r>
        <w:t>n</w:t>
      </w:r>
      <w:r w:rsidRPr="00D62EFE">
        <w:t>o uno ni diametralmente opuesto</w:t>
      </w:r>
      <w:r>
        <w:t>,</w:t>
      </w:r>
      <w:r w:rsidRPr="00D62EFE">
        <w:t xml:space="preserve"> por responsabilidad política, n</w:t>
      </w:r>
      <w:r>
        <w:t>i</w:t>
      </w:r>
      <w:r w:rsidRPr="00D62EFE">
        <w:t xml:space="preserve"> imposible de cumplir</w:t>
      </w:r>
      <w:r>
        <w:t>,</w:t>
      </w:r>
      <w:r w:rsidRPr="00D62EFE">
        <w:t xml:space="preserve"> por </w:t>
      </w:r>
      <w:r>
        <w:t>ir</w:t>
      </w:r>
      <w:r w:rsidRPr="00D62EFE">
        <w:t>real y por inviable económicamente</w:t>
      </w:r>
      <w:r>
        <w:t>.</w:t>
      </w:r>
    </w:p>
    <w:p w:rsidR="00257707" w:rsidRDefault="00257707" w:rsidP="002A629C">
      <w:pPr>
        <w:pStyle w:val="Texto"/>
      </w:pPr>
    </w:p>
    <w:p w:rsidR="00257707" w:rsidRDefault="00257707" w:rsidP="002A629C">
      <w:pPr>
        <w:pStyle w:val="Texto"/>
      </w:pPr>
      <w:r>
        <w:t>E</w:t>
      </w:r>
      <w:r w:rsidRPr="00D62EFE">
        <w:t>n este escenario</w:t>
      </w:r>
      <w:r>
        <w:t>, y tras la pronta, en mi</w:t>
      </w:r>
      <w:r w:rsidRPr="00D62EFE">
        <w:t xml:space="preserve"> opinión, autoexclusión negociadora del Grupo Popular, que para </w:t>
      </w:r>
      <w:r>
        <w:t>comienzos de</w:t>
      </w:r>
      <w:r w:rsidRPr="00D62EFE">
        <w:t xml:space="preserve"> noviembre ya había </w:t>
      </w:r>
      <w:r w:rsidRPr="00D62EFE">
        <w:lastRenderedPageBreak/>
        <w:t xml:space="preserve">planteado públicamente unas iniciativas </w:t>
      </w:r>
      <w:r>
        <w:t>in</w:t>
      </w:r>
      <w:r w:rsidRPr="00D62EFE">
        <w:t>asumibles con b</w:t>
      </w:r>
      <w:r>
        <w:t>ajadas impositivas de impuestos y</w:t>
      </w:r>
      <w:r w:rsidRPr="00D62EFE">
        <w:t xml:space="preserve"> modificaciones</w:t>
      </w:r>
      <w:r>
        <w:t xml:space="preserve"> de</w:t>
      </w:r>
      <w:r w:rsidRPr="00D62EFE">
        <w:t xml:space="preserve"> los</w:t>
      </w:r>
      <w:r>
        <w:t xml:space="preserve"> coeficientes de</w:t>
      </w:r>
      <w:r w:rsidRPr="00D62EFE">
        <w:t xml:space="preserve"> aportación al Gobierno Vasco. La</w:t>
      </w:r>
      <w:r>
        <w:t>s negociaciones</w:t>
      </w:r>
      <w:r w:rsidRPr="00D62EFE">
        <w:t xml:space="preserve"> se centraron en los grupos de</w:t>
      </w:r>
      <w:r>
        <w:t xml:space="preserve"> E</w:t>
      </w:r>
      <w:r w:rsidRPr="00D62EFE">
        <w:t>l</w:t>
      </w:r>
      <w:r>
        <w:t>karrekin</w:t>
      </w:r>
      <w:r w:rsidRPr="00D62EFE">
        <w:t xml:space="preserve"> Podemos y EH Bildu, que habían mostrado su voluntad negociadora en el momento de presentar e</w:t>
      </w:r>
      <w:r>
        <w:t>l presupuesto ante la Comisión.</w:t>
      </w:r>
    </w:p>
    <w:p w:rsidR="00257707" w:rsidRDefault="00257707" w:rsidP="002A629C">
      <w:pPr>
        <w:pStyle w:val="Texto"/>
      </w:pPr>
    </w:p>
    <w:p w:rsidR="00257707" w:rsidRDefault="00257707" w:rsidP="002A629C">
      <w:pPr>
        <w:pStyle w:val="Texto"/>
      </w:pPr>
      <w:r w:rsidRPr="00D62EFE">
        <w:t xml:space="preserve">Ahora bien, mientras el </w:t>
      </w:r>
      <w:r>
        <w:t>grupo Elkarrekin</w:t>
      </w:r>
      <w:r w:rsidRPr="00D62EFE">
        <w:t xml:space="preserve"> </w:t>
      </w:r>
      <w:r>
        <w:t>P</w:t>
      </w:r>
      <w:r w:rsidRPr="00D62EFE">
        <w:t>odemos se incorporaba</w:t>
      </w:r>
      <w:r>
        <w:t xml:space="preserve"> a</w:t>
      </w:r>
      <w:r w:rsidRPr="00D62EFE">
        <w:t xml:space="preserve"> la negociación el mismo día siguiente al final de la presentación de los presupuestos en comisión, el grupo de</w:t>
      </w:r>
      <w:r>
        <w:t xml:space="preserve"> EH Bildu, por el contrario, tra</w:t>
      </w:r>
      <w:r w:rsidRPr="00D62EFE">
        <w:t>s dilatar la concertación de los encuentros</w:t>
      </w:r>
      <w:r>
        <w:t>, realizó</w:t>
      </w:r>
      <w:r w:rsidRPr="00D62EFE">
        <w:t xml:space="preserve"> una propuesta</w:t>
      </w:r>
      <w:r>
        <w:t xml:space="preserve"> de negociación, cara al público más que al Gobierno,</w:t>
      </w:r>
      <w:r w:rsidRPr="00D62EFE">
        <w:t xml:space="preserve"> </w:t>
      </w:r>
      <w:r>
        <w:t>c</w:t>
      </w:r>
      <w:r w:rsidRPr="00D62EFE">
        <w:t>asi 15 día</w:t>
      </w:r>
      <w:r>
        <w:t>s después de dicha presentación.</w:t>
      </w:r>
      <w:r w:rsidRPr="00D62EFE">
        <w:t xml:space="preserve"> </w:t>
      </w:r>
      <w:r>
        <w:t>A</w:t>
      </w:r>
      <w:r w:rsidRPr="00D62EFE">
        <w:t xml:space="preserve"> aquella reunión, EH Bildu acudió sin una propuesta concreta y el Gobierno </w:t>
      </w:r>
      <w:r>
        <w:t>se mostró</w:t>
      </w:r>
      <w:r w:rsidRPr="00D62EFE">
        <w:t xml:space="preserve"> abierto a recibirla para poder analizarla. </w:t>
      </w:r>
      <w:r>
        <w:t>Recibió esa</w:t>
      </w:r>
      <w:r w:rsidRPr="00D62EFE">
        <w:t xml:space="preserve"> propuesta 15 </w:t>
      </w:r>
      <w:r>
        <w:t>minutos</w:t>
      </w:r>
      <w:r w:rsidRPr="00D62EFE">
        <w:t xml:space="preserve"> antes </w:t>
      </w:r>
      <w:r>
        <w:t>que la presentaran públicamente.</w:t>
      </w:r>
    </w:p>
    <w:p w:rsidR="00257707" w:rsidRDefault="00257707" w:rsidP="002A629C">
      <w:pPr>
        <w:pStyle w:val="Texto"/>
      </w:pPr>
    </w:p>
    <w:p w:rsidR="00257707" w:rsidRDefault="00257707" w:rsidP="002A629C">
      <w:pPr>
        <w:pStyle w:val="Texto"/>
      </w:pPr>
      <w:r>
        <w:t xml:space="preserve">Si ya </w:t>
      </w:r>
      <w:r w:rsidRPr="00D62EFE">
        <w:t>desde las formas, contrastar esta manera</w:t>
      </w:r>
      <w:r>
        <w:t xml:space="preserve"> de</w:t>
      </w:r>
      <w:r w:rsidRPr="00D62EFE">
        <w:t xml:space="preserve"> actuar con una verdadera voluntad</w:t>
      </w:r>
      <w:r>
        <w:t xml:space="preserve"> negociadora,</w:t>
      </w:r>
      <w:r w:rsidRPr="00D62EFE">
        <w:t xml:space="preserve"> que debe es</w:t>
      </w:r>
      <w:r>
        <w:t>tar presidida por la discreción,</w:t>
      </w:r>
      <w:r w:rsidRPr="00D62EFE">
        <w:t xml:space="preserve"> </w:t>
      </w:r>
      <w:r>
        <w:t>suponen un reto, l</w:t>
      </w:r>
      <w:r w:rsidRPr="00D62EFE">
        <w:t xml:space="preserve">a lectura del contenido de la plataforma negociadora </w:t>
      </w:r>
      <w:r>
        <w:t>b</w:t>
      </w:r>
      <w:r w:rsidRPr="00D62EFE">
        <w:t>asada, entre otras, fundamentalmente en reivindicaciones casi idénticas a las que hicieron fracasar la negociación presupuestaria del pasado año, no situaba el fondo de las posibilidades de acercamiento negociador con este grupo en parámetros de viabilidad</w:t>
      </w:r>
      <w:r>
        <w:t>.</w:t>
      </w:r>
    </w:p>
    <w:p w:rsidR="00257707" w:rsidRDefault="00257707" w:rsidP="002A629C">
      <w:pPr>
        <w:pStyle w:val="Texto"/>
      </w:pPr>
    </w:p>
    <w:p w:rsidR="00257707" w:rsidRDefault="00257707" w:rsidP="002A629C">
      <w:pPr>
        <w:pStyle w:val="Texto"/>
      </w:pPr>
      <w:r>
        <w:t>P</w:t>
      </w:r>
      <w:r w:rsidRPr="00D62EFE">
        <w:t>or entender</w:t>
      </w:r>
      <w:r>
        <w:t>la ya conocida y ajustada a lo recibido,</w:t>
      </w:r>
      <w:r w:rsidRPr="00D62EFE">
        <w:t xml:space="preserve"> </w:t>
      </w:r>
      <w:r>
        <w:t>n</w:t>
      </w:r>
      <w:r w:rsidRPr="00D62EFE">
        <w:t xml:space="preserve">o voy a repetir ahora la valoración del Gobierno Vasco, que hizo el mismo día 26 por </w:t>
      </w:r>
      <w:r>
        <w:t>la propuesta remitida. Pero la celeridad con que</w:t>
      </w:r>
      <w:r w:rsidRPr="00D62EFE">
        <w:t xml:space="preserve"> salió la coalición </w:t>
      </w:r>
      <w:r>
        <w:t>a</w:t>
      </w:r>
      <w:r w:rsidRPr="00D62EFE">
        <w:t xml:space="preserve"> manifestar que sabe leer entre líneas y que la </w:t>
      </w:r>
      <w:r>
        <w:t>valoración gubernamental de</w:t>
      </w:r>
      <w:r w:rsidRPr="00D62EFE">
        <w:t>nota la escasa voluntad de sentarse a negociar su propuesta</w:t>
      </w:r>
      <w:r>
        <w:t>, a</w:t>
      </w:r>
      <w:r w:rsidRPr="00D62EFE">
        <w:t>mén</w:t>
      </w:r>
      <w:r>
        <w:t xml:space="preserve"> de</w:t>
      </w:r>
      <w:r w:rsidRPr="00D62EFE">
        <w:t xml:space="preserve"> sugerir que había ya un acuerdo con </w:t>
      </w:r>
      <w:r>
        <w:t>Elkarrekin</w:t>
      </w:r>
      <w:r w:rsidRPr="00D62EFE">
        <w:t xml:space="preserve"> Podemos</w:t>
      </w:r>
      <w:r>
        <w:t>,</w:t>
      </w:r>
      <w:r w:rsidRPr="00D62EFE">
        <w:t xml:space="preserve"> indicaba que la coalició</w:t>
      </w:r>
      <w:r>
        <w:t>n siempre estuvo más interesada</w:t>
      </w:r>
      <w:r w:rsidRPr="00D62EFE">
        <w:t xml:space="preserve"> en</w:t>
      </w:r>
      <w:r>
        <w:t xml:space="preserve"> buscar justificar una negativa negociadora</w:t>
      </w:r>
      <w:r w:rsidRPr="00D62EFE">
        <w:t xml:space="preserve"> por parte del Gobierno que ser positiva y</w:t>
      </w:r>
      <w:r>
        <w:t xml:space="preserve"> útil a la sociedad vasca y que disfrazab</w:t>
      </w:r>
      <w:r w:rsidRPr="00D62EFE">
        <w:t>a su propuesta presupuestaria, ocultando de nuevo</w:t>
      </w:r>
      <w:r>
        <w:t>,</w:t>
      </w:r>
      <w:r w:rsidRPr="00D62EFE">
        <w:t xml:space="preserve"> como el año pasado</w:t>
      </w:r>
      <w:r>
        <w:t>,</w:t>
      </w:r>
      <w:r w:rsidRPr="00D62EFE">
        <w:t xml:space="preserve"> el </w:t>
      </w:r>
      <w:r>
        <w:lastRenderedPageBreak/>
        <w:t>trampantojo de</w:t>
      </w:r>
      <w:r w:rsidRPr="00D62EFE">
        <w:t xml:space="preserve"> un cierto cálculo político de desgaste</w:t>
      </w:r>
      <w:r>
        <w:t xml:space="preserve"> al Gobierno y a los partidos…</w:t>
      </w:r>
    </w:p>
    <w:p w:rsidR="00257707" w:rsidRDefault="00257707" w:rsidP="002A629C">
      <w:pPr>
        <w:pStyle w:val="Texto"/>
      </w:pPr>
    </w:p>
    <w:p w:rsidR="00257707" w:rsidRPr="00A00CA0" w:rsidRDefault="00257707" w:rsidP="002A629C">
      <w:pPr>
        <w:pStyle w:val="Texto"/>
      </w:pPr>
      <w:r>
        <w:t xml:space="preserve">(4. </w:t>
      </w:r>
      <w:r w:rsidRPr="00544B56">
        <w:rPr>
          <w:lang w:val="eu-ES"/>
        </w:rPr>
        <w:t>zintaren amaiera)</w:t>
      </w:r>
    </w:p>
    <w:p w:rsidR="00257707" w:rsidRDefault="00257707" w:rsidP="008160DE">
      <w:pPr>
        <w:pStyle w:val="Texto"/>
      </w:pPr>
      <w:r>
        <w:t>(5. zintaren hasiera)</w:t>
      </w:r>
    </w:p>
    <w:p w:rsidR="00257707" w:rsidRDefault="00257707" w:rsidP="008160DE">
      <w:pPr>
        <w:pStyle w:val="Texto"/>
      </w:pPr>
    </w:p>
    <w:p w:rsidR="00257707" w:rsidRDefault="00257707" w:rsidP="008160DE">
      <w:pPr>
        <w:pStyle w:val="Texto"/>
      </w:pPr>
      <w:r>
        <w:t>… de</w:t>
      </w:r>
      <w:r w:rsidRPr="00F15081">
        <w:t xml:space="preserve"> su propuesta presupuestaria, ocultando de nuevo</w:t>
      </w:r>
      <w:r>
        <w:t>,</w:t>
      </w:r>
      <w:r w:rsidRPr="00F15081">
        <w:t xml:space="preserve"> como el año pasado</w:t>
      </w:r>
      <w:r>
        <w:t>,</w:t>
      </w:r>
      <w:r w:rsidRPr="00F15081">
        <w:t xml:space="preserve"> el </w:t>
      </w:r>
      <w:r>
        <w:t xml:space="preserve">trampantojo de </w:t>
      </w:r>
      <w:r w:rsidR="00EA1FC5">
        <w:t>un cierto cálculo político</w:t>
      </w:r>
      <w:r w:rsidRPr="00F15081">
        <w:t xml:space="preserve"> de desgaste a</w:t>
      </w:r>
      <w:r>
        <w:t>l Gobierno y a los partidos en é</w:t>
      </w:r>
      <w:r w:rsidRPr="00F15081">
        <w:t>l representados</w:t>
      </w:r>
      <w:r>
        <w:t>,</w:t>
      </w:r>
      <w:r w:rsidRPr="00F15081">
        <w:t xml:space="preserve"> de pedir cuestiones que</w:t>
      </w:r>
      <w:r>
        <w:t xml:space="preserve"> er</w:t>
      </w:r>
      <w:r w:rsidRPr="00F15081">
        <w:t>an imposible</w:t>
      </w:r>
      <w:r>
        <w:t>s</w:t>
      </w:r>
      <w:r w:rsidRPr="00F15081">
        <w:t>.</w:t>
      </w:r>
    </w:p>
    <w:p w:rsidR="00257707" w:rsidRDefault="00257707" w:rsidP="008160DE">
      <w:pPr>
        <w:pStyle w:val="Texto"/>
      </w:pPr>
    </w:p>
    <w:p w:rsidR="00257707" w:rsidRDefault="00257707" w:rsidP="008160DE">
      <w:pPr>
        <w:pStyle w:val="Texto"/>
        <w:rPr>
          <w:lang w:val="eu-ES"/>
        </w:rPr>
      </w:pPr>
      <w:r w:rsidRPr="00F15081">
        <w:rPr>
          <w:lang w:val="eu-ES"/>
        </w:rPr>
        <w:t xml:space="preserve">Jaurlaritzak ere badaki lerro artean irakurtzen eta agerikoa zen EH Bildu beste eszenatoki batean zegoela. Joan den San Balentin egunean </w:t>
      </w:r>
      <w:r>
        <w:rPr>
          <w:lang w:val="eu-ES"/>
        </w:rPr>
        <w:t xml:space="preserve">EH </w:t>
      </w:r>
      <w:r w:rsidRPr="00F15081">
        <w:rPr>
          <w:lang w:val="eu-ES"/>
        </w:rPr>
        <w:t xml:space="preserve">Bilduk euskaldunen bizimodua hobetuko besterik egiten ez zuten bozketetan parte hartu </w:t>
      </w:r>
      <w:r>
        <w:rPr>
          <w:lang w:val="eu-ES"/>
        </w:rPr>
        <w:t>(…)</w:t>
      </w:r>
      <w:r w:rsidRPr="00F15081">
        <w:rPr>
          <w:lang w:val="eu-ES"/>
        </w:rPr>
        <w:t xml:space="preserve"> gertatu zena errep</w:t>
      </w:r>
      <w:r>
        <w:rPr>
          <w:lang w:val="eu-ES"/>
        </w:rPr>
        <w:t>ikatzen du eszenatoki horrek.</w:t>
      </w:r>
    </w:p>
    <w:p w:rsidR="00257707" w:rsidRDefault="00257707" w:rsidP="008160DE">
      <w:pPr>
        <w:pStyle w:val="Texto"/>
        <w:rPr>
          <w:lang w:val="eu-ES"/>
        </w:rPr>
      </w:pPr>
    </w:p>
    <w:p w:rsidR="00257707" w:rsidRDefault="00257707" w:rsidP="008160DE">
      <w:pPr>
        <w:pStyle w:val="Texto"/>
      </w:pPr>
      <w:r w:rsidRPr="00F15081">
        <w:rPr>
          <w:lang w:val="es-ES"/>
        </w:rPr>
        <w:t>Por el contrario, de</w:t>
      </w:r>
      <w:r>
        <w:rPr>
          <w:lang w:val="es-ES"/>
        </w:rPr>
        <w:t>sde el primer momento, incluso dirí</w:t>
      </w:r>
      <w:r w:rsidRPr="00F15081">
        <w:rPr>
          <w:lang w:val="es-ES"/>
        </w:rPr>
        <w:t xml:space="preserve">a yo desde febrero </w:t>
      </w:r>
      <w:r w:rsidRPr="00F15081">
        <w:t xml:space="preserve">de este mismo año, sin renunciar a ninguno </w:t>
      </w:r>
      <w:r>
        <w:t>de sus postulados ideológicos p</w:t>
      </w:r>
      <w:r w:rsidRPr="00F15081">
        <w:t xml:space="preserve">ero consciente de la necesidad de cambiar a la praxis político institucional, </w:t>
      </w:r>
      <w:r>
        <w:t xml:space="preserve">Elkarrekin Podemos ha </w:t>
      </w:r>
      <w:r w:rsidRPr="00F15081">
        <w:t xml:space="preserve">adoptado una actitud negociadora que conjuga utilidad social con pequeños </w:t>
      </w:r>
      <w:r>
        <w:t xml:space="preserve">pero significativos pasos que introducen </w:t>
      </w:r>
      <w:r w:rsidRPr="00F15081">
        <w:t>cambios de bastante más cal</w:t>
      </w:r>
      <w:r>
        <w:t>ad</w:t>
      </w:r>
      <w:r w:rsidRPr="00F15081">
        <w:t>o que los que</w:t>
      </w:r>
      <w:r>
        <w:t xml:space="preserve"> se buscan denostar, que los que </w:t>
      </w:r>
      <w:r w:rsidRPr="00F15081">
        <w:t xml:space="preserve">buscan denostar el acuerdo un día sí y otro </w:t>
      </w:r>
      <w:r>
        <w:t>día</w:t>
      </w:r>
      <w:r w:rsidRPr="00F15081">
        <w:t xml:space="preserve"> también qu</w:t>
      </w:r>
      <w:r>
        <w:t xml:space="preserve">ieren hacernos creer. </w:t>
      </w:r>
    </w:p>
    <w:p w:rsidR="00257707" w:rsidRDefault="00257707" w:rsidP="008160DE">
      <w:pPr>
        <w:pStyle w:val="Texto"/>
      </w:pPr>
    </w:p>
    <w:p w:rsidR="00257707" w:rsidRDefault="00257707" w:rsidP="008160DE">
      <w:pPr>
        <w:pStyle w:val="Texto"/>
      </w:pPr>
      <w:r>
        <w:t>D</w:t>
      </w:r>
      <w:r w:rsidRPr="00F15081">
        <w:t xml:space="preserve">ijimos que </w:t>
      </w:r>
      <w:r>
        <w:t xml:space="preserve">buscaríamos </w:t>
      </w:r>
      <w:r w:rsidRPr="00F15081">
        <w:t xml:space="preserve">un acuerdo con quien realmente tuviera voluntad de negociar, y así lo hemos hecho con </w:t>
      </w:r>
      <w:r>
        <w:t xml:space="preserve">Elkarrekin Podemos, </w:t>
      </w:r>
      <w:r w:rsidRPr="00F15081">
        <w:t>único grupo que ha querido entrar en una negociación que ha dado, entiendo</w:t>
      </w:r>
      <w:r>
        <w:t>,</w:t>
      </w:r>
      <w:r w:rsidRPr="00F15081">
        <w:t xml:space="preserve"> un fruto extraordinariamente positivo. No di</w:t>
      </w:r>
      <w:r>
        <w:t xml:space="preserve">ré </w:t>
      </w:r>
      <w:r w:rsidRPr="00F15081">
        <w:t>que ha sido fácil</w:t>
      </w:r>
      <w:r>
        <w:t>. A</w:t>
      </w:r>
      <w:r w:rsidRPr="00F15081">
        <w:t>l c</w:t>
      </w:r>
      <w:r>
        <w:t>ontrario, ha resultado complejo</w:t>
      </w:r>
      <w:r w:rsidRPr="00F15081">
        <w:t xml:space="preserve"> porque ambas partes hemos tenido que admitir el principio de realidad de la complejidad social y económica y el marco de funcionami</w:t>
      </w:r>
      <w:r>
        <w:t>ento institucional y normativo.</w:t>
      </w:r>
    </w:p>
    <w:p w:rsidR="00257707" w:rsidRDefault="00257707" w:rsidP="008160DE">
      <w:pPr>
        <w:pStyle w:val="Texto"/>
      </w:pPr>
    </w:p>
    <w:p w:rsidR="00257707" w:rsidRDefault="00257707" w:rsidP="008160DE">
      <w:pPr>
        <w:pStyle w:val="Texto"/>
      </w:pPr>
      <w:r w:rsidRPr="00F15081">
        <w:t xml:space="preserve">Por ello, lo primero que </w:t>
      </w:r>
      <w:r>
        <w:t xml:space="preserve">debo hacer es agradecer, agradecer </w:t>
      </w:r>
      <w:r w:rsidRPr="00F15081">
        <w:t xml:space="preserve">de verdad la actitud, el talante constructivo y pragmático y la rectitud con que los </w:t>
      </w:r>
      <w:r>
        <w:lastRenderedPageBreak/>
        <w:t>representantes del grupo</w:t>
      </w:r>
      <w:r w:rsidRPr="00F15081">
        <w:t xml:space="preserve"> parlamentario de Elkarrekin Podemos han actuado </w:t>
      </w:r>
      <w:r>
        <w:t xml:space="preserve">en </w:t>
      </w:r>
      <w:r w:rsidRPr="00F15081">
        <w:t>la búsqueda de soluci</w:t>
      </w:r>
      <w:r>
        <w:t>ones</w:t>
      </w:r>
      <w:r w:rsidRPr="00F15081">
        <w:t xml:space="preserve">. Es evidente que no es el presupuesto del </w:t>
      </w:r>
      <w:r>
        <w:t xml:space="preserve">Elkarrekin Podemos </w:t>
      </w:r>
      <w:r w:rsidRPr="00F15081">
        <w:t>pero tampoco es el presentado por el Gobierno en su integridad. Ha habido acuerdos que propician cambi</w:t>
      </w:r>
      <w:r>
        <w:t>os muy significativos en el por</w:t>
      </w:r>
      <w:r w:rsidRPr="00F15081">
        <w:t>meno</w:t>
      </w:r>
      <w:r>
        <w:t>r</w:t>
      </w:r>
      <w:r w:rsidRPr="00F15081">
        <w:t xml:space="preserve"> de gastos que escoran política</w:t>
      </w:r>
      <w:r>
        <w:t>s públicas</w:t>
      </w:r>
      <w:r w:rsidRPr="00F15081">
        <w:t xml:space="preserve"> muy importantes</w:t>
      </w:r>
      <w:r>
        <w:t>,</w:t>
      </w:r>
      <w:r w:rsidRPr="00F15081">
        <w:t xml:space="preserve"> hacia terrenos en los que se visibiliza una incidencia crucial de</w:t>
      </w:r>
      <w:r>
        <w:t xml:space="preserve"> Elkarrekin Podemos </w:t>
      </w:r>
      <w:r w:rsidRPr="00F15081">
        <w:t>y el conjunto de la sociedad vasca</w:t>
      </w:r>
      <w:r>
        <w:t>.</w:t>
      </w:r>
    </w:p>
    <w:p w:rsidR="00257707" w:rsidRDefault="00257707" w:rsidP="008160DE">
      <w:pPr>
        <w:pStyle w:val="Texto"/>
      </w:pPr>
    </w:p>
    <w:p w:rsidR="00257707" w:rsidRDefault="00257707" w:rsidP="008160DE">
      <w:pPr>
        <w:pStyle w:val="Texto"/>
      </w:pPr>
      <w:r>
        <w:t>M</w:t>
      </w:r>
      <w:r w:rsidRPr="00F15081">
        <w:t xml:space="preserve">over el marco de las </w:t>
      </w:r>
      <w:r>
        <w:t>C</w:t>
      </w:r>
      <w:r w:rsidRPr="00F15081">
        <w:t xml:space="preserve">uentas </w:t>
      </w:r>
      <w:r>
        <w:t>P</w:t>
      </w:r>
      <w:r w:rsidRPr="00F15081">
        <w:t>úblicas de 2020, 88 millones de euros de un total de 301</w:t>
      </w:r>
      <w:r>
        <w:t xml:space="preserve">, que eran los adicionales, </w:t>
      </w:r>
      <w:r w:rsidRPr="00F15081">
        <w:t xml:space="preserve">no es ninguna </w:t>
      </w:r>
      <w:r>
        <w:t xml:space="preserve">bagatela </w:t>
      </w:r>
      <w:r w:rsidRPr="00F15081">
        <w:t>sino una gran incidencia</w:t>
      </w:r>
      <w:r>
        <w:t>, t</w:t>
      </w:r>
      <w:r w:rsidRPr="00F15081">
        <w:t xml:space="preserve">odo ello sin contar con la </w:t>
      </w:r>
      <w:r>
        <w:t xml:space="preserve">asignación </w:t>
      </w:r>
      <w:r w:rsidRPr="00F15081">
        <w:t>o reasignación de incidencia</w:t>
      </w:r>
      <w:r>
        <w:t>,</w:t>
      </w:r>
      <w:r w:rsidRPr="00F15081">
        <w:t xml:space="preserve"> también plurianual</w:t>
      </w:r>
      <w:r>
        <w:t>. E</w:t>
      </w:r>
      <w:r w:rsidRPr="00F15081">
        <w:t>l contenido de la oferta gubernamental así como lo</w:t>
      </w:r>
      <w:r>
        <w:t>s extremos del acuerdo suscrito</w:t>
      </w:r>
      <w:r w:rsidRPr="00F15081">
        <w:t xml:space="preserve"> han conducido a concretar el esfuerzo de mejora presupuestaria en tres materias de importancia capital en los días en que vivimos</w:t>
      </w:r>
      <w:r>
        <w:t>:</w:t>
      </w:r>
      <w:r w:rsidRPr="00F15081">
        <w:t xml:space="preserve"> las políticas feministas y la lucha contra la violencia machista, las medidas contra el cambio climático y las medidas de protección ante la crisis para familias, empresas y jóvenes</w:t>
      </w:r>
      <w:r>
        <w:t>.</w:t>
      </w:r>
    </w:p>
    <w:p w:rsidR="00257707" w:rsidRDefault="00257707" w:rsidP="008160DE">
      <w:pPr>
        <w:pStyle w:val="Texto"/>
      </w:pPr>
    </w:p>
    <w:p w:rsidR="00257707" w:rsidRDefault="00257707" w:rsidP="008160DE">
      <w:pPr>
        <w:pStyle w:val="Texto"/>
      </w:pPr>
      <w:r w:rsidRPr="00EC7BB0">
        <w:rPr>
          <w:lang w:val="eu-ES"/>
        </w:rPr>
        <w:t>Akordio honen arabera, 201,5 milioi eu</w:t>
      </w:r>
      <w:r>
        <w:rPr>
          <w:lang w:val="eu-ES"/>
        </w:rPr>
        <w:t xml:space="preserve">roko zuzkidura ekonomikoa (…) </w:t>
      </w:r>
      <w:r w:rsidRPr="00EC7BB0">
        <w:rPr>
          <w:lang w:val="eu-ES"/>
        </w:rPr>
        <w:t>dira datorren urteko aurrekontuan.</w:t>
      </w:r>
      <w:r w:rsidRPr="00F15081">
        <w:t xml:space="preserve"> No voy a reproducir aqu</w:t>
      </w:r>
      <w:r>
        <w:t>í todo el contenido del acuerdo</w:t>
      </w:r>
      <w:r w:rsidRPr="00F15081">
        <w:t xml:space="preserve"> por haberse hecho público el mismo, pero sí </w:t>
      </w:r>
      <w:r>
        <w:t xml:space="preserve">reseñaré </w:t>
      </w:r>
      <w:r w:rsidRPr="00F15081">
        <w:t>los avances que</w:t>
      </w:r>
      <w:r>
        <w:t xml:space="preserve">, en </w:t>
      </w:r>
      <w:r w:rsidRPr="00F15081">
        <w:t>mi opinión</w:t>
      </w:r>
      <w:r>
        <w:t>,</w:t>
      </w:r>
      <w:r w:rsidRPr="00F15081">
        <w:t xml:space="preserve"> han puesto en cierta transformación</w:t>
      </w:r>
      <w:r>
        <w:t xml:space="preserve">…, supuesto, perdón, una cierta transformación </w:t>
      </w:r>
      <w:r w:rsidRPr="00F15081">
        <w:t>presupuestaria</w:t>
      </w:r>
      <w:r>
        <w:t>. Más en concreto</w:t>
      </w:r>
      <w:r w:rsidRPr="00F15081">
        <w:t>,</w:t>
      </w:r>
      <w:r>
        <w:t xml:space="preserve"> en</w:t>
      </w:r>
      <w:r w:rsidRPr="00F15081">
        <w:t xml:space="preserve"> lo que se refiere a las políticas feministas y lucha contra la </w:t>
      </w:r>
      <w:r>
        <w:t>violencia</w:t>
      </w:r>
      <w:r w:rsidRPr="00F15081">
        <w:t xml:space="preserve"> ma</w:t>
      </w:r>
      <w:r>
        <w:t>chista</w:t>
      </w:r>
      <w:r w:rsidRPr="00F15081">
        <w:t xml:space="preserve"> se incluy</w:t>
      </w:r>
      <w:r>
        <w:t>en acciones dirigidas a mujeres</w:t>
      </w:r>
      <w:r w:rsidRPr="00F15081">
        <w:t xml:space="preserve"> víctimas de la violencia sexual y violencia de género, </w:t>
      </w:r>
      <w:r>
        <w:t xml:space="preserve">planes de </w:t>
      </w:r>
      <w:r w:rsidRPr="00F15081">
        <w:t xml:space="preserve">formación en igualdad para el personal público, medidas de protección </w:t>
      </w:r>
      <w:r>
        <w:t>de acompañamiento en juzgados y</w:t>
      </w:r>
      <w:r w:rsidRPr="00F15081">
        <w:t xml:space="preserve"> también se ha puesto especial atención </w:t>
      </w:r>
      <w:r>
        <w:t xml:space="preserve">en </w:t>
      </w:r>
      <w:r w:rsidRPr="00F15081">
        <w:t>menores y adolescentes, víctimas y en mujeres mayores, que en muchas ocasiones tienen más dificultades para llegar a los cauces habituales o desconoce</w:t>
      </w:r>
      <w:r>
        <w:t>n, incluso, que están siendo víctimas.</w:t>
      </w:r>
    </w:p>
    <w:p w:rsidR="00257707" w:rsidRDefault="00257707" w:rsidP="008160DE">
      <w:pPr>
        <w:pStyle w:val="Texto"/>
      </w:pPr>
    </w:p>
    <w:p w:rsidR="00257707" w:rsidRDefault="00257707" w:rsidP="008160DE">
      <w:pPr>
        <w:pStyle w:val="Texto"/>
      </w:pPr>
      <w:r w:rsidRPr="00F15081">
        <w:t>As</w:t>
      </w:r>
      <w:r>
        <w:t>i</w:t>
      </w:r>
      <w:r w:rsidRPr="00F15081">
        <w:t>mismo, hemos pactado des</w:t>
      </w:r>
      <w:r>
        <w:t xml:space="preserve">arrollar </w:t>
      </w:r>
      <w:r w:rsidRPr="00F15081">
        <w:t xml:space="preserve">un programa de educación afectivo sexual en Educación Infantil, Primaria, Secundaria para prevenir los abusos </w:t>
      </w:r>
      <w:r w:rsidRPr="00F15081">
        <w:lastRenderedPageBreak/>
        <w:t xml:space="preserve">sexuales, lo que </w:t>
      </w:r>
      <w:r>
        <w:t xml:space="preserve">a </w:t>
      </w:r>
      <w:r w:rsidRPr="00F15081">
        <w:t>ambas partes nos parece clave para avanzar hacia una igualdad real y hacia una sociedad libre de violencia machista.</w:t>
      </w:r>
    </w:p>
    <w:p w:rsidR="00257707" w:rsidRDefault="00257707" w:rsidP="008160DE">
      <w:pPr>
        <w:pStyle w:val="Texto"/>
      </w:pPr>
    </w:p>
    <w:p w:rsidR="00257707" w:rsidRDefault="00257707" w:rsidP="008160DE">
      <w:pPr>
        <w:pStyle w:val="Texto"/>
      </w:pPr>
      <w:r w:rsidRPr="00F15081">
        <w:t>En el marco de las medidas contra el cambio climático. Se han dado importantes pasos también en los ámbitos de la transición energética, con ayudas y subvenciones que ayuden a dicha transición, destacando la constitución de una herrami</w:t>
      </w:r>
      <w:r>
        <w:t>enta financiera prevista en la L</w:t>
      </w:r>
      <w:r w:rsidRPr="00F15081">
        <w:t xml:space="preserve">ey </w:t>
      </w:r>
      <w:r>
        <w:t>de Sostenibilidad E</w:t>
      </w:r>
      <w:r w:rsidRPr="00F15081">
        <w:t>nergética para apoyar a entidades locales con el fin de facilitar las inversiones a realizar en su aplicación, lo que va a implicar una modificación del articulado del presente proyecto de ley.</w:t>
      </w:r>
    </w:p>
    <w:p w:rsidR="00257707" w:rsidRDefault="00257707" w:rsidP="008160DE">
      <w:pPr>
        <w:pStyle w:val="Texto"/>
      </w:pPr>
    </w:p>
    <w:p w:rsidR="00257707" w:rsidRDefault="00257707" w:rsidP="008160DE">
      <w:pPr>
        <w:pStyle w:val="Texto"/>
      </w:pPr>
      <w:r w:rsidRPr="00F15081">
        <w:t>La ciudanía recibirá formación para poder analizar las tarifas de la luz y prestar</w:t>
      </w:r>
      <w:r>
        <w:t>á</w:t>
      </w:r>
      <w:r w:rsidRPr="00F15081">
        <w:t xml:space="preserve"> una atención especial a las zonas de actuación prioritaria como Ezkerraldea</w:t>
      </w:r>
      <w:r>
        <w:t>,</w:t>
      </w:r>
      <w:r w:rsidRPr="00F15081">
        <w:t xml:space="preserve"> Meatzaldea, Oarsoaldea, </w:t>
      </w:r>
      <w:r>
        <w:t>Bidasoaldea o Araialdea.</w:t>
      </w:r>
    </w:p>
    <w:p w:rsidR="00257707" w:rsidRDefault="00257707" w:rsidP="008160DE">
      <w:pPr>
        <w:pStyle w:val="Texto"/>
      </w:pPr>
    </w:p>
    <w:p w:rsidR="00257707" w:rsidRDefault="00257707" w:rsidP="008160DE">
      <w:pPr>
        <w:pStyle w:val="Texto"/>
      </w:pPr>
      <w:r>
        <w:t>N</w:t>
      </w:r>
      <w:r w:rsidRPr="00F15081">
        <w:t>ovedoso</w:t>
      </w:r>
      <w:r>
        <w:t xml:space="preserve"> e</w:t>
      </w:r>
      <w:r w:rsidRPr="00F15081">
        <w:t>s a su vez el acuerdo qu</w:t>
      </w:r>
      <w:r>
        <w:t xml:space="preserve">e hemos alcanzado para una línea de </w:t>
      </w:r>
      <w:r w:rsidRPr="00F15081">
        <w:t>ayudas, el plan Renove</w:t>
      </w:r>
      <w:r>
        <w:t>,</w:t>
      </w:r>
      <w:r w:rsidRPr="00F15081">
        <w:t xml:space="preserve"> para transportistas autónomos con licencia de trasporte ligero </w:t>
      </w:r>
      <w:r>
        <w:t>MDL. Mediante e</w:t>
      </w:r>
      <w:r w:rsidRPr="00F15081">
        <w:t>ste</w:t>
      </w:r>
      <w:r>
        <w:t xml:space="preserve"> </w:t>
      </w:r>
      <w:r w:rsidRPr="00F15081">
        <w:t xml:space="preserve">acuerdo, se adoptarán medidas para contar con más </w:t>
      </w:r>
      <w:r>
        <w:t xml:space="preserve">información </w:t>
      </w:r>
      <w:r w:rsidRPr="00F15081">
        <w:t>en distintos sectores de la afección que supone adaptarse al cambio climático, con informes elaborados por los pueblos clústeres</w:t>
      </w:r>
      <w:r>
        <w:t>,</w:t>
      </w:r>
      <w:r w:rsidRPr="00F15081">
        <w:t xml:space="preserve"> inversiones en aq</w:t>
      </w:r>
      <w:r>
        <w:t>uellas zonas de Euskadi</w:t>
      </w:r>
      <w:r w:rsidRPr="00F15081">
        <w:t xml:space="preserve"> más expuestas a los efectos del cambio climático</w:t>
      </w:r>
      <w:r>
        <w:t>.</w:t>
      </w:r>
    </w:p>
    <w:p w:rsidR="00257707" w:rsidRDefault="00257707" w:rsidP="008160DE">
      <w:pPr>
        <w:pStyle w:val="Texto"/>
      </w:pPr>
    </w:p>
    <w:p w:rsidR="00257707" w:rsidRDefault="00257707" w:rsidP="008160DE">
      <w:pPr>
        <w:pStyle w:val="Texto"/>
      </w:pPr>
      <w:r>
        <w:t>T</w:t>
      </w:r>
      <w:r w:rsidRPr="00F15081">
        <w:t>rascendente en este campo la dotación económica de</w:t>
      </w:r>
      <w:r>
        <w:t xml:space="preserve"> un nuevo fondo de Capital Riesgo o</w:t>
      </w:r>
      <w:r w:rsidRPr="00F15081">
        <w:t xml:space="preserve"> la ampliación del</w:t>
      </w:r>
      <w:r>
        <w:t xml:space="preserve"> ya </w:t>
      </w:r>
      <w:r w:rsidRPr="00F15081">
        <w:t>existente</w:t>
      </w:r>
      <w:r>
        <w:t xml:space="preserve"> Ezten</w:t>
      </w:r>
      <w:r w:rsidRPr="00F15081">
        <w:t xml:space="preserve"> para participar en empresas viables pero afectadas por operaciones de de</w:t>
      </w:r>
      <w:r>
        <w:t>sinversión o por salidas abrupta</w:t>
      </w:r>
      <w:r w:rsidRPr="00F15081">
        <w:t>s de capital de empresas familiares. Algunos de los puntos clave de este acuerdo en protección social son el incremento del 4</w:t>
      </w:r>
      <w:r>
        <w:t> </w:t>
      </w:r>
      <w:r w:rsidRPr="00F15081">
        <w:t>%</w:t>
      </w:r>
      <w:r>
        <w:t xml:space="preserve"> en la Renta de G</w:t>
      </w:r>
      <w:r w:rsidRPr="00F15081">
        <w:t xml:space="preserve">arantía de </w:t>
      </w:r>
      <w:r>
        <w:t>I</w:t>
      </w:r>
      <w:r w:rsidRPr="00F15081">
        <w:t>ngresos y de</w:t>
      </w:r>
      <w:r>
        <w:t xml:space="preserve">l subsidio mensual </w:t>
      </w:r>
      <w:r w:rsidRPr="00F15081">
        <w:t xml:space="preserve">complementario para unidades de convivencia monoparentales o el aseguramiento de una transición </w:t>
      </w:r>
      <w:r>
        <w:t>ordenada y garantista entre la Prestación C</w:t>
      </w:r>
      <w:r w:rsidRPr="00F15081">
        <w:t xml:space="preserve">omplementaria de </w:t>
      </w:r>
      <w:r>
        <w:t>V</w:t>
      </w:r>
      <w:r w:rsidRPr="00F15081">
        <w:t>ivienda y el d</w:t>
      </w:r>
      <w:r>
        <w:t>iseñ</w:t>
      </w:r>
      <w:r w:rsidRPr="00F15081">
        <w:t>o definitivo del d</w:t>
      </w:r>
      <w:r>
        <w:t>erecho subjetivo a la vivienda.</w:t>
      </w:r>
    </w:p>
    <w:p w:rsidR="00257707" w:rsidRDefault="00257707" w:rsidP="008160DE">
      <w:pPr>
        <w:pStyle w:val="Texto"/>
      </w:pPr>
    </w:p>
    <w:p w:rsidR="00257707" w:rsidRDefault="00257707" w:rsidP="008160DE">
      <w:pPr>
        <w:pStyle w:val="Texto"/>
      </w:pPr>
      <w:r>
        <w:lastRenderedPageBreak/>
        <w:t>También se contempla</w:t>
      </w:r>
      <w:r w:rsidRPr="00F15081">
        <w:t xml:space="preserve">n varias iniciativas pioneras de </w:t>
      </w:r>
      <w:r w:rsidRPr="00120A11">
        <w:rPr>
          <w:i/>
        </w:rPr>
        <w:t>Cohousing</w:t>
      </w:r>
      <w:r w:rsidRPr="00F15081">
        <w:t xml:space="preserve"> en colaboración con los ayuntamientos</w:t>
      </w:r>
      <w:r>
        <w:t xml:space="preserve"> </w:t>
      </w:r>
      <w:r w:rsidRPr="00F15081">
        <w:t>diri</w:t>
      </w:r>
      <w:r>
        <w:t xml:space="preserve">gidas a jóvenes y a personas </w:t>
      </w:r>
      <w:r w:rsidRPr="00F15081">
        <w:t>mayores</w:t>
      </w:r>
      <w:r>
        <w:t>,</w:t>
      </w:r>
      <w:r w:rsidRPr="00F15081">
        <w:t xml:space="preserve"> aspectos que</w:t>
      </w:r>
      <w:r>
        <w:t>,</w:t>
      </w:r>
      <w:r w:rsidRPr="00F15081">
        <w:t xml:space="preserve"> pese a lo que se diga, suponen avances palpables en materia social y de protección en Euskadi. Otro</w:t>
      </w:r>
      <w:r>
        <w:t xml:space="preserve"> de </w:t>
      </w:r>
      <w:r w:rsidRPr="00F15081">
        <w:t xml:space="preserve">los </w:t>
      </w:r>
      <w:r>
        <w:t xml:space="preserve">aspectos </w:t>
      </w:r>
      <w:r w:rsidRPr="00F15081">
        <w:t>que ha requerido afinar más en la negoci</w:t>
      </w:r>
      <w:r>
        <w:t>ación,</w:t>
      </w:r>
      <w:r w:rsidRPr="00F15081">
        <w:t xml:space="preserve"> pero que se ha visto que si</w:t>
      </w:r>
      <w:r>
        <w:t xml:space="preserve"> de verdad se quiere</w:t>
      </w:r>
      <w:r w:rsidRPr="00F15081">
        <w:t xml:space="preserve"> se puede llegar a acuerdos</w:t>
      </w:r>
      <w:r>
        <w:t>, h</w:t>
      </w:r>
      <w:r w:rsidRPr="00F15081">
        <w:t>a sido la educación de cero a tres años e</w:t>
      </w:r>
      <w:r>
        <w:t>n e</w:t>
      </w:r>
      <w:r w:rsidRPr="00F15081">
        <w:t xml:space="preserve">l que se ha pactado la apertura de nuevos centros del Consorcio </w:t>
      </w:r>
      <w:r>
        <w:t>Ha</w:t>
      </w:r>
      <w:r w:rsidRPr="00F15081">
        <w:t>urreskola</w:t>
      </w:r>
      <w:r>
        <w:t>k</w:t>
      </w:r>
      <w:r w:rsidRPr="00F15081">
        <w:t>, así como una reducción del 10</w:t>
      </w:r>
      <w:r>
        <w:t> </w:t>
      </w:r>
      <w:r w:rsidRPr="00F15081">
        <w:t>% en las tarifas actuales, tanto el año 2020 como el año 2021</w:t>
      </w:r>
      <w:r>
        <w:t xml:space="preserve">. Y </w:t>
      </w:r>
      <w:r w:rsidRPr="00F15081">
        <w:t>una revisión de los tramos de rentas con el fin de favorecer a las familias con menores ingresos y familias</w:t>
      </w:r>
      <w:r>
        <w:t xml:space="preserve"> mono</w:t>
      </w:r>
      <w:r w:rsidRPr="00F15081">
        <w:t>parentales</w:t>
      </w:r>
      <w:r>
        <w:t>.</w:t>
      </w:r>
    </w:p>
    <w:p w:rsidR="00257707" w:rsidRDefault="00257707" w:rsidP="008160DE">
      <w:pPr>
        <w:pStyle w:val="Texto"/>
      </w:pPr>
    </w:p>
    <w:p w:rsidR="00257707" w:rsidRDefault="00257707" w:rsidP="008160DE">
      <w:pPr>
        <w:pStyle w:val="Texto"/>
      </w:pPr>
      <w:r>
        <w:t>Ad</w:t>
      </w:r>
      <w:r w:rsidRPr="00F15081">
        <w:t>emás</w:t>
      </w:r>
      <w:r w:rsidR="00EA1FC5">
        <w:t>,</w:t>
      </w:r>
      <w:r w:rsidRPr="00F15081">
        <w:t xml:space="preserve"> se va a incremen</w:t>
      </w:r>
      <w:r>
        <w:t>tar en 10 millones de euros el Plan de I</w:t>
      </w:r>
      <w:r w:rsidRPr="00F15081">
        <w:t xml:space="preserve">nfraestructuras </w:t>
      </w:r>
      <w:r>
        <w:t>E</w:t>
      </w:r>
      <w:r w:rsidRPr="00F15081">
        <w:t>ducativas es 2019</w:t>
      </w:r>
      <w:r>
        <w:t>-</w:t>
      </w:r>
      <w:r w:rsidRPr="00F15081">
        <w:t>20</w:t>
      </w:r>
      <w:r>
        <w:t>23, priorizando en las nuevas…</w:t>
      </w:r>
    </w:p>
    <w:p w:rsidR="00257707" w:rsidRDefault="00257707" w:rsidP="008160DE">
      <w:pPr>
        <w:pStyle w:val="Texto"/>
      </w:pPr>
    </w:p>
    <w:p w:rsidR="00257707" w:rsidRPr="00A00CA0" w:rsidRDefault="00257707" w:rsidP="008160DE">
      <w:pPr>
        <w:pStyle w:val="Texto"/>
      </w:pPr>
      <w:r>
        <w:t>(5. zintaren amaiera)</w:t>
      </w:r>
    </w:p>
    <w:p w:rsidR="00257707" w:rsidRPr="0031454D" w:rsidRDefault="00257707" w:rsidP="0053711F">
      <w:pPr>
        <w:pStyle w:val="Texto"/>
        <w:rPr>
          <w:lang w:val="eu-ES"/>
        </w:rPr>
      </w:pPr>
      <w:r w:rsidRPr="0031454D">
        <w:rPr>
          <w:lang w:val="eu-ES"/>
        </w:rPr>
        <w:t>(6. zintaren hasiera)</w:t>
      </w:r>
    </w:p>
    <w:p w:rsidR="00257707" w:rsidRPr="0031454D" w:rsidRDefault="00257707" w:rsidP="0053711F">
      <w:pPr>
        <w:pStyle w:val="Texto"/>
        <w:rPr>
          <w:lang w:val="es-ES"/>
        </w:rPr>
      </w:pPr>
    </w:p>
    <w:p w:rsidR="00257707" w:rsidRDefault="00257707" w:rsidP="00E94929">
      <w:pPr>
        <w:pStyle w:val="Texto"/>
        <w:rPr>
          <w:lang w:val="es-ES"/>
        </w:rPr>
      </w:pPr>
      <w:r w:rsidRPr="0031454D">
        <w:rPr>
          <w:lang w:val="es-ES"/>
        </w:rPr>
        <w:t>…</w:t>
      </w:r>
      <w:r>
        <w:rPr>
          <w:lang w:val="es-ES"/>
        </w:rPr>
        <w:t xml:space="preserve"> y familias monoparentales.</w:t>
      </w:r>
    </w:p>
    <w:p w:rsidR="00257707" w:rsidRDefault="00257707" w:rsidP="00E94929">
      <w:pPr>
        <w:pStyle w:val="Texto"/>
        <w:rPr>
          <w:lang w:val="es-ES"/>
        </w:rPr>
      </w:pPr>
    </w:p>
    <w:p w:rsidR="00257707" w:rsidRDefault="00257707" w:rsidP="00E94929">
      <w:pPr>
        <w:pStyle w:val="Texto"/>
        <w:rPr>
          <w:lang w:val="es-ES"/>
        </w:rPr>
      </w:pPr>
      <w:r>
        <w:rPr>
          <w:lang w:val="es-ES"/>
        </w:rPr>
        <w:t>A</w:t>
      </w:r>
      <w:r w:rsidRPr="00B13308">
        <w:rPr>
          <w:lang w:val="es-ES"/>
        </w:rPr>
        <w:t>demás, se va a incremen</w:t>
      </w:r>
      <w:r>
        <w:rPr>
          <w:lang w:val="es-ES"/>
        </w:rPr>
        <w:t>tar en 10 millones de euros el Plan de I</w:t>
      </w:r>
      <w:r w:rsidRPr="00B13308">
        <w:rPr>
          <w:lang w:val="es-ES"/>
        </w:rPr>
        <w:t>nfr</w:t>
      </w:r>
      <w:r>
        <w:rPr>
          <w:lang w:val="es-ES"/>
        </w:rPr>
        <w:t>aestructuras Educativas de 2019-</w:t>
      </w:r>
      <w:r w:rsidRPr="00B13308">
        <w:rPr>
          <w:lang w:val="es-ES"/>
        </w:rPr>
        <w:t>2023, priorizando las nuevas inversiones a realizar</w:t>
      </w:r>
      <w:r>
        <w:rPr>
          <w:lang w:val="es-ES"/>
        </w:rPr>
        <w:t>,</w:t>
      </w:r>
      <w:r w:rsidRPr="00B13308">
        <w:rPr>
          <w:lang w:val="es-ES"/>
        </w:rPr>
        <w:t xml:space="preserve"> los centros educativos con la alta con</w:t>
      </w:r>
      <w:r>
        <w:rPr>
          <w:lang w:val="es-ES"/>
        </w:rPr>
        <w:t xml:space="preserve">centración de alumnado de bajo ISEC, </w:t>
      </w:r>
      <w:r w:rsidRPr="00B13308">
        <w:rPr>
          <w:lang w:val="es-ES"/>
        </w:rPr>
        <w:t>así como en función del índice de necesidades educativas. Se actuará</w:t>
      </w:r>
      <w:r>
        <w:rPr>
          <w:lang w:val="es-ES"/>
        </w:rPr>
        <w:t>,</w:t>
      </w:r>
      <w:r w:rsidRPr="00B13308">
        <w:rPr>
          <w:lang w:val="es-ES"/>
        </w:rPr>
        <w:t xml:space="preserve"> también</w:t>
      </w:r>
      <w:r>
        <w:rPr>
          <w:lang w:val="es-ES"/>
        </w:rPr>
        <w:t>, en la recuperación de cocinas escolares</w:t>
      </w:r>
      <w:r w:rsidRPr="00B13308">
        <w:rPr>
          <w:lang w:val="es-ES"/>
        </w:rPr>
        <w:t xml:space="preserve"> y ampliación de los proyectos pilotos existentes para la gestión de comedores escolares con ayuntamientos. Tanto el Gobierno Vasco com</w:t>
      </w:r>
      <w:r>
        <w:rPr>
          <w:lang w:val="es-ES"/>
        </w:rPr>
        <w:t xml:space="preserve">o Elkarrekin Podemos, </w:t>
      </w:r>
      <w:r w:rsidRPr="00B13308">
        <w:rPr>
          <w:lang w:val="es-ES"/>
        </w:rPr>
        <w:t>hemos coincidido en la importancia de seguir trabajando en el fomento del empleo y en el d</w:t>
      </w:r>
      <w:r>
        <w:rPr>
          <w:lang w:val="es-ES"/>
        </w:rPr>
        <w:t>esarrollo económico de Euskadi. Y</w:t>
      </w:r>
      <w:r w:rsidRPr="00B13308">
        <w:rPr>
          <w:lang w:val="es-ES"/>
        </w:rPr>
        <w:t xml:space="preserve"> así</w:t>
      </w:r>
      <w:r>
        <w:rPr>
          <w:lang w:val="es-ES"/>
        </w:rPr>
        <w:t>,</w:t>
      </w:r>
      <w:r w:rsidRPr="00B13308">
        <w:rPr>
          <w:lang w:val="es-ES"/>
        </w:rPr>
        <w:t xml:space="preserve"> se </w:t>
      </w:r>
      <w:r>
        <w:rPr>
          <w:lang w:val="es-ES"/>
        </w:rPr>
        <w:t xml:space="preserve">prevén </w:t>
      </w:r>
      <w:r w:rsidRPr="00B13308">
        <w:rPr>
          <w:lang w:val="es-ES"/>
        </w:rPr>
        <w:t>múltiples</w:t>
      </w:r>
      <w:r>
        <w:rPr>
          <w:lang w:val="es-ES"/>
        </w:rPr>
        <w:t xml:space="preserve"> acciones en formación, apoyo a las empresas, apoy</w:t>
      </w:r>
      <w:r w:rsidRPr="00B13308">
        <w:rPr>
          <w:lang w:val="es-ES"/>
        </w:rPr>
        <w:t>o a la creación de empleo, medidas de apoyo al comercio local, al empleo juvenil y un largo etcétera. Estas medidas irán destinadas</w:t>
      </w:r>
      <w:r>
        <w:rPr>
          <w:lang w:val="es-ES"/>
        </w:rPr>
        <w:t>,</w:t>
      </w:r>
      <w:r w:rsidRPr="00B13308">
        <w:rPr>
          <w:lang w:val="es-ES"/>
        </w:rPr>
        <w:t xml:space="preserve"> prioritariamente</w:t>
      </w:r>
      <w:r>
        <w:rPr>
          <w:lang w:val="es-ES"/>
        </w:rPr>
        <w:t>,</w:t>
      </w:r>
      <w:r w:rsidRPr="00B13308">
        <w:rPr>
          <w:lang w:val="es-ES"/>
        </w:rPr>
        <w:t xml:space="preserve"> a las personas </w:t>
      </w:r>
      <w:r>
        <w:rPr>
          <w:lang w:val="es-ES"/>
        </w:rPr>
        <w:t>des</w:t>
      </w:r>
      <w:r w:rsidRPr="00B13308">
        <w:rPr>
          <w:lang w:val="es-ES"/>
        </w:rPr>
        <w:t>empleadas de la</w:t>
      </w:r>
      <w:r>
        <w:rPr>
          <w:lang w:val="es-ES"/>
        </w:rPr>
        <w:t>rga duración, m</w:t>
      </w:r>
      <w:r w:rsidRPr="00B13308">
        <w:rPr>
          <w:lang w:val="es-ES"/>
        </w:rPr>
        <w:t xml:space="preserve">ujeres </w:t>
      </w:r>
      <w:r>
        <w:rPr>
          <w:lang w:val="es-ES"/>
        </w:rPr>
        <w:t>en situación de vulnerabilidad y jóvenes.</w:t>
      </w:r>
    </w:p>
    <w:p w:rsidR="00257707" w:rsidRDefault="00257707" w:rsidP="00E94929">
      <w:pPr>
        <w:pStyle w:val="Texto"/>
        <w:rPr>
          <w:lang w:val="es-ES"/>
        </w:rPr>
      </w:pPr>
    </w:p>
    <w:p w:rsidR="00257707" w:rsidRDefault="00257707" w:rsidP="00E94929">
      <w:pPr>
        <w:pStyle w:val="Texto"/>
        <w:rPr>
          <w:lang w:val="es-ES"/>
        </w:rPr>
      </w:pPr>
      <w:r>
        <w:rPr>
          <w:lang w:val="es-ES"/>
        </w:rPr>
        <w:lastRenderedPageBreak/>
        <w:t>Hemos acordado acciones específicas en</w:t>
      </w:r>
      <w:r w:rsidRPr="00B13308">
        <w:rPr>
          <w:lang w:val="es-ES"/>
        </w:rPr>
        <w:t xml:space="preserve"> las zonas de actuación prioritaria y </w:t>
      </w:r>
      <w:r>
        <w:rPr>
          <w:lang w:val="es-ES"/>
        </w:rPr>
        <w:t xml:space="preserve">zonas de alto </w:t>
      </w:r>
      <w:r w:rsidRPr="00B13308">
        <w:rPr>
          <w:lang w:val="es-ES"/>
        </w:rPr>
        <w:t>índice de d</w:t>
      </w:r>
      <w:r>
        <w:rPr>
          <w:lang w:val="es-ES"/>
        </w:rPr>
        <w:t>esempleo femenino. El área de sa</w:t>
      </w:r>
      <w:r w:rsidRPr="00B13308">
        <w:rPr>
          <w:lang w:val="es-ES"/>
        </w:rPr>
        <w:t>lud ha sido uno de los ámbitos que también ha tenido importancia e</w:t>
      </w:r>
      <w:r>
        <w:rPr>
          <w:lang w:val="es-ES"/>
        </w:rPr>
        <w:t>n</w:t>
      </w:r>
      <w:r w:rsidRPr="00B13308">
        <w:rPr>
          <w:lang w:val="es-ES"/>
        </w:rPr>
        <w:t xml:space="preserve"> la negociación. Hemos consensuado la creación de unidades </w:t>
      </w:r>
      <w:r>
        <w:rPr>
          <w:lang w:val="es-ES"/>
        </w:rPr>
        <w:t xml:space="preserve">especializadas </w:t>
      </w:r>
      <w:r w:rsidRPr="00B13308">
        <w:rPr>
          <w:lang w:val="es-ES"/>
        </w:rPr>
        <w:t xml:space="preserve">para </w:t>
      </w:r>
      <w:r>
        <w:rPr>
          <w:lang w:val="es-ES"/>
        </w:rPr>
        <w:t xml:space="preserve">la </w:t>
      </w:r>
      <w:r w:rsidRPr="00B13308">
        <w:rPr>
          <w:lang w:val="es-ES"/>
        </w:rPr>
        <w:t>atención de niñas, niños y adolescente</w:t>
      </w:r>
      <w:r>
        <w:rPr>
          <w:lang w:val="es-ES"/>
        </w:rPr>
        <w:t>s con problemas de salud mental. Y</w:t>
      </w:r>
      <w:r w:rsidRPr="00B13308">
        <w:rPr>
          <w:lang w:val="es-ES"/>
        </w:rPr>
        <w:t xml:space="preserve"> se ha dado un paso importante en la atención primaria</w:t>
      </w:r>
      <w:r>
        <w:rPr>
          <w:lang w:val="es-ES"/>
        </w:rPr>
        <w:t>, con el compromiso de proceder, en el periodo 2020-20</w:t>
      </w:r>
      <w:r w:rsidRPr="00B13308">
        <w:rPr>
          <w:lang w:val="es-ES"/>
        </w:rPr>
        <w:t>22</w:t>
      </w:r>
      <w:r>
        <w:rPr>
          <w:lang w:val="es-ES"/>
        </w:rPr>
        <w:t>,</w:t>
      </w:r>
      <w:r w:rsidRPr="00B13308">
        <w:rPr>
          <w:lang w:val="es-ES"/>
        </w:rPr>
        <w:t xml:space="preserve"> a la creación de 92 plazas más</w:t>
      </w:r>
      <w:r>
        <w:rPr>
          <w:lang w:val="es-ES"/>
        </w:rPr>
        <w:t>,</w:t>
      </w:r>
      <w:r w:rsidRPr="00B13308">
        <w:rPr>
          <w:lang w:val="es-ES"/>
        </w:rPr>
        <w:t xml:space="preserve"> al margen de las 46 plazas contempladas en la estrategia de atención primaria</w:t>
      </w:r>
      <w:r>
        <w:rPr>
          <w:lang w:val="es-ES"/>
        </w:rPr>
        <w:t xml:space="preserve">, </w:t>
      </w:r>
      <w:r w:rsidRPr="00B13308">
        <w:rPr>
          <w:lang w:val="es-ES"/>
        </w:rPr>
        <w:t>en las categorías de enfermería, farmacéutico</w:t>
      </w:r>
      <w:r>
        <w:rPr>
          <w:lang w:val="es-ES"/>
        </w:rPr>
        <w:t>s</w:t>
      </w:r>
      <w:r w:rsidRPr="00B13308">
        <w:rPr>
          <w:lang w:val="es-ES"/>
        </w:rPr>
        <w:t xml:space="preserve"> de atención primaria, fisioterapeuta</w:t>
      </w:r>
      <w:r>
        <w:rPr>
          <w:lang w:val="es-ES"/>
        </w:rPr>
        <w:t>s y auxiliares administrativos. A</w:t>
      </w:r>
      <w:r w:rsidRPr="00B13308">
        <w:rPr>
          <w:lang w:val="es-ES"/>
        </w:rPr>
        <w:t xml:space="preserve">demás, se </w:t>
      </w:r>
      <w:r>
        <w:rPr>
          <w:lang w:val="es-ES"/>
        </w:rPr>
        <w:t xml:space="preserve">ha </w:t>
      </w:r>
      <w:r w:rsidRPr="00B13308">
        <w:rPr>
          <w:lang w:val="es-ES"/>
        </w:rPr>
        <w:t>establec</w:t>
      </w:r>
      <w:r>
        <w:rPr>
          <w:lang w:val="es-ES"/>
        </w:rPr>
        <w:t>ido</w:t>
      </w:r>
      <w:r w:rsidRPr="00B13308">
        <w:rPr>
          <w:lang w:val="es-ES"/>
        </w:rPr>
        <w:t xml:space="preserve"> una dotación presupuestaria importante</w:t>
      </w:r>
      <w:r>
        <w:rPr>
          <w:lang w:val="es-ES"/>
        </w:rPr>
        <w:t>,</w:t>
      </w:r>
      <w:r w:rsidRPr="00B13308">
        <w:rPr>
          <w:lang w:val="es-ES"/>
        </w:rPr>
        <w:t xml:space="preserve"> destinada a la prevención y tratamiento de la adicción al juego de azar y otras adicc</w:t>
      </w:r>
      <w:r>
        <w:rPr>
          <w:lang w:val="es-ES"/>
        </w:rPr>
        <w:t>iones sin sustancia en Euskadi. C</w:t>
      </w:r>
      <w:r w:rsidRPr="00B13308">
        <w:rPr>
          <w:lang w:val="es-ES"/>
        </w:rPr>
        <w:t>omo ven, sin duda</w:t>
      </w:r>
      <w:r>
        <w:rPr>
          <w:lang w:val="es-ES"/>
        </w:rPr>
        <w:t>,</w:t>
      </w:r>
      <w:r w:rsidRPr="00B13308">
        <w:rPr>
          <w:lang w:val="es-ES"/>
        </w:rPr>
        <w:t xml:space="preserve"> que Euskadi cuente con un presupuesto aprobado </w:t>
      </w:r>
      <w:r>
        <w:rPr>
          <w:lang w:val="es-ES"/>
        </w:rPr>
        <w:t xml:space="preserve">del 2020 va a ir </w:t>
      </w:r>
      <w:r w:rsidRPr="00B13308">
        <w:rPr>
          <w:lang w:val="es-ES"/>
        </w:rPr>
        <w:t>en beneficio de todos y de todas.</w:t>
      </w:r>
    </w:p>
    <w:p w:rsidR="00257707" w:rsidRDefault="00257707" w:rsidP="0053711F">
      <w:pPr>
        <w:pStyle w:val="Texto"/>
        <w:rPr>
          <w:lang w:val="es-ES"/>
        </w:rPr>
      </w:pPr>
    </w:p>
    <w:p w:rsidR="00257707" w:rsidRDefault="00257707" w:rsidP="0053711F">
      <w:pPr>
        <w:pStyle w:val="Texto"/>
        <w:rPr>
          <w:lang w:val="es-ES"/>
        </w:rPr>
      </w:pPr>
      <w:r w:rsidRPr="00B13308">
        <w:rPr>
          <w:lang w:val="es-ES"/>
        </w:rPr>
        <w:t>Y qui</w:t>
      </w:r>
      <w:r>
        <w:rPr>
          <w:lang w:val="es-ES"/>
        </w:rPr>
        <w:t xml:space="preserve">ero poner en valor este acuerdo, </w:t>
      </w:r>
      <w:r w:rsidRPr="00B13308">
        <w:rPr>
          <w:lang w:val="es-ES"/>
        </w:rPr>
        <w:t>que considero de capital importancia, no solamente por la estabilidad política e institucional, sino también porque</w:t>
      </w:r>
      <w:r>
        <w:rPr>
          <w:lang w:val="es-ES"/>
        </w:rPr>
        <w:t>,</w:t>
      </w:r>
      <w:r w:rsidRPr="00B13308">
        <w:rPr>
          <w:lang w:val="es-ES"/>
        </w:rPr>
        <w:t xml:space="preserve"> de alguna manera</w:t>
      </w:r>
      <w:r>
        <w:rPr>
          <w:lang w:val="es-ES"/>
        </w:rPr>
        <w:t>,</w:t>
      </w:r>
      <w:r w:rsidRPr="00B13308">
        <w:rPr>
          <w:lang w:val="es-ES"/>
        </w:rPr>
        <w:t xml:space="preserve"> es un pequeño hito en la</w:t>
      </w:r>
      <w:r>
        <w:rPr>
          <w:lang w:val="es-ES"/>
        </w:rPr>
        <w:t>s</w:t>
      </w:r>
      <w:r w:rsidRPr="00B13308">
        <w:rPr>
          <w:lang w:val="es-ES"/>
        </w:rPr>
        <w:t xml:space="preserve"> manera</w:t>
      </w:r>
      <w:r>
        <w:rPr>
          <w:lang w:val="es-ES"/>
        </w:rPr>
        <w:t>s de hacer política. Y, e</w:t>
      </w:r>
      <w:r w:rsidRPr="00B13308">
        <w:rPr>
          <w:lang w:val="es-ES"/>
        </w:rPr>
        <w:t>n concreto</w:t>
      </w:r>
      <w:r>
        <w:rPr>
          <w:lang w:val="es-ES"/>
        </w:rPr>
        <w:t>,</w:t>
      </w:r>
      <w:r w:rsidRPr="00B13308">
        <w:rPr>
          <w:lang w:val="es-ES"/>
        </w:rPr>
        <w:t xml:space="preserve"> política presupuestaria</w:t>
      </w:r>
      <w:r>
        <w:rPr>
          <w:lang w:val="es-ES"/>
        </w:rPr>
        <w:t>,</w:t>
      </w:r>
      <w:r w:rsidRPr="00B13308">
        <w:rPr>
          <w:lang w:val="es-ES"/>
        </w:rPr>
        <w:t xml:space="preserve"> con unas cuentas que este país necesita y no había aprobado con el consenso </w:t>
      </w:r>
      <w:r>
        <w:rPr>
          <w:lang w:val="es-ES"/>
        </w:rPr>
        <w:t xml:space="preserve">de Elkarrekin Podemos –como tal </w:t>
      </w:r>
      <w:r w:rsidRPr="00B13308">
        <w:rPr>
          <w:lang w:val="es-ES"/>
        </w:rPr>
        <w:t>formación</w:t>
      </w:r>
      <w:r>
        <w:rPr>
          <w:lang w:val="es-ES"/>
        </w:rPr>
        <w:t>– nunca. Por eso mismo –y termino ya–, mi agradecimiento y esfuerzo realizado a Elkarrekin Podemos</w:t>
      </w:r>
      <w:r w:rsidRPr="00B13308">
        <w:rPr>
          <w:lang w:val="es-ES"/>
        </w:rPr>
        <w:t xml:space="preserve"> </w:t>
      </w:r>
      <w:r>
        <w:rPr>
          <w:lang w:val="es-ES"/>
        </w:rPr>
        <w:t>p</w:t>
      </w:r>
      <w:r w:rsidRPr="00B13308">
        <w:rPr>
          <w:lang w:val="es-ES"/>
        </w:rPr>
        <w:t xml:space="preserve">ara alcanzar este acuerdo. Soy consciente de que en el último año de legislatura no es una decisión sencilla. </w:t>
      </w:r>
      <w:r>
        <w:rPr>
          <w:lang w:val="es-ES"/>
        </w:rPr>
        <w:t>Han demostrado t</w:t>
      </w:r>
      <w:r w:rsidRPr="00B13308">
        <w:rPr>
          <w:lang w:val="es-ES"/>
        </w:rPr>
        <w:t>ener voluntad, pelear por las políticas públicas prioritarias, sabedores de las limitaciones existentes, mirar por</w:t>
      </w:r>
      <w:r>
        <w:rPr>
          <w:lang w:val="es-ES"/>
        </w:rPr>
        <w:t xml:space="preserve"> el bien de la ciudadanía vasca, </w:t>
      </w:r>
      <w:r w:rsidRPr="00B13308">
        <w:rPr>
          <w:lang w:val="es-ES"/>
        </w:rPr>
        <w:t>y abrir nuevas relaciones p</w:t>
      </w:r>
      <w:r>
        <w:rPr>
          <w:lang w:val="es-ES"/>
        </w:rPr>
        <w:t xml:space="preserve">olíticas desde una diferencia ideológica, </w:t>
      </w:r>
      <w:r w:rsidRPr="00B13308">
        <w:rPr>
          <w:lang w:val="es-ES"/>
        </w:rPr>
        <w:t>capaz de lograr consens</w:t>
      </w:r>
      <w:r>
        <w:rPr>
          <w:lang w:val="es-ES"/>
        </w:rPr>
        <w:t>os. Agradezco de forma especial</w:t>
      </w:r>
      <w:r w:rsidRPr="00B13308">
        <w:rPr>
          <w:lang w:val="es-ES"/>
        </w:rPr>
        <w:t xml:space="preserve"> la c</w:t>
      </w:r>
      <w:r>
        <w:rPr>
          <w:lang w:val="es-ES"/>
        </w:rPr>
        <w:t>onfianza en la que se han desarroll</w:t>
      </w:r>
      <w:r w:rsidRPr="00B13308">
        <w:rPr>
          <w:lang w:val="es-ES"/>
        </w:rPr>
        <w:t>ado las conve</w:t>
      </w:r>
      <w:r>
        <w:rPr>
          <w:lang w:val="es-ES"/>
        </w:rPr>
        <w:t>rsaciones entre ambos equipos. E</w:t>
      </w:r>
      <w:r w:rsidRPr="00B13308">
        <w:rPr>
          <w:lang w:val="es-ES"/>
        </w:rPr>
        <w:t>uskadi va a contar con un presupuesto aprobado en 2020.</w:t>
      </w:r>
    </w:p>
    <w:p w:rsidR="00257707" w:rsidRPr="00E94929" w:rsidRDefault="00257707" w:rsidP="0053711F">
      <w:pPr>
        <w:pStyle w:val="Texto"/>
        <w:rPr>
          <w:lang w:val="eu-ES"/>
        </w:rPr>
      </w:pPr>
    </w:p>
    <w:p w:rsidR="00257707" w:rsidRPr="00E94929" w:rsidRDefault="00257707" w:rsidP="0053711F">
      <w:pPr>
        <w:pStyle w:val="Texto"/>
        <w:rPr>
          <w:lang w:val="eu-ES"/>
        </w:rPr>
      </w:pPr>
      <w:r w:rsidRPr="00E94929">
        <w:rPr>
          <w:lang w:val="eu-ES"/>
        </w:rPr>
        <w:t>Eskerrik asko.</w:t>
      </w:r>
    </w:p>
    <w:p w:rsidR="00257707" w:rsidRPr="00E94929" w:rsidRDefault="00257707" w:rsidP="0053711F">
      <w:pPr>
        <w:pStyle w:val="Texto"/>
        <w:rPr>
          <w:lang w:val="eu-ES"/>
        </w:rPr>
      </w:pPr>
    </w:p>
    <w:p w:rsidR="00257707" w:rsidRPr="00E94929" w:rsidRDefault="00257707" w:rsidP="0053711F">
      <w:pPr>
        <w:pStyle w:val="Texto"/>
        <w:rPr>
          <w:lang w:val="eu-ES"/>
        </w:rPr>
      </w:pPr>
    </w:p>
    <w:p w:rsidR="00257707" w:rsidRPr="00E94929" w:rsidRDefault="00257707" w:rsidP="0053711F">
      <w:pPr>
        <w:pStyle w:val="Texto"/>
        <w:rPr>
          <w:lang w:val="eu-ES"/>
        </w:rPr>
      </w:pPr>
      <w:r w:rsidRPr="00E94929">
        <w:rPr>
          <w:rFonts w:ascii="Futura Md BT" w:hAnsi="Futura Md BT"/>
          <w:lang w:val="eu-ES"/>
        </w:rPr>
        <w:lastRenderedPageBreak/>
        <w:t xml:space="preserve">LEHENDAKARIAK: </w:t>
      </w:r>
      <w:r w:rsidRPr="00E94929">
        <w:rPr>
          <w:lang w:val="eu-ES"/>
        </w:rPr>
        <w:t>Eskerrik asko, Azpiazu jauna. Euskal Talde Popularraren ordezkaria dauka hitza, Damborenea jaunak, osoko zuzenketa aldezteko.</w:t>
      </w:r>
    </w:p>
    <w:p w:rsidR="00257707" w:rsidRPr="00E94929" w:rsidRDefault="00257707" w:rsidP="0053711F">
      <w:pPr>
        <w:pStyle w:val="Texto"/>
        <w:rPr>
          <w:lang w:val="eu-ES"/>
        </w:rPr>
      </w:pPr>
    </w:p>
    <w:p w:rsidR="00257707" w:rsidRPr="00E94929" w:rsidRDefault="00257707" w:rsidP="0053711F">
      <w:pPr>
        <w:pStyle w:val="Texto"/>
        <w:rPr>
          <w:lang w:val="eu-ES"/>
        </w:rPr>
      </w:pPr>
    </w:p>
    <w:p w:rsidR="00257707" w:rsidRDefault="00257707" w:rsidP="00E94929">
      <w:pPr>
        <w:pStyle w:val="Texto"/>
        <w:rPr>
          <w:lang w:val="es-ES"/>
        </w:rPr>
      </w:pPr>
      <w:r w:rsidRPr="00E94929">
        <w:rPr>
          <w:rFonts w:ascii="Futura Md BT" w:hAnsi="Futura Md BT"/>
          <w:lang w:val="eu-ES"/>
        </w:rPr>
        <w:t xml:space="preserve">DAMBORENEA BASTERRECHEA </w:t>
      </w:r>
      <w:r w:rsidRPr="00E94929">
        <w:rPr>
          <w:lang w:val="eu-ES"/>
        </w:rPr>
        <w:t>jaunak</w:t>
      </w:r>
      <w:r>
        <w:rPr>
          <w:lang w:val="es-ES"/>
        </w:rPr>
        <w:t>: Muchas gracias, señora presidenta. Señor lehendakari, señor consejero.</w:t>
      </w:r>
    </w:p>
    <w:p w:rsidR="00257707" w:rsidRDefault="00257707" w:rsidP="00E94929">
      <w:pPr>
        <w:pStyle w:val="Texto"/>
        <w:rPr>
          <w:lang w:val="es-ES"/>
        </w:rPr>
      </w:pPr>
    </w:p>
    <w:p w:rsidR="00257707" w:rsidRDefault="00257707" w:rsidP="00E94929">
      <w:pPr>
        <w:pStyle w:val="Texto"/>
        <w:rPr>
          <w:lang w:val="es-ES"/>
        </w:rPr>
      </w:pPr>
      <w:r>
        <w:rPr>
          <w:lang w:val="es-ES"/>
        </w:rPr>
        <w:t xml:space="preserve">“Negociamos con quien </w:t>
      </w:r>
      <w:r w:rsidRPr="00B13308">
        <w:rPr>
          <w:lang w:val="es-ES"/>
        </w:rPr>
        <w:t>quería</w:t>
      </w:r>
      <w:r>
        <w:rPr>
          <w:lang w:val="es-ES"/>
        </w:rPr>
        <w:t>”. Señor Azpiazu, voy a r</w:t>
      </w:r>
      <w:r w:rsidRPr="00B13308">
        <w:rPr>
          <w:lang w:val="es-ES"/>
        </w:rPr>
        <w:t>ecordarle</w:t>
      </w:r>
      <w:r>
        <w:rPr>
          <w:lang w:val="es-ES"/>
        </w:rPr>
        <w:t xml:space="preserve">: febrero de este año; </w:t>
      </w:r>
      <w:r w:rsidRPr="00B13308">
        <w:rPr>
          <w:lang w:val="es-ES"/>
        </w:rPr>
        <w:t>se negaron a negociar la prórroga de los presupuestos con el Partido Popular. Usted</w:t>
      </w:r>
      <w:r>
        <w:rPr>
          <w:lang w:val="es-ES"/>
        </w:rPr>
        <w:t>. Tres veces nos reunimos; no movió ni una como. A</w:t>
      </w:r>
      <w:r w:rsidRPr="00B13308">
        <w:rPr>
          <w:lang w:val="es-ES"/>
        </w:rPr>
        <w:t>hora</w:t>
      </w:r>
      <w:r>
        <w:rPr>
          <w:lang w:val="es-ES"/>
        </w:rPr>
        <w:t>, hoy nos ha dicho que P</w:t>
      </w:r>
      <w:r w:rsidRPr="00B13308">
        <w:rPr>
          <w:lang w:val="es-ES"/>
        </w:rPr>
        <w:t>odemos ya er</w:t>
      </w:r>
      <w:r>
        <w:rPr>
          <w:lang w:val="es-ES"/>
        </w:rPr>
        <w:t>a más flexible en aquella época. Y</w:t>
      </w:r>
      <w:r w:rsidRPr="00B13308">
        <w:rPr>
          <w:lang w:val="es-ES"/>
        </w:rPr>
        <w:t xml:space="preserve"> yo</w:t>
      </w:r>
      <w:r>
        <w:rPr>
          <w:lang w:val="es-ES"/>
        </w:rPr>
        <w:t xml:space="preserve"> </w:t>
      </w:r>
      <w:r w:rsidRPr="00B13308">
        <w:rPr>
          <w:lang w:val="es-ES"/>
        </w:rPr>
        <w:t>si estoy de acuerdo con usted que</w:t>
      </w:r>
      <w:r>
        <w:rPr>
          <w:lang w:val="es-ES"/>
        </w:rPr>
        <w:t>,</w:t>
      </w:r>
      <w:r w:rsidRPr="00B13308">
        <w:rPr>
          <w:lang w:val="es-ES"/>
        </w:rPr>
        <w:t xml:space="preserve"> efectivamente</w:t>
      </w:r>
      <w:r>
        <w:rPr>
          <w:lang w:val="es-ES"/>
        </w:rPr>
        <w:t>,</w:t>
      </w:r>
      <w:r w:rsidRPr="00B13308">
        <w:rPr>
          <w:lang w:val="es-ES"/>
        </w:rPr>
        <w:t xml:space="preserve"> el pacto de </w:t>
      </w:r>
      <w:r>
        <w:rPr>
          <w:lang w:val="es-ES"/>
        </w:rPr>
        <w:t>este presupuesto –</w:t>
      </w:r>
      <w:r w:rsidRPr="00B13308">
        <w:rPr>
          <w:lang w:val="es-ES"/>
        </w:rPr>
        <w:t>que está hecho en Madrid</w:t>
      </w:r>
      <w:r>
        <w:rPr>
          <w:lang w:val="es-ES"/>
        </w:rPr>
        <w:t>,</w:t>
      </w:r>
      <w:r w:rsidRPr="00B13308">
        <w:rPr>
          <w:lang w:val="es-ES"/>
        </w:rPr>
        <w:t xml:space="preserve"> evidentemente</w:t>
      </w:r>
      <w:r>
        <w:rPr>
          <w:lang w:val="es-ES"/>
        </w:rPr>
        <w:t>– está desde el mes de junio. Y</w:t>
      </w:r>
      <w:r w:rsidRPr="00B13308">
        <w:rPr>
          <w:lang w:val="es-ES"/>
        </w:rPr>
        <w:t xml:space="preserve"> que sus directrices</w:t>
      </w:r>
      <w:r>
        <w:rPr>
          <w:lang w:val="es-ES"/>
        </w:rPr>
        <w:t>,</w:t>
      </w:r>
      <w:r w:rsidRPr="00B13308">
        <w:rPr>
          <w:lang w:val="es-ES"/>
        </w:rPr>
        <w:t xml:space="preserve"> hablando de igualdad y cambio climático en este presupuesto</w:t>
      </w:r>
      <w:r>
        <w:rPr>
          <w:lang w:val="es-ES"/>
        </w:rPr>
        <w:t xml:space="preserve">, pues </w:t>
      </w:r>
      <w:r w:rsidRPr="00B13308">
        <w:rPr>
          <w:lang w:val="es-ES"/>
        </w:rPr>
        <w:t>er</w:t>
      </w:r>
      <w:r>
        <w:rPr>
          <w:lang w:val="es-ES"/>
        </w:rPr>
        <w:t>a</w:t>
      </w:r>
      <w:r w:rsidRPr="00B13308">
        <w:rPr>
          <w:lang w:val="es-ES"/>
        </w:rPr>
        <w:t xml:space="preserve"> el</w:t>
      </w:r>
      <w:r>
        <w:rPr>
          <w:lang w:val="es-ES"/>
        </w:rPr>
        <w:t xml:space="preserve"> </w:t>
      </w:r>
      <w:r w:rsidRPr="00CC378D">
        <w:rPr>
          <w:i/>
          <w:lang w:val="fr-FR"/>
        </w:rPr>
        <w:t>parle vous</w:t>
      </w:r>
      <w:r>
        <w:rPr>
          <w:lang w:val="es-ES"/>
        </w:rPr>
        <w:t xml:space="preserve"> necesario para vestir el</w:t>
      </w:r>
      <w:r w:rsidRPr="00B13308">
        <w:rPr>
          <w:lang w:val="es-ES"/>
        </w:rPr>
        <w:t xml:space="preserve"> acuerdo</w:t>
      </w:r>
      <w:r>
        <w:rPr>
          <w:lang w:val="es-ES"/>
        </w:rPr>
        <w:t xml:space="preserve">. Porque todos sabemos que, </w:t>
      </w:r>
      <w:r w:rsidRPr="00B13308">
        <w:rPr>
          <w:lang w:val="es-ES"/>
        </w:rPr>
        <w:t>de los 45 millones de euros que supo</w:t>
      </w:r>
      <w:r>
        <w:rPr>
          <w:lang w:val="es-ES"/>
        </w:rPr>
        <w:t xml:space="preserve">nen las partidas de este pacto, eso es una filfa; </w:t>
      </w:r>
      <w:r w:rsidRPr="00CC378D">
        <w:rPr>
          <w:i/>
          <w:lang w:val="fr-FR"/>
        </w:rPr>
        <w:t>parle vous</w:t>
      </w:r>
      <w:r>
        <w:rPr>
          <w:lang w:val="es-ES"/>
        </w:rPr>
        <w:t>. M</w:t>
      </w:r>
      <w:r w:rsidRPr="00B13308">
        <w:rPr>
          <w:lang w:val="es-ES"/>
        </w:rPr>
        <w:t>ás del 70</w:t>
      </w:r>
      <w:r>
        <w:rPr>
          <w:lang w:val="es-ES"/>
        </w:rPr>
        <w:t xml:space="preserve"> % se va a la RGI.</w:t>
      </w:r>
    </w:p>
    <w:p w:rsidR="00257707" w:rsidRDefault="00257707" w:rsidP="00E94929">
      <w:pPr>
        <w:pStyle w:val="Texto"/>
        <w:rPr>
          <w:lang w:val="es-ES"/>
        </w:rPr>
      </w:pPr>
    </w:p>
    <w:p w:rsidR="00257707" w:rsidRDefault="00257707" w:rsidP="00E94929">
      <w:pPr>
        <w:pStyle w:val="Texto"/>
        <w:rPr>
          <w:lang w:val="es-ES"/>
        </w:rPr>
      </w:pPr>
      <w:r w:rsidRPr="00B13308">
        <w:rPr>
          <w:lang w:val="es-ES"/>
        </w:rPr>
        <w:t>Por lo tanto, no nos venga usted aquí a decir que</w:t>
      </w:r>
      <w:r>
        <w:rPr>
          <w:lang w:val="es-ES"/>
        </w:rPr>
        <w:t>:</w:t>
      </w:r>
      <w:r w:rsidRPr="00B13308">
        <w:rPr>
          <w:lang w:val="es-ES"/>
        </w:rPr>
        <w:t xml:space="preserve"> </w:t>
      </w:r>
      <w:r>
        <w:rPr>
          <w:lang w:val="es-ES"/>
        </w:rPr>
        <w:t>“</w:t>
      </w:r>
      <w:r w:rsidRPr="00B13308">
        <w:rPr>
          <w:lang w:val="es-ES"/>
        </w:rPr>
        <w:t>es que</w:t>
      </w:r>
      <w:r>
        <w:rPr>
          <w:lang w:val="es-ES"/>
        </w:rPr>
        <w:t>,</w:t>
      </w:r>
      <w:r w:rsidRPr="00B13308">
        <w:rPr>
          <w:lang w:val="es-ES"/>
        </w:rPr>
        <w:t xml:space="preserve"> pobrecito Gobierno, los demás no hemos querido negociar</w:t>
      </w:r>
      <w:r>
        <w:rPr>
          <w:lang w:val="es-ES"/>
        </w:rPr>
        <w:t>”. Oiga, sí. Pero, cuando hemos entrado,</w:t>
      </w:r>
      <w:r w:rsidRPr="00B13308">
        <w:rPr>
          <w:lang w:val="es-ES"/>
        </w:rPr>
        <w:t xml:space="preserve"> </w:t>
      </w:r>
      <w:r>
        <w:rPr>
          <w:lang w:val="es-ES"/>
        </w:rPr>
        <w:t>¿</w:t>
      </w:r>
      <w:r w:rsidRPr="00B13308">
        <w:rPr>
          <w:lang w:val="es-ES"/>
        </w:rPr>
        <w:t>sabe</w:t>
      </w:r>
      <w:r>
        <w:rPr>
          <w:lang w:val="es-ES"/>
        </w:rPr>
        <w:t xml:space="preserve"> qué</w:t>
      </w:r>
      <w:r w:rsidRPr="00B13308">
        <w:rPr>
          <w:lang w:val="es-ES"/>
        </w:rPr>
        <w:t xml:space="preserve"> decían a</w:t>
      </w:r>
      <w:r>
        <w:rPr>
          <w:lang w:val="es-ES"/>
        </w:rPr>
        <w:t>hí?</w:t>
      </w:r>
      <w:r w:rsidRPr="00B13308">
        <w:rPr>
          <w:lang w:val="es-ES"/>
        </w:rPr>
        <w:t xml:space="preserve"> Estefanía incumple los acuerdos. Eso era cuando entr</w:t>
      </w:r>
      <w:r>
        <w:rPr>
          <w:lang w:val="es-ES"/>
        </w:rPr>
        <w:t>ábamos. Estefanía incumple los acuerdos… Bueno, todo el G</w:t>
      </w:r>
      <w:r w:rsidRPr="00B13308">
        <w:rPr>
          <w:lang w:val="es-ES"/>
        </w:rPr>
        <w:t>obiern</w:t>
      </w:r>
      <w:r>
        <w:rPr>
          <w:lang w:val="es-ES"/>
        </w:rPr>
        <w:t>o Vasco incumple los acuerdos. Todos los acuerdos: l</w:t>
      </w:r>
      <w:r w:rsidRPr="00B13308">
        <w:rPr>
          <w:lang w:val="es-ES"/>
        </w:rPr>
        <w:t>os que acuerdan con sindicatos o los que ac</w:t>
      </w:r>
      <w:r>
        <w:rPr>
          <w:lang w:val="es-ES"/>
        </w:rPr>
        <w:t xml:space="preserve">uerdan con otros grupos. Porque, </w:t>
      </w:r>
      <w:r w:rsidRPr="00B13308">
        <w:rPr>
          <w:lang w:val="es-ES"/>
        </w:rPr>
        <w:t>le voy a recordar que cuando nosotros dijimos en junio</w:t>
      </w:r>
      <w:r>
        <w:rPr>
          <w:lang w:val="es-ES"/>
        </w:rPr>
        <w:t xml:space="preserve"> que</w:t>
      </w:r>
      <w:r w:rsidRPr="00B13308">
        <w:rPr>
          <w:lang w:val="es-ES"/>
        </w:rPr>
        <w:t xml:space="preserve"> h</w:t>
      </w:r>
      <w:r>
        <w:rPr>
          <w:lang w:val="es-ES"/>
        </w:rPr>
        <w:t xml:space="preserve">abía que ir la reforma del IRPF, </w:t>
      </w:r>
      <w:r w:rsidRPr="00B13308">
        <w:rPr>
          <w:lang w:val="es-ES"/>
        </w:rPr>
        <w:t>era lo qu</w:t>
      </w:r>
      <w:r>
        <w:rPr>
          <w:lang w:val="es-ES"/>
        </w:rPr>
        <w:t>e habíamos pactado con ustedes. ¿Y</w:t>
      </w:r>
      <w:r w:rsidRPr="00B13308">
        <w:rPr>
          <w:lang w:val="es-ES"/>
        </w:rPr>
        <w:t xml:space="preserve"> qu</w:t>
      </w:r>
      <w:r>
        <w:rPr>
          <w:lang w:val="es-ES"/>
        </w:rPr>
        <w:t>é</w:t>
      </w:r>
      <w:r w:rsidRPr="00B13308">
        <w:rPr>
          <w:lang w:val="es-ES"/>
        </w:rPr>
        <w:t xml:space="preserve"> nos dijeron</w:t>
      </w:r>
      <w:r>
        <w:rPr>
          <w:lang w:val="es-ES"/>
        </w:rPr>
        <w:t>? Que no. Que no.</w:t>
      </w:r>
      <w:r w:rsidRPr="00B13308">
        <w:rPr>
          <w:lang w:val="es-ES"/>
        </w:rPr>
        <w:t xml:space="preserve"> </w:t>
      </w:r>
      <w:r>
        <w:rPr>
          <w:lang w:val="es-ES"/>
        </w:rPr>
        <w:t>¿P</w:t>
      </w:r>
      <w:r w:rsidRPr="00B13308">
        <w:rPr>
          <w:lang w:val="es-ES"/>
        </w:rPr>
        <w:t>or</w:t>
      </w:r>
      <w:r>
        <w:rPr>
          <w:lang w:val="es-ES"/>
        </w:rPr>
        <w:t xml:space="preserve"> qué? P</w:t>
      </w:r>
      <w:r w:rsidRPr="00B13308">
        <w:rPr>
          <w:lang w:val="es-ES"/>
        </w:rPr>
        <w:t>orqu</w:t>
      </w:r>
      <w:r>
        <w:rPr>
          <w:lang w:val="es-ES"/>
        </w:rPr>
        <w:t xml:space="preserve">e ya estaban en lo que estaban. A </w:t>
      </w:r>
      <w:r w:rsidRPr="00B13308">
        <w:rPr>
          <w:lang w:val="es-ES"/>
        </w:rPr>
        <w:t>ver</w:t>
      </w:r>
      <w:r>
        <w:rPr>
          <w:lang w:val="es-ES"/>
        </w:rPr>
        <w:t>,</w:t>
      </w:r>
      <w:r w:rsidRPr="00B13308">
        <w:rPr>
          <w:lang w:val="es-ES"/>
        </w:rPr>
        <w:t xml:space="preserve"> si yo entiendo perfectamente que </w:t>
      </w:r>
      <w:r>
        <w:rPr>
          <w:lang w:val="es-ES"/>
        </w:rPr>
        <w:t>a</w:t>
      </w:r>
      <w:r w:rsidRPr="00B13308">
        <w:rPr>
          <w:lang w:val="es-ES"/>
        </w:rPr>
        <w:t>l Partido Nacionalista Vasco le interese un</w:t>
      </w:r>
      <w:r>
        <w:rPr>
          <w:lang w:val="es-ES"/>
        </w:rPr>
        <w:t xml:space="preserve"> gobierno de Podemos en Madrid, y</w:t>
      </w:r>
      <w:r w:rsidRPr="00B13308">
        <w:rPr>
          <w:lang w:val="es-ES"/>
        </w:rPr>
        <w:t xml:space="preserve"> a cambio de esos votos, pues aquí asistimos a lo</w:t>
      </w:r>
      <w:r>
        <w:rPr>
          <w:lang w:val="es-ES"/>
        </w:rPr>
        <w:t xml:space="preserve"> que asistimos. Pero no nos venda el muñeco vistiéndolo: “E</w:t>
      </w:r>
      <w:r w:rsidRPr="00B13308">
        <w:rPr>
          <w:lang w:val="es-ES"/>
        </w:rPr>
        <w:t xml:space="preserve">s que los </w:t>
      </w:r>
      <w:r>
        <w:rPr>
          <w:lang w:val="es-ES"/>
        </w:rPr>
        <w:t>demás no quieren negociar o p</w:t>
      </w:r>
      <w:r w:rsidRPr="00B13308">
        <w:rPr>
          <w:lang w:val="es-ES"/>
        </w:rPr>
        <w:t>roponen cosas</w:t>
      </w:r>
      <w:r>
        <w:rPr>
          <w:lang w:val="es-ES"/>
        </w:rPr>
        <w:t>..</w:t>
      </w:r>
      <w:r w:rsidRPr="00B13308">
        <w:rPr>
          <w:lang w:val="es-ES"/>
        </w:rPr>
        <w:t>.</w:t>
      </w:r>
      <w:r>
        <w:rPr>
          <w:lang w:val="es-ES"/>
        </w:rPr>
        <w:t>”.</w:t>
      </w:r>
      <w:r w:rsidRPr="00B13308">
        <w:rPr>
          <w:lang w:val="es-ES"/>
        </w:rPr>
        <w:t xml:space="preserve"> Si no se han sentado en ningún momento </w:t>
      </w:r>
      <w:r>
        <w:rPr>
          <w:lang w:val="es-ES"/>
        </w:rPr>
        <w:t>a hablar de la reforma del IRPF de la que hablamos. Pero, nadie: n</w:t>
      </w:r>
      <w:r w:rsidRPr="00B13308">
        <w:rPr>
          <w:lang w:val="es-ES"/>
        </w:rPr>
        <w:t xml:space="preserve">i </w:t>
      </w:r>
      <w:r w:rsidRPr="00B13308">
        <w:rPr>
          <w:lang w:val="es-ES"/>
        </w:rPr>
        <w:lastRenderedPageBreak/>
        <w:t>de su Gobierno</w:t>
      </w:r>
      <w:r>
        <w:rPr>
          <w:lang w:val="es-ES"/>
        </w:rPr>
        <w:t xml:space="preserve">, ni de su partido. O sea, </w:t>
      </w:r>
      <w:r w:rsidRPr="00B13308">
        <w:rPr>
          <w:lang w:val="es-ES"/>
        </w:rPr>
        <w:t>que n</w:t>
      </w:r>
      <w:r>
        <w:rPr>
          <w:lang w:val="es-ES"/>
        </w:rPr>
        <w:t>o nos vengan ahora diciendo: “E</w:t>
      </w:r>
      <w:r w:rsidRPr="00B13308">
        <w:rPr>
          <w:lang w:val="es-ES"/>
        </w:rPr>
        <w:t>s que</w:t>
      </w:r>
      <w:r>
        <w:rPr>
          <w:lang w:val="es-ES"/>
        </w:rPr>
        <w:t>, ella no quería”. ¿Verdad?</w:t>
      </w:r>
    </w:p>
    <w:p w:rsidR="00257707" w:rsidRDefault="00257707" w:rsidP="00E94929">
      <w:pPr>
        <w:pStyle w:val="Texto"/>
        <w:rPr>
          <w:lang w:val="es-ES"/>
        </w:rPr>
      </w:pPr>
    </w:p>
    <w:p w:rsidR="00257707" w:rsidRDefault="00257707" w:rsidP="00E94929">
      <w:pPr>
        <w:pStyle w:val="Texto"/>
        <w:rPr>
          <w:lang w:val="es-ES"/>
        </w:rPr>
      </w:pPr>
      <w:r>
        <w:rPr>
          <w:lang w:val="es-ES"/>
        </w:rPr>
        <w:t>Mire, noso</w:t>
      </w:r>
      <w:r w:rsidRPr="00B13308">
        <w:rPr>
          <w:lang w:val="es-ES"/>
        </w:rPr>
        <w:t xml:space="preserve">tros pactamos </w:t>
      </w:r>
      <w:r>
        <w:rPr>
          <w:lang w:val="es-ES"/>
        </w:rPr>
        <w:t>dos</w:t>
      </w:r>
      <w:r w:rsidRPr="00B13308">
        <w:rPr>
          <w:lang w:val="es-ES"/>
        </w:rPr>
        <w:t xml:space="preserve"> eje</w:t>
      </w:r>
      <w:r>
        <w:rPr>
          <w:lang w:val="es-ES"/>
        </w:rPr>
        <w:t>rcicios, los presupuestos, con ustedes; los incumplieron. L</w:t>
      </w:r>
      <w:r w:rsidRPr="00B13308">
        <w:rPr>
          <w:lang w:val="es-ES"/>
        </w:rPr>
        <w:t>os dos.</w:t>
      </w:r>
      <w:r>
        <w:rPr>
          <w:lang w:val="es-ES"/>
        </w:rPr>
        <w:t xml:space="preserve"> Vamos a ver, ¿ha oído hablar usted de la l</w:t>
      </w:r>
      <w:r w:rsidRPr="00B13308">
        <w:rPr>
          <w:lang w:val="es-ES"/>
        </w:rPr>
        <w:t>ínea tres</w:t>
      </w:r>
      <w:r>
        <w:rPr>
          <w:lang w:val="es-ES"/>
        </w:rPr>
        <w:t xml:space="preserve">, </w:t>
      </w:r>
      <w:r w:rsidRPr="00B13308">
        <w:rPr>
          <w:lang w:val="es-ES"/>
        </w:rPr>
        <w:t xml:space="preserve">la línea cuatro y la línea cinco </w:t>
      </w:r>
      <w:r>
        <w:rPr>
          <w:lang w:val="es-ES"/>
        </w:rPr>
        <w:t>del metro? Estaban en el primer pacto que h</w:t>
      </w:r>
      <w:r w:rsidRPr="00B13308">
        <w:rPr>
          <w:lang w:val="es-ES"/>
        </w:rPr>
        <w:t>icimos</w:t>
      </w:r>
      <w:r>
        <w:rPr>
          <w:lang w:val="es-ES"/>
        </w:rPr>
        <w:t>.</w:t>
      </w:r>
      <w:r w:rsidRPr="00B13308">
        <w:rPr>
          <w:lang w:val="es-ES"/>
        </w:rPr>
        <w:t xml:space="preserve"> </w:t>
      </w:r>
      <w:r>
        <w:rPr>
          <w:lang w:val="es-ES"/>
        </w:rPr>
        <w:t>¿Alguien sabe dónde están?</w:t>
      </w:r>
      <w:r w:rsidRPr="00B13308">
        <w:rPr>
          <w:lang w:val="es-ES"/>
        </w:rPr>
        <w:t xml:space="preserve"> </w:t>
      </w:r>
      <w:r>
        <w:rPr>
          <w:lang w:val="es-ES"/>
        </w:rPr>
        <w:t>¿Por dó</w:t>
      </w:r>
      <w:r w:rsidRPr="00B13308">
        <w:rPr>
          <w:lang w:val="es-ES"/>
        </w:rPr>
        <w:t>nde discurre</w:t>
      </w:r>
      <w:r>
        <w:rPr>
          <w:lang w:val="es-ES"/>
        </w:rPr>
        <w:t>n? ¿</w:t>
      </w:r>
      <w:r w:rsidRPr="00B13308">
        <w:rPr>
          <w:lang w:val="es-ES"/>
        </w:rPr>
        <w:t>S</w:t>
      </w:r>
      <w:r>
        <w:rPr>
          <w:lang w:val="es-ES"/>
        </w:rPr>
        <w:t>e ha hecho algo?</w:t>
      </w:r>
      <w:r w:rsidRPr="00B13308">
        <w:rPr>
          <w:lang w:val="es-ES"/>
        </w:rPr>
        <w:t xml:space="preserve"> C</w:t>
      </w:r>
      <w:r>
        <w:rPr>
          <w:lang w:val="es-ES"/>
        </w:rPr>
        <w:t>ero. Cero, señor Azpiazu. Cero…</w:t>
      </w:r>
    </w:p>
    <w:p w:rsidR="00257707" w:rsidRPr="0031454D" w:rsidRDefault="00257707" w:rsidP="0053711F">
      <w:pPr>
        <w:pStyle w:val="Texto"/>
        <w:rPr>
          <w:lang w:val="es-ES"/>
        </w:rPr>
      </w:pPr>
    </w:p>
    <w:p w:rsidR="00257707" w:rsidRPr="0031454D" w:rsidRDefault="00257707" w:rsidP="0053711F">
      <w:pPr>
        <w:pStyle w:val="Texto"/>
        <w:rPr>
          <w:lang w:val="eu-ES"/>
        </w:rPr>
      </w:pPr>
      <w:r w:rsidRPr="0031454D">
        <w:rPr>
          <w:lang w:val="eu-ES"/>
        </w:rPr>
        <w:t>(6. zintaren amaiera)</w:t>
      </w:r>
    </w:p>
    <w:p w:rsidR="00257707" w:rsidRDefault="00257707" w:rsidP="006345C7">
      <w:pPr>
        <w:pStyle w:val="Texto"/>
      </w:pPr>
      <w:r>
        <w:t>(7. zintaren hasiera)</w:t>
      </w:r>
    </w:p>
    <w:p w:rsidR="00257707" w:rsidRDefault="00257707" w:rsidP="006345C7">
      <w:pPr>
        <w:pStyle w:val="Texto"/>
      </w:pPr>
    </w:p>
    <w:p w:rsidR="00257707" w:rsidRDefault="00257707" w:rsidP="006345C7">
      <w:pPr>
        <w:pStyle w:val="Texto"/>
      </w:pPr>
      <w:r>
        <w:t xml:space="preserve">… </w:t>
      </w:r>
      <w:r w:rsidR="00EA1FC5">
        <w:t>¿</w:t>
      </w:r>
      <w:r>
        <w:t>alguien sabe dónde están? ¿Por dónde discurren? ¿Se ha hecho algo? Cero</w:t>
      </w:r>
      <w:r w:rsidR="00EA1FC5">
        <w:t>. C</w:t>
      </w:r>
      <w:r>
        <w:t>ero, señor Azpiazu. Cero.</w:t>
      </w:r>
    </w:p>
    <w:p w:rsidR="00257707" w:rsidRDefault="00257707" w:rsidP="006345C7">
      <w:pPr>
        <w:pStyle w:val="Texto"/>
      </w:pPr>
    </w:p>
    <w:p w:rsidR="00257707" w:rsidRDefault="00257707" w:rsidP="006345C7">
      <w:pPr>
        <w:pStyle w:val="Texto"/>
      </w:pPr>
      <w:r>
        <w:t>Las partidas que incrementamos para ayudar a las familias con hijos, ¿se ejecutaron? ¿O se desvió el dinero a otras partidas? Se desvió, señor Azpiazu, se desvió a otras partidas.</w:t>
      </w:r>
    </w:p>
    <w:p w:rsidR="00257707" w:rsidRDefault="00257707" w:rsidP="006345C7">
      <w:pPr>
        <w:pStyle w:val="Texto"/>
      </w:pPr>
    </w:p>
    <w:p w:rsidR="00257707" w:rsidRDefault="00257707" w:rsidP="006345C7">
      <w:pPr>
        <w:pStyle w:val="Texto"/>
      </w:pPr>
      <w:r>
        <w:t>Pero no le voy a hablar ya del 17-18, la prórroga que usted aprobó, entre otras con nosotros, para este año, las partidas nominativas que son de obligado cumplimiento también las ha incumplido. Sí, sí, señor, sí. Tanto que hablan de igualdad y todas estas cosas, usted ha incumplido pues partidas para ayudar a clubs deportivos de discapacitados o, sí, sí, de mujeres. No las han cumplido, las han incumplido. Pero luego hablamos mucho de igualdad.</w:t>
      </w:r>
    </w:p>
    <w:p w:rsidR="00257707" w:rsidRDefault="00257707" w:rsidP="006345C7">
      <w:pPr>
        <w:pStyle w:val="Texto"/>
      </w:pPr>
    </w:p>
    <w:p w:rsidR="00257707" w:rsidRDefault="00257707" w:rsidP="006345C7">
      <w:pPr>
        <w:pStyle w:val="Texto"/>
      </w:pPr>
      <w:r>
        <w:t>¿Le recuerdo en educación lo que íbamos a hacer?</w:t>
      </w:r>
      <w:r w:rsidRPr="00B77BC1">
        <w:t xml:space="preserve"> </w:t>
      </w:r>
      <w:r>
        <w:t>¿No l</w:t>
      </w:r>
      <w:r w:rsidRPr="00B77BC1">
        <w:t xml:space="preserve">e gusta </w:t>
      </w:r>
      <w:r>
        <w:t>a</w:t>
      </w:r>
      <w:r w:rsidRPr="00B77BC1">
        <w:t>l señor lehendakari lo que decimos</w:t>
      </w:r>
      <w:r>
        <w:t>? ¿Le</w:t>
      </w:r>
      <w:r w:rsidRPr="00B77BC1">
        <w:t xml:space="preserve"> recuerdo en educación lo que se iba a hacer, la reforma de la educación, la ley de educación, que iba a venir</w:t>
      </w:r>
      <w:r>
        <w:t>? ¿D</w:t>
      </w:r>
      <w:r w:rsidRPr="00B77BC1">
        <w:t xml:space="preserve">ónde </w:t>
      </w:r>
      <w:r>
        <w:t>está?</w:t>
      </w:r>
      <w:r w:rsidRPr="00B77BC1">
        <w:t xml:space="preserve"> Me habla usted del acuerdo </w:t>
      </w:r>
      <w:r>
        <w:t>Haurreskola 0-3, oiga, ¿y en la concertada? S</w:t>
      </w:r>
      <w:r w:rsidRPr="00B77BC1">
        <w:t>i no existe, si no existe</w:t>
      </w:r>
      <w:r>
        <w:t>,</w:t>
      </w:r>
      <w:r w:rsidRPr="00B77BC1">
        <w:t xml:space="preserve"> y lo pactamos en el 17 y en el 18</w:t>
      </w:r>
      <w:r>
        <w:t>. N</w:t>
      </w:r>
      <w:r w:rsidRPr="00B77BC1">
        <w:t xml:space="preserve">o existe de </w:t>
      </w:r>
      <w:r>
        <w:t>0 a 3 años. No e</w:t>
      </w:r>
      <w:r w:rsidRPr="00B77BC1">
        <w:t>xiste</w:t>
      </w:r>
      <w:r>
        <w:t>. Y</w:t>
      </w:r>
      <w:r w:rsidRPr="00B77BC1">
        <w:t xml:space="preserve"> el inglés tampoco</w:t>
      </w:r>
      <w:r>
        <w:t>.</w:t>
      </w:r>
    </w:p>
    <w:p w:rsidR="00257707" w:rsidRDefault="00257707" w:rsidP="006345C7">
      <w:pPr>
        <w:pStyle w:val="Texto"/>
      </w:pPr>
    </w:p>
    <w:p w:rsidR="00257707" w:rsidRDefault="00257707" w:rsidP="006345C7">
      <w:pPr>
        <w:pStyle w:val="Texto"/>
      </w:pPr>
      <w:r w:rsidRPr="00B77BC1">
        <w:lastRenderedPageBreak/>
        <w:t xml:space="preserve">Por lo tanto, en fin, </w:t>
      </w:r>
      <w:r>
        <w:t>¿</w:t>
      </w:r>
      <w:r w:rsidRPr="00B77BC1">
        <w:t>qué quiere que le diga</w:t>
      </w:r>
      <w:r>
        <w:t>? No e</w:t>
      </w:r>
      <w:r w:rsidRPr="00B77BC1">
        <w:t xml:space="preserve">s un </w:t>
      </w:r>
      <w:r>
        <w:t>Gobierno muy creíble. No p</w:t>
      </w:r>
      <w:r w:rsidRPr="00B77BC1">
        <w:t>ara nosotros</w:t>
      </w:r>
      <w:r>
        <w:t>,</w:t>
      </w:r>
      <w:r w:rsidRPr="00B77BC1">
        <w:t xml:space="preserve"> que no, pero tampoco para la gente que está en la</w:t>
      </w:r>
      <w:r>
        <w:t xml:space="preserve"> calle;</w:t>
      </w:r>
      <w:r w:rsidRPr="00B77BC1">
        <w:t xml:space="preserve"> que son sus funcionarios, que le d</w:t>
      </w:r>
      <w:r>
        <w:t>icen que incumple sus acuerdos.</w:t>
      </w:r>
    </w:p>
    <w:p w:rsidR="00257707" w:rsidRDefault="00257707" w:rsidP="006345C7">
      <w:pPr>
        <w:pStyle w:val="Texto"/>
      </w:pPr>
    </w:p>
    <w:p w:rsidR="00257707" w:rsidRDefault="00257707" w:rsidP="006345C7">
      <w:pPr>
        <w:pStyle w:val="Texto"/>
      </w:pPr>
      <w:r w:rsidRPr="00B77BC1">
        <w:t xml:space="preserve">Pero todo esto viene </w:t>
      </w:r>
      <w:r>
        <w:t xml:space="preserve">de la deriva que viene. Hace ya más de año y medio </w:t>
      </w:r>
      <w:r w:rsidRPr="00B77BC1">
        <w:t>el Partido Nacionalista Vasco decidió cambiar de socios, cambiar de política, cambiar todo</w:t>
      </w:r>
      <w:r>
        <w:t>. L</w:t>
      </w:r>
      <w:r w:rsidRPr="00B77BC1">
        <w:t xml:space="preserve">legaron a un acuerdo con Bildu para liquidar el Estatuto y la Constitución </w:t>
      </w:r>
      <w:r>
        <w:t>Española en el País Vasco, a</w:t>
      </w:r>
      <w:r w:rsidRPr="00B77BC1">
        <w:t>hora no sé si se están remodela</w:t>
      </w:r>
      <w:r>
        <w:t>ndo o no, p</w:t>
      </w:r>
      <w:r w:rsidRPr="00B77BC1">
        <w:t>or</w:t>
      </w:r>
      <w:r>
        <w:t>que</w:t>
      </w:r>
      <w:r w:rsidRPr="00B77BC1">
        <w:t xml:space="preserve"> ya saben esto del </w:t>
      </w:r>
      <w:r>
        <w:t>péndulo, ¿no?</w:t>
      </w:r>
      <w:r w:rsidRPr="00B77BC1">
        <w:t xml:space="preserve">, que no llevan de una forma </w:t>
      </w:r>
      <w:r>
        <w:t xml:space="preserve">y </w:t>
      </w:r>
      <w:r w:rsidRPr="00B77BC1">
        <w:t>de otra</w:t>
      </w:r>
      <w:r>
        <w:t>. P</w:t>
      </w:r>
      <w:r w:rsidRPr="00B77BC1">
        <w:t xml:space="preserve">ero lo que ha producido eso durante este año y medio </w:t>
      </w:r>
      <w:r>
        <w:t>¿</w:t>
      </w:r>
      <w:r w:rsidRPr="00B77BC1">
        <w:t>q</w:t>
      </w:r>
      <w:r>
        <w:t>ué</w:t>
      </w:r>
      <w:r w:rsidRPr="00B77BC1">
        <w:t xml:space="preserve"> es</w:t>
      </w:r>
      <w:r>
        <w:t>?</w:t>
      </w:r>
      <w:r w:rsidRPr="00B77BC1">
        <w:t xml:space="preserve"> </w:t>
      </w:r>
      <w:r>
        <w:t>I</w:t>
      </w:r>
      <w:r w:rsidRPr="00B77BC1">
        <w:t>nestabilidad</w:t>
      </w:r>
      <w:r>
        <w:t>, inesta</w:t>
      </w:r>
      <w:r w:rsidRPr="00B77BC1">
        <w:t xml:space="preserve">bilidad, el crecimiento ya no </w:t>
      </w:r>
      <w:r>
        <w:t>es el que era</w:t>
      </w:r>
      <w:r w:rsidRPr="00B77BC1">
        <w:t xml:space="preserve">. El empleo ya no va como </w:t>
      </w:r>
      <w:r>
        <w:t xml:space="preserve">iba, </w:t>
      </w:r>
      <w:r w:rsidRPr="00B77BC1">
        <w:t xml:space="preserve">y los empleos que se crean son </w:t>
      </w:r>
      <w:r>
        <w:t xml:space="preserve">ínfimos </w:t>
      </w:r>
      <w:r w:rsidRPr="00B77BC1">
        <w:t>de calidad. De hecho, el 50</w:t>
      </w:r>
      <w:r>
        <w:t> </w:t>
      </w:r>
      <w:r w:rsidRPr="00B77BC1">
        <w:t>% de los empleos, señor consejero</w:t>
      </w:r>
      <w:r>
        <w:t>, e</w:t>
      </w:r>
      <w:r w:rsidRPr="00B77BC1">
        <w:t xml:space="preserve">n estos momentos en el País Vasco </w:t>
      </w:r>
      <w:r>
        <w:t>los</w:t>
      </w:r>
      <w:r w:rsidRPr="00B77BC1">
        <w:t xml:space="preserve"> acaparan los extranjeros</w:t>
      </w:r>
      <w:r>
        <w:t>,</w:t>
      </w:r>
      <w:r w:rsidRPr="00B77BC1">
        <w:t xml:space="preserve"> que</w:t>
      </w:r>
      <w:r>
        <w:t xml:space="preserve"> como usted y yo sabemos son los más preparados, l</w:t>
      </w:r>
      <w:r w:rsidRPr="00B77BC1">
        <w:t xml:space="preserve">os que más títulos tienen a todos los niveles y, por lo tanto, son los que mejores </w:t>
      </w:r>
      <w:r>
        <w:t>sueldos</w:t>
      </w:r>
      <w:r w:rsidRPr="00B77BC1">
        <w:t xml:space="preserve"> tienen y los que más cotizan. Ese es el empleo que se está creando en este año por este Gobierno</w:t>
      </w:r>
      <w:r>
        <w:t>,</w:t>
      </w:r>
      <w:r w:rsidRPr="00B77BC1">
        <w:t xml:space="preserve"> con las medidas de este Gobierno</w:t>
      </w:r>
      <w:r>
        <w:t>.</w:t>
      </w:r>
    </w:p>
    <w:p w:rsidR="00257707" w:rsidRDefault="00257707" w:rsidP="006345C7">
      <w:pPr>
        <w:pStyle w:val="Texto"/>
      </w:pPr>
    </w:p>
    <w:p w:rsidR="00257707" w:rsidRDefault="00257707" w:rsidP="006345C7">
      <w:pPr>
        <w:pStyle w:val="Texto"/>
      </w:pPr>
      <w:r>
        <w:t>¿Y qué el presupuesto nos trae el Gobierno Vasco? P</w:t>
      </w:r>
      <w:r w:rsidRPr="00B77BC1">
        <w:t xml:space="preserve">orque </w:t>
      </w:r>
      <w:r>
        <w:t>un Gobierno Vasco, usted nos</w:t>
      </w:r>
      <w:r w:rsidRPr="00B77BC1">
        <w:t xml:space="preserve"> ha reconocido que ha tenido superávit estos tres años</w:t>
      </w:r>
      <w:r>
        <w:t>,</w:t>
      </w:r>
      <w:r w:rsidRPr="00B77BC1">
        <w:t xml:space="preserve"> y fíjese</w:t>
      </w:r>
      <w:r>
        <w:t>,</w:t>
      </w:r>
      <w:r w:rsidRPr="00B77BC1">
        <w:t xml:space="preserve"> que teniendo superávit como ha tenido</w:t>
      </w:r>
      <w:r>
        <w:t>, claro,</w:t>
      </w:r>
      <w:r w:rsidRPr="00B77BC1">
        <w:t xml:space="preserve"> más de 500 millones de euros al año de superávit cada año</w:t>
      </w:r>
      <w:r>
        <w:t>. M</w:t>
      </w:r>
      <w:r w:rsidRPr="00B77BC1">
        <w:t>ás de 500</w:t>
      </w:r>
      <w:r>
        <w:t>,</w:t>
      </w:r>
      <w:r w:rsidRPr="00B77BC1">
        <w:t xml:space="preserve"> y este</w:t>
      </w:r>
      <w:r>
        <w:t xml:space="preserve"> año va a cerrar con más de 500. ¿A no? ¿V</w:t>
      </w:r>
      <w:r w:rsidRPr="00B77BC1">
        <w:t>a a hacer</w:t>
      </w:r>
      <w:r>
        <w:t xml:space="preserve"> magia?</w:t>
      </w:r>
      <w:r w:rsidRPr="00B77BC1">
        <w:t xml:space="preserve"> Bueno, pues a lo mejor tiene todavía </w:t>
      </w:r>
      <w:r>
        <w:t>unos</w:t>
      </w:r>
      <w:r w:rsidRPr="00B77BC1">
        <w:t xml:space="preserve"> días para hacer </w:t>
      </w:r>
      <w:r>
        <w:t>magia el</w:t>
      </w:r>
      <w:r w:rsidRPr="00B77BC1">
        <w:t xml:space="preserve"> señor consejero, </w:t>
      </w:r>
      <w:r>
        <w:t>¿verdad? Y</w:t>
      </w:r>
      <w:r w:rsidRPr="00B77BC1">
        <w:t xml:space="preserve"> pese a tener superávit de más de 500 millones, pese a batir los</w:t>
      </w:r>
      <w:r>
        <w:t xml:space="preserve"> récord de recaudación del IRPF</w:t>
      </w:r>
      <w:r w:rsidRPr="00B77BC1">
        <w:t xml:space="preserve"> año tras año, es que ni siquiera </w:t>
      </w:r>
      <w:r>
        <w:t xml:space="preserve">ha </w:t>
      </w:r>
      <w:r w:rsidRPr="00B77BC1">
        <w:t>cumplido las partidas que tenían</w:t>
      </w:r>
      <w:r>
        <w:t>;</w:t>
      </w:r>
      <w:r w:rsidRPr="00B77BC1">
        <w:t xml:space="preserve"> no le costaba tanto, no era tanto dinero, no llegaba ni a 40 millones de euros</w:t>
      </w:r>
      <w:r>
        <w:t>. Lo ha</w:t>
      </w:r>
      <w:r w:rsidRPr="00B77BC1">
        <w:t xml:space="preserve"> </w:t>
      </w:r>
      <w:r>
        <w:t>in</w:t>
      </w:r>
      <w:r w:rsidRPr="00B77BC1">
        <w:t>cumplido</w:t>
      </w:r>
      <w:r>
        <w:t>.</w:t>
      </w:r>
    </w:p>
    <w:p w:rsidR="00257707" w:rsidRDefault="00257707" w:rsidP="006345C7">
      <w:pPr>
        <w:pStyle w:val="Texto"/>
      </w:pPr>
    </w:p>
    <w:p w:rsidR="00257707" w:rsidRDefault="00257707" w:rsidP="006345C7">
      <w:pPr>
        <w:pStyle w:val="Texto"/>
      </w:pPr>
      <w:r>
        <w:t>¿Y qué</w:t>
      </w:r>
      <w:r w:rsidRPr="00B77BC1">
        <w:t xml:space="preserve"> presupuesto </w:t>
      </w:r>
      <w:r>
        <w:t>nos trae? U</w:t>
      </w:r>
      <w:r w:rsidRPr="00B77BC1">
        <w:t>n presupuesto</w:t>
      </w:r>
      <w:r>
        <w:t>,</w:t>
      </w:r>
      <w:r w:rsidRPr="00B77BC1">
        <w:t xml:space="preserve"> que como usted dice</w:t>
      </w:r>
      <w:r>
        <w:t>,</w:t>
      </w:r>
      <w:r w:rsidRPr="00B77BC1">
        <w:t xml:space="preserve"> </w:t>
      </w:r>
      <w:r>
        <w:t xml:space="preserve">es </w:t>
      </w:r>
      <w:r w:rsidRPr="00B77BC1">
        <w:t>inferior en 10 millones al del año pasado</w:t>
      </w:r>
      <w:r>
        <w:t xml:space="preserve">. Sí, sí, pero es </w:t>
      </w:r>
      <w:r w:rsidRPr="00B77BC1">
        <w:t>que es toda</w:t>
      </w:r>
      <w:r>
        <w:t>vía</w:t>
      </w:r>
      <w:r w:rsidRPr="00B77BC1">
        <w:t xml:space="preserve"> más inferior al ejecutado del 18. También es inferior al ejecuta</w:t>
      </w:r>
      <w:r>
        <w:t>do del</w:t>
      </w:r>
      <w:r w:rsidRPr="00B77BC1">
        <w:t xml:space="preserve"> 18</w:t>
      </w:r>
      <w:r>
        <w:t>.</w:t>
      </w:r>
    </w:p>
    <w:p w:rsidR="00257707" w:rsidRDefault="00257707" w:rsidP="006345C7">
      <w:pPr>
        <w:pStyle w:val="Texto"/>
      </w:pPr>
    </w:p>
    <w:p w:rsidR="00257707" w:rsidRDefault="00257707" w:rsidP="006345C7">
      <w:pPr>
        <w:pStyle w:val="Texto"/>
      </w:pPr>
      <w:r>
        <w:t>¿Y qué</w:t>
      </w:r>
      <w:r w:rsidRPr="00B77BC1">
        <w:t xml:space="preserve"> hace este presupuesto</w:t>
      </w:r>
      <w:r>
        <w:t>? ¿I</w:t>
      </w:r>
      <w:r w:rsidRPr="00B77BC1">
        <w:t>ncrement</w:t>
      </w:r>
      <w:r>
        <w:t>a</w:t>
      </w:r>
      <w:r w:rsidRPr="00B77BC1">
        <w:t xml:space="preserve"> </w:t>
      </w:r>
      <w:r>
        <w:t xml:space="preserve">el </w:t>
      </w:r>
      <w:r w:rsidRPr="00B77BC1">
        <w:t>gasto</w:t>
      </w:r>
      <w:r>
        <w:t>? Sí. ¿I</w:t>
      </w:r>
      <w:r w:rsidRPr="00B77BC1">
        <w:t>ncrementa la inversión</w:t>
      </w:r>
      <w:r>
        <w:t>? E</w:t>
      </w:r>
      <w:r w:rsidRPr="00B77BC1">
        <w:t xml:space="preserve">s el menos inversor, el menos inversor, señor consejero, de toda la legislatura. Y eso que hace trampa y mete </w:t>
      </w:r>
      <w:r>
        <w:t xml:space="preserve">el </w:t>
      </w:r>
      <w:r w:rsidRPr="00B77BC1">
        <w:t xml:space="preserve">capítulo </w:t>
      </w:r>
      <w:r>
        <w:t>8</w:t>
      </w:r>
      <w:r w:rsidRPr="00B77BC1">
        <w:t xml:space="preserve"> para ver si sumando el capítulo </w:t>
      </w:r>
      <w:r>
        <w:t>8</w:t>
      </w:r>
      <w:r w:rsidRPr="00B77BC1">
        <w:t xml:space="preserve"> al capítulo </w:t>
      </w:r>
      <w:r>
        <w:t>6 y 7</w:t>
      </w:r>
      <w:r w:rsidRPr="00B77BC1">
        <w:t xml:space="preserve"> nos da para decir que metemos un millón de euros más que otros ejercicios</w:t>
      </w:r>
      <w:r>
        <w:t>. Y lo sabe perfectamente. ¿Y sabe</w:t>
      </w:r>
      <w:r w:rsidRPr="00B77BC1">
        <w:t xml:space="preserve"> por</w:t>
      </w:r>
      <w:r>
        <w:t xml:space="preserve"> qué,</w:t>
      </w:r>
      <w:r w:rsidRPr="00B77BC1">
        <w:t xml:space="preserve"> entre otras cosas, se ha caíd</w:t>
      </w:r>
      <w:r>
        <w:t>o la inversión en el País Vasco?</w:t>
      </w:r>
      <w:r w:rsidRPr="00B77BC1">
        <w:t xml:space="preserve"> Pues porque este cambio de socios produjo también un cambio de Gobierno en Madrid</w:t>
      </w:r>
      <w:r>
        <w:t>,</w:t>
      </w:r>
      <w:r w:rsidRPr="00B77BC1">
        <w:t xml:space="preserve"> y ese cambio de Gobierno en Madrid implicó que </w:t>
      </w:r>
      <w:r>
        <w:t xml:space="preserve">a </w:t>
      </w:r>
      <w:r w:rsidRPr="00B77BC1">
        <w:t xml:space="preserve">la </w:t>
      </w:r>
      <w:r>
        <w:t>y</w:t>
      </w:r>
      <w:r w:rsidRPr="00B77BC1">
        <w:t xml:space="preserve"> griega se le daba una patada mínimo de dos años para </w:t>
      </w:r>
      <w:r>
        <w:t>allá y</w:t>
      </w:r>
      <w:r w:rsidRPr="00B77BC1">
        <w:t xml:space="preserve"> dejaba de invertir</w:t>
      </w:r>
      <w:r>
        <w:t>. Y se dejaba de invertir. P</w:t>
      </w:r>
      <w:r w:rsidRPr="00B77BC1">
        <w:t>orque eso, por</w:t>
      </w:r>
      <w:r>
        <w:t xml:space="preserve"> lo visto, el AVE, la llegada del AVE a</w:t>
      </w:r>
      <w:r w:rsidRPr="00B77BC1">
        <w:t>l País Vasco no está en la agenda vasca. Antes estaba, pero ahora ya no está. Ya no</w:t>
      </w:r>
      <w:r>
        <w:t xml:space="preserve"> </w:t>
      </w:r>
      <w:r w:rsidRPr="00B77BC1">
        <w:t>s</w:t>
      </w:r>
      <w:r>
        <w:t>e</w:t>
      </w:r>
      <w:r w:rsidRPr="00B77BC1">
        <w:t xml:space="preserve"> le</w:t>
      </w:r>
      <w:r>
        <w:t xml:space="preserve"> oye </w:t>
      </w:r>
      <w:r w:rsidRPr="00B77BC1">
        <w:t xml:space="preserve">hablar a este Gobierno Vasco de la llegada </w:t>
      </w:r>
      <w:r>
        <w:t>del AVE. H</w:t>
      </w:r>
      <w:r w:rsidRPr="00B77BC1">
        <w:t xml:space="preserve">an renunciado a que venga el AVE. No solo no lo reclaman, sino que </w:t>
      </w:r>
      <w:r>
        <w:t xml:space="preserve">en </w:t>
      </w:r>
      <w:r w:rsidRPr="00B77BC1">
        <w:t xml:space="preserve">los presupuestos se cae la ejecución </w:t>
      </w:r>
      <w:r>
        <w:t>del AVE. Y</w:t>
      </w:r>
      <w:r w:rsidRPr="00B77BC1">
        <w:t xml:space="preserve"> por eso la inversión, que por cierto</w:t>
      </w:r>
      <w:r>
        <w:t>,</w:t>
      </w:r>
      <w:r w:rsidRPr="00B77BC1">
        <w:t xml:space="preserve"> es la inversión más grande </w:t>
      </w:r>
      <w:r>
        <w:t>que</w:t>
      </w:r>
      <w:r w:rsidRPr="00B77BC1">
        <w:t xml:space="preserve"> ha teni</w:t>
      </w:r>
      <w:r>
        <w:t>do este país</w:t>
      </w:r>
      <w:r w:rsidRPr="00B77BC1">
        <w:t xml:space="preserve"> nunca</w:t>
      </w:r>
      <w:r>
        <w:t>, se cae;</w:t>
      </w:r>
      <w:r w:rsidRPr="00B77BC1">
        <w:t xml:space="preserve"> porque no es una prioridad de este Gobierno. Pero esa inversión, sin embargo, sí es de las que cre</w:t>
      </w:r>
      <w:r>
        <w:t>a</w:t>
      </w:r>
      <w:r w:rsidRPr="00B77BC1">
        <w:t xml:space="preserve"> empleo</w:t>
      </w:r>
      <w:r>
        <w:t>. A</w:t>
      </w:r>
      <w:r w:rsidRPr="00B77BC1">
        <w:t xml:space="preserve"> ver</w:t>
      </w:r>
      <w:r>
        <w:t>,</w:t>
      </w:r>
      <w:r w:rsidRPr="00B77BC1">
        <w:t xml:space="preserve"> y no es un empleo de ínfima calidad, </w:t>
      </w:r>
      <w:r>
        <w:t>como otros que se están creando, señor consejero.</w:t>
      </w:r>
    </w:p>
    <w:p w:rsidR="00257707" w:rsidRDefault="00257707" w:rsidP="006345C7">
      <w:pPr>
        <w:pStyle w:val="Texto"/>
      </w:pPr>
    </w:p>
    <w:p w:rsidR="00257707" w:rsidRDefault="00257707" w:rsidP="006345C7">
      <w:pPr>
        <w:pStyle w:val="Texto"/>
      </w:pPr>
      <w:r>
        <w:t>P</w:t>
      </w:r>
      <w:r w:rsidRPr="00B77BC1">
        <w:t>rácticamente todos los ingresos de más que tiene este año usted los dedica a</w:t>
      </w:r>
      <w:r>
        <w:t xml:space="preserve"> incrementar el gasto corriente. E</w:t>
      </w:r>
      <w:r w:rsidRPr="00B77BC1">
        <w:t xml:space="preserve">l gasto corriente </w:t>
      </w:r>
      <w:r>
        <w:t>¿</w:t>
      </w:r>
      <w:r w:rsidRPr="00B77BC1">
        <w:t>en qu</w:t>
      </w:r>
      <w:r>
        <w:t>é? ¿E</w:t>
      </w:r>
      <w:r w:rsidRPr="00B77BC1">
        <w:t>n qué</w:t>
      </w:r>
      <w:r>
        <w:t>?</w:t>
      </w:r>
      <w:r w:rsidRPr="00B77BC1">
        <w:t xml:space="preserve"> </w:t>
      </w:r>
      <w:r>
        <w:t>M</w:t>
      </w:r>
      <w:r w:rsidRPr="00B77BC1">
        <w:t>edios de comunicación s</w:t>
      </w:r>
      <w:r>
        <w:t>ocial en euskera al margen de E</w:t>
      </w:r>
      <w:r w:rsidRPr="00B77BC1">
        <w:t>TB</w:t>
      </w:r>
      <w:r>
        <w:t>,</w:t>
      </w:r>
      <w:r w:rsidRPr="00B77BC1">
        <w:t xml:space="preserve"> que </w:t>
      </w:r>
      <w:r>
        <w:t xml:space="preserve">a </w:t>
      </w:r>
      <w:r w:rsidRPr="00B77BC1">
        <w:t xml:space="preserve">ETB </w:t>
      </w:r>
      <w:r>
        <w:t xml:space="preserve">usted </w:t>
      </w:r>
      <w:r w:rsidRPr="00B77BC1">
        <w:t>ya les sube 15 millones de euros</w:t>
      </w:r>
      <w:r>
        <w:t>,</w:t>
      </w:r>
      <w:r w:rsidRPr="00B77BC1">
        <w:t xml:space="preserve"> y con el pacto que tienen todavía </w:t>
      </w:r>
      <w:r>
        <w:t>se empeora. E</w:t>
      </w:r>
      <w:r w:rsidRPr="00B77BC1">
        <w:t>s que el pacto empeora todas y cada una de las partidas del presupuesto que nos han traído</w:t>
      </w:r>
      <w:r>
        <w:t>;</w:t>
      </w:r>
      <w:r w:rsidRPr="00B77BC1">
        <w:t xml:space="preserve"> todavía, como </w:t>
      </w:r>
      <w:r>
        <w:t>15</w:t>
      </w:r>
      <w:r w:rsidRPr="00B77BC1">
        <w:t xml:space="preserve"> millones de </w:t>
      </w:r>
      <w:r>
        <w:t>euros más son pocos, v</w:t>
      </w:r>
      <w:r w:rsidRPr="00B77BC1">
        <w:t xml:space="preserve">amos a meterle con el pacto con Podemos más dinero </w:t>
      </w:r>
      <w:r>
        <w:t>a E</w:t>
      </w:r>
      <w:r w:rsidRPr="00B77BC1">
        <w:t>TB.</w:t>
      </w:r>
    </w:p>
    <w:p w:rsidR="00257707" w:rsidRDefault="00257707" w:rsidP="006345C7">
      <w:pPr>
        <w:pStyle w:val="Texto"/>
      </w:pPr>
    </w:p>
    <w:p w:rsidR="00257707" w:rsidRDefault="00257707" w:rsidP="006345C7">
      <w:pPr>
        <w:pStyle w:val="Texto"/>
      </w:pPr>
      <w:r>
        <w:t xml:space="preserve">Fíjese, yo </w:t>
      </w:r>
      <w:r w:rsidRPr="00B77BC1">
        <w:t xml:space="preserve">el otro </w:t>
      </w:r>
      <w:r>
        <w:t xml:space="preserve">día hice </w:t>
      </w:r>
      <w:r w:rsidRPr="00B77BC1">
        <w:t>el cálculo. Vamos a gastarno</w:t>
      </w:r>
      <w:r>
        <w:t>s en EITB más de 160 millones…</w:t>
      </w:r>
    </w:p>
    <w:p w:rsidR="00257707" w:rsidRDefault="00257707" w:rsidP="006345C7">
      <w:pPr>
        <w:pStyle w:val="Texto"/>
      </w:pPr>
    </w:p>
    <w:p w:rsidR="005B3547" w:rsidRPr="009B7CD6" w:rsidRDefault="00257707" w:rsidP="00EB797F">
      <w:pPr>
        <w:pStyle w:val="Texto"/>
        <w:rPr>
          <w:lang w:val="eu-ES"/>
        </w:rPr>
      </w:pPr>
      <w:r w:rsidRPr="009B7CD6">
        <w:rPr>
          <w:lang w:val="eu-ES"/>
        </w:rPr>
        <w:t>(7. zintaren amaiera)</w:t>
      </w:r>
    </w:p>
    <w:p w:rsidR="00EB797F" w:rsidRPr="009B7CD6" w:rsidRDefault="00EB797F" w:rsidP="00DD388D">
      <w:pPr>
        <w:pStyle w:val="Texto"/>
        <w:rPr>
          <w:lang w:val="eu-ES"/>
        </w:rPr>
      </w:pPr>
      <w:r w:rsidRPr="009B7CD6">
        <w:rPr>
          <w:lang w:val="eu-ES"/>
        </w:rPr>
        <w:t>(8. zintaren hasiera)</w:t>
      </w:r>
    </w:p>
    <w:p w:rsidR="00EB797F" w:rsidRDefault="00EB797F" w:rsidP="00DD388D">
      <w:pPr>
        <w:pStyle w:val="Texto"/>
      </w:pPr>
    </w:p>
    <w:p w:rsidR="00EB797F" w:rsidRDefault="00EB797F" w:rsidP="00987513">
      <w:pPr>
        <w:pStyle w:val="Texto"/>
      </w:pPr>
      <w:r>
        <w:t>… fíjese</w:t>
      </w:r>
      <w:r w:rsidR="009B7CD6">
        <w:t>, yo</w:t>
      </w:r>
      <w:r>
        <w:t xml:space="preserve"> el otro día hice</w:t>
      </w:r>
      <w:r w:rsidRPr="00987513">
        <w:t xml:space="preserve"> el cálculo</w:t>
      </w:r>
      <w:r>
        <w:t>. V</w:t>
      </w:r>
      <w:r w:rsidRPr="00987513">
        <w:t xml:space="preserve">amos a gastarnos en EITB más de 160 millones de euros, </w:t>
      </w:r>
      <w:r>
        <w:t xml:space="preserve">fíjese, con </w:t>
      </w:r>
      <w:r w:rsidRPr="00987513">
        <w:t>40 millones les pagamos a todos una media de 50.000 euros y se quedan en casa</w:t>
      </w:r>
      <w:r>
        <w:t>,</w:t>
      </w:r>
      <w:r w:rsidRPr="00987513">
        <w:t xml:space="preserve"> y no</w:t>
      </w:r>
      <w:r>
        <w:t>s</w:t>
      </w:r>
      <w:r w:rsidRPr="00987513">
        <w:t xml:space="preserve"> a</w:t>
      </w:r>
      <w:r>
        <w:t xml:space="preserve">horramos </w:t>
      </w:r>
      <w:r w:rsidRPr="00987513">
        <w:t xml:space="preserve">120 millones al año, porque para hacer una televisión sectaria que no la ve casi nadie pues digamos que esos 120 millones de euros </w:t>
      </w:r>
      <w:r>
        <w:t>l</w:t>
      </w:r>
      <w:r w:rsidRPr="00987513">
        <w:t>os podíamos utilizar en más cosas.</w:t>
      </w:r>
    </w:p>
    <w:p w:rsidR="00EB797F" w:rsidRDefault="00EB797F" w:rsidP="00987513">
      <w:pPr>
        <w:pStyle w:val="Texto"/>
      </w:pPr>
    </w:p>
    <w:p w:rsidR="00EB797F" w:rsidRDefault="00EB797F" w:rsidP="00987513">
      <w:pPr>
        <w:pStyle w:val="Texto"/>
      </w:pPr>
      <w:r w:rsidRPr="00987513">
        <w:t>Es un presupuesto</w:t>
      </w:r>
      <w:r>
        <w:t xml:space="preserve"> que i</w:t>
      </w:r>
      <w:r w:rsidRPr="00987513">
        <w:t>ncrementa el gasto corriente y además lo hacen a propósito y lo hacen para no rebajar los impuestos a los ciudadanos. Lo hace para venir aquí, salir aquí a la tribuna, como ha salido hace un momento, a decirnos que es que hay propuestas que son inviables, son inviables con su presupuesto. Sí, claro</w:t>
      </w:r>
      <w:r>
        <w:t>, c</w:t>
      </w:r>
      <w:r w:rsidRPr="00987513">
        <w:t>laro</w:t>
      </w:r>
      <w:r>
        <w:t>, s</w:t>
      </w:r>
      <w:r w:rsidRPr="00987513">
        <w:t>on inviables con su presupuesto. Usted dispara e</w:t>
      </w:r>
      <w:r>
        <w:t>l</w:t>
      </w:r>
      <w:r w:rsidRPr="00987513">
        <w:t xml:space="preserve"> gasto corriente en todos los aspectos</w:t>
      </w:r>
      <w:r>
        <w:t>, s</w:t>
      </w:r>
      <w:r w:rsidRPr="00987513">
        <w:t xml:space="preserve">í, sí señor consejero, </w:t>
      </w:r>
      <w:r>
        <w:t xml:space="preserve">hombre, a usted le molesta que le </w:t>
      </w:r>
      <w:r w:rsidRPr="00987513">
        <w:t xml:space="preserve">llamemos </w:t>
      </w:r>
      <w:r>
        <w:t>podemita de vez en cuando, ¿verdad?, pero es que usted en qué se diferencia sus políticas y l</w:t>
      </w:r>
      <w:r w:rsidRPr="00987513">
        <w:t>o que usted hace de cualquier dirigente griego. Bueno, le voy decir la diferencia</w:t>
      </w:r>
      <w:r>
        <w:t>:</w:t>
      </w:r>
      <w:r w:rsidRPr="00987513">
        <w:t xml:space="preserve"> que al griego desde Bruselas le dicen que tiene que bajar el 40</w:t>
      </w:r>
      <w:r>
        <w:t xml:space="preserve"> </w:t>
      </w:r>
      <w:r w:rsidRPr="00987513">
        <w:t xml:space="preserve">% las pensiones y usted ha tenido la suerte de que aquí ha gobernado el Partido Popular y eso no ocurrió, pero todo lo demás, </w:t>
      </w:r>
      <w:r>
        <w:t>¿todo lo demás qué</w:t>
      </w:r>
      <w:r w:rsidRPr="00987513">
        <w:t xml:space="preserve"> está haciendo usted</w:t>
      </w:r>
      <w:r>
        <w:t>? Se subió el IRPF a</w:t>
      </w:r>
      <w:r w:rsidRPr="00987513">
        <w:t xml:space="preserve"> los vascos en el 2013, porque había que pagar el gas</w:t>
      </w:r>
      <w:r>
        <w:t>to corriente del Gobierno Vasco. S</w:t>
      </w:r>
      <w:r w:rsidRPr="00987513">
        <w:t>e han batido todos los récords</w:t>
      </w:r>
      <w:r>
        <w:t>, e</w:t>
      </w:r>
      <w:r w:rsidRPr="00987513">
        <w:t>l Gobierno Vasco ha seguido incrementando el gasto corriente, s</w:t>
      </w:r>
      <w:r>
        <w:t>í, sí,</w:t>
      </w:r>
      <w:r w:rsidRPr="00987513">
        <w:t xml:space="preserve"> incluso el númer</w:t>
      </w:r>
      <w:r>
        <w:t xml:space="preserve">o de entes, sociedades y demás, iba a decir chiringuitos, pero </w:t>
      </w:r>
      <w:r w:rsidRPr="00987513">
        <w:t>alguno no lo es</w:t>
      </w:r>
      <w:r>
        <w:t>,</w:t>
      </w:r>
      <w:r w:rsidRPr="00987513">
        <w:t xml:space="preserve"> </w:t>
      </w:r>
      <w:r>
        <w:t>¿</w:t>
      </w:r>
      <w:r w:rsidRPr="00987513">
        <w:t>verdad</w:t>
      </w:r>
      <w:r>
        <w:t>?</w:t>
      </w:r>
    </w:p>
    <w:p w:rsidR="00EB797F" w:rsidRDefault="00EB797F" w:rsidP="00987513">
      <w:pPr>
        <w:pStyle w:val="Texto"/>
      </w:pPr>
    </w:p>
    <w:p w:rsidR="00EB797F" w:rsidRDefault="00EB797F" w:rsidP="00987513">
      <w:pPr>
        <w:pStyle w:val="Texto"/>
      </w:pPr>
      <w:r w:rsidRPr="00987513">
        <w:t>Y en este presupuesto todavía nos trae la previsión de crear más innecesarios</w:t>
      </w:r>
      <w:r>
        <w:t>,</w:t>
      </w:r>
      <w:r w:rsidRPr="00987513">
        <w:t xml:space="preserve"> innecesarios</w:t>
      </w:r>
      <w:r>
        <w:t xml:space="preserve">, pero eso sí, </w:t>
      </w:r>
      <w:r w:rsidRPr="00987513">
        <w:t xml:space="preserve">siempre </w:t>
      </w:r>
      <w:r>
        <w:t xml:space="preserve">hay </w:t>
      </w:r>
      <w:r w:rsidRPr="00987513">
        <w:t>que poner un presidente</w:t>
      </w:r>
      <w:r>
        <w:t>,</w:t>
      </w:r>
      <w:r w:rsidRPr="00987513">
        <w:t xml:space="preserve"> por lo menos una secretaria, por lo menos un local, coche, sueldos, eso es lo que está haciendo este Gobierno en estos dos últimos años y eso es lo que ustedes nos</w:t>
      </w:r>
      <w:r>
        <w:t xml:space="preserve"> </w:t>
      </w:r>
      <w:r w:rsidRPr="00987513">
        <w:t>están planteando</w:t>
      </w:r>
      <w:r>
        <w:t xml:space="preserve"> aquí</w:t>
      </w:r>
      <w:r w:rsidRPr="00987513">
        <w:t>.</w:t>
      </w:r>
    </w:p>
    <w:p w:rsidR="00EB797F" w:rsidRDefault="00EB797F" w:rsidP="00987513">
      <w:pPr>
        <w:pStyle w:val="Texto"/>
      </w:pPr>
    </w:p>
    <w:p w:rsidR="00EB797F" w:rsidRDefault="00EB797F" w:rsidP="00987513">
      <w:pPr>
        <w:pStyle w:val="Texto"/>
      </w:pPr>
      <w:r>
        <w:t xml:space="preserve">¿Y por qué penaliza </w:t>
      </w:r>
      <w:r w:rsidRPr="00987513">
        <w:t>el sector privado</w:t>
      </w:r>
      <w:r>
        <w:t>?</w:t>
      </w:r>
      <w:r w:rsidRPr="00987513">
        <w:t xml:space="preserve">, porque aquí los grandes beneficiados en este país son los que viven del Gobierno Vasco. </w:t>
      </w:r>
      <w:r>
        <w:t xml:space="preserve">A esos </w:t>
      </w:r>
      <w:r w:rsidRPr="00987513">
        <w:t xml:space="preserve">se les sube el sueldo sustancialmente, cosa que no ocurre con la gente que está en </w:t>
      </w:r>
      <w:r w:rsidRPr="00987513">
        <w:lastRenderedPageBreak/>
        <w:t>la calle. Las subidas que plantea este Gobierno a todos los niveles</w:t>
      </w:r>
      <w:r>
        <w:t xml:space="preserve">, hombre, el más </w:t>
      </w:r>
      <w:r w:rsidRPr="00987513">
        <w:t>escandaloso es el de</w:t>
      </w:r>
      <w:r>
        <w:t xml:space="preserve"> </w:t>
      </w:r>
      <w:r w:rsidRPr="00987513">
        <w:t>l</w:t>
      </w:r>
      <w:r>
        <w:t>a</w:t>
      </w:r>
      <w:r w:rsidRPr="00987513">
        <w:t xml:space="preserve"> RGI</w:t>
      </w:r>
      <w:r>
        <w:t xml:space="preserve">, ya sin el </w:t>
      </w:r>
      <w:r w:rsidRPr="00987513">
        <w:t>acuerdo con Podemos</w:t>
      </w:r>
      <w:r>
        <w:t>,</w:t>
      </w:r>
      <w:r w:rsidRPr="00987513">
        <w:t xml:space="preserve"> con el acuerdo </w:t>
      </w:r>
      <w:r>
        <w:t>con</w:t>
      </w:r>
      <w:r w:rsidRPr="00987513">
        <w:t xml:space="preserve"> Podemos no es que lo </w:t>
      </w:r>
      <w:r>
        <w:t>em</w:t>
      </w:r>
      <w:r w:rsidRPr="00987513">
        <w:t>peore</w:t>
      </w:r>
      <w:r>
        <w:t xml:space="preserve">, o </w:t>
      </w:r>
      <w:r w:rsidRPr="00987513">
        <w:t>sea, nos da el modelo de país al que aspira el Partido Nacionalista Vasco</w:t>
      </w:r>
      <w:r>
        <w:t>, y e</w:t>
      </w:r>
      <w:r w:rsidRPr="00987513">
        <w:t>s una sociedad de subsidiados que ya veremos qu</w:t>
      </w:r>
      <w:r>
        <w:t>ién</w:t>
      </w:r>
      <w:r w:rsidRPr="00987513">
        <w:t xml:space="preserve"> </w:t>
      </w:r>
      <w:r>
        <w:t xml:space="preserve">paga, </w:t>
      </w:r>
      <w:r w:rsidRPr="00987513">
        <w:t>de subsidiados y de tramposos</w:t>
      </w:r>
      <w:r>
        <w:t>,</w:t>
      </w:r>
      <w:r w:rsidRPr="00987513">
        <w:t xml:space="preserve"> y de tramposos, porque ustedes con esas políticas</w:t>
      </w:r>
      <w:r>
        <w:t>,</w:t>
      </w:r>
      <w:r w:rsidRPr="00987513">
        <w:t xml:space="preserve"> y se lo dijimos hace ya muchos años, parecía que habían aprendido algo, dejaron la in</w:t>
      </w:r>
      <w:r>
        <w:t>dexac</w:t>
      </w:r>
      <w:r w:rsidRPr="00987513">
        <w:t>ión de</w:t>
      </w:r>
      <w:r>
        <w:t xml:space="preserve"> </w:t>
      </w:r>
      <w:r w:rsidRPr="00987513">
        <w:t>l</w:t>
      </w:r>
      <w:r>
        <w:t>a</w:t>
      </w:r>
      <w:r w:rsidRPr="00987513">
        <w:t xml:space="preserve"> RGI con el salario mínimo, la quitaron y ahora aquí de subida tras su</w:t>
      </w:r>
      <w:r>
        <w:t>b</w:t>
      </w:r>
      <w:r w:rsidRPr="00987513">
        <w:t>ida vamos a ver si llegamos a lo mismo</w:t>
      </w:r>
      <w:r>
        <w:t>. Y al final qué</w:t>
      </w:r>
      <w:r w:rsidRPr="00987513">
        <w:t xml:space="preserve"> están consiguiendo</w:t>
      </w:r>
      <w:r>
        <w:t>,</w:t>
      </w:r>
      <w:r w:rsidRPr="00987513">
        <w:t xml:space="preserve"> pues están consiguiendo que no sea rentable t</w:t>
      </w:r>
      <w:r>
        <w:t>rabajar legalmente, e</w:t>
      </w:r>
      <w:r w:rsidRPr="00987513">
        <w:t>s más rentable cobrar</w:t>
      </w:r>
      <w:r>
        <w:t xml:space="preserve"> </w:t>
      </w:r>
      <w:r w:rsidRPr="00987513">
        <w:t>l</w:t>
      </w:r>
      <w:r>
        <w:t>a</w:t>
      </w:r>
      <w:r w:rsidRPr="00987513">
        <w:t xml:space="preserve"> </w:t>
      </w:r>
      <w:r>
        <w:t>RGI</w:t>
      </w:r>
      <w:r w:rsidRPr="00987513">
        <w:t xml:space="preserve"> por un lado y trabajar en negro por el otro</w:t>
      </w:r>
      <w:r>
        <w:t>,</w:t>
      </w:r>
      <w:r w:rsidRPr="00987513">
        <w:t xml:space="preserve"> no cotiza</w:t>
      </w:r>
      <w:r>
        <w:t>s,</w:t>
      </w:r>
      <w:r w:rsidRPr="00987513">
        <w:t xml:space="preserve"> no pagas impuestos y al final pues te lleva</w:t>
      </w:r>
      <w:r>
        <w:t>s</w:t>
      </w:r>
      <w:r w:rsidRPr="00987513">
        <w:t xml:space="preserve"> 2</w:t>
      </w:r>
      <w:r>
        <w:t>.</w:t>
      </w:r>
      <w:r w:rsidRPr="00987513">
        <w:t>000 euros por hacer lo mismo</w:t>
      </w:r>
      <w:r>
        <w:t xml:space="preserve">. </w:t>
      </w:r>
    </w:p>
    <w:p w:rsidR="00EB797F" w:rsidRDefault="00EB797F" w:rsidP="00987513">
      <w:pPr>
        <w:pStyle w:val="Texto"/>
      </w:pPr>
    </w:p>
    <w:p w:rsidR="00EB797F" w:rsidRDefault="00EB797F" w:rsidP="00987513">
      <w:pPr>
        <w:pStyle w:val="Texto"/>
      </w:pPr>
      <w:r>
        <w:t>Y</w:t>
      </w:r>
      <w:r w:rsidRPr="00987513">
        <w:t xml:space="preserve"> </w:t>
      </w:r>
      <w:r>
        <w:t>é</w:t>
      </w:r>
      <w:r w:rsidRPr="00987513">
        <w:t>sta</w:t>
      </w:r>
      <w:r>
        <w:t>,</w:t>
      </w:r>
      <w:r w:rsidRPr="00987513">
        <w:t xml:space="preserve"> que es una política que se está fomentando con estos presupuestos empeorado</w:t>
      </w:r>
      <w:r>
        <w:t>s</w:t>
      </w:r>
      <w:r w:rsidRPr="00987513">
        <w:t xml:space="preserve"> con los de Podemos</w:t>
      </w:r>
      <w:r>
        <w:t>, es</w:t>
      </w:r>
      <w:r w:rsidRPr="00987513">
        <w:t xml:space="preserve"> la política </w:t>
      </w:r>
      <w:r>
        <w:t>que (¿), porque, e</w:t>
      </w:r>
      <w:r w:rsidRPr="00987513">
        <w:t xml:space="preserve">fectivamente, señor consejero, un presupuesto </w:t>
      </w:r>
      <w:r>
        <w:t xml:space="preserve">es </w:t>
      </w:r>
      <w:r w:rsidRPr="00987513">
        <w:t>política</w:t>
      </w:r>
      <w:r>
        <w:t>, qué</w:t>
      </w:r>
      <w:r w:rsidRPr="00987513">
        <w:t xml:space="preserve"> política</w:t>
      </w:r>
      <w:r>
        <w:t xml:space="preserve"> e</w:t>
      </w:r>
      <w:r w:rsidRPr="00987513">
        <w:t>s incentivo</w:t>
      </w:r>
      <w:r>
        <w:t>. ¿U</w:t>
      </w:r>
      <w:r w:rsidRPr="00987513">
        <w:t>ste</w:t>
      </w:r>
      <w:r>
        <w:t>d</w:t>
      </w:r>
      <w:r w:rsidRPr="00987513">
        <w:t xml:space="preserve"> incentiva bajar los impuestos</w:t>
      </w:r>
      <w:r>
        <w:t xml:space="preserve"> o </w:t>
      </w:r>
      <w:r w:rsidRPr="00987513">
        <w:t>uste</w:t>
      </w:r>
      <w:r>
        <w:t>d</w:t>
      </w:r>
      <w:r w:rsidRPr="00987513">
        <w:t xml:space="preserve"> incentiva subir los impuestos</w:t>
      </w:r>
      <w:r>
        <w:t>?</w:t>
      </w:r>
    </w:p>
    <w:p w:rsidR="00EB797F" w:rsidRDefault="00EB797F" w:rsidP="00987513">
      <w:pPr>
        <w:pStyle w:val="Texto"/>
      </w:pPr>
    </w:p>
    <w:p w:rsidR="00EB797F" w:rsidRDefault="00EB797F" w:rsidP="00987513">
      <w:pPr>
        <w:pStyle w:val="Texto"/>
      </w:pPr>
      <w:r>
        <w:t>¿</w:t>
      </w:r>
      <w:r w:rsidRPr="00987513">
        <w:t>Tiene usted en este presupuesto</w:t>
      </w:r>
      <w:r>
        <w:t>…</w:t>
      </w:r>
      <w:r w:rsidRPr="00987513">
        <w:t xml:space="preserve"> </w:t>
      </w:r>
      <w:r>
        <w:t>-l</w:t>
      </w:r>
      <w:r w:rsidRPr="00987513">
        <w:t xml:space="preserve">levamos un año hablando de </w:t>
      </w:r>
      <w:r>
        <w:t xml:space="preserve">desaceleración </w:t>
      </w:r>
      <w:r w:rsidRPr="00987513">
        <w:t>económica</w:t>
      </w:r>
      <w:r>
        <w:t>-, t</w:t>
      </w:r>
      <w:r w:rsidRPr="00987513">
        <w:t>iene usted alguna medida en este presupuesto para fomentar el empleo</w:t>
      </w:r>
      <w:r>
        <w:t>,</w:t>
      </w:r>
      <w:r w:rsidRPr="00987513">
        <w:t xml:space="preserve"> </w:t>
      </w:r>
      <w:r>
        <w:t>a</w:t>
      </w:r>
      <w:r w:rsidRPr="00987513">
        <w:t>lguna novedad</w:t>
      </w:r>
      <w:r>
        <w:t>?, ¿no? L</w:t>
      </w:r>
      <w:r w:rsidRPr="00987513">
        <w:t>levamos un año</w:t>
      </w:r>
      <w:r>
        <w:t>,</w:t>
      </w:r>
      <w:r w:rsidRPr="00987513">
        <w:t xml:space="preserve"> este año</w:t>
      </w:r>
      <w:r>
        <w:t>,</w:t>
      </w:r>
      <w:r w:rsidRPr="00987513">
        <w:t xml:space="preserve"> </w:t>
      </w:r>
      <w:r>
        <w:t>¿</w:t>
      </w:r>
      <w:r w:rsidRPr="00987513">
        <w:t>alguna novedad respecto al presupuesto del año pasado y que n</w:t>
      </w:r>
      <w:r>
        <w:t>os trajo usted? Estábamos en crec</w:t>
      </w:r>
      <w:r w:rsidRPr="00987513">
        <w:t>imiento</w:t>
      </w:r>
      <w:r>
        <w:t>,</w:t>
      </w:r>
      <w:r w:rsidRPr="00987513">
        <w:t xml:space="preserve"> crecíamos casi </w:t>
      </w:r>
      <w:r>
        <w:t>u</w:t>
      </w:r>
      <w:r w:rsidRPr="00987513">
        <w:t>n 3</w:t>
      </w:r>
      <w:r>
        <w:t xml:space="preserve"> </w:t>
      </w:r>
      <w:r w:rsidRPr="00987513">
        <w:t>%</w:t>
      </w:r>
      <w:r>
        <w:t>, ahora estamos bajando el crecimiento,</w:t>
      </w:r>
      <w:r w:rsidRPr="00987513">
        <w:t xml:space="preserve"> baja la creación de empleo</w:t>
      </w:r>
      <w:r>
        <w:t>, e</w:t>
      </w:r>
      <w:r w:rsidRPr="00987513">
        <w:t xml:space="preserve">l </w:t>
      </w:r>
      <w:r>
        <w:t>emp</w:t>
      </w:r>
      <w:r w:rsidRPr="00987513">
        <w:t>leo que se crea es malo</w:t>
      </w:r>
      <w:r>
        <w:t>…</w:t>
      </w:r>
      <w:r w:rsidRPr="00987513">
        <w:t>, es que no le he oído ninguna</w:t>
      </w:r>
      <w:r>
        <w:t>. También se lo pregunté</w:t>
      </w:r>
      <w:r w:rsidRPr="00987513">
        <w:t xml:space="preserve"> en la comisión el otro día</w:t>
      </w:r>
      <w:r>
        <w:t>. C</w:t>
      </w:r>
      <w:r w:rsidRPr="00987513">
        <w:t xml:space="preserve">omo </w:t>
      </w:r>
      <w:r>
        <w:t>yo no he e</w:t>
      </w:r>
      <w:r w:rsidRPr="00987513">
        <w:t>ncontra</w:t>
      </w:r>
      <w:r>
        <w:t>do</w:t>
      </w:r>
      <w:r w:rsidRPr="00987513">
        <w:t xml:space="preserve"> ninguna</w:t>
      </w:r>
      <w:r>
        <w:t>,</w:t>
      </w:r>
      <w:r w:rsidRPr="00987513">
        <w:t xml:space="preserve"> </w:t>
      </w:r>
      <w:r>
        <w:t>¿</w:t>
      </w:r>
      <w:r w:rsidRPr="00987513">
        <w:t xml:space="preserve">el señor consejero </w:t>
      </w:r>
      <w:r>
        <w:t xml:space="preserve">es </w:t>
      </w:r>
      <w:r w:rsidRPr="00987513">
        <w:t>capa</w:t>
      </w:r>
      <w:r>
        <w:t>z</w:t>
      </w:r>
      <w:r w:rsidRPr="00987513">
        <w:t xml:space="preserve"> </w:t>
      </w:r>
      <w:r>
        <w:t xml:space="preserve">de </w:t>
      </w:r>
      <w:r w:rsidRPr="00987513">
        <w:t>decirme alguna medida novedosa para fomentar el empleo, para fomentar el crecimiento económico el año 2020</w:t>
      </w:r>
      <w:r>
        <w:t>? No, ¿</w:t>
      </w:r>
      <w:r w:rsidRPr="00987513">
        <w:t>verdad</w:t>
      </w:r>
      <w:r>
        <w:t>?</w:t>
      </w:r>
    </w:p>
    <w:p w:rsidR="00EB797F" w:rsidRDefault="00EB797F" w:rsidP="00987513">
      <w:pPr>
        <w:pStyle w:val="Texto"/>
      </w:pPr>
    </w:p>
    <w:p w:rsidR="00EB797F" w:rsidRDefault="00EB797F" w:rsidP="00987513">
      <w:pPr>
        <w:pStyle w:val="Texto"/>
      </w:pPr>
      <w:r>
        <w:t>Ahora, claro, este G</w:t>
      </w:r>
      <w:r w:rsidRPr="00987513">
        <w:t>obierno</w:t>
      </w:r>
      <w:r>
        <w:t xml:space="preserve"> dice: no, n</w:t>
      </w:r>
      <w:r w:rsidRPr="00987513">
        <w:t>o tenemos capacidad fiscal, eso son las diputaciones</w:t>
      </w:r>
      <w:r>
        <w:t>. B</w:t>
      </w:r>
      <w:r w:rsidRPr="00987513">
        <w:t>ueno</w:t>
      </w:r>
      <w:r>
        <w:t>,</w:t>
      </w:r>
      <w:r w:rsidRPr="00987513">
        <w:t xml:space="preserve"> con el Impuesto de Sociedades pasa</w:t>
      </w:r>
      <w:r>
        <w:t>ba</w:t>
      </w:r>
      <w:r w:rsidRPr="00987513">
        <w:t xml:space="preserve"> lo mismo, pero donde sí que tie</w:t>
      </w:r>
      <w:r>
        <w:t>nen ustedes capacidad fiscal qué</w:t>
      </w:r>
      <w:r w:rsidRPr="00987513">
        <w:t xml:space="preserve"> ha hecho</w:t>
      </w:r>
      <w:r>
        <w:t>:</w:t>
      </w:r>
      <w:r w:rsidRPr="00987513">
        <w:t xml:space="preserve"> subirlo</w:t>
      </w:r>
      <w:r>
        <w:t>,</w:t>
      </w:r>
      <w:r w:rsidRPr="00987513">
        <w:t xml:space="preserve"> subir los impuestos</w:t>
      </w:r>
      <w:r>
        <w:t>. Es más, ha creado</w:t>
      </w:r>
      <w:r w:rsidRPr="00987513">
        <w:t xml:space="preserve"> un nuevo impuesto usted en esta ley de </w:t>
      </w:r>
      <w:r w:rsidRPr="00987513">
        <w:lastRenderedPageBreak/>
        <w:t>presupuestos que van a a</w:t>
      </w:r>
      <w:r>
        <w:t>probar aquellos señores de allí. P</w:t>
      </w:r>
      <w:r w:rsidRPr="00987513">
        <w:t xml:space="preserve">or cierto, el impuesto más </w:t>
      </w:r>
      <w:r>
        <w:t xml:space="preserve">antiecológico </w:t>
      </w:r>
      <w:r w:rsidRPr="00987513">
        <w:t>que hemos visto nunca. Sí, señor consejero, sí</w:t>
      </w:r>
      <w:r>
        <w:t>,</w:t>
      </w:r>
      <w:r w:rsidRPr="00987513">
        <w:t xml:space="preserve"> que yo estaba en la comisión cuando el señor consejero de Medio Ambiente le preguntamos, oiga, pero esto</w:t>
      </w:r>
      <w:r>
        <w:t>,</w:t>
      </w:r>
      <w:r w:rsidRPr="00987513">
        <w:t xml:space="preserve"> dice, viene de Hacienda</w:t>
      </w:r>
      <w:r>
        <w:t>,</w:t>
      </w:r>
      <w:r w:rsidRPr="00987513">
        <w:t xml:space="preserve"> y me parece bien porque vamos a recaudar más, que es la función de este Gobierno, recaudar más de los ciudadanos</w:t>
      </w:r>
      <w:r>
        <w:t>.</w:t>
      </w:r>
    </w:p>
    <w:p w:rsidR="00EB797F" w:rsidRDefault="00EB797F" w:rsidP="00987513">
      <w:pPr>
        <w:pStyle w:val="Texto"/>
      </w:pPr>
    </w:p>
    <w:p w:rsidR="00EB797F" w:rsidRDefault="00EB797F" w:rsidP="00987513">
      <w:pPr>
        <w:pStyle w:val="Texto"/>
      </w:pPr>
      <w:r>
        <w:t>Qué</w:t>
      </w:r>
      <w:r w:rsidRPr="00987513">
        <w:t xml:space="preserve"> ha hecho usted</w:t>
      </w:r>
      <w:r>
        <w:t>:</w:t>
      </w:r>
      <w:r w:rsidRPr="00987513">
        <w:t xml:space="preserve"> crear un nuevo impuesto que gra</w:t>
      </w:r>
      <w:r>
        <w:t>v</w:t>
      </w:r>
      <w:r w:rsidRPr="00987513">
        <w:t>a la toma del agua y pa</w:t>
      </w:r>
      <w:r>
        <w:t>g</w:t>
      </w:r>
      <w:r w:rsidRPr="00987513">
        <w:t>a el consumidor lo que se pierda en el trayecto</w:t>
      </w:r>
      <w:r>
        <w:t>. Que es r</w:t>
      </w:r>
      <w:r w:rsidRPr="00987513">
        <w:t xml:space="preserve">esponsabilidad </w:t>
      </w:r>
      <w:r>
        <w:t>de</w:t>
      </w:r>
      <w:r w:rsidRPr="00987513">
        <w:t xml:space="preserve"> qui</w:t>
      </w:r>
      <w:r>
        <w:t>é</w:t>
      </w:r>
      <w:r w:rsidRPr="00987513">
        <w:t>n</w:t>
      </w:r>
      <w:r>
        <w:t>,</w:t>
      </w:r>
      <w:r w:rsidRPr="00987513">
        <w:t xml:space="preserve"> de las administraciones públicas. </w:t>
      </w:r>
    </w:p>
    <w:p w:rsidR="00EB797F" w:rsidRDefault="00EB797F" w:rsidP="00987513">
      <w:pPr>
        <w:pStyle w:val="Texto"/>
      </w:pPr>
    </w:p>
    <w:p w:rsidR="00EB797F" w:rsidRDefault="00EB797F" w:rsidP="00987513">
      <w:pPr>
        <w:pStyle w:val="Texto"/>
      </w:pPr>
      <w:r>
        <w:t>Cl</w:t>
      </w:r>
      <w:r w:rsidRPr="00987513">
        <w:t>a</w:t>
      </w:r>
      <w:r>
        <w:t>ro</w:t>
      </w:r>
      <w:r w:rsidRPr="00987513">
        <w:t>, por lo tanto, es fantástico</w:t>
      </w:r>
      <w:r>
        <w:t>, c</w:t>
      </w:r>
      <w:r w:rsidRPr="00987513">
        <w:t xml:space="preserve">uanto más despilfarro </w:t>
      </w:r>
      <w:r>
        <w:t>ha</w:t>
      </w:r>
      <w:r w:rsidRPr="00987513">
        <w:t>ya más recaudo</w:t>
      </w:r>
      <w:r>
        <w:t>. Es</w:t>
      </w:r>
      <w:r w:rsidRPr="00987513">
        <w:t>to es lo que han hecho ustedes</w:t>
      </w:r>
      <w:r>
        <w:t>:</w:t>
      </w:r>
      <w:r w:rsidRPr="00987513">
        <w:t xml:space="preserve"> han sustituido el que más consume paga más por voy a cobrar más cuanto más se despilfarr</w:t>
      </w:r>
      <w:r>
        <w:t>e</w:t>
      </w:r>
      <w:r w:rsidRPr="00987513">
        <w:t xml:space="preserve">, y </w:t>
      </w:r>
      <w:r>
        <w:t>a</w:t>
      </w:r>
      <w:r w:rsidRPr="00987513">
        <w:t>s</w:t>
      </w:r>
      <w:r>
        <w:t xml:space="preserve">í hay que </w:t>
      </w:r>
      <w:r w:rsidRPr="00987513">
        <w:t>rec</w:t>
      </w:r>
      <w:r>
        <w:t xml:space="preserve">audar </w:t>
      </w:r>
      <w:r w:rsidRPr="00987513">
        <w:t>más</w:t>
      </w:r>
      <w:r>
        <w:t>,</w:t>
      </w:r>
      <w:r w:rsidRPr="00987513">
        <w:t xml:space="preserve"> </w:t>
      </w:r>
      <w:r>
        <w:t xml:space="preserve">más </w:t>
      </w:r>
      <w:r w:rsidRPr="00987513">
        <w:t>de</w:t>
      </w:r>
      <w:r>
        <w:t>l</w:t>
      </w:r>
      <w:r w:rsidRPr="00987513">
        <w:t xml:space="preserve"> 100</w:t>
      </w:r>
      <w:r>
        <w:t xml:space="preserve"> </w:t>
      </w:r>
      <w:r w:rsidRPr="00987513">
        <w:t>%</w:t>
      </w:r>
      <w:r>
        <w:t>,</w:t>
      </w:r>
      <w:r w:rsidRPr="00987513">
        <w:t xml:space="preserve"> más de</w:t>
      </w:r>
      <w:r>
        <w:t xml:space="preserve">l </w:t>
      </w:r>
      <w:r w:rsidRPr="00987513">
        <w:t>150</w:t>
      </w:r>
      <w:r>
        <w:t xml:space="preserve"> </w:t>
      </w:r>
      <w:r w:rsidRPr="00987513">
        <w:t xml:space="preserve">% </w:t>
      </w:r>
      <w:r>
        <w:t xml:space="preserve">va </w:t>
      </w:r>
      <w:r w:rsidRPr="00987513">
        <w:t>a recaudar más</w:t>
      </w:r>
      <w:r>
        <w:t>, s</w:t>
      </w:r>
      <w:r w:rsidRPr="00987513">
        <w:t>í, sí, con este nuevo impuesto que usted ha creado aquí.</w:t>
      </w:r>
    </w:p>
    <w:p w:rsidR="00EB797F" w:rsidRDefault="00EB797F" w:rsidP="00987513">
      <w:pPr>
        <w:pStyle w:val="Texto"/>
      </w:pPr>
    </w:p>
    <w:p w:rsidR="00EB797F" w:rsidRDefault="00EB797F" w:rsidP="00987513">
      <w:pPr>
        <w:pStyle w:val="Texto"/>
      </w:pPr>
      <w:r w:rsidRPr="00987513">
        <w:t xml:space="preserve">Y </w:t>
      </w:r>
      <w:r>
        <w:t xml:space="preserve">muy </w:t>
      </w:r>
      <w:r w:rsidRPr="00987513">
        <w:t>ecologista no parece. Por eso le he dicho que aquí hay mucha filfa ecológica y mucha filfa feminista.</w:t>
      </w:r>
    </w:p>
    <w:p w:rsidR="00EB797F" w:rsidRDefault="00EB797F" w:rsidP="00987513">
      <w:pPr>
        <w:pStyle w:val="Texto"/>
      </w:pPr>
    </w:p>
    <w:p w:rsidR="00EB797F" w:rsidRDefault="0070481F" w:rsidP="00987513">
      <w:pPr>
        <w:pStyle w:val="Texto"/>
      </w:pPr>
      <w:r>
        <w:t>E</w:t>
      </w:r>
      <w:r w:rsidR="00EB797F" w:rsidRPr="00987513">
        <w:t xml:space="preserve">ste </w:t>
      </w:r>
      <w:r w:rsidR="00EB797F">
        <w:t>es</w:t>
      </w:r>
      <w:r w:rsidR="00EB797F" w:rsidRPr="00987513">
        <w:t xml:space="preserve"> un presupuesto también</w:t>
      </w:r>
      <w:r w:rsidR="00EB797F">
        <w:t>…</w:t>
      </w:r>
    </w:p>
    <w:p w:rsidR="00EB797F" w:rsidRPr="0070481F" w:rsidRDefault="00EB797F" w:rsidP="00987513">
      <w:pPr>
        <w:pStyle w:val="Texto"/>
        <w:rPr>
          <w:lang w:val="eu-ES"/>
        </w:rPr>
      </w:pPr>
    </w:p>
    <w:p w:rsidR="00EB797F" w:rsidRPr="0070481F" w:rsidRDefault="00EB797F" w:rsidP="00987513">
      <w:pPr>
        <w:pStyle w:val="Texto"/>
        <w:rPr>
          <w:lang w:val="eu-ES"/>
        </w:rPr>
      </w:pPr>
      <w:r w:rsidRPr="0070481F">
        <w:rPr>
          <w:lang w:val="eu-ES"/>
        </w:rPr>
        <w:t>(8. zintaren amaiera)</w:t>
      </w:r>
    </w:p>
    <w:p w:rsidR="00EB797F" w:rsidRPr="0070481F" w:rsidRDefault="00EB797F" w:rsidP="00BD0FC4">
      <w:pPr>
        <w:pStyle w:val="Texto"/>
        <w:rPr>
          <w:lang w:val="eu-ES"/>
        </w:rPr>
      </w:pPr>
      <w:r w:rsidRPr="0070481F">
        <w:rPr>
          <w:lang w:val="eu-ES"/>
        </w:rPr>
        <w:t>(9. zintaren hasiera)</w:t>
      </w:r>
    </w:p>
    <w:p w:rsidR="00EB797F" w:rsidRPr="0070481F" w:rsidRDefault="00EB797F" w:rsidP="00BD0FC4">
      <w:pPr>
        <w:pStyle w:val="Texto"/>
        <w:rPr>
          <w:lang w:val="eu-ES"/>
        </w:rPr>
      </w:pPr>
    </w:p>
    <w:p w:rsidR="00EB797F" w:rsidRDefault="00EB797F" w:rsidP="00BD0FC4">
      <w:pPr>
        <w:pStyle w:val="Texto"/>
      </w:pPr>
      <w:r>
        <w:t xml:space="preserve">… </w:t>
      </w:r>
      <w:r w:rsidRPr="00FD65AB">
        <w:t>ecológica y mucha filfa feminista.</w:t>
      </w:r>
    </w:p>
    <w:p w:rsidR="00EB797F" w:rsidRDefault="00EB797F" w:rsidP="00BD0FC4">
      <w:pPr>
        <w:pStyle w:val="Texto"/>
      </w:pPr>
    </w:p>
    <w:p w:rsidR="00EB797F" w:rsidRDefault="00EB797F" w:rsidP="00BD0FC4">
      <w:pPr>
        <w:pStyle w:val="Texto"/>
      </w:pPr>
      <w:r w:rsidRPr="00FD65AB">
        <w:t>Este es un presupuesto también que todos sabemos que continúa con los recortes que se hicieron a funcionarios</w:t>
      </w:r>
      <w:r>
        <w:t>.</w:t>
      </w:r>
      <w:r w:rsidRPr="00FD65AB">
        <w:t xml:space="preserve"> </w:t>
      </w:r>
    </w:p>
    <w:p w:rsidR="00EB797F" w:rsidRDefault="00EB797F" w:rsidP="00BD0FC4">
      <w:pPr>
        <w:pStyle w:val="Texto"/>
      </w:pPr>
    </w:p>
    <w:p w:rsidR="00EB797F" w:rsidRDefault="00EB797F" w:rsidP="00BD0FC4">
      <w:pPr>
        <w:pStyle w:val="Texto"/>
      </w:pPr>
      <w:r>
        <w:t>D</w:t>
      </w:r>
      <w:r w:rsidRPr="00FD65AB">
        <w:t>e hecho, el señor consejero poco más o menos nos vino a decir que estábamos ponie</w:t>
      </w:r>
      <w:r>
        <w:t>ndo en riesgo la economía vasca</w:t>
      </w:r>
      <w:r w:rsidRPr="00FD65AB">
        <w:t xml:space="preserve"> planteando</w:t>
      </w:r>
      <w:r>
        <w:t>,</w:t>
      </w:r>
      <w:r w:rsidRPr="00FD65AB">
        <w:t xml:space="preserve"> verdad</w:t>
      </w:r>
      <w:r>
        <w:t>,</w:t>
      </w:r>
      <w:r w:rsidRPr="00FD65AB">
        <w:t xml:space="preserve"> que</w:t>
      </w:r>
      <w:r>
        <w:t xml:space="preserve"> a</w:t>
      </w:r>
      <w:r w:rsidRPr="00FD65AB">
        <w:t xml:space="preserve"> los prejubilados profesores y profesoras</w:t>
      </w:r>
      <w:r>
        <w:t>, por cierto</w:t>
      </w:r>
      <w:r w:rsidRPr="00FD65AB">
        <w:t xml:space="preserve"> sector feminizado</w:t>
      </w:r>
      <w:r>
        <w:t>,</w:t>
      </w:r>
      <w:r w:rsidRPr="00FD65AB">
        <w:t xml:space="preserve"> bueno</w:t>
      </w:r>
      <w:r>
        <w:t>,</w:t>
      </w:r>
      <w:r w:rsidRPr="00FD65AB">
        <w:t xml:space="preserve"> </w:t>
      </w:r>
      <w:r w:rsidRPr="00FD65AB">
        <w:lastRenderedPageBreak/>
        <w:t>si se cumplían las obligaciones que tenía el Gobierno Vasco con ellos</w:t>
      </w:r>
      <w:r>
        <w:t>,</w:t>
      </w:r>
      <w:r w:rsidRPr="00FD65AB">
        <w:t xml:space="preserve"> </w:t>
      </w:r>
      <w:r>
        <w:t xml:space="preserve">eso </w:t>
      </w:r>
      <w:r w:rsidRPr="00FD65AB">
        <w:t>poco más</w:t>
      </w:r>
      <w:r>
        <w:t xml:space="preserve"> o menos que quebrab</w:t>
      </w:r>
      <w:r w:rsidRPr="00FD65AB">
        <w:t>a el Gobierno</w:t>
      </w:r>
      <w:r>
        <w:t>.</w:t>
      </w:r>
    </w:p>
    <w:p w:rsidR="00EB797F" w:rsidRDefault="00EB797F" w:rsidP="00BD0FC4">
      <w:pPr>
        <w:pStyle w:val="Texto"/>
      </w:pPr>
    </w:p>
    <w:p w:rsidR="00EB797F" w:rsidRDefault="00EB797F" w:rsidP="00C278B5">
      <w:pPr>
        <w:pStyle w:val="Texto"/>
      </w:pPr>
      <w:r>
        <w:t>E</w:t>
      </w:r>
      <w:r w:rsidRPr="00FD65AB">
        <w:t>ntonces</w:t>
      </w:r>
      <w:r>
        <w:t>,</w:t>
      </w:r>
      <w:r w:rsidRPr="00FD65AB">
        <w:t xml:space="preserve"> es un gobierno que</w:t>
      </w:r>
      <w:r>
        <w:t>,</w:t>
      </w:r>
      <w:r w:rsidRPr="00FD65AB">
        <w:t xml:space="preserve"> por lo visto</w:t>
      </w:r>
      <w:r>
        <w:t>,</w:t>
      </w:r>
      <w:r w:rsidRPr="00FD65AB">
        <w:t xml:space="preserve"> para esas cosas no tiene dinero, pero para crear nuevos derechos a los altos cargos del Gobierno o </w:t>
      </w:r>
      <w:r>
        <w:t>a los miembros del Gobierno sí tiene dinero. Porque,</w:t>
      </w:r>
      <w:r w:rsidRPr="00FD65AB">
        <w:t xml:space="preserve"> claro</w:t>
      </w:r>
      <w:r>
        <w:t>,</w:t>
      </w:r>
      <w:r w:rsidRPr="00FD65AB">
        <w:t xml:space="preserve"> para incumplir los acuerdos del Gobi</w:t>
      </w:r>
      <w:r>
        <w:t>erno Vasco con los funcionarios n</w:t>
      </w:r>
      <w:r w:rsidRPr="00FD65AB">
        <w:t>o hay dinero, pero para que los altos cargos</w:t>
      </w:r>
      <w:r>
        <w:t>,</w:t>
      </w:r>
      <w:r w:rsidRPr="00FD65AB">
        <w:t xml:space="preserve"> miembros del Gobierno y persona</w:t>
      </w:r>
      <w:r>
        <w:t>l de confianza pueda cobrar trienios</w:t>
      </w:r>
      <w:r w:rsidRPr="00FD65AB">
        <w:t xml:space="preserve"> </w:t>
      </w:r>
      <w:r>
        <w:t>para eso sí hay dinero. Sí, sí, é</w:t>
      </w:r>
      <w:r w:rsidRPr="00FD65AB">
        <w:t>sta</w:t>
      </w:r>
      <w:r>
        <w:t xml:space="preserve"> es</w:t>
      </w:r>
      <w:r w:rsidRPr="00FD65AB">
        <w:t xml:space="preserve"> su disposición adicional </w:t>
      </w:r>
      <w:r>
        <w:t xml:space="preserve">en el Presupuesto, </w:t>
      </w:r>
      <w:r w:rsidRPr="00FD65AB">
        <w:t>l</w:t>
      </w:r>
      <w:r>
        <w:t>a final cuarta. Sí,</w:t>
      </w:r>
      <w:r w:rsidRPr="00FD65AB">
        <w:t xml:space="preserve"> uste</w:t>
      </w:r>
      <w:r>
        <w:t>d</w:t>
      </w:r>
      <w:r w:rsidRPr="00FD65AB">
        <w:t xml:space="preserve"> nos </w:t>
      </w:r>
      <w:r>
        <w:t xml:space="preserve">lo </w:t>
      </w:r>
      <w:r w:rsidRPr="00FD65AB">
        <w:t>trae</w:t>
      </w:r>
      <w:r>
        <w:t>. Para unas cosas</w:t>
      </w:r>
      <w:r w:rsidRPr="00FD65AB">
        <w:t xml:space="preserve"> no hay</w:t>
      </w:r>
      <w:r>
        <w:t>,</w:t>
      </w:r>
      <w:r w:rsidRPr="00FD65AB">
        <w:t xml:space="preserve"> para algunos sí que hay</w:t>
      </w:r>
      <w:r>
        <w:t>.</w:t>
      </w:r>
    </w:p>
    <w:p w:rsidR="00EB797F" w:rsidRDefault="00EB797F" w:rsidP="00BD0FC4">
      <w:pPr>
        <w:pStyle w:val="Texto"/>
      </w:pPr>
    </w:p>
    <w:p w:rsidR="00EB797F" w:rsidRDefault="00EB797F" w:rsidP="00BD0FC4">
      <w:pPr>
        <w:pStyle w:val="Texto"/>
      </w:pPr>
      <w:r>
        <w:t>Sector público. S</w:t>
      </w:r>
      <w:r w:rsidRPr="00FD65AB">
        <w:t>iguen sin</w:t>
      </w:r>
      <w:r>
        <w:t xml:space="preserve"> simplificar</w:t>
      </w:r>
      <w:r w:rsidRPr="00FD65AB">
        <w:t xml:space="preserve"> </w:t>
      </w:r>
      <w:r>
        <w:t>nada. S</w:t>
      </w:r>
      <w:r w:rsidRPr="00FD65AB">
        <w:t>e lo he dicho antes, sobran</w:t>
      </w:r>
      <w:r>
        <w:t xml:space="preserve"> en</w:t>
      </w:r>
      <w:r w:rsidRPr="00FD65AB">
        <w:t>tes como Elika</w:t>
      </w:r>
      <w:r>
        <w:t>, se pueden reducir otros</w:t>
      </w:r>
      <w:r w:rsidRPr="00FD65AB">
        <w:t xml:space="preserve"> como</w:t>
      </w:r>
      <w:r w:rsidR="00A44814">
        <w:t xml:space="preserve"> Neiker, </w:t>
      </w:r>
      <w:r>
        <w:t>Hazi, etcétera.</w:t>
      </w:r>
      <w:r w:rsidRPr="00FD65AB">
        <w:t xml:space="preserve"> </w:t>
      </w:r>
      <w:r>
        <w:t>S</w:t>
      </w:r>
      <w:r w:rsidRPr="00FD65AB">
        <w:t>e lo decimos todos los años</w:t>
      </w:r>
      <w:r>
        <w:t>, todos los años.</w:t>
      </w:r>
    </w:p>
    <w:p w:rsidR="00EB797F" w:rsidRDefault="00EB797F" w:rsidP="00BD0FC4">
      <w:pPr>
        <w:pStyle w:val="Texto"/>
      </w:pPr>
    </w:p>
    <w:p w:rsidR="00EB797F" w:rsidRDefault="00EB797F" w:rsidP="00BD0FC4">
      <w:pPr>
        <w:pStyle w:val="Texto"/>
      </w:pPr>
      <w:r>
        <w:t>P</w:t>
      </w:r>
      <w:r w:rsidRPr="00FD65AB">
        <w:t>ero</w:t>
      </w:r>
      <w:r>
        <w:t>,</w:t>
      </w:r>
      <w:r w:rsidRPr="00FD65AB">
        <w:t xml:space="preserve"> bueno</w:t>
      </w:r>
      <w:r>
        <w:t>,</w:t>
      </w:r>
      <w:r w:rsidRPr="00FD65AB">
        <w:t xml:space="preserve"> luego hablaré de la nueva sociedad que pretenden ustedes crear</w:t>
      </w:r>
      <w:r>
        <w:t>.</w:t>
      </w:r>
    </w:p>
    <w:p w:rsidR="00EB797F" w:rsidRDefault="00EB797F" w:rsidP="00BD0FC4">
      <w:pPr>
        <w:pStyle w:val="Texto"/>
      </w:pPr>
    </w:p>
    <w:p w:rsidR="00EB797F" w:rsidRDefault="00EB797F" w:rsidP="00C278B5">
      <w:pPr>
        <w:pStyle w:val="Texto"/>
      </w:pPr>
      <w:r>
        <w:t>L</w:t>
      </w:r>
      <w:r w:rsidRPr="00FD65AB">
        <w:t>o más lamentable</w:t>
      </w:r>
      <w:r>
        <w:t>,</w:t>
      </w:r>
      <w:r w:rsidRPr="00FD65AB">
        <w:t xml:space="preserve"> probablemente</w:t>
      </w:r>
      <w:r>
        <w:t>,</w:t>
      </w:r>
      <w:r w:rsidRPr="00FD65AB">
        <w:t xml:space="preserve"> del pres</w:t>
      </w:r>
      <w:r>
        <w:t>upuesto que usted nos ha traído</w:t>
      </w:r>
      <w:r w:rsidRPr="00FD65AB">
        <w:t xml:space="preserve"> sea lo que se refiere a la educación concertada</w:t>
      </w:r>
      <w:r>
        <w:t>. D</w:t>
      </w:r>
      <w:r w:rsidRPr="00FD65AB">
        <w:t>espués de la huelga que hemos tenido</w:t>
      </w:r>
      <w:r>
        <w:t xml:space="preserve"> hasta hace escasamente un mes que</w:t>
      </w:r>
      <w:r w:rsidRPr="00FD65AB">
        <w:t xml:space="preserve"> usted </w:t>
      </w:r>
      <w:r>
        <w:t xml:space="preserve">nos traiga </w:t>
      </w:r>
      <w:r w:rsidRPr="00FD65AB">
        <w:t>un presupuesto en el que los sueldos de los profesores de la concertada no sube</w:t>
      </w:r>
      <w:r>
        <w:t>n ni siquiera el 1 %,</w:t>
      </w:r>
      <w:r w:rsidRPr="00FD65AB">
        <w:t xml:space="preserve"> se queda en el 0,8</w:t>
      </w:r>
      <w:r>
        <w:t xml:space="preserve">, sí, sí, </w:t>
      </w:r>
      <w:r w:rsidRPr="00FD65AB">
        <w:t>señor consejero, sí</w:t>
      </w:r>
      <w:r>
        <w:t>,</w:t>
      </w:r>
      <w:r w:rsidRPr="00FD65AB">
        <w:t xml:space="preserve"> en el 0,8</w:t>
      </w:r>
      <w:r>
        <w:t>, y</w:t>
      </w:r>
      <w:r w:rsidRPr="00FD65AB">
        <w:t xml:space="preserve"> sigue congelado desde hace 11 años y</w:t>
      </w:r>
      <w:r>
        <w:t>a</w:t>
      </w:r>
      <w:r w:rsidRPr="00FD65AB">
        <w:t xml:space="preserve"> el módulo de gastos corrientes</w:t>
      </w:r>
      <w:r>
        <w:t>. Hombre,</w:t>
      </w:r>
      <w:r w:rsidRPr="00FD65AB">
        <w:t xml:space="preserve"> </w:t>
      </w:r>
      <w:r>
        <w:t>l</w:t>
      </w:r>
      <w:r w:rsidRPr="00FD65AB">
        <w:t xml:space="preserve">o que </w:t>
      </w:r>
      <w:r>
        <w:t>es una paradoja</w:t>
      </w:r>
      <w:r w:rsidRPr="00FD65AB">
        <w:t xml:space="preserve"> es que en el acuerdo que han firmado ustedes cuando se refieren a </w:t>
      </w:r>
      <w:r>
        <w:t>la educación concertada dicen</w:t>
      </w:r>
      <w:r w:rsidRPr="00FD65AB">
        <w:t xml:space="preserve"> </w:t>
      </w:r>
      <w:r>
        <w:t>"S</w:t>
      </w:r>
      <w:r w:rsidRPr="00FD65AB">
        <w:t>e garantiza la libre elección de los padres</w:t>
      </w:r>
      <w:r>
        <w:t>"</w:t>
      </w:r>
      <w:r w:rsidRPr="00FD65AB">
        <w:t xml:space="preserve">. </w:t>
      </w:r>
      <w:r>
        <w:t>Dices,</w:t>
      </w:r>
      <w:r w:rsidRPr="00FD65AB">
        <w:t xml:space="preserve"> </w:t>
      </w:r>
      <w:r>
        <w:t>pues, v</w:t>
      </w:r>
      <w:r w:rsidRPr="00FD65AB">
        <w:t>ay</w:t>
      </w:r>
      <w:r>
        <w:t>a una forma de garantizar</w:t>
      </w:r>
      <w:r w:rsidRPr="00FD65AB">
        <w:t>la</w:t>
      </w:r>
      <w:r>
        <w:t>,</w:t>
      </w:r>
      <w:r w:rsidRPr="00FD65AB">
        <w:t xml:space="preserve"> </w:t>
      </w:r>
      <w:r>
        <w:t>¿</w:t>
      </w:r>
      <w:r w:rsidRPr="00FD65AB">
        <w:t>no</w:t>
      </w:r>
      <w:r>
        <w:t>? H</w:t>
      </w:r>
      <w:r w:rsidRPr="00FD65AB">
        <w:t xml:space="preserve">ay dinero para todos y para todas, salvo para la concertada.  Supongo que dentro de unos meses tendremos otra huelga, pero será culpa de los centros, no de este Gobierno, que es el que tiene que pagar los sueldos, </w:t>
      </w:r>
      <w:r>
        <w:t>¿</w:t>
      </w:r>
      <w:r w:rsidRPr="00FD65AB">
        <w:t>verdad</w:t>
      </w:r>
      <w:r>
        <w:t>?</w:t>
      </w:r>
    </w:p>
    <w:p w:rsidR="00EB797F" w:rsidRDefault="00EB797F" w:rsidP="00BD0FC4">
      <w:pPr>
        <w:pStyle w:val="Texto"/>
      </w:pPr>
    </w:p>
    <w:p w:rsidR="00EB797F" w:rsidRDefault="00EB797F" w:rsidP="00BD0FC4">
      <w:pPr>
        <w:pStyle w:val="Texto"/>
      </w:pPr>
      <w:r>
        <w:lastRenderedPageBreak/>
        <w:t>Claro,</w:t>
      </w:r>
      <w:r w:rsidRPr="00FD65AB">
        <w:t xml:space="preserve"> también es </w:t>
      </w:r>
      <w:r w:rsidR="00A44814" w:rsidRPr="00FD65AB">
        <w:t>para</w:t>
      </w:r>
      <w:r w:rsidR="00A44814">
        <w:t>dójico</w:t>
      </w:r>
      <w:r>
        <w:t>…</w:t>
      </w:r>
      <w:r w:rsidRPr="00FD65AB">
        <w:t xml:space="preserve"> </w:t>
      </w:r>
      <w:r>
        <w:t>D</w:t>
      </w:r>
      <w:r w:rsidRPr="00FD65AB">
        <w:t>ice</w:t>
      </w:r>
      <w:r>
        <w:t>n</w:t>
      </w:r>
      <w:r w:rsidRPr="00FD65AB">
        <w:t>, tienen un párrafo referido en el acuerdo sobre la concertada</w:t>
      </w:r>
      <w:r>
        <w:t>, y dicen "S</w:t>
      </w:r>
      <w:r w:rsidRPr="00FD65AB">
        <w:t>e garantiza la libertad de los padres de elegir el centro</w:t>
      </w:r>
      <w:r>
        <w:t>".</w:t>
      </w:r>
      <w:r w:rsidRPr="00FD65AB">
        <w:t xml:space="preserve"> </w:t>
      </w:r>
      <w:r>
        <w:t>"T</w:t>
      </w:r>
      <w:r w:rsidRPr="00FD65AB">
        <w:t>iene que ser gratuita</w:t>
      </w:r>
      <w:r>
        <w:t>"</w:t>
      </w:r>
      <w:r w:rsidRPr="00FD65AB">
        <w:t xml:space="preserve">. </w:t>
      </w:r>
      <w:r>
        <w:t>Oiga, cada vez la pone usted más cara</w:t>
      </w:r>
      <w:r w:rsidRPr="00FD65AB">
        <w:t xml:space="preserve"> la concertada, señor consejero.</w:t>
      </w:r>
    </w:p>
    <w:p w:rsidR="00EB797F" w:rsidRDefault="00EB797F" w:rsidP="00BD0FC4">
      <w:pPr>
        <w:pStyle w:val="Texto"/>
      </w:pPr>
    </w:p>
    <w:p w:rsidR="00EB797F" w:rsidRDefault="00EB797F" w:rsidP="00BD0FC4">
      <w:pPr>
        <w:pStyle w:val="Texto"/>
      </w:pPr>
      <w:r w:rsidRPr="00FD65AB">
        <w:t>Y la conclusión a la que llega</w:t>
      </w:r>
      <w:r>
        <w:t>n</w:t>
      </w:r>
      <w:r w:rsidRPr="00FD65AB">
        <w:t xml:space="preserve"> es que tiene que haber má</w:t>
      </w:r>
      <w:r>
        <w:t>s inspecciones en la concertada. I</w:t>
      </w:r>
      <w:r w:rsidRPr="00FD65AB">
        <w:t>nspecciones ser</w:t>
      </w:r>
      <w:r>
        <w:t>á para ver si el Gobierno cumple alguna v</w:t>
      </w:r>
      <w:r w:rsidRPr="00FD65AB">
        <w:t>ez</w:t>
      </w:r>
      <w:r>
        <w:t xml:space="preserve"> con sus obligaciones de verdad</w:t>
      </w:r>
      <w:r w:rsidRPr="00FD65AB">
        <w:t xml:space="preserve"> de garantizar la libertad de los padres de elección de centro, cosa que no hace</w:t>
      </w:r>
      <w:r>
        <w:t>,</w:t>
      </w:r>
      <w:r w:rsidRPr="00FD65AB">
        <w:t xml:space="preserve"> porque</w:t>
      </w:r>
      <w:r>
        <w:t xml:space="preserve"> le cuesta dinero. P</w:t>
      </w:r>
      <w:r w:rsidRPr="00FD65AB">
        <w:t>ero es mejor gastarlo en otras cosas, en embajadas, en ETB, en el sur de Francia, en los que viven</w:t>
      </w:r>
      <w:r>
        <w:t xml:space="preserve"> del euskera. Eso está muy bien. P</w:t>
      </w:r>
      <w:r w:rsidRPr="00FD65AB">
        <w:t>ero para la concertada, para los derechos</w:t>
      </w:r>
      <w:r>
        <w:t xml:space="preserve"> fundamentales de los ciudadanos,</w:t>
      </w:r>
      <w:r w:rsidRPr="00FD65AB">
        <w:t xml:space="preserve"> de los vascos, para eso no</w:t>
      </w:r>
      <w:r>
        <w:t xml:space="preserve"> hay, para</w:t>
      </w:r>
      <w:r w:rsidRPr="00FD65AB">
        <w:t xml:space="preserve"> eso no tenemos dinero.</w:t>
      </w:r>
    </w:p>
    <w:p w:rsidR="00EB797F" w:rsidRDefault="00EB797F" w:rsidP="00BD0FC4">
      <w:pPr>
        <w:pStyle w:val="Texto"/>
      </w:pPr>
    </w:p>
    <w:p w:rsidR="00EB797F" w:rsidRDefault="00EB797F" w:rsidP="00BD0FC4">
      <w:pPr>
        <w:pStyle w:val="Texto"/>
      </w:pPr>
      <w:r w:rsidRPr="00FD65AB">
        <w:t xml:space="preserve">Nos ha hablado ustedes </w:t>
      </w:r>
      <w:r>
        <w:t>del F</w:t>
      </w:r>
      <w:r w:rsidRPr="00FD65AB">
        <w:t>inkatu</w:t>
      </w:r>
      <w:r>
        <w:t>z, del fondo</w:t>
      </w:r>
      <w:r w:rsidRPr="00FD65AB">
        <w:t xml:space="preserve"> este</w:t>
      </w:r>
      <w:r>
        <w:t>, que dice que se crea. No es verdad, no crea</w:t>
      </w:r>
      <w:r w:rsidRPr="00FD65AB">
        <w:t xml:space="preserve"> usted nada, no se crea ningún fondo</w:t>
      </w:r>
      <w:r>
        <w:t>.</w:t>
      </w:r>
    </w:p>
    <w:p w:rsidR="00EB797F" w:rsidRDefault="00EB797F" w:rsidP="00BD0FC4">
      <w:pPr>
        <w:pStyle w:val="Texto"/>
      </w:pPr>
    </w:p>
    <w:p w:rsidR="00EB797F" w:rsidRDefault="00EB797F" w:rsidP="00BD0FC4">
      <w:pPr>
        <w:pStyle w:val="Texto"/>
      </w:pPr>
      <w:r>
        <w:t>¿Qué crea?</w:t>
      </w:r>
      <w:r w:rsidRPr="00FD65AB">
        <w:t xml:space="preserve"> </w:t>
      </w:r>
      <w:r>
        <w:t>C</w:t>
      </w:r>
      <w:r w:rsidRPr="00FD65AB">
        <w:t>rea un apunte contable en el Instituto Vasco de Finanzas</w:t>
      </w:r>
      <w:r>
        <w:t>.</w:t>
      </w:r>
    </w:p>
    <w:p w:rsidR="00EB797F" w:rsidRDefault="00EB797F" w:rsidP="00BD0FC4">
      <w:pPr>
        <w:pStyle w:val="Texto"/>
      </w:pPr>
    </w:p>
    <w:p w:rsidR="00EB797F" w:rsidRDefault="00EB797F" w:rsidP="00BD0FC4">
      <w:pPr>
        <w:pStyle w:val="Texto"/>
      </w:pPr>
      <w:r>
        <w:t>Y</w:t>
      </w:r>
      <w:r w:rsidRPr="00FD65AB">
        <w:t xml:space="preserve"> como usted mismo nos ha dicho hace un momento aquí</w:t>
      </w:r>
      <w:r>
        <w:t>, sí, sí, sí, como nos ha dicho hace un momento aquí, dice "H</w:t>
      </w:r>
      <w:r w:rsidRPr="00FD65AB">
        <w:t xml:space="preserve">abrá que fijar </w:t>
      </w:r>
      <w:r>
        <w:t>los criterios de inversión y des</w:t>
      </w:r>
      <w:r w:rsidRPr="00FD65AB">
        <w:t>inversión</w:t>
      </w:r>
      <w:r>
        <w:t>"</w:t>
      </w:r>
      <w:r w:rsidRPr="00FD65AB">
        <w:t xml:space="preserve">, que es lo que viene </w:t>
      </w:r>
      <w:r>
        <w:t>por escrito, por cierto, en la M</w:t>
      </w:r>
      <w:r w:rsidRPr="00FD65AB">
        <w:t>emoria</w:t>
      </w:r>
      <w:r>
        <w:t>, con lo cual no es ninguna novedad. P</w:t>
      </w:r>
      <w:r w:rsidRPr="00FD65AB">
        <w:t xml:space="preserve">ero no nos diga que </w:t>
      </w:r>
      <w:r>
        <w:t>h</w:t>
      </w:r>
      <w:r w:rsidRPr="00FD65AB">
        <w:t>an</w:t>
      </w:r>
      <w:r>
        <w:t xml:space="preserve"> creado</w:t>
      </w:r>
      <w:r w:rsidRPr="00FD65AB">
        <w:t xml:space="preserve"> el fondo</w:t>
      </w:r>
      <w:r>
        <w:t>. N</w:t>
      </w:r>
      <w:r w:rsidRPr="00FD65AB">
        <w:t>o</w:t>
      </w:r>
      <w:r>
        <w:t xml:space="preserve"> han</w:t>
      </w:r>
      <w:r w:rsidRPr="00FD65AB">
        <w:t xml:space="preserve"> cre</w:t>
      </w:r>
      <w:r>
        <w:t>ad</w:t>
      </w:r>
      <w:r w:rsidRPr="00FD65AB">
        <w:t xml:space="preserve">o </w:t>
      </w:r>
      <w:r>
        <w:t>ningún fondo</w:t>
      </w:r>
      <w:r w:rsidRPr="00FD65AB">
        <w:t xml:space="preserve">. </w:t>
      </w:r>
      <w:r>
        <w:t xml:space="preserve">Ha creado </w:t>
      </w:r>
      <w:r w:rsidRPr="00FD65AB">
        <w:t>una cuenta</w:t>
      </w:r>
      <w:r>
        <w:t>,</w:t>
      </w:r>
      <w:r w:rsidRPr="00FD65AB">
        <w:t xml:space="preserve"> una cuenta</w:t>
      </w:r>
      <w:r>
        <w:t>,</w:t>
      </w:r>
      <w:r w:rsidRPr="00FD65AB">
        <w:t xml:space="preserve"> en el Instituto Vasco de Finanzas</w:t>
      </w:r>
      <w:r>
        <w:t>. U</w:t>
      </w:r>
      <w:r w:rsidRPr="00FD65AB">
        <w:t>na cuenta</w:t>
      </w:r>
      <w:r>
        <w:t>.</w:t>
      </w:r>
    </w:p>
    <w:p w:rsidR="00EB797F" w:rsidRDefault="00EB797F" w:rsidP="00BD0FC4">
      <w:pPr>
        <w:pStyle w:val="Texto"/>
      </w:pPr>
    </w:p>
    <w:p w:rsidR="00EB797F" w:rsidRDefault="00EB797F" w:rsidP="00BD0FC4">
      <w:pPr>
        <w:pStyle w:val="Texto"/>
      </w:pPr>
      <w:r>
        <w:t>Y</w:t>
      </w:r>
      <w:r w:rsidRPr="00FD65AB">
        <w:t xml:space="preserve"> yo quiero recordarle a la señora consejera del ramo que cuando n</w:t>
      </w:r>
      <w:r>
        <w:t>os planteó la creación de este f</w:t>
      </w:r>
      <w:r w:rsidRPr="00FD65AB">
        <w:t>ondo al principio de la legislatura</w:t>
      </w:r>
      <w:r>
        <w:t>,</w:t>
      </w:r>
      <w:r w:rsidRPr="00FD65AB">
        <w:t xml:space="preserve"> que nosotros la apoyamos entusiásticamente</w:t>
      </w:r>
      <w:r>
        <w:t>,</w:t>
      </w:r>
      <w:r w:rsidRPr="00FD65AB">
        <w:t xml:space="preserve"> era la creación de un fondo público privado para invertir en empre</w:t>
      </w:r>
      <w:r>
        <w:t>sas solventes, viables y no en B</w:t>
      </w:r>
      <w:r w:rsidRPr="00FD65AB">
        <w:t>olsa.</w:t>
      </w:r>
    </w:p>
    <w:p w:rsidR="00EB797F" w:rsidRDefault="00EB797F" w:rsidP="00BD0FC4">
      <w:pPr>
        <w:pStyle w:val="Texto"/>
      </w:pPr>
    </w:p>
    <w:p w:rsidR="00EB797F" w:rsidRDefault="00EB797F" w:rsidP="00BD0FC4">
      <w:pPr>
        <w:pStyle w:val="Texto"/>
      </w:pPr>
      <w:r w:rsidRPr="00FD65AB">
        <w:t>Bien</w:t>
      </w:r>
      <w:r>
        <w:t>.</w:t>
      </w:r>
      <w:r w:rsidRPr="00FD65AB">
        <w:t xml:space="preserve"> </w:t>
      </w:r>
      <w:r>
        <w:t>¿Y</w:t>
      </w:r>
      <w:r w:rsidRPr="00FD65AB">
        <w:t xml:space="preserve"> ustedes</w:t>
      </w:r>
      <w:r>
        <w:t xml:space="preserve"> qué</w:t>
      </w:r>
      <w:r w:rsidRPr="00FD65AB">
        <w:t xml:space="preserve"> nos tr</w:t>
      </w:r>
      <w:r>
        <w:t>a</w:t>
      </w:r>
      <w:r w:rsidRPr="00FD65AB">
        <w:t>en en esta ley</w:t>
      </w:r>
      <w:r>
        <w:t xml:space="preserve">? Nos traen un apunte </w:t>
      </w:r>
      <w:r w:rsidRPr="00FD65AB">
        <w:t>contable, la creación de una sociedad pública 100</w:t>
      </w:r>
      <w:r>
        <w:t> % para gestionar ese fondo.</w:t>
      </w:r>
      <w:r w:rsidRPr="00FD65AB">
        <w:t xml:space="preserve"> </w:t>
      </w:r>
      <w:r>
        <w:t xml:space="preserve">Eso es </w:t>
      </w:r>
      <w:r>
        <w:lastRenderedPageBreak/>
        <w:t>lo que viene,</w:t>
      </w:r>
      <w:r w:rsidRPr="00FD65AB">
        <w:t xml:space="preserve"> señor consejero,</w:t>
      </w:r>
      <w:r>
        <w:t xml:space="preserve"> ¿verdad? E</w:t>
      </w:r>
      <w:r w:rsidRPr="00FD65AB">
        <w:t>s decir, vamos a crear otro chiringuito al final para comprar acciones</w:t>
      </w:r>
      <w:r>
        <w:t>. Oiga, pero sí ya han co</w:t>
      </w:r>
      <w:r w:rsidRPr="00FD65AB">
        <w:t xml:space="preserve">mprado acciones que </w:t>
      </w:r>
      <w:r>
        <w:t>según ustedes están en el (…) y no hacía</w:t>
      </w:r>
      <w:r w:rsidRPr="00FD65AB">
        <w:t xml:space="preserve"> falta ninguna sociedad</w:t>
      </w:r>
      <w:r>
        <w:t>. H</w:t>
      </w:r>
      <w:r w:rsidRPr="00FD65AB">
        <w:t>a</w:t>
      </w:r>
      <w:r>
        <w:t>n comprado de CAF, han comprado otras. No hacía falta</w:t>
      </w:r>
      <w:r w:rsidRPr="00FD65AB">
        <w:t xml:space="preserve"> crear ni</w:t>
      </w:r>
      <w:r>
        <w:t>nguna sociedad, señor consejero. ¿P</w:t>
      </w:r>
      <w:r w:rsidRPr="00FD65AB">
        <w:t>or</w:t>
      </w:r>
      <w:r>
        <w:t xml:space="preserve"> qué</w:t>
      </w:r>
      <w:r w:rsidRPr="00FD65AB">
        <w:t xml:space="preserve"> hay que creer otra sociedad y </w:t>
      </w:r>
      <w:r>
        <w:t>encima p</w:t>
      </w:r>
      <w:r w:rsidRPr="00FD65AB">
        <w:t>ública</w:t>
      </w:r>
      <w:r>
        <w:t>?</w:t>
      </w:r>
      <w:r w:rsidRPr="00FD65AB">
        <w:t xml:space="preserve"> </w:t>
      </w:r>
      <w:r>
        <w:t>¿Dó</w:t>
      </w:r>
      <w:r w:rsidRPr="00FD65AB">
        <w:t>nde está el fondo público privado</w:t>
      </w:r>
      <w:r>
        <w:t>?</w:t>
      </w:r>
      <w:r w:rsidRPr="00FD65AB">
        <w:t xml:space="preserve"> </w:t>
      </w:r>
      <w:r>
        <w:t>¿Qué</w:t>
      </w:r>
      <w:r w:rsidRPr="00FD65AB">
        <w:t xml:space="preserve"> ha sido </w:t>
      </w:r>
      <w:r>
        <w:t>de é</w:t>
      </w:r>
      <w:r w:rsidRPr="00FD65AB">
        <w:t>l</w:t>
      </w:r>
      <w:r>
        <w:t>?</w:t>
      </w:r>
    </w:p>
    <w:p w:rsidR="00EB797F" w:rsidRDefault="00EB797F" w:rsidP="00BD0FC4">
      <w:pPr>
        <w:pStyle w:val="Texto"/>
      </w:pPr>
    </w:p>
    <w:p w:rsidR="00EB797F" w:rsidRDefault="00EB797F" w:rsidP="00BD0FC4">
      <w:pPr>
        <w:pStyle w:val="Texto"/>
      </w:pPr>
      <w:r>
        <w:t>A</w:t>
      </w:r>
      <w:r w:rsidRPr="00FD65AB">
        <w:t>h</w:t>
      </w:r>
      <w:r>
        <w:t>,</w:t>
      </w:r>
      <w:r w:rsidRPr="00FD65AB">
        <w:t xml:space="preserve"> claro</w:t>
      </w:r>
      <w:r>
        <w:t>,</w:t>
      </w:r>
      <w:r w:rsidRPr="00FD65AB">
        <w:t xml:space="preserve"> es que para que los privados entren había que hacer reformas fiscales</w:t>
      </w:r>
      <w:r>
        <w:t>,</w:t>
      </w:r>
      <w:r w:rsidRPr="00FD65AB">
        <w:t xml:space="preserve"> que no se han hecho</w:t>
      </w:r>
      <w:r>
        <w:t>,</w:t>
      </w:r>
      <w:r w:rsidRPr="00FD65AB">
        <w:t xml:space="preserve"> ni se van a hacer.</w:t>
      </w:r>
    </w:p>
    <w:p w:rsidR="00EB797F" w:rsidRDefault="00EB797F" w:rsidP="00BD0FC4">
      <w:pPr>
        <w:pStyle w:val="Texto"/>
      </w:pPr>
    </w:p>
    <w:p w:rsidR="00EB797F" w:rsidRDefault="00EB797F" w:rsidP="00BD0FC4">
      <w:pPr>
        <w:pStyle w:val="Texto"/>
      </w:pPr>
      <w:r w:rsidRPr="00FD65AB">
        <w:t xml:space="preserve">Y al final pues alguien </w:t>
      </w:r>
      <w:r>
        <w:t xml:space="preserve">en vez del Finkatuz </w:t>
      </w:r>
      <w:r w:rsidRPr="00FD65AB">
        <w:t xml:space="preserve">le </w:t>
      </w:r>
      <w:r>
        <w:t>llama T</w:t>
      </w:r>
      <w:r w:rsidRPr="00FD65AB">
        <w:t>rinkatu</w:t>
      </w:r>
      <w:r>
        <w:t>z</w:t>
      </w:r>
      <w:r w:rsidRPr="00FD65AB">
        <w:t xml:space="preserve">, </w:t>
      </w:r>
      <w:r>
        <w:t>¿</w:t>
      </w:r>
      <w:r w:rsidRPr="00FD65AB">
        <w:t>no</w:t>
      </w:r>
      <w:r>
        <w:t>?,</w:t>
      </w:r>
      <w:r w:rsidRPr="00FD65AB">
        <w:t xml:space="preserve"> por</w:t>
      </w:r>
      <w:r>
        <w:t>que dice,</w:t>
      </w:r>
      <w:r w:rsidRPr="00FD65AB">
        <w:t xml:space="preserve"> bueno</w:t>
      </w:r>
      <w:r>
        <w:t>,</w:t>
      </w:r>
      <w:r w:rsidRPr="00FD65AB">
        <w:t xml:space="preserve"> vamos a crear aquí un fondo</w:t>
      </w:r>
      <w:r>
        <w:t xml:space="preserve">, vamos a crear </w:t>
      </w:r>
      <w:r w:rsidRPr="00FD65AB">
        <w:t>un fondo, va</w:t>
      </w:r>
      <w:r>
        <w:t>mos a invertir en ya veremos qué</w:t>
      </w:r>
      <w:r w:rsidRPr="00FD65AB">
        <w:t xml:space="preserve"> empresas</w:t>
      </w:r>
      <w:r>
        <w:t>,</w:t>
      </w:r>
      <w:r w:rsidRPr="00FD65AB">
        <w:t xml:space="preserve"> las que nos interese al PNV</w:t>
      </w:r>
      <w:r>
        <w:t>,</w:t>
      </w:r>
      <w:r w:rsidRPr="00FD65AB">
        <w:t xml:space="preserve"> </w:t>
      </w:r>
      <w:r>
        <w:t>¿para garantizar qué?,</w:t>
      </w:r>
      <w:r w:rsidRPr="00FD65AB">
        <w:t xml:space="preserve"> pues para garantizar determinados sueldos y empleos de determinada gente y punto</w:t>
      </w:r>
      <w:r>
        <w:t>.</w:t>
      </w:r>
    </w:p>
    <w:p w:rsidR="00EB797F" w:rsidRDefault="00EB797F" w:rsidP="00BD0FC4">
      <w:pPr>
        <w:pStyle w:val="Texto"/>
      </w:pPr>
    </w:p>
    <w:p w:rsidR="00EB797F" w:rsidRDefault="00EB797F" w:rsidP="00BD0FC4">
      <w:pPr>
        <w:pStyle w:val="Texto"/>
      </w:pPr>
      <w:r>
        <w:t>O</w:t>
      </w:r>
      <w:r w:rsidRPr="00FD65AB">
        <w:t>igan</w:t>
      </w:r>
      <w:r>
        <w:t>,</w:t>
      </w:r>
      <w:r w:rsidRPr="00FD65AB">
        <w:t xml:space="preserve"> con nosotros para esto no cuenten. Nosotros apoyamos lo </w:t>
      </w:r>
      <w:r>
        <w:t>que apoyamos desde el principio h</w:t>
      </w:r>
      <w:r w:rsidRPr="00FD65AB">
        <w:t xml:space="preserve">ace tres años, </w:t>
      </w:r>
      <w:r>
        <w:t xml:space="preserve">que era </w:t>
      </w:r>
      <w:r w:rsidRPr="00FD65AB">
        <w:t>la cre</w:t>
      </w:r>
      <w:r>
        <w:t>ación del fondo público privado.</w:t>
      </w:r>
      <w:r w:rsidRPr="00FD65AB">
        <w:t xml:space="preserve"> </w:t>
      </w:r>
      <w:r>
        <w:t>Y</w:t>
      </w:r>
      <w:r w:rsidRPr="00FD65AB">
        <w:t xml:space="preserve"> no para jugar a Bolsa ni nada parecido</w:t>
      </w:r>
      <w:r>
        <w:t>. Y</w:t>
      </w:r>
      <w:r w:rsidRPr="00FD65AB">
        <w:t xml:space="preserve"> menos para crear otra sociedad.</w:t>
      </w:r>
    </w:p>
    <w:p w:rsidR="00EB797F" w:rsidRDefault="00EB797F" w:rsidP="00BD0FC4">
      <w:pPr>
        <w:pStyle w:val="Texto"/>
      </w:pPr>
    </w:p>
    <w:p w:rsidR="00EB797F" w:rsidRDefault="00EB797F" w:rsidP="00BD0FC4">
      <w:pPr>
        <w:pStyle w:val="Texto"/>
      </w:pPr>
      <w:r w:rsidRPr="00FD65AB">
        <w:t>Pero ya lo que es ya para</w:t>
      </w:r>
      <w:r>
        <w:t>dójico es que el acuerdo con Podemos ya es para nota,</w:t>
      </w:r>
      <w:r w:rsidRPr="00FD65AB">
        <w:t xml:space="preserve"> </w:t>
      </w:r>
      <w:r>
        <w:t>porque Podemos hace una enmienda</w:t>
      </w:r>
      <w:r w:rsidRPr="00FD65AB">
        <w:t xml:space="preserve"> y dice</w:t>
      </w:r>
      <w:r>
        <w:t xml:space="preserve">: "Bua, </w:t>
      </w:r>
      <w:r w:rsidRPr="00FD65AB">
        <w:t xml:space="preserve"> esto</w:t>
      </w:r>
      <w:r>
        <w:t xml:space="preserve"> es poco, vamos a subir el (¿EfTEN?)</w:t>
      </w:r>
      <w:r w:rsidRPr="00FD65AB">
        <w:t xml:space="preserve"> para lo mismo</w:t>
      </w:r>
      <w:r>
        <w:t xml:space="preserve">. Y dice, oye, ahora van </w:t>
      </w:r>
      <w:r w:rsidRPr="00FD65AB">
        <w:t>a competir los dos fondos, la sociedad pública que se va a crear con el fondo este</w:t>
      </w:r>
      <w:r>
        <w:t>. ¿Pero qué broma es esta? ¿Qué política es ésta? ¿Qué política es ésta?</w:t>
      </w:r>
    </w:p>
    <w:p w:rsidR="00EB797F" w:rsidRDefault="00EB797F" w:rsidP="00BD0FC4">
      <w:pPr>
        <w:pStyle w:val="Texto"/>
      </w:pPr>
    </w:p>
    <w:p w:rsidR="00EB797F" w:rsidRDefault="00EB797F" w:rsidP="00BD0FC4">
      <w:pPr>
        <w:pStyle w:val="Texto"/>
      </w:pPr>
      <w:r w:rsidRPr="00FD65AB">
        <w:t xml:space="preserve"> </w:t>
      </w:r>
      <w:r>
        <w:t xml:space="preserve">Como usted comprenderá, </w:t>
      </w:r>
      <w:r w:rsidRPr="00FD65AB">
        <w:t>nosotros</w:t>
      </w:r>
      <w:r>
        <w:t>,</w:t>
      </w:r>
      <w:r w:rsidRPr="00FD65AB">
        <w:t xml:space="preserve"> en fin, a esos juegos no vamos a en</w:t>
      </w:r>
      <w:r>
        <w:t>trar.</w:t>
      </w:r>
    </w:p>
    <w:p w:rsidR="00EB797F" w:rsidRDefault="00EB797F" w:rsidP="00BD0FC4">
      <w:pPr>
        <w:pStyle w:val="Texto"/>
      </w:pPr>
    </w:p>
    <w:p w:rsidR="00EB797F" w:rsidRDefault="00EB797F" w:rsidP="00BD0FC4">
      <w:pPr>
        <w:pStyle w:val="Texto"/>
      </w:pPr>
      <w:r>
        <w:t>Nuestra alternativa es…</w:t>
      </w:r>
    </w:p>
    <w:p w:rsidR="00EB797F" w:rsidRDefault="00EB797F" w:rsidP="00BD0FC4">
      <w:pPr>
        <w:pStyle w:val="Texto"/>
      </w:pPr>
    </w:p>
    <w:p w:rsidR="00EB797F" w:rsidRPr="00A44814" w:rsidRDefault="00EB797F" w:rsidP="00BD0FC4">
      <w:pPr>
        <w:pStyle w:val="Texto"/>
        <w:rPr>
          <w:lang w:val="eu-ES"/>
        </w:rPr>
      </w:pPr>
      <w:r w:rsidRPr="00A44814">
        <w:rPr>
          <w:lang w:val="eu-ES"/>
        </w:rPr>
        <w:t>(9. zintaren amaiera)</w:t>
      </w:r>
    </w:p>
    <w:p w:rsidR="00EB797F" w:rsidRDefault="00EB797F" w:rsidP="00973716">
      <w:pPr>
        <w:pStyle w:val="Texto"/>
      </w:pPr>
      <w:r w:rsidRPr="00A44814">
        <w:rPr>
          <w:lang w:val="eu-ES"/>
        </w:rPr>
        <w:lastRenderedPageBreak/>
        <w:t>(10. zintaren hasiera)</w:t>
      </w:r>
    </w:p>
    <w:p w:rsidR="00EB797F" w:rsidRDefault="00EB797F" w:rsidP="00973716">
      <w:pPr>
        <w:pStyle w:val="Texto"/>
      </w:pPr>
    </w:p>
    <w:p w:rsidR="00EB797F" w:rsidRDefault="00EB797F" w:rsidP="00973716">
      <w:pPr>
        <w:pStyle w:val="Texto"/>
      </w:pPr>
      <w:r>
        <w:t>… comprenderá,</w:t>
      </w:r>
      <w:r w:rsidRPr="00654988">
        <w:t xml:space="preserve"> nosotros, en fin, a esos juegos </w:t>
      </w:r>
      <w:r>
        <w:t>no vamos a entrar.</w:t>
      </w:r>
    </w:p>
    <w:p w:rsidR="00EB797F" w:rsidRDefault="00EB797F" w:rsidP="00973716">
      <w:pPr>
        <w:pStyle w:val="Texto"/>
      </w:pPr>
    </w:p>
    <w:p w:rsidR="00EB797F" w:rsidRDefault="00EB797F" w:rsidP="00973716">
      <w:pPr>
        <w:pStyle w:val="Texto"/>
      </w:pPr>
      <w:r>
        <w:t>Nuestra alternativa es evidente que la</w:t>
      </w:r>
      <w:r w:rsidRPr="00654988">
        <w:t xml:space="preserve"> hemos planteado con todas nuestras enmiendas. Nosotros sí planteamos incrementar la in</w:t>
      </w:r>
      <w:r>
        <w:t>versión, señor consejero, sí, sí,</w:t>
      </w:r>
      <w:r w:rsidRPr="00654988">
        <w:t xml:space="preserve"> en más de 60 y en más de 70 millones de euros planteamos incrementar la inversión y apoyar a los emprendedores</w:t>
      </w:r>
      <w:r>
        <w:t>,</w:t>
      </w:r>
      <w:r w:rsidRPr="00654988">
        <w:t xml:space="preserve"> y los programas de empleo juvenil,</w:t>
      </w:r>
      <w:r>
        <w:t xml:space="preserve"> y</w:t>
      </w:r>
      <w:r w:rsidRPr="00654988">
        <w:t xml:space="preserve"> los de las mujeres y</w:t>
      </w:r>
      <w:r>
        <w:t xml:space="preserve"> los parados de larga duración.</w:t>
      </w:r>
    </w:p>
    <w:p w:rsidR="00EB797F" w:rsidRDefault="00EB797F" w:rsidP="00973716">
      <w:pPr>
        <w:pStyle w:val="Texto"/>
      </w:pPr>
    </w:p>
    <w:p w:rsidR="00EB797F" w:rsidRDefault="00EB797F" w:rsidP="00973716">
      <w:pPr>
        <w:pStyle w:val="Texto"/>
      </w:pPr>
      <w:r>
        <w:t xml:space="preserve">Y </w:t>
      </w:r>
      <w:r w:rsidRPr="00654988">
        <w:t>en las ayudas a la familia, como son ustedes unos chapuceros</w:t>
      </w:r>
      <w:r>
        <w:t>,</w:t>
      </w:r>
      <w:r w:rsidRPr="00654988">
        <w:t xml:space="preserve"> hemos considera</w:t>
      </w:r>
      <w:r>
        <w:t>do</w:t>
      </w:r>
      <w:r w:rsidRPr="00654988">
        <w:t xml:space="preserve"> ya que lo que hace falta es</w:t>
      </w:r>
      <w:r>
        <w:t>, mire, vamos a hacer</w:t>
      </w:r>
      <w:r w:rsidRPr="00654988">
        <w:t>la universal</w:t>
      </w:r>
      <w:r>
        <w:t>, vamos a hacerla</w:t>
      </w:r>
      <w:r w:rsidRPr="00654988">
        <w:t xml:space="preserve"> universal para</w:t>
      </w:r>
      <w:r>
        <w:t>,</w:t>
      </w:r>
      <w:r w:rsidRPr="00654988">
        <w:t xml:space="preserve"> que todas las mujeres que tengan un hijo</w:t>
      </w:r>
      <w:r>
        <w:t>,</w:t>
      </w:r>
      <w:r w:rsidRPr="00654988">
        <w:t xml:space="preserve"> tengan derecho a esa ayuda</w:t>
      </w:r>
      <w:r>
        <w:t>,</w:t>
      </w:r>
      <w:r w:rsidRPr="00654988">
        <w:t xml:space="preserve"> todas</w:t>
      </w:r>
      <w:r>
        <w:t>,</w:t>
      </w:r>
      <w:r w:rsidRPr="00654988">
        <w:t xml:space="preserve"> sin excepción. Y así la señora consejera no hará trampa</w:t>
      </w:r>
      <w:r>
        <w:t>,</w:t>
      </w:r>
      <w:r w:rsidRPr="00654988">
        <w:t xml:space="preserve"> diciendo </w:t>
      </w:r>
      <w:r>
        <w:t>"es que e</w:t>
      </w:r>
      <w:r w:rsidRPr="00654988">
        <w:t>stas están</w:t>
      </w:r>
      <w:r>
        <w:t>,</w:t>
      </w:r>
      <w:r w:rsidRPr="00654988">
        <w:t xml:space="preserve"> estas no están</w:t>
      </w:r>
      <w:r>
        <w:t>,</w:t>
      </w:r>
      <w:r w:rsidRPr="00654988">
        <w:t xml:space="preserve"> esta</w:t>
      </w:r>
      <w:r>
        <w:t>s</w:t>
      </w:r>
      <w:r w:rsidRPr="00654988">
        <w:t xml:space="preserve"> sí</w:t>
      </w:r>
      <w:r>
        <w:t>,</w:t>
      </w:r>
      <w:r w:rsidRPr="00654988">
        <w:t xml:space="preserve"> y estas no</w:t>
      </w:r>
      <w:r>
        <w:t>".</w:t>
      </w:r>
      <w:r w:rsidRPr="00654988">
        <w:t xml:space="preserve"> </w:t>
      </w:r>
      <w:r>
        <w:t>T</w:t>
      </w:r>
      <w:r w:rsidRPr="00654988">
        <w:t>odas</w:t>
      </w:r>
      <w:r>
        <w:t>.</w:t>
      </w:r>
    </w:p>
    <w:p w:rsidR="00EB797F" w:rsidRDefault="00EB797F" w:rsidP="00973716">
      <w:pPr>
        <w:pStyle w:val="Texto"/>
      </w:pPr>
    </w:p>
    <w:p w:rsidR="00EB797F" w:rsidRDefault="00EB797F" w:rsidP="00973716">
      <w:pPr>
        <w:pStyle w:val="Texto"/>
      </w:pPr>
      <w:r>
        <w:t>Y, fíjese,</w:t>
      </w:r>
      <w:r w:rsidRPr="00654988">
        <w:t xml:space="preserve"> no es tanto dinero. Ahora</w:t>
      </w:r>
      <w:r>
        <w:t>,</w:t>
      </w:r>
      <w:r w:rsidRPr="00654988">
        <w:t xml:space="preserve"> como</w:t>
      </w:r>
      <w:r>
        <w:t xml:space="preserve"> no es de las </w:t>
      </w:r>
      <w:r w:rsidRPr="00654988">
        <w:t>cosas que</w:t>
      </w:r>
      <w:r>
        <w:t xml:space="preserve"> a</w:t>
      </w:r>
      <w:r w:rsidRPr="00654988">
        <w:t xml:space="preserve"> usted le gustan, pues a lo mejor le parece que eso quebraría el presupuesto del Gobierno Vasco. No se preocupe</w:t>
      </w:r>
      <w:r>
        <w:t>,</w:t>
      </w:r>
      <w:r w:rsidRPr="00654988">
        <w:t xml:space="preserve"> no lo </w:t>
      </w:r>
      <w:r>
        <w:t>quiebra</w:t>
      </w:r>
      <w:r w:rsidRPr="00654988">
        <w:t>. Pero queremos que sea universal</w:t>
      </w:r>
      <w:r>
        <w:t>,</w:t>
      </w:r>
      <w:r w:rsidRPr="00654988">
        <w:t xml:space="preserve"> para todas las mujeres esa ayuda</w:t>
      </w:r>
      <w:r>
        <w:t>.</w:t>
      </w:r>
    </w:p>
    <w:p w:rsidR="00EB797F" w:rsidRDefault="00EB797F" w:rsidP="00973716">
      <w:pPr>
        <w:pStyle w:val="Texto"/>
      </w:pPr>
    </w:p>
    <w:p w:rsidR="00EB797F" w:rsidRDefault="00EB797F" w:rsidP="00973716">
      <w:pPr>
        <w:pStyle w:val="Texto"/>
      </w:pPr>
      <w:r>
        <w:t>Y,</w:t>
      </w:r>
      <w:r w:rsidRPr="00654988">
        <w:t xml:space="preserve"> por supuesto</w:t>
      </w:r>
      <w:r>
        <w:t>,</w:t>
      </w:r>
      <w:r w:rsidRPr="00654988">
        <w:t xml:space="preserve"> que</w:t>
      </w:r>
      <w:r>
        <w:t>,</w:t>
      </w:r>
      <w:r w:rsidRPr="00654988">
        <w:t xml:space="preserve"> desde los dos años</w:t>
      </w:r>
      <w:r>
        <w:t>,</w:t>
      </w:r>
      <w:r w:rsidRPr="00654988">
        <w:t xml:space="preserve"> la educación infantil sea gratuita para todo </w:t>
      </w:r>
      <w:r w:rsidR="00676BEE">
        <w:t>el mundo, señor consejero, no so</w:t>
      </w:r>
      <w:r w:rsidRPr="00654988">
        <w:t>lo para los de la pública</w:t>
      </w:r>
      <w:r>
        <w:t>,</w:t>
      </w:r>
      <w:r w:rsidRPr="00654988">
        <w:t xml:space="preserve"> para todo el mundo</w:t>
      </w:r>
      <w:r>
        <w:t>,</w:t>
      </w:r>
      <w:r w:rsidRPr="00654988">
        <w:t xml:space="preserve"> también para los de la concertada, que t</w:t>
      </w:r>
      <w:r>
        <w:t>odos los años se les olvidan.</w:t>
      </w:r>
    </w:p>
    <w:p w:rsidR="00EB797F" w:rsidRDefault="00EB797F" w:rsidP="00973716">
      <w:pPr>
        <w:pStyle w:val="Texto"/>
      </w:pPr>
    </w:p>
    <w:p w:rsidR="00EB797F" w:rsidRDefault="00EB797F" w:rsidP="00973716">
      <w:pPr>
        <w:pStyle w:val="Texto"/>
      </w:pPr>
      <w:r w:rsidRPr="00654988">
        <w:t>Y</w:t>
      </w:r>
      <w:r>
        <w:t>,</w:t>
      </w:r>
      <w:r w:rsidRPr="00654988">
        <w:t xml:space="preserve"> en definitiva, señor consejero, porque se me está acabando el tiempo, nos han traído un presupuesto que no ayuda para nada a crear empleo de </w:t>
      </w:r>
      <w:r>
        <w:t>calidad, sino todo lo contrario.</w:t>
      </w:r>
      <w:r w:rsidRPr="00654988">
        <w:t xml:space="preserve"> </w:t>
      </w:r>
      <w:r>
        <w:t>F</w:t>
      </w:r>
      <w:r w:rsidRPr="00654988">
        <w:t>alta de inversiones públic</w:t>
      </w:r>
      <w:r>
        <w:t>as.</w:t>
      </w:r>
      <w:r w:rsidRPr="00654988">
        <w:t xml:space="preserve"> </w:t>
      </w:r>
      <w:r>
        <w:t>V</w:t>
      </w:r>
      <w:r w:rsidRPr="00654988">
        <w:t>a a crecer</w:t>
      </w:r>
      <w:r>
        <w:t xml:space="preserve"> la RGI en</w:t>
      </w:r>
      <w:r w:rsidRPr="00654988">
        <w:t xml:space="preserve"> un año más del 7,5</w:t>
      </w:r>
      <w:r>
        <w:t> </w:t>
      </w:r>
      <w:r w:rsidRPr="00654988">
        <w:t>%</w:t>
      </w:r>
      <w:r>
        <w:t>. V</w:t>
      </w:r>
      <w:r w:rsidRPr="00654988">
        <w:t xml:space="preserve">an a </w:t>
      </w:r>
      <w:r>
        <w:t>favorecer la economía sumergida;</w:t>
      </w:r>
      <w:r w:rsidRPr="00654988">
        <w:t xml:space="preserve"> </w:t>
      </w:r>
      <w:r>
        <w:t>e</w:t>
      </w:r>
      <w:r w:rsidRPr="00654988">
        <w:t>s una opción</w:t>
      </w:r>
      <w:r>
        <w:t>,</w:t>
      </w:r>
      <w:r w:rsidRPr="00654988">
        <w:t xml:space="preserve"> </w:t>
      </w:r>
      <w:r>
        <w:t>porque es una decisión política;</w:t>
      </w:r>
      <w:r w:rsidRPr="00654988">
        <w:t xml:space="preserve"> </w:t>
      </w:r>
      <w:r>
        <w:t>d</w:t>
      </w:r>
      <w:r w:rsidRPr="00654988">
        <w:t>esde luego</w:t>
      </w:r>
      <w:r>
        <w:t>,</w:t>
      </w:r>
      <w:r w:rsidRPr="00654988">
        <w:t xml:space="preserve"> nosotros estamos en contra</w:t>
      </w:r>
      <w:r>
        <w:t>.</w:t>
      </w:r>
    </w:p>
    <w:p w:rsidR="00EB797F" w:rsidRDefault="00EB797F" w:rsidP="00973716">
      <w:pPr>
        <w:pStyle w:val="Texto"/>
      </w:pPr>
    </w:p>
    <w:p w:rsidR="00EB797F" w:rsidRDefault="00EB797F" w:rsidP="00973716">
      <w:pPr>
        <w:pStyle w:val="Texto"/>
      </w:pPr>
      <w:r>
        <w:lastRenderedPageBreak/>
        <w:t>Y</w:t>
      </w:r>
      <w:r w:rsidRPr="00654988">
        <w:t xml:space="preserve"> la reforma del IRPF, aquella que hablamos y firmamos en su día que tenía que favore</w:t>
      </w:r>
      <w:r>
        <w:t>cer a las rentas medias y bajas,</w:t>
      </w:r>
      <w:r w:rsidRPr="00654988">
        <w:t xml:space="preserve"> </w:t>
      </w:r>
      <w:r>
        <w:t>n</w:t>
      </w:r>
      <w:r w:rsidRPr="00654988">
        <w:t>o s</w:t>
      </w:r>
      <w:r>
        <w:t>e va a hacer, no la van a hacer;</w:t>
      </w:r>
      <w:r w:rsidRPr="00654988">
        <w:t xml:space="preserve"> se han negado</w:t>
      </w:r>
      <w:r>
        <w:t xml:space="preserve"> a</w:t>
      </w:r>
      <w:r w:rsidRPr="00654988">
        <w:t xml:space="preserve"> hacerla</w:t>
      </w:r>
      <w:r>
        <w:t>,</w:t>
      </w:r>
      <w:r w:rsidRPr="00654988">
        <w:t xml:space="preserve"> porque sabe que son los que más pagan</w:t>
      </w:r>
      <w:r>
        <w:t>,</w:t>
      </w:r>
      <w:r w:rsidRPr="00654988">
        <w:t xml:space="preserve"> y que toda esta broma suya se mantiene con esa recaudación y son con los </w:t>
      </w:r>
      <w:r>
        <w:t>que bate</w:t>
      </w:r>
      <w:r w:rsidRPr="00654988">
        <w:t xml:space="preserve"> usted los récords de </w:t>
      </w:r>
      <w:r>
        <w:t>recaudación,</w:t>
      </w:r>
      <w:r w:rsidRPr="00654988">
        <w:t xml:space="preserve"> </w:t>
      </w:r>
      <w:r>
        <w:t>c</w:t>
      </w:r>
      <w:r w:rsidRPr="00654988">
        <w:t xml:space="preserve">on las rentas medias y bajas, no con las altas esas </w:t>
      </w:r>
      <w:r>
        <w:t>que usted dice</w:t>
      </w:r>
      <w:r w:rsidRPr="00654988">
        <w:t>. No con el impuesto de sucesiones</w:t>
      </w:r>
      <w:r>
        <w:t>, ni con el de patrimonio.</w:t>
      </w:r>
      <w:r w:rsidRPr="00654988">
        <w:t xml:space="preserve"> </w:t>
      </w:r>
      <w:r>
        <w:t>N</w:t>
      </w:r>
      <w:r w:rsidRPr="00654988">
        <w:t>o</w:t>
      </w:r>
      <w:r>
        <w:t>,</w:t>
      </w:r>
      <w:r w:rsidRPr="00654988">
        <w:t xml:space="preserve"> esos consigue </w:t>
      </w:r>
      <w:r>
        <w:t>ahuyentarlos</w:t>
      </w:r>
      <w:r w:rsidRPr="00654988">
        <w:t xml:space="preserve"> a todos y que recaud</w:t>
      </w:r>
      <w:r>
        <w:t>e</w:t>
      </w:r>
      <w:r w:rsidRPr="00654988">
        <w:t>mos menos</w:t>
      </w:r>
      <w:r>
        <w:t>. Con los que usted recauda, a</w:t>
      </w:r>
      <w:r w:rsidRPr="00654988">
        <w:t xml:space="preserve"> esos a los que había que bajarles este año, porque tocaba, como </w:t>
      </w:r>
      <w:r>
        <w:t>tocó en España</w:t>
      </w:r>
      <w:r w:rsidRPr="00654988">
        <w:t xml:space="preserve"> </w:t>
      </w:r>
      <w:r>
        <w:t>h</w:t>
      </w:r>
      <w:r w:rsidRPr="00654988">
        <w:t>ace dos años ya</w:t>
      </w:r>
      <w:r>
        <w:t>.</w:t>
      </w:r>
      <w:r w:rsidRPr="00654988">
        <w:t xml:space="preserve"> </w:t>
      </w:r>
      <w:r>
        <w:t>A</w:t>
      </w:r>
      <w:r w:rsidRPr="00654988">
        <w:t>quí también tocaba, pero us</w:t>
      </w:r>
      <w:r>
        <w:t>tedes han decidido que no toca.</w:t>
      </w:r>
    </w:p>
    <w:p w:rsidR="00EB797F" w:rsidRDefault="00EB797F" w:rsidP="00973716">
      <w:pPr>
        <w:pStyle w:val="Texto"/>
      </w:pPr>
    </w:p>
    <w:p w:rsidR="00EB797F" w:rsidRDefault="00EB797F" w:rsidP="00973716">
      <w:pPr>
        <w:pStyle w:val="Texto"/>
      </w:pPr>
      <w:r w:rsidRPr="00654988">
        <w:t>Y cuando se le llena la boca</w:t>
      </w:r>
      <w:r>
        <w:t xml:space="preserve"> al</w:t>
      </w:r>
      <w:r w:rsidRPr="00654988">
        <w:t xml:space="preserve"> lehendakari diciendo que las empresas privadas tienen que subir el </w:t>
      </w:r>
      <w:r>
        <w:t>sueldo</w:t>
      </w:r>
      <w:r w:rsidRPr="00654988">
        <w:t xml:space="preserve"> a los empleados</w:t>
      </w:r>
      <w:r>
        <w:t>,</w:t>
      </w:r>
      <w:r w:rsidRPr="00654988">
        <w:t xml:space="preserve"> está muy bien, pero es par</w:t>
      </w:r>
      <w:r>
        <w:t>a que les suba el tramo y cobrar más IRPF. Porque, ¿a ellos cuánto les queda? Bájeles usted el IRPF, si considera que tiene que tener mejores sueldos la gente que está en la calle.</w:t>
      </w:r>
    </w:p>
    <w:p w:rsidR="00EB797F" w:rsidRDefault="00EB797F" w:rsidP="00973716">
      <w:pPr>
        <w:pStyle w:val="Texto"/>
      </w:pPr>
    </w:p>
    <w:p w:rsidR="00EB797F" w:rsidRDefault="00EB797F" w:rsidP="00973716">
      <w:pPr>
        <w:pStyle w:val="Texto"/>
      </w:pPr>
      <w:r>
        <w:t xml:space="preserve">Y este </w:t>
      </w:r>
      <w:r w:rsidRPr="00654988">
        <w:t>es un presupuesto pues que</w:t>
      </w:r>
      <w:r>
        <w:t>,</w:t>
      </w:r>
      <w:r w:rsidRPr="00654988">
        <w:t xml:space="preserve"> evidentemente</w:t>
      </w:r>
      <w:r>
        <w:t>,</w:t>
      </w:r>
      <w:r w:rsidRPr="00654988">
        <w:t xml:space="preserve"> va a salir por el pacto que tienen ustedes con Podemos, como se lo he dicho, responde al Gobierno de Podemos en Madrid</w:t>
      </w:r>
      <w:r>
        <w:t>:</w:t>
      </w:r>
      <w:r w:rsidRPr="00654988">
        <w:t xml:space="preserve"> más impuestos para todos y más gasto corriente. Bueno, igual que el suyo. Tampoco es ninguna noveda</w:t>
      </w:r>
      <w:r>
        <w:t>d lo que va a ocurrir en Madrid.</w:t>
      </w:r>
      <w:r w:rsidRPr="00654988">
        <w:t xml:space="preserve"> </w:t>
      </w:r>
      <w:r>
        <w:t>P</w:t>
      </w:r>
      <w:r w:rsidRPr="00654988">
        <w:t xml:space="preserve">or supuesto, no va a </w:t>
      </w:r>
      <w:r>
        <w:t>votar el PNV distinto en Madrid</w:t>
      </w:r>
      <w:r w:rsidRPr="00654988">
        <w:t xml:space="preserve"> que aquí</w:t>
      </w:r>
      <w:r>
        <w:t>.</w:t>
      </w:r>
      <w:r w:rsidRPr="00654988">
        <w:t xml:space="preserve"> </w:t>
      </w:r>
      <w:r>
        <w:t>M</w:t>
      </w:r>
      <w:r w:rsidRPr="00654988">
        <w:t>ás gasto corriente y más subi</w:t>
      </w:r>
      <w:r>
        <w:t>da de impuestos. Esto es el PNV</w:t>
      </w:r>
      <w:r w:rsidRPr="00654988">
        <w:t xml:space="preserve"> ahora</w:t>
      </w:r>
      <w:r>
        <w:t>.</w:t>
      </w:r>
      <w:r w:rsidRPr="00654988">
        <w:t xml:space="preserve"> </w:t>
      </w:r>
      <w:r>
        <w:t>Y</w:t>
      </w:r>
      <w:r w:rsidRPr="00654988">
        <w:t xml:space="preserve"> más gasto social</w:t>
      </w:r>
      <w:r>
        <w:t>, si usted</w:t>
      </w:r>
      <w:r w:rsidRPr="00654988">
        <w:t xml:space="preserve"> quiere</w:t>
      </w:r>
      <w:r>
        <w:t>; le llamamos</w:t>
      </w:r>
      <w:r w:rsidRPr="00654988">
        <w:t xml:space="preserve"> gasto social a todo</w:t>
      </w:r>
      <w:r>
        <w:t>, todo es gasto social.</w:t>
      </w:r>
      <w:r w:rsidRPr="00654988">
        <w:t xml:space="preserve"> </w:t>
      </w:r>
      <w:r>
        <w:t>T</w:t>
      </w:r>
      <w:r w:rsidRPr="00654988">
        <w:t xml:space="preserve">ambién los </w:t>
      </w:r>
      <w:r>
        <w:t>trienios</w:t>
      </w:r>
      <w:r w:rsidRPr="00654988">
        <w:t xml:space="preserve"> del Gobierno</w:t>
      </w:r>
      <w:r>
        <w:t>.</w:t>
      </w:r>
    </w:p>
    <w:p w:rsidR="00EB797F" w:rsidRDefault="00EB797F" w:rsidP="00973716">
      <w:pPr>
        <w:pStyle w:val="Texto"/>
      </w:pPr>
    </w:p>
    <w:p w:rsidR="00EB797F" w:rsidRDefault="00EB797F" w:rsidP="00973716">
      <w:pPr>
        <w:pStyle w:val="Texto"/>
      </w:pPr>
      <w:r>
        <w:t>A</w:t>
      </w:r>
      <w:r w:rsidRPr="00654988">
        <w:t>hora</w:t>
      </w:r>
      <w:r>
        <w:t>, para los vascos</w:t>
      </w:r>
      <w:r w:rsidRPr="00654988">
        <w:t xml:space="preserve"> </w:t>
      </w:r>
      <w:r>
        <w:t>l</w:t>
      </w:r>
      <w:r w:rsidRPr="00654988">
        <w:t>a política del Partido Nacionalista Vasc</w:t>
      </w:r>
      <w:r>
        <w:t>o en este último año y medio no</w:t>
      </w:r>
      <w:r w:rsidRPr="00654988">
        <w:t xml:space="preserve">s está yendo bastante mal. </w:t>
      </w:r>
      <w:r>
        <w:t>Nos</w:t>
      </w:r>
      <w:r w:rsidRPr="00654988">
        <w:t xml:space="preserve"> está yendo bastante mal. Usted está viendo como muchas comunidades autónomas nos están alcanzando. Como muchas nos están pasando, digo a nivel económico</w:t>
      </w:r>
      <w:r>
        <w:t>. Incluso</w:t>
      </w:r>
      <w:r w:rsidRPr="00654988">
        <w:t xml:space="preserve"> de crecimiento de sueldos</w:t>
      </w:r>
      <w:r>
        <w:t>.</w:t>
      </w:r>
      <w:r w:rsidRPr="00654988">
        <w:t xml:space="preserve"> </w:t>
      </w:r>
      <w:r>
        <w:t>En la calle,</w:t>
      </w:r>
      <w:r w:rsidRPr="00654988">
        <w:t xml:space="preserve"> </w:t>
      </w:r>
      <w:r>
        <w:t>d</w:t>
      </w:r>
      <w:r w:rsidRPr="00654988">
        <w:t>igo los de la calle, no los del Gobierno, digo los de la calle</w:t>
      </w:r>
      <w:r>
        <w:t>,</w:t>
      </w:r>
      <w:r w:rsidRPr="00654988">
        <w:t xml:space="preserve"> la gente que trabaja en la calle</w:t>
      </w:r>
      <w:r>
        <w:t>.</w:t>
      </w:r>
      <w:r w:rsidRPr="00654988">
        <w:t xml:space="preserve"> </w:t>
      </w:r>
      <w:r>
        <w:t>N</w:t>
      </w:r>
      <w:r w:rsidRPr="00654988">
        <w:t>os están pasando. Vemos como</w:t>
      </w:r>
      <w:r>
        <w:t>, en Educación,</w:t>
      </w:r>
      <w:r w:rsidRPr="00654988">
        <w:t xml:space="preserve"> </w:t>
      </w:r>
      <w:r>
        <w:t>p</w:t>
      </w:r>
      <w:r w:rsidRPr="00654988">
        <w:t>ues vamos de la mitad</w:t>
      </w:r>
      <w:r>
        <w:t xml:space="preserve"> para</w:t>
      </w:r>
      <w:r w:rsidRPr="00654988">
        <w:t xml:space="preserve"> abajo. </w:t>
      </w:r>
      <w:r w:rsidRPr="00654988">
        <w:lastRenderedPageBreak/>
        <w:t>Eso sí, somos los que más gastamos, pero con muc</w:t>
      </w:r>
      <w:r>
        <w:t>ha diferencia, señor consejero.</w:t>
      </w:r>
    </w:p>
    <w:p w:rsidR="00EB797F" w:rsidRDefault="00EB797F" w:rsidP="00973716">
      <w:pPr>
        <w:pStyle w:val="Texto"/>
      </w:pPr>
    </w:p>
    <w:p w:rsidR="00EB797F" w:rsidRDefault="00EB797F" w:rsidP="00973716">
      <w:pPr>
        <w:pStyle w:val="Texto"/>
      </w:pPr>
      <w:r w:rsidRPr="00654988">
        <w:t>Vemos que en las últimas encuestas</w:t>
      </w:r>
      <w:r>
        <w:t xml:space="preserve"> Osakidetza</w:t>
      </w:r>
      <w:r w:rsidRPr="00654988">
        <w:t>, además de por los</w:t>
      </w:r>
      <w:r>
        <w:t xml:space="preserve"> líos de las oposiciones fraudulentas</w:t>
      </w:r>
      <w:r w:rsidRPr="00654988">
        <w:t xml:space="preserve"> y todo eso, la percepción de la gente en la calle es que </w:t>
      </w:r>
      <w:r>
        <w:t>ya no era tan buena;</w:t>
      </w:r>
      <w:r w:rsidRPr="00654988">
        <w:t xml:space="preserve"> </w:t>
      </w:r>
      <w:r>
        <w:t>cada vez hay más colas. C</w:t>
      </w:r>
      <w:r w:rsidRPr="00654988">
        <w:t>laro</w:t>
      </w:r>
      <w:r>
        <w:t>,</w:t>
      </w:r>
      <w:r w:rsidRPr="00654988">
        <w:t xml:space="preserve"> cuando los centros de salud hay alguno que lleva unos cinco años previsto en los presupuestos y no se ejecuta nunca</w:t>
      </w:r>
      <w:r>
        <w:t>,</w:t>
      </w:r>
      <w:r w:rsidRPr="00654988">
        <w:t xml:space="preserve"> nunca</w:t>
      </w:r>
      <w:r>
        <w:t>.</w:t>
      </w:r>
      <w:r w:rsidRPr="00654988">
        <w:t xml:space="preserve"> </w:t>
      </w:r>
      <w:r>
        <w:t>P</w:t>
      </w:r>
      <w:r w:rsidRPr="00654988">
        <w:t>ero esto me recuerda</w:t>
      </w:r>
      <w:r>
        <w:t xml:space="preserve"> a</w:t>
      </w:r>
      <w:r w:rsidRPr="00654988">
        <w:t xml:space="preserve"> la lonja de Ondarroa</w:t>
      </w:r>
      <w:r>
        <w:t>,</w:t>
      </w:r>
      <w:r w:rsidRPr="00654988">
        <w:t xml:space="preserve"> que lleva 20</w:t>
      </w:r>
      <w:r>
        <w:t xml:space="preserve">. Yo </w:t>
      </w:r>
      <w:r w:rsidRPr="00654988">
        <w:t>espero, señora consejera, que</w:t>
      </w:r>
      <w:r>
        <w:t>,</w:t>
      </w:r>
      <w:r w:rsidRPr="00654988">
        <w:t xml:space="preserve"> si algún día la inaugura</w:t>
      </w:r>
      <w:r>
        <w:t>,</w:t>
      </w:r>
      <w:r w:rsidRPr="00654988">
        <w:t xml:space="preserve"> me invite</w:t>
      </w:r>
      <w:r>
        <w:t>,</w:t>
      </w:r>
      <w:r w:rsidRPr="00654988">
        <w:t xml:space="preserve"> porque me gustaría verla con estos ojos</w:t>
      </w:r>
      <w:r>
        <w:t>,</w:t>
      </w:r>
      <w:r w:rsidRPr="00654988">
        <w:t xml:space="preserve"> que se hace algún día </w:t>
      </w:r>
      <w:r>
        <w:t>esa lonja.</w:t>
      </w:r>
    </w:p>
    <w:p w:rsidR="00EB797F" w:rsidRDefault="00EB797F" w:rsidP="00973716">
      <w:pPr>
        <w:pStyle w:val="Texto"/>
      </w:pPr>
    </w:p>
    <w:p w:rsidR="00EB797F" w:rsidRDefault="00EB797F" w:rsidP="00973716">
      <w:pPr>
        <w:pStyle w:val="Texto"/>
      </w:pPr>
      <w:r>
        <w:t>Señores d</w:t>
      </w:r>
      <w:r w:rsidRPr="00654988">
        <w:t>el Gobierno</w:t>
      </w:r>
      <w:r>
        <w:t>, del Partido Nacionalista Vasco,</w:t>
      </w:r>
      <w:r w:rsidRPr="00654988">
        <w:t xml:space="preserve"> </w:t>
      </w:r>
      <w:r>
        <w:t>n</w:t>
      </w:r>
      <w:r w:rsidRPr="00654988">
        <w:t>o sé si se me ha entendido, pero</w:t>
      </w:r>
      <w:r>
        <w:t>,</w:t>
      </w:r>
      <w:r w:rsidRPr="00654988">
        <w:t xml:space="preserve"> vamos a votar a favor de que este presupuesto lo devue</w:t>
      </w:r>
      <w:r>
        <w:t>lva</w:t>
      </w:r>
      <w:r w:rsidRPr="00654988">
        <w:t>n al cajón. Tenían la posibilidad de hacer otra cosa buena para los vascos</w:t>
      </w:r>
      <w:r>
        <w:t>,</w:t>
      </w:r>
      <w:r w:rsidRPr="00654988">
        <w:t xml:space="preserve"> que plante</w:t>
      </w:r>
      <w:r>
        <w:t>ara menores ingresos fiscales, e</w:t>
      </w:r>
      <w:r w:rsidRPr="00654988">
        <w:t>n principio, señor c</w:t>
      </w:r>
      <w:r>
        <w:t>onsejero, para el año que viene. Porque usted nos ha planteado un p</w:t>
      </w:r>
      <w:r w:rsidRPr="00654988">
        <w:t>resupuesto con menores ingresos que el del año pasado, pero</w:t>
      </w:r>
      <w:r>
        <w:t>,</w:t>
      </w:r>
      <w:r w:rsidRPr="00654988">
        <w:t xml:space="preserve"> no a costa de bajar los impuestos a la gente</w:t>
      </w:r>
      <w:r>
        <w:t>, usted nos lo trae porque ahorra,</w:t>
      </w:r>
      <w:r w:rsidRPr="00654988">
        <w:t xml:space="preserve"> ha decidido ahorrar</w:t>
      </w:r>
      <w:r>
        <w:t>,</w:t>
      </w:r>
      <w:r w:rsidRPr="00654988">
        <w:t xml:space="preserve"> </w:t>
      </w:r>
      <w:r>
        <w:t>¿</w:t>
      </w:r>
      <w:r w:rsidRPr="00654988">
        <w:t>para cu</w:t>
      </w:r>
      <w:r>
        <w:t>á</w:t>
      </w:r>
      <w:r w:rsidRPr="00654988">
        <w:t>ndo</w:t>
      </w:r>
      <w:r>
        <w:t>, señor consejero?</w:t>
      </w:r>
    </w:p>
    <w:p w:rsidR="00EB797F" w:rsidRDefault="00EB797F" w:rsidP="00973716">
      <w:pPr>
        <w:pStyle w:val="Texto"/>
      </w:pPr>
    </w:p>
    <w:p w:rsidR="00EB797F" w:rsidRDefault="00EB797F" w:rsidP="00973716">
      <w:pPr>
        <w:pStyle w:val="Texto"/>
      </w:pPr>
      <w:r>
        <w:t>¿C</w:t>
      </w:r>
      <w:r w:rsidRPr="00654988">
        <w:t>u</w:t>
      </w:r>
      <w:r>
        <w:t>á</w:t>
      </w:r>
      <w:r w:rsidRPr="00654988">
        <w:t>ndo hay que tomar medida</w:t>
      </w:r>
      <w:r>
        <w:t>s cuando la economía no va bien:</w:t>
      </w:r>
      <w:r w:rsidRPr="00654988">
        <w:t xml:space="preserve"> cuando está usted el suelo o antes para que no llegue hasta el suelo</w:t>
      </w:r>
      <w:r>
        <w:t>? Usted tenía</w:t>
      </w:r>
      <w:r w:rsidRPr="00654988">
        <w:t xml:space="preserve"> la posibilidad de hacer un presupuesto muy inversor, muy inversor</w:t>
      </w:r>
      <w:r>
        <w:t>,</w:t>
      </w:r>
      <w:r w:rsidRPr="00654988">
        <w:t xml:space="preserve"> y no lo ha hecho</w:t>
      </w:r>
      <w:r>
        <w:t>.</w:t>
      </w:r>
      <w:r w:rsidRPr="00654988">
        <w:t xml:space="preserve"> </w:t>
      </w:r>
      <w:r>
        <w:t>Y</w:t>
      </w:r>
      <w:r w:rsidRPr="00654988">
        <w:t xml:space="preserve"> eso también es una decisión política de este</w:t>
      </w:r>
      <w:r>
        <w:t xml:space="preserve"> presupuesto y de este Gobierno.</w:t>
      </w:r>
    </w:p>
    <w:p w:rsidR="00EB797F" w:rsidRDefault="00EB797F" w:rsidP="00973716">
      <w:pPr>
        <w:pStyle w:val="Texto"/>
      </w:pPr>
    </w:p>
    <w:p w:rsidR="00EB797F" w:rsidRDefault="00EB797F" w:rsidP="00973716">
      <w:pPr>
        <w:pStyle w:val="Texto"/>
      </w:pPr>
      <w:r>
        <w:t>Y</w:t>
      </w:r>
      <w:r w:rsidRPr="00654988">
        <w:t>, por lo tanto, como les decía, pues</w:t>
      </w:r>
      <w:r>
        <w:t>,</w:t>
      </w:r>
      <w:r w:rsidRPr="00654988">
        <w:t xml:space="preserve"> evidentemente</w:t>
      </w:r>
      <w:r>
        <w:t>,</w:t>
      </w:r>
      <w:r w:rsidRPr="00654988">
        <w:t xml:space="preserve"> vamos a votar a favor de devolver este proyecto de presupuestos del Gobierno Vasco para el 2020, que no solo es malo, sino que va a salir</w:t>
      </w:r>
      <w:r>
        <w:t xml:space="preserve"> todavía mucho peor de lo que…</w:t>
      </w:r>
    </w:p>
    <w:p w:rsidR="00EB797F" w:rsidRDefault="00EB797F" w:rsidP="00973716">
      <w:pPr>
        <w:pStyle w:val="Texto"/>
      </w:pPr>
    </w:p>
    <w:p w:rsidR="00EB797F" w:rsidRPr="00A44814" w:rsidRDefault="00EB797F" w:rsidP="00973716">
      <w:pPr>
        <w:pStyle w:val="Texto"/>
        <w:rPr>
          <w:lang w:val="eu-ES"/>
        </w:rPr>
      </w:pPr>
      <w:r w:rsidRPr="00A44814">
        <w:rPr>
          <w:lang w:val="eu-ES"/>
        </w:rPr>
        <w:t>(10. zintaren amaiera)</w:t>
      </w:r>
    </w:p>
    <w:p w:rsidR="00EB797F" w:rsidRPr="00A44814" w:rsidRDefault="00EB797F" w:rsidP="00BC0E71">
      <w:pPr>
        <w:pStyle w:val="Texto"/>
        <w:rPr>
          <w:lang w:val="eu-ES"/>
        </w:rPr>
      </w:pPr>
      <w:r w:rsidRPr="00A44814">
        <w:rPr>
          <w:lang w:val="eu-ES"/>
        </w:rPr>
        <w:t>(11. zintaren hasiera)</w:t>
      </w:r>
    </w:p>
    <w:p w:rsidR="00EB797F" w:rsidRPr="001E2F8F" w:rsidRDefault="00EB797F" w:rsidP="00BC0E71">
      <w:pPr>
        <w:pStyle w:val="Texto"/>
        <w:rPr>
          <w:lang w:val="es-ES"/>
        </w:rPr>
      </w:pPr>
    </w:p>
    <w:p w:rsidR="00EB797F" w:rsidRDefault="00EB797F" w:rsidP="00BC0E71">
      <w:pPr>
        <w:pStyle w:val="Texto"/>
        <w:rPr>
          <w:lang w:val="es-ES"/>
        </w:rPr>
      </w:pPr>
      <w:r w:rsidRPr="001E2F8F">
        <w:rPr>
          <w:lang w:val="es-ES"/>
        </w:rPr>
        <w:t>…</w:t>
      </w:r>
      <w:r>
        <w:rPr>
          <w:lang w:val="es-ES"/>
        </w:rPr>
        <w:t xml:space="preserve"> e</w:t>
      </w:r>
      <w:r w:rsidRPr="001E2F8F">
        <w:rPr>
          <w:lang w:val="es-ES"/>
        </w:rPr>
        <w:t>ste proyecto de presupuestos del Gobier</w:t>
      </w:r>
      <w:r w:rsidR="00676BEE">
        <w:rPr>
          <w:lang w:val="es-ES"/>
        </w:rPr>
        <w:t>no Vasco para el 2020, que no so</w:t>
      </w:r>
      <w:r w:rsidRPr="001E2F8F">
        <w:rPr>
          <w:lang w:val="es-ES"/>
        </w:rPr>
        <w:t xml:space="preserve">lo es malo, sino que va a salir todavía mucho peor de lo que entró </w:t>
      </w:r>
      <w:r>
        <w:rPr>
          <w:lang w:val="es-ES"/>
        </w:rPr>
        <w:t xml:space="preserve">a </w:t>
      </w:r>
      <w:r w:rsidRPr="001E2F8F">
        <w:rPr>
          <w:lang w:val="es-ES"/>
        </w:rPr>
        <w:t>esta Cámara</w:t>
      </w:r>
      <w:r>
        <w:rPr>
          <w:lang w:val="es-ES"/>
        </w:rPr>
        <w:t>.</w:t>
      </w:r>
    </w:p>
    <w:p w:rsidR="00EB797F" w:rsidRDefault="00EB797F" w:rsidP="00BC0E71">
      <w:pPr>
        <w:pStyle w:val="Texto"/>
        <w:rPr>
          <w:lang w:val="es-ES"/>
        </w:rPr>
      </w:pPr>
    </w:p>
    <w:p w:rsidR="00EB797F" w:rsidRDefault="00EB797F" w:rsidP="00BC0E71">
      <w:pPr>
        <w:pStyle w:val="Texto"/>
        <w:rPr>
          <w:lang w:val="es-ES"/>
        </w:rPr>
      </w:pPr>
    </w:p>
    <w:p w:rsidR="00EB797F" w:rsidRPr="0079249C" w:rsidRDefault="00EB797F" w:rsidP="00BC0E71">
      <w:pPr>
        <w:pStyle w:val="Texto"/>
        <w:rPr>
          <w:lang w:val="eu-ES"/>
        </w:rPr>
      </w:pPr>
      <w:r w:rsidRPr="0079249C">
        <w:rPr>
          <w:rFonts w:ascii="Futura Md BT" w:hAnsi="Futura Md BT"/>
          <w:lang w:val="eu-ES"/>
        </w:rPr>
        <w:t xml:space="preserve">LEHENDAKARIAK: </w:t>
      </w:r>
      <w:r w:rsidRPr="0079249C">
        <w:rPr>
          <w:lang w:val="eu-ES"/>
        </w:rPr>
        <w:t>Eskerrik asko, Damborenea jauna. Aurkako txandara pasatuko gara, Euskal Sozialista, Corcuera andrea, zurea da hitza.</w:t>
      </w:r>
    </w:p>
    <w:p w:rsidR="00EB797F" w:rsidRPr="0079249C" w:rsidRDefault="00EB797F" w:rsidP="00BC0E71">
      <w:pPr>
        <w:pStyle w:val="Texto"/>
        <w:rPr>
          <w:lang w:val="eu-ES"/>
        </w:rPr>
      </w:pPr>
    </w:p>
    <w:p w:rsidR="00EB797F" w:rsidRPr="0079249C" w:rsidRDefault="00EB797F" w:rsidP="00BC0E71">
      <w:pPr>
        <w:pStyle w:val="Texto"/>
        <w:rPr>
          <w:lang w:val="eu-ES"/>
        </w:rPr>
      </w:pPr>
    </w:p>
    <w:p w:rsidR="00EB797F" w:rsidRPr="0079249C" w:rsidRDefault="00EB797F" w:rsidP="00BC0E71">
      <w:pPr>
        <w:pStyle w:val="Texto"/>
        <w:rPr>
          <w:lang w:val="eu-ES"/>
        </w:rPr>
      </w:pPr>
      <w:r w:rsidRPr="0079249C">
        <w:rPr>
          <w:rFonts w:ascii="Futura Md BT" w:hAnsi="Futura Md BT"/>
          <w:lang w:val="eu-ES"/>
        </w:rPr>
        <w:t xml:space="preserve">CORCUERA LEUNDA </w:t>
      </w:r>
      <w:r w:rsidRPr="0079249C">
        <w:rPr>
          <w:lang w:val="eu-ES"/>
        </w:rPr>
        <w:t>andreak:</w:t>
      </w:r>
      <w:r>
        <w:rPr>
          <w:lang w:val="es-ES"/>
        </w:rPr>
        <w:t xml:space="preserve"> Sí, gracias, p</w:t>
      </w:r>
      <w:r w:rsidRPr="001E2F8F">
        <w:rPr>
          <w:lang w:val="es-ES"/>
        </w:rPr>
        <w:t xml:space="preserve">residenta. </w:t>
      </w:r>
      <w:r w:rsidRPr="0079249C">
        <w:rPr>
          <w:lang w:val="eu-ES"/>
        </w:rPr>
        <w:t>Egun on denoi.</w:t>
      </w:r>
    </w:p>
    <w:p w:rsidR="00EB797F" w:rsidRDefault="00EB797F" w:rsidP="00BC0E71">
      <w:pPr>
        <w:pStyle w:val="Texto"/>
        <w:rPr>
          <w:lang w:val="es-ES"/>
        </w:rPr>
      </w:pPr>
    </w:p>
    <w:p w:rsidR="00EB797F" w:rsidRDefault="00EB797F" w:rsidP="00BC0E71">
      <w:pPr>
        <w:pStyle w:val="Texto"/>
        <w:rPr>
          <w:lang w:val="es-ES"/>
        </w:rPr>
      </w:pPr>
      <w:r w:rsidRPr="001E2F8F">
        <w:rPr>
          <w:lang w:val="es-ES"/>
        </w:rPr>
        <w:t xml:space="preserve">El </w:t>
      </w:r>
      <w:r>
        <w:rPr>
          <w:lang w:val="es-ES"/>
        </w:rPr>
        <w:t>g</w:t>
      </w:r>
      <w:r w:rsidRPr="001E2F8F">
        <w:rPr>
          <w:lang w:val="es-ES"/>
        </w:rPr>
        <w:t xml:space="preserve">rupo Socialista viene </w:t>
      </w:r>
      <w:r>
        <w:rPr>
          <w:lang w:val="es-ES"/>
        </w:rPr>
        <w:t xml:space="preserve">a </w:t>
      </w:r>
      <w:r w:rsidRPr="001E2F8F">
        <w:rPr>
          <w:lang w:val="es-ES"/>
        </w:rPr>
        <w:t xml:space="preserve">este debate a votar </w:t>
      </w:r>
      <w:r>
        <w:rPr>
          <w:lang w:val="es-ES"/>
        </w:rPr>
        <w:t>“</w:t>
      </w:r>
      <w:r w:rsidRPr="001E2F8F">
        <w:rPr>
          <w:lang w:val="es-ES"/>
        </w:rPr>
        <w:t>sí</w:t>
      </w:r>
      <w:r>
        <w:rPr>
          <w:lang w:val="es-ES"/>
        </w:rPr>
        <w:t>”</w:t>
      </w:r>
      <w:r w:rsidRPr="001E2F8F">
        <w:rPr>
          <w:lang w:val="es-ES"/>
        </w:rPr>
        <w:t xml:space="preserve"> a un proyecto presupuestario que</w:t>
      </w:r>
      <w:r>
        <w:rPr>
          <w:lang w:val="es-ES"/>
        </w:rPr>
        <w:t>,</w:t>
      </w:r>
      <w:r w:rsidRPr="001E2F8F">
        <w:rPr>
          <w:lang w:val="es-ES"/>
        </w:rPr>
        <w:t xml:space="preserve"> lejos de todo lo argumentado por el Partido Popular</w:t>
      </w:r>
      <w:r>
        <w:rPr>
          <w:lang w:val="es-ES"/>
        </w:rPr>
        <w:t>,</w:t>
      </w:r>
      <w:r w:rsidRPr="001E2F8F">
        <w:rPr>
          <w:lang w:val="es-ES"/>
        </w:rPr>
        <w:t xml:space="preserve"> va a consolidar el marco de estabilidad y progreso en el que nos </w:t>
      </w:r>
      <w:r>
        <w:rPr>
          <w:lang w:val="es-ES"/>
        </w:rPr>
        <w:t>involucramos</w:t>
      </w:r>
      <w:r w:rsidRPr="001E2F8F">
        <w:rPr>
          <w:lang w:val="es-ES"/>
        </w:rPr>
        <w:t xml:space="preserve"> los socialistas hace cuatro años para que</w:t>
      </w:r>
      <w:r>
        <w:rPr>
          <w:lang w:val="es-ES"/>
        </w:rPr>
        <w:t>, desde la acción de G</w:t>
      </w:r>
      <w:r w:rsidRPr="001E2F8F">
        <w:rPr>
          <w:lang w:val="es-ES"/>
        </w:rPr>
        <w:t>obierno</w:t>
      </w:r>
      <w:r>
        <w:rPr>
          <w:lang w:val="es-ES"/>
        </w:rPr>
        <w:t>,</w:t>
      </w:r>
      <w:r w:rsidRPr="001E2F8F">
        <w:rPr>
          <w:lang w:val="es-ES"/>
        </w:rPr>
        <w:t xml:space="preserve"> se atendieran las urgencias inmediatas de Euskadi y se pusieran los pilares para afrontar los retos de futuro. Un marco de estabilidad en el que la presencia de los socialistas vascos en el Gobierno ha conseguido que queden al m</w:t>
      </w:r>
      <w:r>
        <w:rPr>
          <w:lang w:val="es-ES"/>
        </w:rPr>
        <w:t>argen de las cuentas públicas, a</w:t>
      </w:r>
      <w:r w:rsidRPr="001E2F8F">
        <w:rPr>
          <w:lang w:val="es-ES"/>
        </w:rPr>
        <w:t>l margen d</w:t>
      </w:r>
      <w:r>
        <w:rPr>
          <w:lang w:val="es-ES"/>
        </w:rPr>
        <w:t>e los ingresos y de los gastos cualquier tentación partidista. Y,</w:t>
      </w:r>
      <w:r w:rsidRPr="001E2F8F">
        <w:rPr>
          <w:lang w:val="es-ES"/>
        </w:rPr>
        <w:t xml:space="preserve"> por tanto, apoyamos unos presupuestos para Euskadi en 2020, en los que nadie va a encontrar un solo euro destinado a la cuestión principal que esgrime el Partido Popular para pedir su devolución</w:t>
      </w:r>
      <w:r>
        <w:rPr>
          <w:lang w:val="es-ES"/>
        </w:rPr>
        <w:t>:</w:t>
      </w:r>
      <w:r w:rsidRPr="001E2F8F">
        <w:rPr>
          <w:lang w:val="es-ES"/>
        </w:rPr>
        <w:t xml:space="preserve"> la desestabilización política, eco</w:t>
      </w:r>
      <w:r>
        <w:rPr>
          <w:lang w:val="es-ES"/>
        </w:rPr>
        <w:t>nómica o financiera de Euskadi.</w:t>
      </w:r>
    </w:p>
    <w:p w:rsidR="00EB797F" w:rsidRDefault="00EB797F" w:rsidP="00BC0E71">
      <w:pPr>
        <w:pStyle w:val="Texto"/>
        <w:rPr>
          <w:lang w:val="es-ES"/>
        </w:rPr>
      </w:pPr>
    </w:p>
    <w:p w:rsidR="00EB797F" w:rsidRDefault="00EB797F" w:rsidP="00BC0E71">
      <w:pPr>
        <w:pStyle w:val="Texto"/>
        <w:rPr>
          <w:lang w:val="es-ES"/>
        </w:rPr>
      </w:pPr>
      <w:r w:rsidRPr="001E2F8F">
        <w:rPr>
          <w:lang w:val="es-ES"/>
        </w:rPr>
        <w:t xml:space="preserve">Se pueden tener otras </w:t>
      </w:r>
      <w:r>
        <w:rPr>
          <w:lang w:val="es-ES"/>
        </w:rPr>
        <w:t>ideas de cómo hacer las cosas. S</w:t>
      </w:r>
      <w:r w:rsidRPr="001E2F8F">
        <w:rPr>
          <w:lang w:val="es-ES"/>
        </w:rPr>
        <w:t>e pueden realizar aportaciones y se pueden busca</w:t>
      </w:r>
      <w:r>
        <w:rPr>
          <w:lang w:val="es-ES"/>
        </w:rPr>
        <w:t xml:space="preserve">r incluso puntos de encuentro. Pero, </w:t>
      </w:r>
      <w:r w:rsidRPr="001E2F8F">
        <w:rPr>
          <w:lang w:val="es-ES"/>
        </w:rPr>
        <w:t>estos presupuestos, con sus más de 11.774 millones de euros, están pla</w:t>
      </w:r>
      <w:r>
        <w:rPr>
          <w:lang w:val="es-ES"/>
        </w:rPr>
        <w:t>nteados con rigor en el gasto; r</w:t>
      </w:r>
      <w:r w:rsidRPr="001E2F8F">
        <w:rPr>
          <w:lang w:val="es-ES"/>
        </w:rPr>
        <w:t>espon</w:t>
      </w:r>
      <w:r>
        <w:rPr>
          <w:lang w:val="es-ES"/>
        </w:rPr>
        <w:t xml:space="preserve">den a un programa de gobierno. Y </w:t>
      </w:r>
      <w:r w:rsidRPr="001E2F8F">
        <w:rPr>
          <w:lang w:val="es-ES"/>
        </w:rPr>
        <w:t xml:space="preserve">estos </w:t>
      </w:r>
      <w:r>
        <w:rPr>
          <w:lang w:val="es-ES"/>
        </w:rPr>
        <w:t xml:space="preserve">presupuestos son responsables. Y </w:t>
      </w:r>
      <w:r w:rsidRPr="001E2F8F">
        <w:rPr>
          <w:lang w:val="es-ES"/>
        </w:rPr>
        <w:t>lo s</w:t>
      </w:r>
      <w:r>
        <w:rPr>
          <w:lang w:val="es-ES"/>
        </w:rPr>
        <w:t xml:space="preserve">on </w:t>
      </w:r>
      <w:r w:rsidRPr="001E2F8F">
        <w:rPr>
          <w:lang w:val="es-ES"/>
        </w:rPr>
        <w:t>porque un Gobierno</w:t>
      </w:r>
      <w:r>
        <w:rPr>
          <w:lang w:val="es-ES"/>
        </w:rPr>
        <w:t xml:space="preserve"> en</w:t>
      </w:r>
      <w:r w:rsidRPr="001E2F8F">
        <w:rPr>
          <w:lang w:val="es-ES"/>
        </w:rPr>
        <w:t xml:space="preserve"> el que estemos los socialistas va a ser siempre responsable con la ciudadanía.</w:t>
      </w:r>
      <w:r>
        <w:rPr>
          <w:lang w:val="es-ES"/>
        </w:rPr>
        <w:t xml:space="preserve"> </w:t>
      </w:r>
      <w:r w:rsidRPr="001E2F8F">
        <w:rPr>
          <w:lang w:val="es-ES"/>
        </w:rPr>
        <w:t>A</w:t>
      </w:r>
      <w:r>
        <w:rPr>
          <w:lang w:val="es-ES"/>
        </w:rPr>
        <w:t>lguien dijo en esta Cámara hace</w:t>
      </w:r>
      <w:r w:rsidRPr="001E2F8F">
        <w:rPr>
          <w:lang w:val="es-ES"/>
        </w:rPr>
        <w:t xml:space="preserve"> un año que el Partido Po</w:t>
      </w:r>
      <w:r>
        <w:rPr>
          <w:lang w:val="es-ES"/>
        </w:rPr>
        <w:t>pular no había pasado el duelo; y hoy siguen en las mismas. El</w:t>
      </w:r>
      <w:r w:rsidRPr="001E2F8F">
        <w:rPr>
          <w:lang w:val="es-ES"/>
        </w:rPr>
        <w:t xml:space="preserve"> Partido Popular todavía</w:t>
      </w:r>
      <w:r>
        <w:rPr>
          <w:lang w:val="es-ES"/>
        </w:rPr>
        <w:t xml:space="preserve"> chapotea</w:t>
      </w:r>
      <w:r w:rsidRPr="001E2F8F">
        <w:rPr>
          <w:lang w:val="es-ES"/>
        </w:rPr>
        <w:t xml:space="preserve"> en las lágrimas </w:t>
      </w:r>
      <w:r w:rsidRPr="001E2F8F">
        <w:rPr>
          <w:lang w:val="es-ES"/>
        </w:rPr>
        <w:lastRenderedPageBreak/>
        <w:t>de</w:t>
      </w:r>
      <w:r>
        <w:rPr>
          <w:lang w:val="es-ES"/>
        </w:rPr>
        <w:t>rr</w:t>
      </w:r>
      <w:r w:rsidRPr="001E2F8F">
        <w:rPr>
          <w:lang w:val="es-ES"/>
        </w:rPr>
        <w:t>amas tras la moción de censura al señor Rajoy hace año y medio. Y lo lamentable es que pretendan que nos salpique ese</w:t>
      </w:r>
      <w:r>
        <w:rPr>
          <w:lang w:val="es-ES"/>
        </w:rPr>
        <w:t xml:space="preserve"> chapoteo</w:t>
      </w:r>
      <w:r w:rsidRPr="001E2F8F">
        <w:rPr>
          <w:lang w:val="es-ES"/>
        </w:rPr>
        <w:t xml:space="preserve"> a los socialistas y a la ciudadanía </w:t>
      </w:r>
      <w:r>
        <w:rPr>
          <w:lang w:val="es-ES"/>
        </w:rPr>
        <w:t>vasca. El</w:t>
      </w:r>
      <w:r w:rsidRPr="001E2F8F">
        <w:rPr>
          <w:lang w:val="es-ES"/>
        </w:rPr>
        <w:t xml:space="preserve"> Partido Popular no tuvo pudor en pactar con el Partido Nacionalist</w:t>
      </w:r>
      <w:r>
        <w:rPr>
          <w:lang w:val="es-ES"/>
        </w:rPr>
        <w:t>a Vasco unas cuentas en España e</w:t>
      </w:r>
      <w:r w:rsidRPr="001E2F8F">
        <w:rPr>
          <w:lang w:val="es-ES"/>
        </w:rPr>
        <w:t>l mi</w:t>
      </w:r>
      <w:r>
        <w:rPr>
          <w:lang w:val="es-ES"/>
        </w:rPr>
        <w:t>smo día que en Euskadi el Par</w:t>
      </w:r>
      <w:r w:rsidRPr="001E2F8F">
        <w:rPr>
          <w:lang w:val="es-ES"/>
        </w:rPr>
        <w:t>tido Popular acordaba con Euskal Herria Bildu otras cosas sobre autogobierno que hoy reniega el Partido Popular</w:t>
      </w:r>
      <w:r>
        <w:rPr>
          <w:lang w:val="es-ES"/>
        </w:rPr>
        <w:t>.</w:t>
      </w:r>
      <w:r w:rsidRPr="001E2F8F">
        <w:rPr>
          <w:lang w:val="es-ES"/>
        </w:rPr>
        <w:t xml:space="preserve"> Por eso</w:t>
      </w:r>
      <w:r>
        <w:rPr>
          <w:lang w:val="es-ES"/>
        </w:rPr>
        <w:t>,</w:t>
      </w:r>
      <w:r w:rsidRPr="001E2F8F">
        <w:rPr>
          <w:lang w:val="es-ES"/>
        </w:rPr>
        <w:t xml:space="preserve"> no están ustedes e</w:t>
      </w:r>
      <w:r>
        <w:rPr>
          <w:lang w:val="es-ES"/>
        </w:rPr>
        <w:t>n condiciones de dar lecciones. C</w:t>
      </w:r>
      <w:r w:rsidRPr="001E2F8F">
        <w:rPr>
          <w:lang w:val="es-ES"/>
        </w:rPr>
        <w:t xml:space="preserve">on su propuesta de 158 millones de euros en </w:t>
      </w:r>
      <w:r>
        <w:rPr>
          <w:lang w:val="es-ES"/>
        </w:rPr>
        <w:t xml:space="preserve">administración general, de 3 millones y medio de euros en organismos autónomos, y de 21 millones de euros en entes y sociedades públicas, </w:t>
      </w:r>
      <w:r w:rsidRPr="001E2F8F">
        <w:rPr>
          <w:lang w:val="es-ES"/>
        </w:rPr>
        <w:t>no pueden</w:t>
      </w:r>
      <w:r>
        <w:rPr>
          <w:lang w:val="es-ES"/>
        </w:rPr>
        <w:t>,</w:t>
      </w:r>
      <w:r w:rsidRPr="001E2F8F">
        <w:rPr>
          <w:lang w:val="es-ES"/>
        </w:rPr>
        <w:t xml:space="preserve"> señoras</w:t>
      </w:r>
      <w:r>
        <w:rPr>
          <w:lang w:val="es-ES"/>
        </w:rPr>
        <w:t xml:space="preserve"> y señores del PP, disfrazar de en</w:t>
      </w:r>
      <w:r w:rsidRPr="001E2F8F">
        <w:rPr>
          <w:lang w:val="es-ES"/>
        </w:rPr>
        <w:t>mienda de totalidad lo que no es más que su frustración por haber perdido el poder en el Gobierno de España y por no haber podido recuperarlo en las dos elecciones que hemos vivido d</w:t>
      </w:r>
      <w:r>
        <w:rPr>
          <w:lang w:val="es-ES"/>
        </w:rPr>
        <w:t>espués.</w:t>
      </w:r>
    </w:p>
    <w:p w:rsidR="00EB797F" w:rsidRDefault="00EB797F" w:rsidP="00BC0E71">
      <w:pPr>
        <w:pStyle w:val="Texto"/>
        <w:rPr>
          <w:lang w:val="es-ES"/>
        </w:rPr>
      </w:pPr>
    </w:p>
    <w:p w:rsidR="00EB797F" w:rsidRDefault="00EB797F" w:rsidP="00BC0E71">
      <w:pPr>
        <w:pStyle w:val="Texto"/>
        <w:rPr>
          <w:lang w:val="es-ES"/>
        </w:rPr>
      </w:pPr>
      <w:r>
        <w:rPr>
          <w:lang w:val="es-ES"/>
        </w:rPr>
        <w:t>Estaba en su mano, so</w:t>
      </w:r>
      <w:r w:rsidRPr="001E2F8F">
        <w:rPr>
          <w:lang w:val="es-ES"/>
        </w:rPr>
        <w:t>lo en la mano del Partido Popular</w:t>
      </w:r>
      <w:r>
        <w:rPr>
          <w:lang w:val="es-ES"/>
        </w:rPr>
        <w:t xml:space="preserve"> Vasco –</w:t>
      </w:r>
      <w:r w:rsidRPr="001E2F8F">
        <w:rPr>
          <w:lang w:val="es-ES"/>
        </w:rPr>
        <w:t>o Partido Popular en el País Vasco, como dice su presidente nacional</w:t>
      </w:r>
      <w:r>
        <w:rPr>
          <w:lang w:val="es-ES"/>
        </w:rPr>
        <w:t>–,</w:t>
      </w:r>
      <w:r w:rsidRPr="001E2F8F">
        <w:rPr>
          <w:lang w:val="es-ES"/>
        </w:rPr>
        <w:t xml:space="preserve"> el haber adoptado una dec</w:t>
      </w:r>
      <w:r>
        <w:rPr>
          <w:lang w:val="es-ES"/>
        </w:rPr>
        <w:t>isión valiente y diferenciada. Para eso</w:t>
      </w:r>
      <w:r w:rsidRPr="001E2F8F">
        <w:rPr>
          <w:lang w:val="es-ES"/>
        </w:rPr>
        <w:t xml:space="preserve"> hicieron una c</w:t>
      </w:r>
      <w:r>
        <w:rPr>
          <w:lang w:val="es-ES"/>
        </w:rPr>
        <w:t>onferencia hace un par de meses,</w:t>
      </w:r>
      <w:r w:rsidRPr="001E2F8F">
        <w:rPr>
          <w:lang w:val="es-ES"/>
        </w:rPr>
        <w:t xml:space="preserve"> o al menos es lo que algunos creímos</w:t>
      </w:r>
      <w:r>
        <w:rPr>
          <w:lang w:val="es-ES"/>
        </w:rPr>
        <w:t>, p</w:t>
      </w:r>
      <w:r w:rsidRPr="001E2F8F">
        <w:rPr>
          <w:lang w:val="es-ES"/>
        </w:rPr>
        <w:t>ero parece ser que solamente sirvió para sellar pa</w:t>
      </w:r>
      <w:r>
        <w:rPr>
          <w:lang w:val="es-ES"/>
        </w:rPr>
        <w:t>ces internas y obviar</w:t>
      </w:r>
      <w:r w:rsidRPr="001E2F8F">
        <w:rPr>
          <w:lang w:val="es-ES"/>
        </w:rPr>
        <w:t xml:space="preserve"> la responsabilidad del Partido Popula</w:t>
      </w:r>
      <w:r>
        <w:rPr>
          <w:lang w:val="es-ES"/>
        </w:rPr>
        <w:t xml:space="preserve">r con los vascos y las vascas. Y </w:t>
      </w:r>
      <w:r w:rsidRPr="001E2F8F">
        <w:rPr>
          <w:lang w:val="es-ES"/>
        </w:rPr>
        <w:t>créa</w:t>
      </w:r>
      <w:r>
        <w:rPr>
          <w:lang w:val="es-ES"/>
        </w:rPr>
        <w:t>nme que lo lamento. P</w:t>
      </w:r>
      <w:r w:rsidRPr="001E2F8F">
        <w:rPr>
          <w:lang w:val="es-ES"/>
        </w:rPr>
        <w:t>orque los socialistas hemos dicho siempre que estábamos abiertos a pactar las cuentas y las políticas sectoriales con todos los grupos parlamentarios, sin vetos ni exclusiones, como venimos haciendo se</w:t>
      </w:r>
      <w:r>
        <w:rPr>
          <w:lang w:val="es-ES"/>
        </w:rPr>
        <w:t>mana tras semana en los plenos ordinarios de esta Cámara. Y</w:t>
      </w:r>
      <w:r w:rsidRPr="001E2F8F">
        <w:rPr>
          <w:lang w:val="es-ES"/>
        </w:rPr>
        <w:t xml:space="preserve"> hemos dado sobradas muestras de qu</w:t>
      </w:r>
      <w:r>
        <w:rPr>
          <w:lang w:val="es-ES"/>
        </w:rPr>
        <w:t>é</w:t>
      </w:r>
      <w:r w:rsidRPr="001E2F8F">
        <w:rPr>
          <w:lang w:val="es-ES"/>
        </w:rPr>
        <w:t xml:space="preserve"> era lo prioritario para los socialistas vascos en u</w:t>
      </w:r>
      <w:r>
        <w:rPr>
          <w:lang w:val="es-ES"/>
        </w:rPr>
        <w:t xml:space="preserve">na negociación presupuestaria. Y </w:t>
      </w:r>
      <w:r w:rsidRPr="001E2F8F">
        <w:rPr>
          <w:lang w:val="es-ES"/>
        </w:rPr>
        <w:t>por eso</w:t>
      </w:r>
      <w:r>
        <w:rPr>
          <w:lang w:val="es-ES"/>
        </w:rPr>
        <w:t>,</w:t>
      </w:r>
      <w:r w:rsidRPr="001E2F8F">
        <w:rPr>
          <w:lang w:val="es-ES"/>
        </w:rPr>
        <w:t xml:space="preserve"> en Euskadi</w:t>
      </w:r>
      <w:r>
        <w:rPr>
          <w:lang w:val="es-ES"/>
        </w:rPr>
        <w:t>, no hemos partido nunca de vetos, gobernara quien gobernara en España; us</w:t>
      </w:r>
      <w:r w:rsidRPr="001E2F8F">
        <w:rPr>
          <w:lang w:val="es-ES"/>
        </w:rPr>
        <w:t>tedes no. Pero allá el PP con</w:t>
      </w:r>
      <w:r>
        <w:rPr>
          <w:lang w:val="es-ES"/>
        </w:rPr>
        <w:t xml:space="preserve"> su estrategia y con su actitud.</w:t>
      </w:r>
    </w:p>
    <w:p w:rsidR="00EB797F" w:rsidRDefault="00EB797F" w:rsidP="00BC0E71">
      <w:pPr>
        <w:pStyle w:val="Texto"/>
        <w:rPr>
          <w:lang w:val="es-ES"/>
        </w:rPr>
      </w:pPr>
    </w:p>
    <w:p w:rsidR="00EB797F" w:rsidRDefault="00EB797F" w:rsidP="00BC0E71">
      <w:pPr>
        <w:pStyle w:val="Texto"/>
        <w:rPr>
          <w:lang w:val="es-ES"/>
        </w:rPr>
      </w:pPr>
      <w:r>
        <w:rPr>
          <w:lang w:val="es-ES"/>
        </w:rPr>
        <w:t>Y</w:t>
      </w:r>
      <w:r w:rsidRPr="001E2F8F">
        <w:rPr>
          <w:lang w:val="es-ES"/>
        </w:rPr>
        <w:t xml:space="preserve"> si lamento</w:t>
      </w:r>
      <w:r>
        <w:rPr>
          <w:lang w:val="es-ES"/>
        </w:rPr>
        <w:t>,</w:t>
      </w:r>
      <w:r w:rsidRPr="001E2F8F">
        <w:rPr>
          <w:lang w:val="es-ES"/>
        </w:rPr>
        <w:t xml:space="preserve"> también</w:t>
      </w:r>
      <w:r>
        <w:rPr>
          <w:lang w:val="es-ES"/>
        </w:rPr>
        <w:t>,</w:t>
      </w:r>
      <w:r w:rsidRPr="001E2F8F">
        <w:rPr>
          <w:lang w:val="es-ES"/>
        </w:rPr>
        <w:t xml:space="preserve"> su posición</w:t>
      </w:r>
      <w:r>
        <w:rPr>
          <w:lang w:val="es-ES"/>
        </w:rPr>
        <w:t>,</w:t>
      </w:r>
      <w:r w:rsidRPr="001E2F8F">
        <w:rPr>
          <w:lang w:val="es-ES"/>
        </w:rPr>
        <w:t xml:space="preserve"> sobre todo</w:t>
      </w:r>
      <w:r>
        <w:rPr>
          <w:lang w:val="es-ES"/>
        </w:rPr>
        <w:t>,</w:t>
      </w:r>
      <w:r w:rsidRPr="001E2F8F">
        <w:rPr>
          <w:lang w:val="es-ES"/>
        </w:rPr>
        <w:t xml:space="preserve"> es por el daño que están haciendo cuando siguen proclamando que está vigen</w:t>
      </w:r>
      <w:r>
        <w:rPr>
          <w:lang w:val="es-ES"/>
        </w:rPr>
        <w:t>te el proyecto político de ETA; c</w:t>
      </w:r>
      <w:r w:rsidRPr="001E2F8F">
        <w:rPr>
          <w:lang w:val="es-ES"/>
        </w:rPr>
        <w:t>uando ca</w:t>
      </w:r>
      <w:r>
        <w:rPr>
          <w:lang w:val="es-ES"/>
        </w:rPr>
        <w:t>l</w:t>
      </w:r>
      <w:r w:rsidRPr="001E2F8F">
        <w:rPr>
          <w:lang w:val="es-ES"/>
        </w:rPr>
        <w:t>lan al escuchar a alguien de su partido decir que hoy es más difícil hacer p</w:t>
      </w:r>
      <w:r>
        <w:rPr>
          <w:lang w:val="es-ES"/>
        </w:rPr>
        <w:t>olítica que cuando nos mataban a</w:t>
      </w:r>
      <w:r w:rsidRPr="001E2F8F">
        <w:rPr>
          <w:lang w:val="es-ES"/>
        </w:rPr>
        <w:t xml:space="preserve"> ustedes y </w:t>
      </w:r>
      <w:r>
        <w:rPr>
          <w:lang w:val="es-ES"/>
        </w:rPr>
        <w:t>a nosotros. H</w:t>
      </w:r>
      <w:r w:rsidRPr="001E2F8F">
        <w:rPr>
          <w:lang w:val="es-ES"/>
        </w:rPr>
        <w:t xml:space="preserve">oy es </w:t>
      </w:r>
      <w:r w:rsidRPr="001E2F8F">
        <w:rPr>
          <w:lang w:val="es-ES"/>
        </w:rPr>
        <w:lastRenderedPageBreak/>
        <w:t>mu</w:t>
      </w:r>
      <w:r>
        <w:rPr>
          <w:lang w:val="es-ES"/>
        </w:rPr>
        <w:t>cho más fácil hacer política; us</w:t>
      </w:r>
      <w:r w:rsidRPr="001E2F8F">
        <w:rPr>
          <w:lang w:val="es-ES"/>
        </w:rPr>
        <w:t>tedes lo saben</w:t>
      </w:r>
      <w:r>
        <w:rPr>
          <w:lang w:val="es-ES"/>
        </w:rPr>
        <w:t>. H</w:t>
      </w:r>
      <w:r w:rsidRPr="001E2F8F">
        <w:rPr>
          <w:lang w:val="es-ES"/>
        </w:rPr>
        <w:t>oy es más fác</w:t>
      </w:r>
      <w:r>
        <w:rPr>
          <w:lang w:val="es-ES"/>
        </w:rPr>
        <w:t xml:space="preserve">il hablar con unos y con otros, pactar entre diferentes. Es algo que ustedes practican, </w:t>
      </w:r>
      <w:r w:rsidRPr="001E2F8F">
        <w:rPr>
          <w:lang w:val="es-ES"/>
        </w:rPr>
        <w:t>además</w:t>
      </w:r>
      <w:r>
        <w:rPr>
          <w:lang w:val="es-ES"/>
        </w:rPr>
        <w:t xml:space="preserve"> a menudo en esta Cámara. Y es más fácil porque ganamos fren</w:t>
      </w:r>
      <w:r w:rsidRPr="001E2F8F">
        <w:rPr>
          <w:lang w:val="es-ES"/>
        </w:rPr>
        <w:t>te al terrorismo. Es una gran victoria de la sociedad y para la sociedad. Les invito</w:t>
      </w:r>
      <w:r>
        <w:rPr>
          <w:lang w:val="es-ES"/>
        </w:rPr>
        <w:t>,</w:t>
      </w:r>
      <w:r w:rsidRPr="001E2F8F">
        <w:rPr>
          <w:lang w:val="es-ES"/>
        </w:rPr>
        <w:t xml:space="preserve"> de verdad</w:t>
      </w:r>
      <w:r>
        <w:rPr>
          <w:lang w:val="es-ES"/>
        </w:rPr>
        <w:t>, a que se lo crean de una vez. A que dejen de hurgar</w:t>
      </w:r>
      <w:r w:rsidRPr="001E2F8F">
        <w:rPr>
          <w:lang w:val="es-ES"/>
        </w:rPr>
        <w:t xml:space="preserve"> en algo que no</w:t>
      </w:r>
      <w:r>
        <w:rPr>
          <w:lang w:val="es-ES"/>
        </w:rPr>
        <w:t>s</w:t>
      </w:r>
      <w:r w:rsidRPr="001E2F8F">
        <w:rPr>
          <w:lang w:val="es-ES"/>
        </w:rPr>
        <w:t xml:space="preserve"> resulta d</w:t>
      </w:r>
      <w:r>
        <w:rPr>
          <w:lang w:val="es-ES"/>
        </w:rPr>
        <w:t>oloroso, a ustedes y a nosotros. Y</w:t>
      </w:r>
      <w:r w:rsidRPr="001E2F8F">
        <w:rPr>
          <w:lang w:val="es-ES"/>
        </w:rPr>
        <w:t xml:space="preserve"> es más fácil hacer política, es más fácil hablar y pactar. Y así</w:t>
      </w:r>
      <w:r>
        <w:rPr>
          <w:lang w:val="es-ES"/>
        </w:rPr>
        <w:t>,</w:t>
      </w:r>
      <w:r w:rsidRPr="001E2F8F">
        <w:rPr>
          <w:lang w:val="es-ES"/>
        </w:rPr>
        <w:t xml:space="preserve"> cuando ustedes han querido</w:t>
      </w:r>
      <w:r>
        <w:rPr>
          <w:lang w:val="es-ES"/>
        </w:rPr>
        <w:t>,</w:t>
      </w:r>
      <w:r w:rsidRPr="001E2F8F">
        <w:rPr>
          <w:lang w:val="es-ES"/>
        </w:rPr>
        <w:t xml:space="preserve"> han participado </w:t>
      </w:r>
      <w:r>
        <w:rPr>
          <w:lang w:val="es-ES"/>
        </w:rPr>
        <w:t xml:space="preserve">de los presupuestos en Euskadi. Y </w:t>
      </w:r>
      <w:r w:rsidRPr="001E2F8F">
        <w:rPr>
          <w:lang w:val="es-ES"/>
        </w:rPr>
        <w:t>cuando toma</w:t>
      </w:r>
      <w:r>
        <w:rPr>
          <w:lang w:val="es-ES"/>
        </w:rPr>
        <w:t>n</w:t>
      </w:r>
      <w:r w:rsidRPr="001E2F8F">
        <w:rPr>
          <w:lang w:val="es-ES"/>
        </w:rPr>
        <w:t xml:space="preserve"> la decisión de no participar, son otros grupos parlamentarios los que intentan parti</w:t>
      </w:r>
      <w:r>
        <w:rPr>
          <w:lang w:val="es-ES"/>
        </w:rPr>
        <w:t>cipar y los que intentan pactar. H</w:t>
      </w:r>
      <w:r w:rsidRPr="001E2F8F">
        <w:rPr>
          <w:lang w:val="es-ES"/>
        </w:rPr>
        <w:t>ace un año se les vio felices de poder compartir con Euskal Herria Bildu y con Elkarrekin Podemos el rechazo a los Pre</w:t>
      </w:r>
      <w:r>
        <w:rPr>
          <w:lang w:val="es-ES"/>
        </w:rPr>
        <w:t>supuestos de Euskadi para 2019. Luego, tres leyes de medidas pr</w:t>
      </w:r>
      <w:r w:rsidRPr="001E2F8F">
        <w:rPr>
          <w:lang w:val="es-ES"/>
        </w:rPr>
        <w:t xml:space="preserve">esupuestarias </w:t>
      </w:r>
      <w:r>
        <w:rPr>
          <w:lang w:val="es-ES"/>
        </w:rPr>
        <w:t>urgentes para este ejercicio: en relación con la re</w:t>
      </w:r>
      <w:r w:rsidRPr="001E2F8F">
        <w:rPr>
          <w:lang w:val="es-ES"/>
        </w:rPr>
        <w:t>nta de garantía de ingresos</w:t>
      </w:r>
      <w:r>
        <w:rPr>
          <w:lang w:val="es-ES"/>
        </w:rPr>
        <w:t>,</w:t>
      </w:r>
      <w:r w:rsidRPr="001E2F8F">
        <w:rPr>
          <w:lang w:val="es-ES"/>
        </w:rPr>
        <w:t xml:space="preserve"> con relación a las retribuciones</w:t>
      </w:r>
      <w:r>
        <w:rPr>
          <w:lang w:val="es-ES"/>
        </w:rPr>
        <w:t xml:space="preserve"> y</w:t>
      </w:r>
      <w:r w:rsidRPr="001E2F8F">
        <w:rPr>
          <w:lang w:val="es-ES"/>
        </w:rPr>
        <w:t xml:space="preserve"> en materia edu</w:t>
      </w:r>
      <w:r>
        <w:rPr>
          <w:lang w:val="es-ES"/>
        </w:rPr>
        <w:t>cativa en febrero de este año, h</w:t>
      </w:r>
      <w:r w:rsidRPr="001E2F8F">
        <w:rPr>
          <w:lang w:val="es-ES"/>
        </w:rPr>
        <w:t>an permitido al Gobierno Vasco no frenar el incremento de la renta de garantía de ingresos o el incremento salarial de</w:t>
      </w:r>
      <w:r>
        <w:rPr>
          <w:lang w:val="es-ES"/>
        </w:rPr>
        <w:t xml:space="preserve"> los funcionarios públicos.</w:t>
      </w:r>
    </w:p>
    <w:p w:rsidR="00EB797F" w:rsidRDefault="00EB797F" w:rsidP="00BC0E71">
      <w:pPr>
        <w:pStyle w:val="Texto"/>
        <w:rPr>
          <w:lang w:val="es-ES"/>
        </w:rPr>
      </w:pPr>
    </w:p>
    <w:p w:rsidR="00EB797F" w:rsidRDefault="00EB797F" w:rsidP="00BC0E71">
      <w:pPr>
        <w:pStyle w:val="Texto"/>
        <w:rPr>
          <w:lang w:val="es-ES"/>
        </w:rPr>
      </w:pPr>
      <w:r>
        <w:rPr>
          <w:lang w:val="es-ES"/>
        </w:rPr>
        <w:t xml:space="preserve">Hoy, </w:t>
      </w:r>
      <w:r w:rsidRPr="001E2F8F">
        <w:rPr>
          <w:lang w:val="es-ES"/>
        </w:rPr>
        <w:t>no sé</w:t>
      </w:r>
      <w:r>
        <w:rPr>
          <w:lang w:val="es-ES"/>
        </w:rPr>
        <w:t>. No sé, de verdad, si e</w:t>
      </w:r>
      <w:r w:rsidRPr="001E2F8F">
        <w:rPr>
          <w:lang w:val="es-ES"/>
        </w:rPr>
        <w:t>stán igual de felices por compartir el rechazo presupuestario con Euskal He</w:t>
      </w:r>
      <w:r>
        <w:rPr>
          <w:lang w:val="es-ES"/>
        </w:rPr>
        <w:t>rria Bildu y con Ezker Anitza. Y</w:t>
      </w:r>
      <w:r w:rsidRPr="001E2F8F">
        <w:rPr>
          <w:lang w:val="es-ES"/>
        </w:rPr>
        <w:t xml:space="preserve"> empiez</w:t>
      </w:r>
      <w:r>
        <w:rPr>
          <w:lang w:val="es-ES"/>
        </w:rPr>
        <w:t>o po</w:t>
      </w:r>
      <w:r w:rsidRPr="001E2F8F">
        <w:rPr>
          <w:lang w:val="es-ES"/>
        </w:rPr>
        <w:t xml:space="preserve">r ahí, porque parece que lo que más les molesta y lo que destila </w:t>
      </w:r>
      <w:r>
        <w:rPr>
          <w:lang w:val="es-ES"/>
        </w:rPr>
        <w:t xml:space="preserve">su enmienda </w:t>
      </w:r>
      <w:r w:rsidRPr="001E2F8F">
        <w:rPr>
          <w:lang w:val="es-ES"/>
        </w:rPr>
        <w:t>a la totalidad es una aversión a lo público y a la protección social.</w:t>
      </w:r>
      <w:r>
        <w:rPr>
          <w:lang w:val="es-ES"/>
        </w:rPr>
        <w:t xml:space="preserve"> </w:t>
      </w:r>
      <w:r w:rsidRPr="001E2F8F">
        <w:rPr>
          <w:lang w:val="es-ES"/>
        </w:rPr>
        <w:t>Hablan de los funcionarios como si no fueran los maestros y las andereño</w:t>
      </w:r>
      <w:r>
        <w:rPr>
          <w:lang w:val="es-ES"/>
        </w:rPr>
        <w:t>s</w:t>
      </w:r>
      <w:r w:rsidRPr="001E2F8F">
        <w:rPr>
          <w:lang w:val="es-ES"/>
        </w:rPr>
        <w:t xml:space="preserve"> que</w:t>
      </w:r>
      <w:r>
        <w:rPr>
          <w:lang w:val="es-ES"/>
        </w:rPr>
        <w:t xml:space="preserve"> enseñan en nuestras escuelas; el</w:t>
      </w:r>
      <w:r w:rsidRPr="001E2F8F">
        <w:rPr>
          <w:lang w:val="es-ES"/>
        </w:rPr>
        <w:t xml:space="preserve"> personal médico y de enfermería que no</w:t>
      </w:r>
      <w:r>
        <w:rPr>
          <w:lang w:val="es-ES"/>
        </w:rPr>
        <w:t xml:space="preserve">s atienden en los ambulatorio y </w:t>
      </w:r>
      <w:r w:rsidRPr="001E2F8F">
        <w:rPr>
          <w:lang w:val="es-ES"/>
        </w:rPr>
        <w:t>en los hospitales</w:t>
      </w:r>
      <w:r>
        <w:rPr>
          <w:lang w:val="es-ES"/>
        </w:rPr>
        <w:t>;</w:t>
      </w:r>
      <w:r w:rsidRPr="001E2F8F">
        <w:rPr>
          <w:lang w:val="es-ES"/>
        </w:rPr>
        <w:t xml:space="preserve"> los ertzainas q</w:t>
      </w:r>
      <w:r>
        <w:rPr>
          <w:lang w:val="es-ES"/>
        </w:rPr>
        <w:t>ue velan por nuestra seguridad. Y</w:t>
      </w:r>
      <w:r w:rsidRPr="001E2F8F">
        <w:rPr>
          <w:lang w:val="es-ES"/>
        </w:rPr>
        <w:t xml:space="preserve"> hablan de las personas perceptoras de la renta de gar</w:t>
      </w:r>
      <w:r>
        <w:rPr>
          <w:lang w:val="es-ES"/>
        </w:rPr>
        <w:t xml:space="preserve">antía de ingresos </w:t>
      </w:r>
      <w:r w:rsidRPr="001E2F8F">
        <w:rPr>
          <w:lang w:val="es-ES"/>
        </w:rPr>
        <w:t>como sujeto</w:t>
      </w:r>
      <w:r>
        <w:rPr>
          <w:lang w:val="es-ES"/>
        </w:rPr>
        <w:t>s</w:t>
      </w:r>
      <w:r w:rsidRPr="001E2F8F">
        <w:rPr>
          <w:lang w:val="es-ES"/>
        </w:rPr>
        <w:t xml:space="preserve"> sospechosos de querer vivir sin trabajar, olvidando que la cuarta parte son personas pensionistas</w:t>
      </w:r>
      <w:r>
        <w:rPr>
          <w:lang w:val="es-ES"/>
        </w:rPr>
        <w:t>,</w:t>
      </w:r>
      <w:r w:rsidRPr="001E2F8F">
        <w:rPr>
          <w:lang w:val="es-ES"/>
        </w:rPr>
        <w:t xml:space="preserve"> que una </w:t>
      </w:r>
      <w:r>
        <w:rPr>
          <w:lang w:val="es-ES"/>
        </w:rPr>
        <w:t>quinta parte son</w:t>
      </w:r>
      <w:r w:rsidRPr="001E2F8F">
        <w:rPr>
          <w:lang w:val="es-ES"/>
        </w:rPr>
        <w:t xml:space="preserve"> trabajadores y trabajadoras pobres</w:t>
      </w:r>
      <w:r>
        <w:rPr>
          <w:lang w:val="es-ES"/>
        </w:rPr>
        <w:t>,</w:t>
      </w:r>
      <w:r w:rsidRPr="001E2F8F">
        <w:rPr>
          <w:lang w:val="es-ES"/>
        </w:rPr>
        <w:t xml:space="preserve"> y que la mayoría del resto de personas perceptoras entran y salen de la red de protección en la medida que se les ofrecen oportunidades.</w:t>
      </w:r>
    </w:p>
    <w:p w:rsidR="00EB797F" w:rsidRDefault="00EB797F" w:rsidP="00BC0E71">
      <w:pPr>
        <w:pStyle w:val="Texto"/>
        <w:rPr>
          <w:lang w:val="es-ES"/>
        </w:rPr>
      </w:pPr>
    </w:p>
    <w:p w:rsidR="00EB797F" w:rsidRPr="001E2F8F" w:rsidRDefault="00EB797F" w:rsidP="00BC0E71">
      <w:pPr>
        <w:pStyle w:val="Texto"/>
        <w:rPr>
          <w:lang w:val="es-ES"/>
        </w:rPr>
      </w:pPr>
      <w:r>
        <w:rPr>
          <w:lang w:val="es-ES"/>
        </w:rPr>
        <w:t>Porque, señor Damborenea, y señoras y señor</w:t>
      </w:r>
      <w:r w:rsidRPr="001E2F8F">
        <w:rPr>
          <w:lang w:val="es-ES"/>
        </w:rPr>
        <w:t xml:space="preserve">es del Partido Popular, si cobrar la renta de garantía de ingresos es </w:t>
      </w:r>
      <w:r>
        <w:rPr>
          <w:lang w:val="es-ES"/>
        </w:rPr>
        <w:t>un chollo</w:t>
      </w:r>
      <w:r w:rsidRPr="001E2F8F">
        <w:rPr>
          <w:lang w:val="es-ES"/>
        </w:rPr>
        <w:t xml:space="preserve">, </w:t>
      </w:r>
      <w:r>
        <w:rPr>
          <w:lang w:val="es-ES"/>
        </w:rPr>
        <w:t>¿</w:t>
      </w:r>
      <w:r w:rsidRPr="001E2F8F">
        <w:rPr>
          <w:lang w:val="es-ES"/>
        </w:rPr>
        <w:t>por</w:t>
      </w:r>
      <w:r>
        <w:rPr>
          <w:lang w:val="es-ES"/>
        </w:rPr>
        <w:t xml:space="preserve"> qué </w:t>
      </w:r>
      <w:r w:rsidRPr="001E2F8F">
        <w:rPr>
          <w:lang w:val="es-ES"/>
        </w:rPr>
        <w:t>hoy hay 10</w:t>
      </w:r>
      <w:r>
        <w:rPr>
          <w:lang w:val="es-ES"/>
        </w:rPr>
        <w:t>0</w:t>
      </w:r>
      <w:r w:rsidRPr="001E2F8F">
        <w:rPr>
          <w:lang w:val="es-ES"/>
        </w:rPr>
        <w:t xml:space="preserve">.000 </w:t>
      </w:r>
      <w:r w:rsidRPr="001E2F8F">
        <w:rPr>
          <w:lang w:val="es-ES"/>
        </w:rPr>
        <w:lastRenderedPageBreak/>
        <w:t>personas menos que hace cinco años dependiendo de esa prestación</w:t>
      </w:r>
      <w:r>
        <w:rPr>
          <w:lang w:val="es-ES"/>
        </w:rPr>
        <w:t>? ¿</w:t>
      </w:r>
      <w:r w:rsidRPr="001E2F8F">
        <w:rPr>
          <w:lang w:val="es-ES"/>
        </w:rPr>
        <w:t>Por</w:t>
      </w:r>
      <w:r>
        <w:rPr>
          <w:lang w:val="es-ES"/>
        </w:rPr>
        <w:t xml:space="preserve"> qué </w:t>
      </w:r>
      <w:r w:rsidRPr="001E2F8F">
        <w:rPr>
          <w:lang w:val="es-ES"/>
        </w:rPr>
        <w:t>el grupo de afiliados a la Seguridad Social que más crece en Euskadi es el de las personas que llegan de otros lugares</w:t>
      </w:r>
      <w:r>
        <w:rPr>
          <w:lang w:val="es-ES"/>
        </w:rPr>
        <w:t>? ¿P</w:t>
      </w:r>
      <w:r w:rsidRPr="001E2F8F">
        <w:rPr>
          <w:lang w:val="es-ES"/>
        </w:rPr>
        <w:t>or</w:t>
      </w:r>
      <w:r>
        <w:rPr>
          <w:lang w:val="es-ES"/>
        </w:rPr>
        <w:t xml:space="preserve"> </w:t>
      </w:r>
      <w:r w:rsidRPr="001E2F8F">
        <w:rPr>
          <w:lang w:val="es-ES"/>
        </w:rPr>
        <w:t>qu</w:t>
      </w:r>
      <w:r>
        <w:rPr>
          <w:lang w:val="es-ES"/>
        </w:rPr>
        <w:t>é</w:t>
      </w:r>
      <w:r w:rsidRPr="001E2F8F">
        <w:rPr>
          <w:lang w:val="es-ES"/>
        </w:rPr>
        <w:t xml:space="preserve"> no dejan de señalar con el dedo a los colectivos más vulnerables y desprotegidos y a los que vienen de fuera, cuando se han evidenciado</w:t>
      </w:r>
      <w:r>
        <w:rPr>
          <w:lang w:val="es-ES"/>
        </w:rPr>
        <w:t xml:space="preserve"> en multitud de ocasiones las…?...</w:t>
      </w:r>
    </w:p>
    <w:p w:rsidR="00EB797F" w:rsidRPr="00AA2B64" w:rsidRDefault="00EB797F" w:rsidP="00BC0E71">
      <w:pPr>
        <w:pStyle w:val="Texto"/>
        <w:rPr>
          <w:lang w:val="eu-ES"/>
        </w:rPr>
      </w:pPr>
    </w:p>
    <w:p w:rsidR="00EB797F" w:rsidRPr="00AA2B64" w:rsidRDefault="00EB797F" w:rsidP="00BC0E71">
      <w:pPr>
        <w:pStyle w:val="Texto"/>
        <w:rPr>
          <w:lang w:val="eu-ES"/>
        </w:rPr>
      </w:pPr>
      <w:r w:rsidRPr="00AA2B64">
        <w:rPr>
          <w:lang w:val="eu-ES"/>
        </w:rPr>
        <w:t>(11. zintaren amaiera)</w:t>
      </w:r>
    </w:p>
    <w:p w:rsidR="00EB797F" w:rsidRPr="00AA2B64" w:rsidRDefault="00EB797F" w:rsidP="008160DE">
      <w:pPr>
        <w:pStyle w:val="Texto"/>
        <w:rPr>
          <w:lang w:val="eu-ES"/>
        </w:rPr>
      </w:pPr>
      <w:r w:rsidRPr="00AA2B64">
        <w:rPr>
          <w:lang w:val="eu-ES"/>
        </w:rPr>
        <w:t>(12. zintaren hasiera)</w:t>
      </w:r>
    </w:p>
    <w:p w:rsidR="00EB797F" w:rsidRPr="00AA2B64" w:rsidRDefault="00EB797F" w:rsidP="008160DE">
      <w:pPr>
        <w:pStyle w:val="Texto"/>
        <w:rPr>
          <w:lang w:val="eu-ES"/>
        </w:rPr>
      </w:pPr>
    </w:p>
    <w:p w:rsidR="00EB797F" w:rsidRDefault="00EB797F" w:rsidP="00E024B0">
      <w:pPr>
        <w:pStyle w:val="Texto"/>
      </w:pPr>
      <w:r>
        <w:t xml:space="preserve">… </w:t>
      </w:r>
      <w:r w:rsidR="00AA2B64">
        <w:t>¿…</w:t>
      </w:r>
      <w:r w:rsidRPr="00E024B0">
        <w:t>no dejan de señalar con el dedo a los colectivos m</w:t>
      </w:r>
      <w:r w:rsidR="00AA2B64">
        <w:t xml:space="preserve">ás vulnerables y desprotegidos </w:t>
      </w:r>
      <w:r w:rsidRPr="00E024B0">
        <w:t xml:space="preserve">y a los que vienen de fuera, cuando se han evidenciado en multitud de ocasiones las mentiras que les dejó delegado el señor Maroto, antes de empadronarse en </w:t>
      </w:r>
      <w:r w:rsidR="00AA2B64">
        <w:t>Sotosalbos?</w:t>
      </w:r>
    </w:p>
    <w:p w:rsidR="00EB797F" w:rsidRDefault="00EB797F" w:rsidP="00E024B0">
      <w:pPr>
        <w:pStyle w:val="Texto"/>
      </w:pPr>
    </w:p>
    <w:p w:rsidR="00EB797F" w:rsidRDefault="00EB797F" w:rsidP="00E024B0">
      <w:pPr>
        <w:pStyle w:val="Texto"/>
      </w:pPr>
      <w:r>
        <w:t>Ho</w:t>
      </w:r>
      <w:r w:rsidRPr="00E024B0">
        <w:t>y el mayor porcentaje</w:t>
      </w:r>
      <w:r>
        <w:t xml:space="preserve"> de personas perceptoras de la R</w:t>
      </w:r>
      <w:r w:rsidRPr="00E024B0">
        <w:t xml:space="preserve">enta de </w:t>
      </w:r>
      <w:r>
        <w:t>G</w:t>
      </w:r>
      <w:r w:rsidRPr="00E024B0">
        <w:t xml:space="preserve">arantía de </w:t>
      </w:r>
      <w:r>
        <w:t>I</w:t>
      </w:r>
      <w:r w:rsidRPr="00E024B0">
        <w:t>ngresos son personas autóctonas y además, mayoritariamente, mujeres que aspiran a no ver cronificada su situación</w:t>
      </w:r>
      <w:r>
        <w:t>,</w:t>
      </w:r>
      <w:r w:rsidRPr="00E024B0">
        <w:t xml:space="preserve"> a salir del tema de la </w:t>
      </w:r>
      <w:r>
        <w:t>R</w:t>
      </w:r>
      <w:r w:rsidRPr="00E024B0">
        <w:t xml:space="preserve">enta de </w:t>
      </w:r>
      <w:r>
        <w:t>G</w:t>
      </w:r>
      <w:r w:rsidRPr="00E024B0">
        <w:t xml:space="preserve">arantía de </w:t>
      </w:r>
      <w:r>
        <w:t>I</w:t>
      </w:r>
      <w:r w:rsidRPr="00E024B0">
        <w:t>ngresos y a p</w:t>
      </w:r>
      <w:r>
        <w:t>oder ganarse la vida dignamente</w:t>
      </w:r>
      <w:r w:rsidRPr="00E024B0">
        <w:t xml:space="preserve"> trabajando en un empleo de calidad.</w:t>
      </w:r>
    </w:p>
    <w:p w:rsidR="00EB797F" w:rsidRDefault="00EB797F" w:rsidP="00E024B0">
      <w:pPr>
        <w:pStyle w:val="Texto"/>
      </w:pPr>
    </w:p>
    <w:p w:rsidR="00EB797F" w:rsidRDefault="00EB797F" w:rsidP="00E024B0">
      <w:pPr>
        <w:pStyle w:val="Texto"/>
      </w:pPr>
      <w:r w:rsidRPr="00E024B0">
        <w:t xml:space="preserve">Ustedes sitúan su gran prioridad educativa en la enseñanza concertada, no la </w:t>
      </w:r>
      <w:r>
        <w:t>sitúan en el Sistema Educativo V</w:t>
      </w:r>
      <w:r w:rsidRPr="00E024B0">
        <w:t>asco en general. Y mire</w:t>
      </w:r>
      <w:r>
        <w:t>n</w:t>
      </w:r>
      <w:r w:rsidRPr="00E024B0">
        <w:t>, la enseñanza concertada está cumpliendo un papel esencial en un sist</w:t>
      </w:r>
      <w:r>
        <w:t>ema que tiene como garantía la E</w:t>
      </w:r>
      <w:r w:rsidRPr="00E024B0">
        <w:t xml:space="preserve">ducación </w:t>
      </w:r>
      <w:r>
        <w:t>P</w:t>
      </w:r>
      <w:r w:rsidRPr="00E024B0">
        <w:t xml:space="preserve">ública de calidad, bien sea prestada directamente </w:t>
      </w:r>
      <w:r>
        <w:t>o a través d</w:t>
      </w:r>
      <w:r w:rsidRPr="00E024B0">
        <w:t xml:space="preserve">e unos centros concertados que se han ganado a pulso ganar la paz social con el reciente acuerdo en el sector mediante la negociación colectiva. Ese instrumento tan valioso que fue enterrado con la reforma laboral y que se debe recuperar porque se centra en conseguir y consolidar </w:t>
      </w:r>
      <w:r>
        <w:t>de</w:t>
      </w:r>
      <w:r w:rsidRPr="00E024B0">
        <w:t>rechos laborales</w:t>
      </w:r>
      <w:r>
        <w:t xml:space="preserve"> y derechos salariales. S</w:t>
      </w:r>
      <w:r w:rsidRPr="00E024B0">
        <w:t xml:space="preserve">e han ganado esa paz hace nada y es difícil de entender que el Partido Popular pretenda ahora introducir elementos de distorsión cuestionando el presupuesto cuando </w:t>
      </w:r>
      <w:r>
        <w:t>no hay ninguna razón para ello.</w:t>
      </w:r>
    </w:p>
    <w:p w:rsidR="00EB797F" w:rsidRDefault="00EB797F" w:rsidP="00E024B0">
      <w:pPr>
        <w:pStyle w:val="Texto"/>
      </w:pPr>
    </w:p>
    <w:p w:rsidR="00EB797F" w:rsidRDefault="00EB797F" w:rsidP="00E024B0">
      <w:pPr>
        <w:pStyle w:val="Texto"/>
      </w:pPr>
      <w:r w:rsidRPr="00E024B0">
        <w:lastRenderedPageBreak/>
        <w:t>Y vuelven en su enmienda de totalidad al asunto de la fiscalidad con esa frase que incluso ponen en negrita sobre el compromiso de revisión del acuerdo firmado hace dos años</w:t>
      </w:r>
      <w:r>
        <w:t>,</w:t>
      </w:r>
      <w:r w:rsidRPr="00E024B0">
        <w:t xml:space="preserve"> en 2017</w:t>
      </w:r>
      <w:r>
        <w:t>. Y</w:t>
      </w:r>
      <w:r w:rsidRPr="00E024B0">
        <w:t xml:space="preserve"> saben que no es verdad</w:t>
      </w:r>
      <w:r>
        <w:t>. S</w:t>
      </w:r>
      <w:r w:rsidRPr="00E024B0">
        <w:t>aben que esa revisión la íbamos a hacer tras una evaluación de resultados en 2020</w:t>
      </w:r>
      <w:r>
        <w:t>. P</w:t>
      </w:r>
      <w:r w:rsidRPr="00E024B0">
        <w:t>orque los efectos fiscales hay que verlo</w:t>
      </w:r>
      <w:r>
        <w:t>s</w:t>
      </w:r>
      <w:r w:rsidRPr="00E024B0">
        <w:t xml:space="preserve"> en perspectiva y porque</w:t>
      </w:r>
      <w:r>
        <w:t>,</w:t>
      </w:r>
      <w:r w:rsidRPr="00E024B0">
        <w:t xml:space="preserve"> como le sonará</w:t>
      </w:r>
      <w:r>
        <w:t>,</w:t>
      </w:r>
      <w:r w:rsidRPr="00E024B0">
        <w:t xml:space="preserve"> el año que viene habrá elecciones autonómicas en Euskadi y un futuro Gobierno deberá acordar con las diputa</w:t>
      </w:r>
      <w:r>
        <w:t>ciones forales recientemente ren</w:t>
      </w:r>
      <w:r w:rsidRPr="00E024B0">
        <w:t>ovadas cambios en el modelo para los próximos años si fueran necesarios</w:t>
      </w:r>
      <w:r>
        <w:t>.</w:t>
      </w:r>
    </w:p>
    <w:p w:rsidR="00EB797F" w:rsidRDefault="00EB797F" w:rsidP="00E024B0">
      <w:pPr>
        <w:pStyle w:val="Texto"/>
      </w:pPr>
    </w:p>
    <w:p w:rsidR="00EB797F" w:rsidRDefault="00EB797F" w:rsidP="00E024B0">
      <w:pPr>
        <w:pStyle w:val="Texto"/>
      </w:pPr>
      <w:r>
        <w:t>En 2020 s</w:t>
      </w:r>
      <w:r w:rsidRPr="00E024B0">
        <w:t>e abordarán muchos más asuntos sobre la fiscalidad que los que dice el Partido Popular en un raca</w:t>
      </w:r>
      <w:r>
        <w:t>-</w:t>
      </w:r>
      <w:r w:rsidRPr="00E024B0">
        <w:t>raca del que no sabe salir sobre bajadas de tipos de interés</w:t>
      </w:r>
      <w:r>
        <w:t xml:space="preserve">…, perdón, de </w:t>
      </w:r>
      <w:r w:rsidRPr="00E024B0">
        <w:t>tipos fiscales</w:t>
      </w:r>
      <w:r>
        <w:t>. Y</w:t>
      </w:r>
      <w:r w:rsidRPr="00E024B0">
        <w:t xml:space="preserve"> sabiendo todo eso</w:t>
      </w:r>
      <w:r>
        <w:t>,</w:t>
      </w:r>
      <w:r w:rsidRPr="00E024B0">
        <w:t xml:space="preserve"> que lo saben, es un despropósito que el Partido Popular se salta</w:t>
      </w:r>
      <w:r>
        <w:t>ra</w:t>
      </w:r>
      <w:r w:rsidRPr="00E024B0">
        <w:t xml:space="preserve"> ese pacto de revisión justo </w:t>
      </w:r>
      <w:r>
        <w:t xml:space="preserve">unos </w:t>
      </w:r>
      <w:r w:rsidRPr="00E024B0">
        <w:t>meses después</w:t>
      </w:r>
      <w:r>
        <w:t xml:space="preserve"> de haberlo firmado y sellado, c</w:t>
      </w:r>
      <w:r w:rsidRPr="00E024B0">
        <w:t xml:space="preserve">uando en Álava acordó con </w:t>
      </w:r>
      <w:r>
        <w:t xml:space="preserve">Elkarrekin Podemos y </w:t>
      </w:r>
      <w:r w:rsidRPr="00E024B0">
        <w:t>Euskal Herria Bildu romper la armonización comprometida</w:t>
      </w:r>
      <w:r>
        <w:t>.</w:t>
      </w:r>
    </w:p>
    <w:p w:rsidR="00EB797F" w:rsidRDefault="00EB797F" w:rsidP="00E024B0">
      <w:pPr>
        <w:pStyle w:val="Texto"/>
      </w:pPr>
    </w:p>
    <w:p w:rsidR="00EB797F" w:rsidRDefault="00EB797F" w:rsidP="00E024B0">
      <w:pPr>
        <w:pStyle w:val="Texto"/>
      </w:pPr>
      <w:r>
        <w:t>Y</w:t>
      </w:r>
      <w:r w:rsidRPr="00E024B0">
        <w:t xml:space="preserve"> los socialistas hemos sido somos y seremos coherentes con los acuerdos suscritos</w:t>
      </w:r>
      <w:r>
        <w:t>. Y</w:t>
      </w:r>
      <w:r w:rsidRPr="00E024B0">
        <w:t xml:space="preserve"> el que firmamos sobre fiscalidad hace dos años</w:t>
      </w:r>
      <w:r>
        <w:t>,</w:t>
      </w:r>
      <w:r w:rsidRPr="00E024B0">
        <w:t xml:space="preserve"> aquel tan demonizado por algunos</w:t>
      </w:r>
      <w:r>
        <w:t xml:space="preserve"> y ese del que parece ahora ren</w:t>
      </w:r>
      <w:r w:rsidRPr="00E024B0">
        <w:t>egar el Partido Popular</w:t>
      </w:r>
      <w:r>
        <w:t>,</w:t>
      </w:r>
      <w:r w:rsidRPr="00E024B0">
        <w:t xml:space="preserve"> ha demostrado el acierto y el rigor de su implantación. Y es sobre esa base desde la que se han elaborado estos presupuestos que van a aprobarse</w:t>
      </w:r>
      <w:r>
        <w:t>. P</w:t>
      </w:r>
      <w:r w:rsidRPr="00E024B0">
        <w:t>orque se ha demostrado que se han cumplido con creces las previsiones de recaudación para 2019</w:t>
      </w:r>
      <w:r>
        <w:t>. P</w:t>
      </w:r>
      <w:r w:rsidRPr="00E024B0">
        <w:t>orque en 2020 crecerán los recursos disponibl</w:t>
      </w:r>
      <w:r>
        <w:t>es para atender la Sanidad, la Educación, la R</w:t>
      </w:r>
      <w:r w:rsidRPr="00E024B0">
        <w:t xml:space="preserve">enta de </w:t>
      </w:r>
      <w:r>
        <w:t>Garantía de Ingresos, la V</w:t>
      </w:r>
      <w:r w:rsidRPr="00E024B0">
        <w:t>ivienda y, en definitiva, los servicios públicos básicos, manteniendo además el crecimiento económico</w:t>
      </w:r>
      <w:r>
        <w:t>. Que la Reforma F</w:t>
      </w:r>
      <w:r w:rsidRPr="00E024B0">
        <w:t>iscal de 2017, cuyo recorrido comenzó en el año 2013</w:t>
      </w:r>
      <w:r>
        <w:t>,</w:t>
      </w:r>
      <w:r w:rsidRPr="00E024B0">
        <w:t xml:space="preserve"> se hizo pensando en el futuro y no en la siguiente campaña electoral. Y eso, visto</w:t>
      </w:r>
      <w:r>
        <w:t>s</w:t>
      </w:r>
      <w:r w:rsidRPr="00E024B0">
        <w:t xml:space="preserve"> los resultados</w:t>
      </w:r>
      <w:r>
        <w:t>,</w:t>
      </w:r>
      <w:r w:rsidRPr="00E024B0">
        <w:t xml:space="preserve"> hoy es una buena noticia.</w:t>
      </w:r>
    </w:p>
    <w:p w:rsidR="00EB797F" w:rsidRDefault="00EB797F" w:rsidP="00E024B0">
      <w:pPr>
        <w:pStyle w:val="Texto"/>
      </w:pPr>
    </w:p>
    <w:p w:rsidR="00EB797F" w:rsidRDefault="00EB797F" w:rsidP="00E024B0">
      <w:pPr>
        <w:pStyle w:val="Texto"/>
      </w:pPr>
      <w:r w:rsidRPr="00E024B0">
        <w:t>La ciudadanía vasca sabe que las previsiones se ajustan a la realidad</w:t>
      </w:r>
      <w:r>
        <w:t>. Q</w:t>
      </w:r>
      <w:r w:rsidRPr="00E024B0">
        <w:t xml:space="preserve">ue cuando se piensa en fiscalidad, los socialistas </w:t>
      </w:r>
      <w:r>
        <w:t xml:space="preserve">vascos </w:t>
      </w:r>
      <w:r w:rsidRPr="00E024B0">
        <w:t>hablamos de cuántos recursos necesitamos para</w:t>
      </w:r>
      <w:r>
        <w:t>,</w:t>
      </w:r>
      <w:r w:rsidRPr="00E024B0">
        <w:t xml:space="preserve"> impulsando el crecimiento económico, sostener </w:t>
      </w:r>
      <w:r w:rsidRPr="00E024B0">
        <w:lastRenderedPageBreak/>
        <w:t>nuestros servicios públicos</w:t>
      </w:r>
      <w:r>
        <w:t>. N</w:t>
      </w:r>
      <w:r w:rsidRPr="00E024B0">
        <w:t>uestro sistema fiscal es un sistema progresivo</w:t>
      </w:r>
      <w:r>
        <w:t>,</w:t>
      </w:r>
      <w:r w:rsidRPr="00E024B0">
        <w:t xml:space="preserve"> en el que se contribuye de acuerdo con la capacidad económica de cada contribuyente</w:t>
      </w:r>
      <w:r>
        <w:t>. Y</w:t>
      </w:r>
      <w:r w:rsidRPr="00E024B0">
        <w:t xml:space="preserve"> se ha confirmado el acierto estratégico en el que participamos los socialistas vascos hace dos años y se ha cumplido lo</w:t>
      </w:r>
      <w:r>
        <w:t xml:space="preserve"> que dijimos en este Parlamento</w:t>
      </w:r>
      <w:r w:rsidRPr="00E024B0">
        <w:t xml:space="preserve"> que iba a ocurrir</w:t>
      </w:r>
      <w:r>
        <w:t>. E</w:t>
      </w:r>
      <w:r w:rsidRPr="00E024B0">
        <w:t>sto es lo que se llama actuar con rigo</w:t>
      </w:r>
      <w:r>
        <w:t>r en la gestión de los recursos de todas y de todos.</w:t>
      </w:r>
    </w:p>
    <w:p w:rsidR="00EB797F" w:rsidRDefault="00EB797F" w:rsidP="00E024B0">
      <w:pPr>
        <w:pStyle w:val="Texto"/>
      </w:pPr>
    </w:p>
    <w:p w:rsidR="00EB797F" w:rsidRDefault="00EB797F" w:rsidP="00E024B0">
      <w:pPr>
        <w:pStyle w:val="Texto"/>
      </w:pPr>
      <w:r w:rsidRPr="00E024B0">
        <w:t xml:space="preserve">Y si entramos </w:t>
      </w:r>
      <w:r>
        <w:t xml:space="preserve">a </w:t>
      </w:r>
      <w:r w:rsidRPr="00E024B0">
        <w:t>analizar cada impuesto, lo primero que detectamos es un importante incremento en la recauda</w:t>
      </w:r>
      <w:r>
        <w:t>ción del IRPF, que responde, no como dice el señor Damborenea</w:t>
      </w:r>
      <w:r w:rsidRPr="00E024B0">
        <w:t xml:space="preserve"> a un incremento de la presión fiscal sobre los trabajadores, sino que se debe a un incremento en el número de trabajadores. Y esto también es </w:t>
      </w:r>
      <w:r>
        <w:t xml:space="preserve">una </w:t>
      </w:r>
      <w:r w:rsidRPr="00E024B0">
        <w:t>buena noticia</w:t>
      </w:r>
      <w:r>
        <w:t>.</w:t>
      </w:r>
    </w:p>
    <w:p w:rsidR="00EB797F" w:rsidRDefault="00EB797F" w:rsidP="00E024B0">
      <w:pPr>
        <w:pStyle w:val="Texto"/>
      </w:pPr>
    </w:p>
    <w:p w:rsidR="00EB797F" w:rsidRDefault="00EB797F" w:rsidP="00E024B0">
      <w:pPr>
        <w:pStyle w:val="Texto"/>
      </w:pPr>
      <w:r>
        <w:t>Y</w:t>
      </w:r>
      <w:r w:rsidRPr="00E024B0">
        <w:t xml:space="preserve"> s</w:t>
      </w:r>
      <w:r>
        <w:t>i</w:t>
      </w:r>
      <w:r w:rsidRPr="00E024B0">
        <w:t xml:space="preserve"> analizamos el Impuesto de Sociedades</w:t>
      </w:r>
      <w:r>
        <w:t xml:space="preserve"> v</w:t>
      </w:r>
      <w:r w:rsidRPr="00E024B0">
        <w:t>emos que se cumple también la previsión</w:t>
      </w:r>
      <w:r>
        <w:t xml:space="preserve"> que hicimo</w:t>
      </w:r>
      <w:r w:rsidRPr="00E024B0">
        <w:t>s aquí</w:t>
      </w:r>
      <w:r>
        <w:t>,</w:t>
      </w:r>
      <w:r w:rsidRPr="00E024B0">
        <w:t xml:space="preserve"> en tribuna</w:t>
      </w:r>
      <w:r>
        <w:t>,</w:t>
      </w:r>
      <w:r w:rsidRPr="00E024B0">
        <w:t xml:space="preserve"> con la última reforma fiscal</w:t>
      </w:r>
      <w:r>
        <w:t xml:space="preserve"> d</w:t>
      </w:r>
      <w:r w:rsidRPr="00E024B0">
        <w:t>emostrándose que el debate no era sobre tipos nominales, que es lo que entretiene normalmente a quienes no gobiernan, sino que la clave del debate debía y debe centrarse en los tipos efectivos.</w:t>
      </w:r>
    </w:p>
    <w:p w:rsidR="00EB797F" w:rsidRDefault="00EB797F" w:rsidP="00E024B0">
      <w:pPr>
        <w:pStyle w:val="Texto"/>
      </w:pPr>
    </w:p>
    <w:p w:rsidR="00EB797F" w:rsidRDefault="00EB797F" w:rsidP="00E024B0">
      <w:pPr>
        <w:pStyle w:val="Texto"/>
      </w:pPr>
      <w:r w:rsidRPr="00E024B0">
        <w:t>Tampoco podemos obviar la importancia de las medidas adoptadas en la luch</w:t>
      </w:r>
      <w:r>
        <w:t>a contra el fraude fiscal y la e</w:t>
      </w:r>
      <w:r w:rsidRPr="00E024B0">
        <w:t>lusión fiscal</w:t>
      </w:r>
      <w:r>
        <w:t>. C</w:t>
      </w:r>
      <w:r w:rsidRPr="00E024B0">
        <w:t>uando el año que viene lo que hacer un balance del comportamiento de cada impuesto, que es lo que pactamos en el año 2017</w:t>
      </w:r>
      <w:r>
        <w:t>,</w:t>
      </w:r>
      <w:r w:rsidRPr="00E024B0">
        <w:t xml:space="preserve"> aquí seguiremos estando sin elecciones, sin reclamos fáciles y s</w:t>
      </w:r>
      <w:r>
        <w:t xml:space="preserve">in compartimentar </w:t>
      </w:r>
      <w:r w:rsidRPr="00E024B0">
        <w:t>impuestos</w:t>
      </w:r>
      <w:r>
        <w:t>,</w:t>
      </w:r>
      <w:r w:rsidRPr="00E024B0">
        <w:t xml:space="preserve"> para que cada cual intent</w:t>
      </w:r>
      <w:r>
        <w:t>e</w:t>
      </w:r>
      <w:r w:rsidRPr="00E024B0">
        <w:t xml:space="preserve"> rascar en un caladero de votos determinado.</w:t>
      </w:r>
    </w:p>
    <w:p w:rsidR="00EB797F" w:rsidRDefault="00EB797F" w:rsidP="00E024B0">
      <w:pPr>
        <w:pStyle w:val="Texto"/>
      </w:pPr>
    </w:p>
    <w:p w:rsidR="00EB797F" w:rsidRDefault="00EB797F" w:rsidP="00E024B0">
      <w:pPr>
        <w:pStyle w:val="Texto"/>
      </w:pPr>
      <w:r w:rsidRPr="00E024B0">
        <w:t xml:space="preserve">En definitiva, vamos a rechazar la enmienda a la totalidad del Partido Popular porque no queremos que estos presupuestos se devuelvan al Gobierno para su </w:t>
      </w:r>
      <w:r>
        <w:t>relaboración. P</w:t>
      </w:r>
      <w:r w:rsidRPr="00E024B0">
        <w:t>orque estos presupuestos consolidan las políticas públicas que hemos emprendido esta legislatura</w:t>
      </w:r>
      <w:r>
        <w:t>. P</w:t>
      </w:r>
      <w:r w:rsidRPr="00E024B0">
        <w:t>orque tienen</w:t>
      </w:r>
      <w:r>
        <w:t>,</w:t>
      </w:r>
      <w:r w:rsidRPr="00E024B0">
        <w:t xml:space="preserve"> además</w:t>
      </w:r>
      <w:r>
        <w:t>,</w:t>
      </w:r>
      <w:r w:rsidRPr="00E024B0">
        <w:t xml:space="preserve"> una clara orientación social</w:t>
      </w:r>
      <w:r>
        <w:t>. Porque promuev</w:t>
      </w:r>
      <w:r w:rsidRPr="00E024B0">
        <w:t xml:space="preserve">en el crecimiento económico impulsando la economía productiva y la generación de empleo de calidad. Estos presupuestos cuentan además, con la particularidad de la introducción </w:t>
      </w:r>
      <w:r w:rsidRPr="00E024B0">
        <w:lastRenderedPageBreak/>
        <w:t>de la perspectiva de género y el refuerzo medioambiental contemplado en el acuerdo de gobernabilidad y consecuencia lógica de la declaración de emergencia climática impulsada por el Departamento de Iñaki Arriola y que se ha convertido</w:t>
      </w:r>
      <w:r>
        <w:t>,</w:t>
      </w:r>
      <w:r w:rsidRPr="00E024B0">
        <w:t xml:space="preserve"> además</w:t>
      </w:r>
      <w:r>
        <w:t>,</w:t>
      </w:r>
      <w:r w:rsidRPr="00E024B0">
        <w:t xml:space="preserve"> en un asunto transversal del Gobierno.</w:t>
      </w:r>
    </w:p>
    <w:p w:rsidR="00EB797F" w:rsidRDefault="00EB797F" w:rsidP="00E024B0">
      <w:pPr>
        <w:pStyle w:val="Texto"/>
      </w:pPr>
    </w:p>
    <w:p w:rsidR="00EB797F" w:rsidRDefault="00EB797F" w:rsidP="00E024B0">
      <w:pPr>
        <w:pStyle w:val="Texto"/>
      </w:pPr>
      <w:r w:rsidRPr="00E024B0">
        <w:t>Por tanto, es un proyecto que refuerza el compromiso público fi</w:t>
      </w:r>
      <w:r>
        <w:t>rmado hace tres años entre los S</w:t>
      </w:r>
      <w:r w:rsidRPr="00E024B0">
        <w:t>ocialistas y los Nacional</w:t>
      </w:r>
      <w:r>
        <w:t>istas Vascos. Q</w:t>
      </w:r>
      <w:r w:rsidRPr="00E024B0">
        <w:t>ue se ha trasladado</w:t>
      </w:r>
      <w:r>
        <w:t>,</w:t>
      </w:r>
      <w:r w:rsidRPr="00E024B0">
        <w:t xml:space="preserve"> además</w:t>
      </w:r>
      <w:r>
        <w:t>,</w:t>
      </w:r>
      <w:r w:rsidRPr="00E024B0">
        <w:t xml:space="preserve"> al desarrollo de la acción de gobierno y que ha servido para sostener, para mantener y para </w:t>
      </w:r>
      <w:r>
        <w:t>reforzar los servicios públicos,</w:t>
      </w:r>
      <w:r w:rsidRPr="00E024B0">
        <w:t xml:space="preserve"> para generar oportunidades de empleo, para</w:t>
      </w:r>
      <w:r>
        <w:t xml:space="preserve"> estar mejor preparados ante las incertidumbres económicas que</w:t>
      </w:r>
      <w:r w:rsidRPr="00E024B0">
        <w:t xml:space="preserve"> asoman en el horizonte</w:t>
      </w:r>
      <w:r>
        <w:t>. P</w:t>
      </w:r>
      <w:r w:rsidRPr="00E024B0">
        <w:t>orque los riesgos están y los podremos afrontar y minimizar articulando políticas y medidas económicas y sociales contando con la herramienta económica fundamental como son estos presupuestos que están adaptados a las necesidades de la economía y de la ciudadanía vasca en 2020.</w:t>
      </w:r>
    </w:p>
    <w:p w:rsidR="00EB797F" w:rsidRDefault="00EB797F" w:rsidP="00E024B0">
      <w:pPr>
        <w:pStyle w:val="Texto"/>
      </w:pPr>
    </w:p>
    <w:p w:rsidR="00EB797F" w:rsidRDefault="00EB797F" w:rsidP="00E024B0">
      <w:pPr>
        <w:pStyle w:val="Texto"/>
      </w:pPr>
      <w:r w:rsidRPr="00E024B0">
        <w:t>Hemos intentado una negociación presupuestaria que compartiera estos pilares</w:t>
      </w:r>
      <w:r>
        <w:t>. D</w:t>
      </w:r>
      <w:r w:rsidRPr="00E024B0">
        <w:t xml:space="preserve">e nuevo una negociación abierta a todos los </w:t>
      </w:r>
      <w:r>
        <w:t xml:space="preserve">grupos </w:t>
      </w:r>
      <w:r w:rsidRPr="00E024B0">
        <w:t>parlamentarios</w:t>
      </w:r>
      <w:r>
        <w:t>. U</w:t>
      </w:r>
      <w:r w:rsidRPr="00E024B0">
        <w:t>na negociación de nuevo si</w:t>
      </w:r>
      <w:r>
        <w:t>n pre</w:t>
      </w:r>
      <w:r w:rsidRPr="00E024B0">
        <w:t>juicios ni vetos</w:t>
      </w:r>
      <w:r>
        <w:t>,</w:t>
      </w:r>
      <w:r w:rsidRPr="00E024B0">
        <w:t xml:space="preserve"> debatiendo solo sobre las propuestas. Hemos pretendido una negociación sin mirar a las urnas</w:t>
      </w:r>
      <w:r>
        <w:t>,</w:t>
      </w:r>
      <w:r w:rsidRPr="00E024B0">
        <w:t xml:space="preserve"> sin jugar a hacer campaña con las urgencia</w:t>
      </w:r>
      <w:r>
        <w:t>s y las necesidades de la gente. C</w:t>
      </w:r>
      <w:r w:rsidRPr="00E024B0">
        <w:t>on una vocación de dar estabilidad y certezas a la</w:t>
      </w:r>
      <w:r>
        <w:t>…</w:t>
      </w:r>
    </w:p>
    <w:p w:rsidR="00EB797F" w:rsidRDefault="00EB797F" w:rsidP="008160DE">
      <w:pPr>
        <w:pStyle w:val="Texto"/>
      </w:pPr>
    </w:p>
    <w:p w:rsidR="00EB797F" w:rsidRDefault="00EB797F" w:rsidP="008160DE">
      <w:pPr>
        <w:pStyle w:val="Texto"/>
        <w:rPr>
          <w:lang w:val="eu-ES"/>
        </w:rPr>
      </w:pPr>
      <w:r w:rsidRPr="00AA2B64">
        <w:rPr>
          <w:lang w:val="eu-ES"/>
        </w:rPr>
        <w:t>(12. zintaren amaiera)</w:t>
      </w:r>
    </w:p>
    <w:p w:rsidR="00E3565C" w:rsidRDefault="00E3565C" w:rsidP="001E4CDC">
      <w:pPr>
        <w:pStyle w:val="Texto"/>
      </w:pPr>
      <w:r>
        <w:t>(13. zintaren hasiera)</w:t>
      </w:r>
    </w:p>
    <w:p w:rsidR="00E3565C" w:rsidRDefault="00E3565C" w:rsidP="001E4CDC">
      <w:pPr>
        <w:pStyle w:val="Texto"/>
      </w:pPr>
    </w:p>
    <w:p w:rsidR="00E3565C" w:rsidRDefault="00E3565C" w:rsidP="001E4CDC">
      <w:pPr>
        <w:pStyle w:val="Texto"/>
      </w:pPr>
      <w:r>
        <w:t xml:space="preserve">… </w:t>
      </w:r>
      <w:r w:rsidRPr="00BF0168">
        <w:t>sin mirar a las urnas</w:t>
      </w:r>
      <w:r>
        <w:t>,</w:t>
      </w:r>
      <w:r w:rsidRPr="00BF0168">
        <w:t xml:space="preserve"> sin jugar a hacer campaña con las urgencias y las necesidades de la gente, con una vocación de dar estabilidad y certezas a la ciudadanía vasca. Y eso nos exige a los </w:t>
      </w:r>
      <w:r>
        <w:t>S</w:t>
      </w:r>
      <w:r w:rsidRPr="00BF0168">
        <w:t xml:space="preserve">ocialistas </w:t>
      </w:r>
      <w:r>
        <w:t>V</w:t>
      </w:r>
      <w:r w:rsidRPr="00BF0168">
        <w:t>ascos rechazar las propuestas que como la enmienda a la totalidad del Partido Popular basándose</w:t>
      </w:r>
      <w:r w:rsidR="00676BEE">
        <w:t xml:space="preserve"> en datos que no son ciertos, so</w:t>
      </w:r>
      <w:r w:rsidRPr="00BF0168">
        <w:t>lo pretende sembrar incertidumbre y desazón</w:t>
      </w:r>
      <w:r>
        <w:t>.</w:t>
      </w:r>
    </w:p>
    <w:p w:rsidR="00E3565C" w:rsidRDefault="00E3565C" w:rsidP="001E4CDC">
      <w:pPr>
        <w:pStyle w:val="Texto"/>
      </w:pPr>
    </w:p>
    <w:p w:rsidR="00E3565C" w:rsidRDefault="00E3565C" w:rsidP="001E4CDC">
      <w:pPr>
        <w:pStyle w:val="Texto"/>
      </w:pPr>
      <w:r w:rsidRPr="00BF0168">
        <w:t>Muchas gracias</w:t>
      </w:r>
      <w:r>
        <w:t>.</w:t>
      </w:r>
    </w:p>
    <w:p w:rsidR="00E3565C" w:rsidRDefault="00E3565C" w:rsidP="001E4CDC">
      <w:pPr>
        <w:pStyle w:val="Texto"/>
      </w:pPr>
    </w:p>
    <w:p w:rsidR="00E3565C" w:rsidRDefault="00E3565C" w:rsidP="001E4CDC">
      <w:pPr>
        <w:pStyle w:val="Texto"/>
      </w:pPr>
    </w:p>
    <w:p w:rsidR="00E3565C" w:rsidRPr="004E5E4D" w:rsidRDefault="00831BD1" w:rsidP="001E4CDC">
      <w:pPr>
        <w:pStyle w:val="Texto"/>
        <w:rPr>
          <w:lang w:val="eu-ES"/>
        </w:rPr>
      </w:pPr>
      <w:r>
        <w:rPr>
          <w:rFonts w:ascii="Futura Md BT" w:hAnsi="Futura Md BT"/>
          <w:lang w:val="eu-ES"/>
        </w:rPr>
        <w:t>LEHENDAKARI</w:t>
      </w:r>
      <w:r w:rsidR="00E3565C" w:rsidRPr="004E5E4D">
        <w:rPr>
          <w:rFonts w:ascii="Futura Md BT" w:hAnsi="Futura Md BT"/>
          <w:lang w:val="eu-ES"/>
        </w:rPr>
        <w:t>AK</w:t>
      </w:r>
      <w:r w:rsidR="00E3565C" w:rsidRPr="004E5E4D">
        <w:rPr>
          <w:lang w:val="eu-ES"/>
        </w:rPr>
        <w:t xml:space="preserve">: Eskerrik asko Corcuera andrea. Eusko Abertzaleak, Arruabarrena jauna, zurea da hitza.  </w:t>
      </w:r>
    </w:p>
    <w:p w:rsidR="00E3565C" w:rsidRPr="004E5E4D" w:rsidRDefault="00E3565C" w:rsidP="001E4CDC">
      <w:pPr>
        <w:pStyle w:val="Texto"/>
        <w:rPr>
          <w:lang w:val="eu-ES"/>
        </w:rPr>
      </w:pPr>
    </w:p>
    <w:p w:rsidR="00E3565C" w:rsidRPr="004E5E4D" w:rsidRDefault="00E3565C" w:rsidP="001E4CDC">
      <w:pPr>
        <w:pStyle w:val="Texto"/>
        <w:rPr>
          <w:lang w:val="eu-ES"/>
        </w:rPr>
      </w:pPr>
    </w:p>
    <w:p w:rsidR="00E3565C" w:rsidRPr="004E5E4D" w:rsidRDefault="00E3565C" w:rsidP="001E4CDC">
      <w:pPr>
        <w:pStyle w:val="Texto"/>
        <w:rPr>
          <w:lang w:val="eu-ES"/>
        </w:rPr>
      </w:pPr>
      <w:r w:rsidRPr="004E5E4D">
        <w:rPr>
          <w:rFonts w:ascii="Futura Md BT" w:hAnsi="Futura Md BT"/>
          <w:lang w:val="eu-ES"/>
        </w:rPr>
        <w:t>ARRUABARRENA AZPITARTE</w:t>
      </w:r>
      <w:r w:rsidRPr="004E5E4D">
        <w:rPr>
          <w:lang w:val="eu-ES"/>
        </w:rPr>
        <w:t xml:space="preserve"> jaunak: Bai, eskerrik asko legebiltzarburu </w:t>
      </w:r>
      <w:r>
        <w:rPr>
          <w:lang w:val="eu-ES"/>
        </w:rPr>
        <w:t>a</w:t>
      </w:r>
      <w:r w:rsidRPr="004E5E4D">
        <w:rPr>
          <w:lang w:val="eu-ES"/>
        </w:rPr>
        <w:t>ndrea, legebiltzarkideok, sailburu jaun eta andreok, egun on.</w:t>
      </w:r>
    </w:p>
    <w:p w:rsidR="00E3565C" w:rsidRPr="00676BEE" w:rsidRDefault="00E3565C" w:rsidP="001E4CDC">
      <w:pPr>
        <w:pStyle w:val="Texto"/>
        <w:rPr>
          <w:lang w:val="eu-ES"/>
        </w:rPr>
      </w:pPr>
    </w:p>
    <w:p w:rsidR="00E3565C" w:rsidRDefault="00E3565C" w:rsidP="001E4CDC">
      <w:pPr>
        <w:pStyle w:val="Texto"/>
      </w:pPr>
      <w:r>
        <w:t>B</w:t>
      </w:r>
      <w:r w:rsidRPr="00BF0168">
        <w:t>ueno</w:t>
      </w:r>
      <w:r>
        <w:t xml:space="preserve">, </w:t>
      </w:r>
      <w:r w:rsidRPr="00BF0168">
        <w:t>cierto es que no pensaba agria</w:t>
      </w:r>
      <w:r>
        <w:t>rme</w:t>
      </w:r>
      <w:r w:rsidRPr="00BF0168">
        <w:t xml:space="preserve"> en </w:t>
      </w:r>
      <w:r>
        <w:t xml:space="preserve">exceso </w:t>
      </w:r>
      <w:r w:rsidRPr="00BF0168">
        <w:t xml:space="preserve">en este primer turno, pero </w:t>
      </w:r>
      <w:r>
        <w:t xml:space="preserve">lo cierto es que nos ha venido Cayetano </w:t>
      </w:r>
      <w:r w:rsidRPr="00BF0168">
        <w:t>Álvar</w:t>
      </w:r>
      <w:r>
        <w:t>ez</w:t>
      </w:r>
      <w:r w:rsidRPr="00BF0168">
        <w:t xml:space="preserve"> de Toledo a soltar una serie de demagógicas</w:t>
      </w:r>
      <w:r>
        <w:t xml:space="preserve"> f</w:t>
      </w:r>
      <w:r w:rsidRPr="00BF0168">
        <w:t>alta</w:t>
      </w:r>
      <w:r>
        <w:t>s</w:t>
      </w:r>
      <w:r w:rsidRPr="00BF0168">
        <w:t xml:space="preserve"> a la verdad, por no decir mentiras</w:t>
      </w:r>
      <w:r>
        <w:t>,</w:t>
      </w:r>
      <w:r w:rsidRPr="00BF0168">
        <w:t xml:space="preserve"> en un tono chulesco</w:t>
      </w:r>
      <w:r>
        <w:t>,</w:t>
      </w:r>
      <w:r w:rsidRPr="00BF0168">
        <w:t xml:space="preserve"> faltón</w:t>
      </w:r>
      <w:r>
        <w:t>,</w:t>
      </w:r>
      <w:r w:rsidRPr="00BF0168">
        <w:t xml:space="preserve"> que habrá que rebatir. </w:t>
      </w:r>
    </w:p>
    <w:p w:rsidR="00E3565C" w:rsidRDefault="00E3565C" w:rsidP="001E4CDC">
      <w:pPr>
        <w:pStyle w:val="Texto"/>
      </w:pPr>
    </w:p>
    <w:p w:rsidR="00E3565C" w:rsidRDefault="00E3565C" w:rsidP="001E4CDC">
      <w:pPr>
        <w:pStyle w:val="Texto"/>
      </w:pPr>
      <w:r w:rsidRPr="00BF0168">
        <w:t>Yo pensaba comenzar</w:t>
      </w:r>
      <w:r>
        <w:t>,</w:t>
      </w:r>
      <w:r w:rsidRPr="00BF0168">
        <w:t xml:space="preserve"> y lo voy a hacer felicitando al consejero de Hacienda por el acuerdo conseguido</w:t>
      </w:r>
      <w:r>
        <w:t>,</w:t>
      </w:r>
      <w:r w:rsidRPr="00BF0168">
        <w:t xml:space="preserve"> a todo su equipo que conocemos bien y también </w:t>
      </w:r>
      <w:r>
        <w:t>a Elkarrekin P</w:t>
      </w:r>
      <w:r w:rsidRPr="00BF0168">
        <w:t>odemos</w:t>
      </w:r>
      <w:r>
        <w:t>. H</w:t>
      </w:r>
      <w:r w:rsidRPr="00BF0168">
        <w:t>an hecho un cambio estratégico muy importante que se</w:t>
      </w:r>
      <w:r>
        <w:t>rá,</w:t>
      </w:r>
      <w:r w:rsidRPr="00BF0168">
        <w:t xml:space="preserve"> estoy seguro</w:t>
      </w:r>
      <w:r>
        <w:t>,</w:t>
      </w:r>
      <w:r w:rsidRPr="00BF0168">
        <w:t xml:space="preserve"> bueno para su partido, pero seguro muy bueno para el país</w:t>
      </w:r>
      <w:r>
        <w:t>.</w:t>
      </w:r>
    </w:p>
    <w:p w:rsidR="00E3565C" w:rsidRDefault="00E3565C" w:rsidP="001E4CDC">
      <w:pPr>
        <w:pStyle w:val="Texto"/>
      </w:pPr>
    </w:p>
    <w:p w:rsidR="00E3565C" w:rsidRDefault="00E3565C" w:rsidP="001E4CDC">
      <w:pPr>
        <w:pStyle w:val="Texto"/>
      </w:pPr>
      <w:r>
        <w:t>Señor Damborenea u</w:t>
      </w:r>
      <w:r w:rsidRPr="00BF0168">
        <w:t xml:space="preserve">sted comienza con la mayor de las mentiras y es que le da la vuelta a la tortilla y dice que ha sido el Gobierno el que no ha querido dialogar. Hay que tener </w:t>
      </w:r>
      <w:r>
        <w:t xml:space="preserve">cara </w:t>
      </w:r>
      <w:r w:rsidRPr="00BF0168">
        <w:t>para decirlo</w:t>
      </w:r>
      <w:r>
        <w:t>,</w:t>
      </w:r>
      <w:r w:rsidRPr="00BF0168">
        <w:t xml:space="preserve"> </w:t>
      </w:r>
      <w:r>
        <w:t>¿eh?, y</w:t>
      </w:r>
      <w:r w:rsidRPr="00BF0168">
        <w:t xml:space="preserve"> además para decirlo mirando a los ojos a la gente</w:t>
      </w:r>
      <w:r>
        <w:t>.</w:t>
      </w:r>
    </w:p>
    <w:p w:rsidR="00E3565C" w:rsidRDefault="00E3565C" w:rsidP="001E4CDC">
      <w:pPr>
        <w:pStyle w:val="Texto"/>
      </w:pPr>
    </w:p>
    <w:p w:rsidR="00E3565C" w:rsidRDefault="00E3565C" w:rsidP="001E4CDC">
      <w:pPr>
        <w:pStyle w:val="Texto"/>
      </w:pPr>
      <w:r>
        <w:t>Va</w:t>
      </w:r>
      <w:r w:rsidRPr="00BF0168">
        <w:t>mos a ver, comienzan diciendo</w:t>
      </w:r>
      <w:r>
        <w:t>…</w:t>
      </w:r>
      <w:r w:rsidRPr="00BF0168">
        <w:t xml:space="preserve"> Yo recuerdo muy bien cuando </w:t>
      </w:r>
      <w:r>
        <w:t xml:space="preserve">bajó aquí </w:t>
      </w:r>
      <w:r w:rsidRPr="00BF0168">
        <w:t>Carmelo Barrio</w:t>
      </w:r>
      <w:r>
        <w:t>,</w:t>
      </w:r>
      <w:r w:rsidRPr="00BF0168">
        <w:t xml:space="preserve"> no está</w:t>
      </w:r>
      <w:r>
        <w:t>,</w:t>
      </w:r>
      <w:r w:rsidRPr="00BF0168">
        <w:t xml:space="preserve"> una lástima</w:t>
      </w:r>
      <w:r>
        <w:t>,</w:t>
      </w:r>
      <w:r w:rsidRPr="00BF0168">
        <w:t xml:space="preserve"> y le dijo </w:t>
      </w:r>
      <w:r>
        <w:t>a</w:t>
      </w:r>
      <w:r w:rsidRPr="00BF0168">
        <w:t xml:space="preserve">l señor Zupiria que había habido negociación para la prórroga presupuestaria y que en esa negociación habían pactado el cumplir todas las subvenciones nominativas que en </w:t>
      </w:r>
      <w:r>
        <w:t>el presupuesto prorrogado vení</w:t>
      </w:r>
      <w:r w:rsidRPr="00BF0168">
        <w:t xml:space="preserve">an. Por tanto, </w:t>
      </w:r>
      <w:r>
        <w:t xml:space="preserve">¿hubo </w:t>
      </w:r>
      <w:r w:rsidRPr="00BF0168">
        <w:t xml:space="preserve">pacto </w:t>
      </w:r>
      <w:r>
        <w:t>o no hubo pacto? E</w:t>
      </w:r>
      <w:r w:rsidRPr="00BF0168">
        <w:t xml:space="preserve">videntemente no lo </w:t>
      </w:r>
      <w:r>
        <w:t>hubo, el señor Azpiazu nos mirab</w:t>
      </w:r>
      <w:r w:rsidRPr="00BF0168">
        <w:t>a</w:t>
      </w:r>
      <w:r>
        <w:t xml:space="preserve"> </w:t>
      </w:r>
      <w:r w:rsidRPr="00BF0168">
        <w:t xml:space="preserve">sorprendidos y </w:t>
      </w:r>
      <w:r>
        <w:t>usted le decía: hable usted con el señor Azpiazu, y nosotros (¿) hicimos nuevo pacto, era mentira, mentira.</w:t>
      </w:r>
    </w:p>
    <w:p w:rsidR="00E3565C" w:rsidRDefault="00E3565C" w:rsidP="001E4CDC">
      <w:pPr>
        <w:pStyle w:val="Texto"/>
      </w:pPr>
    </w:p>
    <w:p w:rsidR="00E3565C" w:rsidRDefault="00E3565C" w:rsidP="001E4CDC">
      <w:pPr>
        <w:pStyle w:val="Texto"/>
      </w:pPr>
      <w:r>
        <w:t xml:space="preserve">Dice usted que las subvenciones nominativas se le niega el pan a un pobre señor que vive debajo del puente que no tiene qué comer. Eran subvenciones nominativas al club, al coro, a Amets Ederra de no sé dónde, al club de la petanca </w:t>
      </w:r>
      <w:r w:rsidRPr="00BF0168">
        <w:t>de no sé qué pueblo de Álava</w:t>
      </w:r>
      <w:r>
        <w:t>,</w:t>
      </w:r>
      <w:r w:rsidRPr="00BF0168">
        <w:t xml:space="preserve"> unas subvenciones clientelares</w:t>
      </w:r>
      <w:r>
        <w:t>,</w:t>
      </w:r>
      <w:r w:rsidRPr="00BF0168">
        <w:t xml:space="preserve"> que daban </w:t>
      </w:r>
      <w:r>
        <w:t>vergüenza ajena,</w:t>
      </w:r>
      <w:r w:rsidRPr="00BF0168">
        <w:t xml:space="preserve"> señor Damborenea, vergüenza </w:t>
      </w:r>
      <w:r>
        <w:t>aj</w:t>
      </w:r>
      <w:r w:rsidRPr="00BF0168">
        <w:t>en</w:t>
      </w:r>
      <w:r>
        <w:t>a.</w:t>
      </w:r>
    </w:p>
    <w:p w:rsidR="00E3565C" w:rsidRDefault="00E3565C" w:rsidP="001E4CDC">
      <w:pPr>
        <w:pStyle w:val="Texto"/>
      </w:pPr>
    </w:p>
    <w:p w:rsidR="00E3565C" w:rsidRDefault="00E3565C" w:rsidP="001E4CDC">
      <w:pPr>
        <w:pStyle w:val="Texto"/>
      </w:pPr>
      <w:r>
        <w:t xml:space="preserve">Sí, claro. </w:t>
      </w:r>
      <w:r w:rsidRPr="00BF0168">
        <w:t>Nosotros ya conocíamos su fórmula, la fórmula que promulga</w:t>
      </w:r>
      <w:r>
        <w:t>ba</w:t>
      </w:r>
      <w:r w:rsidRPr="00BF0168">
        <w:t xml:space="preserve"> el PP</w:t>
      </w:r>
      <w:r>
        <w:t>,</w:t>
      </w:r>
      <w:r w:rsidRPr="00BF0168">
        <w:t xml:space="preserve"> que</w:t>
      </w:r>
      <w:r>
        <w:t xml:space="preserve"> er</w:t>
      </w:r>
      <w:r w:rsidRPr="00BF0168">
        <w:t xml:space="preserve">a adelgazar la Administración Pública y bajar los impuestos, </w:t>
      </w:r>
      <w:r>
        <w:t>¿</w:t>
      </w:r>
      <w:r w:rsidRPr="00BF0168">
        <w:t>no</w:t>
      </w:r>
      <w:r>
        <w:t>?, y lo c</w:t>
      </w:r>
      <w:r w:rsidRPr="00BF0168">
        <w:t xml:space="preserve">ierto </w:t>
      </w:r>
      <w:r>
        <w:t>es que en la lectura de l</w:t>
      </w:r>
      <w:r w:rsidRPr="00BF0168">
        <w:t xml:space="preserve">as </w:t>
      </w:r>
      <w:r>
        <w:t>enmiendas</w:t>
      </w:r>
      <w:r w:rsidRPr="00BF0168">
        <w:t xml:space="preserve"> nos hemos lle</w:t>
      </w:r>
      <w:r>
        <w:t>v</w:t>
      </w:r>
      <w:r w:rsidRPr="00BF0168">
        <w:t>ado un c</w:t>
      </w:r>
      <w:r>
        <w:t>h</w:t>
      </w:r>
      <w:r w:rsidRPr="00BF0168">
        <w:t>asco, porque en fin, lo que es subir la inversión pública poco y lo que es bajar el gasto corriente menos.</w:t>
      </w:r>
    </w:p>
    <w:p w:rsidR="00E3565C" w:rsidRDefault="00E3565C" w:rsidP="001E4CDC">
      <w:pPr>
        <w:pStyle w:val="Texto"/>
      </w:pPr>
    </w:p>
    <w:p w:rsidR="00E3565C" w:rsidRDefault="00E3565C" w:rsidP="001E4CDC">
      <w:pPr>
        <w:pStyle w:val="Texto"/>
      </w:pPr>
      <w:r w:rsidRPr="00BF0168">
        <w:t>Ustedes tenían un contexto favorable para hacer un ejercicio y mandarle a la</w:t>
      </w:r>
      <w:r>
        <w:t xml:space="preserve"> ciudadanía </w:t>
      </w:r>
      <w:r w:rsidRPr="00BF0168">
        <w:t>mensaje nítido</w:t>
      </w:r>
      <w:r>
        <w:t>, y es q</w:t>
      </w:r>
      <w:r w:rsidRPr="00BF0168">
        <w:t>ue el PP qu</w:t>
      </w:r>
      <w:r>
        <w:t>ier</w:t>
      </w:r>
      <w:r w:rsidRPr="00BF0168">
        <w:t>e adelgazar la Administración y bajar los impuestos, bueno</w:t>
      </w:r>
      <w:r>
        <w:t>,</w:t>
      </w:r>
      <w:r w:rsidRPr="00BF0168">
        <w:t xml:space="preserve"> pues esta segunda parte no lo han hecho, porque en fin, su propuesta fiscal</w:t>
      </w:r>
      <w:r>
        <w:t>,</w:t>
      </w:r>
      <w:r w:rsidRPr="00BF0168">
        <w:t xml:space="preserve"> que últimamente no le hace tanta publicidad, yo no sé si se avergüenza cada vez que le saca</w:t>
      </w:r>
      <w:r>
        <w:t xml:space="preserve">n los datos, que </w:t>
      </w:r>
      <w:r w:rsidRPr="00BF0168">
        <w:t>se basaba en rebajar en</w:t>
      </w:r>
      <w:r>
        <w:t xml:space="preserve"> IRPF unos </w:t>
      </w:r>
      <w:r w:rsidRPr="00BF0168">
        <w:t>1</w:t>
      </w:r>
      <w:r>
        <w:t>.</w:t>
      </w:r>
      <w:r w:rsidRPr="00BF0168">
        <w:t>400, 1.500 millones de euros en dos años</w:t>
      </w:r>
      <w:r>
        <w:t>,</w:t>
      </w:r>
      <w:r w:rsidRPr="00BF0168">
        <w:t xml:space="preserve"> en bajarle</w:t>
      </w:r>
      <w:r>
        <w:t xml:space="preserve"> el</w:t>
      </w:r>
      <w:r w:rsidRPr="00BF0168">
        <w:t xml:space="preserve"> 10</w:t>
      </w:r>
      <w:r>
        <w:t xml:space="preserve"> </w:t>
      </w:r>
      <w:r w:rsidRPr="00BF0168">
        <w:t xml:space="preserve">% de financiación al Gobierno Vasco cambiando el </w:t>
      </w:r>
      <w:r>
        <w:t>coeficiente</w:t>
      </w:r>
      <w:r w:rsidRPr="00BF0168">
        <w:t xml:space="preserve"> de distribución vertical de recursos ante diputaciones y Gobierno y suprimir el impuesto de patrimonio que actualmente reca</w:t>
      </w:r>
      <w:r>
        <w:t>u</w:t>
      </w:r>
      <w:r w:rsidRPr="00BF0168">
        <w:t>d</w:t>
      </w:r>
      <w:r>
        <w:t>a</w:t>
      </w:r>
      <w:r w:rsidRPr="00BF0168">
        <w:t xml:space="preserve"> unos 180 millones aproximadamente</w:t>
      </w:r>
      <w:r>
        <w:t>, u</w:t>
      </w:r>
      <w:r w:rsidRPr="00BF0168">
        <w:t>stedes</w:t>
      </w:r>
      <w:r>
        <w:t>,</w:t>
      </w:r>
      <w:r w:rsidRPr="00BF0168">
        <w:t xml:space="preserve"> bueno</w:t>
      </w:r>
      <w:r>
        <w:t>,</w:t>
      </w:r>
      <w:r w:rsidRPr="00BF0168">
        <w:t xml:space="preserve"> nosotros pensábamos que </w:t>
      </w:r>
      <w:r>
        <w:t xml:space="preserve">el señor Damborenea pues se iba a arremangar </w:t>
      </w:r>
      <w:r w:rsidRPr="00BF0168">
        <w:t xml:space="preserve">en la presentación de </w:t>
      </w:r>
      <w:r>
        <w:t>en</w:t>
      </w:r>
      <w:r w:rsidRPr="00BF0168">
        <w:t>mien</w:t>
      </w:r>
      <w:r>
        <w:t>d</w:t>
      </w:r>
      <w:r w:rsidRPr="00BF0168">
        <w:t>as</w:t>
      </w:r>
      <w:r>
        <w:t>,</w:t>
      </w:r>
      <w:r w:rsidRPr="00BF0168">
        <w:t xml:space="preserve"> </w:t>
      </w:r>
      <w:r>
        <w:t>ib</w:t>
      </w:r>
      <w:r w:rsidRPr="00BF0168">
        <w:t xml:space="preserve">a a sacar las </w:t>
      </w:r>
      <w:r>
        <w:t>t</w:t>
      </w:r>
      <w:r w:rsidRPr="00BF0168">
        <w:t>enaz</w:t>
      </w:r>
      <w:r>
        <w:t>as</w:t>
      </w:r>
      <w:r w:rsidRPr="00BF0168">
        <w:t xml:space="preserve"> </w:t>
      </w:r>
      <w:r>
        <w:t>e</w:t>
      </w:r>
      <w:r w:rsidRPr="00BF0168">
        <w:t xml:space="preserve"> </w:t>
      </w:r>
      <w:r>
        <w:t>ib</w:t>
      </w:r>
      <w:r w:rsidRPr="00BF0168">
        <w:t>a a recortar cuánto</w:t>
      </w:r>
      <w:r>
        <w:t>,</w:t>
      </w:r>
      <w:r w:rsidRPr="00BF0168">
        <w:t xml:space="preserve"> lo voy a s</w:t>
      </w:r>
      <w:r>
        <w:t>o</w:t>
      </w:r>
      <w:r w:rsidRPr="00BF0168">
        <w:t xml:space="preserve">ltar </w:t>
      </w:r>
      <w:r>
        <w:t>a v</w:t>
      </w:r>
      <w:r w:rsidRPr="00BF0168">
        <w:t>ole</w:t>
      </w:r>
      <w:r>
        <w:t>o</w:t>
      </w:r>
      <w:r w:rsidRPr="00BF0168">
        <w:t xml:space="preserve"> porque también ha h</w:t>
      </w:r>
      <w:r>
        <w:t>echo usted a voleo su pr</w:t>
      </w:r>
      <w:r w:rsidRPr="00BF0168">
        <w:t xml:space="preserve">opuesta fiscal, </w:t>
      </w:r>
      <w:r>
        <w:t xml:space="preserve">2.000 millones de euros, 3.000 millones de euros… no me importa, es que aunque se la mitad, es una barbaridad, tal y como decía Montoro por la propuesta fiscal no </w:t>
      </w:r>
      <w:r w:rsidRPr="00BF0168">
        <w:t>suya, sino de Casado, que</w:t>
      </w:r>
      <w:r>
        <w:t xml:space="preserve"> era</w:t>
      </w:r>
      <w:r w:rsidRPr="00BF0168">
        <w:t xml:space="preserve"> </w:t>
      </w:r>
      <w:r>
        <w:t>d</w:t>
      </w:r>
      <w:r w:rsidRPr="00BF0168">
        <w:t xml:space="preserve">el tipo. </w:t>
      </w:r>
    </w:p>
    <w:p w:rsidR="00E3565C" w:rsidRDefault="00E3565C" w:rsidP="001E4CDC">
      <w:pPr>
        <w:pStyle w:val="Texto"/>
      </w:pPr>
    </w:p>
    <w:p w:rsidR="00E3565C" w:rsidRDefault="00E3565C" w:rsidP="001E4CDC">
      <w:pPr>
        <w:pStyle w:val="Texto"/>
      </w:pPr>
      <w:r w:rsidRPr="00BF0168">
        <w:t xml:space="preserve">Es más, en </w:t>
      </w:r>
      <w:r>
        <w:t>l</w:t>
      </w:r>
      <w:r w:rsidRPr="00BF0168">
        <w:t>as enmiendas que usted</w:t>
      </w:r>
      <w:r>
        <w:t>es</w:t>
      </w:r>
      <w:r w:rsidRPr="00BF0168">
        <w:t xml:space="preserve"> han presentado las dos principales partidas del Gobierno Vasco que son salud y educación</w:t>
      </w:r>
      <w:r>
        <w:t xml:space="preserve"> a</w:t>
      </w:r>
      <w:r w:rsidRPr="00BF0168">
        <w:t>mbas crece</w:t>
      </w:r>
      <w:r>
        <w:t xml:space="preserve">n. </w:t>
      </w:r>
      <w:r w:rsidRPr="00BF0168">
        <w:t>Salud lo ha</w:t>
      </w:r>
      <w:r>
        <w:t>ce en 34,3 millones de euros y E</w:t>
      </w:r>
      <w:r w:rsidRPr="00BF0168">
        <w:t xml:space="preserve">ducación lo hace 6,2 millones de euros, </w:t>
      </w:r>
      <w:r w:rsidRPr="00BF0168">
        <w:lastRenderedPageBreak/>
        <w:t>con lo que mandan</w:t>
      </w:r>
      <w:r>
        <w:t xml:space="preserve"> un</w:t>
      </w:r>
      <w:r w:rsidRPr="00BF0168">
        <w:t xml:space="preserve"> mensaje nítido a la ciudadanía. Es que</w:t>
      </w:r>
      <w:r>
        <w:t>…</w:t>
      </w:r>
      <w:r w:rsidRPr="00BF0168">
        <w:t xml:space="preserve"> y es que su propuesta fiscal y su propuesta de </w:t>
      </w:r>
      <w:r>
        <w:t>enmiendas</w:t>
      </w:r>
      <w:r w:rsidRPr="00BF0168">
        <w:t xml:space="preserve"> a este presupuesto es un chiste, no es serio, no es serio</w:t>
      </w:r>
      <w:r>
        <w:t>.</w:t>
      </w:r>
    </w:p>
    <w:p w:rsidR="00E3565C" w:rsidRDefault="00E3565C" w:rsidP="001E4CDC">
      <w:pPr>
        <w:pStyle w:val="Texto"/>
      </w:pPr>
    </w:p>
    <w:p w:rsidR="00E3565C" w:rsidRDefault="00E3565C" w:rsidP="001E4CDC">
      <w:pPr>
        <w:pStyle w:val="Texto"/>
      </w:pPr>
      <w:r>
        <w:t>En</w:t>
      </w:r>
      <w:r w:rsidRPr="00BF0168">
        <w:t xml:space="preserve"> los apartados que recortan, bueno</w:t>
      </w:r>
      <w:r>
        <w:t>,</w:t>
      </w:r>
      <w:r w:rsidRPr="00BF0168">
        <w:t xml:space="preserve"> pues está EITB</w:t>
      </w:r>
      <w:r>
        <w:t>,</w:t>
      </w:r>
      <w:r w:rsidRPr="00BF0168">
        <w:t xml:space="preserve"> le recortan la cuarta parte de su financiación pública, lo cual es una apuesta ideológica absolutamente respetable y </w:t>
      </w:r>
      <w:r>
        <w:t>é</w:t>
      </w:r>
      <w:r w:rsidRPr="00BF0168">
        <w:t>sta sigue realista</w:t>
      </w:r>
      <w:r>
        <w:t>, l</w:t>
      </w:r>
      <w:r w:rsidRPr="00BF0168">
        <w:t>o dice</w:t>
      </w:r>
      <w:r>
        <w:t>n</w:t>
      </w:r>
      <w:r w:rsidRPr="00BF0168">
        <w:t xml:space="preserve"> usted</w:t>
      </w:r>
      <w:r>
        <w:t xml:space="preserve">es: vamos a recortar </w:t>
      </w:r>
      <w:r w:rsidRPr="00BF0168">
        <w:t>una cuarta parte de EITB</w:t>
      </w:r>
      <w:r>
        <w:t>. Bien,</w:t>
      </w:r>
      <w:r w:rsidRPr="00BF0168">
        <w:t xml:space="preserve"> se puede hacer</w:t>
      </w:r>
      <w:r>
        <w:t>, está</w:t>
      </w:r>
      <w:r w:rsidRPr="00BF0168">
        <w:t xml:space="preserve"> la e</w:t>
      </w:r>
      <w:r>
        <w:t>u</w:t>
      </w:r>
      <w:r w:rsidRPr="00BF0168">
        <w:t>ska</w:t>
      </w:r>
      <w:r>
        <w:t xml:space="preserve">ldunización, </w:t>
      </w:r>
      <w:r w:rsidRPr="00BF0168">
        <w:t>las delegaciones</w:t>
      </w:r>
      <w:r>
        <w:t>,</w:t>
      </w:r>
      <w:r w:rsidRPr="00BF0168">
        <w:t xml:space="preserve"> la RGI, pero luego empiezan con un recorte pintoresco del gasto corriente, </w:t>
      </w:r>
      <w:r>
        <w:t>¿</w:t>
      </w:r>
      <w:r w:rsidRPr="00BF0168">
        <w:t>no</w:t>
      </w:r>
      <w:r>
        <w:t>?</w:t>
      </w:r>
      <w:r w:rsidRPr="00BF0168">
        <w:t xml:space="preserve"> Usted</w:t>
      </w:r>
      <w:r>
        <w:t>es</w:t>
      </w:r>
      <w:r w:rsidRPr="00BF0168">
        <w:t xml:space="preserve"> recortan y recortan bastante en partidas como prensa, revista, libros y otras publicaciones, lic</w:t>
      </w:r>
      <w:r>
        <w:t>encia para software informático, loco</w:t>
      </w:r>
      <w:r w:rsidRPr="00BF0168">
        <w:t xml:space="preserve">moción y gastos de estancia, reuniones, conferencias y cursos, gastos de protocolo, comunicación institucional, drástica reducción en </w:t>
      </w:r>
      <w:r>
        <w:t>vehículos institucionales, tón</w:t>
      </w:r>
      <w:r w:rsidRPr="00BF0168">
        <w:t>e</w:t>
      </w:r>
      <w:r>
        <w:t>r</w:t>
      </w:r>
      <w:r w:rsidRPr="00BF0168">
        <w:t>es de impresora</w:t>
      </w:r>
      <w:r>
        <w:t>,</w:t>
      </w:r>
      <w:r w:rsidRPr="00BF0168">
        <w:t xml:space="preserve"> deja</w:t>
      </w:r>
      <w:r>
        <w:t xml:space="preserve">n ustedes sin tóneres de </w:t>
      </w:r>
      <w:r w:rsidRPr="00BF0168">
        <w:t xml:space="preserve">impresora </w:t>
      </w:r>
      <w:r>
        <w:t xml:space="preserve">a </w:t>
      </w:r>
      <w:r w:rsidRPr="00BF0168">
        <w:t>todo</w:t>
      </w:r>
      <w:r>
        <w:t xml:space="preserve"> Lakua recortá</w:t>
      </w:r>
      <w:r w:rsidRPr="00BF0168">
        <w:t>ndol</w:t>
      </w:r>
      <w:r>
        <w:t>e</w:t>
      </w:r>
      <w:r w:rsidRPr="00BF0168">
        <w:t xml:space="preserve"> un millón de euros</w:t>
      </w:r>
      <w:r>
        <w:t>; s</w:t>
      </w:r>
      <w:r w:rsidRPr="00BF0168">
        <w:t>ervicios generales de todos los departamentos, como usted d</w:t>
      </w:r>
      <w:r>
        <w:t>ir</w:t>
      </w:r>
      <w:r w:rsidRPr="00BF0168">
        <w:t>ía</w:t>
      </w:r>
      <w:r>
        <w:t>,</w:t>
      </w:r>
      <w:r w:rsidRPr="00BF0168">
        <w:t xml:space="preserve"> como </w:t>
      </w:r>
      <w:r>
        <w:t>u</w:t>
      </w:r>
      <w:r w:rsidRPr="00BF0168">
        <w:t>ste</w:t>
      </w:r>
      <w:r>
        <w:t>d</w:t>
      </w:r>
      <w:r w:rsidRPr="00BF0168">
        <w:t xml:space="preserve"> </w:t>
      </w:r>
      <w:r>
        <w:t>acuñó</w:t>
      </w:r>
      <w:r w:rsidRPr="00BF0168">
        <w:t xml:space="preserve"> la anterior vez que subimos a </w:t>
      </w:r>
      <w:r>
        <w:t>esta tribuna a de</w:t>
      </w:r>
      <w:r w:rsidRPr="00BF0168">
        <w:t>batir la regla de gasto, demagogia política y fiscal la suya, señor Damborenea</w:t>
      </w:r>
      <w:r>
        <w:t>.</w:t>
      </w:r>
    </w:p>
    <w:p w:rsidR="00E3565C" w:rsidRDefault="00E3565C" w:rsidP="001E4CDC">
      <w:pPr>
        <w:pStyle w:val="Texto"/>
      </w:pPr>
    </w:p>
    <w:p w:rsidR="00E3565C" w:rsidRDefault="00E3565C" w:rsidP="001E4CDC">
      <w:pPr>
        <w:pStyle w:val="Texto"/>
      </w:pPr>
      <w:r>
        <w:t>E</w:t>
      </w:r>
      <w:r w:rsidRPr="00BF0168">
        <w:t>ntiend</w:t>
      </w:r>
      <w:r>
        <w:t>e</w:t>
      </w:r>
      <w:r w:rsidRPr="00BF0168">
        <w:t xml:space="preserve"> el PP que el año que viene los altos cargos y técnicos del Gobierno Vasco no van a acudir a ninguna </w:t>
      </w:r>
      <w:r>
        <w:t>c</w:t>
      </w:r>
      <w:r w:rsidRPr="00BF0168">
        <w:t>onferencia</w:t>
      </w:r>
      <w:r>
        <w:t>, n</w:t>
      </w:r>
      <w:r w:rsidRPr="00BF0168">
        <w:t>o van a publicar ninguna guía, no van a renovar el so</w:t>
      </w:r>
      <w:r>
        <w:t xml:space="preserve">ftware </w:t>
      </w:r>
      <w:r w:rsidRPr="00BF0168">
        <w:t>informático. Uste</w:t>
      </w:r>
      <w:r>
        <w:t>d</w:t>
      </w:r>
      <w:r w:rsidRPr="00BF0168">
        <w:t xml:space="preserve"> dice</w:t>
      </w:r>
      <w:r>
        <w:t xml:space="preserve"> e</w:t>
      </w:r>
      <w:r w:rsidRPr="00BF0168">
        <w:t xml:space="preserve">s que no moderniza el sistema </w:t>
      </w:r>
      <w:r>
        <w:t>in</w:t>
      </w:r>
      <w:r w:rsidRPr="00BF0168">
        <w:t>f</w:t>
      </w:r>
      <w:r>
        <w:t>o</w:t>
      </w:r>
      <w:r w:rsidRPr="00BF0168">
        <w:t>rm</w:t>
      </w:r>
      <w:r>
        <w:t>á</w:t>
      </w:r>
      <w:r w:rsidRPr="00BF0168">
        <w:t>ti</w:t>
      </w:r>
      <w:r>
        <w:t>c</w:t>
      </w:r>
      <w:r w:rsidRPr="00BF0168">
        <w:t>o este Gobierno, bueno</w:t>
      </w:r>
      <w:r>
        <w:t>,</w:t>
      </w:r>
      <w:r w:rsidRPr="00BF0168">
        <w:t xml:space="preserve"> pues habrá que volver no ya a papeles</w:t>
      </w:r>
      <w:r>
        <w:t>…</w:t>
      </w:r>
      <w:r w:rsidRPr="00BF0168">
        <w:t xml:space="preserve"> a papel impreso</w:t>
      </w:r>
      <w:r>
        <w:t>,</w:t>
      </w:r>
      <w:r w:rsidRPr="00BF0168">
        <w:t xml:space="preserve"> a redactarlo</w:t>
      </w:r>
      <w:r>
        <w:t xml:space="preserve"> a</w:t>
      </w:r>
      <w:r w:rsidRPr="00BF0168">
        <w:t xml:space="preserve"> boli, porque es que tampoco van a ver</w:t>
      </w:r>
      <w:r>
        <w:t>…</w:t>
      </w:r>
      <w:r w:rsidRPr="00BF0168">
        <w:t xml:space="preserve">, tampoco van a tener </w:t>
      </w:r>
      <w:r>
        <w:t>n</w:t>
      </w:r>
      <w:r w:rsidRPr="00BF0168">
        <w:t>i software</w:t>
      </w:r>
      <w:r>
        <w:t xml:space="preserve"> ni tóneres de impresora. Demag</w:t>
      </w:r>
      <w:r w:rsidRPr="00BF0168">
        <w:t>ogia, demagogia política y fiscal mentirosa</w:t>
      </w:r>
      <w:r>
        <w:t xml:space="preserve"> l</w:t>
      </w:r>
      <w:r w:rsidRPr="00BF0168">
        <w:t>a que usted ha hecho hoy</w:t>
      </w:r>
      <w:r>
        <w:t>.</w:t>
      </w:r>
    </w:p>
    <w:p w:rsidR="00E3565C" w:rsidRDefault="00E3565C" w:rsidP="001E4CDC">
      <w:pPr>
        <w:pStyle w:val="Texto"/>
      </w:pPr>
    </w:p>
    <w:p w:rsidR="00E3565C" w:rsidRDefault="00E3565C" w:rsidP="001E4CDC">
      <w:pPr>
        <w:pStyle w:val="Texto"/>
      </w:pPr>
      <w:r>
        <w:t>E</w:t>
      </w:r>
      <w:r w:rsidRPr="00BF0168">
        <w:t xml:space="preserve">sto no </w:t>
      </w:r>
      <w:r>
        <w:t xml:space="preserve">es ni </w:t>
      </w:r>
      <w:r w:rsidRPr="00BF0168">
        <w:t>adelgazar la Administración ni es una propuesta liberal ni es nada, es una broma. Si quieren menos Estado, podían haber ustedes sido</w:t>
      </w:r>
      <w:r>
        <w:t>…</w:t>
      </w:r>
      <w:r w:rsidRPr="00BF0168">
        <w:t xml:space="preserve"> haber sido coherentes, </w:t>
      </w:r>
      <w:r>
        <w:t>¿</w:t>
      </w:r>
      <w:r w:rsidRPr="00BF0168">
        <w:t>no</w:t>
      </w:r>
      <w:r>
        <w:t>?</w:t>
      </w:r>
      <w:r w:rsidRPr="00BF0168">
        <w:t xml:space="preserve"> Lo que no se le pued</w:t>
      </w:r>
      <w:r>
        <w:t>e</w:t>
      </w:r>
      <w:r w:rsidRPr="00BF0168">
        <w:t xml:space="preserve"> dejar es a la mano liberal redactar la propuesta fiscal y a la mano democr</w:t>
      </w:r>
      <w:r>
        <w:t>istiana</w:t>
      </w:r>
      <w:r w:rsidRPr="00BF0168">
        <w:t xml:space="preserve"> redactar las enmiendas, porque es que no casa</w:t>
      </w:r>
      <w:r>
        <w:t>n</w:t>
      </w:r>
      <w:r w:rsidRPr="00BF0168">
        <w:t xml:space="preserve"> y lo han hecho en apenas cinco meses</w:t>
      </w:r>
      <w:r>
        <w:t>. Si</w:t>
      </w:r>
      <w:r w:rsidRPr="00BF0168">
        <w:t xml:space="preserve"> son </w:t>
      </w:r>
      <w:r>
        <w:t>ustedes</w:t>
      </w:r>
      <w:r w:rsidRPr="00BF0168">
        <w:t xml:space="preserve"> libera</w:t>
      </w:r>
      <w:r>
        <w:t>les</w:t>
      </w:r>
      <w:r w:rsidRPr="00BF0168">
        <w:t xml:space="preserve"> para recortar impuestos, después hay que ser valiente, hay que ser </w:t>
      </w:r>
      <w:r w:rsidRPr="00BF0168">
        <w:lastRenderedPageBreak/>
        <w:t>valiente y en las enmiendas hay que poner</w:t>
      </w:r>
      <w:r>
        <w:t xml:space="preserve">: oiga, pues </w:t>
      </w:r>
      <w:r w:rsidRPr="00BF0168">
        <w:t>vamos a recortar la</w:t>
      </w:r>
      <w:r>
        <w:t xml:space="preserve"> mitad en Educación o en Salud, sean v</w:t>
      </w:r>
      <w:r w:rsidRPr="00BF0168">
        <w:t>alientes</w:t>
      </w:r>
      <w:r>
        <w:t xml:space="preserve">. Quieren </w:t>
      </w:r>
      <w:r w:rsidRPr="00BF0168">
        <w:t>adelgazar la Administración</w:t>
      </w:r>
      <w:r>
        <w:t>, há</w:t>
      </w:r>
      <w:r w:rsidRPr="00BF0168">
        <w:t>ga</w:t>
      </w:r>
      <w:r>
        <w:t>n</w:t>
      </w:r>
      <w:r w:rsidRPr="00BF0168">
        <w:t>lo, pero con coherencia</w:t>
      </w:r>
      <w:r>
        <w:t xml:space="preserve">. </w:t>
      </w:r>
    </w:p>
    <w:p w:rsidR="00E3565C" w:rsidRDefault="00E3565C" w:rsidP="001E4CDC">
      <w:pPr>
        <w:pStyle w:val="Texto"/>
      </w:pPr>
    </w:p>
    <w:p w:rsidR="00E3565C" w:rsidRDefault="00E3565C" w:rsidP="001E4CDC">
      <w:pPr>
        <w:pStyle w:val="Texto"/>
      </w:pPr>
      <w:r>
        <w:t>E</w:t>
      </w:r>
      <w:r w:rsidRPr="00BF0168">
        <w:t>sta mañana escuchábamos</w:t>
      </w:r>
      <w:r>
        <w:t>, p</w:t>
      </w:r>
      <w:r w:rsidRPr="00BF0168">
        <w:t xml:space="preserve">or ejemplo, digo por poner en un marco de realidad sus propuestas, </w:t>
      </w:r>
      <w:r>
        <w:t>¿</w:t>
      </w:r>
      <w:r w:rsidRPr="00BF0168">
        <w:t>no</w:t>
      </w:r>
      <w:r>
        <w:t>?, q</w:t>
      </w:r>
      <w:r w:rsidRPr="00BF0168">
        <w:t xml:space="preserve">ue a Andalucía le van a </w:t>
      </w:r>
      <w:r>
        <w:t>hac</w:t>
      </w:r>
      <w:r w:rsidRPr="00BF0168">
        <w:t>e</w:t>
      </w:r>
      <w:r>
        <w:t>r una especie de 155 financiero; e</w:t>
      </w:r>
      <w:r w:rsidRPr="00BF0168">
        <w:t>s decir, en el año 2018 ya</w:t>
      </w:r>
      <w:r>
        <w:t xml:space="preserve"> sé que me va a decir gobernada el P</w:t>
      </w:r>
      <w:r w:rsidRPr="00BF0168">
        <w:t xml:space="preserve">artido </w:t>
      </w:r>
      <w:r>
        <w:t>S</w:t>
      </w:r>
      <w:r w:rsidRPr="00BF0168">
        <w:t>ocialista</w:t>
      </w:r>
      <w:r>
        <w:t>. Me</w:t>
      </w:r>
      <w:r w:rsidRPr="00BF0168">
        <w:t xml:space="preserve"> es igual porque no voy a eso, no voy al hecho en sí</w:t>
      </w:r>
      <w:r>
        <w:t>…</w:t>
      </w:r>
    </w:p>
    <w:p w:rsidR="00E3565C" w:rsidRDefault="00E3565C" w:rsidP="001E4CDC">
      <w:pPr>
        <w:pStyle w:val="Texto"/>
      </w:pPr>
    </w:p>
    <w:p w:rsidR="00E3565C" w:rsidRDefault="00E3565C" w:rsidP="001E4CDC">
      <w:pPr>
        <w:pStyle w:val="Texto"/>
      </w:pPr>
      <w:r>
        <w:t>(13. zintaren amaiera)</w:t>
      </w:r>
    </w:p>
    <w:p w:rsidR="00E3565C" w:rsidRDefault="00E3565C" w:rsidP="00F37A5D">
      <w:pPr>
        <w:pStyle w:val="Texto"/>
      </w:pPr>
      <w:r>
        <w:t>(14. zintaren hasiera)</w:t>
      </w:r>
    </w:p>
    <w:p w:rsidR="00E3565C" w:rsidRDefault="00E3565C" w:rsidP="00F37A5D">
      <w:pPr>
        <w:pStyle w:val="Texto"/>
      </w:pPr>
    </w:p>
    <w:p w:rsidR="00E3565C" w:rsidRDefault="00E3565C" w:rsidP="00F37A5D">
      <w:pPr>
        <w:pStyle w:val="Texto"/>
      </w:pPr>
      <w:r>
        <w:t>… una especie de 155 financiero;</w:t>
      </w:r>
      <w:r w:rsidRPr="00343FA8">
        <w:t xml:space="preserve"> es decir, en el año 2018, ya sé que me va a decir </w:t>
      </w:r>
      <w:r>
        <w:t>"gobernaba el</w:t>
      </w:r>
      <w:r w:rsidRPr="00343FA8">
        <w:t xml:space="preserve"> Partido Socialista</w:t>
      </w:r>
      <w:r>
        <w:t>", me</w:t>
      </w:r>
      <w:r w:rsidRPr="00343FA8">
        <w:t xml:space="preserve"> es igual porque no v</w:t>
      </w:r>
      <w:r>
        <w:t>oy a eso, no voy al hecho en sí. V</w:t>
      </w:r>
      <w:r w:rsidRPr="00343FA8">
        <w:t>oy a la respuesta</w:t>
      </w:r>
      <w:r>
        <w:t xml:space="preserve"> que</w:t>
      </w:r>
      <w:r w:rsidRPr="00343FA8">
        <w:t xml:space="preserve"> ha </w:t>
      </w:r>
      <w:r>
        <w:t>dado el p</w:t>
      </w:r>
      <w:r w:rsidRPr="00343FA8">
        <w:t>residente de Andalucía o su portavoz esta mañana</w:t>
      </w:r>
      <w:r>
        <w:t>,</w:t>
      </w:r>
      <w:r w:rsidRPr="00343FA8">
        <w:t xml:space="preserve"> que es que cuando ha dicho </w:t>
      </w:r>
      <w:r>
        <w:t>"</w:t>
      </w:r>
      <w:r w:rsidRPr="00343FA8">
        <w:t>bueno</w:t>
      </w:r>
      <w:r>
        <w:t>,</w:t>
      </w:r>
      <w:r w:rsidRPr="00343FA8">
        <w:t xml:space="preserve"> vamos a tener que recortar de salud o de educación</w:t>
      </w:r>
      <w:r>
        <w:t>"</w:t>
      </w:r>
      <w:r w:rsidRPr="00343FA8">
        <w:t xml:space="preserve">. Yo entiendo que el presidente </w:t>
      </w:r>
      <w:r>
        <w:t xml:space="preserve">de </w:t>
      </w:r>
      <w:r w:rsidRPr="00343FA8">
        <w:t>Andalucía ya habrá hecho una</w:t>
      </w:r>
      <w:r>
        <w:t xml:space="preserve"> limpia en dos años de gobierno</w:t>
      </w:r>
      <w:r w:rsidRPr="00343FA8">
        <w:t xml:space="preserve"> de todos los chiringuitos que dice usted que hay</w:t>
      </w:r>
      <w:r>
        <w:t>,</w:t>
      </w:r>
      <w:r w:rsidRPr="00343FA8">
        <w:t xml:space="preserve"> o uno año medio</w:t>
      </w:r>
      <w:r>
        <w:t>,</w:t>
      </w:r>
      <w:r w:rsidRPr="00343FA8">
        <w:t xml:space="preserve"> un año</w:t>
      </w:r>
      <w:r>
        <w:t>,</w:t>
      </w:r>
      <w:r w:rsidRPr="00343FA8">
        <w:t xml:space="preserve"> </w:t>
      </w:r>
      <w:r>
        <w:t>me da igual,</w:t>
      </w:r>
      <w:r w:rsidRPr="00343FA8">
        <w:t xml:space="preserve"> ya habrá hecho limpieza de todas las entes y de los chiringuitos que habrá habido en Andalucía, según lo </w:t>
      </w:r>
      <w:r>
        <w:t>podría decir usted. B</w:t>
      </w:r>
      <w:r w:rsidRPr="00343FA8">
        <w:t>ueno</w:t>
      </w:r>
      <w:r>
        <w:t>,</w:t>
      </w:r>
      <w:r w:rsidRPr="00343FA8">
        <w:t xml:space="preserve"> pues ha dicho que va a recortar de salud y de educación</w:t>
      </w:r>
      <w:r>
        <w:t>.</w:t>
      </w:r>
    </w:p>
    <w:p w:rsidR="00E3565C" w:rsidRDefault="00E3565C" w:rsidP="00F37A5D">
      <w:pPr>
        <w:pStyle w:val="Texto"/>
      </w:pPr>
    </w:p>
    <w:p w:rsidR="00E3565C" w:rsidRDefault="00E3565C" w:rsidP="00F37A5D">
      <w:pPr>
        <w:pStyle w:val="Texto"/>
        <w:rPr>
          <w:lang w:val="eu-ES"/>
        </w:rPr>
      </w:pPr>
      <w:r>
        <w:rPr>
          <w:lang w:val="eu-ES"/>
        </w:rPr>
        <w:t>Fiskalitate esparruan gu</w:t>
      </w:r>
      <w:r w:rsidRPr="00343FA8">
        <w:rPr>
          <w:lang w:val="eu-ES"/>
        </w:rPr>
        <w:t>re proposamena da gaur egun daukaguna mantentzea, daukagun ongizate eredua mantentzen laguntzen d</w:t>
      </w:r>
      <w:r>
        <w:rPr>
          <w:lang w:val="eu-ES"/>
        </w:rPr>
        <w:t>u</w:t>
      </w:r>
      <w:r w:rsidRPr="00343FA8">
        <w:rPr>
          <w:lang w:val="eu-ES"/>
        </w:rPr>
        <w:t>elako</w:t>
      </w:r>
      <w:r>
        <w:rPr>
          <w:lang w:val="eu-ES"/>
        </w:rPr>
        <w:t>. E</w:t>
      </w:r>
      <w:r w:rsidRPr="00343FA8">
        <w:rPr>
          <w:lang w:val="eu-ES"/>
        </w:rPr>
        <w:t>ta 2020an ebaluatu nola joan diren gauzak</w:t>
      </w:r>
      <w:r>
        <w:rPr>
          <w:lang w:val="eu-ES"/>
        </w:rPr>
        <w:t>,</w:t>
      </w:r>
      <w:r w:rsidRPr="00343FA8">
        <w:rPr>
          <w:lang w:val="eu-ES"/>
        </w:rPr>
        <w:t xml:space="preserve"> eta</w:t>
      </w:r>
      <w:r>
        <w:rPr>
          <w:lang w:val="eu-ES"/>
        </w:rPr>
        <w:t>,</w:t>
      </w:r>
      <w:r w:rsidRPr="00343FA8">
        <w:rPr>
          <w:lang w:val="eu-ES"/>
        </w:rPr>
        <w:t xml:space="preserve"> zeozer ikutu behar</w:t>
      </w:r>
      <w:r>
        <w:rPr>
          <w:lang w:val="eu-ES"/>
        </w:rPr>
        <w:t xml:space="preserve"> </w:t>
      </w:r>
      <w:r w:rsidRPr="00343FA8">
        <w:rPr>
          <w:lang w:val="eu-ES"/>
        </w:rPr>
        <w:t>bada</w:t>
      </w:r>
      <w:r>
        <w:rPr>
          <w:lang w:val="eu-ES"/>
        </w:rPr>
        <w:t>,</w:t>
      </w:r>
      <w:r w:rsidRPr="00343FA8">
        <w:rPr>
          <w:lang w:val="eu-ES"/>
        </w:rPr>
        <w:t xml:space="preserve"> </w:t>
      </w:r>
      <w:r>
        <w:rPr>
          <w:lang w:val="eu-ES"/>
        </w:rPr>
        <w:t>ukitu;</w:t>
      </w:r>
      <w:r w:rsidRPr="00343FA8">
        <w:rPr>
          <w:lang w:val="eu-ES"/>
        </w:rPr>
        <w:t xml:space="preserve"> baina beti buruan edukit</w:t>
      </w:r>
      <w:r>
        <w:rPr>
          <w:lang w:val="eu-ES"/>
        </w:rPr>
        <w:t>a</w:t>
      </w:r>
      <w:r w:rsidRPr="00343FA8">
        <w:rPr>
          <w:lang w:val="eu-ES"/>
        </w:rPr>
        <w:t xml:space="preserve"> zerga sistema tresna bat dela, ez dela </w:t>
      </w:r>
      <w:r>
        <w:rPr>
          <w:lang w:val="eu-ES"/>
        </w:rPr>
        <w:t>helburu bat bere horretan. G</w:t>
      </w:r>
      <w:r w:rsidRPr="00343FA8">
        <w:rPr>
          <w:lang w:val="eu-ES"/>
        </w:rPr>
        <w:t>ure gizarte eredua mantenduko duen zerga sistema bat nahi dugu</w:t>
      </w:r>
      <w:r>
        <w:rPr>
          <w:lang w:val="eu-ES"/>
        </w:rPr>
        <w:t>,</w:t>
      </w:r>
      <w:r w:rsidRPr="00343FA8">
        <w:rPr>
          <w:lang w:val="eu-ES"/>
        </w:rPr>
        <w:t xml:space="preserve"> eta guk Alderdi Popularrarekin, zuek aurreko ezta</w:t>
      </w:r>
      <w:r>
        <w:rPr>
          <w:lang w:val="eu-ES"/>
        </w:rPr>
        <w:t>baidan ere esan zeniguten ezetz, b</w:t>
      </w:r>
      <w:r w:rsidRPr="00343FA8">
        <w:rPr>
          <w:lang w:val="eu-ES"/>
        </w:rPr>
        <w:t>aina guk Alderdi Popularrarekin</w:t>
      </w:r>
      <w:r>
        <w:rPr>
          <w:lang w:val="eu-ES"/>
        </w:rPr>
        <w:t>,</w:t>
      </w:r>
      <w:r w:rsidRPr="00343FA8">
        <w:rPr>
          <w:lang w:val="eu-ES"/>
        </w:rPr>
        <w:t xml:space="preserve"> logiko</w:t>
      </w:r>
      <w:r>
        <w:rPr>
          <w:lang w:val="eu-ES"/>
        </w:rPr>
        <w:t xml:space="preserve">a denez, 2020an berrebaluatzeko </w:t>
      </w:r>
      <w:r w:rsidRPr="00343FA8">
        <w:rPr>
          <w:lang w:val="eu-ES"/>
        </w:rPr>
        <w:t>akordio</w:t>
      </w:r>
      <w:r>
        <w:rPr>
          <w:lang w:val="eu-ES"/>
        </w:rPr>
        <w:t xml:space="preserve"> bat</w:t>
      </w:r>
      <w:r w:rsidRPr="00343FA8">
        <w:rPr>
          <w:lang w:val="eu-ES"/>
        </w:rPr>
        <w:t xml:space="preserve"> eduki genuen</w:t>
      </w:r>
      <w:r>
        <w:rPr>
          <w:lang w:val="eu-ES"/>
        </w:rPr>
        <w:t>. T</w:t>
      </w:r>
      <w:r w:rsidRPr="00343FA8">
        <w:rPr>
          <w:lang w:val="eu-ES"/>
        </w:rPr>
        <w:t>ta</w:t>
      </w:r>
      <w:r>
        <w:rPr>
          <w:lang w:val="eu-ES"/>
        </w:rPr>
        <w:t>,</w:t>
      </w:r>
      <w:r w:rsidRPr="00343FA8">
        <w:rPr>
          <w:lang w:val="eu-ES"/>
        </w:rPr>
        <w:t xml:space="preserve"> gainera, ezetz esaten badidazu</w:t>
      </w:r>
      <w:r>
        <w:rPr>
          <w:lang w:val="eu-ES"/>
        </w:rPr>
        <w:t>e</w:t>
      </w:r>
      <w:r w:rsidRPr="00343FA8">
        <w:rPr>
          <w:lang w:val="eu-ES"/>
        </w:rPr>
        <w:t xml:space="preserve">, gero </w:t>
      </w:r>
      <w:r>
        <w:rPr>
          <w:lang w:val="eu-ES"/>
        </w:rPr>
        <w:t xml:space="preserve">bigarren txandan aterako dizuet, ze </w:t>
      </w:r>
      <w:r w:rsidRPr="00343FA8">
        <w:rPr>
          <w:lang w:val="eu-ES"/>
        </w:rPr>
        <w:t xml:space="preserve">prentsa </w:t>
      </w:r>
      <w:r>
        <w:rPr>
          <w:lang w:val="eu-ES"/>
        </w:rPr>
        <w:t>ohar</w:t>
      </w:r>
      <w:r w:rsidRPr="00343FA8">
        <w:rPr>
          <w:lang w:val="eu-ES"/>
        </w:rPr>
        <w:t xml:space="preserve"> ba</w:t>
      </w:r>
      <w:r>
        <w:rPr>
          <w:lang w:val="eu-ES"/>
        </w:rPr>
        <w:t>t daukat esanez hori horrela dela.</w:t>
      </w:r>
    </w:p>
    <w:p w:rsidR="00E3565C" w:rsidRDefault="00E3565C" w:rsidP="00F37A5D">
      <w:pPr>
        <w:pStyle w:val="Texto"/>
        <w:rPr>
          <w:lang w:val="eu-ES"/>
        </w:rPr>
      </w:pPr>
    </w:p>
    <w:p w:rsidR="00E3565C" w:rsidRDefault="00E3565C" w:rsidP="00F37A5D">
      <w:pPr>
        <w:pStyle w:val="Texto"/>
      </w:pPr>
      <w:r>
        <w:t>E</w:t>
      </w:r>
      <w:r w:rsidRPr="00343FA8">
        <w:t xml:space="preserve">ste Gobierno prefiere </w:t>
      </w:r>
      <w:r>
        <w:t>a</w:t>
      </w:r>
      <w:r w:rsidRPr="00343FA8">
        <w:t>sentar su acción de Gobierno</w:t>
      </w:r>
      <w:r>
        <w:t>,</w:t>
      </w:r>
      <w:r w:rsidRPr="00343FA8">
        <w:t xml:space="preserve"> en principio</w:t>
      </w:r>
      <w:r>
        <w:t>, mucho más sólidos</w:t>
      </w:r>
      <w:r w:rsidRPr="00343FA8">
        <w:t xml:space="preserve"> como la equidad, la sostenibilidad de las finanzas públicas y la e</w:t>
      </w:r>
      <w:r>
        <w:t xml:space="preserve">stabilidad de los presupuestos; </w:t>
      </w:r>
      <w:r w:rsidRPr="00343FA8">
        <w:t xml:space="preserve">no </w:t>
      </w:r>
      <w:r>
        <w:t xml:space="preserve">solo </w:t>
      </w:r>
      <w:r w:rsidRPr="00343FA8">
        <w:t>en la plasmación de un proyecto que empieza en enero y termina</w:t>
      </w:r>
      <w:r>
        <w:t xml:space="preserve"> e</w:t>
      </w:r>
      <w:r w:rsidRPr="00343FA8">
        <w:t>n diciembre, sino que juega con u</w:t>
      </w:r>
      <w:r>
        <w:t xml:space="preserve">n horizonte mucho más lejano. </w:t>
      </w:r>
      <w:r w:rsidRPr="00343FA8">
        <w:t xml:space="preserve">Y el hecho de que en cuatro años hayamos sido capaces de pactar con aquellos que se consideran muy </w:t>
      </w:r>
      <w:r>
        <w:t xml:space="preserve">de </w:t>
      </w:r>
      <w:r w:rsidRPr="00343FA8">
        <w:t>derecha</w:t>
      </w:r>
      <w:r>
        <w:t>s</w:t>
      </w:r>
      <w:r w:rsidRPr="00343FA8">
        <w:t xml:space="preserve"> o muy liberales y con aquellos que se consideran muy de izquierdas, no es un demérito de quien se considera muy liberal o muy de izquierdas, sino que es un m</w:t>
      </w:r>
      <w:r>
        <w:t>érito</w:t>
      </w:r>
      <w:r w:rsidRPr="00343FA8">
        <w:t xml:space="preserve"> de toda la s</w:t>
      </w:r>
      <w:r>
        <w:t>ociedad</w:t>
      </w:r>
      <w:r w:rsidRPr="00343FA8">
        <w:t xml:space="preserve"> porque quiere decir que compartimos un modelo de sociedad</w:t>
      </w:r>
      <w:r>
        <w:t>.</w:t>
      </w:r>
    </w:p>
    <w:p w:rsidR="00E3565C" w:rsidRDefault="00E3565C" w:rsidP="00F37A5D">
      <w:pPr>
        <w:pStyle w:val="Texto"/>
      </w:pPr>
    </w:p>
    <w:p w:rsidR="00E3565C" w:rsidRDefault="00E3565C" w:rsidP="00F37A5D">
      <w:pPr>
        <w:pStyle w:val="Texto"/>
      </w:pPr>
      <w:r>
        <w:t>E</w:t>
      </w:r>
      <w:r w:rsidRPr="00343FA8">
        <w:t>n su modelo de sociedad, señor Damborenea, que</w:t>
      </w:r>
      <w:r>
        <w:t xml:space="preserve"> no</w:t>
      </w:r>
      <w:r w:rsidRPr="00343FA8">
        <w:t xml:space="preserve"> ejemplifica en las enmiendas</w:t>
      </w:r>
      <w:r>
        <w:t>,</w:t>
      </w:r>
      <w:r w:rsidRPr="00343FA8">
        <w:t xml:space="preserve"> que está en el ideario </w:t>
      </w:r>
      <w:r>
        <w:t xml:space="preserve">y en </w:t>
      </w:r>
      <w:r w:rsidRPr="00343FA8">
        <w:t xml:space="preserve">el discurso pero que no ha ejemplificado en las en las enmiendas, </w:t>
      </w:r>
      <w:r>
        <w:t>¿</w:t>
      </w:r>
      <w:r w:rsidRPr="00343FA8">
        <w:t>la sociedad vas</w:t>
      </w:r>
      <w:r>
        <w:t>ca va a valorar con mejor nota, ese</w:t>
      </w:r>
      <w:r w:rsidRPr="00343FA8">
        <w:t xml:space="preserve"> 86</w:t>
      </w:r>
      <w:r>
        <w:t> </w:t>
      </w:r>
      <w:r w:rsidRPr="00343FA8">
        <w:t>% de ciudadanos vascos que valoran como muy</w:t>
      </w:r>
      <w:r>
        <w:t xml:space="preserve"> buena o buena la sanidad vasca, V</w:t>
      </w:r>
      <w:r w:rsidRPr="00343FA8">
        <w:t>a a valorar mejor la sanidad vasca</w:t>
      </w:r>
      <w:r>
        <w:t>? ¿</w:t>
      </w:r>
      <w:r w:rsidRPr="00343FA8">
        <w:t>El metro de Bilbao va a llegar, va a estar más limpio</w:t>
      </w:r>
      <w:r>
        <w:t>?</w:t>
      </w:r>
      <w:r w:rsidRPr="00343FA8">
        <w:t xml:space="preserve"> </w:t>
      </w:r>
      <w:r>
        <w:t>¿</w:t>
      </w:r>
      <w:r w:rsidRPr="00343FA8">
        <w:t xml:space="preserve">El </w:t>
      </w:r>
      <w:r>
        <w:t>tranvía</w:t>
      </w:r>
      <w:r w:rsidRPr="00343FA8">
        <w:t xml:space="preserve"> de Vitoria va llegar</w:t>
      </w:r>
      <w:r>
        <w:t xml:space="preserve"> más</w:t>
      </w:r>
      <w:r w:rsidRPr="00343FA8">
        <w:t xml:space="preserve"> puntual</w:t>
      </w:r>
      <w:r>
        <w:t>? ¿Es atractivo su modelo de país? L</w:t>
      </w:r>
      <w:r w:rsidRPr="00343FA8">
        <w:t>a sociedad de que esto funciona</w:t>
      </w:r>
      <w:r>
        <w:t>. E</w:t>
      </w:r>
      <w:r w:rsidRPr="00343FA8">
        <w:t>ntonces, hacer oposición y plantear una revolución de bajada drástica de impuestos</w:t>
      </w:r>
      <w:r>
        <w:t>,</w:t>
      </w:r>
      <w:r w:rsidRPr="00343FA8">
        <w:t xml:space="preserve"> pues no</w:t>
      </w:r>
      <w:r>
        <w:t xml:space="preserve"> e</w:t>
      </w:r>
      <w:r w:rsidRPr="00343FA8">
        <w:t>s atractivo</w:t>
      </w:r>
      <w:r>
        <w:t xml:space="preserve">. Y </w:t>
      </w:r>
      <w:r w:rsidRPr="00343FA8">
        <w:t>no es atractivo</w:t>
      </w:r>
      <w:r>
        <w:t xml:space="preserve"> ni tan </w:t>
      </w:r>
      <w:r w:rsidRPr="00343FA8">
        <w:t>siquiera para usted</w:t>
      </w:r>
      <w:r>
        <w:t>,</w:t>
      </w:r>
      <w:r w:rsidRPr="00343FA8">
        <w:t xml:space="preserve"> que no se atreve a hacer los recortes que su propuesta fiscal demandaría</w:t>
      </w:r>
      <w:r>
        <w:t>.</w:t>
      </w:r>
    </w:p>
    <w:p w:rsidR="00E3565C" w:rsidRDefault="00E3565C" w:rsidP="00F37A5D">
      <w:pPr>
        <w:pStyle w:val="Texto"/>
      </w:pPr>
    </w:p>
    <w:p w:rsidR="00E3565C" w:rsidRDefault="00E3565C" w:rsidP="00F37A5D">
      <w:pPr>
        <w:pStyle w:val="Texto"/>
      </w:pPr>
      <w:r>
        <w:t>E</w:t>
      </w:r>
      <w:r w:rsidRPr="00343FA8">
        <w:t>stán sus obsesiones</w:t>
      </w:r>
      <w:r>
        <w:t>,</w:t>
      </w:r>
      <w:r w:rsidRPr="00343FA8">
        <w:t xml:space="preserve"> y después están sus obsesiones como son la RGI</w:t>
      </w:r>
      <w:r>
        <w:t xml:space="preserve">. Y, aquí, </w:t>
      </w:r>
      <w:r w:rsidRPr="00343FA8">
        <w:t xml:space="preserve">la </w:t>
      </w:r>
      <w:r>
        <w:t>verdad es que el tema indigna un poco, p</w:t>
      </w:r>
      <w:r w:rsidRPr="00343FA8">
        <w:t xml:space="preserve">orque </w:t>
      </w:r>
      <w:r>
        <w:t>esta idea que usted traslada</w:t>
      </w:r>
      <w:r w:rsidRPr="00343FA8">
        <w:t xml:space="preserve"> de que </w:t>
      </w:r>
      <w:r>
        <w:t xml:space="preserve">viviendo </w:t>
      </w:r>
      <w:r w:rsidRPr="00343FA8">
        <w:t xml:space="preserve">con 700 euros se </w:t>
      </w:r>
      <w:r>
        <w:t xml:space="preserve">vive fenomenal y sin trabajar y, </w:t>
      </w:r>
      <w:r w:rsidRPr="00343FA8">
        <w:t>además</w:t>
      </w:r>
      <w:r>
        <w:t>,</w:t>
      </w:r>
      <w:r w:rsidRPr="00343FA8">
        <w:t xml:space="preserve"> cobrando en negro, cuando se sabe que el fraude de menos </w:t>
      </w:r>
      <w:r>
        <w:t>1 %,</w:t>
      </w:r>
      <w:r w:rsidRPr="00343FA8">
        <w:t xml:space="preserve"> esto de estigmatizar pues es un poqu</w:t>
      </w:r>
      <w:r>
        <w:t>ito indignante. P</w:t>
      </w:r>
      <w:r w:rsidRPr="00343FA8">
        <w:t>orque</w:t>
      </w:r>
      <w:r>
        <w:t>,</w:t>
      </w:r>
      <w:r w:rsidRPr="00343FA8">
        <w:t xml:space="preserve"> mire</w:t>
      </w:r>
      <w:r>
        <w:t>, ni</w:t>
      </w:r>
      <w:r w:rsidRPr="00343FA8">
        <w:t xml:space="preserve"> usted </w:t>
      </w:r>
      <w:r>
        <w:t>ni</w:t>
      </w:r>
      <w:r w:rsidRPr="00343FA8">
        <w:t xml:space="preserve"> yo</w:t>
      </w:r>
      <w:r>
        <w:t>,</w:t>
      </w:r>
      <w:r w:rsidRPr="00343FA8">
        <w:t xml:space="preserve"> yo soy joven </w:t>
      </w:r>
      <w:r>
        <w:t xml:space="preserve">pueden </w:t>
      </w:r>
      <w:r w:rsidRPr="00343FA8">
        <w:t>pasar muchas cosas</w:t>
      </w:r>
      <w:r>
        <w:t>,</w:t>
      </w:r>
      <w:r w:rsidRPr="00343FA8">
        <w:t xml:space="preserve"> </w:t>
      </w:r>
      <w:r>
        <w:t>voy a tocar madera</w:t>
      </w:r>
      <w:r w:rsidRPr="00343FA8">
        <w:t xml:space="preserve">, pero usted </w:t>
      </w:r>
      <w:r>
        <w:t>y yo</w:t>
      </w:r>
      <w:r w:rsidRPr="00343FA8">
        <w:t xml:space="preserve"> tenemos una red familiar potente, hemos tenido vidas</w:t>
      </w:r>
      <w:r>
        <w:t>, b</w:t>
      </w:r>
      <w:r w:rsidRPr="00343FA8">
        <w:t>ueno</w:t>
      </w:r>
      <w:r>
        <w:t>,</w:t>
      </w:r>
      <w:r w:rsidRPr="00343FA8">
        <w:t xml:space="preserve"> nos hemos tenido que </w:t>
      </w:r>
      <w:r>
        <w:t>es</w:t>
      </w:r>
      <w:r w:rsidRPr="00343FA8">
        <w:t xml:space="preserve">forzar </w:t>
      </w:r>
      <w:r>
        <w:t xml:space="preserve">en </w:t>
      </w:r>
      <w:r w:rsidRPr="00343FA8">
        <w:t>los estudios</w:t>
      </w:r>
      <w:r>
        <w:t>,</w:t>
      </w:r>
      <w:r w:rsidRPr="00343FA8">
        <w:t xml:space="preserve"> en </w:t>
      </w:r>
      <w:r>
        <w:t>cualquier… p</w:t>
      </w:r>
      <w:r w:rsidRPr="00343FA8">
        <w:t xml:space="preserve">ero hemos tenido vidas </w:t>
      </w:r>
      <w:r>
        <w:t>cómodas,</w:t>
      </w:r>
      <w:r w:rsidRPr="00343FA8">
        <w:t xml:space="preserve"> señor Damborenea, </w:t>
      </w:r>
      <w:r>
        <w:t>vidas</w:t>
      </w:r>
      <w:r w:rsidRPr="00343FA8">
        <w:t xml:space="preserve"> cómodas</w:t>
      </w:r>
      <w:r>
        <w:t>,</w:t>
      </w:r>
      <w:r w:rsidRPr="00343FA8">
        <w:t xml:space="preserve"> r</w:t>
      </w:r>
      <w:r>
        <w:t>elativamente</w:t>
      </w:r>
      <w:r w:rsidRPr="00343FA8">
        <w:t xml:space="preserve"> cómodas. Entonces, hay que empatizar un poquitín porque hay gente que no lo ha tenido </w:t>
      </w:r>
      <w:r>
        <w:t>tan fácil en esta vida, y</w:t>
      </w:r>
      <w:r w:rsidRPr="00343FA8">
        <w:t xml:space="preserve"> es una última red de subsistencia la que da la </w:t>
      </w:r>
      <w:r>
        <w:t xml:space="preserve">RGI. Esas </w:t>
      </w:r>
      <w:r w:rsidRPr="00343FA8">
        <w:lastRenderedPageBreak/>
        <w:t>sí que son importantes</w:t>
      </w:r>
      <w:r>
        <w:t>,</w:t>
      </w:r>
      <w:r w:rsidRPr="00343FA8">
        <w:t xml:space="preserve"> y no las subvenciones nominativas, vergonzantes y clientelares</w:t>
      </w:r>
      <w:r>
        <w:t>,</w:t>
      </w:r>
      <w:r w:rsidRPr="00343FA8">
        <w:t xml:space="preserve"> que ustedes proponen cada vez que les dan oportunidad.</w:t>
      </w:r>
    </w:p>
    <w:p w:rsidR="00E3565C" w:rsidRDefault="00E3565C" w:rsidP="00F37A5D">
      <w:pPr>
        <w:pStyle w:val="Texto"/>
      </w:pPr>
    </w:p>
    <w:p w:rsidR="00E3565C" w:rsidRDefault="00E3565C" w:rsidP="00F37A5D">
      <w:pPr>
        <w:pStyle w:val="Texto"/>
      </w:pPr>
      <w:r w:rsidRPr="00343FA8">
        <w:t>Podríamos t</w:t>
      </w:r>
      <w:r>
        <w:t>ener</w:t>
      </w:r>
      <w:r w:rsidRPr="00343FA8">
        <w:t xml:space="preserve"> la coincidencia de que tiene que haber un ascensor social potente, un ascenso</w:t>
      </w:r>
      <w:r>
        <w:t>r</w:t>
      </w:r>
      <w:r w:rsidRPr="00343FA8">
        <w:t xml:space="preserve"> social potente en una sociedad con un ecosistema </w:t>
      </w:r>
      <w:r>
        <w:t>económico donde las ideas g</w:t>
      </w:r>
      <w:r w:rsidRPr="00343FA8">
        <w:t>erminen</w:t>
      </w:r>
      <w:r>
        <w:t>,</w:t>
      </w:r>
      <w:r w:rsidRPr="00343FA8">
        <w:t xml:space="preserve"> donde </w:t>
      </w:r>
      <w:r>
        <w:t xml:space="preserve">a </w:t>
      </w:r>
      <w:r w:rsidRPr="00343FA8">
        <w:t>l</w:t>
      </w:r>
      <w:r>
        <w:t>o</w:t>
      </w:r>
      <w:r w:rsidRPr="00343FA8">
        <w:t>s empresa</w:t>
      </w:r>
      <w:r>
        <w:t>rio</w:t>
      </w:r>
      <w:r w:rsidRPr="00343FA8">
        <w:t>s les vaya bien</w:t>
      </w:r>
      <w:r>
        <w:t>, donde ganen dinero, d</w:t>
      </w:r>
      <w:r w:rsidRPr="00343FA8">
        <w:t xml:space="preserve">espués </w:t>
      </w:r>
      <w:r>
        <w:t>eso</w:t>
      </w:r>
      <w:r w:rsidRPr="00343FA8">
        <w:t xml:space="preserve"> se reinvierte</w:t>
      </w:r>
      <w:r>
        <w:t xml:space="preserve"> y se distribuye en la sociedad;</w:t>
      </w:r>
      <w:r w:rsidRPr="00343FA8">
        <w:t xml:space="preserve"> pero de ahí a criticar que todos los males provienen de los 449 millones que le </w:t>
      </w:r>
      <w:r>
        <w:t>dedicamos a la RGI h</w:t>
      </w:r>
      <w:r w:rsidRPr="00343FA8">
        <w:t>ay un trecho</w:t>
      </w:r>
      <w:r>
        <w:t>. La RGI es</w:t>
      </w:r>
      <w:r w:rsidRPr="00343FA8">
        <w:t xml:space="preserve"> una última red de subsistencia necesaria para que </w:t>
      </w:r>
      <w:r>
        <w:t xml:space="preserve">la </w:t>
      </w:r>
      <w:r w:rsidRPr="00343FA8">
        <w:t>gente no se vaya a la calle</w:t>
      </w:r>
      <w:r>
        <w:t xml:space="preserve"> y viva debajo de un puente, las</w:t>
      </w:r>
      <w:r w:rsidRPr="00343FA8">
        <w:t xml:space="preserve"> cosas son así de sencilla</w:t>
      </w:r>
      <w:r>
        <w:t>s.</w:t>
      </w:r>
    </w:p>
    <w:p w:rsidR="00E3565C" w:rsidRDefault="00E3565C" w:rsidP="00F37A5D">
      <w:pPr>
        <w:pStyle w:val="Texto"/>
      </w:pPr>
    </w:p>
    <w:p w:rsidR="00E3565C" w:rsidRDefault="00E3565C" w:rsidP="00F37A5D">
      <w:pPr>
        <w:pStyle w:val="Texto"/>
      </w:pPr>
      <w:r w:rsidRPr="00343FA8">
        <w:t>Habla usted después del canon del agua</w:t>
      </w:r>
      <w:r>
        <w:t>,</w:t>
      </w:r>
      <w:r w:rsidRPr="00343FA8">
        <w:t xml:space="preserve"> un tema</w:t>
      </w:r>
      <w:r>
        <w:t>,</w:t>
      </w:r>
      <w:r w:rsidRPr="00343FA8">
        <w:t xml:space="preserve"> bueno</w:t>
      </w:r>
      <w:r>
        <w:t>,</w:t>
      </w:r>
      <w:r w:rsidRPr="00343FA8">
        <w:t xml:space="preserve"> neurálgico en estos pr</w:t>
      </w:r>
      <w:r>
        <w:t>esupuestos:</w:t>
      </w:r>
      <w:r w:rsidRPr="00343FA8">
        <w:t xml:space="preserve"> 7 millones en un presupue</w:t>
      </w:r>
      <w:r>
        <w:t>sto de 11.774 millones de euros. Mire, el canon del agua –o</w:t>
      </w:r>
      <w:r w:rsidRPr="00343FA8">
        <w:t>tra mentira que deslizan ustedes</w:t>
      </w:r>
      <w:r>
        <w:t>–</w:t>
      </w:r>
      <w:r w:rsidRPr="00343FA8">
        <w:t xml:space="preserve"> va a subir en 233</w:t>
      </w:r>
      <w:r>
        <w:t> </w:t>
      </w:r>
      <w:r w:rsidRPr="00343FA8">
        <w:t>% la factura del agua a los usuarios</w:t>
      </w:r>
      <w:r>
        <w:t>. P</w:t>
      </w:r>
      <w:r w:rsidRPr="00343FA8">
        <w:t xml:space="preserve">ero </w:t>
      </w:r>
      <w:r>
        <w:t>có</w:t>
      </w:r>
      <w:r w:rsidRPr="00343FA8">
        <w:t>mo le</w:t>
      </w:r>
      <w:r>
        <w:t>s va a subir un 233</w:t>
      </w:r>
      <w:r w:rsidRPr="00343FA8">
        <w:t xml:space="preserve"> si actualmente el ámbito doméstico no paga nada, no pa</w:t>
      </w:r>
      <w:r>
        <w:t>g</w:t>
      </w:r>
      <w:r w:rsidRPr="00343FA8">
        <w:t>a nada</w:t>
      </w:r>
      <w:r>
        <w:t>. M</w:t>
      </w:r>
      <w:r w:rsidRPr="00343FA8">
        <w:t>atemáticamente, si</w:t>
      </w:r>
      <w:r>
        <w:t xml:space="preserve"> </w:t>
      </w:r>
      <w:r w:rsidRPr="00343FA8">
        <w:t>no pa</w:t>
      </w:r>
      <w:r>
        <w:t>ga nada y pagas un euro, ¿s</w:t>
      </w:r>
      <w:r w:rsidRPr="00343FA8">
        <w:t>abe cuánto sube</w:t>
      </w:r>
      <w:r>
        <w:t>? Infinito.</w:t>
      </w:r>
      <w:r w:rsidRPr="00343FA8">
        <w:t xml:space="preserve"> Entonces, el 233, yo no sé de dónde lo ha</w:t>
      </w:r>
      <w:r>
        <w:t xml:space="preserve">n sacado, lo debatiremos en todo caso </w:t>
      </w:r>
      <w:r w:rsidRPr="00343FA8">
        <w:t>el domingo</w:t>
      </w:r>
      <w:r>
        <w:t>, día en</w:t>
      </w:r>
      <w:r w:rsidRPr="00343FA8">
        <w:t xml:space="preserve"> el cual</w:t>
      </w:r>
      <w:r>
        <w:t xml:space="preserve"> han traído ustedes una moción.</w:t>
      </w:r>
    </w:p>
    <w:p w:rsidR="00E3565C" w:rsidRDefault="00E3565C" w:rsidP="00F37A5D">
      <w:pPr>
        <w:pStyle w:val="Texto"/>
      </w:pPr>
    </w:p>
    <w:p w:rsidR="00E3565C" w:rsidRDefault="00E3565C" w:rsidP="00F37A5D">
      <w:pPr>
        <w:pStyle w:val="Texto"/>
      </w:pPr>
      <w:r w:rsidRPr="00343FA8">
        <w:t>De</w:t>
      </w:r>
      <w:r>
        <w:t>spués está el tema de A</w:t>
      </w:r>
      <w:r w:rsidRPr="00343FA8">
        <w:t>dostu</w:t>
      </w:r>
      <w:r>
        <w:t>z,</w:t>
      </w:r>
      <w:r w:rsidRPr="00343FA8">
        <w:t xml:space="preserve"> y aquí hay que </w:t>
      </w:r>
      <w:r>
        <w:t>ser honestos. N</w:t>
      </w:r>
      <w:r w:rsidRPr="00343FA8">
        <w:t>o se p</w:t>
      </w:r>
      <w:r>
        <w:t xml:space="preserve">uede decir a la vez que el PNV ahoga a </w:t>
      </w:r>
      <w:r w:rsidRPr="00343FA8">
        <w:t>impuestos a la clase media</w:t>
      </w:r>
      <w:r>
        <w:t xml:space="preserve"> y, en fin,</w:t>
      </w:r>
      <w:r w:rsidRPr="00343FA8">
        <w:t xml:space="preserve"> una clase media que trabaja</w:t>
      </w:r>
      <w:r>
        <w:t xml:space="preserve"> e</w:t>
      </w:r>
      <w:r w:rsidRPr="00343FA8">
        <w:t xml:space="preserve">n el sector privado, que sufraga prácticamente todos los chiringuitos, todo </w:t>
      </w:r>
      <w:r>
        <w:t xml:space="preserve">el gerifalte </w:t>
      </w:r>
      <w:r w:rsidRPr="00343FA8">
        <w:t>que es la Administración vasca</w:t>
      </w:r>
      <w:r>
        <w:t>,</w:t>
      </w:r>
      <w:r w:rsidRPr="00343FA8">
        <w:t xml:space="preserve"> y a la vez</w:t>
      </w:r>
      <w:r>
        <w:t>,</w:t>
      </w:r>
      <w:r w:rsidRPr="00343FA8">
        <w:t xml:space="preserve"> decir que personas que se jubilar</w:t>
      </w:r>
      <w:r>
        <w:t>o</w:t>
      </w:r>
      <w:r w:rsidRPr="00343FA8">
        <w:t>n a partir del 2012, entre otras, por ejemplo</w:t>
      </w:r>
      <w:r>
        <w:t>, mi madre, que es profesora de secundaria</w:t>
      </w:r>
      <w:r w:rsidRPr="00343FA8">
        <w:t xml:space="preserve"> </w:t>
      </w:r>
      <w:r>
        <w:t>y se jubiló en el 2015,</w:t>
      </w:r>
      <w:r w:rsidRPr="00343FA8">
        <w:t xml:space="preserve"> tienen derecho a percibir algo que no es</w:t>
      </w:r>
      <w:r>
        <w:t>peraban. Hubo otras cosas que sí</w:t>
      </w:r>
      <w:r w:rsidRPr="00343FA8">
        <w:t xml:space="preserve"> esperaban, po</w:t>
      </w:r>
      <w:r>
        <w:t>r ejemplo, la paga de Navidad q</w:t>
      </w:r>
      <w:r w:rsidRPr="00343FA8">
        <w:t>ue su Gobierno</w:t>
      </w:r>
      <w:r>
        <w:t xml:space="preserve"> anuló y que </w:t>
      </w:r>
      <w:r w:rsidRPr="00343FA8">
        <w:t>este Gobierno sorte</w:t>
      </w:r>
      <w:r>
        <w:t>ó y terminó pagando. Sí,</w:t>
      </w:r>
      <w:r w:rsidRPr="00343FA8">
        <w:t xml:space="preserve"> sorte</w:t>
      </w:r>
      <w:r>
        <w:t>ó</w:t>
      </w:r>
      <w:r w:rsidRPr="00343FA8">
        <w:t xml:space="preserve"> y terminó pagando.</w:t>
      </w:r>
    </w:p>
    <w:p w:rsidR="00E3565C" w:rsidRDefault="00E3565C" w:rsidP="00F37A5D">
      <w:pPr>
        <w:pStyle w:val="Texto"/>
      </w:pPr>
    </w:p>
    <w:p w:rsidR="00E3565C" w:rsidRDefault="00E3565C" w:rsidP="00F37A5D">
      <w:pPr>
        <w:pStyle w:val="Texto"/>
      </w:pPr>
      <w:r w:rsidRPr="00343FA8">
        <w:t>No hay que tratar a la ciudadanía como niños pequeños. Lo cierto es que en aquellos años había mucha gente</w:t>
      </w:r>
      <w:r>
        <w:t xml:space="preserve"> en el sector privado temblando</w:t>
      </w:r>
      <w:r w:rsidRPr="00343FA8">
        <w:t xml:space="preserve"> porque </w:t>
      </w:r>
      <w:r w:rsidRPr="00343FA8">
        <w:lastRenderedPageBreak/>
        <w:t xml:space="preserve">tenían </w:t>
      </w:r>
      <w:r>
        <w:t>a su empresa</w:t>
      </w:r>
      <w:r w:rsidRPr="00343FA8">
        <w:t xml:space="preserve"> o en quiebra o </w:t>
      </w:r>
      <w:r>
        <w:t xml:space="preserve">en </w:t>
      </w:r>
      <w:r w:rsidRPr="00343FA8">
        <w:t xml:space="preserve">una situación complicada, y, por tanto, </w:t>
      </w:r>
      <w:r>
        <w:t>hubo que</w:t>
      </w:r>
      <w:r w:rsidRPr="00343FA8">
        <w:t xml:space="preserve"> distribuir los esfuerzos</w:t>
      </w:r>
      <w:r>
        <w:t>. Hubo</w:t>
      </w:r>
      <w:r w:rsidRPr="00343FA8">
        <w:t xml:space="preserve"> que distribuir los esfuerzos</w:t>
      </w:r>
      <w:r>
        <w:t>. E</w:t>
      </w:r>
      <w:r w:rsidRPr="00343FA8">
        <w:t>n este ámbito</w:t>
      </w:r>
      <w:r>
        <w:t xml:space="preserve"> </w:t>
      </w:r>
      <w:r w:rsidRPr="00343FA8">
        <w:t>se ha llegado a</w:t>
      </w:r>
      <w:r>
        <w:t xml:space="preserve"> un</w:t>
      </w:r>
      <w:r w:rsidRPr="00343FA8">
        <w:t xml:space="preserve"> acuerdo con Elkarrekin Podemos, habrá que debatirlo a partir del año que viene, pero el enfoque que </w:t>
      </w:r>
      <w:r>
        <w:t>hay que darle es mirar a futuro. M</w:t>
      </w:r>
      <w:r w:rsidRPr="00343FA8">
        <w:t>irar al futuro</w:t>
      </w:r>
      <w:r>
        <w:t>, aún</w:t>
      </w:r>
      <w:r w:rsidRPr="00343FA8">
        <w:t xml:space="preserve"> queda un punto que se pued</w:t>
      </w:r>
      <w:r>
        <w:t>a recuperar Itzarri, e</w:t>
      </w:r>
      <w:r w:rsidRPr="00343FA8">
        <w:t xml:space="preserve">n fin, ahí </w:t>
      </w:r>
      <w:r>
        <w:t>hay</w:t>
      </w:r>
      <w:r w:rsidRPr="00343FA8">
        <w:t xml:space="preserve"> varios puntos</w:t>
      </w:r>
      <w:r>
        <w:t xml:space="preserve"> en los cuales se puede mejorar.</w:t>
      </w:r>
    </w:p>
    <w:p w:rsidR="00E3565C" w:rsidRDefault="00E3565C" w:rsidP="00F37A5D">
      <w:pPr>
        <w:pStyle w:val="Texto"/>
      </w:pPr>
    </w:p>
    <w:p w:rsidR="00E3565C" w:rsidRDefault="00E3565C" w:rsidP="00F37A5D">
      <w:pPr>
        <w:pStyle w:val="Texto"/>
      </w:pPr>
      <w:r w:rsidRPr="00343FA8">
        <w:rPr>
          <w:lang w:val="eu-ES"/>
        </w:rPr>
        <w:t xml:space="preserve">Alderdi Popularrak aukera zeukan aurrekontu hauetan irudikatzeko bere gizarte eredua </w:t>
      </w:r>
      <w:r>
        <w:rPr>
          <w:lang w:val="eu-ES"/>
        </w:rPr>
        <w:t>zein den, eta ez du egin</w:t>
      </w:r>
      <w:r w:rsidRPr="00343FA8">
        <w:rPr>
          <w:lang w:val="eu-ES"/>
        </w:rPr>
        <w:t xml:space="preserve"> ez delako atre</w:t>
      </w:r>
      <w:r>
        <w:rPr>
          <w:lang w:val="eu-ES"/>
        </w:rPr>
        <w:t>bitu.</w:t>
      </w:r>
      <w:r w:rsidRPr="00343FA8">
        <w:rPr>
          <w:lang w:val="eu-ES"/>
        </w:rPr>
        <w:t xml:space="preserve"> Gaur egun dauka</w:t>
      </w:r>
      <w:r>
        <w:rPr>
          <w:lang w:val="eu-ES"/>
        </w:rPr>
        <w:t>gun</w:t>
      </w:r>
      <w:r w:rsidRPr="00343FA8">
        <w:rPr>
          <w:lang w:val="eu-ES"/>
        </w:rPr>
        <w:t xml:space="preserve"> ereduak funtzionatzen duelako eta berak badaki </w:t>
      </w:r>
      <w:r>
        <w:rPr>
          <w:lang w:val="eu-ES"/>
        </w:rPr>
        <w:t>funtzionatzen</w:t>
      </w:r>
      <w:r w:rsidRPr="00343FA8">
        <w:rPr>
          <w:lang w:val="eu-ES"/>
        </w:rPr>
        <w:t xml:space="preserve"> duela</w:t>
      </w:r>
      <w:r>
        <w:rPr>
          <w:lang w:val="eu-ES"/>
        </w:rPr>
        <w:t>. L</w:t>
      </w:r>
      <w:r w:rsidRPr="00343FA8">
        <w:rPr>
          <w:lang w:val="eu-ES"/>
        </w:rPr>
        <w:t xml:space="preserve">ehen </w:t>
      </w:r>
      <w:r>
        <w:rPr>
          <w:lang w:val="eu-ES"/>
        </w:rPr>
        <w:t>erderaz esan dut,</w:t>
      </w:r>
      <w:r w:rsidRPr="00343FA8">
        <w:rPr>
          <w:lang w:val="eu-ES"/>
        </w:rPr>
        <w:t xml:space="preserve"> baina niretzako klabea d</w:t>
      </w:r>
      <w:r>
        <w:rPr>
          <w:lang w:val="eu-ES"/>
        </w:rPr>
        <w:t>en g</w:t>
      </w:r>
      <w:r w:rsidRPr="00343FA8">
        <w:rPr>
          <w:lang w:val="eu-ES"/>
        </w:rPr>
        <w:t>aldera bat da,</w:t>
      </w:r>
      <w:r>
        <w:rPr>
          <w:lang w:val="eu-ES"/>
        </w:rPr>
        <w:t xml:space="preserve"> zuen</w:t>
      </w:r>
      <w:r w:rsidRPr="00343FA8">
        <w:rPr>
          <w:lang w:val="eu-ES"/>
        </w:rPr>
        <w:t xml:space="preserve"> gizarte ereduan ongizate handiagoa dago</w:t>
      </w:r>
      <w:r>
        <w:rPr>
          <w:lang w:val="eu-ES"/>
        </w:rPr>
        <w:t>? J</w:t>
      </w:r>
      <w:r w:rsidRPr="00343FA8">
        <w:rPr>
          <w:lang w:val="eu-ES"/>
        </w:rPr>
        <w:t>endea hobeto bizi da</w:t>
      </w:r>
      <w:r>
        <w:rPr>
          <w:lang w:val="eu-ES"/>
        </w:rPr>
        <w:t>?</w:t>
      </w:r>
      <w:r w:rsidRPr="00343FA8">
        <w:rPr>
          <w:lang w:val="eu-ES"/>
        </w:rPr>
        <w:t xml:space="preserve"> Metroak hobeto funtzionatzen du</w:t>
      </w:r>
      <w:r>
        <w:rPr>
          <w:lang w:val="eu-ES"/>
        </w:rPr>
        <w:t>?</w:t>
      </w:r>
      <w:r w:rsidRPr="00343FA8">
        <w:rPr>
          <w:lang w:val="eu-ES"/>
        </w:rPr>
        <w:t xml:space="preserve"> Osakidetzak</w:t>
      </w:r>
      <w:r>
        <w:rPr>
          <w:lang w:val="eu-ES"/>
        </w:rPr>
        <w:t>? Ez da horrela, ezta?</w:t>
      </w:r>
    </w:p>
    <w:p w:rsidR="00E3565C" w:rsidRDefault="00E3565C" w:rsidP="00F37A5D">
      <w:pPr>
        <w:pStyle w:val="Texto"/>
      </w:pPr>
    </w:p>
    <w:p w:rsidR="00E3565C" w:rsidRPr="00A00CA0" w:rsidRDefault="00E3565C" w:rsidP="00F37A5D">
      <w:pPr>
        <w:pStyle w:val="Texto"/>
      </w:pPr>
      <w:r>
        <w:t>(14. zintaren amaiera)</w:t>
      </w:r>
    </w:p>
    <w:p w:rsidR="00E3565C" w:rsidRDefault="00E3565C" w:rsidP="00C025A1">
      <w:pPr>
        <w:pStyle w:val="Texto"/>
      </w:pPr>
      <w:r>
        <w:t>(15. zintaren hasiera)</w:t>
      </w:r>
    </w:p>
    <w:p w:rsidR="00E3565C" w:rsidRDefault="00E3565C" w:rsidP="00C025A1">
      <w:pPr>
        <w:pStyle w:val="Texto"/>
      </w:pPr>
    </w:p>
    <w:p w:rsidR="00E3565C" w:rsidRDefault="00E3565C" w:rsidP="00C025A1">
      <w:pPr>
        <w:pStyle w:val="Texto"/>
        <w:rPr>
          <w:lang w:val="eu-ES"/>
        </w:rPr>
      </w:pPr>
      <w:r>
        <w:t xml:space="preserve">… </w:t>
      </w:r>
      <w:r>
        <w:rPr>
          <w:lang w:val="eu-ES"/>
        </w:rPr>
        <w:t>zuen</w:t>
      </w:r>
      <w:r w:rsidRPr="0062470A">
        <w:rPr>
          <w:lang w:val="eu-ES"/>
        </w:rPr>
        <w:t xml:space="preserve"> gizarte ereduan ongizate handia</w:t>
      </w:r>
      <w:r>
        <w:rPr>
          <w:lang w:val="eu-ES"/>
        </w:rPr>
        <w:t xml:space="preserve">goa dago, jendea hobeto bizi da, metroak </w:t>
      </w:r>
      <w:r w:rsidRPr="0062470A">
        <w:rPr>
          <w:lang w:val="eu-ES"/>
        </w:rPr>
        <w:t>hobeto funtzionatzen du</w:t>
      </w:r>
      <w:r>
        <w:rPr>
          <w:lang w:val="eu-ES"/>
        </w:rPr>
        <w:t>, Osakidetzak.</w:t>
      </w:r>
      <w:r w:rsidRPr="0062470A">
        <w:rPr>
          <w:lang w:val="eu-ES"/>
        </w:rPr>
        <w:t xml:space="preserve"> </w:t>
      </w:r>
      <w:r>
        <w:rPr>
          <w:lang w:val="eu-ES"/>
        </w:rPr>
        <w:t>E</w:t>
      </w:r>
      <w:r w:rsidRPr="0062470A">
        <w:rPr>
          <w:lang w:val="eu-ES"/>
        </w:rPr>
        <w:t>z da horrela</w:t>
      </w:r>
      <w:r>
        <w:rPr>
          <w:lang w:val="eu-ES"/>
        </w:rPr>
        <w:t>,</w:t>
      </w:r>
      <w:r w:rsidRPr="0062470A">
        <w:rPr>
          <w:lang w:val="eu-ES"/>
        </w:rPr>
        <w:t xml:space="preserve"> e</w:t>
      </w:r>
      <w:r>
        <w:rPr>
          <w:lang w:val="eu-ES"/>
        </w:rPr>
        <w:t>z</w:t>
      </w:r>
      <w:r w:rsidRPr="0062470A">
        <w:rPr>
          <w:lang w:val="eu-ES"/>
        </w:rPr>
        <w:t>ta</w:t>
      </w:r>
      <w:r>
        <w:rPr>
          <w:lang w:val="eu-ES"/>
        </w:rPr>
        <w:t>?</w:t>
      </w:r>
    </w:p>
    <w:p w:rsidR="00E3565C" w:rsidRDefault="00E3565C" w:rsidP="00C025A1">
      <w:pPr>
        <w:pStyle w:val="Texto"/>
        <w:rPr>
          <w:lang w:val="eu-ES"/>
        </w:rPr>
      </w:pPr>
    </w:p>
    <w:p w:rsidR="00E3565C" w:rsidRDefault="00E3565C" w:rsidP="00C025A1">
      <w:pPr>
        <w:pStyle w:val="Texto"/>
        <w:rPr>
          <w:lang w:val="eu-ES"/>
        </w:rPr>
      </w:pPr>
      <w:r>
        <w:rPr>
          <w:lang w:val="eu-ES"/>
        </w:rPr>
        <w:t>B</w:t>
      </w:r>
      <w:r w:rsidRPr="0062470A">
        <w:rPr>
          <w:lang w:val="eu-ES"/>
        </w:rPr>
        <w:t>eraz, bueno</w:t>
      </w:r>
      <w:r>
        <w:rPr>
          <w:lang w:val="eu-ES"/>
        </w:rPr>
        <w:t>,</w:t>
      </w:r>
      <w:r w:rsidRPr="0062470A">
        <w:rPr>
          <w:lang w:val="eu-ES"/>
        </w:rPr>
        <w:t xml:space="preserve"> utzi ditzagun demagogiak alde batera eta hurrengoan ea akordio batera heltzen garen. Eskerrik asko.</w:t>
      </w:r>
    </w:p>
    <w:p w:rsidR="00E3565C" w:rsidRDefault="00E3565C" w:rsidP="00C025A1">
      <w:pPr>
        <w:pStyle w:val="Texto"/>
        <w:rPr>
          <w:lang w:val="eu-ES"/>
        </w:rPr>
      </w:pPr>
    </w:p>
    <w:p w:rsidR="00E3565C" w:rsidRDefault="00E3565C" w:rsidP="00C025A1">
      <w:pPr>
        <w:pStyle w:val="Texto"/>
        <w:rPr>
          <w:lang w:val="eu-ES"/>
        </w:rPr>
      </w:pPr>
    </w:p>
    <w:p w:rsidR="00E3565C" w:rsidRDefault="00E3565C" w:rsidP="00C025A1">
      <w:pPr>
        <w:pStyle w:val="Texto"/>
        <w:rPr>
          <w:lang w:val="eu-ES"/>
        </w:rPr>
      </w:pPr>
      <w:r w:rsidRPr="00212194">
        <w:rPr>
          <w:rFonts w:ascii="Futura Md BT" w:hAnsi="Futura Md BT"/>
          <w:lang w:val="eu-ES"/>
        </w:rPr>
        <w:t>LEHENDAKARIAK</w:t>
      </w:r>
      <w:r>
        <w:rPr>
          <w:lang w:val="eu-ES"/>
        </w:rPr>
        <w:t>:</w:t>
      </w:r>
      <w:r w:rsidRPr="0062470A">
        <w:rPr>
          <w:lang w:val="eu-ES"/>
        </w:rPr>
        <w:t xml:space="preserve"> Esk</w:t>
      </w:r>
      <w:r>
        <w:rPr>
          <w:lang w:val="eu-ES"/>
        </w:rPr>
        <w:t>errik asko, Arruabarrena jauna.</w:t>
      </w:r>
    </w:p>
    <w:p w:rsidR="00E3565C" w:rsidRDefault="00E3565C" w:rsidP="00C025A1">
      <w:pPr>
        <w:pStyle w:val="Texto"/>
        <w:rPr>
          <w:lang w:val="eu-ES"/>
        </w:rPr>
      </w:pPr>
    </w:p>
    <w:p w:rsidR="00E3565C" w:rsidRDefault="00E3565C" w:rsidP="00C025A1">
      <w:pPr>
        <w:pStyle w:val="Texto"/>
      </w:pPr>
      <w:r>
        <w:rPr>
          <w:lang w:val="eu-ES"/>
        </w:rPr>
        <w:t>Erantzunen txandara pasako gara.</w:t>
      </w:r>
      <w:r w:rsidRPr="0062470A">
        <w:rPr>
          <w:lang w:val="eu-ES"/>
        </w:rPr>
        <w:t xml:space="preserve"> Euskal Talde Popularra, Damborenea jauna</w:t>
      </w:r>
      <w:r>
        <w:rPr>
          <w:lang w:val="eu-ES"/>
        </w:rPr>
        <w:t>, zurea da hitza</w:t>
      </w:r>
      <w:r w:rsidRPr="0062470A">
        <w:t>.</w:t>
      </w:r>
    </w:p>
    <w:p w:rsidR="00E3565C" w:rsidRDefault="00E3565C" w:rsidP="00C025A1">
      <w:pPr>
        <w:pStyle w:val="Texto"/>
      </w:pPr>
    </w:p>
    <w:p w:rsidR="00E3565C" w:rsidRDefault="00E3565C" w:rsidP="00C025A1">
      <w:pPr>
        <w:pStyle w:val="Texto"/>
      </w:pPr>
    </w:p>
    <w:p w:rsidR="00E3565C" w:rsidRDefault="00E3565C" w:rsidP="00C025A1">
      <w:pPr>
        <w:pStyle w:val="Texto"/>
      </w:pPr>
      <w:r w:rsidRPr="00212194">
        <w:rPr>
          <w:rFonts w:ascii="Futura Md BT" w:hAnsi="Futura Md BT"/>
        </w:rPr>
        <w:t>DAMBORENEA BASTERRECHEA</w:t>
      </w:r>
      <w:r>
        <w:t xml:space="preserve"> </w:t>
      </w:r>
      <w:r w:rsidRPr="00212194">
        <w:rPr>
          <w:lang w:val="eu-ES"/>
        </w:rPr>
        <w:t>jaunak</w:t>
      </w:r>
      <w:r>
        <w:t>:</w:t>
      </w:r>
      <w:r w:rsidRPr="0062470A">
        <w:t xml:space="preserve"> Mucha</w:t>
      </w:r>
      <w:r>
        <w:t>s</w:t>
      </w:r>
      <w:r w:rsidRPr="0062470A">
        <w:t xml:space="preserve"> gracia</w:t>
      </w:r>
      <w:r>
        <w:t>s, señora presidenta.</w:t>
      </w:r>
    </w:p>
    <w:p w:rsidR="00E3565C" w:rsidRDefault="00E3565C" w:rsidP="00C025A1">
      <w:pPr>
        <w:pStyle w:val="Texto"/>
      </w:pPr>
    </w:p>
    <w:p w:rsidR="00E3565C" w:rsidRDefault="00E3565C" w:rsidP="00C025A1">
      <w:pPr>
        <w:pStyle w:val="Texto"/>
      </w:pPr>
      <w:r>
        <w:lastRenderedPageBreak/>
        <w:t>S</w:t>
      </w:r>
      <w:r w:rsidRPr="0062470A">
        <w:t>eñora Corcuera, bueno</w:t>
      </w:r>
      <w:r>
        <w:t>, entiendo que esté</w:t>
      </w:r>
      <w:r w:rsidRPr="0062470A">
        <w:t xml:space="preserve"> dolida</w:t>
      </w:r>
      <w:r>
        <w:t>,</w:t>
      </w:r>
      <w:r w:rsidRPr="0062470A">
        <w:t xml:space="preserve"> pero</w:t>
      </w:r>
      <w:r>
        <w:t>,</w:t>
      </w:r>
      <w:r w:rsidRPr="0062470A">
        <w:t xml:space="preserve"> usted </w:t>
      </w:r>
      <w:r>
        <w:t xml:space="preserve">entiéndame a mí. No les he citado en </w:t>
      </w:r>
      <w:r w:rsidRPr="0062470A">
        <w:t>la primera intervención</w:t>
      </w:r>
      <w:r>
        <w:t>,</w:t>
      </w:r>
      <w:r w:rsidRPr="0062470A">
        <w:t xml:space="preserve"> porque</w:t>
      </w:r>
      <w:r>
        <w:t>,</w:t>
      </w:r>
      <w:r w:rsidRPr="0062470A">
        <w:t xml:space="preserve"> cuando hemos negociado</w:t>
      </w:r>
      <w:r>
        <w:t>,</w:t>
      </w:r>
      <w:r w:rsidRPr="0062470A">
        <w:t xml:space="preserve"> </w:t>
      </w:r>
      <w:r>
        <w:t>pues hemos negociado</w:t>
      </w:r>
      <w:r w:rsidRPr="0062470A">
        <w:t xml:space="preserve"> siempre con el Partido Nacionalista Vasco</w:t>
      </w:r>
      <w:r>
        <w:t>.</w:t>
      </w:r>
      <w:r w:rsidRPr="0062470A">
        <w:t xml:space="preserve"> </w:t>
      </w:r>
      <w:r>
        <w:t>Y</w:t>
      </w:r>
      <w:r w:rsidRPr="0062470A">
        <w:t xml:space="preserve"> el que nos ha</w:t>
      </w:r>
      <w:r>
        <w:t xml:space="preserve"> i</w:t>
      </w:r>
      <w:r w:rsidRPr="0062470A">
        <w:t>n</w:t>
      </w:r>
      <w:r>
        <w:t>c</w:t>
      </w:r>
      <w:r w:rsidRPr="0062470A">
        <w:t>umplido</w:t>
      </w:r>
      <w:r>
        <w:t>,</w:t>
      </w:r>
      <w:r w:rsidRPr="0062470A">
        <w:t xml:space="preserve"> evidentemente</w:t>
      </w:r>
      <w:r>
        <w:t>,</w:t>
      </w:r>
      <w:r w:rsidRPr="0062470A">
        <w:t xml:space="preserve"> es el Partido Nacionalista Vasco</w:t>
      </w:r>
      <w:r>
        <w:t>.</w:t>
      </w:r>
    </w:p>
    <w:p w:rsidR="00E3565C" w:rsidRDefault="00E3565C" w:rsidP="00C025A1">
      <w:pPr>
        <w:pStyle w:val="Texto"/>
      </w:pPr>
    </w:p>
    <w:p w:rsidR="00E3565C" w:rsidRDefault="00E3565C" w:rsidP="00C025A1">
      <w:pPr>
        <w:pStyle w:val="Texto"/>
      </w:pPr>
      <w:r>
        <w:t xml:space="preserve">Ahora, </w:t>
      </w:r>
      <w:r w:rsidRPr="0062470A">
        <w:t>no me diga que disfraz</w:t>
      </w:r>
      <w:r>
        <w:t>o</w:t>
      </w:r>
      <w:r w:rsidRPr="0062470A">
        <w:t xml:space="preserve"> la enmienda a la totalidad</w:t>
      </w:r>
      <w:r>
        <w:t xml:space="preserve">, disfrazamos la enmienda </w:t>
      </w:r>
      <w:r w:rsidRPr="0062470A">
        <w:t>y que usted</w:t>
      </w:r>
      <w:r>
        <w:t>es actúan sin</w:t>
      </w:r>
      <w:r w:rsidRPr="0062470A">
        <w:t xml:space="preserve"> mirar a las urnas, porque le voy a recordar que el pacto fiscal que hicimos y que ustedes firmaron</w:t>
      </w:r>
      <w:r>
        <w:t>,</w:t>
      </w:r>
      <w:r w:rsidRPr="0062470A">
        <w:t xml:space="preserve"> la reforma del IRPF se dejaba porque era para el 20, porque se dejaba para después de las elecciones municipales y forales, porque ustedes no querían que esas reformas se hiciera</w:t>
      </w:r>
      <w:r>
        <w:t>n</w:t>
      </w:r>
      <w:r w:rsidRPr="0062470A">
        <w:t xml:space="preserve"> antes de las elecciones municipales y </w:t>
      </w:r>
      <w:r>
        <w:t>forales</w:t>
      </w:r>
      <w:r w:rsidRPr="0062470A">
        <w:t>. Por eso se dejaba para después de esas elecciones</w:t>
      </w:r>
      <w:r>
        <w:t>,</w:t>
      </w:r>
      <w:r w:rsidRPr="0062470A">
        <w:t xml:space="preserve"> y por eso era para el 20, porque después de las elecciones que hemos tenido</w:t>
      </w:r>
      <w:r>
        <w:t>,</w:t>
      </w:r>
      <w:r w:rsidRPr="0062470A">
        <w:t xml:space="preserve"> hace ya seis meses</w:t>
      </w:r>
      <w:r>
        <w:t>,</w:t>
      </w:r>
      <w:r w:rsidRPr="0062470A">
        <w:t xml:space="preserve"> estaba el plazo y el tiempo necesario para hacer la reforma para </w:t>
      </w:r>
      <w:r>
        <w:t>el 20.</w:t>
      </w:r>
      <w:r w:rsidRPr="0062470A">
        <w:t xml:space="preserve"> </w:t>
      </w:r>
      <w:r>
        <w:t>Y</w:t>
      </w:r>
      <w:r w:rsidRPr="0062470A">
        <w:t xml:space="preserve"> ahora me viene usted diciendo poco más o menos, que también estamos </w:t>
      </w:r>
      <w:r>
        <w:t>en año electoral y tampoco toca</w:t>
      </w:r>
      <w:r w:rsidRPr="0062470A">
        <w:t>. O sea</w:t>
      </w:r>
      <w:r>
        <w:t>,</w:t>
      </w:r>
      <w:r w:rsidRPr="0062470A">
        <w:t xml:space="preserve"> que no me diga que aquí no están mirando a las urnas, porque</w:t>
      </w:r>
      <w:r>
        <w:t>,</w:t>
      </w:r>
      <w:r w:rsidRPr="0062470A">
        <w:t xml:space="preserve"> vamos</w:t>
      </w:r>
      <w:r>
        <w:t>,</w:t>
      </w:r>
      <w:r w:rsidRPr="0062470A">
        <w:t xml:space="preserve"> hasta en los pactos </w:t>
      </w:r>
      <w:r>
        <w:t>l</w:t>
      </w:r>
      <w:r w:rsidRPr="0062470A">
        <w:t>o hace</w:t>
      </w:r>
      <w:r>
        <w:t>n mirando a las urnas.</w:t>
      </w:r>
    </w:p>
    <w:p w:rsidR="00E3565C" w:rsidRDefault="00E3565C" w:rsidP="00C025A1">
      <w:pPr>
        <w:pStyle w:val="Texto"/>
      </w:pPr>
    </w:p>
    <w:p w:rsidR="00E3565C" w:rsidRDefault="00E3565C" w:rsidP="00C025A1">
      <w:pPr>
        <w:pStyle w:val="Texto"/>
      </w:pPr>
      <w:r w:rsidRPr="0062470A">
        <w:t>A ver, nosotr</w:t>
      </w:r>
      <w:r>
        <w:t>os no estamos felices por votar</w:t>
      </w:r>
      <w:r w:rsidRPr="0062470A">
        <w:t xml:space="preserve"> </w:t>
      </w:r>
      <w:r>
        <w:t>–h</w:t>
      </w:r>
      <w:r w:rsidRPr="0062470A">
        <w:t>oy vamos a votar que sí</w:t>
      </w:r>
      <w:r>
        <w:t>–</w:t>
      </w:r>
      <w:r w:rsidRPr="0062470A">
        <w:t xml:space="preserve"> por votar que sí a devolver estos</w:t>
      </w:r>
      <w:r>
        <w:t xml:space="preserve"> presupuestos al Gobierno Vasco.</w:t>
      </w:r>
      <w:r w:rsidRPr="0062470A">
        <w:t xml:space="preserve"> </w:t>
      </w:r>
      <w:r>
        <w:t>E</w:t>
      </w:r>
      <w:r w:rsidRPr="0062470A">
        <w:t>ntre otras cosas, porque son unos presupuestos que son</w:t>
      </w:r>
      <w:r>
        <w:t xml:space="preserve"> malos para los</w:t>
      </w:r>
      <w:r w:rsidRPr="0062470A">
        <w:t xml:space="preserve"> vascos</w:t>
      </w:r>
      <w:r>
        <w:t>,</w:t>
      </w:r>
      <w:r w:rsidRPr="0062470A">
        <w:t xml:space="preserve"> también para nos</w:t>
      </w:r>
      <w:r>
        <w:t xml:space="preserve">otros, que también somos vascos. Pero no, </w:t>
      </w:r>
      <w:r w:rsidRPr="0062470A">
        <w:t>de felices</w:t>
      </w:r>
      <w:r>
        <w:t>,</w:t>
      </w:r>
      <w:r w:rsidRPr="0062470A">
        <w:t xml:space="preserve"> no estamos nada felices</w:t>
      </w:r>
      <w:r>
        <w:t>,</w:t>
      </w:r>
      <w:r w:rsidRPr="0062470A">
        <w:t xml:space="preserve"> y menos viendo la deriva de este Gobierno, a todos los niveles, en el económico, en el político y en el social</w:t>
      </w:r>
      <w:r>
        <w:t>.</w:t>
      </w:r>
    </w:p>
    <w:p w:rsidR="00E3565C" w:rsidRDefault="00E3565C" w:rsidP="00C025A1">
      <w:pPr>
        <w:pStyle w:val="Texto"/>
      </w:pPr>
    </w:p>
    <w:p w:rsidR="00E3565C" w:rsidRDefault="00E3565C" w:rsidP="00BE0786">
      <w:pPr>
        <w:pStyle w:val="Texto"/>
      </w:pPr>
      <w:r>
        <w:t>M</w:t>
      </w:r>
      <w:r w:rsidRPr="0062470A">
        <w:t>e dice</w:t>
      </w:r>
      <w:r>
        <w:t xml:space="preserve"> usted</w:t>
      </w:r>
      <w:r w:rsidRPr="0062470A">
        <w:t xml:space="preserve"> </w:t>
      </w:r>
      <w:r>
        <w:t xml:space="preserve">que </w:t>
      </w:r>
      <w:r w:rsidRPr="0062470A">
        <w:t xml:space="preserve">en la RGI la mayoría son autóctonos. Oiga, </w:t>
      </w:r>
      <w:r>
        <w:t>¿</w:t>
      </w:r>
      <w:r w:rsidRPr="0062470A">
        <w:t>y qué pasa</w:t>
      </w:r>
      <w:r>
        <w:t xml:space="preserve">? ¿Usted no </w:t>
      </w:r>
      <w:r w:rsidRPr="0062470A">
        <w:t>conoce jetas autóctono</w:t>
      </w:r>
      <w:r>
        <w:t>s, o qué? A ver,</w:t>
      </w:r>
      <w:r w:rsidRPr="0062470A">
        <w:t xml:space="preserve"> cuando yo estoy diciendo que el fraude que</w:t>
      </w:r>
      <w:r>
        <w:t xml:space="preserve"> hay, yo</w:t>
      </w:r>
      <w:r w:rsidRPr="0062470A">
        <w:t xml:space="preserve"> no digo que lo hagan </w:t>
      </w:r>
      <w:r>
        <w:t>unos u otros,</w:t>
      </w:r>
      <w:r w:rsidRPr="0062470A">
        <w:t xml:space="preserve"> a ver</w:t>
      </w:r>
      <w:r>
        <w:t>,</w:t>
      </w:r>
      <w:r w:rsidRPr="0062470A">
        <w:t xml:space="preserve"> probablemente haya más autóctonos. De hecho, yo conozco varios autóctonos</w:t>
      </w:r>
      <w:r>
        <w:t>.</w:t>
      </w:r>
    </w:p>
    <w:p w:rsidR="00E3565C" w:rsidRDefault="00E3565C" w:rsidP="00BE0786">
      <w:pPr>
        <w:pStyle w:val="Texto"/>
      </w:pPr>
    </w:p>
    <w:p w:rsidR="00E3565C" w:rsidRDefault="00E3565C" w:rsidP="00BE0786">
      <w:pPr>
        <w:pStyle w:val="Texto"/>
      </w:pPr>
      <w:r w:rsidRPr="0062470A">
        <w:t>Y me dice se ha pac</w:t>
      </w:r>
      <w:r>
        <w:t>ificado la educación concertada,</w:t>
      </w:r>
      <w:r w:rsidRPr="0062470A">
        <w:t xml:space="preserve"> </w:t>
      </w:r>
      <w:r>
        <w:t>r</w:t>
      </w:r>
      <w:r w:rsidRPr="0062470A">
        <w:t>esulta que nosotros metemos</w:t>
      </w:r>
      <w:r>
        <w:t>. Oiga, el</w:t>
      </w:r>
      <w:r w:rsidRPr="0062470A">
        <w:t xml:space="preserve"> año pasad</w:t>
      </w:r>
      <w:r>
        <w:t>o en la enmienda a la totalidad,</w:t>
      </w:r>
      <w:r w:rsidRPr="0062470A">
        <w:t xml:space="preserve"> </w:t>
      </w:r>
      <w:r>
        <w:t>u</w:t>
      </w:r>
      <w:r w:rsidRPr="0062470A">
        <w:t xml:space="preserve">no de los </w:t>
      </w:r>
      <w:r w:rsidRPr="0062470A">
        <w:lastRenderedPageBreak/>
        <w:t>puntos era que la subida de la concertada para el año 20 era cero</w:t>
      </w:r>
      <w:r>
        <w:t>,</w:t>
      </w:r>
      <w:r w:rsidRPr="0062470A">
        <w:t xml:space="preserve"> era cero la previsión del proyecto de ley que nos trajo el señor Azpiazu</w:t>
      </w:r>
      <w:r>
        <w:t xml:space="preserve"> a</w:t>
      </w:r>
      <w:r w:rsidRPr="0062470A">
        <w:t xml:space="preserve"> </w:t>
      </w:r>
      <w:r>
        <w:t>e</w:t>
      </w:r>
      <w:r w:rsidRPr="0062470A">
        <w:t>ste Parlamento</w:t>
      </w:r>
      <w:r>
        <w:t>.</w:t>
      </w:r>
      <w:r w:rsidRPr="0062470A">
        <w:t xml:space="preserve"> </w:t>
      </w:r>
      <w:r>
        <w:t>E</w:t>
      </w:r>
      <w:r w:rsidRPr="0062470A">
        <w:t>ra cero la subida de sueldos de los profesores y profesoras de la concertada. Eso es lo que trajeron ustedes aquí</w:t>
      </w:r>
      <w:r>
        <w:t xml:space="preserve"> el año pasado por estas fechas.</w:t>
      </w:r>
      <w:r w:rsidRPr="0062470A">
        <w:t xml:space="preserve"> </w:t>
      </w:r>
      <w:r>
        <w:t>P</w:t>
      </w:r>
      <w:r w:rsidRPr="0062470A">
        <w:t>or estas fechas</w:t>
      </w:r>
      <w:r>
        <w:t>.</w:t>
      </w:r>
      <w:r w:rsidRPr="0062470A">
        <w:t xml:space="preserve"> </w:t>
      </w:r>
      <w:r>
        <w:t>Y</w:t>
      </w:r>
      <w:r w:rsidRPr="0062470A">
        <w:t xml:space="preserve"> en febrero</w:t>
      </w:r>
      <w:r>
        <w:t>,</w:t>
      </w:r>
      <w:r w:rsidRPr="0062470A">
        <w:t xml:space="preserve"> en febrero, que les dio mucha vergüenza, lo </w:t>
      </w:r>
      <w:r>
        <w:t>equipararon a los funcionarios.</w:t>
      </w:r>
    </w:p>
    <w:p w:rsidR="00E3565C" w:rsidRDefault="00E3565C" w:rsidP="00BE0786">
      <w:pPr>
        <w:pStyle w:val="Texto"/>
      </w:pPr>
    </w:p>
    <w:p w:rsidR="00E3565C" w:rsidRDefault="00E3565C" w:rsidP="00BE0786">
      <w:pPr>
        <w:pStyle w:val="Texto"/>
      </w:pPr>
      <w:r>
        <w:t>Y, oiga, n</w:t>
      </w:r>
      <w:r w:rsidRPr="0062470A">
        <w:t xml:space="preserve">o sé si ha sido usted </w:t>
      </w:r>
      <w:r>
        <w:t xml:space="preserve">o </w:t>
      </w:r>
      <w:r w:rsidRPr="0062470A">
        <w:t>ha sido el señor Arruabarrena, evidentemente</w:t>
      </w:r>
      <w:r>
        <w:t>,</w:t>
      </w:r>
      <w:r w:rsidRPr="0062470A">
        <w:t xml:space="preserve"> a ver</w:t>
      </w:r>
      <w:r>
        <w:t>,</w:t>
      </w:r>
      <w:r w:rsidRPr="0062470A">
        <w:t xml:space="preserve"> las partidas nominales, señor Arruabarrena, en la </w:t>
      </w:r>
      <w:r>
        <w:t>prórroga</w:t>
      </w:r>
      <w:r w:rsidRPr="0062470A">
        <w:t xml:space="preserve"> presupuestaria no se pactan</w:t>
      </w:r>
      <w:r>
        <w:t>.</w:t>
      </w:r>
      <w:r w:rsidRPr="0062470A">
        <w:t xml:space="preserve"> </w:t>
      </w:r>
      <w:r>
        <w:t>La Ley de prórroga</w:t>
      </w:r>
      <w:r w:rsidRPr="0062470A">
        <w:t xml:space="preserve"> establece q</w:t>
      </w:r>
      <w:r>
        <w:t>ué partidas hay que ejecutar ese año… no, sí, sí, mírese</w:t>
      </w:r>
      <w:r w:rsidRPr="0062470A">
        <w:t xml:space="preserve"> la ley que regula</w:t>
      </w:r>
      <w:r>
        <w:t>, la ley</w:t>
      </w:r>
      <w:r w:rsidRPr="0062470A">
        <w:t xml:space="preserve"> presupuestaria que regula la prórroga y</w:t>
      </w:r>
      <w:r>
        <w:t xml:space="preserve"> verá.</w:t>
      </w:r>
    </w:p>
    <w:p w:rsidR="00E3565C" w:rsidRDefault="00E3565C" w:rsidP="00BE0786">
      <w:pPr>
        <w:pStyle w:val="Texto"/>
      </w:pPr>
    </w:p>
    <w:p w:rsidR="00E3565C" w:rsidRDefault="00E3565C" w:rsidP="00BE0786">
      <w:pPr>
        <w:pStyle w:val="Texto"/>
      </w:pPr>
      <w:r>
        <w:t>Hombre, si usted</w:t>
      </w:r>
      <w:r w:rsidRPr="0062470A">
        <w:t xml:space="preserve"> considera que el Cl</w:t>
      </w:r>
      <w:r>
        <w:t>ub Z</w:t>
      </w:r>
      <w:r w:rsidRPr="0062470A">
        <w:t>uzenak</w:t>
      </w:r>
      <w:r>
        <w:t>, de deporte de</w:t>
      </w:r>
      <w:r w:rsidRPr="0062470A">
        <w:t xml:space="preserve"> discapacitados</w:t>
      </w:r>
      <w:r>
        <w:t>, es clientelar</w:t>
      </w:r>
      <w:r w:rsidRPr="0062470A">
        <w:t xml:space="preserve"> del PP</w:t>
      </w:r>
      <w:r>
        <w:t>,</w:t>
      </w:r>
      <w:r w:rsidRPr="0062470A">
        <w:t xml:space="preserve"> y</w:t>
      </w:r>
      <w:r>
        <w:t>o estaré</w:t>
      </w:r>
      <w:r w:rsidRPr="0062470A">
        <w:t xml:space="preserve"> encantado, pero lo dudo</w:t>
      </w:r>
      <w:r>
        <w:t>.</w:t>
      </w:r>
      <w:r w:rsidRPr="0062470A">
        <w:t xml:space="preserve"> </w:t>
      </w:r>
      <w:r>
        <w:t>O</w:t>
      </w:r>
      <w:r w:rsidRPr="0062470A">
        <w:t xml:space="preserve"> que el baloncesto femenino </w:t>
      </w:r>
      <w:r>
        <w:t>sean</w:t>
      </w:r>
      <w:r w:rsidRPr="0062470A">
        <w:t xml:space="preserve"> clientelares</w:t>
      </w:r>
      <w:r>
        <w:t xml:space="preserve"> del PP,</w:t>
      </w:r>
      <w:r w:rsidRPr="0062470A">
        <w:t xml:space="preserve"> Argazki </w:t>
      </w:r>
      <w:r>
        <w:t>Ara</w:t>
      </w:r>
      <w:r w:rsidRPr="0062470A">
        <w:t>berri, pues no lo sé, no sé si son cliente</w:t>
      </w:r>
      <w:r>
        <w:t>lare</w:t>
      </w:r>
      <w:r w:rsidRPr="0062470A">
        <w:t>s</w:t>
      </w:r>
      <w:r>
        <w:t xml:space="preserve"> o</w:t>
      </w:r>
      <w:r w:rsidRPr="0062470A">
        <w:t xml:space="preserve"> no. Estaría encantado de que lo sean</w:t>
      </w:r>
      <w:r>
        <w:t>,</w:t>
      </w:r>
      <w:r w:rsidRPr="0062470A">
        <w:t xml:space="preserve"> </w:t>
      </w:r>
      <w:r>
        <w:t>¿</w:t>
      </w:r>
      <w:r w:rsidRPr="0062470A">
        <w:t>verdad</w:t>
      </w:r>
      <w:r>
        <w:t>?,</w:t>
      </w:r>
      <w:r w:rsidRPr="0062470A">
        <w:t xml:space="preserve"> o el </w:t>
      </w:r>
      <w:r>
        <w:t>balo</w:t>
      </w:r>
      <w:r w:rsidRPr="0062470A">
        <w:t>nmano</w:t>
      </w:r>
      <w:r>
        <w:t xml:space="preserve"> femenino </w:t>
      </w:r>
      <w:r w:rsidRPr="00AE701C">
        <w:t>E</w:t>
      </w:r>
      <w:r>
        <w:t>harialdea. Estaré encantado</w:t>
      </w:r>
      <w:r w:rsidRPr="0062470A">
        <w:t xml:space="preserve"> de que sean clientelares del Partido Popular. No me consta</w:t>
      </w:r>
      <w:r>
        <w:t>,</w:t>
      </w:r>
      <w:r w:rsidRPr="0062470A">
        <w:t xml:space="preserve"> </w:t>
      </w:r>
      <w:r>
        <w:t>n</w:t>
      </w:r>
      <w:r w:rsidRPr="0062470A">
        <w:t>o me consta, pero</w:t>
      </w:r>
      <w:r>
        <w:t>,</w:t>
      </w:r>
      <w:r w:rsidRPr="0062470A">
        <w:t xml:space="preserve"> en fin, no tendría ningún inconveniente. </w:t>
      </w:r>
      <w:r>
        <w:t>A usted quizás le molesta mucho.</w:t>
      </w:r>
    </w:p>
    <w:p w:rsidR="00E3565C" w:rsidRDefault="00E3565C" w:rsidP="00BE0786">
      <w:pPr>
        <w:pStyle w:val="Texto"/>
      </w:pPr>
    </w:p>
    <w:p w:rsidR="00E3565C" w:rsidRDefault="00E3565C" w:rsidP="00BE0786">
      <w:pPr>
        <w:pStyle w:val="Texto"/>
      </w:pPr>
      <w:r>
        <w:t>P</w:t>
      </w:r>
      <w:r w:rsidRPr="0062470A">
        <w:t>ero estos clubes tenían derecho</w:t>
      </w:r>
      <w:r>
        <w:t>,</w:t>
      </w:r>
      <w:r w:rsidRPr="0062470A">
        <w:t xml:space="preserve"> no por lo que por aprobó en febrero el Gobierno, sino por la norma presupuestaria</w:t>
      </w:r>
      <w:r>
        <w:t>,</w:t>
      </w:r>
      <w:r w:rsidRPr="0062470A">
        <w:t xml:space="preserve"> que conoce m</w:t>
      </w:r>
      <w:r>
        <w:t>uy bien el señor Azpiazu, que la ha</w:t>
      </w:r>
      <w:r w:rsidRPr="0062470A">
        <w:t xml:space="preserve"> </w:t>
      </w:r>
      <w:r>
        <w:t>in</w:t>
      </w:r>
      <w:r w:rsidRPr="0062470A">
        <w:t>cumplido</w:t>
      </w:r>
      <w:r>
        <w:t>.</w:t>
      </w:r>
      <w:r w:rsidRPr="0062470A">
        <w:t xml:space="preserve"> </w:t>
      </w:r>
      <w:r>
        <w:t>T</w:t>
      </w:r>
      <w:r w:rsidRPr="0062470A">
        <w:t>ambién</w:t>
      </w:r>
      <w:r>
        <w:t>.</w:t>
      </w:r>
    </w:p>
    <w:p w:rsidR="00E3565C" w:rsidRDefault="00E3565C" w:rsidP="00BE0786">
      <w:pPr>
        <w:pStyle w:val="Texto"/>
      </w:pPr>
    </w:p>
    <w:p w:rsidR="00E3565C" w:rsidRDefault="00E3565C" w:rsidP="00BE0786">
      <w:pPr>
        <w:pStyle w:val="Texto"/>
      </w:pPr>
      <w:r>
        <w:t>Y luego</w:t>
      </w:r>
      <w:r w:rsidRPr="0062470A">
        <w:t xml:space="preserve"> usted me dice </w:t>
      </w:r>
      <w:r>
        <w:t>"</w:t>
      </w:r>
      <w:r w:rsidRPr="0062470A">
        <w:t>vamos a ver si dejamos de hacer demagogia</w:t>
      </w:r>
      <w:r>
        <w:t>". Oiga, p</w:t>
      </w:r>
      <w:r w:rsidRPr="0062470A">
        <w:t xml:space="preserve">ero si usted </w:t>
      </w:r>
      <w:r>
        <w:t xml:space="preserve">es </w:t>
      </w:r>
      <w:r w:rsidRPr="0062470A">
        <w:t>un experto</w:t>
      </w:r>
      <w:r>
        <w:t>. A ver,</w:t>
      </w:r>
      <w:r w:rsidRPr="0062470A">
        <w:t xml:space="preserve"> reciente</w:t>
      </w:r>
      <w:r>
        <w:t>,</w:t>
      </w:r>
      <w:r w:rsidRPr="0062470A">
        <w:t xml:space="preserve"> pero</w:t>
      </w:r>
      <w:r>
        <w:t>,</w:t>
      </w:r>
      <w:r w:rsidRPr="0062470A">
        <w:t xml:space="preserve"> experto</w:t>
      </w:r>
      <w:r>
        <w:t>,</w:t>
      </w:r>
      <w:r w:rsidRPr="0062470A">
        <w:t xml:space="preserve"> ha llegado recientemente, pero</w:t>
      </w:r>
      <w:r>
        <w:t>,</w:t>
      </w:r>
      <w:r w:rsidRPr="0062470A">
        <w:t xml:space="preserve"> en</w:t>
      </w:r>
      <w:r>
        <w:t xml:space="preserve"> fin,</w:t>
      </w:r>
      <w:r w:rsidRPr="0062470A">
        <w:t xml:space="preserve"> es experto,</w:t>
      </w:r>
      <w:r>
        <w:t xml:space="preserve"> hombre.</w:t>
      </w:r>
      <w:r w:rsidRPr="0062470A">
        <w:t xml:space="preserve"> </w:t>
      </w:r>
      <w:r>
        <w:t>U</w:t>
      </w:r>
      <w:r w:rsidRPr="0062470A">
        <w:t>sted pretende</w:t>
      </w:r>
      <w:r>
        <w:t>,</w:t>
      </w:r>
      <w:r w:rsidRPr="0062470A">
        <w:t xml:space="preserve"> o sea</w:t>
      </w:r>
      <w:r>
        <w:t>,</w:t>
      </w:r>
      <w:r w:rsidRPr="0062470A">
        <w:t xml:space="preserve"> nuestra propuesta fiscal, ni se plantea</w:t>
      </w:r>
      <w:r>
        <w:t>,</w:t>
      </w:r>
      <w:r w:rsidRPr="0062470A">
        <w:t xml:space="preserve"> ni se habla</w:t>
      </w:r>
      <w:r>
        <w:t>, ni tal,</w:t>
      </w:r>
      <w:r w:rsidRPr="0062470A">
        <w:t xml:space="preserve"> y usted pretende que</w:t>
      </w:r>
      <w:r>
        <w:t xml:space="preserve"> yo haga enmiendas a</w:t>
      </w:r>
      <w:r w:rsidRPr="0062470A">
        <w:t xml:space="preserve"> este presupuesto, teniend</w:t>
      </w:r>
      <w:r>
        <w:t>o en cuenta mi propuesta fiscal.</w:t>
      </w:r>
      <w:r w:rsidRPr="0062470A">
        <w:t xml:space="preserve"> </w:t>
      </w:r>
      <w:r>
        <w:t>E</w:t>
      </w:r>
      <w:r w:rsidRPr="0062470A">
        <w:t>so es hacerse trampas en el solitario. Es</w:t>
      </w:r>
      <w:r>
        <w:t>o es hacerse trampas.</w:t>
      </w:r>
    </w:p>
    <w:p w:rsidR="00E3565C" w:rsidRDefault="00E3565C" w:rsidP="00BE0786">
      <w:pPr>
        <w:pStyle w:val="Texto"/>
      </w:pPr>
    </w:p>
    <w:p w:rsidR="00E3565C" w:rsidRDefault="00E3565C" w:rsidP="00BE0786">
      <w:pPr>
        <w:pStyle w:val="Texto"/>
      </w:pPr>
      <w:r>
        <w:lastRenderedPageBreak/>
        <w:t xml:space="preserve">¿Por </w:t>
      </w:r>
      <w:r w:rsidRPr="0062470A">
        <w:t>qué no han querido pactar con nosotros el ingreso y el gasto</w:t>
      </w:r>
      <w:r>
        <w:t>? Ya</w:t>
      </w:r>
      <w:r w:rsidRPr="0062470A">
        <w:t xml:space="preserve"> verá cómo cuadra</w:t>
      </w:r>
      <w:r>
        <w:t>ba,</w:t>
      </w:r>
      <w:r w:rsidRPr="0062470A">
        <w:t xml:space="preserve"> y</w:t>
      </w:r>
      <w:r>
        <w:t>a</w:t>
      </w:r>
      <w:r w:rsidRPr="0062470A">
        <w:t xml:space="preserve"> ver</w:t>
      </w:r>
      <w:r>
        <w:t>á como cuadra, como cuadró</w:t>
      </w:r>
      <w:r w:rsidRPr="0062470A">
        <w:t xml:space="preserve"> en el 17 y en el 18</w:t>
      </w:r>
      <w:r>
        <w:t>. Pero ustedes</w:t>
      </w:r>
      <w:r w:rsidRPr="0062470A">
        <w:t xml:space="preserve"> se han negado</w:t>
      </w:r>
      <w:r>
        <w:t>, se han negado</w:t>
      </w:r>
      <w:r w:rsidRPr="0062470A">
        <w:t xml:space="preserve"> a revisar el ingreso. No </w:t>
      </w:r>
      <w:r>
        <w:t>me venga haciendo</w:t>
      </w:r>
      <w:r w:rsidRPr="0062470A">
        <w:t xml:space="preserve"> trampas en el solitario</w:t>
      </w:r>
      <w:r>
        <w:t>.</w:t>
      </w:r>
    </w:p>
    <w:p w:rsidR="00E3565C" w:rsidRDefault="00E3565C" w:rsidP="00BE0786">
      <w:pPr>
        <w:pStyle w:val="Texto"/>
      </w:pPr>
    </w:p>
    <w:p w:rsidR="00E3565C" w:rsidRDefault="00E3565C" w:rsidP="00BE0786">
      <w:pPr>
        <w:pStyle w:val="Texto"/>
      </w:pPr>
      <w:r>
        <w:t>Y</w:t>
      </w:r>
      <w:r w:rsidRPr="0062470A">
        <w:t xml:space="preserve"> me dice que el sistema informático</w:t>
      </w:r>
      <w:r>
        <w:t>. Oiga, ¿sabe usted cuánto dineral nos gastamos en</w:t>
      </w:r>
      <w:r w:rsidRPr="0062470A">
        <w:t xml:space="preserve"> sistema informático</w:t>
      </w:r>
      <w:r>
        <w:t>, en EJIE, una sociedad. Usted la Corama no la conoció. Usted igual sí. Estudio, señor Ibarretxe, presidente del Gobierno vasco, para ver el sector público… t</w:t>
      </w:r>
      <w:r w:rsidRPr="0062470A">
        <w:t>ropecientos</w:t>
      </w:r>
      <w:r>
        <w:t xml:space="preserve"> </w:t>
      </w:r>
      <w:r w:rsidRPr="0062470A">
        <w:t>mil folios así</w:t>
      </w:r>
      <w:r>
        <w:t>;</w:t>
      </w:r>
      <w:r w:rsidRPr="0062470A">
        <w:t xml:space="preserve"> todas las empresas, entes, a ver cómo estaban</w:t>
      </w:r>
      <w:r>
        <w:t>, cuá</w:t>
      </w:r>
      <w:r w:rsidRPr="0062470A">
        <w:t>l sobraba</w:t>
      </w:r>
      <w:r>
        <w:t>… Salió</w:t>
      </w:r>
      <w:r w:rsidRPr="0062470A">
        <w:t xml:space="preserve"> que había una que se </w:t>
      </w:r>
      <w:r>
        <w:t>había quedado sin objeto social. Le dijimos</w:t>
      </w:r>
      <w:r w:rsidRPr="0062470A">
        <w:t xml:space="preserve"> </w:t>
      </w:r>
      <w:r>
        <w:t>"</w:t>
      </w:r>
      <w:r w:rsidRPr="0062470A">
        <w:t>la cerramos</w:t>
      </w:r>
      <w:r>
        <w:t>" y decía</w:t>
      </w:r>
      <w:r w:rsidRPr="0062470A">
        <w:t xml:space="preserve"> </w:t>
      </w:r>
      <w:r>
        <w:t>"</w:t>
      </w:r>
      <w:r w:rsidRPr="0062470A">
        <w:t>no</w:t>
      </w:r>
      <w:r>
        <w:t>,</w:t>
      </w:r>
      <w:r w:rsidRPr="0062470A">
        <w:t xml:space="preserve"> le cambiamos el objeto social</w:t>
      </w:r>
      <w:r>
        <w:t>"</w:t>
      </w:r>
      <w:r w:rsidRPr="0062470A">
        <w:t>. Se llama</w:t>
      </w:r>
      <w:r>
        <w:t>ba EJIE. Se le cambia</w:t>
      </w:r>
      <w:r w:rsidRPr="0062470A">
        <w:t xml:space="preserve"> el objeto social y nos cuesta </w:t>
      </w:r>
      <w:r>
        <w:t>a</w:t>
      </w:r>
      <w:r w:rsidRPr="0062470A">
        <w:t>l año más de 40</w:t>
      </w:r>
      <w:r>
        <w:t xml:space="preserve"> o 50 m</w:t>
      </w:r>
      <w:r w:rsidRPr="0062470A">
        <w:t xml:space="preserve">illones de </w:t>
      </w:r>
      <w:r>
        <w:t>euros,</w:t>
      </w:r>
      <w:r w:rsidRPr="0062470A">
        <w:t xml:space="preserve"> y luego, además, cada departamento se gasta</w:t>
      </w:r>
      <w:r>
        <w:t xml:space="preserve"> en informática una barbaridad.</w:t>
      </w:r>
    </w:p>
    <w:p w:rsidR="00E3565C" w:rsidRDefault="00E3565C" w:rsidP="00BE0786">
      <w:pPr>
        <w:pStyle w:val="Texto"/>
      </w:pPr>
    </w:p>
    <w:p w:rsidR="00E3565C" w:rsidRDefault="00E3565C" w:rsidP="00BE0786">
      <w:pPr>
        <w:pStyle w:val="Texto"/>
      </w:pPr>
      <w:r w:rsidRPr="0062470A">
        <w:t xml:space="preserve">Oiga, será una </w:t>
      </w:r>
      <w:r>
        <w:t>broma</w:t>
      </w:r>
      <w:r w:rsidRPr="0062470A">
        <w:t xml:space="preserve"> lo que me está diciendo. Me dice que </w:t>
      </w:r>
      <w:r>
        <w:t>nuestros compañeros recortan</w:t>
      </w:r>
      <w:r w:rsidRPr="0062470A">
        <w:t>.</w:t>
      </w:r>
      <w:r>
        <w:t xml:space="preserve"> Oiga,</w:t>
      </w:r>
      <w:r w:rsidRPr="0062470A">
        <w:t xml:space="preserve"> </w:t>
      </w:r>
      <w:r>
        <w:t>n</w:t>
      </w:r>
      <w:r w:rsidRPr="0062470A">
        <w:t xml:space="preserve">osotros también hemos hecho </w:t>
      </w:r>
      <w:r>
        <w:t>enmiendas,</w:t>
      </w:r>
      <w:r w:rsidRPr="0062470A">
        <w:t xml:space="preserve"> que recortan en educación y </w:t>
      </w:r>
      <w:r>
        <w:t>en salud,</w:t>
      </w:r>
      <w:r w:rsidRPr="0062470A">
        <w:t xml:space="preserve"> g</w:t>
      </w:r>
      <w:r>
        <w:t>asto corriente inútil. A usted le</w:t>
      </w:r>
      <w:r w:rsidRPr="0062470A">
        <w:t xml:space="preserve"> molesta mucho las enmiendas en compras de libros, en viajes</w:t>
      </w:r>
      <w:r>
        <w:t>, en publicidad,</w:t>
      </w:r>
      <w:r w:rsidRPr="0062470A">
        <w:t xml:space="preserve"> </w:t>
      </w:r>
      <w:r>
        <w:t>l</w:t>
      </w:r>
      <w:r w:rsidRPr="0062470A">
        <w:t>as que hacemos</w:t>
      </w:r>
      <w:r>
        <w:t>,</w:t>
      </w:r>
      <w:r w:rsidRPr="0062470A">
        <w:t xml:space="preserve"> </w:t>
      </w:r>
      <w:r>
        <w:t>¿no? Si usted mirara</w:t>
      </w:r>
      <w:r w:rsidRPr="0062470A">
        <w:t xml:space="preserve"> la ejecución del presupuesto, vería que la mayoría de ellas se ejecutan poco</w:t>
      </w:r>
      <w:r>
        <w:t xml:space="preserve"> o</w:t>
      </w:r>
      <w:r w:rsidRPr="0062470A">
        <w:t xml:space="preserve"> nada y que </w:t>
      </w:r>
      <w:r>
        <w:t>e</w:t>
      </w:r>
      <w:r w:rsidRPr="0062470A">
        <w:t>se dinero</w:t>
      </w:r>
      <w:r>
        <w:t>,</w:t>
      </w:r>
      <w:r w:rsidRPr="0062470A">
        <w:t xml:space="preserve"> al final</w:t>
      </w:r>
      <w:r>
        <w:t>,</w:t>
      </w:r>
      <w:r w:rsidRPr="0062470A">
        <w:t xml:space="preserve"> el Gobierno, cada </w:t>
      </w:r>
      <w:r>
        <w:t>departamento se lo gasta</w:t>
      </w:r>
      <w:r w:rsidRPr="0062470A">
        <w:t xml:space="preserve"> </w:t>
      </w:r>
      <w:r>
        <w:t>–le iba a decir una burrada– en flores…</w:t>
      </w:r>
    </w:p>
    <w:p w:rsidR="00E3565C" w:rsidRDefault="00E3565C" w:rsidP="00C025A1">
      <w:pPr>
        <w:pStyle w:val="Texto"/>
      </w:pPr>
    </w:p>
    <w:p w:rsidR="00E3565C" w:rsidRPr="00A00CA0" w:rsidRDefault="00E3565C" w:rsidP="00C025A1">
      <w:pPr>
        <w:pStyle w:val="Texto"/>
      </w:pPr>
      <w:r>
        <w:t>(15. zintaren amaiera)</w:t>
      </w:r>
    </w:p>
    <w:p w:rsidR="00E3565C" w:rsidRDefault="00E3565C" w:rsidP="00C14677">
      <w:pPr>
        <w:pStyle w:val="Texto"/>
      </w:pPr>
      <w:r>
        <w:t>(16. zintaren hasiera)</w:t>
      </w:r>
    </w:p>
    <w:p w:rsidR="00E3565C" w:rsidRDefault="00E3565C" w:rsidP="00C14677">
      <w:pPr>
        <w:pStyle w:val="Texto"/>
      </w:pPr>
    </w:p>
    <w:p w:rsidR="00E3565C" w:rsidRDefault="00E3565C" w:rsidP="00C14677">
      <w:pPr>
        <w:pStyle w:val="Texto"/>
      </w:pPr>
      <w:r>
        <w:t>...</w:t>
      </w:r>
      <w:r w:rsidRPr="00F2591A">
        <w:t xml:space="preserve"> vería que la mayoría de ellas se ejecutan poco nada y que ese dinero que al final</w:t>
      </w:r>
      <w:r>
        <w:t>,</w:t>
      </w:r>
      <w:r w:rsidRPr="00F2591A">
        <w:t xml:space="preserve"> el Gobierno</w:t>
      </w:r>
      <w:r>
        <w:t>,</w:t>
      </w:r>
      <w:r w:rsidRPr="00F2591A">
        <w:t xml:space="preserve"> c</w:t>
      </w:r>
      <w:r>
        <w:t xml:space="preserve">ada el departamento se lo gasta, le iba a </w:t>
      </w:r>
      <w:r w:rsidRPr="00F2591A">
        <w:t>decir una burrada</w:t>
      </w:r>
      <w:r>
        <w:t>, en f</w:t>
      </w:r>
      <w:r w:rsidRPr="00F2591A">
        <w:t>lores. En Flores</w:t>
      </w:r>
      <w:r>
        <w:t>. Se lo gasta en f</w:t>
      </w:r>
      <w:r w:rsidRPr="00F2591A">
        <w:t>lores</w:t>
      </w:r>
      <w:r>
        <w:t>. Y</w:t>
      </w:r>
      <w:r w:rsidRPr="00F2591A">
        <w:t>, por lo tanto, se puede recortar.</w:t>
      </w:r>
    </w:p>
    <w:p w:rsidR="00E3565C" w:rsidRDefault="00E3565C" w:rsidP="00C14677">
      <w:pPr>
        <w:pStyle w:val="Texto"/>
      </w:pPr>
    </w:p>
    <w:p w:rsidR="00E3565C" w:rsidRDefault="00E3565C" w:rsidP="00C14677">
      <w:pPr>
        <w:pStyle w:val="Texto"/>
      </w:pPr>
      <w:r w:rsidRPr="00F2591A">
        <w:lastRenderedPageBreak/>
        <w:t>De hecho, en algunas de ellas, al cabo del tiempo no</w:t>
      </w:r>
      <w:r>
        <w:t>s hacen caso y la</w:t>
      </w:r>
      <w:r w:rsidRPr="00F2591A">
        <w:t>s recortan</w:t>
      </w:r>
      <w:r>
        <w:t>. Y las recortan. L</w:t>
      </w:r>
      <w:r w:rsidRPr="00F2591A">
        <w:t>o cual quiere decir que todavía se pueden recortar más, porque si el Gobierno Vasco ya la</w:t>
      </w:r>
      <w:r>
        <w:t>s</w:t>
      </w:r>
      <w:r w:rsidRPr="00F2591A">
        <w:t xml:space="preserve"> recorta de motu propio haciendo caso</w:t>
      </w:r>
      <w:r>
        <w:t>s</w:t>
      </w:r>
      <w:r w:rsidRPr="00F2591A">
        <w:t xml:space="preserve"> a enmiendas</w:t>
      </w:r>
      <w:r>
        <w:t xml:space="preserve"> nuestras </w:t>
      </w:r>
      <w:r w:rsidRPr="00F2591A">
        <w:t xml:space="preserve">del año pasado, como nos ha pasado en </w:t>
      </w:r>
      <w:r>
        <w:t>E</w:t>
      </w:r>
      <w:r w:rsidRPr="00F2591A">
        <w:t>ducación</w:t>
      </w:r>
      <w:r>
        <w:t>… R</w:t>
      </w:r>
      <w:r w:rsidRPr="00F2591A">
        <w:t xml:space="preserve">evise usted nuestras </w:t>
      </w:r>
      <w:r>
        <w:t xml:space="preserve">enmiendas </w:t>
      </w:r>
      <w:r w:rsidRPr="00F2591A">
        <w:t>del año pasa</w:t>
      </w:r>
      <w:r>
        <w:t>do</w:t>
      </w:r>
      <w:r w:rsidRPr="00F2591A">
        <w:t xml:space="preserve"> en </w:t>
      </w:r>
      <w:r>
        <w:t>E</w:t>
      </w:r>
      <w:r w:rsidRPr="00F2591A">
        <w:t xml:space="preserve">ducación y </w:t>
      </w:r>
      <w:r>
        <w:t>v</w:t>
      </w:r>
      <w:r w:rsidRPr="00F2591A">
        <w:t>e</w:t>
      </w:r>
      <w:r>
        <w:t>a</w:t>
      </w:r>
      <w:r w:rsidRPr="00F2591A">
        <w:t xml:space="preserve"> las partidas que ha traído el Gobierno</w:t>
      </w:r>
      <w:r>
        <w:t>.</w:t>
      </w:r>
    </w:p>
    <w:p w:rsidR="00E3565C" w:rsidRDefault="00E3565C" w:rsidP="00C14677">
      <w:pPr>
        <w:pStyle w:val="Texto"/>
      </w:pPr>
    </w:p>
    <w:p w:rsidR="00E3565C" w:rsidRDefault="00E3565C" w:rsidP="00C14677">
      <w:pPr>
        <w:pStyle w:val="Texto"/>
      </w:pPr>
      <w:r>
        <w:t>Y</w:t>
      </w:r>
      <w:r w:rsidRPr="00F2591A">
        <w:t xml:space="preserve"> </w:t>
      </w:r>
      <w:r>
        <w:t xml:space="preserve">me dice: "Oiga, </w:t>
      </w:r>
      <w:r w:rsidRPr="00F2591A">
        <w:t>yo no sé por qué se meten con l</w:t>
      </w:r>
      <w:r>
        <w:t>a</w:t>
      </w:r>
      <w:r w:rsidRPr="00F2591A">
        <w:t xml:space="preserve"> R</w:t>
      </w:r>
      <w:r>
        <w:t>GI</w:t>
      </w:r>
      <w:r w:rsidRPr="00F2591A">
        <w:t>, que ya sabemos que el fraude es el 2</w:t>
      </w:r>
      <w:r>
        <w:t> </w:t>
      </w:r>
      <w:r w:rsidRPr="00F2591A">
        <w:t>%</w:t>
      </w:r>
      <w:r>
        <w:t>"</w:t>
      </w:r>
      <w:r w:rsidRPr="00F2591A">
        <w:t xml:space="preserve">. </w:t>
      </w:r>
      <w:r>
        <w:t>A mí esto…</w:t>
      </w:r>
      <w:r w:rsidRPr="00F2591A">
        <w:t xml:space="preserve"> es fantástico</w:t>
      </w:r>
      <w:r>
        <w:t>. E</w:t>
      </w:r>
      <w:r w:rsidRPr="00F2591A">
        <w:t>sto de que a</w:t>
      </w:r>
      <w:r>
        <w:t>lguien sepa</w:t>
      </w:r>
      <w:r w:rsidRPr="00F2591A">
        <w:t xml:space="preserve"> cu</w:t>
      </w:r>
      <w:r>
        <w:t>á</w:t>
      </w:r>
      <w:r w:rsidRPr="00F2591A">
        <w:t>nto le están defraudando me parece para nota</w:t>
      </w:r>
      <w:r>
        <w:t>.</w:t>
      </w:r>
      <w:r w:rsidRPr="00F2591A">
        <w:t xml:space="preserve"> </w:t>
      </w:r>
      <w:r>
        <w:t>Para nota. Porque s</w:t>
      </w:r>
      <w:r w:rsidRPr="00F2591A">
        <w:t xml:space="preserve">abiendo que nos </w:t>
      </w:r>
      <w:r>
        <w:t xml:space="preserve">defraudan </w:t>
      </w:r>
      <w:r w:rsidRPr="00F2591A">
        <w:t>el 2</w:t>
      </w:r>
      <w:r>
        <w:t> % y quié</w:t>
      </w:r>
      <w:r w:rsidRPr="00F2591A">
        <w:t>n</w:t>
      </w:r>
      <w:r>
        <w:t xml:space="preserve"> nos defrauda,</w:t>
      </w:r>
      <w:r w:rsidRPr="00F2591A">
        <w:t xml:space="preserve"> </w:t>
      </w:r>
      <w:r>
        <w:t>¿</w:t>
      </w:r>
      <w:r w:rsidRPr="00F2591A">
        <w:t>no sé por qué no estamos en el cero</w:t>
      </w:r>
      <w:r>
        <w:t>? ¿</w:t>
      </w:r>
      <w:r w:rsidRPr="00F2591A">
        <w:t>Por</w:t>
      </w:r>
      <w:r>
        <w:t xml:space="preserve"> </w:t>
      </w:r>
      <w:r w:rsidRPr="00F2591A">
        <w:t>qu</w:t>
      </w:r>
      <w:r>
        <w:t>é</w:t>
      </w:r>
      <w:r w:rsidRPr="00F2591A">
        <w:t xml:space="preserve"> cree usted que nos defraudan el 2</w:t>
      </w:r>
      <w:r>
        <w:t> </w:t>
      </w:r>
      <w:r w:rsidRPr="00F2591A">
        <w:t>%</w:t>
      </w:r>
      <w:r>
        <w:t>?</w:t>
      </w:r>
      <w:r w:rsidRPr="00F2591A">
        <w:t xml:space="preserve"> </w:t>
      </w:r>
      <w:r>
        <w:t>¿P</w:t>
      </w:r>
      <w:r w:rsidRPr="00F2591A">
        <w:t>orque lo ha dicho la consejera</w:t>
      </w:r>
      <w:r>
        <w:t>?</w:t>
      </w:r>
      <w:r w:rsidRPr="00F2591A">
        <w:t xml:space="preserve"> </w:t>
      </w:r>
      <w:r>
        <w:t>¿</w:t>
      </w:r>
      <w:r w:rsidRPr="00F2591A">
        <w:t xml:space="preserve">Conoce </w:t>
      </w:r>
      <w:r>
        <w:t xml:space="preserve">a </w:t>
      </w:r>
      <w:r w:rsidRPr="00F2591A">
        <w:t>todos los defraudadores</w:t>
      </w:r>
      <w:r>
        <w:t>?</w:t>
      </w:r>
      <w:r w:rsidRPr="00F2591A">
        <w:t xml:space="preserve">, </w:t>
      </w:r>
      <w:r>
        <w:t>¿</w:t>
      </w:r>
      <w:r w:rsidRPr="00F2591A">
        <w:t>los conoce</w:t>
      </w:r>
      <w:r>
        <w:t>? N</w:t>
      </w:r>
      <w:r w:rsidRPr="00F2591A">
        <w:t>osotros llevamos años pidie</w:t>
      </w:r>
      <w:r>
        <w:t>ndo que se inspección esto bien. Y</w:t>
      </w:r>
      <w:r w:rsidRPr="00F2591A">
        <w:t xml:space="preserve"> a mí no me hable usted de que hay que practicar con los menos favorecidos</w:t>
      </w:r>
      <w:r>
        <w:t>. L</w:t>
      </w:r>
      <w:r w:rsidRPr="00F2591A">
        <w:t>a ley que tenemos hoy la aprobamos nosotros</w:t>
      </w:r>
      <w:r>
        <w:t xml:space="preserve">, </w:t>
      </w:r>
      <w:r w:rsidRPr="00F2591A">
        <w:t xml:space="preserve">con </w:t>
      </w:r>
      <w:r>
        <w:t xml:space="preserve">la </w:t>
      </w:r>
      <w:r w:rsidRPr="00F2591A">
        <w:t>abstención de su partido</w:t>
      </w:r>
      <w:r>
        <w:t>. Q</w:t>
      </w:r>
      <w:r w:rsidRPr="00F2591A">
        <w:t>ue lo sepa. Nosotros con aquellos señores</w:t>
      </w:r>
      <w:r>
        <w:t>. N</w:t>
      </w:r>
      <w:r w:rsidRPr="00F2591A">
        <w:t>o ustedes</w:t>
      </w:r>
      <w:r>
        <w:t>, que se abs</w:t>
      </w:r>
      <w:r w:rsidRPr="00F2591A">
        <w:t>tuvieron</w:t>
      </w:r>
      <w:r>
        <w:t xml:space="preserve">. Y sí, era </w:t>
      </w:r>
      <w:r w:rsidRPr="00F2591A">
        <w:t>para proteger a los más desfavorecidos, pero no para que nos hagan trampas</w:t>
      </w:r>
      <w:r>
        <w:t xml:space="preserve">. ¿Por qué </w:t>
      </w:r>
      <w:r w:rsidRPr="00F2591A">
        <w:t>defienden ustedes que se puede hacer trampas</w:t>
      </w:r>
      <w:r>
        <w:t>,</w:t>
      </w:r>
      <w:r w:rsidRPr="00F2591A">
        <w:t xml:space="preserve"> un </w:t>
      </w:r>
      <w:r>
        <w:t xml:space="preserve">2 %, un 10, </w:t>
      </w:r>
      <w:r w:rsidRPr="00F2591A">
        <w:t>un 15 en RGI y fiscalmente no</w:t>
      </w:r>
      <w:r>
        <w:t xml:space="preserve">? Porque yo no </w:t>
      </w:r>
      <w:r w:rsidRPr="00F2591A">
        <w:t>defiendo que haya defraudación fiscal</w:t>
      </w:r>
      <w:r>
        <w:t>.</w:t>
      </w:r>
    </w:p>
    <w:p w:rsidR="00E3565C" w:rsidRDefault="00E3565C" w:rsidP="00C14677">
      <w:pPr>
        <w:pStyle w:val="Texto"/>
      </w:pPr>
    </w:p>
    <w:p w:rsidR="00E3565C" w:rsidRDefault="00E3565C" w:rsidP="00C14677">
      <w:pPr>
        <w:pStyle w:val="Texto"/>
      </w:pPr>
      <w:r>
        <w:t>Ni si es mucha o poca. E</w:t>
      </w:r>
      <w:r w:rsidRPr="00F2591A">
        <w:t>ntiendo que el dinero público hay que controlarlo todo ello</w:t>
      </w:r>
      <w:r>
        <w:t xml:space="preserve">. Y yo, vida acomodada, pues no voy a decir que no he tenido, sobre todo si te comparas y viendo lo que pasa por el mundo pero reconózcame usted que para vida acomodada los </w:t>
      </w:r>
      <w:r w:rsidRPr="00F2591A">
        <w:t>del PNV durante estos 30 año</w:t>
      </w:r>
      <w:r>
        <w:t>. Acomodados, acomodados han vivido casi todos.</w:t>
      </w:r>
    </w:p>
    <w:p w:rsidR="00E3565C" w:rsidRDefault="00E3565C" w:rsidP="00B174CC">
      <w:pPr>
        <w:pStyle w:val="Texto"/>
      </w:pPr>
    </w:p>
    <w:p w:rsidR="00E3565C" w:rsidRDefault="00E3565C" w:rsidP="00B174CC">
      <w:pPr>
        <w:pStyle w:val="Texto"/>
      </w:pPr>
      <w:r>
        <w:t xml:space="preserve">Y lo del canon del agua… A ver, </w:t>
      </w:r>
      <w:r w:rsidRPr="00F2591A">
        <w:t xml:space="preserve">ustedes van a gravar la </w:t>
      </w:r>
      <w:r>
        <w:t xml:space="preserve">toma </w:t>
      </w:r>
      <w:r w:rsidRPr="00F2591A">
        <w:t>del agua, no el consumo del agua</w:t>
      </w:r>
      <w:r>
        <w:t>. Y ahora va y me</w:t>
      </w:r>
      <w:r w:rsidRPr="00F2591A">
        <w:t xml:space="preserve"> lo cuenta</w:t>
      </w:r>
      <w:r>
        <w:t xml:space="preserve">. Y me dice </w:t>
      </w:r>
      <w:r w:rsidRPr="00F2591A">
        <w:t>que eso es ecológicamente lo mejor</w:t>
      </w:r>
      <w:r>
        <w:t>. Y</w:t>
      </w:r>
      <w:r w:rsidRPr="00F2591A">
        <w:t xml:space="preserve"> e</w:t>
      </w:r>
      <w:r>
        <w:t>l despilfarro, que lo pague quié</w:t>
      </w:r>
      <w:r w:rsidRPr="00F2591A">
        <w:t>n</w:t>
      </w:r>
      <w:r>
        <w:t>. ¿E</w:t>
      </w:r>
      <w:r w:rsidRPr="00F2591A">
        <w:t>l responsable</w:t>
      </w:r>
      <w:r>
        <w:t>? No. Ese no paga, el responsable no paga.</w:t>
      </w:r>
      <w:r w:rsidRPr="00F2591A">
        <w:t xml:space="preserve"> </w:t>
      </w:r>
      <w:r>
        <w:t>E</w:t>
      </w:r>
      <w:r w:rsidRPr="00F2591A">
        <w:t>so no es muy ecologista.</w:t>
      </w:r>
    </w:p>
    <w:p w:rsidR="00E3565C" w:rsidRDefault="00E3565C" w:rsidP="00B174CC">
      <w:pPr>
        <w:pStyle w:val="Texto"/>
      </w:pPr>
    </w:p>
    <w:p w:rsidR="00E3565C" w:rsidRDefault="00E3565C" w:rsidP="00B174CC">
      <w:pPr>
        <w:pStyle w:val="Texto"/>
      </w:pPr>
      <w:r w:rsidRPr="00F2591A">
        <w:lastRenderedPageBreak/>
        <w:t xml:space="preserve">Me habla de </w:t>
      </w:r>
      <w:r>
        <w:t xml:space="preserve">Adostuz. Y de los </w:t>
      </w:r>
      <w:r w:rsidRPr="00F2591A">
        <w:t>profesores prejubilados</w:t>
      </w:r>
      <w:r>
        <w:t xml:space="preserve">. Pero a ver, en qué quedamos. O nuestras enmiendas son muy pocas, es poco dinero lo que planteamos en nuestras enmiendas a este presupuesto o quebramos el Gobierno </w:t>
      </w:r>
      <w:r w:rsidRPr="00F2591A">
        <w:t xml:space="preserve">con </w:t>
      </w:r>
      <w:r>
        <w:t>nue</w:t>
      </w:r>
      <w:r w:rsidRPr="00F2591A">
        <w:t>st</w:t>
      </w:r>
      <w:r>
        <w:t>r</w:t>
      </w:r>
      <w:r w:rsidRPr="00F2591A">
        <w:t>as enmiendas</w:t>
      </w:r>
      <w:r>
        <w:t xml:space="preserve">. ¿Qué hacemos? Porque también hemos planteado </w:t>
      </w:r>
      <w:r w:rsidRPr="00F2591A">
        <w:t xml:space="preserve">que las AES, las </w:t>
      </w:r>
      <w:r>
        <w:t>Ayudas de E</w:t>
      </w:r>
      <w:r w:rsidRPr="00F2591A">
        <w:t xml:space="preserve">mergencia </w:t>
      </w:r>
      <w:r>
        <w:t>S</w:t>
      </w:r>
      <w:r w:rsidRPr="00F2591A">
        <w:t>ocial, sea</w:t>
      </w:r>
      <w:r>
        <w:t xml:space="preserve">n partida </w:t>
      </w:r>
      <w:r w:rsidRPr="00F2591A">
        <w:t>ampliable</w:t>
      </w:r>
      <w:r>
        <w:t>, p</w:t>
      </w:r>
      <w:r w:rsidRPr="00F2591A">
        <w:t>or ejemplo, por poner</w:t>
      </w:r>
      <w:r>
        <w:t>le</w:t>
      </w:r>
      <w:r w:rsidRPr="00F2591A">
        <w:t xml:space="preserve"> un ejemplo</w:t>
      </w:r>
      <w:r>
        <w:t>.</w:t>
      </w:r>
    </w:p>
    <w:p w:rsidR="00E3565C" w:rsidRDefault="00E3565C" w:rsidP="00B174CC">
      <w:pPr>
        <w:pStyle w:val="Texto"/>
      </w:pPr>
    </w:p>
    <w:p w:rsidR="00E3565C" w:rsidRDefault="00E3565C" w:rsidP="00B174CC">
      <w:pPr>
        <w:pStyle w:val="Texto"/>
      </w:pPr>
      <w:r>
        <w:t>Y l</w:t>
      </w:r>
      <w:r w:rsidRPr="00F2591A">
        <w:t xml:space="preserve">a paga de Navidad. Oiga, usted </w:t>
      </w:r>
      <w:r>
        <w:t xml:space="preserve">es </w:t>
      </w:r>
      <w:r w:rsidRPr="00F2591A">
        <w:t>para nota. S</w:t>
      </w:r>
      <w:r>
        <w:t>í,</w:t>
      </w:r>
      <w:r w:rsidRPr="00F2591A">
        <w:t xml:space="preserve"> sí</w:t>
      </w:r>
      <w:r>
        <w:t>. El Gobierno de Rajoy recortó</w:t>
      </w:r>
      <w:r w:rsidRPr="00F2591A">
        <w:t xml:space="preserve"> la paga de Navidad y se devolvió</w:t>
      </w:r>
      <w:r>
        <w:t xml:space="preserve">. ¿Sabe usted cuál fue el último Gobierno en </w:t>
      </w:r>
      <w:r w:rsidRPr="00F2591A">
        <w:t>toda España que devolvió la paga de Navidad</w:t>
      </w:r>
      <w:r>
        <w:t xml:space="preserve"> a</w:t>
      </w:r>
      <w:r w:rsidRPr="00F2591A">
        <w:t xml:space="preserve"> </w:t>
      </w:r>
      <w:r>
        <w:t>l</w:t>
      </w:r>
      <w:r w:rsidRPr="00F2591A">
        <w:t>os funcionarios</w:t>
      </w:r>
      <w:r>
        <w:t>? E</w:t>
      </w:r>
      <w:r w:rsidRPr="00F2591A">
        <w:t>l Gobierno Vasco</w:t>
      </w:r>
      <w:r>
        <w:t>. El suyo. E</w:t>
      </w:r>
      <w:r w:rsidRPr="00F2591A">
        <w:t>l suyo. Este</w:t>
      </w:r>
      <w:r>
        <w:t>. E</w:t>
      </w:r>
      <w:r w:rsidRPr="00F2591A">
        <w:t>s más</w:t>
      </w:r>
      <w:r>
        <w:t>,</w:t>
      </w:r>
      <w:r w:rsidRPr="00F2591A">
        <w:t xml:space="preserve"> este Gobierno, el último en devolver la extra de Navidad a los funcionarios fue el Gobierno Vasco</w:t>
      </w:r>
      <w:r>
        <w:t>. E</w:t>
      </w:r>
      <w:r w:rsidRPr="00F2591A">
        <w:t>l último</w:t>
      </w:r>
      <w:r>
        <w:t>. Y</w:t>
      </w:r>
      <w:r w:rsidRPr="00F2591A">
        <w:t xml:space="preserve"> encima pidiendo en Madrid </w:t>
      </w:r>
      <w:r>
        <w:t xml:space="preserve">que </w:t>
      </w:r>
      <w:r w:rsidRPr="00F2591A">
        <w:t>en la Ley de Presupuestos se ponga q</w:t>
      </w:r>
      <w:r>
        <w:t>ue todavía no toque. L</w:t>
      </w:r>
      <w:r w:rsidRPr="00F2591A">
        <w:t xml:space="preserve">o cual también es para nota. </w:t>
      </w:r>
    </w:p>
    <w:p w:rsidR="00E3565C" w:rsidRDefault="00E3565C" w:rsidP="00B174CC">
      <w:pPr>
        <w:pStyle w:val="Texto"/>
      </w:pPr>
    </w:p>
    <w:p w:rsidR="00E3565C" w:rsidRDefault="00E3565C" w:rsidP="00B174CC">
      <w:pPr>
        <w:pStyle w:val="Texto"/>
      </w:pPr>
      <w:r>
        <w:t xml:space="preserve">Por lo tanto, por lo tanto, yo…, </w:t>
      </w:r>
      <w:r w:rsidRPr="00F2591A">
        <w:t>no intent</w:t>
      </w:r>
      <w:r>
        <w:t>e</w:t>
      </w:r>
      <w:r w:rsidRPr="00F2591A">
        <w:t xml:space="preserve"> hacerse trampas en el solitario. No me pide aquí que traiga un presupu</w:t>
      </w:r>
      <w:r>
        <w:t>esto alternativo con el ingreso y</w:t>
      </w:r>
      <w:r w:rsidRPr="00F2591A">
        <w:t xml:space="preserve"> con el gasto</w:t>
      </w:r>
      <w:r>
        <w:t>,</w:t>
      </w:r>
      <w:r w:rsidRPr="00F2591A">
        <w:t xml:space="preserve"> con el presupuesto </w:t>
      </w:r>
      <w:r>
        <w:t xml:space="preserve">que ustedes </w:t>
      </w:r>
      <w:r w:rsidRPr="00F2591A">
        <w:t>nos han traído</w:t>
      </w:r>
      <w:r>
        <w:t>. No</w:t>
      </w:r>
      <w:r w:rsidRPr="00F2591A">
        <w:t>sotros hemos presentado un presupuesto alternativo</w:t>
      </w:r>
      <w:r>
        <w:t>. Valórelo</w:t>
      </w:r>
      <w:r w:rsidRPr="00F2591A">
        <w:t xml:space="preserve"> en las cifras</w:t>
      </w:r>
      <w:r>
        <w:t xml:space="preserve"> que usted quiera. Valore A</w:t>
      </w:r>
      <w:r w:rsidRPr="00F2591A">
        <w:t>dostu</w:t>
      </w:r>
      <w:r>
        <w:t>z</w:t>
      </w:r>
      <w:r w:rsidRPr="00F2591A">
        <w:t xml:space="preserve"> como usted quiera</w:t>
      </w:r>
      <w:r>
        <w:t>. Valore las AES como</w:t>
      </w:r>
      <w:r w:rsidRPr="00F2591A">
        <w:t xml:space="preserve"> usted </w:t>
      </w:r>
      <w:r>
        <w:t>quiera. Y</w:t>
      </w:r>
      <w:r w:rsidRPr="00F2591A">
        <w:t xml:space="preserve"> valore las demás enmiendas al texto </w:t>
      </w:r>
      <w:r>
        <w:t xml:space="preserve">articulado </w:t>
      </w:r>
      <w:r w:rsidRPr="00F2591A">
        <w:t>en las cuantías que ustedes quieran. Pero si es ta</w:t>
      </w:r>
      <w:r>
        <w:t xml:space="preserve">n poco, </w:t>
      </w:r>
      <w:r w:rsidRPr="00F2591A">
        <w:t>podían aprobar alguna</w:t>
      </w:r>
      <w:r>
        <w:t>.</w:t>
      </w:r>
    </w:p>
    <w:p w:rsidR="00E3565C" w:rsidRDefault="00E3565C" w:rsidP="00B174CC">
      <w:pPr>
        <w:pStyle w:val="Texto"/>
      </w:pPr>
    </w:p>
    <w:p w:rsidR="00E3565C" w:rsidRDefault="00E3565C" w:rsidP="00B174CC">
      <w:pPr>
        <w:pStyle w:val="Texto"/>
      </w:pPr>
    </w:p>
    <w:p w:rsidR="00E3565C" w:rsidRPr="00156B7D" w:rsidRDefault="00E3565C" w:rsidP="00B174CC">
      <w:pPr>
        <w:pStyle w:val="Texto"/>
        <w:rPr>
          <w:lang w:val="eu-ES"/>
        </w:rPr>
      </w:pPr>
      <w:r>
        <w:rPr>
          <w:rFonts w:ascii="Futura Md BT" w:hAnsi="Futura Md BT"/>
        </w:rPr>
        <w:t>LEHENDAKARIAK</w:t>
      </w:r>
      <w:r>
        <w:t xml:space="preserve">: </w:t>
      </w:r>
      <w:r w:rsidRPr="00934579">
        <w:rPr>
          <w:lang w:val="eu-ES"/>
        </w:rPr>
        <w:t>Eskerrik asko</w:t>
      </w:r>
      <w:r w:rsidRPr="00156B7D">
        <w:rPr>
          <w:lang w:val="eu-ES"/>
        </w:rPr>
        <w:t>, Damborenea jauna. Erantzuteko, Euskal Socialista, Corcuera andrea, zurea da hitza.</w:t>
      </w:r>
    </w:p>
    <w:p w:rsidR="00E3565C" w:rsidRDefault="00E3565C" w:rsidP="00B174CC">
      <w:pPr>
        <w:pStyle w:val="Texto"/>
      </w:pPr>
    </w:p>
    <w:p w:rsidR="00E3565C" w:rsidRDefault="00E3565C" w:rsidP="00B174CC">
      <w:pPr>
        <w:pStyle w:val="Texto"/>
      </w:pPr>
    </w:p>
    <w:p w:rsidR="00E3565C" w:rsidRDefault="00E3565C" w:rsidP="00B174CC">
      <w:pPr>
        <w:pStyle w:val="Texto"/>
      </w:pPr>
      <w:r>
        <w:rPr>
          <w:rFonts w:ascii="Futura Md BT" w:hAnsi="Futura Md BT"/>
          <w:caps/>
        </w:rPr>
        <w:t>corcuera leunda</w:t>
      </w:r>
      <w:r>
        <w:t xml:space="preserve"> </w:t>
      </w:r>
      <w:r w:rsidRPr="00156B7D">
        <w:rPr>
          <w:lang w:val="eu-ES"/>
        </w:rPr>
        <w:t>andreak</w:t>
      </w:r>
      <w:r>
        <w:t xml:space="preserve">: Bueno, vamos </w:t>
      </w:r>
      <w:r w:rsidRPr="00F2591A">
        <w:t>a ver, señor Damborenea</w:t>
      </w:r>
      <w:r>
        <w:t xml:space="preserve">. </w:t>
      </w:r>
      <w:r>
        <w:rPr>
          <w:lang w:val="es-ES"/>
        </w:rPr>
        <w:t xml:space="preserve">Mire, rechazamos su enmienda a la totalidad </w:t>
      </w:r>
      <w:r w:rsidRPr="00F2591A">
        <w:t>porque los datos y las afirmaciones</w:t>
      </w:r>
      <w:r>
        <w:t>,</w:t>
      </w:r>
      <w:r w:rsidRPr="00F2591A">
        <w:t xml:space="preserve"> todos ellos, los que están incluidos en s</w:t>
      </w:r>
      <w:r>
        <w:t xml:space="preserve">u enmienda </w:t>
      </w:r>
      <w:r w:rsidRPr="00F2591A">
        <w:t>a la totalidad, ninguno de ellos es cierto</w:t>
      </w:r>
      <w:r>
        <w:t>.</w:t>
      </w:r>
    </w:p>
    <w:p w:rsidR="00E3565C" w:rsidRDefault="00E3565C" w:rsidP="00B174CC">
      <w:pPr>
        <w:pStyle w:val="Texto"/>
      </w:pPr>
    </w:p>
    <w:p w:rsidR="00E3565C" w:rsidRDefault="00E3565C" w:rsidP="00B174CC">
      <w:pPr>
        <w:pStyle w:val="Texto"/>
      </w:pPr>
      <w:r>
        <w:lastRenderedPageBreak/>
        <w:t>Y</w:t>
      </w:r>
      <w:r w:rsidRPr="00F2591A">
        <w:t xml:space="preserve"> no por mucho repetir una mentira se hace verdad</w:t>
      </w:r>
      <w:r>
        <w:t>. E</w:t>
      </w:r>
      <w:r w:rsidRPr="00F2591A">
        <w:t xml:space="preserve">n cuestión de la </w:t>
      </w:r>
      <w:r>
        <w:t>F</w:t>
      </w:r>
      <w:r w:rsidRPr="00F2591A">
        <w:t>iscalidad 2019</w:t>
      </w:r>
      <w:r>
        <w:t xml:space="preserve">, lo mire </w:t>
      </w:r>
      <w:r w:rsidRPr="00F2591A">
        <w:t xml:space="preserve">por donde lo mire, la cuestión de la fiscalidad no toca hasta 2020. Usted lo sabe, usted </w:t>
      </w:r>
      <w:r>
        <w:t>es</w:t>
      </w:r>
      <w:r w:rsidRPr="00F2591A">
        <w:t>tuvo en la firma</w:t>
      </w:r>
      <w:r>
        <w:t>. Otra cosa es que no quiera</w:t>
      </w:r>
      <w:r w:rsidRPr="00F2591A">
        <w:t xml:space="preserve"> </w:t>
      </w:r>
      <w:r>
        <w:t>creérselo</w:t>
      </w:r>
      <w:r w:rsidRPr="00F2591A">
        <w:t xml:space="preserve"> pero es así. Es así</w:t>
      </w:r>
      <w:r>
        <w:t>. S</w:t>
      </w:r>
      <w:r w:rsidRPr="00F2591A">
        <w:t>e valora</w:t>
      </w:r>
      <w:r>
        <w:t>rá</w:t>
      </w:r>
      <w:r w:rsidRPr="00F2591A">
        <w:t xml:space="preserve"> en 2020</w:t>
      </w:r>
      <w:r>
        <w:t>. S</w:t>
      </w:r>
      <w:r w:rsidRPr="00F2591A">
        <w:t>e tomarán las decisiones oportunas</w:t>
      </w:r>
      <w:r>
        <w:t>. Ha</w:t>
      </w:r>
      <w:r w:rsidRPr="00F2591A">
        <w:t>sta 2020 no toca</w:t>
      </w:r>
      <w:r>
        <w:t>. Y eso es lo que usted firmó.</w:t>
      </w:r>
    </w:p>
    <w:p w:rsidR="00E3565C" w:rsidRDefault="00E3565C" w:rsidP="00B174CC">
      <w:pPr>
        <w:pStyle w:val="Texto"/>
      </w:pPr>
    </w:p>
    <w:p w:rsidR="00E3565C" w:rsidRDefault="00E3565C" w:rsidP="00B174CC">
      <w:pPr>
        <w:pStyle w:val="Texto"/>
      </w:pPr>
      <w:r w:rsidRPr="00F2591A">
        <w:t xml:space="preserve">Habla usted de incumplimientos en su </w:t>
      </w:r>
      <w:r>
        <w:t xml:space="preserve">enmienda a </w:t>
      </w:r>
      <w:r w:rsidRPr="00F2591A">
        <w:t xml:space="preserve">la totalidad. </w:t>
      </w:r>
      <w:r>
        <w:t>¿</w:t>
      </w:r>
      <w:r w:rsidRPr="00F2591A">
        <w:t>No se</w:t>
      </w:r>
      <w:r>
        <w:t>gu</w:t>
      </w:r>
      <w:r w:rsidRPr="00F2591A">
        <w:t>ían ustedes el pacto que hicieron en el año 2017 con el Gobierno Vasco</w:t>
      </w:r>
      <w:r>
        <w:t>?</w:t>
      </w:r>
      <w:r w:rsidRPr="00F2591A">
        <w:t xml:space="preserve"> </w:t>
      </w:r>
      <w:r>
        <w:t>¿</w:t>
      </w:r>
      <w:r w:rsidRPr="00F2591A">
        <w:t>No se</w:t>
      </w:r>
      <w:r>
        <w:t>gu</w:t>
      </w:r>
      <w:r w:rsidRPr="00F2591A">
        <w:t>ían ustedes el pacto que tenían para el 2018 con el Gobierno</w:t>
      </w:r>
      <w:r>
        <w:t>?</w:t>
      </w:r>
      <w:r w:rsidRPr="00F2591A">
        <w:t xml:space="preserve"> </w:t>
      </w:r>
      <w:r>
        <w:t>¡P</w:t>
      </w:r>
      <w:r w:rsidRPr="00F2591A">
        <w:t>ues haya una responsabilidad</w:t>
      </w:r>
      <w:r>
        <w:t>!</w:t>
      </w:r>
      <w:r w:rsidRPr="00F2591A">
        <w:t xml:space="preserve"> Confirman ustedes una cosa y luego no le hacen el seguimiento.</w:t>
      </w:r>
    </w:p>
    <w:p w:rsidR="00E3565C" w:rsidRDefault="00E3565C" w:rsidP="00B174CC">
      <w:pPr>
        <w:pStyle w:val="Texto"/>
      </w:pPr>
    </w:p>
    <w:p w:rsidR="00E3565C" w:rsidRDefault="00E3565C" w:rsidP="00B174CC">
      <w:pPr>
        <w:pStyle w:val="Texto"/>
      </w:pPr>
      <w:r>
        <w:t>T</w:t>
      </w:r>
      <w:r w:rsidRPr="00F2591A">
        <w:t xml:space="preserve">ropiezan ustedes dos veces </w:t>
      </w:r>
      <w:r>
        <w:t>en</w:t>
      </w:r>
      <w:r w:rsidRPr="00F2591A">
        <w:t xml:space="preserve"> la misma piedra</w:t>
      </w:r>
      <w:r>
        <w:t xml:space="preserve">. Su enmienda a la </w:t>
      </w:r>
      <w:r w:rsidRPr="00F2591A">
        <w:t>totalidad</w:t>
      </w:r>
      <w:r>
        <w:t xml:space="preserve"> e</w:t>
      </w:r>
      <w:r w:rsidRPr="00F2591A">
        <w:t>s un calco</w:t>
      </w:r>
      <w:r>
        <w:t>. Un</w:t>
      </w:r>
      <w:r w:rsidRPr="00F2591A">
        <w:t xml:space="preserve"> calco de la de 2019</w:t>
      </w:r>
      <w:r>
        <w:t>. C</w:t>
      </w:r>
      <w:r w:rsidRPr="00F2591A">
        <w:t>alco</w:t>
      </w:r>
      <w:r>
        <w:t>. S</w:t>
      </w:r>
      <w:r w:rsidRPr="00F2591A">
        <w:t>olo siete par</w:t>
      </w:r>
      <w:r>
        <w:t xml:space="preserve">rafitos nuevos. </w:t>
      </w:r>
      <w:r w:rsidRPr="00F2591A">
        <w:t>T</w:t>
      </w:r>
      <w:r>
        <w:t>an solo han adaptado algún dato. I</w:t>
      </w:r>
      <w:r w:rsidRPr="00F2591A">
        <w:t>ncluso mal adaptado.</w:t>
      </w:r>
    </w:p>
    <w:p w:rsidR="00E3565C" w:rsidRDefault="00E3565C" w:rsidP="00B174CC">
      <w:pPr>
        <w:pStyle w:val="Texto"/>
      </w:pPr>
    </w:p>
    <w:p w:rsidR="00E3565C" w:rsidRDefault="00E3565C" w:rsidP="00B174CC">
      <w:pPr>
        <w:pStyle w:val="Texto"/>
      </w:pPr>
      <w:r w:rsidRPr="00F2591A">
        <w:t>Las ayudas a las fam</w:t>
      </w:r>
      <w:r>
        <w:t>ilias han crecido. Han pasado de</w:t>
      </w:r>
      <w:r w:rsidRPr="00F2591A">
        <w:t xml:space="preserve"> 46 millones</w:t>
      </w:r>
      <w:r>
        <w:t xml:space="preserve"> en el año 20</w:t>
      </w:r>
      <w:r w:rsidRPr="00F2591A">
        <w:t>17 a 80 millones en el 2020</w:t>
      </w:r>
      <w:r>
        <w:t>. ¿Cómo que no crece?</w:t>
      </w:r>
      <w:r w:rsidRPr="00F2591A">
        <w:t xml:space="preserve"> En la cuestión de familia, el Gobierno Vasco está actuando ante el problema demográfico. Está el </w:t>
      </w:r>
      <w:r>
        <w:t>IV Plan Interinstitucional de Apoyo a las F</w:t>
      </w:r>
      <w:r w:rsidRPr="00F2591A">
        <w:t>amilias que incluyen abanico, además</w:t>
      </w:r>
      <w:r>
        <w:t>,</w:t>
      </w:r>
      <w:r w:rsidRPr="00F2591A">
        <w:t xml:space="preserve"> de 35 acciones en esta materia que se están desarrollando y llevando a cabo</w:t>
      </w:r>
      <w:r>
        <w:t>. E</w:t>
      </w:r>
      <w:r w:rsidRPr="00F2591A">
        <w:t xml:space="preserve">n cuestión de los permisos parentales </w:t>
      </w:r>
      <w:r>
        <w:t>se</w:t>
      </w:r>
      <w:r w:rsidRPr="00F2591A">
        <w:t xml:space="preserve"> ha avanzado como las mejores normativas y las más avanzadas a nivel de Europa</w:t>
      </w:r>
      <w:r>
        <w:t>. E</w:t>
      </w:r>
      <w:r w:rsidRPr="00F2591A">
        <w:t xml:space="preserve">l </w:t>
      </w:r>
      <w:r>
        <w:t>P</w:t>
      </w:r>
      <w:r w:rsidRPr="00F2591A">
        <w:t xml:space="preserve">acto </w:t>
      </w:r>
      <w:r>
        <w:t>V</w:t>
      </w:r>
      <w:r w:rsidRPr="00F2591A">
        <w:t xml:space="preserve">asco por las familias y la infancia también </w:t>
      </w:r>
      <w:r>
        <w:t xml:space="preserve">es </w:t>
      </w:r>
      <w:r w:rsidRPr="00F2591A">
        <w:t>relevante, y también lo tenemos en Euskadi.</w:t>
      </w:r>
    </w:p>
    <w:p w:rsidR="00E3565C" w:rsidRDefault="00E3565C" w:rsidP="00B174CC">
      <w:pPr>
        <w:pStyle w:val="Texto"/>
      </w:pPr>
    </w:p>
    <w:p w:rsidR="00E3565C" w:rsidRDefault="00E3565C" w:rsidP="00B174CC">
      <w:pPr>
        <w:pStyle w:val="Texto"/>
      </w:pPr>
      <w:r w:rsidRPr="00F2591A">
        <w:t xml:space="preserve">El Gobierno Vasco ha comprometido, además, </w:t>
      </w:r>
      <w:r>
        <w:t>se ha comprometido a la elaboración de la E</w:t>
      </w:r>
      <w:r w:rsidRPr="00F2591A">
        <w:t>strategia 2030 en materia demográfica, que además de las ini</w:t>
      </w:r>
      <w:r>
        <w:t>ciativas que ya están en marcha</w:t>
      </w:r>
      <w:r w:rsidRPr="00F2591A">
        <w:t xml:space="preserve"> se van a incorporar una batería de nuevas actuaciones trac</w:t>
      </w:r>
      <w:r>
        <w:t>toras en este ámbito.</w:t>
      </w:r>
    </w:p>
    <w:p w:rsidR="00E3565C" w:rsidRDefault="00E3565C" w:rsidP="00B174CC">
      <w:pPr>
        <w:pStyle w:val="Texto"/>
      </w:pPr>
    </w:p>
    <w:p w:rsidR="00E3565C" w:rsidRDefault="00E3565C" w:rsidP="00B174CC">
      <w:pPr>
        <w:pStyle w:val="Texto"/>
      </w:pPr>
      <w:r w:rsidRPr="00F2591A">
        <w:t>Respecto a la justicia gratuita, que también usted la menciona</w:t>
      </w:r>
      <w:r>
        <w:t>…</w:t>
      </w:r>
    </w:p>
    <w:p w:rsidR="00E3565C" w:rsidRDefault="00E3565C" w:rsidP="00C14677">
      <w:pPr>
        <w:pStyle w:val="Texto"/>
      </w:pPr>
    </w:p>
    <w:p w:rsidR="00E3565C" w:rsidRPr="00A00CA0" w:rsidRDefault="00E3565C" w:rsidP="00C14677">
      <w:pPr>
        <w:pStyle w:val="Texto"/>
      </w:pPr>
      <w:r>
        <w:t>(16. zintaren amaiera)</w:t>
      </w:r>
    </w:p>
    <w:p w:rsidR="00E3565C" w:rsidRDefault="00E3565C" w:rsidP="00962EBF">
      <w:pPr>
        <w:pStyle w:val="Texto"/>
      </w:pPr>
      <w:r>
        <w:lastRenderedPageBreak/>
        <w:t>(17. zintaren hasiera)</w:t>
      </w:r>
    </w:p>
    <w:p w:rsidR="00E3565C" w:rsidRDefault="00E3565C" w:rsidP="00962EBF">
      <w:pPr>
        <w:pStyle w:val="Texto"/>
      </w:pPr>
    </w:p>
    <w:p w:rsidR="00E3565C" w:rsidRDefault="00E3565C" w:rsidP="00962EBF">
      <w:pPr>
        <w:pStyle w:val="Texto"/>
      </w:pPr>
      <w:r>
        <w:t>… que</w:t>
      </w:r>
      <w:r w:rsidRPr="009D42F4">
        <w:t xml:space="preserve"> además de las ini</w:t>
      </w:r>
      <w:r w:rsidR="00D130E0">
        <w:t>ciativas que ya están en marcha</w:t>
      </w:r>
      <w:r w:rsidRPr="009D42F4">
        <w:t xml:space="preserve"> se van a incorporar una batería de nuevas actuaciones tractoras en este ámbito</w:t>
      </w:r>
      <w:r>
        <w:t>.</w:t>
      </w:r>
    </w:p>
    <w:p w:rsidR="00E3565C" w:rsidRDefault="00E3565C" w:rsidP="00962EBF">
      <w:pPr>
        <w:pStyle w:val="Texto"/>
      </w:pPr>
    </w:p>
    <w:p w:rsidR="00E3565C" w:rsidRDefault="00E3565C" w:rsidP="00962EBF">
      <w:pPr>
        <w:pStyle w:val="Texto"/>
      </w:pPr>
      <w:r>
        <w:t>R</w:t>
      </w:r>
      <w:r w:rsidRPr="009D42F4">
        <w:t>especto a la justicia gratuit</w:t>
      </w:r>
      <w:r>
        <w:t>a, que también usted la menciona e</w:t>
      </w:r>
      <w:r w:rsidRPr="009D42F4">
        <w:t>n su</w:t>
      </w:r>
      <w:r>
        <w:t xml:space="preserve"> enmienda a l</w:t>
      </w:r>
      <w:r w:rsidRPr="009D42F4">
        <w:t>a totalidad</w:t>
      </w:r>
      <w:r>
        <w:t>, es falso</w:t>
      </w:r>
      <w:r w:rsidRPr="009D42F4">
        <w:t xml:space="preserve"> el incumplimiento del acuerdo sobre justicia gratuita</w:t>
      </w:r>
      <w:r>
        <w:t>. Es falso, señor Damborenea.</w:t>
      </w:r>
    </w:p>
    <w:p w:rsidR="00E3565C" w:rsidRDefault="00E3565C" w:rsidP="00962EBF">
      <w:pPr>
        <w:pStyle w:val="Texto"/>
      </w:pPr>
    </w:p>
    <w:p w:rsidR="00E3565C" w:rsidRDefault="00E3565C" w:rsidP="00962EBF">
      <w:pPr>
        <w:pStyle w:val="Texto"/>
      </w:pPr>
      <w:r>
        <w:t>U</w:t>
      </w:r>
      <w:r w:rsidRPr="009D42F4">
        <w:t xml:space="preserve">stedes han sido y han hecho un mal </w:t>
      </w:r>
      <w:r>
        <w:t>"</w:t>
      </w:r>
      <w:r w:rsidRPr="009D42F4">
        <w:t>corta y pega</w:t>
      </w:r>
      <w:r>
        <w:t xml:space="preserve">". </w:t>
      </w:r>
    </w:p>
    <w:p w:rsidR="00E3565C" w:rsidRDefault="00E3565C" w:rsidP="00962EBF">
      <w:pPr>
        <w:pStyle w:val="Texto"/>
      </w:pPr>
    </w:p>
    <w:p w:rsidR="00E3565C" w:rsidRDefault="00E3565C" w:rsidP="00962EBF">
      <w:pPr>
        <w:pStyle w:val="Texto"/>
      </w:pPr>
      <w:r>
        <w:t>El decreto elaborado en concurso con los colegios de a</w:t>
      </w:r>
      <w:r w:rsidRPr="009D42F4">
        <w:t>bogací</w:t>
      </w:r>
      <w:r>
        <w:t>a de Euskadi ha recibido además un premio del Colegio de Abogacía de</w:t>
      </w:r>
      <w:r w:rsidRPr="009D42F4">
        <w:t xml:space="preserve"> G</w:t>
      </w:r>
      <w:r>
        <w:t>ipuzk</w:t>
      </w:r>
      <w:r w:rsidRPr="009D42F4">
        <w:t>oa.</w:t>
      </w:r>
    </w:p>
    <w:p w:rsidR="00E3565C" w:rsidRDefault="00E3565C" w:rsidP="00962EBF">
      <w:pPr>
        <w:pStyle w:val="Texto"/>
      </w:pPr>
    </w:p>
    <w:p w:rsidR="00E3565C" w:rsidRDefault="00E3565C" w:rsidP="00962EBF">
      <w:pPr>
        <w:pStyle w:val="Texto"/>
      </w:pPr>
      <w:r w:rsidRPr="009D42F4">
        <w:t>Los módulos de justicia gratuita para delitos de violencia contra las mujeres se han incrementado un 10</w:t>
      </w:r>
      <w:r>
        <w:t> </w:t>
      </w:r>
      <w:r w:rsidRPr="009D42F4">
        <w:t>%. Se est</w:t>
      </w:r>
      <w:r>
        <w:t>án aplicando con absoluto rigor l</w:t>
      </w:r>
      <w:r w:rsidRPr="009D42F4">
        <w:t>os nuevos módulos</w:t>
      </w:r>
      <w:r>
        <w:t xml:space="preserve">. </w:t>
      </w:r>
    </w:p>
    <w:p w:rsidR="00E3565C" w:rsidRDefault="00E3565C" w:rsidP="00962EBF">
      <w:pPr>
        <w:pStyle w:val="Texto"/>
      </w:pPr>
    </w:p>
    <w:p w:rsidR="00E3565C" w:rsidRDefault="00E3565C" w:rsidP="00962EBF">
      <w:pPr>
        <w:pStyle w:val="Texto"/>
      </w:pPr>
      <w:r>
        <w:t>S</w:t>
      </w:r>
      <w:r w:rsidRPr="009D42F4">
        <w:t>e está trabajando en la mejora de las instalaciones de los juzgados de violencia sobre la mujer. En breve se inaugura las instalaciones en Vitoria</w:t>
      </w:r>
      <w:r>
        <w:t>.</w:t>
      </w:r>
    </w:p>
    <w:p w:rsidR="00E3565C" w:rsidRDefault="00E3565C" w:rsidP="00962EBF">
      <w:pPr>
        <w:pStyle w:val="Texto"/>
      </w:pPr>
    </w:p>
    <w:p w:rsidR="00E3565C" w:rsidRDefault="00E3565C" w:rsidP="0049169F">
      <w:pPr>
        <w:pStyle w:val="Texto"/>
      </w:pPr>
      <w:r>
        <w:t>R</w:t>
      </w:r>
      <w:r w:rsidRPr="009D42F4">
        <w:t>especto a la obligación legal de ejecutar subvenciones nominativas prorrogadas, bueno, ya hemos hablado hasta la sac</w:t>
      </w:r>
      <w:r>
        <w:t>iedad, hemos estado aquí en un pleno. Les hemos demostrado, otra cosa es</w:t>
      </w:r>
      <w:r w:rsidRPr="009D42F4">
        <w:t xml:space="preserve"> que no quieran verlo, les hemos demostrado cómo se ejecutan, cómo se gestionan esas subvencione</w:t>
      </w:r>
      <w:r>
        <w:t>s nominativas que van en la prórroga presupuestaria. Y va a criterio de los departamentos si</w:t>
      </w:r>
      <w:r w:rsidRPr="009D42F4">
        <w:t xml:space="preserve"> c</w:t>
      </w:r>
      <w:r>
        <w:t>oinciden o no con sus políticas. No</w:t>
      </w:r>
      <w:r w:rsidRPr="009D42F4">
        <w:t xml:space="preserve"> </w:t>
      </w:r>
      <w:r>
        <w:t>porque estén hay que ejecutarlas. N</w:t>
      </w:r>
      <w:r w:rsidRPr="009D42F4">
        <w:t>o porque estén hay que ejecutarlas</w:t>
      </w:r>
      <w:r>
        <w:t>. Y</w:t>
      </w:r>
      <w:r w:rsidRPr="009D42F4">
        <w:t xml:space="preserve"> </w:t>
      </w:r>
      <w:r>
        <w:t>(¿dígaselo?) a su</w:t>
      </w:r>
      <w:r w:rsidRPr="009D42F4">
        <w:t xml:space="preserve"> grupo, porque insisten, insisten</w:t>
      </w:r>
      <w:r>
        <w:t>. E</w:t>
      </w:r>
      <w:r w:rsidRPr="009D42F4">
        <w:t>ntonces</w:t>
      </w:r>
      <w:r>
        <w:t>,</w:t>
      </w:r>
      <w:r w:rsidRPr="009D42F4">
        <w:t xml:space="preserve"> no lo van a conseguir</w:t>
      </w:r>
      <w:r>
        <w:t xml:space="preserve">. Pueden ustedes </w:t>
      </w:r>
      <w:r w:rsidRPr="009D42F4">
        <w:t>seguir errando.</w:t>
      </w:r>
    </w:p>
    <w:p w:rsidR="00E3565C" w:rsidRDefault="00E3565C" w:rsidP="00962EBF">
      <w:pPr>
        <w:pStyle w:val="Texto"/>
      </w:pPr>
    </w:p>
    <w:p w:rsidR="00E3565C" w:rsidRDefault="00E3565C" w:rsidP="00962EBF">
      <w:pPr>
        <w:pStyle w:val="Texto"/>
      </w:pPr>
      <w:r>
        <w:t>Respecto al incremento y</w:t>
      </w:r>
      <w:r w:rsidRPr="009D42F4">
        <w:t xml:space="preserve"> la co</w:t>
      </w:r>
      <w:r>
        <w:t>nsolidación del gasto corriente,</w:t>
      </w:r>
      <w:r w:rsidRPr="009D42F4">
        <w:t xml:space="preserve"> hay una primera premisa falsa</w:t>
      </w:r>
      <w:r>
        <w:t>,</w:t>
      </w:r>
      <w:r w:rsidRPr="009D42F4">
        <w:t xml:space="preserve"> que no</w:t>
      </w:r>
      <w:r>
        <w:t xml:space="preserve"> se lo he</w:t>
      </w:r>
      <w:r w:rsidRPr="009D42F4">
        <w:t xml:space="preserve"> comentado antes, pero lo hago ahora</w:t>
      </w:r>
      <w:r>
        <w:t xml:space="preserve">. </w:t>
      </w:r>
      <w:r>
        <w:lastRenderedPageBreak/>
        <w:t>El P</w:t>
      </w:r>
      <w:r w:rsidRPr="009D42F4">
        <w:t>resup</w:t>
      </w:r>
      <w:r>
        <w:t>uesto 2020 por importe de 11.774 millones de euros n</w:t>
      </w:r>
      <w:r w:rsidRPr="009D42F4">
        <w:t>o es verdad que se</w:t>
      </w:r>
      <w:r>
        <w:t>a inferior al ejecutado en 2018, señor Damborenea. ¡N</w:t>
      </w:r>
      <w:r w:rsidRPr="009D42F4">
        <w:t>o es verdad</w:t>
      </w:r>
      <w:r>
        <w:t>!</w:t>
      </w:r>
    </w:p>
    <w:p w:rsidR="00E3565C" w:rsidRDefault="00E3565C" w:rsidP="00962EBF">
      <w:pPr>
        <w:pStyle w:val="Texto"/>
      </w:pPr>
    </w:p>
    <w:p w:rsidR="00E3565C" w:rsidRDefault="00E3565C" w:rsidP="00962EBF">
      <w:pPr>
        <w:pStyle w:val="Texto"/>
      </w:pPr>
      <w:r>
        <w:t>Y lo puedo decir con aire más compechano. No es verdad.</w:t>
      </w:r>
    </w:p>
    <w:p w:rsidR="00E3565C" w:rsidRDefault="00E3565C" w:rsidP="00962EBF">
      <w:pPr>
        <w:pStyle w:val="Texto"/>
      </w:pPr>
    </w:p>
    <w:p w:rsidR="00E3565C" w:rsidRDefault="00E3565C" w:rsidP="00962EBF">
      <w:pPr>
        <w:pStyle w:val="Texto"/>
      </w:pPr>
      <w:r>
        <w:t>Pero es que da igual, u</w:t>
      </w:r>
      <w:r w:rsidRPr="009D42F4">
        <w:t>sted insiste, insi</w:t>
      </w:r>
      <w:r>
        <w:t>ste.</w:t>
      </w:r>
    </w:p>
    <w:p w:rsidR="00E3565C" w:rsidRDefault="00E3565C" w:rsidP="00962EBF">
      <w:pPr>
        <w:pStyle w:val="Texto"/>
      </w:pPr>
    </w:p>
    <w:p w:rsidR="00E3565C" w:rsidRDefault="00E3565C" w:rsidP="00962EBF">
      <w:pPr>
        <w:pStyle w:val="Texto"/>
      </w:pPr>
      <w:r>
        <w:t>M</w:t>
      </w:r>
      <w:r w:rsidRPr="009D42F4">
        <w:t xml:space="preserve">ire, en disposiciones de gasto </w:t>
      </w:r>
      <w:r>
        <w:t xml:space="preserve">en </w:t>
      </w:r>
      <w:r w:rsidRPr="009D42F4">
        <w:t xml:space="preserve">el año </w:t>
      </w:r>
      <w:r>
        <w:t>20</w:t>
      </w:r>
      <w:r w:rsidRPr="009D42F4">
        <w:t>18 se ejecutaron 11.464 millones de euros</w:t>
      </w:r>
      <w:r>
        <w:t>.</w:t>
      </w:r>
      <w:r w:rsidRPr="009D42F4">
        <w:t xml:space="preserve"> </w:t>
      </w:r>
      <w:r>
        <w:t>L</w:t>
      </w:r>
      <w:r w:rsidRPr="009D42F4">
        <w:t>e recuerdo</w:t>
      </w:r>
      <w:r>
        <w:t>,</w:t>
      </w:r>
      <w:r w:rsidRPr="009D42F4">
        <w:t xml:space="preserve"> </w:t>
      </w:r>
      <w:r>
        <w:t>Presupuesto 2020,</w:t>
      </w:r>
      <w:r w:rsidRPr="009D42F4">
        <w:t xml:space="preserve"> 11.774</w:t>
      </w:r>
      <w:r>
        <w:t>. F</w:t>
      </w:r>
      <w:r w:rsidRPr="009D42F4">
        <w:t>rente 11.464</w:t>
      </w:r>
      <w:r>
        <w:t>.</w:t>
      </w:r>
      <w:r w:rsidRPr="009D42F4">
        <w:t xml:space="preserve"> </w:t>
      </w:r>
      <w:r>
        <w:t>¿Dó</w:t>
      </w:r>
      <w:r w:rsidRPr="009D42F4">
        <w:t>nde</w:t>
      </w:r>
      <w:r>
        <w:t xml:space="preserve"> es</w:t>
      </w:r>
      <w:r w:rsidRPr="009D42F4">
        <w:t xml:space="preserve"> menor</w:t>
      </w:r>
      <w:r>
        <w:t>? O</w:t>
      </w:r>
      <w:r w:rsidRPr="009D42F4">
        <w:t>iga</w:t>
      </w:r>
      <w:r>
        <w:t>,</w:t>
      </w:r>
      <w:r w:rsidRPr="009D42F4">
        <w:t xml:space="preserve"> </w:t>
      </w:r>
      <w:r>
        <w:t>¿dó</w:t>
      </w:r>
      <w:r w:rsidRPr="009D42F4">
        <w:t>nde es menor</w:t>
      </w:r>
      <w:r>
        <w:t>? ¡Y</w:t>
      </w:r>
      <w:r w:rsidRPr="009D42F4">
        <w:t xml:space="preserve">a está bien con </w:t>
      </w:r>
      <w:r>
        <w:t>la broma!</w:t>
      </w:r>
    </w:p>
    <w:p w:rsidR="00E3565C" w:rsidRDefault="00E3565C" w:rsidP="00962EBF">
      <w:pPr>
        <w:pStyle w:val="Texto"/>
      </w:pPr>
    </w:p>
    <w:p w:rsidR="00E3565C" w:rsidRDefault="00E3565C" w:rsidP="00DC7B3D">
      <w:pPr>
        <w:pStyle w:val="Texto"/>
      </w:pPr>
      <w:r w:rsidRPr="009D42F4">
        <w:t xml:space="preserve">Ustedes en sus enmiendas, además, incrementan </w:t>
      </w:r>
      <w:r>
        <w:t>las partidas de subvenciones o transferencia corriente. N</w:t>
      </w:r>
      <w:r w:rsidRPr="009D42F4">
        <w:t>os dicen a nosotros que gastamos má</w:t>
      </w:r>
      <w:r>
        <w:t>s en gasto corriente y ustedes v</w:t>
      </w:r>
      <w:r w:rsidRPr="009D42F4">
        <w:t>an</w:t>
      </w:r>
      <w:r>
        <w:t xml:space="preserve"> con</w:t>
      </w:r>
      <w:r w:rsidRPr="009D42F4">
        <w:t xml:space="preserve"> sus </w:t>
      </w:r>
      <w:r>
        <w:t>enmiendas y</w:t>
      </w:r>
      <w:r w:rsidRPr="009D42F4">
        <w:t xml:space="preserve"> lo incrementan también el gasto corriente</w:t>
      </w:r>
      <w:r>
        <w:t>, en subvenciones y en</w:t>
      </w:r>
      <w:r w:rsidRPr="009D42F4">
        <w:t xml:space="preserve"> transferencias corrie</w:t>
      </w:r>
      <w:r>
        <w:t>ntes.</w:t>
      </w:r>
    </w:p>
    <w:p w:rsidR="00E3565C" w:rsidRDefault="00E3565C" w:rsidP="00962EBF">
      <w:pPr>
        <w:pStyle w:val="Texto"/>
      </w:pPr>
    </w:p>
    <w:p w:rsidR="00E3565C" w:rsidRDefault="00E3565C" w:rsidP="00962EBF">
      <w:pPr>
        <w:pStyle w:val="Texto"/>
      </w:pPr>
      <w:r>
        <w:t>H</w:t>
      </w:r>
      <w:r w:rsidRPr="009D42F4">
        <w:t>ay más inversión. Hay más inversión en el año 2020 que en el año 2017 y 2018</w:t>
      </w:r>
      <w:r>
        <w:t>. De 83</w:t>
      </w:r>
      <w:r w:rsidRPr="009D42F4">
        <w:t>7 millones en 2017 y 923.</w:t>
      </w:r>
      <w:r>
        <w:t>000… 923 millones en 2018 p</w:t>
      </w:r>
      <w:r w:rsidRPr="009D42F4">
        <w:t>asamos a 1.092 en 2020. Eso son datos, esos son realidades y son datos ciertos, aunque</w:t>
      </w:r>
      <w:r>
        <w:t xml:space="preserve"> a usted no le guste.</w:t>
      </w:r>
    </w:p>
    <w:p w:rsidR="00E3565C" w:rsidRDefault="00E3565C" w:rsidP="00962EBF">
      <w:pPr>
        <w:pStyle w:val="Texto"/>
      </w:pPr>
    </w:p>
    <w:p w:rsidR="00E3565C" w:rsidRDefault="00E3565C" w:rsidP="00962EBF">
      <w:pPr>
        <w:pStyle w:val="Texto"/>
      </w:pPr>
      <w:r>
        <w:t>N</w:t>
      </w:r>
      <w:r w:rsidRPr="009D42F4">
        <w:t>o hay ningún olvido en la inversión pública</w:t>
      </w:r>
      <w:r>
        <w:t>. Y</w:t>
      </w:r>
      <w:r w:rsidRPr="009D42F4">
        <w:t xml:space="preserve"> la e</w:t>
      </w:r>
      <w:r>
        <w:t>jecución presupuestaria de 2018 s</w:t>
      </w:r>
      <w:r w:rsidRPr="009D42F4">
        <w:t>e terminó en un 97,2</w:t>
      </w:r>
      <w:r>
        <w:t> % del p</w:t>
      </w:r>
      <w:r w:rsidRPr="009D42F4">
        <w:t>resupuesto.</w:t>
      </w:r>
    </w:p>
    <w:p w:rsidR="00E3565C" w:rsidRDefault="00E3565C" w:rsidP="00962EBF">
      <w:pPr>
        <w:pStyle w:val="Texto"/>
      </w:pPr>
    </w:p>
    <w:p w:rsidR="00E3565C" w:rsidRDefault="00E3565C" w:rsidP="00962EBF">
      <w:pPr>
        <w:pStyle w:val="Texto"/>
      </w:pPr>
      <w:r>
        <w:t>Finkatuz e</w:t>
      </w:r>
      <w:r w:rsidRPr="009D42F4">
        <w:t>s uno de los dos fon</w:t>
      </w:r>
      <w:r>
        <w:t xml:space="preserve">dos anunciados por el Gobierno en </w:t>
      </w:r>
      <w:r w:rsidR="00676BEE">
        <w:t>el mes de julio. E</w:t>
      </w:r>
      <w:r w:rsidRPr="009D42F4">
        <w:t>ste es uno. Hay otro</w:t>
      </w:r>
      <w:r>
        <w:t>. U</w:t>
      </w:r>
      <w:r w:rsidRPr="009D42F4">
        <w:t>sted e</w:t>
      </w:r>
      <w:r>
        <w:t>rre que erre con el F</w:t>
      </w:r>
      <w:r w:rsidRPr="009D42F4">
        <w:t>inkatu</w:t>
      </w:r>
      <w:r>
        <w:t>z</w:t>
      </w:r>
      <w:r w:rsidRPr="009D42F4">
        <w:t xml:space="preserve"> y por</w:t>
      </w:r>
      <w:r>
        <w:t xml:space="preserve"> qué</w:t>
      </w:r>
      <w:r w:rsidRPr="009D42F4">
        <w:t xml:space="preserve"> tiene que ser público privado</w:t>
      </w:r>
      <w:r w:rsidR="00676BEE">
        <w:t>. Es que no es e</w:t>
      </w:r>
      <w:r>
        <w:t>ste, n</w:t>
      </w:r>
      <w:r w:rsidRPr="009D42F4">
        <w:t>o es este el fondo</w:t>
      </w:r>
      <w:r>
        <w:t>,</w:t>
      </w:r>
      <w:r w:rsidRPr="009D42F4">
        <w:t xml:space="preserve"> es el otro.</w:t>
      </w:r>
    </w:p>
    <w:p w:rsidR="00E3565C" w:rsidRDefault="00E3565C" w:rsidP="00962EBF">
      <w:pPr>
        <w:pStyle w:val="Texto"/>
      </w:pPr>
    </w:p>
    <w:p w:rsidR="00E3565C" w:rsidRDefault="00E3565C" w:rsidP="00962EBF">
      <w:pPr>
        <w:pStyle w:val="Texto"/>
      </w:pPr>
      <w:r w:rsidRPr="009D42F4">
        <w:t>Los incrementos de créditos para los módulos del sistema educativo</w:t>
      </w:r>
      <w:r>
        <w:t>. S</w:t>
      </w:r>
      <w:r w:rsidRPr="009D42F4">
        <w:t>iguen ustedes</w:t>
      </w:r>
      <w:r>
        <w:t>…</w:t>
      </w:r>
      <w:r w:rsidRPr="009D42F4">
        <w:t xml:space="preserve"> Yo entiendo que igual</w:t>
      </w:r>
      <w:r>
        <w:t>,</w:t>
      </w:r>
      <w:r w:rsidRPr="009D42F4">
        <w:t xml:space="preserve"> bueno</w:t>
      </w:r>
      <w:r>
        <w:t>, voy a ser suave, s</w:t>
      </w:r>
      <w:r w:rsidRPr="009D42F4">
        <w:t>igue</w:t>
      </w:r>
      <w:r>
        <w:t>n</w:t>
      </w:r>
      <w:r w:rsidRPr="009D42F4">
        <w:t xml:space="preserve"> errando. No, no es así</w:t>
      </w:r>
      <w:r>
        <w:t>. E</w:t>
      </w:r>
      <w:r w:rsidRPr="009D42F4">
        <w:t>n el</w:t>
      </w:r>
      <w:r>
        <w:t xml:space="preserve"> texto</w:t>
      </w:r>
      <w:r w:rsidRPr="009D42F4">
        <w:t xml:space="preserve"> articulado del proy</w:t>
      </w:r>
      <w:r>
        <w:t>ecto de ley</w:t>
      </w:r>
      <w:r w:rsidRPr="009D42F4">
        <w:t xml:space="preserve"> </w:t>
      </w:r>
      <w:r>
        <w:t>saben ustedes cómo v</w:t>
      </w:r>
      <w:r w:rsidRPr="009D42F4">
        <w:t>ien</w:t>
      </w:r>
      <w:r>
        <w:t>e el incremento de los módu</w:t>
      </w:r>
      <w:r w:rsidRPr="009D42F4">
        <w:t>los educativos, incluido la concertada</w:t>
      </w:r>
      <w:r>
        <w:t>.</w:t>
      </w:r>
    </w:p>
    <w:p w:rsidR="00E3565C" w:rsidRDefault="00E3565C" w:rsidP="00962EBF">
      <w:pPr>
        <w:pStyle w:val="Texto"/>
      </w:pPr>
    </w:p>
    <w:p w:rsidR="00E3565C" w:rsidRDefault="00E3565C" w:rsidP="00962EBF">
      <w:pPr>
        <w:pStyle w:val="Texto"/>
      </w:pPr>
      <w:r>
        <w:lastRenderedPageBreak/>
        <w:t>E</w:t>
      </w:r>
      <w:r w:rsidRPr="009D42F4">
        <w:t xml:space="preserve">n </w:t>
      </w:r>
      <w:r>
        <w:t>te</w:t>
      </w:r>
      <w:r w:rsidRPr="009D42F4">
        <w:t>ma</w:t>
      </w:r>
      <w:r>
        <w:t>s de investigación e innovación e</w:t>
      </w:r>
      <w:r w:rsidRPr="009D42F4">
        <w:t>ste Gobierno</w:t>
      </w:r>
      <w:r>
        <w:t>,</w:t>
      </w:r>
      <w:r w:rsidRPr="009D42F4">
        <w:t xml:space="preserve"> y en economía social que ha incrementado un 56</w:t>
      </w:r>
      <w:r>
        <w:t> </w:t>
      </w:r>
      <w:r w:rsidRPr="009D42F4">
        <w:t xml:space="preserve">% </w:t>
      </w:r>
      <w:r>
        <w:t>sus partidas, saben que no lo</w:t>
      </w:r>
      <w:r w:rsidRPr="009D42F4">
        <w:t xml:space="preserve"> ha dejado de lado</w:t>
      </w:r>
      <w:r>
        <w:t>. E</w:t>
      </w:r>
      <w:r w:rsidRPr="009D42F4">
        <w:t>n investi</w:t>
      </w:r>
      <w:r>
        <w:t>gación, desarrollo e innovación s</w:t>
      </w:r>
      <w:r w:rsidRPr="009D42F4">
        <w:t>aben ustedes que se ha incrementado más del 5</w:t>
      </w:r>
      <w:r>
        <w:t> </w:t>
      </w:r>
      <w:r w:rsidRPr="009D42F4">
        <w:t>% que había</w:t>
      </w:r>
      <w:r>
        <w:t xml:space="preserve"> e</w:t>
      </w:r>
      <w:r w:rsidRPr="009D42F4">
        <w:t>n</w:t>
      </w:r>
      <w:r>
        <w:t xml:space="preserve"> el acuerdo, en el P</w:t>
      </w:r>
      <w:r w:rsidRPr="009D42F4">
        <w:t xml:space="preserve">rograma de </w:t>
      </w:r>
      <w:r>
        <w:t>G</w:t>
      </w:r>
      <w:r w:rsidRPr="009D42F4">
        <w:t>obierno</w:t>
      </w:r>
      <w:r>
        <w:t>,</w:t>
      </w:r>
      <w:r w:rsidRPr="009D42F4">
        <w:t xml:space="preserve"> un 5,44</w:t>
      </w:r>
      <w:r>
        <w:t> </w:t>
      </w:r>
      <w:r w:rsidRPr="009D42F4">
        <w:t>%</w:t>
      </w:r>
      <w:r>
        <w:t>.</w:t>
      </w:r>
    </w:p>
    <w:p w:rsidR="00E3565C" w:rsidRDefault="00E3565C" w:rsidP="00962EBF">
      <w:pPr>
        <w:pStyle w:val="Texto"/>
      </w:pPr>
    </w:p>
    <w:p w:rsidR="00E3565C" w:rsidRDefault="00E3565C" w:rsidP="00962EBF">
      <w:pPr>
        <w:pStyle w:val="Texto"/>
      </w:pPr>
      <w:r>
        <w:t>Y termino. La Renta de Garantía de I</w:t>
      </w:r>
      <w:r w:rsidRPr="009D42F4">
        <w:t>ngresos</w:t>
      </w:r>
      <w:r>
        <w:t>.</w:t>
      </w:r>
      <w:r w:rsidRPr="009D42F4">
        <w:t xml:space="preserve"> </w:t>
      </w:r>
      <w:r>
        <w:t>Us</w:t>
      </w:r>
      <w:r w:rsidRPr="009D42F4">
        <w:t>ted</w:t>
      </w:r>
      <w:r>
        <w:t xml:space="preserve"> decía que conocía </w:t>
      </w:r>
      <w:r w:rsidRPr="009D42F4">
        <w:t xml:space="preserve">algunos jetas que se dedicaban a esto </w:t>
      </w:r>
      <w:r>
        <w:t>del fraude.</w:t>
      </w:r>
      <w:r w:rsidRPr="009D42F4">
        <w:t xml:space="preserve"> </w:t>
      </w:r>
      <w:r>
        <w:t>F</w:t>
      </w:r>
      <w:r w:rsidRPr="009D42F4">
        <w:t>raude lo hay</w:t>
      </w:r>
      <w:r>
        <w:t>. También hay fiscal. H</w:t>
      </w:r>
      <w:r w:rsidRPr="009D42F4">
        <w:t>a</w:t>
      </w:r>
      <w:r>
        <w:t>y fraude social, pero también hay</w:t>
      </w:r>
      <w:r w:rsidRPr="009D42F4">
        <w:t xml:space="preserve"> fraude fiscal. </w:t>
      </w:r>
      <w:r>
        <w:t>¿</w:t>
      </w:r>
      <w:r w:rsidRPr="009D42F4">
        <w:t>Conoce usted a todos los que defraudan cuando dice que hay u</w:t>
      </w:r>
      <w:r>
        <w:t>n porcentaje de fraude fiscal equis?</w:t>
      </w:r>
      <w:r w:rsidRPr="009D42F4">
        <w:t xml:space="preserve"> </w:t>
      </w:r>
      <w:r>
        <w:t>¿</w:t>
      </w:r>
      <w:r w:rsidRPr="009D42F4">
        <w:t>Conoce usted a todos los que</w:t>
      </w:r>
      <w:r>
        <w:t>… a todos los defraudadores? No, ¿verdad?</w:t>
      </w:r>
      <w:r w:rsidRPr="009D42F4">
        <w:t xml:space="preserve"> </w:t>
      </w:r>
      <w:r>
        <w:t>Bue</w:t>
      </w:r>
      <w:r w:rsidRPr="009D42F4">
        <w:t>no</w:t>
      </w:r>
      <w:r>
        <w:t>,</w:t>
      </w:r>
      <w:r w:rsidRPr="009D42F4">
        <w:t xml:space="preserve"> pues entonces estamos hablando de algo</w:t>
      </w:r>
      <w:r>
        <w:t>…</w:t>
      </w:r>
    </w:p>
    <w:p w:rsidR="00E3565C" w:rsidRDefault="00E3565C" w:rsidP="00962EBF">
      <w:pPr>
        <w:pStyle w:val="Texto"/>
      </w:pPr>
    </w:p>
    <w:p w:rsidR="00E3565C" w:rsidRDefault="00E3565C" w:rsidP="00962EBF">
      <w:pPr>
        <w:pStyle w:val="Texto"/>
      </w:pPr>
      <w:r>
        <w:t>Y</w:t>
      </w:r>
      <w:r w:rsidRPr="009D42F4">
        <w:t xml:space="preserve"> mire </w:t>
      </w:r>
      <w:r>
        <w:t>a mí lo que me parece muy irritante</w:t>
      </w:r>
      <w:r w:rsidRPr="009D42F4">
        <w:t xml:space="preserve"> y realmente que no se puede pasar por encima de algunas </w:t>
      </w:r>
      <w:r>
        <w:t>cosas</w:t>
      </w:r>
      <w:r w:rsidRPr="009D42F4">
        <w:t xml:space="preserve"> es </w:t>
      </w:r>
      <w:r>
        <w:t xml:space="preserve">que haya hecho </w:t>
      </w:r>
      <w:r w:rsidRPr="009D42F4">
        <w:t>usted un discurso absolutamente</w:t>
      </w:r>
      <w:r>
        <w:t>…</w:t>
      </w:r>
      <w:r w:rsidRPr="009D42F4">
        <w:t xml:space="preserve"> una intervención absolutamente xenófoba, sectaria</w:t>
      </w:r>
      <w:r>
        <w:t>,</w:t>
      </w:r>
      <w:r w:rsidRPr="009D42F4">
        <w:t xml:space="preserve"> igual igual que la que hacía el señor Maroto</w:t>
      </w:r>
      <w:r>
        <w:t xml:space="preserve">. </w:t>
      </w:r>
    </w:p>
    <w:p w:rsidR="00E3565C" w:rsidRDefault="00E3565C" w:rsidP="00962EBF">
      <w:pPr>
        <w:pStyle w:val="Texto"/>
      </w:pPr>
    </w:p>
    <w:p w:rsidR="00E3565C" w:rsidRDefault="00E3565C" w:rsidP="00962EBF">
      <w:pPr>
        <w:pStyle w:val="Texto"/>
      </w:pPr>
      <w:r>
        <w:t>Y lo que sí es tener jeta, acabo ya, presidenta, lo</w:t>
      </w:r>
      <w:r w:rsidRPr="009D42F4">
        <w:t xml:space="preserve"> que sí es</w:t>
      </w:r>
      <w:r>
        <w:t xml:space="preserve"> tener jeta es cobrar sobre</w:t>
      </w:r>
      <w:r w:rsidRPr="009D42F4">
        <w:t>sueldos cua</w:t>
      </w:r>
      <w:r>
        <w:t>ndo uno no está percibiendo la Renta de G</w:t>
      </w:r>
      <w:r w:rsidRPr="009D42F4">
        <w:t>arantía de In</w:t>
      </w:r>
      <w:r>
        <w:t xml:space="preserve">gresos. ¡Eso sí </w:t>
      </w:r>
      <w:r w:rsidRPr="009D42F4">
        <w:t>que</w:t>
      </w:r>
      <w:r>
        <w:t xml:space="preserve"> es ser jeta!</w:t>
      </w:r>
      <w:r w:rsidRPr="009D42F4">
        <w:t xml:space="preserve"> </w:t>
      </w:r>
      <w:r>
        <w:t>¡Eso sí</w:t>
      </w:r>
      <w:r w:rsidRPr="009D42F4">
        <w:t xml:space="preserve"> que </w:t>
      </w:r>
      <w:r>
        <w:t>e</w:t>
      </w:r>
      <w:r w:rsidRPr="009D42F4">
        <w:t>s</w:t>
      </w:r>
      <w:r>
        <w:t xml:space="preserve"> ser jeta!</w:t>
      </w:r>
    </w:p>
    <w:p w:rsidR="00E3565C" w:rsidRDefault="00E3565C" w:rsidP="00962EBF">
      <w:pPr>
        <w:pStyle w:val="Texto"/>
      </w:pPr>
    </w:p>
    <w:p w:rsidR="00E3565C" w:rsidRDefault="00E3565C" w:rsidP="00962EBF">
      <w:pPr>
        <w:pStyle w:val="Texto"/>
      </w:pPr>
      <w:r>
        <w:t>T</w:t>
      </w:r>
      <w:r w:rsidRPr="009D42F4">
        <w:t>ermino. Vamos a recha</w:t>
      </w:r>
      <w:r>
        <w:t>zar su enmienda a la</w:t>
      </w:r>
      <w:r w:rsidRPr="009D42F4">
        <w:t xml:space="preserve"> totalidad porque e</w:t>
      </w:r>
      <w:r>
        <w:t>ntendemos que este proyecto de P</w:t>
      </w:r>
      <w:r w:rsidRPr="009D42F4">
        <w:t>resupuestos presenta unos presupuestos responsables, justos y redistributivos.</w:t>
      </w:r>
    </w:p>
    <w:p w:rsidR="00E3565C" w:rsidRDefault="00E3565C" w:rsidP="00962EBF">
      <w:pPr>
        <w:pStyle w:val="Texto"/>
      </w:pPr>
    </w:p>
    <w:p w:rsidR="00E3565C" w:rsidRDefault="00E3565C" w:rsidP="00962EBF">
      <w:pPr>
        <w:pStyle w:val="Texto"/>
      </w:pPr>
      <w:r w:rsidRPr="009D42F4">
        <w:t>Nada más y gracias.</w:t>
      </w:r>
    </w:p>
    <w:p w:rsidR="00E3565C" w:rsidRDefault="00E3565C" w:rsidP="00962EBF">
      <w:pPr>
        <w:pStyle w:val="Texto"/>
      </w:pPr>
    </w:p>
    <w:p w:rsidR="00E3565C" w:rsidRDefault="00E3565C" w:rsidP="00962EBF">
      <w:pPr>
        <w:pStyle w:val="Texto"/>
      </w:pPr>
    </w:p>
    <w:p w:rsidR="00E3565C" w:rsidRPr="0049169F" w:rsidRDefault="00E3565C" w:rsidP="00962EBF">
      <w:pPr>
        <w:pStyle w:val="Texto"/>
        <w:rPr>
          <w:lang w:val="eu-ES"/>
        </w:rPr>
      </w:pPr>
      <w:r w:rsidRPr="0049169F">
        <w:rPr>
          <w:rFonts w:ascii="Futura Md BT" w:hAnsi="Futura Md BT"/>
          <w:lang w:val="eu-ES"/>
        </w:rPr>
        <w:t>LEHENDAKARIAK</w:t>
      </w:r>
      <w:r w:rsidR="00676BEE">
        <w:rPr>
          <w:lang w:val="eu-ES"/>
        </w:rPr>
        <w:t>: Eskerrik asko, Corcuera and</w:t>
      </w:r>
      <w:r w:rsidRPr="0049169F">
        <w:rPr>
          <w:lang w:val="eu-ES"/>
        </w:rPr>
        <w:t>rea.</w:t>
      </w:r>
    </w:p>
    <w:p w:rsidR="00E3565C" w:rsidRPr="0049169F" w:rsidRDefault="00E3565C" w:rsidP="00962EBF">
      <w:pPr>
        <w:pStyle w:val="Texto"/>
        <w:rPr>
          <w:lang w:val="eu-ES"/>
        </w:rPr>
      </w:pPr>
    </w:p>
    <w:p w:rsidR="00E3565C" w:rsidRPr="0049169F" w:rsidRDefault="00E3565C" w:rsidP="00962EBF">
      <w:pPr>
        <w:pStyle w:val="Texto"/>
        <w:rPr>
          <w:lang w:val="eu-ES"/>
        </w:rPr>
      </w:pPr>
      <w:r w:rsidRPr="0049169F">
        <w:rPr>
          <w:lang w:val="eu-ES"/>
        </w:rPr>
        <w:t>Euzko Abertzaleak. Arruabarrena jauna, zurea da hitza.</w:t>
      </w:r>
    </w:p>
    <w:p w:rsidR="00E3565C" w:rsidRPr="0049169F" w:rsidRDefault="00E3565C" w:rsidP="00962EBF">
      <w:pPr>
        <w:pStyle w:val="Texto"/>
        <w:rPr>
          <w:lang w:val="eu-ES"/>
        </w:rPr>
      </w:pPr>
    </w:p>
    <w:p w:rsidR="00E3565C" w:rsidRPr="0049169F" w:rsidRDefault="00E3565C" w:rsidP="00962EBF">
      <w:pPr>
        <w:pStyle w:val="Texto"/>
        <w:rPr>
          <w:lang w:val="eu-ES"/>
        </w:rPr>
      </w:pPr>
    </w:p>
    <w:p w:rsidR="00E3565C" w:rsidRPr="0049169F" w:rsidRDefault="00E3565C" w:rsidP="00962EBF">
      <w:pPr>
        <w:pStyle w:val="Texto"/>
        <w:rPr>
          <w:lang w:val="eu-ES"/>
        </w:rPr>
      </w:pPr>
      <w:r w:rsidRPr="0049169F">
        <w:rPr>
          <w:rFonts w:ascii="Futura Md BT" w:hAnsi="Futura Md BT"/>
          <w:lang w:val="eu-ES"/>
        </w:rPr>
        <w:t>ARRUABARRENA AZPITARTE</w:t>
      </w:r>
      <w:r w:rsidRPr="0049169F">
        <w:rPr>
          <w:lang w:val="eu-ES"/>
        </w:rPr>
        <w:t xml:space="preserve"> jauna: Eskerrik asko. Bai.</w:t>
      </w:r>
    </w:p>
    <w:p w:rsidR="00E3565C" w:rsidRDefault="00E3565C" w:rsidP="00962EBF">
      <w:pPr>
        <w:pStyle w:val="Texto"/>
      </w:pPr>
    </w:p>
    <w:p w:rsidR="00E3565C" w:rsidRDefault="00E3565C" w:rsidP="00962EBF">
      <w:pPr>
        <w:pStyle w:val="Texto"/>
      </w:pPr>
      <w:r>
        <w:t xml:space="preserve">Bueno, </w:t>
      </w:r>
      <w:r w:rsidRPr="009D42F4">
        <w:t>empiezo con</w:t>
      </w:r>
      <w:r>
        <w:t xml:space="preserve"> el final de la señora Corcuera. Xenófoba sí, xenófoba</w:t>
      </w:r>
      <w:r w:rsidRPr="009D42F4">
        <w:t>, porque usted ha dicho</w:t>
      </w:r>
      <w:r>
        <w:t>,</w:t>
      </w:r>
      <w:r w:rsidRPr="009D42F4">
        <w:t xml:space="preserve"> y lo he apuntado pa</w:t>
      </w:r>
      <w:r>
        <w:t>labra por palabra, "</w:t>
      </w:r>
      <w:r w:rsidRPr="009D42F4">
        <w:t>los extranjeros son los más pr</w:t>
      </w:r>
      <w:r>
        <w:t>eparados", lo ha dicho con sorna, "los que más títulos tienen".</w:t>
      </w:r>
    </w:p>
    <w:p w:rsidR="00E3565C" w:rsidRDefault="00E3565C" w:rsidP="00962EBF">
      <w:pPr>
        <w:pStyle w:val="Texto"/>
      </w:pPr>
    </w:p>
    <w:p w:rsidR="00E3565C" w:rsidRDefault="00E3565C" w:rsidP="00962EBF">
      <w:pPr>
        <w:pStyle w:val="Texto"/>
      </w:pPr>
      <w:r>
        <w:t>L</w:t>
      </w:r>
      <w:r w:rsidRPr="009D42F4">
        <w:t>os qu</w:t>
      </w:r>
      <w:r>
        <w:t>e tenemos acceso a esta tribuna t</w:t>
      </w:r>
      <w:r w:rsidRPr="009D42F4">
        <w:t>enemos que hablar con mucho cuidado, con mucho cuidado</w:t>
      </w:r>
      <w:r>
        <w:t>,</w:t>
      </w:r>
      <w:r w:rsidRPr="009D42F4">
        <w:t xml:space="preserve"> y hacer más</w:t>
      </w:r>
      <w:r>
        <w:t xml:space="preserve"> pedagogía </w:t>
      </w:r>
      <w:r w:rsidRPr="009D42F4">
        <w:t xml:space="preserve">y menos demagogia. </w:t>
      </w:r>
    </w:p>
    <w:p w:rsidR="00E3565C" w:rsidRDefault="00E3565C" w:rsidP="00962EBF">
      <w:pPr>
        <w:pStyle w:val="Texto"/>
      </w:pPr>
    </w:p>
    <w:p w:rsidR="00E3565C" w:rsidRDefault="00E3565C" w:rsidP="00962EBF">
      <w:pPr>
        <w:pStyle w:val="Texto"/>
      </w:pPr>
      <w:r w:rsidRPr="009D42F4">
        <w:t>Bueno</w:t>
      </w:r>
      <w:r>
        <w:t>, yo, mientras</w:t>
      </w:r>
      <w:r w:rsidRPr="009D42F4">
        <w:t xml:space="preserve"> hablaba</w:t>
      </w:r>
      <w:r>
        <w:t>,</w:t>
      </w:r>
      <w:r w:rsidRPr="009D42F4">
        <w:t xml:space="preserve"> algunas y</w:t>
      </w:r>
      <w:r>
        <w:t>a</w:t>
      </w:r>
      <w:r w:rsidRPr="009D42F4">
        <w:t xml:space="preserve"> </w:t>
      </w:r>
      <w:r>
        <w:t>las tenía apuntadas con antelación</w:t>
      </w:r>
      <w:r w:rsidRPr="009D42F4">
        <w:t xml:space="preserve"> porque son falta</w:t>
      </w:r>
      <w:r>
        <w:t>s</w:t>
      </w:r>
      <w:r w:rsidRPr="009D42F4">
        <w:t xml:space="preserve"> a la verdad que vienen</w:t>
      </w:r>
      <w:r>
        <w:t>…</w:t>
      </w:r>
      <w:r w:rsidRPr="009D42F4">
        <w:t xml:space="preserve"> </w:t>
      </w:r>
      <w:r>
        <w:t>voy a</w:t>
      </w:r>
      <w:r w:rsidRPr="009D42F4">
        <w:t xml:space="preserve"> dec</w:t>
      </w:r>
      <w:r>
        <w:t>ir mentiras, no, p</w:t>
      </w:r>
      <w:r w:rsidRPr="009D42F4">
        <w:t xml:space="preserve">orque esto de utilizar </w:t>
      </w:r>
      <w:r>
        <w:t>eufemismos, mentiras que venían en</w:t>
      </w:r>
      <w:r w:rsidRPr="009D42F4">
        <w:t xml:space="preserve"> su en</w:t>
      </w:r>
      <w:r>
        <w:t>mienda a la totalidad y otras las he</w:t>
      </w:r>
      <w:r w:rsidRPr="009D42F4">
        <w:t xml:space="preserve"> </w:t>
      </w:r>
      <w:r>
        <w:t>apuntado mientras</w:t>
      </w:r>
      <w:r w:rsidRPr="009D42F4">
        <w:t xml:space="preserve"> </w:t>
      </w:r>
      <w:r>
        <w:t>h</w:t>
      </w:r>
      <w:r w:rsidRPr="009D42F4">
        <w:t>ablaba usted</w:t>
      </w:r>
      <w:r>
        <w:t>. Y</w:t>
      </w:r>
      <w:r w:rsidRPr="009D42F4">
        <w:t xml:space="preserve"> es una rec</w:t>
      </w:r>
      <w:r>
        <w:t>opilación, un top ten de mentiras que suelta el</w:t>
      </w:r>
      <w:r w:rsidRPr="009D42F4">
        <w:t xml:space="preserve"> </w:t>
      </w:r>
      <w:r>
        <w:t>Partido Popular</w:t>
      </w:r>
      <w:r w:rsidRPr="009D42F4">
        <w:t xml:space="preserve"> tanto en su enmienda a la totalidad como en su intervención de hoy.</w:t>
      </w:r>
    </w:p>
    <w:p w:rsidR="00E3565C" w:rsidRDefault="00E3565C" w:rsidP="00962EBF">
      <w:pPr>
        <w:pStyle w:val="Texto"/>
      </w:pPr>
    </w:p>
    <w:p w:rsidR="00E3565C" w:rsidRDefault="00E3565C" w:rsidP="00962EBF">
      <w:pPr>
        <w:pStyle w:val="Texto"/>
      </w:pPr>
      <w:r w:rsidRPr="009D42F4">
        <w:t>La primera</w:t>
      </w:r>
      <w:r>
        <w:t>,</w:t>
      </w:r>
      <w:r w:rsidRPr="009D42F4">
        <w:t xml:space="preserve"> la</w:t>
      </w:r>
      <w:r>
        <w:t>s subvencio</w:t>
      </w:r>
      <w:r w:rsidRPr="009D42F4">
        <w:t>nes nominativa</w:t>
      </w:r>
      <w:r>
        <w:t>s</w:t>
      </w:r>
      <w:r w:rsidRPr="009D42F4">
        <w:t xml:space="preserve"> </w:t>
      </w:r>
      <w:r>
        <w:t>son de</w:t>
      </w:r>
      <w:r w:rsidRPr="009D42F4">
        <w:t xml:space="preserve"> ob</w:t>
      </w:r>
      <w:r>
        <w:t>ligado cumplimiento. Es mentira. T</w:t>
      </w:r>
      <w:r w:rsidRPr="009D42F4">
        <w:t>iene que mediar</w:t>
      </w:r>
      <w:r>
        <w:t>, hombre,</w:t>
      </w:r>
      <w:r w:rsidRPr="009D42F4">
        <w:t xml:space="preserve"> tiene que mediar una acción administrativa positiva para que se </w:t>
      </w:r>
      <w:r>
        <w:t xml:space="preserve">ejecuten. </w:t>
      </w:r>
    </w:p>
    <w:p w:rsidR="00E3565C" w:rsidRDefault="00E3565C" w:rsidP="00962EBF">
      <w:pPr>
        <w:pStyle w:val="Texto"/>
      </w:pPr>
    </w:p>
    <w:p w:rsidR="00E3565C" w:rsidRDefault="00E3565C" w:rsidP="00962EBF">
      <w:pPr>
        <w:pStyle w:val="Texto"/>
      </w:pPr>
      <w:r w:rsidRPr="009D42F4">
        <w:t>La segunda</w:t>
      </w:r>
      <w:r>
        <w:t>, hablaba</w:t>
      </w:r>
      <w:r w:rsidRPr="009D42F4">
        <w:t xml:space="preserve"> de la concertada</w:t>
      </w:r>
      <w:r>
        <w:t>. Antes no lo he comentado</w:t>
      </w:r>
      <w:r w:rsidRPr="009D42F4">
        <w:t xml:space="preserve"> porque se </w:t>
      </w:r>
      <w:r>
        <w:t>me ha pasado. Se subió en febrero</w:t>
      </w:r>
      <w:r w:rsidRPr="009D42F4">
        <w:t xml:space="preserve"> en la Ley de </w:t>
      </w:r>
      <w:r>
        <w:t xml:space="preserve">Presupuestaria de Medidas Urgentes </w:t>
      </w:r>
      <w:r w:rsidRPr="009D42F4">
        <w:t>un 2,5</w:t>
      </w:r>
      <w:r>
        <w:t> </w:t>
      </w:r>
      <w:r w:rsidRPr="009D42F4">
        <w:t>%</w:t>
      </w:r>
      <w:r>
        <w:t>. Y</w:t>
      </w:r>
      <w:r w:rsidRPr="009D42F4">
        <w:t xml:space="preserve"> la subida de los sueldos de los que trabajan</w:t>
      </w:r>
      <w:r>
        <w:t xml:space="preserve"> en la concertada h</w:t>
      </w:r>
      <w:r w:rsidRPr="009D42F4">
        <w:t>a sido la misma este año que los que trabajan en la empresa</w:t>
      </w:r>
      <w:r>
        <w:t>…</w:t>
      </w:r>
      <w:r w:rsidRPr="009D42F4">
        <w:t xml:space="preserve"> en la función pública.</w:t>
      </w:r>
    </w:p>
    <w:p w:rsidR="00E3565C" w:rsidRDefault="00E3565C" w:rsidP="00962EBF">
      <w:pPr>
        <w:pStyle w:val="Texto"/>
      </w:pPr>
    </w:p>
    <w:p w:rsidR="00E3565C" w:rsidRDefault="00E3565C" w:rsidP="00962EBF">
      <w:pPr>
        <w:pStyle w:val="Texto"/>
      </w:pPr>
      <w:r w:rsidRPr="009D42F4">
        <w:t>La tercera</w:t>
      </w:r>
      <w:r>
        <w:t>,</w:t>
      </w:r>
      <w:r w:rsidRPr="009D42F4">
        <w:t xml:space="preserve"> de</w:t>
      </w:r>
      <w:r>
        <w:t>cían ustedes, esto lo dicen</w:t>
      </w:r>
      <w:r w:rsidRPr="009D42F4">
        <w:t xml:space="preserve"> ya</w:t>
      </w:r>
      <w:r>
        <w:t>…,</w:t>
      </w:r>
      <w:r w:rsidRPr="009D42F4">
        <w:t xml:space="preserve"> no lo ha</w:t>
      </w:r>
      <w:r>
        <w:t xml:space="preserve"> dicho usted en su intervención, l</w:t>
      </w:r>
      <w:r w:rsidRPr="009D42F4">
        <w:t>o dicen ustedes en la enmienda a la totalidad</w:t>
      </w:r>
      <w:r>
        <w:t>,</w:t>
      </w:r>
      <w:r w:rsidRPr="009D42F4">
        <w:t xml:space="preserve"> que e</w:t>
      </w:r>
      <w:r>
        <w:t>l presupuesto ejecutado de 2018 es</w:t>
      </w:r>
      <w:r w:rsidRPr="009D42F4">
        <w:t xml:space="preserve"> mayor que el presupuesto</w:t>
      </w:r>
      <w:r>
        <w:t>…</w:t>
      </w:r>
      <w:r w:rsidRPr="009D42F4">
        <w:t xml:space="preserve"> que el proyecto </w:t>
      </w:r>
      <w:r>
        <w:t>de P</w:t>
      </w:r>
      <w:r w:rsidRPr="009D42F4">
        <w:t>resupuesto</w:t>
      </w:r>
      <w:r>
        <w:t>s</w:t>
      </w:r>
      <w:r w:rsidRPr="009D42F4">
        <w:t xml:space="preserve"> que el </w:t>
      </w:r>
      <w:r>
        <w:t>Gobierno mandó</w:t>
      </w:r>
      <w:r w:rsidRPr="009D42F4">
        <w:t xml:space="preserve"> a esta Cámara</w:t>
      </w:r>
      <w:r>
        <w:t>. Y uno</w:t>
      </w:r>
      <w:r w:rsidRPr="009D42F4">
        <w:t xml:space="preserve"> va a los datos y tiene </w:t>
      </w:r>
      <w:r>
        <w:t>"E</w:t>
      </w:r>
      <w:r w:rsidRPr="009D42F4">
        <w:t>jecución del presupuesto de gastos</w:t>
      </w:r>
      <w:r>
        <w:t>,</w:t>
      </w:r>
      <w:r w:rsidRPr="009D42F4">
        <w:t xml:space="preserve"> diciembre de 2018</w:t>
      </w:r>
      <w:r>
        <w:t>,</w:t>
      </w:r>
      <w:r w:rsidRPr="009D42F4">
        <w:t xml:space="preserve"> 11.464 </w:t>
      </w:r>
      <w:r w:rsidRPr="009D42F4">
        <w:lastRenderedPageBreak/>
        <w:t>millones de euros</w:t>
      </w:r>
      <w:r>
        <w:t>". Es decir, unos doscientos</w:t>
      </w:r>
      <w:r w:rsidRPr="009D42F4">
        <w:t xml:space="preserve"> y pico</w:t>
      </w:r>
      <w:r>
        <w:t>, trescientos millones de euros por debajo e</w:t>
      </w:r>
      <w:r w:rsidRPr="009D42F4">
        <w:t>l presupuesto ejecutado del 18.</w:t>
      </w:r>
    </w:p>
    <w:p w:rsidR="00E3565C" w:rsidRDefault="00E3565C" w:rsidP="00962EBF">
      <w:pPr>
        <w:pStyle w:val="Texto"/>
      </w:pPr>
    </w:p>
    <w:p w:rsidR="00E3565C" w:rsidRDefault="00E3565C" w:rsidP="00B42374">
      <w:pPr>
        <w:pStyle w:val="Texto"/>
      </w:pPr>
      <w:r w:rsidRPr="009D42F4">
        <w:t>La cuarta</w:t>
      </w:r>
      <w:r>
        <w:t>,</w:t>
      </w:r>
      <w:r w:rsidRPr="009D42F4">
        <w:t xml:space="preserve"> dicen que las políticas de familia no se han eje</w:t>
      </w:r>
      <w:r>
        <w:t>cutado, que los incrementos…</w:t>
      </w:r>
      <w:r w:rsidRPr="009D42F4">
        <w:t xml:space="preserve"> no</w:t>
      </w:r>
      <w:r>
        <w:t xml:space="preserve"> </w:t>
      </w:r>
      <w:r w:rsidRPr="009D42F4">
        <w:t>s</w:t>
      </w:r>
      <w:r>
        <w:t>e han ejecutado los incrementos</w:t>
      </w:r>
      <w:r w:rsidRPr="009D42F4">
        <w:t xml:space="preserve"> pact</w:t>
      </w:r>
      <w:r>
        <w:t>ad</w:t>
      </w:r>
      <w:r w:rsidRPr="009D42F4">
        <w:t>os</w:t>
      </w:r>
      <w:r>
        <w:t xml:space="preserve"> y que ha habido un decremento </w:t>
      </w:r>
      <w:r w:rsidRPr="009D42F4">
        <w:t>e</w:t>
      </w:r>
      <w:r>
        <w:t>n</w:t>
      </w:r>
      <w:r w:rsidRPr="009D42F4">
        <w:t xml:space="preserve"> las partidas ejecutadas</w:t>
      </w:r>
      <w:r>
        <w:t>. De nuevo</w:t>
      </w:r>
      <w:r w:rsidRPr="009D42F4">
        <w:t xml:space="preserve"> </w:t>
      </w:r>
      <w:r>
        <w:t>n</w:t>
      </w:r>
      <w:r w:rsidRPr="009D42F4">
        <w:t>os vamos a los datos y tenemos, no tengo la cur</w:t>
      </w:r>
      <w:r>
        <w:t>v</w:t>
      </w:r>
      <w:r w:rsidRPr="009D42F4">
        <w:t>a, pero</w:t>
      </w:r>
      <w:r>
        <w:t>,</w:t>
      </w:r>
      <w:r w:rsidRPr="009D42F4">
        <w:t xml:space="preserve"> vamos, la podemos</w:t>
      </w:r>
      <w:r>
        <w:t>…</w:t>
      </w:r>
      <w:r w:rsidRPr="009D42F4">
        <w:t xml:space="preserve"> la </w:t>
      </w:r>
      <w:r>
        <w:t>podríamos visualizar fácilmente, e</w:t>
      </w:r>
      <w:r w:rsidRPr="009D42F4">
        <w:t>n 2004 eran 46 millones los que se ofrecían como a</w:t>
      </w:r>
      <w:r>
        <w:t>yudas económicas a las familias</w:t>
      </w:r>
      <w:r w:rsidRPr="009D42F4">
        <w:t xml:space="preserve"> c</w:t>
      </w:r>
      <w:r>
        <w:t>on hijos e hijas y en el 20 …</w:t>
      </w:r>
    </w:p>
    <w:p w:rsidR="00E3565C" w:rsidRDefault="00E3565C" w:rsidP="00962EBF">
      <w:pPr>
        <w:pStyle w:val="Texto"/>
      </w:pPr>
    </w:p>
    <w:p w:rsidR="00E3565C" w:rsidRPr="00A00CA0" w:rsidRDefault="00E3565C" w:rsidP="00962EBF">
      <w:pPr>
        <w:pStyle w:val="Texto"/>
      </w:pPr>
      <w:r>
        <w:t>(17. zintaren amaiera)</w:t>
      </w:r>
    </w:p>
    <w:p w:rsidR="00E3565C" w:rsidRPr="00497F97" w:rsidRDefault="00E3565C" w:rsidP="009F72A0">
      <w:pPr>
        <w:pStyle w:val="Texto"/>
        <w:rPr>
          <w:lang w:val="eu-ES"/>
        </w:rPr>
      </w:pPr>
      <w:r w:rsidRPr="00497F97">
        <w:rPr>
          <w:lang w:val="eu-ES"/>
        </w:rPr>
        <w:t>(18. zintaren hasiera)</w:t>
      </w:r>
    </w:p>
    <w:p w:rsidR="00E3565C" w:rsidRDefault="00E3565C" w:rsidP="009F72A0">
      <w:pPr>
        <w:pStyle w:val="Texto"/>
      </w:pPr>
    </w:p>
    <w:p w:rsidR="00E3565C" w:rsidRDefault="00E3565C" w:rsidP="009F72A0">
      <w:pPr>
        <w:pStyle w:val="Texto"/>
      </w:pPr>
      <w:r>
        <w:t xml:space="preserve">… </w:t>
      </w:r>
      <w:r w:rsidRPr="00B62968">
        <w:t xml:space="preserve">la </w:t>
      </w:r>
      <w:r>
        <w:t>podríamos visualizar fácilmente: e</w:t>
      </w:r>
      <w:r w:rsidRPr="00B62968">
        <w:t>n 2004 eran 46 millones los que se ofrecían como ayudas económicas a las familias con hijos e hi</w:t>
      </w:r>
      <w:r>
        <w:t>jas, y en el 20 están previstas</w:t>
      </w:r>
      <w:r w:rsidRPr="00B62968">
        <w:t xml:space="preserve"> 80 millones</w:t>
      </w:r>
      <w:r>
        <w:t>. Casi duplica. C</w:t>
      </w:r>
      <w:r w:rsidRPr="00B62968">
        <w:t>asi duplica y</w:t>
      </w:r>
      <w:r>
        <w:t>,</w:t>
      </w:r>
      <w:r w:rsidRPr="00B62968">
        <w:t xml:space="preserve"> además</w:t>
      </w:r>
      <w:r>
        <w:t>,</w:t>
      </w:r>
      <w:r w:rsidRPr="00B62968">
        <w:t xml:space="preserve"> el incremento es todos los años muy significativo</w:t>
      </w:r>
      <w:r>
        <w:t>,</w:t>
      </w:r>
      <w:r w:rsidRPr="00B62968">
        <w:t xml:space="preserve"> por encima del 10</w:t>
      </w:r>
      <w:r>
        <w:t> %.</w:t>
      </w:r>
    </w:p>
    <w:p w:rsidR="00E3565C" w:rsidRDefault="00E3565C" w:rsidP="009F72A0">
      <w:pPr>
        <w:pStyle w:val="Texto"/>
      </w:pPr>
    </w:p>
    <w:p w:rsidR="00E3565C" w:rsidRDefault="00E3565C" w:rsidP="009F72A0">
      <w:pPr>
        <w:pStyle w:val="Texto"/>
      </w:pPr>
      <w:r>
        <w:t>Más. D</w:t>
      </w:r>
      <w:r w:rsidRPr="00B62968">
        <w:t xml:space="preserve">ice usted </w:t>
      </w:r>
      <w:r>
        <w:t>"</w:t>
      </w:r>
      <w:r w:rsidRPr="00B62968">
        <w:t>se incrementa 89 millones de euros</w:t>
      </w:r>
      <w:r>
        <w:t xml:space="preserve"> e</w:t>
      </w:r>
      <w:r w:rsidRPr="00B62968">
        <w:t>l aumento de gasto corriente</w:t>
      </w:r>
      <w:r>
        <w:t>", solamente son 9. S</w:t>
      </w:r>
      <w:r w:rsidRPr="00B62968">
        <w:t xml:space="preserve">olamente </w:t>
      </w:r>
      <w:r>
        <w:t>9 de</w:t>
      </w:r>
      <w:r w:rsidRPr="00B62968">
        <w:t xml:space="preserve"> ellos son para aumento en el RGI. Dice usted que es ingente la subida</w:t>
      </w:r>
      <w:r>
        <w:t>,</w:t>
      </w:r>
      <w:r w:rsidRPr="00B62968">
        <w:t xml:space="preserve"> 9 millones de euros</w:t>
      </w:r>
      <w:r>
        <w:t>.</w:t>
      </w:r>
    </w:p>
    <w:p w:rsidR="00E3565C" w:rsidRDefault="00E3565C" w:rsidP="009F72A0">
      <w:pPr>
        <w:pStyle w:val="Texto"/>
      </w:pPr>
    </w:p>
    <w:p w:rsidR="00E3565C" w:rsidRDefault="00E3565C" w:rsidP="009F72A0">
      <w:pPr>
        <w:pStyle w:val="Texto"/>
      </w:pPr>
      <w:r>
        <w:t>D</w:t>
      </w:r>
      <w:r w:rsidRPr="00B62968">
        <w:t>espués</w:t>
      </w:r>
      <w:r>
        <w:t>,</w:t>
      </w:r>
      <w:r w:rsidRPr="00B62968">
        <w:t xml:space="preserve"> en el pacto del agua</w:t>
      </w:r>
      <w:r>
        <w:t>. Lo del</w:t>
      </w:r>
      <w:r w:rsidRPr="00B62968">
        <w:t xml:space="preserve"> pacto </w:t>
      </w:r>
      <w:r>
        <w:t>del agua lo cierto e</w:t>
      </w:r>
      <w:r w:rsidRPr="00B62968">
        <w:t xml:space="preserve">s que lo tengo bastante fresco, porque voy a ser </w:t>
      </w:r>
      <w:r>
        <w:t>yo el</w:t>
      </w:r>
      <w:r w:rsidRPr="00B62968">
        <w:t xml:space="preserve"> que lo debata con su compañera López </w:t>
      </w:r>
      <w:r>
        <w:t xml:space="preserve">de </w:t>
      </w:r>
      <w:r w:rsidRPr="00B62968">
        <w:t xml:space="preserve">Ocariz </w:t>
      </w:r>
      <w:r>
        <w:t>el viernes, y lo explico en dos frases. Hay tres patas:</w:t>
      </w:r>
      <w:r w:rsidRPr="00B62968">
        <w:t xml:space="preserve"> la captación doméstica, la captación industrial y la agropecuaria</w:t>
      </w:r>
      <w:r>
        <w:t>. P</w:t>
      </w:r>
      <w:r w:rsidRPr="00B62968">
        <w:t xml:space="preserve">ara la agropecuaria </w:t>
      </w:r>
      <w:r>
        <w:t>hubo una moratoria</w:t>
      </w:r>
      <w:r w:rsidRPr="00B62968">
        <w:t xml:space="preserve"> en 2007 que </w:t>
      </w:r>
      <w:r>
        <w:t>adoptó</w:t>
      </w:r>
      <w:r w:rsidRPr="00B62968">
        <w:t xml:space="preserve"> este Parlamento</w:t>
      </w:r>
      <w:r>
        <w:t>,</w:t>
      </w:r>
      <w:r w:rsidRPr="00B62968">
        <w:t xml:space="preserve"> y para</w:t>
      </w:r>
      <w:r>
        <w:t xml:space="preserve"> la</w:t>
      </w:r>
      <w:r w:rsidRPr="00B62968">
        <w:t xml:space="preserve"> doméstica no hubo morato</w:t>
      </w:r>
      <w:r>
        <w:t>ria, pero no se estaba cobrando;</w:t>
      </w:r>
      <w:r w:rsidRPr="00B62968">
        <w:t xml:space="preserve"> se va a cobrar por captación</w:t>
      </w:r>
      <w:r>
        <w:t>. Y</w:t>
      </w:r>
      <w:r w:rsidRPr="00B62968">
        <w:t xml:space="preserve"> tiene sentido hacerlo así. Ese dato de incremento en la tarifa de</w:t>
      </w:r>
      <w:r>
        <w:t>l</w:t>
      </w:r>
      <w:r w:rsidRPr="00B62968">
        <w:t xml:space="preserve"> 233</w:t>
      </w:r>
      <w:r>
        <w:t> </w:t>
      </w:r>
      <w:r w:rsidRPr="00B62968">
        <w:t>% se l</w:t>
      </w:r>
      <w:r>
        <w:t>o</w:t>
      </w:r>
      <w:r w:rsidRPr="00B62968">
        <w:t xml:space="preserve"> han sacado ustedes de la chistera</w:t>
      </w:r>
      <w:r>
        <w:t>.</w:t>
      </w:r>
    </w:p>
    <w:p w:rsidR="00E3565C" w:rsidRDefault="00E3565C" w:rsidP="009F72A0">
      <w:pPr>
        <w:pStyle w:val="Texto"/>
      </w:pPr>
    </w:p>
    <w:p w:rsidR="00E3565C" w:rsidRDefault="00E3565C" w:rsidP="009F72A0">
      <w:pPr>
        <w:pStyle w:val="Texto"/>
      </w:pPr>
      <w:r>
        <w:t>H</w:t>
      </w:r>
      <w:r w:rsidRPr="00B62968">
        <w:t>abla</w:t>
      </w:r>
      <w:r>
        <w:t>ba</w:t>
      </w:r>
      <w:r w:rsidRPr="00B62968">
        <w:t xml:space="preserve">n también en su enmienda a la totalidad de </w:t>
      </w:r>
      <w:r>
        <w:t xml:space="preserve">la </w:t>
      </w:r>
      <w:r w:rsidRPr="00B62968">
        <w:t>congelación de la partida que se destina a la justicia gratuita. Es fals</w:t>
      </w:r>
      <w:r>
        <w:t xml:space="preserve">o. Hablan, la señora Llanos </w:t>
      </w:r>
      <w:r>
        <w:lastRenderedPageBreak/>
        <w:t>sabrá de esto, hablan de</w:t>
      </w:r>
      <w:r w:rsidRPr="00B62968">
        <w:t xml:space="preserve"> que desde el 2018 el decreto está congelado, cosa que es incierta. Cada año se destina más dinero y el decreto está funcionando sin ningún problema.</w:t>
      </w:r>
    </w:p>
    <w:p w:rsidR="00E3565C" w:rsidRDefault="00E3565C" w:rsidP="009F72A0">
      <w:pPr>
        <w:pStyle w:val="Texto"/>
      </w:pPr>
    </w:p>
    <w:p w:rsidR="00E3565C" w:rsidRDefault="00E3565C" w:rsidP="00577B9C">
      <w:pPr>
        <w:pStyle w:val="Texto"/>
      </w:pPr>
      <w:r w:rsidRPr="00B62968">
        <w:t>Después las inejecucion</w:t>
      </w:r>
      <w:r>
        <w:t>es, que es una crítica habitual</w:t>
      </w:r>
      <w:r w:rsidRPr="00B62968">
        <w:t xml:space="preserve"> que usted hace</w:t>
      </w:r>
      <w:r>
        <w:t>,</w:t>
      </w:r>
      <w:r w:rsidRPr="00B62968">
        <w:t xml:space="preserve"> que el nivel de ejecuciones </w:t>
      </w:r>
      <w:r>
        <w:t>es alto</w:t>
      </w:r>
      <w:r w:rsidRPr="00B62968">
        <w:t>. Bueno</w:t>
      </w:r>
      <w:r>
        <w:t>,</w:t>
      </w:r>
      <w:r w:rsidRPr="00B62968">
        <w:t xml:space="preserve"> tengo aquí la tabla departamento por departamento, la media es de más del 97</w:t>
      </w:r>
      <w:r>
        <w:t> </w:t>
      </w:r>
      <w:r w:rsidRPr="00B62968">
        <w:t>%, el departamento que menos ejecuta es del 89</w:t>
      </w:r>
      <w:r>
        <w:t xml:space="preserve"> %. </w:t>
      </w:r>
      <w:r w:rsidRPr="00B62968">
        <w:t>Y</w:t>
      </w:r>
      <w:r>
        <w:t>,</w:t>
      </w:r>
      <w:r w:rsidRPr="00B62968">
        <w:t xml:space="preserve"> efectivamente, la línea que menos ejecuta es del tren de alta velocidad. </w:t>
      </w:r>
      <w:r>
        <w:t>Pero, hombre, n</w:t>
      </w:r>
      <w:r w:rsidRPr="00B62968">
        <w:t>o me haga usted aquí el chu</w:t>
      </w:r>
      <w:r>
        <w:t>c</w:t>
      </w:r>
      <w:r w:rsidRPr="00B62968">
        <w:t>ito de andar que s</w:t>
      </w:r>
      <w:r>
        <w:t>i</w:t>
      </w:r>
      <w:r w:rsidRPr="00B62968">
        <w:t xml:space="preserve"> ha sido el PSOE, que s</w:t>
      </w:r>
      <w:r>
        <w:t>i</w:t>
      </w:r>
      <w:r w:rsidRPr="00B62968">
        <w:t xml:space="preserve"> ha sido el PP. Han gobernado ustedes un montón de años y las ejecuciones </w:t>
      </w:r>
      <w:r>
        <w:t xml:space="preserve">en </w:t>
      </w:r>
      <w:r w:rsidRPr="00B62968">
        <w:t>el TAV han sido bajas siempre</w:t>
      </w:r>
      <w:r>
        <w:t>.</w:t>
      </w:r>
    </w:p>
    <w:p w:rsidR="00E3565C" w:rsidRDefault="00E3565C" w:rsidP="00577B9C">
      <w:pPr>
        <w:pStyle w:val="Texto"/>
      </w:pPr>
    </w:p>
    <w:p w:rsidR="00E3565C" w:rsidRDefault="00E3565C" w:rsidP="00577B9C">
      <w:pPr>
        <w:pStyle w:val="Texto"/>
      </w:pPr>
      <w:r>
        <w:t>Y</w:t>
      </w:r>
      <w:r w:rsidRPr="00B62968">
        <w:t xml:space="preserve"> el décimo, el tema de la de la paga extra. Mire</w:t>
      </w:r>
      <w:r>
        <w:t>,</w:t>
      </w:r>
      <w:r w:rsidRPr="00B62968">
        <w:t xml:space="preserve"> la paga extra el Gobierno Vasco estuvo en disposición de hacerlo la primera</w:t>
      </w:r>
      <w:r>
        <w:t>,</w:t>
      </w:r>
      <w:r w:rsidRPr="00B62968">
        <w:t xml:space="preserve"> y no lo hizo porque su Gobierno, la ley presupuestaria que ustedes aprobaron</w:t>
      </w:r>
      <w:r>
        <w:t>, no se lo permitió. No se lo permitió.</w:t>
      </w:r>
    </w:p>
    <w:p w:rsidR="00E3565C" w:rsidRDefault="00E3565C" w:rsidP="00577B9C">
      <w:pPr>
        <w:pStyle w:val="Texto"/>
      </w:pPr>
    </w:p>
    <w:p w:rsidR="00E3565C" w:rsidRDefault="00E3565C" w:rsidP="00577B9C">
      <w:pPr>
        <w:pStyle w:val="Texto"/>
      </w:pPr>
      <w:r w:rsidRPr="00B62968">
        <w:t xml:space="preserve">Nosotros entendemos </w:t>
      </w:r>
      <w:r>
        <w:t>que</w:t>
      </w:r>
      <w:r w:rsidRPr="00B62968">
        <w:t xml:space="preserve"> una posición política sólida siempre renta más que una débil</w:t>
      </w:r>
      <w:r>
        <w:t>,</w:t>
      </w:r>
      <w:r w:rsidRPr="00B62968">
        <w:t xml:space="preserve"> y que esta demagogia barata</w:t>
      </w:r>
      <w:r>
        <w:t>, este tinte xenofóbico</w:t>
      </w:r>
      <w:r w:rsidRPr="00B62968">
        <w:t xml:space="preserve"> que usted muestra</w:t>
      </w:r>
      <w:r>
        <w:t xml:space="preserve"> e</w:t>
      </w:r>
      <w:r w:rsidRPr="00B62968">
        <w:t>n sus declaraciones</w:t>
      </w:r>
      <w:r>
        <w:t>,</w:t>
      </w:r>
      <w:r w:rsidRPr="00B62968">
        <w:t xml:space="preserve"> desde luego</w:t>
      </w:r>
      <w:r>
        <w:t>,</w:t>
      </w:r>
      <w:r w:rsidRPr="00B62968">
        <w:t xml:space="preserve"> n</w:t>
      </w:r>
      <w:r>
        <w:t>o le hace ningún favor al país.</w:t>
      </w:r>
    </w:p>
    <w:p w:rsidR="00E3565C" w:rsidRDefault="00E3565C" w:rsidP="009F72A0">
      <w:pPr>
        <w:pStyle w:val="Texto"/>
      </w:pPr>
    </w:p>
    <w:p w:rsidR="00E3565C" w:rsidRPr="00497F97" w:rsidRDefault="00E3565C" w:rsidP="009F72A0">
      <w:pPr>
        <w:pStyle w:val="Texto"/>
        <w:rPr>
          <w:lang w:val="eu-ES"/>
        </w:rPr>
      </w:pPr>
      <w:r>
        <w:rPr>
          <w:lang w:val="eu-ES"/>
        </w:rPr>
        <w:t>Eskerrik asko.</w:t>
      </w:r>
    </w:p>
    <w:p w:rsidR="00E3565C" w:rsidRPr="00497F97" w:rsidRDefault="00E3565C" w:rsidP="009F72A0">
      <w:pPr>
        <w:pStyle w:val="Texto"/>
        <w:rPr>
          <w:lang w:val="eu-ES"/>
        </w:rPr>
      </w:pPr>
    </w:p>
    <w:p w:rsidR="00E3565C" w:rsidRPr="00497F97" w:rsidRDefault="00E3565C" w:rsidP="009F72A0">
      <w:pPr>
        <w:pStyle w:val="Texto"/>
        <w:rPr>
          <w:lang w:val="eu-ES"/>
        </w:rPr>
      </w:pPr>
    </w:p>
    <w:p w:rsidR="00E3565C" w:rsidRDefault="00E3565C" w:rsidP="009F72A0">
      <w:pPr>
        <w:pStyle w:val="Texto"/>
        <w:rPr>
          <w:lang w:val="eu-ES"/>
        </w:rPr>
      </w:pPr>
      <w:r w:rsidRPr="00497F97">
        <w:rPr>
          <w:rFonts w:ascii="Futura Md BT" w:hAnsi="Futura Md BT"/>
          <w:lang w:val="eu-ES"/>
        </w:rPr>
        <w:t>LEHENDAKARIAK</w:t>
      </w:r>
      <w:r w:rsidRPr="00497F97">
        <w:rPr>
          <w:lang w:val="eu-ES"/>
        </w:rPr>
        <w:t>: Eskerrik asko</w:t>
      </w:r>
      <w:r>
        <w:rPr>
          <w:lang w:val="eu-ES"/>
        </w:rPr>
        <w:t>, Arruabarrena jauna.</w:t>
      </w:r>
    </w:p>
    <w:p w:rsidR="00E3565C" w:rsidRDefault="00E3565C" w:rsidP="009F72A0">
      <w:pPr>
        <w:pStyle w:val="Texto"/>
        <w:rPr>
          <w:lang w:val="eu-ES"/>
        </w:rPr>
      </w:pPr>
    </w:p>
    <w:p w:rsidR="00E3565C" w:rsidRPr="00497F97" w:rsidRDefault="00E3565C" w:rsidP="009F72A0">
      <w:pPr>
        <w:pStyle w:val="Texto"/>
        <w:rPr>
          <w:lang w:val="eu-ES"/>
        </w:rPr>
      </w:pPr>
      <w:r w:rsidRPr="00497F97">
        <w:rPr>
          <w:lang w:val="eu-ES"/>
        </w:rPr>
        <w:t>EH Bildu taldearen ordezkariak dauka hitza bere osoko zuzenketa aldezteko</w:t>
      </w:r>
      <w:r>
        <w:rPr>
          <w:lang w:val="eu-ES"/>
        </w:rPr>
        <w:t>,</w:t>
      </w:r>
      <w:r w:rsidRPr="00497F97">
        <w:rPr>
          <w:lang w:val="eu-ES"/>
        </w:rPr>
        <w:t xml:space="preserve"> defendatzeko. Casanova jauna, </w:t>
      </w:r>
      <w:r>
        <w:rPr>
          <w:lang w:val="eu-ES"/>
        </w:rPr>
        <w:t>zurea da hitza.</w:t>
      </w:r>
    </w:p>
    <w:p w:rsidR="00E3565C" w:rsidRDefault="00E3565C" w:rsidP="009F72A0">
      <w:pPr>
        <w:pStyle w:val="Texto"/>
      </w:pPr>
    </w:p>
    <w:p w:rsidR="00E3565C" w:rsidRDefault="00E3565C" w:rsidP="009F72A0">
      <w:pPr>
        <w:pStyle w:val="Texto"/>
      </w:pPr>
    </w:p>
    <w:p w:rsidR="00E3565C" w:rsidRDefault="00E3565C" w:rsidP="009F72A0">
      <w:pPr>
        <w:pStyle w:val="Texto"/>
      </w:pPr>
      <w:r w:rsidRPr="00B62968">
        <w:rPr>
          <w:rFonts w:ascii="Futura Md BT" w:hAnsi="Futura Md BT"/>
        </w:rPr>
        <w:t>CASANOVA ALONSO</w:t>
      </w:r>
      <w:r>
        <w:t xml:space="preserve"> </w:t>
      </w:r>
      <w:r w:rsidRPr="00D27680">
        <w:rPr>
          <w:lang w:val="eu-ES"/>
        </w:rPr>
        <w:t>jaunak: Bai, eskerrik asko.</w:t>
      </w:r>
      <w:r>
        <w:rPr>
          <w:lang w:val="eu-ES"/>
        </w:rPr>
        <w:t xml:space="preserve"> Egun on guztioi.</w:t>
      </w:r>
    </w:p>
    <w:p w:rsidR="00E3565C" w:rsidRDefault="00E3565C" w:rsidP="009F72A0">
      <w:pPr>
        <w:pStyle w:val="Texto"/>
      </w:pPr>
    </w:p>
    <w:p w:rsidR="00E3565C" w:rsidRDefault="00E3565C" w:rsidP="009F72A0">
      <w:pPr>
        <w:pStyle w:val="Texto"/>
      </w:pPr>
      <w:r>
        <w:lastRenderedPageBreak/>
        <w:t>La</w:t>
      </w:r>
      <w:r w:rsidRPr="00B62968">
        <w:t xml:space="preserve"> segunda mitad del año 2019 está siendo prodiga en señales de</w:t>
      </w:r>
      <w:r>
        <w:t xml:space="preserve"> un cambio en el ciclo en la economía global. Se</w:t>
      </w:r>
      <w:r w:rsidRPr="00B62968">
        <w:t xml:space="preserve"> ha asumido ya que</w:t>
      </w:r>
      <w:r>
        <w:t>,</w:t>
      </w:r>
      <w:r w:rsidRPr="00B62968">
        <w:t xml:space="preserve"> en el mejor de los casos</w:t>
      </w:r>
      <w:r>
        <w:t>,</w:t>
      </w:r>
      <w:r w:rsidRPr="00B62968">
        <w:t xml:space="preserve"> deberemos hacer frente a una desaceleración de la economía, si</w:t>
      </w:r>
      <w:r>
        <w:t xml:space="preserve"> </w:t>
      </w:r>
      <w:r w:rsidRPr="00B62968">
        <w:t>no</w:t>
      </w:r>
      <w:r>
        <w:t xml:space="preserve"> a </w:t>
      </w:r>
      <w:r w:rsidRPr="00B62968">
        <w:t>un golpe</w:t>
      </w:r>
      <w:r>
        <w:t xml:space="preserve"> aún </w:t>
      </w:r>
      <w:r w:rsidRPr="00B62968">
        <w:t xml:space="preserve">mayor. En octubre, el FMI rebajó de forma generalizada las previsiones para las principales economías. Por </w:t>
      </w:r>
      <w:r>
        <w:t>nuestra</w:t>
      </w:r>
      <w:r w:rsidRPr="00B62968">
        <w:t xml:space="preserve"> parte, el crecimiento del 2,2</w:t>
      </w:r>
      <w:r>
        <w:t> </w:t>
      </w:r>
      <w:r w:rsidRPr="00B62968">
        <w:t xml:space="preserve">% previsto por el Gobierno Vasco para 2019 es la cifra más baja </w:t>
      </w:r>
      <w:r>
        <w:t>en</w:t>
      </w:r>
      <w:r w:rsidRPr="00B62968">
        <w:t xml:space="preserve"> nuestra comunidad desde finales de 2014</w:t>
      </w:r>
      <w:r>
        <w:t>. Y</w:t>
      </w:r>
      <w:r w:rsidRPr="00B62968">
        <w:t xml:space="preserve"> el pronóstico para el año próximo rebaja esta cifra al 2</w:t>
      </w:r>
      <w:r>
        <w:t> %. E</w:t>
      </w:r>
      <w:r w:rsidRPr="00B62968">
        <w:t>stas cifras, sin indicar una recesión inminente, s</w:t>
      </w:r>
      <w:r>
        <w:t>í</w:t>
      </w:r>
      <w:r w:rsidRPr="00B62968">
        <w:t xml:space="preserve"> señalan una clara tendencia </w:t>
      </w:r>
      <w:r>
        <w:t>a la desaceleración</w:t>
      </w:r>
      <w:r w:rsidRPr="00B62968">
        <w:t xml:space="preserve"> del crecimiento económico</w:t>
      </w:r>
      <w:r>
        <w:t>.</w:t>
      </w:r>
    </w:p>
    <w:p w:rsidR="00E3565C" w:rsidRDefault="00E3565C" w:rsidP="009F72A0">
      <w:pPr>
        <w:pStyle w:val="Texto"/>
      </w:pPr>
    </w:p>
    <w:p w:rsidR="00E3565C" w:rsidRDefault="00E3565C" w:rsidP="00A16082">
      <w:pPr>
        <w:pStyle w:val="Texto"/>
      </w:pPr>
      <w:r>
        <w:t>Tras la gran recesión, esa desaceleración global ya está en curso, es el marco económico coyuntural de una realidad global de fondo más compleja, que se ve protagonizada por cuatro vectores fundamentales que definen la evolución estructural de la situación: dos crisis, una revolución y una disrupción.</w:t>
      </w:r>
    </w:p>
    <w:p w:rsidR="00E3565C" w:rsidRDefault="00E3565C" w:rsidP="00A16082">
      <w:pPr>
        <w:pStyle w:val="Texto"/>
      </w:pPr>
    </w:p>
    <w:p w:rsidR="00E3565C" w:rsidRDefault="00E3565C" w:rsidP="00A16082">
      <w:pPr>
        <w:pStyle w:val="Texto"/>
      </w:pPr>
      <w:r>
        <w:t>Las dos crisis, la ecológica y la de la desigualdad. La revolución, la feminista. La disrupción, la tecnológica. Repasaremos brevemente estas macrotendencias de transformación global, no por curiosidad intelectual, sino por la constatación de que estos fenómenos globales determinan por completo la realidad, también nuestra realidad, y son el marco insoslayable desde el que debe partir cualquier análisis que quiera ser efectivo.</w:t>
      </w:r>
    </w:p>
    <w:p w:rsidR="00E3565C" w:rsidRDefault="00E3565C" w:rsidP="00A16082">
      <w:pPr>
        <w:pStyle w:val="Texto"/>
      </w:pPr>
    </w:p>
    <w:p w:rsidR="00E3565C" w:rsidRDefault="00E3565C" w:rsidP="00A16082">
      <w:pPr>
        <w:pStyle w:val="Texto"/>
      </w:pPr>
      <w:r>
        <w:t>Empezaremos por la crisis ecológica, ya que su resolución satisfactoria es condición sine qua non para que podamos seguir hablando de civilización en los términos en los que actualmente la entendemos. La amenaza que la acción humana ha generado sobre el equilibrio medioambiental del planeta obliga a una acción inmediata, urgente y decidida para revertir los efectos ya producidos y reconducir el modelo productivo a parámetros compatibles con la supervivencia de la biodiversidad. Es una batalla que no se va a ganar desde la propaganda, sino desde las medidas claras, contundentes y efectivas, ya que al clima no se le puede seducir con promesas electorales.</w:t>
      </w:r>
    </w:p>
    <w:p w:rsidR="00E3565C" w:rsidRDefault="00E3565C" w:rsidP="00A16082">
      <w:pPr>
        <w:pStyle w:val="Texto"/>
      </w:pPr>
    </w:p>
    <w:p w:rsidR="00E3565C" w:rsidRDefault="00E3565C" w:rsidP="00A16082">
      <w:pPr>
        <w:pStyle w:val="Texto"/>
      </w:pPr>
      <w:r>
        <w:lastRenderedPageBreak/>
        <w:t>La segunda gran crisis es la de la desigualdad económica. La lucha de la clase trabajadora y la existencia de un contra-modelo aparentemente factible hizo que durante las décadas posteriores a la Segunda Guerra Mundial se produjera un sostenido crecimiento económico en los países occidentales, acompañado de un reparto inéditamente equilibrado de los beneficios. La derrota del bloque socialista en la Guerra Fría y la posterior hegemonía neoliberal han revertido este reparto, y volvemos a presenciar una brutal concentración de la riqueza que se traduce en un crecimiento exponencial del número de multimillonarios y de su poder. Al tiempo que, como advirtió recientemente incluso la propia OCDE, la clase media se contrae a marchas forzadas y se incrementa la exclusión social.</w:t>
      </w:r>
    </w:p>
    <w:p w:rsidR="00E3565C" w:rsidRDefault="00E3565C" w:rsidP="00A16082">
      <w:pPr>
        <w:pStyle w:val="Texto"/>
      </w:pPr>
    </w:p>
    <w:p w:rsidR="00E3565C" w:rsidRDefault="00E3565C" w:rsidP="00A16082">
      <w:pPr>
        <w:pStyle w:val="Texto"/>
      </w:pPr>
      <w:r>
        <w:t>Las sociedades se polarizan, las mayorías pierden derechos y recursos. La democracia se desdibuja ante los poderes en la sombra, y las élites imponen su agenda a una clase política sometida: bajadas de salarios, bajadas de impuestos para los ricos y sostenimiento de los menguantes servicios públicos a cargo de la presión a las clases más bajas. El malestar imperante hace que se fortalezcan los discursos que enfrentan a los pobres entre sí, amparados por un poder económico que alienta estas pseudosoluciones ultras como antídoto frente a un análisis que proponga revertir el injusto reparto de la riqueza.</w:t>
      </w:r>
    </w:p>
    <w:p w:rsidR="00E3565C" w:rsidRDefault="00E3565C" w:rsidP="00A16082">
      <w:pPr>
        <w:pStyle w:val="Texto"/>
      </w:pPr>
    </w:p>
    <w:p w:rsidR="00E3565C" w:rsidRDefault="00E3565C" w:rsidP="00A16082">
      <w:pPr>
        <w:pStyle w:val="Texto"/>
      </w:pPr>
      <w:r>
        <w:t>La revolución feminista, en cambio, es algo que da sentido a esta época. El fenómeno más importante que nos ha tocado vivir a quienes hoy estamos vivos. El cambio socio-cultural más profundo de la historia de la humanidad, porque afecta al estatus de la mitad de sus componentes, que ha tomado conciencia de su igualdad absoluta e irrenunciable y de la necesidad de aplicar esa igualdad a todas las facetas de la vida. Esta lucha empodera a las mujeres e interpela a los hombres, porque nos obliga a renunciar a privilegios adquiridos. Pero obliga a todas a hacer un esfuerzo de detección y deconstrucción de las estructuras sociales, mentales, económicas y de cualquier otra índole generadas bajo el marco del patriarcado. Una revolución que aún debe afrontar muchas batallas hasta alcanzar el último y radical objetivo de la igualdad entre todas las personas…</w:t>
      </w:r>
    </w:p>
    <w:p w:rsidR="00E3565C" w:rsidRDefault="00E3565C" w:rsidP="00A16082">
      <w:pPr>
        <w:pStyle w:val="Texto"/>
      </w:pPr>
    </w:p>
    <w:p w:rsidR="00E3565C" w:rsidRPr="00A00CA0" w:rsidRDefault="00E3565C" w:rsidP="009F72A0">
      <w:pPr>
        <w:pStyle w:val="Texto"/>
      </w:pPr>
      <w:r>
        <w:t>(18. zintaren amaiera)</w:t>
      </w:r>
    </w:p>
    <w:p w:rsidR="00E3565C" w:rsidRPr="00F92028" w:rsidRDefault="00E3565C" w:rsidP="00BB7C8D">
      <w:pPr>
        <w:pStyle w:val="Texto"/>
        <w:rPr>
          <w:lang w:val="eu-ES"/>
        </w:rPr>
      </w:pPr>
      <w:r w:rsidRPr="00F92028">
        <w:rPr>
          <w:lang w:val="eu-ES"/>
        </w:rPr>
        <w:t>(19. zintaren hasiera)</w:t>
      </w:r>
    </w:p>
    <w:p w:rsidR="00E3565C" w:rsidRPr="00F92028" w:rsidRDefault="00E3565C" w:rsidP="00BB7C8D">
      <w:pPr>
        <w:pStyle w:val="Texto"/>
        <w:rPr>
          <w:lang w:val="eu-ES"/>
        </w:rPr>
      </w:pPr>
    </w:p>
    <w:p w:rsidR="00E3565C" w:rsidRDefault="00E3565C" w:rsidP="00BB7C8D">
      <w:pPr>
        <w:pStyle w:val="Texto"/>
        <w:rPr>
          <w:lang w:val="es-ES"/>
        </w:rPr>
      </w:pPr>
      <w:r w:rsidRPr="004D151C">
        <w:rPr>
          <w:lang w:val="es-ES"/>
        </w:rPr>
        <w:t xml:space="preserve">… </w:t>
      </w:r>
      <w:r>
        <w:rPr>
          <w:lang w:val="es-ES"/>
        </w:rPr>
        <w:t>g</w:t>
      </w:r>
      <w:r w:rsidRPr="004D151C">
        <w:rPr>
          <w:lang w:val="es-ES"/>
        </w:rPr>
        <w:t>eneradas</w:t>
      </w:r>
      <w:r>
        <w:rPr>
          <w:lang w:val="es-ES"/>
        </w:rPr>
        <w:t xml:space="preserve"> bajo el marco del patriarcado. U</w:t>
      </w:r>
      <w:r w:rsidRPr="004D151C">
        <w:rPr>
          <w:lang w:val="es-ES"/>
        </w:rPr>
        <w:t>na revolución que aún debe afrontar muchas batallas</w:t>
      </w:r>
      <w:r>
        <w:rPr>
          <w:lang w:val="es-ES"/>
        </w:rPr>
        <w:t>,</w:t>
      </w:r>
      <w:r w:rsidRPr="004D151C">
        <w:rPr>
          <w:lang w:val="es-ES"/>
        </w:rPr>
        <w:t xml:space="preserve"> hasta alcanzar el último y radical objetivo de la igualdad entre todas las personas.</w:t>
      </w:r>
    </w:p>
    <w:p w:rsidR="00E3565C" w:rsidRDefault="00E3565C" w:rsidP="00BB7C8D">
      <w:pPr>
        <w:pStyle w:val="Texto"/>
        <w:rPr>
          <w:lang w:val="es-ES"/>
        </w:rPr>
      </w:pPr>
    </w:p>
    <w:p w:rsidR="00E3565C" w:rsidRDefault="00E3565C" w:rsidP="00BB7C8D">
      <w:pPr>
        <w:pStyle w:val="Texto"/>
        <w:rPr>
          <w:lang w:val="es-ES"/>
        </w:rPr>
      </w:pPr>
      <w:r>
        <w:rPr>
          <w:lang w:val="es-ES"/>
        </w:rPr>
        <w:t xml:space="preserve">Y, </w:t>
      </w:r>
      <w:r w:rsidRPr="004D151C">
        <w:rPr>
          <w:lang w:val="es-ES"/>
        </w:rPr>
        <w:t>finalmente, en el ámbito de la tecnología, solo cabe señalar aquí que afrontam</w:t>
      </w:r>
      <w:r>
        <w:rPr>
          <w:lang w:val="es-ES"/>
        </w:rPr>
        <w:t>os un futuro inminente en el que l</w:t>
      </w:r>
      <w:r w:rsidRPr="004D151C">
        <w:rPr>
          <w:lang w:val="es-ES"/>
        </w:rPr>
        <w:t>os cambios tecnológicos serán tan profundos</w:t>
      </w:r>
      <w:r>
        <w:rPr>
          <w:lang w:val="es-ES"/>
        </w:rPr>
        <w:t>,</w:t>
      </w:r>
      <w:r w:rsidRPr="004D151C">
        <w:rPr>
          <w:lang w:val="es-ES"/>
        </w:rPr>
        <w:t xml:space="preserve"> que alterará</w:t>
      </w:r>
      <w:r>
        <w:rPr>
          <w:lang w:val="es-ES"/>
        </w:rPr>
        <w:t>n</w:t>
      </w:r>
      <w:r w:rsidRPr="004D151C">
        <w:rPr>
          <w:lang w:val="es-ES"/>
        </w:rPr>
        <w:t xml:space="preserve"> los procesos productivos y generar</w:t>
      </w:r>
      <w:r>
        <w:rPr>
          <w:lang w:val="es-ES"/>
        </w:rPr>
        <w:t>án nuevas oportunidades. P</w:t>
      </w:r>
      <w:r w:rsidRPr="004D151C">
        <w:rPr>
          <w:lang w:val="es-ES"/>
        </w:rPr>
        <w:t>ero también peligros y desafíos</w:t>
      </w:r>
      <w:r>
        <w:rPr>
          <w:lang w:val="es-ES"/>
        </w:rPr>
        <w:t xml:space="preserve"> de una dimensión nunca vista: </w:t>
      </w:r>
      <w:r w:rsidRPr="004D151C">
        <w:rPr>
          <w:lang w:val="es-ES"/>
        </w:rPr>
        <w:t>la inteligencia artificial</w:t>
      </w:r>
      <w:r>
        <w:rPr>
          <w:lang w:val="es-ES"/>
        </w:rPr>
        <w:t>,</w:t>
      </w:r>
      <w:r w:rsidRPr="004D151C">
        <w:rPr>
          <w:lang w:val="es-ES"/>
        </w:rPr>
        <w:t xml:space="preserve"> la</w:t>
      </w:r>
      <w:r>
        <w:rPr>
          <w:lang w:val="es-ES"/>
        </w:rPr>
        <w:t xml:space="preserve"> IOT -</w:t>
      </w:r>
      <w:r w:rsidRPr="004D151C">
        <w:rPr>
          <w:lang w:val="es-ES"/>
        </w:rPr>
        <w:t>I</w:t>
      </w:r>
      <w:r>
        <w:rPr>
          <w:lang w:val="es-ES"/>
        </w:rPr>
        <w:t>nternet de las cosas-,</w:t>
      </w:r>
      <w:r w:rsidRPr="004D151C">
        <w:rPr>
          <w:lang w:val="es-ES"/>
        </w:rPr>
        <w:t xml:space="preserve"> la computación cuántica, la biotecnología, las nuevas </w:t>
      </w:r>
      <w:r>
        <w:rPr>
          <w:lang w:val="es-ES"/>
        </w:rPr>
        <w:t>fuente</w:t>
      </w:r>
      <w:r w:rsidRPr="004D151C">
        <w:rPr>
          <w:lang w:val="es-ES"/>
        </w:rPr>
        <w:t>s de energía</w:t>
      </w:r>
      <w:r>
        <w:rPr>
          <w:lang w:val="es-ES"/>
        </w:rPr>
        <w:t xml:space="preserve">, </w:t>
      </w:r>
      <w:r w:rsidRPr="004D151C">
        <w:rPr>
          <w:lang w:val="es-ES"/>
        </w:rPr>
        <w:t>cambiarán nuestra manera de ente</w:t>
      </w:r>
      <w:r>
        <w:rPr>
          <w:lang w:val="es-ES"/>
        </w:rPr>
        <w:t>nder la economía y la sociedad, d</w:t>
      </w:r>
      <w:r w:rsidRPr="004D151C">
        <w:rPr>
          <w:lang w:val="es-ES"/>
        </w:rPr>
        <w:t>e ent</w:t>
      </w:r>
      <w:r>
        <w:rPr>
          <w:lang w:val="es-ES"/>
        </w:rPr>
        <w:t>ender el mundo. Estos fenómenos globales nos afectan; ti</w:t>
      </w:r>
      <w:r w:rsidRPr="004D151C">
        <w:rPr>
          <w:lang w:val="es-ES"/>
        </w:rPr>
        <w:t>ene una traducció</w:t>
      </w:r>
      <w:r>
        <w:rPr>
          <w:lang w:val="es-ES"/>
        </w:rPr>
        <w:t xml:space="preserve">n inmediata. Y </w:t>
      </w:r>
      <w:r w:rsidRPr="004D151C">
        <w:rPr>
          <w:lang w:val="es-ES"/>
        </w:rPr>
        <w:t>tenemos que tomar decisiones en relació</w:t>
      </w:r>
      <w:r>
        <w:rPr>
          <w:lang w:val="es-ES"/>
        </w:rPr>
        <w:t xml:space="preserve">n a esos fenómenos aquí y ahora, </w:t>
      </w:r>
      <w:r w:rsidRPr="004D151C">
        <w:rPr>
          <w:lang w:val="es-ES"/>
        </w:rPr>
        <w:t>también en el m</w:t>
      </w:r>
      <w:r>
        <w:rPr>
          <w:lang w:val="es-ES"/>
        </w:rPr>
        <w:t>arco del debate presupuestario. P</w:t>
      </w:r>
      <w:r w:rsidRPr="004D151C">
        <w:rPr>
          <w:lang w:val="es-ES"/>
        </w:rPr>
        <w:t>orque nos int</w:t>
      </w:r>
      <w:r>
        <w:rPr>
          <w:lang w:val="es-ES"/>
        </w:rPr>
        <w:t xml:space="preserve">erpelan a escoger nuestro lugar, ante las </w:t>
      </w:r>
      <w:r w:rsidRPr="004D151C">
        <w:rPr>
          <w:lang w:val="es-ES"/>
        </w:rPr>
        <w:t>dicotomía</w:t>
      </w:r>
      <w:r>
        <w:rPr>
          <w:lang w:val="es-ES"/>
        </w:rPr>
        <w:t>s que nos plantean.</w:t>
      </w:r>
    </w:p>
    <w:p w:rsidR="00E3565C" w:rsidRDefault="00E3565C" w:rsidP="00BB7C8D">
      <w:pPr>
        <w:pStyle w:val="Texto"/>
        <w:rPr>
          <w:lang w:val="es-ES"/>
        </w:rPr>
      </w:pPr>
    </w:p>
    <w:p w:rsidR="00E3565C" w:rsidRDefault="00E3565C" w:rsidP="00BB7C8D">
      <w:pPr>
        <w:pStyle w:val="Texto"/>
        <w:rPr>
          <w:lang w:val="es-ES"/>
        </w:rPr>
      </w:pPr>
      <w:r>
        <w:rPr>
          <w:lang w:val="es-ES"/>
        </w:rPr>
        <w:t>¿</w:t>
      </w:r>
      <w:r w:rsidRPr="004D151C">
        <w:rPr>
          <w:lang w:val="es-ES"/>
        </w:rPr>
        <w:t>Lucharemos contra el cambio climático y por la transición ecológica o caeremos en el negacionismo</w:t>
      </w:r>
      <w:r>
        <w:rPr>
          <w:lang w:val="es-ES"/>
        </w:rPr>
        <w:t xml:space="preserve">? O en esa forma </w:t>
      </w:r>
      <w:r w:rsidRPr="00676BEE">
        <w:rPr>
          <w:i/>
          <w:lang w:val="es-ES"/>
        </w:rPr>
        <w:t>light</w:t>
      </w:r>
      <w:r>
        <w:rPr>
          <w:lang w:val="es-ES"/>
        </w:rPr>
        <w:t xml:space="preserve"> de </w:t>
      </w:r>
      <w:r w:rsidRPr="004D151C">
        <w:rPr>
          <w:lang w:val="es-ES"/>
        </w:rPr>
        <w:t>negacionismo</w:t>
      </w:r>
      <w:r>
        <w:rPr>
          <w:lang w:val="es-ES"/>
        </w:rPr>
        <w:t>,</w:t>
      </w:r>
      <w:r w:rsidRPr="004D151C">
        <w:rPr>
          <w:lang w:val="es-ES"/>
        </w:rPr>
        <w:t xml:space="preserve"> que c</w:t>
      </w:r>
      <w:r>
        <w:rPr>
          <w:lang w:val="es-ES"/>
        </w:rPr>
        <w:t xml:space="preserve">onsiste en aceptar el problema </w:t>
      </w:r>
      <w:r w:rsidRPr="004D151C">
        <w:rPr>
          <w:lang w:val="es-ES"/>
        </w:rPr>
        <w:t>pero negarse a implementar las s</w:t>
      </w:r>
      <w:r>
        <w:rPr>
          <w:lang w:val="es-ES"/>
        </w:rPr>
        <w:t>oluciones. ¿Lucharemos contra la desigualdad o contribuiremos a ella?</w:t>
      </w:r>
      <w:r w:rsidRPr="004D151C">
        <w:rPr>
          <w:lang w:val="es-ES"/>
        </w:rPr>
        <w:t xml:space="preserve"> </w:t>
      </w:r>
      <w:r>
        <w:rPr>
          <w:lang w:val="es-ES"/>
        </w:rPr>
        <w:t>¿</w:t>
      </w:r>
      <w:r w:rsidRPr="004D151C">
        <w:rPr>
          <w:lang w:val="es-ES"/>
        </w:rPr>
        <w:t>Vamos a subir los salarios a las personas trabajadoras y d</w:t>
      </w:r>
      <w:r>
        <w:rPr>
          <w:lang w:val="es-ES"/>
        </w:rPr>
        <w:t xml:space="preserve">arles estabilidad en el empleo o vamos a hacer </w:t>
      </w:r>
      <w:r w:rsidRPr="004D151C">
        <w:rPr>
          <w:lang w:val="es-ES"/>
        </w:rPr>
        <w:t xml:space="preserve">la ola </w:t>
      </w:r>
      <w:r>
        <w:rPr>
          <w:lang w:val="es-ES"/>
        </w:rPr>
        <w:t xml:space="preserve">a </w:t>
      </w:r>
      <w:r w:rsidRPr="004D151C">
        <w:rPr>
          <w:lang w:val="es-ES"/>
        </w:rPr>
        <w:t>Confebask, aunque aplica a rajatabla la reforma elaborada para buscar la devaluación interna, es</w:t>
      </w:r>
      <w:r>
        <w:rPr>
          <w:lang w:val="es-ES"/>
        </w:rPr>
        <w:t xml:space="preserve"> decir, para bajar los salarios? ¿S</w:t>
      </w:r>
      <w:r w:rsidRPr="004D151C">
        <w:rPr>
          <w:lang w:val="es-ES"/>
        </w:rPr>
        <w:t>ubimos los impuestos a los que más tienen</w:t>
      </w:r>
      <w:r>
        <w:rPr>
          <w:lang w:val="es-ES"/>
        </w:rPr>
        <w:t xml:space="preserve"> o rega</w:t>
      </w:r>
      <w:r w:rsidRPr="004D151C">
        <w:rPr>
          <w:lang w:val="es-ES"/>
        </w:rPr>
        <w:t>lamos a los ricos 300 millones de euros anuales m</w:t>
      </w:r>
      <w:r>
        <w:rPr>
          <w:lang w:val="es-ES"/>
        </w:rPr>
        <w:t>ediante la liquidación de los im</w:t>
      </w:r>
      <w:r w:rsidRPr="004D151C">
        <w:rPr>
          <w:lang w:val="es-ES"/>
        </w:rPr>
        <w:t>puestos de sucesiones y patrimonios que defienden ahora los diputados generales de la derecha</w:t>
      </w:r>
      <w:r>
        <w:rPr>
          <w:lang w:val="es-ES"/>
        </w:rPr>
        <w:t>?</w:t>
      </w:r>
      <w:r w:rsidRPr="004D151C">
        <w:rPr>
          <w:lang w:val="es-ES"/>
        </w:rPr>
        <w:t xml:space="preserve"> </w:t>
      </w:r>
      <w:r>
        <w:rPr>
          <w:lang w:val="es-ES"/>
        </w:rPr>
        <w:t>¿</w:t>
      </w:r>
      <w:r w:rsidRPr="004D151C">
        <w:rPr>
          <w:lang w:val="es-ES"/>
        </w:rPr>
        <w:t>Nos comprometemos firmemente con la plena igualdad entre hombres y mujere</w:t>
      </w:r>
      <w:r>
        <w:rPr>
          <w:lang w:val="es-ES"/>
        </w:rPr>
        <w:t>s o</w:t>
      </w:r>
      <w:r w:rsidRPr="004D151C">
        <w:rPr>
          <w:lang w:val="es-ES"/>
        </w:rPr>
        <w:t xml:space="preserve"> nos dedicamos a hacer p</w:t>
      </w:r>
      <w:r>
        <w:rPr>
          <w:lang w:val="es-ES"/>
        </w:rPr>
        <w:t xml:space="preserve">restidigitación con los números, </w:t>
      </w:r>
      <w:r w:rsidRPr="004D151C">
        <w:rPr>
          <w:lang w:val="es-ES"/>
        </w:rPr>
        <w:t>para hacer como que hacemos</w:t>
      </w:r>
      <w:r>
        <w:rPr>
          <w:lang w:val="es-ES"/>
        </w:rPr>
        <w:t>?</w:t>
      </w:r>
      <w:r w:rsidRPr="004D151C">
        <w:rPr>
          <w:lang w:val="es-ES"/>
        </w:rPr>
        <w:t xml:space="preserve"> </w:t>
      </w:r>
      <w:r>
        <w:rPr>
          <w:lang w:val="es-ES"/>
        </w:rPr>
        <w:t>¿Construimos una sociedad y una</w:t>
      </w:r>
      <w:r w:rsidRPr="004D151C">
        <w:rPr>
          <w:lang w:val="es-ES"/>
        </w:rPr>
        <w:t xml:space="preserve"> economía </w:t>
      </w:r>
      <w:r w:rsidRPr="004D151C">
        <w:rPr>
          <w:lang w:val="es-ES"/>
        </w:rPr>
        <w:lastRenderedPageBreak/>
        <w:t>del conocimiento o tratamos de seguir viviendo de las rentas</w:t>
      </w:r>
      <w:r>
        <w:rPr>
          <w:lang w:val="es-ES"/>
        </w:rPr>
        <w:t>,</w:t>
      </w:r>
      <w:r w:rsidRPr="004D151C">
        <w:rPr>
          <w:lang w:val="es-ES"/>
        </w:rPr>
        <w:t xml:space="preserve"> r</w:t>
      </w:r>
      <w:r>
        <w:rPr>
          <w:lang w:val="es-ES"/>
        </w:rPr>
        <w:t>enovando planes que han fracasado, y nos pasamos al que invente</w:t>
      </w:r>
      <w:r w:rsidRPr="004D151C">
        <w:rPr>
          <w:lang w:val="es-ES"/>
        </w:rPr>
        <w:t>n ellos</w:t>
      </w:r>
      <w:r>
        <w:rPr>
          <w:lang w:val="es-ES"/>
        </w:rPr>
        <w:t>? C</w:t>
      </w:r>
      <w:r w:rsidRPr="004D151C">
        <w:rPr>
          <w:lang w:val="es-ES"/>
        </w:rPr>
        <w:t>o</w:t>
      </w:r>
      <w:r>
        <w:rPr>
          <w:lang w:val="es-ES"/>
        </w:rPr>
        <w:t>mo somos vascos, que inventen ellos, pues.</w:t>
      </w:r>
    </w:p>
    <w:p w:rsidR="00E3565C" w:rsidRDefault="00E3565C" w:rsidP="00BB7C8D">
      <w:pPr>
        <w:pStyle w:val="Texto"/>
        <w:rPr>
          <w:lang w:val="es-ES"/>
        </w:rPr>
      </w:pPr>
    </w:p>
    <w:p w:rsidR="00E3565C" w:rsidRPr="004D151C" w:rsidRDefault="00E3565C" w:rsidP="00BB7C8D">
      <w:pPr>
        <w:pStyle w:val="Texto"/>
        <w:rPr>
          <w:lang w:val="es-ES"/>
        </w:rPr>
      </w:pPr>
      <w:r>
        <w:rPr>
          <w:lang w:val="es-ES"/>
        </w:rPr>
        <w:t>N</w:t>
      </w:r>
      <w:r w:rsidRPr="004D151C">
        <w:rPr>
          <w:lang w:val="es-ES"/>
        </w:rPr>
        <w:t xml:space="preserve">o es que se </w:t>
      </w:r>
      <w:r>
        <w:rPr>
          <w:lang w:val="es-ES"/>
        </w:rPr>
        <w:t>sucedan los</w:t>
      </w:r>
      <w:r w:rsidRPr="004D151C">
        <w:rPr>
          <w:lang w:val="es-ES"/>
        </w:rPr>
        <w:t xml:space="preserve"> cambios de paradigma, sino que el cambio</w:t>
      </w:r>
      <w:r>
        <w:rPr>
          <w:lang w:val="es-ES"/>
        </w:rPr>
        <w:t xml:space="preserve"> es el nuevo paradigma. Esto nos obliga a </w:t>
      </w:r>
      <w:r w:rsidRPr="004D151C">
        <w:rPr>
          <w:lang w:val="es-ES"/>
        </w:rPr>
        <w:t>un ejercicio permanente de adaptación</w:t>
      </w:r>
      <w:r>
        <w:rPr>
          <w:lang w:val="es-ES"/>
        </w:rPr>
        <w:t xml:space="preserve">, de resiliencia, de prospectiva y proactividad. </w:t>
      </w:r>
      <w:r w:rsidRPr="004D151C">
        <w:rPr>
          <w:lang w:val="es-ES"/>
        </w:rPr>
        <w:t>La situación exige capacidad analíti</w:t>
      </w:r>
      <w:r>
        <w:rPr>
          <w:lang w:val="es-ES"/>
        </w:rPr>
        <w:t xml:space="preserve">ca para detectar los problemas; </w:t>
      </w:r>
      <w:r w:rsidRPr="004D151C">
        <w:rPr>
          <w:lang w:val="es-ES"/>
        </w:rPr>
        <w:t>capacidad de formulación de estrategias</w:t>
      </w:r>
      <w:r>
        <w:rPr>
          <w:lang w:val="es-ES"/>
        </w:rPr>
        <w:t>,</w:t>
      </w:r>
      <w:r w:rsidRPr="004D151C">
        <w:rPr>
          <w:lang w:val="es-ES"/>
        </w:rPr>
        <w:t xml:space="preserve"> con visión a medio y largo plazo</w:t>
      </w:r>
      <w:r>
        <w:rPr>
          <w:lang w:val="es-ES"/>
        </w:rPr>
        <w:t>,</w:t>
      </w:r>
      <w:r w:rsidRPr="004D151C">
        <w:rPr>
          <w:lang w:val="es-ES"/>
        </w:rPr>
        <w:t xml:space="preserve"> y capacidad de articular la p</w:t>
      </w:r>
      <w:r>
        <w:rPr>
          <w:lang w:val="es-ES"/>
        </w:rPr>
        <w:t xml:space="preserve">luralidad </w:t>
      </w:r>
      <w:r w:rsidRPr="004D151C">
        <w:rPr>
          <w:lang w:val="es-ES"/>
        </w:rPr>
        <w:t>de agentes implicados en dinámicas compartidas.</w:t>
      </w:r>
      <w:r>
        <w:rPr>
          <w:lang w:val="es-ES"/>
        </w:rPr>
        <w:t xml:space="preserve"> Ex</w:t>
      </w:r>
      <w:r w:rsidRPr="004D151C">
        <w:rPr>
          <w:lang w:val="es-ES"/>
        </w:rPr>
        <w:t>ige, en definitiva, lidera</w:t>
      </w:r>
      <w:r>
        <w:rPr>
          <w:lang w:val="es-ES"/>
        </w:rPr>
        <w:t>zg</w:t>
      </w:r>
      <w:r w:rsidRPr="004D151C">
        <w:rPr>
          <w:lang w:val="es-ES"/>
        </w:rPr>
        <w:t>o</w:t>
      </w:r>
      <w:r>
        <w:rPr>
          <w:lang w:val="es-ES"/>
        </w:rPr>
        <w:t>. Una altitud diametralm</w:t>
      </w:r>
      <w:r w:rsidRPr="004D151C">
        <w:rPr>
          <w:lang w:val="es-ES"/>
        </w:rPr>
        <w:t>ente opuesta a la de un Gobierno Vasco que se esfuerza en nega</w:t>
      </w:r>
      <w:r>
        <w:rPr>
          <w:lang w:val="es-ES"/>
        </w:rPr>
        <w:t>r los problemas mientras puede, a a</w:t>
      </w:r>
      <w:r w:rsidRPr="004D151C">
        <w:rPr>
          <w:lang w:val="es-ES"/>
        </w:rPr>
        <w:t>tribuir a otros la responsabilidad o alegar que en España están peor, cuando l</w:t>
      </w:r>
      <w:r>
        <w:rPr>
          <w:lang w:val="es-ES"/>
        </w:rPr>
        <w:t>os problemas son ya innegables, y</w:t>
      </w:r>
      <w:r w:rsidRPr="004D151C">
        <w:rPr>
          <w:lang w:val="es-ES"/>
        </w:rPr>
        <w:t xml:space="preserve"> </w:t>
      </w:r>
      <w:r>
        <w:rPr>
          <w:lang w:val="es-ES"/>
        </w:rPr>
        <w:t xml:space="preserve">en aparentar hacer cosas en lugar de </w:t>
      </w:r>
      <w:r w:rsidRPr="004D151C">
        <w:rPr>
          <w:lang w:val="es-ES"/>
        </w:rPr>
        <w:t>afrontar los problemas de fondo, con la intención de no tocar sus dogmas neoliberales.</w:t>
      </w:r>
    </w:p>
    <w:p w:rsidR="00E3565C" w:rsidRDefault="00E3565C" w:rsidP="00BB7C8D">
      <w:pPr>
        <w:pStyle w:val="Texto"/>
        <w:rPr>
          <w:lang w:val="eu-ES"/>
        </w:rPr>
      </w:pPr>
    </w:p>
    <w:p w:rsidR="00E3565C" w:rsidRDefault="00E3565C" w:rsidP="00BB7C8D">
      <w:pPr>
        <w:pStyle w:val="Texto"/>
        <w:rPr>
          <w:lang w:val="eu-ES"/>
        </w:rPr>
      </w:pPr>
      <w:r>
        <w:rPr>
          <w:lang w:val="eu-ES"/>
        </w:rPr>
        <w:t>2008</w:t>
      </w:r>
      <w:r w:rsidRPr="00F92028">
        <w:rPr>
          <w:lang w:val="eu-ES"/>
        </w:rPr>
        <w:t>ko kri</w:t>
      </w:r>
      <w:r>
        <w:rPr>
          <w:lang w:val="eu-ES"/>
        </w:rPr>
        <w:t xml:space="preserve">siak berebiziko garrantzia izan </w:t>
      </w:r>
      <w:r w:rsidRPr="00F92028">
        <w:rPr>
          <w:lang w:val="eu-ES"/>
        </w:rPr>
        <w:t>du. Krisi garaian</w:t>
      </w:r>
      <w:r>
        <w:rPr>
          <w:lang w:val="eu-ES"/>
        </w:rPr>
        <w:t>,</w:t>
      </w:r>
      <w:r w:rsidRPr="00F92028">
        <w:rPr>
          <w:lang w:val="eu-ES"/>
        </w:rPr>
        <w:t xml:space="preserve"> inposaketa atzerakoiak biderkatu </w:t>
      </w:r>
      <w:r>
        <w:rPr>
          <w:lang w:val="eu-ES"/>
        </w:rPr>
        <w:t>egin dira. E</w:t>
      </w:r>
      <w:r w:rsidRPr="00F92028">
        <w:rPr>
          <w:lang w:val="eu-ES"/>
        </w:rPr>
        <w:t>ta</w:t>
      </w:r>
      <w:r>
        <w:rPr>
          <w:lang w:val="eu-ES"/>
        </w:rPr>
        <w:t>,</w:t>
      </w:r>
      <w:r w:rsidRPr="00F92028">
        <w:rPr>
          <w:lang w:val="eu-ES"/>
        </w:rPr>
        <w:t xml:space="preserve"> krisia pasatu ondoren, inposizio horiek indarrean jarraitzen dute. Ez dugu berreskuratu</w:t>
      </w:r>
      <w:r>
        <w:rPr>
          <w:lang w:val="eu-ES"/>
        </w:rPr>
        <w:t>,</w:t>
      </w:r>
      <w:r w:rsidRPr="00F92028">
        <w:rPr>
          <w:lang w:val="eu-ES"/>
        </w:rPr>
        <w:t xml:space="preserve"> eta ez dugu berreskuratuko aurre</w:t>
      </w:r>
      <w:r>
        <w:rPr>
          <w:lang w:val="eu-ES"/>
        </w:rPr>
        <w:t xml:space="preserve">ko egoera bere gabezi guztiekin, </w:t>
      </w:r>
      <w:r w:rsidRPr="00F92028">
        <w:rPr>
          <w:lang w:val="eu-ES"/>
        </w:rPr>
        <w:t>soilik</w:t>
      </w:r>
      <w:r>
        <w:rPr>
          <w:lang w:val="eu-ES"/>
        </w:rPr>
        <w:t xml:space="preserve"> hazkunde hutsarekin. H</w:t>
      </w:r>
      <w:r w:rsidRPr="00F92028">
        <w:rPr>
          <w:lang w:val="eu-ES"/>
        </w:rPr>
        <w:t>azkundea itzuli da, baina eskubideak ez, joko arauak aldatu egin dituztelako. Errealitate berri horrek e</w:t>
      </w:r>
      <w:r>
        <w:rPr>
          <w:lang w:val="eu-ES"/>
        </w:rPr>
        <w:t>rantzun berriak eskatzen ditu, et</w:t>
      </w:r>
      <w:r w:rsidRPr="00F92028">
        <w:rPr>
          <w:lang w:val="eu-ES"/>
        </w:rPr>
        <w:t>a politikak erantzun egoki eta eraginkorrak eskaini beharko ditu. Bestela</w:t>
      </w:r>
      <w:r>
        <w:rPr>
          <w:lang w:val="eu-ES"/>
        </w:rPr>
        <w:t>,</w:t>
      </w:r>
      <w:r w:rsidRPr="00F92028">
        <w:rPr>
          <w:lang w:val="eu-ES"/>
        </w:rPr>
        <w:t xml:space="preserve"> erantzun</w:t>
      </w:r>
      <w:r>
        <w:rPr>
          <w:lang w:val="eu-ES"/>
        </w:rPr>
        <w:t>ak beste nonbait bilatuko dira, a</w:t>
      </w:r>
      <w:r w:rsidRPr="00F92028">
        <w:rPr>
          <w:lang w:val="eu-ES"/>
        </w:rPr>
        <w:t>morrua</w:t>
      </w:r>
      <w:r>
        <w:rPr>
          <w:lang w:val="eu-ES"/>
        </w:rPr>
        <w:t>n eta</w:t>
      </w:r>
      <w:r w:rsidRPr="00F92028">
        <w:rPr>
          <w:lang w:val="eu-ES"/>
        </w:rPr>
        <w:t xml:space="preserve"> autor</w:t>
      </w:r>
      <w:r>
        <w:rPr>
          <w:lang w:val="eu-ES"/>
        </w:rPr>
        <w:t>itarismoan, baina ez demokrazian. PNVk estatu m</w:t>
      </w:r>
      <w:r w:rsidRPr="00F92028">
        <w:rPr>
          <w:lang w:val="eu-ES"/>
        </w:rPr>
        <w:t>inimoaren teorian s</w:t>
      </w:r>
      <w:r>
        <w:rPr>
          <w:lang w:val="eu-ES"/>
        </w:rPr>
        <w:t>inesten du: ekonomia enpresarioen</w:t>
      </w:r>
      <w:r w:rsidRPr="00F92028">
        <w:rPr>
          <w:lang w:val="eu-ES"/>
        </w:rPr>
        <w:t xml:space="preserve"> kontua delakoan dago. E</w:t>
      </w:r>
      <w:r>
        <w:rPr>
          <w:lang w:val="eu-ES"/>
        </w:rPr>
        <w:t>ta (eskuz molde?) zaharrak erabiltzen ditu ere, al</w:t>
      </w:r>
      <w:r w:rsidRPr="00F92028">
        <w:rPr>
          <w:lang w:val="eu-ES"/>
        </w:rPr>
        <w:t>datu den mundu batean dagoeneko erabilgarriak ez direnak. Errealitate batean gaude, errealitat</w:t>
      </w:r>
      <w:r>
        <w:rPr>
          <w:lang w:val="eu-ES"/>
        </w:rPr>
        <w:t>e berri batean gaude, eta</w:t>
      </w:r>
      <w:r w:rsidRPr="00F92028">
        <w:rPr>
          <w:lang w:val="eu-ES"/>
        </w:rPr>
        <w:t xml:space="preserve"> ezin da ostrukarena egin. Hazkunde ekonomiko hutsak ez du </w:t>
      </w:r>
      <w:r>
        <w:rPr>
          <w:lang w:val="eu-ES"/>
        </w:rPr>
        <w:t>ekarriko hobekuntza guztiontzat, e</w:t>
      </w:r>
      <w:r w:rsidRPr="00F92028">
        <w:rPr>
          <w:lang w:val="eu-ES"/>
        </w:rPr>
        <w:t>lite ekonomikoek birbanaketarako tresnak, soldatak e</w:t>
      </w:r>
      <w:r>
        <w:rPr>
          <w:lang w:val="eu-ES"/>
        </w:rPr>
        <w:t xml:space="preserve">ta zergak saboteatu dituztelako, eta, </w:t>
      </w:r>
      <w:r w:rsidRPr="00F92028">
        <w:rPr>
          <w:lang w:val="eu-ES"/>
        </w:rPr>
        <w:t>ondorioz, botere publiko</w:t>
      </w:r>
      <w:r>
        <w:rPr>
          <w:lang w:val="eu-ES"/>
        </w:rPr>
        <w:t>en</w:t>
      </w:r>
      <w:r w:rsidRPr="00F92028">
        <w:rPr>
          <w:lang w:val="eu-ES"/>
        </w:rPr>
        <w:t xml:space="preserve"> lan</w:t>
      </w:r>
      <w:r>
        <w:rPr>
          <w:lang w:val="eu-ES"/>
        </w:rPr>
        <w:t xml:space="preserve">a </w:t>
      </w:r>
      <w:r w:rsidRPr="00F92028">
        <w:rPr>
          <w:lang w:val="eu-ES"/>
        </w:rPr>
        <w:t>izan beharko luke</w:t>
      </w:r>
      <w:r>
        <w:rPr>
          <w:lang w:val="eu-ES"/>
        </w:rPr>
        <w:t>,</w:t>
      </w:r>
      <w:r w:rsidRPr="00F92028">
        <w:rPr>
          <w:lang w:val="eu-ES"/>
        </w:rPr>
        <w:t xml:space="preserve"> sistema horiek</w:t>
      </w:r>
      <w:r>
        <w:rPr>
          <w:lang w:val="eu-ES"/>
        </w:rPr>
        <w:t xml:space="preserve"> </w:t>
      </w:r>
      <w:r w:rsidRPr="00F92028">
        <w:rPr>
          <w:lang w:val="eu-ES"/>
        </w:rPr>
        <w:t>berreraikitzeko dinamikak aktibatzea.</w:t>
      </w:r>
    </w:p>
    <w:p w:rsidR="00E3565C" w:rsidRDefault="00E3565C" w:rsidP="00BB7C8D">
      <w:pPr>
        <w:pStyle w:val="Texto"/>
        <w:rPr>
          <w:lang w:val="eu-ES"/>
        </w:rPr>
      </w:pPr>
    </w:p>
    <w:p w:rsidR="00E3565C" w:rsidRDefault="00E3565C" w:rsidP="00BB7C8D">
      <w:pPr>
        <w:pStyle w:val="Texto"/>
        <w:rPr>
          <w:lang w:val="eu-ES"/>
        </w:rPr>
      </w:pPr>
      <w:r w:rsidRPr="00F92028">
        <w:rPr>
          <w:lang w:val="eu-ES"/>
        </w:rPr>
        <w:lastRenderedPageBreak/>
        <w:t>Baina</w:t>
      </w:r>
      <w:r>
        <w:rPr>
          <w:lang w:val="eu-ES"/>
        </w:rPr>
        <w:t>,</w:t>
      </w:r>
      <w:r w:rsidRPr="00F92028">
        <w:rPr>
          <w:lang w:val="eu-ES"/>
        </w:rPr>
        <w:t xml:space="preserve"> zo</w:t>
      </w:r>
      <w:r>
        <w:rPr>
          <w:lang w:val="eu-ES"/>
        </w:rPr>
        <w:t>ritxarrez, hori ez da horrela g</w:t>
      </w:r>
      <w:r w:rsidRPr="00F92028">
        <w:rPr>
          <w:lang w:val="eu-ES"/>
        </w:rPr>
        <w:t>urean</w:t>
      </w:r>
      <w:r>
        <w:rPr>
          <w:lang w:val="eu-ES"/>
        </w:rPr>
        <w:t>. E</w:t>
      </w:r>
      <w:r w:rsidRPr="00F92028">
        <w:rPr>
          <w:lang w:val="eu-ES"/>
        </w:rPr>
        <w:t>tsigarria da ikustea</w:t>
      </w:r>
      <w:r>
        <w:rPr>
          <w:lang w:val="eu-ES"/>
        </w:rPr>
        <w:t xml:space="preserve"> sozietateen zerga jaitsi ondoren</w:t>
      </w:r>
      <w:r w:rsidRPr="00F92028">
        <w:rPr>
          <w:lang w:val="eu-ES"/>
        </w:rPr>
        <w:t xml:space="preserve"> ondarearen zerga desaktibatzeko ahaleg</w:t>
      </w:r>
      <w:r>
        <w:rPr>
          <w:lang w:val="eu-ES"/>
        </w:rPr>
        <w:t xml:space="preserve">inak abiatu dituztela dagoeneko, </w:t>
      </w:r>
      <w:r w:rsidRPr="00F92028">
        <w:rPr>
          <w:lang w:val="eu-ES"/>
        </w:rPr>
        <w:t>euskal eskuinaren sektoreek. Etsigarria da ikustea Jaurlaritza soldataren eztabaidari ihes egiten, indarrak jartzen 1.200 euroko gutxieneko soldata faktiko</w:t>
      </w:r>
      <w:r>
        <w:rPr>
          <w:lang w:val="eu-ES"/>
        </w:rPr>
        <w:t>a</w:t>
      </w:r>
      <w:r w:rsidRPr="00F92028">
        <w:rPr>
          <w:lang w:val="eu-ES"/>
        </w:rPr>
        <w:t xml:space="preserve"> ez bultzatzeko</w:t>
      </w:r>
      <w:r>
        <w:rPr>
          <w:lang w:val="eu-ES"/>
        </w:rPr>
        <w:t xml:space="preserve"> jarri ordez, </w:t>
      </w:r>
      <w:r w:rsidRPr="00F92028">
        <w:rPr>
          <w:lang w:val="eu-ES"/>
        </w:rPr>
        <w:t>argudioak bilatze</w:t>
      </w:r>
      <w:r>
        <w:rPr>
          <w:lang w:val="eu-ES"/>
        </w:rPr>
        <w:t>n</w:t>
      </w:r>
      <w:r w:rsidRPr="00F92028">
        <w:rPr>
          <w:lang w:val="eu-ES"/>
        </w:rPr>
        <w:t xml:space="preserve"> hori ezar</w:t>
      </w:r>
      <w:r>
        <w:rPr>
          <w:lang w:val="eu-ES"/>
        </w:rPr>
        <w:t>tzeko zirrikituak bilatu ordez. S</w:t>
      </w:r>
      <w:r w:rsidRPr="00F92028">
        <w:rPr>
          <w:lang w:val="eu-ES"/>
        </w:rPr>
        <w:t>oldaten pisua barne produktu gordinaren 1,8 puntu jait</w:t>
      </w:r>
      <w:r>
        <w:rPr>
          <w:lang w:val="eu-ES"/>
        </w:rPr>
        <w:t>si da 2012tik, hau da, Gobernuan Urkullu sartu zenetik,</w:t>
      </w:r>
      <w:r w:rsidRPr="00F92028">
        <w:rPr>
          <w:lang w:val="eu-ES"/>
        </w:rPr>
        <w:t xml:space="preserve"> 2017ra</w:t>
      </w:r>
      <w:r>
        <w:rPr>
          <w:lang w:val="eu-ES"/>
        </w:rPr>
        <w:t>. 1,8 puntu soldate</w:t>
      </w:r>
      <w:r w:rsidRPr="00F92028">
        <w:rPr>
          <w:lang w:val="eu-ES"/>
        </w:rPr>
        <w:t>tan kendu digute langileok</w:t>
      </w:r>
      <w:r>
        <w:rPr>
          <w:lang w:val="eu-ES"/>
        </w:rPr>
        <w:t>. H</w:t>
      </w:r>
      <w:r w:rsidRPr="00F92028">
        <w:rPr>
          <w:lang w:val="eu-ES"/>
        </w:rPr>
        <w:t>au Jaurlaritzarentzat euri tantak kristale</w:t>
      </w:r>
      <w:r>
        <w:rPr>
          <w:lang w:val="eu-ES"/>
        </w:rPr>
        <w:t>a</w:t>
      </w:r>
      <w:r w:rsidRPr="00F92028">
        <w:rPr>
          <w:lang w:val="eu-ES"/>
        </w:rPr>
        <w:t>n</w:t>
      </w:r>
      <w:r>
        <w:rPr>
          <w:lang w:val="eu-ES"/>
        </w:rPr>
        <w:t xml:space="preserve"> dira edo Machadok, Machado handiak idatzi zuenez: “</w:t>
      </w:r>
      <w:r w:rsidRPr="00F92028">
        <w:rPr>
          <w:lang w:val="eu-ES"/>
        </w:rPr>
        <w:t>monotonía de lluvia tras los cristales</w:t>
      </w:r>
      <w:r>
        <w:rPr>
          <w:lang w:val="eu-ES"/>
        </w:rPr>
        <w:t>”. Urkulluren a</w:t>
      </w:r>
      <w:r w:rsidRPr="00F92028">
        <w:rPr>
          <w:lang w:val="eu-ES"/>
        </w:rPr>
        <w:t>roan atzera egin dugu hai</w:t>
      </w:r>
      <w:r>
        <w:rPr>
          <w:lang w:val="eu-ES"/>
        </w:rPr>
        <w:t>nbat aspektu estrategikoetan. La</w:t>
      </w:r>
      <w:r w:rsidRPr="00F92028">
        <w:rPr>
          <w:lang w:val="eu-ES"/>
        </w:rPr>
        <w:t>u adibide</w:t>
      </w:r>
      <w:r>
        <w:rPr>
          <w:lang w:val="eu-ES"/>
        </w:rPr>
        <w:t xml:space="preserve"> esanguratsu: osasungintza</w:t>
      </w:r>
      <w:r w:rsidRPr="00F92028">
        <w:rPr>
          <w:lang w:val="eu-ES"/>
        </w:rPr>
        <w:t xml:space="preserve"> inbertsioa, EA</w:t>
      </w:r>
      <w:r>
        <w:rPr>
          <w:lang w:val="eu-ES"/>
        </w:rPr>
        <w:t xml:space="preserve">Eko aurrekontuan, </w:t>
      </w:r>
      <w:r w:rsidRPr="00F92028">
        <w:rPr>
          <w:lang w:val="eu-ES"/>
        </w:rPr>
        <w:t>2012an</w:t>
      </w:r>
      <w:r>
        <w:rPr>
          <w:lang w:val="eu-ES"/>
        </w:rPr>
        <w:t>,</w:t>
      </w:r>
      <w:r w:rsidRPr="00F92028">
        <w:rPr>
          <w:lang w:val="eu-ES"/>
        </w:rPr>
        <w:t xml:space="preserve"> barne produktu gordinaren 5,17koa zen</w:t>
      </w:r>
      <w:r>
        <w:rPr>
          <w:lang w:val="eu-ES"/>
        </w:rPr>
        <w:t>;</w:t>
      </w:r>
      <w:r w:rsidRPr="00F92028">
        <w:rPr>
          <w:lang w:val="eu-ES"/>
        </w:rPr>
        <w:t xml:space="preserve"> 20</w:t>
      </w:r>
      <w:r>
        <w:rPr>
          <w:lang w:val="eu-ES"/>
        </w:rPr>
        <w:t>2</w:t>
      </w:r>
      <w:r w:rsidRPr="00F92028">
        <w:rPr>
          <w:lang w:val="eu-ES"/>
        </w:rPr>
        <w:t>0ko aurrekontuan</w:t>
      </w:r>
      <w:r>
        <w:rPr>
          <w:lang w:val="eu-ES"/>
        </w:rPr>
        <w:t>,</w:t>
      </w:r>
      <w:r w:rsidRPr="00F92028">
        <w:rPr>
          <w:lang w:val="eu-ES"/>
        </w:rPr>
        <w:t xml:space="preserve"> </w:t>
      </w:r>
      <w:r>
        <w:rPr>
          <w:lang w:val="eu-ES"/>
        </w:rPr>
        <w:t>4,83koa. A</w:t>
      </w:r>
      <w:r w:rsidRPr="00F92028">
        <w:rPr>
          <w:lang w:val="eu-ES"/>
        </w:rPr>
        <w:t>tzera</w:t>
      </w:r>
      <w:r>
        <w:rPr>
          <w:lang w:val="eu-ES"/>
        </w:rPr>
        <w:t>, osasungintzan. Hezkuntza</w:t>
      </w:r>
      <w:r w:rsidRPr="00F92028">
        <w:rPr>
          <w:lang w:val="eu-ES"/>
        </w:rPr>
        <w:t xml:space="preserve"> inbertsioa 2012an</w:t>
      </w:r>
      <w:r>
        <w:rPr>
          <w:lang w:val="eu-ES"/>
        </w:rPr>
        <w:t>,</w:t>
      </w:r>
      <w:r w:rsidRPr="00F92028">
        <w:rPr>
          <w:lang w:val="eu-ES"/>
        </w:rPr>
        <w:t xml:space="preserve"> 3,89</w:t>
      </w:r>
      <w:r>
        <w:rPr>
          <w:lang w:val="eu-ES"/>
        </w:rPr>
        <w:t>; 2020</w:t>
      </w:r>
      <w:r w:rsidRPr="00F92028">
        <w:rPr>
          <w:lang w:val="eu-ES"/>
        </w:rPr>
        <w:t>ko aurrekontuetan</w:t>
      </w:r>
      <w:r>
        <w:rPr>
          <w:lang w:val="eu-ES"/>
        </w:rPr>
        <w:t>,</w:t>
      </w:r>
      <w:r w:rsidRPr="00F92028">
        <w:rPr>
          <w:lang w:val="eu-ES"/>
        </w:rPr>
        <w:t xml:space="preserve"> 3,53. Atzera</w:t>
      </w:r>
      <w:r>
        <w:rPr>
          <w:lang w:val="eu-ES"/>
        </w:rPr>
        <w:t>,</w:t>
      </w:r>
      <w:r w:rsidRPr="00F92028">
        <w:rPr>
          <w:lang w:val="eu-ES"/>
        </w:rPr>
        <w:t xml:space="preserve"> hezkuntzan</w:t>
      </w:r>
      <w:r>
        <w:rPr>
          <w:lang w:val="eu-ES"/>
        </w:rPr>
        <w:t>. Ikerkuntza eta G</w:t>
      </w:r>
      <w:r w:rsidRPr="00F92028">
        <w:rPr>
          <w:lang w:val="eu-ES"/>
        </w:rPr>
        <w:t>arapen</w:t>
      </w:r>
      <w:r>
        <w:rPr>
          <w:lang w:val="eu-ES"/>
        </w:rPr>
        <w:t>e</w:t>
      </w:r>
      <w:r w:rsidRPr="00F92028">
        <w:rPr>
          <w:lang w:val="eu-ES"/>
        </w:rPr>
        <w:t>a</w:t>
      </w:r>
      <w:r>
        <w:rPr>
          <w:lang w:val="eu-ES"/>
        </w:rPr>
        <w:t>n,</w:t>
      </w:r>
      <w:r w:rsidRPr="00F92028">
        <w:rPr>
          <w:lang w:val="eu-ES"/>
        </w:rPr>
        <w:t xml:space="preserve"> 2012an, </w:t>
      </w:r>
      <w:r>
        <w:rPr>
          <w:lang w:val="eu-ES"/>
        </w:rPr>
        <w:t xml:space="preserve">2,09; 2020an… </w:t>
      </w:r>
      <w:r w:rsidRPr="00F92028">
        <w:rPr>
          <w:lang w:val="eu-ES"/>
        </w:rPr>
        <w:t>barkatu</w:t>
      </w:r>
      <w:r>
        <w:rPr>
          <w:lang w:val="eu-ES"/>
        </w:rPr>
        <w:t>, hau</w:t>
      </w:r>
      <w:r w:rsidRPr="00F92028">
        <w:rPr>
          <w:lang w:val="eu-ES"/>
        </w:rPr>
        <w:t xml:space="preserve"> da 2018ko datua, 1,85</w:t>
      </w:r>
      <w:r>
        <w:rPr>
          <w:lang w:val="eu-ES"/>
        </w:rPr>
        <w:t>. Atzera ikerkuntzan. E</w:t>
      </w:r>
      <w:r w:rsidRPr="00F92028">
        <w:rPr>
          <w:lang w:val="eu-ES"/>
        </w:rPr>
        <w:t>ta</w:t>
      </w:r>
      <w:r>
        <w:rPr>
          <w:lang w:val="eu-ES"/>
        </w:rPr>
        <w:t>,</w:t>
      </w:r>
      <w:r w:rsidRPr="00F92028">
        <w:rPr>
          <w:lang w:val="eu-ES"/>
        </w:rPr>
        <w:t xml:space="preserve"> aurrekontuen p</w:t>
      </w:r>
      <w:r>
        <w:rPr>
          <w:lang w:val="eu-ES"/>
        </w:rPr>
        <w:t>isua, ekonomiaren osotasunean, atzera egiten du ere:</w:t>
      </w:r>
      <w:r w:rsidRPr="00F92028">
        <w:rPr>
          <w:lang w:val="eu-ES"/>
        </w:rPr>
        <w:t xml:space="preserve"> 2012</w:t>
      </w:r>
      <w:r>
        <w:rPr>
          <w:lang w:val="eu-ES"/>
        </w:rPr>
        <w:t>an, aurrekontuek suposatzen zuten</w:t>
      </w:r>
      <w:r w:rsidRPr="00F92028">
        <w:rPr>
          <w:lang w:val="eu-ES"/>
        </w:rPr>
        <w:t xml:space="preserve"> b</w:t>
      </w:r>
      <w:r>
        <w:rPr>
          <w:lang w:val="eu-ES"/>
        </w:rPr>
        <w:t>arne produktu gordinaren 14,4; eta</w:t>
      </w:r>
      <w:r w:rsidRPr="00F92028">
        <w:rPr>
          <w:lang w:val="eu-ES"/>
        </w:rPr>
        <w:t xml:space="preserve"> </w:t>
      </w:r>
      <w:r>
        <w:rPr>
          <w:lang w:val="eu-ES"/>
        </w:rPr>
        <w:t>aurrekontu proiektu honetan 13a. A</w:t>
      </w:r>
      <w:r w:rsidRPr="00F92028">
        <w:rPr>
          <w:lang w:val="eu-ES"/>
        </w:rPr>
        <w:t>tzera gastu publikoan ere</w:t>
      </w:r>
      <w:r>
        <w:rPr>
          <w:lang w:val="eu-ES"/>
        </w:rPr>
        <w:t xml:space="preserve"> bai.</w:t>
      </w:r>
    </w:p>
    <w:p w:rsidR="00E3565C" w:rsidRDefault="00E3565C" w:rsidP="00BB7C8D">
      <w:pPr>
        <w:pStyle w:val="Texto"/>
        <w:rPr>
          <w:lang w:val="eu-ES"/>
        </w:rPr>
      </w:pPr>
    </w:p>
    <w:p w:rsidR="00E3565C" w:rsidRDefault="00E3565C" w:rsidP="00BB7C8D">
      <w:pPr>
        <w:pStyle w:val="Texto"/>
        <w:rPr>
          <w:lang w:val="eu-ES"/>
        </w:rPr>
      </w:pPr>
      <w:r>
        <w:rPr>
          <w:lang w:val="eu-ES"/>
        </w:rPr>
        <w:t>D</w:t>
      </w:r>
      <w:r w:rsidRPr="00F92028">
        <w:rPr>
          <w:lang w:val="eu-ES"/>
        </w:rPr>
        <w:t>atu kezkagarri gehiago badaude. Askotan Jaurlaritzari leporatu izan diogu gure erkidegoaren datuak Estatuko beste komunitateen datuekin alderatzea. Gure ustez, beste erreferente batzuk behar dira</w:t>
      </w:r>
      <w:r>
        <w:rPr>
          <w:lang w:val="eu-ES"/>
        </w:rPr>
        <w:t>, herrialde garatuenak, sozialki eta ekonomikoki. B</w:t>
      </w:r>
      <w:r w:rsidRPr="00F92028">
        <w:rPr>
          <w:lang w:val="eu-ES"/>
        </w:rPr>
        <w:t>aina</w:t>
      </w:r>
      <w:r>
        <w:rPr>
          <w:lang w:val="eu-ES"/>
        </w:rPr>
        <w:t>,</w:t>
      </w:r>
      <w:r w:rsidRPr="00F92028">
        <w:rPr>
          <w:lang w:val="eu-ES"/>
        </w:rPr>
        <w:t xml:space="preserve"> hau egitea</w:t>
      </w:r>
      <w:r>
        <w:rPr>
          <w:lang w:val="eu-ES"/>
        </w:rPr>
        <w:t>,</w:t>
      </w:r>
      <w:r w:rsidRPr="00F92028">
        <w:rPr>
          <w:lang w:val="eu-ES"/>
        </w:rPr>
        <w:t xml:space="preserve"> gainera, arriskutsua da. Arriskutsua da Estatua</w:t>
      </w:r>
      <w:r>
        <w:rPr>
          <w:lang w:val="eu-ES"/>
        </w:rPr>
        <w:t xml:space="preserve"> marko</w:t>
      </w:r>
      <w:r w:rsidRPr="00F92028">
        <w:rPr>
          <w:lang w:val="eu-ES"/>
        </w:rPr>
        <w:t xml:space="preserve"> erreferentzial moduan hartzea</w:t>
      </w:r>
      <w:r>
        <w:rPr>
          <w:lang w:val="eu-ES"/>
        </w:rPr>
        <w:t>, e</w:t>
      </w:r>
      <w:r w:rsidRPr="00F92028">
        <w:rPr>
          <w:lang w:val="eu-ES"/>
        </w:rPr>
        <w:t xml:space="preserve">redu bat aukeratzen duzunean, azkenean, bere antza hartuko duzulako. Eta hori </w:t>
      </w:r>
      <w:r>
        <w:rPr>
          <w:lang w:val="eu-ES"/>
        </w:rPr>
        <w:t xml:space="preserve">da gertatzen ari zaiguna. Gure lidergo historikoa, jada, </w:t>
      </w:r>
      <w:r w:rsidRPr="00F92028">
        <w:rPr>
          <w:lang w:val="eu-ES"/>
        </w:rPr>
        <w:t>hainbat arlotan desagertu</w:t>
      </w:r>
      <w:r>
        <w:rPr>
          <w:lang w:val="eu-ES"/>
        </w:rPr>
        <w:t xml:space="preserve"> d</w:t>
      </w:r>
      <w:r w:rsidRPr="00F92028">
        <w:rPr>
          <w:lang w:val="eu-ES"/>
        </w:rPr>
        <w:t>a. Madril, gure aurretik dago</w:t>
      </w:r>
      <w:r>
        <w:rPr>
          <w:lang w:val="eu-ES"/>
        </w:rPr>
        <w:t xml:space="preserve"> e</w:t>
      </w:r>
      <w:r w:rsidRPr="00F92028">
        <w:rPr>
          <w:lang w:val="eu-ES"/>
        </w:rPr>
        <w:t>rrenta per capita</w:t>
      </w:r>
      <w:r>
        <w:rPr>
          <w:lang w:val="eu-ES"/>
        </w:rPr>
        <w:t>n.</w:t>
      </w:r>
      <w:r w:rsidRPr="00F92028">
        <w:rPr>
          <w:lang w:val="eu-ES"/>
        </w:rPr>
        <w:t xml:space="preserve"> Errioxa</w:t>
      </w:r>
      <w:r>
        <w:rPr>
          <w:lang w:val="eu-ES"/>
        </w:rPr>
        <w:t>, Nafarroa… b</w:t>
      </w:r>
      <w:r w:rsidRPr="00F92028">
        <w:rPr>
          <w:lang w:val="eu-ES"/>
        </w:rPr>
        <w:t>ueno</w:t>
      </w:r>
      <w:r>
        <w:rPr>
          <w:lang w:val="eu-ES"/>
        </w:rPr>
        <w:t>,</w:t>
      </w:r>
      <w:r w:rsidRPr="00F92028">
        <w:rPr>
          <w:lang w:val="eu-ES"/>
        </w:rPr>
        <w:t xml:space="preserve"> hau etxean gelditzen da. Balearrak eta Kantabria EA</w:t>
      </w:r>
      <w:r>
        <w:rPr>
          <w:lang w:val="eu-ES"/>
        </w:rPr>
        <w:t>E</w:t>
      </w:r>
      <w:r w:rsidRPr="00F92028">
        <w:rPr>
          <w:lang w:val="eu-ES"/>
        </w:rPr>
        <w:t>ren</w:t>
      </w:r>
      <w:r>
        <w:rPr>
          <w:lang w:val="eu-ES"/>
        </w:rPr>
        <w:t xml:space="preserve"> langabeziaren tasaren azpitik daude dagoeneko. 2. e</w:t>
      </w:r>
      <w:r w:rsidRPr="00F92028">
        <w:rPr>
          <w:lang w:val="eu-ES"/>
        </w:rPr>
        <w:t>rkidegoa</w:t>
      </w:r>
      <w:r>
        <w:rPr>
          <w:lang w:val="eu-ES"/>
        </w:rPr>
        <w:t>n gaude eskola segregazioan. Eta, h</w:t>
      </w:r>
      <w:r w:rsidRPr="00F92028">
        <w:rPr>
          <w:lang w:val="eu-ES"/>
        </w:rPr>
        <w:t>ezkuntzaren emaitzen azter</w:t>
      </w:r>
      <w:r>
        <w:rPr>
          <w:lang w:val="eu-ES"/>
        </w:rPr>
        <w:t xml:space="preserve">ketei dagokionez, zer esanik ez: </w:t>
      </w:r>
      <w:r w:rsidRPr="00F92028">
        <w:rPr>
          <w:lang w:val="eu-ES"/>
        </w:rPr>
        <w:t>medio</w:t>
      </w:r>
      <w:r>
        <w:rPr>
          <w:lang w:val="eu-ES"/>
        </w:rPr>
        <w:t>krieta</w:t>
      </w:r>
      <w:r w:rsidRPr="00F92028">
        <w:rPr>
          <w:lang w:val="eu-ES"/>
        </w:rPr>
        <w:t xml:space="preserve">tean murgilduta. </w:t>
      </w:r>
      <w:r>
        <w:rPr>
          <w:lang w:val="eu-ES"/>
        </w:rPr>
        <w:t>FOESSAk</w:t>
      </w:r>
      <w:r w:rsidRPr="00F92028">
        <w:rPr>
          <w:lang w:val="eu-ES"/>
        </w:rPr>
        <w:t>, EAE</w:t>
      </w:r>
      <w:r>
        <w:rPr>
          <w:lang w:val="eu-ES"/>
        </w:rPr>
        <w:t>,</w:t>
      </w:r>
      <w:r w:rsidRPr="00F92028">
        <w:rPr>
          <w:lang w:val="eu-ES"/>
        </w:rPr>
        <w:t xml:space="preserve"> Esta</w:t>
      </w:r>
      <w:r>
        <w:rPr>
          <w:lang w:val="eu-ES"/>
        </w:rPr>
        <w:t>tu komunitateen artean, desberdintasun han</w:t>
      </w:r>
      <w:r w:rsidRPr="00F92028">
        <w:rPr>
          <w:lang w:val="eu-ES"/>
        </w:rPr>
        <w:t>die</w:t>
      </w:r>
      <w:r>
        <w:rPr>
          <w:lang w:val="eu-ES"/>
        </w:rPr>
        <w:t>ne</w:t>
      </w:r>
      <w:r w:rsidRPr="00F92028">
        <w:rPr>
          <w:lang w:val="eu-ES"/>
        </w:rPr>
        <w:t>takoa</w:t>
      </w:r>
      <w:r>
        <w:rPr>
          <w:lang w:val="eu-ES"/>
        </w:rPr>
        <w:t>k dituenen artean kokatzen du.</w:t>
      </w:r>
    </w:p>
    <w:p w:rsidR="00E3565C" w:rsidRDefault="00E3565C" w:rsidP="00BB7C8D">
      <w:pPr>
        <w:pStyle w:val="Texto"/>
        <w:rPr>
          <w:lang w:val="eu-ES"/>
        </w:rPr>
      </w:pPr>
    </w:p>
    <w:p w:rsidR="00E3565C" w:rsidRPr="004D151C" w:rsidRDefault="00E3565C" w:rsidP="00BB7C8D">
      <w:pPr>
        <w:pStyle w:val="Texto"/>
        <w:rPr>
          <w:lang w:val="es-ES"/>
        </w:rPr>
      </w:pPr>
      <w:r w:rsidRPr="004D151C">
        <w:rPr>
          <w:lang w:val="es-ES"/>
        </w:rPr>
        <w:t>No solo hay malos resultados e</w:t>
      </w:r>
      <w:r>
        <w:rPr>
          <w:lang w:val="es-ES"/>
        </w:rPr>
        <w:t>n la comparación con el Estado; h</w:t>
      </w:r>
      <w:r w:rsidRPr="004D151C">
        <w:rPr>
          <w:lang w:val="es-ES"/>
        </w:rPr>
        <w:t>ay muchos otros indicadores que se ilum</w:t>
      </w:r>
      <w:r>
        <w:rPr>
          <w:lang w:val="es-ES"/>
        </w:rPr>
        <w:t>inen con luz roja. El Gobierno subraya ufano –h</w:t>
      </w:r>
      <w:r w:rsidRPr="004D151C">
        <w:rPr>
          <w:lang w:val="es-ES"/>
        </w:rPr>
        <w:t xml:space="preserve">oy mismo lo ha subrayado el </w:t>
      </w:r>
      <w:r>
        <w:rPr>
          <w:lang w:val="es-ES"/>
        </w:rPr>
        <w:t>consejero– q</w:t>
      </w:r>
      <w:r w:rsidRPr="004D151C">
        <w:rPr>
          <w:lang w:val="es-ES"/>
        </w:rPr>
        <w:t>ue la tasa de desempleo de la CAV está en el 9,2</w:t>
      </w:r>
      <w:r>
        <w:rPr>
          <w:lang w:val="es-ES"/>
        </w:rPr>
        <w:t xml:space="preserve"> %. P</w:t>
      </w:r>
      <w:r w:rsidRPr="004D151C">
        <w:rPr>
          <w:lang w:val="es-ES"/>
        </w:rPr>
        <w:t>ero</w:t>
      </w:r>
      <w:r>
        <w:rPr>
          <w:lang w:val="es-ES"/>
        </w:rPr>
        <w:t xml:space="preserve"> ese </w:t>
      </w:r>
      <w:r w:rsidRPr="004D151C">
        <w:rPr>
          <w:lang w:val="es-ES"/>
        </w:rPr>
        <w:t>9,2</w:t>
      </w:r>
      <w:r>
        <w:rPr>
          <w:lang w:val="es-ES"/>
        </w:rPr>
        <w:t xml:space="preserve"> </w:t>
      </w:r>
      <w:r w:rsidRPr="004D151C">
        <w:rPr>
          <w:lang w:val="es-ES"/>
        </w:rPr>
        <w:t>% es una tasa muy alta pa</w:t>
      </w:r>
      <w:r>
        <w:rPr>
          <w:lang w:val="es-ES"/>
        </w:rPr>
        <w:t>ra la Unión Europea. Muy alta. L</w:t>
      </w:r>
      <w:r w:rsidRPr="004D151C">
        <w:rPr>
          <w:lang w:val="es-ES"/>
        </w:rPr>
        <w:t xml:space="preserve">a Unión Europea </w:t>
      </w:r>
      <w:r>
        <w:rPr>
          <w:lang w:val="es-ES"/>
        </w:rPr>
        <w:t>tiene una media de desempleo del 6,3; una media</w:t>
      </w:r>
      <w:r w:rsidRPr="004D151C">
        <w:rPr>
          <w:lang w:val="es-ES"/>
        </w:rPr>
        <w:t>…</w:t>
      </w:r>
    </w:p>
    <w:p w:rsidR="00E3565C" w:rsidRPr="00F92028" w:rsidRDefault="00E3565C" w:rsidP="00BB7C8D">
      <w:pPr>
        <w:pStyle w:val="Texto"/>
        <w:rPr>
          <w:lang w:val="eu-ES"/>
        </w:rPr>
      </w:pPr>
    </w:p>
    <w:p w:rsidR="00E3565C" w:rsidRPr="00F92028" w:rsidRDefault="00E3565C" w:rsidP="00BB7C8D">
      <w:pPr>
        <w:pStyle w:val="Texto"/>
        <w:rPr>
          <w:lang w:val="eu-ES"/>
        </w:rPr>
      </w:pPr>
      <w:r w:rsidRPr="00F92028">
        <w:rPr>
          <w:lang w:val="eu-ES"/>
        </w:rPr>
        <w:t>(19. zintaren amaiera)</w:t>
      </w:r>
    </w:p>
    <w:p w:rsidR="00E3565C" w:rsidRPr="00096EFD" w:rsidRDefault="00E3565C" w:rsidP="00A24792">
      <w:pPr>
        <w:pStyle w:val="Texto"/>
        <w:rPr>
          <w:lang w:val="es-ES"/>
        </w:rPr>
      </w:pPr>
      <w:r w:rsidRPr="00096EFD">
        <w:rPr>
          <w:lang w:val="es-ES"/>
        </w:rPr>
        <w:t>(20. zintaren hasiera)</w:t>
      </w:r>
    </w:p>
    <w:p w:rsidR="00E3565C" w:rsidRPr="00096EFD" w:rsidRDefault="00E3565C" w:rsidP="00A24792">
      <w:pPr>
        <w:pStyle w:val="Texto"/>
        <w:rPr>
          <w:lang w:val="es-ES"/>
        </w:rPr>
      </w:pPr>
    </w:p>
    <w:p w:rsidR="00E3565C" w:rsidRDefault="00E3565C" w:rsidP="00A24792">
      <w:pPr>
        <w:pStyle w:val="Texto"/>
        <w:rPr>
          <w:lang w:val="es-ES"/>
        </w:rPr>
      </w:pPr>
      <w:r w:rsidRPr="00096EFD">
        <w:rPr>
          <w:lang w:val="es-ES"/>
        </w:rPr>
        <w:t>… 9,2</w:t>
      </w:r>
      <w:r>
        <w:rPr>
          <w:lang w:val="es-ES"/>
        </w:rPr>
        <w:t xml:space="preserve"> %. P</w:t>
      </w:r>
      <w:r w:rsidRPr="00096EFD">
        <w:rPr>
          <w:lang w:val="es-ES"/>
        </w:rPr>
        <w:t xml:space="preserve">ero </w:t>
      </w:r>
      <w:r>
        <w:rPr>
          <w:lang w:val="es-ES"/>
        </w:rPr>
        <w:t xml:space="preserve">ese </w:t>
      </w:r>
      <w:r w:rsidRPr="00096EFD">
        <w:rPr>
          <w:lang w:val="es-ES"/>
        </w:rPr>
        <w:t>9,2</w:t>
      </w:r>
      <w:r>
        <w:rPr>
          <w:lang w:val="es-ES"/>
        </w:rPr>
        <w:t> </w:t>
      </w:r>
      <w:r w:rsidRPr="00096EFD">
        <w:rPr>
          <w:lang w:val="es-ES"/>
        </w:rPr>
        <w:t xml:space="preserve">% es una tasa muy alta </w:t>
      </w:r>
      <w:r>
        <w:rPr>
          <w:lang w:val="es-ES"/>
        </w:rPr>
        <w:t>para la Unión Europea. Muy alta. L</w:t>
      </w:r>
      <w:r w:rsidRPr="00096EFD">
        <w:rPr>
          <w:lang w:val="es-ES"/>
        </w:rPr>
        <w:t xml:space="preserve">a Unión Europea </w:t>
      </w:r>
      <w:r>
        <w:rPr>
          <w:lang w:val="es-ES"/>
        </w:rPr>
        <w:t>tiene una media de desempleo del 6,3. Una media. S</w:t>
      </w:r>
      <w:r w:rsidRPr="00096EFD">
        <w:rPr>
          <w:lang w:val="es-ES"/>
        </w:rPr>
        <w:t>olo Grecia, Italia y España están por detrás de ese</w:t>
      </w:r>
      <w:r>
        <w:rPr>
          <w:lang w:val="es-ES"/>
        </w:rPr>
        <w:t xml:space="preserve"> 9,2 por cinco,</w:t>
      </w:r>
      <w:r w:rsidRPr="00096EFD">
        <w:rPr>
          <w:lang w:val="es-ES"/>
        </w:rPr>
        <w:t xml:space="preserve"> </w:t>
      </w:r>
      <w:r>
        <w:rPr>
          <w:lang w:val="es-ES"/>
        </w:rPr>
        <w:t xml:space="preserve">perdón, </w:t>
      </w:r>
      <w:r w:rsidRPr="00096EFD">
        <w:rPr>
          <w:lang w:val="es-ES"/>
        </w:rPr>
        <w:t>9,2</w:t>
      </w:r>
      <w:r>
        <w:rPr>
          <w:lang w:val="es-ES"/>
        </w:rPr>
        <w:t xml:space="preserve"> % vasco. Peor aún, peor aún, mientras en la Unión Europea la tasa de paro actual es la </w:t>
      </w:r>
      <w:r w:rsidRPr="00096EFD">
        <w:rPr>
          <w:lang w:val="es-ES"/>
        </w:rPr>
        <w:t>más baja de la historia</w:t>
      </w:r>
      <w:r>
        <w:rPr>
          <w:lang w:val="es-ES"/>
        </w:rPr>
        <w:t xml:space="preserve">, en la CAV </w:t>
      </w:r>
      <w:r w:rsidRPr="00096EFD">
        <w:rPr>
          <w:lang w:val="es-ES"/>
        </w:rPr>
        <w:t>triplicamos el mejor registro que logr</w:t>
      </w:r>
      <w:r>
        <w:rPr>
          <w:lang w:val="es-ES"/>
        </w:rPr>
        <w:t>amos en 2007 con un 3,1. Y ello, bueno, luego no</w:t>
      </w:r>
      <w:r w:rsidRPr="00096EFD">
        <w:rPr>
          <w:lang w:val="es-ES"/>
        </w:rPr>
        <w:t>s dicen que cumplido el objetivo de legislat</w:t>
      </w:r>
      <w:r>
        <w:rPr>
          <w:lang w:val="es-ES"/>
        </w:rPr>
        <w:t>ura –menudo objetivo–, y</w:t>
      </w:r>
      <w:r w:rsidRPr="00096EFD">
        <w:rPr>
          <w:lang w:val="es-ES"/>
        </w:rPr>
        <w:t xml:space="preserve"> ello sin hablar de la creciente precarización del mercado laboral. En 2018 se firmaron más de un millón de contratos, pero nueve </w:t>
      </w:r>
      <w:r>
        <w:rPr>
          <w:lang w:val="es-ES"/>
        </w:rPr>
        <w:t>de cada diez fueron temporales; la mitad</w:t>
      </w:r>
      <w:r w:rsidRPr="00096EFD">
        <w:rPr>
          <w:lang w:val="es-ES"/>
        </w:rPr>
        <w:t xml:space="preserve"> con una duración menor</w:t>
      </w:r>
      <w:r>
        <w:rPr>
          <w:lang w:val="es-ES"/>
        </w:rPr>
        <w:t xml:space="preserve"> o igual a un mes. Groso modo, l</w:t>
      </w:r>
      <w:r w:rsidRPr="00096EFD">
        <w:rPr>
          <w:lang w:val="es-ES"/>
        </w:rPr>
        <w:t>a cuarta parte de las personas trabajadoras tiene un contrato a jornada parcial y un tercio un contrato temporal. El 12,3</w:t>
      </w:r>
      <w:r>
        <w:rPr>
          <w:lang w:val="es-ES"/>
        </w:rPr>
        <w:t> </w:t>
      </w:r>
      <w:r w:rsidRPr="00096EFD">
        <w:rPr>
          <w:lang w:val="es-ES"/>
        </w:rPr>
        <w:t>% de la población que está trabajando se encuentra</w:t>
      </w:r>
      <w:r>
        <w:rPr>
          <w:lang w:val="es-ES"/>
        </w:rPr>
        <w:t xml:space="preserve"> en una situación de exclusión. Y</w:t>
      </w:r>
      <w:r w:rsidRPr="00096EFD">
        <w:rPr>
          <w:lang w:val="es-ES"/>
        </w:rPr>
        <w:t xml:space="preserve"> en la CAV, el 20</w:t>
      </w:r>
      <w:r>
        <w:rPr>
          <w:lang w:val="es-ES"/>
        </w:rPr>
        <w:t> </w:t>
      </w:r>
      <w:r w:rsidRPr="00096EFD">
        <w:rPr>
          <w:lang w:val="es-ES"/>
        </w:rPr>
        <w:t>%</w:t>
      </w:r>
      <w:r>
        <w:rPr>
          <w:lang w:val="es-ES"/>
        </w:rPr>
        <w:t xml:space="preserve"> de los perceptores de la RGI s</w:t>
      </w:r>
      <w:r w:rsidRPr="00096EFD">
        <w:rPr>
          <w:lang w:val="es-ES"/>
        </w:rPr>
        <w:t>on per</w:t>
      </w:r>
      <w:r>
        <w:rPr>
          <w:lang w:val="es-ES"/>
        </w:rPr>
        <w:t xml:space="preserve">sonas trabajadoras a los que, evidentemente, </w:t>
      </w:r>
      <w:r w:rsidRPr="00096EFD">
        <w:rPr>
          <w:lang w:val="es-ES"/>
        </w:rPr>
        <w:t>no les vamos a ofertar un trabajo como salida a su situ</w:t>
      </w:r>
      <w:r>
        <w:rPr>
          <w:lang w:val="es-ES"/>
        </w:rPr>
        <w:t xml:space="preserve">ación, porque trabajo ya tienen, </w:t>
      </w:r>
      <w:r w:rsidRPr="00096EFD">
        <w:rPr>
          <w:lang w:val="es-ES"/>
        </w:rPr>
        <w:t xml:space="preserve">lo que no tienen es </w:t>
      </w:r>
      <w:r>
        <w:rPr>
          <w:lang w:val="es-ES"/>
        </w:rPr>
        <w:t>un salario suficiente.</w:t>
      </w:r>
    </w:p>
    <w:p w:rsidR="00E3565C" w:rsidRDefault="00E3565C" w:rsidP="00A24792">
      <w:pPr>
        <w:pStyle w:val="Texto"/>
        <w:rPr>
          <w:lang w:val="es-ES"/>
        </w:rPr>
      </w:pPr>
    </w:p>
    <w:p w:rsidR="00E3565C" w:rsidRDefault="00E3565C" w:rsidP="00A24792">
      <w:pPr>
        <w:pStyle w:val="Texto"/>
        <w:rPr>
          <w:lang w:val="es-ES"/>
        </w:rPr>
      </w:pPr>
      <w:r w:rsidRPr="00096EFD">
        <w:rPr>
          <w:lang w:val="es-ES"/>
        </w:rPr>
        <w:t>T</w:t>
      </w:r>
      <w:r>
        <w:rPr>
          <w:lang w:val="es-ES"/>
        </w:rPr>
        <w:t>odos los indicadores negativos –</w:t>
      </w:r>
      <w:r w:rsidRPr="00096EFD">
        <w:rPr>
          <w:lang w:val="es-ES"/>
        </w:rPr>
        <w:t>paro, pob</w:t>
      </w:r>
      <w:r>
        <w:rPr>
          <w:lang w:val="es-ES"/>
        </w:rPr>
        <w:t>reza, precariedad, temporalidad–</w:t>
      </w:r>
      <w:r w:rsidRPr="00096EFD">
        <w:rPr>
          <w:lang w:val="es-ES"/>
        </w:rPr>
        <w:t xml:space="preserve"> se agravan para las mujere</w:t>
      </w:r>
      <w:r>
        <w:rPr>
          <w:lang w:val="es-ES"/>
        </w:rPr>
        <w:t>s que tienen una renta personal</w:t>
      </w:r>
      <w:r w:rsidRPr="00096EFD">
        <w:rPr>
          <w:lang w:val="es-ES"/>
        </w:rPr>
        <w:t xml:space="preserve"> un 23,5</w:t>
      </w:r>
      <w:r>
        <w:rPr>
          <w:lang w:val="es-ES"/>
        </w:rPr>
        <w:t xml:space="preserve"> % menor, </w:t>
      </w:r>
      <w:r w:rsidRPr="00096EFD">
        <w:rPr>
          <w:lang w:val="es-ES"/>
        </w:rPr>
        <w:t>diferencia que se multiplica en</w:t>
      </w:r>
      <w:r>
        <w:rPr>
          <w:lang w:val="es-ES"/>
        </w:rPr>
        <w:t>tre las pensionistas. Según la Encuesta de Pobreza y Desigualdades S</w:t>
      </w:r>
      <w:r w:rsidRPr="00096EFD">
        <w:rPr>
          <w:lang w:val="es-ES"/>
        </w:rPr>
        <w:t xml:space="preserve">ociales, la pobreza y el riesgo de pobreza están subiendo. Ya son 172.000 personas en riesgo </w:t>
      </w:r>
      <w:r>
        <w:rPr>
          <w:lang w:val="es-ES"/>
        </w:rPr>
        <w:t xml:space="preserve">de pobreza, </w:t>
      </w:r>
      <w:r w:rsidRPr="00096EFD">
        <w:rPr>
          <w:lang w:val="es-ES"/>
        </w:rPr>
        <w:t xml:space="preserve">un </w:t>
      </w:r>
      <w:r w:rsidRPr="00096EFD">
        <w:rPr>
          <w:lang w:val="es-ES"/>
        </w:rPr>
        <w:lastRenderedPageBreak/>
        <w:t>14</w:t>
      </w:r>
      <w:r>
        <w:rPr>
          <w:lang w:val="es-ES"/>
        </w:rPr>
        <w:t> </w:t>
      </w:r>
      <w:r w:rsidRPr="00096EFD">
        <w:rPr>
          <w:lang w:val="es-ES"/>
        </w:rPr>
        <w:t>% más que en 2016, a pesar de que son años de crecimiento</w:t>
      </w:r>
      <w:r>
        <w:rPr>
          <w:lang w:val="es-ES"/>
        </w:rPr>
        <w:t>;</w:t>
      </w:r>
      <w:r w:rsidRPr="00096EFD">
        <w:rPr>
          <w:lang w:val="es-ES"/>
        </w:rPr>
        <w:t xml:space="preserve"> y un 41</w:t>
      </w:r>
      <w:r>
        <w:rPr>
          <w:lang w:val="es-ES"/>
        </w:rPr>
        <w:t> % más que en 2008.</w:t>
      </w:r>
    </w:p>
    <w:p w:rsidR="00E3565C" w:rsidRDefault="00E3565C" w:rsidP="00A24792">
      <w:pPr>
        <w:pStyle w:val="Texto"/>
        <w:rPr>
          <w:lang w:val="es-ES"/>
        </w:rPr>
      </w:pPr>
    </w:p>
    <w:p w:rsidR="00E3565C" w:rsidRDefault="00E3565C" w:rsidP="0083438F">
      <w:pPr>
        <w:pStyle w:val="Texto"/>
        <w:rPr>
          <w:lang w:val="es-ES"/>
        </w:rPr>
      </w:pPr>
      <w:r>
        <w:rPr>
          <w:lang w:val="es-ES"/>
        </w:rPr>
        <w:t>¿R</w:t>
      </w:r>
      <w:r w:rsidRPr="00096EFD">
        <w:rPr>
          <w:lang w:val="es-ES"/>
        </w:rPr>
        <w:t>ecuerdan el cuento de los tres</w:t>
      </w:r>
      <w:r>
        <w:rPr>
          <w:lang w:val="es-ES"/>
        </w:rPr>
        <w:t xml:space="preserve"> cerditos?</w:t>
      </w:r>
      <w:r w:rsidRPr="00096EFD">
        <w:rPr>
          <w:lang w:val="es-ES"/>
        </w:rPr>
        <w:t xml:space="preserve"> Uno hizo su cas</w:t>
      </w:r>
      <w:r>
        <w:rPr>
          <w:lang w:val="es-ES"/>
        </w:rPr>
        <w:t>ita de p</w:t>
      </w:r>
      <w:r w:rsidRPr="00096EFD">
        <w:rPr>
          <w:lang w:val="es-ES"/>
        </w:rPr>
        <w:t xml:space="preserve">aja, otro de madera y el tercero de ladrillos. Algo así ha sucedido con el impacto de la crisis en las diferentes economías de los diferentes </w:t>
      </w:r>
      <w:r>
        <w:rPr>
          <w:lang w:val="es-ES"/>
        </w:rPr>
        <w:t xml:space="preserve">estados. Todos han sentido el soplido del lobo, el huracán de </w:t>
      </w:r>
      <w:r w:rsidRPr="00096EFD">
        <w:rPr>
          <w:lang w:val="es-ES"/>
        </w:rPr>
        <w:t xml:space="preserve">la crisis, pero </w:t>
      </w:r>
      <w:r>
        <w:rPr>
          <w:lang w:val="es-ES"/>
        </w:rPr>
        <w:t>el grado de afect</w:t>
      </w:r>
      <w:r w:rsidRPr="00096EFD">
        <w:rPr>
          <w:lang w:val="es-ES"/>
        </w:rPr>
        <w:t xml:space="preserve">ación ha sido diferente en función de la </w:t>
      </w:r>
      <w:r>
        <w:rPr>
          <w:lang w:val="es-ES"/>
        </w:rPr>
        <w:t xml:space="preserve">solidez </w:t>
      </w:r>
      <w:r w:rsidRPr="00096EFD">
        <w:rPr>
          <w:lang w:val="es-ES"/>
        </w:rPr>
        <w:t xml:space="preserve">de las estructuras económicas </w:t>
      </w:r>
      <w:r>
        <w:rPr>
          <w:lang w:val="es-ES"/>
        </w:rPr>
        <w:t>preexistentes. L</w:t>
      </w:r>
      <w:r w:rsidRPr="00096EFD">
        <w:rPr>
          <w:lang w:val="es-ES"/>
        </w:rPr>
        <w:t>as economías</w:t>
      </w:r>
      <w:r>
        <w:rPr>
          <w:lang w:val="es-ES"/>
        </w:rPr>
        <w:t xml:space="preserve"> más robustas, tras el ciclón de 2008-2009, estaban recuperando el PIB ya en 2010-2011. E</w:t>
      </w:r>
      <w:r w:rsidRPr="00096EFD">
        <w:rPr>
          <w:lang w:val="es-ES"/>
        </w:rPr>
        <w:t>l Estad</w:t>
      </w:r>
      <w:r>
        <w:rPr>
          <w:lang w:val="es-ES"/>
        </w:rPr>
        <w:t>o español no lo hizo hasta 2017. Su casita económica era de paja. La nuestra de manera.</w:t>
      </w:r>
      <w:r w:rsidRPr="00096EFD">
        <w:rPr>
          <w:lang w:val="es-ES"/>
        </w:rPr>
        <w:t xml:space="preserve"> Lo peor es que ahora estamos reuniendo los mad</w:t>
      </w:r>
      <w:r>
        <w:rPr>
          <w:lang w:val="es-ES"/>
        </w:rPr>
        <w:t>e</w:t>
      </w:r>
      <w:r w:rsidRPr="00096EFD">
        <w:rPr>
          <w:lang w:val="es-ES"/>
        </w:rPr>
        <w:t>ros para reco</w:t>
      </w:r>
      <w:r>
        <w:rPr>
          <w:lang w:val="es-ES"/>
        </w:rPr>
        <w:t>nstruir una casa de tablas y pal</w:t>
      </w:r>
      <w:r w:rsidRPr="00096EFD">
        <w:rPr>
          <w:lang w:val="es-ES"/>
        </w:rPr>
        <w:t>itos en lugar de aprovechar la catarsis del 2008 para repensar el país y hacer apuestas por fortalecer nuestro modelo, avanzando hacia un tejido productivo basado la industria de vanguardia y el conocimiento, que no de</w:t>
      </w:r>
      <w:r>
        <w:rPr>
          <w:lang w:val="es-ES"/>
        </w:rPr>
        <w:t xml:space="preserve">je atrás personas ni comarcas. </w:t>
      </w:r>
      <w:r w:rsidRPr="00096EFD">
        <w:rPr>
          <w:lang w:val="es-ES"/>
        </w:rPr>
        <w:t xml:space="preserve">Pero para eso hacía falta </w:t>
      </w:r>
      <w:r>
        <w:rPr>
          <w:lang w:val="es-ES"/>
        </w:rPr>
        <w:t xml:space="preserve">un </w:t>
      </w:r>
      <w:r w:rsidRPr="00096EFD">
        <w:rPr>
          <w:lang w:val="es-ES"/>
        </w:rPr>
        <w:t>liderazgo p</w:t>
      </w:r>
      <w:r>
        <w:rPr>
          <w:lang w:val="es-ES"/>
        </w:rPr>
        <w:t xml:space="preserve">olítico que se pusiera a ello, y no ha sido así. </w:t>
      </w:r>
      <w:r w:rsidRPr="00096EFD">
        <w:rPr>
          <w:lang w:val="es-ES"/>
        </w:rPr>
        <w:t>Aquí crece má</w:t>
      </w:r>
      <w:r>
        <w:rPr>
          <w:lang w:val="es-ES"/>
        </w:rPr>
        <w:t>s el turismo que la industria. Y al Gobierno le parece bien.</w:t>
      </w:r>
    </w:p>
    <w:p w:rsidR="00E3565C" w:rsidRDefault="00E3565C" w:rsidP="0083438F">
      <w:pPr>
        <w:pStyle w:val="Texto"/>
        <w:rPr>
          <w:lang w:val="es-ES"/>
        </w:rPr>
      </w:pPr>
    </w:p>
    <w:p w:rsidR="00E3565C" w:rsidRDefault="00E3565C" w:rsidP="0083438F">
      <w:pPr>
        <w:pStyle w:val="Texto"/>
        <w:rPr>
          <w:lang w:val="es-ES"/>
        </w:rPr>
      </w:pPr>
      <w:r w:rsidRPr="00096EFD">
        <w:rPr>
          <w:lang w:val="es-ES"/>
        </w:rPr>
        <w:t>Tenemos un Gobierno que paga más a sus policías que a sus científicas o a sus pr</w:t>
      </w:r>
      <w:r>
        <w:rPr>
          <w:lang w:val="es-ES"/>
        </w:rPr>
        <w:t>ofesores, que racanea el sueldo y</w:t>
      </w:r>
      <w:r w:rsidRPr="00096EFD">
        <w:rPr>
          <w:lang w:val="es-ES"/>
        </w:rPr>
        <w:t xml:space="preserve"> niega estab</w:t>
      </w:r>
      <w:r>
        <w:rPr>
          <w:lang w:val="es-ES"/>
        </w:rPr>
        <w:t xml:space="preserve">ilidad al personal investigador, </w:t>
      </w:r>
      <w:r w:rsidRPr="00096EFD">
        <w:rPr>
          <w:lang w:val="es-ES"/>
        </w:rPr>
        <w:t xml:space="preserve">que mantiene </w:t>
      </w:r>
      <w:r>
        <w:rPr>
          <w:lang w:val="es-ES"/>
        </w:rPr>
        <w:t xml:space="preserve">a su Universidad pública en mínimos, </w:t>
      </w:r>
      <w:r w:rsidRPr="00096EFD">
        <w:rPr>
          <w:lang w:val="es-ES"/>
        </w:rPr>
        <w:t xml:space="preserve">que manda </w:t>
      </w:r>
      <w:r>
        <w:rPr>
          <w:lang w:val="es-ES"/>
        </w:rPr>
        <w:t xml:space="preserve">a </w:t>
      </w:r>
      <w:r w:rsidRPr="00096EFD">
        <w:rPr>
          <w:lang w:val="es-ES"/>
        </w:rPr>
        <w:t>estudiantes predoctorales al extranje</w:t>
      </w:r>
      <w:r>
        <w:rPr>
          <w:lang w:val="es-ES"/>
        </w:rPr>
        <w:t>ro</w:t>
      </w:r>
      <w:r w:rsidRPr="00096EFD">
        <w:rPr>
          <w:lang w:val="es-ES"/>
        </w:rPr>
        <w:t xml:space="preserve"> con beca de miseria, pa</w:t>
      </w:r>
      <w:r>
        <w:rPr>
          <w:lang w:val="es-ES"/>
        </w:rPr>
        <w:t xml:space="preserve">ra que sean a la vez doctorandos </w:t>
      </w:r>
      <w:r w:rsidRPr="00096EFD">
        <w:rPr>
          <w:lang w:val="es-ES"/>
        </w:rPr>
        <w:t>y camarero</w:t>
      </w:r>
      <w:r>
        <w:rPr>
          <w:lang w:val="es-ES"/>
        </w:rPr>
        <w:t xml:space="preserve">s. </w:t>
      </w:r>
      <w:r w:rsidRPr="00096EFD">
        <w:rPr>
          <w:lang w:val="es-ES"/>
        </w:rPr>
        <w:t>Tenemos alquileres más altos que muchos salarios. Hemos bajado a la tercera div</w:t>
      </w:r>
      <w:r>
        <w:rPr>
          <w:lang w:val="es-ES"/>
        </w:rPr>
        <w:t>isión europea de innovación. Y en</w:t>
      </w:r>
      <w:r w:rsidRPr="00096EFD">
        <w:rPr>
          <w:lang w:val="es-ES"/>
        </w:rPr>
        <w:t xml:space="preserve"> esfuerzo de </w:t>
      </w:r>
      <w:r>
        <w:rPr>
          <w:lang w:val="es-ES"/>
        </w:rPr>
        <w:t>I+D e</w:t>
      </w:r>
      <w:r w:rsidRPr="00096EFD">
        <w:rPr>
          <w:lang w:val="es-ES"/>
        </w:rPr>
        <w:t>stamos más c</w:t>
      </w:r>
      <w:r>
        <w:rPr>
          <w:lang w:val="es-ES"/>
        </w:rPr>
        <w:t>erca de España que de Alemania.</w:t>
      </w:r>
    </w:p>
    <w:p w:rsidR="00E3565C" w:rsidRDefault="00E3565C" w:rsidP="00A24792">
      <w:pPr>
        <w:pStyle w:val="Texto"/>
        <w:rPr>
          <w:lang w:val="es-ES"/>
        </w:rPr>
      </w:pPr>
    </w:p>
    <w:p w:rsidR="00E3565C" w:rsidRDefault="00E3565C" w:rsidP="00A24792">
      <w:pPr>
        <w:pStyle w:val="Texto"/>
        <w:rPr>
          <w:lang w:val="es-ES"/>
        </w:rPr>
      </w:pPr>
      <w:r w:rsidRPr="00096EFD">
        <w:rPr>
          <w:lang w:val="es-ES"/>
        </w:rPr>
        <w:t>Estamos a la cabeza de pérdida de poder adquisitivo</w:t>
      </w:r>
      <w:r>
        <w:rPr>
          <w:lang w:val="es-ES"/>
        </w:rPr>
        <w:t xml:space="preserve"> de los salarios en el Estado. </w:t>
      </w:r>
      <w:r w:rsidRPr="00096EFD">
        <w:rPr>
          <w:lang w:val="es-ES"/>
        </w:rPr>
        <w:t xml:space="preserve">Tenemos un país en el que sus gobernantes se esfuerzan más en lo que Chomsky denominó </w:t>
      </w:r>
      <w:r>
        <w:rPr>
          <w:lang w:val="es-ES"/>
        </w:rPr>
        <w:t xml:space="preserve">"fabricar el consentimiento" </w:t>
      </w:r>
      <w:r w:rsidRPr="00096EFD">
        <w:rPr>
          <w:lang w:val="es-ES"/>
        </w:rPr>
        <w:t xml:space="preserve">que </w:t>
      </w:r>
      <w:r>
        <w:rPr>
          <w:lang w:val="es-ES"/>
        </w:rPr>
        <w:t xml:space="preserve">en </w:t>
      </w:r>
      <w:r w:rsidRPr="00096EFD">
        <w:rPr>
          <w:lang w:val="es-ES"/>
        </w:rPr>
        <w:t>la re</w:t>
      </w:r>
      <w:r>
        <w:rPr>
          <w:lang w:val="es-ES"/>
        </w:rPr>
        <w:t>solución real de los problemas. U</w:t>
      </w:r>
      <w:r w:rsidRPr="00096EFD">
        <w:rPr>
          <w:lang w:val="es-ES"/>
        </w:rPr>
        <w:t>n país en el que</w:t>
      </w:r>
      <w:r>
        <w:rPr>
          <w:lang w:val="es-ES"/>
        </w:rPr>
        <w:t xml:space="preserve"> la omnipresencia del Gobierno en </w:t>
      </w:r>
      <w:r w:rsidRPr="00096EFD">
        <w:rPr>
          <w:lang w:val="es-ES"/>
        </w:rPr>
        <w:t>los medios y la concatenación de eventos intransce</w:t>
      </w:r>
      <w:r>
        <w:rPr>
          <w:lang w:val="es-ES"/>
        </w:rPr>
        <w:t>ndentes debidamente magnificad</w:t>
      </w:r>
      <w:r w:rsidRPr="00096EFD">
        <w:rPr>
          <w:lang w:val="es-ES"/>
        </w:rPr>
        <w:t>os</w:t>
      </w:r>
      <w:r>
        <w:rPr>
          <w:lang w:val="es-ES"/>
        </w:rPr>
        <w:t>,</w:t>
      </w:r>
      <w:r w:rsidRPr="00096EFD">
        <w:rPr>
          <w:lang w:val="es-ES"/>
        </w:rPr>
        <w:t xml:space="preserve"> busca </w:t>
      </w:r>
      <w:r>
        <w:rPr>
          <w:lang w:val="es-ES"/>
        </w:rPr>
        <w:t>generar la imagen del "Euskadi va bien". En este país, l</w:t>
      </w:r>
      <w:r w:rsidRPr="00096EFD">
        <w:rPr>
          <w:lang w:val="es-ES"/>
        </w:rPr>
        <w:t xml:space="preserve">os jóvenes se </w:t>
      </w:r>
      <w:r w:rsidRPr="00096EFD">
        <w:rPr>
          <w:lang w:val="es-ES"/>
        </w:rPr>
        <w:lastRenderedPageBreak/>
        <w:t>movilizan para poder tener un planeta en el que vivir su futuro, mientras que la mochila que colocamos sus mayores en la espalda e</w:t>
      </w:r>
      <w:r>
        <w:rPr>
          <w:lang w:val="es-ES"/>
        </w:rPr>
        <w:t>s la mochila amarilla de Glovo.</w:t>
      </w:r>
    </w:p>
    <w:p w:rsidR="00E3565C" w:rsidRPr="00096EFD" w:rsidRDefault="00E3565C" w:rsidP="00A24792">
      <w:pPr>
        <w:pStyle w:val="Texto"/>
        <w:rPr>
          <w:lang w:val="eu-ES"/>
        </w:rPr>
      </w:pPr>
    </w:p>
    <w:p w:rsidR="00E3565C" w:rsidRDefault="00E3565C" w:rsidP="00E45900">
      <w:pPr>
        <w:pStyle w:val="Texto"/>
        <w:rPr>
          <w:lang w:val="eu-ES"/>
        </w:rPr>
      </w:pPr>
      <w:r w:rsidRPr="00096EFD">
        <w:rPr>
          <w:lang w:val="eu-ES"/>
        </w:rPr>
        <w:t>Jaurlaritzaren politiken porrotaren adibide argia bezain kezka</w:t>
      </w:r>
      <w:r>
        <w:rPr>
          <w:lang w:val="eu-ES"/>
        </w:rPr>
        <w:t>garria da demografiaren erronka. Z</w:t>
      </w:r>
      <w:r w:rsidRPr="00096EFD">
        <w:rPr>
          <w:lang w:val="eu-ES"/>
        </w:rPr>
        <w:t>antzu eta abis</w:t>
      </w:r>
      <w:r>
        <w:rPr>
          <w:lang w:val="eu-ES"/>
        </w:rPr>
        <w:t>u guztiei jaramonik egin gabe, e</w:t>
      </w:r>
      <w:r w:rsidRPr="00096EFD">
        <w:rPr>
          <w:lang w:val="eu-ES"/>
        </w:rPr>
        <w:t xml:space="preserve">goera lehertu zaio Jaurlaritzari, </w:t>
      </w:r>
      <w:r>
        <w:rPr>
          <w:lang w:val="eu-ES"/>
        </w:rPr>
        <w:t>diagnostiko zehatzik egin gabe, fokatze</w:t>
      </w:r>
      <w:r w:rsidRPr="00096EFD">
        <w:rPr>
          <w:lang w:val="eu-ES"/>
        </w:rPr>
        <w:t xml:space="preserve"> egokirik egin gabe, taxuzko neurririk aplikatu gabe eta gizarte eragil</w:t>
      </w:r>
      <w:r>
        <w:rPr>
          <w:lang w:val="eu-ES"/>
        </w:rPr>
        <w:t>eekin konplizitate emankorrak ehundu gabe. "</w:t>
      </w:r>
      <w:r w:rsidRPr="00096EFD">
        <w:rPr>
          <w:lang w:val="eu-ES"/>
        </w:rPr>
        <w:t xml:space="preserve">Euskadi </w:t>
      </w:r>
      <w:r>
        <w:rPr>
          <w:lang w:val="eu-ES"/>
        </w:rPr>
        <w:t xml:space="preserve">va bien" </w:t>
      </w:r>
      <w:r w:rsidRPr="00096EFD">
        <w:rPr>
          <w:lang w:val="eu-ES"/>
        </w:rPr>
        <w:t xml:space="preserve">esaten diguten bitartean, euskaldunok seme-alabak izateari utzi egin diogu, gerra </w:t>
      </w:r>
      <w:r>
        <w:rPr>
          <w:lang w:val="eu-ES"/>
        </w:rPr>
        <w:t>ondoko jaiotze tasetara itzuliz. Baina motzean ab</w:t>
      </w:r>
      <w:r w:rsidRPr="00096EFD">
        <w:rPr>
          <w:lang w:val="eu-ES"/>
        </w:rPr>
        <w:t>i</w:t>
      </w:r>
      <w:r>
        <w:rPr>
          <w:lang w:val="eu-ES"/>
        </w:rPr>
        <w:t>lak direnez g</w:t>
      </w:r>
      <w:r w:rsidRPr="00096EFD">
        <w:rPr>
          <w:lang w:val="eu-ES"/>
        </w:rPr>
        <w:t>obernu honetan, aurtengo aurrekontuak gizartean bolo-bolo dau</w:t>
      </w:r>
      <w:r>
        <w:rPr>
          <w:lang w:val="eu-ES"/>
        </w:rPr>
        <w:t xml:space="preserve">den kezka batzuk jaso eta berniz gisa txertatu dituzte diskurtsoan, </w:t>
      </w:r>
      <w:r w:rsidRPr="00096EFD">
        <w:rPr>
          <w:lang w:val="eu-ES"/>
        </w:rPr>
        <w:t>e</w:t>
      </w:r>
      <w:r>
        <w:rPr>
          <w:lang w:val="eu-ES"/>
        </w:rPr>
        <w:t>z aurrekontuetan. H</w:t>
      </w:r>
      <w:r w:rsidRPr="00096EFD">
        <w:rPr>
          <w:lang w:val="eu-ES"/>
        </w:rPr>
        <w:t>iru mozorro s</w:t>
      </w:r>
      <w:r>
        <w:rPr>
          <w:lang w:val="eu-ES"/>
        </w:rPr>
        <w:t>aiatu dira jartzen aurrekontuei:</w:t>
      </w:r>
      <w:r w:rsidRPr="00096EFD">
        <w:rPr>
          <w:lang w:val="eu-ES"/>
        </w:rPr>
        <w:t xml:space="preserve"> berde</w:t>
      </w:r>
      <w:r>
        <w:rPr>
          <w:lang w:val="eu-ES"/>
        </w:rPr>
        <w:t>a, morea eta gorria. Aurrekontu hauen ezn</w:t>
      </w:r>
      <w:r w:rsidRPr="00096EFD">
        <w:rPr>
          <w:lang w:val="eu-ES"/>
        </w:rPr>
        <w:t>a</w:t>
      </w:r>
      <w:r>
        <w:rPr>
          <w:lang w:val="eu-ES"/>
        </w:rPr>
        <w:t>hikotasun sozialak o</w:t>
      </w:r>
      <w:r w:rsidRPr="00096EFD">
        <w:rPr>
          <w:lang w:val="eu-ES"/>
        </w:rPr>
        <w:t>rain arte emandako datu guztiek frogatzen dutela uste dut, orain arte garatu</w:t>
      </w:r>
      <w:r>
        <w:rPr>
          <w:lang w:val="eu-ES"/>
        </w:rPr>
        <w:t xml:space="preserve">tako politika ekonomiko berberak </w:t>
      </w:r>
      <w:r w:rsidRPr="00096EFD">
        <w:rPr>
          <w:lang w:val="eu-ES"/>
        </w:rPr>
        <w:t>jasotzen baitira e</w:t>
      </w:r>
      <w:r>
        <w:rPr>
          <w:lang w:val="eu-ES"/>
        </w:rPr>
        <w:t>ta hauen emaitzak arestian ikusi ditugu.</w:t>
      </w:r>
    </w:p>
    <w:p w:rsidR="00E3565C" w:rsidRDefault="00E3565C" w:rsidP="00E45900">
      <w:pPr>
        <w:pStyle w:val="Texto"/>
        <w:rPr>
          <w:lang w:val="eu-ES"/>
        </w:rPr>
      </w:pPr>
    </w:p>
    <w:p w:rsidR="00E3565C" w:rsidRDefault="00E3565C" w:rsidP="00E45900">
      <w:pPr>
        <w:pStyle w:val="Texto"/>
        <w:rPr>
          <w:lang w:val="es-ES"/>
        </w:rPr>
      </w:pPr>
      <w:r>
        <w:rPr>
          <w:lang w:val="eu-ES"/>
        </w:rPr>
        <w:t>Mozorro moreaz</w:t>
      </w:r>
      <w:r w:rsidRPr="00096EFD">
        <w:rPr>
          <w:lang w:val="eu-ES"/>
        </w:rPr>
        <w:t xml:space="preserve"> beste eztabaidetan hitz egiteko aukera izango dugu. Az</w:t>
      </w:r>
      <w:r>
        <w:rPr>
          <w:lang w:val="eu-ES"/>
        </w:rPr>
        <w:t>ter dezagun orain mozorro b</w:t>
      </w:r>
      <w:r w:rsidRPr="00096EFD">
        <w:rPr>
          <w:lang w:val="eu-ES"/>
        </w:rPr>
        <w:t>erde</w:t>
      </w:r>
      <w:r>
        <w:rPr>
          <w:lang w:val="eu-ES"/>
        </w:rPr>
        <w:t>a</w:t>
      </w:r>
      <w:r w:rsidRPr="00096EFD">
        <w:rPr>
          <w:lang w:val="eu-ES"/>
        </w:rPr>
        <w:t>.</w:t>
      </w:r>
      <w:r>
        <w:rPr>
          <w:lang w:val="es-ES"/>
        </w:rPr>
        <w:t xml:space="preserve"> E</w:t>
      </w:r>
      <w:r w:rsidRPr="00096EFD">
        <w:rPr>
          <w:lang w:val="es-ES"/>
        </w:rPr>
        <w:t>l 20</w:t>
      </w:r>
      <w:r>
        <w:rPr>
          <w:lang w:val="es-ES"/>
        </w:rPr>
        <w:t> </w:t>
      </w:r>
      <w:r w:rsidRPr="00096EFD">
        <w:rPr>
          <w:lang w:val="es-ES"/>
        </w:rPr>
        <w:t>% del supuesto paquete verde se cae de saque</w:t>
      </w:r>
      <w:r>
        <w:rPr>
          <w:lang w:val="es-ES"/>
        </w:rPr>
        <w:t xml:space="preserve">: 510 millones. De los 510 millones, 100, </w:t>
      </w:r>
      <w:r w:rsidRPr="00096EFD">
        <w:rPr>
          <w:lang w:val="es-ES"/>
        </w:rPr>
        <w:t>que son los que se dedica</w:t>
      </w:r>
      <w:r>
        <w:rPr>
          <w:lang w:val="es-ES"/>
        </w:rPr>
        <w:t>n al TAV</w:t>
      </w:r>
      <w:r w:rsidRPr="00096EFD">
        <w:rPr>
          <w:lang w:val="es-ES"/>
        </w:rPr>
        <w:t xml:space="preserve">, en contra de lo que la consejera </w:t>
      </w:r>
      <w:r>
        <w:rPr>
          <w:lang w:val="es-ES"/>
        </w:rPr>
        <w:t xml:space="preserve">manifestó en la Comisión. Y más allá de la discusión de si </w:t>
      </w:r>
      <w:r w:rsidRPr="00096EFD">
        <w:rPr>
          <w:lang w:val="es-ES"/>
        </w:rPr>
        <w:t xml:space="preserve">estas inversiones son </w:t>
      </w:r>
      <w:r>
        <w:rPr>
          <w:lang w:val="es-ES"/>
        </w:rPr>
        <w:t xml:space="preserve">favorables </w:t>
      </w:r>
      <w:r w:rsidRPr="00096EFD">
        <w:rPr>
          <w:lang w:val="es-ES"/>
        </w:rPr>
        <w:t>al clima o no, lo que es claro es que no son inversiones</w:t>
      </w:r>
      <w:r>
        <w:rPr>
          <w:lang w:val="es-ES"/>
        </w:rPr>
        <w:t xml:space="preserve"> a computar al Gobierno Vasco; e</w:t>
      </w:r>
      <w:r w:rsidRPr="00096EFD">
        <w:rPr>
          <w:lang w:val="es-ES"/>
        </w:rPr>
        <w:t>n todo caso, al Gobierno de Madrid. Y si se computará al Gobierno Va</w:t>
      </w:r>
      <w:r>
        <w:rPr>
          <w:lang w:val="es-ES"/>
        </w:rPr>
        <w:t xml:space="preserve">sco, habría que convenir en que ha </w:t>
      </w:r>
      <w:r w:rsidRPr="00096EFD">
        <w:rPr>
          <w:lang w:val="es-ES"/>
        </w:rPr>
        <w:t xml:space="preserve">habido en esta legislatura presupuestos mucho más ambiciosos en dar respuesta al cambio climático, como por ejemplo en 2017, cuando la partida del </w:t>
      </w:r>
      <w:r>
        <w:rPr>
          <w:lang w:val="es-ES"/>
        </w:rPr>
        <w:t xml:space="preserve">TAV –esta partida ecológica, </w:t>
      </w:r>
      <w:r w:rsidRPr="00096EFD">
        <w:rPr>
          <w:lang w:val="es-ES"/>
        </w:rPr>
        <w:t>supuestamente ecológ</w:t>
      </w:r>
      <w:r>
        <w:rPr>
          <w:lang w:val="es-ES"/>
        </w:rPr>
        <w:t>ica– era de 355 millones.</w:t>
      </w:r>
    </w:p>
    <w:p w:rsidR="00E3565C" w:rsidRDefault="00E3565C" w:rsidP="00E45900">
      <w:pPr>
        <w:pStyle w:val="Texto"/>
        <w:rPr>
          <w:lang w:val="es-ES"/>
        </w:rPr>
      </w:pPr>
    </w:p>
    <w:p w:rsidR="00E3565C" w:rsidRDefault="00E3565C" w:rsidP="00E45900">
      <w:pPr>
        <w:pStyle w:val="Texto"/>
        <w:rPr>
          <w:lang w:val="es-ES"/>
        </w:rPr>
      </w:pPr>
      <w:r w:rsidRPr="00096EFD">
        <w:rPr>
          <w:lang w:val="es-ES"/>
        </w:rPr>
        <w:t>No es normal incluir tampoco como partida</w:t>
      </w:r>
      <w:r>
        <w:rPr>
          <w:lang w:val="es-ES"/>
        </w:rPr>
        <w:t xml:space="preserve"> contra el cambio climático un P</w:t>
      </w:r>
      <w:r w:rsidRPr="00096EFD">
        <w:rPr>
          <w:lang w:val="es-ES"/>
        </w:rPr>
        <w:t xml:space="preserve">lan Renove que ampare la compra de </w:t>
      </w:r>
      <w:r>
        <w:rPr>
          <w:lang w:val="es-ES"/>
        </w:rPr>
        <w:t>vehículos de gasoil y gasolina. Y</w:t>
      </w:r>
      <w:r w:rsidRPr="00096EFD">
        <w:rPr>
          <w:lang w:val="es-ES"/>
        </w:rPr>
        <w:t xml:space="preserve"> </w:t>
      </w:r>
      <w:r>
        <w:rPr>
          <w:lang w:val="es-ES"/>
        </w:rPr>
        <w:t>hay otras muchas partidas de dudos</w:t>
      </w:r>
      <w:r w:rsidRPr="00096EFD">
        <w:rPr>
          <w:lang w:val="es-ES"/>
        </w:rPr>
        <w:t xml:space="preserve">ísimo encaje, como las destinadas a organizar </w:t>
      </w:r>
      <w:r w:rsidRPr="00096EFD">
        <w:rPr>
          <w:lang w:val="es-ES"/>
        </w:rPr>
        <w:lastRenderedPageBreak/>
        <w:t xml:space="preserve">suelos industriales o a sostener laderas. </w:t>
      </w:r>
      <w:r>
        <w:rPr>
          <w:lang w:val="es-ES"/>
        </w:rPr>
        <w:t>Lo de sost</w:t>
      </w:r>
      <w:r w:rsidRPr="00096EFD">
        <w:rPr>
          <w:lang w:val="es-ES"/>
        </w:rPr>
        <w:t xml:space="preserve">ener laderas </w:t>
      </w:r>
      <w:r>
        <w:rPr>
          <w:lang w:val="es-ES"/>
        </w:rPr>
        <w:t xml:space="preserve">era </w:t>
      </w:r>
      <w:r w:rsidRPr="00096EFD">
        <w:rPr>
          <w:lang w:val="es-ES"/>
        </w:rPr>
        <w:t>po</w:t>
      </w:r>
      <w:r>
        <w:rPr>
          <w:lang w:val="es-ES"/>
        </w:rPr>
        <w:t xml:space="preserve">r aquello de la sostenibilidad. </w:t>
      </w:r>
      <w:r w:rsidRPr="00096EFD">
        <w:rPr>
          <w:lang w:val="es-ES"/>
        </w:rPr>
        <w:t>No es de recibo incluir partidas para la explotación de hidrocar</w:t>
      </w:r>
      <w:r>
        <w:rPr>
          <w:lang w:val="es-ES"/>
        </w:rPr>
        <w:t>buros, como las dedicadas a SESA</w:t>
      </w:r>
      <w:r w:rsidRPr="00096EFD">
        <w:rPr>
          <w:lang w:val="es-ES"/>
        </w:rPr>
        <w:t>. No es presupuesto verde</w:t>
      </w:r>
      <w:r>
        <w:rPr>
          <w:lang w:val="es-ES"/>
        </w:rPr>
        <w:t>. Y desgranando la aportación que hace P</w:t>
      </w:r>
      <w:r w:rsidRPr="00096EFD">
        <w:rPr>
          <w:lang w:val="es-ES"/>
        </w:rPr>
        <w:t>odemos al apartad</w:t>
      </w:r>
      <w:r>
        <w:rPr>
          <w:lang w:val="es-ES"/>
        </w:rPr>
        <w:t>o que ellos mismos han llamado "A</w:t>
      </w:r>
      <w:r w:rsidRPr="00096EFD">
        <w:rPr>
          <w:lang w:val="es-ES"/>
        </w:rPr>
        <w:t>daptación al cambio climático</w:t>
      </w:r>
      <w:r>
        <w:rPr>
          <w:lang w:val="es-ES"/>
        </w:rPr>
        <w:t>", l</w:t>
      </w:r>
      <w:r w:rsidRPr="00096EFD">
        <w:rPr>
          <w:lang w:val="es-ES"/>
        </w:rPr>
        <w:t xml:space="preserve">lama mucho la atención que solamente 1,5 millones son para una actuación real, que es una obra de </w:t>
      </w:r>
      <w:r>
        <w:rPr>
          <w:lang w:val="es-ES"/>
        </w:rPr>
        <w:t xml:space="preserve">URA en </w:t>
      </w:r>
      <w:r w:rsidRPr="00096EFD">
        <w:rPr>
          <w:lang w:val="es-ES"/>
        </w:rPr>
        <w:t>Ga</w:t>
      </w:r>
      <w:r>
        <w:rPr>
          <w:lang w:val="es-ES"/>
        </w:rPr>
        <w:t xml:space="preserve">steiz que tenía que estar hecha ya, por cierto. El resto, 3,5 millones, </w:t>
      </w:r>
      <w:r w:rsidRPr="00096EFD">
        <w:rPr>
          <w:lang w:val="es-ES"/>
        </w:rPr>
        <w:t>para estudios. No sé si recuerdan</w:t>
      </w:r>
      <w:r>
        <w:rPr>
          <w:lang w:val="es-ES"/>
        </w:rPr>
        <w:t xml:space="preserve"> una obra de arte que se llama "P</w:t>
      </w:r>
      <w:r w:rsidRPr="00096EFD">
        <w:rPr>
          <w:lang w:val="es-ES"/>
        </w:rPr>
        <w:t>olíticos discutiendo sobre el cambio climático</w:t>
      </w:r>
      <w:r>
        <w:rPr>
          <w:lang w:val="es-ES"/>
        </w:rPr>
        <w:t>". Muchos la conocerán.</w:t>
      </w:r>
    </w:p>
    <w:p w:rsidR="00E3565C" w:rsidRDefault="00E3565C" w:rsidP="00E45900">
      <w:pPr>
        <w:pStyle w:val="Texto"/>
        <w:rPr>
          <w:lang w:val="es-ES"/>
        </w:rPr>
      </w:pPr>
    </w:p>
    <w:p w:rsidR="00E3565C" w:rsidRDefault="00E3565C" w:rsidP="00E45900">
      <w:pPr>
        <w:pStyle w:val="Texto"/>
        <w:rPr>
          <w:lang w:val="es-ES"/>
        </w:rPr>
      </w:pPr>
      <w:r w:rsidRPr="00096EFD">
        <w:rPr>
          <w:lang w:val="es-ES"/>
        </w:rPr>
        <w:t xml:space="preserve">La principal aportación de Podemos al presupuesto verde es realmente gloriosa, porque ha consistido en avalar un recorte de los fondos destinados a financiar la transición energética de las administraciones. Podemos no ha logrado 100 millones para financiar la sostenibilidad energética de las administraciones públicas. Lo que Podemos ha logrado es que el Gobierno pueda posponer el cumplimiento de un mandato legalmente obligatorio. Han vuelto a aplicar una versión retorcida del pase foral con la Ley de </w:t>
      </w:r>
      <w:r>
        <w:rPr>
          <w:lang w:val="es-ES"/>
        </w:rPr>
        <w:t>Sostenibilidad E</w:t>
      </w:r>
      <w:r w:rsidRPr="00096EFD">
        <w:rPr>
          <w:lang w:val="es-ES"/>
        </w:rPr>
        <w:t>nergética de las administraciones. No voy a decir que ustedes hayan aplicado el p</w:t>
      </w:r>
      <w:r>
        <w:rPr>
          <w:lang w:val="es-ES"/>
        </w:rPr>
        <w:t xml:space="preserve">ase foral, porque este concepto, </w:t>
      </w:r>
      <w:r w:rsidRPr="00096EFD">
        <w:rPr>
          <w:lang w:val="es-ES"/>
        </w:rPr>
        <w:t>pase fo</w:t>
      </w:r>
      <w:r>
        <w:rPr>
          <w:lang w:val="es-ES"/>
        </w:rPr>
        <w:t>ral, está rever</w:t>
      </w:r>
      <w:r w:rsidRPr="00096EFD">
        <w:rPr>
          <w:lang w:val="es-ES"/>
        </w:rPr>
        <w:t xml:space="preserve">tido, revestido </w:t>
      </w:r>
      <w:r>
        <w:rPr>
          <w:lang w:val="es-ES"/>
        </w:rPr>
        <w:t xml:space="preserve">de </w:t>
      </w:r>
      <w:r w:rsidRPr="00096EFD">
        <w:rPr>
          <w:lang w:val="es-ES"/>
        </w:rPr>
        <w:t>digni</w:t>
      </w:r>
      <w:r>
        <w:rPr>
          <w:lang w:val="es-ES"/>
        </w:rPr>
        <w:t xml:space="preserve">dad. Lo que ustedes han hecho puede llamarse el </w:t>
      </w:r>
      <w:r w:rsidRPr="00096EFD">
        <w:rPr>
          <w:lang w:val="es-ES"/>
        </w:rPr>
        <w:t xml:space="preserve">pase </w:t>
      </w:r>
      <w:r>
        <w:rPr>
          <w:lang w:val="es-ES"/>
        </w:rPr>
        <w:t>"</w:t>
      </w:r>
      <w:r w:rsidRPr="00096EFD">
        <w:rPr>
          <w:lang w:val="es-ES"/>
        </w:rPr>
        <w:t>for</w:t>
      </w:r>
      <w:r>
        <w:rPr>
          <w:lang w:val="es-ES"/>
        </w:rPr>
        <w:t>r</w:t>
      </w:r>
      <w:r w:rsidRPr="00096EFD">
        <w:rPr>
          <w:lang w:val="es-ES"/>
        </w:rPr>
        <w:t>al</w:t>
      </w:r>
      <w:r>
        <w:rPr>
          <w:lang w:val="es-ES"/>
        </w:rPr>
        <w:t>"</w:t>
      </w:r>
      <w:r w:rsidRPr="00096EFD">
        <w:rPr>
          <w:lang w:val="es-ES"/>
        </w:rPr>
        <w:t>, porque se pasan</w:t>
      </w:r>
      <w:r>
        <w:rPr>
          <w:lang w:val="es-ES"/>
        </w:rPr>
        <w:t xml:space="preserve"> por el forro lo que recoge la L</w:t>
      </w:r>
      <w:r w:rsidRPr="00096EFD">
        <w:rPr>
          <w:lang w:val="es-ES"/>
        </w:rPr>
        <w:t>ey</w:t>
      </w:r>
      <w:r>
        <w:rPr>
          <w:lang w:val="es-ES"/>
        </w:rPr>
        <w:t>.</w:t>
      </w:r>
    </w:p>
    <w:p w:rsidR="00E3565C" w:rsidRDefault="00E3565C" w:rsidP="00E45900">
      <w:pPr>
        <w:pStyle w:val="Texto"/>
        <w:rPr>
          <w:lang w:val="es-ES"/>
        </w:rPr>
      </w:pPr>
    </w:p>
    <w:p w:rsidR="00E3565C" w:rsidRPr="00E45900" w:rsidRDefault="00E3565C" w:rsidP="00E45900">
      <w:pPr>
        <w:pStyle w:val="Texto"/>
        <w:rPr>
          <w:lang w:val="es-ES"/>
        </w:rPr>
      </w:pPr>
      <w:r>
        <w:rPr>
          <w:lang w:val="es-ES"/>
        </w:rPr>
        <w:t>Desactivan otra vez, como han hecho con la RGI, vía Ley de Presupuestos, las mejoras conquistadas</w:t>
      </w:r>
      <w:r w:rsidRPr="00096EFD">
        <w:rPr>
          <w:lang w:val="es-ES"/>
        </w:rPr>
        <w:t xml:space="preserve"> en la </w:t>
      </w:r>
      <w:r>
        <w:rPr>
          <w:lang w:val="es-ES"/>
        </w:rPr>
        <w:t xml:space="preserve">lucha </w:t>
      </w:r>
      <w:r w:rsidRPr="00096EFD">
        <w:rPr>
          <w:lang w:val="es-ES"/>
        </w:rPr>
        <w:t>por la ecol</w:t>
      </w:r>
      <w:r>
        <w:rPr>
          <w:lang w:val="es-ES"/>
        </w:rPr>
        <w:t>ogía, e in</w:t>
      </w:r>
      <w:r w:rsidRPr="00096EFD">
        <w:rPr>
          <w:lang w:val="es-ES"/>
        </w:rPr>
        <w:t>aplican un artículo de la ley que …</w:t>
      </w:r>
    </w:p>
    <w:p w:rsidR="00E3565C" w:rsidRPr="00096EFD" w:rsidRDefault="00E3565C" w:rsidP="00A24792">
      <w:pPr>
        <w:pStyle w:val="Texto"/>
        <w:rPr>
          <w:lang w:val="es-ES"/>
        </w:rPr>
      </w:pPr>
    </w:p>
    <w:p w:rsidR="00E3565C" w:rsidRPr="00096EFD" w:rsidRDefault="00E3565C" w:rsidP="00096EFD">
      <w:pPr>
        <w:pStyle w:val="Texto"/>
        <w:rPr>
          <w:lang w:val="es-ES"/>
        </w:rPr>
      </w:pPr>
      <w:r w:rsidRPr="00096EFD">
        <w:rPr>
          <w:lang w:val="es-ES"/>
        </w:rPr>
        <w:t>(20. zintaren amaiera)</w:t>
      </w:r>
    </w:p>
    <w:p w:rsidR="00E3565C" w:rsidRDefault="00E3565C" w:rsidP="00377F24">
      <w:pPr>
        <w:pStyle w:val="Texto"/>
      </w:pPr>
      <w:r>
        <w:t>(21. zintaren hasiera)</w:t>
      </w:r>
    </w:p>
    <w:p w:rsidR="00E3565C" w:rsidRDefault="00E3565C" w:rsidP="00377F24">
      <w:pPr>
        <w:pStyle w:val="Texto"/>
      </w:pPr>
    </w:p>
    <w:p w:rsidR="00E3565C" w:rsidRDefault="00E3565C" w:rsidP="00377F24">
      <w:pPr>
        <w:pStyle w:val="Texto"/>
      </w:pPr>
      <w:r>
        <w:t>… D</w:t>
      </w:r>
      <w:r w:rsidRPr="00B43C1E">
        <w:t>esactiva</w:t>
      </w:r>
      <w:r>
        <w:t>n</w:t>
      </w:r>
      <w:r w:rsidRPr="00B43C1E">
        <w:t xml:space="preserve"> otra vez, como han hecho </w:t>
      </w:r>
      <w:r>
        <w:t>con la RGI</w:t>
      </w:r>
      <w:r w:rsidRPr="00B43C1E">
        <w:t>, vía ley de presu</w:t>
      </w:r>
      <w:r>
        <w:t>puestos, las mejoras conquistada</w:t>
      </w:r>
      <w:r w:rsidRPr="00B43C1E">
        <w:t>s en la lucha por la ecología</w:t>
      </w:r>
      <w:r>
        <w:t xml:space="preserve"> e inaplican</w:t>
      </w:r>
      <w:r w:rsidRPr="00B43C1E">
        <w:t xml:space="preserve"> un artículo de la ley que</w:t>
      </w:r>
      <w:r>
        <w:t>,</w:t>
      </w:r>
      <w:r w:rsidRPr="00B43C1E">
        <w:t xml:space="preserve"> taxativamente</w:t>
      </w:r>
      <w:r>
        <w:t>,</w:t>
      </w:r>
      <w:r w:rsidRPr="00B43C1E">
        <w:t xml:space="preserve"> determina la creación de un </w:t>
      </w:r>
      <w:r w:rsidRPr="00B43C1E">
        <w:lastRenderedPageBreak/>
        <w:t>instrumento financiero que se constituirá, que se constituirá con</w:t>
      </w:r>
      <w:r>
        <w:t xml:space="preserve"> 100 millones en este ejercicio,</w:t>
      </w:r>
      <w:r w:rsidRPr="00B43C1E">
        <w:t xml:space="preserve"> </w:t>
      </w:r>
      <w:r>
        <w:t>y no en 2027.</w:t>
      </w:r>
    </w:p>
    <w:p w:rsidR="00E3565C" w:rsidRDefault="00E3565C" w:rsidP="00377F24">
      <w:pPr>
        <w:pStyle w:val="Texto"/>
      </w:pPr>
    </w:p>
    <w:p w:rsidR="00E3565C" w:rsidRDefault="00E3565C" w:rsidP="00377F24">
      <w:pPr>
        <w:pStyle w:val="Texto"/>
      </w:pPr>
      <w:r w:rsidRPr="00B43C1E">
        <w:t>Están ayudando al Gobierno</w:t>
      </w:r>
      <w:r>
        <w:t xml:space="preserve"> a</w:t>
      </w:r>
      <w:r w:rsidRPr="00B43C1E">
        <w:t xml:space="preserve"> hacer mal las cosas en el ámbito de la lucha contra el cambio climático. Están apoyando su estrategia de convertir en una cuestión de marketing político, lo que es una cuestión de </w:t>
      </w:r>
      <w:r>
        <w:t>supervivencia para el p</w:t>
      </w:r>
      <w:r w:rsidRPr="00B43C1E">
        <w:t>laneta. Legitiman el falso discurso verde del Gobierno y facilitan q</w:t>
      </w:r>
      <w:r>
        <w:t>ue eluda sus responsabilidades.</w:t>
      </w:r>
    </w:p>
    <w:p w:rsidR="00E3565C" w:rsidRDefault="00E3565C" w:rsidP="00377F24">
      <w:pPr>
        <w:pStyle w:val="Texto"/>
      </w:pPr>
    </w:p>
    <w:p w:rsidR="00E3565C" w:rsidRDefault="00E3565C" w:rsidP="00377F24">
      <w:pPr>
        <w:pStyle w:val="Texto"/>
      </w:pPr>
      <w:r w:rsidRPr="00B43C1E">
        <w:t xml:space="preserve">Y ya que hablamos de recortes auspiciados por Podemos, pasemos al registrado en la RGI. </w:t>
      </w:r>
      <w:r>
        <w:t>Imaginen</w:t>
      </w:r>
      <w:r w:rsidRPr="00B43C1E">
        <w:t xml:space="preserve"> que tienen un convenio laboral en vigor que recoge una subida salarial del 5</w:t>
      </w:r>
      <w:r>
        <w:t> </w:t>
      </w:r>
      <w:r w:rsidRPr="00B43C1E">
        <w:t>%. La empresa</w:t>
      </w:r>
      <w:r>
        <w:t>, aun teniendo</w:t>
      </w:r>
      <w:r w:rsidRPr="00B43C1E">
        <w:t xml:space="preserve"> beneficios</w:t>
      </w:r>
      <w:r>
        <w:t>,</w:t>
      </w:r>
      <w:r w:rsidRPr="00B43C1E">
        <w:t xml:space="preserve"> decide unilateralmente subirles el sueldo solo un</w:t>
      </w:r>
      <w:r>
        <w:t xml:space="preserve"> 1 %</w:t>
      </w:r>
      <w:r w:rsidRPr="00B43C1E">
        <w:t xml:space="preserve">. </w:t>
      </w:r>
      <w:r>
        <w:t>¿Cómo considerarían esa decisión?,</w:t>
      </w:r>
      <w:r w:rsidRPr="00B43C1E">
        <w:t xml:space="preserve"> </w:t>
      </w:r>
      <w:r>
        <w:t>¿una subida a</w:t>
      </w:r>
      <w:r w:rsidRPr="00B43C1E">
        <w:t xml:space="preserve"> celebrar,</w:t>
      </w:r>
      <w:r>
        <w:t xml:space="preserve"> aunque no sea todo lo acordado?, ¿o un recorte i</w:t>
      </w:r>
      <w:r w:rsidRPr="00B43C1E">
        <w:t>legítimo de sus derechos, que requiere una respuesta movilizador</w:t>
      </w:r>
      <w:r>
        <w:t>a?</w:t>
      </w:r>
      <w:r w:rsidRPr="00B43C1E">
        <w:t xml:space="preserve"> En </w:t>
      </w:r>
      <w:r>
        <w:t>P</w:t>
      </w:r>
      <w:r w:rsidRPr="00B43C1E">
        <w:t>odemos han celebrado el recorte</w:t>
      </w:r>
      <w:r>
        <w:t xml:space="preserve"> de la RGI, así</w:t>
      </w:r>
      <w:r w:rsidRPr="00B43C1E">
        <w:t xml:space="preserve"> que supongo que para ellas la respuesta válida</w:t>
      </w:r>
      <w:r>
        <w:t xml:space="preserve"> es la primera.</w:t>
      </w:r>
    </w:p>
    <w:p w:rsidR="00E3565C" w:rsidRDefault="00E3565C" w:rsidP="00377F24">
      <w:pPr>
        <w:pStyle w:val="Texto"/>
      </w:pPr>
    </w:p>
    <w:p w:rsidR="00E3565C" w:rsidRDefault="00E3565C" w:rsidP="00377F24">
      <w:pPr>
        <w:pStyle w:val="Texto"/>
      </w:pPr>
      <w:r w:rsidRPr="00B43C1E">
        <w:t>El recorte de los derechos recogidos en la Ley de Garantía de Ingresos, aprobado por el PNV y avalado por Podemos</w:t>
      </w:r>
      <w:r>
        <w:t xml:space="preserve"> EQUO</w:t>
      </w:r>
      <w:r w:rsidRPr="00B43C1E">
        <w:t xml:space="preserve">, no corresponde a un momento de tensión presupuestaria o de estrechez económica, sino </w:t>
      </w:r>
      <w:r>
        <w:t xml:space="preserve">a </w:t>
      </w:r>
      <w:r w:rsidRPr="00B43C1E">
        <w:t>una decisión ideológica. Se recorta</w:t>
      </w:r>
      <w:r>
        <w:t>,</w:t>
      </w:r>
      <w:r w:rsidRPr="00B43C1E">
        <w:t xml:space="preserve"> y el Gobierno de Urkullu recorta</w:t>
      </w:r>
      <w:r>
        <w:t>,</w:t>
      </w:r>
      <w:r w:rsidRPr="00B43C1E">
        <w:t xml:space="preserve"> a las personas más necesitadas, porque cree que se les da mucho. Y ésa es la clave. Ustedes creen que se les da</w:t>
      </w:r>
      <w:r>
        <w:t>,</w:t>
      </w:r>
      <w:r w:rsidRPr="00B43C1E">
        <w:t xml:space="preserve"> porque</w:t>
      </w:r>
      <w:r>
        <w:t xml:space="preserve"> estamos ante una lógica limosnera, y no una lógica de derechos.</w:t>
      </w:r>
    </w:p>
    <w:p w:rsidR="00E3565C" w:rsidRDefault="00E3565C" w:rsidP="00377F24">
      <w:pPr>
        <w:pStyle w:val="Texto"/>
      </w:pPr>
    </w:p>
    <w:p w:rsidR="00E3565C" w:rsidRDefault="00E3565C" w:rsidP="000A46C6">
      <w:pPr>
        <w:pStyle w:val="Texto"/>
      </w:pPr>
      <w:r>
        <w:t>L</w:t>
      </w:r>
      <w:r w:rsidRPr="00B43C1E">
        <w:t>a</w:t>
      </w:r>
      <w:r>
        <w:t xml:space="preserve"> sociedad, la sociedad conquistó</w:t>
      </w:r>
      <w:r w:rsidRPr="00B43C1E">
        <w:t xml:space="preserve"> tras una lucha popular</w:t>
      </w:r>
      <w:r>
        <w:t>,</w:t>
      </w:r>
      <w:r w:rsidRPr="00B43C1E">
        <w:t xml:space="preserve"> </w:t>
      </w:r>
      <w:r>
        <w:t>culminada</w:t>
      </w:r>
      <w:r w:rsidRPr="00B43C1E">
        <w:t xml:space="preserve"> con la aceptación institucional parcial de la demanda, el derecho a un ingreso </w:t>
      </w:r>
      <w:r>
        <w:t>mínimo garantizado,</w:t>
      </w:r>
      <w:r w:rsidRPr="00B43C1E">
        <w:t xml:space="preserve"> </w:t>
      </w:r>
      <w:r>
        <w:t>n</w:t>
      </w:r>
      <w:r w:rsidRPr="00B43C1E">
        <w:t>o subastado</w:t>
      </w:r>
      <w:r>
        <w:t>,</w:t>
      </w:r>
      <w:r w:rsidRPr="00B43C1E">
        <w:t xml:space="preserve"> garantizado para todas las personas. Y eso </w:t>
      </w:r>
      <w:r>
        <w:t xml:space="preserve">a </w:t>
      </w:r>
      <w:r w:rsidRPr="00B43C1E">
        <w:t>este Gobierno le parece un exceso.</w:t>
      </w:r>
      <w:r>
        <w:t xml:space="preserve"> </w:t>
      </w:r>
      <w:r w:rsidRPr="00B43C1E">
        <w:t xml:space="preserve">Han </w:t>
      </w:r>
      <w:r>
        <w:t>transmutado</w:t>
      </w:r>
      <w:r w:rsidRPr="00B43C1E">
        <w:t xml:space="preserve"> un derecho en una obscena subasta anual en la que parece que los ingresos de las personas más necesitadas se pueden referenciar no a sus necesidades básicas, sino a la política de alianzas presupuestarias del Gobierno.</w:t>
      </w:r>
    </w:p>
    <w:p w:rsidR="00E3565C" w:rsidRDefault="00E3565C" w:rsidP="000A46C6">
      <w:pPr>
        <w:pStyle w:val="Texto"/>
      </w:pPr>
    </w:p>
    <w:p w:rsidR="00E3565C" w:rsidRDefault="00E3565C" w:rsidP="000A46C6">
      <w:pPr>
        <w:pStyle w:val="Texto"/>
      </w:pPr>
      <w:r w:rsidRPr="00B43C1E">
        <w:t xml:space="preserve">Podemos ha firmado un mal acuerdo con el PNV, no por ser acuerdo ni por ser </w:t>
      </w:r>
      <w:r>
        <w:t>con el PNV, sino porque es malo.</w:t>
      </w:r>
      <w:r w:rsidRPr="00B43C1E">
        <w:t xml:space="preserve"> </w:t>
      </w:r>
      <w:r>
        <w:t>A</w:t>
      </w:r>
      <w:r w:rsidRPr="00B43C1E">
        <w:t>vala los presupuestos</w:t>
      </w:r>
      <w:r>
        <w:t>,</w:t>
      </w:r>
      <w:r w:rsidRPr="00B43C1E">
        <w:t xml:space="preserve"> a cambio de 100 millones en dos años, porque </w:t>
      </w:r>
      <w:r>
        <w:t>los otros</w:t>
      </w:r>
      <w:r w:rsidRPr="00B43C1E">
        <w:t xml:space="preserve"> 100 millones, como ya ha quedado demostrado, son los de obl</w:t>
      </w:r>
      <w:r>
        <w:t>igado cumplimiento de la Ley de Sostenibilidad</w:t>
      </w:r>
      <w:r w:rsidRPr="00B43C1E">
        <w:t xml:space="preserve"> </w:t>
      </w:r>
      <w:r>
        <w:t>E</w:t>
      </w:r>
      <w:r w:rsidRPr="00B43C1E">
        <w:t xml:space="preserve">nergética y se </w:t>
      </w:r>
      <w:r>
        <w:t>ata de pies y manos</w:t>
      </w:r>
      <w:r w:rsidRPr="00B43C1E">
        <w:t xml:space="preserve"> al PNV par</w:t>
      </w:r>
      <w:r>
        <w:t>a el resto de la legislatura.</w:t>
      </w:r>
    </w:p>
    <w:p w:rsidR="00E3565C" w:rsidRDefault="00E3565C" w:rsidP="000A46C6">
      <w:pPr>
        <w:pStyle w:val="Texto"/>
      </w:pPr>
    </w:p>
    <w:p w:rsidR="00E3565C" w:rsidRDefault="00E3565C" w:rsidP="000A46C6">
      <w:pPr>
        <w:pStyle w:val="Texto"/>
      </w:pPr>
      <w:r w:rsidRPr="00B43C1E">
        <w:t>Es una capacidad negociad</w:t>
      </w:r>
      <w:r>
        <w:t>or</w:t>
      </w:r>
      <w:r w:rsidRPr="00B43C1E">
        <w:t>a inferior a la del P</w:t>
      </w:r>
      <w:r>
        <w:t>artido Popular, que se llevaba</w:t>
      </w:r>
      <w:r w:rsidRPr="00B43C1E">
        <w:t xml:space="preserve"> 40 millones, pero</w:t>
      </w:r>
      <w:r>
        <w:t>,</w:t>
      </w:r>
      <w:r w:rsidRPr="00B43C1E">
        <w:t xml:space="preserve"> además, una reforma fiscal de su gusto y el apoyo a los </w:t>
      </w:r>
      <w:r w:rsidRPr="00B43C1E">
        <w:rPr>
          <w:lang w:val="eu-ES"/>
        </w:rPr>
        <w:t>presupuestos</w:t>
      </w:r>
      <w:r w:rsidRPr="00B43C1E">
        <w:t xml:space="preserve"> </w:t>
      </w:r>
      <w:r>
        <w:t>de</w:t>
      </w:r>
      <w:r w:rsidRPr="00B43C1E">
        <w:t xml:space="preserve"> Rajoy, lo que me parece un </w:t>
      </w:r>
      <w:r>
        <w:t>bagaje</w:t>
      </w:r>
      <w:r w:rsidRPr="00B43C1E">
        <w:t xml:space="preserve"> bastante más consistente que el suyo</w:t>
      </w:r>
      <w:r>
        <w:t>.</w:t>
      </w:r>
    </w:p>
    <w:p w:rsidR="00E3565C" w:rsidRDefault="00E3565C" w:rsidP="000A46C6">
      <w:pPr>
        <w:pStyle w:val="Texto"/>
      </w:pPr>
    </w:p>
    <w:p w:rsidR="00E3565C" w:rsidRDefault="00E3565C" w:rsidP="000A46C6">
      <w:pPr>
        <w:pStyle w:val="Texto"/>
      </w:pPr>
      <w:r>
        <w:t>P</w:t>
      </w:r>
      <w:r w:rsidRPr="00B43C1E">
        <w:t>ero es</w:t>
      </w:r>
      <w:r>
        <w:t>o no es lo peor. Lo peor es que P</w:t>
      </w:r>
      <w:r w:rsidRPr="00B43C1E">
        <w:t>odemos</w:t>
      </w:r>
      <w:r>
        <w:t>,</w:t>
      </w:r>
      <w:r w:rsidRPr="00B43C1E">
        <w:t xml:space="preserve"> para j</w:t>
      </w:r>
      <w:r>
        <w:t>ustificar una decisión política,</w:t>
      </w:r>
      <w:r w:rsidRPr="00B43C1E">
        <w:t xml:space="preserve"> </w:t>
      </w:r>
      <w:r>
        <w:t>s</w:t>
      </w:r>
      <w:r w:rsidRPr="00B43C1E">
        <w:t>u cambio de orientación</w:t>
      </w:r>
      <w:r>
        <w:t xml:space="preserve">, no sé si táctico o </w:t>
      </w:r>
      <w:r w:rsidRPr="00B43C1E">
        <w:t>estratégico</w:t>
      </w:r>
      <w:r>
        <w:t>,</w:t>
      </w:r>
      <w:r w:rsidRPr="00B43C1E">
        <w:t xml:space="preserve"> </w:t>
      </w:r>
      <w:r>
        <w:t>e</w:t>
      </w:r>
      <w:r w:rsidRPr="00B43C1E">
        <w:t>l</w:t>
      </w:r>
      <w:r>
        <w:t xml:space="preserve"> representante del PNV</w:t>
      </w:r>
      <w:r w:rsidRPr="00B43C1E">
        <w:t xml:space="preserve"> hablaba de cambio de estrategia, pero</w:t>
      </w:r>
      <w:r>
        <w:t>,</w:t>
      </w:r>
      <w:r w:rsidRPr="00B43C1E">
        <w:t xml:space="preserve"> para justificar sus cambios</w:t>
      </w:r>
      <w:r>
        <w:t xml:space="preserve">, está lavando la cara al PNV. </w:t>
      </w:r>
      <w:r w:rsidRPr="00B43C1E">
        <w:t>Está</w:t>
      </w:r>
      <w:r>
        <w:t>n</w:t>
      </w:r>
      <w:r w:rsidRPr="00B43C1E">
        <w:t xml:space="preserve"> colaborando en la legitimación de las políticas del PNV. </w:t>
      </w:r>
      <w:r>
        <w:t>Esgrimiendo</w:t>
      </w:r>
      <w:r w:rsidRPr="00B43C1E">
        <w:t xml:space="preserve"> un supuesto giro e</w:t>
      </w:r>
      <w:r>
        <w:t>cologista, feminista y social en l</w:t>
      </w:r>
      <w:r w:rsidRPr="00B43C1E">
        <w:t>os presupuestos</w:t>
      </w:r>
      <w:r>
        <w:t>,</w:t>
      </w:r>
      <w:r w:rsidRPr="00B43C1E">
        <w:t xml:space="preserve"> que nadie ve</w:t>
      </w:r>
      <w:r>
        <w:t>.</w:t>
      </w:r>
    </w:p>
    <w:p w:rsidR="00E3565C" w:rsidRDefault="00E3565C" w:rsidP="000A46C6">
      <w:pPr>
        <w:pStyle w:val="Texto"/>
      </w:pPr>
    </w:p>
    <w:p w:rsidR="00E3565C" w:rsidRDefault="00E3565C" w:rsidP="000A46C6">
      <w:pPr>
        <w:pStyle w:val="Texto"/>
      </w:pPr>
      <w:r w:rsidRPr="00B43C1E">
        <w:t xml:space="preserve">Idoia Mendia </w:t>
      </w:r>
      <w:r>
        <w:t>zanjó el debate</w:t>
      </w:r>
      <w:r w:rsidRPr="00B43C1E">
        <w:t xml:space="preserve"> con rotundidad, cuando le preguntaron por este supuesto giro que, por cierto, el periodista </w:t>
      </w:r>
      <w:r>
        <w:t>en la propia pregunta, calificab</w:t>
      </w:r>
      <w:r w:rsidRPr="00B43C1E">
        <w:t xml:space="preserve">a de engaño, </w:t>
      </w:r>
      <w:r>
        <w:t>"·</w:t>
      </w:r>
      <w:r w:rsidRPr="00676BEE">
        <w:rPr>
          <w:lang w:val="es-ES"/>
        </w:rPr>
        <w:t>the</w:t>
      </w:r>
      <w:r w:rsidRPr="00B43C1E">
        <w:t xml:space="preserve"> Idoia Mendia</w:t>
      </w:r>
      <w:r>
        <w:t xml:space="preserve"> </w:t>
      </w:r>
      <w:r w:rsidRPr="00676BEE">
        <w:rPr>
          <w:lang w:val="es-ES"/>
        </w:rPr>
        <w:t>deceit</w:t>
      </w:r>
      <w:r>
        <w:t>", literalki. Ese es el Power Point del consejero, el giro de los presupuestos. El programa de</w:t>
      </w:r>
      <w:r w:rsidRPr="00B43C1E">
        <w:t xml:space="preserve"> Gobierno es claro, me llama la atención que los medios de comunicación haya</w:t>
      </w:r>
      <w:r>
        <w:t>n</w:t>
      </w:r>
      <w:r w:rsidRPr="00B43C1E">
        <w:t xml:space="preserve"> comprado una cosa tan facilona. Todo estaba en el programa firma</w:t>
      </w:r>
      <w:r>
        <w:t>do</w:t>
      </w:r>
      <w:r w:rsidRPr="00B43C1E">
        <w:t xml:space="preserve"> en 2016. Los presupuestos son continuistas. Pues</w:t>
      </w:r>
      <w:r>
        <w:t>,</w:t>
      </w:r>
      <w:r w:rsidRPr="00B43C1E">
        <w:t xml:space="preserve"> bueno</w:t>
      </w:r>
      <w:r>
        <w:t>, habló Idoia Mendia.</w:t>
      </w:r>
    </w:p>
    <w:p w:rsidR="00E3565C" w:rsidRDefault="00E3565C" w:rsidP="000A46C6">
      <w:pPr>
        <w:pStyle w:val="Texto"/>
      </w:pPr>
    </w:p>
    <w:p w:rsidR="00E3565C" w:rsidRDefault="00E3565C" w:rsidP="000A46C6">
      <w:pPr>
        <w:pStyle w:val="Texto"/>
      </w:pPr>
      <w:r>
        <w:t>E</w:t>
      </w:r>
      <w:r w:rsidRPr="00B43C1E">
        <w:t xml:space="preserve">l sindicato ELA se preguntaba </w:t>
      </w:r>
      <w:r>
        <w:t>¿</w:t>
      </w:r>
      <w:r w:rsidRPr="00B43C1E">
        <w:t>qu</w:t>
      </w:r>
      <w:r>
        <w:t>é</w:t>
      </w:r>
      <w:r w:rsidRPr="00B43C1E">
        <w:t xml:space="preserve"> </w:t>
      </w:r>
      <w:r>
        <w:t>ha cambiado los presupuestos o P</w:t>
      </w:r>
      <w:r w:rsidRPr="00B43C1E">
        <w:t>odemos</w:t>
      </w:r>
      <w:r>
        <w:t>?</w:t>
      </w:r>
      <w:r w:rsidRPr="00B43C1E">
        <w:t xml:space="preserve"> </w:t>
      </w:r>
      <w:r>
        <w:t>N</w:t>
      </w:r>
      <w:r w:rsidRPr="00B43C1E">
        <w:t>o creo que haya nadie en esta Cámara</w:t>
      </w:r>
      <w:r>
        <w:t>, ni</w:t>
      </w:r>
      <w:r w:rsidRPr="00B43C1E">
        <w:t xml:space="preserve"> en todo el país</w:t>
      </w:r>
      <w:r>
        <w:t>, de dude</w:t>
      </w:r>
      <w:r w:rsidRPr="00B43C1E">
        <w:t xml:space="preserve"> cuál</w:t>
      </w:r>
      <w:r>
        <w:t xml:space="preserve"> es la respuesta.</w:t>
      </w:r>
      <w:r w:rsidRPr="00B43C1E">
        <w:t xml:space="preserve"> </w:t>
      </w:r>
      <w:r>
        <w:t>A</w:t>
      </w:r>
      <w:r w:rsidRPr="00B43C1E">
        <w:t xml:space="preserve">unque algunos carezcan de la </w:t>
      </w:r>
      <w:r>
        <w:t>madurez política de reconocerlo.</w:t>
      </w:r>
      <w:r w:rsidRPr="00B43C1E">
        <w:t xml:space="preserve"> </w:t>
      </w:r>
      <w:r>
        <w:t>P</w:t>
      </w:r>
      <w:r w:rsidRPr="00B43C1E">
        <w:t>or la irresponsabilidad de Podemos, al otorgar</w:t>
      </w:r>
      <w:r>
        <w:t xml:space="preserve"> el label verde y morado al PNV,</w:t>
      </w:r>
      <w:r w:rsidRPr="00B43C1E">
        <w:t xml:space="preserve"> </w:t>
      </w:r>
      <w:r>
        <w:t>s</w:t>
      </w:r>
      <w:r w:rsidRPr="00B43C1E">
        <w:t>erá má</w:t>
      </w:r>
      <w:r>
        <w:t>s difícil construir una crítica y</w:t>
      </w:r>
      <w:r w:rsidRPr="00B43C1E">
        <w:t xml:space="preserve"> </w:t>
      </w:r>
      <w:r>
        <w:t xml:space="preserve">una práctica política que </w:t>
      </w:r>
      <w:r>
        <w:lastRenderedPageBreak/>
        <w:t>obligue</w:t>
      </w:r>
      <w:r w:rsidRPr="00B43C1E">
        <w:t xml:space="preserve"> al PNV a rectificar las políticas que</w:t>
      </w:r>
      <w:r>
        <w:t>,</w:t>
      </w:r>
      <w:r w:rsidRPr="00B43C1E">
        <w:t xml:space="preserve"> incluso</w:t>
      </w:r>
      <w:r>
        <w:t>,</w:t>
      </w:r>
      <w:r w:rsidRPr="00B43C1E">
        <w:t xml:space="preserve"> un sector de Podemos ha calificado de antisociales, patriarcal</w:t>
      </w:r>
      <w:r>
        <w:t xml:space="preserve">es y </w:t>
      </w:r>
      <w:r w:rsidRPr="00B43C1E">
        <w:t>e</w:t>
      </w:r>
      <w:r>
        <w:t>cocidas.</w:t>
      </w:r>
    </w:p>
    <w:p w:rsidR="00E3565C" w:rsidRDefault="00E3565C" w:rsidP="000A46C6">
      <w:pPr>
        <w:pStyle w:val="Texto"/>
      </w:pPr>
    </w:p>
    <w:p w:rsidR="00E3565C" w:rsidRDefault="00E3565C" w:rsidP="000A46C6">
      <w:pPr>
        <w:pStyle w:val="Texto"/>
      </w:pPr>
      <w:r w:rsidRPr="00B43C1E">
        <w:t xml:space="preserve">Afortunadamente, cada uno tiene la </w:t>
      </w:r>
      <w:r>
        <w:t>credibilidad</w:t>
      </w:r>
      <w:r w:rsidRPr="00B43C1E">
        <w:t xml:space="preserve"> que tiene</w:t>
      </w:r>
      <w:r>
        <w:t>,</w:t>
      </w:r>
      <w:r w:rsidRPr="00B43C1E">
        <w:t xml:space="preserve"> y la izquierda vasca hem</w:t>
      </w:r>
      <w:r>
        <w:t>os hecho cosas más complicadas.</w:t>
      </w:r>
    </w:p>
    <w:p w:rsidR="00E3565C" w:rsidRDefault="00E3565C" w:rsidP="000A46C6">
      <w:pPr>
        <w:pStyle w:val="Texto"/>
      </w:pPr>
    </w:p>
    <w:p w:rsidR="00E3565C" w:rsidRDefault="00E3565C" w:rsidP="000A46C6">
      <w:pPr>
        <w:pStyle w:val="Texto"/>
        <w:rPr>
          <w:lang w:val="eu-ES"/>
        </w:rPr>
      </w:pPr>
      <w:r>
        <w:rPr>
          <w:lang w:val="eu-ES"/>
        </w:rPr>
        <w:t>EH</w:t>
      </w:r>
      <w:r w:rsidRPr="00B43C1E">
        <w:rPr>
          <w:lang w:val="eu-ES"/>
        </w:rPr>
        <w:t xml:space="preserve"> Bilduk politika publiko indartsuak aldarrikatzen ditu, gizarte gisa ditugun errealitate berriari zein erronkei egoki heltzeko. Aldi berean, babesa eta aukerak eskaini eta aberastasunaren banaketa</w:t>
      </w:r>
      <w:r>
        <w:rPr>
          <w:lang w:val="eu-ES"/>
        </w:rPr>
        <w:t xml:space="preserve"> bidezkoa bermatzen dituztenak.</w:t>
      </w:r>
    </w:p>
    <w:p w:rsidR="00E3565C" w:rsidRDefault="00E3565C" w:rsidP="000A46C6">
      <w:pPr>
        <w:pStyle w:val="Texto"/>
        <w:rPr>
          <w:lang w:val="eu-ES"/>
        </w:rPr>
      </w:pPr>
    </w:p>
    <w:p w:rsidR="00E3565C" w:rsidRDefault="00E3565C" w:rsidP="000A46C6">
      <w:pPr>
        <w:pStyle w:val="Texto"/>
        <w:rPr>
          <w:lang w:val="eu-ES"/>
        </w:rPr>
      </w:pPr>
      <w:r w:rsidRPr="00B43C1E">
        <w:rPr>
          <w:lang w:val="eu-ES"/>
        </w:rPr>
        <w:t>Horrek aldaketak eskatzen ditu</w:t>
      </w:r>
      <w:r>
        <w:rPr>
          <w:lang w:val="eu-ES"/>
        </w:rPr>
        <w:t>.</w:t>
      </w:r>
      <w:r w:rsidRPr="00B43C1E">
        <w:rPr>
          <w:lang w:val="eu-ES"/>
        </w:rPr>
        <w:t xml:space="preserve"> </w:t>
      </w:r>
      <w:r>
        <w:rPr>
          <w:lang w:val="eu-ES"/>
        </w:rPr>
        <w:t>K</w:t>
      </w:r>
      <w:r w:rsidRPr="00B43C1E">
        <w:rPr>
          <w:lang w:val="eu-ES"/>
        </w:rPr>
        <w:t>asu batzuetan</w:t>
      </w:r>
      <w:r>
        <w:rPr>
          <w:lang w:val="eu-ES"/>
        </w:rPr>
        <w:t>,</w:t>
      </w:r>
      <w:r w:rsidRPr="00B43C1E">
        <w:rPr>
          <w:lang w:val="eu-ES"/>
        </w:rPr>
        <w:t xml:space="preserve"> egiturazkoak. Honako hauexek dira</w:t>
      </w:r>
      <w:r>
        <w:rPr>
          <w:lang w:val="eu-ES"/>
        </w:rPr>
        <w:t>,</w:t>
      </w:r>
      <w:r w:rsidRPr="00B43C1E">
        <w:rPr>
          <w:lang w:val="eu-ES"/>
        </w:rPr>
        <w:t xml:space="preserve"> gure ustez, azpimarratu</w:t>
      </w:r>
      <w:r>
        <w:rPr>
          <w:lang w:val="eu-ES"/>
        </w:rPr>
        <w:t xml:space="preserve"> eta erantzun beharreko batzuk.</w:t>
      </w:r>
    </w:p>
    <w:p w:rsidR="00E3565C" w:rsidRDefault="00E3565C" w:rsidP="000A46C6">
      <w:pPr>
        <w:pStyle w:val="Texto"/>
        <w:rPr>
          <w:lang w:val="eu-ES"/>
        </w:rPr>
      </w:pPr>
    </w:p>
    <w:p w:rsidR="00E3565C" w:rsidRDefault="00E3565C" w:rsidP="000A46C6">
      <w:pPr>
        <w:pStyle w:val="Texto"/>
        <w:rPr>
          <w:lang w:val="eu-ES"/>
        </w:rPr>
      </w:pPr>
      <w:r w:rsidRPr="00B43C1E">
        <w:rPr>
          <w:lang w:val="eu-ES"/>
        </w:rPr>
        <w:t>Lehenengoa, ibilbide</w:t>
      </w:r>
      <w:r>
        <w:rPr>
          <w:lang w:val="eu-ES"/>
        </w:rPr>
        <w:t xml:space="preserve"> orr</w:t>
      </w:r>
      <w:r w:rsidRPr="00B43C1E">
        <w:rPr>
          <w:lang w:val="eu-ES"/>
        </w:rPr>
        <w:t>i fiskal eta finantzarioa berrira</w:t>
      </w:r>
      <w:r>
        <w:rPr>
          <w:lang w:val="eu-ES"/>
        </w:rPr>
        <w:t>,</w:t>
      </w:r>
      <w:r w:rsidRPr="00B43C1E">
        <w:rPr>
          <w:lang w:val="eu-ES"/>
        </w:rPr>
        <w:t xml:space="preserve"> herri gisa ditugun erronkei erantzuteko. Muturreko austeritate politikak alde batera uztea eta politiko ekonomiko berriak indarrean jartzea ezinbestekoa da</w:t>
      </w:r>
      <w:r>
        <w:rPr>
          <w:lang w:val="eu-ES"/>
        </w:rPr>
        <w:t>.</w:t>
      </w:r>
      <w:r w:rsidRPr="00B43C1E">
        <w:rPr>
          <w:lang w:val="eu-ES"/>
        </w:rPr>
        <w:t xml:space="preserve"> </w:t>
      </w:r>
      <w:r>
        <w:rPr>
          <w:lang w:val="eu-ES"/>
        </w:rPr>
        <w:t>G</w:t>
      </w:r>
      <w:r w:rsidRPr="00B43C1E">
        <w:rPr>
          <w:lang w:val="eu-ES"/>
        </w:rPr>
        <w:t>izarte</w:t>
      </w:r>
      <w:r>
        <w:rPr>
          <w:lang w:val="eu-ES"/>
        </w:rPr>
        <w:t xml:space="preserve"> </w:t>
      </w:r>
      <w:r w:rsidRPr="00B43C1E">
        <w:rPr>
          <w:lang w:val="eu-ES"/>
        </w:rPr>
        <w:t>kohesioa sendotzea</w:t>
      </w:r>
      <w:r>
        <w:rPr>
          <w:lang w:val="eu-ES"/>
        </w:rPr>
        <w:t>,</w:t>
      </w:r>
      <w:r w:rsidRPr="00B43C1E">
        <w:rPr>
          <w:lang w:val="eu-ES"/>
        </w:rPr>
        <w:t xml:space="preserve"> ekoizpen eredua eraldatzeko edo trantsizio ekologikoak ekartzen du</w:t>
      </w:r>
      <w:r>
        <w:rPr>
          <w:lang w:val="eu-ES"/>
        </w:rPr>
        <w:t>en erronkari egoki erantzuteko.</w:t>
      </w:r>
    </w:p>
    <w:p w:rsidR="00E3565C" w:rsidRDefault="00E3565C" w:rsidP="000A46C6">
      <w:pPr>
        <w:pStyle w:val="Texto"/>
        <w:rPr>
          <w:lang w:val="eu-ES"/>
        </w:rPr>
      </w:pPr>
    </w:p>
    <w:p w:rsidR="00E3565C" w:rsidRDefault="00E3565C" w:rsidP="000A46C6">
      <w:pPr>
        <w:pStyle w:val="Texto"/>
        <w:rPr>
          <w:lang w:val="eu-ES"/>
        </w:rPr>
      </w:pPr>
      <w:r w:rsidRPr="00B43C1E">
        <w:rPr>
          <w:lang w:val="eu-ES"/>
        </w:rPr>
        <w:t>Badugu aukera eta beharra inbertsio eta gastu publikoa indartzeko</w:t>
      </w:r>
      <w:r>
        <w:rPr>
          <w:lang w:val="eu-ES"/>
        </w:rPr>
        <w:t xml:space="preserve">, EAEko administrazioaren </w:t>
      </w:r>
      <w:r w:rsidRPr="00B43C1E">
        <w:rPr>
          <w:lang w:val="eu-ES"/>
        </w:rPr>
        <w:t>egoera finantzar</w:t>
      </w:r>
      <w:r>
        <w:rPr>
          <w:lang w:val="eu-ES"/>
        </w:rPr>
        <w:t>ioak</w:t>
      </w:r>
      <w:r w:rsidRPr="00B43C1E">
        <w:rPr>
          <w:lang w:val="eu-ES"/>
        </w:rPr>
        <w:t xml:space="preserve"> aukerak ematen ditu politika fiskal eta finantzarioan bestelako neurriak hartzeko, besteak beste, defizit zero muga</w:t>
      </w:r>
      <w:r>
        <w:rPr>
          <w:lang w:val="eu-ES"/>
        </w:rPr>
        <w:t xml:space="preserve"> dogma hori</w:t>
      </w:r>
      <w:r w:rsidRPr="00B43C1E">
        <w:rPr>
          <w:lang w:val="eu-ES"/>
        </w:rPr>
        <w:t xml:space="preserve"> </w:t>
      </w:r>
      <w:r>
        <w:rPr>
          <w:lang w:val="eu-ES"/>
        </w:rPr>
        <w:t>erlatibizatzea.</w:t>
      </w:r>
    </w:p>
    <w:p w:rsidR="00E3565C" w:rsidRDefault="00E3565C" w:rsidP="000A46C6">
      <w:pPr>
        <w:pStyle w:val="Texto"/>
        <w:rPr>
          <w:lang w:val="eu-ES"/>
        </w:rPr>
      </w:pPr>
    </w:p>
    <w:p w:rsidR="00E3565C" w:rsidRDefault="00E3565C" w:rsidP="000A46C6">
      <w:pPr>
        <w:pStyle w:val="Texto"/>
        <w:rPr>
          <w:lang w:val="eu-ES"/>
        </w:rPr>
      </w:pPr>
      <w:r w:rsidRPr="00B43C1E">
        <w:rPr>
          <w:lang w:val="eu-ES"/>
        </w:rPr>
        <w:t>Hortaz, diru sarrera berriak ekarriko dituen zerga erreforma e</w:t>
      </w:r>
      <w:r>
        <w:rPr>
          <w:lang w:val="eu-ES"/>
        </w:rPr>
        <w:t>ta hemen diseinaturiko zorpetze</w:t>
      </w:r>
      <w:r w:rsidRPr="00B43C1E">
        <w:rPr>
          <w:lang w:val="eu-ES"/>
        </w:rPr>
        <w:t xml:space="preserve"> eta defizit ibilbide berria adostea eta indarr</w:t>
      </w:r>
      <w:r>
        <w:rPr>
          <w:lang w:val="eu-ES"/>
        </w:rPr>
        <w:t>e</w:t>
      </w:r>
      <w:r w:rsidRPr="00B43C1E">
        <w:rPr>
          <w:lang w:val="eu-ES"/>
        </w:rPr>
        <w:t>a</w:t>
      </w:r>
      <w:r>
        <w:rPr>
          <w:lang w:val="eu-ES"/>
        </w:rPr>
        <w:t>n</w:t>
      </w:r>
      <w:r w:rsidRPr="00B43C1E">
        <w:rPr>
          <w:lang w:val="eu-ES"/>
        </w:rPr>
        <w:t xml:space="preserve"> jartzea premiazkoa da.</w:t>
      </w:r>
    </w:p>
    <w:p w:rsidR="00E3565C" w:rsidRDefault="00E3565C" w:rsidP="000A46C6">
      <w:pPr>
        <w:pStyle w:val="Texto"/>
        <w:rPr>
          <w:lang w:val="eu-ES"/>
        </w:rPr>
      </w:pPr>
    </w:p>
    <w:p w:rsidR="00E3565C" w:rsidRDefault="00E3565C" w:rsidP="000A46C6">
      <w:pPr>
        <w:pStyle w:val="Texto"/>
        <w:rPr>
          <w:lang w:val="eu-ES"/>
        </w:rPr>
      </w:pPr>
      <w:r>
        <w:rPr>
          <w:lang w:val="eu-ES"/>
        </w:rPr>
        <w:t>Bigarrena,</w:t>
      </w:r>
      <w:r w:rsidRPr="00B43C1E">
        <w:rPr>
          <w:lang w:val="eu-ES"/>
        </w:rPr>
        <w:t xml:space="preserve"> kalitatezko enplegua. Arlo estrategiko honetan aurrerapausoak ematea premiazkoa da</w:t>
      </w:r>
      <w:r>
        <w:rPr>
          <w:lang w:val="eu-ES"/>
        </w:rPr>
        <w:t>,</w:t>
      </w:r>
      <w:r w:rsidRPr="00B43C1E">
        <w:rPr>
          <w:lang w:val="eu-ES"/>
        </w:rPr>
        <w:t xml:space="preserve"> hedatuta dagoen egiturazko prekarietateari erantzun irmoa eskaintzeko. Ezinbestekoa da</w:t>
      </w:r>
      <w:r>
        <w:rPr>
          <w:lang w:val="eu-ES"/>
        </w:rPr>
        <w:t>,</w:t>
      </w:r>
      <w:r w:rsidRPr="00B43C1E">
        <w:rPr>
          <w:lang w:val="eu-ES"/>
        </w:rPr>
        <w:t xml:space="preserve"> baita</w:t>
      </w:r>
      <w:r>
        <w:rPr>
          <w:lang w:val="eu-ES"/>
        </w:rPr>
        <w:t>,</w:t>
      </w:r>
      <w:r w:rsidRPr="00B43C1E">
        <w:rPr>
          <w:lang w:val="eu-ES"/>
        </w:rPr>
        <w:t xml:space="preserve"> gure errealitate sozio ekonomikoari eta ekoizpen ereduari </w:t>
      </w:r>
      <w:r>
        <w:rPr>
          <w:lang w:val="eu-ES"/>
        </w:rPr>
        <w:t>estuki</w:t>
      </w:r>
      <w:r w:rsidRPr="00B43C1E">
        <w:rPr>
          <w:lang w:val="eu-ES"/>
        </w:rPr>
        <w:t xml:space="preserve"> lotutako lan harreman eredu bat izatea eta</w:t>
      </w:r>
      <w:r>
        <w:rPr>
          <w:lang w:val="eu-ES"/>
        </w:rPr>
        <w:t>,</w:t>
      </w:r>
      <w:r w:rsidRPr="00B43C1E">
        <w:rPr>
          <w:lang w:val="eu-ES"/>
        </w:rPr>
        <w:t xml:space="preserve"> </w:t>
      </w:r>
      <w:r w:rsidRPr="00B43C1E">
        <w:rPr>
          <w:lang w:val="eu-ES"/>
        </w:rPr>
        <w:lastRenderedPageBreak/>
        <w:t>horretarako</w:t>
      </w:r>
      <w:r>
        <w:rPr>
          <w:lang w:val="eu-ES"/>
        </w:rPr>
        <w:t>,</w:t>
      </w:r>
      <w:r w:rsidRPr="00B43C1E">
        <w:rPr>
          <w:lang w:val="eu-ES"/>
        </w:rPr>
        <w:t xml:space="preserve"> eskumen berriak berehala bereganatzea</w:t>
      </w:r>
      <w:r>
        <w:rPr>
          <w:lang w:val="eu-ES"/>
        </w:rPr>
        <w:t>,</w:t>
      </w:r>
      <w:r w:rsidRPr="00B43C1E">
        <w:rPr>
          <w:lang w:val="eu-ES"/>
        </w:rPr>
        <w:t xml:space="preserve"> enplegu politika pasiboak kasu</w:t>
      </w:r>
      <w:r>
        <w:rPr>
          <w:lang w:val="eu-ES"/>
        </w:rPr>
        <w:t>.</w:t>
      </w:r>
    </w:p>
    <w:p w:rsidR="00E3565C" w:rsidRDefault="00E3565C" w:rsidP="000A46C6">
      <w:pPr>
        <w:pStyle w:val="Texto"/>
        <w:rPr>
          <w:lang w:val="eu-ES"/>
        </w:rPr>
      </w:pPr>
    </w:p>
    <w:p w:rsidR="00E3565C" w:rsidRDefault="00E3565C" w:rsidP="000A46C6">
      <w:pPr>
        <w:pStyle w:val="Texto"/>
        <w:rPr>
          <w:lang w:val="eu-ES"/>
        </w:rPr>
      </w:pPr>
      <w:r>
        <w:rPr>
          <w:lang w:val="eu-ES"/>
        </w:rPr>
        <w:t>U</w:t>
      </w:r>
      <w:r w:rsidRPr="00B43C1E">
        <w:rPr>
          <w:lang w:val="eu-ES"/>
        </w:rPr>
        <w:t>ne honetan, baina, Jaurlaritzak ekimena har dezake ere hainbat neurri epe laburrean indarrean jartzeko</w:t>
      </w:r>
      <w:r>
        <w:rPr>
          <w:lang w:val="eu-ES"/>
        </w:rPr>
        <w:t>,</w:t>
      </w:r>
      <w:r w:rsidRPr="00B43C1E">
        <w:rPr>
          <w:lang w:val="eu-ES"/>
        </w:rPr>
        <w:t xml:space="preserve"> diru publikoarekin sustatzen diren kontratu</w:t>
      </w:r>
      <w:r>
        <w:rPr>
          <w:lang w:val="eu-ES"/>
        </w:rPr>
        <w:t xml:space="preserve"> </w:t>
      </w:r>
      <w:r w:rsidRPr="00B43C1E">
        <w:rPr>
          <w:lang w:val="eu-ES"/>
        </w:rPr>
        <w:t>eta kontratazio publiko guztietan 1.200 euroko gutxieneko soldata ezartzeko konpromezua adibidez, edo 1.200 euro EAEko gutxieneko soldata de facto ezartzeko apustua</w:t>
      </w:r>
      <w:r>
        <w:rPr>
          <w:lang w:val="eu-ES"/>
        </w:rPr>
        <w:t>.</w:t>
      </w:r>
    </w:p>
    <w:p w:rsidR="00E3565C" w:rsidRDefault="00E3565C" w:rsidP="000A46C6">
      <w:pPr>
        <w:pStyle w:val="Texto"/>
        <w:rPr>
          <w:lang w:val="eu-ES"/>
        </w:rPr>
      </w:pPr>
    </w:p>
    <w:p w:rsidR="00E3565C" w:rsidRDefault="00E3565C" w:rsidP="00224B8C">
      <w:pPr>
        <w:pStyle w:val="Texto"/>
        <w:rPr>
          <w:lang w:val="eu-ES"/>
        </w:rPr>
      </w:pPr>
      <w:r>
        <w:rPr>
          <w:lang w:val="eu-ES"/>
        </w:rPr>
        <w:t>Hirugarrena,</w:t>
      </w:r>
      <w:r w:rsidRPr="00B43C1E">
        <w:rPr>
          <w:lang w:val="eu-ES"/>
        </w:rPr>
        <w:t xml:space="preserve"> larrialdi klimatikoari aurre egiteko tokian tokiko proiektu eraldatzaileak indarrean jartzea. Horregatik da garrantzitsua oso arlo honetan erabaki eta neurri ausartak eta berritzaileak indarrean jartzea</w:t>
      </w:r>
      <w:r>
        <w:rPr>
          <w:lang w:val="eu-ES"/>
        </w:rPr>
        <w:t>.</w:t>
      </w:r>
      <w:r w:rsidRPr="00B43C1E">
        <w:rPr>
          <w:lang w:val="eu-ES"/>
        </w:rPr>
        <w:t xml:space="preserve"> </w:t>
      </w:r>
      <w:r>
        <w:rPr>
          <w:lang w:val="eu-ES"/>
        </w:rPr>
        <w:t>E</w:t>
      </w:r>
      <w:r w:rsidRPr="00B43C1E">
        <w:rPr>
          <w:lang w:val="eu-ES"/>
        </w:rPr>
        <w:t>ta</w:t>
      </w:r>
      <w:r>
        <w:rPr>
          <w:lang w:val="eu-ES"/>
        </w:rPr>
        <w:t>,</w:t>
      </w:r>
      <w:r w:rsidRPr="00B43C1E">
        <w:rPr>
          <w:lang w:val="eu-ES"/>
        </w:rPr>
        <w:t xml:space="preserve"> besteak beste, tokiko administrazioen inbertsioak bultzatzeko finantza tresna eratzea</w:t>
      </w:r>
      <w:r>
        <w:rPr>
          <w:lang w:val="eu-ES"/>
        </w:rPr>
        <w:t>,</w:t>
      </w:r>
      <w:r w:rsidRPr="00B43C1E">
        <w:rPr>
          <w:lang w:val="eu-ES"/>
        </w:rPr>
        <w:t xml:space="preserve"> definitu zen moduan</w:t>
      </w:r>
      <w:r>
        <w:rPr>
          <w:lang w:val="eu-ES"/>
        </w:rPr>
        <w:t>,</w:t>
      </w:r>
      <w:r w:rsidRPr="00B43C1E">
        <w:rPr>
          <w:lang w:val="eu-ES"/>
        </w:rPr>
        <w:t xml:space="preserve"> adostu zen moduan</w:t>
      </w:r>
      <w:r>
        <w:rPr>
          <w:lang w:val="eu-ES"/>
        </w:rPr>
        <w:t xml:space="preserve">, legeak agintzen duen moduan. </w:t>
      </w:r>
      <w:r w:rsidRPr="00B43C1E">
        <w:rPr>
          <w:lang w:val="eu-ES"/>
        </w:rPr>
        <w:t>Aurten</w:t>
      </w:r>
      <w:r>
        <w:rPr>
          <w:lang w:val="eu-ES"/>
        </w:rPr>
        <w:t>,</w:t>
      </w:r>
      <w:r w:rsidRPr="00B43C1E">
        <w:rPr>
          <w:lang w:val="eu-ES"/>
        </w:rPr>
        <w:t xml:space="preserve"> 100 milioirekin</w:t>
      </w:r>
      <w:r>
        <w:rPr>
          <w:lang w:val="eu-ES"/>
        </w:rPr>
        <w:t>.</w:t>
      </w:r>
    </w:p>
    <w:p w:rsidR="00E3565C" w:rsidRDefault="00E3565C" w:rsidP="00224B8C">
      <w:pPr>
        <w:pStyle w:val="Texto"/>
        <w:rPr>
          <w:lang w:val="eu-ES"/>
        </w:rPr>
      </w:pPr>
    </w:p>
    <w:p w:rsidR="00E3565C" w:rsidRDefault="00E3565C" w:rsidP="00224B8C">
      <w:pPr>
        <w:pStyle w:val="Texto"/>
        <w:rPr>
          <w:lang w:val="eu-ES"/>
        </w:rPr>
      </w:pPr>
      <w:r>
        <w:rPr>
          <w:lang w:val="eu-ES"/>
        </w:rPr>
        <w:t>L</w:t>
      </w:r>
      <w:r w:rsidRPr="00B43C1E">
        <w:rPr>
          <w:lang w:val="eu-ES"/>
        </w:rPr>
        <w:t>au</w:t>
      </w:r>
      <w:r>
        <w:rPr>
          <w:lang w:val="eu-ES"/>
        </w:rPr>
        <w:t>,</w:t>
      </w:r>
      <w:r w:rsidRPr="00B43C1E">
        <w:rPr>
          <w:lang w:val="eu-ES"/>
        </w:rPr>
        <w:t xml:space="preserve"> ekoizpen ereduaren aldaketa</w:t>
      </w:r>
      <w:r>
        <w:rPr>
          <w:lang w:val="eu-ES"/>
        </w:rPr>
        <w:t>.</w:t>
      </w:r>
      <w:r w:rsidRPr="00B43C1E">
        <w:rPr>
          <w:lang w:val="eu-ES"/>
        </w:rPr>
        <w:t xml:space="preserve"> </w:t>
      </w:r>
      <w:r>
        <w:rPr>
          <w:lang w:val="eu-ES"/>
        </w:rPr>
        <w:t>E</w:t>
      </w:r>
      <w:r w:rsidRPr="00B43C1E">
        <w:rPr>
          <w:lang w:val="eu-ES"/>
        </w:rPr>
        <w:t>torkizuna irabazt</w:t>
      </w:r>
      <w:r>
        <w:rPr>
          <w:lang w:val="eu-ES"/>
        </w:rPr>
        <w:t>eko apustu estrategiko honetan B</w:t>
      </w:r>
      <w:r w:rsidRPr="00B43C1E">
        <w:rPr>
          <w:lang w:val="eu-ES"/>
        </w:rPr>
        <w:t xml:space="preserve">arne </w:t>
      </w:r>
      <w:r>
        <w:rPr>
          <w:lang w:val="eu-ES"/>
        </w:rPr>
        <w:t>P</w:t>
      </w:r>
      <w:r w:rsidRPr="00B43C1E">
        <w:rPr>
          <w:lang w:val="eu-ES"/>
        </w:rPr>
        <w:t xml:space="preserve">roduktu </w:t>
      </w:r>
      <w:r>
        <w:rPr>
          <w:lang w:val="eu-ES"/>
        </w:rPr>
        <w:t>G</w:t>
      </w:r>
      <w:r w:rsidRPr="00B43C1E">
        <w:rPr>
          <w:lang w:val="eu-ES"/>
        </w:rPr>
        <w:t>ordinaren %</w:t>
      </w:r>
      <w:r>
        <w:rPr>
          <w:lang w:val="eu-ES"/>
        </w:rPr>
        <w:t> </w:t>
      </w:r>
      <w:r w:rsidRPr="00B43C1E">
        <w:rPr>
          <w:lang w:val="eu-ES"/>
        </w:rPr>
        <w:t>3a ikerketa eta garapenerako dedikatzea</w:t>
      </w:r>
      <w:r>
        <w:rPr>
          <w:lang w:val="eu-ES"/>
        </w:rPr>
        <w:t>.</w:t>
      </w:r>
      <w:r w:rsidRPr="00B43C1E">
        <w:rPr>
          <w:lang w:val="eu-ES"/>
        </w:rPr>
        <w:t xml:space="preserve"> </w:t>
      </w:r>
      <w:r>
        <w:rPr>
          <w:lang w:val="eu-ES"/>
        </w:rPr>
        <w:t>E</w:t>
      </w:r>
      <w:r w:rsidRPr="00B43C1E">
        <w:rPr>
          <w:lang w:val="eu-ES"/>
        </w:rPr>
        <w:t>npresa nagusien errotzeko funtsak indartuz eta euren konpromisua lotzea edo digitalizazioa enpresa</w:t>
      </w:r>
      <w:r>
        <w:rPr>
          <w:lang w:val="eu-ES"/>
        </w:rPr>
        <w:t xml:space="preserve"> txiki eta ertainetara eramatea</w:t>
      </w:r>
      <w:r w:rsidRPr="00B43C1E">
        <w:rPr>
          <w:lang w:val="eu-ES"/>
        </w:rPr>
        <w:t xml:space="preserve"> </w:t>
      </w:r>
      <w:r>
        <w:rPr>
          <w:lang w:val="eu-ES"/>
        </w:rPr>
        <w:t>b</w:t>
      </w:r>
      <w:r w:rsidRPr="00B43C1E">
        <w:rPr>
          <w:lang w:val="eu-ES"/>
        </w:rPr>
        <w:t xml:space="preserve">adira gauzatu beharreko ekimen </w:t>
      </w:r>
      <w:r>
        <w:rPr>
          <w:lang w:val="eu-ES"/>
        </w:rPr>
        <w:t>nagusi batzuk</w:t>
      </w:r>
      <w:r w:rsidRPr="00B43C1E">
        <w:rPr>
          <w:lang w:val="eu-ES"/>
        </w:rPr>
        <w:t>.</w:t>
      </w:r>
    </w:p>
    <w:p w:rsidR="00E3565C" w:rsidRDefault="00E3565C" w:rsidP="00224B8C">
      <w:pPr>
        <w:pStyle w:val="Texto"/>
        <w:rPr>
          <w:lang w:val="eu-ES"/>
        </w:rPr>
      </w:pPr>
    </w:p>
    <w:p w:rsidR="00E3565C" w:rsidRPr="00224B8C" w:rsidRDefault="00E3565C" w:rsidP="00224B8C">
      <w:pPr>
        <w:pStyle w:val="Texto"/>
        <w:rPr>
          <w:lang w:val="eu-ES"/>
        </w:rPr>
      </w:pPr>
      <w:r w:rsidRPr="00B43C1E">
        <w:rPr>
          <w:lang w:val="eu-ES"/>
        </w:rPr>
        <w:t xml:space="preserve">Bost zaintza </w:t>
      </w:r>
      <w:r>
        <w:rPr>
          <w:lang w:val="eu-ES"/>
        </w:rPr>
        <w:t>lana</w:t>
      </w:r>
      <w:r w:rsidRPr="00B43C1E">
        <w:rPr>
          <w:lang w:val="eu-ES"/>
        </w:rPr>
        <w:t xml:space="preserve"> aitortu, </w:t>
      </w:r>
      <w:r>
        <w:rPr>
          <w:lang w:val="eu-ES"/>
        </w:rPr>
        <w:t>duindu</w:t>
      </w:r>
      <w:r w:rsidRPr="00B43C1E">
        <w:rPr>
          <w:lang w:val="eu-ES"/>
        </w:rPr>
        <w:t xml:space="preserve"> eta </w:t>
      </w:r>
      <w:r>
        <w:rPr>
          <w:lang w:val="eu-ES"/>
        </w:rPr>
        <w:t>arautzearen</w:t>
      </w:r>
      <w:r w:rsidRPr="00B43C1E">
        <w:rPr>
          <w:lang w:val="eu-ES"/>
        </w:rPr>
        <w:t xml:space="preserve"> ardura publikoa da</w:t>
      </w:r>
      <w:r>
        <w:rPr>
          <w:lang w:val="eu-ES"/>
        </w:rPr>
        <w:t>.</w:t>
      </w:r>
      <w:r w:rsidRPr="00B43C1E">
        <w:rPr>
          <w:lang w:val="eu-ES"/>
        </w:rPr>
        <w:t xml:space="preserve"> </w:t>
      </w:r>
      <w:r>
        <w:rPr>
          <w:lang w:val="eu-ES"/>
        </w:rPr>
        <w:t>B</w:t>
      </w:r>
      <w:r w:rsidRPr="00B43C1E">
        <w:rPr>
          <w:lang w:val="eu-ES"/>
        </w:rPr>
        <w:t>ereziki</w:t>
      </w:r>
      <w:r>
        <w:rPr>
          <w:lang w:val="eu-ES"/>
        </w:rPr>
        <w:t>,</w:t>
      </w:r>
      <w:r w:rsidRPr="00B43C1E">
        <w:rPr>
          <w:lang w:val="eu-ES"/>
        </w:rPr>
        <w:t xml:space="preserve"> tamalgarria eta salagarria da zaintza lanen egoera</w:t>
      </w:r>
      <w:r>
        <w:rPr>
          <w:lang w:val="eu-ES"/>
        </w:rPr>
        <w:t>,</w:t>
      </w:r>
      <w:r w:rsidRPr="00B43C1E">
        <w:rPr>
          <w:lang w:val="eu-ES"/>
        </w:rPr>
        <w:t xml:space="preserve"> feminizatua</w:t>
      </w:r>
      <w:r>
        <w:rPr>
          <w:lang w:val="eu-ES"/>
        </w:rPr>
        <w:t>,</w:t>
      </w:r>
      <w:r w:rsidRPr="00B43C1E">
        <w:rPr>
          <w:lang w:val="eu-ES"/>
        </w:rPr>
        <w:t xml:space="preserve"> prekarioa eta baztertua</w:t>
      </w:r>
      <w:r>
        <w:rPr>
          <w:lang w:val="eu-ES"/>
        </w:rPr>
        <w:t>,</w:t>
      </w:r>
      <w:r w:rsidRPr="00B43C1E">
        <w:rPr>
          <w:lang w:val="eu-ES"/>
        </w:rPr>
        <w:t xml:space="preserve"> sarritan</w:t>
      </w:r>
      <w:r>
        <w:rPr>
          <w:lang w:val="eu-ES"/>
        </w:rPr>
        <w:t xml:space="preserve">, ikusezin </w:t>
      </w:r>
      <w:r w:rsidRPr="00B43C1E">
        <w:rPr>
          <w:lang w:val="eu-ES"/>
        </w:rPr>
        <w:t>bihurtu</w:t>
      </w:r>
      <w:r>
        <w:rPr>
          <w:lang w:val="eu-ES"/>
        </w:rPr>
        <w:t>a</w:t>
      </w:r>
      <w:r w:rsidRPr="00B43C1E">
        <w:rPr>
          <w:lang w:val="eu-ES"/>
        </w:rPr>
        <w:t xml:space="preserve">. Ez dago berdintasunaren bide </w:t>
      </w:r>
      <w:r>
        <w:rPr>
          <w:lang w:val="eu-ES"/>
        </w:rPr>
        <w:t>aurrera egiterik z</w:t>
      </w:r>
      <w:r w:rsidRPr="00B43C1E">
        <w:rPr>
          <w:lang w:val="eu-ES"/>
        </w:rPr>
        <w:t>aintza ereduaren inguruko…</w:t>
      </w:r>
    </w:p>
    <w:p w:rsidR="00E3565C" w:rsidRPr="00B43C1E" w:rsidRDefault="00E3565C" w:rsidP="00377F24">
      <w:pPr>
        <w:pStyle w:val="Texto"/>
        <w:rPr>
          <w:lang w:val="eu-ES"/>
        </w:rPr>
      </w:pPr>
    </w:p>
    <w:p w:rsidR="00E3565C" w:rsidRPr="00B43C1E" w:rsidRDefault="00E3565C" w:rsidP="00377F24">
      <w:pPr>
        <w:pStyle w:val="Texto"/>
        <w:rPr>
          <w:lang w:val="eu-ES"/>
        </w:rPr>
      </w:pPr>
      <w:r w:rsidRPr="00B43C1E">
        <w:rPr>
          <w:lang w:val="eu-ES"/>
        </w:rPr>
        <w:t>(21. zintaren amaiera)</w:t>
      </w:r>
    </w:p>
    <w:p w:rsidR="00E3565C" w:rsidRPr="00CF59EE" w:rsidRDefault="00E3565C" w:rsidP="00CB245C">
      <w:pPr>
        <w:pStyle w:val="Texto"/>
        <w:rPr>
          <w:lang w:val="eu-ES"/>
        </w:rPr>
      </w:pPr>
      <w:r w:rsidRPr="00CF59EE">
        <w:rPr>
          <w:lang w:val="eu-ES"/>
        </w:rPr>
        <w:t>(22. zintaren hasiera)</w:t>
      </w:r>
    </w:p>
    <w:p w:rsidR="00E3565C" w:rsidRPr="00CF59EE" w:rsidRDefault="00E3565C" w:rsidP="00CB245C">
      <w:pPr>
        <w:pStyle w:val="Texto"/>
        <w:rPr>
          <w:lang w:val="eu-ES"/>
        </w:rPr>
      </w:pPr>
    </w:p>
    <w:p w:rsidR="00E3565C" w:rsidRPr="00CF59EE" w:rsidRDefault="00E3565C" w:rsidP="00CF59EE">
      <w:pPr>
        <w:pStyle w:val="Texto"/>
        <w:rPr>
          <w:lang w:val="eu-ES"/>
        </w:rPr>
      </w:pPr>
      <w:r w:rsidRPr="00CF59EE">
        <w:rPr>
          <w:lang w:val="eu-ES"/>
        </w:rPr>
        <w:t xml:space="preserve">… feminizatuta, prekarioa eta baztertua, sarritan ikusezin bihurtua. Ez dago berdintasunaren bidean aurrera egiterik zaintza ereduaren inguruko erabaki eraldatzailerik hartu gabe. Betebeharra da, beraz, erakunde publikoek </w:t>
      </w:r>
      <w:r w:rsidRPr="00CF59EE">
        <w:rPr>
          <w:lang w:val="eu-ES"/>
        </w:rPr>
        <w:lastRenderedPageBreak/>
        <w:t>dagokien erantzukizuna bereganatzea, sektoreko lan</w:t>
      </w:r>
      <w:r>
        <w:rPr>
          <w:lang w:val="eu-ES"/>
        </w:rPr>
        <w:t>-</w:t>
      </w:r>
      <w:r w:rsidRPr="00CF59EE">
        <w:rPr>
          <w:lang w:val="eu-ES"/>
        </w:rPr>
        <w:t xml:space="preserve">baldintzak duintzeko eta zaintzarako kalitatezko zerbitzuak bermatzeko. </w:t>
      </w:r>
    </w:p>
    <w:p w:rsidR="00E3565C" w:rsidRPr="00CF59EE" w:rsidRDefault="00E3565C" w:rsidP="00CF59EE">
      <w:pPr>
        <w:pStyle w:val="Texto"/>
        <w:rPr>
          <w:lang w:val="eu-ES"/>
        </w:rPr>
      </w:pPr>
    </w:p>
    <w:p w:rsidR="00E3565C" w:rsidRDefault="00E3565C" w:rsidP="00CF59EE">
      <w:pPr>
        <w:pStyle w:val="Texto"/>
        <w:rPr>
          <w:lang w:val="eu-ES"/>
        </w:rPr>
      </w:pPr>
      <w:r>
        <w:rPr>
          <w:lang w:val="eu-ES"/>
        </w:rPr>
        <w:t>Sei, b</w:t>
      </w:r>
      <w:r w:rsidRPr="00CF59EE">
        <w:rPr>
          <w:lang w:val="eu-ES"/>
        </w:rPr>
        <w:t>abes</w:t>
      </w:r>
      <w:r>
        <w:rPr>
          <w:lang w:val="eu-ES"/>
        </w:rPr>
        <w:t xml:space="preserve"> sistema trinkotzea eta osatzea. E</w:t>
      </w:r>
      <w:r w:rsidRPr="00CF59EE">
        <w:rPr>
          <w:lang w:val="eu-ES"/>
        </w:rPr>
        <w:t>rrealitate berriaren ziurgabetasunak eta babesgabetasunak zuzeneko interpelazioa egiten diote gure babes sistemari, eta dituen gabezi eta hutsuneak agerian utzi</w:t>
      </w:r>
      <w:r>
        <w:rPr>
          <w:lang w:val="eu-ES"/>
        </w:rPr>
        <w:t xml:space="preserve"> ere</w:t>
      </w:r>
      <w:r w:rsidRPr="00CF59EE">
        <w:rPr>
          <w:lang w:val="eu-ES"/>
        </w:rPr>
        <w:t xml:space="preserve">. Hortaz, egoera berriari egokitzeko ezinbestekoa da </w:t>
      </w:r>
      <w:r>
        <w:rPr>
          <w:lang w:val="eu-ES"/>
        </w:rPr>
        <w:t xml:space="preserve">sistema, sistema publikoen sistema garatzea, </w:t>
      </w:r>
      <w:r w:rsidRPr="00CF59EE">
        <w:rPr>
          <w:lang w:val="eu-ES"/>
        </w:rPr>
        <w:t>murrizketak alde batera uzt</w:t>
      </w:r>
      <w:r>
        <w:rPr>
          <w:lang w:val="eu-ES"/>
        </w:rPr>
        <w:t>ea, adibidez, diru-s</w:t>
      </w:r>
      <w:r w:rsidRPr="00CF59EE">
        <w:rPr>
          <w:lang w:val="eu-ES"/>
        </w:rPr>
        <w:t xml:space="preserve">arrerak </w:t>
      </w:r>
      <w:r>
        <w:rPr>
          <w:lang w:val="eu-ES"/>
        </w:rPr>
        <w:t>bermatzeko e</w:t>
      </w:r>
      <w:r w:rsidRPr="00CF59EE">
        <w:rPr>
          <w:lang w:val="eu-ES"/>
        </w:rPr>
        <w:t>rrenta</w:t>
      </w:r>
      <w:r>
        <w:rPr>
          <w:lang w:val="eu-ES"/>
        </w:rPr>
        <w:t>n,</w:t>
      </w:r>
      <w:r w:rsidRPr="00CF59EE">
        <w:rPr>
          <w:lang w:val="eu-ES"/>
        </w:rPr>
        <w:t xml:space="preserve"> babes maila indartzeko eskuduntza berriak ekartzea, gizarte segurantza, alegia</w:t>
      </w:r>
      <w:r>
        <w:rPr>
          <w:lang w:val="eu-ES"/>
        </w:rPr>
        <w:t>, pentsioen erronkan zerbait</w:t>
      </w:r>
      <w:r w:rsidRPr="00CF59EE">
        <w:rPr>
          <w:lang w:val="eu-ES"/>
        </w:rPr>
        <w:t xml:space="preserve"> </w:t>
      </w:r>
      <w:r>
        <w:rPr>
          <w:lang w:val="eu-ES"/>
        </w:rPr>
        <w:t xml:space="preserve">egin ahal izateko, edo zerbait gehiago egin ahal izateko, </w:t>
      </w:r>
      <w:r w:rsidRPr="00CF59EE">
        <w:rPr>
          <w:lang w:val="eu-ES"/>
        </w:rPr>
        <w:t>edo politika esanguratsuak garatzeko diruz ondo hornitzea</w:t>
      </w:r>
      <w:r>
        <w:rPr>
          <w:lang w:val="eu-ES"/>
        </w:rPr>
        <w:t>, adibidez, etxebizitza politika.</w:t>
      </w:r>
      <w:r w:rsidRPr="00CF59EE">
        <w:rPr>
          <w:lang w:val="eu-ES"/>
        </w:rPr>
        <w:t xml:space="preserve"> </w:t>
      </w:r>
    </w:p>
    <w:p w:rsidR="00E3565C" w:rsidRDefault="00E3565C" w:rsidP="00CF59EE">
      <w:pPr>
        <w:pStyle w:val="Texto"/>
        <w:rPr>
          <w:lang w:val="eu-ES"/>
        </w:rPr>
      </w:pPr>
    </w:p>
    <w:p w:rsidR="00E3565C" w:rsidRDefault="00E3565C" w:rsidP="00CF59EE">
      <w:pPr>
        <w:pStyle w:val="Texto"/>
        <w:rPr>
          <w:lang w:val="eu-ES"/>
        </w:rPr>
      </w:pPr>
      <w:r>
        <w:rPr>
          <w:lang w:val="eu-ES"/>
        </w:rPr>
        <w:t>Eta zazpi, k</w:t>
      </w:r>
      <w:r w:rsidRPr="00CF59EE">
        <w:rPr>
          <w:lang w:val="eu-ES"/>
        </w:rPr>
        <w:t>alitatezko zerb</w:t>
      </w:r>
      <w:r>
        <w:rPr>
          <w:lang w:val="eu-ES"/>
        </w:rPr>
        <w:t>itzu erreferentzialak indartzea. U</w:t>
      </w:r>
      <w:r w:rsidRPr="00CF59EE">
        <w:rPr>
          <w:lang w:val="eu-ES"/>
        </w:rPr>
        <w:t>rteotan murrizketen jomugan egon ondoren, ahulduta eta kalitateari dagokionez gainbeheran daude zerbitzu publikoak. Langileria ere murriztu da, Estatuak agindutakoari men eginez edo hori aitzaki gisa baliatuz. Behin-behinekotasun tasa ere izugarria da, %</w:t>
      </w:r>
      <w:r>
        <w:rPr>
          <w:lang w:val="eu-ES"/>
        </w:rPr>
        <w:t> </w:t>
      </w:r>
      <w:r w:rsidRPr="00CF59EE">
        <w:rPr>
          <w:lang w:val="eu-ES"/>
        </w:rPr>
        <w:t>40tik gertu. Norabidea aldatzea premiazkoa da, arreta berezia jarriz langileen zahartzea ekartzen ari den belaunaldien erreleboan. Hezkuntzan ere norabide aldaketa ezinbestekoa da</w:t>
      </w:r>
      <w:r>
        <w:rPr>
          <w:lang w:val="eu-ES"/>
        </w:rPr>
        <w:t>,</w:t>
      </w:r>
      <w:r w:rsidRPr="00CF59EE">
        <w:rPr>
          <w:lang w:val="eu-ES"/>
        </w:rPr>
        <w:t xml:space="preserve"> eta eredu propio aurrera</w:t>
      </w:r>
      <w:r>
        <w:rPr>
          <w:lang w:val="eu-ES"/>
        </w:rPr>
        <w:t>tua osatzea lehentasunezkoa da.</w:t>
      </w:r>
    </w:p>
    <w:p w:rsidR="00E3565C" w:rsidRDefault="00E3565C" w:rsidP="00CF59EE">
      <w:pPr>
        <w:pStyle w:val="Texto"/>
        <w:rPr>
          <w:lang w:val="eu-ES"/>
        </w:rPr>
      </w:pPr>
    </w:p>
    <w:p w:rsidR="00E3565C" w:rsidRDefault="00E3565C" w:rsidP="00CF59EE">
      <w:pPr>
        <w:pStyle w:val="Texto"/>
        <w:rPr>
          <w:lang w:val="eu-ES"/>
        </w:rPr>
      </w:pPr>
      <w:r w:rsidRPr="00CF59EE">
        <w:rPr>
          <w:lang w:val="eu-ES"/>
        </w:rPr>
        <w:t>Aurrekontu eztabaida batean gaudela ahaztu gabe, oso garrantzitsua da horiek bere lekuan kokatzea e</w:t>
      </w:r>
      <w:r>
        <w:rPr>
          <w:lang w:val="eu-ES"/>
        </w:rPr>
        <w:t xml:space="preserve">ta politika publikoaren puzzle osoan </w:t>
      </w:r>
      <w:r w:rsidRPr="00CF59EE">
        <w:rPr>
          <w:lang w:val="eu-ES"/>
        </w:rPr>
        <w:t xml:space="preserve">dauden beste fitxekin bateratzea. Izan ere, aurrekontuak badira politika publiko esanguratsuak garatzeko urteko tresnarik kualifikatuena, baina ez bakarra. Benetan bere jendea babestu eta zaindu nahi duen subjektu politikoa nahi baldin badugu, berdinen arteko Euskal Errepublika </w:t>
      </w:r>
      <w:r>
        <w:rPr>
          <w:lang w:val="eu-ES"/>
        </w:rPr>
        <w:t>da gure apustua,</w:t>
      </w:r>
      <w:r w:rsidRPr="00CF59EE">
        <w:rPr>
          <w:lang w:val="eu-ES"/>
        </w:rPr>
        <w:t xml:space="preserve"> subjektu horren esku izan behar dira po</w:t>
      </w:r>
      <w:r>
        <w:rPr>
          <w:lang w:val="eu-ES"/>
        </w:rPr>
        <w:t>litika egiteko elementu guztiak; i</w:t>
      </w:r>
      <w:r w:rsidRPr="00CF59EE">
        <w:rPr>
          <w:lang w:val="eu-ES"/>
        </w:rPr>
        <w:t>zan ere, ezin dugu ahaztu politika publiko esanguratsuak izateko premisa eskuduntza egokiak izatea dela, EAEren kasuan berriak eskuratzea ezinbestekoa izanik.</w:t>
      </w:r>
    </w:p>
    <w:p w:rsidR="00E3565C" w:rsidRDefault="00E3565C" w:rsidP="00CF59EE">
      <w:pPr>
        <w:pStyle w:val="Texto"/>
        <w:rPr>
          <w:lang w:val="eu-ES"/>
        </w:rPr>
      </w:pPr>
    </w:p>
    <w:p w:rsidR="00E3565C" w:rsidRDefault="00E3565C" w:rsidP="00CF59EE">
      <w:pPr>
        <w:pStyle w:val="Texto"/>
        <w:rPr>
          <w:lang w:val="eu-ES"/>
        </w:rPr>
      </w:pPr>
      <w:r w:rsidRPr="00CF59EE">
        <w:rPr>
          <w:lang w:val="eu-ES"/>
        </w:rPr>
        <w:lastRenderedPageBreak/>
        <w:t>Eta, bukatzeko, politika publiko esanguratsuak izateko tresn</w:t>
      </w:r>
      <w:r>
        <w:rPr>
          <w:lang w:val="eu-ES"/>
        </w:rPr>
        <w:t>a gaurkotua ere ezinbestekoa da;</w:t>
      </w:r>
      <w:r w:rsidRPr="00CF59EE">
        <w:rPr>
          <w:lang w:val="eu-ES"/>
        </w:rPr>
        <w:t xml:space="preserve"> gure kasuan, estatus politiko berri bat, berdinen arteko harremanean oinarrituta eta berme guztiekin.</w:t>
      </w:r>
    </w:p>
    <w:p w:rsidR="00E3565C" w:rsidRPr="00CF59EE" w:rsidRDefault="00E3565C" w:rsidP="00CF59EE">
      <w:pPr>
        <w:pStyle w:val="Texto"/>
        <w:rPr>
          <w:lang w:val="eu-ES"/>
        </w:rPr>
      </w:pPr>
    </w:p>
    <w:p w:rsidR="00E3565C" w:rsidRDefault="00E3565C" w:rsidP="00CF59EE">
      <w:pPr>
        <w:pStyle w:val="Texto"/>
        <w:rPr>
          <w:lang w:val="eu-ES"/>
        </w:rPr>
      </w:pPr>
      <w:r w:rsidRPr="00CF59EE">
        <w:rPr>
          <w:lang w:val="eu-ES"/>
        </w:rPr>
        <w:t>Ez da kapritxoa. Tresna horien faltan –arlo soziolaboralean</w:t>
      </w:r>
      <w:r>
        <w:rPr>
          <w:lang w:val="eu-ES"/>
        </w:rPr>
        <w:t>, adibidez, larria da–</w:t>
      </w:r>
      <w:r w:rsidRPr="00CF59EE">
        <w:rPr>
          <w:lang w:val="eu-ES"/>
        </w:rPr>
        <w:t xml:space="preserve"> hank</w:t>
      </w:r>
      <w:r>
        <w:rPr>
          <w:lang w:val="eu-ES"/>
        </w:rPr>
        <w:t>amotz gelditzen da esfortzu oro. A</w:t>
      </w:r>
      <w:r w:rsidRPr="00CF59EE">
        <w:rPr>
          <w:lang w:val="eu-ES"/>
        </w:rPr>
        <w:t>skotan</w:t>
      </w:r>
      <w:r>
        <w:rPr>
          <w:lang w:val="eu-ES"/>
        </w:rPr>
        <w:t>,</w:t>
      </w:r>
      <w:r w:rsidRPr="00CF59EE">
        <w:rPr>
          <w:lang w:val="eu-ES"/>
        </w:rPr>
        <w:t xml:space="preserve"> koherentzia eta eraginkortasuna galtzen dira, eta dauden hutsune zein egoera bidegabeei heltzeko heldulekurik gabe geratzen gara</w:t>
      </w:r>
      <w:r>
        <w:rPr>
          <w:lang w:val="eu-ES"/>
        </w:rPr>
        <w:t xml:space="preserve"> eskuduntza horiek gabe</w:t>
      </w:r>
      <w:r w:rsidRPr="00CF59EE">
        <w:rPr>
          <w:lang w:val="eu-ES"/>
        </w:rPr>
        <w:t>. Sarritan, gainera, eskuduntza falta hori bada aitzakia eta lasaigarria Jaurlaritzaren esku dauden aukerak ere ez aktibatzeko. Baina, edozein kasutan, daukagun egoera aztertuta, indar korrelazioak ikusita, eta gizartean dauden indarrak eta dinamismoez ohartuta, ez dago zalantzarik Estatu ikuspegi eta joera hori nagusitzea jendearen bizi-baldintzak</w:t>
      </w:r>
      <w:r>
        <w:rPr>
          <w:lang w:val="eu-ES"/>
        </w:rPr>
        <w:t xml:space="preserve"> hobetzeko izango litzatekeela.</w:t>
      </w:r>
    </w:p>
    <w:p w:rsidR="00E3565C" w:rsidRPr="00CF59EE" w:rsidRDefault="00E3565C" w:rsidP="00CF59EE">
      <w:pPr>
        <w:pStyle w:val="Texto"/>
        <w:rPr>
          <w:lang w:val="eu-ES"/>
        </w:rPr>
      </w:pPr>
    </w:p>
    <w:p w:rsidR="00E3565C" w:rsidRDefault="00E3565C" w:rsidP="00CF59EE">
      <w:pPr>
        <w:pStyle w:val="Texto"/>
      </w:pPr>
      <w:r>
        <w:t>El Proyecto de Presupuestos de 2020 es un claro exponente de la visión cortoplacista e inercial del gobierno vasco, y, más que nunca, es un exponente de su apuesta por el marketing político por encima de las políticas reales. Nos encontramos ante el mismo producto en distinto envoltorio. Han rediseñado el bote y le han pintado unos trazos verdes, morados y rojos para dirigirlo a un nuevo segmento de mercado. Peo si leemos la composición, comprobamos que el producto es exactamente el mismo. Los ingredientes son los mismos y en la misma proporción.</w:t>
      </w:r>
    </w:p>
    <w:p w:rsidR="00E3565C" w:rsidRDefault="00E3565C" w:rsidP="00CF59EE">
      <w:pPr>
        <w:pStyle w:val="Texto"/>
      </w:pPr>
    </w:p>
    <w:p w:rsidR="00E3565C" w:rsidRDefault="00E3565C" w:rsidP="00CF59EE">
      <w:pPr>
        <w:pStyle w:val="Texto"/>
      </w:pPr>
      <w:r>
        <w:t xml:space="preserve">No hemos regresado aún a la situación de 2008, incluso con todas las carencias que también, por supuesto, que existían en aquel momento, pero sí hemos desaprovechado 5 años de fuerte crecimiento global para cerrar las heridas socioeconómicas dejadas por la crisis. Con este presupuesto vamos a desaprovechar también otro año más, el 2020. Necesitamos sí, necesitamos un escudo para afrontar los tiempos que vienen, un escudo que proteja a la gente, pero no un escudo de palabras y titulares, sino un escudo de recursos económicos y de políticas decididas. Necesitamos un sistema de servicios públicos que suponga una red de seguridad compartida, que garantice unos derechos y unos recursos materiales básicos al conjunto de la población, el </w:t>
      </w:r>
      <w:r>
        <w:lastRenderedPageBreak/>
        <w:t>mejor sistema sanitario y de educación que permita a cada cual desplegar sus capacidades independientemente de su estatus socioeconómico. Necesitamos ambiciosas políticas de transición ecológica para hacer frente al cambio climático y la crisis de la biodiversidad. Necesitamos que las instituciones públicas multipliquen sus esfuerzos por la igualdad efectiva entre hombres y mujeres. Necesitamos un impulso al sistema productivo para que nuestra industria pueda hacer frente al colosal proceso de transmutación disruptiva que suponen la globalización y el desarrollo tecnológico.</w:t>
      </w:r>
    </w:p>
    <w:p w:rsidR="00E3565C" w:rsidRDefault="00E3565C" w:rsidP="00CF59EE">
      <w:pPr>
        <w:pStyle w:val="Texto"/>
      </w:pPr>
    </w:p>
    <w:p w:rsidR="00E3565C" w:rsidRDefault="00E3565C" w:rsidP="00CF59EE">
      <w:pPr>
        <w:pStyle w:val="Texto"/>
      </w:pPr>
      <w:r>
        <w:t>A través de la lucha social, de la movilización, de la denuncia y de la propuesta, y también desde la acción política institucional, vamos ganando la hegemonía en el discurso: transición ecológica, arraigo de empresas, I+D, comarcas desfavorecidas, defensa del pequeño comercio, igualdad… La terminología de la gente que quiere cambios y futuro se va imponiendo. Ahora es necesario poner números a estas letras, pero este Proyecto de Presupuestos no da ese paso, y se nos presenta como un clon de presupuestos anteriores. Por eso decimos no a estos presupuestos, porque nosotros y nosotras no tragamos con el marketing ni los recortes. Queremos compromisos reales y no palabras. La firmeza del presente es la semilla de cambios reales en el futuro.</w:t>
      </w:r>
    </w:p>
    <w:p w:rsidR="00E3565C" w:rsidRDefault="00E3565C" w:rsidP="00CF59EE">
      <w:pPr>
        <w:pStyle w:val="Texto"/>
      </w:pPr>
    </w:p>
    <w:p w:rsidR="00E3565C" w:rsidRPr="007B0E4A" w:rsidRDefault="00E3565C" w:rsidP="00CB245C">
      <w:pPr>
        <w:pStyle w:val="Texto"/>
        <w:rPr>
          <w:lang w:val="eu-ES"/>
        </w:rPr>
      </w:pPr>
      <w:r w:rsidRPr="007B0E4A">
        <w:rPr>
          <w:lang w:val="eu-ES"/>
        </w:rPr>
        <w:t>Eskerrik asko.</w:t>
      </w:r>
    </w:p>
    <w:p w:rsidR="00E3565C" w:rsidRPr="007B0E4A" w:rsidRDefault="00E3565C" w:rsidP="00CB245C">
      <w:pPr>
        <w:pStyle w:val="Texto"/>
        <w:rPr>
          <w:lang w:val="eu-ES"/>
        </w:rPr>
      </w:pPr>
    </w:p>
    <w:p w:rsidR="00E3565C" w:rsidRPr="007B0E4A" w:rsidRDefault="00E3565C" w:rsidP="00CB245C">
      <w:pPr>
        <w:pStyle w:val="Texto"/>
        <w:rPr>
          <w:lang w:val="eu-ES"/>
        </w:rPr>
      </w:pPr>
    </w:p>
    <w:p w:rsidR="00E3565C" w:rsidRPr="007B0E4A" w:rsidRDefault="00E3565C" w:rsidP="00CB245C">
      <w:pPr>
        <w:pStyle w:val="Texto"/>
        <w:rPr>
          <w:lang w:val="eu-ES"/>
        </w:rPr>
      </w:pPr>
      <w:r w:rsidRPr="007B0E4A">
        <w:rPr>
          <w:rFonts w:ascii="Futura Md BT" w:hAnsi="Futura Md BT"/>
          <w:lang w:val="eu-ES"/>
        </w:rPr>
        <w:t>LEHENDAKARIAK</w:t>
      </w:r>
      <w:r w:rsidRPr="007B0E4A">
        <w:rPr>
          <w:lang w:val="eu-ES"/>
        </w:rPr>
        <w:t>: Eskerrik asko, Casanova jauna.</w:t>
      </w:r>
    </w:p>
    <w:p w:rsidR="00E3565C" w:rsidRPr="007B0E4A" w:rsidRDefault="00E3565C" w:rsidP="00CB245C">
      <w:pPr>
        <w:pStyle w:val="Texto"/>
        <w:rPr>
          <w:lang w:val="eu-ES"/>
        </w:rPr>
      </w:pPr>
    </w:p>
    <w:p w:rsidR="00E3565C" w:rsidRPr="007B0E4A" w:rsidRDefault="00E3565C" w:rsidP="007B0E4A">
      <w:pPr>
        <w:pStyle w:val="Texto"/>
        <w:rPr>
          <w:lang w:val="eu-ES"/>
        </w:rPr>
      </w:pPr>
      <w:r w:rsidRPr="007B0E4A">
        <w:rPr>
          <w:lang w:val="eu-ES"/>
        </w:rPr>
        <w:t>Aurkako txandan, Eusko Sozialistak, Corcuera andrea, zurea da hitza.</w:t>
      </w:r>
    </w:p>
    <w:p w:rsidR="00E3565C" w:rsidRPr="007B0E4A" w:rsidRDefault="00E3565C" w:rsidP="007B0E4A">
      <w:pPr>
        <w:pStyle w:val="Texto"/>
        <w:rPr>
          <w:lang w:val="eu-ES"/>
        </w:rPr>
      </w:pPr>
    </w:p>
    <w:p w:rsidR="00E3565C" w:rsidRPr="007B0E4A" w:rsidRDefault="00E3565C" w:rsidP="007B0E4A">
      <w:pPr>
        <w:pStyle w:val="Texto"/>
        <w:rPr>
          <w:lang w:val="eu-ES"/>
        </w:rPr>
      </w:pPr>
    </w:p>
    <w:p w:rsidR="00E3565C" w:rsidRDefault="00E3565C" w:rsidP="007B0E4A">
      <w:pPr>
        <w:pStyle w:val="Texto"/>
      </w:pPr>
      <w:r w:rsidRPr="007B0E4A">
        <w:rPr>
          <w:rFonts w:ascii="Futura Md BT" w:hAnsi="Futura Md BT"/>
          <w:lang w:val="eu-ES"/>
        </w:rPr>
        <w:t>CORCUERA LEUNDA</w:t>
      </w:r>
      <w:r w:rsidRPr="007B0E4A">
        <w:rPr>
          <w:lang w:val="eu-ES"/>
        </w:rPr>
        <w:t xml:space="preserve"> andreak</w:t>
      </w:r>
      <w:r>
        <w:t xml:space="preserve">: </w:t>
      </w:r>
      <w:r w:rsidRPr="00377B69">
        <w:t>Gracias, pr</w:t>
      </w:r>
      <w:r>
        <w:t>esidenta. Buenos días de nuevo.</w:t>
      </w:r>
    </w:p>
    <w:p w:rsidR="00E3565C" w:rsidRDefault="00E3565C" w:rsidP="007B0E4A">
      <w:pPr>
        <w:pStyle w:val="Texto"/>
      </w:pPr>
    </w:p>
    <w:p w:rsidR="00E3565C" w:rsidRDefault="00E3565C" w:rsidP="007B0E4A">
      <w:pPr>
        <w:pStyle w:val="Texto"/>
      </w:pPr>
      <w:r w:rsidRPr="00377B69">
        <w:t>Mi</w:t>
      </w:r>
      <w:r>
        <w:t>ren, tengo</w:t>
      </w:r>
      <w:r w:rsidRPr="00377B69">
        <w:t xml:space="preserve"> que reconocer que el </w:t>
      </w:r>
      <w:r>
        <w:t>g</w:t>
      </w:r>
      <w:r w:rsidRPr="00377B69">
        <w:t>rupo Socialista tenía dudas en cuanto al turno para intervenir en el debate de</w:t>
      </w:r>
      <w:r>
        <w:t xml:space="preserve"> </w:t>
      </w:r>
      <w:r w:rsidRPr="00377B69">
        <w:t>l</w:t>
      </w:r>
      <w:r>
        <w:t>a</w:t>
      </w:r>
      <w:r w:rsidRPr="00377B69">
        <w:t xml:space="preserve"> </w:t>
      </w:r>
      <w:r>
        <w:t>enmienda</w:t>
      </w:r>
      <w:r w:rsidRPr="00377B69">
        <w:t xml:space="preserve"> </w:t>
      </w:r>
      <w:r>
        <w:t xml:space="preserve">a </w:t>
      </w:r>
      <w:r w:rsidRPr="00377B69">
        <w:t xml:space="preserve">la totalidad que nos </w:t>
      </w:r>
      <w:r w:rsidRPr="00377B69">
        <w:lastRenderedPageBreak/>
        <w:t>presenta Euskal Herria Bildu</w:t>
      </w:r>
      <w:r>
        <w:t>. D</w:t>
      </w:r>
      <w:r w:rsidRPr="00377B69">
        <w:t>udábamos ent</w:t>
      </w:r>
      <w:r>
        <w:t>re</w:t>
      </w:r>
      <w:r w:rsidRPr="00377B69">
        <w:t xml:space="preserve"> intervenir en la explicación de voto o en el turno en contra, porque leyendo el texto en el que se justifica la devolución de los presupuestos entendíamos </w:t>
      </w:r>
      <w:r>
        <w:t>su enmienda a la</w:t>
      </w:r>
      <w:r w:rsidRPr="00377B69">
        <w:t xml:space="preserve"> totalidad no era los presupuestos del Gobierno que compartimos nacionalista</w:t>
      </w:r>
      <w:r>
        <w:t>s y los</w:t>
      </w:r>
      <w:r w:rsidRPr="00377B69">
        <w:t xml:space="preserve"> socialistas vascos, sino que se trata de una enmienda de totalidad a parte de otro grupo parlamentario al que no mencionan. Vamos</w:t>
      </w:r>
      <w:r>
        <w:t>,</w:t>
      </w:r>
      <w:r w:rsidRPr="00377B69">
        <w:t xml:space="preserve"> que está pensada más para un debate con Podemos y </w:t>
      </w:r>
      <w:r>
        <w:t>Equo afeándoles</w:t>
      </w:r>
      <w:r w:rsidRPr="00377B69">
        <w:t xml:space="preserve"> su acuerdo presupue</w:t>
      </w:r>
      <w:r>
        <w:t>stario con el Gobierno que otra…</w:t>
      </w:r>
    </w:p>
    <w:p w:rsidR="00E3565C" w:rsidRDefault="00E3565C" w:rsidP="00CB245C">
      <w:pPr>
        <w:pStyle w:val="Texto"/>
      </w:pPr>
    </w:p>
    <w:p w:rsidR="00E3565C" w:rsidRPr="00A00CA0" w:rsidRDefault="00E3565C" w:rsidP="00CB245C">
      <w:pPr>
        <w:pStyle w:val="Texto"/>
      </w:pPr>
      <w:r>
        <w:t>(22. zintaren amaiera)</w:t>
      </w:r>
    </w:p>
    <w:p w:rsidR="00E3565C" w:rsidRDefault="00E3565C" w:rsidP="00223F8E">
      <w:pPr>
        <w:pStyle w:val="Texto"/>
      </w:pPr>
      <w:r>
        <w:t>(23. zintaren hasiera)</w:t>
      </w:r>
    </w:p>
    <w:p w:rsidR="00E3565C" w:rsidRDefault="00E3565C" w:rsidP="00223F8E">
      <w:pPr>
        <w:pStyle w:val="Texto"/>
      </w:pPr>
    </w:p>
    <w:p w:rsidR="00E3565C" w:rsidRDefault="00E3565C" w:rsidP="00223F8E">
      <w:pPr>
        <w:pStyle w:val="Texto"/>
      </w:pPr>
      <w:r>
        <w:t>…</w:t>
      </w:r>
      <w:r w:rsidRPr="00D60923">
        <w:t xml:space="preserve"> aparte de otro grupo pa</w:t>
      </w:r>
      <w:r>
        <w:t>rlamentario al que no mencionan. V</w:t>
      </w:r>
      <w:r w:rsidRPr="00D60923">
        <w:t>amos</w:t>
      </w:r>
      <w:r>
        <w:t>,</w:t>
      </w:r>
      <w:r w:rsidRPr="00D60923">
        <w:t xml:space="preserve"> que está pensada más para un debate con Podemos y Equo </w:t>
      </w:r>
      <w:r>
        <w:t xml:space="preserve">(¿) </w:t>
      </w:r>
      <w:r w:rsidRPr="00D60923">
        <w:t>su acuerdo presupuestario con el Gobierno que otra cosa</w:t>
      </w:r>
      <w:r>
        <w:t>.</w:t>
      </w:r>
    </w:p>
    <w:p w:rsidR="00E3565C" w:rsidRDefault="00E3565C" w:rsidP="00223F8E">
      <w:pPr>
        <w:pStyle w:val="Texto"/>
      </w:pPr>
    </w:p>
    <w:p w:rsidR="00E3565C" w:rsidRDefault="00E3565C" w:rsidP="00223F8E">
      <w:pPr>
        <w:pStyle w:val="Texto"/>
      </w:pPr>
      <w:r>
        <w:t>Y</w:t>
      </w:r>
      <w:r w:rsidRPr="00D60923">
        <w:t xml:space="preserve"> leyendo el texto, lo que ustedes presentan también es una enmienda a la totalidad al Estatuto de Ge</w:t>
      </w:r>
      <w:r>
        <w:t>rnika, porque se nos explica cuá</w:t>
      </w:r>
      <w:r w:rsidRPr="00D60923">
        <w:t>nto mejor sería Euskadi con una república vasca, no sabemos si con Navarra, con Iparralde o con quién, porque a</w:t>
      </w:r>
      <w:r>
        <w:t>hí</w:t>
      </w:r>
      <w:r w:rsidRPr="00D60923">
        <w:t xml:space="preserve"> no profundizan. </w:t>
      </w:r>
    </w:p>
    <w:p w:rsidR="00E3565C" w:rsidRDefault="00E3565C" w:rsidP="00223F8E">
      <w:pPr>
        <w:pStyle w:val="Texto"/>
      </w:pPr>
    </w:p>
    <w:p w:rsidR="00E3565C" w:rsidRDefault="00E3565C" w:rsidP="00223F8E">
      <w:pPr>
        <w:pStyle w:val="Texto"/>
      </w:pPr>
      <w:r w:rsidRPr="00D60923">
        <w:t xml:space="preserve">Y como estos asuntos forman parte de nuestros análisis en la ponencia de autogobierno, </w:t>
      </w:r>
      <w:r>
        <w:t xml:space="preserve">y </w:t>
      </w:r>
      <w:r w:rsidRPr="00D60923">
        <w:t xml:space="preserve">como </w:t>
      </w:r>
      <w:r>
        <w:t xml:space="preserve">en </w:t>
      </w:r>
      <w:r w:rsidRPr="00D60923">
        <w:t>los presupuestos no hay un solo euro que tenga que ver con este asunto</w:t>
      </w:r>
      <w:r>
        <w:t xml:space="preserve"> con </w:t>
      </w:r>
      <w:r w:rsidRPr="00D60923">
        <w:t>posiciones soberanistas</w:t>
      </w:r>
      <w:r>
        <w:t>,</w:t>
      </w:r>
      <w:r w:rsidRPr="00D60923">
        <w:t xml:space="preserve"> pues podría hacernos pensar a los </w:t>
      </w:r>
      <w:r>
        <w:t>S</w:t>
      </w:r>
      <w:r w:rsidRPr="00D60923">
        <w:t>ocialistas que bastaba con explicar</w:t>
      </w:r>
      <w:r>
        <w:t xml:space="preserve"> el voto sin más. Pero no, los S</w:t>
      </w:r>
      <w:r w:rsidRPr="00D60923">
        <w:t xml:space="preserve">ocialistas vamos a justificar una vez más la necesidad de que estas cuentas salgan adelante para fortalecer el programa de </w:t>
      </w:r>
      <w:r>
        <w:t>G</w:t>
      </w:r>
      <w:r w:rsidRPr="00D60923">
        <w:t>obierno en el que nos involucrados hace tres años para fortalecer los servicios públicos, la economía, el empleo, la innovación</w:t>
      </w:r>
      <w:r>
        <w:t xml:space="preserve"> y</w:t>
      </w:r>
      <w:r w:rsidRPr="00D60923">
        <w:t xml:space="preserve"> la protección social</w:t>
      </w:r>
      <w:r>
        <w:t>,</w:t>
      </w:r>
      <w:r w:rsidRPr="00D60923">
        <w:t xml:space="preserve"> y vamos a rechazar su enmienda de devolución de los presupuestos para fortalecer uno de los bienes más preciados</w:t>
      </w:r>
      <w:r>
        <w:t>,</w:t>
      </w:r>
      <w:r w:rsidRPr="00D60923">
        <w:t xml:space="preserve"> más apreciados también por la ciudadanía, como es</w:t>
      </w:r>
      <w:r>
        <w:t xml:space="preserve"> la estabilidad, la estabilidad y la coherencia en</w:t>
      </w:r>
      <w:r w:rsidRPr="00D60923">
        <w:t xml:space="preserve"> las políticas públicas que protegen </w:t>
      </w:r>
      <w:r w:rsidRPr="00D60923">
        <w:lastRenderedPageBreak/>
        <w:t>nuestros derechos y nos hacen progresar juntos a nacionalistas</w:t>
      </w:r>
      <w:r>
        <w:t xml:space="preserve"> y </w:t>
      </w:r>
      <w:r w:rsidRPr="00D60923">
        <w:t xml:space="preserve">a no nacionalistas. </w:t>
      </w:r>
    </w:p>
    <w:p w:rsidR="00E3565C" w:rsidRDefault="00E3565C" w:rsidP="00223F8E">
      <w:pPr>
        <w:pStyle w:val="Texto"/>
      </w:pPr>
    </w:p>
    <w:p w:rsidR="00E3565C" w:rsidRDefault="00E3565C" w:rsidP="00223F8E">
      <w:pPr>
        <w:pStyle w:val="Texto"/>
      </w:pPr>
      <w:r w:rsidRPr="00D60923">
        <w:t>Y quiero empezar por una frase recogida en la enmienda que compartimos, porque dice Euskal Herria Bildu que todo esfuerzo queda cojo, a menudo se pierde coherencia y eficacia y nos quedamos sin asideros para abordar las lagunas y situaciones injustas existentes. Es verdad, cuando desde cada partido nos esforzamos en convencer a la gente para que nos vote y la ciudadanía no nos concede</w:t>
      </w:r>
      <w:r>
        <w:t xml:space="preserve"> e</w:t>
      </w:r>
      <w:r w:rsidRPr="00D60923">
        <w:t>n las urnas mayorías absolutas, pues la ciudadanía nos obliga a acordar y cuando acordamos tenemos que ver partes de razón en los demás y cuando lo hacemos tenemos que llegar a un punto de encuentro para desde ahí poder avanzar</w:t>
      </w:r>
      <w:r>
        <w:t>.</w:t>
      </w:r>
    </w:p>
    <w:p w:rsidR="00E3565C" w:rsidRDefault="00E3565C" w:rsidP="00223F8E">
      <w:pPr>
        <w:pStyle w:val="Texto"/>
      </w:pPr>
    </w:p>
    <w:p w:rsidR="00E3565C" w:rsidRDefault="00E3565C" w:rsidP="00223F8E">
      <w:pPr>
        <w:pStyle w:val="Texto"/>
      </w:pPr>
      <w:r>
        <w:t>Cuando los S</w:t>
      </w:r>
      <w:r w:rsidRPr="00D60923">
        <w:t xml:space="preserve">ocialistas </w:t>
      </w:r>
      <w:r>
        <w:t>V</w:t>
      </w:r>
      <w:r w:rsidRPr="00D60923">
        <w:t>ascos pactamos asumimos que no podemos llevar todo nuestro programa adelante y lo que hacemos es orientar las políticas públicas lo más cerca posible a nuestras propuestas, aunque esto suponga avanzar de forma más lenta. Es así como hemos ido conduciendo la acción del Gobierno hacia un reforzamiento de lo público para avanzar en cohesión social y hasta tal punto que hoy aquí casi todo el mundo se define como socialdemócrata.</w:t>
      </w:r>
    </w:p>
    <w:p w:rsidR="00E3565C" w:rsidRDefault="00E3565C" w:rsidP="00223F8E">
      <w:pPr>
        <w:pStyle w:val="Texto"/>
      </w:pPr>
    </w:p>
    <w:p w:rsidR="00E3565C" w:rsidRDefault="00E3565C" w:rsidP="00223F8E">
      <w:pPr>
        <w:pStyle w:val="Texto"/>
      </w:pPr>
      <w:r w:rsidRPr="00D60923">
        <w:t xml:space="preserve">Pero es así como se va avanzando y eso se llama principio de realidad y en esa expresión que he citado de la enmienda </w:t>
      </w:r>
      <w:r>
        <w:t xml:space="preserve">de </w:t>
      </w:r>
      <w:r w:rsidRPr="00D60923">
        <w:t>Euskal Herria Bildu ustedes se delatan</w:t>
      </w:r>
      <w:r>
        <w:t>. T</w:t>
      </w:r>
      <w:r w:rsidRPr="00D60923">
        <w:t>odo lo que no sea suyo</w:t>
      </w:r>
      <w:r>
        <w:t>,</w:t>
      </w:r>
      <w:r w:rsidRPr="00D60923">
        <w:t xml:space="preserve"> todo lo que no sea guardar las esencias</w:t>
      </w:r>
      <w:r>
        <w:t>,</w:t>
      </w:r>
      <w:r w:rsidRPr="00D60923">
        <w:t xml:space="preserve"> todo lo que suponga esfuerzo por acordar, según ustedes, deriva en pérdida de coherencia. Eso es lo que le pasa </w:t>
      </w:r>
      <w:r>
        <w:t xml:space="preserve">a </w:t>
      </w:r>
      <w:r w:rsidRPr="00D60923">
        <w:t>Euskal Herria Bi</w:t>
      </w:r>
      <w:r>
        <w:t>ldu y lo que no nos pasa a los Socialistas V</w:t>
      </w:r>
      <w:r w:rsidRPr="00D60923">
        <w:t>ascos, porque a nosotros pactar con otros grupos parlamentarios no nos quita ni medio gramo de coherencia</w:t>
      </w:r>
      <w:r>
        <w:t>,</w:t>
      </w:r>
      <w:r w:rsidRPr="00D60923">
        <w:t xml:space="preserve"> al contrario, lograr acuerdos en este Parlamento</w:t>
      </w:r>
      <w:r>
        <w:t>, en</w:t>
      </w:r>
      <w:r w:rsidRPr="00D60923">
        <w:t xml:space="preserve"> las Juntas Generales o</w:t>
      </w:r>
      <w:r>
        <w:t xml:space="preserve"> e</w:t>
      </w:r>
      <w:r w:rsidRPr="00D60923">
        <w:t>n el Gobierno de España</w:t>
      </w:r>
      <w:r>
        <w:t xml:space="preserve"> n</w:t>
      </w:r>
      <w:r w:rsidRPr="00D60923">
        <w:t>os permite mantener un hilo de complementariedad de las políticas en las que participamos</w:t>
      </w:r>
      <w:r>
        <w:t>;</w:t>
      </w:r>
      <w:r w:rsidRPr="00D60923">
        <w:t xml:space="preserve"> en cambio, a la izquierda abertzale el acuerdo, pactar dejando pelos en la gatera</w:t>
      </w:r>
      <w:r>
        <w:t>, sí</w:t>
      </w:r>
      <w:r w:rsidRPr="00D60923">
        <w:t xml:space="preserve"> le quita coherencia, porque Euskal Herria Bildu ha decidido que s</w:t>
      </w:r>
      <w:r w:rsidR="00676BEE">
        <w:t>o</w:t>
      </w:r>
      <w:r w:rsidRPr="00D60923">
        <w:t xml:space="preserve">lo es posible consensuar desde la máxima de que se les </w:t>
      </w:r>
      <w:r w:rsidRPr="00D60923">
        <w:lastRenderedPageBreak/>
        <w:t>otorga la razón en todo o no hay acuerdo posible</w:t>
      </w:r>
      <w:r>
        <w:t>,</w:t>
      </w:r>
      <w:r w:rsidRPr="00D60923">
        <w:t xml:space="preserve"> y pactar </w:t>
      </w:r>
      <w:r>
        <w:t>n</w:t>
      </w:r>
      <w:r w:rsidRPr="00D60923">
        <w:t>o quita eficacia</w:t>
      </w:r>
      <w:r>
        <w:t xml:space="preserve"> a l</w:t>
      </w:r>
      <w:r w:rsidRPr="00D60923">
        <w:t>as políticas</w:t>
      </w:r>
      <w:r>
        <w:t>. P</w:t>
      </w:r>
      <w:r w:rsidRPr="00D60923">
        <w:t>odrá</w:t>
      </w:r>
      <w:r>
        <w:t xml:space="preserve"> </w:t>
      </w:r>
      <w:r w:rsidRPr="00D60923">
        <w:t>n</w:t>
      </w:r>
      <w:r>
        <w:t>o</w:t>
      </w:r>
      <w:r w:rsidRPr="00D60923">
        <w:t xml:space="preserve"> hacer viable el 100</w:t>
      </w:r>
      <w:r>
        <w:t xml:space="preserve"> </w:t>
      </w:r>
      <w:r w:rsidRPr="00D60923">
        <w:t>% de un programa electoral propio, pero sin duda, es mucho más eficaz para la ciudadanía vasca</w:t>
      </w:r>
      <w:r>
        <w:t xml:space="preserve"> p</w:t>
      </w:r>
      <w:r w:rsidRPr="00D60923">
        <w:t>actar un presupuesto anual que se adapte a las necesidades, urgencias y prioridades de esa c</w:t>
      </w:r>
      <w:r>
        <w:t>iudadan</w:t>
      </w:r>
      <w:r w:rsidRPr="00D60923">
        <w:t xml:space="preserve">ía que </w:t>
      </w:r>
      <w:r>
        <w:t>p</w:t>
      </w:r>
      <w:r w:rsidRPr="00D60923">
        <w:t>ro</w:t>
      </w:r>
      <w:r>
        <w:t>vocar una prórroga. E</w:t>
      </w:r>
      <w:r w:rsidRPr="00D60923">
        <w:t>s más eficaz posibilitar la consecución de programas y acciones planificadas desde estrategias consensuadas consolidando políticas públicas, impulsando la economía y creando empleo de calidad y profundizando en la cohesión social, que devolver ese presupuesto al cajón, dando lugar a una prórroga presupuestaria</w:t>
      </w:r>
      <w:r>
        <w:t>. E</w:t>
      </w:r>
      <w:r w:rsidRPr="00D60923">
        <w:t>s mucho más eficaz utilizar en servicios públicos los recursos económicos conseguidos gracias a una reforma fiscal que avanzar en p</w:t>
      </w:r>
      <w:r>
        <w:t>r</w:t>
      </w:r>
      <w:r w:rsidRPr="00D60923">
        <w:t xml:space="preserve">ogresividad a no pactar ni los ingresos ni los gastos de un presupuesto. Es mucho más eficaz para la gente contar con más oportunidades de empleo que dejar </w:t>
      </w:r>
      <w:r>
        <w:t>v</w:t>
      </w:r>
      <w:r w:rsidRPr="00D60923">
        <w:t>arado a un país a la espera de que se haga lo que uno y s</w:t>
      </w:r>
      <w:r w:rsidR="00676BEE">
        <w:t>o</w:t>
      </w:r>
      <w:r w:rsidRPr="00D60923">
        <w:t>lo uno quiere</w:t>
      </w:r>
      <w:r>
        <w:t>.</w:t>
      </w:r>
    </w:p>
    <w:p w:rsidR="00E3565C" w:rsidRDefault="00E3565C" w:rsidP="00223F8E">
      <w:pPr>
        <w:pStyle w:val="Texto"/>
      </w:pPr>
    </w:p>
    <w:p w:rsidR="00E3565C" w:rsidRDefault="00E3565C" w:rsidP="00223F8E">
      <w:pPr>
        <w:pStyle w:val="Texto"/>
      </w:pPr>
      <w:r>
        <w:t>E</w:t>
      </w:r>
      <w:r w:rsidRPr="00D60923">
        <w:t>uskal Herria Bildu da muestra</w:t>
      </w:r>
      <w:r>
        <w:t>s</w:t>
      </w:r>
      <w:r w:rsidRPr="00D60923">
        <w:t xml:space="preserve"> una vez más del vértigo ante los hitos importantes</w:t>
      </w:r>
      <w:r>
        <w:t>, vértig</w:t>
      </w:r>
      <w:r w:rsidRPr="00D60923">
        <w:t>o que ya demostró el año pasado cuando sí se atrev</w:t>
      </w:r>
      <w:r>
        <w:t>ió</w:t>
      </w:r>
      <w:r w:rsidRPr="00D60923">
        <w:t xml:space="preserve"> a hablar</w:t>
      </w:r>
      <w:r>
        <w:t>,</w:t>
      </w:r>
      <w:r w:rsidRPr="00D60923">
        <w:t xml:space="preserve"> cuando tuvo la puerta abierta de la sede socialista</w:t>
      </w:r>
      <w:r>
        <w:t>, la</w:t>
      </w:r>
      <w:r w:rsidRPr="00D60923">
        <w:t xml:space="preserve"> primera que se le abrió</w:t>
      </w:r>
      <w:r>
        <w:t>, para que hablá</w:t>
      </w:r>
      <w:r w:rsidRPr="00D60923">
        <w:t>r</w:t>
      </w:r>
      <w:r>
        <w:t>a</w:t>
      </w:r>
      <w:r w:rsidRPr="00D60923">
        <w:t>mos de cómo orientar partidas presupuestarias</w:t>
      </w:r>
      <w:r>
        <w:t>, cuando t</w:t>
      </w:r>
      <w:r w:rsidRPr="00D60923">
        <w:t xml:space="preserve">uvo después al conjunto del Gobierno para llevarlo a la práctica. Y cuando Euskal Herria Bildu </w:t>
      </w:r>
      <w:r>
        <w:t>miró</w:t>
      </w:r>
      <w:r w:rsidRPr="00D60923">
        <w:t xml:space="preserve"> de repente el calendario electoral se ocupó de influir en titulares y se olvidó de influir en la vida de la gente. </w:t>
      </w:r>
    </w:p>
    <w:p w:rsidR="00E3565C" w:rsidRDefault="00E3565C" w:rsidP="00223F8E">
      <w:pPr>
        <w:pStyle w:val="Texto"/>
      </w:pPr>
    </w:p>
    <w:p w:rsidR="00E3565C" w:rsidRDefault="00E3565C" w:rsidP="00223F8E">
      <w:pPr>
        <w:pStyle w:val="Texto"/>
      </w:pPr>
      <w:r w:rsidRPr="00D60923">
        <w:t>El Grupo Socialista no puede más que compartir el diagnóstico de partida de Euskal Herria Bildu</w:t>
      </w:r>
      <w:r>
        <w:t>, l</w:t>
      </w:r>
      <w:r w:rsidRPr="00D60923">
        <w:t>a enorme preocupación por una desigualdad enquistada que necesita de nuevas res</w:t>
      </w:r>
      <w:r>
        <w:t>pu</w:t>
      </w:r>
      <w:r w:rsidRPr="00D60923">
        <w:t>e</w:t>
      </w:r>
      <w:r>
        <w:t>s</w:t>
      </w:r>
      <w:r w:rsidRPr="00D60923">
        <w:t xml:space="preserve">tas, pero lo que no compartimos con ustedes son las posiciones que se adoptan ante las soluciones, como la reforma de la renta de garantía de ingresos, al querer dejarla </w:t>
      </w:r>
      <w:r>
        <w:t>v</w:t>
      </w:r>
      <w:r w:rsidRPr="00D60923">
        <w:t xml:space="preserve">arada en el cajón de los asuntos parlamentarios sin resolver. </w:t>
      </w:r>
    </w:p>
    <w:p w:rsidR="00E3565C" w:rsidRDefault="00E3565C" w:rsidP="00223F8E">
      <w:pPr>
        <w:pStyle w:val="Texto"/>
      </w:pPr>
    </w:p>
    <w:p w:rsidR="00E3565C" w:rsidRDefault="00E3565C" w:rsidP="00223F8E">
      <w:pPr>
        <w:pStyle w:val="Texto"/>
      </w:pPr>
      <w:r w:rsidRPr="00D60923">
        <w:t>Compartimos la preocupación por los grandes riesgos e incertidumbres que nos acechan</w:t>
      </w:r>
      <w:r>
        <w:t>,</w:t>
      </w:r>
      <w:r w:rsidRPr="00D60923">
        <w:t xml:space="preserve"> por el virus totalitario que se expande donde no se ofrecen soluciones</w:t>
      </w:r>
      <w:r>
        <w:t>, p</w:t>
      </w:r>
      <w:r w:rsidRPr="00D60923">
        <w:t>ero n</w:t>
      </w:r>
      <w:r>
        <w:t>u</w:t>
      </w:r>
      <w:r w:rsidRPr="00D60923">
        <w:t>est</w:t>
      </w:r>
      <w:r>
        <w:t>r</w:t>
      </w:r>
      <w:r w:rsidRPr="00D60923">
        <w:t xml:space="preserve">a respuesta a ello desde Euskadi son unos presupuestos </w:t>
      </w:r>
      <w:r w:rsidRPr="00D60923">
        <w:lastRenderedPageBreak/>
        <w:t>para 2020 con los que se actúa directamente. La respuesta no es la república vasca, ustedes ponen las vidas en el centro de la política, no</w:t>
      </w:r>
      <w:r>
        <w:t>,</w:t>
      </w:r>
      <w:r w:rsidRPr="00D60923">
        <w:t xml:space="preserve"> ustedes ponen la patria por encima de las vidas. </w:t>
      </w:r>
    </w:p>
    <w:p w:rsidR="00E3565C" w:rsidRDefault="00E3565C" w:rsidP="00223F8E">
      <w:pPr>
        <w:pStyle w:val="Texto"/>
      </w:pPr>
    </w:p>
    <w:p w:rsidR="00E3565C" w:rsidRDefault="00E3565C" w:rsidP="00223F8E">
      <w:pPr>
        <w:pStyle w:val="Texto"/>
      </w:pPr>
      <w:r w:rsidRPr="00D60923">
        <w:t>Nos hablan de una reforma fiscal, sí, y también lo compartimos</w:t>
      </w:r>
      <w:r>
        <w:t>,</w:t>
      </w:r>
      <w:r w:rsidRPr="00D60923">
        <w:t xml:space="preserve"> y el año que viene volveremos a esa cuestión</w:t>
      </w:r>
      <w:r>
        <w:t>, p</w:t>
      </w:r>
      <w:r w:rsidRPr="00D60923">
        <w:t xml:space="preserve">ero es un </w:t>
      </w:r>
      <w:r>
        <w:t>desiderátum</w:t>
      </w:r>
      <w:r w:rsidRPr="00D60923">
        <w:t xml:space="preserve"> </w:t>
      </w:r>
      <w:r>
        <w:t>que luego n</w:t>
      </w:r>
      <w:r w:rsidRPr="00D60923">
        <w:t>o trasladan ustedes a sus enmiendas parciales. Hablan de subir el salario mínimo y también lo compartimos</w:t>
      </w:r>
      <w:r>
        <w:t>,</w:t>
      </w:r>
      <w:r w:rsidRPr="00D60923">
        <w:t xml:space="preserve"> porque donde se pueda competencialmente se hará</w:t>
      </w:r>
      <w:r>
        <w:t>. Si hay un Gobierno S</w:t>
      </w:r>
      <w:r w:rsidRPr="00D60923">
        <w:t xml:space="preserve">ocialista en España se hará, pero donde no se puede competencialmente, como no ha hecho Bildu cuando ha tenido competencias de </w:t>
      </w:r>
      <w:r>
        <w:t>G</w:t>
      </w:r>
      <w:r w:rsidRPr="00D60923">
        <w:t>obierno, pues no se hace y no se puede hacer</w:t>
      </w:r>
      <w:r>
        <w:t>,</w:t>
      </w:r>
      <w:r w:rsidRPr="00D60923">
        <w:t xml:space="preserve"> ustedes lo saben</w:t>
      </w:r>
      <w:r>
        <w:t>,</w:t>
      </w:r>
      <w:r w:rsidRPr="00D60923">
        <w:t xml:space="preserve"> y por mucho</w:t>
      </w:r>
      <w:r>
        <w:t xml:space="preserve"> insistir y </w:t>
      </w:r>
      <w:r w:rsidRPr="00D60923">
        <w:t>repetir esa cuestión no la van a hacer ustedes posible. Cuando no hay competencias, no hay competencia</w:t>
      </w:r>
      <w:r>
        <w:t>s, señor C</w:t>
      </w:r>
      <w:r w:rsidRPr="00D60923">
        <w:t>asanova</w:t>
      </w:r>
      <w:r>
        <w:t>.</w:t>
      </w:r>
    </w:p>
    <w:p w:rsidR="00E3565C" w:rsidRDefault="00E3565C" w:rsidP="00223F8E">
      <w:pPr>
        <w:pStyle w:val="Texto"/>
      </w:pPr>
    </w:p>
    <w:p w:rsidR="00E3565C" w:rsidRDefault="00E3565C" w:rsidP="00223F8E">
      <w:pPr>
        <w:pStyle w:val="Texto"/>
      </w:pPr>
      <w:r>
        <w:t>H</w:t>
      </w:r>
      <w:r w:rsidRPr="00D60923">
        <w:t>ablan de trabajar contra la precariedad laboral y pasan por alto que desde hace tres años hemos volcado todos los recursos de la inspección de trabajo en esa tarea</w:t>
      </w:r>
      <w:r>
        <w:t>,</w:t>
      </w:r>
      <w:r w:rsidRPr="00D60923">
        <w:t xml:space="preserve"> que más de 13.000 personas han regularizado sus contratos gracias a la acción dirigida por el Departamento de Trabajo. Hablan de medidas para </w:t>
      </w:r>
      <w:r>
        <w:t>un</w:t>
      </w:r>
      <w:r w:rsidRPr="00D60923">
        <w:t>a transición ecológica ante la emergencia climática y lo compa</w:t>
      </w:r>
      <w:r>
        <w:t>rtimos, está en el programa de G</w:t>
      </w:r>
      <w:r w:rsidRPr="00D60923">
        <w:t xml:space="preserve">obierno, está en la dirección del departamento del señor Arriola, entre otros. </w:t>
      </w:r>
    </w:p>
    <w:p w:rsidR="00E3565C" w:rsidRDefault="00E3565C" w:rsidP="00223F8E">
      <w:pPr>
        <w:pStyle w:val="Texto"/>
      </w:pPr>
    </w:p>
    <w:p w:rsidR="00E3565C" w:rsidRDefault="00E3565C" w:rsidP="00223F8E">
      <w:pPr>
        <w:pStyle w:val="Texto"/>
      </w:pPr>
      <w:r w:rsidRPr="00D60923">
        <w:t xml:space="preserve">Lo que es difícil de entender es que </w:t>
      </w:r>
      <w:r w:rsidR="00676BEE">
        <w:t>e</w:t>
      </w:r>
      <w:r w:rsidRPr="00D60923">
        <w:t>ste sea un argumento para devolver los presupuestos</w:t>
      </w:r>
      <w:r>
        <w:t>,</w:t>
      </w:r>
      <w:r w:rsidRPr="00D60923">
        <w:t xml:space="preserve"> cuando el camino normativo para hacerlo p</w:t>
      </w:r>
      <w:r>
        <w:t>osible está ya en marcha y sus enmiendas</w:t>
      </w:r>
      <w:r w:rsidRPr="00D60923">
        <w:t xml:space="preserve"> parciales quedan además muy lejos cuantitativamente de av</w:t>
      </w:r>
      <w:r>
        <w:t>alar su enmienda a la totalidad. Ha</w:t>
      </w:r>
      <w:r w:rsidRPr="00D60923">
        <w:t>blan de arraigo de empresas</w:t>
      </w:r>
      <w:r w:rsidR="00EB3DAA">
        <w:t>.</w:t>
      </w:r>
      <w:r w:rsidRPr="00D60923">
        <w:t xml:space="preserve"> </w:t>
      </w:r>
      <w:r w:rsidR="00EB3DAA">
        <w:t>Y</w:t>
      </w:r>
      <w:r w:rsidRPr="00D60923">
        <w:t xml:space="preserve"> tenemos un recorrido y</w:t>
      </w:r>
      <w:r>
        <w:t>a</w:t>
      </w:r>
      <w:r w:rsidRPr="00D60923">
        <w:t xml:space="preserve"> compartido, se</w:t>
      </w:r>
      <w:r>
        <w:t>ñor Casanova, con el diseño de F</w:t>
      </w:r>
      <w:r w:rsidRPr="00D60923">
        <w:t>inkatu</w:t>
      </w:r>
      <w:r>
        <w:t>z. H</w:t>
      </w:r>
      <w:r w:rsidR="00EB3DAA">
        <w:t>ablan del </w:t>
      </w:r>
      <w:r w:rsidRPr="00D60923">
        <w:t>3</w:t>
      </w:r>
      <w:r>
        <w:t xml:space="preserve"> </w:t>
      </w:r>
      <w:r w:rsidRPr="00D60923">
        <w:t xml:space="preserve">% del </w:t>
      </w:r>
      <w:r>
        <w:t>Producto Interior B</w:t>
      </w:r>
      <w:r w:rsidRPr="00D60923">
        <w:t>ruto para invertir en innovación</w:t>
      </w:r>
      <w:r>
        <w:t>…</w:t>
      </w:r>
    </w:p>
    <w:p w:rsidR="00E3565C" w:rsidRDefault="00E3565C" w:rsidP="00223F8E">
      <w:pPr>
        <w:pStyle w:val="Texto"/>
      </w:pPr>
    </w:p>
    <w:p w:rsidR="00E3565C" w:rsidRDefault="00E3565C" w:rsidP="00223F8E">
      <w:pPr>
        <w:pStyle w:val="Texto"/>
      </w:pPr>
      <w:r>
        <w:t>(23. zintaren amaiera)</w:t>
      </w:r>
    </w:p>
    <w:p w:rsidR="00555E52" w:rsidRPr="001618F8" w:rsidRDefault="00555E52" w:rsidP="00E21C89">
      <w:pPr>
        <w:pStyle w:val="Texto"/>
        <w:rPr>
          <w:lang w:val="eu-ES"/>
        </w:rPr>
      </w:pPr>
      <w:r w:rsidRPr="001618F8">
        <w:rPr>
          <w:lang w:val="eu-ES"/>
        </w:rPr>
        <w:t>(24. zintaren hasiera)</w:t>
      </w:r>
    </w:p>
    <w:p w:rsidR="00555E52" w:rsidRPr="001618F8" w:rsidRDefault="00555E52" w:rsidP="00E21C89">
      <w:pPr>
        <w:pStyle w:val="Texto"/>
        <w:rPr>
          <w:lang w:val="es-ES"/>
        </w:rPr>
      </w:pPr>
    </w:p>
    <w:p w:rsidR="00555E52" w:rsidRDefault="00555E52" w:rsidP="00E21C89">
      <w:pPr>
        <w:pStyle w:val="Texto"/>
        <w:rPr>
          <w:lang w:val="es-ES"/>
        </w:rPr>
      </w:pPr>
      <w:r w:rsidRPr="001618F8">
        <w:rPr>
          <w:lang w:val="es-ES"/>
        </w:rPr>
        <w:lastRenderedPageBreak/>
        <w:t xml:space="preserve">… </w:t>
      </w:r>
      <w:r>
        <w:rPr>
          <w:lang w:val="es-ES"/>
        </w:rPr>
        <w:t xml:space="preserve">arraigo de empresas. Y tenemos un recorrido ya compartido, </w:t>
      </w:r>
      <w:r w:rsidRPr="001618F8">
        <w:rPr>
          <w:lang w:val="es-ES"/>
        </w:rPr>
        <w:t>señ</w:t>
      </w:r>
      <w:r>
        <w:rPr>
          <w:lang w:val="es-ES"/>
        </w:rPr>
        <w:t>or Casanova, con el diseño de Fi</w:t>
      </w:r>
      <w:r w:rsidRPr="001618F8">
        <w:rPr>
          <w:lang w:val="es-ES"/>
        </w:rPr>
        <w:t>nkatu</w:t>
      </w:r>
      <w:r>
        <w:rPr>
          <w:lang w:val="es-ES"/>
        </w:rPr>
        <w:t>z. H</w:t>
      </w:r>
      <w:r w:rsidRPr="001618F8">
        <w:rPr>
          <w:lang w:val="es-ES"/>
        </w:rPr>
        <w:t>ablan del 3</w:t>
      </w:r>
      <w:r w:rsidR="00EB3DAA">
        <w:rPr>
          <w:lang w:val="es-ES"/>
        </w:rPr>
        <w:t> % del P</w:t>
      </w:r>
      <w:r w:rsidRPr="001618F8">
        <w:rPr>
          <w:lang w:val="es-ES"/>
        </w:rPr>
        <w:t xml:space="preserve">roducto </w:t>
      </w:r>
      <w:r w:rsidR="00EB3DAA">
        <w:rPr>
          <w:lang w:val="es-ES"/>
        </w:rPr>
        <w:t>I</w:t>
      </w:r>
      <w:r w:rsidRPr="001618F8">
        <w:rPr>
          <w:lang w:val="es-ES"/>
        </w:rPr>
        <w:t xml:space="preserve">nterior </w:t>
      </w:r>
      <w:r w:rsidR="00EB3DAA">
        <w:rPr>
          <w:lang w:val="es-ES"/>
        </w:rPr>
        <w:t>B</w:t>
      </w:r>
      <w:r w:rsidRPr="001618F8">
        <w:rPr>
          <w:lang w:val="es-ES"/>
        </w:rPr>
        <w:t>r</w:t>
      </w:r>
      <w:r>
        <w:rPr>
          <w:lang w:val="es-ES"/>
        </w:rPr>
        <w:t xml:space="preserve">uto para invertir en innovación e investigación. Y ese, </w:t>
      </w:r>
      <w:r w:rsidRPr="001618F8">
        <w:rPr>
          <w:lang w:val="es-ES"/>
        </w:rPr>
        <w:t>saben ustedes</w:t>
      </w:r>
      <w:r>
        <w:rPr>
          <w:lang w:val="es-ES"/>
        </w:rPr>
        <w:t>,</w:t>
      </w:r>
      <w:r w:rsidRPr="001618F8">
        <w:rPr>
          <w:lang w:val="es-ES"/>
        </w:rPr>
        <w:t xml:space="preserve"> que es un objetivo que compartimos, pero sabe</w:t>
      </w:r>
      <w:r>
        <w:rPr>
          <w:lang w:val="es-ES"/>
        </w:rPr>
        <w:t>n que eso es imposible conseguirlo de un plum</w:t>
      </w:r>
      <w:r w:rsidRPr="001618F8">
        <w:rPr>
          <w:lang w:val="es-ES"/>
        </w:rPr>
        <w:t>azo. Por eso propusimos los socialistas la pasada legislatura una subida progresiva de al menos el 5</w:t>
      </w:r>
      <w:r w:rsidR="00EB3DAA">
        <w:rPr>
          <w:lang w:val="es-ES"/>
        </w:rPr>
        <w:t> </w:t>
      </w:r>
      <w:r>
        <w:rPr>
          <w:lang w:val="es-ES"/>
        </w:rPr>
        <w:t>% anual. Y</w:t>
      </w:r>
      <w:r w:rsidRPr="001618F8">
        <w:rPr>
          <w:lang w:val="es-ES"/>
        </w:rPr>
        <w:t xml:space="preserve"> Euskal Herria Bildu lo compartió</w:t>
      </w:r>
      <w:r>
        <w:rPr>
          <w:lang w:val="es-ES"/>
        </w:rPr>
        <w:t>. Y</w:t>
      </w:r>
      <w:r w:rsidRPr="001618F8">
        <w:rPr>
          <w:lang w:val="es-ES"/>
        </w:rPr>
        <w:t xml:space="preserve"> por eso es tan difícil de entender que se empeñen</w:t>
      </w:r>
      <w:r>
        <w:rPr>
          <w:lang w:val="es-ES"/>
        </w:rPr>
        <w:t>, año a año, en esas enmiendas. A</w:t>
      </w:r>
      <w:r w:rsidRPr="001618F8">
        <w:rPr>
          <w:lang w:val="es-ES"/>
        </w:rPr>
        <w:t>l final</w:t>
      </w:r>
      <w:r>
        <w:rPr>
          <w:lang w:val="es-ES"/>
        </w:rPr>
        <w:t>, en enmendarse a sí mismos.</w:t>
      </w:r>
    </w:p>
    <w:p w:rsidR="00555E52" w:rsidRDefault="00555E52" w:rsidP="00E21C89">
      <w:pPr>
        <w:pStyle w:val="Texto"/>
        <w:rPr>
          <w:lang w:val="es-ES"/>
        </w:rPr>
      </w:pPr>
    </w:p>
    <w:p w:rsidR="00555E52" w:rsidRDefault="00555E52" w:rsidP="00E21C89">
      <w:pPr>
        <w:pStyle w:val="Texto"/>
        <w:rPr>
          <w:lang w:val="es-ES"/>
        </w:rPr>
      </w:pPr>
      <w:r w:rsidRPr="001618F8">
        <w:rPr>
          <w:lang w:val="es-ES"/>
        </w:rPr>
        <w:t>Pero</w:t>
      </w:r>
      <w:r>
        <w:rPr>
          <w:lang w:val="es-ES"/>
        </w:rPr>
        <w:t>, en fin, t</w:t>
      </w:r>
      <w:r w:rsidRPr="001618F8">
        <w:rPr>
          <w:lang w:val="es-ES"/>
        </w:rPr>
        <w:t>engo la sensación de que ante ustedes es un esfuerzo bastante baldío intentar</w:t>
      </w:r>
      <w:r>
        <w:rPr>
          <w:lang w:val="es-ES"/>
        </w:rPr>
        <w:t xml:space="preserve"> argumentar presupuestariamente</w:t>
      </w:r>
      <w:r w:rsidRPr="001618F8">
        <w:rPr>
          <w:lang w:val="es-ES"/>
        </w:rPr>
        <w:t xml:space="preserve"> por</w:t>
      </w:r>
      <w:r>
        <w:rPr>
          <w:lang w:val="es-ES"/>
        </w:rPr>
        <w:t xml:space="preserve"> qué</w:t>
      </w:r>
      <w:r w:rsidRPr="001618F8">
        <w:rPr>
          <w:lang w:val="es-ES"/>
        </w:rPr>
        <w:t xml:space="preserve"> estas cuentas de se</w:t>
      </w:r>
      <w:r>
        <w:rPr>
          <w:lang w:val="es-ES"/>
        </w:rPr>
        <w:t>guir adelante. Es</w:t>
      </w:r>
      <w:r w:rsidRPr="001618F8">
        <w:rPr>
          <w:lang w:val="es-ES"/>
        </w:rPr>
        <w:t xml:space="preserve"> una sensación que no se puede evitar cuando la enmienda a la totalidad se sostiene fuera de nuestro ámbito competencial o</w:t>
      </w:r>
      <w:r>
        <w:rPr>
          <w:lang w:val="es-ES"/>
        </w:rPr>
        <w:t xml:space="preserve">, al menos, </w:t>
      </w:r>
      <w:r w:rsidRPr="001618F8">
        <w:rPr>
          <w:lang w:val="es-ES"/>
        </w:rPr>
        <w:t>sobre la reivindicación de la independencia, como es el caso. Lo que tenemos claro los socialistas es q</w:t>
      </w:r>
      <w:r>
        <w:rPr>
          <w:lang w:val="es-ES"/>
        </w:rPr>
        <w:t xml:space="preserve">ue, </w:t>
      </w:r>
      <w:r w:rsidRPr="001618F8">
        <w:rPr>
          <w:lang w:val="es-ES"/>
        </w:rPr>
        <w:t>cuando votemos y rechacemos las enmiendas de totalidad a los presupues</w:t>
      </w:r>
      <w:r>
        <w:rPr>
          <w:lang w:val="es-ES"/>
        </w:rPr>
        <w:t>tos para 2020, podremos decirle a</w:t>
      </w:r>
      <w:r w:rsidRPr="001618F8">
        <w:rPr>
          <w:lang w:val="es-ES"/>
        </w:rPr>
        <w:t xml:space="preserve"> la ciudadanía que van a contar con unos presupuestos que sostienen nuestros servicios públicos y nuest</w:t>
      </w:r>
      <w:r>
        <w:rPr>
          <w:lang w:val="es-ES"/>
        </w:rPr>
        <w:t>ro modelo de protección social; q</w:t>
      </w:r>
      <w:r w:rsidRPr="001618F8">
        <w:rPr>
          <w:lang w:val="es-ES"/>
        </w:rPr>
        <w:t>ue sostienen los planes de empleo que ya dise</w:t>
      </w:r>
      <w:r>
        <w:rPr>
          <w:lang w:val="es-ES"/>
        </w:rPr>
        <w:t>ñamos para toda la legislatura; q</w:t>
      </w:r>
      <w:r w:rsidRPr="001618F8">
        <w:rPr>
          <w:lang w:val="es-ES"/>
        </w:rPr>
        <w:t xml:space="preserve">ue se </w:t>
      </w:r>
      <w:r>
        <w:rPr>
          <w:lang w:val="es-ES"/>
        </w:rPr>
        <w:t xml:space="preserve">atienden los retos climáticos, y </w:t>
      </w:r>
      <w:r w:rsidRPr="001618F8">
        <w:rPr>
          <w:lang w:val="es-ES"/>
        </w:rPr>
        <w:t>que se consigue que la igualdad</w:t>
      </w:r>
      <w:r>
        <w:rPr>
          <w:lang w:val="es-ES"/>
        </w:rPr>
        <w:t xml:space="preserve"> atraviese todas las políticas. Cuando pase este trámite </w:t>
      </w:r>
      <w:r w:rsidRPr="001618F8">
        <w:rPr>
          <w:lang w:val="es-ES"/>
        </w:rPr>
        <w:t>para las últimas cuentas de esta legislatura, los socialistas podrem</w:t>
      </w:r>
      <w:r>
        <w:rPr>
          <w:lang w:val="es-ES"/>
        </w:rPr>
        <w:t>os decir a la ciudadanía que</w:t>
      </w:r>
      <w:r w:rsidRPr="001618F8">
        <w:rPr>
          <w:lang w:val="es-ES"/>
        </w:rPr>
        <w:t xml:space="preserve"> ha merecido la pena implicarse sin complejos en la gobernabilidad de Euskadi para ofrecer</w:t>
      </w:r>
      <w:r>
        <w:rPr>
          <w:lang w:val="es-ES"/>
        </w:rPr>
        <w:t>l</w:t>
      </w:r>
      <w:r w:rsidRPr="001618F8">
        <w:rPr>
          <w:lang w:val="es-ES"/>
        </w:rPr>
        <w:t>es</w:t>
      </w:r>
      <w:r>
        <w:rPr>
          <w:lang w:val="es-ES"/>
        </w:rPr>
        <w:t xml:space="preserve"> la estabilidad que necesitaban. Y</w:t>
      </w:r>
      <w:r w:rsidRPr="001618F8">
        <w:rPr>
          <w:lang w:val="es-ES"/>
        </w:rPr>
        <w:t xml:space="preserve"> que</w:t>
      </w:r>
      <w:r>
        <w:rPr>
          <w:lang w:val="es-ES"/>
        </w:rPr>
        <w:t xml:space="preserve">, a pesar de los malos augurios, </w:t>
      </w:r>
      <w:r w:rsidRPr="001618F8">
        <w:rPr>
          <w:lang w:val="es-ES"/>
        </w:rPr>
        <w:t>lanzados hace tres años, todas las debilidades y calamidades anunciadas han quedado borradas</w:t>
      </w:r>
      <w:r>
        <w:rPr>
          <w:lang w:val="es-ES"/>
        </w:rPr>
        <w:t xml:space="preserve"> por la realidad de los hechos.</w:t>
      </w:r>
    </w:p>
    <w:p w:rsidR="00555E52" w:rsidRDefault="00555E52" w:rsidP="00E21C89">
      <w:pPr>
        <w:pStyle w:val="Texto"/>
        <w:rPr>
          <w:lang w:val="es-ES"/>
        </w:rPr>
      </w:pPr>
    </w:p>
    <w:p w:rsidR="00555E52" w:rsidRDefault="00555E52" w:rsidP="00E21C89">
      <w:pPr>
        <w:pStyle w:val="Texto"/>
        <w:rPr>
          <w:lang w:val="es-ES"/>
        </w:rPr>
      </w:pPr>
      <w:r w:rsidRPr="001618F8">
        <w:rPr>
          <w:lang w:val="es-ES"/>
        </w:rPr>
        <w:t>Y la realidad es que las vascas</w:t>
      </w:r>
      <w:r>
        <w:rPr>
          <w:lang w:val="es-ES"/>
        </w:rPr>
        <w:t>,</w:t>
      </w:r>
      <w:r w:rsidRPr="001618F8">
        <w:rPr>
          <w:lang w:val="es-ES"/>
        </w:rPr>
        <w:t xml:space="preserve"> que los vascos</w:t>
      </w:r>
      <w:r>
        <w:rPr>
          <w:lang w:val="es-ES"/>
        </w:rPr>
        <w:t xml:space="preserve">, estamos hoy mejor pertrechados </w:t>
      </w:r>
      <w:r w:rsidRPr="001618F8">
        <w:rPr>
          <w:lang w:val="es-ES"/>
        </w:rPr>
        <w:t>para a</w:t>
      </w:r>
      <w:r>
        <w:rPr>
          <w:lang w:val="es-ES"/>
        </w:rPr>
        <w:t>frontar cualquier incertidumbre. Y,</w:t>
      </w:r>
      <w:r w:rsidRPr="001618F8">
        <w:rPr>
          <w:lang w:val="es-ES"/>
        </w:rPr>
        <w:t xml:space="preserve"> por eso</w:t>
      </w:r>
      <w:r>
        <w:rPr>
          <w:lang w:val="es-ES"/>
        </w:rPr>
        <w:t>,</w:t>
      </w:r>
      <w:r w:rsidRPr="001618F8">
        <w:rPr>
          <w:lang w:val="es-ES"/>
        </w:rPr>
        <w:t xml:space="preserve"> vamos a votar en contra de la enmienda a la totalidad que ha presenta</w:t>
      </w:r>
      <w:r>
        <w:rPr>
          <w:lang w:val="es-ES"/>
        </w:rPr>
        <w:t xml:space="preserve">do Euskal Herria </w:t>
      </w:r>
      <w:r w:rsidRPr="001618F8">
        <w:rPr>
          <w:lang w:val="es-ES"/>
        </w:rPr>
        <w:t>Bil</w:t>
      </w:r>
      <w:r>
        <w:rPr>
          <w:lang w:val="es-ES"/>
        </w:rPr>
        <w:t>du</w:t>
      </w:r>
      <w:r w:rsidRPr="001618F8">
        <w:rPr>
          <w:lang w:val="es-ES"/>
        </w:rPr>
        <w:t>.</w:t>
      </w:r>
    </w:p>
    <w:p w:rsidR="00555E52" w:rsidRDefault="00555E52" w:rsidP="00E21C89">
      <w:pPr>
        <w:pStyle w:val="Texto"/>
        <w:rPr>
          <w:lang w:val="es-ES"/>
        </w:rPr>
      </w:pPr>
    </w:p>
    <w:p w:rsidR="00555E52" w:rsidRDefault="00555E52" w:rsidP="00E21C89">
      <w:pPr>
        <w:pStyle w:val="Texto"/>
        <w:rPr>
          <w:lang w:val="es-ES"/>
        </w:rPr>
      </w:pPr>
      <w:r w:rsidRPr="001618F8">
        <w:rPr>
          <w:lang w:val="es-ES"/>
        </w:rPr>
        <w:t>Gracias</w:t>
      </w:r>
      <w:r>
        <w:rPr>
          <w:lang w:val="es-ES"/>
        </w:rPr>
        <w:t>.</w:t>
      </w:r>
    </w:p>
    <w:p w:rsidR="00555E52" w:rsidRDefault="00555E52" w:rsidP="00E21C89">
      <w:pPr>
        <w:pStyle w:val="Texto"/>
        <w:rPr>
          <w:lang w:val="es-ES"/>
        </w:rPr>
      </w:pPr>
    </w:p>
    <w:p w:rsidR="00555E52" w:rsidRPr="00191357" w:rsidRDefault="00555E52" w:rsidP="00E21C89">
      <w:pPr>
        <w:pStyle w:val="Texto"/>
        <w:rPr>
          <w:lang w:val="eu-ES"/>
        </w:rPr>
      </w:pPr>
    </w:p>
    <w:p w:rsidR="00555E52" w:rsidRPr="00191357" w:rsidRDefault="00555E52" w:rsidP="00E21C89">
      <w:pPr>
        <w:pStyle w:val="Texto"/>
        <w:rPr>
          <w:lang w:val="eu-ES"/>
        </w:rPr>
      </w:pPr>
      <w:r w:rsidRPr="00191357">
        <w:rPr>
          <w:rFonts w:ascii="Futura Md BT" w:hAnsi="Futura Md BT"/>
          <w:lang w:val="eu-ES"/>
        </w:rPr>
        <w:t xml:space="preserve">LEHENDAKARIAK: </w:t>
      </w:r>
      <w:r w:rsidRPr="00191357">
        <w:rPr>
          <w:lang w:val="eu-ES"/>
        </w:rPr>
        <w:t>Eskerrik asko, Corcuera andrea. Arruabarrena jauna, Euzko Abertzaleak, zurea da hitza.</w:t>
      </w:r>
    </w:p>
    <w:p w:rsidR="00555E52" w:rsidRPr="00191357" w:rsidRDefault="00555E52" w:rsidP="00E21C89">
      <w:pPr>
        <w:pStyle w:val="Texto"/>
        <w:rPr>
          <w:lang w:val="eu-ES"/>
        </w:rPr>
      </w:pPr>
    </w:p>
    <w:p w:rsidR="00555E52" w:rsidRPr="00191357" w:rsidRDefault="00555E52" w:rsidP="00E21C89">
      <w:pPr>
        <w:pStyle w:val="Texto"/>
        <w:rPr>
          <w:lang w:val="eu-ES"/>
        </w:rPr>
      </w:pPr>
    </w:p>
    <w:p w:rsidR="00555E52" w:rsidRPr="00191357" w:rsidRDefault="00555E52" w:rsidP="00E21C89">
      <w:pPr>
        <w:pStyle w:val="Texto"/>
        <w:rPr>
          <w:lang w:val="eu-ES"/>
        </w:rPr>
      </w:pPr>
      <w:r w:rsidRPr="00191357">
        <w:rPr>
          <w:rFonts w:ascii="Futura Md BT" w:hAnsi="Futura Md BT"/>
          <w:lang w:val="eu-ES"/>
        </w:rPr>
        <w:t xml:space="preserve">ARRUABARRENA AZPITARTE </w:t>
      </w:r>
      <w:r w:rsidRPr="00191357">
        <w:rPr>
          <w:lang w:val="eu-ES"/>
        </w:rPr>
        <w:t>jaunak: Eskerrik asko berriz, legebiltzarburu andrea.</w:t>
      </w:r>
    </w:p>
    <w:p w:rsidR="00555E52" w:rsidRDefault="00555E52" w:rsidP="00E21C89">
      <w:pPr>
        <w:pStyle w:val="Texto"/>
        <w:rPr>
          <w:lang w:val="es-ES"/>
        </w:rPr>
      </w:pPr>
    </w:p>
    <w:p w:rsidR="00555E52" w:rsidRDefault="00555E52" w:rsidP="00E21C89">
      <w:pPr>
        <w:pStyle w:val="Texto"/>
        <w:rPr>
          <w:lang w:val="es-ES"/>
        </w:rPr>
      </w:pPr>
      <w:r w:rsidRPr="001618F8">
        <w:rPr>
          <w:lang w:val="es-ES"/>
        </w:rPr>
        <w:t xml:space="preserve">Bueno, señor </w:t>
      </w:r>
      <w:r>
        <w:rPr>
          <w:lang w:val="es-ES"/>
        </w:rPr>
        <w:t>Casano</w:t>
      </w:r>
      <w:r w:rsidRPr="001618F8">
        <w:rPr>
          <w:lang w:val="es-ES"/>
        </w:rPr>
        <w:t>va, nos ha soltado un discurso desde la atal</w:t>
      </w:r>
      <w:r>
        <w:rPr>
          <w:lang w:val="es-ES"/>
        </w:rPr>
        <w:t xml:space="preserve">aya del observador privilegiado, </w:t>
      </w:r>
      <w:r w:rsidRPr="001618F8">
        <w:rPr>
          <w:lang w:val="es-ES"/>
        </w:rPr>
        <w:t>trufado</w:t>
      </w:r>
      <w:r>
        <w:rPr>
          <w:lang w:val="es-ES"/>
        </w:rPr>
        <w:t xml:space="preserve"> de palabras grandilocuentes: he apuntado por aquí prospectiva, </w:t>
      </w:r>
      <w:r w:rsidRPr="001618F8">
        <w:rPr>
          <w:lang w:val="es-ES"/>
        </w:rPr>
        <w:t>cat</w:t>
      </w:r>
      <w:r>
        <w:rPr>
          <w:lang w:val="es-ES"/>
        </w:rPr>
        <w:t>a</w:t>
      </w:r>
      <w:r w:rsidRPr="001618F8">
        <w:rPr>
          <w:lang w:val="es-ES"/>
        </w:rPr>
        <w:t>rsis</w:t>
      </w:r>
      <w:r>
        <w:rPr>
          <w:lang w:val="es-ES"/>
        </w:rPr>
        <w:t>,</w:t>
      </w:r>
      <w:r w:rsidRPr="001618F8">
        <w:rPr>
          <w:lang w:val="es-ES"/>
        </w:rPr>
        <w:t xml:space="preserve"> para</w:t>
      </w:r>
      <w:r>
        <w:rPr>
          <w:lang w:val="es-ES"/>
        </w:rPr>
        <w:t>d</w:t>
      </w:r>
      <w:r w:rsidRPr="001618F8">
        <w:rPr>
          <w:lang w:val="es-ES"/>
        </w:rPr>
        <w:t>ig</w:t>
      </w:r>
      <w:r>
        <w:rPr>
          <w:lang w:val="es-ES"/>
        </w:rPr>
        <w:t>ma, liderazgo histórico, dogma neoliberal… P</w:t>
      </w:r>
      <w:r w:rsidRPr="001618F8">
        <w:rPr>
          <w:lang w:val="es-ES"/>
        </w:rPr>
        <w:t>ero</w:t>
      </w:r>
      <w:r>
        <w:rPr>
          <w:lang w:val="es-ES"/>
        </w:rPr>
        <w:t>, el poso</w:t>
      </w:r>
      <w:r w:rsidRPr="001618F8">
        <w:rPr>
          <w:lang w:val="es-ES"/>
        </w:rPr>
        <w:t xml:space="preserve"> que queda </w:t>
      </w:r>
      <w:r>
        <w:rPr>
          <w:lang w:val="es-ES"/>
        </w:rPr>
        <w:t xml:space="preserve">es </w:t>
      </w:r>
      <w:r w:rsidRPr="001618F8">
        <w:rPr>
          <w:lang w:val="es-ES"/>
        </w:rPr>
        <w:t>que sigue estando una izquierda abertzale sin madurar al frente</w:t>
      </w:r>
      <w:r>
        <w:rPr>
          <w:lang w:val="es-ES"/>
        </w:rPr>
        <w:t xml:space="preserve">… sí, sí… al frente de la </w:t>
      </w:r>
      <w:r w:rsidRPr="001618F8">
        <w:rPr>
          <w:lang w:val="es-ES"/>
        </w:rPr>
        <w:t xml:space="preserve">oposición en </w:t>
      </w:r>
      <w:r>
        <w:rPr>
          <w:lang w:val="es-ES"/>
        </w:rPr>
        <w:t>Euskadi.</w:t>
      </w:r>
    </w:p>
    <w:p w:rsidR="00555E52" w:rsidRDefault="00555E52" w:rsidP="00E21C89">
      <w:pPr>
        <w:pStyle w:val="Texto"/>
        <w:rPr>
          <w:lang w:val="es-ES"/>
        </w:rPr>
      </w:pPr>
    </w:p>
    <w:p w:rsidR="00555E52" w:rsidRDefault="00555E52" w:rsidP="00E21C89">
      <w:pPr>
        <w:pStyle w:val="Texto"/>
        <w:rPr>
          <w:lang w:val="es-ES"/>
        </w:rPr>
      </w:pPr>
      <w:r w:rsidRPr="001618F8">
        <w:rPr>
          <w:lang w:val="es-ES"/>
        </w:rPr>
        <w:t>Lo que ha hecho ha sido recopilar todos los lemas que puebl</w:t>
      </w:r>
      <w:r>
        <w:rPr>
          <w:lang w:val="es-ES"/>
        </w:rPr>
        <w:t xml:space="preserve">an las pancartas de Euskadi. Y las </w:t>
      </w:r>
      <w:r w:rsidRPr="001618F8">
        <w:rPr>
          <w:lang w:val="es-ES"/>
        </w:rPr>
        <w:t>han traído</w:t>
      </w:r>
      <w:r>
        <w:rPr>
          <w:lang w:val="es-ES"/>
        </w:rPr>
        <w:t xml:space="preserve"> aquí, p</w:t>
      </w:r>
      <w:r w:rsidRPr="001618F8">
        <w:rPr>
          <w:lang w:val="es-ES"/>
        </w:rPr>
        <w:t xml:space="preserve">ero a modo de </w:t>
      </w:r>
      <w:r>
        <w:rPr>
          <w:lang w:val="es-ES"/>
        </w:rPr>
        <w:t xml:space="preserve">lemas. </w:t>
      </w:r>
      <w:r w:rsidRPr="001618F8">
        <w:rPr>
          <w:lang w:val="es-ES"/>
        </w:rPr>
        <w:t>Lo cierto es que este año no han tenid</w:t>
      </w:r>
      <w:r>
        <w:rPr>
          <w:lang w:val="es-ES"/>
        </w:rPr>
        <w:t>o ninguna voluntad de acuerdo. Y tiene que ser frustrante, ¿no?, encarar,</w:t>
      </w:r>
      <w:r w:rsidRPr="001618F8">
        <w:rPr>
          <w:lang w:val="es-ES"/>
        </w:rPr>
        <w:t xml:space="preserve"> para alguien que</w:t>
      </w:r>
      <w:r>
        <w:rPr>
          <w:lang w:val="es-ES"/>
        </w:rPr>
        <w:t>,</w:t>
      </w:r>
      <w:r w:rsidRPr="001618F8">
        <w:rPr>
          <w:lang w:val="es-ES"/>
        </w:rPr>
        <w:t xml:space="preserve"> posibleme</w:t>
      </w:r>
      <w:r>
        <w:rPr>
          <w:lang w:val="es-ES"/>
        </w:rPr>
        <w:t>nte, sea posibilista, como usted, una negociación presupuestaria, y</w:t>
      </w:r>
      <w:r w:rsidRPr="001618F8">
        <w:rPr>
          <w:lang w:val="es-ES"/>
        </w:rPr>
        <w:t xml:space="preserve"> decir</w:t>
      </w:r>
      <w:r>
        <w:rPr>
          <w:lang w:val="es-ES"/>
        </w:rPr>
        <w:t>: “B</w:t>
      </w:r>
      <w:r w:rsidRPr="001618F8">
        <w:rPr>
          <w:lang w:val="es-ES"/>
        </w:rPr>
        <w:t>ueno</w:t>
      </w:r>
      <w:r>
        <w:rPr>
          <w:lang w:val="es-ES"/>
        </w:rPr>
        <w:t>,</w:t>
      </w:r>
      <w:r w:rsidRPr="001618F8">
        <w:rPr>
          <w:lang w:val="es-ES"/>
        </w:rPr>
        <w:t xml:space="preserve"> </w:t>
      </w:r>
      <w:r>
        <w:rPr>
          <w:lang w:val="es-ES"/>
        </w:rPr>
        <w:t>¿</w:t>
      </w:r>
      <w:r w:rsidRPr="001618F8">
        <w:rPr>
          <w:lang w:val="es-ES"/>
        </w:rPr>
        <w:t>c</w:t>
      </w:r>
      <w:r>
        <w:rPr>
          <w:lang w:val="es-ES"/>
        </w:rPr>
        <w:t>ó</w:t>
      </w:r>
      <w:r w:rsidRPr="001618F8">
        <w:rPr>
          <w:lang w:val="es-ES"/>
        </w:rPr>
        <w:t>mo le decimos que no al Gobierno</w:t>
      </w:r>
      <w:r>
        <w:rPr>
          <w:lang w:val="es-ES"/>
        </w:rPr>
        <w:t>? ¿Có</w:t>
      </w:r>
      <w:r w:rsidRPr="001618F8">
        <w:rPr>
          <w:lang w:val="es-ES"/>
        </w:rPr>
        <w:t>mo le</w:t>
      </w:r>
      <w:r>
        <w:rPr>
          <w:lang w:val="es-ES"/>
        </w:rPr>
        <w:t xml:space="preserve"> deci</w:t>
      </w:r>
      <w:r w:rsidRPr="001618F8">
        <w:rPr>
          <w:lang w:val="es-ES"/>
        </w:rPr>
        <w:t>mos que no al Gobierno este año sin que suene repetitivo</w:t>
      </w:r>
      <w:r>
        <w:rPr>
          <w:lang w:val="es-ES"/>
        </w:rPr>
        <w:t>?”. Es</w:t>
      </w:r>
      <w:r w:rsidRPr="001618F8">
        <w:rPr>
          <w:lang w:val="es-ES"/>
        </w:rPr>
        <w:t>te año pasado lo tuvieron un poqui</w:t>
      </w:r>
      <w:r>
        <w:rPr>
          <w:lang w:val="es-ES"/>
        </w:rPr>
        <w:t>tín</w:t>
      </w:r>
      <w:r w:rsidRPr="001618F8">
        <w:rPr>
          <w:lang w:val="es-ES"/>
        </w:rPr>
        <w:t xml:space="preserve"> más difícil</w:t>
      </w:r>
      <w:r>
        <w:rPr>
          <w:lang w:val="es-ES"/>
        </w:rPr>
        <w:t xml:space="preserve">; </w:t>
      </w:r>
      <w:r w:rsidRPr="001618F8">
        <w:rPr>
          <w:lang w:val="es-ES"/>
        </w:rPr>
        <w:t>aguantaron un poc</w:t>
      </w:r>
      <w:r>
        <w:rPr>
          <w:lang w:val="es-ES"/>
        </w:rPr>
        <w:t>o más de la mesa de negociación p</w:t>
      </w:r>
      <w:r w:rsidRPr="001618F8">
        <w:rPr>
          <w:lang w:val="es-ES"/>
        </w:rPr>
        <w:t>orque</w:t>
      </w:r>
      <w:r>
        <w:rPr>
          <w:lang w:val="es-ES"/>
        </w:rPr>
        <w:t xml:space="preserve">, en aquel punto, </w:t>
      </w:r>
      <w:r w:rsidRPr="001618F8">
        <w:rPr>
          <w:lang w:val="es-ES"/>
        </w:rPr>
        <w:t xml:space="preserve">el </w:t>
      </w:r>
      <w:r>
        <w:rPr>
          <w:lang w:val="es-ES"/>
        </w:rPr>
        <w:t>P</w:t>
      </w:r>
      <w:r w:rsidRPr="001618F8">
        <w:rPr>
          <w:lang w:val="es-ES"/>
        </w:rPr>
        <w:t xml:space="preserve">artido </w:t>
      </w:r>
      <w:r>
        <w:rPr>
          <w:lang w:val="es-ES"/>
        </w:rPr>
        <w:t>Po</w:t>
      </w:r>
      <w:r w:rsidRPr="001618F8">
        <w:rPr>
          <w:lang w:val="es-ES"/>
        </w:rPr>
        <w:t xml:space="preserve">pular y </w:t>
      </w:r>
      <w:r>
        <w:rPr>
          <w:lang w:val="es-ES"/>
        </w:rPr>
        <w:t xml:space="preserve">Elkarrekin Podemos </w:t>
      </w:r>
      <w:r w:rsidRPr="001618F8">
        <w:rPr>
          <w:lang w:val="es-ES"/>
        </w:rPr>
        <w:t>se salieron antes de la negociación y sintieron un cierto vértigo</w:t>
      </w:r>
      <w:r>
        <w:rPr>
          <w:lang w:val="es-ES"/>
        </w:rPr>
        <w:t>.</w:t>
      </w:r>
      <w:r w:rsidRPr="001618F8">
        <w:rPr>
          <w:lang w:val="es-ES"/>
        </w:rPr>
        <w:t xml:space="preserve"> Un cierto vértigo</w:t>
      </w:r>
      <w:r>
        <w:rPr>
          <w:lang w:val="es-ES"/>
        </w:rPr>
        <w:t xml:space="preserve">, que terminó </w:t>
      </w:r>
      <w:r w:rsidRPr="001618F8">
        <w:rPr>
          <w:lang w:val="es-ES"/>
        </w:rPr>
        <w:t>no quedan</w:t>
      </w:r>
      <w:r>
        <w:rPr>
          <w:lang w:val="es-ES"/>
        </w:rPr>
        <w:t>do en</w:t>
      </w:r>
      <w:r w:rsidRPr="001618F8">
        <w:rPr>
          <w:lang w:val="es-ES"/>
        </w:rPr>
        <w:t xml:space="preserve"> nada</w:t>
      </w:r>
      <w:r>
        <w:rPr>
          <w:lang w:val="es-ES"/>
        </w:rPr>
        <w:t xml:space="preserve"> porque prácticamente</w:t>
      </w:r>
      <w:r w:rsidRPr="001618F8">
        <w:rPr>
          <w:lang w:val="es-ES"/>
        </w:rPr>
        <w:t xml:space="preserve"> u</w:t>
      </w:r>
      <w:r>
        <w:rPr>
          <w:lang w:val="es-ES"/>
        </w:rPr>
        <w:t>nos minutos antes de presentar la enmie</w:t>
      </w:r>
      <w:r w:rsidRPr="001618F8">
        <w:rPr>
          <w:lang w:val="es-ES"/>
        </w:rPr>
        <w:t>nda</w:t>
      </w:r>
      <w:r>
        <w:rPr>
          <w:lang w:val="es-ES"/>
        </w:rPr>
        <w:t>, se retiraron. R</w:t>
      </w:r>
      <w:r w:rsidRPr="001618F8">
        <w:rPr>
          <w:lang w:val="es-ES"/>
        </w:rPr>
        <w:t>etiraron s</w:t>
      </w:r>
      <w:r>
        <w:rPr>
          <w:lang w:val="es-ES"/>
        </w:rPr>
        <w:t xml:space="preserve">u apoyo a los presupuestos, </w:t>
      </w:r>
      <w:r w:rsidRPr="001618F8">
        <w:rPr>
          <w:lang w:val="es-ES"/>
        </w:rPr>
        <w:t xml:space="preserve">y presentaron </w:t>
      </w:r>
      <w:r>
        <w:rPr>
          <w:lang w:val="es-ES"/>
        </w:rPr>
        <w:t>la enmienda</w:t>
      </w:r>
      <w:r w:rsidRPr="001618F8">
        <w:rPr>
          <w:lang w:val="es-ES"/>
        </w:rPr>
        <w:t xml:space="preserve"> a la </w:t>
      </w:r>
      <w:r>
        <w:rPr>
          <w:lang w:val="es-ES"/>
        </w:rPr>
        <w:t>totalidad.</w:t>
      </w:r>
    </w:p>
    <w:p w:rsidR="00555E52" w:rsidRDefault="00555E52" w:rsidP="00E21C89">
      <w:pPr>
        <w:pStyle w:val="Texto"/>
        <w:rPr>
          <w:lang w:val="es-ES"/>
        </w:rPr>
      </w:pPr>
    </w:p>
    <w:p w:rsidR="00555E52" w:rsidRDefault="00555E52" w:rsidP="00E21C89">
      <w:pPr>
        <w:pStyle w:val="Texto"/>
        <w:rPr>
          <w:lang w:val="es-ES"/>
        </w:rPr>
      </w:pPr>
      <w:r w:rsidRPr="001618F8">
        <w:rPr>
          <w:lang w:val="es-ES"/>
        </w:rPr>
        <w:t>No han ten</w:t>
      </w:r>
      <w:r>
        <w:rPr>
          <w:lang w:val="es-ES"/>
        </w:rPr>
        <w:t>ido ninguna voluntad de acuerdo</w:t>
      </w:r>
      <w:r w:rsidRPr="001618F8">
        <w:rPr>
          <w:lang w:val="es-ES"/>
        </w:rPr>
        <w:t xml:space="preserve"> porque</w:t>
      </w:r>
      <w:r>
        <w:rPr>
          <w:lang w:val="es-ES"/>
        </w:rPr>
        <w:t>,</w:t>
      </w:r>
      <w:r w:rsidRPr="001618F8">
        <w:rPr>
          <w:lang w:val="es-ES"/>
        </w:rPr>
        <w:t xml:space="preserve"> de haberla tenido, hubieran retomado la negociación p</w:t>
      </w:r>
      <w:r>
        <w:rPr>
          <w:lang w:val="es-ES"/>
        </w:rPr>
        <w:t xml:space="preserve">resupuestaria del año pasado, donde </w:t>
      </w:r>
      <w:r w:rsidRPr="001618F8">
        <w:rPr>
          <w:lang w:val="es-ES"/>
        </w:rPr>
        <w:t>quedar</w:t>
      </w:r>
      <w:r>
        <w:rPr>
          <w:lang w:val="es-ES"/>
        </w:rPr>
        <w:t xml:space="preserve">on a 40 euros de distancia por perceptor de RGI. Y este año, </w:t>
      </w:r>
      <w:r w:rsidRPr="001618F8">
        <w:rPr>
          <w:lang w:val="es-ES"/>
        </w:rPr>
        <w:t>que tenemos un 3</w:t>
      </w:r>
      <w:r w:rsidR="00EE3CB0">
        <w:rPr>
          <w:lang w:val="es-ES"/>
        </w:rPr>
        <w:t> </w:t>
      </w:r>
      <w:r w:rsidRPr="001618F8">
        <w:rPr>
          <w:lang w:val="es-ES"/>
        </w:rPr>
        <w:t xml:space="preserve">% más de posibilidad </w:t>
      </w:r>
      <w:r>
        <w:rPr>
          <w:lang w:val="es-ES"/>
        </w:rPr>
        <w:t>d</w:t>
      </w:r>
      <w:r w:rsidRPr="001618F8">
        <w:rPr>
          <w:lang w:val="es-ES"/>
        </w:rPr>
        <w:t>e gast</w:t>
      </w:r>
      <w:r>
        <w:rPr>
          <w:lang w:val="es-ES"/>
        </w:rPr>
        <w:t>o en gasto corriente</w:t>
      </w:r>
      <w:r w:rsidRPr="001618F8">
        <w:rPr>
          <w:lang w:val="es-ES"/>
        </w:rPr>
        <w:t xml:space="preserve"> porque </w:t>
      </w:r>
      <w:r>
        <w:rPr>
          <w:lang w:val="es-ES"/>
        </w:rPr>
        <w:t>íb</w:t>
      </w:r>
      <w:r w:rsidRPr="001618F8">
        <w:rPr>
          <w:lang w:val="es-ES"/>
        </w:rPr>
        <w:t>amos a a</w:t>
      </w:r>
      <w:r>
        <w:rPr>
          <w:lang w:val="es-ES"/>
        </w:rPr>
        <w:t>mortizar un poco menos de deuda, p</w:t>
      </w:r>
      <w:r w:rsidRPr="001618F8">
        <w:rPr>
          <w:lang w:val="es-ES"/>
        </w:rPr>
        <w:t>odí</w:t>
      </w:r>
      <w:r>
        <w:rPr>
          <w:lang w:val="es-ES"/>
        </w:rPr>
        <w:t>a haber usted dicho: “Bu</w:t>
      </w:r>
      <w:r w:rsidRPr="001618F8">
        <w:rPr>
          <w:lang w:val="es-ES"/>
        </w:rPr>
        <w:t>eno</w:t>
      </w:r>
      <w:r>
        <w:rPr>
          <w:lang w:val="es-ES"/>
        </w:rPr>
        <w:t>,</w:t>
      </w:r>
      <w:r w:rsidRPr="001618F8">
        <w:rPr>
          <w:lang w:val="es-ES"/>
        </w:rPr>
        <w:t xml:space="preserve"> pues</w:t>
      </w:r>
      <w:r>
        <w:rPr>
          <w:lang w:val="es-ES"/>
        </w:rPr>
        <w:t xml:space="preserve"> </w:t>
      </w:r>
      <w:r>
        <w:rPr>
          <w:lang w:val="es-ES"/>
        </w:rPr>
        <w:lastRenderedPageBreak/>
        <w:t xml:space="preserve">vamos a cubrir esos 40 euros. Y </w:t>
      </w:r>
      <w:r w:rsidRPr="001618F8">
        <w:rPr>
          <w:lang w:val="es-ES"/>
        </w:rPr>
        <w:t>vamos a</w:t>
      </w:r>
      <w:r>
        <w:rPr>
          <w:lang w:val="es-ES"/>
        </w:rPr>
        <w:t xml:space="preserve"> tratar de exprimir al Gobierno, para que </w:t>
      </w:r>
      <w:r w:rsidRPr="001618F8">
        <w:rPr>
          <w:lang w:val="es-ES"/>
        </w:rPr>
        <w:t>alcancemos el acuerdo presupuestario del año pasado</w:t>
      </w:r>
      <w:r>
        <w:rPr>
          <w:lang w:val="es-ES"/>
        </w:rPr>
        <w:t>”. Un acuerdo presupuestario</w:t>
      </w:r>
      <w:r w:rsidRPr="001618F8">
        <w:rPr>
          <w:lang w:val="es-ES"/>
        </w:rPr>
        <w:t xml:space="preserve"> que, en fin, que tampoco es de adalides del buen negociador</w:t>
      </w:r>
      <w:r>
        <w:rPr>
          <w:lang w:val="es-ES"/>
        </w:rPr>
        <w:t>. P</w:t>
      </w:r>
      <w:r w:rsidRPr="001618F8">
        <w:rPr>
          <w:lang w:val="es-ES"/>
        </w:rPr>
        <w:t>orque</w:t>
      </w:r>
      <w:r>
        <w:rPr>
          <w:lang w:val="es-ES"/>
        </w:rPr>
        <w:t>, viendo los números –</w:t>
      </w:r>
      <w:r w:rsidRPr="001618F8">
        <w:rPr>
          <w:lang w:val="es-ES"/>
        </w:rPr>
        <w:t xml:space="preserve">lo digo porque usted ahora </w:t>
      </w:r>
      <w:r>
        <w:rPr>
          <w:lang w:val="es-ES"/>
        </w:rPr>
        <w:t>le achaca a Elkarrekin Podemos de que no han hecho</w:t>
      </w:r>
      <w:r w:rsidRPr="001618F8">
        <w:rPr>
          <w:lang w:val="es-ES"/>
        </w:rPr>
        <w:t xml:space="preserve"> una buena negociación presupuestaria en los 201 millones de euros conseguidos</w:t>
      </w:r>
      <w:r>
        <w:rPr>
          <w:lang w:val="es-ES"/>
        </w:rPr>
        <w:t>–</w:t>
      </w:r>
      <w:r w:rsidRPr="001618F8">
        <w:rPr>
          <w:lang w:val="es-ES"/>
        </w:rPr>
        <w:t xml:space="preserve"> en la </w:t>
      </w:r>
      <w:r>
        <w:rPr>
          <w:lang w:val="es-ES"/>
        </w:rPr>
        <w:t>valoración e</w:t>
      </w:r>
      <w:r w:rsidRPr="001618F8">
        <w:rPr>
          <w:lang w:val="es-ES"/>
        </w:rPr>
        <w:t>conómic</w:t>
      </w:r>
      <w:r>
        <w:rPr>
          <w:lang w:val="es-ES"/>
        </w:rPr>
        <w:t xml:space="preserve">a del acuerdo de la oferta que le hizo a Bildu el Gobierno, que es </w:t>
      </w:r>
      <w:r w:rsidRPr="001618F8">
        <w:rPr>
          <w:lang w:val="es-ES"/>
        </w:rPr>
        <w:t>pública</w:t>
      </w:r>
      <w:r>
        <w:rPr>
          <w:lang w:val="es-ES"/>
        </w:rPr>
        <w:t>,</w:t>
      </w:r>
      <w:r w:rsidRPr="001618F8">
        <w:rPr>
          <w:lang w:val="es-ES"/>
        </w:rPr>
        <w:t xml:space="preserve"> prácticam</w:t>
      </w:r>
      <w:r>
        <w:rPr>
          <w:lang w:val="es-ES"/>
        </w:rPr>
        <w:t>ente (¿un te</w:t>
      </w:r>
      <w:r w:rsidRPr="001618F8">
        <w:rPr>
          <w:lang w:val="es-ES"/>
        </w:rPr>
        <w:t>rcio</w:t>
      </w:r>
      <w:r>
        <w:rPr>
          <w:lang w:val="es-ES"/>
        </w:rPr>
        <w:t>?) de los de los 14</w:t>
      </w:r>
      <w:r w:rsidRPr="001618F8">
        <w:rPr>
          <w:lang w:val="es-ES"/>
        </w:rPr>
        <w:t>2 millones era en inver</w:t>
      </w:r>
      <w:r>
        <w:rPr>
          <w:lang w:val="es-ES"/>
        </w:rPr>
        <w:t>siones sostenibles; e</w:t>
      </w:r>
      <w:r w:rsidRPr="001618F8">
        <w:rPr>
          <w:lang w:val="es-ES"/>
        </w:rPr>
        <w:t>s decir, que solamente se iban a dar</w:t>
      </w:r>
      <w:r>
        <w:rPr>
          <w:lang w:val="es-ES"/>
        </w:rPr>
        <w:t xml:space="preserve"> s</w:t>
      </w:r>
      <w:r w:rsidRPr="001618F8">
        <w:rPr>
          <w:lang w:val="es-ES"/>
        </w:rPr>
        <w:t>i la recaudación iba por encima de lo esperado.</w:t>
      </w:r>
    </w:p>
    <w:p w:rsidR="00555E52" w:rsidRDefault="00555E52" w:rsidP="00E21C89">
      <w:pPr>
        <w:pStyle w:val="Texto"/>
        <w:rPr>
          <w:lang w:val="es-ES"/>
        </w:rPr>
      </w:pPr>
    </w:p>
    <w:p w:rsidR="00555E52" w:rsidRDefault="00555E52" w:rsidP="00E21C89">
      <w:pPr>
        <w:pStyle w:val="Texto"/>
        <w:rPr>
          <w:lang w:val="es-ES"/>
        </w:rPr>
      </w:pPr>
      <w:r w:rsidRPr="001618F8">
        <w:rPr>
          <w:lang w:val="es-ES"/>
        </w:rPr>
        <w:t xml:space="preserve">Por tanto, desde el </w:t>
      </w:r>
      <w:r>
        <w:rPr>
          <w:lang w:val="es-ES"/>
        </w:rPr>
        <w:t xml:space="preserve">“no” </w:t>
      </w:r>
      <w:r w:rsidRPr="001618F8">
        <w:rPr>
          <w:lang w:val="es-ES"/>
        </w:rPr>
        <w:t xml:space="preserve">a los </w:t>
      </w:r>
      <w:r>
        <w:rPr>
          <w:lang w:val="es-ES"/>
        </w:rPr>
        <w:t>p</w:t>
      </w:r>
      <w:r w:rsidRPr="001618F8">
        <w:rPr>
          <w:lang w:val="es-ES"/>
        </w:rPr>
        <w:t>resupuestos</w:t>
      </w:r>
      <w:r>
        <w:rPr>
          <w:lang w:val="es-ES"/>
        </w:rPr>
        <w:t>,</w:t>
      </w:r>
      <w:r w:rsidRPr="001618F8">
        <w:rPr>
          <w:lang w:val="es-ES"/>
        </w:rPr>
        <w:t xml:space="preserve"> ustedes </w:t>
      </w:r>
      <w:r>
        <w:rPr>
          <w:lang w:val="es-ES"/>
        </w:rPr>
        <w:t>han tratado de vestir su “</w:t>
      </w:r>
      <w:r w:rsidRPr="001618F8">
        <w:rPr>
          <w:lang w:val="es-ES"/>
        </w:rPr>
        <w:t>no</w:t>
      </w:r>
      <w:r>
        <w:rPr>
          <w:lang w:val="es-ES"/>
        </w:rPr>
        <w:t xml:space="preserve">” a negociar, a no entrar </w:t>
      </w:r>
      <w:r w:rsidRPr="001618F8">
        <w:rPr>
          <w:lang w:val="es-ES"/>
        </w:rPr>
        <w:t>a una negociación presupuestaria</w:t>
      </w:r>
      <w:r>
        <w:rPr>
          <w:lang w:val="es-ES"/>
        </w:rPr>
        <w:t>,</w:t>
      </w:r>
      <w:r w:rsidRPr="001618F8">
        <w:rPr>
          <w:lang w:val="es-ES"/>
        </w:rPr>
        <w:t xml:space="preserve"> diciendo algo así como que el Gobierno engaña en su marketing, </w:t>
      </w:r>
      <w:r>
        <w:rPr>
          <w:lang w:val="es-ES"/>
        </w:rPr>
        <w:t>¿</w:t>
      </w:r>
      <w:r w:rsidRPr="001618F8">
        <w:rPr>
          <w:lang w:val="es-ES"/>
        </w:rPr>
        <w:t>no</w:t>
      </w:r>
      <w:r>
        <w:rPr>
          <w:lang w:val="es-ES"/>
        </w:rPr>
        <w:t>?; de que le han puesto un celofán morado, verde</w:t>
      </w:r>
      <w:r w:rsidRPr="001618F8">
        <w:rPr>
          <w:lang w:val="es-ES"/>
        </w:rPr>
        <w:t>,</w:t>
      </w:r>
      <w:r>
        <w:rPr>
          <w:lang w:val="es-ES"/>
        </w:rPr>
        <w:t xml:space="preserve"> </w:t>
      </w:r>
      <w:r w:rsidRPr="001618F8">
        <w:rPr>
          <w:lang w:val="es-ES"/>
        </w:rPr>
        <w:t>que han hecho</w:t>
      </w:r>
      <w:r>
        <w:rPr>
          <w:lang w:val="es-ES"/>
        </w:rPr>
        <w:t xml:space="preserve"> </w:t>
      </w:r>
      <w:r w:rsidRPr="00555E52">
        <w:rPr>
          <w:i/>
          <w:lang w:val="es-ES"/>
        </w:rPr>
        <w:t>greenwhashing</w:t>
      </w:r>
      <w:r>
        <w:rPr>
          <w:lang w:val="es-ES"/>
        </w:rPr>
        <w:t>…</w:t>
      </w:r>
      <w:r w:rsidRPr="001618F8">
        <w:rPr>
          <w:lang w:val="es-ES"/>
        </w:rPr>
        <w:t xml:space="preserve"> </w:t>
      </w:r>
      <w:r>
        <w:rPr>
          <w:lang w:val="es-ES"/>
        </w:rPr>
        <w:t xml:space="preserve">haciéndonos </w:t>
      </w:r>
      <w:r w:rsidRPr="001618F8">
        <w:rPr>
          <w:lang w:val="es-ES"/>
        </w:rPr>
        <w:t>creer que ustedes son una especie de aficionado</w:t>
      </w:r>
      <w:r>
        <w:rPr>
          <w:lang w:val="es-ES"/>
        </w:rPr>
        <w:t>s a</w:t>
      </w:r>
      <w:r w:rsidRPr="001618F8">
        <w:rPr>
          <w:lang w:val="es-ES"/>
        </w:rPr>
        <w:t xml:space="preserve"> la política que se informa </w:t>
      </w:r>
      <w:r>
        <w:rPr>
          <w:lang w:val="es-ES"/>
        </w:rPr>
        <w:t>d</w:t>
      </w:r>
      <w:r w:rsidRPr="001618F8">
        <w:rPr>
          <w:lang w:val="es-ES"/>
        </w:rPr>
        <w:t>e la política por los dominical</w:t>
      </w:r>
      <w:r>
        <w:rPr>
          <w:lang w:val="es-ES"/>
        </w:rPr>
        <w:t xml:space="preserve">es </w:t>
      </w:r>
      <w:r w:rsidRPr="00203ADD">
        <w:rPr>
          <w:i/>
          <w:lang w:val="es-ES"/>
        </w:rPr>
        <w:t>Deia</w:t>
      </w:r>
      <w:r>
        <w:rPr>
          <w:lang w:val="es-ES"/>
        </w:rPr>
        <w:t>. Y</w:t>
      </w:r>
      <w:r w:rsidRPr="001618F8">
        <w:rPr>
          <w:lang w:val="es-ES"/>
        </w:rPr>
        <w:t xml:space="preserve"> no</w:t>
      </w:r>
      <w:r>
        <w:rPr>
          <w:lang w:val="es-ES"/>
        </w:rPr>
        <w:t xml:space="preserve">, </w:t>
      </w:r>
      <w:r w:rsidRPr="001618F8">
        <w:rPr>
          <w:lang w:val="es-ES"/>
        </w:rPr>
        <w:t>usted</w:t>
      </w:r>
      <w:r>
        <w:rPr>
          <w:lang w:val="es-ES"/>
        </w:rPr>
        <w:t>es</w:t>
      </w:r>
      <w:r w:rsidRPr="001618F8">
        <w:rPr>
          <w:lang w:val="es-ES"/>
        </w:rPr>
        <w:t xml:space="preserve"> tiene</w:t>
      </w:r>
      <w:r>
        <w:rPr>
          <w:lang w:val="es-ES"/>
        </w:rPr>
        <w:t>n 18 parlamentarios,</w:t>
      </w:r>
      <w:r w:rsidRPr="001618F8">
        <w:rPr>
          <w:lang w:val="es-ES"/>
        </w:rPr>
        <w:t xml:space="preserve"> no sé cuántos asesores</w:t>
      </w:r>
      <w:r>
        <w:rPr>
          <w:lang w:val="es-ES"/>
        </w:rPr>
        <w:t>, para desg</w:t>
      </w:r>
      <w:r w:rsidRPr="001618F8">
        <w:rPr>
          <w:lang w:val="es-ES"/>
        </w:rPr>
        <w:t>a</w:t>
      </w:r>
      <w:r>
        <w:rPr>
          <w:lang w:val="es-ES"/>
        </w:rPr>
        <w:t>ja</w:t>
      </w:r>
      <w:r w:rsidRPr="001618F8">
        <w:rPr>
          <w:lang w:val="es-ES"/>
        </w:rPr>
        <w:t>r cada sección, cada sección del</w:t>
      </w:r>
      <w:r>
        <w:rPr>
          <w:lang w:val="es-ES"/>
        </w:rPr>
        <w:t xml:space="preserve"> presupuesto, y ver hacia dónde van.</w:t>
      </w:r>
    </w:p>
    <w:p w:rsidR="00555E52" w:rsidRDefault="00555E52" w:rsidP="00E21C89">
      <w:pPr>
        <w:pStyle w:val="Texto"/>
        <w:rPr>
          <w:lang w:val="es-ES"/>
        </w:rPr>
      </w:pPr>
    </w:p>
    <w:p w:rsidR="00555E52" w:rsidRPr="00555E52" w:rsidRDefault="00555E52" w:rsidP="00550B47">
      <w:pPr>
        <w:pStyle w:val="Texto"/>
        <w:rPr>
          <w:lang w:val="eu-ES"/>
        </w:rPr>
      </w:pPr>
      <w:r>
        <w:rPr>
          <w:lang w:val="es-ES"/>
        </w:rPr>
        <w:t>Su p</w:t>
      </w:r>
      <w:r w:rsidRPr="001618F8">
        <w:rPr>
          <w:lang w:val="es-ES"/>
        </w:rPr>
        <w:t>ostura en estos presupuestos s</w:t>
      </w:r>
      <w:r>
        <w:rPr>
          <w:lang w:val="es-ES"/>
        </w:rPr>
        <w:t>e describe en tres documentos: l</w:t>
      </w:r>
      <w:r w:rsidRPr="001618F8">
        <w:rPr>
          <w:lang w:val="es-ES"/>
        </w:rPr>
        <w:t>a primera</w:t>
      </w:r>
      <w:r>
        <w:rPr>
          <w:lang w:val="es-ES"/>
        </w:rPr>
        <w:t>,</w:t>
      </w:r>
      <w:r w:rsidRPr="001618F8">
        <w:rPr>
          <w:lang w:val="es-ES"/>
        </w:rPr>
        <w:t xml:space="preserve"> es la que presentó </w:t>
      </w:r>
      <w:r>
        <w:rPr>
          <w:lang w:val="es-ES"/>
        </w:rPr>
        <w:t>ELA: “</w:t>
      </w:r>
      <w:r w:rsidRPr="00203ADD">
        <w:rPr>
          <w:lang w:val="es-ES"/>
        </w:rPr>
        <w:t>Presupuestos vascos del Gobierno Vasco en 2020. Ningún giro a la izquierda</w:t>
      </w:r>
      <w:r>
        <w:rPr>
          <w:lang w:val="es-ES"/>
        </w:rPr>
        <w:t>”</w:t>
      </w:r>
      <w:r w:rsidRPr="00203ADD">
        <w:rPr>
          <w:lang w:val="es-ES"/>
        </w:rPr>
        <w:t>.</w:t>
      </w:r>
      <w:r>
        <w:rPr>
          <w:lang w:val="es-ES"/>
        </w:rPr>
        <w:t xml:space="preserve"> D</w:t>
      </w:r>
      <w:r w:rsidRPr="001618F8">
        <w:rPr>
          <w:lang w:val="es-ES"/>
        </w:rPr>
        <w:t>espués</w:t>
      </w:r>
      <w:r>
        <w:rPr>
          <w:lang w:val="es-ES"/>
        </w:rPr>
        <w:t xml:space="preserve">, está el suyo, </w:t>
      </w:r>
      <w:r w:rsidRPr="00203ADD">
        <w:rPr>
          <w:lang w:val="eu-ES"/>
        </w:rPr>
        <w:t>zuen jarraibideak, 2020ko aurrekontuen inguruan</w:t>
      </w:r>
      <w:r>
        <w:rPr>
          <w:lang w:val="es-ES"/>
        </w:rPr>
        <w:t>. Y después,</w:t>
      </w:r>
      <w:r w:rsidRPr="001618F8">
        <w:rPr>
          <w:lang w:val="es-ES"/>
        </w:rPr>
        <w:t xml:space="preserve"> están sus </w:t>
      </w:r>
      <w:r>
        <w:rPr>
          <w:lang w:val="es-ES"/>
        </w:rPr>
        <w:t>enmiendas. Y</w:t>
      </w:r>
      <w:r w:rsidRPr="001618F8">
        <w:rPr>
          <w:lang w:val="es-ES"/>
        </w:rPr>
        <w:t xml:space="preserve"> lo primero que llama la atención es la enorme distancia que hay entre las directrices y las en</w:t>
      </w:r>
      <w:r>
        <w:rPr>
          <w:lang w:val="es-ES"/>
        </w:rPr>
        <w:t>miendas presentadas; eso q</w:t>
      </w:r>
      <w:r w:rsidRPr="001618F8">
        <w:rPr>
          <w:lang w:val="es-ES"/>
        </w:rPr>
        <w:t>ue</w:t>
      </w:r>
      <w:r>
        <w:rPr>
          <w:lang w:val="es-ES"/>
        </w:rPr>
        <w:t xml:space="preserve"> ustedes critican al Gobierno; eso que dicen ustedes que es pintura verde, morad</w:t>
      </w:r>
      <w:r w:rsidRPr="001618F8">
        <w:rPr>
          <w:lang w:val="es-ES"/>
        </w:rPr>
        <w:t>a, puro marketing</w:t>
      </w:r>
      <w:r>
        <w:rPr>
          <w:lang w:val="es-ES"/>
        </w:rPr>
        <w:t>,</w:t>
      </w:r>
      <w:r w:rsidRPr="001618F8">
        <w:rPr>
          <w:lang w:val="es-ES"/>
        </w:rPr>
        <w:t xml:space="preserve"> es lo</w:t>
      </w:r>
      <w:r>
        <w:rPr>
          <w:lang w:val="es-ES"/>
        </w:rPr>
        <w:t xml:space="preserve"> que se observa en sus enmiendas. Porque, </w:t>
      </w:r>
      <w:r w:rsidRPr="001618F8">
        <w:rPr>
          <w:lang w:val="es-ES"/>
        </w:rPr>
        <w:t>e</w:t>
      </w:r>
      <w:r>
        <w:rPr>
          <w:lang w:val="es-ES"/>
        </w:rPr>
        <w:t>l ejercicio de presentar enmiendas, es una especie de ejercicio del algodón: no</w:t>
      </w:r>
      <w:r w:rsidRPr="001618F8">
        <w:rPr>
          <w:lang w:val="es-ES"/>
        </w:rPr>
        <w:t xml:space="preserve"> engaña, </w:t>
      </w:r>
      <w:r>
        <w:rPr>
          <w:lang w:val="es-ES"/>
        </w:rPr>
        <w:t>¿</w:t>
      </w:r>
      <w:r w:rsidRPr="001618F8">
        <w:rPr>
          <w:lang w:val="es-ES"/>
        </w:rPr>
        <w:t>no</w:t>
      </w:r>
      <w:r>
        <w:rPr>
          <w:lang w:val="es-ES"/>
        </w:rPr>
        <w:t>?</w:t>
      </w:r>
      <w:r w:rsidRPr="001618F8">
        <w:rPr>
          <w:lang w:val="es-ES"/>
        </w:rPr>
        <w:t xml:space="preserve"> Una cosa es la poesía que se ve </w:t>
      </w:r>
      <w:r>
        <w:rPr>
          <w:lang w:val="es-ES"/>
        </w:rPr>
        <w:t xml:space="preserve">en </w:t>
      </w:r>
      <w:r w:rsidRPr="001618F8">
        <w:rPr>
          <w:lang w:val="es-ES"/>
        </w:rPr>
        <w:t xml:space="preserve">sus </w:t>
      </w:r>
      <w:r>
        <w:rPr>
          <w:lang w:val="es-ES"/>
        </w:rPr>
        <w:t xml:space="preserve">directrices, y otra es la prosa. </w:t>
      </w:r>
      <w:r w:rsidRPr="00550B47">
        <w:rPr>
          <w:lang w:val="eu-ES"/>
        </w:rPr>
        <w:t>Eta</w:t>
      </w:r>
      <w:r>
        <w:rPr>
          <w:lang w:val="eu-ES"/>
        </w:rPr>
        <w:t>,</w:t>
      </w:r>
      <w:r w:rsidRPr="00550B47">
        <w:rPr>
          <w:lang w:val="eu-ES"/>
        </w:rPr>
        <w:t xml:space="preserve"> zuek, </w:t>
      </w:r>
      <w:r>
        <w:rPr>
          <w:lang w:val="eu-ES"/>
        </w:rPr>
        <w:t>onak zarete</w:t>
      </w:r>
      <w:r w:rsidRPr="00550B47">
        <w:rPr>
          <w:lang w:val="eu-ES"/>
        </w:rPr>
        <w:t xml:space="preserve"> beti filosofia</w:t>
      </w:r>
      <w:r>
        <w:rPr>
          <w:lang w:val="eu-ES"/>
        </w:rPr>
        <w:t xml:space="preserve">n. Eta, </w:t>
      </w:r>
      <w:r w:rsidRPr="00550B47">
        <w:rPr>
          <w:lang w:val="eu-ES"/>
        </w:rPr>
        <w:t>zuk ere</w:t>
      </w:r>
      <w:r>
        <w:rPr>
          <w:lang w:val="eu-ES"/>
        </w:rPr>
        <w:t>,</w:t>
      </w:r>
      <w:r w:rsidRPr="00550B47">
        <w:rPr>
          <w:lang w:val="eu-ES"/>
        </w:rPr>
        <w:t xml:space="preserve"> filosofia</w:t>
      </w:r>
      <w:r>
        <w:rPr>
          <w:lang w:val="eu-ES"/>
        </w:rPr>
        <w:t>z</w:t>
      </w:r>
      <w:r w:rsidRPr="00550B47">
        <w:rPr>
          <w:lang w:val="eu-ES"/>
        </w:rPr>
        <w:t xml:space="preserve"> asko dakizu, Casa</w:t>
      </w:r>
      <w:r>
        <w:rPr>
          <w:lang w:val="eu-ES"/>
        </w:rPr>
        <w:t>nova jauna. B</w:t>
      </w:r>
      <w:r w:rsidRPr="00550B47">
        <w:rPr>
          <w:lang w:val="eu-ES"/>
        </w:rPr>
        <w:t>aina</w:t>
      </w:r>
      <w:r>
        <w:rPr>
          <w:lang w:val="eu-ES"/>
        </w:rPr>
        <w:t>,</w:t>
      </w:r>
      <w:r w:rsidRPr="00550B47">
        <w:rPr>
          <w:lang w:val="eu-ES"/>
        </w:rPr>
        <w:t xml:space="preserve"> gero</w:t>
      </w:r>
      <w:r>
        <w:rPr>
          <w:lang w:val="eu-ES"/>
        </w:rPr>
        <w:t>,</w:t>
      </w:r>
      <w:r w:rsidRPr="00550B47">
        <w:rPr>
          <w:lang w:val="eu-ES"/>
        </w:rPr>
        <w:t xml:space="preserve"> prosa</w:t>
      </w:r>
      <w:r>
        <w:rPr>
          <w:lang w:val="eu-ES"/>
        </w:rPr>
        <w:t>ra</w:t>
      </w:r>
      <w:r w:rsidRPr="00550B47">
        <w:rPr>
          <w:lang w:val="eu-ES"/>
        </w:rPr>
        <w:t xml:space="preserve"> aldatzerako orduan</w:t>
      </w:r>
      <w:r>
        <w:rPr>
          <w:lang w:val="eu-ES"/>
        </w:rPr>
        <w:t>,</w:t>
      </w:r>
      <w:r w:rsidRPr="00550B47">
        <w:rPr>
          <w:lang w:val="eu-ES"/>
        </w:rPr>
        <w:t xml:space="preserve"> gauzatzerako orduan</w:t>
      </w:r>
      <w:r>
        <w:rPr>
          <w:lang w:val="eu-ES"/>
        </w:rPr>
        <w:t xml:space="preserve">, </w:t>
      </w:r>
      <w:r w:rsidRPr="00550B47">
        <w:rPr>
          <w:lang w:val="eu-ES"/>
        </w:rPr>
        <w:t>hor daukazue zue</w:t>
      </w:r>
      <w:r>
        <w:rPr>
          <w:lang w:val="eu-ES"/>
        </w:rPr>
        <w:t>k</w:t>
      </w:r>
      <w:r w:rsidRPr="00550B47">
        <w:rPr>
          <w:lang w:val="eu-ES"/>
        </w:rPr>
        <w:t xml:space="preserve"> a</w:t>
      </w:r>
      <w:r>
        <w:rPr>
          <w:lang w:val="eu-ES"/>
        </w:rPr>
        <w:t xml:space="preserve">razo nagusia. Eta hori agerian gelditu da, </w:t>
      </w:r>
      <w:r w:rsidRPr="00550B47">
        <w:rPr>
          <w:lang w:val="eu-ES"/>
        </w:rPr>
        <w:t>beste behin, ezta</w:t>
      </w:r>
      <w:r>
        <w:rPr>
          <w:lang w:val="eu-ES"/>
        </w:rPr>
        <w:t>?</w:t>
      </w:r>
      <w:r w:rsidRPr="00550B47">
        <w:rPr>
          <w:lang w:val="eu-ES"/>
        </w:rPr>
        <w:t xml:space="preserve"> Esaten duzue piroteknia eta marketina egit</w:t>
      </w:r>
      <w:r>
        <w:rPr>
          <w:lang w:val="eu-ES"/>
        </w:rPr>
        <w:t>en duela Gobernuak, baina gero, zuek,</w:t>
      </w:r>
      <w:r w:rsidRPr="00550B47">
        <w:rPr>
          <w:lang w:val="eu-ES"/>
        </w:rPr>
        <w:t xml:space="preserve"> jarraibideetatik zuzenketak </w:t>
      </w:r>
      <w:r w:rsidRPr="00550B47">
        <w:rPr>
          <w:lang w:val="eu-ES"/>
        </w:rPr>
        <w:lastRenderedPageBreak/>
        <w:t>gauzatze horretara</w:t>
      </w:r>
      <w:r>
        <w:rPr>
          <w:lang w:val="eu-ES"/>
        </w:rPr>
        <w:t>,</w:t>
      </w:r>
      <w:r w:rsidRPr="00550B47">
        <w:rPr>
          <w:lang w:val="eu-ES"/>
        </w:rPr>
        <w:t xml:space="preserve"> hor</w:t>
      </w:r>
      <w:r>
        <w:rPr>
          <w:lang w:val="eu-ES"/>
        </w:rPr>
        <w:t xml:space="preserve"> ixten dituzue dauden</w:t>
      </w:r>
      <w:r w:rsidRPr="00550B47">
        <w:rPr>
          <w:lang w:val="eu-ES"/>
        </w:rPr>
        <w:t xml:space="preserve"> edo eskakizunen %</w:t>
      </w:r>
      <w:r>
        <w:rPr>
          <w:lang w:val="eu-ES"/>
        </w:rPr>
        <w:t xml:space="preserve"> </w:t>
      </w:r>
      <w:r w:rsidRPr="00550B47">
        <w:rPr>
          <w:lang w:val="eu-ES"/>
        </w:rPr>
        <w:t>90ra</w:t>
      </w:r>
      <w:r>
        <w:rPr>
          <w:lang w:val="eu-ES"/>
        </w:rPr>
        <w:t>, behintzat, ez?</w:t>
      </w:r>
    </w:p>
    <w:p w:rsidR="00555E52" w:rsidRPr="00555E52" w:rsidRDefault="00555E52" w:rsidP="00E21C89">
      <w:pPr>
        <w:pStyle w:val="Texto"/>
        <w:rPr>
          <w:lang w:val="eu-ES"/>
        </w:rPr>
      </w:pPr>
    </w:p>
    <w:p w:rsidR="00EE3CB0" w:rsidRDefault="00555E52" w:rsidP="00E21C89">
      <w:pPr>
        <w:pStyle w:val="Texto"/>
        <w:rPr>
          <w:lang w:val="es-ES"/>
        </w:rPr>
      </w:pPr>
      <w:r>
        <w:rPr>
          <w:lang w:val="es-ES"/>
        </w:rPr>
        <w:t>Comence</w:t>
      </w:r>
      <w:r w:rsidRPr="001618F8">
        <w:rPr>
          <w:lang w:val="es-ES"/>
        </w:rPr>
        <w:t xml:space="preserve">mos por el </w:t>
      </w:r>
      <w:r>
        <w:rPr>
          <w:lang w:val="es-ES"/>
        </w:rPr>
        <w:t>sueldo mínimo interprofesional de 1.200 euros. N</w:t>
      </w:r>
      <w:r w:rsidRPr="001618F8">
        <w:rPr>
          <w:lang w:val="es-ES"/>
        </w:rPr>
        <w:t>o han pres</w:t>
      </w:r>
      <w:r>
        <w:rPr>
          <w:lang w:val="es-ES"/>
        </w:rPr>
        <w:t>entado ustedes ninguna enmienda; c</w:t>
      </w:r>
      <w:r w:rsidRPr="001618F8">
        <w:rPr>
          <w:lang w:val="es-ES"/>
        </w:rPr>
        <w:t>e</w:t>
      </w:r>
      <w:r>
        <w:rPr>
          <w:lang w:val="es-ES"/>
        </w:rPr>
        <w:t>ro enmiendas en este presupuesto. Y dem</w:t>
      </w:r>
      <w:r w:rsidRPr="001618F8">
        <w:rPr>
          <w:lang w:val="es-ES"/>
        </w:rPr>
        <w:t>and</w:t>
      </w:r>
      <w:r>
        <w:rPr>
          <w:lang w:val="es-ES"/>
        </w:rPr>
        <w:t xml:space="preserve">an dos cosas: </w:t>
      </w:r>
      <w:r w:rsidRPr="001618F8">
        <w:rPr>
          <w:lang w:val="es-ES"/>
        </w:rPr>
        <w:t>las cláusulas sociales</w:t>
      </w:r>
      <w:r>
        <w:rPr>
          <w:lang w:val="es-ES"/>
        </w:rPr>
        <w:t>,</w:t>
      </w:r>
      <w:r w:rsidRPr="001618F8">
        <w:rPr>
          <w:lang w:val="es-ES"/>
        </w:rPr>
        <w:t xml:space="preserve"> que ustedes cuando est</w:t>
      </w:r>
      <w:r>
        <w:rPr>
          <w:lang w:val="es-ES"/>
        </w:rPr>
        <w:t>uvieron en Navarra no aplicaron en la Ley de c</w:t>
      </w:r>
      <w:r w:rsidRPr="001618F8">
        <w:rPr>
          <w:lang w:val="es-ES"/>
        </w:rPr>
        <w:t>ontra</w:t>
      </w:r>
      <w:r>
        <w:rPr>
          <w:lang w:val="es-ES"/>
        </w:rPr>
        <w:t>ta</w:t>
      </w:r>
      <w:r w:rsidRPr="001618F8">
        <w:rPr>
          <w:lang w:val="es-ES"/>
        </w:rPr>
        <w:t xml:space="preserve">ción </w:t>
      </w:r>
      <w:r>
        <w:rPr>
          <w:lang w:val="es-ES"/>
        </w:rPr>
        <w:t>p</w:t>
      </w:r>
      <w:r w:rsidRPr="001618F8">
        <w:rPr>
          <w:lang w:val="es-ES"/>
        </w:rPr>
        <w:t>ública</w:t>
      </w:r>
      <w:r>
        <w:rPr>
          <w:lang w:val="es-ES"/>
        </w:rPr>
        <w:t xml:space="preserve"> con nosotros. Con nosotros. P</w:t>
      </w:r>
      <w:r w:rsidRPr="001618F8">
        <w:rPr>
          <w:lang w:val="es-ES"/>
        </w:rPr>
        <w:t>ero no es una propuesta que haga el PNV</w:t>
      </w:r>
      <w:r>
        <w:rPr>
          <w:lang w:val="es-ES"/>
        </w:rPr>
        <w:t>, es una propuesta que hace EH Bildu; n</w:t>
      </w:r>
      <w:r w:rsidRPr="001618F8">
        <w:rPr>
          <w:lang w:val="es-ES"/>
        </w:rPr>
        <w:t>o fue coherente</w:t>
      </w:r>
      <w:r>
        <w:rPr>
          <w:lang w:val="es-ES"/>
        </w:rPr>
        <w:t xml:space="preserve"> cuando gobernaban en Navarra.</w:t>
      </w:r>
    </w:p>
    <w:p w:rsidR="00EE3CB0" w:rsidRDefault="00EE3CB0" w:rsidP="00E21C89">
      <w:pPr>
        <w:pStyle w:val="Texto"/>
        <w:rPr>
          <w:lang w:val="es-ES"/>
        </w:rPr>
      </w:pPr>
    </w:p>
    <w:p w:rsidR="00555E52" w:rsidRPr="001618F8" w:rsidRDefault="00555E52" w:rsidP="00E21C89">
      <w:pPr>
        <w:pStyle w:val="Texto"/>
        <w:rPr>
          <w:lang w:val="es-ES"/>
        </w:rPr>
      </w:pPr>
      <w:r>
        <w:rPr>
          <w:lang w:val="es-ES"/>
        </w:rPr>
        <w:t>Y</w:t>
      </w:r>
      <w:r w:rsidRPr="001618F8">
        <w:rPr>
          <w:lang w:val="es-ES"/>
        </w:rPr>
        <w:t xml:space="preserve"> el</w:t>
      </w:r>
      <w:r>
        <w:rPr>
          <w:lang w:val="es-ES"/>
        </w:rPr>
        <w:t xml:space="preserve"> segundo, </w:t>
      </w:r>
      <w:r w:rsidRPr="001618F8">
        <w:rPr>
          <w:lang w:val="es-ES"/>
        </w:rPr>
        <w:t>solicit</w:t>
      </w:r>
      <w:r>
        <w:rPr>
          <w:lang w:val="es-ES"/>
        </w:rPr>
        <w:t>an al Gobierno un llamamiento…</w:t>
      </w:r>
    </w:p>
    <w:p w:rsidR="00555E52" w:rsidRPr="001618F8" w:rsidRDefault="00555E52" w:rsidP="00E21C89">
      <w:pPr>
        <w:pStyle w:val="Texto"/>
        <w:rPr>
          <w:lang w:val="es-ES"/>
        </w:rPr>
      </w:pPr>
    </w:p>
    <w:p w:rsidR="00555E52" w:rsidRPr="001618F8" w:rsidRDefault="00555E52" w:rsidP="00E21C89">
      <w:pPr>
        <w:pStyle w:val="Texto"/>
        <w:rPr>
          <w:lang w:val="eu-ES"/>
        </w:rPr>
      </w:pPr>
      <w:r w:rsidRPr="001618F8">
        <w:rPr>
          <w:lang w:val="eu-ES"/>
        </w:rPr>
        <w:t>(24. zintaren amaiera)</w:t>
      </w:r>
    </w:p>
    <w:p w:rsidR="00555E52" w:rsidRPr="00B53586" w:rsidRDefault="00555E52" w:rsidP="00473301">
      <w:pPr>
        <w:pStyle w:val="Texto"/>
        <w:rPr>
          <w:lang w:val="es-ES"/>
        </w:rPr>
      </w:pPr>
      <w:r w:rsidRPr="00B53586">
        <w:rPr>
          <w:lang w:val="es-ES"/>
        </w:rPr>
        <w:t>(25. zintaren hasiera)</w:t>
      </w:r>
    </w:p>
    <w:p w:rsidR="00555E52" w:rsidRPr="00B53586" w:rsidRDefault="00555E52" w:rsidP="00473301">
      <w:pPr>
        <w:pStyle w:val="Texto"/>
        <w:rPr>
          <w:lang w:val="es-ES"/>
        </w:rPr>
      </w:pPr>
    </w:p>
    <w:p w:rsidR="00555E52" w:rsidRDefault="00555E52" w:rsidP="00473301">
      <w:pPr>
        <w:pStyle w:val="Texto"/>
        <w:rPr>
          <w:lang w:val="es-ES"/>
        </w:rPr>
      </w:pPr>
      <w:r w:rsidRPr="00B53586">
        <w:rPr>
          <w:lang w:val="es-ES"/>
        </w:rPr>
        <w:t xml:space="preserve">… </w:t>
      </w:r>
      <w:r w:rsidR="00EE3CB0">
        <w:rPr>
          <w:lang w:val="es-ES"/>
        </w:rPr>
        <w:t>P</w:t>
      </w:r>
      <w:r>
        <w:rPr>
          <w:lang w:val="es-ES"/>
        </w:rPr>
        <w:t>ero no es una propuesta que haga el PNV, e</w:t>
      </w:r>
      <w:r w:rsidRPr="00B53586">
        <w:rPr>
          <w:lang w:val="es-ES"/>
        </w:rPr>
        <w:t xml:space="preserve">s una propuesta que </w:t>
      </w:r>
      <w:r w:rsidR="00EE3CB0">
        <w:rPr>
          <w:lang w:val="es-ES"/>
        </w:rPr>
        <w:t>hace EH Bildu; n</w:t>
      </w:r>
      <w:r w:rsidRPr="00B53586">
        <w:rPr>
          <w:lang w:val="es-ES"/>
        </w:rPr>
        <w:t>o fue coherent</w:t>
      </w:r>
      <w:r>
        <w:rPr>
          <w:lang w:val="es-ES"/>
        </w:rPr>
        <w:t>e cuando gobernaban en Navarra.</w:t>
      </w:r>
    </w:p>
    <w:p w:rsidR="00555E52" w:rsidRDefault="00555E52" w:rsidP="00473301">
      <w:pPr>
        <w:pStyle w:val="Texto"/>
        <w:rPr>
          <w:lang w:val="es-ES"/>
        </w:rPr>
      </w:pPr>
    </w:p>
    <w:p w:rsidR="00555E52" w:rsidRDefault="00555E52" w:rsidP="00473301">
      <w:pPr>
        <w:pStyle w:val="Texto"/>
        <w:rPr>
          <w:lang w:val="es-ES"/>
        </w:rPr>
      </w:pPr>
      <w:r>
        <w:rPr>
          <w:lang w:val="es-ES"/>
        </w:rPr>
        <w:t>Y</w:t>
      </w:r>
      <w:r w:rsidRPr="00B53586">
        <w:rPr>
          <w:lang w:val="es-ES"/>
        </w:rPr>
        <w:t xml:space="preserve"> el segundo</w:t>
      </w:r>
      <w:r w:rsidR="00EE3CB0">
        <w:rPr>
          <w:lang w:val="es-ES"/>
        </w:rPr>
        <w:t>,</w:t>
      </w:r>
      <w:r w:rsidRPr="00B53586">
        <w:rPr>
          <w:lang w:val="es-ES"/>
        </w:rPr>
        <w:t xml:space="preserve"> solicitan al Gobierno un llamamie</w:t>
      </w:r>
      <w:r>
        <w:rPr>
          <w:lang w:val="es-ES"/>
        </w:rPr>
        <w:t>nto en la recuperación salarial. Y</w:t>
      </w:r>
      <w:r w:rsidRPr="00B53586">
        <w:rPr>
          <w:lang w:val="es-ES"/>
        </w:rPr>
        <w:t xml:space="preserve"> yo no sé si vivimos en países diferentes, pero yo he seleccionado tres noticias</w:t>
      </w:r>
      <w:r>
        <w:rPr>
          <w:lang w:val="es-ES"/>
        </w:rPr>
        <w:t>,</w:t>
      </w:r>
      <w:r w:rsidRPr="00B53586">
        <w:rPr>
          <w:lang w:val="es-ES"/>
        </w:rPr>
        <w:t xml:space="preserve"> de tres medios distintos</w:t>
      </w:r>
      <w:r>
        <w:rPr>
          <w:lang w:val="es-ES"/>
        </w:rPr>
        <w:t>,</w:t>
      </w:r>
      <w:r w:rsidRPr="00B53586">
        <w:rPr>
          <w:lang w:val="es-ES"/>
        </w:rPr>
        <w:t xml:space="preserve"> para que no haya </w:t>
      </w:r>
      <w:r>
        <w:rPr>
          <w:lang w:val="es-ES"/>
        </w:rPr>
        <w:t>s</w:t>
      </w:r>
      <w:r w:rsidRPr="00B53586">
        <w:rPr>
          <w:lang w:val="es-ES"/>
        </w:rPr>
        <w:t>es</w:t>
      </w:r>
      <w:r>
        <w:rPr>
          <w:lang w:val="es-ES"/>
        </w:rPr>
        <w:t xml:space="preserve">go. La primera es Noticias de </w:t>
      </w:r>
      <w:r w:rsidRPr="00B53586">
        <w:rPr>
          <w:lang w:val="eu-ES"/>
        </w:rPr>
        <w:t>Gipuzkoa</w:t>
      </w:r>
      <w:r>
        <w:rPr>
          <w:lang w:val="eu-ES"/>
        </w:rPr>
        <w:t xml:space="preserve">, </w:t>
      </w:r>
      <w:r>
        <w:rPr>
          <w:lang w:val="es-ES"/>
        </w:rPr>
        <w:t>de julio de 2017: "</w:t>
      </w:r>
      <w:r w:rsidRPr="00B53586">
        <w:rPr>
          <w:lang w:val="eu-ES"/>
        </w:rPr>
        <w:t>Azpiazu</w:t>
      </w:r>
      <w:r w:rsidRPr="00B53586">
        <w:rPr>
          <w:lang w:val="es-ES"/>
        </w:rPr>
        <w:t xml:space="preserve"> insiste en que la recuperación obliga a una subida de sueldo</w:t>
      </w:r>
      <w:r>
        <w:rPr>
          <w:lang w:val="es-ES"/>
        </w:rPr>
        <w:t>s</w:t>
      </w:r>
      <w:r w:rsidRPr="00B53586">
        <w:rPr>
          <w:lang w:val="es-ES"/>
        </w:rPr>
        <w:t xml:space="preserve"> general</w:t>
      </w:r>
      <w:r>
        <w:rPr>
          <w:lang w:val="es-ES"/>
        </w:rPr>
        <w:t>". Mayo del 2018: "El l</w:t>
      </w:r>
      <w:r w:rsidRPr="00B53586">
        <w:rPr>
          <w:lang w:val="es-ES"/>
        </w:rPr>
        <w:t xml:space="preserve">ehendakari apela </w:t>
      </w:r>
      <w:r>
        <w:rPr>
          <w:lang w:val="es-ES"/>
        </w:rPr>
        <w:t xml:space="preserve">a </w:t>
      </w:r>
      <w:r w:rsidRPr="00B53586">
        <w:rPr>
          <w:lang w:val="es-ES"/>
        </w:rPr>
        <w:t>subir los sueldos</w:t>
      </w:r>
      <w:r>
        <w:rPr>
          <w:lang w:val="es-ES"/>
        </w:rPr>
        <w:t>"</w:t>
      </w:r>
      <w:r w:rsidRPr="00B53586">
        <w:rPr>
          <w:lang w:val="es-ES"/>
        </w:rPr>
        <w:t>. Es</w:t>
      </w:r>
      <w:r>
        <w:rPr>
          <w:lang w:val="es-ES"/>
        </w:rPr>
        <w:t>to es… lo cierto es que n</w:t>
      </w:r>
      <w:r w:rsidRPr="00B53586">
        <w:rPr>
          <w:lang w:val="es-ES"/>
        </w:rPr>
        <w:t>o</w:t>
      </w:r>
      <w:r>
        <w:rPr>
          <w:lang w:val="es-ES"/>
        </w:rPr>
        <w:t xml:space="preserve"> sé el medio, no lo pone, </w:t>
      </w:r>
      <w:r w:rsidRPr="00B53586">
        <w:rPr>
          <w:lang w:val="es-ES"/>
        </w:rPr>
        <w:t xml:space="preserve">lo </w:t>
      </w:r>
      <w:r>
        <w:rPr>
          <w:lang w:val="es-ES"/>
        </w:rPr>
        <w:t>he borrado, pero no importa, c</w:t>
      </w:r>
      <w:r w:rsidRPr="00B53586">
        <w:rPr>
          <w:lang w:val="es-ES"/>
        </w:rPr>
        <w:t xml:space="preserve">reo que </w:t>
      </w:r>
      <w:r>
        <w:rPr>
          <w:lang w:val="es-ES"/>
        </w:rPr>
        <w:t>era El Periódico</w:t>
      </w:r>
      <w:r w:rsidRPr="00B53586">
        <w:rPr>
          <w:lang w:val="es-ES"/>
        </w:rPr>
        <w:t xml:space="preserve">. Y la tercera </w:t>
      </w:r>
      <w:r>
        <w:rPr>
          <w:lang w:val="es-ES"/>
        </w:rPr>
        <w:t xml:space="preserve">es… </w:t>
      </w:r>
      <w:r w:rsidRPr="00B53586">
        <w:rPr>
          <w:lang w:val="es-ES"/>
        </w:rPr>
        <w:t xml:space="preserve">hace escasamente un mes, la conferencia que dio el </w:t>
      </w:r>
      <w:r>
        <w:rPr>
          <w:lang w:val="es-ES"/>
        </w:rPr>
        <w:t>señor Azpiazu en T</w:t>
      </w:r>
      <w:r w:rsidRPr="00B53586">
        <w:rPr>
          <w:lang w:val="es-ES"/>
        </w:rPr>
        <w:t>ribuna Europa en</w:t>
      </w:r>
      <w:r>
        <w:rPr>
          <w:lang w:val="es-ES"/>
        </w:rPr>
        <w:t xml:space="preserve"> el Hotel Ercilla:</w:t>
      </w:r>
      <w:r w:rsidRPr="00B53586">
        <w:rPr>
          <w:lang w:val="es-ES"/>
        </w:rPr>
        <w:t xml:space="preserve"> </w:t>
      </w:r>
      <w:r>
        <w:rPr>
          <w:lang w:val="es-ES"/>
        </w:rPr>
        <w:t>"</w:t>
      </w:r>
      <w:r w:rsidRPr="00B53586">
        <w:rPr>
          <w:lang w:val="es-ES"/>
        </w:rPr>
        <w:t>Sería bueno que la r</w:t>
      </w:r>
      <w:r>
        <w:rPr>
          <w:lang w:val="es-ES"/>
        </w:rPr>
        <w:t>ecuperación salarial continuara".</w:t>
      </w:r>
      <w:r w:rsidRPr="00B53586">
        <w:rPr>
          <w:lang w:val="es-ES"/>
        </w:rPr>
        <w:t xml:space="preserve"> Por tanto, cuando piden ustedes un comp</w:t>
      </w:r>
      <w:r>
        <w:rPr>
          <w:lang w:val="es-ES"/>
        </w:rPr>
        <w:t>romiso firme, público y continuo –lo dicen así–</w:t>
      </w:r>
      <w:r w:rsidRPr="00B53586">
        <w:rPr>
          <w:lang w:val="es-ES"/>
        </w:rPr>
        <w:t xml:space="preserve"> del Gobierno Vasco, este ya existe</w:t>
      </w:r>
      <w:r>
        <w:rPr>
          <w:lang w:val="es-ES"/>
        </w:rPr>
        <w:t>.</w:t>
      </w:r>
    </w:p>
    <w:p w:rsidR="00555E52" w:rsidRDefault="00555E52" w:rsidP="00473301">
      <w:pPr>
        <w:pStyle w:val="Texto"/>
        <w:rPr>
          <w:lang w:val="es-ES"/>
        </w:rPr>
      </w:pPr>
    </w:p>
    <w:p w:rsidR="00555E52" w:rsidRDefault="00555E52" w:rsidP="00473301">
      <w:pPr>
        <w:pStyle w:val="Texto"/>
        <w:rPr>
          <w:lang w:val="es-ES"/>
        </w:rPr>
      </w:pPr>
      <w:r>
        <w:rPr>
          <w:lang w:val="es-ES"/>
        </w:rPr>
        <w:t>Y</w:t>
      </w:r>
      <w:r w:rsidRPr="00B53586">
        <w:rPr>
          <w:lang w:val="es-ES"/>
        </w:rPr>
        <w:t xml:space="preserve"> en el ámbito de los </w:t>
      </w:r>
      <w:r>
        <w:rPr>
          <w:lang w:val="es-ES"/>
        </w:rPr>
        <w:t>convenios colectivos, ustedes saben que hay dos partes:</w:t>
      </w:r>
      <w:r w:rsidRPr="00B53586">
        <w:rPr>
          <w:lang w:val="es-ES"/>
        </w:rPr>
        <w:t xml:space="preserve"> una es la patro</w:t>
      </w:r>
      <w:r>
        <w:rPr>
          <w:lang w:val="es-ES"/>
        </w:rPr>
        <w:t>nal y otra</w:t>
      </w:r>
      <w:r w:rsidRPr="00B53586">
        <w:rPr>
          <w:lang w:val="es-ES"/>
        </w:rPr>
        <w:t xml:space="preserve"> </w:t>
      </w:r>
      <w:r>
        <w:rPr>
          <w:lang w:val="es-ES"/>
        </w:rPr>
        <w:t xml:space="preserve">los sindicatos. Y este partido –y tampoco el Gobierno– </w:t>
      </w:r>
      <w:r w:rsidRPr="00B53586">
        <w:rPr>
          <w:lang w:val="es-ES"/>
        </w:rPr>
        <w:t>se</w:t>
      </w:r>
      <w:r>
        <w:rPr>
          <w:lang w:val="es-ES"/>
        </w:rPr>
        <w:t xml:space="preserve"> a</w:t>
      </w:r>
      <w:r w:rsidRPr="00B53586">
        <w:rPr>
          <w:lang w:val="es-ES"/>
        </w:rPr>
        <w:t xml:space="preserve">linea </w:t>
      </w:r>
      <w:r>
        <w:rPr>
          <w:lang w:val="es-ES"/>
        </w:rPr>
        <w:t xml:space="preserve">en ninguna trinchera, como hacen </w:t>
      </w:r>
      <w:r w:rsidRPr="00B53586">
        <w:rPr>
          <w:lang w:val="es-ES"/>
        </w:rPr>
        <w:t xml:space="preserve">ustedes, pero partimos desde un punto de vista de objetividad y de </w:t>
      </w:r>
      <w:r>
        <w:rPr>
          <w:lang w:val="es-ES"/>
        </w:rPr>
        <w:t>honestidad intelectual. Y</w:t>
      </w:r>
      <w:r w:rsidRPr="00B53586">
        <w:rPr>
          <w:lang w:val="es-ES"/>
        </w:rPr>
        <w:t xml:space="preserve"> en este </w:t>
      </w:r>
      <w:r w:rsidRPr="00B53586">
        <w:rPr>
          <w:lang w:val="es-ES"/>
        </w:rPr>
        <w:lastRenderedPageBreak/>
        <w:t>sentido, ya que ustedes le hacen tanto cas</w:t>
      </w:r>
      <w:r>
        <w:rPr>
          <w:lang w:val="es-ES"/>
        </w:rPr>
        <w:t xml:space="preserve">o a ELA, podrían </w:t>
      </w:r>
      <w:r w:rsidRPr="002839A3">
        <w:t>ustedes</w:t>
      </w:r>
      <w:r>
        <w:t xml:space="preserve"> </w:t>
      </w:r>
      <w:r w:rsidRPr="00B53586">
        <w:rPr>
          <w:lang w:val="es-ES"/>
        </w:rPr>
        <w:t xml:space="preserve">solicitar una cierta </w:t>
      </w:r>
      <w:r>
        <w:rPr>
          <w:lang w:val="es-ES"/>
        </w:rPr>
        <w:t xml:space="preserve">reciprocidad, </w:t>
      </w:r>
      <w:r w:rsidRPr="00B53586">
        <w:rPr>
          <w:lang w:val="es-ES"/>
        </w:rPr>
        <w:t>por</w:t>
      </w:r>
      <w:r>
        <w:rPr>
          <w:lang w:val="es-ES"/>
        </w:rPr>
        <w:t xml:space="preserve"> qué ¿quié</w:t>
      </w:r>
      <w:r w:rsidRPr="00B53586">
        <w:rPr>
          <w:lang w:val="es-ES"/>
        </w:rPr>
        <w:t>n ha ju</w:t>
      </w:r>
      <w:r>
        <w:rPr>
          <w:lang w:val="es-ES"/>
        </w:rPr>
        <w:t xml:space="preserve">gado en este país a cuanto peor, mejor? ¿Quién </w:t>
      </w:r>
      <w:r w:rsidRPr="00B53586">
        <w:rPr>
          <w:lang w:val="es-ES"/>
        </w:rPr>
        <w:t>ha ju</w:t>
      </w:r>
      <w:r>
        <w:rPr>
          <w:lang w:val="es-ES"/>
        </w:rPr>
        <w:t>gado a romper las negociaciones, a que empeorará la situación? H</w:t>
      </w:r>
      <w:r w:rsidRPr="00B53586">
        <w:rPr>
          <w:lang w:val="es-ES"/>
        </w:rPr>
        <w:t>a sido</w:t>
      </w:r>
      <w:r>
        <w:rPr>
          <w:lang w:val="es-ES"/>
        </w:rPr>
        <w:t xml:space="preserve"> ELA, por tanto, ya que ustedes le hacen tantísimo </w:t>
      </w:r>
      <w:r w:rsidRPr="00B53586">
        <w:rPr>
          <w:lang w:val="es-ES"/>
        </w:rPr>
        <w:t>caso a este si</w:t>
      </w:r>
      <w:r>
        <w:rPr>
          <w:lang w:val="es-ES"/>
        </w:rPr>
        <w:t xml:space="preserve">ndicato, </w:t>
      </w:r>
      <w:r w:rsidRPr="00B53586">
        <w:rPr>
          <w:lang w:val="es-ES"/>
        </w:rPr>
        <w:t xml:space="preserve">le </w:t>
      </w:r>
      <w:r>
        <w:rPr>
          <w:lang w:val="es-ES"/>
        </w:rPr>
        <w:t>solicitaría cierta reciprocidad.</w:t>
      </w:r>
    </w:p>
    <w:p w:rsidR="00555E52" w:rsidRDefault="00555E52" w:rsidP="00473301">
      <w:pPr>
        <w:pStyle w:val="Texto"/>
        <w:rPr>
          <w:lang w:val="es-ES"/>
        </w:rPr>
      </w:pPr>
    </w:p>
    <w:p w:rsidR="00555E52" w:rsidRDefault="00555E52" w:rsidP="00473301">
      <w:pPr>
        <w:pStyle w:val="Texto"/>
        <w:rPr>
          <w:lang w:val="eu-ES"/>
        </w:rPr>
      </w:pPr>
      <w:r w:rsidRPr="001F3EE5">
        <w:rPr>
          <w:lang w:val="eu-ES"/>
        </w:rPr>
        <w:t>Txirotasunaren esparruan, bueno, eztabaida hemen egin genuen, pasa</w:t>
      </w:r>
      <w:r>
        <w:rPr>
          <w:lang w:val="eu-ES"/>
        </w:rPr>
        <w:t xml:space="preserve"> </w:t>
      </w:r>
      <w:r w:rsidRPr="001F3EE5">
        <w:rPr>
          <w:lang w:val="eu-ES"/>
        </w:rPr>
        <w:t>d</w:t>
      </w:r>
      <w:r>
        <w:rPr>
          <w:lang w:val="eu-ES"/>
        </w:rPr>
        <w:t>e</w:t>
      </w:r>
      <w:r w:rsidRPr="001F3EE5">
        <w:rPr>
          <w:lang w:val="eu-ES"/>
        </w:rPr>
        <w:t>n astean, eta, bueno, erronka asko d</w:t>
      </w:r>
      <w:r>
        <w:rPr>
          <w:lang w:val="eu-ES"/>
        </w:rPr>
        <w:t>aude</w:t>
      </w:r>
      <w:r w:rsidRPr="001F3EE5">
        <w:rPr>
          <w:lang w:val="eu-ES"/>
        </w:rPr>
        <w:t xml:space="preserve"> eta hausnartu beharreko erronka asko </w:t>
      </w:r>
      <w:r>
        <w:rPr>
          <w:lang w:val="eu-ES"/>
        </w:rPr>
        <w:t>daude</w:t>
      </w:r>
      <w:r w:rsidRPr="001F3EE5">
        <w:rPr>
          <w:lang w:val="eu-ES"/>
        </w:rPr>
        <w:t xml:space="preserve">, baina, aurretik esan bi gauza </w:t>
      </w:r>
      <w:r>
        <w:rPr>
          <w:lang w:val="eu-ES"/>
        </w:rPr>
        <w:t>daudela</w:t>
      </w:r>
      <w:r w:rsidRPr="001F3EE5">
        <w:rPr>
          <w:lang w:val="eu-ES"/>
        </w:rPr>
        <w:t xml:space="preserve"> egia direnak. Bata, </w:t>
      </w:r>
      <w:r>
        <w:rPr>
          <w:lang w:val="eu-ES"/>
        </w:rPr>
        <w:t>egin</w:t>
      </w:r>
      <w:r w:rsidRPr="001F3EE5">
        <w:rPr>
          <w:lang w:val="eu-ES"/>
        </w:rPr>
        <w:t xml:space="preserve"> </w:t>
      </w:r>
      <w:r>
        <w:rPr>
          <w:lang w:val="eu-ES"/>
        </w:rPr>
        <w:t>(…)</w:t>
      </w:r>
      <w:r w:rsidRPr="001F3EE5">
        <w:rPr>
          <w:lang w:val="eu-ES"/>
        </w:rPr>
        <w:t xml:space="preserve"> ile apur bat galdu dugu, eta flequillo gutxixeago daukagu, baina oraindik ere argazkian guapo </w:t>
      </w:r>
      <w:r>
        <w:rPr>
          <w:lang w:val="eu-ES"/>
        </w:rPr>
        <w:t>gaude</w:t>
      </w:r>
      <w:r w:rsidRPr="001F3EE5">
        <w:rPr>
          <w:lang w:val="eu-ES"/>
        </w:rPr>
        <w:t xml:space="preserve">, argazkian </w:t>
      </w:r>
      <w:r>
        <w:rPr>
          <w:lang w:val="eu-ES"/>
        </w:rPr>
        <w:t>guapo gaude.</w:t>
      </w:r>
    </w:p>
    <w:p w:rsidR="00555E52" w:rsidRDefault="00555E52" w:rsidP="00473301">
      <w:pPr>
        <w:pStyle w:val="Texto"/>
        <w:rPr>
          <w:lang w:val="eu-ES"/>
        </w:rPr>
      </w:pPr>
    </w:p>
    <w:p w:rsidR="00555E52" w:rsidRDefault="00555E52" w:rsidP="00473301">
      <w:pPr>
        <w:pStyle w:val="Texto"/>
        <w:rPr>
          <w:lang w:val="eu-ES"/>
        </w:rPr>
      </w:pPr>
      <w:r w:rsidRPr="001F3EE5">
        <w:rPr>
          <w:lang w:val="eu-ES"/>
        </w:rPr>
        <w:t xml:space="preserve">Eta bigarrenik, mundu guztian ematen ari den joera bat dela, hau da… hau da, bueno, txirotasunaren maila horretan mugitzen diren hiritarrek, txarrera egin dute azkenengo </w:t>
      </w:r>
      <w:r>
        <w:rPr>
          <w:lang w:val="eu-ES"/>
        </w:rPr>
        <w:t xml:space="preserve">urte…, </w:t>
      </w:r>
      <w:r w:rsidRPr="001F3EE5">
        <w:rPr>
          <w:lang w:val="eu-ES"/>
        </w:rPr>
        <w:t xml:space="preserve">bi urtetan. Eta hor hausnarketa luzeak egin lirateke, baina guk egin ahal </w:t>
      </w:r>
      <w:r>
        <w:rPr>
          <w:lang w:val="eu-ES"/>
        </w:rPr>
        <w:t>dugun</w:t>
      </w:r>
      <w:r w:rsidRPr="001F3EE5">
        <w:rPr>
          <w:lang w:val="eu-ES"/>
        </w:rPr>
        <w:t xml:space="preserve"> gauzen artean</w:t>
      </w:r>
      <w:r>
        <w:rPr>
          <w:lang w:val="eu-ES"/>
        </w:rPr>
        <w:t xml:space="preserve">, adibidez, RGIren erreforman </w:t>
      </w:r>
      <w:r w:rsidRPr="001F3EE5">
        <w:rPr>
          <w:lang w:val="eu-ES"/>
        </w:rPr>
        <w:t>zuen alderdiak</w:t>
      </w:r>
      <w:r>
        <w:rPr>
          <w:lang w:val="eu-ES"/>
        </w:rPr>
        <w:t>,</w:t>
      </w:r>
      <w:r w:rsidRPr="001F3EE5">
        <w:rPr>
          <w:lang w:val="eu-ES"/>
        </w:rPr>
        <w:t xml:space="preserve"> pankarta </w:t>
      </w:r>
      <w:r>
        <w:rPr>
          <w:lang w:val="eu-ES"/>
        </w:rPr>
        <w:t>edukiko</w:t>
      </w:r>
      <w:r w:rsidRPr="001F3EE5">
        <w:rPr>
          <w:lang w:val="eu-ES"/>
        </w:rPr>
        <w:t xml:space="preserve"> du? Ez </w:t>
      </w:r>
      <w:r>
        <w:rPr>
          <w:lang w:val="eu-ES"/>
        </w:rPr>
        <w:t xml:space="preserve">hona </w:t>
      </w:r>
      <w:r w:rsidRPr="001F3EE5">
        <w:rPr>
          <w:lang w:val="eu-ES"/>
        </w:rPr>
        <w:t>lehena ekarri, baizik eta hori gauzatzeko</w:t>
      </w:r>
      <w:r>
        <w:rPr>
          <w:lang w:val="eu-ES"/>
        </w:rPr>
        <w:t>,</w:t>
      </w:r>
      <w:r w:rsidRPr="001F3EE5">
        <w:rPr>
          <w:lang w:val="eu-ES"/>
        </w:rPr>
        <w:t xml:space="preserve"> esfortzu bat egingo du</w:t>
      </w:r>
      <w:r>
        <w:rPr>
          <w:lang w:val="eu-ES"/>
        </w:rPr>
        <w:t>?</w:t>
      </w:r>
    </w:p>
    <w:p w:rsidR="00555E52" w:rsidRDefault="00555E52" w:rsidP="00473301">
      <w:pPr>
        <w:pStyle w:val="Texto"/>
        <w:rPr>
          <w:lang w:val="eu-ES"/>
        </w:rPr>
      </w:pPr>
    </w:p>
    <w:p w:rsidR="00555E52" w:rsidRPr="001F3EE5" w:rsidRDefault="00555E52" w:rsidP="00473301">
      <w:pPr>
        <w:pStyle w:val="Texto"/>
        <w:rPr>
          <w:lang w:val="eu-ES"/>
        </w:rPr>
      </w:pPr>
      <w:r w:rsidRPr="001F3EE5">
        <w:rPr>
          <w:lang w:val="eu-ES"/>
        </w:rPr>
        <w:t>Foes</w:t>
      </w:r>
      <w:r>
        <w:rPr>
          <w:lang w:val="eu-ES"/>
        </w:rPr>
        <w:t>s</w:t>
      </w:r>
      <w:r w:rsidRPr="001F3EE5">
        <w:rPr>
          <w:lang w:val="eu-ES"/>
        </w:rPr>
        <w:t>aren… Foes</w:t>
      </w:r>
      <w:r>
        <w:rPr>
          <w:lang w:val="eu-ES"/>
        </w:rPr>
        <w:t>s</w:t>
      </w:r>
      <w:r w:rsidRPr="001F3EE5">
        <w:rPr>
          <w:lang w:val="eu-ES"/>
        </w:rPr>
        <w:t>aren txostena ere aipatu duzu, tergi</w:t>
      </w:r>
      <w:r>
        <w:rPr>
          <w:lang w:val="eu-ES"/>
        </w:rPr>
        <w:t>b</w:t>
      </w:r>
      <w:r w:rsidRPr="001F3EE5">
        <w:rPr>
          <w:lang w:val="eu-ES"/>
        </w:rPr>
        <w:t>er</w:t>
      </w:r>
      <w:r>
        <w:rPr>
          <w:lang w:val="eu-ES"/>
        </w:rPr>
        <w:t>t</w:t>
      </w:r>
      <w:r w:rsidRPr="001F3EE5">
        <w:rPr>
          <w:lang w:val="eu-ES"/>
        </w:rPr>
        <w:t xml:space="preserve">sia </w:t>
      </w:r>
      <w:r>
        <w:rPr>
          <w:lang w:val="eu-ES"/>
        </w:rPr>
        <w:t>sartu</w:t>
      </w:r>
      <w:r w:rsidRPr="001F3EE5">
        <w:rPr>
          <w:lang w:val="eu-ES"/>
        </w:rPr>
        <w:t xml:space="preserve"> egin duzu. Foes</w:t>
      </w:r>
      <w:r>
        <w:rPr>
          <w:lang w:val="eu-ES"/>
        </w:rPr>
        <w:t>s</w:t>
      </w:r>
      <w:r w:rsidRPr="001F3EE5">
        <w:rPr>
          <w:lang w:val="eu-ES"/>
        </w:rPr>
        <w:t>ak gauza asko esaten ditu. Egia da, bueno, indargune batzuk eta ahuld</w:t>
      </w:r>
      <w:r>
        <w:rPr>
          <w:lang w:val="eu-ES"/>
        </w:rPr>
        <w:t>ad</w:t>
      </w:r>
      <w:r w:rsidRPr="001F3EE5">
        <w:rPr>
          <w:lang w:val="eu-ES"/>
        </w:rPr>
        <w:t>e batzuk ditugula, baina, oro har, argazkia ez da hain txarra. Guk gure partetik eta zuek zure partetik, uste dut egin behar dugula gure eskuan dagoena gauza…</w:t>
      </w:r>
      <w:r>
        <w:rPr>
          <w:lang w:val="eu-ES"/>
        </w:rPr>
        <w:t>,</w:t>
      </w:r>
      <w:r w:rsidRPr="001F3EE5">
        <w:rPr>
          <w:lang w:val="eu-ES"/>
        </w:rPr>
        <w:t xml:space="preserve"> egoera hau </w:t>
      </w:r>
      <w:r>
        <w:rPr>
          <w:lang w:val="eu-ES"/>
        </w:rPr>
        <w:t>er</w:t>
      </w:r>
      <w:r w:rsidRPr="001F3EE5">
        <w:rPr>
          <w:lang w:val="eu-ES"/>
        </w:rPr>
        <w:t>re</w:t>
      </w:r>
      <w:r>
        <w:rPr>
          <w:lang w:val="eu-ES"/>
        </w:rPr>
        <w:t>b</w:t>
      </w:r>
      <w:r w:rsidRPr="001F3EE5">
        <w:rPr>
          <w:lang w:val="eu-ES"/>
        </w:rPr>
        <w:t>ertirtzeko, ezta?</w:t>
      </w:r>
    </w:p>
    <w:p w:rsidR="00555E52" w:rsidRPr="00555E52" w:rsidRDefault="00555E52" w:rsidP="00473301">
      <w:pPr>
        <w:pStyle w:val="Texto"/>
        <w:rPr>
          <w:lang w:val="eu-ES"/>
        </w:rPr>
      </w:pPr>
    </w:p>
    <w:p w:rsidR="00555E52" w:rsidRDefault="00555E52" w:rsidP="00473301">
      <w:pPr>
        <w:pStyle w:val="Texto"/>
        <w:rPr>
          <w:lang w:val="es-ES"/>
        </w:rPr>
      </w:pPr>
      <w:r>
        <w:rPr>
          <w:lang w:val="es-ES"/>
        </w:rPr>
        <w:t>E</w:t>
      </w:r>
      <w:r w:rsidRPr="00B53586">
        <w:rPr>
          <w:lang w:val="es-ES"/>
        </w:rPr>
        <w:t xml:space="preserve">n el ámbito </w:t>
      </w:r>
      <w:r>
        <w:rPr>
          <w:lang w:val="es-ES"/>
        </w:rPr>
        <w:t xml:space="preserve">de las pensiones proponen </w:t>
      </w:r>
      <w:r w:rsidRPr="00B53586">
        <w:rPr>
          <w:lang w:val="es-ES"/>
        </w:rPr>
        <w:t xml:space="preserve">50 millones </w:t>
      </w:r>
      <w:r>
        <w:rPr>
          <w:lang w:val="es-ES"/>
        </w:rPr>
        <w:t xml:space="preserve">de euros. Bueno, </w:t>
      </w:r>
      <w:r w:rsidRPr="00B53586">
        <w:rPr>
          <w:lang w:val="es-ES"/>
        </w:rPr>
        <w:t xml:space="preserve">el año pasado </w:t>
      </w:r>
      <w:r>
        <w:rPr>
          <w:lang w:val="es-ES"/>
        </w:rPr>
        <w:t>se les ofreció 48</w:t>
      </w:r>
      <w:r w:rsidRPr="00B53586">
        <w:rPr>
          <w:lang w:val="es-ES"/>
        </w:rPr>
        <w:t xml:space="preserve"> mil</w:t>
      </w:r>
      <w:r>
        <w:rPr>
          <w:lang w:val="es-ES"/>
        </w:rPr>
        <w:t xml:space="preserve">lones de euros, </w:t>
      </w:r>
      <w:r w:rsidRPr="00B53586">
        <w:rPr>
          <w:lang w:val="es-ES"/>
        </w:rPr>
        <w:t xml:space="preserve">casi la totalidad de lo que proponen este año como enmienda, lo cual evidencia </w:t>
      </w:r>
      <w:r>
        <w:rPr>
          <w:lang w:val="es-ES"/>
        </w:rPr>
        <w:t xml:space="preserve">de nuevo </w:t>
      </w:r>
      <w:r w:rsidRPr="00B53586">
        <w:rPr>
          <w:lang w:val="es-ES"/>
        </w:rPr>
        <w:t>su vér</w:t>
      </w:r>
      <w:r>
        <w:rPr>
          <w:lang w:val="es-ES"/>
        </w:rPr>
        <w:t xml:space="preserve">tigo a pactar. Y en este ámbito, yo que soy del PNV, </w:t>
      </w:r>
      <w:r w:rsidRPr="00B53586">
        <w:rPr>
          <w:lang w:val="es-ES"/>
        </w:rPr>
        <w:t xml:space="preserve">no </w:t>
      </w:r>
      <w:r>
        <w:rPr>
          <w:lang w:val="es-ES"/>
        </w:rPr>
        <w:t xml:space="preserve">soy del Gobierno, sí que puedo, bueno, </w:t>
      </w:r>
      <w:r w:rsidRPr="00B53586">
        <w:rPr>
          <w:lang w:val="es-ES"/>
        </w:rPr>
        <w:t>sí que podemos sacar a rel</w:t>
      </w:r>
      <w:r>
        <w:rPr>
          <w:lang w:val="es-ES"/>
        </w:rPr>
        <w:t xml:space="preserve">ucir que el único partido que ha… que presionó </w:t>
      </w:r>
      <w:r w:rsidRPr="00B53586">
        <w:rPr>
          <w:lang w:val="es-ES"/>
        </w:rPr>
        <w:t xml:space="preserve">al </w:t>
      </w:r>
      <w:r>
        <w:rPr>
          <w:lang w:val="es-ES"/>
        </w:rPr>
        <w:t>Gobierno de Rajoy para que se pospu</w:t>
      </w:r>
      <w:r w:rsidRPr="00B53586">
        <w:rPr>
          <w:lang w:val="es-ES"/>
        </w:rPr>
        <w:t xml:space="preserve">siera el factor </w:t>
      </w:r>
      <w:r>
        <w:rPr>
          <w:lang w:val="es-ES"/>
        </w:rPr>
        <w:t>de revaloriza</w:t>
      </w:r>
      <w:r w:rsidRPr="00B53586">
        <w:rPr>
          <w:lang w:val="es-ES"/>
        </w:rPr>
        <w:t>ción de las pensi</w:t>
      </w:r>
      <w:r>
        <w:rPr>
          <w:lang w:val="es-ES"/>
        </w:rPr>
        <w:t xml:space="preserve">ones, </w:t>
      </w:r>
      <w:r w:rsidRPr="00B53586">
        <w:rPr>
          <w:lang w:val="es-ES"/>
        </w:rPr>
        <w:t xml:space="preserve">fue el Partido Nacionalista Vasco con sus seis congresistas en </w:t>
      </w:r>
      <w:r>
        <w:rPr>
          <w:lang w:val="es-ES"/>
        </w:rPr>
        <w:t>Madrid.</w:t>
      </w:r>
    </w:p>
    <w:p w:rsidR="00555E52" w:rsidRDefault="00555E52" w:rsidP="00473301">
      <w:pPr>
        <w:pStyle w:val="Texto"/>
        <w:rPr>
          <w:lang w:val="es-ES"/>
        </w:rPr>
      </w:pPr>
    </w:p>
    <w:p w:rsidR="00555E52" w:rsidRDefault="00555E52" w:rsidP="00473301">
      <w:pPr>
        <w:pStyle w:val="Texto"/>
        <w:rPr>
          <w:lang w:val="es-ES"/>
        </w:rPr>
      </w:pPr>
      <w:r>
        <w:rPr>
          <w:lang w:val="es-ES"/>
        </w:rPr>
        <w:t>Después viene la industria. Vamos a ver, a usted –</w:t>
      </w:r>
      <w:r w:rsidRPr="00B53586">
        <w:rPr>
          <w:lang w:val="es-ES"/>
        </w:rPr>
        <w:t>yo prácticamente desde que estoy en este Parla</w:t>
      </w:r>
      <w:r>
        <w:rPr>
          <w:lang w:val="es-ES"/>
        </w:rPr>
        <w:t xml:space="preserve">mento, posiblemente desde antes, </w:t>
      </w:r>
      <w:r w:rsidRPr="00B53586">
        <w:rPr>
          <w:lang w:val="es-ES"/>
        </w:rPr>
        <w:t>ha hec</w:t>
      </w:r>
      <w:r>
        <w:rPr>
          <w:lang w:val="es-ES"/>
        </w:rPr>
        <w:t xml:space="preserve">ho usted un discurso grandioso </w:t>
      </w:r>
      <w:r w:rsidRPr="00B53586">
        <w:rPr>
          <w:lang w:val="es-ES"/>
        </w:rPr>
        <w:t>sob</w:t>
      </w:r>
      <w:r>
        <w:rPr>
          <w:lang w:val="es-ES"/>
        </w:rPr>
        <w:t xml:space="preserve">re la industria </w:t>
      </w:r>
      <w:r w:rsidRPr="00B53586">
        <w:rPr>
          <w:lang w:val="es-ES"/>
        </w:rPr>
        <w:t xml:space="preserve">y sobre la intervención que tiene que tener el </w:t>
      </w:r>
      <w:r>
        <w:rPr>
          <w:lang w:val="es-ES"/>
        </w:rPr>
        <w:t xml:space="preserve">Gobierno de la industria. Bueno, </w:t>
      </w:r>
      <w:r w:rsidRPr="00B53586">
        <w:rPr>
          <w:lang w:val="es-ES"/>
        </w:rPr>
        <w:t xml:space="preserve">pues ha propuesto 12 millones de euros </w:t>
      </w:r>
      <w:r>
        <w:rPr>
          <w:lang w:val="es-ES"/>
        </w:rPr>
        <w:t xml:space="preserve">para el Fondo </w:t>
      </w:r>
      <w:r w:rsidRPr="00002918">
        <w:rPr>
          <w:lang w:val="eu-ES"/>
        </w:rPr>
        <w:t>Finkatuz</w:t>
      </w:r>
      <w:r w:rsidRPr="00B53586">
        <w:rPr>
          <w:lang w:val="es-ES"/>
        </w:rPr>
        <w:t>. No hay más</w:t>
      </w:r>
      <w:r>
        <w:rPr>
          <w:lang w:val="es-ES"/>
        </w:rPr>
        <w:t xml:space="preserve">, 12 millones de euros. Insiste usted que hay que comprar La Naval, </w:t>
      </w:r>
      <w:r w:rsidRPr="00B53586">
        <w:rPr>
          <w:lang w:val="es-ES"/>
        </w:rPr>
        <w:t xml:space="preserve">de que la participación </w:t>
      </w:r>
      <w:r>
        <w:rPr>
          <w:lang w:val="es-ES"/>
        </w:rPr>
        <w:t xml:space="preserve">en </w:t>
      </w:r>
      <w:r w:rsidRPr="00002918">
        <w:rPr>
          <w:lang w:val="eu-ES"/>
        </w:rPr>
        <w:t>Euskaltel</w:t>
      </w:r>
      <w:r>
        <w:rPr>
          <w:lang w:val="es-ES"/>
        </w:rPr>
        <w:t xml:space="preserve"> hay que subirlo, </w:t>
      </w:r>
      <w:r w:rsidRPr="00B53586">
        <w:rPr>
          <w:lang w:val="es-ES"/>
        </w:rPr>
        <w:t xml:space="preserve">de que hay que tener </w:t>
      </w:r>
      <w:r>
        <w:rPr>
          <w:lang w:val="es-ES"/>
        </w:rPr>
        <w:t xml:space="preserve">una </w:t>
      </w:r>
      <w:r w:rsidRPr="00B53586">
        <w:rPr>
          <w:lang w:val="es-ES"/>
        </w:rPr>
        <w:t xml:space="preserve">participación importante para tener alguien del Gobierno en los consejos de administración por encima del </w:t>
      </w:r>
      <w:r>
        <w:rPr>
          <w:lang w:val="es-ES"/>
        </w:rPr>
        <w:t xml:space="preserve">3 </w:t>
      </w:r>
      <w:r w:rsidRPr="00B53586">
        <w:rPr>
          <w:lang w:val="es-ES"/>
        </w:rPr>
        <w:t xml:space="preserve">o </w:t>
      </w:r>
      <w:r>
        <w:rPr>
          <w:lang w:val="es-ES"/>
        </w:rPr>
        <w:t>d</w:t>
      </w:r>
      <w:r w:rsidRPr="00B53586">
        <w:rPr>
          <w:lang w:val="es-ES"/>
        </w:rPr>
        <w:t>el 5</w:t>
      </w:r>
      <w:r>
        <w:rPr>
          <w:lang w:val="es-ES"/>
        </w:rPr>
        <w:t> </w:t>
      </w:r>
      <w:r w:rsidRPr="00B53586">
        <w:rPr>
          <w:lang w:val="es-ES"/>
        </w:rPr>
        <w:t xml:space="preserve">% dependiendo de la empresa. Es decir, que hay que </w:t>
      </w:r>
      <w:r>
        <w:rPr>
          <w:lang w:val="es-ES"/>
        </w:rPr>
        <w:t>tener una participa</w:t>
      </w:r>
      <w:r w:rsidRPr="00B53586">
        <w:rPr>
          <w:lang w:val="es-ES"/>
        </w:rPr>
        <w:t xml:space="preserve">ción importante y fuerte en </w:t>
      </w:r>
      <w:r>
        <w:rPr>
          <w:lang w:val="es-ES"/>
        </w:rPr>
        <w:t>todos los sectores estratégicos. Y</w:t>
      </w:r>
      <w:r w:rsidRPr="00B53586">
        <w:rPr>
          <w:lang w:val="es-ES"/>
        </w:rPr>
        <w:t xml:space="preserve"> ustedes </w:t>
      </w:r>
      <w:r>
        <w:rPr>
          <w:lang w:val="es-ES"/>
        </w:rPr>
        <w:t xml:space="preserve">proponen 12 millones de euros. Quedará, pues no sé, </w:t>
      </w:r>
      <w:r w:rsidRPr="00B53586">
        <w:rPr>
          <w:lang w:val="es-ES"/>
        </w:rPr>
        <w:t xml:space="preserve">para comprar </w:t>
      </w:r>
      <w:r>
        <w:rPr>
          <w:lang w:val="es-ES"/>
        </w:rPr>
        <w:t xml:space="preserve">el 10 % de la empresa </w:t>
      </w:r>
      <w:r w:rsidRPr="00002918">
        <w:rPr>
          <w:lang w:val="eu-ES"/>
        </w:rPr>
        <w:t>Iguria</w:t>
      </w:r>
      <w:r>
        <w:rPr>
          <w:lang w:val="es-ES"/>
        </w:rPr>
        <w:t xml:space="preserve"> </w:t>
      </w:r>
      <w:r w:rsidRPr="00B53586">
        <w:rPr>
          <w:lang w:val="es-ES"/>
        </w:rPr>
        <w:t xml:space="preserve">de </w:t>
      </w:r>
      <w:r w:rsidRPr="00002918">
        <w:rPr>
          <w:lang w:val="eu-ES"/>
        </w:rPr>
        <w:t>Elorrio</w:t>
      </w:r>
      <w:r w:rsidRPr="00B53586">
        <w:rPr>
          <w:lang w:val="es-ES"/>
        </w:rPr>
        <w:t xml:space="preserve">, pero no mucho más, </w:t>
      </w:r>
      <w:r>
        <w:rPr>
          <w:lang w:val="es-ES"/>
        </w:rPr>
        <w:t>¿no?</w:t>
      </w:r>
    </w:p>
    <w:p w:rsidR="00555E52" w:rsidRDefault="00555E52" w:rsidP="00473301">
      <w:pPr>
        <w:pStyle w:val="Texto"/>
        <w:rPr>
          <w:lang w:val="es-ES"/>
        </w:rPr>
      </w:pPr>
    </w:p>
    <w:p w:rsidR="00555E52" w:rsidRDefault="00555E52" w:rsidP="00473301">
      <w:pPr>
        <w:pStyle w:val="Texto"/>
        <w:rPr>
          <w:lang w:val="es-ES"/>
        </w:rPr>
      </w:pPr>
      <w:r w:rsidRPr="00B53586">
        <w:rPr>
          <w:lang w:val="es-ES"/>
        </w:rPr>
        <w:t xml:space="preserve">El mundo de </w:t>
      </w:r>
      <w:r>
        <w:rPr>
          <w:lang w:val="es-ES"/>
        </w:rPr>
        <w:t xml:space="preserve">hoy es cada día más complejo </w:t>
      </w:r>
      <w:r w:rsidRPr="00B53586">
        <w:rPr>
          <w:lang w:val="es-ES"/>
        </w:rPr>
        <w:t xml:space="preserve">y </w:t>
      </w:r>
      <w:r>
        <w:rPr>
          <w:lang w:val="es-ES"/>
        </w:rPr>
        <w:t xml:space="preserve">hoy en día, </w:t>
      </w:r>
      <w:r w:rsidRPr="00B53586">
        <w:rPr>
          <w:lang w:val="es-ES"/>
        </w:rPr>
        <w:t>pues la economía</w:t>
      </w:r>
      <w:r>
        <w:rPr>
          <w:lang w:val="es-ES"/>
        </w:rPr>
        <w:t xml:space="preserve"> no se planifica como se hacía en </w:t>
      </w:r>
      <w:r w:rsidRPr="00B53586">
        <w:rPr>
          <w:lang w:val="es-ES"/>
        </w:rPr>
        <w:t xml:space="preserve">la Unión Soviética. Esto se trata </w:t>
      </w:r>
      <w:r>
        <w:rPr>
          <w:lang w:val="es-ES"/>
        </w:rPr>
        <w:t xml:space="preserve">de hacer lo que he </w:t>
      </w:r>
      <w:r w:rsidRPr="00B53586">
        <w:rPr>
          <w:lang w:val="es-ES"/>
        </w:rPr>
        <w:t xml:space="preserve">dicho antes, lo que </w:t>
      </w:r>
      <w:r>
        <w:rPr>
          <w:lang w:val="es-ES"/>
        </w:rPr>
        <w:t xml:space="preserve">le </w:t>
      </w:r>
      <w:r w:rsidRPr="00B53586">
        <w:rPr>
          <w:lang w:val="es-ES"/>
        </w:rPr>
        <w:t xml:space="preserve">he </w:t>
      </w:r>
      <w:r>
        <w:rPr>
          <w:lang w:val="es-ES"/>
        </w:rPr>
        <w:t xml:space="preserve">dicho antes al señor Damborenea, </w:t>
      </w:r>
      <w:r w:rsidRPr="00B53586">
        <w:rPr>
          <w:lang w:val="es-ES"/>
        </w:rPr>
        <w:t xml:space="preserve">un ecosistema económico donde las ideas </w:t>
      </w:r>
      <w:r>
        <w:rPr>
          <w:lang w:val="es-ES"/>
        </w:rPr>
        <w:t xml:space="preserve">germinen </w:t>
      </w:r>
      <w:r w:rsidRPr="00B53586">
        <w:rPr>
          <w:lang w:val="es-ES"/>
        </w:rPr>
        <w:t xml:space="preserve">y </w:t>
      </w:r>
      <w:r>
        <w:rPr>
          <w:lang w:val="es-ES"/>
        </w:rPr>
        <w:t xml:space="preserve">donde a </w:t>
      </w:r>
      <w:r w:rsidRPr="00B53586">
        <w:rPr>
          <w:lang w:val="es-ES"/>
        </w:rPr>
        <w:t xml:space="preserve">las empresas les vaya </w:t>
      </w:r>
      <w:r>
        <w:rPr>
          <w:lang w:val="es-ES"/>
        </w:rPr>
        <w:t>bien. El fondo Finkatuz ez, sin duda, un paso adelante, pero no va, no tiene que ser el último.</w:t>
      </w:r>
    </w:p>
    <w:p w:rsidR="00555E52" w:rsidRDefault="00555E52" w:rsidP="00473301">
      <w:pPr>
        <w:pStyle w:val="Texto"/>
        <w:rPr>
          <w:lang w:val="es-ES"/>
        </w:rPr>
      </w:pPr>
    </w:p>
    <w:p w:rsidR="007D23E1" w:rsidRDefault="00555E52" w:rsidP="00BD1265">
      <w:pPr>
        <w:pStyle w:val="Texto"/>
        <w:rPr>
          <w:lang w:val="eu-ES"/>
        </w:rPr>
      </w:pPr>
      <w:r w:rsidRPr="001F3EE5">
        <w:rPr>
          <w:lang w:val="eu-ES"/>
        </w:rPr>
        <w:t>Ingu</w:t>
      </w:r>
      <w:r>
        <w:rPr>
          <w:lang w:val="eu-ES"/>
        </w:rPr>
        <w:t xml:space="preserve">rugiroaren proposamenean, zuek esaten duzue eta </w:t>
      </w:r>
      <w:r w:rsidRPr="001F3EE5">
        <w:rPr>
          <w:lang w:val="eu-ES"/>
        </w:rPr>
        <w:t xml:space="preserve">Gobernuak </w:t>
      </w:r>
      <w:r w:rsidRPr="001F3EE5">
        <w:rPr>
          <w:i/>
          <w:lang w:val="eu-ES"/>
        </w:rPr>
        <w:t>greenwashing</w:t>
      </w:r>
      <w:r>
        <w:rPr>
          <w:i/>
          <w:lang w:val="eu-ES"/>
        </w:rPr>
        <w:t>-a</w:t>
      </w:r>
      <w:r w:rsidRPr="001F3EE5">
        <w:rPr>
          <w:lang w:val="eu-ES"/>
        </w:rPr>
        <w:t xml:space="preserve"> egiten duela eta pintura </w:t>
      </w:r>
      <w:r>
        <w:rPr>
          <w:lang w:val="eu-ES"/>
        </w:rPr>
        <w:t>berdez marrazten dituela p</w:t>
      </w:r>
      <w:r w:rsidRPr="001F3EE5">
        <w:rPr>
          <w:lang w:val="eu-ES"/>
        </w:rPr>
        <w:t>resupuestoak</w:t>
      </w:r>
      <w:r>
        <w:rPr>
          <w:lang w:val="eu-ES"/>
        </w:rPr>
        <w:t>. Zuek, benetan, a</w:t>
      </w:r>
      <w:r w:rsidRPr="001F3EE5">
        <w:rPr>
          <w:lang w:val="eu-ES"/>
        </w:rPr>
        <w:t>urkeztutako proposamena</w:t>
      </w:r>
      <w:r>
        <w:rPr>
          <w:lang w:val="eu-ES"/>
        </w:rPr>
        <w:t>k</w:t>
      </w:r>
      <w:r w:rsidRPr="001F3EE5">
        <w:rPr>
          <w:lang w:val="eu-ES"/>
        </w:rPr>
        <w:t xml:space="preserve"> nahiko eskasa</w:t>
      </w:r>
      <w:r>
        <w:rPr>
          <w:lang w:val="eu-ES"/>
        </w:rPr>
        <w:t>k</w:t>
      </w:r>
      <w:r w:rsidRPr="001F3EE5">
        <w:rPr>
          <w:lang w:val="eu-ES"/>
        </w:rPr>
        <w:t xml:space="preserve"> d</w:t>
      </w:r>
      <w:r>
        <w:rPr>
          <w:lang w:val="eu-ES"/>
        </w:rPr>
        <w:t>ir</w:t>
      </w:r>
      <w:r w:rsidRPr="001F3EE5">
        <w:rPr>
          <w:lang w:val="eu-ES"/>
        </w:rPr>
        <w:t>a. Alde batetik,</w:t>
      </w:r>
      <w:r>
        <w:rPr>
          <w:lang w:val="eu-ES"/>
        </w:rPr>
        <w:t xml:space="preserve"> EVEri </w:t>
      </w:r>
      <w:r w:rsidRPr="001F3EE5">
        <w:rPr>
          <w:lang w:val="eu-ES"/>
        </w:rPr>
        <w:t>32 milioi euro gehiago eska</w:t>
      </w:r>
      <w:r>
        <w:rPr>
          <w:lang w:val="eu-ES"/>
        </w:rPr>
        <w:t>in</w:t>
      </w:r>
      <w:r w:rsidRPr="001F3EE5">
        <w:rPr>
          <w:lang w:val="eu-ES"/>
        </w:rPr>
        <w:t xml:space="preserve">tzen dizkiozue Udalak auditoria energetikoak egiteko </w:t>
      </w:r>
      <w:r>
        <w:rPr>
          <w:lang w:val="eu-ES"/>
        </w:rPr>
        <w:t>–</w:t>
      </w:r>
      <w:r w:rsidRPr="001F3EE5">
        <w:rPr>
          <w:lang w:val="eu-ES"/>
        </w:rPr>
        <w:t>ondo egongo litzateke</w:t>
      </w:r>
      <w:r>
        <w:rPr>
          <w:lang w:val="eu-ES"/>
        </w:rPr>
        <w:t>–,</w:t>
      </w:r>
      <w:r w:rsidRPr="001F3EE5">
        <w:rPr>
          <w:lang w:val="eu-ES"/>
        </w:rPr>
        <w:t xml:space="preserve"> eta gero Hidrocarburos de Euskadi ezab</w:t>
      </w:r>
      <w:r w:rsidR="007D23E1">
        <w:rPr>
          <w:lang w:val="eu-ES"/>
        </w:rPr>
        <w:t>atzeko proposamena egiten duzu.</w:t>
      </w:r>
    </w:p>
    <w:p w:rsidR="007D23E1" w:rsidRDefault="007D23E1" w:rsidP="00BD1265">
      <w:pPr>
        <w:pStyle w:val="Texto"/>
        <w:rPr>
          <w:lang w:val="eu-ES"/>
        </w:rPr>
      </w:pPr>
    </w:p>
    <w:p w:rsidR="007D23E1" w:rsidRDefault="00555E52" w:rsidP="00BD1265">
      <w:pPr>
        <w:pStyle w:val="Texto"/>
        <w:rPr>
          <w:lang w:val="eu-ES"/>
        </w:rPr>
      </w:pPr>
      <w:r w:rsidRPr="001F3EE5">
        <w:rPr>
          <w:lang w:val="eu-ES"/>
        </w:rPr>
        <w:t>Ez dakit</w:t>
      </w:r>
      <w:r>
        <w:rPr>
          <w:lang w:val="eu-ES"/>
        </w:rPr>
        <w:t xml:space="preserve">, buruz nabil, baina uste dut </w:t>
      </w:r>
      <w:r w:rsidRPr="001F3EE5">
        <w:rPr>
          <w:lang w:val="eu-ES"/>
        </w:rPr>
        <w:t>700.000 euro</w:t>
      </w:r>
      <w:r>
        <w:rPr>
          <w:lang w:val="eu-ES"/>
        </w:rPr>
        <w:t xml:space="preserve"> ez zela </w:t>
      </w:r>
      <w:r w:rsidRPr="001F3EE5">
        <w:rPr>
          <w:lang w:val="eu-ES"/>
        </w:rPr>
        <w:t>heltzen. Hortik aurrera</w:t>
      </w:r>
      <w:r>
        <w:rPr>
          <w:lang w:val="eu-ES"/>
        </w:rPr>
        <w:t>,</w:t>
      </w:r>
      <w:r w:rsidRPr="001F3EE5">
        <w:rPr>
          <w:lang w:val="eu-ES"/>
        </w:rPr>
        <w:t xml:space="preserve"> </w:t>
      </w:r>
      <w:r>
        <w:rPr>
          <w:lang w:val="eu-ES"/>
        </w:rPr>
        <w:t>aipatzen duzue diskurtsoan bai Jasangarritasun E</w:t>
      </w:r>
      <w:r w:rsidRPr="001F3EE5">
        <w:rPr>
          <w:lang w:val="eu-ES"/>
        </w:rPr>
        <w:t xml:space="preserve">nergetikoko </w:t>
      </w:r>
      <w:r>
        <w:rPr>
          <w:lang w:val="eu-ES"/>
        </w:rPr>
        <w:t>L</w:t>
      </w:r>
      <w:r w:rsidRPr="001F3EE5">
        <w:rPr>
          <w:lang w:val="eu-ES"/>
        </w:rPr>
        <w:t>egean</w:t>
      </w:r>
      <w:r>
        <w:rPr>
          <w:lang w:val="eu-ES"/>
        </w:rPr>
        <w:t xml:space="preserve">, </w:t>
      </w:r>
      <w:r w:rsidRPr="001F3EE5">
        <w:rPr>
          <w:lang w:val="eu-ES"/>
        </w:rPr>
        <w:t>zuen ustetan</w:t>
      </w:r>
      <w:r>
        <w:rPr>
          <w:lang w:val="eu-ES"/>
        </w:rPr>
        <w:t xml:space="preserve">, </w:t>
      </w:r>
      <w:r w:rsidRPr="001F3EE5">
        <w:rPr>
          <w:lang w:val="eu-ES"/>
        </w:rPr>
        <w:t>100 milioi aurreikusten zirela</w:t>
      </w:r>
      <w:r>
        <w:rPr>
          <w:lang w:val="eu-ES"/>
        </w:rPr>
        <w:t>. E</w:t>
      </w:r>
      <w:r w:rsidRPr="001F3EE5">
        <w:rPr>
          <w:lang w:val="eu-ES"/>
        </w:rPr>
        <w:t>ta hemen</w:t>
      </w:r>
      <w:r>
        <w:rPr>
          <w:lang w:val="eu-ES"/>
        </w:rPr>
        <w:t>,</w:t>
      </w:r>
      <w:r w:rsidRPr="001F3EE5">
        <w:rPr>
          <w:lang w:val="eu-ES"/>
        </w:rPr>
        <w:t xml:space="preserve"> nik orain Bilbo</w:t>
      </w:r>
      <w:r>
        <w:rPr>
          <w:lang w:val="eu-ES"/>
        </w:rPr>
        <w:t>n bizi naiz eta b</w:t>
      </w:r>
      <w:r w:rsidRPr="001F3EE5">
        <w:rPr>
          <w:lang w:val="eu-ES"/>
        </w:rPr>
        <w:t>ilbaina</w:t>
      </w:r>
      <w:r>
        <w:rPr>
          <w:lang w:val="eu-ES"/>
        </w:rPr>
        <w:t>da</w:t>
      </w:r>
      <w:r w:rsidRPr="001F3EE5">
        <w:rPr>
          <w:lang w:val="eu-ES"/>
        </w:rPr>
        <w:t xml:space="preserve"> txiki</w:t>
      </w:r>
      <w:r>
        <w:rPr>
          <w:lang w:val="eu-ES"/>
        </w:rPr>
        <w:t xml:space="preserve"> b</w:t>
      </w:r>
      <w:r w:rsidRPr="001F3EE5">
        <w:rPr>
          <w:lang w:val="eu-ES"/>
        </w:rPr>
        <w:t>a</w:t>
      </w:r>
      <w:r>
        <w:rPr>
          <w:lang w:val="eu-ES"/>
        </w:rPr>
        <w:t>t botako dizuet</w:t>
      </w:r>
      <w:r w:rsidRPr="001F3EE5">
        <w:rPr>
          <w:lang w:val="eu-ES"/>
        </w:rPr>
        <w:t xml:space="preserve">. </w:t>
      </w:r>
      <w:r>
        <w:rPr>
          <w:lang w:val="eu-ES"/>
        </w:rPr>
        <w:t>Begira, e</w:t>
      </w:r>
      <w:r w:rsidRPr="001F3EE5">
        <w:rPr>
          <w:lang w:val="eu-ES"/>
        </w:rPr>
        <w:t xml:space="preserve">z da egongo 2020. </w:t>
      </w:r>
      <w:r>
        <w:rPr>
          <w:lang w:val="eu-ES"/>
        </w:rPr>
        <w:t>u</w:t>
      </w:r>
      <w:r w:rsidRPr="001F3EE5">
        <w:rPr>
          <w:lang w:val="eu-ES"/>
        </w:rPr>
        <w:t>rtean legeak aurreikusten du dekretu bat egin behar dela</w:t>
      </w:r>
      <w:r>
        <w:rPr>
          <w:lang w:val="eu-ES"/>
        </w:rPr>
        <w:t xml:space="preserve">. Bai? Eta ez dakigu hori Gobernuak zenbat tardatuko </w:t>
      </w:r>
      <w:r w:rsidRPr="001F3EE5">
        <w:rPr>
          <w:lang w:val="eu-ES"/>
        </w:rPr>
        <w:t>duen, ez dakigu iraile</w:t>
      </w:r>
      <w:r>
        <w:rPr>
          <w:lang w:val="eu-ES"/>
        </w:rPr>
        <w:t xml:space="preserve">an publikatuko den edo martxoan. Ez </w:t>
      </w:r>
      <w:r>
        <w:rPr>
          <w:lang w:val="eu-ES"/>
        </w:rPr>
        <w:lastRenderedPageBreak/>
        <w:t>da</w:t>
      </w:r>
      <w:r w:rsidR="007D23E1">
        <w:rPr>
          <w:lang w:val="eu-ES"/>
        </w:rPr>
        <w:t>kigu.</w:t>
      </w:r>
    </w:p>
    <w:p w:rsidR="007D23E1" w:rsidRDefault="007D23E1" w:rsidP="00BD1265">
      <w:pPr>
        <w:pStyle w:val="Texto"/>
        <w:rPr>
          <w:lang w:val="eu-ES"/>
        </w:rPr>
      </w:pPr>
    </w:p>
    <w:p w:rsidR="00555E52" w:rsidRDefault="00555E52" w:rsidP="00BD1265">
      <w:pPr>
        <w:pStyle w:val="Texto"/>
        <w:rPr>
          <w:lang w:val="eu-ES"/>
        </w:rPr>
      </w:pPr>
      <w:r w:rsidRPr="001F3EE5">
        <w:rPr>
          <w:lang w:val="eu-ES"/>
        </w:rPr>
        <w:t>Hor</w:t>
      </w:r>
      <w:r>
        <w:rPr>
          <w:lang w:val="eu-ES"/>
        </w:rPr>
        <w:t>tik aurrera, ez da egongo</w:t>
      </w:r>
      <w:r w:rsidRPr="001F3EE5">
        <w:rPr>
          <w:lang w:val="eu-ES"/>
        </w:rPr>
        <w:t xml:space="preserve"> Erkidegoan, kasu honetan</w:t>
      </w:r>
      <w:r>
        <w:rPr>
          <w:lang w:val="eu-ES"/>
        </w:rPr>
        <w:t>,</w:t>
      </w:r>
      <w:r w:rsidRPr="001F3EE5">
        <w:rPr>
          <w:lang w:val="eu-ES"/>
        </w:rPr>
        <w:t xml:space="preserve"> udalik </w:t>
      </w:r>
      <w:r>
        <w:rPr>
          <w:lang w:val="eu-ES"/>
        </w:rPr>
        <w:t>bo</w:t>
      </w:r>
      <w:r w:rsidRPr="001F3EE5">
        <w:rPr>
          <w:lang w:val="eu-ES"/>
        </w:rPr>
        <w:t>nbilak le</w:t>
      </w:r>
      <w:r>
        <w:rPr>
          <w:lang w:val="eu-ES"/>
        </w:rPr>
        <w:t xml:space="preserve">d-era </w:t>
      </w:r>
      <w:r w:rsidRPr="001F3EE5">
        <w:rPr>
          <w:lang w:val="eu-ES"/>
        </w:rPr>
        <w:t>aldatu nahi dituen</w:t>
      </w:r>
      <w:r>
        <w:rPr>
          <w:lang w:val="eu-ES"/>
        </w:rPr>
        <w:t>i</w:t>
      </w:r>
      <w:r w:rsidRPr="001F3EE5">
        <w:rPr>
          <w:lang w:val="eu-ES"/>
        </w:rPr>
        <w:t>k eta finantzazioa ez duenik edukiko. Zergatik</w:t>
      </w:r>
      <w:r>
        <w:rPr>
          <w:lang w:val="eu-ES"/>
        </w:rPr>
        <w:t>?</w:t>
      </w:r>
      <w:r w:rsidRPr="001F3EE5">
        <w:rPr>
          <w:lang w:val="eu-ES"/>
        </w:rPr>
        <w:t xml:space="preserve"> </w:t>
      </w:r>
      <w:r>
        <w:rPr>
          <w:lang w:val="eu-ES"/>
        </w:rPr>
        <w:t>H</w:t>
      </w:r>
      <w:r w:rsidRPr="001F3EE5">
        <w:rPr>
          <w:lang w:val="eu-ES"/>
        </w:rPr>
        <w:t>erri txiki askok</w:t>
      </w:r>
      <w:r>
        <w:rPr>
          <w:lang w:val="eu-ES"/>
        </w:rPr>
        <w:t>,</w:t>
      </w:r>
      <w:r w:rsidRPr="001F3EE5">
        <w:rPr>
          <w:lang w:val="eu-ES"/>
        </w:rPr>
        <w:t xml:space="preserve"> hori</w:t>
      </w:r>
      <w:r>
        <w:rPr>
          <w:lang w:val="eu-ES"/>
        </w:rPr>
        <w:t>,</w:t>
      </w:r>
      <w:r w:rsidRPr="001F3EE5">
        <w:rPr>
          <w:lang w:val="eu-ES"/>
        </w:rPr>
        <w:t xml:space="preserve"> lan hori eginda</w:t>
      </w:r>
      <w:r>
        <w:rPr>
          <w:lang w:val="eu-ES"/>
        </w:rPr>
        <w:t xml:space="preserve"> dau</w:t>
      </w:r>
      <w:r w:rsidRPr="001F3EE5">
        <w:rPr>
          <w:lang w:val="eu-ES"/>
        </w:rPr>
        <w:t>katelako edo asko aurreratuta dauka</w:t>
      </w:r>
      <w:r>
        <w:rPr>
          <w:lang w:val="eu-ES"/>
        </w:rPr>
        <w:t>te</w:t>
      </w:r>
      <w:r w:rsidRPr="001F3EE5">
        <w:rPr>
          <w:lang w:val="eu-ES"/>
        </w:rPr>
        <w:t>lako</w:t>
      </w:r>
      <w:r>
        <w:rPr>
          <w:lang w:val="eu-ES"/>
        </w:rPr>
        <w:t xml:space="preserve">, </w:t>
      </w:r>
      <w:r w:rsidRPr="001F3EE5">
        <w:rPr>
          <w:lang w:val="eu-ES"/>
        </w:rPr>
        <w:t>Madrilen ere funts bat dagoelako</w:t>
      </w:r>
      <w:r>
        <w:rPr>
          <w:lang w:val="eu-ES"/>
        </w:rPr>
        <w:t xml:space="preserve"> l</w:t>
      </w:r>
      <w:r w:rsidRPr="001F3EE5">
        <w:rPr>
          <w:lang w:val="eu-ES"/>
        </w:rPr>
        <w:t>an horiek, zerbitzu hori eskaintzen duena</w:t>
      </w:r>
      <w:r>
        <w:rPr>
          <w:lang w:val="eu-ES"/>
        </w:rPr>
        <w:t>. E</w:t>
      </w:r>
      <w:r w:rsidRPr="001F3EE5">
        <w:rPr>
          <w:lang w:val="eu-ES"/>
        </w:rPr>
        <w:t xml:space="preserve">ta </w:t>
      </w:r>
      <w:r>
        <w:rPr>
          <w:lang w:val="eu-ES"/>
        </w:rPr>
        <w:t>hirugarrenik, E</w:t>
      </w:r>
      <w:r w:rsidRPr="001F3EE5">
        <w:rPr>
          <w:lang w:val="eu-ES"/>
        </w:rPr>
        <w:t xml:space="preserve">uskal </w:t>
      </w:r>
      <w:r>
        <w:rPr>
          <w:lang w:val="eu-ES"/>
        </w:rPr>
        <w:t>H</w:t>
      </w:r>
      <w:r w:rsidRPr="001F3EE5">
        <w:rPr>
          <w:lang w:val="eu-ES"/>
        </w:rPr>
        <w:t>erriko</w:t>
      </w:r>
      <w:r>
        <w:rPr>
          <w:lang w:val="eu-ES"/>
        </w:rPr>
        <w:t xml:space="preserve">, bueno, </w:t>
      </w:r>
      <w:r w:rsidRPr="001F3EE5">
        <w:rPr>
          <w:lang w:val="eu-ES"/>
        </w:rPr>
        <w:t>Erkidegoko kasu honetan</w:t>
      </w:r>
      <w:r>
        <w:rPr>
          <w:lang w:val="eu-ES"/>
        </w:rPr>
        <w:t>,</w:t>
      </w:r>
      <w:r w:rsidRPr="001F3EE5">
        <w:rPr>
          <w:lang w:val="eu-ES"/>
        </w:rPr>
        <w:t xml:space="preserve"> udal askok badaukatelako kapazitate finantzieroa hori aurrera eramateko. Beraz, udaletxe batetik deitzen </w:t>
      </w:r>
      <w:r>
        <w:rPr>
          <w:lang w:val="eu-ES"/>
        </w:rPr>
        <w:t xml:space="preserve">badizue esaten </w:t>
      </w:r>
      <w:r w:rsidRPr="001F3EE5">
        <w:rPr>
          <w:lang w:val="eu-ES"/>
        </w:rPr>
        <w:t>ez dagoela finantziaziorik, e</w:t>
      </w:r>
      <w:r>
        <w:rPr>
          <w:lang w:val="eu-ES"/>
        </w:rPr>
        <w:t xml:space="preserve">maiozu nire </w:t>
      </w:r>
      <w:r w:rsidRPr="001F3EE5">
        <w:rPr>
          <w:lang w:val="eu-ES"/>
        </w:rPr>
        <w:t>telefono pribatua</w:t>
      </w:r>
      <w:r>
        <w:rPr>
          <w:lang w:val="eu-ES"/>
        </w:rPr>
        <w:t>. Eta gorri jarri behar banaiz mila bider jarriko naiz baina uste dut ez naizela jarriko.</w:t>
      </w:r>
    </w:p>
    <w:p w:rsidR="00555E52" w:rsidRDefault="00555E52" w:rsidP="00BD1265">
      <w:pPr>
        <w:pStyle w:val="Texto"/>
        <w:rPr>
          <w:lang w:val="eu-ES"/>
        </w:rPr>
      </w:pPr>
    </w:p>
    <w:p w:rsidR="00555E52" w:rsidRDefault="00555E52" w:rsidP="00BD1265">
      <w:pPr>
        <w:pStyle w:val="Texto"/>
        <w:rPr>
          <w:lang w:val="eu-ES"/>
        </w:rPr>
      </w:pPr>
      <w:r>
        <w:rPr>
          <w:lang w:val="eu-ES"/>
        </w:rPr>
        <w:t xml:space="preserve">RGIren </w:t>
      </w:r>
      <w:r w:rsidRPr="001F3EE5">
        <w:rPr>
          <w:lang w:val="eu-ES"/>
        </w:rPr>
        <w:t>inguruan esaten duzu</w:t>
      </w:r>
      <w:r>
        <w:rPr>
          <w:lang w:val="eu-ES"/>
        </w:rPr>
        <w:t>e</w:t>
      </w:r>
      <w:r w:rsidRPr="001F3EE5">
        <w:rPr>
          <w:lang w:val="eu-ES"/>
        </w:rPr>
        <w:t xml:space="preserve"> errekorteak ego</w:t>
      </w:r>
      <w:r>
        <w:rPr>
          <w:lang w:val="eu-ES"/>
        </w:rPr>
        <w:t xml:space="preserve">n zirela eta egia da, 2012. urtean 7,5a errekortatu zen </w:t>
      </w:r>
      <w:r w:rsidRPr="001F3EE5">
        <w:rPr>
          <w:lang w:val="eu-ES"/>
        </w:rPr>
        <w:t>baina</w:t>
      </w:r>
      <w:r>
        <w:rPr>
          <w:lang w:val="eu-ES"/>
        </w:rPr>
        <w:t>…,</w:t>
      </w:r>
      <w:r w:rsidRPr="001F3EE5">
        <w:rPr>
          <w:lang w:val="eu-ES"/>
        </w:rPr>
        <w:t xml:space="preserve"> murriztu </w:t>
      </w:r>
      <w:r>
        <w:rPr>
          <w:lang w:val="eu-ES"/>
        </w:rPr>
        <w:t>zen</w:t>
      </w:r>
      <w:r w:rsidRPr="001F3EE5">
        <w:rPr>
          <w:lang w:val="eu-ES"/>
        </w:rPr>
        <w:t xml:space="preserve"> baina harrezkeroztik </w:t>
      </w:r>
      <w:r>
        <w:rPr>
          <w:lang w:val="eu-ES"/>
        </w:rPr>
        <w:t>errek</w:t>
      </w:r>
      <w:r w:rsidRPr="001F3EE5">
        <w:rPr>
          <w:lang w:val="eu-ES"/>
        </w:rPr>
        <w:t>orte hori guzti</w:t>
      </w:r>
      <w:r>
        <w:rPr>
          <w:lang w:val="eu-ES"/>
        </w:rPr>
        <w:t>a</w:t>
      </w:r>
      <w:r w:rsidRPr="001F3EE5">
        <w:rPr>
          <w:lang w:val="eu-ES"/>
        </w:rPr>
        <w:t xml:space="preserve"> </w:t>
      </w:r>
      <w:r>
        <w:rPr>
          <w:lang w:val="eu-ES"/>
        </w:rPr>
        <w:t>gaindituta dago. E</w:t>
      </w:r>
      <w:r w:rsidRPr="001F3EE5">
        <w:rPr>
          <w:lang w:val="eu-ES"/>
        </w:rPr>
        <w:t>ta esaten duzuenean</w:t>
      </w:r>
      <w:r>
        <w:rPr>
          <w:lang w:val="eu-ES"/>
        </w:rPr>
        <w:t>…</w:t>
      </w:r>
      <w:r w:rsidRPr="001F3EE5">
        <w:rPr>
          <w:lang w:val="eu-ES"/>
        </w:rPr>
        <w:t>, ez duzu, ez duzu esan kontu handiagoa</w:t>
      </w:r>
      <w:r>
        <w:rPr>
          <w:lang w:val="eu-ES"/>
        </w:rPr>
        <w:t>z egin duzu zure interbentzioa baina aipatzen duzunean "Joe, es ke hurrengo urterako, pertzeptore gutxiago egongo dira"</w:t>
      </w:r>
      <w:r w:rsidRPr="001F3EE5">
        <w:rPr>
          <w:lang w:val="eu-ES"/>
        </w:rPr>
        <w:t xml:space="preserve">. </w:t>
      </w:r>
      <w:r>
        <w:rPr>
          <w:lang w:val="eu-ES"/>
        </w:rPr>
        <w:t xml:space="preserve">Bueno. Aleluia! Aleluia! Hori gauza ona da, </w:t>
      </w:r>
      <w:r w:rsidRPr="001F3EE5">
        <w:rPr>
          <w:lang w:val="eu-ES"/>
        </w:rPr>
        <w:t>ez</w:t>
      </w:r>
      <w:r>
        <w:rPr>
          <w:lang w:val="eu-ES"/>
        </w:rPr>
        <w:t>t</w:t>
      </w:r>
      <w:r w:rsidRPr="001F3EE5">
        <w:rPr>
          <w:lang w:val="eu-ES"/>
        </w:rPr>
        <w:t>a</w:t>
      </w:r>
      <w:r>
        <w:rPr>
          <w:lang w:val="eu-ES"/>
        </w:rPr>
        <w:t>?</w:t>
      </w:r>
      <w:r w:rsidRPr="001F3EE5">
        <w:rPr>
          <w:lang w:val="eu-ES"/>
        </w:rPr>
        <w:t xml:space="preserve"> </w:t>
      </w:r>
      <w:r>
        <w:rPr>
          <w:lang w:val="eu-ES"/>
        </w:rPr>
        <w:t>B</w:t>
      </w:r>
      <w:r w:rsidRPr="001F3EE5">
        <w:rPr>
          <w:lang w:val="eu-ES"/>
        </w:rPr>
        <w:t>aldintzak berdinak badira eta per</w:t>
      </w:r>
      <w:r>
        <w:rPr>
          <w:lang w:val="eu-ES"/>
        </w:rPr>
        <w:t xml:space="preserve">tzeptore gutxiago badaude, </w:t>
      </w:r>
      <w:r w:rsidRPr="001F3EE5">
        <w:rPr>
          <w:lang w:val="eu-ES"/>
        </w:rPr>
        <w:t>gauza ona izango da</w:t>
      </w:r>
      <w:r>
        <w:rPr>
          <w:lang w:val="eu-ES"/>
        </w:rPr>
        <w:t xml:space="preserve">. Paktatu dena da % 2a </w:t>
      </w:r>
      <w:r w:rsidRPr="001F3EE5">
        <w:rPr>
          <w:lang w:val="eu-ES"/>
        </w:rPr>
        <w:t>aurreikusten z</w:t>
      </w:r>
      <w:r>
        <w:rPr>
          <w:lang w:val="eu-ES"/>
        </w:rPr>
        <w:t>u</w:t>
      </w:r>
      <w:r w:rsidRPr="001F3EE5">
        <w:rPr>
          <w:lang w:val="eu-ES"/>
        </w:rPr>
        <w:t xml:space="preserve">en </w:t>
      </w:r>
      <w:r>
        <w:rPr>
          <w:lang w:val="eu-ES"/>
        </w:rPr>
        <w:t xml:space="preserve">Gobernuak. </w:t>
      </w:r>
      <w:r w:rsidRPr="001F3EE5">
        <w:rPr>
          <w:lang w:val="eu-ES"/>
        </w:rPr>
        <w:t>%</w:t>
      </w:r>
      <w:r>
        <w:rPr>
          <w:lang w:val="eu-ES"/>
        </w:rPr>
        <w:t> </w:t>
      </w:r>
      <w:r w:rsidRPr="001F3EE5">
        <w:rPr>
          <w:lang w:val="eu-ES"/>
        </w:rPr>
        <w:t>4a igoko da</w:t>
      </w:r>
      <w:r w:rsidR="009D54D1">
        <w:rPr>
          <w:lang w:val="eu-ES"/>
        </w:rPr>
        <w:t>,</w:t>
      </w:r>
      <w:r w:rsidRPr="001F3EE5">
        <w:rPr>
          <w:lang w:val="eu-ES"/>
        </w:rPr>
        <w:t xml:space="preserve"> eta nik uste</w:t>
      </w:r>
      <w:r>
        <w:rPr>
          <w:lang w:val="eu-ES"/>
        </w:rPr>
        <w:t xml:space="preserve"> </w:t>
      </w:r>
      <w:r w:rsidRPr="001F3EE5">
        <w:rPr>
          <w:lang w:val="eu-ES"/>
        </w:rPr>
        <w:t xml:space="preserve">hori ona izango dela </w:t>
      </w:r>
      <w:r w:rsidR="009D54D1">
        <w:rPr>
          <w:lang w:val="eu-ES"/>
        </w:rPr>
        <w:t>herriarentzako, ezta?</w:t>
      </w:r>
    </w:p>
    <w:p w:rsidR="00555E52" w:rsidRDefault="00555E52" w:rsidP="00BD1265">
      <w:pPr>
        <w:pStyle w:val="Texto"/>
        <w:rPr>
          <w:lang w:val="eu-ES"/>
        </w:rPr>
      </w:pPr>
    </w:p>
    <w:p w:rsidR="00555E52" w:rsidRPr="001F3EE5" w:rsidRDefault="00555E52" w:rsidP="00BD1265">
      <w:pPr>
        <w:pStyle w:val="Texto"/>
        <w:rPr>
          <w:lang w:val="eu-ES"/>
        </w:rPr>
      </w:pPr>
      <w:r>
        <w:rPr>
          <w:lang w:val="eu-ES"/>
        </w:rPr>
        <w:t>Eta, azkenik, berdintasunaren esparruan</w:t>
      </w:r>
      <w:r w:rsidRPr="001F3EE5">
        <w:rPr>
          <w:lang w:val="eu-ES"/>
        </w:rPr>
        <w:t>…</w:t>
      </w:r>
    </w:p>
    <w:p w:rsidR="00555E52" w:rsidRDefault="00555E52" w:rsidP="00473301">
      <w:pPr>
        <w:pStyle w:val="Texto"/>
        <w:rPr>
          <w:lang w:val="es-ES"/>
        </w:rPr>
      </w:pPr>
    </w:p>
    <w:p w:rsidR="00555E52" w:rsidRPr="00B53586" w:rsidRDefault="00555E52" w:rsidP="006A2FF9">
      <w:pPr>
        <w:pStyle w:val="Texto"/>
        <w:rPr>
          <w:lang w:val="es-ES"/>
        </w:rPr>
      </w:pPr>
      <w:r w:rsidRPr="00B53586">
        <w:rPr>
          <w:lang w:val="es-ES"/>
        </w:rPr>
        <w:t>(25</w:t>
      </w:r>
      <w:r>
        <w:rPr>
          <w:lang w:val="es-ES"/>
        </w:rPr>
        <w:t>. zintaren ama</w:t>
      </w:r>
      <w:r w:rsidRPr="00B53586">
        <w:rPr>
          <w:lang w:val="es-ES"/>
        </w:rPr>
        <w:t>iera)</w:t>
      </w:r>
    </w:p>
    <w:p w:rsidR="00555E52" w:rsidRDefault="00555E52" w:rsidP="0057562A">
      <w:pPr>
        <w:pStyle w:val="Texto"/>
      </w:pPr>
      <w:r>
        <w:t>(26. zintaren hasiera)</w:t>
      </w:r>
    </w:p>
    <w:p w:rsidR="00555E52" w:rsidRDefault="00555E52" w:rsidP="0057562A">
      <w:pPr>
        <w:pStyle w:val="Texto"/>
      </w:pPr>
    </w:p>
    <w:p w:rsidR="00555E52" w:rsidRDefault="00555E52" w:rsidP="0057562A">
      <w:pPr>
        <w:pStyle w:val="Texto"/>
        <w:rPr>
          <w:lang w:val="eu-ES"/>
        </w:rPr>
      </w:pPr>
      <w:r>
        <w:t>… % 2a</w:t>
      </w:r>
      <w:r w:rsidRPr="00EA3089">
        <w:rPr>
          <w:lang w:val="eu-ES"/>
        </w:rPr>
        <w:t xml:space="preserve"> aurreikusten z</w:t>
      </w:r>
      <w:r>
        <w:rPr>
          <w:lang w:val="eu-ES"/>
        </w:rPr>
        <w:t>u</w:t>
      </w:r>
      <w:r w:rsidRPr="00EA3089">
        <w:rPr>
          <w:lang w:val="eu-ES"/>
        </w:rPr>
        <w:t>en Gobernuak</w:t>
      </w:r>
      <w:r w:rsidR="009D54D1">
        <w:rPr>
          <w:lang w:val="eu-ES"/>
        </w:rPr>
        <w:t>.</w:t>
      </w:r>
      <w:r>
        <w:rPr>
          <w:lang w:val="eu-ES"/>
        </w:rPr>
        <w:t xml:space="preserve"> % 4a</w:t>
      </w:r>
      <w:r w:rsidRPr="00EA3089">
        <w:rPr>
          <w:lang w:val="eu-ES"/>
        </w:rPr>
        <w:t xml:space="preserve"> igoko da</w:t>
      </w:r>
      <w:r>
        <w:rPr>
          <w:lang w:val="eu-ES"/>
        </w:rPr>
        <w:t>,</w:t>
      </w:r>
      <w:r w:rsidRPr="00EA3089">
        <w:rPr>
          <w:lang w:val="eu-ES"/>
        </w:rPr>
        <w:t xml:space="preserve"> eta nik uste hori </w:t>
      </w:r>
      <w:r>
        <w:rPr>
          <w:lang w:val="eu-ES"/>
        </w:rPr>
        <w:t xml:space="preserve">ona izango dela </w:t>
      </w:r>
      <w:r w:rsidR="009D54D1">
        <w:rPr>
          <w:lang w:val="eu-ES"/>
        </w:rPr>
        <w:t>herriarentzako</w:t>
      </w:r>
      <w:r>
        <w:rPr>
          <w:lang w:val="eu-ES"/>
        </w:rPr>
        <w:t>, ezta?</w:t>
      </w:r>
    </w:p>
    <w:p w:rsidR="00555E52" w:rsidRDefault="00555E52" w:rsidP="0057562A">
      <w:pPr>
        <w:pStyle w:val="Texto"/>
        <w:rPr>
          <w:lang w:val="eu-ES"/>
        </w:rPr>
      </w:pPr>
    </w:p>
    <w:p w:rsidR="00555E52" w:rsidRDefault="00555E52" w:rsidP="0057562A">
      <w:pPr>
        <w:pStyle w:val="Texto"/>
      </w:pPr>
      <w:r w:rsidRPr="00EA3089">
        <w:rPr>
          <w:lang w:val="eu-ES"/>
        </w:rPr>
        <w:t>Eta</w:t>
      </w:r>
      <w:r>
        <w:rPr>
          <w:lang w:val="eu-ES"/>
        </w:rPr>
        <w:t>,</w:t>
      </w:r>
      <w:r w:rsidRPr="00EA3089">
        <w:rPr>
          <w:lang w:val="eu-ES"/>
        </w:rPr>
        <w:t xml:space="preserve"> azkenik, berdintasunaren esparruan</w:t>
      </w:r>
      <w:r>
        <w:rPr>
          <w:lang w:val="eu-ES"/>
        </w:rPr>
        <w:t>.</w:t>
      </w:r>
      <w:r w:rsidRPr="00EA3089">
        <w:rPr>
          <w:lang w:val="eu-ES"/>
        </w:rPr>
        <w:t xml:space="preserve"> </w:t>
      </w:r>
      <w:r>
        <w:rPr>
          <w:lang w:val="eu-ES"/>
        </w:rPr>
        <w:t>Z</w:t>
      </w:r>
      <w:r w:rsidRPr="00EA3089">
        <w:rPr>
          <w:lang w:val="eu-ES"/>
        </w:rPr>
        <w:t>uek</w:t>
      </w:r>
      <w:r>
        <w:rPr>
          <w:lang w:val="eu-ES"/>
        </w:rPr>
        <w:t>,</w:t>
      </w:r>
      <w:r w:rsidRPr="00EA3089">
        <w:rPr>
          <w:lang w:val="eu-ES"/>
        </w:rPr>
        <w:t xml:space="preserve"> bueno</w:t>
      </w:r>
      <w:r>
        <w:rPr>
          <w:lang w:val="eu-ES"/>
        </w:rPr>
        <w:t>, celofan</w:t>
      </w:r>
      <w:r w:rsidRPr="00EA3089">
        <w:rPr>
          <w:lang w:val="eu-ES"/>
        </w:rPr>
        <w:t xml:space="preserve"> morea jarri dugula</w:t>
      </w:r>
      <w:r>
        <w:rPr>
          <w:lang w:val="eu-ES"/>
        </w:rPr>
        <w:t>.</w:t>
      </w:r>
      <w:r w:rsidRPr="00EA3089">
        <w:rPr>
          <w:lang w:val="eu-ES"/>
        </w:rPr>
        <w:t xml:space="preserve"> </w:t>
      </w:r>
      <w:r>
        <w:rPr>
          <w:lang w:val="eu-ES"/>
        </w:rPr>
        <w:t>B</w:t>
      </w:r>
      <w:r w:rsidRPr="00EA3089">
        <w:rPr>
          <w:lang w:val="eu-ES"/>
        </w:rPr>
        <w:t>egira</w:t>
      </w:r>
      <w:r>
        <w:rPr>
          <w:lang w:val="eu-ES"/>
        </w:rPr>
        <w:t>,</w:t>
      </w:r>
      <w:r w:rsidRPr="00EA3089">
        <w:rPr>
          <w:lang w:val="eu-ES"/>
        </w:rPr>
        <w:t xml:space="preserve"> zuen zuzenketa guztietan aipatzen duzuen faktore bakarra da zaintzak</w:t>
      </w:r>
      <w:r>
        <w:rPr>
          <w:lang w:val="eu-ES"/>
        </w:rPr>
        <w:t>,</w:t>
      </w:r>
      <w:r w:rsidRPr="00EA3089">
        <w:rPr>
          <w:lang w:val="eu-ES"/>
        </w:rPr>
        <w:t xml:space="preserve"> eta oso faktore polita izango da</w:t>
      </w:r>
      <w:r>
        <w:rPr>
          <w:lang w:val="eu-ES"/>
        </w:rPr>
        <w:t>,</w:t>
      </w:r>
      <w:r w:rsidRPr="00EA3089">
        <w:rPr>
          <w:lang w:val="eu-ES"/>
        </w:rPr>
        <w:t xml:space="preserve"> zergatik manifestazioetan </w:t>
      </w:r>
      <w:r>
        <w:rPr>
          <w:lang w:val="eu-ES"/>
        </w:rPr>
        <w:t>lemetan</w:t>
      </w:r>
      <w:r w:rsidRPr="00EA3089">
        <w:rPr>
          <w:lang w:val="eu-ES"/>
        </w:rPr>
        <w:t xml:space="preserve"> zaintzen inguruan eta pertsona erdigunean jartzearen eta rol</w:t>
      </w:r>
      <w:r>
        <w:rPr>
          <w:lang w:val="eu-ES"/>
        </w:rPr>
        <w:t xml:space="preserve">lo horretan zoaztelako. Eta </w:t>
      </w:r>
      <w:r w:rsidRPr="00EA3089">
        <w:rPr>
          <w:lang w:val="eu-ES"/>
        </w:rPr>
        <w:t>gauza</w:t>
      </w:r>
      <w:r>
        <w:rPr>
          <w:lang w:val="eu-ES"/>
        </w:rPr>
        <w:t>… rollo edo, bueno, ildo</w:t>
      </w:r>
      <w:r w:rsidRPr="00EA3089">
        <w:rPr>
          <w:lang w:val="eu-ES"/>
        </w:rPr>
        <w:t xml:space="preserve"> h</w:t>
      </w:r>
      <w:r>
        <w:rPr>
          <w:lang w:val="eu-ES"/>
        </w:rPr>
        <w:t xml:space="preserve">orretan, ildo horretan </w:t>
      </w:r>
      <w:r>
        <w:rPr>
          <w:lang w:val="eu-ES"/>
        </w:rPr>
        <w:lastRenderedPageBreak/>
        <w:t>zoaztela</w:t>
      </w:r>
      <w:r w:rsidRPr="00EA3089">
        <w:rPr>
          <w:lang w:val="eu-ES"/>
        </w:rPr>
        <w:t>ko</w:t>
      </w:r>
      <w:r>
        <w:rPr>
          <w:lang w:val="eu-ES"/>
        </w:rPr>
        <w:t>, ezta? E</w:t>
      </w:r>
      <w:r w:rsidRPr="00EA3089">
        <w:rPr>
          <w:lang w:val="eu-ES"/>
        </w:rPr>
        <w:t>ta beti</w:t>
      </w:r>
      <w:r>
        <w:rPr>
          <w:lang w:val="eu-ES"/>
        </w:rPr>
        <w:t xml:space="preserve"> zabiltzate</w:t>
      </w:r>
      <w:r w:rsidRPr="00EA3089">
        <w:rPr>
          <w:lang w:val="eu-ES"/>
        </w:rPr>
        <w:t xml:space="preserve"> gauza transbertsala dela eta non dago gainontzeko</w:t>
      </w:r>
      <w:r w:rsidRPr="0051479C">
        <w:t xml:space="preserve"> </w:t>
      </w:r>
      <w:r>
        <w:t>politika.</w:t>
      </w:r>
    </w:p>
    <w:p w:rsidR="00555E52" w:rsidRDefault="00555E52" w:rsidP="0057562A">
      <w:pPr>
        <w:pStyle w:val="Texto"/>
      </w:pPr>
    </w:p>
    <w:p w:rsidR="00555E52" w:rsidRDefault="00555E52" w:rsidP="0057562A">
      <w:pPr>
        <w:pStyle w:val="Texto"/>
      </w:pPr>
      <w:r>
        <w:t>S</w:t>
      </w:r>
      <w:r w:rsidRPr="0051479C">
        <w:t xml:space="preserve">implificar los problemas </w:t>
      </w:r>
      <w:r>
        <w:t>y a</w:t>
      </w:r>
      <w:r w:rsidRPr="0051479C">
        <w:t>nt</w:t>
      </w:r>
      <w:r>
        <w:t>agon</w:t>
      </w:r>
      <w:r w:rsidRPr="0051479C">
        <w:t xml:space="preserve">izar </w:t>
      </w:r>
      <w:r>
        <w:t xml:space="preserve">al </w:t>
      </w:r>
      <w:r w:rsidRPr="0051479C">
        <w:t xml:space="preserve">oponente político, sino ofrecer soluciones que se puedan llevar a la práctica es fácil, pero </w:t>
      </w:r>
      <w:r>
        <w:t>a</w:t>
      </w:r>
      <w:r w:rsidRPr="0051479C">
        <w:t xml:space="preserve">l segundo partido de Euskadi se le debe solicitar algo más. Durante estos 40 años ha habido muchos lehendakaris, muchos contextos políticos y </w:t>
      </w:r>
      <w:r>
        <w:t xml:space="preserve">en </w:t>
      </w:r>
      <w:r w:rsidRPr="0051479C">
        <w:t xml:space="preserve">ninguna de ellas se ha podido contar con la izquierda abertzale. Yo, de verdad, </w:t>
      </w:r>
      <w:r>
        <w:t>de</w:t>
      </w:r>
      <w:r w:rsidRPr="0051479C">
        <w:t xml:space="preserve">searía </w:t>
      </w:r>
      <w:r>
        <w:t xml:space="preserve">a </w:t>
      </w:r>
      <w:r w:rsidRPr="0051479C">
        <w:t>nuestro grupo</w:t>
      </w:r>
      <w:r>
        <w:t>,</w:t>
      </w:r>
      <w:r w:rsidRPr="0051479C">
        <w:t xml:space="preserve"> desearía que se pudiera c</w:t>
      </w:r>
      <w:r>
        <w:t>ontar con ustedes en el futuro.</w:t>
      </w:r>
    </w:p>
    <w:p w:rsidR="00555E52" w:rsidRDefault="00555E52" w:rsidP="0057562A">
      <w:pPr>
        <w:pStyle w:val="Texto"/>
      </w:pPr>
    </w:p>
    <w:p w:rsidR="00555E52" w:rsidRDefault="00555E52" w:rsidP="0057562A">
      <w:pPr>
        <w:pStyle w:val="Texto"/>
      </w:pPr>
      <w:r w:rsidRPr="0051479C">
        <w:t>Eskerrik asko.</w:t>
      </w:r>
    </w:p>
    <w:p w:rsidR="00555E52" w:rsidRDefault="00555E52" w:rsidP="0057562A">
      <w:pPr>
        <w:pStyle w:val="Texto"/>
      </w:pPr>
    </w:p>
    <w:p w:rsidR="00555E52" w:rsidRDefault="00555E52" w:rsidP="0057562A">
      <w:pPr>
        <w:pStyle w:val="Texto"/>
      </w:pPr>
    </w:p>
    <w:p w:rsidR="00555E52" w:rsidRPr="009E7BFE" w:rsidRDefault="00555E52" w:rsidP="0057562A">
      <w:pPr>
        <w:pStyle w:val="Texto"/>
        <w:rPr>
          <w:lang w:val="eu-ES"/>
        </w:rPr>
      </w:pPr>
      <w:r w:rsidRPr="009E7BFE">
        <w:rPr>
          <w:rFonts w:ascii="Futura Md BT" w:hAnsi="Futura Md BT"/>
          <w:lang w:val="eu-ES"/>
        </w:rPr>
        <w:t>LEHENDAKARIAK</w:t>
      </w:r>
      <w:r w:rsidRPr="009E7BFE">
        <w:rPr>
          <w:lang w:val="eu-ES"/>
        </w:rPr>
        <w:t>: Eskerrik asko Arruabarrena jauna. Erantzunen txandan, EH Bildu taldearen ordezkaria Casanova jauna zurea da hitza.</w:t>
      </w:r>
    </w:p>
    <w:p w:rsidR="00555E52" w:rsidRDefault="00555E52" w:rsidP="0057562A">
      <w:pPr>
        <w:pStyle w:val="Texto"/>
      </w:pPr>
    </w:p>
    <w:p w:rsidR="00555E52" w:rsidRDefault="00555E52" w:rsidP="0057562A">
      <w:pPr>
        <w:pStyle w:val="Texto"/>
      </w:pPr>
    </w:p>
    <w:p w:rsidR="00555E52" w:rsidRDefault="00555E52" w:rsidP="0057562A">
      <w:pPr>
        <w:pStyle w:val="Texto"/>
      </w:pPr>
      <w:r w:rsidRPr="00EA3089">
        <w:rPr>
          <w:rFonts w:ascii="Futura Md BT" w:hAnsi="Futura Md BT"/>
        </w:rPr>
        <w:t>CASANOVA ALONSO</w:t>
      </w:r>
      <w:r>
        <w:t xml:space="preserve"> jaunak: Egun on berriro. Empezaré con la señora Corcuera, aunque he de r</w:t>
      </w:r>
      <w:r w:rsidRPr="0051479C">
        <w:t>econocer que debatir sobre presupuestos con el Partido Socia</w:t>
      </w:r>
      <w:r>
        <w:t>lista</w:t>
      </w:r>
      <w:r w:rsidRPr="0051479C">
        <w:t xml:space="preserve"> de Euskadi es una experiencia un poco extraña, </w:t>
      </w:r>
      <w:r>
        <w:t>¿</w:t>
      </w:r>
      <w:r w:rsidRPr="0051479C">
        <w:t>no</w:t>
      </w:r>
      <w:r>
        <w:t>?</w:t>
      </w:r>
      <w:r w:rsidRPr="0051479C">
        <w:t xml:space="preserve"> Sí, porque mire</w:t>
      </w:r>
      <w:r>
        <w:t>,</w:t>
      </w:r>
      <w:r w:rsidRPr="0051479C">
        <w:t xml:space="preserve"> en el mundo animal hay una seria </w:t>
      </w:r>
      <w:r>
        <w:t xml:space="preserve">de </w:t>
      </w:r>
      <w:r w:rsidRPr="0051479C">
        <w:t xml:space="preserve">migraciones que son conocidas, </w:t>
      </w:r>
      <w:r>
        <w:t>¿</w:t>
      </w:r>
      <w:r w:rsidRPr="0051479C">
        <w:t>no</w:t>
      </w:r>
      <w:r>
        <w:t>?,</w:t>
      </w:r>
      <w:r w:rsidRPr="0051479C">
        <w:t xml:space="preserve"> la mariposa monarca, el </w:t>
      </w:r>
      <w:r>
        <w:t xml:space="preserve">charán ártico, </w:t>
      </w:r>
      <w:r w:rsidRPr="0051479C">
        <w:t>los sal</w:t>
      </w:r>
      <w:r>
        <w:t>m</w:t>
      </w:r>
      <w:r w:rsidRPr="0051479C">
        <w:t xml:space="preserve">ones, pero yo creo que </w:t>
      </w:r>
      <w:r>
        <w:t xml:space="preserve">hay </w:t>
      </w:r>
      <w:r w:rsidRPr="0051479C">
        <w:t>una que todos conocemos</w:t>
      </w:r>
      <w:r>
        <w:t>, que es la de</w:t>
      </w:r>
      <w:r w:rsidRPr="0051479C">
        <w:t>l</w:t>
      </w:r>
      <w:r>
        <w:t xml:space="preserve"> ñu del Serengueti, que sale en National Geographic, cuántas </w:t>
      </w:r>
      <w:r w:rsidRPr="0051479C">
        <w:t>veces no</w:t>
      </w:r>
      <w:r>
        <w:t xml:space="preserve"> no</w:t>
      </w:r>
      <w:r w:rsidRPr="0051479C">
        <w:t xml:space="preserve">s habremos dormido con esas imágenes de los </w:t>
      </w:r>
      <w:r>
        <w:t>ñus q</w:t>
      </w:r>
      <w:r w:rsidRPr="0051479C">
        <w:t>ue pasan el río</w:t>
      </w:r>
      <w:r>
        <w:t>,</w:t>
      </w:r>
      <w:r w:rsidRPr="0051479C">
        <w:t xml:space="preserve"> siempre h</w:t>
      </w:r>
      <w:r>
        <w:t xml:space="preserve">ay un cocodrilo que </w:t>
      </w:r>
      <w:r w:rsidRPr="0051479C">
        <w:t xml:space="preserve">igual trabaja también </w:t>
      </w:r>
      <w:r>
        <w:t xml:space="preserve">para National Geographic, que </w:t>
      </w:r>
      <w:r w:rsidRPr="0051479C">
        <w:t>se come a</w:t>
      </w:r>
      <w:r>
        <w:t>l ñu</w:t>
      </w:r>
      <w:r w:rsidRPr="0051479C">
        <w:t xml:space="preserve"> que se ca</w:t>
      </w:r>
      <w:r>
        <w:t>e a</w:t>
      </w:r>
      <w:r w:rsidRPr="0051479C">
        <w:t>l pasar</w:t>
      </w:r>
      <w:r>
        <w:t xml:space="preserve"> el terraplén.</w:t>
      </w:r>
    </w:p>
    <w:p w:rsidR="00555E52" w:rsidRDefault="00555E52" w:rsidP="0057562A">
      <w:pPr>
        <w:pStyle w:val="Texto"/>
      </w:pPr>
    </w:p>
    <w:p w:rsidR="00555E52" w:rsidRDefault="00555E52" w:rsidP="0057562A">
      <w:pPr>
        <w:pStyle w:val="Texto"/>
      </w:pPr>
      <w:r>
        <w:t xml:space="preserve">En el ámbito </w:t>
      </w:r>
      <w:r w:rsidRPr="0051479C">
        <w:t>político va</w:t>
      </w:r>
      <w:r>
        <w:t xml:space="preserve">sco hay </w:t>
      </w:r>
      <w:r w:rsidRPr="0051479C">
        <w:t>una migración de las mismas dimensiones éticas que la</w:t>
      </w:r>
      <w:r>
        <w:t>s de l</w:t>
      </w:r>
      <w:r w:rsidRPr="0051479C">
        <w:t xml:space="preserve">os </w:t>
      </w:r>
      <w:r>
        <w:t>ñus</w:t>
      </w:r>
      <w:r w:rsidRPr="0051479C">
        <w:t xml:space="preserve"> del </w:t>
      </w:r>
      <w:r>
        <w:t>Serengueti, que es la de Socialista Vas</w:t>
      </w:r>
      <w:r w:rsidRPr="0051479C">
        <w:t>co</w:t>
      </w:r>
      <w:r>
        <w:t xml:space="preserve"> c</w:t>
      </w:r>
      <w:r w:rsidRPr="0051479C">
        <w:t>uando llega la época del debate presupuestario</w:t>
      </w:r>
      <w:r>
        <w:t xml:space="preserve">. Ustedes </w:t>
      </w:r>
      <w:r w:rsidRPr="0051479C">
        <w:t>está</w:t>
      </w:r>
      <w:r>
        <w:t>n</w:t>
      </w:r>
      <w:r w:rsidRPr="0051479C">
        <w:t xml:space="preserve"> ahí en sus praderas </w:t>
      </w:r>
      <w:r>
        <w:t xml:space="preserve">y </w:t>
      </w:r>
      <w:r w:rsidRPr="0051479C">
        <w:t xml:space="preserve">entienda lo de animales sin ningún tipo </w:t>
      </w:r>
      <w:r>
        <w:t>de ánimo peyorativo, an</w:t>
      </w:r>
      <w:r w:rsidRPr="0051479C">
        <w:t>imal político en el sentido a</w:t>
      </w:r>
      <w:r>
        <w:t>ristotélico. E</w:t>
      </w:r>
      <w:r w:rsidRPr="0051479C">
        <w:t>stán en las praderas presupuestari</w:t>
      </w:r>
      <w:r>
        <w:t xml:space="preserve">as y cuando caen </w:t>
      </w:r>
      <w:r>
        <w:lastRenderedPageBreak/>
        <w:t>los primeros co</w:t>
      </w:r>
      <w:r w:rsidRPr="0051479C">
        <w:t>pos de debate</w:t>
      </w:r>
      <w:r>
        <w:t xml:space="preserve"> ustedes escapan y pasa</w:t>
      </w:r>
      <w:r w:rsidRPr="0051479C">
        <w:t>n un par de meses en</w:t>
      </w:r>
      <w:r>
        <w:t xml:space="preserve"> otros territorios desconocidos, territorios del derecho </w:t>
      </w:r>
      <w:r w:rsidRPr="0051479C">
        <w:t>a decidir, del nuevo estatus</w:t>
      </w:r>
      <w:r>
        <w:t>,</w:t>
      </w:r>
      <w:r w:rsidRPr="0051479C">
        <w:t xml:space="preserve"> de la </w:t>
      </w:r>
      <w:r>
        <w:t>gobernabilidad</w:t>
      </w:r>
      <w:r w:rsidRPr="0051479C">
        <w:t xml:space="preserve"> en Madrid</w:t>
      </w:r>
      <w:r>
        <w:t xml:space="preserve">… pero </w:t>
      </w:r>
      <w:r w:rsidRPr="0051479C">
        <w:t>sobre presupuesto</w:t>
      </w:r>
      <w:r>
        <w:t>s</w:t>
      </w:r>
      <w:r w:rsidRPr="0051479C">
        <w:t xml:space="preserve"> ni </w:t>
      </w:r>
      <w:r>
        <w:t xml:space="preserve">mu, y luego </w:t>
      </w:r>
      <w:r w:rsidRPr="0051479C">
        <w:t>vuelven y preguntar al PNV</w:t>
      </w:r>
      <w:r>
        <w:t>: oye, qué ha pasado, qué ha pasado, con estos hemos aprobado, y</w:t>
      </w:r>
      <w:r w:rsidRPr="0051479C">
        <w:t xml:space="preserve"> vienen aquí </w:t>
      </w:r>
      <w:r>
        <w:t xml:space="preserve">y </w:t>
      </w:r>
      <w:r w:rsidRPr="0051479C">
        <w:t>le manda</w:t>
      </w:r>
      <w:r>
        <w:t xml:space="preserve">n a </w:t>
      </w:r>
      <w:r w:rsidRPr="0051479C">
        <w:t xml:space="preserve">usted </w:t>
      </w:r>
      <w:r>
        <w:t xml:space="preserve">o a </w:t>
      </w:r>
      <w:r w:rsidRPr="0051479C">
        <w:t xml:space="preserve">la </w:t>
      </w:r>
      <w:r>
        <w:t>señora</w:t>
      </w:r>
      <w:r w:rsidRPr="0051479C">
        <w:t xml:space="preserve"> Castelo con la</w:t>
      </w:r>
      <w:r>
        <w:t xml:space="preserve"> fe inquebrantable y la fortaleza de un guerrero templario a defen</w:t>
      </w:r>
      <w:r w:rsidRPr="0051479C">
        <w:t xml:space="preserve">der lo que el PNV ha decidido </w:t>
      </w:r>
      <w:r>
        <w:t xml:space="preserve">y </w:t>
      </w:r>
      <w:r w:rsidRPr="0051479C">
        <w:t>ustedes da igual a</w:t>
      </w:r>
      <w:r>
        <w:t>rre que so, PP, pero este año con quién van, venga, pumba, a por Bildu, venga.</w:t>
      </w:r>
    </w:p>
    <w:p w:rsidR="00555E52" w:rsidRDefault="00555E52" w:rsidP="0057562A">
      <w:pPr>
        <w:pStyle w:val="Texto"/>
      </w:pPr>
    </w:p>
    <w:p w:rsidR="00555E52" w:rsidRDefault="00555E52" w:rsidP="0057562A">
      <w:pPr>
        <w:pStyle w:val="Texto"/>
      </w:pPr>
      <w:r>
        <w:t>Oiga, y</w:t>
      </w:r>
      <w:r w:rsidRPr="0051479C">
        <w:t>o creo que mejor</w:t>
      </w:r>
      <w:r>
        <w:t xml:space="preserve"> h</w:t>
      </w:r>
      <w:r w:rsidRPr="0051479C">
        <w:t>arían ustedes</w:t>
      </w:r>
      <w:r>
        <w:t>,</w:t>
      </w:r>
      <w:r w:rsidRPr="0051479C">
        <w:t xml:space="preserve"> y</w:t>
      </w:r>
      <w:r>
        <w:t xml:space="preserve"> h</w:t>
      </w:r>
      <w:r w:rsidRPr="0051479C">
        <w:t>a mencionado el debate del año pasado</w:t>
      </w:r>
      <w:r>
        <w:t>,</w:t>
      </w:r>
      <w:r w:rsidRPr="0051479C">
        <w:t xml:space="preserve"> no fueron </w:t>
      </w:r>
      <w:r>
        <w:t xml:space="preserve">ustedes </w:t>
      </w:r>
      <w:r w:rsidRPr="0051479C">
        <w:t>los que nos llamaron</w:t>
      </w:r>
      <w:r>
        <w:t xml:space="preserve">, fuimos nosotros los que tocamos </w:t>
      </w:r>
      <w:r w:rsidRPr="0051479C">
        <w:t>su puerta con la ingen</w:t>
      </w:r>
      <w:r>
        <w:t>u</w:t>
      </w:r>
      <w:r w:rsidRPr="0051479C">
        <w:t xml:space="preserve">a </w:t>
      </w:r>
      <w:r>
        <w:t xml:space="preserve">intención </w:t>
      </w:r>
      <w:r w:rsidRPr="0051479C">
        <w:t>de que siendo ustedes un partido que s</w:t>
      </w:r>
      <w:r>
        <w:t xml:space="preserve">e dice de </w:t>
      </w:r>
      <w:r w:rsidRPr="0051479C">
        <w:t>izquierdas y entendiendo nosotros que las propuestas que plante</w:t>
      </w:r>
      <w:r>
        <w:t>áb</w:t>
      </w:r>
      <w:r w:rsidRPr="0051479C">
        <w:t>amos era</w:t>
      </w:r>
      <w:r>
        <w:t xml:space="preserve">n de </w:t>
      </w:r>
      <w:r w:rsidRPr="0051479C">
        <w:t>izquierdas y que les deberían agradar tal y como nos reconocieron</w:t>
      </w:r>
      <w:r>
        <w:t>,</w:t>
      </w:r>
      <w:r w:rsidRPr="0051479C">
        <w:t xml:space="preserve"> incluso en público</w:t>
      </w:r>
      <w:r>
        <w:t xml:space="preserve">, que eran </w:t>
      </w:r>
      <w:r w:rsidRPr="0051479C">
        <w:t>las propuestas inte</w:t>
      </w:r>
      <w:r>
        <w:t>resantes, pues entendíamos que íb</w:t>
      </w:r>
      <w:r w:rsidRPr="0051479C">
        <w:t>amos a buscar un cómplice</w:t>
      </w:r>
      <w:r>
        <w:t>, un có</w:t>
      </w:r>
      <w:r w:rsidRPr="0051479C">
        <w:t>mpl</w:t>
      </w:r>
      <w:r>
        <w:t>ice en</w:t>
      </w:r>
      <w:r w:rsidRPr="0051479C">
        <w:t xml:space="preserve"> el sentido positivo de la palabra</w:t>
      </w:r>
      <w:r>
        <w:t>,</w:t>
      </w:r>
      <w:r w:rsidRPr="0051479C">
        <w:t xml:space="preserve"> que </w:t>
      </w:r>
      <w:r>
        <w:t>íbamos a</w:t>
      </w:r>
      <w:r w:rsidRPr="0051479C">
        <w:t xml:space="preserve"> encontrar </w:t>
      </w:r>
      <w:r>
        <w:t>un</w:t>
      </w:r>
      <w:r w:rsidRPr="0051479C">
        <w:t xml:space="preserve">a complicidad en </w:t>
      </w:r>
      <w:r>
        <w:t>o</w:t>
      </w:r>
      <w:r w:rsidRPr="0051479C">
        <w:t>tro partido de izq</w:t>
      </w:r>
      <w:r>
        <w:t>uierdas para hacer juntos presión</w:t>
      </w:r>
      <w:r w:rsidRPr="0051479C">
        <w:t xml:space="preserve"> los dos so</w:t>
      </w:r>
      <w:r>
        <w:t>bre</w:t>
      </w:r>
      <w:r w:rsidRPr="0051479C">
        <w:t xml:space="preserve"> el </w:t>
      </w:r>
      <w:r>
        <w:t>P</w:t>
      </w:r>
      <w:r w:rsidRPr="0051479C">
        <w:t xml:space="preserve">artido </w:t>
      </w:r>
      <w:r>
        <w:t xml:space="preserve">Nacionalista Vasco y que </w:t>
      </w:r>
      <w:r w:rsidRPr="0051479C">
        <w:t>consi</w:t>
      </w:r>
      <w:r>
        <w:t>gui</w:t>
      </w:r>
      <w:r w:rsidRPr="0051479C">
        <w:t>era que esos objetivos razonables y deseables de</w:t>
      </w:r>
      <w:r>
        <w:t>sde</w:t>
      </w:r>
      <w:r w:rsidRPr="0051479C">
        <w:t xml:space="preserve"> una perspectiva de izquierda que teóricamente compartíamos </w:t>
      </w:r>
      <w:r>
        <w:t xml:space="preserve">saliera adelante, pero no, </w:t>
      </w:r>
      <w:r w:rsidRPr="0051479C">
        <w:t>est</w:t>
      </w:r>
      <w:r>
        <w:t>uvieron con nosotros y luego migraron, migraron y a</w:t>
      </w:r>
      <w:r w:rsidRPr="0051479C">
        <w:t>pareci</w:t>
      </w:r>
      <w:r>
        <w:t>er</w:t>
      </w:r>
      <w:r w:rsidRPr="0051479C">
        <w:t>o</w:t>
      </w:r>
      <w:r>
        <w:t>n</w:t>
      </w:r>
      <w:r w:rsidRPr="0051479C">
        <w:t xml:space="preserve"> como siempre tarde y después con los hechos </w:t>
      </w:r>
      <w:r>
        <w:t>ya consumados.</w:t>
      </w:r>
    </w:p>
    <w:p w:rsidR="00555E52" w:rsidRDefault="00555E52" w:rsidP="0057562A">
      <w:pPr>
        <w:pStyle w:val="Texto"/>
      </w:pPr>
    </w:p>
    <w:p w:rsidR="00555E52" w:rsidRDefault="00555E52" w:rsidP="0057562A">
      <w:pPr>
        <w:pStyle w:val="Texto"/>
      </w:pPr>
      <w:r w:rsidRPr="0051479C">
        <w:t>Y</w:t>
      </w:r>
      <w:r>
        <w:t xml:space="preserve"> y</w:t>
      </w:r>
      <w:r w:rsidRPr="0051479C">
        <w:t>o voy hacer una reflexión y v</w:t>
      </w:r>
      <w:r>
        <w:t>o</w:t>
      </w:r>
      <w:r w:rsidRPr="0051479C">
        <w:t>y</w:t>
      </w:r>
      <w:r>
        <w:t xml:space="preserve"> </w:t>
      </w:r>
      <w:r w:rsidRPr="0051479C">
        <w:t>a empe</w:t>
      </w:r>
      <w:r>
        <w:t>zar con una autocrítica</w:t>
      </w:r>
      <w:r w:rsidRPr="0051479C">
        <w:t xml:space="preserve"> también como Euskal Herria Bildu, por</w:t>
      </w:r>
      <w:r>
        <w:t>que me incluyo en la crítica, có</w:t>
      </w:r>
      <w:r w:rsidRPr="0051479C">
        <w:t xml:space="preserve">mo es posible que en este país los partidos </w:t>
      </w:r>
      <w:r>
        <w:t>a</w:t>
      </w:r>
      <w:r w:rsidRPr="0051479C">
        <w:t>uto</w:t>
      </w:r>
      <w:r>
        <w:t>denominados</w:t>
      </w:r>
      <w:r w:rsidRPr="0051479C">
        <w:t xml:space="preserve"> de izquierdas tengamos en esta Cámara el 51</w:t>
      </w:r>
      <w:r>
        <w:t> </w:t>
      </w:r>
      <w:r w:rsidRPr="0051479C">
        <w:t>% de los votos</w:t>
      </w:r>
      <w:r>
        <w:t>,</w:t>
      </w:r>
      <w:r w:rsidRPr="0051479C">
        <w:t xml:space="preserve"> 38 </w:t>
      </w:r>
      <w:r>
        <w:t>de</w:t>
      </w:r>
      <w:r w:rsidRPr="0051479C">
        <w:t xml:space="preserve"> 75 parlamentarios</w:t>
      </w:r>
      <w:r>
        <w:t xml:space="preserve">, y en los presupuestos </w:t>
      </w:r>
      <w:r w:rsidRPr="0051479C">
        <w:t>el PSOE determine el cuatro y pico por ciento de sus tres departamentos, porque no mueve</w:t>
      </w:r>
      <w:r>
        <w:t xml:space="preserve"> </w:t>
      </w:r>
      <w:r w:rsidRPr="0051479C">
        <w:t>n</w:t>
      </w:r>
      <w:r>
        <w:t>i una coma</w:t>
      </w:r>
      <w:r w:rsidRPr="0051479C">
        <w:t xml:space="preserve"> fuera de ellos y el acuerdo de Podemos era</w:t>
      </w:r>
      <w:r>
        <w:t xml:space="preserve"> por </w:t>
      </w:r>
      <w:r w:rsidRPr="0051479C">
        <w:t xml:space="preserve">el </w:t>
      </w:r>
      <w:r>
        <w:t>0’75</w:t>
      </w:r>
      <w:r w:rsidRPr="0051479C">
        <w:t xml:space="preserve">, es decir, la izquierda tiene </w:t>
      </w:r>
      <w:r>
        <w:t xml:space="preserve">el </w:t>
      </w:r>
      <w:r w:rsidRPr="0051479C">
        <w:t>51</w:t>
      </w:r>
      <w:r>
        <w:t> </w:t>
      </w:r>
      <w:r w:rsidRPr="0051479C">
        <w:t>% de los votos en este país y el 5</w:t>
      </w:r>
      <w:r>
        <w:t> </w:t>
      </w:r>
      <w:r w:rsidRPr="0051479C">
        <w:t>% de los presupuestos</w:t>
      </w:r>
      <w:r>
        <w:t>,</w:t>
      </w:r>
      <w:r w:rsidRPr="0051479C">
        <w:t xml:space="preserve"> y no me diga que influyen en la globalidad</w:t>
      </w:r>
      <w:r>
        <w:t xml:space="preserve">, que llevamos </w:t>
      </w:r>
      <w:r w:rsidRPr="0051479C">
        <w:t>varios años de legislatura y sabemos que son absolutamente reinos de taifas</w:t>
      </w:r>
      <w:r>
        <w:t>,</w:t>
      </w:r>
      <w:r w:rsidRPr="0051479C">
        <w:t xml:space="preserve"> </w:t>
      </w:r>
      <w:r w:rsidRPr="0051479C">
        <w:lastRenderedPageBreak/>
        <w:t>reinos de taifas, departamentos hermétic</w:t>
      </w:r>
      <w:r>
        <w:t xml:space="preserve">amente </w:t>
      </w:r>
      <w:r w:rsidRPr="0051479C">
        <w:t xml:space="preserve">sellados en los cuales ustedes </w:t>
      </w:r>
      <w:r>
        <w:t>gestionan</w:t>
      </w:r>
      <w:r w:rsidRPr="0051479C">
        <w:t xml:space="preserve"> lo suyo y el PNV gestiona lo</w:t>
      </w:r>
      <w:r>
        <w:t xml:space="preserve"> </w:t>
      </w:r>
      <w:r w:rsidRPr="0051479C">
        <w:t>s</w:t>
      </w:r>
      <w:r>
        <w:t>uyo también.</w:t>
      </w:r>
    </w:p>
    <w:p w:rsidR="00555E52" w:rsidRDefault="00555E52" w:rsidP="0057562A">
      <w:pPr>
        <w:pStyle w:val="Texto"/>
      </w:pPr>
    </w:p>
    <w:p w:rsidR="00555E52" w:rsidRDefault="00555E52" w:rsidP="0057562A">
      <w:pPr>
        <w:pStyle w:val="Texto"/>
        <w:rPr>
          <w:lang w:val="eu-ES"/>
        </w:rPr>
      </w:pPr>
      <w:r w:rsidRPr="0051479C">
        <w:t xml:space="preserve">Lo malo de traer </w:t>
      </w:r>
      <w:r w:rsidRPr="008079B6">
        <w:rPr>
          <w:lang w:val="eu-ES"/>
        </w:rPr>
        <w:t>diskurtsoa idatzita eta ez entzutea</w:t>
      </w:r>
      <w:r>
        <w:rPr>
          <w:lang w:val="eu-ES"/>
        </w:rPr>
        <w:t>,</w:t>
      </w:r>
      <w:r w:rsidRPr="008079B6">
        <w:rPr>
          <w:lang w:val="eu-ES"/>
        </w:rPr>
        <w:t xml:space="preserve"> eta ez entzutea esaten den</w:t>
      </w:r>
      <w:r>
        <w:rPr>
          <w:lang w:val="eu-ES"/>
        </w:rPr>
        <w:t>a</w:t>
      </w:r>
      <w:r w:rsidRPr="008079B6">
        <w:rPr>
          <w:lang w:val="eu-ES"/>
        </w:rPr>
        <w:t xml:space="preserve"> atril honetan da ez dela erantzuten gero esandakoari</w:t>
      </w:r>
      <w:r>
        <w:rPr>
          <w:lang w:val="eu-ES"/>
        </w:rPr>
        <w:t>.</w:t>
      </w:r>
      <w:r w:rsidRPr="008079B6">
        <w:rPr>
          <w:lang w:val="eu-ES"/>
        </w:rPr>
        <w:t xml:space="preserve"> </w:t>
      </w:r>
      <w:r>
        <w:rPr>
          <w:lang w:val="eu-ES"/>
        </w:rPr>
        <w:t>Erantzuten da esan ez denari, e</w:t>
      </w:r>
      <w:r w:rsidRPr="008079B6">
        <w:rPr>
          <w:lang w:val="eu-ES"/>
        </w:rPr>
        <w:t xml:space="preserve">ta ez zaio erantzuten esaten denari. Oraindik inork ez dit erantzun galdera gako </w:t>
      </w:r>
      <w:r>
        <w:rPr>
          <w:lang w:val="eu-ES"/>
        </w:rPr>
        <w:t>bat, zergatik legea urratzen da?</w:t>
      </w:r>
      <w:r w:rsidRPr="008079B6">
        <w:rPr>
          <w:lang w:val="eu-ES"/>
        </w:rPr>
        <w:t xml:space="preserve"> Zergatik ad</w:t>
      </w:r>
      <w:r>
        <w:rPr>
          <w:lang w:val="eu-ES"/>
        </w:rPr>
        <w:t>ministrazioen Sostengarritasun Energetikoaren Legea urratzen da?</w:t>
      </w:r>
      <w:r w:rsidRPr="008079B6">
        <w:rPr>
          <w:lang w:val="eu-ES"/>
        </w:rPr>
        <w:t xml:space="preserve"> Zuk esaten didazu ez dela beharrezko</w:t>
      </w:r>
      <w:r>
        <w:rPr>
          <w:lang w:val="eu-ES"/>
        </w:rPr>
        <w:t xml:space="preserve">a izango. Hori zer da, </w:t>
      </w:r>
      <w:r w:rsidRPr="008079B6">
        <w:rPr>
          <w:lang w:val="eu-ES"/>
        </w:rPr>
        <w:t>irizpide legal berri bat</w:t>
      </w:r>
      <w:r>
        <w:rPr>
          <w:lang w:val="eu-ES"/>
        </w:rPr>
        <w:t>? O sea</w:t>
      </w:r>
      <w:r w:rsidRPr="008079B6">
        <w:rPr>
          <w:lang w:val="eu-ES"/>
        </w:rPr>
        <w:t>,</w:t>
      </w:r>
      <w:r>
        <w:rPr>
          <w:lang w:val="eu-ES"/>
        </w:rPr>
        <w:t xml:space="preserve"> zure</w:t>
      </w:r>
      <w:r w:rsidRPr="008079B6">
        <w:rPr>
          <w:lang w:val="eu-ES"/>
        </w:rPr>
        <w:t xml:space="preserve"> iritzia edo PNVren ir</w:t>
      </w:r>
      <w:r>
        <w:rPr>
          <w:lang w:val="eu-ES"/>
        </w:rPr>
        <w:t>itzia ez da beharrezkoa izango.</w:t>
      </w:r>
    </w:p>
    <w:p w:rsidR="00555E52" w:rsidRDefault="00555E52" w:rsidP="0057562A">
      <w:pPr>
        <w:pStyle w:val="Texto"/>
        <w:rPr>
          <w:lang w:val="eu-ES"/>
        </w:rPr>
      </w:pPr>
    </w:p>
    <w:p w:rsidR="00555E52" w:rsidRDefault="00555E52" w:rsidP="006336AF">
      <w:pPr>
        <w:pStyle w:val="Texto"/>
        <w:rPr>
          <w:lang w:val="eu-ES"/>
        </w:rPr>
      </w:pPr>
      <w:r w:rsidRPr="008079B6">
        <w:rPr>
          <w:lang w:val="eu-ES"/>
        </w:rPr>
        <w:t xml:space="preserve">Legeak hori esaten du, zertan pentsatzen ari </w:t>
      </w:r>
      <w:r>
        <w:rPr>
          <w:lang w:val="eu-ES"/>
        </w:rPr>
        <w:t>zineten lege hori</w:t>
      </w:r>
      <w:r w:rsidRPr="008079B6">
        <w:rPr>
          <w:lang w:val="eu-ES"/>
        </w:rPr>
        <w:t xml:space="preserve"> </w:t>
      </w:r>
      <w:r>
        <w:rPr>
          <w:lang w:val="eu-ES"/>
        </w:rPr>
        <w:t>aprobatu zenutenean?</w:t>
      </w:r>
      <w:r w:rsidRPr="008079B6">
        <w:rPr>
          <w:lang w:val="eu-ES"/>
        </w:rPr>
        <w:t xml:space="preserve"> Zertan</w:t>
      </w:r>
      <w:r>
        <w:rPr>
          <w:lang w:val="eu-ES"/>
        </w:rPr>
        <w:t>? O</w:t>
      </w:r>
      <w:r w:rsidRPr="008079B6">
        <w:rPr>
          <w:lang w:val="eu-ES"/>
        </w:rPr>
        <w:t xml:space="preserve">rain esaten didazu </w:t>
      </w:r>
      <w:r>
        <w:rPr>
          <w:lang w:val="eu-ES"/>
        </w:rPr>
        <w:t xml:space="preserve">ez </w:t>
      </w:r>
      <w:r w:rsidRPr="008079B6">
        <w:rPr>
          <w:lang w:val="eu-ES"/>
        </w:rPr>
        <w:t>dela beharrezkoa esango</w:t>
      </w:r>
      <w:r>
        <w:rPr>
          <w:lang w:val="eu-ES"/>
        </w:rPr>
        <w:t>. Berdin zait,</w:t>
      </w:r>
      <w:r w:rsidRPr="008079B6">
        <w:rPr>
          <w:lang w:val="eu-ES"/>
        </w:rPr>
        <w:t xml:space="preserve"> berdin zait</w:t>
      </w:r>
      <w:r>
        <w:rPr>
          <w:lang w:val="eu-ES"/>
        </w:rPr>
        <w:t>.</w:t>
      </w:r>
      <w:r w:rsidRPr="008079B6">
        <w:rPr>
          <w:lang w:val="eu-ES"/>
        </w:rPr>
        <w:t xml:space="preserve"> </w:t>
      </w:r>
      <w:r>
        <w:rPr>
          <w:lang w:val="eu-ES"/>
        </w:rPr>
        <w:t>L</w:t>
      </w:r>
      <w:r w:rsidRPr="008079B6">
        <w:rPr>
          <w:lang w:val="eu-ES"/>
        </w:rPr>
        <w:t>egeak esaten du</w:t>
      </w:r>
      <w:r>
        <w:rPr>
          <w:lang w:val="eu-ES"/>
        </w:rPr>
        <w:t>,</w:t>
      </w:r>
      <w:r w:rsidRPr="008079B6">
        <w:rPr>
          <w:lang w:val="eu-ES"/>
        </w:rPr>
        <w:t xml:space="preserve"> eta legea </w:t>
      </w:r>
      <w:r>
        <w:rPr>
          <w:lang w:val="eu-ES"/>
        </w:rPr>
        <w:t>a</w:t>
      </w:r>
      <w:r w:rsidRPr="008079B6">
        <w:rPr>
          <w:lang w:val="eu-ES"/>
        </w:rPr>
        <w:t>probatzeko</w:t>
      </w:r>
      <w:r>
        <w:rPr>
          <w:lang w:val="eu-ES"/>
        </w:rPr>
        <w:t xml:space="preserve"> EH Bilduren</w:t>
      </w:r>
      <w:r w:rsidRPr="008079B6">
        <w:rPr>
          <w:lang w:val="eu-ES"/>
        </w:rPr>
        <w:t xml:space="preserve"> bozkekin</w:t>
      </w:r>
      <w:r>
        <w:rPr>
          <w:lang w:val="eu-ES"/>
        </w:rPr>
        <w:t>, EH</w:t>
      </w:r>
      <w:r w:rsidRPr="008079B6">
        <w:rPr>
          <w:lang w:val="eu-ES"/>
        </w:rPr>
        <w:t xml:space="preserve"> Bildu izan zel</w:t>
      </w:r>
      <w:r>
        <w:rPr>
          <w:lang w:val="eu-ES"/>
        </w:rPr>
        <w:t>a presionatu zuelako hitz polit</w:t>
      </w:r>
      <w:r w:rsidRPr="008079B6">
        <w:rPr>
          <w:lang w:val="eu-ES"/>
        </w:rPr>
        <w:t>eta</w:t>
      </w:r>
      <w:r>
        <w:rPr>
          <w:lang w:val="eu-ES"/>
        </w:rPr>
        <w:t>n</w:t>
      </w:r>
      <w:r w:rsidRPr="008079B6">
        <w:rPr>
          <w:lang w:val="eu-ES"/>
        </w:rPr>
        <w:t xml:space="preserve"> ez gelditzeko eta</w:t>
      </w:r>
      <w:r>
        <w:rPr>
          <w:lang w:val="eu-ES"/>
        </w:rPr>
        <w:t>,</w:t>
      </w:r>
      <w:r w:rsidRPr="008079B6">
        <w:rPr>
          <w:lang w:val="eu-ES"/>
        </w:rPr>
        <w:t xml:space="preserve"> hain zuzen ere, funtsa</w:t>
      </w:r>
      <w:r>
        <w:rPr>
          <w:lang w:val="eu-ES"/>
        </w:rPr>
        <w:t>k mahai</w:t>
      </w:r>
      <w:r w:rsidRPr="008079B6">
        <w:rPr>
          <w:lang w:val="eu-ES"/>
        </w:rPr>
        <w:t xml:space="preserve"> gainean jartzeko. Eta gure aldeko bozka lortu zenuten horrekin</w:t>
      </w:r>
      <w:r>
        <w:rPr>
          <w:lang w:val="eu-ES"/>
        </w:rPr>
        <w:t>.</w:t>
      </w:r>
      <w:r w:rsidRPr="008079B6">
        <w:rPr>
          <w:lang w:val="eu-ES"/>
        </w:rPr>
        <w:t xml:space="preserve"> </w:t>
      </w:r>
      <w:r>
        <w:rPr>
          <w:lang w:val="eu-ES"/>
        </w:rPr>
        <w:t>E</w:t>
      </w:r>
      <w:r w:rsidRPr="008079B6">
        <w:rPr>
          <w:lang w:val="eu-ES"/>
        </w:rPr>
        <w:t>ta orain ez duzue bete nahi</w:t>
      </w:r>
      <w:r>
        <w:rPr>
          <w:lang w:val="eu-ES"/>
        </w:rPr>
        <w:t>,</w:t>
      </w:r>
      <w:r w:rsidRPr="008079B6">
        <w:rPr>
          <w:lang w:val="eu-ES"/>
        </w:rPr>
        <w:t xml:space="preserve"> eta hori ezin da egin, ezin da egin, ezin da </w:t>
      </w:r>
      <w:r>
        <w:rPr>
          <w:lang w:val="eu-ES"/>
        </w:rPr>
        <w:t>egin, pase</w:t>
      </w:r>
      <w:r w:rsidRPr="008079B6">
        <w:rPr>
          <w:lang w:val="eu-ES"/>
        </w:rPr>
        <w:t xml:space="preserve"> fo</w:t>
      </w:r>
      <w:r>
        <w:rPr>
          <w:lang w:val="eu-ES"/>
        </w:rPr>
        <w:t>r</w:t>
      </w:r>
      <w:r w:rsidRPr="008079B6">
        <w:rPr>
          <w:lang w:val="eu-ES"/>
        </w:rPr>
        <w:t>ral</w:t>
      </w:r>
      <w:r>
        <w:rPr>
          <w:lang w:val="eu-ES"/>
        </w:rPr>
        <w:t>.</w:t>
      </w:r>
    </w:p>
    <w:p w:rsidR="00555E52" w:rsidRDefault="00555E52" w:rsidP="0057562A">
      <w:pPr>
        <w:pStyle w:val="Texto"/>
        <w:rPr>
          <w:lang w:val="eu-ES"/>
        </w:rPr>
      </w:pPr>
    </w:p>
    <w:p w:rsidR="00555E52" w:rsidRDefault="00555E52" w:rsidP="0057562A">
      <w:pPr>
        <w:pStyle w:val="Texto"/>
      </w:pPr>
      <w:r>
        <w:rPr>
          <w:lang w:val="eu-ES"/>
        </w:rPr>
        <w:t xml:space="preserve">Eta hortaz, </w:t>
      </w:r>
      <w:r w:rsidRPr="008079B6">
        <w:rPr>
          <w:lang w:val="eu-ES"/>
        </w:rPr>
        <w:t>hitzik ere</w:t>
      </w:r>
      <w:r>
        <w:rPr>
          <w:lang w:val="eu-ES"/>
        </w:rPr>
        <w:t xml:space="preserve"> ez</w:t>
      </w:r>
      <w:r w:rsidRPr="008079B6">
        <w:rPr>
          <w:lang w:val="eu-ES"/>
        </w:rPr>
        <w:t>. Aldaketa klimatikoaren garrantzia</w:t>
      </w:r>
      <w:r>
        <w:rPr>
          <w:lang w:val="eu-ES"/>
        </w:rPr>
        <w:t>z</w:t>
      </w:r>
      <w:r w:rsidRPr="008079B6">
        <w:rPr>
          <w:lang w:val="eu-ES"/>
        </w:rPr>
        <w:t xml:space="preserve">, </w:t>
      </w:r>
      <w:r>
        <w:rPr>
          <w:lang w:val="eu-ES"/>
        </w:rPr>
        <w:t>datu</w:t>
      </w:r>
      <w:r w:rsidRPr="008079B6">
        <w:rPr>
          <w:lang w:val="eu-ES"/>
        </w:rPr>
        <w:t xml:space="preserve"> bat</w:t>
      </w:r>
      <w:r>
        <w:rPr>
          <w:lang w:val="eu-ES"/>
        </w:rPr>
        <w:t>: Alemanian</w:t>
      </w:r>
      <w:r w:rsidRPr="008079B6">
        <w:rPr>
          <w:lang w:val="eu-ES"/>
        </w:rPr>
        <w:t xml:space="preserve"> 54.000 milioi euro inbertituko dute</w:t>
      </w:r>
      <w:r>
        <w:rPr>
          <w:lang w:val="eu-ES"/>
        </w:rPr>
        <w:t>.</w:t>
      </w:r>
      <w:r w:rsidRPr="008079B6">
        <w:rPr>
          <w:lang w:val="eu-ES"/>
        </w:rPr>
        <w:t xml:space="preserve"> </w:t>
      </w:r>
      <w:r>
        <w:rPr>
          <w:lang w:val="eu-ES"/>
        </w:rPr>
        <w:t>B</w:t>
      </w:r>
      <w:r w:rsidRPr="008079B6">
        <w:rPr>
          <w:lang w:val="eu-ES"/>
        </w:rPr>
        <w:t>erriak</w:t>
      </w:r>
      <w:r>
        <w:rPr>
          <w:lang w:val="eu-ES"/>
        </w:rPr>
        <w:t xml:space="preserve">, </w:t>
      </w:r>
      <w:r w:rsidRPr="0051479C">
        <w:t>porque es un país serio, porque la d</w:t>
      </w:r>
      <w:r>
        <w:t xml:space="preserve">erecha </w:t>
      </w:r>
      <w:r w:rsidRPr="0051479C">
        <w:t>no puede venir a inventarse cosas a una tribuna porque hay menos de comunicación</w:t>
      </w:r>
      <w:r>
        <w:t>,</w:t>
      </w:r>
      <w:r w:rsidRPr="0051479C">
        <w:t xml:space="preserve"> porque hay opinión crítica, porque no se puede tomar el pelo a la gente. </w:t>
      </w:r>
      <w:r>
        <w:t xml:space="preserve">Cincuenta y cuatro mil millones de euros </w:t>
      </w:r>
      <w:r w:rsidRPr="0051479C">
        <w:t>nuevos en Alemania</w:t>
      </w:r>
      <w:r>
        <w:t>,</w:t>
      </w:r>
      <w:r w:rsidRPr="0051479C">
        <w:t xml:space="preserve"> y aplicando eso proporcionalmente comparando nuestro</w:t>
      </w:r>
      <w:r>
        <w:t>s</w:t>
      </w:r>
      <w:r w:rsidRPr="0051479C">
        <w:t xml:space="preserve"> PIB, estaríamos hablando de 300 millones</w:t>
      </w:r>
      <w:r>
        <w:t>,</w:t>
      </w:r>
      <w:r w:rsidRPr="0051479C">
        <w:t xml:space="preserve"> y la propuesta de </w:t>
      </w:r>
      <w:r>
        <w:t xml:space="preserve">Alemania ha sido </w:t>
      </w:r>
      <w:r w:rsidRPr="0051479C">
        <w:t>criticada por la oposición por insuficiente, por los verdes por insuficiente y es una propuesta de la derecha alemana y equivaldr</w:t>
      </w:r>
      <w:r>
        <w:t>í</w:t>
      </w:r>
      <w:r w:rsidRPr="0051479C">
        <w:t>a a incrementar en 300</w:t>
      </w:r>
      <w:r>
        <w:t xml:space="preserve"> millones </w:t>
      </w:r>
      <w:r w:rsidRPr="0051479C">
        <w:t xml:space="preserve">nuevos y dedicados exclusivamente a la transición energética. </w:t>
      </w:r>
      <w:r>
        <w:t>Ésa es la desproporción, é</w:t>
      </w:r>
      <w:r w:rsidRPr="0051479C">
        <w:t>sa es la desproporción entre las palabras huecas y la</w:t>
      </w:r>
      <w:r>
        <w:t xml:space="preserve"> voluntad de cumplir las cosas.</w:t>
      </w:r>
    </w:p>
    <w:p w:rsidR="00555E52" w:rsidRDefault="00555E52" w:rsidP="0057562A">
      <w:pPr>
        <w:pStyle w:val="Texto"/>
      </w:pPr>
    </w:p>
    <w:p w:rsidR="00555E52" w:rsidRDefault="00555E52" w:rsidP="0057562A">
      <w:pPr>
        <w:pStyle w:val="Texto"/>
      </w:pPr>
      <w:r w:rsidRPr="0051479C">
        <w:lastRenderedPageBreak/>
        <w:t>Y nos dicen</w:t>
      </w:r>
      <w:r>
        <w:t>,</w:t>
      </w:r>
      <w:r w:rsidRPr="0051479C">
        <w:t xml:space="preserve"> la señora Tapia </w:t>
      </w:r>
      <w:r>
        <w:t xml:space="preserve">va </w:t>
      </w:r>
      <w:r w:rsidRPr="0051479C">
        <w:t>a Madrid</w:t>
      </w:r>
      <w:r>
        <w:t xml:space="preserve"> y di</w:t>
      </w:r>
      <w:r w:rsidRPr="0051479C">
        <w:t>ce que la estrategia 2030 está alineada</w:t>
      </w:r>
      <w:r>
        <w:t>,</w:t>
      </w:r>
      <w:r w:rsidRPr="0051479C">
        <w:t xml:space="preserve"> está alineada con la estrategia europea</w:t>
      </w:r>
      <w:r>
        <w:t>,</w:t>
      </w:r>
      <w:r w:rsidRPr="0051479C">
        <w:t xml:space="preserve"> y el programa de invierno de </w:t>
      </w:r>
      <w:r>
        <w:t>la Unión Europea</w:t>
      </w:r>
      <w:r w:rsidRPr="0051479C">
        <w:t xml:space="preserve"> lo que nos dice es que tenemos que consumir un 32</w:t>
      </w:r>
      <w:r>
        <w:t> </w:t>
      </w:r>
      <w:r w:rsidRPr="0051479C">
        <w:t>% de ren</w:t>
      </w:r>
      <w:r>
        <w:t xml:space="preserve">ovables y aquí planteamos un 21 %, </w:t>
      </w:r>
      <w:r w:rsidRPr="0051479C">
        <w:t xml:space="preserve">14 producido y </w:t>
      </w:r>
      <w:r>
        <w:t xml:space="preserve">7 </w:t>
      </w:r>
      <w:r w:rsidRPr="0051479C">
        <w:t>importado. Eso no</w:t>
      </w:r>
      <w:r>
        <w:t xml:space="preserve"> e</w:t>
      </w:r>
      <w:r w:rsidRPr="0051479C">
        <w:t xml:space="preserve">s estar alineado, eso </w:t>
      </w:r>
      <w:r>
        <w:t>es estar</w:t>
      </w:r>
      <w:r w:rsidRPr="0051479C">
        <w:t xml:space="preserve"> al</w:t>
      </w:r>
      <w:r>
        <w:t>i</w:t>
      </w:r>
      <w:r w:rsidRPr="0051479C">
        <w:t>enado, es decir, ser otra cosa distinta</w:t>
      </w:r>
      <w:r>
        <w:t xml:space="preserve">, pero </w:t>
      </w:r>
      <w:r w:rsidRPr="0051479C">
        <w:t>da igual</w:t>
      </w:r>
      <w:r>
        <w:t>,</w:t>
      </w:r>
      <w:r w:rsidRPr="0051479C">
        <w:t xml:space="preserve"> da igual, todo funciona para la propaganda, to</w:t>
      </w:r>
      <w:r>
        <w:t>do funciona para la propaganda.</w:t>
      </w:r>
    </w:p>
    <w:p w:rsidR="00555E52" w:rsidRDefault="00555E52" w:rsidP="0057562A">
      <w:pPr>
        <w:pStyle w:val="Texto"/>
      </w:pPr>
    </w:p>
    <w:p w:rsidR="00555E52" w:rsidRDefault="00555E52" w:rsidP="0057562A">
      <w:pPr>
        <w:pStyle w:val="Texto"/>
      </w:pPr>
      <w:r w:rsidRPr="0051479C">
        <w:t>Caricaturizan ustedes las pancartas</w:t>
      </w:r>
      <w:r>
        <w:t>. Yo aquí he dado u</w:t>
      </w:r>
      <w:r w:rsidRPr="0051479C">
        <w:t xml:space="preserve">nos datos que no creo que sean </w:t>
      </w:r>
      <w:r>
        <w:t xml:space="preserve">panfletarios, pancarteros. Pueden gustar más o menos que invirtamos </w:t>
      </w:r>
      <w:r w:rsidRPr="0051479C">
        <w:t xml:space="preserve">menos de nuestro </w:t>
      </w:r>
      <w:r>
        <w:t>Producto I</w:t>
      </w:r>
      <w:r w:rsidRPr="0051479C">
        <w:t xml:space="preserve">nterior </w:t>
      </w:r>
      <w:r w:rsidR="005E1C45">
        <w:t>Bruto en e</w:t>
      </w:r>
      <w:r>
        <w:t>ducación…</w:t>
      </w:r>
    </w:p>
    <w:p w:rsidR="00555E52" w:rsidRDefault="00555E52" w:rsidP="0057562A">
      <w:pPr>
        <w:pStyle w:val="Texto"/>
      </w:pPr>
    </w:p>
    <w:p w:rsidR="00555E52" w:rsidRDefault="00555E52" w:rsidP="0057562A">
      <w:pPr>
        <w:pStyle w:val="Texto"/>
      </w:pPr>
      <w:r>
        <w:t>(26. zintaren amaiera)</w:t>
      </w:r>
    </w:p>
    <w:p w:rsidR="00555E52" w:rsidRDefault="00555E52" w:rsidP="007B116E">
      <w:pPr>
        <w:pStyle w:val="Texto"/>
      </w:pPr>
      <w:r>
        <w:t>(27. zintaren hasiera)</w:t>
      </w:r>
    </w:p>
    <w:p w:rsidR="00555E52" w:rsidRDefault="00555E52" w:rsidP="007B116E">
      <w:pPr>
        <w:pStyle w:val="Texto"/>
      </w:pPr>
    </w:p>
    <w:p w:rsidR="00555E52" w:rsidRDefault="00555E52" w:rsidP="007B116E">
      <w:pPr>
        <w:pStyle w:val="Texto"/>
      </w:pPr>
      <w:r>
        <w:t xml:space="preserve">… </w:t>
      </w:r>
      <w:r w:rsidRPr="002E6FDD">
        <w:t>ustedes las pancartas</w:t>
      </w:r>
      <w:r>
        <w:t>. Yo aquí he</w:t>
      </w:r>
      <w:r w:rsidRPr="002E6FDD">
        <w:t xml:space="preserve"> dado unos datos que no creo que sean </w:t>
      </w:r>
      <w:r>
        <w:t xml:space="preserve">panfletarios, pancarteros. Pueden </w:t>
      </w:r>
      <w:r w:rsidRPr="002E6FDD">
        <w:t>gustar más o menos q</w:t>
      </w:r>
      <w:r>
        <w:t>ue invirtamos menos de nuestro P</w:t>
      </w:r>
      <w:r w:rsidRPr="002E6FDD">
        <w:t xml:space="preserve">roducto </w:t>
      </w:r>
      <w:r>
        <w:t>I</w:t>
      </w:r>
      <w:r w:rsidRPr="002E6FDD">
        <w:t xml:space="preserve">nterior </w:t>
      </w:r>
      <w:r>
        <w:t>Bruto en</w:t>
      </w:r>
      <w:r w:rsidRPr="002E6FDD">
        <w:t xml:space="preserve"> educación que la media europea, que las recomendaciones europeas, </w:t>
      </w:r>
      <w:r>
        <w:t>que lo que hacíamos hace siete años. No sé si eso</w:t>
      </w:r>
      <w:r w:rsidRPr="002E6FDD">
        <w:t xml:space="preserve"> me cabría </w:t>
      </w:r>
      <w:r>
        <w:t>en</w:t>
      </w:r>
      <w:r w:rsidRPr="002E6FDD">
        <w:t xml:space="preserve"> una pancarta</w:t>
      </w:r>
      <w:r>
        <w:t>. Que invirtamos menos</w:t>
      </w:r>
      <w:r w:rsidRPr="002E6FDD">
        <w:t xml:space="preserve"> en sanidad, que haya problemas</w:t>
      </w:r>
      <w:r>
        <w:t>,</w:t>
      </w:r>
      <w:r w:rsidRPr="002E6FDD">
        <w:t xml:space="preserve"> que haya </w:t>
      </w:r>
      <w:r>
        <w:t>precariedad</w:t>
      </w:r>
      <w:r w:rsidRPr="002E6FDD">
        <w:t xml:space="preserve"> en el mercado laboral, que los sueldos </w:t>
      </w:r>
      <w:r>
        <w:t>bajen,</w:t>
      </w:r>
      <w:r w:rsidRPr="002E6FDD">
        <w:t xml:space="preserve"> que nos adelanten otras comunidades. No sé si todo eso</w:t>
      </w:r>
      <w:r>
        <w:t xml:space="preserve"> cabría en una pancarta.</w:t>
      </w:r>
    </w:p>
    <w:p w:rsidR="00555E52" w:rsidRDefault="00555E52" w:rsidP="007B116E">
      <w:pPr>
        <w:pStyle w:val="Texto"/>
      </w:pPr>
    </w:p>
    <w:p w:rsidR="00555E52" w:rsidRDefault="00555E52" w:rsidP="007B116E">
      <w:pPr>
        <w:pStyle w:val="Texto"/>
      </w:pPr>
      <w:r>
        <w:t>Y</w:t>
      </w:r>
      <w:r w:rsidRPr="002E6FDD">
        <w:t xml:space="preserve">o voy a hacer una apología de la pancarta, porque la política no se reduce </w:t>
      </w:r>
      <w:r>
        <w:t>a</w:t>
      </w:r>
      <w:r w:rsidRPr="002E6FDD">
        <w:t xml:space="preserve"> la pancarta</w:t>
      </w:r>
      <w:r>
        <w:t>,</w:t>
      </w:r>
      <w:r w:rsidRPr="002E6FDD">
        <w:t xml:space="preserve"> a la calle, a la </w:t>
      </w:r>
      <w:r>
        <w:t xml:space="preserve">movilización. No se </w:t>
      </w:r>
      <w:r w:rsidRPr="002E6FDD">
        <w:t>reduce a eso</w:t>
      </w:r>
      <w:r>
        <w:t>. La política es más que</w:t>
      </w:r>
      <w:r w:rsidRPr="002E6FDD">
        <w:t xml:space="preserve"> eso. Pero también es eso, tampoco la política es exclusivamente lo que se hace en es</w:t>
      </w:r>
      <w:r>
        <w:t>tas cuatro paredes.</w:t>
      </w:r>
      <w:r w:rsidRPr="002E6FDD">
        <w:t xml:space="preserve"> </w:t>
      </w:r>
      <w:r>
        <w:t>P</w:t>
      </w:r>
      <w:r w:rsidRPr="002E6FDD">
        <w:t xml:space="preserve">orque si no fuera por una pancarta, </w:t>
      </w:r>
      <w:r>
        <w:t>no tendríamos sanidad pública, l</w:t>
      </w:r>
      <w:r w:rsidRPr="002E6FDD">
        <w:t>as mujeres no tendrían derecho a voto,</w:t>
      </w:r>
      <w:r>
        <w:t xml:space="preserve"> existiría el </w:t>
      </w:r>
      <w:r w:rsidRPr="00DD1080">
        <w:t>apartheid</w:t>
      </w:r>
      <w:r>
        <w:t>, no se trabajarían</w:t>
      </w:r>
      <w:r w:rsidRPr="002E6FDD">
        <w:t xml:space="preserve"> ocho horas, aunque ahora, quizás por falta de pancartas, se trabaja mucho más que ocho ho</w:t>
      </w:r>
      <w:r>
        <w:t>ras.</w:t>
      </w:r>
    </w:p>
    <w:p w:rsidR="00555E52" w:rsidRDefault="00555E52" w:rsidP="007B116E">
      <w:pPr>
        <w:pStyle w:val="Texto"/>
      </w:pPr>
    </w:p>
    <w:p w:rsidR="00555E52" w:rsidRDefault="00555E52" w:rsidP="007B116E">
      <w:pPr>
        <w:pStyle w:val="Texto"/>
      </w:pPr>
      <w:r w:rsidRPr="002E6FDD">
        <w:lastRenderedPageBreak/>
        <w:t>Si no fuera por la movilización de la gente y por la lucha de la gente, no tend</w:t>
      </w:r>
      <w:r>
        <w:t>ríamos los derechos que tenemos. Así que sí,</w:t>
      </w:r>
      <w:r w:rsidRPr="002E6FDD">
        <w:t xml:space="preserve"> estamos org</w:t>
      </w:r>
      <w:r>
        <w:t>ullosos de estar en la pancarta.</w:t>
      </w:r>
      <w:r w:rsidRPr="002E6FDD">
        <w:t xml:space="preserve"> </w:t>
      </w:r>
      <w:r>
        <w:t>P</w:t>
      </w:r>
      <w:r w:rsidRPr="002E6FDD">
        <w:t>ero también estamos aquí</w:t>
      </w:r>
      <w:r>
        <w:t xml:space="preserve"> en </w:t>
      </w:r>
      <w:r w:rsidRPr="002E6FDD">
        <w:t>la propuesta</w:t>
      </w:r>
      <w:r>
        <w:t>, y he dedicado</w:t>
      </w:r>
      <w:r w:rsidRPr="002E6FDD">
        <w:t xml:space="preserve"> una parte sustancial de la intervención a poner encima de la mesa esas propuestas</w:t>
      </w:r>
      <w:r>
        <w:t>.</w:t>
      </w:r>
    </w:p>
    <w:p w:rsidR="00555E52" w:rsidRDefault="00555E52" w:rsidP="007B116E">
      <w:pPr>
        <w:pStyle w:val="Texto"/>
      </w:pPr>
    </w:p>
    <w:p w:rsidR="00555E52" w:rsidRDefault="00555E52" w:rsidP="007B116E">
      <w:pPr>
        <w:pStyle w:val="Texto"/>
        <w:rPr>
          <w:lang w:val="eu-ES"/>
        </w:rPr>
      </w:pPr>
      <w:r>
        <w:t>Y no voy a rebatir sus alusiones sobre</w:t>
      </w:r>
      <w:r w:rsidRPr="002E6FDD">
        <w:t xml:space="preserve"> las enmiendas porque</w:t>
      </w:r>
      <w:r>
        <w:t>,</w:t>
      </w:r>
      <w:r w:rsidRPr="002E6FDD">
        <w:rPr>
          <w:lang w:val="eu-ES"/>
        </w:rPr>
        <w:t xml:space="preserve"> gaur ez da </w:t>
      </w:r>
      <w:r>
        <w:rPr>
          <w:lang w:val="eu-ES"/>
        </w:rPr>
        <w:t>EH</w:t>
      </w:r>
      <w:r w:rsidRPr="002E6FDD">
        <w:rPr>
          <w:lang w:val="eu-ES"/>
        </w:rPr>
        <w:t xml:space="preserve"> Bilduren zuzenketen inguruan eztabaidatzeko eguna. Ez da</w:t>
      </w:r>
      <w:r>
        <w:rPr>
          <w:lang w:val="eu-ES"/>
        </w:rPr>
        <w:t>,</w:t>
      </w:r>
      <w:r w:rsidRPr="002E6FDD">
        <w:rPr>
          <w:lang w:val="eu-ES"/>
        </w:rPr>
        <w:t xml:space="preserve"> egongo da zuzenketen inguruko eztabaidatzeko eguna</w:t>
      </w:r>
      <w:r>
        <w:rPr>
          <w:lang w:val="eu-ES"/>
        </w:rPr>
        <w:t>.</w:t>
      </w:r>
      <w:r w:rsidRPr="002E6FDD">
        <w:rPr>
          <w:lang w:val="eu-ES"/>
        </w:rPr>
        <w:t xml:space="preserve"> </w:t>
      </w:r>
      <w:r>
        <w:rPr>
          <w:lang w:val="eu-ES"/>
        </w:rPr>
        <w:t>B</w:t>
      </w:r>
      <w:r w:rsidRPr="002E6FDD">
        <w:rPr>
          <w:lang w:val="eu-ES"/>
        </w:rPr>
        <w:t>aina</w:t>
      </w:r>
      <w:r>
        <w:rPr>
          <w:lang w:val="eu-ES"/>
        </w:rPr>
        <w:t>,</w:t>
      </w:r>
      <w:r w:rsidRPr="002E6FDD">
        <w:rPr>
          <w:lang w:val="eu-ES"/>
        </w:rPr>
        <w:t xml:space="preserve"> zuek zuen aurrekontuen defentsa egin ordez</w:t>
      </w:r>
      <w:r>
        <w:rPr>
          <w:lang w:val="eu-ES"/>
        </w:rPr>
        <w:t>,</w:t>
      </w:r>
      <w:r w:rsidRPr="002E6FDD">
        <w:rPr>
          <w:lang w:val="eu-ES"/>
        </w:rPr>
        <w:t xml:space="preserve"> egin edo</w:t>
      </w:r>
      <w:r>
        <w:rPr>
          <w:lang w:val="eu-ES"/>
        </w:rPr>
        <w:t>,</w:t>
      </w:r>
      <w:r w:rsidRPr="002E6FDD">
        <w:rPr>
          <w:lang w:val="eu-ES"/>
        </w:rPr>
        <w:t xml:space="preserve"> behintzat</w:t>
      </w:r>
      <w:r>
        <w:rPr>
          <w:lang w:val="eu-ES"/>
        </w:rPr>
        <w:t>,</w:t>
      </w:r>
      <w:r w:rsidRPr="002E6FDD">
        <w:rPr>
          <w:lang w:val="eu-ES"/>
        </w:rPr>
        <w:t xml:space="preserve"> zure kasuan</w:t>
      </w:r>
      <w:r>
        <w:rPr>
          <w:lang w:val="eu-ES"/>
        </w:rPr>
        <w:t>,</w:t>
      </w:r>
      <w:r w:rsidRPr="002E6FDD">
        <w:rPr>
          <w:lang w:val="eu-ES"/>
        </w:rPr>
        <w:t xml:space="preserve"> saiatu </w:t>
      </w:r>
      <w:r>
        <w:rPr>
          <w:lang w:val="eu-ES"/>
        </w:rPr>
        <w:t>zarena</w:t>
      </w:r>
      <w:r w:rsidRPr="002E6FDD">
        <w:rPr>
          <w:lang w:val="eu-ES"/>
        </w:rPr>
        <w:t xml:space="preserve"> da EH Bildu higatzea eta erasotzea</w:t>
      </w:r>
      <w:r>
        <w:rPr>
          <w:lang w:val="eu-ES"/>
        </w:rPr>
        <w:t>.</w:t>
      </w:r>
    </w:p>
    <w:p w:rsidR="00555E52" w:rsidRDefault="00555E52" w:rsidP="007B116E">
      <w:pPr>
        <w:pStyle w:val="Texto"/>
        <w:rPr>
          <w:lang w:val="eu-ES"/>
        </w:rPr>
      </w:pPr>
    </w:p>
    <w:p w:rsidR="00555E52" w:rsidRDefault="00555E52" w:rsidP="007B116E">
      <w:pPr>
        <w:pStyle w:val="Texto"/>
        <w:rPr>
          <w:lang w:val="eu-ES"/>
        </w:rPr>
      </w:pPr>
      <w:r>
        <w:rPr>
          <w:lang w:val="eu-ES"/>
        </w:rPr>
        <w:t>E</w:t>
      </w:r>
      <w:r w:rsidRPr="002E6FDD">
        <w:rPr>
          <w:lang w:val="eu-ES"/>
        </w:rPr>
        <w:t>ta ekarpen bat edo iradokizun bat egingo dizut. Zuk esan didazu</w:t>
      </w:r>
      <w:r>
        <w:rPr>
          <w:lang w:val="eu-ES"/>
        </w:rPr>
        <w:t>:</w:t>
      </w:r>
      <w:r w:rsidRPr="002E6FDD">
        <w:rPr>
          <w:lang w:val="eu-ES"/>
        </w:rPr>
        <w:t xml:space="preserve"> zergatik ez dituzu ekarri iazko proposamenak</w:t>
      </w:r>
      <w:r>
        <w:rPr>
          <w:lang w:val="eu-ES"/>
        </w:rPr>
        <w:t xml:space="preserve"> hain gertu</w:t>
      </w:r>
      <w:r w:rsidRPr="002E6FDD">
        <w:rPr>
          <w:lang w:val="eu-ES"/>
        </w:rPr>
        <w:t xml:space="preserve"> gelditu bazi</w:t>
      </w:r>
      <w:r>
        <w:rPr>
          <w:lang w:val="eu-ES"/>
        </w:rPr>
        <w:t>n</w:t>
      </w:r>
      <w:r w:rsidRPr="002E6FDD">
        <w:rPr>
          <w:lang w:val="eu-ES"/>
        </w:rPr>
        <w:t>en</w:t>
      </w:r>
      <w:r>
        <w:rPr>
          <w:lang w:val="eu-ES"/>
        </w:rPr>
        <w:t>?</w:t>
      </w:r>
      <w:r w:rsidRPr="002E6FDD">
        <w:rPr>
          <w:lang w:val="eu-ES"/>
        </w:rPr>
        <w:t xml:space="preserve"> </w:t>
      </w:r>
      <w:r>
        <w:rPr>
          <w:lang w:val="eu-ES"/>
        </w:rPr>
        <w:t>S</w:t>
      </w:r>
      <w:r w:rsidRPr="002E6FDD">
        <w:rPr>
          <w:lang w:val="eu-ES"/>
        </w:rPr>
        <w:t xml:space="preserve">ailburuak gaur eta aurrekoan ere esan digu </w:t>
      </w:r>
      <w:r>
        <w:rPr>
          <w:lang w:val="eu-ES"/>
        </w:rPr>
        <w:t>"</w:t>
      </w:r>
      <w:r w:rsidRPr="002E6FDD">
        <w:rPr>
          <w:lang w:val="eu-ES"/>
        </w:rPr>
        <w:t>es</w:t>
      </w:r>
      <w:r>
        <w:rPr>
          <w:lang w:val="eu-ES"/>
        </w:rPr>
        <w:t xml:space="preserve"> </w:t>
      </w:r>
      <w:r w:rsidRPr="002E6FDD">
        <w:rPr>
          <w:lang w:val="eu-ES"/>
        </w:rPr>
        <w:t xml:space="preserve">ke </w:t>
      </w:r>
      <w:r>
        <w:rPr>
          <w:lang w:val="eu-ES"/>
        </w:rPr>
        <w:t>e</w:t>
      </w:r>
      <w:r w:rsidRPr="002E6FDD">
        <w:rPr>
          <w:lang w:val="eu-ES"/>
        </w:rPr>
        <w:t xml:space="preserve">zinezkoa da akordio bat </w:t>
      </w:r>
      <w:r>
        <w:rPr>
          <w:lang w:val="eu-ES"/>
        </w:rPr>
        <w:t xml:space="preserve">erdieztea EH Bildurekin iazko </w:t>
      </w:r>
      <w:r w:rsidRPr="002E6FDD">
        <w:rPr>
          <w:lang w:val="eu-ES"/>
        </w:rPr>
        <w:t xml:space="preserve">proposamen </w:t>
      </w:r>
      <w:r>
        <w:rPr>
          <w:lang w:val="eu-ES"/>
        </w:rPr>
        <w:t>berberak ekartzen dizkigutelako". Orduan zer</w:t>
      </w:r>
      <w:r w:rsidRPr="002E6FDD">
        <w:rPr>
          <w:lang w:val="eu-ES"/>
        </w:rPr>
        <w:t xml:space="preserve"> egin behar </w:t>
      </w:r>
      <w:r>
        <w:rPr>
          <w:lang w:val="eu-ES"/>
        </w:rPr>
        <w:t>genuen, iazko proposamenak ekarri ala ez? Ba, nik egia</w:t>
      </w:r>
      <w:r w:rsidRPr="002E6FDD">
        <w:rPr>
          <w:lang w:val="eu-ES"/>
        </w:rPr>
        <w:t xml:space="preserve"> esango dizut, oso antzekoa da sailburuari planteatu dioguna</w:t>
      </w:r>
      <w:r>
        <w:rPr>
          <w:lang w:val="eu-ES"/>
        </w:rPr>
        <w:t>,</w:t>
      </w:r>
      <w:r w:rsidRPr="002E6FDD">
        <w:rPr>
          <w:lang w:val="eu-ES"/>
        </w:rPr>
        <w:t xml:space="preserve"> iazko proposamenarekin, logika politikoa oso daukalako gure</w:t>
      </w:r>
      <w:r>
        <w:rPr>
          <w:lang w:val="eu-ES"/>
        </w:rPr>
        <w:t>tzat iaz ezinbestekoa zena,</w:t>
      </w:r>
      <w:r w:rsidRPr="002E6FDD">
        <w:rPr>
          <w:lang w:val="eu-ES"/>
        </w:rPr>
        <w:t xml:space="preserve"> </w:t>
      </w:r>
      <w:r>
        <w:rPr>
          <w:lang w:val="eu-ES"/>
        </w:rPr>
        <w:t>a</w:t>
      </w:r>
      <w:r w:rsidRPr="002E6FDD">
        <w:rPr>
          <w:lang w:val="eu-ES"/>
        </w:rPr>
        <w:t xml:space="preserve">urten ezin du izan </w:t>
      </w:r>
      <w:r>
        <w:rPr>
          <w:lang w:val="eu-ES"/>
        </w:rPr>
        <w:t>bigarren</w:t>
      </w:r>
      <w:r w:rsidRPr="002E6FDD">
        <w:rPr>
          <w:lang w:val="eu-ES"/>
        </w:rPr>
        <w:t xml:space="preserve"> </w:t>
      </w:r>
      <w:r>
        <w:rPr>
          <w:lang w:val="eu-ES"/>
        </w:rPr>
        <w:t>m</w:t>
      </w:r>
      <w:r w:rsidRPr="002E6FDD">
        <w:rPr>
          <w:lang w:val="eu-ES"/>
        </w:rPr>
        <w:t>ailako kontu bat</w:t>
      </w:r>
      <w:r>
        <w:rPr>
          <w:lang w:val="eu-ES"/>
        </w:rPr>
        <w:t>,</w:t>
      </w:r>
      <w:r w:rsidRPr="002E6FDD">
        <w:rPr>
          <w:lang w:val="eu-ES"/>
        </w:rPr>
        <w:t xml:space="preserve"> funtsean eta muin</w:t>
      </w:r>
      <w:r>
        <w:rPr>
          <w:lang w:val="eu-ES"/>
        </w:rPr>
        <w:t>e</w:t>
      </w:r>
      <w:r w:rsidRPr="002E6FDD">
        <w:rPr>
          <w:lang w:val="eu-ES"/>
        </w:rPr>
        <w:t>a</w:t>
      </w:r>
      <w:r>
        <w:rPr>
          <w:lang w:val="eu-ES"/>
        </w:rPr>
        <w:t>n</w:t>
      </w:r>
      <w:r w:rsidRPr="002E6FDD">
        <w:rPr>
          <w:lang w:val="eu-ES"/>
        </w:rPr>
        <w:t xml:space="preserve"> ekarri ditugu proposamen berberak</w:t>
      </w:r>
      <w:r>
        <w:rPr>
          <w:lang w:val="eu-ES"/>
        </w:rPr>
        <w:t>.</w:t>
      </w:r>
    </w:p>
    <w:p w:rsidR="00555E52" w:rsidRDefault="00555E52" w:rsidP="007B116E">
      <w:pPr>
        <w:pStyle w:val="Texto"/>
        <w:rPr>
          <w:lang w:val="eu-ES"/>
        </w:rPr>
      </w:pPr>
    </w:p>
    <w:p w:rsidR="00555E52" w:rsidRDefault="00555E52" w:rsidP="007B116E">
      <w:pPr>
        <w:pStyle w:val="Texto"/>
      </w:pPr>
      <w:r>
        <w:rPr>
          <w:lang w:val="eu-ES"/>
        </w:rPr>
        <w:t>E</w:t>
      </w:r>
      <w:r w:rsidRPr="002E6FDD">
        <w:rPr>
          <w:lang w:val="eu-ES"/>
        </w:rPr>
        <w:t>ta</w:t>
      </w:r>
      <w:r w:rsidRPr="00DD1080">
        <w:rPr>
          <w:lang w:val="eu-ES"/>
        </w:rPr>
        <w:t xml:space="preserve"> </w:t>
      </w:r>
      <w:r w:rsidRPr="00DD1080">
        <w:rPr>
          <w:lang w:val="es-ES"/>
        </w:rPr>
        <w:t>Renta de Garantía de Ingresos</w:t>
      </w:r>
      <w:r>
        <w:rPr>
          <w:lang w:val="eu-ES"/>
        </w:rPr>
        <w:t xml:space="preserve">. </w:t>
      </w:r>
      <w:r>
        <w:t>Se ha rebajado la R</w:t>
      </w:r>
      <w:r w:rsidRPr="002E6FDD">
        <w:t>enta</w:t>
      </w:r>
      <w:r>
        <w:t xml:space="preserve"> de Garantía de Ingresos</w:t>
      </w:r>
      <w:r w:rsidRPr="002E6FDD">
        <w:t>, y he puesto un ejemplo, tampoco me rebaten lo que he dicho</w:t>
      </w:r>
      <w:r>
        <w:t>,</w:t>
      </w:r>
      <w:r w:rsidRPr="002E6FDD">
        <w:t xml:space="preserve"> </w:t>
      </w:r>
      <w:r>
        <w:t>m</w:t>
      </w:r>
      <w:r w:rsidRPr="002E6FDD">
        <w:t>e rebate</w:t>
      </w:r>
      <w:r>
        <w:t>n</w:t>
      </w:r>
      <w:r w:rsidRPr="002E6FDD">
        <w:t xml:space="preserve"> lo que le gustaría que hubiera dicho</w:t>
      </w:r>
      <w:r>
        <w:t>,</w:t>
      </w:r>
      <w:r w:rsidRPr="002E6FDD">
        <w:t xml:space="preserve"> lo que se inventan que he dicho</w:t>
      </w:r>
      <w:r>
        <w:t>,</w:t>
      </w:r>
      <w:r w:rsidRPr="002E6FDD">
        <w:t xml:space="preserve"> o cosas que se han </w:t>
      </w:r>
      <w:r>
        <w:t xml:space="preserve">dicho, </w:t>
      </w:r>
      <w:r w:rsidRPr="002E6FDD">
        <w:t xml:space="preserve">o el documento de ELA, como si yo fuera de </w:t>
      </w:r>
      <w:r>
        <w:t>ELA.</w:t>
      </w:r>
    </w:p>
    <w:p w:rsidR="00555E52" w:rsidRDefault="00555E52" w:rsidP="007B116E">
      <w:pPr>
        <w:pStyle w:val="Texto"/>
      </w:pPr>
    </w:p>
    <w:p w:rsidR="00555E52" w:rsidRDefault="00555E52" w:rsidP="007B116E">
      <w:pPr>
        <w:pStyle w:val="Texto"/>
      </w:pPr>
      <w:r>
        <w:t>Si a ustedes</w:t>
      </w:r>
      <w:r w:rsidRPr="002E6FDD">
        <w:t xml:space="preserve"> les aprueban una subida de un 5</w:t>
      </w:r>
      <w:r>
        <w:t> </w:t>
      </w:r>
      <w:r w:rsidRPr="002E6FDD">
        <w:t>% y no se las</w:t>
      </w:r>
      <w:r>
        <w:t xml:space="preserve"> aplican, le están recortando. </w:t>
      </w:r>
      <w:r w:rsidRPr="002E6FDD">
        <w:t>Y si</w:t>
      </w:r>
      <w:r>
        <w:t>,</w:t>
      </w:r>
      <w:r w:rsidRPr="002E6FDD">
        <w:t xml:space="preserve"> además</w:t>
      </w:r>
      <w:r>
        <w:t>, se ha quitado la referencia</w:t>
      </w:r>
      <w:r w:rsidRPr="002E6FDD">
        <w:t>ción</w:t>
      </w:r>
      <w:r>
        <w:t>,</w:t>
      </w:r>
      <w:r w:rsidRPr="002E6FDD">
        <w:t xml:space="preserve"> y ese es el recorte </w:t>
      </w:r>
      <w:r>
        <w:t>mayor má</w:t>
      </w:r>
      <w:r w:rsidRPr="002E6FDD">
        <w:t>s allá de un 7</w:t>
      </w:r>
      <w:r>
        <w:t> %, porque estamos</w:t>
      </w:r>
      <w:r w:rsidRPr="002E6FDD">
        <w:t xml:space="preserve"> hablando de</w:t>
      </w:r>
      <w:r>
        <w:t xml:space="preserve"> renta que garantice ingresos. Y l</w:t>
      </w:r>
      <w:r w:rsidRPr="002E6FDD">
        <w:t>a pobreza se mide de forma relativa al bienestar y a los ingresos que tiene la sociedad, el conjunto, la media, la mediana se hacen los diferentes cálculos</w:t>
      </w:r>
      <w:r>
        <w:t xml:space="preserve">. La </w:t>
      </w:r>
      <w:r w:rsidRPr="002E6FDD">
        <w:t xml:space="preserve">pobreza </w:t>
      </w:r>
      <w:r>
        <w:t>es un concepto relativo.</w:t>
      </w:r>
    </w:p>
    <w:p w:rsidR="00555E52" w:rsidRDefault="00555E52" w:rsidP="007B116E">
      <w:pPr>
        <w:pStyle w:val="Texto"/>
      </w:pPr>
    </w:p>
    <w:p w:rsidR="00555E52" w:rsidRDefault="00555E52" w:rsidP="007B116E">
      <w:pPr>
        <w:pStyle w:val="Texto"/>
      </w:pPr>
      <w:r w:rsidRPr="002E6FDD">
        <w:lastRenderedPageBreak/>
        <w:t xml:space="preserve">Por tanto, si queremos garantizar un ingreso </w:t>
      </w:r>
      <w:r>
        <w:t>a la ciudadanía de</w:t>
      </w:r>
      <w:r w:rsidRPr="002E6FDD">
        <w:t xml:space="preserve"> este país que les permita </w:t>
      </w:r>
      <w:r>
        <w:t>estar</w:t>
      </w:r>
      <w:r w:rsidRPr="002E6FDD">
        <w:t xml:space="preserve"> fuera de la pobreza, es</w:t>
      </w:r>
      <w:r>
        <w:t>e ingreso</w:t>
      </w:r>
      <w:r w:rsidRPr="002E6FDD">
        <w:t xml:space="preserve"> tiene que estar referenciado a algo</w:t>
      </w:r>
      <w:r>
        <w:t>. Y como</w:t>
      </w:r>
      <w:r w:rsidRPr="002E6FDD">
        <w:t xml:space="preserve"> el SMI, que era lo que estaba referenciado</w:t>
      </w:r>
      <w:r>
        <w:t>,</w:t>
      </w:r>
      <w:r w:rsidRPr="002E6FDD">
        <w:t xml:space="preserve"> y </w:t>
      </w:r>
      <w:r>
        <w:t>ustedes vía Ley de Presupuestos</w:t>
      </w:r>
      <w:r w:rsidRPr="002E6FDD">
        <w:t xml:space="preserve"> se lo carga</w:t>
      </w:r>
      <w:r>
        <w:t>n,</w:t>
      </w:r>
      <w:r w:rsidRPr="002E6FDD">
        <w:t xml:space="preserve"> l</w:t>
      </w:r>
      <w:r>
        <w:t>e</w:t>
      </w:r>
      <w:r w:rsidRPr="002E6FDD">
        <w:t xml:space="preserve"> aplican también el pase for</w:t>
      </w:r>
      <w:r>
        <w:t>r</w:t>
      </w:r>
      <w:r w:rsidRPr="002E6FDD">
        <w:t xml:space="preserve">al a la Ley de Garantía de Ingresos 2008, como el salario </w:t>
      </w:r>
      <w:r>
        <w:t>mínimo</w:t>
      </w:r>
      <w:r w:rsidRPr="002E6FDD">
        <w:t xml:space="preserve"> ha subido</w:t>
      </w:r>
      <w:r>
        <w:t>,</w:t>
      </w:r>
      <w:r w:rsidRPr="002E6FDD">
        <w:t xml:space="preserve"> el </w:t>
      </w:r>
      <w:r>
        <w:t>GAP</w:t>
      </w:r>
      <w:r w:rsidRPr="002E6FDD">
        <w:t xml:space="preserve"> entre lo que se percibe y lo que la ley </w:t>
      </w:r>
      <w:r>
        <w:t>2008 recibía</w:t>
      </w:r>
      <w:r w:rsidRPr="002E6FDD">
        <w:t>, es aún mayor que en</w:t>
      </w:r>
      <w:r>
        <w:t xml:space="preserve"> años</w:t>
      </w:r>
      <w:r w:rsidRPr="002E6FDD">
        <w:t xml:space="preserve"> anteriores</w:t>
      </w:r>
      <w:r>
        <w:t xml:space="preserve">. Porque </w:t>
      </w:r>
      <w:r w:rsidRPr="002E6FDD">
        <w:t xml:space="preserve">todos están haciendo recortes en la </w:t>
      </w:r>
      <w:r>
        <w:t>RGI</w:t>
      </w:r>
      <w:r w:rsidRPr="002E6FDD">
        <w:t xml:space="preserve">. Están haciendo recortes en la </w:t>
      </w:r>
      <w:r>
        <w:t>RGI</w:t>
      </w:r>
      <w:r w:rsidRPr="002E6FDD">
        <w:t>.</w:t>
      </w:r>
    </w:p>
    <w:p w:rsidR="00555E52" w:rsidRDefault="00555E52" w:rsidP="007B116E">
      <w:pPr>
        <w:pStyle w:val="Texto"/>
      </w:pPr>
    </w:p>
    <w:p w:rsidR="00555E52" w:rsidRDefault="00555E52" w:rsidP="007B116E">
      <w:pPr>
        <w:pStyle w:val="Texto"/>
      </w:pPr>
      <w:r>
        <w:t>Y yo n</w:t>
      </w:r>
      <w:r w:rsidRPr="002E6FDD">
        <w:t>o sé si también se lo traía preparado</w:t>
      </w:r>
      <w:r>
        <w:t xml:space="preserve"> eso de</w:t>
      </w:r>
      <w:r w:rsidRPr="002E6FDD">
        <w:t xml:space="preserve"> que me</w:t>
      </w:r>
      <w:r>
        <w:t xml:space="preserve"> he</w:t>
      </w:r>
      <w:r w:rsidRPr="002E6FDD">
        <w:t xml:space="preserve"> dedicado a hacer la enmienda a Podemos. </w:t>
      </w:r>
      <w:r>
        <w:t>No, no, mire,</w:t>
      </w:r>
      <w:r w:rsidRPr="002E6FDD">
        <w:t xml:space="preserve"> la </w:t>
      </w:r>
      <w:r>
        <w:t>en</w:t>
      </w:r>
      <w:r w:rsidRPr="002E6FDD">
        <w:t>mienda a la totalidad más importante que se va a votar hoy</w:t>
      </w:r>
      <w:r>
        <w:t>, no es la del Partido Popular, ni la de</w:t>
      </w:r>
      <w:r w:rsidRPr="002E6FDD">
        <w:t xml:space="preserve"> Euskal Herria Bildu</w:t>
      </w:r>
      <w:r>
        <w:t>,</w:t>
      </w:r>
      <w:r w:rsidRPr="002E6FDD">
        <w:t xml:space="preserve"> es la enmienda </w:t>
      </w:r>
      <w:r>
        <w:t>a la totalidad que P</w:t>
      </w:r>
      <w:r w:rsidRPr="002E6FDD">
        <w:t xml:space="preserve">odemos presenta a su propia </w:t>
      </w:r>
      <w:r>
        <w:t>trayectoria</w:t>
      </w:r>
      <w:r w:rsidRPr="002E6FDD">
        <w:t xml:space="preserve"> política</w:t>
      </w:r>
      <w:r>
        <w:t>.</w:t>
      </w:r>
      <w:r w:rsidRPr="002E6FDD">
        <w:t xml:space="preserve"> </w:t>
      </w:r>
      <w:r>
        <w:t>Y</w:t>
      </w:r>
      <w:r w:rsidRPr="002E6FDD">
        <w:t xml:space="preserve"> eso puede estar bien o puede estar mal. Pero hoy, desde luego, es un punto de inflexión. Es un punto de inflexión que lo </w:t>
      </w:r>
      <w:r>
        <w:t>planteo</w:t>
      </w:r>
      <w:r w:rsidRPr="002E6FDD">
        <w:t xml:space="preserve"> desde la tristeza política</w:t>
      </w:r>
      <w:r>
        <w:t>.</w:t>
      </w:r>
    </w:p>
    <w:p w:rsidR="00555E52" w:rsidRDefault="00555E52" w:rsidP="007B116E">
      <w:pPr>
        <w:pStyle w:val="Texto"/>
      </w:pPr>
    </w:p>
    <w:p w:rsidR="00555E52" w:rsidRDefault="00555E52" w:rsidP="007B116E">
      <w:pPr>
        <w:pStyle w:val="Texto"/>
      </w:pPr>
      <w:r>
        <w:t>Y</w:t>
      </w:r>
      <w:r w:rsidRPr="002E6FDD">
        <w:t xml:space="preserve"> no</w:t>
      </w:r>
      <w:r>
        <w:t>,</w:t>
      </w:r>
      <w:r w:rsidRPr="002E6FDD">
        <w:t xml:space="preserve"> se han hablado de elecciones, porque</w:t>
      </w:r>
      <w:r>
        <w:t>, yo</w:t>
      </w:r>
      <w:r w:rsidRPr="002E6FDD">
        <w:t xml:space="preserve"> no sé</w:t>
      </w:r>
      <w:r>
        <w:t xml:space="preserve"> si no me he enterado</w:t>
      </w:r>
      <w:r w:rsidRPr="002E6FDD">
        <w:t xml:space="preserve"> de algo</w:t>
      </w:r>
      <w:r>
        <w:t>,</w:t>
      </w:r>
      <w:r w:rsidRPr="002E6FDD">
        <w:t xml:space="preserve"> </w:t>
      </w:r>
      <w:r>
        <w:t>¿cuá</w:t>
      </w:r>
      <w:r w:rsidRPr="002E6FDD">
        <w:t>ndo</w:t>
      </w:r>
      <w:r>
        <w:t xml:space="preserve"> hay elecciones? No sé,</w:t>
      </w:r>
      <w:r w:rsidRPr="002E6FDD">
        <w:t xml:space="preserve"> parece que todo lo hacemos en clave electoral. </w:t>
      </w:r>
      <w:r>
        <w:t>Suele</w:t>
      </w:r>
      <w:r w:rsidRPr="002E6FDD">
        <w:t xml:space="preserve"> decirse </w:t>
      </w:r>
      <w:r>
        <w:t xml:space="preserve">aquello de </w:t>
      </w:r>
      <w:r w:rsidRPr="002E6FDD">
        <w:t xml:space="preserve">que </w:t>
      </w:r>
      <w:r>
        <w:t>"</w:t>
      </w:r>
      <w:r w:rsidRPr="002E6FDD">
        <w:t>piensa</w:t>
      </w:r>
      <w:r>
        <w:t xml:space="preserve"> el</w:t>
      </w:r>
      <w:r w:rsidRPr="002E6FDD">
        <w:t xml:space="preserve"> ladrón que todos son de su condición</w:t>
      </w:r>
      <w:r>
        <w:t>"</w:t>
      </w:r>
      <w:r w:rsidRPr="002E6FDD">
        <w:t>, pero</w:t>
      </w:r>
      <w:r>
        <w:t>,</w:t>
      </w:r>
      <w:r w:rsidRPr="002E6FDD">
        <w:t xml:space="preserve"> desde </w:t>
      </w:r>
      <w:r>
        <w:t>mi</w:t>
      </w:r>
      <w:r w:rsidRPr="002E6FDD">
        <w:t xml:space="preserve"> punto de vista</w:t>
      </w:r>
      <w:r>
        <w:t>,</w:t>
      </w:r>
      <w:r w:rsidRPr="002E6FDD">
        <w:t xml:space="preserve"> estamos</w:t>
      </w:r>
      <w:r>
        <w:t xml:space="preserve"> en</w:t>
      </w:r>
      <w:r w:rsidRPr="002E6FDD">
        <w:t xml:space="preserve"> una espec</w:t>
      </w:r>
      <w:r>
        <w:t xml:space="preserve">ie de Isla de Pascua electoral. Saben que la Isla de Pascua es el territorio </w:t>
      </w:r>
      <w:r w:rsidRPr="002E6FDD">
        <w:t xml:space="preserve">más lejano de </w:t>
      </w:r>
      <w:r>
        <w:t>cualquier ma</w:t>
      </w:r>
      <w:r w:rsidRPr="002E6FDD">
        <w:t>sa continental. Pues</w:t>
      </w:r>
      <w:r>
        <w:t>,</w:t>
      </w:r>
      <w:r w:rsidRPr="002E6FDD">
        <w:t xml:space="preserve"> no se me ocurre </w:t>
      </w:r>
      <w:r>
        <w:t xml:space="preserve">un </w:t>
      </w:r>
      <w:r w:rsidRPr="002E6FDD">
        <w:t>momento en los últimos meses o años</w:t>
      </w:r>
      <w:r>
        <w:t>,</w:t>
      </w:r>
      <w:r w:rsidRPr="002E6FDD">
        <w:t xml:space="preserve"> que </w:t>
      </w:r>
      <w:r>
        <w:t>estemos má</w:t>
      </w:r>
      <w:r w:rsidRPr="002E6FDD">
        <w:t xml:space="preserve">s lejos </w:t>
      </w:r>
      <w:r>
        <w:t>de una</w:t>
      </w:r>
      <w:r w:rsidRPr="002E6FDD">
        <w:t xml:space="preserve"> convoca </w:t>
      </w:r>
      <w:r>
        <w:t>electoral</w:t>
      </w:r>
      <w:r w:rsidRPr="002E6FDD">
        <w:t>.</w:t>
      </w:r>
    </w:p>
    <w:p w:rsidR="00555E52" w:rsidRDefault="00555E52" w:rsidP="007B116E">
      <w:pPr>
        <w:pStyle w:val="Texto"/>
      </w:pPr>
    </w:p>
    <w:p w:rsidR="00555E52" w:rsidRDefault="00555E52" w:rsidP="007B116E">
      <w:pPr>
        <w:pStyle w:val="Texto"/>
      </w:pPr>
      <w:r w:rsidRPr="002E6FDD">
        <w:t xml:space="preserve">Nosotros no hacemos esto por las secciones. </w:t>
      </w:r>
      <w:r>
        <w:t>Ni</w:t>
      </w:r>
      <w:r w:rsidRPr="002E6FDD">
        <w:t xml:space="preserve"> he traído ningún gráfico aquí, como </w:t>
      </w:r>
      <w:r>
        <w:t>suelo hacer en</w:t>
      </w:r>
      <w:r w:rsidRPr="002E6FDD">
        <w:t xml:space="preserve"> otras ocasiones</w:t>
      </w:r>
      <w:r>
        <w:t>. Si trajera</w:t>
      </w:r>
      <w:r w:rsidRPr="002E6FDD">
        <w:t xml:space="preserve"> un gráfico de la preocupación que nos provoca la competencia electoral con Podemos</w:t>
      </w:r>
      <w:r>
        <w:t>,</w:t>
      </w:r>
      <w:r w:rsidRPr="002E6FDD">
        <w:t xml:space="preserve"> en términos de competencia, de que nos quiten </w:t>
      </w:r>
      <w:r>
        <w:t>v</w:t>
      </w:r>
      <w:r w:rsidRPr="002E6FDD">
        <w:t>otos</w:t>
      </w:r>
      <w:r>
        <w:t>,</w:t>
      </w:r>
      <w:r w:rsidRPr="002E6FDD">
        <w:t xml:space="preserve"> ese gráfico estaría </w:t>
      </w:r>
      <w:r>
        <w:t xml:space="preserve">en </w:t>
      </w:r>
      <w:r w:rsidRPr="002E6FDD">
        <w:t>su punto mínimo histórico. A nosotros</w:t>
      </w:r>
      <w:r>
        <w:t xml:space="preserve"> no</w:t>
      </w:r>
      <w:r w:rsidRPr="002E6FDD">
        <w:t xml:space="preserve"> nos preocupa que</w:t>
      </w:r>
      <w:r>
        <w:t>,</w:t>
      </w:r>
      <w:r w:rsidRPr="002E6FDD">
        <w:t xml:space="preserve"> con este movimiento</w:t>
      </w:r>
      <w:r>
        <w:t>,</w:t>
      </w:r>
      <w:r w:rsidRPr="002E6FDD">
        <w:t xml:space="preserve"> Podemos nos</w:t>
      </w:r>
      <w:r>
        <w:t xml:space="preserve"> pueda quitar espacio electoral. Al contrario, al contrario, creemos que nos abre un campo, el</w:t>
      </w:r>
      <w:r w:rsidRPr="002E6FDD">
        <w:t xml:space="preserve"> de la izquierda y de la oposición prácticamente en </w:t>
      </w:r>
      <w:r>
        <w:t>exclusiva.</w:t>
      </w:r>
    </w:p>
    <w:p w:rsidR="00555E52" w:rsidRDefault="00555E52" w:rsidP="007B116E">
      <w:pPr>
        <w:pStyle w:val="Texto"/>
      </w:pPr>
    </w:p>
    <w:p w:rsidR="00555E52" w:rsidRDefault="00555E52" w:rsidP="004A0661">
      <w:pPr>
        <w:pStyle w:val="Texto"/>
        <w:rPr>
          <w:lang w:val="eu-ES"/>
        </w:rPr>
      </w:pPr>
      <w:r w:rsidRPr="002E6FDD">
        <w:t xml:space="preserve">Lo que nos preocupa es que se debiliten las posiciones ideológicas y la capacidad de la </w:t>
      </w:r>
      <w:r>
        <w:t>lucha de izquierda en este país. P</w:t>
      </w:r>
      <w:r w:rsidRPr="002E6FDD">
        <w:t>orque para</w:t>
      </w:r>
      <w:r>
        <w:t xml:space="preserve"> dar</w:t>
      </w:r>
      <w:r w:rsidRPr="002E6FDD">
        <w:t xml:space="preserve"> el timo de la estampita, se necesita alguien que venga con </w:t>
      </w:r>
      <w:r>
        <w:t>unos billetitos o con</w:t>
      </w:r>
      <w:r w:rsidRPr="002E6FDD">
        <w:t xml:space="preserve"> unos recortes de periódicos y </w:t>
      </w:r>
      <w:r>
        <w:t>diga, "mira, estos son</w:t>
      </w:r>
      <w:r w:rsidRPr="002E6FDD">
        <w:t xml:space="preserve"> billetes verdes, morado</w:t>
      </w:r>
      <w:r>
        <w:t>s</w:t>
      </w:r>
      <w:r w:rsidRPr="002E6FDD">
        <w:t xml:space="preserve"> y rojos</w:t>
      </w:r>
      <w:r>
        <w:t>"</w:t>
      </w:r>
      <w:r w:rsidRPr="002E6FDD">
        <w:t>, pero también se necesita un gancho que le dé credibilidad</w:t>
      </w:r>
      <w:r>
        <w:t>, alguien que diga</w:t>
      </w:r>
      <w:r w:rsidRPr="002E6FDD">
        <w:t xml:space="preserve"> </w:t>
      </w:r>
      <w:r>
        <w:t>"</w:t>
      </w:r>
      <w:r w:rsidRPr="002E6FDD">
        <w:t>es verdad lo que dice este señor</w:t>
      </w:r>
      <w:r>
        <w:t>,</w:t>
      </w:r>
      <w:r w:rsidRPr="002E6FDD">
        <w:t xml:space="preserve"> hay que comprarle esos billetes que son billetes y </w:t>
      </w:r>
      <w:r>
        <w:t>no estampitas". Y ese es el triste papel que</w:t>
      </w:r>
      <w:r w:rsidRPr="002E6FDD">
        <w:t xml:space="preserve"> ustedes han jugado </w:t>
      </w:r>
      <w:r w:rsidRPr="00B91D35">
        <w:rPr>
          <w:lang w:val="es-ES"/>
        </w:rPr>
        <w:t>hoy</w:t>
      </w:r>
      <w:r w:rsidRPr="002E6FDD">
        <w:rPr>
          <w:lang w:val="eu-ES"/>
        </w:rPr>
        <w:t>.</w:t>
      </w:r>
    </w:p>
    <w:p w:rsidR="00555E52" w:rsidRDefault="00555E52" w:rsidP="004A0661">
      <w:pPr>
        <w:pStyle w:val="Texto"/>
        <w:rPr>
          <w:lang w:val="eu-ES"/>
        </w:rPr>
      </w:pPr>
    </w:p>
    <w:p w:rsidR="00555E52" w:rsidRDefault="00555E52" w:rsidP="004A0661">
      <w:pPr>
        <w:pStyle w:val="Texto"/>
        <w:rPr>
          <w:lang w:val="eu-ES"/>
        </w:rPr>
      </w:pPr>
      <w:r w:rsidRPr="002E6FDD">
        <w:rPr>
          <w:lang w:val="eu-ES"/>
        </w:rPr>
        <w:t>Gure ustez, inertzia</w:t>
      </w:r>
      <w:r>
        <w:rPr>
          <w:lang w:val="eu-ES"/>
        </w:rPr>
        <w:t>n</w:t>
      </w:r>
      <w:r w:rsidRPr="002E6FDD">
        <w:rPr>
          <w:lang w:val="eu-ES"/>
        </w:rPr>
        <w:t xml:space="preserve"> murgilduta gaude</w:t>
      </w:r>
      <w:r>
        <w:rPr>
          <w:lang w:val="eu-ES"/>
        </w:rPr>
        <w:t>.</w:t>
      </w:r>
      <w:r w:rsidRPr="002E6FDD">
        <w:rPr>
          <w:lang w:val="eu-ES"/>
        </w:rPr>
        <w:t xml:space="preserve"> </w:t>
      </w:r>
      <w:r>
        <w:rPr>
          <w:lang w:val="eu-ES"/>
        </w:rPr>
        <w:t>E</w:t>
      </w:r>
      <w:r w:rsidRPr="002E6FDD">
        <w:rPr>
          <w:lang w:val="eu-ES"/>
        </w:rPr>
        <w:t>ta bai, Estatu espainolean baino hobeto gaude gauza batzuetan</w:t>
      </w:r>
      <w:r>
        <w:rPr>
          <w:lang w:val="eu-ES"/>
        </w:rPr>
        <w:t>.</w:t>
      </w:r>
      <w:r w:rsidRPr="002E6FDD">
        <w:rPr>
          <w:lang w:val="eu-ES"/>
        </w:rPr>
        <w:t xml:space="preserve"> </w:t>
      </w:r>
      <w:r>
        <w:rPr>
          <w:lang w:val="eu-ES"/>
        </w:rPr>
        <w:t>B</w:t>
      </w:r>
      <w:r w:rsidRPr="002E6FDD">
        <w:rPr>
          <w:lang w:val="eu-ES"/>
        </w:rPr>
        <w:t xml:space="preserve">estetan atzera joaten ari gara. Hor ez da pankarta, datuak eman ditut eta horren inguruan </w:t>
      </w:r>
      <w:r>
        <w:rPr>
          <w:lang w:val="eu-ES"/>
        </w:rPr>
        <w:t>eztabaida saihetsi egin da.</w:t>
      </w:r>
      <w:r w:rsidRPr="002E6FDD">
        <w:rPr>
          <w:lang w:val="eu-ES"/>
        </w:rPr>
        <w:t xml:space="preserve"> </w:t>
      </w:r>
      <w:r>
        <w:rPr>
          <w:lang w:val="eu-ES"/>
        </w:rPr>
        <w:t>B</w:t>
      </w:r>
      <w:r w:rsidRPr="002E6FDD">
        <w:rPr>
          <w:lang w:val="eu-ES"/>
        </w:rPr>
        <w:t>aina inertziaz jarraitzen dugu funtzionatzen, inertzia</w:t>
      </w:r>
      <w:r>
        <w:rPr>
          <w:lang w:val="eu-ES"/>
        </w:rPr>
        <w:t>z.</w:t>
      </w:r>
      <w:r w:rsidRPr="002E6FDD">
        <w:rPr>
          <w:lang w:val="eu-ES"/>
        </w:rPr>
        <w:t xml:space="preserve"> </w:t>
      </w:r>
      <w:r>
        <w:rPr>
          <w:lang w:val="eu-ES"/>
        </w:rPr>
        <w:t>E</w:t>
      </w:r>
      <w:r w:rsidRPr="002E6FDD">
        <w:rPr>
          <w:lang w:val="eu-ES"/>
        </w:rPr>
        <w:t>ta inertzia guztia</w:t>
      </w:r>
      <w:r>
        <w:rPr>
          <w:lang w:val="eu-ES"/>
        </w:rPr>
        <w:t>k</w:t>
      </w:r>
      <w:r w:rsidRPr="002E6FDD">
        <w:rPr>
          <w:lang w:val="eu-ES"/>
        </w:rPr>
        <w:t xml:space="preserve"> azkenean agortzen dira</w:t>
      </w:r>
      <w:r>
        <w:rPr>
          <w:lang w:val="eu-ES"/>
        </w:rPr>
        <w:t>.</w:t>
      </w:r>
    </w:p>
    <w:p w:rsidR="00555E52" w:rsidRDefault="00555E52" w:rsidP="004A0661">
      <w:pPr>
        <w:pStyle w:val="Texto"/>
        <w:rPr>
          <w:lang w:val="eu-ES"/>
        </w:rPr>
      </w:pPr>
    </w:p>
    <w:p w:rsidR="00555E52" w:rsidRDefault="00555E52" w:rsidP="004A0661">
      <w:pPr>
        <w:pStyle w:val="Texto"/>
        <w:rPr>
          <w:lang w:val="eu-ES"/>
        </w:rPr>
      </w:pPr>
      <w:r>
        <w:rPr>
          <w:lang w:val="eu-ES"/>
        </w:rPr>
        <w:t xml:space="preserve">Begira, </w:t>
      </w:r>
      <w:r w:rsidRPr="002E6FDD">
        <w:rPr>
          <w:lang w:val="eu-ES"/>
        </w:rPr>
        <w:t>Francoren garaian, Francoren garaian</w:t>
      </w:r>
      <w:r>
        <w:rPr>
          <w:lang w:val="eu-ES"/>
        </w:rPr>
        <w:t>,</w:t>
      </w:r>
      <w:r w:rsidRPr="002E6FDD">
        <w:rPr>
          <w:lang w:val="eu-ES"/>
        </w:rPr>
        <w:t xml:space="preserve"> PNV</w:t>
      </w:r>
      <w:r>
        <w:rPr>
          <w:lang w:val="eu-ES"/>
        </w:rPr>
        <w:t>,</w:t>
      </w:r>
      <w:r w:rsidRPr="002E6FDD">
        <w:rPr>
          <w:lang w:val="eu-ES"/>
        </w:rPr>
        <w:t xml:space="preserve"> bueno</w:t>
      </w:r>
      <w:r>
        <w:rPr>
          <w:lang w:val="eu-ES"/>
        </w:rPr>
        <w:t>,</w:t>
      </w:r>
      <w:r w:rsidRPr="002E6FDD">
        <w:rPr>
          <w:lang w:val="eu-ES"/>
        </w:rPr>
        <w:t xml:space="preserve"> esan</w:t>
      </w:r>
      <w:r>
        <w:rPr>
          <w:lang w:val="eu-ES"/>
        </w:rPr>
        <w:t xml:space="preserve"> behar da existitu baino lehen, PNV Gobernuan egon baino</w:t>
      </w:r>
      <w:r w:rsidRPr="002E6FDD">
        <w:rPr>
          <w:lang w:val="eu-ES"/>
        </w:rPr>
        <w:t xml:space="preserve"> lehen</w:t>
      </w:r>
      <w:r>
        <w:rPr>
          <w:lang w:val="eu-ES"/>
        </w:rPr>
        <w:t>,</w:t>
      </w:r>
      <w:r w:rsidRPr="002E6FDD">
        <w:rPr>
          <w:lang w:val="eu-ES"/>
        </w:rPr>
        <w:t xml:space="preserve"> Bizkaia eta Gipuzkoa lehenengo herrialdeak ziren Estatu mailan</w:t>
      </w:r>
      <w:r>
        <w:rPr>
          <w:lang w:val="eu-ES"/>
        </w:rPr>
        <w:t xml:space="preserve"> renta per capitan, </w:t>
      </w:r>
      <w:r w:rsidRPr="002E6FDD">
        <w:rPr>
          <w:lang w:val="eu-ES"/>
        </w:rPr>
        <w:t>diruan</w:t>
      </w:r>
      <w:r>
        <w:rPr>
          <w:lang w:val="eu-ES"/>
        </w:rPr>
        <w:t>,</w:t>
      </w:r>
      <w:r w:rsidRPr="002E6FDD">
        <w:rPr>
          <w:lang w:val="eu-ES"/>
        </w:rPr>
        <w:t xml:space="preserve"> aberastasuna</w:t>
      </w:r>
      <w:r>
        <w:rPr>
          <w:lang w:val="eu-ES"/>
        </w:rPr>
        <w:t>,</w:t>
      </w:r>
      <w:r w:rsidRPr="002E6FDD">
        <w:rPr>
          <w:lang w:val="eu-ES"/>
        </w:rPr>
        <w:t xml:space="preserve"> lehenengoak ginen. Lehenengoa</w:t>
      </w:r>
      <w:r>
        <w:rPr>
          <w:lang w:val="eu-ES"/>
        </w:rPr>
        <w:t>k</w:t>
      </w:r>
      <w:r w:rsidRPr="002E6FDD">
        <w:rPr>
          <w:lang w:val="eu-ES"/>
        </w:rPr>
        <w:t xml:space="preserve"> ginen. Gure egoeraren sekretua ez da PNV</w:t>
      </w:r>
      <w:r>
        <w:rPr>
          <w:lang w:val="eu-ES"/>
        </w:rPr>
        <w:t>.</w:t>
      </w:r>
      <w:r w:rsidRPr="002E6FDD">
        <w:rPr>
          <w:lang w:val="eu-ES"/>
        </w:rPr>
        <w:t xml:space="preserve"> XIX. </w:t>
      </w:r>
      <w:r>
        <w:rPr>
          <w:lang w:val="eu-ES"/>
        </w:rPr>
        <w:t>mendean ere</w:t>
      </w:r>
      <w:r w:rsidRPr="002E6FDD">
        <w:rPr>
          <w:lang w:val="eu-ES"/>
        </w:rPr>
        <w:t xml:space="preserve"> </w:t>
      </w:r>
      <w:r>
        <w:rPr>
          <w:lang w:val="eu-ES"/>
        </w:rPr>
        <w:t>g</w:t>
      </w:r>
      <w:r w:rsidRPr="002E6FDD">
        <w:rPr>
          <w:lang w:val="eu-ES"/>
        </w:rPr>
        <w:t>ure lurraldeetan Estatu espainolak baino aberastasun gehiago bazegoen</w:t>
      </w:r>
      <w:r>
        <w:rPr>
          <w:lang w:val="eu-ES"/>
        </w:rPr>
        <w:t>.</w:t>
      </w:r>
      <w:r w:rsidRPr="002E6FDD">
        <w:rPr>
          <w:lang w:val="eu-ES"/>
        </w:rPr>
        <w:t xml:space="preserve"> </w:t>
      </w:r>
      <w:r>
        <w:rPr>
          <w:lang w:val="eu-ES"/>
        </w:rPr>
        <w:t>Sekretua</w:t>
      </w:r>
      <w:r w:rsidRPr="002E6FDD">
        <w:rPr>
          <w:lang w:val="eu-ES"/>
        </w:rPr>
        <w:t xml:space="preserve"> </w:t>
      </w:r>
      <w:r>
        <w:rPr>
          <w:lang w:val="eu-ES"/>
        </w:rPr>
        <w:t>ez da</w:t>
      </w:r>
      <w:r w:rsidRPr="002E6FDD">
        <w:rPr>
          <w:lang w:val="eu-ES"/>
        </w:rPr>
        <w:t xml:space="preserve"> PNV</w:t>
      </w:r>
      <w:r>
        <w:rPr>
          <w:lang w:val="eu-ES"/>
        </w:rPr>
        <w:t>.</w:t>
      </w:r>
      <w:r w:rsidRPr="002E6FDD">
        <w:rPr>
          <w:lang w:val="eu-ES"/>
        </w:rPr>
        <w:t xml:space="preserve"> </w:t>
      </w:r>
      <w:r>
        <w:rPr>
          <w:lang w:val="eu-ES"/>
        </w:rPr>
        <w:t>S</w:t>
      </w:r>
      <w:r w:rsidRPr="002E6FDD">
        <w:rPr>
          <w:lang w:val="eu-ES"/>
        </w:rPr>
        <w:t>ekretua da herri honen nortasuna, izaera</w:t>
      </w:r>
      <w:r>
        <w:rPr>
          <w:lang w:val="eu-ES"/>
        </w:rPr>
        <w:t>, lanekiko konpromisoa.</w:t>
      </w:r>
      <w:r w:rsidRPr="002E6FDD">
        <w:rPr>
          <w:lang w:val="eu-ES"/>
        </w:rPr>
        <w:t xml:space="preserve"> </w:t>
      </w:r>
      <w:r>
        <w:rPr>
          <w:lang w:val="eu-ES"/>
        </w:rPr>
        <w:t>Sekretua da</w:t>
      </w:r>
      <w:r w:rsidRPr="002E6FDD">
        <w:rPr>
          <w:lang w:val="eu-ES"/>
        </w:rPr>
        <w:t xml:space="preserve"> industria ere bai. Horri esker gauza batzuetan hobeto gaude. Horri esker gauza batzuetan hobeto gaude</w:t>
      </w:r>
      <w:r>
        <w:rPr>
          <w:lang w:val="eu-ES"/>
        </w:rPr>
        <w:t>.</w:t>
      </w:r>
    </w:p>
    <w:p w:rsidR="00555E52" w:rsidRDefault="00555E52" w:rsidP="004A0661">
      <w:pPr>
        <w:pStyle w:val="Texto"/>
        <w:rPr>
          <w:lang w:val="eu-ES"/>
        </w:rPr>
      </w:pPr>
    </w:p>
    <w:p w:rsidR="00555E52" w:rsidRDefault="00555E52" w:rsidP="004A0661">
      <w:pPr>
        <w:pStyle w:val="Texto"/>
        <w:rPr>
          <w:lang w:val="eu-ES"/>
        </w:rPr>
      </w:pPr>
      <w:r>
        <w:rPr>
          <w:lang w:val="eu-ES"/>
        </w:rPr>
        <w:t>Eta zuek kudeatzen ari zarete</w:t>
      </w:r>
      <w:r w:rsidRPr="002E6FDD">
        <w:rPr>
          <w:lang w:val="eu-ES"/>
        </w:rPr>
        <w:t xml:space="preserve"> </w:t>
      </w:r>
      <w:r>
        <w:rPr>
          <w:lang w:val="eu-ES"/>
        </w:rPr>
        <w:t>d</w:t>
      </w:r>
      <w:r w:rsidRPr="002E6FDD">
        <w:rPr>
          <w:lang w:val="eu-ES"/>
        </w:rPr>
        <w:t>enon artean eraikitzen ari gara gizarte bat</w:t>
      </w:r>
      <w:r>
        <w:rPr>
          <w:lang w:val="eu-ES"/>
        </w:rPr>
        <w:t>.</w:t>
      </w:r>
      <w:r w:rsidRPr="002E6FDD">
        <w:rPr>
          <w:lang w:val="eu-ES"/>
        </w:rPr>
        <w:t xml:space="preserve"> </w:t>
      </w:r>
      <w:r>
        <w:rPr>
          <w:lang w:val="eu-ES"/>
        </w:rPr>
        <w:t>E</w:t>
      </w:r>
      <w:r w:rsidRPr="002E6FDD">
        <w:rPr>
          <w:lang w:val="eu-ES"/>
        </w:rPr>
        <w:t xml:space="preserve">ta zuen kudeaketa aportatu ordez, moteltzearen aldeko </w:t>
      </w:r>
      <w:r>
        <w:rPr>
          <w:lang w:val="eu-ES"/>
        </w:rPr>
        <w:t>galga</w:t>
      </w:r>
      <w:r w:rsidRPr="002E6FDD">
        <w:rPr>
          <w:lang w:val="eu-ES"/>
        </w:rPr>
        <w:t xml:space="preserve"> izaten ari da momentu honetan</w:t>
      </w:r>
      <w:r>
        <w:rPr>
          <w:lang w:val="eu-ES"/>
        </w:rPr>
        <w:t>.</w:t>
      </w:r>
    </w:p>
    <w:p w:rsidR="00555E52" w:rsidRDefault="00555E52" w:rsidP="004A0661">
      <w:pPr>
        <w:pStyle w:val="Texto"/>
        <w:rPr>
          <w:lang w:val="eu-ES"/>
        </w:rPr>
      </w:pPr>
    </w:p>
    <w:p w:rsidR="00555E52" w:rsidRDefault="00555E52" w:rsidP="004A0661">
      <w:pPr>
        <w:pStyle w:val="Texto"/>
        <w:rPr>
          <w:lang w:val="eu-ES"/>
        </w:rPr>
      </w:pPr>
      <w:r>
        <w:rPr>
          <w:lang w:val="eu-ES"/>
        </w:rPr>
        <w:t>E</w:t>
      </w:r>
      <w:r w:rsidRPr="002E6FDD">
        <w:rPr>
          <w:lang w:val="eu-ES"/>
        </w:rPr>
        <w:t>ta esaten dut, abiadura handian doan txirrindula</w:t>
      </w:r>
      <w:r>
        <w:rPr>
          <w:lang w:val="eu-ES"/>
        </w:rPr>
        <w:t xml:space="preserve"> </w:t>
      </w:r>
      <w:r w:rsidRPr="002E6FDD">
        <w:rPr>
          <w:lang w:val="eu-ES"/>
        </w:rPr>
        <w:t>ere</w:t>
      </w:r>
      <w:r>
        <w:rPr>
          <w:lang w:val="eu-ES"/>
        </w:rPr>
        <w:t>,</w:t>
      </w:r>
      <w:r w:rsidRPr="002E6FDD">
        <w:rPr>
          <w:lang w:val="eu-ES"/>
        </w:rPr>
        <w:t xml:space="preserve"> gelditzen da </w:t>
      </w:r>
      <w:r>
        <w:rPr>
          <w:lang w:val="eu-ES"/>
        </w:rPr>
        <w:t>pedalak eragiteari uzten bazaio.</w:t>
      </w:r>
      <w:r w:rsidRPr="002E6FDD">
        <w:rPr>
          <w:lang w:val="eu-ES"/>
        </w:rPr>
        <w:t xml:space="preserve"> </w:t>
      </w:r>
      <w:r>
        <w:rPr>
          <w:lang w:val="eu-ES"/>
        </w:rPr>
        <w:t>K</w:t>
      </w:r>
      <w:r w:rsidRPr="002E6FDD">
        <w:rPr>
          <w:lang w:val="eu-ES"/>
        </w:rPr>
        <w:t>ontuz momentuz</w:t>
      </w:r>
      <w:r>
        <w:rPr>
          <w:lang w:val="eu-ES"/>
        </w:rPr>
        <w:t>,</w:t>
      </w:r>
      <w:r w:rsidRPr="002E6FDD">
        <w:rPr>
          <w:lang w:val="eu-ES"/>
        </w:rPr>
        <w:t xml:space="preserve"> momentuz</w:t>
      </w:r>
      <w:r>
        <w:rPr>
          <w:lang w:val="eu-ES"/>
        </w:rPr>
        <w:t>,</w:t>
      </w:r>
      <w:r w:rsidRPr="002E6FDD">
        <w:rPr>
          <w:lang w:val="eu-ES"/>
        </w:rPr>
        <w:t xml:space="preserve"> rente</w:t>
      </w:r>
      <w:r>
        <w:rPr>
          <w:lang w:val="eu-ES"/>
        </w:rPr>
        <w:t>t</w:t>
      </w:r>
      <w:r w:rsidRPr="002E6FDD">
        <w:rPr>
          <w:lang w:val="eu-ES"/>
        </w:rPr>
        <w:t>an bizi ari garela, baina renta</w:t>
      </w:r>
      <w:r>
        <w:rPr>
          <w:lang w:val="eu-ES"/>
        </w:rPr>
        <w:t>k</w:t>
      </w:r>
      <w:r w:rsidRPr="002E6FDD">
        <w:rPr>
          <w:lang w:val="eu-ES"/>
        </w:rPr>
        <w:t xml:space="preserve"> ere amaitzen </w:t>
      </w:r>
      <w:r>
        <w:rPr>
          <w:lang w:val="eu-ES"/>
        </w:rPr>
        <w:t>dira</w:t>
      </w:r>
      <w:r w:rsidRPr="002E6FDD">
        <w:rPr>
          <w:lang w:val="eu-ES"/>
        </w:rPr>
        <w:t>.</w:t>
      </w:r>
    </w:p>
    <w:p w:rsidR="00555E52" w:rsidRDefault="00555E52" w:rsidP="004A0661">
      <w:pPr>
        <w:pStyle w:val="Texto"/>
        <w:rPr>
          <w:lang w:val="eu-ES"/>
        </w:rPr>
      </w:pPr>
    </w:p>
    <w:p w:rsidR="00555E52" w:rsidRDefault="00555E52" w:rsidP="004A0661">
      <w:pPr>
        <w:pStyle w:val="Texto"/>
        <w:rPr>
          <w:lang w:val="eu-ES"/>
        </w:rPr>
      </w:pPr>
      <w:r w:rsidRPr="002E6FDD">
        <w:rPr>
          <w:lang w:val="eu-ES"/>
        </w:rPr>
        <w:lastRenderedPageBreak/>
        <w:t>Eskerrik asko</w:t>
      </w:r>
      <w:r>
        <w:rPr>
          <w:lang w:val="eu-ES"/>
        </w:rPr>
        <w:t>.</w:t>
      </w:r>
    </w:p>
    <w:p w:rsidR="00555E52" w:rsidRDefault="00555E52" w:rsidP="004A0661">
      <w:pPr>
        <w:pStyle w:val="Texto"/>
        <w:rPr>
          <w:lang w:val="eu-ES"/>
        </w:rPr>
      </w:pPr>
    </w:p>
    <w:p w:rsidR="00555E52" w:rsidRDefault="00555E52" w:rsidP="004A0661">
      <w:pPr>
        <w:pStyle w:val="Texto"/>
        <w:rPr>
          <w:lang w:val="eu-ES"/>
        </w:rPr>
      </w:pPr>
    </w:p>
    <w:p w:rsidR="00555E52" w:rsidRDefault="00555E52" w:rsidP="004A0661">
      <w:pPr>
        <w:pStyle w:val="Texto"/>
        <w:rPr>
          <w:lang w:val="eu-ES"/>
        </w:rPr>
      </w:pPr>
      <w:r w:rsidRPr="004A0661">
        <w:rPr>
          <w:rFonts w:ascii="Futura Md BT" w:hAnsi="Futura Md BT"/>
          <w:lang w:val="eu-ES"/>
        </w:rPr>
        <w:t>LEHENDAKARIAK</w:t>
      </w:r>
      <w:r>
        <w:rPr>
          <w:lang w:val="eu-ES"/>
        </w:rPr>
        <w:t>: Eskerrik asko, Casanova jauna.</w:t>
      </w:r>
    </w:p>
    <w:p w:rsidR="00555E52" w:rsidRDefault="00555E52" w:rsidP="004A0661">
      <w:pPr>
        <w:pStyle w:val="Texto"/>
        <w:rPr>
          <w:lang w:val="eu-ES"/>
        </w:rPr>
      </w:pPr>
    </w:p>
    <w:p w:rsidR="00555E52" w:rsidRDefault="00555E52" w:rsidP="004A0661">
      <w:pPr>
        <w:pStyle w:val="Texto"/>
      </w:pPr>
      <w:r w:rsidRPr="002E6FDD">
        <w:rPr>
          <w:lang w:val="eu-ES"/>
        </w:rPr>
        <w:t>Erantzunen txandara pasatuz, Euskal Sozialistak, Corcuera andrea, zurea da hitza</w:t>
      </w:r>
      <w:r w:rsidRPr="002E6FDD">
        <w:t>.</w:t>
      </w:r>
    </w:p>
    <w:p w:rsidR="00555E52" w:rsidRDefault="00555E52" w:rsidP="004A0661">
      <w:pPr>
        <w:pStyle w:val="Texto"/>
      </w:pPr>
    </w:p>
    <w:p w:rsidR="00555E52" w:rsidRDefault="00555E52" w:rsidP="004A0661">
      <w:pPr>
        <w:pStyle w:val="Texto"/>
      </w:pPr>
    </w:p>
    <w:p w:rsidR="00555E52" w:rsidRDefault="00555E52" w:rsidP="004A0661">
      <w:pPr>
        <w:pStyle w:val="Texto"/>
      </w:pPr>
      <w:r w:rsidRPr="004A0661">
        <w:rPr>
          <w:rFonts w:ascii="Futura Md BT" w:hAnsi="Futura Md BT"/>
        </w:rPr>
        <w:t>CORCUERA LEUNDA</w:t>
      </w:r>
      <w:r>
        <w:t xml:space="preserve"> </w:t>
      </w:r>
      <w:r w:rsidRPr="004A0661">
        <w:rPr>
          <w:lang w:val="eu-ES"/>
        </w:rPr>
        <w:t>andreak</w:t>
      </w:r>
      <w:r>
        <w:t>: Sí,</w:t>
      </w:r>
      <w:r w:rsidRPr="002E6FDD">
        <w:t xml:space="preserve"> vamos a ver, gracias </w:t>
      </w:r>
      <w:r>
        <w:t>p</w:t>
      </w:r>
      <w:r w:rsidRPr="002E6FDD">
        <w:t>residenta.</w:t>
      </w:r>
    </w:p>
    <w:p w:rsidR="00555E52" w:rsidRDefault="00555E52" w:rsidP="004A0661">
      <w:pPr>
        <w:pStyle w:val="Texto"/>
      </w:pPr>
    </w:p>
    <w:p w:rsidR="00555E52" w:rsidRDefault="00555E52" w:rsidP="004A0661">
      <w:pPr>
        <w:pStyle w:val="Texto"/>
      </w:pPr>
      <w:r w:rsidRPr="002E6FDD">
        <w:t xml:space="preserve">Los cambios de calado que propone </w:t>
      </w:r>
      <w:r w:rsidRPr="004A0661">
        <w:rPr>
          <w:lang w:val="eu-ES"/>
        </w:rPr>
        <w:t>Euskal Herria Bildu</w:t>
      </w:r>
      <w:r w:rsidRPr="002E6FDD">
        <w:t xml:space="preserve"> ha</w:t>
      </w:r>
      <w:r>
        <w:t>n sido propuestas en sus</w:t>
      </w:r>
      <w:r w:rsidRPr="002E6FDD">
        <w:t xml:space="preserve"> ocho apartados</w:t>
      </w:r>
      <w:r>
        <w:t>, que presentaban</w:t>
      </w:r>
      <w:r w:rsidRPr="002E6FDD">
        <w:t xml:space="preserve"> usted</w:t>
      </w:r>
      <w:r>
        <w:t>es</w:t>
      </w:r>
      <w:r w:rsidRPr="002E6FDD">
        <w:t xml:space="preserve"> en</w:t>
      </w:r>
      <w:r>
        <w:t xml:space="preserve"> la enmienda a la</w:t>
      </w:r>
      <w:r w:rsidRPr="002E6FDD">
        <w:t xml:space="preserve"> totalidad, han sido propuestas que se han debatido en esta </w:t>
      </w:r>
      <w:r>
        <w:t>c</w:t>
      </w:r>
      <w:r w:rsidRPr="002E6FDD">
        <w:t>ámara</w:t>
      </w:r>
      <w:r>
        <w:t xml:space="preserve"> y</w:t>
      </w:r>
      <w:r w:rsidRPr="002E6FDD">
        <w:t xml:space="preserve"> que han concluido con acuerdo</w:t>
      </w:r>
      <w:r>
        <w:t>s. Les guste</w:t>
      </w:r>
      <w:r w:rsidRPr="002E6FDD">
        <w:t xml:space="preserve"> más o </w:t>
      </w:r>
      <w:r>
        <w:t>les guste menos. Pero ustedes…</w:t>
      </w:r>
    </w:p>
    <w:p w:rsidR="00555E52" w:rsidRDefault="00555E52" w:rsidP="007B116E">
      <w:pPr>
        <w:pStyle w:val="Texto"/>
      </w:pPr>
    </w:p>
    <w:p w:rsidR="00555E52" w:rsidRPr="00A00CA0" w:rsidRDefault="00555E52" w:rsidP="007B116E">
      <w:pPr>
        <w:pStyle w:val="Texto"/>
      </w:pPr>
      <w:r>
        <w:t>(27. zintaren amaiera)</w:t>
      </w:r>
    </w:p>
    <w:p w:rsidR="00555E52" w:rsidRDefault="00555E52" w:rsidP="00EE6120">
      <w:pPr>
        <w:pStyle w:val="Texto"/>
      </w:pPr>
      <w:r>
        <w:t>(28. zintaren hasiera)</w:t>
      </w:r>
    </w:p>
    <w:p w:rsidR="00555E52" w:rsidRDefault="00555E52" w:rsidP="00EE6120">
      <w:pPr>
        <w:pStyle w:val="Texto"/>
      </w:pPr>
    </w:p>
    <w:p w:rsidR="00555E52" w:rsidRDefault="00555E52" w:rsidP="00EE6120">
      <w:pPr>
        <w:pStyle w:val="Texto"/>
      </w:pPr>
      <w:r>
        <w:t>… ocho apartados</w:t>
      </w:r>
      <w:r w:rsidR="0010735B">
        <w:t>,</w:t>
      </w:r>
      <w:r>
        <w:t xml:space="preserve"> que presentan ustedes en la enmienda a la totalidad</w:t>
      </w:r>
      <w:r w:rsidR="0010735B">
        <w:t>,</w:t>
      </w:r>
      <w:r>
        <w:t xml:space="preserve"> han sido propuest</w:t>
      </w:r>
      <w:r w:rsidR="0010735B">
        <w:t>as que se han debatido en esta c</w:t>
      </w:r>
      <w:r>
        <w:t>ámara y que han concluido con acuerdos. Les</w:t>
      </w:r>
      <w:r w:rsidR="0010735B">
        <w:t xml:space="preserve"> guste más o les guste menos.</w:t>
      </w:r>
      <w:r>
        <w:t xml:space="preserve"> </w:t>
      </w:r>
      <w:r w:rsidR="0010735B">
        <w:t>P</w:t>
      </w:r>
      <w:r>
        <w:t>ero ustedes siguen con su inercia de presentar los mismos temas, hayan sido acordados o no. A ustedes la democracia les interesa para lo que les interesa, no en todos sus términos.</w:t>
      </w:r>
    </w:p>
    <w:p w:rsidR="00555E52" w:rsidRDefault="00555E52" w:rsidP="00EE6120">
      <w:pPr>
        <w:pStyle w:val="Texto"/>
      </w:pPr>
    </w:p>
    <w:p w:rsidR="00555E52" w:rsidRDefault="00555E52" w:rsidP="00EE6120">
      <w:pPr>
        <w:pStyle w:val="Texto"/>
      </w:pPr>
      <w:r>
        <w:t xml:space="preserve">Euskal Herria Bildu tiene un verdadero problema con el tema de los pactos, </w:t>
      </w:r>
      <w:r w:rsidRPr="009C3E1C">
        <w:t>siempre plantea el todo o la nada</w:t>
      </w:r>
      <w:r>
        <w:t>. Y</w:t>
      </w:r>
      <w:r w:rsidRPr="009C3E1C">
        <w:t xml:space="preserve"> ocurrió </w:t>
      </w:r>
      <w:r>
        <w:t xml:space="preserve">en </w:t>
      </w:r>
      <w:r w:rsidRPr="009C3E1C">
        <w:t xml:space="preserve">la negociación presupuestaria para el año </w:t>
      </w:r>
      <w:r>
        <w:t xml:space="preserve">19: </w:t>
      </w:r>
      <w:r w:rsidRPr="009C3E1C">
        <w:t>ustedes renunciaron a incrementar a 40.000 pensionistas la renta</w:t>
      </w:r>
      <w:r>
        <w:t xml:space="preserve"> de</w:t>
      </w:r>
      <w:r w:rsidRPr="009C3E1C">
        <w:t xml:space="preserve"> garantía de ingresos</w:t>
      </w:r>
      <w:r>
        <w:t>; renunciaron a 13</w:t>
      </w:r>
      <w:r w:rsidRPr="009C3E1C">
        <w:t xml:space="preserve"> acciones de calado en las políticas de empleo y a acordar un plan de inversiones financieramente sostenibles en el ámbito de la sanidad, de la educación, del medio ambiente y de la vivienda. 50 millones de euros eran esas inversiones </w:t>
      </w:r>
      <w:r w:rsidRPr="009C3E1C">
        <w:lastRenderedPageBreak/>
        <w:t>financieramente sostenibles</w:t>
      </w:r>
      <w:r>
        <w:t>,</w:t>
      </w:r>
      <w:r w:rsidRPr="009C3E1C">
        <w:t xml:space="preserve"> y renunciaron a 142,6 millones de euros y nos abocar</w:t>
      </w:r>
      <w:r>
        <w:t>o</w:t>
      </w:r>
      <w:r w:rsidRPr="009C3E1C">
        <w:t>n a una prórroga presupuestaria</w:t>
      </w:r>
      <w:r>
        <w:t>.</w:t>
      </w:r>
    </w:p>
    <w:p w:rsidR="00555E52" w:rsidRDefault="00555E52" w:rsidP="00EE6120">
      <w:pPr>
        <w:pStyle w:val="Texto"/>
      </w:pPr>
    </w:p>
    <w:p w:rsidR="00555E52" w:rsidRDefault="00555E52" w:rsidP="00EE6120">
      <w:pPr>
        <w:pStyle w:val="Texto"/>
      </w:pPr>
      <w:r>
        <w:t>Y no estaba,</w:t>
      </w:r>
      <w:r w:rsidRPr="009C3E1C">
        <w:t xml:space="preserve"> en aquellos acuerdos no estaba</w:t>
      </w:r>
      <w:r>
        <w:t>,</w:t>
      </w:r>
      <w:r w:rsidRPr="009C3E1C">
        <w:t xml:space="preserve"> al menos en la negociación, nunca se referenci</w:t>
      </w:r>
      <w:r>
        <w:t>ó</w:t>
      </w:r>
      <w:r w:rsidRPr="009C3E1C">
        <w:t xml:space="preserve"> el tema al SMI. Ustedes </w:t>
      </w:r>
      <w:r>
        <w:t xml:space="preserve">sí </w:t>
      </w:r>
      <w:r w:rsidRPr="009C3E1C">
        <w:t>que hicieron pase for</w:t>
      </w:r>
      <w:r>
        <w:t>r</w:t>
      </w:r>
      <w:r w:rsidRPr="009C3E1C">
        <w:t>al en aquel momento para la prórroga presupuestaria</w:t>
      </w:r>
      <w:r>
        <w:t>,</w:t>
      </w:r>
      <w:r w:rsidRPr="009C3E1C">
        <w:t xml:space="preserve"> para los presupuestos de</w:t>
      </w:r>
      <w:r>
        <w:t>l</w:t>
      </w:r>
      <w:r w:rsidRPr="009C3E1C">
        <w:t xml:space="preserve"> 2019 que acabaron en prórroga presupuestaria.</w:t>
      </w:r>
    </w:p>
    <w:p w:rsidR="00555E52" w:rsidRDefault="00555E52" w:rsidP="00EE6120">
      <w:pPr>
        <w:pStyle w:val="Texto"/>
      </w:pPr>
    </w:p>
    <w:p w:rsidR="00555E52" w:rsidRDefault="00555E52" w:rsidP="00EE6120">
      <w:pPr>
        <w:pStyle w:val="Texto"/>
      </w:pPr>
      <w:r w:rsidRPr="009C3E1C">
        <w:t>Ustedes saben que con un importe de 202 millones de euros en</w:t>
      </w:r>
      <w:r>
        <w:t xml:space="preserve"> enmiendas parciales para unos p</w:t>
      </w:r>
      <w:r w:rsidRPr="009C3E1C">
        <w:t>resupuestos del 2020 no han planteado ni una alternativa presupuestaria, ni una alternativa de modelo económico, ni una alternativa de modelo político, ni u</w:t>
      </w:r>
      <w:r>
        <w:t>na alternativa de modelo social; ni para Euskadi ahora ni para Euskadi e</w:t>
      </w:r>
      <w:r w:rsidRPr="009C3E1C">
        <w:t>n los tres años anteriores</w:t>
      </w:r>
      <w:r>
        <w:t>.</w:t>
      </w:r>
    </w:p>
    <w:p w:rsidR="00555E52" w:rsidRDefault="00555E52" w:rsidP="00EE6120">
      <w:pPr>
        <w:pStyle w:val="Texto"/>
      </w:pPr>
    </w:p>
    <w:p w:rsidR="00555E52" w:rsidRDefault="00555E52" w:rsidP="00EE6120">
      <w:pPr>
        <w:pStyle w:val="Texto"/>
      </w:pPr>
      <w:r>
        <w:t>Ustedes</w:t>
      </w:r>
      <w:r w:rsidRPr="009C3E1C">
        <w:t xml:space="preserve"> hablan de que los Socialistas migramos, bueno</w:t>
      </w:r>
      <w:r>
        <w:t>,</w:t>
      </w:r>
      <w:r w:rsidRPr="009C3E1C">
        <w:t xml:space="preserve"> pues ustedes </w:t>
      </w:r>
      <w:r>
        <w:t xml:space="preserve">hibernan. Claro, es </w:t>
      </w:r>
      <w:r w:rsidRPr="009C3E1C">
        <w:t>que se están pasando años y años en cuanto a los hitos importantes de Euskadi</w:t>
      </w:r>
      <w:r>
        <w:t xml:space="preserve"> en los que Euskal Herria Bildu y</w:t>
      </w:r>
      <w:r w:rsidRPr="009C3E1C">
        <w:t xml:space="preserve"> sus diferentes denominaciones han </w:t>
      </w:r>
      <w:r>
        <w:t>estado hibernado año tras año.</w:t>
      </w:r>
      <w:r w:rsidRPr="009C3E1C">
        <w:t xml:space="preserve"> Ustedes no han participado nunca de ninguna de las cuestiones importantes de este país</w:t>
      </w:r>
      <w:r>
        <w:t>,</w:t>
      </w:r>
      <w:r w:rsidRPr="009C3E1C">
        <w:t xml:space="preserve"> de 40 años de autogobierno. Jamás han participado de lo que podemos considerar como importante para el avance de la sociedad vasca</w:t>
      </w:r>
      <w:r>
        <w:t>. E</w:t>
      </w:r>
      <w:r w:rsidRPr="009C3E1C">
        <w:t>l año pasado, con el tema de la negociación presupuestaria para el año 2019, les esp</w:t>
      </w:r>
      <w:r>
        <w:t>eramos hasta el último minuto a</w:t>
      </w:r>
      <w:r w:rsidRPr="009C3E1C">
        <w:t xml:space="preserve">ntes de que pudiera convocarse la Comisión de Hacienda para debatir las </w:t>
      </w:r>
      <w:r>
        <w:t>enmiendas parciales. U</w:t>
      </w:r>
      <w:r w:rsidRPr="009C3E1C">
        <w:t xml:space="preserve">stedes no salieron de la cueva, no salieron de la cueva para </w:t>
      </w:r>
      <w:r>
        <w:t xml:space="preserve">la </w:t>
      </w:r>
      <w:r w:rsidRPr="009C3E1C">
        <w:t>negociación presupuestaria. Dijeron que no</w:t>
      </w:r>
      <w:r>
        <w:t>,</w:t>
      </w:r>
      <w:r w:rsidRPr="009C3E1C">
        <w:t xml:space="preserve"> portazo y se acabó la historia. Esa es su </w:t>
      </w:r>
      <w:r>
        <w:t>hibernación,</w:t>
      </w:r>
      <w:r w:rsidRPr="009C3E1C">
        <w:t xml:space="preserve"> así que también </w:t>
      </w:r>
      <w:r>
        <w:t xml:space="preserve">háganselo </w:t>
      </w:r>
      <w:r w:rsidRPr="009C3E1C">
        <w:t>mirar.</w:t>
      </w:r>
    </w:p>
    <w:p w:rsidR="00555E52" w:rsidRDefault="00555E52" w:rsidP="00EE6120">
      <w:pPr>
        <w:pStyle w:val="Texto"/>
      </w:pPr>
    </w:p>
    <w:p w:rsidR="00555E52" w:rsidRDefault="00555E52" w:rsidP="00EE6120">
      <w:pPr>
        <w:pStyle w:val="Texto"/>
      </w:pPr>
      <w:r w:rsidRPr="009C3E1C">
        <w:t>Ustedes dicen que incluimos poco</w:t>
      </w:r>
      <w:r>
        <w:t>, que la izquierda influye poco. Claro,</w:t>
      </w:r>
      <w:r w:rsidRPr="009C3E1C">
        <w:t xml:space="preserve"> es que partimos de concepciones diferentes, </w:t>
      </w:r>
      <w:r>
        <w:t>¿</w:t>
      </w:r>
      <w:r w:rsidRPr="009C3E1C">
        <w:t>no</w:t>
      </w:r>
      <w:r>
        <w:t>?,</w:t>
      </w:r>
      <w:r w:rsidRPr="009C3E1C">
        <w:t xml:space="preserve"> de cómo se hace un presupuesto</w:t>
      </w:r>
      <w:r>
        <w:t xml:space="preserve"> y có</w:t>
      </w:r>
      <w:r w:rsidRPr="009C3E1C">
        <w:t>mo influye un</w:t>
      </w:r>
      <w:r>
        <w:t>o</w:t>
      </w:r>
      <w:r w:rsidRPr="009C3E1C">
        <w:t xml:space="preserve"> en un presupuesto</w:t>
      </w:r>
      <w:r>
        <w:t>, y</w:t>
      </w:r>
      <w:r w:rsidRPr="009C3E1C">
        <w:t xml:space="preserve"> para qu</w:t>
      </w:r>
      <w:r>
        <w:t>é</w:t>
      </w:r>
      <w:r w:rsidRPr="009C3E1C">
        <w:t xml:space="preserve"> utiliza sus escaños cuando consigue los votos necesarios para ocupar esto</w:t>
      </w:r>
      <w:r>
        <w:t>s escaños. Porque al menos los S</w:t>
      </w:r>
      <w:r w:rsidRPr="009C3E1C">
        <w:t xml:space="preserve">ocialistas </w:t>
      </w:r>
      <w:r>
        <w:t>V</w:t>
      </w:r>
      <w:r w:rsidRPr="009C3E1C">
        <w:t>ascos lo dijimos de</w:t>
      </w:r>
      <w:r>
        <w:t xml:space="preserve">sde </w:t>
      </w:r>
      <w:r w:rsidRPr="009C3E1C">
        <w:t xml:space="preserve">el inicio, hemos </w:t>
      </w:r>
      <w:r w:rsidRPr="009C3E1C">
        <w:lastRenderedPageBreak/>
        <w:t xml:space="preserve">firmado un pacto de gobierno y nuestros escaños serán herramientas útiles para solucionar y solventar los problemas de la ciudadanía vasca. Ustedes hacen los </w:t>
      </w:r>
      <w:r>
        <w:t>planteamien</w:t>
      </w:r>
      <w:r w:rsidRPr="009C3E1C">
        <w:t>tos y</w:t>
      </w:r>
      <w:r>
        <w:t>,</w:t>
      </w:r>
      <w:r w:rsidRPr="009C3E1C">
        <w:t xml:space="preserve"> luego, al final, </w:t>
      </w:r>
      <w:r>
        <w:t>"</w:t>
      </w:r>
      <w:r w:rsidRPr="009C3E1C">
        <w:t>como me voy no me interesa</w:t>
      </w:r>
      <w:r>
        <w:t>,</w:t>
      </w:r>
      <w:r w:rsidRPr="009C3E1C">
        <w:t xml:space="preserve"> no voto</w:t>
      </w:r>
      <w:r>
        <w:t>,</w:t>
      </w:r>
      <w:r w:rsidRPr="009C3E1C">
        <w:t xml:space="preserve"> paso de esto de la democracia</w:t>
      </w:r>
      <w:r>
        <w:t>"</w:t>
      </w:r>
      <w:r w:rsidRPr="009C3E1C">
        <w:t>. Oiga, pues ahí se queden ustedes</w:t>
      </w:r>
      <w:r>
        <w:t>. N</w:t>
      </w:r>
      <w:r w:rsidRPr="009C3E1C">
        <w:t>o avanzamos nada, tenemos que ser los demás los que estemos tirando del carro</w:t>
      </w:r>
      <w:r>
        <w:t>. Y eso no</w:t>
      </w:r>
      <w:r w:rsidRPr="009C3E1C">
        <w:t xml:space="preserve"> es propio de la izquierda o no de</w:t>
      </w:r>
      <w:r>
        <w:t>biera</w:t>
      </w:r>
      <w:r w:rsidRPr="009C3E1C">
        <w:t xml:space="preserve"> ser propio</w:t>
      </w:r>
      <w:r>
        <w:t>,</w:t>
      </w:r>
      <w:r w:rsidRPr="009C3E1C">
        <w:t xml:space="preserve"> al menos</w:t>
      </w:r>
      <w:r>
        <w:t xml:space="preserve">, de la izquierda. En su concepto estará, pero, </w:t>
      </w:r>
      <w:r w:rsidRPr="009C3E1C">
        <w:t xml:space="preserve">desde luego, </w:t>
      </w:r>
      <w:r>
        <w:t xml:space="preserve">en </w:t>
      </w:r>
      <w:r w:rsidRPr="009C3E1C">
        <w:t>el de los Socialistas Vascos</w:t>
      </w:r>
      <w:r>
        <w:t xml:space="preserve"> para nada.</w:t>
      </w:r>
    </w:p>
    <w:p w:rsidR="00555E52" w:rsidRDefault="00555E52" w:rsidP="00EE6120">
      <w:pPr>
        <w:pStyle w:val="Texto"/>
      </w:pPr>
    </w:p>
    <w:p w:rsidR="00555E52" w:rsidRDefault="00555E52" w:rsidP="00EE6120">
      <w:pPr>
        <w:pStyle w:val="Texto"/>
      </w:pPr>
      <w:r>
        <w:t>A</w:t>
      </w:r>
      <w:r w:rsidRPr="009C3E1C">
        <w:t xml:space="preserve"> nosotros, al menos</w:t>
      </w:r>
      <w:r>
        <w:t>,</w:t>
      </w:r>
      <w:r w:rsidRPr="009C3E1C">
        <w:t xml:space="preserve"> a los </w:t>
      </w:r>
      <w:r>
        <w:t>Socialistas Vascos</w:t>
      </w:r>
      <w:r w:rsidRPr="009C3E1C">
        <w:t xml:space="preserve"> no</w:t>
      </w:r>
      <w:r>
        <w:t>s</w:t>
      </w:r>
      <w:r w:rsidRPr="009C3E1C">
        <w:t xml:space="preserve"> son propios los principios de igualdad, de solidaridad y de justicia social, y s</w:t>
      </w:r>
      <w:r>
        <w:t>i</w:t>
      </w:r>
      <w:r w:rsidRPr="009C3E1C">
        <w:t xml:space="preserve"> hay </w:t>
      </w:r>
      <w:r>
        <w:t>que ponerse a tirar del carro, nos ponemos a ello. P</w:t>
      </w:r>
      <w:r w:rsidRPr="009C3E1C">
        <w:t>ero no engañamos, no venimos achacando a los demás acciones que no somos capaces de</w:t>
      </w:r>
      <w:r>
        <w:t xml:space="preserve"> llevar a cabo nosotros mismos.</w:t>
      </w:r>
    </w:p>
    <w:p w:rsidR="00555E52" w:rsidRDefault="00555E52" w:rsidP="00EE6120">
      <w:pPr>
        <w:pStyle w:val="Texto"/>
      </w:pPr>
    </w:p>
    <w:p w:rsidR="00555E52" w:rsidRDefault="00555E52" w:rsidP="00EE6120">
      <w:pPr>
        <w:pStyle w:val="Texto"/>
      </w:pPr>
      <w:r>
        <w:t>Tuvimos, hace muchos años t</w:t>
      </w:r>
      <w:r w:rsidRPr="009C3E1C">
        <w:t xml:space="preserve">uvimos responsabilidades para influir en las políticas de este país. 40 años hace que los </w:t>
      </w:r>
      <w:r>
        <w:t>S</w:t>
      </w:r>
      <w:r w:rsidRPr="009C3E1C">
        <w:t>ocialistas empezamos a realizar contribuciones a este país. Cuestiones en políticas públicas para mantener y reforzar servicios públicos. Queríamos que esas políticas públicas se ampliase</w:t>
      </w:r>
      <w:r>
        <w:t>n</w:t>
      </w:r>
      <w:r w:rsidRPr="009C3E1C">
        <w:t xml:space="preserve"> y se consolida</w:t>
      </w:r>
      <w:r>
        <w:t>sen. E</w:t>
      </w:r>
      <w:r w:rsidRPr="009C3E1C">
        <w:t>n ese trabajo se</w:t>
      </w:r>
      <w:r>
        <w:t>guimos</w:t>
      </w:r>
      <w:r w:rsidRPr="009C3E1C">
        <w:t xml:space="preserve">. Pero </w:t>
      </w:r>
      <w:r>
        <w:t xml:space="preserve">a </w:t>
      </w:r>
      <w:r w:rsidRPr="009C3E1C">
        <w:t>ustedes nunca se les esper</w:t>
      </w:r>
      <w:r>
        <w:t>ó,</w:t>
      </w:r>
      <w:r w:rsidRPr="009C3E1C">
        <w:t xml:space="preserve"> nunca llegaron</w:t>
      </w:r>
      <w:r>
        <w:t>,</w:t>
      </w:r>
      <w:r w:rsidRPr="009C3E1C">
        <w:t xml:space="preserve"> nunca han llegado a esos presupuestos</w:t>
      </w:r>
      <w:r>
        <w:t>, a pactarlo. J</w:t>
      </w:r>
      <w:r w:rsidRPr="009C3E1C">
        <w:t xml:space="preserve">amás se han mojado, ustedes van de </w:t>
      </w:r>
      <w:r>
        <w:t>c</w:t>
      </w:r>
      <w:r w:rsidRPr="009C3E1C">
        <w:t>astos y puros</w:t>
      </w:r>
      <w:r>
        <w:t>,</w:t>
      </w:r>
      <w:r w:rsidRPr="009C3E1C">
        <w:t xml:space="preserve"> de guardianes de las esencias. Somos los demás los que tenemos que enfangarnos para sacar este </w:t>
      </w:r>
      <w:r>
        <w:t>p</w:t>
      </w:r>
      <w:r w:rsidRPr="009C3E1C">
        <w:t>aís adelante</w:t>
      </w:r>
      <w:r>
        <w:t>. Y</w:t>
      </w:r>
      <w:r w:rsidRPr="009C3E1C">
        <w:t xml:space="preserve"> ustedes tienen la poca vergüenza de venir </w:t>
      </w:r>
      <w:r>
        <w:t>a decirnos a los</w:t>
      </w:r>
      <w:r w:rsidRPr="009C3E1C">
        <w:t xml:space="preserve"> demás, que nosotros mi</w:t>
      </w:r>
      <w:r>
        <w:t>g</w:t>
      </w:r>
      <w:r w:rsidRPr="009C3E1C">
        <w:t>ramos</w:t>
      </w:r>
      <w:r>
        <w:t>. ¿Qué migramos? O</w:t>
      </w:r>
      <w:r w:rsidRPr="009C3E1C">
        <w:t>iga, salgan ya de la cueva de una vez</w:t>
      </w:r>
      <w:r>
        <w:t>,</w:t>
      </w:r>
      <w:r w:rsidRPr="009C3E1C">
        <w:t xml:space="preserve"> </w:t>
      </w:r>
      <w:r>
        <w:t>háganse</w:t>
      </w:r>
      <w:r w:rsidRPr="009C3E1C">
        <w:t xml:space="preserve"> cargo de sus resp</w:t>
      </w:r>
      <w:r>
        <w:t xml:space="preserve">onsabilidades para este país, y, </w:t>
      </w:r>
      <w:r w:rsidRPr="009C3E1C">
        <w:t>entonces</w:t>
      </w:r>
      <w:r>
        <w:t>,</w:t>
      </w:r>
      <w:r w:rsidRPr="009C3E1C">
        <w:t xml:space="preserve"> la izquierda podrá tener con ustedes algo que decir y algo que hacer</w:t>
      </w:r>
      <w:r>
        <w:t>. M</w:t>
      </w:r>
      <w:r w:rsidRPr="009C3E1C">
        <w:t>ientras tanto, mientras tan solo sean discu</w:t>
      </w:r>
      <w:r>
        <w:t>rsos con los Socialistas Vascos, que Euskal Herria Bildu no</w:t>
      </w:r>
      <w:r w:rsidRPr="009C3E1C">
        <w:t xml:space="preserve"> cuente.</w:t>
      </w:r>
    </w:p>
    <w:p w:rsidR="00555E52" w:rsidRDefault="00555E52" w:rsidP="00EE6120">
      <w:pPr>
        <w:pStyle w:val="Texto"/>
      </w:pPr>
    </w:p>
    <w:p w:rsidR="00555E52" w:rsidRPr="00BD5F40" w:rsidRDefault="00555E52" w:rsidP="00EE6120">
      <w:pPr>
        <w:pStyle w:val="Texto"/>
        <w:rPr>
          <w:lang w:val="es-ES"/>
        </w:rPr>
      </w:pPr>
      <w:r w:rsidRPr="00BD5F40">
        <w:rPr>
          <w:lang w:val="es-ES"/>
        </w:rPr>
        <w:t>Gracias.</w:t>
      </w:r>
    </w:p>
    <w:p w:rsidR="00555E52" w:rsidRDefault="00555E52" w:rsidP="00EE6120">
      <w:pPr>
        <w:pStyle w:val="Texto"/>
      </w:pPr>
    </w:p>
    <w:p w:rsidR="00555E52" w:rsidRDefault="00555E52" w:rsidP="00EE6120">
      <w:pPr>
        <w:pStyle w:val="Texto"/>
      </w:pPr>
    </w:p>
    <w:p w:rsidR="00555E52" w:rsidRPr="00BD5F40" w:rsidRDefault="00555E52" w:rsidP="00EE6120">
      <w:pPr>
        <w:pStyle w:val="Texto"/>
        <w:rPr>
          <w:lang w:val="eu-ES"/>
        </w:rPr>
      </w:pPr>
      <w:r w:rsidRPr="00BD5F40">
        <w:rPr>
          <w:rFonts w:ascii="Futura Md BT" w:hAnsi="Futura Md BT"/>
          <w:lang w:val="eu-ES"/>
        </w:rPr>
        <w:lastRenderedPageBreak/>
        <w:t>LEHENDAKARIAK</w:t>
      </w:r>
      <w:r w:rsidRPr="00BD5F40">
        <w:rPr>
          <w:lang w:val="eu-ES"/>
        </w:rPr>
        <w:t xml:space="preserve">: Eskerrik asko, Corcuera </w:t>
      </w:r>
      <w:r>
        <w:rPr>
          <w:lang w:val="eu-ES"/>
        </w:rPr>
        <w:t>a</w:t>
      </w:r>
      <w:r w:rsidRPr="00BD5F40">
        <w:rPr>
          <w:lang w:val="eu-ES"/>
        </w:rPr>
        <w:t>ndrea.</w:t>
      </w:r>
    </w:p>
    <w:p w:rsidR="00555E52" w:rsidRPr="00BD5F40" w:rsidRDefault="00555E52" w:rsidP="00EE6120">
      <w:pPr>
        <w:pStyle w:val="Texto"/>
        <w:rPr>
          <w:lang w:val="eu-ES"/>
        </w:rPr>
      </w:pPr>
    </w:p>
    <w:p w:rsidR="00555E52" w:rsidRPr="00BD5F40" w:rsidRDefault="00555E52" w:rsidP="00EE6120">
      <w:pPr>
        <w:pStyle w:val="Texto"/>
        <w:rPr>
          <w:lang w:val="eu-ES"/>
        </w:rPr>
      </w:pPr>
      <w:r w:rsidRPr="00BD5F40">
        <w:rPr>
          <w:lang w:val="eu-ES"/>
        </w:rPr>
        <w:t>Euzko Abertzaleak, Arruabarrena jauna, zurea da hitza.</w:t>
      </w:r>
    </w:p>
    <w:p w:rsidR="00555E52" w:rsidRDefault="00555E52" w:rsidP="00EE6120">
      <w:pPr>
        <w:pStyle w:val="Texto"/>
      </w:pPr>
    </w:p>
    <w:p w:rsidR="00555E52" w:rsidRDefault="00555E52" w:rsidP="00EE6120">
      <w:pPr>
        <w:pStyle w:val="Texto"/>
      </w:pPr>
    </w:p>
    <w:p w:rsidR="00555E52" w:rsidRDefault="00555E52" w:rsidP="00EE6120">
      <w:pPr>
        <w:pStyle w:val="Texto"/>
      </w:pPr>
      <w:r w:rsidRPr="00C515AA">
        <w:rPr>
          <w:rFonts w:ascii="Futura Md BT" w:hAnsi="Futura Md BT"/>
        </w:rPr>
        <w:t>ARRUABARRENA AZPITARTE</w:t>
      </w:r>
      <w:r>
        <w:t xml:space="preserve"> jaunak: </w:t>
      </w:r>
      <w:r w:rsidRPr="009C3E1C">
        <w:t>Eskerrik asko</w:t>
      </w:r>
      <w:r>
        <w:t>.</w:t>
      </w:r>
    </w:p>
    <w:p w:rsidR="00555E52" w:rsidRDefault="00555E52" w:rsidP="00EE6120">
      <w:pPr>
        <w:pStyle w:val="Texto"/>
      </w:pPr>
    </w:p>
    <w:p w:rsidR="00555E52" w:rsidRDefault="00555E52" w:rsidP="00EE6120">
      <w:pPr>
        <w:pStyle w:val="Texto"/>
      </w:pPr>
      <w:r>
        <w:t xml:space="preserve">Casanova, </w:t>
      </w:r>
      <w:r w:rsidRPr="00BD5F40">
        <w:rPr>
          <w:lang w:val="eu-ES"/>
        </w:rPr>
        <w:t>galdetzen duzu</w:t>
      </w:r>
      <w:r>
        <w:t xml:space="preserve"> que por qué teniendo un </w:t>
      </w:r>
      <w:r w:rsidRPr="009C3E1C">
        <w:t>51</w:t>
      </w:r>
      <w:r>
        <w:t> </w:t>
      </w:r>
      <w:r w:rsidRPr="009C3E1C">
        <w:t xml:space="preserve">% de esta </w:t>
      </w:r>
      <w:r w:rsidR="006B34EE">
        <w:t>c</w:t>
      </w:r>
      <w:r w:rsidRPr="009C3E1C">
        <w:t>ámara que se autodenomina</w:t>
      </w:r>
      <w:r>
        <w:t xml:space="preserve"> de izquierdas, b</w:t>
      </w:r>
      <w:r w:rsidRPr="009C3E1C">
        <w:t>ueno, yo l</w:t>
      </w:r>
      <w:r>
        <w:t>o he entendido así,</w:t>
      </w:r>
      <w:r w:rsidRPr="009C3E1C">
        <w:t xml:space="preserve"> por</w:t>
      </w:r>
      <w:r>
        <w:t xml:space="preserve"> qué no llegamos a más acuerdos, a un</w:t>
      </w:r>
      <w:r w:rsidRPr="009C3E1C">
        <w:t xml:space="preserve"> acuerdo futuro de gobierno, algo así</w:t>
      </w:r>
      <w:r>
        <w:t>,</w:t>
      </w:r>
      <w:r w:rsidRPr="009C3E1C">
        <w:t xml:space="preserve"> </w:t>
      </w:r>
      <w:r>
        <w:t>¿</w:t>
      </w:r>
      <w:r w:rsidRPr="009C3E1C">
        <w:t>no</w:t>
      </w:r>
      <w:r>
        <w:t>?</w:t>
      </w:r>
      <w:r w:rsidRPr="009C3E1C">
        <w:t xml:space="preserve"> Y ha hecho autocrítica porque</w:t>
      </w:r>
      <w:r>
        <w:t>,</w:t>
      </w:r>
      <w:r w:rsidRPr="009C3E1C">
        <w:t xml:space="preserve"> bueno</w:t>
      </w:r>
      <w:r>
        <w:t>,</w:t>
      </w:r>
      <w:r w:rsidRPr="009C3E1C">
        <w:t xml:space="preserve"> precisamente</w:t>
      </w:r>
      <w:r>
        <w:t>,</w:t>
      </w:r>
      <w:r w:rsidRPr="009C3E1C">
        <w:t xml:space="preserve"> no </w:t>
      </w:r>
      <w:r>
        <w:t xml:space="preserve">habrán </w:t>
      </w:r>
      <w:r w:rsidRPr="009C3E1C">
        <w:t>sido usted</w:t>
      </w:r>
      <w:r>
        <w:t>es</w:t>
      </w:r>
      <w:r w:rsidRPr="009C3E1C">
        <w:t xml:space="preserve"> los que mejor hayan abonado ese terreno</w:t>
      </w:r>
      <w:r>
        <w:t>,</w:t>
      </w:r>
      <w:r w:rsidRPr="009C3E1C">
        <w:t xml:space="preserve"> no v</w:t>
      </w:r>
      <w:r>
        <w:t>oy</w:t>
      </w:r>
      <w:r w:rsidRPr="009C3E1C">
        <w:t xml:space="preserve"> a entrar ahí</w:t>
      </w:r>
      <w:r>
        <w:t>. P</w:t>
      </w:r>
      <w:r w:rsidRPr="009C3E1C">
        <w:t xml:space="preserve">ero lo cierto es que una </w:t>
      </w:r>
      <w:r>
        <w:t>vez le escuché</w:t>
      </w:r>
      <w:r w:rsidRPr="009C3E1C">
        <w:t xml:space="preserve"> </w:t>
      </w:r>
      <w:r>
        <w:t xml:space="preserve">a Alfonso Alonso </w:t>
      </w:r>
      <w:r w:rsidRPr="009C3E1C">
        <w:t xml:space="preserve">en el canal 24 </w:t>
      </w:r>
      <w:r>
        <w:t>Horas</w:t>
      </w:r>
      <w:r w:rsidRPr="009C3E1C">
        <w:t xml:space="preserve"> u</w:t>
      </w:r>
      <w:r>
        <w:t>na reflexión que me gustó, dijo:</w:t>
      </w:r>
      <w:r w:rsidRPr="009C3E1C">
        <w:t xml:space="preserve"> </w:t>
      </w:r>
      <w:r>
        <w:t>"N</w:t>
      </w:r>
      <w:r w:rsidRPr="009C3E1C">
        <w:t xml:space="preserve">o hay que dejar que </w:t>
      </w:r>
      <w:r>
        <w:t>tu o</w:t>
      </w:r>
      <w:r w:rsidRPr="009C3E1C">
        <w:t xml:space="preserve">ponente político </w:t>
      </w:r>
      <w:r>
        <w:t>t</w:t>
      </w:r>
      <w:r w:rsidRPr="009C3E1C">
        <w:t>e caricatur</w:t>
      </w:r>
      <w:r>
        <w:t xml:space="preserve">ice". Y vuestro </w:t>
      </w:r>
      <w:r w:rsidRPr="009C3E1C">
        <w:t>problema es que el PNV es muy difícil de caricaturiz</w:t>
      </w:r>
      <w:r>
        <w:t>ar, porque nosotros no nos auto</w:t>
      </w:r>
      <w:r w:rsidRPr="009C3E1C">
        <w:t>denominamos de der</w:t>
      </w:r>
      <w:r>
        <w:t xml:space="preserve">echas ni hacemos </w:t>
      </w:r>
      <w:r w:rsidRPr="009C3E1C">
        <w:t>políticas de derechas. Nosotros tenemos sensibilidad social y somos un partido humanista</w:t>
      </w:r>
      <w:r>
        <w:t>.</w:t>
      </w:r>
    </w:p>
    <w:p w:rsidR="00555E52" w:rsidRDefault="00555E52" w:rsidP="00EE6120">
      <w:pPr>
        <w:pStyle w:val="Texto"/>
      </w:pPr>
    </w:p>
    <w:p w:rsidR="00555E52" w:rsidRDefault="00555E52" w:rsidP="00EE6120">
      <w:pPr>
        <w:pStyle w:val="Texto"/>
      </w:pPr>
      <w:r>
        <w:t>El qu</w:t>
      </w:r>
      <w:r w:rsidRPr="009C3E1C">
        <w:t xml:space="preserve">e fue presidente de esta Cámara, </w:t>
      </w:r>
      <w:r>
        <w:t xml:space="preserve">Juanjo </w:t>
      </w:r>
      <w:r w:rsidRPr="009C3E1C">
        <w:t>Pujana, una vez no sé qu</w:t>
      </w:r>
      <w:r>
        <w:t>é le preguntó, no</w:t>
      </w:r>
      <w:r w:rsidRPr="009C3E1C">
        <w:t xml:space="preserve"> era militante</w:t>
      </w:r>
      <w:r>
        <w:t>, era, pero bueno, estábamos en el Batzoki y tal y alguien preguntó "¿nosotros qué somos de centro, de centro izquierda, centro derecha, social demócratas?" Y dijo</w:t>
      </w:r>
      <w:r w:rsidRPr="009C3E1C">
        <w:t xml:space="preserve"> </w:t>
      </w:r>
      <w:r>
        <w:t>Juanjo Pujana "n</w:t>
      </w:r>
      <w:r w:rsidRPr="009C3E1C">
        <w:t xml:space="preserve">osotros somos </w:t>
      </w:r>
      <w:r>
        <w:t xml:space="preserve">un </w:t>
      </w:r>
      <w:r w:rsidRPr="009C3E1C">
        <w:t>par</w:t>
      </w:r>
      <w:r>
        <w:t>tido de l</w:t>
      </w:r>
      <w:r w:rsidRPr="009C3E1C">
        <w:t xml:space="preserve">iberación </w:t>
      </w:r>
      <w:r>
        <w:t>nacional". Ya sabes con qué vehemencia</w:t>
      </w:r>
      <w:r w:rsidRPr="009C3E1C">
        <w:t xml:space="preserve"> habla </w:t>
      </w:r>
      <w:r>
        <w:t>é</w:t>
      </w:r>
      <w:r w:rsidRPr="009C3E1C">
        <w:t>l</w:t>
      </w:r>
      <w:r>
        <w:t>. D</w:t>
      </w:r>
      <w:r w:rsidRPr="009C3E1C">
        <w:t>el cual se ha</w:t>
      </w:r>
      <w:r>
        <w:t>n</w:t>
      </w:r>
      <w:r w:rsidRPr="009C3E1C">
        <w:t xml:space="preserve"> ido </w:t>
      </w:r>
      <w:r>
        <w:t xml:space="preserve">desgajando </w:t>
      </w:r>
      <w:r w:rsidRPr="009C3E1C">
        <w:t>las izquierdas</w:t>
      </w:r>
      <w:r>
        <w:t xml:space="preserve"> más –lo voy a decir así– las más</w:t>
      </w:r>
      <w:r w:rsidRPr="009C3E1C">
        <w:t xml:space="preserve"> radicales, pero seguimos siendo un partido de </w:t>
      </w:r>
      <w:r>
        <w:t>liberación nacional</w:t>
      </w:r>
      <w:r w:rsidRPr="009C3E1C">
        <w:t xml:space="preserve"> donde se reúne mucho tipo de gente. </w:t>
      </w:r>
      <w:r>
        <w:t xml:space="preserve">Entonces, </w:t>
      </w:r>
      <w:r w:rsidRPr="009C3E1C">
        <w:t>somos difíciles de caricaturizar</w:t>
      </w:r>
      <w:r>
        <w:t>,</w:t>
      </w:r>
      <w:r w:rsidRPr="009C3E1C">
        <w:t xml:space="preserve"> y ese </w:t>
      </w:r>
      <w:r>
        <w:t>es un drama que tiene la izquierda abertzale.</w:t>
      </w:r>
    </w:p>
    <w:p w:rsidR="00555E52" w:rsidRDefault="00555E52" w:rsidP="00EE6120">
      <w:pPr>
        <w:pStyle w:val="Texto"/>
      </w:pPr>
    </w:p>
    <w:p w:rsidR="00555E52" w:rsidRDefault="00555E52" w:rsidP="00EE6120">
      <w:pPr>
        <w:pStyle w:val="Texto"/>
      </w:pPr>
      <w:r>
        <w:t>E</w:t>
      </w:r>
      <w:r w:rsidRPr="009C3E1C">
        <w:t xml:space="preserve">n cuanto al </w:t>
      </w:r>
      <w:r>
        <w:t>drama que</w:t>
      </w:r>
      <w:r w:rsidRPr="009C3E1C">
        <w:t xml:space="preserve"> tiene el país, es que la izquierda abertzale es facilitador</w:t>
      </w:r>
      <w:r>
        <w:t>a</w:t>
      </w:r>
      <w:r w:rsidRPr="009C3E1C">
        <w:t xml:space="preserve"> en Madrid</w:t>
      </w:r>
      <w:r>
        <w:t xml:space="preserve"> y b</w:t>
      </w:r>
      <w:r w:rsidRPr="009C3E1C">
        <w:t>oicoteador en Vitoria</w:t>
      </w:r>
      <w:r>
        <w:t>. Allí son, en un principio, de entrada,</w:t>
      </w:r>
      <w:r w:rsidRPr="009C3E1C">
        <w:t xml:space="preserve"> abstención</w:t>
      </w:r>
      <w:r>
        <w:t>,</w:t>
      </w:r>
      <w:r w:rsidRPr="009C3E1C">
        <w:t xml:space="preserve"> y</w:t>
      </w:r>
      <w:r>
        <w:t xml:space="preserve"> aquí son de entrada</w:t>
      </w:r>
      <w:r w:rsidRPr="009C3E1C">
        <w:t xml:space="preserve"> el no</w:t>
      </w:r>
      <w:r>
        <w:t>. Etxean otso eta kalean uso. Suspirando con que</w:t>
      </w:r>
      <w:r w:rsidRPr="009C3E1C">
        <w:t xml:space="preserve"> Sánchez reciba </w:t>
      </w:r>
      <w:r>
        <w:t xml:space="preserve">a </w:t>
      </w:r>
      <w:r w:rsidRPr="009C3E1C">
        <w:t>Otegi en la Moncloa</w:t>
      </w:r>
      <w:r>
        <w:t>,</w:t>
      </w:r>
      <w:r w:rsidRPr="009C3E1C">
        <w:t xml:space="preserve"> de que les homologue</w:t>
      </w:r>
      <w:r>
        <w:t>n</w:t>
      </w:r>
      <w:r w:rsidRPr="009C3E1C">
        <w:t xml:space="preserve"> como un partido sistémico en Madrid. Sí, sí</w:t>
      </w:r>
      <w:r>
        <w:t>,</w:t>
      </w:r>
      <w:r w:rsidRPr="009C3E1C">
        <w:t xml:space="preserve"> su</w:t>
      </w:r>
      <w:r>
        <w:t>spi</w:t>
      </w:r>
      <w:r w:rsidRPr="009C3E1C">
        <w:t>ran por eso</w:t>
      </w:r>
      <w:r>
        <w:t xml:space="preserve">. </w:t>
      </w:r>
      <w:r>
        <w:lastRenderedPageBreak/>
        <w:t>E</w:t>
      </w:r>
      <w:r w:rsidRPr="009C3E1C">
        <w:t xml:space="preserve">ntusiasmados con </w:t>
      </w:r>
      <w:r>
        <w:t>que Esquerra Republicana</w:t>
      </w:r>
      <w:r w:rsidRPr="009C3E1C">
        <w:t xml:space="preserve"> les deje aparecer </w:t>
      </w:r>
      <w:r>
        <w:t xml:space="preserve">en </w:t>
      </w:r>
      <w:r w:rsidRPr="009C3E1C">
        <w:t>la segun</w:t>
      </w:r>
      <w:r>
        <w:t>da fila de la foto. S</w:t>
      </w:r>
      <w:r w:rsidRPr="009C3E1C">
        <w:t xml:space="preserve">iempre </w:t>
      </w:r>
      <w:r>
        <w:t xml:space="preserve">en </w:t>
      </w:r>
      <w:r w:rsidRPr="009C3E1C">
        <w:t xml:space="preserve">la sombra, porque tampoco </w:t>
      </w:r>
      <w:r>
        <w:t>a ellos</w:t>
      </w:r>
      <w:r w:rsidRPr="009C3E1C">
        <w:t xml:space="preserve"> les </w:t>
      </w:r>
      <w:r>
        <w:t>debe convenir, visto que no han entrado…</w:t>
      </w:r>
    </w:p>
    <w:p w:rsidR="00555E52" w:rsidRDefault="00555E52" w:rsidP="00EE6120">
      <w:pPr>
        <w:pStyle w:val="Texto"/>
      </w:pPr>
    </w:p>
    <w:p w:rsidR="00555E52" w:rsidRPr="00A00CA0" w:rsidRDefault="00555E52" w:rsidP="00EE6120">
      <w:pPr>
        <w:pStyle w:val="Texto"/>
      </w:pPr>
      <w:r>
        <w:t>(28. zintaren amaiera)</w:t>
      </w:r>
    </w:p>
    <w:p w:rsidR="00555E52" w:rsidRPr="001936BD" w:rsidRDefault="00555E52" w:rsidP="008506DE">
      <w:pPr>
        <w:pStyle w:val="Texto"/>
        <w:rPr>
          <w:lang w:val="es-ES"/>
        </w:rPr>
      </w:pPr>
      <w:r w:rsidRPr="001936BD">
        <w:rPr>
          <w:lang w:val="es-ES"/>
        </w:rPr>
        <w:t>(29. zintaren hasiera)</w:t>
      </w:r>
    </w:p>
    <w:p w:rsidR="00555E52" w:rsidRPr="001936BD" w:rsidRDefault="00555E52" w:rsidP="008506DE">
      <w:pPr>
        <w:pStyle w:val="Texto"/>
        <w:rPr>
          <w:lang w:val="es-ES"/>
        </w:rPr>
      </w:pPr>
    </w:p>
    <w:p w:rsidR="00555E52" w:rsidRDefault="00555E52" w:rsidP="008506DE">
      <w:pPr>
        <w:pStyle w:val="Texto"/>
        <w:rPr>
          <w:lang w:val="es-ES"/>
        </w:rPr>
      </w:pPr>
      <w:r w:rsidRPr="001936BD">
        <w:rPr>
          <w:lang w:val="es-ES"/>
        </w:rPr>
        <w:t xml:space="preserve">… </w:t>
      </w:r>
      <w:r>
        <w:rPr>
          <w:lang w:val="es-ES"/>
        </w:rPr>
        <w:t>entusiasmados con que E</w:t>
      </w:r>
      <w:r w:rsidR="00067D61">
        <w:rPr>
          <w:lang w:val="es-ES"/>
        </w:rPr>
        <w:t>s</w:t>
      </w:r>
      <w:r>
        <w:rPr>
          <w:lang w:val="es-ES"/>
        </w:rPr>
        <w:t>querra R</w:t>
      </w:r>
      <w:r w:rsidRPr="001936BD">
        <w:rPr>
          <w:lang w:val="es-ES"/>
        </w:rPr>
        <w:t xml:space="preserve">epublicana </w:t>
      </w:r>
      <w:r>
        <w:rPr>
          <w:lang w:val="es-ES"/>
        </w:rPr>
        <w:t xml:space="preserve">les deje </w:t>
      </w:r>
      <w:r w:rsidRPr="001936BD">
        <w:rPr>
          <w:lang w:val="es-ES"/>
        </w:rPr>
        <w:t xml:space="preserve">aparecer </w:t>
      </w:r>
      <w:r>
        <w:rPr>
          <w:lang w:val="es-ES"/>
        </w:rPr>
        <w:t>en la segunda fila de la foto. S</w:t>
      </w:r>
      <w:r w:rsidRPr="001936BD">
        <w:rPr>
          <w:lang w:val="es-ES"/>
        </w:rPr>
        <w:t xml:space="preserve">iempre </w:t>
      </w:r>
      <w:r>
        <w:rPr>
          <w:lang w:val="es-ES"/>
        </w:rPr>
        <w:t xml:space="preserve">en la sombra, porque tampoco les </w:t>
      </w:r>
      <w:r w:rsidRPr="001936BD">
        <w:rPr>
          <w:lang w:val="es-ES"/>
        </w:rPr>
        <w:t xml:space="preserve">debe convenir, visto que no han entrado en </w:t>
      </w:r>
      <w:r>
        <w:rPr>
          <w:lang w:val="es-ES"/>
        </w:rPr>
        <w:t>el grupo. S</w:t>
      </w:r>
      <w:r w:rsidRPr="001936BD">
        <w:rPr>
          <w:lang w:val="es-ES"/>
        </w:rPr>
        <w:t xml:space="preserve">iempre esperando </w:t>
      </w:r>
      <w:r>
        <w:rPr>
          <w:lang w:val="es-ES"/>
        </w:rPr>
        <w:t xml:space="preserve">a </w:t>
      </w:r>
      <w:r w:rsidRPr="001936BD">
        <w:rPr>
          <w:lang w:val="es-ES"/>
        </w:rPr>
        <w:t xml:space="preserve">que el PNV </w:t>
      </w:r>
      <w:r>
        <w:rPr>
          <w:lang w:val="es-ES"/>
        </w:rPr>
        <w:t xml:space="preserve">se posicione </w:t>
      </w:r>
      <w:r w:rsidRPr="001936BD">
        <w:rPr>
          <w:lang w:val="es-ES"/>
        </w:rPr>
        <w:t>para</w:t>
      </w:r>
      <w:r>
        <w:rPr>
          <w:lang w:val="es-ES"/>
        </w:rPr>
        <w:t xml:space="preserve"> marcar ustedes las diferencias. P</w:t>
      </w:r>
      <w:r w:rsidRPr="001936BD">
        <w:rPr>
          <w:lang w:val="es-ES"/>
        </w:rPr>
        <w:t xml:space="preserve">ero la sociedad no espera a nadie y vamos a tener unos presupuestos acordados con </w:t>
      </w:r>
      <w:r w:rsidRPr="00071C43">
        <w:rPr>
          <w:lang w:val="eu-ES"/>
        </w:rPr>
        <w:t>Elkarrekin</w:t>
      </w:r>
      <w:r w:rsidRPr="001936BD">
        <w:rPr>
          <w:lang w:val="es-ES"/>
        </w:rPr>
        <w:t xml:space="preserve"> Podemos que van a ser favorables para </w:t>
      </w:r>
      <w:r>
        <w:rPr>
          <w:lang w:val="es-ES"/>
        </w:rPr>
        <w:t>el país.</w:t>
      </w:r>
    </w:p>
    <w:p w:rsidR="00555E52" w:rsidRDefault="00555E52" w:rsidP="008506DE">
      <w:pPr>
        <w:pStyle w:val="Texto"/>
        <w:rPr>
          <w:lang w:val="es-ES"/>
        </w:rPr>
      </w:pPr>
    </w:p>
    <w:p w:rsidR="00555E52" w:rsidRDefault="00555E52" w:rsidP="008506DE">
      <w:pPr>
        <w:pStyle w:val="Texto"/>
        <w:rPr>
          <w:lang w:val="es-ES"/>
        </w:rPr>
      </w:pPr>
      <w:r w:rsidRPr="00D20030">
        <w:rPr>
          <w:lang w:val="eu-ES"/>
        </w:rPr>
        <w:t xml:space="preserve">Aurten ez dozue akordiorik nahi izan. Hori argi gelditu da. Naturaltasunez esan dozu, baina, </w:t>
      </w:r>
      <w:r w:rsidRPr="0048584B">
        <w:rPr>
          <w:lang w:val="es-ES"/>
        </w:rPr>
        <w:t>hombre</w:t>
      </w:r>
      <w:r w:rsidRPr="00D20030">
        <w:rPr>
          <w:lang w:val="eu-ES"/>
        </w:rPr>
        <w:t>, pasa den urtean jatorrizko proposamena ekartzea bere horretan, komarik aldatu barik, eta hortik aurrer</w:t>
      </w:r>
      <w:r>
        <w:rPr>
          <w:lang w:val="eu-ES"/>
        </w:rPr>
        <w:t>a erabakitzea negoziazio</w:t>
      </w:r>
      <w:r w:rsidRPr="00D20030">
        <w:rPr>
          <w:lang w:val="eu-ES"/>
        </w:rPr>
        <w:t>rik ez dela emango, ba</w:t>
      </w:r>
      <w:r>
        <w:rPr>
          <w:lang w:val="eu-ES"/>
        </w:rPr>
        <w:t xml:space="preserve"> </w:t>
      </w:r>
      <w:r w:rsidRPr="00D20030">
        <w:rPr>
          <w:lang w:val="eu-ES"/>
        </w:rPr>
        <w:t>da hori ez?,</w:t>
      </w:r>
      <w:r>
        <w:rPr>
          <w:lang w:val="es-ES"/>
        </w:rPr>
        <w:t xml:space="preserve"> traer el tarro de las esencias a u</w:t>
      </w:r>
      <w:r w:rsidRPr="001936BD">
        <w:rPr>
          <w:lang w:val="es-ES"/>
        </w:rPr>
        <w:t xml:space="preserve">na </w:t>
      </w:r>
      <w:r>
        <w:rPr>
          <w:lang w:val="es-ES"/>
        </w:rPr>
        <w:t xml:space="preserve">mesa </w:t>
      </w:r>
      <w:r w:rsidRPr="001936BD">
        <w:rPr>
          <w:lang w:val="es-ES"/>
        </w:rPr>
        <w:t xml:space="preserve">de negociación presupuestaria </w:t>
      </w:r>
      <w:r>
        <w:rPr>
          <w:lang w:val="es-ES"/>
        </w:rPr>
        <w:t xml:space="preserve">y quedarse, como siempre, </w:t>
      </w:r>
      <w:r w:rsidRPr="001936BD">
        <w:rPr>
          <w:lang w:val="es-ES"/>
        </w:rPr>
        <w:t xml:space="preserve">guardianes de las </w:t>
      </w:r>
      <w:r>
        <w:rPr>
          <w:lang w:val="es-ES"/>
        </w:rPr>
        <w:t>esencias.</w:t>
      </w:r>
    </w:p>
    <w:p w:rsidR="00555E52" w:rsidRDefault="00555E52" w:rsidP="008506DE">
      <w:pPr>
        <w:pStyle w:val="Texto"/>
        <w:rPr>
          <w:lang w:val="es-ES"/>
        </w:rPr>
      </w:pPr>
    </w:p>
    <w:p w:rsidR="00555E52" w:rsidRDefault="00555E52" w:rsidP="008506DE">
      <w:pPr>
        <w:pStyle w:val="Texto"/>
        <w:rPr>
          <w:lang w:val="es-ES"/>
        </w:rPr>
      </w:pPr>
      <w:r>
        <w:rPr>
          <w:lang w:val="es-ES"/>
        </w:rPr>
        <w:t>El PNV seguirá aquí con una política humanista. Y</w:t>
      </w:r>
      <w:r w:rsidRPr="001936BD">
        <w:rPr>
          <w:lang w:val="es-ES"/>
        </w:rPr>
        <w:t xml:space="preserve"> pos</w:t>
      </w:r>
      <w:r>
        <w:rPr>
          <w:lang w:val="es-ES"/>
        </w:rPr>
        <w:t>iblemente voy a terminar como he</w:t>
      </w:r>
      <w:r w:rsidRPr="001936BD">
        <w:rPr>
          <w:lang w:val="es-ES"/>
        </w:rPr>
        <w:t xml:space="preserve"> </w:t>
      </w:r>
      <w:r>
        <w:rPr>
          <w:lang w:val="es-ES"/>
        </w:rPr>
        <w:t>terminado todas las intenciones, invitándoles a que maduren, a que gestionen</w:t>
      </w:r>
      <w:r w:rsidRPr="001936BD">
        <w:rPr>
          <w:lang w:val="es-ES"/>
        </w:rPr>
        <w:t xml:space="preserve"> mejor sus contradicciones inter</w:t>
      </w:r>
      <w:r>
        <w:rPr>
          <w:lang w:val="es-ES"/>
        </w:rPr>
        <w:t xml:space="preserve">nas, y </w:t>
      </w:r>
      <w:r w:rsidRPr="001936BD">
        <w:rPr>
          <w:lang w:val="es-ES"/>
        </w:rPr>
        <w:t>que hagan un ejerc</w:t>
      </w:r>
      <w:r>
        <w:rPr>
          <w:lang w:val="es-ES"/>
        </w:rPr>
        <w:t>icio político serio de madurez –ya no es posible– el próximo año.</w:t>
      </w:r>
    </w:p>
    <w:p w:rsidR="00555E52" w:rsidRDefault="00555E52" w:rsidP="008506DE">
      <w:pPr>
        <w:pStyle w:val="Texto"/>
        <w:rPr>
          <w:lang w:val="es-ES"/>
        </w:rPr>
      </w:pPr>
    </w:p>
    <w:p w:rsidR="00555E52" w:rsidRDefault="00555E52" w:rsidP="008506DE">
      <w:pPr>
        <w:pStyle w:val="Texto"/>
        <w:rPr>
          <w:lang w:val="es-ES"/>
        </w:rPr>
      </w:pPr>
    </w:p>
    <w:p w:rsidR="00555E52" w:rsidRPr="00552811" w:rsidRDefault="00555E52" w:rsidP="008506DE">
      <w:pPr>
        <w:pStyle w:val="Texto"/>
        <w:rPr>
          <w:lang w:val="eu-ES"/>
        </w:rPr>
      </w:pPr>
      <w:r w:rsidRPr="004C3DB6">
        <w:rPr>
          <w:rFonts w:ascii="Futura Md BT" w:hAnsi="Futura Md BT"/>
          <w:lang w:val="es-ES"/>
        </w:rPr>
        <w:t>LEHENDAKARIAK</w:t>
      </w:r>
      <w:r>
        <w:rPr>
          <w:lang w:val="es-ES"/>
        </w:rPr>
        <w:t xml:space="preserve">: </w:t>
      </w:r>
      <w:r w:rsidRPr="00552811">
        <w:rPr>
          <w:lang w:val="eu-ES"/>
        </w:rPr>
        <w:t>Eskerrik asko, Arruabarrena jauna.</w:t>
      </w:r>
    </w:p>
    <w:p w:rsidR="00555E52" w:rsidRPr="00552811" w:rsidRDefault="00555E52" w:rsidP="008506DE">
      <w:pPr>
        <w:pStyle w:val="Texto"/>
        <w:rPr>
          <w:lang w:val="eu-ES"/>
        </w:rPr>
      </w:pPr>
    </w:p>
    <w:p w:rsidR="00555E52" w:rsidRPr="00552811" w:rsidRDefault="00555E52" w:rsidP="008506DE">
      <w:pPr>
        <w:pStyle w:val="Texto"/>
        <w:rPr>
          <w:lang w:val="eu-ES"/>
        </w:rPr>
      </w:pPr>
      <w:r w:rsidRPr="00552811">
        <w:rPr>
          <w:lang w:val="eu-ES"/>
        </w:rPr>
        <w:t>Eztabaida amaituta, bototara jart</w:t>
      </w:r>
      <w:r>
        <w:rPr>
          <w:lang w:val="eu-ES"/>
        </w:rPr>
        <w:t>zen da itzuli egiten zaion lege-</w:t>
      </w:r>
      <w:r w:rsidRPr="00552811">
        <w:rPr>
          <w:lang w:val="eu-ES"/>
        </w:rPr>
        <w:t>proiektua Jaurlari</w:t>
      </w:r>
      <w:r w:rsidR="00DC5587">
        <w:rPr>
          <w:lang w:val="eu-ES"/>
        </w:rPr>
        <w:t>tzari ala ez. Bozkatu dezakegu.</w:t>
      </w:r>
    </w:p>
    <w:p w:rsidR="00555E52" w:rsidRPr="00552811" w:rsidRDefault="00555E52" w:rsidP="008506DE">
      <w:pPr>
        <w:pStyle w:val="Texto"/>
        <w:rPr>
          <w:lang w:val="eu-ES"/>
        </w:rPr>
      </w:pPr>
    </w:p>
    <w:p w:rsidR="00555E52" w:rsidRPr="00552811" w:rsidRDefault="00555E52" w:rsidP="008506DE">
      <w:pPr>
        <w:pStyle w:val="Texto"/>
        <w:rPr>
          <w:lang w:val="eu-ES"/>
        </w:rPr>
      </w:pPr>
    </w:p>
    <w:p w:rsidR="00555E52" w:rsidRPr="00552811" w:rsidRDefault="00555E52" w:rsidP="00552811">
      <w:pPr>
        <w:pStyle w:val="anotaciones0"/>
        <w:rPr>
          <w:lang w:val="eu-ES"/>
        </w:rPr>
      </w:pPr>
      <w:r w:rsidRPr="00552811">
        <w:rPr>
          <w:lang w:val="eu-ES"/>
        </w:rPr>
        <w:t xml:space="preserve">Botazioa eginda, hauxe izan da emaitza: emandako botoak, </w:t>
      </w:r>
      <w:r>
        <w:rPr>
          <w:lang w:val="eu-ES"/>
        </w:rPr>
        <w:t>74</w:t>
      </w:r>
      <w:r w:rsidRPr="00552811">
        <w:rPr>
          <w:lang w:val="eu-ES"/>
        </w:rPr>
        <w:t xml:space="preserve">; aldekoak, </w:t>
      </w:r>
      <w:r>
        <w:rPr>
          <w:lang w:val="eu-ES"/>
        </w:rPr>
        <w:t>28</w:t>
      </w:r>
      <w:r w:rsidRPr="00552811">
        <w:rPr>
          <w:lang w:val="eu-ES"/>
        </w:rPr>
        <w:t xml:space="preserve">; aurkakoak, </w:t>
      </w:r>
      <w:r>
        <w:rPr>
          <w:lang w:val="eu-ES"/>
        </w:rPr>
        <w:t>37</w:t>
      </w:r>
      <w:r w:rsidRPr="00552811">
        <w:rPr>
          <w:lang w:val="eu-ES"/>
        </w:rPr>
        <w:t xml:space="preserve">; abstentzioak, </w:t>
      </w:r>
      <w:r>
        <w:rPr>
          <w:lang w:val="eu-ES"/>
        </w:rPr>
        <w:t>9</w:t>
      </w:r>
      <w:r w:rsidRPr="00552811">
        <w:rPr>
          <w:lang w:val="eu-ES"/>
        </w:rPr>
        <w:t>.</w:t>
      </w:r>
    </w:p>
    <w:p w:rsidR="00555E52" w:rsidRPr="00555E52" w:rsidRDefault="00555E52" w:rsidP="00552811">
      <w:pPr>
        <w:pStyle w:val="Texto"/>
        <w:rPr>
          <w:lang w:val="eu-ES"/>
        </w:rPr>
      </w:pPr>
    </w:p>
    <w:p w:rsidR="00555E52" w:rsidRPr="00555E52" w:rsidRDefault="00555E52" w:rsidP="00552811">
      <w:pPr>
        <w:pStyle w:val="Texto"/>
        <w:rPr>
          <w:lang w:val="eu-ES"/>
        </w:rPr>
      </w:pPr>
    </w:p>
    <w:p w:rsidR="00555E52" w:rsidRPr="00552811" w:rsidRDefault="00555E52" w:rsidP="008506DE">
      <w:pPr>
        <w:pStyle w:val="Texto"/>
        <w:rPr>
          <w:lang w:val="eu-ES"/>
        </w:rPr>
      </w:pPr>
      <w:r w:rsidRPr="004C3DB6">
        <w:rPr>
          <w:rFonts w:ascii="Futura Md BT" w:hAnsi="Futura Md BT"/>
          <w:lang w:val="es-ES"/>
        </w:rPr>
        <w:t>LEHENDAKARIAK</w:t>
      </w:r>
      <w:r>
        <w:rPr>
          <w:lang w:val="es-ES"/>
        </w:rPr>
        <w:t xml:space="preserve">: </w:t>
      </w:r>
      <w:r>
        <w:rPr>
          <w:lang w:val="eu-ES"/>
        </w:rPr>
        <w:t>Beraz, ez da itzultzen lege-</w:t>
      </w:r>
      <w:r w:rsidRPr="00552811">
        <w:rPr>
          <w:lang w:val="eu-ES"/>
        </w:rPr>
        <w:t>proiektua gobernura.</w:t>
      </w:r>
    </w:p>
    <w:p w:rsidR="00555E52" w:rsidRPr="00552811" w:rsidRDefault="00555E52" w:rsidP="008506DE">
      <w:pPr>
        <w:pStyle w:val="Texto"/>
        <w:rPr>
          <w:lang w:val="eu-ES"/>
        </w:rPr>
      </w:pPr>
    </w:p>
    <w:p w:rsidR="00555E52" w:rsidRPr="00552811" w:rsidRDefault="00555E52" w:rsidP="008506DE">
      <w:pPr>
        <w:pStyle w:val="Texto"/>
        <w:rPr>
          <w:lang w:val="eu-ES"/>
        </w:rPr>
      </w:pPr>
      <w:r w:rsidRPr="00552811">
        <w:rPr>
          <w:lang w:val="eu-ES"/>
        </w:rPr>
        <w:t xml:space="preserve">Jarraian, boto azalpenera pasatuko gara. Elkarrekin </w:t>
      </w:r>
      <w:r w:rsidRPr="008924CB">
        <w:rPr>
          <w:lang w:val="es-ES"/>
        </w:rPr>
        <w:t>Podemos</w:t>
      </w:r>
      <w:r w:rsidRPr="00552811">
        <w:rPr>
          <w:lang w:val="eu-ES"/>
        </w:rPr>
        <w:t xml:space="preserve"> taldeak dauka boto azalpena. L</w:t>
      </w:r>
      <w:r>
        <w:rPr>
          <w:lang w:val="eu-ES"/>
        </w:rPr>
        <w:t>ehen minutua. B</w:t>
      </w:r>
      <w:r w:rsidRPr="00552811">
        <w:rPr>
          <w:lang w:val="eu-ES"/>
        </w:rPr>
        <w:t xml:space="preserve">ai? Hernández jauna, </w:t>
      </w:r>
      <w:r w:rsidRPr="008924CB">
        <w:rPr>
          <w:lang w:val="eu-ES"/>
        </w:rPr>
        <w:t xml:space="preserve">zurea </w:t>
      </w:r>
      <w:r w:rsidRPr="00552811">
        <w:rPr>
          <w:lang w:val="eu-ES"/>
        </w:rPr>
        <w:t>da hitza</w:t>
      </w:r>
      <w:r>
        <w:rPr>
          <w:lang w:val="eu-ES"/>
        </w:rPr>
        <w:t>.</w:t>
      </w:r>
    </w:p>
    <w:p w:rsidR="00555E52" w:rsidRPr="00552811" w:rsidRDefault="00555E52" w:rsidP="008506DE">
      <w:pPr>
        <w:pStyle w:val="Texto"/>
        <w:rPr>
          <w:lang w:val="eu-ES"/>
        </w:rPr>
      </w:pPr>
    </w:p>
    <w:p w:rsidR="00555E52" w:rsidRDefault="00555E52" w:rsidP="008506DE">
      <w:pPr>
        <w:pStyle w:val="Texto"/>
        <w:rPr>
          <w:lang w:val="es-ES"/>
        </w:rPr>
      </w:pPr>
    </w:p>
    <w:p w:rsidR="00555E52" w:rsidRDefault="00555E52" w:rsidP="008506DE">
      <w:pPr>
        <w:pStyle w:val="Texto"/>
        <w:rPr>
          <w:lang w:val="es-ES"/>
        </w:rPr>
      </w:pPr>
      <w:r w:rsidRPr="00552811">
        <w:rPr>
          <w:rFonts w:ascii="Futura Md BT" w:hAnsi="Futura Md BT"/>
          <w:lang w:val="es-ES"/>
        </w:rPr>
        <w:t>HERNÁNDEZ HIDALGO</w:t>
      </w:r>
      <w:r>
        <w:rPr>
          <w:lang w:val="es-ES"/>
        </w:rPr>
        <w:t xml:space="preserve"> </w:t>
      </w:r>
      <w:r w:rsidRPr="008924CB">
        <w:rPr>
          <w:lang w:val="eu-ES"/>
        </w:rPr>
        <w:t>jaunak:</w:t>
      </w:r>
      <w:r w:rsidRPr="001936BD">
        <w:rPr>
          <w:lang w:val="es-ES"/>
        </w:rPr>
        <w:t xml:space="preserve"> </w:t>
      </w:r>
      <w:r>
        <w:rPr>
          <w:lang w:val="es-ES"/>
        </w:rPr>
        <w:t xml:space="preserve">En el año </w:t>
      </w:r>
      <w:r w:rsidRPr="001936BD">
        <w:rPr>
          <w:lang w:val="es-ES"/>
        </w:rPr>
        <w:t>2</w:t>
      </w:r>
      <w:r>
        <w:rPr>
          <w:lang w:val="es-ES"/>
        </w:rPr>
        <w:t>011 Izquierda Unida se refunda</w:t>
      </w:r>
      <w:r w:rsidRPr="001936BD">
        <w:rPr>
          <w:lang w:val="es-ES"/>
        </w:rPr>
        <w:t>ba</w:t>
      </w:r>
      <w:r>
        <w:rPr>
          <w:lang w:val="es-ES"/>
        </w:rPr>
        <w:t xml:space="preserve"> en Euskadi como </w:t>
      </w:r>
      <w:r w:rsidRPr="008924CB">
        <w:rPr>
          <w:lang w:val="eu-ES"/>
        </w:rPr>
        <w:t>Ezker Anitza</w:t>
      </w:r>
      <w:r>
        <w:rPr>
          <w:lang w:val="es-ES"/>
        </w:rPr>
        <w:t xml:space="preserve">, bajo el objetivo, </w:t>
      </w:r>
      <w:r w:rsidRPr="001936BD">
        <w:rPr>
          <w:lang w:val="es-ES"/>
        </w:rPr>
        <w:t>decíamos, de luchar para transformar el país al servicio de la mayoría social trabajadora. Pensamos que no podemos avanzar en esos objetivos respaldando unos presupu</w:t>
      </w:r>
      <w:r>
        <w:rPr>
          <w:lang w:val="es-ES"/>
        </w:rPr>
        <w:t>estos, como en años anteriores rechazamos, que están al servicio de, en nuestra opinión, de las é</w:t>
      </w:r>
      <w:r w:rsidRPr="001936BD">
        <w:rPr>
          <w:lang w:val="es-ES"/>
        </w:rPr>
        <w:t>lites económica</w:t>
      </w:r>
      <w:r>
        <w:rPr>
          <w:lang w:val="es-ES"/>
        </w:rPr>
        <w:t>s.</w:t>
      </w:r>
    </w:p>
    <w:p w:rsidR="00555E52" w:rsidRDefault="00555E52" w:rsidP="008506DE">
      <w:pPr>
        <w:pStyle w:val="Texto"/>
        <w:rPr>
          <w:lang w:val="es-ES"/>
        </w:rPr>
      </w:pPr>
    </w:p>
    <w:p w:rsidR="00555E52" w:rsidRDefault="00555E52" w:rsidP="008506DE">
      <w:pPr>
        <w:pStyle w:val="Texto"/>
        <w:rPr>
          <w:lang w:val="es-ES"/>
        </w:rPr>
      </w:pPr>
      <w:r>
        <w:rPr>
          <w:lang w:val="es-ES"/>
        </w:rPr>
        <w:t>Un modelo que no compartimos, l</w:t>
      </w:r>
      <w:r w:rsidRPr="001936BD">
        <w:rPr>
          <w:lang w:val="es-ES"/>
        </w:rPr>
        <w:t>o conocen ustedes perfectamente</w:t>
      </w:r>
      <w:r>
        <w:rPr>
          <w:lang w:val="es-ES"/>
        </w:rPr>
        <w:t>. Y</w:t>
      </w:r>
      <w:r w:rsidRPr="001936BD">
        <w:rPr>
          <w:lang w:val="es-ES"/>
        </w:rPr>
        <w:t xml:space="preserve"> que incluye un modelo fiscal que castiga a las y los trabajadores en beneficio de las rentas del capital. Y hemos denunciado muchas veces la hipocresía que para nosotros supone que el Gobierno le diga a la gente que no se puede negociar fiscalidad y presupuestos</w:t>
      </w:r>
      <w:r>
        <w:rPr>
          <w:lang w:val="es-ES"/>
        </w:rPr>
        <w:t>,</w:t>
      </w:r>
      <w:r w:rsidRPr="001936BD">
        <w:rPr>
          <w:lang w:val="es-ES"/>
        </w:rPr>
        <w:t xml:space="preserve"> cuando sí lo hizo con el Partido Popular. Por eso</w:t>
      </w:r>
      <w:r>
        <w:rPr>
          <w:lang w:val="es-ES"/>
        </w:rPr>
        <w:t xml:space="preserve">, </w:t>
      </w:r>
      <w:r w:rsidRPr="00A302C0">
        <w:rPr>
          <w:lang w:val="eu-ES"/>
        </w:rPr>
        <w:t>Ezker Anitza</w:t>
      </w:r>
      <w:r>
        <w:rPr>
          <w:lang w:val="es-ES"/>
        </w:rPr>
        <w:t xml:space="preserve"> e</w:t>
      </w:r>
      <w:r w:rsidRPr="001936BD">
        <w:rPr>
          <w:lang w:val="es-ES"/>
        </w:rPr>
        <w:t xml:space="preserve"> Izquierda Unida</w:t>
      </w:r>
      <w:r>
        <w:rPr>
          <w:lang w:val="es-ES"/>
        </w:rPr>
        <w:t>, los dos parlamentarios, h</w:t>
      </w:r>
      <w:r w:rsidRPr="001936BD">
        <w:rPr>
          <w:lang w:val="es-ES"/>
        </w:rPr>
        <w:t>emos votado por la devolución de estos presupuestos, porque pensamos que las políticas del Gobierno no han cambiado y nosotros tamp</w:t>
      </w:r>
      <w:r w:rsidR="00DC5587">
        <w:rPr>
          <w:lang w:val="es-ES"/>
        </w:rPr>
        <w:t>oco hemos cambiado.</w:t>
      </w:r>
    </w:p>
    <w:p w:rsidR="00555E52" w:rsidRDefault="00555E52" w:rsidP="008506DE">
      <w:pPr>
        <w:pStyle w:val="Texto"/>
        <w:rPr>
          <w:lang w:val="es-ES"/>
        </w:rPr>
      </w:pPr>
    </w:p>
    <w:p w:rsidR="00555E52" w:rsidRDefault="00555E52" w:rsidP="008506DE">
      <w:pPr>
        <w:pStyle w:val="Texto"/>
        <w:rPr>
          <w:lang w:val="es-ES"/>
        </w:rPr>
      </w:pPr>
    </w:p>
    <w:p w:rsidR="00555E52" w:rsidRPr="00071C43" w:rsidRDefault="00555E52" w:rsidP="008506DE">
      <w:pPr>
        <w:pStyle w:val="Texto"/>
        <w:rPr>
          <w:lang w:val="eu-ES"/>
        </w:rPr>
      </w:pPr>
      <w:r w:rsidRPr="004C3DB6">
        <w:rPr>
          <w:rFonts w:ascii="Futura Md BT" w:hAnsi="Futura Md BT"/>
          <w:lang w:val="es-ES"/>
        </w:rPr>
        <w:t>LEHENDAKARIAK</w:t>
      </w:r>
      <w:r>
        <w:rPr>
          <w:lang w:val="es-ES"/>
        </w:rPr>
        <w:t xml:space="preserve">: </w:t>
      </w:r>
      <w:r w:rsidRPr="00071C43">
        <w:rPr>
          <w:lang w:val="eu-ES"/>
        </w:rPr>
        <w:t>Eskerrik asko</w:t>
      </w:r>
      <w:r>
        <w:rPr>
          <w:lang w:val="es-ES"/>
        </w:rPr>
        <w:t>, Herná</w:t>
      </w:r>
      <w:r w:rsidRPr="001936BD">
        <w:rPr>
          <w:lang w:val="es-ES"/>
        </w:rPr>
        <w:t xml:space="preserve">ndez </w:t>
      </w:r>
      <w:r w:rsidRPr="00071C43">
        <w:rPr>
          <w:lang w:val="eu-ES"/>
        </w:rPr>
        <w:t>jauna. Jarraian, Bollain jaunak dauka hitza boto azalpenerako.</w:t>
      </w:r>
    </w:p>
    <w:p w:rsidR="00555E52" w:rsidRPr="00555E52" w:rsidRDefault="00555E52" w:rsidP="008506DE">
      <w:pPr>
        <w:pStyle w:val="Texto"/>
        <w:rPr>
          <w:lang w:val="en-GB"/>
        </w:rPr>
      </w:pPr>
    </w:p>
    <w:p w:rsidR="00555E52" w:rsidRPr="00555E52" w:rsidRDefault="00555E52" w:rsidP="008506DE">
      <w:pPr>
        <w:pStyle w:val="Texto"/>
        <w:rPr>
          <w:lang w:val="en-GB"/>
        </w:rPr>
      </w:pPr>
    </w:p>
    <w:p w:rsidR="00555E52" w:rsidRPr="00E2110E" w:rsidRDefault="00555E52" w:rsidP="008506DE">
      <w:pPr>
        <w:pStyle w:val="Texto"/>
        <w:rPr>
          <w:lang w:val="eu-ES"/>
        </w:rPr>
      </w:pPr>
      <w:r w:rsidRPr="00555E52">
        <w:rPr>
          <w:rFonts w:ascii="Futura Md BT" w:hAnsi="Futura Md BT"/>
          <w:lang w:val="en-GB"/>
        </w:rPr>
        <w:t>BOLLAIN URBIETA</w:t>
      </w:r>
      <w:r w:rsidRPr="00555E52">
        <w:rPr>
          <w:lang w:val="en-GB"/>
        </w:rPr>
        <w:t xml:space="preserve"> </w:t>
      </w:r>
      <w:r w:rsidRPr="00E2110E">
        <w:rPr>
          <w:lang w:val="eu-ES"/>
        </w:rPr>
        <w:t xml:space="preserve">jaunak: Bai. Eskerrik asko, </w:t>
      </w:r>
      <w:r w:rsidRPr="00071C43">
        <w:rPr>
          <w:lang w:val="eu-ES"/>
        </w:rPr>
        <w:t>legebiltzarburu</w:t>
      </w:r>
      <w:r w:rsidRPr="00E2110E">
        <w:rPr>
          <w:lang w:val="eu-ES"/>
        </w:rPr>
        <w:t xml:space="preserve"> andrea. Egun on guztioi.</w:t>
      </w:r>
    </w:p>
    <w:p w:rsidR="00555E52" w:rsidRPr="00E2110E" w:rsidRDefault="00555E52" w:rsidP="008506DE">
      <w:pPr>
        <w:pStyle w:val="Texto"/>
        <w:rPr>
          <w:lang w:val="eu-ES"/>
        </w:rPr>
      </w:pPr>
    </w:p>
    <w:p w:rsidR="00555E52" w:rsidRPr="00E2110E" w:rsidRDefault="00555E52" w:rsidP="008506DE">
      <w:pPr>
        <w:pStyle w:val="Texto"/>
        <w:rPr>
          <w:lang w:val="eu-ES"/>
        </w:rPr>
      </w:pPr>
      <w:r w:rsidRPr="00E2110E">
        <w:rPr>
          <w:lang w:val="eu-ES"/>
        </w:rPr>
        <w:t>Bueno, gaur eztabaidatzen dugu pleno honetan Aurrekontu Legeari egindako osoko zuzenketak. Eta hauek aurkeztutako taldeen proposamen politikoak entzuteko aukera izan dugu, zeinetan ba gezurren bat edo beste, manipulazio dezente eta autopropaganda asko ikusi diren.</w:t>
      </w:r>
    </w:p>
    <w:p w:rsidR="00555E52" w:rsidRPr="00E2110E" w:rsidRDefault="00555E52" w:rsidP="008506DE">
      <w:pPr>
        <w:pStyle w:val="Texto"/>
        <w:rPr>
          <w:lang w:val="eu-ES"/>
        </w:rPr>
      </w:pPr>
    </w:p>
    <w:p w:rsidR="00555E52" w:rsidRDefault="00555E52" w:rsidP="008506DE">
      <w:pPr>
        <w:pStyle w:val="Texto"/>
        <w:rPr>
          <w:lang w:val="eu-ES"/>
        </w:rPr>
      </w:pPr>
      <w:r w:rsidRPr="00E2110E">
        <w:rPr>
          <w:lang w:val="eu-ES"/>
        </w:rPr>
        <w:t>Uste dut guztiok daukagula klaru hauek ez direla Elkarrekin Podemosen aurrekontuak eta, gainera, gureak izatetik oso urrun daudela. Baina, egungo egoera ikusita, bilkura honetarako bi aukera zeuden. Alde batetik, diagnosi bat eta ortzi-muga marrazten duen diskurtso bat egitea</w:t>
      </w:r>
      <w:r>
        <w:rPr>
          <w:lang w:val="eu-ES"/>
        </w:rPr>
        <w:t>,</w:t>
      </w:r>
      <w:r w:rsidRPr="00E2110E">
        <w:rPr>
          <w:lang w:val="eu-ES"/>
        </w:rPr>
        <w:t xml:space="preserve"> hemen azaltzen diren arazoei proposamen edo konponbiderik eman gabe. Eta, bestalde, Euskadik 2020an izango dituen erronkei eta beharrei</w:t>
      </w:r>
      <w:r>
        <w:rPr>
          <w:lang w:val="eu-ES"/>
        </w:rPr>
        <w:t>,</w:t>
      </w:r>
      <w:r w:rsidRPr="00E2110E">
        <w:rPr>
          <w:lang w:val="eu-ES"/>
        </w:rPr>
        <w:t xml:space="preserve"> 20</w:t>
      </w:r>
      <w:r>
        <w:rPr>
          <w:lang w:val="eu-ES"/>
        </w:rPr>
        <w:t>18an Alderdi Popularrarekin ados</w:t>
      </w:r>
      <w:r w:rsidRPr="00E2110E">
        <w:rPr>
          <w:lang w:val="eu-ES"/>
        </w:rPr>
        <w:t>tutako</w:t>
      </w:r>
      <w:r>
        <w:rPr>
          <w:lang w:val="eu-ES"/>
        </w:rPr>
        <w:t xml:space="preserve"> aurrekontuen luzapen potentzial </w:t>
      </w:r>
      <w:r w:rsidRPr="00E2110E">
        <w:rPr>
          <w:lang w:val="eu-ES"/>
        </w:rPr>
        <w:t>berri baten aurrean</w:t>
      </w:r>
      <w:r>
        <w:rPr>
          <w:lang w:val="eu-ES"/>
        </w:rPr>
        <w:t>,</w:t>
      </w:r>
      <w:r w:rsidRPr="00E2110E">
        <w:rPr>
          <w:lang w:val="eu-ES"/>
        </w:rPr>
        <w:t xml:space="preserve"> erantzun egokiagoak emateko lan </w:t>
      </w:r>
      <w:r>
        <w:rPr>
          <w:lang w:val="eu-ES"/>
        </w:rPr>
        <w:t>egin</w:t>
      </w:r>
      <w:r w:rsidRPr="00E2110E">
        <w:rPr>
          <w:lang w:val="eu-ES"/>
        </w:rPr>
        <w:t>ez</w:t>
      </w:r>
      <w:r>
        <w:rPr>
          <w:lang w:val="eu-ES"/>
        </w:rPr>
        <w:t>.</w:t>
      </w:r>
    </w:p>
    <w:p w:rsidR="00555E52" w:rsidRDefault="00555E52" w:rsidP="008506DE">
      <w:pPr>
        <w:pStyle w:val="Texto"/>
        <w:rPr>
          <w:lang w:val="eu-ES"/>
        </w:rPr>
      </w:pPr>
    </w:p>
    <w:p w:rsidR="00555E52" w:rsidRDefault="00555E52" w:rsidP="008506DE">
      <w:pPr>
        <w:pStyle w:val="Texto"/>
        <w:rPr>
          <w:lang w:val="es-ES"/>
        </w:rPr>
      </w:pPr>
      <w:r w:rsidRPr="00E2110E">
        <w:rPr>
          <w:lang w:val="eu-ES"/>
        </w:rPr>
        <w:t xml:space="preserve"> </w:t>
      </w:r>
      <w:r>
        <w:rPr>
          <w:lang w:val="eu-ES"/>
        </w:rPr>
        <w:t xml:space="preserve">Y he </w:t>
      </w:r>
      <w:r w:rsidRPr="001936BD">
        <w:rPr>
          <w:lang w:val="es-ES"/>
        </w:rPr>
        <w:t xml:space="preserve">de decir que escuchar la propuesta económica y política que se </w:t>
      </w:r>
      <w:r>
        <w:rPr>
          <w:lang w:val="es-ES"/>
        </w:rPr>
        <w:t>destila</w:t>
      </w:r>
      <w:r w:rsidRPr="001936BD">
        <w:rPr>
          <w:lang w:val="es-ES"/>
        </w:rPr>
        <w:t xml:space="preserve"> </w:t>
      </w:r>
      <w:r>
        <w:rPr>
          <w:lang w:val="es-ES"/>
        </w:rPr>
        <w:t xml:space="preserve">en </w:t>
      </w:r>
      <w:r w:rsidRPr="001936BD">
        <w:rPr>
          <w:lang w:val="es-ES"/>
        </w:rPr>
        <w:t>la enmienda y de</w:t>
      </w:r>
      <w:r>
        <w:rPr>
          <w:lang w:val="es-ES"/>
        </w:rPr>
        <w:t xml:space="preserve">l discurso del señor Damborenea, </w:t>
      </w:r>
      <w:r w:rsidRPr="001936BD">
        <w:rPr>
          <w:lang w:val="es-ES"/>
        </w:rPr>
        <w:t>nos reafirma</w:t>
      </w:r>
      <w:r>
        <w:rPr>
          <w:lang w:val="es-ES"/>
        </w:rPr>
        <w:t xml:space="preserve"> en tratar, por todos los medios, de evitar que se prorrogu</w:t>
      </w:r>
      <w:r w:rsidRPr="001936BD">
        <w:rPr>
          <w:lang w:val="es-ES"/>
        </w:rPr>
        <w:t>en unos presupuestos que llevan el sello del Partido</w:t>
      </w:r>
      <w:r>
        <w:rPr>
          <w:lang w:val="es-ES"/>
        </w:rPr>
        <w:t xml:space="preserve"> Popular. Por eso, </w:t>
      </w:r>
      <w:r w:rsidRPr="001936BD">
        <w:rPr>
          <w:lang w:val="es-ES"/>
        </w:rPr>
        <w:t>y porque creemos sinceramente que las enmiendas presentadas por</w:t>
      </w:r>
      <w:r>
        <w:rPr>
          <w:lang w:val="es-ES"/>
        </w:rPr>
        <w:t xml:space="preserve"> </w:t>
      </w:r>
      <w:r w:rsidRPr="00071C43">
        <w:rPr>
          <w:lang w:val="eu-ES"/>
        </w:rPr>
        <w:t>Elkarrekin</w:t>
      </w:r>
      <w:r>
        <w:rPr>
          <w:lang w:val="es-ES"/>
        </w:rPr>
        <w:t xml:space="preserve"> Podemos</w:t>
      </w:r>
      <w:r w:rsidRPr="001936BD">
        <w:rPr>
          <w:lang w:val="es-ES"/>
        </w:rPr>
        <w:t>, por un lado, dan respuesta a las urgencias y necesidades de muchas personas a día de hoy</w:t>
      </w:r>
      <w:r>
        <w:rPr>
          <w:lang w:val="es-ES"/>
        </w:rPr>
        <w:t>;</w:t>
      </w:r>
      <w:r w:rsidRPr="001936BD">
        <w:rPr>
          <w:lang w:val="es-ES"/>
        </w:rPr>
        <w:t xml:space="preserve"> y, por otro lado, ponen algunas políticas en la buena senda para solucionar algunas de las cuestiones que se han señalado por</w:t>
      </w:r>
      <w:r>
        <w:rPr>
          <w:lang w:val="es-ES"/>
        </w:rPr>
        <w:t xml:space="preserve"> los anteriores intervinientes.</w:t>
      </w:r>
    </w:p>
    <w:p w:rsidR="00555E52" w:rsidRDefault="00555E52" w:rsidP="008506DE">
      <w:pPr>
        <w:pStyle w:val="Texto"/>
        <w:rPr>
          <w:lang w:val="es-ES"/>
        </w:rPr>
      </w:pPr>
    </w:p>
    <w:p w:rsidR="00555E52" w:rsidRDefault="00555E52" w:rsidP="008506DE">
      <w:pPr>
        <w:pStyle w:val="Texto"/>
        <w:rPr>
          <w:lang w:val="es-ES"/>
        </w:rPr>
      </w:pPr>
      <w:r>
        <w:rPr>
          <w:lang w:val="es-ES"/>
        </w:rPr>
        <w:t xml:space="preserve">Educación, </w:t>
      </w:r>
      <w:r w:rsidRPr="001936BD">
        <w:rPr>
          <w:lang w:val="es-ES"/>
        </w:rPr>
        <w:t>con una mayor inversión en la escuela pública para garantizar que sea el instrumento que asegur</w:t>
      </w:r>
      <w:r>
        <w:rPr>
          <w:lang w:val="es-ES"/>
        </w:rPr>
        <w:t>e la igualdad de oportunidades. P</w:t>
      </w:r>
      <w:r w:rsidRPr="001936BD">
        <w:rPr>
          <w:lang w:val="es-ES"/>
        </w:rPr>
        <w:t>onen los cuidados en el centro</w:t>
      </w:r>
      <w:r>
        <w:rPr>
          <w:lang w:val="es-ES"/>
        </w:rPr>
        <w:t>,</w:t>
      </w:r>
      <w:r w:rsidRPr="001936BD">
        <w:rPr>
          <w:lang w:val="es-ES"/>
        </w:rPr>
        <w:t xml:space="preserve"> con medidas específicas y el abaratamiento de las tarifas de las </w:t>
      </w:r>
      <w:r>
        <w:rPr>
          <w:lang w:val="es-ES"/>
        </w:rPr>
        <w:t>h</w:t>
      </w:r>
      <w:r w:rsidRPr="00071C43">
        <w:rPr>
          <w:lang w:val="es-ES"/>
        </w:rPr>
        <w:t>aurreskolas</w:t>
      </w:r>
      <w:r>
        <w:rPr>
          <w:lang w:val="es-ES"/>
        </w:rPr>
        <w:t>. M</w:t>
      </w:r>
      <w:r w:rsidRPr="001936BD">
        <w:rPr>
          <w:lang w:val="es-ES"/>
        </w:rPr>
        <w:t xml:space="preserve">ejoran la calidad de los servicios públicos y la protección social de las familias. Abren nuevos caminos para una </w:t>
      </w:r>
      <w:r>
        <w:rPr>
          <w:lang w:val="es-ES"/>
        </w:rPr>
        <w:t xml:space="preserve">transición </w:t>
      </w:r>
      <w:r w:rsidRPr="001936BD">
        <w:rPr>
          <w:lang w:val="es-ES"/>
        </w:rPr>
        <w:t>energética y política de adaptación al cambio clim</w:t>
      </w:r>
      <w:r>
        <w:rPr>
          <w:lang w:val="es-ES"/>
        </w:rPr>
        <w:t xml:space="preserve">ático justas. Y hacen </w:t>
      </w:r>
      <w:r w:rsidRPr="001936BD">
        <w:rPr>
          <w:lang w:val="es-ES"/>
        </w:rPr>
        <w:t xml:space="preserve">hincapié en la </w:t>
      </w:r>
      <w:r w:rsidRPr="001936BD">
        <w:rPr>
          <w:lang w:val="es-ES"/>
        </w:rPr>
        <w:lastRenderedPageBreak/>
        <w:t>igualdad entre mujeres y hombres y la lucha c</w:t>
      </w:r>
      <w:r>
        <w:rPr>
          <w:lang w:val="es-ES"/>
        </w:rPr>
        <w:t>ontra las violencias machistas. A</w:t>
      </w:r>
      <w:r w:rsidRPr="001936BD">
        <w:rPr>
          <w:lang w:val="es-ES"/>
        </w:rPr>
        <w:t>lgo q</w:t>
      </w:r>
      <w:r>
        <w:rPr>
          <w:lang w:val="es-ES"/>
        </w:rPr>
        <w:t xml:space="preserve">ue tanto el Partido Popular como </w:t>
      </w:r>
      <w:r w:rsidRPr="00E2110E">
        <w:rPr>
          <w:lang w:val="eu-ES"/>
        </w:rPr>
        <w:t>Euskal</w:t>
      </w:r>
      <w:r>
        <w:rPr>
          <w:lang w:val="es-ES"/>
        </w:rPr>
        <w:t xml:space="preserve"> </w:t>
      </w:r>
      <w:r w:rsidRPr="00E2110E">
        <w:rPr>
          <w:lang w:val="eu-ES"/>
        </w:rPr>
        <w:t>Herria</w:t>
      </w:r>
      <w:r>
        <w:rPr>
          <w:lang w:val="es-ES"/>
        </w:rPr>
        <w:t xml:space="preserve"> Bildu han obviado en su enmienda a la totalidad.</w:t>
      </w:r>
    </w:p>
    <w:p w:rsidR="00555E52" w:rsidRDefault="00555E52" w:rsidP="008506DE">
      <w:pPr>
        <w:pStyle w:val="Texto"/>
        <w:rPr>
          <w:lang w:val="es-ES"/>
        </w:rPr>
      </w:pPr>
    </w:p>
    <w:p w:rsidR="00555E52" w:rsidRDefault="00555E52" w:rsidP="008506DE">
      <w:pPr>
        <w:pStyle w:val="Texto"/>
        <w:rPr>
          <w:lang w:val="es-ES"/>
        </w:rPr>
      </w:pPr>
      <w:r w:rsidRPr="001936BD">
        <w:rPr>
          <w:lang w:val="es-ES"/>
        </w:rPr>
        <w:t xml:space="preserve">Y es por esto que </w:t>
      </w:r>
      <w:r w:rsidRPr="00E2110E">
        <w:rPr>
          <w:lang w:val="eu-ES"/>
        </w:rPr>
        <w:t>Elkarrekin</w:t>
      </w:r>
      <w:r w:rsidRPr="001936BD">
        <w:rPr>
          <w:lang w:val="es-ES"/>
        </w:rPr>
        <w:t xml:space="preserve"> Podemos facilita la tr</w:t>
      </w:r>
      <w:r>
        <w:rPr>
          <w:lang w:val="es-ES"/>
        </w:rPr>
        <w:t xml:space="preserve">amitación de estos presupuestos, </w:t>
      </w:r>
      <w:r w:rsidRPr="001936BD">
        <w:rPr>
          <w:lang w:val="es-ES"/>
        </w:rPr>
        <w:t>para avanza</w:t>
      </w:r>
      <w:r>
        <w:rPr>
          <w:lang w:val="es-ES"/>
        </w:rPr>
        <w:t xml:space="preserve">r y para que Euskadi se empiece </w:t>
      </w:r>
      <w:r w:rsidRPr="001936BD">
        <w:rPr>
          <w:lang w:val="es-ES"/>
        </w:rPr>
        <w:t xml:space="preserve">a parecer más a </w:t>
      </w:r>
      <w:r>
        <w:rPr>
          <w:lang w:val="es-ES"/>
        </w:rPr>
        <w:t xml:space="preserve">la </w:t>
      </w:r>
      <w:r w:rsidRPr="001936BD">
        <w:rPr>
          <w:lang w:val="es-ES"/>
        </w:rPr>
        <w:t>Euskadi qu</w:t>
      </w:r>
      <w:r>
        <w:rPr>
          <w:lang w:val="es-ES"/>
        </w:rPr>
        <w:t>e soñamos y por la que luchamos. N</w:t>
      </w:r>
      <w:r w:rsidRPr="001936BD">
        <w:rPr>
          <w:lang w:val="es-ES"/>
        </w:rPr>
        <w:t>uestra voluntad transformadora, nuestro</w:t>
      </w:r>
      <w:r>
        <w:rPr>
          <w:lang w:val="es-ES"/>
        </w:rPr>
        <w:t xml:space="preserve"> proyecto de país alternativo, n</w:t>
      </w:r>
      <w:r w:rsidRPr="001936BD">
        <w:rPr>
          <w:lang w:val="es-ES"/>
        </w:rPr>
        <w:t xml:space="preserve">uestra visión de cómo hacer la transición ecológica </w:t>
      </w:r>
      <w:r>
        <w:rPr>
          <w:lang w:val="es-ES"/>
        </w:rPr>
        <w:t xml:space="preserve">o nuestras políticas feministas </w:t>
      </w:r>
      <w:r w:rsidRPr="001936BD">
        <w:rPr>
          <w:lang w:val="es-ES"/>
        </w:rPr>
        <w:t xml:space="preserve">no se van a quedar sólo en un bonito y apasionado discurso en el Parlamento, sino que van a tener un reflejo en las políticas y planes que se llevarán </w:t>
      </w:r>
      <w:r>
        <w:rPr>
          <w:lang w:val="es-ES"/>
        </w:rPr>
        <w:t xml:space="preserve">a cabo en 2020. Y en este punto, </w:t>
      </w:r>
      <w:r w:rsidRPr="001936BD">
        <w:rPr>
          <w:lang w:val="es-ES"/>
        </w:rPr>
        <w:t>quisiera agradecer</w:t>
      </w:r>
      <w:r>
        <w:rPr>
          <w:lang w:val="es-ES"/>
        </w:rPr>
        <w:t>,</w:t>
      </w:r>
      <w:r w:rsidRPr="001936BD">
        <w:rPr>
          <w:lang w:val="es-ES"/>
        </w:rPr>
        <w:t xml:space="preserve"> al consejero </w:t>
      </w:r>
      <w:r>
        <w:rPr>
          <w:lang w:val="es-ES"/>
        </w:rPr>
        <w:t xml:space="preserve">Azpiazu y a su equipo, </w:t>
      </w:r>
      <w:r w:rsidRPr="001936BD">
        <w:rPr>
          <w:lang w:val="es-ES"/>
        </w:rPr>
        <w:t xml:space="preserve">el trabajo y la voluntad de trasladar al presupuesto cuestiones innovadoras y cuestiones novedosas que </w:t>
      </w:r>
      <w:r w:rsidRPr="00E2110E">
        <w:rPr>
          <w:lang w:val="eu-ES"/>
        </w:rPr>
        <w:t>Elkarrekin</w:t>
      </w:r>
      <w:r w:rsidRPr="001936BD">
        <w:rPr>
          <w:lang w:val="es-ES"/>
        </w:rPr>
        <w:t xml:space="preserve"> Podem</w:t>
      </w:r>
      <w:r>
        <w:rPr>
          <w:lang w:val="es-ES"/>
        </w:rPr>
        <w:t>os ha puesto encima de la mesa.</w:t>
      </w:r>
    </w:p>
    <w:p w:rsidR="00555E52" w:rsidRDefault="00555E52" w:rsidP="008506DE">
      <w:pPr>
        <w:pStyle w:val="Texto"/>
        <w:rPr>
          <w:lang w:val="es-ES"/>
        </w:rPr>
      </w:pPr>
    </w:p>
    <w:p w:rsidR="00FD7858" w:rsidRDefault="00555E52" w:rsidP="00674663">
      <w:pPr>
        <w:pStyle w:val="Texto"/>
        <w:rPr>
          <w:lang w:val="es-ES"/>
        </w:rPr>
      </w:pPr>
      <w:r w:rsidRPr="001936BD">
        <w:rPr>
          <w:lang w:val="es-ES"/>
        </w:rPr>
        <w:t>Ha sido una negociación compleja</w:t>
      </w:r>
      <w:r>
        <w:rPr>
          <w:lang w:val="es-ES"/>
        </w:rPr>
        <w:t>, con muchas horas de trabajo i</w:t>
      </w:r>
      <w:r w:rsidRPr="001936BD">
        <w:rPr>
          <w:lang w:val="es-ES"/>
        </w:rPr>
        <w:t>nvertidas</w:t>
      </w:r>
      <w:r>
        <w:rPr>
          <w:lang w:val="es-ES"/>
        </w:rPr>
        <w:t>,</w:t>
      </w:r>
      <w:r w:rsidRPr="001936BD">
        <w:rPr>
          <w:lang w:val="es-ES"/>
        </w:rPr>
        <w:t xml:space="preserve"> que ha terminado en un buen acuerdo para que Euskadi avance en tiempos de inc</w:t>
      </w:r>
      <w:r>
        <w:rPr>
          <w:lang w:val="es-ES"/>
        </w:rPr>
        <w:t>ertidumbre y cambios profundos.</w:t>
      </w:r>
    </w:p>
    <w:p w:rsidR="00FD7858" w:rsidRDefault="00FD7858" w:rsidP="00674663">
      <w:pPr>
        <w:pStyle w:val="Texto"/>
        <w:rPr>
          <w:lang w:val="es-ES"/>
        </w:rPr>
      </w:pPr>
    </w:p>
    <w:p w:rsidR="00555E52" w:rsidRPr="001936BD" w:rsidRDefault="00555E52" w:rsidP="00674663">
      <w:pPr>
        <w:pStyle w:val="Texto"/>
        <w:rPr>
          <w:lang w:val="es-ES"/>
        </w:rPr>
      </w:pPr>
      <w:bookmarkStart w:id="0" w:name="_GoBack"/>
      <w:bookmarkEnd w:id="0"/>
      <w:r w:rsidRPr="001936BD">
        <w:rPr>
          <w:lang w:val="es-ES"/>
        </w:rPr>
        <w:t>No cabe duda de que estamos ante un momento clave en el que las decisio</w:t>
      </w:r>
      <w:r>
        <w:rPr>
          <w:lang w:val="es-ES"/>
        </w:rPr>
        <w:t>nes de hoy perfilan la Euska</w:t>
      </w:r>
      <w:r w:rsidR="00DC5587">
        <w:rPr>
          <w:lang w:val="es-ES"/>
        </w:rPr>
        <w:t>di</w:t>
      </w:r>
      <w:r w:rsidRPr="001936BD">
        <w:rPr>
          <w:lang w:val="es-ES"/>
        </w:rPr>
        <w:t>…</w:t>
      </w:r>
    </w:p>
    <w:p w:rsidR="00555E52" w:rsidRPr="001936BD" w:rsidRDefault="00555E52" w:rsidP="008506DE">
      <w:pPr>
        <w:pStyle w:val="Texto"/>
        <w:rPr>
          <w:lang w:val="es-ES"/>
        </w:rPr>
      </w:pPr>
    </w:p>
    <w:p w:rsidR="00555E52" w:rsidRPr="001936BD" w:rsidRDefault="00555E52" w:rsidP="001936BD">
      <w:pPr>
        <w:pStyle w:val="Texto"/>
        <w:rPr>
          <w:lang w:val="es-ES"/>
        </w:rPr>
      </w:pPr>
      <w:r w:rsidRPr="001936BD">
        <w:rPr>
          <w:lang w:val="es-ES"/>
        </w:rPr>
        <w:t>(29. zintaren amaiera)</w:t>
      </w:r>
    </w:p>
    <w:p w:rsidR="00555E52" w:rsidRDefault="00555E52" w:rsidP="002330ED">
      <w:pPr>
        <w:pStyle w:val="Texto"/>
      </w:pPr>
      <w:r>
        <w:t>(30. zintaren hasiera)</w:t>
      </w:r>
    </w:p>
    <w:p w:rsidR="00555E52" w:rsidRDefault="00555E52" w:rsidP="002330ED">
      <w:pPr>
        <w:pStyle w:val="Texto"/>
      </w:pPr>
    </w:p>
    <w:p w:rsidR="00555E52" w:rsidRDefault="00555E52" w:rsidP="002330ED">
      <w:pPr>
        <w:pStyle w:val="Texto"/>
      </w:pPr>
      <w:r>
        <w:t xml:space="preserve">… </w:t>
      </w:r>
      <w:r w:rsidRPr="00030AB4">
        <w:t>en tiempos de in</w:t>
      </w:r>
      <w:r>
        <w:t>certidumbre y cambios profundos.</w:t>
      </w:r>
    </w:p>
    <w:p w:rsidR="00555E52" w:rsidRDefault="00555E52" w:rsidP="002330ED">
      <w:pPr>
        <w:pStyle w:val="Texto"/>
      </w:pPr>
    </w:p>
    <w:p w:rsidR="00555E52" w:rsidRDefault="00555E52" w:rsidP="002330ED">
      <w:pPr>
        <w:pStyle w:val="Texto"/>
      </w:pPr>
      <w:r>
        <w:t>N</w:t>
      </w:r>
      <w:r w:rsidRPr="00030AB4">
        <w:t>o cabe duda de que estamos ante un momento clave en el que las decisiones de hoy perfilan la Euskadi del futuro</w:t>
      </w:r>
      <w:r>
        <w:t>. Y</w:t>
      </w:r>
      <w:r w:rsidRPr="00030AB4">
        <w:t xml:space="preserve"> en esta encrucijada cada cual decide cómo es más útil a la ciudadanía</w:t>
      </w:r>
      <w:r>
        <w:t>. Y</w:t>
      </w:r>
      <w:r w:rsidRPr="00030AB4">
        <w:t xml:space="preserve"> será la propia ciudadanía quien valore la posición política de cada uno.</w:t>
      </w:r>
    </w:p>
    <w:p w:rsidR="00555E52" w:rsidRDefault="00555E52" w:rsidP="002330ED">
      <w:pPr>
        <w:pStyle w:val="Texto"/>
      </w:pPr>
    </w:p>
    <w:p w:rsidR="00555E52" w:rsidRPr="00030AB4" w:rsidRDefault="00555E52" w:rsidP="002330ED">
      <w:pPr>
        <w:pStyle w:val="Texto"/>
        <w:rPr>
          <w:lang w:val="eu-ES"/>
        </w:rPr>
      </w:pPr>
      <w:r w:rsidRPr="00030AB4">
        <w:rPr>
          <w:lang w:val="eu-ES"/>
        </w:rPr>
        <w:t>Eskerrik asko.</w:t>
      </w:r>
    </w:p>
    <w:p w:rsidR="00555E52" w:rsidRPr="00030AB4" w:rsidRDefault="00555E52" w:rsidP="002330ED">
      <w:pPr>
        <w:pStyle w:val="Texto"/>
        <w:rPr>
          <w:lang w:val="eu-ES"/>
        </w:rPr>
      </w:pPr>
    </w:p>
    <w:p w:rsidR="00555E52" w:rsidRPr="00030AB4" w:rsidRDefault="00555E52" w:rsidP="002330ED">
      <w:pPr>
        <w:pStyle w:val="Texto"/>
        <w:rPr>
          <w:lang w:val="eu-ES"/>
        </w:rPr>
      </w:pPr>
    </w:p>
    <w:p w:rsidR="00555E52" w:rsidRPr="00030AB4" w:rsidRDefault="00555E52" w:rsidP="002330ED">
      <w:pPr>
        <w:pStyle w:val="Texto"/>
        <w:rPr>
          <w:lang w:val="eu-ES"/>
        </w:rPr>
      </w:pPr>
      <w:r w:rsidRPr="00030AB4">
        <w:rPr>
          <w:rFonts w:ascii="Futura Md BT" w:hAnsi="Futura Md BT"/>
          <w:lang w:val="eu-ES"/>
        </w:rPr>
        <w:lastRenderedPageBreak/>
        <w:t>LEHENDAKARIAK</w:t>
      </w:r>
      <w:r w:rsidRPr="00030AB4">
        <w:rPr>
          <w:lang w:val="eu-ES"/>
        </w:rPr>
        <w:t>: Eskerrik asko, Bollain jauna.</w:t>
      </w:r>
    </w:p>
    <w:p w:rsidR="00555E52" w:rsidRPr="00030AB4" w:rsidRDefault="00555E52" w:rsidP="002330ED">
      <w:pPr>
        <w:pStyle w:val="Texto"/>
        <w:rPr>
          <w:lang w:val="eu-ES"/>
        </w:rPr>
      </w:pPr>
    </w:p>
    <w:p w:rsidR="00555E52" w:rsidRPr="00030AB4" w:rsidRDefault="00555E52" w:rsidP="002330ED">
      <w:pPr>
        <w:pStyle w:val="Texto"/>
        <w:rPr>
          <w:lang w:val="eu-ES"/>
        </w:rPr>
      </w:pPr>
      <w:r w:rsidRPr="00030AB4">
        <w:rPr>
          <w:lang w:val="eu-ES"/>
        </w:rPr>
        <w:t>Gai-zerrenda agortu dugunez, osoko bilkurari amaiera ematen diot.</w:t>
      </w:r>
    </w:p>
    <w:p w:rsidR="00555E52" w:rsidRPr="00030AB4" w:rsidRDefault="00555E52" w:rsidP="002330ED">
      <w:pPr>
        <w:pStyle w:val="Texto"/>
        <w:rPr>
          <w:lang w:val="eu-ES"/>
        </w:rPr>
      </w:pPr>
    </w:p>
    <w:p w:rsidR="00555E52" w:rsidRPr="00030AB4" w:rsidRDefault="00555E52" w:rsidP="002330ED">
      <w:pPr>
        <w:pStyle w:val="Texto"/>
        <w:rPr>
          <w:lang w:val="eu-ES"/>
        </w:rPr>
      </w:pPr>
    </w:p>
    <w:p w:rsidR="00AA2B64" w:rsidRPr="00AA2B64" w:rsidRDefault="00555E52" w:rsidP="00555E52">
      <w:pPr>
        <w:pStyle w:val="Anotaciones"/>
        <w:rPr>
          <w:lang w:val="eu-ES"/>
        </w:rPr>
      </w:pPr>
      <w:r w:rsidRPr="00030AB4">
        <w:rPr>
          <w:lang w:val="eu-ES"/>
        </w:rPr>
        <w:t>Goizeko hamabiak eta berrogei</w:t>
      </w:r>
      <w:r>
        <w:rPr>
          <w:lang w:val="eu-ES"/>
        </w:rPr>
        <w:t>ta hamabian amaitu da bilkura.</w:t>
      </w:r>
    </w:p>
    <w:sectPr w:rsidR="00AA2B64" w:rsidRPr="00AA2B64">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6B8" w:rsidRDefault="00EA66B8">
      <w:r>
        <w:separator/>
      </w:r>
    </w:p>
  </w:endnote>
  <w:endnote w:type="continuationSeparator" w:id="0">
    <w:p w:rsidR="00EA66B8" w:rsidRDefault="00EA6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CopprplGoth Bd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0D7" w:rsidRDefault="00F570D7">
    <w:pPr>
      <w:pStyle w:val="Gorputz-testua"/>
      <w:ind w:right="3117"/>
      <w:jc w:val="center"/>
      <w:rPr>
        <w:color w:val="000000"/>
        <w:sz w:val="15"/>
      </w:rPr>
    </w:pPr>
    <w:r>
      <w:rPr>
        <w:noProof/>
        <w:snapToGrid/>
        <w:color w:val="000000"/>
        <w:sz w:val="15"/>
        <w:lang w:val="es-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zenbakia"/>
      </w:rPr>
    </w:pPr>
    <w:r>
      <w:rPr>
        <w:noProof/>
        <w:lang w:val="es-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D3F9B"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Ox5m+i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zenbakia"/>
      </w:rPr>
      <w:fldChar w:fldCharType="begin"/>
    </w:r>
    <w:r>
      <w:rPr>
        <w:rStyle w:val="Orrizenbakia"/>
      </w:rPr>
      <w:instrText xml:space="preserve"> PAGE </w:instrText>
    </w:r>
    <w:r>
      <w:rPr>
        <w:rStyle w:val="Orrizenbakia"/>
      </w:rPr>
      <w:fldChar w:fldCharType="separate"/>
    </w:r>
    <w:r w:rsidR="00FD7858">
      <w:rPr>
        <w:rStyle w:val="Orrizenbakia"/>
        <w:noProof/>
      </w:rPr>
      <w:t>100</w:t>
    </w:r>
    <w:r>
      <w:rPr>
        <w:rStyle w:val="Orrizenbakia"/>
      </w:rPr>
      <w:fldChar w:fldCharType="end"/>
    </w:r>
    <w:r>
      <w:rPr>
        <w:rStyle w:val="Orri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0D7" w:rsidRDefault="00F570D7">
    <w:pPr>
      <w:pStyle w:val="Gorputz-testua"/>
      <w:ind w:right="3117"/>
      <w:jc w:val="center"/>
      <w:rPr>
        <w:color w:val="000000"/>
        <w:sz w:val="15"/>
      </w:rPr>
    </w:pPr>
    <w:r>
      <w:rPr>
        <w:noProof/>
        <w:snapToGrid/>
        <w:color w:val="000000"/>
        <w:sz w:val="15"/>
        <w:lang w:val="es-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zenbakia"/>
      </w:rPr>
    </w:pPr>
    <w:r>
      <w:t>–</w:t>
    </w:r>
    <w:r w:rsidR="00F570D7">
      <w:t xml:space="preserve"> </w:t>
    </w:r>
    <w:r w:rsidR="00F570D7">
      <w:rPr>
        <w:rStyle w:val="Orrizenbakia"/>
      </w:rPr>
      <w:fldChar w:fldCharType="begin"/>
    </w:r>
    <w:r w:rsidR="00F570D7">
      <w:rPr>
        <w:rStyle w:val="Orrizenbakia"/>
      </w:rPr>
      <w:instrText xml:space="preserve"> PAGE </w:instrText>
    </w:r>
    <w:r w:rsidR="00F570D7">
      <w:rPr>
        <w:rStyle w:val="Orrizenbakia"/>
      </w:rPr>
      <w:fldChar w:fldCharType="separate"/>
    </w:r>
    <w:r w:rsidR="00FD7858">
      <w:rPr>
        <w:rStyle w:val="Orrizenbakia"/>
        <w:noProof/>
      </w:rPr>
      <w:t>99</w:t>
    </w:r>
    <w:r w:rsidR="00F570D7">
      <w:rPr>
        <w:rStyle w:val="Orrizenbakia"/>
      </w:rPr>
      <w:fldChar w:fldCharType="end"/>
    </w:r>
    <w:r w:rsidR="00F570D7">
      <w:rPr>
        <w:rStyle w:val="Orrizenbakia"/>
      </w:rPr>
      <w:t xml:space="preserve"> –</w:t>
    </w:r>
  </w:p>
  <w:p w:rsidR="00F570D7" w:rsidRDefault="00F570D7">
    <w:pPr>
      <w:pStyle w:val="Orri-oina"/>
      <w:jc w:val="center"/>
    </w:pPr>
    <w:r>
      <w:rPr>
        <w:noProof/>
        <w:lang w:val="es-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AF3F9C"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EF889"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fp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Vmxz7YiOoJ&#10;GCwFEAy4CHMPDo2QPzEaYIZkWP3YEUkxaj9y6IIFTCgzdOwljOCKkbyUbC4lhJcAlWGN0XRc6WlQ&#10;7XrJtg1YmvqOi1vonJpZUpsWm7w69BvMCRvbYaaZQXR5t1rnybv8DQ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BCpNfp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AF3F9C"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0D7" w:rsidRDefault="00F570D7">
    <w:pPr>
      <w:pStyle w:val="Gorputz-testua"/>
      <w:ind w:right="3117"/>
      <w:rPr>
        <w:color w:val="000000"/>
        <w:sz w:val="15"/>
      </w:rPr>
    </w:pPr>
    <w:r>
      <w:rPr>
        <w:noProof/>
        <w:snapToGrid/>
        <w:lang w:val="es-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7373AA"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9A37C"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7373AA"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p>
                </w:txbxContent>
              </v:textbox>
              <w10:wrap type="square" anchorx="page" anchory="page"/>
            </v:shape>
          </w:pict>
        </mc:Fallback>
      </mc:AlternateContent>
    </w:r>
    <w:r>
      <w:rPr>
        <w:noProof/>
        <w:snapToGrid/>
        <w:color w:val="000000"/>
        <w:sz w:val="15"/>
        <w:lang w:val="es-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6B8" w:rsidRDefault="00EA66B8">
      <w:r>
        <w:separator/>
      </w:r>
    </w:p>
  </w:footnote>
  <w:footnote w:type="continuationSeparator" w:id="0">
    <w:p w:rsidR="00EA66B8" w:rsidRDefault="00EA66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0D7" w:rsidRDefault="00C90366">
    <w:pPr>
      <w:pStyle w:val="Goiburua"/>
    </w:pPr>
    <w:r>
      <w:rPr>
        <w:noProof/>
        <w:sz w:val="20"/>
        <w:lang w:val="es-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D7858">
      <w:rPr>
        <w:noProof/>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8009538" r:id="rId3">
          <o:FieldCodes>\s</o:FieldCodes>
        </o:OLEObject>
      </w:object>
    </w: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0D7" w:rsidRDefault="0000752F">
    <w:pPr>
      <w:pStyle w:val="Goiburua"/>
    </w:pPr>
    <w:r>
      <w:rPr>
        <w:noProof/>
        <w:sz w:val="20"/>
        <w:lang w:val="es-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s-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r w:rsidR="00FD7858">
      <w:rPr>
        <w:noProof/>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8009539" r:id="rId4">
          <o:FieldCodes>\s</o:FieldCodes>
        </o:OLEObject>
      </w:object>
    </w: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3CF" w:rsidRDefault="009D73CF" w:rsidP="009D73CF">
    <w:pPr>
      <w:pStyle w:val="Goiburua"/>
      <w:rPr>
        <w:rFonts w:ascii="Copperplate Gothic Light" w:hAnsi="Copperplate Gothic Light"/>
        <w:color w:val="808080"/>
        <w:sz w:val="16"/>
      </w:rPr>
    </w:pPr>
  </w:p>
  <w:p w:rsidR="009D73CF" w:rsidRDefault="009D73CF" w:rsidP="009D73CF">
    <w:pPr>
      <w:pStyle w:val="Goiburua"/>
      <w:rPr>
        <w:rFonts w:ascii="Copperplate Gothic Light" w:hAnsi="Copperplate Gothic Light"/>
        <w:color w:val="808080"/>
        <w:sz w:val="16"/>
      </w:rPr>
    </w:pPr>
  </w:p>
  <w:p w:rsidR="00F570D7" w:rsidRDefault="00F570D7" w:rsidP="009D73CF">
    <w:pPr>
      <w:pStyle w:val="Goiburua"/>
      <w:rPr>
        <w:rFonts w:ascii="Copperplate Gothic Light" w:hAnsi="Copperplate Gothic Light"/>
        <w:color w:val="808080"/>
        <w:sz w:val="16"/>
      </w:rPr>
    </w:pPr>
    <w:r>
      <w:rPr>
        <w:noProof/>
        <w:lang w:val="es-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FD7858">
      <w:rPr>
        <w:rFonts w:ascii="Copperplate Gothic Light" w:hAnsi="Copperplate Gothic Light"/>
        <w:noProof/>
        <w:color w:val="808080"/>
        <w:sz w:val="16"/>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8009540" r:id="rId3">
          <o:FieldCodes>\s</o:FieldCodes>
        </o:OLEObject>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51782"/>
    <w:multiLevelType w:val="hybridMultilevel"/>
    <w:tmpl w:val="46082FCE"/>
    <w:lvl w:ilvl="0" w:tplc="AEC0A004">
      <w:start w:val="1"/>
      <w:numFmt w:val="decimal"/>
      <w:lvlText w:val="(%1."/>
      <w:lvlJc w:val="left"/>
      <w:pPr>
        <w:ind w:left="885" w:hanging="375"/>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1" w15:restartNumberingAfterBreak="0">
    <w:nsid w:val="6FB42764"/>
    <w:multiLevelType w:val="hybridMultilevel"/>
    <w:tmpl w:val="DD16208E"/>
    <w:lvl w:ilvl="0" w:tplc="E580E294">
      <w:start w:val="1"/>
      <w:numFmt w:val="decimal"/>
      <w:lvlText w:val="(%1."/>
      <w:lvlJc w:val="left"/>
      <w:pPr>
        <w:ind w:left="870" w:hanging="360"/>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2" w15:restartNumberingAfterBreak="0">
    <w:nsid w:val="79545427"/>
    <w:multiLevelType w:val="hybridMultilevel"/>
    <w:tmpl w:val="DBA001F0"/>
    <w:lvl w:ilvl="0" w:tplc="6E16BFB4">
      <w:start w:val="1"/>
      <w:numFmt w:val="decimal"/>
      <w:lvlText w:val="(%1."/>
      <w:lvlJc w:val="left"/>
      <w:pPr>
        <w:ind w:left="890" w:hanging="380"/>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006"/>
    <w:rsid w:val="00057CF4"/>
    <w:rsid w:val="00057E13"/>
    <w:rsid w:val="00061023"/>
    <w:rsid w:val="00061DA2"/>
    <w:rsid w:val="00064F1F"/>
    <w:rsid w:val="0006614A"/>
    <w:rsid w:val="00066B7B"/>
    <w:rsid w:val="00067830"/>
    <w:rsid w:val="00067D61"/>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0735B"/>
    <w:rsid w:val="00110FC2"/>
    <w:rsid w:val="00112D7E"/>
    <w:rsid w:val="00113129"/>
    <w:rsid w:val="00113629"/>
    <w:rsid w:val="00113EDD"/>
    <w:rsid w:val="00114D49"/>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1CC"/>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470C"/>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5BD"/>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707"/>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5E52"/>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1C45"/>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6BEE"/>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34EE"/>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81F"/>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E87"/>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3AA"/>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3E1"/>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347"/>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C19"/>
    <w:rsid w:val="00826DEF"/>
    <w:rsid w:val="00827804"/>
    <w:rsid w:val="00830669"/>
    <w:rsid w:val="0083078F"/>
    <w:rsid w:val="0083088B"/>
    <w:rsid w:val="008317AD"/>
    <w:rsid w:val="00831A35"/>
    <w:rsid w:val="00831BD1"/>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96B17"/>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B7CD6"/>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1DED"/>
    <w:rsid w:val="009D24E6"/>
    <w:rsid w:val="009D2B9D"/>
    <w:rsid w:val="009D4E70"/>
    <w:rsid w:val="009D54D1"/>
    <w:rsid w:val="009D5554"/>
    <w:rsid w:val="009D5DC0"/>
    <w:rsid w:val="009D5F57"/>
    <w:rsid w:val="009D73CF"/>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8F6"/>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762"/>
    <w:rsid w:val="00A40EBC"/>
    <w:rsid w:val="00A411D7"/>
    <w:rsid w:val="00A419DB"/>
    <w:rsid w:val="00A427D8"/>
    <w:rsid w:val="00A42BDB"/>
    <w:rsid w:val="00A44592"/>
    <w:rsid w:val="00A44687"/>
    <w:rsid w:val="00A44814"/>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B64"/>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3E3"/>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3F9C"/>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58A"/>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0E0"/>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587"/>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AC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65C"/>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251"/>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1FC5"/>
    <w:rsid w:val="00EA2F27"/>
    <w:rsid w:val="00EA43E9"/>
    <w:rsid w:val="00EA493B"/>
    <w:rsid w:val="00EA5010"/>
    <w:rsid w:val="00EA5AD6"/>
    <w:rsid w:val="00EA65F5"/>
    <w:rsid w:val="00EA66B8"/>
    <w:rsid w:val="00EB04A7"/>
    <w:rsid w:val="00EB06D4"/>
    <w:rsid w:val="00EB12DA"/>
    <w:rsid w:val="00EB2913"/>
    <w:rsid w:val="00EB2B5E"/>
    <w:rsid w:val="00EB3D4C"/>
    <w:rsid w:val="00EB3DAA"/>
    <w:rsid w:val="00EB50B9"/>
    <w:rsid w:val="00EB5232"/>
    <w:rsid w:val="00EB5A3F"/>
    <w:rsid w:val="00EB6E51"/>
    <w:rsid w:val="00EB797F"/>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CB0"/>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9DB"/>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85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15:docId w15:val="{6FCB58EF-1F30-4380-BA1D-AA2589A1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1izenburuaKar">
    <w:name w:val="1. izenburua Kar"/>
    <w:basedOn w:val="Paragrafoarenletra-tipolehenetsia"/>
    <w:link w:val="1izenburua"/>
    <w:rsid w:val="00826C19"/>
    <w:rPr>
      <w:rFonts w:ascii="Futura Lt BT" w:hAnsi="Futura Lt BT"/>
      <w:color w:val="000000"/>
      <w:sz w:val="26"/>
      <w:lang w:val="es-ES_tradnl"/>
    </w:rPr>
  </w:style>
  <w:style w:type="character" w:customStyle="1" w:styleId="2izenburuaKar">
    <w:name w:val="2. izenburua Kar"/>
    <w:basedOn w:val="Paragrafoarenletra-tipolehenetsia"/>
    <w:link w:val="2izenburua"/>
    <w:rsid w:val="00826C19"/>
    <w:rPr>
      <w:rFonts w:ascii="Futura Lt BT" w:hAnsi="Futura Lt BT"/>
      <w:color w:val="000000"/>
      <w:sz w:val="26"/>
      <w:lang w:val="es-ES_tradnl"/>
    </w:rPr>
  </w:style>
  <w:style w:type="character" w:customStyle="1" w:styleId="3izenburuaKar">
    <w:name w:val="3. izenburua Kar"/>
    <w:basedOn w:val="Paragrafoarenletra-tipolehenetsia"/>
    <w:link w:val="3izenburua"/>
    <w:rsid w:val="00826C19"/>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826C19"/>
    <w:rPr>
      <w:rFonts w:ascii="Futura Lt BT" w:hAnsi="Futura Lt BT"/>
      <w:b/>
      <w:sz w:val="22"/>
      <w:lang w:val="es-ES_tradnl"/>
    </w:rPr>
  </w:style>
  <w:style w:type="character" w:customStyle="1" w:styleId="5izenburuaKar">
    <w:name w:val="5. izenburua Kar"/>
    <w:basedOn w:val="Paragrafoarenletra-tipolehenetsia"/>
    <w:link w:val="5izenburua"/>
    <w:rsid w:val="00826C19"/>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826C19"/>
    <w:rPr>
      <w:rFonts w:ascii="CopprplGoth Bd BT" w:hAnsi="CopprplGoth Bd BT"/>
      <w:color w:val="FFFFFF"/>
      <w:sz w:val="48"/>
      <w:lang w:val="es-ES_tradnl"/>
    </w:rPr>
  </w:style>
  <w:style w:type="paragraph" w:styleId="Gorputz-testua3">
    <w:name w:val="Body Text 3"/>
    <w:basedOn w:val="Normala"/>
    <w:link w:val="Gorputz-testua3K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826C19"/>
    <w:rPr>
      <w:rFonts w:ascii="Futura Lt BT" w:hAnsi="Futura Lt BT"/>
      <w:b/>
      <w:color w:val="000000"/>
      <w:sz w:val="26"/>
      <w:lang w:val="es-ES_tradnl"/>
    </w:rPr>
  </w:style>
  <w:style w:type="paragraph" w:customStyle="1" w:styleId="anotaciones0">
    <w:name w:val="anotaciones"/>
    <w:basedOn w:val="Normala"/>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9C82E-D89D-46E0-81E7-74FB09B18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33</TotalTime>
  <Pages>100</Pages>
  <Words>30595</Words>
  <Characters>156578</Characters>
  <Application>Microsoft Office Word</Application>
  <DocSecurity>0</DocSecurity>
  <Lines>1304</Lines>
  <Paragraphs>373</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186800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Riveiro, Nerea</cp:lastModifiedBy>
  <cp:revision>27</cp:revision>
  <cp:lastPrinted>2019-11-11T12:00:00Z</cp:lastPrinted>
  <dcterms:created xsi:type="dcterms:W3CDTF">2019-12-16T09:50:00Z</dcterms:created>
  <dcterms:modified xsi:type="dcterms:W3CDTF">2019-12-16T12:52:00Z</dcterms:modified>
</cp:coreProperties>
</file>