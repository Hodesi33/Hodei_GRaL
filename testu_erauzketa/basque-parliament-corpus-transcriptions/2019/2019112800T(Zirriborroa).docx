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F503C5" w:rsidP="008928B9">
      <w:pPr>
        <w:pStyle w:val="Encabezado"/>
        <w:rPr>
          <w:rFonts w:ascii="Futura Md BT" w:hAnsi="Futura Md BT"/>
          <w:b w:val="0"/>
        </w:rPr>
      </w:pPr>
      <w:r>
        <w:rPr>
          <w:rFonts w:ascii="Futura Md BT" w:hAnsi="Futura Md BT"/>
          <w:b w:val="0"/>
        </w:rPr>
        <w:t>2019KO azaroaren 28</w:t>
      </w:r>
      <w:r w:rsidR="00D72B40">
        <w:rPr>
          <w:rFonts w:ascii="Futura Md BT" w:hAnsi="Futura Md BT"/>
          <w:b w:val="0"/>
        </w:rPr>
        <w:t>ko OSOKO BILKURAREN HITZEZ</w:t>
      </w:r>
      <w:r w:rsidR="00EC0345">
        <w:rPr>
          <w:rFonts w:ascii="Futura Md BT" w:hAnsi="Futura Md BT"/>
          <w:b w:val="0"/>
        </w:rPr>
        <w:t xml:space="preserve"> </w:t>
      </w:r>
      <w:r w:rsidR="008928B9" w:rsidRPr="005A5F16">
        <w:rPr>
          <w:rFonts w:ascii="Futura Md BT" w:hAnsi="Futura Md BT"/>
          <w:b w:val="0"/>
        </w:rPr>
        <w:t>HITZEKO TRANSKRIPZIOA</w:t>
      </w:r>
    </w:p>
    <w:p w:rsidR="00F3420C" w:rsidRDefault="00F3420C" w:rsidP="00F3420C"/>
    <w:p w:rsidR="00303CEF" w:rsidRDefault="00303CEF" w:rsidP="004904B1">
      <w:pPr>
        <w:pStyle w:val="Texto"/>
      </w:pPr>
    </w:p>
    <w:p w:rsidR="00303CEF" w:rsidRPr="00BF7890" w:rsidRDefault="00303CEF" w:rsidP="004904B1">
      <w:pPr>
        <w:pStyle w:val="votaciones"/>
        <w:rPr>
          <w:lang w:val="eu-ES"/>
        </w:rPr>
      </w:pPr>
      <w:r w:rsidRPr="00BF7890">
        <w:rPr>
          <w:lang w:val="eu-ES"/>
        </w:rPr>
        <w:t>Goize</w:t>
      </w:r>
      <w:r>
        <w:rPr>
          <w:lang w:val="eu-ES"/>
        </w:rPr>
        <w:t>ko bederatziak eta hogeita hamaikan</w:t>
      </w:r>
      <w:r w:rsidRPr="00BF7890">
        <w:rPr>
          <w:lang w:val="eu-ES"/>
        </w:rPr>
        <w:t xml:space="preserve"> hasi da bilkura.</w:t>
      </w:r>
    </w:p>
    <w:p w:rsidR="00303CEF" w:rsidRDefault="00303CEF" w:rsidP="004904B1">
      <w:pPr>
        <w:pStyle w:val="Texto"/>
        <w:rPr>
          <w:lang w:val="eu-ES"/>
        </w:rPr>
      </w:pPr>
    </w:p>
    <w:p w:rsidR="00303CEF" w:rsidRPr="00BF7890" w:rsidRDefault="00303CEF" w:rsidP="004904B1">
      <w:pPr>
        <w:pStyle w:val="Texto"/>
        <w:rPr>
          <w:lang w:val="eu-ES"/>
        </w:rPr>
      </w:pPr>
    </w:p>
    <w:p w:rsidR="00303CEF" w:rsidRDefault="00303CEF" w:rsidP="004904B1">
      <w:pPr>
        <w:pStyle w:val="Texto"/>
        <w:rPr>
          <w:lang w:val="eu-ES"/>
        </w:rPr>
      </w:pPr>
      <w:r w:rsidRPr="00BF7890">
        <w:rPr>
          <w:rFonts w:ascii="Futura Md BT" w:hAnsi="Futura Md BT"/>
          <w:lang w:val="eu-ES"/>
        </w:rPr>
        <w:t>LEHENDAKARIAK</w:t>
      </w:r>
      <w:r w:rsidRPr="00BF7890">
        <w:rPr>
          <w:lang w:val="eu-ES"/>
        </w:rPr>
        <w:t xml:space="preserve"> (</w:t>
      </w:r>
      <w:proofErr w:type="spellStart"/>
      <w:r w:rsidRPr="00BF7890">
        <w:rPr>
          <w:lang w:val="eu-ES"/>
        </w:rPr>
        <w:t>Tejeria</w:t>
      </w:r>
      <w:proofErr w:type="spellEnd"/>
      <w:r w:rsidRPr="00BF7890">
        <w:rPr>
          <w:lang w:val="eu-ES"/>
        </w:rPr>
        <w:t xml:space="preserve"> </w:t>
      </w:r>
      <w:proofErr w:type="spellStart"/>
      <w:r w:rsidRPr="00BF7890">
        <w:rPr>
          <w:lang w:val="eu-ES"/>
        </w:rPr>
        <w:t>Otermin</w:t>
      </w:r>
      <w:proofErr w:type="spellEnd"/>
      <w:r w:rsidRPr="00BF7890">
        <w:rPr>
          <w:lang w:val="eu-ES"/>
        </w:rPr>
        <w:t>)</w:t>
      </w:r>
      <w:r>
        <w:rPr>
          <w:lang w:val="eu-ES"/>
        </w:rPr>
        <w:t>:</w:t>
      </w:r>
      <w:r w:rsidRPr="00BF7890">
        <w:rPr>
          <w:lang w:val="eu-ES"/>
        </w:rPr>
        <w:t xml:space="preserve"> </w:t>
      </w:r>
      <w:r>
        <w:rPr>
          <w:lang w:val="eu-ES"/>
        </w:rPr>
        <w:t xml:space="preserve">Egun on guztioi. </w:t>
      </w:r>
      <w:r w:rsidRPr="000C3754">
        <w:rPr>
          <w:lang w:val="eu-ES"/>
        </w:rPr>
        <w:t>Osoko bilkura hasi</w:t>
      </w:r>
      <w:r>
        <w:rPr>
          <w:lang w:val="eu-ES"/>
        </w:rPr>
        <w:t>ko dugu.</w:t>
      </w:r>
    </w:p>
    <w:p w:rsidR="00303CEF" w:rsidRDefault="00303CEF" w:rsidP="004904B1">
      <w:pPr>
        <w:pStyle w:val="Texto"/>
        <w:rPr>
          <w:lang w:val="eu-ES"/>
        </w:rPr>
      </w:pPr>
    </w:p>
    <w:p w:rsidR="00303CEF" w:rsidRDefault="00303CEF" w:rsidP="004904B1">
      <w:pPr>
        <w:pStyle w:val="Texto"/>
        <w:rPr>
          <w:lang w:val="eu-ES"/>
        </w:rPr>
      </w:pPr>
      <w:r w:rsidRPr="00E3618D">
        <w:rPr>
          <w:lang w:val="eu-ES"/>
        </w:rPr>
        <w:t>Lehenengo</w:t>
      </w:r>
      <w:r>
        <w:rPr>
          <w:lang w:val="eu-ES"/>
        </w:rPr>
        <w:t>, gai-</w:t>
      </w:r>
      <w:r w:rsidRPr="00E3618D">
        <w:rPr>
          <w:lang w:val="eu-ES"/>
        </w:rPr>
        <w:t>zerrendar</w:t>
      </w:r>
      <w:r>
        <w:rPr>
          <w:lang w:val="eu-ES"/>
        </w:rPr>
        <w:t xml:space="preserve">i </w:t>
      </w:r>
      <w:r w:rsidRPr="00E3618D">
        <w:rPr>
          <w:lang w:val="eu-ES"/>
        </w:rPr>
        <w:t>ekin aurretik</w:t>
      </w:r>
      <w:r>
        <w:rPr>
          <w:lang w:val="eu-ES"/>
        </w:rPr>
        <w:t>,</w:t>
      </w:r>
      <w:r w:rsidRPr="00E3618D">
        <w:rPr>
          <w:lang w:val="eu-ES"/>
        </w:rPr>
        <w:t xml:space="preserve"> </w:t>
      </w:r>
      <w:proofErr w:type="spellStart"/>
      <w:r>
        <w:rPr>
          <w:lang w:val="eu-ES"/>
        </w:rPr>
        <w:t>Yahcov</w:t>
      </w:r>
      <w:proofErr w:type="spellEnd"/>
      <w:r>
        <w:rPr>
          <w:lang w:val="eu-ES"/>
        </w:rPr>
        <w:t xml:space="preserve"> Ruiz C</w:t>
      </w:r>
      <w:r w:rsidRPr="00E3618D">
        <w:rPr>
          <w:lang w:val="eu-ES"/>
        </w:rPr>
        <w:t>hico legebiltzarkideari dei egingo diogu</w:t>
      </w:r>
      <w:r>
        <w:rPr>
          <w:lang w:val="eu-ES"/>
        </w:rPr>
        <w:t>. Ruiz jauna, mesedez.</w:t>
      </w:r>
    </w:p>
    <w:p w:rsidR="008353E9" w:rsidRDefault="008353E9" w:rsidP="004904B1">
      <w:pPr>
        <w:pStyle w:val="Texto"/>
        <w:rPr>
          <w:lang w:val="eu-ES"/>
        </w:rPr>
      </w:pPr>
    </w:p>
    <w:p w:rsidR="008353E9" w:rsidRDefault="008353E9" w:rsidP="004904B1">
      <w:pPr>
        <w:pStyle w:val="Texto"/>
        <w:rPr>
          <w:lang w:val="eu-ES"/>
        </w:rPr>
      </w:pPr>
    </w:p>
    <w:p w:rsidR="008353E9" w:rsidRPr="00696D8A" w:rsidRDefault="008353E9" w:rsidP="008353E9">
      <w:pPr>
        <w:pStyle w:val="votaciones"/>
        <w:rPr>
          <w:lang w:val="eu-ES"/>
        </w:rPr>
      </w:pPr>
      <w:r w:rsidRPr="00696D8A">
        <w:rPr>
          <w:lang w:val="eu-ES"/>
        </w:rPr>
        <w:t>Ruiz Chico jauna aretoan sartu da.</w:t>
      </w:r>
    </w:p>
    <w:p w:rsidR="00303CEF" w:rsidRDefault="00303CEF" w:rsidP="004904B1">
      <w:pPr>
        <w:pStyle w:val="Texto"/>
        <w:rPr>
          <w:lang w:val="eu-ES"/>
        </w:rPr>
      </w:pPr>
    </w:p>
    <w:p w:rsidR="008353E9" w:rsidRDefault="008353E9" w:rsidP="004904B1">
      <w:pPr>
        <w:pStyle w:val="Texto"/>
        <w:rPr>
          <w:lang w:val="eu-ES"/>
        </w:rPr>
      </w:pPr>
    </w:p>
    <w:p w:rsidR="00303CEF" w:rsidRDefault="00303CEF" w:rsidP="004904B1">
      <w:pPr>
        <w:pStyle w:val="Texto"/>
        <w:rPr>
          <w:lang w:val="eu-ES"/>
        </w:rPr>
      </w:pPr>
      <w:r>
        <w:rPr>
          <w:lang w:val="eu-ES"/>
        </w:rPr>
        <w:t>Egun on, ongi etorri.</w:t>
      </w:r>
    </w:p>
    <w:p w:rsidR="00303CEF" w:rsidRDefault="00303CEF" w:rsidP="004904B1">
      <w:pPr>
        <w:pStyle w:val="Texto"/>
        <w:rPr>
          <w:lang w:val="eu-ES"/>
        </w:rPr>
      </w:pPr>
    </w:p>
    <w:p w:rsidR="00303CEF" w:rsidRDefault="00303CEF" w:rsidP="004904B1">
      <w:pPr>
        <w:pStyle w:val="Texto"/>
        <w:rPr>
          <w:lang w:val="eu-ES"/>
        </w:rPr>
      </w:pPr>
      <w:r>
        <w:rPr>
          <w:lang w:val="eu-ES"/>
        </w:rPr>
        <w:t>Jakinarazten dizuet laugarren p</w:t>
      </w:r>
      <w:r w:rsidRPr="00E3618D">
        <w:rPr>
          <w:lang w:val="eu-ES"/>
        </w:rPr>
        <w:t>untua beste baterako utzi dela.</w:t>
      </w:r>
    </w:p>
    <w:p w:rsidR="00303CEF" w:rsidRDefault="00303CEF" w:rsidP="004904B1">
      <w:pPr>
        <w:pStyle w:val="Texto"/>
        <w:rPr>
          <w:lang w:val="eu-ES"/>
        </w:rPr>
      </w:pPr>
    </w:p>
    <w:p w:rsidR="00303CEF" w:rsidRPr="00E3618D" w:rsidRDefault="00303CEF" w:rsidP="004904B1">
      <w:pPr>
        <w:pStyle w:val="Texto"/>
        <w:rPr>
          <w:lang w:val="eu-ES"/>
        </w:rPr>
      </w:pPr>
      <w:r w:rsidRPr="00E3618D">
        <w:rPr>
          <w:lang w:val="eu-ES"/>
        </w:rPr>
        <w:t>Gai-zerrendako lehenengo puntua</w:t>
      </w:r>
      <w:r>
        <w:rPr>
          <w:lang w:val="eu-ES"/>
        </w:rPr>
        <w:t>:</w:t>
      </w:r>
      <w:r w:rsidRPr="00E3618D">
        <w:rPr>
          <w:lang w:val="eu-ES"/>
        </w:rPr>
        <w:t xml:space="preserve"> </w:t>
      </w:r>
      <w:r>
        <w:rPr>
          <w:lang w:val="eu-ES"/>
        </w:rPr>
        <w:t>"</w:t>
      </w:r>
      <w:proofErr w:type="spellStart"/>
      <w:r w:rsidRPr="00E3618D">
        <w:rPr>
          <w:lang w:val="eu-ES"/>
        </w:rPr>
        <w:t>Eu</w:t>
      </w:r>
      <w:r>
        <w:rPr>
          <w:lang w:val="eu-ES"/>
        </w:rPr>
        <w:t>z</w:t>
      </w:r>
      <w:r w:rsidRPr="00E3618D">
        <w:rPr>
          <w:lang w:val="eu-ES"/>
        </w:rPr>
        <w:t>ko</w:t>
      </w:r>
      <w:proofErr w:type="spellEnd"/>
      <w:r w:rsidRPr="00E3618D">
        <w:rPr>
          <w:lang w:val="eu-ES"/>
        </w:rPr>
        <w:t xml:space="preserve"> Abertzaleak eta Euskal Sozialistak</w:t>
      </w:r>
      <w:r>
        <w:rPr>
          <w:lang w:val="eu-ES"/>
        </w:rPr>
        <w:t xml:space="preserve"> talde parlamentarioak egindako…</w:t>
      </w:r>
    </w:p>
    <w:p w:rsidR="00303CEF" w:rsidRPr="00E3618D" w:rsidRDefault="00303CEF" w:rsidP="004904B1">
      <w:pPr>
        <w:pStyle w:val="Texto"/>
        <w:rPr>
          <w:lang w:val="eu-ES"/>
        </w:rPr>
      </w:pPr>
    </w:p>
    <w:p w:rsidR="00303CEF" w:rsidRPr="00E3618D" w:rsidRDefault="00303CEF" w:rsidP="004904B1">
      <w:pPr>
        <w:pStyle w:val="Texto"/>
        <w:rPr>
          <w:lang w:val="eu-ES"/>
        </w:rPr>
      </w:pPr>
      <w:r w:rsidRPr="00E3618D">
        <w:rPr>
          <w:lang w:val="eu-ES"/>
        </w:rPr>
        <w:t>(1. zintaren amaiera)</w:t>
      </w:r>
    </w:p>
    <w:p w:rsidR="00303CEF" w:rsidRPr="00B96F25" w:rsidRDefault="00303CEF" w:rsidP="004904B1">
      <w:pPr>
        <w:pStyle w:val="Texto"/>
        <w:rPr>
          <w:lang w:val="eu-ES"/>
        </w:rPr>
      </w:pPr>
      <w:r w:rsidRPr="00B96F25">
        <w:rPr>
          <w:lang w:val="eu-ES"/>
        </w:rPr>
        <w:t>(2. zintaren hasiera)</w:t>
      </w:r>
    </w:p>
    <w:p w:rsidR="00303CEF" w:rsidRPr="00B96F25" w:rsidRDefault="00303CEF" w:rsidP="004904B1">
      <w:pPr>
        <w:pStyle w:val="Texto"/>
        <w:rPr>
          <w:lang w:val="eu-ES"/>
        </w:rPr>
      </w:pPr>
    </w:p>
    <w:p w:rsidR="00303CEF" w:rsidRDefault="00303CEF" w:rsidP="004904B1">
      <w:pPr>
        <w:pStyle w:val="Texto"/>
        <w:rPr>
          <w:lang w:val="eu-ES"/>
        </w:rPr>
      </w:pPr>
      <w:r w:rsidRPr="00B96F25">
        <w:rPr>
          <w:lang w:val="eu-ES"/>
        </w:rPr>
        <w:t xml:space="preserve">… </w:t>
      </w:r>
      <w:r>
        <w:rPr>
          <w:lang w:val="eu-ES"/>
        </w:rPr>
        <w:t>jakinarazten dizuet laugarren p</w:t>
      </w:r>
      <w:r w:rsidRPr="00E3618D">
        <w:rPr>
          <w:lang w:val="eu-ES"/>
        </w:rPr>
        <w:t>untua beste baterako utzi dela.</w:t>
      </w:r>
    </w:p>
    <w:p w:rsidR="00303CEF" w:rsidRDefault="00303CEF" w:rsidP="004904B1">
      <w:pPr>
        <w:pStyle w:val="Texto"/>
        <w:rPr>
          <w:lang w:val="eu-ES"/>
        </w:rPr>
      </w:pPr>
    </w:p>
    <w:p w:rsidR="00303CEF" w:rsidRPr="00E3618D" w:rsidRDefault="00303CEF" w:rsidP="004904B1">
      <w:pPr>
        <w:pStyle w:val="Texto"/>
        <w:rPr>
          <w:lang w:val="eu-ES"/>
        </w:rPr>
      </w:pPr>
      <w:r>
        <w:rPr>
          <w:lang w:val="eu-ES"/>
        </w:rPr>
        <w:t>Gai-zerrendako lehenengo puntua: "</w:t>
      </w:r>
      <w:proofErr w:type="spellStart"/>
      <w:r w:rsidRPr="00322283">
        <w:rPr>
          <w:lang w:val="eu-ES"/>
        </w:rPr>
        <w:t>Euzko</w:t>
      </w:r>
      <w:proofErr w:type="spellEnd"/>
      <w:r w:rsidRPr="00322283">
        <w:rPr>
          <w:lang w:val="eu-ES"/>
        </w:rPr>
        <w:t xml:space="preserve"> Abertzaleak eta Euskal Sozialistak talde parlamentarioek egindako lege-proposamena, 13/2016 </w:t>
      </w:r>
      <w:r w:rsidRPr="00322283">
        <w:rPr>
          <w:lang w:val="eu-ES"/>
        </w:rPr>
        <w:lastRenderedPageBreak/>
        <w:t>Legea, uztailaren 28koa, Turismoarena, aldatzeko. Aintzat hartzeari buruzko eztabaida eta behin betiko ebaz</w:t>
      </w:r>
      <w:r>
        <w:rPr>
          <w:lang w:val="eu-ES"/>
        </w:rPr>
        <w:t>tea".</w:t>
      </w:r>
    </w:p>
    <w:p w:rsidR="00303CEF" w:rsidRDefault="00303CEF" w:rsidP="004904B1">
      <w:pPr>
        <w:pStyle w:val="Texto"/>
        <w:rPr>
          <w:lang w:val="eu-ES"/>
        </w:rPr>
      </w:pPr>
    </w:p>
    <w:p w:rsidR="00303CEF" w:rsidRDefault="00303CEF" w:rsidP="004904B1">
      <w:pPr>
        <w:pStyle w:val="Texto"/>
        <w:rPr>
          <w:lang w:val="eu-ES"/>
        </w:rPr>
      </w:pPr>
      <w:r>
        <w:rPr>
          <w:lang w:val="eu-ES"/>
        </w:rPr>
        <w:t>Banatu zaizuen dokumentazioan daukazue informazioa, Gobernuaren irizpidea, eta, horrenbestez, irakurri gabe eztabaidari ekingo diogu.</w:t>
      </w:r>
    </w:p>
    <w:p w:rsidR="00303CEF" w:rsidRDefault="00303CEF" w:rsidP="004904B1">
      <w:pPr>
        <w:pStyle w:val="Texto"/>
        <w:rPr>
          <w:lang w:val="eu-ES"/>
        </w:rPr>
      </w:pPr>
    </w:p>
    <w:p w:rsidR="00303CEF" w:rsidRDefault="00303CEF" w:rsidP="004904B1">
      <w:pPr>
        <w:pStyle w:val="Texto"/>
        <w:rPr>
          <w:lang w:val="eu-ES"/>
        </w:rPr>
      </w:pPr>
      <w:r>
        <w:rPr>
          <w:lang w:val="eu-ES"/>
        </w:rPr>
        <w:t>Aldeko txanda eta kontrako txanda denez, aldeko txandan Corcuera andrea. Besterik? Bale, ba Euskal Sozialistak, Corcuera andrea, zurea da hitza.</w:t>
      </w:r>
    </w:p>
    <w:p w:rsidR="00303CEF" w:rsidRPr="00322283" w:rsidRDefault="00303CEF" w:rsidP="004904B1">
      <w:pPr>
        <w:pStyle w:val="Texto"/>
        <w:rPr>
          <w:lang w:val="eu-ES"/>
        </w:rPr>
      </w:pPr>
    </w:p>
    <w:p w:rsidR="00303CEF" w:rsidRPr="00322283" w:rsidRDefault="00303CEF" w:rsidP="004904B1">
      <w:pPr>
        <w:pStyle w:val="Texto"/>
        <w:rPr>
          <w:lang w:val="eu-ES"/>
        </w:rPr>
      </w:pPr>
    </w:p>
    <w:p w:rsidR="00303CEF" w:rsidRPr="003F539B" w:rsidRDefault="00303CEF" w:rsidP="004904B1">
      <w:pPr>
        <w:pStyle w:val="Texto"/>
      </w:pPr>
      <w:r w:rsidRPr="00387407">
        <w:rPr>
          <w:rFonts w:ascii="Futura Md BT" w:hAnsi="Futura Md BT"/>
          <w:lang w:val="eu-ES"/>
        </w:rPr>
        <w:t xml:space="preserve">CORCUERA LEUNDA </w:t>
      </w:r>
      <w:r>
        <w:rPr>
          <w:lang w:val="eu-ES"/>
        </w:rPr>
        <w:t>andreak</w:t>
      </w:r>
      <w:r w:rsidRPr="00387407">
        <w:rPr>
          <w:rFonts w:ascii="Futura Md BT" w:hAnsi="Futura Md BT"/>
          <w:lang w:val="eu-ES"/>
        </w:rPr>
        <w:t>:</w:t>
      </w:r>
      <w:r>
        <w:rPr>
          <w:lang w:val="eu-ES"/>
        </w:rPr>
        <w:t xml:space="preserve"> </w:t>
      </w:r>
      <w:proofErr w:type="spellStart"/>
      <w:r w:rsidRPr="00265368">
        <w:rPr>
          <w:lang w:val="eu-ES"/>
        </w:rPr>
        <w:t>Sí</w:t>
      </w:r>
      <w:proofErr w:type="spellEnd"/>
      <w:r w:rsidRPr="00265368">
        <w:rPr>
          <w:lang w:val="eu-ES"/>
        </w:rPr>
        <w:t xml:space="preserve">, </w:t>
      </w:r>
      <w:proofErr w:type="spellStart"/>
      <w:r w:rsidRPr="00265368">
        <w:rPr>
          <w:lang w:val="eu-ES"/>
        </w:rPr>
        <w:t>gracias</w:t>
      </w:r>
      <w:proofErr w:type="spellEnd"/>
      <w:r w:rsidRPr="00265368">
        <w:rPr>
          <w:lang w:val="eu-ES"/>
        </w:rPr>
        <w:t xml:space="preserve"> </w:t>
      </w:r>
      <w:proofErr w:type="spellStart"/>
      <w:r w:rsidRPr="00265368">
        <w:rPr>
          <w:lang w:val="eu-ES"/>
        </w:rPr>
        <w:t>presidenta</w:t>
      </w:r>
      <w:proofErr w:type="spellEnd"/>
      <w:r w:rsidRPr="00265368">
        <w:rPr>
          <w:lang w:val="eu-ES"/>
        </w:rPr>
        <w:t xml:space="preserve">, </w:t>
      </w:r>
      <w:r w:rsidRPr="00D25885">
        <w:rPr>
          <w:lang w:val="eu-ES"/>
        </w:rPr>
        <w:t>egun on denoi</w:t>
      </w:r>
      <w:r w:rsidRPr="00265368">
        <w:rPr>
          <w:lang w:val="eu-ES"/>
        </w:rPr>
        <w:t xml:space="preserve">. </w:t>
      </w:r>
      <w:r w:rsidRPr="003F539B">
        <w:t>El grupo parlamentario Socialistas Vascos</w:t>
      </w:r>
      <w:r>
        <w:t xml:space="preserve"> ha presentado esta proposición de ley para, desde el procedimiento legislativo y a través de la iniciativa de los grupos parlamentarios que nos permite el reglamento de esta Cámara, proceder a plantear una regulación legal con cierta agilidad en la tramitación, en lugar de hacerlo a través de un proyecto de ley.</w:t>
      </w:r>
    </w:p>
    <w:p w:rsidR="00303CEF" w:rsidRPr="003F539B" w:rsidRDefault="00303CEF" w:rsidP="004904B1">
      <w:pPr>
        <w:pStyle w:val="Texto"/>
      </w:pPr>
    </w:p>
    <w:p w:rsidR="00303CEF" w:rsidRDefault="00303CEF" w:rsidP="004904B1">
      <w:pPr>
        <w:pStyle w:val="Texto"/>
      </w:pPr>
      <w:r w:rsidRPr="003F539B">
        <w:t>Y esta proposición de ley de modificación de la Ley de Turismo de Euskadi, en este</w:t>
      </w:r>
      <w:r>
        <w:t xml:space="preserve"> caso, tiene un doble objetivo: por un lado, dar un tratamiento específico a </w:t>
      </w:r>
      <w:r w:rsidRPr="00D25885">
        <w:t>las modalidades de alojamiento turístico en el ámbito rural por medio de una norma de rango legal</w:t>
      </w:r>
      <w:r>
        <w:t>;</w:t>
      </w:r>
      <w:r w:rsidRPr="00D25885">
        <w:t xml:space="preserve"> completar</w:t>
      </w:r>
      <w:r>
        <w:t>,</w:t>
      </w:r>
      <w:r w:rsidRPr="00D25885">
        <w:t xml:space="preserve"> también</w:t>
      </w:r>
      <w:r>
        <w:t>,</w:t>
      </w:r>
      <w:r w:rsidRPr="00D25885">
        <w:t xml:space="preserve"> el tratamiento de la Ley de Turismo de Euskadi en lo que respecta a las actividades de publicidad, promoción e intermediación turística</w:t>
      </w:r>
      <w:r>
        <w:t>,</w:t>
      </w:r>
      <w:r w:rsidRPr="00D25885">
        <w:t xml:space="preserve"> con la finalidad de poder exigir responsabilidades</w:t>
      </w:r>
      <w:r>
        <w:t>,</w:t>
      </w:r>
      <w:r w:rsidRPr="00D25885">
        <w:t xml:space="preserve"> no solo a las empresas turísticas, sino también a los canales de intermediación.</w:t>
      </w:r>
    </w:p>
    <w:p w:rsidR="00303CEF" w:rsidRDefault="00303CEF" w:rsidP="004904B1">
      <w:pPr>
        <w:pStyle w:val="Texto"/>
      </w:pPr>
    </w:p>
    <w:p w:rsidR="00303CEF" w:rsidRDefault="00303CEF" w:rsidP="004904B1">
      <w:pPr>
        <w:pStyle w:val="Texto"/>
      </w:pPr>
      <w:r w:rsidRPr="00D25885">
        <w:t xml:space="preserve">En definitiva, este segundo objetivo pretende la ampliación del ámbito de la potestad sancionadora </w:t>
      </w:r>
      <w:r>
        <w:t>a los canales de intermediación.</w:t>
      </w:r>
    </w:p>
    <w:p w:rsidR="00303CEF" w:rsidRDefault="00303CEF" w:rsidP="004904B1">
      <w:pPr>
        <w:pStyle w:val="Texto"/>
      </w:pPr>
    </w:p>
    <w:p w:rsidR="00303CEF" w:rsidRDefault="00303CEF" w:rsidP="004904B1">
      <w:pPr>
        <w:pStyle w:val="Texto"/>
      </w:pPr>
      <w:r>
        <w:t>L</w:t>
      </w:r>
      <w:r w:rsidRPr="00D25885">
        <w:t>a ley 13 de 28 de julio de 2016, la Ley de Turismo</w:t>
      </w:r>
      <w:r>
        <w:t>,</w:t>
      </w:r>
      <w:r w:rsidRPr="00D25885">
        <w:t xml:space="preserve"> en su título quinto</w:t>
      </w:r>
      <w:r>
        <w:t>,</w:t>
      </w:r>
      <w:r w:rsidRPr="00D25885">
        <w:t xml:space="preserve"> en los seis capítulos</w:t>
      </w:r>
      <w:r>
        <w:t>,</w:t>
      </w:r>
      <w:r w:rsidRPr="00D25885">
        <w:t xml:space="preserve"> trata la actividad turística regulando los diferentes tipos de empresas y establecimientos</w:t>
      </w:r>
      <w:r>
        <w:t>. La L</w:t>
      </w:r>
      <w:r w:rsidRPr="00D25885">
        <w:t>ey se centr</w:t>
      </w:r>
      <w:r>
        <w:t xml:space="preserve">a </w:t>
      </w:r>
      <w:r w:rsidRPr="00D25885">
        <w:t>en pormenorizar y establecer pautas generales de las empr</w:t>
      </w:r>
      <w:r>
        <w:t>esas de alojamiento turístico, incluyé</w:t>
      </w:r>
      <w:r w:rsidRPr="00D25885">
        <w:t>n</w:t>
      </w:r>
      <w:r>
        <w:t xml:space="preserve">dose </w:t>
      </w:r>
      <w:r w:rsidRPr="00D25885">
        <w:lastRenderedPageBreak/>
        <w:t xml:space="preserve">nuevas figuras </w:t>
      </w:r>
      <w:proofErr w:type="spellStart"/>
      <w:r w:rsidRPr="00D25885">
        <w:t>alojativas</w:t>
      </w:r>
      <w:proofErr w:type="spellEnd"/>
      <w:r>
        <w:t>,</w:t>
      </w:r>
      <w:r w:rsidRPr="00D25885">
        <w:t xml:space="preserve"> y recoge también la posibilidad de compatibilizar diferentes tipos de establecimientos</w:t>
      </w:r>
      <w:r>
        <w:t>;</w:t>
      </w:r>
      <w:r w:rsidRPr="00D25885">
        <w:t xml:space="preserve"> contemplando</w:t>
      </w:r>
      <w:r>
        <w:t>,</w:t>
      </w:r>
      <w:r w:rsidRPr="00D25885">
        <w:t xml:space="preserve"> además</w:t>
      </w:r>
      <w:r>
        <w:t>,</w:t>
      </w:r>
      <w:r w:rsidRPr="00D25885">
        <w:t xml:space="preserve"> las nuevas figuras de mediación</w:t>
      </w:r>
      <w:r>
        <w:t>.</w:t>
      </w:r>
    </w:p>
    <w:p w:rsidR="00303CEF" w:rsidRDefault="00303CEF" w:rsidP="004904B1">
      <w:pPr>
        <w:pStyle w:val="Texto"/>
      </w:pPr>
    </w:p>
    <w:p w:rsidR="00303CEF" w:rsidRDefault="00303CEF" w:rsidP="004904B1">
      <w:pPr>
        <w:pStyle w:val="Texto"/>
      </w:pPr>
      <w:r>
        <w:t>E</w:t>
      </w:r>
      <w:r w:rsidRPr="00D25885">
        <w:t>n el desarrollo no</w:t>
      </w:r>
      <w:r>
        <w:t>rmativo de esta Ley, la Ley de Turismo, se publica el D</w:t>
      </w:r>
      <w:r w:rsidRPr="00D25885">
        <w:t xml:space="preserve">ecreto </w:t>
      </w:r>
      <w:r>
        <w:t>d</w:t>
      </w:r>
      <w:r w:rsidRPr="00D25885">
        <w:t>el 3 de julio de 2018</w:t>
      </w:r>
      <w:r>
        <w:t>…</w:t>
      </w:r>
    </w:p>
    <w:p w:rsidR="00303CEF" w:rsidRDefault="00303CEF" w:rsidP="004904B1">
      <w:pPr>
        <w:pStyle w:val="Texto"/>
      </w:pPr>
    </w:p>
    <w:p w:rsidR="00303CEF" w:rsidRDefault="00303CEF" w:rsidP="004904B1">
      <w:pPr>
        <w:pStyle w:val="Texto"/>
      </w:pPr>
    </w:p>
    <w:p w:rsidR="00303CEF" w:rsidRDefault="00303CEF" w:rsidP="004904B1">
      <w:pPr>
        <w:pStyle w:val="Texto"/>
      </w:pPr>
      <w:r w:rsidRPr="00F1150E">
        <w:rPr>
          <w:rFonts w:ascii="Futura Md BT" w:hAnsi="Futura Md BT"/>
        </w:rPr>
        <w:t>LEHENDAKARIAK:</w:t>
      </w:r>
      <w:r>
        <w:t xml:space="preserve"> </w:t>
      </w:r>
      <w:proofErr w:type="spellStart"/>
      <w:r>
        <w:t>Isiltasuna</w:t>
      </w:r>
      <w:proofErr w:type="spellEnd"/>
      <w:r>
        <w:t xml:space="preserve">, </w:t>
      </w:r>
      <w:proofErr w:type="spellStart"/>
      <w:r>
        <w:t>mesedez</w:t>
      </w:r>
      <w:proofErr w:type="spellEnd"/>
      <w:r>
        <w:t>.</w:t>
      </w:r>
    </w:p>
    <w:p w:rsidR="00303CEF" w:rsidRDefault="00303CEF" w:rsidP="004904B1">
      <w:pPr>
        <w:pStyle w:val="Texto"/>
      </w:pPr>
    </w:p>
    <w:p w:rsidR="00303CEF" w:rsidRDefault="00303CEF" w:rsidP="004904B1">
      <w:pPr>
        <w:pStyle w:val="Texto"/>
      </w:pPr>
    </w:p>
    <w:p w:rsidR="00303CEF" w:rsidRDefault="00303CEF" w:rsidP="004904B1">
      <w:pPr>
        <w:pStyle w:val="Texto"/>
      </w:pPr>
      <w:r w:rsidRPr="00F1150E">
        <w:rPr>
          <w:rFonts w:ascii="Futura Md BT" w:hAnsi="Futura Md BT"/>
        </w:rPr>
        <w:t xml:space="preserve">CORCUERA LEUNDA </w:t>
      </w:r>
      <w:proofErr w:type="spellStart"/>
      <w:r>
        <w:t>andreak</w:t>
      </w:r>
      <w:proofErr w:type="spellEnd"/>
      <w:r w:rsidRPr="00F1150E">
        <w:rPr>
          <w:rFonts w:ascii="Futura Md BT" w:hAnsi="Futura Md BT"/>
        </w:rPr>
        <w:t>:</w:t>
      </w:r>
      <w:r w:rsidRPr="00D25885">
        <w:t xml:space="preserve"> </w:t>
      </w:r>
      <w:r>
        <w:t>… de viviendas y</w:t>
      </w:r>
      <w:r w:rsidRPr="00D25885">
        <w:t xml:space="preserve"> habitaciones de viviendas pa</w:t>
      </w:r>
      <w:r>
        <w:t xml:space="preserve">rticulares para uso turístico. </w:t>
      </w:r>
      <w:r w:rsidRPr="00D25885">
        <w:t xml:space="preserve">En ese </w:t>
      </w:r>
      <w:r>
        <w:t>D</w:t>
      </w:r>
      <w:r w:rsidRPr="00D25885">
        <w:t>ec</w:t>
      </w:r>
      <w:r>
        <w:t>reto de 2018 se expresa que la L</w:t>
      </w:r>
      <w:r w:rsidRPr="00D25885">
        <w:t>ey anuncia como una de las novedades en la ordenación del sector, la regulación del alojamiento en</w:t>
      </w:r>
      <w:r>
        <w:t xml:space="preserve"> viviendas particulares;</w:t>
      </w:r>
      <w:r w:rsidRPr="00D25885">
        <w:t xml:space="preserve"> recuperando de esta manera una figura</w:t>
      </w:r>
      <w:r>
        <w:t>,</w:t>
      </w:r>
      <w:r w:rsidRPr="00D25885">
        <w:t xml:space="preserve"> que a raíz de la utilización de las nuevas tecnologías de comunicación, ha ido abriéndose paso con gran</w:t>
      </w:r>
      <w:r>
        <w:t xml:space="preserve"> empuje en los últimos tiempos. Y de ahí que el D</w:t>
      </w:r>
      <w:r w:rsidRPr="00D25885">
        <w:t xml:space="preserve">ecreto aborde la regulación del alojamiento en viviendas y en habitaciones de viviendas particulares para </w:t>
      </w:r>
      <w:r>
        <w:t>uso</w:t>
      </w:r>
      <w:r w:rsidRPr="00D25885">
        <w:t xml:space="preserve"> turístico, partiendo de la libertad de establecimiento y con la finalidad de garantizar</w:t>
      </w:r>
      <w:r>
        <w:t>,</w:t>
      </w:r>
      <w:r w:rsidRPr="00D25885">
        <w:t xml:space="preserve"> igualmente</w:t>
      </w:r>
      <w:r>
        <w:t>,</w:t>
      </w:r>
      <w:r w:rsidRPr="00D25885">
        <w:t xml:space="preserve"> el principio de legalidad y la debida ponderación de todos los intereses afectados.</w:t>
      </w:r>
    </w:p>
    <w:p w:rsidR="00303CEF" w:rsidRDefault="00303CEF" w:rsidP="004904B1">
      <w:pPr>
        <w:pStyle w:val="Texto"/>
      </w:pPr>
    </w:p>
    <w:p w:rsidR="00303CEF" w:rsidRDefault="00303CEF" w:rsidP="004904B1">
      <w:pPr>
        <w:pStyle w:val="Texto"/>
      </w:pPr>
      <w:r>
        <w:t xml:space="preserve">En ese Decreto de </w:t>
      </w:r>
      <w:r w:rsidRPr="00D25885">
        <w:t>2018 se establecen condiciones y requ</w:t>
      </w:r>
      <w:r>
        <w:t xml:space="preserve">isitos cuya exigencia respeta </w:t>
      </w:r>
      <w:r w:rsidRPr="00D25885">
        <w:t>los principios de necesidad y proporcionalidad, y no supone ninguna restricción injustificada de entrada en el mercado de las viviendas y h</w:t>
      </w:r>
      <w:r>
        <w:t>abitaciones para uso turístico.</w:t>
      </w:r>
    </w:p>
    <w:p w:rsidR="00303CEF" w:rsidRDefault="00303CEF" w:rsidP="004904B1">
      <w:pPr>
        <w:pStyle w:val="Texto"/>
      </w:pPr>
    </w:p>
    <w:p w:rsidR="00303CEF" w:rsidRDefault="00303CEF" w:rsidP="004904B1">
      <w:pPr>
        <w:pStyle w:val="Texto"/>
      </w:pPr>
      <w:r w:rsidRPr="00D25885">
        <w:t xml:space="preserve">Se dice también en ese </w:t>
      </w:r>
      <w:r>
        <w:t>D</w:t>
      </w:r>
      <w:r w:rsidRPr="00D25885">
        <w:t xml:space="preserve">ecreto 2018 que no puede olvidarse que el alojamiento turístico se desarrolla en un entorno residencial en el que se hace preciso compatibilizar la actividad </w:t>
      </w:r>
      <w:proofErr w:type="spellStart"/>
      <w:r w:rsidRPr="00D25885">
        <w:t>alojativa</w:t>
      </w:r>
      <w:proofErr w:type="spellEnd"/>
      <w:r w:rsidRPr="00D25885">
        <w:t xml:space="preserve"> con la normal convivencia de </w:t>
      </w:r>
      <w:r>
        <w:t xml:space="preserve">vecinal </w:t>
      </w:r>
      <w:r w:rsidRPr="00D25885">
        <w:t>y el derecho de las demás personas a disfrutar de su vivienda sin especiales perturbaciones. Por eso</w:t>
      </w:r>
      <w:r>
        <w:t>, ese D</w:t>
      </w:r>
      <w:r w:rsidRPr="00D25885">
        <w:t xml:space="preserve">ecreto incorpora la posibilidad que </w:t>
      </w:r>
      <w:r w:rsidRPr="00D25885">
        <w:lastRenderedPageBreak/>
        <w:t xml:space="preserve">tienen las comunidades de propietarios a prohibir la actividad </w:t>
      </w:r>
      <w:proofErr w:type="spellStart"/>
      <w:r w:rsidRPr="00D25885">
        <w:t>alojativa</w:t>
      </w:r>
      <w:proofErr w:type="spellEnd"/>
      <w:r w:rsidRPr="00D25885">
        <w:t xml:space="preserve"> de conformidad con la Ley de Propiedad </w:t>
      </w:r>
      <w:r>
        <w:t>Horizontal</w:t>
      </w:r>
      <w:r w:rsidRPr="00D25885">
        <w:t>.</w:t>
      </w:r>
    </w:p>
    <w:p w:rsidR="00303CEF" w:rsidRDefault="00303CEF" w:rsidP="004904B1">
      <w:pPr>
        <w:pStyle w:val="Texto"/>
      </w:pPr>
    </w:p>
    <w:p w:rsidR="00303CEF" w:rsidRDefault="00303CEF" w:rsidP="004904B1">
      <w:pPr>
        <w:pStyle w:val="Texto"/>
      </w:pPr>
      <w:r>
        <w:t>Y este D</w:t>
      </w:r>
      <w:r w:rsidRPr="00D25885">
        <w:t>ecreto respeta también el principio de autonomía municipal</w:t>
      </w:r>
      <w:r>
        <w:t>,</w:t>
      </w:r>
      <w:r w:rsidRPr="00D25885">
        <w:t xml:space="preserve"> y reconoce las atribuciones que la Ley de Instituciones Locales de Euskadi otorga a los ayuntamientos en relación con la Ley de Suelo y Urbanismo del País Vasco y con la Ley de Protección</w:t>
      </w:r>
      <w:r>
        <w:t xml:space="preserve"> del Medio Ambiente de Euskadi.</w:t>
      </w:r>
    </w:p>
    <w:p w:rsidR="00303CEF" w:rsidRDefault="00303CEF" w:rsidP="004904B1">
      <w:pPr>
        <w:pStyle w:val="Texto"/>
      </w:pPr>
    </w:p>
    <w:p w:rsidR="00303CEF" w:rsidRDefault="00303CEF" w:rsidP="004904B1">
      <w:pPr>
        <w:pStyle w:val="Texto"/>
      </w:pPr>
      <w:r w:rsidRPr="00D25885">
        <w:t xml:space="preserve">Este </w:t>
      </w:r>
      <w:r>
        <w:t>D</w:t>
      </w:r>
      <w:r w:rsidRPr="00D25885">
        <w:t>ecreto</w:t>
      </w:r>
      <w:r>
        <w:t>,</w:t>
      </w:r>
      <w:r w:rsidRPr="00D25885">
        <w:t xml:space="preserve"> también</w:t>
      </w:r>
      <w:r>
        <w:t>,</w:t>
      </w:r>
      <w:r w:rsidRPr="00D25885">
        <w:t xml:space="preserve"> de 2018 establece a través de una disposición adicional</w:t>
      </w:r>
      <w:r>
        <w:t>,</w:t>
      </w:r>
      <w:r w:rsidRPr="00D25885">
        <w:t xml:space="preserve"> la disposición adicional primera sobre el alojamiento turístico en el medio rural</w:t>
      </w:r>
      <w:r>
        <w:t>,</w:t>
      </w:r>
      <w:r w:rsidRPr="00D25885">
        <w:t xml:space="preserve"> que quedan excluidos del ám</w:t>
      </w:r>
      <w:r>
        <w:t>bito de aplicación de la n</w:t>
      </w:r>
      <w:r w:rsidRPr="00D25885">
        <w:t xml:space="preserve">orma, los alojamientos que se presten en las viviendas </w:t>
      </w:r>
      <w:r>
        <w:t>de</w:t>
      </w:r>
      <w:r w:rsidRPr="00D25885">
        <w:t xml:space="preserve"> habitaciones de uso turístico situadas en núcleos rurales o en zonas clasifi</w:t>
      </w:r>
      <w:r>
        <w:t>cadas como suelo no urbanizable: l</w:t>
      </w:r>
      <w:r w:rsidRPr="00D25885">
        <w:t>os alojamientos que presten las personas agricultoras y ganaderas en los caseríos integrados en una explotación agraria y los alojamientos que se presten en edificios o construcciones que respondan a la arquitectura tradicional típica de la comarca o de la zona</w:t>
      </w:r>
      <w:r>
        <w:t>,</w:t>
      </w:r>
      <w:r w:rsidRPr="00D25885">
        <w:t xml:space="preserve"> </w:t>
      </w:r>
      <w:r>
        <w:t>e</w:t>
      </w:r>
      <w:r w:rsidRPr="00D25885">
        <w:t xml:space="preserve">stos casos se regularán por establecido </w:t>
      </w:r>
      <w:r>
        <w:t xml:space="preserve">en </w:t>
      </w:r>
      <w:r w:rsidRPr="00D25885">
        <w:t xml:space="preserve">la norma específica reguladora de los establecimientos de alojamiento </w:t>
      </w:r>
      <w:r>
        <w:t>turístico en el medio lo rural.</w:t>
      </w:r>
    </w:p>
    <w:p w:rsidR="00303CEF" w:rsidRDefault="00303CEF" w:rsidP="004904B1">
      <w:pPr>
        <w:pStyle w:val="Texto"/>
      </w:pPr>
    </w:p>
    <w:p w:rsidR="00303CEF" w:rsidRDefault="00303CEF" w:rsidP="004904B1">
      <w:pPr>
        <w:pStyle w:val="Texto"/>
      </w:pPr>
      <w:r w:rsidRPr="00D25885">
        <w:t>Y es ahí</w:t>
      </w:r>
      <w:r>
        <w:t>,</w:t>
      </w:r>
      <w:r w:rsidRPr="00D25885">
        <w:t xml:space="preserve"> en esa remisión</w:t>
      </w:r>
      <w:r>
        <w:t>,</w:t>
      </w:r>
      <w:r w:rsidRPr="00D25885">
        <w:t xml:space="preserve"> cuando tenemos que ir a la disposición adic</w:t>
      </w:r>
      <w:r>
        <w:t>ional primera que nos lleva al D</w:t>
      </w:r>
      <w:r w:rsidRPr="00D25885">
        <w:t>ecreto del año 2013</w:t>
      </w:r>
      <w:r>
        <w:t>,</w:t>
      </w:r>
      <w:r w:rsidRPr="00D25885">
        <w:t xml:space="preserve"> de </w:t>
      </w:r>
      <w:r>
        <w:t>16</w:t>
      </w:r>
      <w:r w:rsidRPr="00D25885">
        <w:t xml:space="preserve"> </w:t>
      </w:r>
      <w:r>
        <w:t xml:space="preserve">de </w:t>
      </w:r>
      <w:r w:rsidRPr="00D25885">
        <w:t>abril de 2013, por el que se regulan los establecimientos de alojamie</w:t>
      </w:r>
      <w:r>
        <w:t xml:space="preserve">nto turístico en el medio rural, </w:t>
      </w:r>
      <w:r w:rsidRPr="00D25885">
        <w:t>y cuyo objeto es desarrollar lo dispue</w:t>
      </w:r>
      <w:r>
        <w:t>sto en la Ley de Ordenación de T</w:t>
      </w:r>
      <w:r w:rsidRPr="00D25885">
        <w:t xml:space="preserve">urismo </w:t>
      </w:r>
      <w:r>
        <w:t>–</w:t>
      </w:r>
      <w:r w:rsidRPr="00D25885">
        <w:t>de aquel entonces</w:t>
      </w:r>
      <w:r>
        <w:t>,</w:t>
      </w:r>
      <w:r w:rsidRPr="00D25885">
        <w:t xml:space="preserve"> no la de 2016</w:t>
      </w:r>
      <w:r>
        <w:t>–</w:t>
      </w:r>
      <w:r w:rsidRPr="00D25885">
        <w:t>, relativa a los agroturismos y las casas rurales</w:t>
      </w:r>
      <w:r>
        <w:t>:</w:t>
      </w:r>
      <w:r w:rsidRPr="00D25885">
        <w:t xml:space="preserve"> sobre el hotel rural</w:t>
      </w:r>
      <w:r>
        <w:t>, sobre el a</w:t>
      </w:r>
      <w:r w:rsidRPr="00D25885">
        <w:t>partamento</w:t>
      </w:r>
      <w:r>
        <w:t xml:space="preserve"> r</w:t>
      </w:r>
      <w:r w:rsidRPr="00D25885">
        <w:t xml:space="preserve">ural y </w:t>
      </w:r>
      <w:r>
        <w:t>el albergue turístico</w:t>
      </w:r>
      <w:r w:rsidRPr="00D25885">
        <w:t xml:space="preserve"> rural exclusivamente</w:t>
      </w:r>
      <w:r>
        <w:t>. P</w:t>
      </w:r>
      <w:r w:rsidRPr="00D25885">
        <w:t xml:space="preserve">orque en 2013 no se contemplaban esas nuevas figuras </w:t>
      </w:r>
      <w:proofErr w:type="spellStart"/>
      <w:r w:rsidRPr="00D25885">
        <w:t>alojativas</w:t>
      </w:r>
      <w:proofErr w:type="spellEnd"/>
      <w:r w:rsidRPr="00D25885">
        <w:t xml:space="preserve"> en el medio rural, como es el caso de las viviendas de uso turístico o las habitaciones en viviendas particulares para uso turístico</w:t>
      </w:r>
      <w:r>
        <w:t>.</w:t>
      </w:r>
    </w:p>
    <w:p w:rsidR="00303CEF" w:rsidRDefault="00303CEF" w:rsidP="004904B1">
      <w:pPr>
        <w:pStyle w:val="Texto"/>
      </w:pPr>
    </w:p>
    <w:p w:rsidR="00303CEF" w:rsidRDefault="00303CEF" w:rsidP="004904B1">
      <w:pPr>
        <w:pStyle w:val="Texto"/>
      </w:pPr>
      <w:r>
        <w:t>C</w:t>
      </w:r>
      <w:r w:rsidRPr="00D25885">
        <w:t>on la modificación que pretendemos hoy</w:t>
      </w:r>
      <w:r>
        <w:t>,</w:t>
      </w:r>
      <w:r w:rsidRPr="00D25885">
        <w:t xml:space="preserve"> el inicio de su tra</w:t>
      </w:r>
      <w:r>
        <w:t>mitación de la Ley de Turismo, l</w:t>
      </w:r>
      <w:r w:rsidRPr="00D25885">
        <w:t>o que pretendemos</w:t>
      </w:r>
      <w:r>
        <w:t>,</w:t>
      </w:r>
      <w:r w:rsidRPr="00D25885">
        <w:t xml:space="preserve"> en definitiva </w:t>
      </w:r>
      <w:r>
        <w:t>y en trazo grueso</w:t>
      </w:r>
      <w:r w:rsidRPr="00D25885">
        <w:t xml:space="preserve">, es que la actividad </w:t>
      </w:r>
      <w:proofErr w:type="spellStart"/>
      <w:r w:rsidRPr="00D25885">
        <w:t>alojativa</w:t>
      </w:r>
      <w:proofErr w:type="spellEnd"/>
      <w:r w:rsidRPr="00D25885">
        <w:t xml:space="preserve"> en el ámbito rural se desarroll</w:t>
      </w:r>
      <w:r>
        <w:t>e</w:t>
      </w:r>
      <w:r w:rsidRPr="00D25885">
        <w:t xml:space="preserve"> a través de las fórmulas </w:t>
      </w:r>
      <w:r w:rsidRPr="00D25885">
        <w:lastRenderedPageBreak/>
        <w:t>propias del turismo rural, desde la protección del medio rural y en el marco del desarrollo de un turismo sostenibl</w:t>
      </w:r>
      <w:r>
        <w:t>e social y medioambientalmente.</w:t>
      </w:r>
    </w:p>
    <w:p w:rsidR="00303CEF" w:rsidRDefault="00303CEF" w:rsidP="004904B1">
      <w:pPr>
        <w:pStyle w:val="Texto"/>
      </w:pPr>
    </w:p>
    <w:p w:rsidR="00303CEF" w:rsidRDefault="00303CEF" w:rsidP="004904B1">
      <w:pPr>
        <w:pStyle w:val="Texto"/>
      </w:pPr>
      <w:r w:rsidRPr="00D25885">
        <w:t xml:space="preserve">Y para formular la modificación de la regulación legal se </w:t>
      </w:r>
      <w:r>
        <w:t>ha tenido en cuenta también la Directiva de S</w:t>
      </w:r>
      <w:r w:rsidRPr="00D25885">
        <w:t>ervicios, como no podía ser de otra manera</w:t>
      </w:r>
      <w:r>
        <w:t>. Una D</w:t>
      </w:r>
      <w:r w:rsidRPr="00D25885">
        <w:t xml:space="preserve">irectiva que permite limitar las restricciones de una actividad, siempre que </w:t>
      </w:r>
      <w:r>
        <w:t xml:space="preserve">se </w:t>
      </w:r>
      <w:r w:rsidRPr="00D25885">
        <w:t>invoquen razones de imperios</w:t>
      </w:r>
      <w:r>
        <w:t>o</w:t>
      </w:r>
      <w:r w:rsidRPr="00D25885">
        <w:t xml:space="preserve"> interés general y criterios de necesidad y proporcionalidad</w:t>
      </w:r>
      <w:r>
        <w:t>;</w:t>
      </w:r>
      <w:r w:rsidRPr="00D25885">
        <w:t xml:space="preserve"> que</w:t>
      </w:r>
      <w:r>
        <w:t>,</w:t>
      </w:r>
      <w:r w:rsidRPr="00D25885">
        <w:t xml:space="preserve"> en este caso</w:t>
      </w:r>
      <w:r>
        <w:t>,</w:t>
      </w:r>
      <w:r w:rsidRPr="00D25885">
        <w:t xml:space="preserve"> podemos resumirlos como la preservación del entorno rural y su desarrollo sostenible en línea con la política regional europea</w:t>
      </w:r>
      <w:r>
        <w:t>. P</w:t>
      </w:r>
      <w:r w:rsidRPr="00D25885">
        <w:t>orque la Comisión Europea plantea que entre los tres problemas característicos que afectan al mundo rural, cuya solución o no determinar</w:t>
      </w:r>
      <w:r>
        <w:t>á</w:t>
      </w:r>
      <w:r w:rsidRPr="00D25885">
        <w:t xml:space="preserve"> en gran medida su futuro</w:t>
      </w:r>
      <w:r>
        <w:t>,</w:t>
      </w:r>
      <w:r w:rsidRPr="00D25885">
        <w:t xml:space="preserve"> está en la presión del mundo moderno, que se produce especialmente </w:t>
      </w:r>
      <w:r>
        <w:t xml:space="preserve">en </w:t>
      </w:r>
      <w:r w:rsidRPr="00D25885">
        <w:t>las regiones rurales cercanas a grandes aglomeraciones o con fácil acceso a ellas</w:t>
      </w:r>
      <w:r>
        <w:t>.</w:t>
      </w:r>
    </w:p>
    <w:p w:rsidR="00303CEF" w:rsidRDefault="00303CEF" w:rsidP="004904B1">
      <w:pPr>
        <w:pStyle w:val="Texto"/>
      </w:pPr>
    </w:p>
    <w:p w:rsidR="00303CEF" w:rsidRPr="003F539B" w:rsidRDefault="00303CEF" w:rsidP="004904B1">
      <w:pPr>
        <w:pStyle w:val="Texto"/>
      </w:pPr>
      <w:r>
        <w:t>E</w:t>
      </w:r>
      <w:r w:rsidRPr="00D25885">
        <w:t xml:space="preserve">n situaciones como </w:t>
      </w:r>
      <w:r>
        <w:t>e</w:t>
      </w:r>
      <w:r w:rsidRPr="00D25885">
        <w:t>stas, la sostenibilidad del mundo rural exige afrontar cuestiones cruciales</w:t>
      </w:r>
      <w:r>
        <w:t>:</w:t>
      </w:r>
      <w:r w:rsidRPr="00D25885">
        <w:t xml:space="preserve"> la utilización del suelo, la transformación del paisaje, el debilitamiento del equilibrio ecológico, la sobrecarga estacional de población debido al turismo. Y</w:t>
      </w:r>
      <w:r>
        <w:t>,</w:t>
      </w:r>
      <w:r w:rsidRPr="00D25885">
        <w:t xml:space="preserve"> frente a ello, la p</w:t>
      </w:r>
      <w:r>
        <w:t>ropia Comisión Europea expone…</w:t>
      </w:r>
    </w:p>
    <w:p w:rsidR="00303CEF" w:rsidRPr="00322283" w:rsidRDefault="00303CEF" w:rsidP="004904B1">
      <w:pPr>
        <w:pStyle w:val="Texto"/>
        <w:rPr>
          <w:lang w:val="eu-ES"/>
        </w:rPr>
      </w:pPr>
    </w:p>
    <w:p w:rsidR="00303CEF" w:rsidRPr="00A00CA0" w:rsidRDefault="00303CEF" w:rsidP="004904B1">
      <w:pPr>
        <w:pStyle w:val="Texto"/>
      </w:pPr>
      <w:r>
        <w:t xml:space="preserve">(2. </w:t>
      </w:r>
      <w:proofErr w:type="spellStart"/>
      <w:proofErr w:type="gramStart"/>
      <w:r>
        <w:t>zintaren</w:t>
      </w:r>
      <w:proofErr w:type="spellEnd"/>
      <w:proofErr w:type="gramEnd"/>
      <w:r>
        <w:t xml:space="preserve"> </w:t>
      </w:r>
      <w:proofErr w:type="spellStart"/>
      <w:r>
        <w:t>amaiera</w:t>
      </w:r>
      <w:proofErr w:type="spellEnd"/>
      <w:r>
        <w:t>)</w:t>
      </w:r>
    </w:p>
    <w:p w:rsidR="00303CEF" w:rsidRDefault="00303CEF" w:rsidP="004904B1">
      <w:pPr>
        <w:pStyle w:val="Texto"/>
      </w:pPr>
      <w:r>
        <w:t xml:space="preserve">(3. </w:t>
      </w:r>
      <w:proofErr w:type="spellStart"/>
      <w:proofErr w:type="gramStart"/>
      <w:r>
        <w:t>zintaren</w:t>
      </w:r>
      <w:proofErr w:type="spellEnd"/>
      <w:proofErr w:type="gramEnd"/>
      <w:r>
        <w:t xml:space="preserve"> </w:t>
      </w:r>
      <w:proofErr w:type="spellStart"/>
      <w:r>
        <w:t>hasiera</w:t>
      </w:r>
      <w:proofErr w:type="spellEnd"/>
      <w:r>
        <w:t>)</w:t>
      </w:r>
    </w:p>
    <w:p w:rsidR="00303CEF" w:rsidRDefault="00303CEF" w:rsidP="004904B1">
      <w:pPr>
        <w:pStyle w:val="Texto"/>
      </w:pPr>
    </w:p>
    <w:p w:rsidR="00303CEF" w:rsidRDefault="00303CEF" w:rsidP="004904B1">
      <w:pPr>
        <w:pStyle w:val="Texto"/>
      </w:pPr>
      <w:r>
        <w:t>… de</w:t>
      </w:r>
      <w:r w:rsidRPr="00ED7426">
        <w:t>l paisaje, el debilitamiento del equilibrio ecológico, la sobrecarga estacional de población debido al turismo. Y frente a ello, la propia Comisión Europea expone que el objetivo no es tanto la aceleración del desarrollo económico en zonas rurales como el necesario incremento de</w:t>
      </w:r>
      <w:r>
        <w:t xml:space="preserve"> la protección del medio rural. Y decía a</w:t>
      </w:r>
      <w:r w:rsidRPr="00ED7426">
        <w:t>l comienzo de mi interve</w:t>
      </w:r>
      <w:r>
        <w:t>nción que esta modificación de Ley de Turismo pretendía dos objetivos, y</w:t>
      </w:r>
      <w:r w:rsidRPr="00ED7426">
        <w:t xml:space="preserve"> el segundo es la ampliación del ámbito de la potestad sancionadora a los canales de intermediación que plantea la prop</w:t>
      </w:r>
      <w:r>
        <w:t>ia Ley de Turismo del año 2016.</w:t>
      </w:r>
    </w:p>
    <w:p w:rsidR="00303CEF" w:rsidRDefault="00303CEF" w:rsidP="004904B1">
      <w:pPr>
        <w:pStyle w:val="Texto"/>
      </w:pPr>
    </w:p>
    <w:p w:rsidR="00303CEF" w:rsidRDefault="00303CEF" w:rsidP="004904B1">
      <w:pPr>
        <w:pStyle w:val="Texto"/>
      </w:pPr>
      <w:r w:rsidRPr="00ED7426">
        <w:lastRenderedPageBreak/>
        <w:t xml:space="preserve">Este asunto </w:t>
      </w:r>
      <w:r>
        <w:t>no es ni va a ser un tema menor. El vigente a</w:t>
      </w:r>
      <w:r w:rsidRPr="00ED7426">
        <w:t>rtículo 76 de la Ley de Turismo de Euskadi, s</w:t>
      </w:r>
      <w:r>
        <w:t>ujeta la disciplina turística ú</w:t>
      </w:r>
      <w:r w:rsidRPr="00ED7426">
        <w:t>nicamente a las empresas turísticas a las que desarrollan una acti</w:t>
      </w:r>
      <w:r>
        <w:t>vidad turística de alojamiento o</w:t>
      </w:r>
      <w:r w:rsidRPr="00ED7426">
        <w:t xml:space="preserve"> mediación y a los profesionales turísticos, pero deja fuera a los llamados canales de </w:t>
      </w:r>
      <w:r>
        <w:t xml:space="preserve">oferta turística, a plataformas, </w:t>
      </w:r>
      <w:r w:rsidRPr="00ED7426">
        <w:t>inmobiliarias o medios de comunicación que realizan publicidad. Y para corre</w:t>
      </w:r>
      <w:r>
        <w:t xml:space="preserve">gir esta omisión, </w:t>
      </w:r>
      <w:r w:rsidRPr="00ED7426">
        <w:t>proponemos incluir en</w:t>
      </w:r>
      <w:r>
        <w:t xml:space="preserve"> la Ley de Turismo del año 2016, </w:t>
      </w:r>
      <w:r w:rsidRPr="00ED7426">
        <w:t>como sujetos susceptibles de sanción</w:t>
      </w:r>
      <w:r>
        <w:t>,</w:t>
      </w:r>
      <w:r w:rsidRPr="00ED7426">
        <w:t xml:space="preserve"> los tres tipos considerados </w:t>
      </w:r>
      <w:r>
        <w:t>como canales de intermediación.</w:t>
      </w:r>
    </w:p>
    <w:p w:rsidR="00303CEF" w:rsidRDefault="00303CEF" w:rsidP="004904B1">
      <w:pPr>
        <w:pStyle w:val="Texto"/>
      </w:pPr>
    </w:p>
    <w:p w:rsidR="00303CEF" w:rsidRDefault="00303CEF" w:rsidP="004904B1">
      <w:pPr>
        <w:pStyle w:val="Texto"/>
      </w:pPr>
      <w:r w:rsidRPr="00ED7426">
        <w:t>Los tipos de infracción serían dos. Por un lado, la</w:t>
      </w:r>
      <w:r>
        <w:t xml:space="preserve"> contratación de los servicios clan</w:t>
      </w:r>
      <w:r w:rsidRPr="00ED7426">
        <w:t>de</w:t>
      </w:r>
      <w:r>
        <w:t xml:space="preserve">stinos, previstos en el artículo 94.2, </w:t>
      </w:r>
      <w:r w:rsidRPr="00ED7426">
        <w:t>y la regulación de la actividad clandestina del artículo 27, de modo que</w:t>
      </w:r>
      <w:r>
        <w:t>,</w:t>
      </w:r>
      <w:r w:rsidRPr="00ED7426">
        <w:t xml:space="preserve"> si se aprueba</w:t>
      </w:r>
      <w:r>
        <w:t xml:space="preserve"> esta propuesta de modificación, </w:t>
      </w:r>
      <w:r w:rsidRPr="00ED7426">
        <w:t>un canal de intermediación que incurra en alguna de las conductas sancionables podrá ser sancionado, c</w:t>
      </w:r>
      <w:r>
        <w:t xml:space="preserve">osa que no ocurre a día de hoy. </w:t>
      </w:r>
      <w:r w:rsidRPr="00ED7426">
        <w:t xml:space="preserve">Y, por otro lado, se </w:t>
      </w:r>
      <w:r>
        <w:t>trata de incluir también en la L</w:t>
      </w:r>
      <w:r w:rsidRPr="00ED7426">
        <w:t>ey como infracción grave</w:t>
      </w:r>
      <w:r>
        <w:t>,</w:t>
      </w:r>
      <w:r w:rsidRPr="00ED7426">
        <w:t xml:space="preserve"> y por ello sancionable</w:t>
      </w:r>
      <w:r>
        <w:t>,</w:t>
      </w:r>
      <w:r w:rsidRPr="00ED7426">
        <w:t xml:space="preserve"> la realización de publicidad o intermediación, incluido el simple alojamiento de contenidos en Internet, cuando no se hace constar el número de registro de empresas de actividades turísticas de Euskadi. Se trata, en resumidas cuentas, de posibilitar la exigencia de responsabilidades por las actuaciones de publicidad, promoción e intermediación turística de la oferta clandestina y de aquella que se realice omitiendo el número de ins</w:t>
      </w:r>
      <w:r>
        <w:t>crip</w:t>
      </w:r>
      <w:r w:rsidRPr="00ED7426">
        <w:t>ción registral con un importante grado de seguridad jurídica</w:t>
      </w:r>
      <w:r>
        <w:t>.</w:t>
      </w:r>
    </w:p>
    <w:p w:rsidR="00303CEF" w:rsidRDefault="00303CEF" w:rsidP="004904B1">
      <w:pPr>
        <w:pStyle w:val="Texto"/>
      </w:pPr>
    </w:p>
    <w:p w:rsidR="00303CEF" w:rsidRDefault="00303CEF" w:rsidP="004904B1">
      <w:pPr>
        <w:pStyle w:val="Texto"/>
      </w:pPr>
      <w:r>
        <w:t>A</w:t>
      </w:r>
      <w:r w:rsidRPr="00ED7426">
        <w:t xml:space="preserve">mbos asuntos, la cuestión de las viviendas turísticas y habitaciones de uso turístico en el medio rural y </w:t>
      </w:r>
      <w:r w:rsidR="00287361">
        <w:t>e</w:t>
      </w:r>
      <w:r w:rsidRPr="00ED7426">
        <w:t xml:space="preserve">sta </w:t>
      </w:r>
      <w:r>
        <w:t xml:space="preserve">con </w:t>
      </w:r>
      <w:r w:rsidRPr="00ED7426">
        <w:t>ampliación de la potestad sancionadora</w:t>
      </w:r>
      <w:r>
        <w:t>,</w:t>
      </w:r>
      <w:r w:rsidRPr="00ED7426">
        <w:t xml:space="preserve"> son asuntos </w:t>
      </w:r>
      <w:r>
        <w:t xml:space="preserve">que </w:t>
      </w:r>
      <w:r w:rsidRPr="00ED7426">
        <w:t>integran, en definitiva, la modificación que hoy proponemos. Son planteamientos que hemos hecho por seguridad jurídica mediante una modificac</w:t>
      </w:r>
      <w:r>
        <w:t xml:space="preserve">ión legal, una regulación legal, </w:t>
      </w:r>
      <w:r w:rsidRPr="00ED7426">
        <w:t>y no de desarr</w:t>
      </w:r>
      <w:r>
        <w:t xml:space="preserve">ollo normativo o reglamentario, </w:t>
      </w:r>
      <w:r w:rsidRPr="00ED7426">
        <w:t>precisamen</w:t>
      </w:r>
      <w:r>
        <w:t>te por esa seguridad jurídica. E</w:t>
      </w:r>
      <w:r w:rsidRPr="00ED7426">
        <w:t xml:space="preserve">ste es el contenido de la proposición de ley de </w:t>
      </w:r>
      <w:r>
        <w:t xml:space="preserve">la </w:t>
      </w:r>
      <w:r w:rsidRPr="00ED7426">
        <w:t>mo</w:t>
      </w:r>
      <w:r>
        <w:t xml:space="preserve">dificación de la Ley de Turismo 13, </w:t>
      </w:r>
      <w:r w:rsidRPr="00ED7426">
        <w:t>de 28 de julio de 2016. Un contenido y una propo</w:t>
      </w:r>
      <w:r>
        <w:t xml:space="preserve">sición </w:t>
      </w:r>
      <w:r>
        <w:lastRenderedPageBreak/>
        <w:t xml:space="preserve">que espero que hoy inicie, que dé </w:t>
      </w:r>
      <w:r w:rsidRPr="00ED7426">
        <w:t>el primer paso en la tramitación c</w:t>
      </w:r>
      <w:r>
        <w:t>orrespondiente.</w:t>
      </w:r>
    </w:p>
    <w:p w:rsidR="00303CEF" w:rsidRDefault="00303CEF" w:rsidP="004904B1">
      <w:pPr>
        <w:pStyle w:val="Texto"/>
      </w:pPr>
    </w:p>
    <w:p w:rsidR="00303CEF" w:rsidRDefault="00303CEF" w:rsidP="004904B1">
      <w:pPr>
        <w:pStyle w:val="Texto"/>
      </w:pPr>
      <w:r>
        <w:t>Una tramitación que los Socialistas V</w:t>
      </w:r>
      <w:r w:rsidRPr="00ED7426">
        <w:t>ascos pla</w:t>
      </w:r>
      <w:r>
        <w:t xml:space="preserve">nteamos como abierta al diálogo, </w:t>
      </w:r>
      <w:r w:rsidRPr="00ED7426">
        <w:t xml:space="preserve">abierta a la negociación desde este </w:t>
      </w:r>
      <w:r>
        <w:t xml:space="preserve">primer minuto, </w:t>
      </w:r>
      <w:r w:rsidRPr="00ED7426">
        <w:t xml:space="preserve">desde </w:t>
      </w:r>
      <w:r>
        <w:t xml:space="preserve">el </w:t>
      </w:r>
      <w:r w:rsidRPr="00ED7426">
        <w:t>minuto de su aprobación, entendiendo que hay margen de mejora en la misma para hacer más compatibles y equilibrados los intereses que hoy se manifiestan como contrapuestos y que no satisfacen a ninguna de las partes afectadas en lo que a las viviendas de uso turístico y</w:t>
      </w:r>
      <w:r>
        <w:t xml:space="preserve"> a</w:t>
      </w:r>
      <w:r w:rsidRPr="00ED7426">
        <w:t xml:space="preserve"> las habitaciones en viviendas particulares de </w:t>
      </w:r>
      <w:r>
        <w:t>uso</w:t>
      </w:r>
      <w:r w:rsidRPr="00ED7426">
        <w:t xml:space="preserve"> turístico en el ámbito rural exist</w:t>
      </w:r>
      <w:r>
        <w:t>en. E</w:t>
      </w:r>
      <w:r w:rsidRPr="00ED7426">
        <w:t>stoy convencida que los grupos parlamentarios sabremos convertirnos en catalizadores de la generación de un amplio y satisfa</w:t>
      </w:r>
      <w:r>
        <w:t>ctorio acuerdo para las partes.</w:t>
      </w:r>
    </w:p>
    <w:p w:rsidR="00303CEF" w:rsidRDefault="00303CEF" w:rsidP="004904B1">
      <w:pPr>
        <w:pStyle w:val="Texto"/>
      </w:pPr>
    </w:p>
    <w:p w:rsidR="00303CEF" w:rsidRPr="00F93D9C" w:rsidRDefault="00303CEF" w:rsidP="004904B1">
      <w:pPr>
        <w:pStyle w:val="Texto"/>
      </w:pPr>
      <w:r w:rsidRPr="00ED7426">
        <w:rPr>
          <w:lang w:val="es-ES"/>
        </w:rPr>
        <w:t>Gracias.</w:t>
      </w:r>
    </w:p>
    <w:p w:rsidR="00303CEF" w:rsidRDefault="00303CEF" w:rsidP="004904B1">
      <w:pPr>
        <w:pStyle w:val="Texto"/>
      </w:pPr>
    </w:p>
    <w:p w:rsidR="00303CEF" w:rsidRDefault="00303CEF" w:rsidP="004904B1">
      <w:pPr>
        <w:pStyle w:val="Texto"/>
      </w:pPr>
    </w:p>
    <w:p w:rsidR="00303CEF" w:rsidRPr="00ED7426" w:rsidRDefault="00303CEF" w:rsidP="004904B1">
      <w:pPr>
        <w:pStyle w:val="Texto"/>
        <w:rPr>
          <w:lang w:val="eu-ES"/>
        </w:rPr>
      </w:pPr>
      <w:r w:rsidRPr="00ED7426">
        <w:rPr>
          <w:rFonts w:ascii="Futura Md BT" w:hAnsi="Futura Md BT"/>
          <w:lang w:val="eu-ES"/>
        </w:rPr>
        <w:t xml:space="preserve">LEHENDAKARIAK: </w:t>
      </w:r>
      <w:r w:rsidRPr="00ED7426">
        <w:rPr>
          <w:lang w:val="eu-ES"/>
        </w:rPr>
        <w:t>Eskerrik as</w:t>
      </w:r>
      <w:r>
        <w:rPr>
          <w:lang w:val="eu-ES"/>
        </w:rPr>
        <w:t>ko, Corcuera and</w:t>
      </w:r>
      <w:r w:rsidRPr="00ED7426">
        <w:rPr>
          <w:lang w:val="eu-ES"/>
        </w:rPr>
        <w:t xml:space="preserve">rea. Kontrako txandan parte hartu nahi du norbaitek? Bai, ba, García ez. </w:t>
      </w:r>
      <w:proofErr w:type="spellStart"/>
      <w:r w:rsidRPr="00ED7426">
        <w:rPr>
          <w:lang w:val="eu-ES"/>
        </w:rPr>
        <w:t>López</w:t>
      </w:r>
      <w:proofErr w:type="spellEnd"/>
      <w:r w:rsidRPr="00ED7426">
        <w:rPr>
          <w:lang w:val="eu-ES"/>
        </w:rPr>
        <w:t xml:space="preserve"> de </w:t>
      </w:r>
      <w:proofErr w:type="spellStart"/>
      <w:r w:rsidRPr="00ED7426">
        <w:rPr>
          <w:lang w:val="eu-ES"/>
        </w:rPr>
        <w:t>Ocariz</w:t>
      </w:r>
      <w:proofErr w:type="spellEnd"/>
      <w:r w:rsidRPr="00ED7426">
        <w:rPr>
          <w:lang w:val="eu-ES"/>
        </w:rPr>
        <w:t xml:space="preserve"> andrea, zurea da hitza.</w:t>
      </w:r>
    </w:p>
    <w:p w:rsidR="00303CEF" w:rsidRPr="00265368" w:rsidRDefault="00303CEF" w:rsidP="004904B1">
      <w:pPr>
        <w:pStyle w:val="Texto"/>
        <w:rPr>
          <w:lang w:val="eu-ES"/>
        </w:rPr>
      </w:pPr>
    </w:p>
    <w:p w:rsidR="00303CEF" w:rsidRPr="00265368" w:rsidRDefault="00303CEF" w:rsidP="004904B1">
      <w:pPr>
        <w:pStyle w:val="Texto"/>
        <w:rPr>
          <w:lang w:val="eu-ES"/>
        </w:rPr>
      </w:pPr>
    </w:p>
    <w:p w:rsidR="00303CEF" w:rsidRPr="00265368" w:rsidRDefault="00303CEF" w:rsidP="004904B1">
      <w:pPr>
        <w:pStyle w:val="Texto"/>
        <w:rPr>
          <w:lang w:val="eu-ES"/>
        </w:rPr>
      </w:pPr>
      <w:r w:rsidRPr="00265368">
        <w:rPr>
          <w:rFonts w:ascii="Futura Md BT" w:hAnsi="Futura Md BT"/>
          <w:lang w:val="eu-ES"/>
        </w:rPr>
        <w:t xml:space="preserve">LÓPEZ DE OCARIZ LÓPEZ DE </w:t>
      </w:r>
      <w:r w:rsidRPr="00ED7426">
        <w:rPr>
          <w:rFonts w:ascii="Futura Md BT" w:hAnsi="Futura Md BT"/>
          <w:lang w:val="eu-ES"/>
        </w:rPr>
        <w:t>MUNAIN</w:t>
      </w:r>
      <w:r w:rsidRPr="00ED7426">
        <w:rPr>
          <w:lang w:val="eu-ES"/>
        </w:rPr>
        <w:t xml:space="preserve"> andreak</w:t>
      </w:r>
      <w:r w:rsidRPr="00265368">
        <w:rPr>
          <w:lang w:val="eu-ES"/>
        </w:rPr>
        <w:t xml:space="preserve">: </w:t>
      </w:r>
      <w:proofErr w:type="spellStart"/>
      <w:r w:rsidRPr="00265368">
        <w:rPr>
          <w:lang w:val="eu-ES"/>
        </w:rPr>
        <w:t>Gracias</w:t>
      </w:r>
      <w:proofErr w:type="spellEnd"/>
      <w:r w:rsidRPr="00265368">
        <w:rPr>
          <w:lang w:val="eu-ES"/>
        </w:rPr>
        <w:t xml:space="preserve">, señora </w:t>
      </w:r>
      <w:proofErr w:type="spellStart"/>
      <w:r w:rsidRPr="00265368">
        <w:rPr>
          <w:lang w:val="eu-ES"/>
        </w:rPr>
        <w:t>presidenta</w:t>
      </w:r>
      <w:proofErr w:type="spellEnd"/>
      <w:r w:rsidRPr="00265368">
        <w:rPr>
          <w:lang w:val="eu-ES"/>
        </w:rPr>
        <w:t>.</w:t>
      </w:r>
    </w:p>
    <w:p w:rsidR="00303CEF" w:rsidRPr="00265368" w:rsidRDefault="00303CEF" w:rsidP="004904B1">
      <w:pPr>
        <w:pStyle w:val="Texto"/>
        <w:rPr>
          <w:lang w:val="eu-ES"/>
        </w:rPr>
      </w:pPr>
    </w:p>
    <w:p w:rsidR="00303CEF" w:rsidRDefault="00303CEF" w:rsidP="004904B1">
      <w:pPr>
        <w:pStyle w:val="Texto"/>
      </w:pPr>
      <w:r>
        <w:t>S</w:t>
      </w:r>
      <w:r w:rsidRPr="00ED7426">
        <w:t>eñor leh</w:t>
      </w:r>
      <w:r>
        <w:t xml:space="preserve">endakari, consejeros, señorías. </w:t>
      </w:r>
      <w:r w:rsidRPr="00ED7426">
        <w:t>La proposición de ley que nos proponen para su toma en consideración consta de cuatro artículos, una disposición transitoria</w:t>
      </w:r>
      <w:r>
        <w:t xml:space="preserve"> y</w:t>
      </w:r>
      <w:r w:rsidRPr="00ED7426">
        <w:t xml:space="preserve"> una disposición final, además de una extensísima exposición</w:t>
      </w:r>
      <w:r>
        <w:t xml:space="preserve"> de motivos de más de 11 folios, y</w:t>
      </w:r>
      <w:r w:rsidRPr="00ED7426">
        <w:t xml:space="preserve"> tiene como única finalidad principal </w:t>
      </w:r>
      <w:r>
        <w:t xml:space="preserve">excluir, prohibir, </w:t>
      </w:r>
      <w:r w:rsidRPr="00ED7426">
        <w:t xml:space="preserve">no permitir por ley la prestación de un servicio </w:t>
      </w:r>
      <w:r>
        <w:t xml:space="preserve">de </w:t>
      </w:r>
      <w:r w:rsidRPr="00ED7426">
        <w:t xml:space="preserve">alojamiento temporal en las denominadas viviendas de uso turístico o en habitaciones de viviendas </w:t>
      </w:r>
      <w:r>
        <w:t>particulares para uso turístico</w:t>
      </w:r>
      <w:r w:rsidRPr="00ED7426">
        <w:t xml:space="preserve"> cuando dichas viviendas se encuentran ubica</w:t>
      </w:r>
      <w:r>
        <w:t>dos o en núcleos rurales o suelo no urbanizable, caseríos que a su vez estén</w:t>
      </w:r>
      <w:r w:rsidRPr="00ED7426">
        <w:t xml:space="preserve"> </w:t>
      </w:r>
      <w:r>
        <w:t>inte</w:t>
      </w:r>
      <w:r w:rsidRPr="00ED7426">
        <w:t>gr</w:t>
      </w:r>
      <w:r>
        <w:t xml:space="preserve">ados en una explotación agraria o </w:t>
      </w:r>
      <w:r w:rsidRPr="00ED7426">
        <w:t>ganadera, en edificios</w:t>
      </w:r>
      <w:r>
        <w:t xml:space="preserve"> de arquitectura tradicional </w:t>
      </w:r>
      <w:r w:rsidRPr="00ED7426">
        <w:t xml:space="preserve">característica de </w:t>
      </w:r>
      <w:r w:rsidRPr="00ED7426">
        <w:lastRenderedPageBreak/>
        <w:t>la zona que se enc</w:t>
      </w:r>
      <w:r>
        <w:t xml:space="preserve">uentren ubicados en municipios o </w:t>
      </w:r>
      <w:r w:rsidRPr="00ED7426">
        <w:t xml:space="preserve">entidades </w:t>
      </w:r>
      <w:r>
        <w:t>de población de carácter rural.</w:t>
      </w:r>
    </w:p>
    <w:p w:rsidR="00303CEF" w:rsidRDefault="00303CEF" w:rsidP="004904B1">
      <w:pPr>
        <w:pStyle w:val="Texto"/>
      </w:pPr>
    </w:p>
    <w:p w:rsidR="00303CEF" w:rsidRDefault="00303CEF" w:rsidP="004904B1">
      <w:pPr>
        <w:pStyle w:val="Texto"/>
      </w:pPr>
      <w:r w:rsidRPr="00ED7426">
        <w:t>Esto dice el artículo 53, pero en este artículo se definen las viviendas de uso turístico, concepto y ámbito de a</w:t>
      </w:r>
      <w:r>
        <w:t>plicación. Y dice: "</w:t>
      </w:r>
      <w:r w:rsidRPr="00ED7426">
        <w:t xml:space="preserve">son viviendas para uso </w:t>
      </w:r>
      <w:r>
        <w:t xml:space="preserve">turístico las viviendas </w:t>
      </w:r>
      <w:r w:rsidRPr="00ED7426">
        <w:t>cualquiera que sea</w:t>
      </w:r>
      <w:r>
        <w:t xml:space="preserve"> su tipología, que se ofrezcan o</w:t>
      </w:r>
      <w:r w:rsidRPr="00ED7426">
        <w:t xml:space="preserve"> comercialicen con alojamiento por motivos turísticos </w:t>
      </w:r>
      <w:r>
        <w:t xml:space="preserve">o </w:t>
      </w:r>
      <w:r w:rsidRPr="00ED7426">
        <w:t>vacacionales, siendo cedidas temporalmente por la pe</w:t>
      </w:r>
      <w:r>
        <w:t xml:space="preserve">rsona propietaria, explotadora o </w:t>
      </w:r>
      <w:r w:rsidRPr="00ED7426">
        <w:t>g</w:t>
      </w:r>
      <w:r>
        <w:t xml:space="preserve">estora, </w:t>
      </w:r>
      <w:r w:rsidRPr="00ED7426">
        <w:t>y comercializadas directamente por ella mi</w:t>
      </w:r>
      <w:r>
        <w:t xml:space="preserve">sma o indirectamente a terceros, de forma reiterada o </w:t>
      </w:r>
      <w:r w:rsidRPr="00ED7426">
        <w:t>habitual y a cambio de contraprestación económica en condicio</w:t>
      </w:r>
      <w:r>
        <w:t>nes de inmediata disponibilidad. S</w:t>
      </w:r>
      <w:r w:rsidRPr="00ED7426">
        <w:t xml:space="preserve">e incluyen de manera no </w:t>
      </w:r>
      <w:r>
        <w:t xml:space="preserve">exhaustiva ni limitativa </w:t>
      </w:r>
      <w:r w:rsidRPr="00ED7426">
        <w:t>los siguiente</w:t>
      </w:r>
      <w:r>
        <w:t>s tipos de inmuebles:</w:t>
      </w:r>
      <w:r w:rsidRPr="00ED7426">
        <w:t xml:space="preserve"> las viviendas independientes que se encuentren </w:t>
      </w:r>
      <w:r>
        <w:t xml:space="preserve">en </w:t>
      </w:r>
      <w:r w:rsidRPr="00ED7426">
        <w:t xml:space="preserve">edificios </w:t>
      </w:r>
      <w:r>
        <w:t>plurifamiliares o</w:t>
      </w:r>
      <w:r w:rsidRPr="00ED7426">
        <w:t xml:space="preserve"> adosados sometidos al régimen de propiedad horizontal, las viviendas independientes </w:t>
      </w:r>
      <w:r>
        <w:t xml:space="preserve">aisladas </w:t>
      </w:r>
      <w:r w:rsidRPr="00ED7426">
        <w:t>o par</w:t>
      </w:r>
      <w:r>
        <w:t>e</w:t>
      </w:r>
      <w:r w:rsidRPr="00ED7426">
        <w:t xml:space="preserve">adas, las construcciones prefabricadas o similares de carácter fijo. Se incluyen dentro de estas viviendas los apartamentos particulares, los </w:t>
      </w:r>
      <w:r>
        <w:t>llamados estudios, los pisos, la</w:t>
      </w:r>
      <w:r w:rsidRPr="00ED7426">
        <w:t xml:space="preserve">s </w:t>
      </w:r>
      <w:r>
        <w:t>denominadas villas o los chalets".</w:t>
      </w:r>
    </w:p>
    <w:p w:rsidR="00303CEF" w:rsidRDefault="00303CEF" w:rsidP="004904B1">
      <w:pPr>
        <w:pStyle w:val="Texto"/>
      </w:pPr>
    </w:p>
    <w:p w:rsidR="00303CEF" w:rsidRDefault="00303CEF" w:rsidP="004904B1">
      <w:pPr>
        <w:pStyle w:val="Texto"/>
      </w:pPr>
      <w:r w:rsidRPr="00ED7426">
        <w:t>Y a reglón de esto, usted</w:t>
      </w:r>
      <w:r>
        <w:t>es</w:t>
      </w:r>
      <w:r w:rsidRPr="00ED7426">
        <w:t xml:space="preserve"> incorpora</w:t>
      </w:r>
      <w:r>
        <w:t>n</w:t>
      </w:r>
      <w:r w:rsidRPr="00ED7426">
        <w:t xml:space="preserve"> la exclusión</w:t>
      </w:r>
      <w:r>
        <w:t>. En el mismo artículo t</w:t>
      </w:r>
      <w:r w:rsidRPr="00ED7426">
        <w:t xml:space="preserve">enemos esta </w:t>
      </w:r>
      <w:r>
        <w:t xml:space="preserve">autorización </w:t>
      </w:r>
      <w:r w:rsidRPr="00ED7426">
        <w:t xml:space="preserve">y la exclusión. </w:t>
      </w:r>
      <w:r>
        <w:t>¿</w:t>
      </w:r>
      <w:r w:rsidRPr="00ED7426">
        <w:t>Esto es garantía jurídica</w:t>
      </w:r>
      <w:r>
        <w:t>?</w:t>
      </w:r>
      <w:r w:rsidRPr="00ED7426">
        <w:t xml:space="preserve"> Seguramente usted cree que esto es garantía jurídica. Esto es una i</w:t>
      </w:r>
      <w:r>
        <w:t xml:space="preserve">ndefensión para el propietario de </w:t>
      </w:r>
      <w:r w:rsidRPr="00ED7426">
        <w:t>una vivienda en el</w:t>
      </w:r>
      <w:r>
        <w:t xml:space="preserve"> ámbito rural</w:t>
      </w:r>
      <w:r w:rsidRPr="00ED7426">
        <w:t>. Y es aquí donde esta proposición quiere in</w:t>
      </w:r>
      <w:r>
        <w:t>cluir un párrafo, como le decía, que dice: "</w:t>
      </w:r>
      <w:r w:rsidRPr="00ED7426">
        <w:t xml:space="preserve">la oferta de servicios turísticos de alojamiento en la modalidad de viviendas para </w:t>
      </w:r>
      <w:r>
        <w:t xml:space="preserve">uso turístico queda excluida, excluida por ley, </w:t>
      </w:r>
      <w:r w:rsidRPr="00ED7426">
        <w:t>en los caseríos integrados en una</w:t>
      </w:r>
      <w:r>
        <w:t xml:space="preserve"> explotación agraria o ganadera,</w:t>
      </w:r>
      <w:r w:rsidRPr="00ED7426">
        <w:t xml:space="preserve"> así como </w:t>
      </w:r>
      <w:r>
        <w:t xml:space="preserve">en </w:t>
      </w:r>
      <w:r w:rsidRPr="00ED7426">
        <w:t xml:space="preserve">los edificios de </w:t>
      </w:r>
      <w:r>
        <w:t xml:space="preserve">arquitectura </w:t>
      </w:r>
      <w:r w:rsidRPr="00ED7426">
        <w:t>tradicional caracterís</w:t>
      </w:r>
      <w:r>
        <w:t xml:space="preserve">tica de la zona </w:t>
      </w:r>
      <w:r w:rsidRPr="00ED7426">
        <w:t>que se en</w:t>
      </w:r>
      <w:r>
        <w:t>cuentren ubicados en municipios o</w:t>
      </w:r>
      <w:r w:rsidRPr="00ED7426">
        <w:t xml:space="preserve"> entidades de población de carácter</w:t>
      </w:r>
      <w:r>
        <w:t xml:space="preserve"> rural</w:t>
      </w:r>
      <w:r w:rsidRPr="00ED7426">
        <w:t>. Igualmente, la oferta de servicios turísticos de alojamient</w:t>
      </w:r>
      <w:r>
        <w:t>o en dicha modalidad queda…</w:t>
      </w:r>
    </w:p>
    <w:p w:rsidR="00303CEF" w:rsidRDefault="00303CEF" w:rsidP="004904B1">
      <w:pPr>
        <w:pStyle w:val="Texto"/>
      </w:pPr>
    </w:p>
    <w:p w:rsidR="00303CEF" w:rsidRDefault="00303CEF" w:rsidP="004904B1">
      <w:pPr>
        <w:pStyle w:val="Texto"/>
      </w:pPr>
      <w:r>
        <w:t xml:space="preserve">(3. </w:t>
      </w:r>
      <w:proofErr w:type="spellStart"/>
      <w:proofErr w:type="gramStart"/>
      <w:r>
        <w:t>zintaren</w:t>
      </w:r>
      <w:proofErr w:type="spellEnd"/>
      <w:proofErr w:type="gramEnd"/>
      <w:r>
        <w:t xml:space="preserve"> </w:t>
      </w:r>
      <w:proofErr w:type="spellStart"/>
      <w:r>
        <w:t>amaiera</w:t>
      </w:r>
      <w:proofErr w:type="spellEnd"/>
      <w:r>
        <w:t>)</w:t>
      </w:r>
    </w:p>
    <w:p w:rsidR="00303CEF" w:rsidRDefault="00303CEF" w:rsidP="004904B1">
      <w:pPr>
        <w:pStyle w:val="Texto"/>
      </w:pPr>
      <w:r>
        <w:t xml:space="preserve">(4. </w:t>
      </w:r>
      <w:proofErr w:type="spellStart"/>
      <w:proofErr w:type="gramStart"/>
      <w:r>
        <w:t>zintaren</w:t>
      </w:r>
      <w:proofErr w:type="spellEnd"/>
      <w:proofErr w:type="gramEnd"/>
      <w:r>
        <w:t xml:space="preserve"> </w:t>
      </w:r>
      <w:proofErr w:type="spellStart"/>
      <w:r>
        <w:t>hasiera</w:t>
      </w:r>
      <w:proofErr w:type="spellEnd"/>
      <w:r>
        <w:t>)</w:t>
      </w:r>
    </w:p>
    <w:p w:rsidR="00303CEF" w:rsidRDefault="00303CEF" w:rsidP="004904B1">
      <w:pPr>
        <w:pStyle w:val="Texto"/>
      </w:pPr>
    </w:p>
    <w:p w:rsidR="00303CEF" w:rsidRDefault="00303CEF" w:rsidP="004904B1">
      <w:pPr>
        <w:pStyle w:val="Texto"/>
      </w:pPr>
      <w:r>
        <w:lastRenderedPageBreak/>
        <w:t>…q</w:t>
      </w:r>
      <w:r w:rsidRPr="00CA72AE">
        <w:t>ue se en</w:t>
      </w:r>
      <w:r>
        <w:t>cuentren ubicados en municipios o</w:t>
      </w:r>
      <w:r w:rsidRPr="00CA72AE">
        <w:t xml:space="preserve"> entidades de </w:t>
      </w:r>
      <w:r>
        <w:t>población de carácter rural. Igualmente</w:t>
      </w:r>
      <w:r w:rsidRPr="00CA72AE">
        <w:t xml:space="preserve"> la oferta de servicios turísticos de alojamiento en dicha modalidad queda excluida en las viviendas radicadas en núcleos rurales o en suelo no urba</w:t>
      </w:r>
      <w:r>
        <w:t xml:space="preserve">nizable en los mismos términos, en articula 54 lo hacen para </w:t>
      </w:r>
      <w:r w:rsidRPr="00CA72AE">
        <w:t>el alojamiento en habitaciones de viviendas particulares para uso turístico</w:t>
      </w:r>
      <w:r>
        <w:t>.</w:t>
      </w:r>
    </w:p>
    <w:p w:rsidR="00303CEF" w:rsidRDefault="00303CEF" w:rsidP="004904B1">
      <w:pPr>
        <w:pStyle w:val="Texto"/>
      </w:pPr>
    </w:p>
    <w:p w:rsidR="00303CEF" w:rsidRDefault="00303CEF" w:rsidP="004904B1">
      <w:pPr>
        <w:pStyle w:val="Texto"/>
      </w:pPr>
      <w:r>
        <w:t>E</w:t>
      </w:r>
      <w:r w:rsidRPr="00CA72AE">
        <w:t>n ningún</w:t>
      </w:r>
      <w:r>
        <w:t xml:space="preserve"> lugar de la proposición de ley</w:t>
      </w:r>
      <w:r w:rsidRPr="00CA72AE">
        <w:t xml:space="preserve"> ni en la ley que pretenden modi</w:t>
      </w:r>
      <w:r>
        <w:t>ficar se contempla definición o</w:t>
      </w:r>
      <w:r w:rsidRPr="00CA72AE">
        <w:t xml:space="preserve"> concepto legal a efecto de estas disposiciones, de lo que se entiende por núcleo rural, arquitectura tradicional</w:t>
      </w:r>
      <w:r>
        <w:t xml:space="preserve"> característica </w:t>
      </w:r>
      <w:r w:rsidRPr="00CA72AE">
        <w:t xml:space="preserve">de la zona. </w:t>
      </w:r>
    </w:p>
    <w:p w:rsidR="00303CEF" w:rsidRDefault="00303CEF" w:rsidP="004904B1">
      <w:pPr>
        <w:pStyle w:val="Texto"/>
      </w:pPr>
    </w:p>
    <w:p w:rsidR="00303CEF" w:rsidRDefault="00303CEF" w:rsidP="004904B1">
      <w:pPr>
        <w:pStyle w:val="Texto"/>
      </w:pPr>
      <w:r>
        <w:t>¿De qué zona hablamos?</w:t>
      </w:r>
      <w:r w:rsidRPr="00CA72AE">
        <w:t xml:space="preserve"> </w:t>
      </w:r>
      <w:r>
        <w:t>¿</w:t>
      </w:r>
      <w:r w:rsidRPr="00CA72AE">
        <w:t xml:space="preserve">Hablamos del </w:t>
      </w:r>
      <w:proofErr w:type="spellStart"/>
      <w:r w:rsidRPr="00CA72AE">
        <w:t>Goierri</w:t>
      </w:r>
      <w:proofErr w:type="spellEnd"/>
      <w:r w:rsidRPr="00CA72AE">
        <w:t>, hablamos</w:t>
      </w:r>
      <w:r>
        <w:t xml:space="preserve"> de la Llanada, hablamos de la M</w:t>
      </w:r>
      <w:r w:rsidRPr="00CA72AE">
        <w:t>ontaña, hablamos de Rioja Alavesa, de C</w:t>
      </w:r>
      <w:r>
        <w:t>arranza?</w:t>
      </w:r>
      <w:r w:rsidRPr="00CA72AE">
        <w:t xml:space="preserve"> Cada una tiene su arquitectu</w:t>
      </w:r>
      <w:r>
        <w:t>ra tradicional, muy diferenciada</w:t>
      </w:r>
      <w:r w:rsidRPr="00CA72AE">
        <w:t xml:space="preserve"> además</w:t>
      </w:r>
      <w:r>
        <w:t>.</w:t>
      </w:r>
      <w:r w:rsidRPr="00CA72AE">
        <w:t xml:space="preserve"> </w:t>
      </w:r>
      <w:r>
        <w:t>¿De qué</w:t>
      </w:r>
      <w:r w:rsidRPr="00CA72AE">
        <w:t xml:space="preserve"> hablan en esta definición</w:t>
      </w:r>
      <w:r>
        <w:t xml:space="preserve"> o indefinición de ese artículo?</w:t>
      </w:r>
    </w:p>
    <w:p w:rsidR="00303CEF" w:rsidRDefault="00303CEF" w:rsidP="004904B1">
      <w:pPr>
        <w:pStyle w:val="Texto"/>
      </w:pPr>
    </w:p>
    <w:p w:rsidR="00303CEF" w:rsidRDefault="00303CEF" w:rsidP="004904B1">
      <w:pPr>
        <w:pStyle w:val="Texto"/>
      </w:pPr>
      <w:r w:rsidRPr="00CA72AE">
        <w:t>Y ya para nota</w:t>
      </w:r>
      <w:r>
        <w:t>.</w:t>
      </w:r>
      <w:r w:rsidRPr="00CA72AE">
        <w:t xml:space="preserve"> </w:t>
      </w:r>
      <w:r>
        <w:t>¿Qué es un municipio</w:t>
      </w:r>
      <w:r w:rsidRPr="00CA72AE">
        <w:t xml:space="preserve"> o entidad de población de carácter rural</w:t>
      </w:r>
      <w:r>
        <w:t>?</w:t>
      </w:r>
      <w:r w:rsidRPr="00CA72AE">
        <w:t xml:space="preserve"> </w:t>
      </w:r>
      <w:r>
        <w:t>No e</w:t>
      </w:r>
      <w:r w:rsidRPr="00CA72AE">
        <w:t>l municipio, la població</w:t>
      </w:r>
      <w:r>
        <w:t>n de carácter rural.</w:t>
      </w:r>
      <w:r w:rsidRPr="00CA72AE">
        <w:t xml:space="preserve"> </w:t>
      </w:r>
      <w:r>
        <w:t>¿C</w:t>
      </w:r>
      <w:r w:rsidRPr="00CA72AE">
        <w:t>uáles son, según los proponentes, las notas que caracteriza</w:t>
      </w:r>
      <w:r>
        <w:t>n o definen</w:t>
      </w:r>
      <w:r w:rsidRPr="00CA72AE">
        <w:t xml:space="preserve"> </w:t>
      </w:r>
      <w:r>
        <w:t>a una población? Como le decía, no al municipio o</w:t>
      </w:r>
      <w:r w:rsidRPr="00CA72AE">
        <w:t xml:space="preserve"> a la entidad de carácter rural. </w:t>
      </w:r>
      <w:r>
        <w:t>¿</w:t>
      </w:r>
      <w:r w:rsidRPr="00CA72AE">
        <w:t>Es</w:t>
      </w:r>
      <w:r>
        <w:t xml:space="preserve"> el</w:t>
      </w:r>
      <w:r w:rsidRPr="00CA72AE">
        <w:t xml:space="preserve"> </w:t>
      </w:r>
      <w:r>
        <w:t xml:space="preserve">ceño fruncido, es la </w:t>
      </w:r>
      <w:proofErr w:type="spellStart"/>
      <w:r>
        <w:t>txapela</w:t>
      </w:r>
      <w:proofErr w:type="spellEnd"/>
      <w:r>
        <w:t xml:space="preserve"> tres roscas, es la mantilla, el delantal, que jueguen</w:t>
      </w:r>
      <w:r w:rsidRPr="00CA72AE">
        <w:t xml:space="preserve"> al mus, que sean lanzadores de </w:t>
      </w:r>
      <w:r>
        <w:t>boñiga? ¿C</w:t>
      </w:r>
      <w:r w:rsidRPr="00CA72AE">
        <w:t>uál es el</w:t>
      </w:r>
      <w:r>
        <w:t xml:space="preserve"> carácter rural de la población?</w:t>
      </w:r>
      <w:r w:rsidRPr="00CA72AE">
        <w:t xml:space="preserve"> Me lo pueden definir</w:t>
      </w:r>
      <w:r>
        <w:t>.</w:t>
      </w:r>
      <w:r w:rsidRPr="00CA72AE">
        <w:t xml:space="preserve"> </w:t>
      </w:r>
      <w:r>
        <w:t>¿Cómo es el poblador con cará</w:t>
      </w:r>
      <w:r w:rsidRPr="00CA72AE">
        <w:t xml:space="preserve">cter </w:t>
      </w:r>
      <w:r>
        <w:t>rural?</w:t>
      </w:r>
    </w:p>
    <w:p w:rsidR="00303CEF" w:rsidRDefault="00303CEF" w:rsidP="004904B1">
      <w:pPr>
        <w:pStyle w:val="Texto"/>
      </w:pPr>
    </w:p>
    <w:p w:rsidR="00303CEF" w:rsidRDefault="00303CEF" w:rsidP="004904B1">
      <w:pPr>
        <w:pStyle w:val="Texto"/>
      </w:pPr>
      <w:r>
        <w:t>¿</w:t>
      </w:r>
      <w:r w:rsidRPr="00CA72AE">
        <w:t xml:space="preserve">La población que vive en los 64 núcleos </w:t>
      </w:r>
      <w:r>
        <w:t xml:space="preserve">que </w:t>
      </w:r>
      <w:r w:rsidRPr="00CA72AE">
        <w:t>integra</w:t>
      </w:r>
      <w:r>
        <w:t>n</w:t>
      </w:r>
      <w:r w:rsidRPr="00CA72AE">
        <w:t xml:space="preserve"> y se ubican</w:t>
      </w:r>
      <w:r>
        <w:t xml:space="preserve"> en el término municipal del Ayuntamiento de</w:t>
      </w:r>
      <w:r w:rsidRPr="00CA72AE">
        <w:t xml:space="preserve"> Vitoria </w:t>
      </w:r>
      <w:proofErr w:type="gramStart"/>
      <w:r w:rsidRPr="00CA72AE">
        <w:t>tienen</w:t>
      </w:r>
      <w:proofErr w:type="gramEnd"/>
      <w:r w:rsidRPr="00CA72AE">
        <w:t xml:space="preserve"> carácter</w:t>
      </w:r>
      <w:r>
        <w:t xml:space="preserve"> rural o</w:t>
      </w:r>
      <w:r w:rsidRPr="00CA72AE">
        <w:t xml:space="preserve"> urbano</w:t>
      </w:r>
      <w:r>
        <w:t>? Y</w:t>
      </w:r>
      <w:r w:rsidRPr="00CA72AE">
        <w:t xml:space="preserve"> si es rural</w:t>
      </w:r>
      <w:r>
        <w:t>, ¿tienen menor,</w:t>
      </w:r>
      <w:r w:rsidRPr="00CA72AE">
        <w:t xml:space="preserve"> igual o mayor grado que la población </w:t>
      </w:r>
      <w:r>
        <w:t>de los municipios de la Montaña?</w:t>
      </w:r>
      <w:r w:rsidRPr="00CA72AE">
        <w:t xml:space="preserve"> </w:t>
      </w:r>
      <w:r>
        <w:t>¿</w:t>
      </w:r>
      <w:r w:rsidRPr="00CA72AE">
        <w:t>Cuál es el grado de ruralidad</w:t>
      </w:r>
      <w:r>
        <w:t>?</w:t>
      </w:r>
      <w:r w:rsidRPr="00CA72AE">
        <w:t xml:space="preserve"> </w:t>
      </w:r>
      <w:r>
        <w:t>¿Dónde lo definen?</w:t>
      </w:r>
    </w:p>
    <w:p w:rsidR="00303CEF" w:rsidRDefault="00303CEF" w:rsidP="004904B1">
      <w:pPr>
        <w:pStyle w:val="Texto"/>
      </w:pPr>
    </w:p>
    <w:p w:rsidR="00303CEF" w:rsidRDefault="00303CEF" w:rsidP="004904B1">
      <w:pPr>
        <w:pStyle w:val="Texto"/>
      </w:pPr>
      <w:r>
        <w:t xml:space="preserve">Oiga, y los que somos mixtos, </w:t>
      </w:r>
      <w:r w:rsidRPr="00CA72AE">
        <w:t>que vivimos en el</w:t>
      </w:r>
      <w:r>
        <w:t xml:space="preserve"> urbano y en el rural, ¿qué grado de ruralidad tenemos?</w:t>
      </w:r>
      <w:r w:rsidRPr="00CA72AE">
        <w:t xml:space="preserve"> </w:t>
      </w:r>
      <w:r>
        <w:t>¿Có</w:t>
      </w:r>
      <w:r w:rsidRPr="00CA72AE">
        <w:t>mo nos lo define</w:t>
      </w:r>
      <w:r>
        <w:t>n?</w:t>
      </w:r>
    </w:p>
    <w:p w:rsidR="00303CEF" w:rsidRDefault="00303CEF" w:rsidP="004904B1">
      <w:pPr>
        <w:pStyle w:val="Texto"/>
      </w:pPr>
    </w:p>
    <w:p w:rsidR="00303CEF" w:rsidRDefault="00303CEF" w:rsidP="004904B1">
      <w:pPr>
        <w:pStyle w:val="Texto"/>
      </w:pPr>
      <w:r>
        <w:t>L</w:t>
      </w:r>
      <w:r w:rsidRPr="00CA72AE">
        <w:t>a proposición de ley maneja como conceptos equivalentes</w:t>
      </w:r>
      <w:r>
        <w:t>, que tampoco definen,</w:t>
      </w:r>
      <w:r w:rsidRPr="00CA72AE">
        <w:t xml:space="preserve"> </w:t>
      </w:r>
      <w:r>
        <w:t>té</w:t>
      </w:r>
      <w:r w:rsidRPr="00CA72AE">
        <w:t xml:space="preserve">rminos como </w:t>
      </w:r>
      <w:r>
        <w:t>"</w:t>
      </w:r>
      <w:r w:rsidRPr="00CA72AE">
        <w:t>ámbito rural</w:t>
      </w:r>
      <w:r>
        <w:t>"</w:t>
      </w:r>
      <w:r w:rsidRPr="00CA72AE">
        <w:t xml:space="preserve">, </w:t>
      </w:r>
      <w:r>
        <w:t>"</w:t>
      </w:r>
      <w:r w:rsidRPr="00CA72AE">
        <w:t>medio rural</w:t>
      </w:r>
      <w:r>
        <w:t>"</w:t>
      </w:r>
      <w:r w:rsidRPr="00CA72AE">
        <w:t xml:space="preserve">, </w:t>
      </w:r>
      <w:r>
        <w:t>"</w:t>
      </w:r>
      <w:r w:rsidRPr="00CA72AE">
        <w:t>territorio rural</w:t>
      </w:r>
      <w:r>
        <w:t>"</w:t>
      </w:r>
      <w:r w:rsidRPr="00CA72AE">
        <w:t xml:space="preserve">, </w:t>
      </w:r>
      <w:r>
        <w:t>"área rural", "</w:t>
      </w:r>
      <w:r w:rsidRPr="00CA72AE">
        <w:t>núcleo rural</w:t>
      </w:r>
      <w:r>
        <w:t xml:space="preserve">" y hasta, </w:t>
      </w:r>
      <w:r w:rsidRPr="00CA72AE">
        <w:t xml:space="preserve">como les he dicho, </w:t>
      </w:r>
      <w:r>
        <w:t>"</w:t>
      </w:r>
      <w:r w:rsidRPr="00CA72AE">
        <w:t>el carácter rural</w:t>
      </w:r>
      <w:r>
        <w:t>".</w:t>
      </w:r>
    </w:p>
    <w:p w:rsidR="00303CEF" w:rsidRDefault="00303CEF" w:rsidP="004904B1">
      <w:pPr>
        <w:pStyle w:val="Texto"/>
      </w:pPr>
    </w:p>
    <w:p w:rsidR="00303CEF" w:rsidRDefault="00303CEF" w:rsidP="004904B1">
      <w:pPr>
        <w:pStyle w:val="Texto"/>
      </w:pPr>
      <w:r>
        <w:t>E</w:t>
      </w:r>
      <w:r w:rsidRPr="00CA72AE">
        <w:t>l redactor dem</w:t>
      </w:r>
      <w:r>
        <w:t>uestra un celo especial a lo rural. De tal modo que quiere acapararlo</w:t>
      </w:r>
      <w:r w:rsidRPr="00CA72AE">
        <w:t xml:space="preserve"> todo.</w:t>
      </w:r>
      <w:r w:rsidR="004904B1">
        <w:t xml:space="preserve"> </w:t>
      </w:r>
      <w:r w:rsidRPr="00CA72AE">
        <w:t>Hasta el carácter</w:t>
      </w:r>
      <w:r>
        <w:t>, oiga</w:t>
      </w:r>
      <w:r w:rsidRPr="00CA72AE">
        <w:t>. No le interes</w:t>
      </w:r>
      <w:r>
        <w:t>a definir, le interesa acaparar. P</w:t>
      </w:r>
      <w:r w:rsidRPr="00CA72AE">
        <w:t>orque siente que le pertenece</w:t>
      </w:r>
      <w:r>
        <w:t>. Y</w:t>
      </w:r>
      <w:r w:rsidRPr="00CA72AE">
        <w:t xml:space="preserve"> ahí es donde ustedes incide</w:t>
      </w:r>
      <w:r>
        <w:t>n,</w:t>
      </w:r>
      <w:r w:rsidRPr="00CA72AE">
        <w:t xml:space="preserve"> lo que </w:t>
      </w:r>
      <w:r>
        <w:t>es suyo. U</w:t>
      </w:r>
      <w:r w:rsidRPr="00CA72AE">
        <w:t>sted</w:t>
      </w:r>
      <w:r>
        <w:t xml:space="preserve">es definen, ustedes </w:t>
      </w:r>
      <w:r w:rsidRPr="00CA72AE">
        <w:t>inc</w:t>
      </w:r>
      <w:r>
        <w:t>luyen,</w:t>
      </w:r>
      <w:r w:rsidRPr="00CA72AE">
        <w:t xml:space="preserve"> excluyen</w:t>
      </w:r>
      <w:r>
        <w:t>,</w:t>
      </w:r>
      <w:r w:rsidRPr="00CA72AE">
        <w:t xml:space="preserve"> ustedes hacen registros</w:t>
      </w:r>
      <w:r>
        <w:t>, el</w:t>
      </w:r>
      <w:r w:rsidRPr="00CA72AE">
        <w:t xml:space="preserve"> que habla</w:t>
      </w:r>
      <w:r>
        <w:t xml:space="preserve"> euskera, </w:t>
      </w:r>
      <w:r w:rsidRPr="00CA72AE">
        <w:t>el que no habla euskera</w:t>
      </w:r>
      <w:r>
        <w:t>,</w:t>
      </w:r>
      <w:r w:rsidRPr="00CA72AE">
        <w:t xml:space="preserve"> a qué hora tenemos que cerrar </w:t>
      </w:r>
      <w:r>
        <w:t xml:space="preserve">la sociedad, el </w:t>
      </w:r>
      <w:proofErr w:type="spellStart"/>
      <w:r>
        <w:t>txoko</w:t>
      </w:r>
      <w:proofErr w:type="spellEnd"/>
      <w:r>
        <w:t>,</w:t>
      </w:r>
      <w:r w:rsidRPr="00CA72AE">
        <w:t xml:space="preserve"> </w:t>
      </w:r>
      <w:r>
        <w:t>n</w:t>
      </w:r>
      <w:r w:rsidRPr="00CA72AE">
        <w:t>o se puede</w:t>
      </w:r>
      <w:r>
        <w:t>n</w:t>
      </w:r>
      <w:r w:rsidRPr="00CA72AE">
        <w:t xml:space="preserve"> hacer espectáculos en los centros, es prohibir</w:t>
      </w:r>
      <w:r>
        <w:t>,</w:t>
      </w:r>
      <w:r w:rsidRPr="00CA72AE">
        <w:t xml:space="preserve"> es excluir</w:t>
      </w:r>
      <w:r>
        <w:t>,</w:t>
      </w:r>
      <w:r w:rsidRPr="00CA72AE">
        <w:t xml:space="preserve"> es hace su registro, es hacer su modelo de sociedad</w:t>
      </w:r>
      <w:r>
        <w:t>. Y</w:t>
      </w:r>
      <w:r w:rsidRPr="00CA72AE">
        <w:t xml:space="preserve"> nosotros nos rebelamos</w:t>
      </w:r>
      <w:r>
        <w:t xml:space="preserve"> ante esto.</w:t>
      </w:r>
    </w:p>
    <w:p w:rsidR="00303CEF" w:rsidRDefault="00303CEF" w:rsidP="004904B1">
      <w:pPr>
        <w:pStyle w:val="Texto"/>
      </w:pPr>
    </w:p>
    <w:p w:rsidR="00303CEF" w:rsidRDefault="00303CEF" w:rsidP="004904B1">
      <w:pPr>
        <w:pStyle w:val="Texto"/>
      </w:pPr>
      <w:r w:rsidRPr="00CA72AE">
        <w:t>La Ley</w:t>
      </w:r>
      <w:r>
        <w:t>,</w:t>
      </w:r>
      <w:r w:rsidRPr="00CA72AE">
        <w:t xml:space="preserve"> de 28 d</w:t>
      </w:r>
      <w:r>
        <w:t>e julio, de Turismo contempló y reguló</w:t>
      </w:r>
      <w:r w:rsidRPr="00CA72AE">
        <w:t xml:space="preserve"> por vez primera el alojamiento</w:t>
      </w:r>
      <w:r>
        <w:t>,</w:t>
      </w:r>
      <w:r w:rsidRPr="00CA72AE">
        <w:t xml:space="preserve"> tanto en vivienda d</w:t>
      </w:r>
      <w:r>
        <w:t>e uso turístico como en</w:t>
      </w:r>
      <w:r w:rsidRPr="00CA72AE">
        <w:t xml:space="preserve"> habitaciones de vi</w:t>
      </w:r>
      <w:r>
        <w:t>viendas</w:t>
      </w:r>
      <w:r w:rsidRPr="00CA72AE">
        <w:t xml:space="preserve"> particulares de o para uso tu</w:t>
      </w:r>
      <w:r>
        <w:t>rístico. Y tal como se expresa en la Exposición de M</w:t>
      </w:r>
      <w:r w:rsidRPr="00CA72AE">
        <w:t>otivos, son nuevas formas de alojamiento que por su innegable natural</w:t>
      </w:r>
      <w:r>
        <w:t xml:space="preserve">eza de alojamiento </w:t>
      </w:r>
      <w:r w:rsidRPr="00CA72AE">
        <w:t>turístico hace indispensable incluirlas en la ley.</w:t>
      </w:r>
    </w:p>
    <w:p w:rsidR="00303CEF" w:rsidRDefault="00303CEF" w:rsidP="004904B1">
      <w:pPr>
        <w:pStyle w:val="Texto"/>
      </w:pPr>
    </w:p>
    <w:p w:rsidR="00303CEF" w:rsidRDefault="00303CEF" w:rsidP="004904B1">
      <w:pPr>
        <w:pStyle w:val="Texto"/>
      </w:pPr>
      <w:r w:rsidRPr="00CA72AE">
        <w:t>La vigente Ley no incluye estas nuevas formas de</w:t>
      </w:r>
      <w:r>
        <w:t xml:space="preserve"> alojamiento </w:t>
      </w:r>
      <w:r w:rsidRPr="00CA72AE">
        <w:t>en la categoría de e</w:t>
      </w:r>
      <w:r>
        <w:t>stablecimientos de alojamientos, es decir, no l</w:t>
      </w:r>
      <w:r w:rsidRPr="00CA72AE">
        <w:t>os incluye en establecimientos de alojamiento, como son los hoteles, los apar</w:t>
      </w:r>
      <w:r>
        <w:t>tamentos turísticos, los camping, los agroturismos,</w:t>
      </w:r>
      <w:r w:rsidRPr="00CA72AE">
        <w:t xml:space="preserve"> las </w:t>
      </w:r>
      <w:r>
        <w:t>casas rurales, que constituyen un</w:t>
      </w:r>
      <w:r w:rsidRPr="00CA72AE">
        <w:t>a categoría dif</w:t>
      </w:r>
      <w:r>
        <w:t>erente</w:t>
      </w:r>
      <w:r w:rsidRPr="00CA72AE">
        <w:t xml:space="preserve"> y supone</w:t>
      </w:r>
      <w:r>
        <w:t xml:space="preserve">n el ejercicio de </w:t>
      </w:r>
      <w:r w:rsidRPr="00CA72AE">
        <w:t>una actividad empresarial</w:t>
      </w:r>
      <w:r>
        <w:t>,</w:t>
      </w:r>
      <w:r w:rsidRPr="00CA72AE">
        <w:t xml:space="preserve"> cuyo régimen de tributación en el</w:t>
      </w:r>
      <w:r>
        <w:t xml:space="preserve"> IRPF es el de actividad económica</w:t>
      </w:r>
      <w:r w:rsidRPr="00CA72AE">
        <w:t xml:space="preserve"> empresarial o profesional</w:t>
      </w:r>
      <w:r>
        <w:t>. E</w:t>
      </w:r>
      <w:r w:rsidRPr="00CA72AE">
        <w:t xml:space="preserve">n el régimen de </w:t>
      </w:r>
      <w:r>
        <w:t xml:space="preserve">estimación que proceda lo harán. </w:t>
      </w:r>
    </w:p>
    <w:p w:rsidR="00303CEF" w:rsidRDefault="00303CEF" w:rsidP="004904B1">
      <w:pPr>
        <w:pStyle w:val="Texto"/>
      </w:pPr>
    </w:p>
    <w:p w:rsidR="00303CEF" w:rsidRDefault="00303CEF" w:rsidP="004904B1">
      <w:pPr>
        <w:pStyle w:val="Texto"/>
      </w:pPr>
      <w:r>
        <w:t>P</w:t>
      </w:r>
      <w:r w:rsidRPr="00CA72AE">
        <w:t>ero la prestac</w:t>
      </w:r>
      <w:r>
        <w:t>ión del servicio de alojamiento</w:t>
      </w:r>
      <w:r w:rsidRPr="00CA72AE">
        <w:t xml:space="preserve"> de una viviend</w:t>
      </w:r>
      <w:r>
        <w:t>a de uso turístico, es decir, el</w:t>
      </w:r>
      <w:r w:rsidRPr="00CA72AE">
        <w:t xml:space="preserve"> simple arrendamiento temporal por días, semanas o meses</w:t>
      </w:r>
      <w:r>
        <w:t>,</w:t>
      </w:r>
      <w:r w:rsidRPr="00CA72AE">
        <w:t xml:space="preserve"> por motivos turístico</w:t>
      </w:r>
      <w:r>
        <w:t>s o</w:t>
      </w:r>
      <w:r w:rsidRPr="00CA72AE">
        <w:t xml:space="preserve"> </w:t>
      </w:r>
      <w:r>
        <w:t xml:space="preserve">vacacionales, </w:t>
      </w:r>
      <w:r w:rsidRPr="00CA72AE">
        <w:t xml:space="preserve">siendo </w:t>
      </w:r>
      <w:r>
        <w:t xml:space="preserve">cedida </w:t>
      </w:r>
      <w:r w:rsidRPr="00CA72AE">
        <w:t xml:space="preserve">directamente por el propietario a cambio de una contraprestación económica en condiciones </w:t>
      </w:r>
      <w:r w:rsidRPr="00CA72AE">
        <w:lastRenderedPageBreak/>
        <w:t>de inmediata disponibilidad, a diferencia, como le decía, de los establecimientos de alojamiento</w:t>
      </w:r>
      <w:r>
        <w:t>,</w:t>
      </w:r>
      <w:r w:rsidRPr="00CA72AE">
        <w:t xml:space="preserve"> </w:t>
      </w:r>
      <w:r>
        <w:t>no constituye esta actividad,</w:t>
      </w:r>
      <w:r w:rsidRPr="00CA72AE">
        <w:t xml:space="preserve"> no es una actividad profesional o empresarial, sino particular de su propietario y su régimen de tributación en el IRPF es el de rendimientos del capital inmobiliario. Por lo tanto, no lo mezclen todo</w:t>
      </w:r>
      <w:r>
        <w:t>. S</w:t>
      </w:r>
      <w:r w:rsidRPr="00CA72AE">
        <w:t xml:space="preserve">on aspectos totalmente diferenciados. </w:t>
      </w:r>
    </w:p>
    <w:p w:rsidR="00303CEF" w:rsidRDefault="00303CEF" w:rsidP="004904B1">
      <w:pPr>
        <w:pStyle w:val="Texto"/>
      </w:pPr>
    </w:p>
    <w:p w:rsidR="00303CEF" w:rsidRDefault="00303CEF" w:rsidP="004904B1">
      <w:pPr>
        <w:pStyle w:val="Texto"/>
      </w:pPr>
      <w:r w:rsidRPr="00CA72AE">
        <w:t>Hay que decir que este asunto ya tuvo su debate a la</w:t>
      </w:r>
      <w:r>
        <w:t xml:space="preserve"> hora de aprobar el Decreto 10/</w:t>
      </w:r>
      <w:r w:rsidRPr="00CA72AE">
        <w:t xml:space="preserve">2018, </w:t>
      </w:r>
      <w:r>
        <w:t xml:space="preserve">al que se hacía referencia </w:t>
      </w:r>
      <w:r w:rsidRPr="00CA72AE">
        <w:t>la ponente</w:t>
      </w:r>
      <w:r>
        <w:t>. E</w:t>
      </w:r>
      <w:r w:rsidRPr="00CA72AE">
        <w:t>n el trámite</w:t>
      </w:r>
      <w:r>
        <w:t xml:space="preserve"> de redacción </w:t>
      </w:r>
      <w:r w:rsidRPr="00CA72AE">
        <w:t>y aprobación del</w:t>
      </w:r>
      <w:r>
        <w:t xml:space="preserve"> decreto ya se intentó</w:t>
      </w:r>
      <w:r w:rsidRPr="00CA72AE">
        <w:t xml:space="preserve"> establecer las barreras</w:t>
      </w:r>
      <w:r>
        <w:t>,</w:t>
      </w:r>
      <w:r w:rsidRPr="00CA72AE">
        <w:t xml:space="preserve"> y</w:t>
      </w:r>
      <w:r>
        <w:t>a</w:t>
      </w:r>
      <w:r w:rsidRPr="00CA72AE">
        <w:t xml:space="preserve"> se intentó excluir con el mismo texto que ponen ustedes en esos dos artículos para este tipo de alojamientos no profesionales</w:t>
      </w:r>
      <w:r>
        <w:t>,</w:t>
      </w:r>
      <w:r w:rsidRPr="00CA72AE">
        <w:t xml:space="preserve"> para</w:t>
      </w:r>
      <w:r>
        <w:t xml:space="preserve"> las viviendas de uso turístico y para las habitaciones de viviendas particulares para uso turístico,</w:t>
      </w:r>
      <w:r w:rsidR="004904B1">
        <w:t xml:space="preserve"> </w:t>
      </w:r>
      <w:r w:rsidRPr="00CA72AE">
        <w:t>mediante un</w:t>
      </w:r>
      <w:r>
        <w:t>a disposición adicional que pret</w:t>
      </w:r>
      <w:r w:rsidRPr="00CA72AE">
        <w:t>e</w:t>
      </w:r>
      <w:r>
        <w:t>n</w:t>
      </w:r>
      <w:r w:rsidRPr="00CA72AE">
        <w:t>día prohibir estas</w:t>
      </w:r>
      <w:r>
        <w:t xml:space="preserve"> actividades.</w:t>
      </w:r>
      <w:r w:rsidRPr="00CA72AE">
        <w:t xml:space="preserve"> </w:t>
      </w:r>
    </w:p>
    <w:p w:rsidR="00303CEF" w:rsidRDefault="00303CEF" w:rsidP="004904B1">
      <w:pPr>
        <w:pStyle w:val="Texto"/>
      </w:pPr>
    </w:p>
    <w:p w:rsidR="00303CEF" w:rsidRDefault="00303CEF" w:rsidP="004904B1">
      <w:pPr>
        <w:pStyle w:val="Texto"/>
      </w:pPr>
      <w:r>
        <w:t>L</w:t>
      </w:r>
      <w:r w:rsidRPr="00CA72AE">
        <w:t xml:space="preserve">a Autoridad </w:t>
      </w:r>
      <w:r>
        <w:t>Vasca de la Competencia concluyó</w:t>
      </w:r>
      <w:r w:rsidRPr="00CA72AE">
        <w:t xml:space="preserve"> que debía eliminarse dicha restricc</w:t>
      </w:r>
      <w:r>
        <w:t>ión no necesaria ni proporcional</w:t>
      </w:r>
      <w:r w:rsidRPr="00CA72AE">
        <w:t xml:space="preserve"> modificando el decreto en cuestión, suprimiendo la disposición afectada o bien, </w:t>
      </w:r>
      <w:r>
        <w:t>como les decía, modificando el Decreto 199/</w:t>
      </w:r>
      <w:r w:rsidRPr="00CA72AE">
        <w:t>2013, incluyendo estos modelos de viviendas para uso</w:t>
      </w:r>
      <w:r>
        <w:t xml:space="preserve"> turístico </w:t>
      </w:r>
      <w:r w:rsidRPr="00CA72AE">
        <w:t>y el alojam</w:t>
      </w:r>
      <w:r>
        <w:t xml:space="preserve">iento en habitaciones de viviendas particulares para uso turístico </w:t>
      </w:r>
      <w:r w:rsidRPr="00CA72AE">
        <w:t xml:space="preserve">como figuras </w:t>
      </w:r>
      <w:proofErr w:type="spellStart"/>
      <w:r w:rsidRPr="00CA72AE">
        <w:t>alojativas</w:t>
      </w:r>
      <w:proofErr w:type="spellEnd"/>
      <w:r w:rsidRPr="00CA72AE">
        <w:t xml:space="preserve"> en el medio</w:t>
      </w:r>
      <w:r>
        <w:t xml:space="preserve"> rural</w:t>
      </w:r>
      <w:r w:rsidRPr="00CA72AE">
        <w:t xml:space="preserve"> en igualdad de con</w:t>
      </w:r>
      <w:r>
        <w:t>diciones que las demás</w:t>
      </w:r>
      <w:r w:rsidRPr="00CA72AE">
        <w:t xml:space="preserve"> figuras </w:t>
      </w:r>
      <w:proofErr w:type="spellStart"/>
      <w:r w:rsidRPr="00CA72AE">
        <w:t>alojativas</w:t>
      </w:r>
      <w:proofErr w:type="spellEnd"/>
      <w:r>
        <w:t>.</w:t>
      </w:r>
    </w:p>
    <w:p w:rsidR="00303CEF" w:rsidRDefault="00303CEF" w:rsidP="004904B1">
      <w:pPr>
        <w:pStyle w:val="Texto"/>
      </w:pPr>
    </w:p>
    <w:p w:rsidR="00303CEF" w:rsidRDefault="00303CEF" w:rsidP="004904B1">
      <w:pPr>
        <w:pStyle w:val="Texto"/>
      </w:pPr>
      <w:r>
        <w:t>Y</w:t>
      </w:r>
      <w:r w:rsidRPr="00CA72AE">
        <w:t xml:space="preserve"> decía más la Au</w:t>
      </w:r>
      <w:r>
        <w:t>toridad Vasca de la Competencia, decía más. I</w:t>
      </w:r>
      <w:r w:rsidRPr="00CA72AE">
        <w:t>ndependientemente del pleno reconocimiento legal de las viviendas de uso turístico y habitaciones</w:t>
      </w:r>
      <w:r>
        <w:t xml:space="preserve"> de viviendas </w:t>
      </w:r>
      <w:r w:rsidRPr="00CA72AE">
        <w:t>particulares para</w:t>
      </w:r>
      <w:r>
        <w:t xml:space="preserve"> uso turístico </w:t>
      </w:r>
      <w:proofErr w:type="gramStart"/>
      <w:r w:rsidRPr="00CA72AE">
        <w:t>situada</w:t>
      </w:r>
      <w:proofErr w:type="gramEnd"/>
      <w:r>
        <w:t xml:space="preserve"> en los núcleos rurales o en zonas </w:t>
      </w:r>
      <w:r w:rsidRPr="00CA72AE">
        <w:t>clasifi</w:t>
      </w:r>
      <w:r>
        <w:t>cadas como suelo no urbanizable, c</w:t>
      </w:r>
      <w:r w:rsidRPr="00CA72AE">
        <w:t>ualquier restricción e</w:t>
      </w:r>
      <w:r>
        <w:t xml:space="preserve">n la regulación de viviendas de uso turístico </w:t>
      </w:r>
      <w:r w:rsidRPr="00CA72AE">
        <w:t>debe ser motivad</w:t>
      </w:r>
      <w:r>
        <w:t>a, proporcionada y favorecedora de la c</w:t>
      </w:r>
      <w:r w:rsidRPr="00CA72AE">
        <w:t>ompetencia.</w:t>
      </w:r>
    </w:p>
    <w:p w:rsidR="00303CEF" w:rsidRDefault="00303CEF" w:rsidP="004904B1">
      <w:pPr>
        <w:pStyle w:val="Texto"/>
      </w:pPr>
    </w:p>
    <w:p w:rsidR="00303CEF" w:rsidRDefault="00303CEF" w:rsidP="004904B1">
      <w:pPr>
        <w:pStyle w:val="Texto"/>
      </w:pPr>
      <w:r w:rsidRPr="00CA72AE">
        <w:t>Una restricción consistente sin más en la prohibición</w:t>
      </w:r>
      <w:r>
        <w:t>,</w:t>
      </w:r>
      <w:r w:rsidRPr="00CA72AE">
        <w:t xml:space="preserve"> en la exclusión por ley</w:t>
      </w:r>
      <w:r>
        <w:t>,</w:t>
      </w:r>
      <w:r w:rsidRPr="00CA72AE">
        <w:t xml:space="preserve"> del al</w:t>
      </w:r>
      <w:r>
        <w:t>ojamiento turístico en viviendas sitas en el medio rural, además</w:t>
      </w:r>
      <w:r w:rsidRPr="00CA72AE">
        <w:t xml:space="preserve"> de ser contraria a la Ley de Turismo, porque ese no es el espíritu de la Ley de Turismo, resulta del todo desproporcionada y contraria a la libre </w:t>
      </w:r>
      <w:r w:rsidRPr="00CA72AE">
        <w:lastRenderedPageBreak/>
        <w:t>competencia, puesto que priva a los titulares de dichas viviendas de la posibilidad de competir en igualdad de condiciones.</w:t>
      </w:r>
    </w:p>
    <w:p w:rsidR="00303CEF" w:rsidRDefault="00303CEF" w:rsidP="004904B1">
      <w:pPr>
        <w:pStyle w:val="Texto"/>
      </w:pPr>
    </w:p>
    <w:p w:rsidR="00303CEF" w:rsidRDefault="00303CEF" w:rsidP="004904B1">
      <w:pPr>
        <w:pStyle w:val="Texto"/>
      </w:pPr>
      <w:r w:rsidRPr="00CA72AE">
        <w:t>Fruto de este informe, el Gobierno Vasco fue cuestionado sobre la interpretación de la disposición adicional primera por la Comisión</w:t>
      </w:r>
      <w:r>
        <w:t xml:space="preserve"> Nacional de los Mercados cuando la modificaron y se quedó redactada como usted ha dicho</w:t>
      </w:r>
      <w:r w:rsidRPr="00CA72AE">
        <w:t xml:space="preserve"> refiriéndose al artículo</w:t>
      </w:r>
      <w:r>
        <w:t>.</w:t>
      </w:r>
      <w:r w:rsidRPr="00CA72AE">
        <w:t xml:space="preserve"> </w:t>
      </w:r>
      <w:r>
        <w:t>¿Y qué</w:t>
      </w:r>
      <w:r w:rsidRPr="00CA72AE">
        <w:t xml:space="preserve"> le dijo el Gobierno Vasco a</w:t>
      </w:r>
      <w:r>
        <w:t xml:space="preserve"> </w:t>
      </w:r>
      <w:r w:rsidRPr="00CA72AE">
        <w:t>l</w:t>
      </w:r>
      <w:r>
        <w:t xml:space="preserve">a Comisión Nacional de Mercados y Competencia en respuesta a la solicitud referenciada? Le dijo, y </w:t>
      </w:r>
      <w:r w:rsidRPr="00CA72AE">
        <w:t>en cumplimiento de</w:t>
      </w:r>
      <w:r>
        <w:t xml:space="preserve"> </w:t>
      </w:r>
      <w:r w:rsidRPr="00CA72AE">
        <w:t>l</w:t>
      </w:r>
      <w:r>
        <w:t>o</w:t>
      </w:r>
      <w:r w:rsidRPr="00CA72AE">
        <w:t xml:space="preserve"> dispuesto en artículo 28</w:t>
      </w:r>
      <w:r>
        <w:t>.1</w:t>
      </w:r>
      <w:r w:rsidRPr="00CA72AE">
        <w:t xml:space="preserve"> de la Ley </w:t>
      </w:r>
      <w:r>
        <w:t>3/2013, de 4 de junio, de creación de</w:t>
      </w:r>
      <w:r w:rsidRPr="00CA72AE">
        <w:t xml:space="preserve"> l</w:t>
      </w:r>
      <w:r>
        <w:t>a Comisión Nacional de Mercados,</w:t>
      </w:r>
      <w:r w:rsidRPr="00CA72AE">
        <w:t xml:space="preserve"> </w:t>
      </w:r>
      <w:r>
        <w:t>e</w:t>
      </w:r>
      <w:r w:rsidRPr="00CA72AE">
        <w:t>l Gobierno Vasco le dijo que la respuesta era afirmativa, que se podían incluir en el ámb</w:t>
      </w:r>
      <w:r>
        <w:t>ito rural, viviendas de uso turístico</w:t>
      </w:r>
      <w:r w:rsidRPr="00CA72AE">
        <w:t xml:space="preserve"> y habitaciones para</w:t>
      </w:r>
      <w:r>
        <w:t xml:space="preserve"> uso turístico de particulares. Por lo tanto…</w:t>
      </w:r>
    </w:p>
    <w:p w:rsidR="00303CEF" w:rsidRDefault="00303CEF" w:rsidP="004904B1">
      <w:pPr>
        <w:pStyle w:val="Texto"/>
      </w:pPr>
    </w:p>
    <w:p w:rsidR="00303CEF" w:rsidRPr="00A00CA0" w:rsidRDefault="00303CEF" w:rsidP="004904B1">
      <w:pPr>
        <w:pStyle w:val="Texto"/>
      </w:pPr>
      <w:r>
        <w:t xml:space="preserve">(4. </w:t>
      </w:r>
      <w:proofErr w:type="spellStart"/>
      <w:proofErr w:type="gramStart"/>
      <w:r>
        <w:t>zintaren</w:t>
      </w:r>
      <w:proofErr w:type="spellEnd"/>
      <w:proofErr w:type="gramEnd"/>
      <w:r>
        <w:t xml:space="preserve"> </w:t>
      </w:r>
      <w:proofErr w:type="spellStart"/>
      <w:r>
        <w:t>amaiera</w:t>
      </w:r>
      <w:proofErr w:type="spellEnd"/>
      <w:r>
        <w:t>)</w:t>
      </w:r>
    </w:p>
    <w:p w:rsidR="00303CEF" w:rsidRPr="009B6906" w:rsidRDefault="00303CEF" w:rsidP="004904B1">
      <w:pPr>
        <w:pStyle w:val="Texto"/>
        <w:rPr>
          <w:lang w:val="eu-ES"/>
        </w:rPr>
      </w:pPr>
      <w:r w:rsidRPr="009B6906">
        <w:rPr>
          <w:lang w:val="eu-ES"/>
        </w:rPr>
        <w:t>(5. zintaren hasiera)</w:t>
      </w:r>
    </w:p>
    <w:p w:rsidR="00303CEF" w:rsidRPr="009B6906" w:rsidRDefault="00303CEF" w:rsidP="004904B1">
      <w:pPr>
        <w:pStyle w:val="Texto"/>
        <w:rPr>
          <w:lang w:val="es-ES"/>
        </w:rPr>
      </w:pPr>
    </w:p>
    <w:p w:rsidR="00303CEF" w:rsidRDefault="00303CEF" w:rsidP="004904B1">
      <w:pPr>
        <w:pStyle w:val="Texto"/>
        <w:rPr>
          <w:lang w:val="es-ES"/>
        </w:rPr>
      </w:pPr>
      <w:r w:rsidRPr="009B6906">
        <w:rPr>
          <w:lang w:val="es-ES"/>
        </w:rPr>
        <w:t>... incluir en el ámbito rural, viviendas de uso turístico y habitaciones para uso turístico de particulares. Por lo tanto, aquí tiene una respuesta</w:t>
      </w:r>
      <w:r>
        <w:rPr>
          <w:lang w:val="es-ES"/>
        </w:rPr>
        <w:t>. Q</w:t>
      </w:r>
      <w:r w:rsidRPr="009B6906">
        <w:rPr>
          <w:lang w:val="es-ES"/>
        </w:rPr>
        <w:t>ue usted no ha hecho mención a esto. No ha hecho mención</w:t>
      </w:r>
      <w:r>
        <w:rPr>
          <w:lang w:val="es-ES"/>
        </w:rPr>
        <w:t>.</w:t>
      </w:r>
    </w:p>
    <w:p w:rsidR="00303CEF" w:rsidRDefault="00303CEF" w:rsidP="004904B1">
      <w:pPr>
        <w:pStyle w:val="Texto"/>
        <w:rPr>
          <w:lang w:val="es-ES"/>
        </w:rPr>
      </w:pPr>
    </w:p>
    <w:p w:rsidR="00303CEF" w:rsidRDefault="00303CEF" w:rsidP="004904B1">
      <w:pPr>
        <w:pStyle w:val="Texto"/>
        <w:rPr>
          <w:lang w:val="es-ES"/>
        </w:rPr>
      </w:pPr>
      <w:r>
        <w:rPr>
          <w:lang w:val="es-ES"/>
        </w:rPr>
        <w:t>L</w:t>
      </w:r>
      <w:r w:rsidRPr="009B6906">
        <w:rPr>
          <w:lang w:val="es-ES"/>
        </w:rPr>
        <w:t>e preguntaba, eso s</w:t>
      </w:r>
      <w:r>
        <w:rPr>
          <w:lang w:val="es-ES"/>
        </w:rPr>
        <w:t>i</w:t>
      </w:r>
      <w:r w:rsidRPr="009B6906">
        <w:rPr>
          <w:lang w:val="es-ES"/>
        </w:rPr>
        <w:t xml:space="preserve"> podían ser </w:t>
      </w:r>
      <w:r>
        <w:rPr>
          <w:lang w:val="es-ES"/>
        </w:rPr>
        <w:t xml:space="preserve">alquiladas </w:t>
      </w:r>
      <w:r w:rsidRPr="009B6906">
        <w:rPr>
          <w:lang w:val="es-ES"/>
        </w:rPr>
        <w:t>bajo la mo</w:t>
      </w:r>
      <w:r>
        <w:rPr>
          <w:lang w:val="es-ES"/>
        </w:rPr>
        <w:t>dalidad de viv</w:t>
      </w:r>
      <w:r w:rsidRPr="009B6906">
        <w:rPr>
          <w:lang w:val="es-ES"/>
        </w:rPr>
        <w:t>ienda de uso turístico</w:t>
      </w:r>
      <w:r>
        <w:rPr>
          <w:lang w:val="es-ES"/>
        </w:rPr>
        <w:t>. Y</w:t>
      </w:r>
      <w:r w:rsidRPr="009B6906">
        <w:rPr>
          <w:lang w:val="es-ES"/>
        </w:rPr>
        <w:t xml:space="preserve"> la respuesta fue afirmativa. Y a pesar de esto, la proposición de ley insiste en prohibir</w:t>
      </w:r>
      <w:r>
        <w:rPr>
          <w:lang w:val="es-ES"/>
        </w:rPr>
        <w:t>,</w:t>
      </w:r>
      <w:r w:rsidRPr="009B6906">
        <w:rPr>
          <w:lang w:val="es-ES"/>
        </w:rPr>
        <w:t xml:space="preserve"> en excluir</w:t>
      </w:r>
      <w:r>
        <w:rPr>
          <w:lang w:val="es-ES"/>
        </w:rPr>
        <w:t>,</w:t>
      </w:r>
      <w:r w:rsidRPr="009B6906">
        <w:rPr>
          <w:lang w:val="es-ES"/>
        </w:rPr>
        <w:t xml:space="preserve"> en restringir</w:t>
      </w:r>
      <w:r>
        <w:rPr>
          <w:lang w:val="es-ES"/>
        </w:rPr>
        <w:t>,</w:t>
      </w:r>
      <w:r w:rsidRPr="009B6906">
        <w:rPr>
          <w:lang w:val="es-ES"/>
        </w:rPr>
        <w:t xml:space="preserve"> </w:t>
      </w:r>
      <w:r>
        <w:rPr>
          <w:lang w:val="es-ES"/>
        </w:rPr>
        <w:t>en vetar l</w:t>
      </w:r>
      <w:r w:rsidRPr="009B6906">
        <w:rPr>
          <w:lang w:val="es-ES"/>
        </w:rPr>
        <w:t>a explotaci</w:t>
      </w:r>
      <w:r>
        <w:rPr>
          <w:lang w:val="es-ES"/>
        </w:rPr>
        <w:t>ón. Les</w:t>
      </w:r>
      <w:r w:rsidRPr="009B6906">
        <w:rPr>
          <w:lang w:val="es-ES"/>
        </w:rPr>
        <w:t xml:space="preserve"> gusta mucho</w:t>
      </w:r>
      <w:r w:rsidR="002101E5">
        <w:rPr>
          <w:lang w:val="es-ES"/>
        </w:rPr>
        <w:t xml:space="preserve">. Se han </w:t>
      </w:r>
      <w:proofErr w:type="spellStart"/>
      <w:r w:rsidR="002101E5">
        <w:rPr>
          <w:lang w:val="es-ES"/>
        </w:rPr>
        <w:t>p</w:t>
      </w:r>
      <w:r>
        <w:rPr>
          <w:lang w:val="es-ES"/>
        </w:rPr>
        <w:t>odemizado</w:t>
      </w:r>
      <w:proofErr w:type="spellEnd"/>
      <w:r>
        <w:rPr>
          <w:lang w:val="es-ES"/>
        </w:rPr>
        <w:t xml:space="preserve"> totalmente. E</w:t>
      </w:r>
      <w:r w:rsidRPr="009B6906">
        <w:rPr>
          <w:lang w:val="es-ES"/>
        </w:rPr>
        <w:t>stán igual</w:t>
      </w:r>
      <w:r>
        <w:rPr>
          <w:lang w:val="es-ES"/>
        </w:rPr>
        <w:t>. De</w:t>
      </w:r>
      <w:r w:rsidRPr="009B6906">
        <w:rPr>
          <w:lang w:val="es-ES"/>
        </w:rPr>
        <w:t xml:space="preserve"> estas nuevas políticas que han venido a excluirnos, porque solo ellos son los que tienen la pose</w:t>
      </w:r>
      <w:r>
        <w:rPr>
          <w:lang w:val="es-ES"/>
        </w:rPr>
        <w:t>sión de la verdad. Están en eso,</w:t>
      </w:r>
      <w:r w:rsidRPr="009B6906">
        <w:rPr>
          <w:lang w:val="es-ES"/>
        </w:rPr>
        <w:t xml:space="preserve"> en excluir en ve</w:t>
      </w:r>
      <w:r>
        <w:rPr>
          <w:lang w:val="es-ES"/>
        </w:rPr>
        <w:t xml:space="preserve">tarnos, </w:t>
      </w:r>
      <w:r w:rsidRPr="009B6906">
        <w:rPr>
          <w:lang w:val="es-ES"/>
        </w:rPr>
        <w:t>en registra</w:t>
      </w:r>
      <w:r>
        <w:rPr>
          <w:lang w:val="es-ES"/>
        </w:rPr>
        <w:t>rnos. Ahí están.</w:t>
      </w:r>
    </w:p>
    <w:p w:rsidR="00303CEF" w:rsidRDefault="00303CEF" w:rsidP="004904B1">
      <w:pPr>
        <w:pStyle w:val="Texto"/>
        <w:rPr>
          <w:lang w:val="es-ES"/>
        </w:rPr>
      </w:pPr>
    </w:p>
    <w:p w:rsidR="00303CEF" w:rsidRDefault="00303CEF" w:rsidP="004904B1">
      <w:pPr>
        <w:pStyle w:val="Texto"/>
        <w:rPr>
          <w:lang w:val="es-ES"/>
        </w:rPr>
      </w:pPr>
      <w:r w:rsidRPr="009B6906">
        <w:rPr>
          <w:lang w:val="es-ES"/>
        </w:rPr>
        <w:t xml:space="preserve">Por lo tanto, yo lo quiere decir, </w:t>
      </w:r>
      <w:r>
        <w:rPr>
          <w:lang w:val="es-ES"/>
        </w:rPr>
        <w:t>señoría,</w:t>
      </w:r>
      <w:r w:rsidRPr="009B6906">
        <w:rPr>
          <w:lang w:val="es-ES"/>
        </w:rPr>
        <w:t xml:space="preserve"> que a juicio</w:t>
      </w:r>
      <w:r>
        <w:rPr>
          <w:lang w:val="es-ES"/>
        </w:rPr>
        <w:t xml:space="preserve"> del</w:t>
      </w:r>
      <w:r w:rsidR="00272087">
        <w:rPr>
          <w:lang w:val="es-ES"/>
        </w:rPr>
        <w:t xml:space="preserve"> g</w:t>
      </w:r>
      <w:r w:rsidRPr="009B6906">
        <w:rPr>
          <w:lang w:val="es-ES"/>
        </w:rPr>
        <w:t>rupo Po</w:t>
      </w:r>
      <w:r>
        <w:rPr>
          <w:lang w:val="es-ES"/>
        </w:rPr>
        <w:t>p</w:t>
      </w:r>
      <w:r w:rsidRPr="009B6906">
        <w:rPr>
          <w:lang w:val="es-ES"/>
        </w:rPr>
        <w:t xml:space="preserve">ular es más que de </w:t>
      </w:r>
      <w:r>
        <w:rPr>
          <w:lang w:val="es-ES"/>
        </w:rPr>
        <w:t xml:space="preserve">dudosa </w:t>
      </w:r>
      <w:r w:rsidRPr="009B6906">
        <w:rPr>
          <w:lang w:val="es-ES"/>
        </w:rPr>
        <w:t xml:space="preserve">legalidad, </w:t>
      </w:r>
      <w:r>
        <w:rPr>
          <w:lang w:val="es-ES"/>
        </w:rPr>
        <w:t xml:space="preserve">pues </w:t>
      </w:r>
      <w:r w:rsidRPr="009B6906">
        <w:rPr>
          <w:lang w:val="es-ES"/>
        </w:rPr>
        <w:t>no solo prohíbe la celebración entre particulares de un negocio jurídico expresamente a admiti</w:t>
      </w:r>
      <w:r>
        <w:rPr>
          <w:lang w:val="es-ES"/>
        </w:rPr>
        <w:t xml:space="preserve">do y </w:t>
      </w:r>
      <w:r w:rsidRPr="009B6906">
        <w:rPr>
          <w:lang w:val="es-ES"/>
        </w:rPr>
        <w:t xml:space="preserve">regulado en el Código Civil, sino que es también contraria a </w:t>
      </w:r>
      <w:r>
        <w:rPr>
          <w:lang w:val="es-ES"/>
        </w:rPr>
        <w:t>Derecho C</w:t>
      </w:r>
      <w:r w:rsidRPr="009B6906">
        <w:rPr>
          <w:lang w:val="es-ES"/>
        </w:rPr>
        <w:t xml:space="preserve">omunitario a la Directiva </w:t>
      </w:r>
      <w:proofErr w:type="spellStart"/>
      <w:r w:rsidRPr="009B6906">
        <w:rPr>
          <w:lang w:val="es-ES"/>
        </w:rPr>
        <w:t>Bolkestein</w:t>
      </w:r>
      <w:proofErr w:type="spellEnd"/>
      <w:r w:rsidRPr="009B6906">
        <w:rPr>
          <w:lang w:val="es-ES"/>
        </w:rPr>
        <w:t xml:space="preserve">. Esta proposición no pretende regular </w:t>
      </w:r>
      <w:r>
        <w:rPr>
          <w:lang w:val="es-ES"/>
        </w:rPr>
        <w:t xml:space="preserve">las viviendas de </w:t>
      </w:r>
      <w:r>
        <w:rPr>
          <w:lang w:val="es-ES"/>
        </w:rPr>
        <w:lastRenderedPageBreak/>
        <w:t>uso turístico en</w:t>
      </w:r>
      <w:r w:rsidRPr="009B6906">
        <w:rPr>
          <w:lang w:val="es-ES"/>
        </w:rPr>
        <w:t xml:space="preserve"> los núcleos</w:t>
      </w:r>
      <w:r>
        <w:rPr>
          <w:lang w:val="es-ES"/>
        </w:rPr>
        <w:t xml:space="preserve"> rurales</w:t>
      </w:r>
      <w:r w:rsidRPr="009B6906">
        <w:rPr>
          <w:lang w:val="es-ES"/>
        </w:rPr>
        <w:t xml:space="preserve">. </w:t>
      </w:r>
      <w:r>
        <w:rPr>
          <w:lang w:val="es-ES"/>
        </w:rPr>
        <w:t>P</w:t>
      </w:r>
      <w:r w:rsidRPr="009B6906">
        <w:rPr>
          <w:lang w:val="es-ES"/>
        </w:rPr>
        <w:t>odía haber establecido determinados requisitos distintivos</w:t>
      </w:r>
      <w:r>
        <w:rPr>
          <w:lang w:val="es-ES"/>
        </w:rPr>
        <w:t xml:space="preserve">, si hay </w:t>
      </w:r>
      <w:r w:rsidRPr="009B6906">
        <w:rPr>
          <w:lang w:val="es-ES"/>
        </w:rPr>
        <w:t>algo que choca</w:t>
      </w:r>
      <w:r>
        <w:rPr>
          <w:lang w:val="es-ES"/>
        </w:rPr>
        <w:t>…</w:t>
      </w:r>
      <w:r w:rsidRPr="009B6906">
        <w:rPr>
          <w:lang w:val="es-ES"/>
        </w:rPr>
        <w:t xml:space="preserve"> </w:t>
      </w:r>
      <w:r>
        <w:rPr>
          <w:lang w:val="es-ES"/>
        </w:rPr>
        <w:t>T</w:t>
      </w:r>
      <w:r w:rsidRPr="009B6906">
        <w:rPr>
          <w:lang w:val="es-ES"/>
        </w:rPr>
        <w:t>ienen dos reglamentos, tienen dos reglamentos para incluir en uno</w:t>
      </w:r>
      <w:r>
        <w:rPr>
          <w:lang w:val="es-ES"/>
        </w:rPr>
        <w:t xml:space="preserve"> o</w:t>
      </w:r>
      <w:r w:rsidRPr="009B6906">
        <w:rPr>
          <w:lang w:val="es-ES"/>
        </w:rPr>
        <w:t xml:space="preserve"> en otro aquellas modificaciones, pero lo que quieren es excluir por ley. Es una auténtica </w:t>
      </w:r>
      <w:r>
        <w:rPr>
          <w:lang w:val="es-ES"/>
        </w:rPr>
        <w:t>barbaridad. Ustedes c</w:t>
      </w:r>
      <w:r w:rsidRPr="009B6906">
        <w:rPr>
          <w:lang w:val="es-ES"/>
        </w:rPr>
        <w:t xml:space="preserve">onocen que ha habido una ley de Baleares, </w:t>
      </w:r>
      <w:r>
        <w:rPr>
          <w:lang w:val="es-ES"/>
        </w:rPr>
        <w:t xml:space="preserve">de la Comunidad de Baleares, </w:t>
      </w:r>
      <w:r w:rsidRPr="009B6906">
        <w:rPr>
          <w:lang w:val="es-ES"/>
        </w:rPr>
        <w:t xml:space="preserve">que ha sido de Baleares, sí, </w:t>
      </w:r>
      <w:r>
        <w:rPr>
          <w:lang w:val="es-ES"/>
        </w:rPr>
        <w:t xml:space="preserve">que </w:t>
      </w:r>
      <w:r w:rsidRPr="009B6906">
        <w:rPr>
          <w:lang w:val="es-ES"/>
        </w:rPr>
        <w:t xml:space="preserve">ha sido recurrida por llevar en el texto de la ley la palabra </w:t>
      </w:r>
      <w:r>
        <w:rPr>
          <w:lang w:val="es-ES"/>
        </w:rPr>
        <w:t>"</w:t>
      </w:r>
      <w:r w:rsidRPr="009B6906">
        <w:rPr>
          <w:lang w:val="es-ES"/>
        </w:rPr>
        <w:t>excluir</w:t>
      </w:r>
      <w:r>
        <w:rPr>
          <w:lang w:val="es-ES"/>
        </w:rPr>
        <w:t>"</w:t>
      </w:r>
      <w:r w:rsidRPr="009B6906">
        <w:rPr>
          <w:lang w:val="es-ES"/>
        </w:rPr>
        <w:t>. Sabe</w:t>
      </w:r>
      <w:r>
        <w:rPr>
          <w:lang w:val="es-ES"/>
        </w:rPr>
        <w:t>n</w:t>
      </w:r>
      <w:r w:rsidRPr="009B6906">
        <w:rPr>
          <w:lang w:val="es-ES"/>
        </w:rPr>
        <w:t xml:space="preserve"> que ha sido recurrida</w:t>
      </w:r>
      <w:r>
        <w:rPr>
          <w:lang w:val="es-ES"/>
        </w:rPr>
        <w:t>. A</w:t>
      </w:r>
      <w:r w:rsidRPr="009B6906">
        <w:rPr>
          <w:lang w:val="es-ES"/>
        </w:rPr>
        <w:t xml:space="preserve"> ustedes</w:t>
      </w:r>
      <w:r>
        <w:rPr>
          <w:lang w:val="es-ES"/>
        </w:rPr>
        <w:t xml:space="preserve"> les da igual, no</w:t>
      </w:r>
      <w:r w:rsidRPr="009B6906">
        <w:rPr>
          <w:lang w:val="es-ES"/>
        </w:rPr>
        <w:t xml:space="preserve"> les importa</w:t>
      </w:r>
      <w:r>
        <w:rPr>
          <w:lang w:val="es-ES"/>
        </w:rPr>
        <w:t>,</w:t>
      </w:r>
      <w:r w:rsidRPr="009B6906">
        <w:rPr>
          <w:lang w:val="es-ES"/>
        </w:rPr>
        <w:t xml:space="preserve"> ustedes a</w:t>
      </w:r>
      <w:r>
        <w:rPr>
          <w:lang w:val="es-ES"/>
        </w:rPr>
        <w:t xml:space="preserve"> l</w:t>
      </w:r>
      <w:r w:rsidRPr="009B6906">
        <w:rPr>
          <w:lang w:val="es-ES"/>
        </w:rPr>
        <w:t>o suyo</w:t>
      </w:r>
      <w:r>
        <w:rPr>
          <w:lang w:val="es-ES"/>
        </w:rPr>
        <w:t>,</w:t>
      </w:r>
      <w:r w:rsidRPr="009B6906">
        <w:rPr>
          <w:lang w:val="es-ES"/>
        </w:rPr>
        <w:t xml:space="preserve"> a excluir, </w:t>
      </w:r>
      <w:r>
        <w:rPr>
          <w:lang w:val="es-ES"/>
        </w:rPr>
        <w:t xml:space="preserve">a </w:t>
      </w:r>
      <w:r w:rsidRPr="009B6906">
        <w:rPr>
          <w:lang w:val="es-ES"/>
        </w:rPr>
        <w:t>hacer registros de la sociedad vasca. Ahí están ustedes</w:t>
      </w:r>
      <w:r>
        <w:rPr>
          <w:lang w:val="es-ES"/>
        </w:rPr>
        <w:t>.</w:t>
      </w:r>
    </w:p>
    <w:p w:rsidR="00303CEF" w:rsidRDefault="00303CEF" w:rsidP="004904B1">
      <w:pPr>
        <w:pStyle w:val="Texto"/>
        <w:rPr>
          <w:lang w:val="es-ES"/>
        </w:rPr>
      </w:pPr>
    </w:p>
    <w:p w:rsidR="00303CEF" w:rsidRDefault="00303CEF" w:rsidP="004904B1">
      <w:pPr>
        <w:pStyle w:val="Texto"/>
        <w:rPr>
          <w:lang w:val="es-ES"/>
        </w:rPr>
      </w:pPr>
      <w:r w:rsidRPr="009B6906">
        <w:rPr>
          <w:lang w:val="es-ES"/>
        </w:rPr>
        <w:t>No consideramos esta ley</w:t>
      </w:r>
      <w:r>
        <w:rPr>
          <w:lang w:val="es-ES"/>
        </w:rPr>
        <w:t>,</w:t>
      </w:r>
      <w:r w:rsidRPr="009B6906">
        <w:rPr>
          <w:lang w:val="es-ES"/>
        </w:rPr>
        <w:t xml:space="preserve"> esta proposición de ley ni necesaria ni proporcional, tal como ya ad</w:t>
      </w:r>
      <w:r>
        <w:rPr>
          <w:lang w:val="es-ES"/>
        </w:rPr>
        <w:t xml:space="preserve">virtió </w:t>
      </w:r>
      <w:r w:rsidRPr="009B6906">
        <w:rPr>
          <w:lang w:val="es-ES"/>
        </w:rPr>
        <w:t xml:space="preserve">la </w:t>
      </w:r>
      <w:r>
        <w:rPr>
          <w:lang w:val="es-ES"/>
        </w:rPr>
        <w:t>Autoridad Vasca de la Competencia.</w:t>
      </w:r>
      <w:r w:rsidRPr="009B6906">
        <w:rPr>
          <w:lang w:val="es-ES"/>
        </w:rPr>
        <w:t xml:space="preserve"> Por lo tanto, la exposición de motivos establece como uno de los motivos para excluir estas act</w:t>
      </w:r>
      <w:r>
        <w:rPr>
          <w:lang w:val="es-ES"/>
        </w:rPr>
        <w:t>ividades en los núcleos rurales la</w:t>
      </w:r>
      <w:r w:rsidRPr="009B6906">
        <w:rPr>
          <w:lang w:val="es-ES"/>
        </w:rPr>
        <w:t xml:space="preserve"> protección y preservación del mundo rural, la supervivencia del singular mundo rural, así como el mantenimiento del sector primario, de la arquitectura característica o del paisaje y del medio ambiente. </w:t>
      </w:r>
      <w:r>
        <w:rPr>
          <w:lang w:val="es-ES"/>
        </w:rPr>
        <w:t>¡</w:t>
      </w:r>
      <w:r w:rsidRPr="009B6906">
        <w:rPr>
          <w:lang w:val="es-ES"/>
        </w:rPr>
        <w:t>Oiga, pero qué pasa</w:t>
      </w:r>
      <w:r>
        <w:rPr>
          <w:lang w:val="es-ES"/>
        </w:rPr>
        <w:t>!</w:t>
      </w:r>
      <w:r w:rsidRPr="009B6906">
        <w:rPr>
          <w:lang w:val="es-ES"/>
        </w:rPr>
        <w:t xml:space="preserve"> </w:t>
      </w:r>
      <w:proofErr w:type="gramStart"/>
      <w:r>
        <w:rPr>
          <w:lang w:val="es-ES"/>
        </w:rPr>
        <w:t>¿</w:t>
      </w:r>
      <w:proofErr w:type="gramEnd"/>
      <w:r>
        <w:rPr>
          <w:lang w:val="es-ES"/>
        </w:rPr>
        <w:t>Q</w:t>
      </w:r>
      <w:r w:rsidRPr="009B6906">
        <w:rPr>
          <w:lang w:val="es-ES"/>
        </w:rPr>
        <w:t>ue los que vienen</w:t>
      </w:r>
      <w:r>
        <w:rPr>
          <w:lang w:val="es-ES"/>
        </w:rPr>
        <w:t>,</w:t>
      </w:r>
      <w:r w:rsidRPr="009B6906">
        <w:rPr>
          <w:lang w:val="es-ES"/>
        </w:rPr>
        <w:t xml:space="preserve"> los turistas que vienen a las casas rurales son </w:t>
      </w:r>
      <w:r>
        <w:rPr>
          <w:lang w:val="es-ES"/>
        </w:rPr>
        <w:t xml:space="preserve">de </w:t>
      </w:r>
      <w:r w:rsidRPr="009B6906">
        <w:rPr>
          <w:lang w:val="es-ES"/>
        </w:rPr>
        <w:t>distinta c</w:t>
      </w:r>
      <w:r>
        <w:rPr>
          <w:lang w:val="es-ES"/>
        </w:rPr>
        <w:t>ondición que los que vienen a la</w:t>
      </w:r>
      <w:r w:rsidRPr="009B6906">
        <w:rPr>
          <w:lang w:val="es-ES"/>
        </w:rPr>
        <w:t>s viviendas de uso turístico</w:t>
      </w:r>
      <w:r>
        <w:rPr>
          <w:lang w:val="es-ES"/>
        </w:rPr>
        <w:t>,</w:t>
      </w:r>
      <w:r w:rsidRPr="009B6906">
        <w:rPr>
          <w:lang w:val="es-ES"/>
        </w:rPr>
        <w:t xml:space="preserve"> </w:t>
      </w:r>
      <w:r>
        <w:rPr>
          <w:lang w:val="es-ES"/>
        </w:rPr>
        <w:t>¿</w:t>
      </w:r>
      <w:r w:rsidRPr="009B6906">
        <w:rPr>
          <w:lang w:val="es-ES"/>
        </w:rPr>
        <w:t>son distintos</w:t>
      </w:r>
      <w:r>
        <w:rPr>
          <w:lang w:val="es-ES"/>
        </w:rPr>
        <w:t>?</w:t>
      </w:r>
      <w:r w:rsidRPr="009B6906">
        <w:rPr>
          <w:lang w:val="es-ES"/>
        </w:rPr>
        <w:t xml:space="preserve"> </w:t>
      </w:r>
      <w:r>
        <w:rPr>
          <w:lang w:val="es-ES"/>
        </w:rPr>
        <w:t>¿</w:t>
      </w:r>
      <w:r w:rsidRPr="009B6906">
        <w:rPr>
          <w:lang w:val="es-ES"/>
        </w:rPr>
        <w:t xml:space="preserve">Unos vienen a proteger el medioambiente </w:t>
      </w:r>
      <w:r>
        <w:rPr>
          <w:lang w:val="es-ES"/>
        </w:rPr>
        <w:t>y los otros vienen a</w:t>
      </w:r>
      <w:r w:rsidRPr="009B6906">
        <w:rPr>
          <w:lang w:val="es-ES"/>
        </w:rPr>
        <w:t xml:space="preserve"> destruir</w:t>
      </w:r>
      <w:r>
        <w:rPr>
          <w:lang w:val="es-ES"/>
        </w:rPr>
        <w:t>?,</w:t>
      </w:r>
      <w:r w:rsidRPr="009B6906">
        <w:rPr>
          <w:lang w:val="es-ES"/>
        </w:rPr>
        <w:t xml:space="preserve"> </w:t>
      </w:r>
      <w:r>
        <w:rPr>
          <w:lang w:val="es-ES"/>
        </w:rPr>
        <w:t>¿pero có</w:t>
      </w:r>
      <w:r w:rsidRPr="009B6906">
        <w:rPr>
          <w:lang w:val="es-ES"/>
        </w:rPr>
        <w:t>mo saben ustedes es</w:t>
      </w:r>
      <w:r>
        <w:rPr>
          <w:lang w:val="es-ES"/>
        </w:rPr>
        <w:t>o?</w:t>
      </w:r>
      <w:r w:rsidRPr="009B6906">
        <w:rPr>
          <w:lang w:val="es-ES"/>
        </w:rPr>
        <w:t xml:space="preserve"> </w:t>
      </w:r>
      <w:r>
        <w:rPr>
          <w:lang w:val="es-ES"/>
        </w:rPr>
        <w:t>¡Qué listos son!</w:t>
      </w:r>
      <w:r w:rsidRPr="009B6906">
        <w:rPr>
          <w:lang w:val="es-ES"/>
        </w:rPr>
        <w:t xml:space="preserve"> </w:t>
      </w:r>
      <w:r>
        <w:rPr>
          <w:lang w:val="es-ES"/>
        </w:rPr>
        <w:t>¡H</w:t>
      </w:r>
      <w:r w:rsidRPr="009B6906">
        <w:rPr>
          <w:lang w:val="es-ES"/>
        </w:rPr>
        <w:t>ace</w:t>
      </w:r>
      <w:r>
        <w:rPr>
          <w:lang w:val="es-ES"/>
        </w:rPr>
        <w:t>n un censo previo o qué es esto!</w:t>
      </w:r>
      <w:r w:rsidRPr="009B6906">
        <w:rPr>
          <w:lang w:val="es-ES"/>
        </w:rPr>
        <w:t xml:space="preserve"> </w:t>
      </w:r>
      <w:r>
        <w:rPr>
          <w:lang w:val="es-ES"/>
        </w:rPr>
        <w:t>E</w:t>
      </w:r>
      <w:r w:rsidRPr="009B6906">
        <w:rPr>
          <w:lang w:val="es-ES"/>
        </w:rPr>
        <w:t>s muy difícil</w:t>
      </w:r>
      <w:r>
        <w:rPr>
          <w:lang w:val="es-ES"/>
        </w:rPr>
        <w:t>. N</w:t>
      </w:r>
      <w:r w:rsidRPr="009B6906">
        <w:rPr>
          <w:lang w:val="es-ES"/>
        </w:rPr>
        <w:t xml:space="preserve">o entendemos </w:t>
      </w:r>
      <w:r>
        <w:rPr>
          <w:lang w:val="es-ES"/>
        </w:rPr>
        <w:t xml:space="preserve">en qué afecta, </w:t>
      </w:r>
      <w:r w:rsidRPr="009B6906">
        <w:rPr>
          <w:lang w:val="es-ES"/>
        </w:rPr>
        <w:t>al medioambiente, a la arquitectura tradicional</w:t>
      </w:r>
      <w:r>
        <w:rPr>
          <w:lang w:val="es-ES"/>
        </w:rPr>
        <w:t xml:space="preserve"> característica, al paisaje, al </w:t>
      </w:r>
      <w:r w:rsidRPr="009B6906">
        <w:rPr>
          <w:lang w:val="es-ES"/>
        </w:rPr>
        <w:t>mantenimiento del sector primario el hecho de que las personas que nos visitan o vacacione</w:t>
      </w:r>
      <w:r>
        <w:rPr>
          <w:lang w:val="es-ES"/>
        </w:rPr>
        <w:t>n</w:t>
      </w:r>
      <w:r w:rsidRPr="009B6906">
        <w:rPr>
          <w:lang w:val="es-ES"/>
        </w:rPr>
        <w:t xml:space="preserve"> en núcleos rurales o ag</w:t>
      </w:r>
      <w:r>
        <w:rPr>
          <w:lang w:val="es-ES"/>
        </w:rPr>
        <w:t>r</w:t>
      </w:r>
      <w:r w:rsidRPr="009B6906">
        <w:rPr>
          <w:lang w:val="es-ES"/>
        </w:rPr>
        <w:t>oturismo</w:t>
      </w:r>
      <w:r>
        <w:rPr>
          <w:lang w:val="es-ES"/>
        </w:rPr>
        <w:t>s</w:t>
      </w:r>
      <w:r w:rsidRPr="009B6906">
        <w:rPr>
          <w:lang w:val="es-ES"/>
        </w:rPr>
        <w:t xml:space="preserve"> se alojen en viviendas particulares</w:t>
      </w:r>
      <w:r>
        <w:rPr>
          <w:lang w:val="es-ES"/>
        </w:rPr>
        <w:t xml:space="preserve"> de uso turístico, en vez de en casas rurales. Pero </w:t>
      </w:r>
      <w:r w:rsidRPr="009B6906">
        <w:rPr>
          <w:lang w:val="es-ES"/>
        </w:rPr>
        <w:t>por qué quieren hacer s</w:t>
      </w:r>
      <w:r w:rsidR="00287361">
        <w:rPr>
          <w:lang w:val="es-ES"/>
        </w:rPr>
        <w:t>o</w:t>
      </w:r>
      <w:r w:rsidRPr="009B6906">
        <w:rPr>
          <w:lang w:val="es-ES"/>
        </w:rPr>
        <w:t>lo un modelo</w:t>
      </w:r>
      <w:r>
        <w:rPr>
          <w:lang w:val="es-ES"/>
        </w:rPr>
        <w:t>. Oiga, y</w:t>
      </w:r>
      <w:r w:rsidRPr="009B6906">
        <w:rPr>
          <w:lang w:val="es-ES"/>
        </w:rPr>
        <w:t xml:space="preserve"> qué pasa el que quiere turismo de naturaleza</w:t>
      </w:r>
      <w:r>
        <w:rPr>
          <w:lang w:val="es-ES"/>
        </w:rPr>
        <w:t>,</w:t>
      </w:r>
      <w:r w:rsidRPr="009B6906">
        <w:rPr>
          <w:lang w:val="es-ES"/>
        </w:rPr>
        <w:t xml:space="preserve"> el turismo de silencio</w:t>
      </w:r>
      <w:r>
        <w:rPr>
          <w:lang w:val="es-ES"/>
        </w:rPr>
        <w:t xml:space="preserve">. Que, mire, que no quiere que </w:t>
      </w:r>
      <w:r w:rsidRPr="009B6906">
        <w:rPr>
          <w:lang w:val="es-ES"/>
        </w:rPr>
        <w:t>l</w:t>
      </w:r>
      <w:r>
        <w:rPr>
          <w:lang w:val="es-ES"/>
        </w:rPr>
        <w:t>e</w:t>
      </w:r>
      <w:r w:rsidRPr="009B6906">
        <w:rPr>
          <w:lang w:val="es-ES"/>
        </w:rPr>
        <w:t xml:space="preserve"> can</w:t>
      </w:r>
      <w:r>
        <w:rPr>
          <w:lang w:val="es-ES"/>
        </w:rPr>
        <w:t>t</w:t>
      </w:r>
      <w:r w:rsidRPr="009B6906">
        <w:rPr>
          <w:lang w:val="es-ES"/>
        </w:rPr>
        <w:t>e</w:t>
      </w:r>
      <w:r>
        <w:rPr>
          <w:lang w:val="es-ES"/>
        </w:rPr>
        <w:t xml:space="preserve"> el gallo a las seis de la mañana. P</w:t>
      </w:r>
      <w:r w:rsidRPr="009B6906">
        <w:rPr>
          <w:lang w:val="es-ES"/>
        </w:rPr>
        <w:t>ero eso se hace en el ámbito rural, también</w:t>
      </w:r>
      <w:r>
        <w:rPr>
          <w:lang w:val="es-ES"/>
        </w:rPr>
        <w:t>. E</w:t>
      </w:r>
      <w:r w:rsidRPr="009B6906">
        <w:rPr>
          <w:lang w:val="es-ES"/>
        </w:rPr>
        <w:t>n zonas más aisladas.</w:t>
      </w:r>
    </w:p>
    <w:p w:rsidR="00303CEF" w:rsidRDefault="00303CEF" w:rsidP="004904B1">
      <w:pPr>
        <w:pStyle w:val="Texto"/>
        <w:rPr>
          <w:lang w:val="es-ES"/>
        </w:rPr>
      </w:pPr>
    </w:p>
    <w:p w:rsidR="00303CEF" w:rsidRDefault="00303CEF" w:rsidP="004904B1">
      <w:pPr>
        <w:pStyle w:val="Texto"/>
        <w:rPr>
          <w:lang w:val="es-ES"/>
        </w:rPr>
      </w:pPr>
      <w:r w:rsidRPr="009B6906">
        <w:rPr>
          <w:lang w:val="es-ES"/>
        </w:rPr>
        <w:t>Por lo tanto, no sé por qué excluir</w:t>
      </w:r>
      <w:r>
        <w:rPr>
          <w:lang w:val="es-ES"/>
        </w:rPr>
        <w:t xml:space="preserve">… Álava </w:t>
      </w:r>
      <w:r w:rsidRPr="009B6906">
        <w:rPr>
          <w:lang w:val="es-ES"/>
        </w:rPr>
        <w:t>tiene los peores datos de turismo y ustedes, además de eso, porque esta ley afecta</w:t>
      </w:r>
      <w:r>
        <w:rPr>
          <w:lang w:val="es-ES"/>
        </w:rPr>
        <w:t>,</w:t>
      </w:r>
      <w:r w:rsidRPr="009B6906">
        <w:rPr>
          <w:lang w:val="es-ES"/>
        </w:rPr>
        <w:t xml:space="preserve"> está </w:t>
      </w:r>
      <w:r>
        <w:rPr>
          <w:lang w:val="es-ES"/>
        </w:rPr>
        <w:t xml:space="preserve">proposición afecta </w:t>
      </w:r>
      <w:r w:rsidRPr="009B6906">
        <w:rPr>
          <w:lang w:val="es-ES"/>
        </w:rPr>
        <w:t>directamente al</w:t>
      </w:r>
      <w:r>
        <w:rPr>
          <w:lang w:val="es-ES"/>
        </w:rPr>
        <w:t xml:space="preserve"> ámbito rural</w:t>
      </w:r>
      <w:r w:rsidRPr="009B6906">
        <w:rPr>
          <w:lang w:val="es-ES"/>
        </w:rPr>
        <w:t xml:space="preserve"> de Álava</w:t>
      </w:r>
      <w:r>
        <w:rPr>
          <w:lang w:val="es-ES"/>
        </w:rPr>
        <w:t>. E</w:t>
      </w:r>
      <w:r w:rsidRPr="009B6906">
        <w:rPr>
          <w:lang w:val="es-ES"/>
        </w:rPr>
        <w:t xml:space="preserve">specialmente al ámbito rural </w:t>
      </w:r>
      <w:r w:rsidRPr="009B6906">
        <w:rPr>
          <w:lang w:val="es-ES"/>
        </w:rPr>
        <w:lastRenderedPageBreak/>
        <w:t xml:space="preserve">de </w:t>
      </w:r>
      <w:r>
        <w:rPr>
          <w:lang w:val="es-ES"/>
        </w:rPr>
        <w:t>Á</w:t>
      </w:r>
      <w:r w:rsidRPr="009B6906">
        <w:rPr>
          <w:lang w:val="es-ES"/>
        </w:rPr>
        <w:t>la</w:t>
      </w:r>
      <w:r>
        <w:rPr>
          <w:lang w:val="es-ES"/>
        </w:rPr>
        <w:t>va. P</w:t>
      </w:r>
      <w:r w:rsidRPr="009B6906">
        <w:rPr>
          <w:lang w:val="es-ES"/>
        </w:rPr>
        <w:t>or lo tanto, cuando t</w:t>
      </w:r>
      <w:r>
        <w:rPr>
          <w:lang w:val="es-ES"/>
        </w:rPr>
        <w:t xml:space="preserve">enemos </w:t>
      </w:r>
      <w:r w:rsidRPr="009B6906">
        <w:rPr>
          <w:lang w:val="es-ES"/>
        </w:rPr>
        <w:t>los peores datos de turismo en Álava, ustedes vienen a excluir</w:t>
      </w:r>
      <w:r>
        <w:rPr>
          <w:lang w:val="es-ES"/>
        </w:rPr>
        <w:t>,</w:t>
      </w:r>
      <w:r w:rsidRPr="009B6906">
        <w:rPr>
          <w:lang w:val="es-ES"/>
        </w:rPr>
        <w:t xml:space="preserve"> a restringir</w:t>
      </w:r>
      <w:r>
        <w:rPr>
          <w:lang w:val="es-ES"/>
        </w:rPr>
        <w:t>.</w:t>
      </w:r>
    </w:p>
    <w:p w:rsidR="00303CEF" w:rsidRDefault="00303CEF" w:rsidP="004904B1">
      <w:pPr>
        <w:pStyle w:val="Texto"/>
        <w:rPr>
          <w:lang w:val="es-ES"/>
        </w:rPr>
      </w:pPr>
    </w:p>
    <w:p w:rsidR="00303CEF" w:rsidRDefault="00303CEF" w:rsidP="004904B1">
      <w:pPr>
        <w:pStyle w:val="Texto"/>
        <w:rPr>
          <w:lang w:val="es-ES"/>
        </w:rPr>
      </w:pPr>
      <w:r>
        <w:rPr>
          <w:lang w:val="es-ES"/>
        </w:rPr>
        <w:t>Q</w:t>
      </w:r>
      <w:r w:rsidRPr="009B6906">
        <w:rPr>
          <w:lang w:val="es-ES"/>
        </w:rPr>
        <w:t>ué pasa con el 20</w:t>
      </w:r>
      <w:r>
        <w:rPr>
          <w:lang w:val="es-ES"/>
        </w:rPr>
        <w:t> </w:t>
      </w:r>
      <w:r w:rsidRPr="009B6906">
        <w:rPr>
          <w:lang w:val="es-ES"/>
        </w:rPr>
        <w:t>% de la población</w:t>
      </w:r>
      <w:r>
        <w:rPr>
          <w:lang w:val="es-ES"/>
        </w:rPr>
        <w:t>,</w:t>
      </w:r>
      <w:r w:rsidRPr="009B6906">
        <w:rPr>
          <w:lang w:val="es-ES"/>
        </w:rPr>
        <w:t xml:space="preserve"> que estamos en el mundo rural, que no hacemos actividad agrícola</w:t>
      </w:r>
      <w:r>
        <w:rPr>
          <w:lang w:val="es-ES"/>
        </w:rPr>
        <w:t>, ni tenemos</w:t>
      </w:r>
      <w:r w:rsidRPr="009B6906">
        <w:rPr>
          <w:lang w:val="es-ES"/>
        </w:rPr>
        <w:t xml:space="preserve"> casa tradicional</w:t>
      </w:r>
      <w:r>
        <w:rPr>
          <w:lang w:val="es-ES"/>
        </w:rPr>
        <w:t xml:space="preserve">. Oiga, es que no </w:t>
      </w:r>
      <w:r w:rsidRPr="009B6906">
        <w:rPr>
          <w:lang w:val="es-ES"/>
        </w:rPr>
        <w:t>lo sé</w:t>
      </w:r>
      <w:r>
        <w:rPr>
          <w:lang w:val="es-ES"/>
        </w:rPr>
        <w:t>. Q</w:t>
      </w:r>
      <w:r w:rsidRPr="009B6906">
        <w:rPr>
          <w:lang w:val="es-ES"/>
        </w:rPr>
        <w:t>ué pasa</w:t>
      </w:r>
      <w:r>
        <w:rPr>
          <w:lang w:val="es-ES"/>
        </w:rPr>
        <w:t>. ¿N</w:t>
      </w:r>
      <w:r w:rsidRPr="009B6906">
        <w:rPr>
          <w:lang w:val="es-ES"/>
        </w:rPr>
        <w:t>os vamos, nos excluye, nos hecha</w:t>
      </w:r>
      <w:r>
        <w:rPr>
          <w:lang w:val="es-ES"/>
        </w:rPr>
        <w:t>? Qué</w:t>
      </w:r>
      <w:r w:rsidRPr="009B6906">
        <w:rPr>
          <w:lang w:val="es-ES"/>
        </w:rPr>
        <w:t xml:space="preserve"> hacemos con t</w:t>
      </w:r>
      <w:r>
        <w:rPr>
          <w:lang w:val="es-ES"/>
        </w:rPr>
        <w:t xml:space="preserve">odas esas </w:t>
      </w:r>
      <w:r w:rsidRPr="009B6906">
        <w:rPr>
          <w:lang w:val="es-ES"/>
        </w:rPr>
        <w:t xml:space="preserve">edificaciones que hay </w:t>
      </w:r>
      <w:r>
        <w:rPr>
          <w:lang w:val="es-ES"/>
        </w:rPr>
        <w:t xml:space="preserve">en </w:t>
      </w:r>
      <w:r w:rsidRPr="009B6906">
        <w:rPr>
          <w:lang w:val="es-ES"/>
        </w:rPr>
        <w:t>los pueblos que están vacías</w:t>
      </w:r>
      <w:proofErr w:type="gramStart"/>
      <w:r>
        <w:rPr>
          <w:lang w:val="es-ES"/>
        </w:rPr>
        <w:t>?</w:t>
      </w:r>
      <w:proofErr w:type="gramEnd"/>
      <w:r>
        <w:rPr>
          <w:lang w:val="es-ES"/>
        </w:rPr>
        <w:t xml:space="preserve"> Qué pasa. ¿Las derribamos? Van a decir ustedes qué población va ahí.</w:t>
      </w:r>
      <w:r w:rsidRPr="009B6906">
        <w:rPr>
          <w:lang w:val="es-ES"/>
        </w:rPr>
        <w:t xml:space="preserve"> </w:t>
      </w:r>
      <w:r>
        <w:rPr>
          <w:lang w:val="es-ES"/>
        </w:rPr>
        <w:t xml:space="preserve">Ustedes hacen una selección y entonces </w:t>
      </w:r>
      <w:r w:rsidRPr="009B6906">
        <w:rPr>
          <w:lang w:val="es-ES"/>
        </w:rPr>
        <w:t xml:space="preserve">colocan a la gente en esas casas. Digo yo, no lo sé. </w:t>
      </w:r>
    </w:p>
    <w:p w:rsidR="00303CEF" w:rsidRDefault="00303CEF" w:rsidP="004904B1">
      <w:pPr>
        <w:pStyle w:val="Texto"/>
        <w:rPr>
          <w:lang w:val="es-ES"/>
        </w:rPr>
      </w:pPr>
    </w:p>
    <w:p w:rsidR="00303CEF" w:rsidRDefault="00303CEF" w:rsidP="004904B1">
      <w:pPr>
        <w:pStyle w:val="Texto"/>
        <w:rPr>
          <w:lang w:val="es-ES"/>
        </w:rPr>
      </w:pPr>
      <w:r>
        <w:rPr>
          <w:lang w:val="es-ES"/>
        </w:rPr>
        <w:t xml:space="preserve">En realidad, como les decía, </w:t>
      </w:r>
      <w:r w:rsidRPr="009B6906">
        <w:rPr>
          <w:lang w:val="es-ES"/>
        </w:rPr>
        <w:t>excluir</w:t>
      </w:r>
      <w:r>
        <w:rPr>
          <w:lang w:val="es-ES"/>
        </w:rPr>
        <w:t>,</w:t>
      </w:r>
      <w:r w:rsidRPr="009B6906">
        <w:rPr>
          <w:lang w:val="es-ES"/>
        </w:rPr>
        <w:t xml:space="preserve"> prohibir la explotación de las viviendas de uso turístico</w:t>
      </w:r>
      <w:r>
        <w:rPr>
          <w:lang w:val="es-ES"/>
        </w:rPr>
        <w:t xml:space="preserve"> en</w:t>
      </w:r>
      <w:r w:rsidRPr="009B6906">
        <w:rPr>
          <w:lang w:val="es-ES"/>
        </w:rPr>
        <w:t xml:space="preserve"> medio rural sospechamos que nad</w:t>
      </w:r>
      <w:r>
        <w:rPr>
          <w:lang w:val="es-ES"/>
        </w:rPr>
        <w:t>a</w:t>
      </w:r>
      <w:r w:rsidRPr="009B6906">
        <w:rPr>
          <w:lang w:val="es-ES"/>
        </w:rPr>
        <w:t xml:space="preserve"> tiene que ver ni con el medi</w:t>
      </w:r>
      <w:r>
        <w:rPr>
          <w:lang w:val="es-ES"/>
        </w:rPr>
        <w:t>o</w:t>
      </w:r>
      <w:r w:rsidRPr="009B6906">
        <w:rPr>
          <w:lang w:val="es-ES"/>
        </w:rPr>
        <w:t>ambiente, sino con que no vengan más, que ya estamos bastante</w:t>
      </w:r>
      <w:r>
        <w:rPr>
          <w:lang w:val="es-ES"/>
        </w:rPr>
        <w:t>s. M</w:t>
      </w:r>
      <w:r w:rsidRPr="009B6906">
        <w:rPr>
          <w:lang w:val="es-ES"/>
        </w:rPr>
        <w:t>uy típico</w:t>
      </w:r>
      <w:r>
        <w:rPr>
          <w:lang w:val="es-ES"/>
        </w:rPr>
        <w:t>,</w:t>
      </w:r>
      <w:r w:rsidRPr="009B6906">
        <w:rPr>
          <w:lang w:val="es-ES"/>
        </w:rPr>
        <w:t xml:space="preserve"> por otra parte</w:t>
      </w:r>
      <w:r>
        <w:rPr>
          <w:lang w:val="es-ES"/>
        </w:rPr>
        <w:t>.</w:t>
      </w:r>
    </w:p>
    <w:p w:rsidR="00303CEF" w:rsidRDefault="00303CEF" w:rsidP="004904B1">
      <w:pPr>
        <w:pStyle w:val="Texto"/>
        <w:rPr>
          <w:lang w:val="es-ES"/>
        </w:rPr>
      </w:pPr>
    </w:p>
    <w:p w:rsidR="00303CEF" w:rsidRDefault="00303CEF" w:rsidP="004904B1">
      <w:pPr>
        <w:pStyle w:val="Texto"/>
        <w:rPr>
          <w:lang w:val="es-ES"/>
        </w:rPr>
      </w:pPr>
      <w:r>
        <w:rPr>
          <w:lang w:val="es-ES"/>
        </w:rPr>
        <w:t>L</w:t>
      </w:r>
      <w:r w:rsidRPr="009B6906">
        <w:rPr>
          <w:lang w:val="es-ES"/>
        </w:rPr>
        <w:t>o dije aquí cuando hablamos del tema de la despobla</w:t>
      </w:r>
      <w:r>
        <w:rPr>
          <w:lang w:val="es-ES"/>
        </w:rPr>
        <w:t xml:space="preserve">ción en el </w:t>
      </w:r>
      <w:r w:rsidRPr="009B6906">
        <w:rPr>
          <w:lang w:val="es-ES"/>
        </w:rPr>
        <w:t>ámbito rural</w:t>
      </w:r>
      <w:r>
        <w:rPr>
          <w:lang w:val="es-ES"/>
        </w:rPr>
        <w:t>. M</w:t>
      </w:r>
      <w:r w:rsidRPr="009B6906">
        <w:rPr>
          <w:lang w:val="es-ES"/>
        </w:rPr>
        <w:t>ucha culpa tiene el propio medio rural</w:t>
      </w:r>
      <w:r>
        <w:rPr>
          <w:lang w:val="es-ES"/>
        </w:rPr>
        <w:t>. Que no vengan más</w:t>
      </w:r>
      <w:r w:rsidRPr="009B6906">
        <w:rPr>
          <w:lang w:val="es-ES"/>
        </w:rPr>
        <w:t xml:space="preserve"> que bastantes estamos</w:t>
      </w:r>
      <w:r>
        <w:rPr>
          <w:lang w:val="es-ES"/>
        </w:rPr>
        <w:t>. E</w:t>
      </w:r>
      <w:r w:rsidRPr="009B6906">
        <w:rPr>
          <w:lang w:val="es-ES"/>
        </w:rPr>
        <w:t xml:space="preserve">so es un dicho muy típico del ámbito rural, </w:t>
      </w:r>
      <w:r>
        <w:rPr>
          <w:lang w:val="es-ES"/>
        </w:rPr>
        <w:t>¿</w:t>
      </w:r>
      <w:r w:rsidRPr="009B6906">
        <w:rPr>
          <w:lang w:val="es-ES"/>
        </w:rPr>
        <w:t>no</w:t>
      </w:r>
      <w:r>
        <w:rPr>
          <w:lang w:val="es-ES"/>
        </w:rPr>
        <w:t>?</w:t>
      </w:r>
    </w:p>
    <w:p w:rsidR="00303CEF" w:rsidRDefault="00303CEF" w:rsidP="004904B1">
      <w:pPr>
        <w:pStyle w:val="Texto"/>
        <w:rPr>
          <w:lang w:val="es-ES"/>
        </w:rPr>
      </w:pPr>
    </w:p>
    <w:p w:rsidR="00303CEF" w:rsidRDefault="00303CEF" w:rsidP="004904B1">
      <w:pPr>
        <w:pStyle w:val="Texto"/>
        <w:rPr>
          <w:lang w:val="es-ES"/>
        </w:rPr>
      </w:pPr>
      <w:r>
        <w:rPr>
          <w:lang w:val="es-ES"/>
        </w:rPr>
        <w:t>Favorecer, frente a los propietarios</w:t>
      </w:r>
      <w:r w:rsidRPr="009B6906">
        <w:rPr>
          <w:lang w:val="es-ES"/>
        </w:rPr>
        <w:t xml:space="preserve"> de viviendas d</w:t>
      </w:r>
      <w:r>
        <w:rPr>
          <w:lang w:val="es-ES"/>
        </w:rPr>
        <w:t>e uso turístico, de alojamientos</w:t>
      </w:r>
      <w:r w:rsidRPr="009B6906">
        <w:rPr>
          <w:lang w:val="es-ES"/>
        </w:rPr>
        <w:t xml:space="preserve"> turísticos</w:t>
      </w:r>
      <w:r>
        <w:rPr>
          <w:lang w:val="es-ES"/>
        </w:rPr>
        <w:t>, f</w:t>
      </w:r>
      <w:r w:rsidRPr="009B6906">
        <w:rPr>
          <w:lang w:val="es-ES"/>
        </w:rPr>
        <w:t xml:space="preserve">avorecer a los </w:t>
      </w:r>
      <w:r>
        <w:rPr>
          <w:lang w:val="es-ES"/>
        </w:rPr>
        <w:t>agroturismos rurales, a los hoteles rurales, a los</w:t>
      </w:r>
      <w:r w:rsidRPr="009B6906">
        <w:rPr>
          <w:lang w:val="es-ES"/>
        </w:rPr>
        <w:t xml:space="preserve"> apartamentos turísticos rurales com</w:t>
      </w:r>
      <w:r>
        <w:rPr>
          <w:lang w:val="es-ES"/>
        </w:rPr>
        <w:t>o único modelo… Es que hay muchos modelos en el ámbito rural. E</w:t>
      </w:r>
      <w:r w:rsidRPr="009B6906">
        <w:rPr>
          <w:lang w:val="es-ES"/>
        </w:rPr>
        <w:t>s que no tiene por</w:t>
      </w:r>
      <w:r>
        <w:rPr>
          <w:lang w:val="es-ES"/>
        </w:rPr>
        <w:t xml:space="preserve"> </w:t>
      </w:r>
      <w:r w:rsidRPr="009B6906">
        <w:rPr>
          <w:lang w:val="es-ES"/>
        </w:rPr>
        <w:t>qué ser todo rural</w:t>
      </w:r>
      <w:r>
        <w:rPr>
          <w:lang w:val="es-ES"/>
        </w:rPr>
        <w:t>. E</w:t>
      </w:r>
      <w:r w:rsidRPr="009B6906">
        <w:rPr>
          <w:lang w:val="es-ES"/>
        </w:rPr>
        <w:t>s que tenemos que ofertar distintos modelos porque hay distintos tipos</w:t>
      </w:r>
      <w:r>
        <w:rPr>
          <w:lang w:val="es-ES"/>
        </w:rPr>
        <w:t xml:space="preserve"> de</w:t>
      </w:r>
      <w:r w:rsidRPr="009B6906">
        <w:rPr>
          <w:lang w:val="es-ES"/>
        </w:rPr>
        <w:t xml:space="preserve"> clientes que quieren distintos tipos de experiencias en el turismo. Por lo tanto, </w:t>
      </w:r>
      <w:r>
        <w:rPr>
          <w:lang w:val="es-ES"/>
        </w:rPr>
        <w:t>¿</w:t>
      </w:r>
      <w:r w:rsidRPr="009B6906">
        <w:rPr>
          <w:lang w:val="es-ES"/>
        </w:rPr>
        <w:t>qué es esto de excluir</w:t>
      </w:r>
      <w:r>
        <w:rPr>
          <w:lang w:val="es-ES"/>
        </w:rPr>
        <w:t>?</w:t>
      </w:r>
      <w:r w:rsidRPr="009B6906">
        <w:rPr>
          <w:lang w:val="es-ES"/>
        </w:rPr>
        <w:t xml:space="preserve"> </w:t>
      </w:r>
      <w:r>
        <w:rPr>
          <w:lang w:val="es-ES"/>
        </w:rPr>
        <w:t>C</w:t>
      </w:r>
      <w:r w:rsidRPr="009B6906">
        <w:rPr>
          <w:lang w:val="es-ES"/>
        </w:rPr>
        <w:t>uando estamos ofertando</w:t>
      </w:r>
      <w:r>
        <w:rPr>
          <w:lang w:val="es-ES"/>
        </w:rPr>
        <w:t>, cuando hemos cambiado totalmente los clientes</w:t>
      </w:r>
      <w:r w:rsidRPr="009B6906">
        <w:rPr>
          <w:lang w:val="es-ES"/>
        </w:rPr>
        <w:t xml:space="preserve"> turista</w:t>
      </w:r>
      <w:r>
        <w:rPr>
          <w:lang w:val="es-ES"/>
        </w:rPr>
        <w:t>s de percepción, de sentimiento</w:t>
      </w:r>
      <w:r w:rsidRPr="009B6906">
        <w:rPr>
          <w:lang w:val="es-ES"/>
        </w:rPr>
        <w:t>, de ganas, de participar en un ámbito rural, pero no porque se ha ligado a la actividad agrari</w:t>
      </w:r>
      <w:r>
        <w:rPr>
          <w:lang w:val="es-ES"/>
        </w:rPr>
        <w:t>a o agrícola o ganadera. S</w:t>
      </w:r>
      <w:r w:rsidRPr="009B6906">
        <w:rPr>
          <w:lang w:val="es-ES"/>
        </w:rPr>
        <w:t>i hoy nues</w:t>
      </w:r>
      <w:r>
        <w:rPr>
          <w:lang w:val="es-ES"/>
        </w:rPr>
        <w:t>tros pueblos tienen poquísima</w:t>
      </w:r>
      <w:r w:rsidRPr="009B6906">
        <w:rPr>
          <w:lang w:val="es-ES"/>
        </w:rPr>
        <w:t xml:space="preserve"> comunicación</w:t>
      </w:r>
      <w:r>
        <w:rPr>
          <w:lang w:val="es-ES"/>
        </w:rPr>
        <w:t>,</w:t>
      </w:r>
      <w:r w:rsidRPr="009B6906">
        <w:rPr>
          <w:lang w:val="es-ES"/>
        </w:rPr>
        <w:t xml:space="preserve"> relación con la actividad agrícola y ganadera</w:t>
      </w:r>
      <w:r>
        <w:rPr>
          <w:lang w:val="es-ES"/>
        </w:rPr>
        <w:t>.</w:t>
      </w:r>
    </w:p>
    <w:p w:rsidR="00303CEF" w:rsidRDefault="00303CEF" w:rsidP="004904B1">
      <w:pPr>
        <w:pStyle w:val="Texto"/>
        <w:rPr>
          <w:lang w:val="es-ES"/>
        </w:rPr>
      </w:pPr>
    </w:p>
    <w:p w:rsidR="00303CEF" w:rsidRDefault="00303CEF" w:rsidP="004904B1">
      <w:pPr>
        <w:pStyle w:val="Texto"/>
        <w:rPr>
          <w:lang w:val="es-ES"/>
        </w:rPr>
      </w:pPr>
      <w:r>
        <w:rPr>
          <w:lang w:val="es-ES"/>
        </w:rPr>
        <w:lastRenderedPageBreak/>
        <w:t>P</w:t>
      </w:r>
      <w:r w:rsidRPr="009B6906">
        <w:rPr>
          <w:lang w:val="es-ES"/>
        </w:rPr>
        <w:t>uede haber una vivienda o dos que se dedica</w:t>
      </w:r>
      <w:r>
        <w:rPr>
          <w:lang w:val="es-ES"/>
        </w:rPr>
        <w:t xml:space="preserve"> a</w:t>
      </w:r>
      <w:r w:rsidRPr="009B6906">
        <w:rPr>
          <w:lang w:val="es-ES"/>
        </w:rPr>
        <w:t xml:space="preserve"> la actividad, pero luego hay 80 que no se dedican a la actividad</w:t>
      </w:r>
      <w:r>
        <w:rPr>
          <w:lang w:val="es-ES"/>
        </w:rPr>
        <w:t>. P</w:t>
      </w:r>
      <w:r w:rsidRPr="009B6906">
        <w:rPr>
          <w:lang w:val="es-ES"/>
        </w:rPr>
        <w:t>or lo tanto, que hacemos con esas vivi</w:t>
      </w:r>
      <w:r>
        <w:rPr>
          <w:lang w:val="es-ES"/>
        </w:rPr>
        <w:t>endas.</w:t>
      </w:r>
    </w:p>
    <w:p w:rsidR="00303CEF" w:rsidRDefault="00303CEF" w:rsidP="004904B1">
      <w:pPr>
        <w:pStyle w:val="Texto"/>
        <w:rPr>
          <w:lang w:val="es-ES"/>
        </w:rPr>
      </w:pPr>
    </w:p>
    <w:p w:rsidR="00303CEF" w:rsidRDefault="00303CEF" w:rsidP="004904B1">
      <w:pPr>
        <w:pStyle w:val="Texto"/>
        <w:rPr>
          <w:lang w:val="es-ES"/>
        </w:rPr>
      </w:pPr>
      <w:r w:rsidRPr="009B6906">
        <w:rPr>
          <w:lang w:val="es-ES"/>
        </w:rPr>
        <w:t xml:space="preserve">Señorías. Ustedes lo que pretenden </w:t>
      </w:r>
      <w:r>
        <w:rPr>
          <w:lang w:val="es-ES"/>
        </w:rPr>
        <w:t xml:space="preserve">es </w:t>
      </w:r>
      <w:r w:rsidRPr="009B6906">
        <w:rPr>
          <w:lang w:val="es-ES"/>
        </w:rPr>
        <w:t xml:space="preserve">establecer barreras no proporcionales </w:t>
      </w:r>
      <w:r>
        <w:rPr>
          <w:lang w:val="es-ES"/>
        </w:rPr>
        <w:t>ni</w:t>
      </w:r>
      <w:r w:rsidRPr="009B6906">
        <w:rPr>
          <w:lang w:val="es-ES"/>
        </w:rPr>
        <w:t xml:space="preserve"> necesarias</w:t>
      </w:r>
      <w:r>
        <w:rPr>
          <w:lang w:val="es-ES"/>
        </w:rPr>
        <w:t xml:space="preserve">. Impiden </w:t>
      </w:r>
      <w:r w:rsidRPr="009B6906">
        <w:rPr>
          <w:lang w:val="es-ES"/>
        </w:rPr>
        <w:t xml:space="preserve">la legítima competencia. Contradice </w:t>
      </w:r>
      <w:r>
        <w:rPr>
          <w:lang w:val="es-ES"/>
        </w:rPr>
        <w:t xml:space="preserve">el espíritu y la filosofía de la propia Ley de Turismo </w:t>
      </w:r>
      <w:r w:rsidRPr="009B6906">
        <w:rPr>
          <w:lang w:val="es-ES"/>
        </w:rPr>
        <w:t>vasca de 2016</w:t>
      </w:r>
      <w:r>
        <w:rPr>
          <w:lang w:val="es-ES"/>
        </w:rPr>
        <w:t xml:space="preserve">. Y, sobre todo, </w:t>
      </w:r>
      <w:r w:rsidRPr="009B6906">
        <w:rPr>
          <w:lang w:val="es-ES"/>
        </w:rPr>
        <w:t>conculca la legislación civil y las directivas comunitarias.</w:t>
      </w:r>
    </w:p>
    <w:p w:rsidR="00303CEF" w:rsidRDefault="00303CEF" w:rsidP="004904B1">
      <w:pPr>
        <w:pStyle w:val="Texto"/>
        <w:rPr>
          <w:lang w:val="es-ES"/>
        </w:rPr>
      </w:pPr>
    </w:p>
    <w:p w:rsidR="00303CEF" w:rsidRPr="009B6906" w:rsidRDefault="00303CEF" w:rsidP="004904B1">
      <w:pPr>
        <w:pStyle w:val="Texto"/>
        <w:rPr>
          <w:lang w:val="es-ES"/>
        </w:rPr>
      </w:pPr>
      <w:r w:rsidRPr="009B6906">
        <w:rPr>
          <w:lang w:val="es-ES"/>
        </w:rPr>
        <w:t xml:space="preserve">No puedo dejar de expresar </w:t>
      </w:r>
      <w:r>
        <w:rPr>
          <w:lang w:val="es-ES"/>
        </w:rPr>
        <w:t xml:space="preserve">mi </w:t>
      </w:r>
      <w:r w:rsidRPr="009B6906">
        <w:rPr>
          <w:lang w:val="es-ES"/>
        </w:rPr>
        <w:t xml:space="preserve">perplejidad en el comentario del Gobierno para fijar su criterio favorable a esta proposición de ley. </w:t>
      </w:r>
      <w:r>
        <w:rPr>
          <w:lang w:val="es-ES"/>
        </w:rPr>
        <w:t>"</w:t>
      </w:r>
      <w:r w:rsidRPr="009B6906">
        <w:rPr>
          <w:lang w:val="es-ES"/>
        </w:rPr>
        <w:t xml:space="preserve">El Gobierno entiende que la regulación ha de proteger la fijación en </w:t>
      </w:r>
      <w:r>
        <w:rPr>
          <w:lang w:val="es-ES"/>
        </w:rPr>
        <w:t xml:space="preserve">el </w:t>
      </w:r>
      <w:r w:rsidRPr="009B6906">
        <w:rPr>
          <w:lang w:val="es-ES"/>
        </w:rPr>
        <w:t xml:space="preserve">ámbito rural de la población vinculada </w:t>
      </w:r>
      <w:r>
        <w:rPr>
          <w:lang w:val="es-ES"/>
        </w:rPr>
        <w:t>a su estructura socioeconómica</w:t>
      </w:r>
      <w:r w:rsidRPr="009B6906">
        <w:rPr>
          <w:lang w:val="es-ES"/>
        </w:rPr>
        <w:t xml:space="preserve"> y, en consecuencia, en términos sostenibles</w:t>
      </w:r>
      <w:r>
        <w:rPr>
          <w:lang w:val="es-ES"/>
        </w:rPr>
        <w:t>. Y</w:t>
      </w:r>
      <w:r w:rsidRPr="009B6906">
        <w:rPr>
          <w:lang w:val="es-ES"/>
        </w:rPr>
        <w:t xml:space="preserve">, por tanto, las actividades que se </w:t>
      </w:r>
      <w:r>
        <w:rPr>
          <w:lang w:val="es-ES"/>
        </w:rPr>
        <w:t xml:space="preserve">desarrollen en el ámbito rural </w:t>
      </w:r>
      <w:r w:rsidRPr="009B6906">
        <w:rPr>
          <w:lang w:val="es-ES"/>
        </w:rPr>
        <w:t>debe</w:t>
      </w:r>
      <w:r>
        <w:rPr>
          <w:lang w:val="es-ES"/>
        </w:rPr>
        <w:t>n</w:t>
      </w:r>
      <w:r w:rsidRPr="009B6906">
        <w:rPr>
          <w:lang w:val="es-ES"/>
        </w:rPr>
        <w:t xml:space="preserve"> estar vinculadas a l</w:t>
      </w:r>
      <w:r>
        <w:rPr>
          <w:lang w:val="es-ES"/>
        </w:rPr>
        <w:t xml:space="preserve">a sostenibilidad económica de las explotaciones agrarias". Oiga, ¿pero ustedes saben cuántas explotaciones agrarias hay en Álava? ¿Y saben ustedes cuántas viviendas hay en los núcleos rurales? Que es, como les digo, </w:t>
      </w:r>
      <w:r w:rsidRPr="009B6906">
        <w:rPr>
          <w:lang w:val="es-ES"/>
        </w:rPr>
        <w:t>el 80</w:t>
      </w:r>
      <w:r>
        <w:rPr>
          <w:lang w:val="es-ES"/>
        </w:rPr>
        <w:t> </w:t>
      </w:r>
      <w:r w:rsidRPr="009B6906">
        <w:rPr>
          <w:lang w:val="es-ES"/>
        </w:rPr>
        <w:t xml:space="preserve">% no están vinculadas la actividad agrícola </w:t>
      </w:r>
      <w:r>
        <w:rPr>
          <w:lang w:val="es-ES"/>
        </w:rPr>
        <w:t xml:space="preserve">y </w:t>
      </w:r>
      <w:r w:rsidRPr="009B6906">
        <w:rPr>
          <w:lang w:val="es-ES"/>
        </w:rPr>
        <w:t xml:space="preserve">ganadera. Entonces, </w:t>
      </w:r>
      <w:r>
        <w:rPr>
          <w:lang w:val="es-ES"/>
        </w:rPr>
        <w:t>¡</w:t>
      </w:r>
      <w:r w:rsidRPr="009B6906">
        <w:rPr>
          <w:lang w:val="es-ES"/>
        </w:rPr>
        <w:t>cómo se puede decir semejante cosa</w:t>
      </w:r>
      <w:r>
        <w:rPr>
          <w:lang w:val="es-ES"/>
        </w:rPr>
        <w:t>!</w:t>
      </w:r>
      <w:r w:rsidRPr="009B6906">
        <w:rPr>
          <w:lang w:val="es-ES"/>
        </w:rPr>
        <w:t xml:space="preserve"> Qué hacemos con el 80</w:t>
      </w:r>
      <w:r>
        <w:rPr>
          <w:lang w:val="es-ES"/>
        </w:rPr>
        <w:t> </w:t>
      </w:r>
      <w:r w:rsidRPr="009B6906">
        <w:rPr>
          <w:lang w:val="es-ES"/>
        </w:rPr>
        <w:t>% de esas viviendas</w:t>
      </w:r>
      <w:r>
        <w:rPr>
          <w:lang w:val="es-ES"/>
        </w:rPr>
        <w:t>, que no están…</w:t>
      </w:r>
    </w:p>
    <w:p w:rsidR="00303CEF" w:rsidRPr="009B6906" w:rsidRDefault="00303CEF" w:rsidP="004904B1">
      <w:pPr>
        <w:pStyle w:val="Texto"/>
        <w:rPr>
          <w:lang w:val="es-ES"/>
        </w:rPr>
      </w:pPr>
    </w:p>
    <w:p w:rsidR="00303CEF" w:rsidRDefault="00303CEF" w:rsidP="004904B1">
      <w:pPr>
        <w:pStyle w:val="Texto"/>
        <w:rPr>
          <w:lang w:val="es-ES"/>
        </w:rPr>
      </w:pPr>
      <w:r w:rsidRPr="009B6906">
        <w:rPr>
          <w:lang w:val="es-ES"/>
        </w:rPr>
        <w:t xml:space="preserve">(5. </w:t>
      </w:r>
      <w:proofErr w:type="spellStart"/>
      <w:proofErr w:type="gramStart"/>
      <w:r w:rsidRPr="009B6906">
        <w:rPr>
          <w:lang w:val="es-ES"/>
        </w:rPr>
        <w:t>zintaren</w:t>
      </w:r>
      <w:proofErr w:type="spellEnd"/>
      <w:proofErr w:type="gramEnd"/>
      <w:r w:rsidRPr="009B6906">
        <w:rPr>
          <w:lang w:val="es-ES"/>
        </w:rPr>
        <w:t xml:space="preserve"> </w:t>
      </w:r>
      <w:proofErr w:type="spellStart"/>
      <w:r w:rsidRPr="009B6906">
        <w:rPr>
          <w:lang w:val="es-ES"/>
        </w:rPr>
        <w:t>amaiera</w:t>
      </w:r>
      <w:proofErr w:type="spellEnd"/>
      <w:r w:rsidRPr="009B6906">
        <w:rPr>
          <w:lang w:val="es-ES"/>
        </w:rPr>
        <w:t>)</w:t>
      </w:r>
    </w:p>
    <w:p w:rsidR="002101E5" w:rsidRDefault="002101E5" w:rsidP="004904B1">
      <w:pPr>
        <w:pStyle w:val="Texto"/>
      </w:pPr>
      <w:r>
        <w:t xml:space="preserve">(6. </w:t>
      </w:r>
      <w:proofErr w:type="spellStart"/>
      <w:proofErr w:type="gramStart"/>
      <w:r>
        <w:t>zintaren</w:t>
      </w:r>
      <w:proofErr w:type="spellEnd"/>
      <w:proofErr w:type="gramEnd"/>
      <w:r>
        <w:t xml:space="preserve"> </w:t>
      </w:r>
      <w:proofErr w:type="spellStart"/>
      <w:r>
        <w:t>hasiera</w:t>
      </w:r>
      <w:proofErr w:type="spellEnd"/>
      <w:r>
        <w:t>)</w:t>
      </w:r>
    </w:p>
    <w:p w:rsidR="002101E5" w:rsidRDefault="002101E5" w:rsidP="004904B1">
      <w:pPr>
        <w:pStyle w:val="Texto"/>
      </w:pPr>
    </w:p>
    <w:p w:rsidR="002101E5" w:rsidRDefault="002101E5" w:rsidP="004904B1">
      <w:pPr>
        <w:pStyle w:val="Texto"/>
      </w:pPr>
      <w:r>
        <w:t>… no están vinculadas a la actividad agrícola y ganadera.</w:t>
      </w:r>
    </w:p>
    <w:p w:rsidR="002101E5" w:rsidRDefault="002101E5" w:rsidP="004904B1">
      <w:pPr>
        <w:pStyle w:val="Texto"/>
      </w:pPr>
    </w:p>
    <w:p w:rsidR="002101E5" w:rsidRDefault="002101E5" w:rsidP="004904B1">
      <w:pPr>
        <w:pStyle w:val="Texto"/>
      </w:pPr>
      <w:r>
        <w:t>Entonces, ¿cómo se puede decir semejante cosa, no?, ¿qué hacemos con el 80 % de esas viviendas que no están vinculadas a la actividad agrícola-ganadera, que no están, no son tradicionales, no son caseríos clásicos?, ¿qué pasa?, ¿qué hacemos?</w:t>
      </w:r>
    </w:p>
    <w:p w:rsidR="002101E5" w:rsidRDefault="002101E5" w:rsidP="004904B1">
      <w:pPr>
        <w:pStyle w:val="Texto"/>
      </w:pPr>
    </w:p>
    <w:p w:rsidR="002101E5" w:rsidRDefault="002101E5" w:rsidP="004904B1">
      <w:pPr>
        <w:pStyle w:val="Texto"/>
      </w:pPr>
      <w:r>
        <w:t>C</w:t>
      </w:r>
      <w:r w:rsidRPr="007F3D6F">
        <w:t>uando aquí, en junio</w:t>
      </w:r>
      <w:r>
        <w:t>, pedíamos medidas, llevar actividades</w:t>
      </w:r>
      <w:r w:rsidRPr="007F3D6F">
        <w:t xml:space="preserve"> económicas a</w:t>
      </w:r>
      <w:r>
        <w:t>l ámbito rural, ¿a qué se referían?, ¿a qué se referían? Todos apoyamos</w:t>
      </w:r>
      <w:r w:rsidRPr="007F3D6F">
        <w:t xml:space="preserve"> </w:t>
      </w:r>
      <w:r>
        <w:t>aquello</w:t>
      </w:r>
      <w:r w:rsidRPr="007F3D6F">
        <w:t xml:space="preserve">. </w:t>
      </w:r>
      <w:r>
        <w:t>¿A qué se referían?</w:t>
      </w:r>
    </w:p>
    <w:p w:rsidR="002101E5" w:rsidRDefault="002101E5" w:rsidP="004904B1">
      <w:pPr>
        <w:pStyle w:val="Texto"/>
      </w:pPr>
    </w:p>
    <w:p w:rsidR="002101E5" w:rsidRDefault="002101E5" w:rsidP="004904B1">
      <w:pPr>
        <w:pStyle w:val="Texto"/>
      </w:pPr>
      <w:r w:rsidRPr="007F3D6F">
        <w:t>Como les decía, excluir</w:t>
      </w:r>
      <w:r>
        <w:t>,</w:t>
      </w:r>
      <w:r w:rsidRPr="007F3D6F">
        <w:t xml:space="preserve"> vetar</w:t>
      </w:r>
      <w:r>
        <w:t>,</w:t>
      </w:r>
      <w:r w:rsidRPr="007F3D6F">
        <w:t xml:space="preserve"> </w:t>
      </w:r>
      <w:r>
        <w:t xml:space="preserve">prohibir </w:t>
      </w:r>
      <w:r w:rsidRPr="007F3D6F">
        <w:t>estas modalidades de alojamiento turístico, vivienda</w:t>
      </w:r>
      <w:r>
        <w:t>s de uso turístico o</w:t>
      </w:r>
      <w:r w:rsidRPr="007F3D6F">
        <w:t xml:space="preserve"> habitaciones en </w:t>
      </w:r>
      <w:r>
        <w:t xml:space="preserve">viviendas de particulares para uso turístico, va </w:t>
      </w:r>
      <w:r w:rsidRPr="007F3D6F">
        <w:t>contra el derecho comunitario</w:t>
      </w:r>
      <w:r>
        <w:t>,</w:t>
      </w:r>
      <w:r w:rsidRPr="007F3D6F">
        <w:t xml:space="preserve"> contra el derecho estatal</w:t>
      </w:r>
      <w:r>
        <w:t>,</w:t>
      </w:r>
      <w:r w:rsidRPr="007F3D6F">
        <w:t xml:space="preserve"> contra la Ley de </w:t>
      </w:r>
      <w:r>
        <w:t>turismo</w:t>
      </w:r>
      <w:r w:rsidRPr="007F3D6F">
        <w:t xml:space="preserve"> </w:t>
      </w:r>
      <w:r>
        <w:t>–</w:t>
      </w:r>
      <w:r w:rsidRPr="007F3D6F">
        <w:t>aquí aprobada</w:t>
      </w:r>
      <w:r>
        <w:t>–</w:t>
      </w:r>
      <w:r w:rsidRPr="007F3D6F">
        <w:t xml:space="preserve"> contra</w:t>
      </w:r>
      <w:r>
        <w:t xml:space="preserve"> la utilidad de la competencia.</w:t>
      </w:r>
    </w:p>
    <w:p w:rsidR="002101E5" w:rsidRDefault="002101E5" w:rsidP="004904B1">
      <w:pPr>
        <w:pStyle w:val="Texto"/>
      </w:pPr>
    </w:p>
    <w:p w:rsidR="002101E5" w:rsidRDefault="002101E5" w:rsidP="004904B1">
      <w:pPr>
        <w:pStyle w:val="Texto"/>
      </w:pPr>
      <w:r w:rsidRPr="007F3D6F">
        <w:t xml:space="preserve">Tenemos una gran responsabilidad, </w:t>
      </w:r>
      <w:r>
        <w:t>excluir actividades</w:t>
      </w:r>
      <w:r w:rsidRPr="007F3D6F">
        <w:t xml:space="preserve"> económicas sin ar</w:t>
      </w:r>
      <w:r>
        <w:t>gumentos sólidos y contrastados</w:t>
      </w:r>
      <w:r w:rsidRPr="007F3D6F">
        <w:t xml:space="preserve"> y</w:t>
      </w:r>
      <w:r>
        <w:t xml:space="preserve"> jurídicamente</w:t>
      </w:r>
      <w:r w:rsidRPr="007F3D6F">
        <w:t xml:space="preserve"> avalados</w:t>
      </w:r>
      <w:r>
        <w:t>,</w:t>
      </w:r>
      <w:r w:rsidRPr="007F3D6F">
        <w:t xml:space="preserve"> puede generar </w:t>
      </w:r>
      <w:r>
        <w:t>importantísimos</w:t>
      </w:r>
      <w:r w:rsidRPr="007F3D6F">
        <w:t xml:space="preserve"> daños para el mundo irremediable</w:t>
      </w:r>
      <w:r>
        <w:t>s</w:t>
      </w:r>
      <w:r w:rsidRPr="007F3D6F">
        <w:t>, el que se va</w:t>
      </w:r>
      <w:r>
        <w:t>, si lo excluyo,</w:t>
      </w:r>
      <w:r w:rsidRPr="007F3D6F">
        <w:t xml:space="preserve"> no va a volver</w:t>
      </w:r>
      <w:r>
        <w:t>.</w:t>
      </w:r>
      <w:r w:rsidRPr="007F3D6F">
        <w:t xml:space="preserve"> </w:t>
      </w:r>
      <w:r>
        <w:t>E</w:t>
      </w:r>
      <w:r w:rsidRPr="007F3D6F">
        <w:t>fe</w:t>
      </w:r>
      <w:r>
        <w:t>ctivamente, muy difícil volver.</w:t>
      </w:r>
    </w:p>
    <w:p w:rsidR="002101E5" w:rsidRDefault="002101E5" w:rsidP="004904B1">
      <w:pPr>
        <w:pStyle w:val="Texto"/>
      </w:pPr>
    </w:p>
    <w:p w:rsidR="002101E5" w:rsidRDefault="002101E5" w:rsidP="004904B1">
      <w:pPr>
        <w:pStyle w:val="Texto"/>
      </w:pPr>
      <w:r w:rsidRPr="007F3D6F">
        <w:t xml:space="preserve">Entonces, </w:t>
      </w:r>
      <w:r>
        <w:t>¿</w:t>
      </w:r>
      <w:r w:rsidRPr="007F3D6F">
        <w:t>ustedes saben lo que están proponiendo</w:t>
      </w:r>
      <w:r>
        <w:t>?</w:t>
      </w:r>
      <w:r w:rsidRPr="007F3D6F">
        <w:t xml:space="preserve">, </w:t>
      </w:r>
      <w:r>
        <w:t>¿</w:t>
      </w:r>
      <w:r w:rsidRPr="007F3D6F">
        <w:t>saben</w:t>
      </w:r>
      <w:r>
        <w:t>, han mirado las</w:t>
      </w:r>
      <w:r w:rsidRPr="007F3D6F">
        <w:t xml:space="preserve"> consecuencias</w:t>
      </w:r>
      <w:r>
        <w:t>?,</w:t>
      </w:r>
      <w:r w:rsidRPr="007F3D6F">
        <w:t xml:space="preserve"> </w:t>
      </w:r>
      <w:r>
        <w:t>¿han hecho una evaluación socio</w:t>
      </w:r>
      <w:r w:rsidRPr="007F3D6F">
        <w:t>económica del ámbito rural y lo que esto significa</w:t>
      </w:r>
      <w:r>
        <w:t>?,</w:t>
      </w:r>
      <w:r w:rsidRPr="007F3D6F">
        <w:t xml:space="preserve"> </w:t>
      </w:r>
      <w:r>
        <w:t>¿</w:t>
      </w:r>
      <w:r w:rsidRPr="007F3D6F">
        <w:t>han hecho</w:t>
      </w:r>
      <w:r>
        <w:t>?</w:t>
      </w:r>
    </w:p>
    <w:p w:rsidR="002101E5" w:rsidRDefault="002101E5" w:rsidP="004904B1">
      <w:pPr>
        <w:pStyle w:val="Texto"/>
      </w:pPr>
    </w:p>
    <w:p w:rsidR="002101E5" w:rsidRDefault="002101E5" w:rsidP="004904B1">
      <w:pPr>
        <w:pStyle w:val="Texto"/>
      </w:pPr>
      <w:r>
        <w:t>S</w:t>
      </w:r>
      <w:r w:rsidRPr="007F3D6F">
        <w:t xml:space="preserve">i estamos aquí hablando de la </w:t>
      </w:r>
      <w:r>
        <w:t>des</w:t>
      </w:r>
      <w:r w:rsidRPr="007F3D6F">
        <w:t>población, del gran problema que tenemos</w:t>
      </w:r>
      <w:r>
        <w:t>, y</w:t>
      </w:r>
      <w:r w:rsidRPr="007F3D6F">
        <w:t xml:space="preserve"> ustedes vienen a excluir actividades económicas en el 80</w:t>
      </w:r>
      <w:r>
        <w:t> </w:t>
      </w:r>
      <w:r w:rsidRPr="007F3D6F">
        <w:t>% de las cons</w:t>
      </w:r>
      <w:r>
        <w:t>trucciones que hay en el ámbito rural. Pero, ¿</w:t>
      </w:r>
      <w:r w:rsidRPr="007F3D6F">
        <w:t>cómo es posible</w:t>
      </w:r>
      <w:r>
        <w:t>?</w:t>
      </w:r>
      <w:r w:rsidRPr="007F3D6F">
        <w:t xml:space="preserve">, </w:t>
      </w:r>
      <w:r>
        <w:t>¿</w:t>
      </w:r>
      <w:r w:rsidRPr="007F3D6F">
        <w:t>cómo es posible</w:t>
      </w:r>
      <w:r>
        <w:t xml:space="preserve"> que</w:t>
      </w:r>
      <w:r w:rsidRPr="007F3D6F">
        <w:t xml:space="preserve"> esto</w:t>
      </w:r>
      <w:r>
        <w:t xml:space="preserve"> les parezca</w:t>
      </w:r>
      <w:r w:rsidRPr="007F3D6F">
        <w:t xml:space="preserve"> tan razonable</w:t>
      </w:r>
      <w:r>
        <w:t>?</w:t>
      </w:r>
      <w:r w:rsidRPr="007F3D6F">
        <w:t xml:space="preserve"> </w:t>
      </w:r>
      <w:r>
        <w:t>C</w:t>
      </w:r>
      <w:r w:rsidRPr="007F3D6F">
        <w:t>uando también la Unión Europea está haciendo una estrategia para llevar población a</w:t>
      </w:r>
      <w:r>
        <w:t>l</w:t>
      </w:r>
      <w:r w:rsidRPr="007F3D6F">
        <w:t xml:space="preserve"> ámbi</w:t>
      </w:r>
      <w:r>
        <w:t>to rural o para que no se marche</w:t>
      </w:r>
      <w:r w:rsidRPr="007F3D6F">
        <w:t xml:space="preserve"> la población de</w:t>
      </w:r>
      <w:r>
        <w:t>l ámbito rural</w:t>
      </w:r>
      <w:r w:rsidRPr="007F3D6F">
        <w:t xml:space="preserve">. Entonces, </w:t>
      </w:r>
      <w:r>
        <w:t>¿qué</w:t>
      </w:r>
      <w:r w:rsidRPr="007F3D6F">
        <w:t xml:space="preserve"> hacemos</w:t>
      </w:r>
      <w:r>
        <w:t>?</w:t>
      </w:r>
    </w:p>
    <w:p w:rsidR="002101E5" w:rsidRDefault="002101E5" w:rsidP="004904B1">
      <w:pPr>
        <w:pStyle w:val="Texto"/>
      </w:pPr>
    </w:p>
    <w:p w:rsidR="002101E5" w:rsidRDefault="002101E5" w:rsidP="004904B1">
      <w:pPr>
        <w:pStyle w:val="Texto"/>
      </w:pPr>
      <w:r>
        <w:t>U</w:t>
      </w:r>
      <w:r w:rsidRPr="007F3D6F">
        <w:t xml:space="preserve">stedes </w:t>
      </w:r>
      <w:r>
        <w:t>van</w:t>
      </w:r>
      <w:r w:rsidRPr="007F3D6F">
        <w:t xml:space="preserve"> contra toda ley europea, estatal y ta</w:t>
      </w:r>
      <w:r>
        <w:t>mbién la ley de turismo de aquí,</w:t>
      </w:r>
      <w:r w:rsidRPr="007F3D6F">
        <w:t xml:space="preserve"> porque </w:t>
      </w:r>
      <w:r>
        <w:t>ese no es el espíritu de la ley.</w:t>
      </w:r>
    </w:p>
    <w:p w:rsidR="002101E5" w:rsidRDefault="002101E5" w:rsidP="004904B1">
      <w:pPr>
        <w:pStyle w:val="Texto"/>
      </w:pPr>
    </w:p>
    <w:p w:rsidR="002101E5" w:rsidRDefault="002101E5" w:rsidP="004904B1">
      <w:pPr>
        <w:pStyle w:val="Texto"/>
      </w:pPr>
      <w:r>
        <w:t>¿Qué informe medioambiental pueden</w:t>
      </w:r>
      <w:r w:rsidRPr="007F3D6F">
        <w:t xml:space="preserve"> acreditar con seriedad que la actividad de una vivienda de uso turístico en el medio rura</w:t>
      </w:r>
      <w:r>
        <w:t>l es más nociva para el entorno que la de una casa rural?</w:t>
      </w:r>
      <w:r w:rsidRPr="007F3D6F">
        <w:t xml:space="preserve"> </w:t>
      </w:r>
      <w:r>
        <w:t>Yo quiero</w:t>
      </w:r>
      <w:r w:rsidRPr="007F3D6F">
        <w:t xml:space="preserve"> un informe medioambiental</w:t>
      </w:r>
      <w:r>
        <w:t>, por un experto medioambiental</w:t>
      </w:r>
      <w:r w:rsidRPr="007F3D6F">
        <w:t>, que me diga eso que ha dicho usted</w:t>
      </w:r>
      <w:r>
        <w:t>:</w:t>
      </w:r>
      <w:r w:rsidRPr="007F3D6F">
        <w:t xml:space="preserve"> que medio ambientalmente tenemos argumentos para prohibir esto</w:t>
      </w:r>
      <w:r>
        <w:t xml:space="preserve">. Oiga, </w:t>
      </w:r>
      <w:r w:rsidRPr="007F3D6F">
        <w:t>un informe, porque a mí</w:t>
      </w:r>
      <w:r>
        <w:t>,</w:t>
      </w:r>
      <w:r w:rsidRPr="007F3D6F">
        <w:t xml:space="preserve"> de </w:t>
      </w:r>
      <w:r>
        <w:t>piquito,</w:t>
      </w:r>
      <w:r w:rsidRPr="007F3D6F">
        <w:t xml:space="preserve"> no</w:t>
      </w:r>
      <w:r>
        <w:t>;</w:t>
      </w:r>
      <w:r w:rsidRPr="007F3D6F">
        <w:t xml:space="preserve"> aquí todo justificado</w:t>
      </w:r>
      <w:r>
        <w:t>,</w:t>
      </w:r>
      <w:r w:rsidRPr="007F3D6F">
        <w:t xml:space="preserve"> igual </w:t>
      </w:r>
      <w:r>
        <w:t>que un</w:t>
      </w:r>
      <w:r w:rsidRPr="007F3D6F">
        <w:t xml:space="preserve"> informe socioeconómico</w:t>
      </w:r>
      <w:r>
        <w:t>, que me diga, có</w:t>
      </w:r>
      <w:r w:rsidRPr="007F3D6F">
        <w:t xml:space="preserve">mo esto influye en el </w:t>
      </w:r>
      <w:r w:rsidRPr="007F3D6F">
        <w:lastRenderedPageBreak/>
        <w:t>ámbito rural, porque influye negativamente</w:t>
      </w:r>
      <w:r>
        <w:t>,</w:t>
      </w:r>
      <w:r w:rsidRPr="007F3D6F">
        <w:t xml:space="preserve"> porque frena </w:t>
      </w:r>
      <w:r>
        <w:t>actividades</w:t>
      </w:r>
      <w:r w:rsidRPr="007F3D6F">
        <w:t xml:space="preserve"> económicas y porque </w:t>
      </w:r>
      <w:r>
        <w:t>frena</w:t>
      </w:r>
      <w:r w:rsidRPr="007F3D6F">
        <w:t xml:space="preserve"> fijación de población, no</w:t>
      </w:r>
      <w:r>
        <w:t>,</w:t>
      </w:r>
      <w:r w:rsidRPr="007F3D6F">
        <w:t xml:space="preserve"> la excluy</w:t>
      </w:r>
      <w:r>
        <w:t>e.</w:t>
      </w:r>
    </w:p>
    <w:p w:rsidR="002101E5" w:rsidRDefault="002101E5" w:rsidP="004904B1">
      <w:pPr>
        <w:pStyle w:val="Texto"/>
      </w:pPr>
    </w:p>
    <w:p w:rsidR="002101E5" w:rsidRDefault="002101E5" w:rsidP="004904B1">
      <w:pPr>
        <w:pStyle w:val="Texto"/>
      </w:pPr>
      <w:r>
        <w:t>¿Q</w:t>
      </w:r>
      <w:r w:rsidRPr="007F3D6F">
        <w:t xml:space="preserve">ué hacemos con las 330 viviendas </w:t>
      </w:r>
      <w:r>
        <w:t>–</w:t>
      </w:r>
      <w:r w:rsidRPr="007F3D6F">
        <w:t>o por ahí</w:t>
      </w:r>
      <w:r>
        <w:t>–</w:t>
      </w:r>
      <w:r w:rsidRPr="007F3D6F">
        <w:t xml:space="preserve"> que están ya registradas en el ámbito </w:t>
      </w:r>
      <w:r>
        <w:t>rural para hacer este turismo?</w:t>
      </w:r>
      <w:r w:rsidRPr="007F3D6F">
        <w:t xml:space="preserve"> </w:t>
      </w:r>
      <w:r>
        <w:t>¿</w:t>
      </w:r>
      <w:r w:rsidRPr="007F3D6F">
        <w:t>Las echamos</w:t>
      </w:r>
      <w:r>
        <w:t>?, las dejamos</w:t>
      </w:r>
      <w:r w:rsidRPr="007F3D6F">
        <w:t xml:space="preserve"> ilegales, </w:t>
      </w:r>
      <w:r>
        <w:t>¿</w:t>
      </w:r>
      <w:r w:rsidRPr="007F3D6F">
        <w:t>no</w:t>
      </w:r>
      <w:r>
        <w:t>?</w:t>
      </w:r>
      <w:r w:rsidRPr="007F3D6F">
        <w:t xml:space="preserve">, porque ustedes no ponen </w:t>
      </w:r>
      <w:r>
        <w:t>una solución</w:t>
      </w:r>
      <w:r w:rsidRPr="007F3D6F">
        <w:t xml:space="preserve"> para eso</w:t>
      </w:r>
      <w:r>
        <w:t>.</w:t>
      </w:r>
      <w:r w:rsidRPr="007F3D6F">
        <w:t xml:space="preserve"> </w:t>
      </w:r>
      <w:r>
        <w:t>Se están registrando.</w:t>
      </w:r>
    </w:p>
    <w:p w:rsidR="002101E5" w:rsidRDefault="002101E5" w:rsidP="004904B1">
      <w:pPr>
        <w:pStyle w:val="Texto"/>
      </w:pPr>
    </w:p>
    <w:p w:rsidR="002101E5" w:rsidRDefault="002101E5" w:rsidP="004904B1">
      <w:pPr>
        <w:pStyle w:val="Texto"/>
      </w:pPr>
      <w:r w:rsidRPr="007F3D6F">
        <w:t xml:space="preserve">O sea, que si hay 330 personas que están </w:t>
      </w:r>
      <w:r>
        <w:t>pensando</w:t>
      </w:r>
      <w:r w:rsidRPr="007F3D6F">
        <w:t xml:space="preserve"> que </w:t>
      </w:r>
      <w:r>
        <w:t xml:space="preserve">hay </w:t>
      </w:r>
      <w:r w:rsidRPr="007F3D6F">
        <w:t xml:space="preserve">una oportunidad económica en el ámbito rural, ustedes les dicen </w:t>
      </w:r>
      <w:r>
        <w:t>"no, fuera".</w:t>
      </w:r>
      <w:r w:rsidRPr="007F3D6F">
        <w:t xml:space="preserve"> </w:t>
      </w:r>
      <w:r>
        <w:t>¿N</w:t>
      </w:r>
      <w:r w:rsidRPr="007F3D6F">
        <w:t>os podemos permitir eso</w:t>
      </w:r>
      <w:r>
        <w:t>?</w:t>
      </w:r>
      <w:r w:rsidRPr="007F3D6F">
        <w:t xml:space="preserve">, </w:t>
      </w:r>
      <w:r>
        <w:t>¿</w:t>
      </w:r>
      <w:r w:rsidRPr="007F3D6F">
        <w:t>ese lujo nos lo podemos permitir</w:t>
      </w:r>
      <w:r>
        <w:t>?</w:t>
      </w:r>
    </w:p>
    <w:p w:rsidR="002101E5" w:rsidRDefault="002101E5" w:rsidP="004904B1">
      <w:pPr>
        <w:pStyle w:val="Texto"/>
      </w:pPr>
    </w:p>
    <w:p w:rsidR="002101E5" w:rsidRDefault="002101E5" w:rsidP="004904B1">
      <w:pPr>
        <w:pStyle w:val="Texto"/>
      </w:pPr>
      <w:r>
        <w:t>R</w:t>
      </w:r>
      <w:r w:rsidRPr="007F3D6F">
        <w:t>egulen en los reglamentos lo que considere</w:t>
      </w:r>
      <w:r>
        <w:t>n</w:t>
      </w:r>
      <w:r w:rsidRPr="007F3D6F">
        <w:t xml:space="preserve"> oportuno, de acuerdo con el</w:t>
      </w:r>
      <w:r>
        <w:t xml:space="preserve"> sector, para que cumplan todos</w:t>
      </w:r>
      <w:r w:rsidRPr="007F3D6F">
        <w:t xml:space="preserve"> características muy similares, entendiendo que </w:t>
      </w:r>
      <w:r>
        <w:t>unos</w:t>
      </w:r>
      <w:r w:rsidRPr="007F3D6F">
        <w:t xml:space="preserve"> son establecimientos turísticos y otros tienen</w:t>
      </w:r>
      <w:r>
        <w:t>,</w:t>
      </w:r>
      <w:r w:rsidRPr="007F3D6F">
        <w:t xml:space="preserve"> bueno</w:t>
      </w:r>
      <w:r>
        <w:t>,</w:t>
      </w:r>
      <w:r w:rsidRPr="007F3D6F">
        <w:t xml:space="preserve"> es un alojamiento de particulares</w:t>
      </w:r>
      <w:r>
        <w:t>.</w:t>
      </w:r>
      <w:r w:rsidRPr="007F3D6F">
        <w:t xml:space="preserve"> </w:t>
      </w:r>
      <w:r>
        <w:t>Eso es una diferencia.</w:t>
      </w:r>
    </w:p>
    <w:p w:rsidR="002101E5" w:rsidRDefault="002101E5" w:rsidP="004904B1">
      <w:pPr>
        <w:pStyle w:val="Texto"/>
      </w:pPr>
    </w:p>
    <w:p w:rsidR="002101E5" w:rsidRDefault="002101E5" w:rsidP="004904B1">
      <w:pPr>
        <w:pStyle w:val="Texto"/>
      </w:pPr>
      <w:r>
        <w:t>Vayan al reglamento. Tenemos dos</w:t>
      </w:r>
      <w:r w:rsidRPr="007F3D6F">
        <w:t xml:space="preserve"> reglamentos</w:t>
      </w:r>
      <w:r>
        <w:t>: el de</w:t>
      </w:r>
      <w:r w:rsidRPr="007F3D6F">
        <w:t xml:space="preserve"> 2018 y el 2013. Para eso no hace falta modificar la ley. Lo pueden hacer en los reglamentos</w:t>
      </w:r>
      <w:r>
        <w:t>.</w:t>
      </w:r>
      <w:r w:rsidRPr="007F3D6F">
        <w:t xml:space="preserve"> </w:t>
      </w:r>
      <w:r>
        <w:t>P</w:t>
      </w:r>
      <w:r w:rsidRPr="007F3D6F">
        <w:t>ero es que no es voluntad de llegar a acuerdo</w:t>
      </w:r>
      <w:r>
        <w:t>, señora Corcuera, como nos ha dicho</w:t>
      </w:r>
      <w:r w:rsidRPr="007F3D6F">
        <w:t xml:space="preserve"> usted aquí</w:t>
      </w:r>
      <w:r>
        <w:t>, vía enmiendas. No, lo</w:t>
      </w:r>
      <w:r w:rsidRPr="007F3D6F">
        <w:t xml:space="preserve"> pueden hacer </w:t>
      </w:r>
      <w:r>
        <w:t xml:space="preserve">en </w:t>
      </w:r>
      <w:r w:rsidRPr="007F3D6F">
        <w:t xml:space="preserve">los reglamentos y no lo </w:t>
      </w:r>
      <w:r>
        <w:t>quieren.</w:t>
      </w:r>
    </w:p>
    <w:p w:rsidR="002101E5" w:rsidRDefault="002101E5" w:rsidP="004904B1">
      <w:pPr>
        <w:pStyle w:val="Texto"/>
      </w:pPr>
    </w:p>
    <w:p w:rsidR="002101E5" w:rsidRDefault="002101E5" w:rsidP="004904B1">
      <w:pPr>
        <w:pStyle w:val="Texto"/>
      </w:pPr>
      <w:r>
        <w:t>Y tienen</w:t>
      </w:r>
      <w:r w:rsidRPr="007F3D6F">
        <w:t xml:space="preserve"> informes que les dicen que se puede hacer en </w:t>
      </w:r>
      <w:r>
        <w:t>los reglamentos, y no los quieren usar.</w:t>
      </w:r>
      <w:r w:rsidRPr="007F3D6F">
        <w:t xml:space="preserve"> </w:t>
      </w:r>
      <w:r>
        <w:t>T</w:t>
      </w:r>
      <w:r w:rsidRPr="007F3D6F">
        <w:t>ienen informes</w:t>
      </w:r>
      <w:r>
        <w:t>,</w:t>
      </w:r>
      <w:r w:rsidRPr="007F3D6F">
        <w:t xml:space="preserve"> y no los </w:t>
      </w:r>
      <w:r>
        <w:t xml:space="preserve">quieren usar. Quieren excluir por ley, porque </w:t>
      </w:r>
      <w:r w:rsidRPr="007F3D6F">
        <w:t>so</w:t>
      </w:r>
      <w:r>
        <w:t>n</w:t>
      </w:r>
      <w:r w:rsidRPr="007F3D6F">
        <w:t xml:space="preserve"> sectarios</w:t>
      </w:r>
      <w:r>
        <w:t>, sectarios:</w:t>
      </w:r>
      <w:r w:rsidRPr="007F3D6F">
        <w:t xml:space="preserve"> </w:t>
      </w:r>
      <w:r>
        <w:t>"</w:t>
      </w:r>
      <w:r w:rsidRPr="007F3D6F">
        <w:t>mi modelo</w:t>
      </w:r>
      <w:r>
        <w:t>",</w:t>
      </w:r>
      <w:r w:rsidRPr="007F3D6F">
        <w:t xml:space="preserve"> </w:t>
      </w:r>
      <w:r>
        <w:t>"</w:t>
      </w:r>
      <w:r w:rsidRPr="007F3D6F">
        <w:t>único modelo</w:t>
      </w:r>
      <w:r>
        <w:t>",</w:t>
      </w:r>
      <w:r w:rsidRPr="007F3D6F">
        <w:t xml:space="preserve"> </w:t>
      </w:r>
      <w:r>
        <w:t>"</w:t>
      </w:r>
      <w:r w:rsidRPr="007F3D6F">
        <w:t>yo controlo</w:t>
      </w:r>
      <w:r>
        <w:t>"</w:t>
      </w:r>
      <w:r w:rsidRPr="007F3D6F">
        <w:t xml:space="preserve">, </w:t>
      </w:r>
      <w:r>
        <w:t>"yo digo quié</w:t>
      </w:r>
      <w:r w:rsidRPr="007F3D6F">
        <w:t>n viene</w:t>
      </w:r>
      <w:r>
        <w:t>, quién</w:t>
      </w:r>
      <w:r w:rsidRPr="007F3D6F">
        <w:t xml:space="preserve"> no viene</w:t>
      </w:r>
      <w:r>
        <w:t>,</w:t>
      </w:r>
      <w:r w:rsidRPr="007F3D6F">
        <w:t xml:space="preserve"> quién hace actividad </w:t>
      </w:r>
      <w:r>
        <w:t>rural</w:t>
      </w:r>
      <w:r w:rsidRPr="007F3D6F">
        <w:t xml:space="preserve"> y qui</w:t>
      </w:r>
      <w:r>
        <w:t>é</w:t>
      </w:r>
      <w:r w:rsidRPr="007F3D6F">
        <w:t xml:space="preserve">n no hace actividad turística en el ámbito </w:t>
      </w:r>
      <w:r>
        <w:t>rural"</w:t>
      </w:r>
      <w:r w:rsidRPr="007F3D6F">
        <w:t>. Eso es excluir, pero de</w:t>
      </w:r>
      <w:r>
        <w:t xml:space="preserve"> cuajo, eso es fracturar la sociedad, e</w:t>
      </w:r>
      <w:r w:rsidRPr="007F3D6F">
        <w:t>so es clasifica</w:t>
      </w:r>
      <w:r>
        <w:t>rnos</w:t>
      </w:r>
      <w:r w:rsidRPr="007F3D6F">
        <w:t>. Si hablamos euskera,</w:t>
      </w:r>
      <w:r>
        <w:t xml:space="preserve"> o</w:t>
      </w:r>
      <w:r w:rsidRPr="007F3D6F">
        <w:t xml:space="preserve"> no hablamos euskera. Si som</w:t>
      </w:r>
      <w:r>
        <w:t xml:space="preserve">os de un </w:t>
      </w:r>
      <w:proofErr w:type="spellStart"/>
      <w:r>
        <w:t>txoko</w:t>
      </w:r>
      <w:proofErr w:type="spellEnd"/>
      <w:r>
        <w:t xml:space="preserve"> o somos de otro </w:t>
      </w:r>
      <w:proofErr w:type="spellStart"/>
      <w:r>
        <w:t>txoko</w:t>
      </w:r>
      <w:proofErr w:type="spellEnd"/>
      <w:r>
        <w:t xml:space="preserve">. Si… </w:t>
      </w:r>
      <w:r w:rsidRPr="007F3D6F">
        <w:t>Así, ustedes</w:t>
      </w:r>
      <w:r>
        <w:t>,</w:t>
      </w:r>
      <w:r w:rsidRPr="007F3D6F">
        <w:t xml:space="preserve"> paso a paso, </w:t>
      </w:r>
      <w:r>
        <w:t>hormiguita a hormiguita, nos</w:t>
      </w:r>
      <w:r w:rsidRPr="007F3D6F">
        <w:t xml:space="preserve"> van haciendo un registro de la sociedad</w:t>
      </w:r>
      <w:r>
        <w:t>.</w:t>
      </w:r>
    </w:p>
    <w:p w:rsidR="002101E5" w:rsidRDefault="002101E5" w:rsidP="004904B1">
      <w:pPr>
        <w:pStyle w:val="Texto"/>
      </w:pPr>
    </w:p>
    <w:p w:rsidR="002101E5" w:rsidRDefault="002101E5" w:rsidP="004904B1">
      <w:pPr>
        <w:pStyle w:val="Texto"/>
      </w:pPr>
      <w:r>
        <w:lastRenderedPageBreak/>
        <w:t xml:space="preserve">Señora Corcuera, </w:t>
      </w:r>
      <w:r w:rsidRPr="007F3D6F">
        <w:t>no estamos de acuerdo con esta proposición de ley. Tienen otros sistemas para regular esta propuesta</w:t>
      </w:r>
      <w:r>
        <w:t>,</w:t>
      </w:r>
      <w:r w:rsidRPr="007F3D6F">
        <w:t xml:space="preserve"> si hay algo que regular</w:t>
      </w:r>
      <w:r>
        <w:t>, que se quedó</w:t>
      </w:r>
      <w:r w:rsidRPr="007F3D6F">
        <w:t xml:space="preserve"> ajustado en el Reglamento de 2018. Pero</w:t>
      </w:r>
      <w:r>
        <w:t>,</w:t>
      </w:r>
      <w:r w:rsidRPr="007F3D6F">
        <w:t xml:space="preserve"> desde luego</w:t>
      </w:r>
      <w:r>
        <w:t>,</w:t>
      </w:r>
      <w:r w:rsidRPr="007F3D6F">
        <w:t xml:space="preserve"> excluir una actividad no es legal.</w:t>
      </w:r>
    </w:p>
    <w:p w:rsidR="002101E5" w:rsidRDefault="002101E5" w:rsidP="004904B1">
      <w:pPr>
        <w:pStyle w:val="Texto"/>
      </w:pPr>
    </w:p>
    <w:p w:rsidR="002101E5" w:rsidRDefault="002101E5" w:rsidP="004904B1">
      <w:pPr>
        <w:pStyle w:val="Texto"/>
      </w:pPr>
    </w:p>
    <w:p w:rsidR="002101E5" w:rsidRPr="00C95A74" w:rsidRDefault="002101E5" w:rsidP="004904B1">
      <w:pPr>
        <w:pStyle w:val="Texto"/>
        <w:rPr>
          <w:lang w:val="eu-ES"/>
        </w:rPr>
      </w:pPr>
      <w:r w:rsidRPr="00166AD5">
        <w:rPr>
          <w:rFonts w:ascii="Futura Md BT" w:hAnsi="Futura Md BT"/>
        </w:rPr>
        <w:t>LEHENDAKARIAK</w:t>
      </w:r>
      <w:r>
        <w:t xml:space="preserve">: </w:t>
      </w:r>
      <w:r w:rsidRPr="00C95A74">
        <w:rPr>
          <w:lang w:val="eu-ES"/>
        </w:rPr>
        <w:t xml:space="preserve">Eskerrik asko, </w:t>
      </w:r>
      <w:proofErr w:type="spellStart"/>
      <w:r w:rsidRPr="00C95A74">
        <w:rPr>
          <w:lang w:val="eu-ES"/>
        </w:rPr>
        <w:t>López</w:t>
      </w:r>
      <w:proofErr w:type="spellEnd"/>
      <w:r w:rsidRPr="00C95A74">
        <w:rPr>
          <w:lang w:val="eu-ES"/>
        </w:rPr>
        <w:t xml:space="preserve"> de </w:t>
      </w:r>
      <w:proofErr w:type="spellStart"/>
      <w:r w:rsidRPr="00C95A74">
        <w:rPr>
          <w:lang w:val="eu-ES"/>
        </w:rPr>
        <w:t>Ocariz</w:t>
      </w:r>
      <w:proofErr w:type="spellEnd"/>
      <w:r w:rsidRPr="00C95A74">
        <w:rPr>
          <w:lang w:val="eu-ES"/>
        </w:rPr>
        <w:t xml:space="preserve"> andrea.</w:t>
      </w:r>
    </w:p>
    <w:p w:rsidR="002101E5" w:rsidRPr="00C95A74" w:rsidRDefault="002101E5" w:rsidP="004904B1">
      <w:pPr>
        <w:pStyle w:val="Texto"/>
        <w:rPr>
          <w:lang w:val="eu-ES"/>
        </w:rPr>
      </w:pPr>
    </w:p>
    <w:p w:rsidR="002101E5" w:rsidRPr="00C95A74" w:rsidRDefault="002101E5" w:rsidP="004904B1">
      <w:pPr>
        <w:pStyle w:val="Texto"/>
        <w:rPr>
          <w:lang w:val="eu-ES"/>
        </w:rPr>
      </w:pPr>
      <w:r w:rsidRPr="00C95A74">
        <w:rPr>
          <w:lang w:val="eu-ES"/>
        </w:rPr>
        <w:t>Erantzuteko, E</w:t>
      </w:r>
      <w:r w:rsidR="00287361">
        <w:rPr>
          <w:lang w:val="eu-ES"/>
        </w:rPr>
        <w:t>uskal Sozialistak, Corcuera and</w:t>
      </w:r>
      <w:r w:rsidRPr="00C95A74">
        <w:rPr>
          <w:lang w:val="eu-ES"/>
        </w:rPr>
        <w:t>rea, zurea da hitza.</w:t>
      </w:r>
    </w:p>
    <w:p w:rsidR="002101E5" w:rsidRPr="00C95A74" w:rsidRDefault="002101E5" w:rsidP="004904B1">
      <w:pPr>
        <w:pStyle w:val="Texto"/>
        <w:rPr>
          <w:lang w:val="eu-ES"/>
        </w:rPr>
      </w:pPr>
    </w:p>
    <w:p w:rsidR="002101E5" w:rsidRPr="00C95A74" w:rsidRDefault="002101E5" w:rsidP="004904B1">
      <w:pPr>
        <w:pStyle w:val="Texto"/>
        <w:rPr>
          <w:lang w:val="eu-ES"/>
        </w:rPr>
      </w:pPr>
    </w:p>
    <w:p w:rsidR="002101E5" w:rsidRPr="00265368" w:rsidRDefault="002101E5" w:rsidP="004904B1">
      <w:pPr>
        <w:pStyle w:val="Texto"/>
        <w:rPr>
          <w:lang w:val="eu-ES"/>
        </w:rPr>
      </w:pPr>
      <w:r w:rsidRPr="00166AD5">
        <w:rPr>
          <w:rFonts w:ascii="Futura Md BT" w:hAnsi="Futura Md BT"/>
          <w:lang w:val="eu-ES"/>
        </w:rPr>
        <w:t>CORCUERA LEUNDA</w:t>
      </w:r>
      <w:r w:rsidRPr="00C95A74">
        <w:rPr>
          <w:lang w:val="eu-ES"/>
        </w:rPr>
        <w:t xml:space="preserve"> andreak</w:t>
      </w:r>
      <w:r w:rsidRPr="00265368">
        <w:rPr>
          <w:lang w:val="eu-ES"/>
        </w:rPr>
        <w:t xml:space="preserve">: </w:t>
      </w:r>
      <w:proofErr w:type="spellStart"/>
      <w:r w:rsidRPr="00265368">
        <w:rPr>
          <w:lang w:val="eu-ES"/>
        </w:rPr>
        <w:t>Gracias</w:t>
      </w:r>
      <w:proofErr w:type="spellEnd"/>
      <w:r w:rsidRPr="00265368">
        <w:rPr>
          <w:lang w:val="eu-ES"/>
        </w:rPr>
        <w:t xml:space="preserve">, </w:t>
      </w:r>
      <w:proofErr w:type="spellStart"/>
      <w:r w:rsidRPr="00265368">
        <w:rPr>
          <w:lang w:val="eu-ES"/>
        </w:rPr>
        <w:t>presidenta</w:t>
      </w:r>
      <w:proofErr w:type="spellEnd"/>
      <w:r w:rsidRPr="00265368">
        <w:rPr>
          <w:lang w:val="eu-ES"/>
        </w:rPr>
        <w:t>.</w:t>
      </w:r>
    </w:p>
    <w:p w:rsidR="002101E5" w:rsidRPr="00265368" w:rsidRDefault="002101E5" w:rsidP="004904B1">
      <w:pPr>
        <w:pStyle w:val="Texto"/>
        <w:rPr>
          <w:lang w:val="eu-ES"/>
        </w:rPr>
      </w:pPr>
    </w:p>
    <w:p w:rsidR="002101E5" w:rsidRDefault="002101E5" w:rsidP="004904B1">
      <w:pPr>
        <w:pStyle w:val="Texto"/>
      </w:pPr>
      <w:r>
        <w:t>V</w:t>
      </w:r>
      <w:r w:rsidRPr="007F3D6F">
        <w:t>amos a ver, señora López de Ocariz, la</w:t>
      </w:r>
      <w:r>
        <w:t>s</w:t>
      </w:r>
      <w:r w:rsidRPr="007F3D6F">
        <w:t xml:space="preserve"> vivienda</w:t>
      </w:r>
      <w:r>
        <w:t>s</w:t>
      </w:r>
      <w:r w:rsidRPr="007F3D6F">
        <w:t xml:space="preserve"> </w:t>
      </w:r>
      <w:r>
        <w:t>y</w:t>
      </w:r>
      <w:r w:rsidRPr="007F3D6F">
        <w:t xml:space="preserve"> habitaciones en viviendas particulares de uso turístico</w:t>
      </w:r>
      <w:r>
        <w:t>,</w:t>
      </w:r>
      <w:r w:rsidRPr="007F3D6F">
        <w:t xml:space="preserve"> </w:t>
      </w:r>
      <w:r>
        <w:t>h</w:t>
      </w:r>
      <w:r w:rsidRPr="007F3D6F">
        <w:t>oy no disponen de una regulación específica co</w:t>
      </w:r>
      <w:r>
        <w:t>mo actividad en el ámbito rural.</w:t>
      </w:r>
      <w:r w:rsidRPr="007F3D6F">
        <w:t xml:space="preserve"> </w:t>
      </w:r>
      <w:r>
        <w:t>P</w:t>
      </w:r>
      <w:r w:rsidRPr="007F3D6F">
        <w:t>orque la normativa vigente</w:t>
      </w:r>
      <w:r>
        <w:t>,</w:t>
      </w:r>
      <w:r w:rsidRPr="007F3D6F">
        <w:t xml:space="preserve"> de esa normativa</w:t>
      </w:r>
      <w:r>
        <w:t>,</w:t>
      </w:r>
      <w:r w:rsidRPr="007F3D6F">
        <w:t xml:space="preserve"> de la ley </w:t>
      </w:r>
      <w:r>
        <w:t xml:space="preserve">de </w:t>
      </w:r>
      <w:r w:rsidRPr="007F3D6F">
        <w:t>turismo</w:t>
      </w:r>
      <w:r>
        <w:t>,</w:t>
      </w:r>
      <w:r w:rsidRPr="007F3D6F">
        <w:t xml:space="preserve"> y de algún decreto se desprende esa intención de prever una disposición concreta para el alojamiento turístico en el ámbito rural</w:t>
      </w:r>
      <w:r>
        <w:t>,</w:t>
      </w:r>
      <w:r w:rsidRPr="007F3D6F">
        <w:t xml:space="preserve"> a través de las modalidades de viviendas y habitaciones en viviendas particulares para uso turístico. En eso estamos</w:t>
      </w:r>
      <w:r>
        <w:t>, en una intención;</w:t>
      </w:r>
      <w:r w:rsidRPr="007F3D6F">
        <w:t xml:space="preserve"> es lo que marca la ley a día de hoy</w:t>
      </w:r>
      <w:r>
        <w:t>.</w:t>
      </w:r>
    </w:p>
    <w:p w:rsidR="002101E5" w:rsidRDefault="002101E5" w:rsidP="004904B1">
      <w:pPr>
        <w:pStyle w:val="Texto"/>
      </w:pPr>
    </w:p>
    <w:p w:rsidR="002101E5" w:rsidRDefault="002101E5" w:rsidP="004904B1">
      <w:pPr>
        <w:pStyle w:val="Texto"/>
      </w:pPr>
      <w:r>
        <w:t>H</w:t>
      </w:r>
      <w:r w:rsidRPr="007F3D6F">
        <w:t>oy no se está jugando con las mismas regl</w:t>
      </w:r>
      <w:r>
        <w:t>as de juego en el ámbito rural.</w:t>
      </w:r>
      <w:r w:rsidRPr="007F3D6F">
        <w:t xml:space="preserve"> </w:t>
      </w:r>
      <w:r>
        <w:t>L</w:t>
      </w:r>
      <w:r w:rsidRPr="007F3D6F">
        <w:t xml:space="preserve">as viviendas de uso turístico y las habitaciones en viviendas particulares para </w:t>
      </w:r>
      <w:r>
        <w:t>uso turístico,</w:t>
      </w:r>
      <w:r w:rsidRPr="007F3D6F">
        <w:t xml:space="preserve"> que los agroturismos </w:t>
      </w:r>
      <w:r>
        <w:t>o</w:t>
      </w:r>
      <w:r w:rsidRPr="007F3D6F">
        <w:t xml:space="preserve"> las casas rurales</w:t>
      </w:r>
      <w:r>
        <w:t>.</w:t>
      </w:r>
      <w:r w:rsidRPr="007F3D6F">
        <w:t xml:space="preserve"> </w:t>
      </w:r>
      <w:r>
        <w:t>H</w:t>
      </w:r>
      <w:r w:rsidRPr="007F3D6F">
        <w:t>oy no están jugando en el ámbito de lo rural con las mismas reglas de juego, señora López Ocariz</w:t>
      </w:r>
      <w:r>
        <w:t>, y usted debe saberlo. No, no me haga así, es que debe saberlo:</w:t>
      </w:r>
      <w:r w:rsidRPr="007F3D6F">
        <w:t xml:space="preserve"> no están jugando con las mismas reglas de juego</w:t>
      </w:r>
      <w:r>
        <w:t>.</w:t>
      </w:r>
    </w:p>
    <w:p w:rsidR="002101E5" w:rsidRDefault="002101E5" w:rsidP="004904B1">
      <w:pPr>
        <w:pStyle w:val="Texto"/>
      </w:pPr>
    </w:p>
    <w:p w:rsidR="002101E5" w:rsidRDefault="002101E5" w:rsidP="004904B1">
      <w:pPr>
        <w:pStyle w:val="Texto"/>
      </w:pPr>
      <w:r>
        <w:t>Y</w:t>
      </w:r>
      <w:r w:rsidRPr="007F3D6F">
        <w:t>o</w:t>
      </w:r>
      <w:r>
        <w:t xml:space="preserve"> ya</w:t>
      </w:r>
      <w:r w:rsidRPr="007F3D6F">
        <w:t xml:space="preserve"> comprendo que a ustedes el tema de regular</w:t>
      </w:r>
      <w:r>
        <w:t>,</w:t>
      </w:r>
      <w:r w:rsidRPr="007F3D6F">
        <w:t xml:space="preserve"> pues les </w:t>
      </w:r>
      <w:r>
        <w:t>inco</w:t>
      </w:r>
      <w:r w:rsidRPr="007F3D6F">
        <w:t xml:space="preserve">moda, les incomoda mucho. Pero a mí no me enseñe un informe de la </w:t>
      </w:r>
      <w:r>
        <w:t>A</w:t>
      </w:r>
      <w:r w:rsidRPr="007F3D6F">
        <w:t>uto</w:t>
      </w:r>
      <w:r>
        <w:t>ridad V</w:t>
      </w:r>
      <w:r w:rsidRPr="007F3D6F">
        <w:t xml:space="preserve">asca de la </w:t>
      </w:r>
      <w:r>
        <w:t>C</w:t>
      </w:r>
      <w:r w:rsidRPr="007F3D6F">
        <w:t>ompetencia, que hoy le parece a usted que es el no va más en cuestión de informes, cuando el mismo valor tenía en el año 2016 es</w:t>
      </w:r>
      <w:r>
        <w:t>e</w:t>
      </w:r>
      <w:r w:rsidRPr="007F3D6F">
        <w:t xml:space="preserve"> infor</w:t>
      </w:r>
      <w:r>
        <w:t>me de la Autoridad Vasca de la C</w:t>
      </w:r>
      <w:r w:rsidRPr="007F3D6F">
        <w:t>ompetencia</w:t>
      </w:r>
      <w:r>
        <w:t xml:space="preserve">, que negaba que iba </w:t>
      </w:r>
      <w:r>
        <w:lastRenderedPageBreak/>
        <w:t>contra la l</w:t>
      </w:r>
      <w:r w:rsidRPr="007F3D6F">
        <w:t xml:space="preserve">ey de </w:t>
      </w:r>
      <w:r>
        <w:t>t</w:t>
      </w:r>
      <w:r w:rsidRPr="007F3D6F">
        <w:t>urismo, que estábamos tramitando</w:t>
      </w:r>
      <w:r>
        <w:t>,</w:t>
      </w:r>
      <w:r w:rsidRPr="007F3D6F">
        <w:t xml:space="preserve"> contra el proyecto de ley de turismo del año 2016.</w:t>
      </w:r>
    </w:p>
    <w:p w:rsidR="002101E5" w:rsidRDefault="002101E5" w:rsidP="004904B1">
      <w:pPr>
        <w:pStyle w:val="Texto"/>
      </w:pPr>
    </w:p>
    <w:p w:rsidR="002101E5" w:rsidRDefault="002101E5" w:rsidP="004904B1">
      <w:pPr>
        <w:pStyle w:val="Texto"/>
      </w:pPr>
      <w:r w:rsidRPr="007F3D6F">
        <w:t>Son informes, no vinculantes, informes que hablan desde el ámbito exclusivamente</w:t>
      </w:r>
      <w:r>
        <w:t>,</w:t>
      </w:r>
      <w:r w:rsidRPr="007F3D6F">
        <w:t xml:space="preserve"> exclusivamente</w:t>
      </w:r>
      <w:r>
        <w:t>,</w:t>
      </w:r>
      <w:r w:rsidRPr="007F3D6F">
        <w:t xml:space="preserve"> desde el ámbito de la competencia, sin tener en cuenta más cuestiones o más asuntos que puedan des</w:t>
      </w:r>
      <w:r>
        <w:t>arrollar un determinado ámbito.</w:t>
      </w:r>
    </w:p>
    <w:p w:rsidR="002101E5" w:rsidRDefault="002101E5" w:rsidP="004904B1">
      <w:pPr>
        <w:pStyle w:val="Texto"/>
      </w:pPr>
    </w:p>
    <w:p w:rsidR="002101E5" w:rsidRPr="007F3D6F" w:rsidRDefault="002101E5" w:rsidP="004904B1">
      <w:pPr>
        <w:pStyle w:val="Texto"/>
        <w:rPr>
          <w:lang w:val="es-ES"/>
        </w:rPr>
      </w:pPr>
      <w:r w:rsidRPr="007F3D6F">
        <w:t xml:space="preserve">Y le vuelvo a decir, si lo hacemos </w:t>
      </w:r>
      <w:r>
        <w:t>a través de</w:t>
      </w:r>
      <w:r w:rsidRPr="007F3D6F">
        <w:t xml:space="preserve"> una regulación legal</w:t>
      </w:r>
      <w:r>
        <w:t>,</w:t>
      </w:r>
      <w:r w:rsidRPr="007F3D6F">
        <w:t xml:space="preserve"> es porque entendemos que ese es el foco que da seguridad jurídica</w:t>
      </w:r>
      <w:r>
        <w:t xml:space="preserve"> a una modificación…</w:t>
      </w:r>
    </w:p>
    <w:p w:rsidR="002101E5" w:rsidRDefault="002101E5" w:rsidP="004904B1">
      <w:pPr>
        <w:pStyle w:val="Texto"/>
      </w:pPr>
    </w:p>
    <w:p w:rsidR="002101E5" w:rsidRPr="00A00CA0" w:rsidRDefault="002101E5" w:rsidP="004904B1">
      <w:pPr>
        <w:pStyle w:val="Texto"/>
      </w:pPr>
      <w:r>
        <w:t xml:space="preserve">(6. </w:t>
      </w:r>
      <w:proofErr w:type="spellStart"/>
      <w:proofErr w:type="gramStart"/>
      <w:r>
        <w:t>zintaren</w:t>
      </w:r>
      <w:proofErr w:type="spellEnd"/>
      <w:proofErr w:type="gramEnd"/>
      <w:r>
        <w:t xml:space="preserve"> </w:t>
      </w:r>
      <w:proofErr w:type="spellStart"/>
      <w:r>
        <w:t>amaiera</w:t>
      </w:r>
      <w:proofErr w:type="spellEnd"/>
      <w:r>
        <w:t>)</w:t>
      </w:r>
    </w:p>
    <w:p w:rsidR="002101E5" w:rsidRPr="00B4766C" w:rsidRDefault="002101E5" w:rsidP="004904B1">
      <w:pPr>
        <w:pStyle w:val="Texto"/>
        <w:rPr>
          <w:lang w:val="eu-ES"/>
        </w:rPr>
      </w:pPr>
      <w:r w:rsidRPr="00B4766C">
        <w:rPr>
          <w:lang w:val="eu-ES"/>
        </w:rPr>
        <w:t>(7. zintaren hasiera)</w:t>
      </w:r>
    </w:p>
    <w:p w:rsidR="002101E5" w:rsidRPr="00C8524B" w:rsidRDefault="002101E5" w:rsidP="004904B1">
      <w:pPr>
        <w:pStyle w:val="Texto"/>
        <w:rPr>
          <w:lang w:val="es-ES"/>
        </w:rPr>
      </w:pPr>
    </w:p>
    <w:p w:rsidR="002101E5" w:rsidRDefault="002101E5" w:rsidP="004904B1">
      <w:pPr>
        <w:pStyle w:val="Texto"/>
        <w:rPr>
          <w:lang w:val="es-ES"/>
        </w:rPr>
      </w:pPr>
      <w:r w:rsidRPr="00C8524B">
        <w:rPr>
          <w:lang w:val="es-ES"/>
        </w:rPr>
        <w:t>… ámbito. Y le vuelvo a decir</w:t>
      </w:r>
      <w:r>
        <w:rPr>
          <w:lang w:val="es-ES"/>
        </w:rPr>
        <w:t>, si lo hacemos a través de una regulación legal es porque entendemos que ese es el foco que da seguridad jurídica a una modificación. El desarrollo reglamentario tiene unos límites. Tiene unos límites. La regulación legal tiene otros. Y aquí, estamos contemplando la directiva de servicios. Se lo vuelvo a decir, está protegido el interés general. Están tomadas las medidas de necesidad y proporcionalidad, de oportunidad de hacer esta modificación legal. Por lo tanto, no se trata de excluir, no se trata de prohibir, no se trata de no permitir, no se trata de indefensión. Es más, le recomendaría que votase a favor de esta modificación de esta proposición, exclusivamente para poder darle la posibilidad y el cauce de tramitarlo. De tramitarlo a través de enmiendas en las que pueda usted, al menos, intentar modificar esta proposición en aquellos ámbitos o cuestiones que le parezcan a usted de absoluto desbarre de la cuestión.</w:t>
      </w:r>
    </w:p>
    <w:p w:rsidR="002101E5" w:rsidRDefault="002101E5" w:rsidP="004904B1">
      <w:pPr>
        <w:pStyle w:val="Texto"/>
        <w:rPr>
          <w:lang w:val="es-ES"/>
        </w:rPr>
      </w:pPr>
    </w:p>
    <w:p w:rsidR="002101E5" w:rsidRDefault="002101E5" w:rsidP="004904B1">
      <w:pPr>
        <w:pStyle w:val="Texto"/>
        <w:rPr>
          <w:lang w:val="es-ES"/>
        </w:rPr>
      </w:pPr>
      <w:r>
        <w:rPr>
          <w:lang w:val="es-ES"/>
        </w:rPr>
        <w:t xml:space="preserve">Pero, mire, hay más. Aquí no estamos prohibiendo distintos modelos en el ámbito rural sobre alojamiento. Para nada. Queremos que convivan, queremos que convivan. Pero, para ello, no vale que unos no estén regulados y otros sí. No vale. Porque, entonces, estamos </w:t>
      </w:r>
      <w:r w:rsidRPr="00C8524B">
        <w:rPr>
          <w:lang w:val="es-ES"/>
        </w:rPr>
        <w:t>realmente poniendo</w:t>
      </w:r>
      <w:r>
        <w:rPr>
          <w:lang w:val="es-ES"/>
        </w:rPr>
        <w:t xml:space="preserve"> en</w:t>
      </w:r>
      <w:r w:rsidRPr="00C8524B">
        <w:rPr>
          <w:lang w:val="es-ES"/>
        </w:rPr>
        <w:t xml:space="preserve"> situación</w:t>
      </w:r>
      <w:r>
        <w:rPr>
          <w:lang w:val="es-ES"/>
        </w:rPr>
        <w:t xml:space="preserve"> de</w:t>
      </w:r>
      <w:r w:rsidRPr="00C8524B">
        <w:rPr>
          <w:lang w:val="es-ES"/>
        </w:rPr>
        <w:t xml:space="preserve"> indefensión a los que están asumiendo todas y cada una de las </w:t>
      </w:r>
      <w:r w:rsidRPr="00C8524B">
        <w:rPr>
          <w:lang w:val="es-ES"/>
        </w:rPr>
        <w:lastRenderedPageBreak/>
        <w:t>cuest</w:t>
      </w:r>
      <w:r>
        <w:rPr>
          <w:lang w:val="es-ES"/>
        </w:rPr>
        <w:t>iones legales reguladas. Es que, ese es el problema. E</w:t>
      </w:r>
      <w:r w:rsidRPr="00C8524B">
        <w:rPr>
          <w:lang w:val="es-ES"/>
        </w:rPr>
        <w:t>s que</w:t>
      </w:r>
      <w:r>
        <w:rPr>
          <w:lang w:val="es-ES"/>
        </w:rPr>
        <w:t xml:space="preserve">, ese es el problema. Y </w:t>
      </w:r>
      <w:r w:rsidRPr="00C8524B">
        <w:rPr>
          <w:lang w:val="es-ES"/>
        </w:rPr>
        <w:t>le he dicho, esta pro</w:t>
      </w:r>
      <w:r>
        <w:rPr>
          <w:lang w:val="es-ES"/>
        </w:rPr>
        <w:t>posición de ley</w:t>
      </w:r>
      <w:r w:rsidRPr="00C8524B">
        <w:rPr>
          <w:lang w:val="es-ES"/>
        </w:rPr>
        <w:t xml:space="preserve"> tiene margen de mejora</w:t>
      </w:r>
      <w:r>
        <w:rPr>
          <w:lang w:val="es-ES"/>
        </w:rPr>
        <w:t>, indudablemente. Y</w:t>
      </w:r>
      <w:r w:rsidRPr="00C8524B">
        <w:rPr>
          <w:lang w:val="es-ES"/>
        </w:rPr>
        <w:t xml:space="preserve"> vamos a ir a intentar llegar como sea</w:t>
      </w:r>
      <w:r>
        <w:rPr>
          <w:lang w:val="es-ES"/>
        </w:rPr>
        <w:t>,</w:t>
      </w:r>
      <w:r w:rsidRPr="00C8524B">
        <w:rPr>
          <w:lang w:val="es-ES"/>
        </w:rPr>
        <w:t xml:space="preserve"> sí o sí</w:t>
      </w:r>
      <w:r>
        <w:rPr>
          <w:lang w:val="es-ES"/>
        </w:rPr>
        <w:t xml:space="preserve">, a un acuerdo; </w:t>
      </w:r>
      <w:r w:rsidRPr="00C8524B">
        <w:rPr>
          <w:lang w:val="es-ES"/>
        </w:rPr>
        <w:t>al más amplio de los posibles consensos. Evidentemente, no estarán todos los conceptos a día de hoy. Evidentemente</w:t>
      </w:r>
      <w:r>
        <w:rPr>
          <w:lang w:val="es-ES"/>
        </w:rPr>
        <w:t>,</w:t>
      </w:r>
      <w:r w:rsidRPr="00C8524B">
        <w:rPr>
          <w:lang w:val="es-ES"/>
        </w:rPr>
        <w:t xml:space="preserve"> no estarán todas las definiciones que todos los grupos políticos queremos que estén</w:t>
      </w:r>
      <w:r>
        <w:rPr>
          <w:lang w:val="es-ES"/>
        </w:rPr>
        <w:t xml:space="preserve"> en esta proposición, pero podemos lograrlo si le damos trámite este asunto. P</w:t>
      </w:r>
      <w:r w:rsidRPr="00C8524B">
        <w:rPr>
          <w:lang w:val="es-ES"/>
        </w:rPr>
        <w:t xml:space="preserve">odemos </w:t>
      </w:r>
      <w:r>
        <w:rPr>
          <w:lang w:val="es-ES"/>
        </w:rPr>
        <w:t>lograrlo a través de enmiendas. Y</w:t>
      </w:r>
      <w:r w:rsidRPr="00C8524B">
        <w:rPr>
          <w:lang w:val="es-ES"/>
        </w:rPr>
        <w:t xml:space="preserve"> podemos lograrlo a través d</w:t>
      </w:r>
      <w:r>
        <w:rPr>
          <w:lang w:val="es-ES"/>
        </w:rPr>
        <w:t xml:space="preserve">e una negociación en ese debate, </w:t>
      </w:r>
      <w:r w:rsidRPr="00C8524B">
        <w:rPr>
          <w:lang w:val="es-ES"/>
        </w:rPr>
        <w:t xml:space="preserve">para que tenga lugar una modificación de la </w:t>
      </w:r>
      <w:r>
        <w:rPr>
          <w:lang w:val="es-ES"/>
        </w:rPr>
        <w:t>L</w:t>
      </w:r>
      <w:r w:rsidRPr="00C8524B">
        <w:rPr>
          <w:lang w:val="es-ES"/>
        </w:rPr>
        <w:t>ey de Turismo</w:t>
      </w:r>
      <w:r>
        <w:rPr>
          <w:lang w:val="es-ES"/>
        </w:rPr>
        <w:t>,</w:t>
      </w:r>
      <w:r w:rsidRPr="00C8524B">
        <w:rPr>
          <w:lang w:val="es-ES"/>
        </w:rPr>
        <w:t xml:space="preserve"> que realmente lleve a intentar consensuar, coordinar intereses qu</w:t>
      </w:r>
      <w:r>
        <w:rPr>
          <w:lang w:val="es-ES"/>
        </w:rPr>
        <w:t>e hoy en día son contrapuestos. Y</w:t>
      </w:r>
      <w:r w:rsidRPr="00C8524B">
        <w:rPr>
          <w:lang w:val="es-ES"/>
        </w:rPr>
        <w:t xml:space="preserve"> son contrapuestos</w:t>
      </w:r>
      <w:r>
        <w:rPr>
          <w:lang w:val="es-ES"/>
        </w:rPr>
        <w:t>,</w:t>
      </w:r>
      <w:r w:rsidRPr="00C8524B">
        <w:rPr>
          <w:lang w:val="es-ES"/>
        </w:rPr>
        <w:t xml:space="preserve"> porque </w:t>
      </w:r>
      <w:r>
        <w:rPr>
          <w:lang w:val="es-ES"/>
        </w:rPr>
        <w:t>u</w:t>
      </w:r>
      <w:r w:rsidRPr="00C8524B">
        <w:rPr>
          <w:lang w:val="es-ES"/>
        </w:rPr>
        <w:t>nos tiene</w:t>
      </w:r>
      <w:r>
        <w:rPr>
          <w:lang w:val="es-ES"/>
        </w:rPr>
        <w:t>n regulación y otros no; p</w:t>
      </w:r>
      <w:r w:rsidRPr="00C8524B">
        <w:rPr>
          <w:lang w:val="es-ES"/>
        </w:rPr>
        <w:t>or e</w:t>
      </w:r>
      <w:r>
        <w:rPr>
          <w:lang w:val="es-ES"/>
        </w:rPr>
        <w:t>so son intereses contrapuestos. P</w:t>
      </w:r>
      <w:r w:rsidRPr="00C8524B">
        <w:rPr>
          <w:lang w:val="es-ES"/>
        </w:rPr>
        <w:t xml:space="preserve">orque </w:t>
      </w:r>
      <w:r>
        <w:rPr>
          <w:lang w:val="es-ES"/>
        </w:rPr>
        <w:t>u</w:t>
      </w:r>
      <w:r w:rsidRPr="00C8524B">
        <w:rPr>
          <w:lang w:val="es-ES"/>
        </w:rPr>
        <w:t>nos ven que el camino está mucho más difícil para seguir manteniendo una actividad económica que otros</w:t>
      </w:r>
      <w:r>
        <w:rPr>
          <w:lang w:val="es-ES"/>
        </w:rPr>
        <w:t>,</w:t>
      </w:r>
      <w:r w:rsidRPr="00C8524B">
        <w:rPr>
          <w:lang w:val="es-ES"/>
        </w:rPr>
        <w:t xml:space="preserve"> que tienen tan solo una cuestión de la ley, porque le remiten a un decreto del 2013</w:t>
      </w:r>
      <w:r>
        <w:rPr>
          <w:lang w:val="es-ES"/>
        </w:rPr>
        <w:t>,</w:t>
      </w:r>
      <w:r w:rsidRPr="00C8524B">
        <w:rPr>
          <w:lang w:val="es-ES"/>
        </w:rPr>
        <w:t xml:space="preserve"> que les deja</w:t>
      </w:r>
      <w:r>
        <w:rPr>
          <w:lang w:val="es-ES"/>
        </w:rPr>
        <w:t xml:space="preserve"> en l</w:t>
      </w:r>
      <w:r w:rsidRPr="00C8524B">
        <w:rPr>
          <w:lang w:val="es-ES"/>
        </w:rPr>
        <w:t xml:space="preserve">a absoluta </w:t>
      </w:r>
      <w:proofErr w:type="spellStart"/>
      <w:r>
        <w:rPr>
          <w:lang w:val="es-ES"/>
        </w:rPr>
        <w:t>alegalidad</w:t>
      </w:r>
      <w:proofErr w:type="spellEnd"/>
      <w:r>
        <w:rPr>
          <w:lang w:val="es-ES"/>
        </w:rPr>
        <w:t xml:space="preserve">. </w:t>
      </w:r>
      <w:r w:rsidRPr="00C8524B">
        <w:rPr>
          <w:lang w:val="es-ES"/>
        </w:rPr>
        <w:t xml:space="preserve">No hay nada </w:t>
      </w:r>
      <w:r>
        <w:rPr>
          <w:lang w:val="es-ES"/>
        </w:rPr>
        <w:t xml:space="preserve">a </w:t>
      </w:r>
      <w:r w:rsidRPr="00C8524B">
        <w:rPr>
          <w:lang w:val="es-ES"/>
        </w:rPr>
        <w:t>lo que sujeta</w:t>
      </w:r>
      <w:r>
        <w:rPr>
          <w:lang w:val="es-ES"/>
        </w:rPr>
        <w:t>rse. P</w:t>
      </w:r>
      <w:r w:rsidRPr="00C8524B">
        <w:rPr>
          <w:lang w:val="es-ES"/>
        </w:rPr>
        <w:t>or lo tanto</w:t>
      </w:r>
      <w:r>
        <w:rPr>
          <w:lang w:val="es-ES"/>
        </w:rPr>
        <w:t>, la actividad es a</w:t>
      </w:r>
      <w:r w:rsidRPr="00C8524B">
        <w:rPr>
          <w:lang w:val="es-ES"/>
        </w:rPr>
        <w:t>bsolutamente libre, sin condiciones, sin</w:t>
      </w:r>
      <w:r>
        <w:rPr>
          <w:lang w:val="es-ES"/>
        </w:rPr>
        <w:t xml:space="preserve"> requisitos. Y eso no puede ser. C</w:t>
      </w:r>
      <w:r w:rsidRPr="00C8524B">
        <w:rPr>
          <w:lang w:val="es-ES"/>
        </w:rPr>
        <w:t>uando unos</w:t>
      </w:r>
      <w:r>
        <w:rPr>
          <w:lang w:val="es-ES"/>
        </w:rPr>
        <w:t>,</w:t>
      </w:r>
      <w:r w:rsidRPr="00C8524B">
        <w:rPr>
          <w:lang w:val="es-ES"/>
        </w:rPr>
        <w:t xml:space="preserve"> en el ámbito rural</w:t>
      </w:r>
      <w:r>
        <w:rPr>
          <w:lang w:val="es-ES"/>
        </w:rPr>
        <w:t>,</w:t>
      </w:r>
      <w:r w:rsidRPr="00C8524B">
        <w:rPr>
          <w:lang w:val="es-ES"/>
        </w:rPr>
        <w:t xml:space="preserve"> tienen condicionantes,</w:t>
      </w:r>
      <w:r>
        <w:rPr>
          <w:lang w:val="es-ES"/>
        </w:rPr>
        <w:t xml:space="preserve"> tienen requisitos para acceder a ser un agroturismo o </w:t>
      </w:r>
      <w:r w:rsidRPr="00C8524B">
        <w:rPr>
          <w:lang w:val="es-ES"/>
        </w:rPr>
        <w:t>una casa rural</w:t>
      </w:r>
      <w:r>
        <w:rPr>
          <w:lang w:val="es-ES"/>
        </w:rPr>
        <w:t>,</w:t>
      </w:r>
      <w:r w:rsidRPr="00C8524B">
        <w:rPr>
          <w:lang w:val="es-ES"/>
        </w:rPr>
        <w:t xml:space="preserve"> tienen condicionantes de todo t</w:t>
      </w:r>
      <w:r>
        <w:rPr>
          <w:lang w:val="es-ES"/>
        </w:rPr>
        <w:t xml:space="preserve">ipo; </w:t>
      </w:r>
      <w:r w:rsidRPr="00C8524B">
        <w:rPr>
          <w:lang w:val="es-ES"/>
        </w:rPr>
        <w:t xml:space="preserve">una </w:t>
      </w:r>
      <w:r>
        <w:rPr>
          <w:lang w:val="es-ES"/>
        </w:rPr>
        <w:t>vivienda de uso turístico, no.</w:t>
      </w:r>
    </w:p>
    <w:p w:rsidR="002101E5" w:rsidRDefault="002101E5" w:rsidP="004904B1">
      <w:pPr>
        <w:pStyle w:val="Texto"/>
        <w:rPr>
          <w:lang w:val="es-ES"/>
        </w:rPr>
      </w:pPr>
    </w:p>
    <w:p w:rsidR="002101E5" w:rsidRDefault="002101E5" w:rsidP="004904B1">
      <w:pPr>
        <w:pStyle w:val="Texto"/>
        <w:rPr>
          <w:lang w:val="es-ES"/>
        </w:rPr>
      </w:pPr>
      <w:r w:rsidRPr="00C8524B">
        <w:rPr>
          <w:lang w:val="es-ES"/>
        </w:rPr>
        <w:t>Y es más, debemos ser conscientes de que cuand</w:t>
      </w:r>
      <w:r>
        <w:rPr>
          <w:lang w:val="es-ES"/>
        </w:rPr>
        <w:t xml:space="preserve">o uno hace una regulación legal, </w:t>
      </w:r>
      <w:r w:rsidRPr="00C8524B">
        <w:rPr>
          <w:lang w:val="es-ES"/>
        </w:rPr>
        <w:t>no es para que dure dos días</w:t>
      </w:r>
      <w:r>
        <w:rPr>
          <w:lang w:val="es-ES"/>
        </w:rPr>
        <w:t>,</w:t>
      </w:r>
      <w:r w:rsidRPr="00C8524B">
        <w:rPr>
          <w:lang w:val="es-ES"/>
        </w:rPr>
        <w:t xml:space="preserve"> dos años. Se trata de que haya que mirar también el futuro</w:t>
      </w:r>
      <w:r>
        <w:rPr>
          <w:lang w:val="es-ES"/>
        </w:rPr>
        <w:t>,</w:t>
      </w:r>
      <w:r w:rsidRPr="00C8524B">
        <w:rPr>
          <w:lang w:val="es-ES"/>
        </w:rPr>
        <w:t xml:space="preserve"> y tener una perspectiva de los asuntos. Hoy somos más conscientes que nunca de cuáles han sido los problemas que han tenido </w:t>
      </w:r>
      <w:r>
        <w:rPr>
          <w:lang w:val="es-ES"/>
        </w:rPr>
        <w:t>las viviendas de uso turístico, las habitaciones en</w:t>
      </w:r>
      <w:r w:rsidRPr="00C8524B">
        <w:rPr>
          <w:lang w:val="es-ES"/>
        </w:rPr>
        <w:t xml:space="preserve"> viviendas de uso turístico en los núcleos urbanos, en las zonas urbanas, en las ciudades. </w:t>
      </w:r>
      <w:r>
        <w:rPr>
          <w:lang w:val="es-ES"/>
        </w:rPr>
        <w:t xml:space="preserve">Hoy </w:t>
      </w:r>
      <w:r w:rsidRPr="00C8524B">
        <w:rPr>
          <w:lang w:val="es-ES"/>
        </w:rPr>
        <w:t>somos conscientes de</w:t>
      </w:r>
      <w:r>
        <w:rPr>
          <w:lang w:val="es-ES"/>
        </w:rPr>
        <w:t xml:space="preserve"> que ha habido muchos problemas:</w:t>
      </w:r>
      <w:r w:rsidRPr="00C8524B">
        <w:rPr>
          <w:lang w:val="es-ES"/>
        </w:rPr>
        <w:t xml:space="preserve"> que ha habido pic</w:t>
      </w:r>
      <w:r>
        <w:rPr>
          <w:lang w:val="es-ES"/>
        </w:rPr>
        <w:t>aresca, que ha habido viviendas no reguladas, v</w:t>
      </w:r>
      <w:r w:rsidRPr="00C8524B">
        <w:rPr>
          <w:lang w:val="es-ES"/>
        </w:rPr>
        <w:t>iviendas no inscritas</w:t>
      </w:r>
      <w:r>
        <w:rPr>
          <w:lang w:val="es-ES"/>
        </w:rPr>
        <w:t>… A</w:t>
      </w:r>
      <w:r w:rsidRPr="00C8524B">
        <w:rPr>
          <w:lang w:val="es-ES"/>
        </w:rPr>
        <w:t xml:space="preserve"> día de </w:t>
      </w:r>
      <w:r>
        <w:rPr>
          <w:lang w:val="es-ES"/>
        </w:rPr>
        <w:t xml:space="preserve">hoy, </w:t>
      </w:r>
      <w:r w:rsidRPr="00C8524B">
        <w:rPr>
          <w:lang w:val="es-ES"/>
        </w:rPr>
        <w:t>todavía se están persiguiendo ese tipo de actividades clandestinas. Por lo tanto, hay que prever que es posible</w:t>
      </w:r>
      <w:r>
        <w:rPr>
          <w:lang w:val="es-ES"/>
        </w:rPr>
        <w:t xml:space="preserve">. Que es posible, </w:t>
      </w:r>
      <w:r w:rsidRPr="00C8524B">
        <w:rPr>
          <w:lang w:val="es-ES"/>
        </w:rPr>
        <w:t>si no está regulado, que haya también una masificación de esa cuestión de</w:t>
      </w:r>
      <w:r>
        <w:rPr>
          <w:lang w:val="es-ES"/>
        </w:rPr>
        <w:t xml:space="preserve"> viviendas turísticas en el ámbito rural, porque hay que</w:t>
      </w:r>
      <w:r w:rsidRPr="00C8524B">
        <w:rPr>
          <w:lang w:val="es-ES"/>
        </w:rPr>
        <w:t xml:space="preserve"> aprovechar donde no hay legalidad</w:t>
      </w:r>
      <w:r>
        <w:rPr>
          <w:lang w:val="es-ES"/>
        </w:rPr>
        <w:t>. H</w:t>
      </w:r>
      <w:r w:rsidRPr="00C8524B">
        <w:rPr>
          <w:lang w:val="es-ES"/>
        </w:rPr>
        <w:t>ay que aprovecharlo.</w:t>
      </w:r>
      <w:r>
        <w:rPr>
          <w:lang w:val="es-ES"/>
        </w:rPr>
        <w:t xml:space="preserve"> No hace mucho, </w:t>
      </w:r>
      <w:r w:rsidRPr="00C8524B">
        <w:rPr>
          <w:lang w:val="es-ES"/>
        </w:rPr>
        <w:t xml:space="preserve">tuvimos un ejemplo </w:t>
      </w:r>
      <w:r w:rsidRPr="00C8524B">
        <w:rPr>
          <w:lang w:val="es-ES"/>
        </w:rPr>
        <w:lastRenderedPageBreak/>
        <w:t>con otra cuest</w:t>
      </w:r>
      <w:r>
        <w:rPr>
          <w:lang w:val="es-ES"/>
        </w:rPr>
        <w:t xml:space="preserve">ión. Cuando no funciona, </w:t>
      </w:r>
      <w:r w:rsidRPr="00C8524B">
        <w:rPr>
          <w:lang w:val="es-ES"/>
        </w:rPr>
        <w:t>no hay ley a la que sujetarse</w:t>
      </w:r>
      <w:r>
        <w:rPr>
          <w:lang w:val="es-ES"/>
        </w:rPr>
        <w:t>,</w:t>
      </w:r>
      <w:r w:rsidRPr="00C8524B">
        <w:rPr>
          <w:lang w:val="es-ES"/>
        </w:rPr>
        <w:t xml:space="preserve"> </w:t>
      </w:r>
      <w:r>
        <w:rPr>
          <w:lang w:val="es-ES"/>
        </w:rPr>
        <w:t>¿</w:t>
      </w:r>
      <w:r w:rsidRPr="00C8524B">
        <w:rPr>
          <w:lang w:val="es-ES"/>
        </w:rPr>
        <w:t>qué ocurre</w:t>
      </w:r>
      <w:r>
        <w:rPr>
          <w:lang w:val="es-ES"/>
        </w:rPr>
        <w:t>?</w:t>
      </w:r>
      <w:r w:rsidRPr="00C8524B">
        <w:rPr>
          <w:lang w:val="es-ES"/>
        </w:rPr>
        <w:t xml:space="preserve"> </w:t>
      </w:r>
      <w:r>
        <w:rPr>
          <w:lang w:val="es-ES"/>
        </w:rPr>
        <w:t>¿Qué</w:t>
      </w:r>
      <w:r w:rsidRPr="00C8524B">
        <w:rPr>
          <w:lang w:val="es-ES"/>
        </w:rPr>
        <w:t xml:space="preserve"> ocurre</w:t>
      </w:r>
      <w:r>
        <w:rPr>
          <w:lang w:val="es-ES"/>
        </w:rPr>
        <w:t>?</w:t>
      </w:r>
      <w:r w:rsidRPr="00C8524B">
        <w:rPr>
          <w:lang w:val="es-ES"/>
        </w:rPr>
        <w:t xml:space="preserve"> </w:t>
      </w:r>
      <w:r>
        <w:rPr>
          <w:lang w:val="es-ES"/>
        </w:rPr>
        <w:t>Que hay desmanes. Eran desmanes. Yo respeto su posición. Yo… Desmanes. Y además, estoy comentán</w:t>
      </w:r>
      <w:r w:rsidRPr="00C8524B">
        <w:rPr>
          <w:lang w:val="es-ES"/>
        </w:rPr>
        <w:t>do</w:t>
      </w:r>
      <w:r>
        <w:rPr>
          <w:lang w:val="es-ES"/>
        </w:rPr>
        <w:t>selo a la señora López de Ocariz.</w:t>
      </w:r>
    </w:p>
    <w:p w:rsidR="002101E5" w:rsidRDefault="002101E5" w:rsidP="004904B1">
      <w:pPr>
        <w:pStyle w:val="Texto"/>
        <w:rPr>
          <w:lang w:val="es-ES"/>
        </w:rPr>
      </w:pPr>
    </w:p>
    <w:p w:rsidR="002101E5" w:rsidRDefault="002101E5" w:rsidP="004904B1">
      <w:pPr>
        <w:pStyle w:val="Texto"/>
        <w:rPr>
          <w:lang w:val="es-ES"/>
        </w:rPr>
      </w:pPr>
      <w:r>
        <w:rPr>
          <w:lang w:val="es-ES"/>
        </w:rPr>
        <w:t>Hay desmanes. H</w:t>
      </w:r>
      <w:r w:rsidRPr="00C8524B">
        <w:rPr>
          <w:lang w:val="es-ES"/>
        </w:rPr>
        <w:t>ay desmanes</w:t>
      </w:r>
      <w:r>
        <w:rPr>
          <w:lang w:val="es-ES"/>
        </w:rPr>
        <w:t>,</w:t>
      </w:r>
      <w:r w:rsidRPr="00C8524B">
        <w:rPr>
          <w:lang w:val="es-ES"/>
        </w:rPr>
        <w:t xml:space="preserve"> porque se aprovechan las circunstancias para establecer, por ejemplo, grandes establecimientos comerci</w:t>
      </w:r>
      <w:r>
        <w:rPr>
          <w:lang w:val="es-ES"/>
        </w:rPr>
        <w:t>ales. Claro, no hay legalidad; p</w:t>
      </w:r>
      <w:r w:rsidRPr="00C8524B">
        <w:rPr>
          <w:lang w:val="es-ES"/>
        </w:rPr>
        <w:t>ues</w:t>
      </w:r>
      <w:r>
        <w:rPr>
          <w:lang w:val="es-ES"/>
        </w:rPr>
        <w:t>,</w:t>
      </w:r>
      <w:r w:rsidRPr="00C8524B">
        <w:rPr>
          <w:lang w:val="es-ES"/>
        </w:rPr>
        <w:t xml:space="preserve"> oiga, vamos</w:t>
      </w:r>
      <w:r>
        <w:rPr>
          <w:lang w:val="es-ES"/>
        </w:rPr>
        <w:t>, y ahora, que afloren como champiñones. B</w:t>
      </w:r>
      <w:r w:rsidRPr="00C8524B">
        <w:rPr>
          <w:lang w:val="es-ES"/>
        </w:rPr>
        <w:t>ueno</w:t>
      </w:r>
      <w:r>
        <w:rPr>
          <w:lang w:val="es-ES"/>
        </w:rPr>
        <w:t>,</w:t>
      </w:r>
      <w:r w:rsidRPr="00C8524B">
        <w:rPr>
          <w:lang w:val="es-ES"/>
        </w:rPr>
        <w:t xml:space="preserve"> pues esto empieza a convertirse en un problema o puede convertirse en un problema de esta índole. Y también hay que prever. Por eso tenemos cierta perspectiva</w:t>
      </w:r>
      <w:r>
        <w:rPr>
          <w:lang w:val="es-ES"/>
        </w:rPr>
        <w:t>, también en el tiempo, temporal. N</w:t>
      </w:r>
      <w:r w:rsidRPr="00C8524B">
        <w:rPr>
          <w:lang w:val="es-ES"/>
        </w:rPr>
        <w:t>o se trata de que al</w:t>
      </w:r>
      <w:r>
        <w:rPr>
          <w:lang w:val="es-ES"/>
        </w:rPr>
        <w:t xml:space="preserve">gunos nos hayamos convertido en… </w:t>
      </w:r>
      <w:r w:rsidRPr="00C8524B">
        <w:rPr>
          <w:lang w:val="es-ES"/>
        </w:rPr>
        <w:t>o no</w:t>
      </w:r>
      <w:r>
        <w:rPr>
          <w:lang w:val="es-ES"/>
        </w:rPr>
        <w:t xml:space="preserve">s hayamos </w:t>
      </w:r>
      <w:proofErr w:type="spellStart"/>
      <w:r>
        <w:rPr>
          <w:lang w:val="es-ES"/>
        </w:rPr>
        <w:t>podemizado</w:t>
      </w:r>
      <w:proofErr w:type="spellEnd"/>
      <w:r>
        <w:rPr>
          <w:lang w:val="es-ES"/>
        </w:rPr>
        <w:t xml:space="preserve">. Oiga, yo no me he </w:t>
      </w:r>
      <w:proofErr w:type="spellStart"/>
      <w:r>
        <w:rPr>
          <w:lang w:val="es-ES"/>
        </w:rPr>
        <w:t>podemizado</w:t>
      </w:r>
      <w:proofErr w:type="spellEnd"/>
      <w:r>
        <w:rPr>
          <w:lang w:val="es-ES"/>
        </w:rPr>
        <w:t xml:space="preserve"> de nada. P</w:t>
      </w:r>
      <w:r w:rsidRPr="00C8524B">
        <w:rPr>
          <w:lang w:val="es-ES"/>
        </w:rPr>
        <w:t>ero</w:t>
      </w:r>
      <w:r>
        <w:rPr>
          <w:lang w:val="es-ES"/>
        </w:rPr>
        <w:t>,</w:t>
      </w:r>
      <w:r w:rsidRPr="00C8524B">
        <w:rPr>
          <w:lang w:val="es-ES"/>
        </w:rPr>
        <w:t xml:space="preserve"> </w:t>
      </w:r>
      <w:r>
        <w:rPr>
          <w:lang w:val="es-ES"/>
        </w:rPr>
        <w:t>¿</w:t>
      </w:r>
      <w:r w:rsidRPr="00C8524B">
        <w:rPr>
          <w:lang w:val="es-ES"/>
        </w:rPr>
        <w:t>qu</w:t>
      </w:r>
      <w:r>
        <w:rPr>
          <w:lang w:val="es-ES"/>
        </w:rPr>
        <w:t>é</w:t>
      </w:r>
      <w:r w:rsidRPr="00C8524B">
        <w:rPr>
          <w:lang w:val="es-ES"/>
        </w:rPr>
        <w:t xml:space="preserve"> </w:t>
      </w:r>
      <w:r>
        <w:rPr>
          <w:lang w:val="es-ES"/>
        </w:rPr>
        <w:t xml:space="preserve">me voy a </w:t>
      </w:r>
      <w:proofErr w:type="spellStart"/>
      <w:r>
        <w:rPr>
          <w:lang w:val="es-ES"/>
        </w:rPr>
        <w:t>podemizar</w:t>
      </w:r>
      <w:proofErr w:type="spellEnd"/>
      <w:r>
        <w:rPr>
          <w:lang w:val="es-ES"/>
        </w:rPr>
        <w:t>? Usted, ¿qué piensa?, ¿que yo soy un camaleón que hoy vengo de Podemos, y mañana vengo de nacionalista? Oiga, yo soy… No, ríase. Yo, lo que tengo</w:t>
      </w:r>
      <w:r w:rsidRPr="00C8524B">
        <w:rPr>
          <w:lang w:val="es-ES"/>
        </w:rPr>
        <w:t xml:space="preserve"> muy a</w:t>
      </w:r>
      <w:r>
        <w:rPr>
          <w:lang w:val="es-ES"/>
        </w:rPr>
        <w:t xml:space="preserve"> </w:t>
      </w:r>
      <w:r w:rsidRPr="00C8524B">
        <w:rPr>
          <w:lang w:val="es-ES"/>
        </w:rPr>
        <w:t>ho</w:t>
      </w:r>
      <w:r>
        <w:rPr>
          <w:lang w:val="es-ES"/>
        </w:rPr>
        <w:t>nra es ser socialista, punto. Sí, sí, señora López de Ocariz; le chocará o le fas</w:t>
      </w:r>
      <w:r w:rsidRPr="00C8524B">
        <w:rPr>
          <w:lang w:val="es-ES"/>
        </w:rPr>
        <w:t>tidiar</w:t>
      </w:r>
      <w:r>
        <w:rPr>
          <w:lang w:val="es-ES"/>
        </w:rPr>
        <w:t>á, pero es que yo soy socialista. Yo no</w:t>
      </w:r>
      <w:r w:rsidRPr="00C8524B">
        <w:rPr>
          <w:lang w:val="es-ES"/>
        </w:rPr>
        <w:t xml:space="preserve"> soy ni </w:t>
      </w:r>
      <w:r>
        <w:rPr>
          <w:lang w:val="es-ES"/>
        </w:rPr>
        <w:t>d</w:t>
      </w:r>
      <w:r w:rsidRPr="00C8524B">
        <w:rPr>
          <w:lang w:val="es-ES"/>
        </w:rPr>
        <w:t xml:space="preserve">e </w:t>
      </w:r>
      <w:r>
        <w:rPr>
          <w:lang w:val="es-ES"/>
        </w:rPr>
        <w:t xml:space="preserve">Elkarrekin Podemos ni </w:t>
      </w:r>
      <w:r w:rsidRPr="00C8524B">
        <w:rPr>
          <w:lang w:val="es-ES"/>
        </w:rPr>
        <w:t xml:space="preserve">del PNV. </w:t>
      </w:r>
      <w:r>
        <w:rPr>
          <w:lang w:val="es-ES"/>
        </w:rPr>
        <w:t>Soy del grupo Socialistas Vascos. Y lo llevo, de verdad que, a mucha honra y con mucho honor.</w:t>
      </w:r>
    </w:p>
    <w:p w:rsidR="002101E5" w:rsidRDefault="002101E5" w:rsidP="004904B1">
      <w:pPr>
        <w:pStyle w:val="Texto"/>
        <w:rPr>
          <w:lang w:val="es-ES"/>
        </w:rPr>
      </w:pPr>
    </w:p>
    <w:p w:rsidR="002101E5" w:rsidRDefault="002101E5" w:rsidP="004904B1">
      <w:pPr>
        <w:pStyle w:val="Texto"/>
        <w:rPr>
          <w:lang w:val="es-ES"/>
        </w:rPr>
      </w:pPr>
      <w:r>
        <w:rPr>
          <w:lang w:val="es-ES"/>
        </w:rPr>
        <w:t>L</w:t>
      </w:r>
      <w:r w:rsidRPr="00C8524B">
        <w:rPr>
          <w:lang w:val="es-ES"/>
        </w:rPr>
        <w:t>e decía, la ley, evidentemente, nos va a permitir</w:t>
      </w:r>
      <w:r>
        <w:rPr>
          <w:lang w:val="es-ES"/>
        </w:rPr>
        <w:t xml:space="preserve"> –</w:t>
      </w:r>
      <w:r w:rsidRPr="00C8524B">
        <w:rPr>
          <w:lang w:val="es-ES"/>
        </w:rPr>
        <w:t>en la tramitación</w:t>
      </w:r>
      <w:r>
        <w:rPr>
          <w:lang w:val="es-ES"/>
        </w:rPr>
        <w:t xml:space="preserve">, si logramos aprobar </w:t>
      </w:r>
      <w:r w:rsidRPr="00C8524B">
        <w:rPr>
          <w:lang w:val="es-ES"/>
        </w:rPr>
        <w:t>la proposición en el día de hoy</w:t>
      </w:r>
      <w:r>
        <w:rPr>
          <w:lang w:val="es-ES"/>
        </w:rPr>
        <w:t>,</w:t>
      </w:r>
      <w:r w:rsidRPr="00C8524B">
        <w:rPr>
          <w:lang w:val="es-ES"/>
        </w:rPr>
        <w:t xml:space="preserve"> nos va a permitir</w:t>
      </w:r>
      <w:r>
        <w:rPr>
          <w:lang w:val="es-ES"/>
        </w:rPr>
        <w:t>–</w:t>
      </w:r>
      <w:r w:rsidRPr="00C8524B">
        <w:rPr>
          <w:lang w:val="es-ES"/>
        </w:rPr>
        <w:t xml:space="preserve"> introducir una serie de m</w:t>
      </w:r>
      <w:r>
        <w:rPr>
          <w:lang w:val="es-ES"/>
        </w:rPr>
        <w:t>edidas que permitan ajustes. Porque, evidentemente, h</w:t>
      </w:r>
      <w:r w:rsidRPr="00C8524B">
        <w:rPr>
          <w:lang w:val="es-ES"/>
        </w:rPr>
        <w:t>ay que hacer ajustes</w:t>
      </w:r>
      <w:r>
        <w:rPr>
          <w:lang w:val="es-ES"/>
        </w:rPr>
        <w:t xml:space="preserve">. En esos ajustes, </w:t>
      </w:r>
      <w:r w:rsidRPr="00C8524B">
        <w:rPr>
          <w:lang w:val="es-ES"/>
        </w:rPr>
        <w:t>de esos intereses contrapuestos</w:t>
      </w:r>
      <w:r>
        <w:rPr>
          <w:lang w:val="es-ES"/>
        </w:rPr>
        <w:t>,</w:t>
      </w:r>
      <w:r w:rsidRPr="00C8524B">
        <w:rPr>
          <w:lang w:val="es-ES"/>
        </w:rPr>
        <w:t xml:space="preserve"> tenemos que lograr un amplio consenso</w:t>
      </w:r>
      <w:r>
        <w:rPr>
          <w:lang w:val="es-ES"/>
        </w:rPr>
        <w:t>. Q</w:t>
      </w:r>
      <w:r w:rsidRPr="00C8524B">
        <w:rPr>
          <w:lang w:val="es-ES"/>
        </w:rPr>
        <w:t xml:space="preserve">ue </w:t>
      </w:r>
      <w:r>
        <w:rPr>
          <w:lang w:val="es-ES"/>
        </w:rPr>
        <w:t xml:space="preserve">la gente que realmente está hoy </w:t>
      </w:r>
      <w:r w:rsidRPr="00C8524B">
        <w:rPr>
          <w:lang w:val="es-ES"/>
        </w:rPr>
        <w:t xml:space="preserve">teniendo una vivienda de uso turístico o que realmente </w:t>
      </w:r>
      <w:r>
        <w:rPr>
          <w:lang w:val="es-ES"/>
        </w:rPr>
        <w:t xml:space="preserve">alquila una habitación </w:t>
      </w:r>
      <w:r w:rsidRPr="00C8524B">
        <w:rPr>
          <w:lang w:val="es-ES"/>
        </w:rPr>
        <w:t>para uso turístico</w:t>
      </w:r>
      <w:r>
        <w:rPr>
          <w:lang w:val="es-ES"/>
        </w:rPr>
        <w:t>, ha hecho unas inversiones. Lógicamente. N</w:t>
      </w:r>
      <w:r w:rsidRPr="00C8524B">
        <w:rPr>
          <w:lang w:val="es-ES"/>
        </w:rPr>
        <w:t>o podemos forzar</w:t>
      </w:r>
      <w:r>
        <w:rPr>
          <w:lang w:val="es-ES"/>
        </w:rPr>
        <w:t xml:space="preserve"> –</w:t>
      </w:r>
      <w:r w:rsidRPr="00C8524B">
        <w:rPr>
          <w:lang w:val="es-ES"/>
        </w:rPr>
        <w:t>de ninguna de las maneras, porque no es nuestra pretensión</w:t>
      </w:r>
      <w:r>
        <w:rPr>
          <w:lang w:val="es-ES"/>
        </w:rPr>
        <w:t>–,</w:t>
      </w:r>
      <w:r w:rsidRPr="00C8524B">
        <w:rPr>
          <w:lang w:val="es-ES"/>
        </w:rPr>
        <w:t xml:space="preserve"> el hecho de llevarles a realmente obligarle</w:t>
      </w:r>
      <w:r>
        <w:rPr>
          <w:lang w:val="es-ES"/>
        </w:rPr>
        <w:t>s</w:t>
      </w:r>
      <w:r w:rsidRPr="00C8524B">
        <w:rPr>
          <w:lang w:val="es-ES"/>
        </w:rPr>
        <w:t xml:space="preserve"> a que formen parte </w:t>
      </w:r>
      <w:r>
        <w:rPr>
          <w:lang w:val="es-ES"/>
        </w:rPr>
        <w:t xml:space="preserve">de </w:t>
      </w:r>
      <w:r w:rsidRPr="00C8524B">
        <w:rPr>
          <w:lang w:val="es-ES"/>
        </w:rPr>
        <w:t xml:space="preserve">un agroturismo </w:t>
      </w:r>
      <w:r>
        <w:rPr>
          <w:lang w:val="es-ES"/>
        </w:rPr>
        <w:t xml:space="preserve">o </w:t>
      </w:r>
      <w:r w:rsidRPr="00C8524B">
        <w:rPr>
          <w:lang w:val="es-ES"/>
        </w:rPr>
        <w:t xml:space="preserve">de una casa rural. Por eso es necesario que </w:t>
      </w:r>
      <w:r>
        <w:rPr>
          <w:lang w:val="es-ES"/>
        </w:rPr>
        <w:t>en la tramitación pueda</w:t>
      </w:r>
      <w:r w:rsidRPr="00C8524B">
        <w:rPr>
          <w:lang w:val="es-ES"/>
        </w:rPr>
        <w:t xml:space="preserve"> haber enmiendas que permitan esos ajustes </w:t>
      </w:r>
      <w:r>
        <w:rPr>
          <w:lang w:val="es-ES"/>
        </w:rPr>
        <w:t>de intereses, esa coordinación. Y</w:t>
      </w:r>
      <w:r w:rsidRPr="00C8524B">
        <w:rPr>
          <w:lang w:val="es-ES"/>
        </w:rPr>
        <w:t xml:space="preserve"> que</w:t>
      </w:r>
      <w:r>
        <w:rPr>
          <w:lang w:val="es-ES"/>
        </w:rPr>
        <w:t>, al final, n</w:t>
      </w:r>
      <w:r w:rsidRPr="00C8524B">
        <w:rPr>
          <w:lang w:val="es-ES"/>
        </w:rPr>
        <w:t>i unos ni otros se</w:t>
      </w:r>
      <w:r>
        <w:rPr>
          <w:lang w:val="es-ES"/>
        </w:rPr>
        <w:t xml:space="preserve"> sientan agraviados por una ley </w:t>
      </w:r>
      <w:r w:rsidRPr="00C8524B">
        <w:rPr>
          <w:lang w:val="es-ES"/>
        </w:rPr>
        <w:t xml:space="preserve">como </w:t>
      </w:r>
      <w:r>
        <w:rPr>
          <w:lang w:val="es-ES"/>
        </w:rPr>
        <w:t>es la Ley de Turismo. Porque, hoy en día, hay agravios; l</w:t>
      </w:r>
      <w:r w:rsidRPr="00C8524B">
        <w:rPr>
          <w:lang w:val="es-ES"/>
        </w:rPr>
        <w:t>a Ley de Turismo está produciendo agravios. Seguramente</w:t>
      </w:r>
      <w:r>
        <w:rPr>
          <w:lang w:val="es-ES"/>
        </w:rPr>
        <w:t>,</w:t>
      </w:r>
      <w:r w:rsidRPr="00C8524B">
        <w:rPr>
          <w:lang w:val="es-ES"/>
        </w:rPr>
        <w:t xml:space="preserve"> no fue voluntad de </w:t>
      </w:r>
      <w:r w:rsidRPr="00C8524B">
        <w:rPr>
          <w:lang w:val="es-ES"/>
        </w:rPr>
        <w:lastRenderedPageBreak/>
        <w:t xml:space="preserve">nadie de los que estuvimos </w:t>
      </w:r>
      <w:r>
        <w:rPr>
          <w:lang w:val="es-ES"/>
        </w:rPr>
        <w:t xml:space="preserve">o </w:t>
      </w:r>
      <w:r w:rsidRPr="00C8524B">
        <w:rPr>
          <w:lang w:val="es-ES"/>
        </w:rPr>
        <w:t>intervenimos en la Ley de Turismo</w:t>
      </w:r>
      <w:r>
        <w:rPr>
          <w:lang w:val="es-ES"/>
        </w:rPr>
        <w:t>,</w:t>
      </w:r>
      <w:r w:rsidRPr="00C8524B">
        <w:rPr>
          <w:lang w:val="es-ES"/>
        </w:rPr>
        <w:t xml:space="preserve"> en el fomentar esos agravios. Seguramente</w:t>
      </w:r>
      <w:r>
        <w:rPr>
          <w:lang w:val="es-ES"/>
        </w:rPr>
        <w:t>,</w:t>
      </w:r>
      <w:r w:rsidRPr="00C8524B">
        <w:rPr>
          <w:lang w:val="es-ES"/>
        </w:rPr>
        <w:t xml:space="preserve"> no fue voluntad de nadie de los que promulg</w:t>
      </w:r>
      <w:r>
        <w:rPr>
          <w:lang w:val="es-ES"/>
        </w:rPr>
        <w:t>aron</w:t>
      </w:r>
      <w:r w:rsidRPr="00C8524B">
        <w:rPr>
          <w:lang w:val="es-ES"/>
        </w:rPr>
        <w:t xml:space="preserve"> el </w:t>
      </w:r>
      <w:r>
        <w:rPr>
          <w:lang w:val="es-ES"/>
        </w:rPr>
        <w:t>Decreto en el 2013 o promulgaron</w:t>
      </w:r>
      <w:r w:rsidRPr="00C8524B">
        <w:rPr>
          <w:lang w:val="es-ES"/>
        </w:rPr>
        <w:t xml:space="preserve"> el </w:t>
      </w:r>
      <w:r>
        <w:rPr>
          <w:lang w:val="es-ES"/>
        </w:rPr>
        <w:t>D</w:t>
      </w:r>
      <w:r w:rsidRPr="00C8524B">
        <w:rPr>
          <w:lang w:val="es-ES"/>
        </w:rPr>
        <w:t xml:space="preserve">ecreto de 2018, generar esos </w:t>
      </w:r>
      <w:r>
        <w:rPr>
          <w:lang w:val="es-ES"/>
        </w:rPr>
        <w:t xml:space="preserve">agravios. No lo fueron, pero los </w:t>
      </w:r>
      <w:r w:rsidRPr="00C8524B">
        <w:rPr>
          <w:lang w:val="es-ES"/>
        </w:rPr>
        <w:t>hubo</w:t>
      </w:r>
      <w:r>
        <w:rPr>
          <w:lang w:val="es-ES"/>
        </w:rPr>
        <w:t>. P</w:t>
      </w:r>
      <w:r w:rsidRPr="00C8524B">
        <w:rPr>
          <w:lang w:val="es-ES"/>
        </w:rPr>
        <w:t>ero lo</w:t>
      </w:r>
      <w:r>
        <w:rPr>
          <w:lang w:val="es-ES"/>
        </w:rPr>
        <w:t>s</w:t>
      </w:r>
      <w:r w:rsidRPr="00C8524B">
        <w:rPr>
          <w:lang w:val="es-ES"/>
        </w:rPr>
        <w:t xml:space="preserve"> hubo. Y</w:t>
      </w:r>
      <w:r>
        <w:rPr>
          <w:lang w:val="es-ES"/>
        </w:rPr>
        <w:t>,</w:t>
      </w:r>
      <w:r w:rsidRPr="00C8524B">
        <w:rPr>
          <w:lang w:val="es-ES"/>
        </w:rPr>
        <w:t xml:space="preserve"> como lo</w:t>
      </w:r>
      <w:r>
        <w:rPr>
          <w:lang w:val="es-ES"/>
        </w:rPr>
        <w:t>s</w:t>
      </w:r>
      <w:r w:rsidRPr="00C8524B">
        <w:rPr>
          <w:lang w:val="es-ES"/>
        </w:rPr>
        <w:t xml:space="preserve"> </w:t>
      </w:r>
      <w:r>
        <w:rPr>
          <w:lang w:val="es-ES"/>
        </w:rPr>
        <w:t xml:space="preserve">hubo, </w:t>
      </w:r>
      <w:r w:rsidRPr="00C8524B">
        <w:rPr>
          <w:lang w:val="es-ES"/>
        </w:rPr>
        <w:t>tenemos que intentar remediar esta situación.</w:t>
      </w:r>
    </w:p>
    <w:p w:rsidR="002101E5" w:rsidRDefault="002101E5" w:rsidP="004904B1">
      <w:pPr>
        <w:pStyle w:val="Texto"/>
        <w:rPr>
          <w:lang w:val="es-ES"/>
        </w:rPr>
      </w:pPr>
    </w:p>
    <w:p w:rsidR="002101E5" w:rsidRDefault="002101E5" w:rsidP="004904B1">
      <w:pPr>
        <w:pStyle w:val="Texto"/>
        <w:rPr>
          <w:lang w:val="es-ES"/>
        </w:rPr>
      </w:pPr>
      <w:r w:rsidRPr="00C8524B">
        <w:rPr>
          <w:lang w:val="es-ES"/>
        </w:rPr>
        <w:t>Yo</w:t>
      </w:r>
      <w:r>
        <w:rPr>
          <w:lang w:val="es-ES"/>
        </w:rPr>
        <w:t>,</w:t>
      </w:r>
      <w:r w:rsidRPr="00C8524B">
        <w:rPr>
          <w:lang w:val="es-ES"/>
        </w:rPr>
        <w:t xml:space="preserve"> vuelvo a decirle, señora Lóp</w:t>
      </w:r>
      <w:r>
        <w:rPr>
          <w:lang w:val="es-ES"/>
        </w:rPr>
        <w:t>ez de Ocariz, que nuestro grupo… P</w:t>
      </w:r>
      <w:r w:rsidRPr="00C8524B">
        <w:rPr>
          <w:lang w:val="es-ES"/>
        </w:rPr>
        <w:t>orque se ha reunido con las partes afectadas</w:t>
      </w:r>
      <w:r>
        <w:rPr>
          <w:lang w:val="es-ES"/>
        </w:rPr>
        <w:t>; se ha reunido con todos ellos. Y</w:t>
      </w:r>
      <w:r w:rsidRPr="00C8524B">
        <w:rPr>
          <w:lang w:val="es-ES"/>
        </w:rPr>
        <w:t xml:space="preserve"> nosotros lo hicimos</w:t>
      </w:r>
      <w:r>
        <w:rPr>
          <w:lang w:val="es-ES"/>
        </w:rPr>
        <w:t>,</w:t>
      </w:r>
      <w:r w:rsidRPr="00C8524B">
        <w:rPr>
          <w:lang w:val="es-ES"/>
        </w:rPr>
        <w:t xml:space="preserve"> particularmente</w:t>
      </w:r>
      <w:r>
        <w:rPr>
          <w:lang w:val="es-ES"/>
        </w:rPr>
        <w:t>, con cada uno de…</w:t>
      </w:r>
    </w:p>
    <w:p w:rsidR="002101E5" w:rsidRPr="00C8524B" w:rsidRDefault="002101E5" w:rsidP="004904B1">
      <w:pPr>
        <w:pStyle w:val="Texto"/>
        <w:rPr>
          <w:lang w:val="es-ES"/>
        </w:rPr>
      </w:pPr>
    </w:p>
    <w:p w:rsidR="002101E5" w:rsidRPr="00B4766C" w:rsidRDefault="002101E5" w:rsidP="004904B1">
      <w:pPr>
        <w:pStyle w:val="Texto"/>
        <w:rPr>
          <w:lang w:val="eu-ES"/>
        </w:rPr>
      </w:pPr>
      <w:r w:rsidRPr="00B4766C">
        <w:rPr>
          <w:lang w:val="eu-ES"/>
        </w:rPr>
        <w:t>(7. zintaren amaiera)</w:t>
      </w:r>
    </w:p>
    <w:p w:rsidR="002101E5" w:rsidRDefault="002101E5" w:rsidP="004904B1">
      <w:pPr>
        <w:pStyle w:val="Texto"/>
      </w:pPr>
      <w:r>
        <w:t xml:space="preserve">(8. </w:t>
      </w:r>
      <w:proofErr w:type="spellStart"/>
      <w:proofErr w:type="gramStart"/>
      <w:r>
        <w:t>zintaren</w:t>
      </w:r>
      <w:proofErr w:type="spellEnd"/>
      <w:proofErr w:type="gramEnd"/>
      <w:r>
        <w:t xml:space="preserve"> </w:t>
      </w:r>
      <w:proofErr w:type="spellStart"/>
      <w:r>
        <w:t>hasiera</w:t>
      </w:r>
      <w:proofErr w:type="spellEnd"/>
      <w:r>
        <w:t>)</w:t>
      </w:r>
    </w:p>
    <w:p w:rsidR="002101E5" w:rsidRDefault="002101E5" w:rsidP="004904B1">
      <w:pPr>
        <w:pStyle w:val="Texto"/>
      </w:pPr>
    </w:p>
    <w:p w:rsidR="002101E5" w:rsidRDefault="002101E5" w:rsidP="004904B1">
      <w:pPr>
        <w:pStyle w:val="Texto"/>
      </w:pPr>
      <w:r>
        <w:t>… que nuestro grupo, porque se ha reunido con las partes afectadas, se ha reunido con todos ellos; y nosotros lo hicimos particularmente con cada uno de ellos, y hoy lo hago públicamente y lo he dicho en mi anterior intervención. Queremos que todos se sientan concernidos por la Ley en el buen sentido, que todos puedan practicar una actividad económica en el medio rural, pero sujetos a las mismas reglas. Y para eso estamos abiertos a negociar, a hablar, y hemos pretendido salvaguardar los intereses de todos, también de esas personas que han hecho inversiones y que hoy pueden verse afectados por una ley. Entendemos que hay margen para cambiar, para modificar esa Ley, y yo lo que sí le pediría es contar con usted para, realmente, en ese tramitación, que usted pudiera hacer las aportaciones que considerara oportunas.</w:t>
      </w:r>
    </w:p>
    <w:p w:rsidR="002101E5" w:rsidRDefault="002101E5" w:rsidP="004904B1">
      <w:pPr>
        <w:pStyle w:val="Texto"/>
      </w:pPr>
    </w:p>
    <w:p w:rsidR="002101E5" w:rsidRDefault="002101E5" w:rsidP="004904B1">
      <w:pPr>
        <w:pStyle w:val="Texto"/>
      </w:pPr>
      <w:r>
        <w:t>Nada más y gracias.</w:t>
      </w:r>
    </w:p>
    <w:p w:rsidR="002101E5" w:rsidRDefault="002101E5" w:rsidP="004904B1">
      <w:pPr>
        <w:pStyle w:val="Texto"/>
      </w:pPr>
    </w:p>
    <w:p w:rsidR="002101E5" w:rsidRDefault="002101E5" w:rsidP="004904B1">
      <w:pPr>
        <w:pStyle w:val="Texto"/>
      </w:pPr>
    </w:p>
    <w:p w:rsidR="002101E5" w:rsidRPr="00815AE3" w:rsidRDefault="002101E5" w:rsidP="004904B1">
      <w:pPr>
        <w:pStyle w:val="Texto"/>
        <w:rPr>
          <w:lang w:val="eu-ES"/>
        </w:rPr>
      </w:pPr>
      <w:r w:rsidRPr="00815AE3">
        <w:rPr>
          <w:rFonts w:ascii="Futura Md BT" w:hAnsi="Futura Md BT"/>
          <w:lang w:val="eu-ES"/>
        </w:rPr>
        <w:t>LEHENDAKARIAK:</w:t>
      </w:r>
      <w:r w:rsidRPr="00815AE3">
        <w:rPr>
          <w:lang w:val="eu-ES"/>
        </w:rPr>
        <w:t xml:space="preserve"> Eskerrik asko, Corcuera andrea.</w:t>
      </w:r>
    </w:p>
    <w:p w:rsidR="002101E5" w:rsidRPr="00815AE3" w:rsidRDefault="002101E5" w:rsidP="004904B1">
      <w:pPr>
        <w:pStyle w:val="Texto"/>
        <w:rPr>
          <w:lang w:val="eu-ES"/>
        </w:rPr>
      </w:pPr>
    </w:p>
    <w:p w:rsidR="002101E5" w:rsidRPr="00815AE3" w:rsidRDefault="002101E5" w:rsidP="004904B1">
      <w:pPr>
        <w:pStyle w:val="Texto"/>
        <w:rPr>
          <w:lang w:val="eu-ES"/>
        </w:rPr>
      </w:pPr>
      <w:proofErr w:type="spellStart"/>
      <w:r w:rsidRPr="00815AE3">
        <w:rPr>
          <w:lang w:val="eu-ES"/>
        </w:rPr>
        <w:t>Duplika</w:t>
      </w:r>
      <w:proofErr w:type="spellEnd"/>
      <w:r w:rsidRPr="00815AE3">
        <w:rPr>
          <w:lang w:val="eu-ES"/>
        </w:rPr>
        <w:t xml:space="preserve"> txandan, </w:t>
      </w:r>
      <w:proofErr w:type="spellStart"/>
      <w:r w:rsidRPr="00815AE3">
        <w:rPr>
          <w:lang w:val="eu-ES"/>
        </w:rPr>
        <w:t>López</w:t>
      </w:r>
      <w:proofErr w:type="spellEnd"/>
      <w:r w:rsidRPr="00815AE3">
        <w:rPr>
          <w:lang w:val="eu-ES"/>
        </w:rPr>
        <w:t xml:space="preserve"> de </w:t>
      </w:r>
      <w:proofErr w:type="spellStart"/>
      <w:r w:rsidRPr="00815AE3">
        <w:rPr>
          <w:lang w:val="eu-ES"/>
        </w:rPr>
        <w:t>Ocariz</w:t>
      </w:r>
      <w:proofErr w:type="spellEnd"/>
      <w:r w:rsidRPr="00815AE3">
        <w:rPr>
          <w:lang w:val="eu-ES"/>
        </w:rPr>
        <w:t xml:space="preserve"> andrea, zurea da hitza.</w:t>
      </w:r>
    </w:p>
    <w:p w:rsidR="002101E5" w:rsidRPr="00815AE3" w:rsidRDefault="002101E5" w:rsidP="004904B1">
      <w:pPr>
        <w:pStyle w:val="Texto"/>
        <w:rPr>
          <w:lang w:val="eu-ES"/>
        </w:rPr>
      </w:pPr>
    </w:p>
    <w:p w:rsidR="002101E5" w:rsidRPr="00265368" w:rsidRDefault="002101E5" w:rsidP="004904B1">
      <w:pPr>
        <w:pStyle w:val="Texto"/>
        <w:rPr>
          <w:lang w:val="eu-ES"/>
        </w:rPr>
      </w:pPr>
    </w:p>
    <w:p w:rsidR="002101E5" w:rsidRDefault="002101E5" w:rsidP="004904B1">
      <w:pPr>
        <w:pStyle w:val="Texto"/>
        <w:rPr>
          <w:lang w:val="es-AR"/>
        </w:rPr>
      </w:pPr>
      <w:r w:rsidRPr="00265368">
        <w:rPr>
          <w:rFonts w:ascii="Futura Md BT" w:hAnsi="Futura Md BT"/>
          <w:lang w:val="eu-ES"/>
        </w:rPr>
        <w:lastRenderedPageBreak/>
        <w:t xml:space="preserve">LÓPEZ DE OCARIZ LÓPEZ DE MUNAIN </w:t>
      </w:r>
      <w:r w:rsidRPr="00265368">
        <w:rPr>
          <w:lang w:val="eu-ES"/>
        </w:rPr>
        <w:t>andreak</w:t>
      </w:r>
      <w:r w:rsidRPr="00265368">
        <w:rPr>
          <w:rFonts w:ascii="Futura Md BT" w:hAnsi="Futura Md BT"/>
          <w:lang w:val="eu-ES"/>
        </w:rPr>
        <w:t>:</w:t>
      </w:r>
      <w:r w:rsidRPr="00265368">
        <w:rPr>
          <w:lang w:val="eu-ES"/>
        </w:rPr>
        <w:t xml:space="preserve"> </w:t>
      </w:r>
      <w:proofErr w:type="spellStart"/>
      <w:r w:rsidRPr="00265368">
        <w:rPr>
          <w:lang w:val="eu-ES"/>
        </w:rPr>
        <w:t>Me</w:t>
      </w:r>
      <w:proofErr w:type="spellEnd"/>
      <w:r w:rsidRPr="00265368">
        <w:rPr>
          <w:lang w:val="eu-ES"/>
        </w:rPr>
        <w:t xml:space="preserve"> </w:t>
      </w:r>
      <w:proofErr w:type="spellStart"/>
      <w:r w:rsidRPr="00265368">
        <w:rPr>
          <w:lang w:val="eu-ES"/>
        </w:rPr>
        <w:t>sorprende</w:t>
      </w:r>
      <w:proofErr w:type="spellEnd"/>
      <w:r w:rsidRPr="00265368">
        <w:rPr>
          <w:lang w:val="eu-ES"/>
        </w:rPr>
        <w:t xml:space="preserve">, </w:t>
      </w:r>
      <w:proofErr w:type="spellStart"/>
      <w:r w:rsidRPr="00265368">
        <w:rPr>
          <w:lang w:val="eu-ES"/>
        </w:rPr>
        <w:t>me</w:t>
      </w:r>
      <w:proofErr w:type="spellEnd"/>
      <w:r w:rsidRPr="00265368">
        <w:rPr>
          <w:lang w:val="eu-ES"/>
        </w:rPr>
        <w:t xml:space="preserve"> </w:t>
      </w:r>
      <w:proofErr w:type="spellStart"/>
      <w:r w:rsidRPr="00265368">
        <w:rPr>
          <w:lang w:val="eu-ES"/>
        </w:rPr>
        <w:t>dice</w:t>
      </w:r>
      <w:proofErr w:type="spellEnd"/>
      <w:r w:rsidRPr="00265368">
        <w:rPr>
          <w:lang w:val="eu-ES"/>
        </w:rPr>
        <w:t xml:space="preserve"> </w:t>
      </w:r>
      <w:proofErr w:type="spellStart"/>
      <w:r w:rsidRPr="00265368">
        <w:rPr>
          <w:lang w:val="eu-ES"/>
        </w:rPr>
        <w:t>que</w:t>
      </w:r>
      <w:proofErr w:type="spellEnd"/>
      <w:r w:rsidRPr="00265368">
        <w:rPr>
          <w:lang w:val="eu-ES"/>
        </w:rPr>
        <w:t xml:space="preserve"> </w:t>
      </w:r>
      <w:proofErr w:type="spellStart"/>
      <w:r w:rsidRPr="00265368">
        <w:rPr>
          <w:lang w:val="eu-ES"/>
        </w:rPr>
        <w:t>ustedes</w:t>
      </w:r>
      <w:proofErr w:type="spellEnd"/>
      <w:r w:rsidRPr="00265368">
        <w:rPr>
          <w:lang w:val="eu-ES"/>
        </w:rPr>
        <w:t xml:space="preserve"> no </w:t>
      </w:r>
      <w:proofErr w:type="spellStart"/>
      <w:r w:rsidRPr="00265368">
        <w:rPr>
          <w:lang w:val="eu-ES"/>
        </w:rPr>
        <w:t>pretenden</w:t>
      </w:r>
      <w:proofErr w:type="spellEnd"/>
      <w:r w:rsidRPr="00265368">
        <w:rPr>
          <w:lang w:val="eu-ES"/>
        </w:rPr>
        <w:t xml:space="preserve"> </w:t>
      </w:r>
      <w:proofErr w:type="spellStart"/>
      <w:r w:rsidRPr="00265368">
        <w:rPr>
          <w:lang w:val="eu-ES"/>
        </w:rPr>
        <w:t>excluir</w:t>
      </w:r>
      <w:proofErr w:type="spellEnd"/>
      <w:r w:rsidRPr="00265368">
        <w:rPr>
          <w:lang w:val="eu-ES"/>
        </w:rPr>
        <w:t xml:space="preserve">. </w:t>
      </w:r>
      <w:r>
        <w:rPr>
          <w:lang w:val="es-AR"/>
        </w:rPr>
        <w:t>Oiga, ¿le leo el texto otra vez? "La oferta de servicios turísticos de alojamiento en la modalidad de vivienda para uso turístico queda excluida". Los caseríos, tata, tata, tata, queda excluida. Se nota que es socialista, porque es que miente con una soltura. Se les nota perfectamente que tiene un poquito de cuajo socialista, aunque, efectivamente, tienen giros. ¿Qué me está diciendo? ¡Por favor!</w:t>
      </w:r>
    </w:p>
    <w:p w:rsidR="002101E5" w:rsidRDefault="002101E5" w:rsidP="004904B1">
      <w:pPr>
        <w:pStyle w:val="Texto"/>
        <w:rPr>
          <w:lang w:val="es-AR"/>
        </w:rPr>
      </w:pPr>
    </w:p>
    <w:p w:rsidR="002101E5" w:rsidRDefault="002101E5" w:rsidP="004904B1">
      <w:pPr>
        <w:pStyle w:val="Texto"/>
        <w:rPr>
          <w:lang w:val="es-AR"/>
        </w:rPr>
      </w:pPr>
      <w:r w:rsidRPr="002101E5">
        <w:rPr>
          <w:lang w:val="es-ES"/>
        </w:rPr>
        <w:t xml:space="preserve">Quieren </w:t>
      </w:r>
      <w:r w:rsidRPr="00D7257C">
        <w:rPr>
          <w:lang w:val="es-AR"/>
        </w:rPr>
        <w:t>excluir</w:t>
      </w:r>
      <w:r>
        <w:rPr>
          <w:lang w:val="es-AR"/>
        </w:rPr>
        <w:t>,</w:t>
      </w:r>
      <w:r w:rsidRPr="00D7257C">
        <w:rPr>
          <w:lang w:val="es-AR"/>
        </w:rPr>
        <w:t xml:space="preserve"> y lo han hecho a conciencia y a sabiendas </w:t>
      </w:r>
      <w:r>
        <w:rPr>
          <w:lang w:val="es-AR"/>
        </w:rPr>
        <w:t>de lo que hacían. Porque si el D</w:t>
      </w:r>
      <w:r w:rsidRPr="00D7257C">
        <w:rPr>
          <w:lang w:val="es-AR"/>
        </w:rPr>
        <w:t xml:space="preserve">ecreto </w:t>
      </w:r>
      <w:r>
        <w:rPr>
          <w:lang w:val="es-AR"/>
        </w:rPr>
        <w:t>de 2018</w:t>
      </w:r>
      <w:r w:rsidRPr="00D7257C">
        <w:rPr>
          <w:lang w:val="es-AR"/>
        </w:rPr>
        <w:t xml:space="preserve"> no contempla esto es</w:t>
      </w:r>
      <w:r>
        <w:rPr>
          <w:lang w:val="es-AR"/>
        </w:rPr>
        <w:t>,</w:t>
      </w:r>
      <w:r w:rsidRPr="00D7257C">
        <w:rPr>
          <w:lang w:val="es-AR"/>
        </w:rPr>
        <w:t xml:space="preserve"> precisamente</w:t>
      </w:r>
      <w:r>
        <w:rPr>
          <w:lang w:val="es-AR"/>
        </w:rPr>
        <w:t>,</w:t>
      </w:r>
      <w:r w:rsidRPr="00D7257C">
        <w:rPr>
          <w:lang w:val="es-AR"/>
        </w:rPr>
        <w:t xml:space="preserve"> porque ustedes no quisieron</w:t>
      </w:r>
      <w:r>
        <w:rPr>
          <w:lang w:val="es-AR"/>
        </w:rPr>
        <w:t>, y emitieron</w:t>
      </w:r>
      <w:r w:rsidRPr="00D7257C">
        <w:rPr>
          <w:lang w:val="es-AR"/>
        </w:rPr>
        <w:t xml:space="preserve"> una disposición trampa, una disposición trampa, porque era una disposición</w:t>
      </w:r>
      <w:r>
        <w:rPr>
          <w:lang w:val="es-AR"/>
        </w:rPr>
        <w:t xml:space="preserve"> tramposa. Ustedes lo saben, qué </w:t>
      </w:r>
      <w:r w:rsidRPr="00D7257C">
        <w:rPr>
          <w:lang w:val="es-AR"/>
        </w:rPr>
        <w:t>estaba regulando</w:t>
      </w:r>
      <w:r>
        <w:rPr>
          <w:lang w:val="es-AR"/>
        </w:rPr>
        <w:t>.</w:t>
      </w:r>
      <w:r w:rsidRPr="00D7257C">
        <w:rPr>
          <w:lang w:val="es-AR"/>
        </w:rPr>
        <w:t xml:space="preserve"> Primero</w:t>
      </w:r>
      <w:r>
        <w:rPr>
          <w:lang w:val="es-AR"/>
        </w:rPr>
        <w:t>,</w:t>
      </w:r>
      <w:r w:rsidRPr="00D7257C">
        <w:rPr>
          <w:lang w:val="es-AR"/>
        </w:rPr>
        <w:t xml:space="preserve"> </w:t>
      </w:r>
      <w:r>
        <w:rPr>
          <w:lang w:val="es-AR"/>
        </w:rPr>
        <w:t>metieron</w:t>
      </w:r>
      <w:r w:rsidRPr="00D7257C">
        <w:rPr>
          <w:lang w:val="es-AR"/>
        </w:rPr>
        <w:t xml:space="preserve"> esto mi</w:t>
      </w:r>
      <w:r>
        <w:rPr>
          <w:lang w:val="es-AR"/>
        </w:rPr>
        <w:t>smo en aquella</w:t>
      </w:r>
      <w:r w:rsidRPr="00D7257C">
        <w:rPr>
          <w:lang w:val="es-AR"/>
        </w:rPr>
        <w:t xml:space="preserve"> disposición</w:t>
      </w:r>
      <w:r>
        <w:rPr>
          <w:lang w:val="es-AR"/>
        </w:rPr>
        <w:t>,</w:t>
      </w:r>
      <w:r w:rsidRPr="00D7257C">
        <w:rPr>
          <w:lang w:val="es-AR"/>
        </w:rPr>
        <w:t xml:space="preserve"> cuando la Autoridad Vasca de Competencia les dijo que no</w:t>
      </w:r>
      <w:r>
        <w:rPr>
          <w:lang w:val="es-AR"/>
        </w:rPr>
        <w:t>,</w:t>
      </w:r>
      <w:r w:rsidRPr="00D7257C">
        <w:rPr>
          <w:lang w:val="es-AR"/>
        </w:rPr>
        <w:t xml:space="preserve"> meten una disposici</w:t>
      </w:r>
      <w:r>
        <w:rPr>
          <w:lang w:val="es-AR"/>
        </w:rPr>
        <w:t>ón tramposa para luego ir a la L</w:t>
      </w:r>
      <w:r w:rsidRPr="00D7257C">
        <w:rPr>
          <w:lang w:val="es-AR"/>
        </w:rPr>
        <w:t xml:space="preserve">ey y excluir por </w:t>
      </w:r>
      <w:r>
        <w:rPr>
          <w:lang w:val="es-AR"/>
        </w:rPr>
        <w:t>ley;</w:t>
      </w:r>
      <w:r w:rsidRPr="00D7257C">
        <w:rPr>
          <w:lang w:val="es-AR"/>
        </w:rPr>
        <w:t xml:space="preserve"> que hay que tener cuajo</w:t>
      </w:r>
      <w:r>
        <w:rPr>
          <w:lang w:val="es-AR"/>
        </w:rPr>
        <w:t>.</w:t>
      </w:r>
    </w:p>
    <w:p w:rsidR="002101E5" w:rsidRDefault="002101E5" w:rsidP="004904B1">
      <w:pPr>
        <w:pStyle w:val="Texto"/>
        <w:rPr>
          <w:lang w:val="es-AR"/>
        </w:rPr>
      </w:pPr>
    </w:p>
    <w:p w:rsidR="002101E5" w:rsidRDefault="002101E5" w:rsidP="004904B1">
      <w:pPr>
        <w:pStyle w:val="Texto"/>
        <w:rPr>
          <w:lang w:val="es-AR"/>
        </w:rPr>
      </w:pPr>
      <w:r>
        <w:rPr>
          <w:lang w:val="es-AR"/>
        </w:rPr>
        <w:t>A</w:t>
      </w:r>
      <w:r w:rsidRPr="00D7257C">
        <w:rPr>
          <w:lang w:val="es-AR"/>
        </w:rPr>
        <w:t xml:space="preserve">l mes de haber votado aquí que </w:t>
      </w:r>
      <w:r>
        <w:rPr>
          <w:lang w:val="es-AR"/>
        </w:rPr>
        <w:t xml:space="preserve">hay que llevar </w:t>
      </w:r>
      <w:r w:rsidRPr="00D7257C">
        <w:rPr>
          <w:lang w:val="es-AR"/>
        </w:rPr>
        <w:t xml:space="preserve">actividades económicas al ámbito </w:t>
      </w:r>
      <w:r>
        <w:rPr>
          <w:lang w:val="es-AR"/>
        </w:rPr>
        <w:t>rural,</w:t>
      </w:r>
      <w:r w:rsidRPr="00D7257C">
        <w:rPr>
          <w:lang w:val="es-AR"/>
        </w:rPr>
        <w:t xml:space="preserve"> que tenemos un problema de de</w:t>
      </w:r>
      <w:r>
        <w:rPr>
          <w:lang w:val="es-AR"/>
        </w:rPr>
        <w:t>spoblación. O</w:t>
      </w:r>
      <w:r w:rsidRPr="00D7257C">
        <w:rPr>
          <w:lang w:val="es-AR"/>
        </w:rPr>
        <w:t>iga</w:t>
      </w:r>
      <w:r>
        <w:rPr>
          <w:lang w:val="es-AR"/>
        </w:rPr>
        <w:t>,</w:t>
      </w:r>
      <w:r w:rsidRPr="00D7257C">
        <w:rPr>
          <w:lang w:val="es-AR"/>
        </w:rPr>
        <w:t xml:space="preserve"> sí</w:t>
      </w:r>
      <w:r>
        <w:rPr>
          <w:lang w:val="es-AR"/>
        </w:rPr>
        <w:t>,</w:t>
      </w:r>
      <w:r w:rsidRPr="00D7257C">
        <w:rPr>
          <w:lang w:val="es-AR"/>
        </w:rPr>
        <w:t xml:space="preserve"> pued</w:t>
      </w:r>
      <w:r>
        <w:rPr>
          <w:lang w:val="es-AR"/>
        </w:rPr>
        <w:t>o</w:t>
      </w:r>
      <w:r w:rsidRPr="00D7257C">
        <w:rPr>
          <w:lang w:val="es-AR"/>
        </w:rPr>
        <w:t xml:space="preserve"> </w:t>
      </w:r>
      <w:r>
        <w:rPr>
          <w:lang w:val="es-AR"/>
        </w:rPr>
        <w:t>evidenciar</w:t>
      </w:r>
      <w:r w:rsidRPr="00D7257C">
        <w:rPr>
          <w:lang w:val="es-AR"/>
        </w:rPr>
        <w:t xml:space="preserve"> q</w:t>
      </w:r>
      <w:r>
        <w:rPr>
          <w:lang w:val="es-AR"/>
        </w:rPr>
        <w:t>ue tiene un punto de socialista, efectivamente.</w:t>
      </w:r>
    </w:p>
    <w:p w:rsidR="002101E5" w:rsidRDefault="002101E5" w:rsidP="004904B1">
      <w:pPr>
        <w:pStyle w:val="Texto"/>
        <w:rPr>
          <w:lang w:val="es-AR"/>
        </w:rPr>
      </w:pPr>
    </w:p>
    <w:p w:rsidR="002101E5" w:rsidRDefault="002101E5" w:rsidP="004904B1">
      <w:pPr>
        <w:pStyle w:val="Texto"/>
        <w:rPr>
          <w:lang w:val="es-AR"/>
        </w:rPr>
      </w:pPr>
      <w:r>
        <w:rPr>
          <w:lang w:val="es-AR"/>
        </w:rPr>
        <w:t xml:space="preserve">Y </w:t>
      </w:r>
      <w:r w:rsidRPr="00D7257C">
        <w:rPr>
          <w:lang w:val="es-AR"/>
        </w:rPr>
        <w:t xml:space="preserve">dice </w:t>
      </w:r>
      <w:r>
        <w:rPr>
          <w:lang w:val="es-AR"/>
        </w:rPr>
        <w:t>usted que si vamos a participar. C</w:t>
      </w:r>
      <w:r w:rsidRPr="00D7257C">
        <w:rPr>
          <w:lang w:val="es-AR"/>
        </w:rPr>
        <w:t xml:space="preserve">laro que vamos a </w:t>
      </w:r>
      <w:r>
        <w:rPr>
          <w:lang w:val="es-AR"/>
        </w:rPr>
        <w:t>participar. Porque, mire,</w:t>
      </w:r>
      <w:r w:rsidRPr="00D7257C">
        <w:rPr>
          <w:lang w:val="es-AR"/>
        </w:rPr>
        <w:t xml:space="preserve"> vamos a modificar toda la exposición de motivos, porque es que es lamentable.</w:t>
      </w:r>
      <w:r>
        <w:rPr>
          <w:lang w:val="es-AR"/>
        </w:rPr>
        <w:t xml:space="preserve"> Cada vez que</w:t>
      </w:r>
      <w:r w:rsidRPr="00D7257C">
        <w:rPr>
          <w:lang w:val="es-AR"/>
        </w:rPr>
        <w:t xml:space="preserve"> la leo se me pone</w:t>
      </w:r>
      <w:r>
        <w:rPr>
          <w:lang w:val="es-AR"/>
        </w:rPr>
        <w:t>n los pelos como escarpias. P</w:t>
      </w:r>
      <w:r w:rsidRPr="00D7257C">
        <w:rPr>
          <w:lang w:val="es-AR"/>
        </w:rPr>
        <w:t>orque yo</w:t>
      </w:r>
      <w:r>
        <w:rPr>
          <w:lang w:val="es-AR"/>
        </w:rPr>
        <w:t xml:space="preserve"> he</w:t>
      </w:r>
      <w:r w:rsidRPr="00D7257C">
        <w:rPr>
          <w:lang w:val="es-AR"/>
        </w:rPr>
        <w:t xml:space="preserve"> nacido, me he criado</w:t>
      </w:r>
      <w:r>
        <w:rPr>
          <w:lang w:val="es-AR"/>
        </w:rPr>
        <w:t>,</w:t>
      </w:r>
      <w:r w:rsidRPr="00D7257C">
        <w:rPr>
          <w:lang w:val="es-AR"/>
        </w:rPr>
        <w:t xml:space="preserve"> vivo de la </w:t>
      </w:r>
      <w:r>
        <w:rPr>
          <w:lang w:val="es-AR"/>
        </w:rPr>
        <w:t xml:space="preserve">y </w:t>
      </w:r>
      <w:r w:rsidRPr="00D7257C">
        <w:rPr>
          <w:lang w:val="es-AR"/>
        </w:rPr>
        <w:t>he vivido</w:t>
      </w:r>
      <w:r>
        <w:rPr>
          <w:lang w:val="es-AR"/>
        </w:rPr>
        <w:t>,</w:t>
      </w:r>
      <w:r w:rsidRPr="00D7257C">
        <w:rPr>
          <w:lang w:val="es-AR"/>
        </w:rPr>
        <w:t xml:space="preserve"> y so</w:t>
      </w:r>
      <w:r>
        <w:rPr>
          <w:lang w:val="es-AR"/>
        </w:rPr>
        <w:t>y lo que soy por la agricultura, por el</w:t>
      </w:r>
      <w:r w:rsidRPr="00D7257C">
        <w:rPr>
          <w:lang w:val="es-AR"/>
        </w:rPr>
        <w:t xml:space="preserve"> mundo r</w:t>
      </w:r>
      <w:r>
        <w:rPr>
          <w:lang w:val="es-AR"/>
        </w:rPr>
        <w:t>ural;</w:t>
      </w:r>
      <w:r w:rsidRPr="00D7257C">
        <w:rPr>
          <w:lang w:val="es-AR"/>
        </w:rPr>
        <w:t xml:space="preserve"> y que me venga</w:t>
      </w:r>
      <w:r>
        <w:rPr>
          <w:lang w:val="es-AR"/>
        </w:rPr>
        <w:t>n</w:t>
      </w:r>
      <w:r w:rsidRPr="00D7257C">
        <w:rPr>
          <w:lang w:val="es-AR"/>
        </w:rPr>
        <w:t xml:space="preserve"> a decir que </w:t>
      </w:r>
      <w:r>
        <w:rPr>
          <w:lang w:val="es-AR"/>
        </w:rPr>
        <w:t>"</w:t>
      </w:r>
      <w:r w:rsidRPr="00D7257C">
        <w:rPr>
          <w:lang w:val="es-AR"/>
        </w:rPr>
        <w:t xml:space="preserve">es </w:t>
      </w:r>
      <w:r>
        <w:rPr>
          <w:lang w:val="es-AR"/>
        </w:rPr>
        <w:t>necesario establecer</w:t>
      </w:r>
      <w:r w:rsidRPr="00D7257C">
        <w:rPr>
          <w:lang w:val="es-AR"/>
        </w:rPr>
        <w:t xml:space="preserve"> barreras de protección del mundo frente a la irrupción de personas del exterior en formas totalmente desconectad</w:t>
      </w:r>
      <w:r>
        <w:rPr>
          <w:lang w:val="es-AR"/>
        </w:rPr>
        <w:t>a</w:t>
      </w:r>
      <w:r w:rsidRPr="00D7257C">
        <w:rPr>
          <w:lang w:val="es-AR"/>
        </w:rPr>
        <w:t>s del objetivo principal, que no es otro que trata</w:t>
      </w:r>
      <w:r>
        <w:rPr>
          <w:lang w:val="es-AR"/>
        </w:rPr>
        <w:t>r de</w:t>
      </w:r>
      <w:r w:rsidRPr="00D7257C">
        <w:rPr>
          <w:lang w:val="es-AR"/>
        </w:rPr>
        <w:t xml:space="preserve"> </w:t>
      </w:r>
      <w:r>
        <w:rPr>
          <w:lang w:val="es-AR"/>
        </w:rPr>
        <w:t>facilitar</w:t>
      </w:r>
      <w:r w:rsidRPr="00D7257C">
        <w:rPr>
          <w:lang w:val="es-AR"/>
        </w:rPr>
        <w:t xml:space="preserve"> la supervivencia del mundo rural, vinculado a las características básicas que lo singulariza</w:t>
      </w:r>
      <w:r>
        <w:rPr>
          <w:lang w:val="es-AR"/>
        </w:rPr>
        <w:t>n". ¿</w:t>
      </w:r>
      <w:r w:rsidRPr="00D7257C">
        <w:rPr>
          <w:lang w:val="es-AR"/>
        </w:rPr>
        <w:t xml:space="preserve">Pero qué </w:t>
      </w:r>
      <w:r>
        <w:rPr>
          <w:lang w:val="es-AR"/>
        </w:rPr>
        <w:t>es e</w:t>
      </w:r>
      <w:r w:rsidRPr="00D7257C">
        <w:rPr>
          <w:lang w:val="es-AR"/>
        </w:rPr>
        <w:t>sto</w:t>
      </w:r>
      <w:r>
        <w:rPr>
          <w:lang w:val="es-AR"/>
        </w:rPr>
        <w:t>? Esto</w:t>
      </w:r>
      <w:r w:rsidRPr="00D7257C">
        <w:rPr>
          <w:lang w:val="es-AR"/>
        </w:rPr>
        <w:t xml:space="preserve"> parece alguien que </w:t>
      </w:r>
      <w:r>
        <w:rPr>
          <w:lang w:val="es-AR"/>
        </w:rPr>
        <w:t>ha venido de</w:t>
      </w:r>
      <w:r w:rsidRPr="00D7257C">
        <w:rPr>
          <w:lang w:val="es-AR"/>
        </w:rPr>
        <w:t xml:space="preserve"> Marte</w:t>
      </w:r>
      <w:r>
        <w:rPr>
          <w:lang w:val="es-AR"/>
        </w:rPr>
        <w:t>. D</w:t>
      </w:r>
      <w:r w:rsidRPr="00D7257C">
        <w:rPr>
          <w:lang w:val="es-AR"/>
        </w:rPr>
        <w:t xml:space="preserve">e verdad, </w:t>
      </w:r>
      <w:r>
        <w:rPr>
          <w:lang w:val="es-AR"/>
        </w:rPr>
        <w:t>¿</w:t>
      </w:r>
      <w:r w:rsidRPr="00D7257C">
        <w:rPr>
          <w:lang w:val="es-AR"/>
        </w:rPr>
        <w:t>pero cómo se puede escribir esto</w:t>
      </w:r>
      <w:r>
        <w:rPr>
          <w:lang w:val="es-AR"/>
        </w:rPr>
        <w:t>?</w:t>
      </w:r>
    </w:p>
    <w:p w:rsidR="002101E5" w:rsidRDefault="002101E5" w:rsidP="004904B1">
      <w:pPr>
        <w:pStyle w:val="Texto"/>
        <w:rPr>
          <w:lang w:val="es-AR"/>
        </w:rPr>
      </w:pPr>
    </w:p>
    <w:p w:rsidR="002101E5" w:rsidRDefault="002101E5" w:rsidP="004904B1">
      <w:pPr>
        <w:pStyle w:val="Texto"/>
        <w:rPr>
          <w:lang w:val="es-AR"/>
        </w:rPr>
      </w:pPr>
      <w:r>
        <w:rPr>
          <w:lang w:val="es-AR"/>
        </w:rPr>
        <w:lastRenderedPageBreak/>
        <w:t>"</w:t>
      </w:r>
      <w:r w:rsidRPr="00D7257C">
        <w:rPr>
          <w:lang w:val="es-AR"/>
        </w:rPr>
        <w:t>La actividad económica vinculada directa o indirectamente al sector primario, el mantenimiento</w:t>
      </w:r>
      <w:r>
        <w:rPr>
          <w:lang w:val="es-AR"/>
        </w:rPr>
        <w:t xml:space="preserve"> del</w:t>
      </w:r>
      <w:r w:rsidRPr="00D7257C">
        <w:rPr>
          <w:lang w:val="es-AR"/>
        </w:rPr>
        <w:t xml:space="preserve"> asentamiento humano de la arquitectura característica del paisaje y </w:t>
      </w:r>
      <w:r>
        <w:rPr>
          <w:lang w:val="es-AR"/>
        </w:rPr>
        <w:t>m</w:t>
      </w:r>
      <w:r w:rsidRPr="00D7257C">
        <w:rPr>
          <w:lang w:val="es-AR"/>
        </w:rPr>
        <w:t xml:space="preserve">edio </w:t>
      </w:r>
      <w:r>
        <w:rPr>
          <w:lang w:val="es-AR"/>
        </w:rPr>
        <w:t>r</w:t>
      </w:r>
      <w:r w:rsidRPr="00D7257C">
        <w:rPr>
          <w:lang w:val="es-AR"/>
        </w:rPr>
        <w:t>ural</w:t>
      </w:r>
      <w:r>
        <w:rPr>
          <w:lang w:val="es-AR"/>
        </w:rPr>
        <w:t>".</w:t>
      </w:r>
      <w:r w:rsidRPr="00D7257C">
        <w:rPr>
          <w:lang w:val="es-AR"/>
        </w:rPr>
        <w:t xml:space="preserve"> </w:t>
      </w:r>
      <w:r>
        <w:rPr>
          <w:lang w:val="es-AR"/>
        </w:rPr>
        <w:t>D</w:t>
      </w:r>
      <w:r w:rsidRPr="00D7257C">
        <w:rPr>
          <w:lang w:val="es-AR"/>
        </w:rPr>
        <w:t xml:space="preserve">e verdad, </w:t>
      </w:r>
      <w:r>
        <w:rPr>
          <w:lang w:val="es-AR"/>
        </w:rPr>
        <w:t>¿</w:t>
      </w:r>
      <w:r w:rsidRPr="00D7257C">
        <w:rPr>
          <w:lang w:val="es-AR"/>
        </w:rPr>
        <w:t>cree</w:t>
      </w:r>
      <w:r>
        <w:rPr>
          <w:lang w:val="es-AR"/>
        </w:rPr>
        <w:t>n</w:t>
      </w:r>
      <w:r w:rsidRPr="00D7257C">
        <w:rPr>
          <w:lang w:val="es-AR"/>
        </w:rPr>
        <w:t xml:space="preserve"> los </w:t>
      </w:r>
      <w:r>
        <w:rPr>
          <w:lang w:val="es-AR"/>
        </w:rPr>
        <w:t>proponentes</w:t>
      </w:r>
      <w:r w:rsidRPr="00D7257C">
        <w:rPr>
          <w:lang w:val="es-AR"/>
        </w:rPr>
        <w:t xml:space="preserve"> que hay que poner barreras de protección frente a personas</w:t>
      </w:r>
      <w:r>
        <w:rPr>
          <w:lang w:val="es-AR"/>
        </w:rPr>
        <w:t>,</w:t>
      </w:r>
      <w:r w:rsidRPr="00D7257C">
        <w:rPr>
          <w:lang w:val="es-AR"/>
        </w:rPr>
        <w:t xml:space="preserve"> que no viviendo en el mundo rural, pretendan poner en marcha, por ejemplo, un alojamiento turístico</w:t>
      </w:r>
      <w:r>
        <w:rPr>
          <w:lang w:val="es-AR"/>
        </w:rPr>
        <w:t>?</w:t>
      </w:r>
      <w:r w:rsidRPr="00D7257C">
        <w:rPr>
          <w:lang w:val="es-AR"/>
        </w:rPr>
        <w:t xml:space="preserve"> </w:t>
      </w:r>
      <w:r>
        <w:rPr>
          <w:lang w:val="es-AR"/>
        </w:rPr>
        <w:t>¿</w:t>
      </w:r>
      <w:r w:rsidRPr="00D7257C">
        <w:rPr>
          <w:lang w:val="es-AR"/>
        </w:rPr>
        <w:t>Les vamos a poner barreras</w:t>
      </w:r>
      <w:r>
        <w:rPr>
          <w:lang w:val="es-AR"/>
        </w:rPr>
        <w:t>? P</w:t>
      </w:r>
      <w:r w:rsidRPr="00D7257C">
        <w:rPr>
          <w:lang w:val="es-AR"/>
        </w:rPr>
        <w:t>ero</w:t>
      </w:r>
      <w:r>
        <w:rPr>
          <w:lang w:val="es-AR"/>
        </w:rPr>
        <w:t>,</w:t>
      </w:r>
      <w:r w:rsidRPr="00D7257C">
        <w:rPr>
          <w:lang w:val="es-AR"/>
        </w:rPr>
        <w:t xml:space="preserve"> </w:t>
      </w:r>
      <w:r>
        <w:rPr>
          <w:lang w:val="es-AR"/>
        </w:rPr>
        <w:t>¿por qué?</w:t>
      </w:r>
      <w:r w:rsidRPr="00D7257C">
        <w:rPr>
          <w:lang w:val="es-AR"/>
        </w:rPr>
        <w:t xml:space="preserve"> Que estemos los que</w:t>
      </w:r>
      <w:r>
        <w:rPr>
          <w:lang w:val="es-AR"/>
        </w:rPr>
        <w:t xml:space="preserve"> estamos, que no somos cuatro, y</w:t>
      </w:r>
      <w:r w:rsidRPr="00D7257C">
        <w:rPr>
          <w:lang w:val="es-AR"/>
        </w:rPr>
        <w:t xml:space="preserve"> mañana seremos tres</w:t>
      </w:r>
      <w:r>
        <w:rPr>
          <w:lang w:val="es-AR"/>
        </w:rPr>
        <w:t>,</w:t>
      </w:r>
      <w:r w:rsidRPr="00D7257C">
        <w:rPr>
          <w:lang w:val="es-AR"/>
        </w:rPr>
        <w:t xml:space="preserve"> y pasados dos</w:t>
      </w:r>
      <w:r>
        <w:rPr>
          <w:lang w:val="es-AR"/>
        </w:rPr>
        <w:t>. A eso van.</w:t>
      </w:r>
      <w:r w:rsidRPr="00D7257C">
        <w:rPr>
          <w:lang w:val="es-AR"/>
        </w:rPr>
        <w:t xml:space="preserve"> </w:t>
      </w:r>
      <w:r>
        <w:rPr>
          <w:lang w:val="es-AR"/>
        </w:rPr>
        <w:t>¿O qué?</w:t>
      </w:r>
      <w:r w:rsidRPr="00D7257C">
        <w:rPr>
          <w:lang w:val="es-AR"/>
        </w:rPr>
        <w:t xml:space="preserve"> </w:t>
      </w:r>
      <w:r>
        <w:rPr>
          <w:lang w:val="es-AR"/>
        </w:rPr>
        <w:t>¿O</w:t>
      </w:r>
      <w:r w:rsidRPr="00D7257C">
        <w:rPr>
          <w:lang w:val="es-AR"/>
        </w:rPr>
        <w:t xml:space="preserve"> luego van a tr</w:t>
      </w:r>
      <w:r>
        <w:rPr>
          <w:lang w:val="es-AR"/>
        </w:rPr>
        <w:t>aer</w:t>
      </w:r>
      <w:r w:rsidRPr="00D7257C">
        <w:rPr>
          <w:lang w:val="es-AR"/>
        </w:rPr>
        <w:t xml:space="preserve"> usted</w:t>
      </w:r>
      <w:r>
        <w:rPr>
          <w:lang w:val="es-AR"/>
        </w:rPr>
        <w:t>es</w:t>
      </w:r>
      <w:r w:rsidRPr="00D7257C">
        <w:rPr>
          <w:lang w:val="es-AR"/>
        </w:rPr>
        <w:t xml:space="preserve"> los pobladores</w:t>
      </w:r>
      <w:r>
        <w:rPr>
          <w:lang w:val="es-AR"/>
        </w:rPr>
        <w:t>? N</w:t>
      </w:r>
      <w:r w:rsidRPr="00D7257C">
        <w:rPr>
          <w:lang w:val="es-AR"/>
        </w:rPr>
        <w:t xml:space="preserve">os van a poblar, </w:t>
      </w:r>
      <w:r>
        <w:rPr>
          <w:lang w:val="es-AR"/>
        </w:rPr>
        <w:t>¿</w:t>
      </w:r>
      <w:r w:rsidRPr="00D7257C">
        <w:rPr>
          <w:lang w:val="es-AR"/>
        </w:rPr>
        <w:t>no</w:t>
      </w:r>
      <w:r>
        <w:rPr>
          <w:lang w:val="es-AR"/>
        </w:rPr>
        <w:t>? O sea, aniquilo lo que hay, los e</w:t>
      </w:r>
      <w:r w:rsidRPr="00D7257C">
        <w:rPr>
          <w:lang w:val="es-AR"/>
        </w:rPr>
        <w:t>cho</w:t>
      </w:r>
      <w:r>
        <w:rPr>
          <w:lang w:val="es-AR"/>
        </w:rPr>
        <w:t xml:space="preserve"> a</w:t>
      </w:r>
      <w:r w:rsidRPr="00D7257C">
        <w:rPr>
          <w:lang w:val="es-AR"/>
        </w:rPr>
        <w:t xml:space="preserve"> todos fuera y </w:t>
      </w:r>
      <w:r>
        <w:rPr>
          <w:lang w:val="es-AR"/>
        </w:rPr>
        <w:t xml:space="preserve">luego ustedes </w:t>
      </w:r>
      <w:r w:rsidRPr="00D7257C">
        <w:rPr>
          <w:lang w:val="es-AR"/>
        </w:rPr>
        <w:t>traen los pobladores</w:t>
      </w:r>
      <w:r>
        <w:rPr>
          <w:lang w:val="es-AR"/>
        </w:rPr>
        <w:t>. L</w:t>
      </w:r>
      <w:r w:rsidRPr="00D7257C">
        <w:rPr>
          <w:lang w:val="es-AR"/>
        </w:rPr>
        <w:t>es estoy viendo</w:t>
      </w:r>
      <w:r>
        <w:rPr>
          <w:lang w:val="es-AR"/>
        </w:rPr>
        <w:t>, sí.</w:t>
      </w:r>
    </w:p>
    <w:p w:rsidR="002101E5" w:rsidRDefault="002101E5" w:rsidP="004904B1">
      <w:pPr>
        <w:pStyle w:val="Texto"/>
        <w:rPr>
          <w:lang w:val="es-AR"/>
        </w:rPr>
      </w:pPr>
    </w:p>
    <w:p w:rsidR="002101E5" w:rsidRDefault="002101E5" w:rsidP="004904B1">
      <w:pPr>
        <w:pStyle w:val="Texto"/>
        <w:rPr>
          <w:lang w:val="es-AR"/>
        </w:rPr>
      </w:pPr>
      <w:r>
        <w:rPr>
          <w:lang w:val="es-AR"/>
        </w:rPr>
        <w:t>A</w:t>
      </w:r>
      <w:r w:rsidRPr="00D7257C">
        <w:rPr>
          <w:lang w:val="es-AR"/>
        </w:rPr>
        <w:t xml:space="preserve">y </w:t>
      </w:r>
      <w:r>
        <w:rPr>
          <w:lang w:val="es-AR"/>
        </w:rPr>
        <w:t xml:space="preserve">madre mía, mire, </w:t>
      </w:r>
      <w:r w:rsidRPr="00D7257C">
        <w:rPr>
          <w:lang w:val="es-AR"/>
        </w:rPr>
        <w:t>de verdad</w:t>
      </w:r>
      <w:r>
        <w:rPr>
          <w:lang w:val="es-AR"/>
        </w:rPr>
        <w:t>. Nada s</w:t>
      </w:r>
      <w:r w:rsidRPr="00D7257C">
        <w:rPr>
          <w:lang w:val="es-AR"/>
        </w:rPr>
        <w:t xml:space="preserve">e dice en su </w:t>
      </w:r>
      <w:r>
        <w:rPr>
          <w:lang w:val="es-AR"/>
        </w:rPr>
        <w:t>i</w:t>
      </w:r>
      <w:r w:rsidRPr="00D7257C">
        <w:rPr>
          <w:lang w:val="es-AR"/>
        </w:rPr>
        <w:t xml:space="preserve">niciativa de quienes ya están desarrollando, como </w:t>
      </w:r>
      <w:r>
        <w:rPr>
          <w:lang w:val="es-AR"/>
        </w:rPr>
        <w:t xml:space="preserve">le </w:t>
      </w:r>
      <w:r w:rsidRPr="00D7257C">
        <w:rPr>
          <w:lang w:val="es-AR"/>
        </w:rPr>
        <w:t>decía, las actividades en los núcleos rurales</w:t>
      </w:r>
      <w:r>
        <w:rPr>
          <w:lang w:val="es-AR"/>
        </w:rPr>
        <w:t>. H</w:t>
      </w:r>
      <w:r w:rsidRPr="00D7257C">
        <w:rPr>
          <w:lang w:val="es-AR"/>
        </w:rPr>
        <w:t xml:space="preserve">a habido algún elemento, hay gente que lleva </w:t>
      </w:r>
      <w:r>
        <w:rPr>
          <w:lang w:val="es-AR"/>
        </w:rPr>
        <w:t>desarrollando esas</w:t>
      </w:r>
      <w:r w:rsidRPr="00D7257C">
        <w:rPr>
          <w:lang w:val="es-AR"/>
        </w:rPr>
        <w:t xml:space="preserve"> actividades. </w:t>
      </w:r>
      <w:r>
        <w:rPr>
          <w:lang w:val="es-AR"/>
        </w:rPr>
        <w:t>¿</w:t>
      </w:r>
      <w:r w:rsidRPr="00D7257C">
        <w:rPr>
          <w:lang w:val="es-AR"/>
        </w:rPr>
        <w:t xml:space="preserve">Todo eso que dice </w:t>
      </w:r>
      <w:r>
        <w:rPr>
          <w:lang w:val="es-AR"/>
        </w:rPr>
        <w:t xml:space="preserve">en </w:t>
      </w:r>
      <w:r w:rsidRPr="00D7257C">
        <w:rPr>
          <w:lang w:val="es-AR"/>
        </w:rPr>
        <w:t xml:space="preserve">la justificación </w:t>
      </w:r>
      <w:r>
        <w:rPr>
          <w:lang w:val="es-AR"/>
        </w:rPr>
        <w:t>lo pueden demostrar? P</w:t>
      </w:r>
      <w:r w:rsidRPr="00D7257C">
        <w:rPr>
          <w:lang w:val="es-AR"/>
        </w:rPr>
        <w:t xml:space="preserve">orque ya tenemos gente haciendo esta actividad en el medio </w:t>
      </w:r>
      <w:r>
        <w:rPr>
          <w:lang w:val="es-AR"/>
        </w:rPr>
        <w:t>rural</w:t>
      </w:r>
      <w:r w:rsidRPr="00D7257C">
        <w:rPr>
          <w:lang w:val="es-AR"/>
        </w:rPr>
        <w:t xml:space="preserve">. </w:t>
      </w:r>
      <w:r>
        <w:rPr>
          <w:lang w:val="es-AR"/>
        </w:rPr>
        <w:t>D</w:t>
      </w:r>
      <w:r w:rsidRPr="00D7257C">
        <w:rPr>
          <w:lang w:val="es-AR"/>
        </w:rPr>
        <w:t>e verdad</w:t>
      </w:r>
      <w:r>
        <w:rPr>
          <w:lang w:val="es-AR"/>
        </w:rPr>
        <w:t xml:space="preserve"> que se ha</w:t>
      </w:r>
      <w:r w:rsidRPr="00D7257C">
        <w:rPr>
          <w:lang w:val="es-AR"/>
        </w:rPr>
        <w:t xml:space="preserve"> destrui</w:t>
      </w:r>
      <w:r>
        <w:rPr>
          <w:lang w:val="es-AR"/>
        </w:rPr>
        <w:t>do</w:t>
      </w:r>
      <w:r w:rsidRPr="00D7257C">
        <w:rPr>
          <w:lang w:val="es-AR"/>
        </w:rPr>
        <w:t xml:space="preserve"> el medio ambiente, el paisa</w:t>
      </w:r>
      <w:r>
        <w:rPr>
          <w:lang w:val="es-AR"/>
        </w:rPr>
        <w:t>je, los caseríos han cambiado,</w:t>
      </w:r>
      <w:r w:rsidRPr="00D7257C">
        <w:rPr>
          <w:lang w:val="es-AR"/>
        </w:rPr>
        <w:t xml:space="preserve"> el carácter de la pob</w:t>
      </w:r>
      <w:r>
        <w:rPr>
          <w:lang w:val="es-AR"/>
        </w:rPr>
        <w:t>lación rural se ha transformado;</w:t>
      </w:r>
      <w:r w:rsidRPr="00D7257C">
        <w:rPr>
          <w:lang w:val="es-AR"/>
        </w:rPr>
        <w:t xml:space="preserve"> no pasa</w:t>
      </w:r>
      <w:r>
        <w:rPr>
          <w:lang w:val="es-AR"/>
        </w:rPr>
        <w:t xml:space="preserve"> nada,</w:t>
      </w:r>
      <w:r w:rsidRPr="00D7257C">
        <w:rPr>
          <w:lang w:val="es-AR"/>
        </w:rPr>
        <w:t xml:space="preserve"> son opciones</w:t>
      </w:r>
      <w:r>
        <w:rPr>
          <w:lang w:val="es-AR"/>
        </w:rPr>
        <w:t>,</w:t>
      </w:r>
      <w:r w:rsidRPr="00D7257C">
        <w:rPr>
          <w:lang w:val="es-AR"/>
        </w:rPr>
        <w:t xml:space="preserve"> y es que no son iguales, no pueden jugar con las mismas reglas de j</w:t>
      </w:r>
      <w:r>
        <w:rPr>
          <w:lang w:val="es-AR"/>
        </w:rPr>
        <w:t>uego porque no son iguales. P</w:t>
      </w:r>
      <w:r w:rsidRPr="00D7257C">
        <w:rPr>
          <w:lang w:val="es-AR"/>
        </w:rPr>
        <w:t xml:space="preserve">orque usted sabe </w:t>
      </w:r>
      <w:r>
        <w:rPr>
          <w:lang w:val="es-AR"/>
        </w:rPr>
        <w:t>que un agro</w:t>
      </w:r>
      <w:r w:rsidRPr="00D7257C">
        <w:rPr>
          <w:lang w:val="es-AR"/>
        </w:rPr>
        <w:t xml:space="preserve">turismo </w:t>
      </w:r>
      <w:r>
        <w:rPr>
          <w:lang w:val="es-AR"/>
        </w:rPr>
        <w:t>para iniciar su</w:t>
      </w:r>
      <w:r w:rsidRPr="00D7257C">
        <w:rPr>
          <w:lang w:val="es-AR"/>
        </w:rPr>
        <w:t xml:space="preserve"> actividad tiene un 40</w:t>
      </w:r>
      <w:r>
        <w:rPr>
          <w:lang w:val="es-AR"/>
        </w:rPr>
        <w:t> </w:t>
      </w:r>
      <w:r w:rsidRPr="00D7257C">
        <w:rPr>
          <w:lang w:val="es-AR"/>
        </w:rPr>
        <w:t xml:space="preserve">% </w:t>
      </w:r>
      <w:r>
        <w:rPr>
          <w:lang w:val="es-AR"/>
        </w:rPr>
        <w:t xml:space="preserve">a fondo perdido </w:t>
      </w:r>
      <w:r w:rsidRPr="00D7257C">
        <w:rPr>
          <w:lang w:val="es-AR"/>
        </w:rPr>
        <w:t>de la inversión que va</w:t>
      </w:r>
      <w:r>
        <w:rPr>
          <w:lang w:val="es-AR"/>
        </w:rPr>
        <w:t>ya</w:t>
      </w:r>
      <w:r w:rsidRPr="00D7257C">
        <w:rPr>
          <w:lang w:val="es-AR"/>
        </w:rPr>
        <w:t xml:space="preserve"> a hacer</w:t>
      </w:r>
      <w:r>
        <w:rPr>
          <w:lang w:val="es-AR"/>
        </w:rPr>
        <w:t>. ¿Eso también lo vamos a poner a las viviendas de uso turístico?</w:t>
      </w:r>
      <w:r w:rsidRPr="00D7257C">
        <w:rPr>
          <w:lang w:val="es-AR"/>
        </w:rPr>
        <w:t xml:space="preserve"> </w:t>
      </w:r>
      <w:r>
        <w:rPr>
          <w:lang w:val="es-AR"/>
        </w:rPr>
        <w:t>N</w:t>
      </w:r>
      <w:r w:rsidRPr="00D7257C">
        <w:rPr>
          <w:lang w:val="es-AR"/>
        </w:rPr>
        <w:t>o son iguales es</w:t>
      </w:r>
      <w:r>
        <w:rPr>
          <w:lang w:val="es-AR"/>
        </w:rPr>
        <w:t>tablecimientos, l</w:t>
      </w:r>
      <w:r w:rsidRPr="00D7257C">
        <w:rPr>
          <w:lang w:val="es-AR"/>
        </w:rPr>
        <w:t xml:space="preserve">e he dicho que no son iguales, que son distintos, que están catalogados de manera diferente, que ustedes tuvieron la posibilidad de hacerlo en el Reglamento </w:t>
      </w:r>
      <w:r>
        <w:rPr>
          <w:lang w:val="es-AR"/>
        </w:rPr>
        <w:t xml:space="preserve">de </w:t>
      </w:r>
      <w:r w:rsidRPr="00D7257C">
        <w:rPr>
          <w:lang w:val="es-AR"/>
        </w:rPr>
        <w:t xml:space="preserve">2018 </w:t>
      </w:r>
      <w:r>
        <w:rPr>
          <w:lang w:val="es-AR"/>
        </w:rPr>
        <w:t>y que no lo hicieron. L</w:t>
      </w:r>
      <w:r w:rsidRPr="00D7257C">
        <w:rPr>
          <w:lang w:val="es-AR"/>
        </w:rPr>
        <w:t>o podían hacer en el de 13</w:t>
      </w:r>
      <w:r>
        <w:rPr>
          <w:lang w:val="es-AR"/>
        </w:rPr>
        <w:t>,</w:t>
      </w:r>
      <w:r w:rsidRPr="00D7257C">
        <w:rPr>
          <w:lang w:val="es-AR"/>
        </w:rPr>
        <w:t xml:space="preserve"> modificándolo. Tampoco</w:t>
      </w:r>
      <w:r>
        <w:rPr>
          <w:lang w:val="es-AR"/>
        </w:rPr>
        <w:t>. Q</w:t>
      </w:r>
      <w:r w:rsidRPr="00D7257C">
        <w:rPr>
          <w:lang w:val="es-AR"/>
        </w:rPr>
        <w:t>uieren por ley</w:t>
      </w:r>
      <w:r>
        <w:rPr>
          <w:lang w:val="es-AR"/>
        </w:rPr>
        <w:t xml:space="preserve">. </w:t>
      </w:r>
      <w:proofErr w:type="gramStart"/>
      <w:r>
        <w:rPr>
          <w:lang w:val="es-AR"/>
        </w:rPr>
        <w:t>y</w:t>
      </w:r>
      <w:proofErr w:type="gramEnd"/>
      <w:r>
        <w:rPr>
          <w:lang w:val="es-AR"/>
        </w:rPr>
        <w:t xml:space="preserve"> señorías, de verdad.</w:t>
      </w:r>
    </w:p>
    <w:p w:rsidR="002101E5" w:rsidRDefault="002101E5" w:rsidP="004904B1">
      <w:pPr>
        <w:pStyle w:val="Texto"/>
        <w:rPr>
          <w:lang w:val="es-AR"/>
        </w:rPr>
      </w:pPr>
    </w:p>
    <w:p w:rsidR="002101E5" w:rsidRDefault="002101E5" w:rsidP="004904B1">
      <w:pPr>
        <w:pStyle w:val="Texto"/>
        <w:rPr>
          <w:lang w:val="es-AR"/>
        </w:rPr>
      </w:pPr>
      <w:r w:rsidRPr="00D7257C">
        <w:rPr>
          <w:lang w:val="es-AR"/>
        </w:rPr>
        <w:t>Le</w:t>
      </w:r>
      <w:r>
        <w:rPr>
          <w:lang w:val="es-AR"/>
        </w:rPr>
        <w:t>s</w:t>
      </w:r>
      <w:r w:rsidRPr="00D7257C">
        <w:rPr>
          <w:lang w:val="es-AR"/>
        </w:rPr>
        <w:t xml:space="preserve"> voy a </w:t>
      </w:r>
      <w:r>
        <w:rPr>
          <w:lang w:val="es-AR"/>
        </w:rPr>
        <w:t xml:space="preserve">leer </w:t>
      </w:r>
      <w:r w:rsidRPr="00D7257C">
        <w:rPr>
          <w:lang w:val="es-AR"/>
        </w:rPr>
        <w:t xml:space="preserve">más de la exposición de motivos. </w:t>
      </w:r>
      <w:r>
        <w:rPr>
          <w:lang w:val="es-AR"/>
        </w:rPr>
        <w:t>"</w:t>
      </w:r>
      <w:r w:rsidRPr="00D7257C">
        <w:rPr>
          <w:lang w:val="es-AR"/>
        </w:rPr>
        <w:t>La situación es muy distinta en el caso de las viviendas particulares para uso turístico y las habitaciones, en este caso</w:t>
      </w:r>
      <w:r>
        <w:rPr>
          <w:lang w:val="es-AR"/>
        </w:rPr>
        <w:t>,</w:t>
      </w:r>
      <w:r w:rsidRPr="00D7257C">
        <w:rPr>
          <w:lang w:val="es-AR"/>
        </w:rPr>
        <w:t xml:space="preserve"> permiti</w:t>
      </w:r>
      <w:r>
        <w:rPr>
          <w:lang w:val="es-AR"/>
        </w:rPr>
        <w:t>r el</w:t>
      </w:r>
      <w:r w:rsidRPr="00D7257C">
        <w:rPr>
          <w:lang w:val="es-AR"/>
        </w:rPr>
        <w:t xml:space="preserve"> alojamiento en viviendas y habitaciones de vi</w:t>
      </w:r>
      <w:r>
        <w:rPr>
          <w:lang w:val="es-AR"/>
        </w:rPr>
        <w:t>vienda particular p</w:t>
      </w:r>
      <w:r w:rsidRPr="00D7257C">
        <w:rPr>
          <w:lang w:val="es-AR"/>
        </w:rPr>
        <w:t xml:space="preserve">ara </w:t>
      </w:r>
      <w:r>
        <w:rPr>
          <w:lang w:val="es-AR"/>
        </w:rPr>
        <w:t>uso turístico en</w:t>
      </w:r>
      <w:r w:rsidRPr="00D7257C">
        <w:rPr>
          <w:lang w:val="es-AR"/>
        </w:rPr>
        <w:t xml:space="preserve"> el ámbito rural supondría abrir una vía de afluencia de turistas a las </w:t>
      </w:r>
      <w:r>
        <w:rPr>
          <w:lang w:val="es-AR"/>
        </w:rPr>
        <w:t>áreas rurales d</w:t>
      </w:r>
      <w:r w:rsidRPr="00D7257C">
        <w:rPr>
          <w:lang w:val="es-AR"/>
        </w:rPr>
        <w:t>esconectados de los objetivos de la preservación de sus características distintivas</w:t>
      </w:r>
      <w:r>
        <w:rPr>
          <w:lang w:val="es-AR"/>
        </w:rPr>
        <w:t>".</w:t>
      </w:r>
      <w:r w:rsidRPr="00D7257C">
        <w:rPr>
          <w:lang w:val="es-AR"/>
        </w:rPr>
        <w:t xml:space="preserve"> </w:t>
      </w:r>
      <w:r>
        <w:rPr>
          <w:lang w:val="es-AR"/>
        </w:rPr>
        <w:t xml:space="preserve">Oiga, </w:t>
      </w:r>
      <w:r w:rsidRPr="00D7257C">
        <w:rPr>
          <w:lang w:val="es-AR"/>
        </w:rPr>
        <w:t xml:space="preserve">que </w:t>
      </w:r>
      <w:r w:rsidRPr="00D7257C">
        <w:rPr>
          <w:lang w:val="es-AR"/>
        </w:rPr>
        <w:lastRenderedPageBreak/>
        <w:t>vi</w:t>
      </w:r>
      <w:r>
        <w:rPr>
          <w:lang w:val="es-AR"/>
        </w:rPr>
        <w:t>enen</w:t>
      </w:r>
      <w:r w:rsidRPr="00D7257C">
        <w:rPr>
          <w:lang w:val="es-AR"/>
        </w:rPr>
        <w:t xml:space="preserve"> los </w:t>
      </w:r>
      <w:r>
        <w:rPr>
          <w:lang w:val="es-AR"/>
        </w:rPr>
        <w:t>astronautas. Ya, pero ¿de verdad? ¿Pero cómo se puede escribir esto?</w:t>
      </w:r>
      <w:r w:rsidRPr="00D7257C">
        <w:rPr>
          <w:lang w:val="es-AR"/>
        </w:rPr>
        <w:t xml:space="preserve"> </w:t>
      </w:r>
      <w:r>
        <w:rPr>
          <w:lang w:val="es-AR"/>
        </w:rPr>
        <w:t>Dice que si vamos a</w:t>
      </w:r>
      <w:r w:rsidRPr="00D7257C">
        <w:rPr>
          <w:lang w:val="es-AR"/>
        </w:rPr>
        <w:t xml:space="preserve"> hacer enmiendas</w:t>
      </w:r>
      <w:r>
        <w:rPr>
          <w:lang w:val="es-AR"/>
        </w:rPr>
        <w:t>. D</w:t>
      </w:r>
      <w:r w:rsidRPr="00D7257C">
        <w:rPr>
          <w:lang w:val="es-AR"/>
        </w:rPr>
        <w:t xml:space="preserve">e la a </w:t>
      </w:r>
      <w:proofErr w:type="spellStart"/>
      <w:r>
        <w:rPr>
          <w:lang w:val="es-AR"/>
        </w:rPr>
        <w:t>a</w:t>
      </w:r>
      <w:proofErr w:type="spellEnd"/>
      <w:r>
        <w:rPr>
          <w:lang w:val="es-AR"/>
        </w:rPr>
        <w:t xml:space="preserve"> </w:t>
      </w:r>
      <w:r w:rsidRPr="00D7257C">
        <w:rPr>
          <w:lang w:val="es-AR"/>
        </w:rPr>
        <w:t>la zeta</w:t>
      </w:r>
      <w:r>
        <w:rPr>
          <w:lang w:val="es-AR"/>
        </w:rPr>
        <w:t xml:space="preserve"> l</w:t>
      </w:r>
      <w:r w:rsidRPr="00D7257C">
        <w:rPr>
          <w:lang w:val="es-AR"/>
        </w:rPr>
        <w:t>e vamos a cambiar esta exp</w:t>
      </w:r>
      <w:r>
        <w:rPr>
          <w:lang w:val="es-AR"/>
        </w:rPr>
        <w:t>osición de motivos, desde luego. ¿P</w:t>
      </w:r>
      <w:r w:rsidRPr="00D7257C">
        <w:rPr>
          <w:lang w:val="es-AR"/>
        </w:rPr>
        <w:t>ero es</w:t>
      </w:r>
      <w:r>
        <w:rPr>
          <w:lang w:val="es-AR"/>
        </w:rPr>
        <w:t>to qué es?</w:t>
      </w:r>
      <w:r w:rsidRPr="00D7257C">
        <w:rPr>
          <w:lang w:val="es-AR"/>
        </w:rPr>
        <w:t xml:space="preserve"> </w:t>
      </w:r>
    </w:p>
    <w:p w:rsidR="002101E5" w:rsidRDefault="002101E5" w:rsidP="004904B1">
      <w:pPr>
        <w:pStyle w:val="Texto"/>
        <w:rPr>
          <w:lang w:val="es-AR"/>
        </w:rPr>
      </w:pPr>
    </w:p>
    <w:p w:rsidR="002101E5" w:rsidRDefault="002101E5" w:rsidP="004904B1">
      <w:pPr>
        <w:pStyle w:val="Texto"/>
        <w:rPr>
          <w:lang w:val="es-AR"/>
        </w:rPr>
      </w:pPr>
      <w:r>
        <w:rPr>
          <w:lang w:val="es-AR"/>
        </w:rPr>
        <w:t>Q</w:t>
      </w:r>
      <w:r w:rsidRPr="00D7257C">
        <w:rPr>
          <w:lang w:val="es-AR"/>
        </w:rPr>
        <w:t xml:space="preserve">ue </w:t>
      </w:r>
      <w:r>
        <w:rPr>
          <w:lang w:val="es-AR"/>
        </w:rPr>
        <w:t>"</w:t>
      </w:r>
      <w:r w:rsidRPr="00D7257C">
        <w:rPr>
          <w:lang w:val="es-AR"/>
        </w:rPr>
        <w:t>dada la escasa dimensión de la sociedad rural</w:t>
      </w:r>
      <w:r>
        <w:rPr>
          <w:lang w:val="es-AR"/>
        </w:rPr>
        <w:t>"</w:t>
      </w:r>
      <w:r w:rsidRPr="00D7257C">
        <w:rPr>
          <w:lang w:val="es-AR"/>
        </w:rPr>
        <w:t>, efectivamente que estamos pocos</w:t>
      </w:r>
      <w:r>
        <w:rPr>
          <w:lang w:val="es-AR"/>
        </w:rPr>
        <w:t>,</w:t>
      </w:r>
      <w:r w:rsidRPr="00D7257C">
        <w:rPr>
          <w:lang w:val="es-AR"/>
        </w:rPr>
        <w:t xml:space="preserve"> </w:t>
      </w:r>
      <w:r>
        <w:rPr>
          <w:lang w:val="es-AR"/>
        </w:rPr>
        <w:t>"</w:t>
      </w:r>
      <w:r w:rsidRPr="00D7257C">
        <w:rPr>
          <w:lang w:val="es-AR"/>
        </w:rPr>
        <w:t xml:space="preserve">puede ser una fuente de riesgo de rotura del </w:t>
      </w:r>
      <w:r>
        <w:rPr>
          <w:lang w:val="es-AR"/>
        </w:rPr>
        <w:t>frágil</w:t>
      </w:r>
      <w:r w:rsidRPr="00D7257C">
        <w:rPr>
          <w:lang w:val="es-AR"/>
        </w:rPr>
        <w:t xml:space="preserve"> equilibrio sobre el que se asienta</w:t>
      </w:r>
      <w:r>
        <w:rPr>
          <w:lang w:val="es-AR"/>
        </w:rPr>
        <w:t>"</w:t>
      </w:r>
      <w:r w:rsidRPr="00D7257C">
        <w:rPr>
          <w:lang w:val="es-AR"/>
        </w:rPr>
        <w:t xml:space="preserve">. </w:t>
      </w:r>
      <w:r>
        <w:rPr>
          <w:lang w:val="es-AR"/>
        </w:rPr>
        <w:t>Pero vamos a ver, es que ¿esto qué es? "Razón por la que parece necesario</w:t>
      </w:r>
      <w:r w:rsidRPr="00D7257C">
        <w:rPr>
          <w:lang w:val="es-AR"/>
        </w:rPr>
        <w:t xml:space="preserve"> exceptuar en el ámbito rural las dos modalidades adecuadas</w:t>
      </w:r>
      <w:r>
        <w:rPr>
          <w:lang w:val="es-AR"/>
        </w:rPr>
        <w:t>". O</w:t>
      </w:r>
      <w:r w:rsidRPr="00D7257C">
        <w:rPr>
          <w:lang w:val="es-AR"/>
        </w:rPr>
        <w:t xml:space="preserve"> sea, es que </w:t>
      </w:r>
      <w:r>
        <w:rPr>
          <w:lang w:val="es-AR"/>
        </w:rPr>
        <w:t>de verdad,</w:t>
      </w:r>
      <w:r w:rsidRPr="00D7257C">
        <w:rPr>
          <w:lang w:val="es-AR"/>
        </w:rPr>
        <w:t xml:space="preserve"> estamos pocos, que no vengan más</w:t>
      </w:r>
      <w:r>
        <w:rPr>
          <w:lang w:val="es-AR"/>
        </w:rPr>
        <w:t>. L</w:t>
      </w:r>
      <w:r w:rsidRPr="00D7257C">
        <w:rPr>
          <w:lang w:val="es-AR"/>
        </w:rPr>
        <w:t>o que le digo, que ya lo vamos a poblar</w:t>
      </w:r>
      <w:r>
        <w:rPr>
          <w:lang w:val="es-AR"/>
        </w:rPr>
        <w:t>,</w:t>
      </w:r>
      <w:r w:rsidRPr="00D7257C">
        <w:rPr>
          <w:lang w:val="es-AR"/>
        </w:rPr>
        <w:t xml:space="preserve"> </w:t>
      </w:r>
      <w:r>
        <w:rPr>
          <w:lang w:val="es-AR"/>
        </w:rPr>
        <w:t xml:space="preserve">¿verdad?, </w:t>
      </w:r>
      <w:r w:rsidRPr="00D7257C">
        <w:rPr>
          <w:lang w:val="es-AR"/>
        </w:rPr>
        <w:t xml:space="preserve">de esos </w:t>
      </w:r>
      <w:r>
        <w:rPr>
          <w:lang w:val="es-AR"/>
        </w:rPr>
        <w:t xml:space="preserve">que tienen ustedes </w:t>
      </w:r>
      <w:r w:rsidRPr="00D7257C">
        <w:rPr>
          <w:lang w:val="es-AR"/>
        </w:rPr>
        <w:t>características, como le decía</w:t>
      </w:r>
      <w:r>
        <w:rPr>
          <w:lang w:val="es-AR"/>
        </w:rPr>
        <w:t>,</w:t>
      </w:r>
      <w:r w:rsidRPr="00D7257C">
        <w:rPr>
          <w:lang w:val="es-AR"/>
        </w:rPr>
        <w:t xml:space="preserve"> pues que </w:t>
      </w:r>
      <w:r>
        <w:rPr>
          <w:lang w:val="es-AR"/>
        </w:rPr>
        <w:t>hagan</w:t>
      </w:r>
      <w:r w:rsidRPr="00D7257C">
        <w:rPr>
          <w:lang w:val="es-AR"/>
        </w:rPr>
        <w:t xml:space="preserve"> lanzamiento </w:t>
      </w:r>
      <w:r>
        <w:rPr>
          <w:lang w:val="es-AR"/>
        </w:rPr>
        <w:t xml:space="preserve">de </w:t>
      </w:r>
      <w:proofErr w:type="spellStart"/>
      <w:r>
        <w:rPr>
          <w:lang w:val="es-AR"/>
        </w:rPr>
        <w:t>moñiga</w:t>
      </w:r>
      <w:proofErr w:type="spellEnd"/>
      <w:r>
        <w:rPr>
          <w:lang w:val="es-AR"/>
        </w:rPr>
        <w:t>, que jueguen al mus, que lleven</w:t>
      </w:r>
      <w:r w:rsidRPr="00D7257C">
        <w:rPr>
          <w:lang w:val="es-AR"/>
        </w:rPr>
        <w:t xml:space="preserve"> </w:t>
      </w:r>
      <w:proofErr w:type="spellStart"/>
      <w:r w:rsidRPr="00D7257C">
        <w:rPr>
          <w:lang w:val="es-AR"/>
        </w:rPr>
        <w:t>txapela</w:t>
      </w:r>
      <w:proofErr w:type="spellEnd"/>
      <w:r w:rsidRPr="00D7257C">
        <w:rPr>
          <w:lang w:val="es-AR"/>
        </w:rPr>
        <w:t xml:space="preserve"> de rosca</w:t>
      </w:r>
      <w:r>
        <w:rPr>
          <w:lang w:val="es-AR"/>
        </w:rPr>
        <w:t>. E</w:t>
      </w:r>
      <w:r w:rsidRPr="00D7257C">
        <w:rPr>
          <w:lang w:val="es-AR"/>
        </w:rPr>
        <w:t>so</w:t>
      </w:r>
      <w:r>
        <w:rPr>
          <w:lang w:val="es-AR"/>
        </w:rPr>
        <w:t>,</w:t>
      </w:r>
      <w:r w:rsidRPr="00D7257C">
        <w:rPr>
          <w:lang w:val="es-AR"/>
        </w:rPr>
        <w:t xml:space="preserve"> </w:t>
      </w:r>
      <w:r>
        <w:rPr>
          <w:lang w:val="es-AR"/>
        </w:rPr>
        <w:t>¿</w:t>
      </w:r>
      <w:r w:rsidRPr="00D7257C">
        <w:rPr>
          <w:lang w:val="es-AR"/>
        </w:rPr>
        <w:t>no</w:t>
      </w:r>
      <w:r>
        <w:rPr>
          <w:lang w:val="es-AR"/>
        </w:rPr>
        <w:t>? E</w:t>
      </w:r>
      <w:r w:rsidRPr="00D7257C">
        <w:rPr>
          <w:lang w:val="es-AR"/>
        </w:rPr>
        <w:t>so es la población adecuada del entor</w:t>
      </w:r>
      <w:r>
        <w:rPr>
          <w:lang w:val="es-AR"/>
        </w:rPr>
        <w:t>no rural que ustedes consideran.</w:t>
      </w:r>
    </w:p>
    <w:p w:rsidR="002101E5" w:rsidRDefault="002101E5" w:rsidP="004904B1">
      <w:pPr>
        <w:pStyle w:val="Texto"/>
        <w:rPr>
          <w:lang w:val="es-AR"/>
        </w:rPr>
      </w:pPr>
    </w:p>
    <w:p w:rsidR="002101E5" w:rsidRPr="00CD468B" w:rsidRDefault="002101E5" w:rsidP="004904B1">
      <w:pPr>
        <w:pStyle w:val="Texto"/>
        <w:rPr>
          <w:lang w:val="es-AR"/>
        </w:rPr>
      </w:pPr>
      <w:r>
        <w:rPr>
          <w:lang w:val="es-AR"/>
        </w:rPr>
        <w:t>S</w:t>
      </w:r>
      <w:r w:rsidRPr="00D7257C">
        <w:rPr>
          <w:lang w:val="es-AR"/>
        </w:rPr>
        <w:t xml:space="preserve">eñorías, vamos a votar en contra por si no </w:t>
      </w:r>
      <w:r>
        <w:rPr>
          <w:lang w:val="es-AR"/>
        </w:rPr>
        <w:t>se habían dado cuenta…</w:t>
      </w:r>
    </w:p>
    <w:p w:rsidR="002101E5" w:rsidRPr="00CD468B" w:rsidRDefault="002101E5" w:rsidP="004904B1">
      <w:pPr>
        <w:pStyle w:val="Texto"/>
        <w:rPr>
          <w:lang w:val="es-AR"/>
        </w:rPr>
      </w:pPr>
    </w:p>
    <w:p w:rsidR="002101E5" w:rsidRPr="00A00CA0" w:rsidRDefault="002101E5" w:rsidP="004904B1">
      <w:pPr>
        <w:pStyle w:val="Texto"/>
      </w:pPr>
      <w:r>
        <w:t xml:space="preserve">(8. </w:t>
      </w:r>
      <w:proofErr w:type="spellStart"/>
      <w:proofErr w:type="gramStart"/>
      <w:r>
        <w:t>zintaren</w:t>
      </w:r>
      <w:proofErr w:type="spellEnd"/>
      <w:proofErr w:type="gramEnd"/>
      <w:r>
        <w:t xml:space="preserve"> </w:t>
      </w:r>
      <w:proofErr w:type="spellStart"/>
      <w:r>
        <w:t>amaiera</w:t>
      </w:r>
      <w:proofErr w:type="spellEnd"/>
      <w:r>
        <w:t>)</w:t>
      </w:r>
    </w:p>
    <w:p w:rsidR="002101E5" w:rsidRPr="00987C4E" w:rsidRDefault="002101E5" w:rsidP="004904B1">
      <w:pPr>
        <w:pStyle w:val="Texto"/>
        <w:rPr>
          <w:lang w:val="eu-ES"/>
        </w:rPr>
      </w:pPr>
      <w:r>
        <w:t xml:space="preserve">(9. </w:t>
      </w:r>
      <w:proofErr w:type="gramStart"/>
      <w:r w:rsidRPr="00987C4E">
        <w:rPr>
          <w:lang w:val="eu-ES"/>
        </w:rPr>
        <w:t>zintaren</w:t>
      </w:r>
      <w:proofErr w:type="gramEnd"/>
      <w:r w:rsidRPr="00987C4E">
        <w:rPr>
          <w:lang w:val="eu-ES"/>
        </w:rPr>
        <w:t xml:space="preserve"> hasiera)</w:t>
      </w:r>
    </w:p>
    <w:p w:rsidR="002101E5" w:rsidRPr="00987C4E" w:rsidRDefault="002101E5" w:rsidP="004904B1">
      <w:pPr>
        <w:pStyle w:val="Texto"/>
        <w:rPr>
          <w:lang w:val="eu-ES"/>
        </w:rPr>
      </w:pPr>
    </w:p>
    <w:p w:rsidR="002101E5" w:rsidRDefault="002101E5" w:rsidP="004904B1">
      <w:pPr>
        <w:pStyle w:val="Texto"/>
        <w:rPr>
          <w:lang w:val="eu-ES"/>
        </w:rPr>
      </w:pPr>
      <w:r w:rsidRPr="00987C4E">
        <w:rPr>
          <w:lang w:val="eu-ES"/>
        </w:rPr>
        <w:t xml:space="preserve">… </w:t>
      </w:r>
    </w:p>
    <w:p w:rsidR="002101E5" w:rsidRDefault="002101E5" w:rsidP="004904B1">
      <w:pPr>
        <w:pStyle w:val="Texto"/>
        <w:rPr>
          <w:lang w:val="eu-ES"/>
        </w:rPr>
      </w:pPr>
    </w:p>
    <w:p w:rsidR="002101E5" w:rsidRDefault="002101E5" w:rsidP="004904B1">
      <w:pPr>
        <w:pStyle w:val="Texto"/>
        <w:rPr>
          <w:lang w:val="eu-ES"/>
        </w:rPr>
      </w:pPr>
    </w:p>
    <w:p w:rsidR="002101E5" w:rsidRPr="00987C4E" w:rsidRDefault="002101E5" w:rsidP="004904B1">
      <w:pPr>
        <w:pStyle w:val="Texto"/>
        <w:rPr>
          <w:lang w:val="eu-ES"/>
        </w:rPr>
      </w:pPr>
      <w:r w:rsidRPr="00987C4E">
        <w:rPr>
          <w:rFonts w:ascii="Futura Md BT" w:hAnsi="Futura Md BT"/>
          <w:lang w:val="eu-ES"/>
        </w:rPr>
        <w:t>LEHENDAKARIAK:</w:t>
      </w:r>
      <w:r w:rsidRPr="00987C4E">
        <w:rPr>
          <w:lang w:val="eu-ES"/>
        </w:rPr>
        <w:t xml:space="preserve"> </w:t>
      </w:r>
      <w:r>
        <w:rPr>
          <w:lang w:val="eu-ES"/>
        </w:rPr>
        <w:t>E</w:t>
      </w:r>
      <w:r w:rsidRPr="00987C4E">
        <w:rPr>
          <w:lang w:val="eu-ES"/>
        </w:rPr>
        <w:t>ztabaida amaitu dugun</w:t>
      </w:r>
      <w:r>
        <w:rPr>
          <w:lang w:val="eu-ES"/>
        </w:rPr>
        <w:t>ez, bozketara jarriko dugu lege-</w:t>
      </w:r>
      <w:r w:rsidRPr="00987C4E">
        <w:rPr>
          <w:lang w:val="eu-ES"/>
        </w:rPr>
        <w:t>proposamena aintzat hartzen den ala ez.</w:t>
      </w:r>
      <w:r>
        <w:rPr>
          <w:lang w:val="eu-ES"/>
        </w:rPr>
        <w:t xml:space="preserve"> B</w:t>
      </w:r>
      <w:r w:rsidRPr="00987C4E">
        <w:rPr>
          <w:lang w:val="eu-ES"/>
        </w:rPr>
        <w:t>ozkatu dezakegu.</w:t>
      </w:r>
    </w:p>
    <w:p w:rsidR="002101E5" w:rsidRDefault="002101E5" w:rsidP="004904B1">
      <w:pPr>
        <w:pStyle w:val="Texto"/>
        <w:rPr>
          <w:lang w:val="eu-ES"/>
        </w:rPr>
      </w:pPr>
    </w:p>
    <w:p w:rsidR="002101E5" w:rsidRPr="00987C4E" w:rsidRDefault="002101E5" w:rsidP="004904B1">
      <w:pPr>
        <w:pStyle w:val="Texto"/>
        <w:rPr>
          <w:lang w:val="eu-ES"/>
        </w:rPr>
      </w:pPr>
    </w:p>
    <w:p w:rsidR="002101E5" w:rsidRDefault="002101E5" w:rsidP="004904B1">
      <w:pPr>
        <w:pStyle w:val="anotaciones0"/>
        <w:rPr>
          <w:lang w:val="eu-ES"/>
        </w:rPr>
      </w:pPr>
      <w:r>
        <w:rPr>
          <w:lang w:val="eu-ES"/>
        </w:rPr>
        <w:t>Botazioa eginda, hauxe izan da emaitza: emandako botoak, 74; aldekoak, 55; aurkakoak, 9; abstentzioak, 10.</w:t>
      </w:r>
    </w:p>
    <w:p w:rsidR="002101E5" w:rsidRDefault="002101E5" w:rsidP="004904B1">
      <w:pPr>
        <w:pStyle w:val="Texto"/>
        <w:rPr>
          <w:lang w:val="eu-ES"/>
        </w:rPr>
      </w:pPr>
    </w:p>
    <w:p w:rsidR="002101E5" w:rsidRDefault="002101E5" w:rsidP="004904B1">
      <w:pPr>
        <w:pStyle w:val="Texto"/>
        <w:rPr>
          <w:lang w:val="eu-ES"/>
        </w:rPr>
      </w:pPr>
    </w:p>
    <w:p w:rsidR="002101E5" w:rsidRDefault="002101E5" w:rsidP="004904B1">
      <w:pPr>
        <w:pStyle w:val="Texto"/>
        <w:rPr>
          <w:lang w:val="eu-ES"/>
        </w:rPr>
      </w:pPr>
      <w:r w:rsidRPr="00987C4E">
        <w:rPr>
          <w:rFonts w:ascii="Futura Md BT" w:hAnsi="Futura Md BT"/>
          <w:lang w:val="eu-ES"/>
        </w:rPr>
        <w:t>LEHENDAKARIAK:</w:t>
      </w:r>
      <w:r w:rsidRPr="00987C4E">
        <w:rPr>
          <w:lang w:val="eu-ES"/>
        </w:rPr>
        <w:t xml:space="preserve"> </w:t>
      </w:r>
      <w:r>
        <w:rPr>
          <w:lang w:val="eu-ES"/>
        </w:rPr>
        <w:t>B</w:t>
      </w:r>
      <w:r w:rsidRPr="00987C4E">
        <w:rPr>
          <w:lang w:val="eu-ES"/>
        </w:rPr>
        <w:t>eraz, aintz</w:t>
      </w:r>
      <w:r>
        <w:rPr>
          <w:lang w:val="eu-ES"/>
        </w:rPr>
        <w:t>at hartzen da lege-proposamena.</w:t>
      </w:r>
    </w:p>
    <w:p w:rsidR="002101E5" w:rsidRDefault="002101E5" w:rsidP="004904B1">
      <w:pPr>
        <w:pStyle w:val="Texto"/>
        <w:rPr>
          <w:lang w:val="eu-ES"/>
        </w:rPr>
      </w:pPr>
    </w:p>
    <w:p w:rsidR="002101E5" w:rsidRDefault="002101E5" w:rsidP="004904B1">
      <w:pPr>
        <w:pStyle w:val="Texto"/>
        <w:rPr>
          <w:lang w:val="eu-ES"/>
        </w:rPr>
      </w:pPr>
      <w:r w:rsidRPr="00987C4E">
        <w:rPr>
          <w:lang w:val="eu-ES"/>
        </w:rPr>
        <w:lastRenderedPageBreak/>
        <w:t>Jarraian boto azalpenera joango gara eta Elkarrekin</w:t>
      </w:r>
      <w:r>
        <w:rPr>
          <w:lang w:val="eu-ES"/>
        </w:rPr>
        <w:t xml:space="preserve"> </w:t>
      </w:r>
      <w:proofErr w:type="spellStart"/>
      <w:r>
        <w:rPr>
          <w:lang w:val="eu-ES"/>
        </w:rPr>
        <w:t>Podemoseko</w:t>
      </w:r>
      <w:proofErr w:type="spellEnd"/>
      <w:r>
        <w:rPr>
          <w:lang w:val="eu-ES"/>
        </w:rPr>
        <w:t xml:space="preserve"> ordezkaria den </w:t>
      </w:r>
      <w:proofErr w:type="spellStart"/>
      <w:r>
        <w:rPr>
          <w:lang w:val="eu-ES"/>
        </w:rPr>
        <w:t>García</w:t>
      </w:r>
      <w:proofErr w:type="spellEnd"/>
      <w:r>
        <w:rPr>
          <w:lang w:val="eu-ES"/>
        </w:rPr>
        <w:t xml:space="preserve"> andrearekin hasiko gara.</w:t>
      </w:r>
    </w:p>
    <w:p w:rsidR="002101E5" w:rsidRDefault="002101E5" w:rsidP="004904B1">
      <w:pPr>
        <w:pStyle w:val="Texto"/>
        <w:rPr>
          <w:lang w:val="eu-ES"/>
        </w:rPr>
      </w:pPr>
    </w:p>
    <w:p w:rsidR="002101E5" w:rsidRDefault="002101E5" w:rsidP="004904B1">
      <w:pPr>
        <w:pStyle w:val="Texto"/>
        <w:rPr>
          <w:lang w:val="eu-ES"/>
        </w:rPr>
      </w:pPr>
    </w:p>
    <w:p w:rsidR="002101E5" w:rsidRDefault="002101E5" w:rsidP="004904B1">
      <w:pPr>
        <w:pStyle w:val="Texto"/>
        <w:rPr>
          <w:lang w:val="eu-ES"/>
        </w:rPr>
      </w:pPr>
      <w:r w:rsidRPr="00987C4E">
        <w:rPr>
          <w:rFonts w:ascii="Futura Md BT" w:hAnsi="Futura Md BT"/>
          <w:lang w:val="eu-ES"/>
        </w:rPr>
        <w:t>GARCÍA LARRIMBE</w:t>
      </w:r>
      <w:r>
        <w:rPr>
          <w:lang w:val="eu-ES"/>
        </w:rPr>
        <w:t xml:space="preserve"> andreak: Egun on denoi. </w:t>
      </w:r>
      <w:r w:rsidRPr="00987C4E">
        <w:rPr>
          <w:lang w:val="eu-ES"/>
        </w:rPr>
        <w:t>Eskerrik asko</w:t>
      </w:r>
      <w:r>
        <w:rPr>
          <w:lang w:val="eu-ES"/>
        </w:rPr>
        <w:t>, mahaiburu andrea.</w:t>
      </w:r>
    </w:p>
    <w:p w:rsidR="002101E5" w:rsidRDefault="002101E5" w:rsidP="004904B1">
      <w:pPr>
        <w:pStyle w:val="Texto"/>
        <w:rPr>
          <w:lang w:val="eu-ES"/>
        </w:rPr>
      </w:pPr>
    </w:p>
    <w:p w:rsidR="002101E5" w:rsidRPr="00484F7A" w:rsidRDefault="002101E5" w:rsidP="004904B1">
      <w:pPr>
        <w:pStyle w:val="Texto"/>
        <w:rPr>
          <w:lang w:val="eu-ES"/>
        </w:rPr>
      </w:pPr>
      <w:r w:rsidRPr="00987C4E">
        <w:t xml:space="preserve">Desde </w:t>
      </w:r>
      <w:r w:rsidRPr="00987C4E">
        <w:rPr>
          <w:lang w:val="eu-ES"/>
        </w:rPr>
        <w:t xml:space="preserve">Elkarrekin </w:t>
      </w:r>
      <w:r w:rsidRPr="00987C4E">
        <w:t>Podemos hemos manifestado siempre la importancia del turismo rural en Euskadi. Hemos hablado muchas veces de incentivarlo</w:t>
      </w:r>
      <w:r>
        <w:t xml:space="preserve"> e</w:t>
      </w:r>
      <w:r w:rsidRPr="00987C4E">
        <w:t xml:space="preserve"> impulsar medidas que fomenten el </w:t>
      </w:r>
      <w:r>
        <w:t>turismo verde, un turismo que dé</w:t>
      </w:r>
      <w:r w:rsidRPr="00987C4E">
        <w:t xml:space="preserve"> protagonismo a la rique</w:t>
      </w:r>
      <w:r>
        <w:t>za de la naturaleza de nuestra c</w:t>
      </w:r>
      <w:r w:rsidRPr="00987C4E">
        <w:t>omunidad y a sus d</w:t>
      </w:r>
      <w:r>
        <w:t xml:space="preserve">iferentes posibilidades de ocio, </w:t>
      </w:r>
      <w:r w:rsidRPr="00987C4E">
        <w:t>que ponga en el centro nuestros paisajes y parajes y las distintas formas de disfrutarlo</w:t>
      </w:r>
      <w:r>
        <w:t>,</w:t>
      </w:r>
      <w:r w:rsidRPr="00987C4E">
        <w:t xml:space="preserve"> que las personas que quieran acercarse a Euskadi también lo hagan a las zo</w:t>
      </w:r>
      <w:r>
        <w:t xml:space="preserve">nas rurales </w:t>
      </w:r>
      <w:r w:rsidRPr="00987C4E">
        <w:t>y que las ofertas de ocio y las ofertas culturales se incrementen y el turismo sea también importante en la economía d</w:t>
      </w:r>
      <w:r>
        <w:t>e los municipios más pequeños.</w:t>
      </w:r>
    </w:p>
    <w:p w:rsidR="002101E5" w:rsidRDefault="002101E5" w:rsidP="004904B1">
      <w:pPr>
        <w:pStyle w:val="Texto"/>
      </w:pPr>
    </w:p>
    <w:p w:rsidR="002101E5" w:rsidRDefault="002101E5" w:rsidP="004904B1">
      <w:pPr>
        <w:pStyle w:val="Texto"/>
      </w:pPr>
      <w:r w:rsidRPr="00987C4E">
        <w:t xml:space="preserve">Es una evidencia compartida que la actividad turística en general y el turismo rural en particular </w:t>
      </w:r>
      <w:proofErr w:type="gramStart"/>
      <w:r w:rsidRPr="00987C4E">
        <w:t>están</w:t>
      </w:r>
      <w:proofErr w:type="gramEnd"/>
      <w:r w:rsidRPr="00987C4E">
        <w:t xml:space="preserve"> en un momento de auge y cambio, y desde las instituciones tenemos que adaptarnos y actualizar las diferentes normativas y leyes y </w:t>
      </w:r>
      <w:r>
        <w:t>los nuevos retos y realidades</w:t>
      </w:r>
      <w:r w:rsidRPr="00987C4E">
        <w:t xml:space="preserve"> que se nos presenta</w:t>
      </w:r>
      <w:r>
        <w:t>n. D</w:t>
      </w:r>
      <w:r w:rsidRPr="00987C4E">
        <w:t>esde que se inauguró el primer alojamiento de t</w:t>
      </w:r>
      <w:r>
        <w:t>urismo rural en el País Vasco en 1990, m</w:t>
      </w:r>
      <w:r w:rsidRPr="00987C4E">
        <w:t xml:space="preserve">uchas han sido las casas y caseríos convertidos en alojamientos turísticos, ayudando muchas veces a preservar el patrimonio arquitectónico rural y mejorando la vida </w:t>
      </w:r>
      <w:r>
        <w:t xml:space="preserve">de </w:t>
      </w:r>
      <w:r w:rsidRPr="00987C4E">
        <w:t>su</w:t>
      </w:r>
      <w:r>
        <w:t>s</w:t>
      </w:r>
      <w:r w:rsidRPr="00987C4E">
        <w:t xml:space="preserve"> habitantes. Espacios que han concentrado tradiciones </w:t>
      </w:r>
      <w:r>
        <w:t xml:space="preserve">y saberes en sus muros y campos y que, </w:t>
      </w:r>
      <w:r w:rsidRPr="00987C4E">
        <w:t>debido a su gran tamaño y ante la falta de relevo generacional en su uso para la agricultura, se abandon</w:t>
      </w:r>
      <w:r>
        <w:t>an y se les da un uso turístico.</w:t>
      </w:r>
    </w:p>
    <w:p w:rsidR="002101E5" w:rsidRDefault="002101E5" w:rsidP="004904B1">
      <w:pPr>
        <w:pStyle w:val="Texto"/>
      </w:pPr>
    </w:p>
    <w:p w:rsidR="002101E5" w:rsidRDefault="002101E5" w:rsidP="004904B1">
      <w:pPr>
        <w:pStyle w:val="Texto"/>
      </w:pPr>
      <w:r>
        <w:t>En los últimos tiempos, c</w:t>
      </w:r>
      <w:r w:rsidRPr="00987C4E">
        <w:t>onscientes de que nos encontramos fren</w:t>
      </w:r>
      <w:r>
        <w:t xml:space="preserve">te a una crisis </w:t>
      </w:r>
      <w:proofErr w:type="spellStart"/>
      <w:r>
        <w:t>eco</w:t>
      </w:r>
      <w:r w:rsidRPr="00987C4E">
        <w:t>social</w:t>
      </w:r>
      <w:proofErr w:type="spellEnd"/>
      <w:r w:rsidRPr="00987C4E">
        <w:t xml:space="preserve"> y con el reto de un turismo creciente, hay que buscar soluciones que estén a la altura. El ecoturismo nos ofrece soluciones que van un poco más allá, buscando un turismo responsable con el medi</w:t>
      </w:r>
      <w:r>
        <w:t>o ambiente y la sociedad local.</w:t>
      </w:r>
    </w:p>
    <w:p w:rsidR="002101E5" w:rsidRDefault="002101E5" w:rsidP="004904B1">
      <w:pPr>
        <w:pStyle w:val="Texto"/>
      </w:pPr>
    </w:p>
    <w:p w:rsidR="002101E5" w:rsidRDefault="002101E5" w:rsidP="004904B1">
      <w:pPr>
        <w:pStyle w:val="Texto"/>
      </w:pPr>
      <w:r w:rsidRPr="00987C4E">
        <w:t>Y en lo que respecta a la proposición de ley de modificación de la Ley de Turismo 13/2016</w:t>
      </w:r>
      <w:r>
        <w:t>,</w:t>
      </w:r>
      <w:r w:rsidRPr="00987C4E">
        <w:t xml:space="preserve"> del 28 de julio, que hoy nos traen los grupos que sostienen al Gobierno</w:t>
      </w:r>
      <w:r>
        <w:t>,</w:t>
      </w:r>
      <w:r w:rsidRPr="00987C4E">
        <w:t xml:space="preserve"> vemos importante y compartimos la necesidad de regular de forma específica las viviendas y habitaciones de viviendas particulares en entornos rurales. Compartimos </w:t>
      </w:r>
      <w:r>
        <w:t>parte del diagnós</w:t>
      </w:r>
      <w:r w:rsidRPr="00987C4E">
        <w:t>tico que se realiza en la exposición de motivos del texto que hoy es</w:t>
      </w:r>
      <w:r>
        <w:t>tamos tomando en consideración.</w:t>
      </w:r>
    </w:p>
    <w:p w:rsidR="002101E5" w:rsidRDefault="002101E5" w:rsidP="004904B1">
      <w:pPr>
        <w:pStyle w:val="Texto"/>
      </w:pPr>
    </w:p>
    <w:p w:rsidR="002101E5" w:rsidRDefault="002101E5" w:rsidP="004904B1">
      <w:pPr>
        <w:pStyle w:val="Texto"/>
      </w:pPr>
      <w:r w:rsidRPr="00987C4E">
        <w:t>Estamos de acuerdo en acotar el mercado de los alojamientos turísticos rurales para que no se produzca u</w:t>
      </w:r>
      <w:r>
        <w:t>na situación de desprotección, u</w:t>
      </w:r>
      <w:r w:rsidRPr="00987C4E">
        <w:t>na burbuja similar a la que se</w:t>
      </w:r>
      <w:r>
        <w:t xml:space="preserve"> h</w:t>
      </w:r>
      <w:r w:rsidRPr="00987C4E">
        <w:t xml:space="preserve">a producido con el alquiler de los pisos turísticos en zonas urbanas y que cualquier propietario </w:t>
      </w:r>
      <w:r>
        <w:t xml:space="preserve">o </w:t>
      </w:r>
      <w:r w:rsidRPr="00987C4E">
        <w:t>propietaria pueda alquilar y explotar su alojamien</w:t>
      </w:r>
      <w:r>
        <w:t xml:space="preserve">to sin control y, lo que es peor, </w:t>
      </w:r>
      <w:r w:rsidRPr="00987C4E">
        <w:t xml:space="preserve">que sean los grandes y las grandes plataformas y empresas las que </w:t>
      </w:r>
      <w:r>
        <w:t>monopolicen el sector. Y</w:t>
      </w:r>
      <w:r w:rsidRPr="00987C4E">
        <w:t xml:space="preserve">a conocemos cuáles son las consecuencias negativas de estas prácticas. Por lo tanto, nos parece bien que se regule, pero para nuestro grupo parlamentario el desarrollo normativo hay que realizarlo contando con todos los agentes del sector, desde la coordinación </w:t>
      </w:r>
      <w:r>
        <w:t>interinstitucion</w:t>
      </w:r>
      <w:r w:rsidRPr="00987C4E">
        <w:t>al y la cooperación de los diferentes y las diferentes asociaciones y plataformas y colectivos que trabajan o se ven afectadas por la actividad en los alojamientos y</w:t>
      </w:r>
      <w:r>
        <w:t xml:space="preserve"> viviendas en el entorno rural.</w:t>
      </w:r>
    </w:p>
    <w:p w:rsidR="002101E5" w:rsidRDefault="002101E5" w:rsidP="004904B1">
      <w:pPr>
        <w:pStyle w:val="Texto"/>
      </w:pPr>
    </w:p>
    <w:p w:rsidR="002101E5" w:rsidRDefault="002101E5" w:rsidP="004904B1">
      <w:pPr>
        <w:pStyle w:val="Texto"/>
      </w:pPr>
      <w:r w:rsidRPr="00987C4E">
        <w:t>Y</w:t>
      </w:r>
      <w:r>
        <w:t xml:space="preserve"> para ello, antes de desarrollar </w:t>
      </w:r>
      <w:r w:rsidRPr="00987C4E">
        <w:t>esta modificación, había que haberse sentado hablar con todas las plataformas existentes, con todas las asociaciones de titulares de v</w:t>
      </w:r>
      <w:r>
        <w:t>iviendas</w:t>
      </w:r>
      <w:r w:rsidRPr="00987C4E">
        <w:t xml:space="preserve"> de uso turístico y habitaciones particulares para uso turístico, para que esta modificación defienda los intereses de todas las personas propietarias de un alojamiento rural, pero</w:t>
      </w:r>
      <w:r>
        <w:t>,</w:t>
      </w:r>
      <w:r w:rsidRPr="00987C4E">
        <w:t xml:space="preserve"> sobre todo, para asegurar que los cambios y modificaciones tienen como objetivo ayudar a fomentar un modelo de explotación respetuoso y sostenible con el patrimonio artístico y con el entorno, además de que sirvan para i</w:t>
      </w:r>
      <w:r>
        <w:t>ncentivar las economías locales.</w:t>
      </w:r>
    </w:p>
    <w:p w:rsidR="002101E5" w:rsidRDefault="002101E5" w:rsidP="004904B1">
      <w:pPr>
        <w:pStyle w:val="Texto"/>
      </w:pPr>
    </w:p>
    <w:p w:rsidR="002101E5" w:rsidRDefault="002101E5" w:rsidP="004904B1">
      <w:pPr>
        <w:pStyle w:val="Texto"/>
      </w:pPr>
      <w:r>
        <w:lastRenderedPageBreak/>
        <w:t>C</w:t>
      </w:r>
      <w:r w:rsidRPr="00987C4E">
        <w:t>ada vez hay más iniciativas, tanto privadas como públicas, que quieren formar parte de este cambi</w:t>
      </w:r>
      <w:r>
        <w:t>o, por una parte, evitar la despobl</w:t>
      </w:r>
      <w:r w:rsidRPr="00987C4E">
        <w:t>ación rur</w:t>
      </w:r>
      <w:r>
        <w:t>al y la pérdida de patrimonio y,</w:t>
      </w:r>
      <w:r w:rsidRPr="00987C4E">
        <w:t xml:space="preserve"> por otro lado, para que estas iniciativas contribuyan a una mejor calidad de vida para todos sus habitant</w:t>
      </w:r>
      <w:r>
        <w:t xml:space="preserve">es. Por eso nos hemos abstenido, </w:t>
      </w:r>
      <w:r w:rsidRPr="00987C4E">
        <w:t>porque aunque entendemos que es necesaria la regulación, también cr</w:t>
      </w:r>
      <w:r>
        <w:t xml:space="preserve">eemos que hace falta un debate más </w:t>
      </w:r>
      <w:r w:rsidRPr="00987C4E">
        <w:t>partici</w:t>
      </w:r>
      <w:r>
        <w:t xml:space="preserve">pado y completo de la situación, </w:t>
      </w:r>
      <w:r w:rsidRPr="00987C4E">
        <w:t xml:space="preserve">que permita garantizar el buen desarrollo de la actividad turística en alojamientos y viviendas rurales en Euskadi, pero contrastando y consensuando las medidas a poner en práctica para no crear más problemas </w:t>
      </w:r>
      <w:r>
        <w:t xml:space="preserve">de los que se pretende resolver. Garantía y seguridad jurídica </w:t>
      </w:r>
      <w:r w:rsidRPr="00987C4E">
        <w:t>sí, pero garantía y</w:t>
      </w:r>
      <w:r>
        <w:t xml:space="preserve"> seguridad jurídica para todas.</w:t>
      </w:r>
    </w:p>
    <w:p w:rsidR="002101E5" w:rsidRDefault="002101E5" w:rsidP="004904B1">
      <w:pPr>
        <w:pStyle w:val="Texto"/>
      </w:pPr>
    </w:p>
    <w:p w:rsidR="002101E5" w:rsidRDefault="002101E5" w:rsidP="004904B1">
      <w:pPr>
        <w:pStyle w:val="Texto"/>
      </w:pPr>
      <w:r w:rsidRPr="00987C4E">
        <w:t>Con este espíritu constructivo y conciliador en el proceso que ahora se abre, trabajaremos para mejorar e</w:t>
      </w:r>
      <w:r>
        <w:t>l texto que nos han traído hoy.</w:t>
      </w:r>
    </w:p>
    <w:p w:rsidR="002101E5" w:rsidRDefault="002101E5" w:rsidP="004904B1">
      <w:pPr>
        <w:pStyle w:val="Texto"/>
      </w:pPr>
    </w:p>
    <w:p w:rsidR="002101E5" w:rsidRPr="00715BA3" w:rsidRDefault="002101E5" w:rsidP="004904B1">
      <w:pPr>
        <w:pStyle w:val="Texto"/>
      </w:pPr>
      <w:r w:rsidRPr="00AB456C">
        <w:rPr>
          <w:lang w:val="eu-ES"/>
        </w:rPr>
        <w:t>Mila esker</w:t>
      </w:r>
      <w:r w:rsidRPr="00715BA3">
        <w:t>.</w:t>
      </w:r>
    </w:p>
    <w:p w:rsidR="002101E5" w:rsidRPr="00715BA3" w:rsidRDefault="002101E5" w:rsidP="004904B1">
      <w:pPr>
        <w:pStyle w:val="Texto"/>
      </w:pPr>
    </w:p>
    <w:p w:rsidR="002101E5" w:rsidRPr="00715BA3" w:rsidRDefault="002101E5" w:rsidP="004904B1">
      <w:pPr>
        <w:pStyle w:val="Texto"/>
      </w:pPr>
    </w:p>
    <w:p w:rsidR="002101E5" w:rsidRPr="00265368" w:rsidRDefault="002101E5" w:rsidP="004904B1">
      <w:pPr>
        <w:pStyle w:val="Texto"/>
      </w:pPr>
      <w:r w:rsidRPr="00987C4E">
        <w:rPr>
          <w:rFonts w:ascii="Futura Md BT" w:hAnsi="Futura Md BT"/>
          <w:lang w:val="eu-ES"/>
        </w:rPr>
        <w:t>LEHENDAKARIAK:</w:t>
      </w:r>
      <w:r w:rsidRPr="00987C4E">
        <w:rPr>
          <w:lang w:val="eu-ES"/>
        </w:rPr>
        <w:t xml:space="preserve"> </w:t>
      </w:r>
      <w:r>
        <w:rPr>
          <w:lang w:val="eu-ES"/>
        </w:rPr>
        <w:t xml:space="preserve">Eskerrik </w:t>
      </w:r>
      <w:r w:rsidRPr="00AB456C">
        <w:rPr>
          <w:lang w:val="eu-ES"/>
        </w:rPr>
        <w:t>asko</w:t>
      </w:r>
      <w:r w:rsidRPr="00715BA3">
        <w:t xml:space="preserve">, García </w:t>
      </w:r>
      <w:r w:rsidRPr="00AB456C">
        <w:rPr>
          <w:lang w:val="eu-ES"/>
        </w:rPr>
        <w:t>andrea</w:t>
      </w:r>
      <w:r w:rsidRPr="00715BA3">
        <w:t xml:space="preserve">. </w:t>
      </w:r>
      <w:r w:rsidRPr="00265368">
        <w:t xml:space="preserve">EH Bildu </w:t>
      </w:r>
      <w:proofErr w:type="spellStart"/>
      <w:r w:rsidRPr="00265368">
        <w:t>taldea</w:t>
      </w:r>
      <w:proofErr w:type="spellEnd"/>
      <w:r w:rsidRPr="00265368">
        <w:t xml:space="preserve">, Casanova </w:t>
      </w:r>
      <w:proofErr w:type="spellStart"/>
      <w:r w:rsidRPr="00265368">
        <w:t>jauna</w:t>
      </w:r>
      <w:proofErr w:type="spellEnd"/>
      <w:r w:rsidRPr="00265368">
        <w:t xml:space="preserve">, zurea da </w:t>
      </w:r>
      <w:proofErr w:type="spellStart"/>
      <w:r w:rsidRPr="00265368">
        <w:t>hitza</w:t>
      </w:r>
      <w:proofErr w:type="spellEnd"/>
      <w:r w:rsidRPr="00265368">
        <w:t>.</w:t>
      </w:r>
    </w:p>
    <w:p w:rsidR="002101E5" w:rsidRPr="00265368" w:rsidRDefault="002101E5" w:rsidP="004904B1">
      <w:pPr>
        <w:pStyle w:val="Texto"/>
      </w:pPr>
    </w:p>
    <w:p w:rsidR="002101E5" w:rsidRPr="00265368" w:rsidRDefault="002101E5" w:rsidP="004904B1">
      <w:pPr>
        <w:pStyle w:val="Texto"/>
      </w:pPr>
    </w:p>
    <w:p w:rsidR="002101E5" w:rsidRPr="00265368" w:rsidRDefault="002101E5" w:rsidP="004904B1">
      <w:pPr>
        <w:pStyle w:val="Texto"/>
      </w:pPr>
      <w:r w:rsidRPr="00265368">
        <w:rPr>
          <w:rFonts w:ascii="Futura Md BT" w:hAnsi="Futura Md BT"/>
        </w:rPr>
        <w:t>CASANOVA ALONSO</w:t>
      </w:r>
      <w:r w:rsidRPr="00265368">
        <w:t xml:space="preserve"> </w:t>
      </w:r>
      <w:proofErr w:type="spellStart"/>
      <w:r w:rsidRPr="00265368">
        <w:t>jaunak</w:t>
      </w:r>
      <w:proofErr w:type="spellEnd"/>
      <w:r w:rsidRPr="00265368">
        <w:t xml:space="preserve">: </w:t>
      </w:r>
      <w:proofErr w:type="spellStart"/>
      <w:r w:rsidRPr="00265368">
        <w:t>Egun</w:t>
      </w:r>
      <w:proofErr w:type="spellEnd"/>
      <w:r w:rsidRPr="00265368">
        <w:t xml:space="preserve"> </w:t>
      </w:r>
      <w:proofErr w:type="spellStart"/>
      <w:r w:rsidRPr="00265368">
        <w:t>on</w:t>
      </w:r>
      <w:proofErr w:type="spellEnd"/>
      <w:r w:rsidRPr="00265368">
        <w:t xml:space="preserve"> </w:t>
      </w:r>
      <w:proofErr w:type="spellStart"/>
      <w:r w:rsidRPr="00265368">
        <w:t>guztioi</w:t>
      </w:r>
      <w:proofErr w:type="spellEnd"/>
      <w:r w:rsidRPr="00265368">
        <w:t>.</w:t>
      </w:r>
    </w:p>
    <w:p w:rsidR="002101E5" w:rsidRPr="00265368" w:rsidRDefault="002101E5" w:rsidP="004904B1">
      <w:pPr>
        <w:pStyle w:val="Texto"/>
      </w:pPr>
    </w:p>
    <w:p w:rsidR="002101E5" w:rsidRPr="00265368" w:rsidRDefault="002101E5" w:rsidP="004904B1">
      <w:pPr>
        <w:pStyle w:val="Texto"/>
      </w:pPr>
      <w:proofErr w:type="spellStart"/>
      <w:r w:rsidRPr="00265368">
        <w:t>Hau</w:t>
      </w:r>
      <w:proofErr w:type="spellEnd"/>
      <w:r w:rsidRPr="00265368">
        <w:t xml:space="preserve"> boto </w:t>
      </w:r>
      <w:proofErr w:type="spellStart"/>
      <w:r w:rsidRPr="00265368">
        <w:t>azalpena</w:t>
      </w:r>
      <w:proofErr w:type="spellEnd"/>
      <w:r w:rsidRPr="00265368">
        <w:t xml:space="preserve"> </w:t>
      </w:r>
      <w:proofErr w:type="spellStart"/>
      <w:r w:rsidRPr="00265368">
        <w:t>denez</w:t>
      </w:r>
      <w:proofErr w:type="spellEnd"/>
      <w:r w:rsidRPr="00265368">
        <w:t xml:space="preserve">, </w:t>
      </w:r>
      <w:proofErr w:type="spellStart"/>
      <w:r w:rsidRPr="00265368">
        <w:t>hasiko</w:t>
      </w:r>
      <w:proofErr w:type="spellEnd"/>
      <w:r w:rsidRPr="00265368">
        <w:t xml:space="preserve"> </w:t>
      </w:r>
      <w:proofErr w:type="spellStart"/>
      <w:r w:rsidRPr="00265368">
        <w:t>naiz</w:t>
      </w:r>
      <w:proofErr w:type="spellEnd"/>
      <w:r w:rsidRPr="00265368">
        <w:t xml:space="preserve"> </w:t>
      </w:r>
      <w:proofErr w:type="spellStart"/>
      <w:r w:rsidRPr="00265368">
        <w:t>azaltzen</w:t>
      </w:r>
      <w:proofErr w:type="spellEnd"/>
      <w:r w:rsidRPr="00265368">
        <w:t xml:space="preserve"> </w:t>
      </w:r>
      <w:proofErr w:type="spellStart"/>
      <w:r w:rsidRPr="00265368">
        <w:t>zer</w:t>
      </w:r>
      <w:proofErr w:type="spellEnd"/>
      <w:r w:rsidRPr="00265368">
        <w:t xml:space="preserve"> </w:t>
      </w:r>
      <w:proofErr w:type="spellStart"/>
      <w:r w:rsidRPr="00265368">
        <w:t>bozkatu</w:t>
      </w:r>
      <w:proofErr w:type="spellEnd"/>
      <w:r w:rsidRPr="00265368">
        <w:t xml:space="preserve"> </w:t>
      </w:r>
      <w:proofErr w:type="spellStart"/>
      <w:r w:rsidRPr="00265368">
        <w:t>dugun</w:t>
      </w:r>
      <w:proofErr w:type="spellEnd"/>
      <w:r w:rsidRPr="00265368">
        <w:t xml:space="preserve">, </w:t>
      </w:r>
      <w:proofErr w:type="spellStart"/>
      <w:r w:rsidRPr="00265368">
        <w:t>zergatik</w:t>
      </w:r>
      <w:proofErr w:type="spellEnd"/>
      <w:r w:rsidRPr="00265368">
        <w:t xml:space="preserve"> </w:t>
      </w:r>
      <w:proofErr w:type="spellStart"/>
      <w:r w:rsidRPr="00265368">
        <w:t>bozkatu</w:t>
      </w:r>
      <w:proofErr w:type="spellEnd"/>
      <w:r w:rsidRPr="00265368">
        <w:t xml:space="preserve"> </w:t>
      </w:r>
      <w:proofErr w:type="spellStart"/>
      <w:r w:rsidRPr="00265368">
        <w:t>dugun</w:t>
      </w:r>
      <w:proofErr w:type="spellEnd"/>
      <w:r w:rsidRPr="00265368">
        <w:t xml:space="preserve">, </w:t>
      </w:r>
      <w:proofErr w:type="spellStart"/>
      <w:r w:rsidRPr="00265368">
        <w:t>baina</w:t>
      </w:r>
      <w:proofErr w:type="spellEnd"/>
      <w:r w:rsidRPr="00265368">
        <w:t xml:space="preserve"> </w:t>
      </w:r>
      <w:proofErr w:type="spellStart"/>
      <w:r w:rsidRPr="00265368">
        <w:t>baita</w:t>
      </w:r>
      <w:proofErr w:type="spellEnd"/>
      <w:r w:rsidRPr="00265368">
        <w:t xml:space="preserve"> ere </w:t>
      </w:r>
      <w:proofErr w:type="spellStart"/>
      <w:r w:rsidRPr="00265368">
        <w:t>gogoratu</w:t>
      </w:r>
      <w:proofErr w:type="spellEnd"/>
      <w:r w:rsidRPr="00265368">
        <w:t xml:space="preserve"> </w:t>
      </w:r>
      <w:proofErr w:type="spellStart"/>
      <w:r w:rsidRPr="00265368">
        <w:t>uste</w:t>
      </w:r>
      <w:proofErr w:type="spellEnd"/>
      <w:r w:rsidRPr="00265368">
        <w:t xml:space="preserve"> </w:t>
      </w:r>
      <w:proofErr w:type="spellStart"/>
      <w:r w:rsidRPr="00265368">
        <w:t>dut</w:t>
      </w:r>
      <w:proofErr w:type="spellEnd"/>
      <w:r w:rsidRPr="00265368">
        <w:t xml:space="preserve"> </w:t>
      </w:r>
      <w:proofErr w:type="spellStart"/>
      <w:r w:rsidRPr="00265368">
        <w:t>gogoratu</w:t>
      </w:r>
      <w:proofErr w:type="spellEnd"/>
      <w:r w:rsidRPr="00265368">
        <w:t xml:space="preserve"> </w:t>
      </w:r>
      <w:proofErr w:type="spellStart"/>
      <w:r w:rsidRPr="00265368">
        <w:t>behar</w:t>
      </w:r>
      <w:proofErr w:type="spellEnd"/>
      <w:r w:rsidRPr="00265368">
        <w:t xml:space="preserve"> </w:t>
      </w:r>
      <w:proofErr w:type="spellStart"/>
      <w:r w:rsidRPr="00265368">
        <w:t>dugula</w:t>
      </w:r>
      <w:proofErr w:type="spellEnd"/>
      <w:r w:rsidRPr="00265368">
        <w:t xml:space="preserve"> </w:t>
      </w:r>
      <w:proofErr w:type="spellStart"/>
      <w:r w:rsidRPr="00265368">
        <w:t>zer</w:t>
      </w:r>
      <w:proofErr w:type="spellEnd"/>
      <w:r w:rsidRPr="00265368">
        <w:t xml:space="preserve"> </w:t>
      </w:r>
      <w:proofErr w:type="spellStart"/>
      <w:r w:rsidRPr="00265368">
        <w:t>bozkatu</w:t>
      </w:r>
      <w:proofErr w:type="spellEnd"/>
      <w:r w:rsidRPr="00265368">
        <w:t xml:space="preserve"> </w:t>
      </w:r>
      <w:proofErr w:type="spellStart"/>
      <w:r w:rsidRPr="00265368">
        <w:t>dugun</w:t>
      </w:r>
      <w:proofErr w:type="spellEnd"/>
      <w:r w:rsidRPr="00265368">
        <w:t xml:space="preserve">; </w:t>
      </w:r>
      <w:proofErr w:type="spellStart"/>
      <w:r w:rsidRPr="00265368">
        <w:t>gaur</w:t>
      </w:r>
      <w:proofErr w:type="spellEnd"/>
      <w:r w:rsidRPr="00265368">
        <w:t xml:space="preserve"> </w:t>
      </w:r>
      <w:proofErr w:type="spellStart"/>
      <w:r w:rsidRPr="00265368">
        <w:t>ez</w:t>
      </w:r>
      <w:proofErr w:type="spellEnd"/>
      <w:r w:rsidRPr="00265368">
        <w:t xml:space="preserve"> du </w:t>
      </w:r>
      <w:proofErr w:type="spellStart"/>
      <w:r w:rsidRPr="00265368">
        <w:t>bozkatu</w:t>
      </w:r>
      <w:proofErr w:type="spellEnd"/>
      <w:r w:rsidRPr="00265368">
        <w:t xml:space="preserve"> </w:t>
      </w:r>
      <w:proofErr w:type="spellStart"/>
      <w:r w:rsidRPr="00265368">
        <w:t>lege</w:t>
      </w:r>
      <w:proofErr w:type="spellEnd"/>
      <w:r w:rsidRPr="00265368">
        <w:t xml:space="preserve"> baten </w:t>
      </w:r>
      <w:proofErr w:type="spellStart"/>
      <w:r w:rsidRPr="00265368">
        <w:t>onarpena</w:t>
      </w:r>
      <w:proofErr w:type="spellEnd"/>
      <w:r w:rsidRPr="00265368">
        <w:t xml:space="preserve">, </w:t>
      </w:r>
      <w:proofErr w:type="spellStart"/>
      <w:r w:rsidRPr="00265368">
        <w:t>gaur</w:t>
      </w:r>
      <w:proofErr w:type="spellEnd"/>
      <w:r w:rsidRPr="00265368">
        <w:t xml:space="preserve"> </w:t>
      </w:r>
      <w:proofErr w:type="spellStart"/>
      <w:r w:rsidRPr="00265368">
        <w:t>bozkatuko</w:t>
      </w:r>
      <w:proofErr w:type="spellEnd"/>
      <w:r w:rsidRPr="00265368">
        <w:t xml:space="preserve"> </w:t>
      </w:r>
      <w:proofErr w:type="spellStart"/>
      <w:r w:rsidRPr="00265368">
        <w:t>duguna</w:t>
      </w:r>
      <w:proofErr w:type="spellEnd"/>
      <w:r w:rsidRPr="00265368">
        <w:t xml:space="preserve"> da...</w:t>
      </w:r>
    </w:p>
    <w:p w:rsidR="002101E5" w:rsidRPr="00265368" w:rsidRDefault="002101E5" w:rsidP="004904B1">
      <w:pPr>
        <w:pStyle w:val="Texto"/>
      </w:pPr>
    </w:p>
    <w:p w:rsidR="002101E5" w:rsidRPr="00987C4E" w:rsidRDefault="002101E5" w:rsidP="004904B1">
      <w:pPr>
        <w:pStyle w:val="Texto"/>
        <w:rPr>
          <w:lang w:val="eu-ES"/>
        </w:rPr>
      </w:pPr>
      <w:r w:rsidRPr="00265368">
        <w:t xml:space="preserve">(9. </w:t>
      </w:r>
      <w:proofErr w:type="gramStart"/>
      <w:r>
        <w:rPr>
          <w:lang w:val="eu-ES"/>
        </w:rPr>
        <w:t>zintaren</w:t>
      </w:r>
      <w:proofErr w:type="gramEnd"/>
      <w:r>
        <w:rPr>
          <w:lang w:val="eu-ES"/>
        </w:rPr>
        <w:t xml:space="preserve"> ama</w:t>
      </w:r>
      <w:r w:rsidRPr="00987C4E">
        <w:rPr>
          <w:lang w:val="eu-ES"/>
        </w:rPr>
        <w:t>iera)</w:t>
      </w:r>
    </w:p>
    <w:p w:rsidR="002101E5" w:rsidRPr="009B6906" w:rsidRDefault="002101E5" w:rsidP="004904B1">
      <w:pPr>
        <w:pStyle w:val="Texto"/>
        <w:rPr>
          <w:lang w:val="eu-ES"/>
        </w:rPr>
      </w:pPr>
      <w:r w:rsidRPr="009B6906">
        <w:rPr>
          <w:lang w:val="eu-ES"/>
        </w:rPr>
        <w:t>(</w:t>
      </w:r>
      <w:r>
        <w:rPr>
          <w:lang w:val="eu-ES"/>
        </w:rPr>
        <w:t>10</w:t>
      </w:r>
      <w:r w:rsidRPr="009B6906">
        <w:rPr>
          <w:lang w:val="eu-ES"/>
        </w:rPr>
        <w:t>. zintaren hasiera)</w:t>
      </w:r>
    </w:p>
    <w:p w:rsidR="002101E5" w:rsidRPr="00265368" w:rsidRDefault="002101E5" w:rsidP="004904B1">
      <w:pPr>
        <w:pStyle w:val="Texto"/>
      </w:pPr>
    </w:p>
    <w:p w:rsidR="002101E5" w:rsidRDefault="002101E5" w:rsidP="004904B1">
      <w:pPr>
        <w:pStyle w:val="Texto"/>
        <w:rPr>
          <w:lang w:val="eu-ES"/>
        </w:rPr>
      </w:pPr>
      <w:r w:rsidRPr="00DF5ED0">
        <w:rPr>
          <w:lang w:val="eu-ES"/>
        </w:rPr>
        <w:t xml:space="preserve">... hasiko naiz azaltzen </w:t>
      </w:r>
      <w:r>
        <w:rPr>
          <w:lang w:val="eu-ES"/>
        </w:rPr>
        <w:t xml:space="preserve">zer bozkatu dugun. Zergatik bozkatu dugun baina baita </w:t>
      </w:r>
      <w:r w:rsidRPr="00DF5ED0">
        <w:rPr>
          <w:lang w:val="eu-ES"/>
        </w:rPr>
        <w:t xml:space="preserve">ere uste </w:t>
      </w:r>
      <w:r>
        <w:rPr>
          <w:lang w:val="eu-ES"/>
        </w:rPr>
        <w:t xml:space="preserve">dut </w:t>
      </w:r>
      <w:r w:rsidRPr="00DF5ED0">
        <w:rPr>
          <w:lang w:val="eu-ES"/>
        </w:rPr>
        <w:t xml:space="preserve">gogoratu behar dugula zer </w:t>
      </w:r>
      <w:r>
        <w:rPr>
          <w:lang w:val="eu-ES"/>
        </w:rPr>
        <w:t>bozkatu dugun</w:t>
      </w:r>
      <w:r w:rsidRPr="00DF5ED0">
        <w:rPr>
          <w:lang w:val="eu-ES"/>
        </w:rPr>
        <w:t>. Gaur ez du</w:t>
      </w:r>
      <w:r>
        <w:rPr>
          <w:lang w:val="eu-ES"/>
        </w:rPr>
        <w:t xml:space="preserve">gu </w:t>
      </w:r>
      <w:r>
        <w:rPr>
          <w:lang w:val="eu-ES"/>
        </w:rPr>
        <w:lastRenderedPageBreak/>
        <w:t>bozkatu l</w:t>
      </w:r>
      <w:r w:rsidRPr="00DF5ED0">
        <w:rPr>
          <w:lang w:val="eu-ES"/>
        </w:rPr>
        <w:t>ege baten onarpena. Gaur bozka duguna da lege baten tramitazioa aintzat hartzea ala ez</w:t>
      </w:r>
      <w:r>
        <w:rPr>
          <w:lang w:val="eu-ES"/>
        </w:rPr>
        <w:t>. E</w:t>
      </w:r>
      <w:r w:rsidRPr="00DF5ED0">
        <w:rPr>
          <w:lang w:val="eu-ES"/>
        </w:rPr>
        <w:t>ta gu</w:t>
      </w:r>
      <w:r>
        <w:rPr>
          <w:lang w:val="eu-ES"/>
        </w:rPr>
        <w:t>k,</w:t>
      </w:r>
      <w:r w:rsidRPr="00DF5ED0">
        <w:rPr>
          <w:lang w:val="eu-ES"/>
        </w:rPr>
        <w:t xml:space="preserve"> printzipioz</w:t>
      </w:r>
      <w:r>
        <w:rPr>
          <w:lang w:val="eu-ES"/>
        </w:rPr>
        <w:t>,</w:t>
      </w:r>
      <w:r w:rsidRPr="00DF5ED0">
        <w:rPr>
          <w:lang w:val="eu-ES"/>
        </w:rPr>
        <w:t xml:space="preserve"> printzipioz</w:t>
      </w:r>
      <w:r>
        <w:rPr>
          <w:lang w:val="eu-ES"/>
        </w:rPr>
        <w:t>,</w:t>
      </w:r>
      <w:r w:rsidRPr="00DF5ED0">
        <w:rPr>
          <w:lang w:val="eu-ES"/>
        </w:rPr>
        <w:t xml:space="preserve"> uste dugu lege guztiak aintzat hartu egin behar direla eztabaidari ateak irekitzeko</w:t>
      </w:r>
      <w:r>
        <w:rPr>
          <w:lang w:val="eu-ES"/>
        </w:rPr>
        <w:t>.</w:t>
      </w:r>
    </w:p>
    <w:p w:rsidR="002101E5" w:rsidRDefault="002101E5" w:rsidP="004904B1">
      <w:pPr>
        <w:pStyle w:val="Texto"/>
        <w:rPr>
          <w:lang w:val="eu-ES"/>
        </w:rPr>
      </w:pPr>
    </w:p>
    <w:p w:rsidR="002101E5" w:rsidRDefault="002101E5" w:rsidP="004904B1">
      <w:pPr>
        <w:pStyle w:val="Texto"/>
        <w:rPr>
          <w:lang w:val="eu-ES"/>
        </w:rPr>
      </w:pPr>
      <w:r>
        <w:rPr>
          <w:lang w:val="eu-ES"/>
        </w:rPr>
        <w:t>B</w:t>
      </w:r>
      <w:r w:rsidRPr="00DF5ED0">
        <w:rPr>
          <w:lang w:val="eu-ES"/>
        </w:rPr>
        <w:t>egira</w:t>
      </w:r>
      <w:r>
        <w:rPr>
          <w:lang w:val="eu-ES"/>
        </w:rPr>
        <w:t>. Lege ba</w:t>
      </w:r>
      <w:r w:rsidRPr="00DF5ED0">
        <w:rPr>
          <w:lang w:val="eu-ES"/>
        </w:rPr>
        <w:t>tzuen tituluak irakurriko ditut</w:t>
      </w:r>
      <w:r>
        <w:rPr>
          <w:lang w:val="eu-ES"/>
        </w:rPr>
        <w:t>. "Kla</w:t>
      </w:r>
      <w:r w:rsidRPr="00DF5ED0">
        <w:rPr>
          <w:lang w:val="eu-ES"/>
        </w:rPr>
        <w:t xml:space="preserve">usula </w:t>
      </w:r>
      <w:r>
        <w:rPr>
          <w:lang w:val="eu-ES"/>
        </w:rPr>
        <w:t>Sozialen L</w:t>
      </w:r>
      <w:r w:rsidRPr="00DF5ED0">
        <w:rPr>
          <w:lang w:val="eu-ES"/>
        </w:rPr>
        <w:t xml:space="preserve">egea, </w:t>
      </w:r>
      <w:r>
        <w:rPr>
          <w:lang w:val="eu-ES"/>
        </w:rPr>
        <w:t>D</w:t>
      </w:r>
      <w:r w:rsidRPr="00DF5ED0">
        <w:rPr>
          <w:lang w:val="eu-ES"/>
        </w:rPr>
        <w:t xml:space="preserve">eslokalizazioei </w:t>
      </w:r>
      <w:r>
        <w:rPr>
          <w:lang w:val="eu-ES"/>
        </w:rPr>
        <w:t>Kontrako L</w:t>
      </w:r>
      <w:r w:rsidRPr="00DF5ED0">
        <w:rPr>
          <w:lang w:val="eu-ES"/>
        </w:rPr>
        <w:t>egea, Memoriaren Legea, Eskola Kontseiluan</w:t>
      </w:r>
      <w:r>
        <w:rPr>
          <w:lang w:val="eu-ES"/>
        </w:rPr>
        <w:t xml:space="preserve"> Legea, E</w:t>
      </w:r>
      <w:r w:rsidRPr="00DF5ED0">
        <w:rPr>
          <w:lang w:val="eu-ES"/>
        </w:rPr>
        <w:t xml:space="preserve">nplegu </w:t>
      </w:r>
      <w:r>
        <w:rPr>
          <w:lang w:val="eu-ES"/>
        </w:rPr>
        <w:t>P</w:t>
      </w:r>
      <w:r w:rsidRPr="00DF5ED0">
        <w:rPr>
          <w:lang w:val="eu-ES"/>
        </w:rPr>
        <w:t xml:space="preserve">ublikoa </w:t>
      </w:r>
      <w:r>
        <w:rPr>
          <w:lang w:val="eu-ES"/>
        </w:rPr>
        <w:t>Egonkortzeko L</w:t>
      </w:r>
      <w:r w:rsidRPr="00DF5ED0">
        <w:rPr>
          <w:lang w:val="eu-ES"/>
        </w:rPr>
        <w:t>egea</w:t>
      </w:r>
      <w:r>
        <w:rPr>
          <w:lang w:val="eu-ES"/>
        </w:rPr>
        <w:t>…"</w:t>
      </w:r>
      <w:r w:rsidRPr="00DF5ED0">
        <w:rPr>
          <w:lang w:val="eu-ES"/>
        </w:rPr>
        <w:t xml:space="preserve"> Hauek guztiak eta beste batzuk </w:t>
      </w:r>
      <w:r>
        <w:rPr>
          <w:lang w:val="eu-ES"/>
        </w:rPr>
        <w:t xml:space="preserve">EH </w:t>
      </w:r>
      <w:r w:rsidRPr="00DF5ED0">
        <w:rPr>
          <w:lang w:val="eu-ES"/>
        </w:rPr>
        <w:t xml:space="preserve">Bilduk aurkeztutako legeak dira eta Gobernua sostengatzen duten alderdiek eztabaidari uko </w:t>
      </w:r>
      <w:r>
        <w:rPr>
          <w:lang w:val="eu-ES"/>
        </w:rPr>
        <w:t>egin diote. Itxi dute ate hori.</w:t>
      </w:r>
    </w:p>
    <w:p w:rsidR="002101E5" w:rsidRDefault="002101E5" w:rsidP="004904B1">
      <w:pPr>
        <w:pStyle w:val="Texto"/>
        <w:rPr>
          <w:lang w:val="eu-ES"/>
        </w:rPr>
      </w:pPr>
    </w:p>
    <w:p w:rsidR="002101E5" w:rsidRDefault="002101E5" w:rsidP="004904B1">
      <w:pPr>
        <w:pStyle w:val="Texto"/>
        <w:rPr>
          <w:lang w:val="eu-ES"/>
        </w:rPr>
      </w:pPr>
      <w:r w:rsidRPr="00DF5ED0">
        <w:rPr>
          <w:lang w:val="eu-ES"/>
        </w:rPr>
        <w:t xml:space="preserve">Guk ez dugu erantzun nahi </w:t>
      </w:r>
      <w:r>
        <w:rPr>
          <w:lang w:val="eu-ES"/>
        </w:rPr>
        <w:t>moneta b</w:t>
      </w:r>
      <w:r w:rsidRPr="00DF5ED0">
        <w:rPr>
          <w:lang w:val="eu-ES"/>
        </w:rPr>
        <w:t>erberarekin</w:t>
      </w:r>
      <w:r>
        <w:rPr>
          <w:lang w:val="eu-ES"/>
        </w:rPr>
        <w:t>,</w:t>
      </w:r>
      <w:r w:rsidRPr="00DF5ED0">
        <w:rPr>
          <w:lang w:val="eu-ES"/>
        </w:rPr>
        <w:t xml:space="preserve"> guk uste dugu orokorrean eztabaidari ateak ireki egin behar zaizkiola. Printzipio</w:t>
      </w:r>
      <w:r>
        <w:rPr>
          <w:lang w:val="eu-ES"/>
        </w:rPr>
        <w:t>z</w:t>
      </w:r>
      <w:r w:rsidRPr="00DF5ED0">
        <w:rPr>
          <w:lang w:val="eu-ES"/>
        </w:rPr>
        <w:t xml:space="preserve"> hori da gure joera eta gaur hori ere berretsi egin dugu</w:t>
      </w:r>
      <w:r>
        <w:rPr>
          <w:lang w:val="eu-ES"/>
        </w:rPr>
        <w:t>. L</w:t>
      </w:r>
      <w:r w:rsidRPr="00DF5ED0">
        <w:rPr>
          <w:lang w:val="eu-ES"/>
        </w:rPr>
        <w:t>egeari, eztabaidari ateak ireki. Ez dugu gaur bozkatu lege honen alde, baizik eta lege honek proposatzen duena eztabaidatzearen alde</w:t>
      </w:r>
      <w:r>
        <w:rPr>
          <w:lang w:val="eu-ES"/>
        </w:rPr>
        <w:t>.</w:t>
      </w:r>
    </w:p>
    <w:p w:rsidR="002101E5" w:rsidRDefault="002101E5" w:rsidP="004904B1">
      <w:pPr>
        <w:pStyle w:val="Texto"/>
        <w:rPr>
          <w:lang w:val="eu-ES"/>
        </w:rPr>
      </w:pPr>
    </w:p>
    <w:p w:rsidR="002101E5" w:rsidRDefault="002101E5" w:rsidP="004904B1">
      <w:pPr>
        <w:pStyle w:val="Texto"/>
        <w:rPr>
          <w:lang w:val="eu-ES"/>
        </w:rPr>
      </w:pPr>
      <w:r>
        <w:rPr>
          <w:lang w:val="eu-ES"/>
        </w:rPr>
        <w:t>E</w:t>
      </w:r>
      <w:r w:rsidRPr="00DF5ED0">
        <w:rPr>
          <w:lang w:val="eu-ES"/>
        </w:rPr>
        <w:t>san behar dugu gehiago</w:t>
      </w:r>
      <w:r>
        <w:rPr>
          <w:lang w:val="eu-ES"/>
        </w:rPr>
        <w:t>,</w:t>
      </w:r>
      <w:r w:rsidRPr="00DF5ED0">
        <w:rPr>
          <w:lang w:val="eu-ES"/>
        </w:rPr>
        <w:t xml:space="preserve"> esan behar dugu ere lege honek mahai gainean jartzen duela arazo bat</w:t>
      </w:r>
      <w:r>
        <w:rPr>
          <w:lang w:val="eu-ES"/>
        </w:rPr>
        <w:t>. E</w:t>
      </w:r>
      <w:r w:rsidRPr="00DF5ED0">
        <w:rPr>
          <w:lang w:val="eu-ES"/>
        </w:rPr>
        <w:t>ta</w:t>
      </w:r>
      <w:r>
        <w:rPr>
          <w:lang w:val="eu-ES"/>
        </w:rPr>
        <w:t>,</w:t>
      </w:r>
      <w:r w:rsidRPr="00DF5ED0">
        <w:rPr>
          <w:lang w:val="eu-ES"/>
        </w:rPr>
        <w:t xml:space="preserve"> berez</w:t>
      </w:r>
      <w:r>
        <w:rPr>
          <w:lang w:val="eu-ES"/>
        </w:rPr>
        <w:t>,</w:t>
      </w:r>
      <w:r w:rsidRPr="00DF5ED0">
        <w:rPr>
          <w:lang w:val="eu-ES"/>
        </w:rPr>
        <w:t xml:space="preserve"> hori alde</w:t>
      </w:r>
      <w:r>
        <w:rPr>
          <w:lang w:val="eu-ES"/>
        </w:rPr>
        <w:t>, tramitazioaren</w:t>
      </w:r>
      <w:r w:rsidRPr="00DF5ED0">
        <w:rPr>
          <w:lang w:val="eu-ES"/>
        </w:rPr>
        <w:t xml:space="preserve"> alde bozkatzeko beste arrazoi</w:t>
      </w:r>
      <w:r>
        <w:rPr>
          <w:lang w:val="eu-ES"/>
        </w:rPr>
        <w:t xml:space="preserve"> bat</w:t>
      </w:r>
      <w:r w:rsidRPr="00DF5ED0">
        <w:rPr>
          <w:lang w:val="eu-ES"/>
        </w:rPr>
        <w:t xml:space="preserve"> da. Arazo larri ba</w:t>
      </w:r>
      <w:r>
        <w:rPr>
          <w:lang w:val="eu-ES"/>
        </w:rPr>
        <w:t xml:space="preserve">t </w:t>
      </w:r>
      <w:r w:rsidRPr="00DF5ED0">
        <w:rPr>
          <w:lang w:val="eu-ES"/>
        </w:rPr>
        <w:t>dago eta arazo horren inguruan balizko konponbide batzuk mahai gainean jartzen dira. Orain tramite</w:t>
      </w:r>
      <w:r>
        <w:rPr>
          <w:lang w:val="eu-ES"/>
        </w:rPr>
        <w:t>a hasiko da eta i</w:t>
      </w:r>
      <w:r w:rsidRPr="00DF5ED0">
        <w:rPr>
          <w:lang w:val="eu-ES"/>
        </w:rPr>
        <w:t>kusiko dugu tramite horretan lege honek</w:t>
      </w:r>
      <w:r>
        <w:rPr>
          <w:lang w:val="eu-ES"/>
        </w:rPr>
        <w:t>,</w:t>
      </w:r>
      <w:r w:rsidRPr="00DF5ED0">
        <w:rPr>
          <w:lang w:val="eu-ES"/>
        </w:rPr>
        <w:t xml:space="preserve"> dudarik gabe</w:t>
      </w:r>
      <w:r>
        <w:rPr>
          <w:lang w:val="eu-ES"/>
        </w:rPr>
        <w:t>,</w:t>
      </w:r>
      <w:r w:rsidRPr="00DF5ED0">
        <w:rPr>
          <w:lang w:val="eu-ES"/>
        </w:rPr>
        <w:t xml:space="preserve"> edo lege proposamen honek dudarik gabe dauzkan hutsuneak eta akatsak zuzentzeko aukera izango dugu</w:t>
      </w:r>
      <w:r>
        <w:rPr>
          <w:lang w:val="eu-ES"/>
        </w:rPr>
        <w:t>.</w:t>
      </w:r>
    </w:p>
    <w:p w:rsidR="002101E5" w:rsidRDefault="002101E5" w:rsidP="004904B1">
      <w:pPr>
        <w:pStyle w:val="Texto"/>
        <w:rPr>
          <w:lang w:val="eu-ES"/>
        </w:rPr>
      </w:pPr>
    </w:p>
    <w:p w:rsidR="002101E5" w:rsidRDefault="002101E5" w:rsidP="004904B1">
      <w:pPr>
        <w:pStyle w:val="Texto"/>
        <w:rPr>
          <w:lang w:val="es-ES"/>
        </w:rPr>
      </w:pPr>
      <w:r>
        <w:rPr>
          <w:lang w:val="es-ES"/>
        </w:rPr>
        <w:t>A</w:t>
      </w:r>
      <w:r w:rsidRPr="00CD7AE7">
        <w:rPr>
          <w:lang w:val="es-ES"/>
        </w:rPr>
        <w:t>ntes</w:t>
      </w:r>
      <w:r>
        <w:rPr>
          <w:lang w:val="es-ES"/>
        </w:rPr>
        <w:t xml:space="preserve"> l</w:t>
      </w:r>
      <w:r w:rsidRPr="00CD7AE7">
        <w:rPr>
          <w:lang w:val="es-ES"/>
        </w:rPr>
        <w:t>a señora López</w:t>
      </w:r>
      <w:r w:rsidR="004904B1">
        <w:rPr>
          <w:lang w:val="es-ES"/>
        </w:rPr>
        <w:t xml:space="preserve"> </w:t>
      </w:r>
      <w:r>
        <w:rPr>
          <w:lang w:val="es-ES"/>
        </w:rPr>
        <w:t>de Ocariz, y no voy a entrar a rebatirla porque no está permitido en este turno,</w:t>
      </w:r>
      <w:r w:rsidRPr="00CD7AE7">
        <w:rPr>
          <w:lang w:val="es-ES"/>
        </w:rPr>
        <w:t xml:space="preserve"> caricaturiza</w:t>
      </w:r>
      <w:r>
        <w:rPr>
          <w:lang w:val="es-ES"/>
        </w:rPr>
        <w:t>ba</w:t>
      </w:r>
      <w:r w:rsidRPr="00CD7AE7">
        <w:rPr>
          <w:lang w:val="es-ES"/>
        </w:rPr>
        <w:t xml:space="preserve"> algunas de las indefiniciones de esta ley</w:t>
      </w:r>
      <w:r>
        <w:rPr>
          <w:lang w:val="es-ES"/>
        </w:rPr>
        <w:t>. Y</w:t>
      </w:r>
      <w:r w:rsidRPr="00CD7AE7">
        <w:rPr>
          <w:lang w:val="es-ES"/>
        </w:rPr>
        <w:t xml:space="preserve"> lo hacía con cierto gracejo y también con cierta razón. Luego ha entrado </w:t>
      </w:r>
      <w:r>
        <w:rPr>
          <w:lang w:val="es-ES"/>
        </w:rPr>
        <w:t xml:space="preserve">en </w:t>
      </w:r>
      <w:r w:rsidRPr="00CD7AE7">
        <w:rPr>
          <w:lang w:val="es-ES"/>
        </w:rPr>
        <w:t xml:space="preserve">una deriva </w:t>
      </w:r>
      <w:proofErr w:type="spellStart"/>
      <w:r w:rsidRPr="00CD7AE7">
        <w:rPr>
          <w:lang w:val="es-ES"/>
        </w:rPr>
        <w:t>ultraliberal</w:t>
      </w:r>
      <w:proofErr w:type="spellEnd"/>
      <w:r w:rsidRPr="00CD7AE7">
        <w:rPr>
          <w:lang w:val="es-ES"/>
        </w:rPr>
        <w:t xml:space="preserve"> que</w:t>
      </w:r>
      <w:r>
        <w:rPr>
          <w:lang w:val="es-ES"/>
        </w:rPr>
        <w:t>,</w:t>
      </w:r>
      <w:r w:rsidRPr="00CD7AE7">
        <w:rPr>
          <w:lang w:val="es-ES"/>
        </w:rPr>
        <w:t xml:space="preserve"> evidentemente</w:t>
      </w:r>
      <w:r>
        <w:rPr>
          <w:lang w:val="es-ES"/>
        </w:rPr>
        <w:t>,</w:t>
      </w:r>
      <w:r w:rsidRPr="00CD7AE7">
        <w:rPr>
          <w:lang w:val="es-ES"/>
        </w:rPr>
        <w:t xml:space="preserve"> no comparto</w:t>
      </w:r>
      <w:r>
        <w:rPr>
          <w:lang w:val="es-ES"/>
        </w:rPr>
        <w:t>. Me</w:t>
      </w:r>
      <w:r w:rsidRPr="00CD7AE7">
        <w:rPr>
          <w:lang w:val="es-ES"/>
        </w:rPr>
        <w:t xml:space="preserve"> resulta</w:t>
      </w:r>
      <w:r>
        <w:rPr>
          <w:lang w:val="es-ES"/>
        </w:rPr>
        <w:t xml:space="preserve"> </w:t>
      </w:r>
      <w:r w:rsidRPr="00CD7AE7">
        <w:rPr>
          <w:lang w:val="es-ES"/>
        </w:rPr>
        <w:t xml:space="preserve">curioso que </w:t>
      </w:r>
      <w:r>
        <w:rPr>
          <w:lang w:val="es-ES"/>
        </w:rPr>
        <w:t xml:space="preserve">para </w:t>
      </w:r>
      <w:r w:rsidRPr="00CD7AE7">
        <w:rPr>
          <w:lang w:val="es-ES"/>
        </w:rPr>
        <w:t xml:space="preserve">algunos </w:t>
      </w:r>
      <w:r>
        <w:rPr>
          <w:lang w:val="es-ES"/>
        </w:rPr>
        <w:t>"</w:t>
      </w:r>
      <w:r w:rsidRPr="00CD7AE7">
        <w:rPr>
          <w:lang w:val="es-ES"/>
        </w:rPr>
        <w:t>regular la actividad económica</w:t>
      </w:r>
      <w:r>
        <w:rPr>
          <w:lang w:val="es-ES"/>
        </w:rPr>
        <w:t>"</w:t>
      </w:r>
      <w:r w:rsidRPr="00CD7AE7">
        <w:rPr>
          <w:lang w:val="es-ES"/>
        </w:rPr>
        <w:t xml:space="preserve"> sea abrir las puertas al estalini</w:t>
      </w:r>
      <w:r>
        <w:rPr>
          <w:lang w:val="es-ES"/>
        </w:rPr>
        <w:t>smo y, sin e</w:t>
      </w:r>
      <w:r w:rsidRPr="00CD7AE7">
        <w:rPr>
          <w:lang w:val="es-ES"/>
        </w:rPr>
        <w:t>mbargo</w:t>
      </w:r>
      <w:r>
        <w:rPr>
          <w:lang w:val="es-ES"/>
        </w:rPr>
        <w:t>, d</w:t>
      </w:r>
      <w:r w:rsidRPr="00CD7AE7">
        <w:rPr>
          <w:lang w:val="es-ES"/>
        </w:rPr>
        <w:t xml:space="preserve">ecretazos que </w:t>
      </w:r>
      <w:r>
        <w:rPr>
          <w:lang w:val="es-ES"/>
        </w:rPr>
        <w:t xml:space="preserve">cercenan las </w:t>
      </w:r>
      <w:r w:rsidRPr="00CD7AE7">
        <w:rPr>
          <w:lang w:val="es-ES"/>
        </w:rPr>
        <w:t>libertades civiles en el ámbito digital o que pongan cámaras de vídeo en la estación de autobuses de Bilbao para identificación facial</w:t>
      </w:r>
      <w:r>
        <w:rPr>
          <w:lang w:val="es-ES"/>
        </w:rPr>
        <w:t>, e</w:t>
      </w:r>
      <w:r w:rsidRPr="00CD7AE7">
        <w:rPr>
          <w:lang w:val="es-ES"/>
        </w:rPr>
        <w:t xml:space="preserve">so debe </w:t>
      </w:r>
      <w:r>
        <w:rPr>
          <w:lang w:val="es-ES"/>
        </w:rPr>
        <w:t xml:space="preserve">de </w:t>
      </w:r>
      <w:r w:rsidRPr="00CD7AE7">
        <w:rPr>
          <w:lang w:val="es-ES"/>
        </w:rPr>
        <w:t>ser el sumun del liberalismo y de las libertades públicas. Pero bueno</w:t>
      </w:r>
      <w:r>
        <w:rPr>
          <w:lang w:val="es-ES"/>
        </w:rPr>
        <w:t>.</w:t>
      </w:r>
    </w:p>
    <w:p w:rsidR="002101E5" w:rsidRDefault="002101E5" w:rsidP="004904B1">
      <w:pPr>
        <w:pStyle w:val="Texto"/>
        <w:rPr>
          <w:lang w:val="es-ES"/>
        </w:rPr>
      </w:pPr>
    </w:p>
    <w:p w:rsidR="002101E5" w:rsidRDefault="002101E5" w:rsidP="004904B1">
      <w:pPr>
        <w:pStyle w:val="Texto"/>
        <w:rPr>
          <w:lang w:val="eu-ES"/>
        </w:rPr>
      </w:pPr>
      <w:r w:rsidRPr="00CD7AE7">
        <w:rPr>
          <w:lang w:val="eu-ES"/>
        </w:rPr>
        <w:lastRenderedPageBreak/>
        <w:t xml:space="preserve">Esaten nuen ados nagoela lege honek gabeziak dituela, </w:t>
      </w:r>
      <w:proofErr w:type="spellStart"/>
      <w:r w:rsidRPr="00DF5ED0">
        <w:rPr>
          <w:lang w:val="eu-ES"/>
        </w:rPr>
        <w:t>inpre</w:t>
      </w:r>
      <w:r>
        <w:rPr>
          <w:lang w:val="eu-ES"/>
        </w:rPr>
        <w:t>zisi</w:t>
      </w:r>
      <w:r w:rsidRPr="00DF5ED0">
        <w:rPr>
          <w:lang w:val="eu-ES"/>
        </w:rPr>
        <w:t>oak</w:t>
      </w:r>
      <w:proofErr w:type="spellEnd"/>
      <w:r w:rsidRPr="00DF5ED0">
        <w:rPr>
          <w:lang w:val="eu-ES"/>
        </w:rPr>
        <w:t xml:space="preserve"> dituela eta akats batzuk ere badituela. Gure lana</w:t>
      </w:r>
      <w:r>
        <w:rPr>
          <w:lang w:val="eu-ES"/>
        </w:rPr>
        <w:t>,</w:t>
      </w:r>
      <w:r w:rsidRPr="00DF5ED0">
        <w:rPr>
          <w:lang w:val="eu-ES"/>
        </w:rPr>
        <w:t xml:space="preserve"> aintzat hartu ondoren</w:t>
      </w:r>
      <w:r>
        <w:rPr>
          <w:lang w:val="eu-ES"/>
        </w:rPr>
        <w:t>,</w:t>
      </w:r>
      <w:r w:rsidRPr="00DF5ED0">
        <w:rPr>
          <w:lang w:val="eu-ES"/>
        </w:rPr>
        <w:t xml:space="preserve"> izango da zuzenketak egitea</w:t>
      </w:r>
      <w:r>
        <w:rPr>
          <w:lang w:val="eu-ES"/>
        </w:rPr>
        <w:t>. E</w:t>
      </w:r>
      <w:r w:rsidRPr="00DF5ED0">
        <w:rPr>
          <w:lang w:val="eu-ES"/>
        </w:rPr>
        <w:t>ta alde guztiak ere entzutea. Aldeak entzun ditugu eta tramitean ere berriro ariketa hori egingo dugu.</w:t>
      </w:r>
    </w:p>
    <w:p w:rsidR="002101E5" w:rsidRDefault="002101E5" w:rsidP="004904B1">
      <w:pPr>
        <w:pStyle w:val="Texto"/>
        <w:rPr>
          <w:lang w:val="eu-ES"/>
        </w:rPr>
      </w:pPr>
    </w:p>
    <w:p w:rsidR="002101E5" w:rsidRDefault="002101E5" w:rsidP="004904B1">
      <w:pPr>
        <w:pStyle w:val="Texto"/>
        <w:rPr>
          <w:lang w:val="eu-ES"/>
        </w:rPr>
      </w:pPr>
      <w:r w:rsidRPr="00DF5ED0">
        <w:rPr>
          <w:lang w:val="eu-ES"/>
        </w:rPr>
        <w:t>Ze uste dugu bi direla zuzendu beharreko elementu nagusiak lege honetan</w:t>
      </w:r>
      <w:r>
        <w:rPr>
          <w:lang w:val="eu-ES"/>
        </w:rPr>
        <w:t>. L</w:t>
      </w:r>
      <w:r w:rsidRPr="00DF5ED0">
        <w:rPr>
          <w:lang w:val="eu-ES"/>
        </w:rPr>
        <w:t>ehenengoz eta behin</w:t>
      </w:r>
      <w:r>
        <w:rPr>
          <w:lang w:val="eu-ES"/>
        </w:rPr>
        <w:t>,</w:t>
      </w:r>
      <w:r w:rsidRPr="00DF5ED0">
        <w:rPr>
          <w:lang w:val="eu-ES"/>
        </w:rPr>
        <w:t xml:space="preserve"> aipatutako prezisio juridikorik eza. Hainbat definizio zorroztu eta zehaztu egin behar dira</w:t>
      </w:r>
      <w:r>
        <w:rPr>
          <w:lang w:val="eu-ES"/>
        </w:rPr>
        <w:t>, o</w:t>
      </w:r>
      <w:r w:rsidRPr="00DF5ED0">
        <w:rPr>
          <w:lang w:val="eu-ES"/>
        </w:rPr>
        <w:t>rokorkeriekin ezin direlako legeak egin</w:t>
      </w:r>
      <w:r>
        <w:rPr>
          <w:lang w:val="eu-ES"/>
        </w:rPr>
        <w:t>. L</w:t>
      </w:r>
      <w:r w:rsidRPr="00DF5ED0">
        <w:rPr>
          <w:lang w:val="eu-ES"/>
        </w:rPr>
        <w:t>egea</w:t>
      </w:r>
      <w:r>
        <w:rPr>
          <w:lang w:val="eu-ES"/>
        </w:rPr>
        <w:t>k</w:t>
      </w:r>
      <w:r w:rsidRPr="00DF5ED0">
        <w:rPr>
          <w:lang w:val="eu-ES"/>
        </w:rPr>
        <w:t xml:space="preserve"> ez badira zorrotzak, legeak ez dira eraginkorrak eta ez dira justuak</w:t>
      </w:r>
      <w:r>
        <w:rPr>
          <w:lang w:val="eu-ES"/>
        </w:rPr>
        <w:t>.</w:t>
      </w:r>
    </w:p>
    <w:p w:rsidR="002101E5" w:rsidRDefault="002101E5" w:rsidP="004904B1">
      <w:pPr>
        <w:pStyle w:val="Texto"/>
        <w:rPr>
          <w:lang w:val="eu-ES"/>
        </w:rPr>
      </w:pPr>
    </w:p>
    <w:p w:rsidR="002101E5" w:rsidRDefault="002101E5" w:rsidP="004904B1">
      <w:pPr>
        <w:pStyle w:val="Texto"/>
        <w:rPr>
          <w:lang w:val="eu-ES"/>
        </w:rPr>
      </w:pPr>
      <w:r>
        <w:rPr>
          <w:lang w:val="eu-ES"/>
        </w:rPr>
        <w:t>B</w:t>
      </w:r>
      <w:r w:rsidRPr="00DF5ED0">
        <w:rPr>
          <w:lang w:val="eu-ES"/>
        </w:rPr>
        <w:t xml:space="preserve">este aldetik, kontutan hartu behar dugu orain arte egon direla pertsona batzuk jarduera ekonomiko legal bat garatzen, jarduera ekonomiko legal bat garatzen, legeak babestutako jarduera ekonomiko bat eta aldaketa honekin ordura hori </w:t>
      </w:r>
      <w:proofErr w:type="spellStart"/>
      <w:r w:rsidRPr="00DF5ED0">
        <w:rPr>
          <w:lang w:val="eu-ES"/>
        </w:rPr>
        <w:t>afektatua</w:t>
      </w:r>
      <w:proofErr w:type="spellEnd"/>
      <w:r w:rsidRPr="00DF5ED0">
        <w:rPr>
          <w:lang w:val="eu-ES"/>
        </w:rPr>
        <w:t xml:space="preserve"> izango zela</w:t>
      </w:r>
      <w:r>
        <w:rPr>
          <w:lang w:val="eu-ES"/>
        </w:rPr>
        <w:t>. P</w:t>
      </w:r>
      <w:r w:rsidRPr="00DF5ED0">
        <w:rPr>
          <w:lang w:val="eu-ES"/>
        </w:rPr>
        <w:t>ertsona hauek bere jarduera fede onez garatu egin behar badute, ezin dira orain kaltetuak</w:t>
      </w:r>
      <w:r>
        <w:rPr>
          <w:lang w:val="eu-ES"/>
        </w:rPr>
        <w:t>,</w:t>
      </w:r>
      <w:r w:rsidRPr="00DF5ED0">
        <w:rPr>
          <w:lang w:val="eu-ES"/>
        </w:rPr>
        <w:t xml:space="preserve"> baztertuak eta ahaztuak izan</w:t>
      </w:r>
      <w:r>
        <w:rPr>
          <w:lang w:val="eu-ES"/>
        </w:rPr>
        <w:t>. E</w:t>
      </w:r>
      <w:r w:rsidRPr="00DF5ED0">
        <w:rPr>
          <w:lang w:val="eu-ES"/>
        </w:rPr>
        <w:t>ta aintzat hartu behar dugu ere</w:t>
      </w:r>
      <w:r>
        <w:rPr>
          <w:lang w:val="eu-ES"/>
        </w:rPr>
        <w:t>,</w:t>
      </w:r>
      <w:r w:rsidRPr="00DF5ED0">
        <w:rPr>
          <w:lang w:val="eu-ES"/>
        </w:rPr>
        <w:t xml:space="preserve"> ez soilik lege</w:t>
      </w:r>
      <w:r>
        <w:rPr>
          <w:lang w:val="eu-ES"/>
        </w:rPr>
        <w:t xml:space="preserve"> hon</w:t>
      </w:r>
      <w:r w:rsidRPr="00DF5ED0">
        <w:rPr>
          <w:lang w:val="eu-ES"/>
        </w:rPr>
        <w:t>en tramitazioa baizik eta pertsona hauen eskubideak</w:t>
      </w:r>
      <w:r>
        <w:rPr>
          <w:lang w:val="eu-ES"/>
        </w:rPr>
        <w:t>. E</w:t>
      </w:r>
      <w:r w:rsidRPr="00DF5ED0">
        <w:rPr>
          <w:lang w:val="eu-ES"/>
        </w:rPr>
        <w:t xml:space="preserve">ta horretarako legearen tramitazioan saiatuko gara salbuespen batzuk eta </w:t>
      </w:r>
      <w:r>
        <w:rPr>
          <w:lang w:val="eu-ES"/>
        </w:rPr>
        <w:t>konpentsazio batzuk artikulatzen,</w:t>
      </w:r>
      <w:r w:rsidRPr="00DF5ED0">
        <w:rPr>
          <w:lang w:val="eu-ES"/>
        </w:rPr>
        <w:t xml:space="preserve"> pertsona hauek fede onez aritu egin direnak eta etorkizunean agian ere eta teoria</w:t>
      </w:r>
      <w:r>
        <w:rPr>
          <w:lang w:val="eu-ES"/>
        </w:rPr>
        <w:t>n</w:t>
      </w:r>
      <w:r w:rsidRPr="00DF5ED0">
        <w:rPr>
          <w:lang w:val="eu-ES"/>
        </w:rPr>
        <w:t xml:space="preserve"> partekatzen dugun turismo ereduaren filosofiarekin bat egiten bere jarduera garatu nahi duten pertsona horiek</w:t>
      </w:r>
      <w:r>
        <w:rPr>
          <w:lang w:val="eu-ES"/>
        </w:rPr>
        <w:t>,</w:t>
      </w:r>
      <w:r w:rsidRPr="00DF5ED0">
        <w:rPr>
          <w:lang w:val="eu-ES"/>
        </w:rPr>
        <w:t xml:space="preserve"> bere jarduera garatu jarraitu ahal izateko zirrikituak ere saiatuko gara bilatzen</w:t>
      </w:r>
      <w:r>
        <w:rPr>
          <w:lang w:val="eu-ES"/>
        </w:rPr>
        <w:t>.</w:t>
      </w:r>
    </w:p>
    <w:p w:rsidR="002101E5" w:rsidRDefault="002101E5" w:rsidP="004904B1">
      <w:pPr>
        <w:pStyle w:val="Texto"/>
        <w:rPr>
          <w:lang w:val="eu-ES"/>
        </w:rPr>
      </w:pPr>
    </w:p>
    <w:p w:rsidR="002101E5" w:rsidRDefault="002101E5" w:rsidP="004904B1">
      <w:pPr>
        <w:pStyle w:val="Texto"/>
        <w:rPr>
          <w:lang w:val="es-ES"/>
        </w:rPr>
      </w:pPr>
      <w:r w:rsidRPr="00DF5ED0">
        <w:rPr>
          <w:lang w:val="es-ES"/>
        </w:rPr>
        <w:t>En última instancia, tenemos aquí un debate que</w:t>
      </w:r>
      <w:r>
        <w:rPr>
          <w:lang w:val="es-ES"/>
        </w:rPr>
        <w:t>,</w:t>
      </w:r>
      <w:r w:rsidRPr="00DF5ED0">
        <w:rPr>
          <w:lang w:val="es-ES"/>
        </w:rPr>
        <w:t xml:space="preserve"> quizás</w:t>
      </w:r>
      <w:r>
        <w:rPr>
          <w:lang w:val="es-ES"/>
        </w:rPr>
        <w:t>,</w:t>
      </w:r>
      <w:r w:rsidRPr="00DF5ED0">
        <w:rPr>
          <w:lang w:val="es-ES"/>
        </w:rPr>
        <w:t xml:space="preserve"> para muchas de las personas que están </w:t>
      </w:r>
      <w:r>
        <w:rPr>
          <w:lang w:val="es-ES"/>
        </w:rPr>
        <w:t xml:space="preserve">escuchándolo </w:t>
      </w:r>
      <w:r w:rsidRPr="00DF5ED0">
        <w:rPr>
          <w:lang w:val="es-ES"/>
        </w:rPr>
        <w:t>en esta Cámara s</w:t>
      </w:r>
      <w:r>
        <w:rPr>
          <w:lang w:val="es-ES"/>
        </w:rPr>
        <w:t>ea un tanto oscuro y no se pueda</w:t>
      </w:r>
      <w:r w:rsidRPr="00DF5ED0">
        <w:rPr>
          <w:lang w:val="es-ES"/>
        </w:rPr>
        <w:t xml:space="preserve"> entender cuál es el fondo de la cuestión, pero </w:t>
      </w:r>
      <w:r>
        <w:rPr>
          <w:lang w:val="es-ES"/>
        </w:rPr>
        <w:t xml:space="preserve">si lo planteo en otros términos </w:t>
      </w:r>
      <w:r w:rsidRPr="00DF5ED0">
        <w:rPr>
          <w:lang w:val="es-ES"/>
        </w:rPr>
        <w:t>seguro que lo vamos a captar ens</w:t>
      </w:r>
      <w:r>
        <w:rPr>
          <w:lang w:val="es-ES"/>
        </w:rPr>
        <w:t>eguida. Esto es un poco el taxi</w:t>
      </w:r>
      <w:r w:rsidRPr="00DF5ED0">
        <w:rPr>
          <w:lang w:val="es-ES"/>
        </w:rPr>
        <w:t xml:space="preserve"> contra el </w:t>
      </w:r>
      <w:proofErr w:type="spellStart"/>
      <w:r>
        <w:rPr>
          <w:lang w:val="es-ES"/>
        </w:rPr>
        <w:t>Uber</w:t>
      </w:r>
      <w:proofErr w:type="spellEnd"/>
      <w:r>
        <w:rPr>
          <w:lang w:val="es-ES"/>
        </w:rPr>
        <w:t>. E</w:t>
      </w:r>
      <w:r w:rsidRPr="00DF5ED0">
        <w:rPr>
          <w:lang w:val="es-ES"/>
        </w:rPr>
        <w:t>l taxi tiene una regulación estricta, paga unas licencias, tiene unos horarios, tiene unas obligaciones fiscales</w:t>
      </w:r>
      <w:r>
        <w:rPr>
          <w:lang w:val="es-ES"/>
        </w:rPr>
        <w:t>,</w:t>
      </w:r>
      <w:r w:rsidRPr="00DF5ED0">
        <w:rPr>
          <w:lang w:val="es-ES"/>
        </w:rPr>
        <w:t xml:space="preserve"> laborales, etcétera, etcétera, y </w:t>
      </w:r>
      <w:proofErr w:type="spellStart"/>
      <w:r>
        <w:rPr>
          <w:lang w:val="es-ES"/>
        </w:rPr>
        <w:t>Ub</w:t>
      </w:r>
      <w:r w:rsidRPr="00DF5ED0">
        <w:rPr>
          <w:lang w:val="es-ES"/>
        </w:rPr>
        <w:t>er</w:t>
      </w:r>
      <w:proofErr w:type="spellEnd"/>
      <w:r w:rsidRPr="00DF5ED0">
        <w:rPr>
          <w:lang w:val="es-ES"/>
        </w:rPr>
        <w:t xml:space="preserve"> viene a</w:t>
      </w:r>
      <w:r>
        <w:rPr>
          <w:lang w:val="es-ES"/>
        </w:rPr>
        <w:t xml:space="preserve"> cubrir un espacio similar</w:t>
      </w:r>
      <w:r w:rsidRPr="00DF5ED0">
        <w:rPr>
          <w:lang w:val="es-ES"/>
        </w:rPr>
        <w:t xml:space="preserve"> pero con una autopista de amplitud y de</w:t>
      </w:r>
      <w:r>
        <w:rPr>
          <w:lang w:val="es-ES"/>
        </w:rPr>
        <w:t xml:space="preserve"> margen jurídico que los taxis n</w:t>
      </w:r>
      <w:r w:rsidRPr="00DF5ED0">
        <w:rPr>
          <w:lang w:val="es-ES"/>
        </w:rPr>
        <w:t>o tienen</w:t>
      </w:r>
      <w:r>
        <w:rPr>
          <w:lang w:val="es-ES"/>
        </w:rPr>
        <w:t>. P</w:t>
      </w:r>
      <w:r w:rsidRPr="00DF5ED0">
        <w:rPr>
          <w:lang w:val="es-ES"/>
        </w:rPr>
        <w:t xml:space="preserve">or tanto, se constituye </w:t>
      </w:r>
      <w:r>
        <w:rPr>
          <w:lang w:val="es-ES"/>
        </w:rPr>
        <w:t xml:space="preserve">en </w:t>
      </w:r>
      <w:r w:rsidRPr="00DF5ED0">
        <w:rPr>
          <w:lang w:val="es-ES"/>
        </w:rPr>
        <w:t>una</w:t>
      </w:r>
      <w:r>
        <w:rPr>
          <w:lang w:val="es-ES"/>
        </w:rPr>
        <w:t xml:space="preserve"> competencia, </w:t>
      </w:r>
      <w:r w:rsidRPr="00DF5ED0">
        <w:rPr>
          <w:lang w:val="es-ES"/>
        </w:rPr>
        <w:t>en cierto modo</w:t>
      </w:r>
      <w:r>
        <w:rPr>
          <w:lang w:val="es-ES"/>
        </w:rPr>
        <w:t>,</w:t>
      </w:r>
      <w:r w:rsidRPr="00DF5ED0">
        <w:rPr>
          <w:lang w:val="es-ES"/>
        </w:rPr>
        <w:t xml:space="preserve"> desleal</w:t>
      </w:r>
      <w:r>
        <w:rPr>
          <w:lang w:val="es-ES"/>
        </w:rPr>
        <w:t>.</w:t>
      </w:r>
    </w:p>
    <w:p w:rsidR="002101E5" w:rsidRDefault="002101E5" w:rsidP="004904B1">
      <w:pPr>
        <w:pStyle w:val="Texto"/>
        <w:rPr>
          <w:lang w:val="es-ES"/>
        </w:rPr>
      </w:pPr>
    </w:p>
    <w:p w:rsidR="002101E5" w:rsidRDefault="002101E5" w:rsidP="004904B1">
      <w:pPr>
        <w:pStyle w:val="Texto"/>
        <w:rPr>
          <w:lang w:val="es-ES"/>
        </w:rPr>
      </w:pPr>
      <w:r>
        <w:rPr>
          <w:lang w:val="es-ES"/>
        </w:rPr>
        <w:lastRenderedPageBreak/>
        <w:t>E</w:t>
      </w:r>
      <w:r w:rsidRPr="00DF5ED0">
        <w:rPr>
          <w:lang w:val="es-ES"/>
        </w:rPr>
        <w:t>ntendemos que se ha constituido un modelo de éxito en el turismo rural vasco, que por un lado, en el caso de los agroturismos y la ley actual no obliga a que solo se pre</w:t>
      </w:r>
      <w:r>
        <w:rPr>
          <w:lang w:val="es-ES"/>
        </w:rPr>
        <w:t>s</w:t>
      </w:r>
      <w:r w:rsidRPr="00DF5ED0">
        <w:rPr>
          <w:lang w:val="es-ES"/>
        </w:rPr>
        <w:t xml:space="preserve">te alojamiento en </w:t>
      </w:r>
      <w:r>
        <w:rPr>
          <w:lang w:val="es-ES"/>
        </w:rPr>
        <w:t>locales o</w:t>
      </w:r>
      <w:r w:rsidRPr="00DF5ED0">
        <w:rPr>
          <w:lang w:val="es-ES"/>
        </w:rPr>
        <w:t xml:space="preserve"> en casa donde se realiza una actividad agraria o ganadera, pero ofrece a las personas que desarrollan ese tipo de actividades la posibilidad de complementar sus ingresos mediante la figura de alojamiento turístico</w:t>
      </w:r>
      <w:r>
        <w:rPr>
          <w:lang w:val="es-ES"/>
        </w:rPr>
        <w:t>. Y</w:t>
      </w:r>
      <w:r w:rsidRPr="00DF5ED0">
        <w:rPr>
          <w:lang w:val="es-ES"/>
        </w:rPr>
        <w:t xml:space="preserve"> también existe</w:t>
      </w:r>
      <w:r>
        <w:rPr>
          <w:lang w:val="es-ES"/>
        </w:rPr>
        <w:t>n</w:t>
      </w:r>
      <w:r w:rsidRPr="00DF5ED0">
        <w:rPr>
          <w:lang w:val="es-ES"/>
        </w:rPr>
        <w:t xml:space="preserve"> casas rurales, </w:t>
      </w:r>
      <w:r>
        <w:rPr>
          <w:lang w:val="es-ES"/>
        </w:rPr>
        <w:t xml:space="preserve">existen </w:t>
      </w:r>
      <w:r w:rsidRPr="00DF5ED0">
        <w:rPr>
          <w:lang w:val="es-ES"/>
        </w:rPr>
        <w:t>casas rurales en las cuales sin desarrollar una actividad agro</w:t>
      </w:r>
      <w:r>
        <w:rPr>
          <w:lang w:val="es-ES"/>
        </w:rPr>
        <w:t>-</w:t>
      </w:r>
      <w:r w:rsidRPr="00DF5ED0">
        <w:rPr>
          <w:lang w:val="es-ES"/>
        </w:rPr>
        <w:t>ganadera se puede hacer una oferta de turismo en el medio rural</w:t>
      </w:r>
      <w:r>
        <w:rPr>
          <w:lang w:val="es-ES"/>
        </w:rPr>
        <w:t xml:space="preserve"> pero una </w:t>
      </w:r>
      <w:r w:rsidRPr="00DF5ED0">
        <w:rPr>
          <w:lang w:val="es-ES"/>
        </w:rPr>
        <w:t>oferta muy tasada, muy regulada, que, como decía, ha hecho que este país en</w:t>
      </w:r>
      <w:r>
        <w:rPr>
          <w:lang w:val="es-ES"/>
        </w:rPr>
        <w:t xml:space="preserve"> su oferta de turismo rural se</w:t>
      </w:r>
      <w:r w:rsidRPr="00DF5ED0">
        <w:rPr>
          <w:lang w:val="es-ES"/>
        </w:rPr>
        <w:t xml:space="preserve">a percibido como una oferta atractiva como tal, porque está bien regulado lo que se tiene que ofertar en este espacio y lo que no queremos es que lo que está funcionando y está funcionando bien y está </w:t>
      </w:r>
      <w:r>
        <w:rPr>
          <w:lang w:val="es-ES"/>
        </w:rPr>
        <w:t>ayud</w:t>
      </w:r>
      <w:r w:rsidRPr="00DF5ED0">
        <w:rPr>
          <w:lang w:val="es-ES"/>
        </w:rPr>
        <w:t xml:space="preserve">ando al desarrollo </w:t>
      </w:r>
      <w:r>
        <w:rPr>
          <w:lang w:val="es-ES"/>
        </w:rPr>
        <w:t>d</w:t>
      </w:r>
      <w:r w:rsidRPr="00DF5ED0">
        <w:rPr>
          <w:lang w:val="es-ES"/>
        </w:rPr>
        <w:t>el medio rural ahora que</w:t>
      </w:r>
      <w:r>
        <w:rPr>
          <w:lang w:val="es-ES"/>
        </w:rPr>
        <w:t>de</w:t>
      </w:r>
      <w:r w:rsidRPr="00DF5ED0">
        <w:rPr>
          <w:lang w:val="es-ES"/>
        </w:rPr>
        <w:t xml:space="preserve"> condicionado por la posibilidad de que se a</w:t>
      </w:r>
      <w:r>
        <w:rPr>
          <w:lang w:val="es-ES"/>
        </w:rPr>
        <w:t>bran puertas a la especulación u otro tipo de ofertas de sobrexplotación en el</w:t>
      </w:r>
      <w:r w:rsidRPr="00DF5ED0">
        <w:rPr>
          <w:lang w:val="es-ES"/>
        </w:rPr>
        <w:t xml:space="preserve"> ámbito turístico rural que den al traste con este modelo</w:t>
      </w:r>
      <w:r>
        <w:rPr>
          <w:lang w:val="es-ES"/>
        </w:rPr>
        <w:t>.</w:t>
      </w:r>
    </w:p>
    <w:p w:rsidR="002101E5" w:rsidRDefault="002101E5" w:rsidP="004904B1">
      <w:pPr>
        <w:pStyle w:val="Texto"/>
        <w:rPr>
          <w:lang w:val="es-ES"/>
        </w:rPr>
      </w:pPr>
    </w:p>
    <w:p w:rsidR="002101E5" w:rsidRPr="00B76362" w:rsidRDefault="002101E5" w:rsidP="004904B1">
      <w:pPr>
        <w:pStyle w:val="Texto"/>
        <w:rPr>
          <w:lang w:val="eu-ES"/>
        </w:rPr>
      </w:pPr>
      <w:r>
        <w:rPr>
          <w:lang w:val="eu-ES"/>
        </w:rPr>
        <w:t>E</w:t>
      </w:r>
      <w:r w:rsidRPr="00B76362">
        <w:rPr>
          <w:lang w:val="eu-ES"/>
        </w:rPr>
        <w:t>sandakoa, aka</w:t>
      </w:r>
      <w:r>
        <w:rPr>
          <w:lang w:val="eu-ES"/>
        </w:rPr>
        <w:t>tsak zuzentzeko aukerak badaude. G</w:t>
      </w:r>
      <w:r w:rsidRPr="00B76362">
        <w:rPr>
          <w:lang w:val="eu-ES"/>
        </w:rPr>
        <w:t>uk aktiboak izango gara hori saiatzen eta</w:t>
      </w:r>
      <w:r>
        <w:rPr>
          <w:lang w:val="eu-ES"/>
        </w:rPr>
        <w:t>,</w:t>
      </w:r>
      <w:r w:rsidRPr="00B76362">
        <w:rPr>
          <w:lang w:val="eu-ES"/>
        </w:rPr>
        <w:t xml:space="preserve"> bueno</w:t>
      </w:r>
      <w:r>
        <w:rPr>
          <w:lang w:val="eu-ES"/>
        </w:rPr>
        <w:t>,</w:t>
      </w:r>
      <w:r w:rsidRPr="00B76362">
        <w:rPr>
          <w:lang w:val="eu-ES"/>
        </w:rPr>
        <w:t xml:space="preserve"> aurrean daukagun erronka bat</w:t>
      </w:r>
      <w:r>
        <w:rPr>
          <w:lang w:val="eu-ES"/>
        </w:rPr>
        <w:t>. E</w:t>
      </w:r>
      <w:r w:rsidRPr="00B76362">
        <w:rPr>
          <w:lang w:val="eu-ES"/>
        </w:rPr>
        <w:t xml:space="preserve">kin </w:t>
      </w:r>
      <w:r>
        <w:rPr>
          <w:lang w:val="eu-ES"/>
        </w:rPr>
        <w:t xml:space="preserve">diezaiogun </w:t>
      </w:r>
      <w:r w:rsidRPr="00B76362">
        <w:rPr>
          <w:lang w:val="eu-ES"/>
        </w:rPr>
        <w:t>bat.</w:t>
      </w:r>
      <w:r>
        <w:rPr>
          <w:lang w:val="eu-ES"/>
        </w:rPr>
        <w:t xml:space="preserve"> Eskerrik asko.</w:t>
      </w:r>
    </w:p>
    <w:p w:rsidR="002101E5" w:rsidRDefault="002101E5" w:rsidP="004904B1">
      <w:pPr>
        <w:pStyle w:val="Texto"/>
        <w:rPr>
          <w:lang w:val="eu-ES"/>
        </w:rPr>
      </w:pPr>
    </w:p>
    <w:p w:rsidR="002101E5" w:rsidRDefault="002101E5" w:rsidP="004904B1">
      <w:pPr>
        <w:pStyle w:val="Texto"/>
        <w:rPr>
          <w:lang w:val="eu-ES"/>
        </w:rPr>
      </w:pPr>
    </w:p>
    <w:p w:rsidR="002101E5" w:rsidRDefault="002101E5" w:rsidP="004904B1">
      <w:pPr>
        <w:pStyle w:val="Texto"/>
        <w:rPr>
          <w:lang w:val="eu-ES"/>
        </w:rPr>
      </w:pPr>
      <w:r>
        <w:rPr>
          <w:rFonts w:ascii="Futura Md BT" w:hAnsi="Futura Md BT"/>
          <w:caps/>
          <w:lang w:val="eu-ES"/>
        </w:rPr>
        <w:t xml:space="preserve">lehendakariak: </w:t>
      </w:r>
      <w:r>
        <w:rPr>
          <w:lang w:val="eu-ES"/>
        </w:rPr>
        <w:t xml:space="preserve">Eskerrik asko, </w:t>
      </w:r>
      <w:proofErr w:type="spellStart"/>
      <w:r>
        <w:rPr>
          <w:lang w:val="eu-ES"/>
        </w:rPr>
        <w:t>Casanova</w:t>
      </w:r>
      <w:proofErr w:type="spellEnd"/>
      <w:r>
        <w:rPr>
          <w:lang w:val="eu-ES"/>
        </w:rPr>
        <w:t xml:space="preserve"> jauna.</w:t>
      </w:r>
    </w:p>
    <w:p w:rsidR="002101E5" w:rsidRDefault="002101E5" w:rsidP="004904B1">
      <w:pPr>
        <w:pStyle w:val="Texto"/>
        <w:rPr>
          <w:lang w:val="eu-ES"/>
        </w:rPr>
      </w:pPr>
    </w:p>
    <w:p w:rsidR="002101E5" w:rsidRDefault="002101E5" w:rsidP="004904B1">
      <w:pPr>
        <w:pStyle w:val="Texto"/>
        <w:rPr>
          <w:lang w:val="eu-ES"/>
        </w:rPr>
      </w:pPr>
      <w:proofErr w:type="spellStart"/>
      <w:r>
        <w:rPr>
          <w:lang w:val="eu-ES"/>
        </w:rPr>
        <w:t>Euzko</w:t>
      </w:r>
      <w:proofErr w:type="spellEnd"/>
      <w:r>
        <w:rPr>
          <w:lang w:val="eu-ES"/>
        </w:rPr>
        <w:t xml:space="preserve"> Abertzaleak, </w:t>
      </w:r>
      <w:proofErr w:type="spellStart"/>
      <w:r>
        <w:rPr>
          <w:lang w:val="eu-ES"/>
        </w:rPr>
        <w:t>Tellería</w:t>
      </w:r>
      <w:proofErr w:type="spellEnd"/>
      <w:r>
        <w:rPr>
          <w:lang w:val="eu-ES"/>
        </w:rPr>
        <w:t xml:space="preserve"> jauna, zurea da hitza.</w:t>
      </w:r>
    </w:p>
    <w:p w:rsidR="002101E5" w:rsidRDefault="002101E5" w:rsidP="004904B1">
      <w:pPr>
        <w:pStyle w:val="Texto"/>
        <w:rPr>
          <w:lang w:val="eu-ES"/>
        </w:rPr>
      </w:pPr>
    </w:p>
    <w:p w:rsidR="002101E5" w:rsidRDefault="002101E5" w:rsidP="004904B1">
      <w:pPr>
        <w:pStyle w:val="Texto"/>
        <w:rPr>
          <w:lang w:val="eu-ES"/>
        </w:rPr>
      </w:pPr>
    </w:p>
    <w:p w:rsidR="002101E5" w:rsidRDefault="002101E5" w:rsidP="004904B1">
      <w:pPr>
        <w:pStyle w:val="Texto"/>
        <w:rPr>
          <w:lang w:val="eu-ES"/>
        </w:rPr>
      </w:pPr>
      <w:r>
        <w:rPr>
          <w:rFonts w:ascii="Futura Md BT" w:hAnsi="Futura Md BT"/>
          <w:caps/>
          <w:lang w:val="eu-ES"/>
        </w:rPr>
        <w:t xml:space="preserve">tellería orriols </w:t>
      </w:r>
      <w:r>
        <w:rPr>
          <w:lang w:val="eu-ES"/>
        </w:rPr>
        <w:t>jaunak: Mahaiburu andrea, sailburuok, legebiltzarkideok, egun on guztioi.</w:t>
      </w:r>
    </w:p>
    <w:p w:rsidR="002101E5" w:rsidRDefault="002101E5" w:rsidP="004904B1">
      <w:pPr>
        <w:pStyle w:val="Texto"/>
        <w:rPr>
          <w:lang w:val="eu-ES"/>
        </w:rPr>
      </w:pPr>
    </w:p>
    <w:p w:rsidR="002101E5" w:rsidRDefault="002101E5" w:rsidP="004904B1">
      <w:pPr>
        <w:pStyle w:val="Texto"/>
        <w:rPr>
          <w:lang w:val="es-ES"/>
        </w:rPr>
      </w:pPr>
      <w:r>
        <w:rPr>
          <w:lang w:val="es-ES"/>
        </w:rPr>
        <w:t>Sin enfadarme. Sin subir un tono que no merece el asunto. Sin histrionismos, sin "</w:t>
      </w:r>
      <w:proofErr w:type="spellStart"/>
      <w:r>
        <w:rPr>
          <w:lang w:val="es-ES"/>
        </w:rPr>
        <w:t>podemizarnos</w:t>
      </w:r>
      <w:proofErr w:type="spellEnd"/>
      <w:r>
        <w:rPr>
          <w:lang w:val="es-ES"/>
        </w:rPr>
        <w:t xml:space="preserve">", sin "partido-popularizarnos". Hemos votado que "sí", obviamente, </w:t>
      </w:r>
      <w:r w:rsidRPr="00DF5ED0">
        <w:rPr>
          <w:lang w:val="es-ES"/>
        </w:rPr>
        <w:t>porque entendemos que esta ley</w:t>
      </w:r>
      <w:r>
        <w:rPr>
          <w:lang w:val="es-ES"/>
        </w:rPr>
        <w:t>,</w:t>
      </w:r>
      <w:r w:rsidRPr="00DF5ED0">
        <w:rPr>
          <w:lang w:val="es-ES"/>
        </w:rPr>
        <w:t xml:space="preserve"> que nosotros hemos </w:t>
      </w:r>
      <w:proofErr w:type="spellStart"/>
      <w:r>
        <w:rPr>
          <w:lang w:val="es-ES"/>
        </w:rPr>
        <w:t>co</w:t>
      </w:r>
      <w:proofErr w:type="spellEnd"/>
      <w:r>
        <w:rPr>
          <w:lang w:val="es-ES"/>
        </w:rPr>
        <w:t xml:space="preserve">-propuesto </w:t>
      </w:r>
      <w:r w:rsidRPr="00DF5ED0">
        <w:rPr>
          <w:lang w:val="es-ES"/>
        </w:rPr>
        <w:t>necesita tramita</w:t>
      </w:r>
      <w:r>
        <w:rPr>
          <w:lang w:val="es-ES"/>
        </w:rPr>
        <w:t>rse</w:t>
      </w:r>
      <w:r w:rsidRPr="00DF5ED0">
        <w:rPr>
          <w:lang w:val="es-ES"/>
        </w:rPr>
        <w:t>.</w:t>
      </w:r>
    </w:p>
    <w:p w:rsidR="002101E5" w:rsidRDefault="002101E5" w:rsidP="004904B1">
      <w:pPr>
        <w:pStyle w:val="Texto"/>
        <w:rPr>
          <w:lang w:val="es-ES"/>
        </w:rPr>
      </w:pPr>
    </w:p>
    <w:p w:rsidR="002101E5" w:rsidRDefault="002101E5" w:rsidP="004904B1">
      <w:pPr>
        <w:pStyle w:val="Texto"/>
        <w:rPr>
          <w:lang w:val="es-ES"/>
        </w:rPr>
      </w:pPr>
      <w:r w:rsidRPr="00DF5ED0">
        <w:rPr>
          <w:lang w:val="es-ES"/>
        </w:rPr>
        <w:t>Porque</w:t>
      </w:r>
      <w:r>
        <w:rPr>
          <w:lang w:val="es-ES"/>
        </w:rPr>
        <w:t>,</w:t>
      </w:r>
      <w:r w:rsidRPr="00DF5ED0">
        <w:rPr>
          <w:lang w:val="es-ES"/>
        </w:rPr>
        <w:t xml:space="preserve"> tras escuchar a gente y organizaciones sectoriales, hemos visualizado que cuando hicimos la Ley de Turismo no terminamos de profundizar en un tema específico como el del mundo rural, que lo dejaba de alguna manera en cierta legalidad que nos obliga a abordarlo.</w:t>
      </w:r>
      <w:r>
        <w:rPr>
          <w:lang w:val="es-ES"/>
        </w:rPr>
        <w:t xml:space="preserve"> Lo q</w:t>
      </w:r>
      <w:r w:rsidRPr="00DF5ED0">
        <w:rPr>
          <w:lang w:val="es-ES"/>
        </w:rPr>
        <w:t>ue hemos hecho hoy es admitir a trámite que se ha</w:t>
      </w:r>
      <w:r>
        <w:rPr>
          <w:lang w:val="es-ES"/>
        </w:rPr>
        <w:t>ga esa ley. N</w:t>
      </w:r>
      <w:r w:rsidRPr="00DF5ED0">
        <w:rPr>
          <w:lang w:val="es-ES"/>
        </w:rPr>
        <w:t xml:space="preserve">o hemos decidido si se </w:t>
      </w:r>
      <w:r>
        <w:rPr>
          <w:lang w:val="es-ES"/>
        </w:rPr>
        <w:t xml:space="preserve">aprueba o </w:t>
      </w:r>
      <w:r w:rsidRPr="00DF5ED0">
        <w:rPr>
          <w:lang w:val="es-ES"/>
        </w:rPr>
        <w:t>no se apr</w:t>
      </w:r>
      <w:r>
        <w:rPr>
          <w:lang w:val="es-ES"/>
        </w:rPr>
        <w:t xml:space="preserve">ueba esa </w:t>
      </w:r>
      <w:r w:rsidRPr="00DF5ED0">
        <w:rPr>
          <w:lang w:val="es-ES"/>
        </w:rPr>
        <w:t>ley</w:t>
      </w:r>
      <w:r>
        <w:rPr>
          <w:lang w:val="es-ES"/>
        </w:rPr>
        <w:t>. Y</w:t>
      </w:r>
      <w:r w:rsidRPr="00DF5ED0">
        <w:rPr>
          <w:lang w:val="es-ES"/>
        </w:rPr>
        <w:t xml:space="preserve"> lo que no se puede hacer es p</w:t>
      </w:r>
      <w:r>
        <w:rPr>
          <w:lang w:val="es-ES"/>
        </w:rPr>
        <w:t>oner a parir un proyecto de ley</w:t>
      </w:r>
      <w:r w:rsidRPr="00DF5ED0">
        <w:rPr>
          <w:lang w:val="es-ES"/>
        </w:rPr>
        <w:t xml:space="preserve"> porque no me gusta y</w:t>
      </w:r>
      <w:r>
        <w:rPr>
          <w:lang w:val="es-ES"/>
        </w:rPr>
        <w:t>,</w:t>
      </w:r>
      <w:r w:rsidRPr="00DF5ED0">
        <w:rPr>
          <w:lang w:val="es-ES"/>
        </w:rPr>
        <w:t xml:space="preserve"> de alguna manera</w:t>
      </w:r>
      <w:r>
        <w:rPr>
          <w:lang w:val="es-ES"/>
        </w:rPr>
        <w:t>,</w:t>
      </w:r>
      <w:r w:rsidRPr="00DF5ED0">
        <w:rPr>
          <w:lang w:val="es-ES"/>
        </w:rPr>
        <w:t xml:space="preserve"> negarse </w:t>
      </w:r>
      <w:r>
        <w:rPr>
          <w:lang w:val="es-ES"/>
        </w:rPr>
        <w:t xml:space="preserve">a </w:t>
      </w:r>
      <w:r w:rsidRPr="00DF5ED0">
        <w:rPr>
          <w:lang w:val="es-ES"/>
        </w:rPr>
        <w:t>que se tramite cuando se admite que hay que abordar el tema.</w:t>
      </w:r>
    </w:p>
    <w:p w:rsidR="002101E5" w:rsidRDefault="002101E5" w:rsidP="004904B1">
      <w:pPr>
        <w:pStyle w:val="Texto"/>
        <w:rPr>
          <w:lang w:val="es-ES"/>
        </w:rPr>
      </w:pPr>
    </w:p>
    <w:p w:rsidR="002101E5" w:rsidRPr="009B6906" w:rsidRDefault="002101E5" w:rsidP="004904B1">
      <w:pPr>
        <w:pStyle w:val="Texto"/>
        <w:rPr>
          <w:lang w:val="es-ES"/>
        </w:rPr>
      </w:pPr>
      <w:r>
        <w:rPr>
          <w:lang w:val="es-ES"/>
        </w:rPr>
        <w:t>También e</w:t>
      </w:r>
      <w:r w:rsidRPr="00DF5ED0">
        <w:rPr>
          <w:lang w:val="es-ES"/>
        </w:rPr>
        <w:t>s cierto que el proyecto de ley, tal como se ha presentado</w:t>
      </w:r>
      <w:r>
        <w:rPr>
          <w:lang w:val="es-ES"/>
        </w:rPr>
        <w:t>,</w:t>
      </w:r>
      <w:r w:rsidRPr="00DF5ED0">
        <w:rPr>
          <w:lang w:val="es-ES"/>
        </w:rPr>
        <w:t xml:space="preserve"> así, de entrada, parece que pudiera generar alguna </w:t>
      </w:r>
      <w:r>
        <w:rPr>
          <w:lang w:val="es-ES"/>
        </w:rPr>
        <w:t>in</w:t>
      </w:r>
      <w:r w:rsidRPr="00DF5ED0">
        <w:rPr>
          <w:lang w:val="es-ES"/>
        </w:rPr>
        <w:t>seguridad jurídica</w:t>
      </w:r>
      <w:r>
        <w:rPr>
          <w:lang w:val="es-ES"/>
        </w:rPr>
        <w:t>…</w:t>
      </w:r>
    </w:p>
    <w:p w:rsidR="002101E5" w:rsidRPr="009B6906" w:rsidRDefault="002101E5" w:rsidP="004904B1">
      <w:pPr>
        <w:pStyle w:val="Texto"/>
        <w:rPr>
          <w:lang w:val="es-ES"/>
        </w:rPr>
      </w:pPr>
    </w:p>
    <w:p w:rsidR="002101E5" w:rsidRPr="00E24C56" w:rsidRDefault="002101E5" w:rsidP="004904B1">
      <w:pPr>
        <w:pStyle w:val="Texto"/>
        <w:rPr>
          <w:lang w:val="eu-ES"/>
        </w:rPr>
      </w:pPr>
      <w:r w:rsidRPr="00E24C56">
        <w:rPr>
          <w:lang w:val="eu-ES"/>
        </w:rPr>
        <w:t>(10. zintaren amaiera)</w:t>
      </w:r>
    </w:p>
    <w:p w:rsidR="007A2833" w:rsidRDefault="007A2833" w:rsidP="004904B1">
      <w:pPr>
        <w:pStyle w:val="Texto"/>
      </w:pPr>
      <w:r>
        <w:t xml:space="preserve">(11. </w:t>
      </w:r>
      <w:proofErr w:type="spellStart"/>
      <w:proofErr w:type="gramStart"/>
      <w:r>
        <w:t>zintaren</w:t>
      </w:r>
      <w:proofErr w:type="spellEnd"/>
      <w:proofErr w:type="gramEnd"/>
      <w:r>
        <w:t xml:space="preserve"> </w:t>
      </w:r>
      <w:proofErr w:type="spellStart"/>
      <w:r>
        <w:t>hasiera</w:t>
      </w:r>
      <w:proofErr w:type="spellEnd"/>
      <w:r>
        <w:t>)</w:t>
      </w:r>
    </w:p>
    <w:p w:rsidR="007A2833" w:rsidRDefault="007A2833" w:rsidP="004904B1">
      <w:pPr>
        <w:pStyle w:val="Texto"/>
      </w:pPr>
    </w:p>
    <w:p w:rsidR="007A2833" w:rsidRDefault="007A2833" w:rsidP="004904B1">
      <w:pPr>
        <w:pStyle w:val="Texto"/>
      </w:pPr>
      <w:r>
        <w:t>… admite que hay que abordar el tema.</w:t>
      </w:r>
    </w:p>
    <w:p w:rsidR="007A2833" w:rsidRDefault="007A2833" w:rsidP="004904B1">
      <w:pPr>
        <w:pStyle w:val="Texto"/>
      </w:pPr>
    </w:p>
    <w:p w:rsidR="007A2833" w:rsidRDefault="007A2833" w:rsidP="004904B1">
      <w:pPr>
        <w:pStyle w:val="Texto"/>
      </w:pPr>
      <w:r>
        <w:t>También es cierto que el proyecto de ley, tal como se ha presentado, así, de entrada, parece que pudiera generar alguna inseguridad jurídica. Lo que, en sí mismo, no es un problema. Pues, ya lo hemos comentado más de una vez entre los grupos, vía enmiendas, estoy seguro, de que lo vamos a arreglar.</w:t>
      </w:r>
    </w:p>
    <w:p w:rsidR="007A2833" w:rsidRDefault="007A2833" w:rsidP="004904B1">
      <w:pPr>
        <w:pStyle w:val="Texto"/>
      </w:pPr>
    </w:p>
    <w:p w:rsidR="007A2833" w:rsidRDefault="007A2833" w:rsidP="004904B1">
      <w:pPr>
        <w:pStyle w:val="Texto"/>
      </w:pPr>
      <w:r>
        <w:t>Ahora bien, es un proyecto que, independientemente de futuros ajustes de carácter jurídico, surge porque, además de, como ya he dicho, faltan por regular algunos aspectos alrededor de la materia, se generan dudas y controversias, más allá de las jurídicas. D</w:t>
      </w:r>
      <w:r w:rsidRPr="004562C2">
        <w:t>igamos, más bien de filosofía</w:t>
      </w:r>
      <w:r>
        <w:t>.</w:t>
      </w:r>
    </w:p>
    <w:p w:rsidR="007A2833" w:rsidRDefault="007A2833" w:rsidP="004904B1">
      <w:pPr>
        <w:pStyle w:val="Texto"/>
      </w:pPr>
    </w:p>
    <w:p w:rsidR="007A2833" w:rsidRDefault="007A2833" w:rsidP="004904B1">
      <w:pPr>
        <w:pStyle w:val="Texto"/>
      </w:pPr>
      <w:r>
        <w:t>L</w:t>
      </w:r>
      <w:r w:rsidRPr="004562C2">
        <w:t>o que en sí mismo, sin ser ni bueno ni malo, obliga a una reflexión y un debate para que este Parlamento y los grupos políticos que lo conformamos podamos debatirlo y llegar a un punto de acuerdo. Lo que yo creo que no solo es posible</w:t>
      </w:r>
      <w:r>
        <w:t>, es que lo vamos a lograr.</w:t>
      </w:r>
    </w:p>
    <w:p w:rsidR="007A2833" w:rsidRDefault="007A2833" w:rsidP="004904B1">
      <w:pPr>
        <w:pStyle w:val="Texto"/>
      </w:pPr>
    </w:p>
    <w:p w:rsidR="007A2833" w:rsidRDefault="007A2833" w:rsidP="004904B1">
      <w:pPr>
        <w:pStyle w:val="Texto"/>
      </w:pPr>
      <w:r w:rsidRPr="004562C2">
        <w:lastRenderedPageBreak/>
        <w:t>Voy a hacerme</w:t>
      </w:r>
      <w:r>
        <w:t>,</w:t>
      </w:r>
      <w:r w:rsidRPr="004562C2">
        <w:t xml:space="preserve"> sin más</w:t>
      </w:r>
      <w:r>
        <w:t>,</w:t>
      </w:r>
      <w:r w:rsidRPr="004562C2">
        <w:t xml:space="preserve"> cuatro preguntas. </w:t>
      </w:r>
      <w:r>
        <w:t>¿</w:t>
      </w:r>
      <w:r w:rsidRPr="004562C2">
        <w:t>Se puede hacer una discriminación entre el medio urbano y el medio rural</w:t>
      </w:r>
      <w:r>
        <w:t>,</w:t>
      </w:r>
      <w:r w:rsidRPr="004562C2">
        <w:t xml:space="preserve"> en materia de </w:t>
      </w:r>
      <w:r>
        <w:t>pisos y habitaciones turísticas?,</w:t>
      </w:r>
      <w:r w:rsidRPr="004562C2">
        <w:t xml:space="preserve"> </w:t>
      </w:r>
      <w:r>
        <w:t>¿t</w:t>
      </w:r>
      <w:r w:rsidRPr="004562C2">
        <w:t>iene sentido, tiene lógica</w:t>
      </w:r>
      <w:r>
        <w:t>?</w:t>
      </w:r>
      <w:r w:rsidRPr="004562C2">
        <w:t xml:space="preserve"> </w:t>
      </w:r>
      <w:r>
        <w:t>S</w:t>
      </w:r>
      <w:r w:rsidRPr="004562C2">
        <w:t xml:space="preserve">i se nos llena la boca de que el medio rural languidece y el turismo es uno de los recursos que nos queda para dotarle de vida y economía al mundo rural, </w:t>
      </w:r>
      <w:r>
        <w:t>¿</w:t>
      </w:r>
      <w:r w:rsidRPr="004562C2">
        <w:t>cómo debemos organizar el turismo en ese ámbito</w:t>
      </w:r>
      <w:r>
        <w:t>,</w:t>
      </w:r>
      <w:r w:rsidRPr="004562C2">
        <w:t xml:space="preserve"> para promover</w:t>
      </w:r>
      <w:r>
        <w:t>,</w:t>
      </w:r>
      <w:r w:rsidRPr="004562C2">
        <w:t xml:space="preserve"> de verdad</w:t>
      </w:r>
      <w:r>
        <w:t>, desarrollos económicos?</w:t>
      </w:r>
      <w:r w:rsidRPr="004562C2">
        <w:t xml:space="preserve"> </w:t>
      </w:r>
      <w:r>
        <w:t>¿</w:t>
      </w:r>
      <w:r w:rsidRPr="004562C2">
        <w:t>Es el medio rural e</w:t>
      </w:r>
      <w:r>
        <w:t>l</w:t>
      </w:r>
      <w:r w:rsidRPr="004562C2">
        <w:t xml:space="preserve"> </w:t>
      </w:r>
      <w:r>
        <w:t>g</w:t>
      </w:r>
      <w:r w:rsidRPr="004562C2">
        <w:t>uardián de las esencias de la cultura, del paisa</w:t>
      </w:r>
      <w:r>
        <w:t>je y de la filosofía de un país,</w:t>
      </w:r>
      <w:r w:rsidRPr="004562C2">
        <w:t xml:space="preserve"> </w:t>
      </w:r>
      <w:r>
        <w:t>m</w:t>
      </w:r>
      <w:r w:rsidRPr="004562C2">
        <w:t xml:space="preserve">ientras en el mundo urbano nos dedicamos </w:t>
      </w:r>
      <w:r>
        <w:t>alegremente a destruir todo eso? Quien acepta unas reglas y</w:t>
      </w:r>
      <w:r w:rsidRPr="004562C2">
        <w:t xml:space="preserve"> unas normas de la Administración</w:t>
      </w:r>
      <w:r>
        <w:t>,</w:t>
      </w:r>
      <w:r w:rsidRPr="004562C2">
        <w:t xml:space="preserve"> para dotarse de servicios cualificados</w:t>
      </w:r>
      <w:r>
        <w:t>,</w:t>
      </w:r>
      <w:r w:rsidRPr="004562C2">
        <w:t xml:space="preserve"> </w:t>
      </w:r>
      <w:r>
        <w:t>¿</w:t>
      </w:r>
      <w:r w:rsidRPr="004562C2">
        <w:t>tiene que competir de tú a tú con qu</w:t>
      </w:r>
      <w:r>
        <w:t>ién</w:t>
      </w:r>
      <w:r w:rsidRPr="004562C2">
        <w:t xml:space="preserve"> no lo hace</w:t>
      </w:r>
      <w:r>
        <w:t>?</w:t>
      </w:r>
    </w:p>
    <w:p w:rsidR="007A2833" w:rsidRDefault="007A2833" w:rsidP="004904B1">
      <w:pPr>
        <w:pStyle w:val="Texto"/>
      </w:pPr>
    </w:p>
    <w:p w:rsidR="007A2833" w:rsidRDefault="007A2833" w:rsidP="004904B1">
      <w:pPr>
        <w:pStyle w:val="Texto"/>
      </w:pPr>
      <w:r w:rsidRPr="004562C2">
        <w:t>Son cuatro preguntas que no son retóricas. Son preguntas que me surgen</w:t>
      </w:r>
      <w:r>
        <w:t>, cuando reflexio</w:t>
      </w:r>
      <w:r w:rsidRPr="004562C2">
        <w:t>n</w:t>
      </w:r>
      <w:r>
        <w:t>o</w:t>
      </w:r>
      <w:r w:rsidRPr="004562C2">
        <w:t xml:space="preserve"> sobre este tema y algunas más</w:t>
      </w:r>
      <w:r>
        <w:t>,</w:t>
      </w:r>
      <w:r w:rsidRPr="004562C2">
        <w:t xml:space="preserve"> sobre las que ya no</w:t>
      </w:r>
      <w:r>
        <w:t xml:space="preserve"> me</w:t>
      </w:r>
      <w:r w:rsidRPr="004562C2">
        <w:t xml:space="preserve"> voy a extender, porque tampoco </w:t>
      </w:r>
      <w:r>
        <w:t>he venido</w:t>
      </w:r>
      <w:r w:rsidRPr="004562C2">
        <w:t xml:space="preserve"> aquí</w:t>
      </w:r>
      <w:r>
        <w:t xml:space="preserve"> a</w:t>
      </w:r>
      <w:r w:rsidRPr="004562C2">
        <w:t xml:space="preserve"> hacer preguntas sin contestación. Se trata de que contestemos a lo largo de la ponencia del debate de la ley. Pactemos las respuestas. Todas ellas son preguntas que seguro les han su surgido a quienes han tocado este texto de</w:t>
      </w:r>
      <w:r>
        <w:t xml:space="preserve"> borrador de proyecto de ley.</w:t>
      </w:r>
    </w:p>
    <w:p w:rsidR="007A2833" w:rsidRDefault="007A2833" w:rsidP="004904B1">
      <w:pPr>
        <w:pStyle w:val="Texto"/>
      </w:pPr>
    </w:p>
    <w:p w:rsidR="007A2833" w:rsidRDefault="007A2833" w:rsidP="004904B1">
      <w:pPr>
        <w:pStyle w:val="Texto"/>
      </w:pPr>
      <w:r w:rsidRPr="004562C2">
        <w:t>Por eso</w:t>
      </w:r>
      <w:r>
        <w:t>,</w:t>
      </w:r>
      <w:r w:rsidRPr="004562C2">
        <w:t xml:space="preserve"> hemos entendido que se debe tramitar</w:t>
      </w:r>
      <w:r>
        <w:t>;</w:t>
      </w:r>
      <w:r w:rsidRPr="004562C2">
        <w:t xml:space="preserve"> para que la información y las opiniones que nos han pasado los diferentes agentes y personas que operan en este sector</w:t>
      </w:r>
      <w:r>
        <w:t xml:space="preserve"> nos ilustren en</w:t>
      </w:r>
      <w:r w:rsidRPr="004562C2">
        <w:t xml:space="preserve"> la faena y para que todos los grupos seamos capaces</w:t>
      </w:r>
      <w:r>
        <w:t>,</w:t>
      </w:r>
      <w:r w:rsidRPr="004562C2">
        <w:t xml:space="preserve"> y en eso nos vamos a</w:t>
      </w:r>
      <w:r>
        <w:t xml:space="preserve"> empeñar,</w:t>
      </w:r>
      <w:r w:rsidRPr="004562C2">
        <w:t xml:space="preserve"> de alcanzar acuerdos de </w:t>
      </w:r>
      <w:r>
        <w:t>mínimos.</w:t>
      </w:r>
    </w:p>
    <w:p w:rsidR="007A2833" w:rsidRDefault="007A2833" w:rsidP="004904B1">
      <w:pPr>
        <w:pStyle w:val="Texto"/>
      </w:pPr>
    </w:p>
    <w:p w:rsidR="007A2833" w:rsidRDefault="007A2833" w:rsidP="004904B1">
      <w:pPr>
        <w:pStyle w:val="Texto"/>
      </w:pPr>
      <w:r>
        <w:t>Por eso</w:t>
      </w:r>
      <w:r w:rsidRPr="004562C2">
        <w:t xml:space="preserve"> hemos votado que sí, porque</w:t>
      </w:r>
      <w:r>
        <w:t>,</w:t>
      </w:r>
      <w:r w:rsidRPr="004562C2">
        <w:t xml:space="preserve"> aunque es una ley corta, aborda en sí misma conflictos y problemas que no podemos, ni debemos de olvidar</w:t>
      </w:r>
      <w:r>
        <w:t>,</w:t>
      </w:r>
      <w:r w:rsidRPr="004562C2">
        <w:t xml:space="preserve"> que tenemos que contemplar y porque estoy seguro que los diferentes grupos parlamentarios tienen ganas</w:t>
      </w:r>
      <w:r>
        <w:t>,</w:t>
      </w:r>
      <w:r w:rsidRPr="004562C2">
        <w:t xml:space="preserve"> casi todos</w:t>
      </w:r>
      <w:r>
        <w:t>,</w:t>
      </w:r>
      <w:r w:rsidRPr="004562C2">
        <w:t xml:space="preserve"> alguno parece que no</w:t>
      </w:r>
      <w:r>
        <w:t>,</w:t>
      </w:r>
      <w:r w:rsidRPr="004562C2">
        <w:t xml:space="preserve"> tienen ganas de abordarlos</w:t>
      </w:r>
      <w:r>
        <w:t>,</w:t>
      </w:r>
      <w:r w:rsidRPr="004562C2">
        <w:t xml:space="preserve"> para llegar a acuerdos que permitan que el medio rural continúe</w:t>
      </w:r>
      <w:r>
        <w:t xml:space="preserve"> desarrollándose</w:t>
      </w:r>
      <w:r w:rsidRPr="004562C2">
        <w:t xml:space="preserve"> justa y</w:t>
      </w:r>
      <w:r>
        <w:t xml:space="preserve"> equilibradamente.</w:t>
      </w:r>
    </w:p>
    <w:p w:rsidR="007A2833" w:rsidRDefault="007A2833" w:rsidP="004904B1">
      <w:pPr>
        <w:pStyle w:val="Texto"/>
      </w:pPr>
    </w:p>
    <w:p w:rsidR="007A2833" w:rsidRDefault="007A2833" w:rsidP="004904B1">
      <w:pPr>
        <w:pStyle w:val="Texto"/>
      </w:pPr>
      <w:r>
        <w:t>Muchas gracias.</w:t>
      </w:r>
    </w:p>
    <w:p w:rsidR="007A2833" w:rsidRDefault="007A2833" w:rsidP="004904B1">
      <w:pPr>
        <w:pStyle w:val="Texto"/>
      </w:pPr>
    </w:p>
    <w:p w:rsidR="007A2833" w:rsidRDefault="007A2833" w:rsidP="004904B1">
      <w:pPr>
        <w:pStyle w:val="Texto"/>
      </w:pPr>
    </w:p>
    <w:p w:rsidR="007A2833" w:rsidRPr="00612F1C" w:rsidRDefault="007A2833" w:rsidP="004904B1">
      <w:pPr>
        <w:pStyle w:val="Texto"/>
        <w:rPr>
          <w:lang w:val="eu-ES"/>
        </w:rPr>
      </w:pPr>
      <w:r w:rsidRPr="00044E98">
        <w:rPr>
          <w:rFonts w:ascii="Futura Md BT" w:hAnsi="Futura Md BT"/>
        </w:rPr>
        <w:t>LEHENDAKARIAK</w:t>
      </w:r>
      <w:r>
        <w:t xml:space="preserve">: </w:t>
      </w:r>
      <w:r w:rsidRPr="00612F1C">
        <w:rPr>
          <w:lang w:val="eu-ES"/>
        </w:rPr>
        <w:t xml:space="preserve">Eskerrik asko, </w:t>
      </w:r>
      <w:proofErr w:type="spellStart"/>
      <w:r w:rsidRPr="00612F1C">
        <w:rPr>
          <w:lang w:val="eu-ES"/>
        </w:rPr>
        <w:t>Tellería</w:t>
      </w:r>
      <w:proofErr w:type="spellEnd"/>
      <w:r w:rsidRPr="00612F1C">
        <w:rPr>
          <w:lang w:val="eu-ES"/>
        </w:rPr>
        <w:t xml:space="preserve"> jauna.</w:t>
      </w:r>
    </w:p>
    <w:p w:rsidR="007A2833" w:rsidRPr="00612F1C" w:rsidRDefault="007A2833" w:rsidP="004904B1">
      <w:pPr>
        <w:pStyle w:val="Texto"/>
        <w:rPr>
          <w:lang w:val="eu-ES"/>
        </w:rPr>
      </w:pPr>
    </w:p>
    <w:p w:rsidR="007A2833" w:rsidRPr="00612F1C" w:rsidRDefault="007A2833" w:rsidP="004904B1">
      <w:pPr>
        <w:pStyle w:val="Texto"/>
        <w:rPr>
          <w:lang w:val="eu-ES"/>
        </w:rPr>
      </w:pPr>
      <w:r w:rsidRPr="00612F1C">
        <w:rPr>
          <w:lang w:val="eu-ES"/>
        </w:rPr>
        <w:t>Gai</w:t>
      </w:r>
      <w:r>
        <w:rPr>
          <w:lang w:val="eu-ES"/>
        </w:rPr>
        <w:t>-zerrendako bigarren puntua:</w:t>
      </w:r>
      <w:r w:rsidRPr="00612F1C">
        <w:rPr>
          <w:lang w:val="eu-ES"/>
        </w:rPr>
        <w:t xml:space="preserve"> </w:t>
      </w:r>
      <w:r>
        <w:rPr>
          <w:lang w:val="eu-ES"/>
        </w:rPr>
        <w:t>"M</w:t>
      </w:r>
      <w:r w:rsidRPr="00612F1C">
        <w:rPr>
          <w:lang w:val="eu-ES"/>
        </w:rPr>
        <w:t xml:space="preserve">ozioa. Mikel Otero </w:t>
      </w:r>
      <w:proofErr w:type="spellStart"/>
      <w:r w:rsidRPr="00612F1C">
        <w:rPr>
          <w:lang w:val="eu-ES"/>
        </w:rPr>
        <w:t>Gabirondo</w:t>
      </w:r>
      <w:proofErr w:type="spellEnd"/>
      <w:r w:rsidRPr="00612F1C">
        <w:rPr>
          <w:lang w:val="eu-ES"/>
        </w:rPr>
        <w:t xml:space="preserve">, EH Bildu taldeko legebiltzarkideak aurkeztua, </w:t>
      </w:r>
      <w:r>
        <w:rPr>
          <w:lang w:val="eu-ES"/>
        </w:rPr>
        <w:t>J</w:t>
      </w:r>
      <w:r w:rsidRPr="00612F1C">
        <w:rPr>
          <w:lang w:val="eu-ES"/>
        </w:rPr>
        <w:t xml:space="preserve">asangarritasuna </w:t>
      </w:r>
      <w:r>
        <w:rPr>
          <w:lang w:val="eu-ES"/>
        </w:rPr>
        <w:t>E</w:t>
      </w:r>
      <w:r w:rsidRPr="00612F1C">
        <w:rPr>
          <w:lang w:val="eu-ES"/>
        </w:rPr>
        <w:t>nergetikoaren</w:t>
      </w:r>
      <w:r>
        <w:rPr>
          <w:lang w:val="eu-ES"/>
        </w:rPr>
        <w:t xml:space="preserve"> L</w:t>
      </w:r>
      <w:r w:rsidRPr="00612F1C">
        <w:rPr>
          <w:lang w:val="eu-ES"/>
        </w:rPr>
        <w:t>egearen helburuak betetzearen inguruan</w:t>
      </w:r>
      <w:r>
        <w:rPr>
          <w:lang w:val="eu-ES"/>
        </w:rPr>
        <w:t>"</w:t>
      </w:r>
      <w:r w:rsidRPr="00612F1C">
        <w:rPr>
          <w:lang w:val="eu-ES"/>
        </w:rPr>
        <w:t>. Eztabaida eta behin betiko ebaztea.</w:t>
      </w:r>
    </w:p>
    <w:p w:rsidR="007A2833" w:rsidRPr="00612F1C" w:rsidRDefault="007A2833" w:rsidP="004904B1">
      <w:pPr>
        <w:pStyle w:val="Texto"/>
        <w:rPr>
          <w:lang w:val="eu-ES"/>
        </w:rPr>
      </w:pPr>
    </w:p>
    <w:p w:rsidR="007A2833" w:rsidRPr="00612F1C" w:rsidRDefault="007A2833" w:rsidP="004904B1">
      <w:pPr>
        <w:pStyle w:val="Texto"/>
        <w:rPr>
          <w:lang w:val="eu-ES"/>
        </w:rPr>
      </w:pPr>
      <w:r w:rsidRPr="00612F1C">
        <w:rPr>
          <w:lang w:val="eu-ES"/>
        </w:rPr>
        <w:t>Talde proposatzailearen txanda, Otero jauna, zurea da hitza, ekimena aurkeztu eta defendatzeko.</w:t>
      </w:r>
    </w:p>
    <w:p w:rsidR="007A2833" w:rsidRPr="007A2833" w:rsidRDefault="007A2833" w:rsidP="004904B1">
      <w:pPr>
        <w:pStyle w:val="Texto"/>
        <w:rPr>
          <w:lang w:val="eu-ES"/>
        </w:rPr>
      </w:pPr>
    </w:p>
    <w:p w:rsidR="007A2833" w:rsidRPr="007A2833" w:rsidRDefault="007A2833" w:rsidP="004904B1">
      <w:pPr>
        <w:pStyle w:val="Texto"/>
        <w:rPr>
          <w:rFonts w:ascii="Futura Md BT" w:hAnsi="Futura Md BT"/>
          <w:lang w:val="eu-ES"/>
        </w:rPr>
      </w:pPr>
    </w:p>
    <w:p w:rsidR="007A2833" w:rsidRPr="00B96F25" w:rsidRDefault="007A2833" w:rsidP="004904B1">
      <w:pPr>
        <w:pStyle w:val="Texto"/>
        <w:rPr>
          <w:lang w:val="eu-ES"/>
        </w:rPr>
      </w:pPr>
      <w:r w:rsidRPr="00B96F25">
        <w:rPr>
          <w:rFonts w:ascii="Futura Md BT" w:hAnsi="Futura Md BT"/>
          <w:lang w:val="eu-ES"/>
        </w:rPr>
        <w:t>OTERO GABIRONDO</w:t>
      </w:r>
      <w:r w:rsidRPr="00B96F25">
        <w:rPr>
          <w:lang w:val="eu-ES"/>
        </w:rPr>
        <w:t xml:space="preserve"> </w:t>
      </w:r>
      <w:r w:rsidRPr="00612F1C">
        <w:rPr>
          <w:lang w:val="eu-ES"/>
        </w:rPr>
        <w:t>jaunak</w:t>
      </w:r>
      <w:r w:rsidRPr="00B96F25">
        <w:rPr>
          <w:lang w:val="eu-ES"/>
        </w:rPr>
        <w:t xml:space="preserve">: </w:t>
      </w:r>
      <w:r w:rsidRPr="00550215">
        <w:rPr>
          <w:lang w:val="eu-ES"/>
        </w:rPr>
        <w:t>Bai, kaixo, egun on guztioi</w:t>
      </w:r>
      <w:r w:rsidRPr="00B96F25">
        <w:rPr>
          <w:lang w:val="eu-ES"/>
        </w:rPr>
        <w:t>.</w:t>
      </w:r>
    </w:p>
    <w:p w:rsidR="007A2833" w:rsidRPr="00B96F25" w:rsidRDefault="007A2833" w:rsidP="004904B1">
      <w:pPr>
        <w:pStyle w:val="Texto"/>
        <w:rPr>
          <w:lang w:val="eu-ES"/>
        </w:rPr>
      </w:pPr>
    </w:p>
    <w:p w:rsidR="007A2833" w:rsidRDefault="007A2833" w:rsidP="004904B1">
      <w:pPr>
        <w:pStyle w:val="Texto"/>
      </w:pPr>
      <w:r w:rsidRPr="004562C2">
        <w:t xml:space="preserve">Si me dijeran que contara </w:t>
      </w:r>
      <w:r>
        <w:t>e</w:t>
      </w:r>
      <w:r w:rsidRPr="004562C2">
        <w:t>n</w:t>
      </w:r>
      <w:r>
        <w:t xml:space="preserve"> un par de</w:t>
      </w:r>
      <w:r w:rsidRPr="004562C2">
        <w:t xml:space="preserve"> minutos y de manera que se entendiera</w:t>
      </w:r>
      <w:r>
        <w:t>, más o menos</w:t>
      </w:r>
      <w:r w:rsidRPr="004562C2">
        <w:t>, fácil</w:t>
      </w:r>
      <w:r>
        <w:t>, lo que ha pasado con la l</w:t>
      </w:r>
      <w:r w:rsidRPr="004562C2">
        <w:t xml:space="preserve">ey de </w:t>
      </w:r>
      <w:r>
        <w:t>sostenibilidad</w:t>
      </w:r>
      <w:r w:rsidRPr="004562C2">
        <w:t xml:space="preserve"> energética</w:t>
      </w:r>
      <w:r>
        <w:t>,</w:t>
      </w:r>
      <w:r w:rsidRPr="004562C2">
        <w:t xml:space="preserve"> con su desarrollo y</w:t>
      </w:r>
      <w:r>
        <w:t>,</w:t>
      </w:r>
      <w:r w:rsidRPr="004562C2">
        <w:t xml:space="preserve"> sobre todo, con la ausencia en el proyecto de presupuestos de la partida de 100 millones</w:t>
      </w:r>
      <w:r>
        <w:t>,</w:t>
      </w:r>
      <w:r w:rsidRPr="004562C2">
        <w:t xml:space="preserve"> destinada a que los ayuntamientos desarrolle</w:t>
      </w:r>
      <w:r>
        <w:t>n la ley,</w:t>
      </w:r>
      <w:r w:rsidRPr="004562C2">
        <w:t xml:space="preserve"> </w:t>
      </w:r>
      <w:r>
        <w:t>y</w:t>
      </w:r>
      <w:r w:rsidRPr="004562C2">
        <w:t xml:space="preserve">o diría que </w:t>
      </w:r>
      <w:r>
        <w:t>ha sido un timo</w:t>
      </w:r>
      <w:r w:rsidRPr="004562C2">
        <w:t xml:space="preserve"> fabuloso</w:t>
      </w:r>
      <w:r>
        <w:t xml:space="preserve">, un timo de fábula. Y, en realidad, contaría la fábula </w:t>
      </w:r>
      <w:r>
        <w:rPr>
          <w:i/>
        </w:rPr>
        <w:t>D</w:t>
      </w:r>
      <w:r w:rsidRPr="007A2833">
        <w:rPr>
          <w:i/>
        </w:rPr>
        <w:t>el escorpión y la rana</w:t>
      </w:r>
      <w:r>
        <w:t>, que supongo que conocerán, pero, les recuerdo.</w:t>
      </w:r>
    </w:p>
    <w:p w:rsidR="007A2833" w:rsidRDefault="007A2833" w:rsidP="004904B1">
      <w:pPr>
        <w:pStyle w:val="Texto"/>
      </w:pPr>
    </w:p>
    <w:p w:rsidR="007A2833" w:rsidRDefault="007A2833" w:rsidP="004904B1">
      <w:pPr>
        <w:pStyle w:val="Texto"/>
      </w:pPr>
      <w:r>
        <w:t>En la fábula</w:t>
      </w:r>
      <w:r w:rsidRPr="004562C2">
        <w:t xml:space="preserve"> decía, </w:t>
      </w:r>
      <w:r>
        <w:t>que el escorpión quería pasar a otra orilla, allí</w:t>
      </w:r>
      <w:r w:rsidRPr="004562C2">
        <w:t xml:space="preserve"> donde había un río, </w:t>
      </w:r>
      <w:r>
        <w:t>¿no?</w:t>
      </w:r>
      <w:r w:rsidRPr="004562C2">
        <w:t xml:space="preserve"> Entiendo que a la </w:t>
      </w:r>
      <w:r>
        <w:t>orilla</w:t>
      </w:r>
      <w:r w:rsidRPr="004562C2">
        <w:t xml:space="preserve"> de la sostenibilidad, </w:t>
      </w:r>
      <w:r>
        <w:t>¿</w:t>
      </w:r>
      <w:r w:rsidRPr="004562C2">
        <w:t>no</w:t>
      </w:r>
      <w:r>
        <w:t>? El</w:t>
      </w:r>
      <w:r w:rsidRPr="004562C2">
        <w:t xml:space="preserve"> escorpión no saben </w:t>
      </w:r>
      <w:r>
        <w:t>nadar, entonces,</w:t>
      </w:r>
      <w:r w:rsidRPr="004562C2">
        <w:t xml:space="preserve"> el escorpión se acerca a la rana y le dice</w:t>
      </w:r>
      <w:r>
        <w:t>:</w:t>
      </w:r>
      <w:r w:rsidRPr="004562C2">
        <w:t xml:space="preserve"> </w:t>
      </w:r>
      <w:r>
        <w:t>"oye,</w:t>
      </w:r>
      <w:r w:rsidRPr="004562C2">
        <w:t xml:space="preserve"> vamos juntos, que esto</w:t>
      </w:r>
      <w:r>
        <w:t>…</w:t>
      </w:r>
      <w:r w:rsidRPr="004562C2">
        <w:t xml:space="preserve"> </w:t>
      </w:r>
      <w:r>
        <w:t xml:space="preserve">hay que llegar, hay que pasar </w:t>
      </w:r>
      <w:r w:rsidRPr="004562C2">
        <w:t>el río de la sostenibilidad</w:t>
      </w:r>
      <w:r>
        <w:t xml:space="preserve">, hay </w:t>
      </w:r>
      <w:r w:rsidRPr="004562C2">
        <w:t xml:space="preserve">que llegar a la </w:t>
      </w:r>
      <w:r>
        <w:t>sostenibilidad"</w:t>
      </w:r>
      <w:r w:rsidRPr="004562C2">
        <w:t>.</w:t>
      </w:r>
    </w:p>
    <w:p w:rsidR="007A2833" w:rsidRDefault="007A2833" w:rsidP="004904B1">
      <w:pPr>
        <w:pStyle w:val="Texto"/>
      </w:pPr>
    </w:p>
    <w:p w:rsidR="007A2833" w:rsidRDefault="007A2833" w:rsidP="004904B1">
      <w:pPr>
        <w:pStyle w:val="Texto"/>
      </w:pPr>
      <w:r w:rsidRPr="004562C2">
        <w:t>Entonces, la rana</w:t>
      </w:r>
      <w:r>
        <w:t>, que conoce al</w:t>
      </w:r>
      <w:r w:rsidRPr="004562C2">
        <w:t xml:space="preserve"> escorpión le dice</w:t>
      </w:r>
      <w:r>
        <w:t>:</w:t>
      </w:r>
      <w:r w:rsidRPr="004562C2">
        <w:t xml:space="preserve"> </w:t>
      </w:r>
      <w:r>
        <w:t>"ya, pero tú</w:t>
      </w:r>
      <w:r w:rsidRPr="004562C2">
        <w:t xml:space="preserve"> picas</w:t>
      </w:r>
      <w:r>
        <w:t>; tenemos un problema.</w:t>
      </w:r>
    </w:p>
    <w:p w:rsidR="007A2833" w:rsidRDefault="007A2833" w:rsidP="004904B1">
      <w:pPr>
        <w:pStyle w:val="Texto"/>
      </w:pPr>
    </w:p>
    <w:p w:rsidR="007A2833" w:rsidRDefault="007A2833" w:rsidP="004904B1">
      <w:pPr>
        <w:pStyle w:val="Texto"/>
      </w:pPr>
      <w:r>
        <w:lastRenderedPageBreak/>
        <w:t>El escorpión le dice: "no, no pasa nada. Yo pico, pero, como yo voy a ir montado encima de ti, si te pico, nos hundimos, nos hundimos los dos. En este barco estamos todos. En este barco estamos todos".</w:t>
      </w:r>
    </w:p>
    <w:p w:rsidR="007A2833" w:rsidRDefault="007A2833" w:rsidP="004904B1">
      <w:pPr>
        <w:pStyle w:val="Texto"/>
      </w:pPr>
    </w:p>
    <w:p w:rsidR="007A2833" w:rsidRDefault="007A2833" w:rsidP="004904B1">
      <w:pPr>
        <w:pStyle w:val="Texto"/>
      </w:pPr>
      <w:r>
        <w:t>E</w:t>
      </w:r>
      <w:r w:rsidRPr="004562C2">
        <w:t>ntonces</w:t>
      </w:r>
      <w:r>
        <w:t>,</w:t>
      </w:r>
      <w:r w:rsidRPr="004562C2">
        <w:t xml:space="preserve"> después </w:t>
      </w:r>
      <w:r>
        <w:t>de algunas</w:t>
      </w:r>
      <w:r w:rsidRPr="004562C2">
        <w:t xml:space="preserve"> dudas, pues</w:t>
      </w:r>
      <w:r>
        <w:t>,</w:t>
      </w:r>
      <w:r w:rsidRPr="004562C2">
        <w:t xml:space="preserve"> al final</w:t>
      </w:r>
      <w:r>
        <w:t>,</w:t>
      </w:r>
      <w:r w:rsidRPr="004562C2">
        <w:t xml:space="preserve"> se montan y</w:t>
      </w:r>
      <w:r>
        <w:t xml:space="preserve"> la rana, vale, accede y, a nada</w:t>
      </w:r>
      <w:r w:rsidRPr="004562C2">
        <w:t xml:space="preserve"> que se meten el río</w:t>
      </w:r>
      <w:r>
        <w:t>, el</w:t>
      </w:r>
      <w:r w:rsidRPr="004562C2">
        <w:t xml:space="preserve"> escorpión </w:t>
      </w:r>
      <w:r>
        <w:t xml:space="preserve">cata </w:t>
      </w:r>
      <w:proofErr w:type="spellStart"/>
      <w:r>
        <w:t>pún</w:t>
      </w:r>
      <w:proofErr w:type="spellEnd"/>
      <w:r>
        <w:t>, pica. El escorpión pica. El escorpión pica,</w:t>
      </w:r>
      <w:r w:rsidRPr="004562C2">
        <w:t xml:space="preserve"> </w:t>
      </w:r>
      <w:r>
        <w:t>e</w:t>
      </w:r>
      <w:r w:rsidRPr="004562C2">
        <w:t>videntemente, se empieza</w:t>
      </w:r>
      <w:r>
        <w:t>n a hundir. Y le dice la rana: "</w:t>
      </w:r>
      <w:r w:rsidRPr="004562C2">
        <w:t>pero</w:t>
      </w:r>
      <w:r>
        <w:t>,</w:t>
      </w:r>
      <w:r w:rsidRPr="004562C2">
        <w:t xml:space="preserve"> </w:t>
      </w:r>
      <w:r>
        <w:t>¿</w:t>
      </w:r>
      <w:r w:rsidRPr="004562C2">
        <w:t>qué estás haciendo</w:t>
      </w:r>
      <w:r>
        <w:t>?,</w:t>
      </w:r>
      <w:r w:rsidRPr="004562C2">
        <w:t xml:space="preserve"> </w:t>
      </w:r>
      <w:r>
        <w:t>¿</w:t>
      </w:r>
      <w:r w:rsidRPr="004562C2">
        <w:t>no</w:t>
      </w:r>
      <w:r>
        <w:t xml:space="preserve"> habíamos quedado</w:t>
      </w:r>
      <w:r w:rsidRPr="004562C2">
        <w:t xml:space="preserve"> que no</w:t>
      </w:r>
      <w:r>
        <w:t>s</w:t>
      </w:r>
      <w:r w:rsidR="004904B1">
        <w:t xml:space="preserve"> </w:t>
      </w:r>
      <w:r>
        <w:t>íbamos a hundir los dos?".</w:t>
      </w:r>
    </w:p>
    <w:p w:rsidR="007A2833" w:rsidRDefault="007A2833" w:rsidP="004904B1">
      <w:pPr>
        <w:pStyle w:val="Texto"/>
      </w:pPr>
    </w:p>
    <w:p w:rsidR="007A2833" w:rsidRDefault="007A2833" w:rsidP="004904B1">
      <w:pPr>
        <w:pStyle w:val="Texto"/>
      </w:pPr>
      <w:r>
        <w:t xml:space="preserve">Y le dice el escorpión: "pues ya lo siento, </w:t>
      </w:r>
      <w:r w:rsidRPr="004562C2">
        <w:t>porque esta es mi naturaleza</w:t>
      </w:r>
      <w:r>
        <w:t>".</w:t>
      </w:r>
    </w:p>
    <w:p w:rsidR="007A2833" w:rsidRDefault="007A2833" w:rsidP="004904B1">
      <w:pPr>
        <w:pStyle w:val="Texto"/>
      </w:pPr>
    </w:p>
    <w:p w:rsidR="007A2833" w:rsidRPr="0034406B" w:rsidRDefault="007A2833" w:rsidP="004904B1">
      <w:pPr>
        <w:pStyle w:val="Texto"/>
        <w:rPr>
          <w:lang w:val="eu-ES"/>
        </w:rPr>
      </w:pPr>
      <w:r>
        <w:t>B</w:t>
      </w:r>
      <w:r w:rsidRPr="004562C2">
        <w:t xml:space="preserve">ásicamente, </w:t>
      </w:r>
      <w:r>
        <w:t>yo</w:t>
      </w:r>
      <w:r w:rsidRPr="004562C2">
        <w:t xml:space="preserve"> creo que ha pasado esto. </w:t>
      </w:r>
      <w:r w:rsidRPr="0034406B">
        <w:rPr>
          <w:lang w:val="eu-ES"/>
        </w:rPr>
        <w:t xml:space="preserve">Nik uste dut hain larria dela, aurrekontuetan jasangarritasun energetikoaren legeak agindutakoa aurrekontuetan ez </w:t>
      </w:r>
      <w:proofErr w:type="spellStart"/>
      <w:r w:rsidRPr="0034406B">
        <w:rPr>
          <w:lang w:val="eu-ES"/>
        </w:rPr>
        <w:t>islada</w:t>
      </w:r>
      <w:proofErr w:type="spellEnd"/>
      <w:r w:rsidRPr="0034406B">
        <w:rPr>
          <w:lang w:val="eu-ES"/>
        </w:rPr>
        <w:t xml:space="preserve"> izatea, hain da larria, iruzurra eta hain da larria gaurkoan daukagun proposamena aurrera ez ateratzea, ni, benetan, ni zuen eserlekuetan egongo bani</w:t>
      </w:r>
      <w:r>
        <w:rPr>
          <w:lang w:val="eu-ES"/>
        </w:rPr>
        <w:t>n</w:t>
      </w:r>
      <w:r w:rsidRPr="0034406B">
        <w:rPr>
          <w:lang w:val="eu-ES"/>
        </w:rPr>
        <w:t>tz, gutxienez-gutxienez, lotsaz gorri-gorri jarriko nintzatekeela.</w:t>
      </w:r>
    </w:p>
    <w:p w:rsidR="007A2833" w:rsidRPr="0034406B" w:rsidRDefault="007A2833" w:rsidP="004904B1">
      <w:pPr>
        <w:pStyle w:val="Texto"/>
        <w:rPr>
          <w:lang w:val="eu-ES"/>
        </w:rPr>
      </w:pPr>
    </w:p>
    <w:p w:rsidR="007A2833" w:rsidRDefault="007A2833" w:rsidP="004904B1">
      <w:pPr>
        <w:pStyle w:val="Texto"/>
        <w:rPr>
          <w:lang w:val="eu-ES"/>
        </w:rPr>
      </w:pPr>
      <w:r w:rsidRPr="0034406B">
        <w:rPr>
          <w:lang w:val="eu-ES"/>
        </w:rPr>
        <w:t>Ze, lege honek istorio kuriosoa dauka. Lege hau sartu zen herrena eta errai</w:t>
      </w:r>
      <w:r>
        <w:rPr>
          <w:lang w:val="eu-ES"/>
        </w:rPr>
        <w:t>nk</w:t>
      </w:r>
      <w:r w:rsidRPr="0034406B">
        <w:rPr>
          <w:lang w:val="eu-ES"/>
        </w:rPr>
        <w:t>a sartu zen legebiltzar</w:t>
      </w:r>
      <w:r>
        <w:rPr>
          <w:lang w:val="eu-ES"/>
        </w:rPr>
        <w:t xml:space="preserve"> hon</w:t>
      </w:r>
      <w:r w:rsidRPr="0034406B">
        <w:rPr>
          <w:lang w:val="eu-ES"/>
        </w:rPr>
        <w:t>etan</w:t>
      </w:r>
      <w:r>
        <w:rPr>
          <w:lang w:val="eu-ES"/>
        </w:rPr>
        <w:t>.</w:t>
      </w:r>
      <w:r w:rsidRPr="0034406B">
        <w:rPr>
          <w:lang w:val="eu-ES"/>
        </w:rPr>
        <w:t xml:space="preserve"> </w:t>
      </w:r>
      <w:r>
        <w:rPr>
          <w:lang w:val="eu-ES"/>
        </w:rPr>
        <w:t>L</w:t>
      </w:r>
      <w:r w:rsidRPr="0034406B">
        <w:rPr>
          <w:lang w:val="eu-ES"/>
        </w:rPr>
        <w:t>ege hau, aurreko legealdian</w:t>
      </w:r>
      <w:r>
        <w:rPr>
          <w:lang w:val="eu-ES"/>
        </w:rPr>
        <w:t>, lehendabiziko aldiz sartu zen;</w:t>
      </w:r>
      <w:r w:rsidRPr="0034406B">
        <w:rPr>
          <w:lang w:val="eu-ES"/>
        </w:rPr>
        <w:t xml:space="preserve"> </w:t>
      </w:r>
      <w:r>
        <w:rPr>
          <w:lang w:val="eu-ES"/>
        </w:rPr>
        <w:t>b</w:t>
      </w:r>
      <w:r w:rsidRPr="0034406B">
        <w:rPr>
          <w:lang w:val="eu-ES"/>
        </w:rPr>
        <w:t>i aldiz sartu behar izan zuen</w:t>
      </w:r>
      <w:r>
        <w:rPr>
          <w:lang w:val="eu-ES"/>
        </w:rPr>
        <w:t>.</w:t>
      </w:r>
      <w:r w:rsidRPr="0034406B">
        <w:rPr>
          <w:lang w:val="eu-ES"/>
        </w:rPr>
        <w:t xml:space="preserve"> </w:t>
      </w:r>
      <w:r>
        <w:rPr>
          <w:lang w:val="eu-ES"/>
        </w:rPr>
        <w:t>Lehendabiziko aldiz, 2016ko</w:t>
      </w:r>
      <w:r w:rsidRPr="0034406B">
        <w:rPr>
          <w:lang w:val="eu-ES"/>
        </w:rPr>
        <w:t xml:space="preserve"> uztailean, jakinda ez zela egongo aukerarik legea aurrera eramateko, baina</w:t>
      </w:r>
      <w:r>
        <w:rPr>
          <w:lang w:val="eu-ES"/>
        </w:rPr>
        <w:t>,</w:t>
      </w:r>
      <w:r w:rsidRPr="0034406B">
        <w:rPr>
          <w:lang w:val="eu-ES"/>
        </w:rPr>
        <w:t xml:space="preserve"> hala ere, alta eman zen Legebiltzar honetan</w:t>
      </w:r>
      <w:r>
        <w:rPr>
          <w:lang w:val="eu-ES"/>
        </w:rPr>
        <w:t>. Jasangarritasun energetikoa euskal administrazio</w:t>
      </w:r>
      <w:r w:rsidRPr="0034406B">
        <w:rPr>
          <w:lang w:val="eu-ES"/>
        </w:rPr>
        <w:t xml:space="preserve"> publikoan</w:t>
      </w:r>
      <w:r>
        <w:rPr>
          <w:lang w:val="eu-ES"/>
        </w:rPr>
        <w:t xml:space="preserve">. Eta, diot sartu zela errenka, ze, </w:t>
      </w:r>
      <w:r w:rsidRPr="0034406B">
        <w:rPr>
          <w:lang w:val="eu-ES"/>
        </w:rPr>
        <w:t xml:space="preserve">bi aldiz sartu </w:t>
      </w:r>
      <w:r>
        <w:rPr>
          <w:lang w:val="eu-ES"/>
        </w:rPr>
        <w:t>behar izan</w:t>
      </w:r>
      <w:r w:rsidRPr="0034406B">
        <w:rPr>
          <w:lang w:val="eu-ES"/>
        </w:rPr>
        <w:t xml:space="preserve"> zuen</w:t>
      </w:r>
      <w:r>
        <w:rPr>
          <w:lang w:val="eu-ES"/>
        </w:rPr>
        <w:t>, gero 2017. u</w:t>
      </w:r>
      <w:r w:rsidRPr="0034406B">
        <w:rPr>
          <w:lang w:val="eu-ES"/>
        </w:rPr>
        <w:t>rtean</w:t>
      </w:r>
      <w:r>
        <w:rPr>
          <w:lang w:val="eu-ES"/>
        </w:rPr>
        <w:t>,</w:t>
      </w:r>
      <w:r w:rsidRPr="0034406B">
        <w:rPr>
          <w:lang w:val="eu-ES"/>
        </w:rPr>
        <w:t xml:space="preserve"> berriro</w:t>
      </w:r>
      <w:r>
        <w:rPr>
          <w:lang w:val="eu-ES"/>
        </w:rPr>
        <w:t>,</w:t>
      </w:r>
      <w:r w:rsidRPr="0034406B">
        <w:rPr>
          <w:lang w:val="eu-ES"/>
        </w:rPr>
        <w:t xml:space="preserve"> </w:t>
      </w:r>
      <w:r>
        <w:rPr>
          <w:lang w:val="eu-ES"/>
        </w:rPr>
        <w:t>testu berdinarekin</w:t>
      </w:r>
      <w:r w:rsidRPr="0034406B">
        <w:rPr>
          <w:lang w:val="eu-ES"/>
        </w:rPr>
        <w:t xml:space="preserve"> sartu zen.</w:t>
      </w:r>
    </w:p>
    <w:p w:rsidR="007A2833" w:rsidRDefault="007A2833" w:rsidP="004904B1">
      <w:pPr>
        <w:pStyle w:val="Texto"/>
        <w:rPr>
          <w:lang w:val="eu-ES"/>
        </w:rPr>
      </w:pPr>
    </w:p>
    <w:p w:rsidR="007A2833" w:rsidRDefault="007A2833" w:rsidP="004904B1">
      <w:pPr>
        <w:pStyle w:val="Texto"/>
      </w:pPr>
      <w:r w:rsidRPr="0034406B">
        <w:rPr>
          <w:lang w:val="eu-ES"/>
        </w:rPr>
        <w:t>Baina</w:t>
      </w:r>
      <w:r>
        <w:rPr>
          <w:lang w:val="eu-ES"/>
        </w:rPr>
        <w:t>,</w:t>
      </w:r>
      <w:r w:rsidRPr="0034406B">
        <w:rPr>
          <w:lang w:val="eu-ES"/>
        </w:rPr>
        <w:t xml:space="preserve"> herrena ere</w:t>
      </w:r>
      <w:r>
        <w:rPr>
          <w:lang w:val="eu-ES"/>
        </w:rPr>
        <w:t>,</w:t>
      </w:r>
      <w:r w:rsidRPr="0034406B">
        <w:rPr>
          <w:lang w:val="eu-ES"/>
        </w:rPr>
        <w:t xml:space="preserve"> herrena sartu zen</w:t>
      </w:r>
      <w:r>
        <w:rPr>
          <w:lang w:val="eu-ES"/>
        </w:rPr>
        <w:t>.</w:t>
      </w:r>
      <w:r w:rsidRPr="0034406B">
        <w:rPr>
          <w:lang w:val="eu-ES"/>
        </w:rPr>
        <w:t xml:space="preserve"> </w:t>
      </w:r>
      <w:r>
        <w:rPr>
          <w:lang w:val="eu-ES"/>
        </w:rPr>
        <w:t>E</w:t>
      </w:r>
      <w:r w:rsidRPr="0034406B">
        <w:rPr>
          <w:lang w:val="eu-ES"/>
        </w:rPr>
        <w:t xml:space="preserve">ta </w:t>
      </w:r>
      <w:r>
        <w:rPr>
          <w:lang w:val="eu-ES"/>
        </w:rPr>
        <w:t xml:space="preserve">herrena </w:t>
      </w:r>
      <w:r w:rsidRPr="0034406B">
        <w:rPr>
          <w:lang w:val="eu-ES"/>
        </w:rPr>
        <w:t>sartu zela</w:t>
      </w:r>
      <w:r>
        <w:rPr>
          <w:lang w:val="eu-ES"/>
        </w:rPr>
        <w:t>,</w:t>
      </w:r>
      <w:r w:rsidRPr="0034406B">
        <w:rPr>
          <w:lang w:val="eu-ES"/>
        </w:rPr>
        <w:t xml:space="preserve"> guk esan genuen bere garaian, </w:t>
      </w:r>
      <w:r>
        <w:rPr>
          <w:lang w:val="eu-ES"/>
        </w:rPr>
        <w:t>baina ez ginen gu bakarrik izan,</w:t>
      </w:r>
      <w:r w:rsidRPr="0034406B">
        <w:rPr>
          <w:lang w:val="eu-ES"/>
        </w:rPr>
        <w:t xml:space="preserve"> Kontrol Ekonomikorako Batzordeak</w:t>
      </w:r>
      <w:r w:rsidRPr="004562C2">
        <w:t>, Oficina de Control Económico, decía, decía en un informe muy contundente, cuando se le presentó la ley</w:t>
      </w:r>
      <w:r>
        <w:t>, en el que fue muy tajante, decía</w:t>
      </w:r>
      <w:r w:rsidRPr="004562C2">
        <w:t xml:space="preserve"> que</w:t>
      </w:r>
      <w:r>
        <w:t>,</w:t>
      </w:r>
      <w:r w:rsidRPr="004562C2">
        <w:t xml:space="preserve"> en conjunto</w:t>
      </w:r>
      <w:r>
        <w:t>,</w:t>
      </w:r>
      <w:r w:rsidRPr="004562C2">
        <w:t xml:space="preserve"> el expediente no ofrece una visión de conjunto suficientemente fundamentada, ni una estimación de su repercusión </w:t>
      </w:r>
      <w:r w:rsidRPr="004562C2">
        <w:lastRenderedPageBreak/>
        <w:t>en los presupuestos de la Administración pública, ni las fuentes y los modos de financiación, así como una elemental evaluación del coste que pueda derivarse de su aplicación para otras administraciones públicas, los part</w:t>
      </w:r>
      <w:r>
        <w:t xml:space="preserve">iculares y la economía general. </w:t>
      </w:r>
      <w:r w:rsidRPr="004562C2">
        <w:t xml:space="preserve">Han </w:t>
      </w:r>
      <w:r>
        <w:t>de subsanarse dichas carencias".</w:t>
      </w:r>
    </w:p>
    <w:p w:rsidR="007A2833" w:rsidRDefault="007A2833" w:rsidP="004904B1">
      <w:pPr>
        <w:pStyle w:val="Texto"/>
      </w:pPr>
    </w:p>
    <w:p w:rsidR="007A2833" w:rsidRPr="00D10468" w:rsidRDefault="007A2833" w:rsidP="004904B1">
      <w:pPr>
        <w:pStyle w:val="Texto"/>
        <w:rPr>
          <w:lang w:val="eu-ES"/>
        </w:rPr>
      </w:pPr>
      <w:r w:rsidRPr="00D10468">
        <w:rPr>
          <w:lang w:val="eu-ES"/>
        </w:rPr>
        <w:t>Hori…</w:t>
      </w:r>
    </w:p>
    <w:p w:rsidR="007A2833" w:rsidRPr="00D10468" w:rsidRDefault="007A2833" w:rsidP="004904B1">
      <w:pPr>
        <w:pStyle w:val="Texto"/>
        <w:rPr>
          <w:lang w:val="eu-ES"/>
        </w:rPr>
      </w:pPr>
    </w:p>
    <w:p w:rsidR="007A2833" w:rsidRPr="00D10468" w:rsidRDefault="007A2833" w:rsidP="004904B1">
      <w:pPr>
        <w:pStyle w:val="Texto"/>
        <w:rPr>
          <w:lang w:val="eu-ES"/>
        </w:rPr>
      </w:pPr>
      <w:r w:rsidRPr="00D10468">
        <w:rPr>
          <w:lang w:val="eu-ES"/>
        </w:rPr>
        <w:t>(11. zintaren amaiera)</w:t>
      </w:r>
    </w:p>
    <w:p w:rsidR="007A2833" w:rsidRPr="00947E0E" w:rsidRDefault="007A2833" w:rsidP="004904B1">
      <w:pPr>
        <w:pStyle w:val="Texto"/>
        <w:rPr>
          <w:lang w:val="eu-ES"/>
        </w:rPr>
      </w:pPr>
      <w:r w:rsidRPr="00947E0E">
        <w:rPr>
          <w:lang w:val="eu-ES"/>
        </w:rPr>
        <w:t>(12. zintaren hasiera)</w:t>
      </w:r>
    </w:p>
    <w:p w:rsidR="007A2833" w:rsidRPr="00947E0E" w:rsidRDefault="007A2833" w:rsidP="004904B1">
      <w:pPr>
        <w:pStyle w:val="Texto"/>
        <w:rPr>
          <w:lang w:val="eu-ES"/>
        </w:rPr>
      </w:pPr>
    </w:p>
    <w:p w:rsidR="007A2833" w:rsidRDefault="007A2833" w:rsidP="004904B1">
      <w:pPr>
        <w:pStyle w:val="Texto"/>
        <w:rPr>
          <w:lang w:val="es-ES"/>
        </w:rPr>
      </w:pPr>
      <w:r w:rsidRPr="00947E0E">
        <w:rPr>
          <w:lang w:val="eu-ES"/>
        </w:rPr>
        <w:t>…</w:t>
      </w:r>
      <w:r>
        <w:rPr>
          <w:lang w:val="eu-ES"/>
        </w:rPr>
        <w:t xml:space="preserve"> </w:t>
      </w:r>
      <w:r>
        <w:rPr>
          <w:lang w:val="es-ES"/>
        </w:rPr>
        <w:t xml:space="preserve">de su aplicación para otras administraciones públicas, los particulares y la economía general. Han de subsanarse dichas carencias". </w:t>
      </w:r>
      <w:proofErr w:type="spellStart"/>
      <w:r>
        <w:rPr>
          <w:lang w:val="es-ES"/>
        </w:rPr>
        <w:t>Hori</w:t>
      </w:r>
      <w:proofErr w:type="spellEnd"/>
      <w:r>
        <w:rPr>
          <w:lang w:val="es-ES"/>
        </w:rPr>
        <w:t xml:space="preserve"> </w:t>
      </w:r>
      <w:proofErr w:type="spellStart"/>
      <w:r>
        <w:rPr>
          <w:lang w:val="es-ES"/>
        </w:rPr>
        <w:t>esaten</w:t>
      </w:r>
      <w:proofErr w:type="spellEnd"/>
      <w:r>
        <w:rPr>
          <w:lang w:val="es-ES"/>
        </w:rPr>
        <w:t xml:space="preserve"> </w:t>
      </w:r>
      <w:proofErr w:type="spellStart"/>
      <w:r>
        <w:rPr>
          <w:lang w:val="es-ES"/>
        </w:rPr>
        <w:t>zuen</w:t>
      </w:r>
      <w:proofErr w:type="spellEnd"/>
      <w:r>
        <w:rPr>
          <w:lang w:val="es-ES"/>
        </w:rPr>
        <w:t>.</w:t>
      </w:r>
    </w:p>
    <w:p w:rsidR="007A2833" w:rsidRDefault="007A2833" w:rsidP="004904B1">
      <w:pPr>
        <w:pStyle w:val="Texto"/>
        <w:rPr>
          <w:lang w:val="es-ES"/>
        </w:rPr>
      </w:pPr>
    </w:p>
    <w:p w:rsidR="007A2833" w:rsidRDefault="007A2833" w:rsidP="004904B1">
      <w:pPr>
        <w:pStyle w:val="Texto"/>
        <w:rPr>
          <w:lang w:val="es-ES"/>
        </w:rPr>
      </w:pPr>
      <w:r w:rsidRPr="00947E0E">
        <w:rPr>
          <w:lang w:val="eu-ES"/>
        </w:rPr>
        <w:t>Sartu zenean, berriz sartu zenean, hori eginda zegoen? Ez, ez zegoen eginda.</w:t>
      </w:r>
      <w:r>
        <w:rPr>
          <w:lang w:val="eu-ES"/>
        </w:rPr>
        <w:t xml:space="preserve"> Ez bakarrik kontrol ekonomikorako batzordeak; Eudel, Eudelek ere, bere garaian, informazio fasean, legearen informazio fasean oso argi utzi zuen. Esan zuen: "</w:t>
      </w:r>
      <w:r>
        <w:rPr>
          <w:lang w:val="es-ES"/>
        </w:rPr>
        <w:t>La memoria económica que debe completar el expediente de este anteproyecto no ha cuantificado el impacto económico que estas obligaciones tendrán en las haciendas municipales. Y esta ausencia no debe ser infravalorada porque, solo desde esa cuantificación en el texto legal, que propone nuevas obligaciones a las competencias municipales, también debe recoger la financiación. De no hacerse así, la Ley no cumple el ordenamiento jurídico local vigente, y es susceptible de impugnación".</w:t>
      </w:r>
    </w:p>
    <w:p w:rsidR="007A2833" w:rsidRDefault="007A2833" w:rsidP="004904B1">
      <w:pPr>
        <w:pStyle w:val="Texto"/>
        <w:rPr>
          <w:lang w:val="es-ES"/>
        </w:rPr>
      </w:pPr>
    </w:p>
    <w:p w:rsidR="007A2833" w:rsidRDefault="007A2833" w:rsidP="004904B1">
      <w:pPr>
        <w:pStyle w:val="Texto"/>
        <w:rPr>
          <w:lang w:val="eu-ES"/>
        </w:rPr>
      </w:pPr>
      <w:r>
        <w:rPr>
          <w:lang w:val="eu-ES"/>
        </w:rPr>
        <w:t>Gero, 2018. urtean, agerraldiak egon zirenean, Mungiako alkateak, EAJkoa den Ager Izagirrek, gutxi gorabehera, termino beretan hitz egin zuen. Esan zuen finantziaziorik gabe, arazo larria zela udal administrazioarentzat lege hau betetzea. Baina, esaten zuenean Eudelek: "</w:t>
      </w:r>
      <w:r w:rsidRPr="002E75AF">
        <w:rPr>
          <w:lang w:val="es-ES"/>
        </w:rPr>
        <w:t>De no hacerse as</w:t>
      </w:r>
      <w:r>
        <w:rPr>
          <w:lang w:val="es-ES"/>
        </w:rPr>
        <w:t>í, la L</w:t>
      </w:r>
      <w:r w:rsidRPr="002E75AF">
        <w:rPr>
          <w:lang w:val="es-ES"/>
        </w:rPr>
        <w:t>ey no cumple el ordenamiento jurídico local vigente</w:t>
      </w:r>
      <w:r>
        <w:rPr>
          <w:lang w:val="eu-ES"/>
        </w:rPr>
        <w:t>", zertaz hitz egiten ari zen?</w:t>
      </w:r>
      <w:r w:rsidRPr="002E75AF">
        <w:rPr>
          <w:lang w:val="eu-ES"/>
        </w:rPr>
        <w:t xml:space="preserve"> Hitz egiten ari zen </w:t>
      </w:r>
      <w:r>
        <w:rPr>
          <w:lang w:val="eu-ES"/>
        </w:rPr>
        <w:t>T</w:t>
      </w:r>
      <w:r w:rsidRPr="002E75AF">
        <w:rPr>
          <w:lang w:val="eu-ES"/>
        </w:rPr>
        <w:t xml:space="preserve">oki </w:t>
      </w:r>
      <w:r>
        <w:rPr>
          <w:lang w:val="eu-ES"/>
        </w:rPr>
        <w:t>E</w:t>
      </w:r>
      <w:r w:rsidRPr="002E75AF">
        <w:rPr>
          <w:lang w:val="eu-ES"/>
        </w:rPr>
        <w:t>rakundeen Legea</w:t>
      </w:r>
      <w:r>
        <w:rPr>
          <w:lang w:val="eu-ES"/>
        </w:rPr>
        <w:t>,</w:t>
      </w:r>
      <w:r w:rsidRPr="002E75AF">
        <w:rPr>
          <w:lang w:val="eu-ES"/>
        </w:rPr>
        <w:t xml:space="preserve"> 2016an apirila</w:t>
      </w:r>
      <w:r>
        <w:rPr>
          <w:lang w:val="eu-ES"/>
        </w:rPr>
        <w:t xml:space="preserve">ren 7an onartutakoa. </w:t>
      </w:r>
      <w:r w:rsidRPr="002E75AF">
        <w:rPr>
          <w:lang w:val="es-ES"/>
        </w:rPr>
        <w:t xml:space="preserve">Y ahí, en el artículo 17.3, en esa ley que se aprobó en un acuerdo con nosotros, precisamente, se decía que: "Las leyes y normas forales que atribuían competencias propias a los municipios, así como los desarrollos </w:t>
      </w:r>
      <w:r w:rsidRPr="002E75AF">
        <w:rPr>
          <w:lang w:val="es-ES"/>
        </w:rPr>
        <w:lastRenderedPageBreak/>
        <w:t>reglamentarios de aquellas leyes sectoriales o normas forales que impliquen una concreción de servicios, actividades o prestaciones…", como es el caso, "…derivadas de competencias atribuidas como propias, deberán recoger en un anexo específico la dotación de los recursos necesarios para asegurar la suficiencia financiera de los municipios</w:t>
      </w:r>
      <w:r>
        <w:rPr>
          <w:lang w:val="eu-ES"/>
        </w:rPr>
        <w:t>". Hori esaten du Legeak. E</w:t>
      </w:r>
      <w:r w:rsidRPr="002E75AF">
        <w:rPr>
          <w:lang w:val="eu-ES"/>
        </w:rPr>
        <w:t xml:space="preserve">ta Eudelek abisatu zuen, </w:t>
      </w:r>
      <w:r>
        <w:rPr>
          <w:lang w:val="eu-ES"/>
        </w:rPr>
        <w:t>b</w:t>
      </w:r>
      <w:r w:rsidRPr="002E75AF">
        <w:rPr>
          <w:lang w:val="eu-ES"/>
        </w:rPr>
        <w:t>ale</w:t>
      </w:r>
      <w:r>
        <w:rPr>
          <w:lang w:val="eu-ES"/>
        </w:rPr>
        <w:t xml:space="preserve">? Baina, </w:t>
      </w:r>
      <w:r w:rsidRPr="002E75AF">
        <w:rPr>
          <w:lang w:val="eu-ES"/>
        </w:rPr>
        <w:t xml:space="preserve">hala ere, </w:t>
      </w:r>
      <w:r>
        <w:rPr>
          <w:lang w:val="eu-ES"/>
        </w:rPr>
        <w:t>20</w:t>
      </w:r>
      <w:r w:rsidRPr="002E75AF">
        <w:rPr>
          <w:lang w:val="eu-ES"/>
        </w:rPr>
        <w:t>17an</w:t>
      </w:r>
      <w:r>
        <w:rPr>
          <w:lang w:val="eu-ES"/>
        </w:rPr>
        <w:t>,</w:t>
      </w:r>
      <w:r w:rsidRPr="002E75AF">
        <w:rPr>
          <w:lang w:val="eu-ES"/>
        </w:rPr>
        <w:t xml:space="preserve"> lege hau testu berdinarekin etorri zen.</w:t>
      </w:r>
      <w:r>
        <w:rPr>
          <w:lang w:val="eu-ES"/>
        </w:rPr>
        <w:t xml:space="preserve"> </w:t>
      </w:r>
      <w:r w:rsidRPr="002E75AF">
        <w:rPr>
          <w:lang w:val="eu-ES"/>
        </w:rPr>
        <w:t>Guk ikusi genuen legea hau aurrera a</w:t>
      </w:r>
      <w:r>
        <w:rPr>
          <w:lang w:val="eu-ES"/>
        </w:rPr>
        <w:t xml:space="preserve">teratzeko aukerak egongo zirela, eta, </w:t>
      </w:r>
      <w:r w:rsidRPr="002E75AF">
        <w:rPr>
          <w:lang w:val="eu-ES"/>
        </w:rPr>
        <w:t>beraz</w:t>
      </w:r>
      <w:r>
        <w:rPr>
          <w:lang w:val="eu-ES"/>
        </w:rPr>
        <w:t>,</w:t>
      </w:r>
      <w:r w:rsidRPr="002E75AF">
        <w:rPr>
          <w:lang w:val="eu-ES"/>
        </w:rPr>
        <w:t xml:space="preserve"> </w:t>
      </w:r>
      <w:proofErr w:type="spellStart"/>
      <w:r w:rsidRPr="002E75AF">
        <w:rPr>
          <w:lang w:val="eu-ES"/>
        </w:rPr>
        <w:t>arreman</w:t>
      </w:r>
      <w:r>
        <w:rPr>
          <w:lang w:val="eu-ES"/>
        </w:rPr>
        <w:t>g</w:t>
      </w:r>
      <w:r w:rsidRPr="002E75AF">
        <w:rPr>
          <w:lang w:val="eu-ES"/>
        </w:rPr>
        <w:t>atu</w:t>
      </w:r>
      <w:proofErr w:type="spellEnd"/>
      <w:r w:rsidRPr="002E75AF">
        <w:rPr>
          <w:lang w:val="eu-ES"/>
        </w:rPr>
        <w:t>, eskuak hor</w:t>
      </w:r>
      <w:r>
        <w:rPr>
          <w:lang w:val="eu-ES"/>
        </w:rPr>
        <w:t xml:space="preserve">retan jarri genituen. </w:t>
      </w:r>
      <w:r w:rsidRPr="002E75AF">
        <w:rPr>
          <w:lang w:val="eu-ES"/>
        </w:rPr>
        <w:t>128 emendakin sartu genituen, osotasunaren emendakina ere</w:t>
      </w:r>
      <w:r>
        <w:rPr>
          <w:lang w:val="eu-ES"/>
        </w:rPr>
        <w:t>,</w:t>
      </w:r>
      <w:r w:rsidRPr="002E75AF">
        <w:rPr>
          <w:lang w:val="eu-ES"/>
        </w:rPr>
        <w:t xml:space="preserve"> iruditzen z</w:t>
      </w:r>
      <w:r>
        <w:rPr>
          <w:lang w:val="eu-ES"/>
        </w:rPr>
        <w:t>itzaigulako efektu handiak ze</w:t>
      </w:r>
      <w:r w:rsidRPr="002E75AF">
        <w:rPr>
          <w:lang w:val="eu-ES"/>
        </w:rPr>
        <w:t>kartz</w:t>
      </w:r>
      <w:r>
        <w:rPr>
          <w:lang w:val="eu-ES"/>
        </w:rPr>
        <w:t>a</w:t>
      </w:r>
      <w:r w:rsidRPr="002E75AF">
        <w:rPr>
          <w:lang w:val="eu-ES"/>
        </w:rPr>
        <w:t>la. Baina</w:t>
      </w:r>
      <w:r>
        <w:rPr>
          <w:lang w:val="eu-ES"/>
        </w:rPr>
        <w:t>, Le</w:t>
      </w:r>
      <w:r w:rsidRPr="002E75AF">
        <w:rPr>
          <w:lang w:val="eu-ES"/>
        </w:rPr>
        <w:t>geak tramite horiek pasa zituen</w:t>
      </w:r>
      <w:r>
        <w:rPr>
          <w:lang w:val="eu-ES"/>
        </w:rPr>
        <w:t>. E</w:t>
      </w:r>
      <w:r w:rsidRPr="002E75AF">
        <w:rPr>
          <w:lang w:val="eu-ES"/>
        </w:rPr>
        <w:t>ta</w:t>
      </w:r>
      <w:r>
        <w:rPr>
          <w:lang w:val="eu-ES"/>
        </w:rPr>
        <w:t>,</w:t>
      </w:r>
      <w:r w:rsidRPr="002E75AF">
        <w:rPr>
          <w:lang w:val="eu-ES"/>
        </w:rPr>
        <w:t xml:space="preserve"> gero</w:t>
      </w:r>
      <w:r>
        <w:rPr>
          <w:lang w:val="eu-ES"/>
        </w:rPr>
        <w:t>,</w:t>
      </w:r>
      <w:r w:rsidRPr="002E75AF">
        <w:rPr>
          <w:lang w:val="eu-ES"/>
        </w:rPr>
        <w:t xml:space="preserve"> hortik aurrera</w:t>
      </w:r>
      <w:r>
        <w:rPr>
          <w:lang w:val="eu-ES"/>
        </w:rPr>
        <w:t>,</w:t>
      </w:r>
      <w:r w:rsidRPr="002E75AF">
        <w:rPr>
          <w:lang w:val="eu-ES"/>
        </w:rPr>
        <w:t xml:space="preserve"> egia da</w:t>
      </w:r>
      <w:r>
        <w:rPr>
          <w:lang w:val="eu-ES"/>
        </w:rPr>
        <w:t>,</w:t>
      </w:r>
      <w:r w:rsidRPr="002E75AF">
        <w:rPr>
          <w:lang w:val="eu-ES"/>
        </w:rPr>
        <w:t xml:space="preserve"> eta nik onartu nuen hemen Legea onartu genuenean</w:t>
      </w:r>
      <w:r>
        <w:rPr>
          <w:lang w:val="eu-ES"/>
        </w:rPr>
        <w:t>,</w:t>
      </w:r>
      <w:r w:rsidRPr="002E75AF">
        <w:rPr>
          <w:lang w:val="eu-ES"/>
        </w:rPr>
        <w:t xml:space="preserve"> gero</w:t>
      </w:r>
      <w:r>
        <w:rPr>
          <w:lang w:val="eu-ES"/>
        </w:rPr>
        <w:t>,</w:t>
      </w:r>
      <w:r w:rsidRPr="002E75AF">
        <w:rPr>
          <w:lang w:val="eu-ES"/>
        </w:rPr>
        <w:t xml:space="preserve"> nego</w:t>
      </w:r>
      <w:r>
        <w:rPr>
          <w:lang w:val="eu-ES"/>
        </w:rPr>
        <w:t>ziazio borondatea bat egon zela. E</w:t>
      </w:r>
      <w:r w:rsidRPr="002E75AF">
        <w:rPr>
          <w:lang w:val="eu-ES"/>
        </w:rPr>
        <w:t>ta negozi</w:t>
      </w:r>
      <w:r>
        <w:rPr>
          <w:lang w:val="eu-ES"/>
        </w:rPr>
        <w:t>azio borondate horren ondorioz, h</w:t>
      </w:r>
      <w:r w:rsidRPr="002E75AF">
        <w:rPr>
          <w:lang w:val="eu-ES"/>
        </w:rPr>
        <w:t>ainba</w:t>
      </w:r>
      <w:r>
        <w:rPr>
          <w:lang w:val="eu-ES"/>
        </w:rPr>
        <w:t>t kontu hobeto gelditzen zirela. E</w:t>
      </w:r>
      <w:r w:rsidRPr="002E75AF">
        <w:rPr>
          <w:lang w:val="eu-ES"/>
        </w:rPr>
        <w:t>ta</w:t>
      </w:r>
      <w:r>
        <w:rPr>
          <w:lang w:val="eu-ES"/>
        </w:rPr>
        <w:t>,</w:t>
      </w:r>
      <w:r w:rsidRPr="002E75AF">
        <w:rPr>
          <w:lang w:val="eu-ES"/>
        </w:rPr>
        <w:t xml:space="preserve"> finantziazioaren aldetik ere</w:t>
      </w:r>
      <w:r>
        <w:rPr>
          <w:lang w:val="eu-ES"/>
        </w:rPr>
        <w:t xml:space="preserve">, </w:t>
      </w:r>
      <w:r w:rsidRPr="002E75AF">
        <w:rPr>
          <w:lang w:val="eu-ES"/>
        </w:rPr>
        <w:t>ba</w:t>
      </w:r>
      <w:r>
        <w:rPr>
          <w:lang w:val="eu-ES"/>
        </w:rPr>
        <w:t>da, gauzak asko hobetzen zirela.</w:t>
      </w:r>
    </w:p>
    <w:p w:rsidR="007A2833" w:rsidRDefault="007A2833" w:rsidP="004904B1">
      <w:pPr>
        <w:pStyle w:val="Texto"/>
        <w:rPr>
          <w:lang w:val="eu-ES"/>
        </w:rPr>
      </w:pPr>
    </w:p>
    <w:p w:rsidR="007A2833" w:rsidRDefault="007A2833" w:rsidP="004904B1">
      <w:pPr>
        <w:pStyle w:val="Texto"/>
        <w:rPr>
          <w:lang w:val="eu-ES"/>
        </w:rPr>
      </w:pPr>
      <w:r>
        <w:rPr>
          <w:lang w:val="eu-ES"/>
        </w:rPr>
        <w:t xml:space="preserve">Guk proposamen zehatz bat egin genuen </w:t>
      </w:r>
      <w:r w:rsidRPr="002E75AF">
        <w:rPr>
          <w:lang w:val="eu-ES"/>
        </w:rPr>
        <w:t>arlo ekonomikoa</w:t>
      </w:r>
      <w:r>
        <w:rPr>
          <w:lang w:val="eu-ES"/>
        </w:rPr>
        <w:t>n,</w:t>
      </w:r>
      <w:r w:rsidRPr="002E75AF">
        <w:rPr>
          <w:lang w:val="eu-ES"/>
        </w:rPr>
        <w:t xml:space="preserve"> </w:t>
      </w:r>
      <w:r>
        <w:rPr>
          <w:lang w:val="eu-ES"/>
        </w:rPr>
        <w:t>L</w:t>
      </w:r>
      <w:r w:rsidRPr="002E75AF">
        <w:rPr>
          <w:lang w:val="eu-ES"/>
        </w:rPr>
        <w:t>egearen arlo ekonomikoan. Guk</w:t>
      </w:r>
      <w:r>
        <w:rPr>
          <w:lang w:val="eu-ES"/>
        </w:rPr>
        <w:t xml:space="preserve"> esan genuen gure emendakinetan, eta jasota dago, </w:t>
      </w:r>
      <w:r w:rsidRPr="002E75AF">
        <w:rPr>
          <w:lang w:val="eu-ES"/>
        </w:rPr>
        <w:t xml:space="preserve">200 milioiko funts </w:t>
      </w:r>
      <w:proofErr w:type="spellStart"/>
      <w:r w:rsidRPr="002E75AF">
        <w:rPr>
          <w:lang w:val="eu-ES"/>
        </w:rPr>
        <w:t>interinstituzional</w:t>
      </w:r>
      <w:proofErr w:type="spellEnd"/>
      <w:r w:rsidRPr="002E75AF">
        <w:rPr>
          <w:lang w:val="eu-ES"/>
        </w:rPr>
        <w:t xml:space="preserve"> bat eratu</w:t>
      </w:r>
      <w:r>
        <w:rPr>
          <w:lang w:val="eu-ES"/>
        </w:rPr>
        <w:t xml:space="preserve"> behar zela, Energiaren Euskal Erakundeak kudeatu behar zuela. E</w:t>
      </w:r>
      <w:r w:rsidRPr="002E75AF">
        <w:rPr>
          <w:lang w:val="eu-ES"/>
        </w:rPr>
        <w:t>ta</w:t>
      </w:r>
      <w:r>
        <w:rPr>
          <w:lang w:val="eu-ES"/>
        </w:rPr>
        <w:t>,</w:t>
      </w:r>
      <w:r w:rsidRPr="002E75AF">
        <w:rPr>
          <w:lang w:val="eu-ES"/>
        </w:rPr>
        <w:t xml:space="preserve"> negoziazio fasean sartu ginenean</w:t>
      </w:r>
      <w:r>
        <w:rPr>
          <w:lang w:val="eu-ES"/>
        </w:rPr>
        <w:t xml:space="preserve">, </w:t>
      </w:r>
      <w:r w:rsidRPr="002E75AF">
        <w:rPr>
          <w:lang w:val="eu-ES"/>
        </w:rPr>
        <w:t xml:space="preserve">EAJk esan zuen </w:t>
      </w:r>
      <w:r>
        <w:rPr>
          <w:lang w:val="eu-ES"/>
        </w:rPr>
        <w:t>beraien</w:t>
      </w:r>
      <w:r w:rsidRPr="002E75AF">
        <w:rPr>
          <w:lang w:val="eu-ES"/>
        </w:rPr>
        <w:t xml:space="preserve"> eske</w:t>
      </w:r>
      <w:r>
        <w:rPr>
          <w:lang w:val="eu-ES"/>
        </w:rPr>
        <w:t>ma beste bat zela. Beraien eskema z</w:t>
      </w:r>
      <w:r w:rsidRPr="002E75AF">
        <w:rPr>
          <w:lang w:val="eu-ES"/>
        </w:rPr>
        <w:t>el</w:t>
      </w:r>
      <w:r>
        <w:rPr>
          <w:lang w:val="eu-ES"/>
        </w:rPr>
        <w:t>a Ja</w:t>
      </w:r>
      <w:r w:rsidRPr="002E75AF">
        <w:rPr>
          <w:lang w:val="eu-ES"/>
        </w:rPr>
        <w:t>urlaritzak bere ar</w:t>
      </w:r>
      <w:r>
        <w:rPr>
          <w:lang w:val="eu-ES"/>
        </w:rPr>
        <w:t xml:space="preserve">durak bere diruarekin betetzea; </w:t>
      </w:r>
      <w:r w:rsidRPr="002E75AF">
        <w:rPr>
          <w:lang w:val="eu-ES"/>
        </w:rPr>
        <w:t xml:space="preserve">diputazioek bere </w:t>
      </w:r>
      <w:r>
        <w:rPr>
          <w:lang w:val="eu-ES"/>
        </w:rPr>
        <w:t>diruarekin bere ardura betetzea, e</w:t>
      </w:r>
      <w:r w:rsidRPr="002E75AF">
        <w:rPr>
          <w:lang w:val="eu-ES"/>
        </w:rPr>
        <w:t>ta bai</w:t>
      </w:r>
      <w:r>
        <w:rPr>
          <w:lang w:val="eu-ES"/>
        </w:rPr>
        <w:t xml:space="preserve">, eta bai sortu behar zela, eratu </w:t>
      </w:r>
      <w:r w:rsidRPr="002E75AF">
        <w:rPr>
          <w:lang w:val="eu-ES"/>
        </w:rPr>
        <w:t>behar zela</w:t>
      </w:r>
      <w:r>
        <w:rPr>
          <w:lang w:val="eu-ES"/>
        </w:rPr>
        <w:t xml:space="preserve"> funts bat, </w:t>
      </w:r>
      <w:proofErr w:type="spellStart"/>
      <w:r w:rsidRPr="007A2833">
        <w:rPr>
          <w:i/>
          <w:iCs/>
          <w:lang w:val="eu-ES"/>
        </w:rPr>
        <w:t>money</w:t>
      </w:r>
      <w:proofErr w:type="spellEnd"/>
      <w:r>
        <w:rPr>
          <w:lang w:val="eu-ES"/>
        </w:rPr>
        <w:t xml:space="preserve"> funtsa deitzen diot, zuek erreminta </w:t>
      </w:r>
      <w:proofErr w:type="spellStart"/>
      <w:r>
        <w:rPr>
          <w:lang w:val="eu-ES"/>
        </w:rPr>
        <w:t>f</w:t>
      </w:r>
      <w:r w:rsidRPr="002E75AF">
        <w:rPr>
          <w:lang w:val="eu-ES"/>
        </w:rPr>
        <w:t>inantzieroa</w:t>
      </w:r>
      <w:proofErr w:type="spellEnd"/>
      <w:r>
        <w:rPr>
          <w:lang w:val="eu-ES"/>
        </w:rPr>
        <w:t>,</w:t>
      </w:r>
      <w:r w:rsidRPr="002E75AF">
        <w:rPr>
          <w:lang w:val="eu-ES"/>
        </w:rPr>
        <w:t xml:space="preserve"> </w:t>
      </w:r>
      <w:r>
        <w:rPr>
          <w:lang w:val="eu-ES"/>
        </w:rPr>
        <w:t xml:space="preserve">eta horrela jasota dago Legean. Esan zenuten toki administrazioei laguntzeko, </w:t>
      </w:r>
      <w:r w:rsidRPr="002E75AF">
        <w:rPr>
          <w:lang w:val="eu-ES"/>
        </w:rPr>
        <w:t>diru bat beharko zela. Beraz, guk 200 milioikoa esa</w:t>
      </w:r>
      <w:r>
        <w:rPr>
          <w:lang w:val="eu-ES"/>
        </w:rPr>
        <w:t xml:space="preserve">ten genuen </w:t>
      </w:r>
      <w:proofErr w:type="spellStart"/>
      <w:r>
        <w:rPr>
          <w:lang w:val="eu-ES"/>
        </w:rPr>
        <w:t>interinstituzionala</w:t>
      </w:r>
      <w:proofErr w:type="spellEnd"/>
      <w:r>
        <w:rPr>
          <w:lang w:val="eu-ES"/>
        </w:rPr>
        <w:t xml:space="preserve">, eta, </w:t>
      </w:r>
      <w:r w:rsidRPr="002E75AF">
        <w:rPr>
          <w:lang w:val="eu-ES"/>
        </w:rPr>
        <w:t>azkenean</w:t>
      </w:r>
      <w:r>
        <w:rPr>
          <w:lang w:val="eu-ES"/>
        </w:rPr>
        <w:t>,</w:t>
      </w:r>
      <w:r w:rsidRPr="002E75AF">
        <w:rPr>
          <w:lang w:val="eu-ES"/>
        </w:rPr>
        <w:t xml:space="preserve"> adostu genuen gutxienez</w:t>
      </w:r>
      <w:r>
        <w:rPr>
          <w:lang w:val="eu-ES"/>
        </w:rPr>
        <w:t>,</w:t>
      </w:r>
      <w:r w:rsidRPr="002E75AF">
        <w:rPr>
          <w:lang w:val="eu-ES"/>
        </w:rPr>
        <w:t xml:space="preserve"> gutxienez</w:t>
      </w:r>
      <w:r>
        <w:rPr>
          <w:lang w:val="eu-ES"/>
        </w:rPr>
        <w:t>,</w:t>
      </w:r>
      <w:r w:rsidRPr="002E75AF">
        <w:rPr>
          <w:lang w:val="eu-ES"/>
        </w:rPr>
        <w:t xml:space="preserve"> 100 mili</w:t>
      </w:r>
      <w:r>
        <w:rPr>
          <w:lang w:val="eu-ES"/>
        </w:rPr>
        <w:t>oi euroko e</w:t>
      </w:r>
      <w:r w:rsidRPr="002E75AF">
        <w:rPr>
          <w:lang w:val="eu-ES"/>
        </w:rPr>
        <w:t>rr</w:t>
      </w:r>
      <w:r>
        <w:rPr>
          <w:lang w:val="eu-ES"/>
        </w:rPr>
        <w:t>e</w:t>
      </w:r>
      <w:r w:rsidRPr="002E75AF">
        <w:rPr>
          <w:lang w:val="eu-ES"/>
        </w:rPr>
        <w:t xml:space="preserve">minta sortuko zela hurrengo urterako. Hurrengo urterako, </w:t>
      </w:r>
      <w:r w:rsidRPr="00703A2B">
        <w:rPr>
          <w:lang w:val="es-ES"/>
        </w:rPr>
        <w:t>evidentemente</w:t>
      </w:r>
      <w:r w:rsidRPr="002E75AF">
        <w:rPr>
          <w:lang w:val="eu-ES"/>
        </w:rPr>
        <w:t>, aurtengo aurrekontuetan agertu behar du.</w:t>
      </w:r>
    </w:p>
    <w:p w:rsidR="007A2833" w:rsidRDefault="007A2833" w:rsidP="004904B1">
      <w:pPr>
        <w:pStyle w:val="Texto"/>
        <w:rPr>
          <w:lang w:val="eu-ES"/>
        </w:rPr>
      </w:pPr>
    </w:p>
    <w:p w:rsidR="007A2833" w:rsidRDefault="007A2833" w:rsidP="004904B1">
      <w:pPr>
        <w:pStyle w:val="Texto"/>
        <w:rPr>
          <w:lang w:val="eu-ES"/>
        </w:rPr>
      </w:pPr>
      <w:r w:rsidRPr="00703A2B">
        <w:rPr>
          <w:lang w:val="es-ES"/>
        </w:rPr>
        <w:t>El caso es que</w:t>
      </w:r>
      <w:r>
        <w:rPr>
          <w:lang w:val="es-ES"/>
        </w:rPr>
        <w:t>,</w:t>
      </w:r>
      <w:r w:rsidRPr="00703A2B">
        <w:rPr>
          <w:lang w:val="es-ES"/>
        </w:rPr>
        <w:t xml:space="preserve"> después de las negociaciones y de unas cuentas mejoras</w:t>
      </w:r>
      <w:r>
        <w:rPr>
          <w:lang w:val="es-ES"/>
        </w:rPr>
        <w:t>, se aprobó la Ley. Y ese día se aprobó la Ley,</w:t>
      </w:r>
      <w:r w:rsidRPr="00703A2B">
        <w:rPr>
          <w:lang w:val="es-ES"/>
        </w:rPr>
        <w:t xml:space="preserve"> y hubo una cierta </w:t>
      </w:r>
      <w:r>
        <w:rPr>
          <w:lang w:val="es-ES"/>
        </w:rPr>
        <w:t xml:space="preserve">satisfacción. Hubo </w:t>
      </w:r>
      <w:r w:rsidRPr="00703A2B">
        <w:rPr>
          <w:lang w:val="es-ES"/>
        </w:rPr>
        <w:t xml:space="preserve">una cierta celebración, </w:t>
      </w:r>
      <w:r>
        <w:rPr>
          <w:lang w:val="es-ES"/>
        </w:rPr>
        <w:t>¿</w:t>
      </w:r>
      <w:r w:rsidRPr="00703A2B">
        <w:rPr>
          <w:lang w:val="es-ES"/>
        </w:rPr>
        <w:t>no</w:t>
      </w:r>
      <w:r>
        <w:rPr>
          <w:lang w:val="es-ES"/>
        </w:rPr>
        <w:t>? El s</w:t>
      </w:r>
      <w:r w:rsidRPr="00703A2B">
        <w:rPr>
          <w:lang w:val="es-ES"/>
        </w:rPr>
        <w:t xml:space="preserve">eñor Grajales dijo aquí que </w:t>
      </w:r>
      <w:r>
        <w:rPr>
          <w:lang w:val="es-ES"/>
        </w:rPr>
        <w:t>era uno de esos</w:t>
      </w:r>
      <w:r w:rsidRPr="00703A2B">
        <w:rPr>
          <w:lang w:val="es-ES"/>
        </w:rPr>
        <w:t xml:space="preserve"> días que </w:t>
      </w:r>
      <w:r>
        <w:rPr>
          <w:lang w:val="es-ES"/>
        </w:rPr>
        <w:t>se</w:t>
      </w:r>
      <w:r w:rsidRPr="00703A2B">
        <w:rPr>
          <w:lang w:val="es-ES"/>
        </w:rPr>
        <w:t xml:space="preserve"> hace grande la política p</w:t>
      </w:r>
      <w:r>
        <w:rPr>
          <w:lang w:val="es-ES"/>
        </w:rPr>
        <w:t>or el acuerdo entre diferentes. Podemos di</w:t>
      </w:r>
      <w:r w:rsidRPr="00703A2B">
        <w:rPr>
          <w:lang w:val="es-ES"/>
        </w:rPr>
        <w:t>jo que se aprobaba una ley efectiva, amb</w:t>
      </w:r>
      <w:r>
        <w:rPr>
          <w:lang w:val="es-ES"/>
        </w:rPr>
        <w:t xml:space="preserve">iciosa, vinculante y </w:t>
      </w:r>
      <w:r>
        <w:rPr>
          <w:lang w:val="es-ES"/>
        </w:rPr>
        <w:lastRenderedPageBreak/>
        <w:t>aplicable. Y</w:t>
      </w:r>
      <w:r w:rsidRPr="00703A2B">
        <w:rPr>
          <w:lang w:val="es-ES"/>
        </w:rPr>
        <w:t xml:space="preserve"> la parte de </w:t>
      </w:r>
      <w:r>
        <w:rPr>
          <w:lang w:val="es-ES"/>
        </w:rPr>
        <w:t>aplicable, la parte aplicable –</w:t>
      </w:r>
      <w:r w:rsidRPr="00703A2B">
        <w:rPr>
          <w:lang w:val="es-ES"/>
        </w:rPr>
        <w:t xml:space="preserve">y </w:t>
      </w:r>
      <w:r>
        <w:rPr>
          <w:lang w:val="es-ES"/>
        </w:rPr>
        <w:t>leo el</w:t>
      </w:r>
      <w:r w:rsidRPr="00703A2B">
        <w:rPr>
          <w:lang w:val="es-ES"/>
        </w:rPr>
        <w:t xml:space="preserve"> diario </w:t>
      </w:r>
      <w:r>
        <w:rPr>
          <w:lang w:val="es-ES"/>
        </w:rPr>
        <w:t xml:space="preserve">de </w:t>
      </w:r>
      <w:r w:rsidRPr="00703A2B">
        <w:rPr>
          <w:lang w:val="es-ES"/>
        </w:rPr>
        <w:t>sesiones</w:t>
      </w:r>
      <w:r>
        <w:rPr>
          <w:lang w:val="es-ES"/>
        </w:rPr>
        <w:t>–, decía: "P</w:t>
      </w:r>
      <w:r w:rsidRPr="00703A2B">
        <w:rPr>
          <w:lang w:val="es-ES"/>
        </w:rPr>
        <w:t>orque tiene</w:t>
      </w:r>
      <w:r>
        <w:rPr>
          <w:lang w:val="es-ES"/>
        </w:rPr>
        <w:t xml:space="preserve"> un instrumento de financiación. Y en eso, </w:t>
      </w:r>
      <w:r w:rsidRPr="00703A2B">
        <w:rPr>
          <w:lang w:val="es-ES"/>
        </w:rPr>
        <w:t>tenemos que darle las gracias</w:t>
      </w:r>
      <w:r>
        <w:rPr>
          <w:lang w:val="es-ES"/>
        </w:rPr>
        <w:t>,</w:t>
      </w:r>
      <w:r w:rsidRPr="00703A2B">
        <w:rPr>
          <w:lang w:val="es-ES"/>
        </w:rPr>
        <w:t xml:space="preserve"> también</w:t>
      </w:r>
      <w:r>
        <w:rPr>
          <w:lang w:val="es-ES"/>
        </w:rPr>
        <w:t>,</w:t>
      </w:r>
      <w:r w:rsidRPr="00703A2B">
        <w:rPr>
          <w:lang w:val="es-ES"/>
        </w:rPr>
        <w:t xml:space="preserve"> a l</w:t>
      </w:r>
      <w:r>
        <w:rPr>
          <w:lang w:val="es-ES"/>
        </w:rPr>
        <w:t>as aportacione</w:t>
      </w:r>
      <w:r w:rsidRPr="00703A2B">
        <w:rPr>
          <w:lang w:val="es-ES"/>
        </w:rPr>
        <w:t>s que han tenido otros grupos, especialmente</w:t>
      </w:r>
      <w:r>
        <w:rPr>
          <w:lang w:val="es-ES"/>
        </w:rPr>
        <w:t xml:space="preserve"> Euskal </w:t>
      </w:r>
      <w:proofErr w:type="spellStart"/>
      <w:r>
        <w:rPr>
          <w:lang w:val="es-ES"/>
        </w:rPr>
        <w:t>Herria</w:t>
      </w:r>
      <w:proofErr w:type="spellEnd"/>
      <w:r>
        <w:rPr>
          <w:lang w:val="es-ES"/>
        </w:rPr>
        <w:t xml:space="preserve"> B</w:t>
      </w:r>
      <w:r w:rsidRPr="00703A2B">
        <w:rPr>
          <w:lang w:val="es-ES"/>
        </w:rPr>
        <w:t>ildu</w:t>
      </w:r>
      <w:r>
        <w:rPr>
          <w:lang w:val="es-ES"/>
        </w:rPr>
        <w:t>. Ti</w:t>
      </w:r>
      <w:r w:rsidRPr="00703A2B">
        <w:rPr>
          <w:lang w:val="es-ES"/>
        </w:rPr>
        <w:t>ene un fondo de finan</w:t>
      </w:r>
      <w:r>
        <w:rPr>
          <w:lang w:val="es-ES"/>
        </w:rPr>
        <w:t>ciación para las inversiones</w:t>
      </w:r>
      <w:r w:rsidRPr="00703A2B">
        <w:rPr>
          <w:lang w:val="es-ES"/>
        </w:rPr>
        <w:t xml:space="preserve"> municipales de 100 millones de euros. Es una ley aplicable, porque tiene dinero para aplicarse por detrás</w:t>
      </w:r>
      <w:r>
        <w:rPr>
          <w:lang w:val="es-ES"/>
        </w:rPr>
        <w:t>". Eso es lo que dijo Podemos, el señor el señor Becerra. A</w:t>
      </w:r>
      <w:r w:rsidRPr="00703A2B">
        <w:rPr>
          <w:lang w:val="es-ES"/>
        </w:rPr>
        <w:t>sí que</w:t>
      </w:r>
      <w:r>
        <w:rPr>
          <w:lang w:val="es-ES"/>
        </w:rPr>
        <w:t>,</w:t>
      </w:r>
      <w:r w:rsidRPr="00703A2B">
        <w:rPr>
          <w:lang w:val="es-ES"/>
        </w:rPr>
        <w:t xml:space="preserve"> la </w:t>
      </w:r>
      <w:r>
        <w:rPr>
          <w:lang w:val="es-ES"/>
        </w:rPr>
        <w:t>L</w:t>
      </w:r>
      <w:r w:rsidRPr="00703A2B">
        <w:rPr>
          <w:lang w:val="es-ES"/>
        </w:rPr>
        <w:t>ey que</w:t>
      </w:r>
      <w:r>
        <w:rPr>
          <w:lang w:val="es-ES"/>
        </w:rPr>
        <w:t>dó redactada co</w:t>
      </w:r>
      <w:r w:rsidRPr="00703A2B">
        <w:rPr>
          <w:lang w:val="es-ES"/>
        </w:rPr>
        <w:t xml:space="preserve">mo se </w:t>
      </w:r>
      <w:r>
        <w:rPr>
          <w:lang w:val="es-ES"/>
        </w:rPr>
        <w:t xml:space="preserve">ha dicho varias veces aquí, </w:t>
      </w:r>
      <w:r w:rsidRPr="00703A2B">
        <w:rPr>
          <w:lang w:val="es-ES"/>
        </w:rPr>
        <w:t xml:space="preserve">que </w:t>
      </w:r>
      <w:r>
        <w:rPr>
          <w:lang w:val="es-ES"/>
        </w:rPr>
        <w:t>"</w:t>
      </w:r>
      <w:r w:rsidRPr="00703A2B">
        <w:rPr>
          <w:lang w:val="es-ES"/>
        </w:rPr>
        <w:t xml:space="preserve">en el ejercicio presupuestario inmediatamente posterior, con el fin de facilitar las inversiones, se constituirá una herramienta financiera para </w:t>
      </w:r>
      <w:r>
        <w:rPr>
          <w:lang w:val="es-ES"/>
        </w:rPr>
        <w:t xml:space="preserve">el apoyo a </w:t>
      </w:r>
      <w:r w:rsidRPr="00703A2B">
        <w:rPr>
          <w:lang w:val="es-ES"/>
        </w:rPr>
        <w:t>las entidades locales</w:t>
      </w:r>
      <w:r>
        <w:rPr>
          <w:lang w:val="es-ES"/>
        </w:rPr>
        <w:t>"</w:t>
      </w:r>
      <w:r w:rsidRPr="00703A2B">
        <w:rPr>
          <w:lang w:val="es-ES"/>
        </w:rPr>
        <w:t>. Y</w:t>
      </w:r>
      <w:r>
        <w:rPr>
          <w:lang w:val="es-ES"/>
        </w:rPr>
        <w:t xml:space="preserve"> dice la Ley,</w:t>
      </w:r>
      <w:r w:rsidRPr="00703A2B">
        <w:rPr>
          <w:lang w:val="es-ES"/>
        </w:rPr>
        <w:t xml:space="preserve"> que</w:t>
      </w:r>
      <w:r>
        <w:rPr>
          <w:lang w:val="es-ES"/>
        </w:rPr>
        <w:t>:</w:t>
      </w:r>
      <w:r w:rsidRPr="00703A2B">
        <w:rPr>
          <w:lang w:val="es-ES"/>
        </w:rPr>
        <w:t xml:space="preserve"> </w:t>
      </w:r>
      <w:r>
        <w:rPr>
          <w:lang w:val="es-ES"/>
        </w:rPr>
        <w:t>"</w:t>
      </w:r>
      <w:r w:rsidRPr="00703A2B">
        <w:rPr>
          <w:lang w:val="es-ES"/>
        </w:rPr>
        <w:t>la herramienta financiera se constituirá con una cantidad mínima de 100 millones de euros</w:t>
      </w:r>
      <w:r>
        <w:rPr>
          <w:lang w:val="es-ES"/>
        </w:rPr>
        <w:t>,</w:t>
      </w:r>
      <w:r w:rsidRPr="00703A2B">
        <w:rPr>
          <w:lang w:val="es-ES"/>
        </w:rPr>
        <w:t xml:space="preserve"> para facilitar las inversiones</w:t>
      </w:r>
      <w:r>
        <w:rPr>
          <w:lang w:val="es-ES"/>
        </w:rPr>
        <w:t>", y tal, y tal</w:t>
      </w:r>
      <w:r w:rsidRPr="00703A2B">
        <w:rPr>
          <w:lang w:val="es-ES"/>
        </w:rPr>
        <w:t xml:space="preserve">. </w:t>
      </w:r>
      <w:r>
        <w:rPr>
          <w:lang w:val="eu-ES"/>
        </w:rPr>
        <w:t xml:space="preserve">Hori, martxoan izan zen. Udan, </w:t>
      </w:r>
      <w:r w:rsidRPr="00703A2B">
        <w:rPr>
          <w:lang w:val="eu-ES"/>
        </w:rPr>
        <w:t>Jaurlaritzak</w:t>
      </w:r>
      <w:r>
        <w:rPr>
          <w:lang w:val="eu-ES"/>
        </w:rPr>
        <w:t>,</w:t>
      </w:r>
      <w:r w:rsidRPr="00703A2B">
        <w:rPr>
          <w:lang w:val="eu-ES"/>
        </w:rPr>
        <w:t xml:space="preserve"> lehendakaria buru zuela, </w:t>
      </w:r>
      <w:r>
        <w:rPr>
          <w:lang w:val="eu-ES"/>
        </w:rPr>
        <w:t>emergentzia klimatikoaren deklarazioa egin zuen. Eta niri, buru</w:t>
      </w:r>
      <w:r w:rsidRPr="00703A2B">
        <w:rPr>
          <w:lang w:val="eu-ES"/>
        </w:rPr>
        <w:t xml:space="preserve">ra etorri </w:t>
      </w:r>
      <w:r>
        <w:rPr>
          <w:lang w:val="eu-ES"/>
        </w:rPr>
        <w:t xml:space="preserve">zitzaidan lehendabiziko gauza </w:t>
      </w:r>
      <w:r w:rsidRPr="00703A2B">
        <w:rPr>
          <w:lang w:val="eu-ES"/>
        </w:rPr>
        <w:t>izan ze</w:t>
      </w:r>
      <w:r>
        <w:rPr>
          <w:lang w:val="eu-ES"/>
        </w:rPr>
        <w:t>n: "Bueno, emergentzia klimatikoa deklaratu baldin bada, g</w:t>
      </w:r>
      <w:r w:rsidRPr="00703A2B">
        <w:rPr>
          <w:lang w:val="eu-ES"/>
        </w:rPr>
        <w:t>uk adostu dugun err</w:t>
      </w:r>
      <w:r>
        <w:rPr>
          <w:lang w:val="eu-ES"/>
        </w:rPr>
        <w:t>e</w:t>
      </w:r>
      <w:r w:rsidRPr="00703A2B">
        <w:rPr>
          <w:lang w:val="eu-ES"/>
        </w:rPr>
        <w:t xml:space="preserve">minta </w:t>
      </w:r>
      <w:proofErr w:type="spellStart"/>
      <w:r w:rsidRPr="00703A2B">
        <w:rPr>
          <w:lang w:val="eu-ES"/>
        </w:rPr>
        <w:t>finantziero</w:t>
      </w:r>
      <w:proofErr w:type="spellEnd"/>
      <w:r w:rsidRPr="00703A2B">
        <w:rPr>
          <w:lang w:val="eu-ES"/>
        </w:rPr>
        <w:t xml:space="preserve"> </w:t>
      </w:r>
      <w:r>
        <w:rPr>
          <w:lang w:val="eu-ES"/>
        </w:rPr>
        <w:t xml:space="preserve">hori, </w:t>
      </w:r>
      <w:r w:rsidRPr="00703A2B">
        <w:rPr>
          <w:lang w:val="eu-ES"/>
        </w:rPr>
        <w:t>eta 100 milioi horiek datozen aurrekontuan</w:t>
      </w:r>
      <w:r>
        <w:rPr>
          <w:lang w:val="eu-ES"/>
        </w:rPr>
        <w:t>,</w:t>
      </w:r>
      <w:r w:rsidRPr="00703A2B">
        <w:rPr>
          <w:lang w:val="eu-ES"/>
        </w:rPr>
        <w:t xml:space="preserve"> bai ala bai etorriko dira</w:t>
      </w:r>
      <w:r>
        <w:rPr>
          <w:lang w:val="eu-ES"/>
        </w:rPr>
        <w:t>, z</w:t>
      </w:r>
      <w:r w:rsidRPr="00703A2B">
        <w:rPr>
          <w:lang w:val="eu-ES"/>
        </w:rPr>
        <w:t>e</w:t>
      </w:r>
      <w:r>
        <w:rPr>
          <w:lang w:val="eu-ES"/>
        </w:rPr>
        <w:t xml:space="preserve"> tresnarik</w:t>
      </w:r>
      <w:r w:rsidRPr="00703A2B">
        <w:rPr>
          <w:lang w:val="eu-ES"/>
        </w:rPr>
        <w:t xml:space="preserve"> onena da aurrekontu berdeag</w:t>
      </w:r>
      <w:r>
        <w:rPr>
          <w:lang w:val="eu-ES"/>
        </w:rPr>
        <w:t>o batzuk edo klimaren aldekoago</w:t>
      </w:r>
      <w:r w:rsidRPr="00703A2B">
        <w:rPr>
          <w:lang w:val="eu-ES"/>
        </w:rPr>
        <w:t xml:space="preserve"> batzuk direla islatzeko</w:t>
      </w:r>
      <w:r>
        <w:rPr>
          <w:lang w:val="eu-ES"/>
        </w:rPr>
        <w:t xml:space="preserve">". </w:t>
      </w:r>
      <w:proofErr w:type="spellStart"/>
      <w:r w:rsidRPr="007A2833">
        <w:rPr>
          <w:lang w:val="eu-ES"/>
        </w:rPr>
        <w:t>Así</w:t>
      </w:r>
      <w:proofErr w:type="spellEnd"/>
      <w:r w:rsidRPr="007A2833">
        <w:rPr>
          <w:lang w:val="eu-ES"/>
        </w:rPr>
        <w:t xml:space="preserve"> </w:t>
      </w:r>
      <w:proofErr w:type="spellStart"/>
      <w:r w:rsidRPr="007A2833">
        <w:rPr>
          <w:lang w:val="eu-ES"/>
        </w:rPr>
        <w:t>que</w:t>
      </w:r>
      <w:proofErr w:type="spellEnd"/>
      <w:r>
        <w:rPr>
          <w:lang w:val="eu-ES"/>
        </w:rPr>
        <w:t>,</w:t>
      </w:r>
      <w:r w:rsidRPr="00703A2B">
        <w:rPr>
          <w:lang w:val="eu-ES"/>
        </w:rPr>
        <w:t xml:space="preserve"> gero</w:t>
      </w:r>
      <w:r>
        <w:rPr>
          <w:lang w:val="eu-ES"/>
        </w:rPr>
        <w:t xml:space="preserve">, aurrekontuak iragarri zirenean, </w:t>
      </w:r>
      <w:r w:rsidRPr="00703A2B">
        <w:rPr>
          <w:lang w:val="eu-ES"/>
        </w:rPr>
        <w:t>iragarri ziren aurrekontu</w:t>
      </w:r>
      <w:r>
        <w:rPr>
          <w:lang w:val="eu-ES"/>
        </w:rPr>
        <w:t xml:space="preserve"> more feminista eta berde ekologista bezala. E</w:t>
      </w:r>
      <w:r w:rsidRPr="00703A2B">
        <w:rPr>
          <w:lang w:val="eu-ES"/>
        </w:rPr>
        <w:t>do</w:t>
      </w:r>
      <w:r>
        <w:rPr>
          <w:lang w:val="eu-ES"/>
        </w:rPr>
        <w:t>,</w:t>
      </w:r>
      <w:r w:rsidRPr="00703A2B">
        <w:rPr>
          <w:lang w:val="eu-ES"/>
        </w:rPr>
        <w:t xml:space="preserve"> behintzat</w:t>
      </w:r>
      <w:r>
        <w:rPr>
          <w:lang w:val="eu-ES"/>
        </w:rPr>
        <w:t>,</w:t>
      </w:r>
      <w:r w:rsidRPr="00703A2B">
        <w:rPr>
          <w:lang w:val="eu-ES"/>
        </w:rPr>
        <w:t xml:space="preserve"> klimaren larrialdiaren deklarazioare</w:t>
      </w:r>
      <w:r>
        <w:rPr>
          <w:lang w:val="eu-ES"/>
        </w:rPr>
        <w:t>kin</w:t>
      </w:r>
      <w:r w:rsidRPr="00703A2B">
        <w:rPr>
          <w:lang w:val="eu-ES"/>
        </w:rPr>
        <w:t xml:space="preserve"> koherenteak ziren aurrekontu</w:t>
      </w:r>
      <w:r>
        <w:rPr>
          <w:lang w:val="eu-ES"/>
        </w:rPr>
        <w:t xml:space="preserve"> hauek.</w:t>
      </w:r>
    </w:p>
    <w:p w:rsidR="007A2833" w:rsidRDefault="007A2833" w:rsidP="004904B1">
      <w:pPr>
        <w:pStyle w:val="Texto"/>
        <w:rPr>
          <w:lang w:val="eu-ES"/>
        </w:rPr>
      </w:pPr>
    </w:p>
    <w:p w:rsidR="007A2833" w:rsidRPr="00315398" w:rsidRDefault="007A2833" w:rsidP="004904B1">
      <w:pPr>
        <w:pStyle w:val="Texto"/>
        <w:rPr>
          <w:lang w:val="es-ES"/>
        </w:rPr>
      </w:pPr>
      <w:r w:rsidRPr="00315398">
        <w:rPr>
          <w:lang w:val="eu-ES"/>
        </w:rPr>
        <w:t>Beraz, imajinatu dezakezuen bezala</w:t>
      </w:r>
      <w:r w:rsidRPr="00703A2B">
        <w:rPr>
          <w:lang w:val="es-ES"/>
        </w:rPr>
        <w:t xml:space="preserve">, </w:t>
      </w:r>
      <w:r w:rsidRPr="00315398">
        <w:rPr>
          <w:lang w:val="es-ES"/>
        </w:rPr>
        <w:t>cuando llegaron los presupuestos, el mismo día que llegaron</w:t>
      </w:r>
      <w:r>
        <w:rPr>
          <w:lang w:val="es-ES"/>
        </w:rPr>
        <w:t>,</w:t>
      </w:r>
      <w:r w:rsidRPr="00315398">
        <w:rPr>
          <w:lang w:val="es-ES"/>
        </w:rPr>
        <w:t xml:space="preserve"> pues</w:t>
      </w:r>
      <w:r>
        <w:rPr>
          <w:lang w:val="es-ES"/>
        </w:rPr>
        <w:t>,</w:t>
      </w:r>
      <w:r w:rsidRPr="00315398">
        <w:rPr>
          <w:lang w:val="es-ES"/>
        </w:rPr>
        <w:t xml:space="preserve"> yo</w:t>
      </w:r>
      <w:r>
        <w:rPr>
          <w:lang w:val="es-ES"/>
        </w:rPr>
        <w:t xml:space="preserve">, lo primero, </w:t>
      </w:r>
      <w:r w:rsidRPr="00315398">
        <w:rPr>
          <w:lang w:val="es-ES"/>
        </w:rPr>
        <w:t>primerísimo</w:t>
      </w:r>
      <w:r>
        <w:rPr>
          <w:lang w:val="es-ES"/>
        </w:rPr>
        <w:t>, que hic</w:t>
      </w:r>
      <w:r w:rsidRPr="00315398">
        <w:rPr>
          <w:lang w:val="es-ES"/>
        </w:rPr>
        <w:t>e, fue ir a ver en qué partid</w:t>
      </w:r>
      <w:r>
        <w:rPr>
          <w:lang w:val="es-ES"/>
        </w:rPr>
        <w:t xml:space="preserve">a concreta estaban reflejados </w:t>
      </w:r>
      <w:r w:rsidRPr="00315398">
        <w:rPr>
          <w:lang w:val="es-ES"/>
        </w:rPr>
        <w:t>esos 100 millones de euros</w:t>
      </w:r>
      <w:r>
        <w:rPr>
          <w:lang w:val="es-ES"/>
        </w:rPr>
        <w:t xml:space="preserve">. Repasé </w:t>
      </w:r>
      <w:r w:rsidRPr="00315398">
        <w:rPr>
          <w:lang w:val="es-ES"/>
        </w:rPr>
        <w:t>todo el dinero el</w:t>
      </w:r>
      <w:r>
        <w:rPr>
          <w:lang w:val="es-ES"/>
        </w:rPr>
        <w:t xml:space="preserve"> Departamento de la señora Tapia, y no lo en</w:t>
      </w:r>
      <w:r w:rsidRPr="00315398">
        <w:rPr>
          <w:lang w:val="es-ES"/>
        </w:rPr>
        <w:t>contr</w:t>
      </w:r>
      <w:r>
        <w:rPr>
          <w:lang w:val="es-ES"/>
        </w:rPr>
        <w:t>é. Rep</w:t>
      </w:r>
      <w:r w:rsidRPr="00315398">
        <w:rPr>
          <w:lang w:val="es-ES"/>
        </w:rPr>
        <w:t>as</w:t>
      </w:r>
      <w:r>
        <w:rPr>
          <w:lang w:val="es-ES"/>
        </w:rPr>
        <w:t>é</w:t>
      </w:r>
      <w:r w:rsidRPr="00315398">
        <w:rPr>
          <w:lang w:val="es-ES"/>
        </w:rPr>
        <w:t xml:space="preserve"> </w:t>
      </w:r>
      <w:r>
        <w:rPr>
          <w:lang w:val="es-ES"/>
        </w:rPr>
        <w:t>el En</w:t>
      </w:r>
      <w:r w:rsidRPr="00315398">
        <w:rPr>
          <w:lang w:val="es-ES"/>
        </w:rPr>
        <w:t xml:space="preserve">te Vasco </w:t>
      </w:r>
      <w:r>
        <w:rPr>
          <w:lang w:val="es-ES"/>
        </w:rPr>
        <w:t>de la Energía, no lo encontré. Y dije: "Uy,</w:t>
      </w:r>
      <w:r w:rsidRPr="00315398">
        <w:rPr>
          <w:lang w:val="es-ES"/>
        </w:rPr>
        <w:t xml:space="preserve"> se me estará escapando algo</w:t>
      </w:r>
      <w:r>
        <w:rPr>
          <w:lang w:val="es-ES"/>
        </w:rPr>
        <w:t>". Y</w:t>
      </w:r>
      <w:r w:rsidRPr="00315398">
        <w:rPr>
          <w:lang w:val="es-ES"/>
        </w:rPr>
        <w:t>o</w:t>
      </w:r>
      <w:r>
        <w:rPr>
          <w:lang w:val="es-ES"/>
        </w:rPr>
        <w:t>,</w:t>
      </w:r>
      <w:r w:rsidRPr="00315398">
        <w:rPr>
          <w:lang w:val="es-ES"/>
        </w:rPr>
        <w:t xml:space="preserve"> no sé si</w:t>
      </w:r>
      <w:r>
        <w:rPr>
          <w:lang w:val="es-ES"/>
        </w:rPr>
        <w:t xml:space="preserve"> se acuerdan varios d</w:t>
      </w:r>
      <w:r w:rsidRPr="00315398">
        <w:rPr>
          <w:lang w:val="es-ES"/>
        </w:rPr>
        <w:t>e los parlamentarios de mi grupo</w:t>
      </w:r>
      <w:r>
        <w:rPr>
          <w:lang w:val="es-ES"/>
        </w:rPr>
        <w:t xml:space="preserve">: Pinedo, Casanova, Ugarte, </w:t>
      </w:r>
      <w:proofErr w:type="spellStart"/>
      <w:r>
        <w:rPr>
          <w:lang w:val="es-ES"/>
        </w:rPr>
        <w:t>Estarrona</w:t>
      </w:r>
      <w:proofErr w:type="spellEnd"/>
      <w:r>
        <w:rPr>
          <w:lang w:val="es-ES"/>
        </w:rPr>
        <w:t>… Yo creo que a casi todos les digo: "O</w:t>
      </w:r>
      <w:r w:rsidRPr="00315398">
        <w:rPr>
          <w:lang w:val="es-ES"/>
        </w:rPr>
        <w:t>ye,</w:t>
      </w:r>
      <w:r>
        <w:rPr>
          <w:lang w:val="es-ES"/>
        </w:rPr>
        <w:t xml:space="preserve"> tiene que hab</w:t>
      </w:r>
      <w:r w:rsidRPr="00315398">
        <w:rPr>
          <w:lang w:val="es-ES"/>
        </w:rPr>
        <w:t>er un error</w:t>
      </w:r>
      <w:r>
        <w:rPr>
          <w:lang w:val="es-ES"/>
        </w:rPr>
        <w:t>. S</w:t>
      </w:r>
      <w:r w:rsidRPr="00315398">
        <w:rPr>
          <w:lang w:val="es-ES"/>
        </w:rPr>
        <w:t>erá que soy yo</w:t>
      </w:r>
      <w:r>
        <w:rPr>
          <w:lang w:val="es-ES"/>
        </w:rPr>
        <w:t>, que soy torpe</w:t>
      </w:r>
      <w:r w:rsidRPr="00315398">
        <w:rPr>
          <w:lang w:val="es-ES"/>
        </w:rPr>
        <w:t xml:space="preserve"> mirando los presupuestos</w:t>
      </w:r>
      <w:r>
        <w:rPr>
          <w:lang w:val="es-ES"/>
        </w:rPr>
        <w:t>, que puede ser". Y dig</w:t>
      </w:r>
      <w:r w:rsidRPr="00315398">
        <w:rPr>
          <w:lang w:val="es-ES"/>
        </w:rPr>
        <w:t>o</w:t>
      </w:r>
      <w:r>
        <w:rPr>
          <w:lang w:val="es-ES"/>
        </w:rPr>
        <w:t>: "No encuentro, n</w:t>
      </w:r>
      <w:r w:rsidRPr="00315398">
        <w:rPr>
          <w:lang w:val="es-ES"/>
        </w:rPr>
        <w:t>o encuentro el fondo, l</w:t>
      </w:r>
      <w:r>
        <w:rPr>
          <w:lang w:val="es-ES"/>
        </w:rPr>
        <w:t xml:space="preserve">a herramienta, por ningún lado; los </w:t>
      </w:r>
      <w:r w:rsidRPr="00315398">
        <w:rPr>
          <w:lang w:val="es-ES"/>
        </w:rPr>
        <w:t>100 millones</w:t>
      </w:r>
      <w:r>
        <w:rPr>
          <w:lang w:val="es-ES"/>
        </w:rPr>
        <w:t>". T</w:t>
      </w:r>
      <w:r w:rsidRPr="00315398">
        <w:rPr>
          <w:lang w:val="es-ES"/>
        </w:rPr>
        <w:t xml:space="preserve">anto fue así, </w:t>
      </w:r>
      <w:r>
        <w:rPr>
          <w:lang w:val="es-ES"/>
        </w:rPr>
        <w:t>que me dijeron: "Te tienes que estar</w:t>
      </w:r>
      <w:r w:rsidRPr="00315398">
        <w:rPr>
          <w:lang w:val="es-ES"/>
        </w:rPr>
        <w:t xml:space="preserve"> equivocando. El PNV se ha comprometido contigo</w:t>
      </w:r>
      <w:r>
        <w:rPr>
          <w:lang w:val="es-ES"/>
        </w:rPr>
        <w:t>,</w:t>
      </w:r>
      <w:r w:rsidRPr="00315398">
        <w:rPr>
          <w:lang w:val="es-ES"/>
        </w:rPr>
        <w:t xml:space="preserve"> y ha firmado una ley</w:t>
      </w:r>
      <w:r>
        <w:rPr>
          <w:lang w:val="es-ES"/>
        </w:rPr>
        <w:t>…</w:t>
      </w:r>
      <w:proofErr w:type="gramStart"/>
      <w:r>
        <w:rPr>
          <w:lang w:val="es-ES"/>
        </w:rPr>
        <w:t>" …</w:t>
      </w:r>
      <w:proofErr w:type="gramEnd"/>
    </w:p>
    <w:p w:rsidR="007A2833" w:rsidRPr="00315398" w:rsidRDefault="007A2833" w:rsidP="004904B1">
      <w:pPr>
        <w:pStyle w:val="Texto"/>
        <w:rPr>
          <w:lang w:val="es-ES"/>
        </w:rPr>
      </w:pPr>
    </w:p>
    <w:p w:rsidR="007A2833" w:rsidRPr="00947E0E" w:rsidRDefault="007A2833" w:rsidP="004904B1">
      <w:pPr>
        <w:pStyle w:val="Texto"/>
        <w:rPr>
          <w:lang w:val="eu-ES"/>
        </w:rPr>
      </w:pPr>
      <w:r w:rsidRPr="00947E0E">
        <w:rPr>
          <w:lang w:val="eu-ES"/>
        </w:rPr>
        <w:t>(12. zintaren amaiera)</w:t>
      </w:r>
    </w:p>
    <w:p w:rsidR="007A2833" w:rsidRDefault="007A2833" w:rsidP="004904B1">
      <w:pPr>
        <w:pStyle w:val="Texto"/>
      </w:pPr>
      <w:r>
        <w:t xml:space="preserve">(13. </w:t>
      </w:r>
      <w:proofErr w:type="spellStart"/>
      <w:proofErr w:type="gramStart"/>
      <w:r>
        <w:t>zintaren</w:t>
      </w:r>
      <w:proofErr w:type="spellEnd"/>
      <w:proofErr w:type="gramEnd"/>
      <w:r>
        <w:t xml:space="preserve"> </w:t>
      </w:r>
      <w:proofErr w:type="spellStart"/>
      <w:r>
        <w:t>hasiera</w:t>
      </w:r>
      <w:proofErr w:type="spellEnd"/>
      <w:r>
        <w:t>)</w:t>
      </w:r>
    </w:p>
    <w:p w:rsidR="007A2833" w:rsidRDefault="007A2833" w:rsidP="004904B1">
      <w:pPr>
        <w:pStyle w:val="Texto"/>
      </w:pPr>
    </w:p>
    <w:p w:rsidR="007A2833" w:rsidRDefault="007A2833" w:rsidP="004904B1">
      <w:pPr>
        <w:pStyle w:val="Texto"/>
      </w:pPr>
      <w:r>
        <w:t xml:space="preserve">… </w:t>
      </w:r>
      <w:r w:rsidRPr="00D7657D">
        <w:t xml:space="preserve">tanto fue así que </w:t>
      </w:r>
      <w:r>
        <w:t>me dijeron: "te tienes que estar equivocando, porque e</w:t>
      </w:r>
      <w:r w:rsidRPr="00D7657D">
        <w:t>l PNV se ha comprometido contigo y ha firmado una ley en la que aparece expresamente recogido que va a estar ese dinero en el ejercicio presupuestario siguiente</w:t>
      </w:r>
      <w:r>
        <w:t>"</w:t>
      </w:r>
      <w:r w:rsidRPr="00D7657D">
        <w:t>. Vuelvo</w:t>
      </w:r>
      <w:r>
        <w:t xml:space="preserve"> a mirar, nada. Vuelve a mirar, nada. T</w:t>
      </w:r>
      <w:r w:rsidRPr="00D7657D">
        <w:t>an sorprendido estoy que me dirijo también a la</w:t>
      </w:r>
      <w:r>
        <w:t xml:space="preserve"> señora Rojo del PSOE, al señor Grajales del PNV y digo:</w:t>
      </w:r>
      <w:r w:rsidRPr="00D7657D">
        <w:t xml:space="preserve"> </w:t>
      </w:r>
      <w:r>
        <w:t>"eh, ¿qué pasa con esto?</w:t>
      </w:r>
      <w:r w:rsidRPr="00D7657D">
        <w:t xml:space="preserve"> </w:t>
      </w:r>
      <w:r>
        <w:t xml:space="preserve">¿Qué pasa con esto?" Me encuentro con un </w:t>
      </w:r>
      <w:proofErr w:type="spellStart"/>
      <w:r>
        <w:t>cri</w:t>
      </w:r>
      <w:proofErr w:type="spellEnd"/>
      <w:r>
        <w:t xml:space="preserve"> </w:t>
      </w:r>
      <w:proofErr w:type="spellStart"/>
      <w:r>
        <w:t>cri</w:t>
      </w:r>
      <w:proofErr w:type="spellEnd"/>
      <w:r>
        <w:t xml:space="preserve"> </w:t>
      </w:r>
      <w:proofErr w:type="spellStart"/>
      <w:r>
        <w:t>cri</w:t>
      </w:r>
      <w:proofErr w:type="spellEnd"/>
      <w:r>
        <w:t xml:space="preserve"> de libro. Y entonces, decimos: "bueno, </w:t>
      </w:r>
      <w:r w:rsidRPr="00D7657D">
        <w:t>esto no puede s</w:t>
      </w:r>
      <w:r>
        <w:t>er, esto hay que preguntar".</w:t>
      </w:r>
      <w:r w:rsidRPr="00D7657D">
        <w:t xml:space="preserve"> Empezamos a preguntar, respuest</w:t>
      </w:r>
      <w:r>
        <w:t xml:space="preserve">a de </w:t>
      </w:r>
      <w:proofErr w:type="spellStart"/>
      <w:r>
        <w:t>Azpiazu</w:t>
      </w:r>
      <w:proofErr w:type="spellEnd"/>
      <w:r>
        <w:t xml:space="preserve"> a la señora Pinedo: "</w:t>
      </w:r>
      <w:r w:rsidRPr="00D7657D">
        <w:t>está aún por determinar la naturaleza del instrumento financiero, pero muy prob</w:t>
      </w:r>
      <w:r>
        <w:t xml:space="preserve">ablemente sea un instrumento mixto </w:t>
      </w:r>
      <w:proofErr w:type="spellStart"/>
      <w:r>
        <w:t>subvencional</w:t>
      </w:r>
      <w:proofErr w:type="spellEnd"/>
      <w:r>
        <w:t xml:space="preserve"> y financiero, n</w:t>
      </w:r>
      <w:r w:rsidRPr="00D7657D">
        <w:t>o descartándose la participación del Instituto Vasco de Finanzas para su gestión</w:t>
      </w:r>
      <w:r>
        <w:t>"</w:t>
      </w:r>
      <w:r w:rsidRPr="00D7657D">
        <w:t xml:space="preserve">. </w:t>
      </w:r>
      <w:r>
        <w:t>Y</w:t>
      </w:r>
      <w:r w:rsidRPr="00D7657D">
        <w:t>o lo vi ver</w:t>
      </w:r>
      <w:r>
        <w:t>de.</w:t>
      </w:r>
    </w:p>
    <w:p w:rsidR="007A2833" w:rsidRDefault="007A2833" w:rsidP="004904B1">
      <w:pPr>
        <w:pStyle w:val="Texto"/>
      </w:pPr>
    </w:p>
    <w:p w:rsidR="007A2833" w:rsidRDefault="007A2833" w:rsidP="004904B1">
      <w:pPr>
        <w:pStyle w:val="Texto"/>
      </w:pPr>
      <w:r>
        <w:t xml:space="preserve">Señora Tapia, en </w:t>
      </w:r>
      <w:r w:rsidRPr="00D7657D">
        <w:t>l</w:t>
      </w:r>
      <w:r>
        <w:t>a presentación de presupuestos nos dice: "</w:t>
      </w:r>
      <w:r w:rsidRPr="00D7657D">
        <w:t>los recursos están en el Instituto Vasco de Finanz</w:t>
      </w:r>
      <w:r>
        <w:t>as, que tiene bastante recursos". Leo el diario de sesiones. P</w:t>
      </w:r>
      <w:r w:rsidRPr="00D7657D">
        <w:t>or tanto,</w:t>
      </w:r>
      <w:r>
        <w:t xml:space="preserve"> recursos hay y suficientes, p</w:t>
      </w:r>
      <w:r w:rsidRPr="00D7657D">
        <w:t>ero tenemos que dotarnos de un instrumento que permita a los ayuntamientos para poder</w:t>
      </w:r>
      <w:r>
        <w:t xml:space="preserve"> hacer inversiones sin que sean consideradas como endeudamiento.</w:t>
      </w:r>
    </w:p>
    <w:p w:rsidR="007A2833" w:rsidRDefault="007A2833" w:rsidP="004904B1">
      <w:pPr>
        <w:pStyle w:val="Texto"/>
      </w:pPr>
    </w:p>
    <w:p w:rsidR="007A2833" w:rsidRDefault="007A2833" w:rsidP="004904B1">
      <w:pPr>
        <w:pStyle w:val="Texto"/>
      </w:pPr>
      <w:r>
        <w:t>Digo: "insuficiente, vamos a hacer una interpelación". E</w:t>
      </w:r>
      <w:r w:rsidRPr="00D7657D">
        <w:t>n la interp</w:t>
      </w:r>
      <w:r>
        <w:t>elación la versión ha cambiado</w:t>
      </w:r>
      <w:r w:rsidRPr="00D7657D">
        <w:t xml:space="preserve"> ya, </w:t>
      </w:r>
      <w:r>
        <w:t xml:space="preserve">la versión ha cambiado ya, </w:t>
      </w:r>
      <w:r w:rsidRPr="00D7657D">
        <w:t xml:space="preserve">porque había recursos suficientes, </w:t>
      </w:r>
      <w:r>
        <w:t>pero ahora ya no está tan claro. Y nos dice textual: "</w:t>
      </w:r>
      <w:r w:rsidRPr="00D7657D">
        <w:t>esos 100 millone</w:t>
      </w:r>
      <w:r>
        <w:t xml:space="preserve">s a los que hacíamos referencia, </w:t>
      </w:r>
      <w:r w:rsidRPr="00D7657D">
        <w:t>que no son en un ejercicio, sin</w:t>
      </w:r>
      <w:r>
        <w:t>o que son en varios ejercicios". Y también nos dice:</w:t>
      </w:r>
      <w:r w:rsidRPr="00D7657D">
        <w:t xml:space="preserve"> </w:t>
      </w:r>
      <w:r>
        <w:t>"</w:t>
      </w:r>
      <w:r w:rsidRPr="00D7657D">
        <w:t xml:space="preserve">en todo caso, hay que trabajarlo todavía con </w:t>
      </w:r>
      <w:proofErr w:type="spellStart"/>
      <w:r w:rsidRPr="00D7657D">
        <w:t>Eudel</w:t>
      </w:r>
      <w:proofErr w:type="spellEnd"/>
      <w:r w:rsidRPr="00D7657D">
        <w:t xml:space="preserve"> para analizar si realmente </w:t>
      </w:r>
      <w:r>
        <w:t xml:space="preserve">es la herramienta necesaria". ¿Con </w:t>
      </w:r>
      <w:proofErr w:type="spellStart"/>
      <w:r>
        <w:t>Eudel</w:t>
      </w:r>
      <w:proofErr w:type="spellEnd"/>
      <w:r>
        <w:t xml:space="preserve"> hay que hablarlo? </w:t>
      </w:r>
      <w:proofErr w:type="spellStart"/>
      <w:r>
        <w:t>Eudel</w:t>
      </w:r>
      <w:proofErr w:type="spellEnd"/>
      <w:r>
        <w:t xml:space="preserve"> </w:t>
      </w:r>
      <w:r w:rsidRPr="00D7657D">
        <w:t xml:space="preserve">advirtió desde el año 2016 y han tenido tres años para hablar con </w:t>
      </w:r>
      <w:proofErr w:type="spellStart"/>
      <w:r w:rsidRPr="00D7657D">
        <w:t>Eudel</w:t>
      </w:r>
      <w:proofErr w:type="spellEnd"/>
      <w:r w:rsidRPr="00D7657D">
        <w:t xml:space="preserve">. Estas enmiendas llevan más de año y medio </w:t>
      </w:r>
      <w:r>
        <w:t>dando vueltas y l</w:t>
      </w:r>
      <w:r w:rsidRPr="00D7657D">
        <w:t>a ley lleva aprobada desde febrero de este año. Todavía no</w:t>
      </w:r>
      <w:r>
        <w:t xml:space="preserve"> sabemos si va en el Instituto Vasco de Finanzas, todavía no sabemos en cuá</w:t>
      </w:r>
      <w:r w:rsidRPr="00D7657D">
        <w:t>ntos años va</w:t>
      </w:r>
      <w:r>
        <w:t xml:space="preserve"> a ser, todavía no sabemos nada. P</w:t>
      </w:r>
      <w:r w:rsidRPr="00D7657D">
        <w:t xml:space="preserve">ero eso sí, </w:t>
      </w:r>
      <w:r w:rsidRPr="00D7657D">
        <w:lastRenderedPageBreak/>
        <w:t>tam</w:t>
      </w:r>
      <w:r>
        <w:t>bién nos dice la señora Tapia: "</w:t>
      </w:r>
      <w:r w:rsidRPr="00D7657D">
        <w:t>las labores de vigilancia de</w:t>
      </w:r>
      <w:r>
        <w:t xml:space="preserve"> inspección, de control, </w:t>
      </w:r>
      <w:r w:rsidRPr="00D7657D">
        <w:t xml:space="preserve">del cumplimiento </w:t>
      </w:r>
      <w:r>
        <w:t>de las obligaciones de la ley también son el objetivo</w:t>
      </w:r>
      <w:r w:rsidRPr="00D7657D">
        <w:t xml:space="preserve"> </w:t>
      </w:r>
      <w:r>
        <w:t>que nos preocupa". Eso sí, el control, eso sí. H</w:t>
      </w:r>
      <w:r w:rsidRPr="00D7657D">
        <w:t>ay una partida muy concreta que habla de con</w:t>
      </w:r>
      <w:r>
        <w:t>tr</w:t>
      </w:r>
      <w:r w:rsidRPr="00D7657D">
        <w:t>ol de la sostenibili</w:t>
      </w:r>
      <w:r>
        <w:t>dad energética, 120.000 euros, consignado. Eso sí, del resto ni una palabra.</w:t>
      </w:r>
    </w:p>
    <w:p w:rsidR="007A2833" w:rsidRDefault="007A2833" w:rsidP="004904B1">
      <w:pPr>
        <w:pStyle w:val="Texto"/>
      </w:pPr>
    </w:p>
    <w:p w:rsidR="007A2833" w:rsidRDefault="007A2833" w:rsidP="004904B1">
      <w:pPr>
        <w:pStyle w:val="Texto"/>
      </w:pPr>
      <w:r>
        <w:t xml:space="preserve">Ahí </w:t>
      </w:r>
      <w:r w:rsidRPr="00D7657D">
        <w:t xml:space="preserve">ya es cuando veo que se está cerrando el círculo y </w:t>
      </w:r>
      <w:r>
        <w:t>digo: "efectivamente, esto ha</w:t>
      </w:r>
      <w:r w:rsidRPr="00D7657D">
        <w:t xml:space="preserve"> sido </w:t>
      </w:r>
      <w:r>
        <w:t xml:space="preserve">un timo". Y me acuerdo, </w:t>
      </w:r>
      <w:r w:rsidRPr="00D7657D">
        <w:t>y me acuerdo</w:t>
      </w:r>
      <w:r>
        <w:t xml:space="preserve">, y lo he traído, </w:t>
      </w:r>
      <w:r w:rsidRPr="00D7657D">
        <w:t>de la mejor tesis que yo he llegado a leer acerca de la crisis económica, que es una tesis realmente muy breve, pero yo creo que lo dice</w:t>
      </w:r>
      <w:r>
        <w:t xml:space="preserve"> todo, que es esto: hemos sido engañados</w:t>
      </w:r>
      <w:r w:rsidRPr="00D7657D">
        <w:t xml:space="preserve">, hemos </w:t>
      </w:r>
      <w:r>
        <w:t>s</w:t>
      </w:r>
      <w:r w:rsidRPr="00D7657D">
        <w:t xml:space="preserve">ido </w:t>
      </w:r>
      <w:r>
        <w:t>engañados. Evidentemente, no está, no</w:t>
      </w:r>
      <w:r w:rsidRPr="00D7657D">
        <w:t xml:space="preserve"> es una </w:t>
      </w:r>
      <w:r>
        <w:t>tesis que no ha pasado por la cátedra ni h</w:t>
      </w:r>
      <w:r w:rsidRPr="00D7657D">
        <w:t xml:space="preserve">a tenido un </w:t>
      </w:r>
      <w:r>
        <w:t xml:space="preserve">cum laude, pero, </w:t>
      </w:r>
      <w:r w:rsidRPr="00D7657D">
        <w:t xml:space="preserve">desde </w:t>
      </w:r>
      <w:r>
        <w:t xml:space="preserve">luego que </w:t>
      </w:r>
      <w:r w:rsidRPr="00D7657D">
        <w:t xml:space="preserve">es una tesis </w:t>
      </w:r>
      <w:r>
        <w:t>muy acertada.</w:t>
      </w:r>
    </w:p>
    <w:p w:rsidR="007A2833" w:rsidRDefault="007A2833" w:rsidP="004904B1">
      <w:pPr>
        <w:pStyle w:val="Texto"/>
      </w:pPr>
    </w:p>
    <w:p w:rsidR="007A2833" w:rsidRDefault="007A2833" w:rsidP="004904B1">
      <w:pPr>
        <w:pStyle w:val="Texto"/>
        <w:rPr>
          <w:lang w:val="eu-ES"/>
        </w:rPr>
      </w:pPr>
      <w:r>
        <w:rPr>
          <w:lang w:val="eu-ES"/>
        </w:rPr>
        <w:t xml:space="preserve">Engainatuak izan </w:t>
      </w:r>
      <w:r w:rsidRPr="00F40DFB">
        <w:rPr>
          <w:lang w:val="eu-ES"/>
        </w:rPr>
        <w:t>gara baina</w:t>
      </w:r>
      <w:r>
        <w:rPr>
          <w:lang w:val="eu-ES"/>
        </w:rPr>
        <w:t>,</w:t>
      </w:r>
      <w:r w:rsidRPr="00F40DFB">
        <w:rPr>
          <w:lang w:val="eu-ES"/>
        </w:rPr>
        <w:t xml:space="preserve"> hala ere, iruditzen zitzaigun beste azken saiakera bat egitea merezi zuela eta horregatik ekarri ditugu gaur hona eztabaidagai eta botatzeko eta bozkatzeko proposamen bat</w:t>
      </w:r>
      <w:r>
        <w:rPr>
          <w:lang w:val="eu-ES"/>
        </w:rPr>
        <w:t>,</w:t>
      </w:r>
      <w:r w:rsidRPr="00F40DFB">
        <w:rPr>
          <w:lang w:val="eu-ES"/>
        </w:rPr>
        <w:t xml:space="preserve"> non esaten duen urtarrilaren baterako</w:t>
      </w:r>
      <w:r>
        <w:rPr>
          <w:lang w:val="eu-ES"/>
        </w:rPr>
        <w:t>,</w:t>
      </w:r>
      <w:r w:rsidRPr="00F40DFB">
        <w:rPr>
          <w:lang w:val="eu-ES"/>
        </w:rPr>
        <w:t xml:space="preserve"> eta aurrekontuei begira</w:t>
      </w:r>
      <w:r>
        <w:rPr>
          <w:lang w:val="eu-ES"/>
        </w:rPr>
        <w:t>,</w:t>
      </w:r>
      <w:r w:rsidRPr="00F40DFB">
        <w:rPr>
          <w:lang w:val="eu-ES"/>
        </w:rPr>
        <w:t xml:space="preserve"> 100 milioiko tresna hori mahai gainean egon behar duela eta adostutako </w:t>
      </w:r>
      <w:proofErr w:type="spellStart"/>
      <w:r w:rsidRPr="00F40DFB">
        <w:rPr>
          <w:lang w:val="eu-ES"/>
        </w:rPr>
        <w:t>dotazio</w:t>
      </w:r>
      <w:proofErr w:type="spellEnd"/>
      <w:r w:rsidRPr="00F40DFB">
        <w:rPr>
          <w:lang w:val="eu-ES"/>
        </w:rPr>
        <w:t xml:space="preserve"> guztiarekin</w:t>
      </w:r>
      <w:r>
        <w:rPr>
          <w:lang w:val="eu-ES"/>
        </w:rPr>
        <w:t>.</w:t>
      </w:r>
    </w:p>
    <w:p w:rsidR="007A2833" w:rsidRDefault="007A2833" w:rsidP="004904B1">
      <w:pPr>
        <w:pStyle w:val="Texto"/>
        <w:rPr>
          <w:lang w:val="eu-ES"/>
        </w:rPr>
      </w:pPr>
    </w:p>
    <w:p w:rsidR="007A2833" w:rsidRDefault="007A2833" w:rsidP="004904B1">
      <w:pPr>
        <w:pStyle w:val="Texto"/>
        <w:rPr>
          <w:lang w:val="eu-ES"/>
        </w:rPr>
      </w:pPr>
      <w:proofErr w:type="spellStart"/>
      <w:r w:rsidRPr="00F40DFB">
        <w:rPr>
          <w:lang w:val="eu-ES"/>
        </w:rPr>
        <w:t>Podemos</w:t>
      </w:r>
      <w:r>
        <w:rPr>
          <w:lang w:val="eu-ES"/>
        </w:rPr>
        <w:t>ek</w:t>
      </w:r>
      <w:proofErr w:type="spellEnd"/>
      <w:r>
        <w:rPr>
          <w:lang w:val="eu-ES"/>
        </w:rPr>
        <w:t xml:space="preserve">. </w:t>
      </w:r>
      <w:proofErr w:type="spellStart"/>
      <w:r>
        <w:rPr>
          <w:lang w:val="eu-ES"/>
        </w:rPr>
        <w:t>Podemosek</w:t>
      </w:r>
      <w:proofErr w:type="spellEnd"/>
      <w:r w:rsidRPr="00F40DFB">
        <w:rPr>
          <w:lang w:val="eu-ES"/>
        </w:rPr>
        <w:t xml:space="preserve"> nik uste dut guzti honekin ados egon beharko lukeela</w:t>
      </w:r>
      <w:r>
        <w:rPr>
          <w:lang w:val="eu-ES"/>
        </w:rPr>
        <w:t>,</w:t>
      </w:r>
      <w:r w:rsidRPr="00F40DFB">
        <w:rPr>
          <w:lang w:val="eu-ES"/>
        </w:rPr>
        <w:t xml:space="preserve"> </w:t>
      </w:r>
      <w:proofErr w:type="spellStart"/>
      <w:r w:rsidRPr="007A2833">
        <w:rPr>
          <w:lang w:val="eu-ES"/>
        </w:rPr>
        <w:t>clarísimamente</w:t>
      </w:r>
      <w:proofErr w:type="spellEnd"/>
      <w:r>
        <w:rPr>
          <w:lang w:val="eu-ES"/>
        </w:rPr>
        <w:t xml:space="preserve">, </w:t>
      </w:r>
      <w:r w:rsidRPr="00F40DFB">
        <w:rPr>
          <w:lang w:val="eu-ES"/>
        </w:rPr>
        <w:t xml:space="preserve">baina zuen emendakinean ez duzue </w:t>
      </w:r>
      <w:r>
        <w:rPr>
          <w:lang w:val="eu-ES"/>
        </w:rPr>
        <w:t xml:space="preserve">diruaz hitz egiten, aurrekontua eta </w:t>
      </w:r>
      <w:r w:rsidRPr="00F40DFB">
        <w:rPr>
          <w:lang w:val="eu-ES"/>
        </w:rPr>
        <w:t>egon behar duela, bai, baina ez duzue dirua</w:t>
      </w:r>
      <w:r>
        <w:rPr>
          <w:lang w:val="eu-ES"/>
        </w:rPr>
        <w:t>z</w:t>
      </w:r>
      <w:r w:rsidRPr="00F40DFB">
        <w:rPr>
          <w:lang w:val="eu-ES"/>
        </w:rPr>
        <w:t xml:space="preserve"> hitz egiten. </w:t>
      </w:r>
      <w:r>
        <w:rPr>
          <w:lang w:val="eu-ES"/>
        </w:rPr>
        <w:t>E</w:t>
      </w:r>
      <w:r w:rsidRPr="00F40DFB">
        <w:rPr>
          <w:lang w:val="eu-ES"/>
        </w:rPr>
        <w:t>rdibideko proposamen</w:t>
      </w:r>
      <w:r>
        <w:rPr>
          <w:lang w:val="eu-ES"/>
        </w:rPr>
        <w:t xml:space="preserve"> bat</w:t>
      </w:r>
      <w:r w:rsidRPr="00F40DFB">
        <w:rPr>
          <w:lang w:val="eu-ES"/>
        </w:rPr>
        <w:t xml:space="preserve"> proposatu </w:t>
      </w:r>
      <w:r>
        <w:rPr>
          <w:lang w:val="eu-ES"/>
        </w:rPr>
        <w:t>nu</w:t>
      </w:r>
      <w:r w:rsidRPr="00F40DFB">
        <w:rPr>
          <w:lang w:val="eu-ES"/>
        </w:rPr>
        <w:t>en, baina ez da posible izan, ez da posible</w:t>
      </w:r>
      <w:r>
        <w:rPr>
          <w:lang w:val="eu-ES"/>
        </w:rPr>
        <w:t>, n</w:t>
      </w:r>
      <w:r w:rsidRPr="00F40DFB">
        <w:rPr>
          <w:lang w:val="eu-ES"/>
        </w:rPr>
        <w:t>ik uste</w:t>
      </w:r>
      <w:r>
        <w:rPr>
          <w:lang w:val="eu-ES"/>
        </w:rPr>
        <w:t>, zuk</w:t>
      </w:r>
      <w:r w:rsidRPr="00F40DFB">
        <w:rPr>
          <w:lang w:val="eu-ES"/>
        </w:rPr>
        <w:t xml:space="preserve"> zerorrek azaldu beharko duzuela zergatik ez den posible izan</w:t>
      </w:r>
      <w:r>
        <w:rPr>
          <w:lang w:val="eu-ES"/>
        </w:rPr>
        <w:t>. A</w:t>
      </w:r>
      <w:r w:rsidRPr="00F40DFB">
        <w:rPr>
          <w:lang w:val="eu-ES"/>
        </w:rPr>
        <w:t>urreko astean abisatu nuen</w:t>
      </w:r>
      <w:r>
        <w:rPr>
          <w:lang w:val="eu-ES"/>
        </w:rPr>
        <w:t>. A</w:t>
      </w:r>
      <w:r w:rsidRPr="00F40DFB">
        <w:rPr>
          <w:lang w:val="eu-ES"/>
        </w:rPr>
        <w:t>urrekontuen negoziazioaren arriskuak medio</w:t>
      </w:r>
      <w:r>
        <w:rPr>
          <w:lang w:val="eu-ES"/>
        </w:rPr>
        <w:t xml:space="preserve"> ote diren susmoa daukat nik eta</w:t>
      </w:r>
      <w:r w:rsidRPr="00F40DFB">
        <w:rPr>
          <w:lang w:val="eu-ES"/>
        </w:rPr>
        <w:t xml:space="preserve"> iruditzen zait hori dela medio</w:t>
      </w:r>
      <w:r>
        <w:rPr>
          <w:lang w:val="eu-ES"/>
        </w:rPr>
        <w:t>,</w:t>
      </w:r>
      <w:r w:rsidRPr="00F40DFB">
        <w:rPr>
          <w:lang w:val="eu-ES"/>
        </w:rPr>
        <w:t xml:space="preserve"> hemen ez exijitzea </w:t>
      </w:r>
      <w:r>
        <w:rPr>
          <w:lang w:val="eu-ES"/>
        </w:rPr>
        <w:t>l</w:t>
      </w:r>
      <w:r w:rsidRPr="00F40DFB">
        <w:rPr>
          <w:lang w:val="eu-ES"/>
        </w:rPr>
        <w:t xml:space="preserve">egean adostu genuena </w:t>
      </w:r>
      <w:r>
        <w:rPr>
          <w:lang w:val="eu-ES"/>
        </w:rPr>
        <w:t>–</w:t>
      </w:r>
      <w:r w:rsidRPr="00F40DFB">
        <w:rPr>
          <w:lang w:val="eu-ES"/>
        </w:rPr>
        <w:t>eta zuk ere adostu zen</w:t>
      </w:r>
      <w:r>
        <w:rPr>
          <w:lang w:val="eu-ES"/>
        </w:rPr>
        <w:t>uena–</w:t>
      </w:r>
      <w:r w:rsidRPr="00F40DFB">
        <w:rPr>
          <w:lang w:val="eu-ES"/>
        </w:rPr>
        <w:t xml:space="preserve"> ez betetzea</w:t>
      </w:r>
      <w:r>
        <w:rPr>
          <w:lang w:val="eu-ES"/>
        </w:rPr>
        <w:t xml:space="preserve"> n</w:t>
      </w:r>
      <w:r w:rsidRPr="00F40DFB">
        <w:rPr>
          <w:lang w:val="eu-ES"/>
        </w:rPr>
        <w:t>ahiko larria iruditzen zait</w:t>
      </w:r>
      <w:r>
        <w:rPr>
          <w:lang w:val="eu-ES"/>
        </w:rPr>
        <w:t>.</w:t>
      </w:r>
    </w:p>
    <w:p w:rsidR="007A2833" w:rsidRDefault="007A2833" w:rsidP="004904B1">
      <w:pPr>
        <w:pStyle w:val="Texto"/>
        <w:rPr>
          <w:lang w:val="eu-ES"/>
        </w:rPr>
      </w:pPr>
    </w:p>
    <w:p w:rsidR="007A2833" w:rsidRDefault="007A2833" w:rsidP="004904B1">
      <w:pPr>
        <w:pStyle w:val="Texto"/>
        <w:rPr>
          <w:lang w:val="eu-ES"/>
        </w:rPr>
      </w:pPr>
      <w:r w:rsidRPr="00F40DFB">
        <w:rPr>
          <w:lang w:val="eu-ES"/>
        </w:rPr>
        <w:t xml:space="preserve">EAJk eta </w:t>
      </w:r>
      <w:proofErr w:type="spellStart"/>
      <w:r w:rsidRPr="00F40DFB">
        <w:rPr>
          <w:lang w:val="eu-ES"/>
        </w:rPr>
        <w:t>PSEk</w:t>
      </w:r>
      <w:proofErr w:type="spellEnd"/>
      <w:r w:rsidRPr="00F40DFB">
        <w:rPr>
          <w:lang w:val="eu-ES"/>
        </w:rPr>
        <w:t xml:space="preserve"> diote</w:t>
      </w:r>
      <w:r>
        <w:rPr>
          <w:lang w:val="eu-ES"/>
        </w:rPr>
        <w:t>,</w:t>
      </w:r>
      <w:r w:rsidRPr="00F40DFB">
        <w:rPr>
          <w:lang w:val="eu-ES"/>
        </w:rPr>
        <w:t xml:space="preserve"> hori</w:t>
      </w:r>
      <w:r>
        <w:rPr>
          <w:lang w:val="eu-ES"/>
        </w:rPr>
        <w:t>,</w:t>
      </w:r>
      <w:r w:rsidRPr="00F40DFB">
        <w:rPr>
          <w:lang w:val="eu-ES"/>
        </w:rPr>
        <w:t xml:space="preserve"> ekitaldian</w:t>
      </w:r>
      <w:r>
        <w:rPr>
          <w:lang w:val="eu-ES"/>
        </w:rPr>
        <w:t>,</w:t>
      </w:r>
      <w:r w:rsidRPr="00F40DFB">
        <w:rPr>
          <w:lang w:val="eu-ES"/>
        </w:rPr>
        <w:t xml:space="preserve"> </w:t>
      </w:r>
      <w:r>
        <w:rPr>
          <w:lang w:val="eu-ES"/>
        </w:rPr>
        <w:t>(…)</w:t>
      </w:r>
      <w:r w:rsidRPr="00F40DFB">
        <w:rPr>
          <w:lang w:val="eu-ES"/>
        </w:rPr>
        <w:t xml:space="preserve"> ekitaldian </w:t>
      </w:r>
      <w:r>
        <w:rPr>
          <w:lang w:val="eu-ES"/>
        </w:rPr>
        <w:t>erre</w:t>
      </w:r>
      <w:r w:rsidRPr="00F40DFB">
        <w:rPr>
          <w:lang w:val="eu-ES"/>
        </w:rPr>
        <w:t>minta martxan jarri behar dela, ez aurrekontuetan kontsignatua eta dirua</w:t>
      </w:r>
      <w:r>
        <w:rPr>
          <w:lang w:val="eu-ES"/>
        </w:rPr>
        <w:t>z ere ez da hitz egiten. E</w:t>
      </w:r>
      <w:r w:rsidRPr="00F40DFB">
        <w:rPr>
          <w:lang w:val="eu-ES"/>
        </w:rPr>
        <w:t xml:space="preserve">z da </w:t>
      </w:r>
      <w:r>
        <w:rPr>
          <w:lang w:val="eu-ES"/>
        </w:rPr>
        <w:t xml:space="preserve">tutik ere esaten </w:t>
      </w:r>
      <w:r w:rsidRPr="00F40DFB">
        <w:rPr>
          <w:lang w:val="eu-ES"/>
        </w:rPr>
        <w:t>diruaren inguruan.</w:t>
      </w:r>
    </w:p>
    <w:p w:rsidR="007A2833" w:rsidRDefault="007A2833" w:rsidP="004904B1">
      <w:pPr>
        <w:pStyle w:val="Texto"/>
        <w:rPr>
          <w:lang w:val="eu-ES"/>
        </w:rPr>
      </w:pPr>
    </w:p>
    <w:p w:rsidR="007A2833" w:rsidRDefault="007A2833" w:rsidP="004904B1">
      <w:pPr>
        <w:pStyle w:val="Texto"/>
        <w:rPr>
          <w:lang w:val="eu-ES"/>
        </w:rPr>
      </w:pPr>
      <w:r w:rsidRPr="00F40DFB">
        <w:rPr>
          <w:lang w:val="eu-ES"/>
        </w:rPr>
        <w:lastRenderedPageBreak/>
        <w:t>Nik uste dut eta amaitzen du</w:t>
      </w:r>
      <w:r>
        <w:rPr>
          <w:lang w:val="eu-ES"/>
        </w:rPr>
        <w:t>,</w:t>
      </w:r>
      <w:r w:rsidRPr="00F40DFB">
        <w:rPr>
          <w:lang w:val="eu-ES"/>
        </w:rPr>
        <w:t xml:space="preserve"> presidente</w:t>
      </w:r>
      <w:r>
        <w:rPr>
          <w:lang w:val="eu-ES"/>
        </w:rPr>
        <w:t xml:space="preserve"> andrea, </w:t>
      </w:r>
      <w:r w:rsidRPr="00F40DFB">
        <w:rPr>
          <w:lang w:val="eu-ES"/>
        </w:rPr>
        <w:t>oso erraza</w:t>
      </w:r>
      <w:r>
        <w:rPr>
          <w:lang w:val="eu-ES"/>
        </w:rPr>
        <w:t>,</w:t>
      </w:r>
      <w:r w:rsidRPr="00F40DFB">
        <w:rPr>
          <w:lang w:val="eu-ES"/>
        </w:rPr>
        <w:t xml:space="preserve"> oso err</w:t>
      </w:r>
      <w:r>
        <w:rPr>
          <w:lang w:val="eu-ES"/>
        </w:rPr>
        <w:t>a</w:t>
      </w:r>
      <w:r w:rsidRPr="00F40DFB">
        <w:rPr>
          <w:lang w:val="eu-ES"/>
        </w:rPr>
        <w:t>z</w:t>
      </w:r>
      <w:r>
        <w:rPr>
          <w:lang w:val="eu-ES"/>
        </w:rPr>
        <w:t>a zenutela</w:t>
      </w:r>
      <w:r w:rsidRPr="00F40DFB">
        <w:rPr>
          <w:lang w:val="eu-ES"/>
        </w:rPr>
        <w:t xml:space="preserve"> aurrekontu hauetan klimaren aldeko benetako</w:t>
      </w:r>
      <w:r>
        <w:rPr>
          <w:lang w:val="eu-ES"/>
        </w:rPr>
        <w:t>-</w:t>
      </w:r>
      <w:r w:rsidRPr="00F40DFB">
        <w:rPr>
          <w:lang w:val="eu-ES"/>
        </w:rPr>
        <w:t>benetako esfortzu bat egiteko eta hemen zegoen aukera eder</w:t>
      </w:r>
      <w:r>
        <w:rPr>
          <w:lang w:val="eu-ES"/>
        </w:rPr>
        <w:t xml:space="preserve">ra. Lege hau </w:t>
      </w:r>
      <w:r w:rsidRPr="00F40DFB">
        <w:rPr>
          <w:lang w:val="eu-ES"/>
        </w:rPr>
        <w:t>betetzeko err</w:t>
      </w:r>
      <w:r>
        <w:rPr>
          <w:lang w:val="eu-ES"/>
        </w:rPr>
        <w:t>e</w:t>
      </w:r>
      <w:r w:rsidRPr="00F40DFB">
        <w:rPr>
          <w:lang w:val="eu-ES"/>
        </w:rPr>
        <w:t>mintak mahai gainean jarri eta hori bai, hori bai, saldu zitekeen klimaren aurkako edo klima</w:t>
      </w:r>
      <w:r>
        <w:rPr>
          <w:lang w:val="eu-ES"/>
        </w:rPr>
        <w:t>-</w:t>
      </w:r>
      <w:r w:rsidRPr="00F40DFB">
        <w:rPr>
          <w:lang w:val="eu-ES"/>
        </w:rPr>
        <w:t>aldaketaren aurkako ekintza bezala.</w:t>
      </w:r>
    </w:p>
    <w:p w:rsidR="007A2833" w:rsidRDefault="007A2833" w:rsidP="004904B1">
      <w:pPr>
        <w:pStyle w:val="Texto"/>
        <w:rPr>
          <w:lang w:val="eu-ES"/>
        </w:rPr>
      </w:pPr>
    </w:p>
    <w:p w:rsidR="007A2833" w:rsidRDefault="007A2833" w:rsidP="004904B1">
      <w:pPr>
        <w:pStyle w:val="Texto"/>
        <w:rPr>
          <w:lang w:val="eu-ES"/>
        </w:rPr>
      </w:pPr>
      <w:r w:rsidRPr="00F40DFB">
        <w:rPr>
          <w:lang w:val="eu-ES"/>
        </w:rPr>
        <w:t>Horren ordez</w:t>
      </w:r>
      <w:r>
        <w:rPr>
          <w:lang w:val="eu-ES"/>
        </w:rPr>
        <w:t>,</w:t>
      </w:r>
      <w:r w:rsidRPr="00F40DFB">
        <w:rPr>
          <w:lang w:val="eu-ES"/>
        </w:rPr>
        <w:t xml:space="preserve"> beste zerbait egin nahi izan duzu</w:t>
      </w:r>
      <w:r>
        <w:rPr>
          <w:lang w:val="eu-ES"/>
        </w:rPr>
        <w:t>e</w:t>
      </w:r>
      <w:r w:rsidRPr="00F40DFB">
        <w:rPr>
          <w:lang w:val="eu-ES"/>
        </w:rPr>
        <w:t xml:space="preserve"> eta bihar </w:t>
      </w:r>
      <w:r>
        <w:rPr>
          <w:lang w:val="eu-ES"/>
        </w:rPr>
        <w:t>honi</w:t>
      </w:r>
      <w:r w:rsidRPr="00F40DFB">
        <w:rPr>
          <w:lang w:val="eu-ES"/>
        </w:rPr>
        <w:t xml:space="preserve"> buruz hitz egingo dugu</w:t>
      </w:r>
      <w:r>
        <w:rPr>
          <w:lang w:val="eu-ES"/>
        </w:rPr>
        <w:t xml:space="preserve">, Tapia andrea. Gure </w:t>
      </w:r>
      <w:r w:rsidRPr="00F40DFB">
        <w:rPr>
          <w:lang w:val="eu-ES"/>
        </w:rPr>
        <w:t>ustez</w:t>
      </w:r>
      <w:r>
        <w:rPr>
          <w:lang w:val="eu-ES"/>
        </w:rPr>
        <w:t>,</w:t>
      </w:r>
      <w:r w:rsidRPr="00F40DFB">
        <w:rPr>
          <w:lang w:val="eu-ES"/>
        </w:rPr>
        <w:t xml:space="preserve"> zuri</w:t>
      </w:r>
      <w:r>
        <w:rPr>
          <w:lang w:val="eu-ES"/>
        </w:rPr>
        <w:t xml:space="preserve">keta </w:t>
      </w:r>
      <w:r w:rsidRPr="00F40DFB">
        <w:rPr>
          <w:lang w:val="eu-ES"/>
        </w:rPr>
        <w:t>ariketa bat</w:t>
      </w:r>
      <w:r>
        <w:rPr>
          <w:lang w:val="eu-ES"/>
        </w:rPr>
        <w:t>,</w:t>
      </w:r>
      <w:r w:rsidRPr="00F40DFB">
        <w:rPr>
          <w:lang w:val="eu-ES"/>
        </w:rPr>
        <w:t xml:space="preserve"> engainu ariketa bat eta kolore guztietako partidak ber</w:t>
      </w:r>
      <w:r>
        <w:rPr>
          <w:lang w:val="eu-ES"/>
        </w:rPr>
        <w:t>d</w:t>
      </w:r>
      <w:r w:rsidRPr="00F40DFB">
        <w:rPr>
          <w:lang w:val="eu-ES"/>
        </w:rPr>
        <w:t>ez mozorrotu edo margotu dituzte</w:t>
      </w:r>
      <w:r>
        <w:rPr>
          <w:lang w:val="eu-ES"/>
        </w:rPr>
        <w:t>. E</w:t>
      </w:r>
      <w:r w:rsidRPr="00F40DFB">
        <w:rPr>
          <w:lang w:val="eu-ES"/>
        </w:rPr>
        <w:t>ta agian ondo atera</w:t>
      </w:r>
      <w:r>
        <w:rPr>
          <w:lang w:val="eu-ES"/>
        </w:rPr>
        <w:t xml:space="preserve">ko </w:t>
      </w:r>
      <w:r w:rsidRPr="00F40DFB">
        <w:rPr>
          <w:lang w:val="eu-ES"/>
        </w:rPr>
        <w:t>zaizue jokaldia</w:t>
      </w:r>
      <w:r>
        <w:rPr>
          <w:lang w:val="eu-ES"/>
        </w:rPr>
        <w:t>,</w:t>
      </w:r>
      <w:r w:rsidRPr="00F40DFB">
        <w:rPr>
          <w:lang w:val="eu-ES"/>
        </w:rPr>
        <w:t xml:space="preserve"> </w:t>
      </w:r>
      <w:proofErr w:type="spellStart"/>
      <w:r w:rsidRPr="00F40DFB">
        <w:rPr>
          <w:lang w:val="eu-ES"/>
        </w:rPr>
        <w:t>Podemosen</w:t>
      </w:r>
      <w:proofErr w:type="spellEnd"/>
      <w:r w:rsidRPr="00F40DFB">
        <w:rPr>
          <w:lang w:val="eu-ES"/>
        </w:rPr>
        <w:t xml:space="preserve"> </w:t>
      </w:r>
      <w:proofErr w:type="spellStart"/>
      <w:r w:rsidRPr="00F40DFB">
        <w:rPr>
          <w:lang w:val="eu-ES"/>
        </w:rPr>
        <w:t>aktitude</w:t>
      </w:r>
      <w:r>
        <w:rPr>
          <w:lang w:val="eu-ES"/>
        </w:rPr>
        <w:t>a</w:t>
      </w:r>
      <w:proofErr w:type="spellEnd"/>
      <w:r w:rsidRPr="00F40DFB">
        <w:rPr>
          <w:lang w:val="eu-ES"/>
        </w:rPr>
        <w:t xml:space="preserve"> ikusi eta gero</w:t>
      </w:r>
      <w:r>
        <w:rPr>
          <w:lang w:val="eu-ES"/>
        </w:rPr>
        <w:t>. N</w:t>
      </w:r>
      <w:r w:rsidRPr="00F40DFB">
        <w:rPr>
          <w:lang w:val="eu-ES"/>
        </w:rPr>
        <w:t>ik ez dudana ulertzen</w:t>
      </w:r>
      <w:r>
        <w:rPr>
          <w:lang w:val="eu-ES"/>
        </w:rPr>
        <w:t xml:space="preserve"> n</w:t>
      </w:r>
      <w:r w:rsidRPr="00F40DFB">
        <w:rPr>
          <w:lang w:val="eu-ES"/>
        </w:rPr>
        <w:t>ola d</w:t>
      </w:r>
      <w:r>
        <w:rPr>
          <w:lang w:val="eu-ES"/>
        </w:rPr>
        <w:t>en</w:t>
      </w:r>
      <w:r w:rsidRPr="00F40DFB">
        <w:rPr>
          <w:lang w:val="eu-ES"/>
        </w:rPr>
        <w:t xml:space="preserve"> posible honetan sartzea </w:t>
      </w:r>
      <w:proofErr w:type="spellStart"/>
      <w:r>
        <w:rPr>
          <w:lang w:val="eu-ES"/>
        </w:rPr>
        <w:t>–</w:t>
      </w:r>
      <w:r w:rsidRPr="00F40DFB">
        <w:rPr>
          <w:lang w:val="eu-ES"/>
        </w:rPr>
        <w:t>Podemos</w:t>
      </w:r>
      <w:r>
        <w:rPr>
          <w:lang w:val="eu-ES"/>
        </w:rPr>
        <w:t>–</w:t>
      </w:r>
      <w:proofErr w:type="spellEnd"/>
      <w:r w:rsidRPr="00F40DFB">
        <w:rPr>
          <w:lang w:val="eu-ES"/>
        </w:rPr>
        <w:t xml:space="preserve"> eta </w:t>
      </w:r>
      <w:r>
        <w:rPr>
          <w:lang w:val="eu-ES"/>
        </w:rPr>
        <w:t>z</w:t>
      </w:r>
      <w:r w:rsidRPr="00F40DFB">
        <w:rPr>
          <w:lang w:val="eu-ES"/>
        </w:rPr>
        <w:t>u</w:t>
      </w:r>
      <w:r>
        <w:rPr>
          <w:lang w:val="eu-ES"/>
        </w:rPr>
        <w:t>, Becerra jauna, konkretuki.</w:t>
      </w:r>
    </w:p>
    <w:p w:rsidR="007A2833" w:rsidRDefault="007A2833" w:rsidP="004904B1">
      <w:pPr>
        <w:pStyle w:val="Texto"/>
        <w:rPr>
          <w:lang w:val="eu-ES"/>
        </w:rPr>
      </w:pPr>
    </w:p>
    <w:p w:rsidR="007A2833" w:rsidRDefault="007A2833" w:rsidP="004904B1">
      <w:pPr>
        <w:pStyle w:val="Texto"/>
        <w:rPr>
          <w:lang w:val="eu-ES"/>
        </w:rPr>
      </w:pPr>
      <w:r w:rsidRPr="00F40DFB">
        <w:rPr>
          <w:lang w:val="eu-ES"/>
        </w:rPr>
        <w:t xml:space="preserve">Ni engainatu nauzue, </w:t>
      </w:r>
      <w:r>
        <w:rPr>
          <w:lang w:val="eu-ES"/>
        </w:rPr>
        <w:t>gu engainatu gaituzue, ikusi da. Erraza ginen engainatzen</w:t>
      </w:r>
      <w:r w:rsidRPr="00F40DFB">
        <w:rPr>
          <w:lang w:val="eu-ES"/>
        </w:rPr>
        <w:t>, hori agerian ikusi da</w:t>
      </w:r>
      <w:r>
        <w:rPr>
          <w:lang w:val="eu-ES"/>
        </w:rPr>
        <w:t>. B</w:t>
      </w:r>
      <w:r w:rsidRPr="00F40DFB">
        <w:rPr>
          <w:lang w:val="eu-ES"/>
        </w:rPr>
        <w:t>aina fa</w:t>
      </w:r>
      <w:r>
        <w:rPr>
          <w:lang w:val="eu-ES"/>
        </w:rPr>
        <w:t xml:space="preserve">bulan </w:t>
      </w:r>
      <w:r w:rsidRPr="00F40DFB">
        <w:rPr>
          <w:lang w:val="eu-ES"/>
        </w:rPr>
        <w:t>bezala, nik uste dut e</w:t>
      </w:r>
      <w:r>
        <w:rPr>
          <w:lang w:val="eu-ES"/>
        </w:rPr>
        <w:t>z z</w:t>
      </w:r>
      <w:r w:rsidRPr="00F40DFB">
        <w:rPr>
          <w:lang w:val="eu-ES"/>
        </w:rPr>
        <w:t>a</w:t>
      </w:r>
      <w:r>
        <w:rPr>
          <w:lang w:val="eu-ES"/>
        </w:rPr>
        <w:t>retela kon</w:t>
      </w:r>
      <w:r w:rsidRPr="00F40DFB">
        <w:rPr>
          <w:lang w:val="eu-ES"/>
        </w:rPr>
        <w:t>turatzen gu engainatzearekin batera</w:t>
      </w:r>
      <w:r>
        <w:rPr>
          <w:lang w:val="eu-ES"/>
        </w:rPr>
        <w:t>,</w:t>
      </w:r>
      <w:r w:rsidRPr="00F40DFB">
        <w:rPr>
          <w:lang w:val="eu-ES"/>
        </w:rPr>
        <w:t xml:space="preserve"> guztiok goazela pikutara</w:t>
      </w:r>
      <w:r>
        <w:rPr>
          <w:lang w:val="eu-ES"/>
        </w:rPr>
        <w:t>,</w:t>
      </w:r>
      <w:r w:rsidRPr="00F40DFB">
        <w:rPr>
          <w:lang w:val="eu-ES"/>
        </w:rPr>
        <w:t xml:space="preserve"> egin behar den larrialdi klimatikoari behar bezala aurre egiten ez baldin badiogu</w:t>
      </w:r>
      <w:r>
        <w:rPr>
          <w:lang w:val="eu-ES"/>
        </w:rPr>
        <w:t>.</w:t>
      </w:r>
    </w:p>
    <w:p w:rsidR="007A2833" w:rsidRDefault="007A2833" w:rsidP="004904B1">
      <w:pPr>
        <w:pStyle w:val="Texto"/>
        <w:rPr>
          <w:lang w:val="eu-ES"/>
        </w:rPr>
      </w:pPr>
    </w:p>
    <w:p w:rsidR="007A2833" w:rsidRDefault="007A2833" w:rsidP="004904B1">
      <w:pPr>
        <w:pStyle w:val="Texto"/>
        <w:rPr>
          <w:lang w:val="eu-ES"/>
        </w:rPr>
      </w:pPr>
      <w:r w:rsidRPr="00F40DFB">
        <w:rPr>
          <w:lang w:val="eu-ES"/>
        </w:rPr>
        <w:t>Eskerrik asko</w:t>
      </w:r>
      <w:r>
        <w:rPr>
          <w:lang w:val="eu-ES"/>
        </w:rPr>
        <w:t>.</w:t>
      </w:r>
    </w:p>
    <w:p w:rsidR="007A2833" w:rsidRDefault="007A2833" w:rsidP="004904B1">
      <w:pPr>
        <w:pStyle w:val="Texto"/>
        <w:rPr>
          <w:lang w:val="eu-ES"/>
        </w:rPr>
      </w:pPr>
    </w:p>
    <w:p w:rsidR="007A2833" w:rsidRDefault="007A2833" w:rsidP="004904B1">
      <w:pPr>
        <w:pStyle w:val="Texto"/>
        <w:rPr>
          <w:lang w:val="eu-ES"/>
        </w:rPr>
      </w:pPr>
    </w:p>
    <w:p w:rsidR="007A2833" w:rsidRDefault="007A2833" w:rsidP="004904B1">
      <w:pPr>
        <w:pStyle w:val="Texto"/>
        <w:rPr>
          <w:lang w:val="eu-ES"/>
        </w:rPr>
      </w:pPr>
      <w:r>
        <w:rPr>
          <w:rFonts w:ascii="Futura Md BT" w:hAnsi="Futura Md BT"/>
          <w:lang w:val="eu-ES"/>
        </w:rPr>
        <w:t>LEHENDAKARIAK</w:t>
      </w:r>
      <w:r>
        <w:rPr>
          <w:lang w:val="eu-ES"/>
        </w:rPr>
        <w:t xml:space="preserve">: Eskerrik asko, Otero jauna. Zuzenketak aurkeztu dituzten </w:t>
      </w:r>
      <w:r w:rsidRPr="00F40DFB">
        <w:rPr>
          <w:lang w:val="eu-ES"/>
        </w:rPr>
        <w:t xml:space="preserve">taldeen txandara pasatuz, Elkarrekin Podemos, </w:t>
      </w:r>
      <w:r>
        <w:rPr>
          <w:lang w:val="eu-ES"/>
        </w:rPr>
        <w:t>Becerra jauna, zurea da hitza.</w:t>
      </w:r>
    </w:p>
    <w:p w:rsidR="007A2833" w:rsidRDefault="007A2833" w:rsidP="004904B1">
      <w:pPr>
        <w:pStyle w:val="Texto"/>
        <w:rPr>
          <w:lang w:val="eu-ES"/>
        </w:rPr>
      </w:pPr>
    </w:p>
    <w:p w:rsidR="007A2833" w:rsidRDefault="007A2833" w:rsidP="004904B1">
      <w:pPr>
        <w:pStyle w:val="Texto"/>
        <w:rPr>
          <w:lang w:val="eu-ES"/>
        </w:rPr>
      </w:pPr>
    </w:p>
    <w:p w:rsidR="007A2833" w:rsidRDefault="007A2833" w:rsidP="004904B1">
      <w:pPr>
        <w:pStyle w:val="Texto"/>
        <w:rPr>
          <w:lang w:val="eu-ES"/>
        </w:rPr>
      </w:pPr>
      <w:r w:rsidRPr="004C2C7C">
        <w:rPr>
          <w:rFonts w:ascii="Futura Md BT" w:hAnsi="Futura Md BT"/>
          <w:lang w:val="eu-ES"/>
        </w:rPr>
        <w:t>BECERRA CAROLLO</w:t>
      </w:r>
      <w:r>
        <w:rPr>
          <w:lang w:val="eu-ES"/>
        </w:rPr>
        <w:t xml:space="preserve"> jaunak: Eskerrik asko, presidente and</w:t>
      </w:r>
      <w:r w:rsidRPr="00F40DFB">
        <w:rPr>
          <w:lang w:val="eu-ES"/>
        </w:rPr>
        <w:t>rea, sailburu</w:t>
      </w:r>
      <w:r>
        <w:rPr>
          <w:lang w:val="eu-ES"/>
        </w:rPr>
        <w:t>o</w:t>
      </w:r>
      <w:r w:rsidRPr="00F40DFB">
        <w:rPr>
          <w:lang w:val="eu-ES"/>
        </w:rPr>
        <w:t>k, legebiltzarkideok</w:t>
      </w:r>
      <w:r>
        <w:rPr>
          <w:lang w:val="eu-ES"/>
        </w:rPr>
        <w:t>. E</w:t>
      </w:r>
      <w:r w:rsidRPr="00F40DFB">
        <w:rPr>
          <w:lang w:val="eu-ES"/>
        </w:rPr>
        <w:t>gun on guztioi.</w:t>
      </w:r>
    </w:p>
    <w:p w:rsidR="007A2833" w:rsidRDefault="007A2833" w:rsidP="004904B1">
      <w:pPr>
        <w:pStyle w:val="Texto"/>
        <w:rPr>
          <w:lang w:val="eu-ES"/>
        </w:rPr>
      </w:pPr>
    </w:p>
    <w:p w:rsidR="007A2833" w:rsidRDefault="007A2833" w:rsidP="004904B1">
      <w:pPr>
        <w:pStyle w:val="Texto"/>
        <w:rPr>
          <w:lang w:val="eu-ES"/>
        </w:rPr>
      </w:pPr>
      <w:r w:rsidRPr="00F40DFB">
        <w:rPr>
          <w:lang w:val="eu-ES"/>
        </w:rPr>
        <w:t xml:space="preserve">Gaur </w:t>
      </w:r>
      <w:r>
        <w:rPr>
          <w:lang w:val="eu-ES"/>
        </w:rPr>
        <w:t xml:space="preserve">EH </w:t>
      </w:r>
      <w:r w:rsidRPr="00F40DFB">
        <w:rPr>
          <w:lang w:val="eu-ES"/>
        </w:rPr>
        <w:t>Bilduko ekimena datorkigu plenora eta</w:t>
      </w:r>
      <w:r>
        <w:rPr>
          <w:lang w:val="eu-ES"/>
        </w:rPr>
        <w:t>,</w:t>
      </w:r>
      <w:r w:rsidRPr="00F40DFB">
        <w:rPr>
          <w:lang w:val="eu-ES"/>
        </w:rPr>
        <w:t xml:space="preserve"> gure ustez</w:t>
      </w:r>
      <w:r>
        <w:rPr>
          <w:lang w:val="eu-ES"/>
        </w:rPr>
        <w:t>,</w:t>
      </w:r>
      <w:r w:rsidRPr="00F40DFB">
        <w:rPr>
          <w:lang w:val="eu-ES"/>
        </w:rPr>
        <w:t xml:space="preserve"> zentzua badauka ekartz</w:t>
      </w:r>
      <w:r>
        <w:rPr>
          <w:lang w:val="eu-ES"/>
        </w:rPr>
        <w:t>ea ekimen hori. Zentzua badauka</w:t>
      </w:r>
      <w:r w:rsidRPr="00F40DFB">
        <w:rPr>
          <w:lang w:val="eu-ES"/>
        </w:rPr>
        <w:t xml:space="preserve"> aipatzen duelako arazo</w:t>
      </w:r>
      <w:r>
        <w:rPr>
          <w:lang w:val="eu-ES"/>
        </w:rPr>
        <w:t xml:space="preserve"> bat konponduta egon behar zela j</w:t>
      </w:r>
      <w:r w:rsidRPr="00F40DFB">
        <w:rPr>
          <w:lang w:val="eu-ES"/>
        </w:rPr>
        <w:t>adanik</w:t>
      </w:r>
      <w:r>
        <w:rPr>
          <w:lang w:val="eu-ES"/>
        </w:rPr>
        <w:t>. K</w:t>
      </w:r>
      <w:r w:rsidRPr="00F40DFB">
        <w:rPr>
          <w:lang w:val="eu-ES"/>
        </w:rPr>
        <w:t xml:space="preserve">onponduta egon behar da legea </w:t>
      </w:r>
      <w:r w:rsidRPr="00F40DFB">
        <w:rPr>
          <w:lang w:val="eu-ES"/>
        </w:rPr>
        <w:lastRenderedPageBreak/>
        <w:t>onartu</w:t>
      </w:r>
      <w:r>
        <w:rPr>
          <w:lang w:val="eu-ES"/>
        </w:rPr>
        <w:t>…</w:t>
      </w:r>
      <w:r w:rsidRPr="00F40DFB">
        <w:rPr>
          <w:lang w:val="eu-ES"/>
        </w:rPr>
        <w:t xml:space="preserve">, </w:t>
      </w:r>
      <w:r>
        <w:rPr>
          <w:lang w:val="eu-ES"/>
        </w:rPr>
        <w:t>E</w:t>
      </w:r>
      <w:r w:rsidRPr="00F40DFB">
        <w:rPr>
          <w:lang w:val="eu-ES"/>
        </w:rPr>
        <w:t>nergia Iraunkortasunaren Legea onartuta egon behar zelako dagoelako otsailetik eta arazoa konponduta egon behar zela</w:t>
      </w:r>
      <w:r>
        <w:rPr>
          <w:lang w:val="eu-ES"/>
        </w:rPr>
        <w:t xml:space="preserve"> o</w:t>
      </w:r>
      <w:r w:rsidRPr="00F40DFB">
        <w:rPr>
          <w:lang w:val="eu-ES"/>
        </w:rPr>
        <w:t>rain</w:t>
      </w:r>
      <w:r>
        <w:rPr>
          <w:lang w:val="eu-ES"/>
        </w:rPr>
        <w:t>.</w:t>
      </w:r>
    </w:p>
    <w:p w:rsidR="007A2833" w:rsidRDefault="007A2833" w:rsidP="004904B1">
      <w:pPr>
        <w:pStyle w:val="Texto"/>
        <w:rPr>
          <w:lang w:val="eu-ES"/>
        </w:rPr>
      </w:pPr>
    </w:p>
    <w:p w:rsidR="007A2833" w:rsidRDefault="007A2833" w:rsidP="004904B1">
      <w:pPr>
        <w:pStyle w:val="Texto"/>
        <w:rPr>
          <w:lang w:val="eu-ES"/>
        </w:rPr>
      </w:pPr>
      <w:r>
        <w:rPr>
          <w:lang w:val="eu-ES"/>
        </w:rPr>
        <w:t>G</w:t>
      </w:r>
      <w:r w:rsidRPr="00F40DFB">
        <w:rPr>
          <w:lang w:val="eu-ES"/>
        </w:rPr>
        <w:t>uk ulertzen dugu e</w:t>
      </w:r>
      <w:r>
        <w:rPr>
          <w:lang w:val="eu-ES"/>
        </w:rPr>
        <w:t>z dela erraza, ez dela erraza…</w:t>
      </w:r>
    </w:p>
    <w:p w:rsidR="007A2833" w:rsidRPr="00F40DFB" w:rsidRDefault="007A2833" w:rsidP="004904B1">
      <w:pPr>
        <w:pStyle w:val="Texto"/>
        <w:rPr>
          <w:lang w:val="eu-ES"/>
        </w:rPr>
      </w:pPr>
    </w:p>
    <w:p w:rsidR="007A2833" w:rsidRPr="00F40DFB" w:rsidRDefault="007A2833" w:rsidP="004904B1">
      <w:pPr>
        <w:pStyle w:val="Texto"/>
        <w:rPr>
          <w:lang w:val="eu-ES"/>
        </w:rPr>
      </w:pPr>
      <w:r w:rsidRPr="00F40DFB">
        <w:rPr>
          <w:lang w:val="eu-ES"/>
        </w:rPr>
        <w:t>(13. zintaren amaiera)</w:t>
      </w:r>
    </w:p>
    <w:p w:rsidR="007A2833" w:rsidRPr="009814B6" w:rsidRDefault="007A2833" w:rsidP="004904B1">
      <w:pPr>
        <w:pStyle w:val="Texto"/>
        <w:rPr>
          <w:lang w:val="eu-ES"/>
        </w:rPr>
      </w:pPr>
      <w:r w:rsidRPr="009814B6">
        <w:rPr>
          <w:lang w:val="eu-ES"/>
        </w:rPr>
        <w:t>(14. zintaren hasiera)</w:t>
      </w:r>
    </w:p>
    <w:p w:rsidR="007A2833" w:rsidRPr="009814B6" w:rsidRDefault="007A2833" w:rsidP="004904B1">
      <w:pPr>
        <w:pStyle w:val="Texto"/>
        <w:rPr>
          <w:lang w:val="eu-ES"/>
        </w:rPr>
      </w:pPr>
    </w:p>
    <w:p w:rsidR="007A2833" w:rsidRDefault="007A2833" w:rsidP="004904B1">
      <w:pPr>
        <w:pStyle w:val="Texto"/>
        <w:rPr>
          <w:lang w:val="eu-ES"/>
        </w:rPr>
      </w:pPr>
      <w:r w:rsidRPr="009814B6">
        <w:rPr>
          <w:lang w:val="eu-ES"/>
        </w:rPr>
        <w:t xml:space="preserve">… </w:t>
      </w:r>
      <w:r>
        <w:rPr>
          <w:lang w:val="eu-ES"/>
        </w:rPr>
        <w:t>o</w:t>
      </w:r>
      <w:r w:rsidRPr="009814B6">
        <w:rPr>
          <w:lang w:val="eu-ES"/>
        </w:rPr>
        <w:t>tsailetik eta ar</w:t>
      </w:r>
      <w:r>
        <w:rPr>
          <w:lang w:val="eu-ES"/>
        </w:rPr>
        <w:t>azoa konponduta egon behar zela</w:t>
      </w:r>
      <w:r w:rsidRPr="009814B6">
        <w:rPr>
          <w:lang w:val="eu-ES"/>
        </w:rPr>
        <w:t xml:space="preserve"> </w:t>
      </w:r>
      <w:r>
        <w:rPr>
          <w:lang w:val="eu-ES"/>
        </w:rPr>
        <w:t>o</w:t>
      </w:r>
      <w:r w:rsidRPr="009814B6">
        <w:rPr>
          <w:lang w:val="eu-ES"/>
        </w:rPr>
        <w:t>rain</w:t>
      </w:r>
      <w:r>
        <w:rPr>
          <w:lang w:val="eu-ES"/>
        </w:rPr>
        <w:t>.</w:t>
      </w:r>
    </w:p>
    <w:p w:rsidR="007A2833" w:rsidRDefault="007A2833" w:rsidP="004904B1">
      <w:pPr>
        <w:pStyle w:val="Texto"/>
        <w:rPr>
          <w:lang w:val="eu-ES"/>
        </w:rPr>
      </w:pPr>
    </w:p>
    <w:p w:rsidR="007A2833" w:rsidRDefault="007A2833" w:rsidP="004904B1">
      <w:pPr>
        <w:pStyle w:val="Texto"/>
        <w:rPr>
          <w:lang w:val="eu-ES"/>
        </w:rPr>
      </w:pPr>
      <w:r>
        <w:rPr>
          <w:lang w:val="eu-ES"/>
        </w:rPr>
        <w:t>G</w:t>
      </w:r>
      <w:r w:rsidRPr="009814B6">
        <w:rPr>
          <w:lang w:val="eu-ES"/>
        </w:rPr>
        <w:t>uk ulertzen dugu ez dela erraza, ez dela erraza 100 milioi euroko funts bat osatzea, eta ez dela erraza, bai diruaren aldetik</w:t>
      </w:r>
      <w:r>
        <w:rPr>
          <w:lang w:val="eu-ES"/>
        </w:rPr>
        <w:t>, ze</w:t>
      </w:r>
      <w:r w:rsidRPr="009814B6">
        <w:rPr>
          <w:lang w:val="eu-ES"/>
        </w:rPr>
        <w:t xml:space="preserve"> diru kopuru oso handia delako</w:t>
      </w:r>
      <w:r>
        <w:rPr>
          <w:lang w:val="eu-ES"/>
        </w:rPr>
        <w:t>,</w:t>
      </w:r>
      <w:r w:rsidRPr="009814B6">
        <w:rPr>
          <w:lang w:val="eu-ES"/>
        </w:rPr>
        <w:t xml:space="preserve"> eta</w:t>
      </w:r>
      <w:r>
        <w:rPr>
          <w:lang w:val="eu-ES"/>
        </w:rPr>
        <w:t>,</w:t>
      </w:r>
      <w:r w:rsidRPr="009814B6">
        <w:rPr>
          <w:lang w:val="eu-ES"/>
        </w:rPr>
        <w:t xml:space="preserve"> juridikoki ere</w:t>
      </w:r>
      <w:r>
        <w:rPr>
          <w:lang w:val="eu-ES"/>
        </w:rPr>
        <w:t>,</w:t>
      </w:r>
      <w:r w:rsidRPr="009814B6">
        <w:rPr>
          <w:lang w:val="eu-ES"/>
        </w:rPr>
        <w:t xml:space="preserve"> ez dela bat</w:t>
      </w:r>
      <w:r>
        <w:rPr>
          <w:lang w:val="eu-ES"/>
        </w:rPr>
        <w:t xml:space="preserve"> </w:t>
      </w:r>
      <w:r w:rsidRPr="009814B6">
        <w:rPr>
          <w:lang w:val="eu-ES"/>
        </w:rPr>
        <w:t>ere erraza. Ez da erraza eta</w:t>
      </w:r>
      <w:r>
        <w:rPr>
          <w:lang w:val="eu-ES"/>
        </w:rPr>
        <w:t>,</w:t>
      </w:r>
      <w:r w:rsidRPr="009814B6">
        <w:rPr>
          <w:lang w:val="eu-ES"/>
        </w:rPr>
        <w:t xml:space="preserve"> horrexegatik</w:t>
      </w:r>
      <w:r>
        <w:rPr>
          <w:lang w:val="eu-ES"/>
        </w:rPr>
        <w:t>,</w:t>
      </w:r>
      <w:r w:rsidRPr="009814B6">
        <w:rPr>
          <w:lang w:val="eu-ES"/>
        </w:rPr>
        <w:t xml:space="preserve"> legearen tramitazioan, guk geure proposamen propioak egin genituen, bai diruaren aldetik, bai esparru juridikoan e</w:t>
      </w:r>
      <w:r>
        <w:rPr>
          <w:lang w:val="eu-ES"/>
        </w:rPr>
        <w:t>do tresna juridikoaren aldetik.</w:t>
      </w:r>
    </w:p>
    <w:p w:rsidR="007A2833" w:rsidRDefault="007A2833" w:rsidP="004904B1">
      <w:pPr>
        <w:pStyle w:val="Texto"/>
        <w:rPr>
          <w:lang w:val="eu-ES"/>
        </w:rPr>
      </w:pPr>
    </w:p>
    <w:p w:rsidR="007A2833" w:rsidRDefault="007A2833" w:rsidP="004904B1">
      <w:pPr>
        <w:pStyle w:val="Texto"/>
        <w:rPr>
          <w:lang w:val="eu-ES"/>
        </w:rPr>
      </w:pPr>
      <w:r w:rsidRPr="009814B6">
        <w:rPr>
          <w:lang w:val="eu-ES"/>
        </w:rPr>
        <w:t>Diruaren aldetik, guk aipatu genuen kantitate nahikoa behar genuela, ez 100</w:t>
      </w:r>
      <w:r>
        <w:rPr>
          <w:lang w:val="eu-ES"/>
        </w:rPr>
        <w:t>,</w:t>
      </w:r>
      <w:r w:rsidRPr="009814B6">
        <w:rPr>
          <w:lang w:val="eu-ES"/>
        </w:rPr>
        <w:t xml:space="preserve"> ez 200 milioi eurokoa</w:t>
      </w:r>
      <w:r>
        <w:rPr>
          <w:lang w:val="eu-ES"/>
        </w:rPr>
        <w:t>, baizik eta kantitate nahikoa, l</w:t>
      </w:r>
      <w:r w:rsidRPr="009814B6">
        <w:rPr>
          <w:lang w:val="eu-ES"/>
        </w:rPr>
        <w:t>egearen ondorioz</w:t>
      </w:r>
      <w:r>
        <w:rPr>
          <w:lang w:val="eu-ES"/>
        </w:rPr>
        <w:t>,</w:t>
      </w:r>
      <w:r w:rsidRPr="009814B6">
        <w:rPr>
          <w:lang w:val="eu-ES"/>
        </w:rPr>
        <w:t xml:space="preserve"> bete beharrei erantzuna eman ahal izateko</w:t>
      </w:r>
      <w:r>
        <w:rPr>
          <w:lang w:val="eu-ES"/>
        </w:rPr>
        <w:t>.</w:t>
      </w:r>
      <w:r w:rsidRPr="009814B6">
        <w:rPr>
          <w:lang w:val="eu-ES"/>
        </w:rPr>
        <w:t xml:space="preserve"> </w:t>
      </w:r>
      <w:r>
        <w:rPr>
          <w:lang w:val="eu-ES"/>
        </w:rPr>
        <w:t>E</w:t>
      </w:r>
      <w:r w:rsidRPr="009814B6">
        <w:rPr>
          <w:lang w:val="eu-ES"/>
        </w:rPr>
        <w:t>ta</w:t>
      </w:r>
      <w:r>
        <w:rPr>
          <w:lang w:val="eu-ES"/>
        </w:rPr>
        <w:t>,</w:t>
      </w:r>
      <w:r w:rsidRPr="009814B6">
        <w:rPr>
          <w:lang w:val="eu-ES"/>
        </w:rPr>
        <w:t xml:space="preserve"> juridikoki</w:t>
      </w:r>
      <w:r>
        <w:rPr>
          <w:lang w:val="eu-ES"/>
        </w:rPr>
        <w:t>,</w:t>
      </w:r>
      <w:r w:rsidRPr="009814B6">
        <w:rPr>
          <w:lang w:val="eu-ES"/>
        </w:rPr>
        <w:t xml:space="preserve"> g</w:t>
      </w:r>
      <w:r>
        <w:rPr>
          <w:lang w:val="eu-ES"/>
        </w:rPr>
        <w:t>uk erabili genuen tresna hitza</w:t>
      </w:r>
      <w:r w:rsidRPr="009814B6">
        <w:rPr>
          <w:lang w:val="eu-ES"/>
        </w:rPr>
        <w:t xml:space="preserve">. </w:t>
      </w:r>
      <w:r>
        <w:rPr>
          <w:lang w:val="eu-ES"/>
        </w:rPr>
        <w:t>Ze h</w:t>
      </w:r>
      <w:r w:rsidRPr="009814B6">
        <w:rPr>
          <w:lang w:val="eu-ES"/>
        </w:rPr>
        <w:t>ainbat eta hainbat tresna egon daitezke hau bete ahal izateko</w:t>
      </w:r>
      <w:r>
        <w:rPr>
          <w:lang w:val="eu-ES"/>
        </w:rPr>
        <w:t>:</w:t>
      </w:r>
      <w:r w:rsidRPr="009814B6">
        <w:rPr>
          <w:lang w:val="eu-ES"/>
        </w:rPr>
        <w:t xml:space="preserve"> maileguak, diru laguntzak, funtsak eta </w:t>
      </w:r>
      <w:r>
        <w:rPr>
          <w:lang w:val="eu-ES"/>
        </w:rPr>
        <w:t>abarrak.</w:t>
      </w:r>
    </w:p>
    <w:p w:rsidR="007A2833" w:rsidRDefault="007A2833" w:rsidP="004904B1">
      <w:pPr>
        <w:pStyle w:val="Texto"/>
        <w:rPr>
          <w:lang w:val="eu-ES"/>
        </w:rPr>
      </w:pPr>
    </w:p>
    <w:p w:rsidR="007A2833" w:rsidRDefault="007A2833" w:rsidP="004904B1">
      <w:pPr>
        <w:pStyle w:val="Texto"/>
        <w:rPr>
          <w:lang w:val="eu-ES"/>
        </w:rPr>
      </w:pPr>
      <w:r>
        <w:rPr>
          <w:lang w:val="eu-ES"/>
        </w:rPr>
        <w:t>E</w:t>
      </w:r>
      <w:r w:rsidRPr="009814B6">
        <w:rPr>
          <w:lang w:val="eu-ES"/>
        </w:rPr>
        <w:t>ta hau</w:t>
      </w:r>
      <w:r>
        <w:rPr>
          <w:lang w:val="eu-ES"/>
        </w:rPr>
        <w:t>,</w:t>
      </w:r>
      <w:r w:rsidRPr="009814B6">
        <w:rPr>
          <w:lang w:val="eu-ES"/>
        </w:rPr>
        <w:t xml:space="preserve"> tresnaren kon</w:t>
      </w:r>
      <w:r>
        <w:rPr>
          <w:lang w:val="eu-ES"/>
        </w:rPr>
        <w:t>tua, bai garrantzitsua dela. Ze aurrekontuen egonkortasunaren l</w:t>
      </w:r>
      <w:r w:rsidRPr="009814B6">
        <w:rPr>
          <w:lang w:val="eu-ES"/>
        </w:rPr>
        <w:t>egearen ondorioz, udal askok eta askok ezin dute mailegurik eskatu</w:t>
      </w:r>
      <w:r>
        <w:rPr>
          <w:lang w:val="eu-ES"/>
        </w:rPr>
        <w:t>,</w:t>
      </w:r>
      <w:r w:rsidRPr="009814B6">
        <w:rPr>
          <w:lang w:val="eu-ES"/>
        </w:rPr>
        <w:t xml:space="preserve"> eta zorra ez hartzeko</w:t>
      </w:r>
      <w:r>
        <w:rPr>
          <w:lang w:val="eu-ES"/>
        </w:rPr>
        <w:t>.</w:t>
      </w:r>
      <w:r w:rsidRPr="009814B6">
        <w:rPr>
          <w:lang w:val="eu-ES"/>
        </w:rPr>
        <w:t xml:space="preserve"> </w:t>
      </w:r>
      <w:r>
        <w:rPr>
          <w:lang w:val="eu-ES"/>
        </w:rPr>
        <w:t>Orduan, t</w:t>
      </w:r>
      <w:r w:rsidRPr="009814B6">
        <w:rPr>
          <w:lang w:val="eu-ES"/>
        </w:rPr>
        <w:t>resnaren kontua garrantzitsuena da</w:t>
      </w:r>
      <w:r>
        <w:rPr>
          <w:lang w:val="eu-ES"/>
        </w:rPr>
        <w:t>,</w:t>
      </w:r>
      <w:r w:rsidRPr="009814B6">
        <w:rPr>
          <w:lang w:val="eu-ES"/>
        </w:rPr>
        <w:t xml:space="preserve"> eta guri ez zegokigun</w:t>
      </w:r>
      <w:r>
        <w:rPr>
          <w:lang w:val="eu-ES"/>
        </w:rPr>
        <w:t>,</w:t>
      </w:r>
      <w:r w:rsidRPr="009814B6">
        <w:rPr>
          <w:lang w:val="eu-ES"/>
        </w:rPr>
        <w:t xml:space="preserve"> eta guri ez dagokigu oraindik ere zehaztea ze</w:t>
      </w:r>
      <w:r>
        <w:rPr>
          <w:lang w:val="eu-ES"/>
        </w:rPr>
        <w:t>r</w:t>
      </w:r>
      <w:r w:rsidRPr="009814B6">
        <w:rPr>
          <w:lang w:val="eu-ES"/>
        </w:rPr>
        <w:t xml:space="preserve"> tresna erabili behar da, baina</w:t>
      </w:r>
      <w:r>
        <w:rPr>
          <w:lang w:val="eu-ES"/>
        </w:rPr>
        <w:t>,</w:t>
      </w:r>
      <w:r w:rsidRPr="009814B6">
        <w:rPr>
          <w:lang w:val="eu-ES"/>
        </w:rPr>
        <w:t xml:space="preserve"> bai, bai, tresna bat egon behar da</w:t>
      </w:r>
      <w:r>
        <w:rPr>
          <w:lang w:val="eu-ES"/>
        </w:rPr>
        <w:t>.</w:t>
      </w:r>
      <w:r w:rsidRPr="009814B6">
        <w:rPr>
          <w:lang w:val="eu-ES"/>
        </w:rPr>
        <w:t xml:space="preserve"> </w:t>
      </w:r>
      <w:r>
        <w:rPr>
          <w:lang w:val="eu-ES"/>
        </w:rPr>
        <w:t>E</w:t>
      </w:r>
      <w:r w:rsidRPr="009814B6">
        <w:rPr>
          <w:lang w:val="eu-ES"/>
        </w:rPr>
        <w:t>ta Gobernuari dagokio zehaztea tresna hori zer den. Berak hautatu behar du tresna mota hori eta</w:t>
      </w:r>
      <w:r>
        <w:rPr>
          <w:lang w:val="eu-ES"/>
        </w:rPr>
        <w:t>,</w:t>
      </w:r>
      <w:r w:rsidRPr="009814B6">
        <w:rPr>
          <w:lang w:val="eu-ES"/>
        </w:rPr>
        <w:t xml:space="preserve"> tresnaren arabera</w:t>
      </w:r>
      <w:r>
        <w:rPr>
          <w:lang w:val="eu-ES"/>
        </w:rPr>
        <w:t>,</w:t>
      </w:r>
      <w:r w:rsidRPr="009814B6">
        <w:rPr>
          <w:lang w:val="eu-ES"/>
        </w:rPr>
        <w:t xml:space="preserve"> izango da eduki behar dugun kantitate zehatz</w:t>
      </w:r>
      <w:r>
        <w:rPr>
          <w:lang w:val="eu-ES"/>
        </w:rPr>
        <w:t>a.</w:t>
      </w:r>
    </w:p>
    <w:p w:rsidR="007A2833" w:rsidRDefault="007A2833" w:rsidP="004904B1">
      <w:pPr>
        <w:pStyle w:val="Texto"/>
        <w:rPr>
          <w:lang w:val="eu-ES"/>
        </w:rPr>
      </w:pPr>
    </w:p>
    <w:p w:rsidR="007A2833" w:rsidRDefault="007A2833" w:rsidP="004904B1">
      <w:pPr>
        <w:pStyle w:val="Texto"/>
        <w:rPr>
          <w:lang w:val="eu-ES"/>
        </w:rPr>
      </w:pPr>
      <w:r>
        <w:rPr>
          <w:lang w:val="eu-ES"/>
        </w:rPr>
        <w:t>Z</w:t>
      </w:r>
      <w:r w:rsidRPr="009814B6">
        <w:rPr>
          <w:lang w:val="eu-ES"/>
        </w:rPr>
        <w:t>e</w:t>
      </w:r>
      <w:r>
        <w:rPr>
          <w:lang w:val="eu-ES"/>
        </w:rPr>
        <w:t>,</w:t>
      </w:r>
      <w:r w:rsidRPr="009814B6">
        <w:rPr>
          <w:lang w:val="eu-ES"/>
        </w:rPr>
        <w:t xml:space="preserve"> diru-laguntzak baldin badira, bai 100 milioi eurokoa izan behar dira. Baina</w:t>
      </w:r>
      <w:r>
        <w:rPr>
          <w:lang w:val="eu-ES"/>
        </w:rPr>
        <w:t>,</w:t>
      </w:r>
      <w:r w:rsidRPr="009814B6">
        <w:rPr>
          <w:lang w:val="eu-ES"/>
        </w:rPr>
        <w:t xml:space="preserve"> maileguen kasuan</w:t>
      </w:r>
      <w:r>
        <w:rPr>
          <w:lang w:val="eu-ES"/>
        </w:rPr>
        <w:t>,</w:t>
      </w:r>
      <w:r w:rsidRPr="009814B6">
        <w:rPr>
          <w:lang w:val="eu-ES"/>
        </w:rPr>
        <w:t xml:space="preserve"> ez da izan behar kantitate hori</w:t>
      </w:r>
      <w:r>
        <w:rPr>
          <w:lang w:val="eu-ES"/>
        </w:rPr>
        <w:t>,</w:t>
      </w:r>
      <w:r w:rsidRPr="009814B6">
        <w:rPr>
          <w:lang w:val="eu-ES"/>
        </w:rPr>
        <w:t xml:space="preserve"> eta</w:t>
      </w:r>
      <w:r>
        <w:rPr>
          <w:lang w:val="eu-ES"/>
        </w:rPr>
        <w:t>,</w:t>
      </w:r>
      <w:r w:rsidRPr="009814B6">
        <w:rPr>
          <w:lang w:val="eu-ES"/>
        </w:rPr>
        <w:t xml:space="preserve"> funtsen </w:t>
      </w:r>
      <w:r w:rsidRPr="009814B6">
        <w:rPr>
          <w:lang w:val="eu-ES"/>
        </w:rPr>
        <w:lastRenderedPageBreak/>
        <w:t>kasuan</w:t>
      </w:r>
      <w:r>
        <w:rPr>
          <w:lang w:val="eu-ES"/>
        </w:rPr>
        <w:t>,</w:t>
      </w:r>
      <w:r w:rsidRPr="009814B6">
        <w:rPr>
          <w:lang w:val="eu-ES"/>
        </w:rPr>
        <w:t xml:space="preserve"> zuk eduki behar ditu</w:t>
      </w:r>
      <w:r>
        <w:rPr>
          <w:lang w:val="eu-ES"/>
        </w:rPr>
        <w:t>zu,</w:t>
      </w:r>
      <w:r w:rsidRPr="009814B6">
        <w:rPr>
          <w:lang w:val="eu-ES"/>
        </w:rPr>
        <w:t xml:space="preserve"> </w:t>
      </w:r>
      <w:r>
        <w:rPr>
          <w:lang w:val="eu-ES"/>
        </w:rPr>
        <w:t>b</w:t>
      </w:r>
      <w:r w:rsidRPr="009814B6">
        <w:rPr>
          <w:lang w:val="eu-ES"/>
        </w:rPr>
        <w:t>ueno</w:t>
      </w:r>
      <w:r>
        <w:rPr>
          <w:lang w:val="eu-ES"/>
        </w:rPr>
        <w:t>,</w:t>
      </w:r>
      <w:r w:rsidRPr="009814B6">
        <w:rPr>
          <w:lang w:val="eu-ES"/>
        </w:rPr>
        <w:t xml:space="preserve"> eduki behar duzun kantitatea, baina</w:t>
      </w:r>
      <w:r>
        <w:rPr>
          <w:lang w:val="eu-ES"/>
        </w:rPr>
        <w:t>,</w:t>
      </w:r>
      <w:r w:rsidRPr="009814B6">
        <w:rPr>
          <w:lang w:val="eu-ES"/>
        </w:rPr>
        <w:t xml:space="preserve"> igual</w:t>
      </w:r>
      <w:r>
        <w:rPr>
          <w:lang w:val="eu-ES"/>
        </w:rPr>
        <w:t>,</w:t>
      </w:r>
      <w:r w:rsidRPr="009814B6">
        <w:rPr>
          <w:lang w:val="eu-ES"/>
        </w:rPr>
        <w:t xml:space="preserve"> igual</w:t>
      </w:r>
      <w:r>
        <w:rPr>
          <w:lang w:val="eu-ES"/>
        </w:rPr>
        <w:t>,</w:t>
      </w:r>
      <w:r w:rsidRPr="009814B6">
        <w:rPr>
          <w:lang w:val="eu-ES"/>
        </w:rPr>
        <w:t xml:space="preserve"> hainbat urtetan zehar osatu behar duzu funtsa. Ni horretan ez naiz sartuko, baina bai </w:t>
      </w:r>
      <w:r>
        <w:rPr>
          <w:lang w:val="eu-ES"/>
        </w:rPr>
        <w:t>lotuta dagoela bata eta bestea.</w:t>
      </w:r>
    </w:p>
    <w:p w:rsidR="007A2833" w:rsidRDefault="007A2833" w:rsidP="004904B1">
      <w:pPr>
        <w:pStyle w:val="Texto"/>
        <w:rPr>
          <w:lang w:val="eu-ES"/>
        </w:rPr>
      </w:pPr>
    </w:p>
    <w:p w:rsidR="007A2833" w:rsidRDefault="007A2833" w:rsidP="004904B1">
      <w:pPr>
        <w:pStyle w:val="Texto"/>
        <w:rPr>
          <w:lang w:val="eu-ES"/>
        </w:rPr>
      </w:pPr>
      <w:r w:rsidRPr="009814B6">
        <w:rPr>
          <w:lang w:val="eu-ES"/>
        </w:rPr>
        <w:t>Horregatik gure zuzenketan ez dugu kantitaterik sartu. Gu ez gara sartuko ze tresna mota izan behar den, baina bai</w:t>
      </w:r>
      <w:r>
        <w:rPr>
          <w:lang w:val="eu-ES"/>
        </w:rPr>
        <w:t>,</w:t>
      </w:r>
      <w:r w:rsidRPr="009814B6">
        <w:rPr>
          <w:lang w:val="eu-ES"/>
        </w:rPr>
        <w:t xml:space="preserve"> bai</w:t>
      </w:r>
      <w:r>
        <w:rPr>
          <w:lang w:val="eu-ES"/>
        </w:rPr>
        <w:t>,</w:t>
      </w:r>
      <w:r w:rsidRPr="009814B6">
        <w:rPr>
          <w:lang w:val="eu-ES"/>
        </w:rPr>
        <w:t xml:space="preserve"> aurrekontu hauetan egon behar dela tresna hori</w:t>
      </w:r>
      <w:r>
        <w:rPr>
          <w:lang w:val="eu-ES"/>
        </w:rPr>
        <w:t>.</w:t>
      </w:r>
      <w:r w:rsidRPr="009814B6">
        <w:rPr>
          <w:lang w:val="eu-ES"/>
        </w:rPr>
        <w:t xml:space="preserve"> </w:t>
      </w:r>
      <w:r>
        <w:rPr>
          <w:lang w:val="eu-ES"/>
        </w:rPr>
        <w:t>E</w:t>
      </w:r>
      <w:r w:rsidRPr="009814B6">
        <w:rPr>
          <w:lang w:val="eu-ES"/>
        </w:rPr>
        <w:t xml:space="preserve">ta ez Gobernuak sostengatzen duten alderdien zuzenketan agertzen den bezala, </w:t>
      </w:r>
      <w:r>
        <w:rPr>
          <w:lang w:val="eu-ES"/>
        </w:rPr>
        <w:t>2020ko</w:t>
      </w:r>
      <w:r w:rsidRPr="009814B6">
        <w:rPr>
          <w:lang w:val="eu-ES"/>
        </w:rPr>
        <w:t xml:space="preserve"> ekitaldiaren zehar. Hori ez da bidezkoa eta</w:t>
      </w:r>
      <w:r>
        <w:rPr>
          <w:lang w:val="eu-ES"/>
        </w:rPr>
        <w:t>,</w:t>
      </w:r>
      <w:r w:rsidRPr="009814B6">
        <w:rPr>
          <w:lang w:val="eu-ES"/>
        </w:rPr>
        <w:t xml:space="preserve"> horrexegatik</w:t>
      </w:r>
      <w:r>
        <w:rPr>
          <w:lang w:val="eu-ES"/>
        </w:rPr>
        <w:t>,</w:t>
      </w:r>
      <w:r w:rsidRPr="009814B6">
        <w:rPr>
          <w:lang w:val="eu-ES"/>
        </w:rPr>
        <w:t xml:space="preserve"> guk</w:t>
      </w:r>
      <w:r>
        <w:rPr>
          <w:lang w:val="eu-ES"/>
        </w:rPr>
        <w:t xml:space="preserve"> ez dugu babestuko ere Gobernua</w:t>
      </w:r>
      <w:r w:rsidRPr="009814B6">
        <w:rPr>
          <w:lang w:val="eu-ES"/>
        </w:rPr>
        <w:t xml:space="preserve"> sostenga</w:t>
      </w:r>
      <w:r>
        <w:rPr>
          <w:lang w:val="eu-ES"/>
        </w:rPr>
        <w:t>tzen duten alderdien zuzenketa.</w:t>
      </w:r>
    </w:p>
    <w:p w:rsidR="007A2833" w:rsidRDefault="007A2833" w:rsidP="004904B1">
      <w:pPr>
        <w:pStyle w:val="Texto"/>
        <w:rPr>
          <w:lang w:val="eu-ES"/>
        </w:rPr>
      </w:pPr>
    </w:p>
    <w:p w:rsidR="007A2833" w:rsidRDefault="007A2833" w:rsidP="004904B1">
      <w:pPr>
        <w:pStyle w:val="Texto"/>
        <w:rPr>
          <w:lang w:val="eu-ES"/>
        </w:rPr>
      </w:pPr>
      <w:r w:rsidRPr="009814B6">
        <w:rPr>
          <w:lang w:val="eu-ES"/>
        </w:rPr>
        <w:t>Guk gure zuzenketa mantenduko dugu eta onartzen dugu premiazkoa dela</w:t>
      </w:r>
      <w:r>
        <w:rPr>
          <w:lang w:val="eu-ES"/>
        </w:rPr>
        <w:t>,</w:t>
      </w:r>
      <w:r w:rsidRPr="009814B6">
        <w:rPr>
          <w:lang w:val="eu-ES"/>
        </w:rPr>
        <w:t xml:space="preserve"> premiazkoa dela</w:t>
      </w:r>
      <w:r>
        <w:rPr>
          <w:lang w:val="eu-ES"/>
        </w:rPr>
        <w:t>,</w:t>
      </w:r>
      <w:r w:rsidRPr="009814B6">
        <w:rPr>
          <w:lang w:val="eu-ES"/>
        </w:rPr>
        <w:t xml:space="preserve"> ahalik eta azkarren osatzea tresna hori</w:t>
      </w:r>
      <w:r>
        <w:rPr>
          <w:lang w:val="eu-ES"/>
        </w:rPr>
        <w:t>, aplikagarria izateko, e</w:t>
      </w:r>
      <w:r w:rsidRPr="009814B6">
        <w:rPr>
          <w:lang w:val="eu-ES"/>
        </w:rPr>
        <w:t>sa</w:t>
      </w:r>
      <w:r>
        <w:rPr>
          <w:lang w:val="eu-ES"/>
        </w:rPr>
        <w:t>n genuen bezala, l</w:t>
      </w:r>
      <w:r w:rsidRPr="009814B6">
        <w:rPr>
          <w:lang w:val="eu-ES"/>
        </w:rPr>
        <w:t>egea onartu zen egun hartan</w:t>
      </w:r>
      <w:r>
        <w:rPr>
          <w:lang w:val="eu-ES"/>
        </w:rPr>
        <w:t>.</w:t>
      </w:r>
    </w:p>
    <w:p w:rsidR="007A2833" w:rsidRDefault="007A2833" w:rsidP="004904B1">
      <w:pPr>
        <w:pStyle w:val="Texto"/>
        <w:rPr>
          <w:lang w:val="eu-ES"/>
        </w:rPr>
      </w:pPr>
    </w:p>
    <w:p w:rsidR="007A2833" w:rsidRDefault="007A2833" w:rsidP="004904B1">
      <w:pPr>
        <w:pStyle w:val="Texto"/>
        <w:rPr>
          <w:lang w:val="eu-ES"/>
        </w:rPr>
      </w:pPr>
      <w:r>
        <w:rPr>
          <w:lang w:val="eu-ES"/>
        </w:rPr>
        <w:t>A</w:t>
      </w:r>
      <w:r w:rsidRPr="009814B6">
        <w:rPr>
          <w:lang w:val="eu-ES"/>
        </w:rPr>
        <w:t>halik eta azkarren osatu behar dugu tresna, legearen helburuak eta epeak indarrean daudelako eta legearen helburuak eta epeak bete ahal izan behar dutelako gure udalek.</w:t>
      </w:r>
    </w:p>
    <w:p w:rsidR="007A2833" w:rsidRDefault="007A2833" w:rsidP="004904B1">
      <w:pPr>
        <w:pStyle w:val="Texto"/>
        <w:rPr>
          <w:lang w:val="eu-ES"/>
        </w:rPr>
      </w:pPr>
    </w:p>
    <w:p w:rsidR="007A2833" w:rsidRDefault="007A2833" w:rsidP="004904B1">
      <w:pPr>
        <w:pStyle w:val="Texto"/>
        <w:rPr>
          <w:lang w:val="eu-ES"/>
        </w:rPr>
      </w:pPr>
      <w:r w:rsidRPr="009814B6">
        <w:rPr>
          <w:lang w:val="eu-ES"/>
        </w:rPr>
        <w:t>Horrexegatik, gure zuzenketa mantenduko dugu, egokiena delakoan</w:t>
      </w:r>
      <w:r>
        <w:rPr>
          <w:lang w:val="eu-ES"/>
        </w:rPr>
        <w:t>.</w:t>
      </w:r>
      <w:r w:rsidRPr="009814B6">
        <w:rPr>
          <w:lang w:val="eu-ES"/>
        </w:rPr>
        <w:t xml:space="preserve"> </w:t>
      </w:r>
      <w:r>
        <w:rPr>
          <w:lang w:val="eu-ES"/>
        </w:rPr>
        <w:t>E</w:t>
      </w:r>
      <w:r w:rsidRPr="009814B6">
        <w:rPr>
          <w:lang w:val="eu-ES"/>
        </w:rPr>
        <w:t>ta</w:t>
      </w:r>
      <w:r>
        <w:rPr>
          <w:lang w:val="eu-ES"/>
        </w:rPr>
        <w:t xml:space="preserve"> EH</w:t>
      </w:r>
      <w:r w:rsidRPr="009814B6">
        <w:rPr>
          <w:lang w:val="eu-ES"/>
        </w:rPr>
        <w:t xml:space="preserve"> Bilduk aurkeztu duen proposa</w:t>
      </w:r>
      <w:r>
        <w:rPr>
          <w:lang w:val="eu-ES"/>
        </w:rPr>
        <w:t>menari abstentzioa eskainiko dio</w:t>
      </w:r>
      <w:r w:rsidRPr="009814B6">
        <w:rPr>
          <w:lang w:val="eu-ES"/>
        </w:rPr>
        <w:t>gu eta Gobernuaren aurkezten duen proposamenari ezetz esango diegu, aurrekontuetan eduki behar dugulako tresna eta ez ur</w:t>
      </w:r>
      <w:r>
        <w:rPr>
          <w:lang w:val="eu-ES"/>
        </w:rPr>
        <w:t>tean zehar, esaten duten bezala.</w:t>
      </w:r>
    </w:p>
    <w:p w:rsidR="007A2833" w:rsidRDefault="007A2833" w:rsidP="004904B1">
      <w:pPr>
        <w:pStyle w:val="Texto"/>
        <w:rPr>
          <w:lang w:val="eu-ES"/>
        </w:rPr>
      </w:pPr>
    </w:p>
    <w:p w:rsidR="007A2833" w:rsidRPr="009814B6" w:rsidRDefault="007A2833" w:rsidP="004904B1">
      <w:pPr>
        <w:pStyle w:val="Texto"/>
        <w:rPr>
          <w:lang w:val="eu-ES"/>
        </w:rPr>
      </w:pPr>
      <w:r w:rsidRPr="009814B6">
        <w:rPr>
          <w:lang w:val="eu-ES"/>
        </w:rPr>
        <w:t>Eskerrik asko.</w:t>
      </w:r>
    </w:p>
    <w:p w:rsidR="007A2833" w:rsidRPr="009814B6" w:rsidRDefault="007A2833" w:rsidP="004904B1">
      <w:pPr>
        <w:pStyle w:val="Texto"/>
        <w:rPr>
          <w:lang w:val="eu-ES"/>
        </w:rPr>
      </w:pPr>
    </w:p>
    <w:p w:rsidR="007A2833" w:rsidRPr="009814B6" w:rsidRDefault="007A2833" w:rsidP="004904B1">
      <w:pPr>
        <w:pStyle w:val="Texto"/>
        <w:rPr>
          <w:lang w:val="eu-ES"/>
        </w:rPr>
      </w:pPr>
    </w:p>
    <w:p w:rsidR="007A2833" w:rsidRDefault="007A2833" w:rsidP="004904B1">
      <w:pPr>
        <w:pStyle w:val="Texto"/>
        <w:rPr>
          <w:lang w:val="eu-ES"/>
        </w:rPr>
      </w:pPr>
      <w:r w:rsidRPr="00996AC2">
        <w:rPr>
          <w:rFonts w:ascii="Futura Md BT" w:hAnsi="Futura Md BT"/>
          <w:lang w:val="eu-ES"/>
        </w:rPr>
        <w:t>LEHENDAKARIAK</w:t>
      </w:r>
      <w:r>
        <w:rPr>
          <w:lang w:val="eu-ES"/>
        </w:rPr>
        <w:t xml:space="preserve">: </w:t>
      </w:r>
      <w:r w:rsidRPr="009814B6">
        <w:rPr>
          <w:lang w:val="eu-ES"/>
        </w:rPr>
        <w:t>Eskerrik asko, Becerra jauna.</w:t>
      </w:r>
    </w:p>
    <w:p w:rsidR="007A2833" w:rsidRDefault="007A2833" w:rsidP="004904B1">
      <w:pPr>
        <w:pStyle w:val="Texto"/>
        <w:rPr>
          <w:lang w:val="eu-ES"/>
        </w:rPr>
      </w:pPr>
    </w:p>
    <w:p w:rsidR="007A2833" w:rsidRDefault="007A2833" w:rsidP="004904B1">
      <w:pPr>
        <w:pStyle w:val="Texto"/>
        <w:rPr>
          <w:lang w:val="eu-ES"/>
        </w:rPr>
      </w:pPr>
      <w:r w:rsidRPr="009814B6">
        <w:rPr>
          <w:lang w:val="eu-ES"/>
        </w:rPr>
        <w:t>Euskal Sozialistak</w:t>
      </w:r>
      <w:r>
        <w:rPr>
          <w:lang w:val="eu-ES"/>
        </w:rPr>
        <w:t>, Rojo andrea, zurea da hitza.</w:t>
      </w:r>
    </w:p>
    <w:p w:rsidR="007A2833" w:rsidRDefault="007A2833" w:rsidP="004904B1">
      <w:pPr>
        <w:pStyle w:val="Texto"/>
        <w:rPr>
          <w:lang w:val="eu-ES"/>
        </w:rPr>
      </w:pPr>
    </w:p>
    <w:p w:rsidR="007A2833" w:rsidRDefault="007A2833" w:rsidP="004904B1">
      <w:pPr>
        <w:pStyle w:val="Texto"/>
        <w:rPr>
          <w:lang w:val="eu-ES"/>
        </w:rPr>
      </w:pPr>
    </w:p>
    <w:p w:rsidR="007A2833" w:rsidRDefault="007A2833" w:rsidP="004904B1">
      <w:pPr>
        <w:pStyle w:val="Texto"/>
      </w:pPr>
      <w:r w:rsidRPr="00996AC2">
        <w:rPr>
          <w:rFonts w:ascii="Futura Md BT" w:hAnsi="Futura Md BT"/>
          <w:lang w:val="eu-ES"/>
        </w:rPr>
        <w:t>ROJO SOLANA</w:t>
      </w:r>
      <w:r>
        <w:rPr>
          <w:lang w:val="eu-ES"/>
        </w:rPr>
        <w:t xml:space="preserve"> andreak:</w:t>
      </w:r>
      <w:r>
        <w:t xml:space="preserve"> Gracias</w:t>
      </w:r>
      <w:r w:rsidRPr="00FC10F2">
        <w:t>, presidenta</w:t>
      </w:r>
      <w:r>
        <w:t>. Y</w:t>
      </w:r>
      <w:r w:rsidRPr="00FC10F2">
        <w:t xml:space="preserve"> buenos días a todo</w:t>
      </w:r>
      <w:r>
        <w:t>s</w:t>
      </w:r>
      <w:r w:rsidRPr="00FC10F2">
        <w:t>.</w:t>
      </w:r>
    </w:p>
    <w:p w:rsidR="007A2833" w:rsidRDefault="007A2833" w:rsidP="004904B1">
      <w:pPr>
        <w:pStyle w:val="Texto"/>
      </w:pPr>
    </w:p>
    <w:p w:rsidR="007A2833" w:rsidRDefault="007A2833" w:rsidP="004904B1">
      <w:pPr>
        <w:pStyle w:val="Texto"/>
      </w:pPr>
      <w:r w:rsidRPr="00FC10F2">
        <w:t>Bueno</w:t>
      </w:r>
      <w:r>
        <w:t>,</w:t>
      </w:r>
      <w:r w:rsidRPr="00FC10F2">
        <w:t xml:space="preserve"> yo creo que no debiéramos de hablar en este tema</w:t>
      </w:r>
      <w:r>
        <w:t>,</w:t>
      </w:r>
      <w:r w:rsidRPr="00FC10F2">
        <w:t xml:space="preserve"> ni de timos</w:t>
      </w:r>
      <w:r>
        <w:t>,</w:t>
      </w:r>
      <w:r w:rsidRPr="00FC10F2">
        <w:t xml:space="preserve"> ni de</w:t>
      </w:r>
      <w:r>
        <w:t xml:space="preserve"> parlamentarios avergonzados, ni de nada de esto.</w:t>
      </w:r>
    </w:p>
    <w:p w:rsidR="007A2833" w:rsidRDefault="007A2833" w:rsidP="004904B1">
      <w:pPr>
        <w:pStyle w:val="Texto"/>
      </w:pPr>
    </w:p>
    <w:p w:rsidR="007A2833" w:rsidRDefault="007A2833" w:rsidP="004904B1">
      <w:pPr>
        <w:pStyle w:val="Texto"/>
      </w:pPr>
      <w:r w:rsidRPr="00FC10F2">
        <w:t>Usted</w:t>
      </w:r>
      <w:r>
        <w:t xml:space="preserve">, señor Otero, </w:t>
      </w:r>
      <w:r w:rsidRPr="00FC10F2">
        <w:t>tuvo un protagonismo principal en la nego</w:t>
      </w:r>
      <w:r>
        <w:t>ciación de la ley. Usted negoció</w:t>
      </w:r>
      <w:r w:rsidRPr="00FC10F2">
        <w:t xml:space="preserve"> con el Gob</w:t>
      </w:r>
      <w:r>
        <w:t>ierno y usted sabía qué negociab</w:t>
      </w:r>
      <w:r w:rsidRPr="00FC10F2">
        <w:t>a y c</w:t>
      </w:r>
      <w:r>
        <w:t>ómo lo negociaba.</w:t>
      </w:r>
      <w:r w:rsidRPr="00FC10F2">
        <w:t xml:space="preserve"> </w:t>
      </w:r>
      <w:r>
        <w:t>C</w:t>
      </w:r>
      <w:r w:rsidRPr="00FC10F2">
        <w:t>uando el Gobierno</w:t>
      </w:r>
      <w:r>
        <w:t>,</w:t>
      </w:r>
      <w:r w:rsidRPr="00FC10F2">
        <w:t xml:space="preserve"> o los partidos que </w:t>
      </w:r>
      <w:r>
        <w:t>sustentamos</w:t>
      </w:r>
      <w:r w:rsidRPr="00FC10F2">
        <w:t xml:space="preserve"> al Gobierno</w:t>
      </w:r>
      <w:r>
        <w:t>,</w:t>
      </w:r>
      <w:r w:rsidRPr="00FC10F2">
        <w:t xml:space="preserve"> presentamos </w:t>
      </w:r>
      <w:r>
        <w:t>una</w:t>
      </w:r>
      <w:r w:rsidRPr="00FC10F2">
        <w:t xml:space="preserve"> enmienda que no p</w:t>
      </w:r>
      <w:r>
        <w:t>one claramente los 100 millones,</w:t>
      </w:r>
      <w:r w:rsidRPr="00FC10F2">
        <w:t xml:space="preserve"> </w:t>
      </w:r>
      <w:r>
        <w:t>n</w:t>
      </w:r>
      <w:r w:rsidRPr="00FC10F2">
        <w:t>o lo hace porque</w:t>
      </w:r>
      <w:r>
        <w:t>,</w:t>
      </w:r>
      <w:r w:rsidRPr="00FC10F2">
        <w:t xml:space="preserve"> cuando uno le</w:t>
      </w:r>
      <w:r>
        <w:t>e</w:t>
      </w:r>
      <w:r w:rsidRPr="00FC10F2">
        <w:t xml:space="preserve"> la literalidad de la disposición adicional quinta</w:t>
      </w:r>
      <w:r>
        <w:t>,</w:t>
      </w:r>
      <w:r w:rsidRPr="00FC10F2">
        <w:t xml:space="preserve"> ya habla de esos 100 millones</w:t>
      </w:r>
      <w:r>
        <w:t>. No quiere decir que, por no ponerlo, renunciemos a la cantidad, sino que, como todos sabemos, una ley es de obligado cumplimiento. Y lo sabe usted, lo sabe el Gobierno y lo sabemos todos los parlamentarios que aquel día votamos a favor en este mismo pleno.</w:t>
      </w:r>
    </w:p>
    <w:p w:rsidR="007A2833" w:rsidRDefault="007A2833" w:rsidP="004904B1">
      <w:pPr>
        <w:pStyle w:val="Texto"/>
      </w:pPr>
    </w:p>
    <w:p w:rsidR="007A2833" w:rsidRDefault="007A2833" w:rsidP="004904B1">
      <w:pPr>
        <w:pStyle w:val="Texto"/>
      </w:pPr>
      <w:r w:rsidRPr="00FC10F2">
        <w:t>Creo que estos presupuestos</w:t>
      </w:r>
      <w:r>
        <w:t>,</w:t>
      </w:r>
      <w:r w:rsidRPr="00FC10F2">
        <w:t xml:space="preserve"> usted</w:t>
      </w:r>
      <w:r>
        <w:t>,</w:t>
      </w:r>
      <w:r w:rsidRPr="00FC10F2">
        <w:t xml:space="preserve"> el proyecto de presupuestos que </w:t>
      </w:r>
      <w:r>
        <w:t>se ha presentado y que ya veremos qué</w:t>
      </w:r>
      <w:r w:rsidRPr="00FC10F2">
        <w:t xml:space="preserve"> </w:t>
      </w:r>
      <w:r>
        <w:t>sucede</w:t>
      </w:r>
      <w:r w:rsidRPr="00FC10F2">
        <w:t xml:space="preserve"> con ellos</w:t>
      </w:r>
      <w:r>
        <w:t>,</w:t>
      </w:r>
      <w:r w:rsidRPr="00FC10F2">
        <w:t xml:space="preserve"> hace</w:t>
      </w:r>
      <w:r>
        <w:t xml:space="preserve"> muchas cosas a favor del clima. Eso, </w:t>
      </w:r>
      <w:r w:rsidRPr="00FC10F2">
        <w:t>en unos presupuestos diferentes,</w:t>
      </w:r>
      <w:r>
        <w:t xml:space="preserve"> en</w:t>
      </w:r>
      <w:r w:rsidRPr="00FC10F2">
        <w:t xml:space="preserve"> el que aparecen partidas presupuestarias diferentes, que ya veremos</w:t>
      </w:r>
      <w:r>
        <w:t>,</w:t>
      </w:r>
      <w:r w:rsidRPr="00FC10F2">
        <w:t xml:space="preserve"> como le digo</w:t>
      </w:r>
      <w:r>
        <w:t xml:space="preserve"> a</w:t>
      </w:r>
      <w:r w:rsidRPr="00FC10F2">
        <w:t xml:space="preserve"> usted, en qué acaba la negociación</w:t>
      </w:r>
      <w:r>
        <w:t>, con quié</w:t>
      </w:r>
      <w:r w:rsidRPr="00FC10F2">
        <w:t>n se negocia y qu</w:t>
      </w:r>
      <w:r>
        <w:t>é</w:t>
      </w:r>
      <w:r w:rsidRPr="00FC10F2">
        <w:t xml:space="preserve"> vota cada uno.</w:t>
      </w:r>
    </w:p>
    <w:p w:rsidR="007A2833" w:rsidRDefault="007A2833" w:rsidP="004904B1">
      <w:pPr>
        <w:pStyle w:val="Texto"/>
      </w:pPr>
    </w:p>
    <w:p w:rsidR="007A2833" w:rsidRDefault="007A2833" w:rsidP="004904B1">
      <w:pPr>
        <w:pStyle w:val="Texto"/>
      </w:pPr>
      <w:r w:rsidRPr="00FC10F2">
        <w:t xml:space="preserve">Por tanto, la </w:t>
      </w:r>
      <w:r>
        <w:t>enmienda</w:t>
      </w:r>
      <w:r w:rsidRPr="00FC10F2">
        <w:t xml:space="preserve"> del Gobierno viene a decir que se cumplirá lo que el Gobierno, a lo</w:t>
      </w:r>
      <w:r>
        <w:t xml:space="preserve"> que el Gobierno se comprometió.</w:t>
      </w:r>
      <w:r w:rsidRPr="00FC10F2">
        <w:t xml:space="preserve"> </w:t>
      </w:r>
      <w:r>
        <w:t>L</w:t>
      </w:r>
      <w:r w:rsidRPr="00FC10F2">
        <w:t>o que hay que explicar es cuándo</w:t>
      </w:r>
      <w:r>
        <w:t>,</w:t>
      </w:r>
      <w:r w:rsidRPr="00FC10F2">
        <w:t xml:space="preserve"> cómo y de qué manera se va a hacer.</w:t>
      </w:r>
    </w:p>
    <w:p w:rsidR="007A2833" w:rsidRDefault="007A2833" w:rsidP="004904B1">
      <w:pPr>
        <w:pStyle w:val="Texto"/>
      </w:pPr>
    </w:p>
    <w:p w:rsidR="007A2833" w:rsidRDefault="007A2833" w:rsidP="004904B1">
      <w:pPr>
        <w:pStyle w:val="Texto"/>
      </w:pPr>
      <w:r w:rsidRPr="00FC10F2">
        <w:t>Creo que en este debate debiér</w:t>
      </w:r>
      <w:r>
        <w:t>amos de huir de volver a hablar</w:t>
      </w:r>
      <w:r w:rsidRPr="00FC10F2">
        <w:t xml:space="preserve"> de qu</w:t>
      </w:r>
      <w:r>
        <w:t>é</w:t>
      </w:r>
      <w:r w:rsidRPr="00FC10F2">
        <w:t xml:space="preserve"> era lo i</w:t>
      </w:r>
      <w:r>
        <w:t>mportante, cómo llegó la ley, cómo no llegó la l</w:t>
      </w:r>
      <w:r w:rsidRPr="00FC10F2">
        <w:t>ey</w:t>
      </w:r>
      <w:r>
        <w:t>.</w:t>
      </w:r>
      <w:r w:rsidRPr="00FC10F2">
        <w:t xml:space="preserve"> </w:t>
      </w:r>
      <w:r>
        <w:t>L</w:t>
      </w:r>
      <w:r w:rsidRPr="00FC10F2">
        <w:t>o importante es que aquel día aprobamos ese proyecto de ley. Lo hicimos</w:t>
      </w:r>
      <w:r>
        <w:t>,</w:t>
      </w:r>
      <w:r w:rsidRPr="00FC10F2">
        <w:t xml:space="preserve"> además</w:t>
      </w:r>
      <w:r>
        <w:t>,</w:t>
      </w:r>
      <w:r w:rsidRPr="00FC10F2">
        <w:t xml:space="preserve"> con los votos a favor de cuatro de los cinco grupos parlamentarios y, por lo tanto, creo que </w:t>
      </w:r>
      <w:r>
        <w:t>con eso</w:t>
      </w:r>
      <w:r w:rsidRPr="00FC10F2">
        <w:t xml:space="preserve"> ya queda claro cuál es el compromiso de todos y </w:t>
      </w:r>
      <w:r>
        <w:t>cuál era la preocupación de todos.</w:t>
      </w:r>
    </w:p>
    <w:p w:rsidR="007A2833" w:rsidRDefault="007A2833" w:rsidP="004904B1">
      <w:pPr>
        <w:pStyle w:val="Texto"/>
      </w:pPr>
    </w:p>
    <w:p w:rsidR="007A2833" w:rsidRDefault="007A2833" w:rsidP="004904B1">
      <w:pPr>
        <w:pStyle w:val="Texto"/>
      </w:pPr>
      <w:r w:rsidRPr="00FC10F2">
        <w:lastRenderedPageBreak/>
        <w:t>Creo que nadie cuestiona lo que en aquel día aprobamos y creo que nadie niega esa herramienta financiera que al final es el foco principal de la iniciativa que usted nos presentaba</w:t>
      </w:r>
      <w:r>
        <w:t xml:space="preserve"> hoy</w:t>
      </w:r>
      <w:r w:rsidRPr="00FC10F2">
        <w:t>.</w:t>
      </w:r>
    </w:p>
    <w:p w:rsidR="007A2833" w:rsidRDefault="007A2833" w:rsidP="004904B1">
      <w:pPr>
        <w:pStyle w:val="Texto"/>
      </w:pPr>
    </w:p>
    <w:p w:rsidR="007A2833" w:rsidRDefault="007A2833" w:rsidP="004904B1">
      <w:pPr>
        <w:pStyle w:val="Texto"/>
      </w:pPr>
      <w:r>
        <w:t>P</w:t>
      </w:r>
      <w:r w:rsidRPr="00FC10F2">
        <w:t>or tanto, como digo, hace unos meses ya debatimos el contenido de la ley</w:t>
      </w:r>
      <w:r>
        <w:t>.</w:t>
      </w:r>
      <w:r w:rsidRPr="00FC10F2">
        <w:t xml:space="preserve"> </w:t>
      </w:r>
      <w:r>
        <w:t>D</w:t>
      </w:r>
      <w:r w:rsidRPr="00FC10F2">
        <w:t>urante mucho tiempo se debatió a puerta cerrada cuáles eran los matices que cada grupo parlamentario proponía. Y</w:t>
      </w:r>
      <w:r>
        <w:t>, como digo, usted sí tuvo un protagonismo principal.</w:t>
      </w:r>
    </w:p>
    <w:p w:rsidR="007A2833" w:rsidRDefault="007A2833" w:rsidP="004904B1">
      <w:pPr>
        <w:pStyle w:val="Texto"/>
      </w:pPr>
    </w:p>
    <w:p w:rsidR="007A2833" w:rsidRDefault="007A2833" w:rsidP="004904B1">
      <w:pPr>
        <w:pStyle w:val="Texto"/>
      </w:pPr>
      <w:r>
        <w:t>E</w:t>
      </w:r>
      <w:r w:rsidRPr="00FC10F2">
        <w:t xml:space="preserve">s cierto </w:t>
      </w:r>
      <w:r>
        <w:t>que usted se dirigió a mí</w:t>
      </w:r>
      <w:r w:rsidRPr="00FC10F2">
        <w:t xml:space="preserve"> preguntando por aquello</w:t>
      </w:r>
      <w:r>
        <w:t>,</w:t>
      </w:r>
      <w:r w:rsidRPr="00FC10F2">
        <w:t xml:space="preserve"> y mis compañeros de</w:t>
      </w:r>
      <w:r>
        <w:t>l</w:t>
      </w:r>
      <w:r w:rsidRPr="00FC10F2">
        <w:t xml:space="preserve"> grupo parlamentario también</w:t>
      </w:r>
      <w:r>
        <w:t xml:space="preserve"> pueden</w:t>
      </w:r>
      <w:r w:rsidRPr="00FC10F2">
        <w:t xml:space="preserve"> reconocerle que hem</w:t>
      </w:r>
      <w:r>
        <w:t>os hablado en muchas ocasiones dó</w:t>
      </w:r>
      <w:r w:rsidRPr="00FC10F2">
        <w:t xml:space="preserve">nde están los 100 millones de Otero. </w:t>
      </w:r>
      <w:r>
        <w:t>Quiero</w:t>
      </w:r>
      <w:r w:rsidRPr="00FC10F2">
        <w:t xml:space="preserve"> decir</w:t>
      </w:r>
      <w:r>
        <w:t>,</w:t>
      </w:r>
      <w:r w:rsidRPr="00FC10F2">
        <w:t xml:space="preserve"> porque</w:t>
      </w:r>
      <w:r>
        <w:t xml:space="preserve">, de Otero, digo, </w:t>
      </w:r>
      <w:r w:rsidRPr="00FC10F2">
        <w:t>entre comillas, porque es verdad que usted estaba preocupado porque no encontraba aquello</w:t>
      </w:r>
      <w:r>
        <w:t>,</w:t>
      </w:r>
      <w:r w:rsidRPr="00FC10F2">
        <w:t xml:space="preserve"> que entendía que había negociado</w:t>
      </w:r>
      <w:r>
        <w:t>. Y</w:t>
      </w:r>
      <w:r w:rsidRPr="00FC10F2">
        <w:t xml:space="preserve"> en mi </w:t>
      </w:r>
      <w:r>
        <w:t>grupo parlamentario yo también…</w:t>
      </w:r>
    </w:p>
    <w:p w:rsidR="007A2833" w:rsidRDefault="007A2833" w:rsidP="004904B1">
      <w:pPr>
        <w:pStyle w:val="Texto"/>
      </w:pPr>
    </w:p>
    <w:p w:rsidR="007A2833" w:rsidRPr="00FC10F2" w:rsidRDefault="007A2833" w:rsidP="004904B1">
      <w:pPr>
        <w:pStyle w:val="Texto"/>
        <w:rPr>
          <w:lang w:val="eu-ES"/>
        </w:rPr>
      </w:pPr>
      <w:r w:rsidRPr="00FC10F2">
        <w:rPr>
          <w:lang w:val="eu-ES"/>
        </w:rPr>
        <w:t>(14. zintaren amaiera)</w:t>
      </w:r>
    </w:p>
    <w:p w:rsidR="007A2833" w:rsidRDefault="007A2833" w:rsidP="004904B1">
      <w:pPr>
        <w:pStyle w:val="Texto"/>
      </w:pPr>
      <w:r>
        <w:t xml:space="preserve">(15. </w:t>
      </w:r>
      <w:proofErr w:type="spellStart"/>
      <w:proofErr w:type="gramStart"/>
      <w:r>
        <w:t>zintaren</w:t>
      </w:r>
      <w:proofErr w:type="spellEnd"/>
      <w:proofErr w:type="gramEnd"/>
      <w:r>
        <w:t xml:space="preserve"> </w:t>
      </w:r>
      <w:proofErr w:type="spellStart"/>
      <w:r>
        <w:t>hasiera</w:t>
      </w:r>
      <w:proofErr w:type="spellEnd"/>
      <w:r>
        <w:t>)</w:t>
      </w:r>
    </w:p>
    <w:p w:rsidR="007A2833" w:rsidRDefault="007A2833" w:rsidP="004904B1">
      <w:pPr>
        <w:pStyle w:val="Texto"/>
      </w:pPr>
    </w:p>
    <w:p w:rsidR="007A2833" w:rsidRDefault="007A2833" w:rsidP="004904B1">
      <w:pPr>
        <w:pStyle w:val="Texto"/>
      </w:pPr>
      <w:r>
        <w:t>… quiero</w:t>
      </w:r>
      <w:r w:rsidRPr="003D6C16">
        <w:t xml:space="preserve"> decir</w:t>
      </w:r>
      <w:r>
        <w:t>,</w:t>
      </w:r>
      <w:r w:rsidRPr="003D6C16">
        <w:t xml:space="preserve"> por</w:t>
      </w:r>
      <w:r>
        <w:t>que, de Otero, digo entre comillas, p</w:t>
      </w:r>
      <w:r w:rsidRPr="003D6C16">
        <w:t>orque es verdad que usted estaba preocupado porque no encontraba aquello que entendía que había negociado</w:t>
      </w:r>
      <w:r>
        <w:t>. Y</w:t>
      </w:r>
      <w:r w:rsidRPr="003D6C16">
        <w:t xml:space="preserve"> en mi grupo parlamentario yo también plantee a quienes </w:t>
      </w:r>
      <w:r>
        <w:t>son los responsables de llevar los P</w:t>
      </w:r>
      <w:r w:rsidRPr="003D6C16">
        <w:t>resupuestos, porque reconozco que no soy una experta en la materia, soy de letras puras, puras</w:t>
      </w:r>
      <w:r>
        <w:t>,</w:t>
      </w:r>
      <w:r w:rsidRPr="003D6C16">
        <w:t xml:space="preserve"> y </w:t>
      </w:r>
      <w:r>
        <w:t>me cuesta entender los P</w:t>
      </w:r>
      <w:r w:rsidRPr="003D6C16">
        <w:t>resupuestos</w:t>
      </w:r>
      <w:r>
        <w:t>, dó</w:t>
      </w:r>
      <w:r w:rsidRPr="003D6C16">
        <w:t>nde estaba aquello, esa herramienta financiera</w:t>
      </w:r>
      <w:r>
        <w:t>,</w:t>
      </w:r>
      <w:r w:rsidRPr="003D6C16">
        <w:t xml:space="preserve"> que usted </w:t>
      </w:r>
      <w:r>
        <w:t>había hecho además aparecer</w:t>
      </w:r>
      <w:r w:rsidRPr="003D6C16">
        <w:t xml:space="preserve"> de forma </w:t>
      </w:r>
      <w:r>
        <w:t>textual en los P</w:t>
      </w:r>
      <w:r w:rsidRPr="003D6C16">
        <w:t>resupuestos. Por tanto, quiero decir que fue una p</w:t>
      </w:r>
      <w:r>
        <w:t>reocupación compartida la suya,</w:t>
      </w:r>
      <w:r w:rsidRPr="003D6C16">
        <w:t xml:space="preserve"> la mía,</w:t>
      </w:r>
      <w:r>
        <w:t xml:space="preserve"> y entiendo que la de todos los</w:t>
      </w:r>
      <w:r w:rsidRPr="003D6C16">
        <w:t xml:space="preserve"> grupos parlamentarios, porque entendíamos que era lo suficientemente importa</w:t>
      </w:r>
      <w:r>
        <w:t>nte</w:t>
      </w:r>
      <w:r w:rsidRPr="003D6C16">
        <w:t xml:space="preserve"> </w:t>
      </w:r>
      <w:r>
        <w:t>esa partida</w:t>
      </w:r>
      <w:r w:rsidRPr="003D6C16">
        <w:t xml:space="preserve"> y tenía una entidad lo suficientemente</w:t>
      </w:r>
      <w:r>
        <w:t>,</w:t>
      </w:r>
      <w:r w:rsidRPr="003D6C16">
        <w:t xml:space="preserve"> bueno</w:t>
      </w:r>
      <w:r>
        <w:t>,</w:t>
      </w:r>
      <w:r w:rsidRPr="003D6C16">
        <w:t xml:space="preserve"> pues determinante para poder llevar a cabo aquello de lo que habíamos hab</w:t>
      </w:r>
      <w:r>
        <w:t xml:space="preserve">lado, debatido y acordado </w:t>
      </w:r>
      <w:r w:rsidRPr="003D6C16">
        <w:t>en aquel momento.</w:t>
      </w:r>
    </w:p>
    <w:p w:rsidR="007A2833" w:rsidRDefault="007A2833" w:rsidP="004904B1">
      <w:pPr>
        <w:pStyle w:val="Texto"/>
      </w:pPr>
    </w:p>
    <w:p w:rsidR="007A2833" w:rsidRDefault="007A2833" w:rsidP="004904B1">
      <w:pPr>
        <w:pStyle w:val="Texto"/>
      </w:pPr>
      <w:r w:rsidRPr="003D6C16">
        <w:lastRenderedPageBreak/>
        <w:t>Y entonces</w:t>
      </w:r>
      <w:r>
        <w:t>,</w:t>
      </w:r>
      <w:r w:rsidRPr="003D6C16">
        <w:t xml:space="preserve"> yo le voy a poner un ejemplo</w:t>
      </w:r>
      <w:r>
        <w:t>,</w:t>
      </w:r>
      <w:r w:rsidRPr="003D6C16">
        <w:t xml:space="preserve"> para que vea que no</w:t>
      </w:r>
      <w:r>
        <w:t xml:space="preserve"> me evado d</w:t>
      </w:r>
      <w:r w:rsidRPr="003D6C16">
        <w:t>el tema</w:t>
      </w:r>
      <w:r>
        <w:t>,</w:t>
      </w:r>
      <w:r w:rsidRPr="003D6C16">
        <w:t xml:space="preserve"> y que creo que ahí está la respuesta de por qué no aparece de una forma textual en ese proyecto presupuestario. Hay instrumentos que son complejos a la hora de establecerlos</w:t>
      </w:r>
      <w:r>
        <w:t xml:space="preserve"> en una ley de P</w:t>
      </w:r>
      <w:r w:rsidRPr="003D6C16">
        <w:t>resupuestos</w:t>
      </w:r>
      <w:r>
        <w:t>. Y, como digo, le voy a por un ejemplo.</w:t>
      </w:r>
      <w:r w:rsidRPr="003D6C16">
        <w:t xml:space="preserve"> </w:t>
      </w:r>
      <w:r>
        <w:t>P</w:t>
      </w:r>
      <w:r w:rsidRPr="003D6C16">
        <w:t>or ejemplo, el</w:t>
      </w:r>
      <w:r>
        <w:t xml:space="preserve"> Fondo </w:t>
      </w:r>
      <w:proofErr w:type="spellStart"/>
      <w:r>
        <w:t>F</w:t>
      </w:r>
      <w:r w:rsidRPr="003D6C16">
        <w:t>inkatu</w:t>
      </w:r>
      <w:r>
        <w:t>z</w:t>
      </w:r>
      <w:proofErr w:type="spellEnd"/>
      <w:r>
        <w:t xml:space="preserve">. El fondo </w:t>
      </w:r>
      <w:proofErr w:type="spellStart"/>
      <w:r>
        <w:t>F</w:t>
      </w:r>
      <w:r w:rsidRPr="003D6C16">
        <w:t>inkatu</w:t>
      </w:r>
      <w:r>
        <w:t>z</w:t>
      </w:r>
      <w:proofErr w:type="spellEnd"/>
      <w:r w:rsidRPr="003D6C16">
        <w:t xml:space="preserve"> después de dos años</w:t>
      </w:r>
      <w:r>
        <w:t>,</w:t>
      </w:r>
      <w:r w:rsidRPr="003D6C16">
        <w:t xml:space="preserve"> casi tres</w:t>
      </w:r>
      <w:r>
        <w:t>,</w:t>
      </w:r>
      <w:r w:rsidRPr="003D6C16">
        <w:t xml:space="preserve"> hablando de un fondo público privado para impulsar empresas tractoras en Euskad</w:t>
      </w:r>
      <w:r>
        <w:t>i, como digo, fue aprobado</w:t>
      </w:r>
      <w:r w:rsidRPr="003D6C16">
        <w:t xml:space="preserve"> y debatido </w:t>
      </w:r>
      <w:r>
        <w:t xml:space="preserve">de </w:t>
      </w:r>
      <w:r w:rsidRPr="003D6C16">
        <w:t>una determinada forma, pero han hecho falta más de dos años para articular en el Instituto Vasco de Finanzas que requiere</w:t>
      </w:r>
      <w:r>
        <w:t>n del marco legal de la ley de P</w:t>
      </w:r>
      <w:r w:rsidRPr="003D6C16">
        <w:t>resupuestos para poder hacer frente a las condiciones que marca la normativa europea sobre ayuda a las instituciones o entidades.</w:t>
      </w:r>
    </w:p>
    <w:p w:rsidR="007A2833" w:rsidRDefault="007A2833" w:rsidP="004904B1">
      <w:pPr>
        <w:pStyle w:val="Texto"/>
      </w:pPr>
    </w:p>
    <w:p w:rsidR="007A2833" w:rsidRDefault="007A2833" w:rsidP="004904B1">
      <w:pPr>
        <w:pStyle w:val="Texto"/>
      </w:pPr>
      <w:r w:rsidRPr="003D6C16">
        <w:t>Lo que usted nos plantea hoy y que ya aparec</w:t>
      </w:r>
      <w:r>
        <w:t>e en aquel… lo que ya es una ley de sostenibilidad e</w:t>
      </w:r>
      <w:r w:rsidRPr="003D6C16">
        <w:t>nergética</w:t>
      </w:r>
      <w:r>
        <w:t>,</w:t>
      </w:r>
      <w:r w:rsidRPr="003D6C16">
        <w:t xml:space="preserve"> estamos hablando de un instrumento financiero que requiere de un procedimiento mucho más complejo</w:t>
      </w:r>
      <w:r>
        <w:t>,</w:t>
      </w:r>
      <w:r w:rsidRPr="003D6C16">
        <w:t xml:space="preserve"> que aparezca una partida presupuestaria pues con el nombre</w:t>
      </w:r>
      <w:r>
        <w:t>,</w:t>
      </w:r>
      <w:r w:rsidRPr="003D6C16">
        <w:t xml:space="preserve"> claro, tal y como usted pide.</w:t>
      </w:r>
    </w:p>
    <w:p w:rsidR="007A2833" w:rsidRDefault="007A2833" w:rsidP="004904B1">
      <w:pPr>
        <w:pStyle w:val="Texto"/>
      </w:pPr>
    </w:p>
    <w:p w:rsidR="007A2833" w:rsidRDefault="007A2833" w:rsidP="004904B1">
      <w:pPr>
        <w:pStyle w:val="Texto"/>
      </w:pPr>
      <w:r w:rsidRPr="003D6C16">
        <w:t xml:space="preserve">Por tanto, el Gobierno mantiene el compromiso que adquirió con usted </w:t>
      </w:r>
      <w:r>
        <w:t>en la negociación de la propia l</w:t>
      </w:r>
      <w:r w:rsidRPr="003D6C16">
        <w:t>ey. El Gobierno Vasco está trabajando internamente para articular la herramienta de la que habla la disposición adicional quinta con esos 100 millones</w:t>
      </w:r>
      <w:r>
        <w:t>. Y, desde luego,</w:t>
      </w:r>
      <w:r w:rsidRPr="003D6C16">
        <w:t xml:space="preserve"> entiendo que el Gobierno lo hará lo antes posible</w:t>
      </w:r>
      <w:r>
        <w:t>. Y</w:t>
      </w:r>
      <w:r w:rsidRPr="003D6C16">
        <w:t xml:space="preserve"> su intención</w:t>
      </w:r>
      <w:r>
        <w:t>,</w:t>
      </w:r>
      <w:r w:rsidRPr="003D6C16">
        <w:t xml:space="preserve"> desde luego, es hacerlo en este ejercicio presupuestario.</w:t>
      </w:r>
    </w:p>
    <w:p w:rsidR="007A2833" w:rsidRDefault="007A2833" w:rsidP="004904B1">
      <w:pPr>
        <w:pStyle w:val="Texto"/>
      </w:pPr>
    </w:p>
    <w:p w:rsidR="007A2833" w:rsidRDefault="007A2833" w:rsidP="004904B1">
      <w:pPr>
        <w:pStyle w:val="Texto"/>
      </w:pPr>
      <w:r w:rsidRPr="003D6C16">
        <w:t>No olvidemos que no hace un año que aprobamos esta ley y que</w:t>
      </w:r>
      <w:r>
        <w:t>,</w:t>
      </w:r>
      <w:r w:rsidRPr="003D6C16">
        <w:t xml:space="preserve"> desde luego</w:t>
      </w:r>
      <w:r>
        <w:t>,</w:t>
      </w:r>
      <w:r w:rsidRPr="003D6C16">
        <w:t xml:space="preserve"> las leyes</w:t>
      </w:r>
      <w:r>
        <w:t>, como</w:t>
      </w:r>
      <w:r w:rsidRPr="003D6C16">
        <w:t xml:space="preserve"> usted sabe</w:t>
      </w:r>
      <w:r>
        <w:t>,</w:t>
      </w:r>
      <w:r w:rsidRPr="003D6C16">
        <w:t xml:space="preserve"> son de obligado cumplimiento.</w:t>
      </w:r>
    </w:p>
    <w:p w:rsidR="007A2833" w:rsidRDefault="007A2833" w:rsidP="004904B1">
      <w:pPr>
        <w:pStyle w:val="Texto"/>
      </w:pPr>
    </w:p>
    <w:p w:rsidR="007A2833" w:rsidRDefault="007A2833" w:rsidP="004904B1">
      <w:pPr>
        <w:pStyle w:val="Texto"/>
      </w:pPr>
      <w:r w:rsidRPr="003D6C16">
        <w:t>Por tanto,</w:t>
      </w:r>
      <w:r>
        <w:t xml:space="preserve"> esos 100 millones tal y como usted</w:t>
      </w:r>
      <w:r w:rsidRPr="003D6C16">
        <w:t xml:space="preserve"> lo plantea no aparecen porque hace falta un procedimiento concreto, porque no siempre se pueden</w:t>
      </w:r>
      <w:r>
        <w:t xml:space="preserve"> hacer las cosas como algunos </w:t>
      </w:r>
      <w:r w:rsidRPr="003D6C16">
        <w:t>creemos cuando aprobamos determinadas cosas</w:t>
      </w:r>
      <w:r>
        <w:t>,</w:t>
      </w:r>
      <w:r w:rsidRPr="003D6C16">
        <w:t xml:space="preserve"> y porque nadie cuestiona la necesidad de seguir implementando </w:t>
      </w:r>
      <w:r w:rsidRPr="003D6C16">
        <w:lastRenderedPageBreak/>
        <w:t>medidas para ahondar en lo que tiene que ver con la eficacia y la eficiencia energética.</w:t>
      </w:r>
    </w:p>
    <w:p w:rsidR="007A2833" w:rsidRDefault="007A2833" w:rsidP="004904B1">
      <w:pPr>
        <w:pStyle w:val="Texto"/>
      </w:pPr>
    </w:p>
    <w:p w:rsidR="007A2833" w:rsidRDefault="007A2833" w:rsidP="004904B1">
      <w:pPr>
        <w:pStyle w:val="Texto"/>
      </w:pPr>
      <w:r w:rsidRPr="003D6C16">
        <w:t>Aquel proyecto de ley supuso una ampliación en los compromisos del Gobierno Vasco para poder ahondar en lo que tiene que ver con la energía</w:t>
      </w:r>
      <w:r>
        <w:t>. Y</w:t>
      </w:r>
      <w:r w:rsidRPr="003D6C16">
        <w:t xml:space="preserve">, como digo, creo que </w:t>
      </w:r>
      <w:r>
        <w:t>fue lo suficientemente respaldado</w:t>
      </w:r>
      <w:r w:rsidRPr="003D6C16">
        <w:t xml:space="preserve"> como para entender que todos compartimos el compromiso y el d</w:t>
      </w:r>
      <w:r>
        <w:t>eseo de que el Gobierno lo lleve</w:t>
      </w:r>
      <w:r w:rsidRPr="003D6C16">
        <w:t xml:space="preserve"> a cabo.</w:t>
      </w:r>
    </w:p>
    <w:p w:rsidR="007A2833" w:rsidRDefault="007A2833" w:rsidP="004904B1">
      <w:pPr>
        <w:pStyle w:val="Texto"/>
      </w:pPr>
    </w:p>
    <w:p w:rsidR="007A2833" w:rsidRDefault="007A2833" w:rsidP="004904B1">
      <w:pPr>
        <w:pStyle w:val="Texto"/>
      </w:pPr>
      <w:r w:rsidRPr="003D6C16">
        <w:t>Por tanto, creo que es má</w:t>
      </w:r>
      <w:r>
        <w:t>s una cuestión de procedimiento. C</w:t>
      </w:r>
      <w:r w:rsidRPr="003D6C16">
        <w:t>omo le digo, el Gobierno está trabajando internamente</w:t>
      </w:r>
      <w:r>
        <w:t>, porque no solo depende del d</w:t>
      </w:r>
      <w:r w:rsidRPr="003D6C16">
        <w:t>epartamento de la señora Tapia</w:t>
      </w:r>
      <w:r>
        <w:t>. Y</w:t>
      </w:r>
      <w:r w:rsidRPr="003D6C16">
        <w:t xml:space="preserve"> no teng</w:t>
      </w:r>
      <w:r>
        <w:t>o la menor duda que desde luego</w:t>
      </w:r>
      <w:r w:rsidRPr="003D6C16">
        <w:t xml:space="preserve"> usted podrá encontrar ese fondo, esa herramienta financiera</w:t>
      </w:r>
      <w:r>
        <w:t>, que pactó</w:t>
      </w:r>
      <w:r w:rsidRPr="003D6C16">
        <w:t xml:space="preserve"> </w:t>
      </w:r>
      <w:r>
        <w:t>con</w:t>
      </w:r>
      <w:r w:rsidRPr="003D6C16">
        <w:t xml:space="preserve"> el Gobierno</w:t>
      </w:r>
      <w:r>
        <w:t xml:space="preserve"> y</w:t>
      </w:r>
      <w:r w:rsidRPr="003D6C16">
        <w:t xml:space="preserve"> que además aparece en la ley de forma literal</w:t>
      </w:r>
      <w:r>
        <w:t>.</w:t>
      </w:r>
    </w:p>
    <w:p w:rsidR="007A2833" w:rsidRDefault="007A2833" w:rsidP="004904B1">
      <w:pPr>
        <w:pStyle w:val="Texto"/>
      </w:pPr>
    </w:p>
    <w:p w:rsidR="007A2833" w:rsidRDefault="007A2833" w:rsidP="004904B1">
      <w:pPr>
        <w:pStyle w:val="Texto"/>
      </w:pPr>
      <w:r>
        <w:t>Y</w:t>
      </w:r>
      <w:r w:rsidRPr="003D6C16">
        <w:t xml:space="preserve"> por tanto, había</w:t>
      </w:r>
      <w:r>
        <w:t xml:space="preserve">… Usted nos ha hablado de la fábula de </w:t>
      </w:r>
      <w:r w:rsidRPr="00D30852">
        <w:rPr>
          <w:i/>
        </w:rPr>
        <w:t>La rana y el escorpión</w:t>
      </w:r>
      <w:r>
        <w:t>. E</w:t>
      </w:r>
      <w:r w:rsidRPr="003D6C16">
        <w:t>s</w:t>
      </w:r>
      <w:r>
        <w:t>o</w:t>
      </w:r>
      <w:r w:rsidRPr="003D6C16">
        <w:t xml:space="preserve"> </w:t>
      </w:r>
      <w:r>
        <w:t>al final queda clara cuál era la moraleja de esa rana.</w:t>
      </w:r>
    </w:p>
    <w:p w:rsidR="007A2833" w:rsidRDefault="007A2833" w:rsidP="004904B1">
      <w:pPr>
        <w:pStyle w:val="Texto"/>
      </w:pPr>
    </w:p>
    <w:p w:rsidR="007A2833" w:rsidRDefault="007A2833" w:rsidP="004904B1">
      <w:pPr>
        <w:pStyle w:val="Texto"/>
      </w:pPr>
      <w:r>
        <w:t xml:space="preserve">Hay otra fábula que se llama </w:t>
      </w:r>
      <w:r w:rsidRPr="00D30852">
        <w:rPr>
          <w:i/>
        </w:rPr>
        <w:t>El gusanillo desconfiado</w:t>
      </w:r>
      <w:r w:rsidRPr="003D6C16">
        <w:t xml:space="preserve">. </w:t>
      </w:r>
      <w:r w:rsidRPr="00C966DB">
        <w:rPr>
          <w:lang w:val="it-IT"/>
        </w:rPr>
        <w:t xml:space="preserve">Le invito a que la lea. </w:t>
      </w:r>
      <w:r>
        <w:t>P</w:t>
      </w:r>
      <w:r w:rsidRPr="003D6C16">
        <w:t>orque</w:t>
      </w:r>
      <w:r>
        <w:t xml:space="preserve"> es que usted</w:t>
      </w:r>
      <w:r w:rsidRPr="003D6C16">
        <w:t xml:space="preserve"> partía en la negociación de una desconfianza hacia el Gobierno</w:t>
      </w:r>
      <w:r>
        <w:t>. Al final pactó</w:t>
      </w:r>
      <w:r w:rsidRPr="003D6C16">
        <w:t xml:space="preserve"> porque entendía que aquello que hacía era lo que tenía que hacer para apuntalar lo que tiene que</w:t>
      </w:r>
      <w:r>
        <w:t xml:space="preserve"> ver con la política energética. P</w:t>
      </w:r>
      <w:r w:rsidRPr="003D6C16">
        <w:t>ero no caiga en la desconfianza, no vaya a ser que al final acabe siendo usted perjudicado y que se quede más en aquella forma o en aquella desconfianza con la que partía y se olvide del objetivo final, que fue que esta Cámara parlamentaria aprobó por casi mayoría total</w:t>
      </w:r>
      <w:r>
        <w:t>,</w:t>
      </w:r>
      <w:r w:rsidRPr="003D6C16">
        <w:t xml:space="preserve"> con cuatro de l</w:t>
      </w:r>
      <w:r>
        <w:t>os cinco grupos parlamentarios.</w:t>
      </w:r>
    </w:p>
    <w:p w:rsidR="007A2833" w:rsidRDefault="007A2833" w:rsidP="004904B1">
      <w:pPr>
        <w:pStyle w:val="Texto"/>
      </w:pPr>
    </w:p>
    <w:p w:rsidR="007A2833" w:rsidRDefault="007A2833" w:rsidP="004904B1">
      <w:pPr>
        <w:pStyle w:val="Texto"/>
      </w:pPr>
      <w:r w:rsidRPr="003D6C16">
        <w:t>Por tanto, usted verá la herramienta financiera que le</w:t>
      </w:r>
      <w:r>
        <w:t xml:space="preserve"> preocupa. Y lejos de un </w:t>
      </w:r>
      <w:proofErr w:type="spellStart"/>
      <w:r>
        <w:t>cri</w:t>
      </w:r>
      <w:proofErr w:type="spellEnd"/>
      <w:r>
        <w:t xml:space="preserve"> </w:t>
      </w:r>
      <w:proofErr w:type="spellStart"/>
      <w:r>
        <w:t>cri</w:t>
      </w:r>
      <w:proofErr w:type="spellEnd"/>
      <w:r>
        <w:t xml:space="preserve"> </w:t>
      </w:r>
      <w:proofErr w:type="spellStart"/>
      <w:r>
        <w:t>cri</w:t>
      </w:r>
      <w:proofErr w:type="spellEnd"/>
      <w:r w:rsidRPr="003D6C16">
        <w:t xml:space="preserve"> en aquella respuesta, es que esta parlam</w:t>
      </w:r>
      <w:r>
        <w:t>entaria se preocupó de buscar dó</w:t>
      </w:r>
      <w:r w:rsidRPr="003D6C16">
        <w:t>nde estaban</w:t>
      </w:r>
      <w:r>
        <w:t>. Y</w:t>
      </w:r>
      <w:r w:rsidRPr="003D6C16">
        <w:t xml:space="preserve"> creo que le he podido dar la r</w:t>
      </w:r>
      <w:r>
        <w:t>espuesta.</w:t>
      </w:r>
    </w:p>
    <w:p w:rsidR="007A2833" w:rsidRDefault="007A2833" w:rsidP="004904B1">
      <w:pPr>
        <w:pStyle w:val="Texto"/>
      </w:pPr>
    </w:p>
    <w:p w:rsidR="007A2833" w:rsidRDefault="007A2833" w:rsidP="004904B1">
      <w:pPr>
        <w:pStyle w:val="Texto"/>
      </w:pPr>
      <w:r>
        <w:t>Nada más. M</w:t>
      </w:r>
      <w:r w:rsidRPr="003D6C16">
        <w:t>uchas gracias.</w:t>
      </w:r>
    </w:p>
    <w:p w:rsidR="007A2833" w:rsidRDefault="007A2833" w:rsidP="004904B1">
      <w:pPr>
        <w:pStyle w:val="Texto"/>
      </w:pPr>
    </w:p>
    <w:p w:rsidR="007A2833" w:rsidRDefault="007A2833" w:rsidP="004904B1">
      <w:pPr>
        <w:pStyle w:val="Texto"/>
      </w:pPr>
    </w:p>
    <w:p w:rsidR="007A2833" w:rsidRPr="007A2833" w:rsidRDefault="007A2833" w:rsidP="004904B1">
      <w:pPr>
        <w:pStyle w:val="Texto"/>
        <w:rPr>
          <w:lang w:val="es-AR"/>
        </w:rPr>
      </w:pPr>
      <w:r w:rsidRPr="007A2833">
        <w:rPr>
          <w:rFonts w:ascii="Futura Md BT" w:hAnsi="Futura Md BT"/>
          <w:lang w:val="es-AR"/>
        </w:rPr>
        <w:t>LEHENDAKARIAK</w:t>
      </w:r>
      <w:r w:rsidRPr="007A2833">
        <w:rPr>
          <w:lang w:val="es-AR"/>
        </w:rPr>
        <w:t xml:space="preserve">: </w:t>
      </w:r>
      <w:proofErr w:type="spellStart"/>
      <w:r w:rsidRPr="007A2833">
        <w:rPr>
          <w:lang w:val="es-AR"/>
        </w:rPr>
        <w:t>Eskerrik</w:t>
      </w:r>
      <w:proofErr w:type="spellEnd"/>
      <w:r w:rsidRPr="007A2833">
        <w:rPr>
          <w:lang w:val="es-AR"/>
        </w:rPr>
        <w:t xml:space="preserve"> </w:t>
      </w:r>
      <w:proofErr w:type="spellStart"/>
      <w:r w:rsidRPr="007A2833">
        <w:rPr>
          <w:lang w:val="es-AR"/>
        </w:rPr>
        <w:t>asko</w:t>
      </w:r>
      <w:proofErr w:type="spellEnd"/>
      <w:r w:rsidRPr="007A2833">
        <w:rPr>
          <w:lang w:val="es-AR"/>
        </w:rPr>
        <w:t xml:space="preserve">, Rojo </w:t>
      </w:r>
      <w:proofErr w:type="spellStart"/>
      <w:r w:rsidRPr="007A2833">
        <w:rPr>
          <w:lang w:val="es-AR"/>
        </w:rPr>
        <w:t>andrea</w:t>
      </w:r>
      <w:proofErr w:type="spellEnd"/>
      <w:r w:rsidRPr="007A2833">
        <w:rPr>
          <w:lang w:val="es-AR"/>
        </w:rPr>
        <w:t>.</w:t>
      </w:r>
    </w:p>
    <w:p w:rsidR="007A2833" w:rsidRPr="007A2833" w:rsidRDefault="007A2833" w:rsidP="004904B1">
      <w:pPr>
        <w:pStyle w:val="Texto"/>
        <w:rPr>
          <w:lang w:val="es-AR"/>
        </w:rPr>
      </w:pPr>
    </w:p>
    <w:p w:rsidR="007A2833" w:rsidRDefault="007A2833" w:rsidP="004904B1">
      <w:pPr>
        <w:pStyle w:val="Texto"/>
        <w:rPr>
          <w:lang w:val="es-ES"/>
        </w:rPr>
      </w:pPr>
      <w:proofErr w:type="spellStart"/>
      <w:r w:rsidRPr="00C966DB">
        <w:rPr>
          <w:lang w:val="es-AR"/>
        </w:rPr>
        <w:t>Euzko</w:t>
      </w:r>
      <w:proofErr w:type="spellEnd"/>
      <w:r w:rsidRPr="00C966DB">
        <w:rPr>
          <w:lang w:val="es-AR"/>
        </w:rPr>
        <w:t xml:space="preserve"> </w:t>
      </w:r>
      <w:proofErr w:type="spellStart"/>
      <w:r w:rsidRPr="00C966DB">
        <w:rPr>
          <w:lang w:val="es-AR"/>
        </w:rPr>
        <w:t>Abertzaleak</w:t>
      </w:r>
      <w:proofErr w:type="spellEnd"/>
      <w:r w:rsidRPr="00C966DB">
        <w:rPr>
          <w:lang w:val="es-AR"/>
        </w:rPr>
        <w:t xml:space="preserve">. </w:t>
      </w:r>
      <w:r w:rsidRPr="00D30852">
        <w:rPr>
          <w:lang w:val="es-ES"/>
        </w:rPr>
        <w:t xml:space="preserve">Grajales </w:t>
      </w:r>
      <w:proofErr w:type="spellStart"/>
      <w:r w:rsidRPr="00D30852">
        <w:rPr>
          <w:lang w:val="es-ES"/>
        </w:rPr>
        <w:t>jauna</w:t>
      </w:r>
      <w:proofErr w:type="spellEnd"/>
      <w:r w:rsidRPr="00D30852">
        <w:rPr>
          <w:lang w:val="es-ES"/>
        </w:rPr>
        <w:t xml:space="preserve">, zurea da </w:t>
      </w:r>
      <w:proofErr w:type="spellStart"/>
      <w:r w:rsidRPr="00D30852">
        <w:rPr>
          <w:lang w:val="es-ES"/>
        </w:rPr>
        <w:t>hitza</w:t>
      </w:r>
      <w:proofErr w:type="spellEnd"/>
      <w:r w:rsidRPr="00D30852">
        <w:rPr>
          <w:lang w:val="es-ES"/>
        </w:rPr>
        <w:t>.</w:t>
      </w:r>
    </w:p>
    <w:p w:rsidR="007A2833" w:rsidRDefault="007A2833" w:rsidP="004904B1">
      <w:pPr>
        <w:pStyle w:val="Texto"/>
        <w:rPr>
          <w:lang w:val="es-ES"/>
        </w:rPr>
      </w:pPr>
    </w:p>
    <w:p w:rsidR="007A2833" w:rsidRDefault="007A2833" w:rsidP="004904B1">
      <w:pPr>
        <w:pStyle w:val="Texto"/>
        <w:rPr>
          <w:lang w:val="es-ES"/>
        </w:rPr>
      </w:pPr>
    </w:p>
    <w:p w:rsidR="007A2833" w:rsidRPr="00C966DB" w:rsidRDefault="007A2833" w:rsidP="004904B1">
      <w:pPr>
        <w:pStyle w:val="Texto"/>
        <w:rPr>
          <w:lang w:val="eu-ES"/>
        </w:rPr>
      </w:pPr>
      <w:r w:rsidRPr="00C966DB">
        <w:rPr>
          <w:rFonts w:ascii="Futura Md BT" w:hAnsi="Futura Md BT"/>
          <w:lang w:val="eu-ES"/>
        </w:rPr>
        <w:t>GRAJALES RODRÍGUEZ</w:t>
      </w:r>
      <w:r w:rsidRPr="00C966DB">
        <w:rPr>
          <w:lang w:val="eu-ES"/>
        </w:rPr>
        <w:t xml:space="preserve"> jaunak: Eskerrik asko, </w:t>
      </w:r>
      <w:proofErr w:type="spellStart"/>
      <w:r w:rsidRPr="00C966DB">
        <w:rPr>
          <w:lang w:val="eu-ES"/>
        </w:rPr>
        <w:t>legebiltzarburu</w:t>
      </w:r>
      <w:proofErr w:type="spellEnd"/>
      <w:r w:rsidRPr="00C966DB">
        <w:rPr>
          <w:lang w:val="eu-ES"/>
        </w:rPr>
        <w:t xml:space="preserve"> andrea.</w:t>
      </w:r>
    </w:p>
    <w:p w:rsidR="007A2833" w:rsidRPr="00C966DB" w:rsidRDefault="007A2833" w:rsidP="004904B1">
      <w:pPr>
        <w:pStyle w:val="Texto"/>
        <w:rPr>
          <w:lang w:val="eu-ES"/>
        </w:rPr>
      </w:pPr>
    </w:p>
    <w:p w:rsidR="007A2833" w:rsidRPr="00C966DB" w:rsidRDefault="007A2833" w:rsidP="004904B1">
      <w:pPr>
        <w:pStyle w:val="Texto"/>
        <w:rPr>
          <w:lang w:val="eu-ES"/>
        </w:rPr>
      </w:pPr>
      <w:r w:rsidRPr="00C966DB">
        <w:rPr>
          <w:lang w:val="eu-ES"/>
        </w:rPr>
        <w:t>Sailburu</w:t>
      </w:r>
      <w:r>
        <w:rPr>
          <w:lang w:val="eu-ES"/>
        </w:rPr>
        <w:t>, legebiltzarkideok, e</w:t>
      </w:r>
      <w:r w:rsidRPr="00C966DB">
        <w:rPr>
          <w:lang w:val="eu-ES"/>
        </w:rPr>
        <w:t>gun on guztioi.</w:t>
      </w:r>
    </w:p>
    <w:p w:rsidR="007A2833" w:rsidRPr="00C966DB" w:rsidRDefault="007A2833" w:rsidP="004904B1">
      <w:pPr>
        <w:pStyle w:val="Texto"/>
        <w:rPr>
          <w:lang w:val="eu-ES"/>
        </w:rPr>
      </w:pPr>
    </w:p>
    <w:p w:rsidR="007A2833" w:rsidRDefault="007A2833" w:rsidP="004904B1">
      <w:pPr>
        <w:pStyle w:val="Texto"/>
        <w:rPr>
          <w:lang w:val="eu-ES"/>
        </w:rPr>
      </w:pPr>
      <w:r>
        <w:rPr>
          <w:lang w:val="eu-ES"/>
        </w:rPr>
        <w:t>P</w:t>
      </w:r>
      <w:r w:rsidRPr="00C966DB">
        <w:rPr>
          <w:lang w:val="eu-ES"/>
        </w:rPr>
        <w:t>enaz, penaz hasten naiz hitzaldi honekin, ni oraindik egindakoaz harro nagoelako</w:t>
      </w:r>
      <w:r>
        <w:rPr>
          <w:lang w:val="eu-ES"/>
        </w:rPr>
        <w:t>.</w:t>
      </w:r>
      <w:r w:rsidRPr="00C966DB">
        <w:rPr>
          <w:lang w:val="eu-ES"/>
        </w:rPr>
        <w:t xml:space="preserve"> Becerra jaunarekin lortutako akordioaz harro nago. Otero jaunarekin lortutako akordioaz harro nago</w:t>
      </w:r>
      <w:r>
        <w:rPr>
          <w:lang w:val="eu-ES"/>
        </w:rPr>
        <w:t>, e</w:t>
      </w:r>
      <w:r w:rsidRPr="00C966DB">
        <w:rPr>
          <w:lang w:val="eu-ES"/>
        </w:rPr>
        <w:t>ta ia guztiak batera sortutako legearekin harro nago.</w:t>
      </w:r>
    </w:p>
    <w:p w:rsidR="007A2833" w:rsidRDefault="007A2833" w:rsidP="004904B1">
      <w:pPr>
        <w:pStyle w:val="Texto"/>
        <w:rPr>
          <w:lang w:val="eu-ES"/>
        </w:rPr>
      </w:pPr>
    </w:p>
    <w:p w:rsidR="007A2833" w:rsidRPr="00C966DB" w:rsidRDefault="007A2833" w:rsidP="004904B1">
      <w:pPr>
        <w:pStyle w:val="Texto"/>
        <w:rPr>
          <w:lang w:val="eu-ES"/>
        </w:rPr>
      </w:pPr>
      <w:r w:rsidRPr="00C966DB">
        <w:rPr>
          <w:lang w:val="eu-ES"/>
        </w:rPr>
        <w:t>Eta</w:t>
      </w:r>
      <w:r>
        <w:rPr>
          <w:lang w:val="eu-ES"/>
        </w:rPr>
        <w:t>,</w:t>
      </w:r>
      <w:r w:rsidRPr="00C966DB">
        <w:rPr>
          <w:lang w:val="eu-ES"/>
        </w:rPr>
        <w:t xml:space="preserve"> gainera, esan behar dizut, esan duzunarekin ia ia ez nator bat, esan duzunaren ezertxorekin ere. Baina</w:t>
      </w:r>
      <w:r>
        <w:rPr>
          <w:lang w:val="eu-ES"/>
        </w:rPr>
        <w:t>,</w:t>
      </w:r>
      <w:r w:rsidRPr="00C966DB">
        <w:rPr>
          <w:lang w:val="eu-ES"/>
        </w:rPr>
        <w:t xml:space="preserve"> mozioaren testua hartzen baldin badut, </w:t>
      </w:r>
      <w:r>
        <w:rPr>
          <w:lang w:val="eu-ES"/>
        </w:rPr>
        <w:t>hein</w:t>
      </w:r>
      <w:r w:rsidRPr="00C966DB">
        <w:rPr>
          <w:lang w:val="eu-ES"/>
        </w:rPr>
        <w:t xml:space="preserve"> handi batean bat nator zuk </w:t>
      </w:r>
      <w:r>
        <w:rPr>
          <w:lang w:val="eu-ES"/>
        </w:rPr>
        <w:t>hemen planteatzen duzunarekin. Ñ</w:t>
      </w:r>
      <w:r w:rsidRPr="00C966DB">
        <w:rPr>
          <w:lang w:val="eu-ES"/>
        </w:rPr>
        <w:t>abardura batzuk egingo nizkioke, klima larrialdiaren</w:t>
      </w:r>
      <w:r>
        <w:rPr>
          <w:lang w:val="eu-ES"/>
        </w:rPr>
        <w:t>a</w:t>
      </w:r>
      <w:r w:rsidRPr="00C966DB">
        <w:rPr>
          <w:lang w:val="eu-ES"/>
        </w:rPr>
        <w:t xml:space="preserve"> kasu</w:t>
      </w:r>
      <w:r>
        <w:rPr>
          <w:lang w:val="eu-ES"/>
        </w:rPr>
        <w:t>:</w:t>
      </w:r>
      <w:r w:rsidRPr="00C966DB">
        <w:rPr>
          <w:lang w:val="eu-ES"/>
        </w:rPr>
        <w:t xml:space="preserve"> legeak ez direlako betetzen, nahiz eta energiarekin zerikusirik izan, legeak ez dira betetzen larrialdi klimatikoan </w:t>
      </w:r>
      <w:r>
        <w:rPr>
          <w:lang w:val="eu-ES"/>
        </w:rPr>
        <w:t>gaudelako, l</w:t>
      </w:r>
      <w:r w:rsidRPr="00C966DB">
        <w:rPr>
          <w:lang w:val="eu-ES"/>
        </w:rPr>
        <w:t>egeak betetzen dira bete behar direlako, horretarako daudelako, horretarako adostu ditugulako.</w:t>
      </w:r>
    </w:p>
    <w:p w:rsidR="007A2833" w:rsidRPr="00C966DB" w:rsidRDefault="007A2833" w:rsidP="004904B1">
      <w:pPr>
        <w:pStyle w:val="Texto"/>
        <w:rPr>
          <w:lang w:val="eu-ES"/>
        </w:rPr>
      </w:pPr>
    </w:p>
    <w:p w:rsidR="007A2833" w:rsidRPr="00C966DB" w:rsidRDefault="007A2833" w:rsidP="004904B1">
      <w:pPr>
        <w:pStyle w:val="Texto"/>
        <w:rPr>
          <w:lang w:val="eu-ES"/>
        </w:rPr>
      </w:pPr>
      <w:r w:rsidRPr="00C966DB">
        <w:rPr>
          <w:lang w:val="eu-ES"/>
        </w:rPr>
        <w:t>Eta</w:t>
      </w:r>
      <w:r>
        <w:rPr>
          <w:lang w:val="eu-ES"/>
        </w:rPr>
        <w:t>,</w:t>
      </w:r>
      <w:r w:rsidRPr="00C966DB">
        <w:rPr>
          <w:lang w:val="eu-ES"/>
        </w:rPr>
        <w:t xml:space="preserve"> bestalde, hemen planteatzen denarekin. Zu</w:t>
      </w:r>
      <w:r>
        <w:rPr>
          <w:lang w:val="eu-ES"/>
        </w:rPr>
        <w:t>k</w:t>
      </w:r>
      <w:r w:rsidRPr="00C966DB">
        <w:rPr>
          <w:lang w:val="eu-ES"/>
        </w:rPr>
        <w:t xml:space="preserve"> esaten duzu iruzurra egiten dizuegula zuek uste zenutelako tresna hau </w:t>
      </w:r>
      <w:r>
        <w:rPr>
          <w:lang w:val="eu-ES"/>
        </w:rPr>
        <w:t>a</w:t>
      </w:r>
      <w:r w:rsidRPr="00C966DB">
        <w:rPr>
          <w:lang w:val="eu-ES"/>
        </w:rPr>
        <w:t>urrekontuetan egon behar zelako urtarrilaren lehenengo egunean. Becerra jaunak ere esan du ezetz, botatuko diot Gobernua sostengatzen duten alderdiak aurkeztutako zuzenketari bidezkoa ez delako.</w:t>
      </w:r>
    </w:p>
    <w:p w:rsidR="007A2833" w:rsidRPr="00C966DB" w:rsidRDefault="007A2833" w:rsidP="004904B1">
      <w:pPr>
        <w:pStyle w:val="Texto"/>
        <w:rPr>
          <w:lang w:val="eu-ES"/>
        </w:rPr>
      </w:pPr>
    </w:p>
    <w:p w:rsidR="007A2833" w:rsidRPr="007273A2" w:rsidRDefault="007A2833" w:rsidP="004904B1">
      <w:pPr>
        <w:pStyle w:val="Texto"/>
        <w:rPr>
          <w:lang w:val="es-ES"/>
        </w:rPr>
      </w:pPr>
      <w:r w:rsidRPr="003D6C16">
        <w:t>Yo no s</w:t>
      </w:r>
      <w:r>
        <w:t>é en qué momento me he equivocado. P</w:t>
      </w:r>
      <w:r w:rsidRPr="003D6C16">
        <w:t>ero la enmienda dice</w:t>
      </w:r>
      <w:r>
        <w:t>:</w:t>
      </w:r>
      <w:r w:rsidRPr="003D6C16">
        <w:t xml:space="preserve"> </w:t>
      </w:r>
      <w:r>
        <w:t xml:space="preserve">"El Parlamento Vasco </w:t>
      </w:r>
      <w:r w:rsidRPr="003D6C16">
        <w:t>i</w:t>
      </w:r>
      <w:r>
        <w:t>nsta a</w:t>
      </w:r>
      <w:r w:rsidRPr="003D6C16">
        <w:t>l Gobierno Vasco</w:t>
      </w:r>
      <w:r>
        <w:t xml:space="preserve"> a</w:t>
      </w:r>
      <w:r w:rsidRPr="003D6C16">
        <w:t xml:space="preserve"> que</w:t>
      </w:r>
      <w:r>
        <w:t>,</w:t>
      </w:r>
      <w:r w:rsidRPr="003D6C16">
        <w:t xml:space="preserve"> de conformidad con lo previsto en </w:t>
      </w:r>
      <w:r>
        <w:t>la disposición adicional quinta de</w:t>
      </w:r>
      <w:r w:rsidRPr="003D6C16">
        <w:t xml:space="preserve"> la Ley </w:t>
      </w:r>
      <w:r>
        <w:t>4/</w:t>
      </w:r>
      <w:r w:rsidRPr="003D6C16">
        <w:t>19,</w:t>
      </w:r>
      <w:r>
        <w:t xml:space="preserve"> de</w:t>
      </w:r>
      <w:r w:rsidRPr="003D6C16">
        <w:t xml:space="preserve"> 21 </w:t>
      </w:r>
      <w:r>
        <w:t>de febrero, de Sostenibilidad E</w:t>
      </w:r>
      <w:r w:rsidRPr="003D6C16">
        <w:t>nergética de la Comunidad Autónoma Vasca</w:t>
      </w:r>
      <w:r>
        <w:t>,</w:t>
      </w:r>
      <w:r w:rsidRPr="003D6C16">
        <w:t xml:space="preserve"> p</w:t>
      </w:r>
      <w:r>
        <w:t>roceda dur</w:t>
      </w:r>
      <w:r w:rsidRPr="003D6C16">
        <w:t>ante el ejercicio 2020 a constituir una herramienta financiera</w:t>
      </w:r>
      <w:r>
        <w:t xml:space="preserve">". Y esto debe </w:t>
      </w:r>
      <w:r>
        <w:lastRenderedPageBreak/>
        <w:t>ser horroroso. Pues b</w:t>
      </w:r>
      <w:r w:rsidRPr="003D6C16">
        <w:t>ueno</w:t>
      </w:r>
      <w:r>
        <w:t>,</w:t>
      </w:r>
      <w:r w:rsidRPr="003D6C16">
        <w:t xml:space="preserve"> pues será que se me </w:t>
      </w:r>
      <w:r>
        <w:t xml:space="preserve">ha </w:t>
      </w:r>
      <w:r w:rsidRPr="003D6C16">
        <w:t>olvida</w:t>
      </w:r>
      <w:r>
        <w:t>do</w:t>
      </w:r>
      <w:r w:rsidRPr="003D6C16">
        <w:t xml:space="preserve"> le</w:t>
      </w:r>
      <w:r>
        <w:t>er e</w:t>
      </w:r>
      <w:r w:rsidRPr="003D6C16">
        <w:t>n</w:t>
      </w:r>
      <w:r>
        <w:t>tre otras muchas cosas, que no sé</w:t>
      </w:r>
      <w:r w:rsidRPr="003D6C16">
        <w:t xml:space="preserve"> </w:t>
      </w:r>
      <w:r>
        <w:t>últimamente o que se me olvidan, s</w:t>
      </w:r>
      <w:r w:rsidRPr="003D6C16">
        <w:t>erá que le</w:t>
      </w:r>
      <w:r>
        <w:t>er no sé. V</w:t>
      </w:r>
      <w:r w:rsidRPr="003D6C16">
        <w:t>oy a la ley</w:t>
      </w:r>
      <w:r>
        <w:t>. Y la ley dice: "E</w:t>
      </w:r>
      <w:r w:rsidRPr="003D6C16">
        <w:t xml:space="preserve">n el ejercicio presupuestario </w:t>
      </w:r>
      <w:r>
        <w:t>inmediatamente posterior a</w:t>
      </w:r>
      <w:r w:rsidRPr="003D6C16">
        <w:t xml:space="preserve"> la entrada</w:t>
      </w:r>
      <w:r>
        <w:t>…</w:t>
      </w:r>
    </w:p>
    <w:p w:rsidR="007A2833" w:rsidRDefault="007A2833" w:rsidP="004904B1">
      <w:pPr>
        <w:pStyle w:val="Texto"/>
      </w:pPr>
    </w:p>
    <w:p w:rsidR="007A2833" w:rsidRPr="00A00CA0" w:rsidRDefault="007A2833" w:rsidP="004904B1">
      <w:pPr>
        <w:pStyle w:val="Texto"/>
      </w:pPr>
      <w:r>
        <w:t xml:space="preserve">(15. </w:t>
      </w:r>
      <w:proofErr w:type="spellStart"/>
      <w:proofErr w:type="gramStart"/>
      <w:r>
        <w:t>zintaren</w:t>
      </w:r>
      <w:proofErr w:type="spellEnd"/>
      <w:proofErr w:type="gramEnd"/>
      <w:r>
        <w:t xml:space="preserve"> </w:t>
      </w:r>
      <w:proofErr w:type="spellStart"/>
      <w:r>
        <w:t>amaiera</w:t>
      </w:r>
      <w:proofErr w:type="spellEnd"/>
      <w:r>
        <w:t>)</w:t>
      </w:r>
    </w:p>
    <w:p w:rsidR="007A2833" w:rsidRDefault="007A2833" w:rsidP="004904B1">
      <w:pPr>
        <w:pStyle w:val="Texto"/>
      </w:pPr>
      <w:r>
        <w:t xml:space="preserve">(16. </w:t>
      </w:r>
      <w:proofErr w:type="gramStart"/>
      <w:r>
        <w:t>zintaren</w:t>
      </w:r>
      <w:proofErr w:type="gramEnd"/>
      <w:r>
        <w:t xml:space="preserve"> hasiera)</w:t>
      </w:r>
    </w:p>
    <w:p w:rsidR="007A2833" w:rsidRDefault="007A2833" w:rsidP="004904B1">
      <w:pPr>
        <w:pStyle w:val="Texto"/>
      </w:pPr>
    </w:p>
    <w:p w:rsidR="007A2833" w:rsidRDefault="007A2833" w:rsidP="004904B1">
      <w:pPr>
        <w:pStyle w:val="Texto"/>
      </w:pPr>
      <w:r>
        <w:t xml:space="preserve">… </w:t>
      </w:r>
      <w:r w:rsidRPr="003D6C16">
        <w:t xml:space="preserve">que se me </w:t>
      </w:r>
      <w:r>
        <w:t xml:space="preserve">ha </w:t>
      </w:r>
      <w:r w:rsidRPr="003D6C16">
        <w:t>olvida</w:t>
      </w:r>
      <w:r>
        <w:t>do</w:t>
      </w:r>
      <w:r w:rsidRPr="003D6C16">
        <w:t xml:space="preserve"> le</w:t>
      </w:r>
      <w:r>
        <w:t>er e</w:t>
      </w:r>
      <w:r w:rsidRPr="003D6C16">
        <w:t>n</w:t>
      </w:r>
      <w:r>
        <w:t>tre otras muchas cosas, que no sé</w:t>
      </w:r>
      <w:r w:rsidRPr="003D6C16">
        <w:t xml:space="preserve"> </w:t>
      </w:r>
      <w:r>
        <w:t>últimamente o que se me olvidan, s</w:t>
      </w:r>
      <w:r w:rsidRPr="003D6C16">
        <w:t>erá que le</w:t>
      </w:r>
      <w:r>
        <w:t>er no sé. V</w:t>
      </w:r>
      <w:r w:rsidRPr="003D6C16">
        <w:t>oy a la ley</w:t>
      </w:r>
      <w:r>
        <w:t>. Y la ley dice: "E</w:t>
      </w:r>
      <w:r w:rsidRPr="003D6C16">
        <w:t xml:space="preserve">n el ejercicio presupuestario </w:t>
      </w:r>
      <w:r>
        <w:t>inmediatamente posterior a</w:t>
      </w:r>
      <w:r w:rsidRPr="003D6C16">
        <w:t xml:space="preserve"> la entrada</w:t>
      </w:r>
      <w:r>
        <w:t xml:space="preserve"> en</w:t>
      </w:r>
      <w:r w:rsidRPr="00D15FD5">
        <w:t xml:space="preserve"> </w:t>
      </w:r>
      <w:r>
        <w:t>vig</w:t>
      </w:r>
      <w:r w:rsidRPr="00D15FD5">
        <w:t>or de la Ley, el Gobierno Vasco con el fin de facilitar las inversiones a realizar en su aplicación, constitu</w:t>
      </w:r>
      <w:r>
        <w:t xml:space="preserve">irá una </w:t>
      </w:r>
      <w:r w:rsidRPr="00D15FD5">
        <w:t>herramienta financiera para el apoyo de las entidades locales</w:t>
      </w:r>
      <w:r>
        <w:t>"</w:t>
      </w:r>
      <w:r w:rsidRPr="00D15FD5">
        <w:t>, exactamente lo mismo durante el ejercicio presupuestario de 20</w:t>
      </w:r>
      <w:r>
        <w:t>2</w:t>
      </w:r>
      <w:r w:rsidRPr="00D15FD5">
        <w:t>0</w:t>
      </w:r>
      <w:r>
        <w:t>.</w:t>
      </w:r>
    </w:p>
    <w:p w:rsidR="007A2833" w:rsidRDefault="007A2833" w:rsidP="004904B1">
      <w:pPr>
        <w:pStyle w:val="Texto"/>
      </w:pPr>
    </w:p>
    <w:p w:rsidR="007A2833" w:rsidRDefault="007A2833" w:rsidP="004904B1">
      <w:pPr>
        <w:pStyle w:val="Texto"/>
      </w:pPr>
      <w:r>
        <w:t>B</w:t>
      </w:r>
      <w:r w:rsidRPr="00D15FD5">
        <w:t>ueno</w:t>
      </w:r>
      <w:r>
        <w:t>,</w:t>
      </w:r>
      <w:r w:rsidRPr="00D15FD5">
        <w:t xml:space="preserve"> es que como estamos en urgencia climática pues est</w:t>
      </w:r>
      <w:r>
        <w:t xml:space="preserve">o tiene que estar </w:t>
      </w:r>
      <w:r w:rsidRPr="00D15FD5">
        <w:t xml:space="preserve">para </w:t>
      </w:r>
      <w:r>
        <w:t>el 1</w:t>
      </w:r>
      <w:r w:rsidRPr="00D15FD5">
        <w:t xml:space="preserve"> </w:t>
      </w:r>
      <w:r>
        <w:t xml:space="preserve">de </w:t>
      </w:r>
      <w:r w:rsidRPr="00D15FD5">
        <w:t>enero</w:t>
      </w:r>
      <w:r>
        <w:t>. Pero oiga,</w:t>
      </w:r>
      <w:r w:rsidRPr="00D15FD5">
        <w:t xml:space="preserve"> usted que conoce la </w:t>
      </w:r>
      <w:r>
        <w:t>l</w:t>
      </w:r>
      <w:r w:rsidRPr="00D15FD5">
        <w:t>ey ta</w:t>
      </w:r>
      <w:r>
        <w:t>n bie</w:t>
      </w:r>
      <w:r w:rsidRPr="00D15FD5">
        <w:t>n como yo</w:t>
      </w:r>
      <w:r>
        <w:t>,</w:t>
      </w:r>
      <w:r w:rsidRPr="00D15FD5">
        <w:t xml:space="preserve"> estará de acuerdo </w:t>
      </w:r>
      <w:r>
        <w:t>en</w:t>
      </w:r>
      <w:r w:rsidRPr="00D15FD5">
        <w:t xml:space="preserve"> que antes de que los ayuntamientos se pongan a pedir ayudas o subvenciones en su caso para llevar a cabo lo dispuesto </w:t>
      </w:r>
      <w:r>
        <w:t xml:space="preserve">en </w:t>
      </w:r>
      <w:r w:rsidRPr="00D15FD5">
        <w:t>la ley</w:t>
      </w:r>
      <w:r>
        <w:t>,</w:t>
      </w:r>
      <w:r w:rsidRPr="00D15FD5">
        <w:t xml:space="preserve"> igual tienen que empezar a hacer planes de movilidad</w:t>
      </w:r>
      <w:r>
        <w:t>,</w:t>
      </w:r>
      <w:r w:rsidRPr="00D15FD5">
        <w:t xml:space="preserve"> igual tienen que empezar </w:t>
      </w:r>
      <w:r>
        <w:t xml:space="preserve">a </w:t>
      </w:r>
      <w:r w:rsidRPr="00D15FD5">
        <w:t>hacer auditorías</w:t>
      </w:r>
      <w:r>
        <w:t>,</w:t>
      </w:r>
      <w:r w:rsidRPr="00D15FD5">
        <w:t xml:space="preserve"> y</w:t>
      </w:r>
      <w:r>
        <w:t xml:space="preserve"> l</w:t>
      </w:r>
      <w:r w:rsidRPr="00D15FD5">
        <w:t>uego vendrá lo que tiene que venir y ustedes aquí hablan</w:t>
      </w:r>
      <w:r>
        <w:t xml:space="preserve"> de timo, pu</w:t>
      </w:r>
      <w:r w:rsidRPr="00D15FD5">
        <w:t>es mire</w:t>
      </w:r>
      <w:r>
        <w:t>,</w:t>
      </w:r>
      <w:r w:rsidRPr="00D15FD5">
        <w:t xml:space="preserve"> yo voy a utilizar este turno de palabra para absolutamente lo contrario</w:t>
      </w:r>
      <w:r>
        <w:t>, y</w:t>
      </w:r>
      <w:r w:rsidRPr="00D15FD5">
        <w:t>o quiero tranquilizar a todos y cada uno de los alcaldes y alcaldesas de esta Comunid</w:t>
      </w:r>
      <w:r>
        <w:t xml:space="preserve">ad Autónoma diciéndoles que estén tranquilos, que </w:t>
      </w:r>
      <w:r w:rsidRPr="00D15FD5">
        <w:t>el Gobierno va a cumplir con la ley en el plazo</w:t>
      </w:r>
      <w:r>
        <w:t>,</w:t>
      </w:r>
      <w:r w:rsidRPr="00D15FD5">
        <w:t xml:space="preserve"> dentro del ejercicio presupuestario de 2020, en la cantidad establecida</w:t>
      </w:r>
      <w:r>
        <w:t>,</w:t>
      </w:r>
      <w:r w:rsidRPr="00D15FD5">
        <w:t xml:space="preserve"> un mínimo de 100 millones de euros y que no va a haber ni un solo municipio</w:t>
      </w:r>
      <w:r>
        <w:t>,</w:t>
      </w:r>
      <w:r w:rsidRPr="00D15FD5">
        <w:t xml:space="preserve"> ni uno solo</w:t>
      </w:r>
      <w:r>
        <w:t>,</w:t>
      </w:r>
      <w:r w:rsidRPr="00D15FD5">
        <w:t xml:space="preserve"> que p</w:t>
      </w:r>
      <w:r>
        <w:t>udiendo e</w:t>
      </w:r>
      <w:r w:rsidRPr="00D15FD5">
        <w:t>ntrar en los supuestos que la ley indica se vaya a quedar sin recibir lo que le corresponde</w:t>
      </w:r>
      <w:r>
        <w:t>,</w:t>
      </w:r>
      <w:r w:rsidRPr="00D15FD5">
        <w:t xml:space="preserve"> ninguno, por lo tanto, tranquilidad</w:t>
      </w:r>
      <w:r>
        <w:t>,</w:t>
      </w:r>
      <w:r w:rsidRPr="00D15FD5">
        <w:t xml:space="preserve"> aquí no </w:t>
      </w:r>
      <w:r>
        <w:t xml:space="preserve">hay timo ni </w:t>
      </w:r>
      <w:r w:rsidRPr="00D15FD5">
        <w:t xml:space="preserve">trampa ni cartón. </w:t>
      </w:r>
    </w:p>
    <w:p w:rsidR="007A2833" w:rsidRDefault="007A2833" w:rsidP="004904B1">
      <w:pPr>
        <w:pStyle w:val="Texto"/>
      </w:pPr>
    </w:p>
    <w:p w:rsidR="007A2833" w:rsidRDefault="007A2833" w:rsidP="004904B1">
      <w:pPr>
        <w:pStyle w:val="Texto"/>
      </w:pPr>
      <w:r w:rsidRPr="00D15FD5">
        <w:lastRenderedPageBreak/>
        <w:t>Aquí usted ha empezado con una fábula, pues vamos a terminar todos con la fábula</w:t>
      </w:r>
      <w:r>
        <w:t>. A</w:t>
      </w:r>
      <w:r w:rsidRPr="00D15FD5">
        <w:t xml:space="preserve">quí </w:t>
      </w:r>
      <w:r>
        <w:t>y</w:t>
      </w:r>
      <w:r w:rsidRPr="00D15FD5">
        <w:t>o no sé si hay escorpi</w:t>
      </w:r>
      <w:r>
        <w:t>one</w:t>
      </w:r>
      <w:r w:rsidRPr="00D15FD5">
        <w:t>s</w:t>
      </w:r>
      <w:r>
        <w:t>, si hay</w:t>
      </w:r>
      <w:r w:rsidRPr="00D15FD5">
        <w:t xml:space="preserve"> ranas y en caso</w:t>
      </w:r>
      <w:r>
        <w:t xml:space="preserve"> de que los hubiese quién sería cuá</w:t>
      </w:r>
      <w:r w:rsidRPr="00D15FD5">
        <w:t>l</w:t>
      </w:r>
      <w:r>
        <w:t>.</w:t>
      </w:r>
    </w:p>
    <w:p w:rsidR="007A2833" w:rsidRDefault="007A2833" w:rsidP="004904B1">
      <w:pPr>
        <w:pStyle w:val="Texto"/>
      </w:pPr>
    </w:p>
    <w:p w:rsidR="007A2833" w:rsidRDefault="007A2833" w:rsidP="004904B1">
      <w:pPr>
        <w:pStyle w:val="Texto"/>
      </w:pPr>
      <w:r>
        <w:t>A</w:t>
      </w:r>
      <w:r w:rsidRPr="00D15FD5">
        <w:t xml:space="preserve"> mí esto lo que me recuerda es aquella fábula de la liebre que corría mucho</w:t>
      </w:r>
      <w:r>
        <w:t>, ¿sabe usted?, y de la tortug</w:t>
      </w:r>
      <w:r w:rsidRPr="00D15FD5">
        <w:t>a</w:t>
      </w:r>
      <w:r>
        <w:t>,</w:t>
      </w:r>
      <w:r w:rsidRPr="00D15FD5">
        <w:t xml:space="preserve"> que iba suave</w:t>
      </w:r>
      <w:r>
        <w:t xml:space="preserve"> suavecito, como dice la </w:t>
      </w:r>
      <w:r w:rsidRPr="00D15FD5">
        <w:t>canción y que era la que terminaba llegando a la meta ganando la carrera</w:t>
      </w:r>
      <w:r>
        <w:t>,</w:t>
      </w:r>
      <w:r w:rsidRPr="00D15FD5">
        <w:t xml:space="preserve"> porque para la liebre todo es</w:t>
      </w:r>
      <w:r>
        <w:t xml:space="preserve"> fá</w:t>
      </w:r>
      <w:r w:rsidRPr="00D15FD5">
        <w:t>ci</w:t>
      </w:r>
      <w:r>
        <w:t>l, yo</w:t>
      </w:r>
      <w:r w:rsidRPr="00D15FD5">
        <w:t xml:space="preserve"> corro mucho, yo c</w:t>
      </w:r>
      <w:r>
        <w:t>o</w:t>
      </w:r>
      <w:r w:rsidRPr="00D15FD5">
        <w:t>r</w:t>
      </w:r>
      <w:r>
        <w:t>r</w:t>
      </w:r>
      <w:r w:rsidRPr="00D15FD5">
        <w:t xml:space="preserve">o mucho y </w:t>
      </w:r>
      <w:r>
        <w:t>zuk esaten zenuen gaur (?) aurreko egunean, desde luego q</w:t>
      </w:r>
      <w:r w:rsidRPr="00D15FD5">
        <w:t>ue aquí limpio</w:t>
      </w:r>
      <w:r>
        <w:t>s</w:t>
      </w:r>
      <w:r w:rsidRPr="00D15FD5">
        <w:t xml:space="preserve"> somos</w:t>
      </w:r>
      <w:r>
        <w:t>,</w:t>
      </w:r>
      <w:r w:rsidRPr="00D15FD5">
        <w:t xml:space="preserve"> porque li</w:t>
      </w:r>
      <w:r>
        <w:t>mpi</w:t>
      </w:r>
      <w:r w:rsidRPr="00D15FD5">
        <w:t xml:space="preserve">amos todos, pero no será por </w:t>
      </w:r>
      <w:r>
        <w:t xml:space="preserve">(?), aquí </w:t>
      </w:r>
      <w:r w:rsidRPr="00D15FD5">
        <w:t>la cuestión es el baño de realidad que nos tenemos que dar día a día con limitaciones políticas, con limitaciones sociales, con limitaciones económicas, con limitaciones presupuestarias, técnicas</w:t>
      </w:r>
      <w:r>
        <w:t>,</w:t>
      </w:r>
      <w:r w:rsidRPr="00D15FD5">
        <w:t xml:space="preserve"> tecnológicas</w:t>
      </w:r>
      <w:r>
        <w:t>,</w:t>
      </w:r>
      <w:r w:rsidRPr="00D15FD5">
        <w:t xml:space="preserve"> y las cosas en esta tribuna se plantean muy fácil, pero luego el día a día e</w:t>
      </w:r>
      <w:r>
        <w:t>s mucho más complicada cumplir, y</w:t>
      </w:r>
      <w:r w:rsidRPr="00D15FD5">
        <w:t xml:space="preserve"> este departamento, si no me equivoco, en este momento, aparte de esas </w:t>
      </w:r>
      <w:r>
        <w:t>c</w:t>
      </w:r>
      <w:r w:rsidRPr="00D15FD5">
        <w:t>o</w:t>
      </w:r>
      <w:r>
        <w:t>s</w:t>
      </w:r>
      <w:r w:rsidRPr="00D15FD5">
        <w:t>as que usted ha nombrado, está desarrollando toda la normativa posterior de la ley, como son por lo menos dos decretos que la regulan</w:t>
      </w:r>
      <w:r>
        <w:t>. T</w:t>
      </w:r>
      <w:r w:rsidRPr="00D15FD5">
        <w:t>iene que delimitar exactamente</w:t>
      </w:r>
      <w:r>
        <w:t>… decía usted: "No ha</w:t>
      </w:r>
      <w:r w:rsidRPr="00D15FD5">
        <w:t xml:space="preserve">n tenido tiempo de </w:t>
      </w:r>
      <w:r>
        <w:t>hablar con Eudel", bueno, pr</w:t>
      </w:r>
      <w:r w:rsidRPr="00D15FD5">
        <w:t xml:space="preserve">imero se tendrán que poner de acuerdo en cómo se lleva a cabo esta herramienta financiera entre el </w:t>
      </w:r>
      <w:r>
        <w:t>Departamento de</w:t>
      </w:r>
      <w:r w:rsidRPr="00D15FD5">
        <w:t xml:space="preserve"> </w:t>
      </w:r>
      <w:r>
        <w:t>D</w:t>
      </w:r>
      <w:r w:rsidRPr="00D15FD5">
        <w:t xml:space="preserve">esarrollo </w:t>
      </w:r>
      <w:r>
        <w:t xml:space="preserve">Económico y el </w:t>
      </w:r>
      <w:r w:rsidRPr="00D15FD5">
        <w:t xml:space="preserve">Departamento de Hacienda, que es el que tiene en este momento </w:t>
      </w:r>
      <w:r>
        <w:t xml:space="preserve">el dinero, porque el dinero está, aunque usted no lo vea el dinero </w:t>
      </w:r>
      <w:r w:rsidRPr="00D15FD5">
        <w:t>está</w:t>
      </w:r>
      <w:r>
        <w:t>,</w:t>
      </w:r>
      <w:r w:rsidRPr="00D15FD5">
        <w:t xml:space="preserve"> y después, </w:t>
      </w:r>
      <w:r>
        <w:t>pues a mí me parece lógico y</w:t>
      </w:r>
      <w:r w:rsidRPr="00D15FD5">
        <w:t xml:space="preserve"> me parece </w:t>
      </w:r>
      <w:r>
        <w:t xml:space="preserve">de </w:t>
      </w:r>
      <w:r w:rsidRPr="00D15FD5">
        <w:t xml:space="preserve">justicia que se hable con los mayores implicados, que no hagamos un </w:t>
      </w:r>
      <w:r>
        <w:t>pan como unas tortas, que no creemos una herramienta financiera que termine co</w:t>
      </w:r>
      <w:r w:rsidRPr="00D15FD5">
        <w:t>nsolidando deuda a los ayuntamientos</w:t>
      </w:r>
      <w:r>
        <w:t>,</w:t>
      </w:r>
      <w:r w:rsidRPr="00D15FD5">
        <w:t xml:space="preserve"> que acabe con su techo de gasto</w:t>
      </w:r>
      <w:r>
        <w:t>,</w:t>
      </w:r>
      <w:r w:rsidRPr="00D15FD5">
        <w:t xml:space="preserve"> que les cree problemas</w:t>
      </w:r>
      <w:r>
        <w:t>, e</w:t>
      </w:r>
      <w:r w:rsidRPr="00D15FD5">
        <w:t>n definitiva</w:t>
      </w:r>
      <w:r>
        <w:t xml:space="preserve">. </w:t>
      </w:r>
    </w:p>
    <w:p w:rsidR="007A2833" w:rsidRDefault="007A2833" w:rsidP="004904B1">
      <w:pPr>
        <w:pStyle w:val="Texto"/>
      </w:pPr>
    </w:p>
    <w:p w:rsidR="007A2833" w:rsidRDefault="007A2833" w:rsidP="004904B1">
      <w:pPr>
        <w:pStyle w:val="Texto"/>
      </w:pPr>
      <w:r>
        <w:t>A</w:t>
      </w:r>
      <w:r w:rsidRPr="00D15FD5">
        <w:t xml:space="preserve"> mí me parece que las cosas hay que hacerlas bien, aunque tarde</w:t>
      </w:r>
      <w:r>
        <w:t>n</w:t>
      </w:r>
      <w:r w:rsidRPr="00D15FD5">
        <w:t xml:space="preserve"> un poquito más. Y en este caso además, como les digo,</w:t>
      </w:r>
      <w:r>
        <w:t xml:space="preserve"> </w:t>
      </w:r>
      <w:r w:rsidRPr="00D15FD5">
        <w:t>teniendo en cuenta exactamente lo que dice la ley en el ejercicio presupuestario inmediatamente posterior a la entrada en vigor d</w:t>
      </w:r>
      <w:r>
        <w:t>e la ley, que si no me equivoco</w:t>
      </w:r>
      <w:r w:rsidRPr="00D15FD5">
        <w:t xml:space="preserve"> va del 1 de enero al 31 de diciembre</w:t>
      </w:r>
      <w:r>
        <w:t>. Yo me he sumado a ustedes pidié</w:t>
      </w:r>
      <w:r w:rsidRPr="00D15FD5">
        <w:t xml:space="preserve">ndola </w:t>
      </w:r>
      <w:r>
        <w:t>(?)</w:t>
      </w:r>
      <w:proofErr w:type="gramStart"/>
      <w:r>
        <w:t>a</w:t>
      </w:r>
      <w:proofErr w:type="gramEnd"/>
      <w:r>
        <w:t xml:space="preserve"> la señora consejera y al</w:t>
      </w:r>
      <w:r w:rsidRPr="00D15FD5">
        <w:t xml:space="preserve"> señor Azpiazu que la fecha de puesta en vigor de la </w:t>
      </w:r>
      <w:r w:rsidRPr="00D15FD5">
        <w:lastRenderedPageBreak/>
        <w:t xml:space="preserve">medida sea bastante más cerca el 1 de enero que el 31 diciembre, pero en cualquier caso estarían cumpliendo con lo dispuesto en la </w:t>
      </w:r>
      <w:r>
        <w:t>l</w:t>
      </w:r>
      <w:r w:rsidRPr="00D15FD5">
        <w:t>ey.</w:t>
      </w:r>
      <w:r w:rsidR="004904B1">
        <w:t xml:space="preserve"> </w:t>
      </w:r>
    </w:p>
    <w:p w:rsidR="007A2833" w:rsidRDefault="007A2833" w:rsidP="004904B1">
      <w:pPr>
        <w:pStyle w:val="Texto"/>
      </w:pPr>
    </w:p>
    <w:p w:rsidR="007A2833" w:rsidRDefault="007A2833" w:rsidP="004904B1">
      <w:pPr>
        <w:pStyle w:val="Texto"/>
      </w:pPr>
      <w:r w:rsidRPr="00D15FD5">
        <w:t>Y termino</w:t>
      </w:r>
      <w:r>
        <w:t>, aquí no hay</w:t>
      </w:r>
      <w:r w:rsidRPr="00D15FD5">
        <w:t xml:space="preserve"> timos </w:t>
      </w:r>
      <w:r>
        <w:t xml:space="preserve">ni timados, </w:t>
      </w:r>
      <w:r w:rsidRPr="00D15FD5">
        <w:t xml:space="preserve">señor Otero, vamos a ir poco a poco, vamos a ir haciendo las cosas bien. Si luego nos tenemos que </w:t>
      </w:r>
      <w:r>
        <w:t>h</w:t>
      </w:r>
      <w:r w:rsidRPr="00D15FD5">
        <w:t>un</w:t>
      </w:r>
      <w:r>
        <w:t xml:space="preserve">dir juntos </w:t>
      </w:r>
      <w:r w:rsidRPr="00D15FD5">
        <w:t xml:space="preserve">ya nos </w:t>
      </w:r>
      <w:r>
        <w:t>h</w:t>
      </w:r>
      <w:r w:rsidRPr="00D15FD5">
        <w:t>un</w:t>
      </w:r>
      <w:r>
        <w:t>d</w:t>
      </w:r>
      <w:r w:rsidRPr="00D15FD5">
        <w:t xml:space="preserve">iremos </w:t>
      </w:r>
      <w:r>
        <w:t>j</w:t>
      </w:r>
      <w:r w:rsidRPr="00D15FD5">
        <w:t>unto</w:t>
      </w:r>
      <w:r>
        <w:t>s</w:t>
      </w:r>
      <w:r w:rsidRPr="00D15FD5">
        <w:t>, no teng</w:t>
      </w:r>
      <w:r>
        <w:t>a</w:t>
      </w:r>
      <w:r w:rsidRPr="00D15FD5">
        <w:t xml:space="preserve"> </w:t>
      </w:r>
      <w:r>
        <w:t>usted pr</w:t>
      </w:r>
      <w:r w:rsidRPr="00D15FD5">
        <w:t xml:space="preserve">oblema, pero no quieran ustedes correr demasiado, porque luego las </w:t>
      </w:r>
      <w:r>
        <w:t>c</w:t>
      </w:r>
      <w:r w:rsidRPr="00D15FD5">
        <w:t>o</w:t>
      </w:r>
      <w:r>
        <w:t>s</w:t>
      </w:r>
      <w:r w:rsidRPr="00D15FD5">
        <w:t>as sale mal</w:t>
      </w:r>
      <w:r>
        <w:t>.</w:t>
      </w:r>
    </w:p>
    <w:p w:rsidR="007A2833" w:rsidRDefault="007A2833" w:rsidP="004904B1">
      <w:pPr>
        <w:pStyle w:val="Texto"/>
      </w:pPr>
    </w:p>
    <w:p w:rsidR="007A2833" w:rsidRDefault="007A2833" w:rsidP="004904B1">
      <w:pPr>
        <w:pStyle w:val="Texto"/>
      </w:pPr>
      <w:r>
        <w:t>Y</w:t>
      </w:r>
      <w:r w:rsidRPr="00D15FD5">
        <w:t xml:space="preserve"> además, </w:t>
      </w:r>
      <w:r>
        <w:t>le vo</w:t>
      </w:r>
      <w:r w:rsidRPr="00D15FD5">
        <w:t xml:space="preserve">y a decir más, saben ustedes perfectamente </w:t>
      </w:r>
      <w:r>
        <w:t xml:space="preserve">en </w:t>
      </w:r>
      <w:r w:rsidRPr="00D15FD5">
        <w:t>qu</w:t>
      </w:r>
      <w:r>
        <w:t>é</w:t>
      </w:r>
      <w:r w:rsidRPr="00D15FD5">
        <w:t xml:space="preserve"> momento estamos</w:t>
      </w:r>
      <w:r>
        <w:t>, ¿verdad? E</w:t>
      </w:r>
      <w:r w:rsidRPr="00D15FD5">
        <w:t>l Gobierno hasta donde yo sé en este momento llega tarde a</w:t>
      </w:r>
      <w:r>
        <w:t xml:space="preserve"> a</w:t>
      </w:r>
      <w:r w:rsidRPr="00D15FD5">
        <w:t>utoenmenda</w:t>
      </w:r>
      <w:r>
        <w:t>r</w:t>
      </w:r>
      <w:r w:rsidRPr="00D15FD5">
        <w:t>se los presupuestos</w:t>
      </w:r>
      <w:r>
        <w:t>,</w:t>
      </w:r>
      <w:r w:rsidRPr="00D15FD5">
        <w:t xml:space="preserve"> ahora </w:t>
      </w:r>
      <w:r>
        <w:t xml:space="preserve">es </w:t>
      </w:r>
      <w:r w:rsidRPr="00D15FD5">
        <w:t>ustedes</w:t>
      </w:r>
      <w:r>
        <w:t>,</w:t>
      </w:r>
      <w:r w:rsidRPr="00D15FD5">
        <w:t xml:space="preserve"> a ustedes</w:t>
      </w:r>
      <w:r>
        <w:t>,</w:t>
      </w:r>
      <w:r w:rsidRPr="00D15FD5">
        <w:t xml:space="preserve"> a ustedes </w:t>
      </w:r>
      <w:r>
        <w:t xml:space="preserve">a </w:t>
      </w:r>
      <w:r w:rsidRPr="00D15FD5">
        <w:t>lo</w:t>
      </w:r>
      <w:r>
        <w:t>s</w:t>
      </w:r>
      <w:r w:rsidRPr="00D15FD5">
        <w:t xml:space="preserve"> que les corresponde hacerlo</w:t>
      </w:r>
      <w:r>
        <w:t>. S</w:t>
      </w:r>
      <w:r w:rsidRPr="00D15FD5">
        <w:t xml:space="preserve">i creen que eso de alguna manera tiene que estar </w:t>
      </w:r>
      <w:r>
        <w:t>ahí</w:t>
      </w:r>
      <w:r w:rsidRPr="00D15FD5">
        <w:t xml:space="preserve"> reflejado</w:t>
      </w:r>
      <w:r>
        <w:t>, y</w:t>
      </w:r>
      <w:r w:rsidRPr="00D15FD5">
        <w:t>o creo que es complicado, pero ahí tiene</w:t>
      </w:r>
      <w:r>
        <w:t>n</w:t>
      </w:r>
      <w:r w:rsidRPr="00D15FD5">
        <w:t xml:space="preserve"> usted</w:t>
      </w:r>
      <w:r>
        <w:t>es</w:t>
      </w:r>
      <w:r w:rsidRPr="00D15FD5">
        <w:t xml:space="preserve"> su oportunidad. Yo les lanzo </w:t>
      </w:r>
      <w:r>
        <w:t>e</w:t>
      </w:r>
      <w:r w:rsidRPr="00D15FD5">
        <w:t xml:space="preserve">l guante y ya veremos de aquí hasta el día </w:t>
      </w:r>
      <w:r>
        <w:t>de los inocentes qué</w:t>
      </w:r>
      <w:r w:rsidRPr="00D15FD5">
        <w:t xml:space="preserve"> es lo que tenemos</w:t>
      </w:r>
      <w:r>
        <w:t>.</w:t>
      </w:r>
    </w:p>
    <w:p w:rsidR="007A2833" w:rsidRDefault="007A2833" w:rsidP="004904B1">
      <w:pPr>
        <w:pStyle w:val="Texto"/>
      </w:pPr>
    </w:p>
    <w:p w:rsidR="007A2833" w:rsidRDefault="007A2833" w:rsidP="004904B1">
      <w:pPr>
        <w:pStyle w:val="Texto"/>
      </w:pPr>
      <w:r>
        <w:t>Eskerrik asko.</w:t>
      </w:r>
    </w:p>
    <w:p w:rsidR="007A2833" w:rsidRDefault="007A2833" w:rsidP="004904B1">
      <w:pPr>
        <w:pStyle w:val="Texto"/>
      </w:pPr>
    </w:p>
    <w:p w:rsidR="007A2833" w:rsidRDefault="007A2833" w:rsidP="004904B1">
      <w:pPr>
        <w:pStyle w:val="Texto"/>
      </w:pPr>
    </w:p>
    <w:p w:rsidR="007A2833" w:rsidRDefault="007A2833" w:rsidP="004904B1">
      <w:pPr>
        <w:pStyle w:val="Texto"/>
      </w:pPr>
      <w:r w:rsidRPr="001E3334">
        <w:rPr>
          <w:rFonts w:ascii="Futura Md BT" w:hAnsi="Futura Md BT"/>
        </w:rPr>
        <w:t>LEHENDAKARIAK</w:t>
      </w:r>
      <w:r>
        <w:t xml:space="preserve">: </w:t>
      </w:r>
      <w:proofErr w:type="spellStart"/>
      <w:r>
        <w:t>Eskerrik</w:t>
      </w:r>
      <w:proofErr w:type="spellEnd"/>
      <w:r>
        <w:t xml:space="preserve"> </w:t>
      </w:r>
      <w:proofErr w:type="spellStart"/>
      <w:r>
        <w:t>asko</w:t>
      </w:r>
      <w:proofErr w:type="spellEnd"/>
      <w:r>
        <w:t xml:space="preserve">, Grajales </w:t>
      </w:r>
      <w:proofErr w:type="spellStart"/>
      <w:r>
        <w:t>jauna</w:t>
      </w:r>
      <w:proofErr w:type="spellEnd"/>
      <w:r>
        <w:t>.</w:t>
      </w:r>
    </w:p>
    <w:p w:rsidR="007A2833" w:rsidRDefault="007A2833" w:rsidP="004904B1">
      <w:pPr>
        <w:pStyle w:val="Texto"/>
      </w:pPr>
    </w:p>
    <w:p w:rsidR="007A2833" w:rsidRDefault="007A2833" w:rsidP="004904B1">
      <w:pPr>
        <w:pStyle w:val="Texto"/>
      </w:pPr>
      <w:proofErr w:type="spellStart"/>
      <w:r>
        <w:t>Zuzenketarik</w:t>
      </w:r>
      <w:proofErr w:type="spellEnd"/>
      <w:r>
        <w:t xml:space="preserve"> </w:t>
      </w:r>
      <w:proofErr w:type="spellStart"/>
      <w:r>
        <w:t>aurkeztu</w:t>
      </w:r>
      <w:proofErr w:type="spellEnd"/>
      <w:r>
        <w:t xml:space="preserve"> </w:t>
      </w:r>
      <w:proofErr w:type="spellStart"/>
      <w:r>
        <w:t>ez</w:t>
      </w:r>
      <w:proofErr w:type="spellEnd"/>
      <w:r>
        <w:t xml:space="preserve"> </w:t>
      </w:r>
      <w:proofErr w:type="spellStart"/>
      <w:r>
        <w:t>duen</w:t>
      </w:r>
      <w:proofErr w:type="spellEnd"/>
      <w:r>
        <w:t xml:space="preserve"> </w:t>
      </w:r>
      <w:proofErr w:type="spellStart"/>
      <w:r>
        <w:t>taldearen</w:t>
      </w:r>
      <w:proofErr w:type="spellEnd"/>
      <w:r>
        <w:t xml:space="preserve"> </w:t>
      </w:r>
      <w:proofErr w:type="spellStart"/>
      <w:r>
        <w:t>txanda</w:t>
      </w:r>
      <w:proofErr w:type="spellEnd"/>
      <w:r>
        <w:t xml:space="preserve">, Euskal Talde </w:t>
      </w:r>
      <w:proofErr w:type="spellStart"/>
      <w:r>
        <w:t>Popularraren</w:t>
      </w:r>
      <w:proofErr w:type="spellEnd"/>
      <w:r>
        <w:t xml:space="preserve"> </w:t>
      </w:r>
      <w:proofErr w:type="spellStart"/>
      <w:r>
        <w:t>ordezkaria</w:t>
      </w:r>
      <w:proofErr w:type="spellEnd"/>
      <w:r>
        <w:t xml:space="preserve"> López de Ocariz </w:t>
      </w:r>
      <w:proofErr w:type="spellStart"/>
      <w:r>
        <w:t>andrea</w:t>
      </w:r>
      <w:proofErr w:type="spellEnd"/>
      <w:r>
        <w:t xml:space="preserve">, zurea da </w:t>
      </w:r>
      <w:proofErr w:type="spellStart"/>
      <w:r>
        <w:t>hitza</w:t>
      </w:r>
      <w:proofErr w:type="spellEnd"/>
      <w:r>
        <w:t>.</w:t>
      </w:r>
    </w:p>
    <w:p w:rsidR="007A2833" w:rsidRDefault="007A2833" w:rsidP="004904B1">
      <w:pPr>
        <w:pStyle w:val="Texto"/>
      </w:pPr>
    </w:p>
    <w:p w:rsidR="007A2833" w:rsidRDefault="007A2833" w:rsidP="004904B1">
      <w:pPr>
        <w:pStyle w:val="Texto"/>
      </w:pPr>
    </w:p>
    <w:p w:rsidR="007A2833" w:rsidRDefault="007A2833" w:rsidP="004904B1">
      <w:pPr>
        <w:pStyle w:val="Texto"/>
      </w:pPr>
      <w:r w:rsidRPr="006477BB">
        <w:rPr>
          <w:rFonts w:ascii="Futura Md BT" w:hAnsi="Futura Md BT"/>
        </w:rPr>
        <w:t>LÓPEZ DE OCARIZ LÓPEZ DE MUNAIN</w:t>
      </w:r>
      <w:r>
        <w:t xml:space="preserve"> andreak:</w:t>
      </w:r>
      <w:r w:rsidRPr="00D15FD5">
        <w:t xml:space="preserve"> </w:t>
      </w:r>
      <w:r>
        <w:t>Gracias, señora presidenta. Señor Otero, efectivamente, hubo un tiempo en que los gobiernos del PNV</w:t>
      </w:r>
      <w:r w:rsidRPr="00D15FD5">
        <w:t xml:space="preserve"> daban valor a la palabra, pero para encontrar eso se tiene que remontar usted al siglo pasado</w:t>
      </w:r>
      <w:r>
        <w:t xml:space="preserve"> p</w:t>
      </w:r>
      <w:r w:rsidRPr="00D15FD5">
        <w:t>or lo menos</w:t>
      </w:r>
      <w:r>
        <w:t>.</w:t>
      </w:r>
      <w:r w:rsidRPr="00D15FD5">
        <w:t xml:space="preserve"> </w:t>
      </w:r>
    </w:p>
    <w:p w:rsidR="007A2833" w:rsidRDefault="007A2833" w:rsidP="004904B1">
      <w:pPr>
        <w:pStyle w:val="Texto"/>
      </w:pPr>
    </w:p>
    <w:p w:rsidR="007A2833" w:rsidRDefault="007A2833" w:rsidP="004904B1">
      <w:pPr>
        <w:pStyle w:val="Texto"/>
      </w:pPr>
      <w:r w:rsidRPr="00D15FD5">
        <w:t>Efectivamente, como ya se ha dicho, tiene esta ley que se aprobó en febrero</w:t>
      </w:r>
      <w:r>
        <w:t>, t</w:t>
      </w:r>
      <w:r w:rsidRPr="00D15FD5">
        <w:t>iene unos objetivos principales</w:t>
      </w:r>
      <w:r>
        <w:t>. En</w:t>
      </w:r>
      <w:r w:rsidRPr="00D15FD5">
        <w:t>tre los muchos que tiene</w:t>
      </w:r>
      <w:r>
        <w:t>,</w:t>
      </w:r>
      <w:r w:rsidRPr="00D15FD5">
        <w:t xml:space="preserve"> bueno</w:t>
      </w:r>
      <w:r>
        <w:t>,</w:t>
      </w:r>
      <w:r w:rsidRPr="00D15FD5">
        <w:t xml:space="preserve"> pues es el cumplimiento de la normativa europea en términos de eficiencia energética en el uso de la energía y la promoción del ahorro, la implantación </w:t>
      </w:r>
      <w:r w:rsidRPr="00D15FD5">
        <w:lastRenderedPageBreak/>
        <w:t>de energías renovables, la desvinculación gradual de la producción de la energía f</w:t>
      </w:r>
      <w:r>
        <w:t>ó</w:t>
      </w:r>
      <w:r w:rsidRPr="00D15FD5">
        <w:t>sil, la promoción de la movilidad sostenible, la reducción de la factura energética de las administraciones públicas, de las actividades económicas y del sector residencial, la integración de los requisitos derivados de la sostenibilidad energética en las distintas políticas públicas y en particular en las de ordenación del territorio, el urbanismo, la vivienda, el transporte, la industria y la energía.</w:t>
      </w:r>
    </w:p>
    <w:p w:rsidR="007A2833" w:rsidRDefault="007A2833" w:rsidP="004904B1">
      <w:pPr>
        <w:pStyle w:val="Texto"/>
      </w:pPr>
    </w:p>
    <w:p w:rsidR="007A2833" w:rsidRDefault="007A2833" w:rsidP="004904B1">
      <w:pPr>
        <w:pStyle w:val="Texto"/>
      </w:pPr>
      <w:r w:rsidRPr="00D15FD5">
        <w:t>Objetivos principales, entre otros</w:t>
      </w:r>
      <w:r>
        <w:t>,</w:t>
      </w:r>
      <w:r w:rsidRPr="00D15FD5">
        <w:t xml:space="preserve"> en términos generales esta hace referencia al papel ejemplarizante de la administración</w:t>
      </w:r>
      <w:r>
        <w:t>,</w:t>
      </w:r>
      <w:r w:rsidRPr="00D15FD5">
        <w:t xml:space="preserve"> de las administraciones públicas vascas. Bueno</w:t>
      </w:r>
      <w:r>
        <w:t>,</w:t>
      </w:r>
      <w:r w:rsidRPr="00D15FD5">
        <w:t xml:space="preserve"> ya </w:t>
      </w:r>
      <w:r>
        <w:t>ust</w:t>
      </w:r>
      <w:r w:rsidRPr="00D15FD5">
        <w:t>e</w:t>
      </w:r>
      <w:r>
        <w:t>d</w:t>
      </w:r>
      <w:r w:rsidRPr="00D15FD5">
        <w:t xml:space="preserve"> ha puesto de manifiesto con su iniciativa que </w:t>
      </w:r>
      <w:r>
        <w:t xml:space="preserve">de </w:t>
      </w:r>
      <w:r w:rsidRPr="00D15FD5">
        <w:t>ejemplarizante nada</w:t>
      </w:r>
      <w:r>
        <w:t>,</w:t>
      </w:r>
      <w:r w:rsidRPr="00D15FD5">
        <w:t xml:space="preserve"> fallamos en el principio, por lo tanto</w:t>
      </w:r>
      <w:r>
        <w:t>,</w:t>
      </w:r>
      <w:r w:rsidRPr="00D15FD5">
        <w:t xml:space="preserve"> aquí ya estamos incumpliendo la ley</w:t>
      </w:r>
      <w:r>
        <w:t>.</w:t>
      </w:r>
    </w:p>
    <w:p w:rsidR="007A2833" w:rsidRDefault="007A2833" w:rsidP="004904B1">
      <w:pPr>
        <w:pStyle w:val="Texto"/>
      </w:pPr>
    </w:p>
    <w:p w:rsidR="007A2833" w:rsidRDefault="007A2833" w:rsidP="004904B1">
      <w:pPr>
        <w:pStyle w:val="Texto"/>
      </w:pPr>
      <w:r>
        <w:t>Y</w:t>
      </w:r>
      <w:r w:rsidRPr="00D15FD5">
        <w:t xml:space="preserve"> para ello</w:t>
      </w:r>
      <w:r>
        <w:t>,</w:t>
      </w:r>
      <w:r w:rsidRPr="00D15FD5">
        <w:t xml:space="preserve"> para tener esta</w:t>
      </w:r>
      <w:r>
        <w:t>…</w:t>
      </w:r>
      <w:r w:rsidRPr="00D15FD5">
        <w:t xml:space="preserve"> cumplir con estos objetivos de sosteni</w:t>
      </w:r>
      <w:r>
        <w:t>bilid</w:t>
      </w:r>
      <w:r w:rsidRPr="00D15FD5">
        <w:t>a</w:t>
      </w:r>
      <w:r>
        <w:t>d..</w:t>
      </w:r>
      <w:r w:rsidRPr="00D15FD5">
        <w:t>.</w:t>
      </w:r>
    </w:p>
    <w:p w:rsidR="007A2833" w:rsidRDefault="007A2833" w:rsidP="004904B1">
      <w:pPr>
        <w:pStyle w:val="Texto"/>
      </w:pPr>
    </w:p>
    <w:p w:rsidR="007A2833" w:rsidRDefault="007A2833" w:rsidP="004904B1">
      <w:pPr>
        <w:pStyle w:val="Texto"/>
      </w:pPr>
      <w:r>
        <w:t xml:space="preserve">(16. </w:t>
      </w:r>
      <w:proofErr w:type="gramStart"/>
      <w:r>
        <w:t>zintaren</w:t>
      </w:r>
      <w:proofErr w:type="gramEnd"/>
      <w:r>
        <w:t xml:space="preserve"> amaiera)</w:t>
      </w:r>
    </w:p>
    <w:p w:rsidR="00B96F25" w:rsidRDefault="00B96F25" w:rsidP="004904B1">
      <w:pPr>
        <w:pStyle w:val="Texto"/>
      </w:pPr>
      <w:r>
        <w:t xml:space="preserve">(17. </w:t>
      </w:r>
      <w:proofErr w:type="spellStart"/>
      <w:proofErr w:type="gramStart"/>
      <w:r>
        <w:t>zintaren</w:t>
      </w:r>
      <w:proofErr w:type="spellEnd"/>
      <w:proofErr w:type="gramEnd"/>
      <w:r>
        <w:t xml:space="preserve"> </w:t>
      </w:r>
      <w:proofErr w:type="spellStart"/>
      <w:r>
        <w:t>hasiera</w:t>
      </w:r>
      <w:proofErr w:type="spellEnd"/>
      <w:r>
        <w:t>)</w:t>
      </w:r>
    </w:p>
    <w:p w:rsidR="00B96F25" w:rsidRDefault="00B96F25" w:rsidP="004904B1">
      <w:pPr>
        <w:pStyle w:val="Texto"/>
      </w:pPr>
    </w:p>
    <w:p w:rsidR="00B96F25" w:rsidRDefault="00B96F25" w:rsidP="004904B1">
      <w:pPr>
        <w:pStyle w:val="Texto"/>
      </w:pPr>
      <w:r>
        <w:t>… p</w:t>
      </w:r>
      <w:r w:rsidRPr="001822F9">
        <w:t xml:space="preserve">or lo tanto, aquí </w:t>
      </w:r>
      <w:r>
        <w:t>ya estamos incumpliendo la ley.</w:t>
      </w:r>
    </w:p>
    <w:p w:rsidR="00B96F25" w:rsidRDefault="00B96F25" w:rsidP="004904B1">
      <w:pPr>
        <w:pStyle w:val="Texto"/>
      </w:pPr>
    </w:p>
    <w:p w:rsidR="00B96F25" w:rsidRDefault="00B96F25" w:rsidP="004904B1">
      <w:pPr>
        <w:pStyle w:val="Texto"/>
      </w:pPr>
      <w:r>
        <w:t>Y</w:t>
      </w:r>
      <w:r w:rsidRPr="001822F9">
        <w:t xml:space="preserve"> para ello</w:t>
      </w:r>
      <w:r>
        <w:t xml:space="preserve">, para tener, para </w:t>
      </w:r>
      <w:r w:rsidRPr="001822F9">
        <w:t>cumplir con estos objetivos de sosteni</w:t>
      </w:r>
      <w:r>
        <w:t xml:space="preserve">bilidad </w:t>
      </w:r>
      <w:r w:rsidRPr="001822F9">
        <w:t xml:space="preserve">energética, pues es </w:t>
      </w:r>
      <w:proofErr w:type="gramStart"/>
      <w:r w:rsidRPr="001822F9">
        <w:t>preciso</w:t>
      </w:r>
      <w:proofErr w:type="gramEnd"/>
      <w:r w:rsidRPr="001822F9">
        <w:t xml:space="preserve"> la puesta en marcha de las medidas obligatorias </w:t>
      </w:r>
      <w:r>
        <w:t xml:space="preserve">o </w:t>
      </w:r>
      <w:r w:rsidRPr="001822F9">
        <w:t xml:space="preserve">establecidas en esta ley y de la normativa </w:t>
      </w:r>
      <w:r>
        <w:t xml:space="preserve">a desarrollar. Además dice la Ley que, </w:t>
      </w:r>
      <w:r w:rsidRPr="001822F9">
        <w:t>atendiendo a los p</w:t>
      </w:r>
      <w:r>
        <w:t xml:space="preserve">rincipios que inspiran esta ley y </w:t>
      </w:r>
      <w:r w:rsidRPr="001822F9">
        <w:t xml:space="preserve">los instrumentos </w:t>
      </w:r>
      <w:r>
        <w:t>de Ordenación del T</w:t>
      </w:r>
      <w:r w:rsidRPr="001822F9">
        <w:t>errito</w:t>
      </w:r>
      <w:r>
        <w:t>rio y Planeamiento U</w:t>
      </w:r>
      <w:r w:rsidRPr="001822F9">
        <w:t>rbanístico de In</w:t>
      </w:r>
      <w:r>
        <w:t>fraestructuras del Transporte, d</w:t>
      </w:r>
      <w:r w:rsidRPr="001822F9">
        <w:t>eben contar con un estudio de sostenibilidad energética correspondiente</w:t>
      </w:r>
      <w:r>
        <w:t>,</w:t>
      </w:r>
      <w:r w:rsidRPr="001822F9">
        <w:t xml:space="preserve"> y que incluirá</w:t>
      </w:r>
      <w:r>
        <w:t>n, estos estudios, evaluaciones pormenor</w:t>
      </w:r>
      <w:r w:rsidRPr="001822F9">
        <w:t xml:space="preserve">izadas </w:t>
      </w:r>
      <w:r>
        <w:t xml:space="preserve">de </w:t>
      </w:r>
      <w:r w:rsidRPr="001822F9">
        <w:t>todos aquellos aspectos que influyen en estas herram</w:t>
      </w:r>
      <w:r>
        <w:t xml:space="preserve">ientas de gestión, </w:t>
      </w:r>
      <w:r w:rsidRPr="001822F9">
        <w:t>específicamente sa</w:t>
      </w:r>
      <w:r>
        <w:t>ber dónde somos sostenibles y dónde fallamos, para poder mejorar, ¿no?</w:t>
      </w:r>
    </w:p>
    <w:p w:rsidR="00B96F25" w:rsidRDefault="00B96F25" w:rsidP="004904B1">
      <w:pPr>
        <w:pStyle w:val="Texto"/>
      </w:pPr>
    </w:p>
    <w:p w:rsidR="00B96F25" w:rsidRDefault="00B96F25" w:rsidP="004904B1">
      <w:pPr>
        <w:pStyle w:val="Texto"/>
      </w:pPr>
      <w:r w:rsidRPr="001822F9">
        <w:lastRenderedPageBreak/>
        <w:t>Los primeros 28 artículos son deberes y compromisos para las administraciones, desde la autonómica a la municipal</w:t>
      </w:r>
      <w:r>
        <w:t>,</w:t>
      </w:r>
      <w:r w:rsidRPr="001822F9">
        <w:t xml:space="preserve"> y sus empresas del sector público. Creación de las comisiones de sosteni</w:t>
      </w:r>
      <w:r>
        <w:t>bili</w:t>
      </w:r>
      <w:r w:rsidRPr="001822F9">
        <w:t>da</w:t>
      </w:r>
      <w:r>
        <w:t xml:space="preserve">d, </w:t>
      </w:r>
      <w:r w:rsidRPr="001822F9">
        <w:t>que son las responsables de hacer lo</w:t>
      </w:r>
      <w:r>
        <w:t xml:space="preserve">s inventarios en sus edificios, del parque móvil, </w:t>
      </w:r>
      <w:r w:rsidRPr="001822F9">
        <w:t xml:space="preserve">de </w:t>
      </w:r>
      <w:r>
        <w:t>las instalaciones de alu</w:t>
      </w:r>
      <w:r w:rsidRPr="001822F9">
        <w:t xml:space="preserve">mbrado público, pasando por el </w:t>
      </w:r>
      <w:r>
        <w:t xml:space="preserve">inventario de consumos y su control. En un año, </w:t>
      </w:r>
      <w:r w:rsidRPr="001822F9">
        <w:t xml:space="preserve">que </w:t>
      </w:r>
      <w:r>
        <w:t>va a cumplirse</w:t>
      </w:r>
      <w:r w:rsidRPr="001822F9">
        <w:t xml:space="preserve"> en febrero de su </w:t>
      </w:r>
      <w:r>
        <w:t>aprobación, de la aprobación, tod</w:t>
      </w:r>
      <w:r w:rsidRPr="001822F9">
        <w:t>os</w:t>
      </w:r>
      <w:r>
        <w:t xml:space="preserve"> los edificios e</w:t>
      </w:r>
      <w:r w:rsidRPr="001822F9">
        <w:t xml:space="preserve"> instalaciones de las administraciones públicas deben tener instalados los contadores de energía eléctrica con </w:t>
      </w:r>
      <w:r>
        <w:t xml:space="preserve">capacidad de </w:t>
      </w:r>
      <w:proofErr w:type="spellStart"/>
      <w:r>
        <w:t>telemedia</w:t>
      </w:r>
      <w:proofErr w:type="spellEnd"/>
      <w:r>
        <w:t>, el control</w:t>
      </w:r>
      <w:r w:rsidRPr="001822F9">
        <w:t xml:space="preserve"> </w:t>
      </w:r>
      <w:r>
        <w:t xml:space="preserve">del consumo de energía por edificio, </w:t>
      </w:r>
      <w:r w:rsidRPr="001822F9">
        <w:t xml:space="preserve">que incluirá los consumos de todas las energías </w:t>
      </w:r>
      <w:r>
        <w:t xml:space="preserve">utilizadas y su coste económico, </w:t>
      </w:r>
      <w:r w:rsidRPr="001822F9">
        <w:t>que se realizará u</w:t>
      </w:r>
      <w:r>
        <w:t>na vez al año con base mensual.</w:t>
      </w:r>
    </w:p>
    <w:p w:rsidR="00B96F25" w:rsidRDefault="00B96F25" w:rsidP="004904B1">
      <w:pPr>
        <w:pStyle w:val="Texto"/>
      </w:pPr>
    </w:p>
    <w:p w:rsidR="00B96F25" w:rsidRDefault="00B96F25" w:rsidP="004904B1">
      <w:pPr>
        <w:pStyle w:val="Texto"/>
      </w:pPr>
      <w:r w:rsidRPr="001822F9">
        <w:t>Todas las administraciones deberán diseñar sus propios planes de actuación</w:t>
      </w:r>
      <w:r>
        <w:t xml:space="preserve"> energética con carácter plurianual, pero lo tienen que hacer en el primer año </w:t>
      </w:r>
      <w:r>
        <w:noBreakHyphen/>
        <w:t>t</w:t>
      </w:r>
      <w:r w:rsidRPr="001822F9">
        <w:t>ambién est</w:t>
      </w:r>
      <w:r>
        <w:t>a casa, por cierto, n</w:t>
      </w:r>
      <w:r w:rsidRPr="001822F9">
        <w:t>o sé si ha empezado</w:t>
      </w:r>
      <w:r>
        <w:noBreakHyphen/>
        <w:t xml:space="preserve">, </w:t>
      </w:r>
      <w:r w:rsidRPr="001822F9">
        <w:t>que contengan evaluación y</w:t>
      </w:r>
      <w:r>
        <w:t xml:space="preserve"> diagnóstico de su situación. Y deben… bueno, </w:t>
      </w:r>
      <w:r w:rsidRPr="001822F9">
        <w:t xml:space="preserve">pues </w:t>
      </w:r>
      <w:r>
        <w:t xml:space="preserve">deben </w:t>
      </w:r>
      <w:r w:rsidRPr="001822F9">
        <w:t xml:space="preserve">cumplir con </w:t>
      </w:r>
      <w:r>
        <w:t xml:space="preserve">los </w:t>
      </w:r>
      <w:r w:rsidRPr="001822F9">
        <w:t xml:space="preserve">objetivos, </w:t>
      </w:r>
      <w:r>
        <w:t>¿no?, que les decía antes. La Administración autonómica, la U</w:t>
      </w:r>
      <w:r w:rsidRPr="001822F9">
        <w:t xml:space="preserve">niversidad, las administraciones </w:t>
      </w:r>
      <w:r>
        <w:t xml:space="preserve">territoriales, </w:t>
      </w:r>
      <w:r w:rsidRPr="001822F9">
        <w:t xml:space="preserve">los municipios tendrán </w:t>
      </w:r>
      <w:r>
        <w:t xml:space="preserve">aprobados </w:t>
      </w:r>
      <w:r w:rsidRPr="001822F9">
        <w:t xml:space="preserve">sus planes </w:t>
      </w:r>
      <w:r>
        <w:t xml:space="preserve">en </w:t>
      </w:r>
      <w:r w:rsidRPr="001822F9">
        <w:t>el plazo de un año desde la</w:t>
      </w:r>
      <w:r>
        <w:t xml:space="preserve"> entrada en vigor de la ley.</w:t>
      </w:r>
    </w:p>
    <w:p w:rsidR="00B96F25" w:rsidRDefault="00B96F25" w:rsidP="004904B1">
      <w:pPr>
        <w:pStyle w:val="Texto"/>
      </w:pPr>
    </w:p>
    <w:p w:rsidR="00B96F25" w:rsidRDefault="00B96F25" w:rsidP="004904B1">
      <w:pPr>
        <w:pStyle w:val="Texto"/>
      </w:pPr>
      <w:r>
        <w:t>P</w:t>
      </w:r>
      <w:r w:rsidRPr="001822F9">
        <w:t>ara los municipios menores de 5.000 habitantes, los planes debe</w:t>
      </w:r>
      <w:r>
        <w:t xml:space="preserve">rán ser comarcales. Para ello se va </w:t>
      </w:r>
      <w:r w:rsidRPr="001822F9">
        <w:t xml:space="preserve">a contar con la </w:t>
      </w:r>
      <w:r>
        <w:t xml:space="preserve">guía </w:t>
      </w:r>
      <w:r w:rsidRPr="001822F9">
        <w:t>de instrucciones que desde la Dirección de Energía debe est</w:t>
      </w:r>
      <w:r>
        <w:t>ar elaborada, que no sé si está. L</w:t>
      </w:r>
      <w:r w:rsidRPr="001822F9">
        <w:t>a utilización de energías renovables</w:t>
      </w:r>
      <w:r>
        <w:t>,</w:t>
      </w:r>
      <w:r w:rsidRPr="001822F9">
        <w:t xml:space="preserve"> la renovación de instalaciones, los equipos, flotas de vehículos, los </w:t>
      </w:r>
      <w:r>
        <w:t xml:space="preserve">planes </w:t>
      </w:r>
      <w:r w:rsidRPr="001822F9">
        <w:t>de movilida</w:t>
      </w:r>
      <w:r>
        <w:t xml:space="preserve">d para todos los ayuntamientos </w:t>
      </w:r>
      <w:r w:rsidRPr="001822F9">
        <w:t>mayores de 5.000 habit</w:t>
      </w:r>
      <w:r>
        <w:t>antes. En el primer año.</w:t>
      </w:r>
      <w:r w:rsidRPr="001822F9">
        <w:t xml:space="preserve"> Todo esto hay que hacerlo e</w:t>
      </w:r>
      <w:r>
        <w:t>n el primer año, lo dice la ley, l</w:t>
      </w:r>
      <w:r w:rsidRPr="001822F9">
        <w:t xml:space="preserve">a calificación </w:t>
      </w:r>
      <w:r>
        <w:t>energética de todos los edificios públicos y estar inscrito en el registro correspondiente.</w:t>
      </w:r>
    </w:p>
    <w:p w:rsidR="00B96F25" w:rsidRDefault="00B96F25" w:rsidP="004904B1">
      <w:pPr>
        <w:pStyle w:val="Texto"/>
      </w:pPr>
    </w:p>
    <w:p w:rsidR="00B96F25" w:rsidRDefault="00B96F25" w:rsidP="004904B1">
      <w:pPr>
        <w:pStyle w:val="Texto"/>
      </w:pPr>
      <w:r>
        <w:t>A partir del año 2020, e</w:t>
      </w:r>
      <w:r w:rsidRPr="001822F9">
        <w:t>l 100</w:t>
      </w:r>
      <w:r>
        <w:t> </w:t>
      </w:r>
      <w:r w:rsidRPr="001822F9">
        <w:t>% de los vehículos</w:t>
      </w:r>
      <w:r>
        <w:t xml:space="preserve"> que se adquieran el 1 de enero, </w:t>
      </w:r>
      <w:r w:rsidRPr="001822F9">
        <w:t xml:space="preserve">a </w:t>
      </w:r>
      <w:r>
        <w:t>partir del 1 de enero, que se adquiera</w:t>
      </w:r>
      <w:r w:rsidRPr="001822F9">
        <w:t xml:space="preserve">n por </w:t>
      </w:r>
      <w:r>
        <w:t xml:space="preserve">las </w:t>
      </w:r>
      <w:r w:rsidRPr="001822F9">
        <w:t>adm</w:t>
      </w:r>
      <w:r>
        <w:t>inistraciones públicas vascas, d</w:t>
      </w:r>
      <w:r w:rsidRPr="001822F9">
        <w:t>eberán utilizar combustibles alternativos</w:t>
      </w:r>
      <w:r>
        <w:t xml:space="preserve">, </w:t>
      </w:r>
      <w:r w:rsidRPr="001822F9">
        <w:t xml:space="preserve">que no </w:t>
      </w:r>
      <w:r>
        <w:t>son especialmente más baratos, s</w:t>
      </w:r>
      <w:r w:rsidRPr="001822F9">
        <w:t xml:space="preserve">on algo más caros, </w:t>
      </w:r>
      <w:r>
        <w:t xml:space="preserve">¿verdad? </w:t>
      </w:r>
      <w:r w:rsidRPr="001822F9">
        <w:t>Todo esto</w:t>
      </w:r>
      <w:r>
        <w:t>,</w:t>
      </w:r>
      <w:r w:rsidRPr="001822F9">
        <w:t xml:space="preserve"> como </w:t>
      </w:r>
      <w:r w:rsidRPr="001822F9">
        <w:lastRenderedPageBreak/>
        <w:t>les decía</w:t>
      </w:r>
      <w:r>
        <w:t>,</w:t>
      </w:r>
      <w:r w:rsidRPr="001822F9">
        <w:t xml:space="preserve"> en el primer año</w:t>
      </w:r>
      <w:r>
        <w:t xml:space="preserve"> </w:t>
      </w:r>
      <w:r>
        <w:noBreakHyphen/>
      </w:r>
      <w:r w:rsidRPr="001822F9">
        <w:t>que se cumple dentro dos meses</w:t>
      </w:r>
      <w:r>
        <w:noBreakHyphen/>
      </w:r>
      <w:r w:rsidRPr="001822F9">
        <w:t xml:space="preserve"> y p</w:t>
      </w:r>
      <w:r>
        <w:t xml:space="preserve">ara todas las administraciones. Medidas todas ellas que requieren un aumento considerable de recursos técnicos, </w:t>
      </w:r>
      <w:r w:rsidRPr="001822F9">
        <w:t>de recursos h</w:t>
      </w:r>
      <w:r>
        <w:t>umanos y económicos. Y por ello, efectivamente, esta ley pues tiene l</w:t>
      </w:r>
      <w:r w:rsidRPr="001822F9">
        <w:t xml:space="preserve">a disposición adicional quinta, herramienta financiera de apoyo a </w:t>
      </w:r>
      <w:r>
        <w:t xml:space="preserve">las </w:t>
      </w:r>
      <w:r w:rsidRPr="001822F9">
        <w:t>instituciones locales</w:t>
      </w:r>
      <w:r>
        <w:t xml:space="preserve">. Y que, efectivamente, </w:t>
      </w:r>
      <w:r w:rsidRPr="001822F9">
        <w:t>dice que el ejercicio presupue</w:t>
      </w:r>
      <w:r>
        <w:t xml:space="preserve">stario inmediatamente posterior </w:t>
      </w:r>
      <w:r>
        <w:noBreakHyphen/>
      </w:r>
      <w:r w:rsidRPr="001822F9">
        <w:t xml:space="preserve">que es el que tenemos </w:t>
      </w:r>
      <w:r>
        <w:t xml:space="preserve">en </w:t>
      </w:r>
      <w:r w:rsidRPr="001822F9">
        <w:t>es</w:t>
      </w:r>
      <w:r>
        <w:t>t</w:t>
      </w:r>
      <w:r w:rsidRPr="001822F9">
        <w:t xml:space="preserve">e momento trabajando encima de nuestras mesas, </w:t>
      </w:r>
      <w:r>
        <w:t>¿verdad?</w:t>
      </w:r>
      <w:r>
        <w:noBreakHyphen/>
        <w:t xml:space="preserve">, </w:t>
      </w:r>
      <w:r w:rsidRPr="001822F9">
        <w:t>que en este ejercicio presupuestario</w:t>
      </w:r>
      <w:r>
        <w:t>,</w:t>
      </w:r>
      <w:r w:rsidRPr="001822F9">
        <w:t xml:space="preserve"> pues el Gobierno Vasco con el fin de facilitar las inversiones a realizar en su aplicación, además de ser ejemplarizante, </w:t>
      </w:r>
      <w:r>
        <w:t xml:space="preserve">pues se compromete a poner </w:t>
      </w:r>
      <w:r w:rsidRPr="001822F9">
        <w:t>una parti</w:t>
      </w:r>
      <w:r>
        <w:t>da, pero también ejemplarizante, que lo dice entre los objetivos, ¿verdad?, y</w:t>
      </w:r>
      <w:r w:rsidRPr="001822F9">
        <w:t xml:space="preserve"> que </w:t>
      </w:r>
      <w:r>
        <w:t xml:space="preserve">constituirá </w:t>
      </w:r>
      <w:r w:rsidRPr="001822F9">
        <w:t>una herramienta financiera para el</w:t>
      </w:r>
      <w:r>
        <w:t xml:space="preserve"> apoyo a las entidades locales.</w:t>
      </w:r>
    </w:p>
    <w:p w:rsidR="00B96F25" w:rsidRDefault="00B96F25" w:rsidP="004904B1">
      <w:pPr>
        <w:pStyle w:val="Texto"/>
      </w:pPr>
    </w:p>
    <w:p w:rsidR="00B96F25" w:rsidRDefault="00B96F25" w:rsidP="004904B1">
      <w:pPr>
        <w:pStyle w:val="Texto"/>
      </w:pPr>
      <w:r>
        <w:t>Q</w:t>
      </w:r>
      <w:r w:rsidRPr="001822F9">
        <w:t>ue esa herramienta financiera se constituirá con una cant</w:t>
      </w:r>
      <w:r>
        <w:t>idad mínima de 100 millones de euros, mínima. D</w:t>
      </w:r>
      <w:r w:rsidRPr="001822F9">
        <w:t xml:space="preserve">e ahí </w:t>
      </w:r>
      <w:r>
        <w:t xml:space="preserve">para arriba </w:t>
      </w:r>
      <w:r w:rsidRPr="001822F9">
        <w:t>lo que quier</w:t>
      </w:r>
      <w:r>
        <w:t>an, pero esa es la mínima. Q</w:t>
      </w:r>
      <w:r w:rsidRPr="001822F9">
        <w:t>ue la</w:t>
      </w:r>
      <w:r>
        <w:t xml:space="preserve"> herramienta se irá</w:t>
      </w:r>
      <w:r w:rsidRPr="001822F9">
        <w:t xml:space="preserve"> </w:t>
      </w:r>
      <w:r>
        <w:t>re</w:t>
      </w:r>
      <w:r w:rsidRPr="001822F9">
        <w:t>constituyendo por medio del retorno de las ayudas recibidas por parte de las administraciones que r</w:t>
      </w:r>
      <w:r>
        <w:t xml:space="preserve">eciban financiación previamente, </w:t>
      </w:r>
      <w:r w:rsidRPr="001822F9">
        <w:t>en función de los retornos d</w:t>
      </w:r>
      <w:r>
        <w:t>erivados del ahorro energético. L</w:t>
      </w:r>
      <w:r w:rsidRPr="001822F9">
        <w:t>o que podríamos llamar un fondo reintegrable</w:t>
      </w:r>
      <w:r>
        <w:t>,</w:t>
      </w:r>
      <w:r w:rsidRPr="001822F9">
        <w:t xml:space="preserve"> que </w:t>
      </w:r>
      <w:r>
        <w:t>hay que elabor</w:t>
      </w:r>
      <w:r w:rsidRPr="001822F9">
        <w:t xml:space="preserve">arlo, </w:t>
      </w:r>
      <w:r>
        <w:t>hay que hacer el texto, h</w:t>
      </w:r>
      <w:r w:rsidRPr="001822F9">
        <w:t xml:space="preserve">ay que </w:t>
      </w:r>
      <w:r>
        <w:t xml:space="preserve">ver cuáles van a ser </w:t>
      </w:r>
      <w:r w:rsidRPr="001822F9">
        <w:t>las condic</w:t>
      </w:r>
      <w:r>
        <w:t xml:space="preserve">iones, los requisitos de acceso, los procedimientos de abono, de reembolso, los anticipos. O sea, no solamente es la partida; es elaborar el texto, </w:t>
      </w:r>
      <w:r w:rsidRPr="001822F9">
        <w:t>para que entre a funcionar el 1 de enero. No lo han he</w:t>
      </w:r>
      <w:r>
        <w:t>cho. E</w:t>
      </w:r>
      <w:r w:rsidRPr="001822F9">
        <w:t xml:space="preserve">so no cuesta dinero, no </w:t>
      </w:r>
      <w:r>
        <w:t xml:space="preserve">tiene que estar en los presupuestos, lo tienen que tener elaborado. Además de la partida, hace falta eso, porque puede </w:t>
      </w:r>
      <w:r w:rsidRPr="001822F9">
        <w:t xml:space="preserve">poner usted la partida, </w:t>
      </w:r>
      <w:r>
        <w:t xml:space="preserve">pero si no tienen elaborado, </w:t>
      </w:r>
      <w:r w:rsidRPr="001822F9">
        <w:t>no s</w:t>
      </w:r>
      <w:r>
        <w:t>e va a poder aplicar en la vida.</w:t>
      </w:r>
    </w:p>
    <w:p w:rsidR="00B96F25" w:rsidRDefault="00B96F25" w:rsidP="004904B1">
      <w:pPr>
        <w:pStyle w:val="Texto"/>
      </w:pPr>
    </w:p>
    <w:p w:rsidR="00B96F25" w:rsidRDefault="00B96F25" w:rsidP="004904B1">
      <w:pPr>
        <w:pStyle w:val="Texto"/>
      </w:pPr>
      <w:r>
        <w:t>¿Y qué han hecho durante este año? P</w:t>
      </w:r>
      <w:r w:rsidRPr="001822F9">
        <w:t>ues nad</w:t>
      </w:r>
      <w:r>
        <w:t>a. N</w:t>
      </w:r>
      <w:r w:rsidRPr="001822F9">
        <w:t>o han hec</w:t>
      </w:r>
      <w:r>
        <w:t>ho absolutamente nada. Entonces, de ejemplarizante nada. O</w:t>
      </w:r>
      <w:r w:rsidRPr="001822F9">
        <w:t>bligaciones para los ayuntamientos, porque esta legislatura cada normativa que traen</w:t>
      </w:r>
      <w:r>
        <w:t>, cada l</w:t>
      </w:r>
      <w:r w:rsidRPr="001822F9">
        <w:t>e</w:t>
      </w:r>
      <w:r>
        <w:t>y</w:t>
      </w:r>
      <w:r w:rsidRPr="001822F9">
        <w:t xml:space="preserve"> que se </w:t>
      </w:r>
      <w:r>
        <w:t>aprue</w:t>
      </w:r>
      <w:r w:rsidRPr="001822F9">
        <w:t xml:space="preserve">ba aquí, que </w:t>
      </w:r>
      <w:r>
        <w:t xml:space="preserve">menos mal que </w:t>
      </w:r>
      <w:r w:rsidRPr="001822F9">
        <w:t>ha</w:t>
      </w:r>
      <w:r>
        <w:t>n sido pocas, es cargar</w:t>
      </w:r>
      <w:r w:rsidRPr="001822F9">
        <w:t xml:space="preserve"> responsabilidades sobre los</w:t>
      </w:r>
      <w:r>
        <w:t xml:space="preserve"> ayuntamientos, u</w:t>
      </w:r>
      <w:r w:rsidRPr="001822F9">
        <w:t xml:space="preserve">na y </w:t>
      </w:r>
      <w:r>
        <w:t xml:space="preserve">otra vez, </w:t>
      </w:r>
      <w:r w:rsidRPr="001822F9">
        <w:t xml:space="preserve">que necesitan más </w:t>
      </w:r>
      <w:r w:rsidRPr="001822F9">
        <w:lastRenderedPageBreak/>
        <w:t xml:space="preserve">medios económicos, humanos, </w:t>
      </w:r>
      <w:r>
        <w:t>de técnicos. Y</w:t>
      </w:r>
      <w:r w:rsidRPr="001822F9">
        <w:t>, por lo tanto, señor</w:t>
      </w:r>
      <w:r>
        <w:t>ías, es que es una desproporción.</w:t>
      </w:r>
    </w:p>
    <w:p w:rsidR="00B96F25" w:rsidRDefault="00B96F25" w:rsidP="004904B1">
      <w:pPr>
        <w:pStyle w:val="Texto"/>
      </w:pPr>
    </w:p>
    <w:p w:rsidR="00B96F25" w:rsidRDefault="00B96F25" w:rsidP="004904B1">
      <w:pPr>
        <w:pStyle w:val="Texto"/>
      </w:pPr>
      <w:r>
        <w:t>El</w:t>
      </w:r>
      <w:r w:rsidRPr="001822F9">
        <w:t xml:space="preserve"> otro día trajeron ustedes a comparecer a una alcaldesa de su partido y ya expuso, </w:t>
      </w:r>
      <w:r>
        <w:t xml:space="preserve">¿verdad?, </w:t>
      </w:r>
      <w:r w:rsidRPr="001822F9">
        <w:t>los problemas que tienen los</w:t>
      </w:r>
      <w:r>
        <w:t xml:space="preserve"> ayuntamientos, pero es que, además, aquí les cargan otra vez, y además dicen "no, te </w:t>
      </w:r>
      <w:r w:rsidRPr="001822F9">
        <w:t>voy a poner una ayuda</w:t>
      </w:r>
      <w:r>
        <w:t xml:space="preserve">", pero no la ejecutan. Oiga, de verdad, es que es tremendo. Y claro, la señora consejera </w:t>
      </w:r>
      <w:r w:rsidRPr="001822F9">
        <w:t xml:space="preserve">la interpelación es fantástica, </w:t>
      </w:r>
      <w:r>
        <w:t>¿no?,</w:t>
      </w:r>
      <w:r w:rsidRPr="001822F9">
        <w:t xml:space="preserve"> porque </w:t>
      </w:r>
      <w:r>
        <w:t>vuelve a sacar los 100 millones. Y</w:t>
      </w:r>
      <w:r w:rsidRPr="001822F9">
        <w:t xml:space="preserve"> ahora </w:t>
      </w:r>
      <w:r>
        <w:t>ya tenemos los 100 millones, que es como la b</w:t>
      </w:r>
      <w:r w:rsidRPr="001822F9">
        <w:t>ay</w:t>
      </w:r>
      <w:r>
        <w:t>e</w:t>
      </w:r>
      <w:r w:rsidRPr="001822F9">
        <w:t>ta</w:t>
      </w:r>
      <w:r>
        <w:t xml:space="preserve"> mágica, vale para todo, </w:t>
      </w:r>
      <w:r w:rsidRPr="001822F9">
        <w:t>pero vamos, que no gas</w:t>
      </w:r>
      <w:r>
        <w:t>ta ni uno en lo que corresponde. Lo dedica a otras cosas, pero aquí no, ¿</w:t>
      </w:r>
      <w:r w:rsidRPr="001822F9">
        <w:t>no</w:t>
      </w:r>
      <w:r>
        <w:t>? Y… ya se lo he</w:t>
      </w:r>
      <w:r w:rsidRPr="001822F9">
        <w:t xml:space="preserve"> dicho </w:t>
      </w:r>
      <w:r>
        <w:t>alg</w:t>
      </w:r>
      <w:r w:rsidRPr="001822F9">
        <w:t>una vez, pero es</w:t>
      </w:r>
      <w:r>
        <w:t xml:space="preserve"> que cogen los millones a este cest</w:t>
      </w:r>
      <w:r w:rsidRPr="001822F9">
        <w:t>o</w:t>
      </w:r>
      <w:r>
        <w:t xml:space="preserve">, mañana, </w:t>
      </w:r>
      <w:r w:rsidRPr="001822F9">
        <w:t>para d</w:t>
      </w:r>
      <w:r>
        <w:t xml:space="preserve">ar la respuesta inmediata, los pone en el otro. Y ahí está. No, </w:t>
      </w:r>
      <w:r w:rsidRPr="001822F9">
        <w:t xml:space="preserve">no ha hecho, no </w:t>
      </w:r>
      <w:r>
        <w:t xml:space="preserve">ha desarrollado </w:t>
      </w:r>
      <w:r w:rsidRPr="001822F9">
        <w:t xml:space="preserve">el fondo </w:t>
      </w:r>
      <w:r>
        <w:t>reintegrabl</w:t>
      </w:r>
      <w:r w:rsidRPr="001822F9">
        <w:t>e, por lo tanto, no tiene posibilidad de apli</w:t>
      </w:r>
      <w:r>
        <w:t xml:space="preserve">carlo. Y es que hay que hacerlo, hay </w:t>
      </w:r>
      <w:r w:rsidRPr="001822F9">
        <w:t>que hacerlo por</w:t>
      </w:r>
      <w:r>
        <w:t>que se han comprometido por ley. Y no está…</w:t>
      </w:r>
      <w:r w:rsidRPr="001822F9">
        <w:t xml:space="preserve"> y creo que se puede disponer de nada en este momento, porque si no está regulado pues desde luego para el 1 de enero no va a estar</w:t>
      </w:r>
      <w:r>
        <w:t>. Y</w:t>
      </w:r>
      <w:r w:rsidRPr="001822F9">
        <w:t xml:space="preserve"> ya veremos si para </w:t>
      </w:r>
      <w:r>
        <w:t xml:space="preserve">el 1 de enero del año 2021, probablemente tampoco. Se van </w:t>
      </w:r>
      <w:r w:rsidRPr="001822F9">
        <w:t>a inventar otra histori</w:t>
      </w:r>
      <w:r>
        <w:t>a, pero no van a cumplir la ley. L</w:t>
      </w:r>
      <w:r w:rsidRPr="001822F9">
        <w:t>o te</w:t>
      </w:r>
      <w:r>
        <w:t>ngo clarísimo.</w:t>
      </w:r>
    </w:p>
    <w:p w:rsidR="00B96F25" w:rsidRDefault="00B96F25" w:rsidP="004904B1">
      <w:pPr>
        <w:pStyle w:val="Texto"/>
      </w:pPr>
    </w:p>
    <w:p w:rsidR="00B96F25" w:rsidRDefault="00B96F25" w:rsidP="004904B1">
      <w:pPr>
        <w:pStyle w:val="Texto"/>
      </w:pPr>
      <w:r>
        <w:t>Nada más, muchas gracias.</w:t>
      </w:r>
    </w:p>
    <w:p w:rsidR="00B96F25" w:rsidRDefault="00B96F25" w:rsidP="004904B1">
      <w:pPr>
        <w:pStyle w:val="Texto"/>
      </w:pPr>
    </w:p>
    <w:p w:rsidR="00B96F25" w:rsidRDefault="00B96F25" w:rsidP="004904B1">
      <w:pPr>
        <w:pStyle w:val="Texto"/>
      </w:pPr>
    </w:p>
    <w:p w:rsidR="00B96F25" w:rsidRPr="00E87ED2" w:rsidRDefault="00B96F25" w:rsidP="004904B1">
      <w:pPr>
        <w:pStyle w:val="Texto"/>
        <w:rPr>
          <w:lang w:val="eu-ES"/>
        </w:rPr>
      </w:pPr>
      <w:r w:rsidRPr="00E87ED2">
        <w:rPr>
          <w:rFonts w:ascii="Futura Md BT" w:hAnsi="Futura Md BT"/>
          <w:lang w:val="eu-ES"/>
        </w:rPr>
        <w:t xml:space="preserve">LEHENDAKARIAK: </w:t>
      </w:r>
      <w:r w:rsidRPr="00E87ED2">
        <w:rPr>
          <w:lang w:val="eu-ES"/>
        </w:rPr>
        <w:t xml:space="preserve">Eskerrik asko, </w:t>
      </w:r>
      <w:proofErr w:type="spellStart"/>
      <w:r w:rsidRPr="00E87ED2">
        <w:rPr>
          <w:lang w:val="eu-ES"/>
        </w:rPr>
        <w:t>López</w:t>
      </w:r>
      <w:proofErr w:type="spellEnd"/>
      <w:r w:rsidRPr="00E87ED2">
        <w:rPr>
          <w:lang w:val="eu-ES"/>
        </w:rPr>
        <w:t xml:space="preserve"> de </w:t>
      </w:r>
      <w:proofErr w:type="spellStart"/>
      <w:r w:rsidRPr="00E87ED2">
        <w:rPr>
          <w:lang w:val="eu-ES"/>
        </w:rPr>
        <w:t>Ocariz</w:t>
      </w:r>
      <w:proofErr w:type="spellEnd"/>
      <w:r w:rsidRPr="00E87ED2">
        <w:rPr>
          <w:lang w:val="eu-ES"/>
        </w:rPr>
        <w:t xml:space="preserve"> andrea. Erantzunen txandara pasatuz, Otero jauna, EH Bildu taldearen ordezkaria, zurea da hitza.</w:t>
      </w:r>
    </w:p>
    <w:p w:rsidR="00B96F25" w:rsidRPr="00E87ED2" w:rsidRDefault="00B96F25" w:rsidP="004904B1">
      <w:pPr>
        <w:pStyle w:val="Texto"/>
        <w:rPr>
          <w:lang w:val="eu-ES"/>
        </w:rPr>
      </w:pPr>
    </w:p>
    <w:p w:rsidR="00B96F25" w:rsidRPr="00B96F25" w:rsidRDefault="00B96F25" w:rsidP="004904B1">
      <w:pPr>
        <w:pStyle w:val="Texto"/>
        <w:rPr>
          <w:lang w:val="eu-ES"/>
        </w:rPr>
      </w:pPr>
    </w:p>
    <w:p w:rsidR="00B96F25" w:rsidRDefault="00B96F25" w:rsidP="004904B1">
      <w:pPr>
        <w:pStyle w:val="Texto"/>
        <w:rPr>
          <w:lang w:val="eu-ES"/>
        </w:rPr>
      </w:pPr>
      <w:r w:rsidRPr="00157B01">
        <w:rPr>
          <w:rFonts w:ascii="Futura Md BT" w:hAnsi="Futura Md BT"/>
        </w:rPr>
        <w:t xml:space="preserve">OTERO </w:t>
      </w:r>
      <w:r w:rsidRPr="00E87ED2">
        <w:rPr>
          <w:rFonts w:ascii="Futura Md BT" w:hAnsi="Futura Md BT"/>
          <w:lang w:val="eu-ES"/>
        </w:rPr>
        <w:t>GABIRONDO</w:t>
      </w:r>
      <w:r w:rsidRPr="00E87ED2">
        <w:rPr>
          <w:lang w:val="eu-ES"/>
        </w:rPr>
        <w:t xml:space="preserve"> jaunak</w:t>
      </w:r>
      <w:r>
        <w:t>:</w:t>
      </w:r>
      <w:r w:rsidRPr="001822F9">
        <w:t xml:space="preserve"> S</w:t>
      </w:r>
      <w:r>
        <w:t xml:space="preserve">eñor Grajales, lo </w:t>
      </w:r>
      <w:r w:rsidRPr="001822F9">
        <w:t xml:space="preserve">que va a pasar </w:t>
      </w:r>
      <w:r>
        <w:t xml:space="preserve">en </w:t>
      </w:r>
      <w:r w:rsidRPr="001822F9">
        <w:t>el ejercicio presupues</w:t>
      </w:r>
      <w:r>
        <w:t xml:space="preserve">tario inmediatamente posterior a </w:t>
      </w:r>
      <w:r w:rsidRPr="001822F9">
        <w:t>la aprobación de la</w:t>
      </w:r>
      <w:r>
        <w:t xml:space="preserve"> ley (…) se determina </w:t>
      </w:r>
      <w:r w:rsidRPr="001822F9">
        <w:t>en este proyecto de ley de presupuestos</w:t>
      </w:r>
      <w:r>
        <w:t xml:space="preserve">, </w:t>
      </w:r>
      <w:r w:rsidR="00715BA3">
        <w:t>en e</w:t>
      </w:r>
      <w:r w:rsidRPr="001822F9">
        <w:t>ste. No vale que usted me diga que habrá</w:t>
      </w:r>
      <w:r>
        <w:t xml:space="preserve">, que tenga paciencia, que va a estar todo. Es más, a más les escucho, </w:t>
      </w:r>
      <w:r w:rsidRPr="001822F9">
        <w:t>más grave</w:t>
      </w:r>
      <w:r>
        <w:t xml:space="preserve"> me parece todo</w:t>
      </w:r>
      <w:r>
        <w:rPr>
          <w:lang w:val="eu-ES"/>
        </w:rPr>
        <w:t>.</w:t>
      </w:r>
    </w:p>
    <w:p w:rsidR="00B96F25" w:rsidRDefault="00B96F25" w:rsidP="004904B1">
      <w:pPr>
        <w:pStyle w:val="Texto"/>
        <w:rPr>
          <w:lang w:val="eu-ES"/>
        </w:rPr>
      </w:pPr>
    </w:p>
    <w:p w:rsidR="00B96F25" w:rsidRPr="00E87ED2" w:rsidRDefault="00B96F25" w:rsidP="004904B1">
      <w:pPr>
        <w:pStyle w:val="Texto"/>
        <w:rPr>
          <w:lang w:val="eu-ES"/>
        </w:rPr>
      </w:pPr>
      <w:r>
        <w:rPr>
          <w:lang w:val="eu-ES"/>
        </w:rPr>
        <w:lastRenderedPageBreak/>
        <w:t>Esan duzu akordioaz harro zaudela. A</w:t>
      </w:r>
      <w:r w:rsidRPr="00E87ED2">
        <w:rPr>
          <w:lang w:val="eu-ES"/>
        </w:rPr>
        <w:t>kordi</w:t>
      </w:r>
      <w:r>
        <w:rPr>
          <w:lang w:val="eu-ES"/>
        </w:rPr>
        <w:t>oaz ni</w:t>
      </w:r>
      <w:r w:rsidRPr="00E87ED2">
        <w:rPr>
          <w:lang w:val="eu-ES"/>
        </w:rPr>
        <w:t xml:space="preserve"> ere bai. </w:t>
      </w:r>
      <w:r>
        <w:rPr>
          <w:lang w:val="eu-ES"/>
        </w:rPr>
        <w:t xml:space="preserve">Problema da </w:t>
      </w:r>
      <w:r w:rsidRPr="00E87ED2">
        <w:rPr>
          <w:lang w:val="eu-ES"/>
        </w:rPr>
        <w:t>akordi</w:t>
      </w:r>
      <w:r>
        <w:rPr>
          <w:lang w:val="eu-ES"/>
        </w:rPr>
        <w:t xml:space="preserve">oa ez betetzearekin, </w:t>
      </w:r>
      <w:r w:rsidRPr="00E87ED2">
        <w:rPr>
          <w:lang w:val="eu-ES"/>
        </w:rPr>
        <w:t>ez akordioare</w:t>
      </w:r>
      <w:r>
        <w:rPr>
          <w:lang w:val="eu-ES"/>
        </w:rPr>
        <w:t xml:space="preserve">kin, </w:t>
      </w:r>
      <w:r w:rsidRPr="00E87ED2">
        <w:rPr>
          <w:lang w:val="eu-ES"/>
        </w:rPr>
        <w:t>akordio</w:t>
      </w:r>
      <w:r>
        <w:rPr>
          <w:lang w:val="eu-ES"/>
        </w:rPr>
        <w:t>a</w:t>
      </w:r>
      <w:r w:rsidRPr="00E87ED2">
        <w:rPr>
          <w:lang w:val="eu-ES"/>
        </w:rPr>
        <w:t xml:space="preserve"> ez betetzearekin…</w:t>
      </w:r>
    </w:p>
    <w:p w:rsidR="00B96F25" w:rsidRPr="00E87ED2" w:rsidRDefault="00B96F25" w:rsidP="004904B1">
      <w:pPr>
        <w:pStyle w:val="Texto"/>
        <w:rPr>
          <w:lang w:val="eu-ES"/>
        </w:rPr>
      </w:pPr>
    </w:p>
    <w:p w:rsidR="00B96F25" w:rsidRDefault="00B96F25" w:rsidP="004904B1">
      <w:pPr>
        <w:pStyle w:val="Texto"/>
        <w:rPr>
          <w:lang w:val="eu-ES"/>
        </w:rPr>
      </w:pPr>
      <w:r w:rsidRPr="00E87ED2">
        <w:rPr>
          <w:lang w:val="eu-ES"/>
        </w:rPr>
        <w:t>(17. zintaren amaiera)</w:t>
      </w:r>
    </w:p>
    <w:p w:rsidR="00B461E5" w:rsidRPr="009B6906" w:rsidRDefault="00B461E5" w:rsidP="004904B1">
      <w:pPr>
        <w:pStyle w:val="Texto"/>
        <w:rPr>
          <w:lang w:val="eu-ES"/>
        </w:rPr>
      </w:pPr>
      <w:r w:rsidRPr="009B6906">
        <w:rPr>
          <w:lang w:val="eu-ES"/>
        </w:rPr>
        <w:t>(</w:t>
      </w:r>
      <w:r>
        <w:rPr>
          <w:lang w:val="eu-ES"/>
        </w:rPr>
        <w:t>18</w:t>
      </w:r>
      <w:r w:rsidRPr="009B6906">
        <w:rPr>
          <w:lang w:val="eu-ES"/>
        </w:rPr>
        <w:t>. zintaren hasiera)</w:t>
      </w:r>
    </w:p>
    <w:p w:rsidR="00B461E5" w:rsidRPr="00B461E5" w:rsidRDefault="00B461E5" w:rsidP="004904B1">
      <w:pPr>
        <w:pStyle w:val="Texto"/>
        <w:rPr>
          <w:lang w:val="eu-ES"/>
        </w:rPr>
      </w:pPr>
    </w:p>
    <w:p w:rsidR="00B461E5" w:rsidRDefault="00B461E5" w:rsidP="004904B1">
      <w:pPr>
        <w:pStyle w:val="Texto"/>
        <w:rPr>
          <w:lang w:val="eu-ES"/>
        </w:rPr>
      </w:pPr>
      <w:r w:rsidRPr="002A014C">
        <w:rPr>
          <w:lang w:val="eu-ES"/>
        </w:rPr>
        <w:t xml:space="preserve">... Esaten duzu </w:t>
      </w:r>
      <w:r>
        <w:rPr>
          <w:lang w:val="eu-ES"/>
        </w:rPr>
        <w:t xml:space="preserve">akordioaz harro zaudela. Akordioaz ni ere bai. Problema da akordia ez betetzearekin, ez da akordioarekin. Akordioa ez betetzearekin. </w:t>
      </w:r>
    </w:p>
    <w:p w:rsidR="00B461E5" w:rsidRDefault="00B461E5" w:rsidP="004904B1">
      <w:pPr>
        <w:pStyle w:val="Texto"/>
        <w:rPr>
          <w:lang w:val="eu-ES"/>
        </w:rPr>
      </w:pPr>
    </w:p>
    <w:p w:rsidR="00B461E5" w:rsidRDefault="00B461E5" w:rsidP="004904B1">
      <w:pPr>
        <w:pStyle w:val="Texto"/>
        <w:rPr>
          <w:lang w:val="es-ES"/>
        </w:rPr>
      </w:pPr>
      <w:r w:rsidRPr="002A014C">
        <w:rPr>
          <w:lang w:val="es-ES"/>
        </w:rPr>
        <w:t xml:space="preserve">Usted me dice </w:t>
      </w:r>
      <w:r>
        <w:rPr>
          <w:lang w:val="es-ES"/>
        </w:rPr>
        <w:t xml:space="preserve">que </w:t>
      </w:r>
      <w:r w:rsidRPr="002A014C">
        <w:rPr>
          <w:lang w:val="es-ES"/>
        </w:rPr>
        <w:t xml:space="preserve">su enmienda </w:t>
      </w:r>
      <w:r>
        <w:rPr>
          <w:lang w:val="es-ES"/>
        </w:rPr>
        <w:t>dice ex</w:t>
      </w:r>
      <w:r w:rsidRPr="002A014C">
        <w:rPr>
          <w:lang w:val="es-ES"/>
        </w:rPr>
        <w:t>actamente lo mismo que la ley. Sí, claro</w:t>
      </w:r>
      <w:r>
        <w:rPr>
          <w:lang w:val="es-ES"/>
        </w:rPr>
        <w:t>. S</w:t>
      </w:r>
      <w:r w:rsidRPr="002A014C">
        <w:rPr>
          <w:lang w:val="es-ES"/>
        </w:rPr>
        <w:t>i les recorta</w:t>
      </w:r>
      <w:r>
        <w:rPr>
          <w:lang w:val="es-ES"/>
        </w:rPr>
        <w:t>s</w:t>
      </w:r>
      <w:r w:rsidRPr="002A014C">
        <w:rPr>
          <w:lang w:val="es-ES"/>
        </w:rPr>
        <w:t xml:space="preserve"> la parte en la que dice que </w:t>
      </w:r>
      <w:r>
        <w:rPr>
          <w:lang w:val="es-ES"/>
        </w:rPr>
        <w:t>"</w:t>
      </w:r>
      <w:r w:rsidRPr="002A014C">
        <w:rPr>
          <w:lang w:val="es-ES"/>
        </w:rPr>
        <w:t xml:space="preserve">el fondo tiene </w:t>
      </w:r>
      <w:r>
        <w:rPr>
          <w:lang w:val="es-ES"/>
        </w:rPr>
        <w:t xml:space="preserve">que tener 100 </w:t>
      </w:r>
      <w:r w:rsidRPr="002A014C">
        <w:rPr>
          <w:lang w:val="es-ES"/>
        </w:rPr>
        <w:t>millones de euros</w:t>
      </w:r>
      <w:r>
        <w:rPr>
          <w:lang w:val="es-ES"/>
        </w:rPr>
        <w:t>"</w:t>
      </w:r>
      <w:r w:rsidRPr="002A014C">
        <w:rPr>
          <w:lang w:val="es-ES"/>
        </w:rPr>
        <w:t xml:space="preserve">, </w:t>
      </w:r>
      <w:r>
        <w:rPr>
          <w:lang w:val="es-ES"/>
        </w:rPr>
        <w:t xml:space="preserve">claro que </w:t>
      </w:r>
      <w:r w:rsidRPr="002A014C">
        <w:rPr>
          <w:lang w:val="es-ES"/>
        </w:rPr>
        <w:t>dice lo mismo</w:t>
      </w:r>
      <w:r>
        <w:rPr>
          <w:lang w:val="es-ES"/>
        </w:rPr>
        <w:t>. M</w:t>
      </w:r>
      <w:r w:rsidRPr="002A014C">
        <w:rPr>
          <w:lang w:val="es-ES"/>
        </w:rPr>
        <w:t>etan la parte de los 100 millones de euros</w:t>
      </w:r>
      <w:r>
        <w:rPr>
          <w:lang w:val="es-ES"/>
        </w:rPr>
        <w:t>,</w:t>
      </w:r>
      <w:r w:rsidRPr="002A014C">
        <w:rPr>
          <w:lang w:val="es-ES"/>
        </w:rPr>
        <w:t xml:space="preserve"> porque no es</w:t>
      </w:r>
      <w:r>
        <w:rPr>
          <w:lang w:val="es-ES"/>
        </w:rPr>
        <w:t xml:space="preserve">tán en camino. Se le olvida la </w:t>
      </w:r>
      <w:r w:rsidRPr="002A014C">
        <w:rPr>
          <w:lang w:val="es-ES"/>
        </w:rPr>
        <w:t>dota</w:t>
      </w:r>
      <w:r>
        <w:rPr>
          <w:lang w:val="es-ES"/>
        </w:rPr>
        <w:t>ció</w:t>
      </w:r>
      <w:r w:rsidRPr="002A014C">
        <w:rPr>
          <w:lang w:val="es-ES"/>
        </w:rPr>
        <w:t>n</w:t>
      </w:r>
      <w:r>
        <w:rPr>
          <w:lang w:val="es-ES"/>
        </w:rPr>
        <w:t>.</w:t>
      </w:r>
    </w:p>
    <w:p w:rsidR="00B461E5" w:rsidRDefault="00B461E5" w:rsidP="004904B1">
      <w:pPr>
        <w:pStyle w:val="Texto"/>
        <w:rPr>
          <w:lang w:val="es-ES"/>
        </w:rPr>
      </w:pPr>
    </w:p>
    <w:p w:rsidR="00B461E5" w:rsidRDefault="00B461E5" w:rsidP="004904B1">
      <w:pPr>
        <w:pStyle w:val="Texto"/>
        <w:rPr>
          <w:lang w:val="es-ES"/>
        </w:rPr>
      </w:pPr>
      <w:r>
        <w:rPr>
          <w:lang w:val="es-ES"/>
        </w:rPr>
        <w:t>Y usted t</w:t>
      </w:r>
      <w:r w:rsidRPr="002A014C">
        <w:rPr>
          <w:lang w:val="es-ES"/>
        </w:rPr>
        <w:t>odavía tiene la</w:t>
      </w:r>
      <w:r>
        <w:rPr>
          <w:lang w:val="es-ES"/>
        </w:rPr>
        <w:t>…,</w:t>
      </w:r>
      <w:r w:rsidRPr="002A014C">
        <w:rPr>
          <w:lang w:val="es-ES"/>
        </w:rPr>
        <w:t xml:space="preserve"> no se c</w:t>
      </w:r>
      <w:r>
        <w:rPr>
          <w:lang w:val="es-ES"/>
        </w:rPr>
        <w:t xml:space="preserve">ómo llamarlo, tiene la habilidad de </w:t>
      </w:r>
      <w:r w:rsidRPr="002A014C">
        <w:rPr>
          <w:lang w:val="es-ES"/>
        </w:rPr>
        <w:t>pasar</w:t>
      </w:r>
      <w:r>
        <w:rPr>
          <w:lang w:val="es-ES"/>
        </w:rPr>
        <w:t xml:space="preserve">les </w:t>
      </w:r>
      <w:r w:rsidRPr="002A014C">
        <w:rPr>
          <w:lang w:val="es-ES"/>
        </w:rPr>
        <w:t xml:space="preserve">la pelota a los ayuntamientos, </w:t>
      </w:r>
      <w:r>
        <w:rPr>
          <w:lang w:val="es-ES"/>
        </w:rPr>
        <w:t>diciendo "</w:t>
      </w:r>
      <w:r w:rsidRPr="002A014C">
        <w:rPr>
          <w:lang w:val="es-ES"/>
        </w:rPr>
        <w:t>es que tienen que hacer ellos los planes de movilidad</w:t>
      </w:r>
      <w:r>
        <w:rPr>
          <w:lang w:val="es-ES"/>
        </w:rPr>
        <w:t>,</w:t>
      </w:r>
      <w:r w:rsidRPr="002A014C">
        <w:rPr>
          <w:lang w:val="es-ES"/>
        </w:rPr>
        <w:t xml:space="preserve"> tienen que hacer</w:t>
      </w:r>
      <w:r>
        <w:rPr>
          <w:lang w:val="es-ES"/>
        </w:rPr>
        <w:t>…" Oiga, oiga, oiga. Usted no les diga a los ayuntamientos lo que tienen que hacer. Us</w:t>
      </w:r>
      <w:r w:rsidRPr="002A014C">
        <w:rPr>
          <w:lang w:val="es-ES"/>
        </w:rPr>
        <w:t>ted haga lo que tiene hacer usted</w:t>
      </w:r>
      <w:r>
        <w:rPr>
          <w:lang w:val="es-ES"/>
        </w:rPr>
        <w:t>,</w:t>
      </w:r>
      <w:r w:rsidRPr="002A014C">
        <w:rPr>
          <w:lang w:val="es-ES"/>
        </w:rPr>
        <w:t xml:space="preserve"> que es</w:t>
      </w:r>
      <w:r>
        <w:rPr>
          <w:lang w:val="es-ES"/>
        </w:rPr>
        <w:t xml:space="preserve"> poner </w:t>
      </w:r>
      <w:r w:rsidRPr="002A014C">
        <w:rPr>
          <w:lang w:val="es-ES"/>
        </w:rPr>
        <w:t>los</w:t>
      </w:r>
      <w:r>
        <w:rPr>
          <w:lang w:val="es-ES"/>
        </w:rPr>
        <w:t xml:space="preserve"> 100</w:t>
      </w:r>
      <w:r w:rsidRPr="002A014C">
        <w:rPr>
          <w:lang w:val="es-ES"/>
        </w:rPr>
        <w:t xml:space="preserve"> millones de euro</w:t>
      </w:r>
      <w:r>
        <w:rPr>
          <w:lang w:val="es-ES"/>
        </w:rPr>
        <w:t xml:space="preserve">s encima de la </w:t>
      </w:r>
      <w:r w:rsidRPr="002A014C">
        <w:rPr>
          <w:lang w:val="es-ES"/>
        </w:rPr>
        <w:t>mesa</w:t>
      </w:r>
      <w:r>
        <w:rPr>
          <w:lang w:val="es-ES"/>
        </w:rPr>
        <w:t>. ¿Y después los ayuntamientos? El Gobierno, el Gobierno, el Gobierno. Así que yo, tranquilizar, imposible con esta actitud.</w:t>
      </w:r>
    </w:p>
    <w:p w:rsidR="00B461E5" w:rsidRDefault="00B461E5" w:rsidP="004904B1">
      <w:pPr>
        <w:pStyle w:val="Texto"/>
        <w:rPr>
          <w:lang w:val="es-ES"/>
        </w:rPr>
      </w:pPr>
    </w:p>
    <w:p w:rsidR="00B461E5" w:rsidRDefault="00B461E5" w:rsidP="004904B1">
      <w:pPr>
        <w:pStyle w:val="Texto"/>
        <w:rPr>
          <w:lang w:val="eu-ES"/>
        </w:rPr>
      </w:pPr>
      <w:r>
        <w:rPr>
          <w:lang w:val="es-ES"/>
        </w:rPr>
        <w:t xml:space="preserve">Usted </w:t>
      </w:r>
      <w:r w:rsidRPr="002A014C">
        <w:rPr>
          <w:lang w:val="es-ES"/>
        </w:rPr>
        <w:t>me dice que se va a cumplir la ley</w:t>
      </w:r>
      <w:r>
        <w:rPr>
          <w:lang w:val="es-ES"/>
        </w:rPr>
        <w:t>. C</w:t>
      </w:r>
      <w:r w:rsidRPr="002A014C">
        <w:rPr>
          <w:lang w:val="es-ES"/>
        </w:rPr>
        <w:t>uidado. Aquí alguien está mintiendo</w:t>
      </w:r>
      <w:r>
        <w:rPr>
          <w:lang w:val="es-ES"/>
        </w:rPr>
        <w:t>. N</w:t>
      </w:r>
      <w:r w:rsidRPr="002A014C">
        <w:rPr>
          <w:lang w:val="es-ES"/>
        </w:rPr>
        <w:t>o sé, no sé qui</w:t>
      </w:r>
      <w:r>
        <w:rPr>
          <w:lang w:val="es-ES"/>
        </w:rPr>
        <w:t xml:space="preserve">én es </w:t>
      </w:r>
      <w:r w:rsidRPr="002A014C">
        <w:rPr>
          <w:lang w:val="es-ES"/>
        </w:rPr>
        <w:t>de todos</w:t>
      </w:r>
      <w:r>
        <w:rPr>
          <w:lang w:val="es-ES"/>
        </w:rPr>
        <w:t>:</w:t>
      </w:r>
      <w:r w:rsidR="00CB4E31">
        <w:rPr>
          <w:lang w:val="es-ES"/>
        </w:rPr>
        <w:t xml:space="preserve"> </w:t>
      </w:r>
      <w:proofErr w:type="spellStart"/>
      <w:r w:rsidR="00CB4E31">
        <w:rPr>
          <w:lang w:val="es-ES"/>
        </w:rPr>
        <w:t>Az</w:t>
      </w:r>
      <w:r w:rsidRPr="002A014C">
        <w:rPr>
          <w:lang w:val="es-ES"/>
        </w:rPr>
        <w:t>piazu</w:t>
      </w:r>
      <w:proofErr w:type="spellEnd"/>
      <w:r w:rsidRPr="002A014C">
        <w:rPr>
          <w:lang w:val="es-ES"/>
        </w:rPr>
        <w:t>, Tapia</w:t>
      </w:r>
      <w:r>
        <w:rPr>
          <w:lang w:val="es-ES"/>
        </w:rPr>
        <w:t xml:space="preserve"> o</w:t>
      </w:r>
      <w:r w:rsidRPr="002A014C">
        <w:rPr>
          <w:lang w:val="es-ES"/>
        </w:rPr>
        <w:t xml:space="preserve"> usted</w:t>
      </w:r>
      <w:r>
        <w:rPr>
          <w:lang w:val="es-ES"/>
        </w:rPr>
        <w:t>. Alguien está mintiendo</w:t>
      </w:r>
      <w:r w:rsidRPr="002A014C">
        <w:rPr>
          <w:lang w:val="es-ES"/>
        </w:rPr>
        <w:t xml:space="preserve"> porque </w:t>
      </w:r>
      <w:r>
        <w:rPr>
          <w:lang w:val="es-ES"/>
        </w:rPr>
        <w:t xml:space="preserve">usted </w:t>
      </w:r>
      <w:r w:rsidRPr="002A014C">
        <w:rPr>
          <w:lang w:val="es-ES"/>
        </w:rPr>
        <w:t xml:space="preserve">dice que se va a cumplir la ley y en la cantidad de 100 millones establecida. </w:t>
      </w:r>
      <w:r w:rsidRPr="00322A98">
        <w:rPr>
          <w:lang w:val="eu-ES"/>
        </w:rPr>
        <w:t xml:space="preserve">Bai, baina hori ez da horrela izan. </w:t>
      </w:r>
      <w:r w:rsidRPr="002A014C">
        <w:rPr>
          <w:lang w:val="es-ES"/>
        </w:rPr>
        <w:t xml:space="preserve">Tapia </w:t>
      </w:r>
      <w:proofErr w:type="spellStart"/>
      <w:r>
        <w:rPr>
          <w:lang w:val="es-ES"/>
        </w:rPr>
        <w:t>andrea</w:t>
      </w:r>
      <w:proofErr w:type="spellEnd"/>
      <w:r>
        <w:rPr>
          <w:lang w:val="es-ES"/>
        </w:rPr>
        <w:t xml:space="preserve">, Tapia </w:t>
      </w:r>
      <w:r w:rsidRPr="00322A98">
        <w:rPr>
          <w:lang w:val="eu-ES"/>
        </w:rPr>
        <w:t>andreak</w:t>
      </w:r>
      <w:r>
        <w:rPr>
          <w:lang w:val="eu-ES"/>
        </w:rPr>
        <w:t xml:space="preserve"> interpelazioan esan zuena da "</w:t>
      </w:r>
      <w:r>
        <w:rPr>
          <w:lang w:val="es-ES"/>
        </w:rPr>
        <w:t xml:space="preserve">tendrá a disposición", cuando se refiere a "tendrá a disposición los 100 millones de euros", </w:t>
      </w:r>
      <w:r>
        <w:rPr>
          <w:lang w:val="eu-ES"/>
        </w:rPr>
        <w:t>ederki dakizu gauza hori atera daitekeela tresna ejertzizio</w:t>
      </w:r>
      <w:r w:rsidRPr="00322A98">
        <w:rPr>
          <w:lang w:val="eu-ES"/>
        </w:rPr>
        <w:t xml:space="preserve"> </w:t>
      </w:r>
      <w:r w:rsidRPr="002A014C">
        <w:rPr>
          <w:lang w:val="eu-ES"/>
        </w:rPr>
        <w:t>desberdinetan. Urte desberdinetan eginda</w:t>
      </w:r>
      <w:r>
        <w:rPr>
          <w:lang w:val="eu-ES"/>
        </w:rPr>
        <w:t>.</w:t>
      </w:r>
      <w:r w:rsidRPr="002A014C">
        <w:rPr>
          <w:lang w:val="eu-ES"/>
        </w:rPr>
        <w:t xml:space="preserve"> </w:t>
      </w:r>
      <w:r>
        <w:rPr>
          <w:lang w:val="eu-ES"/>
        </w:rPr>
        <w:t>O</w:t>
      </w:r>
      <w:r w:rsidRPr="002A014C">
        <w:rPr>
          <w:lang w:val="eu-ES"/>
        </w:rPr>
        <w:t>raindik ez dakigunean zer zati</w:t>
      </w:r>
      <w:r>
        <w:rPr>
          <w:lang w:val="eu-ES"/>
        </w:rPr>
        <w:t>k</w:t>
      </w:r>
      <w:r w:rsidRPr="002A014C">
        <w:rPr>
          <w:lang w:val="eu-ES"/>
        </w:rPr>
        <w:t xml:space="preserve"> izango d</w:t>
      </w:r>
      <w:r>
        <w:rPr>
          <w:lang w:val="eu-ES"/>
        </w:rPr>
        <w:t>u</w:t>
      </w:r>
      <w:r w:rsidRPr="002A014C">
        <w:rPr>
          <w:lang w:val="eu-ES"/>
        </w:rPr>
        <w:t>en subentzio</w:t>
      </w:r>
      <w:r>
        <w:rPr>
          <w:lang w:val="eu-ES"/>
        </w:rPr>
        <w:t>a</w:t>
      </w:r>
      <w:r w:rsidRPr="002A014C">
        <w:rPr>
          <w:lang w:val="eu-ES"/>
        </w:rPr>
        <w:t xml:space="preserve"> eta zein prestatu hori, mailegu hori</w:t>
      </w:r>
      <w:r>
        <w:rPr>
          <w:lang w:val="eu-ES"/>
        </w:rPr>
        <w:t>.</w:t>
      </w:r>
    </w:p>
    <w:p w:rsidR="00B461E5" w:rsidRDefault="00B461E5" w:rsidP="004904B1">
      <w:pPr>
        <w:pStyle w:val="Texto"/>
        <w:rPr>
          <w:lang w:val="eu-ES"/>
        </w:rPr>
      </w:pPr>
    </w:p>
    <w:p w:rsidR="00B461E5" w:rsidRDefault="00B461E5" w:rsidP="004904B1">
      <w:pPr>
        <w:pStyle w:val="Texto"/>
        <w:rPr>
          <w:lang w:val="es-ES"/>
        </w:rPr>
      </w:pPr>
      <w:r>
        <w:rPr>
          <w:lang w:val="eu-ES"/>
        </w:rPr>
        <w:t>E</w:t>
      </w:r>
      <w:r w:rsidRPr="002A014C">
        <w:rPr>
          <w:lang w:val="eu-ES"/>
        </w:rPr>
        <w:t>ta</w:t>
      </w:r>
      <w:r>
        <w:rPr>
          <w:lang w:val="eu-ES"/>
        </w:rPr>
        <w:t>,</w:t>
      </w:r>
      <w:r w:rsidRPr="002A014C">
        <w:rPr>
          <w:lang w:val="eu-ES"/>
        </w:rPr>
        <w:t xml:space="preserve"> eta ez hori bakarrik</w:t>
      </w:r>
      <w:r>
        <w:rPr>
          <w:lang w:val="eu-ES"/>
        </w:rPr>
        <w:t>. E</w:t>
      </w:r>
      <w:r w:rsidRPr="002A014C">
        <w:rPr>
          <w:lang w:val="eu-ES"/>
        </w:rPr>
        <w:t>saten zenuen</w:t>
      </w:r>
      <w:r>
        <w:rPr>
          <w:lang w:val="eu-ES"/>
        </w:rPr>
        <w:t>:</w:t>
      </w:r>
      <w:r w:rsidRPr="002A014C">
        <w:rPr>
          <w:lang w:val="eu-ES"/>
        </w:rPr>
        <w:t xml:space="preserve"> </w:t>
      </w:r>
      <w:r>
        <w:rPr>
          <w:lang w:val="eu-ES"/>
        </w:rPr>
        <w:t>"D</w:t>
      </w:r>
      <w:r w:rsidRPr="002A014C">
        <w:rPr>
          <w:lang w:val="eu-ES"/>
        </w:rPr>
        <w:t xml:space="preserve">irua Finantzen Euskal </w:t>
      </w:r>
      <w:r>
        <w:rPr>
          <w:lang w:val="eu-ES"/>
        </w:rPr>
        <w:t xml:space="preserve">Institutuan </w:t>
      </w:r>
      <w:r w:rsidRPr="002A014C">
        <w:rPr>
          <w:lang w:val="eu-ES"/>
        </w:rPr>
        <w:t>dago</w:t>
      </w:r>
      <w:r>
        <w:rPr>
          <w:lang w:val="eu-ES"/>
        </w:rPr>
        <w:t>.</w:t>
      </w:r>
      <w:r w:rsidRPr="002A014C">
        <w:rPr>
          <w:lang w:val="eu-ES"/>
        </w:rPr>
        <w:t xml:space="preserve"> 102 milioi daude</w:t>
      </w:r>
      <w:r>
        <w:rPr>
          <w:lang w:val="eu-ES"/>
        </w:rPr>
        <w:t>, zati bat F</w:t>
      </w:r>
      <w:r w:rsidRPr="002A014C">
        <w:rPr>
          <w:lang w:val="eu-ES"/>
        </w:rPr>
        <w:t>inkatuz funtse</w:t>
      </w:r>
      <w:r>
        <w:rPr>
          <w:lang w:val="eu-ES"/>
        </w:rPr>
        <w:t xml:space="preserve">rako eta beste zati </w:t>
      </w:r>
      <w:r>
        <w:rPr>
          <w:lang w:val="eu-ES"/>
        </w:rPr>
        <w:lastRenderedPageBreak/>
        <w:t xml:space="preserve">bat prestamu mailegu </w:t>
      </w:r>
      <w:r w:rsidRPr="002A014C">
        <w:rPr>
          <w:lang w:val="eu-ES"/>
        </w:rPr>
        <w:t>desberdinak egin ahal izateko</w:t>
      </w:r>
      <w:r>
        <w:rPr>
          <w:lang w:val="eu-ES"/>
        </w:rPr>
        <w:t>"</w:t>
      </w:r>
      <w:r w:rsidRPr="002A014C">
        <w:rPr>
          <w:lang w:val="eu-ES"/>
        </w:rPr>
        <w:t xml:space="preserve">. </w:t>
      </w:r>
      <w:r w:rsidRPr="00322A98">
        <w:rPr>
          <w:lang w:val="eu-ES"/>
        </w:rPr>
        <w:t xml:space="preserve">Ah, </w:t>
      </w:r>
      <w:proofErr w:type="spellStart"/>
      <w:r w:rsidRPr="00322A98">
        <w:rPr>
          <w:lang w:val="eu-ES"/>
        </w:rPr>
        <w:t>klaro</w:t>
      </w:r>
      <w:proofErr w:type="spellEnd"/>
      <w:r w:rsidRPr="00322A98">
        <w:rPr>
          <w:lang w:val="eu-ES"/>
        </w:rPr>
        <w:t>. Eta</w:t>
      </w:r>
      <w:r w:rsidRPr="00B461E5">
        <w:rPr>
          <w:lang w:val="eu-ES"/>
        </w:rPr>
        <w:t xml:space="preserve"> </w:t>
      </w:r>
      <w:r w:rsidRPr="00322A98">
        <w:rPr>
          <w:lang w:val="eu-ES"/>
        </w:rPr>
        <w:t>aurrekontuetan jartzen dituzue</w:t>
      </w:r>
      <w:r>
        <w:rPr>
          <w:lang w:val="eu-ES"/>
        </w:rPr>
        <w:t xml:space="preserve">, hor bai, </w:t>
      </w:r>
      <w:proofErr w:type="spellStart"/>
      <w:r>
        <w:rPr>
          <w:lang w:val="eu-ES"/>
        </w:rPr>
        <w:t>F</w:t>
      </w:r>
      <w:r w:rsidRPr="00322A98">
        <w:rPr>
          <w:lang w:val="eu-ES"/>
        </w:rPr>
        <w:t>inka</w:t>
      </w:r>
      <w:r>
        <w:rPr>
          <w:lang w:val="eu-ES"/>
        </w:rPr>
        <w:t>tuz-</w:t>
      </w:r>
      <w:r w:rsidRPr="00322A98">
        <w:rPr>
          <w:lang w:val="eu-ES"/>
        </w:rPr>
        <w:t>erako</w:t>
      </w:r>
      <w:proofErr w:type="spellEnd"/>
      <w:r w:rsidRPr="00322A98">
        <w:rPr>
          <w:lang w:val="eu-ES"/>
        </w:rPr>
        <w:t xml:space="preserve"> zer doan</w:t>
      </w:r>
      <w:r>
        <w:rPr>
          <w:lang w:val="eu-ES"/>
        </w:rPr>
        <w:t xml:space="preserve">. "Programa </w:t>
      </w:r>
      <w:r w:rsidRPr="00265368">
        <w:rPr>
          <w:lang w:val="eu-ES"/>
        </w:rPr>
        <w:t>7212-</w:t>
      </w:r>
      <w:proofErr w:type="spellStart"/>
      <w:r w:rsidRPr="00265368">
        <w:rPr>
          <w:lang w:val="eu-ES"/>
        </w:rPr>
        <w:t>Desarrollo</w:t>
      </w:r>
      <w:proofErr w:type="spellEnd"/>
      <w:r w:rsidRPr="00265368">
        <w:rPr>
          <w:lang w:val="eu-ES"/>
        </w:rPr>
        <w:t xml:space="preserve"> industrial y </w:t>
      </w:r>
      <w:proofErr w:type="spellStart"/>
      <w:r w:rsidRPr="00265368">
        <w:rPr>
          <w:lang w:val="eu-ES"/>
        </w:rPr>
        <w:t>apoyo</w:t>
      </w:r>
      <w:proofErr w:type="spellEnd"/>
      <w:r w:rsidRPr="00265368">
        <w:rPr>
          <w:lang w:val="eu-ES"/>
        </w:rPr>
        <w:t xml:space="preserve"> a </w:t>
      </w:r>
      <w:proofErr w:type="spellStart"/>
      <w:r w:rsidRPr="00265368">
        <w:rPr>
          <w:lang w:val="eu-ES"/>
        </w:rPr>
        <w:t>emprendedores</w:t>
      </w:r>
      <w:proofErr w:type="spellEnd"/>
      <w:r w:rsidRPr="00265368">
        <w:rPr>
          <w:lang w:val="eu-ES"/>
        </w:rPr>
        <w:t xml:space="preserve">. </w:t>
      </w:r>
      <w:r>
        <w:rPr>
          <w:lang w:val="es-ES"/>
        </w:rPr>
        <w:t>Partida tal-tal-tal-tal-Instituto Vasco de Finanzas, P</w:t>
      </w:r>
      <w:r w:rsidRPr="002A014C">
        <w:rPr>
          <w:lang w:val="es-ES"/>
        </w:rPr>
        <w:t>rograma de créditos a empresas, 100 millones de euros</w:t>
      </w:r>
      <w:r>
        <w:rPr>
          <w:lang w:val="es-ES"/>
        </w:rPr>
        <w:t xml:space="preserve">". Esto es lo que va a </w:t>
      </w:r>
      <w:proofErr w:type="spellStart"/>
      <w:r>
        <w:rPr>
          <w:lang w:val="es-ES"/>
        </w:rPr>
        <w:t>F</w:t>
      </w:r>
      <w:r w:rsidRPr="002A014C">
        <w:rPr>
          <w:lang w:val="es-ES"/>
        </w:rPr>
        <w:t>inkatuz</w:t>
      </w:r>
      <w:proofErr w:type="spellEnd"/>
      <w:r>
        <w:rPr>
          <w:lang w:val="es-ES"/>
        </w:rPr>
        <w:t xml:space="preserve">. Y Tapia nos dice que hay </w:t>
      </w:r>
      <w:r w:rsidRPr="002A014C">
        <w:rPr>
          <w:lang w:val="es-ES"/>
        </w:rPr>
        <w:t>102 millones de euros</w:t>
      </w:r>
      <w:r>
        <w:rPr>
          <w:lang w:val="es-ES"/>
        </w:rPr>
        <w:t>. Y</w:t>
      </w:r>
      <w:r w:rsidRPr="002A014C">
        <w:rPr>
          <w:lang w:val="es-ES"/>
        </w:rPr>
        <w:t xml:space="preserve"> 100 van a</w:t>
      </w:r>
      <w:r>
        <w:rPr>
          <w:lang w:val="es-ES"/>
        </w:rPr>
        <w:t xml:space="preserve"> </w:t>
      </w:r>
      <w:proofErr w:type="spellStart"/>
      <w:r>
        <w:rPr>
          <w:lang w:val="es-ES"/>
        </w:rPr>
        <w:t>Finkatuz</w:t>
      </w:r>
      <w:proofErr w:type="spellEnd"/>
      <w:r>
        <w:rPr>
          <w:lang w:val="es-ES"/>
        </w:rPr>
        <w:t xml:space="preserve"> </w:t>
      </w:r>
      <w:r w:rsidRPr="002A014C">
        <w:rPr>
          <w:lang w:val="es-ES"/>
        </w:rPr>
        <w:t>en esta consignación presupuestaria, o por lo menos así aparece</w:t>
      </w:r>
      <w:r>
        <w:rPr>
          <w:lang w:val="es-ES"/>
        </w:rPr>
        <w:t xml:space="preserve">. O sea que usted me dirá cómo va a pintar los </w:t>
      </w:r>
      <w:r w:rsidRPr="002A014C">
        <w:rPr>
          <w:lang w:val="es-ES"/>
        </w:rPr>
        <w:t xml:space="preserve">100 millones que dice usted que va a poner para el desarrollo de la </w:t>
      </w:r>
      <w:r>
        <w:rPr>
          <w:lang w:val="es-ES"/>
        </w:rPr>
        <w:t>L</w:t>
      </w:r>
      <w:r w:rsidRPr="002A014C">
        <w:rPr>
          <w:lang w:val="es-ES"/>
        </w:rPr>
        <w:t xml:space="preserve">ey </w:t>
      </w:r>
      <w:r>
        <w:rPr>
          <w:lang w:val="es-ES"/>
        </w:rPr>
        <w:t>de Sostenibilidad E</w:t>
      </w:r>
      <w:r w:rsidRPr="002A014C">
        <w:rPr>
          <w:lang w:val="es-ES"/>
        </w:rPr>
        <w:t>nergética. Cuando 100 millones están comprometid</w:t>
      </w:r>
      <w:r>
        <w:rPr>
          <w:lang w:val="es-ES"/>
        </w:rPr>
        <w:t>os presupuestariamente para el F</w:t>
      </w:r>
      <w:r w:rsidRPr="002A014C">
        <w:rPr>
          <w:lang w:val="es-ES"/>
        </w:rPr>
        <w:t xml:space="preserve">ondo </w:t>
      </w:r>
      <w:proofErr w:type="spellStart"/>
      <w:r>
        <w:rPr>
          <w:lang w:val="es-ES"/>
        </w:rPr>
        <w:t>F</w:t>
      </w:r>
      <w:r w:rsidRPr="002A014C">
        <w:rPr>
          <w:lang w:val="es-ES"/>
        </w:rPr>
        <w:t>inkatu</w:t>
      </w:r>
      <w:r>
        <w:rPr>
          <w:lang w:val="es-ES"/>
        </w:rPr>
        <w:t>z</w:t>
      </w:r>
      <w:proofErr w:type="spellEnd"/>
      <w:r>
        <w:rPr>
          <w:lang w:val="es-ES"/>
        </w:rPr>
        <w:t>. L</w:t>
      </w:r>
      <w:r w:rsidRPr="002A014C">
        <w:rPr>
          <w:lang w:val="es-ES"/>
        </w:rPr>
        <w:t xml:space="preserve">e quedan dos, según esta </w:t>
      </w:r>
      <w:r>
        <w:rPr>
          <w:lang w:val="es-ES"/>
        </w:rPr>
        <w:t>cuenta</w:t>
      </w:r>
      <w:r w:rsidRPr="002A014C">
        <w:rPr>
          <w:lang w:val="es-ES"/>
        </w:rPr>
        <w:t xml:space="preserve"> le quedan dos</w:t>
      </w:r>
      <w:r>
        <w:rPr>
          <w:lang w:val="es-ES"/>
        </w:rPr>
        <w:t>. Y</w:t>
      </w:r>
      <w:r w:rsidRPr="002A014C">
        <w:rPr>
          <w:lang w:val="es-ES"/>
        </w:rPr>
        <w:t xml:space="preserve"> es</w:t>
      </w:r>
      <w:r>
        <w:rPr>
          <w:lang w:val="es-ES"/>
        </w:rPr>
        <w:t>a</w:t>
      </w:r>
      <w:r w:rsidRPr="002A014C">
        <w:rPr>
          <w:lang w:val="es-ES"/>
        </w:rPr>
        <w:t xml:space="preserve"> </w:t>
      </w:r>
      <w:r>
        <w:rPr>
          <w:lang w:val="es-ES"/>
        </w:rPr>
        <w:t xml:space="preserve">es </w:t>
      </w:r>
      <w:r w:rsidRPr="002A014C">
        <w:rPr>
          <w:lang w:val="es-ES"/>
        </w:rPr>
        <w:t>una cuenta muy sencilla</w:t>
      </w:r>
      <w:r>
        <w:rPr>
          <w:lang w:val="es-ES"/>
        </w:rPr>
        <w:t xml:space="preserve">. Así que, claro, yo liebre, usted tortuga… Claro, tortuga es una cosa y otra cosa es </w:t>
      </w:r>
      <w:r w:rsidRPr="002A014C">
        <w:rPr>
          <w:lang w:val="es-ES"/>
        </w:rPr>
        <w:t>que sepamos todos que la proporción de inversión por cada año en l</w:t>
      </w:r>
      <w:r>
        <w:rPr>
          <w:lang w:val="es-ES"/>
        </w:rPr>
        <w:t>as administraciones locales se</w:t>
      </w:r>
      <w:r w:rsidRPr="002A014C">
        <w:rPr>
          <w:lang w:val="es-ES"/>
        </w:rPr>
        <w:t>a de unos 60 millones de euros</w:t>
      </w:r>
      <w:r>
        <w:rPr>
          <w:lang w:val="es-ES"/>
        </w:rPr>
        <w:t xml:space="preserve"> y</w:t>
      </w:r>
      <w:r w:rsidRPr="002A014C">
        <w:rPr>
          <w:lang w:val="es-ES"/>
        </w:rPr>
        <w:t xml:space="preserve"> luego resulta que </w:t>
      </w:r>
      <w:r>
        <w:rPr>
          <w:lang w:val="es-ES"/>
        </w:rPr>
        <w:t xml:space="preserve">en la negociación </w:t>
      </w:r>
      <w:r w:rsidR="00CB4E31">
        <w:rPr>
          <w:lang w:val="es-ES"/>
        </w:rPr>
        <w:t xml:space="preserve">presupuestaria </w:t>
      </w:r>
      <w:proofErr w:type="spellStart"/>
      <w:r w:rsidR="00CB4E31">
        <w:rPr>
          <w:lang w:val="es-ES"/>
        </w:rPr>
        <w:t>Az</w:t>
      </w:r>
      <w:r w:rsidRPr="002A014C">
        <w:rPr>
          <w:lang w:val="es-ES"/>
        </w:rPr>
        <w:t>piazu</w:t>
      </w:r>
      <w:proofErr w:type="spellEnd"/>
      <w:r w:rsidRPr="002A014C">
        <w:rPr>
          <w:lang w:val="es-ES"/>
        </w:rPr>
        <w:t xml:space="preserve"> nos dice que</w:t>
      </w:r>
      <w:r>
        <w:rPr>
          <w:lang w:val="es-ES"/>
        </w:rPr>
        <w:t>:</w:t>
      </w:r>
      <w:r w:rsidRPr="002A014C">
        <w:rPr>
          <w:lang w:val="es-ES"/>
        </w:rPr>
        <w:t xml:space="preserve"> </w:t>
      </w:r>
      <w:r>
        <w:rPr>
          <w:lang w:val="es-ES"/>
        </w:rPr>
        <w:t>"</w:t>
      </w:r>
      <w:r w:rsidRPr="002A014C">
        <w:rPr>
          <w:lang w:val="es-ES"/>
        </w:rPr>
        <w:t xml:space="preserve">pero que eso ya </w:t>
      </w:r>
      <w:r>
        <w:rPr>
          <w:lang w:val="es-ES"/>
        </w:rPr>
        <w:t>ha</w:t>
      </w:r>
      <w:r w:rsidRPr="002A014C">
        <w:rPr>
          <w:lang w:val="es-ES"/>
        </w:rPr>
        <w:t>y 17 millones en el EVE</w:t>
      </w:r>
      <w:r>
        <w:rPr>
          <w:lang w:val="es-ES"/>
        </w:rPr>
        <w:t xml:space="preserve">, que </w:t>
      </w:r>
      <w:r w:rsidRPr="002A014C">
        <w:rPr>
          <w:lang w:val="es-ES"/>
        </w:rPr>
        <w:t>es suficiente para lo que hay</w:t>
      </w:r>
      <w:r>
        <w:rPr>
          <w:lang w:val="es-ES"/>
        </w:rPr>
        <w:t>". ¿Có</w:t>
      </w:r>
      <w:r w:rsidRPr="002A014C">
        <w:rPr>
          <w:lang w:val="es-ES"/>
        </w:rPr>
        <w:t>mo suficiente</w:t>
      </w:r>
      <w:r>
        <w:rPr>
          <w:lang w:val="es-ES"/>
        </w:rPr>
        <w:t>?</w:t>
      </w:r>
      <w:r w:rsidRPr="002A014C">
        <w:rPr>
          <w:lang w:val="es-ES"/>
        </w:rPr>
        <w:t xml:space="preserve"> Lo que nos está</w:t>
      </w:r>
      <w:r>
        <w:rPr>
          <w:lang w:val="es-ES"/>
        </w:rPr>
        <w:t xml:space="preserve">n </w:t>
      </w:r>
      <w:r w:rsidRPr="002A014C">
        <w:rPr>
          <w:lang w:val="es-ES"/>
        </w:rPr>
        <w:t xml:space="preserve">diciendo es que </w:t>
      </w:r>
      <w:r>
        <w:rPr>
          <w:lang w:val="es-ES"/>
        </w:rPr>
        <w:t xml:space="preserve">en ningún caso </w:t>
      </w:r>
      <w:r w:rsidRPr="002A014C">
        <w:rPr>
          <w:lang w:val="es-ES"/>
        </w:rPr>
        <w:t>tienen pensado poner el dinero.</w:t>
      </w:r>
    </w:p>
    <w:p w:rsidR="00B461E5" w:rsidRDefault="00B461E5" w:rsidP="004904B1">
      <w:pPr>
        <w:pStyle w:val="Texto"/>
        <w:rPr>
          <w:lang w:val="es-ES"/>
        </w:rPr>
      </w:pPr>
    </w:p>
    <w:p w:rsidR="00B461E5" w:rsidRDefault="00B461E5" w:rsidP="004904B1">
      <w:pPr>
        <w:pStyle w:val="Texto"/>
        <w:rPr>
          <w:lang w:val="es-ES"/>
        </w:rPr>
      </w:pPr>
      <w:r w:rsidRPr="002A014C">
        <w:rPr>
          <w:lang w:val="es-ES"/>
        </w:rPr>
        <w:t>E</w:t>
      </w:r>
      <w:r>
        <w:rPr>
          <w:lang w:val="es-ES"/>
        </w:rPr>
        <w:t>l Gobierno</w:t>
      </w:r>
      <w:r w:rsidRPr="002A014C">
        <w:rPr>
          <w:lang w:val="es-ES"/>
        </w:rPr>
        <w:t xml:space="preserve"> se comprometió </w:t>
      </w:r>
      <w:r>
        <w:rPr>
          <w:lang w:val="es-ES"/>
        </w:rPr>
        <w:t xml:space="preserve">–decía la </w:t>
      </w:r>
      <w:r w:rsidRPr="002A014C">
        <w:rPr>
          <w:lang w:val="es-ES"/>
        </w:rPr>
        <w:t>señ</w:t>
      </w:r>
      <w:r>
        <w:rPr>
          <w:lang w:val="es-ES"/>
        </w:rPr>
        <w:t>ora R</w:t>
      </w:r>
      <w:r w:rsidRPr="002A014C">
        <w:rPr>
          <w:lang w:val="es-ES"/>
        </w:rPr>
        <w:t>ojo</w:t>
      </w:r>
      <w:r>
        <w:rPr>
          <w:lang w:val="es-ES"/>
        </w:rPr>
        <w:t xml:space="preserve">–. Sí. A poner los 100 millones. A eso se comprometió. </w:t>
      </w:r>
      <w:r w:rsidRPr="002A014C">
        <w:rPr>
          <w:lang w:val="es-ES"/>
        </w:rPr>
        <w:t>No solo a crear el fondo.</w:t>
      </w:r>
    </w:p>
    <w:p w:rsidR="00B461E5" w:rsidRDefault="00B461E5" w:rsidP="004904B1">
      <w:pPr>
        <w:pStyle w:val="Texto"/>
        <w:rPr>
          <w:lang w:val="es-ES"/>
        </w:rPr>
      </w:pPr>
    </w:p>
    <w:p w:rsidR="00B461E5" w:rsidRDefault="00B461E5" w:rsidP="004904B1">
      <w:pPr>
        <w:pStyle w:val="Texto"/>
        <w:rPr>
          <w:lang w:val="es-ES"/>
        </w:rPr>
      </w:pPr>
      <w:r w:rsidRPr="002A014C">
        <w:rPr>
          <w:lang w:val="es-ES"/>
        </w:rPr>
        <w:t>Dice usted que los fondos son difíciles. Aquí est</w:t>
      </w:r>
      <w:r>
        <w:rPr>
          <w:lang w:val="es-ES"/>
        </w:rPr>
        <w:t xml:space="preserve">á el dinero para </w:t>
      </w:r>
      <w:proofErr w:type="spellStart"/>
      <w:r>
        <w:rPr>
          <w:lang w:val="es-ES"/>
        </w:rPr>
        <w:t>F</w:t>
      </w:r>
      <w:r w:rsidRPr="002A014C">
        <w:rPr>
          <w:lang w:val="es-ES"/>
        </w:rPr>
        <w:t>inkatu</w:t>
      </w:r>
      <w:r>
        <w:rPr>
          <w:lang w:val="es-ES"/>
        </w:rPr>
        <w:t>z</w:t>
      </w:r>
      <w:proofErr w:type="spellEnd"/>
      <w:r>
        <w:rPr>
          <w:lang w:val="es-ES"/>
        </w:rPr>
        <w:t>. H</w:t>
      </w:r>
      <w:r w:rsidRPr="002A014C">
        <w:rPr>
          <w:lang w:val="es-ES"/>
        </w:rPr>
        <w:t>an tenido 21 meses desde que el señor Becerra había acordado y</w:t>
      </w:r>
      <w:r>
        <w:rPr>
          <w:lang w:val="es-ES"/>
        </w:rPr>
        <w:t>a</w:t>
      </w:r>
      <w:r w:rsidRPr="002A014C">
        <w:rPr>
          <w:lang w:val="es-ES"/>
        </w:rPr>
        <w:t xml:space="preserve"> en febrero </w:t>
      </w:r>
      <w:r>
        <w:rPr>
          <w:lang w:val="es-ES"/>
        </w:rPr>
        <w:t xml:space="preserve">de </w:t>
      </w:r>
      <w:r w:rsidRPr="002A014C">
        <w:rPr>
          <w:lang w:val="es-ES"/>
        </w:rPr>
        <w:t xml:space="preserve">2018 </w:t>
      </w:r>
      <w:r>
        <w:rPr>
          <w:lang w:val="es-ES"/>
        </w:rPr>
        <w:t>–</w:t>
      </w:r>
      <w:r w:rsidRPr="002A014C">
        <w:rPr>
          <w:lang w:val="es-ES"/>
        </w:rPr>
        <w:t>porque la l</w:t>
      </w:r>
      <w:r>
        <w:rPr>
          <w:lang w:val="es-ES"/>
        </w:rPr>
        <w:t>ey se</w:t>
      </w:r>
      <w:r w:rsidRPr="002A014C">
        <w:rPr>
          <w:lang w:val="es-ES"/>
        </w:rPr>
        <w:t xml:space="preserve"> aprobó en febrero </w:t>
      </w:r>
      <w:r>
        <w:rPr>
          <w:lang w:val="es-ES"/>
        </w:rPr>
        <w:t xml:space="preserve">de </w:t>
      </w:r>
      <w:r w:rsidRPr="002A014C">
        <w:rPr>
          <w:lang w:val="es-ES"/>
        </w:rPr>
        <w:t>20</w:t>
      </w:r>
      <w:r>
        <w:rPr>
          <w:lang w:val="es-ES"/>
        </w:rPr>
        <w:t>19 pero en febrero 2</w:t>
      </w:r>
      <w:r w:rsidRPr="002A014C">
        <w:rPr>
          <w:lang w:val="es-ES"/>
        </w:rPr>
        <w:t>018 ya estaba acordada la enmienda que decía que había que crear la herramienta, el instrumento financiero</w:t>
      </w:r>
      <w:r>
        <w:rPr>
          <w:lang w:val="es-ES"/>
        </w:rPr>
        <w:t>–.</w:t>
      </w:r>
      <w:r w:rsidRPr="002A014C">
        <w:rPr>
          <w:lang w:val="es-ES"/>
        </w:rPr>
        <w:t xml:space="preserve"> 21 meses desde que se acordó aquello</w:t>
      </w:r>
      <w:r>
        <w:rPr>
          <w:lang w:val="es-ES"/>
        </w:rPr>
        <w:t>. Y</w:t>
      </w:r>
      <w:r w:rsidRPr="002A014C">
        <w:rPr>
          <w:lang w:val="es-ES"/>
        </w:rPr>
        <w:t xml:space="preserve"> ahora nos dicen</w:t>
      </w:r>
      <w:r>
        <w:rPr>
          <w:lang w:val="es-ES"/>
        </w:rPr>
        <w:t>,</w:t>
      </w:r>
      <w:r w:rsidRPr="002A014C">
        <w:rPr>
          <w:lang w:val="es-ES"/>
        </w:rPr>
        <w:t xml:space="preserve"> Tapia nos dice</w:t>
      </w:r>
      <w:r>
        <w:rPr>
          <w:lang w:val="es-ES"/>
        </w:rPr>
        <w:t>,</w:t>
      </w:r>
      <w:r w:rsidRPr="002A014C">
        <w:rPr>
          <w:lang w:val="es-ES"/>
        </w:rPr>
        <w:t xml:space="preserve"> que hay que hablar con </w:t>
      </w:r>
      <w:proofErr w:type="spellStart"/>
      <w:r>
        <w:rPr>
          <w:lang w:val="es-ES"/>
        </w:rPr>
        <w:t>Eudel</w:t>
      </w:r>
      <w:proofErr w:type="spellEnd"/>
      <w:r>
        <w:rPr>
          <w:lang w:val="es-ES"/>
        </w:rPr>
        <w:t xml:space="preserve">, </w:t>
      </w:r>
      <w:r w:rsidRPr="002A014C">
        <w:rPr>
          <w:lang w:val="es-ES"/>
        </w:rPr>
        <w:t>que hay que ver cuál es el</w:t>
      </w:r>
      <w:r>
        <w:rPr>
          <w:lang w:val="es-ES"/>
        </w:rPr>
        <w:t>… P</w:t>
      </w:r>
      <w:r w:rsidRPr="002A014C">
        <w:rPr>
          <w:lang w:val="es-ES"/>
        </w:rPr>
        <w:t xml:space="preserve">or favor, por favor, es que no ha habido voluntad, es que </w:t>
      </w:r>
      <w:r>
        <w:rPr>
          <w:lang w:val="es-ES"/>
        </w:rPr>
        <w:t xml:space="preserve">no hay </w:t>
      </w:r>
      <w:r w:rsidRPr="002A014C">
        <w:rPr>
          <w:lang w:val="es-ES"/>
        </w:rPr>
        <w:t>intención de poner</w:t>
      </w:r>
      <w:r>
        <w:rPr>
          <w:lang w:val="es-ES"/>
        </w:rPr>
        <w:t xml:space="preserve"> e</w:t>
      </w:r>
      <w:r w:rsidRPr="002A014C">
        <w:rPr>
          <w:lang w:val="es-ES"/>
        </w:rPr>
        <w:t>se dinero</w:t>
      </w:r>
      <w:r>
        <w:rPr>
          <w:lang w:val="es-ES"/>
        </w:rPr>
        <w:t>.</w:t>
      </w:r>
    </w:p>
    <w:p w:rsidR="00B461E5" w:rsidRDefault="00B461E5" w:rsidP="004904B1">
      <w:pPr>
        <w:pStyle w:val="Texto"/>
        <w:rPr>
          <w:lang w:val="es-ES"/>
        </w:rPr>
      </w:pPr>
    </w:p>
    <w:p w:rsidR="00B461E5" w:rsidRDefault="00B461E5" w:rsidP="004904B1">
      <w:pPr>
        <w:pStyle w:val="Texto"/>
        <w:rPr>
          <w:lang w:val="eu-ES"/>
        </w:rPr>
      </w:pPr>
      <w:r w:rsidRPr="002A014C">
        <w:rPr>
          <w:lang w:val="es-ES"/>
        </w:rPr>
        <w:t xml:space="preserve">Podemos </w:t>
      </w:r>
      <w:proofErr w:type="spellStart"/>
      <w:r w:rsidRPr="002A014C">
        <w:rPr>
          <w:lang w:val="es-ES"/>
        </w:rPr>
        <w:t>jauna</w:t>
      </w:r>
      <w:proofErr w:type="spellEnd"/>
      <w:r>
        <w:rPr>
          <w:lang w:val="es-ES"/>
        </w:rPr>
        <w:t>,</w:t>
      </w:r>
      <w:r w:rsidRPr="002A014C">
        <w:rPr>
          <w:lang w:val="es-ES"/>
        </w:rPr>
        <w:t xml:space="preserve"> o sea</w:t>
      </w:r>
      <w:r>
        <w:rPr>
          <w:lang w:val="es-ES"/>
        </w:rPr>
        <w:t xml:space="preserve">…, </w:t>
      </w:r>
      <w:proofErr w:type="spellStart"/>
      <w:r>
        <w:rPr>
          <w:lang w:val="eu-ES"/>
        </w:rPr>
        <w:t>P</w:t>
      </w:r>
      <w:r w:rsidRPr="002A014C">
        <w:rPr>
          <w:lang w:val="eu-ES"/>
        </w:rPr>
        <w:t>odemos</w:t>
      </w:r>
      <w:proofErr w:type="spellEnd"/>
      <w:r w:rsidRPr="002A014C">
        <w:rPr>
          <w:lang w:val="eu-ES"/>
        </w:rPr>
        <w:t xml:space="preserve"> jauna</w:t>
      </w:r>
      <w:r>
        <w:rPr>
          <w:lang w:val="eu-ES"/>
        </w:rPr>
        <w:t xml:space="preserve"> </w:t>
      </w:r>
      <w:r w:rsidRPr="00A551E2">
        <w:rPr>
          <w:i/>
          <w:lang w:val="eu-ES"/>
        </w:rPr>
        <w:t>(Barreak)</w:t>
      </w:r>
      <w:r w:rsidRPr="002A014C">
        <w:rPr>
          <w:lang w:val="eu-ES"/>
        </w:rPr>
        <w:t xml:space="preserve">, </w:t>
      </w:r>
      <w:proofErr w:type="spellStart"/>
      <w:r w:rsidRPr="002A014C">
        <w:rPr>
          <w:lang w:val="eu-ES"/>
        </w:rPr>
        <w:t>Eko</w:t>
      </w:r>
      <w:proofErr w:type="spellEnd"/>
      <w:r>
        <w:rPr>
          <w:lang w:val="eu-ES"/>
        </w:rPr>
        <w:t xml:space="preserve"> jauna esango nuke. Becerra jauna. Ostia! Benetan, harrituta nago. Harrituta nago zure </w:t>
      </w:r>
      <w:r w:rsidRPr="002A014C">
        <w:rPr>
          <w:lang w:val="eu-ES"/>
        </w:rPr>
        <w:t>diskurtsoarekin</w:t>
      </w:r>
      <w:r>
        <w:rPr>
          <w:lang w:val="eu-ES"/>
        </w:rPr>
        <w:t>. E</w:t>
      </w:r>
      <w:r w:rsidRPr="002A014C">
        <w:rPr>
          <w:lang w:val="eu-ES"/>
        </w:rPr>
        <w:t>zin d</w:t>
      </w:r>
      <w:r>
        <w:rPr>
          <w:lang w:val="eu-ES"/>
        </w:rPr>
        <w:t xml:space="preserve">ut </w:t>
      </w:r>
      <w:r w:rsidRPr="002A014C">
        <w:rPr>
          <w:lang w:val="eu-ES"/>
        </w:rPr>
        <w:t>ulertu</w:t>
      </w:r>
      <w:r>
        <w:rPr>
          <w:lang w:val="eu-ES"/>
        </w:rPr>
        <w:t>,</w:t>
      </w:r>
      <w:r w:rsidRPr="002A014C">
        <w:rPr>
          <w:lang w:val="eu-ES"/>
        </w:rPr>
        <w:t xml:space="preserve"> ezin du</w:t>
      </w:r>
      <w:r>
        <w:rPr>
          <w:lang w:val="eu-ES"/>
        </w:rPr>
        <w:t>t</w:t>
      </w:r>
      <w:r w:rsidRPr="002A014C">
        <w:rPr>
          <w:lang w:val="eu-ES"/>
        </w:rPr>
        <w:t xml:space="preserve"> ulertu nola esan dezakezun </w:t>
      </w:r>
      <w:r>
        <w:rPr>
          <w:lang w:val="eu-ES"/>
        </w:rPr>
        <w:lastRenderedPageBreak/>
        <w:t>"</w:t>
      </w:r>
      <w:r w:rsidRPr="002A014C">
        <w:rPr>
          <w:lang w:val="eu-ES"/>
        </w:rPr>
        <w:t>Gobernuak erabakiko duela tresna</w:t>
      </w:r>
      <w:r>
        <w:rPr>
          <w:lang w:val="eu-ES"/>
        </w:rPr>
        <w:t>"… B</w:t>
      </w:r>
      <w:r w:rsidRPr="002A014C">
        <w:rPr>
          <w:lang w:val="eu-ES"/>
        </w:rPr>
        <w:t>ueno</w:t>
      </w:r>
      <w:r>
        <w:rPr>
          <w:lang w:val="eu-ES"/>
        </w:rPr>
        <w:t>,</w:t>
      </w:r>
      <w:r w:rsidRPr="002A014C">
        <w:rPr>
          <w:lang w:val="eu-ES"/>
        </w:rPr>
        <w:t xml:space="preserve"> tresna</w:t>
      </w:r>
      <w:r>
        <w:rPr>
          <w:lang w:val="eu-ES"/>
        </w:rPr>
        <w:t>,</w:t>
      </w:r>
      <w:r w:rsidRPr="002A014C">
        <w:rPr>
          <w:lang w:val="eu-ES"/>
        </w:rPr>
        <w:t xml:space="preserve"> egiteko modua</w:t>
      </w:r>
      <w:r>
        <w:rPr>
          <w:lang w:val="eu-ES"/>
        </w:rPr>
        <w:t xml:space="preserve"> a</w:t>
      </w:r>
      <w:r w:rsidRPr="002A014C">
        <w:rPr>
          <w:lang w:val="eu-ES"/>
        </w:rPr>
        <w:t>dostua zegoen</w:t>
      </w:r>
      <w:r>
        <w:rPr>
          <w:lang w:val="eu-ES"/>
        </w:rPr>
        <w:t>?</w:t>
      </w:r>
      <w:r w:rsidRPr="002A014C">
        <w:rPr>
          <w:lang w:val="eu-ES"/>
        </w:rPr>
        <w:t xml:space="preserve"> </w:t>
      </w:r>
      <w:r>
        <w:rPr>
          <w:lang w:val="eu-ES"/>
        </w:rPr>
        <w:t>B</w:t>
      </w:r>
      <w:r w:rsidRPr="002A014C">
        <w:rPr>
          <w:lang w:val="eu-ES"/>
        </w:rPr>
        <w:t>aina dirua</w:t>
      </w:r>
      <w:r>
        <w:rPr>
          <w:lang w:val="eu-ES"/>
        </w:rPr>
        <w:t>,</w:t>
      </w:r>
      <w:r w:rsidRPr="002A014C">
        <w:rPr>
          <w:lang w:val="eu-ES"/>
        </w:rPr>
        <w:t xml:space="preserve"> dirua adostua zegoen</w:t>
      </w:r>
      <w:r>
        <w:rPr>
          <w:lang w:val="eu-ES"/>
        </w:rPr>
        <w:t xml:space="preserve">. O </w:t>
      </w:r>
      <w:proofErr w:type="spellStart"/>
      <w:r>
        <w:rPr>
          <w:lang w:val="eu-ES"/>
        </w:rPr>
        <w:t>sea</w:t>
      </w:r>
      <w:proofErr w:type="spellEnd"/>
      <w:r>
        <w:rPr>
          <w:lang w:val="eu-ES"/>
        </w:rPr>
        <w:t xml:space="preserve">, </w:t>
      </w:r>
      <w:r w:rsidRPr="002A014C">
        <w:rPr>
          <w:lang w:val="eu-ES"/>
        </w:rPr>
        <w:t>zuk emendakine</w:t>
      </w:r>
      <w:r>
        <w:rPr>
          <w:lang w:val="eu-ES"/>
        </w:rPr>
        <w:t>a</w:t>
      </w:r>
      <w:r w:rsidRPr="002A014C">
        <w:rPr>
          <w:lang w:val="eu-ES"/>
        </w:rPr>
        <w:t xml:space="preserve">n </w:t>
      </w:r>
      <w:r>
        <w:rPr>
          <w:lang w:val="eu-ES"/>
        </w:rPr>
        <w:t>ez zenuen</w:t>
      </w:r>
      <w:r w:rsidRPr="002A014C">
        <w:rPr>
          <w:lang w:val="eu-ES"/>
        </w:rPr>
        <w:t xml:space="preserve"> jarri</w:t>
      </w:r>
      <w:r>
        <w:rPr>
          <w:lang w:val="eu-ES"/>
        </w:rPr>
        <w:t xml:space="preserve"> b</w:t>
      </w:r>
      <w:r w:rsidRPr="002A014C">
        <w:rPr>
          <w:lang w:val="eu-ES"/>
        </w:rPr>
        <w:t>aina gero</w:t>
      </w:r>
      <w:r>
        <w:rPr>
          <w:lang w:val="eu-ES"/>
        </w:rPr>
        <w:t xml:space="preserve">, erdibideko </w:t>
      </w:r>
      <w:r w:rsidRPr="002A014C">
        <w:rPr>
          <w:lang w:val="eu-ES"/>
        </w:rPr>
        <w:t xml:space="preserve">emendakina sinatu genuen guztiok eta </w:t>
      </w:r>
      <w:r>
        <w:rPr>
          <w:lang w:val="eu-ES"/>
        </w:rPr>
        <w:t xml:space="preserve">zuek </w:t>
      </w:r>
      <w:r w:rsidRPr="002A014C">
        <w:rPr>
          <w:lang w:val="eu-ES"/>
        </w:rPr>
        <w:t>alde bozkatu zenuten</w:t>
      </w:r>
      <w:r>
        <w:rPr>
          <w:lang w:val="eu-ES"/>
        </w:rPr>
        <w:t xml:space="preserve">. Nola </w:t>
      </w:r>
      <w:r w:rsidRPr="002A014C">
        <w:rPr>
          <w:lang w:val="eu-ES"/>
        </w:rPr>
        <w:t xml:space="preserve">orain </w:t>
      </w:r>
      <w:r>
        <w:rPr>
          <w:lang w:val="eu-ES"/>
        </w:rPr>
        <w:t>"</w:t>
      </w:r>
      <w:r w:rsidRPr="002A014C">
        <w:rPr>
          <w:lang w:val="eu-ES"/>
        </w:rPr>
        <w:t>ez dakigula</w:t>
      </w:r>
      <w:r>
        <w:rPr>
          <w:lang w:val="eu-ES"/>
        </w:rPr>
        <w:t>",</w:t>
      </w:r>
      <w:r w:rsidRPr="002A014C">
        <w:rPr>
          <w:lang w:val="eu-ES"/>
        </w:rPr>
        <w:t xml:space="preserve"> </w:t>
      </w:r>
      <w:r>
        <w:rPr>
          <w:lang w:val="eu-ES"/>
        </w:rPr>
        <w:t>"</w:t>
      </w:r>
      <w:r w:rsidRPr="002A014C">
        <w:rPr>
          <w:lang w:val="eu-ES"/>
        </w:rPr>
        <w:t>zaila dela</w:t>
      </w:r>
      <w:r>
        <w:rPr>
          <w:lang w:val="eu-ES"/>
        </w:rPr>
        <w:t>"</w:t>
      </w:r>
      <w:r w:rsidRPr="002A014C">
        <w:rPr>
          <w:lang w:val="eu-ES"/>
        </w:rPr>
        <w:t xml:space="preserve"> dirua. Baina</w:t>
      </w:r>
      <w:r>
        <w:rPr>
          <w:lang w:val="eu-ES"/>
        </w:rPr>
        <w:t>,</w:t>
      </w:r>
      <w:r w:rsidRPr="002A014C">
        <w:rPr>
          <w:lang w:val="eu-ES"/>
        </w:rPr>
        <w:t xml:space="preserve"> noiztik da</w:t>
      </w:r>
      <w:r>
        <w:rPr>
          <w:lang w:val="eu-ES"/>
        </w:rPr>
        <w:t>ukazu zuk p</w:t>
      </w:r>
      <w:r w:rsidRPr="002A014C">
        <w:rPr>
          <w:lang w:val="eu-ES"/>
        </w:rPr>
        <w:t>azientzia Gobernuarekin</w:t>
      </w:r>
      <w:r>
        <w:rPr>
          <w:lang w:val="eu-ES"/>
        </w:rPr>
        <w:t xml:space="preserve">. O </w:t>
      </w:r>
      <w:proofErr w:type="spellStart"/>
      <w:r>
        <w:rPr>
          <w:lang w:val="eu-ES"/>
        </w:rPr>
        <w:t>sea</w:t>
      </w:r>
      <w:proofErr w:type="spellEnd"/>
      <w:r>
        <w:rPr>
          <w:lang w:val="eu-ES"/>
        </w:rPr>
        <w:t xml:space="preserve">, </w:t>
      </w:r>
      <w:r w:rsidRPr="002A014C">
        <w:rPr>
          <w:lang w:val="eu-ES"/>
        </w:rPr>
        <w:t>21 hilabete, 21 hilabete proposatu zenu</w:t>
      </w:r>
      <w:r>
        <w:rPr>
          <w:lang w:val="eu-ES"/>
        </w:rPr>
        <w:t>e</w:t>
      </w:r>
      <w:r w:rsidRPr="002A014C">
        <w:rPr>
          <w:lang w:val="eu-ES"/>
        </w:rPr>
        <w:t>netik erreminta hori</w:t>
      </w:r>
      <w:r>
        <w:rPr>
          <w:lang w:val="eu-ES"/>
        </w:rPr>
        <w:t>,</w:t>
      </w:r>
      <w:r w:rsidRPr="002A014C">
        <w:rPr>
          <w:lang w:val="eu-ES"/>
        </w:rPr>
        <w:t xml:space="preserve"> err</w:t>
      </w:r>
      <w:r>
        <w:rPr>
          <w:lang w:val="eu-ES"/>
        </w:rPr>
        <w:t>e</w:t>
      </w:r>
      <w:r w:rsidRPr="002A014C">
        <w:rPr>
          <w:lang w:val="eu-ES"/>
        </w:rPr>
        <w:t>minta hori osatzea</w:t>
      </w:r>
      <w:r>
        <w:rPr>
          <w:lang w:val="eu-ES"/>
        </w:rPr>
        <w:t>. E</w:t>
      </w:r>
      <w:r w:rsidRPr="002A014C">
        <w:rPr>
          <w:lang w:val="eu-ES"/>
        </w:rPr>
        <w:t>ta orain pazientzia eskatzen diguzu</w:t>
      </w:r>
      <w:r>
        <w:rPr>
          <w:lang w:val="eu-ES"/>
        </w:rPr>
        <w:t>?</w:t>
      </w:r>
      <w:r w:rsidRPr="002A014C">
        <w:rPr>
          <w:lang w:val="eu-ES"/>
        </w:rPr>
        <w:t xml:space="preserve"> </w:t>
      </w:r>
      <w:proofErr w:type="spellStart"/>
      <w:r w:rsidRPr="002A014C">
        <w:rPr>
          <w:lang w:val="eu-ES"/>
        </w:rPr>
        <w:t>Ostra</w:t>
      </w:r>
      <w:r>
        <w:rPr>
          <w:lang w:val="eu-ES"/>
        </w:rPr>
        <w:t>s</w:t>
      </w:r>
      <w:proofErr w:type="spellEnd"/>
      <w:r>
        <w:rPr>
          <w:lang w:val="eu-ES"/>
        </w:rPr>
        <w:t>!,</w:t>
      </w:r>
      <w:r w:rsidRPr="002A014C">
        <w:rPr>
          <w:lang w:val="eu-ES"/>
        </w:rPr>
        <w:t xml:space="preserve"> nik uste dut zuk aurrekontuetan esaten duzula tresna</w:t>
      </w:r>
      <w:r>
        <w:rPr>
          <w:lang w:val="eu-ES"/>
        </w:rPr>
        <w:t xml:space="preserve"> jarr</w:t>
      </w:r>
      <w:r w:rsidRPr="002A014C">
        <w:rPr>
          <w:lang w:val="eu-ES"/>
        </w:rPr>
        <w:t>i behar dela</w:t>
      </w:r>
      <w:r>
        <w:rPr>
          <w:lang w:val="eu-ES"/>
        </w:rPr>
        <w:t>. E</w:t>
      </w:r>
      <w:r w:rsidRPr="002A014C">
        <w:rPr>
          <w:lang w:val="eu-ES"/>
        </w:rPr>
        <w:t>z. Aurrekontuetan partidak jartzen dira</w:t>
      </w:r>
      <w:r>
        <w:rPr>
          <w:lang w:val="eu-ES"/>
        </w:rPr>
        <w:t>. P</w:t>
      </w:r>
      <w:r w:rsidRPr="002A014C">
        <w:rPr>
          <w:lang w:val="eu-ES"/>
        </w:rPr>
        <w:t>artidak</w:t>
      </w:r>
      <w:r>
        <w:rPr>
          <w:lang w:val="eu-ES"/>
        </w:rPr>
        <w:t xml:space="preserve">. O </w:t>
      </w:r>
      <w:proofErr w:type="spellStart"/>
      <w:r w:rsidRPr="002A014C">
        <w:rPr>
          <w:lang w:val="eu-ES"/>
        </w:rPr>
        <w:t>sea</w:t>
      </w:r>
      <w:proofErr w:type="spellEnd"/>
      <w:r w:rsidRPr="002A014C">
        <w:rPr>
          <w:lang w:val="eu-ES"/>
        </w:rPr>
        <w:t xml:space="preserve"> aurrekontuetan tresna jartzeak ez digu </w:t>
      </w:r>
      <w:r>
        <w:rPr>
          <w:lang w:val="eu-ES"/>
        </w:rPr>
        <w:t xml:space="preserve">ezertarako </w:t>
      </w:r>
      <w:r w:rsidRPr="002A014C">
        <w:rPr>
          <w:lang w:val="eu-ES"/>
        </w:rPr>
        <w:t>balio. Gertatzen da beste zerbait</w:t>
      </w:r>
      <w:r>
        <w:rPr>
          <w:lang w:val="eu-ES"/>
        </w:rPr>
        <w:t>ez</w:t>
      </w:r>
      <w:r w:rsidRPr="002A014C">
        <w:rPr>
          <w:lang w:val="eu-ES"/>
        </w:rPr>
        <w:t xml:space="preserve"> hitz egiten ari </w:t>
      </w:r>
      <w:r>
        <w:rPr>
          <w:lang w:val="eu-ES"/>
        </w:rPr>
        <w:t>gar</w:t>
      </w:r>
      <w:r w:rsidRPr="002A014C">
        <w:rPr>
          <w:lang w:val="eu-ES"/>
        </w:rPr>
        <w:t>ela, Becerra jauna</w:t>
      </w:r>
      <w:r>
        <w:rPr>
          <w:lang w:val="eu-ES"/>
        </w:rPr>
        <w:t>.</w:t>
      </w:r>
    </w:p>
    <w:p w:rsidR="00B461E5" w:rsidRDefault="00B461E5" w:rsidP="004904B1">
      <w:pPr>
        <w:pStyle w:val="Texto"/>
        <w:rPr>
          <w:lang w:val="eu-ES"/>
        </w:rPr>
      </w:pPr>
    </w:p>
    <w:p w:rsidR="00B461E5" w:rsidRDefault="00B461E5" w:rsidP="004904B1">
      <w:pPr>
        <w:pStyle w:val="Texto"/>
        <w:rPr>
          <w:lang w:val="es-ES"/>
        </w:rPr>
      </w:pPr>
      <w:r w:rsidRPr="00DE63C2">
        <w:rPr>
          <w:lang w:val="es-ES"/>
        </w:rPr>
        <w:t>Que ustedes, en esta fábula de animales que van saliendo</w:t>
      </w:r>
      <w:r>
        <w:rPr>
          <w:lang w:val="es-ES"/>
        </w:rPr>
        <w:t>,</w:t>
      </w:r>
      <w:r w:rsidRPr="00DE63C2">
        <w:rPr>
          <w:lang w:val="es-ES"/>
        </w:rPr>
        <w:t xml:space="preserve"> usted</w:t>
      </w:r>
      <w:r>
        <w:rPr>
          <w:lang w:val="es-ES"/>
        </w:rPr>
        <w:t>es</w:t>
      </w:r>
      <w:r w:rsidRPr="00DE63C2">
        <w:rPr>
          <w:lang w:val="es-ES"/>
        </w:rPr>
        <w:t xml:space="preserve"> tiene</w:t>
      </w:r>
      <w:r>
        <w:rPr>
          <w:lang w:val="es-ES"/>
        </w:rPr>
        <w:t>n</w:t>
      </w:r>
      <w:r w:rsidRPr="00DE63C2">
        <w:rPr>
          <w:lang w:val="es-ES"/>
        </w:rPr>
        <w:t xml:space="preserve"> un </w:t>
      </w:r>
      <w:r w:rsidRPr="002A014C">
        <w:rPr>
          <w:lang w:val="es-ES"/>
        </w:rPr>
        <w:t>problema que es de tragarse sapos</w:t>
      </w:r>
      <w:r>
        <w:rPr>
          <w:lang w:val="es-ES"/>
        </w:rPr>
        <w:t>. Claro, claro. Ustedes están tragando sapos y ustedes están diciendo que son buenos unos presupuestos favorables al clima en los que están incluidas –y hablaremos mañana de ello– el TAV, el (…) para el gasoil. Y está incluido un poco de todo. Y ustedes se van a tener que un sapo detrás de otro.</w:t>
      </w:r>
    </w:p>
    <w:p w:rsidR="00B461E5" w:rsidRDefault="00B461E5" w:rsidP="004904B1">
      <w:pPr>
        <w:pStyle w:val="Texto"/>
        <w:rPr>
          <w:lang w:val="es-ES"/>
        </w:rPr>
      </w:pPr>
    </w:p>
    <w:p w:rsidR="00B461E5" w:rsidRDefault="00B461E5" w:rsidP="004904B1">
      <w:pPr>
        <w:pStyle w:val="Texto"/>
        <w:rPr>
          <w:lang w:val="es-ES"/>
        </w:rPr>
      </w:pPr>
      <w:r w:rsidRPr="002A014C">
        <w:rPr>
          <w:lang w:val="es-ES"/>
        </w:rPr>
        <w:t xml:space="preserve">Y esta actitud me ha recordado </w:t>
      </w:r>
      <w:r>
        <w:rPr>
          <w:lang w:val="es-ES"/>
        </w:rPr>
        <w:t>–</w:t>
      </w:r>
      <w:r w:rsidRPr="002A014C">
        <w:rPr>
          <w:lang w:val="es-ES"/>
        </w:rPr>
        <w:t>y voy a terminar con esto</w:t>
      </w:r>
      <w:r>
        <w:rPr>
          <w:lang w:val="es-ES"/>
        </w:rPr>
        <w:t>–</w:t>
      </w:r>
      <w:r w:rsidRPr="002A014C">
        <w:rPr>
          <w:lang w:val="es-ES"/>
        </w:rPr>
        <w:t xml:space="preserve"> a una cosa</w:t>
      </w:r>
      <w:r>
        <w:rPr>
          <w:lang w:val="es-ES"/>
        </w:rPr>
        <w:t xml:space="preserve">…, </w:t>
      </w:r>
      <w:r w:rsidRPr="002A014C">
        <w:rPr>
          <w:lang w:val="es-ES"/>
        </w:rPr>
        <w:t>es duro lo que v</w:t>
      </w:r>
      <w:r>
        <w:rPr>
          <w:lang w:val="es-ES"/>
        </w:rPr>
        <w:t>oy</w:t>
      </w:r>
      <w:r w:rsidRPr="002A014C">
        <w:rPr>
          <w:lang w:val="es-ES"/>
        </w:rPr>
        <w:t xml:space="preserve"> a decir, pe</w:t>
      </w:r>
      <w:r>
        <w:rPr>
          <w:lang w:val="es-ES"/>
        </w:rPr>
        <w:t xml:space="preserve">ro yo creo que tengo que decírselo por honestidad política. Hay una </w:t>
      </w:r>
      <w:r w:rsidRPr="002A014C">
        <w:rPr>
          <w:lang w:val="es-ES"/>
        </w:rPr>
        <w:t>escena, hay un</w:t>
      </w:r>
      <w:r>
        <w:rPr>
          <w:lang w:val="es-ES"/>
        </w:rPr>
        <w:t>a</w:t>
      </w:r>
      <w:r w:rsidRPr="002A014C">
        <w:rPr>
          <w:lang w:val="es-ES"/>
        </w:rPr>
        <w:t xml:space="preserve"> escena</w:t>
      </w:r>
      <w:r>
        <w:rPr>
          <w:lang w:val="es-ES"/>
        </w:rPr>
        <w:t xml:space="preserve"> que ya es </w:t>
      </w:r>
      <w:r w:rsidRPr="002A014C">
        <w:rPr>
          <w:lang w:val="es-ES"/>
        </w:rPr>
        <w:t>legendaria</w:t>
      </w:r>
      <w:r>
        <w:rPr>
          <w:lang w:val="es-ES"/>
        </w:rPr>
        <w:t xml:space="preserve"> de la serie "</w:t>
      </w:r>
      <w:proofErr w:type="spellStart"/>
      <w:r>
        <w:rPr>
          <w:lang w:val="es-ES"/>
        </w:rPr>
        <w:t>The</w:t>
      </w:r>
      <w:proofErr w:type="spellEnd"/>
      <w:r>
        <w:rPr>
          <w:lang w:val="es-ES"/>
        </w:rPr>
        <w:t xml:space="preserve"> </w:t>
      </w:r>
      <w:proofErr w:type="spellStart"/>
      <w:r>
        <w:rPr>
          <w:lang w:val="es-ES"/>
        </w:rPr>
        <w:t>Wire</w:t>
      </w:r>
      <w:proofErr w:type="spellEnd"/>
      <w:r>
        <w:rPr>
          <w:lang w:val="es-ES"/>
        </w:rPr>
        <w:t>". Se ha convertido un poco en la metáfora de lo que uno quisiera hacer y lo que hace. H</w:t>
      </w:r>
      <w:r w:rsidRPr="002A014C">
        <w:rPr>
          <w:lang w:val="es-ES"/>
        </w:rPr>
        <w:t xml:space="preserve">ay una escena </w:t>
      </w:r>
      <w:r>
        <w:rPr>
          <w:lang w:val="es-ES"/>
        </w:rPr>
        <w:t>en la que Tony, el exalcalde de Baltimore, le dice al que recientemente ha ganado las primarias demócratas, l</w:t>
      </w:r>
      <w:r w:rsidRPr="002A014C">
        <w:rPr>
          <w:lang w:val="es-ES"/>
        </w:rPr>
        <w:t>e dice lo que es la esencia de la política</w:t>
      </w:r>
      <w:r>
        <w:rPr>
          <w:lang w:val="es-ES"/>
        </w:rPr>
        <w:t>. La</w:t>
      </w:r>
      <w:r w:rsidRPr="002A014C">
        <w:rPr>
          <w:lang w:val="es-ES"/>
        </w:rPr>
        <w:t xml:space="preserve"> esencia política</w:t>
      </w:r>
      <w:r>
        <w:rPr>
          <w:lang w:val="es-ES"/>
        </w:rPr>
        <w:t>, g</w:t>
      </w:r>
      <w:r w:rsidRPr="002A014C">
        <w:rPr>
          <w:lang w:val="es-ES"/>
        </w:rPr>
        <w:t xml:space="preserve">obernar </w:t>
      </w:r>
      <w:r>
        <w:rPr>
          <w:lang w:val="es-ES"/>
        </w:rPr>
        <w:t xml:space="preserve">–le dice– es beberse una taza de mierda tras otra. Y yo no sé cuántas tazas están ustedes dispuestos a beberse. Ustedes sabrán </w:t>
      </w:r>
      <w:r w:rsidRPr="002A014C">
        <w:rPr>
          <w:lang w:val="es-ES"/>
        </w:rPr>
        <w:t>los motivos</w:t>
      </w:r>
      <w:r>
        <w:rPr>
          <w:lang w:val="es-ES"/>
        </w:rPr>
        <w:t xml:space="preserve"> y lo que quiere</w:t>
      </w:r>
      <w:r w:rsidRPr="002A014C">
        <w:rPr>
          <w:lang w:val="es-ES"/>
        </w:rPr>
        <w:t>n</w:t>
      </w:r>
      <w:r>
        <w:rPr>
          <w:lang w:val="es-ES"/>
        </w:rPr>
        <w:t>.</w:t>
      </w:r>
    </w:p>
    <w:p w:rsidR="00B461E5" w:rsidRDefault="00B461E5" w:rsidP="004904B1">
      <w:pPr>
        <w:pStyle w:val="Texto"/>
        <w:rPr>
          <w:lang w:val="es-ES"/>
        </w:rPr>
      </w:pPr>
    </w:p>
    <w:p w:rsidR="00B461E5" w:rsidRDefault="00B461E5" w:rsidP="004904B1">
      <w:pPr>
        <w:pStyle w:val="Texto"/>
        <w:rPr>
          <w:lang w:val="es-ES"/>
        </w:rPr>
      </w:pPr>
      <w:r>
        <w:rPr>
          <w:lang w:val="es-ES"/>
        </w:rPr>
        <w:t>Solo le pido</w:t>
      </w:r>
      <w:r w:rsidRPr="002A014C">
        <w:rPr>
          <w:lang w:val="es-ES"/>
        </w:rPr>
        <w:t xml:space="preserve"> un favor</w:t>
      </w:r>
      <w:r>
        <w:rPr>
          <w:lang w:val="es-ES"/>
        </w:rPr>
        <w:t xml:space="preserve">, solo le pido un </w:t>
      </w:r>
      <w:r w:rsidRPr="002A014C">
        <w:rPr>
          <w:lang w:val="es-ES"/>
        </w:rPr>
        <w:t>favor</w:t>
      </w:r>
      <w:r>
        <w:rPr>
          <w:lang w:val="es-ES"/>
        </w:rPr>
        <w:t>. Que le llame por su nombre a las cosas…</w:t>
      </w:r>
    </w:p>
    <w:p w:rsidR="00B461E5" w:rsidRDefault="00B461E5" w:rsidP="004904B1">
      <w:pPr>
        <w:pStyle w:val="Texto"/>
        <w:rPr>
          <w:lang w:val="es-ES"/>
        </w:rPr>
      </w:pPr>
    </w:p>
    <w:p w:rsidR="00B461E5" w:rsidRDefault="00B461E5" w:rsidP="004904B1">
      <w:pPr>
        <w:pStyle w:val="Texto"/>
        <w:rPr>
          <w:lang w:val="es-ES"/>
        </w:rPr>
      </w:pPr>
    </w:p>
    <w:p w:rsidR="00B461E5" w:rsidRDefault="00B461E5" w:rsidP="004904B1">
      <w:pPr>
        <w:pStyle w:val="Texto"/>
        <w:rPr>
          <w:lang w:val="eu-ES"/>
        </w:rPr>
      </w:pPr>
      <w:r>
        <w:rPr>
          <w:rFonts w:ascii="Futura Md BT" w:hAnsi="Futura Md BT"/>
          <w:caps/>
          <w:lang w:val="es-ES"/>
        </w:rPr>
        <w:t xml:space="preserve">lehendakariak: </w:t>
      </w:r>
      <w:r>
        <w:rPr>
          <w:lang w:val="eu-ES"/>
        </w:rPr>
        <w:t>Amaitu, mesedez…</w:t>
      </w:r>
    </w:p>
    <w:p w:rsidR="00B461E5" w:rsidRDefault="00B461E5" w:rsidP="004904B1">
      <w:pPr>
        <w:pStyle w:val="Texto"/>
        <w:rPr>
          <w:lang w:val="eu-ES"/>
        </w:rPr>
      </w:pPr>
    </w:p>
    <w:p w:rsidR="00B461E5" w:rsidRDefault="00B461E5" w:rsidP="004904B1">
      <w:pPr>
        <w:pStyle w:val="Texto"/>
        <w:rPr>
          <w:lang w:val="eu-ES"/>
        </w:rPr>
      </w:pPr>
    </w:p>
    <w:p w:rsidR="00B461E5" w:rsidRDefault="00B461E5" w:rsidP="004904B1">
      <w:pPr>
        <w:pStyle w:val="Texto"/>
        <w:rPr>
          <w:lang w:val="es-ES"/>
        </w:rPr>
      </w:pPr>
      <w:r>
        <w:rPr>
          <w:rFonts w:ascii="Futura Md BT" w:hAnsi="Futura Md BT"/>
          <w:caps/>
          <w:lang w:val="eu-ES"/>
        </w:rPr>
        <w:t xml:space="preserve">otero gabirondo </w:t>
      </w:r>
      <w:r>
        <w:rPr>
          <w:lang w:val="eu-ES"/>
        </w:rPr>
        <w:t xml:space="preserve">jaunak: </w:t>
      </w:r>
      <w:r>
        <w:rPr>
          <w:lang w:val="es-ES"/>
        </w:rPr>
        <w:t xml:space="preserve">Y que no sean precisamente ustedes, </w:t>
      </w:r>
      <w:proofErr w:type="spellStart"/>
      <w:r>
        <w:rPr>
          <w:lang w:val="es-ES"/>
        </w:rPr>
        <w:t>banoa</w:t>
      </w:r>
      <w:proofErr w:type="spellEnd"/>
      <w:r>
        <w:rPr>
          <w:lang w:val="es-ES"/>
        </w:rPr>
        <w:t>, quien además triunfalistamente le den la carta de naturaleza verde a estos presupuestos, que no son los presupuestos del clima, porque desde la ecología política duele y duele mucho.</w:t>
      </w:r>
    </w:p>
    <w:p w:rsidR="00B461E5" w:rsidRDefault="00B461E5" w:rsidP="004904B1">
      <w:pPr>
        <w:pStyle w:val="Texto"/>
        <w:rPr>
          <w:lang w:val="es-ES"/>
        </w:rPr>
      </w:pPr>
    </w:p>
    <w:p w:rsidR="00B461E5" w:rsidRDefault="00B461E5" w:rsidP="004904B1">
      <w:pPr>
        <w:pStyle w:val="Texto"/>
        <w:rPr>
          <w:lang w:val="es-ES"/>
        </w:rPr>
      </w:pPr>
    </w:p>
    <w:p w:rsidR="00B461E5" w:rsidRDefault="00B461E5" w:rsidP="004904B1">
      <w:pPr>
        <w:pStyle w:val="Texto"/>
        <w:rPr>
          <w:lang w:val="eu-ES"/>
        </w:rPr>
      </w:pPr>
      <w:r>
        <w:rPr>
          <w:rFonts w:ascii="Futura Md BT" w:hAnsi="Futura Md BT"/>
          <w:caps/>
          <w:lang w:val="es-ES"/>
        </w:rPr>
        <w:t xml:space="preserve">lehendakariak: </w:t>
      </w:r>
      <w:r>
        <w:rPr>
          <w:lang w:val="eu-ES"/>
        </w:rPr>
        <w:t>Eskerrik asko, Otero jauna.</w:t>
      </w:r>
    </w:p>
    <w:p w:rsidR="00B461E5" w:rsidRDefault="00B461E5" w:rsidP="004904B1">
      <w:pPr>
        <w:pStyle w:val="Texto"/>
        <w:rPr>
          <w:lang w:val="eu-ES"/>
        </w:rPr>
      </w:pPr>
    </w:p>
    <w:p w:rsidR="00B461E5" w:rsidRDefault="00B461E5" w:rsidP="004904B1">
      <w:pPr>
        <w:pStyle w:val="Texto"/>
        <w:rPr>
          <w:lang w:val="eu-ES"/>
        </w:rPr>
      </w:pPr>
      <w:r>
        <w:rPr>
          <w:lang w:val="eu-ES"/>
        </w:rPr>
        <w:t>Becerra jauna, zurea da hitza.</w:t>
      </w:r>
    </w:p>
    <w:p w:rsidR="00B461E5" w:rsidRDefault="00B461E5" w:rsidP="004904B1">
      <w:pPr>
        <w:pStyle w:val="Texto"/>
        <w:rPr>
          <w:lang w:val="eu-ES"/>
        </w:rPr>
      </w:pPr>
    </w:p>
    <w:p w:rsidR="00B461E5" w:rsidRDefault="00B461E5" w:rsidP="004904B1">
      <w:pPr>
        <w:pStyle w:val="Texto"/>
        <w:rPr>
          <w:lang w:val="eu-ES"/>
        </w:rPr>
      </w:pPr>
    </w:p>
    <w:p w:rsidR="00B461E5" w:rsidRDefault="00B461E5" w:rsidP="004904B1">
      <w:pPr>
        <w:pStyle w:val="Texto"/>
        <w:rPr>
          <w:lang w:val="es-ES"/>
        </w:rPr>
      </w:pPr>
      <w:r>
        <w:rPr>
          <w:rFonts w:ascii="Futura Md BT" w:hAnsi="Futura Md BT"/>
          <w:caps/>
          <w:lang w:val="eu-ES"/>
        </w:rPr>
        <w:t xml:space="preserve">becerra carollo </w:t>
      </w:r>
      <w:r>
        <w:rPr>
          <w:lang w:val="eu-ES"/>
        </w:rPr>
        <w:t xml:space="preserve">jaunak: </w:t>
      </w:r>
      <w:r>
        <w:rPr>
          <w:lang w:val="es-ES"/>
        </w:rPr>
        <w:t xml:space="preserve">Señor Otero, ¿usted qué parte de nuestra enmienda no ha entendido, de lo que hemos presentado? ¿Qué parte no ha </w:t>
      </w:r>
      <w:r w:rsidRPr="002A014C">
        <w:rPr>
          <w:lang w:val="es-ES"/>
        </w:rPr>
        <w:t>entendido para hacer este discurso aquí, curiosamente más duro contra nosotros que contra el Gobierno, que es el que está incumpliendo</w:t>
      </w:r>
      <w:r>
        <w:rPr>
          <w:lang w:val="es-ES"/>
        </w:rPr>
        <w:t>?</w:t>
      </w:r>
      <w:r w:rsidRPr="002A014C">
        <w:rPr>
          <w:lang w:val="es-ES"/>
        </w:rPr>
        <w:t xml:space="preserve"> </w:t>
      </w:r>
      <w:r>
        <w:rPr>
          <w:lang w:val="es-ES"/>
        </w:rPr>
        <w:t>T</w:t>
      </w:r>
      <w:r w:rsidRPr="002A014C">
        <w:rPr>
          <w:lang w:val="es-ES"/>
        </w:rPr>
        <w:t>iene toda la razón en pedir los 1</w:t>
      </w:r>
      <w:r>
        <w:rPr>
          <w:lang w:val="es-ES"/>
        </w:rPr>
        <w:t>00 millones de euros y en pedirl</w:t>
      </w:r>
      <w:r w:rsidRPr="002A014C">
        <w:rPr>
          <w:lang w:val="es-ES"/>
        </w:rPr>
        <w:t>os en estos presupuestos</w:t>
      </w:r>
      <w:r>
        <w:rPr>
          <w:lang w:val="es-ES"/>
        </w:rPr>
        <w:t xml:space="preserve">. Y </w:t>
      </w:r>
      <w:r w:rsidRPr="002A014C">
        <w:rPr>
          <w:lang w:val="es-ES"/>
        </w:rPr>
        <w:t>nosotros lo que estamos diciendo es que se tiene que presentar en los presupuestos</w:t>
      </w:r>
      <w:r>
        <w:rPr>
          <w:lang w:val="es-ES"/>
        </w:rPr>
        <w:t>. N</w:t>
      </w:r>
      <w:r w:rsidRPr="002A014C">
        <w:rPr>
          <w:lang w:val="es-ES"/>
        </w:rPr>
        <w:t xml:space="preserve">o lo que está diciendo el Gobierno </w:t>
      </w:r>
      <w:r>
        <w:rPr>
          <w:lang w:val="es-ES"/>
        </w:rPr>
        <w:t>"</w:t>
      </w:r>
      <w:r w:rsidRPr="002A014C">
        <w:rPr>
          <w:lang w:val="es-ES"/>
        </w:rPr>
        <w:t>a lo largo del curso</w:t>
      </w:r>
      <w:r>
        <w:rPr>
          <w:lang w:val="es-ES"/>
        </w:rPr>
        <w:t xml:space="preserve">". No. En </w:t>
      </w:r>
      <w:r w:rsidRPr="002A014C">
        <w:rPr>
          <w:lang w:val="es-ES"/>
        </w:rPr>
        <w:t>estos presupuestos</w:t>
      </w:r>
      <w:r>
        <w:rPr>
          <w:lang w:val="es-ES"/>
        </w:rPr>
        <w:t xml:space="preserve">. Ya se lo ha dicho también la señora López de Ocariz. Tiene que ser en </w:t>
      </w:r>
      <w:r w:rsidRPr="002A014C">
        <w:rPr>
          <w:lang w:val="es-ES"/>
        </w:rPr>
        <w:t>estos presupuestos</w:t>
      </w:r>
      <w:r>
        <w:rPr>
          <w:lang w:val="es-ES"/>
        </w:rPr>
        <w:t>. Y</w:t>
      </w:r>
      <w:r w:rsidRPr="002A014C">
        <w:rPr>
          <w:lang w:val="es-ES"/>
        </w:rPr>
        <w:t xml:space="preserve"> no aparece</w:t>
      </w:r>
      <w:r>
        <w:rPr>
          <w:lang w:val="es-ES"/>
        </w:rPr>
        <w:t>n. No</w:t>
      </w:r>
      <w:r w:rsidRPr="002A014C">
        <w:rPr>
          <w:lang w:val="es-ES"/>
        </w:rPr>
        <w:t xml:space="preserve"> aparece</w:t>
      </w:r>
      <w:r>
        <w:rPr>
          <w:lang w:val="es-ES"/>
        </w:rPr>
        <w:t>n. Punto.</w:t>
      </w:r>
    </w:p>
    <w:p w:rsidR="00B461E5" w:rsidRDefault="00B461E5" w:rsidP="004904B1">
      <w:pPr>
        <w:pStyle w:val="Texto"/>
        <w:rPr>
          <w:lang w:val="es-ES"/>
        </w:rPr>
      </w:pPr>
    </w:p>
    <w:p w:rsidR="00B461E5" w:rsidRPr="002A014C" w:rsidRDefault="00B461E5" w:rsidP="004904B1">
      <w:pPr>
        <w:pStyle w:val="Texto"/>
        <w:rPr>
          <w:lang w:val="es-ES"/>
        </w:rPr>
      </w:pPr>
      <w:r>
        <w:rPr>
          <w:lang w:val="es-ES"/>
        </w:rPr>
        <w:t>Ahora, los 100 millones los negoció usted con el Gobierno. No conmigo. No me los pida a mí…</w:t>
      </w:r>
    </w:p>
    <w:p w:rsidR="00B461E5" w:rsidRPr="002A014C" w:rsidRDefault="00B461E5" w:rsidP="004904B1">
      <w:pPr>
        <w:pStyle w:val="Texto"/>
        <w:rPr>
          <w:lang w:val="es-ES"/>
        </w:rPr>
      </w:pPr>
    </w:p>
    <w:p w:rsidR="00B461E5" w:rsidRPr="00E24C56" w:rsidRDefault="00B461E5" w:rsidP="004904B1">
      <w:pPr>
        <w:pStyle w:val="Texto"/>
        <w:rPr>
          <w:lang w:val="eu-ES"/>
        </w:rPr>
      </w:pPr>
      <w:r w:rsidRPr="00E24C56">
        <w:rPr>
          <w:lang w:val="eu-ES"/>
        </w:rPr>
        <w:t>(1</w:t>
      </w:r>
      <w:r>
        <w:rPr>
          <w:lang w:val="eu-ES"/>
        </w:rPr>
        <w:t>8</w:t>
      </w:r>
      <w:r w:rsidRPr="00E24C56">
        <w:rPr>
          <w:lang w:val="eu-ES"/>
        </w:rPr>
        <w:t>. zintaren amaiera)</w:t>
      </w:r>
    </w:p>
    <w:p w:rsidR="00B461E5" w:rsidRDefault="00B461E5" w:rsidP="004904B1">
      <w:pPr>
        <w:pStyle w:val="Texto"/>
      </w:pPr>
      <w:r>
        <w:t xml:space="preserve">(19. </w:t>
      </w:r>
      <w:proofErr w:type="gramStart"/>
      <w:r>
        <w:t>zintaren</w:t>
      </w:r>
      <w:proofErr w:type="gramEnd"/>
      <w:r>
        <w:t xml:space="preserve"> hasiera)</w:t>
      </w:r>
    </w:p>
    <w:p w:rsidR="00B461E5" w:rsidRDefault="00B461E5" w:rsidP="004904B1">
      <w:pPr>
        <w:pStyle w:val="Texto"/>
      </w:pPr>
    </w:p>
    <w:p w:rsidR="00B461E5" w:rsidRDefault="00B461E5" w:rsidP="004904B1">
      <w:pPr>
        <w:pStyle w:val="Texto"/>
      </w:pPr>
      <w:r>
        <w:t>… y</w:t>
      </w:r>
      <w:r w:rsidRPr="00826629">
        <w:t xml:space="preserve"> no </w:t>
      </w:r>
      <w:r>
        <w:t>a</w:t>
      </w:r>
      <w:r w:rsidRPr="00826629">
        <w:t>parece</w:t>
      </w:r>
      <w:r>
        <w:t>n</w:t>
      </w:r>
      <w:r w:rsidRPr="00826629">
        <w:t xml:space="preserve">, no </w:t>
      </w:r>
      <w:r>
        <w:t>a</w:t>
      </w:r>
      <w:r w:rsidRPr="00826629">
        <w:t>parece</w:t>
      </w:r>
      <w:r>
        <w:t>n,</w:t>
      </w:r>
      <w:r w:rsidRPr="00826629">
        <w:t xml:space="preserve"> punto</w:t>
      </w:r>
      <w:r>
        <w:t>. A</w:t>
      </w:r>
      <w:r w:rsidRPr="00826629">
        <w:t>hora</w:t>
      </w:r>
      <w:r>
        <w:t>,</w:t>
      </w:r>
      <w:r w:rsidRPr="00826629">
        <w:t xml:space="preserve"> los </w:t>
      </w:r>
      <w:r w:rsidR="00CB4E31">
        <w:t>100</w:t>
      </w:r>
      <w:r w:rsidRPr="00826629">
        <w:t xml:space="preserve"> millones los negoci</w:t>
      </w:r>
      <w:r>
        <w:t xml:space="preserve">ó </w:t>
      </w:r>
      <w:r w:rsidRPr="00826629">
        <w:t>usted con el Gobierno</w:t>
      </w:r>
      <w:r>
        <w:t>,</w:t>
      </w:r>
      <w:r w:rsidRPr="00826629">
        <w:t xml:space="preserve"> no conmigo</w:t>
      </w:r>
      <w:r>
        <w:t>,</w:t>
      </w:r>
      <w:r w:rsidRPr="00826629">
        <w:t xml:space="preserve"> no me lo</w:t>
      </w:r>
      <w:r>
        <w:t>s</w:t>
      </w:r>
      <w:r w:rsidRPr="00826629">
        <w:t xml:space="preserve"> pida</w:t>
      </w:r>
      <w:r>
        <w:t xml:space="preserve"> a mí</w:t>
      </w:r>
      <w:r w:rsidRPr="00826629">
        <w:t xml:space="preserve">, </w:t>
      </w:r>
      <w:r>
        <w:t xml:space="preserve">pídaselos </w:t>
      </w:r>
      <w:r w:rsidRPr="00826629">
        <w:t>al Gobierno</w:t>
      </w:r>
      <w:r>
        <w:t>, n</w:t>
      </w:r>
      <w:r w:rsidRPr="00826629">
        <w:t>osotros estamos de acuerdo en que se pongan</w:t>
      </w:r>
      <w:r>
        <w:t>,</w:t>
      </w:r>
      <w:r w:rsidRPr="00826629">
        <w:t xml:space="preserve"> en que se pongan, porque si aprobamos la ley </w:t>
      </w:r>
      <w:r>
        <w:t>la</w:t>
      </w:r>
      <w:r w:rsidRPr="00826629">
        <w:t xml:space="preserve"> aprobamos toda, incluida la disposición, pero es que esos 100 millones una cosa es el dinero y otra cosa </w:t>
      </w:r>
      <w:r w:rsidRPr="00826629">
        <w:lastRenderedPageBreak/>
        <w:t>es la partida, no confundamos, yo no soy técnico en presupuestos</w:t>
      </w:r>
      <w:r>
        <w:t xml:space="preserve">, pero si uno </w:t>
      </w:r>
      <w:r w:rsidRPr="00826629">
        <w:t>hace una partida de subvenciones, efectivamente tiene que aparece</w:t>
      </w:r>
      <w:r>
        <w:t>r una d</w:t>
      </w:r>
      <w:r w:rsidRPr="00826629">
        <w:t xml:space="preserve">otación de </w:t>
      </w:r>
      <w:r>
        <w:t xml:space="preserve">100 millones. Pero si uno hace una </w:t>
      </w:r>
      <w:r w:rsidRPr="00826629">
        <w:t>partida, perdón, si uno hace un instrumento que es un préstamo, no tiene por</w:t>
      </w:r>
      <w:r>
        <w:t xml:space="preserve"> qué</w:t>
      </w:r>
      <w:r w:rsidRPr="00826629">
        <w:t xml:space="preserve"> aparecer una partida de 100 millones</w:t>
      </w:r>
      <w:r>
        <w:t>. Y yo no soy técnico, p</w:t>
      </w:r>
      <w:r w:rsidRPr="00826629">
        <w:t xml:space="preserve">ero si aquí se ha dicho, </w:t>
      </w:r>
      <w:r>
        <w:t xml:space="preserve">y </w:t>
      </w:r>
      <w:r w:rsidRPr="00826629">
        <w:t>lo ha dicho la señora Rojo, que el Instituto Vasco de Finanzas</w:t>
      </w:r>
      <w:r>
        <w:t>, y</w:t>
      </w:r>
      <w:r w:rsidRPr="00826629">
        <w:t xml:space="preserve"> lo dijo la señora Tapia, que el Instituto Vasco de Finanzas hará unos préstamos </w:t>
      </w:r>
      <w:r>
        <w:t>reintegrables, y y</w:t>
      </w:r>
      <w:r w:rsidRPr="00826629">
        <w:t>o no sé lo que va</w:t>
      </w:r>
      <w:r>
        <w:t>n a hacer</w:t>
      </w:r>
      <w:r w:rsidRPr="00826629">
        <w:t xml:space="preserve"> porque en la Ley de Presupuestos no aparece</w:t>
      </w:r>
      <w:r>
        <w:t>,</w:t>
      </w:r>
      <w:r w:rsidRPr="00826629">
        <w:t xml:space="preserve"> pues si técnicamente no tienen por</w:t>
      </w:r>
      <w:r>
        <w:t xml:space="preserve"> qué</w:t>
      </w:r>
      <w:r w:rsidRPr="00826629">
        <w:t xml:space="preserve"> aparecer 100 millones, pues no me haga usted com</w:t>
      </w:r>
      <w:r>
        <w:t>u</w:t>
      </w:r>
      <w:r w:rsidRPr="00826629">
        <w:t>lgar con ruedas de molino y no me</w:t>
      </w:r>
      <w:r>
        <w:t xml:space="preserve">zcle ni la ecología política ni lo verde ni lo no </w:t>
      </w:r>
      <w:r w:rsidRPr="00826629">
        <w:t xml:space="preserve">verde. </w:t>
      </w:r>
    </w:p>
    <w:p w:rsidR="00B461E5" w:rsidRDefault="00B461E5" w:rsidP="004904B1">
      <w:pPr>
        <w:pStyle w:val="Texto"/>
      </w:pPr>
    </w:p>
    <w:p w:rsidR="00B461E5" w:rsidRDefault="00B461E5" w:rsidP="004904B1">
      <w:pPr>
        <w:pStyle w:val="Texto"/>
      </w:pPr>
      <w:r w:rsidRPr="00826629">
        <w:t>El otro día, anteayer, un compañero suyo, el señor Casanova, dio certificados de buen ecologismo y a nuestro grupo no nos l</w:t>
      </w:r>
      <w:r>
        <w:t>o</w:t>
      </w:r>
      <w:r w:rsidRPr="00826629">
        <w:t xml:space="preserve"> dio. Entonces, pues sean coherentes</w:t>
      </w:r>
      <w:r>
        <w:t>, b</w:t>
      </w:r>
      <w:r w:rsidRPr="00826629">
        <w:t xml:space="preserve">usquen </w:t>
      </w:r>
      <w:r>
        <w:t xml:space="preserve">a </w:t>
      </w:r>
      <w:r w:rsidRPr="00826629">
        <w:t>alguien que tenga el certificado de buen ecologismo</w:t>
      </w:r>
      <w:r>
        <w:t>, que parece que s</w:t>
      </w:r>
      <w:r w:rsidR="00715BA3">
        <w:t>o</w:t>
      </w:r>
      <w:r w:rsidRPr="00826629">
        <w:t xml:space="preserve">lo </w:t>
      </w:r>
      <w:r>
        <w:t xml:space="preserve">lo </w:t>
      </w:r>
      <w:r w:rsidRPr="00826629">
        <w:t>tiene</w:t>
      </w:r>
      <w:r>
        <w:t>n</w:t>
      </w:r>
      <w:r w:rsidRPr="00826629">
        <w:t xml:space="preserve"> ustedes</w:t>
      </w:r>
      <w:r>
        <w:t>,</w:t>
      </w:r>
      <w:r w:rsidRPr="00826629">
        <w:t xml:space="preserve"> y pac</w:t>
      </w:r>
      <w:r>
        <w:t>t</w:t>
      </w:r>
      <w:r w:rsidRPr="00826629">
        <w:t>e</w:t>
      </w:r>
      <w:r>
        <w:t>n una enmienda</w:t>
      </w:r>
      <w:r w:rsidRPr="00826629">
        <w:t xml:space="preserve"> con ellos</w:t>
      </w:r>
      <w:r>
        <w:t>, qué</w:t>
      </w:r>
      <w:r w:rsidRPr="00826629">
        <w:t xml:space="preserve"> vamos a hacer.</w:t>
      </w:r>
    </w:p>
    <w:p w:rsidR="00B461E5" w:rsidRDefault="00B461E5" w:rsidP="004904B1">
      <w:pPr>
        <w:pStyle w:val="Texto"/>
      </w:pPr>
    </w:p>
    <w:p w:rsidR="00B461E5" w:rsidRDefault="00B461E5" w:rsidP="004904B1">
      <w:pPr>
        <w:pStyle w:val="Texto"/>
      </w:pPr>
    </w:p>
    <w:p w:rsidR="00B461E5" w:rsidRPr="00D80EC7" w:rsidRDefault="00FC22EC" w:rsidP="004904B1">
      <w:pPr>
        <w:pStyle w:val="Texto"/>
        <w:rPr>
          <w:lang w:val="eu-ES"/>
        </w:rPr>
      </w:pPr>
      <w:r>
        <w:rPr>
          <w:rFonts w:ascii="Futura Md BT" w:hAnsi="Futura Md BT"/>
          <w:lang w:val="eu-ES"/>
        </w:rPr>
        <w:t>LEHENDAKARIAK</w:t>
      </w:r>
      <w:r w:rsidR="00B461E5" w:rsidRPr="00D80EC7">
        <w:rPr>
          <w:lang w:val="eu-ES"/>
        </w:rPr>
        <w:t>: Eskerrik asko</w:t>
      </w:r>
      <w:r>
        <w:rPr>
          <w:lang w:val="eu-ES"/>
        </w:rPr>
        <w:t>,</w:t>
      </w:r>
      <w:r w:rsidR="00B461E5" w:rsidRPr="00D80EC7">
        <w:rPr>
          <w:lang w:val="eu-ES"/>
        </w:rPr>
        <w:t xml:space="preserve"> Becerra jauna. Euskal Sozialistak</w:t>
      </w:r>
      <w:r>
        <w:rPr>
          <w:lang w:val="eu-ES"/>
        </w:rPr>
        <w:t>,</w:t>
      </w:r>
      <w:r w:rsidR="00B461E5" w:rsidRPr="00D80EC7">
        <w:rPr>
          <w:lang w:val="eu-ES"/>
        </w:rPr>
        <w:t xml:space="preserve"> Rojo </w:t>
      </w:r>
      <w:r w:rsidR="004904B1">
        <w:rPr>
          <w:lang w:val="eu-ES"/>
        </w:rPr>
        <w:t>andrea</w:t>
      </w:r>
      <w:r w:rsidR="00B461E5" w:rsidRPr="00D80EC7">
        <w:rPr>
          <w:lang w:val="eu-ES"/>
        </w:rPr>
        <w:t>k ez du hitzik hartuko. Grajales jauna, Euzko Abertzaleak, zurea da hitza.</w:t>
      </w:r>
    </w:p>
    <w:p w:rsidR="00B461E5" w:rsidRPr="00D80EC7" w:rsidRDefault="00B461E5" w:rsidP="004904B1">
      <w:pPr>
        <w:pStyle w:val="Texto"/>
        <w:rPr>
          <w:lang w:val="eu-ES"/>
        </w:rPr>
      </w:pPr>
    </w:p>
    <w:p w:rsidR="00B461E5" w:rsidRPr="00D80EC7" w:rsidRDefault="00B461E5" w:rsidP="004904B1">
      <w:pPr>
        <w:pStyle w:val="Texto"/>
        <w:rPr>
          <w:lang w:val="eu-ES"/>
        </w:rPr>
      </w:pPr>
    </w:p>
    <w:p w:rsidR="00B461E5" w:rsidRPr="00D80EC7" w:rsidRDefault="00B461E5" w:rsidP="004904B1">
      <w:pPr>
        <w:pStyle w:val="Texto"/>
        <w:rPr>
          <w:lang w:val="eu-ES"/>
        </w:rPr>
      </w:pPr>
      <w:r w:rsidRPr="00D80EC7">
        <w:rPr>
          <w:rFonts w:ascii="Futura Md BT" w:hAnsi="Futura Md BT"/>
          <w:lang w:val="eu-ES"/>
        </w:rPr>
        <w:t>GRAJALES RODRÍGUEZ</w:t>
      </w:r>
      <w:r w:rsidRPr="00D80EC7">
        <w:rPr>
          <w:lang w:val="eu-ES"/>
        </w:rPr>
        <w:t xml:space="preserve"> jaunak: Bai, mila esker berriro ere </w:t>
      </w:r>
      <w:proofErr w:type="spellStart"/>
      <w:r w:rsidRPr="00D80EC7">
        <w:rPr>
          <w:lang w:val="eu-ES"/>
        </w:rPr>
        <w:t>Legebiltzarburu</w:t>
      </w:r>
      <w:proofErr w:type="spellEnd"/>
      <w:r w:rsidRPr="00D80EC7">
        <w:rPr>
          <w:lang w:val="eu-ES"/>
        </w:rPr>
        <w:t xml:space="preserve"> </w:t>
      </w:r>
      <w:r w:rsidR="004904B1">
        <w:rPr>
          <w:lang w:val="eu-ES"/>
        </w:rPr>
        <w:t>andrea</w:t>
      </w:r>
      <w:r w:rsidRPr="00D80EC7">
        <w:rPr>
          <w:lang w:val="eu-ES"/>
        </w:rPr>
        <w:t xml:space="preserve">, labur </w:t>
      </w:r>
      <w:proofErr w:type="spellStart"/>
      <w:r w:rsidRPr="00D80EC7">
        <w:rPr>
          <w:lang w:val="eu-ES"/>
        </w:rPr>
        <w:t>labur</w:t>
      </w:r>
      <w:proofErr w:type="spellEnd"/>
      <w:r w:rsidRPr="00D80EC7">
        <w:rPr>
          <w:lang w:val="eu-ES"/>
        </w:rPr>
        <w:t>.</w:t>
      </w:r>
    </w:p>
    <w:p w:rsidR="00B461E5" w:rsidRPr="00B461E5" w:rsidRDefault="00B461E5" w:rsidP="004904B1">
      <w:pPr>
        <w:pStyle w:val="Texto"/>
        <w:rPr>
          <w:lang w:val="eu-ES"/>
        </w:rPr>
      </w:pPr>
    </w:p>
    <w:p w:rsidR="00B461E5" w:rsidRDefault="00B461E5" w:rsidP="004904B1">
      <w:pPr>
        <w:pStyle w:val="Texto"/>
      </w:pPr>
      <w:r>
        <w:t>Creo que ya lo he ex</w:t>
      </w:r>
      <w:r w:rsidRPr="00826629">
        <w:t>plica</w:t>
      </w:r>
      <w:r>
        <w:t>do</w:t>
      </w:r>
      <w:r w:rsidRPr="00826629">
        <w:t xml:space="preserve"> alguna </w:t>
      </w:r>
      <w:r w:rsidR="00FC22EC">
        <w:t xml:space="preserve">vez </w:t>
      </w:r>
      <w:r w:rsidRPr="00826629">
        <w:t>en esta tribuna</w:t>
      </w:r>
      <w:r>
        <w:t>,</w:t>
      </w:r>
      <w:r w:rsidRPr="00826629">
        <w:t xml:space="preserve"> alguien lo verá</w:t>
      </w:r>
      <w:r>
        <w:t>,</w:t>
      </w:r>
      <w:r w:rsidRPr="00826629">
        <w:t xml:space="preserve"> seguramente no se</w:t>
      </w:r>
      <w:r>
        <w:t>ré</w:t>
      </w:r>
      <w:r w:rsidRPr="00826629">
        <w:t xml:space="preserve"> yo, pero dentro </w:t>
      </w:r>
      <w:r>
        <w:t xml:space="preserve">de </w:t>
      </w:r>
      <w:r w:rsidRPr="00826629">
        <w:t>20 a</w:t>
      </w:r>
      <w:r>
        <w:t xml:space="preserve">ños vendrá algún miembro del </w:t>
      </w:r>
      <w:r w:rsidR="00272087">
        <w:t>g</w:t>
      </w:r>
      <w:r w:rsidRPr="00826629">
        <w:t>rupo Popular</w:t>
      </w:r>
      <w:r>
        <w:t>,</w:t>
      </w:r>
      <w:r w:rsidRPr="00826629">
        <w:t xml:space="preserve"> o lo que sea dentro </w:t>
      </w:r>
      <w:r>
        <w:t xml:space="preserve">de </w:t>
      </w:r>
      <w:r w:rsidRPr="00826629">
        <w:t xml:space="preserve">20 años y </w:t>
      </w:r>
      <w:r>
        <w:t xml:space="preserve">dirá: "Aquel Gobierno hace 20 años sí que tenía </w:t>
      </w:r>
      <w:r w:rsidRPr="00826629">
        <w:t>palabra</w:t>
      </w:r>
      <w:r>
        <w:t>,</w:t>
      </w:r>
      <w:r w:rsidRPr="00826629">
        <w:t xml:space="preserve"> </w:t>
      </w:r>
      <w:r>
        <w:t>¿no?, (?). Hombre, dónde va a pasar, dónde va a parar, perdón.</w:t>
      </w:r>
    </w:p>
    <w:p w:rsidR="00B461E5" w:rsidRDefault="00B461E5" w:rsidP="004904B1">
      <w:pPr>
        <w:pStyle w:val="Texto"/>
      </w:pPr>
    </w:p>
    <w:p w:rsidR="00B461E5" w:rsidRDefault="00B461E5" w:rsidP="004904B1">
      <w:pPr>
        <w:pStyle w:val="Texto"/>
      </w:pPr>
      <w:r>
        <w:lastRenderedPageBreak/>
        <w:t xml:space="preserve">Mire, señor Otero, creo realmente, </w:t>
      </w:r>
      <w:r w:rsidRPr="00826629">
        <w:t>a mí no me gusta</w:t>
      </w:r>
      <w:r>
        <w:t xml:space="preserve"> t</w:t>
      </w:r>
      <w:r w:rsidRPr="00826629">
        <w:t>ener que</w:t>
      </w:r>
      <w:r>
        <w:t>…</w:t>
      </w:r>
      <w:r w:rsidRPr="00826629">
        <w:t xml:space="preserve"> o hablar más de lo necesario</w:t>
      </w:r>
      <w:r>
        <w:t>, so</w:t>
      </w:r>
      <w:r w:rsidRPr="00826629">
        <w:t xml:space="preserve">y una persona de pocas palabras, </w:t>
      </w:r>
      <w:r>
        <w:t>y hoy</w:t>
      </w:r>
      <w:r w:rsidRPr="00826629">
        <w:t xml:space="preserve"> tengo la sensación de que estamos hablando sobre un problema que realmente no existe. Ustedes se han sentido engañados, ustedes</w:t>
      </w:r>
      <w:r>
        <w:t xml:space="preserve"> se sienten timados, usted v</w:t>
      </w:r>
      <w:r w:rsidRPr="00826629">
        <w:t>iene aquí, repite</w:t>
      </w:r>
      <w:r>
        <w:t xml:space="preserve"> más de ocho veces: "</w:t>
      </w:r>
      <w:r w:rsidRPr="00826629">
        <w:t>nos dicen, nos dice</w:t>
      </w:r>
      <w:r>
        <w:t>n</w:t>
      </w:r>
      <w:r w:rsidRPr="00826629">
        <w:t>, nos dicen</w:t>
      </w:r>
      <w:r>
        <w:t>",</w:t>
      </w:r>
      <w:r w:rsidRPr="00826629">
        <w:t xml:space="preserve"> y dice cosas que nosotros</w:t>
      </w:r>
      <w:r>
        <w:t>,</w:t>
      </w:r>
      <w:r w:rsidRPr="00826629">
        <w:t xml:space="preserve"> ninguno de nosotros, </w:t>
      </w:r>
      <w:r>
        <w:t xml:space="preserve">ni el </w:t>
      </w:r>
      <w:r w:rsidRPr="00826629">
        <w:t xml:space="preserve">señor Azpiazu, ni la señora Tapia </w:t>
      </w:r>
      <w:r>
        <w:t>ni y</w:t>
      </w:r>
      <w:r w:rsidRPr="00826629">
        <w:t>o mismo</w:t>
      </w:r>
      <w:r>
        <w:t>,</w:t>
      </w:r>
      <w:r w:rsidRPr="00826629">
        <w:t xml:space="preserve"> les hemos dicho</w:t>
      </w:r>
      <w:r>
        <w:t xml:space="preserve">; es </w:t>
      </w:r>
      <w:r w:rsidRPr="00826629">
        <w:t>de</w:t>
      </w:r>
      <w:r>
        <w:t xml:space="preserve">cir, </w:t>
      </w:r>
      <w:r w:rsidRPr="00826629">
        <w:t>usted crea el problema</w:t>
      </w:r>
      <w:r>
        <w:t>,</w:t>
      </w:r>
      <w:r w:rsidRPr="00826629">
        <w:t xml:space="preserve"> hace sus propias lecturas de cu</w:t>
      </w:r>
      <w:r>
        <w:t>á</w:t>
      </w:r>
      <w:r w:rsidRPr="00826629">
        <w:t xml:space="preserve">l es el problema y </w:t>
      </w:r>
      <w:r>
        <w:t>v</w:t>
      </w:r>
      <w:r w:rsidRPr="00826629">
        <w:t>ien</w:t>
      </w:r>
      <w:r>
        <w:t>e</w:t>
      </w:r>
      <w:r w:rsidRPr="00826629">
        <w:t xml:space="preserve"> aquí a plantearlo y nos acusa</w:t>
      </w:r>
      <w:r>
        <w:t>, es decir,</w:t>
      </w:r>
      <w:r w:rsidRPr="00826629">
        <w:t xml:space="preserve"> bueno</w:t>
      </w:r>
      <w:r>
        <w:t>, es que sí,</w:t>
      </w:r>
      <w:r w:rsidRPr="00826629">
        <w:t xml:space="preserve"> efectivamente</w:t>
      </w:r>
      <w:r>
        <w:t>,</w:t>
      </w:r>
      <w:r w:rsidRPr="00826629">
        <w:t xml:space="preserve"> respecto al plazo ustedes en su enmienda </w:t>
      </w:r>
      <w:r>
        <w:t xml:space="preserve">sí, </w:t>
      </w:r>
      <w:r w:rsidRPr="00826629">
        <w:t>ponen</w:t>
      </w:r>
      <w:r>
        <w:t>, qué</w:t>
      </w:r>
      <w:r w:rsidRPr="00826629">
        <w:t xml:space="preserve"> pone</w:t>
      </w:r>
      <w:r>
        <w:t>n,</w:t>
      </w:r>
      <w:r w:rsidRPr="00826629">
        <w:t xml:space="preserve"> exactamente lo que dice la ley</w:t>
      </w:r>
      <w:r>
        <w:t>,</w:t>
      </w:r>
      <w:r w:rsidRPr="00826629">
        <w:t xml:space="preserve"> en el ejercicio presupuestario inmediatamente posterior a la entrada en vigor de la ley</w:t>
      </w:r>
      <w:r>
        <w:t>,</w:t>
      </w:r>
      <w:r w:rsidRPr="00826629">
        <w:t xml:space="preserve"> literal</w:t>
      </w:r>
      <w:r>
        <w:t>. Ah, pero es que no ponen</w:t>
      </w:r>
      <w:r w:rsidRPr="00826629">
        <w:t xml:space="preserve"> los 100 millones</w:t>
      </w:r>
      <w:r>
        <w:t>,</w:t>
      </w:r>
      <w:r w:rsidRPr="00826629">
        <w:t xml:space="preserve"> y ahora es cuando yo</w:t>
      </w:r>
      <w:r>
        <w:t xml:space="preserve">… </w:t>
      </w:r>
      <w:r w:rsidRPr="00826629">
        <w:t>bueno</w:t>
      </w:r>
      <w:r>
        <w:t xml:space="preserve">, ahora </w:t>
      </w:r>
      <w:r w:rsidRPr="00826629">
        <w:t>procederemos</w:t>
      </w:r>
      <w:r>
        <w:t>,</w:t>
      </w:r>
      <w:r w:rsidRPr="00826629">
        <w:t xml:space="preserve"> </w:t>
      </w:r>
      <w:r>
        <w:t>votaremos y tal,</w:t>
      </w:r>
      <w:r w:rsidRPr="00826629">
        <w:t xml:space="preserve"> pero acto seguido voy a venir aquí a preguntar</w:t>
      </w:r>
      <w:r>
        <w:t>le</w:t>
      </w:r>
      <w:r w:rsidRPr="00826629">
        <w:t xml:space="preserve"> al señor letrado a ver desde cuándo una proposición no de ley puede sobre una ley, es que es la ley la que tiene la prevalencia, es que es la ley la que dice lo que dice y </w:t>
      </w:r>
      <w:r>
        <w:t>yo en la</w:t>
      </w:r>
      <w:r w:rsidRPr="00826629">
        <w:t xml:space="preserve"> PNL</w:t>
      </w:r>
      <w:r>
        <w:t xml:space="preserve"> d</w:t>
      </w:r>
      <w:r w:rsidRPr="00826629">
        <w:t>igo c</w:t>
      </w:r>
      <w:r>
        <w:t>ú</w:t>
      </w:r>
      <w:r w:rsidRPr="00826629">
        <w:t>mpla</w:t>
      </w:r>
      <w:r>
        <w:t>se</w:t>
      </w:r>
      <w:r w:rsidRPr="00826629">
        <w:t xml:space="preserve"> la ley</w:t>
      </w:r>
      <w:r>
        <w:t>,</w:t>
      </w:r>
      <w:r w:rsidRPr="00826629">
        <w:t xml:space="preserve"> y lo dig</w:t>
      </w:r>
      <w:r>
        <w:t>o ade</w:t>
      </w:r>
      <w:r w:rsidRPr="00826629">
        <w:t>más dentro del pl</w:t>
      </w:r>
      <w:r>
        <w:t>azo que establece la propia ley; es</w:t>
      </w:r>
      <w:r w:rsidRPr="00826629">
        <w:t xml:space="preserve"> decir, es que no acabo de ver dónde está el problema</w:t>
      </w:r>
      <w:r>
        <w:t>, de verdad</w:t>
      </w:r>
      <w:r w:rsidRPr="00826629">
        <w:t xml:space="preserve"> se lo digo</w:t>
      </w:r>
      <w:r>
        <w:t>,</w:t>
      </w:r>
      <w:r w:rsidR="00FC22EC">
        <w:t xml:space="preserve"> de verdad se lo digo.</w:t>
      </w:r>
    </w:p>
    <w:p w:rsidR="00B461E5" w:rsidRDefault="00B461E5" w:rsidP="004904B1">
      <w:pPr>
        <w:pStyle w:val="Texto"/>
      </w:pPr>
    </w:p>
    <w:p w:rsidR="00B461E5" w:rsidRDefault="00B461E5" w:rsidP="004904B1">
      <w:pPr>
        <w:pStyle w:val="Texto"/>
      </w:pPr>
      <w:r w:rsidRPr="00826629">
        <w:t>Lo que sí le digo es que gobernar no sé, no sé si e</w:t>
      </w:r>
      <w:r>
        <w:t xml:space="preserve">s eso que usted dice que dicen en </w:t>
      </w:r>
      <w:r w:rsidRPr="00826629">
        <w:t>esa ser</w:t>
      </w:r>
      <w:r>
        <w:t>ie de</w:t>
      </w:r>
      <w:r w:rsidRPr="00826629">
        <w:t xml:space="preserve"> la que nos ha hecho un pequeño </w:t>
      </w:r>
      <w:r>
        <w:t xml:space="preserve">spoiler. Lo que sí sé es </w:t>
      </w:r>
      <w:r w:rsidRPr="00826629">
        <w:t>que es bastante más complicado que venir aquí a plantear que uno es el campeón mundial de la transición energética o de cualquier otro tema</w:t>
      </w:r>
      <w:r>
        <w:t>; es decir, le he dicho a</w:t>
      </w:r>
      <w:r w:rsidRPr="00826629">
        <w:t>ntes, un gobernante se encuentra todos los días con problemas presupuestarios, con problemas económicos, con problemas políticos, sociales, tecnológicos, técnicos. La señora Tapia, probablemente</w:t>
      </w:r>
      <w:r>
        <w:t>,</w:t>
      </w:r>
      <w:r w:rsidRPr="00826629">
        <w:t xml:space="preserve"> no tenga </w:t>
      </w:r>
      <w:r>
        <w:t xml:space="preserve">a </w:t>
      </w:r>
      <w:r w:rsidRPr="00826629">
        <w:t xml:space="preserve">toda la gente que le gustaría en su departamento para que </w:t>
      </w:r>
      <w:r>
        <w:t xml:space="preserve">le desarrollen a </w:t>
      </w:r>
      <w:r w:rsidRPr="00826629">
        <w:t>la vez dos decretos</w:t>
      </w:r>
      <w:r>
        <w:t>,</w:t>
      </w:r>
      <w:r w:rsidRPr="00826629">
        <w:t xml:space="preserve"> que son el desarrollo posterior de esta ley</w:t>
      </w:r>
      <w:r>
        <w:t>,</w:t>
      </w:r>
      <w:r w:rsidRPr="00826629">
        <w:t xml:space="preserve"> que </w:t>
      </w:r>
      <w:r>
        <w:t xml:space="preserve">le </w:t>
      </w:r>
      <w:r w:rsidRPr="00826629">
        <w:t>desarroll</w:t>
      </w:r>
      <w:r>
        <w:t>e</w:t>
      </w:r>
      <w:r w:rsidRPr="00826629">
        <w:t>n al mismo tiempo la herramienta financiera</w:t>
      </w:r>
      <w:r>
        <w:t>,</w:t>
      </w:r>
      <w:r w:rsidRPr="00826629">
        <w:t xml:space="preserve"> que le </w:t>
      </w:r>
      <w:r>
        <w:t>desarro</w:t>
      </w:r>
      <w:r w:rsidRPr="00826629">
        <w:t>ll</w:t>
      </w:r>
      <w:r>
        <w:t>en</w:t>
      </w:r>
      <w:r w:rsidRPr="00826629">
        <w:t xml:space="preserve"> al mismo tiempo el día a día de la Dirección de Energía</w:t>
      </w:r>
      <w:r>
        <w:t>,</w:t>
      </w:r>
      <w:r w:rsidRPr="00826629">
        <w:t xml:space="preserve"> el d</w:t>
      </w:r>
      <w:r>
        <w:t>ía a día de la dirección de esto,</w:t>
      </w:r>
      <w:r w:rsidRPr="00826629">
        <w:t xml:space="preserve"> el día a día de la dirección de</w:t>
      </w:r>
      <w:r>
        <w:t xml:space="preserve"> </w:t>
      </w:r>
      <w:r w:rsidRPr="00826629">
        <w:t>l</w:t>
      </w:r>
      <w:r>
        <w:t>o</w:t>
      </w:r>
      <w:r w:rsidRPr="00826629">
        <w:t xml:space="preserve"> otro, pues probablemente también a</w:t>
      </w:r>
      <w:r>
        <w:t xml:space="preserve"> ell</w:t>
      </w:r>
      <w:r w:rsidRPr="00826629">
        <w:t xml:space="preserve">a le gustaría hacer las cosas mucho más rápido. </w:t>
      </w:r>
      <w:r w:rsidRPr="00826629">
        <w:lastRenderedPageBreak/>
        <w:t>En cualquier caso, la</w:t>
      </w:r>
      <w:r>
        <w:t xml:space="preserve">s hará </w:t>
      </w:r>
      <w:r w:rsidRPr="00826629">
        <w:t>dentro del plazo que establece la ley, que es el ejercicio posterior a la aprobación de la misma</w:t>
      </w:r>
      <w:r>
        <w:t>.</w:t>
      </w:r>
    </w:p>
    <w:p w:rsidR="00B461E5" w:rsidRDefault="00B461E5" w:rsidP="004904B1">
      <w:pPr>
        <w:pStyle w:val="Texto"/>
      </w:pPr>
    </w:p>
    <w:p w:rsidR="00B461E5" w:rsidRDefault="00B461E5" w:rsidP="004904B1">
      <w:pPr>
        <w:pStyle w:val="Texto"/>
      </w:pPr>
      <w:r>
        <w:t>Y en serio, yo no sé</w:t>
      </w:r>
      <w:r w:rsidRPr="00826629">
        <w:t xml:space="preserve"> si </w:t>
      </w:r>
      <w:r>
        <w:t>esto va de quié</w:t>
      </w:r>
      <w:r w:rsidRPr="00826629">
        <w:t>n</w:t>
      </w:r>
      <w:r>
        <w:t xml:space="preserve"> </w:t>
      </w:r>
      <w:r w:rsidRPr="00826629">
        <w:t>es más</w:t>
      </w:r>
      <w:r>
        <w:t>, quié</w:t>
      </w:r>
      <w:r w:rsidRPr="00826629">
        <w:t>n</w:t>
      </w:r>
      <w:r>
        <w:t xml:space="preserve"> </w:t>
      </w:r>
      <w:r w:rsidRPr="00826629">
        <w:t>es menos</w:t>
      </w:r>
      <w:r>
        <w:t>,</w:t>
      </w:r>
      <w:r w:rsidRPr="00826629">
        <w:t xml:space="preserve"> si estamos echando una carrera</w:t>
      </w:r>
      <w:r>
        <w:t>,</w:t>
      </w:r>
      <w:r w:rsidRPr="00826629">
        <w:t xml:space="preserve"> nosotros en e</w:t>
      </w:r>
      <w:r>
        <w:t>se</w:t>
      </w:r>
      <w:r w:rsidRPr="00826629">
        <w:t xml:space="preserve"> sentido no tenemos ningún problema</w:t>
      </w:r>
      <w:r>
        <w:t>, y</w:t>
      </w:r>
      <w:r w:rsidRPr="00826629">
        <w:t>a sabemos que para ustedes siempre seremos los menos</w:t>
      </w:r>
      <w:r>
        <w:t>,</w:t>
      </w:r>
      <w:r w:rsidRPr="00826629">
        <w:t xml:space="preserve"> los que menos hacemos y los </w:t>
      </w:r>
      <w:r>
        <w:t xml:space="preserve">que menos </w:t>
      </w:r>
      <w:r w:rsidRPr="00826629">
        <w:t>primeros no sé qué. Ahora, si es verdad lo que dice esa ser</w:t>
      </w:r>
      <w:r>
        <w:t>ie,</w:t>
      </w:r>
      <w:r w:rsidRPr="00826629">
        <w:t xml:space="preserve"> que</w:t>
      </w:r>
      <w:r>
        <w:t xml:space="preserve"> de</w:t>
      </w:r>
      <w:r w:rsidRPr="00826629">
        <w:t xml:space="preserve"> vez en cuando hay que tomarse una cita de algo, pues nosotros </w:t>
      </w:r>
      <w:r>
        <w:t xml:space="preserve">de vez </w:t>
      </w:r>
      <w:r w:rsidRPr="00826629">
        <w:t>en cuando nos l</w:t>
      </w:r>
      <w:r>
        <w:t>a</w:t>
      </w:r>
      <w:r w:rsidRPr="00826629">
        <w:t xml:space="preserve"> tomaremos</w:t>
      </w:r>
      <w:r>
        <w:t>. Ustedes</w:t>
      </w:r>
      <w:r w:rsidRPr="00826629">
        <w:t xml:space="preserve"> está claro que no</w:t>
      </w:r>
      <w:r>
        <w:t>,</w:t>
      </w:r>
      <w:r w:rsidRPr="00826629">
        <w:t xml:space="preserve"> por eso</w:t>
      </w:r>
      <w:r>
        <w:t xml:space="preserve"> a</w:t>
      </w:r>
      <w:r w:rsidRPr="00826629">
        <w:t>ño tras año, año tras año nos dan la espalda en el procedimiento presupuestario</w:t>
      </w:r>
      <w:r>
        <w:t>,</w:t>
      </w:r>
      <w:r w:rsidRPr="00826629">
        <w:t xml:space="preserve"> año tras año</w:t>
      </w:r>
      <w:r>
        <w:t xml:space="preserve"> u</w:t>
      </w:r>
      <w:r w:rsidRPr="00826629">
        <w:t>stedes son los más campeones en esta materia y en otras, pero en lugar de incidir en la vida del país, en lugar de incidir en el futuro del país, prefieren quedarse hablando desde la tribuna diciendo que son los campeones, pero en la irrelevancia. Pero bueno</w:t>
      </w:r>
      <w:r>
        <w:t>, en fin, e</w:t>
      </w:r>
      <w:r w:rsidRPr="00826629">
        <w:t xml:space="preserve">so ya es cosa suya y de sus direcciones políticas y yo </w:t>
      </w:r>
      <w:r>
        <w:t>ahí no voy a entrar, pe</w:t>
      </w:r>
      <w:r w:rsidRPr="00826629">
        <w:t>ro en cualquier caso, sí que creo que no hace más por la transición energética</w:t>
      </w:r>
      <w:r>
        <w:t>,</w:t>
      </w:r>
      <w:r w:rsidRPr="00826629">
        <w:t xml:space="preserve"> por cualquier tema el que más habla de transición en</w:t>
      </w:r>
      <w:r>
        <w:t xml:space="preserve">ergética o </w:t>
      </w:r>
      <w:r w:rsidRPr="00826629">
        <w:t xml:space="preserve">de cualquier tema, sino </w:t>
      </w:r>
      <w:r>
        <w:t xml:space="preserve">el </w:t>
      </w:r>
      <w:r w:rsidRPr="00826629">
        <w:t xml:space="preserve">que más implica y el que más </w:t>
      </w:r>
      <w:r>
        <w:t>hac</w:t>
      </w:r>
      <w:r w:rsidRPr="00826629">
        <w:t xml:space="preserve">e. </w:t>
      </w:r>
    </w:p>
    <w:p w:rsidR="00B461E5" w:rsidRDefault="00B461E5" w:rsidP="004904B1">
      <w:pPr>
        <w:pStyle w:val="Texto"/>
      </w:pPr>
    </w:p>
    <w:p w:rsidR="00B461E5" w:rsidRDefault="00B461E5" w:rsidP="004904B1">
      <w:pPr>
        <w:pStyle w:val="Texto"/>
      </w:pPr>
      <w:r w:rsidRPr="00826629">
        <w:t xml:space="preserve">Eskerrik asko. </w:t>
      </w:r>
    </w:p>
    <w:p w:rsidR="00B461E5" w:rsidRDefault="00B461E5" w:rsidP="004904B1">
      <w:pPr>
        <w:pStyle w:val="Texto"/>
      </w:pPr>
    </w:p>
    <w:p w:rsidR="00B461E5" w:rsidRDefault="00B461E5" w:rsidP="004904B1">
      <w:pPr>
        <w:pStyle w:val="Texto"/>
      </w:pPr>
    </w:p>
    <w:p w:rsidR="00B461E5" w:rsidRPr="00265368" w:rsidRDefault="00B461E5" w:rsidP="004904B1">
      <w:pPr>
        <w:pStyle w:val="Texto"/>
        <w:rPr>
          <w:lang w:val="pt-BR"/>
        </w:rPr>
      </w:pPr>
      <w:r w:rsidRPr="00380759">
        <w:rPr>
          <w:rFonts w:ascii="Futura Md BT" w:hAnsi="Futura Md BT"/>
        </w:rPr>
        <w:t>LEHENDAKARIAK</w:t>
      </w:r>
      <w:r>
        <w:t xml:space="preserve">: </w:t>
      </w:r>
      <w:r w:rsidRPr="00826629">
        <w:t>Eskerrik asko, Grajales j</w:t>
      </w:r>
      <w:r>
        <w:t xml:space="preserve">auna. </w:t>
      </w:r>
      <w:r w:rsidRPr="00265368">
        <w:rPr>
          <w:lang w:val="pt-BR"/>
        </w:rPr>
        <w:t xml:space="preserve">Euskal Talde Popularra, López de Ocariz </w:t>
      </w:r>
      <w:proofErr w:type="spellStart"/>
      <w:proofErr w:type="gramStart"/>
      <w:r w:rsidR="004904B1" w:rsidRPr="00265368">
        <w:rPr>
          <w:lang w:val="pt-BR"/>
        </w:rPr>
        <w:t>andrea</w:t>
      </w:r>
      <w:proofErr w:type="spellEnd"/>
      <w:proofErr w:type="gramEnd"/>
      <w:r w:rsidRPr="00265368">
        <w:rPr>
          <w:lang w:val="pt-BR"/>
        </w:rPr>
        <w:t xml:space="preserve"> </w:t>
      </w:r>
      <w:proofErr w:type="spellStart"/>
      <w:r w:rsidRPr="00265368">
        <w:rPr>
          <w:lang w:val="pt-BR"/>
        </w:rPr>
        <w:t>zurea</w:t>
      </w:r>
      <w:proofErr w:type="spellEnd"/>
      <w:r w:rsidRPr="00265368">
        <w:rPr>
          <w:lang w:val="pt-BR"/>
        </w:rPr>
        <w:t xml:space="preserve"> da </w:t>
      </w:r>
      <w:proofErr w:type="spellStart"/>
      <w:r w:rsidRPr="00265368">
        <w:rPr>
          <w:lang w:val="pt-BR"/>
        </w:rPr>
        <w:t>hitza</w:t>
      </w:r>
      <w:proofErr w:type="spellEnd"/>
      <w:r w:rsidRPr="00265368">
        <w:rPr>
          <w:lang w:val="pt-BR"/>
        </w:rPr>
        <w:t>.</w:t>
      </w:r>
    </w:p>
    <w:p w:rsidR="00B461E5" w:rsidRPr="00265368" w:rsidRDefault="00B461E5" w:rsidP="004904B1">
      <w:pPr>
        <w:pStyle w:val="Texto"/>
        <w:rPr>
          <w:lang w:val="pt-BR"/>
        </w:rPr>
      </w:pPr>
    </w:p>
    <w:p w:rsidR="00B461E5" w:rsidRPr="00265368" w:rsidRDefault="00B461E5" w:rsidP="004904B1">
      <w:pPr>
        <w:pStyle w:val="Texto"/>
        <w:rPr>
          <w:lang w:val="pt-BR"/>
        </w:rPr>
      </w:pPr>
    </w:p>
    <w:p w:rsidR="00B461E5" w:rsidRDefault="00B461E5" w:rsidP="004904B1">
      <w:pPr>
        <w:pStyle w:val="Texto"/>
      </w:pPr>
      <w:r w:rsidRPr="00380759">
        <w:rPr>
          <w:rFonts w:ascii="Futura Md BT" w:hAnsi="Futura Md BT"/>
        </w:rPr>
        <w:t>LÓPEZ DE OCARIZ LÓPEZ DE MUNAIN</w:t>
      </w:r>
      <w:r>
        <w:t xml:space="preserve"> andreak: Señor Grajales, pues muchas gracias por aclararnos que no son f</w:t>
      </w:r>
      <w:r w:rsidRPr="00826629">
        <w:t>iables</w:t>
      </w:r>
      <w:r>
        <w:t>; m</w:t>
      </w:r>
      <w:r w:rsidRPr="00826629">
        <w:t>uchas gracias por aclararnos que se comprometen a lo que no pueden ejecutar</w:t>
      </w:r>
      <w:r>
        <w:t>,</w:t>
      </w:r>
      <w:r w:rsidRPr="00826629">
        <w:t xml:space="preserve"> a lo que no pueden hacer</w:t>
      </w:r>
      <w:r>
        <w:t>; m</w:t>
      </w:r>
      <w:r w:rsidRPr="00826629">
        <w:t>uchas gracias</w:t>
      </w:r>
      <w:r>
        <w:t>, u</w:t>
      </w:r>
      <w:r w:rsidRPr="00826629">
        <w:t>sted mismo lo ha dicho</w:t>
      </w:r>
      <w:r>
        <w:t>, y además han cogido cierto</w:t>
      </w:r>
      <w:r w:rsidRPr="00826629">
        <w:t xml:space="preserve"> hábito, no se pone</w:t>
      </w:r>
      <w:r>
        <w:t>n</w:t>
      </w:r>
      <w:r w:rsidRPr="00826629">
        <w:t xml:space="preserve"> ni colorado</w:t>
      </w:r>
      <w:r>
        <w:t>s</w:t>
      </w:r>
      <w:r w:rsidRPr="00826629">
        <w:t xml:space="preserve">. </w:t>
      </w:r>
    </w:p>
    <w:p w:rsidR="00B461E5" w:rsidRDefault="00B461E5" w:rsidP="004904B1">
      <w:pPr>
        <w:pStyle w:val="Texto"/>
      </w:pPr>
    </w:p>
    <w:p w:rsidR="00B461E5" w:rsidRDefault="00B461E5" w:rsidP="004904B1">
      <w:pPr>
        <w:pStyle w:val="Texto"/>
      </w:pPr>
      <w:r w:rsidRPr="00826629">
        <w:t xml:space="preserve">Mire, </w:t>
      </w:r>
      <w:r>
        <w:t>el Instituto Vasco de F</w:t>
      </w:r>
      <w:r w:rsidRPr="00826629">
        <w:t>inanzas</w:t>
      </w:r>
      <w:r>
        <w:t>,</w:t>
      </w:r>
      <w:r w:rsidRPr="00826629">
        <w:t xml:space="preserve"> tres partidas, tres partidas, participación en empresas </w:t>
      </w:r>
      <w:r>
        <w:t>Finkatuz. Otra partida, participaciones en…</w:t>
      </w:r>
    </w:p>
    <w:p w:rsidR="00B461E5" w:rsidRDefault="00B461E5" w:rsidP="004904B1">
      <w:pPr>
        <w:pStyle w:val="Texto"/>
      </w:pPr>
    </w:p>
    <w:p w:rsidR="00B461E5" w:rsidRDefault="00B461E5" w:rsidP="004904B1">
      <w:pPr>
        <w:pStyle w:val="Texto"/>
      </w:pPr>
      <w:r>
        <w:t xml:space="preserve">(19. </w:t>
      </w:r>
      <w:proofErr w:type="gramStart"/>
      <w:r>
        <w:t>zintaren</w:t>
      </w:r>
      <w:proofErr w:type="gramEnd"/>
      <w:r>
        <w:t xml:space="preserve"> amaiera)</w:t>
      </w:r>
    </w:p>
    <w:p w:rsidR="00B461E5" w:rsidRPr="004B144A" w:rsidRDefault="00B461E5" w:rsidP="004904B1">
      <w:pPr>
        <w:pStyle w:val="Texto"/>
        <w:rPr>
          <w:lang w:val="eu-ES"/>
        </w:rPr>
      </w:pPr>
      <w:r w:rsidRPr="004B144A">
        <w:rPr>
          <w:lang w:val="eu-ES"/>
        </w:rPr>
        <w:t>(20. zintaren hasiera)</w:t>
      </w:r>
    </w:p>
    <w:p w:rsidR="00B461E5" w:rsidRDefault="00B461E5" w:rsidP="004904B1">
      <w:pPr>
        <w:pStyle w:val="Texto"/>
      </w:pPr>
    </w:p>
    <w:p w:rsidR="00B461E5" w:rsidRDefault="00B461E5" w:rsidP="004904B1">
      <w:pPr>
        <w:pStyle w:val="Texto"/>
      </w:pPr>
      <w:r>
        <w:t>… f</w:t>
      </w:r>
      <w:r w:rsidRPr="00160F69">
        <w:t>inanzas</w:t>
      </w:r>
      <w:r>
        <w:t xml:space="preserve">, tres partidas, tres partidas; participación en empresas </w:t>
      </w:r>
      <w:proofErr w:type="spellStart"/>
      <w:r>
        <w:t>Finkatuz</w:t>
      </w:r>
      <w:proofErr w:type="spellEnd"/>
      <w:r>
        <w:t>; otra partida, participaciones en empresas, y</w:t>
      </w:r>
      <w:r w:rsidRPr="00160F69">
        <w:t xml:space="preserve"> otra partida, créditos, préstamos y anticipos reintegra</w:t>
      </w:r>
      <w:r>
        <w:t>bles a</w:t>
      </w:r>
      <w:r w:rsidRPr="00160F69">
        <w:t xml:space="preserve"> e</w:t>
      </w:r>
      <w:r>
        <w:t>m</w:t>
      </w:r>
      <w:r w:rsidRPr="00160F69">
        <w:t>presa</w:t>
      </w:r>
      <w:r>
        <w:t>s. N</w:t>
      </w:r>
      <w:r w:rsidRPr="00160F69">
        <w:t xml:space="preserve">i un euro </w:t>
      </w:r>
      <w:r>
        <w:t xml:space="preserve">para financiar ayuntamientos. Ni un euro para </w:t>
      </w:r>
      <w:r w:rsidRPr="00160F69">
        <w:t>instituciones públi</w:t>
      </w:r>
      <w:r>
        <w:t xml:space="preserve">cas. Ni un </w:t>
      </w:r>
      <w:r w:rsidRPr="00160F69">
        <w:t xml:space="preserve">euro para todo el 2020. Por lo tanto, </w:t>
      </w:r>
      <w:r>
        <w:t>¿de qué están hablando?</w:t>
      </w:r>
    </w:p>
    <w:p w:rsidR="00B461E5" w:rsidRDefault="00B461E5" w:rsidP="004904B1">
      <w:pPr>
        <w:pStyle w:val="Texto"/>
      </w:pPr>
    </w:p>
    <w:p w:rsidR="00B461E5" w:rsidRDefault="00B461E5" w:rsidP="004904B1">
      <w:pPr>
        <w:pStyle w:val="Texto"/>
      </w:pPr>
      <w:r w:rsidRPr="00160F69">
        <w:t>Es que</w:t>
      </w:r>
      <w:r>
        <w:t>, es curioso. Decía la señora co</w:t>
      </w:r>
      <w:r w:rsidRPr="00160F69">
        <w:t>nsejera en la</w:t>
      </w:r>
      <w:r>
        <w:t xml:space="preserve"> interpelación: "Es que, no sabemos cuánd</w:t>
      </w:r>
      <w:r w:rsidRPr="00160F69">
        <w:t>o va</w:t>
      </w:r>
      <w:r>
        <w:t>n a necesitar los ayuntamientos". C</w:t>
      </w:r>
      <w:r w:rsidRPr="00160F69">
        <w:t>laro, porque el proyecto de ley que entra como proposición de ley</w:t>
      </w:r>
      <w:r>
        <w:t>,</w:t>
      </w:r>
      <w:r w:rsidRPr="00160F69">
        <w:t xml:space="preserve"> pues no está basado en ningú</w:t>
      </w:r>
      <w:r>
        <w:t>n informe previo de evaluación. No. L</w:t>
      </w:r>
      <w:r w:rsidRPr="00160F69">
        <w:t>o hicieron</w:t>
      </w:r>
      <w:r>
        <w:t xml:space="preserve">, aquí te pillo, </w:t>
      </w:r>
      <w:r w:rsidRPr="00160F69">
        <w:t>aquí te</w:t>
      </w:r>
      <w:r>
        <w:t xml:space="preserve"> mato; m</w:t>
      </w:r>
      <w:r w:rsidRPr="00160F69">
        <w:t>etie</w:t>
      </w:r>
      <w:r>
        <w:t xml:space="preserve">ndo enmiendas de mala manera. El </w:t>
      </w:r>
      <w:r w:rsidRPr="00160F69">
        <w:t>Gobierno, 40 enmiendas</w:t>
      </w:r>
      <w:r>
        <w:t>;</w:t>
      </w:r>
      <w:r w:rsidRPr="00160F69">
        <w:t xml:space="preserve"> que </w:t>
      </w:r>
      <w:r>
        <w:t xml:space="preserve">ya </w:t>
      </w:r>
      <w:r w:rsidRPr="00160F69">
        <w:t>le critique en s</w:t>
      </w:r>
      <w:r>
        <w:t>u día la forma de tramitar esto, un</w:t>
      </w:r>
      <w:r w:rsidRPr="00160F69">
        <w:t xml:space="preserve"> corta y pega para salva</w:t>
      </w:r>
      <w:r>
        <w:t>r el momento y</w:t>
      </w:r>
      <w:r w:rsidRPr="00160F69">
        <w:t xml:space="preserve"> cumplir con la directiva europea. Y</w:t>
      </w:r>
      <w:r>
        <w:t xml:space="preserve"> por eso estamos como estamos. Y </w:t>
      </w:r>
      <w:r w:rsidRPr="00160F69">
        <w:t>luego</w:t>
      </w:r>
      <w:r>
        <w:t xml:space="preserve">, </w:t>
      </w:r>
      <w:r w:rsidRPr="00160F69">
        <w:t>habla</w:t>
      </w:r>
      <w:r>
        <w:t>ba en</w:t>
      </w:r>
      <w:r w:rsidRPr="00160F69">
        <w:t xml:space="preserve"> la interpelación</w:t>
      </w:r>
      <w:r>
        <w:t>,</w:t>
      </w:r>
      <w:r w:rsidRPr="00160F69">
        <w:t xml:space="preserve"> de que</w:t>
      </w:r>
      <w:r>
        <w:t>, c</w:t>
      </w:r>
      <w:r w:rsidRPr="00160F69">
        <w:t>laro</w:t>
      </w:r>
      <w:r>
        <w:t xml:space="preserve">, que es que </w:t>
      </w:r>
      <w:r w:rsidRPr="00160F69">
        <w:t xml:space="preserve">dudan de la capacidad de </w:t>
      </w:r>
      <w:r>
        <w:t>endeudamiento de los ayuntamientos. P</w:t>
      </w:r>
      <w:r w:rsidRPr="00160F69">
        <w:t>ero</w:t>
      </w:r>
      <w:r>
        <w:t>,</w:t>
      </w:r>
      <w:r w:rsidRPr="00160F69">
        <w:t xml:space="preserve"> señorías,</w:t>
      </w:r>
      <w:r>
        <w:t xml:space="preserve"> lo he dicho antes: qué </w:t>
      </w:r>
      <w:r w:rsidRPr="00160F69">
        <w:t>legislatura lle</w:t>
      </w:r>
      <w:r>
        <w:t>v</w:t>
      </w:r>
      <w:r w:rsidRPr="00160F69">
        <w:t>amo</w:t>
      </w:r>
      <w:r>
        <w:t>s de carga de acciones</w:t>
      </w:r>
      <w:r w:rsidRPr="00160F69">
        <w:t xml:space="preserve"> sobre los ayuntamientos</w:t>
      </w:r>
      <w:r>
        <w:t>,</w:t>
      </w:r>
      <w:r w:rsidRPr="00160F69">
        <w:t xml:space="preserve"> pa</w:t>
      </w:r>
      <w:r>
        <w:t>ra los que no tienen capacidad. Pues no mientan tanto. Es</w:t>
      </w:r>
      <w:r w:rsidRPr="00160F69">
        <w:t xml:space="preserve"> que</w:t>
      </w:r>
      <w:r>
        <w:t>,</w:t>
      </w:r>
      <w:r w:rsidRPr="00160F69">
        <w:t xml:space="preserve"> miente</w:t>
      </w:r>
      <w:r>
        <w:t>n, y no se sonrojan. Tie</w:t>
      </w:r>
      <w:r w:rsidRPr="00160F69">
        <w:t>nen de</w:t>
      </w:r>
      <w:r>
        <w:t>masiado hábito.</w:t>
      </w:r>
    </w:p>
    <w:p w:rsidR="00B461E5" w:rsidRDefault="00B461E5" w:rsidP="004904B1">
      <w:pPr>
        <w:pStyle w:val="Texto"/>
      </w:pPr>
    </w:p>
    <w:p w:rsidR="00B461E5" w:rsidRDefault="00B461E5" w:rsidP="004904B1">
      <w:pPr>
        <w:pStyle w:val="Texto"/>
      </w:pPr>
      <w:r w:rsidRPr="00160F69">
        <w:t>Como le decía, nos ha dicho que no son fiables</w:t>
      </w:r>
      <w:r>
        <w:t>. Y,</w:t>
      </w:r>
      <w:r w:rsidRPr="00160F69">
        <w:t xml:space="preserve"> yo</w:t>
      </w:r>
      <w:r>
        <w:t>, coincido en esto con usted.</w:t>
      </w:r>
    </w:p>
    <w:p w:rsidR="00B461E5" w:rsidRPr="007B7064" w:rsidRDefault="00B461E5" w:rsidP="004904B1">
      <w:pPr>
        <w:pStyle w:val="Texto"/>
        <w:rPr>
          <w:lang w:val="eu-ES"/>
        </w:rPr>
      </w:pPr>
    </w:p>
    <w:p w:rsidR="00B461E5" w:rsidRPr="007B7064" w:rsidRDefault="00B461E5" w:rsidP="004904B1">
      <w:pPr>
        <w:pStyle w:val="Texto"/>
        <w:rPr>
          <w:lang w:val="eu-ES"/>
        </w:rPr>
      </w:pPr>
    </w:p>
    <w:p w:rsidR="00B461E5" w:rsidRPr="007B7064" w:rsidRDefault="00B461E5" w:rsidP="004904B1">
      <w:pPr>
        <w:pStyle w:val="Texto"/>
        <w:rPr>
          <w:lang w:val="eu-ES"/>
        </w:rPr>
      </w:pPr>
      <w:r w:rsidRPr="007B7064">
        <w:rPr>
          <w:rFonts w:ascii="Futura Md BT" w:hAnsi="Futura Md BT"/>
          <w:lang w:val="eu-ES"/>
        </w:rPr>
        <w:t xml:space="preserve">LEHENDAKARIAK: </w:t>
      </w:r>
      <w:r w:rsidRPr="007B7064">
        <w:rPr>
          <w:lang w:val="eu-ES"/>
        </w:rPr>
        <w:t xml:space="preserve">Eskerrik asko, </w:t>
      </w:r>
      <w:proofErr w:type="spellStart"/>
      <w:r w:rsidRPr="007B7064">
        <w:rPr>
          <w:lang w:val="eu-ES"/>
        </w:rPr>
        <w:t>López</w:t>
      </w:r>
      <w:proofErr w:type="spellEnd"/>
      <w:r w:rsidRPr="007B7064">
        <w:rPr>
          <w:lang w:val="eu-ES"/>
        </w:rPr>
        <w:t xml:space="preserve"> de </w:t>
      </w:r>
      <w:proofErr w:type="spellStart"/>
      <w:r w:rsidRPr="007B7064">
        <w:rPr>
          <w:lang w:val="eu-ES"/>
        </w:rPr>
        <w:t>Ocariz</w:t>
      </w:r>
      <w:proofErr w:type="spellEnd"/>
      <w:r w:rsidRPr="007B7064">
        <w:rPr>
          <w:lang w:val="eu-ES"/>
        </w:rPr>
        <w:t xml:space="preserve"> andrea.</w:t>
      </w:r>
    </w:p>
    <w:p w:rsidR="00B461E5" w:rsidRPr="007B7064" w:rsidRDefault="00B461E5" w:rsidP="004904B1">
      <w:pPr>
        <w:pStyle w:val="Texto"/>
        <w:rPr>
          <w:lang w:val="eu-ES"/>
        </w:rPr>
      </w:pPr>
    </w:p>
    <w:p w:rsidR="00B461E5" w:rsidRPr="007B7064" w:rsidRDefault="00B461E5" w:rsidP="004904B1">
      <w:pPr>
        <w:pStyle w:val="Texto"/>
        <w:rPr>
          <w:lang w:val="eu-ES"/>
        </w:rPr>
      </w:pPr>
      <w:r w:rsidRPr="007B7064">
        <w:rPr>
          <w:i/>
          <w:iCs/>
          <w:lang w:val="eu-ES"/>
        </w:rPr>
        <w:t>(Geldiunea)</w:t>
      </w:r>
    </w:p>
    <w:p w:rsidR="00B461E5" w:rsidRPr="007B7064" w:rsidRDefault="00B461E5" w:rsidP="004904B1">
      <w:pPr>
        <w:pStyle w:val="Texto"/>
        <w:rPr>
          <w:lang w:val="eu-ES"/>
        </w:rPr>
      </w:pPr>
    </w:p>
    <w:p w:rsidR="00B461E5" w:rsidRPr="007B7064" w:rsidRDefault="00B461E5" w:rsidP="004904B1">
      <w:pPr>
        <w:pStyle w:val="Texto"/>
        <w:rPr>
          <w:lang w:val="eu-ES"/>
        </w:rPr>
      </w:pPr>
      <w:r w:rsidRPr="007B7064">
        <w:rPr>
          <w:lang w:val="eu-ES"/>
        </w:rPr>
        <w:t xml:space="preserve">Eztabaida amaituta, bozketara jarriko dugu Otero </w:t>
      </w:r>
      <w:proofErr w:type="spellStart"/>
      <w:r w:rsidRPr="007B7064">
        <w:rPr>
          <w:lang w:val="eu-ES"/>
        </w:rPr>
        <w:t>Gabirondo</w:t>
      </w:r>
      <w:proofErr w:type="spellEnd"/>
      <w:r w:rsidRPr="007B7064">
        <w:rPr>
          <w:lang w:val="eu-ES"/>
        </w:rPr>
        <w:t xml:space="preserve"> jaunaren mozioaren jatorrizko testua. Bozkatu dezakegu.</w:t>
      </w:r>
    </w:p>
    <w:p w:rsidR="00B461E5" w:rsidRPr="007B7064" w:rsidRDefault="00B461E5" w:rsidP="004904B1">
      <w:pPr>
        <w:pStyle w:val="Texto"/>
        <w:rPr>
          <w:lang w:val="eu-ES"/>
        </w:rPr>
      </w:pPr>
    </w:p>
    <w:p w:rsidR="00B461E5" w:rsidRPr="007B7064" w:rsidRDefault="00B461E5" w:rsidP="004904B1">
      <w:pPr>
        <w:pStyle w:val="Texto"/>
        <w:rPr>
          <w:lang w:val="eu-ES"/>
        </w:rPr>
      </w:pPr>
    </w:p>
    <w:p w:rsidR="00B461E5" w:rsidRPr="007B7064" w:rsidRDefault="00B461E5" w:rsidP="004904B1">
      <w:pPr>
        <w:pStyle w:val="anotaciones0"/>
        <w:rPr>
          <w:lang w:val="eu-ES"/>
        </w:rPr>
      </w:pPr>
      <w:r w:rsidRPr="007B7064">
        <w:rPr>
          <w:lang w:val="eu-ES"/>
        </w:rPr>
        <w:t>Botazioa eginda, hauxe izan da emaitza: emandako botoak, 74; aldekoak, 18; aurkakoak, 37; abstentzioak, 19.</w:t>
      </w:r>
    </w:p>
    <w:p w:rsidR="00B461E5" w:rsidRDefault="00B461E5" w:rsidP="004904B1">
      <w:pPr>
        <w:pStyle w:val="Texto"/>
        <w:rPr>
          <w:lang w:val="eu-ES"/>
        </w:rPr>
      </w:pPr>
    </w:p>
    <w:p w:rsidR="00FC22EC" w:rsidRPr="007B7064" w:rsidRDefault="00FC22EC" w:rsidP="004904B1">
      <w:pPr>
        <w:pStyle w:val="Texto"/>
        <w:rPr>
          <w:lang w:val="eu-ES"/>
        </w:rPr>
      </w:pPr>
    </w:p>
    <w:p w:rsidR="00B461E5" w:rsidRPr="007B7064" w:rsidRDefault="00B461E5" w:rsidP="004904B1">
      <w:pPr>
        <w:pStyle w:val="Texto"/>
        <w:rPr>
          <w:lang w:val="eu-ES"/>
        </w:rPr>
      </w:pPr>
      <w:r w:rsidRPr="007B7064">
        <w:rPr>
          <w:rFonts w:ascii="Futura Md BT" w:hAnsi="Futura Md BT"/>
          <w:lang w:val="eu-ES"/>
        </w:rPr>
        <w:t xml:space="preserve">LEHENDAKARIAK: </w:t>
      </w:r>
      <w:r w:rsidRPr="007B7064">
        <w:rPr>
          <w:lang w:val="eu-ES"/>
        </w:rPr>
        <w:t>Beraz, ez da onartu jatorrizko testua.</w:t>
      </w:r>
    </w:p>
    <w:p w:rsidR="00B461E5" w:rsidRPr="007B7064" w:rsidRDefault="00B461E5" w:rsidP="004904B1">
      <w:pPr>
        <w:pStyle w:val="Texto"/>
        <w:rPr>
          <w:lang w:val="eu-ES"/>
        </w:rPr>
      </w:pPr>
    </w:p>
    <w:p w:rsidR="00B461E5" w:rsidRPr="007B7064" w:rsidRDefault="00B461E5" w:rsidP="004904B1">
      <w:pPr>
        <w:pStyle w:val="Texto"/>
        <w:rPr>
          <w:lang w:val="eu-ES"/>
        </w:rPr>
      </w:pPr>
      <w:r w:rsidRPr="007B7064">
        <w:rPr>
          <w:lang w:val="eu-ES"/>
        </w:rPr>
        <w:t>Jarraian, Elkarrekin Podemos taldearen osoko zuzenketa bozkatuko dugu. Bozkatu dezakezue.</w:t>
      </w:r>
    </w:p>
    <w:p w:rsidR="00B461E5" w:rsidRPr="007B7064" w:rsidRDefault="00B461E5" w:rsidP="004904B1">
      <w:pPr>
        <w:pStyle w:val="Texto"/>
        <w:rPr>
          <w:lang w:val="eu-ES"/>
        </w:rPr>
      </w:pPr>
    </w:p>
    <w:p w:rsidR="00B461E5" w:rsidRPr="007B7064" w:rsidRDefault="00B461E5" w:rsidP="004904B1">
      <w:pPr>
        <w:pStyle w:val="Texto"/>
        <w:rPr>
          <w:lang w:val="eu-ES"/>
        </w:rPr>
      </w:pPr>
    </w:p>
    <w:p w:rsidR="00B461E5" w:rsidRPr="007B7064" w:rsidRDefault="00B461E5" w:rsidP="004904B1">
      <w:pPr>
        <w:pStyle w:val="anotaciones0"/>
        <w:rPr>
          <w:lang w:val="eu-ES"/>
        </w:rPr>
      </w:pPr>
      <w:r w:rsidRPr="007B7064">
        <w:rPr>
          <w:lang w:val="eu-ES"/>
        </w:rPr>
        <w:t>Botazioa eginda, hauxe izan da emaitza: emandako botoak, 74; aldekoak, 10; aurkakoak, 64; abstentzioak, 0.</w:t>
      </w:r>
    </w:p>
    <w:p w:rsidR="00B461E5" w:rsidRDefault="00B461E5" w:rsidP="004904B1">
      <w:pPr>
        <w:pStyle w:val="Texto"/>
        <w:rPr>
          <w:lang w:val="eu-ES"/>
        </w:rPr>
      </w:pPr>
    </w:p>
    <w:p w:rsidR="00FC22EC" w:rsidRPr="007B7064" w:rsidRDefault="00FC22EC" w:rsidP="004904B1">
      <w:pPr>
        <w:pStyle w:val="Texto"/>
        <w:rPr>
          <w:lang w:val="eu-ES"/>
        </w:rPr>
      </w:pPr>
    </w:p>
    <w:p w:rsidR="00B461E5" w:rsidRPr="007B7064" w:rsidRDefault="00B461E5" w:rsidP="004904B1">
      <w:pPr>
        <w:pStyle w:val="Texto"/>
        <w:rPr>
          <w:lang w:val="eu-ES"/>
        </w:rPr>
      </w:pPr>
      <w:r w:rsidRPr="007B7064">
        <w:rPr>
          <w:rFonts w:ascii="Futura Md BT" w:hAnsi="Futura Md BT"/>
          <w:lang w:val="eu-ES"/>
        </w:rPr>
        <w:t>LEHENDAKARIAK:</w:t>
      </w:r>
      <w:r w:rsidRPr="007B7064">
        <w:rPr>
          <w:lang w:val="eu-ES"/>
        </w:rPr>
        <w:t xml:space="preserve"> Beraz, ez da onartu osoko zuzenketa.</w:t>
      </w:r>
    </w:p>
    <w:p w:rsidR="00B461E5" w:rsidRPr="007B7064" w:rsidRDefault="00B461E5" w:rsidP="004904B1">
      <w:pPr>
        <w:pStyle w:val="Texto"/>
        <w:rPr>
          <w:lang w:val="eu-ES"/>
        </w:rPr>
      </w:pPr>
    </w:p>
    <w:p w:rsidR="00B461E5" w:rsidRPr="007B7064" w:rsidRDefault="00B461E5" w:rsidP="004904B1">
      <w:pPr>
        <w:pStyle w:val="Texto"/>
        <w:rPr>
          <w:lang w:val="eu-ES"/>
        </w:rPr>
      </w:pPr>
      <w:r w:rsidRPr="007B7064">
        <w:rPr>
          <w:lang w:val="eu-ES"/>
        </w:rPr>
        <w:t xml:space="preserve">Azkenik, </w:t>
      </w:r>
      <w:proofErr w:type="spellStart"/>
      <w:r w:rsidRPr="007B7064">
        <w:rPr>
          <w:lang w:val="eu-ES"/>
        </w:rPr>
        <w:t>Euzko</w:t>
      </w:r>
      <w:proofErr w:type="spellEnd"/>
      <w:r w:rsidRPr="007B7064">
        <w:rPr>
          <w:lang w:val="eu-ES"/>
        </w:rPr>
        <w:t xml:space="preserve"> Abertzaleak, Euskal Sozialisten osoko zuzenketa bozkatuko dugu. Bozkatu dezakegu.</w:t>
      </w:r>
    </w:p>
    <w:p w:rsidR="00B461E5" w:rsidRPr="007B7064" w:rsidRDefault="00B461E5" w:rsidP="004904B1">
      <w:pPr>
        <w:pStyle w:val="Texto"/>
        <w:rPr>
          <w:lang w:val="eu-ES"/>
        </w:rPr>
      </w:pPr>
    </w:p>
    <w:p w:rsidR="00B461E5" w:rsidRPr="007B7064" w:rsidRDefault="00B461E5" w:rsidP="004904B1">
      <w:pPr>
        <w:pStyle w:val="Texto"/>
        <w:rPr>
          <w:lang w:val="eu-ES"/>
        </w:rPr>
      </w:pPr>
    </w:p>
    <w:p w:rsidR="00B461E5" w:rsidRPr="007B7064" w:rsidRDefault="00B461E5" w:rsidP="004904B1">
      <w:pPr>
        <w:pStyle w:val="anotaciones0"/>
        <w:rPr>
          <w:lang w:val="eu-ES"/>
        </w:rPr>
      </w:pPr>
      <w:r w:rsidRPr="007B7064">
        <w:rPr>
          <w:lang w:val="eu-ES"/>
        </w:rPr>
        <w:t xml:space="preserve">Botazioa eginda, hauxe izan da emaitza: emandako botoak, 74; aldekoak, </w:t>
      </w:r>
      <w:r>
        <w:rPr>
          <w:lang w:val="eu-ES"/>
        </w:rPr>
        <w:t>37</w:t>
      </w:r>
      <w:r w:rsidRPr="007B7064">
        <w:rPr>
          <w:lang w:val="eu-ES"/>
        </w:rPr>
        <w:t xml:space="preserve">; aurkakoak, </w:t>
      </w:r>
      <w:r>
        <w:rPr>
          <w:lang w:val="eu-ES"/>
        </w:rPr>
        <w:t>37</w:t>
      </w:r>
      <w:r w:rsidRPr="007B7064">
        <w:rPr>
          <w:lang w:val="eu-ES"/>
        </w:rPr>
        <w:t>; abstentzioak, 0.</w:t>
      </w:r>
    </w:p>
    <w:p w:rsidR="00B461E5" w:rsidRDefault="00B461E5" w:rsidP="004904B1">
      <w:pPr>
        <w:pStyle w:val="Texto"/>
        <w:rPr>
          <w:lang w:val="eu-ES"/>
        </w:rPr>
      </w:pPr>
    </w:p>
    <w:p w:rsidR="00FC22EC" w:rsidRPr="007B7064" w:rsidRDefault="00FC22EC" w:rsidP="004904B1">
      <w:pPr>
        <w:pStyle w:val="Texto"/>
        <w:rPr>
          <w:lang w:val="eu-ES"/>
        </w:rPr>
      </w:pPr>
    </w:p>
    <w:p w:rsidR="00B461E5" w:rsidRPr="007B7064" w:rsidRDefault="00B461E5" w:rsidP="004904B1">
      <w:pPr>
        <w:pStyle w:val="Texto"/>
        <w:rPr>
          <w:lang w:val="eu-ES"/>
        </w:rPr>
      </w:pPr>
      <w:r w:rsidRPr="007B7064">
        <w:rPr>
          <w:rFonts w:ascii="Futura Md BT" w:hAnsi="Futura Md BT"/>
          <w:lang w:val="eu-ES"/>
        </w:rPr>
        <w:t>LEHENDAKARIAK:</w:t>
      </w:r>
      <w:r w:rsidRPr="007B7064">
        <w:rPr>
          <w:lang w:val="eu-ES"/>
        </w:rPr>
        <w:t xml:space="preserve"> Be</w:t>
      </w:r>
      <w:r>
        <w:rPr>
          <w:lang w:val="eu-ES"/>
        </w:rPr>
        <w:t>rdinketa dagoenez, berriro bozkatu dugu. Bozkatu dezakezue.</w:t>
      </w:r>
    </w:p>
    <w:p w:rsidR="00B461E5" w:rsidRPr="007B7064" w:rsidRDefault="00B461E5" w:rsidP="004904B1">
      <w:pPr>
        <w:pStyle w:val="Texto"/>
        <w:rPr>
          <w:lang w:val="eu-ES"/>
        </w:rPr>
      </w:pPr>
    </w:p>
    <w:p w:rsidR="00B461E5" w:rsidRPr="007B7064" w:rsidRDefault="00B461E5" w:rsidP="004904B1">
      <w:pPr>
        <w:pStyle w:val="Texto"/>
        <w:rPr>
          <w:lang w:val="eu-ES"/>
        </w:rPr>
      </w:pPr>
    </w:p>
    <w:p w:rsidR="00B461E5" w:rsidRPr="007B7064" w:rsidRDefault="00B461E5" w:rsidP="004904B1">
      <w:pPr>
        <w:pStyle w:val="anotaciones0"/>
        <w:rPr>
          <w:lang w:val="eu-ES"/>
        </w:rPr>
      </w:pPr>
      <w:r w:rsidRPr="007B7064">
        <w:rPr>
          <w:lang w:val="eu-ES"/>
        </w:rPr>
        <w:t xml:space="preserve">Botazioa eginda, hauxe izan da emaitza: emandako botoak, 74; aldekoak, </w:t>
      </w:r>
      <w:r>
        <w:rPr>
          <w:lang w:val="eu-ES"/>
        </w:rPr>
        <w:t>37</w:t>
      </w:r>
      <w:r w:rsidRPr="007B7064">
        <w:rPr>
          <w:lang w:val="eu-ES"/>
        </w:rPr>
        <w:t xml:space="preserve">; aurkakoak, </w:t>
      </w:r>
      <w:r>
        <w:rPr>
          <w:lang w:val="eu-ES"/>
        </w:rPr>
        <w:t>37</w:t>
      </w:r>
      <w:r w:rsidRPr="007B7064">
        <w:rPr>
          <w:lang w:val="eu-ES"/>
        </w:rPr>
        <w:t>; abstentzioak, 0.</w:t>
      </w:r>
    </w:p>
    <w:p w:rsidR="00B461E5" w:rsidRDefault="00B461E5" w:rsidP="004904B1">
      <w:pPr>
        <w:pStyle w:val="Texto"/>
        <w:rPr>
          <w:lang w:val="eu-ES"/>
        </w:rPr>
      </w:pPr>
    </w:p>
    <w:p w:rsidR="00FC22EC" w:rsidRPr="007B7064" w:rsidRDefault="00FC22EC" w:rsidP="004904B1">
      <w:pPr>
        <w:pStyle w:val="Texto"/>
        <w:rPr>
          <w:lang w:val="eu-ES"/>
        </w:rPr>
      </w:pPr>
    </w:p>
    <w:p w:rsidR="00B461E5" w:rsidRDefault="00B461E5" w:rsidP="004904B1">
      <w:pPr>
        <w:pStyle w:val="Texto"/>
        <w:rPr>
          <w:lang w:val="eu-ES"/>
        </w:rPr>
      </w:pPr>
      <w:r w:rsidRPr="007B7064">
        <w:rPr>
          <w:rFonts w:ascii="Futura Md BT" w:hAnsi="Futura Md BT"/>
          <w:lang w:val="eu-ES"/>
        </w:rPr>
        <w:t>LEHENDAKARIAK:</w:t>
      </w:r>
      <w:r>
        <w:rPr>
          <w:rFonts w:ascii="Futura Md BT" w:hAnsi="Futura Md BT"/>
          <w:lang w:val="eu-ES"/>
        </w:rPr>
        <w:t xml:space="preserve"> </w:t>
      </w:r>
      <w:r>
        <w:rPr>
          <w:lang w:val="eu-ES"/>
        </w:rPr>
        <w:t>Berdinketa dagoenez, hurrengo Osoko Bilkurarako utziko dugu.</w:t>
      </w:r>
    </w:p>
    <w:p w:rsidR="00B461E5" w:rsidRDefault="00B461E5" w:rsidP="004904B1">
      <w:pPr>
        <w:pStyle w:val="Texto"/>
        <w:rPr>
          <w:lang w:val="eu-ES"/>
        </w:rPr>
      </w:pPr>
    </w:p>
    <w:p w:rsidR="00B461E5" w:rsidRDefault="00B461E5" w:rsidP="004904B1">
      <w:pPr>
        <w:pStyle w:val="Texto"/>
        <w:rPr>
          <w:lang w:val="eu-ES"/>
        </w:rPr>
      </w:pPr>
      <w:r>
        <w:rPr>
          <w:lang w:val="eu-ES"/>
        </w:rPr>
        <w:t>Gai-zerrendako hirugarren puntua: "</w:t>
      </w:r>
      <w:r w:rsidRPr="007B7064">
        <w:rPr>
          <w:lang w:val="eu-ES"/>
        </w:rPr>
        <w:t xml:space="preserve">Mozioa, Eukene Arana </w:t>
      </w:r>
      <w:proofErr w:type="spellStart"/>
      <w:r w:rsidRPr="007B7064">
        <w:rPr>
          <w:lang w:val="eu-ES"/>
        </w:rPr>
        <w:t>Varas</w:t>
      </w:r>
      <w:proofErr w:type="spellEnd"/>
      <w:r>
        <w:rPr>
          <w:lang w:val="eu-ES"/>
        </w:rPr>
        <w:t>,</w:t>
      </w:r>
      <w:r w:rsidRPr="007B7064">
        <w:rPr>
          <w:lang w:val="eu-ES"/>
        </w:rPr>
        <w:t xml:space="preserve"> Elkarrekin </w:t>
      </w:r>
      <w:proofErr w:type="spellStart"/>
      <w:r w:rsidRPr="007B7064">
        <w:rPr>
          <w:lang w:val="eu-ES"/>
        </w:rPr>
        <w:t>Podemos</w:t>
      </w:r>
      <w:proofErr w:type="spellEnd"/>
      <w:r w:rsidRPr="007B7064">
        <w:rPr>
          <w:lang w:val="eu-ES"/>
        </w:rPr>
        <w:t xml:space="preserve"> taldeko legebiltzarkideak aurkeztua, indarkeria matxisten alorreko oroitzapenari, aitortzari eta erreparazioari buruz. Eztabaida eta behin betiko ebazpena</w:t>
      </w:r>
      <w:r>
        <w:rPr>
          <w:lang w:val="eu-ES"/>
        </w:rPr>
        <w:t>".</w:t>
      </w:r>
    </w:p>
    <w:p w:rsidR="00B461E5" w:rsidRDefault="00B461E5" w:rsidP="004904B1">
      <w:pPr>
        <w:pStyle w:val="Texto"/>
        <w:rPr>
          <w:lang w:val="eu-ES"/>
        </w:rPr>
      </w:pPr>
    </w:p>
    <w:p w:rsidR="00B461E5" w:rsidRDefault="00B461E5" w:rsidP="004904B1">
      <w:pPr>
        <w:pStyle w:val="Texto"/>
        <w:rPr>
          <w:lang w:val="eu-ES"/>
        </w:rPr>
      </w:pPr>
      <w:r w:rsidRPr="007B7064">
        <w:rPr>
          <w:lang w:val="eu-ES"/>
        </w:rPr>
        <w:t xml:space="preserve">Talde proposatzailearen txanda, </w:t>
      </w:r>
      <w:r>
        <w:rPr>
          <w:lang w:val="eu-ES"/>
        </w:rPr>
        <w:t>Arana andrea, zurea da hitza, ekimen aurkeztu eta defendatzeko.</w:t>
      </w:r>
    </w:p>
    <w:p w:rsidR="00B461E5" w:rsidRDefault="00B461E5" w:rsidP="004904B1">
      <w:pPr>
        <w:pStyle w:val="Texto"/>
        <w:rPr>
          <w:lang w:val="eu-ES"/>
        </w:rPr>
      </w:pPr>
    </w:p>
    <w:p w:rsidR="00B461E5" w:rsidRDefault="00B461E5" w:rsidP="004904B1">
      <w:pPr>
        <w:pStyle w:val="Texto"/>
        <w:rPr>
          <w:lang w:val="eu-ES"/>
        </w:rPr>
      </w:pPr>
    </w:p>
    <w:p w:rsidR="00B461E5" w:rsidRDefault="00B461E5" w:rsidP="004904B1">
      <w:pPr>
        <w:pStyle w:val="Texto"/>
        <w:rPr>
          <w:lang w:val="eu-ES"/>
        </w:rPr>
      </w:pPr>
      <w:r>
        <w:rPr>
          <w:rFonts w:ascii="Futura Md BT" w:hAnsi="Futura Md BT"/>
          <w:lang w:val="eu-ES"/>
        </w:rPr>
        <w:t xml:space="preserve">ARANA VARAS </w:t>
      </w:r>
      <w:r>
        <w:rPr>
          <w:lang w:val="eu-ES"/>
        </w:rPr>
        <w:t>andreak: Bai, eg</w:t>
      </w:r>
      <w:r w:rsidRPr="007B7064">
        <w:rPr>
          <w:lang w:val="eu-ES"/>
        </w:rPr>
        <w:t xml:space="preserve">un on, mahaiburu </w:t>
      </w:r>
      <w:r w:rsidR="004904B1">
        <w:rPr>
          <w:lang w:val="eu-ES"/>
        </w:rPr>
        <w:t>andrea</w:t>
      </w:r>
      <w:r w:rsidRPr="007B7064">
        <w:rPr>
          <w:lang w:val="eu-ES"/>
        </w:rPr>
        <w:t>,</w:t>
      </w:r>
      <w:r w:rsidRPr="00160F69">
        <w:rPr>
          <w:lang w:val="eu-ES"/>
        </w:rPr>
        <w:t xml:space="preserve"> legebiltzarkideok, sailburuak</w:t>
      </w:r>
      <w:r>
        <w:rPr>
          <w:lang w:val="eu-ES"/>
        </w:rPr>
        <w:t>,</w:t>
      </w:r>
      <w:r w:rsidRPr="00160F69">
        <w:rPr>
          <w:lang w:val="eu-ES"/>
        </w:rPr>
        <w:t xml:space="preserve"> </w:t>
      </w:r>
      <w:r>
        <w:rPr>
          <w:lang w:val="eu-ES"/>
        </w:rPr>
        <w:t>lehendakari jauna.</w:t>
      </w:r>
    </w:p>
    <w:p w:rsidR="00B461E5" w:rsidRDefault="00B461E5" w:rsidP="004904B1">
      <w:pPr>
        <w:pStyle w:val="Texto"/>
        <w:rPr>
          <w:lang w:val="eu-ES"/>
        </w:rPr>
      </w:pPr>
    </w:p>
    <w:p w:rsidR="00B461E5" w:rsidRPr="007B7064" w:rsidRDefault="00B461E5" w:rsidP="004904B1">
      <w:pPr>
        <w:pStyle w:val="Texto"/>
        <w:rPr>
          <w:lang w:val="es-ES"/>
        </w:rPr>
      </w:pPr>
      <w:r w:rsidRPr="007B7064">
        <w:rPr>
          <w:lang w:val="es-ES"/>
        </w:rPr>
        <w:t>A</w:t>
      </w:r>
      <w:r>
        <w:rPr>
          <w:lang w:val="es-ES"/>
        </w:rPr>
        <w:t>bro el Pleno d</w:t>
      </w:r>
      <w:r w:rsidRPr="007B7064">
        <w:rPr>
          <w:lang w:val="es-ES"/>
        </w:rPr>
        <w:t>e hoy</w:t>
      </w:r>
      <w:r>
        <w:rPr>
          <w:lang w:val="es-ES"/>
        </w:rPr>
        <w:t>,</w:t>
      </w:r>
      <w:r w:rsidRPr="007B7064">
        <w:rPr>
          <w:lang w:val="es-ES"/>
        </w:rPr>
        <w:t xml:space="preserve"> recordando y haciendo</w:t>
      </w:r>
      <w:r>
        <w:rPr>
          <w:lang w:val="es-ES"/>
        </w:rPr>
        <w:t xml:space="preserve"> un acto de memoria a hermanas,</w:t>
      </w:r>
      <w:r w:rsidRPr="007B7064">
        <w:rPr>
          <w:lang w:val="es-ES"/>
        </w:rPr>
        <w:t xml:space="preserve"> amigas, primas, vecinas, hijas, madres. No están todas</w:t>
      </w:r>
      <w:r>
        <w:rPr>
          <w:lang w:val="es-ES"/>
        </w:rPr>
        <w:t xml:space="preserve"> las que son, ni son todas las que están: Aintzane Garay; Maria Izaskun </w:t>
      </w:r>
      <w:proofErr w:type="spellStart"/>
      <w:r>
        <w:rPr>
          <w:lang w:val="es-ES"/>
        </w:rPr>
        <w:t>Kimenez</w:t>
      </w:r>
      <w:proofErr w:type="spellEnd"/>
      <w:r>
        <w:rPr>
          <w:lang w:val="es-ES"/>
        </w:rPr>
        <w:t xml:space="preserve"> Borja; </w:t>
      </w:r>
      <w:proofErr w:type="spellStart"/>
      <w:r w:rsidRPr="007B7064">
        <w:rPr>
          <w:lang w:val="es-ES"/>
        </w:rPr>
        <w:t>Mariluz</w:t>
      </w:r>
      <w:proofErr w:type="spellEnd"/>
      <w:r w:rsidRPr="007B7064">
        <w:rPr>
          <w:lang w:val="es-ES"/>
        </w:rPr>
        <w:t xml:space="preserve"> Alejo</w:t>
      </w:r>
      <w:r>
        <w:rPr>
          <w:lang w:val="es-ES"/>
        </w:rPr>
        <w:t>; Amelia Rodríguez; Ofelia</w:t>
      </w:r>
      <w:r w:rsidRPr="007B7064">
        <w:rPr>
          <w:lang w:val="es-ES"/>
        </w:rPr>
        <w:t xml:space="preserve"> Hernández</w:t>
      </w:r>
      <w:r>
        <w:rPr>
          <w:lang w:val="es-ES"/>
        </w:rPr>
        <w:t>;</w:t>
      </w:r>
      <w:r w:rsidRPr="007B7064">
        <w:rPr>
          <w:lang w:val="es-ES"/>
        </w:rPr>
        <w:t xml:space="preserve"> Sandra</w:t>
      </w:r>
      <w:r>
        <w:rPr>
          <w:lang w:val="es-ES"/>
        </w:rPr>
        <w:t xml:space="preserve">; Ana María; </w:t>
      </w:r>
      <w:r w:rsidRPr="007B7064">
        <w:rPr>
          <w:lang w:val="es-ES"/>
        </w:rPr>
        <w:t>Elvira</w:t>
      </w:r>
      <w:r>
        <w:rPr>
          <w:lang w:val="es-ES"/>
        </w:rPr>
        <w:t xml:space="preserve"> L. G.;</w:t>
      </w:r>
      <w:r w:rsidRPr="007B7064">
        <w:rPr>
          <w:lang w:val="es-ES"/>
        </w:rPr>
        <w:t xml:space="preserve"> Almudena </w:t>
      </w:r>
      <w:proofErr w:type="spellStart"/>
      <w:r w:rsidRPr="007B7064">
        <w:rPr>
          <w:lang w:val="es-ES"/>
        </w:rPr>
        <w:t>Matarranz</w:t>
      </w:r>
      <w:proofErr w:type="spellEnd"/>
      <w:r>
        <w:rPr>
          <w:lang w:val="es-ES"/>
        </w:rPr>
        <w:t xml:space="preserve">; Noelia; Noemí; Amaya; </w:t>
      </w:r>
      <w:proofErr w:type="spellStart"/>
      <w:r>
        <w:rPr>
          <w:lang w:val="es-ES"/>
        </w:rPr>
        <w:t>Seidel</w:t>
      </w:r>
      <w:proofErr w:type="spellEnd"/>
      <w:r>
        <w:rPr>
          <w:lang w:val="es-ES"/>
        </w:rPr>
        <w:t xml:space="preserve"> M. G.; Idoia Barba;</w:t>
      </w:r>
      <w:r w:rsidRPr="007B7064">
        <w:rPr>
          <w:lang w:val="es-ES"/>
        </w:rPr>
        <w:t xml:space="preserve"> Jen</w:t>
      </w:r>
      <w:r>
        <w:rPr>
          <w:lang w:val="es-ES"/>
        </w:rPr>
        <w:t>ny</w:t>
      </w:r>
      <w:r w:rsidRPr="007B7064">
        <w:rPr>
          <w:lang w:val="es-ES"/>
        </w:rPr>
        <w:t xml:space="preserve"> Rebollo</w:t>
      </w:r>
      <w:r>
        <w:rPr>
          <w:lang w:val="es-ES"/>
        </w:rPr>
        <w:t>;</w:t>
      </w:r>
      <w:r w:rsidRPr="007B7064">
        <w:rPr>
          <w:lang w:val="es-ES"/>
        </w:rPr>
        <w:t xml:space="preserve"> </w:t>
      </w:r>
      <w:proofErr w:type="spellStart"/>
      <w:r>
        <w:rPr>
          <w:lang w:val="es-ES"/>
        </w:rPr>
        <w:t>Mauren</w:t>
      </w:r>
      <w:proofErr w:type="spellEnd"/>
      <w:r>
        <w:rPr>
          <w:lang w:val="es-ES"/>
        </w:rPr>
        <w:t xml:space="preserve"> Ada </w:t>
      </w:r>
      <w:proofErr w:type="spellStart"/>
      <w:r>
        <w:rPr>
          <w:lang w:val="es-ES"/>
        </w:rPr>
        <w:t>O</w:t>
      </w:r>
      <w:r w:rsidRPr="007B7064">
        <w:rPr>
          <w:lang w:val="es-ES"/>
        </w:rPr>
        <w:t>tuya</w:t>
      </w:r>
      <w:proofErr w:type="spellEnd"/>
      <w:r>
        <w:rPr>
          <w:lang w:val="es-ES"/>
        </w:rPr>
        <w:t>; Deisy</w:t>
      </w:r>
      <w:r w:rsidRPr="007B7064">
        <w:rPr>
          <w:lang w:val="es-ES"/>
        </w:rPr>
        <w:t xml:space="preserve"> Mendoza</w:t>
      </w:r>
      <w:r>
        <w:rPr>
          <w:lang w:val="es-ES"/>
        </w:rPr>
        <w:t xml:space="preserve">; </w:t>
      </w:r>
      <w:proofErr w:type="spellStart"/>
      <w:r>
        <w:rPr>
          <w:lang w:val="es-ES"/>
        </w:rPr>
        <w:t>Maget</w:t>
      </w:r>
      <w:proofErr w:type="spellEnd"/>
      <w:r>
        <w:rPr>
          <w:lang w:val="es-ES"/>
        </w:rPr>
        <w:t xml:space="preserve"> (</w:t>
      </w:r>
      <w:proofErr w:type="spellStart"/>
      <w:r>
        <w:rPr>
          <w:lang w:val="es-ES"/>
        </w:rPr>
        <w:t>Bobeau</w:t>
      </w:r>
      <w:proofErr w:type="spellEnd"/>
      <w:r>
        <w:rPr>
          <w:lang w:val="es-ES"/>
        </w:rPr>
        <w:t xml:space="preserve">?); </w:t>
      </w:r>
      <w:proofErr w:type="spellStart"/>
      <w:r>
        <w:rPr>
          <w:lang w:val="es-ES"/>
        </w:rPr>
        <w:t>Loredana</w:t>
      </w:r>
      <w:proofErr w:type="spellEnd"/>
      <w:r>
        <w:rPr>
          <w:lang w:val="es-ES"/>
        </w:rPr>
        <w:t xml:space="preserve"> </w:t>
      </w:r>
      <w:proofErr w:type="spellStart"/>
      <w:r>
        <w:rPr>
          <w:lang w:val="es-ES"/>
        </w:rPr>
        <w:t>A</w:t>
      </w:r>
      <w:r w:rsidRPr="007B7064">
        <w:rPr>
          <w:lang w:val="es-ES"/>
        </w:rPr>
        <w:t>ndres</w:t>
      </w:r>
      <w:r>
        <w:rPr>
          <w:lang w:val="es-ES"/>
        </w:rPr>
        <w:t>ku</w:t>
      </w:r>
      <w:proofErr w:type="spellEnd"/>
      <w:r>
        <w:rPr>
          <w:lang w:val="es-ES"/>
        </w:rPr>
        <w:t>; M. V. L.; Leire Fernández;</w:t>
      </w:r>
      <w:r w:rsidRPr="007B7064">
        <w:rPr>
          <w:lang w:val="es-ES"/>
        </w:rPr>
        <w:t xml:space="preserve"> </w:t>
      </w:r>
      <w:proofErr w:type="spellStart"/>
      <w:r w:rsidRPr="007B7064">
        <w:rPr>
          <w:lang w:val="es-ES"/>
        </w:rPr>
        <w:t>Amagoia</w:t>
      </w:r>
      <w:proofErr w:type="spellEnd"/>
      <w:r w:rsidRPr="007B7064">
        <w:rPr>
          <w:lang w:val="es-ES"/>
        </w:rPr>
        <w:t xml:space="preserve"> </w:t>
      </w:r>
      <w:proofErr w:type="spellStart"/>
      <w:r>
        <w:rPr>
          <w:lang w:val="es-ES"/>
        </w:rPr>
        <w:t>Elezkano</w:t>
      </w:r>
      <w:proofErr w:type="spellEnd"/>
      <w:r>
        <w:rPr>
          <w:lang w:val="es-ES"/>
        </w:rPr>
        <w:t xml:space="preserve"> </w:t>
      </w:r>
      <w:proofErr w:type="spellStart"/>
      <w:r>
        <w:rPr>
          <w:lang w:val="es-ES"/>
        </w:rPr>
        <w:t>Corchon</w:t>
      </w:r>
      <w:proofErr w:type="spellEnd"/>
      <w:r>
        <w:rPr>
          <w:lang w:val="es-ES"/>
        </w:rPr>
        <w:t xml:space="preserve">; María Teresa </w:t>
      </w:r>
      <w:proofErr w:type="spellStart"/>
      <w:r>
        <w:rPr>
          <w:lang w:val="es-ES"/>
        </w:rPr>
        <w:t>Egurrola</w:t>
      </w:r>
      <w:proofErr w:type="spellEnd"/>
      <w:r>
        <w:rPr>
          <w:lang w:val="es-ES"/>
        </w:rPr>
        <w:t>; Andina Reyes Pereira;</w:t>
      </w:r>
      <w:r w:rsidRPr="007B7064">
        <w:rPr>
          <w:lang w:val="es-ES"/>
        </w:rPr>
        <w:t xml:space="preserve"> Alicia</w:t>
      </w:r>
      <w:r>
        <w:rPr>
          <w:lang w:val="es-ES"/>
        </w:rPr>
        <w:t xml:space="preserve">, 17 meses; </w:t>
      </w:r>
      <w:proofErr w:type="spellStart"/>
      <w:r>
        <w:rPr>
          <w:lang w:val="es-ES"/>
        </w:rPr>
        <w:t>Yaiza</w:t>
      </w:r>
      <w:proofErr w:type="spellEnd"/>
      <w:r>
        <w:rPr>
          <w:lang w:val="es-ES"/>
        </w:rPr>
        <w:t xml:space="preserve">, 3 años; </w:t>
      </w:r>
      <w:proofErr w:type="spellStart"/>
      <w:r>
        <w:rPr>
          <w:lang w:val="es-ES"/>
        </w:rPr>
        <w:t>Sophia</w:t>
      </w:r>
      <w:proofErr w:type="spellEnd"/>
      <w:r>
        <w:rPr>
          <w:lang w:val="es-ES"/>
        </w:rPr>
        <w:t xml:space="preserve"> </w:t>
      </w:r>
      <w:proofErr w:type="spellStart"/>
      <w:r>
        <w:rPr>
          <w:lang w:val="es-ES"/>
        </w:rPr>
        <w:t>Lösche</w:t>
      </w:r>
      <w:proofErr w:type="spellEnd"/>
      <w:r>
        <w:rPr>
          <w:lang w:val="es-ES"/>
        </w:rPr>
        <w:t>…</w:t>
      </w:r>
    </w:p>
    <w:p w:rsidR="00B461E5" w:rsidRPr="003C4466" w:rsidRDefault="00B461E5" w:rsidP="004904B1">
      <w:pPr>
        <w:pStyle w:val="Texto"/>
        <w:rPr>
          <w:lang w:val="eu-ES"/>
        </w:rPr>
      </w:pPr>
    </w:p>
    <w:p w:rsidR="00B461E5" w:rsidRPr="003C4466" w:rsidRDefault="00B461E5" w:rsidP="004904B1">
      <w:pPr>
        <w:pStyle w:val="Texto"/>
        <w:rPr>
          <w:lang w:val="eu-ES"/>
        </w:rPr>
      </w:pPr>
      <w:r w:rsidRPr="003C4466">
        <w:rPr>
          <w:lang w:val="eu-ES"/>
        </w:rPr>
        <w:t>(20. zintaren amaiera)</w:t>
      </w:r>
    </w:p>
    <w:p w:rsidR="00B461E5" w:rsidRDefault="00B461E5" w:rsidP="004904B1">
      <w:pPr>
        <w:pStyle w:val="Texto"/>
      </w:pPr>
      <w:r>
        <w:t xml:space="preserve">(21. </w:t>
      </w:r>
      <w:proofErr w:type="spellStart"/>
      <w:proofErr w:type="gramStart"/>
      <w:r>
        <w:t>zintaren</w:t>
      </w:r>
      <w:proofErr w:type="spellEnd"/>
      <w:proofErr w:type="gramEnd"/>
      <w:r>
        <w:t xml:space="preserve"> </w:t>
      </w:r>
      <w:proofErr w:type="spellStart"/>
      <w:r>
        <w:t>hasiera</w:t>
      </w:r>
      <w:proofErr w:type="spellEnd"/>
      <w:r>
        <w:t>)</w:t>
      </w:r>
    </w:p>
    <w:p w:rsidR="00B461E5" w:rsidRDefault="00B461E5" w:rsidP="004904B1">
      <w:pPr>
        <w:pStyle w:val="Texto"/>
      </w:pPr>
    </w:p>
    <w:p w:rsidR="00B461E5" w:rsidRDefault="00B461E5" w:rsidP="004904B1">
      <w:pPr>
        <w:pStyle w:val="Texto"/>
      </w:pPr>
      <w:r>
        <w:t xml:space="preserve">… </w:t>
      </w:r>
      <w:r w:rsidRPr="00B81E69">
        <w:t>Andina Reyes Pereira, Alicia</w:t>
      </w:r>
      <w:r>
        <w:t>,</w:t>
      </w:r>
      <w:r w:rsidRPr="00B81E69">
        <w:t xml:space="preserve"> 17 meses, </w:t>
      </w:r>
      <w:proofErr w:type="spellStart"/>
      <w:r>
        <w:t>Yaiz</w:t>
      </w:r>
      <w:r w:rsidRPr="00B81E69">
        <w:t>a</w:t>
      </w:r>
      <w:proofErr w:type="spellEnd"/>
      <w:r>
        <w:t>, 3 años, Sofí</w:t>
      </w:r>
      <w:r w:rsidRPr="00B81E69">
        <w:t xml:space="preserve">a </w:t>
      </w:r>
      <w:proofErr w:type="spellStart"/>
      <w:r>
        <w:t>Lösche</w:t>
      </w:r>
      <w:proofErr w:type="spellEnd"/>
      <w:r>
        <w:t xml:space="preserve">, Raquel López </w:t>
      </w:r>
      <w:proofErr w:type="spellStart"/>
      <w:r>
        <w:t>Ári</w:t>
      </w:r>
      <w:r w:rsidRPr="00B81E69">
        <w:t>as</w:t>
      </w:r>
      <w:proofErr w:type="spellEnd"/>
      <w:r w:rsidRPr="00B81E69">
        <w:t xml:space="preserve">, Sofía Taro, Ana Belén Jiménez Hurtado, Paola </w:t>
      </w:r>
      <w:proofErr w:type="spellStart"/>
      <w:r w:rsidRPr="00B81E69">
        <w:t>Mor</w:t>
      </w:r>
      <w:r>
        <w:t>omenzz</w:t>
      </w:r>
      <w:r w:rsidRPr="00B81E69">
        <w:t>o</w:t>
      </w:r>
      <w:proofErr w:type="spellEnd"/>
      <w:r w:rsidRPr="00B81E69">
        <w:t>, Asun Villalba, Ana Isabel Madariaga, Rosa</w:t>
      </w:r>
      <w:r>
        <w:t xml:space="preserve"> Lidia,</w:t>
      </w:r>
      <w:r w:rsidRPr="00B81E69">
        <w:t xml:space="preserve"> y otras muchas mujeres que han sido asesinadas en Euskadi</w:t>
      </w:r>
      <w:r>
        <w:t>, y algunas no están.</w:t>
      </w:r>
    </w:p>
    <w:p w:rsidR="00B461E5" w:rsidRDefault="00B461E5" w:rsidP="004904B1">
      <w:pPr>
        <w:pStyle w:val="Texto"/>
      </w:pPr>
    </w:p>
    <w:p w:rsidR="00B461E5" w:rsidRDefault="00B461E5" w:rsidP="004904B1">
      <w:pPr>
        <w:pStyle w:val="Texto"/>
      </w:pPr>
      <w:r w:rsidRPr="00B81E69">
        <w:t>Estamos convencidas de que en el camino por avanzar hace una sociedad más justa, más igualitaria, por construir y defe</w:t>
      </w:r>
      <w:r>
        <w:t>nder una convivencia incluyente</w:t>
      </w:r>
      <w:r w:rsidRPr="00B81E69">
        <w:t xml:space="preserve"> basada en la defensa de </w:t>
      </w:r>
      <w:r>
        <w:t>los derechos humanos y la paz, e</w:t>
      </w:r>
      <w:r w:rsidRPr="00B81E69">
        <w:t xml:space="preserve">s absolutamente imprescindible que las instituciones </w:t>
      </w:r>
      <w:r>
        <w:t>re</w:t>
      </w:r>
      <w:r w:rsidRPr="00B81E69">
        <w:t>afirm</w:t>
      </w:r>
      <w:r>
        <w:t>e</w:t>
      </w:r>
      <w:r w:rsidRPr="00B81E69">
        <w:t>mos los consensos alcanzados hasta la actualidad y afrontemos con nuevas</w:t>
      </w:r>
      <w:r>
        <w:t xml:space="preserve"> medidas y políticas diversas las violencias machistas. P</w:t>
      </w:r>
      <w:r w:rsidRPr="00B81E69">
        <w:t>revención, atención, protección</w:t>
      </w:r>
      <w:r>
        <w:t>,</w:t>
      </w:r>
      <w:r w:rsidRPr="00B81E69">
        <w:t xml:space="preserve"> reparación y garantía de no repetición</w:t>
      </w:r>
      <w:r>
        <w:t>, s</w:t>
      </w:r>
      <w:r w:rsidRPr="00B81E69">
        <w:t>on todas imprescindibles para una política integral en esta materia. Sin embargo, creemos que desde el Gobierno se ha puesto más énfasis en unas que en otras. Hasta el momento se ha dejado</w:t>
      </w:r>
      <w:r>
        <w:t>,</w:t>
      </w:r>
      <w:r w:rsidRPr="00B81E69">
        <w:t xml:space="preserve"> de alguna manera, relegada la memoria, el reconocimiento y la</w:t>
      </w:r>
      <w:r>
        <w:t xml:space="preserve"> reparación.</w:t>
      </w:r>
    </w:p>
    <w:p w:rsidR="00B461E5" w:rsidRDefault="00B461E5" w:rsidP="004904B1">
      <w:pPr>
        <w:pStyle w:val="Texto"/>
      </w:pPr>
    </w:p>
    <w:p w:rsidR="00B461E5" w:rsidRDefault="00B461E5" w:rsidP="004904B1">
      <w:pPr>
        <w:pStyle w:val="Texto"/>
      </w:pPr>
      <w:r>
        <w:t>Por</w:t>
      </w:r>
      <w:r w:rsidRPr="00B81E69">
        <w:t xml:space="preserve"> </w:t>
      </w:r>
      <w:r>
        <w:t xml:space="preserve">eso </w:t>
      </w:r>
      <w:r w:rsidRPr="00B81E69">
        <w:t>hemos traído hoy esta iniciativa al Parlamento y a todas las instituciones en las que tenemos representación</w:t>
      </w:r>
      <w:r>
        <w:t>:</w:t>
      </w:r>
      <w:r w:rsidRPr="00B81E69">
        <w:t xml:space="preserve"> en memoria de todas esas mujeres y muchas otras de las que ya no se habla. Un día guardamos minutos de silencio y</w:t>
      </w:r>
      <w:r>
        <w:t>,</w:t>
      </w:r>
      <w:r w:rsidRPr="00B81E69">
        <w:t xml:space="preserve"> hoy</w:t>
      </w:r>
      <w:r>
        <w:t>, nada.</w:t>
      </w:r>
    </w:p>
    <w:p w:rsidR="00B461E5" w:rsidRDefault="00B461E5" w:rsidP="004904B1">
      <w:pPr>
        <w:pStyle w:val="Texto"/>
      </w:pPr>
    </w:p>
    <w:p w:rsidR="00B461E5" w:rsidRDefault="00B461E5" w:rsidP="004904B1">
      <w:pPr>
        <w:pStyle w:val="Texto"/>
      </w:pPr>
      <w:r>
        <w:t>D</w:t>
      </w:r>
      <w:r w:rsidRPr="00B81E69">
        <w:t>esde las instituciones se están realizando algunas acciones en relación con la memoria, pero todavía son puntuales</w:t>
      </w:r>
      <w:r>
        <w:t>,</w:t>
      </w:r>
      <w:r w:rsidRPr="00B81E69">
        <w:t xml:space="preserve"> dispersas y no están enmarcadas en una política pública de largo alcance. El pasado fin de semana, a petición de vecinos y vecinas que recogieron 3.600 firmas, se puso e</w:t>
      </w:r>
      <w:r>
        <w:t>l</w:t>
      </w:r>
      <w:r w:rsidRPr="00B81E69">
        <w:t xml:space="preserve"> nombre de Nagore </w:t>
      </w:r>
      <w:proofErr w:type="spellStart"/>
      <w:r>
        <w:t>Laffage</w:t>
      </w:r>
      <w:proofErr w:type="spellEnd"/>
      <w:r>
        <w:t xml:space="preserve"> C</w:t>
      </w:r>
      <w:r w:rsidRPr="00B81E69">
        <w:t>asasola</w:t>
      </w:r>
      <w:r>
        <w:t xml:space="preserve"> a un parque de Irún. L</w:t>
      </w:r>
      <w:r w:rsidRPr="00B81E69">
        <w:t xml:space="preserve">a madre, </w:t>
      </w:r>
      <w:r>
        <w:t>Asun C</w:t>
      </w:r>
      <w:r w:rsidRPr="00B81E69">
        <w:t>asasola, una referencia clara de cómo a partir del dolor se puede hacer memoria y pedagogía</w:t>
      </w:r>
      <w:r>
        <w:t>, d</w:t>
      </w:r>
      <w:r w:rsidRPr="00B81E69">
        <w:t>ecía en unas declaraciones</w:t>
      </w:r>
      <w:r>
        <w:t>:</w:t>
      </w:r>
      <w:r w:rsidRPr="00B81E69">
        <w:t xml:space="preserve"> </w:t>
      </w:r>
      <w:r>
        <w:t>"A</w:t>
      </w:r>
      <w:r w:rsidRPr="00B81E69">
        <w:t>quí, en Irún, se resisten a olvidar. Quieren mantener vivo el recuerdo para que casos como</w:t>
      </w:r>
      <w:r>
        <w:t xml:space="preserve"> este no vuelvan a repetirse. </w:t>
      </w:r>
      <w:r w:rsidRPr="00B81E69">
        <w:t>Es un acto pequeño, pero muy simbólico. Yo creo que para la sociedad es importante</w:t>
      </w:r>
      <w:r>
        <w:t>,</w:t>
      </w:r>
      <w:r w:rsidRPr="00B81E69">
        <w:t xml:space="preserve"> todo lo que no se ve</w:t>
      </w:r>
      <w:r>
        <w:t xml:space="preserve"> s</w:t>
      </w:r>
      <w:r w:rsidRPr="00B81E69">
        <w:t>e olvida</w:t>
      </w:r>
      <w:r>
        <w:t>. A</w:t>
      </w:r>
      <w:r w:rsidRPr="00B81E69">
        <w:t xml:space="preserve"> t</w:t>
      </w:r>
      <w:r>
        <w:t>odo el mundo que pregunte ahora o dentro de unos años quié</w:t>
      </w:r>
      <w:r w:rsidRPr="00B81E69">
        <w:t>n fue Nagore se lo contarán</w:t>
      </w:r>
      <w:r>
        <w:t>".</w:t>
      </w:r>
    </w:p>
    <w:p w:rsidR="00B461E5" w:rsidRDefault="00B461E5" w:rsidP="004904B1">
      <w:pPr>
        <w:pStyle w:val="Texto"/>
      </w:pPr>
    </w:p>
    <w:p w:rsidR="00B461E5" w:rsidRDefault="00B461E5" w:rsidP="004904B1">
      <w:pPr>
        <w:pStyle w:val="Texto"/>
      </w:pPr>
      <w:r>
        <w:t xml:space="preserve">Asun Casasola </w:t>
      </w:r>
      <w:r w:rsidRPr="00B81E69">
        <w:t>en unas pocas palabras explicó muy bien lo i</w:t>
      </w:r>
      <w:r>
        <w:t>mportante que es para un pueblo no olvidar;</w:t>
      </w:r>
      <w:r w:rsidRPr="00B81E69">
        <w:t xml:space="preserve"> visibilizar y llevar al espacio público y </w:t>
      </w:r>
      <w:r>
        <w:t xml:space="preserve">a </w:t>
      </w:r>
      <w:r w:rsidRPr="00B81E69">
        <w:t xml:space="preserve">la memoria colectiva </w:t>
      </w:r>
      <w:r>
        <w:t xml:space="preserve">a </w:t>
      </w:r>
      <w:r w:rsidRPr="00B81E69">
        <w:t>las víctimas y supervivi</w:t>
      </w:r>
      <w:r>
        <w:t xml:space="preserve">entes de violencias machistas. </w:t>
      </w:r>
      <w:r w:rsidRPr="00B81E69">
        <w:t xml:space="preserve">Las </w:t>
      </w:r>
      <w:r w:rsidRPr="00B81E69">
        <w:lastRenderedPageBreak/>
        <w:t xml:space="preserve">violencias machistas son una </w:t>
      </w:r>
      <w:r>
        <w:t>vulneración de derechos humanos</w:t>
      </w:r>
      <w:r w:rsidRPr="00B81E69">
        <w:t xml:space="preserve"> sistemática y estructural, es decir, es organizada y establecida dentro de la estructura social machista</w:t>
      </w:r>
      <w:r>
        <w:t>;</w:t>
      </w:r>
      <w:r w:rsidRPr="00B81E69">
        <w:t xml:space="preserve"> y, por lo tanto, aún protagonizada en numerosas ocasiones por personas concretas en lo que</w:t>
      </w:r>
      <w:r>
        <w:t xml:space="preserve"> se llama relaciones privadas. </w:t>
      </w:r>
      <w:r w:rsidRPr="00B81E69">
        <w:t>Su explicación, además, tiene que ver con la sociedad</w:t>
      </w:r>
      <w:r>
        <w:t>,</w:t>
      </w:r>
      <w:r w:rsidRPr="00B81E69">
        <w:t xml:space="preserve"> y porque son una vu</w:t>
      </w:r>
      <w:r>
        <w:t>lneración de derechos humanos e</w:t>
      </w:r>
      <w:r w:rsidRPr="00B81E69">
        <w:t>s necesario hacer memoria histórica y colectiva, reconocimiento y repa</w:t>
      </w:r>
      <w:r>
        <w:t>ración para todas las víctimas.</w:t>
      </w:r>
    </w:p>
    <w:p w:rsidR="00B461E5" w:rsidRDefault="00B461E5" w:rsidP="004904B1">
      <w:pPr>
        <w:pStyle w:val="Texto"/>
      </w:pPr>
    </w:p>
    <w:p w:rsidR="00B461E5" w:rsidRDefault="00B461E5" w:rsidP="004904B1">
      <w:pPr>
        <w:pStyle w:val="Texto"/>
      </w:pPr>
      <w:r w:rsidRPr="00B81E69">
        <w:t>Es una vulneración de derechos humanos constante que atenta contra la libertad, contra la convivencia y que tiene consecuencias muy graves para las mujeres, para sus familias y para toda la sociedad. Y no me voy a cansar de repetir las veces que haga</w:t>
      </w:r>
      <w:r>
        <w:t>n</w:t>
      </w:r>
      <w:r w:rsidRPr="00B81E69">
        <w:t xml:space="preserve"> falta las cifras de la vergüenza, esas que nos acercan a una realidad invisible</w:t>
      </w:r>
      <w:r>
        <w:t>. E</w:t>
      </w:r>
      <w:r w:rsidRPr="00B81E69">
        <w:t>n Euskadi</w:t>
      </w:r>
      <w:r>
        <w:t>,</w:t>
      </w:r>
      <w:r w:rsidRPr="00B81E69">
        <w:t xml:space="preserve"> a lo largo del año 2018</w:t>
      </w:r>
      <w:r>
        <w:t>, l</w:t>
      </w:r>
      <w:r w:rsidRPr="00B81E69">
        <w:t xml:space="preserve">a Ertzaintza registró 2.989 mujeres que fueron agredidas por su </w:t>
      </w:r>
      <w:r>
        <w:t>pareja o expareja; o</w:t>
      </w:r>
      <w:r w:rsidRPr="00B81E69">
        <w:t>tras 870 mujeres que fueron víctimas de violencia por parte de algún hombre de su familia y 385 mujeres más que sufrieron violencia sexual fuera del ámbito familiar. En total 4.244 mujeres víctimas de violencia</w:t>
      </w:r>
      <w:r>
        <w:t>s</w:t>
      </w:r>
      <w:r w:rsidRPr="00B81E69">
        <w:t xml:space="preserve"> contr</w:t>
      </w:r>
      <w:r>
        <w:t>a ellas en el periodo de un año, 224 mujeres más que en 2017. Y</w:t>
      </w:r>
      <w:r w:rsidRPr="00B81E69">
        <w:t xml:space="preserve"> en el número de denuncias </w:t>
      </w:r>
      <w:r>
        <w:t>–</w:t>
      </w:r>
      <w:r w:rsidRPr="00B81E69">
        <w:t>que sabemos que no están todas</w:t>
      </w:r>
      <w:r>
        <w:t>–</w:t>
      </w:r>
      <w:r w:rsidRPr="00B81E69">
        <w:t xml:space="preserve"> </w:t>
      </w:r>
      <w:r>
        <w:t>aumenta. Y este número denuncias aumenta</w:t>
      </w:r>
      <w:r w:rsidRPr="00B81E69">
        <w:t xml:space="preserve"> porque las mujeres continúan conquistand</w:t>
      </w:r>
      <w:r>
        <w:t>o derechos y libertades.</w:t>
      </w:r>
    </w:p>
    <w:p w:rsidR="00B461E5" w:rsidRDefault="00B461E5" w:rsidP="004904B1">
      <w:pPr>
        <w:pStyle w:val="Texto"/>
      </w:pPr>
    </w:p>
    <w:p w:rsidR="00B461E5" w:rsidRDefault="00B461E5" w:rsidP="004904B1">
      <w:pPr>
        <w:pStyle w:val="Texto"/>
      </w:pPr>
      <w:r>
        <w:t>Están, e</w:t>
      </w:r>
      <w:r w:rsidRPr="00B81E69">
        <w:t>stamos perdiendo el miedo a denunciar las violencias</w:t>
      </w:r>
      <w:r>
        <w:t>. S</w:t>
      </w:r>
      <w:r w:rsidRPr="00B81E69">
        <w:t>e organizan</w:t>
      </w:r>
      <w:r>
        <w:t>:</w:t>
      </w:r>
      <w:r w:rsidRPr="00B81E69">
        <w:t xml:space="preserve"> plurales, diversas</w:t>
      </w:r>
      <w:r>
        <w:t>,</w:t>
      </w:r>
      <w:r w:rsidRPr="00B81E69">
        <w:t xml:space="preserve"> mayores, adolescentes, </w:t>
      </w:r>
      <w:proofErr w:type="spellStart"/>
      <w:r w:rsidRPr="00B81E69">
        <w:t>trans</w:t>
      </w:r>
      <w:proofErr w:type="spellEnd"/>
      <w:r w:rsidRPr="00B81E69">
        <w:t xml:space="preserve">, lesbianas, bisexuales, </w:t>
      </w:r>
      <w:proofErr w:type="spellStart"/>
      <w:r>
        <w:t>ra</w:t>
      </w:r>
      <w:r w:rsidRPr="00B81E69">
        <w:t>cializadas</w:t>
      </w:r>
      <w:proofErr w:type="spellEnd"/>
      <w:r w:rsidRPr="00B81E69">
        <w:t>, trabajadoras domésticas</w:t>
      </w:r>
      <w:r>
        <w:t>,</w:t>
      </w:r>
      <w:r w:rsidRPr="00B81E69">
        <w:t xml:space="preserve"> autónomas o empleadas</w:t>
      </w:r>
      <w:r>
        <w:t>,</w:t>
      </w:r>
      <w:r w:rsidRPr="00B81E69">
        <w:t xml:space="preserve"> precarizadas, pens</w:t>
      </w:r>
      <w:r>
        <w:t>ionistas, estudiantes, etcétera,</w:t>
      </w:r>
      <w:r w:rsidRPr="00B81E69">
        <w:t xml:space="preserve"> se encuentran y </w:t>
      </w:r>
      <w:r>
        <w:t>t</w:t>
      </w:r>
      <w:r w:rsidRPr="00B81E69">
        <w:t>ejen alianzas en un movimiento feminista que amplifica voces y reivindicaciones. Las mujeres están dando saltos cualitativos y, como digo, avanzan y desborda</w:t>
      </w:r>
      <w:r>
        <w:t>n las</w:t>
      </w:r>
      <w:r w:rsidRPr="00B81E69">
        <w:t xml:space="preserve"> formas tradicionales</w:t>
      </w:r>
      <w:r>
        <w:t>. E</w:t>
      </w:r>
      <w:r w:rsidRPr="00B81E69">
        <w:t>stán abriendo el camino hac</w:t>
      </w:r>
      <w:r>
        <w:t>ia</w:t>
      </w:r>
      <w:r w:rsidRPr="00B81E69">
        <w:t xml:space="preserve"> una sociedad más justa, una sociedad que ponga las vidas en el centro y libre de violencias machistas</w:t>
      </w:r>
      <w:r>
        <w:t>. Y</w:t>
      </w:r>
      <w:r w:rsidRPr="00B81E69">
        <w:t xml:space="preserve"> nos toca </w:t>
      </w:r>
      <w:r>
        <w:t>a todas las que estamos hoy</w:t>
      </w:r>
      <w:r w:rsidRPr="00B81E69">
        <w:t xml:space="preserve"> aquí escucharlas</w:t>
      </w:r>
      <w:r>
        <w:t>.</w:t>
      </w:r>
    </w:p>
    <w:p w:rsidR="00B461E5" w:rsidRDefault="00B461E5" w:rsidP="004904B1">
      <w:pPr>
        <w:pStyle w:val="Texto"/>
      </w:pPr>
    </w:p>
    <w:p w:rsidR="00B461E5" w:rsidRDefault="00B461E5" w:rsidP="004904B1">
      <w:pPr>
        <w:pStyle w:val="Texto"/>
      </w:pPr>
      <w:r>
        <w:lastRenderedPageBreak/>
        <w:t>L</w:t>
      </w:r>
      <w:r w:rsidRPr="00B81E69">
        <w:t>a sociedad en su conjunto es cada vez más s</w:t>
      </w:r>
      <w:r>
        <w:t>ensible y está más concienciada, y</w:t>
      </w:r>
      <w:r w:rsidRPr="00B81E69">
        <w:t xml:space="preserve"> cada vez son más las mujeres que deciden dar el paso para denunciar, a pesar de que las instituciones todavía no están preparadas para darles una garantía de no </w:t>
      </w:r>
      <w:proofErr w:type="spellStart"/>
      <w:r w:rsidRPr="00B81E69">
        <w:t>revictimización</w:t>
      </w:r>
      <w:proofErr w:type="spellEnd"/>
      <w:r>
        <w:t>.</w:t>
      </w:r>
    </w:p>
    <w:p w:rsidR="00B461E5" w:rsidRDefault="00B461E5" w:rsidP="004904B1">
      <w:pPr>
        <w:pStyle w:val="Texto"/>
      </w:pPr>
    </w:p>
    <w:p w:rsidR="00B461E5" w:rsidRDefault="00B461E5" w:rsidP="004904B1">
      <w:pPr>
        <w:pStyle w:val="Texto"/>
      </w:pPr>
      <w:r>
        <w:t>C</w:t>
      </w:r>
      <w:r w:rsidRPr="00B81E69">
        <w:t>on estos datos de denuncias, el a mano</w:t>
      </w:r>
      <w:r>
        <w:t>,</w:t>
      </w:r>
      <w:r w:rsidRPr="00B81E69">
        <w:t xml:space="preserve"> que todavía no reflejan, repito, no refleja</w:t>
      </w:r>
      <w:r>
        <w:t>n</w:t>
      </w:r>
      <w:r w:rsidRPr="00B81E69">
        <w:t xml:space="preserve"> la totalidad de la realidad</w:t>
      </w:r>
      <w:r>
        <w:t>, c</w:t>
      </w:r>
      <w:r w:rsidRPr="00B81E69">
        <w:t>ada día 15 m</w:t>
      </w:r>
      <w:r>
        <w:t>ujeres son agredidas en Euskadi. E</w:t>
      </w:r>
      <w:r w:rsidRPr="00B81E69">
        <w:t>n lo que llevamos de pleno dos mujeres han sido agredidas en Euskadi. En definitiva, se trata claramente de una constante y sistemática vulneración de los derechos humanos de l</w:t>
      </w:r>
      <w:r>
        <w:t>a mitad de la población.</w:t>
      </w:r>
    </w:p>
    <w:p w:rsidR="00B461E5" w:rsidRDefault="00B461E5" w:rsidP="004904B1">
      <w:pPr>
        <w:pStyle w:val="Texto"/>
      </w:pPr>
    </w:p>
    <w:p w:rsidR="00B461E5" w:rsidRDefault="00B461E5" w:rsidP="004904B1">
      <w:pPr>
        <w:pStyle w:val="Texto"/>
      </w:pPr>
      <w:r>
        <w:t>Carmen</w:t>
      </w:r>
      <w:r w:rsidRPr="00B81E69">
        <w:t xml:space="preserve"> </w:t>
      </w:r>
      <w:proofErr w:type="spellStart"/>
      <w:r>
        <w:t>Bernat</w:t>
      </w:r>
      <w:proofErr w:type="spellEnd"/>
      <w:r>
        <w:t xml:space="preserve"> </w:t>
      </w:r>
      <w:proofErr w:type="spellStart"/>
      <w:r>
        <w:t>Mateu</w:t>
      </w:r>
      <w:proofErr w:type="spellEnd"/>
      <w:r>
        <w:t>,</w:t>
      </w:r>
      <w:r w:rsidRPr="00B81E69">
        <w:t xml:space="preserve"> investigadora de la Universidad de Valencia, escribía sobre la necesidad de memoria sobre violencias machistas y decía</w:t>
      </w:r>
      <w:r>
        <w:t>: "G</w:t>
      </w:r>
      <w:r w:rsidRPr="00B81E69">
        <w:t>eneralmente</w:t>
      </w:r>
      <w:r>
        <w:t>,</w:t>
      </w:r>
      <w:r w:rsidRPr="00B81E69">
        <w:t xml:space="preserve"> los estudios sobre la memoria y los movimientos de </w:t>
      </w:r>
      <w:r>
        <w:t>m</w:t>
      </w:r>
      <w:r w:rsidRPr="00B81E69">
        <w:t xml:space="preserve">emoria </w:t>
      </w:r>
      <w:r>
        <w:t>h</w:t>
      </w:r>
      <w:r w:rsidRPr="00B81E69">
        <w:t>istórica se focalizan de nuevo en acontecimientos políticos que tuvieron una enorme repercusión social en su contexto y un carácter</w:t>
      </w:r>
      <w:r>
        <w:t>,</w:t>
      </w:r>
      <w:r w:rsidRPr="00B81E69">
        <w:t xml:space="preserve"> generalmente</w:t>
      </w:r>
      <w:r>
        <w:t>,</w:t>
      </w:r>
      <w:r w:rsidRPr="00B81E69">
        <w:t xml:space="preserve"> dictatorial, represivo y violento. Las violencias derivadas de las </w:t>
      </w:r>
      <w:r>
        <w:t>o</w:t>
      </w:r>
      <w:r w:rsidRPr="00B81E69">
        <w:t xml:space="preserve">presiones de género son constantes y poco llamativas, ya que no responden a un golpe de </w:t>
      </w:r>
      <w:r>
        <w:t>e</w:t>
      </w:r>
      <w:r w:rsidRPr="00B81E69">
        <w:t>stado o a un suceso político concreto. Se necesita una memoria de las violencias sistemáticas</w:t>
      </w:r>
      <w:r>
        <w:t>, y no solo de las violencias y o</w:t>
      </w:r>
      <w:r w:rsidRPr="00B81E69">
        <w:t>presiones, sino más bien de las resistencias cotidianas, individuales, colectivas, anónimas, comunes, sencillas y organizadas. La memoria es un instrumento para la transformación, tiene el poder de contribuir al cambio del orden normativo, porque posee la capacidad de moldear e impregnar las identidades individuales y la acción colectiva</w:t>
      </w:r>
      <w:r>
        <w:t>"</w:t>
      </w:r>
      <w:r w:rsidRPr="00B81E69">
        <w:t>.</w:t>
      </w:r>
    </w:p>
    <w:p w:rsidR="00B461E5" w:rsidRDefault="00B461E5" w:rsidP="004904B1">
      <w:pPr>
        <w:pStyle w:val="Texto"/>
      </w:pPr>
    </w:p>
    <w:p w:rsidR="00B461E5" w:rsidRDefault="00B461E5" w:rsidP="004904B1">
      <w:pPr>
        <w:pStyle w:val="Texto"/>
      </w:pPr>
      <w:r w:rsidRPr="00B81E69">
        <w:t>Así lo entendemos nosotras desde Elkarrekin Podemos</w:t>
      </w:r>
      <w:r>
        <w:t>,</w:t>
      </w:r>
      <w:r w:rsidRPr="00B81E69">
        <w:t xml:space="preserve"> y reconocemos que algún paso se ha dado en este sentido. Sin embargo, no se ha conseguido hasta ahora situar a las víctimas en la memoria colectiva ni histórica, a pesar de</w:t>
      </w:r>
      <w:r>
        <w:t>l</w:t>
      </w:r>
      <w:r w:rsidRPr="00B81E69">
        <w:t xml:space="preserve"> potencial que esta última tiene para transformar. Hay tod</w:t>
      </w:r>
      <w:r>
        <w:t>avía un gran campo de trabajo…</w:t>
      </w:r>
    </w:p>
    <w:p w:rsidR="00B461E5" w:rsidRDefault="00B461E5" w:rsidP="004904B1">
      <w:pPr>
        <w:pStyle w:val="Texto"/>
      </w:pPr>
    </w:p>
    <w:p w:rsidR="00B461E5" w:rsidRPr="00A00CA0" w:rsidRDefault="00B461E5" w:rsidP="004904B1">
      <w:pPr>
        <w:pStyle w:val="Texto"/>
      </w:pPr>
      <w:r>
        <w:t xml:space="preserve">(21. </w:t>
      </w:r>
      <w:proofErr w:type="spellStart"/>
      <w:proofErr w:type="gramStart"/>
      <w:r>
        <w:t>zintaren</w:t>
      </w:r>
      <w:proofErr w:type="spellEnd"/>
      <w:proofErr w:type="gramEnd"/>
      <w:r>
        <w:t xml:space="preserve"> </w:t>
      </w:r>
      <w:proofErr w:type="spellStart"/>
      <w:r>
        <w:t>amaiera</w:t>
      </w:r>
      <w:proofErr w:type="spellEnd"/>
      <w:r>
        <w:t>)</w:t>
      </w:r>
    </w:p>
    <w:p w:rsidR="00B461E5" w:rsidRDefault="00B461E5" w:rsidP="004904B1">
      <w:pPr>
        <w:pStyle w:val="Texto"/>
      </w:pPr>
      <w:r>
        <w:lastRenderedPageBreak/>
        <w:t xml:space="preserve">(22. </w:t>
      </w:r>
      <w:proofErr w:type="spellStart"/>
      <w:proofErr w:type="gramStart"/>
      <w:r>
        <w:t>zintaren</w:t>
      </w:r>
      <w:proofErr w:type="spellEnd"/>
      <w:proofErr w:type="gramEnd"/>
      <w:r>
        <w:t xml:space="preserve"> </w:t>
      </w:r>
      <w:proofErr w:type="spellStart"/>
      <w:r>
        <w:t>hasiera</w:t>
      </w:r>
      <w:proofErr w:type="spellEnd"/>
      <w:r>
        <w:t>)</w:t>
      </w:r>
    </w:p>
    <w:p w:rsidR="00B461E5" w:rsidRDefault="00B461E5" w:rsidP="004904B1">
      <w:pPr>
        <w:pStyle w:val="Texto"/>
      </w:pPr>
    </w:p>
    <w:p w:rsidR="00B461E5" w:rsidRDefault="00FC22EC" w:rsidP="004904B1">
      <w:pPr>
        <w:pStyle w:val="Texto"/>
      </w:pPr>
      <w:r>
        <w:t>…</w:t>
      </w:r>
      <w:r w:rsidR="00B461E5">
        <w:t xml:space="preserve"> a las víctimas</w:t>
      </w:r>
      <w:r w:rsidR="00B461E5" w:rsidRPr="00747350">
        <w:t xml:space="preserve"> en la</w:t>
      </w:r>
      <w:r w:rsidR="00B461E5">
        <w:t xml:space="preserve"> memoria colectiva ni histórica a pesar del </w:t>
      </w:r>
      <w:r w:rsidR="00B461E5" w:rsidRPr="00747350">
        <w:t>potencial que est</w:t>
      </w:r>
      <w:r w:rsidR="00B461E5">
        <w:t>a última tiene para transformar.</w:t>
      </w:r>
    </w:p>
    <w:p w:rsidR="00B461E5" w:rsidRDefault="00B461E5" w:rsidP="004904B1">
      <w:pPr>
        <w:pStyle w:val="Texto"/>
      </w:pPr>
    </w:p>
    <w:p w:rsidR="00B461E5" w:rsidRDefault="00B461E5" w:rsidP="004904B1">
      <w:pPr>
        <w:pStyle w:val="Texto"/>
      </w:pPr>
      <w:r>
        <w:t>H</w:t>
      </w:r>
      <w:r w:rsidRPr="00747350">
        <w:t>ay todavía un gran campo de trabajo por explorar y avanzar en políticas de memoria, reconocimiento y reparación en este ámbito. La reparación, el reconocimiento y la memoria de las mujeres que han sufrido violencia</w:t>
      </w:r>
      <w:r>
        <w:t>s</w:t>
      </w:r>
      <w:r w:rsidRPr="00747350">
        <w:t xml:space="preserve"> machista</w:t>
      </w:r>
      <w:r>
        <w:t>s</w:t>
      </w:r>
      <w:r w:rsidRPr="00747350">
        <w:t xml:space="preserve"> </w:t>
      </w:r>
      <w:proofErr w:type="gramStart"/>
      <w:r w:rsidRPr="00747350">
        <w:t>debe</w:t>
      </w:r>
      <w:proofErr w:type="gramEnd"/>
      <w:r w:rsidRPr="00747350">
        <w:t xml:space="preserve"> formar parte de </w:t>
      </w:r>
      <w:r>
        <w:t>la atención integral. Y</w:t>
      </w:r>
      <w:r w:rsidRPr="00747350">
        <w:t xml:space="preserve"> son una herramienta fundamental para divulgar una cultura de derechos humanos y construir una sociedad libre de violencias machistas. Acabamos de conmemorar e</w:t>
      </w:r>
      <w:r>
        <w:t>l Día Internacional contra las violencias machistas y,</w:t>
      </w:r>
      <w:r w:rsidRPr="00747350">
        <w:t xml:space="preserve"> desde el </w:t>
      </w:r>
      <w:r w:rsidRPr="009F2E1E">
        <w:rPr>
          <w:lang w:val="eu-ES"/>
        </w:rPr>
        <w:t>Elkarrekin</w:t>
      </w:r>
      <w:r>
        <w:t xml:space="preserve"> Podemos, </w:t>
      </w:r>
      <w:r w:rsidRPr="00747350">
        <w:t xml:space="preserve">creemos que en </w:t>
      </w:r>
      <w:r>
        <w:t xml:space="preserve">estas fechas todos los partidos, todas </w:t>
      </w:r>
      <w:r w:rsidRPr="00747350">
        <w:t xml:space="preserve">las representaciones políticas que estamos aquí debemos renovar nuestro compromiso firme con los derechos y libertades de todas las mujeres, niñas, </w:t>
      </w:r>
      <w:r>
        <w:t xml:space="preserve">adolescentes, jóvenes y adultas. Y continuamos trabajando, y continuaremos trabajando, con propuestas e </w:t>
      </w:r>
      <w:r w:rsidRPr="00747350">
        <w:t>iniciativas conc</w:t>
      </w:r>
      <w:r>
        <w:t xml:space="preserve">retas, con acuerdos </w:t>
      </w:r>
      <w:r>
        <w:noBreakHyphen/>
        <w:t>pequeños, grandes, amplios</w:t>
      </w:r>
      <w:r>
        <w:noBreakHyphen/>
        <w:t xml:space="preserve"> </w:t>
      </w:r>
      <w:r w:rsidRPr="00747350">
        <w:t>y nuevos debates para conseguir una sociedad libre de tod</w:t>
      </w:r>
      <w:r>
        <w:t>o tipo de violencias machistas.</w:t>
      </w:r>
    </w:p>
    <w:p w:rsidR="00B461E5" w:rsidRDefault="00B461E5" w:rsidP="004904B1">
      <w:pPr>
        <w:pStyle w:val="Texto"/>
      </w:pPr>
    </w:p>
    <w:p w:rsidR="00B461E5" w:rsidRDefault="00B461E5" w:rsidP="004904B1">
      <w:pPr>
        <w:pStyle w:val="Texto"/>
      </w:pPr>
      <w:r w:rsidRPr="00747350">
        <w:t>A partir de esta iniciativa y del acuerdo que hemos alcanzado, estamos dando, creemos</w:t>
      </w:r>
      <w:r>
        <w:t>,</w:t>
      </w:r>
      <w:r w:rsidRPr="00747350">
        <w:t xml:space="preserve"> un gran paso adelante para comenzar una política pública de memoria y reconocimiento</w:t>
      </w:r>
      <w:r>
        <w:t>,</w:t>
      </w:r>
      <w:r w:rsidRPr="00747350">
        <w:t xml:space="preserve"> </w:t>
      </w:r>
      <w:r>
        <w:t>imprescindible para avanzar hacia</w:t>
      </w:r>
      <w:r w:rsidRPr="00747350">
        <w:t xml:space="preserve"> una socieda</w:t>
      </w:r>
      <w:r>
        <w:t xml:space="preserve">d libre de violencias machistas, </w:t>
      </w:r>
      <w:r w:rsidRPr="00747350">
        <w:t>para avanzar hace hacia una Euskadi libre de violencias machistas. Celebramos el acuerdo alcanzado hoy y celebramos que este Par</w:t>
      </w:r>
      <w:r>
        <w:t xml:space="preserve">lamento, </w:t>
      </w:r>
      <w:r w:rsidRPr="00747350">
        <w:t>pasito a pasito,</w:t>
      </w:r>
      <w:r>
        <w:t xml:space="preserve"> demuestre su compromiso en la erra</w:t>
      </w:r>
      <w:r w:rsidRPr="00747350">
        <w:t>dicación de las violencias machistas y la memoria de todas esas mujeres qu</w:t>
      </w:r>
      <w:r>
        <w:t>e hoy ya no están con nosotras.</w:t>
      </w:r>
    </w:p>
    <w:p w:rsidR="00B461E5" w:rsidRDefault="00B461E5" w:rsidP="004904B1">
      <w:pPr>
        <w:pStyle w:val="Texto"/>
      </w:pPr>
    </w:p>
    <w:p w:rsidR="00B461E5" w:rsidRPr="00196F19" w:rsidRDefault="00B461E5" w:rsidP="004904B1">
      <w:pPr>
        <w:pStyle w:val="Texto"/>
        <w:rPr>
          <w:lang w:val="eu-ES"/>
        </w:rPr>
      </w:pPr>
      <w:r w:rsidRPr="00196F19">
        <w:rPr>
          <w:lang w:val="eu-ES"/>
        </w:rPr>
        <w:t>Eskerrik asko.</w:t>
      </w:r>
    </w:p>
    <w:p w:rsidR="00B461E5" w:rsidRPr="00196F19" w:rsidRDefault="00B461E5" w:rsidP="004904B1">
      <w:pPr>
        <w:pStyle w:val="Texto"/>
        <w:rPr>
          <w:lang w:val="eu-ES"/>
        </w:rPr>
      </w:pPr>
    </w:p>
    <w:p w:rsidR="00B461E5" w:rsidRPr="00196F19" w:rsidRDefault="00B461E5" w:rsidP="004904B1">
      <w:pPr>
        <w:pStyle w:val="Texto"/>
        <w:rPr>
          <w:lang w:val="eu-ES"/>
        </w:rPr>
      </w:pPr>
    </w:p>
    <w:p w:rsidR="00B461E5" w:rsidRPr="00196F19" w:rsidRDefault="00B461E5" w:rsidP="004904B1">
      <w:pPr>
        <w:pStyle w:val="Texto"/>
        <w:rPr>
          <w:lang w:val="eu-ES"/>
        </w:rPr>
      </w:pPr>
      <w:r w:rsidRPr="00196F19">
        <w:rPr>
          <w:rFonts w:ascii="Futura Md BT" w:hAnsi="Futura Md BT"/>
          <w:lang w:val="eu-ES"/>
        </w:rPr>
        <w:lastRenderedPageBreak/>
        <w:t xml:space="preserve">LEHENDAKARIAK: </w:t>
      </w:r>
      <w:r w:rsidRPr="00196F19">
        <w:rPr>
          <w:lang w:val="eu-ES"/>
        </w:rPr>
        <w:t xml:space="preserve">Eskerrik asko, Arana andrea. Zuzenketak aurkeztu dituzten taldeen txandara pasatuz, Euskal Talde Popularra, </w:t>
      </w:r>
      <w:proofErr w:type="spellStart"/>
      <w:r w:rsidRPr="00B461E5">
        <w:rPr>
          <w:lang w:val="eu-ES"/>
        </w:rPr>
        <w:t>Garrido</w:t>
      </w:r>
      <w:proofErr w:type="spellEnd"/>
      <w:r w:rsidRPr="00196F19">
        <w:rPr>
          <w:lang w:val="eu-ES"/>
        </w:rPr>
        <w:t xml:space="preserve"> andrea, zurea da hitza.</w:t>
      </w:r>
    </w:p>
    <w:p w:rsidR="00B461E5" w:rsidRPr="00196F19" w:rsidRDefault="00B461E5" w:rsidP="004904B1">
      <w:pPr>
        <w:pStyle w:val="Texto"/>
        <w:rPr>
          <w:lang w:val="eu-ES"/>
        </w:rPr>
      </w:pPr>
    </w:p>
    <w:p w:rsidR="00B461E5" w:rsidRPr="00196F19" w:rsidRDefault="00B461E5" w:rsidP="004904B1">
      <w:pPr>
        <w:pStyle w:val="Texto"/>
        <w:rPr>
          <w:lang w:val="eu-ES"/>
        </w:rPr>
      </w:pPr>
    </w:p>
    <w:p w:rsidR="00B461E5" w:rsidRDefault="00B461E5" w:rsidP="004904B1">
      <w:pPr>
        <w:pStyle w:val="Texto"/>
        <w:rPr>
          <w:lang w:val="eu-ES"/>
        </w:rPr>
      </w:pPr>
      <w:r w:rsidRPr="00265368">
        <w:rPr>
          <w:rFonts w:ascii="Futura Md BT" w:hAnsi="Futura Md BT"/>
          <w:lang w:val="eu-ES"/>
        </w:rPr>
        <w:t>GARRIDO</w:t>
      </w:r>
      <w:r w:rsidRPr="00196F19">
        <w:rPr>
          <w:rFonts w:ascii="Futura Md BT" w:hAnsi="Futura Md BT"/>
          <w:lang w:val="eu-ES"/>
        </w:rPr>
        <w:t xml:space="preserve"> KNÓRR</w:t>
      </w:r>
      <w:r w:rsidRPr="00196F19">
        <w:rPr>
          <w:lang w:val="eu-ES"/>
        </w:rPr>
        <w:t xml:space="preserve"> andreak: Eskerrik asko, presidente andrea. </w:t>
      </w:r>
      <w:r>
        <w:rPr>
          <w:lang w:val="eu-ES"/>
        </w:rPr>
        <w:t>Sailburuak</w:t>
      </w:r>
      <w:r w:rsidRPr="00196F19">
        <w:rPr>
          <w:lang w:val="eu-ES"/>
        </w:rPr>
        <w:t xml:space="preserve">, </w:t>
      </w:r>
      <w:r>
        <w:rPr>
          <w:lang w:val="eu-ES"/>
        </w:rPr>
        <w:t>legebiltzarkideo</w:t>
      </w:r>
      <w:r w:rsidRPr="00196F19">
        <w:rPr>
          <w:lang w:val="eu-ES"/>
        </w:rPr>
        <w:t>k, egun</w:t>
      </w:r>
      <w:r>
        <w:rPr>
          <w:lang w:val="eu-ES"/>
        </w:rPr>
        <w:t xml:space="preserve"> on guztioi.</w:t>
      </w:r>
    </w:p>
    <w:p w:rsidR="00B461E5" w:rsidRDefault="00B461E5" w:rsidP="004904B1">
      <w:pPr>
        <w:pStyle w:val="Texto"/>
        <w:rPr>
          <w:lang w:val="eu-ES"/>
        </w:rPr>
      </w:pPr>
    </w:p>
    <w:p w:rsidR="00B461E5" w:rsidRDefault="00B461E5" w:rsidP="004904B1">
      <w:pPr>
        <w:pStyle w:val="Texto"/>
        <w:rPr>
          <w:lang w:val="eu-ES"/>
        </w:rPr>
      </w:pPr>
      <w:r>
        <w:rPr>
          <w:lang w:val="eu-ES"/>
        </w:rPr>
        <w:t>Bueno, ba berriro gai honi buruz eztabaidatzen ari gara. E</w:t>
      </w:r>
      <w:r w:rsidRPr="00196F19">
        <w:rPr>
          <w:lang w:val="eu-ES"/>
        </w:rPr>
        <w:t xml:space="preserve">gia </w:t>
      </w:r>
      <w:r>
        <w:rPr>
          <w:lang w:val="eu-ES"/>
        </w:rPr>
        <w:t>da orain dela gutxi</w:t>
      </w:r>
      <w:r w:rsidRPr="00196F19">
        <w:rPr>
          <w:lang w:val="eu-ES"/>
        </w:rPr>
        <w:t xml:space="preserve"> eg</w:t>
      </w:r>
      <w:r>
        <w:rPr>
          <w:lang w:val="eu-ES"/>
        </w:rPr>
        <w:t>u</w:t>
      </w:r>
      <w:r w:rsidRPr="00196F19">
        <w:rPr>
          <w:lang w:val="eu-ES"/>
        </w:rPr>
        <w:t xml:space="preserve">n zehatza izan genuen </w:t>
      </w:r>
      <w:r>
        <w:rPr>
          <w:lang w:val="eu-ES"/>
        </w:rPr>
        <w:t xml:space="preserve">emakumeek jasotzen duten bortxakeria berriro gogoratzeko, </w:t>
      </w:r>
      <w:r w:rsidRPr="00196F19">
        <w:rPr>
          <w:lang w:val="eu-ES"/>
        </w:rPr>
        <w:t xml:space="preserve">eta bereziki gogoratzeko instituzio publikoek izan behar duten </w:t>
      </w:r>
      <w:r>
        <w:rPr>
          <w:lang w:val="eu-ES"/>
        </w:rPr>
        <w:t>konpromisoa, konpromiso zehatza eta tinkoa. E</w:t>
      </w:r>
      <w:r w:rsidRPr="00196F19">
        <w:rPr>
          <w:lang w:val="eu-ES"/>
        </w:rPr>
        <w:t>ta konpromiso hau bideratu behar da ekintza zehatzetan eta proposamen zehatzetan, arlo desberdinetan, Alderdi Popula</w:t>
      </w:r>
      <w:r>
        <w:rPr>
          <w:lang w:val="eu-ES"/>
        </w:rPr>
        <w:t>rrak beti defendatu duen bezalaxe.</w:t>
      </w:r>
    </w:p>
    <w:p w:rsidR="00B461E5" w:rsidRDefault="00B461E5" w:rsidP="004904B1">
      <w:pPr>
        <w:pStyle w:val="Texto"/>
        <w:rPr>
          <w:lang w:val="eu-ES"/>
        </w:rPr>
      </w:pPr>
    </w:p>
    <w:p w:rsidR="00B461E5" w:rsidRDefault="00B461E5" w:rsidP="004904B1">
      <w:pPr>
        <w:pStyle w:val="Texto"/>
      </w:pPr>
      <w:r w:rsidRPr="00F35169">
        <w:rPr>
          <w:lang w:val="es-ES"/>
        </w:rPr>
        <w:t xml:space="preserve">Como </w:t>
      </w:r>
      <w:r>
        <w:t>decía, hace poco,</w:t>
      </w:r>
      <w:r w:rsidRPr="00747350">
        <w:t xml:space="preserve"> efectivamente</w:t>
      </w:r>
      <w:r>
        <w:t>,</w:t>
      </w:r>
      <w:r w:rsidRPr="00747350">
        <w:t xml:space="preserve"> conmemoramos</w:t>
      </w:r>
      <w:r>
        <w:t>,</w:t>
      </w:r>
      <w:r w:rsidRPr="00747350">
        <w:t xml:space="preserve"> el 25 de noviembre</w:t>
      </w:r>
      <w:r>
        <w:t>,</w:t>
      </w:r>
      <w:r w:rsidRPr="00747350">
        <w:t xml:space="preserve"> el Día Internacional contra la </w:t>
      </w:r>
      <w:r>
        <w:t>Violencia de género, contra la V</w:t>
      </w:r>
      <w:r w:rsidRPr="00747350">
        <w:t xml:space="preserve">iolencia de las </w:t>
      </w:r>
      <w:r>
        <w:t>M</w:t>
      </w:r>
      <w:r w:rsidRPr="00747350">
        <w:t>ujeres</w:t>
      </w:r>
      <w:r>
        <w:t xml:space="preserve">. Y creo que sí es un día, obviamente, </w:t>
      </w:r>
      <w:r w:rsidRPr="00747350">
        <w:t xml:space="preserve">para reafirmarnos en el compromiso de </w:t>
      </w:r>
      <w:r>
        <w:t xml:space="preserve">toda la sociedad </w:t>
      </w:r>
      <w:r w:rsidRPr="00747350">
        <w:t>en la luc</w:t>
      </w:r>
      <w:r w:rsidR="00715BA3">
        <w:t>ha contra esta lacra, pero no so</w:t>
      </w:r>
      <w:r w:rsidRPr="00747350">
        <w:t xml:space="preserve">lo tiene que </w:t>
      </w:r>
      <w:r>
        <w:t xml:space="preserve">ser </w:t>
      </w:r>
      <w:r w:rsidRPr="00747350">
        <w:t>el compromiso que d</w:t>
      </w:r>
      <w:r>
        <w:t xml:space="preserve">ure un día, sino que obviamente, </w:t>
      </w:r>
      <w:r w:rsidRPr="00747350">
        <w:t>se tiene que hacer extensible</w:t>
      </w:r>
      <w:r>
        <w:t xml:space="preserve"> a todos los días del año. Y creo que también, y es una afirmación que suelo hacer, lo he</w:t>
      </w:r>
      <w:r w:rsidRPr="00747350">
        <w:t xml:space="preserve"> hecho en esta tribuna </w:t>
      </w:r>
      <w:r>
        <w:t xml:space="preserve">y </w:t>
      </w:r>
      <w:r w:rsidRPr="00747350">
        <w:t>en nume</w:t>
      </w:r>
      <w:r>
        <w:t xml:space="preserve">rosas declaraciones cuando hablo de esta cuestión, </w:t>
      </w:r>
      <w:r w:rsidRPr="00747350">
        <w:t xml:space="preserve">que </w:t>
      </w:r>
      <w:r>
        <w:t>es algo que nos tiene que incumbir a</w:t>
      </w:r>
      <w:r w:rsidRPr="00747350">
        <w:t xml:space="preserve"> toda la sociedad y que nos incumbe de hecho a toda la sociedad en su conjunto, no solo a las mujeres, sino a los hombres</w:t>
      </w:r>
      <w:r>
        <w:t xml:space="preserve">. Y, desde luego, </w:t>
      </w:r>
      <w:r w:rsidRPr="00747350">
        <w:t>que el éxito de que podamos ir combatiendo a esta lacra y dando pequeños pasos es un éxito y será un éxito colectivo de todos si logramos involucrar a to</w:t>
      </w:r>
      <w:r>
        <w:t>da la sociedad.</w:t>
      </w:r>
    </w:p>
    <w:p w:rsidR="00B461E5" w:rsidRDefault="00B461E5" w:rsidP="004904B1">
      <w:pPr>
        <w:pStyle w:val="Texto"/>
      </w:pPr>
    </w:p>
    <w:p w:rsidR="00B461E5" w:rsidRDefault="00B461E5" w:rsidP="004904B1">
      <w:pPr>
        <w:pStyle w:val="Texto"/>
      </w:pPr>
      <w:r>
        <w:t xml:space="preserve">Hace poco, </w:t>
      </w:r>
      <w:r w:rsidRPr="00747350">
        <w:t>con ocasión de la conmemora</w:t>
      </w:r>
      <w:r>
        <w:t xml:space="preserve">ción de este día, concretamente hace una semana, </w:t>
      </w:r>
      <w:r w:rsidRPr="00747350">
        <w:t>tuve ocasión de participar en un foro</w:t>
      </w:r>
      <w:r>
        <w:t>,</w:t>
      </w:r>
      <w:r w:rsidRPr="00747350">
        <w:t xml:space="preserve"> al que me invitaro</w:t>
      </w:r>
      <w:r>
        <w:t xml:space="preserve">n, de una asociación importante que trabaja en el ámbito nacional, Mujeres por la Igualdad. </w:t>
      </w:r>
      <w:r w:rsidRPr="00747350">
        <w:t xml:space="preserve">Y la verdad es que fue una charla muy interesante, porque estábamos personas </w:t>
      </w:r>
      <w:r>
        <w:t xml:space="preserve">de distintos ámbitos. Y en esa mesa, </w:t>
      </w:r>
      <w:r>
        <w:lastRenderedPageBreak/>
        <w:t xml:space="preserve">en ese foro, </w:t>
      </w:r>
      <w:r w:rsidRPr="00747350">
        <w:t>se abordó el pro</w:t>
      </w:r>
      <w:r>
        <w:t>blema de la violencia de género</w:t>
      </w:r>
      <w:r w:rsidRPr="00747350">
        <w:t xml:space="preserve"> de</w:t>
      </w:r>
      <w:r>
        <w:t>sde</w:t>
      </w:r>
      <w:r w:rsidRPr="00747350">
        <w:t xml:space="preserve"> distintas </w:t>
      </w:r>
      <w:r>
        <w:t>perspectivas. Pero si se abordó</w:t>
      </w:r>
      <w:r w:rsidRPr="00747350">
        <w:t xml:space="preserve"> de</w:t>
      </w:r>
      <w:r>
        <w:t>sde</w:t>
      </w:r>
      <w:r w:rsidRPr="00747350">
        <w:t xml:space="preserve"> distintas perspectivas, sí que es cierto que hubo una coincidencia en aspectos fundamentales qu</w:t>
      </w:r>
      <w:r>
        <w:t>e debemos tener muy presentes c</w:t>
      </w:r>
      <w:r w:rsidRPr="00747350">
        <w:t xml:space="preserve">uando hablamos de </w:t>
      </w:r>
      <w:r>
        <w:t>la violencia contra las mujeres. Habla</w:t>
      </w:r>
      <w:r w:rsidRPr="00747350">
        <w:t>mos de sensibilización, h</w:t>
      </w:r>
      <w:r>
        <w:t xml:space="preserve">ablamos de </w:t>
      </w:r>
      <w:proofErr w:type="spellStart"/>
      <w:r>
        <w:t>visibilización</w:t>
      </w:r>
      <w:proofErr w:type="spellEnd"/>
      <w:r>
        <w:t>, habla</w:t>
      </w:r>
      <w:r w:rsidRPr="00747350">
        <w:t xml:space="preserve">mos del papel de la educación, de educar en el respeto, </w:t>
      </w:r>
      <w:r>
        <w:t xml:space="preserve">de </w:t>
      </w:r>
      <w:r w:rsidRPr="00747350">
        <w:t>educar en la tolerancia</w:t>
      </w:r>
      <w:r>
        <w:t xml:space="preserve">. Y eso se hace, </w:t>
      </w:r>
      <w:r w:rsidRPr="00747350">
        <w:t xml:space="preserve">desde luego, con programas específicos desde </w:t>
      </w:r>
      <w:r>
        <w:t xml:space="preserve">el ámbito educativo. Hablamos del problema </w:t>
      </w:r>
      <w:r>
        <w:noBreakHyphen/>
      </w:r>
      <w:r w:rsidRPr="00747350">
        <w:t>y además en varias personas</w:t>
      </w:r>
      <w:r>
        <w:t>,</w:t>
      </w:r>
      <w:r w:rsidRPr="00747350">
        <w:t xml:space="preserve"> y teníamos </w:t>
      </w:r>
      <w:r>
        <w:t>ade</w:t>
      </w:r>
      <w:r w:rsidRPr="00747350">
        <w:t xml:space="preserve">más ocasión de tener entre </w:t>
      </w:r>
      <w:r>
        <w:t>nos</w:t>
      </w:r>
      <w:r w:rsidRPr="00747350">
        <w:t>otras a miembros de las Fuerzas y C</w:t>
      </w:r>
      <w:r>
        <w:t>uerpos de Seguridad del Estado</w:t>
      </w:r>
      <w:r>
        <w:noBreakHyphen/>
        <w:t xml:space="preserve">, </w:t>
      </w:r>
      <w:r w:rsidRPr="00747350">
        <w:t>del problema que está suponiendo también el uso no adecuado de las nuevas tecnologías con un consumo de pornografía que</w:t>
      </w:r>
      <w:r>
        <w:t>,</w:t>
      </w:r>
      <w:r w:rsidRPr="00747350">
        <w:t xml:space="preserve"> obviamente, como lo estamos también percibiendo además en alguna ponencia en este P</w:t>
      </w:r>
      <w:r>
        <w:t xml:space="preserve">arlamento, </w:t>
      </w:r>
      <w:r w:rsidRPr="00747350">
        <w:t>ese tipo de consumos sin duda también hace mella e</w:t>
      </w:r>
      <w:r>
        <w:t>n determinados comportamientos.</w:t>
      </w:r>
    </w:p>
    <w:p w:rsidR="00B461E5" w:rsidRDefault="00B461E5" w:rsidP="004904B1">
      <w:pPr>
        <w:pStyle w:val="Texto"/>
      </w:pPr>
    </w:p>
    <w:p w:rsidR="00B461E5" w:rsidRDefault="00B461E5" w:rsidP="004904B1">
      <w:pPr>
        <w:pStyle w:val="Texto"/>
      </w:pPr>
      <w:r>
        <w:t>Habla</w:t>
      </w:r>
      <w:r w:rsidRPr="00747350">
        <w:t xml:space="preserve">mos también de la importancia de la prevención. Hablamos también de la importancia de la </w:t>
      </w:r>
      <w:r>
        <w:t>protección. Y</w:t>
      </w:r>
      <w:r w:rsidRPr="00747350">
        <w:t xml:space="preserve"> en este sentido, sí que quiero señalar</w:t>
      </w:r>
      <w:r>
        <w:t>,</w:t>
      </w:r>
      <w:r w:rsidRPr="00747350">
        <w:t xml:space="preserve"> porque parece también justo recordar las cosas que se han hecho bien</w:t>
      </w:r>
      <w:r>
        <w:t xml:space="preserve">, la Ley 27/2003, de </w:t>
      </w:r>
      <w:r w:rsidRPr="00747350">
        <w:t>31 de julio, que r</w:t>
      </w:r>
      <w:r>
        <w:t xml:space="preserve">eguló las órdenes de protección, </w:t>
      </w:r>
      <w:r w:rsidRPr="00747350">
        <w:t xml:space="preserve">que configuró un estatuto de protección integral a las víctimas de género, </w:t>
      </w:r>
      <w:r>
        <w:t xml:space="preserve">por la adopción, </w:t>
      </w:r>
      <w:r w:rsidRPr="00747350">
        <w:t>por el órgano jurisdiccional c</w:t>
      </w:r>
      <w:r>
        <w:t xml:space="preserve">ompetente, </w:t>
      </w:r>
      <w:r w:rsidRPr="00747350">
        <w:t>las medidas cautelares precisas. Yo creo que esto sí supuso realmente un antes y un después también en la lucha</w:t>
      </w:r>
      <w:r>
        <w:t xml:space="preserve"> contra la violencia de género.</w:t>
      </w:r>
    </w:p>
    <w:p w:rsidR="00B461E5" w:rsidRDefault="00B461E5" w:rsidP="004904B1">
      <w:pPr>
        <w:pStyle w:val="Texto"/>
      </w:pPr>
    </w:p>
    <w:p w:rsidR="00B461E5" w:rsidRDefault="00B461E5" w:rsidP="004904B1">
      <w:pPr>
        <w:pStyle w:val="Texto"/>
      </w:pPr>
      <w:r w:rsidRPr="00747350">
        <w:t>Otra cuestión importante</w:t>
      </w:r>
      <w:r>
        <w:t xml:space="preserve"> también y otro hito importante</w:t>
      </w:r>
      <w:r w:rsidRPr="00747350">
        <w:t xml:space="preserve"> </w:t>
      </w:r>
      <w:r>
        <w:t>es la Ley O</w:t>
      </w:r>
      <w:r w:rsidRPr="00747350">
        <w:t>rgánica de Medidas de Protección Integ</w:t>
      </w:r>
      <w:r>
        <w:t>ral contra la Violencia de G</w:t>
      </w:r>
      <w:r w:rsidRPr="00747350">
        <w:t xml:space="preserve">énero </w:t>
      </w:r>
      <w:r>
        <w:t>del</w:t>
      </w:r>
      <w:r w:rsidRPr="00747350">
        <w:t xml:space="preserve"> 2004, pero sí que es cierto que</w:t>
      </w:r>
      <w:r>
        <w:t>,</w:t>
      </w:r>
      <w:r w:rsidRPr="00747350">
        <w:t xml:space="preserve"> pasados y transcurridos diez años</w:t>
      </w:r>
      <w:r>
        <w:t>,</w:t>
      </w:r>
      <w:r w:rsidRPr="00747350">
        <w:t xml:space="preserve"> </w:t>
      </w:r>
      <w:r>
        <w:t>el Observatorio de Violencia de G</w:t>
      </w:r>
      <w:r w:rsidRPr="00747350">
        <w:t>énero y el Consejo Gener</w:t>
      </w:r>
      <w:r>
        <w:t xml:space="preserve">al del Poder Judicial también, bueno, </w:t>
      </w:r>
      <w:r w:rsidRPr="00747350">
        <w:t>anunciaron la necesidad de poner en marcha y la necesidad de abordar esta cuestión con nuevas reformas legislativas. Así tam</w:t>
      </w:r>
      <w:r>
        <w:t xml:space="preserve">bién tenemos que decir que nos </w:t>
      </w:r>
      <w:r w:rsidRPr="00747350">
        <w:t xml:space="preserve">pareció importante la Ley Orgánica </w:t>
      </w:r>
      <w:r>
        <w:t xml:space="preserve">1/2015, </w:t>
      </w:r>
      <w:r w:rsidR="00FC22EC">
        <w:t>de reforma del Código Penal</w:t>
      </w:r>
      <w:r w:rsidRPr="00747350">
        <w:t xml:space="preserve"> que</w:t>
      </w:r>
      <w:r w:rsidR="00FC22EC">
        <w:t>,</w:t>
      </w:r>
      <w:r w:rsidRPr="00747350">
        <w:t xml:space="preserve"> claramente</w:t>
      </w:r>
      <w:r w:rsidR="00FC22EC">
        <w:t>,</w:t>
      </w:r>
      <w:r w:rsidRPr="00747350">
        <w:t xml:space="preserve"> </w:t>
      </w:r>
      <w:r>
        <w:t>con algunas de sus previsiones</w:t>
      </w:r>
      <w:r w:rsidR="00FC22EC">
        <w:t>,</w:t>
      </w:r>
      <w:r w:rsidRPr="00747350">
        <w:t xml:space="preserve"> refuerza la protección a las víctimas de v</w:t>
      </w:r>
      <w:r>
        <w:t>iolencia de género, introduce…</w:t>
      </w:r>
    </w:p>
    <w:p w:rsidR="00B461E5" w:rsidRDefault="00B461E5" w:rsidP="004904B1">
      <w:pPr>
        <w:pStyle w:val="Texto"/>
      </w:pPr>
    </w:p>
    <w:p w:rsidR="00B461E5" w:rsidRDefault="00B461E5" w:rsidP="004904B1">
      <w:pPr>
        <w:pStyle w:val="Texto"/>
      </w:pPr>
      <w:r>
        <w:lastRenderedPageBreak/>
        <w:t xml:space="preserve">(22. </w:t>
      </w:r>
      <w:proofErr w:type="spellStart"/>
      <w:proofErr w:type="gramStart"/>
      <w:r>
        <w:t>zintaren</w:t>
      </w:r>
      <w:proofErr w:type="spellEnd"/>
      <w:proofErr w:type="gramEnd"/>
      <w:r>
        <w:t xml:space="preserve"> </w:t>
      </w:r>
      <w:proofErr w:type="spellStart"/>
      <w:r>
        <w:t>amaiera</w:t>
      </w:r>
      <w:proofErr w:type="spellEnd"/>
      <w:r>
        <w:t>)</w:t>
      </w:r>
    </w:p>
    <w:p w:rsidR="00B461E5" w:rsidRPr="009B6906" w:rsidRDefault="00B461E5" w:rsidP="004904B1">
      <w:pPr>
        <w:pStyle w:val="Texto"/>
        <w:rPr>
          <w:lang w:val="eu-ES"/>
        </w:rPr>
      </w:pPr>
      <w:r w:rsidRPr="009B6906">
        <w:rPr>
          <w:lang w:val="eu-ES"/>
        </w:rPr>
        <w:t>(</w:t>
      </w:r>
      <w:r>
        <w:rPr>
          <w:lang w:val="eu-ES"/>
        </w:rPr>
        <w:t>23</w:t>
      </w:r>
      <w:r w:rsidRPr="009B6906">
        <w:rPr>
          <w:lang w:val="eu-ES"/>
        </w:rPr>
        <w:t>. zintaren hasiera)</w:t>
      </w:r>
    </w:p>
    <w:p w:rsidR="00B461E5" w:rsidRPr="009B6906" w:rsidRDefault="00B461E5" w:rsidP="004904B1">
      <w:pPr>
        <w:pStyle w:val="Texto"/>
        <w:rPr>
          <w:lang w:val="es-ES"/>
        </w:rPr>
      </w:pPr>
    </w:p>
    <w:p w:rsidR="00B461E5" w:rsidRDefault="00B461E5" w:rsidP="004904B1">
      <w:pPr>
        <w:pStyle w:val="Texto"/>
        <w:rPr>
          <w:lang w:val="es-ES"/>
        </w:rPr>
      </w:pPr>
      <w:r w:rsidRPr="002A014C">
        <w:rPr>
          <w:lang w:val="eu-ES"/>
        </w:rPr>
        <w:t xml:space="preserve">... </w:t>
      </w:r>
      <w:r>
        <w:rPr>
          <w:lang w:val="es-ES"/>
        </w:rPr>
        <w:t>Código P</w:t>
      </w:r>
      <w:r w:rsidRPr="00C70B01">
        <w:rPr>
          <w:lang w:val="es-ES"/>
        </w:rPr>
        <w:t>enal que</w:t>
      </w:r>
      <w:r>
        <w:rPr>
          <w:lang w:val="es-ES"/>
        </w:rPr>
        <w:t>,</w:t>
      </w:r>
      <w:r w:rsidRPr="00C70B01">
        <w:rPr>
          <w:lang w:val="es-ES"/>
        </w:rPr>
        <w:t xml:space="preserve"> claramente</w:t>
      </w:r>
      <w:r>
        <w:rPr>
          <w:lang w:val="es-ES"/>
        </w:rPr>
        <w:t>,</w:t>
      </w:r>
      <w:r w:rsidRPr="00C70B01">
        <w:rPr>
          <w:lang w:val="es-ES"/>
        </w:rPr>
        <w:t xml:space="preserve"> con algunas de sus previsiones se</w:t>
      </w:r>
      <w:r>
        <w:rPr>
          <w:lang w:val="es-ES"/>
        </w:rPr>
        <w:t xml:space="preserve"> </w:t>
      </w:r>
      <w:r w:rsidRPr="00C70B01">
        <w:rPr>
          <w:lang w:val="es-ES"/>
        </w:rPr>
        <w:t xml:space="preserve">refuerza la protección a las víctimas de violencia de género, introduciendo, por ejemplo, </w:t>
      </w:r>
      <w:r>
        <w:rPr>
          <w:lang w:val="es-ES"/>
        </w:rPr>
        <w:t>e</w:t>
      </w:r>
      <w:r w:rsidRPr="00C70B01">
        <w:rPr>
          <w:lang w:val="es-ES"/>
        </w:rPr>
        <w:t>l agravante de género</w:t>
      </w:r>
      <w:r>
        <w:rPr>
          <w:lang w:val="es-ES"/>
        </w:rPr>
        <w:t>,</w:t>
      </w:r>
      <w:r w:rsidRPr="00C70B01">
        <w:rPr>
          <w:lang w:val="es-ES"/>
        </w:rPr>
        <w:t xml:space="preserve"> nuevo tipo de acoso</w:t>
      </w:r>
      <w:r>
        <w:rPr>
          <w:lang w:val="es-ES"/>
        </w:rPr>
        <w:t>, hostigamiento y acecho, ca</w:t>
      </w:r>
      <w:r w:rsidRPr="00C70B01">
        <w:rPr>
          <w:lang w:val="es-ES"/>
        </w:rPr>
        <w:t>stigar la divulgación</w:t>
      </w:r>
      <w:r>
        <w:rPr>
          <w:lang w:val="es-ES"/>
        </w:rPr>
        <w:t xml:space="preserve"> no autorizada </w:t>
      </w:r>
      <w:r w:rsidRPr="00C70B01">
        <w:rPr>
          <w:lang w:val="es-ES"/>
        </w:rPr>
        <w:t>de imágenes</w:t>
      </w:r>
      <w:r>
        <w:rPr>
          <w:lang w:val="es-ES"/>
        </w:rPr>
        <w:t>. C</w:t>
      </w:r>
      <w:r w:rsidRPr="00C70B01">
        <w:rPr>
          <w:lang w:val="es-ES"/>
        </w:rPr>
        <w:t xml:space="preserve">uando </w:t>
      </w:r>
      <w:r>
        <w:rPr>
          <w:lang w:val="es-ES"/>
        </w:rPr>
        <w:t>a alguien se le grab</w:t>
      </w:r>
      <w:r w:rsidRPr="00C70B01">
        <w:rPr>
          <w:lang w:val="es-ES"/>
        </w:rPr>
        <w:t xml:space="preserve">a en </w:t>
      </w:r>
      <w:r>
        <w:rPr>
          <w:lang w:val="es-ES"/>
        </w:rPr>
        <w:t>alg</w:t>
      </w:r>
      <w:r w:rsidRPr="00C70B01">
        <w:rPr>
          <w:lang w:val="es-ES"/>
        </w:rPr>
        <w:t>una determinada situación consentida</w:t>
      </w:r>
      <w:r>
        <w:rPr>
          <w:lang w:val="es-ES"/>
        </w:rPr>
        <w:t xml:space="preserve"> p</w:t>
      </w:r>
      <w:r w:rsidRPr="00C70B01">
        <w:rPr>
          <w:lang w:val="es-ES"/>
        </w:rPr>
        <w:t>ero luego esa imagen se divulga</w:t>
      </w:r>
      <w:r>
        <w:rPr>
          <w:lang w:val="es-ES"/>
        </w:rPr>
        <w:t>. Y</w:t>
      </w:r>
      <w:r w:rsidR="00715BA3">
        <w:rPr>
          <w:lang w:val="es-ES"/>
        </w:rPr>
        <w:t xml:space="preserve"> no so</w:t>
      </w:r>
      <w:r w:rsidRPr="00C70B01">
        <w:rPr>
          <w:lang w:val="es-ES"/>
        </w:rPr>
        <w:t>lo a la persona que la di</w:t>
      </w:r>
      <w:r>
        <w:rPr>
          <w:lang w:val="es-ES"/>
        </w:rPr>
        <w:t>vulga,</w:t>
      </w:r>
      <w:r w:rsidRPr="00C70B01">
        <w:rPr>
          <w:lang w:val="es-ES"/>
        </w:rPr>
        <w:t xml:space="preserve"> que ha participado en esa situación, sino que luego cuando esa imagen o esa situación se </w:t>
      </w:r>
      <w:proofErr w:type="gramStart"/>
      <w:r w:rsidRPr="00C70B01">
        <w:rPr>
          <w:lang w:val="es-ES"/>
        </w:rPr>
        <w:t>divulga</w:t>
      </w:r>
      <w:proofErr w:type="gramEnd"/>
      <w:r w:rsidRPr="00C70B01">
        <w:rPr>
          <w:lang w:val="es-ES"/>
        </w:rPr>
        <w:t>, también se va a castigar a los que divulguen en momentos posteriores esas imágenes</w:t>
      </w:r>
      <w:r>
        <w:rPr>
          <w:lang w:val="es-ES"/>
        </w:rPr>
        <w:t>.</w:t>
      </w:r>
    </w:p>
    <w:p w:rsidR="00B461E5" w:rsidRDefault="00B461E5" w:rsidP="004904B1">
      <w:pPr>
        <w:pStyle w:val="Texto"/>
        <w:rPr>
          <w:lang w:val="es-ES"/>
        </w:rPr>
      </w:pPr>
    </w:p>
    <w:p w:rsidR="00B461E5" w:rsidRDefault="00B461E5" w:rsidP="004904B1">
      <w:pPr>
        <w:pStyle w:val="Texto"/>
        <w:rPr>
          <w:lang w:val="es-ES"/>
        </w:rPr>
      </w:pPr>
      <w:r>
        <w:rPr>
          <w:lang w:val="es-ES"/>
        </w:rPr>
        <w:t>E</w:t>
      </w:r>
      <w:r w:rsidRPr="00C70B01">
        <w:rPr>
          <w:lang w:val="es-ES"/>
        </w:rPr>
        <w:t xml:space="preserve">l asunto de la </w:t>
      </w:r>
      <w:r>
        <w:rPr>
          <w:lang w:val="es-ES"/>
        </w:rPr>
        <w:t>"</w:t>
      </w:r>
      <w:r w:rsidRPr="00C70B01">
        <w:rPr>
          <w:lang w:val="es-ES"/>
        </w:rPr>
        <w:t>prisión permanente revisable</w:t>
      </w:r>
      <w:r>
        <w:rPr>
          <w:lang w:val="es-ES"/>
        </w:rPr>
        <w:t>", t</w:t>
      </w:r>
      <w:r w:rsidRPr="00C70B01">
        <w:rPr>
          <w:lang w:val="es-ES"/>
        </w:rPr>
        <w:t xml:space="preserve">ambién en determinados supuestos que tienen que ver con la violencia de género. </w:t>
      </w:r>
      <w:r>
        <w:rPr>
          <w:lang w:val="es-ES"/>
        </w:rPr>
        <w:t>Bueno, l</w:t>
      </w:r>
      <w:r w:rsidRPr="00C70B01">
        <w:rPr>
          <w:lang w:val="es-ES"/>
        </w:rPr>
        <w:t>uego ha habido</w:t>
      </w:r>
      <w:r>
        <w:rPr>
          <w:lang w:val="es-ES"/>
        </w:rPr>
        <w:t>,</w:t>
      </w:r>
      <w:r w:rsidRPr="00C70B01">
        <w:rPr>
          <w:lang w:val="es-ES"/>
        </w:rPr>
        <w:t xml:space="preserve"> además</w:t>
      </w:r>
      <w:r>
        <w:rPr>
          <w:lang w:val="es-ES"/>
        </w:rPr>
        <w:t>,</w:t>
      </w:r>
      <w:r w:rsidRPr="00C70B01">
        <w:rPr>
          <w:lang w:val="es-ES"/>
        </w:rPr>
        <w:t xml:space="preserve"> un asesinato</w:t>
      </w:r>
      <w:r>
        <w:rPr>
          <w:lang w:val="es-ES"/>
        </w:rPr>
        <w:t>..</w:t>
      </w:r>
      <w:r w:rsidRPr="00C70B01">
        <w:rPr>
          <w:lang w:val="es-ES"/>
        </w:rPr>
        <w:t>.</w:t>
      </w:r>
    </w:p>
    <w:p w:rsidR="00B461E5" w:rsidRDefault="00B461E5" w:rsidP="004904B1">
      <w:pPr>
        <w:pStyle w:val="Texto"/>
        <w:rPr>
          <w:lang w:val="es-ES"/>
        </w:rPr>
      </w:pPr>
    </w:p>
    <w:p w:rsidR="00B461E5" w:rsidRDefault="00B461E5" w:rsidP="004904B1">
      <w:pPr>
        <w:pStyle w:val="Texto"/>
        <w:rPr>
          <w:lang w:val="es-ES"/>
        </w:rPr>
      </w:pPr>
      <w:r w:rsidRPr="00C70B01">
        <w:rPr>
          <w:lang w:val="es-ES"/>
        </w:rPr>
        <w:t>También m</w:t>
      </w:r>
      <w:r>
        <w:rPr>
          <w:lang w:val="es-ES"/>
        </w:rPr>
        <w:t>e parece importante señalar el P</w:t>
      </w:r>
      <w:r w:rsidRPr="00C70B01">
        <w:rPr>
          <w:lang w:val="es-ES"/>
        </w:rPr>
        <w:t xml:space="preserve">acto de Estado contra la </w:t>
      </w:r>
      <w:r>
        <w:rPr>
          <w:lang w:val="es-ES"/>
        </w:rPr>
        <w:t>V</w:t>
      </w:r>
      <w:r w:rsidRPr="00C70B01">
        <w:rPr>
          <w:lang w:val="es-ES"/>
        </w:rPr>
        <w:t xml:space="preserve">iolencia de </w:t>
      </w:r>
      <w:r>
        <w:rPr>
          <w:lang w:val="es-ES"/>
        </w:rPr>
        <w:t>G</w:t>
      </w:r>
      <w:r w:rsidRPr="00C70B01">
        <w:rPr>
          <w:lang w:val="es-ES"/>
        </w:rPr>
        <w:t>énero de 2017</w:t>
      </w:r>
      <w:r>
        <w:rPr>
          <w:lang w:val="es-ES"/>
        </w:rPr>
        <w:t>. E</w:t>
      </w:r>
      <w:r w:rsidRPr="00C70B01">
        <w:rPr>
          <w:lang w:val="es-ES"/>
        </w:rPr>
        <w:t xml:space="preserve">specialmente quiero citar este pacto porque fue de la mano del consenso y cuando han ido las cosas </w:t>
      </w:r>
      <w:r>
        <w:rPr>
          <w:lang w:val="es-ES"/>
        </w:rPr>
        <w:t>en</w:t>
      </w:r>
      <w:r w:rsidRPr="00C70B01">
        <w:rPr>
          <w:lang w:val="es-ES"/>
        </w:rPr>
        <w:t xml:space="preserve"> consenso, de la mano del consenso</w:t>
      </w:r>
      <w:r>
        <w:rPr>
          <w:lang w:val="es-ES"/>
        </w:rPr>
        <w:t>,</w:t>
      </w:r>
      <w:r w:rsidRPr="00C70B01">
        <w:rPr>
          <w:lang w:val="es-ES"/>
        </w:rPr>
        <w:t xml:space="preserve"> han ido razonablemente bien y me parece importante el compromiso que se adquiere por parte de todas las diferentes instituciones</w:t>
      </w:r>
      <w:r>
        <w:rPr>
          <w:lang w:val="es-ES"/>
        </w:rPr>
        <w:t xml:space="preserve"> </w:t>
      </w:r>
      <w:r w:rsidRPr="00C70B01">
        <w:rPr>
          <w:lang w:val="es-ES"/>
        </w:rPr>
        <w:t>e</w:t>
      </w:r>
      <w:r>
        <w:rPr>
          <w:lang w:val="es-ES"/>
        </w:rPr>
        <w:t>n</w:t>
      </w:r>
      <w:r w:rsidRPr="00C70B01">
        <w:rPr>
          <w:lang w:val="es-ES"/>
        </w:rPr>
        <w:t xml:space="preserve"> </w:t>
      </w:r>
      <w:r>
        <w:rPr>
          <w:lang w:val="es-ES"/>
        </w:rPr>
        <w:t xml:space="preserve">relación </w:t>
      </w:r>
      <w:r w:rsidRPr="00C70B01">
        <w:rPr>
          <w:lang w:val="es-ES"/>
        </w:rPr>
        <w:t>a la violencia de género cuando se</w:t>
      </w:r>
      <w:r>
        <w:rPr>
          <w:lang w:val="es-ES"/>
        </w:rPr>
        <w:t xml:space="preserve"> h</w:t>
      </w:r>
      <w:r w:rsidRPr="00C70B01">
        <w:rPr>
          <w:lang w:val="es-ES"/>
        </w:rPr>
        <w:t>a suscrito este pacto</w:t>
      </w:r>
      <w:r>
        <w:rPr>
          <w:lang w:val="es-ES"/>
        </w:rPr>
        <w:t>.</w:t>
      </w:r>
    </w:p>
    <w:p w:rsidR="00B461E5" w:rsidRDefault="00B461E5" w:rsidP="004904B1">
      <w:pPr>
        <w:pStyle w:val="Texto"/>
        <w:rPr>
          <w:lang w:val="es-ES"/>
        </w:rPr>
      </w:pPr>
    </w:p>
    <w:p w:rsidR="00B461E5" w:rsidRDefault="00B461E5" w:rsidP="004904B1">
      <w:pPr>
        <w:pStyle w:val="Texto"/>
        <w:rPr>
          <w:lang w:val="es-ES"/>
        </w:rPr>
      </w:pPr>
      <w:r>
        <w:rPr>
          <w:lang w:val="es-ES"/>
        </w:rPr>
        <w:t>Y</w:t>
      </w:r>
      <w:r w:rsidRPr="00C70B01">
        <w:rPr>
          <w:lang w:val="es-ES"/>
        </w:rPr>
        <w:t xml:space="preserve">, por último, también quería </w:t>
      </w:r>
      <w:r>
        <w:rPr>
          <w:lang w:val="es-ES"/>
        </w:rPr>
        <w:t xml:space="preserve">citar </w:t>
      </w:r>
      <w:r w:rsidRPr="00C70B01">
        <w:rPr>
          <w:lang w:val="es-ES"/>
        </w:rPr>
        <w:t xml:space="preserve">otra ley orgánica, la </w:t>
      </w:r>
      <w:r>
        <w:rPr>
          <w:lang w:val="es-ES"/>
        </w:rPr>
        <w:t xml:space="preserve">Ley Orgánica 8/2015 de Modificación de la Ley de Protección a la Infancia y Adolescencia, </w:t>
      </w:r>
      <w:r w:rsidRPr="00C70B01">
        <w:rPr>
          <w:lang w:val="es-ES"/>
        </w:rPr>
        <w:t xml:space="preserve">que reconoce </w:t>
      </w:r>
      <w:r>
        <w:rPr>
          <w:lang w:val="es-ES"/>
        </w:rPr>
        <w:t>–</w:t>
      </w:r>
      <w:r w:rsidRPr="00C70B01">
        <w:rPr>
          <w:lang w:val="es-ES"/>
        </w:rPr>
        <w:t>y creo que también esta</w:t>
      </w:r>
      <w:r>
        <w:rPr>
          <w:lang w:val="es-ES"/>
        </w:rPr>
        <w:t xml:space="preserve"> e</w:t>
      </w:r>
      <w:r w:rsidRPr="00C70B01">
        <w:rPr>
          <w:lang w:val="es-ES"/>
        </w:rPr>
        <w:t>r</w:t>
      </w:r>
      <w:r>
        <w:rPr>
          <w:lang w:val="es-ES"/>
        </w:rPr>
        <w:t>a</w:t>
      </w:r>
      <w:r w:rsidRPr="00C70B01">
        <w:rPr>
          <w:lang w:val="es-ES"/>
        </w:rPr>
        <w:t xml:space="preserve"> una demanda reiterada sobre todo</w:t>
      </w:r>
      <w:r>
        <w:rPr>
          <w:lang w:val="es-ES"/>
        </w:rPr>
        <w:t xml:space="preserve"> por </w:t>
      </w:r>
      <w:r w:rsidRPr="00C70B01">
        <w:rPr>
          <w:lang w:val="es-ES"/>
        </w:rPr>
        <w:t>las personas expertas que trabajan en este tema</w:t>
      </w:r>
      <w:r>
        <w:rPr>
          <w:lang w:val="es-ES"/>
        </w:rPr>
        <w:t>–</w:t>
      </w:r>
      <w:r w:rsidRPr="00C70B01">
        <w:rPr>
          <w:lang w:val="es-ES"/>
        </w:rPr>
        <w:t xml:space="preserve"> a los menores como víctimas de violencia de género</w:t>
      </w:r>
      <w:r>
        <w:rPr>
          <w:lang w:val="es-ES"/>
        </w:rPr>
        <w:t xml:space="preserve">. Es </w:t>
      </w:r>
      <w:r w:rsidRPr="00C70B01">
        <w:rPr>
          <w:lang w:val="es-ES"/>
        </w:rPr>
        <w:t xml:space="preserve">que </w:t>
      </w:r>
      <w:r>
        <w:rPr>
          <w:lang w:val="es-ES"/>
        </w:rPr>
        <w:t xml:space="preserve">hasta ese momento, </w:t>
      </w:r>
      <w:proofErr w:type="gramStart"/>
      <w:r w:rsidRPr="00C70B01">
        <w:rPr>
          <w:lang w:val="es-ES"/>
        </w:rPr>
        <w:t>los</w:t>
      </w:r>
      <w:proofErr w:type="gramEnd"/>
      <w:r w:rsidRPr="00C70B01">
        <w:rPr>
          <w:lang w:val="es-ES"/>
        </w:rPr>
        <w:t xml:space="preserve"> menores víctimas de violencia género no estaban reconocidos como víctimas de género y eso llevaba</w:t>
      </w:r>
      <w:r>
        <w:rPr>
          <w:lang w:val="es-ES"/>
        </w:rPr>
        <w:t>,</w:t>
      </w:r>
      <w:r w:rsidRPr="00C70B01">
        <w:rPr>
          <w:lang w:val="es-ES"/>
        </w:rPr>
        <w:t xml:space="preserve"> simplemente</w:t>
      </w:r>
      <w:r>
        <w:rPr>
          <w:lang w:val="es-ES"/>
        </w:rPr>
        <w:t>,</w:t>
      </w:r>
      <w:r w:rsidRPr="00C70B01">
        <w:rPr>
          <w:lang w:val="es-ES"/>
        </w:rPr>
        <w:t xml:space="preserve"> a que </w:t>
      </w:r>
      <w:r>
        <w:rPr>
          <w:lang w:val="es-ES"/>
        </w:rPr>
        <w:t xml:space="preserve">los </w:t>
      </w:r>
      <w:r w:rsidRPr="00C70B01">
        <w:rPr>
          <w:lang w:val="es-ES"/>
        </w:rPr>
        <w:t>menores víctimas de una situación de violencia de género se quedarán, por ejemplo, sin ayudas. Creo que también eso ha supuesto un paso bastante importante.</w:t>
      </w:r>
    </w:p>
    <w:p w:rsidR="00B461E5" w:rsidRDefault="00B461E5" w:rsidP="004904B1">
      <w:pPr>
        <w:pStyle w:val="Texto"/>
        <w:rPr>
          <w:lang w:val="es-ES"/>
        </w:rPr>
      </w:pPr>
    </w:p>
    <w:p w:rsidR="00B461E5" w:rsidRDefault="00B461E5" w:rsidP="004904B1">
      <w:pPr>
        <w:pStyle w:val="Texto"/>
        <w:rPr>
          <w:lang w:val="es-ES"/>
        </w:rPr>
      </w:pPr>
      <w:r w:rsidRPr="00C70B01">
        <w:rPr>
          <w:lang w:val="es-ES"/>
        </w:rPr>
        <w:lastRenderedPageBreak/>
        <w:t>Por lo tanto, quiero concluir diciendo que si bien queda mucho por hacer, yo creo que también es de justicia reconocer que esta sociedad</w:t>
      </w:r>
      <w:r>
        <w:rPr>
          <w:lang w:val="es-ES"/>
        </w:rPr>
        <w:t>,</w:t>
      </w:r>
      <w:r w:rsidRPr="00C70B01">
        <w:rPr>
          <w:lang w:val="es-ES"/>
        </w:rPr>
        <w:t xml:space="preserve"> también</w:t>
      </w:r>
      <w:r>
        <w:rPr>
          <w:lang w:val="es-ES"/>
        </w:rPr>
        <w:t>,</w:t>
      </w:r>
      <w:r w:rsidRPr="00C70B01">
        <w:rPr>
          <w:lang w:val="es-ES"/>
        </w:rPr>
        <w:t xml:space="preserve"> que las diversas instituciones, los </w:t>
      </w:r>
      <w:r>
        <w:rPr>
          <w:lang w:val="es-ES"/>
        </w:rPr>
        <w:t xml:space="preserve">diversos </w:t>
      </w:r>
      <w:r w:rsidRPr="00C70B01">
        <w:rPr>
          <w:lang w:val="es-ES"/>
        </w:rPr>
        <w:t>partidos políticos hemos estado a la altura de las circunstancias arbitrando los mecanismos necesarios para combatir la violencia de genero.</w:t>
      </w:r>
    </w:p>
    <w:p w:rsidR="00B461E5" w:rsidRDefault="00B461E5" w:rsidP="004904B1">
      <w:pPr>
        <w:pStyle w:val="Texto"/>
        <w:rPr>
          <w:lang w:val="es-ES"/>
        </w:rPr>
      </w:pPr>
    </w:p>
    <w:p w:rsidR="00B461E5" w:rsidRDefault="00B461E5" w:rsidP="004904B1">
      <w:pPr>
        <w:pStyle w:val="Texto"/>
        <w:rPr>
          <w:lang w:val="es-ES"/>
        </w:rPr>
      </w:pPr>
      <w:r w:rsidRPr="00C70B01">
        <w:rPr>
          <w:lang w:val="es-ES"/>
        </w:rPr>
        <w:t>Una vez vista esta iniciativa, tengo que decir que por una parte compartimos el fondo</w:t>
      </w:r>
      <w:r>
        <w:rPr>
          <w:lang w:val="es-ES"/>
        </w:rPr>
        <w:t xml:space="preserve"> –</w:t>
      </w:r>
      <w:r w:rsidRPr="00B93F7D">
        <w:t xml:space="preserve"> </w:t>
      </w:r>
      <w:r w:rsidRPr="00B93F7D">
        <w:rPr>
          <w:lang w:val="es-ES"/>
        </w:rPr>
        <w:t>obviamente,</w:t>
      </w:r>
      <w:r>
        <w:rPr>
          <w:lang w:val="es-ES"/>
        </w:rPr>
        <w:t xml:space="preserve"> cómo</w:t>
      </w:r>
      <w:r w:rsidRPr="00C70B01">
        <w:rPr>
          <w:lang w:val="es-ES"/>
        </w:rPr>
        <w:t xml:space="preserve"> no podemos compartir que se repare la situación de una víctima de violencia de género</w:t>
      </w:r>
      <w:r>
        <w:rPr>
          <w:lang w:val="es-ES"/>
        </w:rPr>
        <w:t>–</w:t>
      </w:r>
      <w:r w:rsidRPr="00C70B01">
        <w:rPr>
          <w:lang w:val="es-ES"/>
        </w:rPr>
        <w:t>, pero nos parecía más oportuno también</w:t>
      </w:r>
      <w:r>
        <w:rPr>
          <w:lang w:val="es-ES"/>
        </w:rPr>
        <w:t>,</w:t>
      </w:r>
      <w:r w:rsidRPr="00C70B01">
        <w:rPr>
          <w:lang w:val="es-ES"/>
        </w:rPr>
        <w:t xml:space="preserve"> al hilo de esta iniciativa, ir a la concreción y en ese sentido presentamos </w:t>
      </w:r>
      <w:r>
        <w:rPr>
          <w:lang w:val="es-ES"/>
        </w:rPr>
        <w:t xml:space="preserve">nuestra </w:t>
      </w:r>
      <w:r w:rsidRPr="00C70B01">
        <w:rPr>
          <w:lang w:val="es-ES"/>
        </w:rPr>
        <w:t xml:space="preserve">enmienda de totalidad. Por una parte, pedimos al Gobierno Vasco que se remita el proyecto de ley que modifica la Ley para la igualdad. Todos sabemos que el compromiso de este Gobierno era remitir un proyecto de ley específico para la </w:t>
      </w:r>
      <w:r>
        <w:rPr>
          <w:lang w:val="es-ES"/>
        </w:rPr>
        <w:t>er</w:t>
      </w:r>
      <w:r w:rsidRPr="00C70B01">
        <w:rPr>
          <w:lang w:val="es-ES"/>
        </w:rPr>
        <w:t>radicación de la violencia contra las mujeres</w:t>
      </w:r>
      <w:r>
        <w:rPr>
          <w:lang w:val="es-ES"/>
        </w:rPr>
        <w:t>. Al</w:t>
      </w:r>
      <w:r w:rsidRPr="00C70B01">
        <w:rPr>
          <w:lang w:val="es-ES"/>
        </w:rPr>
        <w:t xml:space="preserve"> final, la reflexión que </w:t>
      </w:r>
      <w:r>
        <w:rPr>
          <w:lang w:val="es-ES"/>
        </w:rPr>
        <w:t>s</w:t>
      </w:r>
      <w:r w:rsidRPr="00C70B01">
        <w:rPr>
          <w:lang w:val="es-ES"/>
        </w:rPr>
        <w:t>e</w:t>
      </w:r>
      <w:r>
        <w:rPr>
          <w:lang w:val="es-ES"/>
        </w:rPr>
        <w:t xml:space="preserve"> h</w:t>
      </w:r>
      <w:r w:rsidRPr="00C70B01">
        <w:rPr>
          <w:lang w:val="es-ES"/>
        </w:rPr>
        <w:t>a produc</w:t>
      </w:r>
      <w:r>
        <w:rPr>
          <w:lang w:val="es-ES"/>
        </w:rPr>
        <w:t xml:space="preserve">ido en </w:t>
      </w:r>
      <w:r w:rsidRPr="00C70B01">
        <w:rPr>
          <w:lang w:val="es-ES"/>
        </w:rPr>
        <w:t xml:space="preserve">el propio Gobierno ha llegado a la conclusión de que </w:t>
      </w:r>
      <w:r>
        <w:rPr>
          <w:lang w:val="es-ES"/>
        </w:rPr>
        <w:t>es mejor modificar la L</w:t>
      </w:r>
      <w:r w:rsidRPr="00C70B01">
        <w:rPr>
          <w:lang w:val="es-ES"/>
        </w:rPr>
        <w:t>ey</w:t>
      </w:r>
      <w:r>
        <w:rPr>
          <w:lang w:val="es-ES"/>
        </w:rPr>
        <w:t xml:space="preserve"> de</w:t>
      </w:r>
      <w:r w:rsidRPr="00C70B01">
        <w:rPr>
          <w:lang w:val="es-ES"/>
        </w:rPr>
        <w:t xml:space="preserve"> </w:t>
      </w:r>
      <w:r>
        <w:rPr>
          <w:lang w:val="es-ES"/>
        </w:rPr>
        <w:t>I</w:t>
      </w:r>
      <w:r w:rsidRPr="00C70B01">
        <w:rPr>
          <w:lang w:val="es-ES"/>
        </w:rPr>
        <w:t>gualdad, pero ese pro</w:t>
      </w:r>
      <w:r>
        <w:rPr>
          <w:lang w:val="es-ES"/>
        </w:rPr>
        <w:t>yecto de ley que estaba</w:t>
      </w:r>
      <w:r w:rsidRPr="00C70B01">
        <w:rPr>
          <w:lang w:val="es-ES"/>
        </w:rPr>
        <w:t xml:space="preserve"> comprometido para el segundo cuatr</w:t>
      </w:r>
      <w:r>
        <w:rPr>
          <w:lang w:val="es-ES"/>
        </w:rPr>
        <w:t>imestre de</w:t>
      </w:r>
      <w:r w:rsidRPr="00C70B01">
        <w:rPr>
          <w:lang w:val="es-ES"/>
        </w:rPr>
        <w:t xml:space="preserve"> 2018 todavía no se ha aprobado en el Consejo de Gobierno y, por lo tanto, no ha sido remitido a esta Cámara.</w:t>
      </w:r>
    </w:p>
    <w:p w:rsidR="00B461E5" w:rsidRDefault="00B461E5" w:rsidP="004904B1">
      <w:pPr>
        <w:pStyle w:val="Texto"/>
        <w:rPr>
          <w:lang w:val="es-ES"/>
        </w:rPr>
      </w:pPr>
    </w:p>
    <w:p w:rsidR="00B461E5" w:rsidRDefault="00B461E5" w:rsidP="004904B1">
      <w:pPr>
        <w:pStyle w:val="Texto"/>
        <w:rPr>
          <w:lang w:val="es-ES"/>
        </w:rPr>
      </w:pPr>
      <w:r w:rsidRPr="00C70B01">
        <w:rPr>
          <w:lang w:val="es-ES"/>
        </w:rPr>
        <w:t xml:space="preserve">Por lo tanto, creemos que sobre todo teniendo en cuenta que la legislatura está en las últimas, que sería muy conveniente </w:t>
      </w:r>
      <w:r>
        <w:rPr>
          <w:lang w:val="es-ES"/>
        </w:rPr>
        <w:t>que el Gobierno Vasco aprobará y</w:t>
      </w:r>
      <w:r w:rsidRPr="00C70B01">
        <w:rPr>
          <w:lang w:val="es-ES"/>
        </w:rPr>
        <w:t>a este proyecto de ley de modificación de la Ley de Igualdad a la mayor brevedad posible</w:t>
      </w:r>
      <w:r>
        <w:rPr>
          <w:lang w:val="es-ES"/>
        </w:rPr>
        <w:t>.</w:t>
      </w:r>
    </w:p>
    <w:p w:rsidR="00B461E5" w:rsidRDefault="00B461E5" w:rsidP="004904B1">
      <w:pPr>
        <w:pStyle w:val="Texto"/>
        <w:rPr>
          <w:lang w:val="es-ES"/>
        </w:rPr>
      </w:pPr>
    </w:p>
    <w:p w:rsidR="00B461E5" w:rsidRDefault="00B461E5" w:rsidP="004904B1">
      <w:pPr>
        <w:pStyle w:val="Texto"/>
        <w:rPr>
          <w:lang w:val="es-ES"/>
        </w:rPr>
      </w:pPr>
      <w:r>
        <w:rPr>
          <w:lang w:val="es-ES"/>
        </w:rPr>
        <w:t>Y</w:t>
      </w:r>
      <w:r w:rsidRPr="00C70B01">
        <w:rPr>
          <w:lang w:val="es-ES"/>
        </w:rPr>
        <w:t xml:space="preserve"> en aras a esa concreción a la </w:t>
      </w:r>
      <w:r>
        <w:rPr>
          <w:lang w:val="es-ES"/>
        </w:rPr>
        <w:t>que hacía referencia</w:t>
      </w:r>
      <w:r w:rsidRPr="00C70B01">
        <w:rPr>
          <w:lang w:val="es-ES"/>
        </w:rPr>
        <w:t xml:space="preserve"> yo creo que es importante reforzar todos los programas que tengan que ver con la prevención, la sensibilización, la atención y protección de las víctimas</w:t>
      </w:r>
      <w:r>
        <w:rPr>
          <w:lang w:val="es-ES"/>
        </w:rPr>
        <w:t>. Y</w:t>
      </w:r>
      <w:r w:rsidRPr="00C70B01">
        <w:rPr>
          <w:lang w:val="es-ES"/>
        </w:rPr>
        <w:t xml:space="preserve"> en aras a poner también en el centro de las políticas contra la </w:t>
      </w:r>
      <w:r>
        <w:rPr>
          <w:lang w:val="es-ES"/>
        </w:rPr>
        <w:t xml:space="preserve">violencia </w:t>
      </w:r>
      <w:r w:rsidRPr="00C70B01">
        <w:rPr>
          <w:lang w:val="es-ES"/>
        </w:rPr>
        <w:t>de género a las políticas educativas</w:t>
      </w:r>
      <w:r>
        <w:rPr>
          <w:lang w:val="es-ES"/>
        </w:rPr>
        <w:t xml:space="preserve"> d</w:t>
      </w:r>
      <w:r w:rsidRPr="00C70B01">
        <w:rPr>
          <w:lang w:val="es-ES"/>
        </w:rPr>
        <w:t xml:space="preserve">esde el </w:t>
      </w:r>
      <w:r w:rsidR="00272087">
        <w:rPr>
          <w:lang w:val="es-ES"/>
        </w:rPr>
        <w:t>g</w:t>
      </w:r>
      <w:r w:rsidRPr="00C70B01">
        <w:rPr>
          <w:lang w:val="es-ES"/>
        </w:rPr>
        <w:t xml:space="preserve">rupo Popular también consideramos imprescindible reforzar todos los programas educativos y potenciar una </w:t>
      </w:r>
      <w:r>
        <w:rPr>
          <w:lang w:val="es-ES"/>
        </w:rPr>
        <w:t>E</w:t>
      </w:r>
      <w:r w:rsidRPr="00C70B01">
        <w:rPr>
          <w:lang w:val="es-ES"/>
        </w:rPr>
        <w:t>ducación en valores como el respeto, la tolerancia, solidaridad, justicia e igualdad</w:t>
      </w:r>
      <w:r>
        <w:rPr>
          <w:lang w:val="es-ES"/>
        </w:rPr>
        <w:t>.</w:t>
      </w:r>
    </w:p>
    <w:p w:rsidR="00B461E5" w:rsidRDefault="00B461E5" w:rsidP="004904B1">
      <w:pPr>
        <w:pStyle w:val="Texto"/>
        <w:rPr>
          <w:lang w:val="es-ES"/>
        </w:rPr>
      </w:pPr>
    </w:p>
    <w:p w:rsidR="00B461E5" w:rsidRDefault="00B461E5" w:rsidP="004904B1">
      <w:pPr>
        <w:pStyle w:val="Texto"/>
        <w:rPr>
          <w:lang w:val="eu-ES"/>
        </w:rPr>
      </w:pPr>
      <w:r>
        <w:rPr>
          <w:lang w:val="es-ES"/>
        </w:rPr>
        <w:lastRenderedPageBreak/>
        <w:t xml:space="preserve">No hemos </w:t>
      </w:r>
      <w:r w:rsidRPr="00C70B01">
        <w:rPr>
          <w:lang w:val="es-ES"/>
        </w:rPr>
        <w:t xml:space="preserve">firmado al final la enmienda </w:t>
      </w:r>
      <w:r>
        <w:rPr>
          <w:lang w:val="es-ES"/>
        </w:rPr>
        <w:t>de transacción</w:t>
      </w:r>
      <w:r w:rsidRPr="00C70B01">
        <w:rPr>
          <w:lang w:val="es-ES"/>
        </w:rPr>
        <w:t xml:space="preserve"> porque</w:t>
      </w:r>
      <w:r>
        <w:rPr>
          <w:lang w:val="es-ES"/>
        </w:rPr>
        <w:t>,</w:t>
      </w:r>
      <w:r w:rsidRPr="00C70B01">
        <w:rPr>
          <w:lang w:val="es-ES"/>
        </w:rPr>
        <w:t xml:space="preserve"> obviamente, no</w:t>
      </w:r>
      <w:r>
        <w:rPr>
          <w:lang w:val="es-ES"/>
        </w:rPr>
        <w:t>s</w:t>
      </w:r>
      <w:r w:rsidRPr="00C70B01">
        <w:rPr>
          <w:lang w:val="es-ES"/>
        </w:rPr>
        <w:t xml:space="preserve"> sigue pareciendo un tanto genérica, no</w:t>
      </w:r>
      <w:r>
        <w:rPr>
          <w:lang w:val="es-ES"/>
        </w:rPr>
        <w:t>s</w:t>
      </w:r>
      <w:r w:rsidRPr="00C70B01">
        <w:rPr>
          <w:lang w:val="es-ES"/>
        </w:rPr>
        <w:t xml:space="preserve"> hubiera gustado que se hubiera recogido</w:t>
      </w:r>
      <w:r>
        <w:rPr>
          <w:lang w:val="es-ES"/>
        </w:rPr>
        <w:t>…, se</w:t>
      </w:r>
      <w:r w:rsidRPr="00C70B01">
        <w:rPr>
          <w:lang w:val="es-ES"/>
        </w:rPr>
        <w:t>a recogido la parte que hace</w:t>
      </w:r>
      <w:r>
        <w:rPr>
          <w:lang w:val="es-ES"/>
        </w:rPr>
        <w:t xml:space="preserve"> una referencia al Proyecto de L</w:t>
      </w:r>
      <w:r w:rsidRPr="00C70B01">
        <w:rPr>
          <w:lang w:val="es-ES"/>
        </w:rPr>
        <w:t>ey de 2005</w:t>
      </w:r>
      <w:r>
        <w:rPr>
          <w:lang w:val="es-ES"/>
        </w:rPr>
        <w:t>, de</w:t>
      </w:r>
      <w:r w:rsidRPr="00C70B01">
        <w:rPr>
          <w:lang w:val="es-ES"/>
        </w:rPr>
        <w:t xml:space="preserve"> la remisión del citado </w:t>
      </w:r>
      <w:r>
        <w:rPr>
          <w:lang w:val="es-ES"/>
        </w:rPr>
        <w:t>P</w:t>
      </w:r>
      <w:r w:rsidRPr="00C70B01">
        <w:rPr>
          <w:lang w:val="es-ES"/>
        </w:rPr>
        <w:t xml:space="preserve">royecto de </w:t>
      </w:r>
      <w:r>
        <w:rPr>
          <w:lang w:val="es-ES"/>
        </w:rPr>
        <w:t>L</w:t>
      </w:r>
      <w:r w:rsidRPr="00C70B01">
        <w:rPr>
          <w:lang w:val="es-ES"/>
        </w:rPr>
        <w:t>ey. Creo que es algo</w:t>
      </w:r>
      <w:r>
        <w:rPr>
          <w:lang w:val="es-ES"/>
        </w:rPr>
        <w:t>,</w:t>
      </w:r>
      <w:r w:rsidRPr="00C70B01">
        <w:rPr>
          <w:lang w:val="es-ES"/>
        </w:rPr>
        <w:t xml:space="preserve"> además, que es lógico</w:t>
      </w:r>
      <w:r>
        <w:rPr>
          <w:lang w:val="es-ES"/>
        </w:rPr>
        <w:t>, lo hemos también incorporado en otros debates sobre</w:t>
      </w:r>
      <w:r w:rsidRPr="00C70B01">
        <w:rPr>
          <w:lang w:val="es-ES"/>
        </w:rPr>
        <w:t xml:space="preserve"> esta cuestión. Ya digo, no vamos</w:t>
      </w:r>
      <w:r>
        <w:rPr>
          <w:lang w:val="es-ES"/>
        </w:rPr>
        <w:t>,</w:t>
      </w:r>
      <w:r w:rsidRPr="00C70B01">
        <w:rPr>
          <w:lang w:val="es-ES"/>
        </w:rPr>
        <w:t xml:space="preserve"> obviamente</w:t>
      </w:r>
      <w:r>
        <w:rPr>
          <w:lang w:val="es-ES"/>
        </w:rPr>
        <w:t>, a votar en contra</w:t>
      </w:r>
      <w:r w:rsidRPr="00C70B01">
        <w:rPr>
          <w:lang w:val="es-ES"/>
        </w:rPr>
        <w:t xml:space="preserve"> pero no</w:t>
      </w:r>
      <w:r>
        <w:rPr>
          <w:lang w:val="es-ES"/>
        </w:rPr>
        <w:t>s</w:t>
      </w:r>
      <w:r w:rsidRPr="00C70B01">
        <w:rPr>
          <w:lang w:val="es-ES"/>
        </w:rPr>
        <w:t xml:space="preserve"> </w:t>
      </w:r>
      <w:r>
        <w:rPr>
          <w:lang w:val="es-ES"/>
        </w:rPr>
        <w:t xml:space="preserve">hubiera gustado </w:t>
      </w:r>
      <w:r w:rsidRPr="00C70B01">
        <w:rPr>
          <w:lang w:val="es-ES"/>
        </w:rPr>
        <w:t xml:space="preserve">también una mayor </w:t>
      </w:r>
      <w:r>
        <w:rPr>
          <w:lang w:val="es-ES"/>
        </w:rPr>
        <w:t xml:space="preserve">concreción en alguno de los puntos, </w:t>
      </w:r>
      <w:r w:rsidRPr="00C70B01">
        <w:rPr>
          <w:lang w:val="es-ES"/>
        </w:rPr>
        <w:t>y</w:t>
      </w:r>
      <w:r>
        <w:rPr>
          <w:lang w:val="es-ES"/>
        </w:rPr>
        <w:t>,</w:t>
      </w:r>
      <w:r w:rsidRPr="00C70B01">
        <w:rPr>
          <w:lang w:val="es-ES"/>
        </w:rPr>
        <w:t xml:space="preserve"> bueno que se hub</w:t>
      </w:r>
      <w:r>
        <w:rPr>
          <w:lang w:val="es-ES"/>
        </w:rPr>
        <w:t xml:space="preserve">ieran incorporado algunas más de las </w:t>
      </w:r>
      <w:r w:rsidRPr="00C70B01">
        <w:rPr>
          <w:lang w:val="es-ES"/>
        </w:rPr>
        <w:t xml:space="preserve">cuestiones a las que nosotros hacíamos referencia en nuestra </w:t>
      </w:r>
      <w:r>
        <w:rPr>
          <w:lang w:val="es-ES"/>
        </w:rPr>
        <w:t>en</w:t>
      </w:r>
      <w:r w:rsidRPr="00C70B01">
        <w:rPr>
          <w:lang w:val="es-ES"/>
        </w:rPr>
        <w:t>mienda</w:t>
      </w:r>
      <w:r w:rsidRPr="00C70B01">
        <w:rPr>
          <w:lang w:val="eu-ES"/>
        </w:rPr>
        <w:t>.</w:t>
      </w:r>
    </w:p>
    <w:p w:rsidR="00B461E5" w:rsidRDefault="00B461E5" w:rsidP="004904B1">
      <w:pPr>
        <w:pStyle w:val="Texto"/>
        <w:rPr>
          <w:lang w:val="eu-ES"/>
        </w:rPr>
      </w:pPr>
    </w:p>
    <w:p w:rsidR="00B461E5" w:rsidRDefault="00B461E5" w:rsidP="004904B1">
      <w:pPr>
        <w:pStyle w:val="Texto"/>
        <w:rPr>
          <w:lang w:val="eu-ES"/>
        </w:rPr>
      </w:pPr>
      <w:r w:rsidRPr="00C70B01">
        <w:rPr>
          <w:lang w:val="eu-ES"/>
        </w:rPr>
        <w:t>Uste dut</w:t>
      </w:r>
      <w:r>
        <w:rPr>
          <w:lang w:val="eu-ES"/>
        </w:rPr>
        <w:t xml:space="preserve"> </w:t>
      </w:r>
      <w:r w:rsidRPr="00C70B01">
        <w:rPr>
          <w:lang w:val="eu-ES"/>
        </w:rPr>
        <w:t>debate hauetan agerian geratzen dela gure konpromisoa</w:t>
      </w:r>
      <w:r>
        <w:rPr>
          <w:lang w:val="eu-ES"/>
        </w:rPr>
        <w:t xml:space="preserve"> b</w:t>
      </w:r>
      <w:r w:rsidRPr="00C70B01">
        <w:rPr>
          <w:lang w:val="eu-ES"/>
        </w:rPr>
        <w:t>aina gure konpromisoa</w:t>
      </w:r>
      <w:r>
        <w:rPr>
          <w:lang w:val="eu-ES"/>
        </w:rPr>
        <w:t xml:space="preserve"> da</w:t>
      </w:r>
      <w:r w:rsidRPr="00C70B01">
        <w:rPr>
          <w:lang w:val="eu-ES"/>
        </w:rPr>
        <w:t xml:space="preserve"> eta konpromiso</w:t>
      </w:r>
      <w:r>
        <w:rPr>
          <w:lang w:val="eu-ES"/>
        </w:rPr>
        <w:t>,</w:t>
      </w:r>
      <w:r w:rsidRPr="00C70B01">
        <w:rPr>
          <w:lang w:val="eu-ES"/>
        </w:rPr>
        <w:t xml:space="preserve"> guztion konpromisoa ere </w:t>
      </w:r>
      <w:r>
        <w:rPr>
          <w:lang w:val="eu-ES"/>
        </w:rPr>
        <w:t>bideratu behar</w:t>
      </w:r>
      <w:r w:rsidR="004904B1">
        <w:rPr>
          <w:lang w:val="eu-ES"/>
        </w:rPr>
        <w:t xml:space="preserve"> </w:t>
      </w:r>
      <w:r w:rsidRPr="00C70B01">
        <w:rPr>
          <w:lang w:val="eu-ES"/>
        </w:rPr>
        <w:t>da ekintza zehatzekin</w:t>
      </w:r>
      <w:r>
        <w:rPr>
          <w:lang w:val="eu-ES"/>
        </w:rPr>
        <w:t>. E</w:t>
      </w:r>
      <w:r w:rsidRPr="00C70B01">
        <w:rPr>
          <w:lang w:val="eu-ES"/>
        </w:rPr>
        <w:t>ta hori izan da</w:t>
      </w:r>
      <w:r>
        <w:rPr>
          <w:lang w:val="eu-ES"/>
        </w:rPr>
        <w:t>,</w:t>
      </w:r>
      <w:r w:rsidRPr="00C70B01">
        <w:rPr>
          <w:lang w:val="eu-ES"/>
        </w:rPr>
        <w:t xml:space="preserve"> azken finean</w:t>
      </w:r>
      <w:r>
        <w:rPr>
          <w:lang w:val="eu-ES"/>
        </w:rPr>
        <w:t>,</w:t>
      </w:r>
      <w:r w:rsidRPr="00C70B01">
        <w:rPr>
          <w:lang w:val="eu-ES"/>
        </w:rPr>
        <w:t xml:space="preserve"> Alderdi Popularraren asmoa gure zuzenketa</w:t>
      </w:r>
      <w:r>
        <w:rPr>
          <w:lang w:val="eu-ES"/>
        </w:rPr>
        <w:t xml:space="preserve"> os</w:t>
      </w:r>
      <w:r w:rsidRPr="00C70B01">
        <w:rPr>
          <w:lang w:val="eu-ES"/>
        </w:rPr>
        <w:t>oko zuzenketa aurkezterakoan</w:t>
      </w:r>
      <w:r>
        <w:rPr>
          <w:lang w:val="eu-ES"/>
        </w:rPr>
        <w:t>. Besterik gabe, eskerrik asko.</w:t>
      </w:r>
    </w:p>
    <w:p w:rsidR="00B461E5" w:rsidRDefault="00B461E5" w:rsidP="004904B1">
      <w:pPr>
        <w:pStyle w:val="Texto"/>
        <w:rPr>
          <w:lang w:val="eu-ES"/>
        </w:rPr>
      </w:pPr>
    </w:p>
    <w:p w:rsidR="00B461E5" w:rsidRDefault="00B461E5" w:rsidP="004904B1">
      <w:pPr>
        <w:pStyle w:val="Texto"/>
        <w:rPr>
          <w:lang w:val="eu-ES"/>
        </w:rPr>
      </w:pPr>
    </w:p>
    <w:p w:rsidR="00B461E5" w:rsidRDefault="00B461E5" w:rsidP="004904B1">
      <w:pPr>
        <w:pStyle w:val="Texto"/>
        <w:rPr>
          <w:lang w:val="eu-ES"/>
        </w:rPr>
      </w:pPr>
      <w:r>
        <w:rPr>
          <w:rFonts w:ascii="Futura Md BT" w:hAnsi="Futura Md BT"/>
          <w:caps/>
          <w:lang w:val="eu-ES"/>
        </w:rPr>
        <w:t xml:space="preserve">lehendakariak: </w:t>
      </w:r>
      <w:r w:rsidRPr="00C70B01">
        <w:rPr>
          <w:lang w:val="eu-ES"/>
        </w:rPr>
        <w:t>Eskerrik asko</w:t>
      </w:r>
      <w:r>
        <w:rPr>
          <w:lang w:val="eu-ES"/>
        </w:rPr>
        <w:t xml:space="preserve">, </w:t>
      </w:r>
      <w:proofErr w:type="spellStart"/>
      <w:r>
        <w:rPr>
          <w:lang w:val="eu-ES"/>
        </w:rPr>
        <w:t>Garrido</w:t>
      </w:r>
      <w:proofErr w:type="spellEnd"/>
      <w:r>
        <w:rPr>
          <w:lang w:val="eu-ES"/>
        </w:rPr>
        <w:t xml:space="preserve"> andrea.</w:t>
      </w:r>
    </w:p>
    <w:p w:rsidR="00B461E5" w:rsidRDefault="00B461E5" w:rsidP="004904B1">
      <w:pPr>
        <w:pStyle w:val="Texto"/>
        <w:rPr>
          <w:lang w:val="eu-ES"/>
        </w:rPr>
      </w:pPr>
    </w:p>
    <w:p w:rsidR="00B461E5" w:rsidRDefault="00B461E5" w:rsidP="004904B1">
      <w:pPr>
        <w:pStyle w:val="Texto"/>
        <w:rPr>
          <w:lang w:val="eu-ES"/>
        </w:rPr>
      </w:pPr>
      <w:r>
        <w:rPr>
          <w:lang w:val="eu-ES"/>
        </w:rPr>
        <w:t xml:space="preserve">EH Bildu taldearen ordezkaria, </w:t>
      </w:r>
      <w:proofErr w:type="spellStart"/>
      <w:r>
        <w:rPr>
          <w:lang w:val="eu-ES"/>
        </w:rPr>
        <w:t>Etxebarrieta</w:t>
      </w:r>
      <w:proofErr w:type="spellEnd"/>
      <w:r>
        <w:rPr>
          <w:lang w:val="eu-ES"/>
        </w:rPr>
        <w:t xml:space="preserve"> andrea, zurea da hitza.</w:t>
      </w:r>
    </w:p>
    <w:p w:rsidR="00B461E5" w:rsidRDefault="00B461E5" w:rsidP="004904B1">
      <w:pPr>
        <w:pStyle w:val="Texto"/>
        <w:rPr>
          <w:lang w:val="eu-ES"/>
        </w:rPr>
      </w:pPr>
    </w:p>
    <w:p w:rsidR="00B461E5" w:rsidRDefault="00B461E5" w:rsidP="004904B1">
      <w:pPr>
        <w:pStyle w:val="Texto"/>
        <w:rPr>
          <w:lang w:val="eu-ES"/>
        </w:rPr>
      </w:pPr>
    </w:p>
    <w:p w:rsidR="00B461E5" w:rsidRDefault="00B461E5" w:rsidP="004904B1">
      <w:pPr>
        <w:pStyle w:val="Texto"/>
        <w:rPr>
          <w:lang w:val="eu-ES"/>
        </w:rPr>
      </w:pPr>
      <w:r>
        <w:rPr>
          <w:rFonts w:ascii="Futura Md BT" w:hAnsi="Futura Md BT"/>
          <w:caps/>
          <w:lang w:val="eu-ES"/>
        </w:rPr>
        <w:t xml:space="preserve">etxebarrieta legrand </w:t>
      </w:r>
      <w:r>
        <w:rPr>
          <w:lang w:val="eu-ES"/>
        </w:rPr>
        <w:t xml:space="preserve">andreak: Egun </w:t>
      </w:r>
      <w:r w:rsidRPr="00C70B01">
        <w:rPr>
          <w:lang w:val="eu-ES"/>
        </w:rPr>
        <w:t>on guztioi.</w:t>
      </w:r>
    </w:p>
    <w:p w:rsidR="00B461E5" w:rsidRDefault="00B461E5" w:rsidP="004904B1">
      <w:pPr>
        <w:pStyle w:val="Texto"/>
        <w:rPr>
          <w:lang w:val="eu-ES"/>
        </w:rPr>
      </w:pPr>
    </w:p>
    <w:p w:rsidR="00B461E5" w:rsidRDefault="00B461E5" w:rsidP="004904B1">
      <w:pPr>
        <w:pStyle w:val="Texto"/>
        <w:rPr>
          <w:lang w:val="eu-ES"/>
        </w:rPr>
      </w:pPr>
      <w:r w:rsidRPr="00C70B01">
        <w:rPr>
          <w:lang w:val="eu-ES"/>
        </w:rPr>
        <w:t>Askotan hitz egin izan dizuet Irune</w:t>
      </w:r>
      <w:r>
        <w:rPr>
          <w:lang w:val="eu-ES"/>
        </w:rPr>
        <w:t xml:space="preserve">n </w:t>
      </w:r>
      <w:r w:rsidRPr="00C70B01">
        <w:rPr>
          <w:lang w:val="eu-ES"/>
        </w:rPr>
        <w:t>mugimendu feminist</w:t>
      </w:r>
      <w:r>
        <w:rPr>
          <w:lang w:val="eu-ES"/>
        </w:rPr>
        <w:t>a</w:t>
      </w:r>
      <w:r w:rsidRPr="00C70B01">
        <w:rPr>
          <w:lang w:val="eu-ES"/>
        </w:rPr>
        <w:t>n nengoenean egin genituen hainbat gairen inguruan</w:t>
      </w:r>
      <w:r>
        <w:rPr>
          <w:lang w:val="eu-ES"/>
        </w:rPr>
        <w:t xml:space="preserve"> e</w:t>
      </w:r>
      <w:r w:rsidRPr="00C70B01">
        <w:rPr>
          <w:lang w:val="eu-ES"/>
        </w:rPr>
        <w:t xml:space="preserve">ta horietako bat ekarri nahi nuen gaur gaiarekin zerikusi handia duelako. Irunen, memoria historikoa, Irungo memoria historiko feminista edo emakumeen </w:t>
      </w:r>
      <w:r>
        <w:rPr>
          <w:lang w:val="eu-ES"/>
        </w:rPr>
        <w:t>h</w:t>
      </w:r>
      <w:r w:rsidRPr="00C70B01">
        <w:rPr>
          <w:lang w:val="eu-ES"/>
        </w:rPr>
        <w:t>istoria berreskuratzeko lan</w:t>
      </w:r>
      <w:r>
        <w:rPr>
          <w:lang w:val="eu-ES"/>
        </w:rPr>
        <w:t xml:space="preserve"> bat abiatu genuen bere garaian, </w:t>
      </w:r>
      <w:r w:rsidRPr="00C70B01">
        <w:rPr>
          <w:lang w:val="eu-ES"/>
        </w:rPr>
        <w:t>Mertxe</w:t>
      </w:r>
      <w:r>
        <w:rPr>
          <w:lang w:val="eu-ES"/>
        </w:rPr>
        <w:t xml:space="preserve"> </w:t>
      </w:r>
      <w:proofErr w:type="spellStart"/>
      <w:r>
        <w:rPr>
          <w:lang w:val="eu-ES"/>
        </w:rPr>
        <w:t>T</w:t>
      </w:r>
      <w:r w:rsidRPr="00C70B01">
        <w:rPr>
          <w:lang w:val="eu-ES"/>
        </w:rPr>
        <w:t>ran</w:t>
      </w:r>
      <w:r>
        <w:rPr>
          <w:lang w:val="eu-ES"/>
        </w:rPr>
        <w:t>che</w:t>
      </w:r>
      <w:proofErr w:type="spellEnd"/>
      <w:r>
        <w:rPr>
          <w:lang w:val="eu-ES"/>
        </w:rPr>
        <w:t>,</w:t>
      </w:r>
      <w:r w:rsidRPr="00C70B01">
        <w:rPr>
          <w:lang w:val="eu-ES"/>
        </w:rPr>
        <w:t xml:space="preserve"> ingurukoek ezagutu dezakete</w:t>
      </w:r>
      <w:r>
        <w:rPr>
          <w:lang w:val="eu-ES"/>
        </w:rPr>
        <w:t xml:space="preserve">, </w:t>
      </w:r>
      <w:r w:rsidRPr="00C70B01">
        <w:rPr>
          <w:lang w:val="eu-ES"/>
        </w:rPr>
        <w:t>liburuetan burua sartuta duen emakume jakin</w:t>
      </w:r>
      <w:r>
        <w:rPr>
          <w:lang w:val="eu-ES"/>
        </w:rPr>
        <w:t xml:space="preserve">tsu horietako bat da </w:t>
      </w:r>
      <w:r w:rsidRPr="00C70B01">
        <w:rPr>
          <w:lang w:val="eu-ES"/>
        </w:rPr>
        <w:t>memoria berreskuratzen lan handia egin duena</w:t>
      </w:r>
      <w:r>
        <w:rPr>
          <w:lang w:val="eu-ES"/>
        </w:rPr>
        <w:t>. E</w:t>
      </w:r>
      <w:r w:rsidRPr="00C70B01">
        <w:rPr>
          <w:lang w:val="eu-ES"/>
        </w:rPr>
        <w:t>ta berak hainbat gako eman zizkigun</w:t>
      </w:r>
      <w:r>
        <w:rPr>
          <w:lang w:val="eu-ES"/>
        </w:rPr>
        <w:t>.</w:t>
      </w:r>
    </w:p>
    <w:p w:rsidR="00B461E5" w:rsidRDefault="00B461E5" w:rsidP="004904B1">
      <w:pPr>
        <w:pStyle w:val="Texto"/>
        <w:rPr>
          <w:lang w:val="eu-ES"/>
        </w:rPr>
      </w:pPr>
    </w:p>
    <w:p w:rsidR="00B461E5" w:rsidRDefault="00B461E5" w:rsidP="004904B1">
      <w:pPr>
        <w:pStyle w:val="Texto"/>
        <w:rPr>
          <w:lang w:val="eu-ES"/>
        </w:rPr>
      </w:pPr>
      <w:r>
        <w:rPr>
          <w:lang w:val="eu-ES"/>
        </w:rPr>
        <w:t>E</w:t>
      </w:r>
      <w:r w:rsidRPr="00C70B01">
        <w:rPr>
          <w:lang w:val="eu-ES"/>
        </w:rPr>
        <w:t>ta horietako bat</w:t>
      </w:r>
      <w:r>
        <w:rPr>
          <w:lang w:val="eu-ES"/>
        </w:rPr>
        <w:t xml:space="preserve"> "pospolo egileak ziren. Irunen bazegoen pospolo</w:t>
      </w:r>
      <w:r w:rsidR="004904B1">
        <w:rPr>
          <w:lang w:val="eu-ES"/>
        </w:rPr>
        <w:t xml:space="preserve"> </w:t>
      </w:r>
      <w:r>
        <w:rPr>
          <w:lang w:val="eu-ES"/>
        </w:rPr>
        <w:t xml:space="preserve">fabrika bat eta hemen, </w:t>
      </w:r>
      <w:r w:rsidRPr="00C70B01">
        <w:rPr>
          <w:lang w:val="eu-ES"/>
        </w:rPr>
        <w:t>frankismo garaian</w:t>
      </w:r>
      <w:r>
        <w:rPr>
          <w:lang w:val="eu-ES"/>
        </w:rPr>
        <w:t>,</w:t>
      </w:r>
      <w:r w:rsidRPr="00C70B01">
        <w:rPr>
          <w:lang w:val="eu-ES"/>
        </w:rPr>
        <w:t xml:space="preserve"> emakume batzuek lan egiten zuten</w:t>
      </w:r>
      <w:r>
        <w:rPr>
          <w:lang w:val="eu-ES"/>
        </w:rPr>
        <w:t xml:space="preserve">. </w:t>
      </w:r>
      <w:r>
        <w:rPr>
          <w:lang w:val="eu-ES"/>
        </w:rPr>
        <w:lastRenderedPageBreak/>
        <w:t>E</w:t>
      </w:r>
      <w:r w:rsidRPr="00C70B01">
        <w:rPr>
          <w:lang w:val="eu-ES"/>
        </w:rPr>
        <w:t>ta beraien historia oso interesgarri</w:t>
      </w:r>
      <w:r>
        <w:rPr>
          <w:lang w:val="eu-ES"/>
        </w:rPr>
        <w:t>a iru</w:t>
      </w:r>
      <w:r w:rsidRPr="00C70B01">
        <w:rPr>
          <w:lang w:val="eu-ES"/>
        </w:rPr>
        <w:t>ditu zitzaigun, baina nahi baduzue, kafe batean ko</w:t>
      </w:r>
      <w:r>
        <w:rPr>
          <w:lang w:val="eu-ES"/>
        </w:rPr>
        <w:t>ntatuko dizuet</w:t>
      </w:r>
      <w:r w:rsidRPr="00C70B01">
        <w:rPr>
          <w:lang w:val="eu-ES"/>
        </w:rPr>
        <w:t xml:space="preserve"> gehiago</w:t>
      </w:r>
      <w:r>
        <w:rPr>
          <w:lang w:val="eu-ES"/>
        </w:rPr>
        <w:t>. B</w:t>
      </w:r>
      <w:r w:rsidRPr="00C70B01">
        <w:rPr>
          <w:lang w:val="eu-ES"/>
        </w:rPr>
        <w:t>ai komentatu nahi nizuena zen behin erakusketa bat egin genuela</w:t>
      </w:r>
      <w:r>
        <w:rPr>
          <w:lang w:val="eu-ES"/>
        </w:rPr>
        <w:t>,</w:t>
      </w:r>
      <w:r w:rsidRPr="00C70B01">
        <w:rPr>
          <w:lang w:val="eu-ES"/>
        </w:rPr>
        <w:t xml:space="preserve"> beraien eta beste emakume</w:t>
      </w:r>
      <w:r>
        <w:rPr>
          <w:lang w:val="eu-ES"/>
        </w:rPr>
        <w:t>,</w:t>
      </w:r>
      <w:r w:rsidRPr="00C70B01">
        <w:rPr>
          <w:lang w:val="eu-ES"/>
        </w:rPr>
        <w:t xml:space="preserve"> Irungo emakume batzuen argazkiak jarriz herrian.</w:t>
      </w:r>
    </w:p>
    <w:p w:rsidR="00B461E5" w:rsidRDefault="00B461E5" w:rsidP="004904B1">
      <w:pPr>
        <w:pStyle w:val="Texto"/>
        <w:rPr>
          <w:lang w:val="eu-ES"/>
        </w:rPr>
      </w:pPr>
    </w:p>
    <w:p w:rsidR="00B461E5" w:rsidRPr="00B461E5" w:rsidRDefault="00B461E5" w:rsidP="004904B1">
      <w:pPr>
        <w:pStyle w:val="Texto"/>
        <w:rPr>
          <w:lang w:val="eu-ES"/>
        </w:rPr>
      </w:pPr>
      <w:r w:rsidRPr="00C70B01">
        <w:rPr>
          <w:lang w:val="eu-ES"/>
        </w:rPr>
        <w:t>Eta emakume bat hurbildu zitzaidan</w:t>
      </w:r>
      <w:r>
        <w:rPr>
          <w:lang w:val="eu-ES"/>
        </w:rPr>
        <w:t xml:space="preserve"> eta e</w:t>
      </w:r>
      <w:r w:rsidRPr="00C70B01">
        <w:rPr>
          <w:lang w:val="eu-ES"/>
        </w:rPr>
        <w:t xml:space="preserve">san zidan </w:t>
      </w:r>
      <w:r>
        <w:rPr>
          <w:lang w:val="eu-ES"/>
        </w:rPr>
        <w:t xml:space="preserve">pospolo egileak etxean oso gaizki hitz egiten genuen beraiei buruz. </w:t>
      </w:r>
      <w:r w:rsidRPr="00B461E5">
        <w:rPr>
          <w:lang w:val="eu-ES"/>
        </w:rPr>
        <w:t xml:space="preserve">Las </w:t>
      </w:r>
      <w:proofErr w:type="spellStart"/>
      <w:r w:rsidRPr="00B461E5">
        <w:rPr>
          <w:lang w:val="eu-ES"/>
        </w:rPr>
        <w:t>llamábamos</w:t>
      </w:r>
      <w:proofErr w:type="spellEnd"/>
      <w:r w:rsidRPr="00B461E5">
        <w:rPr>
          <w:lang w:val="eu-ES"/>
        </w:rPr>
        <w:t xml:space="preserve"> "</w:t>
      </w:r>
      <w:proofErr w:type="spellStart"/>
      <w:r w:rsidRPr="00B461E5">
        <w:rPr>
          <w:lang w:val="eu-ES"/>
        </w:rPr>
        <w:t>putas"…</w:t>
      </w:r>
      <w:proofErr w:type="spellEnd"/>
    </w:p>
    <w:p w:rsidR="00B461E5" w:rsidRPr="00B461E5" w:rsidRDefault="00B461E5" w:rsidP="004904B1">
      <w:pPr>
        <w:pStyle w:val="Texto"/>
        <w:rPr>
          <w:lang w:val="eu-ES"/>
        </w:rPr>
      </w:pPr>
    </w:p>
    <w:p w:rsidR="00B461E5" w:rsidRPr="00E24C56" w:rsidRDefault="00B461E5" w:rsidP="004904B1">
      <w:pPr>
        <w:pStyle w:val="Texto"/>
        <w:rPr>
          <w:lang w:val="eu-ES"/>
        </w:rPr>
      </w:pPr>
      <w:r w:rsidRPr="00E24C56">
        <w:rPr>
          <w:lang w:val="eu-ES"/>
        </w:rPr>
        <w:t>(</w:t>
      </w:r>
      <w:r>
        <w:rPr>
          <w:lang w:val="eu-ES"/>
        </w:rPr>
        <w:t>23</w:t>
      </w:r>
      <w:r w:rsidRPr="00E24C56">
        <w:rPr>
          <w:lang w:val="eu-ES"/>
        </w:rPr>
        <w:t>. zintaren amaiera)</w:t>
      </w:r>
    </w:p>
    <w:p w:rsidR="00B461E5" w:rsidRPr="000E5C75" w:rsidRDefault="00B461E5" w:rsidP="004904B1">
      <w:pPr>
        <w:pStyle w:val="Texto"/>
        <w:rPr>
          <w:lang w:val="eu-ES"/>
        </w:rPr>
      </w:pPr>
      <w:r w:rsidRPr="000E5C75">
        <w:rPr>
          <w:lang w:val="eu-ES"/>
        </w:rPr>
        <w:t>(24. zintaren hasiera)</w:t>
      </w:r>
    </w:p>
    <w:p w:rsidR="00B461E5" w:rsidRPr="000E5C75" w:rsidRDefault="00B461E5" w:rsidP="004904B1">
      <w:pPr>
        <w:pStyle w:val="Texto"/>
        <w:rPr>
          <w:lang w:val="eu-ES"/>
        </w:rPr>
      </w:pPr>
    </w:p>
    <w:p w:rsidR="00B461E5" w:rsidRDefault="00B461E5" w:rsidP="004904B1">
      <w:pPr>
        <w:pStyle w:val="Texto"/>
        <w:rPr>
          <w:lang w:val="eu-ES"/>
        </w:rPr>
      </w:pPr>
      <w:r w:rsidRPr="000E5C75">
        <w:rPr>
          <w:lang w:val="eu-ES"/>
        </w:rPr>
        <w:t>…</w:t>
      </w:r>
      <w:r>
        <w:rPr>
          <w:lang w:val="eu-ES"/>
        </w:rPr>
        <w:t xml:space="preserve"> "pospolo</w:t>
      </w:r>
      <w:r w:rsidRPr="000E5C75">
        <w:rPr>
          <w:lang w:val="eu-ES"/>
        </w:rPr>
        <w:t xml:space="preserve"> egileak</w:t>
      </w:r>
      <w:r>
        <w:rPr>
          <w:lang w:val="eu-ES"/>
        </w:rPr>
        <w:t>,</w:t>
      </w:r>
      <w:r w:rsidRPr="000E5C75">
        <w:rPr>
          <w:lang w:val="eu-ES"/>
        </w:rPr>
        <w:t xml:space="preserve"> etxean oso gaizki hitz egiten genuen beraiei buruz</w:t>
      </w:r>
      <w:r>
        <w:rPr>
          <w:lang w:val="eu-ES"/>
        </w:rPr>
        <w:t xml:space="preserve">: </w:t>
      </w:r>
      <w:proofErr w:type="spellStart"/>
      <w:r>
        <w:rPr>
          <w:lang w:val="eu-ES"/>
        </w:rPr>
        <w:t>las</w:t>
      </w:r>
      <w:proofErr w:type="spellEnd"/>
      <w:r>
        <w:rPr>
          <w:lang w:val="eu-ES"/>
        </w:rPr>
        <w:t xml:space="preserve"> </w:t>
      </w:r>
      <w:proofErr w:type="spellStart"/>
      <w:r>
        <w:rPr>
          <w:lang w:val="eu-ES"/>
        </w:rPr>
        <w:t>llamábamos</w:t>
      </w:r>
      <w:proofErr w:type="spellEnd"/>
      <w:r>
        <w:rPr>
          <w:lang w:val="eu-ES"/>
        </w:rPr>
        <w:t xml:space="preserve"> </w:t>
      </w:r>
      <w:proofErr w:type="spellStart"/>
      <w:r>
        <w:rPr>
          <w:lang w:val="eu-ES"/>
        </w:rPr>
        <w:t>pu</w:t>
      </w:r>
      <w:r w:rsidRPr="000E5C75">
        <w:rPr>
          <w:lang w:val="eu-ES"/>
        </w:rPr>
        <w:t>tas</w:t>
      </w:r>
      <w:proofErr w:type="spellEnd"/>
      <w:r>
        <w:rPr>
          <w:lang w:val="eu-ES"/>
        </w:rPr>
        <w:t>". Eta, berak esan zidan nola</w:t>
      </w:r>
      <w:r w:rsidRPr="000E5C75">
        <w:rPr>
          <w:lang w:val="eu-ES"/>
        </w:rPr>
        <w:t xml:space="preserve"> emakume familia buru izateagatik</w:t>
      </w:r>
      <w:r>
        <w:rPr>
          <w:lang w:val="eu-ES"/>
        </w:rPr>
        <w:t>, senarri</w:t>
      </w:r>
      <w:r w:rsidRPr="000E5C75">
        <w:rPr>
          <w:lang w:val="eu-ES"/>
        </w:rPr>
        <w:t>k ez edukitzeagatik</w:t>
      </w:r>
      <w:r>
        <w:rPr>
          <w:lang w:val="eu-ES"/>
        </w:rPr>
        <w:t>,</w:t>
      </w:r>
      <w:r w:rsidRPr="000E5C75">
        <w:rPr>
          <w:lang w:val="eu-ES"/>
        </w:rPr>
        <w:t xml:space="preserve"> etxetik kanpo lan egiteagatik</w:t>
      </w:r>
      <w:r>
        <w:rPr>
          <w:lang w:val="eu-ES"/>
        </w:rPr>
        <w:t>,</w:t>
      </w:r>
      <w:r w:rsidRPr="000E5C75">
        <w:rPr>
          <w:lang w:val="eu-ES"/>
        </w:rPr>
        <w:t xml:space="preserve"> puta</w:t>
      </w:r>
      <w:r>
        <w:rPr>
          <w:lang w:val="eu-ES"/>
        </w:rPr>
        <w:t xml:space="preserve">k deitzen zituzten; </w:t>
      </w:r>
      <w:r w:rsidRPr="000E5C75">
        <w:rPr>
          <w:lang w:val="eu-ES"/>
        </w:rPr>
        <w:t>baztertuta zeuden herrian</w:t>
      </w:r>
      <w:r>
        <w:rPr>
          <w:lang w:val="eu-ES"/>
        </w:rPr>
        <w:t xml:space="preserve">. Eta hau ekarri dut, </w:t>
      </w:r>
      <w:r w:rsidRPr="000E5C75">
        <w:rPr>
          <w:lang w:val="eu-ES"/>
        </w:rPr>
        <w:t>memoriaz hitz egiten ari garen momentu honetan</w:t>
      </w:r>
      <w:r>
        <w:rPr>
          <w:lang w:val="eu-ES"/>
        </w:rPr>
        <w:t xml:space="preserve">, </w:t>
      </w:r>
      <w:proofErr w:type="spellStart"/>
      <w:r w:rsidRPr="000E5C75">
        <w:rPr>
          <w:lang w:val="eu-ES"/>
        </w:rPr>
        <w:t>problema</w:t>
      </w:r>
      <w:r>
        <w:rPr>
          <w:lang w:val="eu-ES"/>
        </w:rPr>
        <w:t>tiza</w:t>
      </w:r>
      <w:r w:rsidRPr="000E5C75">
        <w:rPr>
          <w:lang w:val="eu-ES"/>
        </w:rPr>
        <w:t>tu</w:t>
      </w:r>
      <w:proofErr w:type="spellEnd"/>
      <w:r w:rsidRPr="000E5C75">
        <w:rPr>
          <w:lang w:val="eu-ES"/>
        </w:rPr>
        <w:t xml:space="preserve"> nahi dudalako edo eztabaidaren erdi</w:t>
      </w:r>
      <w:r>
        <w:rPr>
          <w:lang w:val="eu-ES"/>
        </w:rPr>
        <w:t>gunean kokatu zer den memoria: n</w:t>
      </w:r>
      <w:r w:rsidRPr="000E5C75">
        <w:rPr>
          <w:lang w:val="eu-ES"/>
        </w:rPr>
        <w:t>ori eskaintzen diogu</w:t>
      </w:r>
      <w:r>
        <w:rPr>
          <w:lang w:val="eu-ES"/>
        </w:rPr>
        <w:t>n memoria, n</w:t>
      </w:r>
      <w:r w:rsidRPr="000E5C75">
        <w:rPr>
          <w:lang w:val="eu-ES"/>
        </w:rPr>
        <w:t>oraino ematen dugu</w:t>
      </w:r>
      <w:r>
        <w:rPr>
          <w:lang w:val="eu-ES"/>
        </w:rPr>
        <w:t>n memoria. E</w:t>
      </w:r>
      <w:r w:rsidRPr="000E5C75">
        <w:rPr>
          <w:lang w:val="eu-ES"/>
        </w:rPr>
        <w:t>ta</w:t>
      </w:r>
      <w:r>
        <w:rPr>
          <w:lang w:val="eu-ES"/>
        </w:rPr>
        <w:t>,</w:t>
      </w:r>
      <w:r w:rsidRPr="000E5C75">
        <w:rPr>
          <w:lang w:val="eu-ES"/>
        </w:rPr>
        <w:t xml:space="preserve"> indarkeriaz hitz egiten dugunean</w:t>
      </w:r>
      <w:r>
        <w:rPr>
          <w:lang w:val="eu-ES"/>
        </w:rPr>
        <w:t>,</w:t>
      </w:r>
      <w:r w:rsidRPr="000E5C75">
        <w:rPr>
          <w:lang w:val="eu-ES"/>
        </w:rPr>
        <w:t xml:space="preserve"> zer ulertzen dugun indarkeria bezala, noraino joko dugun historian atzera</w:t>
      </w:r>
      <w:r>
        <w:rPr>
          <w:lang w:val="eu-ES"/>
        </w:rPr>
        <w:t>, horrelakoak egiterako garaian.</w:t>
      </w:r>
    </w:p>
    <w:p w:rsidR="00B461E5" w:rsidRDefault="00B461E5" w:rsidP="004904B1">
      <w:pPr>
        <w:pStyle w:val="Texto"/>
        <w:rPr>
          <w:lang w:val="eu-ES"/>
        </w:rPr>
      </w:pPr>
    </w:p>
    <w:p w:rsidR="00B461E5" w:rsidRDefault="00B461E5" w:rsidP="004904B1">
      <w:pPr>
        <w:pStyle w:val="Texto"/>
        <w:rPr>
          <w:lang w:val="eu-ES"/>
        </w:rPr>
      </w:pPr>
      <w:r>
        <w:rPr>
          <w:lang w:val="eu-ES"/>
        </w:rPr>
        <w:t>E</w:t>
      </w:r>
      <w:r w:rsidRPr="000E5C75">
        <w:rPr>
          <w:lang w:val="eu-ES"/>
        </w:rPr>
        <w:t>ta Irun ere aipatu du Arana andreak</w:t>
      </w:r>
      <w:r>
        <w:rPr>
          <w:lang w:val="eu-ES"/>
        </w:rPr>
        <w:t>,</w:t>
      </w:r>
      <w:r w:rsidRPr="000E5C75">
        <w:rPr>
          <w:lang w:val="eu-ES"/>
        </w:rPr>
        <w:t xml:space="preserve"> eta</w:t>
      </w:r>
      <w:r>
        <w:rPr>
          <w:lang w:val="eu-ES"/>
        </w:rPr>
        <w:t xml:space="preserve">, hain zuzen, pasa den astean </w:t>
      </w:r>
      <w:r w:rsidRPr="000E5C75">
        <w:rPr>
          <w:lang w:val="eu-ES"/>
        </w:rPr>
        <w:t xml:space="preserve">Nagore </w:t>
      </w:r>
      <w:proofErr w:type="spellStart"/>
      <w:r w:rsidRPr="000E5C75">
        <w:rPr>
          <w:lang w:val="eu-ES"/>
        </w:rPr>
        <w:t>Laffag</w:t>
      </w:r>
      <w:r>
        <w:rPr>
          <w:lang w:val="eu-ES"/>
        </w:rPr>
        <w:t>eri</w:t>
      </w:r>
      <w:proofErr w:type="spellEnd"/>
      <w:r>
        <w:rPr>
          <w:lang w:val="eu-ES"/>
        </w:rPr>
        <w:t xml:space="preserve"> plaza bat eskaini zitzaion. B</w:t>
      </w:r>
      <w:r w:rsidRPr="000E5C75">
        <w:rPr>
          <w:lang w:val="eu-ES"/>
        </w:rPr>
        <w:t>aina</w:t>
      </w:r>
      <w:r>
        <w:rPr>
          <w:lang w:val="eu-ES"/>
        </w:rPr>
        <w:t xml:space="preserve">, birgogorazi </w:t>
      </w:r>
      <w:r w:rsidRPr="000E5C75">
        <w:rPr>
          <w:lang w:val="eu-ES"/>
        </w:rPr>
        <w:t>nahi dut honen l</w:t>
      </w:r>
      <w:r>
        <w:rPr>
          <w:lang w:val="eu-ES"/>
        </w:rPr>
        <w:t xml:space="preserve">orpena, </w:t>
      </w:r>
      <w:r w:rsidRPr="000E5C75">
        <w:rPr>
          <w:lang w:val="eu-ES"/>
        </w:rPr>
        <w:t xml:space="preserve">Nagore </w:t>
      </w:r>
      <w:proofErr w:type="spellStart"/>
      <w:r w:rsidRPr="000E5C75">
        <w:rPr>
          <w:lang w:val="eu-ES"/>
        </w:rPr>
        <w:t>Laffag</w:t>
      </w:r>
      <w:r>
        <w:rPr>
          <w:lang w:val="eu-ES"/>
        </w:rPr>
        <w:t>en</w:t>
      </w:r>
      <w:proofErr w:type="spellEnd"/>
      <w:r>
        <w:rPr>
          <w:lang w:val="eu-ES"/>
        </w:rPr>
        <w:t xml:space="preserve"> amaren Asun </w:t>
      </w:r>
      <w:proofErr w:type="spellStart"/>
      <w:r>
        <w:rPr>
          <w:lang w:val="eu-ES"/>
        </w:rPr>
        <w:t>Casasolaren</w:t>
      </w:r>
      <w:proofErr w:type="spellEnd"/>
      <w:r>
        <w:rPr>
          <w:lang w:val="eu-ES"/>
        </w:rPr>
        <w:t xml:space="preserve"> </w:t>
      </w:r>
      <w:r w:rsidRPr="000E5C75">
        <w:rPr>
          <w:lang w:val="eu-ES"/>
        </w:rPr>
        <w:t>borrokari esker izan dela</w:t>
      </w:r>
      <w:r>
        <w:rPr>
          <w:lang w:val="eu-ES"/>
        </w:rPr>
        <w:t>,</w:t>
      </w:r>
      <w:r w:rsidRPr="000E5C75">
        <w:rPr>
          <w:lang w:val="eu-ES"/>
        </w:rPr>
        <w:t xml:space="preserve"> bertako mugimendu feministak urteetan egin duen lanari esker</w:t>
      </w:r>
      <w:r>
        <w:rPr>
          <w:lang w:val="eu-ES"/>
        </w:rPr>
        <w:t>, mugimendu feministak herrira</w:t>
      </w:r>
      <w:r w:rsidRPr="000E5C75">
        <w:rPr>
          <w:lang w:val="eu-ES"/>
        </w:rPr>
        <w:t xml:space="preserve"> eta udaletxera proposamena eraman zuelako Nagore </w:t>
      </w:r>
      <w:proofErr w:type="spellStart"/>
      <w:r w:rsidRPr="000E5C75">
        <w:rPr>
          <w:lang w:val="eu-ES"/>
        </w:rPr>
        <w:t>Laffag</w:t>
      </w:r>
      <w:r>
        <w:rPr>
          <w:lang w:val="eu-ES"/>
        </w:rPr>
        <w:t>en</w:t>
      </w:r>
      <w:proofErr w:type="spellEnd"/>
      <w:r>
        <w:rPr>
          <w:lang w:val="eu-ES"/>
        </w:rPr>
        <w:t xml:space="preserve"> o</w:t>
      </w:r>
      <w:r w:rsidRPr="000E5C75">
        <w:rPr>
          <w:lang w:val="eu-ES"/>
        </w:rPr>
        <w:t>menezko espazio bat egon zedin.</w:t>
      </w:r>
      <w:r>
        <w:rPr>
          <w:lang w:val="eu-ES"/>
        </w:rPr>
        <w:t xml:space="preserve"> </w:t>
      </w:r>
      <w:r w:rsidRPr="000E5C75">
        <w:rPr>
          <w:lang w:val="eu-ES"/>
        </w:rPr>
        <w:t>Eta</w:t>
      </w:r>
      <w:r>
        <w:rPr>
          <w:lang w:val="eu-ES"/>
        </w:rPr>
        <w:t xml:space="preserve"> hori birgorarazi nahi dut, p</w:t>
      </w:r>
      <w:r w:rsidRPr="000E5C75">
        <w:rPr>
          <w:lang w:val="eu-ES"/>
        </w:rPr>
        <w:t>untua eta lorpena nondik abiatzen den azpimarratu nahi dudalako ere bai.</w:t>
      </w:r>
      <w:r>
        <w:rPr>
          <w:lang w:val="eu-ES"/>
        </w:rPr>
        <w:t xml:space="preserve"> </w:t>
      </w:r>
      <w:r w:rsidRPr="000E5C75">
        <w:rPr>
          <w:lang w:val="eu-ES"/>
        </w:rPr>
        <w:t>Ez da instituzio batetik abiatzen</w:t>
      </w:r>
      <w:r>
        <w:rPr>
          <w:lang w:val="eu-ES"/>
        </w:rPr>
        <w:t>,</w:t>
      </w:r>
      <w:r w:rsidRPr="000E5C75">
        <w:rPr>
          <w:lang w:val="eu-ES"/>
        </w:rPr>
        <w:t xml:space="preserve"> mugimendu feministatik eta antolakuntza</w:t>
      </w:r>
      <w:r>
        <w:rPr>
          <w:lang w:val="eu-ES"/>
        </w:rPr>
        <w:t>tik abiatzen den prozesu bat da. E</w:t>
      </w:r>
      <w:r w:rsidRPr="000E5C75">
        <w:rPr>
          <w:lang w:val="eu-ES"/>
        </w:rPr>
        <w:t>ta memoriaren berreskurapena sozialki abiatu behar den zerbait da, zeren instituzioek nahi duten guztia egin dezakete, baina</w:t>
      </w:r>
      <w:r>
        <w:rPr>
          <w:lang w:val="eu-ES"/>
        </w:rPr>
        <w:t xml:space="preserve"> ez badago hori hartzeko prest, h</w:t>
      </w:r>
      <w:r w:rsidRPr="000E5C75">
        <w:rPr>
          <w:lang w:val="eu-ES"/>
        </w:rPr>
        <w:t>o</w:t>
      </w:r>
      <w:r>
        <w:rPr>
          <w:lang w:val="eu-ES"/>
        </w:rPr>
        <w:t xml:space="preserve">rren inguruan lan egiteko prest, </w:t>
      </w:r>
      <w:r w:rsidRPr="000E5C75">
        <w:rPr>
          <w:lang w:val="eu-ES"/>
        </w:rPr>
        <w:t>eta memoriari eskaintzeko prest dagoen jenderik</w:t>
      </w:r>
      <w:r>
        <w:rPr>
          <w:lang w:val="eu-ES"/>
        </w:rPr>
        <w:t>, ez du ezertarako balioko.</w:t>
      </w:r>
    </w:p>
    <w:p w:rsidR="00B461E5" w:rsidRDefault="00B461E5" w:rsidP="004904B1">
      <w:pPr>
        <w:pStyle w:val="Texto"/>
        <w:rPr>
          <w:lang w:val="eu-ES"/>
        </w:rPr>
      </w:pPr>
    </w:p>
    <w:p w:rsidR="00B461E5" w:rsidRDefault="00B461E5" w:rsidP="004904B1">
      <w:pPr>
        <w:pStyle w:val="Texto"/>
        <w:rPr>
          <w:lang w:val="eu-ES"/>
        </w:rPr>
      </w:pPr>
      <w:r w:rsidRPr="000E5C75">
        <w:rPr>
          <w:lang w:val="eu-ES"/>
        </w:rPr>
        <w:t xml:space="preserve">Zuriñe Rodriguezek </w:t>
      </w:r>
      <w:r w:rsidRPr="00DA7A82">
        <w:rPr>
          <w:i/>
          <w:iCs/>
          <w:lang w:val="eu-ES"/>
        </w:rPr>
        <w:t>Pikara Magazine</w:t>
      </w:r>
      <w:r>
        <w:rPr>
          <w:lang w:val="eu-ES"/>
        </w:rPr>
        <w:t>n</w:t>
      </w:r>
      <w:r w:rsidRPr="000E5C75">
        <w:rPr>
          <w:lang w:val="eu-ES"/>
        </w:rPr>
        <w:t xml:space="preserve"> artikulu bat idazten zuen</w:t>
      </w:r>
      <w:r>
        <w:rPr>
          <w:lang w:val="eu-ES"/>
        </w:rPr>
        <w:t>, gerra g</w:t>
      </w:r>
      <w:r w:rsidRPr="000E5C75">
        <w:rPr>
          <w:lang w:val="eu-ES"/>
        </w:rPr>
        <w:t>araiko memoria historikoari b</w:t>
      </w:r>
      <w:r>
        <w:rPr>
          <w:lang w:val="eu-ES"/>
        </w:rPr>
        <w:t xml:space="preserve">uruz. Eta berak dio, </w:t>
      </w:r>
      <w:r w:rsidRPr="00DA7A82">
        <w:rPr>
          <w:lang w:val="es-ES"/>
        </w:rPr>
        <w:t xml:space="preserve">que: "Una de las fórmulas para el recuerdo colectivo es la construcción de </w:t>
      </w:r>
      <w:r>
        <w:rPr>
          <w:lang w:val="es-ES"/>
        </w:rPr>
        <w:t>memorial</w:t>
      </w:r>
      <w:r w:rsidRPr="00DA7A82">
        <w:rPr>
          <w:lang w:val="es-ES"/>
        </w:rPr>
        <w:t>es históricos</w:t>
      </w:r>
      <w:r>
        <w:rPr>
          <w:lang w:val="es-ES"/>
        </w:rPr>
        <w:t>,</w:t>
      </w:r>
      <w:r w:rsidRPr="00DA7A82">
        <w:rPr>
          <w:lang w:val="es-ES"/>
        </w:rPr>
        <w:t xml:space="preserve"> grandes edificaciones o</w:t>
      </w:r>
      <w:r>
        <w:rPr>
          <w:lang w:val="es-ES"/>
        </w:rPr>
        <w:t xml:space="preserve"> pequeñas placas conmemorativas, </w:t>
      </w:r>
      <w:r w:rsidRPr="00DA7A82">
        <w:rPr>
          <w:lang w:val="es-ES"/>
        </w:rPr>
        <w:t>que plasman en el espacio públi</w:t>
      </w:r>
      <w:r>
        <w:rPr>
          <w:lang w:val="es-ES"/>
        </w:rPr>
        <w:t>co lo que sucedió en un pasado. P</w:t>
      </w:r>
      <w:r w:rsidRPr="00DA7A82">
        <w:rPr>
          <w:lang w:val="es-ES"/>
        </w:rPr>
        <w:t>ero</w:t>
      </w:r>
      <w:r>
        <w:rPr>
          <w:lang w:val="es-ES"/>
        </w:rPr>
        <w:t>,</w:t>
      </w:r>
      <w:r w:rsidRPr="00DA7A82">
        <w:rPr>
          <w:lang w:val="es-ES"/>
        </w:rPr>
        <w:t xml:space="preserve"> </w:t>
      </w:r>
      <w:r>
        <w:rPr>
          <w:lang w:val="es-ES"/>
        </w:rPr>
        <w:t>¿</w:t>
      </w:r>
      <w:r w:rsidRPr="00DA7A82">
        <w:rPr>
          <w:lang w:val="es-ES"/>
        </w:rPr>
        <w:t>qu</w:t>
      </w:r>
      <w:r>
        <w:rPr>
          <w:lang w:val="es-ES"/>
        </w:rPr>
        <w:t>é</w:t>
      </w:r>
      <w:r w:rsidRPr="00DA7A82">
        <w:rPr>
          <w:lang w:val="es-ES"/>
        </w:rPr>
        <w:t xml:space="preserve"> en</w:t>
      </w:r>
      <w:r>
        <w:rPr>
          <w:lang w:val="es-ES"/>
        </w:rPr>
        <w:t>tendemos por memoria histórica? ¿H</w:t>
      </w:r>
      <w:r w:rsidRPr="00DA7A82">
        <w:rPr>
          <w:lang w:val="es-ES"/>
        </w:rPr>
        <w:t>asta dónde y a quién l</w:t>
      </w:r>
      <w:r>
        <w:rPr>
          <w:lang w:val="es-ES"/>
        </w:rPr>
        <w:t xml:space="preserve">e vamos a ofrecer esta memoria? </w:t>
      </w:r>
      <w:r w:rsidRPr="00DA7A82">
        <w:rPr>
          <w:lang w:val="es-ES"/>
        </w:rPr>
        <w:t>Son pocos los memor</w:t>
      </w:r>
      <w:r>
        <w:rPr>
          <w:lang w:val="es-ES"/>
        </w:rPr>
        <w:t xml:space="preserve">iales dedicados a las mujeres. Y </w:t>
      </w:r>
      <w:r w:rsidRPr="00DA7A82">
        <w:rPr>
          <w:lang w:val="es-ES"/>
        </w:rPr>
        <w:t>además, salvando alguna excepción, están alejados del centro de las ciudades. En ellos</w:t>
      </w:r>
      <w:r>
        <w:rPr>
          <w:lang w:val="es-ES"/>
        </w:rPr>
        <w:t>,</w:t>
      </w:r>
      <w:r w:rsidRPr="00DA7A82">
        <w:rPr>
          <w:lang w:val="es-ES"/>
        </w:rPr>
        <w:t xml:space="preserve"> no se muestra la diversidad de la participación de las mujeres</w:t>
      </w:r>
      <w:r>
        <w:rPr>
          <w:lang w:val="es-ES"/>
        </w:rPr>
        <w:t>,</w:t>
      </w:r>
      <w:r w:rsidRPr="00DA7A82">
        <w:rPr>
          <w:lang w:val="es-ES"/>
        </w:rPr>
        <w:t xml:space="preserve"> y se ensalzan los trabajos de cuidado y sostenimiento</w:t>
      </w:r>
      <w:r>
        <w:rPr>
          <w:lang w:val="es-ES"/>
        </w:rPr>
        <w:t>"</w:t>
      </w:r>
      <w:r w:rsidRPr="00DA7A82">
        <w:rPr>
          <w:lang w:val="es-ES"/>
        </w:rPr>
        <w:t>.</w:t>
      </w:r>
      <w:r>
        <w:rPr>
          <w:lang w:val="es-ES"/>
        </w:rPr>
        <w:t xml:space="preserve"> </w:t>
      </w:r>
      <w:r w:rsidRPr="000E5C75">
        <w:rPr>
          <w:lang w:val="eu-ES"/>
        </w:rPr>
        <w:t>Ezt</w:t>
      </w:r>
      <w:r>
        <w:rPr>
          <w:lang w:val="eu-ES"/>
        </w:rPr>
        <w:t xml:space="preserve">abaidan jartzen du Julia Mongek, mugimendu </w:t>
      </w:r>
      <w:proofErr w:type="spellStart"/>
      <w:r>
        <w:rPr>
          <w:lang w:val="eu-ES"/>
        </w:rPr>
        <w:t>memorialistan</w:t>
      </w:r>
      <w:proofErr w:type="spellEnd"/>
      <w:r>
        <w:rPr>
          <w:lang w:val="eu-ES"/>
        </w:rPr>
        <w:t xml:space="preserve"> oso ezaguna den</w:t>
      </w:r>
      <w:r w:rsidRPr="000E5C75">
        <w:rPr>
          <w:lang w:val="eu-ES"/>
        </w:rPr>
        <w:t xml:space="preserve"> kideak, beti ere ema</w:t>
      </w:r>
      <w:r>
        <w:rPr>
          <w:lang w:val="eu-ES"/>
        </w:rPr>
        <w:t>kumeak biktima moduan erakustea. Aipatzen du</w:t>
      </w:r>
      <w:r w:rsidRPr="000E5C75">
        <w:rPr>
          <w:lang w:val="eu-ES"/>
        </w:rPr>
        <w:t xml:space="preserve"> jarrera pasiboan eta biktimaren ikuspuntu horretan soilik zentratz</w:t>
      </w:r>
      <w:r>
        <w:rPr>
          <w:lang w:val="eu-ES"/>
        </w:rPr>
        <w:t xml:space="preserve">eak arazoak suposatzen dituela. </w:t>
      </w:r>
      <w:r w:rsidRPr="000E5C75">
        <w:rPr>
          <w:lang w:val="es-ES"/>
        </w:rPr>
        <w:t>Pero,</w:t>
      </w:r>
      <w:r>
        <w:rPr>
          <w:lang w:val="es-ES"/>
        </w:rPr>
        <w:t xml:space="preserve"> en cambio, sí que dice que es importante –y</w:t>
      </w:r>
      <w:r w:rsidRPr="000E5C75">
        <w:rPr>
          <w:lang w:val="es-ES"/>
        </w:rPr>
        <w:t xml:space="preserve"> tiene muy claro</w:t>
      </w:r>
      <w:r>
        <w:rPr>
          <w:lang w:val="es-ES"/>
        </w:rPr>
        <w:t>–</w:t>
      </w:r>
      <w:r w:rsidRPr="000E5C75">
        <w:rPr>
          <w:lang w:val="es-ES"/>
        </w:rPr>
        <w:t xml:space="preserve"> que los memoriales que recuerdan a estas mujeres como vícti</w:t>
      </w:r>
      <w:r>
        <w:rPr>
          <w:lang w:val="es-ES"/>
        </w:rPr>
        <w:t xml:space="preserve">mas también son muy importantes, </w:t>
      </w:r>
      <w:r w:rsidRPr="000E5C75">
        <w:rPr>
          <w:lang w:val="es-ES"/>
        </w:rPr>
        <w:t>y que debe</w:t>
      </w:r>
      <w:r>
        <w:rPr>
          <w:lang w:val="es-ES"/>
        </w:rPr>
        <w:t>n</w:t>
      </w:r>
      <w:r w:rsidRPr="000E5C75">
        <w:rPr>
          <w:lang w:val="es-ES"/>
        </w:rPr>
        <w:t xml:space="preserve"> promoverse, porque sirven como denuncia y reconocimiento del impacto diferencial de</w:t>
      </w:r>
      <w:r>
        <w:rPr>
          <w:lang w:val="es-ES"/>
        </w:rPr>
        <w:t xml:space="preserve"> género que tienen las guerras, e</w:t>
      </w:r>
      <w:r w:rsidRPr="000E5C75">
        <w:rPr>
          <w:lang w:val="es-ES"/>
        </w:rPr>
        <w:t>n este caso</w:t>
      </w:r>
      <w:r>
        <w:rPr>
          <w:lang w:val="es-ES"/>
        </w:rPr>
        <w:t>,</w:t>
      </w:r>
      <w:r w:rsidRPr="000E5C75">
        <w:rPr>
          <w:lang w:val="es-ES"/>
        </w:rPr>
        <w:t xml:space="preserve"> en las vidas de las mujeres</w:t>
      </w:r>
      <w:r>
        <w:rPr>
          <w:lang w:val="eu-ES"/>
        </w:rPr>
        <w:t xml:space="preserve">. Baina, </w:t>
      </w:r>
      <w:r w:rsidRPr="000E5C75">
        <w:rPr>
          <w:lang w:val="eu-ES"/>
        </w:rPr>
        <w:t>nor ulertzen dugu biktima mod</w:t>
      </w:r>
      <w:r>
        <w:rPr>
          <w:lang w:val="eu-ES"/>
        </w:rPr>
        <w:t>uan? E</w:t>
      </w:r>
      <w:r w:rsidRPr="000E5C75">
        <w:rPr>
          <w:lang w:val="eu-ES"/>
        </w:rPr>
        <w:t>ta hori da guk gure zuzenketan pla</w:t>
      </w:r>
      <w:r>
        <w:rPr>
          <w:lang w:val="eu-ES"/>
        </w:rPr>
        <w:t xml:space="preserve">nteatzen genuen lehenengo ideia: </w:t>
      </w:r>
      <w:r w:rsidRPr="000E5C75">
        <w:rPr>
          <w:lang w:val="eu-ES"/>
        </w:rPr>
        <w:t>Istanbulgo Hitzarmenaren baitan oinarritutako legisl</w:t>
      </w:r>
      <w:r>
        <w:rPr>
          <w:lang w:val="eu-ES"/>
        </w:rPr>
        <w:t>azioa behar duela Gobernu honek. B</w:t>
      </w:r>
      <w:r w:rsidRPr="000E5C75">
        <w:rPr>
          <w:lang w:val="eu-ES"/>
        </w:rPr>
        <w:t>ehar duela memoriaren i</w:t>
      </w:r>
      <w:r>
        <w:rPr>
          <w:lang w:val="eu-ES"/>
        </w:rPr>
        <w:t xml:space="preserve">nguruan lan egin nahi duen orok, </w:t>
      </w:r>
      <w:r w:rsidRPr="000E5C75">
        <w:rPr>
          <w:lang w:val="eu-ES"/>
        </w:rPr>
        <w:t>biktimaren ikuspuntu zabala izan dezagun. Eta</w:t>
      </w:r>
      <w:r>
        <w:rPr>
          <w:lang w:val="eu-ES"/>
        </w:rPr>
        <w:t>,</w:t>
      </w:r>
      <w:r w:rsidRPr="000E5C75">
        <w:rPr>
          <w:lang w:val="eu-ES"/>
        </w:rPr>
        <w:t xml:space="preserve"> noski</w:t>
      </w:r>
      <w:r>
        <w:rPr>
          <w:lang w:val="eu-ES"/>
        </w:rPr>
        <w:t>,</w:t>
      </w:r>
      <w:r w:rsidRPr="000E5C75">
        <w:rPr>
          <w:lang w:val="eu-ES"/>
        </w:rPr>
        <w:t xml:space="preserve"> hor aipatzen genuen guri dagokig</w:t>
      </w:r>
      <w:r>
        <w:rPr>
          <w:lang w:val="eu-ES"/>
        </w:rPr>
        <w:t>unean etxeko lan asko daudela, b</w:t>
      </w:r>
      <w:r w:rsidRPr="000E5C75">
        <w:rPr>
          <w:lang w:val="eu-ES"/>
        </w:rPr>
        <w:t>esteak beste</w:t>
      </w:r>
      <w:r>
        <w:rPr>
          <w:lang w:val="eu-ES"/>
        </w:rPr>
        <w:t>, D</w:t>
      </w:r>
      <w:r w:rsidRPr="000E5C75">
        <w:rPr>
          <w:lang w:val="eu-ES"/>
        </w:rPr>
        <w:t>iru</w:t>
      </w:r>
      <w:r>
        <w:rPr>
          <w:lang w:val="eu-ES"/>
        </w:rPr>
        <w:t>-</w:t>
      </w:r>
      <w:r w:rsidRPr="000E5C75">
        <w:rPr>
          <w:lang w:val="eu-ES"/>
        </w:rPr>
        <w:t>sarrera</w:t>
      </w:r>
      <w:r>
        <w:rPr>
          <w:lang w:val="eu-ES"/>
        </w:rPr>
        <w:t>k</w:t>
      </w:r>
      <w:r w:rsidRPr="000E5C75">
        <w:rPr>
          <w:lang w:val="eu-ES"/>
        </w:rPr>
        <w:t xml:space="preserve"> </w:t>
      </w:r>
      <w:r>
        <w:rPr>
          <w:lang w:val="eu-ES"/>
        </w:rPr>
        <w:t>Bermatzeko E</w:t>
      </w:r>
      <w:r w:rsidRPr="000E5C75">
        <w:rPr>
          <w:lang w:val="eu-ES"/>
        </w:rPr>
        <w:t>rrenta edo aipatu den Berdintasun Legea,</w:t>
      </w:r>
      <w:r>
        <w:rPr>
          <w:lang w:val="eu-ES"/>
        </w:rPr>
        <w:t xml:space="preserve"> non ikuspuntu hau ekarri nahi den.</w:t>
      </w:r>
    </w:p>
    <w:p w:rsidR="00B461E5" w:rsidRDefault="00B461E5" w:rsidP="004904B1">
      <w:pPr>
        <w:pStyle w:val="Texto"/>
        <w:rPr>
          <w:lang w:val="eu-ES"/>
        </w:rPr>
      </w:pPr>
    </w:p>
    <w:p w:rsidR="00B461E5" w:rsidRPr="000E5C75" w:rsidRDefault="00B461E5" w:rsidP="004904B1">
      <w:pPr>
        <w:pStyle w:val="Texto"/>
        <w:rPr>
          <w:lang w:val="es-ES"/>
        </w:rPr>
      </w:pPr>
      <w:r w:rsidRPr="000E5C75">
        <w:rPr>
          <w:lang w:val="es-ES"/>
        </w:rPr>
        <w:t>Además de denunciar los horrores de la guerra, la activista sal</w:t>
      </w:r>
      <w:r>
        <w:rPr>
          <w:lang w:val="es-ES"/>
        </w:rPr>
        <w:t xml:space="preserve">vadoreña Gloria Guzmán </w:t>
      </w:r>
      <w:r w:rsidRPr="000E5C75">
        <w:rPr>
          <w:lang w:val="es-ES"/>
        </w:rPr>
        <w:t>dice que los memoriales actúan como espacios físicos de encuentro entre las víctimas que ayudan a reparar su dolor, especialmente el de</w:t>
      </w:r>
      <w:r>
        <w:rPr>
          <w:lang w:val="es-ES"/>
        </w:rPr>
        <w:t xml:space="preserve"> las familiares de desaparecidas,</w:t>
      </w:r>
      <w:r w:rsidRPr="000E5C75">
        <w:rPr>
          <w:lang w:val="es-ES"/>
        </w:rPr>
        <w:t xml:space="preserve"> y cumplen una función pedagógica para las generaciones futuras. G</w:t>
      </w:r>
      <w:r>
        <w:rPr>
          <w:lang w:val="es-ES"/>
        </w:rPr>
        <w:t xml:space="preserve">uzmán </w:t>
      </w:r>
      <w:r w:rsidRPr="000E5C75">
        <w:rPr>
          <w:lang w:val="es-ES"/>
        </w:rPr>
        <w:t>participó d</w:t>
      </w:r>
      <w:r>
        <w:rPr>
          <w:lang w:val="es-ES"/>
        </w:rPr>
        <w:t>e lleno en la construcción del Monumento a la M</w:t>
      </w:r>
      <w:r w:rsidRPr="000E5C75">
        <w:rPr>
          <w:lang w:val="es-ES"/>
        </w:rPr>
        <w:t xml:space="preserve">emoria y </w:t>
      </w:r>
      <w:r>
        <w:rPr>
          <w:lang w:val="es-ES"/>
        </w:rPr>
        <w:t xml:space="preserve">a </w:t>
      </w:r>
      <w:r w:rsidRPr="000E5C75">
        <w:rPr>
          <w:lang w:val="es-ES"/>
        </w:rPr>
        <w:t xml:space="preserve">la </w:t>
      </w:r>
      <w:r>
        <w:rPr>
          <w:lang w:val="es-ES"/>
        </w:rPr>
        <w:t>Verdad de El Salvador. E</w:t>
      </w:r>
      <w:r w:rsidRPr="000E5C75">
        <w:rPr>
          <w:lang w:val="es-ES"/>
        </w:rPr>
        <w:t>ste</w:t>
      </w:r>
      <w:r>
        <w:rPr>
          <w:lang w:val="es-ES"/>
        </w:rPr>
        <w:t>, fue</w:t>
      </w:r>
      <w:r w:rsidRPr="000E5C75">
        <w:rPr>
          <w:lang w:val="es-ES"/>
        </w:rPr>
        <w:t xml:space="preserve"> liderado por mujeres víctimas</w:t>
      </w:r>
      <w:r>
        <w:rPr>
          <w:lang w:val="es-ES"/>
        </w:rPr>
        <w:t>, por defensoras de Derechos Humanos, y</w:t>
      </w:r>
      <w:r w:rsidRPr="000E5C75">
        <w:rPr>
          <w:lang w:val="es-ES"/>
        </w:rPr>
        <w:t xml:space="preserve"> por activistas </w:t>
      </w:r>
      <w:r w:rsidRPr="000E5C75">
        <w:rPr>
          <w:lang w:val="es-ES"/>
        </w:rPr>
        <w:lastRenderedPageBreak/>
        <w:t>feministas. Ella dice</w:t>
      </w:r>
      <w:r>
        <w:rPr>
          <w:lang w:val="es-ES"/>
        </w:rPr>
        <w:t>: "N</w:t>
      </w:r>
      <w:r w:rsidRPr="000E5C75">
        <w:rPr>
          <w:lang w:val="es-ES"/>
        </w:rPr>
        <w:t>os organizamos después de que los firmante</w:t>
      </w:r>
      <w:r>
        <w:rPr>
          <w:lang w:val="es-ES"/>
        </w:rPr>
        <w:t>s de la paz desoyeran</w:t>
      </w:r>
      <w:r w:rsidRPr="000E5C75">
        <w:rPr>
          <w:lang w:val="es-ES"/>
        </w:rPr>
        <w:t xml:space="preserve"> a las recomendaciones que hacía Nac</w:t>
      </w:r>
      <w:r>
        <w:rPr>
          <w:lang w:val="es-ES"/>
        </w:rPr>
        <w:t>iones Unidas para construir el M</w:t>
      </w:r>
      <w:r w:rsidRPr="000E5C75">
        <w:rPr>
          <w:lang w:val="es-ES"/>
        </w:rPr>
        <w:t>emorial</w:t>
      </w:r>
      <w:r>
        <w:rPr>
          <w:lang w:val="es-ES"/>
        </w:rPr>
        <w:t>.</w:t>
      </w:r>
      <w:r w:rsidRPr="000E5C75">
        <w:rPr>
          <w:lang w:val="es-ES"/>
        </w:rPr>
        <w:t xml:space="preserve"> </w:t>
      </w:r>
      <w:r>
        <w:rPr>
          <w:lang w:val="es-ES"/>
        </w:rPr>
        <w:t>¿Q</w:t>
      </w:r>
      <w:r w:rsidRPr="000E5C75">
        <w:rPr>
          <w:lang w:val="es-ES"/>
        </w:rPr>
        <w:t>ui</w:t>
      </w:r>
      <w:r>
        <w:rPr>
          <w:lang w:val="es-ES"/>
        </w:rPr>
        <w:t>én comienza estos procesos?". Y</w:t>
      </w:r>
      <w:r w:rsidRPr="000E5C75">
        <w:rPr>
          <w:lang w:val="es-ES"/>
        </w:rPr>
        <w:t xml:space="preserve"> eso es lo </w:t>
      </w:r>
      <w:r>
        <w:rPr>
          <w:lang w:val="es-ES"/>
        </w:rPr>
        <w:t>que traíamos en nuestros puntos</w:t>
      </w:r>
      <w:r w:rsidRPr="000E5C75">
        <w:rPr>
          <w:lang w:val="es-ES"/>
        </w:rPr>
        <w:t xml:space="preserve"> cinco y seis.</w:t>
      </w:r>
    </w:p>
    <w:p w:rsidR="00B461E5" w:rsidRDefault="00B461E5" w:rsidP="004904B1">
      <w:pPr>
        <w:pStyle w:val="Texto"/>
        <w:rPr>
          <w:lang w:val="eu-ES"/>
        </w:rPr>
      </w:pPr>
    </w:p>
    <w:p w:rsidR="00B461E5" w:rsidRDefault="00B461E5" w:rsidP="004904B1">
      <w:pPr>
        <w:pStyle w:val="Texto"/>
        <w:rPr>
          <w:lang w:val="eu-ES"/>
        </w:rPr>
      </w:pPr>
      <w:r w:rsidRPr="000E5C75">
        <w:rPr>
          <w:lang w:val="eu-ES"/>
        </w:rPr>
        <w:t xml:space="preserve">Uste dugu oso garrantzitsua dela herrietako mugimendu feministetan edo ekimen sozial eta </w:t>
      </w:r>
      <w:proofErr w:type="spellStart"/>
      <w:r w:rsidRPr="000E5C75">
        <w:rPr>
          <w:lang w:val="eu-ES"/>
        </w:rPr>
        <w:t>memorialiste</w:t>
      </w:r>
      <w:r>
        <w:rPr>
          <w:lang w:val="eu-ES"/>
        </w:rPr>
        <w:t>t</w:t>
      </w:r>
      <w:r w:rsidRPr="000E5C75">
        <w:rPr>
          <w:lang w:val="eu-ES"/>
        </w:rPr>
        <w:t>an</w:t>
      </w:r>
      <w:proofErr w:type="spellEnd"/>
      <w:r w:rsidRPr="000E5C75">
        <w:rPr>
          <w:lang w:val="eu-ES"/>
        </w:rPr>
        <w:t xml:space="preserve"> abiat</w:t>
      </w:r>
      <w:r>
        <w:rPr>
          <w:lang w:val="eu-ES"/>
        </w:rPr>
        <w:t>zen diren prozesuak hauspotzea. B</w:t>
      </w:r>
      <w:r w:rsidRPr="000E5C75">
        <w:rPr>
          <w:lang w:val="eu-ES"/>
        </w:rPr>
        <w:t>aina</w:t>
      </w:r>
      <w:r>
        <w:rPr>
          <w:lang w:val="eu-ES"/>
        </w:rPr>
        <w:t>,</w:t>
      </w:r>
      <w:r w:rsidRPr="000E5C75">
        <w:rPr>
          <w:lang w:val="eu-ES"/>
        </w:rPr>
        <w:t xml:space="preserve"> hauei bide ematea, askotan zailtasunak izan dituztelako espazio publikoak eskatzerako garaian</w:t>
      </w:r>
      <w:r>
        <w:rPr>
          <w:lang w:val="eu-ES"/>
        </w:rPr>
        <w:t>, nahi zuten tokia lortzeko, besteak beste. T</w:t>
      </w:r>
      <w:r w:rsidRPr="000E5C75">
        <w:rPr>
          <w:lang w:val="eu-ES"/>
        </w:rPr>
        <w:t>okian tokiko praktika hauek berreskura</w:t>
      </w:r>
      <w:r>
        <w:rPr>
          <w:lang w:val="eu-ES"/>
        </w:rPr>
        <w:t>tu behar ditugu; ja</w:t>
      </w:r>
      <w:r w:rsidRPr="000E5C75">
        <w:rPr>
          <w:lang w:val="eu-ES"/>
        </w:rPr>
        <w:t>kitera eman. Badauzkagu</w:t>
      </w:r>
      <w:r>
        <w:rPr>
          <w:lang w:val="eu-ES"/>
        </w:rPr>
        <w:t>:</w:t>
      </w:r>
      <w:r w:rsidRPr="000E5C75">
        <w:rPr>
          <w:lang w:val="eu-ES"/>
        </w:rPr>
        <w:t xml:space="preserve"> Ermua</w:t>
      </w:r>
      <w:r>
        <w:rPr>
          <w:lang w:val="eu-ES"/>
        </w:rPr>
        <w:t>,</w:t>
      </w:r>
      <w:r w:rsidRPr="000E5C75">
        <w:rPr>
          <w:lang w:val="eu-ES"/>
        </w:rPr>
        <w:t xml:space="preserve"> Ondarroa</w:t>
      </w:r>
      <w:r>
        <w:rPr>
          <w:lang w:val="eu-ES"/>
        </w:rPr>
        <w:t>. Badaukagu ere Basauri. H</w:t>
      </w:r>
      <w:r w:rsidRPr="000E5C75">
        <w:rPr>
          <w:lang w:val="eu-ES"/>
        </w:rPr>
        <w:t>ainbat eta hainbat urratsen mapak,</w:t>
      </w:r>
      <w:r>
        <w:rPr>
          <w:lang w:val="eu-ES"/>
        </w:rPr>
        <w:t xml:space="preserve"> oinatzen mapak, egin zituzten azken urteetan, Luz </w:t>
      </w:r>
      <w:proofErr w:type="spellStart"/>
      <w:r>
        <w:rPr>
          <w:lang w:val="eu-ES"/>
        </w:rPr>
        <w:t>Maceira</w:t>
      </w:r>
      <w:proofErr w:type="spellEnd"/>
      <w:r>
        <w:rPr>
          <w:lang w:val="eu-ES"/>
        </w:rPr>
        <w:t xml:space="preserve"> </w:t>
      </w:r>
      <w:r w:rsidRPr="000E5C75">
        <w:rPr>
          <w:lang w:val="eu-ES"/>
        </w:rPr>
        <w:t>bezalako ikerlariek</w:t>
      </w:r>
      <w:r>
        <w:rPr>
          <w:lang w:val="eu-ES"/>
        </w:rPr>
        <w:t xml:space="preserve">, herri hauetan </w:t>
      </w:r>
      <w:r w:rsidRPr="000E5C75">
        <w:rPr>
          <w:lang w:val="eu-ES"/>
        </w:rPr>
        <w:t xml:space="preserve">emakumeen memoria eta emakume biktimen </w:t>
      </w:r>
      <w:r>
        <w:rPr>
          <w:lang w:val="eu-ES"/>
        </w:rPr>
        <w:t xml:space="preserve">memoria ere bai bilduz. Baina modu zabal batean, eta ez soilik </w:t>
      </w:r>
      <w:r w:rsidRPr="000E5C75">
        <w:rPr>
          <w:lang w:val="eu-ES"/>
        </w:rPr>
        <w:t>biktimen ikuspuntu hori txertatuz edo</w:t>
      </w:r>
      <w:r>
        <w:rPr>
          <w:lang w:val="eu-ES"/>
        </w:rPr>
        <w:t xml:space="preserve"> hildakoen ikuspuntua txertatuz; o</w:t>
      </w:r>
      <w:r w:rsidRPr="000E5C75">
        <w:rPr>
          <w:lang w:val="eu-ES"/>
        </w:rPr>
        <w:t>so garrantzitsua dena, baina besteekin batera ekarri beh</w:t>
      </w:r>
      <w:r>
        <w:rPr>
          <w:lang w:val="eu-ES"/>
        </w:rPr>
        <w:t>ar duguna.</w:t>
      </w:r>
    </w:p>
    <w:p w:rsidR="00B461E5" w:rsidRDefault="00B461E5" w:rsidP="004904B1">
      <w:pPr>
        <w:pStyle w:val="Texto"/>
        <w:rPr>
          <w:lang w:val="eu-ES"/>
        </w:rPr>
      </w:pPr>
    </w:p>
    <w:p w:rsidR="00B461E5" w:rsidRPr="000E5C75" w:rsidRDefault="00B461E5" w:rsidP="004904B1">
      <w:pPr>
        <w:pStyle w:val="Texto"/>
        <w:rPr>
          <w:lang w:val="es-ES"/>
        </w:rPr>
      </w:pPr>
      <w:r w:rsidRPr="000E5C75">
        <w:rPr>
          <w:lang w:val="es-ES"/>
        </w:rPr>
        <w:t>Bueno</w:t>
      </w:r>
      <w:r>
        <w:rPr>
          <w:lang w:val="es-ES"/>
        </w:rPr>
        <w:t>,</w:t>
      </w:r>
      <w:r w:rsidRPr="000E5C75">
        <w:rPr>
          <w:lang w:val="es-ES"/>
        </w:rPr>
        <w:t xml:space="preserve"> para </w:t>
      </w:r>
      <w:r>
        <w:rPr>
          <w:lang w:val="es-ES"/>
        </w:rPr>
        <w:t>ir acabando, ten</w:t>
      </w:r>
      <w:r w:rsidRPr="000E5C75">
        <w:rPr>
          <w:lang w:val="es-ES"/>
        </w:rPr>
        <w:t xml:space="preserve">ía muchas cosas </w:t>
      </w:r>
      <w:r>
        <w:rPr>
          <w:lang w:val="es-ES"/>
        </w:rPr>
        <w:t>para comentar. Pero, Julia Mong</w:t>
      </w:r>
      <w:r w:rsidRPr="000E5C75">
        <w:rPr>
          <w:lang w:val="es-ES"/>
        </w:rPr>
        <w:t xml:space="preserve">e recordaba que en 2016, en la localidad de </w:t>
      </w:r>
      <w:proofErr w:type="spellStart"/>
      <w:r>
        <w:rPr>
          <w:lang w:val="es-ES"/>
        </w:rPr>
        <w:t>Azkoien</w:t>
      </w:r>
      <w:proofErr w:type="spellEnd"/>
      <w:r>
        <w:rPr>
          <w:lang w:val="es-ES"/>
        </w:rPr>
        <w:t>, en la Ri</w:t>
      </w:r>
      <w:r w:rsidRPr="000E5C75">
        <w:rPr>
          <w:lang w:val="es-ES"/>
        </w:rPr>
        <w:t>bera Navarra</w:t>
      </w:r>
      <w:r>
        <w:rPr>
          <w:lang w:val="es-ES"/>
        </w:rPr>
        <w:t xml:space="preserve">, </w:t>
      </w:r>
      <w:r w:rsidRPr="000E5C75">
        <w:rPr>
          <w:lang w:val="es-ES"/>
        </w:rPr>
        <w:t xml:space="preserve">se hizo una escultura que </w:t>
      </w:r>
      <w:r>
        <w:rPr>
          <w:lang w:val="es-ES"/>
        </w:rPr>
        <w:t>manejaba a las mujeres q</w:t>
      </w:r>
      <w:r w:rsidRPr="000E5C75">
        <w:rPr>
          <w:lang w:val="es-ES"/>
        </w:rPr>
        <w:t>ue resistieron a las ejecuciones extrajudicia</w:t>
      </w:r>
      <w:r>
        <w:rPr>
          <w:lang w:val="es-ES"/>
        </w:rPr>
        <w:t>les, a los cortes de c</w:t>
      </w:r>
      <w:r w:rsidRPr="000E5C75">
        <w:rPr>
          <w:lang w:val="es-ES"/>
        </w:rPr>
        <w:t xml:space="preserve">abello y </w:t>
      </w:r>
      <w:r>
        <w:rPr>
          <w:lang w:val="es-ES"/>
        </w:rPr>
        <w:t xml:space="preserve">a </w:t>
      </w:r>
      <w:r w:rsidRPr="000E5C75">
        <w:rPr>
          <w:lang w:val="es-ES"/>
        </w:rPr>
        <w:t>las humillaciones durante la guerra. Fue una i</w:t>
      </w:r>
      <w:r>
        <w:rPr>
          <w:lang w:val="es-ES"/>
        </w:rPr>
        <w:t>niciativa de la Asociación de Mujeres con M</w:t>
      </w:r>
      <w:r w:rsidRPr="000E5C75">
        <w:rPr>
          <w:lang w:val="es-ES"/>
        </w:rPr>
        <w:t>emoria, y su finan</w:t>
      </w:r>
      <w:r>
        <w:rPr>
          <w:lang w:val="es-ES"/>
        </w:rPr>
        <w:t xml:space="preserve">ciación fue </w:t>
      </w:r>
      <w:proofErr w:type="spellStart"/>
      <w:r>
        <w:rPr>
          <w:lang w:val="es-ES"/>
        </w:rPr>
        <w:t>autogestionada</w:t>
      </w:r>
      <w:proofErr w:type="spellEnd"/>
      <w:r>
        <w:rPr>
          <w:lang w:val="es-ES"/>
        </w:rPr>
        <w:t>. El M</w:t>
      </w:r>
      <w:r w:rsidRPr="000E5C75">
        <w:rPr>
          <w:lang w:val="es-ES"/>
        </w:rPr>
        <w:t>emorial los forma</w:t>
      </w:r>
      <w:r>
        <w:rPr>
          <w:lang w:val="es-ES"/>
        </w:rPr>
        <w:t>ban tres mujeres que visten unas faldas</w:t>
      </w:r>
      <w:r w:rsidRPr="000E5C75">
        <w:rPr>
          <w:lang w:val="es-ES"/>
        </w:rPr>
        <w:t xml:space="preserve"> amp</w:t>
      </w:r>
      <w:r>
        <w:rPr>
          <w:lang w:val="es-ES"/>
        </w:rPr>
        <w:t xml:space="preserve">lias en las que guardan piedras. Piedras que llevan mensajes que, </w:t>
      </w:r>
      <w:r w:rsidRPr="000E5C75">
        <w:rPr>
          <w:lang w:val="es-ES"/>
        </w:rPr>
        <w:t>previamente</w:t>
      </w:r>
      <w:r>
        <w:rPr>
          <w:lang w:val="es-ES"/>
        </w:rPr>
        <w:t>,</w:t>
      </w:r>
      <w:r w:rsidRPr="000E5C75">
        <w:rPr>
          <w:lang w:val="es-ES"/>
        </w:rPr>
        <w:t xml:space="preserve"> </w:t>
      </w:r>
      <w:r>
        <w:rPr>
          <w:lang w:val="es-ES"/>
        </w:rPr>
        <w:t>se han escrito por las vecinas, o</w:t>
      </w:r>
      <w:r w:rsidRPr="000E5C75">
        <w:rPr>
          <w:lang w:val="es-ES"/>
        </w:rPr>
        <w:t xml:space="preserve"> que han llegado de cualquier punto de Euskal </w:t>
      </w:r>
      <w:proofErr w:type="spellStart"/>
      <w:r w:rsidRPr="000E5C75">
        <w:rPr>
          <w:lang w:val="es-ES"/>
        </w:rPr>
        <w:t>Herria</w:t>
      </w:r>
      <w:proofErr w:type="spellEnd"/>
      <w:r w:rsidRPr="000E5C75">
        <w:rPr>
          <w:lang w:val="es-ES"/>
        </w:rPr>
        <w:t>. Para Mon</w:t>
      </w:r>
      <w:r>
        <w:rPr>
          <w:lang w:val="es-ES"/>
        </w:rPr>
        <w:t xml:space="preserve">ge, </w:t>
      </w:r>
      <w:r w:rsidRPr="000E5C75">
        <w:rPr>
          <w:lang w:val="es-ES"/>
        </w:rPr>
        <w:t>es un memorial especial</w:t>
      </w:r>
      <w:r>
        <w:rPr>
          <w:lang w:val="es-ES"/>
        </w:rPr>
        <w:t>,</w:t>
      </w:r>
      <w:r w:rsidRPr="000E5C75">
        <w:rPr>
          <w:lang w:val="es-ES"/>
        </w:rPr>
        <w:t xml:space="preserve"> por lo participativo del proceso, y porque</w:t>
      </w:r>
      <w:r>
        <w:rPr>
          <w:lang w:val="es-ES"/>
        </w:rPr>
        <w:t xml:space="preserve"> permite reparar a las víctimas</w:t>
      </w:r>
      <w:r w:rsidRPr="000E5C75">
        <w:rPr>
          <w:lang w:val="es-ES"/>
        </w:rPr>
        <w:t xml:space="preserve"> a la vez que es didáctico en la transmisión. En cambio, como decía, los</w:t>
      </w:r>
      <w:r>
        <w:rPr>
          <w:lang w:val="es-ES"/>
        </w:rPr>
        <w:t xml:space="preserve"> procesos liderados por mujeres </w:t>
      </w:r>
      <w:r w:rsidRPr="000E5C75">
        <w:rPr>
          <w:lang w:val="es-ES"/>
        </w:rPr>
        <w:t>suelen encontrar trabas cuando hay que negociar con actores institucionales y…</w:t>
      </w:r>
    </w:p>
    <w:p w:rsidR="00B461E5" w:rsidRPr="000E5C75" w:rsidRDefault="00B461E5" w:rsidP="004904B1">
      <w:pPr>
        <w:pStyle w:val="Texto"/>
        <w:rPr>
          <w:lang w:val="es-ES"/>
        </w:rPr>
      </w:pPr>
    </w:p>
    <w:p w:rsidR="00B461E5" w:rsidRPr="000E5C75" w:rsidRDefault="00B461E5" w:rsidP="004904B1">
      <w:pPr>
        <w:pStyle w:val="Texto"/>
        <w:rPr>
          <w:lang w:val="eu-ES"/>
        </w:rPr>
      </w:pPr>
      <w:r w:rsidRPr="000E5C75">
        <w:rPr>
          <w:lang w:val="eu-ES"/>
        </w:rPr>
        <w:t>(24. zintaren amaiera)</w:t>
      </w:r>
    </w:p>
    <w:p w:rsidR="00B461E5" w:rsidRDefault="00B461E5" w:rsidP="004904B1">
      <w:pPr>
        <w:pStyle w:val="Texto"/>
      </w:pPr>
      <w:r>
        <w:t xml:space="preserve">(25. </w:t>
      </w:r>
      <w:proofErr w:type="gramStart"/>
      <w:r>
        <w:t>zintaren</w:t>
      </w:r>
      <w:proofErr w:type="gramEnd"/>
      <w:r>
        <w:t xml:space="preserve"> hasiera)</w:t>
      </w:r>
    </w:p>
    <w:p w:rsidR="00B461E5" w:rsidRDefault="00B461E5" w:rsidP="004904B1">
      <w:pPr>
        <w:pStyle w:val="Texto"/>
      </w:pPr>
    </w:p>
    <w:p w:rsidR="00B461E5" w:rsidRDefault="00B461E5" w:rsidP="004904B1">
      <w:pPr>
        <w:pStyle w:val="Texto"/>
      </w:pPr>
      <w:r>
        <w:lastRenderedPageBreak/>
        <w:t>… o</w:t>
      </w:r>
      <w:r w:rsidRPr="001A13A8">
        <w:t xml:space="preserve"> en la transmisión</w:t>
      </w:r>
      <w:r>
        <w:t>.</w:t>
      </w:r>
    </w:p>
    <w:p w:rsidR="00B461E5" w:rsidRDefault="00B461E5" w:rsidP="004904B1">
      <w:pPr>
        <w:pStyle w:val="Texto"/>
      </w:pPr>
    </w:p>
    <w:p w:rsidR="00B461E5" w:rsidRDefault="00B461E5" w:rsidP="004904B1">
      <w:pPr>
        <w:pStyle w:val="Texto"/>
      </w:pPr>
      <w:r>
        <w:t>E</w:t>
      </w:r>
      <w:r w:rsidRPr="001A13A8">
        <w:t>n cambio, como decía, los procesos liderados por mujeres suelen encontrar trabas cuando hay que negociar con actores institucionales y políticos, quienes pueden hacer peligrar la visibilidad del memorial. A veces</w:t>
      </w:r>
      <w:r>
        <w:t>,</w:t>
      </w:r>
      <w:r w:rsidRPr="001A13A8">
        <w:t xml:space="preserve"> todas estas mujeres expertas que han trabajado estos procesos dicen que los lugares propuestos por las instituciones no coinciden con las denuncias o las demandas que hacen las mujeres</w:t>
      </w:r>
      <w:r>
        <w:t>, q</w:t>
      </w:r>
      <w:r w:rsidRPr="001A13A8">
        <w:t>uienes exigen lugares céntricos y tranquilos</w:t>
      </w:r>
      <w:r>
        <w:t>, como parques públicos.</w:t>
      </w:r>
    </w:p>
    <w:p w:rsidR="00B461E5" w:rsidRDefault="00B461E5" w:rsidP="004904B1">
      <w:pPr>
        <w:pStyle w:val="Texto"/>
      </w:pPr>
    </w:p>
    <w:p w:rsidR="00B461E5" w:rsidRDefault="00B461E5" w:rsidP="004904B1">
      <w:pPr>
        <w:pStyle w:val="Texto"/>
      </w:pPr>
      <w:r>
        <w:t>"</w:t>
      </w:r>
      <w:r w:rsidRPr="001A13A8">
        <w:t>En San Salvador nos ofrecieron un cementerio para el monumento</w:t>
      </w:r>
      <w:r>
        <w:t>", r</w:t>
      </w:r>
      <w:r w:rsidRPr="001A13A8">
        <w:t>ecuerda con enfado Guzmán</w:t>
      </w:r>
      <w:r>
        <w:t>, p</w:t>
      </w:r>
      <w:r w:rsidRPr="001A13A8">
        <w:t>ero en la actu</w:t>
      </w:r>
      <w:r>
        <w:t>alidad el monumento está en el P</w:t>
      </w:r>
      <w:r w:rsidRPr="001A13A8">
        <w:t xml:space="preserve">arque </w:t>
      </w:r>
      <w:r>
        <w:t>Cuscatlán, y</w:t>
      </w:r>
      <w:r w:rsidRPr="001A13A8">
        <w:t xml:space="preserve"> se ha convertido en un lugar terapéut</w:t>
      </w:r>
      <w:r>
        <w:t>ico al que acuden las víctimas.</w:t>
      </w:r>
    </w:p>
    <w:p w:rsidR="00B461E5" w:rsidRDefault="00B461E5" w:rsidP="004904B1">
      <w:pPr>
        <w:pStyle w:val="Texto"/>
      </w:pPr>
    </w:p>
    <w:p w:rsidR="00B461E5" w:rsidRDefault="00B461E5" w:rsidP="004904B1">
      <w:pPr>
        <w:pStyle w:val="Texto"/>
      </w:pPr>
      <w:r w:rsidRPr="001A13A8">
        <w:t>Pero, en cambio, cuando la construcción se hace desde arriba a abajo, peligra la legitimidad del memorial. Es el caso del monumento a las mujeres de la memoria de Chile, avalado por el Estado</w:t>
      </w:r>
      <w:r>
        <w:t>,</w:t>
      </w:r>
      <w:r w:rsidRPr="001A13A8">
        <w:t xml:space="preserve"> y que recuerda a las mujeres víctimas de la represión política, pero que se encu</w:t>
      </w:r>
      <w:r>
        <w:t>entra prácticamente abandonado.</w:t>
      </w:r>
    </w:p>
    <w:p w:rsidR="00B461E5" w:rsidRDefault="00B461E5" w:rsidP="004904B1">
      <w:pPr>
        <w:pStyle w:val="Texto"/>
      </w:pPr>
    </w:p>
    <w:p w:rsidR="00B461E5" w:rsidRDefault="00B461E5" w:rsidP="004904B1">
      <w:pPr>
        <w:pStyle w:val="Texto"/>
      </w:pPr>
      <w:r w:rsidRPr="001A13A8">
        <w:t xml:space="preserve">También es el caso del memorial a las víctimas de feminicidios en </w:t>
      </w:r>
      <w:r>
        <w:t>C</w:t>
      </w:r>
      <w:r w:rsidRPr="001A13A8">
        <w:t>iudad Ju</w:t>
      </w:r>
      <w:r>
        <w:t>á</w:t>
      </w:r>
      <w:r w:rsidRPr="001A13A8">
        <w:t>rez. Se trata de un monumento que se enmarca dentro de la condena que la Corte Interamericana de Derechos Humanos impone al Estado me</w:t>
      </w:r>
      <w:r>
        <w:t>x</w:t>
      </w:r>
      <w:r w:rsidRPr="001A13A8">
        <w:t xml:space="preserve">icano. </w:t>
      </w:r>
      <w:r>
        <w:t>Conforme a</w:t>
      </w:r>
      <w:r w:rsidRPr="001A13A8">
        <w:t xml:space="preserve"> esta condena, por un lado</w:t>
      </w:r>
      <w:r>
        <w:t>,</w:t>
      </w:r>
      <w:r w:rsidRPr="001A13A8">
        <w:t xml:space="preserve"> el Estado debía indemnizar a las familias de siete víctimas y, por otro, realizar un acto público. El dinero no se encuentra por ninguna parte y eso es lo que nosotr</w:t>
      </w:r>
      <w:r>
        <w:t>a</w:t>
      </w:r>
      <w:r w:rsidRPr="001A13A8">
        <w:t>s po</w:t>
      </w:r>
      <w:r>
        <w:t>níamos en nuestro segundo punto:</w:t>
      </w:r>
      <w:r w:rsidRPr="001A13A8">
        <w:t xml:space="preserve"> que la reparación sea económica para la</w:t>
      </w:r>
      <w:r>
        <w:t>s</w:t>
      </w:r>
      <w:r w:rsidRPr="001A13A8">
        <w:t xml:space="preserve"> </w:t>
      </w:r>
      <w:r>
        <w:t xml:space="preserve">personas </w:t>
      </w:r>
      <w:r w:rsidRPr="001A13A8">
        <w:t>que s</w:t>
      </w:r>
      <w:r>
        <w:t>obrevivieron y para lo</w:t>
      </w:r>
      <w:r w:rsidRPr="001A13A8">
        <w:t>s familiares de las</w:t>
      </w:r>
      <w:r>
        <w:t xml:space="preserve"> personas que fueron asesinadas. P</w:t>
      </w:r>
      <w:r w:rsidRPr="001A13A8">
        <w:t>orque sin ningún tipo de ayuda económica, sin ningún tipo de prestación para poder desarrollar esos proyec</w:t>
      </w:r>
      <w:r>
        <w:t xml:space="preserve">tos de vida y poder desarrollar </w:t>
      </w:r>
      <w:r w:rsidRPr="001A13A8">
        <w:t>su</w:t>
      </w:r>
      <w:r>
        <w:t xml:space="preserve"> v</w:t>
      </w:r>
      <w:r w:rsidRPr="001A13A8">
        <w:t>ida después de esas situaciones traumáticas, será muy difícil que ellas mismas puedan participar en la elaboración de</w:t>
      </w:r>
      <w:r>
        <w:t xml:space="preserve"> la necesidad de estos espacios. P</w:t>
      </w:r>
      <w:r w:rsidRPr="001A13A8">
        <w:t xml:space="preserve">orque sin ellas no es posible. </w:t>
      </w:r>
    </w:p>
    <w:p w:rsidR="00B461E5" w:rsidRDefault="00B461E5" w:rsidP="004904B1">
      <w:pPr>
        <w:pStyle w:val="Texto"/>
      </w:pPr>
    </w:p>
    <w:p w:rsidR="00B461E5" w:rsidRPr="009109ED" w:rsidRDefault="00B461E5" w:rsidP="004904B1">
      <w:pPr>
        <w:pStyle w:val="Texto"/>
        <w:rPr>
          <w:lang w:val="eu-ES"/>
        </w:rPr>
      </w:pPr>
      <w:r w:rsidRPr="009109ED">
        <w:rPr>
          <w:lang w:val="eu-ES"/>
        </w:rPr>
        <w:t xml:space="preserve">Eta, amaitzeko, Gloria </w:t>
      </w:r>
      <w:proofErr w:type="spellStart"/>
      <w:r w:rsidRPr="009109ED">
        <w:rPr>
          <w:lang w:val="eu-ES"/>
        </w:rPr>
        <w:t>Guzmánek</w:t>
      </w:r>
      <w:proofErr w:type="spellEnd"/>
      <w:r w:rsidRPr="009109ED">
        <w:rPr>
          <w:lang w:val="eu-ES"/>
        </w:rPr>
        <w:t xml:space="preserve"> esaten zuen prozesuak,</w:t>
      </w:r>
      <w:r>
        <w:rPr>
          <w:lang w:val="eu-ES"/>
        </w:rPr>
        <w:t xml:space="preserve"> </w:t>
      </w:r>
      <w:proofErr w:type="spellStart"/>
      <w:r w:rsidRPr="009109ED">
        <w:rPr>
          <w:lang w:val="eu-ES"/>
        </w:rPr>
        <w:t>kontramemoriak</w:t>
      </w:r>
      <w:proofErr w:type="spellEnd"/>
      <w:r w:rsidRPr="009109ED">
        <w:rPr>
          <w:lang w:val="eu-ES"/>
        </w:rPr>
        <w:t xml:space="preserve"> espazio publikoetan bertsio ofizialeta</w:t>
      </w:r>
      <w:r>
        <w:rPr>
          <w:lang w:val="eu-ES"/>
        </w:rPr>
        <w:t>tik haratago joan behar dutela; e</w:t>
      </w:r>
      <w:r w:rsidRPr="009109ED">
        <w:rPr>
          <w:lang w:val="eu-ES"/>
        </w:rPr>
        <w:t>makumeek gerretan izan duten ikuspegiaz gain, egun pairatu behar dituzten gerrak azpimarratuz</w:t>
      </w:r>
      <w:r>
        <w:rPr>
          <w:lang w:val="eu-ES"/>
        </w:rPr>
        <w:t>. Et</w:t>
      </w:r>
      <w:r w:rsidRPr="009109ED">
        <w:rPr>
          <w:lang w:val="eu-ES"/>
        </w:rPr>
        <w:t>a guk gaur buelta ematen diogu</w:t>
      </w:r>
      <w:r>
        <w:rPr>
          <w:lang w:val="eu-ES"/>
        </w:rPr>
        <w:t>: e</w:t>
      </w:r>
      <w:r w:rsidRPr="009109ED">
        <w:rPr>
          <w:lang w:val="eu-ES"/>
        </w:rPr>
        <w:t>gun dauden gerrak azpimarratzeaz gain, iraganeko memoria horiek ere bai berreskuratzea ezinbestekoa dela uste dugu</w:t>
      </w:r>
      <w:r>
        <w:rPr>
          <w:lang w:val="eu-ES"/>
        </w:rPr>
        <w:t>,</w:t>
      </w:r>
      <w:r w:rsidRPr="009109ED">
        <w:rPr>
          <w:lang w:val="eu-ES"/>
        </w:rPr>
        <w:t xml:space="preserve"> ziklo oso batean eta historia oso batea</w:t>
      </w:r>
      <w:r>
        <w:rPr>
          <w:lang w:val="eu-ES"/>
        </w:rPr>
        <w:t>n beste kate</w:t>
      </w:r>
      <w:r w:rsidRPr="009109ED">
        <w:rPr>
          <w:lang w:val="eu-ES"/>
        </w:rPr>
        <w:t>-mutur</w:t>
      </w:r>
      <w:r>
        <w:rPr>
          <w:lang w:val="eu-ES"/>
        </w:rPr>
        <w:t xml:space="preserve"> bat direlako.</w:t>
      </w:r>
    </w:p>
    <w:p w:rsidR="00B461E5" w:rsidRPr="009109ED" w:rsidRDefault="00B461E5" w:rsidP="004904B1">
      <w:pPr>
        <w:pStyle w:val="Texto"/>
        <w:rPr>
          <w:lang w:val="eu-ES"/>
        </w:rPr>
      </w:pPr>
    </w:p>
    <w:p w:rsidR="00B461E5" w:rsidRPr="009109ED" w:rsidRDefault="00B461E5" w:rsidP="004904B1">
      <w:pPr>
        <w:pStyle w:val="Texto"/>
        <w:rPr>
          <w:lang w:val="eu-ES"/>
        </w:rPr>
      </w:pPr>
      <w:r w:rsidRPr="009109ED">
        <w:rPr>
          <w:lang w:val="eu-ES"/>
        </w:rPr>
        <w:t>Horregatik</w:t>
      </w:r>
      <w:r>
        <w:rPr>
          <w:lang w:val="eu-ES"/>
        </w:rPr>
        <w:t>,</w:t>
      </w:r>
      <w:r w:rsidRPr="009109ED">
        <w:rPr>
          <w:lang w:val="eu-ES"/>
        </w:rPr>
        <w:t xml:space="preserve"> proposamen hau udaletatik</w:t>
      </w:r>
      <w:r>
        <w:rPr>
          <w:lang w:val="eu-ES"/>
        </w:rPr>
        <w:t>,</w:t>
      </w:r>
      <w:r w:rsidRPr="009109ED">
        <w:rPr>
          <w:lang w:val="eu-ES"/>
        </w:rPr>
        <w:t xml:space="preserve"> prozesu feministetatik abiatu behar zela sinesten genuelako</w:t>
      </w:r>
      <w:r>
        <w:rPr>
          <w:lang w:val="eu-ES"/>
        </w:rPr>
        <w:t>,</w:t>
      </w:r>
      <w:r w:rsidRPr="009109ED">
        <w:rPr>
          <w:lang w:val="eu-ES"/>
        </w:rPr>
        <w:t xml:space="preserve"> eta dirua eta parte ekonomiko bat egotea ezinbestekoa zela uste genuelako</w:t>
      </w:r>
      <w:r>
        <w:rPr>
          <w:lang w:val="eu-ES"/>
        </w:rPr>
        <w:t xml:space="preserve"> egin genuen</w:t>
      </w:r>
      <w:r w:rsidRPr="009109ED">
        <w:rPr>
          <w:lang w:val="eu-ES"/>
        </w:rPr>
        <w:t xml:space="preserve"> zuzenketa</w:t>
      </w:r>
      <w:r>
        <w:rPr>
          <w:lang w:val="eu-ES"/>
        </w:rPr>
        <w:t>;</w:t>
      </w:r>
      <w:r w:rsidRPr="009109ED">
        <w:rPr>
          <w:lang w:val="eu-ES"/>
        </w:rPr>
        <w:t xml:space="preserve"> horietako bat bera ere ez</w:t>
      </w:r>
      <w:r>
        <w:rPr>
          <w:lang w:val="eu-ES"/>
        </w:rPr>
        <w:t>,</w:t>
      </w:r>
      <w:r w:rsidRPr="009109ED">
        <w:rPr>
          <w:lang w:val="eu-ES"/>
        </w:rPr>
        <w:t xml:space="preserve"> soilik parte hartzearena ikusi dugunez bertan txertatuta, ez dugu</w:t>
      </w:r>
      <w:r>
        <w:rPr>
          <w:lang w:val="eu-ES"/>
        </w:rPr>
        <w:t>…</w:t>
      </w:r>
      <w:r w:rsidRPr="009109ED">
        <w:rPr>
          <w:lang w:val="eu-ES"/>
        </w:rPr>
        <w:t xml:space="preserve"> </w:t>
      </w:r>
    </w:p>
    <w:p w:rsidR="00B461E5" w:rsidRPr="009109ED" w:rsidRDefault="00B461E5" w:rsidP="004904B1">
      <w:pPr>
        <w:pStyle w:val="Texto"/>
        <w:rPr>
          <w:lang w:val="eu-ES"/>
        </w:rPr>
      </w:pPr>
    </w:p>
    <w:p w:rsidR="00B461E5" w:rsidRDefault="00B461E5" w:rsidP="004904B1">
      <w:pPr>
        <w:pStyle w:val="Texto"/>
        <w:rPr>
          <w:lang w:val="eu-ES"/>
        </w:rPr>
      </w:pPr>
    </w:p>
    <w:p w:rsidR="00B461E5" w:rsidRDefault="00B461E5" w:rsidP="004904B1">
      <w:pPr>
        <w:pStyle w:val="Texto"/>
        <w:rPr>
          <w:lang w:val="eu-ES"/>
        </w:rPr>
      </w:pPr>
      <w:r w:rsidRPr="009109ED">
        <w:rPr>
          <w:rFonts w:ascii="Futura Md BT" w:hAnsi="Futura Md BT"/>
          <w:lang w:val="eu-ES"/>
        </w:rPr>
        <w:t>LEHENDAKARIAK</w:t>
      </w:r>
      <w:r w:rsidRPr="009109ED">
        <w:rPr>
          <w:lang w:val="eu-ES"/>
        </w:rPr>
        <w:t>:</w:t>
      </w:r>
      <w:r>
        <w:rPr>
          <w:lang w:val="eu-ES"/>
        </w:rPr>
        <w:t xml:space="preserve"> Amaitu mesedez.</w:t>
      </w:r>
    </w:p>
    <w:p w:rsidR="00B461E5" w:rsidRDefault="00B461E5" w:rsidP="004904B1">
      <w:pPr>
        <w:pStyle w:val="Texto"/>
        <w:rPr>
          <w:lang w:val="eu-ES"/>
        </w:rPr>
      </w:pPr>
    </w:p>
    <w:p w:rsidR="00B461E5" w:rsidRDefault="00B461E5" w:rsidP="004904B1">
      <w:pPr>
        <w:pStyle w:val="Texto"/>
        <w:rPr>
          <w:lang w:val="eu-ES"/>
        </w:rPr>
      </w:pPr>
    </w:p>
    <w:p w:rsidR="00B461E5" w:rsidRDefault="00B461E5" w:rsidP="004904B1">
      <w:pPr>
        <w:pStyle w:val="Texto"/>
        <w:rPr>
          <w:lang w:val="eu-ES"/>
        </w:rPr>
      </w:pPr>
      <w:r w:rsidRPr="00BE152E">
        <w:rPr>
          <w:rFonts w:ascii="Futura Md BT" w:hAnsi="Futura Md BT"/>
          <w:lang w:val="eu-ES"/>
        </w:rPr>
        <w:t xml:space="preserve">ETXEBARRIETA LEGRAND </w:t>
      </w:r>
      <w:r>
        <w:rPr>
          <w:lang w:val="eu-ES"/>
        </w:rPr>
        <w:t>andreak</w:t>
      </w:r>
      <w:r w:rsidRPr="00BE152E">
        <w:rPr>
          <w:rFonts w:ascii="Futura Md BT" w:hAnsi="Futura Md BT"/>
          <w:lang w:val="eu-ES"/>
        </w:rPr>
        <w:t>:</w:t>
      </w:r>
      <w:r>
        <w:rPr>
          <w:lang w:val="eu-ES"/>
        </w:rPr>
        <w:t xml:space="preserve"> … ez dugu </w:t>
      </w:r>
      <w:r w:rsidRPr="009109ED">
        <w:rPr>
          <w:lang w:val="eu-ES"/>
        </w:rPr>
        <w:t>babestuko</w:t>
      </w:r>
      <w:r>
        <w:rPr>
          <w:lang w:val="eu-ES"/>
        </w:rPr>
        <w:t>. E</w:t>
      </w:r>
      <w:r w:rsidRPr="009109ED">
        <w:rPr>
          <w:lang w:val="eu-ES"/>
        </w:rPr>
        <w:t xml:space="preserve">ta erantzun txandan </w:t>
      </w:r>
      <w:r>
        <w:rPr>
          <w:lang w:val="eu-ES"/>
        </w:rPr>
        <w:t xml:space="preserve">gehiago zentratuko dut, ze </w:t>
      </w:r>
      <w:r w:rsidRPr="009109ED">
        <w:rPr>
          <w:lang w:val="eu-ES"/>
        </w:rPr>
        <w:t>asko luzatu naiz.</w:t>
      </w:r>
      <w:r>
        <w:rPr>
          <w:lang w:val="eu-ES"/>
        </w:rPr>
        <w:t xml:space="preserve"> Mila esker.</w:t>
      </w:r>
    </w:p>
    <w:p w:rsidR="00B461E5" w:rsidRDefault="00B461E5" w:rsidP="004904B1">
      <w:pPr>
        <w:pStyle w:val="Texto"/>
        <w:rPr>
          <w:lang w:val="eu-ES"/>
        </w:rPr>
      </w:pPr>
    </w:p>
    <w:p w:rsidR="00B461E5" w:rsidRPr="009109ED" w:rsidRDefault="00B461E5" w:rsidP="004904B1">
      <w:pPr>
        <w:pStyle w:val="Texto"/>
        <w:rPr>
          <w:lang w:val="eu-ES"/>
        </w:rPr>
      </w:pPr>
    </w:p>
    <w:p w:rsidR="00B461E5" w:rsidRDefault="00B461E5" w:rsidP="004904B1">
      <w:pPr>
        <w:pStyle w:val="Texto"/>
        <w:rPr>
          <w:lang w:val="eu-ES"/>
        </w:rPr>
      </w:pPr>
      <w:r w:rsidRPr="009109ED">
        <w:rPr>
          <w:rFonts w:ascii="Futura Md BT" w:hAnsi="Futura Md BT"/>
          <w:lang w:val="eu-ES"/>
        </w:rPr>
        <w:t>LEHENDAKARIAK</w:t>
      </w:r>
      <w:r w:rsidRPr="009109ED">
        <w:rPr>
          <w:lang w:val="eu-ES"/>
        </w:rPr>
        <w:t>: Eskerrik asko</w:t>
      </w:r>
      <w:r>
        <w:rPr>
          <w:lang w:val="eu-ES"/>
        </w:rPr>
        <w:t>,</w:t>
      </w:r>
      <w:r w:rsidRPr="009109ED">
        <w:rPr>
          <w:lang w:val="eu-ES"/>
        </w:rPr>
        <w:t xml:space="preserve"> </w:t>
      </w:r>
      <w:proofErr w:type="spellStart"/>
      <w:r w:rsidRPr="009109ED">
        <w:rPr>
          <w:lang w:val="eu-ES"/>
        </w:rPr>
        <w:t>Etxebarrieta</w:t>
      </w:r>
      <w:proofErr w:type="spellEnd"/>
      <w:r>
        <w:rPr>
          <w:lang w:val="eu-ES"/>
        </w:rPr>
        <w:t xml:space="preserve"> and</w:t>
      </w:r>
      <w:r w:rsidRPr="009109ED">
        <w:rPr>
          <w:lang w:val="eu-ES"/>
        </w:rPr>
        <w:t>rea.</w:t>
      </w:r>
    </w:p>
    <w:p w:rsidR="00B461E5" w:rsidRDefault="00B461E5" w:rsidP="004904B1">
      <w:pPr>
        <w:pStyle w:val="Texto"/>
        <w:rPr>
          <w:lang w:val="eu-ES"/>
        </w:rPr>
      </w:pPr>
    </w:p>
    <w:p w:rsidR="00B461E5" w:rsidRPr="009109ED" w:rsidRDefault="00B461E5" w:rsidP="004904B1">
      <w:pPr>
        <w:pStyle w:val="Texto"/>
        <w:rPr>
          <w:lang w:val="eu-ES"/>
        </w:rPr>
      </w:pPr>
      <w:r w:rsidRPr="009109ED">
        <w:rPr>
          <w:lang w:val="eu-ES"/>
        </w:rPr>
        <w:t>Euskal Sozialistak</w:t>
      </w:r>
      <w:r>
        <w:rPr>
          <w:lang w:val="eu-ES"/>
        </w:rPr>
        <w:t>,</w:t>
      </w:r>
      <w:r w:rsidRPr="009109ED">
        <w:rPr>
          <w:lang w:val="eu-ES"/>
        </w:rPr>
        <w:t xml:space="preserve"> Rojo andrea zurea da hitza.</w:t>
      </w:r>
    </w:p>
    <w:p w:rsidR="00B461E5" w:rsidRPr="009109ED" w:rsidRDefault="00B461E5" w:rsidP="004904B1">
      <w:pPr>
        <w:pStyle w:val="Texto"/>
        <w:rPr>
          <w:lang w:val="eu-ES"/>
        </w:rPr>
      </w:pPr>
    </w:p>
    <w:p w:rsidR="00B461E5" w:rsidRPr="00B461E5" w:rsidRDefault="00B461E5" w:rsidP="004904B1">
      <w:pPr>
        <w:pStyle w:val="Texto"/>
        <w:rPr>
          <w:lang w:val="eu-ES"/>
        </w:rPr>
      </w:pPr>
    </w:p>
    <w:p w:rsidR="00B461E5" w:rsidRDefault="00B461E5" w:rsidP="004904B1">
      <w:pPr>
        <w:pStyle w:val="Texto"/>
      </w:pPr>
      <w:r w:rsidRPr="00F86148">
        <w:rPr>
          <w:rFonts w:ascii="Futura Md BT" w:hAnsi="Futura Md BT"/>
        </w:rPr>
        <w:t>ROJO SOLANA</w:t>
      </w:r>
      <w:r>
        <w:t xml:space="preserve"> </w:t>
      </w:r>
      <w:proofErr w:type="spellStart"/>
      <w:r>
        <w:t>andreak</w:t>
      </w:r>
      <w:proofErr w:type="spellEnd"/>
      <w:r>
        <w:t xml:space="preserve">: </w:t>
      </w:r>
      <w:r w:rsidRPr="001A13A8">
        <w:t>Gracias</w:t>
      </w:r>
      <w:r>
        <w:t>,</w:t>
      </w:r>
      <w:r w:rsidRPr="001A13A8">
        <w:t xml:space="preserve"> president</w:t>
      </w:r>
      <w:r>
        <w:t>a</w:t>
      </w:r>
      <w:r w:rsidRPr="001A13A8">
        <w:t xml:space="preserve"> y buenos días otra vez a todos</w:t>
      </w:r>
      <w:r>
        <w:t>. Un p</w:t>
      </w:r>
      <w:r w:rsidRPr="001A13A8">
        <w:t>leno más en el que tenemos la violencia machista como tema a debate. Es verdad que normalmente estas iniciativas acaban con una votación en la que siempre sale un acuerdo, unas veces con más que</w:t>
      </w:r>
      <w:r>
        <w:t>…</w:t>
      </w:r>
      <w:r w:rsidRPr="001A13A8">
        <w:t xml:space="preserve"> con más votos que otro</w:t>
      </w:r>
      <w:r>
        <w:t>, y</w:t>
      </w:r>
      <w:r w:rsidRPr="001A13A8">
        <w:t xml:space="preserve"> esta vez es verdad que nos gustaría que los votos a favor fueran más, porque es verdad que la señora Etxebarrieta siempre hace aportaciones que acaban formando parte del acuerdo final y EH Bildu en esta </w:t>
      </w:r>
      <w:r w:rsidRPr="001A13A8">
        <w:lastRenderedPageBreak/>
        <w:t>ocasión no</w:t>
      </w:r>
      <w:r>
        <w:t xml:space="preserve"> e</w:t>
      </w:r>
      <w:r w:rsidRPr="001A13A8">
        <w:t>stá de acuerdo con lo que hemos pactado tres grupos parlamentarios</w:t>
      </w:r>
      <w:r>
        <w:t>.</w:t>
      </w:r>
    </w:p>
    <w:p w:rsidR="00B461E5" w:rsidRDefault="00B461E5" w:rsidP="004904B1">
      <w:pPr>
        <w:pStyle w:val="Texto"/>
      </w:pPr>
    </w:p>
    <w:p w:rsidR="00B461E5" w:rsidRDefault="00B461E5" w:rsidP="004904B1">
      <w:pPr>
        <w:pStyle w:val="Texto"/>
      </w:pPr>
      <w:r>
        <w:t>T</w:t>
      </w:r>
      <w:r w:rsidRPr="001A13A8">
        <w:t>al y como comenzó</w:t>
      </w:r>
      <w:r>
        <w:t xml:space="preserve"> su intervención el lehendakari</w:t>
      </w:r>
      <w:r w:rsidRPr="001A13A8">
        <w:t xml:space="preserve"> respondiendo a la señora Arana en </w:t>
      </w:r>
      <w:r>
        <w:t>un</w:t>
      </w:r>
      <w:r w:rsidRPr="001A13A8">
        <w:t xml:space="preserve">a interpelación, afirmaba que el proceso de intervención con víctimas de violencia machista debe contemplar el principio de reparación en todas sus fases. El Gobierno Vasco trabaja en todas aquellas áreas relacionadas con violencia machista. Es un tema transversal y son muchos los departamentos implicados, cada uno en lo en lo que le compete, desde la prevención hasta acciones completas. Por lo tanto, entendemos que el Gobierno Vasco y los partidos políticos aquí representados tenemos un compromiso que desde luego es innegable. Además, esto se puede ampliar si miramos fuera de esta institución, porque la sociedad vasca está implicada y cada vez es más demandante </w:t>
      </w:r>
      <w:r>
        <w:t xml:space="preserve">en </w:t>
      </w:r>
      <w:r w:rsidRPr="001A13A8">
        <w:t>lo que tiene que ver con la reparación de todo lo que le sucede a las víctimas de violencia machista, por supuesto, todas las instituciones implicadas, entendiendo a los ayuntamientos como uno de los gestores más importantes para ello</w:t>
      </w:r>
      <w:r>
        <w:t>, y</w:t>
      </w:r>
      <w:r w:rsidRPr="001A13A8">
        <w:t xml:space="preserve"> no hay más que hablar de lo que ha ocurrido esta semana con el tema de Irún, en el que</w:t>
      </w:r>
      <w:r>
        <w:t>,</w:t>
      </w:r>
      <w:r w:rsidRPr="001A13A8">
        <w:t xml:space="preserve"> desde luego, la familia de Nagore</w:t>
      </w:r>
      <w:r>
        <w:t xml:space="preserve"> es</w:t>
      </w:r>
      <w:r w:rsidRPr="001A13A8">
        <w:t xml:space="preserve"> la primera responsable de lo que ha sucedido, por tanto, el éxito es de su familia, pero hay que reconocer que todos los partidos implicados en el Ayuntamiento han participado y han apoyado esta iniciativa que ojalá fuera ampliada al resto de ayuntamientos vascos</w:t>
      </w:r>
      <w:r>
        <w:t>.</w:t>
      </w:r>
    </w:p>
    <w:p w:rsidR="00B461E5" w:rsidRDefault="00B461E5" w:rsidP="004904B1">
      <w:pPr>
        <w:pStyle w:val="Texto"/>
      </w:pPr>
    </w:p>
    <w:p w:rsidR="00B461E5" w:rsidRDefault="00B461E5" w:rsidP="004904B1">
      <w:pPr>
        <w:pStyle w:val="Texto"/>
      </w:pPr>
      <w:r>
        <w:t>T</w:t>
      </w:r>
      <w:r w:rsidRPr="001A13A8">
        <w:t>odas las actuaciones que hace la Administración tienen algo que ver con esto</w:t>
      </w:r>
      <w:r>
        <w:t>. En lo que tiene que ver con J</w:t>
      </w:r>
      <w:r w:rsidRPr="001A13A8">
        <w:t>usticia</w:t>
      </w:r>
      <w:r>
        <w:t xml:space="preserve"> y</w:t>
      </w:r>
      <w:r w:rsidRPr="001A13A8">
        <w:t>a hemos hablado en este Parlamento</w:t>
      </w:r>
      <w:r>
        <w:t>,</w:t>
      </w:r>
      <w:r w:rsidRPr="001A13A8">
        <w:t xml:space="preserve"> en lo que tiene que ver con</w:t>
      </w:r>
      <w:r>
        <w:t xml:space="preserve"> la RGI y las ayudas económicas t</w:t>
      </w:r>
      <w:r w:rsidRPr="001A13A8">
        <w:t xml:space="preserve">ambién hemos hablado y creo que nadie niega que efectivamente se </w:t>
      </w:r>
      <w:proofErr w:type="gramStart"/>
      <w:r w:rsidRPr="001A13A8">
        <w:t>están</w:t>
      </w:r>
      <w:proofErr w:type="gramEnd"/>
      <w:r w:rsidRPr="001A13A8">
        <w:t xml:space="preserve"> haciendo cosas. </w:t>
      </w:r>
    </w:p>
    <w:p w:rsidR="00B461E5" w:rsidRDefault="00B461E5" w:rsidP="004904B1">
      <w:pPr>
        <w:pStyle w:val="Texto"/>
      </w:pPr>
    </w:p>
    <w:p w:rsidR="00B461E5" w:rsidRDefault="00B461E5" w:rsidP="004904B1">
      <w:pPr>
        <w:pStyle w:val="Texto"/>
      </w:pPr>
      <w:r w:rsidRPr="001A13A8">
        <w:t>Todos buscamos impedir la revictimización, que es lo que nos acaba preocupando</w:t>
      </w:r>
      <w:r>
        <w:t>,</w:t>
      </w:r>
      <w:r w:rsidRPr="001A13A8">
        <w:t xml:space="preserve"> en cada una de las iniciativas que debatimos en esta Cámara</w:t>
      </w:r>
      <w:r>
        <w:t>.</w:t>
      </w:r>
    </w:p>
    <w:p w:rsidR="00B461E5" w:rsidRDefault="00B461E5" w:rsidP="004904B1">
      <w:pPr>
        <w:pStyle w:val="Texto"/>
      </w:pPr>
    </w:p>
    <w:p w:rsidR="00B461E5" w:rsidRDefault="00B461E5" w:rsidP="004904B1">
      <w:pPr>
        <w:pStyle w:val="Texto"/>
      </w:pPr>
      <w:r>
        <w:t>E</w:t>
      </w:r>
      <w:r w:rsidRPr="001A13A8">
        <w:t xml:space="preserve">n Euskadi se han hecho muchas cosas, creo que es innegable, pero cuando una y otra vez nos vemos obligadas a repetir estos debates, </w:t>
      </w:r>
      <w:r w:rsidRPr="001A13A8">
        <w:lastRenderedPageBreak/>
        <w:t xml:space="preserve">efectivamente hay que reconocer que queda mucho por hacer. Tenemos pendiente la modificación de la Ley de la que nos hablaba la señora Garrido. Es el séptimo plan de igualdad al que nos remitía el lehendakari en aquel pleno y las </w:t>
      </w:r>
      <w:r>
        <w:t>medidas económicas que por supuesto</w:t>
      </w:r>
      <w:r w:rsidRPr="001A13A8">
        <w:t xml:space="preserve"> deban deberán ser implementadas, porque no terminan de ser suficientes</w:t>
      </w:r>
      <w:r>
        <w:t>,</w:t>
      </w:r>
      <w:r w:rsidRPr="001A13A8">
        <w:t xml:space="preserve"> y comparto con la señora Etxebarrieta que es muy </w:t>
      </w:r>
      <w:r>
        <w:t>complicado continuar o empezar t</w:t>
      </w:r>
      <w:r w:rsidRPr="001A13A8">
        <w:t>u proyecto de vida cuando ha</w:t>
      </w:r>
      <w:r>
        <w:t>s</w:t>
      </w:r>
      <w:r w:rsidRPr="001A13A8">
        <w:t xml:space="preserve"> sido víctima de algo ta</w:t>
      </w:r>
      <w:r>
        <w:t>n vil</w:t>
      </w:r>
      <w:r w:rsidRPr="001A13A8">
        <w:t xml:space="preserve"> como la violencia machista.</w:t>
      </w:r>
    </w:p>
    <w:p w:rsidR="00B461E5" w:rsidRDefault="00B461E5" w:rsidP="004904B1">
      <w:pPr>
        <w:pStyle w:val="Texto"/>
      </w:pPr>
    </w:p>
    <w:p w:rsidR="00B461E5" w:rsidRDefault="00B461E5" w:rsidP="004904B1">
      <w:pPr>
        <w:pStyle w:val="Texto"/>
      </w:pPr>
      <w:r w:rsidRPr="001A13A8">
        <w:t>Una vez más compartimos el fondo de la moción, probablemente escuchando a quien propone la iniciativa</w:t>
      </w:r>
      <w:r>
        <w:t>,</w:t>
      </w:r>
      <w:r w:rsidRPr="001A13A8">
        <w:t xml:space="preserve"> casi las demás</w:t>
      </w:r>
      <w:r>
        <w:t xml:space="preserve"> n</w:t>
      </w:r>
      <w:r w:rsidRPr="001A13A8">
        <w:t xml:space="preserve">o debiéramos </w:t>
      </w:r>
      <w:r>
        <w:t>más que explicar el v</w:t>
      </w:r>
      <w:r w:rsidRPr="001A13A8">
        <w:t>oto a favor o en contra, porque aunque repetimos este tema siempre aparecen cosas nuevas, siempre aparecen testimonios</w:t>
      </w:r>
      <w:r>
        <w:t>,</w:t>
      </w:r>
      <w:r w:rsidRPr="001A13A8">
        <w:t xml:space="preserve"> y desde luego, casi es</w:t>
      </w:r>
      <w:r>
        <w:t xml:space="preserve"> no digo inventar,</w:t>
      </w:r>
      <w:r w:rsidRPr="001A13A8">
        <w:t xml:space="preserve"> pero es complicado preparar las iniciativas en lo que tiene que ver con violencias machistas. </w:t>
      </w:r>
    </w:p>
    <w:p w:rsidR="00B461E5" w:rsidRDefault="00B461E5" w:rsidP="004904B1">
      <w:pPr>
        <w:pStyle w:val="Texto"/>
      </w:pPr>
    </w:p>
    <w:p w:rsidR="00B461E5" w:rsidRDefault="00B461E5" w:rsidP="004904B1">
      <w:pPr>
        <w:pStyle w:val="Texto"/>
      </w:pPr>
      <w:r w:rsidRPr="001A13A8">
        <w:t>La iniciativa de hoy tiene por objeto apuntalar las medidas en favor de la memoria, reconocimiento y reparación y violencia machista</w:t>
      </w:r>
      <w:r>
        <w:t>, y</w:t>
      </w:r>
      <w:r w:rsidRPr="001A13A8">
        <w:t xml:space="preserve"> también creo que en este marco está actuando el Gobierno</w:t>
      </w:r>
      <w:r>
        <w:t>.</w:t>
      </w:r>
    </w:p>
    <w:p w:rsidR="00B461E5" w:rsidRDefault="00B461E5" w:rsidP="004904B1">
      <w:pPr>
        <w:pStyle w:val="Texto"/>
      </w:pPr>
    </w:p>
    <w:p w:rsidR="00B461E5" w:rsidRDefault="00B461E5" w:rsidP="004904B1">
      <w:pPr>
        <w:pStyle w:val="Texto"/>
      </w:pPr>
      <w:r>
        <w:t>Qu</w:t>
      </w:r>
      <w:r w:rsidRPr="001A13A8">
        <w:t>ienes formamos parte de una de las ponencias que se ha creado en el final de la legislatura</w:t>
      </w:r>
      <w:r>
        <w:t xml:space="preserve"> e</w:t>
      </w:r>
      <w:r w:rsidRPr="001A13A8">
        <w:t xml:space="preserve">scuchamos una y otra vez la necesidad de trabajar en el ámbito educativo. Podemos implementar medidas </w:t>
      </w:r>
      <w:r>
        <w:t>en</w:t>
      </w:r>
      <w:r w:rsidRPr="001A13A8">
        <w:t xml:space="preserve"> </w:t>
      </w:r>
      <w:r>
        <w:t>Justicia, p</w:t>
      </w:r>
      <w:r w:rsidRPr="001A13A8">
        <w:t>odemos trabajar en medidas económicas, pero si no</w:t>
      </w:r>
      <w:r>
        <w:t>…</w:t>
      </w:r>
    </w:p>
    <w:p w:rsidR="00B461E5" w:rsidRDefault="00B461E5" w:rsidP="004904B1">
      <w:pPr>
        <w:pStyle w:val="Texto"/>
      </w:pPr>
    </w:p>
    <w:p w:rsidR="00B461E5" w:rsidRDefault="00B461E5" w:rsidP="004904B1">
      <w:pPr>
        <w:pStyle w:val="Texto"/>
      </w:pPr>
      <w:r>
        <w:t xml:space="preserve">(25. </w:t>
      </w:r>
      <w:proofErr w:type="gramStart"/>
      <w:r>
        <w:t>zintaren</w:t>
      </w:r>
      <w:proofErr w:type="gramEnd"/>
      <w:r>
        <w:t xml:space="preserve"> amaiera)</w:t>
      </w:r>
    </w:p>
    <w:p w:rsidR="00B461E5" w:rsidRDefault="00B461E5" w:rsidP="004904B1">
      <w:pPr>
        <w:pStyle w:val="Texto"/>
      </w:pPr>
      <w:r>
        <w:t xml:space="preserve">(26. </w:t>
      </w:r>
      <w:proofErr w:type="spellStart"/>
      <w:proofErr w:type="gramStart"/>
      <w:r>
        <w:t>zintaren</w:t>
      </w:r>
      <w:proofErr w:type="spellEnd"/>
      <w:proofErr w:type="gramEnd"/>
      <w:r>
        <w:t xml:space="preserve"> </w:t>
      </w:r>
      <w:proofErr w:type="spellStart"/>
      <w:r>
        <w:t>hasiera</w:t>
      </w:r>
      <w:proofErr w:type="spellEnd"/>
      <w:r>
        <w:t>)</w:t>
      </w:r>
    </w:p>
    <w:p w:rsidR="00B461E5" w:rsidRDefault="00B461E5" w:rsidP="004904B1">
      <w:pPr>
        <w:pStyle w:val="Texto"/>
      </w:pPr>
    </w:p>
    <w:p w:rsidR="00B461E5" w:rsidRDefault="00B461E5" w:rsidP="004904B1">
      <w:pPr>
        <w:pStyle w:val="Texto"/>
      </w:pPr>
      <w:r>
        <w:t xml:space="preserve">… </w:t>
      </w:r>
      <w:r w:rsidRPr="00C24F69">
        <w:t>una y otra vez la necesidad de trabajar en el ámbito educativo. Podemos implementar medidas de justicia, podemos trabajar en medidas económicas, pero si no empezamos a trabajar en el ámbito educativo, no terminaremos de acabar con eso</w:t>
      </w:r>
      <w:r>
        <w:t>.</w:t>
      </w:r>
    </w:p>
    <w:p w:rsidR="00B461E5" w:rsidRDefault="00B461E5" w:rsidP="004904B1">
      <w:pPr>
        <w:pStyle w:val="Texto"/>
      </w:pPr>
    </w:p>
    <w:p w:rsidR="00B461E5" w:rsidRDefault="00B461E5" w:rsidP="004904B1">
      <w:pPr>
        <w:pStyle w:val="Texto"/>
      </w:pPr>
      <w:r>
        <w:t>E</w:t>
      </w:r>
      <w:r w:rsidRPr="00C24F69">
        <w:t xml:space="preserve">n el </w:t>
      </w:r>
      <w:r>
        <w:t>II Plan de C</w:t>
      </w:r>
      <w:r w:rsidRPr="00C24F69">
        <w:t xml:space="preserve">oeducación </w:t>
      </w:r>
      <w:r>
        <w:t>para el sistema educativo vasco</w:t>
      </w:r>
      <w:r w:rsidRPr="00C24F69">
        <w:t xml:space="preserve"> en el camino hacia la igualdad y el </w:t>
      </w:r>
      <w:r>
        <w:t>buen trato</w:t>
      </w:r>
      <w:r w:rsidRPr="00C24F69">
        <w:t xml:space="preserve"> 2</w:t>
      </w:r>
      <w:r>
        <w:t>019-</w:t>
      </w:r>
      <w:r w:rsidRPr="00C24F69">
        <w:t>202</w:t>
      </w:r>
      <w:r>
        <w:t>3</w:t>
      </w:r>
      <w:r w:rsidRPr="00C24F69">
        <w:t xml:space="preserve">, ya se plantean </w:t>
      </w:r>
      <w:r w:rsidRPr="00C24F69">
        <w:lastRenderedPageBreak/>
        <w:t>objetivos estratégic</w:t>
      </w:r>
      <w:r>
        <w:t>os para la escuela del futuro; d</w:t>
      </w:r>
      <w:r w:rsidRPr="00C24F69">
        <w:t>espués de la realización de un diagnóstico se llega a conclusiones cla</w:t>
      </w:r>
      <w:r>
        <w:t>ras. Por tanto, la opinión del g</w:t>
      </w:r>
      <w:r w:rsidRPr="00C24F69">
        <w:t>rupo Socialista es que hay que seguir trabajando en todo, pero debiéramos de focalizar los esfuerzos en el Departamento de Educación, porque es ahí donde comienza el problema y es ahí donde creo que no</w:t>
      </w:r>
      <w:r>
        <w:t xml:space="preserve"> </w:t>
      </w:r>
      <w:r w:rsidRPr="00C24F69">
        <w:t>s</w:t>
      </w:r>
      <w:r>
        <w:t xml:space="preserve">e está llegando; </w:t>
      </w:r>
      <w:r w:rsidRPr="00C24F69">
        <w:t>pues no sé si es que hay que empezar antes</w:t>
      </w:r>
      <w:r>
        <w:t>, si es</w:t>
      </w:r>
      <w:r w:rsidRPr="00C24F69">
        <w:t xml:space="preserve"> que no se está haciendo</w:t>
      </w:r>
      <w:r>
        <w:t>,</w:t>
      </w:r>
      <w:r w:rsidRPr="00C24F69">
        <w:t xml:space="preserve"> efectivamente</w:t>
      </w:r>
      <w:r>
        <w:t>,</w:t>
      </w:r>
      <w:r w:rsidRPr="00C24F69">
        <w:t xml:space="preserve"> todo lo que hay que hacer, pero creo que eso está en el </w:t>
      </w:r>
      <w:r>
        <w:t>"</w:t>
      </w:r>
      <w:r w:rsidRPr="00C24F69">
        <w:t>debe</w:t>
      </w:r>
      <w:r>
        <w:t>".</w:t>
      </w:r>
    </w:p>
    <w:p w:rsidR="00B461E5" w:rsidRDefault="00B461E5" w:rsidP="004904B1">
      <w:pPr>
        <w:pStyle w:val="Texto"/>
      </w:pPr>
    </w:p>
    <w:p w:rsidR="00B461E5" w:rsidRDefault="00B461E5" w:rsidP="004904B1">
      <w:pPr>
        <w:pStyle w:val="Texto"/>
      </w:pPr>
      <w:r>
        <w:t>Desde el grupo Socialista a</w:t>
      </w:r>
      <w:r w:rsidRPr="00C24F69">
        <w:t xml:space="preserve">poyaremos el acuerdo alcanzado, porque entendemos que este asunto debiera de tener el acuerdo como objetivo final, porque es mucho más lo que nos une que lo que nos separa </w:t>
      </w:r>
      <w:r>
        <w:t>–</w:t>
      </w:r>
      <w:r w:rsidRPr="00C24F69">
        <w:t>y a la vista está</w:t>
      </w:r>
      <w:r>
        <w:t>–,</w:t>
      </w:r>
      <w:r w:rsidRPr="00C24F69">
        <w:t xml:space="preserve"> y porque la violencia machista forma parte del día a día de la sociedad vasca </w:t>
      </w:r>
      <w:r>
        <w:t>como del resto de la sociedad, y</w:t>
      </w:r>
      <w:r w:rsidRPr="00C24F69">
        <w:t xml:space="preserve"> es nuestra responsabilidad trabajar en las políticas necesarias para erradicar</w:t>
      </w:r>
      <w:r>
        <w:t>lo. P</w:t>
      </w:r>
      <w:r w:rsidRPr="00C24F69">
        <w:t>orque dedicar esfuerzos a la memoria, reconocimiento y reparación de violencia es un compromiso ético</w:t>
      </w:r>
      <w:r>
        <w:t>,</w:t>
      </w:r>
      <w:r w:rsidRPr="00C24F69">
        <w:t xml:space="preserve"> y</w:t>
      </w:r>
      <w:r>
        <w:t>a</w:t>
      </w:r>
      <w:r w:rsidRPr="00C24F69">
        <w:t xml:space="preserve"> no solo político</w:t>
      </w:r>
      <w:r>
        <w:t>,</w:t>
      </w:r>
      <w:r w:rsidRPr="00C24F69">
        <w:t xml:space="preserve"> para mi grupo parlamentario.</w:t>
      </w:r>
    </w:p>
    <w:p w:rsidR="00B461E5" w:rsidRDefault="00B461E5" w:rsidP="004904B1">
      <w:pPr>
        <w:pStyle w:val="Texto"/>
      </w:pPr>
    </w:p>
    <w:p w:rsidR="00B461E5" w:rsidRDefault="00B461E5" w:rsidP="004904B1">
      <w:pPr>
        <w:pStyle w:val="Texto"/>
      </w:pPr>
      <w:r w:rsidRPr="00C24F69">
        <w:t>Por tanto, esperar que algún día dejemos de necesitar de</w:t>
      </w:r>
      <w:r>
        <w:t>batir</w:t>
      </w:r>
      <w:r w:rsidRPr="00C24F69">
        <w:t xml:space="preserve"> sobre </w:t>
      </w:r>
      <w:r>
        <w:t>este tema,</w:t>
      </w:r>
      <w:r w:rsidRPr="00C24F69">
        <w:t xml:space="preserve"> y esperar que en más de una ocasión </w:t>
      </w:r>
      <w:r>
        <w:t>–</w:t>
      </w:r>
      <w:r w:rsidRPr="00C24F69">
        <w:t>porque no son muchas</w:t>
      </w:r>
      <w:r>
        <w:t>–</w:t>
      </w:r>
      <w:r w:rsidRPr="00C24F69">
        <w:t xml:space="preserve"> los acuerdos respecto a las iniciativas relativas a vi</w:t>
      </w:r>
      <w:r>
        <w:t>olencia</w:t>
      </w:r>
      <w:r w:rsidRPr="00C24F69">
        <w:t xml:space="preserve"> machista acaben siendo </w:t>
      </w:r>
      <w:proofErr w:type="gramStart"/>
      <w:r w:rsidRPr="00C24F69">
        <w:t>votadas</w:t>
      </w:r>
      <w:proofErr w:type="gramEnd"/>
      <w:r w:rsidRPr="00C24F69">
        <w:t xml:space="preserve"> por unanimidad de esta Cámara. Porque, como decíamos, hace unas</w:t>
      </w:r>
      <w:r>
        <w:t xml:space="preserve"> semanas</w:t>
      </w:r>
      <w:r w:rsidRPr="00C24F69">
        <w:t xml:space="preserve"> cuando participábamos cinco portavoces de esta Cá</w:t>
      </w:r>
      <w:r>
        <w:t xml:space="preserve">mara en un debate en torno a la </w:t>
      </w:r>
      <w:r w:rsidRPr="00C24F69">
        <w:t xml:space="preserve">política y las mujeres, si nosotras no terminamos de </w:t>
      </w:r>
      <w:r>
        <w:t>ponernos de acuerdo es difícil</w:t>
      </w:r>
      <w:r w:rsidRPr="00C24F69">
        <w:t xml:space="preserve"> alcanzar el objetivo final</w:t>
      </w:r>
      <w:r>
        <w:t>;</w:t>
      </w:r>
      <w:r w:rsidRPr="00C24F69">
        <w:t xml:space="preserve"> porque este es un asunto de todos, pero con el respeto de ellos es mucho más un problema nuestro que un problema de ellos. Por tanto, ojalá seamos capaces de entendernos nosotras, porque estamos mucho más de acuerdo con todo, aunque luego es difícil a la hora de redactar las enmiendas o</w:t>
      </w:r>
      <w:r>
        <w:t xml:space="preserve"> redactar los acuerdos. C</w:t>
      </w:r>
      <w:r w:rsidRPr="00C24F69">
        <w:t>uando debatimos y ponemos sobre la mesa lo que nos preocupa</w:t>
      </w:r>
      <w:r>
        <w:t>,</w:t>
      </w:r>
      <w:r w:rsidRPr="00C24F69">
        <w:t xml:space="preserve"> a todas nos preocupa lo mismo</w:t>
      </w:r>
      <w:r>
        <w:t>,</w:t>
      </w:r>
      <w:r w:rsidRPr="00C24F69">
        <w:t xml:space="preserve"> y aunque algunos </w:t>
      </w:r>
      <w:r>
        <w:t xml:space="preserve">se </w:t>
      </w:r>
      <w:r w:rsidRPr="00C24F69">
        <w:t>empeñen en poner a toda la sociedad en la víctima de este problema, no hay más que ver los datos, no hay más que ver las noticias y el porcentaje de mujeres, desde</w:t>
      </w:r>
      <w:r>
        <w:t xml:space="preserve"> luego, es mucho más sangrante.</w:t>
      </w:r>
    </w:p>
    <w:p w:rsidR="00B461E5" w:rsidRDefault="00B461E5" w:rsidP="004904B1">
      <w:pPr>
        <w:pStyle w:val="Texto"/>
      </w:pPr>
    </w:p>
    <w:p w:rsidR="00B461E5" w:rsidRDefault="00B461E5" w:rsidP="004904B1">
      <w:pPr>
        <w:pStyle w:val="Texto"/>
      </w:pPr>
      <w:r w:rsidRPr="00C24F69">
        <w:t>Es un problema de todos, pero nosotras es verdad que somos capaces</w:t>
      </w:r>
      <w:r>
        <w:t>,</w:t>
      </w:r>
      <w:r w:rsidRPr="00C24F69">
        <w:t xml:space="preserve"> a veces</w:t>
      </w:r>
      <w:r>
        <w:t>,</w:t>
      </w:r>
      <w:r w:rsidRPr="00C24F69">
        <w:t xml:space="preserve"> de humanizar la política y de llegar a acuerdos</w:t>
      </w:r>
      <w:r>
        <w:t>. Y</w:t>
      </w:r>
      <w:r w:rsidRPr="00C24F69">
        <w:t xml:space="preserve"> ojalá en las próximas ocasiones la unanimidad sea el resultado de la votación</w:t>
      </w:r>
      <w:r>
        <w:t>.</w:t>
      </w:r>
    </w:p>
    <w:p w:rsidR="00B461E5" w:rsidRDefault="00B461E5" w:rsidP="004904B1">
      <w:pPr>
        <w:pStyle w:val="Texto"/>
      </w:pPr>
    </w:p>
    <w:p w:rsidR="00B461E5" w:rsidRDefault="00B461E5" w:rsidP="004904B1">
      <w:pPr>
        <w:pStyle w:val="Texto"/>
      </w:pPr>
    </w:p>
    <w:p w:rsidR="00B461E5" w:rsidRDefault="00B461E5" w:rsidP="004904B1">
      <w:pPr>
        <w:pStyle w:val="Texto"/>
        <w:rPr>
          <w:lang w:val="eu-ES"/>
        </w:rPr>
      </w:pPr>
      <w:r w:rsidRPr="00B45F6B">
        <w:rPr>
          <w:rFonts w:ascii="Futura Md BT" w:hAnsi="Futura Md BT"/>
          <w:lang w:val="eu-ES"/>
        </w:rPr>
        <w:t>LEHENDAKARIAK:</w:t>
      </w:r>
      <w:r>
        <w:rPr>
          <w:lang w:val="eu-ES"/>
        </w:rPr>
        <w:t xml:space="preserve"> Eskerrik asko, Rojo andrea.</w:t>
      </w:r>
    </w:p>
    <w:p w:rsidR="00B461E5" w:rsidRDefault="00B461E5" w:rsidP="004904B1">
      <w:pPr>
        <w:pStyle w:val="Texto"/>
        <w:rPr>
          <w:lang w:val="eu-ES"/>
        </w:rPr>
      </w:pPr>
    </w:p>
    <w:p w:rsidR="00B461E5" w:rsidRDefault="00B461E5" w:rsidP="004904B1">
      <w:pPr>
        <w:pStyle w:val="Texto"/>
        <w:rPr>
          <w:lang w:val="eu-ES"/>
        </w:rPr>
      </w:pPr>
      <w:proofErr w:type="spellStart"/>
      <w:r>
        <w:rPr>
          <w:lang w:val="eu-ES"/>
        </w:rPr>
        <w:t>Euzko</w:t>
      </w:r>
      <w:proofErr w:type="spellEnd"/>
      <w:r>
        <w:rPr>
          <w:lang w:val="eu-ES"/>
        </w:rPr>
        <w:t xml:space="preserve"> Abertzaleak, </w:t>
      </w:r>
      <w:proofErr w:type="spellStart"/>
      <w:r>
        <w:rPr>
          <w:lang w:val="eu-ES"/>
        </w:rPr>
        <w:t>Ipiñazar</w:t>
      </w:r>
      <w:proofErr w:type="spellEnd"/>
      <w:r>
        <w:rPr>
          <w:lang w:val="eu-ES"/>
        </w:rPr>
        <w:t xml:space="preserve"> andrea</w:t>
      </w:r>
      <w:r w:rsidRPr="00C24F69">
        <w:rPr>
          <w:lang w:val="eu-ES"/>
        </w:rPr>
        <w:t>, zurea da hitza.</w:t>
      </w:r>
    </w:p>
    <w:p w:rsidR="00B461E5" w:rsidRDefault="00B461E5" w:rsidP="004904B1">
      <w:pPr>
        <w:pStyle w:val="Texto"/>
        <w:rPr>
          <w:lang w:val="eu-ES"/>
        </w:rPr>
      </w:pPr>
    </w:p>
    <w:p w:rsidR="00B461E5" w:rsidRDefault="00B461E5" w:rsidP="004904B1">
      <w:pPr>
        <w:pStyle w:val="Texto"/>
        <w:rPr>
          <w:lang w:val="eu-ES"/>
        </w:rPr>
      </w:pPr>
    </w:p>
    <w:p w:rsidR="00B461E5" w:rsidRDefault="00B461E5" w:rsidP="004904B1">
      <w:pPr>
        <w:pStyle w:val="Texto"/>
        <w:rPr>
          <w:lang w:val="eu-ES"/>
        </w:rPr>
      </w:pPr>
      <w:r w:rsidRPr="00B45F6B">
        <w:rPr>
          <w:rFonts w:ascii="Futura Md BT" w:hAnsi="Futura Md BT"/>
          <w:lang w:val="eu-ES"/>
        </w:rPr>
        <w:t xml:space="preserve">IPIÑAZAR MIRANDA </w:t>
      </w:r>
      <w:r>
        <w:rPr>
          <w:lang w:val="eu-ES"/>
        </w:rPr>
        <w:t>andreak</w:t>
      </w:r>
      <w:r w:rsidRPr="00B45F6B">
        <w:rPr>
          <w:rFonts w:ascii="Futura Md BT" w:hAnsi="Futura Md BT"/>
          <w:lang w:val="eu-ES"/>
        </w:rPr>
        <w:t>:</w:t>
      </w:r>
      <w:r>
        <w:rPr>
          <w:lang w:val="eu-ES"/>
        </w:rPr>
        <w:t xml:space="preserve"> </w:t>
      </w:r>
      <w:r w:rsidRPr="00C24F69">
        <w:rPr>
          <w:lang w:val="eu-ES"/>
        </w:rPr>
        <w:t xml:space="preserve">Eskerrik asko, </w:t>
      </w:r>
      <w:proofErr w:type="spellStart"/>
      <w:r w:rsidRPr="00C24F69">
        <w:rPr>
          <w:lang w:val="eu-ES"/>
        </w:rPr>
        <w:t>legebiltzarburu</w:t>
      </w:r>
      <w:proofErr w:type="spellEnd"/>
      <w:r w:rsidRPr="00C24F69">
        <w:rPr>
          <w:lang w:val="eu-ES"/>
        </w:rPr>
        <w:t xml:space="preserve"> andrea. Sailburu e</w:t>
      </w:r>
      <w:r>
        <w:rPr>
          <w:lang w:val="eu-ES"/>
        </w:rPr>
        <w:t>ta legebiltzarkideok, egun on de</w:t>
      </w:r>
      <w:r w:rsidRPr="00C24F69">
        <w:rPr>
          <w:lang w:val="eu-ES"/>
        </w:rPr>
        <w:t>noi.</w:t>
      </w:r>
    </w:p>
    <w:p w:rsidR="00B461E5" w:rsidRDefault="00B461E5" w:rsidP="004904B1">
      <w:pPr>
        <w:pStyle w:val="Texto"/>
        <w:rPr>
          <w:lang w:val="eu-ES"/>
        </w:rPr>
      </w:pPr>
    </w:p>
    <w:p w:rsidR="00B461E5" w:rsidRDefault="00B461E5" w:rsidP="004904B1">
      <w:pPr>
        <w:pStyle w:val="Texto"/>
        <w:rPr>
          <w:lang w:val="eu-ES"/>
        </w:rPr>
      </w:pPr>
      <w:r w:rsidRPr="00C24F69">
        <w:rPr>
          <w:lang w:val="eu-ES"/>
        </w:rPr>
        <w:t xml:space="preserve">Gaurkoan </w:t>
      </w:r>
      <w:r>
        <w:rPr>
          <w:lang w:val="eu-ES"/>
        </w:rPr>
        <w:t>ere</w:t>
      </w:r>
      <w:r w:rsidRPr="00C24F69">
        <w:rPr>
          <w:lang w:val="eu-ES"/>
        </w:rPr>
        <w:t xml:space="preserve"> indarkeria matxistaren inguruko gai bate</w:t>
      </w:r>
      <w:r>
        <w:rPr>
          <w:lang w:val="eu-ES"/>
        </w:rPr>
        <w:t>kin gatoz, k</w:t>
      </w:r>
      <w:r w:rsidRPr="00C24F69">
        <w:rPr>
          <w:lang w:val="eu-ES"/>
        </w:rPr>
        <w:t>asu honetan mozio bezala aurkeztua. Interbentzio hau beste tonu batean hastea gustatuko litzaidake, baina</w:t>
      </w:r>
      <w:r>
        <w:rPr>
          <w:lang w:val="eu-ES"/>
        </w:rPr>
        <w:t>,</w:t>
      </w:r>
      <w:r w:rsidRPr="00C24F69">
        <w:rPr>
          <w:lang w:val="eu-ES"/>
        </w:rPr>
        <w:t xml:space="preserve"> zoritxarrez</w:t>
      </w:r>
      <w:r>
        <w:rPr>
          <w:lang w:val="eu-ES"/>
        </w:rPr>
        <w:t>,</w:t>
      </w:r>
      <w:r w:rsidRPr="00C24F69">
        <w:rPr>
          <w:lang w:val="eu-ES"/>
        </w:rPr>
        <w:t xml:space="preserve"> dakigun moduan, astelehenean ospatu genuen </w:t>
      </w:r>
      <w:r>
        <w:rPr>
          <w:lang w:val="eu-ES"/>
        </w:rPr>
        <w:t>E</w:t>
      </w:r>
      <w:r w:rsidRPr="00C24F69">
        <w:rPr>
          <w:lang w:val="eu-ES"/>
        </w:rPr>
        <w:t>makumeen Aurkako Indarkeriaren Kon</w:t>
      </w:r>
      <w:r>
        <w:rPr>
          <w:lang w:val="eu-ES"/>
        </w:rPr>
        <w:t>trako egunean, e</w:t>
      </w:r>
      <w:r w:rsidRPr="00C24F69">
        <w:rPr>
          <w:lang w:val="eu-ES"/>
        </w:rPr>
        <w:t xml:space="preserve">gun berezi horretan, </w:t>
      </w:r>
      <w:r>
        <w:rPr>
          <w:lang w:val="eu-ES"/>
        </w:rPr>
        <w:t>espainiar Estatuko 52. e</w:t>
      </w:r>
      <w:r w:rsidRPr="00C24F69">
        <w:rPr>
          <w:lang w:val="eu-ES"/>
        </w:rPr>
        <w:t>makume eraila ezagutu genuen</w:t>
      </w:r>
      <w:r>
        <w:rPr>
          <w:lang w:val="eu-ES"/>
        </w:rPr>
        <w:t>. A</w:t>
      </w:r>
      <w:r w:rsidRPr="00C24F69">
        <w:rPr>
          <w:lang w:val="eu-ES"/>
        </w:rPr>
        <w:t xml:space="preserve">rrazoi gehiago gaur egun </w:t>
      </w:r>
      <w:r>
        <w:rPr>
          <w:lang w:val="eu-ES"/>
        </w:rPr>
        <w:t>dak</w:t>
      </w:r>
      <w:r w:rsidRPr="00C24F69">
        <w:rPr>
          <w:lang w:val="eu-ES"/>
        </w:rPr>
        <w:t>argu</w:t>
      </w:r>
      <w:r>
        <w:rPr>
          <w:lang w:val="eu-ES"/>
        </w:rPr>
        <w:t>n</w:t>
      </w:r>
      <w:r w:rsidRPr="00C24F69">
        <w:rPr>
          <w:lang w:val="eu-ES"/>
        </w:rPr>
        <w:t xml:space="preserve"> gai ho</w:t>
      </w:r>
      <w:r>
        <w:rPr>
          <w:lang w:val="eu-ES"/>
        </w:rPr>
        <w:t>ni dagokion garrantzia emateko.</w:t>
      </w:r>
    </w:p>
    <w:p w:rsidR="00B461E5" w:rsidRDefault="00B461E5" w:rsidP="004904B1">
      <w:pPr>
        <w:pStyle w:val="Texto"/>
        <w:rPr>
          <w:lang w:val="eu-ES"/>
        </w:rPr>
      </w:pPr>
    </w:p>
    <w:p w:rsidR="00B461E5" w:rsidRDefault="00B461E5" w:rsidP="004904B1">
      <w:pPr>
        <w:pStyle w:val="Texto"/>
      </w:pPr>
      <w:r w:rsidRPr="00C24F69">
        <w:rPr>
          <w:lang w:val="eu-ES"/>
        </w:rPr>
        <w:t xml:space="preserve">Aste honetan eduki dugun </w:t>
      </w:r>
      <w:r>
        <w:rPr>
          <w:lang w:val="eu-ES"/>
        </w:rPr>
        <w:t>Giza E</w:t>
      </w:r>
      <w:r w:rsidRPr="00C24F69">
        <w:rPr>
          <w:lang w:val="eu-ES"/>
        </w:rPr>
        <w:t xml:space="preserve">skubideen eta </w:t>
      </w:r>
      <w:r>
        <w:rPr>
          <w:lang w:val="eu-ES"/>
        </w:rPr>
        <w:t>Berdintasun B</w:t>
      </w:r>
      <w:r w:rsidRPr="00C24F69">
        <w:rPr>
          <w:lang w:val="eu-ES"/>
        </w:rPr>
        <w:t>atzordean</w:t>
      </w:r>
      <w:r>
        <w:rPr>
          <w:lang w:val="eu-ES"/>
        </w:rPr>
        <w:t>,</w:t>
      </w:r>
      <w:r w:rsidRPr="00C24F69">
        <w:rPr>
          <w:lang w:val="eu-ES"/>
        </w:rPr>
        <w:t xml:space="preserve"> bertan eduki genuen gonbidatu batek esaldi bat esan </w:t>
      </w:r>
      <w:r>
        <w:rPr>
          <w:lang w:val="eu-ES"/>
        </w:rPr>
        <w:t>zuen,</w:t>
      </w:r>
      <w:r w:rsidRPr="00C24F69">
        <w:rPr>
          <w:lang w:val="eu-ES"/>
        </w:rPr>
        <w:t xml:space="preserve"> eta</w:t>
      </w:r>
      <w:r>
        <w:rPr>
          <w:lang w:val="eu-ES"/>
        </w:rPr>
        <w:t>,</w:t>
      </w:r>
      <w:r w:rsidRPr="00C24F69">
        <w:rPr>
          <w:lang w:val="eu-ES"/>
        </w:rPr>
        <w:t xml:space="preserve"> bueno</w:t>
      </w:r>
      <w:r>
        <w:rPr>
          <w:lang w:val="eu-ES"/>
        </w:rPr>
        <w:t>,</w:t>
      </w:r>
      <w:r w:rsidRPr="00C24F69">
        <w:rPr>
          <w:lang w:val="eu-ES"/>
        </w:rPr>
        <w:t xml:space="preserve"> esaldi hori gelditu </w:t>
      </w:r>
      <w:r>
        <w:rPr>
          <w:lang w:val="eu-ES"/>
        </w:rPr>
        <w:t>zait eta h</w:t>
      </w:r>
      <w:r w:rsidRPr="00C24F69">
        <w:rPr>
          <w:lang w:val="eu-ES"/>
        </w:rPr>
        <w:t>ona ekarri nahiko nuke</w:t>
      </w:r>
      <w:r>
        <w:rPr>
          <w:lang w:val="eu-ES"/>
        </w:rPr>
        <w:t>.</w:t>
      </w:r>
      <w:r w:rsidRPr="00C24F69">
        <w:rPr>
          <w:lang w:val="eu-ES"/>
        </w:rPr>
        <w:t xml:space="preserve"> Batzorde</w:t>
      </w:r>
      <w:r>
        <w:rPr>
          <w:lang w:val="eu-ES"/>
        </w:rPr>
        <w:t xml:space="preserve"> horretan egon ginenok badakigu </w:t>
      </w:r>
      <w:r w:rsidRPr="00C24F69">
        <w:rPr>
          <w:lang w:val="eu-ES"/>
        </w:rPr>
        <w:t xml:space="preserve">gonbidatu </w:t>
      </w:r>
      <w:r>
        <w:rPr>
          <w:lang w:val="eu-ES"/>
        </w:rPr>
        <w:t xml:space="preserve">horrek beste </w:t>
      </w:r>
      <w:proofErr w:type="spellStart"/>
      <w:r>
        <w:rPr>
          <w:lang w:val="eu-ES"/>
        </w:rPr>
        <w:t>kontestu</w:t>
      </w:r>
      <w:proofErr w:type="spellEnd"/>
      <w:r>
        <w:rPr>
          <w:lang w:val="eu-ES"/>
        </w:rPr>
        <w:t xml:space="preserve"> batean </w:t>
      </w:r>
      <w:r w:rsidRPr="00C24F69">
        <w:rPr>
          <w:lang w:val="eu-ES"/>
        </w:rPr>
        <w:t>kokatzen z</w:t>
      </w:r>
      <w:r>
        <w:rPr>
          <w:lang w:val="eu-ES"/>
        </w:rPr>
        <w:t>uela</w:t>
      </w:r>
      <w:r w:rsidRPr="00C24F69">
        <w:rPr>
          <w:lang w:val="eu-ES"/>
        </w:rPr>
        <w:t xml:space="preserve"> esaldi</w:t>
      </w:r>
      <w:r>
        <w:rPr>
          <w:lang w:val="eu-ES"/>
        </w:rPr>
        <w:t>a, baina gure</w:t>
      </w:r>
      <w:r w:rsidRPr="00C24F69">
        <w:rPr>
          <w:lang w:val="eu-ES"/>
        </w:rPr>
        <w:t xml:space="preserve"> gaira zuzentzen badugu, </w:t>
      </w:r>
      <w:r>
        <w:rPr>
          <w:lang w:val="eu-ES"/>
        </w:rPr>
        <w:t>estrapolatzen</w:t>
      </w:r>
      <w:r w:rsidRPr="00C24F69">
        <w:rPr>
          <w:lang w:val="eu-ES"/>
        </w:rPr>
        <w:t xml:space="preserve"> badugu</w:t>
      </w:r>
      <w:r>
        <w:rPr>
          <w:lang w:val="eu-ES"/>
        </w:rPr>
        <w:t>,</w:t>
      </w:r>
      <w:r w:rsidRPr="00C24F69">
        <w:rPr>
          <w:lang w:val="eu-ES"/>
        </w:rPr>
        <w:t xml:space="preserve"> zeresan handia </w:t>
      </w:r>
      <w:r>
        <w:rPr>
          <w:lang w:val="eu-ES"/>
        </w:rPr>
        <w:t>eduki</w:t>
      </w:r>
      <w:r w:rsidRPr="00C24F69">
        <w:rPr>
          <w:lang w:val="eu-ES"/>
        </w:rPr>
        <w:t xml:space="preserve"> dezake eta </w:t>
      </w:r>
      <w:proofErr w:type="spellStart"/>
      <w:r>
        <w:rPr>
          <w:lang w:val="eu-ES"/>
        </w:rPr>
        <w:t>erreflexiorako</w:t>
      </w:r>
      <w:proofErr w:type="spellEnd"/>
      <w:r w:rsidRPr="00C24F69">
        <w:rPr>
          <w:lang w:val="eu-ES"/>
        </w:rPr>
        <w:t xml:space="preserve"> puntu gerta daiteke</w:t>
      </w:r>
      <w:r>
        <w:rPr>
          <w:lang w:val="eu-ES"/>
        </w:rPr>
        <w:t xml:space="preserve"> ere bai.</w:t>
      </w:r>
      <w:r w:rsidRPr="00C24F69">
        <w:rPr>
          <w:lang w:val="eu-ES"/>
        </w:rPr>
        <w:t xml:space="preserve"> Berak esaldi hau esaten </w:t>
      </w:r>
      <w:proofErr w:type="spellStart"/>
      <w:r>
        <w:t>zuen</w:t>
      </w:r>
      <w:proofErr w:type="spellEnd"/>
      <w:r>
        <w:t>: "Lo común</w:t>
      </w:r>
      <w:r w:rsidRPr="00C24F69">
        <w:t xml:space="preserve"> se han vuelto extraordinario y lo extraordinario se ha vuelto </w:t>
      </w:r>
      <w:r>
        <w:t>común. Lo que debería ser común, e</w:t>
      </w:r>
      <w:r w:rsidRPr="00C24F69">
        <w:t>s decir, el respeto hacia todas</w:t>
      </w:r>
      <w:r>
        <w:t>,</w:t>
      </w:r>
      <w:r w:rsidRPr="00C24F69">
        <w:t xml:space="preserve"> el reprobar todo tipo de violencia contra las mujeres por parte de toda la sociedad, desgraciadamente</w:t>
      </w:r>
      <w:r>
        <w:t>,</w:t>
      </w:r>
      <w:r w:rsidRPr="00C24F69">
        <w:t xml:space="preserve"> se ha vuelto extraordinario por una de las partes. Es por ello que desde las instituciones</w:t>
      </w:r>
      <w:r>
        <w:t>,</w:t>
      </w:r>
      <w:r w:rsidRPr="00C24F69">
        <w:t xml:space="preserve"> también desde los distintos agentes, asociaciones y</w:t>
      </w:r>
      <w:r>
        <w:t>,</w:t>
      </w:r>
      <w:r w:rsidRPr="00C24F69">
        <w:t xml:space="preserve"> en definitiva</w:t>
      </w:r>
      <w:r>
        <w:t>,</w:t>
      </w:r>
      <w:r w:rsidRPr="00C24F69">
        <w:t xml:space="preserve"> por parte de toda la sociedad, debemos combatir este tipo de acciones de vulneración de derechos </w:t>
      </w:r>
      <w:r w:rsidRPr="00C24F69">
        <w:lastRenderedPageBreak/>
        <w:t xml:space="preserve">humanos </w:t>
      </w:r>
      <w:r>
        <w:t>que recaen sobre las mujeres so</w:t>
      </w:r>
      <w:r w:rsidRPr="00C24F69">
        <w:t>lo por el mero hecho de ser</w:t>
      </w:r>
      <w:r>
        <w:t>lo, protegiéndo</w:t>
      </w:r>
      <w:r w:rsidRPr="00C24F69">
        <w:t>las y preservando su memoria y reconocimiento</w:t>
      </w:r>
      <w:r>
        <w:t>"</w:t>
      </w:r>
      <w:r w:rsidRPr="00C24F69">
        <w:t>.</w:t>
      </w:r>
    </w:p>
    <w:p w:rsidR="00B461E5" w:rsidRDefault="00B461E5" w:rsidP="004904B1">
      <w:pPr>
        <w:pStyle w:val="Texto"/>
      </w:pPr>
    </w:p>
    <w:p w:rsidR="00B461E5" w:rsidRDefault="00B461E5" w:rsidP="004904B1">
      <w:pPr>
        <w:pStyle w:val="Texto"/>
        <w:rPr>
          <w:lang w:val="eu-ES"/>
        </w:rPr>
      </w:pPr>
      <w:r w:rsidRPr="00C24F69">
        <w:t>Pasa</w:t>
      </w:r>
      <w:r>
        <w:t xml:space="preserve"> den </w:t>
      </w:r>
      <w:r>
        <w:rPr>
          <w:lang w:val="eu-ES"/>
        </w:rPr>
        <w:t>asteko</w:t>
      </w:r>
      <w:r w:rsidRPr="00C24F69">
        <w:rPr>
          <w:lang w:val="eu-ES"/>
        </w:rPr>
        <w:t xml:space="preserve"> kontroleko osoko bilkuran aipatzen genuen moduan, indarkeria matxista gizartearen kezka nagusienetako bat bihurtu da. Ezin dugu </w:t>
      </w:r>
      <w:r>
        <w:rPr>
          <w:lang w:val="eu-ES"/>
        </w:rPr>
        <w:t>ahaztu,</w:t>
      </w:r>
      <w:r w:rsidRPr="00C24F69">
        <w:rPr>
          <w:lang w:val="eu-ES"/>
        </w:rPr>
        <w:t xml:space="preserve"> esan dudan moduan, </w:t>
      </w:r>
      <w:r>
        <w:rPr>
          <w:lang w:val="eu-ES"/>
        </w:rPr>
        <w:t>giza e</w:t>
      </w:r>
      <w:r w:rsidRPr="00C24F69">
        <w:rPr>
          <w:lang w:val="eu-ES"/>
        </w:rPr>
        <w:t xml:space="preserve">skubideen </w:t>
      </w:r>
      <w:r>
        <w:rPr>
          <w:lang w:val="eu-ES"/>
        </w:rPr>
        <w:t>urraketa</w:t>
      </w:r>
      <w:r w:rsidRPr="00C24F69">
        <w:rPr>
          <w:lang w:val="eu-ES"/>
        </w:rPr>
        <w:t xml:space="preserve"> baten aurrean gaudela, bereziki babestu behar ditugun eskubideen urraketa</w:t>
      </w:r>
      <w:r>
        <w:rPr>
          <w:lang w:val="eu-ES"/>
        </w:rPr>
        <w:t>;</w:t>
      </w:r>
      <w:r w:rsidRPr="00C24F69">
        <w:rPr>
          <w:lang w:val="eu-ES"/>
        </w:rPr>
        <w:t xml:space="preserve"> eta</w:t>
      </w:r>
      <w:r>
        <w:rPr>
          <w:lang w:val="eu-ES"/>
        </w:rPr>
        <w:t>,</w:t>
      </w:r>
      <w:r w:rsidRPr="00C24F69">
        <w:rPr>
          <w:lang w:val="eu-ES"/>
        </w:rPr>
        <w:t xml:space="preserve"> are gehiago</w:t>
      </w:r>
      <w:r>
        <w:rPr>
          <w:lang w:val="eu-ES"/>
        </w:rPr>
        <w:t>,</w:t>
      </w:r>
      <w:r w:rsidRPr="00C24F69">
        <w:rPr>
          <w:lang w:val="eu-ES"/>
        </w:rPr>
        <w:t xml:space="preserve"> emakumeak emakume izateagatik bakarrik jasaten </w:t>
      </w:r>
      <w:r>
        <w:rPr>
          <w:lang w:val="eu-ES"/>
        </w:rPr>
        <w:t>duten</w:t>
      </w:r>
      <w:r w:rsidRPr="00C24F69">
        <w:rPr>
          <w:lang w:val="eu-ES"/>
        </w:rPr>
        <w:t xml:space="preserve"> indarkeria oro</w:t>
      </w:r>
      <w:r>
        <w:rPr>
          <w:lang w:val="eu-ES"/>
        </w:rPr>
        <w:t>. Emakumeen aurkako indarkeri hau desagerrarazteko daukagun</w:t>
      </w:r>
      <w:r w:rsidRPr="00C24F69">
        <w:rPr>
          <w:lang w:val="eu-ES"/>
        </w:rPr>
        <w:t xml:space="preserve"> borroka honetan, biktim</w:t>
      </w:r>
      <w:r>
        <w:rPr>
          <w:lang w:val="eu-ES"/>
        </w:rPr>
        <w:t>a hau</w:t>
      </w:r>
      <w:r w:rsidRPr="00C24F69">
        <w:rPr>
          <w:lang w:val="eu-ES"/>
        </w:rPr>
        <w:t>en errekonozimenduan, memorian eta erreparazioan l</w:t>
      </w:r>
      <w:r>
        <w:rPr>
          <w:lang w:val="eu-ES"/>
        </w:rPr>
        <w:t>anean jarraitu behar dugu, beti</w:t>
      </w:r>
      <w:r w:rsidRPr="00C24F69">
        <w:rPr>
          <w:lang w:val="eu-ES"/>
        </w:rPr>
        <w:t xml:space="preserve">ere beraien </w:t>
      </w:r>
      <w:proofErr w:type="spellStart"/>
      <w:r w:rsidRPr="00C24F69">
        <w:rPr>
          <w:lang w:val="eu-ES"/>
        </w:rPr>
        <w:t>integritatea</w:t>
      </w:r>
      <w:proofErr w:type="spellEnd"/>
      <w:r w:rsidRPr="00C24F69">
        <w:rPr>
          <w:lang w:val="eu-ES"/>
        </w:rPr>
        <w:t xml:space="preserve"> babestu</w:t>
      </w:r>
      <w:r>
        <w:rPr>
          <w:lang w:val="eu-ES"/>
        </w:rPr>
        <w:t>z</w:t>
      </w:r>
      <w:r w:rsidRPr="00C24F69">
        <w:rPr>
          <w:lang w:val="eu-ES"/>
        </w:rPr>
        <w:t xml:space="preserve"> eta </w:t>
      </w:r>
      <w:proofErr w:type="spellStart"/>
      <w:r>
        <w:rPr>
          <w:lang w:val="eu-ES"/>
        </w:rPr>
        <w:t>berbiktimizazioa</w:t>
      </w:r>
      <w:proofErr w:type="spellEnd"/>
      <w:r w:rsidRPr="00C24F69">
        <w:rPr>
          <w:lang w:val="eu-ES"/>
        </w:rPr>
        <w:t xml:space="preserve"> saihestu</w:t>
      </w:r>
      <w:r>
        <w:rPr>
          <w:lang w:val="eu-ES"/>
        </w:rPr>
        <w:t>z.</w:t>
      </w:r>
    </w:p>
    <w:p w:rsidR="00B461E5" w:rsidRDefault="00B461E5" w:rsidP="004904B1">
      <w:pPr>
        <w:pStyle w:val="Texto"/>
        <w:rPr>
          <w:lang w:val="eu-ES"/>
        </w:rPr>
      </w:pPr>
    </w:p>
    <w:p w:rsidR="00B461E5" w:rsidRDefault="00B461E5" w:rsidP="004904B1">
      <w:pPr>
        <w:pStyle w:val="Texto"/>
        <w:rPr>
          <w:lang w:val="eu-ES"/>
        </w:rPr>
      </w:pPr>
      <w:r w:rsidRPr="00C24F69">
        <w:rPr>
          <w:lang w:val="eu-ES"/>
        </w:rPr>
        <w:t xml:space="preserve">Elkarrekin </w:t>
      </w:r>
      <w:proofErr w:type="spellStart"/>
      <w:r w:rsidRPr="00C24F69">
        <w:rPr>
          <w:lang w:val="eu-ES"/>
        </w:rPr>
        <w:t>Podemosek</w:t>
      </w:r>
      <w:proofErr w:type="spellEnd"/>
      <w:r w:rsidRPr="00C24F69">
        <w:rPr>
          <w:lang w:val="eu-ES"/>
        </w:rPr>
        <w:t xml:space="preserve"> aurkeztutako mozio</w:t>
      </w:r>
      <w:r>
        <w:rPr>
          <w:lang w:val="eu-ES"/>
        </w:rPr>
        <w:t>ar</w:t>
      </w:r>
      <w:r w:rsidRPr="00C24F69">
        <w:rPr>
          <w:lang w:val="eu-ES"/>
        </w:rPr>
        <w:t>en justifikaziotik abiatuta</w:t>
      </w:r>
      <w:r>
        <w:rPr>
          <w:lang w:val="eu-ES"/>
        </w:rPr>
        <w:t>,</w:t>
      </w:r>
      <w:r w:rsidRPr="00C24F69">
        <w:rPr>
          <w:lang w:val="eu-ES"/>
        </w:rPr>
        <w:t xml:space="preserve"> hainbat </w:t>
      </w:r>
      <w:r>
        <w:rPr>
          <w:lang w:val="eu-ES"/>
        </w:rPr>
        <w:t>dira</w:t>
      </w:r>
      <w:r w:rsidRPr="00C24F69">
        <w:rPr>
          <w:lang w:val="eu-ES"/>
        </w:rPr>
        <w:t xml:space="preserve"> adostasunera eramaten gaitu</w:t>
      </w:r>
      <w:r>
        <w:rPr>
          <w:lang w:val="eu-ES"/>
        </w:rPr>
        <w:t>zt</w:t>
      </w:r>
      <w:r w:rsidRPr="00C24F69">
        <w:rPr>
          <w:lang w:val="eu-ES"/>
        </w:rPr>
        <w:t>en baieztapenak. Gure ahalegin guztiak jarri behar ditugu biktima hauek babesteko, beraien artapenean laguntzeko eta beraiekin gau</w:t>
      </w:r>
      <w:r>
        <w:rPr>
          <w:lang w:val="eu-ES"/>
        </w:rPr>
        <w:t>dela sentitu dezaten erakusteko; l</w:t>
      </w:r>
      <w:r w:rsidRPr="00C24F69">
        <w:rPr>
          <w:lang w:val="eu-ES"/>
        </w:rPr>
        <w:t>aburbilduz, beraien memoria babesteko eta indartzeko.</w:t>
      </w:r>
    </w:p>
    <w:p w:rsidR="00B461E5" w:rsidRDefault="00B461E5" w:rsidP="004904B1">
      <w:pPr>
        <w:pStyle w:val="Texto"/>
        <w:rPr>
          <w:lang w:val="eu-ES"/>
        </w:rPr>
      </w:pPr>
    </w:p>
    <w:p w:rsidR="00B461E5" w:rsidRDefault="00B461E5" w:rsidP="004904B1">
      <w:pPr>
        <w:pStyle w:val="Texto"/>
        <w:rPr>
          <w:lang w:val="eu-ES"/>
        </w:rPr>
      </w:pPr>
      <w:r w:rsidRPr="00C24F69">
        <w:rPr>
          <w:lang w:val="eu-ES"/>
        </w:rPr>
        <w:t>Justifikazio horretan</w:t>
      </w:r>
      <w:r>
        <w:rPr>
          <w:lang w:val="eu-ES"/>
        </w:rPr>
        <w:t>,</w:t>
      </w:r>
      <w:r w:rsidRPr="00C24F69">
        <w:rPr>
          <w:lang w:val="eu-ES"/>
        </w:rPr>
        <w:t xml:space="preserve"> eta Ara</w:t>
      </w:r>
      <w:r>
        <w:rPr>
          <w:lang w:val="eu-ES"/>
        </w:rPr>
        <w:t>na and</w:t>
      </w:r>
      <w:r w:rsidRPr="00C24F69">
        <w:rPr>
          <w:lang w:val="eu-ES"/>
        </w:rPr>
        <w:t>reak esan duen moduan</w:t>
      </w:r>
      <w:r>
        <w:rPr>
          <w:lang w:val="eu-ES"/>
        </w:rPr>
        <w:t>,</w:t>
      </w:r>
      <w:r w:rsidRPr="00C24F69">
        <w:rPr>
          <w:lang w:val="eu-ES"/>
        </w:rPr>
        <w:t xml:space="preserve"> baieztatzen d</w:t>
      </w:r>
      <w:r>
        <w:rPr>
          <w:lang w:val="eu-ES"/>
        </w:rPr>
        <w:t>en</w:t>
      </w:r>
      <w:r w:rsidRPr="00C24F69">
        <w:rPr>
          <w:lang w:val="eu-ES"/>
        </w:rPr>
        <w:t xml:space="preserve"> moduan, aurrerapen handiak egin dira indarkeria matxista e</w:t>
      </w:r>
      <w:r>
        <w:rPr>
          <w:lang w:val="eu-ES"/>
        </w:rPr>
        <w:t xml:space="preserve">skubideen </w:t>
      </w:r>
      <w:proofErr w:type="spellStart"/>
      <w:r>
        <w:rPr>
          <w:lang w:val="eu-ES"/>
        </w:rPr>
        <w:t>bulnera</w:t>
      </w:r>
      <w:r w:rsidRPr="00C24F69">
        <w:rPr>
          <w:lang w:val="eu-ES"/>
        </w:rPr>
        <w:t>zio</w:t>
      </w:r>
      <w:proofErr w:type="spellEnd"/>
      <w:r w:rsidRPr="00C24F69">
        <w:rPr>
          <w:lang w:val="eu-ES"/>
        </w:rPr>
        <w:t xml:space="preserve"> baten moduan onartzeko</w:t>
      </w:r>
      <w:r>
        <w:rPr>
          <w:lang w:val="eu-ES"/>
        </w:rPr>
        <w:t>,</w:t>
      </w:r>
      <w:r w:rsidRPr="00C24F69">
        <w:rPr>
          <w:lang w:val="eu-ES"/>
        </w:rPr>
        <w:t xml:space="preserve"> batez</w:t>
      </w:r>
      <w:r>
        <w:rPr>
          <w:lang w:val="eu-ES"/>
        </w:rPr>
        <w:t xml:space="preserve"> ere</w:t>
      </w:r>
      <w:r w:rsidRPr="00C24F69">
        <w:rPr>
          <w:lang w:val="eu-ES"/>
        </w:rPr>
        <w:t xml:space="preserve"> Eusko Jaurlaritzaren aldetik. Egia da oraindik lan asko dugula aurretik</w:t>
      </w:r>
      <w:r>
        <w:rPr>
          <w:lang w:val="eu-ES"/>
        </w:rPr>
        <w:t>,</w:t>
      </w:r>
      <w:r w:rsidRPr="00C24F69">
        <w:rPr>
          <w:lang w:val="eu-ES"/>
        </w:rPr>
        <w:t xml:space="preserve"> eta</w:t>
      </w:r>
      <w:r>
        <w:rPr>
          <w:lang w:val="eu-ES"/>
        </w:rPr>
        <w:t>,</w:t>
      </w:r>
      <w:r w:rsidRPr="00C24F69">
        <w:rPr>
          <w:lang w:val="eu-ES"/>
        </w:rPr>
        <w:t xml:space="preserve"> aurreko asteko kontroleko osoko bilkuran </w:t>
      </w:r>
      <w:proofErr w:type="spellStart"/>
      <w:r w:rsidRPr="00C24F69">
        <w:rPr>
          <w:lang w:val="eu-ES"/>
        </w:rPr>
        <w:t>Urkullu</w:t>
      </w:r>
      <w:proofErr w:type="spellEnd"/>
      <w:r w:rsidRPr="00C24F69">
        <w:rPr>
          <w:lang w:val="eu-ES"/>
        </w:rPr>
        <w:t xml:space="preserve"> lehendakariak esan zuen moduan, ez gara konformatzen. Horregatik</w:t>
      </w:r>
      <w:r>
        <w:rPr>
          <w:lang w:val="eu-ES"/>
        </w:rPr>
        <w:t>,</w:t>
      </w:r>
      <w:r w:rsidRPr="00C24F69">
        <w:rPr>
          <w:lang w:val="eu-ES"/>
        </w:rPr>
        <w:t xml:space="preserve"> gure erdibidekoaren funts garrantzitsuena emakumeen aurkako indarkeria matxisten biktimak era egokian babesteko lanean jarraitzea da, beraien memoria, errekonozimendua eta </w:t>
      </w:r>
      <w:r>
        <w:rPr>
          <w:lang w:val="eu-ES"/>
        </w:rPr>
        <w:t>erreparazioa beti kontuan izanda.</w:t>
      </w:r>
      <w:r w:rsidRPr="00C24F69">
        <w:rPr>
          <w:lang w:val="eu-ES"/>
        </w:rPr>
        <w:t xml:space="preserve"> Rojo andreak esan duen </w:t>
      </w:r>
      <w:r>
        <w:rPr>
          <w:lang w:val="eu-ES"/>
        </w:rPr>
        <w:t>moduan, indarkeria matxistengan</w:t>
      </w:r>
      <w:r w:rsidRPr="00C24F69">
        <w:rPr>
          <w:lang w:val="eu-ES"/>
        </w:rPr>
        <w:t xml:space="preserve"> egiten den interbentzioak erreparazio printzipioa bere fase guztietan barneratu behar du</w:t>
      </w:r>
      <w:r>
        <w:rPr>
          <w:lang w:val="eu-ES"/>
        </w:rPr>
        <w:t>,</w:t>
      </w:r>
      <w:r w:rsidRPr="00C24F69">
        <w:rPr>
          <w:lang w:val="eu-ES"/>
        </w:rPr>
        <w:t xml:space="preserve"> araudi eta kanpo gomendio guztiek aipatzen d</w:t>
      </w:r>
      <w:r>
        <w:rPr>
          <w:lang w:val="eu-ES"/>
        </w:rPr>
        <w:t>uten</w:t>
      </w:r>
      <w:r w:rsidRPr="00C24F69">
        <w:rPr>
          <w:lang w:val="eu-ES"/>
        </w:rPr>
        <w:t xml:space="preserve"> moduan.</w:t>
      </w:r>
    </w:p>
    <w:p w:rsidR="00B461E5" w:rsidRDefault="00B461E5" w:rsidP="004904B1">
      <w:pPr>
        <w:pStyle w:val="Texto"/>
        <w:rPr>
          <w:lang w:val="eu-ES"/>
        </w:rPr>
      </w:pPr>
    </w:p>
    <w:p w:rsidR="00B461E5" w:rsidRDefault="00B461E5" w:rsidP="004904B1">
      <w:pPr>
        <w:pStyle w:val="Texto"/>
        <w:rPr>
          <w:lang w:val="eu-ES"/>
        </w:rPr>
      </w:pPr>
      <w:r w:rsidRPr="00C24F69">
        <w:rPr>
          <w:lang w:val="eu-ES"/>
        </w:rPr>
        <w:t>Zentzu honetan, Eusko Jaurlaritzak interbentzio</w:t>
      </w:r>
      <w:r>
        <w:rPr>
          <w:lang w:val="eu-ES"/>
        </w:rPr>
        <w:t>,</w:t>
      </w:r>
      <w:r w:rsidRPr="00C24F69">
        <w:rPr>
          <w:lang w:val="eu-ES"/>
        </w:rPr>
        <w:t xml:space="preserve"> prebentzio</w:t>
      </w:r>
      <w:r>
        <w:rPr>
          <w:lang w:val="eu-ES"/>
        </w:rPr>
        <w:t>,</w:t>
      </w:r>
      <w:r w:rsidRPr="00C24F69">
        <w:rPr>
          <w:lang w:val="eu-ES"/>
        </w:rPr>
        <w:t xml:space="preserve"> antzemate</w:t>
      </w:r>
      <w:r>
        <w:rPr>
          <w:lang w:val="eu-ES"/>
        </w:rPr>
        <w:t>,</w:t>
      </w:r>
      <w:r w:rsidRPr="00C24F69">
        <w:rPr>
          <w:lang w:val="eu-ES"/>
        </w:rPr>
        <w:t xml:space="preserve"> arreta, babes, koordinazio eta justiziaren alderdi guztietan bere konpromisoa </w:t>
      </w:r>
      <w:r w:rsidRPr="00C24F69">
        <w:rPr>
          <w:lang w:val="eu-ES"/>
        </w:rPr>
        <w:lastRenderedPageBreak/>
        <w:t>baieztatu d</w:t>
      </w:r>
      <w:r>
        <w:rPr>
          <w:lang w:val="eu-ES"/>
        </w:rPr>
        <w:t>u. H</w:t>
      </w:r>
      <w:r w:rsidRPr="00C24F69">
        <w:rPr>
          <w:lang w:val="eu-ES"/>
        </w:rPr>
        <w:t>orri heldu</w:t>
      </w:r>
      <w:r>
        <w:rPr>
          <w:lang w:val="eu-ES"/>
        </w:rPr>
        <w:t>z</w:t>
      </w:r>
      <w:r w:rsidRPr="00C24F69">
        <w:rPr>
          <w:lang w:val="eu-ES"/>
        </w:rPr>
        <w:t>, Emakume eta Gizonen Arteko B</w:t>
      </w:r>
      <w:r>
        <w:rPr>
          <w:lang w:val="eu-ES"/>
        </w:rPr>
        <w:t>erdintasunaren VII. Planean, E</w:t>
      </w:r>
      <w:r w:rsidRPr="00C24F69">
        <w:rPr>
          <w:lang w:val="eu-ES"/>
        </w:rPr>
        <w:t>usko Jaurlaritzak lehenengo sartu du min horren erreparazioa</w:t>
      </w:r>
      <w:r>
        <w:rPr>
          <w:lang w:val="eu-ES"/>
        </w:rPr>
        <w:t>;</w:t>
      </w:r>
      <w:r w:rsidRPr="00C24F69">
        <w:rPr>
          <w:lang w:val="eu-ES"/>
        </w:rPr>
        <w:t xml:space="preserve"> konkretuki</w:t>
      </w:r>
      <w:r>
        <w:rPr>
          <w:lang w:val="eu-ES"/>
        </w:rPr>
        <w:t>,</w:t>
      </w:r>
      <w:r w:rsidRPr="00C24F69">
        <w:rPr>
          <w:lang w:val="eu-ES"/>
        </w:rPr>
        <w:t xml:space="preserve"> emakumeek indarkeria egoeratik ihes egiteko jasandako min horren erreparazio indibiduala bermatzeko helburu estrategikoa, baita erreparazio kolektiborako eskubidea ere, beti </w:t>
      </w:r>
      <w:proofErr w:type="spellStart"/>
      <w:r>
        <w:rPr>
          <w:lang w:val="eu-ES"/>
        </w:rPr>
        <w:t>–</w:t>
      </w:r>
      <w:r w:rsidRPr="00C24F69">
        <w:rPr>
          <w:lang w:val="eu-ES"/>
        </w:rPr>
        <w:t>esan</w:t>
      </w:r>
      <w:proofErr w:type="spellEnd"/>
      <w:r w:rsidRPr="00C24F69">
        <w:rPr>
          <w:lang w:val="eu-ES"/>
        </w:rPr>
        <w:t xml:space="preserve"> du</w:t>
      </w:r>
      <w:r>
        <w:rPr>
          <w:lang w:val="eu-ES"/>
        </w:rPr>
        <w:t>dan</w:t>
      </w:r>
      <w:r w:rsidRPr="00C24F69">
        <w:rPr>
          <w:lang w:val="eu-ES"/>
        </w:rPr>
        <w:t xml:space="preserve"> </w:t>
      </w:r>
      <w:proofErr w:type="spellStart"/>
      <w:r w:rsidRPr="00C24F69">
        <w:rPr>
          <w:lang w:val="eu-ES"/>
        </w:rPr>
        <w:t>moduan</w:t>
      </w:r>
      <w:r>
        <w:rPr>
          <w:lang w:val="eu-ES"/>
        </w:rPr>
        <w:t>–</w:t>
      </w:r>
      <w:proofErr w:type="spellEnd"/>
      <w:r w:rsidRPr="00C24F69">
        <w:rPr>
          <w:lang w:val="eu-ES"/>
        </w:rPr>
        <w:t xml:space="preserve"> </w:t>
      </w:r>
      <w:proofErr w:type="spellStart"/>
      <w:r>
        <w:rPr>
          <w:lang w:val="eu-ES"/>
        </w:rPr>
        <w:t>berbiktimizazioa</w:t>
      </w:r>
      <w:proofErr w:type="spellEnd"/>
      <w:r>
        <w:rPr>
          <w:lang w:val="eu-ES"/>
        </w:rPr>
        <w:t xml:space="preserve"> </w:t>
      </w:r>
      <w:r w:rsidRPr="00C24F69">
        <w:rPr>
          <w:lang w:val="eu-ES"/>
        </w:rPr>
        <w:t>saihestuz</w:t>
      </w:r>
      <w:r>
        <w:rPr>
          <w:lang w:val="eu-ES"/>
        </w:rPr>
        <w:t>. E</w:t>
      </w:r>
      <w:r w:rsidRPr="00C24F69">
        <w:rPr>
          <w:lang w:val="eu-ES"/>
        </w:rPr>
        <w:t>ta hortik jarraitu behar dugu</w:t>
      </w:r>
      <w:r>
        <w:rPr>
          <w:lang w:val="eu-ES"/>
        </w:rPr>
        <w:t>.</w:t>
      </w:r>
    </w:p>
    <w:p w:rsidR="00B461E5" w:rsidRDefault="00B461E5" w:rsidP="004904B1">
      <w:pPr>
        <w:pStyle w:val="Texto"/>
        <w:rPr>
          <w:lang w:val="eu-ES"/>
        </w:rPr>
      </w:pPr>
    </w:p>
    <w:p w:rsidR="00B461E5" w:rsidRPr="00C24F69" w:rsidRDefault="00B461E5" w:rsidP="004904B1">
      <w:pPr>
        <w:pStyle w:val="Texto"/>
        <w:rPr>
          <w:lang w:val="eu-ES"/>
        </w:rPr>
      </w:pPr>
      <w:r>
        <w:rPr>
          <w:lang w:val="eu-ES"/>
        </w:rPr>
        <w:t>A</w:t>
      </w:r>
      <w:r w:rsidRPr="00C24F69">
        <w:rPr>
          <w:lang w:val="eu-ES"/>
        </w:rPr>
        <w:t>ipatutako plan</w:t>
      </w:r>
      <w:r>
        <w:rPr>
          <w:lang w:val="eu-ES"/>
        </w:rPr>
        <w:t xml:space="preserve"> honen beste helburuetako bat emakumeen aurkako…</w:t>
      </w:r>
    </w:p>
    <w:p w:rsidR="00B461E5" w:rsidRPr="00B461E5" w:rsidRDefault="00B461E5" w:rsidP="004904B1">
      <w:pPr>
        <w:pStyle w:val="Texto"/>
        <w:rPr>
          <w:lang w:val="eu-ES"/>
        </w:rPr>
      </w:pPr>
    </w:p>
    <w:p w:rsidR="00B461E5" w:rsidRPr="00265368" w:rsidRDefault="00B461E5" w:rsidP="004904B1">
      <w:pPr>
        <w:pStyle w:val="Texto"/>
        <w:rPr>
          <w:lang w:val="eu-ES"/>
        </w:rPr>
      </w:pPr>
      <w:r w:rsidRPr="00265368">
        <w:rPr>
          <w:lang w:val="eu-ES"/>
        </w:rPr>
        <w:t>(26. zintaren amaiera)</w:t>
      </w:r>
    </w:p>
    <w:p w:rsidR="00B96F25" w:rsidRPr="00EC4EAD" w:rsidRDefault="00B96F25" w:rsidP="004904B1">
      <w:pPr>
        <w:pStyle w:val="Texto"/>
        <w:rPr>
          <w:lang w:val="eu-ES"/>
        </w:rPr>
      </w:pPr>
      <w:r w:rsidRPr="00EC4EAD">
        <w:rPr>
          <w:lang w:val="eu-ES"/>
        </w:rPr>
        <w:t>(27. zintaren hasiera)</w:t>
      </w:r>
    </w:p>
    <w:p w:rsidR="00B96F25" w:rsidRPr="00EC4EAD" w:rsidRDefault="00B96F25" w:rsidP="004904B1">
      <w:pPr>
        <w:pStyle w:val="Texto"/>
        <w:rPr>
          <w:lang w:val="eu-ES"/>
        </w:rPr>
      </w:pPr>
    </w:p>
    <w:p w:rsidR="00B96F25" w:rsidRDefault="00B96F25" w:rsidP="004904B1">
      <w:pPr>
        <w:pStyle w:val="Texto"/>
        <w:rPr>
          <w:lang w:val="eu-ES"/>
        </w:rPr>
      </w:pPr>
      <w:r w:rsidRPr="00EC4EAD">
        <w:rPr>
          <w:lang w:val="eu-ES"/>
        </w:rPr>
        <w:t xml:space="preserve">… </w:t>
      </w:r>
      <w:r>
        <w:rPr>
          <w:lang w:val="eu-ES"/>
        </w:rPr>
        <w:t>b</w:t>
      </w:r>
      <w:r w:rsidRPr="00EC4EAD">
        <w:rPr>
          <w:lang w:val="eu-ES"/>
        </w:rPr>
        <w:t>eti</w:t>
      </w:r>
      <w:r>
        <w:rPr>
          <w:lang w:val="eu-ES"/>
        </w:rPr>
        <w:t xml:space="preserve">, esan dudan moduan, </w:t>
      </w:r>
      <w:proofErr w:type="spellStart"/>
      <w:r>
        <w:rPr>
          <w:lang w:val="eu-ES"/>
        </w:rPr>
        <w:t>ber</w:t>
      </w:r>
      <w:r w:rsidRPr="00EC4EAD">
        <w:rPr>
          <w:lang w:val="eu-ES"/>
        </w:rPr>
        <w:t>biktimizazioa</w:t>
      </w:r>
      <w:proofErr w:type="spellEnd"/>
      <w:r w:rsidRPr="00EC4EAD">
        <w:rPr>
          <w:lang w:val="eu-ES"/>
        </w:rPr>
        <w:t xml:space="preserve"> saihestuz</w:t>
      </w:r>
      <w:r>
        <w:rPr>
          <w:lang w:val="eu-ES"/>
        </w:rPr>
        <w:t>,</w:t>
      </w:r>
      <w:r w:rsidRPr="00EC4EAD">
        <w:rPr>
          <w:lang w:val="eu-ES"/>
        </w:rPr>
        <w:t xml:space="preserve"> eta hortik jarraitu behar dugu</w:t>
      </w:r>
      <w:r>
        <w:rPr>
          <w:lang w:val="eu-ES"/>
        </w:rPr>
        <w:t>.</w:t>
      </w:r>
    </w:p>
    <w:p w:rsidR="00B96F25" w:rsidRDefault="00B96F25" w:rsidP="004904B1">
      <w:pPr>
        <w:pStyle w:val="Texto"/>
        <w:rPr>
          <w:lang w:val="eu-ES"/>
        </w:rPr>
      </w:pPr>
    </w:p>
    <w:p w:rsidR="00B96F25" w:rsidRDefault="00B96F25" w:rsidP="004904B1">
      <w:pPr>
        <w:pStyle w:val="Texto"/>
        <w:rPr>
          <w:lang w:val="eu-ES"/>
        </w:rPr>
      </w:pPr>
      <w:r>
        <w:rPr>
          <w:lang w:val="eu-ES"/>
        </w:rPr>
        <w:t>A</w:t>
      </w:r>
      <w:r w:rsidRPr="00EC4EAD">
        <w:rPr>
          <w:lang w:val="eu-ES"/>
        </w:rPr>
        <w:t xml:space="preserve">ipatutako plan honen beste helburuetako bat emakumeen aurkako indarkeriaren errefusatzea adierazten duten </w:t>
      </w:r>
      <w:r>
        <w:rPr>
          <w:lang w:val="eu-ES"/>
        </w:rPr>
        <w:t>ekintza publikoak areagotzea da,</w:t>
      </w:r>
      <w:r w:rsidRPr="00EC4EAD">
        <w:rPr>
          <w:lang w:val="eu-ES"/>
        </w:rPr>
        <w:t xml:space="preserve"> biktima hauei ahotsa emanez, egoeraren errealitatearen zabalpena ziurtatuz eta bizitakoaren gizarte errekonozimendua bermatu</w:t>
      </w:r>
      <w:r>
        <w:rPr>
          <w:lang w:val="eu-ES"/>
        </w:rPr>
        <w:t>z</w:t>
      </w:r>
      <w:r w:rsidRPr="00EC4EAD">
        <w:rPr>
          <w:lang w:val="eu-ES"/>
        </w:rPr>
        <w:t>. Hori guztia kontutan edukita</w:t>
      </w:r>
      <w:r>
        <w:rPr>
          <w:lang w:val="eu-ES"/>
        </w:rPr>
        <w:t>,</w:t>
      </w:r>
      <w:r w:rsidRPr="00EC4EAD">
        <w:rPr>
          <w:lang w:val="eu-ES"/>
        </w:rPr>
        <w:t xml:space="preserve"> Elkarrekin Podemos eta Euskal Sozialistekin egindako erdibidekoa onartuko</w:t>
      </w:r>
      <w:r>
        <w:rPr>
          <w:lang w:val="eu-ES"/>
        </w:rPr>
        <w:t xml:space="preserve"> dugu.</w:t>
      </w:r>
    </w:p>
    <w:p w:rsidR="00B96F25" w:rsidRDefault="00B96F25" w:rsidP="004904B1">
      <w:pPr>
        <w:pStyle w:val="Texto"/>
        <w:rPr>
          <w:lang w:val="eu-ES"/>
        </w:rPr>
      </w:pPr>
    </w:p>
    <w:p w:rsidR="00B96F25" w:rsidRDefault="00B96F25" w:rsidP="004904B1">
      <w:pPr>
        <w:pStyle w:val="Texto"/>
        <w:rPr>
          <w:lang w:val="eu-ES"/>
        </w:rPr>
      </w:pPr>
      <w:r>
        <w:rPr>
          <w:lang w:val="eu-ES"/>
        </w:rPr>
        <w:t>A</w:t>
      </w:r>
      <w:r w:rsidRPr="00EC4EAD">
        <w:rPr>
          <w:lang w:val="eu-ES"/>
        </w:rPr>
        <w:t>ldez aurretik</w:t>
      </w:r>
      <w:r>
        <w:rPr>
          <w:lang w:val="eu-ES"/>
        </w:rPr>
        <w:t>,</w:t>
      </w:r>
      <w:r w:rsidRPr="00EC4EAD">
        <w:rPr>
          <w:lang w:val="eu-ES"/>
        </w:rPr>
        <w:t xml:space="preserve"> eskerrak eman nahi dizkio</w:t>
      </w:r>
      <w:r>
        <w:rPr>
          <w:lang w:val="eu-ES"/>
        </w:rPr>
        <w:t>t</w:t>
      </w:r>
      <w:r w:rsidRPr="00EC4EAD">
        <w:rPr>
          <w:lang w:val="eu-ES"/>
        </w:rPr>
        <w:t>, batez ere</w:t>
      </w:r>
      <w:r>
        <w:rPr>
          <w:lang w:val="eu-ES"/>
        </w:rPr>
        <w:t>,</w:t>
      </w:r>
      <w:r w:rsidRPr="00EC4EAD">
        <w:rPr>
          <w:lang w:val="eu-ES"/>
        </w:rPr>
        <w:t xml:space="preserve"> Ar</w:t>
      </w:r>
      <w:r>
        <w:rPr>
          <w:lang w:val="eu-ES"/>
        </w:rPr>
        <w:t xml:space="preserve">ana </w:t>
      </w:r>
      <w:r w:rsidR="004904B1">
        <w:rPr>
          <w:lang w:val="eu-ES"/>
        </w:rPr>
        <w:t>andrea</w:t>
      </w:r>
      <w:r>
        <w:rPr>
          <w:lang w:val="eu-ES"/>
        </w:rPr>
        <w:t>ri eta baita akordio hau</w:t>
      </w:r>
      <w:r w:rsidRPr="00EC4EAD">
        <w:rPr>
          <w:lang w:val="eu-ES"/>
        </w:rPr>
        <w:t xml:space="preserve"> bilatzeko lanean egon garen guztiori</w:t>
      </w:r>
      <w:r>
        <w:rPr>
          <w:lang w:val="eu-ES"/>
        </w:rPr>
        <w:t>,</w:t>
      </w:r>
      <w:r w:rsidRPr="00EC4EAD">
        <w:rPr>
          <w:lang w:val="eu-ES"/>
        </w:rPr>
        <w:t xml:space="preserve"> denon arteko </w:t>
      </w:r>
      <w:r>
        <w:rPr>
          <w:lang w:val="eu-ES"/>
        </w:rPr>
        <w:t>erdibidekoa lortu ahal izateko.</w:t>
      </w:r>
    </w:p>
    <w:p w:rsidR="00B96F25" w:rsidRDefault="00B96F25" w:rsidP="004904B1">
      <w:pPr>
        <w:pStyle w:val="Texto"/>
        <w:rPr>
          <w:lang w:val="eu-ES"/>
        </w:rPr>
      </w:pPr>
    </w:p>
    <w:p w:rsidR="00B96F25" w:rsidRDefault="00B96F25" w:rsidP="004904B1">
      <w:pPr>
        <w:pStyle w:val="Texto"/>
        <w:rPr>
          <w:lang w:val="eu-ES"/>
        </w:rPr>
      </w:pPr>
      <w:r w:rsidRPr="00EC4EAD">
        <w:rPr>
          <w:lang w:val="eu-ES"/>
        </w:rPr>
        <w:t>Oso akordio garrantzitsua eta zabala dela uste dugu, batez ere</w:t>
      </w:r>
      <w:r>
        <w:rPr>
          <w:lang w:val="eu-ES"/>
        </w:rPr>
        <w:t>,</w:t>
      </w:r>
      <w:r w:rsidRPr="00EC4EAD">
        <w:rPr>
          <w:lang w:val="eu-ES"/>
        </w:rPr>
        <w:t xml:space="preserve"> erdigunean jartzen dugulako indarkeria matxistaren biktima izan diren emakumeenganako errespetua eta babesa</w:t>
      </w:r>
      <w:r>
        <w:rPr>
          <w:lang w:val="eu-ES"/>
        </w:rPr>
        <w:t>,</w:t>
      </w:r>
      <w:r w:rsidRPr="00EC4EAD">
        <w:rPr>
          <w:lang w:val="eu-ES"/>
        </w:rPr>
        <w:t xml:space="preserve"> eta bi desberdinak lantzeko aukera zabaltzen dela</w:t>
      </w:r>
      <w:r>
        <w:rPr>
          <w:lang w:val="eu-ES"/>
        </w:rPr>
        <w:t>ko.</w:t>
      </w:r>
    </w:p>
    <w:p w:rsidR="00B96F25" w:rsidRDefault="00B96F25" w:rsidP="004904B1">
      <w:pPr>
        <w:pStyle w:val="Texto"/>
        <w:rPr>
          <w:lang w:val="eu-ES"/>
        </w:rPr>
      </w:pPr>
    </w:p>
    <w:p w:rsidR="00B96F25" w:rsidRDefault="00B96F25" w:rsidP="004904B1">
      <w:pPr>
        <w:pStyle w:val="Texto"/>
        <w:rPr>
          <w:lang w:val="eu-ES"/>
        </w:rPr>
      </w:pPr>
      <w:r w:rsidRPr="00EC4EAD">
        <w:rPr>
          <w:lang w:val="eu-ES"/>
        </w:rPr>
        <w:t>Erdibideko honen lehenengo puntuan argi uzten dugu indarkeria matxisten biktimen errekonozimendua onartzen dugula</w:t>
      </w:r>
      <w:r>
        <w:rPr>
          <w:lang w:val="eu-ES"/>
        </w:rPr>
        <w:t>,</w:t>
      </w:r>
      <w:r w:rsidRPr="00EC4EAD">
        <w:rPr>
          <w:lang w:val="eu-ES"/>
        </w:rPr>
        <w:t xml:space="preserve"> eurek babesteko memoria kolektiboa eta historikoa bultzatuz eta beraien errealitatea </w:t>
      </w:r>
      <w:r w:rsidRPr="00EC4EAD">
        <w:rPr>
          <w:lang w:val="eu-ES"/>
        </w:rPr>
        <w:lastRenderedPageBreak/>
        <w:t xml:space="preserve">plazaratzeko ekintzak bultzatuz, orain arte egiten den moduan eta aipatutako emakume eta gizonezkoen arteko berdintasunerako </w:t>
      </w:r>
      <w:r>
        <w:rPr>
          <w:lang w:val="eu-ES"/>
        </w:rPr>
        <w:t>zazpigarren planean</w:t>
      </w:r>
      <w:r w:rsidRPr="00EC4EAD">
        <w:rPr>
          <w:lang w:val="eu-ES"/>
        </w:rPr>
        <w:t xml:space="preserve"> barneratzen denaren ildotik</w:t>
      </w:r>
      <w:r>
        <w:rPr>
          <w:lang w:val="eu-ES"/>
        </w:rPr>
        <w:t>,</w:t>
      </w:r>
      <w:r w:rsidRPr="00EC4EAD">
        <w:rPr>
          <w:lang w:val="eu-ES"/>
        </w:rPr>
        <w:t xml:space="preserve"> ekintza instituzionalekin</w:t>
      </w:r>
      <w:r>
        <w:rPr>
          <w:lang w:val="eu-ES"/>
        </w:rPr>
        <w:t>, adibidez.</w:t>
      </w:r>
      <w:r w:rsidRPr="00EC4EAD">
        <w:rPr>
          <w:lang w:val="eu-ES"/>
        </w:rPr>
        <w:t xml:space="preserve"> </w:t>
      </w:r>
      <w:r>
        <w:rPr>
          <w:lang w:val="eu-ES"/>
        </w:rPr>
        <w:t>E</w:t>
      </w:r>
      <w:r w:rsidRPr="00EC4EAD">
        <w:rPr>
          <w:lang w:val="eu-ES"/>
        </w:rPr>
        <w:t>rrekonozimendu honetarako biktima izan diren emakume guztiak baita feminismoa</w:t>
      </w:r>
      <w:r>
        <w:rPr>
          <w:lang w:val="eu-ES"/>
        </w:rPr>
        <w:t>n</w:t>
      </w:r>
      <w:r w:rsidRPr="00EC4EAD">
        <w:rPr>
          <w:lang w:val="eu-ES"/>
        </w:rPr>
        <w:t xml:space="preserve"> dirauten agentea kontuan izan behar ditugu</w:t>
      </w:r>
      <w:r>
        <w:rPr>
          <w:lang w:val="eu-ES"/>
        </w:rPr>
        <w:t>,</w:t>
      </w:r>
      <w:r w:rsidRPr="00EC4EAD">
        <w:rPr>
          <w:lang w:val="eu-ES"/>
        </w:rPr>
        <w:t xml:space="preserve"> Euska</w:t>
      </w:r>
      <w:r>
        <w:rPr>
          <w:lang w:val="eu-ES"/>
        </w:rPr>
        <w:t>din bizi izan diren esperientzien garapena barneratuz.</w:t>
      </w:r>
    </w:p>
    <w:p w:rsidR="00B96F25" w:rsidRDefault="00B96F25" w:rsidP="004904B1">
      <w:pPr>
        <w:pStyle w:val="Texto"/>
        <w:rPr>
          <w:lang w:val="eu-ES"/>
        </w:rPr>
      </w:pPr>
    </w:p>
    <w:p w:rsidR="00B96F25" w:rsidRDefault="00B96F25" w:rsidP="004904B1">
      <w:pPr>
        <w:pStyle w:val="Texto"/>
        <w:rPr>
          <w:lang w:val="eu-ES"/>
        </w:rPr>
      </w:pPr>
      <w:r w:rsidRPr="00EC4EAD">
        <w:rPr>
          <w:lang w:val="eu-ES"/>
        </w:rPr>
        <w:t>Honetaz gain, kontzientzia sortzeko beharrezkoak diren material ezberdinen elaborazioan lanean jarraitzea indar</w:t>
      </w:r>
      <w:r>
        <w:rPr>
          <w:lang w:val="eu-ES"/>
        </w:rPr>
        <w:t>tzen dugu, indarkeria matxisten</w:t>
      </w:r>
      <w:r w:rsidRPr="00EC4EAD">
        <w:rPr>
          <w:lang w:val="eu-ES"/>
        </w:rPr>
        <w:t xml:space="preserve"> biktimen kontsiderazio eta errekonozimenduak, gizartean</w:t>
      </w:r>
      <w:r>
        <w:rPr>
          <w:lang w:val="eu-ES"/>
        </w:rPr>
        <w:t>,</w:t>
      </w:r>
      <w:r w:rsidRPr="00EC4EAD">
        <w:rPr>
          <w:lang w:val="eu-ES"/>
        </w:rPr>
        <w:t xml:space="preserve"> legeetan eta komunikabideetan nolako garapena </w:t>
      </w:r>
      <w:r>
        <w:rPr>
          <w:lang w:val="eu-ES"/>
        </w:rPr>
        <w:t>eduki duten</w:t>
      </w:r>
      <w:r w:rsidRPr="00EC4EAD">
        <w:rPr>
          <w:lang w:val="eu-ES"/>
        </w:rPr>
        <w:t xml:space="preserve"> aztertuz. Eta</w:t>
      </w:r>
      <w:r>
        <w:rPr>
          <w:lang w:val="eu-ES"/>
        </w:rPr>
        <w:t>,</w:t>
      </w:r>
      <w:r w:rsidRPr="00EC4EAD">
        <w:rPr>
          <w:lang w:val="eu-ES"/>
        </w:rPr>
        <w:t xml:space="preserve"> aurretik aipatu dudan </w:t>
      </w:r>
      <w:r>
        <w:rPr>
          <w:lang w:val="eu-ES"/>
        </w:rPr>
        <w:t>zazpigarren planean</w:t>
      </w:r>
      <w:r w:rsidRPr="00EC4EAD">
        <w:rPr>
          <w:lang w:val="eu-ES"/>
        </w:rPr>
        <w:t xml:space="preserve"> adierazten den moduan, biktimei ahotsa eman behar zaielako errealitate hori plazaratzeko.</w:t>
      </w:r>
    </w:p>
    <w:p w:rsidR="00B96F25" w:rsidRDefault="00B96F25" w:rsidP="004904B1">
      <w:pPr>
        <w:pStyle w:val="Texto"/>
        <w:rPr>
          <w:lang w:val="eu-ES"/>
        </w:rPr>
      </w:pPr>
    </w:p>
    <w:p w:rsidR="00B96F25" w:rsidRDefault="00B96F25" w:rsidP="004904B1">
      <w:pPr>
        <w:pStyle w:val="Texto"/>
        <w:rPr>
          <w:lang w:val="eu-ES"/>
        </w:rPr>
      </w:pPr>
      <w:r>
        <w:rPr>
          <w:lang w:val="eu-ES"/>
        </w:rPr>
        <w:t>Hirugarren a</w:t>
      </w:r>
      <w:r w:rsidRPr="00EC4EAD">
        <w:rPr>
          <w:lang w:val="eu-ES"/>
        </w:rPr>
        <w:t>lderdi batean Beldur Barik proiektua aipatzen dugu. Proiektu honek hamar urte bete ditu jada eta oso garrantzitsua bihurtu da gazteen artean estereotipoak apurtzeko</w:t>
      </w:r>
      <w:r>
        <w:rPr>
          <w:lang w:val="eu-ES"/>
        </w:rPr>
        <w:t>,</w:t>
      </w:r>
      <w:r w:rsidRPr="00EC4EAD">
        <w:rPr>
          <w:lang w:val="eu-ES"/>
        </w:rPr>
        <w:t xml:space="preserve"> baita beraien harremanetan indarkeria matxistaren zantzuak detektatu ahal izateko.</w:t>
      </w:r>
      <w:r>
        <w:rPr>
          <w:lang w:val="eu-ES"/>
        </w:rPr>
        <w:t xml:space="preserve"> Instituzioek eta gizarte eragile</w:t>
      </w:r>
      <w:r w:rsidRPr="00EC4EAD">
        <w:rPr>
          <w:lang w:val="eu-ES"/>
        </w:rPr>
        <w:t xml:space="preserve"> ezberdin</w:t>
      </w:r>
      <w:r>
        <w:rPr>
          <w:lang w:val="eu-ES"/>
        </w:rPr>
        <w:t>ek</w:t>
      </w:r>
      <w:r w:rsidRPr="00EC4EAD">
        <w:rPr>
          <w:lang w:val="eu-ES"/>
        </w:rPr>
        <w:t xml:space="preserve"> oso positiboki baloratzen dute proiektu hau. Horregatik</w:t>
      </w:r>
      <w:r>
        <w:rPr>
          <w:lang w:val="eu-ES"/>
        </w:rPr>
        <w:t>,</w:t>
      </w:r>
      <w:r w:rsidRPr="00EC4EAD">
        <w:rPr>
          <w:lang w:val="eu-ES"/>
        </w:rPr>
        <w:t xml:space="preserve"> barneratu nahi izan dugu erdibideko honetan</w:t>
      </w:r>
      <w:r>
        <w:rPr>
          <w:lang w:val="eu-ES"/>
        </w:rPr>
        <w:t>.</w:t>
      </w:r>
    </w:p>
    <w:p w:rsidR="00B96F25" w:rsidRDefault="00B96F25" w:rsidP="004904B1">
      <w:pPr>
        <w:pStyle w:val="Texto"/>
        <w:rPr>
          <w:lang w:val="eu-ES"/>
        </w:rPr>
      </w:pPr>
    </w:p>
    <w:p w:rsidR="00B96F25" w:rsidRDefault="00B96F25" w:rsidP="004904B1">
      <w:pPr>
        <w:pStyle w:val="Texto"/>
        <w:rPr>
          <w:lang w:val="eu-ES"/>
        </w:rPr>
      </w:pPr>
      <w:r>
        <w:rPr>
          <w:lang w:val="eu-ES"/>
        </w:rPr>
        <w:t>P</w:t>
      </w:r>
      <w:r w:rsidRPr="00EC4EAD">
        <w:rPr>
          <w:lang w:val="eu-ES"/>
        </w:rPr>
        <w:t>roiektu honen bitartez indarkeria matxistaren biktimen testigantzak, baita gaian adituak diren eragileak kontuan izanda, mate</w:t>
      </w:r>
      <w:r>
        <w:rPr>
          <w:lang w:val="eu-ES"/>
        </w:rPr>
        <w:t>riala sortzeko bideak aztertzea</w:t>
      </w:r>
      <w:r w:rsidRPr="00EC4EAD">
        <w:rPr>
          <w:lang w:val="eu-ES"/>
        </w:rPr>
        <w:t xml:space="preserve"> </w:t>
      </w:r>
      <w:r>
        <w:rPr>
          <w:lang w:val="eu-ES"/>
        </w:rPr>
        <w:t>i</w:t>
      </w:r>
      <w:r w:rsidRPr="00EC4EAD">
        <w:rPr>
          <w:lang w:val="eu-ES"/>
        </w:rPr>
        <w:t>ndartzen dugu, gazteekin erabili ahal izateko eta beraien artean kontzientzia hori sortzeko</w:t>
      </w:r>
      <w:r>
        <w:rPr>
          <w:lang w:val="eu-ES"/>
        </w:rPr>
        <w:t>.</w:t>
      </w:r>
      <w:r w:rsidRPr="00EC4EAD">
        <w:rPr>
          <w:lang w:val="eu-ES"/>
        </w:rPr>
        <w:t xml:space="preserve"> </w:t>
      </w:r>
      <w:r>
        <w:rPr>
          <w:lang w:val="eu-ES"/>
        </w:rPr>
        <w:t>O</w:t>
      </w:r>
      <w:r w:rsidRPr="00EC4EAD">
        <w:rPr>
          <w:lang w:val="eu-ES"/>
        </w:rPr>
        <w:t>so garrantzitsua dela uste du</w:t>
      </w:r>
      <w:r>
        <w:rPr>
          <w:lang w:val="eu-ES"/>
        </w:rPr>
        <w:t>gulako</w:t>
      </w:r>
      <w:r w:rsidRPr="00EC4EAD">
        <w:rPr>
          <w:lang w:val="eu-ES"/>
        </w:rPr>
        <w:t xml:space="preserve"> gazteen artean genero perspektiba barneratzen duen </w:t>
      </w:r>
      <w:r>
        <w:rPr>
          <w:lang w:val="eu-ES"/>
        </w:rPr>
        <w:t>hezkidetza</w:t>
      </w:r>
      <w:r w:rsidRPr="00EC4EAD">
        <w:rPr>
          <w:lang w:val="eu-ES"/>
        </w:rPr>
        <w:t xml:space="preserve"> indartzea. Gure ustez, indarkeria matxistaren oinarrian emakume eta gizonezkoen arteko berdintasun eza dagoelako</w:t>
      </w:r>
      <w:r>
        <w:rPr>
          <w:lang w:val="eu-ES"/>
        </w:rPr>
        <w:t>. E</w:t>
      </w:r>
      <w:r w:rsidRPr="00EC4EAD">
        <w:rPr>
          <w:lang w:val="eu-ES"/>
        </w:rPr>
        <w:t>ta horretan eragin behar dugulako, baita ondorioz, memoria eta errekonozimendua berm</w:t>
      </w:r>
      <w:r>
        <w:rPr>
          <w:lang w:val="eu-ES"/>
        </w:rPr>
        <w:t>atzeko ere.</w:t>
      </w:r>
    </w:p>
    <w:p w:rsidR="00B96F25" w:rsidRDefault="00B96F25" w:rsidP="004904B1">
      <w:pPr>
        <w:pStyle w:val="Texto"/>
        <w:rPr>
          <w:lang w:val="eu-ES"/>
        </w:rPr>
      </w:pPr>
    </w:p>
    <w:p w:rsidR="00B96F25" w:rsidRDefault="00B96F25" w:rsidP="004904B1">
      <w:pPr>
        <w:pStyle w:val="Texto"/>
        <w:rPr>
          <w:lang w:val="eu-ES"/>
        </w:rPr>
      </w:pPr>
      <w:r w:rsidRPr="00EC4EAD">
        <w:rPr>
          <w:lang w:val="eu-ES"/>
        </w:rPr>
        <w:t xml:space="preserve">Azkeneko puntuari dagokionez, </w:t>
      </w:r>
      <w:proofErr w:type="spellStart"/>
      <w:r w:rsidRPr="00EC4EAD">
        <w:rPr>
          <w:lang w:val="eu-ES"/>
        </w:rPr>
        <w:t>Garrido</w:t>
      </w:r>
      <w:proofErr w:type="spellEnd"/>
      <w:r w:rsidRPr="00EC4EAD">
        <w:rPr>
          <w:lang w:val="eu-ES"/>
        </w:rPr>
        <w:t xml:space="preserve"> </w:t>
      </w:r>
      <w:r w:rsidR="004904B1">
        <w:rPr>
          <w:lang w:val="eu-ES"/>
        </w:rPr>
        <w:t>andrea</w:t>
      </w:r>
      <w:r w:rsidRPr="00EC4EAD">
        <w:rPr>
          <w:lang w:val="eu-ES"/>
        </w:rPr>
        <w:t>k esan duen moduan, emakume eta gizonezkoen arteko otsailaren 18ko 4/2005 legearen aldaketa</w:t>
      </w:r>
      <w:r>
        <w:rPr>
          <w:lang w:val="eu-ES"/>
        </w:rPr>
        <w:t>,</w:t>
      </w:r>
      <w:r w:rsidRPr="00EC4EAD">
        <w:rPr>
          <w:lang w:val="eu-ES"/>
        </w:rPr>
        <w:t xml:space="preserve"> Legebiltzar honetara igotzearena</w:t>
      </w:r>
      <w:r>
        <w:rPr>
          <w:lang w:val="eu-ES"/>
        </w:rPr>
        <w:t>,</w:t>
      </w:r>
      <w:r w:rsidRPr="00EC4EAD">
        <w:rPr>
          <w:lang w:val="eu-ES"/>
        </w:rPr>
        <w:t xml:space="preserve"> hainbat aldiz planteatutakoa da</w:t>
      </w:r>
      <w:r>
        <w:rPr>
          <w:lang w:val="eu-ES"/>
        </w:rPr>
        <w:t>,</w:t>
      </w:r>
      <w:r w:rsidRPr="00EC4EAD">
        <w:rPr>
          <w:lang w:val="eu-ES"/>
        </w:rPr>
        <w:t xml:space="preserve"> eta beti onartu izan dugu. Baina</w:t>
      </w:r>
      <w:r>
        <w:rPr>
          <w:lang w:val="eu-ES"/>
        </w:rPr>
        <w:t>,</w:t>
      </w:r>
      <w:r w:rsidRPr="00EC4EAD">
        <w:rPr>
          <w:lang w:val="eu-ES"/>
        </w:rPr>
        <w:t xml:space="preserve"> argi geratu behar da legearen aldaketa honek</w:t>
      </w:r>
      <w:r>
        <w:rPr>
          <w:lang w:val="eu-ES"/>
        </w:rPr>
        <w:t>,</w:t>
      </w:r>
      <w:r w:rsidRPr="00EC4EAD">
        <w:rPr>
          <w:lang w:val="eu-ES"/>
        </w:rPr>
        <w:t xml:space="preserve"> </w:t>
      </w:r>
      <w:r w:rsidRPr="00EC4EAD">
        <w:rPr>
          <w:lang w:val="eu-ES"/>
        </w:rPr>
        <w:lastRenderedPageBreak/>
        <w:t xml:space="preserve">edozein legeren aldaketa bezala, bere prozedura </w:t>
      </w:r>
      <w:proofErr w:type="spellStart"/>
      <w:r w:rsidRPr="00EC4EAD">
        <w:rPr>
          <w:lang w:val="eu-ES"/>
        </w:rPr>
        <w:t>legislatiboa</w:t>
      </w:r>
      <w:proofErr w:type="spellEnd"/>
      <w:r w:rsidRPr="00EC4EAD">
        <w:rPr>
          <w:lang w:val="eu-ES"/>
        </w:rPr>
        <w:t xml:space="preserve"> </w:t>
      </w:r>
      <w:r>
        <w:rPr>
          <w:lang w:val="eu-ES"/>
        </w:rPr>
        <w:t>daukala</w:t>
      </w:r>
      <w:r w:rsidRPr="00EC4EAD">
        <w:rPr>
          <w:lang w:val="eu-ES"/>
        </w:rPr>
        <w:t xml:space="preserve"> eta</w:t>
      </w:r>
      <w:r>
        <w:rPr>
          <w:lang w:val="eu-ES"/>
        </w:rPr>
        <w:t>,</w:t>
      </w:r>
      <w:r w:rsidRPr="00EC4EAD">
        <w:rPr>
          <w:lang w:val="eu-ES"/>
        </w:rPr>
        <w:t xml:space="preserve"> momentu honetan</w:t>
      </w:r>
      <w:r>
        <w:rPr>
          <w:lang w:val="eu-ES"/>
        </w:rPr>
        <w:t>,</w:t>
      </w:r>
      <w:r w:rsidRPr="00EC4EAD">
        <w:rPr>
          <w:lang w:val="eu-ES"/>
        </w:rPr>
        <w:t xml:space="preserve"> aldaketa hori prozedura horretan dagoela. Beraz, prozedura horretan tokatzen </w:t>
      </w:r>
      <w:r>
        <w:rPr>
          <w:lang w:val="eu-ES"/>
        </w:rPr>
        <w:t>zaigun</w:t>
      </w:r>
      <w:r w:rsidRPr="00EC4EAD">
        <w:rPr>
          <w:lang w:val="eu-ES"/>
        </w:rPr>
        <w:t xml:space="preserve"> fasean etorri behako da eta Eusko Jaurlaritza horre</w:t>
      </w:r>
      <w:r>
        <w:rPr>
          <w:lang w:val="eu-ES"/>
        </w:rPr>
        <w:t>tan dabil.</w:t>
      </w:r>
    </w:p>
    <w:p w:rsidR="00B96F25" w:rsidRDefault="00B96F25" w:rsidP="004904B1">
      <w:pPr>
        <w:pStyle w:val="Texto"/>
        <w:rPr>
          <w:lang w:val="eu-ES"/>
        </w:rPr>
      </w:pPr>
    </w:p>
    <w:p w:rsidR="00B96F25" w:rsidRDefault="00B96F25" w:rsidP="004904B1">
      <w:pPr>
        <w:pStyle w:val="Texto"/>
        <w:rPr>
          <w:lang w:val="eu-ES"/>
        </w:rPr>
      </w:pPr>
      <w:r w:rsidRPr="00EC4EAD">
        <w:rPr>
          <w:lang w:val="eu-ES"/>
        </w:rPr>
        <w:t>Horregatik guztiagatik, aipatu dudan moduan, erdibideko honi baiezkoa emango diogu, indarkeria matxista pairatu duten emakume guztien babeserako eta beraien memoria</w:t>
      </w:r>
      <w:r>
        <w:rPr>
          <w:lang w:val="eu-ES"/>
        </w:rPr>
        <w:t>,</w:t>
      </w:r>
      <w:r w:rsidRPr="00EC4EAD">
        <w:rPr>
          <w:lang w:val="eu-ES"/>
        </w:rPr>
        <w:t xml:space="preserve"> errekonozimendua eta artapena babesteko </w:t>
      </w:r>
      <w:r>
        <w:rPr>
          <w:lang w:val="eu-ES"/>
        </w:rPr>
        <w:t>lanean jarraitu behar dugulako.</w:t>
      </w:r>
    </w:p>
    <w:p w:rsidR="00B96F25" w:rsidRDefault="00B96F25" w:rsidP="004904B1">
      <w:pPr>
        <w:pStyle w:val="Texto"/>
        <w:rPr>
          <w:lang w:val="eu-ES"/>
        </w:rPr>
      </w:pPr>
    </w:p>
    <w:p w:rsidR="00B96F25" w:rsidRDefault="00B96F25" w:rsidP="004904B1">
      <w:pPr>
        <w:pStyle w:val="Texto"/>
        <w:rPr>
          <w:lang w:val="eu-ES"/>
        </w:rPr>
      </w:pPr>
      <w:r w:rsidRPr="00EC4EAD">
        <w:rPr>
          <w:lang w:val="eu-ES"/>
        </w:rPr>
        <w:t>Besterik ez, eskerrik asko.</w:t>
      </w:r>
    </w:p>
    <w:p w:rsidR="00B96F25" w:rsidRDefault="00B96F25" w:rsidP="004904B1">
      <w:pPr>
        <w:pStyle w:val="Texto"/>
        <w:rPr>
          <w:lang w:val="eu-ES"/>
        </w:rPr>
      </w:pPr>
    </w:p>
    <w:p w:rsidR="00B96F25" w:rsidRDefault="00B96F25" w:rsidP="004904B1">
      <w:pPr>
        <w:pStyle w:val="Texto"/>
        <w:rPr>
          <w:lang w:val="eu-ES"/>
        </w:rPr>
      </w:pPr>
    </w:p>
    <w:p w:rsidR="00B96F25" w:rsidRDefault="00B96F25" w:rsidP="004904B1">
      <w:pPr>
        <w:pStyle w:val="Texto"/>
        <w:rPr>
          <w:lang w:val="eu-ES"/>
        </w:rPr>
      </w:pPr>
      <w:r w:rsidRPr="00211897">
        <w:rPr>
          <w:rFonts w:ascii="Futura Md BT" w:hAnsi="Futura Md BT"/>
          <w:lang w:val="eu-ES"/>
        </w:rPr>
        <w:t>LEHENDAKARIAK</w:t>
      </w:r>
      <w:r>
        <w:rPr>
          <w:lang w:val="eu-ES"/>
        </w:rPr>
        <w:t xml:space="preserve">: Eskerrik asko, </w:t>
      </w:r>
      <w:proofErr w:type="spellStart"/>
      <w:r>
        <w:rPr>
          <w:lang w:val="eu-ES"/>
        </w:rPr>
        <w:t>Ipiñazar</w:t>
      </w:r>
      <w:proofErr w:type="spellEnd"/>
      <w:r>
        <w:rPr>
          <w:lang w:val="eu-ES"/>
        </w:rPr>
        <w:t xml:space="preserve"> </w:t>
      </w:r>
      <w:r w:rsidR="004904B1">
        <w:rPr>
          <w:lang w:val="eu-ES"/>
        </w:rPr>
        <w:t>andrea</w:t>
      </w:r>
      <w:r>
        <w:rPr>
          <w:lang w:val="eu-ES"/>
        </w:rPr>
        <w:t>.</w:t>
      </w:r>
    </w:p>
    <w:p w:rsidR="00B96F25" w:rsidRDefault="00B96F25" w:rsidP="004904B1">
      <w:pPr>
        <w:pStyle w:val="Texto"/>
        <w:rPr>
          <w:lang w:val="eu-ES"/>
        </w:rPr>
      </w:pPr>
    </w:p>
    <w:p w:rsidR="00B96F25" w:rsidRDefault="00B96F25" w:rsidP="004904B1">
      <w:pPr>
        <w:pStyle w:val="Texto"/>
        <w:rPr>
          <w:lang w:val="eu-ES"/>
        </w:rPr>
      </w:pPr>
      <w:r>
        <w:rPr>
          <w:lang w:val="eu-ES"/>
        </w:rPr>
        <w:t>Erantzunen txandara pasatuz, Aranak ez du hitzik hartu behar. Norbaitek hitza hartu nahi du?</w:t>
      </w:r>
    </w:p>
    <w:p w:rsidR="00B96F25" w:rsidRDefault="00B96F25" w:rsidP="004904B1">
      <w:pPr>
        <w:pStyle w:val="Texto"/>
        <w:rPr>
          <w:lang w:val="eu-ES"/>
        </w:rPr>
      </w:pPr>
    </w:p>
    <w:p w:rsidR="00B96F25" w:rsidRDefault="00B96F25" w:rsidP="004904B1">
      <w:pPr>
        <w:pStyle w:val="Texto"/>
        <w:rPr>
          <w:lang w:val="eu-ES"/>
        </w:rPr>
      </w:pPr>
      <w:proofErr w:type="spellStart"/>
      <w:r>
        <w:rPr>
          <w:lang w:val="eu-ES"/>
        </w:rPr>
        <w:t>Garrido</w:t>
      </w:r>
      <w:proofErr w:type="spellEnd"/>
      <w:r>
        <w:rPr>
          <w:lang w:val="eu-ES"/>
        </w:rPr>
        <w:t>?</w:t>
      </w:r>
    </w:p>
    <w:p w:rsidR="00B96F25" w:rsidRDefault="00B96F25" w:rsidP="004904B1">
      <w:pPr>
        <w:pStyle w:val="Texto"/>
        <w:rPr>
          <w:lang w:val="eu-ES"/>
        </w:rPr>
      </w:pPr>
    </w:p>
    <w:p w:rsidR="00B96F25" w:rsidRDefault="00C356F7" w:rsidP="004904B1">
      <w:pPr>
        <w:pStyle w:val="Texto"/>
        <w:rPr>
          <w:lang w:val="eu-ES"/>
        </w:rPr>
      </w:pPr>
      <w:r>
        <w:rPr>
          <w:lang w:val="eu-ES"/>
        </w:rPr>
        <w:t xml:space="preserve">Bale, ba, </w:t>
      </w:r>
      <w:proofErr w:type="spellStart"/>
      <w:r>
        <w:rPr>
          <w:lang w:val="eu-ES"/>
        </w:rPr>
        <w:t>Etxebarrieta</w:t>
      </w:r>
      <w:proofErr w:type="spellEnd"/>
      <w:r>
        <w:rPr>
          <w:lang w:val="eu-ES"/>
        </w:rPr>
        <w:t xml:space="preserve"> and</w:t>
      </w:r>
      <w:r w:rsidR="00B96F25">
        <w:rPr>
          <w:lang w:val="eu-ES"/>
        </w:rPr>
        <w:t>rea, zurea da hitza.</w:t>
      </w:r>
    </w:p>
    <w:p w:rsidR="00B96F25" w:rsidRDefault="00B96F25" w:rsidP="004904B1">
      <w:pPr>
        <w:pStyle w:val="Texto"/>
        <w:rPr>
          <w:lang w:val="eu-ES"/>
        </w:rPr>
      </w:pPr>
    </w:p>
    <w:p w:rsidR="00B96F25" w:rsidRDefault="00B96F25" w:rsidP="004904B1">
      <w:pPr>
        <w:pStyle w:val="Texto"/>
        <w:rPr>
          <w:lang w:val="eu-ES"/>
        </w:rPr>
      </w:pPr>
    </w:p>
    <w:p w:rsidR="00B96F25" w:rsidRDefault="00B96F25" w:rsidP="004904B1">
      <w:pPr>
        <w:pStyle w:val="Texto"/>
        <w:rPr>
          <w:lang w:val="eu-ES"/>
        </w:rPr>
      </w:pPr>
      <w:r w:rsidRPr="00211897">
        <w:rPr>
          <w:rFonts w:ascii="Futura Md BT" w:hAnsi="Futura Md BT"/>
          <w:lang w:val="eu-ES"/>
        </w:rPr>
        <w:t>ETXEBARRIETA LEGRAND</w:t>
      </w:r>
      <w:r w:rsidRPr="006B26BF">
        <w:rPr>
          <w:lang w:val="eu-ES"/>
        </w:rPr>
        <w:t xml:space="preserve"> andreak: </w:t>
      </w:r>
      <w:r w:rsidRPr="00EC4EAD">
        <w:rPr>
          <w:lang w:val="eu-ES"/>
        </w:rPr>
        <w:t>Bai, bakarrik</w:t>
      </w:r>
      <w:r>
        <w:rPr>
          <w:lang w:val="eu-ES"/>
        </w:rPr>
        <w:t xml:space="preserve"> esan duda</w:t>
      </w:r>
      <w:r w:rsidRPr="00EC4EAD">
        <w:rPr>
          <w:lang w:val="eu-ES"/>
        </w:rPr>
        <w:t>lako erantzunen txandan bota</w:t>
      </w:r>
      <w:r>
        <w:rPr>
          <w:lang w:val="eu-ES"/>
        </w:rPr>
        <w:t xml:space="preserve"> behar nituela,</w:t>
      </w:r>
      <w:r w:rsidRPr="00EC4EAD">
        <w:rPr>
          <w:lang w:val="eu-ES"/>
        </w:rPr>
        <w:t xml:space="preserve"> </w:t>
      </w:r>
      <w:proofErr w:type="spellStart"/>
      <w:r w:rsidRPr="00EC4EAD">
        <w:rPr>
          <w:lang w:val="eu-ES"/>
        </w:rPr>
        <w:t>pendiente</w:t>
      </w:r>
      <w:proofErr w:type="spellEnd"/>
      <w:r w:rsidRPr="00EC4EAD">
        <w:rPr>
          <w:lang w:val="eu-ES"/>
        </w:rPr>
        <w:t xml:space="preserve"> geratu zaizkidan gauza batzuk</w:t>
      </w:r>
      <w:r>
        <w:rPr>
          <w:lang w:val="eu-ES"/>
        </w:rPr>
        <w:t>,</w:t>
      </w:r>
      <w:r w:rsidRPr="00EC4EAD">
        <w:rPr>
          <w:lang w:val="eu-ES"/>
        </w:rPr>
        <w:t xml:space="preserve"> ez</w:t>
      </w:r>
      <w:r>
        <w:rPr>
          <w:lang w:val="eu-ES"/>
        </w:rPr>
        <w:t>?</w:t>
      </w:r>
      <w:r w:rsidRPr="00EC4EAD">
        <w:rPr>
          <w:lang w:val="eu-ES"/>
        </w:rPr>
        <w:t xml:space="preserve"> eta justifikatzeko gu gaur zergatik abstentziora jotzea erabakitzen dugu</w:t>
      </w:r>
      <w:r>
        <w:rPr>
          <w:lang w:val="eu-ES"/>
        </w:rPr>
        <w:t>n</w:t>
      </w:r>
      <w:r w:rsidRPr="00EC4EAD">
        <w:rPr>
          <w:lang w:val="eu-ES"/>
        </w:rPr>
        <w:t>. Uste dut horre</w:t>
      </w:r>
      <w:r>
        <w:rPr>
          <w:lang w:val="eu-ES"/>
        </w:rPr>
        <w:t>k ere azalpen bat merezi duela.</w:t>
      </w:r>
    </w:p>
    <w:p w:rsidR="00B96F25" w:rsidRDefault="00B96F25" w:rsidP="004904B1">
      <w:pPr>
        <w:pStyle w:val="Texto"/>
        <w:rPr>
          <w:lang w:val="eu-ES"/>
        </w:rPr>
      </w:pPr>
    </w:p>
    <w:p w:rsidR="00B96F25" w:rsidRDefault="00B96F25" w:rsidP="004904B1">
      <w:pPr>
        <w:pStyle w:val="Texto"/>
        <w:rPr>
          <w:lang w:val="eu-ES"/>
        </w:rPr>
      </w:pPr>
      <w:r w:rsidRPr="00EC4EAD">
        <w:rPr>
          <w:lang w:val="eu-ES"/>
        </w:rPr>
        <w:t>Gure proposamenean esaten nuen moduan, guretzako garrantzitsuak ziren eta zehaztasuna eta konkrezioa ematen zut</w:t>
      </w:r>
      <w:r>
        <w:rPr>
          <w:lang w:val="eu-ES"/>
        </w:rPr>
        <w:t>en gai batzuk kokatzen genituen.</w:t>
      </w:r>
      <w:r w:rsidRPr="00EC4EAD">
        <w:rPr>
          <w:lang w:val="eu-ES"/>
        </w:rPr>
        <w:t xml:space="preserve"> </w:t>
      </w:r>
      <w:r>
        <w:rPr>
          <w:lang w:val="eu-ES"/>
        </w:rPr>
        <w:t>A</w:t>
      </w:r>
      <w:r w:rsidRPr="00EC4EAD">
        <w:rPr>
          <w:lang w:val="eu-ES"/>
        </w:rPr>
        <w:t>urrekontuak ziren horietakoak, indarkeriaren markoa definitzearen beharra. Gure ustez</w:t>
      </w:r>
      <w:r>
        <w:rPr>
          <w:lang w:val="eu-ES"/>
        </w:rPr>
        <w:t>,</w:t>
      </w:r>
      <w:r w:rsidRPr="00EC4EAD">
        <w:rPr>
          <w:lang w:val="eu-ES"/>
        </w:rPr>
        <w:t xml:space="preserve"> hori kokatzea beharrezkoa zen</w:t>
      </w:r>
      <w:r>
        <w:rPr>
          <w:lang w:val="eu-ES"/>
        </w:rPr>
        <w:t>.</w:t>
      </w:r>
    </w:p>
    <w:p w:rsidR="00B96F25" w:rsidRDefault="00B96F25" w:rsidP="004904B1">
      <w:pPr>
        <w:pStyle w:val="Texto"/>
        <w:rPr>
          <w:lang w:val="eu-ES"/>
        </w:rPr>
      </w:pPr>
    </w:p>
    <w:p w:rsidR="00B96F25" w:rsidRDefault="00B96F25" w:rsidP="004904B1">
      <w:pPr>
        <w:pStyle w:val="Texto"/>
        <w:rPr>
          <w:lang w:val="eu-ES"/>
        </w:rPr>
      </w:pPr>
      <w:r>
        <w:rPr>
          <w:lang w:val="eu-ES"/>
        </w:rPr>
        <w:lastRenderedPageBreak/>
        <w:t>E</w:t>
      </w:r>
      <w:r w:rsidRPr="00EC4EAD">
        <w:rPr>
          <w:lang w:val="eu-ES"/>
        </w:rPr>
        <w:t>ta</w:t>
      </w:r>
      <w:r>
        <w:rPr>
          <w:lang w:val="eu-ES"/>
        </w:rPr>
        <w:t>,</w:t>
      </w:r>
      <w:r w:rsidRPr="00EC4EAD">
        <w:rPr>
          <w:lang w:val="eu-ES"/>
        </w:rPr>
        <w:t xml:space="preserve"> amaitzeko</w:t>
      </w:r>
      <w:r>
        <w:rPr>
          <w:lang w:val="eu-ES"/>
        </w:rPr>
        <w:t>,</w:t>
      </w:r>
      <w:r w:rsidRPr="00EC4EAD">
        <w:rPr>
          <w:lang w:val="eu-ES"/>
        </w:rPr>
        <w:t xml:space="preserve"> autodefentsa feminista</w:t>
      </w:r>
      <w:r>
        <w:rPr>
          <w:lang w:val="eu-ES"/>
        </w:rPr>
        <w:t>z</w:t>
      </w:r>
      <w:r w:rsidRPr="00EC4EAD">
        <w:rPr>
          <w:lang w:val="eu-ES"/>
        </w:rPr>
        <w:t xml:space="preserve"> hitz egiten genuen</w:t>
      </w:r>
      <w:r>
        <w:rPr>
          <w:lang w:val="eu-ES"/>
        </w:rPr>
        <w:t>. Eta ez da, ez</w:t>
      </w:r>
      <w:r w:rsidRPr="00EC4EAD">
        <w:rPr>
          <w:lang w:val="eu-ES"/>
        </w:rPr>
        <w:t xml:space="preserve"> dakit</w:t>
      </w:r>
      <w:r>
        <w:rPr>
          <w:lang w:val="eu-ES"/>
        </w:rPr>
        <w:t>,</w:t>
      </w:r>
      <w:r w:rsidRPr="00EC4EAD">
        <w:rPr>
          <w:lang w:val="eu-ES"/>
        </w:rPr>
        <w:t xml:space="preserve"> hile</w:t>
      </w:r>
      <w:r>
        <w:rPr>
          <w:lang w:val="eu-ES"/>
        </w:rPr>
        <w:t>e</w:t>
      </w:r>
      <w:r w:rsidRPr="00EC4EAD">
        <w:rPr>
          <w:lang w:val="eu-ES"/>
        </w:rPr>
        <w:t>tatik hartutako proposamen bat</w:t>
      </w:r>
      <w:r>
        <w:rPr>
          <w:lang w:val="eu-ES"/>
        </w:rPr>
        <w:t>,</w:t>
      </w:r>
      <w:r w:rsidRPr="00EC4EAD">
        <w:rPr>
          <w:lang w:val="eu-ES"/>
        </w:rPr>
        <w:t xml:space="preserve"> ez</w:t>
      </w:r>
      <w:r>
        <w:rPr>
          <w:lang w:val="eu-ES"/>
        </w:rPr>
        <w:t>?</w:t>
      </w:r>
      <w:r w:rsidRPr="00EC4EAD">
        <w:rPr>
          <w:lang w:val="eu-ES"/>
        </w:rPr>
        <w:t xml:space="preserve"> batzuetan eman dezakeen arren</w:t>
      </w:r>
      <w:r>
        <w:rPr>
          <w:lang w:val="eu-ES"/>
        </w:rPr>
        <w:t>.</w:t>
      </w:r>
      <w:r w:rsidRPr="00EC4EAD">
        <w:rPr>
          <w:lang w:val="eu-ES"/>
        </w:rPr>
        <w:t xml:space="preserve"> </w:t>
      </w:r>
      <w:r>
        <w:rPr>
          <w:lang w:val="eu-ES"/>
        </w:rPr>
        <w:t>M</w:t>
      </w:r>
      <w:r w:rsidRPr="00EC4EAD">
        <w:rPr>
          <w:lang w:val="eu-ES"/>
        </w:rPr>
        <w:t>emoriaz hit</w:t>
      </w:r>
      <w:r>
        <w:rPr>
          <w:lang w:val="eu-ES"/>
        </w:rPr>
        <w:t>z egiten ari garenean eta subjektuei</w:t>
      </w:r>
      <w:r w:rsidRPr="00EC4EAD">
        <w:rPr>
          <w:lang w:val="eu-ES"/>
        </w:rPr>
        <w:t xml:space="preserve"> aitortza ematen ari garenean</w:t>
      </w:r>
      <w:r>
        <w:rPr>
          <w:lang w:val="eu-ES"/>
        </w:rPr>
        <w:t>,</w:t>
      </w:r>
      <w:r w:rsidRPr="00EC4EAD">
        <w:rPr>
          <w:lang w:val="eu-ES"/>
        </w:rPr>
        <w:t xml:space="preserve"> subjektu</w:t>
      </w:r>
      <w:r>
        <w:rPr>
          <w:lang w:val="eu-ES"/>
        </w:rPr>
        <w:t xml:space="preserve"> horiei ere bai</w:t>
      </w:r>
      <w:r w:rsidRPr="00EC4EAD">
        <w:rPr>
          <w:lang w:val="eu-ES"/>
        </w:rPr>
        <w:t xml:space="preserve"> ekintza, jardunbidea eta izaer</w:t>
      </w:r>
      <w:r>
        <w:rPr>
          <w:lang w:val="eu-ES"/>
        </w:rPr>
        <w:t>a aktiboa eman behar genien, ez?</w:t>
      </w:r>
    </w:p>
    <w:p w:rsidR="00B96F25" w:rsidRDefault="00B96F25" w:rsidP="004904B1">
      <w:pPr>
        <w:pStyle w:val="Texto"/>
        <w:rPr>
          <w:lang w:val="eu-ES"/>
        </w:rPr>
      </w:pPr>
    </w:p>
    <w:p w:rsidR="00B96F25" w:rsidRDefault="00B96F25" w:rsidP="004904B1">
      <w:pPr>
        <w:pStyle w:val="Texto"/>
        <w:rPr>
          <w:lang w:val="eu-ES"/>
        </w:rPr>
      </w:pPr>
      <w:r w:rsidRPr="00EC4EAD">
        <w:rPr>
          <w:lang w:val="eu-ES"/>
        </w:rPr>
        <w:t>Eta</w:t>
      </w:r>
      <w:r>
        <w:rPr>
          <w:lang w:val="eu-ES"/>
        </w:rPr>
        <w:t>,</w:t>
      </w:r>
      <w:r w:rsidRPr="00EC4EAD">
        <w:rPr>
          <w:lang w:val="eu-ES"/>
        </w:rPr>
        <w:t xml:space="preserve"> zentzu horretan</w:t>
      </w:r>
      <w:r>
        <w:rPr>
          <w:lang w:val="eu-ES"/>
        </w:rPr>
        <w:t>,</w:t>
      </w:r>
      <w:r w:rsidRPr="00EC4EAD">
        <w:rPr>
          <w:lang w:val="eu-ES"/>
        </w:rPr>
        <w:t xml:space="preserve"> formakuntzaz gain</w:t>
      </w:r>
      <w:r>
        <w:rPr>
          <w:lang w:val="eu-ES"/>
        </w:rPr>
        <w:t>,</w:t>
      </w:r>
      <w:r w:rsidRPr="00EC4EAD">
        <w:rPr>
          <w:lang w:val="eu-ES"/>
        </w:rPr>
        <w:t xml:space="preserve"> eta guk</w:t>
      </w:r>
      <w:r>
        <w:rPr>
          <w:lang w:val="eu-ES"/>
        </w:rPr>
        <w:t xml:space="preserve"> hor</w:t>
      </w:r>
      <w:r w:rsidRPr="00EC4EAD">
        <w:rPr>
          <w:lang w:val="eu-ES"/>
        </w:rPr>
        <w:t xml:space="preserve"> ere kokatzen genuen formakuntza horren garrantzia, baina</w:t>
      </w:r>
      <w:r>
        <w:rPr>
          <w:lang w:val="eu-ES"/>
        </w:rPr>
        <w:t>,</w:t>
      </w:r>
      <w:r w:rsidRPr="00EC4EAD">
        <w:rPr>
          <w:lang w:val="eu-ES"/>
        </w:rPr>
        <w:t xml:space="preserve"> derrigorrezkoa izan behar zuela</w:t>
      </w:r>
      <w:r>
        <w:rPr>
          <w:lang w:val="eu-ES"/>
        </w:rPr>
        <w:t>,</w:t>
      </w:r>
      <w:r w:rsidRPr="00EC4EAD">
        <w:rPr>
          <w:lang w:val="eu-ES"/>
        </w:rPr>
        <w:t xml:space="preserve"> hor uste dugu dagoen arazoetako bat</w:t>
      </w:r>
      <w:r>
        <w:rPr>
          <w:lang w:val="eu-ES"/>
        </w:rPr>
        <w:t>,</w:t>
      </w:r>
      <w:r w:rsidRPr="00EC4EAD">
        <w:rPr>
          <w:lang w:val="eu-ES"/>
        </w:rPr>
        <w:t xml:space="preserve"> eta adin txikiene</w:t>
      </w:r>
      <w:r>
        <w:rPr>
          <w:lang w:val="eu-ES"/>
        </w:rPr>
        <w:t>ta</w:t>
      </w:r>
      <w:r w:rsidRPr="00EC4EAD">
        <w:rPr>
          <w:lang w:val="eu-ES"/>
        </w:rPr>
        <w:t>tik hasita egon beharko lukeela</w:t>
      </w:r>
      <w:r>
        <w:rPr>
          <w:lang w:val="eu-ES"/>
        </w:rPr>
        <w:t>.</w:t>
      </w:r>
    </w:p>
    <w:p w:rsidR="00B96F25" w:rsidRDefault="00B96F25" w:rsidP="004904B1">
      <w:pPr>
        <w:pStyle w:val="Texto"/>
        <w:rPr>
          <w:lang w:val="eu-ES"/>
        </w:rPr>
      </w:pPr>
    </w:p>
    <w:p w:rsidR="00B96F25" w:rsidRDefault="00B96F25" w:rsidP="004904B1">
      <w:pPr>
        <w:pStyle w:val="Texto"/>
        <w:rPr>
          <w:lang w:val="eu-ES"/>
        </w:rPr>
      </w:pPr>
      <w:r>
        <w:rPr>
          <w:lang w:val="eu-ES"/>
        </w:rPr>
        <w:t>E</w:t>
      </w:r>
      <w:r w:rsidRPr="00EC4EAD">
        <w:rPr>
          <w:lang w:val="eu-ES"/>
        </w:rPr>
        <w:t>ta autodefentsa feminista</w:t>
      </w:r>
      <w:r>
        <w:rPr>
          <w:lang w:val="eu-ES"/>
        </w:rPr>
        <w:t>,</w:t>
      </w:r>
      <w:r w:rsidRPr="00EC4EAD">
        <w:rPr>
          <w:lang w:val="eu-ES"/>
        </w:rPr>
        <w:t xml:space="preserve"> hori delako, emakumeok indartzeko</w:t>
      </w:r>
      <w:r>
        <w:rPr>
          <w:lang w:val="eu-ES"/>
        </w:rPr>
        <w:t>, emakumeo</w:t>
      </w:r>
      <w:r w:rsidRPr="00EC4EAD">
        <w:rPr>
          <w:lang w:val="eu-ES"/>
        </w:rPr>
        <w:t>k ahalduntzeko eta</w:t>
      </w:r>
      <w:r>
        <w:rPr>
          <w:lang w:val="eu-ES"/>
        </w:rPr>
        <w:t>,</w:t>
      </w:r>
      <w:r w:rsidRPr="00EC4EAD">
        <w:rPr>
          <w:lang w:val="eu-ES"/>
        </w:rPr>
        <w:t xml:space="preserve"> askotan</w:t>
      </w:r>
      <w:r>
        <w:rPr>
          <w:lang w:val="eu-ES"/>
        </w:rPr>
        <w:t>,</w:t>
      </w:r>
      <w:r w:rsidRPr="00EC4EAD">
        <w:rPr>
          <w:lang w:val="eu-ES"/>
        </w:rPr>
        <w:t xml:space="preserve"> indarkeria prozesuetatik atera ahal izateko tresna bakarreneta</w:t>
      </w:r>
      <w:r>
        <w:rPr>
          <w:lang w:val="eu-ES"/>
        </w:rPr>
        <w:t>ri</w:t>
      </w:r>
      <w:r w:rsidRPr="00EC4EAD">
        <w:rPr>
          <w:lang w:val="eu-ES"/>
        </w:rPr>
        <w:t>ko bat, mugimendu feministatik abiatzen dena, ahalduntze eskolen bidez ematen dena</w:t>
      </w:r>
      <w:r>
        <w:rPr>
          <w:lang w:val="eu-ES"/>
        </w:rPr>
        <w:t>. Eta ahalduntze eskola</w:t>
      </w:r>
      <w:r w:rsidRPr="00EC4EAD">
        <w:rPr>
          <w:lang w:val="eu-ES"/>
        </w:rPr>
        <w:t xml:space="preserve"> hauek balorean jartzea eskatzen g</w:t>
      </w:r>
      <w:r>
        <w:rPr>
          <w:lang w:val="eu-ES"/>
        </w:rPr>
        <w:t>enuen.</w:t>
      </w:r>
    </w:p>
    <w:p w:rsidR="00B96F25" w:rsidRDefault="00B96F25" w:rsidP="004904B1">
      <w:pPr>
        <w:pStyle w:val="Texto"/>
        <w:rPr>
          <w:lang w:val="eu-ES"/>
        </w:rPr>
      </w:pPr>
    </w:p>
    <w:p w:rsidR="00B96F25" w:rsidRDefault="00B96F25" w:rsidP="004904B1">
      <w:pPr>
        <w:pStyle w:val="Texto"/>
        <w:rPr>
          <w:lang w:val="eu-ES"/>
        </w:rPr>
      </w:pPr>
      <w:r w:rsidRPr="00EC4EAD">
        <w:rPr>
          <w:lang w:val="eu-ES"/>
        </w:rPr>
        <w:t>Zentzu honetan</w:t>
      </w:r>
      <w:r>
        <w:rPr>
          <w:lang w:val="eu-ES"/>
        </w:rPr>
        <w:t>,</w:t>
      </w:r>
      <w:r w:rsidRPr="00EC4EAD">
        <w:rPr>
          <w:lang w:val="eu-ES"/>
        </w:rPr>
        <w:t xml:space="preserve"> proposamen honek</w:t>
      </w:r>
      <w:r>
        <w:rPr>
          <w:lang w:val="eu-ES"/>
        </w:rPr>
        <w:t>,</w:t>
      </w:r>
      <w:r w:rsidRPr="00EC4EAD">
        <w:rPr>
          <w:lang w:val="eu-ES"/>
        </w:rPr>
        <w:t xml:space="preserve"> eta bere garaian hitz egin genuenean esan genuen bezala</w:t>
      </w:r>
      <w:r>
        <w:rPr>
          <w:lang w:val="eu-ES"/>
        </w:rPr>
        <w:t>,</w:t>
      </w:r>
      <w:r w:rsidRPr="00EC4EAD">
        <w:rPr>
          <w:lang w:val="eu-ES"/>
        </w:rPr>
        <w:t xml:space="preserve"> baditu guri konbentzitzen ez gaituzten pare bat kontu</w:t>
      </w:r>
      <w:r>
        <w:rPr>
          <w:lang w:val="eu-ES"/>
        </w:rPr>
        <w:t>, ez?</w:t>
      </w:r>
      <w:r w:rsidRPr="00EC4EAD">
        <w:rPr>
          <w:lang w:val="eu-ES"/>
        </w:rPr>
        <w:t xml:space="preserve"> Horieta</w:t>
      </w:r>
      <w:r>
        <w:rPr>
          <w:lang w:val="eu-ES"/>
        </w:rPr>
        <w:t>ko bat da aitortzarako ekintzak</w:t>
      </w:r>
      <w:r w:rsidRPr="00EC4EAD">
        <w:rPr>
          <w:lang w:val="eu-ES"/>
        </w:rPr>
        <w:t xml:space="preserve"> diseinatzeaz</w:t>
      </w:r>
      <w:r>
        <w:rPr>
          <w:lang w:val="eu-ES"/>
        </w:rPr>
        <w:t>,</w:t>
      </w:r>
      <w:r w:rsidRPr="00EC4EAD">
        <w:rPr>
          <w:lang w:val="eu-ES"/>
        </w:rPr>
        <w:t xml:space="preserve"> ekitaldi instituzionalak, espazio publikoaren oroitzapenak. Uste dugu garrantzitsuak direla</w:t>
      </w:r>
      <w:r>
        <w:rPr>
          <w:lang w:val="eu-ES"/>
        </w:rPr>
        <w:t>,</w:t>
      </w:r>
      <w:r w:rsidRPr="00EC4EAD">
        <w:rPr>
          <w:lang w:val="eu-ES"/>
        </w:rPr>
        <w:t xml:space="preserve"> bai, baina hori ez dagokiola hasiera batean instituzioa</w:t>
      </w:r>
      <w:r>
        <w:rPr>
          <w:lang w:val="eu-ES"/>
        </w:rPr>
        <w:t xml:space="preserve">ri. Hau </w:t>
      </w:r>
      <w:r w:rsidRPr="00EC4EAD">
        <w:rPr>
          <w:lang w:val="eu-ES"/>
        </w:rPr>
        <w:t>mugimendu feministari dagokion zerbait dela</w:t>
      </w:r>
      <w:r>
        <w:rPr>
          <w:lang w:val="eu-ES"/>
        </w:rPr>
        <w:t>,</w:t>
      </w:r>
      <w:r w:rsidRPr="00EC4EAD">
        <w:rPr>
          <w:lang w:val="eu-ES"/>
        </w:rPr>
        <w:t xml:space="preserve"> eta mugimendu feminista dagoen herrietan bide hauek hauspotu behar direla</w:t>
      </w:r>
      <w:r>
        <w:rPr>
          <w:lang w:val="eu-ES"/>
        </w:rPr>
        <w:t>,</w:t>
      </w:r>
      <w:r w:rsidRPr="00EC4EAD">
        <w:rPr>
          <w:lang w:val="eu-ES"/>
        </w:rPr>
        <w:t xml:space="preserve"> ostean etorriko diren ekitaldi horiek egiteko</w:t>
      </w:r>
      <w:r>
        <w:rPr>
          <w:lang w:val="eu-ES"/>
        </w:rPr>
        <w:t>. Zeren</w:t>
      </w:r>
      <w:r w:rsidRPr="00EC4EAD">
        <w:rPr>
          <w:lang w:val="eu-ES"/>
        </w:rPr>
        <w:t xml:space="preserve"> askotan erraza da pankartaren atzean jartzea</w:t>
      </w:r>
      <w:r>
        <w:rPr>
          <w:lang w:val="eu-ES"/>
        </w:rPr>
        <w:t>,</w:t>
      </w:r>
      <w:r w:rsidRPr="00EC4EAD">
        <w:rPr>
          <w:lang w:val="eu-ES"/>
        </w:rPr>
        <w:t xml:space="preserve"> eta proposame</w:t>
      </w:r>
      <w:r>
        <w:rPr>
          <w:lang w:val="eu-ES"/>
        </w:rPr>
        <w:t xml:space="preserve">n konkretuak lantzea, zailagoa. </w:t>
      </w:r>
      <w:r w:rsidRPr="00EC4EAD">
        <w:rPr>
          <w:lang w:val="eu-ES"/>
        </w:rPr>
        <w:t xml:space="preserve">Horregatik ekartzen genituen </w:t>
      </w:r>
      <w:r>
        <w:rPr>
          <w:lang w:val="eu-ES"/>
        </w:rPr>
        <w:t>h</w:t>
      </w:r>
      <w:r w:rsidRPr="00EC4EAD">
        <w:rPr>
          <w:lang w:val="eu-ES"/>
        </w:rPr>
        <w:t>ona proposamen konkretu batzuk</w:t>
      </w:r>
      <w:r>
        <w:rPr>
          <w:lang w:val="eu-ES"/>
        </w:rPr>
        <w:t>.</w:t>
      </w:r>
    </w:p>
    <w:p w:rsidR="00B96F25" w:rsidRDefault="00B96F25" w:rsidP="004904B1">
      <w:pPr>
        <w:pStyle w:val="Texto"/>
        <w:rPr>
          <w:lang w:val="eu-ES"/>
        </w:rPr>
      </w:pPr>
    </w:p>
    <w:p w:rsidR="00B96F25" w:rsidRPr="00EC4EAD" w:rsidRDefault="00B96F25" w:rsidP="004904B1">
      <w:pPr>
        <w:pStyle w:val="Texto"/>
        <w:rPr>
          <w:lang w:val="eu-ES"/>
        </w:rPr>
      </w:pPr>
      <w:r>
        <w:rPr>
          <w:lang w:val="eu-ES"/>
        </w:rPr>
        <w:t>E</w:t>
      </w:r>
      <w:r w:rsidRPr="00EC4EAD">
        <w:rPr>
          <w:lang w:val="eu-ES"/>
        </w:rPr>
        <w:t>ta biktimak aintzat hartzea garrantzitsua da oso</w:t>
      </w:r>
      <w:r>
        <w:rPr>
          <w:lang w:val="eu-ES"/>
        </w:rPr>
        <w:t>,</w:t>
      </w:r>
      <w:r w:rsidRPr="00EC4EAD">
        <w:rPr>
          <w:lang w:val="eu-ES"/>
        </w:rPr>
        <w:t xml:space="preserve"> eta horregatik uste dugu hauek aintzat hartzeaz gain</w:t>
      </w:r>
      <w:r>
        <w:rPr>
          <w:lang w:val="eu-ES"/>
        </w:rPr>
        <w:t>,</w:t>
      </w:r>
      <w:r w:rsidRPr="00EC4EAD">
        <w:rPr>
          <w:lang w:val="eu-ES"/>
        </w:rPr>
        <w:t xml:space="preserve"> subjektu </w:t>
      </w:r>
      <w:r>
        <w:rPr>
          <w:lang w:val="eu-ES"/>
        </w:rPr>
        <w:t>izaera</w:t>
      </w:r>
      <w:r w:rsidRPr="00EC4EAD">
        <w:rPr>
          <w:lang w:val="eu-ES"/>
        </w:rPr>
        <w:t xml:space="preserve"> eraman behar zaiela</w:t>
      </w:r>
      <w:r>
        <w:rPr>
          <w:lang w:val="eu-ES"/>
        </w:rPr>
        <w:t>.</w:t>
      </w:r>
      <w:r w:rsidRPr="00EC4EAD">
        <w:rPr>
          <w:lang w:val="eu-ES"/>
        </w:rPr>
        <w:t xml:space="preserve"> </w:t>
      </w:r>
      <w:r>
        <w:rPr>
          <w:lang w:val="eu-ES"/>
        </w:rPr>
        <w:t>E</w:t>
      </w:r>
      <w:r w:rsidRPr="00EC4EAD">
        <w:rPr>
          <w:lang w:val="eu-ES"/>
        </w:rPr>
        <w:t>ta erreparazioaz hitz egiten dugunean</w:t>
      </w:r>
      <w:r>
        <w:rPr>
          <w:lang w:val="eu-ES"/>
        </w:rPr>
        <w:t>,</w:t>
      </w:r>
      <w:r w:rsidRPr="00EC4EAD">
        <w:rPr>
          <w:lang w:val="eu-ES"/>
        </w:rPr>
        <w:t xml:space="preserve"> galdera bat botatzen dut hemen, ea erreparazio hori beraiek behar duten modukoa izateko prest ote gauden. Zeren ohituta gaude eskema klasiko batzuetan…</w:t>
      </w:r>
    </w:p>
    <w:p w:rsidR="00B96F25" w:rsidRPr="00265368" w:rsidRDefault="00B96F25" w:rsidP="004904B1">
      <w:pPr>
        <w:pStyle w:val="Texto"/>
        <w:rPr>
          <w:lang w:val="eu-ES"/>
        </w:rPr>
      </w:pPr>
    </w:p>
    <w:p w:rsidR="00B96F25" w:rsidRDefault="00B96F25" w:rsidP="004904B1">
      <w:pPr>
        <w:pStyle w:val="Texto"/>
        <w:rPr>
          <w:lang w:val="eu-ES"/>
        </w:rPr>
      </w:pPr>
      <w:r w:rsidRPr="00EC4EAD">
        <w:rPr>
          <w:lang w:val="eu-ES"/>
        </w:rPr>
        <w:lastRenderedPageBreak/>
        <w:t>(27. zintaren amaiera)</w:t>
      </w:r>
    </w:p>
    <w:p w:rsidR="003B3A4F" w:rsidRPr="00230499" w:rsidRDefault="003B3A4F" w:rsidP="004904B1">
      <w:pPr>
        <w:pStyle w:val="Texto"/>
        <w:rPr>
          <w:lang w:val="eu-ES"/>
        </w:rPr>
      </w:pPr>
      <w:r w:rsidRPr="00230499">
        <w:rPr>
          <w:lang w:val="eu-ES"/>
        </w:rPr>
        <w:t>(28. zintaren hasiera)</w:t>
      </w:r>
    </w:p>
    <w:p w:rsidR="003B3A4F" w:rsidRPr="00230499" w:rsidRDefault="003B3A4F" w:rsidP="004904B1">
      <w:pPr>
        <w:pStyle w:val="Texto"/>
        <w:rPr>
          <w:lang w:val="eu-ES"/>
        </w:rPr>
      </w:pPr>
    </w:p>
    <w:p w:rsidR="003B3A4F" w:rsidRPr="00230499" w:rsidRDefault="003B3A4F" w:rsidP="004904B1">
      <w:pPr>
        <w:pStyle w:val="Texto"/>
        <w:rPr>
          <w:lang w:val="eu-ES"/>
        </w:rPr>
      </w:pPr>
      <w:r w:rsidRPr="00230499">
        <w:rPr>
          <w:lang w:val="eu-ES"/>
        </w:rPr>
        <w:t xml:space="preserve">… dut hemen, ea </w:t>
      </w:r>
      <w:proofErr w:type="spellStart"/>
      <w:r w:rsidRPr="00230499">
        <w:rPr>
          <w:lang w:val="eu-ES"/>
        </w:rPr>
        <w:t>erreparazio</w:t>
      </w:r>
      <w:proofErr w:type="spellEnd"/>
      <w:r w:rsidRPr="00230499">
        <w:rPr>
          <w:lang w:val="eu-ES"/>
        </w:rPr>
        <w:t xml:space="preserve"> hori beraiek behar duten modukoa </w:t>
      </w:r>
      <w:r w:rsidR="00F4088C">
        <w:rPr>
          <w:lang w:val="eu-ES"/>
        </w:rPr>
        <w:t>izateko prest ote gauden. Zeren</w:t>
      </w:r>
      <w:r w:rsidRPr="00230499">
        <w:rPr>
          <w:lang w:val="eu-ES"/>
        </w:rPr>
        <w:t xml:space="preserve"> ohituta gaude eskema klasiko batzuetan, garrantzitsuak direnak. Baina, agian, beste batzuk egon beharko lukete, beste batzuk asmatu beharko genituzke, eta, horietan, bidea </w:t>
      </w:r>
      <w:proofErr w:type="spellStart"/>
      <w:r w:rsidRPr="00230499">
        <w:rPr>
          <w:lang w:val="eu-ES"/>
        </w:rPr>
        <w:t>transitatzen</w:t>
      </w:r>
      <w:proofErr w:type="spellEnd"/>
      <w:r w:rsidRPr="00230499">
        <w:rPr>
          <w:lang w:val="eu-ES"/>
        </w:rPr>
        <w:t xml:space="preserve"> hasi beharko genuke. Orduan, zentzu horretan, gure ustez, zehaztasun edo konkrezio hori falta zelako, guk gure proposamena mantentzea erabaki genuen, eskertuz, hori bai, batez ere Arana andreak egindako saiakera, </w:t>
      </w:r>
      <w:proofErr w:type="spellStart"/>
      <w:r w:rsidRPr="00230499">
        <w:rPr>
          <w:lang w:val="eu-ES"/>
        </w:rPr>
        <w:t>Ipiñazar</w:t>
      </w:r>
      <w:proofErr w:type="spellEnd"/>
      <w:r w:rsidRPr="00230499">
        <w:rPr>
          <w:lang w:val="eu-ES"/>
        </w:rPr>
        <w:t xml:space="preserve">, Rojo eta </w:t>
      </w:r>
      <w:proofErr w:type="spellStart"/>
      <w:r w:rsidRPr="00230499">
        <w:rPr>
          <w:lang w:val="eu-ES"/>
        </w:rPr>
        <w:t>Garrido</w:t>
      </w:r>
      <w:proofErr w:type="spellEnd"/>
      <w:r w:rsidRPr="00230499">
        <w:rPr>
          <w:lang w:val="eu-ES"/>
        </w:rPr>
        <w:t xml:space="preserve"> andreekin ere izandako elkarrizketa. Eta, bueno, bada, gaurkoan ez da posible izan, gure ustez zehaztasun gehiago behar zelako. Agian, beste batean, noski, topatuko gara.</w:t>
      </w:r>
    </w:p>
    <w:p w:rsidR="003B3A4F" w:rsidRPr="00230499" w:rsidRDefault="003B3A4F" w:rsidP="004904B1">
      <w:pPr>
        <w:pStyle w:val="Texto"/>
        <w:rPr>
          <w:lang w:val="eu-ES"/>
        </w:rPr>
      </w:pPr>
    </w:p>
    <w:p w:rsidR="003B3A4F" w:rsidRPr="00230499" w:rsidRDefault="003B3A4F" w:rsidP="004904B1">
      <w:pPr>
        <w:pStyle w:val="Texto"/>
        <w:rPr>
          <w:lang w:val="eu-ES"/>
        </w:rPr>
      </w:pPr>
      <w:r w:rsidRPr="00230499">
        <w:rPr>
          <w:lang w:val="eu-ES"/>
        </w:rPr>
        <w:t>Eskerrik asko.</w:t>
      </w:r>
    </w:p>
    <w:p w:rsidR="003B3A4F" w:rsidRPr="00230499" w:rsidRDefault="003B3A4F" w:rsidP="004904B1">
      <w:pPr>
        <w:pStyle w:val="Texto"/>
        <w:rPr>
          <w:lang w:val="eu-ES"/>
        </w:rPr>
      </w:pPr>
    </w:p>
    <w:p w:rsidR="003B3A4F" w:rsidRPr="00230499" w:rsidRDefault="003B3A4F" w:rsidP="004904B1">
      <w:pPr>
        <w:pStyle w:val="Texto"/>
        <w:rPr>
          <w:lang w:val="eu-ES"/>
        </w:rPr>
      </w:pPr>
    </w:p>
    <w:p w:rsidR="003B3A4F" w:rsidRPr="00230499" w:rsidRDefault="003B3A4F" w:rsidP="004904B1">
      <w:pPr>
        <w:pStyle w:val="Texto"/>
        <w:rPr>
          <w:lang w:val="eu-ES"/>
        </w:rPr>
      </w:pPr>
      <w:r w:rsidRPr="00230499">
        <w:rPr>
          <w:rFonts w:ascii="Futura Md BT" w:hAnsi="Futura Md BT"/>
          <w:lang w:val="eu-ES"/>
        </w:rPr>
        <w:t xml:space="preserve">LEHENDAKARIAK: </w:t>
      </w:r>
      <w:r w:rsidRPr="00230499">
        <w:rPr>
          <w:lang w:val="eu-ES"/>
        </w:rPr>
        <w:t xml:space="preserve">Eskerrik asko, </w:t>
      </w:r>
      <w:proofErr w:type="spellStart"/>
      <w:r w:rsidRPr="00230499">
        <w:rPr>
          <w:lang w:val="eu-ES"/>
        </w:rPr>
        <w:t>Etxebarrieta</w:t>
      </w:r>
      <w:proofErr w:type="spellEnd"/>
      <w:r w:rsidRPr="00230499">
        <w:rPr>
          <w:lang w:val="eu-ES"/>
        </w:rPr>
        <w:t xml:space="preserve"> andrea. Rojo andreak hitza nahi zuen?</w:t>
      </w:r>
    </w:p>
    <w:p w:rsidR="003B3A4F" w:rsidRPr="00230499" w:rsidRDefault="003B3A4F" w:rsidP="004904B1">
      <w:pPr>
        <w:pStyle w:val="Texto"/>
        <w:rPr>
          <w:lang w:val="eu-ES"/>
        </w:rPr>
      </w:pPr>
    </w:p>
    <w:p w:rsidR="003B3A4F" w:rsidRPr="00230499" w:rsidRDefault="003B3A4F" w:rsidP="004904B1">
      <w:pPr>
        <w:pStyle w:val="Texto"/>
        <w:rPr>
          <w:lang w:val="eu-ES"/>
        </w:rPr>
      </w:pPr>
    </w:p>
    <w:p w:rsidR="003B3A4F" w:rsidRDefault="003B3A4F" w:rsidP="004904B1">
      <w:pPr>
        <w:pStyle w:val="Texto"/>
        <w:rPr>
          <w:lang w:val="es-ES"/>
        </w:rPr>
      </w:pPr>
      <w:r w:rsidRPr="00230499">
        <w:rPr>
          <w:rFonts w:ascii="Futura Md BT" w:hAnsi="Futura Md BT"/>
          <w:lang w:val="eu-ES"/>
        </w:rPr>
        <w:t xml:space="preserve">ROJO SOLANA </w:t>
      </w:r>
      <w:r w:rsidRPr="00230499">
        <w:rPr>
          <w:lang w:val="eu-ES"/>
        </w:rPr>
        <w:t>andreak</w:t>
      </w:r>
      <w:r>
        <w:rPr>
          <w:lang w:val="es-ES"/>
        </w:rPr>
        <w:t>: Sí. G</w:t>
      </w:r>
      <w:r w:rsidRPr="00230499">
        <w:rPr>
          <w:lang w:val="es-ES"/>
        </w:rPr>
        <w:t>racias otra vez</w:t>
      </w:r>
      <w:r>
        <w:rPr>
          <w:lang w:val="es-ES"/>
        </w:rPr>
        <w:t>,</w:t>
      </w:r>
      <w:r w:rsidRPr="00230499">
        <w:rPr>
          <w:lang w:val="es-ES"/>
        </w:rPr>
        <w:t xml:space="preserve"> presidenta.</w:t>
      </w:r>
      <w:r>
        <w:rPr>
          <w:lang w:val="es-ES"/>
        </w:rPr>
        <w:t xml:space="preserve"> Muy brevemente.</w:t>
      </w:r>
    </w:p>
    <w:p w:rsidR="003B3A4F" w:rsidRDefault="003B3A4F" w:rsidP="004904B1">
      <w:pPr>
        <w:pStyle w:val="Texto"/>
        <w:rPr>
          <w:lang w:val="es-ES"/>
        </w:rPr>
      </w:pPr>
    </w:p>
    <w:p w:rsidR="003B3A4F" w:rsidRDefault="003B3A4F" w:rsidP="004904B1">
      <w:pPr>
        <w:pStyle w:val="Texto"/>
        <w:rPr>
          <w:lang w:val="es-ES"/>
        </w:rPr>
      </w:pPr>
      <w:r>
        <w:rPr>
          <w:lang w:val="es-ES"/>
        </w:rPr>
        <w:t>Decía en</w:t>
      </w:r>
      <w:r w:rsidRPr="00230499">
        <w:rPr>
          <w:lang w:val="es-ES"/>
        </w:rPr>
        <w:t xml:space="preserve"> mi primera intervención que empieza a ser un poco complicado preparar las intervenciones para hablar de todo lo que tiene que ver con la violencia machista. Lo hemos hecho a personas mayores, hemos hablado de los niños, de los adolescentes, de las adolescentes. </w:t>
      </w:r>
      <w:r>
        <w:rPr>
          <w:lang w:val="es-ES"/>
        </w:rPr>
        <w:t>Lo hemos hecho de todo. Creo que,</w:t>
      </w:r>
      <w:r w:rsidRPr="00230499">
        <w:rPr>
          <w:lang w:val="es-ES"/>
        </w:rPr>
        <w:t xml:space="preserve"> como decía, es más lo qu</w:t>
      </w:r>
      <w:r>
        <w:rPr>
          <w:lang w:val="es-ES"/>
        </w:rPr>
        <w:t>e nos une que lo que nos separa. Y</w:t>
      </w:r>
      <w:r w:rsidRPr="00230499">
        <w:rPr>
          <w:lang w:val="es-ES"/>
        </w:rPr>
        <w:t xml:space="preserve"> siempre acabamos demandando q</w:t>
      </w:r>
      <w:r>
        <w:rPr>
          <w:lang w:val="es-ES"/>
        </w:rPr>
        <w:t xml:space="preserve">ue esto tiene que estar unido a </w:t>
      </w:r>
      <w:r w:rsidRPr="00230499">
        <w:rPr>
          <w:lang w:val="es-ES"/>
        </w:rPr>
        <w:t>finan</w:t>
      </w:r>
      <w:r>
        <w:rPr>
          <w:lang w:val="es-ES"/>
        </w:rPr>
        <w:t>ciación económica. Porque luego, muchas de las políticas, que</w:t>
      </w:r>
      <w:r w:rsidRPr="00230499">
        <w:rPr>
          <w:lang w:val="es-ES"/>
        </w:rPr>
        <w:t>dan en las tribunas</w:t>
      </w:r>
      <w:r>
        <w:rPr>
          <w:lang w:val="es-ES"/>
        </w:rPr>
        <w:t>,</w:t>
      </w:r>
      <w:r w:rsidRPr="00230499">
        <w:rPr>
          <w:lang w:val="es-ES"/>
        </w:rPr>
        <w:t xml:space="preserve"> quedan </w:t>
      </w:r>
      <w:r>
        <w:rPr>
          <w:lang w:val="es-ES"/>
        </w:rPr>
        <w:t xml:space="preserve">en </w:t>
      </w:r>
      <w:r w:rsidRPr="00230499">
        <w:rPr>
          <w:lang w:val="es-ES"/>
        </w:rPr>
        <w:t>los programas electorales</w:t>
      </w:r>
      <w:r>
        <w:rPr>
          <w:lang w:val="es-ES"/>
        </w:rPr>
        <w:t>,</w:t>
      </w:r>
      <w:r w:rsidRPr="00230499">
        <w:rPr>
          <w:lang w:val="es-ES"/>
        </w:rPr>
        <w:t xml:space="preserve"> y acaba sie</w:t>
      </w:r>
      <w:r>
        <w:rPr>
          <w:lang w:val="es-ES"/>
        </w:rPr>
        <w:t>ndo muy complicado llevarlas a cabo.</w:t>
      </w:r>
    </w:p>
    <w:p w:rsidR="003B3A4F" w:rsidRDefault="003B3A4F" w:rsidP="004904B1">
      <w:pPr>
        <w:pStyle w:val="Texto"/>
        <w:rPr>
          <w:lang w:val="es-ES"/>
        </w:rPr>
      </w:pPr>
    </w:p>
    <w:p w:rsidR="003B3A4F" w:rsidRDefault="003B3A4F" w:rsidP="004904B1">
      <w:pPr>
        <w:pStyle w:val="Texto"/>
        <w:rPr>
          <w:lang w:val="es-ES"/>
        </w:rPr>
      </w:pPr>
      <w:r>
        <w:rPr>
          <w:lang w:val="es-ES"/>
        </w:rPr>
        <w:lastRenderedPageBreak/>
        <w:t>Creo que igual me excedo haciendo… No sé c</w:t>
      </w:r>
      <w:r w:rsidRPr="00230499">
        <w:rPr>
          <w:lang w:val="es-ES"/>
        </w:rPr>
        <w:t>asi</w:t>
      </w:r>
      <w:r>
        <w:rPr>
          <w:lang w:val="es-ES"/>
        </w:rPr>
        <w:t xml:space="preserve"> ni si viene mucho a </w:t>
      </w:r>
      <w:r w:rsidRPr="00230499">
        <w:rPr>
          <w:lang w:val="es-ES"/>
        </w:rPr>
        <w:t>cuento decirlo, pero creo qu</w:t>
      </w:r>
      <w:r>
        <w:rPr>
          <w:lang w:val="es-ES"/>
        </w:rPr>
        <w:t>e visto que en todos los plenos</w:t>
      </w:r>
      <w:r w:rsidRPr="00230499">
        <w:rPr>
          <w:lang w:val="es-ES"/>
        </w:rPr>
        <w:t xml:space="preserve"> ordinario</w:t>
      </w:r>
      <w:r>
        <w:rPr>
          <w:lang w:val="es-ES"/>
        </w:rPr>
        <w:t>s h</w:t>
      </w:r>
      <w:r w:rsidRPr="00230499">
        <w:rPr>
          <w:lang w:val="es-ES"/>
        </w:rPr>
        <w:t>ablamos de esto y siempre suelen</w:t>
      </w:r>
      <w:r>
        <w:rPr>
          <w:lang w:val="es-ES"/>
        </w:rPr>
        <w:t xml:space="preserve"> ser por iniciativa de EH Bildu o de Elkarrekin Podemos, </w:t>
      </w:r>
      <w:r w:rsidRPr="00230499">
        <w:rPr>
          <w:lang w:val="es-ES"/>
        </w:rPr>
        <w:t>podría ser el momento de que este Parlamento aprobara un pacto de país contra la violencia machista. Siempre hemos hablado todos los partidos políticos,</w:t>
      </w:r>
      <w:r>
        <w:rPr>
          <w:lang w:val="es-ES"/>
        </w:rPr>
        <w:t xml:space="preserve"> bien de lo que se hizo en el Congreso de los Diputados, de lo que se hace bien.</w:t>
      </w:r>
    </w:p>
    <w:p w:rsidR="003B3A4F" w:rsidRDefault="003B3A4F" w:rsidP="004904B1">
      <w:pPr>
        <w:pStyle w:val="Texto"/>
        <w:rPr>
          <w:lang w:val="es-ES"/>
        </w:rPr>
      </w:pPr>
    </w:p>
    <w:p w:rsidR="003B3A4F" w:rsidRPr="00230499" w:rsidRDefault="003B3A4F" w:rsidP="004904B1">
      <w:pPr>
        <w:pStyle w:val="Texto"/>
        <w:rPr>
          <w:lang w:val="es-ES"/>
        </w:rPr>
      </w:pPr>
      <w:r>
        <w:rPr>
          <w:lang w:val="es-ES"/>
        </w:rPr>
        <w:t>C</w:t>
      </w:r>
      <w:r w:rsidRPr="00230499">
        <w:rPr>
          <w:lang w:val="es-ES"/>
        </w:rPr>
        <w:t>reo que debi</w:t>
      </w:r>
      <w:r>
        <w:rPr>
          <w:lang w:val="es-ES"/>
        </w:rPr>
        <w:t>éramos todos aprender y unirnos. T</w:t>
      </w:r>
      <w:r w:rsidRPr="00230499">
        <w:rPr>
          <w:lang w:val="es-ES"/>
        </w:rPr>
        <w:t>odos los departamentos, cada uno en lo que le compete</w:t>
      </w:r>
      <w:r>
        <w:rPr>
          <w:lang w:val="es-ES"/>
        </w:rPr>
        <w:t>,</w:t>
      </w:r>
      <w:r w:rsidRPr="00230499">
        <w:rPr>
          <w:lang w:val="es-ES"/>
        </w:rPr>
        <w:t xml:space="preserve"> acaba haciendo cosas en lo que tiene que ver con la </w:t>
      </w:r>
      <w:r>
        <w:rPr>
          <w:lang w:val="es-ES"/>
        </w:rPr>
        <w:t xml:space="preserve">violencia contra las mujeres. Y, </w:t>
      </w:r>
      <w:r w:rsidRPr="00230499">
        <w:rPr>
          <w:lang w:val="es-ES"/>
        </w:rPr>
        <w:t>quizás</w:t>
      </w:r>
      <w:r>
        <w:rPr>
          <w:lang w:val="es-ES"/>
        </w:rPr>
        <w:t>,</w:t>
      </w:r>
      <w:r w:rsidRPr="00230499">
        <w:rPr>
          <w:lang w:val="es-ES"/>
        </w:rPr>
        <w:t xml:space="preserve"> sería el momento de emplazar al lehendakari a que liderara este pacto de paí</w:t>
      </w:r>
      <w:r>
        <w:rPr>
          <w:lang w:val="es-ES"/>
        </w:rPr>
        <w:t>s contra la violencia machista. P</w:t>
      </w:r>
      <w:r w:rsidRPr="00230499">
        <w:rPr>
          <w:lang w:val="es-ES"/>
        </w:rPr>
        <w:t>orque</w:t>
      </w:r>
      <w:r>
        <w:rPr>
          <w:lang w:val="es-ES"/>
        </w:rPr>
        <w:t>,</w:t>
      </w:r>
      <w:r w:rsidRPr="00230499">
        <w:rPr>
          <w:lang w:val="es-ES"/>
        </w:rPr>
        <w:t xml:space="preserve"> creo que cuando acabamos desgranando tanto un tema, acaba muchas veces perdiendo importancia para quienes tiene</w:t>
      </w:r>
      <w:r>
        <w:rPr>
          <w:lang w:val="es-ES"/>
        </w:rPr>
        <w:t xml:space="preserve">n que hacerse eco de los mismos, </w:t>
      </w:r>
      <w:r w:rsidRPr="00230499">
        <w:rPr>
          <w:lang w:val="es-ES"/>
        </w:rPr>
        <w:t>que muchas veces son los medios de comunicación. Por supuesto, en ese pacto de</w:t>
      </w:r>
      <w:r>
        <w:rPr>
          <w:lang w:val="es-ES"/>
        </w:rPr>
        <w:t xml:space="preserve"> país tendría protagonismo el movimiento feminista –</w:t>
      </w:r>
      <w:r w:rsidRPr="00230499">
        <w:rPr>
          <w:lang w:val="es-ES"/>
        </w:rPr>
        <w:t>que creo que de</w:t>
      </w:r>
      <w:r>
        <w:rPr>
          <w:lang w:val="es-ES"/>
        </w:rPr>
        <w:t xml:space="preserve">be tenerlo–, </w:t>
      </w:r>
      <w:r w:rsidRPr="00230499">
        <w:rPr>
          <w:lang w:val="es-ES"/>
        </w:rPr>
        <w:t>tendría cada uno de los partidos políticos</w:t>
      </w:r>
      <w:r>
        <w:rPr>
          <w:lang w:val="es-ES"/>
        </w:rPr>
        <w:t>;</w:t>
      </w:r>
      <w:r w:rsidRPr="00230499">
        <w:rPr>
          <w:lang w:val="es-ES"/>
        </w:rPr>
        <w:t xml:space="preserve"> el Gobierno</w:t>
      </w:r>
      <w:r>
        <w:rPr>
          <w:lang w:val="es-ES"/>
        </w:rPr>
        <w:t>, en</w:t>
      </w:r>
      <w:r w:rsidRPr="00230499">
        <w:rPr>
          <w:lang w:val="es-ES"/>
        </w:rPr>
        <w:t xml:space="preserve"> la responsabilidad que le corresponde. Pero</w:t>
      </w:r>
      <w:r>
        <w:rPr>
          <w:lang w:val="es-ES"/>
        </w:rPr>
        <w:t>,</w:t>
      </w:r>
      <w:r w:rsidRPr="00230499">
        <w:rPr>
          <w:lang w:val="es-ES"/>
        </w:rPr>
        <w:t xml:space="preserve"> quizá</w:t>
      </w:r>
      <w:r>
        <w:rPr>
          <w:lang w:val="es-ES"/>
        </w:rPr>
        <w:t>s,</w:t>
      </w:r>
      <w:r w:rsidRPr="00230499">
        <w:rPr>
          <w:lang w:val="es-ES"/>
        </w:rPr>
        <w:t xml:space="preserve"> sería el momento de empezar a dar un pas</w:t>
      </w:r>
      <w:r>
        <w:rPr>
          <w:lang w:val="es-ES"/>
        </w:rPr>
        <w:t>o más allá de seguir debatiendo y</w:t>
      </w:r>
      <w:r w:rsidRPr="00230499">
        <w:rPr>
          <w:lang w:val="es-ES"/>
        </w:rPr>
        <w:t xml:space="preserve"> debatiendo iniciativas que no es que para mi partido no tengan importancia, pero creo q</w:t>
      </w:r>
      <w:r>
        <w:rPr>
          <w:lang w:val="es-ES"/>
        </w:rPr>
        <w:t>ue podríamos hacer algo más. Y</w:t>
      </w:r>
      <w:r w:rsidRPr="00230499">
        <w:rPr>
          <w:lang w:val="es-ES"/>
        </w:rPr>
        <w:t xml:space="preserve"> cuando se proponen pactos de país po</w:t>
      </w:r>
      <w:r>
        <w:rPr>
          <w:lang w:val="es-ES"/>
        </w:rPr>
        <w:t xml:space="preserve">r otras cosas, todos nos unimos, </w:t>
      </w:r>
      <w:r w:rsidRPr="00230499">
        <w:rPr>
          <w:lang w:val="es-ES"/>
        </w:rPr>
        <w:t xml:space="preserve">pues a ver si somos capaces de unirnos en esto, que parece que nos preocupa </w:t>
      </w:r>
      <w:r>
        <w:rPr>
          <w:lang w:val="es-ES"/>
        </w:rPr>
        <w:t xml:space="preserve">a </w:t>
      </w:r>
      <w:r w:rsidRPr="00230499">
        <w:rPr>
          <w:lang w:val="es-ES"/>
        </w:rPr>
        <w:t>todos.</w:t>
      </w:r>
    </w:p>
    <w:p w:rsidR="003B3A4F" w:rsidRDefault="003B3A4F" w:rsidP="004904B1">
      <w:pPr>
        <w:pStyle w:val="Texto"/>
        <w:rPr>
          <w:lang w:val="eu-ES"/>
        </w:rPr>
      </w:pPr>
    </w:p>
    <w:p w:rsidR="003B3A4F" w:rsidRDefault="003B3A4F" w:rsidP="004904B1">
      <w:pPr>
        <w:pStyle w:val="Texto"/>
        <w:rPr>
          <w:lang w:val="eu-ES"/>
        </w:rPr>
      </w:pPr>
    </w:p>
    <w:p w:rsidR="003B3A4F" w:rsidRDefault="003B3A4F" w:rsidP="004904B1">
      <w:pPr>
        <w:pStyle w:val="Texto"/>
        <w:rPr>
          <w:lang w:val="eu-ES"/>
        </w:rPr>
      </w:pPr>
      <w:r>
        <w:rPr>
          <w:rFonts w:ascii="Futura Md BT" w:hAnsi="Futura Md BT"/>
          <w:lang w:val="eu-ES"/>
        </w:rPr>
        <w:t xml:space="preserve">LEHENDAKARIAK: </w:t>
      </w:r>
      <w:r>
        <w:rPr>
          <w:lang w:val="eu-ES"/>
        </w:rPr>
        <w:t>Esk</w:t>
      </w:r>
      <w:r w:rsidRPr="00230499">
        <w:rPr>
          <w:lang w:val="eu-ES"/>
        </w:rPr>
        <w:t>er</w:t>
      </w:r>
      <w:r>
        <w:rPr>
          <w:lang w:val="eu-ES"/>
        </w:rPr>
        <w:t>r</w:t>
      </w:r>
      <w:r w:rsidRPr="00230499">
        <w:rPr>
          <w:lang w:val="eu-ES"/>
        </w:rPr>
        <w:t>ik asko, Rojo and</w:t>
      </w:r>
      <w:r>
        <w:rPr>
          <w:lang w:val="eu-ES"/>
        </w:rPr>
        <w:t>rea.</w:t>
      </w:r>
    </w:p>
    <w:p w:rsidR="003B3A4F" w:rsidRDefault="003B3A4F" w:rsidP="004904B1">
      <w:pPr>
        <w:pStyle w:val="Texto"/>
        <w:rPr>
          <w:lang w:val="eu-ES"/>
        </w:rPr>
      </w:pPr>
    </w:p>
    <w:p w:rsidR="003B3A4F" w:rsidRDefault="003B3A4F" w:rsidP="004904B1">
      <w:pPr>
        <w:pStyle w:val="Texto"/>
        <w:rPr>
          <w:lang w:val="eu-ES"/>
        </w:rPr>
      </w:pPr>
      <w:r>
        <w:rPr>
          <w:lang w:val="eu-ES"/>
        </w:rPr>
        <w:t>E</w:t>
      </w:r>
      <w:r w:rsidRPr="00230499">
        <w:rPr>
          <w:lang w:val="eu-ES"/>
        </w:rPr>
        <w:t xml:space="preserve">ztabaida amaituta, botoetara jarriko dugu Elkarrekin Podemos, Euskal Sozialistak eta </w:t>
      </w:r>
      <w:proofErr w:type="spellStart"/>
      <w:r>
        <w:rPr>
          <w:lang w:val="eu-ES"/>
        </w:rPr>
        <w:t>Euzko</w:t>
      </w:r>
      <w:proofErr w:type="spellEnd"/>
      <w:r w:rsidRPr="00230499">
        <w:rPr>
          <w:lang w:val="eu-ES"/>
        </w:rPr>
        <w:t xml:space="preserve"> Abertzaleak sinatu duten erdibide</w:t>
      </w:r>
      <w:r>
        <w:rPr>
          <w:lang w:val="eu-ES"/>
        </w:rPr>
        <w:t>ko zuzenketa. Bozkatu dezakegu.</w:t>
      </w:r>
    </w:p>
    <w:p w:rsidR="003B3A4F" w:rsidRDefault="003B3A4F" w:rsidP="004904B1">
      <w:pPr>
        <w:pStyle w:val="Texto"/>
        <w:rPr>
          <w:lang w:val="eu-ES"/>
        </w:rPr>
      </w:pPr>
    </w:p>
    <w:p w:rsidR="003B3A4F" w:rsidRDefault="003B3A4F" w:rsidP="004904B1">
      <w:pPr>
        <w:pStyle w:val="anotaciones0"/>
        <w:rPr>
          <w:lang w:val="eu-ES"/>
        </w:rPr>
      </w:pPr>
      <w:r>
        <w:rPr>
          <w:lang w:val="eu-ES"/>
        </w:rPr>
        <w:t>Botazioa eginda, hauxe izan da emaitza: emandako botoak, 73; aldekoak, 47; aurkakoak, 0; abstentzioak, 26.</w:t>
      </w:r>
    </w:p>
    <w:p w:rsidR="003B3A4F" w:rsidRDefault="003B3A4F" w:rsidP="004904B1">
      <w:pPr>
        <w:pStyle w:val="Texto"/>
        <w:rPr>
          <w:lang w:val="eu-ES"/>
        </w:rPr>
      </w:pPr>
    </w:p>
    <w:p w:rsidR="003B3A4F" w:rsidRDefault="003B3A4F" w:rsidP="004904B1">
      <w:pPr>
        <w:pStyle w:val="Texto"/>
        <w:rPr>
          <w:lang w:val="eu-ES"/>
        </w:rPr>
      </w:pPr>
    </w:p>
    <w:p w:rsidR="003B3A4F" w:rsidRDefault="003B3A4F" w:rsidP="004904B1">
      <w:pPr>
        <w:pStyle w:val="Texto"/>
        <w:rPr>
          <w:lang w:val="eu-ES"/>
        </w:rPr>
      </w:pPr>
      <w:r>
        <w:rPr>
          <w:rFonts w:ascii="Futura Md BT" w:hAnsi="Futura Md BT"/>
          <w:lang w:val="eu-ES"/>
        </w:rPr>
        <w:t>LEHENDAKARIAK</w:t>
      </w:r>
      <w:r>
        <w:rPr>
          <w:lang w:val="eu-ES"/>
        </w:rPr>
        <w:t xml:space="preserve">: </w:t>
      </w:r>
      <w:r w:rsidRPr="00230499">
        <w:rPr>
          <w:lang w:val="eu-ES"/>
        </w:rPr>
        <w:t>Beraz, onartuta geratu da erdibideko zuzenketa</w:t>
      </w:r>
      <w:r>
        <w:rPr>
          <w:lang w:val="eu-ES"/>
        </w:rPr>
        <w:t>.</w:t>
      </w:r>
    </w:p>
    <w:p w:rsidR="003B3A4F" w:rsidRDefault="003B3A4F" w:rsidP="004904B1">
      <w:pPr>
        <w:pStyle w:val="Texto"/>
        <w:rPr>
          <w:lang w:val="eu-ES"/>
        </w:rPr>
      </w:pPr>
    </w:p>
    <w:p w:rsidR="003B3A4F" w:rsidRDefault="003B3A4F" w:rsidP="004904B1">
      <w:pPr>
        <w:pStyle w:val="Texto"/>
        <w:rPr>
          <w:lang w:val="eu-ES"/>
        </w:rPr>
      </w:pPr>
      <w:r>
        <w:rPr>
          <w:lang w:val="eu-ES"/>
        </w:rPr>
        <w:t>G</w:t>
      </w:r>
      <w:r w:rsidRPr="00230499">
        <w:rPr>
          <w:lang w:val="eu-ES"/>
        </w:rPr>
        <w:t>ai</w:t>
      </w:r>
      <w:r>
        <w:rPr>
          <w:lang w:val="eu-ES"/>
        </w:rPr>
        <w:t>-zerrendako bosgarren puntua "</w:t>
      </w:r>
      <w:r w:rsidRPr="0028766C">
        <w:rPr>
          <w:lang w:val="eu-ES"/>
        </w:rPr>
        <w:t xml:space="preserve">Mozioa, Eva Lopez de </w:t>
      </w:r>
      <w:proofErr w:type="spellStart"/>
      <w:r w:rsidRPr="0028766C">
        <w:rPr>
          <w:lang w:val="eu-ES"/>
        </w:rPr>
        <w:t>Arroyabe</w:t>
      </w:r>
      <w:proofErr w:type="spellEnd"/>
      <w:r w:rsidRPr="0028766C">
        <w:rPr>
          <w:lang w:val="eu-ES"/>
        </w:rPr>
        <w:t xml:space="preserve"> Saez de </w:t>
      </w:r>
      <w:proofErr w:type="spellStart"/>
      <w:r w:rsidRPr="0028766C">
        <w:rPr>
          <w:lang w:val="eu-ES"/>
        </w:rPr>
        <w:t>Maturana</w:t>
      </w:r>
      <w:proofErr w:type="spellEnd"/>
      <w:r>
        <w:rPr>
          <w:lang w:val="eu-ES"/>
        </w:rPr>
        <w:t>,</w:t>
      </w:r>
      <w:r w:rsidRPr="0028766C">
        <w:rPr>
          <w:lang w:val="eu-ES"/>
        </w:rPr>
        <w:t xml:space="preserve"> EH Bildu taldeko legebiltzarkideak aurkeztua, </w:t>
      </w:r>
      <w:proofErr w:type="spellStart"/>
      <w:r w:rsidRPr="0028766C">
        <w:rPr>
          <w:lang w:val="eu-ES"/>
        </w:rPr>
        <w:t>Rioja</w:t>
      </w:r>
      <w:proofErr w:type="spellEnd"/>
      <w:r w:rsidRPr="0028766C">
        <w:rPr>
          <w:lang w:val="eu-ES"/>
        </w:rPr>
        <w:t xml:space="preserve"> </w:t>
      </w:r>
      <w:proofErr w:type="spellStart"/>
      <w:r w:rsidRPr="0028766C">
        <w:rPr>
          <w:lang w:val="eu-ES"/>
        </w:rPr>
        <w:t>Alavesa</w:t>
      </w:r>
      <w:proofErr w:type="spellEnd"/>
      <w:r w:rsidRPr="0028766C">
        <w:rPr>
          <w:lang w:val="eu-ES"/>
        </w:rPr>
        <w:t xml:space="preserve"> ma</w:t>
      </w:r>
      <w:r>
        <w:rPr>
          <w:lang w:val="eu-ES"/>
        </w:rPr>
        <w:t xml:space="preserve">rkaren erregistroaren inguruan. </w:t>
      </w:r>
      <w:r w:rsidRPr="0028766C">
        <w:rPr>
          <w:lang w:val="eu-ES"/>
        </w:rPr>
        <w:t>Eztabaida eta behin betiko ebazpena</w:t>
      </w:r>
      <w:r>
        <w:rPr>
          <w:lang w:val="eu-ES"/>
        </w:rPr>
        <w:t>".</w:t>
      </w:r>
    </w:p>
    <w:p w:rsidR="003B3A4F" w:rsidRDefault="003B3A4F" w:rsidP="004904B1">
      <w:pPr>
        <w:pStyle w:val="Texto"/>
        <w:rPr>
          <w:lang w:val="eu-ES"/>
        </w:rPr>
      </w:pPr>
    </w:p>
    <w:p w:rsidR="003B3A4F" w:rsidRDefault="003B3A4F" w:rsidP="004904B1">
      <w:pPr>
        <w:pStyle w:val="Texto"/>
        <w:rPr>
          <w:lang w:val="eu-ES"/>
        </w:rPr>
      </w:pPr>
      <w:r w:rsidRPr="00230499">
        <w:rPr>
          <w:lang w:val="eu-ES"/>
        </w:rPr>
        <w:t xml:space="preserve">Talde </w:t>
      </w:r>
      <w:proofErr w:type="spellStart"/>
      <w:r w:rsidRPr="00230499">
        <w:rPr>
          <w:lang w:val="eu-ES"/>
        </w:rPr>
        <w:t>proposatzailearen</w:t>
      </w:r>
      <w:proofErr w:type="spellEnd"/>
      <w:r w:rsidRPr="00230499">
        <w:rPr>
          <w:lang w:val="eu-ES"/>
        </w:rPr>
        <w:t xml:space="preserve"> txanda, Lopez de </w:t>
      </w:r>
      <w:proofErr w:type="spellStart"/>
      <w:r w:rsidRPr="00230499">
        <w:rPr>
          <w:lang w:val="eu-ES"/>
        </w:rPr>
        <w:t>Arroyabe</w:t>
      </w:r>
      <w:proofErr w:type="spellEnd"/>
      <w:r w:rsidRPr="00230499">
        <w:rPr>
          <w:lang w:val="eu-ES"/>
        </w:rPr>
        <w:t xml:space="preserve"> andrea, zure</w:t>
      </w:r>
      <w:r>
        <w:rPr>
          <w:lang w:val="eu-ES"/>
        </w:rPr>
        <w:t>a da hitza, ekimen aurkeztu eta</w:t>
      </w:r>
      <w:r w:rsidRPr="00230499">
        <w:rPr>
          <w:lang w:val="eu-ES"/>
        </w:rPr>
        <w:t xml:space="preserve"> defendatze</w:t>
      </w:r>
      <w:r>
        <w:rPr>
          <w:lang w:val="eu-ES"/>
        </w:rPr>
        <w:t>ko.</w:t>
      </w:r>
    </w:p>
    <w:p w:rsidR="003B3A4F" w:rsidRDefault="003B3A4F" w:rsidP="004904B1">
      <w:pPr>
        <w:pStyle w:val="Texto"/>
        <w:rPr>
          <w:lang w:val="eu-ES"/>
        </w:rPr>
      </w:pPr>
    </w:p>
    <w:p w:rsidR="003B3A4F" w:rsidRDefault="003B3A4F" w:rsidP="004904B1">
      <w:pPr>
        <w:pStyle w:val="Texto"/>
        <w:rPr>
          <w:lang w:val="eu-ES"/>
        </w:rPr>
      </w:pPr>
    </w:p>
    <w:p w:rsidR="003B3A4F" w:rsidRDefault="003B3A4F" w:rsidP="004904B1">
      <w:pPr>
        <w:pStyle w:val="Texto"/>
        <w:rPr>
          <w:lang w:val="eu-ES"/>
        </w:rPr>
      </w:pPr>
      <w:r>
        <w:rPr>
          <w:rFonts w:ascii="Futura Md BT" w:hAnsi="Futura Md BT"/>
          <w:lang w:val="eu-ES"/>
        </w:rPr>
        <w:t xml:space="preserve">LOPEZ DE ARROYABE SAEZ DE MATURANA </w:t>
      </w:r>
      <w:r>
        <w:rPr>
          <w:lang w:val="eu-ES"/>
        </w:rPr>
        <w:t>andreak: Bai. K</w:t>
      </w:r>
      <w:r w:rsidRPr="00230499">
        <w:rPr>
          <w:lang w:val="eu-ES"/>
        </w:rPr>
        <w:t>aixo,</w:t>
      </w:r>
      <w:r>
        <w:rPr>
          <w:lang w:val="eu-ES"/>
        </w:rPr>
        <w:t xml:space="preserve"> egun on guztioi. Eskerrik asko, </w:t>
      </w:r>
      <w:proofErr w:type="spellStart"/>
      <w:r>
        <w:rPr>
          <w:lang w:val="eu-ES"/>
        </w:rPr>
        <w:t>Tejeria</w:t>
      </w:r>
      <w:proofErr w:type="spellEnd"/>
      <w:r>
        <w:rPr>
          <w:lang w:val="eu-ES"/>
        </w:rPr>
        <w:t xml:space="preserve"> andr</w:t>
      </w:r>
      <w:r w:rsidRPr="00230499">
        <w:rPr>
          <w:lang w:val="eu-ES"/>
        </w:rPr>
        <w:t>ea.</w:t>
      </w:r>
    </w:p>
    <w:p w:rsidR="003B3A4F" w:rsidRDefault="003B3A4F" w:rsidP="004904B1">
      <w:pPr>
        <w:pStyle w:val="Texto"/>
        <w:rPr>
          <w:lang w:val="eu-ES"/>
        </w:rPr>
      </w:pPr>
    </w:p>
    <w:p w:rsidR="003B3A4F" w:rsidRDefault="003B3A4F" w:rsidP="004904B1">
      <w:pPr>
        <w:pStyle w:val="Texto"/>
        <w:rPr>
          <w:lang w:val="eu-ES"/>
        </w:rPr>
      </w:pPr>
      <w:r>
        <w:rPr>
          <w:lang w:val="eu-ES"/>
        </w:rPr>
        <w:t xml:space="preserve">Gaur, Ganbera honetara, </w:t>
      </w:r>
      <w:r w:rsidRPr="00230499">
        <w:rPr>
          <w:lang w:val="eu-ES"/>
        </w:rPr>
        <w:t xml:space="preserve">Arabar Errioxako markaren jabetzak </w:t>
      </w:r>
      <w:r>
        <w:rPr>
          <w:lang w:val="eu-ES"/>
        </w:rPr>
        <w:t>ek</w:t>
      </w:r>
      <w:r w:rsidRPr="00230499">
        <w:rPr>
          <w:lang w:val="eu-ES"/>
        </w:rPr>
        <w:t xml:space="preserve">artzen dugu. Errioxa Kontseilu Arautzaileak, </w:t>
      </w:r>
      <w:proofErr w:type="spellStart"/>
      <w:r>
        <w:rPr>
          <w:lang w:val="eu-ES"/>
        </w:rPr>
        <w:t>Rioja</w:t>
      </w:r>
      <w:proofErr w:type="spellEnd"/>
      <w:r>
        <w:rPr>
          <w:lang w:val="eu-ES"/>
        </w:rPr>
        <w:t xml:space="preserve"> </w:t>
      </w:r>
      <w:proofErr w:type="spellStart"/>
      <w:r>
        <w:rPr>
          <w:lang w:val="eu-ES"/>
        </w:rPr>
        <w:t>Alavesa</w:t>
      </w:r>
      <w:proofErr w:type="spellEnd"/>
      <w:r>
        <w:rPr>
          <w:lang w:val="eu-ES"/>
        </w:rPr>
        <w:t xml:space="preserve"> marka duela, </w:t>
      </w:r>
      <w:r w:rsidRPr="00230499">
        <w:rPr>
          <w:lang w:val="eu-ES"/>
        </w:rPr>
        <w:t>ia 20 urte du erregistratuta</w:t>
      </w:r>
      <w:r>
        <w:rPr>
          <w:lang w:val="eu-ES"/>
        </w:rPr>
        <w:t>, Espainiako Marken E</w:t>
      </w:r>
      <w:r w:rsidRPr="00230499">
        <w:rPr>
          <w:lang w:val="eu-ES"/>
        </w:rPr>
        <w:t>rregistroa</w:t>
      </w:r>
      <w:r>
        <w:rPr>
          <w:lang w:val="eu-ES"/>
        </w:rPr>
        <w:t>n.</w:t>
      </w:r>
    </w:p>
    <w:p w:rsidR="003B3A4F" w:rsidRDefault="003B3A4F" w:rsidP="004904B1">
      <w:pPr>
        <w:pStyle w:val="Texto"/>
        <w:rPr>
          <w:lang w:val="eu-ES"/>
        </w:rPr>
      </w:pPr>
    </w:p>
    <w:p w:rsidR="003B3A4F" w:rsidRDefault="003B3A4F" w:rsidP="004904B1">
      <w:pPr>
        <w:pStyle w:val="Texto"/>
        <w:rPr>
          <w:lang w:val="eu-ES"/>
        </w:rPr>
      </w:pPr>
    </w:p>
    <w:p w:rsidR="003B3A4F" w:rsidRDefault="003B3A4F" w:rsidP="004904B1">
      <w:pPr>
        <w:pStyle w:val="Texto"/>
        <w:rPr>
          <w:lang w:val="eu-ES"/>
        </w:rPr>
      </w:pPr>
      <w:r>
        <w:rPr>
          <w:rFonts w:ascii="Futura Md BT" w:hAnsi="Futura Md BT"/>
          <w:lang w:val="eu-ES"/>
        </w:rPr>
        <w:t>LEHENDAKARIAK</w:t>
      </w:r>
      <w:r>
        <w:rPr>
          <w:lang w:val="eu-ES"/>
        </w:rPr>
        <w:t>: Isiltasuna, mesedez. Mesedez.</w:t>
      </w:r>
    </w:p>
    <w:p w:rsidR="003B3A4F" w:rsidRDefault="003B3A4F" w:rsidP="004904B1">
      <w:pPr>
        <w:pStyle w:val="Texto"/>
        <w:rPr>
          <w:lang w:val="eu-ES"/>
        </w:rPr>
      </w:pPr>
    </w:p>
    <w:p w:rsidR="003B3A4F" w:rsidRDefault="003B3A4F" w:rsidP="004904B1">
      <w:pPr>
        <w:pStyle w:val="Texto"/>
        <w:rPr>
          <w:lang w:val="eu-ES"/>
        </w:rPr>
      </w:pPr>
    </w:p>
    <w:p w:rsidR="003B3A4F" w:rsidRDefault="003B3A4F" w:rsidP="004904B1">
      <w:pPr>
        <w:pStyle w:val="Texto"/>
        <w:rPr>
          <w:lang w:val="eu-ES"/>
        </w:rPr>
      </w:pPr>
      <w:r>
        <w:rPr>
          <w:rFonts w:ascii="Futura Md BT" w:hAnsi="Futura Md BT"/>
          <w:lang w:val="eu-ES"/>
        </w:rPr>
        <w:t xml:space="preserve">LOPEZ DE ARROYABE SAEZ DE MATURANA </w:t>
      </w:r>
      <w:r>
        <w:rPr>
          <w:lang w:val="eu-ES"/>
        </w:rPr>
        <w:t>andreak: 2017. u</w:t>
      </w:r>
      <w:r w:rsidRPr="00230499">
        <w:rPr>
          <w:lang w:val="eu-ES"/>
        </w:rPr>
        <w:t>rtean</w:t>
      </w:r>
      <w:r>
        <w:rPr>
          <w:lang w:val="eu-ES"/>
        </w:rPr>
        <w:t>,</w:t>
      </w:r>
      <w:r w:rsidRPr="00230499">
        <w:rPr>
          <w:lang w:val="eu-ES"/>
        </w:rPr>
        <w:t xml:space="preserve"> </w:t>
      </w:r>
      <w:r>
        <w:rPr>
          <w:lang w:val="eu-ES"/>
        </w:rPr>
        <w:t>e</w:t>
      </w:r>
      <w:r w:rsidRPr="00230499">
        <w:rPr>
          <w:lang w:val="eu-ES"/>
        </w:rPr>
        <w:t>rrioxar Kontseilu Arautzaileak Europako Marke</w:t>
      </w:r>
      <w:r>
        <w:rPr>
          <w:lang w:val="eu-ES"/>
        </w:rPr>
        <w:t xml:space="preserve">n Erregistroan </w:t>
      </w:r>
      <w:proofErr w:type="spellStart"/>
      <w:r w:rsidRPr="00230499">
        <w:rPr>
          <w:lang w:val="eu-ES"/>
        </w:rPr>
        <w:t>Rioja</w:t>
      </w:r>
      <w:proofErr w:type="spellEnd"/>
      <w:r w:rsidRPr="00230499">
        <w:rPr>
          <w:lang w:val="eu-ES"/>
        </w:rPr>
        <w:t xml:space="preserve"> </w:t>
      </w:r>
      <w:proofErr w:type="spellStart"/>
      <w:r w:rsidRPr="00230499">
        <w:rPr>
          <w:lang w:val="eu-ES"/>
        </w:rPr>
        <w:t>Alavesa</w:t>
      </w:r>
      <w:proofErr w:type="spellEnd"/>
      <w:r w:rsidRPr="00230499">
        <w:rPr>
          <w:lang w:val="eu-ES"/>
        </w:rPr>
        <w:t xml:space="preserve"> marka hainbat </w:t>
      </w:r>
      <w:proofErr w:type="spellStart"/>
      <w:r w:rsidRPr="00230499">
        <w:rPr>
          <w:lang w:val="eu-ES"/>
        </w:rPr>
        <w:t>era</w:t>
      </w:r>
      <w:r>
        <w:rPr>
          <w:lang w:val="eu-ES"/>
        </w:rPr>
        <w:t>biletarako</w:t>
      </w:r>
      <w:proofErr w:type="spellEnd"/>
      <w:r w:rsidRPr="00230499">
        <w:rPr>
          <w:lang w:val="eu-ES"/>
        </w:rPr>
        <w:t xml:space="preserve"> marka erregistratzeko eskaera egin zuen</w:t>
      </w:r>
      <w:r>
        <w:rPr>
          <w:lang w:val="eu-ES"/>
        </w:rPr>
        <w:t>.</w:t>
      </w:r>
    </w:p>
    <w:p w:rsidR="003B3A4F" w:rsidRDefault="003B3A4F" w:rsidP="004904B1">
      <w:pPr>
        <w:pStyle w:val="Texto"/>
        <w:rPr>
          <w:lang w:val="eu-ES"/>
        </w:rPr>
      </w:pPr>
    </w:p>
    <w:p w:rsidR="003B3A4F" w:rsidRDefault="003B3A4F" w:rsidP="004904B1">
      <w:pPr>
        <w:pStyle w:val="Texto"/>
        <w:rPr>
          <w:lang w:val="eu-ES"/>
        </w:rPr>
      </w:pPr>
      <w:r w:rsidRPr="00230499">
        <w:rPr>
          <w:lang w:val="eu-ES"/>
        </w:rPr>
        <w:t xml:space="preserve">2018. </w:t>
      </w:r>
      <w:r>
        <w:rPr>
          <w:lang w:val="eu-ES"/>
        </w:rPr>
        <w:t>u</w:t>
      </w:r>
      <w:r w:rsidRPr="00230499">
        <w:rPr>
          <w:lang w:val="eu-ES"/>
        </w:rPr>
        <w:t>rtean</w:t>
      </w:r>
      <w:r>
        <w:rPr>
          <w:lang w:val="eu-ES"/>
        </w:rPr>
        <w:t>,</w:t>
      </w:r>
      <w:r w:rsidRPr="00230499">
        <w:rPr>
          <w:lang w:val="eu-ES"/>
        </w:rPr>
        <w:t xml:space="preserve"> </w:t>
      </w:r>
      <w:proofErr w:type="spellStart"/>
      <w:r w:rsidRPr="00230499">
        <w:rPr>
          <w:lang w:val="eu-ES"/>
        </w:rPr>
        <w:t>Guardia</w:t>
      </w:r>
      <w:r>
        <w:rPr>
          <w:lang w:val="eu-ES"/>
        </w:rPr>
        <w:t>-Arabako</w:t>
      </w:r>
      <w:proofErr w:type="spellEnd"/>
      <w:r>
        <w:rPr>
          <w:lang w:val="eu-ES"/>
        </w:rPr>
        <w:t xml:space="preserve"> Errioxako K</w:t>
      </w:r>
      <w:r w:rsidRPr="00230499">
        <w:rPr>
          <w:lang w:val="eu-ES"/>
        </w:rPr>
        <w:t>oadrilak errekurtso bat aurkeztu zuen eskaera horren aurka. Aurten</w:t>
      </w:r>
      <w:r>
        <w:rPr>
          <w:lang w:val="eu-ES"/>
        </w:rPr>
        <w:t>, Europako Er</w:t>
      </w:r>
      <w:r w:rsidRPr="00230499">
        <w:rPr>
          <w:lang w:val="eu-ES"/>
        </w:rPr>
        <w:t>registroa</w:t>
      </w:r>
      <w:r>
        <w:rPr>
          <w:lang w:val="eu-ES"/>
        </w:rPr>
        <w:t>k</w:t>
      </w:r>
      <w:r w:rsidRPr="00230499">
        <w:rPr>
          <w:lang w:val="eu-ES"/>
        </w:rPr>
        <w:t xml:space="preserve"> </w:t>
      </w:r>
      <w:r>
        <w:rPr>
          <w:lang w:val="eu-ES"/>
        </w:rPr>
        <w:t>K</w:t>
      </w:r>
      <w:r w:rsidRPr="00230499">
        <w:rPr>
          <w:lang w:val="eu-ES"/>
        </w:rPr>
        <w:t>oadrilak aurkeztutako errekurtsoa onartzen ez zuela jak</w:t>
      </w:r>
      <w:r>
        <w:rPr>
          <w:lang w:val="eu-ES"/>
        </w:rPr>
        <w:t xml:space="preserve">inarazi zuen. Azkenik, Europan, </w:t>
      </w:r>
      <w:r w:rsidRPr="00230499">
        <w:rPr>
          <w:lang w:val="eu-ES"/>
        </w:rPr>
        <w:t xml:space="preserve">Errioxa </w:t>
      </w:r>
      <w:r>
        <w:rPr>
          <w:lang w:val="eu-ES"/>
        </w:rPr>
        <w:t xml:space="preserve">Kontseilu Arautzailearen jabegopean </w:t>
      </w:r>
      <w:r w:rsidRPr="00230499">
        <w:rPr>
          <w:lang w:val="eu-ES"/>
        </w:rPr>
        <w:t xml:space="preserve">erregistratu du ofizialki </w:t>
      </w:r>
      <w:proofErr w:type="spellStart"/>
      <w:r w:rsidRPr="00230499">
        <w:rPr>
          <w:lang w:val="eu-ES"/>
        </w:rPr>
        <w:t>Rioja</w:t>
      </w:r>
      <w:proofErr w:type="spellEnd"/>
      <w:r w:rsidRPr="00230499">
        <w:rPr>
          <w:lang w:val="eu-ES"/>
        </w:rPr>
        <w:t xml:space="preserve"> </w:t>
      </w:r>
      <w:proofErr w:type="spellStart"/>
      <w:r w:rsidRPr="00230499">
        <w:rPr>
          <w:lang w:val="eu-ES"/>
        </w:rPr>
        <w:t>Alavesa</w:t>
      </w:r>
      <w:proofErr w:type="spellEnd"/>
      <w:r w:rsidRPr="00230499">
        <w:rPr>
          <w:lang w:val="eu-ES"/>
        </w:rPr>
        <w:t xml:space="preserve"> marka. Horrela esan</w:t>
      </w:r>
      <w:r>
        <w:rPr>
          <w:lang w:val="eu-ES"/>
        </w:rPr>
        <w:t>da, ez dago ezer ulertzerik. N</w:t>
      </w:r>
      <w:r w:rsidRPr="00230499">
        <w:rPr>
          <w:lang w:val="eu-ES"/>
        </w:rPr>
        <w:t>iretzat ere</w:t>
      </w:r>
      <w:r>
        <w:rPr>
          <w:lang w:val="eu-ES"/>
        </w:rPr>
        <w:t>, z</w:t>
      </w:r>
      <w:r w:rsidRPr="00230499">
        <w:rPr>
          <w:lang w:val="eu-ES"/>
        </w:rPr>
        <w:t>aila da ulertzea. Argiago esango dut</w:t>
      </w:r>
      <w:r>
        <w:rPr>
          <w:lang w:val="eu-ES"/>
        </w:rPr>
        <w:t>:</w:t>
      </w:r>
      <w:r w:rsidRPr="00230499">
        <w:rPr>
          <w:lang w:val="eu-ES"/>
        </w:rPr>
        <w:t xml:space="preserve"> Arabar Err</w:t>
      </w:r>
      <w:r>
        <w:rPr>
          <w:lang w:val="eu-ES"/>
        </w:rPr>
        <w:t>ioxako marka ez dago gure esku.</w:t>
      </w:r>
    </w:p>
    <w:p w:rsidR="003B3A4F" w:rsidRDefault="003B3A4F" w:rsidP="004904B1">
      <w:pPr>
        <w:pStyle w:val="Texto"/>
        <w:rPr>
          <w:lang w:val="eu-ES"/>
        </w:rPr>
      </w:pPr>
    </w:p>
    <w:p w:rsidR="003B3A4F" w:rsidRDefault="003B3A4F" w:rsidP="004904B1">
      <w:pPr>
        <w:pStyle w:val="Texto"/>
        <w:rPr>
          <w:lang w:val="es-ES"/>
        </w:rPr>
      </w:pPr>
      <w:r w:rsidRPr="00230499">
        <w:rPr>
          <w:lang w:val="es-ES"/>
        </w:rPr>
        <w:lastRenderedPageBreak/>
        <w:t>Hoy t</w:t>
      </w:r>
      <w:r>
        <w:rPr>
          <w:lang w:val="es-ES"/>
        </w:rPr>
        <w:t xml:space="preserve">raemos a esta Cámara la noticia, seguramente más importante de cara al futuro, </w:t>
      </w:r>
      <w:r w:rsidRPr="00230499">
        <w:rPr>
          <w:lang w:val="es-ES"/>
        </w:rPr>
        <w:t xml:space="preserve">para quienes viven y trabajan en Rioja Alavesa. Hoy debatimos sobre la apropiación que ha hecho de la marca Rioja Alavesa el </w:t>
      </w:r>
      <w:r>
        <w:rPr>
          <w:lang w:val="es-ES"/>
        </w:rPr>
        <w:t>Consejo Regulador. Y</w:t>
      </w:r>
      <w:r w:rsidRPr="00230499">
        <w:rPr>
          <w:lang w:val="es-ES"/>
        </w:rPr>
        <w:t xml:space="preserve"> no solamente traemos el registro, si</w:t>
      </w:r>
      <w:r>
        <w:rPr>
          <w:lang w:val="es-ES"/>
        </w:rPr>
        <w:t>no la actitud,</w:t>
      </w:r>
      <w:r w:rsidRPr="00230499">
        <w:rPr>
          <w:lang w:val="es-ES"/>
        </w:rPr>
        <w:t xml:space="preserve"> no</w:t>
      </w:r>
      <w:r>
        <w:rPr>
          <w:lang w:val="es-ES"/>
        </w:rPr>
        <w:t xml:space="preserve"> solo ante las bodegas alavesas </w:t>
      </w:r>
      <w:r w:rsidRPr="00230499">
        <w:rPr>
          <w:lang w:val="es-ES"/>
        </w:rPr>
        <w:t>del propio Consejo Regulador, sino también ante las i</w:t>
      </w:r>
      <w:r>
        <w:rPr>
          <w:lang w:val="es-ES"/>
        </w:rPr>
        <w:t xml:space="preserve">nstituciones vascas y alavesas. </w:t>
      </w:r>
      <w:r w:rsidRPr="00230499">
        <w:rPr>
          <w:lang w:val="es-ES"/>
        </w:rPr>
        <w:t>Un ataque de grandes proporci</w:t>
      </w:r>
      <w:r>
        <w:rPr>
          <w:lang w:val="es-ES"/>
        </w:rPr>
        <w:t>ones y con graves consecuencias, también de cara al futuro. U</w:t>
      </w:r>
      <w:r w:rsidRPr="00230499">
        <w:rPr>
          <w:lang w:val="es-ES"/>
        </w:rPr>
        <w:t>na usurpación</w:t>
      </w:r>
      <w:r>
        <w:rPr>
          <w:lang w:val="es-ES"/>
        </w:rPr>
        <w:t xml:space="preserve"> sino </w:t>
      </w:r>
      <w:r w:rsidRPr="00230499">
        <w:rPr>
          <w:lang w:val="es-ES"/>
        </w:rPr>
        <w:t>un robo</w:t>
      </w:r>
      <w:r>
        <w:rPr>
          <w:lang w:val="es-ES"/>
        </w:rPr>
        <w:t>,</w:t>
      </w:r>
      <w:r w:rsidRPr="00230499">
        <w:rPr>
          <w:lang w:val="es-ES"/>
        </w:rPr>
        <w:t xml:space="preserve"> de alg</w:t>
      </w:r>
      <w:r>
        <w:rPr>
          <w:lang w:val="es-ES"/>
        </w:rPr>
        <w:t>o más que una marca comercial. U</w:t>
      </w:r>
      <w:r w:rsidRPr="00230499">
        <w:rPr>
          <w:lang w:val="es-ES"/>
        </w:rPr>
        <w:t xml:space="preserve">na usurpación de un territorio, </w:t>
      </w:r>
      <w:r>
        <w:rPr>
          <w:lang w:val="es-ES"/>
        </w:rPr>
        <w:t>una usurpación de una identidad, y una usurpación –s</w:t>
      </w:r>
      <w:r w:rsidRPr="00230499">
        <w:rPr>
          <w:lang w:val="es-ES"/>
        </w:rPr>
        <w:t>e podría decir también</w:t>
      </w:r>
      <w:r>
        <w:rPr>
          <w:lang w:val="es-ES"/>
        </w:rPr>
        <w:t xml:space="preserve"> </w:t>
      </w:r>
      <w:r w:rsidRPr="00230499">
        <w:rPr>
          <w:lang w:val="es-ES"/>
        </w:rPr>
        <w:t>que</w:t>
      </w:r>
      <w:r>
        <w:rPr>
          <w:lang w:val="es-ES"/>
        </w:rPr>
        <w:t>–</w:t>
      </w:r>
      <w:r w:rsidRPr="00230499">
        <w:rPr>
          <w:lang w:val="es-ES"/>
        </w:rPr>
        <w:t xml:space="preserve"> de cinco siglos de historia, que es lo que tiene la comarca Rioja Alavesa</w:t>
      </w:r>
      <w:r>
        <w:rPr>
          <w:lang w:val="es-ES"/>
        </w:rPr>
        <w:t>. P</w:t>
      </w:r>
      <w:r w:rsidRPr="00230499">
        <w:rPr>
          <w:lang w:val="es-ES"/>
        </w:rPr>
        <w:t xml:space="preserve">orque aquí no se trata de la gestión </w:t>
      </w:r>
      <w:r>
        <w:rPr>
          <w:lang w:val="es-ES"/>
        </w:rPr>
        <w:t xml:space="preserve">de una marca comercial, de una marca más. Aquí </w:t>
      </w:r>
      <w:r w:rsidRPr="00230499">
        <w:rPr>
          <w:lang w:val="es-ES"/>
        </w:rPr>
        <w:t>se ponen en cuestión estos cinco siglos de historia</w:t>
      </w:r>
      <w:r>
        <w:rPr>
          <w:lang w:val="es-ES"/>
        </w:rPr>
        <w:t>. S</w:t>
      </w:r>
      <w:r w:rsidRPr="00230499">
        <w:rPr>
          <w:lang w:val="es-ES"/>
        </w:rPr>
        <w:t>e pone</w:t>
      </w:r>
      <w:r>
        <w:rPr>
          <w:lang w:val="es-ES"/>
        </w:rPr>
        <w:t xml:space="preserve"> en cuestión</w:t>
      </w:r>
      <w:r w:rsidRPr="00230499">
        <w:rPr>
          <w:lang w:val="es-ES"/>
        </w:rPr>
        <w:t xml:space="preserve"> el nombre de la comarca </w:t>
      </w:r>
      <w:r>
        <w:rPr>
          <w:lang w:val="es-ES"/>
        </w:rPr>
        <w:t>y de quienes viven y trabajan al</w:t>
      </w:r>
      <w:r w:rsidRPr="00230499">
        <w:rPr>
          <w:lang w:val="es-ES"/>
        </w:rPr>
        <w:t>l</w:t>
      </w:r>
      <w:r>
        <w:rPr>
          <w:lang w:val="es-ES"/>
        </w:rPr>
        <w:t xml:space="preserve">á. Rioja Alavesa es una comarca histórica </w:t>
      </w:r>
      <w:r w:rsidRPr="00230499">
        <w:rPr>
          <w:lang w:val="es-ES"/>
        </w:rPr>
        <w:t>que supone el 10</w:t>
      </w:r>
      <w:r>
        <w:rPr>
          <w:lang w:val="es-ES"/>
        </w:rPr>
        <w:t> </w:t>
      </w:r>
      <w:r w:rsidRPr="00230499">
        <w:rPr>
          <w:lang w:val="es-ES"/>
        </w:rPr>
        <w:t>% d</w:t>
      </w:r>
      <w:r>
        <w:rPr>
          <w:lang w:val="es-ES"/>
        </w:rPr>
        <w:t>e Álava. Es una comarca vasca, que no se nos olvide.</w:t>
      </w:r>
    </w:p>
    <w:p w:rsidR="003B3A4F" w:rsidRDefault="003B3A4F" w:rsidP="004904B1">
      <w:pPr>
        <w:pStyle w:val="Texto"/>
        <w:rPr>
          <w:lang w:val="es-ES"/>
        </w:rPr>
      </w:pPr>
    </w:p>
    <w:p w:rsidR="003066F8" w:rsidRDefault="003B3A4F" w:rsidP="004904B1">
      <w:pPr>
        <w:pStyle w:val="Texto"/>
        <w:rPr>
          <w:lang w:val="es-ES"/>
        </w:rPr>
      </w:pPr>
      <w:r w:rsidRPr="00230499">
        <w:rPr>
          <w:lang w:val="es-ES"/>
        </w:rPr>
        <w:t>Y hoy</w:t>
      </w:r>
      <w:r>
        <w:rPr>
          <w:lang w:val="es-ES"/>
        </w:rPr>
        <w:t>,</w:t>
      </w:r>
      <w:r w:rsidRPr="00230499">
        <w:rPr>
          <w:lang w:val="es-ES"/>
        </w:rPr>
        <w:t xml:space="preserve"> traemos esta moción </w:t>
      </w:r>
      <w:r>
        <w:rPr>
          <w:lang w:val="es-ES"/>
        </w:rPr>
        <w:t xml:space="preserve">a </w:t>
      </w:r>
      <w:r w:rsidRPr="00230499">
        <w:rPr>
          <w:lang w:val="es-ES"/>
        </w:rPr>
        <w:t>aquí, porque creemos que es una notic</w:t>
      </w:r>
      <w:r>
        <w:rPr>
          <w:lang w:val="es-ES"/>
        </w:rPr>
        <w:t>ia muy importante, si no la más. Si no la más. Y</w:t>
      </w:r>
      <w:r w:rsidRPr="00230499">
        <w:rPr>
          <w:lang w:val="es-ES"/>
        </w:rPr>
        <w:t xml:space="preserve"> vamos a denunciar la actitud inadmisible el Consejo Regulador de Ri</w:t>
      </w:r>
      <w:r>
        <w:rPr>
          <w:lang w:val="es-ES"/>
        </w:rPr>
        <w:t xml:space="preserve">oja. Y lo decía en euskera, </w:t>
      </w:r>
      <w:r w:rsidRPr="00230499">
        <w:rPr>
          <w:lang w:val="es-ES"/>
        </w:rPr>
        <w:t>y costaba entender</w:t>
      </w:r>
      <w:r>
        <w:rPr>
          <w:lang w:val="es-ES"/>
        </w:rPr>
        <w:t>lo, pero lo digo en castellano, p</w:t>
      </w:r>
      <w:r w:rsidRPr="00230499">
        <w:rPr>
          <w:lang w:val="es-ES"/>
        </w:rPr>
        <w:t>ara que no se me qued</w:t>
      </w:r>
      <w:r>
        <w:rPr>
          <w:lang w:val="es-ES"/>
        </w:rPr>
        <w:t>e</w:t>
      </w:r>
      <w:r w:rsidRPr="00230499">
        <w:rPr>
          <w:lang w:val="es-ES"/>
        </w:rPr>
        <w:t xml:space="preserve"> con la sens</w:t>
      </w:r>
      <w:r>
        <w:rPr>
          <w:lang w:val="es-ES"/>
        </w:rPr>
        <w:t>ación de no haberlo dicho. El Con</w:t>
      </w:r>
      <w:r w:rsidRPr="00230499">
        <w:rPr>
          <w:lang w:val="es-ES"/>
        </w:rPr>
        <w:t>sejo</w:t>
      </w:r>
      <w:r>
        <w:rPr>
          <w:lang w:val="es-ES"/>
        </w:rPr>
        <w:t xml:space="preserve"> R</w:t>
      </w:r>
      <w:r w:rsidRPr="00230499">
        <w:rPr>
          <w:lang w:val="es-ES"/>
        </w:rPr>
        <w:t xml:space="preserve">egulador ataca </w:t>
      </w:r>
      <w:r>
        <w:rPr>
          <w:lang w:val="es-ES"/>
        </w:rPr>
        <w:t>a Araba, quitá</w:t>
      </w:r>
      <w:r w:rsidRPr="00230499">
        <w:rPr>
          <w:lang w:val="es-ES"/>
        </w:rPr>
        <w:t>ndo</w:t>
      </w:r>
      <w:r>
        <w:rPr>
          <w:lang w:val="es-ES"/>
        </w:rPr>
        <w:t>le la marca Rioja Alavesa. P</w:t>
      </w:r>
      <w:r w:rsidRPr="00230499">
        <w:rPr>
          <w:lang w:val="es-ES"/>
        </w:rPr>
        <w:t>ero</w:t>
      </w:r>
      <w:r>
        <w:rPr>
          <w:lang w:val="es-ES"/>
        </w:rPr>
        <w:t xml:space="preserve"> no por intereses personales, no</w:t>
      </w:r>
      <w:r w:rsidRPr="00230499">
        <w:rPr>
          <w:lang w:val="es-ES"/>
        </w:rPr>
        <w:t>, no</w:t>
      </w:r>
      <w:r>
        <w:rPr>
          <w:lang w:val="es-ES"/>
        </w:rPr>
        <w:t xml:space="preserve">, no. Son intereses empresariales, y, efectivamente, </w:t>
      </w:r>
      <w:r w:rsidRPr="00230499">
        <w:rPr>
          <w:lang w:val="es-ES"/>
        </w:rPr>
        <w:t>económicos. 20 años que esta marca ya estaba reg</w:t>
      </w:r>
      <w:r>
        <w:rPr>
          <w:lang w:val="es-ES"/>
        </w:rPr>
        <w:t>istra por el Consejo Regulador y</w:t>
      </w:r>
      <w:r w:rsidRPr="00230499">
        <w:rPr>
          <w:lang w:val="es-ES"/>
        </w:rPr>
        <w:t xml:space="preserve"> que</w:t>
      </w:r>
      <w:r>
        <w:rPr>
          <w:lang w:val="es-ES"/>
        </w:rPr>
        <w:t>,</w:t>
      </w:r>
      <w:r w:rsidRPr="00230499">
        <w:rPr>
          <w:lang w:val="es-ES"/>
        </w:rPr>
        <w:t xml:space="preserve"> ahora, bueno</w:t>
      </w:r>
      <w:r>
        <w:rPr>
          <w:lang w:val="es-ES"/>
        </w:rPr>
        <w:t>,</w:t>
      </w:r>
      <w:r w:rsidRPr="00230499">
        <w:rPr>
          <w:lang w:val="es-ES"/>
        </w:rPr>
        <w:t xml:space="preserve"> mientras la situación </w:t>
      </w:r>
      <w:r>
        <w:rPr>
          <w:lang w:val="es-ES"/>
        </w:rPr>
        <w:t>ha estado en calma, pues todo ha es</w:t>
      </w:r>
      <w:r w:rsidRPr="00230499">
        <w:rPr>
          <w:lang w:val="es-ES"/>
        </w:rPr>
        <w:t>tado tranquil</w:t>
      </w:r>
      <w:r>
        <w:rPr>
          <w:lang w:val="es-ES"/>
        </w:rPr>
        <w:t>o. Pero, han pasado 20 años en los</w:t>
      </w:r>
      <w:r w:rsidRPr="00230499">
        <w:rPr>
          <w:lang w:val="es-ES"/>
        </w:rPr>
        <w:t xml:space="preserve"> que la situación </w:t>
      </w:r>
      <w:r>
        <w:rPr>
          <w:lang w:val="es-ES"/>
        </w:rPr>
        <w:t>de Rioja Alavesa</w:t>
      </w:r>
      <w:r w:rsidRPr="00230499">
        <w:rPr>
          <w:lang w:val="es-ES"/>
        </w:rPr>
        <w:t xml:space="preserve"> va </w:t>
      </w:r>
      <w:r>
        <w:rPr>
          <w:lang w:val="es-ES"/>
        </w:rPr>
        <w:t xml:space="preserve">cada vez empeorando poco a poco. Y yo diría que estamos en una </w:t>
      </w:r>
      <w:r w:rsidRPr="00230499">
        <w:rPr>
          <w:lang w:val="es-ES"/>
        </w:rPr>
        <w:t>situación</w:t>
      </w:r>
      <w:r>
        <w:rPr>
          <w:lang w:val="es-ES"/>
        </w:rPr>
        <w:t>,</w:t>
      </w:r>
      <w:r w:rsidRPr="00230499">
        <w:rPr>
          <w:lang w:val="es-ES"/>
        </w:rPr>
        <w:t xml:space="preserve"> ya</w:t>
      </w:r>
      <w:r>
        <w:rPr>
          <w:lang w:val="es-ES"/>
        </w:rPr>
        <w:t>, bastante desesperada. E</w:t>
      </w:r>
      <w:r w:rsidRPr="00230499">
        <w:rPr>
          <w:lang w:val="es-ES"/>
        </w:rPr>
        <w:t>n</w:t>
      </w:r>
      <w:r>
        <w:rPr>
          <w:lang w:val="es-ES"/>
        </w:rPr>
        <w:t xml:space="preserve"> el</w:t>
      </w:r>
      <w:r w:rsidRPr="00230499">
        <w:rPr>
          <w:lang w:val="es-ES"/>
        </w:rPr>
        <w:t xml:space="preserve"> año 1996 había 720 bodegas</w:t>
      </w:r>
      <w:r>
        <w:rPr>
          <w:lang w:val="es-ES"/>
        </w:rPr>
        <w:t xml:space="preserve">, más o menos. En el año 2019, hay la mitad. En el 2019, </w:t>
      </w:r>
      <w:r w:rsidRPr="00230499">
        <w:rPr>
          <w:lang w:val="es-ES"/>
        </w:rPr>
        <w:t>en este mismo año en</w:t>
      </w:r>
      <w:r>
        <w:rPr>
          <w:lang w:val="es-ES"/>
        </w:rPr>
        <w:t xml:space="preserve"> el</w:t>
      </w:r>
      <w:r w:rsidRPr="00230499">
        <w:rPr>
          <w:lang w:val="es-ES"/>
        </w:rPr>
        <w:t xml:space="preserve"> que estamos</w:t>
      </w:r>
      <w:r>
        <w:rPr>
          <w:lang w:val="es-ES"/>
        </w:rPr>
        <w:t>,</w:t>
      </w:r>
      <w:r w:rsidRPr="00230499">
        <w:rPr>
          <w:lang w:val="es-ES"/>
        </w:rPr>
        <w:t xml:space="preserve"> en el que ya quedan pocas</w:t>
      </w:r>
      <w:r>
        <w:rPr>
          <w:lang w:val="es-ES"/>
        </w:rPr>
        <w:t>,</w:t>
      </w:r>
      <w:r w:rsidRPr="00230499">
        <w:rPr>
          <w:lang w:val="es-ES"/>
        </w:rPr>
        <w:t xml:space="preserve"> han desaparecido ya 20 bodegas familiares.</w:t>
      </w:r>
    </w:p>
    <w:p w:rsidR="003066F8" w:rsidRDefault="003066F8" w:rsidP="004904B1">
      <w:pPr>
        <w:pStyle w:val="Texto"/>
        <w:rPr>
          <w:lang w:val="es-ES"/>
        </w:rPr>
      </w:pPr>
    </w:p>
    <w:p w:rsidR="003B3A4F" w:rsidRPr="00230499" w:rsidRDefault="003B3A4F" w:rsidP="004904B1">
      <w:pPr>
        <w:pStyle w:val="Texto"/>
        <w:rPr>
          <w:lang w:val="es-ES"/>
        </w:rPr>
      </w:pPr>
      <w:r w:rsidRPr="00230499">
        <w:rPr>
          <w:lang w:val="es-ES"/>
        </w:rPr>
        <w:t>En est</w:t>
      </w:r>
      <w:r>
        <w:rPr>
          <w:lang w:val="es-ES"/>
        </w:rPr>
        <w:t>os 20 años, todo</w:t>
      </w:r>
      <w:r w:rsidRPr="00230499">
        <w:rPr>
          <w:lang w:val="es-ES"/>
        </w:rPr>
        <w:t xml:space="preserve"> </w:t>
      </w:r>
      <w:r>
        <w:rPr>
          <w:lang w:val="es-ES"/>
        </w:rPr>
        <w:t xml:space="preserve">ha </w:t>
      </w:r>
      <w:r w:rsidRPr="00230499">
        <w:rPr>
          <w:lang w:val="es-ES"/>
        </w:rPr>
        <w:t>esta</w:t>
      </w:r>
      <w:r>
        <w:rPr>
          <w:lang w:val="es-ES"/>
        </w:rPr>
        <w:t>do</w:t>
      </w:r>
      <w:r w:rsidRPr="00230499">
        <w:rPr>
          <w:lang w:val="es-ES"/>
        </w:rPr>
        <w:t xml:space="preserve"> en calma…</w:t>
      </w:r>
    </w:p>
    <w:p w:rsidR="003B3A4F" w:rsidRPr="00230499" w:rsidRDefault="003B3A4F" w:rsidP="004904B1">
      <w:pPr>
        <w:pStyle w:val="Texto"/>
        <w:rPr>
          <w:lang w:val="es-ES"/>
        </w:rPr>
      </w:pPr>
    </w:p>
    <w:p w:rsidR="003B3A4F" w:rsidRPr="00230499" w:rsidRDefault="003B3A4F" w:rsidP="004904B1">
      <w:pPr>
        <w:pStyle w:val="Texto"/>
        <w:rPr>
          <w:lang w:val="eu-ES"/>
        </w:rPr>
      </w:pPr>
      <w:r w:rsidRPr="00230499">
        <w:rPr>
          <w:lang w:val="eu-ES"/>
        </w:rPr>
        <w:lastRenderedPageBreak/>
        <w:t>(28. zintaren amaiera)</w:t>
      </w:r>
    </w:p>
    <w:p w:rsidR="003B3A4F" w:rsidRDefault="003B3A4F" w:rsidP="004904B1">
      <w:pPr>
        <w:pStyle w:val="Texto"/>
      </w:pPr>
      <w:r>
        <w:t xml:space="preserve">(29. </w:t>
      </w:r>
      <w:proofErr w:type="spellStart"/>
      <w:proofErr w:type="gramStart"/>
      <w:r>
        <w:t>zintaren</w:t>
      </w:r>
      <w:proofErr w:type="spellEnd"/>
      <w:proofErr w:type="gramEnd"/>
      <w:r>
        <w:t xml:space="preserve"> </w:t>
      </w:r>
      <w:proofErr w:type="spellStart"/>
      <w:r>
        <w:t>hasiera</w:t>
      </w:r>
      <w:proofErr w:type="spellEnd"/>
      <w:r>
        <w:t>)</w:t>
      </w:r>
    </w:p>
    <w:p w:rsidR="003B3A4F" w:rsidRDefault="003B3A4F" w:rsidP="004904B1">
      <w:pPr>
        <w:pStyle w:val="Texto"/>
      </w:pPr>
    </w:p>
    <w:p w:rsidR="003B3A4F" w:rsidRDefault="003B3A4F" w:rsidP="004904B1">
      <w:pPr>
        <w:pStyle w:val="Texto"/>
      </w:pPr>
      <w:r>
        <w:t xml:space="preserve">… este </w:t>
      </w:r>
      <w:r w:rsidRPr="00770E07">
        <w:t xml:space="preserve">mismo año en </w:t>
      </w:r>
      <w:r>
        <w:t xml:space="preserve">el que estamos, </w:t>
      </w:r>
      <w:r w:rsidRPr="00770E07">
        <w:t>en el que ya quedan pocas</w:t>
      </w:r>
      <w:r>
        <w:t>,</w:t>
      </w:r>
      <w:r w:rsidRPr="00770E07">
        <w:t xml:space="preserve"> han desapa</w:t>
      </w:r>
      <w:r>
        <w:t>recido ya 20 bodegas familiares.</w:t>
      </w:r>
    </w:p>
    <w:p w:rsidR="003B3A4F" w:rsidRDefault="003B3A4F" w:rsidP="004904B1">
      <w:pPr>
        <w:pStyle w:val="Texto"/>
      </w:pPr>
    </w:p>
    <w:p w:rsidR="003B3A4F" w:rsidRDefault="003B3A4F" w:rsidP="004904B1">
      <w:pPr>
        <w:pStyle w:val="Texto"/>
      </w:pPr>
      <w:r>
        <w:t>En estos 20 años todo ha estado en calma. N</w:t>
      </w:r>
      <w:r w:rsidRPr="00770E07">
        <w:t xml:space="preserve">adie se ha preocupado de esta marca Rioja Alavesa, pero </w:t>
      </w:r>
      <w:r>
        <w:t>¿</w:t>
      </w:r>
      <w:r w:rsidRPr="00770E07">
        <w:t>qué pasa</w:t>
      </w:r>
      <w:r>
        <w:t>? Q</w:t>
      </w:r>
      <w:r w:rsidRPr="00770E07">
        <w:t>ue la situación se compli</w:t>
      </w:r>
      <w:r>
        <w:t>ca. Y</w:t>
      </w:r>
      <w:r w:rsidRPr="00770E07">
        <w:t xml:space="preserve"> hay un grupo de bodegas familiares alavesas que </w:t>
      </w:r>
      <w:r>
        <w:t>decide que esto ya no puede ser, que sus intereses en el Consejo Regulador</w:t>
      </w:r>
      <w:r w:rsidRPr="00770E07">
        <w:t xml:space="preserve"> no están representados como d</w:t>
      </w:r>
      <w:r>
        <w:t xml:space="preserve">eberían y que van a dar un paso. Ante la desesperación, ante la incertidumbre, </w:t>
      </w:r>
      <w:r w:rsidRPr="00770E07">
        <w:t>ante la debilida</w:t>
      </w:r>
      <w:r>
        <w:t>d de esto</w:t>
      </w:r>
      <w:r w:rsidRPr="00770E07">
        <w:t>s</w:t>
      </w:r>
      <w:r>
        <w:t xml:space="preserve"> grandes grupos y de este grupo</w:t>
      </w:r>
      <w:r w:rsidRPr="00770E07">
        <w:t xml:space="preserve"> Rioja </w:t>
      </w:r>
      <w:r>
        <w:t>deciden moverse. Hace dos años, e</w:t>
      </w:r>
      <w:r w:rsidRPr="00770E07">
        <w:t>ste movimi</w:t>
      </w:r>
      <w:r>
        <w:t xml:space="preserve">ento se va al Consejo Regulador, </w:t>
      </w:r>
      <w:r w:rsidRPr="00770E07">
        <w:t>también</w:t>
      </w:r>
      <w:r>
        <w:t xml:space="preserve"> con el aval del Gobierno Vasco, </w:t>
      </w:r>
      <w:r w:rsidRPr="00770E07">
        <w:t xml:space="preserve">y plantean una diferenciación clara, una diferenciación basada en la calidad y no tanto en la cantidad. Esto pasa en agosto del 2017 y el </w:t>
      </w:r>
      <w:r>
        <w:t>Consejo Regulador,</w:t>
      </w:r>
      <w:r w:rsidRPr="00770E07">
        <w:t xml:space="preserve"> ante la solicitud de u</w:t>
      </w:r>
      <w:r>
        <w:t xml:space="preserve">na nueva denominación de origen, que sería </w:t>
      </w:r>
      <w:r w:rsidRPr="004978A1">
        <w:t>Viñedos de Álava</w:t>
      </w:r>
      <w:r>
        <w:t xml:space="preserve">, bueno, pues en </w:t>
      </w:r>
      <w:r w:rsidRPr="00770E07">
        <w:t>primer momento dice que sí, que lo acepta, que va a h</w:t>
      </w:r>
      <w:r>
        <w:t xml:space="preserve">acer un gesto de buena voluntad, </w:t>
      </w:r>
      <w:r w:rsidRPr="00770E07">
        <w:t>y v</w:t>
      </w:r>
      <w:r>
        <w:t>oy a hacer así</w:t>
      </w:r>
      <w:r w:rsidRPr="00770E07">
        <w:t xml:space="preserve"> porque es entre comillas, hace un gesto de buena voluntad y aprueba ese </w:t>
      </w:r>
      <w:r>
        <w:t xml:space="preserve">mismo día la posibilidad de que, bueno, que se diferencien; se diferencien los vinos de zona, </w:t>
      </w:r>
      <w:r w:rsidRPr="00770E07">
        <w:t xml:space="preserve">los </w:t>
      </w:r>
      <w:r>
        <w:t xml:space="preserve">vinos </w:t>
      </w:r>
      <w:r w:rsidRPr="00770E07">
        <w:t>de m</w:t>
      </w:r>
      <w:r>
        <w:t>unicipio. Bien, que se diferencien.</w:t>
      </w:r>
    </w:p>
    <w:p w:rsidR="003B3A4F" w:rsidRDefault="003B3A4F" w:rsidP="004904B1">
      <w:pPr>
        <w:pStyle w:val="Texto"/>
      </w:pPr>
    </w:p>
    <w:p w:rsidR="003B3A4F" w:rsidRDefault="003B3A4F" w:rsidP="004904B1">
      <w:pPr>
        <w:pStyle w:val="Texto"/>
      </w:pPr>
      <w:r>
        <w:t xml:space="preserve">Todo parecía ir bien, nadie se movía hasta que al día siguiente, efectivamente, </w:t>
      </w:r>
      <w:r w:rsidRPr="00770E07">
        <w:t xml:space="preserve">alguien </w:t>
      </w:r>
      <w:r>
        <w:t xml:space="preserve">se mueve y el Consejo Regulador, </w:t>
      </w:r>
      <w:r w:rsidRPr="00770E07">
        <w:t>no contento con tener l</w:t>
      </w:r>
      <w:r>
        <w:t xml:space="preserve">a marca Rioja Alavesa registrada en España, </w:t>
      </w:r>
      <w:r w:rsidRPr="00770E07">
        <w:t xml:space="preserve">se marcha a Europa y la registra </w:t>
      </w:r>
      <w:r>
        <w:t xml:space="preserve">allá, porque piensa que vienen curvas. Y efectivamente, </w:t>
      </w:r>
      <w:r w:rsidRPr="00770E07">
        <w:t xml:space="preserve">vienen curvas. La actitud del </w:t>
      </w:r>
      <w:r>
        <w:t>Consejo Regulador</w:t>
      </w:r>
      <w:r w:rsidRPr="00770E07">
        <w:t xml:space="preserve"> para</w:t>
      </w:r>
      <w:r>
        <w:t xml:space="preserve"> nada es de buena voluntad y</w:t>
      </w:r>
      <w:r w:rsidRPr="00770E07">
        <w:t xml:space="preserve"> es</w:t>
      </w:r>
      <w:r>
        <w:t>e</w:t>
      </w:r>
      <w:r w:rsidRPr="00770E07">
        <w:t xml:space="preserve"> </w:t>
      </w:r>
      <w:r>
        <w:t>registro en Europa no</w:t>
      </w:r>
      <w:r w:rsidRPr="00770E07">
        <w:t xml:space="preserve"> solamente dice que no es de buena voluntad, sino que es muy mala y q</w:t>
      </w:r>
      <w:r>
        <w:t xml:space="preserve">ue no hace las cosas de frente. Y que también tiene miedo, también </w:t>
      </w:r>
      <w:proofErr w:type="gramStart"/>
      <w:r>
        <w:t>tienen</w:t>
      </w:r>
      <w:proofErr w:type="gramEnd"/>
      <w:r>
        <w:t xml:space="preserve"> miedo de que </w:t>
      </w:r>
      <w:r w:rsidRPr="00770E07">
        <w:t>de rep</w:t>
      </w:r>
      <w:r>
        <w:t xml:space="preserve">ente alguien </w:t>
      </w:r>
      <w:r w:rsidRPr="00770E07">
        <w:t>haya puesto en cuestión este modelo económico y empr</w:t>
      </w:r>
      <w:r>
        <w:t xml:space="preserve">esarial, legítimo absolutamente, </w:t>
      </w:r>
      <w:r w:rsidRPr="00770E07">
        <w:t>sí, pero no familiar, ni no apostando por l</w:t>
      </w:r>
      <w:r>
        <w:t>a calidad alavesa, en este caso, diferenciado, y</w:t>
      </w:r>
      <w:r w:rsidRPr="00770E07">
        <w:t xml:space="preserve"> no</w:t>
      </w:r>
      <w:r>
        <w:t>s lo deja bien claro.</w:t>
      </w:r>
    </w:p>
    <w:p w:rsidR="003B3A4F" w:rsidRDefault="003B3A4F" w:rsidP="004904B1">
      <w:pPr>
        <w:pStyle w:val="Texto"/>
      </w:pPr>
    </w:p>
    <w:p w:rsidR="003B3A4F" w:rsidRDefault="003B3A4F" w:rsidP="004904B1">
      <w:pPr>
        <w:pStyle w:val="Texto"/>
      </w:pPr>
      <w:r>
        <w:t xml:space="preserve">En este año, en el 2019, bueno, </w:t>
      </w:r>
      <w:r w:rsidRPr="00770E07">
        <w:t>pues se pla</w:t>
      </w:r>
      <w:r>
        <w:t>ntea que la C</w:t>
      </w:r>
      <w:r w:rsidRPr="00770E07">
        <w:t xml:space="preserve">uadrilla </w:t>
      </w:r>
      <w:r>
        <w:t>Rioja A</w:t>
      </w:r>
      <w:r w:rsidRPr="00770E07">
        <w:t>lavesa, un orga</w:t>
      </w:r>
      <w:r>
        <w:t>nismo sin recursos técnicos, sin</w:t>
      </w:r>
      <w:r w:rsidRPr="00770E07">
        <w:t xml:space="preserve"> recursos políticos</w:t>
      </w:r>
      <w:r>
        <w:t xml:space="preserve">, pero sin recursos económicos tampoco, recurre. </w:t>
      </w:r>
      <w:r w:rsidRPr="00770E07">
        <w:t xml:space="preserve">Recurre </w:t>
      </w:r>
      <w:r>
        <w:t xml:space="preserve">ese registro </w:t>
      </w:r>
      <w:r w:rsidRPr="00770E07">
        <w:t xml:space="preserve">de la marca con un bufete externo de abogados y en agosto definitivamente se rechazan todos sus recursos y </w:t>
      </w:r>
      <w:r>
        <w:t>acab</w:t>
      </w:r>
      <w:r w:rsidRPr="00770E07">
        <w:t xml:space="preserve">a confirmando que el </w:t>
      </w:r>
      <w:r>
        <w:t>Consejo Regulador es dueño y señor</w:t>
      </w:r>
      <w:r w:rsidRPr="00770E07">
        <w:t xml:space="preserve"> hoy en</w:t>
      </w:r>
      <w:r>
        <w:t xml:space="preserve"> día de la marca Rioja Alavesa.</w:t>
      </w:r>
    </w:p>
    <w:p w:rsidR="003B3A4F" w:rsidRDefault="003B3A4F" w:rsidP="004904B1">
      <w:pPr>
        <w:pStyle w:val="Texto"/>
      </w:pPr>
    </w:p>
    <w:p w:rsidR="003B3A4F" w:rsidRDefault="003B3A4F" w:rsidP="004904B1">
      <w:pPr>
        <w:pStyle w:val="Texto"/>
      </w:pPr>
      <w:r w:rsidRPr="00770E07">
        <w:t xml:space="preserve">Decía antes que </w:t>
      </w:r>
      <w:r>
        <w:t xml:space="preserve">han </w:t>
      </w:r>
      <w:r w:rsidRPr="00770E07">
        <w:t>ninguneado a las instituciones</w:t>
      </w:r>
      <w:r>
        <w:t>,</w:t>
      </w:r>
      <w:r w:rsidRPr="00770E07">
        <w:t xml:space="preserve"> y además es que hast</w:t>
      </w:r>
      <w:r>
        <w:t xml:space="preserve">a hace poco se hablaba de, bueno, </w:t>
      </w:r>
      <w:r w:rsidRPr="00770E07">
        <w:t>pues hasta</w:t>
      </w:r>
      <w:r>
        <w:t xml:space="preserve"> ahora se oía al diputado general y también aquí al Gobierno Vasco: </w:t>
      </w:r>
      <w:r w:rsidRPr="00770E07">
        <w:t>n</w:t>
      </w:r>
      <w:r>
        <w:t xml:space="preserve">o podemos perder nuestro nombre, </w:t>
      </w:r>
      <w:r w:rsidRPr="00770E07">
        <w:t>Rioja Alavesa</w:t>
      </w:r>
      <w:r>
        <w:t xml:space="preserve">, bueno, tenemos que… Que </w:t>
      </w:r>
      <w:r w:rsidRPr="00770E07">
        <w:t>hay que recup</w:t>
      </w:r>
      <w:r>
        <w:t xml:space="preserve">erar el nombre de Rioja Alavesa. Bueno, pues si no estaría perdido, no habría que recuperarlo, digo yo; si </w:t>
      </w:r>
      <w:r w:rsidRPr="00770E07">
        <w:t>ha</w:t>
      </w:r>
      <w:r>
        <w:t>y que recuperar</w:t>
      </w:r>
      <w:r w:rsidRPr="00770E07">
        <w:t>lo</w:t>
      </w:r>
      <w:r>
        <w:t xml:space="preserve"> e</w:t>
      </w:r>
      <w:r w:rsidRPr="00770E07">
        <w:t>s porque efect</w:t>
      </w:r>
      <w:r>
        <w:t xml:space="preserve">ivamente ya está perdido. Llevaba </w:t>
      </w:r>
      <w:r w:rsidRPr="00770E07">
        <w:t xml:space="preserve">20 años, </w:t>
      </w:r>
      <w:r>
        <w:t>pero ahora ya ha sido el sumun.</w:t>
      </w:r>
    </w:p>
    <w:p w:rsidR="003B3A4F" w:rsidRDefault="003B3A4F" w:rsidP="004904B1">
      <w:pPr>
        <w:pStyle w:val="Texto"/>
      </w:pPr>
    </w:p>
    <w:p w:rsidR="003B3A4F" w:rsidRDefault="003B3A4F" w:rsidP="004904B1">
      <w:pPr>
        <w:pStyle w:val="Texto"/>
      </w:pPr>
      <w:r w:rsidRPr="00770E07">
        <w:t xml:space="preserve">Tengo </w:t>
      </w:r>
      <w:r>
        <w:t>aquí</w:t>
      </w:r>
      <w:r w:rsidRPr="00770E07">
        <w:t xml:space="preserve"> </w:t>
      </w:r>
      <w:r>
        <w:t xml:space="preserve">apuntado: </w:t>
      </w:r>
      <w:r w:rsidRPr="00770E07">
        <w:t xml:space="preserve">hablar del </w:t>
      </w:r>
      <w:r>
        <w:t>Consejo Regulador Rioja y su actitud. S</w:t>
      </w:r>
      <w:r w:rsidRPr="00770E07">
        <w:t>e me</w:t>
      </w:r>
      <w:r>
        <w:t xml:space="preserve"> hace hasta difícil leerlo, </w:t>
      </w:r>
      <w:r w:rsidRPr="00770E07">
        <w:t>porque la extr</w:t>
      </w:r>
      <w:r>
        <w:t xml:space="preserve">alimitación que está planteando, </w:t>
      </w:r>
      <w:r w:rsidRPr="00770E07">
        <w:t>la a</w:t>
      </w:r>
      <w:r>
        <w:t xml:space="preserve">ctitud prepotente </w:t>
      </w:r>
      <w:r>
        <w:noBreakHyphen/>
        <w:t>yo diría que chulesca incluso</w:t>
      </w:r>
      <w:r>
        <w:noBreakHyphen/>
        <w:t xml:space="preserve"> </w:t>
      </w:r>
      <w:r w:rsidRPr="00770E07">
        <w:t>y provocadora, provocadora, poniendo en un brete</w:t>
      </w:r>
      <w:r>
        <w:t xml:space="preserve"> no solamente al Gobierno Vasco, también a la Diputación, pero, </w:t>
      </w:r>
      <w:r w:rsidRPr="00770E07">
        <w:t xml:space="preserve">cómo no, </w:t>
      </w:r>
      <w:r>
        <w:t xml:space="preserve">a </w:t>
      </w:r>
      <w:r w:rsidRPr="00770E07">
        <w:t>esas bodegas que pelean todos los días. Pero no pelean por ganar y sacarnos grandes ben</w:t>
      </w:r>
      <w:r>
        <w:t xml:space="preserve">eficios; no, no, </w:t>
      </w:r>
      <w:r w:rsidRPr="00770E07">
        <w:t xml:space="preserve">pelean por seguir sobreviviendo. Pelean por seguir sobreviviendo. Y lo peor de todo es que el Gobierno yo creo que </w:t>
      </w:r>
      <w:r>
        <w:t xml:space="preserve">es </w:t>
      </w:r>
      <w:r w:rsidRPr="00770E07">
        <w:t>sabedor</w:t>
      </w:r>
      <w:r>
        <w:t xml:space="preserve"> de la </w:t>
      </w:r>
      <w:r w:rsidRPr="00770E07">
        <w:t>actitud</w:t>
      </w:r>
      <w:r>
        <w:t xml:space="preserve"> pre</w:t>
      </w:r>
      <w:r w:rsidRPr="00770E07">
        <w:t xml:space="preserve">potente de este </w:t>
      </w:r>
      <w:r>
        <w:t>Consejo Regulador</w:t>
      </w:r>
      <w:r w:rsidRPr="00770E07">
        <w:t>.</w:t>
      </w:r>
    </w:p>
    <w:p w:rsidR="003B3A4F" w:rsidRDefault="003B3A4F" w:rsidP="004904B1">
      <w:pPr>
        <w:pStyle w:val="Texto"/>
      </w:pPr>
    </w:p>
    <w:p w:rsidR="003B3A4F" w:rsidRDefault="003B3A4F" w:rsidP="004904B1">
      <w:pPr>
        <w:pStyle w:val="Texto"/>
      </w:pPr>
      <w:r>
        <w:t>Y, s</w:t>
      </w:r>
      <w:r w:rsidRPr="00770E07">
        <w:t>eño</w:t>
      </w:r>
      <w:r>
        <w:t>ra Tapia, le agradezco que hay</w:t>
      </w:r>
      <w:r w:rsidRPr="00770E07">
        <w:t xml:space="preserve">a venido para </w:t>
      </w:r>
      <w:r>
        <w:t xml:space="preserve">el </w:t>
      </w:r>
      <w:r w:rsidRPr="00770E07">
        <w:t xml:space="preserve">final de </w:t>
      </w:r>
      <w:r>
        <w:t xml:space="preserve">mi </w:t>
      </w:r>
      <w:r w:rsidRPr="00770E07">
        <w:t>intervención</w:t>
      </w:r>
      <w:r>
        <w:t>, porque tenía una frase al final para usted y he pensado: si no llega la señora Tapia, ¿a quién se la voy a decir?</w:t>
      </w:r>
    </w:p>
    <w:p w:rsidR="003B3A4F" w:rsidRDefault="003B3A4F" w:rsidP="004904B1">
      <w:pPr>
        <w:pStyle w:val="Texto"/>
      </w:pPr>
    </w:p>
    <w:p w:rsidR="003B3A4F" w:rsidRDefault="003B3A4F" w:rsidP="004904B1">
      <w:pPr>
        <w:pStyle w:val="Texto"/>
      </w:pPr>
      <w:r w:rsidRPr="00770E07">
        <w:t xml:space="preserve">El </w:t>
      </w:r>
      <w:r>
        <w:t xml:space="preserve">Consejo Regulador </w:t>
      </w:r>
      <w:r w:rsidRPr="00770E07">
        <w:t xml:space="preserve">se </w:t>
      </w:r>
      <w:r>
        <w:t>está</w:t>
      </w:r>
      <w:r w:rsidRPr="00770E07">
        <w:t xml:space="preserve"> </w:t>
      </w:r>
      <w:r>
        <w:t>extra</w:t>
      </w:r>
      <w:r w:rsidRPr="00770E07">
        <w:t xml:space="preserve">limitando, pero es que no es </w:t>
      </w:r>
      <w:r>
        <w:t xml:space="preserve">nada </w:t>
      </w:r>
      <w:r w:rsidRPr="00770E07">
        <w:t xml:space="preserve">nuevo, no es </w:t>
      </w:r>
      <w:r>
        <w:t xml:space="preserve">nada nuevo, lo sufren las bodegas, lo sufren </w:t>
      </w:r>
      <w:r w:rsidRPr="00770E07">
        <w:t>quienes viven y trabajan en Rio</w:t>
      </w:r>
      <w:r>
        <w:t>ja Alavesa, y</w:t>
      </w:r>
      <w:r w:rsidRPr="00770E07">
        <w:t xml:space="preserve"> aho</w:t>
      </w:r>
      <w:r>
        <w:t>ra ya también el Gobierno Vasco. ¿Quié</w:t>
      </w:r>
      <w:r w:rsidRPr="00770E07">
        <w:t xml:space="preserve">n domina </w:t>
      </w:r>
      <w:r>
        <w:t xml:space="preserve">el Consejo Regulador? Es sencillo: los grandes…, </w:t>
      </w:r>
      <w:r w:rsidRPr="00770E07">
        <w:t xml:space="preserve">iba a decir los </w:t>
      </w:r>
      <w:r w:rsidRPr="00770E07">
        <w:lastRenderedPageBreak/>
        <w:t>grandes</w:t>
      </w:r>
      <w:r>
        <w:t xml:space="preserve"> empresarios, pero no, me estaría equivocando, l</w:t>
      </w:r>
      <w:r w:rsidRPr="00770E07">
        <w:t>as grandes empresas comercializadoras, las grandes bodegas</w:t>
      </w:r>
      <w:r>
        <w:t xml:space="preserve">. Y, desde luego, </w:t>
      </w:r>
      <w:r w:rsidRPr="00770E07">
        <w:t xml:space="preserve">no </w:t>
      </w:r>
      <w:r>
        <w:t xml:space="preserve">permite ningún movimiento, </w:t>
      </w:r>
      <w:r w:rsidRPr="00770E07">
        <w:t>por muy pequeño que</w:t>
      </w:r>
      <w:r>
        <w:t xml:space="preserve"> sea, porque sean pocas bodegas, </w:t>
      </w:r>
      <w:r w:rsidRPr="00770E07">
        <w:t>que sean ala</w:t>
      </w:r>
      <w:r>
        <w:t>veses, que sean pequeñitos, qué guerra van a dar. P</w:t>
      </w:r>
      <w:r w:rsidRPr="00770E07">
        <w:t xml:space="preserve">ues se ve perfectamente que los pasos del </w:t>
      </w:r>
      <w:r>
        <w:t>Consejo Regulador</w:t>
      </w:r>
      <w:r w:rsidRPr="00770E07">
        <w:t xml:space="preserve"> siempre </w:t>
      </w:r>
      <w:proofErr w:type="spellStart"/>
      <w:r w:rsidRPr="00770E07">
        <w:t>si</w:t>
      </w:r>
      <w:r>
        <w:t>empre</w:t>
      </w:r>
      <w:proofErr w:type="spellEnd"/>
      <w:r>
        <w:t xml:space="preserve"> tienen una segunda parte.</w:t>
      </w:r>
    </w:p>
    <w:p w:rsidR="003B3A4F" w:rsidRDefault="003B3A4F" w:rsidP="004904B1">
      <w:pPr>
        <w:pStyle w:val="Texto"/>
      </w:pPr>
    </w:p>
    <w:p w:rsidR="003B3A4F" w:rsidRDefault="003B3A4F" w:rsidP="004904B1">
      <w:pPr>
        <w:pStyle w:val="Texto"/>
      </w:pPr>
      <w:r w:rsidRPr="00770E07">
        <w:t xml:space="preserve">Desde luego, </w:t>
      </w:r>
      <w:r>
        <w:t>lo decía hace un momento, el Consejo Regulador</w:t>
      </w:r>
      <w:r w:rsidRPr="00770E07">
        <w:t xml:space="preserve"> </w:t>
      </w:r>
      <w:r>
        <w:t>tiene</w:t>
      </w:r>
      <w:r w:rsidRPr="00770E07">
        <w:t xml:space="preserve"> una estrategia leg</w:t>
      </w:r>
      <w:r>
        <w:t>ítima. Yo eso no lo puedo negar. Eso es así. Pero es antagónica</w:t>
      </w:r>
      <w:r w:rsidRPr="00770E07">
        <w:t xml:space="preserve"> con el modelo familiar, con el modelo unido a la tierra, </w:t>
      </w:r>
      <w:r>
        <w:t xml:space="preserve">a la cohesión de esos pueblos que tanto hablamos, a la sostenibilidad, </w:t>
      </w:r>
      <w:r w:rsidRPr="00770E07">
        <w:t>es</w:t>
      </w:r>
      <w:r>
        <w:t>a palabra que yo creo que la</w:t>
      </w:r>
      <w:r w:rsidRPr="00770E07">
        <w:t xml:space="preserve"> saco aquí todos los días, pero que muchas </w:t>
      </w:r>
      <w:r>
        <w:t xml:space="preserve">veces ni siquiera nos la creemos. Bueno, </w:t>
      </w:r>
      <w:r w:rsidRPr="00770E07">
        <w:t xml:space="preserve">pues el modelo que el </w:t>
      </w:r>
      <w:r>
        <w:t xml:space="preserve">Consejo Regulador plantea hoy es "anti </w:t>
      </w:r>
      <w:r w:rsidRPr="00770E07">
        <w:t>insostenible</w:t>
      </w:r>
      <w:r>
        <w:t>", no sé si está ni siquiera bien dicho. Las bodega</w:t>
      </w:r>
      <w:r w:rsidRPr="00770E07">
        <w:t xml:space="preserve">s familiares de </w:t>
      </w:r>
      <w:r>
        <w:t xml:space="preserve">Rioja Alavesa </w:t>
      </w:r>
      <w:r w:rsidRPr="00770E07">
        <w:t>plantean diferenciar</w:t>
      </w:r>
      <w:r>
        <w:t xml:space="preserve">se, plantean calidad y plantean, bueno, </w:t>
      </w:r>
      <w:r w:rsidRPr="00770E07">
        <w:t xml:space="preserve">pues que lo que el </w:t>
      </w:r>
      <w:r>
        <w:t>Consejo Regulador</w:t>
      </w:r>
      <w:r w:rsidRPr="00770E07">
        <w:t xml:space="preserve"> está haciendo hasta aho</w:t>
      </w:r>
      <w:r>
        <w:t>ra pues que como que ya no vale, ya no sirve.</w:t>
      </w:r>
    </w:p>
    <w:p w:rsidR="003B3A4F" w:rsidRDefault="003B3A4F" w:rsidP="004904B1">
      <w:pPr>
        <w:pStyle w:val="Texto"/>
      </w:pPr>
    </w:p>
    <w:p w:rsidR="003B3A4F" w:rsidRDefault="003B3A4F" w:rsidP="004904B1">
      <w:pPr>
        <w:pStyle w:val="Texto"/>
      </w:pPr>
      <w:r>
        <w:t>Por eso la interpelación mía de hace 15 días exactos o tres semanas, por ahí. Pedíamos que se mueva el Gobierno Vasco. B</w:t>
      </w:r>
      <w:r w:rsidRPr="00770E07">
        <w:t xml:space="preserve">ueno, era una interpelación en el que </w:t>
      </w:r>
      <w:r>
        <w:t>en principio pedíamos que se muev</w:t>
      </w:r>
      <w:r w:rsidRPr="00770E07">
        <w:t xml:space="preserve">a </w:t>
      </w:r>
      <w:r>
        <w:t>y pedíamos que ponga los medios, que los tiene, para recuperar esa marca. Era muy sencillo, además yo creo que en una línea lo decía todo. P</w:t>
      </w:r>
      <w:r w:rsidRPr="00770E07">
        <w:t>edíamo</w:t>
      </w:r>
      <w:r>
        <w:t xml:space="preserve">s medios técnicos, </w:t>
      </w:r>
      <w:r w:rsidRPr="00770E07">
        <w:t xml:space="preserve">jurídicos </w:t>
      </w:r>
      <w:r>
        <w:t>p</w:t>
      </w:r>
      <w:r w:rsidRPr="00770E07">
        <w:t>a</w:t>
      </w:r>
      <w:r>
        <w:t>ra recuperar esa marca Rioja A</w:t>
      </w:r>
      <w:r w:rsidRPr="00770E07">
        <w:t xml:space="preserve">lavesa que, por </w:t>
      </w:r>
      <w:r>
        <w:t xml:space="preserve">cierto, espero que no sea tarde, </w:t>
      </w:r>
      <w:r w:rsidRPr="00770E07">
        <w:t xml:space="preserve">que cuando vayamos a recuperar la marca Rioja Alavesa todavía sea necesario estar unidos a </w:t>
      </w:r>
      <w:r>
        <w:t>Rioja. Espero que no sea tarde. P</w:t>
      </w:r>
      <w:r w:rsidRPr="00770E07">
        <w:t xml:space="preserve">ero </w:t>
      </w:r>
      <w:r>
        <w:t>la actitud como poco me pareció preocupante.</w:t>
      </w:r>
    </w:p>
    <w:p w:rsidR="003B3A4F" w:rsidRDefault="003B3A4F" w:rsidP="004904B1">
      <w:pPr>
        <w:pStyle w:val="Texto"/>
      </w:pPr>
      <w:r>
        <w:t xml:space="preserve"> </w:t>
      </w:r>
    </w:p>
    <w:p w:rsidR="003B3A4F" w:rsidRDefault="003B3A4F" w:rsidP="004904B1">
      <w:pPr>
        <w:pStyle w:val="Texto"/>
      </w:pPr>
      <w:r>
        <w:t>Y</w:t>
      </w:r>
      <w:r w:rsidRPr="00770E07">
        <w:t xml:space="preserve"> la interpelación que traemos hoy aquí es pues porque la reacción de la consejera Tapia fue como poco sorprendente. No voy a decir que no me </w:t>
      </w:r>
      <w:r>
        <w:t>alegre, las cosas como son. Yo hasta un punto me alegré</w:t>
      </w:r>
      <w:r w:rsidRPr="00770E07">
        <w:t xml:space="preserve">, porque </w:t>
      </w:r>
      <w:r>
        <w:t xml:space="preserve">dije: bueno, </w:t>
      </w:r>
      <w:r w:rsidRPr="00770E07">
        <w:t>reconocen que la marca Rioja Alavesa n</w:t>
      </w:r>
      <w:r>
        <w:t xml:space="preserve">o la tenemos en nuestras manos; la tiene una empresa privada. Bueno, </w:t>
      </w:r>
      <w:r w:rsidRPr="00770E07">
        <w:t xml:space="preserve">hasta </w:t>
      </w:r>
      <w:r>
        <w:t>ese punto me alegré. T</w:t>
      </w:r>
      <w:r w:rsidRPr="00770E07">
        <w:t xml:space="preserve">ambién la </w:t>
      </w:r>
      <w:r>
        <w:t xml:space="preserve">noté </w:t>
      </w:r>
      <w:r w:rsidRPr="00770E07">
        <w:t>un poco incómoda. Po</w:t>
      </w:r>
      <w:r>
        <w:t xml:space="preserve">rque es verdad que cuando sales </w:t>
      </w:r>
      <w:r w:rsidRPr="00770E07">
        <w:t xml:space="preserve">de </w:t>
      </w:r>
      <w:r w:rsidRPr="00770E07">
        <w:lastRenderedPageBreak/>
        <w:t xml:space="preserve">la zona </w:t>
      </w:r>
      <w:r>
        <w:t xml:space="preserve">de confort, yo creo que nos pasa a todas, </w:t>
      </w:r>
      <w:r w:rsidRPr="00770E07">
        <w:t>cuando sal</w:t>
      </w:r>
      <w:r>
        <w:t xml:space="preserve">es </w:t>
      </w:r>
      <w:r w:rsidRPr="00770E07">
        <w:t xml:space="preserve">de la </w:t>
      </w:r>
      <w:r>
        <w:t>zona de confort, pues te incomodas. Efectivamente, e</w:t>
      </w:r>
      <w:r w:rsidRPr="00770E07">
        <w:t xml:space="preserve">s una situación un poco incómoda, porque no es fácil para el Gobierno pues hacer frente a este </w:t>
      </w:r>
      <w:r>
        <w:t xml:space="preserve">Consejo Regulador, que es dueño y señor </w:t>
      </w:r>
      <w:r w:rsidRPr="00770E07">
        <w:t>no solamente de la ma</w:t>
      </w:r>
      <w:r>
        <w:t>rca, sino de tantas otras cosas.</w:t>
      </w:r>
    </w:p>
    <w:p w:rsidR="003B3A4F" w:rsidRDefault="003B3A4F" w:rsidP="004904B1">
      <w:pPr>
        <w:pStyle w:val="Texto"/>
      </w:pPr>
    </w:p>
    <w:p w:rsidR="003B3A4F" w:rsidRDefault="003B3A4F" w:rsidP="004904B1">
      <w:pPr>
        <w:pStyle w:val="Texto"/>
      </w:pPr>
      <w:r>
        <w:t>También v</w:t>
      </w:r>
      <w:r w:rsidRPr="00770E07">
        <w:t>i</w:t>
      </w:r>
      <w:r>
        <w:t xml:space="preserve"> una actitud un punto </w:t>
      </w:r>
      <w:proofErr w:type="gramStart"/>
      <w:r>
        <w:t>sumisa</w:t>
      </w:r>
      <w:proofErr w:type="gramEnd"/>
      <w:r>
        <w:t xml:space="preserve">, diría yo, un punto sumisa, </w:t>
      </w:r>
      <w:r w:rsidRPr="00770E07">
        <w:t>un poco</w:t>
      </w:r>
      <w:r>
        <w:t xml:space="preserve"> ingenua, porque hablaba de buena fe, ¿no? Una sensación de, bueno, no les vamos a molestar mucho;</w:t>
      </w:r>
      <w:r w:rsidRPr="00770E07">
        <w:t xml:space="preserve"> venga, va</w:t>
      </w:r>
      <w:r>
        <w:t xml:space="preserve">mos a pedirles que nos devuelvan </w:t>
      </w:r>
      <w:r w:rsidRPr="00770E07">
        <w:t xml:space="preserve">la marca con buena fe y vamos a ser </w:t>
      </w:r>
      <w:proofErr w:type="spellStart"/>
      <w:r w:rsidRPr="00770E07">
        <w:t>buenistas</w:t>
      </w:r>
      <w:proofErr w:type="spellEnd"/>
      <w:r w:rsidRPr="00770E07">
        <w:t xml:space="preserve">. Creo que con el </w:t>
      </w:r>
      <w:r>
        <w:t>Consejo Regulador</w:t>
      </w:r>
      <w:r w:rsidRPr="00770E07">
        <w:t xml:space="preserve"> y c</w:t>
      </w:r>
      <w:r>
        <w:t xml:space="preserve">on la actitud que está teniendo </w:t>
      </w:r>
      <w:r w:rsidRPr="00770E07">
        <w:t xml:space="preserve">no se puede ser </w:t>
      </w:r>
      <w:proofErr w:type="spellStart"/>
      <w:r w:rsidRPr="00770E07">
        <w:t>b</w:t>
      </w:r>
      <w:r>
        <w:t>ue</w:t>
      </w:r>
      <w:r w:rsidRPr="00770E07">
        <w:t>ni</w:t>
      </w:r>
      <w:r>
        <w:t>s</w:t>
      </w:r>
      <w:r w:rsidRPr="00770E07">
        <w:t>ta</w:t>
      </w:r>
      <w:proofErr w:type="spellEnd"/>
      <w:r w:rsidRPr="00770E07">
        <w:t>, pero no por</w:t>
      </w:r>
      <w:r>
        <w:t xml:space="preserve"> nada, sino porque no responden; </w:t>
      </w:r>
      <w:r w:rsidRPr="00770E07">
        <w:t>es que responden a l</w:t>
      </w:r>
      <w:r>
        <w:t xml:space="preserve">a contra. Así que usted apelaba, señora </w:t>
      </w:r>
      <w:r w:rsidRPr="00770E07">
        <w:t>Tapia,</w:t>
      </w:r>
      <w:r>
        <w:t xml:space="preserve"> a</w:t>
      </w:r>
      <w:r w:rsidRPr="00770E07">
        <w:t xml:space="preserve"> la buena </w:t>
      </w:r>
      <w:r>
        <w:t xml:space="preserve">fe del Consejo Regulador. A mí </w:t>
      </w:r>
      <w:r w:rsidRPr="00770E07">
        <w:t>me</w:t>
      </w:r>
      <w:r>
        <w:t xml:space="preserve"> </w:t>
      </w:r>
      <w:r w:rsidRPr="00770E07">
        <w:t>suena un poco a broma, p</w:t>
      </w:r>
      <w:r>
        <w:t xml:space="preserve">orque buena fe han demostrado que no tienen, </w:t>
      </w:r>
      <w:r w:rsidRPr="00770E07">
        <w:t>porque falta pedir</w:t>
      </w:r>
      <w:r>
        <w:t>les permiso. Y ahora me recuerdo</w:t>
      </w:r>
      <w:r w:rsidRPr="00770E07">
        <w:t xml:space="preserve"> a las camisetas estas del Alavés o me recuerdo tambi</w:t>
      </w:r>
      <w:r>
        <w:t xml:space="preserve">én en los partidos del </w:t>
      </w:r>
      <w:proofErr w:type="spellStart"/>
      <w:r>
        <w:t>Baskonia</w:t>
      </w:r>
      <w:proofErr w:type="spellEnd"/>
      <w:r>
        <w:t xml:space="preserve"> có</w:t>
      </w:r>
      <w:r w:rsidRPr="00770E07">
        <w:t xml:space="preserve">mo hay grandes carteles que pone Rioja Alavesa o los jugadores del </w:t>
      </w:r>
      <w:r>
        <w:t xml:space="preserve">Alavés </w:t>
      </w:r>
      <w:r w:rsidRPr="00770E07">
        <w:t>que hac</w:t>
      </w:r>
      <w:r>
        <w:t>e dos años se ponían marca Rioja Alavesa.</w:t>
      </w:r>
      <w:r w:rsidRPr="00770E07">
        <w:t xml:space="preserve"> Es </w:t>
      </w:r>
      <w:r>
        <w:t xml:space="preserve">porque </w:t>
      </w:r>
      <w:r w:rsidRPr="00770E07">
        <w:t xml:space="preserve">el </w:t>
      </w:r>
      <w:r>
        <w:t>Consejo Regulador nos dejó poner Rioja Alavesa en esa</w:t>
      </w:r>
      <w:r w:rsidRPr="00770E07">
        <w:t>s ca</w:t>
      </w:r>
      <w:r>
        <w:t xml:space="preserve">misetas, porque había que pedirles permisos, porque si hubieran dicho que no, </w:t>
      </w:r>
      <w:r w:rsidRPr="00770E07">
        <w:t xml:space="preserve">hubiese sido </w:t>
      </w:r>
      <w:r>
        <w:t xml:space="preserve">un, </w:t>
      </w:r>
      <w:r w:rsidRPr="00770E07">
        <w:t xml:space="preserve">no nadie se </w:t>
      </w:r>
      <w:r>
        <w:t xml:space="preserve">pone esas camisetas. </w:t>
      </w:r>
      <w:r w:rsidRPr="00770E07">
        <w:t>Entonces, vayamos un poco</w:t>
      </w:r>
      <w:r>
        <w:t xml:space="preserve"> más allá y seamos ciertos.</w:t>
      </w:r>
    </w:p>
    <w:p w:rsidR="003B3A4F" w:rsidRDefault="003B3A4F" w:rsidP="004904B1">
      <w:pPr>
        <w:pStyle w:val="Texto"/>
      </w:pPr>
    </w:p>
    <w:p w:rsidR="003B3A4F" w:rsidRDefault="003B3A4F" w:rsidP="004904B1">
      <w:pPr>
        <w:pStyle w:val="Texto"/>
      </w:pPr>
      <w:r>
        <w:t>Decía que hace falta</w:t>
      </w:r>
      <w:r w:rsidRPr="00770E07">
        <w:t xml:space="preserve"> pedir</w:t>
      </w:r>
      <w:r>
        <w:t xml:space="preserve"> permiso. E</w:t>
      </w:r>
      <w:r w:rsidRPr="00770E07">
        <w:t>so es as</w:t>
      </w:r>
      <w:r>
        <w:t>í. Hace falta pedirles buena fe. Y</w:t>
      </w:r>
      <w:r w:rsidRPr="00770E07">
        <w:t xml:space="preserve">a solo nos falta pedirles perdón, </w:t>
      </w:r>
      <w:r>
        <w:t>es que es lo único que nos falta. E</w:t>
      </w:r>
      <w:r w:rsidRPr="00770E07">
        <w:t>ntonces, por eso, la moción de hoy, porque a las g</w:t>
      </w:r>
      <w:r>
        <w:t>randes empresas, a los grandes m</w:t>
      </w:r>
      <w:r w:rsidRPr="00770E07">
        <w:t>arques</w:t>
      </w:r>
      <w:r>
        <w:t>es, a los c</w:t>
      </w:r>
      <w:r w:rsidRPr="00770E07">
        <w:t>ondes</w:t>
      </w:r>
      <w:r>
        <w:t>, a los r</w:t>
      </w:r>
      <w:r w:rsidRPr="00770E07">
        <w:t xml:space="preserve">eyes, a la lista esta </w:t>
      </w:r>
      <w:r>
        <w:t>Forbes se le pone la alfombra roja. L</w:t>
      </w:r>
      <w:r w:rsidRPr="00770E07">
        <w:t>legan grandes bodegas y ahí no pasa nada, pero cuando un grupo de pequeñas bodegas reclama Rioja Alavesa</w:t>
      </w:r>
      <w:r>
        <w:t xml:space="preserve"> como algo propio, como algo </w:t>
      </w:r>
      <w:proofErr w:type="spellStart"/>
      <w:r>
        <w:t>identitar</w:t>
      </w:r>
      <w:r w:rsidRPr="00770E07">
        <w:t>io</w:t>
      </w:r>
      <w:proofErr w:type="spellEnd"/>
      <w:r w:rsidRPr="00770E07">
        <w:t>, entonces la cosa se complica</w:t>
      </w:r>
      <w:r>
        <w:t xml:space="preserve"> y no sé por qué…</w:t>
      </w:r>
    </w:p>
    <w:p w:rsidR="003B3A4F" w:rsidRDefault="003B3A4F" w:rsidP="004904B1">
      <w:pPr>
        <w:pStyle w:val="Texto"/>
      </w:pPr>
    </w:p>
    <w:p w:rsidR="003B3A4F" w:rsidRDefault="003B3A4F" w:rsidP="004904B1">
      <w:pPr>
        <w:pStyle w:val="Texto"/>
      </w:pPr>
      <w:r>
        <w:t xml:space="preserve">(29. </w:t>
      </w:r>
      <w:proofErr w:type="spellStart"/>
      <w:proofErr w:type="gramStart"/>
      <w:r>
        <w:t>zintaren</w:t>
      </w:r>
      <w:proofErr w:type="spellEnd"/>
      <w:proofErr w:type="gramEnd"/>
      <w:r>
        <w:t xml:space="preserve"> </w:t>
      </w:r>
      <w:proofErr w:type="spellStart"/>
      <w:r>
        <w:t>amaiera</w:t>
      </w:r>
      <w:proofErr w:type="spellEnd"/>
      <w:r>
        <w:t>)</w:t>
      </w:r>
    </w:p>
    <w:p w:rsidR="003B3A4F" w:rsidRDefault="003B3A4F" w:rsidP="004904B1">
      <w:pPr>
        <w:pStyle w:val="Texto"/>
      </w:pPr>
      <w:r>
        <w:t>(30. zintaren hasiera)</w:t>
      </w:r>
    </w:p>
    <w:p w:rsidR="003B3A4F" w:rsidRDefault="003B3A4F" w:rsidP="004904B1">
      <w:pPr>
        <w:pStyle w:val="Texto"/>
      </w:pPr>
    </w:p>
    <w:p w:rsidR="003B3A4F" w:rsidRDefault="003B3A4F" w:rsidP="004904B1">
      <w:pPr>
        <w:pStyle w:val="Texto"/>
      </w:pPr>
      <w:r>
        <w:lastRenderedPageBreak/>
        <w:t xml:space="preserve">… </w:t>
      </w:r>
      <w:r w:rsidR="003066F8">
        <w:t>L</w:t>
      </w:r>
      <w:r w:rsidRPr="00141886">
        <w:t>legan grandes bodegas y ahí no pasa nada, pero cuando un grupo de pequeñas bodegas reclama Rioja Alavesa como algo propio, como algo identitario, entonces la co</w:t>
      </w:r>
      <w:r>
        <w:t xml:space="preserve">sa se complica y no sé por qué </w:t>
      </w:r>
      <w:r w:rsidRPr="00141886">
        <w:t>no tomamos las decisiones y no apostamos porque igual otro modelo también es posible</w:t>
      </w:r>
      <w:r>
        <w:t>,</w:t>
      </w:r>
      <w:r w:rsidRPr="00141886">
        <w:t xml:space="preserve"> que no digo que sea el único, no</w:t>
      </w:r>
      <w:r>
        <w:t>, s</w:t>
      </w:r>
      <w:r w:rsidRPr="00141886">
        <w:t xml:space="preserve">eguramente </w:t>
      </w:r>
      <w:r>
        <w:t>s</w:t>
      </w:r>
      <w:r w:rsidRPr="00141886">
        <w:t>er</w:t>
      </w:r>
      <w:r>
        <w:t>á</w:t>
      </w:r>
      <w:r w:rsidRPr="00141886">
        <w:t>n compatibles, pero defendamos que los pueblo</w:t>
      </w:r>
      <w:r w:rsidR="003066F8">
        <w:t>s de Rioja Alavesa sigan vivos.</w:t>
      </w:r>
    </w:p>
    <w:p w:rsidR="003B3A4F" w:rsidRDefault="003B3A4F" w:rsidP="004904B1">
      <w:pPr>
        <w:pStyle w:val="Texto"/>
      </w:pPr>
    </w:p>
    <w:p w:rsidR="003B3A4F" w:rsidRDefault="003B3A4F" w:rsidP="004904B1">
      <w:pPr>
        <w:pStyle w:val="Texto"/>
      </w:pPr>
      <w:r w:rsidRPr="00141886">
        <w:t>Ayer por la tarde yo estuve en Rioja Alavesa y vine temblando hacia aquí</w:t>
      </w:r>
      <w:r>
        <w:t>,</w:t>
      </w:r>
      <w:r w:rsidRPr="00141886">
        <w:t xml:space="preserve"> vine temblando, porque lo que </w:t>
      </w:r>
      <w:r>
        <w:t xml:space="preserve">allí </w:t>
      </w:r>
      <w:r w:rsidRPr="00141886">
        <w:t>me vinieron a decir es</w:t>
      </w:r>
      <w:r>
        <w:t>:</w:t>
      </w:r>
      <w:r w:rsidRPr="00141886">
        <w:t xml:space="preserve"> las cosas están muy complicadas y las partes políticas no las estáis viendo, no las </w:t>
      </w:r>
      <w:r>
        <w:t>es</w:t>
      </w:r>
      <w:r w:rsidRPr="00141886">
        <w:t>t</w:t>
      </w:r>
      <w:r>
        <w:t>á</w:t>
      </w:r>
      <w:r w:rsidRPr="00141886">
        <w:t>is viendo</w:t>
      </w:r>
      <w:r>
        <w:t>,</w:t>
      </w:r>
      <w:r w:rsidRPr="00141886">
        <w:t xml:space="preserve"> no estáis apostando </w:t>
      </w:r>
      <w:r>
        <w:t>ni</w:t>
      </w:r>
      <w:r w:rsidRPr="00141886">
        <w:t xml:space="preserve"> poniendo vuestro dinero encima de la mesa, no </w:t>
      </w:r>
      <w:r>
        <w:t>o</w:t>
      </w:r>
      <w:r w:rsidRPr="00141886">
        <w:t>s</w:t>
      </w:r>
      <w:r>
        <w:t xml:space="preserve"> </w:t>
      </w:r>
      <w:r w:rsidRPr="00141886">
        <w:t>está</w:t>
      </w:r>
      <w:r>
        <w:t xml:space="preserve">is </w:t>
      </w:r>
      <w:r w:rsidRPr="00141886">
        <w:t>jugando las habi</w:t>
      </w:r>
      <w:r>
        <w:t>chu</w:t>
      </w:r>
      <w:r w:rsidRPr="00141886">
        <w:t>e</w:t>
      </w:r>
      <w:r>
        <w:t>las</w:t>
      </w:r>
      <w:r w:rsidRPr="00141886">
        <w:t xml:space="preserve"> </w:t>
      </w:r>
      <w:r>
        <w:t>ahí,</w:t>
      </w:r>
      <w:r w:rsidRPr="00141886">
        <w:t xml:space="preserve"> nosotros sí y no</w:t>
      </w:r>
      <w:r>
        <w:t xml:space="preserve"> sabemos cuá</w:t>
      </w:r>
      <w:r w:rsidRPr="00141886">
        <w:t xml:space="preserve">nto </w:t>
      </w:r>
      <w:r>
        <w:t xml:space="preserve">va a durar esto </w:t>
      </w:r>
      <w:r w:rsidRPr="00141886">
        <w:t>en esta sangría</w:t>
      </w:r>
      <w:r>
        <w:t>, y lo digo así</w:t>
      </w:r>
      <w:r w:rsidRPr="00141886">
        <w:t xml:space="preserve"> porque </w:t>
      </w:r>
      <w:r>
        <w:t>ayer a l</w:t>
      </w:r>
      <w:r w:rsidRPr="00141886">
        <w:t>a tarde</w:t>
      </w:r>
      <w:r>
        <w:t xml:space="preserve"> lo viví y me impresionó</w:t>
      </w:r>
      <w:r w:rsidRPr="00141886">
        <w:t xml:space="preserve"> muchísimo, nos dijeron</w:t>
      </w:r>
      <w:r>
        <w:t>:</w:t>
      </w:r>
      <w:r w:rsidRPr="00141886">
        <w:t xml:space="preserve"> la comarca se está liquidando</w:t>
      </w:r>
      <w:r>
        <w:t>,</w:t>
      </w:r>
      <w:r w:rsidRPr="00141886">
        <w:t xml:space="preserve"> y d</w:t>
      </w:r>
      <w:r>
        <w:t>ij</w:t>
      </w:r>
      <w:r w:rsidRPr="00141886">
        <w:t>e</w:t>
      </w:r>
      <w:r>
        <w:t xml:space="preserve">: </w:t>
      </w:r>
      <w:r w:rsidRPr="00141886">
        <w:t>pero</w:t>
      </w:r>
      <w:r>
        <w:t>,</w:t>
      </w:r>
      <w:r w:rsidRPr="00141886">
        <w:t xml:space="preserve"> </w:t>
      </w:r>
      <w:r>
        <w:t>¿qué</w:t>
      </w:r>
      <w:r w:rsidRPr="00141886">
        <w:t xml:space="preserve"> me estáis contando</w:t>
      </w:r>
      <w:r>
        <w:t>?</w:t>
      </w:r>
      <w:r w:rsidRPr="00141886">
        <w:t xml:space="preserve">, </w:t>
      </w:r>
      <w:r>
        <w:t>¿qué</w:t>
      </w:r>
      <w:r w:rsidRPr="00141886">
        <w:t xml:space="preserve"> me está</w:t>
      </w:r>
      <w:r>
        <w:t>i</w:t>
      </w:r>
      <w:r w:rsidRPr="00141886">
        <w:t>s contando Rioja Alavesa</w:t>
      </w:r>
      <w:r>
        <w:t>,</w:t>
      </w:r>
      <w:r w:rsidRPr="00141886">
        <w:t xml:space="preserve"> como se </w:t>
      </w:r>
      <w:r>
        <w:t>va a</w:t>
      </w:r>
      <w:r w:rsidRPr="00141886">
        <w:t xml:space="preserve"> est</w:t>
      </w:r>
      <w:r>
        <w:t>ar</w:t>
      </w:r>
      <w:r w:rsidRPr="00141886">
        <w:t xml:space="preserve"> li</w:t>
      </w:r>
      <w:r>
        <w:t>mpiando</w:t>
      </w:r>
      <w:r w:rsidRPr="00141886">
        <w:t xml:space="preserve"> esta comarca</w:t>
      </w:r>
      <w:r>
        <w:t>, si</w:t>
      </w:r>
      <w:r w:rsidRPr="00141886">
        <w:t xml:space="preserve"> es nuestro</w:t>
      </w:r>
      <w:r>
        <w:t>…</w:t>
      </w:r>
      <w:r w:rsidRPr="00141886">
        <w:t xml:space="preserve"> </w:t>
      </w:r>
      <w:r>
        <w:t>n</w:t>
      </w:r>
      <w:r w:rsidRPr="00141886">
        <w:t>uestra</w:t>
      </w:r>
      <w:r>
        <w:t>..</w:t>
      </w:r>
      <w:r w:rsidRPr="00141886">
        <w:t>.</w:t>
      </w:r>
      <w:r>
        <w:t>?</w:t>
      </w:r>
      <w:r w:rsidRPr="00141886">
        <w:t xml:space="preserve"> </w:t>
      </w:r>
      <w:r>
        <w:t xml:space="preserve">Bueno, (?)voy a </w:t>
      </w:r>
      <w:r w:rsidRPr="00141886">
        <w:t xml:space="preserve">decir una barbaridad, es nuestra excelencia, es que es nuestra excelencia y la estamos dejando que se caiga por el </w:t>
      </w:r>
      <w:r>
        <w:t xml:space="preserve">barranco. O sea, </w:t>
      </w:r>
      <w:r w:rsidRPr="00141886">
        <w:t>hoy aquí no solamente recuperar la marca, sino que pongamos a Rioja Ala</w:t>
      </w:r>
      <w:r w:rsidR="003066F8">
        <w:t>vesa en el punto que se merece.</w:t>
      </w:r>
    </w:p>
    <w:p w:rsidR="003B3A4F" w:rsidRDefault="003B3A4F" w:rsidP="004904B1">
      <w:pPr>
        <w:pStyle w:val="Texto"/>
      </w:pPr>
    </w:p>
    <w:p w:rsidR="003B3A4F" w:rsidRDefault="003B3A4F" w:rsidP="004904B1">
      <w:pPr>
        <w:pStyle w:val="Texto"/>
      </w:pPr>
      <w:r w:rsidRPr="00141886">
        <w:t xml:space="preserve">Así que yo voy </w:t>
      </w:r>
      <w:r>
        <w:t xml:space="preserve">a ir </w:t>
      </w:r>
      <w:r w:rsidRPr="00141886">
        <w:t xml:space="preserve">acabando, porque veo que se me acaba el tiempo y no </w:t>
      </w:r>
      <w:r>
        <w:t>(?)</w:t>
      </w:r>
      <w:r w:rsidRPr="00141886">
        <w:t>pensaba hablar 15 minutos</w:t>
      </w:r>
      <w:r>
        <w:t>, v</w:t>
      </w:r>
      <w:r w:rsidRPr="00141886">
        <w:t>oy a poner encima de la mesa el futuro. El Gobierno Vasco tiene que poner medidas jurídicas, efectivamente, para recuperar esa marca</w:t>
      </w:r>
      <w:r>
        <w:t>,</w:t>
      </w:r>
      <w:r w:rsidRPr="00141886">
        <w:t xml:space="preserve"> tiene que poner la parte técnica porque le corresponde</w:t>
      </w:r>
      <w:r>
        <w:t xml:space="preserve">, pero yo también </w:t>
      </w:r>
      <w:r w:rsidRPr="00141886">
        <w:t>le pediría que ponga medios políticos</w:t>
      </w:r>
      <w:r>
        <w:t xml:space="preserve"> n</w:t>
      </w:r>
      <w:r w:rsidRPr="00141886">
        <w:t>o s</w:t>
      </w:r>
      <w:r w:rsidR="00715BA3">
        <w:t>o</w:t>
      </w:r>
      <w:r w:rsidRPr="00141886">
        <w:t xml:space="preserve">lo con la marca, que eso es algo urgente, porque la cuadrilla </w:t>
      </w:r>
      <w:r>
        <w:t xml:space="preserve">de </w:t>
      </w:r>
      <w:r w:rsidRPr="00141886">
        <w:t xml:space="preserve">Rioja </w:t>
      </w:r>
      <w:r>
        <w:t>Alav</w:t>
      </w:r>
      <w:r w:rsidRPr="00141886">
        <w:t xml:space="preserve">esa no puede actuar en algo que no es ni siquiera </w:t>
      </w:r>
      <w:r>
        <w:t xml:space="preserve">de </w:t>
      </w:r>
      <w:r w:rsidRPr="00141886">
        <w:t>su competenci</w:t>
      </w:r>
      <w:r w:rsidR="003066F8">
        <w:t>a, pero que no tiene capacidad.</w:t>
      </w:r>
    </w:p>
    <w:p w:rsidR="003B3A4F" w:rsidRDefault="003B3A4F" w:rsidP="004904B1">
      <w:pPr>
        <w:pStyle w:val="Texto"/>
      </w:pPr>
    </w:p>
    <w:p w:rsidR="003B3A4F" w:rsidRDefault="003B3A4F" w:rsidP="004904B1">
      <w:pPr>
        <w:pStyle w:val="Texto"/>
      </w:pPr>
      <w:r w:rsidRPr="00141886">
        <w:t>Yo le pediría que defienda a ultranza los intereses de los y las riojano</w:t>
      </w:r>
      <w:r>
        <w:t>alaveses, riojano</w:t>
      </w:r>
      <w:r w:rsidRPr="00141886">
        <w:t>alaves</w:t>
      </w:r>
      <w:r>
        <w:t>a</w:t>
      </w:r>
      <w:r w:rsidRPr="00141886">
        <w:t>s</w:t>
      </w:r>
      <w:r>
        <w:t xml:space="preserve">, porque </w:t>
      </w:r>
      <w:r w:rsidRPr="00141886">
        <w:t>son vascos, son vascas</w:t>
      </w:r>
      <w:r>
        <w:t>, tan senc</w:t>
      </w:r>
      <w:r w:rsidRPr="00141886">
        <w:t>i</w:t>
      </w:r>
      <w:r>
        <w:t>llo</w:t>
      </w:r>
      <w:r w:rsidRPr="00141886">
        <w:t xml:space="preserve"> como eso, porque parece muchas veces que c</w:t>
      </w:r>
      <w:r>
        <w:t>r</w:t>
      </w:r>
      <w:r w:rsidRPr="00141886">
        <w:t>u</w:t>
      </w:r>
      <w:r>
        <w:t>z</w:t>
      </w:r>
      <w:r w:rsidRPr="00141886">
        <w:t>amos Herrera y que a</w:t>
      </w:r>
      <w:r>
        <w:t>hí</w:t>
      </w:r>
      <w:r w:rsidRPr="00141886">
        <w:t xml:space="preserve"> </w:t>
      </w:r>
      <w:r w:rsidRPr="00141886">
        <w:lastRenderedPageBreak/>
        <w:t>detrás están</w:t>
      </w:r>
      <w:r>
        <w:t>…</w:t>
      </w:r>
      <w:r w:rsidRPr="00141886">
        <w:t>, hay olvidados, no</w:t>
      </w:r>
      <w:r>
        <w:t xml:space="preserve">, no, </w:t>
      </w:r>
      <w:r w:rsidRPr="00141886">
        <w:t>son parte nuestra y además hay que empoderarlo</w:t>
      </w:r>
      <w:r>
        <w:t>s</w:t>
      </w:r>
      <w:r w:rsidRPr="00141886">
        <w:t xml:space="preserve"> en ese sentimiento, además</w:t>
      </w:r>
      <w:r>
        <w:t>.</w:t>
      </w:r>
    </w:p>
    <w:p w:rsidR="003B3A4F" w:rsidRDefault="003B3A4F" w:rsidP="004904B1">
      <w:pPr>
        <w:pStyle w:val="Texto"/>
      </w:pPr>
    </w:p>
    <w:p w:rsidR="003B3A4F" w:rsidRDefault="003B3A4F" w:rsidP="004904B1">
      <w:pPr>
        <w:pStyle w:val="Texto"/>
      </w:pPr>
      <w:r>
        <w:t>Y</w:t>
      </w:r>
      <w:r w:rsidRPr="00141886">
        <w:t xml:space="preserve"> también diría que hay que respetar lo máximo que pod</w:t>
      </w:r>
      <w:r>
        <w:t>a</w:t>
      </w:r>
      <w:r w:rsidRPr="00141886">
        <w:t>mos las decisiones que se tomen en aquella comarca, primero, porque no son decisiones personales, son decisiones empresariales</w:t>
      </w:r>
      <w:r>
        <w:t>,</w:t>
      </w:r>
      <w:r w:rsidRPr="00141886">
        <w:t xml:space="preserve"> y como tales yo creo que al Gobierno le corresponde proteger y facilitar</w:t>
      </w:r>
      <w:r>
        <w:t>,</w:t>
      </w:r>
      <w:r w:rsidRPr="00141886">
        <w:t xml:space="preserve"> ser facilitador en esa diferenciación de</w:t>
      </w:r>
      <w:r>
        <w:t>l</w:t>
      </w:r>
      <w:r w:rsidRPr="00141886">
        <w:t xml:space="preserve"> producto</w:t>
      </w:r>
      <w:r>
        <w:t>, ¿no? Les pediría que no lleguen tarde, tan sencillo</w:t>
      </w:r>
      <w:r w:rsidRPr="00141886">
        <w:t>.</w:t>
      </w:r>
    </w:p>
    <w:p w:rsidR="003B3A4F" w:rsidRDefault="003B3A4F" w:rsidP="004904B1">
      <w:pPr>
        <w:pStyle w:val="Texto"/>
      </w:pPr>
    </w:p>
    <w:p w:rsidR="003B3A4F" w:rsidRPr="00006B3E" w:rsidRDefault="003B3A4F" w:rsidP="004904B1">
      <w:pPr>
        <w:pStyle w:val="Texto"/>
        <w:rPr>
          <w:lang w:val="eu-ES"/>
        </w:rPr>
      </w:pPr>
      <w:r w:rsidRPr="00006B3E">
        <w:rPr>
          <w:lang w:val="eu-ES"/>
        </w:rPr>
        <w:t>Arabako Errioxar marka ez da gurea, hori esan dut, erd</w:t>
      </w:r>
      <w:r>
        <w:rPr>
          <w:lang w:val="eu-ES"/>
        </w:rPr>
        <w:t>a</w:t>
      </w:r>
      <w:r w:rsidRPr="00006B3E">
        <w:rPr>
          <w:lang w:val="eu-ES"/>
        </w:rPr>
        <w:t>raz ere bai esan dut, baina Arabako Errioxa da eta esan dut ere bai, eta Euskal Herria da. Hori es que guztiok dauzkagu argi, ez?</w:t>
      </w:r>
    </w:p>
    <w:p w:rsidR="003B3A4F" w:rsidRPr="00006B3E" w:rsidRDefault="003B3A4F" w:rsidP="004904B1">
      <w:pPr>
        <w:pStyle w:val="Texto"/>
        <w:rPr>
          <w:lang w:val="eu-ES"/>
        </w:rPr>
      </w:pPr>
    </w:p>
    <w:p w:rsidR="003B3A4F" w:rsidRPr="00006B3E" w:rsidRDefault="003B3A4F" w:rsidP="004904B1">
      <w:pPr>
        <w:pStyle w:val="Texto"/>
        <w:rPr>
          <w:lang w:val="eu-ES"/>
        </w:rPr>
      </w:pPr>
      <w:r w:rsidRPr="00006B3E">
        <w:rPr>
          <w:lang w:val="eu-ES"/>
        </w:rPr>
        <w:t>Arabako Errioxar marka ardoa edo mahastiak baino gehiagoa da, askoz gehiagoa. Arabako Errioxa historia eta kultura da, pertsonak dira eta Gobernu honek ez dio oraindik gaiari heldu. Gaur da momentua Gobernuak iniziatiba hartu dez</w:t>
      </w:r>
      <w:r w:rsidR="003066F8">
        <w:rPr>
          <w:lang w:val="eu-ES"/>
        </w:rPr>
        <w:t>an.</w:t>
      </w:r>
    </w:p>
    <w:p w:rsidR="003B3A4F" w:rsidRPr="00006B3E" w:rsidRDefault="003B3A4F" w:rsidP="004904B1">
      <w:pPr>
        <w:pStyle w:val="Texto"/>
        <w:rPr>
          <w:lang w:val="eu-ES"/>
        </w:rPr>
      </w:pPr>
    </w:p>
    <w:p w:rsidR="003B3A4F" w:rsidRDefault="003B3A4F" w:rsidP="004904B1">
      <w:pPr>
        <w:pStyle w:val="Texto"/>
      </w:pPr>
      <w:r w:rsidRPr="00141886">
        <w:t>Tenía una frase</w:t>
      </w:r>
      <w:r>
        <w:t xml:space="preserve"> y</w:t>
      </w:r>
      <w:r w:rsidRPr="00141886">
        <w:t xml:space="preserve"> acabo de</w:t>
      </w:r>
      <w:r>
        <w:t xml:space="preserve"> decírselo, señora </w:t>
      </w:r>
      <w:r w:rsidRPr="00141886">
        <w:t>Tapia</w:t>
      </w:r>
      <w:r>
        <w:t>,</w:t>
      </w:r>
      <w:r w:rsidRPr="00141886">
        <w:t xml:space="preserve"> que</w:t>
      </w:r>
      <w:r>
        <w:t>,</w:t>
      </w:r>
      <w:r w:rsidRPr="00141886">
        <w:t xml:space="preserve"> bueno</w:t>
      </w:r>
      <w:r>
        <w:t xml:space="preserve">, muévase, señora Tapia, -tenía aquí apuntado-, muévase </w:t>
      </w:r>
      <w:r w:rsidRPr="00141886">
        <w:t>señora Tapia</w:t>
      </w:r>
      <w:r>
        <w:t xml:space="preserve">, bueno, muévase, al Gobierno le quería pedir. Porque el futuro de Rioja Alavesa yo creo que está lejos del futuro </w:t>
      </w:r>
      <w:r w:rsidRPr="00141886">
        <w:t>de La Rioja</w:t>
      </w:r>
      <w:r>
        <w:t>.</w:t>
      </w:r>
    </w:p>
    <w:p w:rsidR="003B3A4F" w:rsidRDefault="003B3A4F" w:rsidP="004904B1">
      <w:pPr>
        <w:pStyle w:val="Texto"/>
      </w:pPr>
    </w:p>
    <w:p w:rsidR="003B3A4F" w:rsidRDefault="003B3A4F" w:rsidP="004904B1">
      <w:pPr>
        <w:pStyle w:val="Texto"/>
      </w:pPr>
      <w:r>
        <w:t>Y</w:t>
      </w:r>
      <w:r w:rsidRPr="00141886">
        <w:t xml:space="preserve"> voy a acabar con una cosa que tengo aquí, que me </w:t>
      </w:r>
      <w:r>
        <w:t xml:space="preserve">lo </w:t>
      </w:r>
      <w:r w:rsidRPr="00141886">
        <w:t>he encontrado c</w:t>
      </w:r>
      <w:r>
        <w:t>uando</w:t>
      </w:r>
      <w:r w:rsidRPr="00141886">
        <w:t xml:space="preserve"> he llegado a la mañana encima de </w:t>
      </w:r>
      <w:r>
        <w:t xml:space="preserve">mi </w:t>
      </w:r>
      <w:r w:rsidRPr="00141886">
        <w:t>mesa y es un pas</w:t>
      </w:r>
      <w:r>
        <w:t>quí</w:t>
      </w:r>
      <w:r w:rsidRPr="00141886">
        <w:t>n lleno de botellas</w:t>
      </w:r>
      <w:r>
        <w:t>,</w:t>
      </w:r>
      <w:r w:rsidRPr="00141886">
        <w:t xml:space="preserve"> de lo maravilloso que </w:t>
      </w:r>
      <w:r>
        <w:t xml:space="preserve">es </w:t>
      </w:r>
      <w:r w:rsidRPr="00141886">
        <w:t>Rioja Alavesa y en la portada cuando h</w:t>
      </w:r>
      <w:r>
        <w:t>e</w:t>
      </w:r>
      <w:r w:rsidRPr="00141886">
        <w:t xml:space="preserve"> intentado entrar y me he puesto las gafas </w:t>
      </w:r>
      <w:r>
        <w:t>pon</w:t>
      </w:r>
      <w:r w:rsidRPr="00141886">
        <w:t xml:space="preserve">e </w:t>
      </w:r>
      <w:r>
        <w:t>"V</w:t>
      </w:r>
      <w:r w:rsidRPr="00141886">
        <w:t>inos de Rioja. Vinos de Rioja</w:t>
      </w:r>
      <w:r>
        <w:t>,</w:t>
      </w:r>
      <w:r w:rsidRPr="00141886">
        <w:t xml:space="preserve"> memorable cosecha</w:t>
      </w:r>
      <w:r>
        <w:t>",</w:t>
      </w:r>
      <w:r w:rsidR="003066F8">
        <w:t xml:space="preserve"> fijo.</w:t>
      </w:r>
    </w:p>
    <w:p w:rsidR="003B3A4F" w:rsidRDefault="003B3A4F" w:rsidP="004904B1">
      <w:pPr>
        <w:pStyle w:val="Texto"/>
      </w:pPr>
    </w:p>
    <w:p w:rsidR="003B3A4F" w:rsidRDefault="003B3A4F" w:rsidP="004904B1">
      <w:pPr>
        <w:pStyle w:val="Texto"/>
      </w:pPr>
      <w:r w:rsidRPr="00141886">
        <w:t>El consejo regulador prevé que la cosecha de 2019 será recordada en la historia. Yo espero que se</w:t>
      </w:r>
      <w:r>
        <w:t>a</w:t>
      </w:r>
      <w:r w:rsidRPr="00141886">
        <w:t xml:space="preserve"> recorda</w:t>
      </w:r>
      <w:r>
        <w:t>d</w:t>
      </w:r>
      <w:r w:rsidRPr="00141886">
        <w:t xml:space="preserve">a </w:t>
      </w:r>
      <w:r>
        <w:t xml:space="preserve">en </w:t>
      </w:r>
      <w:r w:rsidRPr="00141886">
        <w:t xml:space="preserve">la historia no solamente porque la cosecha va a ser excelente, que de eso no </w:t>
      </w:r>
      <w:proofErr w:type="gramStart"/>
      <w:r w:rsidRPr="00141886">
        <w:t>tengo</w:t>
      </w:r>
      <w:proofErr w:type="gramEnd"/>
      <w:r w:rsidRPr="00141886">
        <w:t xml:space="preserve"> ninguna duda, sino que por fin seamos du</w:t>
      </w:r>
      <w:r w:rsidR="003066F8">
        <w:t>eños de la marca Rioja Alavesa.</w:t>
      </w:r>
    </w:p>
    <w:p w:rsidR="003B3A4F" w:rsidRDefault="003B3A4F" w:rsidP="004904B1">
      <w:pPr>
        <w:pStyle w:val="Texto"/>
      </w:pPr>
    </w:p>
    <w:p w:rsidR="003B3A4F" w:rsidRDefault="003B3A4F" w:rsidP="004904B1">
      <w:pPr>
        <w:pStyle w:val="Texto"/>
      </w:pPr>
      <w:r w:rsidRPr="00141886">
        <w:t>Eskerrik asko</w:t>
      </w:r>
      <w:r>
        <w:t>.</w:t>
      </w:r>
    </w:p>
    <w:p w:rsidR="003B3A4F" w:rsidRDefault="003B3A4F" w:rsidP="004904B1">
      <w:pPr>
        <w:pStyle w:val="Texto"/>
      </w:pPr>
    </w:p>
    <w:p w:rsidR="003B3A4F" w:rsidRDefault="003B3A4F" w:rsidP="004904B1">
      <w:pPr>
        <w:pStyle w:val="Texto"/>
      </w:pPr>
    </w:p>
    <w:p w:rsidR="003B3A4F" w:rsidRPr="00DD6C69" w:rsidRDefault="003B3A4F" w:rsidP="004904B1">
      <w:pPr>
        <w:pStyle w:val="Texto"/>
        <w:rPr>
          <w:lang w:val="eu-ES"/>
        </w:rPr>
      </w:pPr>
      <w:r w:rsidRPr="00DD6C69">
        <w:rPr>
          <w:rFonts w:ascii="Futura Md BT" w:hAnsi="Futura Md BT"/>
          <w:lang w:val="eu-ES"/>
        </w:rPr>
        <w:t>LEHENDAKARIAK</w:t>
      </w:r>
      <w:r w:rsidRPr="00DD6C69">
        <w:rPr>
          <w:lang w:val="eu-ES"/>
        </w:rPr>
        <w:t xml:space="preserve">: Eskerrik asko, </w:t>
      </w:r>
      <w:proofErr w:type="spellStart"/>
      <w:r w:rsidRPr="00DD6C69">
        <w:rPr>
          <w:lang w:val="eu-ES"/>
        </w:rPr>
        <w:t>López</w:t>
      </w:r>
      <w:proofErr w:type="spellEnd"/>
      <w:r w:rsidRPr="00DD6C69">
        <w:rPr>
          <w:lang w:val="eu-ES"/>
        </w:rPr>
        <w:t xml:space="preserve"> de </w:t>
      </w:r>
      <w:proofErr w:type="spellStart"/>
      <w:r w:rsidRPr="00DD6C69">
        <w:rPr>
          <w:lang w:val="eu-ES"/>
        </w:rPr>
        <w:t>Arroyabe</w:t>
      </w:r>
      <w:proofErr w:type="spellEnd"/>
      <w:r w:rsidRPr="00DD6C69">
        <w:rPr>
          <w:lang w:val="eu-ES"/>
        </w:rPr>
        <w:t xml:space="preserve"> </w:t>
      </w:r>
      <w:r w:rsidR="004904B1">
        <w:rPr>
          <w:lang w:val="eu-ES"/>
        </w:rPr>
        <w:t>andrea</w:t>
      </w:r>
      <w:r w:rsidRPr="00DD6C69">
        <w:rPr>
          <w:lang w:val="eu-ES"/>
        </w:rPr>
        <w:t>. Zuzenketak aurkeztu dituzten taldeen txandara pasatuz, Euskal Sozialistak Prieto jauna zurea da hitza.</w:t>
      </w:r>
    </w:p>
    <w:p w:rsidR="003B3A4F" w:rsidRPr="003B3A4F" w:rsidRDefault="003B3A4F" w:rsidP="004904B1">
      <w:pPr>
        <w:pStyle w:val="Texto"/>
        <w:rPr>
          <w:lang w:val="eu-ES"/>
        </w:rPr>
      </w:pPr>
    </w:p>
    <w:p w:rsidR="003B3A4F" w:rsidRPr="003B3A4F" w:rsidRDefault="003B3A4F" w:rsidP="004904B1">
      <w:pPr>
        <w:pStyle w:val="Texto"/>
        <w:rPr>
          <w:lang w:val="eu-ES"/>
        </w:rPr>
      </w:pPr>
    </w:p>
    <w:p w:rsidR="003B3A4F" w:rsidRDefault="003B3A4F" w:rsidP="004904B1">
      <w:pPr>
        <w:pStyle w:val="Texto"/>
      </w:pPr>
      <w:r w:rsidRPr="00E164BE">
        <w:rPr>
          <w:rFonts w:ascii="Futura Md BT" w:hAnsi="Futura Md BT"/>
        </w:rPr>
        <w:t>PRIETO SAN VICENTE</w:t>
      </w:r>
      <w:r>
        <w:t xml:space="preserve"> </w:t>
      </w:r>
      <w:proofErr w:type="spellStart"/>
      <w:r>
        <w:t>jaunak</w:t>
      </w:r>
      <w:proofErr w:type="spellEnd"/>
      <w:r>
        <w:t xml:space="preserve">: Presidenta, </w:t>
      </w:r>
      <w:r w:rsidRPr="00141886">
        <w:t>señorías</w:t>
      </w:r>
      <w:r>
        <w:t>, c</w:t>
      </w:r>
      <w:r w:rsidRPr="00141886">
        <w:t>ompartimos la preocupación de la iniciativa. Compartimos la preocupación por la cual la marca Rioja Alavesa, que nació como marca para proteger los vinos de Rioja Alavesa</w:t>
      </w:r>
      <w:r>
        <w:t>,</w:t>
      </w:r>
      <w:r w:rsidRPr="00141886">
        <w:t xml:space="preserve"> para promocionarlos</w:t>
      </w:r>
      <w:r>
        <w:t>,</w:t>
      </w:r>
      <w:r w:rsidRPr="00141886">
        <w:t xml:space="preserve"> para extender su comercio por el mundo</w:t>
      </w:r>
      <w:r>
        <w:t>,</w:t>
      </w:r>
      <w:r w:rsidRPr="00141886">
        <w:t xml:space="preserve"> en estos momentos está en una posición de incertidumbre, porque hay una intención, un interés por ex</w:t>
      </w:r>
      <w:r>
        <w:t>c</w:t>
      </w:r>
      <w:r w:rsidRPr="00141886">
        <w:t xml:space="preserve">ederse en lo que significa esta protección que en su día se le daba </w:t>
      </w:r>
      <w:r>
        <w:t xml:space="preserve">a </w:t>
      </w:r>
      <w:r w:rsidRPr="00141886">
        <w:t>esta marca, como digo, referenciada exclusivamente a la promoción del vino</w:t>
      </w:r>
      <w:r>
        <w:t>.</w:t>
      </w:r>
    </w:p>
    <w:p w:rsidR="003B3A4F" w:rsidRDefault="003B3A4F" w:rsidP="004904B1">
      <w:pPr>
        <w:pStyle w:val="Texto"/>
      </w:pPr>
    </w:p>
    <w:p w:rsidR="003B3A4F" w:rsidRDefault="003B3A4F" w:rsidP="004904B1">
      <w:pPr>
        <w:pStyle w:val="Texto"/>
      </w:pPr>
      <w:r>
        <w:t>E</w:t>
      </w:r>
      <w:r w:rsidRPr="00141886">
        <w:t>mpiezan a aparecer intereses comerciales diferentes que van más allá</w:t>
      </w:r>
      <w:r>
        <w:t>,</w:t>
      </w:r>
      <w:r w:rsidRPr="00141886">
        <w:t xml:space="preserve"> que invaden otros sectores de la actividad económica</w:t>
      </w:r>
      <w:r>
        <w:t>,</w:t>
      </w:r>
      <w:r w:rsidRPr="00141886">
        <w:t xml:space="preserve"> de la actividad productiva</w:t>
      </w:r>
      <w:r>
        <w:t>,</w:t>
      </w:r>
      <w:r w:rsidRPr="00141886">
        <w:t xml:space="preserve"> y obviamente esto es una preocupación para las instituciones y por eso compartimos esta preocupación del paso cualitativo que ha dado el Consejo Regulador de Rioja y compartimos también</w:t>
      </w:r>
      <w:r w:rsidR="00715BA3">
        <w:t xml:space="preserve"> no so</w:t>
      </w:r>
      <w:r w:rsidRPr="00141886">
        <w:t>lo esta preocupación parlamentaria</w:t>
      </w:r>
      <w:r>
        <w:t xml:space="preserve">, sino </w:t>
      </w:r>
      <w:r w:rsidRPr="00141886">
        <w:t>la preocupación del Gobierno Vasco, de la Diputación Foral de Álava, de la Cuadrilla de Rioja Alavesa, del conjunto de instituciones que están tratando de encontrar una solución correcta, adecuada y</w:t>
      </w:r>
      <w:r w:rsidR="003066F8">
        <w:t xml:space="preserve"> proporcionada a este problema.</w:t>
      </w:r>
    </w:p>
    <w:p w:rsidR="003B3A4F" w:rsidRDefault="003B3A4F" w:rsidP="004904B1">
      <w:pPr>
        <w:pStyle w:val="Texto"/>
      </w:pPr>
    </w:p>
    <w:p w:rsidR="003B3A4F" w:rsidRDefault="003B3A4F" w:rsidP="004904B1">
      <w:pPr>
        <w:pStyle w:val="Texto"/>
      </w:pPr>
      <w:r w:rsidRPr="00141886">
        <w:t>Ciertamente</w:t>
      </w:r>
      <w:r>
        <w:t>,</w:t>
      </w:r>
      <w:r w:rsidRPr="00141886">
        <w:t xml:space="preserve"> desde hace unos cuantos años los desencuentros con el Consejo Regulador son importantes. Tenemos muchos problemas y muchos frentes abiertos</w:t>
      </w:r>
      <w:r>
        <w:t>,</w:t>
      </w:r>
      <w:r w:rsidRPr="00141886">
        <w:t xml:space="preserve"> lo tenemos en relación a cómo se </w:t>
      </w:r>
      <w:r>
        <w:t>evalú</w:t>
      </w:r>
      <w:r w:rsidRPr="00141886">
        <w:t>a la calidad de los vinos de toda la denominación. Lo tenemos en relación a qu</w:t>
      </w:r>
      <w:r>
        <w:t>é</w:t>
      </w:r>
      <w:r w:rsidRPr="00141886">
        <w:t xml:space="preserve"> es más importante</w:t>
      </w:r>
      <w:r>
        <w:t>, si</w:t>
      </w:r>
      <w:r w:rsidRPr="00141886">
        <w:t xml:space="preserve"> una política de calidad o </w:t>
      </w:r>
      <w:r>
        <w:t>un</w:t>
      </w:r>
      <w:r w:rsidRPr="00141886">
        <w:t>a política de precios</w:t>
      </w:r>
      <w:r>
        <w:t xml:space="preserve"> o có</w:t>
      </w:r>
      <w:r w:rsidRPr="00141886">
        <w:t>mo se co</w:t>
      </w:r>
      <w:r>
        <w:t>mbinan</w:t>
      </w:r>
      <w:r w:rsidRPr="00141886">
        <w:t xml:space="preserve"> ambas cosas</w:t>
      </w:r>
      <w:r>
        <w:t>, donde hay producción</w:t>
      </w:r>
      <w:r w:rsidRPr="00141886">
        <w:t xml:space="preserve"> puede haber precio, pero </w:t>
      </w:r>
      <w:r w:rsidRPr="00141886">
        <w:lastRenderedPageBreak/>
        <w:t>donde hay calidad tiene que haber también precio</w:t>
      </w:r>
      <w:r>
        <w:t>,</w:t>
      </w:r>
      <w:r w:rsidRPr="00141886">
        <w:t xml:space="preserve"> otro tipo de precio y otro tipo de valor por</w:t>
      </w:r>
      <w:r>
        <w:t>,</w:t>
      </w:r>
      <w:r w:rsidRPr="00141886">
        <w:t xml:space="preserve"> precisamente</w:t>
      </w:r>
      <w:r>
        <w:t>,</w:t>
      </w:r>
      <w:r w:rsidR="003066F8">
        <w:t xml:space="preserve"> esa calidad.</w:t>
      </w:r>
    </w:p>
    <w:p w:rsidR="003B3A4F" w:rsidRDefault="003B3A4F" w:rsidP="004904B1">
      <w:pPr>
        <w:pStyle w:val="Texto"/>
      </w:pPr>
    </w:p>
    <w:p w:rsidR="003B3A4F" w:rsidRDefault="003B3A4F" w:rsidP="004904B1">
      <w:pPr>
        <w:pStyle w:val="Texto"/>
      </w:pPr>
      <w:r w:rsidRPr="00141886">
        <w:t xml:space="preserve">Durante estos últimos años ha habido muchas iniciativas que han generado confusión e incertidumbre en el sector. Recordaré que hemos hablado de </w:t>
      </w:r>
      <w:r>
        <w:t>V</w:t>
      </w:r>
      <w:r w:rsidRPr="00141886">
        <w:t xml:space="preserve">iñedos de Álava, de </w:t>
      </w:r>
      <w:r>
        <w:t>B</w:t>
      </w:r>
      <w:r w:rsidRPr="00141886">
        <w:t xml:space="preserve">odegas de Euskadi, de elementos que también han generado tensión dentro del Consejo Regulador y, por </w:t>
      </w:r>
      <w:r>
        <w:t xml:space="preserve">lo </w:t>
      </w:r>
      <w:r w:rsidRPr="00141886">
        <w:t>tanto, creo que estamos ante una época bastante decadente que convendría reconducirla en su conjunto</w:t>
      </w:r>
      <w:r>
        <w:t>,</w:t>
      </w:r>
      <w:r w:rsidRPr="00141886">
        <w:t xml:space="preserve"> y que yo creo que para eso es más importante la política que l</w:t>
      </w:r>
      <w:r w:rsidR="003066F8">
        <w:t>a judicialización del problema.</w:t>
      </w:r>
    </w:p>
    <w:p w:rsidR="003B3A4F" w:rsidRDefault="003B3A4F" w:rsidP="004904B1">
      <w:pPr>
        <w:pStyle w:val="Texto"/>
      </w:pPr>
    </w:p>
    <w:p w:rsidR="003B3A4F" w:rsidRDefault="003B3A4F" w:rsidP="004904B1">
      <w:pPr>
        <w:pStyle w:val="Texto"/>
      </w:pPr>
      <w:r w:rsidRPr="00141886">
        <w:t>En esa tesis está el Gobierno Vasco, una tesis que nosotros</w:t>
      </w:r>
      <w:r>
        <w:t>,</w:t>
      </w:r>
      <w:r w:rsidRPr="00141886">
        <w:t xml:space="preserve"> obviamente, apoyamos. Creemos que los problemas con el </w:t>
      </w:r>
      <w:r>
        <w:t>Consejo R</w:t>
      </w:r>
      <w:r w:rsidRPr="00141886">
        <w:t>egulador hay que tratarlos por la vía de la política</w:t>
      </w:r>
      <w:r>
        <w:t>,</w:t>
      </w:r>
      <w:r w:rsidRPr="00141886">
        <w:t xml:space="preserve"> por</w:t>
      </w:r>
      <w:r>
        <w:t>..</w:t>
      </w:r>
      <w:r w:rsidRPr="00141886">
        <w:t>.</w:t>
      </w:r>
    </w:p>
    <w:p w:rsidR="003B3A4F" w:rsidRDefault="003B3A4F" w:rsidP="004904B1">
      <w:pPr>
        <w:pStyle w:val="Texto"/>
      </w:pPr>
    </w:p>
    <w:p w:rsidR="003B3A4F" w:rsidRPr="00A00CA0" w:rsidRDefault="003B3A4F" w:rsidP="003066F8">
      <w:pPr>
        <w:pStyle w:val="Texto"/>
      </w:pPr>
      <w:r>
        <w:t xml:space="preserve">(30. </w:t>
      </w:r>
      <w:proofErr w:type="gramStart"/>
      <w:r>
        <w:t>zintaren</w:t>
      </w:r>
      <w:proofErr w:type="gramEnd"/>
      <w:r>
        <w:t xml:space="preserve"> amaiera)</w:t>
      </w:r>
    </w:p>
    <w:p w:rsidR="003B3A4F" w:rsidRDefault="003B3A4F" w:rsidP="004904B1">
      <w:pPr>
        <w:pStyle w:val="Texto"/>
      </w:pPr>
      <w:r>
        <w:t xml:space="preserve">(31. </w:t>
      </w:r>
      <w:proofErr w:type="gramStart"/>
      <w:r w:rsidRPr="006C1F1C">
        <w:rPr>
          <w:lang w:val="eu-ES"/>
        </w:rPr>
        <w:t>zintaren</w:t>
      </w:r>
      <w:proofErr w:type="gramEnd"/>
      <w:r w:rsidRPr="006C1F1C">
        <w:rPr>
          <w:lang w:val="eu-ES"/>
        </w:rPr>
        <w:t xml:space="preserve"> hasiera)</w:t>
      </w:r>
    </w:p>
    <w:p w:rsidR="003B3A4F" w:rsidRDefault="003B3A4F" w:rsidP="004904B1">
      <w:pPr>
        <w:pStyle w:val="Texto"/>
      </w:pPr>
    </w:p>
    <w:p w:rsidR="003B3A4F" w:rsidRDefault="003B3A4F" w:rsidP="004904B1">
      <w:pPr>
        <w:pStyle w:val="Texto"/>
      </w:pPr>
      <w:r>
        <w:t xml:space="preserve">… </w:t>
      </w:r>
      <w:r w:rsidR="003066F8">
        <w:t>apoyamos.</w:t>
      </w:r>
      <w:r w:rsidRPr="00C60212">
        <w:t xml:space="preserve"> </w:t>
      </w:r>
      <w:r w:rsidR="003066F8">
        <w:t>C</w:t>
      </w:r>
      <w:r w:rsidRPr="00C60212">
        <w:t>r</w:t>
      </w:r>
      <w:r>
        <w:t>eemos que los problemas con el C</w:t>
      </w:r>
      <w:r w:rsidRPr="00C60212">
        <w:t xml:space="preserve">onsejo </w:t>
      </w:r>
      <w:r>
        <w:t>R</w:t>
      </w:r>
      <w:r w:rsidRPr="00C60212">
        <w:t>egulador hay que tratarlos por la vía de la política, por la vía del diálogo, de buscar entendimientos</w:t>
      </w:r>
      <w:r>
        <w:t>, entre otras</w:t>
      </w:r>
      <w:r w:rsidRPr="00C60212">
        <w:t xml:space="preserve"> cosas, porque</w:t>
      </w:r>
      <w:r>
        <w:t>,</w:t>
      </w:r>
      <w:r w:rsidRPr="00C60212">
        <w:t xml:space="preserve"> por lo menos los socialistas</w:t>
      </w:r>
      <w:r>
        <w:t>,</w:t>
      </w:r>
      <w:r w:rsidRPr="00C60212">
        <w:t xml:space="preserve"> no cuestionamos para nada la pertenencia al Consejo Regulador. Nos parece que es imprescindible</w:t>
      </w:r>
      <w:r>
        <w:t>,</w:t>
      </w:r>
      <w:r w:rsidRPr="00C60212">
        <w:t xml:space="preserve"> que es fundamental para la promoción económica de este sector y de toda la comarca y también para hacer país, porque también tiene una repercusión fundamental en el empleo y en la econ</w:t>
      </w:r>
      <w:r>
        <w:t>omía de Álava y del País Vasco.</w:t>
      </w:r>
    </w:p>
    <w:p w:rsidR="003B3A4F" w:rsidRDefault="003B3A4F" w:rsidP="004904B1">
      <w:pPr>
        <w:pStyle w:val="Texto"/>
      </w:pPr>
    </w:p>
    <w:p w:rsidR="003B3A4F" w:rsidRDefault="003B3A4F" w:rsidP="004904B1">
      <w:pPr>
        <w:pStyle w:val="Texto"/>
      </w:pPr>
      <w:r w:rsidRPr="00C60212">
        <w:t>Por tanto, no ponemos en c</w:t>
      </w:r>
      <w:r>
        <w:t>uestión esa pertenencia. Pero sí</w:t>
      </w:r>
      <w:r w:rsidRPr="00C60212">
        <w:t xml:space="preserve"> creemos que hay factores internos</w:t>
      </w:r>
      <w:r>
        <w:t>,</w:t>
      </w:r>
      <w:r w:rsidRPr="00C60212">
        <w:t xml:space="preserve"> de relaciones internas</w:t>
      </w:r>
      <w:r>
        <w:t>,</w:t>
      </w:r>
      <w:r w:rsidRPr="00C60212">
        <w:t xml:space="preserve"> y además factores externos que están agrav</w:t>
      </w:r>
      <w:r>
        <w:t>ando la promoción, la expansión de</w:t>
      </w:r>
      <w:r w:rsidRPr="00C60212">
        <w:t xml:space="preserve"> la realidad económica y productiva de este sector</w:t>
      </w:r>
      <w:r>
        <w:t>.</w:t>
      </w:r>
    </w:p>
    <w:p w:rsidR="003B3A4F" w:rsidRDefault="003B3A4F" w:rsidP="004904B1">
      <w:pPr>
        <w:pStyle w:val="Texto"/>
      </w:pPr>
    </w:p>
    <w:p w:rsidR="003B3A4F" w:rsidRDefault="003B3A4F" w:rsidP="004904B1">
      <w:pPr>
        <w:pStyle w:val="Texto"/>
      </w:pPr>
      <w:r>
        <w:t>E</w:t>
      </w:r>
      <w:r w:rsidRPr="00C60212">
        <w:t>stamos en un periodo en el que a todas la</w:t>
      </w:r>
      <w:r>
        <w:t>s tensiones internas se acumula</w:t>
      </w:r>
      <w:r w:rsidRPr="00C60212">
        <w:t xml:space="preserve"> </w:t>
      </w:r>
      <w:r>
        <w:t>e</w:t>
      </w:r>
      <w:r w:rsidRPr="00C60212">
        <w:t xml:space="preserve">l </w:t>
      </w:r>
      <w:proofErr w:type="spellStart"/>
      <w:r>
        <w:t>B</w:t>
      </w:r>
      <w:r w:rsidRPr="00C60212">
        <w:t>rexit</w:t>
      </w:r>
      <w:proofErr w:type="spellEnd"/>
      <w:r>
        <w:t>,</w:t>
      </w:r>
      <w:r w:rsidRPr="00C60212">
        <w:t xml:space="preserve"> se acumulan los aranceles, se acumulan elementos que ya </w:t>
      </w:r>
      <w:r w:rsidRPr="00C60212">
        <w:lastRenderedPageBreak/>
        <w:t>no están muy en nuestra mano para poder enfrentarn</w:t>
      </w:r>
      <w:r>
        <w:t>os a ellos, aunque lo hacemos, y</w:t>
      </w:r>
      <w:r w:rsidRPr="00C60212">
        <w:t xml:space="preserve"> aunque debemos de poner todas las </w:t>
      </w:r>
      <w:r>
        <w:t>herramientas en esa disposición.</w:t>
      </w:r>
      <w:r w:rsidRPr="00C60212">
        <w:t xml:space="preserve"> </w:t>
      </w:r>
      <w:r>
        <w:t>P</w:t>
      </w:r>
      <w:r w:rsidRPr="00C60212">
        <w:t>ero sabemos que son problemas y circunstancias que no</w:t>
      </w:r>
      <w:r>
        <w:t>s</w:t>
      </w:r>
      <w:r w:rsidRPr="00C60212">
        <w:t xml:space="preserve"> sobrepasan bastante y que tienen una capacidad de actuación en ámbitos que son sup</w:t>
      </w:r>
      <w:r>
        <w:t>eriores al de este Parlamento Vasco.</w:t>
      </w:r>
      <w:r w:rsidRPr="00C60212">
        <w:t xml:space="preserve"> </w:t>
      </w:r>
      <w:r>
        <w:t>P</w:t>
      </w:r>
      <w:r w:rsidRPr="00C60212">
        <w:t>ero lo quiero señalar, porque efectivamente</w:t>
      </w:r>
      <w:r>
        <w:t>,</w:t>
      </w:r>
      <w:r w:rsidRPr="00C60212">
        <w:t xml:space="preserve"> generan también un probl</w:t>
      </w:r>
      <w:r>
        <w:t>ema de tensión sobre el sector.</w:t>
      </w:r>
    </w:p>
    <w:p w:rsidR="003B3A4F" w:rsidRDefault="003B3A4F" w:rsidP="004904B1">
      <w:pPr>
        <w:pStyle w:val="Texto"/>
      </w:pPr>
    </w:p>
    <w:p w:rsidR="003B3A4F" w:rsidRDefault="003B3A4F" w:rsidP="004904B1">
      <w:pPr>
        <w:pStyle w:val="Texto"/>
      </w:pPr>
      <w:r w:rsidRPr="00C60212">
        <w:t xml:space="preserve">Hay que decir también que Rioja Alavesa, el sector </w:t>
      </w:r>
      <w:r>
        <w:t>vinícola</w:t>
      </w:r>
      <w:r w:rsidRPr="00C60212">
        <w:t xml:space="preserve"> de Rioja Alavesa no es un sector homogéneo</w:t>
      </w:r>
      <w:r>
        <w:t>. No todo el mundo</w:t>
      </w:r>
      <w:r w:rsidRPr="00C60212">
        <w:t xml:space="preserve"> piensa igual, no todas las bodegas piensan igual. Basta con decir que hay varias asociaciones, asociaciones q</w:t>
      </w:r>
      <w:r>
        <w:t>ue ponen el acento en diferente</w:t>
      </w:r>
      <w:r w:rsidRPr="00C60212">
        <w:t xml:space="preserve"> aspecto de la </w:t>
      </w:r>
      <w:r>
        <w:t xml:space="preserve">promoción del vino. </w:t>
      </w:r>
      <w:r w:rsidRPr="00C60212">
        <w:t>También que han confrontado formas de ver y de enfocar a este sector en los últimos tiempos. También dentro de Rioja Alavesa, la producción varía en su cantidad y en su calidad, dependiendo de las zonas</w:t>
      </w:r>
      <w:r>
        <w:t xml:space="preserve">. Es decir, </w:t>
      </w:r>
      <w:r w:rsidRPr="00C60212">
        <w:t>que no estamos ante un sector que sea homogéneo, que sea monolítico, que piensen igual</w:t>
      </w:r>
      <w:r>
        <w:t>,</w:t>
      </w:r>
      <w:r w:rsidRPr="00C60212">
        <w:t xml:space="preserve"> </w:t>
      </w:r>
      <w:r>
        <w:t>que tengan los mismos intereses.</w:t>
      </w:r>
    </w:p>
    <w:p w:rsidR="003B3A4F" w:rsidRDefault="003B3A4F" w:rsidP="004904B1">
      <w:pPr>
        <w:pStyle w:val="Texto"/>
      </w:pPr>
    </w:p>
    <w:p w:rsidR="003B3A4F" w:rsidRDefault="003B3A4F" w:rsidP="004904B1">
      <w:pPr>
        <w:pStyle w:val="Texto"/>
      </w:pPr>
      <w:r>
        <w:t>N</w:t>
      </w:r>
      <w:r w:rsidRPr="00C60212">
        <w:t xml:space="preserve">o son lo mismo las pequeñas bodegas que las </w:t>
      </w:r>
      <w:r>
        <w:t xml:space="preserve">grandes bodegas. </w:t>
      </w:r>
      <w:r w:rsidRPr="00C60212">
        <w:t>No son lo mismo las bodegas con</w:t>
      </w:r>
      <w:r>
        <w:t xml:space="preserve"> una determinada calidad y una</w:t>
      </w:r>
      <w:r w:rsidRPr="00C60212">
        <w:t xml:space="preserve"> determinada proyección en lo que es su capacidad de penetrar</w:t>
      </w:r>
      <w:r>
        <w:t xml:space="preserve"> en</w:t>
      </w:r>
      <w:r w:rsidRPr="00C60212">
        <w:t xml:space="preserve"> el mercado</w:t>
      </w:r>
      <w:r>
        <w:t>,</w:t>
      </w:r>
      <w:r w:rsidRPr="00C60212">
        <w:t xml:space="preserve"> con los grandes grupos que también se ha</w:t>
      </w:r>
      <w:r>
        <w:t>n</w:t>
      </w:r>
      <w:r w:rsidRPr="00C60212">
        <w:t xml:space="preserve"> instalado y que provienen del interior o que provienen también de otras alianzas comerciales, con o</w:t>
      </w:r>
      <w:r>
        <w:t xml:space="preserve">tras denominaciones de origen </w:t>
      </w:r>
      <w:r w:rsidRPr="00C60212">
        <w:t xml:space="preserve">o con </w:t>
      </w:r>
      <w:r>
        <w:t>otros</w:t>
      </w:r>
      <w:r w:rsidRPr="00C60212">
        <w:t xml:space="preserve"> grupos económicos de otros lugares</w:t>
      </w:r>
      <w:r>
        <w:t>.</w:t>
      </w:r>
    </w:p>
    <w:p w:rsidR="003B3A4F" w:rsidRDefault="003B3A4F" w:rsidP="004904B1">
      <w:pPr>
        <w:pStyle w:val="Texto"/>
      </w:pPr>
    </w:p>
    <w:p w:rsidR="003B3A4F" w:rsidRDefault="003B3A4F" w:rsidP="004904B1">
      <w:pPr>
        <w:pStyle w:val="Texto"/>
      </w:pPr>
      <w:r>
        <w:t xml:space="preserve">Tenemos </w:t>
      </w:r>
      <w:r w:rsidRPr="00C60212">
        <w:t>un sin fin de frentes abiertos y</w:t>
      </w:r>
      <w:r>
        <w:t>,</w:t>
      </w:r>
      <w:r w:rsidRPr="00C60212">
        <w:t xml:space="preserve"> además</w:t>
      </w:r>
      <w:r>
        <w:t>,</w:t>
      </w:r>
      <w:r w:rsidRPr="00C60212">
        <w:t xml:space="preserve"> tenemos</w:t>
      </w:r>
      <w:r>
        <w:t>,</w:t>
      </w:r>
      <w:r w:rsidRPr="00C60212">
        <w:t xml:space="preserve"> como estamos tratando</w:t>
      </w:r>
      <w:r>
        <w:t>,</w:t>
      </w:r>
      <w:r w:rsidRPr="00C60212">
        <w:t xml:space="preserve"> un sector que </w:t>
      </w:r>
      <w:r>
        <w:t>es pujante,</w:t>
      </w:r>
      <w:r w:rsidRPr="00C60212">
        <w:t xml:space="preserve"> que es importante, que genera mucha actividad, mucha economía y mucha atención social a esa comarca y que l</w:t>
      </w:r>
      <w:r>
        <w:t>o</w:t>
      </w:r>
      <w:r w:rsidRPr="00C60212">
        <w:t xml:space="preserve"> aport</w:t>
      </w:r>
      <w:r>
        <w:t xml:space="preserve">a hacia Álava y hacia Euskadi. </w:t>
      </w:r>
      <w:r w:rsidRPr="00C60212">
        <w:t>Y</w:t>
      </w:r>
      <w:r>
        <w:t>,</w:t>
      </w:r>
      <w:r w:rsidRPr="00C60212">
        <w:t xml:space="preserve"> por eso</w:t>
      </w:r>
      <w:r>
        <w:t>,</w:t>
      </w:r>
      <w:r w:rsidRPr="00C60212">
        <w:t xml:space="preserve"> tratar este asunto </w:t>
      </w:r>
      <w:r>
        <w:t>tiene</w:t>
      </w:r>
      <w:r w:rsidRPr="00C60212">
        <w:t xml:space="preserve"> una importancia grande y es muy razonable que se haya traído a este </w:t>
      </w:r>
      <w:r>
        <w:t>Parlamento.</w:t>
      </w:r>
    </w:p>
    <w:p w:rsidR="003B3A4F" w:rsidRDefault="003B3A4F" w:rsidP="004904B1">
      <w:pPr>
        <w:pStyle w:val="Texto"/>
      </w:pPr>
    </w:p>
    <w:p w:rsidR="003B3A4F" w:rsidRDefault="003B3A4F" w:rsidP="004904B1">
      <w:pPr>
        <w:pStyle w:val="Texto"/>
      </w:pPr>
      <w:r>
        <w:t>Y</w:t>
      </w:r>
      <w:r w:rsidRPr="00C60212">
        <w:t>o creo que lo más importante de este debate es q</w:t>
      </w:r>
      <w:r>
        <w:t>ue estamos los grupos que hemos, t</w:t>
      </w:r>
      <w:r w:rsidRPr="00C60212">
        <w:t>anto el grupo que ha presentado la iniciativa</w:t>
      </w:r>
      <w:r>
        <w:t>,</w:t>
      </w:r>
      <w:r w:rsidRPr="00C60212">
        <w:t xml:space="preserve"> como los que </w:t>
      </w:r>
      <w:r w:rsidRPr="00C60212">
        <w:lastRenderedPageBreak/>
        <w:t>hemos presentado enmienda</w:t>
      </w:r>
      <w:r>
        <w:t>,</w:t>
      </w:r>
      <w:r w:rsidRPr="00C60212">
        <w:t xml:space="preserve"> estamos de acuerdo en una enmienda </w:t>
      </w:r>
      <w:r>
        <w:t>transaccional,</w:t>
      </w:r>
      <w:r w:rsidRPr="00C60212">
        <w:t xml:space="preserve"> que espero sea apoyada por los grupos no </w:t>
      </w:r>
      <w:proofErr w:type="spellStart"/>
      <w:r w:rsidRPr="00C60212">
        <w:t>enmendantes</w:t>
      </w:r>
      <w:proofErr w:type="spellEnd"/>
      <w:r w:rsidRPr="00C60212">
        <w:t>. Creo que aquí hay una unidad de criterio</w:t>
      </w:r>
      <w:r>
        <w:t xml:space="preserve"> y</w:t>
      </w:r>
      <w:r w:rsidRPr="00C60212">
        <w:t xml:space="preserve"> una unidad de acción para que las instituciones </w:t>
      </w:r>
      <w:r>
        <w:t>y</w:t>
      </w:r>
      <w:r w:rsidRPr="00C60212">
        <w:t xml:space="preserve"> el Gobierno</w:t>
      </w:r>
      <w:r>
        <w:t>,</w:t>
      </w:r>
      <w:r w:rsidRPr="00C60212">
        <w:t xml:space="preserve"> más en concreto, siga trabajando como lo viene haciendo</w:t>
      </w:r>
      <w:r>
        <w:t>,</w:t>
      </w:r>
      <w:r w:rsidRPr="00C60212">
        <w:t xml:space="preserve"> en defensa de esta marca, que, como su mismo nombre indica, tiene una afección mucho mayor que a la del sector del vino y que</w:t>
      </w:r>
      <w:r>
        <w:t>,</w:t>
      </w:r>
      <w:r w:rsidRPr="00C60212">
        <w:t xml:space="preserve"> por lo tanto</w:t>
      </w:r>
      <w:r>
        <w:t>,</w:t>
      </w:r>
      <w:r w:rsidRPr="00C60212">
        <w:t xml:space="preserve"> su uso, su utilización, el valor añadido que pueda tener</w:t>
      </w:r>
      <w:r>
        <w:t>,</w:t>
      </w:r>
      <w:r w:rsidRPr="00C60212">
        <w:t xml:space="preserve"> le corresponde al conjunto del territorio</w:t>
      </w:r>
      <w:r>
        <w:t>. Le corresponde, en primer lugar, a</w:t>
      </w:r>
      <w:r w:rsidRPr="00C60212">
        <w:t xml:space="preserve"> la comarca</w:t>
      </w:r>
      <w:r>
        <w:t>, en</w:t>
      </w:r>
      <w:r w:rsidRPr="00C60212">
        <w:t xml:space="preserve"> segundo lugar</w:t>
      </w:r>
      <w:r>
        <w:t>,</w:t>
      </w:r>
      <w:r w:rsidRPr="00C60212">
        <w:t xml:space="preserve"> al territorio, pero</w:t>
      </w:r>
      <w:r>
        <w:t>,</w:t>
      </w:r>
      <w:r w:rsidRPr="00C60212">
        <w:t xml:space="preserve"> también</w:t>
      </w:r>
      <w:r>
        <w:t>,</w:t>
      </w:r>
      <w:r w:rsidRPr="00C60212">
        <w:t xml:space="preserve"> al país</w:t>
      </w:r>
      <w:r>
        <w:t>.</w:t>
      </w:r>
    </w:p>
    <w:p w:rsidR="003B3A4F" w:rsidRDefault="003B3A4F" w:rsidP="004904B1">
      <w:pPr>
        <w:pStyle w:val="Texto"/>
      </w:pPr>
    </w:p>
    <w:p w:rsidR="003B3A4F" w:rsidRDefault="003B3A4F" w:rsidP="004904B1">
      <w:pPr>
        <w:pStyle w:val="Texto"/>
      </w:pPr>
      <w:r>
        <w:t>Y,</w:t>
      </w:r>
      <w:r w:rsidRPr="00C60212">
        <w:t xml:space="preserve"> bueno</w:t>
      </w:r>
      <w:r>
        <w:t>,</w:t>
      </w:r>
      <w:r w:rsidRPr="00C60212">
        <w:t xml:space="preserve"> yo creo que con este espaldarazo que vamos a dar a esta iniciativa y a esta enmienda transaccional podemos decir que este Parlamento tiene una unidad de acción para tratar de defender la recuperación de esa marca Rioja Alavesa</w:t>
      </w:r>
      <w:r>
        <w:t>.</w:t>
      </w:r>
      <w:r w:rsidRPr="00C60212">
        <w:t xml:space="preserve"> </w:t>
      </w:r>
      <w:r>
        <w:t>Que la mejor forma de arreglarlo,</w:t>
      </w:r>
      <w:r w:rsidRPr="00C60212">
        <w:t xml:space="preserve"> </w:t>
      </w:r>
      <w:r>
        <w:t>más allá de las cosas que esté haciendo el C</w:t>
      </w:r>
      <w:r w:rsidRPr="00C60212">
        <w:t xml:space="preserve">onsejo </w:t>
      </w:r>
      <w:r>
        <w:t>R</w:t>
      </w:r>
      <w:r w:rsidRPr="00C60212">
        <w:t>egulador</w:t>
      </w:r>
      <w:r>
        <w:t>,</w:t>
      </w:r>
      <w:r w:rsidRPr="00C60212">
        <w:t xml:space="preserve"> es apelar al diálogo y al entendimiento. Bueno</w:t>
      </w:r>
      <w:r>
        <w:t>,</w:t>
      </w:r>
      <w:r w:rsidRPr="00C60212">
        <w:t xml:space="preserve"> y espero que </w:t>
      </w:r>
      <w:r>
        <w:t>e</w:t>
      </w:r>
      <w:r w:rsidRPr="00C60212">
        <w:t>s</w:t>
      </w:r>
      <w:r>
        <w:t>e diálogo y ese entendimiento dé</w:t>
      </w:r>
      <w:r w:rsidRPr="00C60212">
        <w:t xml:space="preserve"> alguna satisfacción y no sea necesario </w:t>
      </w:r>
      <w:r>
        <w:t>ir</w:t>
      </w:r>
      <w:r w:rsidRPr="00C60212">
        <w:t xml:space="preserve"> hasta el final desde la perspectiva judicial.</w:t>
      </w:r>
    </w:p>
    <w:p w:rsidR="003B3A4F" w:rsidRDefault="003B3A4F" w:rsidP="004904B1">
      <w:pPr>
        <w:pStyle w:val="Texto"/>
      </w:pPr>
    </w:p>
    <w:p w:rsidR="003B3A4F" w:rsidRDefault="003B3A4F" w:rsidP="004904B1">
      <w:pPr>
        <w:pStyle w:val="Texto"/>
      </w:pPr>
      <w:r w:rsidRPr="00C60212">
        <w:t xml:space="preserve">Pero bueno, en cualquier caso, </w:t>
      </w:r>
      <w:r>
        <w:t>en</w:t>
      </w:r>
      <w:r w:rsidRPr="00C60212">
        <w:t xml:space="preserve"> este momento</w:t>
      </w:r>
      <w:r>
        <w:t>,</w:t>
      </w:r>
      <w:r w:rsidRPr="00C60212">
        <w:t xml:space="preserve"> eso</w:t>
      </w:r>
      <w:r>
        <w:t>,</w:t>
      </w:r>
      <w:r w:rsidRPr="00C60212">
        <w:t xml:space="preserve"> obviamente</w:t>
      </w:r>
      <w:r>
        <w:t>,</w:t>
      </w:r>
      <w:r w:rsidRPr="00C60212">
        <w:t xml:space="preserve"> también está abierto y por eso también este Parlam</w:t>
      </w:r>
      <w:r>
        <w:t>ento se ha definido al respecto y</w:t>
      </w:r>
      <w:r w:rsidRPr="00C60212">
        <w:t xml:space="preserve"> se ha posicionado</w:t>
      </w:r>
      <w:r>
        <w:t xml:space="preserve">. Esta </w:t>
      </w:r>
      <w:r w:rsidRPr="00C60212">
        <w:t>es la posición socialista</w:t>
      </w:r>
      <w:r>
        <w:t>,</w:t>
      </w:r>
      <w:r w:rsidRPr="00C60212">
        <w:t xml:space="preserve"> y me gustaría que empezáramos a rebajar un poco el tono en relación a las </w:t>
      </w:r>
      <w:r>
        <w:t>confrontaciones</w:t>
      </w:r>
      <w:r w:rsidRPr="00C60212">
        <w:t xml:space="preserve"> y enfrentamientos entre Rioja Alavesa y Rioja como </w:t>
      </w:r>
      <w:r>
        <w:t>denomi</w:t>
      </w:r>
      <w:r w:rsidRPr="00C60212">
        <w:t>nación. Me gustaría que entráramos en un campo más de colaboración, más razonable, de más entendimiento</w:t>
      </w:r>
      <w:r>
        <w:t>.</w:t>
      </w:r>
    </w:p>
    <w:p w:rsidR="003B3A4F" w:rsidRDefault="003B3A4F" w:rsidP="004904B1">
      <w:pPr>
        <w:pStyle w:val="Texto"/>
      </w:pPr>
    </w:p>
    <w:p w:rsidR="003B3A4F" w:rsidRDefault="003B3A4F" w:rsidP="004904B1">
      <w:pPr>
        <w:pStyle w:val="Texto"/>
      </w:pPr>
      <w:r>
        <w:t>Yo a</w:t>
      </w:r>
      <w:r w:rsidRPr="00C60212">
        <w:t>puesto por eso, creo que el Consejo Regulador sigue siendo fundamental y decisivo para la promoción de nuestros vinos y que</w:t>
      </w:r>
      <w:r>
        <w:t>,</w:t>
      </w:r>
      <w:r w:rsidRPr="00C60212">
        <w:t xml:space="preserve"> quizás</w:t>
      </w:r>
      <w:r>
        <w:t>,</w:t>
      </w:r>
      <w:r w:rsidRPr="00C60212">
        <w:t xml:space="preserve"> hay que bajarl</w:t>
      </w:r>
      <w:r>
        <w:t>e tensión política, h</w:t>
      </w:r>
      <w:r w:rsidRPr="00C60212">
        <w:t>ay</w:t>
      </w:r>
      <w:r>
        <w:t xml:space="preserve"> que bajar tensión ideológica, h</w:t>
      </w:r>
      <w:r w:rsidRPr="00C60212">
        <w:t>ay que ser conscientes de que no se puede abordar este pr</w:t>
      </w:r>
      <w:r>
        <w:t>oblema</w:t>
      </w:r>
      <w:r w:rsidRPr="00C60212">
        <w:t xml:space="preserve"> con una sola voz, ni de una forma homogénea, porque los intereses y las diferenciaciones entre nosotros y de nosotros con el Consejo son muchas</w:t>
      </w:r>
      <w:r>
        <w:t>.</w:t>
      </w:r>
      <w:r w:rsidRPr="00C60212">
        <w:t xml:space="preserve"> </w:t>
      </w:r>
      <w:r>
        <w:t>Y,</w:t>
      </w:r>
      <w:r w:rsidRPr="00C60212">
        <w:t xml:space="preserve"> por eso</w:t>
      </w:r>
      <w:r>
        <w:t>,</w:t>
      </w:r>
      <w:r w:rsidRPr="00C60212">
        <w:t xml:space="preserve"> no veo más solución para abordar todos estos frentes internos y externos que el diálogo, </w:t>
      </w:r>
      <w:r w:rsidRPr="00C60212">
        <w:lastRenderedPageBreak/>
        <w:t>la colaboración, la cooperación, la armonía y esto se hace</w:t>
      </w:r>
      <w:r>
        <w:t>, fundamentalmente,</w:t>
      </w:r>
      <w:r w:rsidRPr="00C60212">
        <w:t xml:space="preserve"> pues en la relación</w:t>
      </w:r>
      <w:r>
        <w:t>,</w:t>
      </w:r>
      <w:r w:rsidRPr="00C60212">
        <w:t xml:space="preserve"> digamos, diplomática que</w:t>
      </w:r>
      <w:r>
        <w:t>,</w:t>
      </w:r>
      <w:r w:rsidRPr="00C60212">
        <w:t xml:space="preserve"> a su vez</w:t>
      </w:r>
      <w:r>
        <w:t>,</w:t>
      </w:r>
      <w:r w:rsidRPr="00C60212">
        <w:t xml:space="preserve"> tiene una base muy importante y es la propia existencia del vino.</w:t>
      </w:r>
    </w:p>
    <w:p w:rsidR="003B3A4F" w:rsidRDefault="003B3A4F" w:rsidP="004904B1">
      <w:pPr>
        <w:pStyle w:val="Texto"/>
      </w:pPr>
    </w:p>
    <w:p w:rsidR="003B3A4F" w:rsidRDefault="003B3A4F" w:rsidP="004904B1">
      <w:pPr>
        <w:pStyle w:val="Texto"/>
      </w:pPr>
      <w:r w:rsidRPr="00C60212">
        <w:t xml:space="preserve">Todos sabemos que en torno al vino se han generado históricamente grandes consensos, grandes acuerdos, es </w:t>
      </w:r>
      <w:r>
        <w:t>un gran embajador</w:t>
      </w:r>
      <w:r w:rsidRPr="00C60212">
        <w:t xml:space="preserve"> de las relaciones personales y de las relaciones sociales y</w:t>
      </w:r>
      <w:r>
        <w:t>,</w:t>
      </w:r>
      <w:r w:rsidRPr="00C60212">
        <w:t xml:space="preserve"> bueno</w:t>
      </w:r>
      <w:r>
        <w:t>,</w:t>
      </w:r>
      <w:r w:rsidRPr="00C60212">
        <w:t xml:space="preserve"> a ver si</w:t>
      </w:r>
      <w:r>
        <w:t>,</w:t>
      </w:r>
      <w:r w:rsidRPr="00C60212">
        <w:t xml:space="preserve"> poniendo algunas botellas de vino encima la mesa</w:t>
      </w:r>
      <w:r>
        <w:t>,</w:t>
      </w:r>
      <w:r w:rsidRPr="00C60212">
        <w:t xml:space="preserve"> entre el Consejo Regulador y Rioja Alavesa, somos capaces de arreglar este problema</w:t>
      </w:r>
      <w:r>
        <w:t>.</w:t>
      </w:r>
    </w:p>
    <w:p w:rsidR="003B3A4F" w:rsidRDefault="003B3A4F" w:rsidP="004904B1">
      <w:pPr>
        <w:pStyle w:val="Texto"/>
      </w:pPr>
    </w:p>
    <w:p w:rsidR="003B3A4F" w:rsidRDefault="003B3A4F" w:rsidP="004904B1">
      <w:pPr>
        <w:pStyle w:val="Texto"/>
      </w:pPr>
      <w:r>
        <w:t>Muchas gracias.</w:t>
      </w:r>
    </w:p>
    <w:p w:rsidR="003B3A4F" w:rsidRDefault="003B3A4F" w:rsidP="004904B1">
      <w:pPr>
        <w:pStyle w:val="Texto"/>
      </w:pPr>
    </w:p>
    <w:p w:rsidR="003B3A4F" w:rsidRDefault="003B3A4F" w:rsidP="004904B1">
      <w:pPr>
        <w:pStyle w:val="Texto"/>
      </w:pPr>
    </w:p>
    <w:p w:rsidR="003B3A4F" w:rsidRPr="00564ACB" w:rsidRDefault="003B3A4F" w:rsidP="004904B1">
      <w:pPr>
        <w:pStyle w:val="Texto"/>
        <w:rPr>
          <w:lang w:val="eu-ES"/>
        </w:rPr>
      </w:pPr>
      <w:r w:rsidRPr="006F1261">
        <w:rPr>
          <w:rFonts w:ascii="Futura Md BT" w:hAnsi="Futura Md BT"/>
        </w:rPr>
        <w:t>LEHENDAKARIAK</w:t>
      </w:r>
      <w:r>
        <w:t xml:space="preserve">: </w:t>
      </w:r>
      <w:r w:rsidRPr="00564ACB">
        <w:rPr>
          <w:lang w:val="eu-ES"/>
        </w:rPr>
        <w:t>Eskerrik asko, Prieto jauna.</w:t>
      </w:r>
    </w:p>
    <w:p w:rsidR="003B3A4F" w:rsidRPr="00564ACB" w:rsidRDefault="003B3A4F" w:rsidP="004904B1">
      <w:pPr>
        <w:pStyle w:val="Texto"/>
        <w:rPr>
          <w:lang w:val="eu-ES"/>
        </w:rPr>
      </w:pPr>
    </w:p>
    <w:p w:rsidR="003B3A4F" w:rsidRDefault="003B3A4F" w:rsidP="004904B1">
      <w:pPr>
        <w:pStyle w:val="Texto"/>
        <w:rPr>
          <w:lang w:val="eu-ES"/>
        </w:rPr>
      </w:pPr>
      <w:proofErr w:type="spellStart"/>
      <w:r w:rsidRPr="00564ACB">
        <w:rPr>
          <w:lang w:val="eu-ES"/>
        </w:rPr>
        <w:t>Euzko</w:t>
      </w:r>
      <w:proofErr w:type="spellEnd"/>
      <w:r w:rsidRPr="00564ACB">
        <w:rPr>
          <w:lang w:val="eu-ES"/>
        </w:rPr>
        <w:t xml:space="preserve"> Abertzaleak, Molina </w:t>
      </w:r>
      <w:r w:rsidR="004904B1">
        <w:rPr>
          <w:lang w:val="eu-ES"/>
        </w:rPr>
        <w:t>andrea</w:t>
      </w:r>
      <w:r w:rsidRPr="00564ACB">
        <w:rPr>
          <w:lang w:val="eu-ES"/>
        </w:rPr>
        <w:t>, zurea da hitza.</w:t>
      </w:r>
    </w:p>
    <w:p w:rsidR="003B3A4F" w:rsidRDefault="003B3A4F" w:rsidP="004904B1">
      <w:pPr>
        <w:pStyle w:val="Texto"/>
        <w:rPr>
          <w:lang w:val="eu-ES"/>
        </w:rPr>
      </w:pPr>
    </w:p>
    <w:p w:rsidR="003B3A4F" w:rsidRPr="006C1F1C" w:rsidRDefault="003B3A4F" w:rsidP="004904B1">
      <w:pPr>
        <w:pStyle w:val="Texto"/>
        <w:rPr>
          <w:lang w:val="eu-ES"/>
        </w:rPr>
      </w:pPr>
      <w:r w:rsidRPr="006C1F1C">
        <w:rPr>
          <w:lang w:val="eu-ES"/>
        </w:rPr>
        <w:t>(31. zintaren amaiera)</w:t>
      </w:r>
    </w:p>
    <w:p w:rsidR="003B3A4F" w:rsidRPr="009B6906" w:rsidRDefault="003B3A4F" w:rsidP="004904B1">
      <w:pPr>
        <w:pStyle w:val="Texto"/>
        <w:rPr>
          <w:lang w:val="eu-ES"/>
        </w:rPr>
      </w:pPr>
      <w:r w:rsidRPr="009B6906">
        <w:rPr>
          <w:lang w:val="eu-ES"/>
        </w:rPr>
        <w:t>(</w:t>
      </w:r>
      <w:r>
        <w:rPr>
          <w:lang w:val="eu-ES"/>
        </w:rPr>
        <w:t>32</w:t>
      </w:r>
      <w:r w:rsidRPr="009B6906">
        <w:rPr>
          <w:lang w:val="eu-ES"/>
        </w:rPr>
        <w:t>. zintaren hasiera)</w:t>
      </w:r>
    </w:p>
    <w:p w:rsidR="003B3A4F" w:rsidRPr="00715BA3" w:rsidRDefault="003B3A4F" w:rsidP="004904B1">
      <w:pPr>
        <w:pStyle w:val="Texto"/>
        <w:rPr>
          <w:lang w:val="eu-ES"/>
        </w:rPr>
      </w:pPr>
    </w:p>
    <w:p w:rsidR="003B3A4F" w:rsidRDefault="003B3A4F" w:rsidP="004904B1">
      <w:pPr>
        <w:pStyle w:val="Texto"/>
        <w:rPr>
          <w:lang w:val="eu-ES"/>
        </w:rPr>
      </w:pPr>
      <w:r w:rsidRPr="002A014C">
        <w:rPr>
          <w:lang w:val="eu-ES"/>
        </w:rPr>
        <w:t xml:space="preserve">... </w:t>
      </w:r>
      <w:r>
        <w:rPr>
          <w:rFonts w:ascii="Futura Md BT" w:hAnsi="Futura Md BT"/>
          <w:caps/>
          <w:lang w:val="eu-ES"/>
        </w:rPr>
        <w:t xml:space="preserve">MOLINA pÉREZ </w:t>
      </w:r>
      <w:r>
        <w:rPr>
          <w:lang w:val="eu-ES"/>
        </w:rPr>
        <w:t xml:space="preserve">andreak: Eskerrik asko, </w:t>
      </w:r>
      <w:proofErr w:type="spellStart"/>
      <w:r>
        <w:rPr>
          <w:lang w:val="eu-ES"/>
        </w:rPr>
        <w:t>l</w:t>
      </w:r>
      <w:r w:rsidRPr="0000005A">
        <w:rPr>
          <w:lang w:val="eu-ES"/>
        </w:rPr>
        <w:t>egebiltzarburu</w:t>
      </w:r>
      <w:proofErr w:type="spellEnd"/>
      <w:r>
        <w:rPr>
          <w:lang w:val="eu-ES"/>
        </w:rPr>
        <w:t xml:space="preserve"> andrea. S</w:t>
      </w:r>
      <w:r w:rsidRPr="0000005A">
        <w:rPr>
          <w:lang w:val="eu-ES"/>
        </w:rPr>
        <w:t xml:space="preserve">ailburuok, </w:t>
      </w:r>
      <w:r>
        <w:rPr>
          <w:lang w:val="eu-ES"/>
        </w:rPr>
        <w:t xml:space="preserve">legebiltzarkideok, </w:t>
      </w:r>
      <w:r w:rsidRPr="0000005A">
        <w:rPr>
          <w:lang w:val="eu-ES"/>
        </w:rPr>
        <w:t>eguerdi on den</w:t>
      </w:r>
      <w:r>
        <w:rPr>
          <w:lang w:val="eu-ES"/>
        </w:rPr>
        <w:t>oi.</w:t>
      </w:r>
    </w:p>
    <w:p w:rsidR="003B3A4F" w:rsidRDefault="003B3A4F" w:rsidP="004904B1">
      <w:pPr>
        <w:pStyle w:val="Texto"/>
        <w:rPr>
          <w:lang w:val="eu-ES"/>
        </w:rPr>
      </w:pPr>
    </w:p>
    <w:p w:rsidR="003B3A4F" w:rsidRDefault="003B3A4F" w:rsidP="004904B1">
      <w:pPr>
        <w:pStyle w:val="Texto"/>
        <w:rPr>
          <w:lang w:val="es-ES"/>
        </w:rPr>
      </w:pPr>
      <w:r>
        <w:rPr>
          <w:lang w:val="es-ES"/>
        </w:rPr>
        <w:t>D</w:t>
      </w:r>
      <w:r w:rsidRPr="0000005A">
        <w:rPr>
          <w:lang w:val="es-ES"/>
        </w:rPr>
        <w:t xml:space="preserve">e la cuestión que ahora debatimos ya se ha hablado bastante </w:t>
      </w:r>
      <w:r>
        <w:rPr>
          <w:lang w:val="es-ES"/>
        </w:rPr>
        <w:t xml:space="preserve">en </w:t>
      </w:r>
      <w:r w:rsidRPr="0000005A">
        <w:rPr>
          <w:lang w:val="es-ES"/>
        </w:rPr>
        <w:t>las últimas semanas, así qu</w:t>
      </w:r>
      <w:r>
        <w:rPr>
          <w:lang w:val="es-ES"/>
        </w:rPr>
        <w:t>e supongo que tampoco vamos a oí</w:t>
      </w:r>
      <w:r w:rsidRPr="0000005A">
        <w:rPr>
          <w:lang w:val="es-ES"/>
        </w:rPr>
        <w:t>r nada nuevo. Desde luego, ya les advierto que yo tampo</w:t>
      </w:r>
      <w:r>
        <w:rPr>
          <w:lang w:val="es-ES"/>
        </w:rPr>
        <w:t xml:space="preserve">co voy a contar nada revelador </w:t>
      </w:r>
      <w:r w:rsidRPr="0000005A">
        <w:rPr>
          <w:lang w:val="es-ES"/>
        </w:rPr>
        <w:t>porque ya conocen nuestra posición.</w:t>
      </w:r>
    </w:p>
    <w:p w:rsidR="003B3A4F" w:rsidRDefault="003B3A4F" w:rsidP="004904B1">
      <w:pPr>
        <w:pStyle w:val="Texto"/>
        <w:rPr>
          <w:lang w:val="es-ES"/>
        </w:rPr>
      </w:pPr>
    </w:p>
    <w:p w:rsidR="003B3A4F" w:rsidRDefault="003B3A4F" w:rsidP="004904B1">
      <w:pPr>
        <w:pStyle w:val="Texto"/>
        <w:rPr>
          <w:lang w:val="es-ES"/>
        </w:rPr>
      </w:pPr>
      <w:r w:rsidRPr="0000005A">
        <w:rPr>
          <w:lang w:val="es-ES"/>
        </w:rPr>
        <w:t xml:space="preserve">Hace poco escuchábamos en la interpelación que la señora López de Arroyabe hacía a la </w:t>
      </w:r>
      <w:proofErr w:type="spellStart"/>
      <w:r w:rsidRPr="0000005A">
        <w:rPr>
          <w:lang w:val="es-ES"/>
        </w:rPr>
        <w:t>sailburu</w:t>
      </w:r>
      <w:proofErr w:type="spellEnd"/>
      <w:r w:rsidRPr="0000005A">
        <w:rPr>
          <w:lang w:val="es-ES"/>
        </w:rPr>
        <w:t xml:space="preserve"> Ta</w:t>
      </w:r>
      <w:r w:rsidR="00715BA3">
        <w:rPr>
          <w:lang w:val="es-ES"/>
        </w:rPr>
        <w:t>pia y también la respuesta que e</w:t>
      </w:r>
      <w:r>
        <w:rPr>
          <w:lang w:val="es-ES"/>
        </w:rPr>
        <w:t>sta le daba</w:t>
      </w:r>
      <w:r w:rsidRPr="0000005A">
        <w:rPr>
          <w:lang w:val="es-ES"/>
        </w:rPr>
        <w:t xml:space="preserve"> que</w:t>
      </w:r>
      <w:r>
        <w:rPr>
          <w:lang w:val="es-ES"/>
        </w:rPr>
        <w:t>,</w:t>
      </w:r>
      <w:r w:rsidRPr="0000005A">
        <w:rPr>
          <w:lang w:val="es-ES"/>
        </w:rPr>
        <w:t xml:space="preserve"> por cierto</w:t>
      </w:r>
      <w:r>
        <w:rPr>
          <w:lang w:val="es-ES"/>
        </w:rPr>
        <w:t>,</w:t>
      </w:r>
      <w:r w:rsidRPr="0000005A">
        <w:rPr>
          <w:lang w:val="es-ES"/>
        </w:rPr>
        <w:t xml:space="preserve"> era bastante clarificadora, ya que apuntaba el trabajo que habían realizado las instituciones para frenar la apropiación que el Consejo Regulador de Origen Rioja ha hecho de la marca Rioja Alavesa en Europa.</w:t>
      </w:r>
    </w:p>
    <w:p w:rsidR="003B3A4F" w:rsidRDefault="003B3A4F" w:rsidP="004904B1">
      <w:pPr>
        <w:pStyle w:val="Texto"/>
        <w:rPr>
          <w:lang w:val="es-ES"/>
        </w:rPr>
      </w:pPr>
    </w:p>
    <w:p w:rsidR="003B3A4F" w:rsidRDefault="003B3A4F" w:rsidP="004904B1">
      <w:pPr>
        <w:pStyle w:val="Texto"/>
        <w:rPr>
          <w:lang w:val="es-ES"/>
        </w:rPr>
      </w:pPr>
      <w:r w:rsidRPr="0000005A">
        <w:rPr>
          <w:lang w:val="es-ES"/>
        </w:rPr>
        <w:lastRenderedPageBreak/>
        <w:t>También hemos podido escuchar en las Juntas Generales de Álava, las explicaciones dadas por el Diputado General sobre este asunto</w:t>
      </w:r>
      <w:r>
        <w:rPr>
          <w:lang w:val="es-ES"/>
        </w:rPr>
        <w:t xml:space="preserve"> y, </w:t>
      </w:r>
      <w:r w:rsidRPr="0000005A">
        <w:rPr>
          <w:lang w:val="es-ES"/>
        </w:rPr>
        <w:t>a iniciativa del mismo grupo proponente</w:t>
      </w:r>
      <w:r>
        <w:rPr>
          <w:lang w:val="es-ES"/>
        </w:rPr>
        <w:t>,</w:t>
      </w:r>
      <w:r w:rsidRPr="0000005A">
        <w:rPr>
          <w:lang w:val="es-ES"/>
        </w:rPr>
        <w:t xml:space="preserve"> también tuvo lugar en un debate calcado en esa </w:t>
      </w:r>
      <w:r>
        <w:rPr>
          <w:lang w:val="es-ES"/>
        </w:rPr>
        <w:t>C</w:t>
      </w:r>
      <w:r w:rsidRPr="0000005A">
        <w:rPr>
          <w:lang w:val="es-ES"/>
        </w:rPr>
        <w:t>ámara</w:t>
      </w:r>
      <w:r>
        <w:rPr>
          <w:lang w:val="es-ES"/>
        </w:rPr>
        <w:t>. Por</w:t>
      </w:r>
      <w:r w:rsidRPr="0000005A">
        <w:rPr>
          <w:lang w:val="es-ES"/>
        </w:rPr>
        <w:t xml:space="preserve"> lo tanto, conocemos perfectamente la situación y la postura todos los grupos. Ahora bien, conviene recordar cuál ha sido el periplo </w:t>
      </w:r>
      <w:r>
        <w:rPr>
          <w:lang w:val="es-ES"/>
        </w:rPr>
        <w:t>de la marca durante estos años.</w:t>
      </w:r>
    </w:p>
    <w:p w:rsidR="003B3A4F" w:rsidRDefault="003B3A4F" w:rsidP="004904B1">
      <w:pPr>
        <w:pStyle w:val="Texto"/>
        <w:rPr>
          <w:lang w:val="es-ES"/>
        </w:rPr>
      </w:pPr>
    </w:p>
    <w:p w:rsidR="003B3A4F" w:rsidRDefault="003B3A4F" w:rsidP="004904B1">
      <w:pPr>
        <w:pStyle w:val="Texto"/>
        <w:rPr>
          <w:lang w:val="es-ES"/>
        </w:rPr>
      </w:pPr>
      <w:r w:rsidRPr="0000005A">
        <w:rPr>
          <w:lang w:val="es-ES"/>
        </w:rPr>
        <w:t>El Consejo Regulador de Origen Rioja escribió hace</w:t>
      </w:r>
      <w:r>
        <w:rPr>
          <w:lang w:val="es-ES"/>
        </w:rPr>
        <w:t>…,</w:t>
      </w:r>
      <w:r w:rsidRPr="0000005A">
        <w:rPr>
          <w:lang w:val="es-ES"/>
        </w:rPr>
        <w:t xml:space="preserve"> inscribió hace 20 años el nombre de Rioja Alavesa para uso alimentario y vinos en el Estado, </w:t>
      </w:r>
      <w:r>
        <w:rPr>
          <w:lang w:val="es-ES"/>
        </w:rPr>
        <w:t xml:space="preserve">es </w:t>
      </w:r>
      <w:r w:rsidRPr="0000005A">
        <w:rPr>
          <w:lang w:val="es-ES"/>
        </w:rPr>
        <w:t>decir</w:t>
      </w:r>
      <w:r>
        <w:rPr>
          <w:lang w:val="es-ES"/>
        </w:rPr>
        <w:t>,</w:t>
      </w:r>
      <w:r w:rsidRPr="0000005A">
        <w:rPr>
          <w:lang w:val="es-ES"/>
        </w:rPr>
        <w:t xml:space="preserve"> en la categoría 33</w:t>
      </w:r>
      <w:r>
        <w:rPr>
          <w:lang w:val="es-ES"/>
        </w:rPr>
        <w:t xml:space="preserve"> y</w:t>
      </w:r>
      <w:r w:rsidRPr="0000005A">
        <w:rPr>
          <w:lang w:val="es-ES"/>
        </w:rPr>
        <w:t xml:space="preserve"> es verdad que desde entonces nadie ha hecho nada </w:t>
      </w:r>
      <w:r>
        <w:rPr>
          <w:lang w:val="es-ES"/>
        </w:rPr>
        <w:t>–</w:t>
      </w:r>
      <w:r w:rsidRPr="0000005A">
        <w:rPr>
          <w:lang w:val="es-ES"/>
        </w:rPr>
        <w:t>ni siquiera el grupo proponente</w:t>
      </w:r>
      <w:r>
        <w:rPr>
          <w:lang w:val="es-ES"/>
        </w:rPr>
        <w:t>–, pero hace poco el C</w:t>
      </w:r>
      <w:r w:rsidRPr="0000005A">
        <w:rPr>
          <w:lang w:val="es-ES"/>
        </w:rPr>
        <w:t xml:space="preserve">onsejo </w:t>
      </w:r>
      <w:r>
        <w:rPr>
          <w:lang w:val="es-ES"/>
        </w:rPr>
        <w:t xml:space="preserve">iba más </w:t>
      </w:r>
      <w:r w:rsidRPr="0000005A">
        <w:rPr>
          <w:lang w:val="es-ES"/>
        </w:rPr>
        <w:t>allá y trat</w:t>
      </w:r>
      <w:r>
        <w:rPr>
          <w:lang w:val="es-ES"/>
        </w:rPr>
        <w:t>ó</w:t>
      </w:r>
      <w:r w:rsidRPr="0000005A">
        <w:rPr>
          <w:lang w:val="es-ES"/>
        </w:rPr>
        <w:t xml:space="preserve"> de registrar la marca para otros usos que nada tienen que ver con el vino, como la ropa, el calzado, el ca</w:t>
      </w:r>
      <w:r>
        <w:rPr>
          <w:lang w:val="es-ES"/>
        </w:rPr>
        <w:t xml:space="preserve">fé, el </w:t>
      </w:r>
      <w:r w:rsidRPr="0000005A">
        <w:rPr>
          <w:lang w:val="es-ES"/>
        </w:rPr>
        <w:t xml:space="preserve">cacao o bebidas no alcohólicas e incluso un amplio catálogo de </w:t>
      </w:r>
      <w:proofErr w:type="spellStart"/>
      <w:r w:rsidRPr="0000005A">
        <w:rPr>
          <w:i/>
          <w:lang w:val="es-ES"/>
        </w:rPr>
        <w:t>merchandising</w:t>
      </w:r>
      <w:proofErr w:type="spellEnd"/>
      <w:r>
        <w:rPr>
          <w:lang w:val="es-ES"/>
        </w:rPr>
        <w:t xml:space="preserve"> </w:t>
      </w:r>
      <w:r w:rsidRPr="0000005A">
        <w:rPr>
          <w:lang w:val="es-ES"/>
        </w:rPr>
        <w:t>sin sentido alguno que se a</w:t>
      </w:r>
      <w:r>
        <w:rPr>
          <w:lang w:val="es-ES"/>
        </w:rPr>
        <w:t>leja del objetivo que tiene el Consejo R</w:t>
      </w:r>
      <w:r w:rsidRPr="0000005A">
        <w:rPr>
          <w:lang w:val="es-ES"/>
        </w:rPr>
        <w:t>egulador de proteger, promover y comercializar el vino de Rioja Alavesa y control</w:t>
      </w:r>
      <w:r>
        <w:rPr>
          <w:lang w:val="es-ES"/>
        </w:rPr>
        <w:t>ar su productividad y calidad.</w:t>
      </w:r>
    </w:p>
    <w:p w:rsidR="003B3A4F" w:rsidRDefault="003B3A4F" w:rsidP="004904B1">
      <w:pPr>
        <w:pStyle w:val="Texto"/>
        <w:rPr>
          <w:lang w:val="es-ES"/>
        </w:rPr>
      </w:pPr>
    </w:p>
    <w:p w:rsidR="003B3A4F" w:rsidRDefault="003B3A4F" w:rsidP="004904B1">
      <w:pPr>
        <w:pStyle w:val="Texto"/>
        <w:rPr>
          <w:lang w:val="es-ES"/>
        </w:rPr>
      </w:pPr>
      <w:r w:rsidRPr="0000005A">
        <w:rPr>
          <w:lang w:val="es-ES"/>
        </w:rPr>
        <w:t>Y</w:t>
      </w:r>
      <w:r>
        <w:rPr>
          <w:lang w:val="es-ES"/>
        </w:rPr>
        <w:t>,</w:t>
      </w:r>
      <w:r w:rsidRPr="0000005A">
        <w:rPr>
          <w:lang w:val="es-ES"/>
        </w:rPr>
        <w:t xml:space="preserve"> ante esto, las administraciones vascas actuaron de inmediato y de forma coordinada para evitarlo. Y por eso la Diputación Foral</w:t>
      </w:r>
      <w:r>
        <w:rPr>
          <w:lang w:val="es-ES"/>
        </w:rPr>
        <w:t xml:space="preserve"> de Álava ganó dos recursos al C</w:t>
      </w:r>
      <w:r w:rsidRPr="0000005A">
        <w:rPr>
          <w:lang w:val="es-ES"/>
        </w:rPr>
        <w:t xml:space="preserve">onsejo </w:t>
      </w:r>
      <w:r>
        <w:rPr>
          <w:lang w:val="es-ES"/>
        </w:rPr>
        <w:t>R</w:t>
      </w:r>
      <w:r w:rsidRPr="0000005A">
        <w:rPr>
          <w:lang w:val="es-ES"/>
        </w:rPr>
        <w:t xml:space="preserve">egulador </w:t>
      </w:r>
      <w:r>
        <w:rPr>
          <w:lang w:val="es-ES"/>
        </w:rPr>
        <w:t xml:space="preserve">en el Estado, donde pretendía </w:t>
      </w:r>
      <w:r w:rsidRPr="0000005A">
        <w:rPr>
          <w:lang w:val="es-ES"/>
        </w:rPr>
        <w:t>registrar l</w:t>
      </w:r>
      <w:r>
        <w:rPr>
          <w:lang w:val="es-ES"/>
        </w:rPr>
        <w:t>a marca para productos de ropa y</w:t>
      </w:r>
      <w:r w:rsidRPr="0000005A">
        <w:rPr>
          <w:lang w:val="es-ES"/>
        </w:rPr>
        <w:t xml:space="preserve"> calzado y de servicios de entretenimiento, es decir, la clase 25 y 41. Y gracias a la labor de Diputación, e</w:t>
      </w:r>
      <w:r>
        <w:rPr>
          <w:lang w:val="es-ES"/>
        </w:rPr>
        <w:t>l registro de marcas de</w:t>
      </w:r>
      <w:r w:rsidRPr="0000005A">
        <w:rPr>
          <w:lang w:val="es-ES"/>
        </w:rPr>
        <w:t>neg</w:t>
      </w:r>
      <w:r>
        <w:rPr>
          <w:lang w:val="es-ES"/>
        </w:rPr>
        <w:t>ó</w:t>
      </w:r>
      <w:r w:rsidRPr="0000005A">
        <w:rPr>
          <w:lang w:val="es-ES"/>
        </w:rPr>
        <w:t xml:space="preserve"> esa inscripción y a día de hoy su uso no pertenece al </w:t>
      </w:r>
      <w:r>
        <w:rPr>
          <w:lang w:val="es-ES"/>
        </w:rPr>
        <w:t>C</w:t>
      </w:r>
      <w:r w:rsidRPr="0000005A">
        <w:rPr>
          <w:lang w:val="es-ES"/>
        </w:rPr>
        <w:t xml:space="preserve">onsejo </w:t>
      </w:r>
      <w:r>
        <w:rPr>
          <w:lang w:val="es-ES"/>
        </w:rPr>
        <w:t>R</w:t>
      </w:r>
      <w:r w:rsidRPr="0000005A">
        <w:rPr>
          <w:lang w:val="es-ES"/>
        </w:rPr>
        <w:t>egulador dentro del Estado.</w:t>
      </w:r>
    </w:p>
    <w:p w:rsidR="003B3A4F" w:rsidRDefault="003B3A4F" w:rsidP="004904B1">
      <w:pPr>
        <w:pStyle w:val="Texto"/>
        <w:rPr>
          <w:lang w:val="es-ES"/>
        </w:rPr>
      </w:pPr>
    </w:p>
    <w:p w:rsidR="003B3A4F" w:rsidRDefault="003B3A4F" w:rsidP="004904B1">
      <w:pPr>
        <w:pStyle w:val="Texto"/>
        <w:rPr>
          <w:lang w:val="es-ES"/>
        </w:rPr>
      </w:pPr>
      <w:r w:rsidRPr="0000005A">
        <w:rPr>
          <w:lang w:val="es-ES"/>
        </w:rPr>
        <w:t>En su cerrazón, el Consejo decidió solicitar también a la oficina de propiedad intelectual de la Unión Europea la inscripción del nombre y la marca de Rioja Alavesa para lo mismo, es decir, para categorías que nada tienen que ver</w:t>
      </w:r>
      <w:r>
        <w:rPr>
          <w:lang w:val="es-ES"/>
        </w:rPr>
        <w:t xml:space="preserve"> con el vino, ni se le parecen.</w:t>
      </w:r>
    </w:p>
    <w:p w:rsidR="003B3A4F" w:rsidRDefault="003B3A4F" w:rsidP="004904B1">
      <w:pPr>
        <w:pStyle w:val="Texto"/>
        <w:rPr>
          <w:lang w:val="es-ES"/>
        </w:rPr>
      </w:pPr>
    </w:p>
    <w:p w:rsidR="003B3A4F" w:rsidRDefault="003B3A4F" w:rsidP="004904B1">
      <w:pPr>
        <w:pStyle w:val="Texto"/>
        <w:rPr>
          <w:lang w:val="es-ES"/>
        </w:rPr>
      </w:pPr>
      <w:r>
        <w:rPr>
          <w:lang w:val="es-ES"/>
        </w:rPr>
        <w:t>Y, ante semejante despropósito, l</w:t>
      </w:r>
      <w:r w:rsidRPr="0000005A">
        <w:rPr>
          <w:lang w:val="es-ES"/>
        </w:rPr>
        <w:t>as instituciones vascas</w:t>
      </w:r>
      <w:r>
        <w:rPr>
          <w:lang w:val="es-ES"/>
        </w:rPr>
        <w:t>,</w:t>
      </w:r>
      <w:r w:rsidRPr="0000005A">
        <w:rPr>
          <w:lang w:val="es-ES"/>
        </w:rPr>
        <w:t xml:space="preserve"> de nuevo</w:t>
      </w:r>
      <w:r>
        <w:rPr>
          <w:lang w:val="es-ES"/>
        </w:rPr>
        <w:t>,</w:t>
      </w:r>
      <w:r w:rsidRPr="0000005A">
        <w:rPr>
          <w:lang w:val="es-ES"/>
        </w:rPr>
        <w:t xml:space="preserve"> desde el primer momento y de forma coordinada, pero esta vez liderado por la </w:t>
      </w:r>
      <w:r>
        <w:rPr>
          <w:lang w:val="es-ES"/>
        </w:rPr>
        <w:t>C</w:t>
      </w:r>
      <w:r w:rsidRPr="0000005A">
        <w:rPr>
          <w:lang w:val="es-ES"/>
        </w:rPr>
        <w:t>uadr</w:t>
      </w:r>
      <w:r>
        <w:rPr>
          <w:lang w:val="es-ES"/>
        </w:rPr>
        <w:t>ill</w:t>
      </w:r>
      <w:r w:rsidRPr="0000005A">
        <w:rPr>
          <w:lang w:val="es-ES"/>
        </w:rPr>
        <w:t xml:space="preserve">a de Rioja Alavesa, porque así se decidió entre todas las instituciones, presentó una solicitud de oposición al registro europeo de la marca. </w:t>
      </w:r>
    </w:p>
    <w:p w:rsidR="003B3A4F" w:rsidRDefault="003B3A4F" w:rsidP="004904B1">
      <w:pPr>
        <w:pStyle w:val="Texto"/>
        <w:rPr>
          <w:lang w:val="es-ES"/>
        </w:rPr>
      </w:pPr>
    </w:p>
    <w:p w:rsidR="003B3A4F" w:rsidRDefault="003B3A4F" w:rsidP="004904B1">
      <w:pPr>
        <w:pStyle w:val="Texto"/>
        <w:rPr>
          <w:lang w:val="es-ES"/>
        </w:rPr>
      </w:pPr>
      <w:r w:rsidRPr="0000005A">
        <w:rPr>
          <w:lang w:val="es-ES"/>
        </w:rPr>
        <w:t>Lamentablemente, no siempre se gana</w:t>
      </w:r>
      <w:r>
        <w:rPr>
          <w:lang w:val="es-ES"/>
        </w:rPr>
        <w:t>,</w:t>
      </w:r>
      <w:r w:rsidRPr="0000005A">
        <w:rPr>
          <w:lang w:val="es-ES"/>
        </w:rPr>
        <w:t xml:space="preserve"> como en la vida, y la Oficina falló en contra de las alegaciones presentadas y dejando en manos del Consejo el uso exclusivo de la marca Rioja Alavesa en Europa.</w:t>
      </w:r>
    </w:p>
    <w:p w:rsidR="003B3A4F" w:rsidRDefault="003B3A4F" w:rsidP="004904B1">
      <w:pPr>
        <w:pStyle w:val="Texto"/>
        <w:rPr>
          <w:lang w:val="es-ES"/>
        </w:rPr>
      </w:pPr>
    </w:p>
    <w:p w:rsidR="003B3A4F" w:rsidRDefault="003B3A4F" w:rsidP="004904B1">
      <w:pPr>
        <w:pStyle w:val="Texto"/>
        <w:rPr>
          <w:lang w:val="es-ES"/>
        </w:rPr>
      </w:pPr>
      <w:r w:rsidRPr="0000005A">
        <w:rPr>
          <w:lang w:val="es-ES"/>
        </w:rPr>
        <w:t>Para nuestro grupo es incomprensible. Consideramos que no tiene sentido ampliar ese registro de marca a otros usos o categorías en el ámbito de patentes español</w:t>
      </w:r>
      <w:r>
        <w:rPr>
          <w:lang w:val="es-ES"/>
        </w:rPr>
        <w:t>as</w:t>
      </w:r>
      <w:r w:rsidRPr="0000005A">
        <w:rPr>
          <w:lang w:val="es-ES"/>
        </w:rPr>
        <w:t xml:space="preserve"> </w:t>
      </w:r>
      <w:r>
        <w:rPr>
          <w:lang w:val="es-ES"/>
        </w:rPr>
        <w:t>–</w:t>
      </w:r>
      <w:r w:rsidRPr="0000005A">
        <w:rPr>
          <w:lang w:val="es-ES"/>
        </w:rPr>
        <w:t>y mucho menos europeo</w:t>
      </w:r>
      <w:r>
        <w:rPr>
          <w:lang w:val="es-ES"/>
        </w:rPr>
        <w:t xml:space="preserve">– para productos de </w:t>
      </w:r>
      <w:proofErr w:type="spellStart"/>
      <w:r w:rsidRPr="00800079">
        <w:rPr>
          <w:i/>
          <w:lang w:val="es-ES"/>
        </w:rPr>
        <w:t>merchandising</w:t>
      </w:r>
      <w:proofErr w:type="spellEnd"/>
      <w:r>
        <w:rPr>
          <w:lang w:val="es-ES"/>
        </w:rPr>
        <w:t>, café</w:t>
      </w:r>
      <w:r w:rsidRPr="0000005A">
        <w:rPr>
          <w:lang w:val="es-ES"/>
        </w:rPr>
        <w:t xml:space="preserve">, </w:t>
      </w:r>
      <w:r>
        <w:rPr>
          <w:lang w:val="es-ES"/>
        </w:rPr>
        <w:t xml:space="preserve">té, </w:t>
      </w:r>
      <w:r w:rsidRPr="0000005A">
        <w:rPr>
          <w:lang w:val="es-ES"/>
        </w:rPr>
        <w:t>etcétera, que nada tienen que ver con el vino</w:t>
      </w:r>
      <w:r>
        <w:rPr>
          <w:lang w:val="es-ES"/>
        </w:rPr>
        <w:t>.</w:t>
      </w:r>
    </w:p>
    <w:p w:rsidR="003B3A4F" w:rsidRDefault="003B3A4F" w:rsidP="004904B1">
      <w:pPr>
        <w:pStyle w:val="Texto"/>
        <w:rPr>
          <w:lang w:val="es-ES"/>
        </w:rPr>
      </w:pPr>
    </w:p>
    <w:p w:rsidR="003B3A4F" w:rsidRDefault="003B3A4F" w:rsidP="004904B1">
      <w:pPr>
        <w:pStyle w:val="Texto"/>
        <w:rPr>
          <w:lang w:val="eu-ES"/>
        </w:rPr>
      </w:pPr>
      <w:r w:rsidRPr="00800079">
        <w:rPr>
          <w:lang w:val="eu-ES"/>
        </w:rPr>
        <w:t>Izendapen baten markarekin bat datorren eskualde baten marka, izendapen horren produktu</w:t>
      </w:r>
      <w:r>
        <w:rPr>
          <w:lang w:val="eu-ES"/>
        </w:rPr>
        <w:t>are</w:t>
      </w:r>
      <w:r w:rsidRPr="00800079">
        <w:rPr>
          <w:lang w:val="eu-ES"/>
        </w:rPr>
        <w:t>ntzat bakarrik babestu beharko litzateke</w:t>
      </w:r>
      <w:r>
        <w:rPr>
          <w:lang w:val="eu-ES"/>
        </w:rPr>
        <w:t>,</w:t>
      </w:r>
      <w:r w:rsidRPr="00800079">
        <w:rPr>
          <w:lang w:val="eu-ES"/>
        </w:rPr>
        <w:t xml:space="preserve"> eskualdeko edo herrialdeko markaren erregistroa lurraldeko administrazioaren esku utzi</w:t>
      </w:r>
      <w:r>
        <w:rPr>
          <w:lang w:val="eu-ES"/>
        </w:rPr>
        <w:t>z</w:t>
      </w:r>
      <w:r w:rsidRPr="00800079">
        <w:rPr>
          <w:lang w:val="eu-ES"/>
        </w:rPr>
        <w:t>.</w:t>
      </w:r>
    </w:p>
    <w:p w:rsidR="003B3A4F" w:rsidRDefault="003B3A4F" w:rsidP="004904B1">
      <w:pPr>
        <w:pStyle w:val="Texto"/>
        <w:rPr>
          <w:lang w:val="eu-ES"/>
        </w:rPr>
      </w:pPr>
    </w:p>
    <w:p w:rsidR="003B3A4F" w:rsidRDefault="003B3A4F" w:rsidP="004904B1">
      <w:pPr>
        <w:pStyle w:val="Texto"/>
        <w:rPr>
          <w:lang w:val="eu-ES"/>
        </w:rPr>
      </w:pPr>
      <w:r w:rsidRPr="0000005A">
        <w:rPr>
          <w:lang w:val="es-ES"/>
        </w:rPr>
        <w:t xml:space="preserve">Entendemos que supone una extralimitación de las competencias de control, promoción y venta de vino en el Consejo y una mercantilización de una marca que identifica a una comarca administrativa del territorio alavés. </w:t>
      </w:r>
      <w:r w:rsidRPr="0000005A">
        <w:rPr>
          <w:lang w:val="eu-ES"/>
        </w:rPr>
        <w:t>Gehiegizkoa da eta ez da justifikatzen zertarako egin du</w:t>
      </w:r>
      <w:r>
        <w:rPr>
          <w:lang w:val="eu-ES"/>
        </w:rPr>
        <w:t>, z</w:t>
      </w:r>
      <w:r w:rsidRPr="0000005A">
        <w:rPr>
          <w:lang w:val="eu-ES"/>
        </w:rPr>
        <w:t>e asmoarekin</w:t>
      </w:r>
      <w:r>
        <w:rPr>
          <w:lang w:val="eu-ES"/>
        </w:rPr>
        <w:t xml:space="preserve"> e</w:t>
      </w:r>
      <w:r w:rsidRPr="0000005A">
        <w:rPr>
          <w:lang w:val="eu-ES"/>
        </w:rPr>
        <w:t>ta zer lortu nahi du Kontseiluak erregistroa bereganatuz. Eta gainera</w:t>
      </w:r>
      <w:r>
        <w:rPr>
          <w:lang w:val="eu-ES"/>
        </w:rPr>
        <w:t>,</w:t>
      </w:r>
      <w:r w:rsidRPr="0000005A">
        <w:rPr>
          <w:lang w:val="eu-ES"/>
        </w:rPr>
        <w:t xml:space="preserve"> zer izango da hurrengoa</w:t>
      </w:r>
      <w:r>
        <w:rPr>
          <w:lang w:val="eu-ES"/>
        </w:rPr>
        <w:t>?</w:t>
      </w:r>
      <w:r w:rsidRPr="0000005A">
        <w:rPr>
          <w:lang w:val="eu-ES"/>
        </w:rPr>
        <w:t xml:space="preserve"> </w:t>
      </w:r>
      <w:r>
        <w:rPr>
          <w:lang w:val="eu-ES"/>
        </w:rPr>
        <w:t>Ez?</w:t>
      </w:r>
      <w:r w:rsidRPr="0000005A">
        <w:rPr>
          <w:lang w:val="eu-ES"/>
        </w:rPr>
        <w:t xml:space="preserve"> </w:t>
      </w:r>
      <w:r>
        <w:rPr>
          <w:lang w:val="eu-ES"/>
        </w:rPr>
        <w:t>Udalerrien izena erregistratzea?</w:t>
      </w:r>
    </w:p>
    <w:p w:rsidR="003B3A4F" w:rsidRDefault="003B3A4F" w:rsidP="004904B1">
      <w:pPr>
        <w:pStyle w:val="Texto"/>
        <w:rPr>
          <w:lang w:val="eu-ES"/>
        </w:rPr>
      </w:pPr>
    </w:p>
    <w:p w:rsidR="003B3A4F" w:rsidRDefault="003B3A4F" w:rsidP="004904B1">
      <w:pPr>
        <w:pStyle w:val="Texto"/>
        <w:rPr>
          <w:lang w:val="es-ES"/>
        </w:rPr>
      </w:pPr>
      <w:r>
        <w:rPr>
          <w:lang w:val="es-ES"/>
        </w:rPr>
        <w:t>C</w:t>
      </w:r>
      <w:r w:rsidRPr="00800079">
        <w:rPr>
          <w:lang w:val="es-ES"/>
        </w:rPr>
        <w:t>omo ya comentó la consejera Tapia tras fallido recurso se si</w:t>
      </w:r>
      <w:r>
        <w:rPr>
          <w:lang w:val="es-ES"/>
        </w:rPr>
        <w:t>gue trabajando para frenar los extraños movimientos del Consejo R</w:t>
      </w:r>
      <w:r w:rsidRPr="00800079">
        <w:rPr>
          <w:lang w:val="es-ES"/>
        </w:rPr>
        <w:t>egulador</w:t>
      </w:r>
      <w:r>
        <w:rPr>
          <w:lang w:val="es-ES"/>
        </w:rPr>
        <w:t>,</w:t>
      </w:r>
      <w:r w:rsidRPr="00800079">
        <w:rPr>
          <w:lang w:val="es-ES"/>
        </w:rPr>
        <w:t xml:space="preserve"> que además de exigir que se ceda el </w:t>
      </w:r>
      <w:r>
        <w:rPr>
          <w:lang w:val="es-ES"/>
        </w:rPr>
        <w:t>"</w:t>
      </w:r>
      <w:r w:rsidRPr="00800079">
        <w:rPr>
          <w:lang w:val="es-ES"/>
        </w:rPr>
        <w:t>registro de buena f</w:t>
      </w:r>
      <w:r>
        <w:rPr>
          <w:lang w:val="es-ES"/>
        </w:rPr>
        <w:t>e"</w:t>
      </w:r>
      <w:r w:rsidRPr="00800079">
        <w:rPr>
          <w:lang w:val="es-ES"/>
        </w:rPr>
        <w:t>, como indicó, como s</w:t>
      </w:r>
      <w:r>
        <w:rPr>
          <w:lang w:val="es-ES"/>
        </w:rPr>
        <w:t>e debe iniciar toda negociación</w:t>
      </w:r>
      <w:r w:rsidRPr="00800079">
        <w:rPr>
          <w:lang w:val="es-ES"/>
        </w:rPr>
        <w:t xml:space="preserve"> </w:t>
      </w:r>
      <w:r>
        <w:rPr>
          <w:lang w:val="es-ES"/>
        </w:rPr>
        <w:t>–</w:t>
      </w:r>
      <w:r w:rsidRPr="00800079">
        <w:rPr>
          <w:lang w:val="es-ES"/>
        </w:rPr>
        <w:t>nada que ver con la sumisión</w:t>
      </w:r>
      <w:r>
        <w:rPr>
          <w:lang w:val="es-ES"/>
        </w:rPr>
        <w:t>,</w:t>
      </w:r>
      <w:r w:rsidRPr="00800079">
        <w:rPr>
          <w:lang w:val="es-ES"/>
        </w:rPr>
        <w:t xml:space="preserve"> señora López de </w:t>
      </w:r>
      <w:r>
        <w:rPr>
          <w:lang w:val="es-ES"/>
        </w:rPr>
        <w:t>Arroyabe–</w:t>
      </w:r>
      <w:r w:rsidRPr="00800079">
        <w:rPr>
          <w:lang w:val="es-ES"/>
        </w:rPr>
        <w:t xml:space="preserve">, se tomarán las medidas que sean necesarias. Habrá que realizar un estudio desde la perspectiva jurídica, histórica, administrativa y con más </w:t>
      </w:r>
      <w:r>
        <w:rPr>
          <w:lang w:val="es-ES"/>
        </w:rPr>
        <w:t>argumentos o lo que corresponda. P</w:t>
      </w:r>
      <w:r w:rsidRPr="00800079">
        <w:rPr>
          <w:lang w:val="es-ES"/>
        </w:rPr>
        <w:t>ero no tengan la menor duda de que seguirán trabajando para recuperar la marca</w:t>
      </w:r>
      <w:r>
        <w:rPr>
          <w:lang w:val="es-ES"/>
        </w:rPr>
        <w:t>,</w:t>
      </w:r>
      <w:r w:rsidRPr="00800079">
        <w:rPr>
          <w:lang w:val="es-ES"/>
        </w:rPr>
        <w:t xml:space="preserve"> para que sea utilizada bajo la tutela de las instituciones y empresas vascas.</w:t>
      </w:r>
    </w:p>
    <w:p w:rsidR="003B3A4F" w:rsidRDefault="003B3A4F" w:rsidP="004904B1">
      <w:pPr>
        <w:pStyle w:val="Texto"/>
        <w:rPr>
          <w:lang w:val="es-ES"/>
        </w:rPr>
      </w:pPr>
    </w:p>
    <w:p w:rsidR="003B3A4F" w:rsidRDefault="003B3A4F" w:rsidP="004904B1">
      <w:pPr>
        <w:pStyle w:val="Texto"/>
        <w:rPr>
          <w:lang w:val="es-ES"/>
        </w:rPr>
      </w:pPr>
      <w:r w:rsidRPr="00800079">
        <w:rPr>
          <w:lang w:val="es-ES"/>
        </w:rPr>
        <w:lastRenderedPageBreak/>
        <w:t>Y lo harán como hasta ahora, con discreción, alejados de los titulares</w:t>
      </w:r>
      <w:r>
        <w:rPr>
          <w:lang w:val="es-ES"/>
        </w:rPr>
        <w:t>,</w:t>
      </w:r>
      <w:r w:rsidRPr="00800079">
        <w:rPr>
          <w:lang w:val="es-ES"/>
        </w:rPr>
        <w:t xml:space="preserve"> en coordinación y utilizando el asesoramiento legal y jurídico que sea preciso para velar por los intereses de las </w:t>
      </w:r>
      <w:r>
        <w:rPr>
          <w:lang w:val="es-ES"/>
        </w:rPr>
        <w:t>riojano-alavesas y riojano-</w:t>
      </w:r>
      <w:r w:rsidRPr="00800079">
        <w:rPr>
          <w:lang w:val="es-ES"/>
        </w:rPr>
        <w:t>alaveses.</w:t>
      </w:r>
    </w:p>
    <w:p w:rsidR="003B3A4F" w:rsidRDefault="003B3A4F" w:rsidP="004904B1">
      <w:pPr>
        <w:pStyle w:val="Texto"/>
        <w:rPr>
          <w:lang w:val="es-ES"/>
        </w:rPr>
      </w:pPr>
    </w:p>
    <w:p w:rsidR="003B3A4F" w:rsidRDefault="003B3A4F" w:rsidP="004904B1">
      <w:pPr>
        <w:pStyle w:val="Texto"/>
        <w:rPr>
          <w:lang w:val="es-ES"/>
        </w:rPr>
      </w:pPr>
      <w:r w:rsidRPr="00800079">
        <w:rPr>
          <w:lang w:val="es-ES"/>
        </w:rPr>
        <w:t>Y de todo esto trataba la enmienda que presentamos junto a los socialistas vascos</w:t>
      </w:r>
      <w:r>
        <w:rPr>
          <w:lang w:val="es-ES"/>
        </w:rPr>
        <w:t>,</w:t>
      </w:r>
      <w:r w:rsidRPr="00800079">
        <w:rPr>
          <w:lang w:val="es-ES"/>
        </w:rPr>
        <w:t xml:space="preserve"> que se parecía a la moción presentada por </w:t>
      </w:r>
      <w:r>
        <w:rPr>
          <w:lang w:val="es-ES"/>
        </w:rPr>
        <w:t xml:space="preserve">EH </w:t>
      </w:r>
      <w:r w:rsidRPr="00800079">
        <w:rPr>
          <w:lang w:val="es-ES"/>
        </w:rPr>
        <w:t xml:space="preserve">Bildu. Y digo que se parecía porque instábamos a lo mismo pero con matices, matices que hay que resaltar, porque son los que para nosotros marcan la diferencia. </w:t>
      </w:r>
      <w:r>
        <w:rPr>
          <w:lang w:val="es-ES"/>
        </w:rPr>
        <w:t xml:space="preserve">Y </w:t>
      </w:r>
      <w:r w:rsidRPr="00800079">
        <w:rPr>
          <w:lang w:val="es-ES"/>
        </w:rPr>
        <w:t>en este caso era importante recalcar q</w:t>
      </w:r>
      <w:r>
        <w:rPr>
          <w:lang w:val="es-ES"/>
        </w:rPr>
        <w:t>ue el Gobierno Vasco continua</w:t>
      </w:r>
      <w:r w:rsidRPr="00800079">
        <w:rPr>
          <w:lang w:val="es-ES"/>
        </w:rPr>
        <w:t xml:space="preserve"> trabajando, porque lo está haciendo desde el minuto uno. </w:t>
      </w:r>
      <w:r>
        <w:rPr>
          <w:lang w:val="es-ES"/>
        </w:rPr>
        <w:t>Es</w:t>
      </w:r>
      <w:r w:rsidRPr="00800079">
        <w:rPr>
          <w:lang w:val="es-ES"/>
        </w:rPr>
        <w:t xml:space="preserve">e </w:t>
      </w:r>
      <w:r>
        <w:rPr>
          <w:lang w:val="es-ES"/>
        </w:rPr>
        <w:t>"mué</w:t>
      </w:r>
      <w:r w:rsidRPr="00800079">
        <w:rPr>
          <w:lang w:val="es-ES"/>
        </w:rPr>
        <w:t>va</w:t>
      </w:r>
      <w:r>
        <w:rPr>
          <w:lang w:val="es-ES"/>
        </w:rPr>
        <w:t>se"</w:t>
      </w:r>
      <w:r w:rsidRPr="00800079">
        <w:rPr>
          <w:lang w:val="es-ES"/>
        </w:rPr>
        <w:t>,</w:t>
      </w:r>
      <w:r>
        <w:rPr>
          <w:lang w:val="es-ES"/>
        </w:rPr>
        <w:t xml:space="preserve"> que decía la</w:t>
      </w:r>
      <w:r w:rsidRPr="00800079">
        <w:rPr>
          <w:lang w:val="es-ES"/>
        </w:rPr>
        <w:t xml:space="preserve"> señora López de </w:t>
      </w:r>
      <w:r>
        <w:rPr>
          <w:lang w:val="es-ES"/>
        </w:rPr>
        <w:t xml:space="preserve">Arroyabe, </w:t>
      </w:r>
      <w:r w:rsidRPr="00800079">
        <w:rPr>
          <w:lang w:val="es-ES"/>
        </w:rPr>
        <w:t>ya se hizo y se sigue haciendo</w:t>
      </w:r>
      <w:r>
        <w:rPr>
          <w:lang w:val="es-ES"/>
        </w:rPr>
        <w:t>.</w:t>
      </w:r>
    </w:p>
    <w:p w:rsidR="003B3A4F" w:rsidRDefault="003B3A4F" w:rsidP="004904B1">
      <w:pPr>
        <w:pStyle w:val="Texto"/>
        <w:rPr>
          <w:lang w:val="es-ES"/>
        </w:rPr>
      </w:pPr>
    </w:p>
    <w:p w:rsidR="003B3A4F" w:rsidRDefault="003B3A4F" w:rsidP="004904B1">
      <w:pPr>
        <w:pStyle w:val="Texto"/>
        <w:rPr>
          <w:lang w:val="es-ES"/>
        </w:rPr>
      </w:pPr>
      <w:r>
        <w:rPr>
          <w:lang w:val="es-ES"/>
        </w:rPr>
        <w:t>D</w:t>
      </w:r>
      <w:r w:rsidRPr="00800079">
        <w:rPr>
          <w:lang w:val="es-ES"/>
        </w:rPr>
        <w:t xml:space="preserve">e hecho, gracias a </w:t>
      </w:r>
      <w:r>
        <w:rPr>
          <w:lang w:val="es-ES"/>
        </w:rPr>
        <w:t>a</w:t>
      </w:r>
      <w:r w:rsidRPr="00800079">
        <w:rPr>
          <w:lang w:val="es-ES"/>
        </w:rPr>
        <w:t xml:space="preserve">quel movimiento, </w:t>
      </w:r>
      <w:r>
        <w:rPr>
          <w:lang w:val="es-ES"/>
        </w:rPr>
        <w:t>el C</w:t>
      </w:r>
      <w:r w:rsidRPr="00800079">
        <w:rPr>
          <w:lang w:val="es-ES"/>
        </w:rPr>
        <w:t xml:space="preserve">onsejo </w:t>
      </w:r>
      <w:r>
        <w:rPr>
          <w:lang w:val="es-ES"/>
        </w:rPr>
        <w:t>R</w:t>
      </w:r>
      <w:r w:rsidRPr="00800079">
        <w:rPr>
          <w:lang w:val="es-ES"/>
        </w:rPr>
        <w:t>egulador no tiene ahora mismo la marca registrada dentro del Estado, aunque desgraciadamente todavía la mantiene en Europa.</w:t>
      </w:r>
    </w:p>
    <w:p w:rsidR="003B3A4F" w:rsidRDefault="003B3A4F" w:rsidP="004904B1">
      <w:pPr>
        <w:pStyle w:val="Texto"/>
        <w:rPr>
          <w:lang w:val="es-ES"/>
        </w:rPr>
      </w:pPr>
    </w:p>
    <w:p w:rsidR="003B3A4F" w:rsidRDefault="003B3A4F" w:rsidP="004904B1">
      <w:pPr>
        <w:pStyle w:val="Texto"/>
        <w:rPr>
          <w:lang w:val="eu-ES"/>
        </w:rPr>
      </w:pPr>
      <w:r w:rsidRPr="0000005A">
        <w:rPr>
          <w:lang w:val="eu-ES"/>
        </w:rPr>
        <w:t xml:space="preserve">Eta gure zuzenketa esaten du </w:t>
      </w:r>
      <w:r>
        <w:rPr>
          <w:lang w:val="eu-ES"/>
        </w:rPr>
        <w:t>"</w:t>
      </w:r>
      <w:r w:rsidRPr="0000005A">
        <w:rPr>
          <w:lang w:val="eu-ES"/>
        </w:rPr>
        <w:t xml:space="preserve">Eusko Legebiltzarrak Jaurlaritzari eskatzen dio lanean segi dezala </w:t>
      </w:r>
      <w:proofErr w:type="spellStart"/>
      <w:r>
        <w:rPr>
          <w:lang w:val="eu-ES"/>
        </w:rPr>
        <w:t>G</w:t>
      </w:r>
      <w:r w:rsidRPr="0000005A">
        <w:rPr>
          <w:lang w:val="eu-ES"/>
        </w:rPr>
        <w:t>uardia</w:t>
      </w:r>
      <w:r>
        <w:rPr>
          <w:lang w:val="eu-ES"/>
        </w:rPr>
        <w:t>-</w:t>
      </w:r>
      <w:r w:rsidRPr="0000005A">
        <w:rPr>
          <w:lang w:val="eu-ES"/>
        </w:rPr>
        <w:t>Arabar</w:t>
      </w:r>
      <w:proofErr w:type="spellEnd"/>
      <w:r w:rsidRPr="0000005A">
        <w:rPr>
          <w:lang w:val="eu-ES"/>
        </w:rPr>
        <w:t xml:space="preserve"> Errioxako Koadrilarekin eta Arabako Foru Aldundiarekin elkarlanean eta baliabide juridiko eta tekniko guztiak erabil ditzala Arabar Errioxa marka berreskuratzeko</w:t>
      </w:r>
      <w:r>
        <w:rPr>
          <w:lang w:val="eu-ES"/>
        </w:rPr>
        <w:t>"</w:t>
      </w:r>
      <w:r w:rsidRPr="0000005A">
        <w:rPr>
          <w:lang w:val="eu-ES"/>
        </w:rPr>
        <w:t>. Beraz, at</w:t>
      </w:r>
      <w:r>
        <w:rPr>
          <w:lang w:val="eu-ES"/>
        </w:rPr>
        <w:t>z</w:t>
      </w:r>
      <w:r w:rsidRPr="0000005A">
        <w:rPr>
          <w:lang w:val="eu-ES"/>
        </w:rPr>
        <w:t>era egin ahal izatea espero dugu</w:t>
      </w:r>
      <w:r>
        <w:rPr>
          <w:lang w:val="eu-ES"/>
        </w:rPr>
        <w:t>, ze</w:t>
      </w:r>
      <w:r w:rsidRPr="0000005A">
        <w:rPr>
          <w:lang w:val="eu-ES"/>
        </w:rPr>
        <w:t xml:space="preserve"> gur</w:t>
      </w:r>
      <w:r>
        <w:rPr>
          <w:lang w:val="eu-ES"/>
        </w:rPr>
        <w:t>e</w:t>
      </w:r>
      <w:r w:rsidRPr="0000005A">
        <w:rPr>
          <w:lang w:val="eu-ES"/>
        </w:rPr>
        <w:t xml:space="preserve"> taldetik ez dugu ulertzen Kontseiluak egin duen mugimendua eta partekatzen dugu euskal erakundeen jardun azkarra Arabako Errioxako ondareari dagokio marka berreskuratzeko</w:t>
      </w:r>
      <w:r>
        <w:rPr>
          <w:lang w:val="eu-ES"/>
        </w:rPr>
        <w:t>.</w:t>
      </w:r>
    </w:p>
    <w:p w:rsidR="003B3A4F" w:rsidRDefault="003B3A4F" w:rsidP="004904B1">
      <w:pPr>
        <w:pStyle w:val="Texto"/>
        <w:rPr>
          <w:lang w:val="eu-ES"/>
        </w:rPr>
      </w:pPr>
    </w:p>
    <w:p w:rsidR="003B3A4F" w:rsidRDefault="003B3A4F" w:rsidP="004904B1">
      <w:pPr>
        <w:pStyle w:val="Texto"/>
        <w:rPr>
          <w:lang w:val="eu-ES"/>
        </w:rPr>
      </w:pPr>
      <w:r>
        <w:rPr>
          <w:lang w:val="eu-ES"/>
        </w:rPr>
        <w:t>E</w:t>
      </w:r>
      <w:r w:rsidRPr="0000005A">
        <w:rPr>
          <w:lang w:val="eu-ES"/>
        </w:rPr>
        <w:t>ta</w:t>
      </w:r>
      <w:r>
        <w:rPr>
          <w:lang w:val="eu-ES"/>
        </w:rPr>
        <w:t>,</w:t>
      </w:r>
      <w:r w:rsidRPr="0000005A">
        <w:rPr>
          <w:lang w:val="eu-ES"/>
        </w:rPr>
        <w:t xml:space="preserve"> besterik gabe,</w:t>
      </w:r>
      <w:r>
        <w:rPr>
          <w:lang w:val="eu-ES"/>
        </w:rPr>
        <w:t xml:space="preserve"> </w:t>
      </w:r>
      <w:r w:rsidRPr="0000005A">
        <w:rPr>
          <w:lang w:val="eu-ES"/>
        </w:rPr>
        <w:t>zuzenketarik aurkeztu ez duten</w:t>
      </w:r>
      <w:r>
        <w:rPr>
          <w:lang w:val="eu-ES"/>
        </w:rPr>
        <w:t xml:space="preserve"> </w:t>
      </w:r>
      <w:r w:rsidRPr="0000005A">
        <w:rPr>
          <w:lang w:val="eu-ES"/>
        </w:rPr>
        <w:t>taldeei</w:t>
      </w:r>
      <w:r>
        <w:rPr>
          <w:lang w:val="eu-ES"/>
        </w:rPr>
        <w:t xml:space="preserve"> </w:t>
      </w:r>
      <w:r w:rsidRPr="0000005A">
        <w:rPr>
          <w:lang w:val="eu-ES"/>
        </w:rPr>
        <w:t>babesa eskatzen die</w:t>
      </w:r>
      <w:r>
        <w:rPr>
          <w:lang w:val="eu-ES"/>
        </w:rPr>
        <w:t>t</w:t>
      </w:r>
      <w:r w:rsidRPr="0000005A">
        <w:rPr>
          <w:lang w:val="eu-ES"/>
        </w:rPr>
        <w:t>. Eskerrik asko</w:t>
      </w:r>
      <w:r>
        <w:rPr>
          <w:lang w:val="eu-ES"/>
        </w:rPr>
        <w:t>.</w:t>
      </w:r>
    </w:p>
    <w:p w:rsidR="003B3A4F" w:rsidRDefault="003B3A4F" w:rsidP="004904B1">
      <w:pPr>
        <w:pStyle w:val="Texto"/>
        <w:rPr>
          <w:lang w:val="eu-ES"/>
        </w:rPr>
      </w:pPr>
    </w:p>
    <w:p w:rsidR="003B3A4F" w:rsidRDefault="003B3A4F" w:rsidP="004904B1">
      <w:pPr>
        <w:pStyle w:val="Texto"/>
        <w:rPr>
          <w:lang w:val="eu-ES"/>
        </w:rPr>
      </w:pPr>
    </w:p>
    <w:p w:rsidR="003B3A4F" w:rsidRDefault="003B3A4F" w:rsidP="004904B1">
      <w:pPr>
        <w:pStyle w:val="Texto"/>
        <w:rPr>
          <w:lang w:val="eu-ES"/>
        </w:rPr>
      </w:pPr>
      <w:r>
        <w:rPr>
          <w:rFonts w:ascii="Futura Md BT" w:hAnsi="Futura Md BT"/>
          <w:caps/>
          <w:lang w:val="eu-ES"/>
        </w:rPr>
        <w:t xml:space="preserve">lehendakariak: </w:t>
      </w:r>
      <w:r w:rsidRPr="006721E5">
        <w:rPr>
          <w:lang w:val="eu-ES"/>
        </w:rPr>
        <w:t>E</w:t>
      </w:r>
      <w:r w:rsidRPr="0000005A">
        <w:rPr>
          <w:lang w:val="eu-ES"/>
        </w:rPr>
        <w:t>skerrik asko, Molina</w:t>
      </w:r>
      <w:r>
        <w:rPr>
          <w:lang w:val="eu-ES"/>
        </w:rPr>
        <w:t xml:space="preserve"> andrea</w:t>
      </w:r>
      <w:r w:rsidRPr="0000005A">
        <w:rPr>
          <w:lang w:val="eu-ES"/>
        </w:rPr>
        <w:t>.</w:t>
      </w:r>
    </w:p>
    <w:p w:rsidR="003B3A4F" w:rsidRDefault="003B3A4F" w:rsidP="004904B1">
      <w:pPr>
        <w:pStyle w:val="Texto"/>
        <w:rPr>
          <w:lang w:val="eu-ES"/>
        </w:rPr>
      </w:pPr>
    </w:p>
    <w:p w:rsidR="003B3A4F" w:rsidRDefault="003B3A4F" w:rsidP="004904B1">
      <w:pPr>
        <w:pStyle w:val="Texto"/>
        <w:rPr>
          <w:lang w:val="eu-ES"/>
        </w:rPr>
      </w:pPr>
    </w:p>
    <w:p w:rsidR="003B3A4F" w:rsidRDefault="003B3A4F" w:rsidP="004904B1">
      <w:pPr>
        <w:pStyle w:val="Texto"/>
        <w:rPr>
          <w:lang w:val="eu-ES"/>
        </w:rPr>
      </w:pPr>
      <w:r w:rsidRPr="0000005A">
        <w:rPr>
          <w:lang w:val="eu-ES"/>
        </w:rPr>
        <w:t xml:space="preserve">Zuzenketarik aurkeztu </w:t>
      </w:r>
      <w:r>
        <w:rPr>
          <w:lang w:val="eu-ES"/>
        </w:rPr>
        <w:t xml:space="preserve">ez </w:t>
      </w:r>
      <w:r w:rsidRPr="0000005A">
        <w:rPr>
          <w:lang w:val="eu-ES"/>
        </w:rPr>
        <w:t>duten taldeen txanda</w:t>
      </w:r>
      <w:r>
        <w:rPr>
          <w:lang w:val="eu-ES"/>
        </w:rPr>
        <w:t xml:space="preserve">, Euskal Talde Popularra,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andrea, zurea da hitza.</w:t>
      </w:r>
    </w:p>
    <w:p w:rsidR="003B3A4F" w:rsidRDefault="003B3A4F" w:rsidP="004904B1">
      <w:pPr>
        <w:pStyle w:val="Texto"/>
        <w:rPr>
          <w:lang w:val="eu-ES"/>
        </w:rPr>
      </w:pPr>
    </w:p>
    <w:p w:rsidR="003B3A4F" w:rsidRDefault="003B3A4F" w:rsidP="004904B1">
      <w:pPr>
        <w:pStyle w:val="Texto"/>
        <w:rPr>
          <w:lang w:val="eu-ES"/>
        </w:rPr>
      </w:pPr>
    </w:p>
    <w:p w:rsidR="003B3A4F" w:rsidRDefault="003B3A4F" w:rsidP="004904B1">
      <w:pPr>
        <w:pStyle w:val="Texto"/>
        <w:rPr>
          <w:lang w:val="es-ES"/>
        </w:rPr>
      </w:pPr>
      <w:r>
        <w:rPr>
          <w:rFonts w:ascii="Futura Md BT" w:hAnsi="Futura Md BT"/>
          <w:caps/>
          <w:lang w:val="eu-ES"/>
        </w:rPr>
        <w:t xml:space="preserve">lópez de orcariz lópez de munain </w:t>
      </w:r>
      <w:r>
        <w:rPr>
          <w:lang w:val="eu-ES"/>
        </w:rPr>
        <w:t>andreak:</w:t>
      </w:r>
      <w:r w:rsidRPr="006721E5">
        <w:rPr>
          <w:lang w:val="es-ES"/>
        </w:rPr>
        <w:t xml:space="preserve"> </w:t>
      </w:r>
      <w:r>
        <w:rPr>
          <w:lang w:val="es-ES"/>
        </w:rPr>
        <w:t>G</w:t>
      </w:r>
      <w:r w:rsidRPr="006721E5">
        <w:rPr>
          <w:lang w:val="es-ES"/>
        </w:rPr>
        <w:t xml:space="preserve">racias, </w:t>
      </w:r>
      <w:r>
        <w:rPr>
          <w:lang w:val="es-ES"/>
        </w:rPr>
        <w:t>señora presidenta, consejera</w:t>
      </w:r>
      <w:r w:rsidRPr="006721E5">
        <w:rPr>
          <w:lang w:val="es-ES"/>
        </w:rPr>
        <w:t>, consejeros, señorías</w:t>
      </w:r>
      <w:r>
        <w:rPr>
          <w:lang w:val="es-ES"/>
        </w:rPr>
        <w:t>.</w:t>
      </w:r>
    </w:p>
    <w:p w:rsidR="003B3A4F" w:rsidRDefault="003B3A4F" w:rsidP="004904B1">
      <w:pPr>
        <w:pStyle w:val="Texto"/>
        <w:rPr>
          <w:lang w:val="es-ES"/>
        </w:rPr>
      </w:pPr>
    </w:p>
    <w:p w:rsidR="003B3A4F" w:rsidRPr="006721E5" w:rsidRDefault="003B3A4F" w:rsidP="004904B1">
      <w:pPr>
        <w:pStyle w:val="Texto"/>
        <w:rPr>
          <w:lang w:val="es-ES"/>
        </w:rPr>
      </w:pPr>
      <w:r>
        <w:rPr>
          <w:lang w:val="es-ES"/>
        </w:rPr>
        <w:t>R</w:t>
      </w:r>
      <w:r w:rsidRPr="006721E5">
        <w:rPr>
          <w:lang w:val="es-ES"/>
        </w:rPr>
        <w:t>epasada la interpelación que hizo la señora</w:t>
      </w:r>
      <w:r w:rsidR="00C055DE">
        <w:rPr>
          <w:lang w:val="es-ES"/>
        </w:rPr>
        <w:t xml:space="preserve"> Lo</w:t>
      </w:r>
      <w:r>
        <w:rPr>
          <w:lang w:val="es-ES"/>
        </w:rPr>
        <w:t>pez de Arroyabe</w:t>
      </w:r>
      <w:r w:rsidR="00C055DE">
        <w:rPr>
          <w:lang w:val="es-ES"/>
        </w:rPr>
        <w:t>,</w:t>
      </w:r>
      <w:r w:rsidRPr="006721E5">
        <w:rPr>
          <w:lang w:val="es-ES"/>
        </w:rPr>
        <w:t xml:space="preserve"> me sorprendió</w:t>
      </w:r>
      <w:r>
        <w:rPr>
          <w:lang w:val="es-ES"/>
        </w:rPr>
        <w:t xml:space="preserve"> e</w:t>
      </w:r>
      <w:r w:rsidRPr="006721E5">
        <w:rPr>
          <w:lang w:val="es-ES"/>
        </w:rPr>
        <w:t>l inicio</w:t>
      </w:r>
      <w:r>
        <w:rPr>
          <w:lang w:val="es-ES"/>
        </w:rPr>
        <w:t>,</w:t>
      </w:r>
      <w:r w:rsidR="00C055DE">
        <w:rPr>
          <w:lang w:val="es-ES"/>
        </w:rPr>
        <w:t xml:space="preserve"> ¿no?,</w:t>
      </w:r>
      <w:r>
        <w:rPr>
          <w:lang w:val="es-ES"/>
        </w:rPr>
        <w:t xml:space="preserve"> asimilando, i</w:t>
      </w:r>
      <w:r w:rsidRPr="006721E5">
        <w:rPr>
          <w:lang w:val="es-ES"/>
        </w:rPr>
        <w:t>gualando la marca</w:t>
      </w:r>
      <w:r>
        <w:rPr>
          <w:lang w:val="es-ES"/>
        </w:rPr>
        <w:t>…</w:t>
      </w:r>
    </w:p>
    <w:p w:rsidR="003B3A4F" w:rsidRPr="002A014C" w:rsidRDefault="003B3A4F" w:rsidP="004904B1">
      <w:pPr>
        <w:pStyle w:val="Texto"/>
        <w:rPr>
          <w:lang w:val="es-ES"/>
        </w:rPr>
      </w:pPr>
    </w:p>
    <w:p w:rsidR="003B3A4F" w:rsidRPr="00E24C56" w:rsidRDefault="003B3A4F" w:rsidP="004904B1">
      <w:pPr>
        <w:pStyle w:val="Texto"/>
        <w:rPr>
          <w:lang w:val="eu-ES"/>
        </w:rPr>
      </w:pPr>
      <w:r w:rsidRPr="00E24C56">
        <w:rPr>
          <w:lang w:val="eu-ES"/>
        </w:rPr>
        <w:t>(</w:t>
      </w:r>
      <w:r>
        <w:rPr>
          <w:lang w:val="eu-ES"/>
        </w:rPr>
        <w:t>32</w:t>
      </w:r>
      <w:r w:rsidRPr="00E24C56">
        <w:rPr>
          <w:lang w:val="eu-ES"/>
        </w:rPr>
        <w:t>. zintaren amaiera)</w:t>
      </w:r>
    </w:p>
    <w:p w:rsidR="003B3A4F" w:rsidRDefault="003B3A4F" w:rsidP="004904B1">
      <w:pPr>
        <w:pStyle w:val="Texto"/>
      </w:pPr>
      <w:r>
        <w:t xml:space="preserve">(33. </w:t>
      </w:r>
      <w:proofErr w:type="spellStart"/>
      <w:proofErr w:type="gramStart"/>
      <w:r>
        <w:t>zintaren</w:t>
      </w:r>
      <w:proofErr w:type="spellEnd"/>
      <w:proofErr w:type="gramEnd"/>
      <w:r>
        <w:t xml:space="preserve"> </w:t>
      </w:r>
      <w:proofErr w:type="spellStart"/>
      <w:r>
        <w:t>hasiera</w:t>
      </w:r>
      <w:proofErr w:type="spellEnd"/>
      <w:r>
        <w:t>)</w:t>
      </w:r>
    </w:p>
    <w:p w:rsidR="003B3A4F" w:rsidRDefault="003B3A4F" w:rsidP="004904B1">
      <w:pPr>
        <w:pStyle w:val="Texto"/>
      </w:pPr>
    </w:p>
    <w:p w:rsidR="003B3A4F" w:rsidRDefault="00C055DE" w:rsidP="004904B1">
      <w:pPr>
        <w:pStyle w:val="Texto"/>
      </w:pPr>
      <w:r>
        <w:t>… R</w:t>
      </w:r>
      <w:r w:rsidR="003B3A4F" w:rsidRPr="008222C7">
        <w:t>epasada la interpelación que hizo la señora</w:t>
      </w:r>
      <w:r w:rsidR="003B3A4F">
        <w:t xml:space="preserve"> Lopez</w:t>
      </w:r>
      <w:r w:rsidR="003B3A4F" w:rsidRPr="008222C7">
        <w:t xml:space="preserve"> de Arroyabe</w:t>
      </w:r>
      <w:r>
        <w:t>,</w:t>
      </w:r>
      <w:r w:rsidR="003B3A4F" w:rsidRPr="008222C7">
        <w:t xml:space="preserve"> me sorprendió el inicio</w:t>
      </w:r>
      <w:r w:rsidR="003B3A4F">
        <w:t>,</w:t>
      </w:r>
      <w:r w:rsidR="003B3A4F" w:rsidRPr="008222C7">
        <w:t xml:space="preserve"> </w:t>
      </w:r>
      <w:r w:rsidR="003B3A4F">
        <w:t>¿</w:t>
      </w:r>
      <w:r w:rsidR="003B3A4F" w:rsidRPr="008222C7">
        <w:t>no</w:t>
      </w:r>
      <w:r w:rsidR="003B3A4F">
        <w:t xml:space="preserve">?, asimilando, </w:t>
      </w:r>
      <w:r w:rsidR="003B3A4F" w:rsidRPr="008222C7">
        <w:t>igualando la marca</w:t>
      </w:r>
      <w:r w:rsidR="003B3A4F">
        <w:t xml:space="preserve"> Rioja Alavesa con un tema tabú. D</w:t>
      </w:r>
      <w:r w:rsidR="003B3A4F" w:rsidRPr="008222C7">
        <w:t>ecir que podemos hablar de Rioja Alavesa como una de las tres zonas de la d</w:t>
      </w:r>
      <w:r w:rsidR="003B3A4F">
        <w:t>en</w:t>
      </w:r>
      <w:r w:rsidR="003B3A4F" w:rsidRPr="008222C7">
        <w:t>o</w:t>
      </w:r>
      <w:r w:rsidR="003B3A4F">
        <w:t>minación de o</w:t>
      </w:r>
      <w:r w:rsidR="003B3A4F" w:rsidRPr="008222C7">
        <w:t>rigen calificada Rioja</w:t>
      </w:r>
      <w:r w:rsidR="003B3A4F">
        <w:t>: Rioja Alavesa, Rioja A</w:t>
      </w:r>
      <w:r w:rsidR="003B3A4F" w:rsidRPr="008222C7">
        <w:t>lta y Rioja Oriental. Algo, por ejemp</w:t>
      </w:r>
      <w:r w:rsidR="003B3A4F">
        <w:t>lo, que no podemos hacer de la d</w:t>
      </w:r>
      <w:r w:rsidR="003B3A4F" w:rsidRPr="008222C7">
        <w:t xml:space="preserve">enominación de </w:t>
      </w:r>
      <w:r w:rsidR="003B3A4F">
        <w:t>o</w:t>
      </w:r>
      <w:r w:rsidR="003B3A4F" w:rsidRPr="008222C7">
        <w:t xml:space="preserve">rigen </w:t>
      </w:r>
      <w:proofErr w:type="spellStart"/>
      <w:r w:rsidR="003B3A4F" w:rsidRPr="008222C7">
        <w:t>Idiazabal</w:t>
      </w:r>
      <w:proofErr w:type="spellEnd"/>
      <w:r w:rsidR="003B3A4F">
        <w:t xml:space="preserve">, ¿verdad?, </w:t>
      </w:r>
      <w:r w:rsidR="003B3A4F" w:rsidRPr="008222C7">
        <w:t xml:space="preserve">que también afecta a </w:t>
      </w:r>
      <w:r w:rsidR="003B3A4F">
        <w:t xml:space="preserve">varias </w:t>
      </w:r>
      <w:r w:rsidR="003B3A4F" w:rsidRPr="008222C7">
        <w:t xml:space="preserve">comunidades autónomas y a los tres territorios del País Vasco. No podemos hablar de </w:t>
      </w:r>
      <w:proofErr w:type="spellStart"/>
      <w:r w:rsidR="003B3A4F" w:rsidRPr="008222C7">
        <w:t>Idiazabal</w:t>
      </w:r>
      <w:proofErr w:type="spellEnd"/>
      <w:r w:rsidR="003B3A4F" w:rsidRPr="008222C7">
        <w:t xml:space="preserve"> de Álava ni </w:t>
      </w:r>
      <w:r w:rsidR="003B3A4F">
        <w:t xml:space="preserve">de </w:t>
      </w:r>
      <w:proofErr w:type="spellStart"/>
      <w:r w:rsidR="003B3A4F">
        <w:t>Idiazabal</w:t>
      </w:r>
      <w:proofErr w:type="spellEnd"/>
      <w:r w:rsidR="003B3A4F" w:rsidRPr="008222C7">
        <w:t xml:space="preserve"> de </w:t>
      </w:r>
      <w:proofErr w:type="spellStart"/>
      <w:r w:rsidR="003B3A4F" w:rsidRPr="008222C7">
        <w:t>Bizkaia</w:t>
      </w:r>
      <w:proofErr w:type="spellEnd"/>
      <w:r w:rsidR="003B3A4F">
        <w:t>,</w:t>
      </w:r>
      <w:r w:rsidR="003B3A4F" w:rsidRPr="008222C7">
        <w:t xml:space="preserve"> ni </w:t>
      </w:r>
      <w:proofErr w:type="spellStart"/>
      <w:r w:rsidR="003B3A4F">
        <w:t>Idiazabal</w:t>
      </w:r>
      <w:proofErr w:type="spellEnd"/>
      <w:r w:rsidR="003B3A4F" w:rsidRPr="008222C7">
        <w:t xml:space="preserve"> de </w:t>
      </w:r>
      <w:proofErr w:type="spellStart"/>
      <w:r w:rsidR="003B3A4F" w:rsidRPr="008222C7">
        <w:t>G</w:t>
      </w:r>
      <w:r w:rsidR="003B3A4F">
        <w:t>ipuzkoa</w:t>
      </w:r>
      <w:proofErr w:type="spellEnd"/>
      <w:r w:rsidR="003B3A4F">
        <w:t xml:space="preserve">, ni de </w:t>
      </w:r>
      <w:proofErr w:type="spellStart"/>
      <w:r w:rsidR="003B3A4F">
        <w:t>Idiazabal</w:t>
      </w:r>
      <w:proofErr w:type="spellEnd"/>
      <w:r w:rsidR="003B3A4F">
        <w:t xml:space="preserve"> d</w:t>
      </w:r>
      <w:r w:rsidR="003B3A4F" w:rsidRPr="008222C7">
        <w:t>e Navarra. A mí me sorprende que esto pues no teng</w:t>
      </w:r>
      <w:r w:rsidR="003B3A4F">
        <w:t>an</w:t>
      </w:r>
      <w:r w:rsidR="003B3A4F" w:rsidRPr="008222C7">
        <w:t xml:space="preserve"> ustedes interés</w:t>
      </w:r>
      <w:r w:rsidR="003B3A4F">
        <w:t>, y</w:t>
      </w:r>
      <w:r w:rsidR="003B3A4F" w:rsidRPr="008222C7">
        <w:t>o</w:t>
      </w:r>
      <w:r w:rsidR="003B3A4F">
        <w:t>,</w:t>
      </w:r>
      <w:r w:rsidR="003B3A4F" w:rsidRPr="008222C7">
        <w:t xml:space="preserve"> como alavesa, sí que me gustaría tener más visible el nombre de Álava en el </w:t>
      </w:r>
      <w:proofErr w:type="spellStart"/>
      <w:r w:rsidR="003B3A4F" w:rsidRPr="008222C7">
        <w:t>Idiazabal</w:t>
      </w:r>
      <w:proofErr w:type="spellEnd"/>
      <w:r w:rsidR="003B3A4F" w:rsidRPr="008222C7">
        <w:t>. Sí que me gustaría tenerlo</w:t>
      </w:r>
      <w:r w:rsidR="003B3A4F">
        <w:t>.</w:t>
      </w:r>
    </w:p>
    <w:p w:rsidR="003B3A4F" w:rsidRDefault="003B3A4F" w:rsidP="004904B1">
      <w:pPr>
        <w:pStyle w:val="Texto"/>
      </w:pPr>
    </w:p>
    <w:p w:rsidR="003B3A4F" w:rsidRDefault="003B3A4F" w:rsidP="004904B1">
      <w:pPr>
        <w:pStyle w:val="Texto"/>
      </w:pPr>
      <w:r>
        <w:t>E</w:t>
      </w:r>
      <w:r w:rsidRPr="008222C7">
        <w:t>s</w:t>
      </w:r>
      <w:r>
        <w:t>o</w:t>
      </w:r>
      <w:r w:rsidRPr="008222C7">
        <w:t xml:space="preserve"> que este </w:t>
      </w:r>
      <w:r>
        <w:t>usted</w:t>
      </w:r>
      <w:r w:rsidRPr="008222C7">
        <w:t xml:space="preserve"> llama</w:t>
      </w:r>
      <w:r>
        <w:t xml:space="preserve"> tabú, l</w:t>
      </w:r>
      <w:r w:rsidRPr="008222C7">
        <w:t xml:space="preserve">a marca Rioja </w:t>
      </w:r>
      <w:r>
        <w:t>A</w:t>
      </w:r>
      <w:r w:rsidRPr="008222C7">
        <w:t>lavesa</w:t>
      </w:r>
      <w:r>
        <w:t>,</w:t>
      </w:r>
      <w:r w:rsidRPr="008222C7">
        <w:t xml:space="preserve"> está en una zona extendida en poco más de 300 </w:t>
      </w:r>
      <w:r>
        <w:t>kilómetros</w:t>
      </w:r>
      <w:r w:rsidRPr="008222C7">
        <w:t xml:space="preserve"> cuadrados del sur de Álava</w:t>
      </w:r>
      <w:r>
        <w:t>,</w:t>
      </w:r>
      <w:r w:rsidRPr="008222C7">
        <w:t xml:space="preserve"> con unas ca</w:t>
      </w:r>
      <w:r>
        <w:t>racterísticas</w:t>
      </w:r>
      <w:r w:rsidRPr="008222C7">
        <w:t xml:space="preserve"> especiales de su</w:t>
      </w:r>
      <w:r>
        <w:t>b</w:t>
      </w:r>
      <w:r w:rsidRPr="008222C7">
        <w:t xml:space="preserve">suelos, </w:t>
      </w:r>
      <w:r>
        <w:t>¿</w:t>
      </w:r>
      <w:r w:rsidRPr="008222C7">
        <w:t>no</w:t>
      </w:r>
      <w:r>
        <w:t>?</w:t>
      </w:r>
      <w:r w:rsidRPr="008222C7">
        <w:t xml:space="preserve">, que son pues el </w:t>
      </w:r>
      <w:r>
        <w:t>arcillo</w:t>
      </w:r>
      <w:r>
        <w:noBreakHyphen/>
        <w:t>calcáreos</w:t>
      </w:r>
      <w:r w:rsidRPr="008222C7">
        <w:t>, que le dan una</w:t>
      </w:r>
      <w:r>
        <w:t xml:space="preserve"> calidad diferenciada a sus vinos. E</w:t>
      </w:r>
      <w:r w:rsidRPr="008222C7">
        <w:t xml:space="preserve">stá compuesta por 18 </w:t>
      </w:r>
      <w:r>
        <w:t xml:space="preserve">municipios </w:t>
      </w:r>
      <w:r w:rsidRPr="008222C7">
        <w:t>con una amplia gama de recursos turísticos que aportan un v</w:t>
      </w:r>
      <w:r>
        <w:t>alor económico complementario a l</w:t>
      </w:r>
      <w:r w:rsidRPr="008222C7">
        <w:t>a propia actividad vitivinícola, además de valores naturales, culturales, históricos</w:t>
      </w:r>
      <w:r>
        <w:t>.</w:t>
      </w:r>
    </w:p>
    <w:p w:rsidR="003B3A4F" w:rsidRDefault="003B3A4F" w:rsidP="004904B1">
      <w:pPr>
        <w:pStyle w:val="Texto"/>
      </w:pPr>
    </w:p>
    <w:p w:rsidR="003B3A4F" w:rsidRDefault="003B3A4F" w:rsidP="004904B1">
      <w:pPr>
        <w:pStyle w:val="Texto"/>
      </w:pPr>
      <w:r>
        <w:t>E</w:t>
      </w:r>
      <w:r w:rsidRPr="008222C7">
        <w:t xml:space="preserve">n Rioja Alavesa </w:t>
      </w:r>
      <w:r>
        <w:t>hay inscritas 12.</w:t>
      </w:r>
      <w:r w:rsidRPr="008222C7">
        <w:t xml:space="preserve">978 hectáreas de viñedos de </w:t>
      </w:r>
      <w:r>
        <w:t>uva tinta y blanca</w:t>
      </w:r>
      <w:r w:rsidRPr="008222C7">
        <w:t>, con un rendimie</w:t>
      </w:r>
      <w:r>
        <w:t>nto de 7.196 kilos por hectárea,</w:t>
      </w:r>
      <w:r w:rsidRPr="008222C7">
        <w:t xml:space="preserve"> </w:t>
      </w:r>
      <w:r>
        <w:t>m</w:t>
      </w:r>
      <w:r w:rsidRPr="008222C7">
        <w:t>e refiero, reflejado est</w:t>
      </w:r>
      <w:r>
        <w:t>o en el Anuario de 2018. E</w:t>
      </w:r>
      <w:r w:rsidRPr="008222C7">
        <w:t>l número total de bodegas</w:t>
      </w:r>
      <w:r>
        <w:t xml:space="preserve"> inscritas en la dominación de o</w:t>
      </w:r>
      <w:r w:rsidRPr="008222C7">
        <w:t>rigen Rioja en 2018 era 340</w:t>
      </w:r>
      <w:r>
        <w:t>,</w:t>
      </w:r>
      <w:r w:rsidRPr="008222C7">
        <w:t xml:space="preserve"> que representan casi la mitad </w:t>
      </w:r>
      <w:r w:rsidRPr="008222C7">
        <w:lastRenderedPageBreak/>
        <w:t xml:space="preserve">de las </w:t>
      </w:r>
      <w:r>
        <w:t>bodegas</w:t>
      </w:r>
      <w:r w:rsidRPr="008222C7">
        <w:t xml:space="preserve"> totales de esta denominación</w:t>
      </w:r>
      <w:r>
        <w:t>,</w:t>
      </w:r>
      <w:r w:rsidRPr="008222C7">
        <w:t xml:space="preserve"> que s</w:t>
      </w:r>
      <w:r>
        <w:t>on</w:t>
      </w:r>
      <w:r w:rsidRPr="008222C7">
        <w:t xml:space="preserve"> 781</w:t>
      </w:r>
      <w:r>
        <w:t>. E</w:t>
      </w:r>
      <w:r w:rsidRPr="008222C7">
        <w:t>n</w:t>
      </w:r>
      <w:r>
        <w:t xml:space="preserve"> </w:t>
      </w:r>
      <w:r w:rsidRPr="008222C7">
        <w:t>torno a 25.000 empleos directos e indirectos</w:t>
      </w:r>
      <w:r>
        <w:t>,</w:t>
      </w:r>
      <w:r w:rsidRPr="008222C7">
        <w:t xml:space="preserve"> dependiendo de las épocas</w:t>
      </w:r>
      <w:r>
        <w:t>, p</w:t>
      </w:r>
      <w:r w:rsidRPr="008222C7">
        <w:t>ero bueno, una media de 25.000 empleos.</w:t>
      </w:r>
    </w:p>
    <w:p w:rsidR="003B3A4F" w:rsidRDefault="003B3A4F" w:rsidP="004904B1">
      <w:pPr>
        <w:pStyle w:val="Texto"/>
      </w:pPr>
    </w:p>
    <w:p w:rsidR="003B3A4F" w:rsidRDefault="003B3A4F" w:rsidP="004904B1">
      <w:pPr>
        <w:pStyle w:val="Texto"/>
      </w:pPr>
      <w:r w:rsidRPr="008222C7">
        <w:t>Esto es la marca Rioja Alavesa, además de todos sus productores y todo el entorno. Y si esto le parece t</w:t>
      </w:r>
      <w:r>
        <w:t>abú, pues ustedes mismos. La Rioja A</w:t>
      </w:r>
      <w:r w:rsidRPr="008222C7">
        <w:t>lavesa es presente</w:t>
      </w:r>
      <w:r>
        <w:t>,</w:t>
      </w:r>
      <w:r w:rsidRPr="008222C7">
        <w:t xml:space="preserve"> es futuro</w:t>
      </w:r>
      <w:r>
        <w:t>,</w:t>
      </w:r>
      <w:r w:rsidRPr="008222C7">
        <w:t xml:space="preserve"> única actividad agra</w:t>
      </w:r>
      <w:r>
        <w:t>ria</w:t>
      </w:r>
      <w:r w:rsidRPr="008222C7">
        <w:t xml:space="preserve"> donde existe relevo g</w:t>
      </w:r>
      <w:r>
        <w:t>eneracional,</w:t>
      </w:r>
      <w:r w:rsidRPr="008222C7">
        <w:t xml:space="preserve"> una comarca ágil, activa</w:t>
      </w:r>
      <w:r>
        <w:t>. C</w:t>
      </w:r>
      <w:r w:rsidRPr="008222C7">
        <w:t>on las dificultades propias de cualquier actividad, incluidas las climáticas</w:t>
      </w:r>
      <w:r>
        <w:t>,</w:t>
      </w:r>
      <w:r w:rsidRPr="008222C7">
        <w:t xml:space="preserve"> y</w:t>
      </w:r>
      <w:r>
        <w:t>,</w:t>
      </w:r>
      <w:r w:rsidRPr="008222C7">
        <w:t xml:space="preserve"> luego</w:t>
      </w:r>
      <w:r>
        <w:t>,</w:t>
      </w:r>
      <w:r w:rsidRPr="008222C7">
        <w:t xml:space="preserve"> pues las propias de </w:t>
      </w:r>
      <w:r>
        <w:t>diversas c</w:t>
      </w:r>
      <w:r w:rsidRPr="008222C7">
        <w:t>ircunstancias que rodean a una actividad económica como en esta</w:t>
      </w:r>
      <w:r>
        <w:t>,</w:t>
      </w:r>
      <w:r w:rsidRPr="008222C7">
        <w:t xml:space="preserve"> pues como </w:t>
      </w:r>
      <w:r>
        <w:t>el otro día</w:t>
      </w:r>
      <w:r w:rsidRPr="008222C7">
        <w:t xml:space="preserve"> hablábamos de</w:t>
      </w:r>
      <w:r>
        <w:t xml:space="preserve">l </w:t>
      </w:r>
      <w:proofErr w:type="spellStart"/>
      <w:r w:rsidRPr="008222C7">
        <w:rPr>
          <w:i/>
        </w:rPr>
        <w:t>Brexit</w:t>
      </w:r>
      <w:proofErr w:type="spellEnd"/>
      <w:r>
        <w:t>,</w:t>
      </w:r>
      <w:r w:rsidRPr="008222C7">
        <w:t xml:space="preserve"> y otras circunstancias, </w:t>
      </w:r>
      <w:r>
        <w:t>¿</w:t>
      </w:r>
      <w:r w:rsidRPr="008222C7">
        <w:t>no</w:t>
      </w:r>
      <w:r>
        <w:t xml:space="preserve">? </w:t>
      </w:r>
      <w:r w:rsidRPr="008222C7">
        <w:t xml:space="preserve">En </w:t>
      </w:r>
      <w:r>
        <w:t>esta cosecha, expectantes, a</w:t>
      </w:r>
      <w:r w:rsidRPr="008222C7">
        <w:t>nte lo que pueda ser de muy buena en calidad, es</w:t>
      </w:r>
      <w:r>
        <w:t>to daría</w:t>
      </w:r>
      <w:r w:rsidRPr="008222C7">
        <w:t xml:space="preserve"> un empuje importante a sus ventas y </w:t>
      </w:r>
      <w:r>
        <w:t>comercialización.</w:t>
      </w:r>
    </w:p>
    <w:p w:rsidR="003B3A4F" w:rsidRDefault="003B3A4F" w:rsidP="004904B1">
      <w:pPr>
        <w:pStyle w:val="Texto"/>
      </w:pPr>
    </w:p>
    <w:p w:rsidR="003B3A4F" w:rsidRDefault="003B3A4F" w:rsidP="004904B1">
      <w:pPr>
        <w:pStyle w:val="Texto"/>
      </w:pPr>
      <w:r>
        <w:t>Los vinos de d</w:t>
      </w:r>
      <w:r w:rsidRPr="008222C7">
        <w:t xml:space="preserve">enominación de </w:t>
      </w:r>
      <w:r>
        <w:t>o</w:t>
      </w:r>
      <w:r w:rsidRPr="008222C7">
        <w:t>rigen Rioja están presentes en 130 países, pero en 2018 sus ventas han bajado un 7,3</w:t>
      </w:r>
      <w:r>
        <w:t> </w:t>
      </w:r>
      <w:r w:rsidRPr="008222C7">
        <w:t>%</w:t>
      </w:r>
      <w:r>
        <w:t>,</w:t>
      </w:r>
      <w:r w:rsidRPr="008222C7">
        <w:t xml:space="preserve"> y esto sí que es un problema, problema gordo, un problema importante. Y</w:t>
      </w:r>
      <w:r>
        <w:t>,</w:t>
      </w:r>
      <w:r w:rsidRPr="008222C7">
        <w:t xml:space="preserve"> además</w:t>
      </w:r>
      <w:r>
        <w:t>,</w:t>
      </w:r>
      <w:r w:rsidRPr="008222C7">
        <w:t xml:space="preserve"> es un problema gordo </w:t>
      </w:r>
      <w:r>
        <w:t>e importante</w:t>
      </w:r>
      <w:r w:rsidRPr="008222C7">
        <w:t xml:space="preserve"> el bajo consumo de</w:t>
      </w:r>
      <w:r>
        <w:t>l vino de Rioja A</w:t>
      </w:r>
      <w:r w:rsidRPr="008222C7">
        <w:t>lavesa,</w:t>
      </w:r>
      <w:r>
        <w:t xml:space="preserve"> </w:t>
      </w:r>
      <w:r w:rsidRPr="008222C7">
        <w:t xml:space="preserve">en </w:t>
      </w:r>
      <w:r>
        <w:t>Bizkaia</w:t>
      </w:r>
      <w:r w:rsidRPr="008222C7">
        <w:t xml:space="preserve"> y en G</w:t>
      </w:r>
      <w:r>
        <w:t>ipuzkoa</w:t>
      </w:r>
      <w:r w:rsidRPr="008222C7">
        <w:t>, en sus capitales</w:t>
      </w:r>
      <w:r>
        <w:t>,</w:t>
      </w:r>
      <w:r w:rsidRPr="008222C7">
        <w:t xml:space="preserve"> en Bilbao y </w:t>
      </w:r>
      <w:r>
        <w:t xml:space="preserve">San Sebastián. Y esto sí que es tabú. Esto </w:t>
      </w:r>
      <w:r w:rsidRPr="008222C7">
        <w:t>sí que se tapa</w:t>
      </w:r>
      <w:r>
        <w:t>,</w:t>
      </w:r>
      <w:r w:rsidRPr="008222C7">
        <w:t xml:space="preserve"> esto sí que lo etapa el Gobierno que mira para otro lado, que l</w:t>
      </w:r>
      <w:r>
        <w:t>e</w:t>
      </w:r>
      <w:r w:rsidRPr="008222C7">
        <w:t xml:space="preserve"> hemos insistido en esta Cámara multitud de veces para que haga una promoción del entorno de los vinos de Rioja Alavesa</w:t>
      </w:r>
      <w:r>
        <w:t>,</w:t>
      </w:r>
      <w:r w:rsidRPr="008222C7">
        <w:t xml:space="preserve"> y no lo hace</w:t>
      </w:r>
      <w:r>
        <w:t>. No</w:t>
      </w:r>
      <w:r w:rsidRPr="008222C7">
        <w:t xml:space="preserve"> lo hace</w:t>
      </w:r>
      <w:r>
        <w:t xml:space="preserve">. Es tabú meter </w:t>
      </w:r>
      <w:r w:rsidRPr="008222C7">
        <w:t xml:space="preserve">en </w:t>
      </w:r>
      <w:r>
        <w:t>Bizkaia</w:t>
      </w:r>
      <w:r w:rsidRPr="008222C7">
        <w:t xml:space="preserve"> vino de Rioja Alavesa</w:t>
      </w:r>
      <w:r>
        <w:t xml:space="preserve">. Tabú. </w:t>
      </w:r>
      <w:r w:rsidRPr="008222C7">
        <w:t>Solo un 12</w:t>
      </w:r>
      <w:r>
        <w:t> </w:t>
      </w:r>
      <w:r w:rsidRPr="008222C7">
        <w:t xml:space="preserve">% del vino que se consume en </w:t>
      </w:r>
      <w:r>
        <w:t>Bizkaia y en Gipuzkoa</w:t>
      </w:r>
      <w:r w:rsidRPr="008222C7">
        <w:t xml:space="preserve"> es de Rioja</w:t>
      </w:r>
      <w:r>
        <w:t xml:space="preserve"> Alavesa.</w:t>
      </w:r>
    </w:p>
    <w:p w:rsidR="003B3A4F" w:rsidRDefault="003B3A4F" w:rsidP="004904B1">
      <w:pPr>
        <w:pStyle w:val="Texto"/>
      </w:pPr>
    </w:p>
    <w:p w:rsidR="003B3A4F" w:rsidRDefault="003B3A4F" w:rsidP="004904B1">
      <w:pPr>
        <w:pStyle w:val="Texto"/>
      </w:pPr>
      <w:r>
        <w:t>M</w:t>
      </w:r>
      <w:r w:rsidRPr="008222C7">
        <w:t>e preocupa también</w:t>
      </w:r>
      <w:r>
        <w:t>,</w:t>
      </w:r>
      <w:r w:rsidRPr="008222C7">
        <w:t xml:space="preserve"> me llama la atención que no les preocupe </w:t>
      </w:r>
      <w:r>
        <w:t>ni a</w:t>
      </w:r>
      <w:r w:rsidRPr="008222C7">
        <w:t xml:space="preserve"> Bildu ni al Gobierno</w:t>
      </w:r>
      <w:r>
        <w:t>,</w:t>
      </w:r>
      <w:r w:rsidRPr="008222C7">
        <w:t xml:space="preserve"> ni a la señora Tapia </w:t>
      </w:r>
      <w:r>
        <w:t>ni</w:t>
      </w:r>
      <w:r w:rsidRPr="008222C7">
        <w:t xml:space="preserve"> a los grupos que apoyan </w:t>
      </w:r>
      <w:r>
        <w:t>a</w:t>
      </w:r>
      <w:r w:rsidRPr="008222C7">
        <w:t>l Gobierno los problemas que están pasando los trabajadores del sector vitivinícola en la negociación del</w:t>
      </w:r>
      <w:r>
        <w:t xml:space="preserve"> convenio</w:t>
      </w:r>
      <w:r w:rsidRPr="008222C7">
        <w:t xml:space="preserve"> colectivo. Ustedes t</w:t>
      </w:r>
      <w:r>
        <w:t>raen aquí multitud de problemas</w:t>
      </w:r>
      <w:r w:rsidRPr="008222C7">
        <w:t xml:space="preserve"> de </w:t>
      </w:r>
      <w:r>
        <w:t>multitud</w:t>
      </w:r>
      <w:r w:rsidRPr="008222C7">
        <w:t xml:space="preserve"> de empresas, de convenios, de negociaciones de convenios sectoriales</w:t>
      </w:r>
      <w:r>
        <w:t>,</w:t>
      </w:r>
      <w:r w:rsidRPr="008222C7">
        <w:t xml:space="preserve"> y</w:t>
      </w:r>
      <w:r>
        <w:t>,</w:t>
      </w:r>
      <w:r w:rsidRPr="008222C7">
        <w:t xml:space="preserve"> este</w:t>
      </w:r>
      <w:r>
        <w:t>,</w:t>
      </w:r>
      <w:r w:rsidRPr="008222C7">
        <w:t xml:space="preserve"> pues parece que no les preocupa</w:t>
      </w:r>
      <w:r>
        <w:t>,</w:t>
      </w:r>
      <w:r w:rsidRPr="008222C7">
        <w:t xml:space="preserve"> </w:t>
      </w:r>
      <w:r>
        <w:t>¿</w:t>
      </w:r>
      <w:r w:rsidRPr="008222C7">
        <w:t>no</w:t>
      </w:r>
      <w:r>
        <w:t>?,</w:t>
      </w:r>
      <w:r w:rsidRPr="008222C7">
        <w:t xml:space="preserve"> el </w:t>
      </w:r>
      <w:r>
        <w:t>C</w:t>
      </w:r>
      <w:r w:rsidRPr="008222C7">
        <w:t xml:space="preserve">onvenio colectivo sectorial de Álava para la industria </w:t>
      </w:r>
      <w:r>
        <w:t xml:space="preserve">del </w:t>
      </w:r>
      <w:r w:rsidRPr="008222C7">
        <w:t>comercio del vino. El anterior convenio finalizó el 31 de diciembre de 2018</w:t>
      </w:r>
      <w:r>
        <w:t>,</w:t>
      </w:r>
      <w:r w:rsidRPr="008222C7">
        <w:t xml:space="preserve"> </w:t>
      </w:r>
      <w:r>
        <w:lastRenderedPageBreak/>
        <w:t>e</w:t>
      </w:r>
      <w:r w:rsidRPr="008222C7">
        <w:t>n estos momentos siguen bloqueadas las negociaciones para el próximo convenio</w:t>
      </w:r>
      <w:r>
        <w:t>,</w:t>
      </w:r>
      <w:r w:rsidRPr="008222C7">
        <w:t xml:space="preserve"> y me sorprende que no hayan hecho ninguna </w:t>
      </w:r>
      <w:r>
        <w:t>iniciativa.</w:t>
      </w:r>
    </w:p>
    <w:p w:rsidR="003B3A4F" w:rsidRDefault="003B3A4F" w:rsidP="004904B1">
      <w:pPr>
        <w:pStyle w:val="Texto"/>
      </w:pPr>
    </w:p>
    <w:p w:rsidR="003B3A4F" w:rsidRDefault="003B3A4F" w:rsidP="004904B1">
      <w:pPr>
        <w:pStyle w:val="Texto"/>
      </w:pPr>
      <w:r w:rsidRPr="008222C7">
        <w:t xml:space="preserve">Me da la impresión de que Bildu con esta iniciativa viene a competir con el PNV en el lodazal viejo y casposo de a la gresca con el Consejo Regulador de la Denominación de Origen Rioja. Un PNV </w:t>
      </w:r>
      <w:proofErr w:type="spellStart"/>
      <w:r>
        <w:t>podemizado</w:t>
      </w:r>
      <w:proofErr w:type="spellEnd"/>
      <w:r w:rsidRPr="008222C7">
        <w:t xml:space="preserve"> que le importa el titular de m</w:t>
      </w:r>
      <w:r>
        <w:t>añana, n</w:t>
      </w:r>
      <w:r w:rsidRPr="008222C7">
        <w:t>ada más. No le importa más allá</w:t>
      </w:r>
      <w:r>
        <w:t>.</w:t>
      </w:r>
      <w:r w:rsidRPr="008222C7">
        <w:t xml:space="preserve"> Consejo en el que están representados el sector vitivinícola alavés</w:t>
      </w:r>
      <w:r>
        <w:t>,</w:t>
      </w:r>
      <w:r w:rsidRPr="008222C7">
        <w:t xml:space="preserve"> </w:t>
      </w:r>
      <w:r>
        <w:t>ABRA,</w:t>
      </w:r>
      <w:r w:rsidRPr="008222C7">
        <w:t xml:space="preserve"> Asociación de pequeñas </w:t>
      </w:r>
      <w:r>
        <w:t>bodegas</w:t>
      </w:r>
      <w:r w:rsidRPr="008222C7">
        <w:t>, UAGA, productores</w:t>
      </w:r>
      <w:r>
        <w:t>,</w:t>
      </w:r>
      <w:r w:rsidRPr="008222C7">
        <w:t xml:space="preserve"> </w:t>
      </w:r>
      <w:r>
        <w:t>ARAES, agrupación de bodegas portadoras, el G</w:t>
      </w:r>
      <w:r w:rsidRPr="008222C7">
        <w:t>rupo Rioja, el propio Gobierno Vasco, el Ministerio</w:t>
      </w:r>
      <w:r>
        <w:t xml:space="preserve"> de Agricultura</w:t>
      </w:r>
      <w:r w:rsidRPr="008222C7">
        <w:t xml:space="preserve">, </w:t>
      </w:r>
      <w:r>
        <w:t>l</w:t>
      </w:r>
      <w:r w:rsidRPr="008222C7">
        <w:t xml:space="preserve">as </w:t>
      </w:r>
      <w:r>
        <w:t>C</w:t>
      </w:r>
      <w:r w:rsidRPr="008222C7">
        <w:t>omunidades de Rioja y de Navarra</w:t>
      </w:r>
      <w:r>
        <w:t>, y n</w:t>
      </w:r>
      <w:r w:rsidRPr="008222C7">
        <w:t>in</w:t>
      </w:r>
      <w:r>
        <w:t>gún representante se ha opuesto. Se busca</w:t>
      </w:r>
      <w:r w:rsidRPr="008222C7">
        <w:t xml:space="preserve"> que el Consejo cumpla la ley y registre la marca Rioja Alavesa para poder comercializar</w:t>
      </w:r>
      <w:r>
        <w:t xml:space="preserve"> el producto.</w:t>
      </w:r>
    </w:p>
    <w:p w:rsidR="003B3A4F" w:rsidRDefault="003B3A4F" w:rsidP="004904B1">
      <w:pPr>
        <w:pStyle w:val="Texto"/>
      </w:pPr>
    </w:p>
    <w:p w:rsidR="003B3A4F" w:rsidRDefault="003B3A4F" w:rsidP="004904B1">
      <w:pPr>
        <w:pStyle w:val="Texto"/>
      </w:pPr>
      <w:r>
        <w:t>P</w:t>
      </w:r>
      <w:r w:rsidRPr="008222C7">
        <w:t xml:space="preserve">orque los representantes </w:t>
      </w:r>
      <w:r>
        <w:t>sectoriales</w:t>
      </w:r>
      <w:r w:rsidRPr="008222C7">
        <w:t xml:space="preserve"> saben algo más que todos nosotros, que hablamos bastante de oídas, sabe</w:t>
      </w:r>
      <w:r>
        <w:t>n</w:t>
      </w:r>
      <w:r w:rsidRPr="008222C7">
        <w:t xml:space="preserve"> los productores presentes en el </w:t>
      </w:r>
      <w:r>
        <w:t>C</w:t>
      </w:r>
      <w:r w:rsidRPr="008222C7">
        <w:t xml:space="preserve">onsejo </w:t>
      </w:r>
      <w:r>
        <w:t>R</w:t>
      </w:r>
      <w:r w:rsidRPr="008222C7">
        <w:t xml:space="preserve">egulador que tienen entre sus funciones </w:t>
      </w:r>
      <w:r>
        <w:t xml:space="preserve">en </w:t>
      </w:r>
      <w:r w:rsidRPr="008222C7">
        <w:t xml:space="preserve">el </w:t>
      </w:r>
      <w:r>
        <w:t>Consejo</w:t>
      </w:r>
      <w:r w:rsidRPr="008222C7">
        <w:t xml:space="preserve"> la </w:t>
      </w:r>
      <w:r>
        <w:t>promoción</w:t>
      </w:r>
      <w:r w:rsidRPr="008222C7">
        <w:t xml:space="preserve"> del vino protegido por la </w:t>
      </w:r>
      <w:r>
        <w:t>d</w:t>
      </w:r>
      <w:r w:rsidRPr="008222C7">
        <w:t xml:space="preserve">enominación de </w:t>
      </w:r>
      <w:r>
        <w:t>origen calificada Rioja</w:t>
      </w:r>
      <w:r w:rsidRPr="008222C7">
        <w:t xml:space="preserve"> en los mercados</w:t>
      </w:r>
      <w:r>
        <w:t>, l</w:t>
      </w:r>
      <w:r w:rsidRPr="008222C7">
        <w:t>a realización de acciones de difusión, la defensa del producto protegido</w:t>
      </w:r>
      <w:r>
        <w:t>, así</w:t>
      </w:r>
      <w:r w:rsidRPr="008222C7">
        <w:t xml:space="preserve"> como la protección del nombre amparado por la </w:t>
      </w:r>
      <w:r>
        <w:t>D</w:t>
      </w:r>
      <w:r w:rsidRPr="008222C7">
        <w:t>enominación de Origen Rioj</w:t>
      </w:r>
      <w:r>
        <w:t>a y el registro de las marcas, s</w:t>
      </w:r>
      <w:r w:rsidRPr="008222C7">
        <w:t>ignos distintivos, nombres de dominio</w:t>
      </w:r>
      <w:r>
        <w:t>s</w:t>
      </w:r>
      <w:r w:rsidRPr="008222C7">
        <w:t xml:space="preserve"> en internet y otros derechos de propiedad industrial que fueron precisos para completar la pro</w:t>
      </w:r>
      <w:r>
        <w:t>tección prevista en la materia.</w:t>
      </w:r>
    </w:p>
    <w:p w:rsidR="003B3A4F" w:rsidRDefault="003B3A4F" w:rsidP="004904B1">
      <w:pPr>
        <w:pStyle w:val="Texto"/>
      </w:pPr>
    </w:p>
    <w:p w:rsidR="003B3A4F" w:rsidRDefault="003B3A4F" w:rsidP="004904B1">
      <w:pPr>
        <w:pStyle w:val="Texto"/>
      </w:pPr>
      <w:r w:rsidRPr="008222C7">
        <w:t xml:space="preserve">El </w:t>
      </w:r>
      <w:r>
        <w:t>Consejo R</w:t>
      </w:r>
      <w:r w:rsidRPr="008222C7">
        <w:t xml:space="preserve">egulador ha registrado la marca </w:t>
      </w:r>
      <w:r>
        <w:t>Rioja y la de las</w:t>
      </w:r>
      <w:r w:rsidRPr="008222C7">
        <w:t xml:space="preserve"> </w:t>
      </w:r>
      <w:proofErr w:type="spellStart"/>
      <w:r w:rsidRPr="008222C7">
        <w:t>subzonas</w:t>
      </w:r>
      <w:proofErr w:type="spellEnd"/>
      <w:r w:rsidRPr="008222C7">
        <w:t xml:space="preserve"> </w:t>
      </w:r>
      <w:r>
        <w:t>–Rioja Alavesa, Rioja Oriental y Rioja Alta– en</w:t>
      </w:r>
      <w:r w:rsidRPr="008222C7">
        <w:t xml:space="preserve"> más de 40 países, porque así se l</w:t>
      </w:r>
      <w:r>
        <w:t>o</w:t>
      </w:r>
      <w:r w:rsidRPr="008222C7">
        <w:t xml:space="preserve"> exige la Ley</w:t>
      </w:r>
      <w:r>
        <w:t xml:space="preserve"> 6/</w:t>
      </w:r>
      <w:r w:rsidRPr="008222C7">
        <w:t xml:space="preserve">2015. Y ustedes lo saben, </w:t>
      </w:r>
      <w:r>
        <w:t>lo sabe</w:t>
      </w:r>
      <w:r w:rsidRPr="008222C7">
        <w:t xml:space="preserve"> el Gobierno</w:t>
      </w:r>
      <w:r>
        <w:t>,</w:t>
      </w:r>
      <w:r w:rsidRPr="008222C7">
        <w:t xml:space="preserve"> lo sabe</w:t>
      </w:r>
      <w:r>
        <w:t xml:space="preserve"> Bildu</w:t>
      </w:r>
      <w:r w:rsidRPr="008222C7">
        <w:t xml:space="preserve">, </w:t>
      </w:r>
      <w:r>
        <w:t>lo sabe el PNV, lo sabe el g</w:t>
      </w:r>
      <w:r w:rsidRPr="008222C7">
        <w:t>rupo Socialista, igual que lo exige a esta denominación, se l</w:t>
      </w:r>
      <w:r>
        <w:t>o</w:t>
      </w:r>
      <w:r w:rsidRPr="008222C7">
        <w:t xml:space="preserve"> </w:t>
      </w:r>
      <w:r>
        <w:t xml:space="preserve">exige </w:t>
      </w:r>
      <w:r w:rsidRPr="008222C7">
        <w:t>a otras denominaciones</w:t>
      </w:r>
      <w:r>
        <w:t>, hací</w:t>
      </w:r>
      <w:r w:rsidRPr="008222C7">
        <w:t xml:space="preserve">a la referencia </w:t>
      </w:r>
      <w:r>
        <w:t>de la denominación</w:t>
      </w:r>
      <w:r w:rsidRPr="008222C7">
        <w:t xml:space="preserve"> de origen </w:t>
      </w:r>
      <w:proofErr w:type="spellStart"/>
      <w:r w:rsidRPr="008222C7">
        <w:t>Idiazabal</w:t>
      </w:r>
      <w:proofErr w:type="spellEnd"/>
      <w:r w:rsidRPr="008222C7">
        <w:t xml:space="preserve">. </w:t>
      </w:r>
      <w:r>
        <w:t>Ahí</w:t>
      </w:r>
      <w:r w:rsidRPr="008222C7">
        <w:t xml:space="preserve"> todo </w:t>
      </w:r>
      <w:r>
        <w:t>okey,</w:t>
      </w:r>
      <w:r w:rsidRPr="008222C7">
        <w:t xml:space="preserve"> no hay </w:t>
      </w:r>
      <w:proofErr w:type="spellStart"/>
      <w:r w:rsidRPr="008222C7">
        <w:t>subzonas</w:t>
      </w:r>
      <w:proofErr w:type="spellEnd"/>
      <w:r w:rsidRPr="008222C7">
        <w:t xml:space="preserve">, no hay diferenciación de </w:t>
      </w:r>
      <w:r>
        <w:t>nada;</w:t>
      </w:r>
      <w:r w:rsidRPr="008222C7">
        <w:t xml:space="preserve"> pero sí, llevan </w:t>
      </w:r>
      <w:proofErr w:type="spellStart"/>
      <w:r w:rsidRPr="008222C7">
        <w:t>txapela</w:t>
      </w:r>
      <w:proofErr w:type="spellEnd"/>
      <w:r w:rsidRPr="008222C7">
        <w:t>. S</w:t>
      </w:r>
      <w:r>
        <w:t>í, sí, son de los de casa, vale.</w:t>
      </w:r>
      <w:r w:rsidRPr="008222C7">
        <w:t xml:space="preserve"> </w:t>
      </w:r>
      <w:r>
        <w:t>Ahí</w:t>
      </w:r>
      <w:r w:rsidRPr="008222C7">
        <w:t xml:space="preserve"> nada, todo </w:t>
      </w:r>
      <w:r>
        <w:t>callado.</w:t>
      </w:r>
    </w:p>
    <w:p w:rsidR="003B3A4F" w:rsidRDefault="003B3A4F" w:rsidP="004904B1">
      <w:pPr>
        <w:pStyle w:val="Texto"/>
      </w:pPr>
    </w:p>
    <w:p w:rsidR="003B3A4F" w:rsidRDefault="003B3A4F" w:rsidP="004904B1">
      <w:pPr>
        <w:pStyle w:val="Texto"/>
      </w:pPr>
      <w:r w:rsidRPr="008222C7">
        <w:lastRenderedPageBreak/>
        <w:t>Saben perfectamente que el Consejo Regulador hace su trabajo</w:t>
      </w:r>
      <w:r>
        <w:t xml:space="preserve"> am</w:t>
      </w:r>
      <w:r w:rsidRPr="008222C7">
        <w:t>parado por la ley</w:t>
      </w:r>
      <w:r>
        <w:t>,</w:t>
      </w:r>
      <w:r w:rsidRPr="008222C7">
        <w:t xml:space="preserve"> y eso ya le han dicho los tribunales. Por lo tanto, </w:t>
      </w:r>
      <w:r>
        <w:t>¿</w:t>
      </w:r>
      <w:r w:rsidRPr="008222C7">
        <w:t>por</w:t>
      </w:r>
      <w:r>
        <w:t xml:space="preserve"> qué siguen enredando?</w:t>
      </w:r>
      <w:r w:rsidRPr="008222C7">
        <w:t xml:space="preserve"> Si hay alguna diferencia de incumplimiento, pues </w:t>
      </w:r>
      <w:r>
        <w:t>están</w:t>
      </w:r>
      <w:r w:rsidRPr="008222C7">
        <w:t xml:space="preserve"> tribunales. Se ha dirimido cuando ha sido así</w:t>
      </w:r>
      <w:r>
        <w:t>,</w:t>
      </w:r>
      <w:r w:rsidRPr="008222C7">
        <w:t xml:space="preserve"> y en estas ocasiones pues q</w:t>
      </w:r>
      <w:r>
        <w:t>ue no tendrá la razón. Es así.</w:t>
      </w:r>
    </w:p>
    <w:p w:rsidR="003B3A4F" w:rsidRDefault="003B3A4F" w:rsidP="004904B1">
      <w:pPr>
        <w:pStyle w:val="Texto"/>
      </w:pPr>
    </w:p>
    <w:p w:rsidR="003B3A4F" w:rsidRDefault="003B3A4F" w:rsidP="004904B1">
      <w:pPr>
        <w:pStyle w:val="Texto"/>
      </w:pPr>
      <w:r w:rsidRPr="008222C7">
        <w:t xml:space="preserve">Es que hay un interés </w:t>
      </w:r>
      <w:r>
        <w:t>en ultrajar</w:t>
      </w:r>
      <w:r w:rsidRPr="008222C7">
        <w:t xml:space="preserve"> la marca Rioja Alavesa y maltratar sus vinos</w:t>
      </w:r>
      <w:r>
        <w:t>, porque les molesta, y</w:t>
      </w:r>
      <w:r w:rsidRPr="008222C7">
        <w:t>o creo</w:t>
      </w:r>
      <w:r>
        <w:t>,</w:t>
      </w:r>
      <w:r w:rsidRPr="008222C7">
        <w:t xml:space="preserve"> a determinada gente que </w:t>
      </w:r>
      <w:r>
        <w:t>este maravilloso</w:t>
      </w:r>
      <w:r w:rsidRPr="008222C7">
        <w:t xml:space="preserve"> potencial esté en Álava. </w:t>
      </w:r>
      <w:r>
        <w:t>¿</w:t>
      </w:r>
      <w:r w:rsidRPr="008222C7">
        <w:t>Qué pasó</w:t>
      </w:r>
      <w:r>
        <w:t>? ¿Se h</w:t>
      </w:r>
      <w:r w:rsidRPr="008222C7">
        <w:t>izo algo cuando nombraron capital del vino a Bilbao</w:t>
      </w:r>
      <w:r>
        <w:t>?</w:t>
      </w:r>
      <w:r w:rsidRPr="008222C7">
        <w:t xml:space="preserve"> No</w:t>
      </w:r>
      <w:r>
        <w:t>,</w:t>
      </w:r>
      <w:r w:rsidRPr="008222C7">
        <w:t xml:space="preserve"> todos callados</w:t>
      </w:r>
      <w:r>
        <w:t>,</w:t>
      </w:r>
      <w:r w:rsidRPr="008222C7">
        <w:t xml:space="preserve"> era Bilbao. </w:t>
      </w:r>
      <w:r w:rsidR="00CA59C9">
        <w:t>Todos</w:t>
      </w:r>
      <w:r w:rsidRPr="008222C7">
        <w:t xml:space="preserve"> callados</w:t>
      </w:r>
      <w:r>
        <w:t>. ¿T</w:t>
      </w:r>
      <w:r w:rsidRPr="008222C7">
        <w:t>iene mérito</w:t>
      </w:r>
      <w:r>
        <w:t>s</w:t>
      </w:r>
      <w:r w:rsidRPr="008222C7">
        <w:t xml:space="preserve"> Bilbao para ser la capital del vino</w:t>
      </w:r>
      <w:r>
        <w:t>? ¿Tiene méritos?...</w:t>
      </w:r>
    </w:p>
    <w:p w:rsidR="003B3A4F" w:rsidRDefault="003B3A4F" w:rsidP="004904B1">
      <w:pPr>
        <w:pStyle w:val="Texto"/>
      </w:pPr>
    </w:p>
    <w:p w:rsidR="003B3A4F" w:rsidRPr="00A00CA0" w:rsidRDefault="003B3A4F" w:rsidP="004904B1">
      <w:pPr>
        <w:pStyle w:val="Texto"/>
      </w:pPr>
      <w:r>
        <w:t xml:space="preserve">(33. </w:t>
      </w:r>
      <w:proofErr w:type="spellStart"/>
      <w:proofErr w:type="gramStart"/>
      <w:r>
        <w:t>zintaren</w:t>
      </w:r>
      <w:proofErr w:type="spellEnd"/>
      <w:proofErr w:type="gramEnd"/>
      <w:r>
        <w:t xml:space="preserve"> </w:t>
      </w:r>
      <w:proofErr w:type="spellStart"/>
      <w:r>
        <w:t>amaiera</w:t>
      </w:r>
      <w:proofErr w:type="spellEnd"/>
      <w:r>
        <w:t>)</w:t>
      </w:r>
    </w:p>
    <w:p w:rsidR="003B3A4F" w:rsidRDefault="003B3A4F" w:rsidP="004904B1">
      <w:pPr>
        <w:pStyle w:val="Texto"/>
      </w:pPr>
      <w:r>
        <w:t xml:space="preserve">(34. </w:t>
      </w:r>
      <w:proofErr w:type="gramStart"/>
      <w:r w:rsidRPr="009A1906">
        <w:rPr>
          <w:lang w:val="eu-ES"/>
        </w:rPr>
        <w:t>zintaren</w:t>
      </w:r>
      <w:proofErr w:type="gramEnd"/>
      <w:r w:rsidRPr="009A1906">
        <w:rPr>
          <w:lang w:val="eu-ES"/>
        </w:rPr>
        <w:t xml:space="preserve"> hasiera)</w:t>
      </w:r>
    </w:p>
    <w:p w:rsidR="003B3A4F" w:rsidRDefault="003B3A4F" w:rsidP="004904B1">
      <w:pPr>
        <w:pStyle w:val="Texto"/>
      </w:pPr>
    </w:p>
    <w:p w:rsidR="003B3A4F" w:rsidRDefault="003B3A4F" w:rsidP="004904B1">
      <w:pPr>
        <w:pStyle w:val="Texto"/>
      </w:pPr>
      <w:r>
        <w:t xml:space="preserve">… </w:t>
      </w:r>
      <w:r w:rsidR="00CA59C9">
        <w:t>el vino a Bilbao</w:t>
      </w:r>
      <w:r w:rsidRPr="009A1906">
        <w:t xml:space="preserve"> </w:t>
      </w:r>
      <w:r>
        <w:t>N</w:t>
      </w:r>
      <w:r w:rsidRPr="009A1906">
        <w:t>o</w:t>
      </w:r>
      <w:r>
        <w:t>,</w:t>
      </w:r>
      <w:r w:rsidRPr="009A1906">
        <w:t xml:space="preserve"> todos callados</w:t>
      </w:r>
      <w:r>
        <w:t>,</w:t>
      </w:r>
      <w:r w:rsidRPr="009A1906">
        <w:t xml:space="preserve"> era Bilbao. Todos cal</w:t>
      </w:r>
      <w:r>
        <w:t>l</w:t>
      </w:r>
      <w:r w:rsidRPr="009A1906">
        <w:t>ados</w:t>
      </w:r>
      <w:r>
        <w:t>.</w:t>
      </w:r>
      <w:r w:rsidRPr="009A1906">
        <w:t xml:space="preserve"> </w:t>
      </w:r>
      <w:r>
        <w:t>¿T</w:t>
      </w:r>
      <w:r w:rsidRPr="009A1906">
        <w:t>iene méritos Bilb</w:t>
      </w:r>
      <w:r>
        <w:t>ao para ser la capital del vino?</w:t>
      </w:r>
      <w:r w:rsidRPr="009A1906">
        <w:t xml:space="preserve"> </w:t>
      </w:r>
      <w:r>
        <w:t>¿</w:t>
      </w:r>
      <w:r w:rsidRPr="009A1906">
        <w:t>Tiene méritos</w:t>
      </w:r>
      <w:r>
        <w:t>?</w:t>
      </w:r>
      <w:r w:rsidRPr="009A1906">
        <w:t xml:space="preserve"> </w:t>
      </w:r>
      <w:r>
        <w:t>¿Q</w:t>
      </w:r>
      <w:r w:rsidRPr="009A1906">
        <w:t xml:space="preserve">ue </w:t>
      </w:r>
      <w:r>
        <w:t>beben vino de Rioja?</w:t>
      </w:r>
      <w:r w:rsidRPr="009A1906">
        <w:t xml:space="preserve"> de Rioja, Rioja, </w:t>
      </w:r>
      <w:r>
        <w:t>¿</w:t>
      </w:r>
      <w:r w:rsidRPr="009A1906">
        <w:t>ese es el mérito</w:t>
      </w:r>
      <w:r>
        <w:t>?</w:t>
      </w:r>
      <w:r w:rsidRPr="009A1906">
        <w:t xml:space="preserve"> </w:t>
      </w:r>
      <w:r>
        <w:t>Ah,</w:t>
      </w:r>
      <w:r w:rsidRPr="009A1906">
        <w:t xml:space="preserve"> no sabía</w:t>
      </w:r>
      <w:r>
        <w:t>.</w:t>
      </w:r>
    </w:p>
    <w:p w:rsidR="003B3A4F" w:rsidRDefault="003B3A4F" w:rsidP="004904B1">
      <w:pPr>
        <w:pStyle w:val="Texto"/>
      </w:pPr>
    </w:p>
    <w:p w:rsidR="003B3A4F" w:rsidRDefault="003B3A4F" w:rsidP="004904B1">
      <w:pPr>
        <w:pStyle w:val="Texto"/>
      </w:pPr>
      <w:r>
        <w:t>E</w:t>
      </w:r>
      <w:r w:rsidRPr="009A1906">
        <w:t>l representante del Gobierno de España</w:t>
      </w:r>
      <w:r>
        <w:t xml:space="preserve"> del Ministerio de Agricultura acude a los plenos del C</w:t>
      </w:r>
      <w:r w:rsidRPr="009A1906">
        <w:t xml:space="preserve">onsejo </w:t>
      </w:r>
      <w:r>
        <w:t>R</w:t>
      </w:r>
      <w:r w:rsidRPr="009A1906">
        <w:t>egulador</w:t>
      </w:r>
      <w:r>
        <w:t>,</w:t>
      </w:r>
      <w:r w:rsidRPr="009A1906">
        <w:t xml:space="preserve"> y</w:t>
      </w:r>
      <w:r>
        <w:t xml:space="preserve"> no han puesto ninguna objeción,</w:t>
      </w:r>
      <w:r w:rsidRPr="009A1906">
        <w:t xml:space="preserve"> </w:t>
      </w:r>
      <w:r>
        <w:t>n</w:t>
      </w:r>
      <w:r w:rsidRPr="009A1906">
        <w:t>inguna objeción</w:t>
      </w:r>
      <w:r>
        <w:t>.</w:t>
      </w:r>
      <w:r w:rsidRPr="009A1906">
        <w:t xml:space="preserve"> </w:t>
      </w:r>
      <w:r>
        <w:t>T</w:t>
      </w:r>
      <w:r w:rsidRPr="009A1906">
        <w:t>ambién el Gobierno de La Rioja y</w:t>
      </w:r>
      <w:r>
        <w:t xml:space="preserve"> el</w:t>
      </w:r>
      <w:r w:rsidRPr="009A1906">
        <w:t xml:space="preserve"> de Navarra. Socialistas</w:t>
      </w:r>
      <w:r>
        <w:t>,</w:t>
      </w:r>
      <w:r w:rsidRPr="009A1906">
        <w:t xml:space="preserve"> tampoco tiene</w:t>
      </w:r>
      <w:r>
        <w:t>n</w:t>
      </w:r>
      <w:r w:rsidRPr="009A1906">
        <w:t xml:space="preserve"> o no han manifestado </w:t>
      </w:r>
      <w:r>
        <w:t>objeción</w:t>
      </w:r>
      <w:r w:rsidRPr="009A1906">
        <w:t xml:space="preserve"> alguna. El representante del Gobierno Vasco</w:t>
      </w:r>
      <w:r>
        <w:t>, oiga,</w:t>
      </w:r>
      <w:r w:rsidRPr="009A1906">
        <w:t xml:space="preserve"> no ha acudido a los plenos del día 21 y 28 </w:t>
      </w:r>
      <w:r>
        <w:t>de octubre. ¿Por qué será?</w:t>
      </w:r>
    </w:p>
    <w:p w:rsidR="003B3A4F" w:rsidRDefault="003B3A4F" w:rsidP="004904B1">
      <w:pPr>
        <w:pStyle w:val="Texto"/>
      </w:pPr>
    </w:p>
    <w:p w:rsidR="003B3A4F" w:rsidRDefault="003B3A4F" w:rsidP="004904B1">
      <w:pPr>
        <w:pStyle w:val="Texto"/>
      </w:pPr>
      <w:r>
        <w:t>H</w:t>
      </w:r>
      <w:r w:rsidRPr="009A1906">
        <w:t>ace dos años que se registraron estas marcas</w:t>
      </w:r>
      <w:r>
        <w:t>,</w:t>
      </w:r>
      <w:r w:rsidRPr="009A1906">
        <w:t xml:space="preserve"> y han tardado tiempo en ver el supuesto problema. Nadie ha dicho nada en estos dos años. Y, como les decía, pues</w:t>
      </w:r>
      <w:r>
        <w:t>,</w:t>
      </w:r>
      <w:r w:rsidRPr="009A1906">
        <w:t xml:space="preserve"> el represen</w:t>
      </w:r>
      <w:r>
        <w:t>tante del Gobierno Vasco</w:t>
      </w:r>
      <w:r w:rsidRPr="009A1906">
        <w:t xml:space="preserve"> tampoco</w:t>
      </w:r>
      <w:r>
        <w:t>. La realidad es</w:t>
      </w:r>
      <w:r w:rsidRPr="009A1906">
        <w:t xml:space="preserve"> que se ha cumplido la ley</w:t>
      </w:r>
      <w:r>
        <w:t>,</w:t>
      </w:r>
      <w:r w:rsidRPr="009A1906">
        <w:t xml:space="preserve"> o parece que se está cumpliendo la ley</w:t>
      </w:r>
      <w:r>
        <w:t>,</w:t>
      </w:r>
      <w:r w:rsidRPr="009A1906">
        <w:t xml:space="preserve"> y</w:t>
      </w:r>
      <w:r>
        <w:t>,</w:t>
      </w:r>
      <w:r w:rsidRPr="009A1906">
        <w:t xml:space="preserve"> como les decía, en </w:t>
      </w:r>
      <w:r>
        <w:t>aquello que no</w:t>
      </w:r>
      <w:r w:rsidRPr="009A1906">
        <w:t xml:space="preserve"> se cumpla, se va</w:t>
      </w:r>
      <w:r>
        <w:t xml:space="preserve"> a</w:t>
      </w:r>
      <w:r w:rsidRPr="009A1906">
        <w:t xml:space="preserve"> los tribunales, es el camino.</w:t>
      </w:r>
    </w:p>
    <w:p w:rsidR="003B3A4F" w:rsidRDefault="003B3A4F" w:rsidP="004904B1">
      <w:pPr>
        <w:pStyle w:val="Texto"/>
      </w:pPr>
    </w:p>
    <w:p w:rsidR="003B3A4F" w:rsidRDefault="003B3A4F" w:rsidP="004904B1">
      <w:pPr>
        <w:pStyle w:val="Texto"/>
      </w:pPr>
      <w:r w:rsidRPr="009A1906">
        <w:t xml:space="preserve">Saben que las competencias del Consejo Regulador son la promoción y la defensa del producto protegido, así como procurar una exhaustiva </w:t>
      </w:r>
      <w:r w:rsidRPr="009A1906">
        <w:lastRenderedPageBreak/>
        <w:t>protección del nombre</w:t>
      </w:r>
      <w:r>
        <w:t xml:space="preserve"> amparado por la denominación de origen,</w:t>
      </w:r>
      <w:r w:rsidRPr="009A1906">
        <w:t xml:space="preserve"> registrando </w:t>
      </w:r>
      <w:r>
        <w:t xml:space="preserve">a </w:t>
      </w:r>
      <w:r w:rsidRPr="009A1906">
        <w:t>tal fin las correspondientes marcas, nombres de dominio</w:t>
      </w:r>
      <w:r>
        <w:t>s,</w:t>
      </w:r>
      <w:r w:rsidRPr="009A1906">
        <w:t xml:space="preserve"> de Internet y otros derechos </w:t>
      </w:r>
      <w:r>
        <w:t>de propiedad industrial,</w:t>
      </w:r>
      <w:r w:rsidRPr="009A1906">
        <w:t xml:space="preserve"> que puedan complementar la protección prevista para la legislación en esta materia</w:t>
      </w:r>
      <w:r>
        <w:t>,</w:t>
      </w:r>
      <w:r w:rsidRPr="009A1906">
        <w:t xml:space="preserve"> y ejercer las funciones judiciales </w:t>
      </w:r>
      <w:r>
        <w:t>o extra</w:t>
      </w:r>
      <w:r w:rsidRPr="009A1906">
        <w:t>judiciales a su alcance para defender el nombre protegido por la denominación de origen</w:t>
      </w:r>
      <w:r>
        <w:t>,</w:t>
      </w:r>
      <w:r w:rsidRPr="009A1906">
        <w:t xml:space="preserve"> frente a su utilización en legítima que constituyan actos de competencia </w:t>
      </w:r>
      <w:r>
        <w:t xml:space="preserve">desleal u otros usos indebidos. </w:t>
      </w:r>
      <w:r w:rsidRPr="009A1906">
        <w:t>Ese es la ley y</w:t>
      </w:r>
      <w:r>
        <w:t>,</w:t>
      </w:r>
      <w:r w:rsidRPr="009A1906">
        <w:t xml:space="preserve"> como le digo yo, si además de registrar la marca del vino, pues ustedes dicen que hay otr</w:t>
      </w:r>
      <w:r>
        <w:t>o</w:t>
      </w:r>
      <w:r w:rsidRPr="009A1906">
        <w:t>s par</w:t>
      </w:r>
      <w:r>
        <w:t>ámetros, pues está la justicia.</w:t>
      </w:r>
    </w:p>
    <w:p w:rsidR="003B3A4F" w:rsidRDefault="003B3A4F" w:rsidP="004904B1">
      <w:pPr>
        <w:pStyle w:val="Texto"/>
      </w:pPr>
    </w:p>
    <w:p w:rsidR="003B3A4F" w:rsidRDefault="003B3A4F" w:rsidP="004904B1">
      <w:pPr>
        <w:pStyle w:val="Texto"/>
      </w:pPr>
      <w:r w:rsidRPr="009A1906">
        <w:t>Desde luego</w:t>
      </w:r>
      <w:r>
        <w:t>,</w:t>
      </w:r>
      <w:r w:rsidRPr="009A1906">
        <w:t xml:space="preserve"> nosotros nos vamos a abstener ante la enmienda de transacción</w:t>
      </w:r>
      <w:r>
        <w:t>,</w:t>
      </w:r>
      <w:r w:rsidRPr="009A1906">
        <w:t xml:space="preserve"> porque creemos que es lo que debemos hacer en esta iniciativa</w:t>
      </w:r>
      <w:r>
        <w:t>.</w:t>
      </w:r>
      <w:r w:rsidRPr="009A1906">
        <w:t xml:space="preserve"> </w:t>
      </w:r>
      <w:r>
        <w:t>Y</w:t>
      </w:r>
      <w:r w:rsidRPr="009A1906">
        <w:t xml:space="preserve"> yo le recalcaría</w:t>
      </w:r>
      <w:r>
        <w:t>,</w:t>
      </w:r>
      <w:r w:rsidRPr="009A1906">
        <w:t xml:space="preserve"> por favor, vamos a poner en valor lo que tenemos</w:t>
      </w:r>
      <w:r>
        <w:t>,</w:t>
      </w:r>
      <w:r w:rsidRPr="009A1906">
        <w:t xml:space="preserve"> que tenemos mucho entorno</w:t>
      </w:r>
      <w:r>
        <w:t>,</w:t>
      </w:r>
      <w:r w:rsidRPr="009A1906">
        <w:t xml:space="preserve"> muy próximo</w:t>
      </w:r>
      <w:r>
        <w:t>.</w:t>
      </w:r>
      <w:r w:rsidRPr="009A1906">
        <w:t xml:space="preserve"> </w:t>
      </w:r>
      <w:r>
        <w:t>Q</w:t>
      </w:r>
      <w:r w:rsidRPr="009A1906">
        <w:t xml:space="preserve">ue dice que nos quiere mucho, pero nos </w:t>
      </w:r>
      <w:r>
        <w:t>arrebata todo</w:t>
      </w:r>
      <w:r w:rsidRPr="009A1906">
        <w:t xml:space="preserve"> lo que puede.</w:t>
      </w:r>
    </w:p>
    <w:p w:rsidR="003B3A4F" w:rsidRDefault="003B3A4F" w:rsidP="004904B1">
      <w:pPr>
        <w:pStyle w:val="Texto"/>
      </w:pPr>
    </w:p>
    <w:p w:rsidR="003B3A4F" w:rsidRDefault="003B3A4F" w:rsidP="004904B1">
      <w:pPr>
        <w:pStyle w:val="Texto"/>
      </w:pPr>
    </w:p>
    <w:p w:rsidR="003B3A4F" w:rsidRDefault="003B3A4F" w:rsidP="004904B1">
      <w:pPr>
        <w:pStyle w:val="Texto"/>
        <w:rPr>
          <w:lang w:val="eu-ES"/>
        </w:rPr>
      </w:pPr>
      <w:r w:rsidRPr="0032782A">
        <w:rPr>
          <w:rFonts w:ascii="Futura Md BT" w:hAnsi="Futura Md BT"/>
        </w:rPr>
        <w:t>LEHENDAKARIAK</w:t>
      </w:r>
      <w:r>
        <w:t xml:space="preserve">: </w:t>
      </w:r>
      <w:r w:rsidRPr="009A1906">
        <w:rPr>
          <w:lang w:val="eu-ES"/>
        </w:rPr>
        <w:t xml:space="preserve">Eskerrik asko, </w:t>
      </w:r>
      <w:proofErr w:type="spellStart"/>
      <w:r w:rsidRPr="009A1906">
        <w:rPr>
          <w:lang w:val="eu-ES"/>
        </w:rPr>
        <w:t>L</w:t>
      </w:r>
      <w:r>
        <w:rPr>
          <w:lang w:val="eu-ES"/>
        </w:rPr>
        <w:t>ó</w:t>
      </w:r>
      <w:r w:rsidRPr="009A1906">
        <w:rPr>
          <w:lang w:val="eu-ES"/>
        </w:rPr>
        <w:t>pez</w:t>
      </w:r>
      <w:proofErr w:type="spellEnd"/>
      <w:r w:rsidRPr="009A1906">
        <w:rPr>
          <w:lang w:val="eu-ES"/>
        </w:rPr>
        <w:t xml:space="preserve"> </w:t>
      </w:r>
      <w:proofErr w:type="spellStart"/>
      <w:r w:rsidRPr="009A1906">
        <w:rPr>
          <w:lang w:val="eu-ES"/>
        </w:rPr>
        <w:t>Ocariz</w:t>
      </w:r>
      <w:proofErr w:type="spellEnd"/>
      <w:r w:rsidRPr="009A1906">
        <w:rPr>
          <w:lang w:val="eu-ES"/>
        </w:rPr>
        <w:t xml:space="preserve"> </w:t>
      </w:r>
      <w:r w:rsidR="004904B1">
        <w:rPr>
          <w:lang w:val="eu-ES"/>
        </w:rPr>
        <w:t>andrea</w:t>
      </w:r>
      <w:r>
        <w:rPr>
          <w:lang w:val="eu-ES"/>
        </w:rPr>
        <w:t>.</w:t>
      </w:r>
    </w:p>
    <w:p w:rsidR="003B3A4F" w:rsidRDefault="003B3A4F" w:rsidP="004904B1">
      <w:pPr>
        <w:pStyle w:val="Texto"/>
        <w:rPr>
          <w:lang w:val="eu-ES"/>
        </w:rPr>
      </w:pPr>
    </w:p>
    <w:p w:rsidR="003B3A4F" w:rsidRDefault="003B3A4F" w:rsidP="004904B1">
      <w:pPr>
        <w:pStyle w:val="Texto"/>
        <w:rPr>
          <w:lang w:val="eu-ES"/>
        </w:rPr>
      </w:pPr>
      <w:r w:rsidRPr="009A1906">
        <w:rPr>
          <w:lang w:val="eu-ES"/>
        </w:rPr>
        <w:t>Elkarrekin Podemos, Becerra jauna, zurea da hitza.</w:t>
      </w:r>
    </w:p>
    <w:p w:rsidR="003B3A4F" w:rsidRDefault="003B3A4F" w:rsidP="004904B1">
      <w:pPr>
        <w:pStyle w:val="Texto"/>
        <w:rPr>
          <w:lang w:val="eu-ES"/>
        </w:rPr>
      </w:pPr>
    </w:p>
    <w:p w:rsidR="003B3A4F" w:rsidRDefault="003B3A4F" w:rsidP="004904B1">
      <w:pPr>
        <w:pStyle w:val="Texto"/>
        <w:rPr>
          <w:lang w:val="eu-ES"/>
        </w:rPr>
      </w:pPr>
    </w:p>
    <w:p w:rsidR="003B3A4F" w:rsidRDefault="003B3A4F" w:rsidP="004904B1">
      <w:pPr>
        <w:pStyle w:val="Texto"/>
        <w:rPr>
          <w:lang w:val="eu-ES"/>
        </w:rPr>
      </w:pPr>
      <w:r w:rsidRPr="0032782A">
        <w:rPr>
          <w:rFonts w:ascii="Futura Md BT" w:hAnsi="Futura Md BT"/>
          <w:lang w:val="eu-ES"/>
        </w:rPr>
        <w:t>BECERRA CAROLLO</w:t>
      </w:r>
      <w:r>
        <w:rPr>
          <w:lang w:val="eu-ES"/>
        </w:rPr>
        <w:t xml:space="preserve"> jaunak:</w:t>
      </w:r>
      <w:r w:rsidRPr="009A1906">
        <w:rPr>
          <w:lang w:val="eu-ES"/>
        </w:rPr>
        <w:t xml:space="preserve"> Eguerdi on</w:t>
      </w:r>
      <w:r>
        <w:rPr>
          <w:lang w:val="eu-ES"/>
        </w:rPr>
        <w:t>,</w:t>
      </w:r>
      <w:r w:rsidRPr="009A1906">
        <w:rPr>
          <w:lang w:val="eu-ES"/>
        </w:rPr>
        <w:t xml:space="preserve"> berriz ere. Orain eztabaidatzen dugu </w:t>
      </w:r>
      <w:r>
        <w:rPr>
          <w:lang w:val="eu-ES"/>
        </w:rPr>
        <w:t>EH</w:t>
      </w:r>
      <w:r w:rsidRPr="009A1906">
        <w:rPr>
          <w:lang w:val="eu-ES"/>
        </w:rPr>
        <w:t xml:space="preserve"> Bilduk aurkeztutako mozio bat Arabako Errioxaren marka berreskuratzeko</w:t>
      </w:r>
      <w:r>
        <w:rPr>
          <w:lang w:val="eu-ES"/>
        </w:rPr>
        <w:t>.</w:t>
      </w:r>
      <w:r w:rsidRPr="009A1906">
        <w:rPr>
          <w:lang w:val="eu-ES"/>
        </w:rPr>
        <w:t xml:space="preserve"> </w:t>
      </w:r>
      <w:r>
        <w:rPr>
          <w:lang w:val="eu-ES"/>
        </w:rPr>
        <w:t>E</w:t>
      </w:r>
      <w:r w:rsidRPr="009A1906">
        <w:rPr>
          <w:lang w:val="eu-ES"/>
        </w:rPr>
        <w:t>ta gu bat gatoz eskaera horrekin eta horrexegatik ez dugu</w:t>
      </w:r>
      <w:r>
        <w:rPr>
          <w:lang w:val="eu-ES"/>
        </w:rPr>
        <w:t>,</w:t>
      </w:r>
      <w:r w:rsidRPr="009A1906">
        <w:rPr>
          <w:lang w:val="eu-ES"/>
        </w:rPr>
        <w:t xml:space="preserve"> ez genuen inolako zuzenketarik aurkeztu</w:t>
      </w:r>
      <w:r>
        <w:rPr>
          <w:lang w:val="eu-ES"/>
        </w:rPr>
        <w:t>.</w:t>
      </w:r>
    </w:p>
    <w:p w:rsidR="003B3A4F" w:rsidRDefault="003B3A4F" w:rsidP="004904B1">
      <w:pPr>
        <w:pStyle w:val="Texto"/>
        <w:rPr>
          <w:lang w:val="eu-ES"/>
        </w:rPr>
      </w:pPr>
    </w:p>
    <w:p w:rsidR="003B3A4F" w:rsidRDefault="003B3A4F" w:rsidP="004904B1">
      <w:pPr>
        <w:pStyle w:val="Texto"/>
        <w:rPr>
          <w:lang w:val="eu-ES"/>
        </w:rPr>
      </w:pPr>
      <w:r>
        <w:rPr>
          <w:lang w:val="eu-ES"/>
        </w:rPr>
        <w:t>E</w:t>
      </w:r>
      <w:r w:rsidRPr="009A1906">
        <w:rPr>
          <w:lang w:val="eu-ES"/>
        </w:rPr>
        <w:t>ta</w:t>
      </w:r>
      <w:r>
        <w:rPr>
          <w:lang w:val="eu-ES"/>
        </w:rPr>
        <w:t>,</w:t>
      </w:r>
      <w:r w:rsidRPr="009A1906">
        <w:rPr>
          <w:lang w:val="eu-ES"/>
        </w:rPr>
        <w:t xml:space="preserve"> bueno</w:t>
      </w:r>
      <w:r>
        <w:rPr>
          <w:lang w:val="eu-ES"/>
        </w:rPr>
        <w:t>, ikusten dugu ia-</w:t>
      </w:r>
      <w:r w:rsidRPr="009A1906">
        <w:rPr>
          <w:lang w:val="eu-ES"/>
        </w:rPr>
        <w:t>ia talde guztiak gaudela ados, baina</w:t>
      </w:r>
      <w:r>
        <w:rPr>
          <w:lang w:val="eu-ES"/>
        </w:rPr>
        <w:t>,</w:t>
      </w:r>
      <w:r w:rsidRPr="009A1906">
        <w:rPr>
          <w:lang w:val="eu-ES"/>
        </w:rPr>
        <w:t xml:space="preserve"> akordiorik izan ala ez</w:t>
      </w:r>
      <w:r>
        <w:rPr>
          <w:lang w:val="eu-ES"/>
        </w:rPr>
        <w:t>,</w:t>
      </w:r>
      <w:r w:rsidRPr="009A1906">
        <w:rPr>
          <w:lang w:val="eu-ES"/>
        </w:rPr>
        <w:t xml:space="preserve"> pentsatzen dugu erdibidekoarekin azaleko eztabaidan geratzen </w:t>
      </w:r>
      <w:r>
        <w:rPr>
          <w:lang w:val="eu-ES"/>
        </w:rPr>
        <w:t>garela.</w:t>
      </w:r>
      <w:r w:rsidRPr="009A1906">
        <w:rPr>
          <w:lang w:val="eu-ES"/>
        </w:rPr>
        <w:t xml:space="preserve"> </w:t>
      </w:r>
      <w:r>
        <w:rPr>
          <w:lang w:val="eu-ES"/>
        </w:rPr>
        <w:t>Z</w:t>
      </w:r>
      <w:r w:rsidRPr="009A1906">
        <w:rPr>
          <w:lang w:val="eu-ES"/>
        </w:rPr>
        <w:t>e</w:t>
      </w:r>
      <w:r>
        <w:rPr>
          <w:lang w:val="eu-ES"/>
        </w:rPr>
        <w:t>,</w:t>
      </w:r>
      <w:r w:rsidRPr="009A1906">
        <w:rPr>
          <w:lang w:val="eu-ES"/>
        </w:rPr>
        <w:t xml:space="preserve"> benetako eztabaida izan behar da </w:t>
      </w:r>
      <w:r>
        <w:rPr>
          <w:lang w:val="eu-ES"/>
        </w:rPr>
        <w:t>z</w:t>
      </w:r>
      <w:r w:rsidRPr="009A1906">
        <w:rPr>
          <w:lang w:val="eu-ES"/>
        </w:rPr>
        <w:t>ertarako nahi du</w:t>
      </w:r>
      <w:r>
        <w:rPr>
          <w:lang w:val="eu-ES"/>
        </w:rPr>
        <w:t>gu marka hori,</w:t>
      </w:r>
      <w:r w:rsidRPr="009A1906">
        <w:rPr>
          <w:lang w:val="eu-ES"/>
        </w:rPr>
        <w:t xml:space="preserve"> </w:t>
      </w:r>
      <w:r>
        <w:rPr>
          <w:lang w:val="eu-ES"/>
        </w:rPr>
        <w:t>m</w:t>
      </w:r>
      <w:r w:rsidRPr="009A1906">
        <w:rPr>
          <w:lang w:val="eu-ES"/>
        </w:rPr>
        <w:t>arka berri bat</w:t>
      </w:r>
      <w:r>
        <w:rPr>
          <w:lang w:val="eu-ES"/>
        </w:rPr>
        <w:t>,</w:t>
      </w:r>
      <w:r w:rsidRPr="009A1906">
        <w:rPr>
          <w:lang w:val="eu-ES"/>
        </w:rPr>
        <w:t xml:space="preserve"> edo z</w:t>
      </w:r>
      <w:r>
        <w:rPr>
          <w:lang w:val="eu-ES"/>
        </w:rPr>
        <w:t>ertarako berreskuratu nahi dugu</w:t>
      </w:r>
      <w:r w:rsidRPr="009A1906">
        <w:rPr>
          <w:lang w:val="eu-ES"/>
        </w:rPr>
        <w:t xml:space="preserve"> </w:t>
      </w:r>
      <w:r>
        <w:rPr>
          <w:lang w:val="eu-ES"/>
        </w:rPr>
        <w:t>Arabako Errioxaren</w:t>
      </w:r>
      <w:r w:rsidRPr="009A1906">
        <w:rPr>
          <w:lang w:val="eu-ES"/>
        </w:rPr>
        <w:t xml:space="preserve"> </w:t>
      </w:r>
      <w:r>
        <w:rPr>
          <w:lang w:val="eu-ES"/>
        </w:rPr>
        <w:t>m</w:t>
      </w:r>
      <w:r w:rsidRPr="009A1906">
        <w:rPr>
          <w:lang w:val="eu-ES"/>
        </w:rPr>
        <w:t>arka hori</w:t>
      </w:r>
      <w:r>
        <w:rPr>
          <w:lang w:val="eu-ES"/>
        </w:rPr>
        <w:t>.</w:t>
      </w:r>
      <w:r w:rsidRPr="009A1906">
        <w:rPr>
          <w:lang w:val="eu-ES"/>
        </w:rPr>
        <w:t xml:space="preserve"> </w:t>
      </w:r>
      <w:r>
        <w:rPr>
          <w:lang w:val="eu-ES"/>
        </w:rPr>
        <w:t>A</w:t>
      </w:r>
      <w:r w:rsidRPr="009A1906">
        <w:rPr>
          <w:lang w:val="eu-ES"/>
        </w:rPr>
        <w:t>ntzeko ardoa ekoizteko izango da</w:t>
      </w:r>
      <w:r>
        <w:rPr>
          <w:lang w:val="eu-ES"/>
        </w:rPr>
        <w:t>,</w:t>
      </w:r>
      <w:r w:rsidRPr="009A1906">
        <w:rPr>
          <w:lang w:val="eu-ES"/>
        </w:rPr>
        <w:t xml:space="preserve"> Errioxan egiten denaren berbera</w:t>
      </w:r>
      <w:r>
        <w:rPr>
          <w:lang w:val="eu-ES"/>
        </w:rPr>
        <w:t>, merkatu berberetan</w:t>
      </w:r>
      <w:r w:rsidRPr="009A1906">
        <w:rPr>
          <w:lang w:val="eu-ES"/>
        </w:rPr>
        <w:t xml:space="preserve"> ardo hori saltzeko. Horretarako bada</w:t>
      </w:r>
      <w:r>
        <w:rPr>
          <w:lang w:val="eu-ES"/>
        </w:rPr>
        <w:t>,</w:t>
      </w:r>
      <w:r w:rsidRPr="009A1906">
        <w:rPr>
          <w:lang w:val="eu-ES"/>
        </w:rPr>
        <w:t xml:space="preserve"> benetan</w:t>
      </w:r>
      <w:r>
        <w:rPr>
          <w:lang w:val="eu-ES"/>
        </w:rPr>
        <w:t>,</w:t>
      </w:r>
      <w:r w:rsidRPr="009A1906">
        <w:rPr>
          <w:lang w:val="eu-ES"/>
        </w:rPr>
        <w:t xml:space="preserve"> ez du merezi</w:t>
      </w:r>
      <w:r>
        <w:rPr>
          <w:lang w:val="eu-ES"/>
        </w:rPr>
        <w:t>.</w:t>
      </w:r>
    </w:p>
    <w:p w:rsidR="003B3A4F" w:rsidRDefault="003B3A4F" w:rsidP="004904B1">
      <w:pPr>
        <w:pStyle w:val="Texto"/>
        <w:rPr>
          <w:lang w:val="eu-ES"/>
        </w:rPr>
      </w:pPr>
    </w:p>
    <w:p w:rsidR="003B3A4F" w:rsidRDefault="003B3A4F" w:rsidP="004904B1">
      <w:pPr>
        <w:pStyle w:val="Texto"/>
      </w:pPr>
      <w:r>
        <w:t>L</w:t>
      </w:r>
      <w:r w:rsidRPr="009A1906">
        <w:t>a cuestión</w:t>
      </w:r>
      <w:r>
        <w:t>,</w:t>
      </w:r>
      <w:r w:rsidRPr="009A1906">
        <w:t xml:space="preserve"> el debate real que </w:t>
      </w:r>
      <w:r>
        <w:t xml:space="preserve">deberíamos </w:t>
      </w:r>
      <w:r w:rsidRPr="009A1906">
        <w:t>afrontar hoy y que</w:t>
      </w:r>
      <w:r>
        <w:t>,</w:t>
      </w:r>
      <w:r w:rsidRPr="009A1906">
        <w:t xml:space="preserve"> bueno pues</w:t>
      </w:r>
      <w:r>
        <w:t>,</w:t>
      </w:r>
      <w:r w:rsidRPr="009A1906">
        <w:t xml:space="preserve"> por lo que yo he visto hasta ahora en las intervenciones</w:t>
      </w:r>
      <w:r>
        <w:t>,</w:t>
      </w:r>
      <w:r w:rsidRPr="009A1906">
        <w:t xml:space="preserve"> no se ha afrontado</w:t>
      </w:r>
      <w:r>
        <w:t>,</w:t>
      </w:r>
      <w:r w:rsidRPr="009A1906">
        <w:t xml:space="preserve"> es para qu</w:t>
      </w:r>
      <w:r>
        <w:t>é queremos una marca diferenciada</w:t>
      </w:r>
      <w:r w:rsidRPr="009A1906">
        <w:t xml:space="preserve">. Y no es mi intención romper </w:t>
      </w:r>
      <w:r>
        <w:t>la unanimidad porque, como ya he</w:t>
      </w:r>
      <w:r w:rsidRPr="009A1906">
        <w:t xml:space="preserve"> dicho, nuestro grupo va a votar a favor de esta transacción</w:t>
      </w:r>
      <w:r>
        <w:t>, que compartimos.</w:t>
      </w:r>
      <w:r w:rsidRPr="009A1906">
        <w:t xml:space="preserve"> </w:t>
      </w:r>
      <w:r>
        <w:t>A</w:t>
      </w:r>
      <w:r w:rsidRPr="009A1906">
        <w:t>unque</w:t>
      </w:r>
      <w:r>
        <w:t>,</w:t>
      </w:r>
      <w:r w:rsidRPr="009A1906">
        <w:t xml:space="preserve"> también tengo que decir que nos gust</w:t>
      </w:r>
      <w:r>
        <w:t>aba más la original de EH Bildu.</w:t>
      </w:r>
    </w:p>
    <w:p w:rsidR="003B3A4F" w:rsidRDefault="003B3A4F" w:rsidP="004904B1">
      <w:pPr>
        <w:pStyle w:val="Texto"/>
      </w:pPr>
    </w:p>
    <w:p w:rsidR="003B3A4F" w:rsidRDefault="003B3A4F" w:rsidP="004904B1">
      <w:pPr>
        <w:pStyle w:val="Texto"/>
      </w:pPr>
      <w:r>
        <w:t>P</w:t>
      </w:r>
      <w:r w:rsidRPr="009A1906">
        <w:t>ero</w:t>
      </w:r>
      <w:r>
        <w:t>,</w:t>
      </w:r>
      <w:r w:rsidRPr="009A1906">
        <w:t xml:space="preserve"> si nos quedamos en el debate superficial, pues</w:t>
      </w:r>
      <w:r>
        <w:t>,</w:t>
      </w:r>
      <w:r w:rsidRPr="009A1906">
        <w:t xml:space="preserve"> seguramente</w:t>
      </w:r>
      <w:r>
        <w:t>,</w:t>
      </w:r>
      <w:r w:rsidRPr="009A1906">
        <w:t xml:space="preserve"> no estaremos</w:t>
      </w:r>
      <w:r>
        <w:t xml:space="preserve"> avanzando hacia el debate real.</w:t>
      </w:r>
      <w:r w:rsidRPr="009A1906">
        <w:t xml:space="preserve"> </w:t>
      </w:r>
      <w:r>
        <w:t>E</w:t>
      </w:r>
      <w:r w:rsidRPr="009A1906">
        <w:t>videntemente</w:t>
      </w:r>
      <w:r>
        <w:t>,</w:t>
      </w:r>
      <w:r w:rsidRPr="009A1906">
        <w:t xml:space="preserve"> a nuestro grupo nos gustaría que la misma unanimidad que tenemos en la necesidad de que la Cuadrilla de </w:t>
      </w:r>
      <w:proofErr w:type="spellStart"/>
      <w:r w:rsidRPr="009A1906">
        <w:t>Laguardia</w:t>
      </w:r>
      <w:proofErr w:type="spellEnd"/>
      <w:r w:rsidRPr="009A1906">
        <w:t xml:space="preserve"> </w:t>
      </w:r>
      <w:r>
        <w:t xml:space="preserve">y </w:t>
      </w:r>
      <w:r w:rsidRPr="009A1906">
        <w:t>Rioja Alavesa recupere una marca que nunca debería haber perdido y que cuente para ello con la colaborac</w:t>
      </w:r>
      <w:r>
        <w:t>ión de las instituciones vascas,</w:t>
      </w:r>
      <w:r w:rsidRPr="009A1906">
        <w:t xml:space="preserve"> </w:t>
      </w:r>
      <w:r>
        <w:t>c</w:t>
      </w:r>
      <w:r w:rsidRPr="009A1906">
        <w:t>omo digo, nos gustaría que esa misma unanimidad se produjera también para definir para qué</w:t>
      </w:r>
      <w:r>
        <w:t xml:space="preserve"> queremos esta marca diferenciada</w:t>
      </w:r>
      <w:r w:rsidRPr="009A1906">
        <w:t>.</w:t>
      </w:r>
    </w:p>
    <w:p w:rsidR="003B3A4F" w:rsidRDefault="003B3A4F" w:rsidP="004904B1">
      <w:pPr>
        <w:pStyle w:val="Texto"/>
      </w:pPr>
    </w:p>
    <w:p w:rsidR="003B3A4F" w:rsidRDefault="003B3A4F" w:rsidP="004904B1">
      <w:pPr>
        <w:pStyle w:val="Texto"/>
      </w:pPr>
      <w:r w:rsidRPr="009A1906">
        <w:t>Si lo que buscamos es competir con una nueva marca</w:t>
      </w:r>
      <w:r>
        <w:t>,</w:t>
      </w:r>
      <w:r w:rsidRPr="009A1906">
        <w:t xml:space="preserve"> con la marca Rioja Alavesa, que es conocida en el mundo entero</w:t>
      </w:r>
      <w:r>
        <w:t>,</w:t>
      </w:r>
      <w:r w:rsidRPr="009A1906">
        <w:t xml:space="preserve"> o en casi todo el mundo</w:t>
      </w:r>
      <w:r>
        <w:t>, excepto</w:t>
      </w:r>
      <w:r w:rsidRPr="009A1906">
        <w:t xml:space="preserve"> en Bilbao</w:t>
      </w:r>
      <w:r>
        <w:t>,</w:t>
      </w:r>
      <w:r w:rsidRPr="009A1906">
        <w:t xml:space="preserve"> si lo queremos hacer para producir los mismos vinos en los mismos mercados. Entonces</w:t>
      </w:r>
      <w:r>
        <w:t>,</w:t>
      </w:r>
      <w:r w:rsidRPr="009A1906">
        <w:t xml:space="preserve"> esta iniciativa </w:t>
      </w:r>
      <w:r>
        <w:t>está</w:t>
      </w:r>
      <w:r w:rsidRPr="009A1906">
        <w:t xml:space="preserve"> condenada al fracaso</w:t>
      </w:r>
      <w:r>
        <w:t>.</w:t>
      </w:r>
    </w:p>
    <w:p w:rsidR="003B3A4F" w:rsidRDefault="003B3A4F" w:rsidP="004904B1">
      <w:pPr>
        <w:pStyle w:val="Texto"/>
      </w:pPr>
    </w:p>
    <w:p w:rsidR="003B3A4F" w:rsidRDefault="003B3A4F" w:rsidP="004904B1">
      <w:pPr>
        <w:pStyle w:val="Texto"/>
      </w:pPr>
      <w:r>
        <w:t xml:space="preserve">Ahora bien, </w:t>
      </w:r>
      <w:r w:rsidRPr="009A1906">
        <w:t>si buscamos una marca nueva, si buscamos recuperar la marca Rioja Alavesa para tener una marca que subraye la calidad de los vinos frente a su cantidad, la sostenibilidad de una viticultura</w:t>
      </w:r>
      <w:r>
        <w:t>,</w:t>
      </w:r>
      <w:r w:rsidRPr="009A1906">
        <w:t xml:space="preserve"> a ser posible ecológica, el defender unas bodegas pequeñas y </w:t>
      </w:r>
      <w:r>
        <w:t>arraigadas</w:t>
      </w:r>
      <w:r w:rsidRPr="009A1906">
        <w:t xml:space="preserve"> en la comarca</w:t>
      </w:r>
      <w:r>
        <w:t>,</w:t>
      </w:r>
      <w:r w:rsidRPr="009A1906">
        <w:t xml:space="preserve"> una producción con unas condiciones laborales dignas y comercializar aquí</w:t>
      </w:r>
      <w:r>
        <w:t>,</w:t>
      </w:r>
      <w:r w:rsidRPr="009A1906">
        <w:t xml:space="preserve"> en circuitos cortos, incluso hasta Bilbao. Entonces</w:t>
      </w:r>
      <w:r>
        <w:t>,</w:t>
      </w:r>
      <w:r w:rsidRPr="009A1906">
        <w:t xml:space="preserve"> nuestro grupo apoyará esa propuesta</w:t>
      </w:r>
      <w:r>
        <w:t>.</w:t>
      </w:r>
      <w:r w:rsidRPr="009A1906">
        <w:t xml:space="preserve"> </w:t>
      </w:r>
      <w:r>
        <w:t>De lo contrario,</w:t>
      </w:r>
      <w:r w:rsidRPr="009A1906">
        <w:t xml:space="preserve"> </w:t>
      </w:r>
      <w:r>
        <w:t>e</w:t>
      </w:r>
      <w:r w:rsidRPr="009A1906">
        <w:t xml:space="preserve">stamos haciendo un castillo </w:t>
      </w:r>
      <w:r>
        <w:t>de</w:t>
      </w:r>
      <w:r w:rsidRPr="009A1906">
        <w:t xml:space="preserve"> naipes</w:t>
      </w:r>
      <w:r>
        <w:t>.</w:t>
      </w:r>
    </w:p>
    <w:p w:rsidR="003B3A4F" w:rsidRDefault="003B3A4F" w:rsidP="004904B1">
      <w:pPr>
        <w:pStyle w:val="Texto"/>
      </w:pPr>
    </w:p>
    <w:p w:rsidR="003B3A4F" w:rsidRDefault="003B3A4F" w:rsidP="004904B1">
      <w:pPr>
        <w:pStyle w:val="Texto"/>
      </w:pPr>
      <w:r>
        <w:t>Y</w:t>
      </w:r>
      <w:r w:rsidRPr="009A1906">
        <w:t xml:space="preserve"> no es nuestra intención</w:t>
      </w:r>
      <w:r>
        <w:t>,</w:t>
      </w:r>
      <w:r w:rsidRPr="009A1906">
        <w:t xml:space="preserve"> de alguna manera</w:t>
      </w:r>
      <w:r>
        <w:t>,</w:t>
      </w:r>
      <w:r w:rsidRPr="009A1906">
        <w:t xml:space="preserve"> romper el debate, pero sí dejar constancia de que el debate</w:t>
      </w:r>
      <w:r>
        <w:t>,</w:t>
      </w:r>
      <w:r w:rsidRPr="009A1906">
        <w:t xml:space="preserve"> exclusivamente</w:t>
      </w:r>
      <w:r>
        <w:t>,</w:t>
      </w:r>
      <w:r w:rsidRPr="009A1906">
        <w:t xml:space="preserve"> sobre la </w:t>
      </w:r>
      <w:r>
        <w:t>propiedad</w:t>
      </w:r>
      <w:r w:rsidRPr="009A1906">
        <w:t xml:space="preserve"> de la marca</w:t>
      </w:r>
      <w:r>
        <w:t>,</w:t>
      </w:r>
      <w:r w:rsidRPr="009A1906">
        <w:t xml:space="preserve"> se queda corto. Lo que tenemos que saber es para qué queremos esa marca y ese es el debate que nos gustaría que se produjera</w:t>
      </w:r>
      <w:r>
        <w:t>,</w:t>
      </w:r>
      <w:r w:rsidRPr="009A1906">
        <w:t xml:space="preserve"> más tarde o más </w:t>
      </w:r>
      <w:r w:rsidRPr="009A1906">
        <w:lastRenderedPageBreak/>
        <w:t xml:space="preserve">temprano, tanto en este Parlamento como en las Juntas Generales, como en todo </w:t>
      </w:r>
      <w:r>
        <w:t>el territorio de Rioja Alavesa.</w:t>
      </w:r>
    </w:p>
    <w:p w:rsidR="003B3A4F" w:rsidRDefault="003B3A4F" w:rsidP="004904B1">
      <w:pPr>
        <w:pStyle w:val="Texto"/>
      </w:pPr>
    </w:p>
    <w:p w:rsidR="003B3A4F" w:rsidRPr="0032782A" w:rsidRDefault="003B3A4F" w:rsidP="004904B1">
      <w:pPr>
        <w:pStyle w:val="Texto"/>
        <w:rPr>
          <w:lang w:val="eu-ES"/>
        </w:rPr>
      </w:pPr>
      <w:r w:rsidRPr="0032782A">
        <w:rPr>
          <w:lang w:val="eu-ES"/>
        </w:rPr>
        <w:t>Eskerrik asko.</w:t>
      </w:r>
    </w:p>
    <w:p w:rsidR="003B3A4F" w:rsidRDefault="003B3A4F" w:rsidP="004904B1">
      <w:pPr>
        <w:pStyle w:val="Texto"/>
      </w:pPr>
    </w:p>
    <w:p w:rsidR="003B3A4F" w:rsidRDefault="003B3A4F" w:rsidP="004904B1">
      <w:pPr>
        <w:pStyle w:val="Texto"/>
      </w:pPr>
    </w:p>
    <w:p w:rsidR="003B3A4F" w:rsidRPr="0032782A" w:rsidRDefault="003B3A4F" w:rsidP="004904B1">
      <w:pPr>
        <w:pStyle w:val="Texto"/>
        <w:rPr>
          <w:lang w:val="eu-ES"/>
        </w:rPr>
      </w:pPr>
      <w:r w:rsidRPr="0032782A">
        <w:rPr>
          <w:rFonts w:ascii="Futura Md BT" w:hAnsi="Futura Md BT"/>
        </w:rPr>
        <w:t>LEHENDAKARIAK</w:t>
      </w:r>
      <w:r>
        <w:t xml:space="preserve">: </w:t>
      </w:r>
      <w:r w:rsidRPr="0032782A">
        <w:rPr>
          <w:lang w:val="eu-ES"/>
        </w:rPr>
        <w:t>Eskerrik asko, Becerra jauna.</w:t>
      </w:r>
    </w:p>
    <w:p w:rsidR="003B3A4F" w:rsidRPr="0032782A" w:rsidRDefault="003B3A4F" w:rsidP="004904B1">
      <w:pPr>
        <w:pStyle w:val="Texto"/>
        <w:rPr>
          <w:lang w:val="eu-ES"/>
        </w:rPr>
      </w:pPr>
    </w:p>
    <w:p w:rsidR="003B3A4F" w:rsidRPr="0032782A" w:rsidRDefault="003B3A4F" w:rsidP="004904B1">
      <w:pPr>
        <w:pStyle w:val="Texto"/>
        <w:rPr>
          <w:lang w:val="eu-ES"/>
        </w:rPr>
      </w:pPr>
      <w:r w:rsidRPr="0032782A">
        <w:rPr>
          <w:lang w:val="eu-ES"/>
        </w:rPr>
        <w:t xml:space="preserve">Erantzunen txandara pasatuz, Lopez de </w:t>
      </w:r>
      <w:proofErr w:type="spellStart"/>
      <w:r w:rsidRPr="0032782A">
        <w:rPr>
          <w:lang w:val="eu-ES"/>
        </w:rPr>
        <w:t>Arroyabe</w:t>
      </w:r>
      <w:proofErr w:type="spellEnd"/>
      <w:r w:rsidRPr="0032782A">
        <w:rPr>
          <w:lang w:val="eu-ES"/>
        </w:rPr>
        <w:t xml:space="preserve"> </w:t>
      </w:r>
      <w:r w:rsidR="004904B1">
        <w:rPr>
          <w:lang w:val="eu-ES"/>
        </w:rPr>
        <w:t>andrea</w:t>
      </w:r>
      <w:r w:rsidRPr="0032782A">
        <w:rPr>
          <w:lang w:val="eu-ES"/>
        </w:rPr>
        <w:t>, zurea da hitza.</w:t>
      </w:r>
    </w:p>
    <w:p w:rsidR="003B3A4F" w:rsidRPr="00265368" w:rsidRDefault="003B3A4F" w:rsidP="004904B1">
      <w:pPr>
        <w:pStyle w:val="Texto"/>
        <w:rPr>
          <w:lang w:val="pt-BR"/>
        </w:rPr>
      </w:pPr>
    </w:p>
    <w:p w:rsidR="003B3A4F" w:rsidRPr="00265368" w:rsidRDefault="003B3A4F" w:rsidP="004904B1">
      <w:pPr>
        <w:pStyle w:val="Texto"/>
        <w:rPr>
          <w:lang w:val="pt-BR"/>
        </w:rPr>
      </w:pPr>
    </w:p>
    <w:p w:rsidR="003B3A4F" w:rsidRPr="0032782A" w:rsidRDefault="003B3A4F" w:rsidP="004904B1">
      <w:pPr>
        <w:pStyle w:val="Texto"/>
        <w:rPr>
          <w:lang w:val="eu-ES"/>
        </w:rPr>
      </w:pPr>
      <w:r w:rsidRPr="0032782A">
        <w:rPr>
          <w:rFonts w:ascii="Futura Md BT" w:hAnsi="Futura Md BT"/>
        </w:rPr>
        <w:t xml:space="preserve">LOPEZ DE ARROYABE SAEZ DE MATURANA </w:t>
      </w:r>
      <w:r w:rsidRPr="0032782A">
        <w:rPr>
          <w:lang w:val="eu-ES"/>
        </w:rPr>
        <w:t xml:space="preserve">andreak: Eskerrik asko, berriro, </w:t>
      </w:r>
      <w:proofErr w:type="spellStart"/>
      <w:r w:rsidRPr="0032782A">
        <w:rPr>
          <w:lang w:val="eu-ES"/>
        </w:rPr>
        <w:t>Tejeria</w:t>
      </w:r>
      <w:proofErr w:type="spellEnd"/>
      <w:r w:rsidRPr="0032782A">
        <w:rPr>
          <w:lang w:val="eu-ES"/>
        </w:rPr>
        <w:t xml:space="preserve"> </w:t>
      </w:r>
      <w:r w:rsidR="004904B1">
        <w:rPr>
          <w:lang w:val="eu-ES"/>
        </w:rPr>
        <w:t>andrea</w:t>
      </w:r>
      <w:r w:rsidRPr="0032782A">
        <w:rPr>
          <w:lang w:val="eu-ES"/>
        </w:rPr>
        <w:t>.</w:t>
      </w:r>
    </w:p>
    <w:p w:rsidR="003B3A4F" w:rsidRDefault="003B3A4F" w:rsidP="004904B1">
      <w:pPr>
        <w:pStyle w:val="Texto"/>
      </w:pPr>
    </w:p>
    <w:p w:rsidR="003B3A4F" w:rsidRDefault="003B3A4F" w:rsidP="004904B1">
      <w:pPr>
        <w:pStyle w:val="Texto"/>
      </w:pPr>
      <w:r w:rsidRPr="009A1906">
        <w:t>Tengo que decir que me alegra</w:t>
      </w:r>
      <w:r>
        <w:t>,</w:t>
      </w:r>
      <w:r w:rsidRPr="009A1906">
        <w:t xml:space="preserve"> por un lado, compartir la preocupación</w:t>
      </w:r>
      <w:r>
        <w:t>,</w:t>
      </w:r>
      <w:r w:rsidRPr="009A1906">
        <w:t xml:space="preserve"> porque</w:t>
      </w:r>
      <w:r>
        <w:t>,</w:t>
      </w:r>
      <w:r w:rsidRPr="009A1906">
        <w:t xml:space="preserve"> de hecho, esa es parte de la solución</w:t>
      </w:r>
      <w:r>
        <w:t>.</w:t>
      </w:r>
      <w:r w:rsidRPr="009A1906">
        <w:t xml:space="preserve"> </w:t>
      </w:r>
      <w:r>
        <w:t>Y,</w:t>
      </w:r>
      <w:r w:rsidRPr="009A1906">
        <w:t xml:space="preserve"> como políticos y políticas</w:t>
      </w:r>
      <w:r>
        <w:t>,</w:t>
      </w:r>
      <w:r w:rsidRPr="009A1906">
        <w:t xml:space="preserve"> lo que nos corresponde</w:t>
      </w:r>
      <w:r>
        <w:t>,</w:t>
      </w:r>
      <w:r w:rsidRPr="009A1906">
        <w:t xml:space="preserve"> en todo caso,</w:t>
      </w:r>
      <w:r>
        <w:t xml:space="preserve"> es</w:t>
      </w:r>
      <w:r w:rsidRPr="009A1906">
        <w:t xml:space="preserve"> buscar soluciones y compa</w:t>
      </w:r>
      <w:r>
        <w:t>rtir preocupaciones.</w:t>
      </w:r>
    </w:p>
    <w:p w:rsidR="003B3A4F" w:rsidRDefault="003B3A4F" w:rsidP="004904B1">
      <w:pPr>
        <w:pStyle w:val="Texto"/>
      </w:pPr>
    </w:p>
    <w:p w:rsidR="003B3A4F" w:rsidRDefault="003B3A4F" w:rsidP="004904B1">
      <w:pPr>
        <w:pStyle w:val="Texto"/>
      </w:pPr>
      <w:r w:rsidRPr="009A1906">
        <w:t>Entiendo al señor Socialista, a</w:t>
      </w:r>
      <w:r>
        <w:t>l</w:t>
      </w:r>
      <w:r w:rsidRPr="009A1906">
        <w:t xml:space="preserve"> señor Prieto, le respondo así</w:t>
      </w:r>
      <w:r>
        <w:t>,</w:t>
      </w:r>
      <w:r w:rsidRPr="009A1906">
        <w:t xml:space="preserve"> </w:t>
      </w:r>
      <w:r>
        <w:t>¿</w:t>
      </w:r>
      <w:r w:rsidRPr="009A1906">
        <w:t>no</w:t>
      </w:r>
      <w:r>
        <w:t>?</w:t>
      </w:r>
      <w:r w:rsidRPr="009A1906">
        <w:t xml:space="preserve"> </w:t>
      </w:r>
      <w:r>
        <w:t>No nos corresponde juzgar qué</w:t>
      </w:r>
      <w:r w:rsidRPr="009A1906">
        <w:t xml:space="preserve"> quieren hacer </w:t>
      </w:r>
      <w:r>
        <w:t>empresarialmente</w:t>
      </w:r>
      <w:r w:rsidRPr="009A1906">
        <w:t>, nos corresponde facilitar</w:t>
      </w:r>
      <w:r>
        <w:t>. Y</w:t>
      </w:r>
      <w:r w:rsidRPr="009A1906">
        <w:t xml:space="preserve"> yo creo que en eso estamos todos y todas de acuerdo en esta Cámara, </w:t>
      </w:r>
      <w:r>
        <w:t>¿no?</w:t>
      </w:r>
    </w:p>
    <w:p w:rsidR="003B3A4F" w:rsidRDefault="003B3A4F" w:rsidP="004904B1">
      <w:pPr>
        <w:pStyle w:val="Texto"/>
      </w:pPr>
    </w:p>
    <w:p w:rsidR="003B3A4F" w:rsidRDefault="003B3A4F" w:rsidP="004904B1">
      <w:pPr>
        <w:pStyle w:val="Texto"/>
      </w:pPr>
      <w:r w:rsidRPr="009A1906">
        <w:t>Por eso la iniciativa de hoy, una iniciativa que</w:t>
      </w:r>
      <w:r>
        <w:t>,</w:t>
      </w:r>
      <w:r w:rsidRPr="009A1906">
        <w:t xml:space="preserve"> desde luego</w:t>
      </w:r>
      <w:r>
        <w:t>,</w:t>
      </w:r>
      <w:r w:rsidRPr="009A1906">
        <w:t xml:space="preserve"> efectivamente</w:t>
      </w:r>
      <w:r>
        <w:t>,</w:t>
      </w:r>
      <w:r w:rsidRPr="009A1906">
        <w:t xml:space="preserve"> </w:t>
      </w:r>
      <w:r>
        <w:t>igual se ha</w:t>
      </w:r>
      <w:r w:rsidRPr="009A1906">
        <w:t xml:space="preserve"> podido quedar en la parte</w:t>
      </w:r>
      <w:r>
        <w:t xml:space="preserve"> de</w:t>
      </w:r>
      <w:r w:rsidRPr="009A1906">
        <w:t xml:space="preserve"> fuera, pero</w:t>
      </w:r>
      <w:r>
        <w:t>,</w:t>
      </w:r>
      <w:r w:rsidRPr="009A1906">
        <w:t xml:space="preserve"> porque tiene doble fondo, podríamos decir</w:t>
      </w:r>
      <w:r>
        <w:t>,</w:t>
      </w:r>
      <w:r w:rsidRPr="009A1906">
        <w:t xml:space="preserve"> </w:t>
      </w:r>
      <w:r>
        <w:t>¿no?</w:t>
      </w:r>
      <w:r w:rsidRPr="009A1906">
        <w:t xml:space="preserve"> Por un lado</w:t>
      </w:r>
      <w:r>
        <w:t>,</w:t>
      </w:r>
      <w:r w:rsidRPr="009A1906">
        <w:t xml:space="preserve"> hay que saber que en </w:t>
      </w:r>
      <w:r>
        <w:t>Rioja Alavesa</w:t>
      </w:r>
      <w:r w:rsidRPr="009A1906">
        <w:t xml:space="preserve"> hay dos modelos</w:t>
      </w:r>
      <w:r>
        <w:t>,</w:t>
      </w:r>
      <w:r w:rsidRPr="009A1906">
        <w:t xml:space="preserve"> y la marca Rioja Alavesa tiene que ser nuestra</w:t>
      </w:r>
      <w:r>
        <w:t>,</w:t>
      </w:r>
      <w:r w:rsidRPr="009A1906">
        <w:t xml:space="preserve"> porque podremos facilitar elegir el tipo de modelo.</w:t>
      </w:r>
      <w:r>
        <w:t xml:space="preserve"> H</w:t>
      </w:r>
      <w:r w:rsidRPr="009A1906">
        <w:t>ay dos modelos</w:t>
      </w:r>
      <w:r>
        <w:t>,</w:t>
      </w:r>
      <w:r w:rsidRPr="009A1906">
        <w:t xml:space="preserve"> absolutamente diferenciados, pero</w:t>
      </w:r>
      <w:r>
        <w:t>,</w:t>
      </w:r>
      <w:r w:rsidRPr="009A1906">
        <w:t xml:space="preserve"> todo lo </w:t>
      </w:r>
      <w:r>
        <w:t>dirige</w:t>
      </w:r>
      <w:r w:rsidRPr="009A1906">
        <w:t xml:space="preserve"> el </w:t>
      </w:r>
      <w:r>
        <w:t>Consejo Regulador. A</w:t>
      </w:r>
      <w:r w:rsidRPr="009A1906">
        <w:t>sí que</w:t>
      </w:r>
      <w:r>
        <w:t>,</w:t>
      </w:r>
      <w:r w:rsidRPr="009A1906">
        <w:t xml:space="preserve"> difícilmente podremos diferenciarnos</w:t>
      </w:r>
      <w:r>
        <w:t>,</w:t>
      </w:r>
      <w:r w:rsidRPr="009A1906">
        <w:t xml:space="preserve"> si no se reconocen que hay un modelo industrial</w:t>
      </w:r>
      <w:r>
        <w:t>,</w:t>
      </w:r>
      <w:r w:rsidRPr="009A1906">
        <w:t xml:space="preserve"> que busca beneficios, que busca cantidad y que la calidad</w:t>
      </w:r>
      <w:r>
        <w:t>,</w:t>
      </w:r>
      <w:r w:rsidRPr="009A1906">
        <w:t xml:space="preserve"> pues bueno</w:t>
      </w:r>
      <w:r>
        <w:t>,</w:t>
      </w:r>
      <w:r w:rsidRPr="009A1906">
        <w:t xml:space="preserve"> la podemos negociar. Hay otro</w:t>
      </w:r>
      <w:r>
        <w:t>,</w:t>
      </w:r>
      <w:r w:rsidRPr="009A1906">
        <w:t xml:space="preserve"> que es de </w:t>
      </w:r>
      <w:r w:rsidRPr="009A1906">
        <w:lastRenderedPageBreak/>
        <w:t>pequeñas bodegas</w:t>
      </w:r>
      <w:r>
        <w:t>,</w:t>
      </w:r>
      <w:r w:rsidRPr="009A1906">
        <w:t xml:space="preserve"> anclados en el territorio</w:t>
      </w:r>
      <w:r>
        <w:t>,</w:t>
      </w:r>
      <w:r w:rsidRPr="009A1906">
        <w:t xml:space="preserve"> que</w:t>
      </w:r>
      <w:r>
        <w:t>,</w:t>
      </w:r>
      <w:r w:rsidRPr="009A1906">
        <w:t xml:space="preserve"> de momento</w:t>
      </w:r>
      <w:r>
        <w:t>,</w:t>
      </w:r>
      <w:r w:rsidRPr="009A1906">
        <w:t xml:space="preserve"> pueblan los pueblos de Rioja Alavesa, y que</w:t>
      </w:r>
      <w:r>
        <w:t>…</w:t>
      </w:r>
    </w:p>
    <w:p w:rsidR="003B3A4F" w:rsidRDefault="003B3A4F" w:rsidP="004904B1">
      <w:pPr>
        <w:pStyle w:val="Texto"/>
      </w:pPr>
    </w:p>
    <w:p w:rsidR="003B3A4F" w:rsidRPr="00A00CA0" w:rsidRDefault="003B3A4F" w:rsidP="004904B1">
      <w:pPr>
        <w:pStyle w:val="Texto"/>
      </w:pPr>
      <w:r>
        <w:t xml:space="preserve">(34. </w:t>
      </w:r>
      <w:proofErr w:type="gramStart"/>
      <w:r w:rsidRPr="00B030EC">
        <w:rPr>
          <w:lang w:val="eu-ES"/>
        </w:rPr>
        <w:t>zintaren</w:t>
      </w:r>
      <w:proofErr w:type="gramEnd"/>
      <w:r w:rsidRPr="00B030EC">
        <w:rPr>
          <w:lang w:val="eu-ES"/>
        </w:rPr>
        <w:t xml:space="preserve"> amaiera)</w:t>
      </w:r>
    </w:p>
    <w:p w:rsidR="004904B1" w:rsidRDefault="004904B1" w:rsidP="004904B1">
      <w:pPr>
        <w:pStyle w:val="Texto"/>
      </w:pPr>
      <w:r>
        <w:t xml:space="preserve">(35. </w:t>
      </w:r>
      <w:proofErr w:type="gramStart"/>
      <w:r>
        <w:t>zintaren</w:t>
      </w:r>
      <w:proofErr w:type="gramEnd"/>
      <w:r>
        <w:t xml:space="preserve"> hasiera)</w:t>
      </w:r>
    </w:p>
    <w:p w:rsidR="004904B1" w:rsidRDefault="004904B1" w:rsidP="004904B1">
      <w:pPr>
        <w:pStyle w:val="Texto"/>
      </w:pPr>
    </w:p>
    <w:p w:rsidR="004904B1" w:rsidRDefault="004904B1" w:rsidP="004904B1">
      <w:pPr>
        <w:pStyle w:val="Texto"/>
      </w:pPr>
      <w:r>
        <w:t>…</w:t>
      </w:r>
      <w:r w:rsidRPr="008F7D6F">
        <w:t xml:space="preserve"> y que la calidad</w:t>
      </w:r>
      <w:r>
        <w:t>,</w:t>
      </w:r>
      <w:r w:rsidRPr="008F7D6F">
        <w:t xml:space="preserve"> pues bueno</w:t>
      </w:r>
      <w:r>
        <w:t>,</w:t>
      </w:r>
      <w:r w:rsidRPr="008F7D6F">
        <w:t xml:space="preserve"> la podemos negociar</w:t>
      </w:r>
      <w:r>
        <w:t>. H</w:t>
      </w:r>
      <w:r w:rsidRPr="008F7D6F">
        <w:t>ay otro</w:t>
      </w:r>
      <w:r>
        <w:t>,</w:t>
      </w:r>
      <w:r w:rsidRPr="008F7D6F">
        <w:t xml:space="preserve"> que es de pequeñas bodegas anclad</w:t>
      </w:r>
      <w:r>
        <w:t>a</w:t>
      </w:r>
      <w:r w:rsidRPr="008F7D6F">
        <w:t>s en el territorio</w:t>
      </w:r>
      <w:r>
        <w:t>,</w:t>
      </w:r>
      <w:r w:rsidRPr="008F7D6F">
        <w:t xml:space="preserve"> que de momento pueblan los pueblos de Rioja Alavesa y que son las más infravalorada</w:t>
      </w:r>
      <w:r>
        <w:t>s</w:t>
      </w:r>
      <w:r w:rsidRPr="008F7D6F">
        <w:t xml:space="preserve"> y las que más difícil lo tienen para competir en ese tumulto de grandes beneficios y grandes industrias</w:t>
      </w:r>
      <w:r>
        <w:t>, ¿no?</w:t>
      </w:r>
    </w:p>
    <w:p w:rsidR="004904B1" w:rsidRDefault="004904B1" w:rsidP="004904B1">
      <w:pPr>
        <w:pStyle w:val="Texto"/>
      </w:pPr>
    </w:p>
    <w:p w:rsidR="004904B1" w:rsidRDefault="004904B1" w:rsidP="004904B1">
      <w:pPr>
        <w:pStyle w:val="Texto"/>
      </w:pPr>
      <w:r w:rsidRPr="008F7D6F">
        <w:t>Es por eso que lo que hoy veníamos a pedir al Gobierno es</w:t>
      </w:r>
      <w:r>
        <w:t>,</w:t>
      </w:r>
      <w:r w:rsidRPr="008F7D6F">
        <w:t xml:space="preserve"> por un lado, recuperar el nombre, porque es que así debe ser porque no puede ser otra manera y porque se lo debemos a la comarca y a las gentes que vi</w:t>
      </w:r>
      <w:r>
        <w:t>ven</w:t>
      </w:r>
      <w:r w:rsidRPr="008F7D6F">
        <w:t xml:space="preserve"> </w:t>
      </w:r>
      <w:r>
        <w:t xml:space="preserve">allá, </w:t>
      </w:r>
      <w:r w:rsidRPr="008F7D6F">
        <w:t>pero por otro lado</w:t>
      </w:r>
      <w:r>
        <w:t>,</w:t>
      </w:r>
      <w:r w:rsidRPr="008F7D6F">
        <w:t xml:space="preserve"> bueno</w:t>
      </w:r>
      <w:r>
        <w:t>,</w:t>
      </w:r>
      <w:r w:rsidRPr="008F7D6F">
        <w:t xml:space="preserve"> desarrollar y empujar y facilitar ese otro modelo</w:t>
      </w:r>
      <w:r>
        <w:t>,</w:t>
      </w:r>
      <w:r w:rsidRPr="008F7D6F">
        <w:t xml:space="preserve"> bueno</w:t>
      </w:r>
      <w:r>
        <w:t>,</w:t>
      </w:r>
      <w:r w:rsidRPr="008F7D6F">
        <w:t xml:space="preserve"> basado en la calidad, </w:t>
      </w:r>
      <w:r>
        <w:t>¿</w:t>
      </w:r>
      <w:r w:rsidRPr="008F7D6F">
        <w:t>no</w:t>
      </w:r>
      <w:r>
        <w:t xml:space="preserve">?, que </w:t>
      </w:r>
      <w:r w:rsidRPr="008F7D6F">
        <w:t xml:space="preserve">ahora ya sí se está poniendo en cuestión. </w:t>
      </w:r>
    </w:p>
    <w:p w:rsidR="004904B1" w:rsidRDefault="004904B1" w:rsidP="004904B1">
      <w:pPr>
        <w:pStyle w:val="Texto"/>
      </w:pPr>
    </w:p>
    <w:p w:rsidR="004904B1" w:rsidRDefault="004904B1" w:rsidP="004904B1">
      <w:pPr>
        <w:pStyle w:val="Texto"/>
      </w:pPr>
      <w:r w:rsidRPr="008F7D6F">
        <w:t>Habla</w:t>
      </w:r>
      <w:r>
        <w:t>ba</w:t>
      </w:r>
      <w:r w:rsidRPr="008F7D6F">
        <w:t xml:space="preserve"> </w:t>
      </w:r>
      <w:r>
        <w:t>la</w:t>
      </w:r>
      <w:r w:rsidRPr="008F7D6F">
        <w:t xml:space="preserve"> señora del Partido Popular</w:t>
      </w:r>
      <w:r>
        <w:t xml:space="preserve"> </w:t>
      </w:r>
      <w:r w:rsidRPr="008F7D6F">
        <w:t xml:space="preserve">de relevo generacional. Bueno, si quiere </w:t>
      </w:r>
      <w:r>
        <w:t>le</w:t>
      </w:r>
      <w:r w:rsidRPr="008F7D6F">
        <w:t xml:space="preserve"> </w:t>
      </w:r>
      <w:r>
        <w:t>hago</w:t>
      </w:r>
      <w:r w:rsidRPr="008F7D6F">
        <w:t xml:space="preserve"> </w:t>
      </w:r>
      <w:r>
        <w:t xml:space="preserve">una </w:t>
      </w:r>
      <w:r w:rsidRPr="008F7D6F">
        <w:t xml:space="preserve">apuesta, nos vamos </w:t>
      </w:r>
      <w:r>
        <w:t>usted y yo mañana a</w:t>
      </w:r>
      <w:r w:rsidRPr="008F7D6F">
        <w:t xml:space="preserve"> Rioja Alavesa, intentamos compra</w:t>
      </w:r>
      <w:r>
        <w:t>r</w:t>
      </w:r>
      <w:r w:rsidRPr="008F7D6F">
        <w:t xml:space="preserve"> unas </w:t>
      </w:r>
      <w:r>
        <w:t>v</w:t>
      </w:r>
      <w:r w:rsidRPr="008F7D6F">
        <w:t>iñas y nos intentamos colocar en una bodega pequeña</w:t>
      </w:r>
      <w:r>
        <w:t>, a</w:t>
      </w:r>
      <w:r w:rsidRPr="008F7D6F">
        <w:t xml:space="preserve"> ver si lo conseguimos</w:t>
      </w:r>
      <w:r>
        <w:t>. E</w:t>
      </w:r>
      <w:r w:rsidRPr="008F7D6F">
        <w:t>s imposible busca</w:t>
      </w:r>
      <w:r>
        <w:t>r un</w:t>
      </w:r>
      <w:r w:rsidRPr="008F7D6F">
        <w:t xml:space="preserve"> relevo generacional, porque es imposible acceder a la tierra, porque es carísimo entra</w:t>
      </w:r>
      <w:r>
        <w:t>r</w:t>
      </w:r>
      <w:r w:rsidRPr="008F7D6F">
        <w:t xml:space="preserve"> en ese mercado</w:t>
      </w:r>
      <w:r>
        <w:t>,</w:t>
      </w:r>
      <w:r w:rsidRPr="008F7D6F">
        <w:t xml:space="preserve"> y porque ya poner</w:t>
      </w:r>
      <w:r>
        <w:t>te a</w:t>
      </w:r>
      <w:r w:rsidRPr="008F7D6F">
        <w:t xml:space="preserve"> elaborar y competir con esas grandes empresas es casi imposible. </w:t>
      </w:r>
    </w:p>
    <w:p w:rsidR="004904B1" w:rsidRDefault="004904B1" w:rsidP="004904B1">
      <w:pPr>
        <w:pStyle w:val="Texto"/>
      </w:pPr>
    </w:p>
    <w:p w:rsidR="004904B1" w:rsidRDefault="004904B1" w:rsidP="004904B1">
      <w:pPr>
        <w:pStyle w:val="Texto"/>
      </w:pPr>
      <w:r w:rsidRPr="008F7D6F">
        <w:t>Claro que tenemos que buscar el re</w:t>
      </w:r>
      <w:r>
        <w:t>levo gener</w:t>
      </w:r>
      <w:r w:rsidRPr="008F7D6F">
        <w:t xml:space="preserve">acional, pero </w:t>
      </w:r>
      <w:r>
        <w:t xml:space="preserve">hoy </w:t>
      </w:r>
      <w:r w:rsidRPr="008F7D6F">
        <w:t>a día no</w:t>
      </w:r>
      <w:r>
        <w:t xml:space="preserve"> </w:t>
      </w:r>
      <w:r w:rsidRPr="008F7D6F">
        <w:t>s</w:t>
      </w:r>
      <w:r>
        <w:t>e</w:t>
      </w:r>
      <w:r w:rsidRPr="008F7D6F">
        <w:t xml:space="preserve"> está dando</w:t>
      </w:r>
      <w:r>
        <w:t xml:space="preserve">, hoy </w:t>
      </w:r>
      <w:r w:rsidRPr="008F7D6F">
        <w:t>en día no</w:t>
      </w:r>
      <w:r>
        <w:t xml:space="preserve"> </w:t>
      </w:r>
      <w:r w:rsidRPr="008F7D6F">
        <w:t>s</w:t>
      </w:r>
      <w:r>
        <w:t>e</w:t>
      </w:r>
      <w:r w:rsidRPr="008F7D6F">
        <w:t xml:space="preserve"> está dando</w:t>
      </w:r>
      <w:r>
        <w:t>. Y la Diputación Foral de Ál</w:t>
      </w:r>
      <w:r w:rsidRPr="008F7D6F">
        <w:t>a</w:t>
      </w:r>
      <w:r>
        <w:t>v</w:t>
      </w:r>
      <w:r w:rsidRPr="008F7D6F">
        <w:t xml:space="preserve">a, que </w:t>
      </w:r>
      <w:r>
        <w:t xml:space="preserve">en eso </w:t>
      </w:r>
      <w:r w:rsidRPr="008F7D6F">
        <w:t xml:space="preserve">sí tiene competencias, lo sabe </w:t>
      </w:r>
      <w:r>
        <w:t xml:space="preserve">de </w:t>
      </w:r>
      <w:r w:rsidRPr="008F7D6F">
        <w:t xml:space="preserve">primera mano. </w:t>
      </w:r>
    </w:p>
    <w:p w:rsidR="004904B1" w:rsidRDefault="004904B1" w:rsidP="004904B1">
      <w:pPr>
        <w:pStyle w:val="Texto"/>
      </w:pPr>
    </w:p>
    <w:p w:rsidR="004904B1" w:rsidRDefault="004904B1" w:rsidP="004904B1">
      <w:pPr>
        <w:pStyle w:val="Texto"/>
      </w:pPr>
      <w:r w:rsidRPr="008F7D6F">
        <w:t>Desde luego que el Gobierno Vasco hasta ahora</w:t>
      </w:r>
      <w:r>
        <w:t>,</w:t>
      </w:r>
      <w:r w:rsidRPr="008F7D6F">
        <w:t xml:space="preserve"> bueno</w:t>
      </w:r>
      <w:r>
        <w:t>,</w:t>
      </w:r>
      <w:r w:rsidRPr="008F7D6F">
        <w:t xml:space="preserve"> los dos últimos años ha estado </w:t>
      </w:r>
      <w:r>
        <w:t xml:space="preserve">ausente, eso yo creo que </w:t>
      </w:r>
      <w:r w:rsidRPr="008F7D6F">
        <w:t xml:space="preserve">nadie lo ha podido decir, porque yo </w:t>
      </w:r>
      <w:r>
        <w:lastRenderedPageBreak/>
        <w:t xml:space="preserve">lo he oído hoy </w:t>
      </w:r>
      <w:r w:rsidRPr="008F7D6F">
        <w:t xml:space="preserve">otra vez en este </w:t>
      </w:r>
      <w:r>
        <w:t>atril, t</w:t>
      </w:r>
      <w:r w:rsidRPr="008F7D6F">
        <w:t>ambién lo escuch</w:t>
      </w:r>
      <w:r>
        <w:t>é</w:t>
      </w:r>
      <w:r w:rsidRPr="008F7D6F">
        <w:t xml:space="preserve"> el día </w:t>
      </w:r>
      <w:r>
        <w:t xml:space="preserve">de </w:t>
      </w:r>
      <w:r w:rsidRPr="008F7D6F">
        <w:t xml:space="preserve">la interpelación. </w:t>
      </w:r>
    </w:p>
    <w:p w:rsidR="004904B1" w:rsidRDefault="004904B1" w:rsidP="004904B1">
      <w:pPr>
        <w:pStyle w:val="Texto"/>
      </w:pPr>
    </w:p>
    <w:p w:rsidR="004904B1" w:rsidRDefault="004904B1" w:rsidP="004904B1">
      <w:pPr>
        <w:pStyle w:val="Texto"/>
      </w:pPr>
      <w:r w:rsidRPr="008F7D6F">
        <w:t xml:space="preserve">Para el vino la marca de Rioja Alavesa sigue siendo del </w:t>
      </w:r>
      <w:r>
        <w:t>Consejo Regulador y en Europa h</w:t>
      </w:r>
      <w:r w:rsidRPr="008F7D6F">
        <w:t xml:space="preserve">oy a día de hoy el Consejo </w:t>
      </w:r>
      <w:r>
        <w:t>R</w:t>
      </w:r>
      <w:r w:rsidRPr="008F7D6F">
        <w:t>egula</w:t>
      </w:r>
      <w:r>
        <w:t>do</w:t>
      </w:r>
      <w:r w:rsidRPr="008F7D6F">
        <w:t>r</w:t>
      </w:r>
      <w:r>
        <w:t xml:space="preserve"> es</w:t>
      </w:r>
      <w:r w:rsidRPr="008F7D6F">
        <w:t xml:space="preserve"> el dueño de la marca Rioja Alavesa</w:t>
      </w:r>
      <w:r>
        <w:t>.</w:t>
      </w:r>
    </w:p>
    <w:p w:rsidR="004904B1" w:rsidRDefault="004904B1" w:rsidP="004904B1">
      <w:pPr>
        <w:pStyle w:val="Texto"/>
      </w:pPr>
    </w:p>
    <w:p w:rsidR="004904B1" w:rsidRDefault="004904B1" w:rsidP="004904B1">
      <w:pPr>
        <w:pStyle w:val="Texto"/>
      </w:pPr>
      <w:r>
        <w:t>E</w:t>
      </w:r>
      <w:r w:rsidRPr="008F7D6F">
        <w:t xml:space="preserve">l Gobierno Vasco sabe de esa inferioridad de fuerzas en el </w:t>
      </w:r>
      <w:r>
        <w:t>Consejo R</w:t>
      </w:r>
      <w:r w:rsidRPr="008F7D6F">
        <w:t xml:space="preserve">egulador, porque la </w:t>
      </w:r>
      <w:r>
        <w:t xml:space="preserve">inferioridad de fuerzas </w:t>
      </w:r>
      <w:r w:rsidRPr="008F7D6F">
        <w:t>se mide en número de votos</w:t>
      </w:r>
      <w:r>
        <w:t xml:space="preserve">. En el Consejo Regulador hay 200 votos factibles, ¿saben cuántos tiene Álava? Diecisiete. Sabemos de la </w:t>
      </w:r>
      <w:r w:rsidRPr="008F7D6F">
        <w:t>inferio</w:t>
      </w:r>
      <w:r>
        <w:t xml:space="preserve">ridad de </w:t>
      </w:r>
      <w:r w:rsidRPr="008F7D6F">
        <w:t>fuerzas, David contra Gol</w:t>
      </w:r>
      <w:r>
        <w:t>i</w:t>
      </w:r>
      <w:r w:rsidRPr="008F7D6F">
        <w:t>a</w:t>
      </w:r>
      <w:r>
        <w:t>t, ahí no se puede hacer. Y es más, l</w:t>
      </w:r>
      <w:r w:rsidRPr="008F7D6F">
        <w:t xml:space="preserve">a inscripción de la marca </w:t>
      </w:r>
      <w:r>
        <w:t>R</w:t>
      </w:r>
      <w:r w:rsidRPr="008F7D6F">
        <w:t>ioja</w:t>
      </w:r>
      <w:r>
        <w:t xml:space="preserve"> Alavesa ni siquiera se llevó a Pleno, </w:t>
      </w:r>
      <w:r w:rsidRPr="008F7D6F">
        <w:t>n</w:t>
      </w:r>
      <w:r>
        <w:t>i siquiera se votó, es verdad que poco teníamos que hacer, porque 17 votos frente a 200 poco había que hacer, pero es que ni siquiera se llevó.</w:t>
      </w:r>
    </w:p>
    <w:p w:rsidR="004904B1" w:rsidRDefault="004904B1" w:rsidP="004904B1">
      <w:pPr>
        <w:pStyle w:val="Texto"/>
      </w:pPr>
    </w:p>
    <w:p w:rsidR="004904B1" w:rsidRDefault="004904B1" w:rsidP="004904B1">
      <w:pPr>
        <w:pStyle w:val="Texto"/>
      </w:pPr>
      <w:r>
        <w:t>Entonces, bueno, la inferioridad se</w:t>
      </w:r>
      <w:r w:rsidRPr="008F7D6F">
        <w:t xml:space="preserve"> ve ahí</w:t>
      </w:r>
      <w:r>
        <w:t>, la actitud del Consejo R</w:t>
      </w:r>
      <w:r w:rsidRPr="008F7D6F">
        <w:t xml:space="preserve">egulador está clara y yo creo que la actitud proactiva en defensa de Rioja Alavesa </w:t>
      </w:r>
      <w:r>
        <w:t>de</w:t>
      </w:r>
      <w:r w:rsidRPr="008F7D6F">
        <w:t>l Gobierno y</w:t>
      </w:r>
      <w:r>
        <w:t>o</w:t>
      </w:r>
      <w:r w:rsidRPr="008F7D6F">
        <w:t xml:space="preserve"> ya la</w:t>
      </w:r>
      <w:r>
        <w:t xml:space="preserve"> estoy</w:t>
      </w:r>
      <w:r w:rsidRPr="008F7D6F">
        <w:t xml:space="preserve"> </w:t>
      </w:r>
      <w:r>
        <w:t xml:space="preserve">dando </w:t>
      </w:r>
      <w:r w:rsidRPr="008F7D6F">
        <w:t xml:space="preserve">por hecha, porque de hecho la moción que vamos a presentar hoy y que se aprueba hoy yo creo la veo positiva, efectivamente, </w:t>
      </w:r>
      <w:r>
        <w:t xml:space="preserve">me hubiese </w:t>
      </w:r>
      <w:r w:rsidRPr="008F7D6F">
        <w:t>gustado mucho más ser más ambiciosa y</w:t>
      </w:r>
      <w:r>
        <w:t>…</w:t>
      </w:r>
      <w:r w:rsidRPr="008F7D6F">
        <w:t xml:space="preserve"> pero entendía que pasaba por encima del partidismo y que hoy sí que necesitamos un acuerdo en general para sacar adelante </w:t>
      </w:r>
      <w:r>
        <w:t xml:space="preserve">y </w:t>
      </w:r>
      <w:r w:rsidRPr="008F7D6F">
        <w:t>para defender una comarca vasca Rioja Alavesa por encima de cualquier otro interés partidista</w:t>
      </w:r>
      <w:r>
        <w:t>.</w:t>
      </w:r>
    </w:p>
    <w:p w:rsidR="004904B1" w:rsidRDefault="004904B1" w:rsidP="004904B1">
      <w:pPr>
        <w:pStyle w:val="Texto"/>
      </w:pPr>
    </w:p>
    <w:p w:rsidR="004904B1" w:rsidRDefault="004904B1" w:rsidP="004904B1">
      <w:pPr>
        <w:pStyle w:val="Texto"/>
      </w:pPr>
      <w:r w:rsidRPr="008F7D6F">
        <w:t xml:space="preserve">Así que voy acabando y voy a acabar con una frase que </w:t>
      </w:r>
      <w:r>
        <w:t>a</w:t>
      </w:r>
      <w:r w:rsidRPr="008F7D6F">
        <w:t xml:space="preserve">l señor Prieto </w:t>
      </w:r>
      <w:r>
        <w:t xml:space="preserve">se la tengo que </w:t>
      </w:r>
      <w:r w:rsidRPr="008F7D6F">
        <w:t>decir</w:t>
      </w:r>
      <w:r>
        <w:t>,</w:t>
      </w:r>
      <w:r w:rsidRPr="008F7D6F">
        <w:t xml:space="preserve"> no pued</w:t>
      </w:r>
      <w:r>
        <w:t>o</w:t>
      </w:r>
      <w:r w:rsidRPr="008F7D6F">
        <w:t xml:space="preserve"> acabar </w:t>
      </w:r>
      <w:r>
        <w:t xml:space="preserve">de </w:t>
      </w:r>
      <w:r w:rsidRPr="008F7D6F">
        <w:t>otra manera</w:t>
      </w:r>
      <w:r>
        <w:t xml:space="preserve"> a</w:t>
      </w:r>
      <w:r w:rsidRPr="008F7D6F">
        <w:t>demás, el vino nos une, nos guste o no el vino no</w:t>
      </w:r>
      <w:r>
        <w:t>s</w:t>
      </w:r>
      <w:r w:rsidRPr="008F7D6F">
        <w:t xml:space="preserve"> u</w:t>
      </w:r>
      <w:r>
        <w:t>n</w:t>
      </w:r>
      <w:r w:rsidRPr="008F7D6F">
        <w:t xml:space="preserve">e, aunque el Partido </w:t>
      </w:r>
      <w:r>
        <w:t xml:space="preserve">Popular hoy se abstenga, </w:t>
      </w:r>
      <w:r w:rsidRPr="008F7D6F">
        <w:t xml:space="preserve">agradecer la actitud de todos en este </w:t>
      </w:r>
      <w:r>
        <w:t>atril hoy.</w:t>
      </w:r>
    </w:p>
    <w:p w:rsidR="004904B1" w:rsidRDefault="004904B1" w:rsidP="004904B1">
      <w:pPr>
        <w:pStyle w:val="Texto"/>
      </w:pPr>
    </w:p>
    <w:p w:rsidR="004904B1" w:rsidRDefault="004904B1" w:rsidP="004904B1">
      <w:pPr>
        <w:pStyle w:val="Texto"/>
      </w:pPr>
      <w:r>
        <w:t>Eskerrik asko.</w:t>
      </w:r>
    </w:p>
    <w:p w:rsidR="004904B1" w:rsidRDefault="004904B1" w:rsidP="004904B1">
      <w:pPr>
        <w:pStyle w:val="Texto"/>
      </w:pPr>
    </w:p>
    <w:p w:rsidR="004904B1" w:rsidRDefault="004904B1" w:rsidP="004904B1">
      <w:pPr>
        <w:pStyle w:val="Texto"/>
      </w:pPr>
    </w:p>
    <w:p w:rsidR="004904B1" w:rsidRDefault="004904B1" w:rsidP="004904B1">
      <w:pPr>
        <w:pStyle w:val="Texto"/>
      </w:pPr>
      <w:r w:rsidRPr="00C1231A">
        <w:rPr>
          <w:rFonts w:ascii="Futura Md BT" w:hAnsi="Futura Md BT"/>
        </w:rPr>
        <w:lastRenderedPageBreak/>
        <w:t>LEHENDAKARIAK</w:t>
      </w:r>
      <w:r>
        <w:t xml:space="preserve">: Eskerrik asko López de Arroyabe </w:t>
      </w:r>
      <w:proofErr w:type="spellStart"/>
      <w:r>
        <w:t>andrea</w:t>
      </w:r>
      <w:proofErr w:type="spellEnd"/>
      <w:r>
        <w:t>. Prieto jauna bertatik.</w:t>
      </w:r>
    </w:p>
    <w:p w:rsidR="004904B1" w:rsidRDefault="004904B1" w:rsidP="004904B1">
      <w:pPr>
        <w:pStyle w:val="Texto"/>
      </w:pPr>
    </w:p>
    <w:p w:rsidR="004904B1" w:rsidRDefault="004904B1" w:rsidP="004904B1">
      <w:pPr>
        <w:pStyle w:val="Texto"/>
      </w:pPr>
    </w:p>
    <w:p w:rsidR="004904B1" w:rsidRDefault="004904B1" w:rsidP="004904B1">
      <w:pPr>
        <w:pStyle w:val="Texto"/>
      </w:pPr>
      <w:r w:rsidRPr="00C1231A">
        <w:rPr>
          <w:rFonts w:ascii="Futura Md BT" w:hAnsi="Futura Md BT"/>
        </w:rPr>
        <w:t>PRIETO SAN VICENTE</w:t>
      </w:r>
      <w:r>
        <w:t xml:space="preserve"> jaunak: Pr</w:t>
      </w:r>
      <w:r w:rsidRPr="008F7D6F">
        <w:t>esident</w:t>
      </w:r>
      <w:r>
        <w:t>a</w:t>
      </w:r>
      <w:r w:rsidRPr="008F7D6F">
        <w:t xml:space="preserve"> desde el escaño porque </w:t>
      </w:r>
      <w:r>
        <w:t>es simplemente una puntualización. L</w:t>
      </w:r>
      <w:r w:rsidRPr="008F7D6F">
        <w:t xml:space="preserve">a marca Rioja Alavesa existe y existe desde hace muchos años y funciona dentro del Consejo Regulador y hasta ahora </w:t>
      </w:r>
      <w:r>
        <w:t xml:space="preserve">ha </w:t>
      </w:r>
      <w:r w:rsidRPr="008F7D6F">
        <w:t>estado protegida como marca en relación a la promoción del vino</w:t>
      </w:r>
      <w:r>
        <w:t xml:space="preserve">, y </w:t>
      </w:r>
      <w:r w:rsidRPr="008F7D6F">
        <w:t xml:space="preserve">además cuando se ha intentado que esa promoción fuese a otros sectores o a otras actividades de la economía, no se ha permitido. </w:t>
      </w:r>
    </w:p>
    <w:p w:rsidR="004904B1" w:rsidRDefault="004904B1" w:rsidP="004904B1">
      <w:pPr>
        <w:pStyle w:val="Texto"/>
      </w:pPr>
    </w:p>
    <w:p w:rsidR="004904B1" w:rsidRDefault="004904B1" w:rsidP="004904B1">
      <w:pPr>
        <w:pStyle w:val="Texto"/>
      </w:pPr>
      <w:r w:rsidRPr="008F7D6F">
        <w:t xml:space="preserve">Lo que queremos es recuperar el paso adelante que ha dado el </w:t>
      </w:r>
      <w:r>
        <w:t>C</w:t>
      </w:r>
      <w:r w:rsidRPr="008F7D6F">
        <w:t xml:space="preserve">onsejo </w:t>
      </w:r>
      <w:r>
        <w:t>R</w:t>
      </w:r>
      <w:r w:rsidRPr="008F7D6F">
        <w:t>egulador en relación a la marca Rioja Alavesa, que la ha querido registrar para poder colocarla ante otro tipo de actividades que ya no están relacionadas con e</w:t>
      </w:r>
      <w:r>
        <w:t>l</w:t>
      </w:r>
      <w:r w:rsidRPr="008F7D6F">
        <w:t xml:space="preserve"> vino, si</w:t>
      </w:r>
      <w:r>
        <w:t>n</w:t>
      </w:r>
      <w:r w:rsidRPr="008F7D6F">
        <w:t>o que están relacionadas con el calzado, con el textil, con la actividad económi</w:t>
      </w:r>
      <w:r w:rsidR="00715BA3">
        <w:t>ca que quisieran, sabiendo que e</w:t>
      </w:r>
      <w:r w:rsidRPr="008F7D6F">
        <w:t>sta es una marca que representa también a una comarca y que forma part</w:t>
      </w:r>
      <w:r>
        <w:t>e</w:t>
      </w:r>
      <w:r w:rsidRPr="008F7D6F">
        <w:t xml:space="preserve"> de un país y que por lo </w:t>
      </w:r>
      <w:r>
        <w:t>tanto t</w:t>
      </w:r>
      <w:r w:rsidRPr="008F7D6F">
        <w:t>iene una identidad que es superior a la</w:t>
      </w:r>
      <w:r>
        <w:t>…</w:t>
      </w:r>
      <w:r w:rsidRPr="008F7D6F">
        <w:t xml:space="preserve"> que se refiere a la promoción de</w:t>
      </w:r>
      <w:r>
        <w:t>l vino.</w:t>
      </w:r>
    </w:p>
    <w:p w:rsidR="004904B1" w:rsidRDefault="004904B1" w:rsidP="004904B1">
      <w:pPr>
        <w:pStyle w:val="Texto"/>
      </w:pPr>
    </w:p>
    <w:p w:rsidR="004904B1" w:rsidRDefault="00715BA3" w:rsidP="004904B1">
      <w:pPr>
        <w:pStyle w:val="Texto"/>
      </w:pPr>
      <w:r>
        <w:t>E</w:t>
      </w:r>
      <w:r w:rsidR="004904B1">
        <w:t>ste es</w:t>
      </w:r>
      <w:r w:rsidR="004904B1" w:rsidRPr="008F7D6F">
        <w:t xml:space="preserve"> el conflicto en el que estamos, no se trata de inventar una nueva marca, ya existe, ya está registrada desde hace muchos años. Con ella se han promocionado los vinos de Rioja Alavesa dentro de la Denominación de Origen Rioja, y queremos que siga siendo así</w:t>
      </w:r>
      <w:r w:rsidR="004904B1">
        <w:t>, p</w:t>
      </w:r>
      <w:r w:rsidR="004904B1" w:rsidRPr="008F7D6F">
        <w:t xml:space="preserve">ero no queremos que esto pase a un escenario superior, con una agresividad comercial y económica por parte del </w:t>
      </w:r>
      <w:r w:rsidR="004904B1">
        <w:t>C</w:t>
      </w:r>
      <w:r w:rsidR="004904B1" w:rsidRPr="008F7D6F">
        <w:t xml:space="preserve">onsejo </w:t>
      </w:r>
      <w:r w:rsidR="004904B1">
        <w:t>R</w:t>
      </w:r>
      <w:r w:rsidR="004904B1" w:rsidRPr="008F7D6F">
        <w:t>egulador, que no es acorde a ninguno de los fines ni por los que existe el sector</w:t>
      </w:r>
      <w:r w:rsidR="004904B1">
        <w:t xml:space="preserve"> vinícola, </w:t>
      </w:r>
      <w:r w:rsidR="004904B1" w:rsidRPr="008F7D6F">
        <w:t xml:space="preserve">ni por los que existe el propio Consejo </w:t>
      </w:r>
      <w:r w:rsidR="004904B1">
        <w:t>R</w:t>
      </w:r>
      <w:r w:rsidR="004904B1" w:rsidRPr="008F7D6F">
        <w:t>egulado</w:t>
      </w:r>
      <w:r w:rsidR="004904B1">
        <w:t>r.</w:t>
      </w:r>
    </w:p>
    <w:p w:rsidR="004904B1" w:rsidRDefault="004904B1" w:rsidP="004904B1">
      <w:pPr>
        <w:pStyle w:val="Texto"/>
      </w:pPr>
    </w:p>
    <w:p w:rsidR="004904B1" w:rsidRDefault="004904B1" w:rsidP="004904B1">
      <w:pPr>
        <w:pStyle w:val="Texto"/>
      </w:pPr>
      <w:r>
        <w:t>Nada más.</w:t>
      </w:r>
    </w:p>
    <w:p w:rsidR="004904B1" w:rsidRDefault="004904B1" w:rsidP="004904B1">
      <w:pPr>
        <w:pStyle w:val="Texto"/>
      </w:pPr>
    </w:p>
    <w:p w:rsidR="004904B1" w:rsidRDefault="004904B1" w:rsidP="004904B1">
      <w:pPr>
        <w:pStyle w:val="Texto"/>
      </w:pPr>
    </w:p>
    <w:p w:rsidR="004904B1" w:rsidRPr="00265368" w:rsidRDefault="004904B1" w:rsidP="004904B1">
      <w:pPr>
        <w:pStyle w:val="Texto"/>
      </w:pPr>
      <w:r w:rsidRPr="0070589E">
        <w:rPr>
          <w:rFonts w:ascii="Futura Md BT" w:hAnsi="Futura Md BT"/>
        </w:rPr>
        <w:t>LEHENDAKARIAK</w:t>
      </w:r>
      <w:r>
        <w:t xml:space="preserve">: Eskerrik </w:t>
      </w:r>
      <w:r w:rsidRPr="008F7D6F">
        <w:t xml:space="preserve">asko </w:t>
      </w:r>
      <w:r>
        <w:t xml:space="preserve">Prieto jauna. </w:t>
      </w:r>
      <w:r w:rsidRPr="00265368">
        <w:t xml:space="preserve">Molina </w:t>
      </w:r>
      <w:proofErr w:type="spellStart"/>
      <w:r w:rsidRPr="00265368">
        <w:t>andrea</w:t>
      </w:r>
      <w:proofErr w:type="spellEnd"/>
      <w:r w:rsidRPr="00265368">
        <w:t xml:space="preserve"> zurea da </w:t>
      </w:r>
      <w:proofErr w:type="spellStart"/>
      <w:r w:rsidRPr="00265368">
        <w:t>hitza</w:t>
      </w:r>
      <w:proofErr w:type="spellEnd"/>
      <w:r w:rsidRPr="00265368">
        <w:t>.</w:t>
      </w:r>
    </w:p>
    <w:p w:rsidR="004904B1" w:rsidRPr="00265368" w:rsidRDefault="004904B1" w:rsidP="004904B1">
      <w:pPr>
        <w:pStyle w:val="Texto"/>
      </w:pPr>
    </w:p>
    <w:p w:rsidR="004904B1" w:rsidRPr="00265368" w:rsidRDefault="004904B1" w:rsidP="004904B1">
      <w:pPr>
        <w:pStyle w:val="Texto"/>
      </w:pPr>
    </w:p>
    <w:p w:rsidR="004904B1" w:rsidRPr="004904B1" w:rsidRDefault="004904B1" w:rsidP="004904B1">
      <w:pPr>
        <w:pStyle w:val="Texto"/>
        <w:rPr>
          <w:lang w:val="eu-ES"/>
        </w:rPr>
      </w:pPr>
      <w:r w:rsidRPr="00265368">
        <w:rPr>
          <w:rFonts w:ascii="Futura Md BT" w:hAnsi="Futura Md BT"/>
        </w:rPr>
        <w:t>MOLINA PÉREZ</w:t>
      </w:r>
      <w:r w:rsidRPr="00265368">
        <w:t xml:space="preserve"> </w:t>
      </w:r>
      <w:proofErr w:type="spellStart"/>
      <w:r w:rsidRPr="00265368">
        <w:t>andreak</w:t>
      </w:r>
      <w:proofErr w:type="spellEnd"/>
      <w:r w:rsidRPr="00265368">
        <w:t xml:space="preserve">: </w:t>
      </w:r>
      <w:r w:rsidRPr="004904B1">
        <w:rPr>
          <w:lang w:val="eu-ES"/>
        </w:rPr>
        <w:t xml:space="preserve">Bai, eskerrik asko, </w:t>
      </w:r>
      <w:proofErr w:type="spellStart"/>
      <w:r w:rsidRPr="004904B1">
        <w:rPr>
          <w:lang w:val="eu-ES"/>
        </w:rPr>
        <w:t>legebiltzarburu</w:t>
      </w:r>
      <w:proofErr w:type="spellEnd"/>
      <w:r w:rsidRPr="004904B1">
        <w:rPr>
          <w:lang w:val="eu-ES"/>
        </w:rPr>
        <w:t xml:space="preserve"> andrea.</w:t>
      </w:r>
    </w:p>
    <w:p w:rsidR="004904B1" w:rsidRPr="00265368" w:rsidRDefault="004904B1" w:rsidP="004904B1">
      <w:pPr>
        <w:pStyle w:val="Texto"/>
      </w:pPr>
    </w:p>
    <w:p w:rsidR="004904B1" w:rsidRDefault="004904B1" w:rsidP="004904B1">
      <w:pPr>
        <w:pStyle w:val="Texto"/>
      </w:pPr>
      <w:r>
        <w:t>S</w:t>
      </w:r>
      <w:r w:rsidRPr="008F7D6F">
        <w:t>eñora López de Ocariz, si estamos de acuerdo</w:t>
      </w:r>
      <w:r>
        <w:t>…</w:t>
      </w:r>
      <w:r w:rsidRPr="008F7D6F">
        <w:t xml:space="preserve"> </w:t>
      </w:r>
      <w:r>
        <w:t>P</w:t>
      </w:r>
      <w:r w:rsidRPr="008F7D6F">
        <w:t>erdón</w:t>
      </w:r>
      <w:r>
        <w:t xml:space="preserve">, López de Arroyabe. Estamos de </w:t>
      </w:r>
      <w:r w:rsidRPr="008F7D6F">
        <w:t xml:space="preserve">acuerdo en la reflexión sobre este tema, pero no me niegue los pasos que </w:t>
      </w:r>
      <w:r>
        <w:t xml:space="preserve">ha </w:t>
      </w:r>
      <w:r w:rsidRPr="008F7D6F">
        <w:t>dado el Gobierno Vasco para frenar esta situación</w:t>
      </w:r>
      <w:r>
        <w:t>,</w:t>
      </w:r>
      <w:r w:rsidRPr="008F7D6F">
        <w:t xml:space="preserve"> y encima es que l</w:t>
      </w:r>
      <w:r>
        <w:t>e</w:t>
      </w:r>
      <w:r w:rsidRPr="008F7D6F">
        <w:t xml:space="preserve"> insisto que los </w:t>
      </w:r>
      <w:r>
        <w:t xml:space="preserve">sigue </w:t>
      </w:r>
      <w:r w:rsidRPr="008F7D6F">
        <w:t xml:space="preserve">dando, </w:t>
      </w:r>
      <w:r>
        <w:t>¿</w:t>
      </w:r>
      <w:r w:rsidRPr="008F7D6F">
        <w:t>no</w:t>
      </w:r>
      <w:r>
        <w:t>?,</w:t>
      </w:r>
      <w:r w:rsidRPr="008F7D6F">
        <w:t xml:space="preserve"> porque encima todavía </w:t>
      </w:r>
      <w:r>
        <w:t xml:space="preserve">hay </w:t>
      </w:r>
      <w:r w:rsidRPr="008F7D6F">
        <w:t xml:space="preserve">plazo para recurrir ese recurso, valga la redundancia. </w:t>
      </w:r>
    </w:p>
    <w:p w:rsidR="004904B1" w:rsidRDefault="004904B1" w:rsidP="004904B1">
      <w:pPr>
        <w:pStyle w:val="Texto"/>
      </w:pPr>
    </w:p>
    <w:p w:rsidR="004904B1" w:rsidRDefault="004904B1" w:rsidP="004904B1">
      <w:pPr>
        <w:pStyle w:val="Texto"/>
      </w:pPr>
      <w:r w:rsidRPr="008F7D6F">
        <w:t>Y a mí sí que me gustaría apart</w:t>
      </w:r>
      <w:r>
        <w:t>a</w:t>
      </w:r>
      <w:r w:rsidRPr="008F7D6F">
        <w:t>r del debate las cuestiones aquí sobre las ventas</w:t>
      </w:r>
      <w:r>
        <w:t>,</w:t>
      </w:r>
      <w:r w:rsidRPr="008F7D6F">
        <w:t xml:space="preserve"> sobre la denominación</w:t>
      </w:r>
      <w:r>
        <w:t>,</w:t>
      </w:r>
      <w:r w:rsidRPr="008F7D6F">
        <w:t xml:space="preserve"> sobre la situación de las bodegas</w:t>
      </w:r>
      <w:r>
        <w:t>,</w:t>
      </w:r>
      <w:r w:rsidRPr="008F7D6F">
        <w:t xml:space="preserve"> que está claro que hay que abordar </w:t>
      </w:r>
      <w:r>
        <w:t>e</w:t>
      </w:r>
      <w:r w:rsidRPr="008F7D6F">
        <w:t xml:space="preserve"> incluso sería interesante, como decía</w:t>
      </w:r>
      <w:r>
        <w:t xml:space="preserve"> el</w:t>
      </w:r>
      <w:r w:rsidRPr="008F7D6F">
        <w:t xml:space="preserve"> señor Becerra, hacer una reflexión, </w:t>
      </w:r>
      <w:r>
        <w:t>¿</w:t>
      </w:r>
      <w:r w:rsidRPr="008F7D6F">
        <w:t>no</w:t>
      </w:r>
      <w:r>
        <w:t>?, p</w:t>
      </w:r>
      <w:r w:rsidRPr="008F7D6F">
        <w:t xml:space="preserve">ero el debate de hoy trata sobre la apropiación que el Consejo Regulador de Origen Rioja ha hecho sobre la marca Rioja </w:t>
      </w:r>
      <w:r>
        <w:t xml:space="preserve">Alavesa, </w:t>
      </w:r>
      <w:r w:rsidRPr="008F7D6F">
        <w:t>no nos vamos a desviar</w:t>
      </w:r>
      <w:r>
        <w:t>,</w:t>
      </w:r>
      <w:r w:rsidRPr="008F7D6F">
        <w:t xml:space="preserve"> </w:t>
      </w:r>
      <w:r>
        <w:t>¿</w:t>
      </w:r>
      <w:r w:rsidRPr="008F7D6F">
        <w:t>no</w:t>
      </w:r>
      <w:r>
        <w:t>?</w:t>
      </w:r>
    </w:p>
    <w:p w:rsidR="004904B1" w:rsidRDefault="004904B1" w:rsidP="004904B1">
      <w:pPr>
        <w:pStyle w:val="Texto"/>
      </w:pPr>
    </w:p>
    <w:p w:rsidR="004904B1" w:rsidRDefault="004904B1" w:rsidP="004904B1">
      <w:pPr>
        <w:pStyle w:val="Texto"/>
      </w:pPr>
      <w:r w:rsidRPr="008F7D6F">
        <w:t xml:space="preserve">La señora López de Ocariz, ahora sí, ustedes pusieron el grito en el cielo cuando </w:t>
      </w:r>
      <w:r>
        <w:t>ABRA</w:t>
      </w:r>
      <w:r w:rsidRPr="008F7D6F">
        <w:t xml:space="preserve"> decidió apartar el nombre de Rioja Alavesa de su asociación, </w:t>
      </w:r>
      <w:r>
        <w:t>¿</w:t>
      </w:r>
      <w:r w:rsidRPr="008F7D6F">
        <w:t>por</w:t>
      </w:r>
      <w:r>
        <w:t xml:space="preserve"> qué</w:t>
      </w:r>
      <w:r w:rsidRPr="008F7D6F">
        <w:t xml:space="preserve"> no lo ponen cuando el Consejo se</w:t>
      </w:r>
      <w:r>
        <w:t xml:space="preserve"> </w:t>
      </w:r>
      <w:r w:rsidRPr="008F7D6F">
        <w:t>adueña del nombre de Rioja Alavesa para usos que nada tienen que ver con el vino</w:t>
      </w:r>
      <w:r>
        <w:t>?</w:t>
      </w:r>
    </w:p>
    <w:p w:rsidR="004904B1" w:rsidRDefault="004904B1" w:rsidP="004904B1">
      <w:pPr>
        <w:pStyle w:val="Texto"/>
      </w:pPr>
    </w:p>
    <w:p w:rsidR="004904B1" w:rsidRDefault="004904B1" w:rsidP="004904B1">
      <w:pPr>
        <w:pStyle w:val="Texto"/>
      </w:pPr>
      <w:r w:rsidRPr="008F7D6F">
        <w:t>También bueno habla de que acude el representante o deja de acudir</w:t>
      </w:r>
      <w:r>
        <w:t>. B</w:t>
      </w:r>
      <w:r w:rsidRPr="008F7D6F">
        <w:t>ueno</w:t>
      </w:r>
      <w:r>
        <w:t>,</w:t>
      </w:r>
      <w:r w:rsidRPr="008F7D6F">
        <w:t xml:space="preserve"> eso también ya lo debatiremos</w:t>
      </w:r>
      <w:r>
        <w:t>,</w:t>
      </w:r>
      <w:r w:rsidRPr="008F7D6F">
        <w:t xml:space="preserve"> porque ustedes han presentado otra iniciativa, pero es que además da igual</w:t>
      </w:r>
      <w:r>
        <w:t>,</w:t>
      </w:r>
      <w:r w:rsidRPr="008F7D6F">
        <w:t xml:space="preserve"> es que no tiene voto </w:t>
      </w:r>
      <w:r>
        <w:t>e</w:t>
      </w:r>
      <w:r w:rsidRPr="008F7D6F">
        <w:t xml:space="preserve">l representante, por lo tanto, pueden decir lo que quieran, porque no puede votar. </w:t>
      </w:r>
    </w:p>
    <w:p w:rsidR="004904B1" w:rsidRDefault="004904B1" w:rsidP="004904B1">
      <w:pPr>
        <w:pStyle w:val="Texto"/>
      </w:pPr>
    </w:p>
    <w:p w:rsidR="004904B1" w:rsidRDefault="004904B1" w:rsidP="004904B1">
      <w:pPr>
        <w:pStyle w:val="Texto"/>
      </w:pPr>
      <w:r w:rsidRPr="008F7D6F">
        <w:t xml:space="preserve">También ha dicho que el objetivo del </w:t>
      </w:r>
      <w:r>
        <w:t>C</w:t>
      </w:r>
      <w:r w:rsidRPr="008F7D6F">
        <w:t xml:space="preserve">onsejo </w:t>
      </w:r>
      <w:r>
        <w:t>R</w:t>
      </w:r>
      <w:r w:rsidRPr="008F7D6F">
        <w:t xml:space="preserve">egulador es la defensa del producto protegido, totalmente de acuerdo, pero </w:t>
      </w:r>
      <w:r>
        <w:t>¿es su tarea</w:t>
      </w:r>
      <w:r w:rsidRPr="008F7D6F">
        <w:t xml:space="preserve"> acaso proteger una tasa donde ponga Rioja Alavesa </w:t>
      </w:r>
      <w:r>
        <w:t xml:space="preserve">o </w:t>
      </w:r>
      <w:r w:rsidRPr="008F7D6F">
        <w:t xml:space="preserve">un </w:t>
      </w:r>
      <w:r>
        <w:t>f</w:t>
      </w:r>
      <w:r w:rsidRPr="008F7D6F">
        <w:t>ular estampado con Rioja Alavesa</w:t>
      </w:r>
      <w:r>
        <w:t>?</w:t>
      </w:r>
      <w:r w:rsidRPr="008F7D6F">
        <w:t xml:space="preserve">, </w:t>
      </w:r>
      <w:r>
        <w:t>¿</w:t>
      </w:r>
      <w:r w:rsidRPr="008F7D6F">
        <w:t>no, verdad</w:t>
      </w:r>
      <w:r>
        <w:t xml:space="preserve">? </w:t>
      </w:r>
      <w:r w:rsidRPr="008F7D6F">
        <w:t>Pues entonces</w:t>
      </w:r>
      <w:r>
        <w:t>.</w:t>
      </w:r>
    </w:p>
    <w:p w:rsidR="004904B1" w:rsidRDefault="004904B1" w:rsidP="004904B1">
      <w:pPr>
        <w:pStyle w:val="Texto"/>
      </w:pPr>
    </w:p>
    <w:p w:rsidR="004904B1" w:rsidRDefault="004904B1" w:rsidP="004904B1">
      <w:pPr>
        <w:pStyle w:val="Texto"/>
      </w:pPr>
      <w:r>
        <w:lastRenderedPageBreak/>
        <w:t>Y</w:t>
      </w:r>
      <w:r w:rsidRPr="008F7D6F">
        <w:t xml:space="preserve"> luego, claro</w:t>
      </w:r>
      <w:r>
        <w:t>,</w:t>
      </w:r>
      <w:r w:rsidRPr="008F7D6F">
        <w:t xml:space="preserve"> poner en valor el vino</w:t>
      </w:r>
      <w:r>
        <w:t>,</w:t>
      </w:r>
      <w:r w:rsidRPr="008F7D6F">
        <w:t xml:space="preserve"> totalmente de acuerdo, pero sin dejarnos pisar. </w:t>
      </w:r>
    </w:p>
    <w:p w:rsidR="004904B1" w:rsidRDefault="004904B1" w:rsidP="004904B1">
      <w:pPr>
        <w:pStyle w:val="Texto"/>
      </w:pPr>
    </w:p>
    <w:p w:rsidR="004904B1" w:rsidRPr="004904B1" w:rsidRDefault="004904B1" w:rsidP="004904B1">
      <w:pPr>
        <w:pStyle w:val="Texto"/>
        <w:rPr>
          <w:lang w:val="eu-ES"/>
        </w:rPr>
      </w:pPr>
      <w:r w:rsidRPr="004904B1">
        <w:rPr>
          <w:lang w:val="eu-ES"/>
        </w:rPr>
        <w:t>Eskerrik asko.</w:t>
      </w:r>
    </w:p>
    <w:p w:rsidR="004904B1" w:rsidRPr="004904B1" w:rsidRDefault="004904B1" w:rsidP="004904B1">
      <w:pPr>
        <w:pStyle w:val="Texto"/>
        <w:rPr>
          <w:lang w:val="eu-ES"/>
        </w:rPr>
      </w:pPr>
    </w:p>
    <w:p w:rsidR="004904B1" w:rsidRPr="004904B1" w:rsidRDefault="004904B1" w:rsidP="004904B1">
      <w:pPr>
        <w:pStyle w:val="Texto"/>
        <w:rPr>
          <w:lang w:val="eu-ES"/>
        </w:rPr>
      </w:pPr>
    </w:p>
    <w:p w:rsidR="004904B1" w:rsidRPr="004904B1" w:rsidRDefault="004904B1" w:rsidP="004904B1">
      <w:pPr>
        <w:pStyle w:val="Texto"/>
        <w:rPr>
          <w:lang w:val="eu-ES"/>
        </w:rPr>
      </w:pPr>
      <w:r w:rsidRPr="004904B1">
        <w:rPr>
          <w:rFonts w:ascii="Futura Md BT" w:hAnsi="Futura Md BT"/>
          <w:lang w:val="eu-ES"/>
        </w:rPr>
        <w:t>LEHENDAKARIAK</w:t>
      </w:r>
      <w:r w:rsidRPr="004904B1">
        <w:rPr>
          <w:lang w:val="eu-ES"/>
        </w:rPr>
        <w:t xml:space="preserve">: Eskerrik asko Molina andrea. Lopez de </w:t>
      </w:r>
      <w:proofErr w:type="spellStart"/>
      <w:r w:rsidRPr="004904B1">
        <w:rPr>
          <w:lang w:val="eu-ES"/>
        </w:rPr>
        <w:t>Ocariz</w:t>
      </w:r>
      <w:proofErr w:type="spellEnd"/>
      <w:r w:rsidRPr="004904B1">
        <w:rPr>
          <w:lang w:val="eu-ES"/>
        </w:rPr>
        <w:t xml:space="preserve"> andrea, zurea da hitza. </w:t>
      </w:r>
    </w:p>
    <w:p w:rsidR="004904B1" w:rsidRPr="00265368" w:rsidRDefault="004904B1" w:rsidP="004904B1">
      <w:pPr>
        <w:pStyle w:val="Texto"/>
        <w:rPr>
          <w:lang w:val="pt-BR"/>
        </w:rPr>
      </w:pPr>
    </w:p>
    <w:p w:rsidR="004904B1" w:rsidRPr="00265368" w:rsidRDefault="004904B1" w:rsidP="004904B1">
      <w:pPr>
        <w:pStyle w:val="Texto"/>
        <w:rPr>
          <w:lang w:val="pt-BR"/>
        </w:rPr>
      </w:pPr>
    </w:p>
    <w:p w:rsidR="004904B1" w:rsidRDefault="004904B1" w:rsidP="004904B1">
      <w:pPr>
        <w:pStyle w:val="Texto"/>
      </w:pPr>
      <w:r w:rsidRPr="0070589E">
        <w:rPr>
          <w:rFonts w:ascii="Futura Md BT" w:hAnsi="Futura Md BT"/>
        </w:rPr>
        <w:t>LÓPEZ DE OCARIZ LÓPEZ DE MUNAIN</w:t>
      </w:r>
      <w:r>
        <w:t xml:space="preserve"> andreak: Señorías, b</w:t>
      </w:r>
      <w:r w:rsidRPr="008F7D6F">
        <w:t>ueno</w:t>
      </w:r>
      <w:r>
        <w:t>, yo lo que les vo</w:t>
      </w:r>
      <w:r w:rsidRPr="008F7D6F">
        <w:t xml:space="preserve">y </w:t>
      </w:r>
      <w:r>
        <w:t>a decir e</w:t>
      </w:r>
      <w:r w:rsidRPr="008F7D6F">
        <w:t xml:space="preserve">s que creemos desde el </w:t>
      </w:r>
      <w:r w:rsidR="00272087">
        <w:t>g</w:t>
      </w:r>
      <w:r>
        <w:t>rupo P</w:t>
      </w:r>
      <w:r w:rsidRPr="008F7D6F">
        <w:t xml:space="preserve">opular que la marca Rioja </w:t>
      </w:r>
      <w:r>
        <w:t xml:space="preserve">y </w:t>
      </w:r>
      <w:r w:rsidRPr="008F7D6F">
        <w:t xml:space="preserve">la marca Rioja Alavesa pertenece a los viticultores de bodegas de Rioja Alavesa, </w:t>
      </w:r>
      <w:r>
        <w:t>¿</w:t>
      </w:r>
      <w:r w:rsidRPr="008F7D6F">
        <w:t>no</w:t>
      </w:r>
      <w:r>
        <w:t>?</w:t>
      </w:r>
    </w:p>
    <w:p w:rsidR="004904B1" w:rsidRDefault="004904B1" w:rsidP="004904B1">
      <w:pPr>
        <w:pStyle w:val="Texto"/>
      </w:pPr>
    </w:p>
    <w:p w:rsidR="004904B1" w:rsidRDefault="004904B1" w:rsidP="004904B1">
      <w:pPr>
        <w:pStyle w:val="Texto"/>
      </w:pPr>
      <w:r w:rsidRPr="008F7D6F">
        <w:t xml:space="preserve">Desde </w:t>
      </w:r>
      <w:r w:rsidR="00272087">
        <w:t>el g</w:t>
      </w:r>
      <w:r>
        <w:t xml:space="preserve">rupo Popular </w:t>
      </w:r>
      <w:r w:rsidRPr="008F7D6F">
        <w:t>creemos firmemente que juntos somos más</w:t>
      </w:r>
      <w:r>
        <w:t>,</w:t>
      </w:r>
      <w:r w:rsidRPr="008F7D6F">
        <w:t xml:space="preserve"> que la marca n</w:t>
      </w:r>
      <w:r>
        <w:t>os…</w:t>
      </w:r>
    </w:p>
    <w:p w:rsidR="004904B1" w:rsidRDefault="004904B1" w:rsidP="004904B1">
      <w:pPr>
        <w:pStyle w:val="Texto"/>
      </w:pPr>
    </w:p>
    <w:p w:rsidR="004904B1" w:rsidRDefault="004904B1" w:rsidP="004904B1">
      <w:pPr>
        <w:pStyle w:val="Texto"/>
      </w:pPr>
      <w:r>
        <w:t>(35. zintaren amaiera)</w:t>
      </w:r>
    </w:p>
    <w:p w:rsidR="004904B1" w:rsidRPr="003257EA" w:rsidRDefault="004904B1" w:rsidP="004904B1">
      <w:pPr>
        <w:pStyle w:val="Texto"/>
        <w:rPr>
          <w:lang w:val="eu-ES"/>
        </w:rPr>
      </w:pPr>
      <w:r w:rsidRPr="003257EA">
        <w:rPr>
          <w:lang w:val="eu-ES"/>
        </w:rPr>
        <w:t>(36. zintaren hasiera)</w:t>
      </w:r>
    </w:p>
    <w:p w:rsidR="004904B1" w:rsidRPr="003257EA" w:rsidRDefault="004904B1" w:rsidP="004904B1">
      <w:pPr>
        <w:pStyle w:val="Texto"/>
        <w:rPr>
          <w:lang w:val="eu-ES"/>
        </w:rPr>
      </w:pPr>
    </w:p>
    <w:p w:rsidR="004904B1" w:rsidRDefault="004904B1" w:rsidP="004904B1">
      <w:pPr>
        <w:pStyle w:val="Texto"/>
        <w:rPr>
          <w:lang w:val="es-ES"/>
        </w:rPr>
      </w:pPr>
      <w:r w:rsidRPr="003257EA">
        <w:rPr>
          <w:lang w:val="es-ES"/>
        </w:rPr>
        <w:t>... la marca Rioja Alavesa pertenece a los viticultores y de bodegas de Rioja Alavesa</w:t>
      </w:r>
      <w:r>
        <w:rPr>
          <w:lang w:val="es-ES"/>
        </w:rPr>
        <w:t>. D</w:t>
      </w:r>
      <w:r w:rsidRPr="003257EA">
        <w:rPr>
          <w:lang w:val="es-ES"/>
        </w:rPr>
        <w:t xml:space="preserve">esde </w:t>
      </w:r>
      <w:r>
        <w:rPr>
          <w:lang w:val="es-ES"/>
        </w:rPr>
        <w:t xml:space="preserve">el grupo Popular </w:t>
      </w:r>
      <w:r w:rsidRPr="003257EA">
        <w:rPr>
          <w:lang w:val="es-ES"/>
        </w:rPr>
        <w:t>creemos firmemente que juntos somos más</w:t>
      </w:r>
      <w:r>
        <w:rPr>
          <w:lang w:val="es-ES"/>
        </w:rPr>
        <w:t>,</w:t>
      </w:r>
      <w:r w:rsidRPr="003257EA">
        <w:rPr>
          <w:lang w:val="es-ES"/>
        </w:rPr>
        <w:t xml:space="preserve"> que la marca nos identifica en el mundo</w:t>
      </w:r>
      <w:r>
        <w:rPr>
          <w:lang w:val="es-ES"/>
        </w:rPr>
        <w:t>. L</w:t>
      </w:r>
      <w:r w:rsidRPr="003257EA">
        <w:rPr>
          <w:lang w:val="es-ES"/>
        </w:rPr>
        <w:t xml:space="preserve">a marca </w:t>
      </w:r>
      <w:r>
        <w:rPr>
          <w:lang w:val="es-ES"/>
        </w:rPr>
        <w:t xml:space="preserve">Rioja Alavesa </w:t>
      </w:r>
      <w:r w:rsidRPr="003257EA">
        <w:rPr>
          <w:lang w:val="es-ES"/>
        </w:rPr>
        <w:t>forma parte de la Denominación de Origen</w:t>
      </w:r>
      <w:r>
        <w:rPr>
          <w:lang w:val="es-ES"/>
        </w:rPr>
        <w:t xml:space="preserve"> y c</w:t>
      </w:r>
      <w:r w:rsidRPr="003257EA">
        <w:rPr>
          <w:lang w:val="es-ES"/>
        </w:rPr>
        <w:t>ualquier intento por quitársela supondría la salida de nuestras bodegas de la Denominación de Origen Rioja. Qu</w:t>
      </w:r>
      <w:r>
        <w:rPr>
          <w:lang w:val="es-ES"/>
        </w:rPr>
        <w:t>e</w:t>
      </w:r>
      <w:r w:rsidRPr="003257EA">
        <w:rPr>
          <w:lang w:val="es-ES"/>
        </w:rPr>
        <w:t xml:space="preserve"> es lo que quieren ustedes</w:t>
      </w:r>
      <w:r>
        <w:rPr>
          <w:lang w:val="es-ES"/>
        </w:rPr>
        <w:t>,</w:t>
      </w:r>
      <w:r w:rsidRPr="003257EA">
        <w:rPr>
          <w:lang w:val="es-ES"/>
        </w:rPr>
        <w:t xml:space="preserve"> que lo han dicho</w:t>
      </w:r>
      <w:r>
        <w:rPr>
          <w:lang w:val="es-ES"/>
        </w:rPr>
        <w:t xml:space="preserve"> m</w:t>
      </w:r>
      <w:r w:rsidRPr="003257EA">
        <w:rPr>
          <w:lang w:val="es-ES"/>
        </w:rPr>
        <w:t xml:space="preserve">uchas veces, </w:t>
      </w:r>
      <w:r>
        <w:rPr>
          <w:lang w:val="es-ES"/>
        </w:rPr>
        <w:t>por activa y por pasiva. Y enredan y enredan. Y llevan en un lodazal</w:t>
      </w:r>
      <w:r w:rsidRPr="003257EA">
        <w:rPr>
          <w:lang w:val="es-ES"/>
        </w:rPr>
        <w:t xml:space="preserve"> años y años</w:t>
      </w:r>
      <w:r>
        <w:rPr>
          <w:lang w:val="es-ES"/>
        </w:rPr>
        <w:t>.</w:t>
      </w:r>
    </w:p>
    <w:p w:rsidR="004904B1" w:rsidRDefault="004904B1" w:rsidP="004904B1">
      <w:pPr>
        <w:pStyle w:val="Texto"/>
        <w:rPr>
          <w:lang w:val="es-ES"/>
        </w:rPr>
      </w:pPr>
    </w:p>
    <w:p w:rsidR="004904B1" w:rsidRDefault="004904B1" w:rsidP="004904B1">
      <w:pPr>
        <w:pStyle w:val="Texto"/>
        <w:rPr>
          <w:lang w:val="es-ES"/>
        </w:rPr>
      </w:pPr>
      <w:r w:rsidRPr="003257EA">
        <w:rPr>
          <w:lang w:val="es-ES"/>
        </w:rPr>
        <w:t>También</w:t>
      </w:r>
      <w:r>
        <w:rPr>
          <w:lang w:val="es-ES"/>
        </w:rPr>
        <w:t xml:space="preserve"> </w:t>
      </w:r>
      <w:r w:rsidRPr="003257EA">
        <w:rPr>
          <w:lang w:val="es-ES"/>
        </w:rPr>
        <w:t xml:space="preserve">exigimos al </w:t>
      </w:r>
      <w:r>
        <w:rPr>
          <w:lang w:val="es-ES"/>
        </w:rPr>
        <w:t>C</w:t>
      </w:r>
      <w:r w:rsidRPr="003257EA">
        <w:rPr>
          <w:lang w:val="es-ES"/>
        </w:rPr>
        <w:t xml:space="preserve">onsejo </w:t>
      </w:r>
      <w:r>
        <w:rPr>
          <w:lang w:val="es-ES"/>
        </w:rPr>
        <w:t>R</w:t>
      </w:r>
      <w:r w:rsidRPr="003257EA">
        <w:rPr>
          <w:lang w:val="es-ES"/>
        </w:rPr>
        <w:t>egulador y al Gobierno Vasco una mayor promoción. Claro que sí</w:t>
      </w:r>
      <w:r>
        <w:rPr>
          <w:lang w:val="es-ES"/>
        </w:rPr>
        <w:t>,</w:t>
      </w:r>
      <w:r w:rsidRPr="003257EA">
        <w:rPr>
          <w:lang w:val="es-ES"/>
        </w:rPr>
        <w:t xml:space="preserve"> está entre sus funciones y lo vamos a exigir de los vinos de Rioja Alavesa, tanto a nivel internacional, nacional y local.</w:t>
      </w:r>
      <w:r>
        <w:rPr>
          <w:lang w:val="es-ES"/>
        </w:rPr>
        <w:t xml:space="preserve"> No p</w:t>
      </w:r>
      <w:r w:rsidRPr="003257EA">
        <w:rPr>
          <w:lang w:val="es-ES"/>
        </w:rPr>
        <w:t>uede ser que en Bilbao y San Sebastián el consumo de Rioja Alavesa solo sea de un 12</w:t>
      </w:r>
      <w:r>
        <w:rPr>
          <w:lang w:val="es-ES"/>
        </w:rPr>
        <w:t> </w:t>
      </w:r>
      <w:r w:rsidRPr="003257EA">
        <w:rPr>
          <w:lang w:val="es-ES"/>
        </w:rPr>
        <w:t>%.</w:t>
      </w:r>
    </w:p>
    <w:p w:rsidR="004904B1" w:rsidRDefault="004904B1" w:rsidP="004904B1">
      <w:pPr>
        <w:pStyle w:val="Texto"/>
        <w:rPr>
          <w:lang w:val="es-ES"/>
        </w:rPr>
      </w:pPr>
    </w:p>
    <w:p w:rsidR="004904B1" w:rsidRDefault="004904B1" w:rsidP="004904B1">
      <w:pPr>
        <w:pStyle w:val="Texto"/>
        <w:rPr>
          <w:lang w:val="es-ES"/>
        </w:rPr>
      </w:pPr>
      <w:r w:rsidRPr="003257EA">
        <w:rPr>
          <w:lang w:val="es-ES"/>
        </w:rPr>
        <w:t xml:space="preserve">Desde el Partido Popular siempre hemos apostado por </w:t>
      </w:r>
      <w:r>
        <w:rPr>
          <w:lang w:val="es-ES"/>
        </w:rPr>
        <w:t xml:space="preserve">Rioja Alavesa. Hace </w:t>
      </w:r>
      <w:r w:rsidRPr="003257EA">
        <w:rPr>
          <w:lang w:val="es-ES"/>
        </w:rPr>
        <w:t xml:space="preserve">20 años apostamos por el regadío. Ahí está. Después apostamos y mejoramos y </w:t>
      </w:r>
      <w:r>
        <w:rPr>
          <w:lang w:val="es-ES"/>
        </w:rPr>
        <w:t>ar</w:t>
      </w:r>
      <w:r w:rsidRPr="003257EA">
        <w:rPr>
          <w:lang w:val="es-ES"/>
        </w:rPr>
        <w:t>regla</w:t>
      </w:r>
      <w:r>
        <w:rPr>
          <w:lang w:val="es-ES"/>
        </w:rPr>
        <w:t>m</w:t>
      </w:r>
      <w:r w:rsidRPr="003257EA">
        <w:rPr>
          <w:lang w:val="es-ES"/>
        </w:rPr>
        <w:t xml:space="preserve">os la chapuza de regadío que dejaron en </w:t>
      </w:r>
      <w:proofErr w:type="spellStart"/>
      <w:r w:rsidRPr="003257EA">
        <w:rPr>
          <w:lang w:val="es-ES"/>
        </w:rPr>
        <w:t>Lanciego</w:t>
      </w:r>
      <w:proofErr w:type="spellEnd"/>
      <w:r w:rsidRPr="003257EA">
        <w:rPr>
          <w:lang w:val="es-ES"/>
        </w:rPr>
        <w:t>. Ahí está el éxito. Hace 15 años apostamos por la Ruta del Vino</w:t>
      </w:r>
      <w:r>
        <w:rPr>
          <w:lang w:val="es-ES"/>
        </w:rPr>
        <w:t>. L</w:t>
      </w:r>
      <w:r w:rsidRPr="003257EA">
        <w:rPr>
          <w:lang w:val="es-ES"/>
        </w:rPr>
        <w:t>a creamos desde la Diputación</w:t>
      </w:r>
      <w:r>
        <w:rPr>
          <w:lang w:val="es-ES"/>
        </w:rPr>
        <w:t xml:space="preserve">, en </w:t>
      </w:r>
      <w:r w:rsidRPr="003257EA">
        <w:rPr>
          <w:lang w:val="es-ES"/>
        </w:rPr>
        <w:t>el Gobierno de señor Rabanera. Hoy en día es el mayor destino turístico de Álava</w:t>
      </w:r>
      <w:r>
        <w:rPr>
          <w:lang w:val="es-ES"/>
        </w:rPr>
        <w:t>.</w:t>
      </w:r>
    </w:p>
    <w:p w:rsidR="004904B1" w:rsidRDefault="004904B1" w:rsidP="004904B1">
      <w:pPr>
        <w:pStyle w:val="Texto"/>
        <w:rPr>
          <w:lang w:val="es-ES"/>
        </w:rPr>
      </w:pPr>
    </w:p>
    <w:p w:rsidR="004904B1" w:rsidRDefault="004904B1" w:rsidP="004904B1">
      <w:pPr>
        <w:pStyle w:val="Texto"/>
        <w:rPr>
          <w:lang w:val="es-ES"/>
        </w:rPr>
      </w:pPr>
      <w:r>
        <w:rPr>
          <w:lang w:val="es-ES"/>
        </w:rPr>
        <w:t>En</w:t>
      </w:r>
      <w:r w:rsidRPr="003257EA">
        <w:rPr>
          <w:lang w:val="es-ES"/>
        </w:rPr>
        <w:t xml:space="preserve"> el Partido Popular</w:t>
      </w:r>
      <w:r>
        <w:rPr>
          <w:lang w:val="es-ES"/>
        </w:rPr>
        <w:t xml:space="preserve"> s</w:t>
      </w:r>
      <w:r w:rsidRPr="003257EA">
        <w:rPr>
          <w:lang w:val="es-ES"/>
        </w:rPr>
        <w:t xml:space="preserve">abemos apoyar </w:t>
      </w:r>
      <w:r>
        <w:rPr>
          <w:lang w:val="es-ES"/>
        </w:rPr>
        <w:t xml:space="preserve">a </w:t>
      </w:r>
      <w:r w:rsidRPr="003257EA">
        <w:rPr>
          <w:lang w:val="es-ES"/>
        </w:rPr>
        <w:t xml:space="preserve">la </w:t>
      </w:r>
      <w:r>
        <w:rPr>
          <w:lang w:val="es-ES"/>
        </w:rPr>
        <w:t>R</w:t>
      </w:r>
      <w:r w:rsidRPr="003257EA">
        <w:rPr>
          <w:lang w:val="es-ES"/>
        </w:rPr>
        <w:t>i</w:t>
      </w:r>
      <w:r>
        <w:rPr>
          <w:lang w:val="es-ES"/>
        </w:rPr>
        <w:t>oja A</w:t>
      </w:r>
      <w:r w:rsidRPr="003257EA">
        <w:rPr>
          <w:lang w:val="es-ES"/>
        </w:rPr>
        <w:t xml:space="preserve">lavesa y lo hacemos con gusto y con ganas, porque es un gran tesoro. Y para ello ponemos en marcha ideas como la </w:t>
      </w:r>
      <w:r>
        <w:rPr>
          <w:lang w:val="es-ES"/>
        </w:rPr>
        <w:t>Feria de los vinos</w:t>
      </w:r>
      <w:r w:rsidRPr="003257EA">
        <w:rPr>
          <w:lang w:val="es-ES"/>
        </w:rPr>
        <w:t xml:space="preserve"> blancos de Vitoria</w:t>
      </w:r>
      <w:r>
        <w:rPr>
          <w:lang w:val="es-ES"/>
        </w:rPr>
        <w:t>,</w:t>
      </w:r>
      <w:r w:rsidRPr="003257EA">
        <w:rPr>
          <w:lang w:val="es-ES"/>
        </w:rPr>
        <w:t xml:space="preserve"> e</w:t>
      </w:r>
      <w:r>
        <w:rPr>
          <w:lang w:val="es-ES"/>
        </w:rPr>
        <w:t xml:space="preserve">n su segunda edición, como </w:t>
      </w:r>
      <w:proofErr w:type="spellStart"/>
      <w:r>
        <w:rPr>
          <w:lang w:val="es-ES"/>
        </w:rPr>
        <w:t>Ardoa</w:t>
      </w:r>
      <w:r w:rsidRPr="003257EA">
        <w:rPr>
          <w:lang w:val="es-ES"/>
        </w:rPr>
        <w:t>raba</w:t>
      </w:r>
      <w:proofErr w:type="spellEnd"/>
      <w:r w:rsidRPr="003257EA">
        <w:rPr>
          <w:lang w:val="es-ES"/>
        </w:rPr>
        <w:t>, que también fue iniciativa del Gobierno del PP</w:t>
      </w:r>
      <w:r>
        <w:rPr>
          <w:lang w:val="es-ES"/>
        </w:rPr>
        <w:t xml:space="preserve"> en</w:t>
      </w:r>
      <w:r w:rsidRPr="003257EA">
        <w:rPr>
          <w:lang w:val="es-ES"/>
        </w:rPr>
        <w:t xml:space="preserve"> la Diputación de Álava</w:t>
      </w:r>
      <w:r>
        <w:rPr>
          <w:lang w:val="es-ES"/>
        </w:rPr>
        <w:t>. U</w:t>
      </w:r>
      <w:r w:rsidRPr="003257EA">
        <w:rPr>
          <w:lang w:val="es-ES"/>
        </w:rPr>
        <w:t xml:space="preserve">stedes, además de enredar, </w:t>
      </w:r>
      <w:r>
        <w:rPr>
          <w:lang w:val="es-ES"/>
        </w:rPr>
        <w:t>¿</w:t>
      </w:r>
      <w:r w:rsidRPr="003257EA">
        <w:rPr>
          <w:lang w:val="es-ES"/>
        </w:rPr>
        <w:t>están dispuestos a reforzar la Denominación de Origen Rioja y Rioja Alavesa</w:t>
      </w:r>
      <w:r>
        <w:rPr>
          <w:lang w:val="es-ES"/>
        </w:rPr>
        <w:t>?</w:t>
      </w:r>
      <w:r w:rsidRPr="003257EA">
        <w:rPr>
          <w:lang w:val="es-ES"/>
        </w:rPr>
        <w:t xml:space="preserve"> </w:t>
      </w:r>
      <w:r>
        <w:rPr>
          <w:lang w:val="es-ES"/>
        </w:rPr>
        <w:t>¿</w:t>
      </w:r>
      <w:r w:rsidRPr="003257EA">
        <w:rPr>
          <w:lang w:val="es-ES"/>
        </w:rPr>
        <w:t>Están dispuestos</w:t>
      </w:r>
      <w:r>
        <w:rPr>
          <w:lang w:val="es-ES"/>
        </w:rPr>
        <w:t>?</w:t>
      </w:r>
      <w:r w:rsidRPr="003257EA">
        <w:rPr>
          <w:lang w:val="es-ES"/>
        </w:rPr>
        <w:t xml:space="preserve"> </w:t>
      </w:r>
      <w:r>
        <w:rPr>
          <w:lang w:val="es-ES"/>
        </w:rPr>
        <w:t>P</w:t>
      </w:r>
      <w:r w:rsidRPr="003257EA">
        <w:rPr>
          <w:lang w:val="es-ES"/>
        </w:rPr>
        <w:t>uede decir Bildu una iniciativa que haya desarrollado en favor de la marca Rioja Alavesa, de</w:t>
      </w:r>
      <w:r>
        <w:rPr>
          <w:lang w:val="es-ES"/>
        </w:rPr>
        <w:t xml:space="preserve"> Denominación </w:t>
      </w:r>
      <w:r w:rsidRPr="003257EA">
        <w:rPr>
          <w:lang w:val="es-ES"/>
        </w:rPr>
        <w:t xml:space="preserve">de Origen, calificada </w:t>
      </w:r>
      <w:r>
        <w:rPr>
          <w:lang w:val="es-ES"/>
        </w:rPr>
        <w:t xml:space="preserve">de </w:t>
      </w:r>
      <w:r w:rsidRPr="003257EA">
        <w:rPr>
          <w:lang w:val="es-ES"/>
        </w:rPr>
        <w:t>Rioja. Una</w:t>
      </w:r>
      <w:r>
        <w:rPr>
          <w:lang w:val="es-ES"/>
        </w:rPr>
        <w:t>. Una.</w:t>
      </w:r>
      <w:r w:rsidRPr="003257EA">
        <w:rPr>
          <w:lang w:val="es-ES"/>
        </w:rPr>
        <w:t xml:space="preserve"> </w:t>
      </w:r>
      <w:r>
        <w:rPr>
          <w:lang w:val="es-ES"/>
        </w:rPr>
        <w:t>¿Me puede decir el Gobierno Vasco</w:t>
      </w:r>
      <w:r w:rsidRPr="003257EA">
        <w:rPr>
          <w:lang w:val="es-ES"/>
        </w:rPr>
        <w:t xml:space="preserve"> por</w:t>
      </w:r>
      <w:r>
        <w:rPr>
          <w:lang w:val="es-ES"/>
        </w:rPr>
        <w:t xml:space="preserve"> </w:t>
      </w:r>
      <w:r w:rsidRPr="003257EA">
        <w:rPr>
          <w:lang w:val="es-ES"/>
        </w:rPr>
        <w:t>qu</w:t>
      </w:r>
      <w:r>
        <w:rPr>
          <w:lang w:val="es-ES"/>
        </w:rPr>
        <w:t>é</w:t>
      </w:r>
      <w:r w:rsidRPr="003257EA">
        <w:rPr>
          <w:lang w:val="es-ES"/>
        </w:rPr>
        <w:t xml:space="preserve"> lleva desde el año 2014 sin aparecer la aportación que tiene que hacer </w:t>
      </w:r>
      <w:r>
        <w:rPr>
          <w:lang w:val="es-ES"/>
        </w:rPr>
        <w:t>en el presupuesto al Consejo R</w:t>
      </w:r>
      <w:r w:rsidRPr="003257EA">
        <w:rPr>
          <w:lang w:val="es-ES"/>
        </w:rPr>
        <w:t>egulador</w:t>
      </w:r>
      <w:r>
        <w:rPr>
          <w:lang w:val="es-ES"/>
        </w:rPr>
        <w:t>? ¿Puede decir? ¿</w:t>
      </w:r>
      <w:r w:rsidRPr="003257EA">
        <w:rPr>
          <w:lang w:val="es-ES"/>
        </w:rPr>
        <w:t>Puede explicar</w:t>
      </w:r>
      <w:r>
        <w:rPr>
          <w:lang w:val="es-ES"/>
        </w:rPr>
        <w:t>?</w:t>
      </w:r>
      <w:r w:rsidRPr="003257EA">
        <w:rPr>
          <w:lang w:val="es-ES"/>
        </w:rPr>
        <w:t xml:space="preserve"> </w:t>
      </w:r>
      <w:r>
        <w:rPr>
          <w:lang w:val="es-ES"/>
        </w:rPr>
        <w:t xml:space="preserve">¿Tiene </w:t>
      </w:r>
      <w:r w:rsidRPr="003257EA">
        <w:rPr>
          <w:lang w:val="es-ES"/>
        </w:rPr>
        <w:t>explicación</w:t>
      </w:r>
      <w:r>
        <w:rPr>
          <w:lang w:val="es-ES"/>
        </w:rPr>
        <w:t>? No tienen voto. T</w:t>
      </w:r>
      <w:r w:rsidRPr="003257EA">
        <w:rPr>
          <w:lang w:val="es-ES"/>
        </w:rPr>
        <w:t xml:space="preserve">ampoco tiene </w:t>
      </w:r>
      <w:r>
        <w:rPr>
          <w:lang w:val="es-ES"/>
        </w:rPr>
        <w:t xml:space="preserve">voto la </w:t>
      </w:r>
      <w:r w:rsidRPr="003257EA">
        <w:rPr>
          <w:lang w:val="es-ES"/>
        </w:rPr>
        <w:t>Comunidad de Navarra</w:t>
      </w:r>
      <w:r>
        <w:rPr>
          <w:lang w:val="es-ES"/>
        </w:rPr>
        <w:t xml:space="preserve"> ni </w:t>
      </w:r>
      <w:r w:rsidRPr="003257EA">
        <w:rPr>
          <w:lang w:val="es-ES"/>
        </w:rPr>
        <w:t xml:space="preserve">tiene la </w:t>
      </w:r>
      <w:r>
        <w:rPr>
          <w:lang w:val="es-ES"/>
        </w:rPr>
        <w:t xml:space="preserve">Comunidad de </w:t>
      </w:r>
      <w:r w:rsidRPr="003257EA">
        <w:rPr>
          <w:lang w:val="es-ES"/>
        </w:rPr>
        <w:t>La Rioja</w:t>
      </w:r>
      <w:r>
        <w:rPr>
          <w:lang w:val="es-ES"/>
        </w:rPr>
        <w:t>. P</w:t>
      </w:r>
      <w:r w:rsidRPr="003257EA">
        <w:rPr>
          <w:lang w:val="es-ES"/>
        </w:rPr>
        <w:t>ero sabe</w:t>
      </w:r>
      <w:r>
        <w:rPr>
          <w:lang w:val="es-ES"/>
        </w:rPr>
        <w:t>n</w:t>
      </w:r>
      <w:r w:rsidRPr="003257EA">
        <w:rPr>
          <w:lang w:val="es-ES"/>
        </w:rPr>
        <w:t xml:space="preserve"> negociar, saben estar, saben hablar, saben dialogar, saben respetar. Esa es la cuestión.</w:t>
      </w:r>
      <w:r>
        <w:rPr>
          <w:lang w:val="es-ES"/>
        </w:rPr>
        <w:t xml:space="preserve"> </w:t>
      </w:r>
      <w:r w:rsidRPr="003257EA">
        <w:rPr>
          <w:lang w:val="es-ES"/>
        </w:rPr>
        <w:t>Además de lla</w:t>
      </w:r>
      <w:r>
        <w:rPr>
          <w:lang w:val="es-ES"/>
        </w:rPr>
        <w:t>mar la atención, de ejercer de dí</w:t>
      </w:r>
      <w:r w:rsidRPr="003257EA">
        <w:rPr>
          <w:lang w:val="es-ES"/>
        </w:rPr>
        <w:t>sco</w:t>
      </w:r>
      <w:r>
        <w:rPr>
          <w:lang w:val="es-ES"/>
        </w:rPr>
        <w:t>lo</w:t>
      </w:r>
      <w:r w:rsidRPr="003257EA">
        <w:rPr>
          <w:lang w:val="es-ES"/>
        </w:rPr>
        <w:t>, de no aparece</w:t>
      </w:r>
      <w:r>
        <w:rPr>
          <w:lang w:val="es-ES"/>
        </w:rPr>
        <w:t>r</w:t>
      </w:r>
      <w:r w:rsidRPr="003257EA">
        <w:rPr>
          <w:lang w:val="es-ES"/>
        </w:rPr>
        <w:t xml:space="preserve"> en los plenos</w:t>
      </w:r>
      <w:r>
        <w:rPr>
          <w:lang w:val="es-ES"/>
        </w:rPr>
        <w:t>,</w:t>
      </w:r>
      <w:r w:rsidRPr="003257EA">
        <w:rPr>
          <w:lang w:val="es-ES"/>
        </w:rPr>
        <w:t xml:space="preserve"> </w:t>
      </w:r>
      <w:r>
        <w:rPr>
          <w:lang w:val="es-ES"/>
        </w:rPr>
        <w:t>¿</w:t>
      </w:r>
      <w:r w:rsidRPr="003257EA">
        <w:rPr>
          <w:lang w:val="es-ES"/>
        </w:rPr>
        <w:t>qu</w:t>
      </w:r>
      <w:r>
        <w:rPr>
          <w:lang w:val="es-ES"/>
        </w:rPr>
        <w:t>é</w:t>
      </w:r>
      <w:r w:rsidRPr="003257EA">
        <w:rPr>
          <w:lang w:val="es-ES"/>
        </w:rPr>
        <w:t xml:space="preserve"> aportan ustedes en el </w:t>
      </w:r>
      <w:r>
        <w:rPr>
          <w:lang w:val="es-ES"/>
        </w:rPr>
        <w:t>C</w:t>
      </w:r>
      <w:r w:rsidRPr="003257EA">
        <w:rPr>
          <w:lang w:val="es-ES"/>
        </w:rPr>
        <w:t xml:space="preserve">onsejo </w:t>
      </w:r>
      <w:r>
        <w:rPr>
          <w:lang w:val="es-ES"/>
        </w:rPr>
        <w:t>R</w:t>
      </w:r>
      <w:r w:rsidRPr="003257EA">
        <w:rPr>
          <w:lang w:val="es-ES"/>
        </w:rPr>
        <w:t>egulador</w:t>
      </w:r>
      <w:r>
        <w:rPr>
          <w:lang w:val="es-ES"/>
        </w:rPr>
        <w:t>?, ¿qué aportan?</w:t>
      </w:r>
    </w:p>
    <w:p w:rsidR="004904B1" w:rsidRDefault="004904B1" w:rsidP="004904B1">
      <w:pPr>
        <w:pStyle w:val="Texto"/>
        <w:rPr>
          <w:lang w:val="es-ES"/>
        </w:rPr>
      </w:pPr>
    </w:p>
    <w:p w:rsidR="004904B1" w:rsidRDefault="004904B1" w:rsidP="004904B1">
      <w:pPr>
        <w:pStyle w:val="Texto"/>
        <w:rPr>
          <w:lang w:val="es-ES"/>
        </w:rPr>
      </w:pPr>
      <w:r>
        <w:rPr>
          <w:lang w:val="es-ES"/>
        </w:rPr>
        <w:t xml:space="preserve">Y les </w:t>
      </w:r>
      <w:r w:rsidRPr="003257EA">
        <w:rPr>
          <w:lang w:val="es-ES"/>
        </w:rPr>
        <w:t>propongo un reto. Mire, vamos a recuperar para Vitoria la capitalidad del vino.</w:t>
      </w:r>
    </w:p>
    <w:p w:rsidR="004904B1" w:rsidRDefault="004904B1" w:rsidP="004904B1">
      <w:pPr>
        <w:pStyle w:val="Texto"/>
        <w:rPr>
          <w:lang w:val="es-ES"/>
        </w:rPr>
      </w:pPr>
    </w:p>
    <w:p w:rsidR="004904B1" w:rsidRDefault="004904B1" w:rsidP="004904B1">
      <w:pPr>
        <w:pStyle w:val="Texto"/>
        <w:rPr>
          <w:lang w:val="es-ES"/>
        </w:rPr>
      </w:pPr>
    </w:p>
    <w:p w:rsidR="004904B1" w:rsidRDefault="004904B1" w:rsidP="004904B1">
      <w:pPr>
        <w:pStyle w:val="Texto"/>
        <w:rPr>
          <w:lang w:val="eu-ES"/>
        </w:rPr>
      </w:pPr>
      <w:r>
        <w:rPr>
          <w:rFonts w:ascii="Futura Md BT" w:hAnsi="Futura Md BT"/>
          <w:caps/>
          <w:lang w:val="es-ES"/>
        </w:rPr>
        <w:t xml:space="preserve">lehendakariak: </w:t>
      </w:r>
      <w:r>
        <w:rPr>
          <w:lang w:val="eu-ES"/>
        </w:rPr>
        <w:t xml:space="preserve">Eskerrik asko, </w:t>
      </w:r>
      <w:proofErr w:type="spellStart"/>
      <w:r>
        <w:rPr>
          <w:lang w:val="eu-ES"/>
        </w:rPr>
        <w:t>López</w:t>
      </w:r>
      <w:proofErr w:type="spellEnd"/>
      <w:r>
        <w:rPr>
          <w:lang w:val="eu-ES"/>
        </w:rPr>
        <w:t xml:space="preserve"> de </w:t>
      </w:r>
      <w:proofErr w:type="spellStart"/>
      <w:r>
        <w:rPr>
          <w:lang w:val="eu-ES"/>
        </w:rPr>
        <w:t>Ocariz</w:t>
      </w:r>
      <w:proofErr w:type="spellEnd"/>
      <w:r>
        <w:rPr>
          <w:lang w:val="eu-ES"/>
        </w:rPr>
        <w:t xml:space="preserve"> andrea. Eztabaida amaituta, bototara jarriko dugu EH Bildu, Euskal Sozialistak eta </w:t>
      </w:r>
      <w:proofErr w:type="spellStart"/>
      <w:r>
        <w:rPr>
          <w:lang w:val="eu-ES"/>
        </w:rPr>
        <w:t>Euzko</w:t>
      </w:r>
      <w:proofErr w:type="spellEnd"/>
      <w:r>
        <w:rPr>
          <w:lang w:val="eu-ES"/>
        </w:rPr>
        <w:t xml:space="preserve"> Abertzaleak sinatu duten erdibideko zuzenketa. Bozkatu dezakegu.</w:t>
      </w:r>
    </w:p>
    <w:p w:rsidR="004904B1" w:rsidRDefault="004904B1" w:rsidP="004904B1">
      <w:pPr>
        <w:pStyle w:val="Texto"/>
        <w:rPr>
          <w:lang w:val="eu-ES"/>
        </w:rPr>
      </w:pPr>
    </w:p>
    <w:p w:rsidR="004904B1" w:rsidRDefault="004904B1" w:rsidP="004904B1">
      <w:pPr>
        <w:pStyle w:val="Texto"/>
        <w:rPr>
          <w:lang w:val="eu-ES"/>
        </w:rPr>
      </w:pPr>
    </w:p>
    <w:p w:rsidR="004904B1" w:rsidRPr="00B7069D" w:rsidRDefault="004904B1" w:rsidP="004904B1">
      <w:pPr>
        <w:ind w:left="3544"/>
        <w:rPr>
          <w:i/>
          <w:lang w:val="eu-ES"/>
        </w:rPr>
      </w:pPr>
      <w:r w:rsidRPr="00B7069D">
        <w:rPr>
          <w:i/>
          <w:lang w:val="eu-ES"/>
        </w:rPr>
        <w:lastRenderedPageBreak/>
        <w:t xml:space="preserve">Botazioa eginda, hauxe izan da emaitza: emandako botoak, </w:t>
      </w:r>
      <w:r>
        <w:rPr>
          <w:i/>
          <w:lang w:val="eu-ES"/>
        </w:rPr>
        <w:t>74</w:t>
      </w:r>
      <w:r w:rsidRPr="00B7069D">
        <w:rPr>
          <w:i/>
          <w:lang w:val="eu-ES"/>
        </w:rPr>
        <w:t xml:space="preserve">; aldekoak, </w:t>
      </w:r>
      <w:r>
        <w:rPr>
          <w:i/>
          <w:lang w:val="eu-ES"/>
        </w:rPr>
        <w:t>65</w:t>
      </w:r>
      <w:r w:rsidRPr="00B7069D">
        <w:rPr>
          <w:i/>
          <w:lang w:val="eu-ES"/>
        </w:rPr>
        <w:t xml:space="preserve">; aurkakoak, </w:t>
      </w:r>
      <w:r>
        <w:rPr>
          <w:i/>
          <w:lang w:val="eu-ES"/>
        </w:rPr>
        <w:t>0</w:t>
      </w:r>
      <w:r w:rsidRPr="00B7069D">
        <w:rPr>
          <w:i/>
          <w:lang w:val="eu-ES"/>
        </w:rPr>
        <w:t xml:space="preserve">; abstentzioak, </w:t>
      </w:r>
      <w:r>
        <w:rPr>
          <w:i/>
          <w:lang w:val="eu-ES"/>
        </w:rPr>
        <w:t>9</w:t>
      </w:r>
      <w:r w:rsidRPr="00B7069D">
        <w:rPr>
          <w:i/>
          <w:lang w:val="eu-ES"/>
        </w:rPr>
        <w:t>.</w:t>
      </w:r>
    </w:p>
    <w:p w:rsidR="004904B1" w:rsidRDefault="004904B1" w:rsidP="004904B1">
      <w:pPr>
        <w:pStyle w:val="Texto"/>
        <w:rPr>
          <w:lang w:val="eu-ES"/>
        </w:rPr>
      </w:pPr>
    </w:p>
    <w:p w:rsidR="004904B1" w:rsidRDefault="004904B1" w:rsidP="004904B1">
      <w:pPr>
        <w:pStyle w:val="Texto"/>
        <w:rPr>
          <w:lang w:val="eu-ES"/>
        </w:rPr>
      </w:pPr>
      <w:r>
        <w:rPr>
          <w:lang w:val="eu-ES"/>
        </w:rPr>
        <w:t>Beraz, onartuta geratu da erdibideko zuzenketa.</w:t>
      </w:r>
    </w:p>
    <w:p w:rsidR="004904B1" w:rsidRDefault="004904B1" w:rsidP="004904B1">
      <w:pPr>
        <w:pStyle w:val="Texto"/>
        <w:rPr>
          <w:lang w:val="eu-ES"/>
        </w:rPr>
      </w:pPr>
    </w:p>
    <w:p w:rsidR="004904B1" w:rsidRDefault="004904B1" w:rsidP="004904B1">
      <w:pPr>
        <w:pStyle w:val="Texto"/>
        <w:rPr>
          <w:lang w:val="eu-ES"/>
        </w:rPr>
      </w:pPr>
      <w:r>
        <w:rPr>
          <w:lang w:val="eu-ES"/>
        </w:rPr>
        <w:t xml:space="preserve">Gai-zerrendako seigarren puntua. Elkarrekin </w:t>
      </w:r>
      <w:proofErr w:type="spellStart"/>
      <w:r>
        <w:rPr>
          <w:lang w:val="eu-ES"/>
        </w:rPr>
        <w:t>Podemos</w:t>
      </w:r>
      <w:proofErr w:type="spellEnd"/>
      <w:r>
        <w:rPr>
          <w:lang w:val="eu-ES"/>
        </w:rPr>
        <w:t xml:space="preserve"> talde parlamentarioak egindako legez besteko proposamena </w:t>
      </w:r>
      <w:r w:rsidRPr="00BA38E6">
        <w:rPr>
          <w:lang w:val="eu-ES"/>
        </w:rPr>
        <w:t>Euskadiko hizkuntza-aniztasunaren mapa egiteari buruz</w:t>
      </w:r>
      <w:r>
        <w:rPr>
          <w:lang w:val="eu-ES"/>
        </w:rPr>
        <w:t xml:space="preserve">. </w:t>
      </w:r>
      <w:r w:rsidRPr="003257EA">
        <w:rPr>
          <w:lang w:val="eu-ES"/>
        </w:rPr>
        <w:t xml:space="preserve">Eztabaida eta behin betiko ebazpena. Talde </w:t>
      </w:r>
      <w:proofErr w:type="spellStart"/>
      <w:r w:rsidRPr="003257EA">
        <w:rPr>
          <w:lang w:val="eu-ES"/>
        </w:rPr>
        <w:t>proposatzailearen</w:t>
      </w:r>
      <w:proofErr w:type="spellEnd"/>
      <w:r w:rsidRPr="003257EA">
        <w:rPr>
          <w:lang w:val="eu-ES"/>
        </w:rPr>
        <w:t xml:space="preserve"> txanda, Elkarrekin </w:t>
      </w:r>
      <w:proofErr w:type="spellStart"/>
      <w:r w:rsidRPr="003257EA">
        <w:rPr>
          <w:lang w:val="eu-ES"/>
        </w:rPr>
        <w:t>Podemosen</w:t>
      </w:r>
      <w:proofErr w:type="spellEnd"/>
      <w:r w:rsidRPr="003257EA">
        <w:rPr>
          <w:lang w:val="eu-ES"/>
        </w:rPr>
        <w:t xml:space="preserve"> ordezkaria</w:t>
      </w:r>
      <w:r>
        <w:rPr>
          <w:lang w:val="eu-ES"/>
        </w:rPr>
        <w:t xml:space="preserve"> d</w:t>
      </w:r>
      <w:r w:rsidRPr="003257EA">
        <w:rPr>
          <w:lang w:val="eu-ES"/>
        </w:rPr>
        <w:t>en Zabala andreak dauka hitza</w:t>
      </w:r>
      <w:r>
        <w:rPr>
          <w:lang w:val="eu-ES"/>
        </w:rPr>
        <w:t xml:space="preserve"> e</w:t>
      </w:r>
      <w:r w:rsidRPr="003257EA">
        <w:rPr>
          <w:lang w:val="eu-ES"/>
        </w:rPr>
        <w:t>kimen aurkeztu</w:t>
      </w:r>
      <w:r>
        <w:rPr>
          <w:lang w:val="eu-ES"/>
        </w:rPr>
        <w:t xml:space="preserve"> e</w:t>
      </w:r>
      <w:r w:rsidRPr="003257EA">
        <w:rPr>
          <w:lang w:val="eu-ES"/>
        </w:rPr>
        <w:t xml:space="preserve">ta </w:t>
      </w:r>
      <w:r>
        <w:rPr>
          <w:lang w:val="eu-ES"/>
        </w:rPr>
        <w:t>defendatzeko.</w:t>
      </w:r>
    </w:p>
    <w:p w:rsidR="004904B1" w:rsidRDefault="004904B1" w:rsidP="004904B1">
      <w:pPr>
        <w:pStyle w:val="Texto"/>
        <w:rPr>
          <w:lang w:val="eu-ES"/>
        </w:rPr>
      </w:pPr>
    </w:p>
    <w:p w:rsidR="004904B1" w:rsidRDefault="004904B1" w:rsidP="004904B1">
      <w:pPr>
        <w:pStyle w:val="Texto"/>
        <w:rPr>
          <w:lang w:val="eu-ES"/>
        </w:rPr>
      </w:pPr>
    </w:p>
    <w:p w:rsidR="004904B1" w:rsidRDefault="004904B1" w:rsidP="004904B1">
      <w:pPr>
        <w:pStyle w:val="Texto"/>
        <w:rPr>
          <w:lang w:val="eu-ES"/>
        </w:rPr>
      </w:pPr>
      <w:r>
        <w:rPr>
          <w:rFonts w:ascii="Futura Md BT" w:hAnsi="Futura Md BT"/>
          <w:caps/>
          <w:lang w:val="eu-ES"/>
        </w:rPr>
        <w:t xml:space="preserve">zabala artano </w:t>
      </w:r>
      <w:r>
        <w:rPr>
          <w:lang w:val="eu-ES"/>
        </w:rPr>
        <w:t>andreak: Eskerrik</w:t>
      </w:r>
      <w:r w:rsidRPr="003257EA">
        <w:rPr>
          <w:lang w:val="eu-ES"/>
        </w:rPr>
        <w:t xml:space="preserve"> asko</w:t>
      </w:r>
      <w:r>
        <w:rPr>
          <w:lang w:val="eu-ES"/>
        </w:rPr>
        <w:t>,</w:t>
      </w:r>
      <w:r w:rsidRPr="003257EA">
        <w:rPr>
          <w:lang w:val="eu-ES"/>
        </w:rPr>
        <w:t xml:space="preserve"> presidente andrea, lehendakari jauna, kontseilariak</w:t>
      </w:r>
      <w:r>
        <w:rPr>
          <w:lang w:val="eu-ES"/>
        </w:rPr>
        <w:t>, legebiltzarkideok, egun on guztioi.</w:t>
      </w:r>
    </w:p>
    <w:p w:rsidR="004904B1" w:rsidRDefault="004904B1" w:rsidP="004904B1">
      <w:pPr>
        <w:pStyle w:val="Texto"/>
        <w:rPr>
          <w:lang w:val="eu-ES"/>
        </w:rPr>
      </w:pPr>
    </w:p>
    <w:p w:rsidR="004904B1" w:rsidRDefault="004904B1" w:rsidP="004904B1">
      <w:pPr>
        <w:pStyle w:val="Texto"/>
        <w:rPr>
          <w:lang w:val="eu-ES"/>
        </w:rPr>
      </w:pPr>
      <w:r w:rsidRPr="003257EA">
        <w:rPr>
          <w:lang w:val="eu-ES"/>
        </w:rPr>
        <w:t>Orain</w:t>
      </w:r>
      <w:r>
        <w:rPr>
          <w:lang w:val="eu-ES"/>
        </w:rPr>
        <w:t xml:space="preserve"> </w:t>
      </w:r>
      <w:r w:rsidRPr="003257EA">
        <w:rPr>
          <w:lang w:val="eu-ES"/>
        </w:rPr>
        <w:t>tratatuko dugu hizkuntza</w:t>
      </w:r>
      <w:r>
        <w:rPr>
          <w:lang w:val="eu-ES"/>
        </w:rPr>
        <w:t xml:space="preserve">-aniztasunaren mapa </w:t>
      </w:r>
      <w:r w:rsidRPr="003257EA">
        <w:rPr>
          <w:lang w:val="eu-ES"/>
        </w:rPr>
        <w:t xml:space="preserve">egiteari buruzko legez besteko proposamen bat. Hasteko esan behar dizuet urruti geratzen dela 1863ko urte </w:t>
      </w:r>
      <w:r>
        <w:rPr>
          <w:lang w:val="eu-ES"/>
        </w:rPr>
        <w:t xml:space="preserve">hura, </w:t>
      </w:r>
      <w:proofErr w:type="spellStart"/>
      <w:r w:rsidRPr="00BA38E6">
        <w:rPr>
          <w:lang w:val="eu-ES"/>
        </w:rPr>
        <w:t>Louis</w:t>
      </w:r>
      <w:proofErr w:type="spellEnd"/>
      <w:r w:rsidRPr="00BA38E6">
        <w:rPr>
          <w:lang w:val="eu-ES"/>
        </w:rPr>
        <w:t xml:space="preserve"> </w:t>
      </w:r>
      <w:proofErr w:type="spellStart"/>
      <w:r w:rsidRPr="00BA38E6">
        <w:rPr>
          <w:lang w:val="eu-ES"/>
        </w:rPr>
        <w:t>Lucien</w:t>
      </w:r>
      <w:proofErr w:type="spellEnd"/>
      <w:r w:rsidRPr="00BA38E6">
        <w:rPr>
          <w:lang w:val="eu-ES"/>
        </w:rPr>
        <w:t xml:space="preserve"> </w:t>
      </w:r>
      <w:r>
        <w:rPr>
          <w:lang w:val="eu-ES"/>
        </w:rPr>
        <w:t>B</w:t>
      </w:r>
      <w:r w:rsidRPr="003257EA">
        <w:rPr>
          <w:lang w:val="eu-ES"/>
        </w:rPr>
        <w:t>onaparte</w:t>
      </w:r>
      <w:r>
        <w:rPr>
          <w:lang w:val="eu-ES"/>
        </w:rPr>
        <w:t>k</w:t>
      </w:r>
      <w:r w:rsidRPr="003257EA">
        <w:rPr>
          <w:lang w:val="eu-ES"/>
        </w:rPr>
        <w:t xml:space="preserve"> zazpi euskal probintzien mapa argitaratu zue</w:t>
      </w:r>
      <w:r>
        <w:rPr>
          <w:lang w:val="eu-ES"/>
        </w:rPr>
        <w:t>nean, non euskara zortzi euskalkitan,</w:t>
      </w:r>
      <w:r w:rsidRPr="003257EA">
        <w:rPr>
          <w:lang w:val="eu-ES"/>
        </w:rPr>
        <w:t xml:space="preserve"> 25 azpieuskal</w:t>
      </w:r>
      <w:r>
        <w:rPr>
          <w:lang w:val="eu-ES"/>
        </w:rPr>
        <w:t>kitan</w:t>
      </w:r>
      <w:r w:rsidRPr="003257EA">
        <w:rPr>
          <w:lang w:val="eu-ES"/>
        </w:rPr>
        <w:t xml:space="preserve"> eta 50 aldaeratan sailkatzen zuen</w:t>
      </w:r>
      <w:r>
        <w:rPr>
          <w:lang w:val="eu-ES"/>
        </w:rPr>
        <w:t>.</w:t>
      </w:r>
    </w:p>
    <w:p w:rsidR="004904B1" w:rsidRDefault="004904B1" w:rsidP="004904B1">
      <w:pPr>
        <w:pStyle w:val="Texto"/>
        <w:rPr>
          <w:lang w:val="eu-ES"/>
        </w:rPr>
      </w:pPr>
    </w:p>
    <w:p w:rsidR="004904B1" w:rsidRDefault="004904B1" w:rsidP="004904B1">
      <w:pPr>
        <w:pStyle w:val="Texto"/>
        <w:rPr>
          <w:lang w:val="eu-ES"/>
        </w:rPr>
      </w:pPr>
      <w:r>
        <w:rPr>
          <w:lang w:val="eu-ES"/>
        </w:rPr>
        <w:t>M</w:t>
      </w:r>
      <w:r w:rsidRPr="003257EA">
        <w:rPr>
          <w:lang w:val="eu-ES"/>
        </w:rPr>
        <w:t>apa hori indarrean mantendu zen 1998</w:t>
      </w:r>
      <w:r>
        <w:rPr>
          <w:lang w:val="eu-ES"/>
        </w:rPr>
        <w:t xml:space="preserve">ra </w:t>
      </w:r>
      <w:r w:rsidRPr="003257EA">
        <w:rPr>
          <w:lang w:val="eu-ES"/>
        </w:rPr>
        <w:t>arte</w:t>
      </w:r>
      <w:r>
        <w:rPr>
          <w:lang w:val="eu-ES"/>
        </w:rPr>
        <w:t>,</w:t>
      </w:r>
      <w:r w:rsidRPr="003257EA">
        <w:rPr>
          <w:lang w:val="eu-ES"/>
        </w:rPr>
        <w:t xml:space="preserve"> Koldo Zuazo, Euskal Herr</w:t>
      </w:r>
      <w:r>
        <w:rPr>
          <w:lang w:val="eu-ES"/>
        </w:rPr>
        <w:t xml:space="preserve">iko Unibertsitateko euskararen </w:t>
      </w:r>
      <w:proofErr w:type="spellStart"/>
      <w:r>
        <w:rPr>
          <w:lang w:val="eu-ES"/>
        </w:rPr>
        <w:t>D</w:t>
      </w:r>
      <w:r w:rsidRPr="003257EA">
        <w:rPr>
          <w:lang w:val="eu-ES"/>
        </w:rPr>
        <w:t>ialektología</w:t>
      </w:r>
      <w:proofErr w:type="spellEnd"/>
      <w:r w:rsidRPr="003257EA">
        <w:rPr>
          <w:lang w:val="eu-ES"/>
        </w:rPr>
        <w:t xml:space="preserve"> eta Soziolinguistika irakasleak eguneratu zuen arte. Urte horretan bertan, </w:t>
      </w:r>
      <w:r>
        <w:rPr>
          <w:lang w:val="eu-ES"/>
        </w:rPr>
        <w:t>bigarren m</w:t>
      </w:r>
      <w:r w:rsidRPr="003257EA">
        <w:rPr>
          <w:lang w:val="eu-ES"/>
        </w:rPr>
        <w:t xml:space="preserve">apa soziolinguistikoa ere argitaratu zen. Orain </w:t>
      </w:r>
      <w:r>
        <w:rPr>
          <w:lang w:val="eu-ES"/>
        </w:rPr>
        <w:t>bosgarren edizioa dugu dagoeneko.</w:t>
      </w:r>
    </w:p>
    <w:p w:rsidR="004904B1" w:rsidRDefault="004904B1" w:rsidP="004904B1">
      <w:pPr>
        <w:pStyle w:val="Texto"/>
        <w:rPr>
          <w:lang w:val="eu-ES"/>
        </w:rPr>
      </w:pPr>
    </w:p>
    <w:p w:rsidR="004904B1" w:rsidRDefault="004904B1" w:rsidP="004904B1">
      <w:pPr>
        <w:pStyle w:val="Texto"/>
        <w:rPr>
          <w:lang w:val="eu-ES"/>
        </w:rPr>
      </w:pPr>
      <w:r>
        <w:rPr>
          <w:lang w:val="eu-ES"/>
        </w:rPr>
        <w:t>I</w:t>
      </w:r>
      <w:r w:rsidRPr="003257EA">
        <w:rPr>
          <w:lang w:val="eu-ES"/>
        </w:rPr>
        <w:t xml:space="preserve">zan ere, XIX. </w:t>
      </w:r>
      <w:r>
        <w:rPr>
          <w:lang w:val="eu-ES"/>
        </w:rPr>
        <w:t>m</w:t>
      </w:r>
      <w:r w:rsidRPr="003257EA">
        <w:rPr>
          <w:lang w:val="eu-ES"/>
        </w:rPr>
        <w:t xml:space="preserve">endean eta jada XX. </w:t>
      </w:r>
      <w:r>
        <w:rPr>
          <w:lang w:val="eu-ES"/>
        </w:rPr>
        <w:t>m</w:t>
      </w:r>
      <w:r w:rsidRPr="003257EA">
        <w:rPr>
          <w:lang w:val="eu-ES"/>
        </w:rPr>
        <w:t>ende osoan, Araba, Gipuzkoa eta Bizkaiko errealitate soziolinguistikoa bi hizkuntza ofizialen erabilerara mugatzen zen. Beste hizkuntza batzuen presentzia nahiko txikia zen. Egoera hori nabarmen aldatu da azken hiru hamarkadetan eta gaur egun, gure gizartean 100dik gora hizkuntza entzuten dira. Hizkuntza horiek</w:t>
      </w:r>
      <w:r>
        <w:rPr>
          <w:lang w:val="eu-ES"/>
        </w:rPr>
        <w:t>,</w:t>
      </w:r>
      <w:r w:rsidRPr="003257EA">
        <w:rPr>
          <w:lang w:val="eu-ES"/>
        </w:rPr>
        <w:t xml:space="preserve"> guztiak</w:t>
      </w:r>
      <w:r>
        <w:rPr>
          <w:lang w:val="eu-ES"/>
        </w:rPr>
        <w:t>,</w:t>
      </w:r>
      <w:r w:rsidRPr="003257EA">
        <w:rPr>
          <w:lang w:val="eu-ES"/>
        </w:rPr>
        <w:t xml:space="preserve"> </w:t>
      </w:r>
      <w:r w:rsidRPr="003257EA">
        <w:rPr>
          <w:lang w:val="eu-ES"/>
        </w:rPr>
        <w:lastRenderedPageBreak/>
        <w:t>aberastasun kulturala dakarte, denboraren poderioz moldatuz dena</w:t>
      </w:r>
      <w:r>
        <w:rPr>
          <w:lang w:val="eu-ES"/>
        </w:rPr>
        <w:t xml:space="preserve"> e</w:t>
      </w:r>
      <w:r w:rsidRPr="003257EA">
        <w:rPr>
          <w:lang w:val="eu-ES"/>
        </w:rPr>
        <w:t>ta</w:t>
      </w:r>
      <w:r>
        <w:rPr>
          <w:lang w:val="eu-ES"/>
        </w:rPr>
        <w:t>,</w:t>
      </w:r>
      <w:r w:rsidRPr="003257EA">
        <w:rPr>
          <w:lang w:val="eu-ES"/>
        </w:rPr>
        <w:t xml:space="preserve"> batzuetan, behar bezala baloratu eta neurtu ez dena.</w:t>
      </w:r>
    </w:p>
    <w:p w:rsidR="004904B1" w:rsidRDefault="004904B1" w:rsidP="004904B1">
      <w:pPr>
        <w:pStyle w:val="Texto"/>
        <w:rPr>
          <w:lang w:val="eu-ES"/>
        </w:rPr>
      </w:pPr>
    </w:p>
    <w:p w:rsidR="004904B1" w:rsidRDefault="004904B1" w:rsidP="004904B1">
      <w:pPr>
        <w:pStyle w:val="Texto"/>
        <w:rPr>
          <w:lang w:val="eu-ES"/>
        </w:rPr>
      </w:pPr>
      <w:r w:rsidRPr="003257EA">
        <w:rPr>
          <w:lang w:val="eu-ES"/>
        </w:rPr>
        <w:t>Agerikoa dirudi baina bere garrantziaz ez gara jabetzen</w:t>
      </w:r>
      <w:r>
        <w:rPr>
          <w:lang w:val="eu-ES"/>
        </w:rPr>
        <w:t>.</w:t>
      </w:r>
      <w:r w:rsidRPr="003257EA">
        <w:rPr>
          <w:lang w:val="eu-ES"/>
        </w:rPr>
        <w:t xml:space="preserve"> Euskadin migratzaileek hitz egiten dituzten hizkuntzen egoera desberdina bada ere, onartu behar da hizkuntza horiek guztiak euskal gizarteko hizkuntzak direla. Beraz, euren eskubideekin </w:t>
      </w:r>
      <w:r>
        <w:rPr>
          <w:lang w:val="eu-ES"/>
        </w:rPr>
        <w:t>h</w:t>
      </w:r>
      <w:r w:rsidRPr="003257EA">
        <w:rPr>
          <w:lang w:val="eu-ES"/>
        </w:rPr>
        <w:t>i</w:t>
      </w:r>
      <w:r>
        <w:rPr>
          <w:lang w:val="eu-ES"/>
        </w:rPr>
        <w:t>z</w:t>
      </w:r>
      <w:r w:rsidRPr="003257EA">
        <w:rPr>
          <w:lang w:val="eu-ES"/>
        </w:rPr>
        <w:t>tunak dira</w:t>
      </w:r>
      <w:r>
        <w:rPr>
          <w:lang w:val="eu-ES"/>
        </w:rPr>
        <w:t xml:space="preserve"> e</w:t>
      </w:r>
      <w:r w:rsidRPr="003257EA">
        <w:rPr>
          <w:lang w:val="eu-ES"/>
        </w:rPr>
        <w:t>ta hori giza eskubideen esparruan kokatu behar dena</w:t>
      </w:r>
      <w:r>
        <w:rPr>
          <w:lang w:val="eu-ES"/>
        </w:rPr>
        <w:t xml:space="preserve"> n</w:t>
      </w:r>
      <w:r w:rsidRPr="003257EA">
        <w:rPr>
          <w:lang w:val="eu-ES"/>
        </w:rPr>
        <w:t>ahitaez</w:t>
      </w:r>
      <w:r>
        <w:rPr>
          <w:lang w:val="eu-ES"/>
        </w:rPr>
        <w:t>.</w:t>
      </w:r>
    </w:p>
    <w:p w:rsidR="004904B1" w:rsidRDefault="004904B1" w:rsidP="004904B1">
      <w:pPr>
        <w:pStyle w:val="Texto"/>
        <w:rPr>
          <w:lang w:val="eu-ES"/>
        </w:rPr>
      </w:pPr>
    </w:p>
    <w:p w:rsidR="004904B1" w:rsidRDefault="004904B1" w:rsidP="004904B1">
      <w:pPr>
        <w:pStyle w:val="Texto"/>
        <w:rPr>
          <w:lang w:val="eu-ES"/>
        </w:rPr>
      </w:pPr>
      <w:r w:rsidRPr="003257EA">
        <w:rPr>
          <w:lang w:val="eu-ES"/>
        </w:rPr>
        <w:t>Atzerritar jatorriko herritarren por</w:t>
      </w:r>
      <w:r>
        <w:rPr>
          <w:lang w:val="eu-ES"/>
        </w:rPr>
        <w:t>t</w:t>
      </w:r>
      <w:r w:rsidRPr="003257EA">
        <w:rPr>
          <w:lang w:val="eu-ES"/>
        </w:rPr>
        <w:t>zentajea igo egin da</w:t>
      </w:r>
      <w:r>
        <w:rPr>
          <w:lang w:val="eu-ES"/>
        </w:rPr>
        <w:t>,</w:t>
      </w:r>
      <w:r w:rsidRPr="003257EA">
        <w:rPr>
          <w:lang w:val="eu-ES"/>
        </w:rPr>
        <w:t xml:space="preserve"> pixkanaka</w:t>
      </w:r>
      <w:r>
        <w:rPr>
          <w:lang w:val="eu-ES"/>
        </w:rPr>
        <w:t>,</w:t>
      </w:r>
      <w:r w:rsidRPr="003257EA">
        <w:rPr>
          <w:lang w:val="eu-ES"/>
        </w:rPr>
        <w:t xml:space="preserve"> eta gaur egun, biztanleriaren %</w:t>
      </w:r>
      <w:r>
        <w:rPr>
          <w:lang w:val="eu-ES"/>
        </w:rPr>
        <w:t> </w:t>
      </w:r>
      <w:r w:rsidRPr="003257EA">
        <w:rPr>
          <w:lang w:val="eu-ES"/>
        </w:rPr>
        <w:t>10retik gora dago</w:t>
      </w:r>
      <w:r>
        <w:rPr>
          <w:lang w:val="eu-ES"/>
        </w:rPr>
        <w:t xml:space="preserve"> k</w:t>
      </w:r>
      <w:r w:rsidRPr="003257EA">
        <w:rPr>
          <w:lang w:val="eu-ES"/>
        </w:rPr>
        <w:t>anpotarrak. Gipuzkoaren kasuan, 175 herrialdetik etorritako pertsonak daude erroldatuta. Hala jasotzen du Gipuzkoako hizkun</w:t>
      </w:r>
      <w:r>
        <w:rPr>
          <w:lang w:val="eu-ES"/>
        </w:rPr>
        <w:t>tza-</w:t>
      </w:r>
      <w:r w:rsidRPr="003257EA">
        <w:rPr>
          <w:lang w:val="eu-ES"/>
        </w:rPr>
        <w:t>aniztasunaren mapak</w:t>
      </w:r>
      <w:r>
        <w:rPr>
          <w:lang w:val="eu-ES"/>
        </w:rPr>
        <w:t>, A</w:t>
      </w:r>
      <w:r w:rsidRPr="003257EA">
        <w:rPr>
          <w:lang w:val="eu-ES"/>
        </w:rPr>
        <w:t xml:space="preserve">ldundiaren eskatuta, soziolinguistikako </w:t>
      </w:r>
      <w:proofErr w:type="spellStart"/>
      <w:r w:rsidRPr="003257EA">
        <w:rPr>
          <w:lang w:val="eu-ES"/>
        </w:rPr>
        <w:t>klusterrak</w:t>
      </w:r>
      <w:proofErr w:type="spellEnd"/>
      <w:r w:rsidRPr="003257EA">
        <w:rPr>
          <w:lang w:val="eu-ES"/>
        </w:rPr>
        <w:t xml:space="preserve"> egindako azterketa monografikoak. </w:t>
      </w:r>
      <w:proofErr w:type="spellStart"/>
      <w:r w:rsidRPr="003257EA">
        <w:rPr>
          <w:lang w:val="eu-ES"/>
        </w:rPr>
        <w:t>Por</w:t>
      </w:r>
      <w:r>
        <w:rPr>
          <w:lang w:val="eu-ES"/>
        </w:rPr>
        <w:t>tzierto</w:t>
      </w:r>
      <w:proofErr w:type="spellEnd"/>
      <w:r w:rsidRPr="003257EA">
        <w:rPr>
          <w:lang w:val="eu-ES"/>
        </w:rPr>
        <w:t xml:space="preserve">, </w:t>
      </w:r>
      <w:proofErr w:type="spellStart"/>
      <w:r>
        <w:rPr>
          <w:lang w:val="eu-ES"/>
        </w:rPr>
        <w:t>k</w:t>
      </w:r>
      <w:r w:rsidRPr="003257EA">
        <w:rPr>
          <w:lang w:val="eu-ES"/>
        </w:rPr>
        <w:t>l</w:t>
      </w:r>
      <w:r>
        <w:rPr>
          <w:lang w:val="eu-ES"/>
        </w:rPr>
        <w:t>u</w:t>
      </w:r>
      <w:r w:rsidRPr="003257EA">
        <w:rPr>
          <w:lang w:val="eu-ES"/>
        </w:rPr>
        <w:t>sterren</w:t>
      </w:r>
      <w:proofErr w:type="spellEnd"/>
      <w:r w:rsidRPr="003257EA">
        <w:rPr>
          <w:lang w:val="eu-ES"/>
        </w:rPr>
        <w:t xml:space="preserve"> ikerketa hori bihar aurkeztuko da publikoki.</w:t>
      </w:r>
    </w:p>
    <w:p w:rsidR="004904B1" w:rsidRDefault="004904B1" w:rsidP="004904B1">
      <w:pPr>
        <w:pStyle w:val="Texto"/>
        <w:rPr>
          <w:lang w:val="eu-ES"/>
        </w:rPr>
      </w:pPr>
    </w:p>
    <w:p w:rsidR="004904B1" w:rsidRPr="00DB5C88" w:rsidRDefault="004904B1" w:rsidP="004904B1">
      <w:pPr>
        <w:pStyle w:val="Texto"/>
        <w:rPr>
          <w:lang w:val="eu-ES"/>
        </w:rPr>
      </w:pPr>
      <w:r w:rsidRPr="003257EA">
        <w:rPr>
          <w:lang w:val="eu-ES"/>
        </w:rPr>
        <w:t>Txostenaren helburua azken urteetan izandako aldaketei buruzko informazioa eguneratzea da</w:t>
      </w:r>
      <w:r>
        <w:rPr>
          <w:lang w:val="eu-ES"/>
        </w:rPr>
        <w:t>, g</w:t>
      </w:r>
      <w:r w:rsidRPr="003257EA">
        <w:rPr>
          <w:lang w:val="eu-ES"/>
        </w:rPr>
        <w:t>ero eta mestiz</w:t>
      </w:r>
      <w:r>
        <w:rPr>
          <w:lang w:val="eu-ES"/>
        </w:rPr>
        <w:t>oago</w:t>
      </w:r>
      <w:r w:rsidRPr="003257EA">
        <w:rPr>
          <w:lang w:val="eu-ES"/>
        </w:rPr>
        <w:t>a den lurralde batean premiazkoenak diren beharrak identifikatzeko. Dokumentuak azpimarratzen du garrantzitsua dela hizkuntza horietako bakoitza sozialki ezagutzea eta hori, aldi berean, elementu pizgarri gisa erabiliko litzateke</w:t>
      </w:r>
      <w:r>
        <w:rPr>
          <w:lang w:val="eu-ES"/>
        </w:rPr>
        <w:t xml:space="preserve"> </w:t>
      </w:r>
      <w:r w:rsidRPr="003257EA">
        <w:rPr>
          <w:lang w:val="eu-ES"/>
        </w:rPr>
        <w:t>atzer</w:t>
      </w:r>
      <w:r>
        <w:rPr>
          <w:lang w:val="eu-ES"/>
        </w:rPr>
        <w:t>ritarrek euskara ikasteko…</w:t>
      </w:r>
    </w:p>
    <w:p w:rsidR="004904B1" w:rsidRPr="003257EA" w:rsidRDefault="004904B1" w:rsidP="004904B1">
      <w:pPr>
        <w:pStyle w:val="Texto"/>
        <w:rPr>
          <w:lang w:val="eu-ES"/>
        </w:rPr>
      </w:pPr>
    </w:p>
    <w:p w:rsidR="004904B1" w:rsidRPr="003257EA" w:rsidRDefault="004904B1" w:rsidP="004904B1">
      <w:pPr>
        <w:pStyle w:val="Texto"/>
        <w:rPr>
          <w:lang w:val="eu-ES"/>
        </w:rPr>
      </w:pPr>
      <w:r w:rsidRPr="003257EA">
        <w:rPr>
          <w:lang w:val="eu-ES"/>
        </w:rPr>
        <w:t>(36. zintaren amaiera)</w:t>
      </w:r>
    </w:p>
    <w:p w:rsidR="004904B1" w:rsidRPr="00F709A1" w:rsidRDefault="004904B1" w:rsidP="004904B1">
      <w:pPr>
        <w:pStyle w:val="Texto"/>
        <w:rPr>
          <w:lang w:val="eu-ES"/>
        </w:rPr>
      </w:pPr>
      <w:r w:rsidRPr="00F709A1">
        <w:rPr>
          <w:lang w:val="eu-ES"/>
        </w:rPr>
        <w:t>(37. zintaren hasiera)</w:t>
      </w:r>
    </w:p>
    <w:p w:rsidR="004904B1" w:rsidRPr="00F709A1" w:rsidRDefault="004904B1" w:rsidP="004904B1">
      <w:pPr>
        <w:pStyle w:val="Texto"/>
        <w:rPr>
          <w:lang w:val="eu-ES"/>
        </w:rPr>
      </w:pPr>
    </w:p>
    <w:p w:rsidR="004904B1" w:rsidRDefault="004904B1" w:rsidP="004904B1">
      <w:pPr>
        <w:pStyle w:val="Texto"/>
        <w:rPr>
          <w:lang w:val="eu-ES"/>
        </w:rPr>
      </w:pPr>
      <w:r w:rsidRPr="00F709A1">
        <w:rPr>
          <w:lang w:val="eu-ES"/>
        </w:rPr>
        <w:t>… ezagutzea</w:t>
      </w:r>
      <w:r>
        <w:rPr>
          <w:lang w:val="eu-ES"/>
        </w:rPr>
        <w:t>.</w:t>
      </w:r>
      <w:r w:rsidRPr="00F709A1">
        <w:rPr>
          <w:lang w:val="eu-ES"/>
        </w:rPr>
        <w:t xml:space="preserve"> </w:t>
      </w:r>
      <w:r>
        <w:rPr>
          <w:lang w:val="eu-ES"/>
        </w:rPr>
        <w:t>E</w:t>
      </w:r>
      <w:r w:rsidRPr="00F709A1">
        <w:rPr>
          <w:lang w:val="eu-ES"/>
        </w:rPr>
        <w:t>ta hori</w:t>
      </w:r>
      <w:r>
        <w:rPr>
          <w:lang w:val="eu-ES"/>
        </w:rPr>
        <w:t>,</w:t>
      </w:r>
      <w:r w:rsidRPr="00F709A1">
        <w:rPr>
          <w:lang w:val="eu-ES"/>
        </w:rPr>
        <w:t xml:space="preserve"> aldi berean, elementu pizgarri gisa erabiliko litzateke, atzerritarrek euskara ikasteko aukera izan dezaten</w:t>
      </w:r>
      <w:r>
        <w:rPr>
          <w:lang w:val="eu-ES"/>
        </w:rPr>
        <w:t>,</w:t>
      </w:r>
      <w:r w:rsidRPr="00F709A1">
        <w:rPr>
          <w:lang w:val="eu-ES"/>
        </w:rPr>
        <w:t xml:space="preserve"> bizilekua hemen </w:t>
      </w:r>
      <w:r>
        <w:rPr>
          <w:lang w:val="eu-ES"/>
        </w:rPr>
        <w:t>finkatzen</w:t>
      </w:r>
      <w:r w:rsidRPr="00F709A1">
        <w:rPr>
          <w:lang w:val="eu-ES"/>
        </w:rPr>
        <w:t xml:space="preserve"> dutenean.</w:t>
      </w:r>
    </w:p>
    <w:p w:rsidR="004904B1" w:rsidRDefault="004904B1" w:rsidP="004904B1">
      <w:pPr>
        <w:pStyle w:val="Texto"/>
        <w:rPr>
          <w:lang w:val="eu-ES"/>
        </w:rPr>
      </w:pPr>
    </w:p>
    <w:p w:rsidR="004904B1" w:rsidRDefault="004904B1" w:rsidP="004904B1">
      <w:pPr>
        <w:pStyle w:val="Texto"/>
        <w:rPr>
          <w:lang w:val="eu-ES"/>
        </w:rPr>
      </w:pPr>
      <w:r w:rsidRPr="00F709A1">
        <w:rPr>
          <w:lang w:val="eu-ES"/>
        </w:rPr>
        <w:t>Azterketaren helburua da Gipuzkoan dagoen hizkuntza aniztasuna aztertzea, kudeaketa politika egokia diseinatzeko asmoz</w:t>
      </w:r>
      <w:r>
        <w:rPr>
          <w:lang w:val="eu-ES"/>
        </w:rPr>
        <w:t>.</w:t>
      </w:r>
      <w:r w:rsidRPr="00F709A1">
        <w:rPr>
          <w:lang w:val="eu-ES"/>
        </w:rPr>
        <w:t xml:space="preserve"> </w:t>
      </w:r>
      <w:r>
        <w:rPr>
          <w:lang w:val="eu-ES"/>
        </w:rPr>
        <w:t>E</w:t>
      </w:r>
      <w:r w:rsidRPr="00F709A1">
        <w:rPr>
          <w:lang w:val="eu-ES"/>
        </w:rPr>
        <w:t>ta</w:t>
      </w:r>
      <w:r>
        <w:rPr>
          <w:lang w:val="eu-ES"/>
        </w:rPr>
        <w:t>,</w:t>
      </w:r>
      <w:r w:rsidRPr="00F709A1">
        <w:rPr>
          <w:lang w:val="eu-ES"/>
        </w:rPr>
        <w:t xml:space="preserve"> alde horretatik, abiapuntutzat hartu behar da herrialde guztiek ez dutela presentzia bera</w:t>
      </w:r>
      <w:r>
        <w:rPr>
          <w:lang w:val="eu-ES"/>
        </w:rPr>
        <w:t>.</w:t>
      </w:r>
    </w:p>
    <w:p w:rsidR="004904B1" w:rsidRDefault="004904B1" w:rsidP="004904B1">
      <w:pPr>
        <w:pStyle w:val="Texto"/>
        <w:rPr>
          <w:lang w:val="eu-ES"/>
        </w:rPr>
      </w:pPr>
    </w:p>
    <w:p w:rsidR="004904B1" w:rsidRDefault="004904B1" w:rsidP="004904B1">
      <w:pPr>
        <w:pStyle w:val="Texto"/>
        <w:rPr>
          <w:lang w:val="eu-ES"/>
        </w:rPr>
      </w:pPr>
      <w:r>
        <w:rPr>
          <w:lang w:val="eu-ES"/>
        </w:rPr>
        <w:lastRenderedPageBreak/>
        <w:t>P</w:t>
      </w:r>
      <w:r w:rsidRPr="00F709A1">
        <w:rPr>
          <w:lang w:val="eu-ES"/>
        </w:rPr>
        <w:t>opulazioaren mapa eta haren banaketa geografikoa deskribatu ondoren, azterlan monografikoak dauden hizkuntza aniztasuna babesteko proposamen batzuk egiten ditu. Txostenaren egileek dute oso beharrezkoa d</w:t>
      </w:r>
      <w:r>
        <w:rPr>
          <w:lang w:val="eu-ES"/>
        </w:rPr>
        <w:t>ela hizkuntza guztien aitortza.</w:t>
      </w:r>
    </w:p>
    <w:p w:rsidR="004904B1" w:rsidRDefault="004904B1" w:rsidP="004904B1">
      <w:pPr>
        <w:pStyle w:val="Texto"/>
        <w:rPr>
          <w:lang w:val="eu-ES"/>
        </w:rPr>
      </w:pPr>
    </w:p>
    <w:p w:rsidR="004904B1" w:rsidRDefault="004904B1" w:rsidP="004904B1">
      <w:pPr>
        <w:pStyle w:val="Texto"/>
        <w:rPr>
          <w:lang w:val="eu-ES"/>
        </w:rPr>
      </w:pPr>
      <w:r w:rsidRPr="00F709A1">
        <w:rPr>
          <w:lang w:val="eu-ES"/>
        </w:rPr>
        <w:t>Dokumentuak dioenez, horren berri eman behar zaio Gipuzkoako gizarteari, hainbat jardueraren bitartez. Atzerritar asko</w:t>
      </w:r>
      <w:r>
        <w:rPr>
          <w:lang w:val="eu-ES"/>
        </w:rPr>
        <w:t>k gaztelania ikasten dute</w:t>
      </w:r>
      <w:r w:rsidRPr="00F709A1">
        <w:rPr>
          <w:lang w:val="eu-ES"/>
        </w:rPr>
        <w:t xml:space="preserve"> </w:t>
      </w:r>
      <w:r>
        <w:rPr>
          <w:lang w:val="eu-ES"/>
        </w:rPr>
        <w:t>i</w:t>
      </w:r>
      <w:r w:rsidRPr="00F709A1">
        <w:rPr>
          <w:lang w:val="eu-ES"/>
        </w:rPr>
        <w:t>a-ia inertzia</w:t>
      </w:r>
      <w:r>
        <w:rPr>
          <w:lang w:val="eu-ES"/>
        </w:rPr>
        <w:t>z</w:t>
      </w:r>
      <w:r w:rsidRPr="00F709A1">
        <w:rPr>
          <w:lang w:val="eu-ES"/>
        </w:rPr>
        <w:t xml:space="preserve"> edo erdaldunak dira eta ez dute eus</w:t>
      </w:r>
      <w:r>
        <w:rPr>
          <w:lang w:val="eu-ES"/>
        </w:rPr>
        <w:t xml:space="preserve">kara ikasteko beharrik ikusten. </w:t>
      </w:r>
      <w:r w:rsidRPr="00F709A1">
        <w:rPr>
          <w:lang w:val="eu-ES"/>
        </w:rPr>
        <w:t>Ikerketaz arduratzen den taldearen ustez, atzerritar jatorrizko pertsona, bere hizkuntza eta bere kultura onarpen soziala izateak harro sentiarazten du eta</w:t>
      </w:r>
      <w:r>
        <w:rPr>
          <w:lang w:val="eu-ES"/>
        </w:rPr>
        <w:t>,</w:t>
      </w:r>
      <w:r w:rsidRPr="00F709A1">
        <w:rPr>
          <w:lang w:val="eu-ES"/>
        </w:rPr>
        <w:t xml:space="preserve"> era berean, euskarak duen garrantzia bereganatzea bultzatzen du. Euren ustez, hizk</w:t>
      </w:r>
      <w:r>
        <w:rPr>
          <w:lang w:val="eu-ES"/>
        </w:rPr>
        <w:t>untza aniztasun hori ezagutzeak</w:t>
      </w:r>
      <w:r w:rsidRPr="00F709A1">
        <w:rPr>
          <w:lang w:val="eu-ES"/>
        </w:rPr>
        <w:t xml:space="preserve"> bizikidetza eta</w:t>
      </w:r>
      <w:r>
        <w:rPr>
          <w:lang w:val="eu-ES"/>
        </w:rPr>
        <w:t>,</w:t>
      </w:r>
      <w:r w:rsidRPr="00F709A1">
        <w:rPr>
          <w:lang w:val="eu-ES"/>
        </w:rPr>
        <w:t xml:space="preserve"> bereziki</w:t>
      </w:r>
      <w:r>
        <w:rPr>
          <w:lang w:val="eu-ES"/>
        </w:rPr>
        <w:t>,</w:t>
      </w:r>
      <w:r w:rsidRPr="00F709A1">
        <w:rPr>
          <w:lang w:val="eu-ES"/>
        </w:rPr>
        <w:t xml:space="preserve"> hizkuntza hegemonikoaren eta gutxituen arteko harreman or</w:t>
      </w:r>
      <w:r>
        <w:rPr>
          <w:lang w:val="eu-ES"/>
        </w:rPr>
        <w:t>ekatuagoa lortzen lagun dezake.</w:t>
      </w:r>
    </w:p>
    <w:p w:rsidR="004904B1" w:rsidRDefault="004904B1" w:rsidP="004904B1">
      <w:pPr>
        <w:pStyle w:val="Texto"/>
        <w:rPr>
          <w:lang w:val="eu-ES"/>
        </w:rPr>
      </w:pPr>
    </w:p>
    <w:p w:rsidR="004904B1" w:rsidRDefault="004904B1" w:rsidP="004904B1">
      <w:pPr>
        <w:pStyle w:val="Texto"/>
        <w:rPr>
          <w:lang w:val="eu-ES"/>
        </w:rPr>
      </w:pPr>
      <w:r w:rsidRPr="00F709A1">
        <w:rPr>
          <w:lang w:val="eu-ES"/>
        </w:rPr>
        <w:t>Prozesua konplexua da eta</w:t>
      </w:r>
      <w:r>
        <w:rPr>
          <w:lang w:val="eu-ES"/>
        </w:rPr>
        <w:t>,</w:t>
      </w:r>
      <w:r w:rsidRPr="00F709A1">
        <w:rPr>
          <w:lang w:val="eu-ES"/>
        </w:rPr>
        <w:t xml:space="preserve"> horretarako</w:t>
      </w:r>
      <w:r>
        <w:rPr>
          <w:lang w:val="eu-ES"/>
        </w:rPr>
        <w:t>,</w:t>
      </w:r>
      <w:r w:rsidRPr="00F709A1">
        <w:rPr>
          <w:lang w:val="eu-ES"/>
        </w:rPr>
        <w:t xml:space="preserve"> lehen urratsa izan daiteke gaur egun, gaur Legebiltzar honek proposamen hau onartzea.</w:t>
      </w:r>
    </w:p>
    <w:p w:rsidR="004904B1" w:rsidRDefault="004904B1" w:rsidP="004904B1">
      <w:pPr>
        <w:pStyle w:val="Texto"/>
        <w:rPr>
          <w:lang w:val="eu-ES"/>
        </w:rPr>
      </w:pPr>
    </w:p>
    <w:p w:rsidR="004904B1" w:rsidRDefault="004904B1" w:rsidP="004904B1">
      <w:pPr>
        <w:pStyle w:val="Texto"/>
        <w:rPr>
          <w:lang w:val="eu-ES"/>
        </w:rPr>
      </w:pPr>
      <w:r w:rsidRPr="00F709A1">
        <w:rPr>
          <w:lang w:val="eu-ES"/>
        </w:rPr>
        <w:t>Testu inguru horretan, euskararen diglosia egoerak eta bere bilakaera ezagutzeko egiten diren aldizkako azterketek laguntzen digute jakintza zientifikoan eta adituen gomendioetan oinarritutako hizkuntza politikaren garrantzia ulertzen.</w:t>
      </w:r>
    </w:p>
    <w:p w:rsidR="004904B1" w:rsidRDefault="004904B1" w:rsidP="004904B1">
      <w:pPr>
        <w:pStyle w:val="Texto"/>
        <w:rPr>
          <w:lang w:val="eu-ES"/>
        </w:rPr>
      </w:pPr>
    </w:p>
    <w:p w:rsidR="004904B1" w:rsidRDefault="004904B1" w:rsidP="004904B1">
      <w:pPr>
        <w:pStyle w:val="Texto"/>
        <w:rPr>
          <w:lang w:val="eu-ES"/>
        </w:rPr>
      </w:pPr>
      <w:r w:rsidRPr="00F709A1">
        <w:rPr>
          <w:lang w:val="eu-ES"/>
        </w:rPr>
        <w:t xml:space="preserve">Ezagutza zientifiko hori, oso tresna baliagarria da. Beraz, euskararen egoera ez ezik, euskal errealitate soziolinguistikoa ere ezagutzeko. Ildo horretan, Gipuzkoan egindako esperientzia eredugarria da Autonomi Erkidego osoan </w:t>
      </w:r>
      <w:r>
        <w:rPr>
          <w:lang w:val="eu-ES"/>
        </w:rPr>
        <w:t>aplikatzeko.</w:t>
      </w:r>
      <w:r w:rsidRPr="00F709A1">
        <w:rPr>
          <w:lang w:val="eu-ES"/>
        </w:rPr>
        <w:t xml:space="preserve"> </w:t>
      </w:r>
      <w:r>
        <w:rPr>
          <w:lang w:val="eu-ES"/>
        </w:rPr>
        <w:t>H</w:t>
      </w:r>
      <w:r w:rsidRPr="00F709A1">
        <w:rPr>
          <w:lang w:val="eu-ES"/>
        </w:rPr>
        <w:t>izkuntzen errealitate ani</w:t>
      </w:r>
      <w:r>
        <w:rPr>
          <w:lang w:val="eu-ES"/>
        </w:rPr>
        <w:t>tza eta askotarikoa ezagutzea, g</w:t>
      </w:r>
      <w:r w:rsidRPr="00F709A1">
        <w:rPr>
          <w:lang w:val="eu-ES"/>
        </w:rPr>
        <w:t>ainera, politika publikoak hartzeko lehen mailak</w:t>
      </w:r>
      <w:r>
        <w:rPr>
          <w:lang w:val="eu-ES"/>
        </w:rPr>
        <w:t>o tresna ere bada.</w:t>
      </w:r>
      <w:r w:rsidRPr="00F709A1">
        <w:rPr>
          <w:lang w:val="eu-ES"/>
        </w:rPr>
        <w:t xml:space="preserve"> </w:t>
      </w:r>
      <w:r>
        <w:rPr>
          <w:lang w:val="eu-ES"/>
        </w:rPr>
        <w:t>I</w:t>
      </w:r>
      <w:r w:rsidRPr="00F709A1">
        <w:rPr>
          <w:lang w:val="eu-ES"/>
        </w:rPr>
        <w:t>zan ere, hizkuntza oztopoak, gaur egun</w:t>
      </w:r>
      <w:r>
        <w:rPr>
          <w:lang w:val="eu-ES"/>
        </w:rPr>
        <w:t>,</w:t>
      </w:r>
      <w:r w:rsidRPr="00F709A1">
        <w:rPr>
          <w:lang w:val="eu-ES"/>
        </w:rPr>
        <w:t xml:space="preserve"> Euskadin bizi diren pertsona askoren egoera da</w:t>
      </w:r>
      <w:r>
        <w:rPr>
          <w:lang w:val="eu-ES"/>
        </w:rPr>
        <w:t>. P</w:t>
      </w:r>
      <w:r w:rsidRPr="00F709A1">
        <w:rPr>
          <w:lang w:val="eu-ES"/>
        </w:rPr>
        <w:t>olitikak planifikatzeko eta egoera horiek modu egokian konpontzeko</w:t>
      </w:r>
      <w:r>
        <w:rPr>
          <w:lang w:val="eu-ES"/>
        </w:rPr>
        <w:t>,</w:t>
      </w:r>
      <w:r w:rsidRPr="00F709A1">
        <w:rPr>
          <w:lang w:val="eu-ES"/>
        </w:rPr>
        <w:t xml:space="preserve"> errealitatea</w:t>
      </w:r>
      <w:r>
        <w:rPr>
          <w:lang w:val="eu-ES"/>
        </w:rPr>
        <w:t xml:space="preserve"> hobeto ezagutu beharra dauka.</w:t>
      </w:r>
    </w:p>
    <w:p w:rsidR="004904B1" w:rsidRDefault="004904B1" w:rsidP="004904B1">
      <w:pPr>
        <w:pStyle w:val="Texto"/>
        <w:rPr>
          <w:lang w:val="eu-ES"/>
        </w:rPr>
      </w:pPr>
    </w:p>
    <w:p w:rsidR="004904B1" w:rsidRDefault="004904B1" w:rsidP="004904B1">
      <w:pPr>
        <w:pStyle w:val="Texto"/>
        <w:rPr>
          <w:lang w:val="eu-ES"/>
        </w:rPr>
      </w:pPr>
      <w:r w:rsidRPr="00F709A1">
        <w:rPr>
          <w:lang w:val="eu-ES"/>
        </w:rPr>
        <w:t>Eta horrek guztiak gure hizkuntza politika eguneratzea eskatzen du, bizi dugun erreal</w:t>
      </w:r>
      <w:r>
        <w:rPr>
          <w:lang w:val="eu-ES"/>
        </w:rPr>
        <w:t>itate berri honetara egokitzeko,</w:t>
      </w:r>
      <w:r w:rsidRPr="00F709A1">
        <w:rPr>
          <w:lang w:val="eu-ES"/>
        </w:rPr>
        <w:t xml:space="preserve"> </w:t>
      </w:r>
      <w:r>
        <w:rPr>
          <w:lang w:val="eu-ES"/>
        </w:rPr>
        <w:t>b</w:t>
      </w:r>
      <w:r w:rsidRPr="00F709A1">
        <w:rPr>
          <w:lang w:val="eu-ES"/>
        </w:rPr>
        <w:t xml:space="preserve">atzuetan ikusi nahi ez badugu </w:t>
      </w:r>
      <w:r w:rsidRPr="00F709A1">
        <w:rPr>
          <w:lang w:val="eu-ES"/>
        </w:rPr>
        <w:lastRenderedPageBreak/>
        <w:t>ere. Gainera, hizkuntza politika berri bat</w:t>
      </w:r>
      <w:r>
        <w:rPr>
          <w:lang w:val="eu-ES"/>
        </w:rPr>
        <w:t xml:space="preserve"> diseinatu behar da </w:t>
      </w:r>
      <w:r w:rsidRPr="00F709A1">
        <w:rPr>
          <w:lang w:val="eu-ES"/>
        </w:rPr>
        <w:t>migratzaileek euskararekin dituzten harremanak hobetzeko</w:t>
      </w:r>
      <w:r>
        <w:rPr>
          <w:lang w:val="eu-ES"/>
        </w:rPr>
        <w:t>,</w:t>
      </w:r>
      <w:r w:rsidRPr="00F709A1">
        <w:rPr>
          <w:lang w:val="eu-ES"/>
        </w:rPr>
        <w:t xml:space="preserve"> </w:t>
      </w:r>
      <w:r>
        <w:rPr>
          <w:lang w:val="eu-ES"/>
        </w:rPr>
        <w:t>i</w:t>
      </w:r>
      <w:r w:rsidRPr="00F709A1">
        <w:rPr>
          <w:lang w:val="eu-ES"/>
        </w:rPr>
        <w:t>kastea oztopo lasterketa gaindiezina izan ez dadin</w:t>
      </w:r>
      <w:r>
        <w:rPr>
          <w:lang w:val="eu-ES"/>
        </w:rPr>
        <w:t>,</w:t>
      </w:r>
      <w:r w:rsidRPr="00F709A1">
        <w:rPr>
          <w:lang w:val="eu-ES"/>
        </w:rPr>
        <w:t xml:space="preserve"> desberdintasun egoera bat </w:t>
      </w:r>
      <w:proofErr w:type="spellStart"/>
      <w:r w:rsidRPr="00F709A1">
        <w:rPr>
          <w:lang w:val="eu-ES"/>
        </w:rPr>
        <w:t>kronifikatzen</w:t>
      </w:r>
      <w:proofErr w:type="spellEnd"/>
      <w:r w:rsidRPr="00F709A1">
        <w:rPr>
          <w:lang w:val="eu-ES"/>
        </w:rPr>
        <w:t xml:space="preserve"> duten oztopo</w:t>
      </w:r>
      <w:r>
        <w:rPr>
          <w:lang w:val="eu-ES"/>
        </w:rPr>
        <w:t xml:space="preserve"> hori</w:t>
      </w:r>
      <w:r w:rsidRPr="00F709A1">
        <w:rPr>
          <w:lang w:val="eu-ES"/>
        </w:rPr>
        <w:t>ek alde batera uzteko</w:t>
      </w:r>
      <w:r>
        <w:rPr>
          <w:lang w:val="eu-ES"/>
        </w:rPr>
        <w:t>,</w:t>
      </w:r>
      <w:r w:rsidRPr="00F709A1">
        <w:rPr>
          <w:lang w:val="eu-ES"/>
        </w:rPr>
        <w:t xml:space="preserve"> fronte guztietatik lana egin behar dugu hizkuntza politika publiko egok</w:t>
      </w:r>
      <w:r>
        <w:rPr>
          <w:lang w:val="eu-ES"/>
        </w:rPr>
        <w:t>iak garatzeko. Eta eguneratuak.</w:t>
      </w:r>
    </w:p>
    <w:p w:rsidR="004904B1" w:rsidRDefault="004904B1" w:rsidP="004904B1">
      <w:pPr>
        <w:pStyle w:val="Texto"/>
        <w:rPr>
          <w:lang w:val="eu-ES"/>
        </w:rPr>
      </w:pPr>
    </w:p>
    <w:p w:rsidR="004904B1" w:rsidRDefault="004904B1" w:rsidP="004904B1">
      <w:pPr>
        <w:pStyle w:val="Texto"/>
        <w:rPr>
          <w:lang w:val="eu-ES"/>
        </w:rPr>
      </w:pPr>
      <w:r w:rsidRPr="00F709A1">
        <w:rPr>
          <w:lang w:val="eu-ES"/>
        </w:rPr>
        <w:t xml:space="preserve">Atzo jakin genuen euskal gizarteak aniztasuna integratzearen aldeko apustua egiten duela. Hala aitortzen zuen </w:t>
      </w:r>
      <w:r>
        <w:rPr>
          <w:lang w:val="eu-ES"/>
        </w:rPr>
        <w:t>I</w:t>
      </w:r>
      <w:r w:rsidRPr="00F709A1">
        <w:rPr>
          <w:lang w:val="eu-ES"/>
        </w:rPr>
        <w:t xml:space="preserve">kuspegi </w:t>
      </w:r>
      <w:r>
        <w:rPr>
          <w:lang w:val="eu-ES"/>
        </w:rPr>
        <w:t>I</w:t>
      </w:r>
      <w:r w:rsidRPr="00F709A1">
        <w:rPr>
          <w:lang w:val="eu-ES"/>
        </w:rPr>
        <w:t>mmigrazioaren Behatokiak. Bere txostenean nabarmentzen zuen inkestatuen %</w:t>
      </w:r>
      <w:r>
        <w:rPr>
          <w:lang w:val="eu-ES"/>
        </w:rPr>
        <w:t> </w:t>
      </w:r>
      <w:r w:rsidRPr="00F709A1">
        <w:rPr>
          <w:lang w:val="eu-ES"/>
        </w:rPr>
        <w:t>60ak baino gehiagok aniz</w:t>
      </w:r>
      <w:r>
        <w:rPr>
          <w:lang w:val="eu-ES"/>
        </w:rPr>
        <w:t>tasuna positibo eta aberasgarri</w:t>
      </w:r>
      <w:r w:rsidRPr="00F709A1">
        <w:rPr>
          <w:lang w:val="eu-ES"/>
        </w:rPr>
        <w:t>tzat jotzen duela</w:t>
      </w:r>
      <w:r>
        <w:rPr>
          <w:lang w:val="eu-ES"/>
        </w:rPr>
        <w:t>.</w:t>
      </w:r>
    </w:p>
    <w:p w:rsidR="004904B1" w:rsidRDefault="004904B1" w:rsidP="004904B1">
      <w:pPr>
        <w:pStyle w:val="Texto"/>
        <w:rPr>
          <w:lang w:val="eu-ES"/>
        </w:rPr>
      </w:pPr>
    </w:p>
    <w:p w:rsidR="004904B1" w:rsidRDefault="004904B1" w:rsidP="004904B1">
      <w:pPr>
        <w:pStyle w:val="Texto"/>
        <w:rPr>
          <w:lang w:val="eu-ES"/>
        </w:rPr>
      </w:pPr>
      <w:r w:rsidRPr="00F709A1">
        <w:rPr>
          <w:lang w:val="eu-ES"/>
        </w:rPr>
        <w:t xml:space="preserve">Elkarrekin </w:t>
      </w:r>
      <w:proofErr w:type="spellStart"/>
      <w:r w:rsidRPr="00F709A1">
        <w:rPr>
          <w:lang w:val="eu-ES"/>
        </w:rPr>
        <w:t>Podemosen</w:t>
      </w:r>
      <w:proofErr w:type="spellEnd"/>
      <w:r w:rsidRPr="00F709A1">
        <w:rPr>
          <w:lang w:val="eu-ES"/>
        </w:rPr>
        <w:t xml:space="preserve"> pentsatu dugu merezi duela horrelako adostasun baten alde lan egitea</w:t>
      </w:r>
      <w:r>
        <w:rPr>
          <w:lang w:val="eu-ES"/>
        </w:rPr>
        <w:t>,</w:t>
      </w:r>
      <w:r w:rsidRPr="00F709A1">
        <w:rPr>
          <w:lang w:val="eu-ES"/>
        </w:rPr>
        <w:t xml:space="preserve"> bakoitzak dagokion erantzukizunetik. Guk proposamen hau hona ekarri dugu egungo</w:t>
      </w:r>
      <w:r>
        <w:rPr>
          <w:lang w:val="eu-ES"/>
        </w:rPr>
        <w:t xml:space="preserve"> </w:t>
      </w:r>
      <w:r w:rsidRPr="00F709A1">
        <w:rPr>
          <w:lang w:val="eu-ES"/>
        </w:rPr>
        <w:t>euskal gizarte hizkuntza politika hobetzeko eta egokitzeko</w:t>
      </w:r>
      <w:r>
        <w:rPr>
          <w:lang w:val="eu-ES"/>
        </w:rPr>
        <w:t>.</w:t>
      </w:r>
    </w:p>
    <w:p w:rsidR="004904B1" w:rsidRDefault="004904B1" w:rsidP="004904B1">
      <w:pPr>
        <w:pStyle w:val="Texto"/>
        <w:rPr>
          <w:lang w:val="eu-ES"/>
        </w:rPr>
      </w:pPr>
    </w:p>
    <w:p w:rsidR="004904B1" w:rsidRDefault="004904B1" w:rsidP="004904B1">
      <w:pPr>
        <w:pStyle w:val="Texto"/>
        <w:rPr>
          <w:lang w:val="eu-ES"/>
        </w:rPr>
      </w:pPr>
      <w:r>
        <w:rPr>
          <w:lang w:val="eu-ES"/>
        </w:rPr>
        <w:t>Ez</w:t>
      </w:r>
      <w:r w:rsidRPr="00F709A1">
        <w:rPr>
          <w:lang w:val="eu-ES"/>
        </w:rPr>
        <w:t xml:space="preserve"> dezagun ahaztu hizkuntza pertsonaren nortasun kulturalaren elementu definitzailea dela</w:t>
      </w:r>
      <w:r>
        <w:rPr>
          <w:lang w:val="eu-ES"/>
        </w:rPr>
        <w:t>.</w:t>
      </w:r>
      <w:r w:rsidRPr="00F709A1">
        <w:rPr>
          <w:lang w:val="eu-ES"/>
        </w:rPr>
        <w:t xml:space="preserve"> </w:t>
      </w:r>
      <w:r>
        <w:rPr>
          <w:lang w:val="eu-ES"/>
        </w:rPr>
        <w:t>A</w:t>
      </w:r>
      <w:r w:rsidRPr="00F709A1">
        <w:rPr>
          <w:lang w:val="eu-ES"/>
        </w:rPr>
        <w:t>ldi berean, hiztunen hizkuntza eskubideak errespetatzea, edozein hizkuntzatan izanda ere, giza e</w:t>
      </w:r>
      <w:r>
        <w:rPr>
          <w:lang w:val="eu-ES"/>
        </w:rPr>
        <w:t>skubideak defendatzea ere bada.</w:t>
      </w:r>
    </w:p>
    <w:p w:rsidR="004904B1" w:rsidRDefault="004904B1" w:rsidP="004904B1">
      <w:pPr>
        <w:pStyle w:val="Texto"/>
        <w:rPr>
          <w:lang w:val="eu-ES"/>
        </w:rPr>
      </w:pPr>
    </w:p>
    <w:p w:rsidR="004904B1" w:rsidRDefault="004904B1" w:rsidP="004904B1">
      <w:pPr>
        <w:pStyle w:val="Texto"/>
        <w:rPr>
          <w:lang w:val="eu-ES"/>
        </w:rPr>
      </w:pPr>
      <w:r w:rsidRPr="00F709A1">
        <w:rPr>
          <w:lang w:val="eu-ES"/>
        </w:rPr>
        <w:t>Horregatik guztiagatik</w:t>
      </w:r>
      <w:r>
        <w:rPr>
          <w:lang w:val="eu-ES"/>
        </w:rPr>
        <w:t>,</w:t>
      </w:r>
      <w:r w:rsidRPr="00F709A1">
        <w:rPr>
          <w:lang w:val="eu-ES"/>
        </w:rPr>
        <w:t xml:space="preserve"> gure taldeak proposatzen du Eusko Legebiltzarrak Eusko Jaurlaritzako Kultura eta Hizkuntza Politikako Sailari eskatzea</w:t>
      </w:r>
      <w:r>
        <w:rPr>
          <w:lang w:val="eu-ES"/>
        </w:rPr>
        <w:t>,</w:t>
      </w:r>
      <w:r w:rsidRPr="00F709A1">
        <w:rPr>
          <w:lang w:val="eu-ES"/>
        </w:rPr>
        <w:t xml:space="preserve"> Foru Aldundiekin eta udalekin elkarlanean</w:t>
      </w:r>
      <w:r>
        <w:rPr>
          <w:lang w:val="eu-ES"/>
        </w:rPr>
        <w:t>,</w:t>
      </w:r>
      <w:r w:rsidRPr="00F709A1">
        <w:rPr>
          <w:lang w:val="eu-ES"/>
        </w:rPr>
        <w:t xml:space="preserve"> Autonomia Erkidegoko hizkuntza aniztasunaren mapa osatuko duen azterlan bat egiteko</w:t>
      </w:r>
      <w:r>
        <w:rPr>
          <w:lang w:val="eu-ES"/>
        </w:rPr>
        <w:t>.</w:t>
      </w:r>
    </w:p>
    <w:p w:rsidR="004904B1" w:rsidRDefault="004904B1" w:rsidP="004904B1">
      <w:pPr>
        <w:pStyle w:val="Texto"/>
        <w:rPr>
          <w:lang w:val="eu-ES"/>
        </w:rPr>
      </w:pPr>
    </w:p>
    <w:p w:rsidR="004904B1" w:rsidRDefault="004904B1" w:rsidP="004904B1">
      <w:pPr>
        <w:pStyle w:val="Texto"/>
        <w:rPr>
          <w:lang w:val="eu-ES"/>
        </w:rPr>
      </w:pPr>
      <w:r>
        <w:rPr>
          <w:lang w:val="eu-ES"/>
        </w:rPr>
        <w:t>Eta eskerrak eman behar diet</w:t>
      </w:r>
      <w:r w:rsidRPr="00F709A1">
        <w:rPr>
          <w:lang w:val="eu-ES"/>
        </w:rPr>
        <w:t xml:space="preserve"> talde guztiei</w:t>
      </w:r>
      <w:r>
        <w:rPr>
          <w:lang w:val="eu-ES"/>
        </w:rPr>
        <w:t>,</w:t>
      </w:r>
      <w:r w:rsidRPr="00F709A1">
        <w:rPr>
          <w:lang w:val="eu-ES"/>
        </w:rPr>
        <w:t xml:space="preserve"> ados</w:t>
      </w:r>
      <w:r>
        <w:rPr>
          <w:lang w:val="eu-ES"/>
        </w:rPr>
        <w:t>,</w:t>
      </w:r>
      <w:r w:rsidRPr="00F709A1">
        <w:rPr>
          <w:lang w:val="eu-ES"/>
        </w:rPr>
        <w:t xml:space="preserve"> edo behintzat zuzenketarik aurkeztu ez dutelako</w:t>
      </w:r>
      <w:r>
        <w:rPr>
          <w:lang w:val="eu-ES"/>
        </w:rPr>
        <w:t>,</w:t>
      </w:r>
      <w:r w:rsidRPr="00F709A1">
        <w:rPr>
          <w:lang w:val="eu-ES"/>
        </w:rPr>
        <w:t xml:space="preserve"> eta esan didatelako Gurrutxaga</w:t>
      </w:r>
      <w:r>
        <w:rPr>
          <w:lang w:val="eu-ES"/>
        </w:rPr>
        <w:t xml:space="preserve"> andrea,</w:t>
      </w:r>
      <w:r w:rsidRPr="00F709A1">
        <w:rPr>
          <w:lang w:val="eu-ES"/>
        </w:rPr>
        <w:t xml:space="preserve"> Andueza jauna, Ubera andrea</w:t>
      </w:r>
      <w:r>
        <w:rPr>
          <w:lang w:val="eu-ES"/>
        </w:rPr>
        <w:t>.</w:t>
      </w:r>
      <w:r w:rsidRPr="00F709A1">
        <w:rPr>
          <w:lang w:val="eu-ES"/>
        </w:rPr>
        <w:t xml:space="preserve"> </w:t>
      </w:r>
      <w:r>
        <w:rPr>
          <w:lang w:val="eu-ES"/>
        </w:rPr>
        <w:t>E</w:t>
      </w:r>
      <w:r w:rsidRPr="00F709A1">
        <w:rPr>
          <w:lang w:val="eu-ES"/>
        </w:rPr>
        <w:t>ta eskerrak eman</w:t>
      </w:r>
      <w:r>
        <w:rPr>
          <w:lang w:val="eu-ES"/>
        </w:rPr>
        <w:t>,</w:t>
      </w:r>
      <w:r w:rsidRPr="00F709A1">
        <w:rPr>
          <w:lang w:val="eu-ES"/>
        </w:rPr>
        <w:t xml:space="preserve"> batez ere</w:t>
      </w:r>
      <w:r>
        <w:rPr>
          <w:lang w:val="eu-ES"/>
        </w:rPr>
        <w:t>,</w:t>
      </w:r>
      <w:r w:rsidRPr="00F709A1">
        <w:rPr>
          <w:lang w:val="eu-ES"/>
        </w:rPr>
        <w:t xml:space="preserve"> </w:t>
      </w:r>
      <w:proofErr w:type="spellStart"/>
      <w:r w:rsidRPr="00F709A1">
        <w:rPr>
          <w:lang w:val="eu-ES"/>
        </w:rPr>
        <w:t>Garrido</w:t>
      </w:r>
      <w:proofErr w:type="spellEnd"/>
      <w:r w:rsidRPr="00F709A1">
        <w:rPr>
          <w:lang w:val="eu-ES"/>
        </w:rPr>
        <w:t xml:space="preserve"> andrea, zuzenketa aurkeztu zuen</w:t>
      </w:r>
      <w:r>
        <w:rPr>
          <w:lang w:val="eu-ES"/>
        </w:rPr>
        <w:t>, baina, gaizki ulertu bat egon z</w:t>
      </w:r>
      <w:r w:rsidRPr="00F709A1">
        <w:rPr>
          <w:lang w:val="eu-ES"/>
        </w:rPr>
        <w:t>enez, atzera botako du eta alde bozkatuko du</w:t>
      </w:r>
      <w:r>
        <w:rPr>
          <w:lang w:val="eu-ES"/>
        </w:rPr>
        <w:t>, ez z</w:t>
      </w:r>
      <w:r w:rsidRPr="00F709A1">
        <w:rPr>
          <w:lang w:val="eu-ES"/>
        </w:rPr>
        <w:t>uelako ondo ulertu hasierako mezua edo nondik norakoa. Eta</w:t>
      </w:r>
      <w:r>
        <w:rPr>
          <w:lang w:val="eu-ES"/>
        </w:rPr>
        <w:t>,</w:t>
      </w:r>
      <w:r w:rsidRPr="00F709A1">
        <w:rPr>
          <w:lang w:val="eu-ES"/>
        </w:rPr>
        <w:t xml:space="preserve"> dena argitu ondoren, ba eskerrak eman </w:t>
      </w:r>
      <w:proofErr w:type="spellStart"/>
      <w:r w:rsidRPr="00F709A1">
        <w:rPr>
          <w:lang w:val="eu-ES"/>
        </w:rPr>
        <w:t>Garrido</w:t>
      </w:r>
      <w:proofErr w:type="spellEnd"/>
      <w:r w:rsidRPr="00F709A1">
        <w:rPr>
          <w:lang w:val="eu-ES"/>
        </w:rPr>
        <w:t xml:space="preserve"> andreari alde bozkatuko duelako eta</w:t>
      </w:r>
      <w:r>
        <w:rPr>
          <w:lang w:val="eu-ES"/>
        </w:rPr>
        <w:t>,</w:t>
      </w:r>
      <w:r w:rsidRPr="00F709A1">
        <w:rPr>
          <w:lang w:val="eu-ES"/>
        </w:rPr>
        <w:t xml:space="preserve"> beraz, adostasun osoarekin legez besteko </w:t>
      </w:r>
      <w:r>
        <w:rPr>
          <w:lang w:val="eu-ES"/>
        </w:rPr>
        <w:t>proposamen hau onartuko delako.</w:t>
      </w:r>
    </w:p>
    <w:p w:rsidR="004904B1" w:rsidRDefault="004904B1" w:rsidP="004904B1">
      <w:pPr>
        <w:pStyle w:val="Texto"/>
        <w:rPr>
          <w:lang w:val="eu-ES"/>
        </w:rPr>
      </w:pPr>
    </w:p>
    <w:p w:rsidR="004904B1" w:rsidRDefault="004904B1" w:rsidP="004904B1">
      <w:pPr>
        <w:pStyle w:val="Texto"/>
        <w:rPr>
          <w:lang w:val="eu-ES"/>
        </w:rPr>
      </w:pPr>
      <w:r w:rsidRPr="00F709A1">
        <w:rPr>
          <w:lang w:val="eu-ES"/>
        </w:rPr>
        <w:lastRenderedPageBreak/>
        <w:t>Mil</w:t>
      </w:r>
      <w:r>
        <w:rPr>
          <w:lang w:val="eu-ES"/>
        </w:rPr>
        <w:t xml:space="preserve">a </w:t>
      </w:r>
      <w:r w:rsidRPr="00F709A1">
        <w:rPr>
          <w:lang w:val="eu-ES"/>
        </w:rPr>
        <w:t>esker</w:t>
      </w:r>
      <w:r>
        <w:rPr>
          <w:lang w:val="eu-ES"/>
        </w:rPr>
        <w:t>.</w:t>
      </w:r>
    </w:p>
    <w:p w:rsidR="004904B1" w:rsidRDefault="004904B1" w:rsidP="004904B1">
      <w:pPr>
        <w:pStyle w:val="Texto"/>
        <w:rPr>
          <w:lang w:val="eu-ES"/>
        </w:rPr>
      </w:pPr>
    </w:p>
    <w:p w:rsidR="004904B1" w:rsidRDefault="004904B1" w:rsidP="004904B1">
      <w:pPr>
        <w:pStyle w:val="Texto"/>
        <w:rPr>
          <w:lang w:val="eu-ES"/>
        </w:rPr>
      </w:pPr>
    </w:p>
    <w:p w:rsidR="004904B1" w:rsidRDefault="004904B1" w:rsidP="004904B1">
      <w:pPr>
        <w:pStyle w:val="Texto"/>
        <w:rPr>
          <w:lang w:val="eu-ES"/>
        </w:rPr>
      </w:pPr>
      <w:r w:rsidRPr="00131248">
        <w:rPr>
          <w:rFonts w:ascii="Futura Md BT" w:hAnsi="Futura Md BT"/>
          <w:lang w:val="eu-ES"/>
        </w:rPr>
        <w:t>LEHENDAKARIAK</w:t>
      </w:r>
      <w:r>
        <w:rPr>
          <w:rFonts w:ascii="Futura Md BT" w:hAnsi="Futura Md BT"/>
          <w:lang w:val="eu-ES"/>
        </w:rPr>
        <w:t>:</w:t>
      </w:r>
      <w:r>
        <w:rPr>
          <w:lang w:val="eu-ES"/>
        </w:rPr>
        <w:t xml:space="preserve"> E</w:t>
      </w:r>
      <w:r w:rsidRPr="00F709A1">
        <w:rPr>
          <w:lang w:val="eu-ES"/>
        </w:rPr>
        <w:t>skerrik asko</w:t>
      </w:r>
      <w:r>
        <w:rPr>
          <w:lang w:val="eu-ES"/>
        </w:rPr>
        <w:t>, Zabala andrea.</w:t>
      </w:r>
    </w:p>
    <w:p w:rsidR="004904B1" w:rsidRDefault="004904B1" w:rsidP="004904B1">
      <w:pPr>
        <w:pStyle w:val="Texto"/>
        <w:rPr>
          <w:lang w:val="eu-ES"/>
        </w:rPr>
      </w:pPr>
    </w:p>
    <w:p w:rsidR="004904B1" w:rsidRDefault="004904B1" w:rsidP="004904B1">
      <w:pPr>
        <w:pStyle w:val="Texto"/>
        <w:rPr>
          <w:lang w:val="eu-ES"/>
        </w:rPr>
      </w:pPr>
      <w:r>
        <w:rPr>
          <w:lang w:val="eu-ES"/>
        </w:rPr>
        <w:t>Z</w:t>
      </w:r>
      <w:r w:rsidRPr="00F709A1">
        <w:rPr>
          <w:lang w:val="eu-ES"/>
        </w:rPr>
        <w:t xml:space="preserve">uzenketak aurkeztu dituzten taldeen txandara pasatuz, Euskal Talde </w:t>
      </w:r>
      <w:r>
        <w:rPr>
          <w:lang w:val="eu-ES"/>
        </w:rPr>
        <w:t xml:space="preserve">Popularra, </w:t>
      </w:r>
      <w:proofErr w:type="spellStart"/>
      <w:r>
        <w:rPr>
          <w:lang w:val="eu-ES"/>
        </w:rPr>
        <w:t>Garrido</w:t>
      </w:r>
      <w:proofErr w:type="spellEnd"/>
      <w:r>
        <w:rPr>
          <w:lang w:val="eu-ES"/>
        </w:rPr>
        <w:t xml:space="preserve"> andrea, zurea da hitza</w:t>
      </w:r>
      <w:r w:rsidRPr="00F709A1">
        <w:rPr>
          <w:lang w:val="eu-ES"/>
        </w:rPr>
        <w:t>.</w:t>
      </w:r>
    </w:p>
    <w:p w:rsidR="004904B1" w:rsidRDefault="004904B1" w:rsidP="004904B1">
      <w:pPr>
        <w:pStyle w:val="Texto"/>
        <w:rPr>
          <w:lang w:val="eu-ES"/>
        </w:rPr>
      </w:pPr>
    </w:p>
    <w:p w:rsidR="004904B1" w:rsidRDefault="004904B1" w:rsidP="004904B1">
      <w:pPr>
        <w:pStyle w:val="Texto"/>
        <w:rPr>
          <w:lang w:val="eu-ES"/>
        </w:rPr>
      </w:pPr>
    </w:p>
    <w:p w:rsidR="004904B1" w:rsidRDefault="004904B1" w:rsidP="004904B1">
      <w:pPr>
        <w:pStyle w:val="Texto"/>
        <w:rPr>
          <w:lang w:val="eu-ES"/>
        </w:rPr>
      </w:pPr>
      <w:r w:rsidRPr="00131248">
        <w:rPr>
          <w:rFonts w:ascii="Futura Md BT" w:hAnsi="Futura Md BT"/>
          <w:lang w:val="eu-ES"/>
        </w:rPr>
        <w:t xml:space="preserve">GARRIDO KNÖRR </w:t>
      </w:r>
      <w:r>
        <w:rPr>
          <w:lang w:val="eu-ES"/>
        </w:rPr>
        <w:t>andreak: Eskerrik</w:t>
      </w:r>
      <w:r w:rsidRPr="00F709A1">
        <w:rPr>
          <w:lang w:val="eu-ES"/>
        </w:rPr>
        <w:t xml:space="preserve"> </w:t>
      </w:r>
      <w:r>
        <w:rPr>
          <w:lang w:val="eu-ES"/>
        </w:rPr>
        <w:t>asko, presidente andrea.</w:t>
      </w:r>
      <w:r w:rsidRPr="00F709A1">
        <w:rPr>
          <w:lang w:val="eu-ES"/>
        </w:rPr>
        <w:t xml:space="preserve"> </w:t>
      </w:r>
      <w:r>
        <w:rPr>
          <w:lang w:val="eu-ES"/>
        </w:rPr>
        <w:t>Sailburuak, egun on berriro.</w:t>
      </w:r>
    </w:p>
    <w:p w:rsidR="004904B1" w:rsidRDefault="004904B1" w:rsidP="004904B1">
      <w:pPr>
        <w:pStyle w:val="Texto"/>
        <w:rPr>
          <w:lang w:val="eu-ES"/>
        </w:rPr>
      </w:pPr>
    </w:p>
    <w:p w:rsidR="004904B1" w:rsidRPr="00F709A1" w:rsidRDefault="004904B1" w:rsidP="004904B1">
      <w:pPr>
        <w:pStyle w:val="Texto"/>
        <w:rPr>
          <w:lang w:val="eu-ES"/>
        </w:rPr>
      </w:pPr>
      <w:r w:rsidRPr="00F709A1">
        <w:rPr>
          <w:lang w:val="eu-ES"/>
        </w:rPr>
        <w:t>Bueno</w:t>
      </w:r>
      <w:r>
        <w:rPr>
          <w:lang w:val="eu-ES"/>
        </w:rPr>
        <w:t>,</w:t>
      </w:r>
      <w:r w:rsidRPr="00F709A1">
        <w:rPr>
          <w:lang w:val="eu-ES"/>
        </w:rPr>
        <w:t xml:space="preserve"> </w:t>
      </w:r>
      <w:r>
        <w:rPr>
          <w:lang w:val="eu-ES"/>
        </w:rPr>
        <w:t>Z</w:t>
      </w:r>
      <w:r w:rsidRPr="00F709A1">
        <w:rPr>
          <w:lang w:val="eu-ES"/>
        </w:rPr>
        <w:t>abalak, egia da</w:t>
      </w:r>
      <w:r>
        <w:rPr>
          <w:lang w:val="eu-ES"/>
        </w:rPr>
        <w:t>,</w:t>
      </w:r>
      <w:r w:rsidRPr="00F709A1">
        <w:rPr>
          <w:lang w:val="eu-ES"/>
        </w:rPr>
        <w:t xml:space="preserve"> bereziki</w:t>
      </w:r>
      <w:r>
        <w:rPr>
          <w:lang w:val="eu-ES"/>
        </w:rPr>
        <w:t>,</w:t>
      </w:r>
      <w:r w:rsidRPr="00F709A1">
        <w:rPr>
          <w:lang w:val="eu-ES"/>
        </w:rPr>
        <w:t xml:space="preserve"> zure interbentzioa entzun ondoren, onartuko dugu jatorrizko proposamena. Uste dugu </w:t>
      </w:r>
      <w:r>
        <w:rPr>
          <w:lang w:val="eu-ES"/>
        </w:rPr>
        <w:t>o</w:t>
      </w:r>
      <w:r w:rsidRPr="00F709A1">
        <w:rPr>
          <w:lang w:val="eu-ES"/>
        </w:rPr>
        <w:t xml:space="preserve">ndo egongo legoke jakitea </w:t>
      </w:r>
      <w:r>
        <w:rPr>
          <w:lang w:val="eu-ES"/>
        </w:rPr>
        <w:t>zein arlo</w:t>
      </w:r>
      <w:r w:rsidRPr="00F709A1">
        <w:rPr>
          <w:lang w:val="eu-ES"/>
        </w:rPr>
        <w:t xml:space="preserve"> linguistikoan dago</w:t>
      </w:r>
      <w:r>
        <w:rPr>
          <w:lang w:val="eu-ES"/>
        </w:rPr>
        <w:t xml:space="preserve">en aniztasuna, </w:t>
      </w:r>
      <w:proofErr w:type="spellStart"/>
      <w:r>
        <w:rPr>
          <w:lang w:val="eu-ES"/>
        </w:rPr>
        <w:t>gure</w:t>
      </w:r>
      <w:r w:rsidRPr="00F709A1">
        <w:rPr>
          <w:lang w:val="eu-ES"/>
        </w:rPr>
        <w:t>…</w:t>
      </w:r>
      <w:proofErr w:type="spellEnd"/>
    </w:p>
    <w:p w:rsidR="004904B1" w:rsidRPr="00F709A1" w:rsidRDefault="004904B1" w:rsidP="004904B1">
      <w:pPr>
        <w:pStyle w:val="Texto"/>
        <w:rPr>
          <w:lang w:val="eu-ES"/>
        </w:rPr>
      </w:pPr>
    </w:p>
    <w:p w:rsidR="004904B1" w:rsidRPr="00F709A1" w:rsidRDefault="004904B1" w:rsidP="004904B1">
      <w:pPr>
        <w:pStyle w:val="Texto"/>
        <w:rPr>
          <w:lang w:val="eu-ES"/>
        </w:rPr>
      </w:pPr>
      <w:r w:rsidRPr="00F709A1">
        <w:rPr>
          <w:lang w:val="eu-ES"/>
        </w:rPr>
        <w:t>(37. zintaren amaiera)</w:t>
      </w:r>
    </w:p>
    <w:p w:rsidR="004904B1" w:rsidRPr="00715BA3" w:rsidRDefault="004904B1" w:rsidP="004904B1">
      <w:pPr>
        <w:pStyle w:val="Texto"/>
        <w:rPr>
          <w:lang w:val="eu-ES"/>
        </w:rPr>
      </w:pPr>
      <w:r w:rsidRPr="00715BA3">
        <w:rPr>
          <w:lang w:val="eu-ES"/>
        </w:rPr>
        <w:t>(38. zintaren hasiera)</w:t>
      </w:r>
    </w:p>
    <w:p w:rsidR="004904B1" w:rsidRPr="00715BA3" w:rsidRDefault="004904B1" w:rsidP="004904B1">
      <w:pPr>
        <w:pStyle w:val="Texto"/>
        <w:rPr>
          <w:lang w:val="eu-ES"/>
        </w:rPr>
      </w:pPr>
    </w:p>
    <w:p w:rsidR="004904B1" w:rsidRDefault="004904B1" w:rsidP="004904B1">
      <w:pPr>
        <w:pStyle w:val="Texto"/>
        <w:rPr>
          <w:lang w:val="eu-ES"/>
        </w:rPr>
      </w:pPr>
      <w:r w:rsidRPr="00715BA3">
        <w:rPr>
          <w:lang w:val="eu-ES"/>
        </w:rPr>
        <w:t xml:space="preserve">… </w:t>
      </w:r>
      <w:r w:rsidRPr="004E70B1">
        <w:rPr>
          <w:lang w:val="eu-ES"/>
        </w:rPr>
        <w:t>proposamena, uste dugu ondo egongo legoke jakitea ze</w:t>
      </w:r>
      <w:r>
        <w:rPr>
          <w:lang w:val="eu-ES"/>
        </w:rPr>
        <w:t>i</w:t>
      </w:r>
      <w:r w:rsidRPr="004E70B1">
        <w:rPr>
          <w:lang w:val="eu-ES"/>
        </w:rPr>
        <w:t>n</w:t>
      </w:r>
      <w:r>
        <w:rPr>
          <w:lang w:val="eu-ES"/>
        </w:rPr>
        <w:t xml:space="preserve"> d</w:t>
      </w:r>
      <w:r w:rsidRPr="004E70B1">
        <w:rPr>
          <w:lang w:val="eu-ES"/>
        </w:rPr>
        <w:t xml:space="preserve">a </w:t>
      </w:r>
      <w:r>
        <w:rPr>
          <w:lang w:val="eu-ES"/>
        </w:rPr>
        <w:t>a</w:t>
      </w:r>
      <w:r w:rsidRPr="004E70B1">
        <w:rPr>
          <w:lang w:val="eu-ES"/>
        </w:rPr>
        <w:t>r</w:t>
      </w:r>
      <w:r>
        <w:rPr>
          <w:lang w:val="eu-ES"/>
        </w:rPr>
        <w:t>l</w:t>
      </w:r>
      <w:r w:rsidRPr="004E70B1">
        <w:rPr>
          <w:lang w:val="eu-ES"/>
        </w:rPr>
        <w:t xml:space="preserve">o linguistikoan dagoen aniztasuna gure </w:t>
      </w:r>
      <w:r>
        <w:rPr>
          <w:lang w:val="eu-ES"/>
        </w:rPr>
        <w:t>A</w:t>
      </w:r>
      <w:r w:rsidRPr="004E70B1">
        <w:rPr>
          <w:lang w:val="eu-ES"/>
        </w:rPr>
        <w:t xml:space="preserve">utonomia </w:t>
      </w:r>
      <w:r>
        <w:rPr>
          <w:lang w:val="eu-ES"/>
        </w:rPr>
        <w:t>Erkidegoan. Z</w:t>
      </w:r>
      <w:r w:rsidRPr="004E70B1">
        <w:rPr>
          <w:lang w:val="eu-ES"/>
        </w:rPr>
        <w:t>uk aipatu duzun bezala, ematen du Gipuzkoan zehar Foru Aldundia ikerketa bat egiten ari dela edo azterlan bat eta horren arabera jakingo dugu hizkuntzen egoera</w:t>
      </w:r>
      <w:r>
        <w:rPr>
          <w:lang w:val="eu-ES"/>
        </w:rPr>
        <w:t>,</w:t>
      </w:r>
      <w:r w:rsidRPr="004E70B1">
        <w:rPr>
          <w:lang w:val="eu-ES"/>
        </w:rPr>
        <w:t xml:space="preserve"> hizkuntza guztien egoera zein den.</w:t>
      </w:r>
    </w:p>
    <w:p w:rsidR="004904B1" w:rsidRDefault="004904B1" w:rsidP="004904B1">
      <w:pPr>
        <w:pStyle w:val="Texto"/>
        <w:rPr>
          <w:lang w:val="eu-ES"/>
        </w:rPr>
      </w:pPr>
    </w:p>
    <w:p w:rsidR="004904B1" w:rsidRDefault="004904B1" w:rsidP="004904B1">
      <w:pPr>
        <w:pStyle w:val="Texto"/>
        <w:rPr>
          <w:lang w:val="eu-ES"/>
        </w:rPr>
      </w:pPr>
      <w:r>
        <w:rPr>
          <w:lang w:val="eu-ES"/>
        </w:rPr>
        <w:t xml:space="preserve">Egia da </w:t>
      </w:r>
      <w:r w:rsidRPr="004E70B1">
        <w:rPr>
          <w:lang w:val="eu-ES"/>
        </w:rPr>
        <w:t>hemen denok dakigunez</w:t>
      </w:r>
      <w:r>
        <w:rPr>
          <w:lang w:val="eu-ES"/>
        </w:rPr>
        <w:t>,</w:t>
      </w:r>
      <w:r w:rsidRPr="004E70B1">
        <w:rPr>
          <w:lang w:val="eu-ES"/>
        </w:rPr>
        <w:t xml:space="preserve"> mapa sozi</w:t>
      </w:r>
      <w:r>
        <w:rPr>
          <w:lang w:val="eu-ES"/>
        </w:rPr>
        <w:t xml:space="preserve">olinguistikoak </w:t>
      </w:r>
      <w:r w:rsidRPr="004E70B1">
        <w:rPr>
          <w:lang w:val="eu-ES"/>
        </w:rPr>
        <w:t>egiten direla</w:t>
      </w:r>
      <w:r>
        <w:rPr>
          <w:lang w:val="eu-ES"/>
        </w:rPr>
        <w:t>,</w:t>
      </w:r>
      <w:r w:rsidRPr="004E70B1">
        <w:rPr>
          <w:lang w:val="eu-ES"/>
        </w:rPr>
        <w:t xml:space="preserve"> Eustaten ildotik datuak biltzen dituelako Eustatek</w:t>
      </w:r>
      <w:r>
        <w:rPr>
          <w:lang w:val="eu-ES"/>
        </w:rPr>
        <w:t>,</w:t>
      </w:r>
      <w:r w:rsidRPr="004E70B1">
        <w:rPr>
          <w:lang w:val="eu-ES"/>
        </w:rPr>
        <w:t xml:space="preserve"> eta mapa hauek </w:t>
      </w:r>
      <w:r>
        <w:rPr>
          <w:lang w:val="eu-ES"/>
        </w:rPr>
        <w:t xml:space="preserve">egiten direnean </w:t>
      </w:r>
      <w:r w:rsidRPr="004E70B1">
        <w:rPr>
          <w:lang w:val="eu-ES"/>
        </w:rPr>
        <w:t xml:space="preserve">bereziki </w:t>
      </w:r>
      <w:r>
        <w:rPr>
          <w:lang w:val="eu-ES"/>
        </w:rPr>
        <w:t xml:space="preserve">jakiten dugu </w:t>
      </w:r>
      <w:r w:rsidRPr="004E70B1">
        <w:rPr>
          <w:lang w:val="eu-ES"/>
        </w:rPr>
        <w:t xml:space="preserve">edo helburua da jakitea euskararen </w:t>
      </w:r>
      <w:r>
        <w:rPr>
          <w:lang w:val="eu-ES"/>
        </w:rPr>
        <w:t>erabilera zein den jakitea.</w:t>
      </w:r>
    </w:p>
    <w:p w:rsidR="004904B1" w:rsidRDefault="004904B1" w:rsidP="004904B1">
      <w:pPr>
        <w:pStyle w:val="Texto"/>
        <w:rPr>
          <w:lang w:val="eu-ES"/>
        </w:rPr>
      </w:pPr>
    </w:p>
    <w:p w:rsidR="004904B1" w:rsidRDefault="004904B1" w:rsidP="004904B1">
      <w:pPr>
        <w:pStyle w:val="Texto"/>
        <w:rPr>
          <w:lang w:val="eu-ES"/>
        </w:rPr>
      </w:pPr>
      <w:r w:rsidRPr="004E70B1">
        <w:rPr>
          <w:lang w:val="eu-ES"/>
        </w:rPr>
        <w:t xml:space="preserve">Egia da gai honi buruz hitz egiten dugunean </w:t>
      </w:r>
      <w:r>
        <w:rPr>
          <w:lang w:val="eu-ES"/>
        </w:rPr>
        <w:t xml:space="preserve">eta mapa soziolinguistikoak </w:t>
      </w:r>
      <w:r w:rsidRPr="004E70B1">
        <w:rPr>
          <w:lang w:val="eu-ES"/>
        </w:rPr>
        <w:t>egiten dugunean eta</w:t>
      </w:r>
      <w:r>
        <w:rPr>
          <w:lang w:val="eu-ES"/>
        </w:rPr>
        <w:t>,</w:t>
      </w:r>
      <w:r w:rsidRPr="004E70B1">
        <w:rPr>
          <w:lang w:val="eu-ES"/>
        </w:rPr>
        <w:t xml:space="preserve"> azkenean</w:t>
      </w:r>
      <w:r>
        <w:rPr>
          <w:lang w:val="eu-ES"/>
        </w:rPr>
        <w:t xml:space="preserve">, </w:t>
      </w:r>
      <w:r w:rsidRPr="004E70B1">
        <w:rPr>
          <w:lang w:val="eu-ES"/>
        </w:rPr>
        <w:t xml:space="preserve">lurralde bakoitzaren argazki bat edukitzen dugunez, guk beti aipatu dugu gai honi buruz hitz egiten dugunean errealitate soziolinguistikoa errespetatzea eta lurralde bakoitzaren errealitate </w:t>
      </w:r>
      <w:r>
        <w:rPr>
          <w:lang w:val="eu-ES"/>
        </w:rPr>
        <w:t xml:space="preserve">linguistiko </w:t>
      </w:r>
      <w:r>
        <w:rPr>
          <w:lang w:val="eu-ES"/>
        </w:rPr>
        <w:lastRenderedPageBreak/>
        <w:t xml:space="preserve">zehatz hori </w:t>
      </w:r>
      <w:r w:rsidRPr="004E70B1">
        <w:rPr>
          <w:lang w:val="eu-ES"/>
        </w:rPr>
        <w:t>errespetatzea</w:t>
      </w:r>
      <w:r>
        <w:rPr>
          <w:lang w:val="eu-ES"/>
        </w:rPr>
        <w:t>. E</w:t>
      </w:r>
      <w:r w:rsidRPr="004E70B1">
        <w:rPr>
          <w:lang w:val="eu-ES"/>
        </w:rPr>
        <w:t>ta horren arabera bideratzea politika linguistiko desberdinak.</w:t>
      </w:r>
    </w:p>
    <w:p w:rsidR="004904B1" w:rsidRDefault="004904B1" w:rsidP="004904B1">
      <w:pPr>
        <w:pStyle w:val="Texto"/>
        <w:rPr>
          <w:lang w:val="eu-ES"/>
        </w:rPr>
      </w:pPr>
    </w:p>
    <w:p w:rsidR="004904B1" w:rsidRPr="004E70B1" w:rsidRDefault="004904B1" w:rsidP="004904B1">
      <w:pPr>
        <w:pStyle w:val="Texto"/>
        <w:rPr>
          <w:lang w:val="eu-ES"/>
        </w:rPr>
      </w:pPr>
      <w:r w:rsidRPr="004E70B1">
        <w:rPr>
          <w:lang w:val="eu-ES"/>
        </w:rPr>
        <w:t>Baina egia da zuk aipatzen duzun jatorrizko proposamen, azkenean</w:t>
      </w:r>
      <w:r>
        <w:rPr>
          <w:lang w:val="eu-ES"/>
        </w:rPr>
        <w:t>,</w:t>
      </w:r>
      <w:r w:rsidRPr="004E70B1">
        <w:rPr>
          <w:lang w:val="eu-ES"/>
        </w:rPr>
        <w:t xml:space="preserve"> helburua zehatza da, Eusk</w:t>
      </w:r>
      <w:r>
        <w:rPr>
          <w:lang w:val="eu-ES"/>
        </w:rPr>
        <w:t xml:space="preserve">o Autonomia </w:t>
      </w:r>
      <w:r w:rsidRPr="004E70B1">
        <w:rPr>
          <w:lang w:val="eu-ES"/>
        </w:rPr>
        <w:t>Erkidegoan osoko hizkuntza aniztasunaren mapa bat egitea eta jakitea hizkuntza guztien egoera zein den eta</w:t>
      </w:r>
      <w:r>
        <w:rPr>
          <w:lang w:val="eu-ES"/>
        </w:rPr>
        <w:t>, zuk aipatu duzun bezala</w:t>
      </w:r>
      <w:r w:rsidRPr="004E70B1">
        <w:rPr>
          <w:lang w:val="eu-ES"/>
        </w:rPr>
        <w:t xml:space="preserve"> zure interbentzioan ere</w:t>
      </w:r>
      <w:r>
        <w:rPr>
          <w:lang w:val="eu-ES"/>
        </w:rPr>
        <w:t>,</w:t>
      </w:r>
      <w:r w:rsidRPr="004E70B1">
        <w:rPr>
          <w:lang w:val="eu-ES"/>
        </w:rPr>
        <w:t xml:space="preserve"> </w:t>
      </w:r>
      <w:r>
        <w:rPr>
          <w:lang w:val="eu-ES"/>
        </w:rPr>
        <w:t>e</w:t>
      </w:r>
      <w:r w:rsidRPr="004E70B1">
        <w:rPr>
          <w:lang w:val="eu-ES"/>
        </w:rPr>
        <w:t>g</w:t>
      </w:r>
      <w:r>
        <w:rPr>
          <w:lang w:val="eu-ES"/>
        </w:rPr>
        <w:t>oera</w:t>
      </w:r>
      <w:r w:rsidRPr="004E70B1">
        <w:rPr>
          <w:lang w:val="eu-ES"/>
        </w:rPr>
        <w:t xml:space="preserve"> guztiz aldatu da</w:t>
      </w:r>
      <w:r>
        <w:rPr>
          <w:lang w:val="eu-ES"/>
        </w:rPr>
        <w:t>. E</w:t>
      </w:r>
      <w:r w:rsidRPr="004E70B1">
        <w:rPr>
          <w:lang w:val="eu-ES"/>
        </w:rPr>
        <w:t>ta azken hamar urteotan ere hainbat etorkin</w:t>
      </w:r>
      <w:r>
        <w:rPr>
          <w:lang w:val="eu-ES"/>
        </w:rPr>
        <w:t>a</w:t>
      </w:r>
      <w:r w:rsidRPr="004E70B1">
        <w:rPr>
          <w:lang w:val="eu-ES"/>
        </w:rPr>
        <w:t>k etorri dira eta bakoitzak hizkuntza ofizialak aparte</w:t>
      </w:r>
      <w:r>
        <w:rPr>
          <w:lang w:val="eu-ES"/>
        </w:rPr>
        <w:t>,</w:t>
      </w:r>
      <w:r w:rsidRPr="004E70B1">
        <w:rPr>
          <w:lang w:val="eu-ES"/>
        </w:rPr>
        <w:t xml:space="preserve"> euskara eta gaztelania</w:t>
      </w:r>
      <w:r>
        <w:rPr>
          <w:lang w:val="eu-ES"/>
        </w:rPr>
        <w:t>z,</w:t>
      </w:r>
      <w:r w:rsidRPr="004E70B1">
        <w:rPr>
          <w:lang w:val="eu-ES"/>
        </w:rPr>
        <w:t xml:space="preserve"> beste hizkuntz batzuk hitz egiten dira gure Autonomia Erkidegoan eta hori errealitate ba</w:t>
      </w:r>
      <w:r>
        <w:rPr>
          <w:lang w:val="eu-ES"/>
        </w:rPr>
        <w:t xml:space="preserve">t </w:t>
      </w:r>
      <w:r w:rsidRPr="004E70B1">
        <w:rPr>
          <w:lang w:val="eu-ES"/>
        </w:rPr>
        <w:t>da</w:t>
      </w:r>
      <w:r>
        <w:rPr>
          <w:lang w:val="eu-ES"/>
        </w:rPr>
        <w:t>.</w:t>
      </w:r>
    </w:p>
    <w:p w:rsidR="004904B1" w:rsidRPr="004E70B1" w:rsidRDefault="004904B1" w:rsidP="004904B1">
      <w:pPr>
        <w:pStyle w:val="Texto"/>
        <w:rPr>
          <w:lang w:val="eu-ES"/>
        </w:rPr>
      </w:pPr>
    </w:p>
    <w:p w:rsidR="004904B1" w:rsidRDefault="004904B1" w:rsidP="004904B1">
      <w:pPr>
        <w:pStyle w:val="Texto"/>
      </w:pPr>
      <w:r>
        <w:t xml:space="preserve">Bueno, señalar que al final, finalmente, </w:t>
      </w:r>
      <w:r w:rsidRPr="00ED16D8">
        <w:t xml:space="preserve">vamos a votar favorablemente a la iniciativa presentada por la señora Zabala y el </w:t>
      </w:r>
      <w:r>
        <w:t>grupo Elkarrekin Podemos. V</w:t>
      </w:r>
      <w:r w:rsidRPr="00ED16D8">
        <w:t>emos oportuno tener un mapa que nos pueda esclarecer</w:t>
      </w:r>
      <w:r>
        <w:t>,</w:t>
      </w:r>
      <w:r w:rsidRPr="00ED16D8">
        <w:t xml:space="preserve"> un mapa sobre la diversidad lingüística en la Comunidad Autónoma del País Vasco, que s</w:t>
      </w:r>
      <w:r>
        <w:t>ería diferente de un mapa sociolingüístico, que más bien va encaminada a</w:t>
      </w:r>
      <w:r w:rsidRPr="00ED16D8">
        <w:t xml:space="preserve"> saber la situació</w:t>
      </w:r>
      <w:r>
        <w:t>n de las dos lenguas oficiales. E</w:t>
      </w:r>
      <w:r w:rsidRPr="00ED16D8">
        <w:t>fect</w:t>
      </w:r>
      <w:r>
        <w:t xml:space="preserve">ivamente, </w:t>
      </w:r>
      <w:r w:rsidRPr="00ED16D8">
        <w:t xml:space="preserve">también creemos que la situación del País Vasco es muy cambiante y no tiene </w:t>
      </w:r>
      <w:r>
        <w:t xml:space="preserve">nada </w:t>
      </w:r>
      <w:r w:rsidRPr="00ED16D8">
        <w:t>que ver con</w:t>
      </w:r>
      <w:r>
        <w:t xml:space="preserve"> la situación de hace unos años. S</w:t>
      </w:r>
      <w:r w:rsidRPr="00ED16D8">
        <w:t>e hablan muchísimos idiomas aparte también de los idiomas oficiales, aunque sea de forma</w:t>
      </w:r>
      <w:r>
        <w:t xml:space="preserve"> minoritaria, pero bueno, </w:t>
      </w:r>
      <w:r w:rsidRPr="00ED16D8">
        <w:t>e</w:t>
      </w:r>
      <w:r>
        <w:t>s</w:t>
      </w:r>
      <w:r w:rsidRPr="00ED16D8">
        <w:t xml:space="preserve"> o</w:t>
      </w:r>
      <w:r>
        <w:t>portuno tener una ra</w:t>
      </w:r>
      <w:r w:rsidRPr="00ED16D8">
        <w:t>d</w:t>
      </w:r>
      <w:r>
        <w:t xml:space="preserve">iografía de esa situación y, </w:t>
      </w:r>
      <w:r w:rsidRPr="00ED16D8">
        <w:t>p</w:t>
      </w:r>
      <w:r>
        <w:t>or lo tanto, votaremos a favor.</w:t>
      </w:r>
    </w:p>
    <w:p w:rsidR="004904B1" w:rsidRDefault="004904B1" w:rsidP="004904B1">
      <w:pPr>
        <w:pStyle w:val="Texto"/>
      </w:pPr>
    </w:p>
    <w:p w:rsidR="004904B1" w:rsidRDefault="004904B1" w:rsidP="004904B1">
      <w:pPr>
        <w:pStyle w:val="Texto"/>
      </w:pPr>
      <w:r w:rsidRPr="00ED16D8">
        <w:t xml:space="preserve">Creemos que también además, como se ha dicho aquí, por parte </w:t>
      </w:r>
      <w:r>
        <w:t xml:space="preserve">de </w:t>
      </w:r>
      <w:r w:rsidRPr="00ED16D8">
        <w:t>la proponente, tenemos ya tambi</w:t>
      </w:r>
      <w:r>
        <w:t>én una experiencia que se está hac</w:t>
      </w:r>
      <w:r w:rsidRPr="00ED16D8">
        <w:t xml:space="preserve">iendo </w:t>
      </w:r>
      <w:r>
        <w:t xml:space="preserve">en </w:t>
      </w:r>
      <w:r w:rsidRPr="00ED16D8">
        <w:t xml:space="preserve">la Diputación de </w:t>
      </w:r>
      <w:r w:rsidRPr="009753D4">
        <w:rPr>
          <w:lang w:val="eu-ES"/>
        </w:rPr>
        <w:t>Gipuzkoa</w:t>
      </w:r>
      <w:r>
        <w:t xml:space="preserve">, </w:t>
      </w:r>
      <w:r w:rsidRPr="00ED16D8">
        <w:t xml:space="preserve">impulsada por </w:t>
      </w:r>
      <w:r>
        <w:t xml:space="preserve">esta institución. Y en ese sentido, bueno, </w:t>
      </w:r>
      <w:r w:rsidRPr="00ED16D8">
        <w:t xml:space="preserve">pues creemos que es positivo tener esa radiografía lingüística del conjunto de las lenguas que se </w:t>
      </w:r>
      <w:r>
        <w:t xml:space="preserve">hablan en nuestra comunidad autónoma, no solo el euskera, </w:t>
      </w:r>
      <w:r w:rsidRPr="00ED16D8">
        <w:t xml:space="preserve">el </w:t>
      </w:r>
      <w:r>
        <w:t>castellano, sino el resto de las lenguas.</w:t>
      </w:r>
    </w:p>
    <w:p w:rsidR="004904B1" w:rsidRDefault="004904B1" w:rsidP="004904B1">
      <w:pPr>
        <w:pStyle w:val="Texto"/>
      </w:pPr>
    </w:p>
    <w:p w:rsidR="004904B1" w:rsidRPr="004E70B1" w:rsidRDefault="004904B1" w:rsidP="004904B1">
      <w:pPr>
        <w:pStyle w:val="Texto"/>
        <w:rPr>
          <w:lang w:val="eu-ES"/>
        </w:rPr>
      </w:pPr>
      <w:r w:rsidRPr="004E70B1">
        <w:rPr>
          <w:lang w:val="eu-ES"/>
        </w:rPr>
        <w:t>Besterik gabe, eskerrik asko.</w:t>
      </w:r>
    </w:p>
    <w:p w:rsidR="004904B1" w:rsidRPr="00DC78CC" w:rsidRDefault="004904B1" w:rsidP="004904B1">
      <w:pPr>
        <w:pStyle w:val="Texto"/>
        <w:rPr>
          <w:lang w:val="es-ES"/>
        </w:rPr>
      </w:pPr>
    </w:p>
    <w:p w:rsidR="004904B1" w:rsidRPr="00DC78CC" w:rsidRDefault="004904B1" w:rsidP="004904B1">
      <w:pPr>
        <w:pStyle w:val="Texto"/>
        <w:rPr>
          <w:lang w:val="es-ES"/>
        </w:rPr>
      </w:pPr>
    </w:p>
    <w:p w:rsidR="004904B1" w:rsidRPr="004904B1" w:rsidRDefault="004904B1" w:rsidP="004904B1">
      <w:pPr>
        <w:pStyle w:val="Texto"/>
        <w:rPr>
          <w:lang w:val="eu-ES"/>
        </w:rPr>
      </w:pPr>
      <w:r w:rsidRPr="00DC78CC">
        <w:rPr>
          <w:rFonts w:ascii="Futura Md BT" w:hAnsi="Futura Md BT"/>
          <w:lang w:val="es-ES"/>
        </w:rPr>
        <w:lastRenderedPageBreak/>
        <w:t xml:space="preserve">LEHENDAKARIAK: </w:t>
      </w:r>
      <w:r w:rsidRPr="004E70B1">
        <w:rPr>
          <w:lang w:val="eu-ES"/>
        </w:rPr>
        <w:t xml:space="preserve">Eskerrik asko, </w:t>
      </w:r>
      <w:proofErr w:type="spellStart"/>
      <w:r w:rsidRPr="004E70B1">
        <w:rPr>
          <w:lang w:val="eu-ES"/>
        </w:rPr>
        <w:t>Garrido</w:t>
      </w:r>
      <w:proofErr w:type="spellEnd"/>
      <w:r w:rsidRPr="004E70B1">
        <w:rPr>
          <w:lang w:val="eu-ES"/>
        </w:rPr>
        <w:t xml:space="preserve"> andrea. Euskal Sozialistak, zuzenketarik aurkeztu ez duten taldeetara pasatuz, Andueza jauna, zurea da hitza.</w:t>
      </w:r>
    </w:p>
    <w:p w:rsidR="004904B1" w:rsidRPr="004904B1" w:rsidRDefault="004904B1" w:rsidP="004904B1">
      <w:pPr>
        <w:pStyle w:val="Texto"/>
        <w:rPr>
          <w:lang w:val="eu-ES"/>
        </w:rPr>
      </w:pPr>
    </w:p>
    <w:p w:rsidR="004904B1" w:rsidRPr="004904B1" w:rsidRDefault="004904B1" w:rsidP="004904B1">
      <w:pPr>
        <w:pStyle w:val="Texto"/>
        <w:rPr>
          <w:lang w:val="eu-ES"/>
        </w:rPr>
      </w:pPr>
    </w:p>
    <w:p w:rsidR="004904B1" w:rsidRDefault="004904B1" w:rsidP="004904B1">
      <w:pPr>
        <w:pStyle w:val="Texto"/>
        <w:rPr>
          <w:lang w:val="eu-ES"/>
        </w:rPr>
      </w:pPr>
      <w:r w:rsidRPr="004904B1">
        <w:rPr>
          <w:rFonts w:ascii="Futura Md BT" w:hAnsi="Futura Md BT"/>
          <w:lang w:val="eu-ES"/>
        </w:rPr>
        <w:t>ANDUEZA LORENZO</w:t>
      </w:r>
      <w:r w:rsidRPr="004904B1">
        <w:rPr>
          <w:lang w:val="eu-ES"/>
        </w:rPr>
        <w:t xml:space="preserve"> </w:t>
      </w:r>
      <w:r w:rsidRPr="004E70B1">
        <w:rPr>
          <w:lang w:val="eu-ES"/>
        </w:rPr>
        <w:t>jaunak: Eskerrik asko, mahaiburu andrea.</w:t>
      </w:r>
    </w:p>
    <w:p w:rsidR="004904B1" w:rsidRDefault="004904B1" w:rsidP="004904B1">
      <w:pPr>
        <w:pStyle w:val="Texto"/>
        <w:rPr>
          <w:lang w:val="eu-ES"/>
        </w:rPr>
      </w:pPr>
    </w:p>
    <w:p w:rsidR="004904B1" w:rsidRDefault="004904B1" w:rsidP="004904B1">
      <w:pPr>
        <w:pStyle w:val="Texto"/>
        <w:rPr>
          <w:lang w:val="eu-ES"/>
        </w:rPr>
      </w:pPr>
      <w:r>
        <w:rPr>
          <w:lang w:val="eu-ES"/>
        </w:rPr>
        <w:t>Zabala andrea, harro egoteko modukoa da zure interbentzioaren ondoren, Laura</w:t>
      </w:r>
      <w:r w:rsidRPr="004E70B1">
        <w:rPr>
          <w:lang w:val="eu-ES"/>
        </w:rPr>
        <w:t xml:space="preserve"> </w:t>
      </w:r>
      <w:proofErr w:type="spellStart"/>
      <w:r w:rsidRPr="004E70B1">
        <w:rPr>
          <w:lang w:val="eu-ES"/>
        </w:rPr>
        <w:t>Garrido</w:t>
      </w:r>
      <w:proofErr w:type="spellEnd"/>
      <w:r w:rsidRPr="004E70B1">
        <w:rPr>
          <w:lang w:val="eu-ES"/>
        </w:rPr>
        <w:t xml:space="preserve"> </w:t>
      </w:r>
      <w:r>
        <w:rPr>
          <w:lang w:val="eu-ES"/>
        </w:rPr>
        <w:t>andrea</w:t>
      </w:r>
      <w:r w:rsidRPr="004E70B1">
        <w:rPr>
          <w:lang w:val="eu-ES"/>
        </w:rPr>
        <w:t xml:space="preserve"> konbentzitu izate</w:t>
      </w:r>
      <w:r>
        <w:rPr>
          <w:lang w:val="eu-ES"/>
        </w:rPr>
        <w:t>a. Hori ere meritua badauka.</w:t>
      </w:r>
    </w:p>
    <w:p w:rsidR="004904B1" w:rsidRDefault="004904B1" w:rsidP="004904B1">
      <w:pPr>
        <w:pStyle w:val="Texto"/>
        <w:rPr>
          <w:lang w:val="eu-ES"/>
        </w:rPr>
      </w:pPr>
    </w:p>
    <w:p w:rsidR="004904B1" w:rsidRDefault="004904B1" w:rsidP="004904B1">
      <w:pPr>
        <w:pStyle w:val="Texto"/>
        <w:rPr>
          <w:lang w:val="eu-ES"/>
        </w:rPr>
      </w:pPr>
      <w:r w:rsidRPr="004E70B1">
        <w:rPr>
          <w:lang w:val="eu-ES"/>
        </w:rPr>
        <w:t>Bueno</w:t>
      </w:r>
      <w:r>
        <w:rPr>
          <w:lang w:val="eu-ES"/>
        </w:rPr>
        <w:t xml:space="preserve">, bromak alde batera lagata egia esanda, </w:t>
      </w:r>
      <w:r w:rsidRPr="004E70B1">
        <w:rPr>
          <w:lang w:val="eu-ES"/>
        </w:rPr>
        <w:t xml:space="preserve">proposamen oso egokia dela iruditzen zaigu. Guretzako oso garrantzitsua da Euskadin </w:t>
      </w:r>
      <w:r>
        <w:rPr>
          <w:lang w:val="eu-ES"/>
        </w:rPr>
        <w:t>daukagun</w:t>
      </w:r>
      <w:r w:rsidRPr="004E70B1">
        <w:rPr>
          <w:lang w:val="eu-ES"/>
        </w:rPr>
        <w:t xml:space="preserve"> aniztasun kulturala, politikoa, soziala eta</w:t>
      </w:r>
      <w:r>
        <w:rPr>
          <w:lang w:val="eu-ES"/>
        </w:rPr>
        <w:t>,</w:t>
      </w:r>
      <w:r w:rsidRPr="004E70B1">
        <w:rPr>
          <w:lang w:val="eu-ES"/>
        </w:rPr>
        <w:t xml:space="preserve"> baita ere</w:t>
      </w:r>
      <w:r>
        <w:rPr>
          <w:lang w:val="eu-ES"/>
        </w:rPr>
        <w:t>,</w:t>
      </w:r>
      <w:r w:rsidRPr="004E70B1">
        <w:rPr>
          <w:lang w:val="eu-ES"/>
        </w:rPr>
        <w:t xml:space="preserve"> linguistikoaren inguruan hausnarketa bat egitea, mapa bat egitea</w:t>
      </w:r>
      <w:r>
        <w:rPr>
          <w:lang w:val="eu-ES"/>
        </w:rPr>
        <w:t>. E</w:t>
      </w:r>
      <w:r w:rsidRPr="004E70B1">
        <w:rPr>
          <w:lang w:val="eu-ES"/>
        </w:rPr>
        <w:t>ta horren arabera</w:t>
      </w:r>
      <w:r>
        <w:rPr>
          <w:lang w:val="eu-ES"/>
        </w:rPr>
        <w:t>,</w:t>
      </w:r>
      <w:r w:rsidRPr="004E70B1">
        <w:rPr>
          <w:lang w:val="eu-ES"/>
        </w:rPr>
        <w:t xml:space="preserve"> gure politikak bideratzea</w:t>
      </w:r>
      <w:r>
        <w:rPr>
          <w:lang w:val="eu-ES"/>
        </w:rPr>
        <w:t>,</w:t>
      </w:r>
      <w:r w:rsidRPr="004E70B1">
        <w:rPr>
          <w:lang w:val="eu-ES"/>
        </w:rPr>
        <w:t xml:space="preserve"> aldatzea</w:t>
      </w:r>
      <w:r>
        <w:rPr>
          <w:lang w:val="eu-ES"/>
        </w:rPr>
        <w:t xml:space="preserve"> h</w:t>
      </w:r>
      <w:r w:rsidRPr="004E70B1">
        <w:rPr>
          <w:lang w:val="eu-ES"/>
        </w:rPr>
        <w:t>ori behar bada</w:t>
      </w:r>
      <w:r>
        <w:rPr>
          <w:lang w:val="eu-ES"/>
        </w:rPr>
        <w:t>,</w:t>
      </w:r>
      <w:r w:rsidRPr="004E70B1">
        <w:rPr>
          <w:lang w:val="eu-ES"/>
        </w:rPr>
        <w:t xml:space="preserve"> moldatzea eta eguneratze</w:t>
      </w:r>
      <w:r>
        <w:rPr>
          <w:lang w:val="eu-ES"/>
        </w:rPr>
        <w:t>a. A</w:t>
      </w:r>
      <w:r w:rsidRPr="004E70B1">
        <w:rPr>
          <w:lang w:val="eu-ES"/>
        </w:rPr>
        <w:t>rlo guztietan</w:t>
      </w:r>
      <w:r>
        <w:rPr>
          <w:lang w:val="eu-ES"/>
        </w:rPr>
        <w:t>, ezta? A</w:t>
      </w:r>
      <w:r w:rsidRPr="004E70B1">
        <w:rPr>
          <w:lang w:val="eu-ES"/>
        </w:rPr>
        <w:t>zken finean, Hizkuntza kohesio tresna bat ere bada eta kohesionatzeko</w:t>
      </w:r>
      <w:r>
        <w:rPr>
          <w:lang w:val="eu-ES"/>
        </w:rPr>
        <w:t>,</w:t>
      </w:r>
      <w:r w:rsidRPr="004E70B1">
        <w:rPr>
          <w:lang w:val="eu-ES"/>
        </w:rPr>
        <w:t xml:space="preserve"> gure gizartea kohesionatzeko</w:t>
      </w:r>
      <w:r>
        <w:rPr>
          <w:lang w:val="eu-ES"/>
        </w:rPr>
        <w:t>,</w:t>
      </w:r>
      <w:r w:rsidRPr="004E70B1">
        <w:rPr>
          <w:lang w:val="eu-ES"/>
        </w:rPr>
        <w:t xml:space="preserve"> hobetzeko eta gure gizartea aurreratzeko ere tresna hauek eta estudio hauek</w:t>
      </w:r>
      <w:r>
        <w:rPr>
          <w:lang w:val="eu-ES"/>
        </w:rPr>
        <w:t>,</w:t>
      </w:r>
      <w:r w:rsidRPr="004E70B1">
        <w:rPr>
          <w:lang w:val="eu-ES"/>
        </w:rPr>
        <w:t xml:space="preserve"> hausnarketa hauek beti oso baliogarriak izaten dira.</w:t>
      </w:r>
    </w:p>
    <w:p w:rsidR="004904B1" w:rsidRDefault="004904B1" w:rsidP="004904B1">
      <w:pPr>
        <w:pStyle w:val="Texto"/>
        <w:rPr>
          <w:lang w:val="eu-ES"/>
        </w:rPr>
      </w:pPr>
    </w:p>
    <w:p w:rsidR="004904B1" w:rsidRDefault="004904B1" w:rsidP="004904B1">
      <w:pPr>
        <w:pStyle w:val="Texto"/>
        <w:rPr>
          <w:lang w:val="eu-ES"/>
        </w:rPr>
      </w:pPr>
      <w:r w:rsidRPr="004E70B1">
        <w:rPr>
          <w:lang w:val="eu-ES"/>
        </w:rPr>
        <w:t>Euskadi oso anitza da, esaten nuen bezala</w:t>
      </w:r>
      <w:r>
        <w:rPr>
          <w:lang w:val="eu-ES"/>
        </w:rPr>
        <w:t>,</w:t>
      </w:r>
      <w:r w:rsidRPr="004E70B1">
        <w:rPr>
          <w:lang w:val="eu-ES"/>
        </w:rPr>
        <w:t xml:space="preserve"> gure </w:t>
      </w:r>
      <w:r>
        <w:rPr>
          <w:lang w:val="eu-ES"/>
        </w:rPr>
        <w:t xml:space="preserve">mapa </w:t>
      </w:r>
      <w:r w:rsidRPr="004E70B1">
        <w:rPr>
          <w:lang w:val="eu-ES"/>
        </w:rPr>
        <w:t>soziologikoa ere dezente asko aldatu egin da azkenengo hamarkadetan</w:t>
      </w:r>
      <w:r>
        <w:rPr>
          <w:lang w:val="eu-ES"/>
        </w:rPr>
        <w:t xml:space="preserve">. </w:t>
      </w:r>
      <w:r w:rsidRPr="004E70B1">
        <w:rPr>
          <w:lang w:val="eu-ES"/>
        </w:rPr>
        <w:t>Euskadi ez da</w:t>
      </w:r>
      <w:r>
        <w:rPr>
          <w:lang w:val="eu-ES"/>
        </w:rPr>
        <w:t>,</w:t>
      </w:r>
      <w:r w:rsidRPr="004E70B1">
        <w:rPr>
          <w:lang w:val="eu-ES"/>
        </w:rPr>
        <w:t xml:space="preserve"> ezta gutxiago ere</w:t>
      </w:r>
      <w:r>
        <w:rPr>
          <w:lang w:val="eu-ES"/>
        </w:rPr>
        <w:t>,</w:t>
      </w:r>
      <w:r w:rsidRPr="004E70B1">
        <w:rPr>
          <w:lang w:val="eu-ES"/>
        </w:rPr>
        <w:t xml:space="preserve"> orain dela 30</w:t>
      </w:r>
      <w:r>
        <w:rPr>
          <w:lang w:val="eu-ES"/>
        </w:rPr>
        <w:t xml:space="preserve">-50 </w:t>
      </w:r>
      <w:r w:rsidRPr="004E70B1">
        <w:rPr>
          <w:lang w:val="eu-ES"/>
        </w:rPr>
        <w:t>urte bezalako gizarte bat, ezta</w:t>
      </w:r>
      <w:r>
        <w:rPr>
          <w:lang w:val="eu-ES"/>
        </w:rPr>
        <w:t>?</w:t>
      </w:r>
      <w:r w:rsidRPr="004E70B1">
        <w:rPr>
          <w:lang w:val="eu-ES"/>
        </w:rPr>
        <w:t xml:space="preserve"> </w:t>
      </w:r>
      <w:r>
        <w:rPr>
          <w:lang w:val="eu-ES"/>
        </w:rPr>
        <w:t>G</w:t>
      </w:r>
      <w:r w:rsidRPr="004E70B1">
        <w:rPr>
          <w:lang w:val="eu-ES"/>
        </w:rPr>
        <w:t>izarte</w:t>
      </w:r>
      <w:r>
        <w:rPr>
          <w:lang w:val="eu-ES"/>
        </w:rPr>
        <w:t>a</w:t>
      </w:r>
      <w:r w:rsidRPr="004E70B1">
        <w:rPr>
          <w:lang w:val="eu-ES"/>
        </w:rPr>
        <w:t xml:space="preserve"> aldatzen da, mundua aldatzen da eta globalizazio horren inguruan ere</w:t>
      </w:r>
      <w:r>
        <w:rPr>
          <w:lang w:val="eu-ES"/>
        </w:rPr>
        <w:t>,</w:t>
      </w:r>
      <w:r w:rsidRPr="004E70B1">
        <w:rPr>
          <w:lang w:val="eu-ES"/>
        </w:rPr>
        <w:t xml:space="preserve"> gure gizartea errealitate ezberdin batean bizitzen ari da. Errealitate oso anitza arlo guztietan</w:t>
      </w:r>
      <w:r>
        <w:rPr>
          <w:lang w:val="eu-ES"/>
        </w:rPr>
        <w:t xml:space="preserve">. Ezta? </w:t>
      </w:r>
      <w:r w:rsidRPr="004E70B1">
        <w:rPr>
          <w:lang w:val="eu-ES"/>
        </w:rPr>
        <w:t>Eta</w:t>
      </w:r>
      <w:r>
        <w:rPr>
          <w:lang w:val="eu-ES"/>
        </w:rPr>
        <w:t xml:space="preserve"> </w:t>
      </w:r>
      <w:r w:rsidRPr="004E70B1">
        <w:rPr>
          <w:lang w:val="eu-ES"/>
        </w:rPr>
        <w:t xml:space="preserve">horretarako gure politikak ere aldatu egin behar dira. </w:t>
      </w:r>
    </w:p>
    <w:p w:rsidR="004904B1" w:rsidRDefault="004904B1" w:rsidP="004904B1">
      <w:pPr>
        <w:pStyle w:val="Texto"/>
        <w:rPr>
          <w:lang w:val="eu-ES"/>
        </w:rPr>
      </w:pPr>
    </w:p>
    <w:p w:rsidR="004904B1" w:rsidRDefault="004904B1" w:rsidP="004904B1">
      <w:pPr>
        <w:pStyle w:val="Texto"/>
        <w:rPr>
          <w:lang w:val="eu-ES"/>
        </w:rPr>
      </w:pPr>
      <w:r>
        <w:rPr>
          <w:lang w:val="eu-ES"/>
        </w:rPr>
        <w:t>Orain dela bi</w:t>
      </w:r>
      <w:r w:rsidRPr="004E70B1">
        <w:rPr>
          <w:lang w:val="eu-ES"/>
        </w:rPr>
        <w:t xml:space="preserve"> edo hiru egun</w:t>
      </w:r>
      <w:r>
        <w:rPr>
          <w:lang w:val="eu-ES"/>
        </w:rPr>
        <w:t>,</w:t>
      </w:r>
      <w:r w:rsidRPr="004E70B1">
        <w:rPr>
          <w:lang w:val="eu-ES"/>
        </w:rPr>
        <w:t xml:space="preserve"> </w:t>
      </w:r>
      <w:r>
        <w:rPr>
          <w:lang w:val="eu-ES"/>
        </w:rPr>
        <w:t>Legeb</w:t>
      </w:r>
      <w:r w:rsidRPr="004E70B1">
        <w:rPr>
          <w:lang w:val="eu-ES"/>
        </w:rPr>
        <w:t xml:space="preserve">iltzar honetan eduki genuen Venezuelatik zetorren parlamentari batzuk bere egoera azaltzeko eta </w:t>
      </w:r>
      <w:r>
        <w:rPr>
          <w:lang w:val="eu-ES"/>
        </w:rPr>
        <w:t xml:space="preserve">han </w:t>
      </w:r>
      <w:r w:rsidRPr="004E70B1">
        <w:rPr>
          <w:lang w:val="eu-ES"/>
        </w:rPr>
        <w:t>esaten nuen Euskadi oportuni</w:t>
      </w:r>
      <w:r>
        <w:rPr>
          <w:lang w:val="eu-ES"/>
        </w:rPr>
        <w:t>tat</w:t>
      </w:r>
      <w:r w:rsidRPr="004E70B1">
        <w:rPr>
          <w:lang w:val="eu-ES"/>
        </w:rPr>
        <w:t>e leku bat izan behar dela</w:t>
      </w:r>
      <w:r>
        <w:rPr>
          <w:lang w:val="eu-ES"/>
        </w:rPr>
        <w:t>,</w:t>
      </w:r>
      <w:r w:rsidRPr="004E70B1">
        <w:rPr>
          <w:lang w:val="eu-ES"/>
        </w:rPr>
        <w:t xml:space="preserve"> beti bere ateak irekitzen dituen leku bat</w:t>
      </w:r>
      <w:r>
        <w:rPr>
          <w:lang w:val="eu-ES"/>
        </w:rPr>
        <w:t>. E</w:t>
      </w:r>
      <w:r w:rsidRPr="004E70B1">
        <w:rPr>
          <w:lang w:val="eu-ES"/>
        </w:rPr>
        <w:t>ta horretarako ezinbestekoa da</w:t>
      </w:r>
      <w:r>
        <w:rPr>
          <w:lang w:val="eu-ES"/>
        </w:rPr>
        <w:t xml:space="preserve"> Euskadi ere elkar bizikidetza </w:t>
      </w:r>
      <w:r w:rsidRPr="004E70B1">
        <w:rPr>
          <w:lang w:val="eu-ES"/>
        </w:rPr>
        <w:t>sendo bat duen herri bat</w:t>
      </w:r>
      <w:r>
        <w:rPr>
          <w:lang w:val="eu-ES"/>
        </w:rPr>
        <w:t>,</w:t>
      </w:r>
      <w:r w:rsidRPr="004E70B1">
        <w:rPr>
          <w:lang w:val="eu-ES"/>
        </w:rPr>
        <w:t xml:space="preserve"> leku bat izatea. </w:t>
      </w:r>
      <w:r>
        <w:rPr>
          <w:lang w:val="eu-ES"/>
        </w:rPr>
        <w:t>K</w:t>
      </w:r>
      <w:r w:rsidRPr="004E70B1">
        <w:rPr>
          <w:lang w:val="eu-ES"/>
        </w:rPr>
        <w:t>anpotik etortzen diren jende guztia Euskadin ikustea etorkizuna garatzeko leku bat dela</w:t>
      </w:r>
      <w:r>
        <w:rPr>
          <w:lang w:val="eu-ES"/>
        </w:rPr>
        <w:t>.</w:t>
      </w:r>
    </w:p>
    <w:p w:rsidR="004904B1" w:rsidRDefault="004904B1" w:rsidP="004904B1">
      <w:pPr>
        <w:pStyle w:val="Texto"/>
        <w:rPr>
          <w:lang w:val="eu-ES"/>
        </w:rPr>
      </w:pPr>
    </w:p>
    <w:p w:rsidR="004904B1" w:rsidRPr="004E70B1" w:rsidRDefault="004904B1" w:rsidP="004904B1">
      <w:pPr>
        <w:pStyle w:val="Texto"/>
        <w:rPr>
          <w:lang w:val="eu-ES"/>
        </w:rPr>
      </w:pPr>
      <w:r>
        <w:rPr>
          <w:lang w:val="eu-ES"/>
        </w:rPr>
        <w:lastRenderedPageBreak/>
        <w:t>E</w:t>
      </w:r>
      <w:r w:rsidRPr="004E70B1">
        <w:rPr>
          <w:lang w:val="eu-ES"/>
        </w:rPr>
        <w:t>ta horretarako gure burua apurt</w:t>
      </w:r>
      <w:r>
        <w:rPr>
          <w:lang w:val="eu-ES"/>
        </w:rPr>
        <w:t>xo</w:t>
      </w:r>
      <w:r w:rsidRPr="004E70B1">
        <w:rPr>
          <w:lang w:val="eu-ES"/>
        </w:rPr>
        <w:t xml:space="preserve"> bat ere zabaldu egin behar dugu</w:t>
      </w:r>
      <w:r>
        <w:rPr>
          <w:lang w:val="eu-ES"/>
        </w:rPr>
        <w:t>,</w:t>
      </w:r>
      <w:r w:rsidRPr="004E70B1">
        <w:rPr>
          <w:lang w:val="eu-ES"/>
        </w:rPr>
        <w:t xml:space="preserve"> kultura horiei</w:t>
      </w:r>
      <w:r>
        <w:rPr>
          <w:lang w:val="eu-ES"/>
        </w:rPr>
        <w:t>, b</w:t>
      </w:r>
      <w:r w:rsidRPr="004E70B1">
        <w:rPr>
          <w:lang w:val="eu-ES"/>
        </w:rPr>
        <w:t>ere tradizioei eta</w:t>
      </w:r>
      <w:r>
        <w:rPr>
          <w:lang w:val="eu-ES"/>
        </w:rPr>
        <w:t>,</w:t>
      </w:r>
      <w:r w:rsidRPr="004E70B1">
        <w:rPr>
          <w:lang w:val="eu-ES"/>
        </w:rPr>
        <w:t xml:space="preserve"> baita ere</w:t>
      </w:r>
      <w:r>
        <w:rPr>
          <w:lang w:val="eu-ES"/>
        </w:rPr>
        <w:t>,</w:t>
      </w:r>
      <w:r w:rsidRPr="004E70B1">
        <w:rPr>
          <w:lang w:val="eu-ES"/>
        </w:rPr>
        <w:t xml:space="preserve"> gure kultura</w:t>
      </w:r>
      <w:r>
        <w:rPr>
          <w:lang w:val="eu-ES"/>
        </w:rPr>
        <w:t>,</w:t>
      </w:r>
      <w:r w:rsidRPr="004E70B1">
        <w:rPr>
          <w:lang w:val="eu-ES"/>
        </w:rPr>
        <w:t xml:space="preserve"> gure nortasuna eskaini, ez talka egiteko, baizik eta elkar</w:t>
      </w:r>
      <w:r>
        <w:rPr>
          <w:lang w:val="eu-ES"/>
        </w:rPr>
        <w:t xml:space="preserve"> </w:t>
      </w:r>
      <w:r w:rsidRPr="004E70B1">
        <w:rPr>
          <w:lang w:val="eu-ES"/>
        </w:rPr>
        <w:t>bizi</w:t>
      </w:r>
      <w:r>
        <w:rPr>
          <w:lang w:val="eu-ES"/>
        </w:rPr>
        <w:t>k</w:t>
      </w:r>
      <w:r w:rsidRPr="004E70B1">
        <w:rPr>
          <w:lang w:val="eu-ES"/>
        </w:rPr>
        <w:t>idetza hori lortzeko.</w:t>
      </w:r>
    </w:p>
    <w:p w:rsidR="004904B1" w:rsidRPr="00B76773" w:rsidRDefault="004904B1" w:rsidP="004904B1">
      <w:pPr>
        <w:pStyle w:val="Texto"/>
        <w:rPr>
          <w:lang w:val="eu-ES"/>
        </w:rPr>
      </w:pPr>
    </w:p>
    <w:p w:rsidR="004904B1" w:rsidRDefault="004904B1" w:rsidP="004904B1">
      <w:pPr>
        <w:pStyle w:val="Texto"/>
      </w:pPr>
      <w:r>
        <w:t>P</w:t>
      </w:r>
      <w:r w:rsidRPr="00ED16D8">
        <w:t>or tanto, a la vista de que en Euskadi vivimos y convivimos gente muy diversa</w:t>
      </w:r>
      <w:r>
        <w:t>, gente que ha nacido aquí</w:t>
      </w:r>
      <w:r w:rsidRPr="00ED16D8">
        <w:t xml:space="preserve"> pero que también incluso aun habiendo nacido aquí tiene orígenes diversos, pues es importante que intentemos hacer de Euskadi un lugar</w:t>
      </w:r>
      <w:r>
        <w:t>,</w:t>
      </w:r>
      <w:r w:rsidRPr="00ED16D8">
        <w:t xml:space="preserve"> como decía</w:t>
      </w:r>
      <w:r>
        <w:t>, en</w:t>
      </w:r>
      <w:r w:rsidRPr="00ED16D8">
        <w:t xml:space="preserve"> el que se pueda c</w:t>
      </w:r>
      <w:r>
        <w:t xml:space="preserve">onvivir de manera plural, </w:t>
      </w:r>
      <w:r w:rsidRPr="00ED16D8">
        <w:t>de manera diversa, respetando la cultura, respetando las lenguas, incluso haciendo ver que en Eus</w:t>
      </w:r>
      <w:r>
        <w:t xml:space="preserve">kadi también tenemos una lengua </w:t>
      </w:r>
      <w:r w:rsidRPr="00ED16D8">
        <w:t>y que pueden convivir esas lenguas</w:t>
      </w:r>
      <w:r>
        <w:t>,</w:t>
      </w:r>
      <w:r w:rsidRPr="00ED16D8">
        <w:t xml:space="preserve"> esas culturas tranquilamente</w:t>
      </w:r>
      <w:r>
        <w:t>. S</w:t>
      </w:r>
      <w:r w:rsidRPr="00ED16D8">
        <w:t>e trata de enriquecernos mutuamente, de convivir y de algu</w:t>
      </w:r>
      <w:r>
        <w:t>na manera de aprender también…</w:t>
      </w:r>
    </w:p>
    <w:p w:rsidR="004904B1" w:rsidRDefault="004904B1" w:rsidP="004904B1">
      <w:pPr>
        <w:pStyle w:val="Texto"/>
      </w:pPr>
    </w:p>
    <w:p w:rsidR="004904B1" w:rsidRPr="000E3D38" w:rsidRDefault="004904B1" w:rsidP="004904B1">
      <w:pPr>
        <w:pStyle w:val="Texto"/>
        <w:rPr>
          <w:lang w:val="eu-ES"/>
        </w:rPr>
      </w:pPr>
      <w:r w:rsidRPr="000E3D38">
        <w:rPr>
          <w:lang w:val="eu-ES"/>
        </w:rPr>
        <w:t>(38. zintaren amaiera)</w:t>
      </w:r>
    </w:p>
    <w:p w:rsidR="004904B1" w:rsidRPr="00547386" w:rsidRDefault="004904B1" w:rsidP="004904B1">
      <w:pPr>
        <w:pStyle w:val="Texto"/>
        <w:rPr>
          <w:lang w:val="eu-ES"/>
        </w:rPr>
      </w:pPr>
      <w:r w:rsidRPr="00547386">
        <w:rPr>
          <w:lang w:val="eu-ES"/>
        </w:rPr>
        <w:t>(39. zintaren hasiera)</w:t>
      </w:r>
    </w:p>
    <w:p w:rsidR="004904B1" w:rsidRDefault="004904B1" w:rsidP="004904B1">
      <w:pPr>
        <w:pStyle w:val="Texto"/>
      </w:pPr>
    </w:p>
    <w:p w:rsidR="004904B1" w:rsidRDefault="004904B1" w:rsidP="004904B1">
      <w:pPr>
        <w:pStyle w:val="Texto"/>
      </w:pPr>
      <w:r>
        <w:t>… y</w:t>
      </w:r>
      <w:r w:rsidRPr="00662250">
        <w:t xml:space="preserve"> que pueden convivir esas lenguas</w:t>
      </w:r>
      <w:r>
        <w:t>,</w:t>
      </w:r>
      <w:r w:rsidRPr="00662250">
        <w:t xml:space="preserve"> </w:t>
      </w:r>
      <w:r>
        <w:t>en esas culturas tranquilamente. S</w:t>
      </w:r>
      <w:r w:rsidRPr="00662250">
        <w:t>e trata de enriquec</w:t>
      </w:r>
      <w:r>
        <w:t xml:space="preserve">ernos mutuamente, de convivir y, de alguna manera, </w:t>
      </w:r>
      <w:r w:rsidRPr="00662250">
        <w:t xml:space="preserve">de aprender también de las circunstancias y de todo lo que </w:t>
      </w:r>
      <w:r>
        <w:t>nos rodea en nuestro día a día.</w:t>
      </w:r>
    </w:p>
    <w:p w:rsidR="004904B1" w:rsidRDefault="004904B1" w:rsidP="004904B1">
      <w:pPr>
        <w:pStyle w:val="Texto"/>
      </w:pPr>
    </w:p>
    <w:p w:rsidR="004904B1" w:rsidRDefault="004904B1" w:rsidP="004904B1">
      <w:pPr>
        <w:pStyle w:val="Texto"/>
      </w:pPr>
      <w:r w:rsidRPr="00662250">
        <w:t>Por tanto, d</w:t>
      </w:r>
      <w:r>
        <w:t>entro de esa convivencia pluri</w:t>
      </w:r>
      <w:r w:rsidRPr="00662250">
        <w:t>cultural, plurilingüe, entendemos que es muy positivo que s</w:t>
      </w:r>
      <w:r>
        <w:t>e hagan estudios de este tipo. Y e</w:t>
      </w:r>
      <w:r w:rsidRPr="00662250">
        <w:t>l modelo d</w:t>
      </w:r>
      <w:r>
        <w:t xml:space="preserve">el estudio que se ha hecho en </w:t>
      </w:r>
      <w:r w:rsidRPr="00662250">
        <w:rPr>
          <w:lang w:val="eu-ES"/>
        </w:rPr>
        <w:t>Gipuzkoa</w:t>
      </w:r>
      <w:r w:rsidRPr="00662250">
        <w:t xml:space="preserve"> creo que sirve de muc</w:t>
      </w:r>
      <w:r>
        <w:t xml:space="preserve">ho; </w:t>
      </w:r>
      <w:r w:rsidRPr="00662250">
        <w:t>sirve para saber cuál es la situación que tenemos en estos momento</w:t>
      </w:r>
      <w:r>
        <w:t xml:space="preserve">s en nuestra comunidad autónoma, en Euskadi, pero sirve, sobre todo, </w:t>
      </w:r>
      <w:r w:rsidRPr="00662250">
        <w:t>par</w:t>
      </w:r>
      <w:r>
        <w:t xml:space="preserve">a reorientar nuestras políticas, </w:t>
      </w:r>
      <w:r w:rsidRPr="00662250">
        <w:t>para hacer un análisis de la sit</w:t>
      </w:r>
      <w:r>
        <w:t xml:space="preserve">uación actual de esas políticas </w:t>
      </w:r>
      <w:r w:rsidRPr="00662250">
        <w:t>y tener la posibilidad de v</w:t>
      </w:r>
      <w:r>
        <w:t>er con perspectiva de futuro qué modificaciones, qué cambios, qué</w:t>
      </w:r>
      <w:r w:rsidRPr="00662250">
        <w:t xml:space="preserve"> adaptaciones debemos de hacer para que Euskadi</w:t>
      </w:r>
      <w:r>
        <w:t xml:space="preserve"> no pierda ese calificativo de lugar de encuentro, de </w:t>
      </w:r>
      <w:r w:rsidRPr="00662250">
        <w:t>lugar donde s</w:t>
      </w:r>
      <w:r>
        <w:t>e convive en todos los aspectos. Un</w:t>
      </w:r>
      <w:r w:rsidRPr="00662250">
        <w:t xml:space="preserve"> lugar, como decía, que recibe a la gente que viene con los brazos abiertos y que es capaz incluso de</w:t>
      </w:r>
      <w:r>
        <w:t xml:space="preserve"> mostrar la cultura </w:t>
      </w:r>
      <w:r>
        <w:lastRenderedPageBreak/>
        <w:t xml:space="preserve">que tenemos, </w:t>
      </w:r>
      <w:r w:rsidRPr="00662250">
        <w:t>la l</w:t>
      </w:r>
      <w:r>
        <w:t xml:space="preserve">engua, la identidad que tenemos, de acogerles </w:t>
      </w:r>
      <w:r w:rsidRPr="00662250">
        <w:t>y de hacer suya también su cultura, pero también que el</w:t>
      </w:r>
      <w:r>
        <w:t>los hagan suya nuestra cultura.</w:t>
      </w:r>
    </w:p>
    <w:p w:rsidR="004904B1" w:rsidRDefault="004904B1" w:rsidP="004904B1">
      <w:pPr>
        <w:pStyle w:val="Texto"/>
      </w:pPr>
    </w:p>
    <w:p w:rsidR="004904B1" w:rsidRDefault="004904B1" w:rsidP="004904B1">
      <w:pPr>
        <w:pStyle w:val="Texto"/>
      </w:pPr>
      <w:r w:rsidRPr="00662250">
        <w:t>Por tanto, en esta cuestión tenemos una buena oportunidad, una puerta qu</w:t>
      </w:r>
      <w:r>
        <w:t>e se abre a buscar más riqueza. Más riqueza cultural. Más riqueza económica, p</w:t>
      </w:r>
      <w:r w:rsidRPr="00662250">
        <w:t>orque esto también abre la puerta a qu</w:t>
      </w:r>
      <w:r>
        <w:t>e seamos mucho más competitivos, a conocer otros mundos,</w:t>
      </w:r>
      <w:r w:rsidRPr="00662250">
        <w:t xml:space="preserve"> otras culturas y también otras realidades económicas en las que buscar nichos de </w:t>
      </w:r>
      <w:r>
        <w:t xml:space="preserve">mercado. Educativa, porque también, </w:t>
      </w:r>
      <w:r w:rsidRPr="00662250">
        <w:t>a través de este estudio</w:t>
      </w:r>
      <w:r>
        <w:t>,</w:t>
      </w:r>
      <w:r w:rsidRPr="00662250">
        <w:t xml:space="preserve"> podremos mejorar nuest</w:t>
      </w:r>
      <w:r>
        <w:t xml:space="preserve">ro sistema educativo, readaptarlo, </w:t>
      </w:r>
      <w:r w:rsidRPr="00662250">
        <w:t>mejorarlo, como decía, generar sinergias que generen una riqueza y que nos permitan enriquecernos</w:t>
      </w:r>
      <w:r>
        <w:t xml:space="preserve"> cultural, educativamente a toda la sociedad. </w:t>
      </w:r>
      <w:r w:rsidRPr="00662250">
        <w:t>En definitiva, pues también conseguir mejorar nuestros valores</w:t>
      </w:r>
      <w:r>
        <w:t xml:space="preserve"> y mejorar nuestra convivencia.</w:t>
      </w:r>
    </w:p>
    <w:p w:rsidR="004904B1" w:rsidRDefault="004904B1" w:rsidP="004904B1">
      <w:pPr>
        <w:pStyle w:val="Texto"/>
      </w:pPr>
    </w:p>
    <w:p w:rsidR="004904B1" w:rsidRDefault="004904B1" w:rsidP="004904B1">
      <w:pPr>
        <w:pStyle w:val="Texto"/>
      </w:pPr>
      <w:r w:rsidRPr="00662250">
        <w:t>Nosotros ponemos muy en valor el mestizaje cultural, el mestizaje lingüístico</w:t>
      </w:r>
      <w:r>
        <w:t>.</w:t>
      </w:r>
      <w:r w:rsidRPr="00662250">
        <w:t xml:space="preserve"> </w:t>
      </w:r>
      <w:r>
        <w:t xml:space="preserve">Y </w:t>
      </w:r>
      <w:r w:rsidRPr="00662250">
        <w:t>le damos también mucho valor a la pe</w:t>
      </w:r>
      <w:r>
        <w:t xml:space="preserve">rvivencia de todas las lenguas, </w:t>
      </w:r>
      <w:r w:rsidRPr="00662250">
        <w:t>a seguir</w:t>
      </w:r>
      <w:r>
        <w:t xml:space="preserve"> manteniendo esas lenguas vivas, que no se pierdan, </w:t>
      </w:r>
      <w:r w:rsidRPr="00662250">
        <w:t>igual que en algunos sitios, por desgracia y mirándonos más al inter</w:t>
      </w:r>
      <w:r>
        <w:t xml:space="preserve">ior, pues han perdido nuestros </w:t>
      </w:r>
      <w:proofErr w:type="spellStart"/>
      <w:r>
        <w:t>e</w:t>
      </w:r>
      <w:r w:rsidRPr="00662250">
        <w:t>uskal</w:t>
      </w:r>
      <w:r>
        <w:t>kis</w:t>
      </w:r>
      <w:proofErr w:type="spellEnd"/>
      <w:r>
        <w:t xml:space="preserve">, pues porque, de alguna manera, </w:t>
      </w:r>
      <w:r w:rsidRPr="00662250">
        <w:t>tampoco hemos sido capaces</w:t>
      </w:r>
      <w:r>
        <w:t xml:space="preserve"> de cuidarlos, </w:t>
      </w:r>
      <w:r w:rsidRPr="00662250">
        <w:t>de transmitirlos y de generar esa transmis</w:t>
      </w:r>
      <w:r>
        <w:t>ión generación tras generación.</w:t>
      </w:r>
    </w:p>
    <w:p w:rsidR="004904B1" w:rsidRDefault="004904B1" w:rsidP="004904B1">
      <w:pPr>
        <w:pStyle w:val="Texto"/>
      </w:pPr>
    </w:p>
    <w:p w:rsidR="004904B1" w:rsidRDefault="004904B1" w:rsidP="004904B1">
      <w:pPr>
        <w:pStyle w:val="Texto"/>
      </w:pPr>
      <w:r w:rsidRPr="00662250">
        <w:t>Por tanto, sin ningún ánimo ta</w:t>
      </w:r>
      <w:r>
        <w:t xml:space="preserve">mpoco de imponer nuestra lengua, </w:t>
      </w:r>
      <w:r w:rsidRPr="00662250">
        <w:t>nuestra c</w:t>
      </w:r>
      <w:r>
        <w:t xml:space="preserve">ultura, sino todo lo contrario, </w:t>
      </w:r>
      <w:r w:rsidRPr="00662250">
        <w:t>con el ánimo de intentar ofrecerla para que sirva como herramienta de cohesión, también queremos que eso sirva o que la</w:t>
      </w:r>
      <w:r>
        <w:t>s otras culturas, otras lenguas, sirvan para cohesionarnos y par</w:t>
      </w:r>
      <w:r w:rsidRPr="00662250">
        <w:t>a</w:t>
      </w:r>
      <w:r>
        <w:t xml:space="preserve"> generar </w:t>
      </w:r>
      <w:r w:rsidRPr="00662250">
        <w:t>esas</w:t>
      </w:r>
      <w:r>
        <w:t xml:space="preserve"> sinergias.</w:t>
      </w:r>
    </w:p>
    <w:p w:rsidR="004904B1" w:rsidRDefault="004904B1" w:rsidP="004904B1">
      <w:pPr>
        <w:pStyle w:val="Texto"/>
      </w:pPr>
    </w:p>
    <w:p w:rsidR="004904B1" w:rsidRDefault="004904B1" w:rsidP="004904B1">
      <w:pPr>
        <w:pStyle w:val="Texto"/>
      </w:pPr>
      <w:r>
        <w:t>P</w:t>
      </w:r>
      <w:r w:rsidRPr="00662250">
        <w:t>or tanto, nosotros por supuesto que vamos a votar a favor, porque en</w:t>
      </w:r>
      <w:r>
        <w:t>tendemos que el modelo que hoy P</w:t>
      </w:r>
      <w:r w:rsidRPr="00662250">
        <w:t>odemos ha puesto encima de la mesa</w:t>
      </w:r>
      <w:r>
        <w:t>,</w:t>
      </w:r>
      <w:r w:rsidRPr="00662250">
        <w:t xml:space="preserve"> tomando como referencia ese </w:t>
      </w:r>
      <w:r>
        <w:t xml:space="preserve">estudio que se ha hecho en </w:t>
      </w:r>
      <w:r w:rsidRPr="00DD2B48">
        <w:rPr>
          <w:lang w:val="eu-ES"/>
        </w:rPr>
        <w:t>Gipuzkoa</w:t>
      </w:r>
      <w:r w:rsidRPr="00662250">
        <w:t xml:space="preserve">, es perfectamente extensible </w:t>
      </w:r>
      <w:r>
        <w:t xml:space="preserve">a </w:t>
      </w:r>
      <w:r w:rsidRPr="00662250">
        <w:t>nuestra comunidad</w:t>
      </w:r>
      <w:r>
        <w:t xml:space="preserve"> y, sin duda, servirá </w:t>
      </w:r>
      <w:r w:rsidRPr="00662250">
        <w:t>como herramienta para todos y todas las parlamentarias a</w:t>
      </w:r>
      <w:r>
        <w:t>quí presentes.</w:t>
      </w:r>
    </w:p>
    <w:p w:rsidR="004904B1" w:rsidRDefault="004904B1" w:rsidP="004904B1">
      <w:pPr>
        <w:pStyle w:val="Texto"/>
      </w:pPr>
    </w:p>
    <w:p w:rsidR="004904B1" w:rsidRPr="00547386" w:rsidRDefault="004904B1" w:rsidP="004904B1">
      <w:pPr>
        <w:pStyle w:val="Texto"/>
        <w:rPr>
          <w:lang w:val="eu-ES"/>
        </w:rPr>
      </w:pPr>
      <w:r w:rsidRPr="00547386">
        <w:rPr>
          <w:lang w:val="eu-ES"/>
        </w:rPr>
        <w:lastRenderedPageBreak/>
        <w:t>Eskerrik asko.</w:t>
      </w:r>
    </w:p>
    <w:p w:rsidR="004904B1" w:rsidRPr="00547386" w:rsidRDefault="004904B1" w:rsidP="004904B1">
      <w:pPr>
        <w:pStyle w:val="Texto"/>
        <w:rPr>
          <w:lang w:val="eu-ES"/>
        </w:rPr>
      </w:pPr>
    </w:p>
    <w:p w:rsidR="004904B1" w:rsidRPr="00547386" w:rsidRDefault="004904B1" w:rsidP="004904B1">
      <w:pPr>
        <w:pStyle w:val="Texto"/>
        <w:rPr>
          <w:lang w:val="eu-ES"/>
        </w:rPr>
      </w:pPr>
    </w:p>
    <w:p w:rsidR="004904B1" w:rsidRPr="00547386" w:rsidRDefault="004904B1" w:rsidP="004904B1">
      <w:pPr>
        <w:pStyle w:val="Texto"/>
        <w:rPr>
          <w:lang w:val="eu-ES"/>
        </w:rPr>
      </w:pPr>
      <w:r w:rsidRPr="00547386">
        <w:rPr>
          <w:rFonts w:ascii="Futura Md BT" w:hAnsi="Futura Md BT"/>
          <w:lang w:val="eu-ES"/>
        </w:rPr>
        <w:t xml:space="preserve">LEHENDAKARIAK: </w:t>
      </w:r>
      <w:r w:rsidRPr="00547386">
        <w:rPr>
          <w:lang w:val="eu-ES"/>
        </w:rPr>
        <w:t>Eskerrik asko, Andueza jauna. EH Bildu taldearen ordezkaria, Ubera andrea, zurea da hitza.</w:t>
      </w:r>
    </w:p>
    <w:p w:rsidR="004904B1" w:rsidRPr="00547386" w:rsidRDefault="004904B1" w:rsidP="004904B1">
      <w:pPr>
        <w:pStyle w:val="Texto"/>
        <w:rPr>
          <w:lang w:val="eu-ES"/>
        </w:rPr>
      </w:pPr>
    </w:p>
    <w:p w:rsidR="004904B1" w:rsidRPr="00547386" w:rsidRDefault="004904B1" w:rsidP="004904B1">
      <w:pPr>
        <w:pStyle w:val="Texto"/>
        <w:rPr>
          <w:lang w:val="eu-ES"/>
        </w:rPr>
      </w:pPr>
    </w:p>
    <w:p w:rsidR="004904B1" w:rsidRDefault="004904B1" w:rsidP="004904B1">
      <w:pPr>
        <w:pStyle w:val="Texto"/>
        <w:rPr>
          <w:lang w:val="eu-ES"/>
        </w:rPr>
      </w:pPr>
      <w:r w:rsidRPr="00547386">
        <w:rPr>
          <w:rFonts w:ascii="Futura Md BT" w:hAnsi="Futura Md BT"/>
          <w:lang w:val="eu-ES"/>
        </w:rPr>
        <w:t xml:space="preserve">UBERA ARANZETA </w:t>
      </w:r>
      <w:r w:rsidRPr="00547386">
        <w:rPr>
          <w:lang w:val="eu-ES"/>
        </w:rPr>
        <w:t>andreak: Egun on.</w:t>
      </w:r>
    </w:p>
    <w:p w:rsidR="004904B1" w:rsidRDefault="004904B1" w:rsidP="004904B1">
      <w:pPr>
        <w:pStyle w:val="Texto"/>
        <w:rPr>
          <w:lang w:val="eu-ES"/>
        </w:rPr>
      </w:pPr>
    </w:p>
    <w:p w:rsidR="004904B1" w:rsidRDefault="004904B1" w:rsidP="004904B1">
      <w:pPr>
        <w:pStyle w:val="Texto"/>
        <w:rPr>
          <w:lang w:val="eu-ES"/>
        </w:rPr>
      </w:pPr>
      <w:r>
        <w:rPr>
          <w:lang w:val="eu-ES"/>
        </w:rPr>
        <w:t>Bueno, gaur</w:t>
      </w:r>
      <w:r w:rsidRPr="00547386">
        <w:rPr>
          <w:lang w:val="eu-ES"/>
        </w:rPr>
        <w:t xml:space="preserve"> eztabaidaga</w:t>
      </w:r>
      <w:r>
        <w:rPr>
          <w:lang w:val="eu-ES"/>
        </w:rPr>
        <w:t>i daukagun proposamena, bere momentuan, Zabala andrea, EH</w:t>
      </w:r>
      <w:r w:rsidRPr="00547386">
        <w:rPr>
          <w:lang w:val="eu-ES"/>
        </w:rPr>
        <w:t xml:space="preserve"> Bilduk</w:t>
      </w:r>
      <w:r>
        <w:rPr>
          <w:lang w:val="eu-ES"/>
        </w:rPr>
        <w:t xml:space="preserve"> </w:t>
      </w:r>
      <w:r w:rsidRPr="00547386">
        <w:rPr>
          <w:lang w:val="eu-ES"/>
        </w:rPr>
        <w:t>propo</w:t>
      </w:r>
      <w:r>
        <w:rPr>
          <w:lang w:val="eu-ES"/>
        </w:rPr>
        <w:t>samen hori egitea pentsatu zuen. B</w:t>
      </w:r>
      <w:r w:rsidRPr="00547386">
        <w:rPr>
          <w:lang w:val="eu-ES"/>
        </w:rPr>
        <w:t>aina ez genuen</w:t>
      </w:r>
      <w:r>
        <w:rPr>
          <w:lang w:val="eu-ES"/>
        </w:rPr>
        <w:t>,</w:t>
      </w:r>
      <w:r w:rsidRPr="00547386">
        <w:rPr>
          <w:lang w:val="eu-ES"/>
        </w:rPr>
        <w:t xml:space="preserve"> ikusteko burutik pasatzen </w:t>
      </w:r>
      <w:r>
        <w:rPr>
          <w:lang w:val="eu-ES"/>
        </w:rPr>
        <w:t>zaigu</w:t>
      </w:r>
      <w:r w:rsidRPr="00547386">
        <w:rPr>
          <w:lang w:val="eu-ES"/>
        </w:rPr>
        <w:t>n guztia ez dugula aurkezte</w:t>
      </w:r>
      <w:r>
        <w:rPr>
          <w:lang w:val="eu-ES"/>
        </w:rPr>
        <w:t>n</w:t>
      </w:r>
      <w:r w:rsidRPr="00547386">
        <w:rPr>
          <w:lang w:val="eu-ES"/>
        </w:rPr>
        <w:t xml:space="preserve">. </w:t>
      </w:r>
      <w:r>
        <w:rPr>
          <w:lang w:val="eu-ES"/>
        </w:rPr>
        <w:t xml:space="preserve">Ez genuen egin, </w:t>
      </w:r>
      <w:r w:rsidRPr="00547386">
        <w:rPr>
          <w:lang w:val="eu-ES"/>
        </w:rPr>
        <w:t>oraindik</w:t>
      </w:r>
      <w:r>
        <w:rPr>
          <w:lang w:val="eu-ES"/>
        </w:rPr>
        <w:t>,</w:t>
      </w:r>
      <w:r w:rsidRPr="00547386">
        <w:rPr>
          <w:lang w:val="eu-ES"/>
        </w:rPr>
        <w:t xml:space="preserve"> Gipuzkoako txosten</w:t>
      </w:r>
      <w:r>
        <w:rPr>
          <w:lang w:val="eu-ES"/>
        </w:rPr>
        <w:t>a,</w:t>
      </w:r>
      <w:r w:rsidRPr="00547386">
        <w:rPr>
          <w:lang w:val="eu-ES"/>
        </w:rPr>
        <w:t xml:space="preserve"> azterketa</w:t>
      </w:r>
      <w:r>
        <w:rPr>
          <w:lang w:val="eu-ES"/>
        </w:rPr>
        <w:t>,</w:t>
      </w:r>
      <w:r w:rsidRPr="00547386">
        <w:rPr>
          <w:lang w:val="eu-ES"/>
        </w:rPr>
        <w:t xml:space="preserve"> bagenekielako bukatu gabe zegoela</w:t>
      </w:r>
      <w:r>
        <w:rPr>
          <w:lang w:val="eu-ES"/>
        </w:rPr>
        <w:t>. Eta pentsatu genuen: "Goazen itx</w:t>
      </w:r>
      <w:r w:rsidRPr="00547386">
        <w:rPr>
          <w:lang w:val="eu-ES"/>
        </w:rPr>
        <w:t>arotera</w:t>
      </w:r>
      <w:r>
        <w:rPr>
          <w:lang w:val="eu-ES"/>
        </w:rPr>
        <w:t>,</w:t>
      </w:r>
      <w:r w:rsidRPr="00547386">
        <w:rPr>
          <w:lang w:val="eu-ES"/>
        </w:rPr>
        <w:t xml:space="preserve"> Gipuzko</w:t>
      </w:r>
      <w:r>
        <w:rPr>
          <w:lang w:val="eu-ES"/>
        </w:rPr>
        <w:t>ak bere emaitza bukatu arte". E</w:t>
      </w:r>
      <w:r w:rsidRPr="00547386">
        <w:rPr>
          <w:lang w:val="eu-ES"/>
        </w:rPr>
        <w:t>ta</w:t>
      </w:r>
      <w:r>
        <w:rPr>
          <w:lang w:val="eu-ES"/>
        </w:rPr>
        <w:t>, Zabala andreak esan duen bezala,</w:t>
      </w:r>
      <w:r w:rsidRPr="00547386">
        <w:rPr>
          <w:lang w:val="eu-ES"/>
        </w:rPr>
        <w:t xml:space="preserve"> ba</w:t>
      </w:r>
      <w:r>
        <w:rPr>
          <w:lang w:val="eu-ES"/>
        </w:rPr>
        <w:t>da,</w:t>
      </w:r>
      <w:r w:rsidRPr="00547386">
        <w:rPr>
          <w:lang w:val="eu-ES"/>
        </w:rPr>
        <w:t xml:space="preserve"> bueno</w:t>
      </w:r>
      <w:r>
        <w:rPr>
          <w:lang w:val="eu-ES"/>
        </w:rPr>
        <w:t xml:space="preserve">, </w:t>
      </w:r>
      <w:r w:rsidRPr="00547386">
        <w:rPr>
          <w:lang w:val="eu-ES"/>
        </w:rPr>
        <w:t>bihar</w:t>
      </w:r>
      <w:r>
        <w:rPr>
          <w:lang w:val="eu-ES"/>
        </w:rPr>
        <w:t xml:space="preserve"> aurkeztuko omen dute txostena. </w:t>
      </w:r>
      <w:r w:rsidRPr="00547386">
        <w:rPr>
          <w:lang w:val="eu-ES"/>
        </w:rPr>
        <w:t xml:space="preserve">Iruditzen zaigu oso beharrezkoa </w:t>
      </w:r>
      <w:r>
        <w:rPr>
          <w:lang w:val="eu-ES"/>
        </w:rPr>
        <w:t>den</w:t>
      </w:r>
      <w:r w:rsidRPr="00547386">
        <w:rPr>
          <w:lang w:val="eu-ES"/>
        </w:rPr>
        <w:t xml:space="preserve"> azterketa bat dela. Noski, ondoren, bertan</w:t>
      </w:r>
      <w:r>
        <w:rPr>
          <w:lang w:val="eu-ES"/>
        </w:rPr>
        <w:t>,</w:t>
      </w:r>
      <w:r w:rsidRPr="00547386">
        <w:rPr>
          <w:lang w:val="eu-ES"/>
        </w:rPr>
        <w:t xml:space="preserve"> azterketa horretan jasotzen den mapa, argazkia eta ondorioak eguneroko hizkuntza politi</w:t>
      </w:r>
      <w:r>
        <w:rPr>
          <w:lang w:val="eu-ES"/>
        </w:rPr>
        <w:t xml:space="preserve">kan aplikatzen baldin badira. Hau diot, zeren, bueno, </w:t>
      </w:r>
      <w:r w:rsidRPr="00547386">
        <w:rPr>
          <w:lang w:val="eu-ES"/>
        </w:rPr>
        <w:t>joera handia daukagu txostenak</w:t>
      </w:r>
      <w:r>
        <w:rPr>
          <w:lang w:val="eu-ES"/>
        </w:rPr>
        <w:t>,</w:t>
      </w:r>
      <w:r w:rsidRPr="00547386">
        <w:rPr>
          <w:lang w:val="eu-ES"/>
        </w:rPr>
        <w:t xml:space="preserve"> azterketak egiteko</w:t>
      </w:r>
      <w:r>
        <w:rPr>
          <w:lang w:val="eu-ES"/>
        </w:rPr>
        <w:t>, b</w:t>
      </w:r>
      <w:r w:rsidRPr="00547386">
        <w:rPr>
          <w:lang w:val="eu-ES"/>
        </w:rPr>
        <w:t>aina gero</w:t>
      </w:r>
      <w:r>
        <w:rPr>
          <w:lang w:val="eu-ES"/>
        </w:rPr>
        <w:t xml:space="preserve">, txostenak eta azterketak, maiz, </w:t>
      </w:r>
      <w:proofErr w:type="spellStart"/>
      <w:r>
        <w:rPr>
          <w:lang w:val="eu-ES"/>
        </w:rPr>
        <w:t>kajoian</w:t>
      </w:r>
      <w:proofErr w:type="spellEnd"/>
      <w:r>
        <w:rPr>
          <w:lang w:val="eu-ES"/>
        </w:rPr>
        <w:t xml:space="preserve"> geratzen dira</w:t>
      </w:r>
      <w:r w:rsidRPr="00547386">
        <w:rPr>
          <w:lang w:val="eu-ES"/>
        </w:rPr>
        <w:t>. Eta txostenak eta azterketak baliagarriak dira gero benetako hizkun</w:t>
      </w:r>
      <w:r>
        <w:rPr>
          <w:lang w:val="eu-ES"/>
        </w:rPr>
        <w:t>tza politika egiteko.</w:t>
      </w:r>
    </w:p>
    <w:p w:rsidR="004904B1" w:rsidRDefault="004904B1" w:rsidP="004904B1">
      <w:pPr>
        <w:pStyle w:val="Texto"/>
        <w:rPr>
          <w:lang w:val="eu-ES"/>
        </w:rPr>
      </w:pPr>
    </w:p>
    <w:p w:rsidR="004904B1" w:rsidRDefault="004904B1" w:rsidP="004904B1">
      <w:pPr>
        <w:pStyle w:val="Texto"/>
        <w:rPr>
          <w:lang w:val="eu-ES"/>
        </w:rPr>
      </w:pPr>
      <w:r w:rsidRPr="00547386">
        <w:rPr>
          <w:lang w:val="eu-ES"/>
        </w:rPr>
        <w:t>EAEn bi</w:t>
      </w:r>
      <w:r>
        <w:rPr>
          <w:lang w:val="eu-ES"/>
        </w:rPr>
        <w:t xml:space="preserve"> hizkuntza ofizial ditugu, bai? E</w:t>
      </w:r>
      <w:r w:rsidRPr="00547386">
        <w:rPr>
          <w:lang w:val="eu-ES"/>
        </w:rPr>
        <w:t>ta hezkuntza bat</w:t>
      </w:r>
      <w:r>
        <w:rPr>
          <w:lang w:val="eu-ES"/>
        </w:rPr>
        <w:t>, berezkoa.</w:t>
      </w:r>
      <w:r w:rsidRPr="00547386">
        <w:rPr>
          <w:lang w:val="eu-ES"/>
        </w:rPr>
        <w:t xml:space="preserve"> </w:t>
      </w:r>
      <w:r>
        <w:rPr>
          <w:lang w:val="eu-ES"/>
        </w:rPr>
        <w:t xml:space="preserve">Baina, </w:t>
      </w:r>
      <w:r w:rsidRPr="00547386">
        <w:rPr>
          <w:lang w:val="eu-ES"/>
        </w:rPr>
        <w:t>ja</w:t>
      </w:r>
      <w:r>
        <w:rPr>
          <w:lang w:val="eu-ES"/>
        </w:rPr>
        <w:t>da,</w:t>
      </w:r>
      <w:r w:rsidRPr="00547386">
        <w:rPr>
          <w:lang w:val="eu-ES"/>
        </w:rPr>
        <w:t xml:space="preserve"> dagoeneko</w:t>
      </w:r>
      <w:r>
        <w:rPr>
          <w:lang w:val="eu-ES"/>
        </w:rPr>
        <w:t>,</w:t>
      </w:r>
      <w:r w:rsidRPr="00547386">
        <w:rPr>
          <w:lang w:val="eu-ES"/>
        </w:rPr>
        <w:t xml:space="preserve"> gure gizartea ez da ele</w:t>
      </w:r>
      <w:r>
        <w:rPr>
          <w:lang w:val="eu-ES"/>
        </w:rPr>
        <w:t>biduna. Askotan hitz egiten dugu el</w:t>
      </w:r>
      <w:r w:rsidRPr="00547386">
        <w:rPr>
          <w:lang w:val="eu-ES"/>
        </w:rPr>
        <w:t xml:space="preserve">ebitasunaren </w:t>
      </w:r>
      <w:r>
        <w:rPr>
          <w:lang w:val="eu-ES"/>
        </w:rPr>
        <w:t>inguruan, baina gure gizartea eleanitza da. A</w:t>
      </w:r>
      <w:r w:rsidRPr="00547386">
        <w:rPr>
          <w:lang w:val="eu-ES"/>
        </w:rPr>
        <w:t>skotan hitz egiten dugu</w:t>
      </w:r>
      <w:r>
        <w:rPr>
          <w:lang w:val="eu-ES"/>
        </w:rPr>
        <w:t>, baita guk ere: "Euskara ardatz duen gizartea elean</w:t>
      </w:r>
      <w:r w:rsidRPr="00547386">
        <w:rPr>
          <w:lang w:val="eu-ES"/>
        </w:rPr>
        <w:t>itza lortu nahi dugu</w:t>
      </w:r>
      <w:r>
        <w:rPr>
          <w:lang w:val="eu-ES"/>
        </w:rPr>
        <w:t>"</w:t>
      </w:r>
      <w:r w:rsidRPr="00547386">
        <w:rPr>
          <w:lang w:val="eu-ES"/>
        </w:rPr>
        <w:t>. Gizarte</w:t>
      </w:r>
      <w:r>
        <w:rPr>
          <w:lang w:val="eu-ES"/>
        </w:rPr>
        <w:t>a, jada, bada eleanitza. Ez</w:t>
      </w:r>
      <w:r w:rsidRPr="00547386">
        <w:rPr>
          <w:lang w:val="eu-ES"/>
        </w:rPr>
        <w:t xml:space="preserve"> duguna </w:t>
      </w:r>
      <w:r>
        <w:rPr>
          <w:lang w:val="eu-ES"/>
        </w:rPr>
        <w:t xml:space="preserve">lortu da euskara ardatz izatea. </w:t>
      </w:r>
      <w:r w:rsidRPr="00547386">
        <w:rPr>
          <w:lang w:val="eu-ES"/>
        </w:rPr>
        <w:t>Zeren</w:t>
      </w:r>
      <w:r>
        <w:rPr>
          <w:lang w:val="eu-ES"/>
        </w:rPr>
        <w:t>,</w:t>
      </w:r>
      <w:r w:rsidRPr="00547386">
        <w:rPr>
          <w:lang w:val="eu-ES"/>
        </w:rPr>
        <w:t xml:space="preserve"> salbuespenak </w:t>
      </w:r>
      <w:proofErr w:type="spellStart"/>
      <w:r w:rsidRPr="00547386">
        <w:rPr>
          <w:lang w:val="eu-ES"/>
        </w:rPr>
        <w:t>salbuespen</w:t>
      </w:r>
      <w:proofErr w:type="spellEnd"/>
      <w:r>
        <w:rPr>
          <w:lang w:val="eu-ES"/>
        </w:rPr>
        <w:t>,</w:t>
      </w:r>
      <w:r w:rsidRPr="00547386">
        <w:rPr>
          <w:lang w:val="eu-ES"/>
        </w:rPr>
        <w:t xml:space="preserve"> gaztelera da </w:t>
      </w:r>
      <w:proofErr w:type="spellStart"/>
      <w:r w:rsidRPr="00547386">
        <w:rPr>
          <w:lang w:val="eu-ES"/>
        </w:rPr>
        <w:t>zentralitatean</w:t>
      </w:r>
      <w:proofErr w:type="spellEnd"/>
      <w:r w:rsidRPr="00547386">
        <w:rPr>
          <w:lang w:val="eu-ES"/>
        </w:rPr>
        <w:t xml:space="preserve"> kokatzen dena</w:t>
      </w:r>
      <w:r>
        <w:rPr>
          <w:lang w:val="eu-ES"/>
        </w:rPr>
        <w:t>. Euska</w:t>
      </w:r>
      <w:r w:rsidRPr="00547386">
        <w:rPr>
          <w:lang w:val="eu-ES"/>
        </w:rPr>
        <w:t>rak ez du lortu topagune izatea</w:t>
      </w:r>
      <w:r>
        <w:rPr>
          <w:lang w:val="eu-ES"/>
        </w:rPr>
        <w:t>,</w:t>
      </w:r>
      <w:r w:rsidRPr="00547386">
        <w:rPr>
          <w:lang w:val="eu-ES"/>
        </w:rPr>
        <w:t xml:space="preserve"> hizkuntza guzti horien eleaniztasun horien topagune eta ardatz izatea. Gaztelera da erref</w:t>
      </w:r>
      <w:r>
        <w:rPr>
          <w:lang w:val="eu-ES"/>
        </w:rPr>
        <w:t xml:space="preserve">erentzia, salbuespenak </w:t>
      </w:r>
      <w:proofErr w:type="spellStart"/>
      <w:r>
        <w:rPr>
          <w:lang w:val="eu-ES"/>
        </w:rPr>
        <w:t>salbuespen</w:t>
      </w:r>
      <w:proofErr w:type="spellEnd"/>
      <w:r w:rsidRPr="00547386">
        <w:rPr>
          <w:lang w:val="eu-ES"/>
        </w:rPr>
        <w:t>. Eta</w:t>
      </w:r>
      <w:r>
        <w:rPr>
          <w:lang w:val="eu-ES"/>
        </w:rPr>
        <w:t>,</w:t>
      </w:r>
      <w:r w:rsidRPr="00547386">
        <w:rPr>
          <w:lang w:val="eu-ES"/>
        </w:rPr>
        <w:t xml:space="preserve"> gainera</w:t>
      </w:r>
      <w:r>
        <w:rPr>
          <w:lang w:val="eu-ES"/>
        </w:rPr>
        <w:t>,</w:t>
      </w:r>
      <w:r w:rsidRPr="00547386">
        <w:rPr>
          <w:lang w:val="eu-ES"/>
        </w:rPr>
        <w:t xml:space="preserve"> gurera et</w:t>
      </w:r>
      <w:r>
        <w:rPr>
          <w:lang w:val="eu-ES"/>
        </w:rPr>
        <w:t>orri diren hainbat komunitate, h</w:t>
      </w:r>
      <w:r w:rsidRPr="00547386">
        <w:rPr>
          <w:lang w:val="eu-ES"/>
        </w:rPr>
        <w:t>emen</w:t>
      </w:r>
      <w:r>
        <w:rPr>
          <w:lang w:val="eu-ES"/>
        </w:rPr>
        <w:t>,</w:t>
      </w:r>
      <w:r w:rsidRPr="00547386">
        <w:rPr>
          <w:lang w:val="eu-ES"/>
        </w:rPr>
        <w:t xml:space="preserve"> gu</w:t>
      </w:r>
      <w:r>
        <w:rPr>
          <w:lang w:val="eu-ES"/>
        </w:rPr>
        <w:t>re gizartearen komunitate askok, horrela bizi dute: b</w:t>
      </w:r>
      <w:r w:rsidRPr="00547386">
        <w:rPr>
          <w:lang w:val="eu-ES"/>
        </w:rPr>
        <w:t>eraien erreferentziak gaztelerazko erreferentziak dira</w:t>
      </w:r>
      <w:r>
        <w:rPr>
          <w:lang w:val="eu-ES"/>
        </w:rPr>
        <w:t>. E</w:t>
      </w:r>
      <w:r w:rsidRPr="00547386">
        <w:rPr>
          <w:lang w:val="eu-ES"/>
        </w:rPr>
        <w:t xml:space="preserve">ta ez dute gure hizkuntza ezagutzen, nahiz </w:t>
      </w:r>
      <w:r w:rsidRPr="00547386">
        <w:rPr>
          <w:lang w:val="eu-ES"/>
        </w:rPr>
        <w:lastRenderedPageBreak/>
        <w:t>eta gero</w:t>
      </w:r>
      <w:r>
        <w:rPr>
          <w:lang w:val="eu-ES"/>
        </w:rPr>
        <w:t xml:space="preserve">, txosten guztietan, </w:t>
      </w:r>
      <w:r w:rsidRPr="00547386">
        <w:rPr>
          <w:lang w:val="eu-ES"/>
        </w:rPr>
        <w:t>azterketa guztietan</w:t>
      </w:r>
      <w:r>
        <w:rPr>
          <w:lang w:val="eu-ES"/>
        </w:rPr>
        <w:t xml:space="preserve">, euskara agertzen den gako </w:t>
      </w:r>
      <w:r w:rsidRPr="00547386">
        <w:rPr>
          <w:lang w:val="eu-ES"/>
        </w:rPr>
        <w:t>be</w:t>
      </w:r>
      <w:r>
        <w:rPr>
          <w:lang w:val="eu-ES"/>
        </w:rPr>
        <w:t>zal</w:t>
      </w:r>
      <w:r w:rsidRPr="00547386">
        <w:rPr>
          <w:lang w:val="eu-ES"/>
        </w:rPr>
        <w:t>a</w:t>
      </w:r>
      <w:r>
        <w:rPr>
          <w:lang w:val="eu-ES"/>
        </w:rPr>
        <w:t>, determinante bezala, gure gizartean integratzeko. Kuriosoa da.</w:t>
      </w:r>
    </w:p>
    <w:p w:rsidR="004904B1" w:rsidRDefault="004904B1" w:rsidP="004904B1">
      <w:pPr>
        <w:pStyle w:val="Texto"/>
        <w:rPr>
          <w:lang w:val="eu-ES"/>
        </w:rPr>
      </w:pPr>
    </w:p>
    <w:p w:rsidR="004904B1" w:rsidRDefault="004904B1" w:rsidP="004904B1">
      <w:pPr>
        <w:pStyle w:val="Texto"/>
        <w:rPr>
          <w:lang w:val="eu-ES"/>
        </w:rPr>
      </w:pPr>
      <w:r>
        <w:rPr>
          <w:lang w:val="eu-ES"/>
        </w:rPr>
        <w:t>Eta, okerrago dena. G</w:t>
      </w:r>
      <w:r w:rsidRPr="00547386">
        <w:rPr>
          <w:lang w:val="eu-ES"/>
        </w:rPr>
        <w:t>ainera, komunitate bakoitz</w:t>
      </w:r>
      <w:r>
        <w:rPr>
          <w:lang w:val="eu-ES"/>
        </w:rPr>
        <w:t>ak bere erreferenteak ditu, bere komunikabideak ditu. Et</w:t>
      </w:r>
      <w:r w:rsidRPr="00547386">
        <w:rPr>
          <w:lang w:val="eu-ES"/>
        </w:rPr>
        <w:t>a</w:t>
      </w:r>
      <w:r>
        <w:rPr>
          <w:lang w:val="eu-ES"/>
        </w:rPr>
        <w:t>,</w:t>
      </w:r>
      <w:r w:rsidRPr="00547386">
        <w:rPr>
          <w:lang w:val="eu-ES"/>
        </w:rPr>
        <w:t xml:space="preserve"> bakoitzak</w:t>
      </w:r>
      <w:r>
        <w:rPr>
          <w:lang w:val="eu-ES"/>
        </w:rPr>
        <w:t>, erreferentzia eta komunikabide eta guzti hori</w:t>
      </w:r>
      <w:r w:rsidRPr="00547386">
        <w:rPr>
          <w:lang w:val="eu-ES"/>
        </w:rPr>
        <w:t>en baita</w:t>
      </w:r>
      <w:r>
        <w:rPr>
          <w:lang w:val="eu-ES"/>
        </w:rPr>
        <w:t>n, bere imajinari</w:t>
      </w:r>
      <w:r w:rsidRPr="00547386">
        <w:rPr>
          <w:lang w:val="eu-ES"/>
        </w:rPr>
        <w:t xml:space="preserve"> kolektiboa so</w:t>
      </w:r>
      <w:r>
        <w:rPr>
          <w:lang w:val="eu-ES"/>
        </w:rPr>
        <w:t>rtzen du</w:t>
      </w:r>
      <w:r w:rsidRPr="00547386">
        <w:rPr>
          <w:lang w:val="eu-ES"/>
        </w:rPr>
        <w:t>. Eta</w:t>
      </w:r>
      <w:r>
        <w:rPr>
          <w:lang w:val="eu-ES"/>
        </w:rPr>
        <w:t>,</w:t>
      </w:r>
      <w:r w:rsidRPr="00547386">
        <w:rPr>
          <w:lang w:val="eu-ES"/>
        </w:rPr>
        <w:t xml:space="preserve"> horrela</w:t>
      </w:r>
      <w:r>
        <w:rPr>
          <w:lang w:val="eu-ES"/>
        </w:rPr>
        <w:t>,</w:t>
      </w:r>
      <w:r w:rsidRPr="00547386">
        <w:rPr>
          <w:lang w:val="eu-ES"/>
        </w:rPr>
        <w:t xml:space="preserve"> oso zaila da e</w:t>
      </w:r>
      <w:r>
        <w:rPr>
          <w:lang w:val="eu-ES"/>
        </w:rPr>
        <w:t xml:space="preserve">lkarbizitza eraikitzea. Horrela, gurean dagoena, </w:t>
      </w:r>
      <w:r w:rsidRPr="00547386">
        <w:rPr>
          <w:lang w:val="eu-ES"/>
        </w:rPr>
        <w:t>elkarbizitza baino gehiago da</w:t>
      </w:r>
      <w:r>
        <w:rPr>
          <w:lang w:val="eu-ES"/>
        </w:rPr>
        <w:t xml:space="preserve"> e</w:t>
      </w:r>
      <w:r w:rsidRPr="00547386">
        <w:rPr>
          <w:lang w:val="eu-ES"/>
        </w:rPr>
        <w:t>lkarri bizkarra emanda</w:t>
      </w:r>
      <w:r>
        <w:rPr>
          <w:lang w:val="eu-ES"/>
        </w:rPr>
        <w:t>,</w:t>
      </w:r>
      <w:r w:rsidRPr="00547386">
        <w:rPr>
          <w:lang w:val="eu-ES"/>
        </w:rPr>
        <w:t xml:space="preserve"> elkarren ondoan bizitzea</w:t>
      </w:r>
      <w:r>
        <w:rPr>
          <w:lang w:val="eu-ES"/>
        </w:rPr>
        <w:t>. H</w:t>
      </w:r>
      <w:r w:rsidRPr="00547386">
        <w:rPr>
          <w:lang w:val="eu-ES"/>
        </w:rPr>
        <w:t>ori da gurea,</w:t>
      </w:r>
      <w:r>
        <w:rPr>
          <w:lang w:val="eu-ES"/>
        </w:rPr>
        <w:t xml:space="preserve"> e? Ez da elkarbizitza, da</w:t>
      </w:r>
      <w:r w:rsidRPr="00547386">
        <w:rPr>
          <w:lang w:val="eu-ES"/>
        </w:rPr>
        <w:t xml:space="preserve"> elkarri bizkarra emand</w:t>
      </w:r>
      <w:r>
        <w:rPr>
          <w:lang w:val="eu-ES"/>
        </w:rPr>
        <w:t>a,</w:t>
      </w:r>
      <w:r w:rsidRPr="00547386">
        <w:rPr>
          <w:lang w:val="eu-ES"/>
        </w:rPr>
        <w:t xml:space="preserve"> elkarren ondoan bizitz</w:t>
      </w:r>
      <w:r>
        <w:rPr>
          <w:lang w:val="eu-ES"/>
        </w:rPr>
        <w:t>ea. Hori da duguna, zoritxarrez. Hori da. Beraz, poliki-poliki,</w:t>
      </w:r>
      <w:r w:rsidRPr="00547386">
        <w:rPr>
          <w:lang w:val="eu-ES"/>
        </w:rPr>
        <w:t xml:space="preserve"> horrelako azterketak oso ondo daude gure eskema mentalak aldatzeko, gure hizkuntza </w:t>
      </w:r>
      <w:r>
        <w:rPr>
          <w:lang w:val="eu-ES"/>
        </w:rPr>
        <w:t>politikarako klabeak aldatzeko, g</w:t>
      </w:r>
      <w:r w:rsidRPr="00547386">
        <w:rPr>
          <w:lang w:val="eu-ES"/>
        </w:rPr>
        <w:t>arai berrietara egokitut</w:t>
      </w:r>
      <w:r>
        <w:rPr>
          <w:lang w:val="eu-ES"/>
        </w:rPr>
        <w:t>ako hizkuntza politika egiteko, e</w:t>
      </w:r>
      <w:r w:rsidRPr="00547386">
        <w:rPr>
          <w:lang w:val="eu-ES"/>
        </w:rPr>
        <w:t>uskara erreferente bilakatuz, topagune bilakatuz. Guztien arteko pegamend</w:t>
      </w:r>
      <w:r>
        <w:rPr>
          <w:lang w:val="eu-ES"/>
        </w:rPr>
        <w:t>ua</w:t>
      </w:r>
      <w:r w:rsidRPr="00547386">
        <w:rPr>
          <w:lang w:val="eu-ES"/>
        </w:rPr>
        <w:t xml:space="preserve"> izateko euskara</w:t>
      </w:r>
      <w:r>
        <w:rPr>
          <w:lang w:val="eu-ES"/>
        </w:rPr>
        <w:t>,</w:t>
      </w:r>
      <w:r w:rsidRPr="00547386">
        <w:rPr>
          <w:lang w:val="eu-ES"/>
        </w:rPr>
        <w:t xml:space="preserve"> ez</w:t>
      </w:r>
      <w:r>
        <w:rPr>
          <w:lang w:val="eu-ES"/>
        </w:rPr>
        <w:t>? H</w:t>
      </w:r>
      <w:r w:rsidRPr="00547386">
        <w:rPr>
          <w:lang w:val="eu-ES"/>
        </w:rPr>
        <w:t>izkuntza asko</w:t>
      </w:r>
      <w:r>
        <w:rPr>
          <w:lang w:val="eu-ES"/>
        </w:rPr>
        <w:t>,</w:t>
      </w:r>
      <w:r w:rsidRPr="00547386">
        <w:rPr>
          <w:lang w:val="eu-ES"/>
        </w:rPr>
        <w:t xml:space="preserve"> eta</w:t>
      </w:r>
      <w:r>
        <w:rPr>
          <w:lang w:val="eu-ES"/>
        </w:rPr>
        <w:t>, euska</w:t>
      </w:r>
      <w:r w:rsidRPr="00547386">
        <w:rPr>
          <w:lang w:val="eu-ES"/>
        </w:rPr>
        <w:t>ra</w:t>
      </w:r>
      <w:r>
        <w:rPr>
          <w:lang w:val="eu-ES"/>
        </w:rPr>
        <w:t>,</w:t>
      </w:r>
      <w:r w:rsidRPr="00547386">
        <w:rPr>
          <w:lang w:val="eu-ES"/>
        </w:rPr>
        <w:t xml:space="preserve"> pegame</w:t>
      </w:r>
      <w:r>
        <w:rPr>
          <w:lang w:val="eu-ES"/>
        </w:rPr>
        <w:t>ndua; beste herrialde batzuetan egiten den bezala.</w:t>
      </w:r>
    </w:p>
    <w:p w:rsidR="004904B1" w:rsidRDefault="004904B1" w:rsidP="004904B1">
      <w:pPr>
        <w:pStyle w:val="Texto"/>
        <w:rPr>
          <w:lang w:val="eu-ES"/>
        </w:rPr>
      </w:pPr>
    </w:p>
    <w:p w:rsidR="004904B1" w:rsidRPr="00547386" w:rsidRDefault="004904B1" w:rsidP="004904B1">
      <w:pPr>
        <w:pStyle w:val="Texto"/>
        <w:rPr>
          <w:lang w:val="eu-ES"/>
        </w:rPr>
      </w:pPr>
      <w:r w:rsidRPr="00547386">
        <w:rPr>
          <w:lang w:val="eu-ES"/>
        </w:rPr>
        <w:t>Eta</w:t>
      </w:r>
      <w:r>
        <w:rPr>
          <w:lang w:val="eu-ES"/>
        </w:rPr>
        <w:t>, txosten hau,</w:t>
      </w:r>
      <w:r w:rsidRPr="00547386">
        <w:rPr>
          <w:lang w:val="eu-ES"/>
        </w:rPr>
        <w:t xml:space="preserve"> </w:t>
      </w:r>
      <w:r>
        <w:rPr>
          <w:lang w:val="eu-ES"/>
        </w:rPr>
        <w:t xml:space="preserve">bada, </w:t>
      </w:r>
      <w:r w:rsidRPr="00547386">
        <w:rPr>
          <w:lang w:val="eu-ES"/>
        </w:rPr>
        <w:t>zentzu horretan</w:t>
      </w:r>
      <w:r>
        <w:rPr>
          <w:lang w:val="eu-ES"/>
        </w:rPr>
        <w:t>,</w:t>
      </w:r>
      <w:r w:rsidRPr="00547386">
        <w:rPr>
          <w:lang w:val="eu-ES"/>
        </w:rPr>
        <w:t xml:space="preserve"> oso baliagarria izan daiteke. Eta</w:t>
      </w:r>
      <w:r>
        <w:rPr>
          <w:lang w:val="eu-ES"/>
        </w:rPr>
        <w:t>,</w:t>
      </w:r>
      <w:r w:rsidRPr="00547386">
        <w:rPr>
          <w:lang w:val="eu-ES"/>
        </w:rPr>
        <w:t xml:space="preserve"> bide batez</w:t>
      </w:r>
      <w:r>
        <w:rPr>
          <w:lang w:val="eu-ES"/>
        </w:rPr>
        <w:t>,</w:t>
      </w:r>
      <w:r w:rsidRPr="00547386">
        <w:rPr>
          <w:lang w:val="eu-ES"/>
        </w:rPr>
        <w:t xml:space="preserve"> aprobetxatuko dut </w:t>
      </w:r>
      <w:r>
        <w:rPr>
          <w:lang w:val="eu-ES"/>
        </w:rPr>
        <w:t>hau</w:t>
      </w:r>
      <w:r w:rsidRPr="00547386">
        <w:rPr>
          <w:lang w:val="eu-ES"/>
        </w:rPr>
        <w:t xml:space="preserve"> eztabaida...</w:t>
      </w:r>
    </w:p>
    <w:p w:rsidR="004904B1" w:rsidRPr="00547386" w:rsidRDefault="004904B1" w:rsidP="004904B1">
      <w:pPr>
        <w:pStyle w:val="Texto"/>
        <w:rPr>
          <w:lang w:val="eu-ES"/>
        </w:rPr>
      </w:pPr>
    </w:p>
    <w:p w:rsidR="004904B1" w:rsidRPr="00547386" w:rsidRDefault="004904B1" w:rsidP="004904B1">
      <w:pPr>
        <w:pStyle w:val="Texto"/>
        <w:rPr>
          <w:lang w:val="eu-ES"/>
        </w:rPr>
      </w:pPr>
      <w:r w:rsidRPr="00547386">
        <w:rPr>
          <w:lang w:val="eu-ES"/>
        </w:rPr>
        <w:t>(39. zintaren amaiera)</w:t>
      </w:r>
    </w:p>
    <w:p w:rsidR="004904B1" w:rsidRPr="00296282" w:rsidRDefault="004904B1" w:rsidP="004904B1">
      <w:pPr>
        <w:pStyle w:val="Texto"/>
        <w:rPr>
          <w:lang w:val="eu-ES"/>
        </w:rPr>
      </w:pPr>
      <w:r w:rsidRPr="00296282">
        <w:rPr>
          <w:lang w:val="eu-ES"/>
        </w:rPr>
        <w:t>(40. zintaren hasiera)</w:t>
      </w:r>
    </w:p>
    <w:p w:rsidR="004904B1" w:rsidRPr="00296282" w:rsidRDefault="004904B1" w:rsidP="004904B1">
      <w:pPr>
        <w:pStyle w:val="Texto"/>
        <w:rPr>
          <w:lang w:val="eu-ES"/>
        </w:rPr>
      </w:pPr>
    </w:p>
    <w:p w:rsidR="004904B1" w:rsidRDefault="004904B1" w:rsidP="004904B1">
      <w:pPr>
        <w:pStyle w:val="Texto"/>
        <w:rPr>
          <w:lang w:val="eu-ES"/>
        </w:rPr>
      </w:pPr>
      <w:r w:rsidRPr="00296282">
        <w:rPr>
          <w:lang w:val="eu-ES"/>
        </w:rPr>
        <w:t xml:space="preserve">… </w:t>
      </w:r>
      <w:r>
        <w:rPr>
          <w:lang w:val="eu-ES"/>
        </w:rPr>
        <w:t>eta txosten hau</w:t>
      </w:r>
      <w:r w:rsidRPr="00296282">
        <w:rPr>
          <w:lang w:val="eu-ES"/>
        </w:rPr>
        <w:t>, zentzu horretan</w:t>
      </w:r>
      <w:r>
        <w:rPr>
          <w:lang w:val="eu-ES"/>
        </w:rPr>
        <w:t>,</w:t>
      </w:r>
      <w:r w:rsidRPr="00296282">
        <w:rPr>
          <w:lang w:val="eu-ES"/>
        </w:rPr>
        <w:t xml:space="preserve"> oso baliagarria izan daiteke</w:t>
      </w:r>
      <w:r>
        <w:rPr>
          <w:lang w:val="eu-ES"/>
        </w:rPr>
        <w:t xml:space="preserve"> </w:t>
      </w:r>
      <w:proofErr w:type="spellStart"/>
      <w:r>
        <w:rPr>
          <w:lang w:val="eu-ES"/>
        </w:rPr>
        <w:t>–e</w:t>
      </w:r>
      <w:r w:rsidRPr="00296282">
        <w:rPr>
          <w:lang w:val="eu-ES"/>
        </w:rPr>
        <w:t>ta</w:t>
      </w:r>
      <w:proofErr w:type="spellEnd"/>
      <w:r>
        <w:rPr>
          <w:lang w:val="eu-ES"/>
        </w:rPr>
        <w:t>,</w:t>
      </w:r>
      <w:r w:rsidRPr="00296282">
        <w:rPr>
          <w:lang w:val="eu-ES"/>
        </w:rPr>
        <w:t xml:space="preserve"> bide batez</w:t>
      </w:r>
      <w:r>
        <w:rPr>
          <w:lang w:val="eu-ES"/>
        </w:rPr>
        <w:t>,</w:t>
      </w:r>
      <w:r w:rsidRPr="00296282">
        <w:rPr>
          <w:lang w:val="eu-ES"/>
        </w:rPr>
        <w:t xml:space="preserve"> aprobetxatuko dut eztabaida</w:t>
      </w:r>
      <w:r>
        <w:rPr>
          <w:lang w:val="eu-ES"/>
        </w:rPr>
        <w:t xml:space="preserve"> hau</w:t>
      </w:r>
      <w:r w:rsidRPr="00296282">
        <w:rPr>
          <w:lang w:val="eu-ES"/>
        </w:rPr>
        <w:t xml:space="preserve"> beste politika batzuen propaganda ere </w:t>
      </w:r>
      <w:proofErr w:type="spellStart"/>
      <w:r w:rsidRPr="00296282">
        <w:rPr>
          <w:lang w:val="eu-ES"/>
        </w:rPr>
        <w:t>egiteko</w:t>
      </w:r>
      <w:r>
        <w:rPr>
          <w:lang w:val="eu-ES"/>
        </w:rPr>
        <w:t>–</w:t>
      </w:r>
      <w:proofErr w:type="spellEnd"/>
      <w:r w:rsidRPr="00296282">
        <w:rPr>
          <w:lang w:val="eu-ES"/>
        </w:rPr>
        <w:t>, ze oso baliagarria irudi</w:t>
      </w:r>
      <w:r>
        <w:rPr>
          <w:lang w:val="eu-ES"/>
        </w:rPr>
        <w:t>tzen zait</w:t>
      </w:r>
      <w:r w:rsidRPr="00296282">
        <w:rPr>
          <w:lang w:val="eu-ES"/>
        </w:rPr>
        <w:t xml:space="preserve"> bide honetan</w:t>
      </w:r>
      <w:r>
        <w:rPr>
          <w:lang w:val="eu-ES"/>
        </w:rPr>
        <w:t>,</w:t>
      </w:r>
      <w:r w:rsidRPr="00296282">
        <w:rPr>
          <w:lang w:val="eu-ES"/>
        </w:rPr>
        <w:t xml:space="preserve"> e</w:t>
      </w:r>
      <w:r>
        <w:rPr>
          <w:lang w:val="eu-ES"/>
        </w:rPr>
        <w:t>saterako, Hezkuntza Batzordean,</w:t>
      </w:r>
      <w:r w:rsidRPr="00296282">
        <w:rPr>
          <w:lang w:val="eu-ES"/>
        </w:rPr>
        <w:t xml:space="preserve"> pasa ziren bertatik 25 aditu</w:t>
      </w:r>
      <w:r>
        <w:rPr>
          <w:lang w:val="eu-ES"/>
        </w:rPr>
        <w:t>,</w:t>
      </w:r>
      <w:r w:rsidRPr="00296282">
        <w:rPr>
          <w:lang w:val="eu-ES"/>
        </w:rPr>
        <w:t xml:space="preserve"> </w:t>
      </w:r>
      <w:proofErr w:type="spellStart"/>
      <w:r w:rsidRPr="00296282">
        <w:rPr>
          <w:lang w:val="eu-ES"/>
        </w:rPr>
        <w:t>a</w:t>
      </w:r>
      <w:r>
        <w:rPr>
          <w:lang w:val="eu-ES"/>
        </w:rPr>
        <w:t>d</w:t>
      </w:r>
      <w:r w:rsidRPr="00296282">
        <w:rPr>
          <w:lang w:val="eu-ES"/>
        </w:rPr>
        <w:t>itu</w:t>
      </w:r>
      <w:proofErr w:type="spellEnd"/>
      <w:r>
        <w:rPr>
          <w:lang w:val="eu-ES"/>
        </w:rPr>
        <w:t>,</w:t>
      </w:r>
      <w:r w:rsidRPr="00296282">
        <w:rPr>
          <w:lang w:val="eu-ES"/>
        </w:rPr>
        <w:t xml:space="preserve"> zuk </w:t>
      </w:r>
      <w:r>
        <w:rPr>
          <w:lang w:val="eu-ES"/>
        </w:rPr>
        <w:t>Zabala andrea oso</w:t>
      </w:r>
      <w:r w:rsidRPr="00296282">
        <w:rPr>
          <w:lang w:val="eu-ES"/>
        </w:rPr>
        <w:t xml:space="preserve"> ondo esan duzun bezala, </w:t>
      </w:r>
      <w:r>
        <w:rPr>
          <w:lang w:val="eu-ES"/>
        </w:rPr>
        <w:t>z</w:t>
      </w:r>
      <w:r w:rsidRPr="00296282">
        <w:rPr>
          <w:lang w:val="eu-ES"/>
        </w:rPr>
        <w:t>ientzia</w:t>
      </w:r>
      <w:r>
        <w:rPr>
          <w:lang w:val="eu-ES"/>
        </w:rPr>
        <w:t>n</w:t>
      </w:r>
      <w:r w:rsidRPr="00296282">
        <w:rPr>
          <w:lang w:val="eu-ES"/>
        </w:rPr>
        <w:t xml:space="preserve"> oinarrituta, datu </w:t>
      </w:r>
      <w:r>
        <w:rPr>
          <w:lang w:val="eu-ES"/>
        </w:rPr>
        <w:t>objektiboetan oinarrituta, azterket</w:t>
      </w:r>
      <w:r w:rsidRPr="00296282">
        <w:rPr>
          <w:lang w:val="eu-ES"/>
        </w:rPr>
        <w:t>ekin</w:t>
      </w:r>
      <w:r>
        <w:rPr>
          <w:lang w:val="eu-ES"/>
        </w:rPr>
        <w:t>,</w:t>
      </w:r>
      <w:r w:rsidRPr="00296282">
        <w:rPr>
          <w:lang w:val="eu-ES"/>
        </w:rPr>
        <w:t xml:space="preserve"> txostenekin</w:t>
      </w:r>
      <w:r>
        <w:rPr>
          <w:lang w:val="eu-ES"/>
        </w:rPr>
        <w:t>; s</w:t>
      </w:r>
      <w:r w:rsidRPr="00296282">
        <w:rPr>
          <w:lang w:val="eu-ES"/>
        </w:rPr>
        <w:t>aiatu gara hori ondorioetan jasotzen</w:t>
      </w:r>
      <w:r>
        <w:rPr>
          <w:lang w:val="eu-ES"/>
        </w:rPr>
        <w:t>,</w:t>
      </w:r>
      <w:r w:rsidRPr="00296282">
        <w:rPr>
          <w:lang w:val="eu-ES"/>
        </w:rPr>
        <w:t xml:space="preserve"> eta ez da posible izan</w:t>
      </w:r>
      <w:r>
        <w:rPr>
          <w:lang w:val="eu-ES"/>
        </w:rPr>
        <w:t>. Dugu</w:t>
      </w:r>
      <w:r w:rsidRPr="00296282">
        <w:rPr>
          <w:lang w:val="eu-ES"/>
        </w:rPr>
        <w:t xml:space="preserve"> 25 agerraldi</w:t>
      </w:r>
      <w:r>
        <w:rPr>
          <w:lang w:val="eu-ES"/>
        </w:rPr>
        <w:t>,</w:t>
      </w:r>
      <w:r w:rsidRPr="00296282">
        <w:rPr>
          <w:lang w:val="eu-ES"/>
        </w:rPr>
        <w:t xml:space="preserve"> izugarri</w:t>
      </w:r>
      <w:r>
        <w:rPr>
          <w:lang w:val="eu-ES"/>
        </w:rPr>
        <w:t>zko lana jaso beharko liratekeel</w:t>
      </w:r>
      <w:r w:rsidRPr="00296282">
        <w:rPr>
          <w:lang w:val="eu-ES"/>
        </w:rPr>
        <w:t>a, oso baliagarria izan daitekeena hizkuntza politika egiterako</w:t>
      </w:r>
      <w:r>
        <w:rPr>
          <w:lang w:val="eu-ES"/>
        </w:rPr>
        <w:t>an, zientzian oinarrituta, e</w:t>
      </w:r>
      <w:r w:rsidRPr="00296282">
        <w:rPr>
          <w:lang w:val="eu-ES"/>
        </w:rPr>
        <w:t>z iritzi politikoak, ez</w:t>
      </w:r>
      <w:r>
        <w:rPr>
          <w:lang w:val="eu-ES"/>
        </w:rPr>
        <w:t xml:space="preserve">, </w:t>
      </w:r>
      <w:proofErr w:type="spellStart"/>
      <w:r>
        <w:rPr>
          <w:lang w:val="eu-ES"/>
        </w:rPr>
        <w:t>ez</w:t>
      </w:r>
      <w:proofErr w:type="spellEnd"/>
      <w:r>
        <w:rPr>
          <w:lang w:val="eu-ES"/>
        </w:rPr>
        <w:t xml:space="preserve">, </w:t>
      </w:r>
      <w:r w:rsidRPr="00296282">
        <w:rPr>
          <w:lang w:val="eu-ES"/>
        </w:rPr>
        <w:t>zientzia</w:t>
      </w:r>
      <w:r>
        <w:rPr>
          <w:lang w:val="eu-ES"/>
        </w:rPr>
        <w:t>,</w:t>
      </w:r>
      <w:r w:rsidRPr="00296282">
        <w:rPr>
          <w:lang w:val="eu-ES"/>
        </w:rPr>
        <w:t xml:space="preserve"> datu objektiboa</w:t>
      </w:r>
      <w:r>
        <w:rPr>
          <w:lang w:val="eu-ES"/>
        </w:rPr>
        <w:t>k.</w:t>
      </w:r>
    </w:p>
    <w:p w:rsidR="004904B1" w:rsidRDefault="004904B1" w:rsidP="004904B1">
      <w:pPr>
        <w:pStyle w:val="Texto"/>
        <w:rPr>
          <w:lang w:val="eu-ES"/>
        </w:rPr>
      </w:pPr>
    </w:p>
    <w:p w:rsidR="004904B1" w:rsidRDefault="004904B1" w:rsidP="004904B1">
      <w:pPr>
        <w:pStyle w:val="Texto"/>
        <w:rPr>
          <w:lang w:val="eu-ES"/>
        </w:rPr>
      </w:pPr>
      <w:r>
        <w:rPr>
          <w:lang w:val="eu-ES"/>
        </w:rPr>
        <w:lastRenderedPageBreak/>
        <w:t>E</w:t>
      </w:r>
      <w:r w:rsidRPr="00296282">
        <w:rPr>
          <w:lang w:val="eu-ES"/>
        </w:rPr>
        <w:t>ta</w:t>
      </w:r>
      <w:r>
        <w:rPr>
          <w:lang w:val="eu-ES"/>
        </w:rPr>
        <w:t>,</w:t>
      </w:r>
      <w:r w:rsidRPr="00296282">
        <w:rPr>
          <w:lang w:val="eu-ES"/>
        </w:rPr>
        <w:t xml:space="preserve"> bide batez ere</w:t>
      </w:r>
      <w:r>
        <w:rPr>
          <w:lang w:val="eu-ES"/>
        </w:rPr>
        <w:t>,</w:t>
      </w:r>
      <w:r w:rsidRPr="00296282">
        <w:rPr>
          <w:lang w:val="eu-ES"/>
        </w:rPr>
        <w:t xml:space="preserve"> urrats kualitatiboa izango litz</w:t>
      </w:r>
      <w:r>
        <w:rPr>
          <w:lang w:val="eu-ES"/>
        </w:rPr>
        <w:t xml:space="preserve">ateke </w:t>
      </w:r>
      <w:proofErr w:type="spellStart"/>
      <w:r>
        <w:rPr>
          <w:lang w:val="eu-ES"/>
        </w:rPr>
        <w:t>–nik</w:t>
      </w:r>
      <w:proofErr w:type="spellEnd"/>
      <w:r>
        <w:rPr>
          <w:lang w:val="eu-ES"/>
        </w:rPr>
        <w:t xml:space="preserve"> </w:t>
      </w:r>
      <w:r w:rsidRPr="00296282">
        <w:rPr>
          <w:lang w:val="eu-ES"/>
        </w:rPr>
        <w:t xml:space="preserve">ere orain egingo du EITBko propaganda Euskal Herria </w:t>
      </w:r>
      <w:proofErr w:type="spellStart"/>
      <w:r w:rsidRPr="00296282">
        <w:rPr>
          <w:lang w:val="eu-ES"/>
        </w:rPr>
        <w:t>Bildurentzat</w:t>
      </w:r>
      <w:r>
        <w:rPr>
          <w:lang w:val="eu-ES"/>
        </w:rPr>
        <w:t>–</w:t>
      </w:r>
      <w:proofErr w:type="spellEnd"/>
      <w:r>
        <w:rPr>
          <w:lang w:val="eu-ES"/>
        </w:rPr>
        <w:t>,</w:t>
      </w:r>
      <w:r w:rsidRPr="00296282">
        <w:rPr>
          <w:lang w:val="eu-ES"/>
        </w:rPr>
        <w:t xml:space="preserve"> eta</w:t>
      </w:r>
      <w:r>
        <w:rPr>
          <w:lang w:val="eu-ES"/>
        </w:rPr>
        <w:t>,</w:t>
      </w:r>
      <w:r w:rsidRPr="00296282">
        <w:rPr>
          <w:lang w:val="eu-ES"/>
        </w:rPr>
        <w:t xml:space="preserve"> bueno</w:t>
      </w:r>
      <w:r>
        <w:rPr>
          <w:lang w:val="eu-ES"/>
        </w:rPr>
        <w:t>,</w:t>
      </w:r>
      <w:r w:rsidRPr="00296282">
        <w:rPr>
          <w:lang w:val="eu-ES"/>
        </w:rPr>
        <w:t xml:space="preserve"> iruditzen zait kualitatiboki euskal gizartearentzat ere garr</w:t>
      </w:r>
      <w:r>
        <w:rPr>
          <w:lang w:val="eu-ES"/>
        </w:rPr>
        <w:t>antzitsua</w:t>
      </w:r>
      <w:r w:rsidRPr="00296282">
        <w:rPr>
          <w:lang w:val="eu-ES"/>
        </w:rPr>
        <w:t xml:space="preserve"> izango zela doakotasunaren legea onartzea norabide horretan</w:t>
      </w:r>
      <w:r>
        <w:rPr>
          <w:lang w:val="eu-ES"/>
        </w:rPr>
        <w:t>,</w:t>
      </w:r>
      <w:r w:rsidRPr="00296282">
        <w:rPr>
          <w:lang w:val="eu-ES"/>
        </w:rPr>
        <w:t xml:space="preserve"> ez</w:t>
      </w:r>
      <w:r>
        <w:rPr>
          <w:lang w:val="eu-ES"/>
        </w:rPr>
        <w:t>?, klabe horietan.</w:t>
      </w:r>
    </w:p>
    <w:p w:rsidR="004904B1" w:rsidRDefault="004904B1" w:rsidP="004904B1">
      <w:pPr>
        <w:pStyle w:val="Texto"/>
        <w:rPr>
          <w:lang w:val="eu-ES"/>
        </w:rPr>
      </w:pPr>
    </w:p>
    <w:p w:rsidR="004904B1" w:rsidRDefault="004904B1" w:rsidP="004904B1">
      <w:pPr>
        <w:pStyle w:val="Texto"/>
        <w:rPr>
          <w:lang w:val="eu-ES"/>
        </w:rPr>
      </w:pPr>
      <w:r>
        <w:rPr>
          <w:lang w:val="eu-ES"/>
        </w:rPr>
        <w:t>G</w:t>
      </w:r>
      <w:r w:rsidRPr="00296282">
        <w:rPr>
          <w:lang w:val="eu-ES"/>
        </w:rPr>
        <w:t>ustatu zait</w:t>
      </w:r>
      <w:r>
        <w:rPr>
          <w:lang w:val="eu-ES"/>
        </w:rPr>
        <w:t>,</w:t>
      </w:r>
      <w:r w:rsidRPr="00296282">
        <w:rPr>
          <w:lang w:val="eu-ES"/>
        </w:rPr>
        <w:t xml:space="preserve"> Zabal</w:t>
      </w:r>
      <w:r>
        <w:rPr>
          <w:lang w:val="eu-ES"/>
        </w:rPr>
        <w:t>a andrea, a</w:t>
      </w:r>
      <w:r w:rsidRPr="00296282">
        <w:rPr>
          <w:lang w:val="eu-ES"/>
        </w:rPr>
        <w:t xml:space="preserve">sko gustatu zait, aipatu duzu </w:t>
      </w:r>
      <w:r>
        <w:rPr>
          <w:lang w:val="eu-ES"/>
        </w:rPr>
        <w:t>eztabaida kokatu behar dugula</w:t>
      </w:r>
      <w:r w:rsidRPr="00296282">
        <w:rPr>
          <w:lang w:val="eu-ES"/>
        </w:rPr>
        <w:t xml:space="preserve"> giza eskubide</w:t>
      </w:r>
      <w:r>
        <w:rPr>
          <w:lang w:val="eu-ES"/>
        </w:rPr>
        <w:t>en</w:t>
      </w:r>
      <w:r w:rsidRPr="00296282">
        <w:rPr>
          <w:lang w:val="eu-ES"/>
        </w:rPr>
        <w:t xml:space="preserve"> markoa</w:t>
      </w:r>
      <w:r>
        <w:rPr>
          <w:lang w:val="eu-ES"/>
        </w:rPr>
        <w:t>n;</w:t>
      </w:r>
      <w:r w:rsidRPr="00296282">
        <w:rPr>
          <w:lang w:val="eu-ES"/>
        </w:rPr>
        <w:t xml:space="preserve"> ze</w:t>
      </w:r>
      <w:r>
        <w:rPr>
          <w:lang w:val="eu-ES"/>
        </w:rPr>
        <w:t>,</w:t>
      </w:r>
      <w:r w:rsidRPr="00296282">
        <w:rPr>
          <w:lang w:val="eu-ES"/>
        </w:rPr>
        <w:t xml:space="preserve"> azkenean</w:t>
      </w:r>
      <w:r>
        <w:rPr>
          <w:lang w:val="eu-ES"/>
        </w:rPr>
        <w:t>,</w:t>
      </w:r>
      <w:r w:rsidRPr="00296282">
        <w:rPr>
          <w:lang w:val="eu-ES"/>
        </w:rPr>
        <w:t xml:space="preserve"> hizkuntza politika</w:t>
      </w:r>
      <w:r>
        <w:rPr>
          <w:lang w:val="eu-ES"/>
        </w:rPr>
        <w:t>z</w:t>
      </w:r>
      <w:r w:rsidRPr="00296282">
        <w:rPr>
          <w:lang w:val="eu-ES"/>
        </w:rPr>
        <w:t xml:space="preserve"> ari garenean</w:t>
      </w:r>
      <w:r>
        <w:rPr>
          <w:lang w:val="eu-ES"/>
        </w:rPr>
        <w:t>, hizkuntza eskubidee</w:t>
      </w:r>
      <w:r w:rsidRPr="00296282">
        <w:rPr>
          <w:lang w:val="eu-ES"/>
        </w:rPr>
        <w:t>z ari gara</w:t>
      </w:r>
      <w:r>
        <w:rPr>
          <w:lang w:val="eu-ES"/>
        </w:rPr>
        <w:t>;</w:t>
      </w:r>
      <w:r w:rsidRPr="00296282">
        <w:rPr>
          <w:lang w:val="eu-ES"/>
        </w:rPr>
        <w:t xml:space="preserve"> eta hizkuntza eskubideak, </w:t>
      </w:r>
      <w:proofErr w:type="spellStart"/>
      <w:r w:rsidRPr="00296282">
        <w:rPr>
          <w:lang w:val="eu-ES"/>
        </w:rPr>
        <w:t>Garrido</w:t>
      </w:r>
      <w:proofErr w:type="spellEnd"/>
      <w:r w:rsidRPr="00296282">
        <w:rPr>
          <w:lang w:val="eu-ES"/>
        </w:rPr>
        <w:t xml:space="preserve"> and</w:t>
      </w:r>
      <w:r>
        <w:rPr>
          <w:lang w:val="eu-ES"/>
        </w:rPr>
        <w:t xml:space="preserve">rea, </w:t>
      </w:r>
      <w:r w:rsidRPr="00296282">
        <w:rPr>
          <w:lang w:val="eu-ES"/>
        </w:rPr>
        <w:t>hizkuntza eskub</w:t>
      </w:r>
      <w:r>
        <w:rPr>
          <w:lang w:val="eu-ES"/>
        </w:rPr>
        <w:t>ideak pertsona guztienak dira, g</w:t>
      </w:r>
      <w:r w:rsidRPr="00296282">
        <w:rPr>
          <w:lang w:val="eu-ES"/>
        </w:rPr>
        <w:t>uzti</w:t>
      </w:r>
      <w:r>
        <w:rPr>
          <w:lang w:val="eu-ES"/>
        </w:rPr>
        <w:t>,</w:t>
      </w:r>
      <w:r w:rsidRPr="00296282">
        <w:rPr>
          <w:lang w:val="eu-ES"/>
        </w:rPr>
        <w:t xml:space="preserve"> </w:t>
      </w:r>
      <w:proofErr w:type="spellStart"/>
      <w:r w:rsidRPr="00296282">
        <w:rPr>
          <w:lang w:val="eu-ES"/>
        </w:rPr>
        <w:t>guzti</w:t>
      </w:r>
      <w:proofErr w:type="spellEnd"/>
      <w:r>
        <w:rPr>
          <w:lang w:val="eu-ES"/>
        </w:rPr>
        <w:t>,</w:t>
      </w:r>
      <w:r w:rsidRPr="00296282">
        <w:rPr>
          <w:lang w:val="eu-ES"/>
        </w:rPr>
        <w:t xml:space="preserve"> guztienak</w:t>
      </w:r>
      <w:r>
        <w:rPr>
          <w:lang w:val="eu-ES"/>
        </w:rPr>
        <w:t>. E</w:t>
      </w:r>
      <w:r w:rsidRPr="00296282">
        <w:rPr>
          <w:lang w:val="eu-ES"/>
        </w:rPr>
        <w:t>ta</w:t>
      </w:r>
      <w:r>
        <w:rPr>
          <w:lang w:val="eu-ES"/>
        </w:rPr>
        <w:t>, hor, denok</w:t>
      </w:r>
      <w:r w:rsidRPr="00296282">
        <w:rPr>
          <w:lang w:val="eu-ES"/>
        </w:rPr>
        <w:t xml:space="preserve"> berdina</w:t>
      </w:r>
      <w:r>
        <w:rPr>
          <w:lang w:val="eu-ES"/>
        </w:rPr>
        <w:t>k</w:t>
      </w:r>
      <w:r w:rsidRPr="00296282">
        <w:rPr>
          <w:lang w:val="eu-ES"/>
        </w:rPr>
        <w:t xml:space="preserve"> gara</w:t>
      </w:r>
      <w:r>
        <w:rPr>
          <w:lang w:val="eu-ES"/>
        </w:rPr>
        <w:t>. B</w:t>
      </w:r>
      <w:r w:rsidRPr="00296282">
        <w:rPr>
          <w:lang w:val="eu-ES"/>
        </w:rPr>
        <w:t xml:space="preserve">aina gaur ere zuen </w:t>
      </w:r>
      <w:r>
        <w:rPr>
          <w:lang w:val="eu-ES"/>
        </w:rPr>
        <w:t>inkontz</w:t>
      </w:r>
      <w:r w:rsidRPr="00296282">
        <w:rPr>
          <w:lang w:val="eu-ES"/>
        </w:rPr>
        <w:t>ienteak traizionatu dizuet</w:t>
      </w:r>
      <w:r>
        <w:rPr>
          <w:lang w:val="eu-ES"/>
        </w:rPr>
        <w:t>e</w:t>
      </w:r>
      <w:r w:rsidRPr="00296282">
        <w:rPr>
          <w:lang w:val="eu-ES"/>
        </w:rPr>
        <w:t>. Ez dakit zer pentsatu</w:t>
      </w:r>
      <w:r>
        <w:rPr>
          <w:lang w:val="eu-ES"/>
        </w:rPr>
        <w:t xml:space="preserve">, zuek euskararen zerbait ikusten duzuenean jada alarma gorria pizten da. </w:t>
      </w:r>
      <w:proofErr w:type="spellStart"/>
      <w:r>
        <w:rPr>
          <w:lang w:val="eu-ES"/>
        </w:rPr>
        <w:t>Kla</w:t>
      </w:r>
      <w:proofErr w:type="spellEnd"/>
      <w:r>
        <w:rPr>
          <w:lang w:val="eu-ES"/>
        </w:rPr>
        <w:t xml:space="preserve">, </w:t>
      </w:r>
      <w:proofErr w:type="spellStart"/>
      <w:r>
        <w:rPr>
          <w:lang w:val="eu-ES"/>
        </w:rPr>
        <w:t>kla</w:t>
      </w:r>
      <w:proofErr w:type="spellEnd"/>
      <w:r>
        <w:rPr>
          <w:lang w:val="eu-ES"/>
        </w:rPr>
        <w:t xml:space="preserve">, </w:t>
      </w:r>
      <w:proofErr w:type="spellStart"/>
      <w:r>
        <w:rPr>
          <w:lang w:val="eu-ES"/>
        </w:rPr>
        <w:t>kla</w:t>
      </w:r>
      <w:proofErr w:type="spellEnd"/>
      <w:r>
        <w:rPr>
          <w:lang w:val="eu-ES"/>
        </w:rPr>
        <w:t xml:space="preserve">, </w:t>
      </w:r>
      <w:proofErr w:type="spellStart"/>
      <w:r>
        <w:rPr>
          <w:lang w:val="eu-ES"/>
        </w:rPr>
        <w:t>kla</w:t>
      </w:r>
      <w:proofErr w:type="spellEnd"/>
      <w:r>
        <w:rPr>
          <w:lang w:val="eu-ES"/>
        </w:rPr>
        <w:t xml:space="preserve">, kontuz, </w:t>
      </w:r>
      <w:proofErr w:type="spellStart"/>
      <w:r>
        <w:rPr>
          <w:lang w:val="eu-ES"/>
        </w:rPr>
        <w:t>kontuz</w:t>
      </w:r>
      <w:proofErr w:type="spellEnd"/>
      <w:r>
        <w:rPr>
          <w:lang w:val="eu-ES"/>
        </w:rPr>
        <w:t xml:space="preserve">, </w:t>
      </w:r>
      <w:proofErr w:type="spellStart"/>
      <w:r>
        <w:rPr>
          <w:lang w:val="eu-ES"/>
        </w:rPr>
        <w:t>kontuz</w:t>
      </w:r>
      <w:proofErr w:type="spellEnd"/>
      <w:r>
        <w:rPr>
          <w:lang w:val="eu-ES"/>
        </w:rPr>
        <w:t>. E</w:t>
      </w:r>
      <w:r w:rsidRPr="00296282">
        <w:rPr>
          <w:lang w:val="eu-ES"/>
        </w:rPr>
        <w:t xml:space="preserve">ta </w:t>
      </w:r>
      <w:r>
        <w:rPr>
          <w:lang w:val="eu-ES"/>
        </w:rPr>
        <w:t>ja</w:t>
      </w:r>
      <w:r w:rsidRPr="00296282">
        <w:rPr>
          <w:lang w:val="eu-ES"/>
        </w:rPr>
        <w:t xml:space="preserve"> traizionatu dizute</w:t>
      </w:r>
      <w:r>
        <w:rPr>
          <w:lang w:val="eu-ES"/>
        </w:rPr>
        <w:t>, eta e</w:t>
      </w:r>
      <w:r w:rsidRPr="00296282">
        <w:rPr>
          <w:lang w:val="eu-ES"/>
        </w:rPr>
        <w:t>z</w:t>
      </w:r>
      <w:r>
        <w:rPr>
          <w:lang w:val="eu-ES"/>
        </w:rPr>
        <w:t xml:space="preserve"> z</w:t>
      </w:r>
      <w:r w:rsidRPr="00296282">
        <w:rPr>
          <w:lang w:val="eu-ES"/>
        </w:rPr>
        <w:t>enekite</w:t>
      </w:r>
      <w:r>
        <w:rPr>
          <w:lang w:val="eu-ES"/>
        </w:rPr>
        <w:t xml:space="preserve">n zer </w:t>
      </w:r>
      <w:r w:rsidRPr="00296282">
        <w:rPr>
          <w:lang w:val="eu-ES"/>
        </w:rPr>
        <w:t>esaten zuen proposamena</w:t>
      </w:r>
      <w:r>
        <w:rPr>
          <w:lang w:val="eu-ES"/>
        </w:rPr>
        <w:t>k</w:t>
      </w:r>
      <w:r w:rsidRPr="00296282">
        <w:rPr>
          <w:lang w:val="eu-ES"/>
        </w:rPr>
        <w:t xml:space="preserve">, baina </w:t>
      </w:r>
      <w:proofErr w:type="spellStart"/>
      <w:r>
        <w:rPr>
          <w:lang w:val="eu-ES"/>
        </w:rPr>
        <w:t>ya</w:t>
      </w:r>
      <w:proofErr w:type="spellEnd"/>
      <w:r>
        <w:rPr>
          <w:lang w:val="eu-ES"/>
        </w:rPr>
        <w:t xml:space="preserve"> </w:t>
      </w:r>
      <w:proofErr w:type="spellStart"/>
      <w:r>
        <w:rPr>
          <w:lang w:val="eu-ES"/>
        </w:rPr>
        <w:t>está</w:t>
      </w:r>
      <w:proofErr w:type="spellEnd"/>
      <w:r>
        <w:rPr>
          <w:lang w:val="eu-ES"/>
        </w:rPr>
        <w:t>;</w:t>
      </w:r>
      <w:r w:rsidRPr="00296282">
        <w:rPr>
          <w:lang w:val="eu-ES"/>
        </w:rPr>
        <w:t xml:space="preserve"> zuen kolono</w:t>
      </w:r>
      <w:r>
        <w:rPr>
          <w:lang w:val="eu-ES"/>
        </w:rPr>
        <w:t xml:space="preserve"> ikuspegitik, </w:t>
      </w:r>
      <w:r w:rsidRPr="00296282">
        <w:rPr>
          <w:lang w:val="eu-ES"/>
        </w:rPr>
        <w:t>ez</w:t>
      </w:r>
      <w:r>
        <w:rPr>
          <w:lang w:val="eu-ES"/>
        </w:rPr>
        <w:t>?,</w:t>
      </w:r>
      <w:r w:rsidRPr="00296282">
        <w:rPr>
          <w:lang w:val="eu-ES"/>
        </w:rPr>
        <w:t xml:space="preserve"> eta zuek dituzuen </w:t>
      </w:r>
      <w:proofErr w:type="spellStart"/>
      <w:r>
        <w:rPr>
          <w:lang w:val="eu-ES"/>
        </w:rPr>
        <w:t>–</w:t>
      </w:r>
      <w:r w:rsidRPr="00296282">
        <w:rPr>
          <w:lang w:val="eu-ES"/>
        </w:rPr>
        <w:t>ez</w:t>
      </w:r>
      <w:proofErr w:type="spellEnd"/>
      <w:r w:rsidRPr="00296282">
        <w:rPr>
          <w:lang w:val="eu-ES"/>
        </w:rPr>
        <w:t xml:space="preserve"> dakit </w:t>
      </w:r>
      <w:r>
        <w:rPr>
          <w:lang w:val="eu-ES"/>
        </w:rPr>
        <w:t xml:space="preserve">nola </w:t>
      </w:r>
      <w:proofErr w:type="spellStart"/>
      <w:r>
        <w:rPr>
          <w:lang w:val="eu-ES"/>
        </w:rPr>
        <w:t>esan–</w:t>
      </w:r>
      <w:proofErr w:type="spellEnd"/>
      <w:r>
        <w:rPr>
          <w:lang w:val="eu-ES"/>
        </w:rPr>
        <w:t xml:space="preserve"> </w:t>
      </w:r>
      <w:proofErr w:type="spellStart"/>
      <w:r>
        <w:rPr>
          <w:lang w:val="eu-ES"/>
        </w:rPr>
        <w:t>supremacista</w:t>
      </w:r>
      <w:proofErr w:type="spellEnd"/>
      <w:r>
        <w:rPr>
          <w:lang w:val="eu-ES"/>
        </w:rPr>
        <w:t xml:space="preserve"> ikuspegi </w:t>
      </w:r>
      <w:r w:rsidRPr="00296282">
        <w:rPr>
          <w:lang w:val="eu-ES"/>
        </w:rPr>
        <w:t>horretatik</w:t>
      </w:r>
      <w:r>
        <w:rPr>
          <w:lang w:val="eu-ES"/>
        </w:rPr>
        <w:t>,</w:t>
      </w:r>
      <w:r w:rsidRPr="00296282">
        <w:rPr>
          <w:lang w:val="eu-ES"/>
        </w:rPr>
        <w:t xml:space="preserve"> garbi ikusi da zuentzat herritar guztiak ez direla berdinak, hizkuntza guztiak ez direla berdinak</w:t>
      </w:r>
      <w:r>
        <w:rPr>
          <w:lang w:val="eu-ES"/>
        </w:rPr>
        <w:t>.</w:t>
      </w:r>
    </w:p>
    <w:p w:rsidR="004904B1" w:rsidRDefault="004904B1" w:rsidP="004904B1">
      <w:pPr>
        <w:pStyle w:val="Texto"/>
        <w:rPr>
          <w:lang w:val="eu-ES"/>
        </w:rPr>
      </w:pPr>
    </w:p>
    <w:p w:rsidR="004904B1" w:rsidRDefault="004904B1" w:rsidP="004904B1">
      <w:pPr>
        <w:pStyle w:val="Texto"/>
        <w:rPr>
          <w:lang w:val="eu-ES"/>
        </w:rPr>
      </w:pPr>
      <w:r>
        <w:rPr>
          <w:lang w:val="eu-ES"/>
        </w:rPr>
        <w:t>E</w:t>
      </w:r>
      <w:r w:rsidRPr="00296282">
        <w:rPr>
          <w:lang w:val="eu-ES"/>
        </w:rPr>
        <w:t>ta gaurkoan aprobetxatu nahi dudana da</w:t>
      </w:r>
      <w:r>
        <w:rPr>
          <w:lang w:val="eu-ES"/>
        </w:rPr>
        <w:t>,</w:t>
      </w:r>
      <w:r w:rsidRPr="00296282">
        <w:rPr>
          <w:lang w:val="eu-ES"/>
        </w:rPr>
        <w:t xml:space="preserve"> eta</w:t>
      </w:r>
      <w:r>
        <w:rPr>
          <w:lang w:val="eu-ES"/>
        </w:rPr>
        <w:t>,</w:t>
      </w:r>
      <w:r w:rsidRPr="00296282">
        <w:rPr>
          <w:lang w:val="eu-ES"/>
        </w:rPr>
        <w:t xml:space="preserve"> bueno</w:t>
      </w:r>
      <w:r>
        <w:rPr>
          <w:lang w:val="eu-ES"/>
        </w:rPr>
        <w:t>,</w:t>
      </w:r>
      <w:r w:rsidRPr="00296282">
        <w:rPr>
          <w:lang w:val="eu-ES"/>
        </w:rPr>
        <w:t xml:space="preserve"> nik horregatik ez </w:t>
      </w:r>
      <w:r>
        <w:rPr>
          <w:lang w:val="eu-ES"/>
        </w:rPr>
        <w:t>dizut eskertuko, ez dizut eskertuko. Bale, oso ondo, gaurkoa</w:t>
      </w:r>
      <w:r w:rsidRPr="00296282">
        <w:rPr>
          <w:lang w:val="eu-ES"/>
        </w:rPr>
        <w:t xml:space="preserve"> baiezkoa bozkatuko duzue, bai</w:t>
      </w:r>
      <w:r>
        <w:rPr>
          <w:lang w:val="eu-ES"/>
        </w:rPr>
        <w:t xml:space="preserve">na zuen zuzenketa ikusten zen nondik </w:t>
      </w:r>
      <w:r w:rsidRPr="00296282">
        <w:rPr>
          <w:lang w:val="eu-ES"/>
        </w:rPr>
        <w:t xml:space="preserve">nora </w:t>
      </w:r>
      <w:r>
        <w:rPr>
          <w:lang w:val="eu-ES"/>
        </w:rPr>
        <w:t>zihoan,</w:t>
      </w:r>
      <w:r w:rsidRPr="00296282">
        <w:rPr>
          <w:lang w:val="eu-ES"/>
        </w:rPr>
        <w:t xml:space="preserve"> ikusten da ere dekretuaren aurka zer</w:t>
      </w:r>
      <w:r>
        <w:rPr>
          <w:lang w:val="eu-ES"/>
        </w:rPr>
        <w:t>-</w:t>
      </w:r>
      <w:r w:rsidRPr="00296282">
        <w:rPr>
          <w:lang w:val="eu-ES"/>
        </w:rPr>
        <w:t>nolako jarrera daukazuen eta bestetan ere zein den</w:t>
      </w:r>
      <w:r>
        <w:rPr>
          <w:lang w:val="eu-ES"/>
        </w:rPr>
        <w:t>,</w:t>
      </w:r>
      <w:r w:rsidRPr="00296282">
        <w:rPr>
          <w:lang w:val="eu-ES"/>
        </w:rPr>
        <w:t xml:space="preserve"> ez</w:t>
      </w:r>
      <w:r>
        <w:rPr>
          <w:lang w:val="eu-ES"/>
        </w:rPr>
        <w:t>?</w:t>
      </w:r>
    </w:p>
    <w:p w:rsidR="004904B1" w:rsidRDefault="004904B1" w:rsidP="004904B1">
      <w:pPr>
        <w:pStyle w:val="Texto"/>
        <w:rPr>
          <w:lang w:val="eu-ES"/>
        </w:rPr>
      </w:pPr>
    </w:p>
    <w:p w:rsidR="004904B1" w:rsidRDefault="004904B1" w:rsidP="004904B1">
      <w:pPr>
        <w:pStyle w:val="Texto"/>
        <w:rPr>
          <w:lang w:val="eu-ES"/>
        </w:rPr>
      </w:pPr>
      <w:r>
        <w:rPr>
          <w:lang w:val="eu-ES"/>
        </w:rPr>
        <w:t>Orduan, nik</w:t>
      </w:r>
      <w:r w:rsidRPr="00296282">
        <w:rPr>
          <w:lang w:val="eu-ES"/>
        </w:rPr>
        <w:t xml:space="preserve"> bakarrik hausnarketa bat eskatu nahi d</w:t>
      </w:r>
      <w:r>
        <w:rPr>
          <w:lang w:val="eu-ES"/>
        </w:rPr>
        <w:t>izuet</w:t>
      </w:r>
      <w:r w:rsidRPr="00296282">
        <w:rPr>
          <w:lang w:val="eu-ES"/>
        </w:rPr>
        <w:t xml:space="preserve">. Hausnarketa bat eskatu nahi </w:t>
      </w:r>
      <w:r>
        <w:rPr>
          <w:lang w:val="eu-ES"/>
        </w:rPr>
        <w:t xml:space="preserve">dizuet aprobetxatuz gaurko </w:t>
      </w:r>
      <w:r w:rsidRPr="00296282">
        <w:rPr>
          <w:lang w:val="eu-ES"/>
        </w:rPr>
        <w:t>eztabaida</w:t>
      </w:r>
      <w:r>
        <w:rPr>
          <w:lang w:val="eu-ES"/>
        </w:rPr>
        <w:t>. Irizpide diferenteak izan</w:t>
      </w:r>
      <w:r w:rsidRPr="00296282">
        <w:rPr>
          <w:lang w:val="eu-ES"/>
        </w:rPr>
        <w:t xml:space="preserve"> ditzakegu talde</w:t>
      </w:r>
      <w:r>
        <w:rPr>
          <w:lang w:val="eu-ES"/>
        </w:rPr>
        <w:t>o</w:t>
      </w:r>
      <w:r w:rsidRPr="00296282">
        <w:rPr>
          <w:lang w:val="eu-ES"/>
        </w:rPr>
        <w:t>k, baina suposatzen da guztiok herritarren eskubideak babestu, defendatu eta errespetatu nahi ditugula</w:t>
      </w:r>
      <w:r>
        <w:rPr>
          <w:lang w:val="eu-ES"/>
        </w:rPr>
        <w:t>. S</w:t>
      </w:r>
      <w:r w:rsidRPr="00296282">
        <w:rPr>
          <w:lang w:val="eu-ES"/>
        </w:rPr>
        <w:t>uposatzen d</w:t>
      </w:r>
      <w:r>
        <w:rPr>
          <w:lang w:val="eu-ES"/>
        </w:rPr>
        <w:t>a, ze, gero, teorian ikusten dugu zer gertatzen den, ez? Baina</w:t>
      </w:r>
      <w:r w:rsidRPr="00296282">
        <w:rPr>
          <w:lang w:val="eu-ES"/>
        </w:rPr>
        <w:t xml:space="preserve"> hizkuntza eskubideak ere eskubideak dira</w:t>
      </w:r>
      <w:r>
        <w:rPr>
          <w:lang w:val="eu-ES"/>
        </w:rPr>
        <w:t>,</w:t>
      </w:r>
      <w:r w:rsidRPr="00296282">
        <w:rPr>
          <w:lang w:val="eu-ES"/>
        </w:rPr>
        <w:t xml:space="preserve"> eta</w:t>
      </w:r>
      <w:r>
        <w:rPr>
          <w:lang w:val="eu-ES"/>
        </w:rPr>
        <w:t>,</w:t>
      </w:r>
      <w:r w:rsidRPr="00296282">
        <w:rPr>
          <w:lang w:val="eu-ES"/>
        </w:rPr>
        <w:t xml:space="preserve"> ordua</w:t>
      </w:r>
      <w:r>
        <w:rPr>
          <w:lang w:val="eu-ES"/>
        </w:rPr>
        <w:t>n,</w:t>
      </w:r>
      <w:r w:rsidRPr="00296282">
        <w:rPr>
          <w:lang w:val="eu-ES"/>
        </w:rPr>
        <w:t xml:space="preserve"> herritar guztien eskubideak maila berber</w:t>
      </w:r>
      <w:r>
        <w:rPr>
          <w:lang w:val="eu-ES"/>
        </w:rPr>
        <w:t>e</w:t>
      </w:r>
      <w:r w:rsidRPr="00296282">
        <w:rPr>
          <w:lang w:val="eu-ES"/>
        </w:rPr>
        <w:t>a</w:t>
      </w:r>
      <w:r>
        <w:rPr>
          <w:lang w:val="eu-ES"/>
        </w:rPr>
        <w:t>n</w:t>
      </w:r>
      <w:r w:rsidRPr="00296282">
        <w:rPr>
          <w:lang w:val="eu-ES"/>
        </w:rPr>
        <w:t xml:space="preserve"> defendatzea ba iruditzen zait gutxienekoa dela</w:t>
      </w:r>
      <w:r>
        <w:rPr>
          <w:lang w:val="eu-ES"/>
        </w:rPr>
        <w:t>,</w:t>
      </w:r>
      <w:r w:rsidRPr="00296282">
        <w:rPr>
          <w:lang w:val="eu-ES"/>
        </w:rPr>
        <w:t xml:space="preserve"> minimoa dela</w:t>
      </w:r>
      <w:r>
        <w:rPr>
          <w:lang w:val="eu-ES"/>
        </w:rPr>
        <w:t>. E</w:t>
      </w:r>
      <w:r w:rsidRPr="00296282">
        <w:rPr>
          <w:lang w:val="eu-ES"/>
        </w:rPr>
        <w:t>ta</w:t>
      </w:r>
      <w:r>
        <w:rPr>
          <w:lang w:val="eu-ES"/>
        </w:rPr>
        <w:t>,</w:t>
      </w:r>
      <w:r w:rsidRPr="00296282">
        <w:rPr>
          <w:lang w:val="eu-ES"/>
        </w:rPr>
        <w:t xml:space="preserve"> hor</w:t>
      </w:r>
      <w:r>
        <w:rPr>
          <w:lang w:val="eu-ES"/>
        </w:rPr>
        <w:t>,</w:t>
      </w:r>
      <w:r w:rsidRPr="00296282">
        <w:rPr>
          <w:lang w:val="eu-ES"/>
        </w:rPr>
        <w:t xml:space="preserve"> bueno</w:t>
      </w:r>
      <w:r>
        <w:rPr>
          <w:lang w:val="eu-ES"/>
        </w:rPr>
        <w:t>,</w:t>
      </w:r>
      <w:r w:rsidRPr="00296282">
        <w:rPr>
          <w:lang w:val="eu-ES"/>
        </w:rPr>
        <w:t xml:space="preserve"> ondo legoke Alderdi Popularrak </w:t>
      </w:r>
      <w:r>
        <w:rPr>
          <w:lang w:val="eu-ES"/>
        </w:rPr>
        <w:t>h</w:t>
      </w:r>
      <w:r w:rsidRPr="00296282">
        <w:rPr>
          <w:lang w:val="eu-ES"/>
        </w:rPr>
        <w:t>ausnarketa bat egit</w:t>
      </w:r>
      <w:r>
        <w:rPr>
          <w:lang w:val="eu-ES"/>
        </w:rPr>
        <w:t xml:space="preserve">ea garai berrietara egokitzeko, </w:t>
      </w:r>
      <w:proofErr w:type="spellStart"/>
      <w:r>
        <w:rPr>
          <w:lang w:val="eu-ES"/>
        </w:rPr>
        <w:t>pleistozenotik</w:t>
      </w:r>
      <w:proofErr w:type="spellEnd"/>
      <w:r>
        <w:rPr>
          <w:lang w:val="eu-ES"/>
        </w:rPr>
        <w:t xml:space="preserve"> ateratzeko eta</w:t>
      </w:r>
      <w:r w:rsidRPr="00296282">
        <w:rPr>
          <w:lang w:val="eu-ES"/>
        </w:rPr>
        <w:t xml:space="preserve"> XXI. </w:t>
      </w:r>
      <w:r>
        <w:rPr>
          <w:lang w:val="eu-ES"/>
        </w:rPr>
        <w:t>m</w:t>
      </w:r>
      <w:r w:rsidRPr="00296282">
        <w:rPr>
          <w:lang w:val="eu-ES"/>
        </w:rPr>
        <w:t>endean kokatzeko, ikusteko</w:t>
      </w:r>
      <w:r>
        <w:rPr>
          <w:lang w:val="eu-ES"/>
        </w:rPr>
        <w:t>,</w:t>
      </w:r>
      <w:r w:rsidRPr="00296282">
        <w:rPr>
          <w:lang w:val="eu-ES"/>
        </w:rPr>
        <w:t xml:space="preserve"> ez</w:t>
      </w:r>
      <w:r>
        <w:rPr>
          <w:lang w:val="eu-ES"/>
        </w:rPr>
        <w:t>? G</w:t>
      </w:r>
      <w:r w:rsidRPr="00296282">
        <w:rPr>
          <w:lang w:val="eu-ES"/>
        </w:rPr>
        <w:t>izarte</w:t>
      </w:r>
      <w:r>
        <w:rPr>
          <w:lang w:val="eu-ES"/>
        </w:rPr>
        <w:t xml:space="preserve"> eleanitza</w:t>
      </w:r>
      <w:r w:rsidRPr="00296282">
        <w:rPr>
          <w:lang w:val="eu-ES"/>
        </w:rPr>
        <w:t>, komunitate ezberdina</w:t>
      </w:r>
      <w:r>
        <w:rPr>
          <w:lang w:val="eu-ES"/>
        </w:rPr>
        <w:t>k</w:t>
      </w:r>
      <w:r w:rsidRPr="00296282">
        <w:rPr>
          <w:lang w:val="eu-ES"/>
        </w:rPr>
        <w:t>, kultura</w:t>
      </w:r>
      <w:r>
        <w:rPr>
          <w:lang w:val="eu-ES"/>
        </w:rPr>
        <w:t xml:space="preserve"> desberdinak</w:t>
      </w:r>
      <w:r w:rsidRPr="00296282">
        <w:rPr>
          <w:lang w:val="eu-ES"/>
        </w:rPr>
        <w:t xml:space="preserve">, </w:t>
      </w:r>
      <w:r w:rsidRPr="00296282">
        <w:rPr>
          <w:lang w:val="eu-ES"/>
        </w:rPr>
        <w:lastRenderedPageBreak/>
        <w:t>elkarbizitza, errespetua</w:t>
      </w:r>
      <w:r>
        <w:rPr>
          <w:lang w:val="eu-ES"/>
        </w:rPr>
        <w:t>. E</w:t>
      </w:r>
      <w:r w:rsidRPr="00296282">
        <w:rPr>
          <w:lang w:val="eu-ES"/>
        </w:rPr>
        <w:t xml:space="preserve">ta euskaldunok </w:t>
      </w:r>
      <w:r>
        <w:rPr>
          <w:lang w:val="eu-ES"/>
        </w:rPr>
        <w:t>ere errespetua merezi dugu. Bai?</w:t>
      </w:r>
      <w:r w:rsidRPr="00296282">
        <w:rPr>
          <w:lang w:val="eu-ES"/>
        </w:rPr>
        <w:t xml:space="preserve"> Gure herrian bizi gara, </w:t>
      </w:r>
      <w:r>
        <w:rPr>
          <w:lang w:val="eu-ES"/>
        </w:rPr>
        <w:t>euskara hizkuntza ofiziala da, b</w:t>
      </w:r>
      <w:r w:rsidRPr="00296282">
        <w:rPr>
          <w:lang w:val="eu-ES"/>
        </w:rPr>
        <w:t>erezkoa da, denona da, denona da.</w:t>
      </w:r>
    </w:p>
    <w:p w:rsidR="004904B1" w:rsidRDefault="004904B1" w:rsidP="004904B1">
      <w:pPr>
        <w:pStyle w:val="Texto"/>
        <w:rPr>
          <w:lang w:val="eu-ES"/>
        </w:rPr>
      </w:pPr>
    </w:p>
    <w:p w:rsidR="004904B1" w:rsidRDefault="004904B1" w:rsidP="004904B1">
      <w:pPr>
        <w:pStyle w:val="Texto"/>
        <w:rPr>
          <w:lang w:val="eu-ES"/>
        </w:rPr>
      </w:pPr>
      <w:r w:rsidRPr="00296282">
        <w:rPr>
          <w:lang w:val="eu-ES"/>
        </w:rPr>
        <w:t>Orduan</w:t>
      </w:r>
      <w:r>
        <w:rPr>
          <w:lang w:val="eu-ES"/>
        </w:rPr>
        <w:t>,</w:t>
      </w:r>
      <w:r w:rsidRPr="00296282">
        <w:rPr>
          <w:lang w:val="eu-ES"/>
        </w:rPr>
        <w:t xml:space="preserve"> hausnartu</w:t>
      </w:r>
      <w:r>
        <w:rPr>
          <w:lang w:val="eu-ES"/>
        </w:rPr>
        <w:t>. Ze,</w:t>
      </w:r>
      <w:r w:rsidRPr="00296282">
        <w:rPr>
          <w:lang w:val="eu-ES"/>
        </w:rPr>
        <w:t xml:space="preserve"> askotan</w:t>
      </w:r>
      <w:r>
        <w:rPr>
          <w:lang w:val="eu-ES"/>
        </w:rPr>
        <w:t>, inposizioaz hitz egiten da, ze in</w:t>
      </w:r>
      <w:r w:rsidRPr="00296282">
        <w:rPr>
          <w:lang w:val="eu-ES"/>
        </w:rPr>
        <w:t>posizioa</w:t>
      </w:r>
      <w:r>
        <w:rPr>
          <w:lang w:val="eu-ES"/>
        </w:rPr>
        <w:t>? N</w:t>
      </w:r>
      <w:r w:rsidRPr="00296282">
        <w:rPr>
          <w:lang w:val="eu-ES"/>
        </w:rPr>
        <w:t>ork inposatzen du</w:t>
      </w:r>
      <w:r>
        <w:rPr>
          <w:lang w:val="eu-ES"/>
        </w:rPr>
        <w:t>?</w:t>
      </w:r>
      <w:r w:rsidRPr="00296282">
        <w:rPr>
          <w:lang w:val="eu-ES"/>
        </w:rPr>
        <w:t xml:space="preserve"> Nork inposatzen du</w:t>
      </w:r>
      <w:r>
        <w:rPr>
          <w:lang w:val="eu-ES"/>
        </w:rPr>
        <w:t>? E</w:t>
      </w:r>
      <w:r w:rsidRPr="00296282">
        <w:rPr>
          <w:lang w:val="eu-ES"/>
        </w:rPr>
        <w:t xml:space="preserve">uskaldunok beti eskean </w:t>
      </w:r>
      <w:r>
        <w:rPr>
          <w:lang w:val="eu-ES"/>
        </w:rPr>
        <w:t xml:space="preserve">gaude, atzaparra altxatu eta eskean. Eta ni </w:t>
      </w:r>
      <w:r w:rsidRPr="00296282">
        <w:rPr>
          <w:lang w:val="eu-ES"/>
        </w:rPr>
        <w:t xml:space="preserve">ja nekatuta </w:t>
      </w:r>
      <w:r>
        <w:rPr>
          <w:lang w:val="eu-ES"/>
        </w:rPr>
        <w:t xml:space="preserve">nago eskean </w:t>
      </w:r>
      <w:r w:rsidRPr="00296282">
        <w:rPr>
          <w:lang w:val="eu-ES"/>
        </w:rPr>
        <w:t>aritzea</w:t>
      </w:r>
      <w:r>
        <w:rPr>
          <w:lang w:val="eu-ES"/>
        </w:rPr>
        <w:t>z</w:t>
      </w:r>
      <w:r w:rsidRPr="00296282">
        <w:rPr>
          <w:lang w:val="eu-ES"/>
        </w:rPr>
        <w:t xml:space="preserve">. </w:t>
      </w:r>
      <w:r>
        <w:rPr>
          <w:lang w:val="eu-ES"/>
        </w:rPr>
        <w:t xml:space="preserve">Nik nire </w:t>
      </w:r>
      <w:r w:rsidRPr="00296282">
        <w:rPr>
          <w:lang w:val="eu-ES"/>
        </w:rPr>
        <w:t>eskubidea</w:t>
      </w:r>
      <w:r>
        <w:rPr>
          <w:lang w:val="eu-ES"/>
        </w:rPr>
        <w:t>k</w:t>
      </w:r>
      <w:r w:rsidRPr="00296282">
        <w:rPr>
          <w:lang w:val="eu-ES"/>
        </w:rPr>
        <w:t xml:space="preserve"> aldarrikatu nahi ditu</w:t>
      </w:r>
      <w:r>
        <w:rPr>
          <w:lang w:val="eu-ES"/>
        </w:rPr>
        <w:t>t,</w:t>
      </w:r>
      <w:r w:rsidRPr="00296282">
        <w:rPr>
          <w:lang w:val="eu-ES"/>
        </w:rPr>
        <w:t xml:space="preserve"> eta</w:t>
      </w:r>
      <w:r>
        <w:rPr>
          <w:lang w:val="eu-ES"/>
        </w:rPr>
        <w:t>,</w:t>
      </w:r>
      <w:r w:rsidRPr="00296282">
        <w:rPr>
          <w:lang w:val="eu-ES"/>
        </w:rPr>
        <w:t xml:space="preserve"> aldarrikatzea</w:t>
      </w:r>
      <w:r>
        <w:rPr>
          <w:lang w:val="eu-ES"/>
        </w:rPr>
        <w:t>z gain, nahi ditut errespetatzea n</w:t>
      </w:r>
      <w:r w:rsidRPr="00296282">
        <w:rPr>
          <w:lang w:val="eu-ES"/>
        </w:rPr>
        <w:t>ire herria</w:t>
      </w:r>
      <w:r>
        <w:rPr>
          <w:lang w:val="eu-ES"/>
        </w:rPr>
        <w:t>n,</w:t>
      </w:r>
      <w:r w:rsidRPr="00296282">
        <w:rPr>
          <w:lang w:val="eu-ES"/>
        </w:rPr>
        <w:t xml:space="preserve"> gainerako hizkuntza</w:t>
      </w:r>
      <w:r>
        <w:rPr>
          <w:lang w:val="eu-ES"/>
        </w:rPr>
        <w:t>k</w:t>
      </w:r>
      <w:r w:rsidRPr="00296282">
        <w:rPr>
          <w:lang w:val="eu-ES"/>
        </w:rPr>
        <w:t>, kultura</w:t>
      </w:r>
      <w:r>
        <w:rPr>
          <w:lang w:val="eu-ES"/>
        </w:rPr>
        <w:t>k</w:t>
      </w:r>
      <w:r w:rsidRPr="00296282">
        <w:rPr>
          <w:lang w:val="eu-ES"/>
        </w:rPr>
        <w:t xml:space="preserve"> eta komunitat</w:t>
      </w:r>
      <w:r>
        <w:rPr>
          <w:lang w:val="eu-ES"/>
        </w:rPr>
        <w:t>e</w:t>
      </w:r>
      <w:r w:rsidRPr="00296282">
        <w:rPr>
          <w:lang w:val="eu-ES"/>
        </w:rPr>
        <w:t>e</w:t>
      </w:r>
      <w:r>
        <w:rPr>
          <w:lang w:val="eu-ES"/>
        </w:rPr>
        <w:t>i errespetatzen zaien bezala.</w:t>
      </w:r>
    </w:p>
    <w:p w:rsidR="004904B1" w:rsidRDefault="004904B1" w:rsidP="004904B1">
      <w:pPr>
        <w:pStyle w:val="Texto"/>
        <w:rPr>
          <w:lang w:val="eu-ES"/>
        </w:rPr>
      </w:pPr>
    </w:p>
    <w:p w:rsidR="004904B1" w:rsidRDefault="004904B1" w:rsidP="004904B1">
      <w:pPr>
        <w:pStyle w:val="Texto"/>
        <w:rPr>
          <w:lang w:val="eu-ES"/>
        </w:rPr>
      </w:pPr>
      <w:r>
        <w:rPr>
          <w:lang w:val="eu-ES"/>
        </w:rPr>
        <w:t>Eta hori da markoa:</w:t>
      </w:r>
      <w:r w:rsidRPr="00296282">
        <w:rPr>
          <w:lang w:val="eu-ES"/>
        </w:rPr>
        <w:t xml:space="preserve"> hizkuntza eskubideak, hizkuntza eskubideak</w:t>
      </w:r>
      <w:r>
        <w:rPr>
          <w:lang w:val="eu-ES"/>
        </w:rPr>
        <w:t>. Hori da markoa, b</w:t>
      </w:r>
      <w:r w:rsidRPr="00296282">
        <w:rPr>
          <w:lang w:val="eu-ES"/>
        </w:rPr>
        <w:t>esterik ez. Beraz, Alderdi Popularrari eskertzeko gutxi</w:t>
      </w:r>
      <w:r>
        <w:rPr>
          <w:lang w:val="eu-ES"/>
        </w:rPr>
        <w:t>,</w:t>
      </w:r>
      <w:r w:rsidRPr="00296282">
        <w:rPr>
          <w:lang w:val="eu-ES"/>
        </w:rPr>
        <w:t xml:space="preserve"> oso gutxi</w:t>
      </w:r>
      <w:r>
        <w:rPr>
          <w:lang w:val="eu-ES"/>
        </w:rPr>
        <w:t>. E</w:t>
      </w:r>
      <w:r w:rsidRPr="00296282">
        <w:rPr>
          <w:lang w:val="eu-ES"/>
        </w:rPr>
        <w:t xml:space="preserve">ta bai eskatu nahiko nioke hausnarketa eta </w:t>
      </w:r>
      <w:r>
        <w:rPr>
          <w:lang w:val="eu-ES"/>
        </w:rPr>
        <w:t>errespetua.</w:t>
      </w:r>
    </w:p>
    <w:p w:rsidR="004904B1" w:rsidRDefault="004904B1" w:rsidP="004904B1">
      <w:pPr>
        <w:pStyle w:val="Texto"/>
        <w:rPr>
          <w:lang w:val="eu-ES"/>
        </w:rPr>
      </w:pPr>
    </w:p>
    <w:p w:rsidR="004904B1" w:rsidRDefault="004904B1" w:rsidP="004904B1">
      <w:pPr>
        <w:pStyle w:val="Texto"/>
        <w:rPr>
          <w:lang w:val="eu-ES"/>
        </w:rPr>
      </w:pPr>
    </w:p>
    <w:p w:rsidR="004904B1" w:rsidRDefault="004904B1" w:rsidP="004904B1">
      <w:pPr>
        <w:pStyle w:val="Texto"/>
        <w:rPr>
          <w:lang w:val="eu-ES"/>
        </w:rPr>
      </w:pPr>
      <w:r w:rsidRPr="00766B01">
        <w:rPr>
          <w:rFonts w:ascii="Futura Md BT" w:hAnsi="Futura Md BT"/>
          <w:lang w:val="eu-ES"/>
        </w:rPr>
        <w:t>LEHENDAKARIAK:</w:t>
      </w:r>
      <w:r>
        <w:rPr>
          <w:lang w:val="eu-ES"/>
        </w:rPr>
        <w:t xml:space="preserve"> Eskerrik asko, Ubera andrea.</w:t>
      </w:r>
    </w:p>
    <w:p w:rsidR="004904B1" w:rsidRDefault="004904B1" w:rsidP="004904B1">
      <w:pPr>
        <w:pStyle w:val="Texto"/>
        <w:rPr>
          <w:lang w:val="eu-ES"/>
        </w:rPr>
      </w:pPr>
    </w:p>
    <w:p w:rsidR="004904B1" w:rsidRDefault="004904B1" w:rsidP="004904B1">
      <w:pPr>
        <w:pStyle w:val="Texto"/>
        <w:rPr>
          <w:lang w:val="eu-ES"/>
        </w:rPr>
      </w:pPr>
      <w:proofErr w:type="spellStart"/>
      <w:r w:rsidRPr="00296282">
        <w:rPr>
          <w:lang w:val="eu-ES"/>
        </w:rPr>
        <w:t>Eu</w:t>
      </w:r>
      <w:r>
        <w:rPr>
          <w:lang w:val="eu-ES"/>
        </w:rPr>
        <w:t>z</w:t>
      </w:r>
      <w:r w:rsidRPr="00296282">
        <w:rPr>
          <w:lang w:val="eu-ES"/>
        </w:rPr>
        <w:t>ko</w:t>
      </w:r>
      <w:proofErr w:type="spellEnd"/>
      <w:r w:rsidRPr="00296282">
        <w:rPr>
          <w:lang w:val="eu-ES"/>
        </w:rPr>
        <w:t xml:space="preserve"> Abertzalea</w:t>
      </w:r>
      <w:r>
        <w:rPr>
          <w:lang w:val="eu-ES"/>
        </w:rPr>
        <w:t>k, Gurrutxaga andrea, zurea da hitza.</w:t>
      </w:r>
    </w:p>
    <w:p w:rsidR="004904B1" w:rsidRDefault="004904B1" w:rsidP="004904B1">
      <w:pPr>
        <w:pStyle w:val="Texto"/>
        <w:rPr>
          <w:lang w:val="eu-ES"/>
        </w:rPr>
      </w:pPr>
    </w:p>
    <w:p w:rsidR="004904B1" w:rsidRDefault="004904B1" w:rsidP="004904B1">
      <w:pPr>
        <w:pStyle w:val="Texto"/>
        <w:rPr>
          <w:lang w:val="eu-ES"/>
        </w:rPr>
      </w:pPr>
    </w:p>
    <w:p w:rsidR="004904B1" w:rsidRDefault="004904B1" w:rsidP="004904B1">
      <w:pPr>
        <w:pStyle w:val="Texto"/>
        <w:rPr>
          <w:lang w:val="eu-ES"/>
        </w:rPr>
      </w:pPr>
      <w:r w:rsidRPr="00766B01">
        <w:rPr>
          <w:rFonts w:ascii="Futura Md BT" w:hAnsi="Futura Md BT"/>
          <w:lang w:val="eu-ES"/>
        </w:rPr>
        <w:t>GURRUTXAGA URANGA</w:t>
      </w:r>
      <w:r>
        <w:rPr>
          <w:lang w:val="eu-ES"/>
        </w:rPr>
        <w:t xml:space="preserve"> andreak</w:t>
      </w:r>
      <w:r w:rsidRPr="00766B01">
        <w:rPr>
          <w:rFonts w:ascii="Futura Md BT" w:hAnsi="Futura Md BT"/>
          <w:lang w:val="eu-ES"/>
        </w:rPr>
        <w:t>:</w:t>
      </w:r>
      <w:r>
        <w:rPr>
          <w:lang w:val="eu-ES"/>
        </w:rPr>
        <w:t xml:space="preserve"> Eskerrik </w:t>
      </w:r>
      <w:r w:rsidRPr="00296282">
        <w:rPr>
          <w:lang w:val="eu-ES"/>
        </w:rPr>
        <w:t>asko</w:t>
      </w:r>
      <w:r>
        <w:rPr>
          <w:lang w:val="eu-ES"/>
        </w:rPr>
        <w:t>,</w:t>
      </w:r>
      <w:r w:rsidRPr="00296282">
        <w:rPr>
          <w:lang w:val="eu-ES"/>
        </w:rPr>
        <w:t xml:space="preserve"> presidente andrea</w:t>
      </w:r>
      <w:r>
        <w:rPr>
          <w:lang w:val="eu-ES"/>
        </w:rPr>
        <w:t>. E</w:t>
      </w:r>
      <w:r w:rsidRPr="00296282">
        <w:rPr>
          <w:lang w:val="eu-ES"/>
        </w:rPr>
        <w:t>ta eguerdi on guzti</w:t>
      </w:r>
      <w:r>
        <w:rPr>
          <w:lang w:val="eu-ES"/>
        </w:rPr>
        <w:t>oi.</w:t>
      </w:r>
    </w:p>
    <w:p w:rsidR="004904B1" w:rsidRDefault="004904B1" w:rsidP="004904B1">
      <w:pPr>
        <w:pStyle w:val="Texto"/>
        <w:rPr>
          <w:lang w:val="eu-ES"/>
        </w:rPr>
      </w:pPr>
    </w:p>
    <w:p w:rsidR="004904B1" w:rsidRDefault="004904B1" w:rsidP="004904B1">
      <w:pPr>
        <w:pStyle w:val="Texto"/>
        <w:rPr>
          <w:lang w:val="eu-ES"/>
        </w:rPr>
      </w:pPr>
      <w:r>
        <w:rPr>
          <w:lang w:val="eu-ES"/>
        </w:rPr>
        <w:t>Nahiko laburra egingo dut, u</w:t>
      </w:r>
      <w:r w:rsidRPr="00296282">
        <w:rPr>
          <w:lang w:val="eu-ES"/>
        </w:rPr>
        <w:t>ste dut jada gehien</w:t>
      </w:r>
      <w:r>
        <w:rPr>
          <w:lang w:val="eu-ES"/>
        </w:rPr>
        <w:t>a</w:t>
      </w:r>
      <w:r w:rsidRPr="00296282">
        <w:rPr>
          <w:lang w:val="eu-ES"/>
        </w:rPr>
        <w:t xml:space="preserve"> esanda dagoela gai honetan</w:t>
      </w:r>
      <w:r>
        <w:rPr>
          <w:lang w:val="eu-ES"/>
        </w:rPr>
        <w:t>,</w:t>
      </w:r>
      <w:r w:rsidRPr="00296282">
        <w:rPr>
          <w:lang w:val="eu-ES"/>
        </w:rPr>
        <w:t xml:space="preserve"> gainera, adostasun os</w:t>
      </w:r>
      <w:r>
        <w:rPr>
          <w:lang w:val="eu-ES"/>
        </w:rPr>
        <w:t>o</w:t>
      </w:r>
      <w:r w:rsidRPr="00296282">
        <w:rPr>
          <w:lang w:val="eu-ES"/>
        </w:rPr>
        <w:t>a dago. Guk ere ez genuen osoko zuzenketarik aurkeztu bat egiten dugulako, nola ez</w:t>
      </w:r>
      <w:r>
        <w:rPr>
          <w:lang w:val="eu-ES"/>
        </w:rPr>
        <w:t>. E</w:t>
      </w:r>
      <w:r w:rsidRPr="00296282">
        <w:rPr>
          <w:lang w:val="eu-ES"/>
        </w:rPr>
        <w:t xml:space="preserve">kimen hau Gipuzkoako Foru </w:t>
      </w:r>
      <w:r>
        <w:rPr>
          <w:lang w:val="eu-ES"/>
        </w:rPr>
        <w:t>Aldundiak martxan jarritakoa da, Hizkuntza Berdintasuneko Z</w:t>
      </w:r>
      <w:r w:rsidRPr="00296282">
        <w:rPr>
          <w:lang w:val="eu-ES"/>
        </w:rPr>
        <w:t>uzendaritzan, Garbiñe Mendizabal, aurretik hemen izan genuen Garbiñe Mendizabalen eskutik eta baita Giza Eskubideen Zuzendaritzatik martxan jarritakoa da. Guk ere bat egiten dugu</w:t>
      </w:r>
      <w:r>
        <w:rPr>
          <w:lang w:val="eu-ES"/>
        </w:rPr>
        <w:t xml:space="preserve"> hau ez dela bakarrik hizkuntza</w:t>
      </w:r>
      <w:r w:rsidRPr="00296282">
        <w:rPr>
          <w:lang w:val="eu-ES"/>
        </w:rPr>
        <w:t xml:space="preserve"> kontua</w:t>
      </w:r>
      <w:r>
        <w:rPr>
          <w:lang w:val="eu-ES"/>
        </w:rPr>
        <w:t>,</w:t>
      </w:r>
      <w:r w:rsidRPr="00296282">
        <w:rPr>
          <w:lang w:val="eu-ES"/>
        </w:rPr>
        <w:t xml:space="preserve"> baita giza eskubideen kontua dela</w:t>
      </w:r>
      <w:r>
        <w:rPr>
          <w:lang w:val="eu-ES"/>
        </w:rPr>
        <w:t>,</w:t>
      </w:r>
      <w:r w:rsidRPr="00296282">
        <w:rPr>
          <w:lang w:val="eu-ES"/>
        </w:rPr>
        <w:t xml:space="preserve"> eta</w:t>
      </w:r>
      <w:r>
        <w:rPr>
          <w:lang w:val="eu-ES"/>
        </w:rPr>
        <w:t>,</w:t>
      </w:r>
      <w:r w:rsidRPr="00296282">
        <w:rPr>
          <w:lang w:val="eu-ES"/>
        </w:rPr>
        <w:t xml:space="preserve"> horregatik</w:t>
      </w:r>
      <w:r>
        <w:rPr>
          <w:lang w:val="eu-ES"/>
        </w:rPr>
        <w:t>,</w:t>
      </w:r>
      <w:r w:rsidRPr="00296282">
        <w:rPr>
          <w:lang w:val="eu-ES"/>
        </w:rPr>
        <w:t xml:space="preserve"> bat egiten dugu gaur</w:t>
      </w:r>
      <w:r>
        <w:rPr>
          <w:lang w:val="eu-ES"/>
        </w:rPr>
        <w:t xml:space="preserve"> ekarri den proposamen honekin. </w:t>
      </w:r>
      <w:r w:rsidRPr="00296282">
        <w:rPr>
          <w:lang w:val="eu-ES"/>
        </w:rPr>
        <w:t xml:space="preserve">Uste dugu Gipuzkoan egiten ari den hori </w:t>
      </w:r>
      <w:r w:rsidRPr="00296282">
        <w:rPr>
          <w:lang w:val="eu-ES"/>
        </w:rPr>
        <w:lastRenderedPageBreak/>
        <w:t>Araba eta Bizkaira eraman eta bizi dugun egoera hori zein den ikustea garrantzitsua dela</w:t>
      </w:r>
      <w:r>
        <w:rPr>
          <w:lang w:val="eu-ES"/>
        </w:rPr>
        <w:t>.</w:t>
      </w:r>
    </w:p>
    <w:p w:rsidR="004904B1" w:rsidRDefault="004904B1" w:rsidP="004904B1">
      <w:pPr>
        <w:pStyle w:val="Texto"/>
        <w:rPr>
          <w:lang w:val="eu-ES"/>
        </w:rPr>
      </w:pPr>
    </w:p>
    <w:p w:rsidR="004904B1" w:rsidRDefault="004904B1" w:rsidP="004904B1">
      <w:pPr>
        <w:pStyle w:val="Texto"/>
        <w:rPr>
          <w:lang w:val="eu-ES"/>
        </w:rPr>
      </w:pPr>
      <w:r>
        <w:rPr>
          <w:lang w:val="eu-ES"/>
        </w:rPr>
        <w:t>Lan hau, e</w:t>
      </w:r>
      <w:r w:rsidRPr="00296282">
        <w:rPr>
          <w:lang w:val="eu-ES"/>
        </w:rPr>
        <w:t xml:space="preserve">san </w:t>
      </w:r>
      <w:r>
        <w:rPr>
          <w:lang w:val="eu-ES"/>
        </w:rPr>
        <w:t xml:space="preserve">den bezala, soziolinguistikako </w:t>
      </w:r>
      <w:proofErr w:type="spellStart"/>
      <w:r>
        <w:rPr>
          <w:lang w:val="eu-ES"/>
        </w:rPr>
        <w:t>k</w:t>
      </w:r>
      <w:r w:rsidRPr="00296282">
        <w:rPr>
          <w:lang w:val="eu-ES"/>
        </w:rPr>
        <w:t>lusterrar</w:t>
      </w:r>
      <w:r>
        <w:rPr>
          <w:lang w:val="eu-ES"/>
        </w:rPr>
        <w:t>i</w:t>
      </w:r>
      <w:proofErr w:type="spellEnd"/>
      <w:r>
        <w:rPr>
          <w:lang w:val="eu-ES"/>
        </w:rPr>
        <w:t xml:space="preserve"> en</w:t>
      </w:r>
      <w:r w:rsidRPr="00296282">
        <w:rPr>
          <w:lang w:val="eu-ES"/>
        </w:rPr>
        <w:t>karga</w:t>
      </w:r>
      <w:r>
        <w:rPr>
          <w:lang w:val="eu-ES"/>
        </w:rPr>
        <w:t xml:space="preserve">tu zitzaion eta helburua argia zen: </w:t>
      </w:r>
      <w:r w:rsidRPr="00296282">
        <w:rPr>
          <w:lang w:val="eu-ES"/>
        </w:rPr>
        <w:t>zein egoeratan bizi garen linguistikoki</w:t>
      </w:r>
      <w:r>
        <w:rPr>
          <w:lang w:val="eu-ES"/>
        </w:rPr>
        <w:t>,</w:t>
      </w:r>
      <w:r w:rsidRPr="00296282">
        <w:rPr>
          <w:lang w:val="eu-ES"/>
        </w:rPr>
        <w:t xml:space="preserve"> gure herrian linguistikoki zenbat hizkuntza dauzkagun jakin</w:t>
      </w:r>
      <w:r>
        <w:rPr>
          <w:lang w:val="eu-ES"/>
        </w:rPr>
        <w:t>,</w:t>
      </w:r>
      <w:r w:rsidRPr="00296282">
        <w:rPr>
          <w:lang w:val="eu-ES"/>
        </w:rPr>
        <w:t xml:space="preserve"> eta</w:t>
      </w:r>
      <w:r>
        <w:rPr>
          <w:lang w:val="eu-ES"/>
        </w:rPr>
        <w:t>,</w:t>
      </w:r>
      <w:r w:rsidRPr="00296282">
        <w:rPr>
          <w:lang w:val="eu-ES"/>
        </w:rPr>
        <w:t xml:space="preserve"> horren aurrean</w:t>
      </w:r>
      <w:r>
        <w:rPr>
          <w:lang w:val="eu-ES"/>
        </w:rPr>
        <w:t>,</w:t>
      </w:r>
      <w:r w:rsidRPr="00296282">
        <w:rPr>
          <w:lang w:val="eu-ES"/>
        </w:rPr>
        <w:t xml:space="preserve"> ekimenak eta politikak martxan jartzea. Nik uste dut Ubera</w:t>
      </w:r>
      <w:r>
        <w:rPr>
          <w:lang w:val="eu-ES"/>
        </w:rPr>
        <w:t xml:space="preserve"> andreak</w:t>
      </w:r>
      <w:r w:rsidRPr="00296282">
        <w:rPr>
          <w:lang w:val="eu-ES"/>
        </w:rPr>
        <w:t xml:space="preserve"> esaten duenean diagnos</w:t>
      </w:r>
      <w:r>
        <w:rPr>
          <w:lang w:val="eu-ES"/>
        </w:rPr>
        <w:t>tikoak egin egiteagatik, b</w:t>
      </w:r>
      <w:r w:rsidRPr="00296282">
        <w:rPr>
          <w:lang w:val="eu-ES"/>
        </w:rPr>
        <w:t>ueno</w:t>
      </w:r>
      <w:r>
        <w:rPr>
          <w:lang w:val="eu-ES"/>
        </w:rPr>
        <w:t>,</w:t>
      </w:r>
      <w:r w:rsidRPr="00296282">
        <w:rPr>
          <w:lang w:val="eu-ES"/>
        </w:rPr>
        <w:t xml:space="preserve"> nik uste dut horrelako ekimenak egitea erabakitzen denean benetan behar bat dagoelako dela</w:t>
      </w:r>
      <w:r>
        <w:rPr>
          <w:lang w:val="eu-ES"/>
        </w:rPr>
        <w:t>, horri aurre egiteko</w:t>
      </w:r>
      <w:r w:rsidRPr="00296282">
        <w:rPr>
          <w:lang w:val="eu-ES"/>
        </w:rPr>
        <w:t xml:space="preserve"> politika eraginkorragoak egiteko modua bilatzea dela</w:t>
      </w:r>
      <w:r>
        <w:rPr>
          <w:lang w:val="eu-ES"/>
        </w:rPr>
        <w:t>;</w:t>
      </w:r>
      <w:r w:rsidRPr="00296282">
        <w:rPr>
          <w:lang w:val="eu-ES"/>
        </w:rPr>
        <w:t xml:space="preserve"> eta hori izan dela helburua hasiera-hasieratik.</w:t>
      </w:r>
    </w:p>
    <w:p w:rsidR="004904B1" w:rsidRDefault="004904B1" w:rsidP="004904B1">
      <w:pPr>
        <w:pStyle w:val="Texto"/>
        <w:rPr>
          <w:lang w:val="eu-ES"/>
        </w:rPr>
      </w:pPr>
    </w:p>
    <w:p w:rsidR="004904B1" w:rsidRDefault="004904B1" w:rsidP="004904B1">
      <w:pPr>
        <w:pStyle w:val="Texto"/>
        <w:rPr>
          <w:lang w:val="eu-ES"/>
        </w:rPr>
      </w:pPr>
      <w:r w:rsidRPr="00296282">
        <w:rPr>
          <w:lang w:val="eu-ES"/>
        </w:rPr>
        <w:t>Azterketa hau</w:t>
      </w:r>
      <w:r>
        <w:rPr>
          <w:lang w:val="eu-ES"/>
        </w:rPr>
        <w:t>,</w:t>
      </w:r>
      <w:r w:rsidRPr="00296282">
        <w:rPr>
          <w:lang w:val="eu-ES"/>
        </w:rPr>
        <w:t xml:space="preserve"> esan den bezala, bihar aurkeztuko da, baina </w:t>
      </w:r>
      <w:r>
        <w:rPr>
          <w:lang w:val="eu-ES"/>
        </w:rPr>
        <w:t>jada</w:t>
      </w:r>
      <w:r w:rsidRPr="00296282">
        <w:rPr>
          <w:lang w:val="eu-ES"/>
        </w:rPr>
        <w:t xml:space="preserve"> badakigu 163</w:t>
      </w:r>
      <w:r>
        <w:rPr>
          <w:lang w:val="eu-ES"/>
        </w:rPr>
        <w:t>, oker ez banago,</w:t>
      </w:r>
      <w:r w:rsidRPr="00296282">
        <w:rPr>
          <w:lang w:val="eu-ES"/>
        </w:rPr>
        <w:t xml:space="preserve"> 163 hizkuntza bizi direla Gipuzkoan</w:t>
      </w:r>
      <w:r>
        <w:rPr>
          <w:lang w:val="eu-ES"/>
        </w:rPr>
        <w:t>. E</w:t>
      </w:r>
      <w:r w:rsidRPr="00296282">
        <w:rPr>
          <w:lang w:val="eu-ES"/>
        </w:rPr>
        <w:t>ta Gipuzkoan bizi dugun errealitate hori adierazle d</w:t>
      </w:r>
      <w:r>
        <w:rPr>
          <w:lang w:val="eu-ES"/>
        </w:rPr>
        <w:t xml:space="preserve">a munduan eman diren </w:t>
      </w:r>
      <w:proofErr w:type="spellStart"/>
      <w:r>
        <w:rPr>
          <w:lang w:val="eu-ES"/>
        </w:rPr>
        <w:t>aldaketetaz</w:t>
      </w:r>
      <w:proofErr w:type="spellEnd"/>
      <w:r>
        <w:rPr>
          <w:lang w:val="eu-ES"/>
        </w:rPr>
        <w:t>,</w:t>
      </w:r>
      <w:r w:rsidRPr="00296282">
        <w:rPr>
          <w:lang w:val="eu-ES"/>
        </w:rPr>
        <w:t xml:space="preserve"> ez</w:t>
      </w:r>
      <w:r>
        <w:rPr>
          <w:lang w:val="eu-ES"/>
        </w:rPr>
        <w:t>?</w:t>
      </w:r>
      <w:r w:rsidRPr="00296282">
        <w:rPr>
          <w:lang w:val="eu-ES"/>
        </w:rPr>
        <w:t xml:space="preserve"> </w:t>
      </w:r>
      <w:r>
        <w:rPr>
          <w:lang w:val="eu-ES"/>
        </w:rPr>
        <w:t>H</w:t>
      </w:r>
      <w:r w:rsidRPr="00296282">
        <w:rPr>
          <w:lang w:val="eu-ES"/>
        </w:rPr>
        <w:t>obeto bizitzera</w:t>
      </w:r>
      <w:r>
        <w:rPr>
          <w:lang w:val="eu-ES"/>
        </w:rPr>
        <w:t>,</w:t>
      </w:r>
      <w:r w:rsidRPr="00296282">
        <w:rPr>
          <w:lang w:val="eu-ES"/>
        </w:rPr>
        <w:t xml:space="preserve"> beraien bizimodua hobetzera datozen pertsonak ditugu hemen</w:t>
      </w:r>
      <w:r>
        <w:rPr>
          <w:lang w:val="eu-ES"/>
        </w:rPr>
        <w:t>,</w:t>
      </w:r>
      <w:r w:rsidRPr="00296282">
        <w:rPr>
          <w:lang w:val="eu-ES"/>
        </w:rPr>
        <w:t xml:space="preserve"> eta horiek</w:t>
      </w:r>
      <w:r>
        <w:rPr>
          <w:lang w:val="eu-ES"/>
        </w:rPr>
        <w:t xml:space="preserve"> dakarten aniztasun horretaz </w:t>
      </w:r>
      <w:r w:rsidRPr="00296282">
        <w:rPr>
          <w:lang w:val="eu-ES"/>
        </w:rPr>
        <w:t xml:space="preserve">jabetzea da helburua. Eta nik uste dut hori Euskadin ere ematen den kontu bat dela, ez da Gipuzkoan ematen </w:t>
      </w:r>
      <w:r>
        <w:rPr>
          <w:lang w:val="eu-ES"/>
        </w:rPr>
        <w:t xml:space="preserve">den </w:t>
      </w:r>
      <w:r w:rsidRPr="00296282">
        <w:rPr>
          <w:lang w:val="eu-ES"/>
        </w:rPr>
        <w:t>kontu bat</w:t>
      </w:r>
      <w:r>
        <w:rPr>
          <w:lang w:val="eu-ES"/>
        </w:rPr>
        <w:t>,</w:t>
      </w:r>
      <w:r w:rsidRPr="00296282">
        <w:rPr>
          <w:lang w:val="eu-ES"/>
        </w:rPr>
        <w:t xml:space="preserve"> eta hori egitea positiboa dela.</w:t>
      </w:r>
    </w:p>
    <w:p w:rsidR="004904B1" w:rsidRDefault="004904B1" w:rsidP="004904B1">
      <w:pPr>
        <w:pStyle w:val="Texto"/>
        <w:rPr>
          <w:lang w:val="eu-ES"/>
        </w:rPr>
      </w:pPr>
    </w:p>
    <w:p w:rsidR="004904B1" w:rsidRPr="00296282" w:rsidRDefault="004904B1" w:rsidP="004904B1">
      <w:pPr>
        <w:pStyle w:val="Texto"/>
        <w:rPr>
          <w:lang w:val="eu-ES"/>
        </w:rPr>
      </w:pPr>
      <w:r w:rsidRPr="00296282">
        <w:rPr>
          <w:lang w:val="eu-ES"/>
        </w:rPr>
        <w:t>Guk uste dugu</w:t>
      </w:r>
      <w:r>
        <w:rPr>
          <w:lang w:val="eu-ES"/>
        </w:rPr>
        <w:t>,</w:t>
      </w:r>
      <w:r w:rsidRPr="00296282">
        <w:rPr>
          <w:lang w:val="eu-ES"/>
        </w:rPr>
        <w:t xml:space="preserve"> gainera</w:t>
      </w:r>
      <w:r>
        <w:rPr>
          <w:lang w:val="eu-ES"/>
        </w:rPr>
        <w:t>,</w:t>
      </w:r>
      <w:r w:rsidRPr="00296282">
        <w:rPr>
          <w:lang w:val="eu-ES"/>
        </w:rPr>
        <w:t xml:space="preserve"> horrelako diagnosi bat egin eta gero Administrazioaren bete</w:t>
      </w:r>
      <w:r>
        <w:rPr>
          <w:lang w:val="eu-ES"/>
        </w:rPr>
        <w:t>beharra badela migratzaile haue</w:t>
      </w:r>
      <w:r w:rsidRPr="00296282">
        <w:rPr>
          <w:lang w:val="eu-ES"/>
        </w:rPr>
        <w:t>i aukerak ematea, aukerak ematea politika linguistiko</w:t>
      </w:r>
      <w:r>
        <w:rPr>
          <w:lang w:val="eu-ES"/>
        </w:rPr>
        <w:t>ei</w:t>
      </w:r>
      <w:r w:rsidRPr="00296282">
        <w:rPr>
          <w:lang w:val="eu-ES"/>
        </w:rPr>
        <w:t xml:space="preserve"> dagokienean ere bai. Zabala andreak esan duen bezala, askotan inertzia</w:t>
      </w:r>
      <w:r>
        <w:rPr>
          <w:lang w:val="eu-ES"/>
        </w:rPr>
        <w:t>z</w:t>
      </w:r>
      <w:r w:rsidRPr="00296282">
        <w:rPr>
          <w:lang w:val="eu-ES"/>
        </w:rPr>
        <w:t xml:space="preserve"> gaztelerara jotzen da, baita kanpotik datozenekin ere bai</w:t>
      </w:r>
      <w:r>
        <w:rPr>
          <w:lang w:val="eu-ES"/>
        </w:rPr>
        <w:t xml:space="preserve">, eta nik uste </w:t>
      </w:r>
      <w:proofErr w:type="spellStart"/>
      <w:r>
        <w:rPr>
          <w:lang w:val="eu-ES"/>
        </w:rPr>
        <w:t>dut…</w:t>
      </w:r>
      <w:proofErr w:type="spellEnd"/>
    </w:p>
    <w:p w:rsidR="004904B1" w:rsidRPr="00F42F1B" w:rsidRDefault="004904B1" w:rsidP="004904B1">
      <w:pPr>
        <w:pStyle w:val="Texto"/>
        <w:rPr>
          <w:lang w:val="eu-ES"/>
        </w:rPr>
      </w:pPr>
    </w:p>
    <w:p w:rsidR="004904B1" w:rsidRPr="00265368" w:rsidRDefault="004904B1" w:rsidP="004904B1">
      <w:pPr>
        <w:pStyle w:val="Texto"/>
        <w:rPr>
          <w:lang w:val="eu-ES"/>
        </w:rPr>
      </w:pPr>
      <w:r w:rsidRPr="00265368">
        <w:rPr>
          <w:lang w:val="eu-ES"/>
        </w:rPr>
        <w:t>(40. zintaren amaiera)</w:t>
      </w:r>
    </w:p>
    <w:p w:rsidR="004904B1" w:rsidRPr="00265368" w:rsidRDefault="004904B1" w:rsidP="004904B1">
      <w:pPr>
        <w:pStyle w:val="Texto"/>
        <w:rPr>
          <w:lang w:val="eu-ES"/>
        </w:rPr>
      </w:pPr>
      <w:r w:rsidRPr="00265368">
        <w:rPr>
          <w:lang w:val="eu-ES"/>
        </w:rPr>
        <w:t>(41. zintaren hasiera)</w:t>
      </w:r>
    </w:p>
    <w:p w:rsidR="004904B1" w:rsidRPr="00265368" w:rsidRDefault="004904B1" w:rsidP="004904B1">
      <w:pPr>
        <w:pStyle w:val="Texto"/>
        <w:rPr>
          <w:lang w:val="eu-ES"/>
        </w:rPr>
      </w:pPr>
    </w:p>
    <w:p w:rsidR="004904B1" w:rsidRDefault="004904B1" w:rsidP="004904B1">
      <w:pPr>
        <w:pStyle w:val="Texto"/>
        <w:rPr>
          <w:lang w:val="eu-ES"/>
        </w:rPr>
      </w:pPr>
      <w:r w:rsidRPr="009F6562">
        <w:rPr>
          <w:lang w:val="eu-ES"/>
        </w:rPr>
        <w:t xml:space="preserve">… </w:t>
      </w:r>
      <w:r w:rsidRPr="00296282">
        <w:rPr>
          <w:lang w:val="eu-ES"/>
        </w:rPr>
        <w:t>politika linguistiko</w:t>
      </w:r>
      <w:r>
        <w:rPr>
          <w:lang w:val="eu-ES"/>
        </w:rPr>
        <w:t>ei</w:t>
      </w:r>
      <w:r w:rsidRPr="00296282">
        <w:rPr>
          <w:lang w:val="eu-ES"/>
        </w:rPr>
        <w:t xml:space="preserve"> dagokienean ere bai. Zabala andreak esan duen bezala, askotan inertzia</w:t>
      </w:r>
      <w:r>
        <w:rPr>
          <w:lang w:val="eu-ES"/>
        </w:rPr>
        <w:t>z</w:t>
      </w:r>
      <w:r w:rsidRPr="00296282">
        <w:rPr>
          <w:lang w:val="eu-ES"/>
        </w:rPr>
        <w:t xml:space="preserve"> gaztelerara jotzen da, baita kanpotik datozenekin ere bai</w:t>
      </w:r>
      <w:r>
        <w:rPr>
          <w:lang w:val="eu-ES"/>
        </w:rPr>
        <w:t>, eta nik uste dut</w:t>
      </w:r>
      <w:r w:rsidRPr="009F6562">
        <w:rPr>
          <w:lang w:val="eu-ES"/>
        </w:rPr>
        <w:t xml:space="preserve"> </w:t>
      </w:r>
      <w:r>
        <w:rPr>
          <w:lang w:val="eu-ES"/>
        </w:rPr>
        <w:t>honekin jabetu behar garela</w:t>
      </w:r>
      <w:r w:rsidRPr="009F6562">
        <w:rPr>
          <w:lang w:val="eu-ES"/>
        </w:rPr>
        <w:t xml:space="preserve"> asko dela egiteko daukaguna, asko direla kanpotik datozen perfilak</w:t>
      </w:r>
      <w:r>
        <w:rPr>
          <w:lang w:val="eu-ES"/>
        </w:rPr>
        <w:t>,</w:t>
      </w:r>
      <w:r w:rsidRPr="009F6562">
        <w:rPr>
          <w:lang w:val="eu-ES"/>
        </w:rPr>
        <w:t xml:space="preserve"> eta </w:t>
      </w:r>
      <w:r>
        <w:rPr>
          <w:lang w:val="eu-ES"/>
        </w:rPr>
        <w:t>perfil</w:t>
      </w:r>
      <w:r w:rsidRPr="009F6562">
        <w:rPr>
          <w:lang w:val="eu-ES"/>
        </w:rPr>
        <w:t xml:space="preserve"> desberdinak direla</w:t>
      </w:r>
      <w:r>
        <w:rPr>
          <w:lang w:val="eu-ES"/>
        </w:rPr>
        <w:t>,</w:t>
      </w:r>
      <w:r w:rsidRPr="009F6562">
        <w:rPr>
          <w:lang w:val="eu-ES"/>
        </w:rPr>
        <w:t xml:space="preserve"> eta horie</w:t>
      </w:r>
      <w:r>
        <w:rPr>
          <w:lang w:val="eu-ES"/>
        </w:rPr>
        <w:t>k</w:t>
      </w:r>
      <w:r w:rsidRPr="009F6562">
        <w:rPr>
          <w:lang w:val="eu-ES"/>
        </w:rPr>
        <w:t xml:space="preserve"> erakutsi behar digula bi hizkuntza ofizial ditugula herri </w:t>
      </w:r>
      <w:r w:rsidRPr="009F6562">
        <w:rPr>
          <w:lang w:val="eu-ES"/>
        </w:rPr>
        <w:lastRenderedPageBreak/>
        <w:t>honetan eta bi hizkuntza ofizial horiek ikasteko eskubidea daukatela. Eta nik uste dut</w:t>
      </w:r>
      <w:r>
        <w:rPr>
          <w:lang w:val="eu-ES"/>
        </w:rPr>
        <w:t>,</w:t>
      </w:r>
      <w:r w:rsidRPr="009F6562">
        <w:rPr>
          <w:lang w:val="eu-ES"/>
        </w:rPr>
        <w:t xml:space="preserve"> azkenean</w:t>
      </w:r>
      <w:r>
        <w:rPr>
          <w:lang w:val="eu-ES"/>
        </w:rPr>
        <w:t>,</w:t>
      </w:r>
      <w:r w:rsidRPr="009F6562">
        <w:rPr>
          <w:lang w:val="eu-ES"/>
        </w:rPr>
        <w:t xml:space="preserve"> horretara jo behar dugula</w:t>
      </w:r>
      <w:r>
        <w:rPr>
          <w:lang w:val="eu-ES"/>
        </w:rPr>
        <w:t>.</w:t>
      </w:r>
    </w:p>
    <w:p w:rsidR="004904B1" w:rsidRDefault="004904B1" w:rsidP="004904B1">
      <w:pPr>
        <w:pStyle w:val="Texto"/>
        <w:rPr>
          <w:lang w:val="eu-ES"/>
        </w:rPr>
      </w:pPr>
    </w:p>
    <w:p w:rsidR="004904B1" w:rsidRDefault="004904B1" w:rsidP="004904B1">
      <w:pPr>
        <w:pStyle w:val="Texto"/>
        <w:rPr>
          <w:lang w:val="eu-ES"/>
        </w:rPr>
      </w:pPr>
      <w:r>
        <w:rPr>
          <w:lang w:val="eu-ES"/>
        </w:rPr>
        <w:t>G</w:t>
      </w:r>
      <w:r w:rsidRPr="009F6562">
        <w:rPr>
          <w:lang w:val="eu-ES"/>
        </w:rPr>
        <w:t>uk beraiei dagokien errespetua eta aitortza egiten diegun bezala</w:t>
      </w:r>
      <w:r>
        <w:rPr>
          <w:lang w:val="eu-ES"/>
        </w:rPr>
        <w:t>,</w:t>
      </w:r>
      <w:r w:rsidRPr="009F6562">
        <w:rPr>
          <w:lang w:val="eu-ES"/>
        </w:rPr>
        <w:t xml:space="preserve"> eta beraien herrietatik dakarten kulturaren aitortza ere bai eta hizkuntzaren aitortza egiten diegun bezala, zilegi da guk ere eskatzea hemen bizi dugun kultura aniztasuna eta hizkuntzak beraiek errespetatu eta horietaz jabetze</w:t>
      </w:r>
      <w:r>
        <w:rPr>
          <w:lang w:val="eu-ES"/>
        </w:rPr>
        <w:t>a, ez?</w:t>
      </w:r>
      <w:r w:rsidRPr="009F6562">
        <w:rPr>
          <w:lang w:val="eu-ES"/>
        </w:rPr>
        <w:t xml:space="preserve"> Eta nik uste dut hori beti positiboa dela, eleaniztasuna positiboa dela</w:t>
      </w:r>
      <w:r>
        <w:rPr>
          <w:lang w:val="eu-ES"/>
        </w:rPr>
        <w:t>,</w:t>
      </w:r>
      <w:r w:rsidRPr="009F6562">
        <w:rPr>
          <w:lang w:val="eu-ES"/>
        </w:rPr>
        <w:t xml:space="preserve"> eta beharrezkoa daukagula ere bai euskararen suspertzea emateko eta biziraupena ere bai bermatzeko. Nik uste dut hizkuntza politikari dagokionez</w:t>
      </w:r>
      <w:r>
        <w:rPr>
          <w:lang w:val="eu-ES"/>
        </w:rPr>
        <w:t>,</w:t>
      </w:r>
      <w:r w:rsidRPr="009F6562">
        <w:rPr>
          <w:lang w:val="eu-ES"/>
        </w:rPr>
        <w:t xml:space="preserve"> badela klabe bat eleaniztasun horretan bizitzea eta euskarari ere bai bultzada ematea daukagun errealitate horretatik</w:t>
      </w:r>
      <w:r>
        <w:rPr>
          <w:lang w:val="eu-ES"/>
        </w:rPr>
        <w:t>.</w:t>
      </w:r>
    </w:p>
    <w:p w:rsidR="004904B1" w:rsidRDefault="004904B1" w:rsidP="004904B1">
      <w:pPr>
        <w:pStyle w:val="Texto"/>
        <w:rPr>
          <w:lang w:val="eu-ES"/>
        </w:rPr>
      </w:pPr>
    </w:p>
    <w:p w:rsidR="004904B1" w:rsidRDefault="004904B1" w:rsidP="004904B1">
      <w:pPr>
        <w:pStyle w:val="Texto"/>
        <w:rPr>
          <w:lang w:val="eu-ES"/>
        </w:rPr>
      </w:pPr>
      <w:r>
        <w:rPr>
          <w:lang w:val="eu-ES"/>
        </w:rPr>
        <w:t>A</w:t>
      </w:r>
      <w:r w:rsidRPr="009F6562">
        <w:rPr>
          <w:lang w:val="eu-ES"/>
        </w:rPr>
        <w:t>ukera bezala aurkeztu behar dugunean e</w:t>
      </w:r>
      <w:r>
        <w:rPr>
          <w:lang w:val="eu-ES"/>
        </w:rPr>
        <w:t xml:space="preserve">saten dugunean, nik uste dut </w:t>
      </w:r>
      <w:r w:rsidRPr="009F6562">
        <w:rPr>
          <w:lang w:val="eu-ES"/>
        </w:rPr>
        <w:t>gai izan behar garela gure hizkuntza</w:t>
      </w:r>
      <w:r>
        <w:rPr>
          <w:lang w:val="eu-ES"/>
        </w:rPr>
        <w:t>,</w:t>
      </w:r>
      <w:r w:rsidRPr="009F6562">
        <w:rPr>
          <w:lang w:val="eu-ES"/>
        </w:rPr>
        <w:t xml:space="preserve"> euskara</w:t>
      </w:r>
      <w:r>
        <w:rPr>
          <w:lang w:val="eu-ES"/>
        </w:rPr>
        <w:t>,</w:t>
      </w:r>
      <w:r w:rsidRPr="009F6562">
        <w:rPr>
          <w:lang w:val="eu-ES"/>
        </w:rPr>
        <w:t xml:space="preserve"> aukera bezala aurkezteko</w:t>
      </w:r>
      <w:r>
        <w:rPr>
          <w:lang w:val="eu-ES"/>
        </w:rPr>
        <w:t>, lan egiteko</w:t>
      </w:r>
      <w:r w:rsidRPr="009F6562">
        <w:rPr>
          <w:lang w:val="eu-ES"/>
        </w:rPr>
        <w:t xml:space="preserve"> ate gehiago irekitzen dituelako, integrazioa modu egokiago batean ematea lortzen delako</w:t>
      </w:r>
      <w:r>
        <w:rPr>
          <w:lang w:val="eu-ES"/>
        </w:rPr>
        <w:t>;</w:t>
      </w:r>
      <w:r w:rsidRPr="009F6562">
        <w:rPr>
          <w:lang w:val="eu-ES"/>
        </w:rPr>
        <w:t xml:space="preserve"> eta nik uste dut hori zabaldu behar dugula eta hori helarazi behar diegula</w:t>
      </w:r>
      <w:r>
        <w:rPr>
          <w:lang w:val="eu-ES"/>
        </w:rPr>
        <w:t>.</w:t>
      </w:r>
    </w:p>
    <w:p w:rsidR="004904B1" w:rsidRDefault="004904B1" w:rsidP="004904B1">
      <w:pPr>
        <w:pStyle w:val="Texto"/>
        <w:rPr>
          <w:lang w:val="eu-ES"/>
        </w:rPr>
      </w:pPr>
    </w:p>
    <w:p w:rsidR="004904B1" w:rsidRDefault="004904B1" w:rsidP="004904B1">
      <w:pPr>
        <w:pStyle w:val="Texto"/>
        <w:rPr>
          <w:lang w:val="eu-ES"/>
        </w:rPr>
      </w:pPr>
      <w:r>
        <w:rPr>
          <w:lang w:val="eu-ES"/>
        </w:rPr>
        <w:t>E</w:t>
      </w:r>
      <w:r w:rsidRPr="009F6562">
        <w:rPr>
          <w:lang w:val="eu-ES"/>
        </w:rPr>
        <w:t xml:space="preserve">ta guzti honekin ez da </w:t>
      </w:r>
      <w:proofErr w:type="spellStart"/>
      <w:r w:rsidRPr="009F6562">
        <w:rPr>
          <w:lang w:val="eu-ES"/>
        </w:rPr>
        <w:t>u</w:t>
      </w:r>
      <w:r>
        <w:rPr>
          <w:lang w:val="eu-ES"/>
        </w:rPr>
        <w:t>niformizazioa</w:t>
      </w:r>
      <w:proofErr w:type="spellEnd"/>
      <w:r>
        <w:rPr>
          <w:lang w:val="eu-ES"/>
        </w:rPr>
        <w:t xml:space="preserve"> bilatzen duguna, n</w:t>
      </w:r>
      <w:r w:rsidRPr="009F6562">
        <w:rPr>
          <w:lang w:val="eu-ES"/>
        </w:rPr>
        <w:t>ik uste dut hori argi daukagula denok</w:t>
      </w:r>
      <w:r>
        <w:rPr>
          <w:lang w:val="eu-ES"/>
        </w:rPr>
        <w:t>. H</w:t>
      </w:r>
      <w:r w:rsidRPr="009F6562">
        <w:rPr>
          <w:lang w:val="eu-ES"/>
        </w:rPr>
        <w:t>onekin bilatzen duguna da errespetua eta a</w:t>
      </w:r>
      <w:r>
        <w:rPr>
          <w:lang w:val="eu-ES"/>
        </w:rPr>
        <w:t>niztasun horri aitortza egitea.</w:t>
      </w:r>
    </w:p>
    <w:p w:rsidR="004904B1" w:rsidRDefault="004904B1" w:rsidP="004904B1">
      <w:pPr>
        <w:pStyle w:val="Texto"/>
        <w:rPr>
          <w:lang w:val="eu-ES"/>
        </w:rPr>
      </w:pPr>
    </w:p>
    <w:p w:rsidR="004904B1" w:rsidRDefault="004904B1" w:rsidP="004904B1">
      <w:pPr>
        <w:pStyle w:val="Texto"/>
        <w:rPr>
          <w:lang w:val="eu-ES"/>
        </w:rPr>
      </w:pPr>
      <w:r w:rsidRPr="009F6562">
        <w:rPr>
          <w:lang w:val="eu-ES"/>
        </w:rPr>
        <w:t>Beraz, bukatzeko</w:t>
      </w:r>
      <w:r>
        <w:rPr>
          <w:lang w:val="eu-ES"/>
        </w:rPr>
        <w:t>,</w:t>
      </w:r>
      <w:r w:rsidRPr="009F6562">
        <w:rPr>
          <w:lang w:val="eu-ES"/>
        </w:rPr>
        <w:t xml:space="preserve"> uste d</w:t>
      </w:r>
      <w:r>
        <w:rPr>
          <w:lang w:val="eu-ES"/>
        </w:rPr>
        <w:t>u</w:t>
      </w:r>
      <w:r w:rsidRPr="009F6562">
        <w:rPr>
          <w:lang w:val="eu-ES"/>
        </w:rPr>
        <w:t>t proposamen hau egokia dela eta horren alde gaudela</w:t>
      </w:r>
      <w:r>
        <w:rPr>
          <w:lang w:val="eu-ES"/>
        </w:rPr>
        <w:t>,</w:t>
      </w:r>
      <w:r w:rsidRPr="009F6562">
        <w:rPr>
          <w:lang w:val="eu-ES"/>
        </w:rPr>
        <w:t xml:space="preserve"> gu geuk Gipuzkoako Foru Aldundian martxan jarritakoa delako</w:t>
      </w:r>
      <w:r>
        <w:rPr>
          <w:lang w:val="eu-ES"/>
        </w:rPr>
        <w:t>,</w:t>
      </w:r>
      <w:r w:rsidRPr="009F6562">
        <w:rPr>
          <w:lang w:val="eu-ES"/>
        </w:rPr>
        <w:t xml:space="preserve"> eta horiek ba Bizkaia eta Araban aurrera eramatea garrantzitsua iruditzen zait. Hauek behin esku artean ditugunean</w:t>
      </w:r>
      <w:r>
        <w:rPr>
          <w:lang w:val="eu-ES"/>
        </w:rPr>
        <w:t>,</w:t>
      </w:r>
      <w:r w:rsidRPr="009F6562">
        <w:rPr>
          <w:lang w:val="eu-ES"/>
        </w:rPr>
        <w:t xml:space="preserve"> ikusiko dugu horren aurrean ze politik</w:t>
      </w:r>
      <w:r>
        <w:rPr>
          <w:lang w:val="eu-ES"/>
        </w:rPr>
        <w:t>a</w:t>
      </w:r>
      <w:r w:rsidRPr="009F6562">
        <w:rPr>
          <w:lang w:val="eu-ES"/>
        </w:rPr>
        <w:t xml:space="preserve"> hartzen diren eta </w:t>
      </w:r>
      <w:r>
        <w:rPr>
          <w:lang w:val="eu-ES"/>
        </w:rPr>
        <w:t xml:space="preserve">ze </w:t>
      </w:r>
      <w:r w:rsidRPr="009F6562">
        <w:rPr>
          <w:lang w:val="eu-ES"/>
        </w:rPr>
        <w:t>neurri hartu behar diren</w:t>
      </w:r>
      <w:r>
        <w:rPr>
          <w:lang w:val="eu-ES"/>
        </w:rPr>
        <w:t>.</w:t>
      </w:r>
      <w:r w:rsidRPr="009F6562">
        <w:rPr>
          <w:lang w:val="eu-ES"/>
        </w:rPr>
        <w:t xml:space="preserve"> Eta</w:t>
      </w:r>
      <w:r>
        <w:rPr>
          <w:lang w:val="eu-ES"/>
        </w:rPr>
        <w:t>,</w:t>
      </w:r>
      <w:r w:rsidRPr="009F6562">
        <w:rPr>
          <w:lang w:val="eu-ES"/>
        </w:rPr>
        <w:t xml:space="preserve"> bueno</w:t>
      </w:r>
      <w:r>
        <w:rPr>
          <w:lang w:val="eu-ES"/>
        </w:rPr>
        <w:t>, zoriondu Z</w:t>
      </w:r>
      <w:r w:rsidRPr="009F6562">
        <w:rPr>
          <w:lang w:val="eu-ES"/>
        </w:rPr>
        <w:t>abal</w:t>
      </w:r>
      <w:r>
        <w:rPr>
          <w:lang w:val="eu-ES"/>
        </w:rPr>
        <w:t xml:space="preserve">a andreari ba </w:t>
      </w:r>
      <w:r w:rsidRPr="009F6562">
        <w:rPr>
          <w:lang w:val="eu-ES"/>
        </w:rPr>
        <w:t xml:space="preserve">hizkuntza politiketan askotan ez delako hain erraza izaten </w:t>
      </w:r>
      <w:r>
        <w:rPr>
          <w:lang w:val="eu-ES"/>
        </w:rPr>
        <w:t xml:space="preserve">aho </w:t>
      </w:r>
      <w:r w:rsidRPr="009F6562">
        <w:rPr>
          <w:lang w:val="eu-ES"/>
        </w:rPr>
        <w:t>batez proposamenak onartzea</w:t>
      </w:r>
      <w:r>
        <w:rPr>
          <w:lang w:val="eu-ES"/>
        </w:rPr>
        <w:t>,</w:t>
      </w:r>
      <w:r w:rsidRPr="009F6562">
        <w:rPr>
          <w:lang w:val="eu-ES"/>
        </w:rPr>
        <w:t xml:space="preserve"> eta</w:t>
      </w:r>
      <w:r>
        <w:rPr>
          <w:lang w:val="eu-ES"/>
        </w:rPr>
        <w:t>,</w:t>
      </w:r>
      <w:r w:rsidRPr="009F6562">
        <w:rPr>
          <w:lang w:val="eu-ES"/>
        </w:rPr>
        <w:t xml:space="preserve"> oraingoan</w:t>
      </w:r>
      <w:r>
        <w:rPr>
          <w:lang w:val="eu-ES"/>
        </w:rPr>
        <w:t>,</w:t>
      </w:r>
      <w:r w:rsidRPr="009F6562">
        <w:rPr>
          <w:lang w:val="eu-ES"/>
        </w:rPr>
        <w:t xml:space="preserve"> ba horrela izango delako.</w:t>
      </w:r>
    </w:p>
    <w:p w:rsidR="004904B1" w:rsidRDefault="004904B1" w:rsidP="004904B1">
      <w:pPr>
        <w:pStyle w:val="Texto"/>
        <w:rPr>
          <w:lang w:val="eu-ES"/>
        </w:rPr>
      </w:pPr>
    </w:p>
    <w:p w:rsidR="004904B1" w:rsidRDefault="004904B1" w:rsidP="004904B1">
      <w:pPr>
        <w:pStyle w:val="Texto"/>
        <w:rPr>
          <w:lang w:val="eu-ES"/>
        </w:rPr>
      </w:pPr>
      <w:r w:rsidRPr="009F6562">
        <w:rPr>
          <w:lang w:val="eu-ES"/>
        </w:rPr>
        <w:t>Eskerrik asko.</w:t>
      </w:r>
    </w:p>
    <w:p w:rsidR="004904B1" w:rsidRDefault="004904B1" w:rsidP="004904B1">
      <w:pPr>
        <w:pStyle w:val="Texto"/>
        <w:rPr>
          <w:lang w:val="eu-ES"/>
        </w:rPr>
      </w:pPr>
    </w:p>
    <w:p w:rsidR="004904B1" w:rsidRDefault="004904B1" w:rsidP="004904B1">
      <w:pPr>
        <w:pStyle w:val="Texto"/>
        <w:rPr>
          <w:lang w:val="eu-ES"/>
        </w:rPr>
      </w:pPr>
    </w:p>
    <w:p w:rsidR="004904B1" w:rsidRDefault="004904B1" w:rsidP="004904B1">
      <w:pPr>
        <w:pStyle w:val="Texto"/>
        <w:rPr>
          <w:lang w:val="eu-ES"/>
        </w:rPr>
      </w:pPr>
      <w:r w:rsidRPr="00766B01">
        <w:rPr>
          <w:rFonts w:ascii="Futura Md BT" w:hAnsi="Futura Md BT"/>
          <w:lang w:val="eu-ES"/>
        </w:rPr>
        <w:lastRenderedPageBreak/>
        <w:t>LEHENDAKARIAK:</w:t>
      </w:r>
      <w:r>
        <w:rPr>
          <w:lang w:val="eu-ES"/>
        </w:rPr>
        <w:t xml:space="preserve"> Eskerrik asko</w:t>
      </w:r>
      <w:r w:rsidRPr="009F6562">
        <w:rPr>
          <w:lang w:val="eu-ES"/>
        </w:rPr>
        <w:t>, Gurrutxaga</w:t>
      </w:r>
      <w:r>
        <w:rPr>
          <w:lang w:val="eu-ES"/>
        </w:rPr>
        <w:t xml:space="preserve"> andrea.</w:t>
      </w:r>
    </w:p>
    <w:p w:rsidR="004904B1" w:rsidRDefault="004904B1" w:rsidP="004904B1">
      <w:pPr>
        <w:pStyle w:val="Texto"/>
        <w:rPr>
          <w:lang w:val="eu-ES"/>
        </w:rPr>
      </w:pPr>
    </w:p>
    <w:p w:rsidR="004904B1" w:rsidRDefault="004904B1" w:rsidP="004904B1">
      <w:pPr>
        <w:pStyle w:val="Texto"/>
        <w:rPr>
          <w:lang w:val="eu-ES"/>
        </w:rPr>
      </w:pPr>
      <w:r>
        <w:rPr>
          <w:lang w:val="eu-ES"/>
        </w:rPr>
        <w:t>E</w:t>
      </w:r>
      <w:r w:rsidRPr="009F6562">
        <w:rPr>
          <w:lang w:val="eu-ES"/>
        </w:rPr>
        <w:t>rantzunen txandara pasatu</w:t>
      </w:r>
      <w:r>
        <w:rPr>
          <w:lang w:val="eu-ES"/>
        </w:rPr>
        <w:t>z, Z</w:t>
      </w:r>
      <w:r w:rsidRPr="009F6562">
        <w:rPr>
          <w:lang w:val="eu-ES"/>
        </w:rPr>
        <w:t xml:space="preserve">abala </w:t>
      </w:r>
      <w:r>
        <w:rPr>
          <w:lang w:val="eu-ES"/>
        </w:rPr>
        <w:t>andreak</w:t>
      </w:r>
      <w:r w:rsidRPr="009F6562">
        <w:rPr>
          <w:lang w:val="eu-ES"/>
        </w:rPr>
        <w:t xml:space="preserve"> ez du hitzik hartu behar</w:t>
      </w:r>
      <w:r>
        <w:rPr>
          <w:lang w:val="eu-ES"/>
        </w:rPr>
        <w:t xml:space="preserve">. </w:t>
      </w:r>
      <w:proofErr w:type="spellStart"/>
      <w:r>
        <w:rPr>
          <w:lang w:val="eu-ES"/>
        </w:rPr>
        <w:t>Garrido</w:t>
      </w:r>
      <w:proofErr w:type="spellEnd"/>
      <w:r>
        <w:rPr>
          <w:lang w:val="eu-ES"/>
        </w:rPr>
        <w:t xml:space="preserve"> and</w:t>
      </w:r>
      <w:r w:rsidRPr="009F6562">
        <w:rPr>
          <w:lang w:val="eu-ES"/>
        </w:rPr>
        <w:t>reak, bertatik</w:t>
      </w:r>
      <w:r>
        <w:rPr>
          <w:lang w:val="eu-ES"/>
        </w:rPr>
        <w:t>.</w:t>
      </w:r>
    </w:p>
    <w:p w:rsidR="004904B1" w:rsidRDefault="004904B1" w:rsidP="004904B1">
      <w:pPr>
        <w:pStyle w:val="Texto"/>
        <w:rPr>
          <w:lang w:val="eu-ES"/>
        </w:rPr>
      </w:pPr>
    </w:p>
    <w:p w:rsidR="004904B1" w:rsidRDefault="004904B1" w:rsidP="004904B1">
      <w:pPr>
        <w:pStyle w:val="Texto"/>
        <w:rPr>
          <w:lang w:val="eu-ES"/>
        </w:rPr>
      </w:pPr>
    </w:p>
    <w:p w:rsidR="004904B1" w:rsidRDefault="004904B1" w:rsidP="004904B1">
      <w:pPr>
        <w:pStyle w:val="Texto"/>
        <w:rPr>
          <w:lang w:val="eu-ES"/>
        </w:rPr>
      </w:pPr>
      <w:r w:rsidRPr="00B13954">
        <w:rPr>
          <w:rFonts w:ascii="Futura Md BT" w:hAnsi="Futura Md BT"/>
          <w:lang w:val="eu-ES"/>
        </w:rPr>
        <w:t xml:space="preserve">GARRIDO KNÖRR </w:t>
      </w:r>
      <w:r>
        <w:rPr>
          <w:lang w:val="eu-ES"/>
        </w:rPr>
        <w:t>andreak</w:t>
      </w:r>
      <w:r w:rsidRPr="00B13954">
        <w:rPr>
          <w:rFonts w:ascii="Futura Md BT" w:hAnsi="Futura Md BT"/>
          <w:lang w:val="eu-ES"/>
        </w:rPr>
        <w:t>:</w:t>
      </w:r>
      <w:r>
        <w:rPr>
          <w:lang w:val="eu-ES"/>
        </w:rPr>
        <w:t xml:space="preserve"> </w:t>
      </w:r>
      <w:r w:rsidRPr="009F6562">
        <w:rPr>
          <w:lang w:val="eu-ES"/>
        </w:rPr>
        <w:t>Bai, eskerrik asko</w:t>
      </w:r>
      <w:r>
        <w:rPr>
          <w:lang w:val="eu-ES"/>
        </w:rPr>
        <w:t>.</w:t>
      </w:r>
      <w:r w:rsidRPr="009F6562">
        <w:rPr>
          <w:lang w:val="eu-ES"/>
        </w:rPr>
        <w:t xml:space="preserve"> Ubera </w:t>
      </w:r>
      <w:r>
        <w:rPr>
          <w:lang w:val="eu-ES"/>
        </w:rPr>
        <w:t>andreari</w:t>
      </w:r>
      <w:r w:rsidRPr="009F6562">
        <w:rPr>
          <w:lang w:val="eu-ES"/>
        </w:rPr>
        <w:t xml:space="preserve"> erantzuteko</w:t>
      </w:r>
      <w:r>
        <w:rPr>
          <w:lang w:val="eu-ES"/>
        </w:rPr>
        <w:t>. E</w:t>
      </w:r>
      <w:r w:rsidRPr="009F6562">
        <w:rPr>
          <w:lang w:val="eu-ES"/>
        </w:rPr>
        <w:t>ta bai, bueno</w:t>
      </w:r>
      <w:r>
        <w:rPr>
          <w:lang w:val="eu-ES"/>
        </w:rPr>
        <w:t>,</w:t>
      </w:r>
      <w:r w:rsidRPr="009F6562">
        <w:rPr>
          <w:lang w:val="eu-ES"/>
        </w:rPr>
        <w:t xml:space="preserve"> alde batetik</w:t>
      </w:r>
      <w:r>
        <w:rPr>
          <w:lang w:val="eu-ES"/>
        </w:rPr>
        <w:t>,</w:t>
      </w:r>
      <w:r w:rsidRPr="009F6562">
        <w:rPr>
          <w:lang w:val="eu-ES"/>
        </w:rPr>
        <w:t xml:space="preserve"> uste dut argi esan dudala</w:t>
      </w:r>
      <w:r>
        <w:rPr>
          <w:lang w:val="eu-ES"/>
        </w:rPr>
        <w:t>,</w:t>
      </w:r>
      <w:r w:rsidRPr="009F6562">
        <w:rPr>
          <w:lang w:val="eu-ES"/>
        </w:rPr>
        <w:t xml:space="preserve"> ez</w:t>
      </w:r>
      <w:r>
        <w:rPr>
          <w:lang w:val="eu-ES"/>
        </w:rPr>
        <w:t>?</w:t>
      </w:r>
      <w:r w:rsidRPr="009F6562">
        <w:rPr>
          <w:lang w:val="eu-ES"/>
        </w:rPr>
        <w:t xml:space="preserve"> </w:t>
      </w:r>
      <w:r>
        <w:rPr>
          <w:lang w:val="eu-ES"/>
        </w:rPr>
        <w:t>Z</w:t>
      </w:r>
      <w:r w:rsidRPr="009F6562">
        <w:rPr>
          <w:lang w:val="eu-ES"/>
        </w:rPr>
        <w:t>abalak and</w:t>
      </w:r>
      <w:r>
        <w:rPr>
          <w:lang w:val="eu-ES"/>
        </w:rPr>
        <w:t>reak egindako azalpenak, i</w:t>
      </w:r>
      <w:r w:rsidRPr="009F6562">
        <w:rPr>
          <w:lang w:val="eu-ES"/>
        </w:rPr>
        <w:t>nterbentzioa entzun ondoren</w:t>
      </w:r>
      <w:r>
        <w:rPr>
          <w:lang w:val="eu-ES"/>
        </w:rPr>
        <w:t>,</w:t>
      </w:r>
      <w:r w:rsidRPr="009F6562">
        <w:rPr>
          <w:lang w:val="eu-ES"/>
        </w:rPr>
        <w:t xml:space="preserve"> argi eduki dugu zein zen jatorrizko proposamenaren asmoa</w:t>
      </w:r>
      <w:r>
        <w:rPr>
          <w:lang w:val="eu-ES"/>
        </w:rPr>
        <w:t>,</w:t>
      </w:r>
      <w:r w:rsidRPr="009F6562">
        <w:rPr>
          <w:lang w:val="eu-ES"/>
        </w:rPr>
        <w:t xml:space="preserve"> eta</w:t>
      </w:r>
      <w:r>
        <w:rPr>
          <w:lang w:val="eu-ES"/>
        </w:rPr>
        <w:t>,</w:t>
      </w:r>
      <w:r w:rsidRPr="009F6562">
        <w:rPr>
          <w:lang w:val="eu-ES"/>
        </w:rPr>
        <w:t xml:space="preserve"> horrexegatik</w:t>
      </w:r>
      <w:r>
        <w:rPr>
          <w:lang w:val="eu-ES"/>
        </w:rPr>
        <w:t>,</w:t>
      </w:r>
      <w:r w:rsidRPr="009F6562">
        <w:rPr>
          <w:lang w:val="eu-ES"/>
        </w:rPr>
        <w:t xml:space="preserve"> azkenean</w:t>
      </w:r>
      <w:r>
        <w:rPr>
          <w:lang w:val="eu-ES"/>
        </w:rPr>
        <w:t>,</w:t>
      </w:r>
      <w:r w:rsidRPr="009F6562">
        <w:rPr>
          <w:lang w:val="eu-ES"/>
        </w:rPr>
        <w:t xml:space="preserve"> gure botoa baiezkoa izango da.</w:t>
      </w:r>
    </w:p>
    <w:p w:rsidR="004904B1" w:rsidRDefault="004904B1" w:rsidP="004904B1">
      <w:pPr>
        <w:pStyle w:val="Texto"/>
        <w:rPr>
          <w:lang w:val="eu-ES"/>
        </w:rPr>
      </w:pPr>
    </w:p>
    <w:p w:rsidR="004904B1" w:rsidRDefault="004904B1" w:rsidP="004904B1">
      <w:pPr>
        <w:pStyle w:val="Texto"/>
        <w:rPr>
          <w:lang w:val="eu-ES"/>
        </w:rPr>
      </w:pPr>
      <w:r>
        <w:rPr>
          <w:lang w:val="eu-ES"/>
        </w:rPr>
        <w:t>A</w:t>
      </w:r>
      <w:r w:rsidRPr="009F6562">
        <w:rPr>
          <w:lang w:val="eu-ES"/>
        </w:rPr>
        <w:t>ipatu duzu euskara guztion ondarea dela</w:t>
      </w:r>
      <w:r>
        <w:rPr>
          <w:lang w:val="eu-ES"/>
        </w:rPr>
        <w:t>. B</w:t>
      </w:r>
      <w:r w:rsidRPr="009F6562">
        <w:rPr>
          <w:lang w:val="eu-ES"/>
        </w:rPr>
        <w:t xml:space="preserve">ai, </w:t>
      </w:r>
      <w:proofErr w:type="spellStart"/>
      <w:r>
        <w:rPr>
          <w:lang w:val="eu-ES"/>
        </w:rPr>
        <w:t>es</w:t>
      </w:r>
      <w:proofErr w:type="spellEnd"/>
      <w:r>
        <w:rPr>
          <w:lang w:val="eu-ES"/>
        </w:rPr>
        <w:t xml:space="preserve"> </w:t>
      </w:r>
      <w:proofErr w:type="spellStart"/>
      <w:r>
        <w:rPr>
          <w:lang w:val="eu-ES"/>
        </w:rPr>
        <w:t>que</w:t>
      </w:r>
      <w:proofErr w:type="spellEnd"/>
      <w:r>
        <w:rPr>
          <w:lang w:val="eu-ES"/>
        </w:rPr>
        <w:t xml:space="preserve"> guztion ondarea da. Bai? G</w:t>
      </w:r>
      <w:r w:rsidRPr="009F6562">
        <w:rPr>
          <w:lang w:val="eu-ES"/>
        </w:rPr>
        <w:t>uztion ondarea da</w:t>
      </w:r>
      <w:r>
        <w:rPr>
          <w:lang w:val="eu-ES"/>
        </w:rPr>
        <w:t>. E</w:t>
      </w:r>
      <w:r w:rsidRPr="009F6562">
        <w:rPr>
          <w:lang w:val="eu-ES"/>
        </w:rPr>
        <w:t>ta errespetua</w:t>
      </w:r>
      <w:r>
        <w:rPr>
          <w:lang w:val="eu-ES"/>
        </w:rPr>
        <w:t>, bai. E</w:t>
      </w:r>
      <w:r w:rsidRPr="009F6562">
        <w:rPr>
          <w:lang w:val="eu-ES"/>
        </w:rPr>
        <w:t>rrespetua</w:t>
      </w:r>
      <w:r>
        <w:rPr>
          <w:lang w:val="eu-ES"/>
        </w:rPr>
        <w:t>,</w:t>
      </w:r>
      <w:r w:rsidRPr="009F6562">
        <w:rPr>
          <w:lang w:val="eu-ES"/>
        </w:rPr>
        <w:t xml:space="preserve"> eta nik uste dut hizkuntzei buruz hitz egiten dugunean ba ere herritarren askatasuna ere bermatu behar da</w:t>
      </w:r>
      <w:r>
        <w:rPr>
          <w:lang w:val="eu-ES"/>
        </w:rPr>
        <w:t>. E</w:t>
      </w:r>
      <w:r w:rsidRPr="009F6562">
        <w:rPr>
          <w:lang w:val="eu-ES"/>
        </w:rPr>
        <w:t>ta guk salatzen duguna da bideratu diren politika lingu</w:t>
      </w:r>
      <w:r>
        <w:rPr>
          <w:lang w:val="eu-ES"/>
        </w:rPr>
        <w:t>istikoak ba askotan inposaketar</w:t>
      </w:r>
      <w:r w:rsidRPr="009F6562">
        <w:rPr>
          <w:lang w:val="eu-ES"/>
        </w:rPr>
        <w:t>en bidea hartu dutelako. Hor</w:t>
      </w:r>
      <w:r>
        <w:rPr>
          <w:lang w:val="eu-ES"/>
        </w:rPr>
        <w:t>i salatu dugu, baina ez orain, b</w:t>
      </w:r>
      <w:r w:rsidRPr="009F6562">
        <w:rPr>
          <w:lang w:val="eu-ES"/>
        </w:rPr>
        <w:t>etidanik</w:t>
      </w:r>
      <w:r>
        <w:rPr>
          <w:lang w:val="eu-ES"/>
        </w:rPr>
        <w:t>.</w:t>
      </w:r>
      <w:r w:rsidRPr="009F6562">
        <w:rPr>
          <w:lang w:val="eu-ES"/>
        </w:rPr>
        <w:t xml:space="preserve"> Baina</w:t>
      </w:r>
      <w:r>
        <w:rPr>
          <w:lang w:val="eu-ES"/>
        </w:rPr>
        <w:t>,</w:t>
      </w:r>
      <w:r w:rsidRPr="009F6562">
        <w:rPr>
          <w:lang w:val="eu-ES"/>
        </w:rPr>
        <w:t xml:space="preserve"> bereziki</w:t>
      </w:r>
      <w:r>
        <w:rPr>
          <w:lang w:val="eu-ES"/>
        </w:rPr>
        <w:t>,</w:t>
      </w:r>
      <w:r w:rsidRPr="009F6562">
        <w:rPr>
          <w:lang w:val="eu-ES"/>
        </w:rPr>
        <w:t xml:space="preserve"> horrexegatik</w:t>
      </w:r>
      <w:r>
        <w:rPr>
          <w:lang w:val="eu-ES"/>
        </w:rPr>
        <w:t>:</w:t>
      </w:r>
      <w:r w:rsidRPr="009F6562">
        <w:rPr>
          <w:lang w:val="eu-ES"/>
        </w:rPr>
        <w:t xml:space="preserve"> pentsatzen dugulako euskara guzti</w:t>
      </w:r>
      <w:r>
        <w:rPr>
          <w:lang w:val="eu-ES"/>
        </w:rPr>
        <w:t>on ondarea delako.</w:t>
      </w:r>
    </w:p>
    <w:p w:rsidR="004904B1" w:rsidRDefault="004904B1" w:rsidP="004904B1">
      <w:pPr>
        <w:pStyle w:val="Texto"/>
        <w:rPr>
          <w:lang w:val="eu-ES"/>
        </w:rPr>
      </w:pPr>
    </w:p>
    <w:p w:rsidR="004904B1" w:rsidRDefault="004904B1" w:rsidP="004904B1">
      <w:pPr>
        <w:pStyle w:val="Texto"/>
        <w:rPr>
          <w:lang w:val="eu-ES"/>
        </w:rPr>
      </w:pPr>
    </w:p>
    <w:p w:rsidR="004904B1" w:rsidRDefault="004904B1" w:rsidP="004904B1">
      <w:pPr>
        <w:pStyle w:val="Texto"/>
        <w:rPr>
          <w:lang w:val="eu-ES"/>
        </w:rPr>
      </w:pPr>
      <w:r w:rsidRPr="00766B01">
        <w:rPr>
          <w:rFonts w:ascii="Futura Md BT" w:hAnsi="Futura Md BT"/>
          <w:lang w:val="eu-ES"/>
        </w:rPr>
        <w:t>LEHENDAKARIAK:</w:t>
      </w:r>
      <w:r>
        <w:rPr>
          <w:lang w:val="eu-ES"/>
        </w:rPr>
        <w:t xml:space="preserve"> Eskerrik asko, </w:t>
      </w:r>
      <w:proofErr w:type="spellStart"/>
      <w:r>
        <w:rPr>
          <w:lang w:val="eu-ES"/>
        </w:rPr>
        <w:t>Garrido</w:t>
      </w:r>
      <w:proofErr w:type="spellEnd"/>
      <w:r>
        <w:rPr>
          <w:lang w:val="eu-ES"/>
        </w:rPr>
        <w:t xml:space="preserve"> andrea.</w:t>
      </w:r>
    </w:p>
    <w:p w:rsidR="004904B1" w:rsidRDefault="004904B1" w:rsidP="004904B1">
      <w:pPr>
        <w:pStyle w:val="Texto"/>
        <w:rPr>
          <w:lang w:val="eu-ES"/>
        </w:rPr>
      </w:pPr>
    </w:p>
    <w:p w:rsidR="004904B1" w:rsidRDefault="004904B1" w:rsidP="004904B1">
      <w:pPr>
        <w:pStyle w:val="Texto"/>
        <w:rPr>
          <w:lang w:val="eu-ES"/>
        </w:rPr>
      </w:pPr>
      <w:r>
        <w:rPr>
          <w:lang w:val="eu-ES"/>
        </w:rPr>
        <w:t>Andueza jaunak</w:t>
      </w:r>
      <w:r w:rsidRPr="009F6562">
        <w:rPr>
          <w:lang w:val="eu-ES"/>
        </w:rPr>
        <w:t xml:space="preserve"> ez du hitz egin behar</w:t>
      </w:r>
      <w:r>
        <w:rPr>
          <w:lang w:val="eu-ES"/>
        </w:rPr>
        <w:t>. Ubera andrea, bai? Bertatik.</w:t>
      </w:r>
      <w:r w:rsidRPr="009F6562">
        <w:rPr>
          <w:lang w:val="eu-ES"/>
        </w:rPr>
        <w:t xml:space="preserve"> </w:t>
      </w:r>
    </w:p>
    <w:p w:rsidR="004904B1" w:rsidRDefault="004904B1" w:rsidP="004904B1">
      <w:pPr>
        <w:pStyle w:val="Texto"/>
        <w:rPr>
          <w:lang w:val="eu-ES"/>
        </w:rPr>
      </w:pPr>
    </w:p>
    <w:p w:rsidR="004904B1" w:rsidRDefault="004904B1" w:rsidP="004904B1">
      <w:pPr>
        <w:pStyle w:val="Texto"/>
        <w:rPr>
          <w:lang w:val="eu-ES"/>
        </w:rPr>
      </w:pPr>
    </w:p>
    <w:p w:rsidR="004904B1" w:rsidRDefault="004904B1" w:rsidP="004904B1">
      <w:pPr>
        <w:pStyle w:val="Texto"/>
        <w:rPr>
          <w:lang w:val="eu-ES"/>
        </w:rPr>
      </w:pPr>
      <w:r w:rsidRPr="00536721">
        <w:rPr>
          <w:rFonts w:ascii="Futura Md BT" w:hAnsi="Futura Md BT"/>
          <w:lang w:val="eu-ES"/>
        </w:rPr>
        <w:t xml:space="preserve">UBERA ARANZETA </w:t>
      </w:r>
      <w:r>
        <w:rPr>
          <w:lang w:val="eu-ES"/>
        </w:rPr>
        <w:t>andreak</w:t>
      </w:r>
      <w:r w:rsidRPr="00536721">
        <w:rPr>
          <w:rFonts w:ascii="Futura Md BT" w:hAnsi="Futura Md BT"/>
          <w:lang w:val="eu-ES"/>
        </w:rPr>
        <w:t>:</w:t>
      </w:r>
      <w:r w:rsidRPr="009F6562">
        <w:rPr>
          <w:lang w:val="eu-ES"/>
        </w:rPr>
        <w:t xml:space="preserve"> </w:t>
      </w:r>
      <w:proofErr w:type="spellStart"/>
      <w:r w:rsidRPr="009F6562">
        <w:rPr>
          <w:lang w:val="eu-ES"/>
        </w:rPr>
        <w:t>Garrido</w:t>
      </w:r>
      <w:proofErr w:type="spellEnd"/>
      <w:r w:rsidRPr="009F6562">
        <w:rPr>
          <w:lang w:val="eu-ES"/>
        </w:rPr>
        <w:t xml:space="preserve"> andrea, zu</w:t>
      </w:r>
      <w:r>
        <w:rPr>
          <w:lang w:val="eu-ES"/>
        </w:rPr>
        <w:t>k</w:t>
      </w:r>
      <w:r w:rsidRPr="009F6562">
        <w:rPr>
          <w:lang w:val="eu-ES"/>
        </w:rPr>
        <w:t xml:space="preserve"> benetan pentsatzen duzu inposaketa dagoela</w:t>
      </w:r>
      <w:r>
        <w:rPr>
          <w:lang w:val="eu-ES"/>
        </w:rPr>
        <w:t>?</w:t>
      </w:r>
      <w:r w:rsidRPr="009F6562">
        <w:rPr>
          <w:lang w:val="eu-ES"/>
        </w:rPr>
        <w:t xml:space="preserve"> Benetan pentsatzen duzu</w:t>
      </w:r>
      <w:r>
        <w:rPr>
          <w:lang w:val="eu-ES"/>
        </w:rPr>
        <w:t>e? I</w:t>
      </w:r>
      <w:r w:rsidRPr="009F6562">
        <w:rPr>
          <w:lang w:val="eu-ES"/>
        </w:rPr>
        <w:t>kustea besterik ez etxe honetan</w:t>
      </w:r>
      <w:r>
        <w:rPr>
          <w:lang w:val="eu-ES"/>
        </w:rPr>
        <w:t xml:space="preserve">. A </w:t>
      </w:r>
      <w:proofErr w:type="spellStart"/>
      <w:r>
        <w:rPr>
          <w:lang w:val="eu-ES"/>
        </w:rPr>
        <w:t>v</w:t>
      </w:r>
      <w:r w:rsidRPr="009F6562">
        <w:rPr>
          <w:lang w:val="eu-ES"/>
        </w:rPr>
        <w:t>er</w:t>
      </w:r>
      <w:proofErr w:type="spellEnd"/>
      <w:r>
        <w:rPr>
          <w:lang w:val="eu-ES"/>
        </w:rPr>
        <w:t>,</w:t>
      </w:r>
      <w:r w:rsidRPr="009F6562">
        <w:rPr>
          <w:lang w:val="eu-ES"/>
        </w:rPr>
        <w:t xml:space="preserve"> inposaketa zuek nahi duzuena ezartzea hizkuntzari dagokionean</w:t>
      </w:r>
      <w:r>
        <w:rPr>
          <w:lang w:val="eu-ES"/>
        </w:rPr>
        <w:t>. E</w:t>
      </w:r>
      <w:r w:rsidRPr="009F6562">
        <w:rPr>
          <w:lang w:val="eu-ES"/>
        </w:rPr>
        <w:t>ta euskararekiko maitasuna eta errespetua eguneroko politiketan ikusten da</w:t>
      </w:r>
      <w:r>
        <w:rPr>
          <w:lang w:val="eu-ES"/>
        </w:rPr>
        <w:t>, eta zuek</w:t>
      </w:r>
      <w:r w:rsidRPr="009F6562">
        <w:rPr>
          <w:lang w:val="eu-ES"/>
        </w:rPr>
        <w:t xml:space="preserve"> euskarari errespetu gutxi eta maitasun gutxi adierazten diozue zuen eguneroko ekimenekin</w:t>
      </w:r>
      <w:r>
        <w:rPr>
          <w:lang w:val="eu-ES"/>
        </w:rPr>
        <w:t>. I</w:t>
      </w:r>
      <w:r w:rsidRPr="009F6562">
        <w:rPr>
          <w:lang w:val="eu-ES"/>
        </w:rPr>
        <w:t>kustea besterik ez</w:t>
      </w:r>
      <w:r>
        <w:rPr>
          <w:lang w:val="eu-ES"/>
        </w:rPr>
        <w:t xml:space="preserve"> o</w:t>
      </w:r>
      <w:r w:rsidRPr="009F6562">
        <w:rPr>
          <w:lang w:val="eu-ES"/>
        </w:rPr>
        <w:t>rain tokiko erakundeetako dekretua atera denean, berehala nol</w:t>
      </w:r>
      <w:r>
        <w:rPr>
          <w:lang w:val="eu-ES"/>
        </w:rPr>
        <w:t>a altxatu zareten eta salatu du</w:t>
      </w:r>
      <w:r w:rsidRPr="009F6562">
        <w:rPr>
          <w:lang w:val="eu-ES"/>
        </w:rPr>
        <w:t>zuen eta errekurtsoa sartu duzuen</w:t>
      </w:r>
      <w:r>
        <w:rPr>
          <w:lang w:val="eu-ES"/>
        </w:rPr>
        <w:t>,</w:t>
      </w:r>
      <w:r w:rsidRPr="009F6562">
        <w:rPr>
          <w:lang w:val="eu-ES"/>
        </w:rPr>
        <w:t xml:space="preserve"> eta</w:t>
      </w:r>
      <w:r>
        <w:rPr>
          <w:lang w:val="eu-ES"/>
        </w:rPr>
        <w:t>,</w:t>
      </w:r>
      <w:r w:rsidRPr="009F6562">
        <w:rPr>
          <w:lang w:val="eu-ES"/>
        </w:rPr>
        <w:t xml:space="preserve"> gainera</w:t>
      </w:r>
      <w:r>
        <w:rPr>
          <w:lang w:val="eu-ES"/>
        </w:rPr>
        <w:t>,</w:t>
      </w:r>
      <w:r w:rsidRPr="009F6562">
        <w:rPr>
          <w:lang w:val="eu-ES"/>
        </w:rPr>
        <w:t xml:space="preserve"> legez besteko bat </w:t>
      </w:r>
      <w:r w:rsidRPr="009F6562">
        <w:rPr>
          <w:lang w:val="eu-ES"/>
        </w:rPr>
        <w:lastRenderedPageBreak/>
        <w:t>izango dugu</w:t>
      </w:r>
      <w:r>
        <w:rPr>
          <w:lang w:val="eu-ES"/>
        </w:rPr>
        <w:t xml:space="preserve">; ikustea besterik ez </w:t>
      </w:r>
      <w:proofErr w:type="spellStart"/>
      <w:r>
        <w:rPr>
          <w:lang w:val="eu-ES"/>
        </w:rPr>
        <w:t>Osakidetzan</w:t>
      </w:r>
      <w:proofErr w:type="spellEnd"/>
      <w:r>
        <w:rPr>
          <w:lang w:val="eu-ES"/>
        </w:rPr>
        <w:t xml:space="preserve"> hizkuntza iriz</w:t>
      </w:r>
      <w:r w:rsidRPr="009F6562">
        <w:rPr>
          <w:lang w:val="eu-ES"/>
        </w:rPr>
        <w:t>pidee</w:t>
      </w:r>
      <w:r>
        <w:rPr>
          <w:lang w:val="eu-ES"/>
        </w:rPr>
        <w:t>z</w:t>
      </w:r>
      <w:r w:rsidRPr="009F6562">
        <w:rPr>
          <w:lang w:val="eu-ES"/>
        </w:rPr>
        <w:t xml:space="preserve"> hitz egiten dugunean edo eta hezkuntzan edota hainbat eremutan</w:t>
      </w:r>
      <w:r>
        <w:rPr>
          <w:lang w:val="eu-ES"/>
        </w:rPr>
        <w:t>.</w:t>
      </w:r>
      <w:r w:rsidRPr="009F6562">
        <w:rPr>
          <w:lang w:val="eu-ES"/>
        </w:rPr>
        <w:t xml:space="preserve"> Orduan</w:t>
      </w:r>
      <w:r>
        <w:rPr>
          <w:lang w:val="eu-ES"/>
        </w:rPr>
        <w:t>, mesedez.</w:t>
      </w:r>
    </w:p>
    <w:p w:rsidR="004904B1" w:rsidRDefault="004904B1" w:rsidP="004904B1">
      <w:pPr>
        <w:pStyle w:val="Texto"/>
        <w:rPr>
          <w:lang w:val="eu-ES"/>
        </w:rPr>
      </w:pPr>
    </w:p>
    <w:p w:rsidR="004904B1" w:rsidRDefault="004904B1" w:rsidP="004904B1">
      <w:pPr>
        <w:pStyle w:val="Texto"/>
        <w:rPr>
          <w:lang w:val="eu-ES"/>
        </w:rPr>
      </w:pPr>
      <w:r>
        <w:rPr>
          <w:lang w:val="eu-ES"/>
        </w:rPr>
        <w:t>N</w:t>
      </w:r>
      <w:r w:rsidRPr="009F6562">
        <w:rPr>
          <w:lang w:val="eu-ES"/>
        </w:rPr>
        <w:t xml:space="preserve">ik ez dut uste </w:t>
      </w:r>
      <w:r>
        <w:rPr>
          <w:lang w:val="eu-ES"/>
        </w:rPr>
        <w:t>ondare</w:t>
      </w:r>
      <w:r w:rsidRPr="009F6562">
        <w:rPr>
          <w:lang w:val="eu-ES"/>
        </w:rPr>
        <w:t xml:space="preserve"> </w:t>
      </w:r>
      <w:r>
        <w:rPr>
          <w:lang w:val="eu-ES"/>
        </w:rPr>
        <w:t xml:space="preserve">hitza </w:t>
      </w:r>
      <w:r w:rsidRPr="009F6562">
        <w:rPr>
          <w:lang w:val="eu-ES"/>
        </w:rPr>
        <w:t>erabili dudala, baina erabili baldi</w:t>
      </w:r>
      <w:r>
        <w:rPr>
          <w:lang w:val="eu-ES"/>
        </w:rPr>
        <w:t xml:space="preserve">n badut lapsus bat izango zen, </w:t>
      </w:r>
      <w:proofErr w:type="spellStart"/>
      <w:r>
        <w:rPr>
          <w:lang w:val="eu-ES"/>
        </w:rPr>
        <w:t>z</w:t>
      </w:r>
      <w:r w:rsidRPr="009F6562">
        <w:rPr>
          <w:lang w:val="eu-ES"/>
        </w:rPr>
        <w:t>e</w:t>
      </w:r>
      <w:proofErr w:type="spellEnd"/>
      <w:r w:rsidRPr="009F6562">
        <w:rPr>
          <w:lang w:val="eu-ES"/>
        </w:rPr>
        <w:t xml:space="preserve"> ez zait gustatzen. Ze iruditzen zait ondare</w:t>
      </w:r>
      <w:r>
        <w:rPr>
          <w:lang w:val="eu-ES"/>
        </w:rPr>
        <w:t>,</w:t>
      </w:r>
      <w:r w:rsidRPr="009F6562">
        <w:rPr>
          <w:lang w:val="eu-ES"/>
        </w:rPr>
        <w:t xml:space="preserve"> azkenean</w:t>
      </w:r>
      <w:r>
        <w:rPr>
          <w:lang w:val="eu-ES"/>
        </w:rPr>
        <w:t>,</w:t>
      </w:r>
      <w:r w:rsidRPr="009F6562">
        <w:rPr>
          <w:lang w:val="eu-ES"/>
        </w:rPr>
        <w:t xml:space="preserve"> kaxoi batetan edo kutxa batetan sartuta, hortxe</w:t>
      </w:r>
      <w:r>
        <w:rPr>
          <w:lang w:val="eu-ES"/>
        </w:rPr>
        <w:t>,</w:t>
      </w:r>
      <w:r w:rsidRPr="009F6562">
        <w:rPr>
          <w:lang w:val="eu-ES"/>
        </w:rPr>
        <w:t xml:space="preserve"> hilda dagoen zerbait</w:t>
      </w:r>
      <w:r>
        <w:rPr>
          <w:lang w:val="eu-ES"/>
        </w:rPr>
        <w:t>,</w:t>
      </w:r>
      <w:r w:rsidRPr="009F6562">
        <w:rPr>
          <w:lang w:val="eu-ES"/>
        </w:rPr>
        <w:t xml:space="preserve"> gordeta</w:t>
      </w:r>
      <w:r>
        <w:rPr>
          <w:lang w:val="eu-ES"/>
        </w:rPr>
        <w:t>,</w:t>
      </w:r>
      <w:r w:rsidRPr="009F6562">
        <w:rPr>
          <w:lang w:val="eu-ES"/>
        </w:rPr>
        <w:t xml:space="preserve"> ezkutatuta gordetzeko</w:t>
      </w:r>
      <w:r>
        <w:rPr>
          <w:lang w:val="eu-ES"/>
        </w:rPr>
        <w:t>.</w:t>
      </w:r>
      <w:r w:rsidRPr="009F6562">
        <w:rPr>
          <w:lang w:val="eu-ES"/>
        </w:rPr>
        <w:t xml:space="preserve"> Eta</w:t>
      </w:r>
      <w:r>
        <w:rPr>
          <w:lang w:val="eu-ES"/>
        </w:rPr>
        <w:t>, ez, nik euskara bizia, a</w:t>
      </w:r>
      <w:r w:rsidRPr="009F6562">
        <w:rPr>
          <w:lang w:val="eu-ES"/>
        </w:rPr>
        <w:t xml:space="preserve">gerikoa </w:t>
      </w:r>
      <w:r>
        <w:rPr>
          <w:lang w:val="eu-ES"/>
        </w:rPr>
        <w:t>eta oso dinamikoa, eguneratua, i</w:t>
      </w:r>
      <w:r w:rsidRPr="009F6562">
        <w:rPr>
          <w:lang w:val="eu-ES"/>
        </w:rPr>
        <w:t>kusi nahi du</w:t>
      </w:r>
      <w:r>
        <w:rPr>
          <w:lang w:val="eu-ES"/>
        </w:rPr>
        <w:t>t</w:t>
      </w:r>
      <w:r w:rsidRPr="009F6562">
        <w:rPr>
          <w:lang w:val="eu-ES"/>
        </w:rPr>
        <w:t>, bizi nahi dut, euskaraz bizi nahi dut</w:t>
      </w:r>
      <w:r>
        <w:rPr>
          <w:lang w:val="eu-ES"/>
        </w:rPr>
        <w:t>,</w:t>
      </w:r>
      <w:r w:rsidRPr="009F6562">
        <w:rPr>
          <w:lang w:val="eu-ES"/>
        </w:rPr>
        <w:t xml:space="preserve"> eta eguneroko politiketan benetan kontutan hartzea nahi dut</w:t>
      </w:r>
      <w:r>
        <w:rPr>
          <w:lang w:val="eu-ES"/>
        </w:rPr>
        <w:t>.</w:t>
      </w:r>
      <w:r w:rsidRPr="009F6562">
        <w:rPr>
          <w:lang w:val="eu-ES"/>
        </w:rPr>
        <w:t xml:space="preserve"> Zeren</w:t>
      </w:r>
      <w:r>
        <w:rPr>
          <w:lang w:val="eu-ES"/>
        </w:rPr>
        <w:t>,</w:t>
      </w:r>
      <w:r w:rsidRPr="009F6562">
        <w:rPr>
          <w:lang w:val="eu-ES"/>
        </w:rPr>
        <w:t xml:space="preserve"> zoritxarrez</w:t>
      </w:r>
      <w:r>
        <w:rPr>
          <w:lang w:val="eu-ES"/>
        </w:rPr>
        <w:t>,</w:t>
      </w:r>
      <w:r w:rsidRPr="009F6562">
        <w:rPr>
          <w:lang w:val="eu-ES"/>
        </w:rPr>
        <w:t xml:space="preserve"> </w:t>
      </w:r>
      <w:proofErr w:type="spellStart"/>
      <w:r w:rsidRPr="009F6562">
        <w:rPr>
          <w:lang w:val="eu-ES"/>
        </w:rPr>
        <w:t>zoritxarrez</w:t>
      </w:r>
      <w:proofErr w:type="spellEnd"/>
      <w:r>
        <w:rPr>
          <w:lang w:val="eu-ES"/>
        </w:rPr>
        <w:t>,</w:t>
      </w:r>
      <w:r w:rsidRPr="009F6562">
        <w:rPr>
          <w:lang w:val="eu-ES"/>
        </w:rPr>
        <w:t xml:space="preserve"> oraindik ba kolonial mentalitate horretatik</w:t>
      </w:r>
      <w:r>
        <w:rPr>
          <w:lang w:val="eu-ES"/>
        </w:rPr>
        <w:t xml:space="preserve">, </w:t>
      </w:r>
      <w:proofErr w:type="spellStart"/>
      <w:r>
        <w:rPr>
          <w:lang w:val="eu-ES"/>
        </w:rPr>
        <w:t>supremacista</w:t>
      </w:r>
      <w:proofErr w:type="spellEnd"/>
      <w:r w:rsidRPr="009F6562">
        <w:rPr>
          <w:lang w:val="eu-ES"/>
        </w:rPr>
        <w:t xml:space="preserve"> mentalitate eta ideologia horretatik</w:t>
      </w:r>
      <w:r>
        <w:rPr>
          <w:lang w:val="eu-ES"/>
        </w:rPr>
        <w:t>,</w:t>
      </w:r>
      <w:r w:rsidRPr="009F6562">
        <w:rPr>
          <w:lang w:val="eu-ES"/>
        </w:rPr>
        <w:t xml:space="preserve"> ba euskaldunok zapalduak gaude, gure hizkuntza zapaldua dago</w:t>
      </w:r>
      <w:r>
        <w:rPr>
          <w:lang w:val="eu-ES"/>
        </w:rPr>
        <w:t>,</w:t>
      </w:r>
      <w:r w:rsidRPr="009F6562">
        <w:rPr>
          <w:lang w:val="eu-ES"/>
        </w:rPr>
        <w:t xml:space="preserve"> oraindik ere gure herrian euskara ez da ofiziala, ez da ofiziala</w:t>
      </w:r>
      <w:r>
        <w:rPr>
          <w:lang w:val="eu-ES"/>
        </w:rPr>
        <w:t>;</w:t>
      </w:r>
      <w:r w:rsidRPr="009F6562">
        <w:rPr>
          <w:lang w:val="eu-ES"/>
        </w:rPr>
        <w:t xml:space="preserve"> baina </w:t>
      </w:r>
      <w:r>
        <w:rPr>
          <w:lang w:val="eu-ES"/>
        </w:rPr>
        <w:t>ez naiz</w:t>
      </w:r>
      <w:r w:rsidRPr="009F6562">
        <w:rPr>
          <w:lang w:val="eu-ES"/>
        </w:rPr>
        <w:t xml:space="preserve"> joango ez Nafarroara eta ez iparraldera, ikustea besterik ez etxe honetan</w:t>
      </w:r>
      <w:r>
        <w:rPr>
          <w:lang w:val="eu-ES"/>
        </w:rPr>
        <w:t>,</w:t>
      </w:r>
      <w:r w:rsidRPr="009F6562">
        <w:rPr>
          <w:lang w:val="eu-ES"/>
        </w:rPr>
        <w:t xml:space="preserve"> EAEko erakunde nagusia</w:t>
      </w:r>
      <w:r>
        <w:rPr>
          <w:lang w:val="eu-ES"/>
        </w:rPr>
        <w:t>n,</w:t>
      </w:r>
      <w:r w:rsidRPr="009F6562">
        <w:rPr>
          <w:lang w:val="eu-ES"/>
        </w:rPr>
        <w:t xml:space="preserve"> </w:t>
      </w:r>
      <w:r>
        <w:rPr>
          <w:lang w:val="eu-ES"/>
        </w:rPr>
        <w:t>ustez demokrazia bat</w:t>
      </w:r>
      <w:r w:rsidRPr="009F6562">
        <w:rPr>
          <w:lang w:val="eu-ES"/>
        </w:rPr>
        <w:t>eta</w:t>
      </w:r>
      <w:r>
        <w:rPr>
          <w:lang w:val="eu-ES"/>
        </w:rPr>
        <w:t>n,</w:t>
      </w:r>
      <w:r w:rsidRPr="009F6562">
        <w:rPr>
          <w:lang w:val="eu-ES"/>
        </w:rPr>
        <w:t xml:space="preserve"> gure hizkuntzak zer tr</w:t>
      </w:r>
      <w:r>
        <w:rPr>
          <w:lang w:val="eu-ES"/>
        </w:rPr>
        <w:t>atamendu daukan guztion aldetik, guztio</w:t>
      </w:r>
      <w:r w:rsidRPr="009F6562">
        <w:rPr>
          <w:lang w:val="eu-ES"/>
        </w:rPr>
        <w:t>n aldetik eta erakunde bezala</w:t>
      </w:r>
      <w:r>
        <w:rPr>
          <w:lang w:val="eu-ES"/>
        </w:rPr>
        <w:t>. Esango</w:t>
      </w:r>
      <w:r w:rsidRPr="009F6562">
        <w:rPr>
          <w:lang w:val="eu-ES"/>
        </w:rPr>
        <w:t xml:space="preserve"> didazu</w:t>
      </w:r>
      <w:r>
        <w:rPr>
          <w:lang w:val="eu-ES"/>
        </w:rPr>
        <w:t xml:space="preserve"> niri g</w:t>
      </w:r>
      <w:r w:rsidRPr="009F6562">
        <w:rPr>
          <w:lang w:val="eu-ES"/>
        </w:rPr>
        <w:t>aztelera eta euskara</w:t>
      </w:r>
      <w:r>
        <w:rPr>
          <w:lang w:val="eu-ES"/>
        </w:rPr>
        <w:t>, bi</w:t>
      </w:r>
      <w:r w:rsidRPr="009F6562">
        <w:rPr>
          <w:lang w:val="eu-ES"/>
        </w:rPr>
        <w:t xml:space="preserve"> h</w:t>
      </w:r>
      <w:r>
        <w:rPr>
          <w:lang w:val="eu-ES"/>
        </w:rPr>
        <w:t>i</w:t>
      </w:r>
      <w:r w:rsidRPr="009F6562">
        <w:rPr>
          <w:lang w:val="eu-ES"/>
        </w:rPr>
        <w:t>zkuntza ofiziala</w:t>
      </w:r>
      <w:r>
        <w:rPr>
          <w:lang w:val="eu-ES"/>
        </w:rPr>
        <w:t>k. E</w:t>
      </w:r>
      <w:r w:rsidRPr="009F6562">
        <w:rPr>
          <w:lang w:val="eu-ES"/>
        </w:rPr>
        <w:t>ta ez hori bakarrik, euskara</w:t>
      </w:r>
      <w:r>
        <w:rPr>
          <w:lang w:val="eu-ES"/>
        </w:rPr>
        <w:t>,</w:t>
      </w:r>
      <w:r w:rsidRPr="009F6562">
        <w:rPr>
          <w:lang w:val="eu-ES"/>
        </w:rPr>
        <w:t xml:space="preserve"> berezko hizkuntza, zer egoeratan dagoen.</w:t>
      </w:r>
    </w:p>
    <w:p w:rsidR="004904B1" w:rsidRDefault="004904B1" w:rsidP="004904B1">
      <w:pPr>
        <w:pStyle w:val="Texto"/>
        <w:rPr>
          <w:lang w:val="eu-ES"/>
        </w:rPr>
      </w:pPr>
    </w:p>
    <w:p w:rsidR="004904B1" w:rsidRDefault="004904B1" w:rsidP="004904B1">
      <w:pPr>
        <w:pStyle w:val="Texto"/>
        <w:rPr>
          <w:lang w:val="eu-ES"/>
        </w:rPr>
      </w:pPr>
      <w:r w:rsidRPr="009F6562">
        <w:rPr>
          <w:lang w:val="eu-ES"/>
        </w:rPr>
        <w:t>Beraz, ez daki</w:t>
      </w:r>
      <w:r>
        <w:rPr>
          <w:lang w:val="eu-ES"/>
        </w:rPr>
        <w:t>t</w:t>
      </w:r>
      <w:r w:rsidRPr="009F6562">
        <w:rPr>
          <w:lang w:val="eu-ES"/>
        </w:rPr>
        <w:t xml:space="preserve"> zer esan. Agian</w:t>
      </w:r>
      <w:r>
        <w:rPr>
          <w:lang w:val="eu-ES"/>
        </w:rPr>
        <w:t>,</w:t>
      </w:r>
      <w:r w:rsidRPr="009F6562">
        <w:rPr>
          <w:lang w:val="eu-ES"/>
        </w:rPr>
        <w:t xml:space="preserve"> modan dago orain </w:t>
      </w:r>
      <w:proofErr w:type="spellStart"/>
      <w:r>
        <w:rPr>
          <w:lang w:val="eu-ES"/>
        </w:rPr>
        <w:t>poliamor</w:t>
      </w:r>
      <w:proofErr w:type="spellEnd"/>
      <w:r>
        <w:rPr>
          <w:lang w:val="eu-ES"/>
        </w:rPr>
        <w:t xml:space="preserve">, </w:t>
      </w:r>
      <w:proofErr w:type="spellStart"/>
      <w:r>
        <w:rPr>
          <w:lang w:val="eu-ES"/>
        </w:rPr>
        <w:t>poliamorrera</w:t>
      </w:r>
      <w:proofErr w:type="spellEnd"/>
      <w:r>
        <w:rPr>
          <w:lang w:val="eu-ES"/>
        </w:rPr>
        <w:t xml:space="preserve"> </w:t>
      </w:r>
      <w:r w:rsidRPr="009F6562">
        <w:rPr>
          <w:lang w:val="eu-ES"/>
        </w:rPr>
        <w:t>gonbidatu hizkuntzari dagokionean, maitatu gehiago euskara</w:t>
      </w:r>
      <w:r>
        <w:rPr>
          <w:lang w:val="eu-ES"/>
        </w:rPr>
        <w:t>.</w:t>
      </w:r>
      <w:r w:rsidRPr="009F6562">
        <w:rPr>
          <w:lang w:val="eu-ES"/>
        </w:rPr>
        <w:t xml:space="preserve"> </w:t>
      </w:r>
      <w:r>
        <w:rPr>
          <w:lang w:val="eu-ES"/>
        </w:rPr>
        <w:t>B</w:t>
      </w:r>
      <w:r w:rsidRPr="009F6562">
        <w:rPr>
          <w:lang w:val="eu-ES"/>
        </w:rPr>
        <w:t>aina</w:t>
      </w:r>
      <w:r>
        <w:rPr>
          <w:lang w:val="eu-ES"/>
        </w:rPr>
        <w:t>,</w:t>
      </w:r>
      <w:r w:rsidRPr="009F6562">
        <w:rPr>
          <w:lang w:val="eu-ES"/>
        </w:rPr>
        <w:t xml:space="preserve"> maitatzea</w:t>
      </w:r>
      <w:r>
        <w:rPr>
          <w:lang w:val="eu-ES"/>
        </w:rPr>
        <w:t>z</w:t>
      </w:r>
      <w:r w:rsidRPr="009F6562">
        <w:rPr>
          <w:lang w:val="eu-ES"/>
        </w:rPr>
        <w:t xml:space="preserve"> gain</w:t>
      </w:r>
      <w:r>
        <w:rPr>
          <w:lang w:val="eu-ES"/>
        </w:rPr>
        <w:t>,</w:t>
      </w:r>
      <w:r w:rsidRPr="009F6562">
        <w:rPr>
          <w:lang w:val="eu-ES"/>
        </w:rPr>
        <w:t xml:space="preserve"> benetan</w:t>
      </w:r>
      <w:r>
        <w:rPr>
          <w:lang w:val="eu-ES"/>
        </w:rPr>
        <w:t>,</w:t>
      </w:r>
      <w:r w:rsidRPr="009F6562">
        <w:rPr>
          <w:lang w:val="eu-ES"/>
        </w:rPr>
        <w:t xml:space="preserve"> txipa aldatu eta </w:t>
      </w:r>
      <w:proofErr w:type="spellStart"/>
      <w:r>
        <w:rPr>
          <w:lang w:val="eu-ES"/>
        </w:rPr>
        <w:t>pleistozenotik</w:t>
      </w:r>
      <w:proofErr w:type="spellEnd"/>
      <w:r w:rsidRPr="009F6562">
        <w:rPr>
          <w:lang w:val="eu-ES"/>
        </w:rPr>
        <w:t xml:space="preserve"> atera eta garai berrietara hasi pixkanaka-pixkanaka murgiltze</w:t>
      </w:r>
      <w:r>
        <w:rPr>
          <w:lang w:val="eu-ES"/>
        </w:rPr>
        <w:t>n.</w:t>
      </w:r>
    </w:p>
    <w:p w:rsidR="004904B1" w:rsidRDefault="004904B1" w:rsidP="004904B1">
      <w:pPr>
        <w:pStyle w:val="Texto"/>
        <w:rPr>
          <w:lang w:val="eu-ES"/>
        </w:rPr>
      </w:pPr>
    </w:p>
    <w:p w:rsidR="004904B1" w:rsidRDefault="004904B1" w:rsidP="004904B1">
      <w:pPr>
        <w:pStyle w:val="Texto"/>
        <w:rPr>
          <w:lang w:val="eu-ES"/>
        </w:rPr>
      </w:pPr>
    </w:p>
    <w:p w:rsidR="004904B1" w:rsidRDefault="004904B1" w:rsidP="004904B1">
      <w:pPr>
        <w:pStyle w:val="Texto"/>
        <w:rPr>
          <w:lang w:val="eu-ES"/>
        </w:rPr>
      </w:pPr>
      <w:r w:rsidRPr="00766B01">
        <w:rPr>
          <w:rFonts w:ascii="Futura Md BT" w:hAnsi="Futura Md BT"/>
          <w:lang w:val="eu-ES"/>
        </w:rPr>
        <w:t>LEHENDAKARIAK:</w:t>
      </w:r>
      <w:r>
        <w:rPr>
          <w:lang w:val="eu-ES"/>
        </w:rPr>
        <w:t xml:space="preserve"> Eskerrik asko, Ubera andrea</w:t>
      </w:r>
      <w:r w:rsidRPr="009F6562">
        <w:rPr>
          <w:lang w:val="eu-ES"/>
        </w:rPr>
        <w:t>.</w:t>
      </w:r>
    </w:p>
    <w:p w:rsidR="004904B1" w:rsidRDefault="004904B1" w:rsidP="004904B1">
      <w:pPr>
        <w:pStyle w:val="Texto"/>
        <w:rPr>
          <w:lang w:val="eu-ES"/>
        </w:rPr>
      </w:pPr>
    </w:p>
    <w:p w:rsidR="004904B1" w:rsidRDefault="004904B1" w:rsidP="004904B1">
      <w:pPr>
        <w:pStyle w:val="Texto"/>
        <w:rPr>
          <w:lang w:val="eu-ES"/>
        </w:rPr>
      </w:pPr>
      <w:r w:rsidRPr="009F6562">
        <w:rPr>
          <w:lang w:val="eu-ES"/>
        </w:rPr>
        <w:t xml:space="preserve">Eztabaida amaituta, botoetara jarriko dugu Elkarrekin </w:t>
      </w:r>
      <w:proofErr w:type="spellStart"/>
      <w:r w:rsidRPr="009F6562">
        <w:rPr>
          <w:lang w:val="eu-ES"/>
        </w:rPr>
        <w:t>Podemos</w:t>
      </w:r>
      <w:proofErr w:type="spellEnd"/>
      <w:r w:rsidRPr="009F6562">
        <w:rPr>
          <w:lang w:val="eu-ES"/>
        </w:rPr>
        <w:t xml:space="preserve"> taldearen legez besteko proposamenaren jatorrizko testua. Bozkatu dezakegu.</w:t>
      </w:r>
    </w:p>
    <w:p w:rsidR="004904B1" w:rsidRDefault="004904B1" w:rsidP="004904B1">
      <w:pPr>
        <w:pStyle w:val="Texto"/>
        <w:rPr>
          <w:lang w:val="eu-ES"/>
        </w:rPr>
      </w:pPr>
    </w:p>
    <w:p w:rsidR="004904B1" w:rsidRDefault="004904B1" w:rsidP="004904B1">
      <w:pPr>
        <w:pStyle w:val="Texto"/>
        <w:rPr>
          <w:lang w:val="eu-ES"/>
        </w:rPr>
      </w:pPr>
    </w:p>
    <w:p w:rsidR="004904B1" w:rsidRDefault="004904B1" w:rsidP="004904B1">
      <w:pPr>
        <w:pStyle w:val="anotaciones0"/>
        <w:rPr>
          <w:lang w:val="eu-ES"/>
        </w:rPr>
      </w:pPr>
      <w:r>
        <w:rPr>
          <w:lang w:val="eu-ES"/>
        </w:rPr>
        <w:t>Botazioa eginda, hauxe izan da emaitza: emandako botoak, 73; aldekoak, 73; aurkakoak, 0; abstentzioak, 0.</w:t>
      </w:r>
    </w:p>
    <w:p w:rsidR="004904B1" w:rsidRDefault="004904B1" w:rsidP="004904B1">
      <w:pPr>
        <w:pStyle w:val="Texto"/>
        <w:rPr>
          <w:lang w:val="eu-ES"/>
        </w:rPr>
      </w:pPr>
    </w:p>
    <w:p w:rsidR="004904B1" w:rsidRDefault="004904B1" w:rsidP="004904B1">
      <w:pPr>
        <w:pStyle w:val="Texto"/>
        <w:rPr>
          <w:lang w:val="eu-ES"/>
        </w:rPr>
      </w:pPr>
    </w:p>
    <w:p w:rsidR="004904B1" w:rsidRDefault="004904B1" w:rsidP="004904B1">
      <w:pPr>
        <w:pStyle w:val="Texto"/>
        <w:rPr>
          <w:lang w:val="eu-ES"/>
        </w:rPr>
      </w:pPr>
      <w:r>
        <w:rPr>
          <w:rFonts w:ascii="Futura Md BT" w:hAnsi="Futura Md BT"/>
          <w:lang w:val="eu-ES"/>
        </w:rPr>
        <w:t>LEHENDAKARIAK</w:t>
      </w:r>
      <w:r w:rsidRPr="00892581">
        <w:rPr>
          <w:rFonts w:ascii="Futura Md BT" w:hAnsi="Futura Md BT"/>
          <w:lang w:val="eu-ES"/>
        </w:rPr>
        <w:t>:</w:t>
      </w:r>
      <w:r>
        <w:rPr>
          <w:lang w:val="eu-ES"/>
        </w:rPr>
        <w:t xml:space="preserve"> </w:t>
      </w:r>
      <w:r w:rsidRPr="009F6562">
        <w:rPr>
          <w:lang w:val="eu-ES"/>
        </w:rPr>
        <w:t>Beraz, aho batez onartu da Elkarrek</w:t>
      </w:r>
      <w:r>
        <w:rPr>
          <w:lang w:val="eu-ES"/>
        </w:rPr>
        <w:t xml:space="preserve">in </w:t>
      </w:r>
      <w:proofErr w:type="spellStart"/>
      <w:r>
        <w:rPr>
          <w:lang w:val="eu-ES"/>
        </w:rPr>
        <w:t>Podemosen</w:t>
      </w:r>
      <w:proofErr w:type="spellEnd"/>
      <w:r>
        <w:rPr>
          <w:lang w:val="eu-ES"/>
        </w:rPr>
        <w:t xml:space="preserve"> jatorrizko testua.</w:t>
      </w:r>
    </w:p>
    <w:p w:rsidR="004904B1" w:rsidRDefault="004904B1" w:rsidP="004904B1">
      <w:pPr>
        <w:pStyle w:val="Texto"/>
        <w:rPr>
          <w:lang w:val="eu-ES"/>
        </w:rPr>
      </w:pPr>
    </w:p>
    <w:p w:rsidR="004904B1" w:rsidRDefault="004904B1" w:rsidP="004904B1">
      <w:pPr>
        <w:pStyle w:val="Texto"/>
        <w:rPr>
          <w:lang w:val="eu-ES"/>
        </w:rPr>
      </w:pPr>
      <w:r>
        <w:rPr>
          <w:lang w:val="eu-ES"/>
        </w:rPr>
        <w:t>O</w:t>
      </w:r>
      <w:r w:rsidRPr="009F6562">
        <w:rPr>
          <w:lang w:val="eu-ES"/>
        </w:rPr>
        <w:t>soko bilkura eteten dut laurak laurden gutxi</w:t>
      </w:r>
      <w:r>
        <w:rPr>
          <w:lang w:val="eu-ES"/>
        </w:rPr>
        <w:t>ra arte.</w:t>
      </w:r>
    </w:p>
    <w:p w:rsidR="004904B1" w:rsidRDefault="004904B1" w:rsidP="004904B1">
      <w:pPr>
        <w:pStyle w:val="Texto"/>
        <w:rPr>
          <w:lang w:val="eu-ES"/>
        </w:rPr>
      </w:pPr>
    </w:p>
    <w:p w:rsidR="004904B1" w:rsidRDefault="004904B1" w:rsidP="004904B1">
      <w:pPr>
        <w:pStyle w:val="Texto"/>
        <w:rPr>
          <w:lang w:val="eu-ES"/>
        </w:rPr>
      </w:pPr>
    </w:p>
    <w:p w:rsidR="004904B1" w:rsidRDefault="004904B1" w:rsidP="004904B1">
      <w:pPr>
        <w:pStyle w:val="Texto"/>
        <w:ind w:left="3543" w:firstLine="0"/>
        <w:rPr>
          <w:i/>
          <w:lang w:val="eu-ES"/>
        </w:rPr>
      </w:pPr>
      <w:r>
        <w:rPr>
          <w:i/>
          <w:lang w:val="eu-ES"/>
        </w:rPr>
        <w:t>Eguerdiko ordu biak eta hamabian eten da bilkura.</w:t>
      </w:r>
    </w:p>
    <w:p w:rsidR="004904B1" w:rsidRPr="003B39AB" w:rsidRDefault="004904B1" w:rsidP="004904B1">
      <w:pPr>
        <w:pStyle w:val="Texto"/>
        <w:rPr>
          <w:lang w:val="eu-ES"/>
        </w:rPr>
      </w:pPr>
    </w:p>
    <w:p w:rsidR="004904B1" w:rsidRPr="003B39AB" w:rsidRDefault="004904B1" w:rsidP="004904B1">
      <w:pPr>
        <w:pStyle w:val="Texto"/>
        <w:rPr>
          <w:lang w:val="eu-ES"/>
        </w:rPr>
      </w:pPr>
      <w:r w:rsidRPr="003B39AB">
        <w:rPr>
          <w:lang w:val="eu-ES"/>
        </w:rPr>
        <w:t>(41. zintaren amaiera)</w:t>
      </w:r>
    </w:p>
    <w:p w:rsidR="003B39AB" w:rsidRPr="003B39AB" w:rsidRDefault="003B39AB" w:rsidP="009A0BCF">
      <w:pPr>
        <w:pStyle w:val="Texto"/>
        <w:rPr>
          <w:lang w:val="eu-ES"/>
        </w:rPr>
      </w:pPr>
      <w:r w:rsidRPr="003B39AB">
        <w:rPr>
          <w:lang w:val="eu-ES"/>
        </w:rPr>
        <w:t>(42. zenbakiko zintaren hasiera)</w:t>
      </w:r>
    </w:p>
    <w:p w:rsidR="003B39AB" w:rsidRPr="003B39AB" w:rsidRDefault="003B39AB" w:rsidP="009A0BCF">
      <w:pPr>
        <w:pStyle w:val="Texto"/>
        <w:rPr>
          <w:lang w:val="eu-ES"/>
        </w:rPr>
      </w:pPr>
    </w:p>
    <w:p w:rsidR="003B39AB" w:rsidRPr="003B39AB" w:rsidRDefault="003B39AB" w:rsidP="009A0BCF">
      <w:pPr>
        <w:pStyle w:val="Texto"/>
        <w:rPr>
          <w:lang w:val="eu-ES"/>
        </w:rPr>
      </w:pPr>
    </w:p>
    <w:p w:rsidR="003B39AB" w:rsidRDefault="003B39AB" w:rsidP="009A0BCF">
      <w:pPr>
        <w:pStyle w:val="Texto"/>
        <w:ind w:left="3543" w:firstLine="0"/>
        <w:rPr>
          <w:i/>
          <w:lang w:val="eu-ES"/>
        </w:rPr>
      </w:pPr>
      <w:r>
        <w:rPr>
          <w:i/>
          <w:lang w:val="eu-ES"/>
        </w:rPr>
        <w:t>Arratsaldeko hirurak eta berrogeita bostean berriro ekin zaio bilkurari.</w:t>
      </w:r>
    </w:p>
    <w:p w:rsidR="003B39AB" w:rsidRDefault="003B39AB" w:rsidP="009A0BCF">
      <w:pPr>
        <w:pStyle w:val="Texto"/>
        <w:rPr>
          <w:lang w:val="eu-ES"/>
        </w:rPr>
      </w:pPr>
    </w:p>
    <w:p w:rsidR="003B39AB" w:rsidRDefault="003B39AB" w:rsidP="009A0BCF">
      <w:pPr>
        <w:pStyle w:val="Texto"/>
        <w:rPr>
          <w:lang w:val="eu-ES"/>
        </w:rPr>
      </w:pPr>
    </w:p>
    <w:p w:rsidR="003B39AB" w:rsidRDefault="003B39AB" w:rsidP="009A0BCF">
      <w:pPr>
        <w:pStyle w:val="Texto"/>
        <w:rPr>
          <w:lang w:val="eu-ES"/>
        </w:rPr>
      </w:pPr>
      <w:r w:rsidRPr="007F3E0C">
        <w:rPr>
          <w:rFonts w:ascii="Futura Md BT" w:hAnsi="Futura Md BT"/>
          <w:lang w:val="eu-ES"/>
        </w:rPr>
        <w:t>LEHENDAKARIAK</w:t>
      </w:r>
      <w:r>
        <w:rPr>
          <w:lang w:val="eu-ES"/>
        </w:rPr>
        <w:t xml:space="preserve">: </w:t>
      </w:r>
      <w:r w:rsidRPr="007F3E0C">
        <w:rPr>
          <w:lang w:val="eu-ES"/>
        </w:rPr>
        <w:t>Arratsalde</w:t>
      </w:r>
      <w:r>
        <w:rPr>
          <w:lang w:val="eu-ES"/>
        </w:rPr>
        <w:t xml:space="preserve"> on guztioi</w:t>
      </w:r>
      <w:r w:rsidRPr="007F3E0C">
        <w:rPr>
          <w:lang w:val="eu-ES"/>
        </w:rPr>
        <w:t>. O</w:t>
      </w:r>
      <w:r>
        <w:rPr>
          <w:lang w:val="eu-ES"/>
        </w:rPr>
        <w:t>soko bilkurari berriro ekingo diogu.</w:t>
      </w:r>
    </w:p>
    <w:p w:rsidR="003B39AB" w:rsidRDefault="003B39AB" w:rsidP="009A0BCF">
      <w:pPr>
        <w:pStyle w:val="Texto"/>
        <w:rPr>
          <w:lang w:val="eu-ES"/>
        </w:rPr>
      </w:pPr>
    </w:p>
    <w:p w:rsidR="003B39AB" w:rsidRDefault="003B39AB" w:rsidP="009A0BCF">
      <w:pPr>
        <w:pStyle w:val="Texto"/>
        <w:rPr>
          <w:lang w:val="eu-ES"/>
        </w:rPr>
      </w:pPr>
      <w:r>
        <w:rPr>
          <w:lang w:val="eu-ES"/>
        </w:rPr>
        <w:t>Gai-zerrendako zazpigarren</w:t>
      </w:r>
      <w:r w:rsidRPr="007F3E0C">
        <w:rPr>
          <w:lang w:val="eu-ES"/>
        </w:rPr>
        <w:t xml:space="preserve"> </w:t>
      </w:r>
      <w:r>
        <w:rPr>
          <w:lang w:val="eu-ES"/>
        </w:rPr>
        <w:t>puntua:</w:t>
      </w:r>
      <w:r w:rsidRPr="007F3E0C">
        <w:rPr>
          <w:lang w:val="eu-ES"/>
        </w:rPr>
        <w:t xml:space="preserve"> </w:t>
      </w:r>
      <w:r>
        <w:rPr>
          <w:lang w:val="eu-ES"/>
        </w:rPr>
        <w:t>"</w:t>
      </w:r>
      <w:r w:rsidRPr="007F3E0C">
        <w:rPr>
          <w:lang w:val="eu-ES"/>
        </w:rPr>
        <w:t>Euskal Sozialistak tald</w:t>
      </w:r>
      <w:r>
        <w:rPr>
          <w:lang w:val="eu-ES"/>
        </w:rPr>
        <w:t>e parlamentarioak egindako legez besteko</w:t>
      </w:r>
      <w:r w:rsidRPr="007F3E0C">
        <w:rPr>
          <w:lang w:val="eu-ES"/>
        </w:rPr>
        <w:t xml:space="preserve"> proposame</w:t>
      </w:r>
      <w:r>
        <w:rPr>
          <w:lang w:val="eu-ES"/>
        </w:rPr>
        <w:t>na, Gernikako Estatutuaren 40. urteurrena</w:t>
      </w:r>
      <w:r w:rsidRPr="007F3E0C">
        <w:rPr>
          <w:lang w:val="eu-ES"/>
        </w:rPr>
        <w:t xml:space="preserve"> ospatzeari b</w:t>
      </w:r>
      <w:r>
        <w:rPr>
          <w:lang w:val="eu-ES"/>
        </w:rPr>
        <w:t>uruz. Eztabaida eta behin</w:t>
      </w:r>
      <w:r w:rsidRPr="007F3E0C">
        <w:rPr>
          <w:lang w:val="eu-ES"/>
        </w:rPr>
        <w:t xml:space="preserve"> betiko ebazpena</w:t>
      </w:r>
      <w:r>
        <w:rPr>
          <w:lang w:val="eu-ES"/>
        </w:rPr>
        <w:t>"</w:t>
      </w:r>
      <w:r w:rsidRPr="007F3E0C">
        <w:rPr>
          <w:lang w:val="eu-ES"/>
        </w:rPr>
        <w:t>.</w:t>
      </w:r>
    </w:p>
    <w:p w:rsidR="003B39AB" w:rsidRDefault="003B39AB" w:rsidP="009A0BCF">
      <w:pPr>
        <w:pStyle w:val="Texto"/>
        <w:rPr>
          <w:lang w:val="eu-ES"/>
        </w:rPr>
      </w:pPr>
    </w:p>
    <w:p w:rsidR="003B39AB" w:rsidRDefault="003B39AB" w:rsidP="009A0BCF">
      <w:pPr>
        <w:pStyle w:val="Texto"/>
        <w:rPr>
          <w:lang w:val="eu-ES"/>
        </w:rPr>
      </w:pPr>
      <w:r>
        <w:rPr>
          <w:lang w:val="eu-ES"/>
        </w:rPr>
        <w:t xml:space="preserve">Talde </w:t>
      </w:r>
      <w:proofErr w:type="spellStart"/>
      <w:r>
        <w:rPr>
          <w:lang w:val="eu-ES"/>
        </w:rPr>
        <w:t>proposatzailearen</w:t>
      </w:r>
      <w:proofErr w:type="spellEnd"/>
      <w:r>
        <w:rPr>
          <w:lang w:val="eu-ES"/>
        </w:rPr>
        <w:t xml:space="preserve"> txanda.</w:t>
      </w:r>
      <w:r w:rsidRPr="007F3E0C">
        <w:rPr>
          <w:lang w:val="eu-ES"/>
        </w:rPr>
        <w:t xml:space="preserve"> Euskal Talde Sozial</w:t>
      </w:r>
      <w:r>
        <w:rPr>
          <w:lang w:val="eu-ES"/>
        </w:rPr>
        <w:t>istaren ordezkaria den Pastor jau</w:t>
      </w:r>
      <w:r w:rsidRPr="007F3E0C">
        <w:rPr>
          <w:lang w:val="eu-ES"/>
        </w:rPr>
        <w:t>na, zurea da hitza ekimen</w:t>
      </w:r>
      <w:r>
        <w:rPr>
          <w:lang w:val="eu-ES"/>
        </w:rPr>
        <w:t>a</w:t>
      </w:r>
      <w:r w:rsidRPr="007F3E0C">
        <w:rPr>
          <w:lang w:val="eu-ES"/>
        </w:rPr>
        <w:t xml:space="preserve"> aurkeztu</w:t>
      </w:r>
      <w:r>
        <w:rPr>
          <w:lang w:val="eu-ES"/>
        </w:rPr>
        <w:t xml:space="preserve"> e</w:t>
      </w:r>
      <w:r w:rsidRPr="007F3E0C">
        <w:rPr>
          <w:lang w:val="eu-ES"/>
        </w:rPr>
        <w:t>ta defendatzeko.</w:t>
      </w:r>
    </w:p>
    <w:p w:rsidR="003B39AB" w:rsidRDefault="003B39AB" w:rsidP="009A0BCF">
      <w:pPr>
        <w:pStyle w:val="Texto"/>
        <w:rPr>
          <w:lang w:val="eu-ES"/>
        </w:rPr>
      </w:pPr>
    </w:p>
    <w:p w:rsidR="003B39AB" w:rsidRDefault="003B39AB" w:rsidP="009A0BCF">
      <w:pPr>
        <w:pStyle w:val="Texto"/>
        <w:rPr>
          <w:lang w:val="eu-ES"/>
        </w:rPr>
      </w:pPr>
    </w:p>
    <w:p w:rsidR="003B39AB" w:rsidRDefault="003B39AB" w:rsidP="009A0BCF">
      <w:pPr>
        <w:pStyle w:val="Texto"/>
      </w:pPr>
      <w:r w:rsidRPr="007F3E0C">
        <w:rPr>
          <w:rFonts w:ascii="Futura Md BT" w:hAnsi="Futura Md BT"/>
          <w:lang w:val="eu-ES"/>
        </w:rPr>
        <w:t>PASTOR GARRIDO</w:t>
      </w:r>
      <w:r>
        <w:rPr>
          <w:lang w:val="eu-ES"/>
        </w:rPr>
        <w:t xml:space="preserve"> jaunak: </w:t>
      </w:r>
      <w:r w:rsidRPr="007F3E0C">
        <w:rPr>
          <w:lang w:val="eu-ES"/>
        </w:rPr>
        <w:t xml:space="preserve">Arratsalde on. </w:t>
      </w:r>
      <w:r w:rsidRPr="007F3E0C">
        <w:t>Gracias</w:t>
      </w:r>
      <w:r>
        <w:t>, p</w:t>
      </w:r>
      <w:r w:rsidRPr="007F3E0C">
        <w:t>residenta.</w:t>
      </w:r>
    </w:p>
    <w:p w:rsidR="003B39AB" w:rsidRDefault="003B39AB" w:rsidP="009A0BCF">
      <w:pPr>
        <w:pStyle w:val="Texto"/>
      </w:pPr>
    </w:p>
    <w:p w:rsidR="003B39AB" w:rsidRDefault="003B39AB" w:rsidP="009A0BCF">
      <w:pPr>
        <w:pStyle w:val="Texto"/>
      </w:pPr>
      <w:r>
        <w:lastRenderedPageBreak/>
        <w:t>Bien. E</w:t>
      </w:r>
      <w:r w:rsidRPr="007F3E0C">
        <w:t xml:space="preserve">l </w:t>
      </w:r>
      <w:r>
        <w:t>g</w:t>
      </w:r>
      <w:r w:rsidRPr="007F3E0C">
        <w:t>rupo Socialista propone en este día no pasar por alto las fechas importantes</w:t>
      </w:r>
      <w:r>
        <w:t>,</w:t>
      </w:r>
      <w:r w:rsidRPr="007F3E0C">
        <w:t xml:space="preserve"> y esta </w:t>
      </w:r>
      <w:r>
        <w:t xml:space="preserve">lo </w:t>
      </w:r>
      <w:r w:rsidRPr="007F3E0C">
        <w:t>es</w:t>
      </w:r>
      <w:r>
        <w:t>,</w:t>
      </w:r>
      <w:r w:rsidRPr="007F3E0C">
        <w:t xml:space="preserve"> las históricas</w:t>
      </w:r>
      <w:r>
        <w:t>,</w:t>
      </w:r>
      <w:r w:rsidRPr="007F3E0C">
        <w:t xml:space="preserve"> las que nos han hecho llegar a donde estamos, las que han permitido hacer la Euskadi social y la Euskadi plural.</w:t>
      </w:r>
    </w:p>
    <w:p w:rsidR="003B39AB" w:rsidRDefault="003B39AB" w:rsidP="009A0BCF">
      <w:pPr>
        <w:pStyle w:val="Texto"/>
      </w:pPr>
    </w:p>
    <w:p w:rsidR="003B39AB" w:rsidRDefault="003B39AB" w:rsidP="009A0BCF">
      <w:pPr>
        <w:pStyle w:val="Texto"/>
      </w:pPr>
      <w:r w:rsidRPr="007F3E0C">
        <w:t>Y nos parece especialmente importante que se haga en estos momentos resueltos</w:t>
      </w:r>
      <w:r>
        <w:t>,</w:t>
      </w:r>
      <w:r w:rsidRPr="007F3E0C">
        <w:t xml:space="preserve"> en estos momentos en los que se están cuestionando los pilares esenciales sobre los que se ha</w:t>
      </w:r>
      <w:r>
        <w:t xml:space="preserve"> ido construyendo esta sociedad,</w:t>
      </w:r>
      <w:r w:rsidRPr="007F3E0C">
        <w:t xml:space="preserve"> una forma de convivir entre diferentes, una fórmula que debemos seguir manteniendo viva y un modelo a actualizar</w:t>
      </w:r>
      <w:r>
        <w:t>,</w:t>
      </w:r>
      <w:r w:rsidRPr="007F3E0C">
        <w:t xml:space="preserve"> a ponerlo al día. Estas son las tres cuestiones básicas que se incluyen en esta proposición. Tres ideas que en esos términos se han venido refrendando por una</w:t>
      </w:r>
      <w:r>
        <w:t xml:space="preserve"> inmensa mayoría de esta Cámara h</w:t>
      </w:r>
      <w:r w:rsidRPr="007F3E0C">
        <w:t>asta el día de hoy</w:t>
      </w:r>
      <w:r>
        <w:t>.</w:t>
      </w:r>
    </w:p>
    <w:p w:rsidR="003B39AB" w:rsidRDefault="003B39AB" w:rsidP="009A0BCF">
      <w:pPr>
        <w:pStyle w:val="Texto"/>
      </w:pPr>
    </w:p>
    <w:p w:rsidR="003B39AB" w:rsidRDefault="003B39AB" w:rsidP="009A0BCF">
      <w:pPr>
        <w:pStyle w:val="Texto"/>
      </w:pPr>
      <w:r>
        <w:t>N</w:t>
      </w:r>
      <w:r w:rsidRPr="007F3E0C">
        <w:t>o traemos una idea socialista de cómo debe ser nuestro autogobierno. Traemos un proyecto que empezamos a construir básicamente socialistas y nacionalistas, que consiguió sumar desde el pr</w:t>
      </w:r>
      <w:r>
        <w:t>incipio a comunistas y centristas</w:t>
      </w:r>
      <w:r w:rsidRPr="007F3E0C">
        <w:t xml:space="preserve"> y que en sus 40 años de recorrid</w:t>
      </w:r>
      <w:r>
        <w:t>o ha ido sumando más voluntades.</w:t>
      </w:r>
    </w:p>
    <w:p w:rsidR="003B39AB" w:rsidRDefault="003B39AB" w:rsidP="009A0BCF">
      <w:pPr>
        <w:pStyle w:val="Texto"/>
      </w:pPr>
    </w:p>
    <w:p w:rsidR="003B39AB" w:rsidRDefault="003B39AB" w:rsidP="009A0BCF">
      <w:pPr>
        <w:pStyle w:val="Texto"/>
      </w:pPr>
      <w:r>
        <w:t>P</w:t>
      </w:r>
      <w:r w:rsidRPr="007F3E0C">
        <w:t>orque todos</w:t>
      </w:r>
      <w:r>
        <w:t>,</w:t>
      </w:r>
      <w:r w:rsidRPr="007F3E0C">
        <w:t xml:space="preserve"> todos tenemos nuestra idea de cómo proyectar</w:t>
      </w:r>
      <w:r>
        <w:t>la hacia el futuro</w:t>
      </w:r>
      <w:r w:rsidRPr="007F3E0C">
        <w:t xml:space="preserve">. </w:t>
      </w:r>
    </w:p>
    <w:p w:rsidR="003B39AB" w:rsidRDefault="003B39AB" w:rsidP="009A0BCF">
      <w:pPr>
        <w:pStyle w:val="Texto"/>
      </w:pPr>
    </w:p>
    <w:p w:rsidR="003B39AB" w:rsidRDefault="003B39AB" w:rsidP="009A0BCF">
      <w:pPr>
        <w:pStyle w:val="Texto"/>
      </w:pPr>
      <w:r>
        <w:t>Dentro de dos días</w:t>
      </w:r>
      <w:r w:rsidRPr="007F3E0C">
        <w:t xml:space="preserve"> la comisión de expertos nos trasladará un texto articulado sobre las bases que pactaron básicamente dos fuerzas</w:t>
      </w:r>
      <w:r>
        <w:t>:</w:t>
      </w:r>
      <w:r w:rsidRPr="007F3E0C">
        <w:t xml:space="preserve"> Partido Nacionalista Vasco y Euskal </w:t>
      </w:r>
      <w:proofErr w:type="spellStart"/>
      <w:r w:rsidRPr="007F3E0C">
        <w:t>Herria</w:t>
      </w:r>
      <w:proofErr w:type="spellEnd"/>
      <w:r w:rsidRPr="007F3E0C">
        <w:t xml:space="preserve"> Bildu. Pero esto no será más que un trabajo técnico</w:t>
      </w:r>
      <w:r>
        <w:t>,</w:t>
      </w:r>
      <w:r w:rsidRPr="007F3E0C">
        <w:t xml:space="preserve"> como ellos</w:t>
      </w:r>
      <w:r>
        <w:t xml:space="preserve"> se</w:t>
      </w:r>
      <w:r w:rsidRPr="007F3E0C">
        <w:t xml:space="preserve"> han en</w:t>
      </w:r>
      <w:r>
        <w:t xml:space="preserve">cargado de recordar, por cierto. </w:t>
      </w:r>
    </w:p>
    <w:p w:rsidR="003B39AB" w:rsidRDefault="003B39AB" w:rsidP="009A0BCF">
      <w:pPr>
        <w:pStyle w:val="Texto"/>
      </w:pPr>
    </w:p>
    <w:p w:rsidR="003B39AB" w:rsidRDefault="003B39AB" w:rsidP="009A0BCF">
      <w:pPr>
        <w:pStyle w:val="Texto"/>
      </w:pPr>
      <w:r>
        <w:t>La responsabilidad política</w:t>
      </w:r>
      <w:r w:rsidRPr="007F3E0C">
        <w:t xml:space="preserve"> </w:t>
      </w:r>
      <w:r>
        <w:t>v</w:t>
      </w:r>
      <w:r w:rsidRPr="007F3E0C">
        <w:t>endrá después</w:t>
      </w:r>
      <w:r>
        <w:t>. Si cada g</w:t>
      </w:r>
      <w:r w:rsidRPr="007F3E0C">
        <w:t>rupo acepta o no como base ese texto para registrar una proposición de ley.</w:t>
      </w:r>
    </w:p>
    <w:p w:rsidR="003B39AB" w:rsidRDefault="003B39AB" w:rsidP="009A0BCF">
      <w:pPr>
        <w:pStyle w:val="Texto"/>
      </w:pPr>
    </w:p>
    <w:p w:rsidR="003B39AB" w:rsidRDefault="003B39AB" w:rsidP="009A0BCF">
      <w:pPr>
        <w:pStyle w:val="Texto"/>
      </w:pPr>
      <w:r>
        <w:t>Y aquí sí</w:t>
      </w:r>
      <w:r w:rsidRPr="007F3E0C">
        <w:t xml:space="preserve"> quiero recordar la posición socialista</w:t>
      </w:r>
      <w:r>
        <w:t>,</w:t>
      </w:r>
      <w:r w:rsidRPr="007F3E0C">
        <w:t xml:space="preserve"> que es</w:t>
      </w:r>
      <w:r>
        <w:t>,</w:t>
      </w:r>
      <w:r w:rsidRPr="007F3E0C">
        <w:t xml:space="preserve"> para que no quede duda, que no asumimos como punto de partida ningún supuesto que se salte la legalidad ni ninguna interpretación que derive de establecer categorías ciudadanas.  En lo demás</w:t>
      </w:r>
      <w:r>
        <w:t>,</w:t>
      </w:r>
      <w:r w:rsidRPr="007F3E0C">
        <w:t xml:space="preserve"> trabajaremos por profundizar en las muchas coincidencias que, como hemos v</w:t>
      </w:r>
      <w:r>
        <w:t xml:space="preserve">enido insistiendo repetidamente en </w:t>
      </w:r>
      <w:r>
        <w:lastRenderedPageBreak/>
        <w:t>la Ponencia de A</w:t>
      </w:r>
      <w:r w:rsidRPr="007F3E0C">
        <w:t>utogobierno</w:t>
      </w:r>
      <w:r>
        <w:t>,</w:t>
      </w:r>
      <w:r w:rsidRPr="007F3E0C">
        <w:t xml:space="preserve"> son muchas más que los aspectos que nos separan. Pero nuestro punto de partida debe ser la ga</w:t>
      </w:r>
      <w:r>
        <w:t>rantía de los derechos sociales</w:t>
      </w:r>
      <w:r w:rsidRPr="007F3E0C">
        <w:t xml:space="preserve"> que hemos conquistado</w:t>
      </w:r>
      <w:r>
        <w:t>,</w:t>
      </w:r>
      <w:r w:rsidRPr="007F3E0C">
        <w:t xml:space="preserve"> la garantía de pluralidad, la garantía de legalidad, que es lo que hace que todo lo demás sea viable. </w:t>
      </w:r>
      <w:r>
        <w:t>Nos parecen los tres pilares</w:t>
      </w:r>
      <w:r w:rsidRPr="007F3E0C">
        <w:t xml:space="preserve"> esenciales</w:t>
      </w:r>
      <w:r>
        <w:t>,</w:t>
      </w:r>
      <w:r w:rsidRPr="007F3E0C">
        <w:t xml:space="preserve"> lo que nos ha hecho llegar hasta este día y que el Estatuto cumpla 40 años, que es lo que hoy queríamos celebrar</w:t>
      </w:r>
      <w:r>
        <w:t>,</w:t>
      </w:r>
      <w:r w:rsidRPr="007F3E0C">
        <w:t xml:space="preserve"> lo que hoy queremos compartir</w:t>
      </w:r>
      <w:r>
        <w:t>.</w:t>
      </w:r>
    </w:p>
    <w:p w:rsidR="003B39AB" w:rsidRDefault="003B39AB" w:rsidP="009A0BCF">
      <w:pPr>
        <w:pStyle w:val="Texto"/>
      </w:pPr>
    </w:p>
    <w:p w:rsidR="003B39AB" w:rsidRDefault="003B39AB" w:rsidP="009A0BCF">
      <w:pPr>
        <w:pStyle w:val="Texto"/>
      </w:pPr>
      <w:r>
        <w:t>Y</w:t>
      </w:r>
      <w:r w:rsidRPr="007F3E0C">
        <w:t xml:space="preserve"> hemos visto las enmiendas presentadas por otros grupos a nuestra iniciativa</w:t>
      </w:r>
      <w:r>
        <w:t>.</w:t>
      </w:r>
    </w:p>
    <w:p w:rsidR="003B39AB" w:rsidRDefault="003B39AB" w:rsidP="009A0BCF">
      <w:pPr>
        <w:pStyle w:val="Texto"/>
      </w:pPr>
    </w:p>
    <w:p w:rsidR="003B39AB" w:rsidRDefault="003B39AB" w:rsidP="009A0BCF">
      <w:pPr>
        <w:pStyle w:val="Texto"/>
      </w:pPr>
      <w:r>
        <w:t>V</w:t>
      </w:r>
      <w:r w:rsidRPr="007F3E0C">
        <w:t>emos a un Partido Popular que se quiere quedar donde estamos</w:t>
      </w:r>
      <w:r>
        <w:t>,</w:t>
      </w:r>
      <w:r w:rsidRPr="007F3E0C">
        <w:t xml:space="preserve"> sin atender las nuevas realidades sociales que necesitan actualizar el pacto</w:t>
      </w:r>
      <w:r>
        <w:t>,</w:t>
      </w:r>
      <w:r w:rsidRPr="007F3E0C">
        <w:t xml:space="preserve"> como se ha hecho en el resto de las comunidades, salvo la nuestra, porque quiero recordar que es el único estatuto de autonomía que desde su aprobación no ha tenido ningún proceso de reforma. </w:t>
      </w:r>
    </w:p>
    <w:p w:rsidR="003B39AB" w:rsidRDefault="003B39AB" w:rsidP="009A0BCF">
      <w:pPr>
        <w:pStyle w:val="Texto"/>
      </w:pPr>
    </w:p>
    <w:p w:rsidR="003B39AB" w:rsidRDefault="003B39AB" w:rsidP="009A0BCF">
      <w:pPr>
        <w:pStyle w:val="Texto"/>
      </w:pPr>
      <w:r w:rsidRPr="007F3E0C">
        <w:t xml:space="preserve">Vemos a una Euskal </w:t>
      </w:r>
      <w:proofErr w:type="spellStart"/>
      <w:r w:rsidRPr="007F3E0C">
        <w:t>Herria</w:t>
      </w:r>
      <w:proofErr w:type="spellEnd"/>
      <w:r w:rsidRPr="007F3E0C">
        <w:t xml:space="preserve"> Bildu que</w:t>
      </w:r>
      <w:r>
        <w:t>,</w:t>
      </w:r>
      <w:r w:rsidRPr="007F3E0C">
        <w:t xml:space="preserve"> como insiste donde puede, huye de dónde ha huido siempre por cierto, de la responsabilidad histórica de la izquierda abertzale por no haber estado en todos los años en los que se fue construyendo esta Euskadi</w:t>
      </w:r>
      <w:r>
        <w:t>.</w:t>
      </w:r>
    </w:p>
    <w:p w:rsidR="003B39AB" w:rsidRDefault="003B39AB" w:rsidP="009A0BCF">
      <w:pPr>
        <w:pStyle w:val="Texto"/>
      </w:pPr>
    </w:p>
    <w:p w:rsidR="003B39AB" w:rsidRDefault="003B39AB" w:rsidP="009A0BCF">
      <w:pPr>
        <w:pStyle w:val="Texto"/>
      </w:pPr>
      <w:r>
        <w:t>Y</w:t>
      </w:r>
      <w:r w:rsidRPr="007F3E0C">
        <w:t xml:space="preserve"> vemos a un PNV </w:t>
      </w:r>
      <w:r>
        <w:t>y a un Elkarrekin Podemos que en</w:t>
      </w:r>
      <w:r w:rsidRPr="007F3E0C">
        <w:t xml:space="preserve"> otras instituciones sobre este mismo asunto han pactado otr</w:t>
      </w:r>
      <w:r>
        <w:t>as cosas. Aquí han cambiado de a</w:t>
      </w:r>
      <w:r w:rsidRPr="007F3E0C">
        <w:t>lianza y algunos han cambiado también de posición.</w:t>
      </w:r>
    </w:p>
    <w:p w:rsidR="003B39AB" w:rsidRDefault="003B39AB" w:rsidP="009A0BCF">
      <w:pPr>
        <w:pStyle w:val="Texto"/>
      </w:pPr>
    </w:p>
    <w:p w:rsidR="003B39AB" w:rsidRDefault="003B39AB" w:rsidP="009A0BCF">
      <w:pPr>
        <w:pStyle w:val="Texto"/>
      </w:pPr>
      <w:r w:rsidRPr="007F3E0C">
        <w:t xml:space="preserve">Los socialistas decimos aquí lo mismo que en el Ayuntamiento de Bilbao, en el de </w:t>
      </w:r>
      <w:proofErr w:type="spellStart"/>
      <w:r w:rsidRPr="007F3E0C">
        <w:t>Barakaldo</w:t>
      </w:r>
      <w:proofErr w:type="spellEnd"/>
      <w:r w:rsidRPr="007F3E0C">
        <w:t xml:space="preserve"> o en el d</w:t>
      </w:r>
      <w:r>
        <w:t>e Vitoria, lo mismo que en las juntas g</w:t>
      </w:r>
      <w:r w:rsidRPr="007F3E0C">
        <w:t>enerales</w:t>
      </w:r>
      <w:r>
        <w:t>. Y lo hacemos con la firme</w:t>
      </w:r>
      <w:r w:rsidRPr="007F3E0C">
        <w:t xml:space="preserve"> volu</w:t>
      </w:r>
      <w:r>
        <w:t>ntad en todas las instituciones</w:t>
      </w:r>
      <w:r w:rsidRPr="007F3E0C">
        <w:t xml:space="preserve"> de no discutir sobre el modelo final, que ya habrá tiempo, sino sobre los acuerdos ya trabajados con anterioridad. De eso queremos hablar.</w:t>
      </w:r>
    </w:p>
    <w:p w:rsidR="003B39AB" w:rsidRDefault="003B39AB" w:rsidP="009A0BCF">
      <w:pPr>
        <w:pStyle w:val="Texto"/>
      </w:pPr>
    </w:p>
    <w:p w:rsidR="003B39AB" w:rsidRDefault="003B39AB" w:rsidP="009A0BCF">
      <w:pPr>
        <w:pStyle w:val="Texto"/>
      </w:pPr>
      <w:r w:rsidRPr="007F3E0C">
        <w:t>El Estatu</w:t>
      </w:r>
      <w:r>
        <w:t>to</w:t>
      </w:r>
      <w:r w:rsidRPr="007F3E0C">
        <w:t xml:space="preserve"> de </w:t>
      </w:r>
      <w:proofErr w:type="spellStart"/>
      <w:r w:rsidRPr="007F3E0C">
        <w:t>Gernika</w:t>
      </w:r>
      <w:proofErr w:type="spellEnd"/>
      <w:r w:rsidRPr="007F3E0C">
        <w:t xml:space="preserve"> ha sido y es el mejor pacto que los vascos hemos sabido hacer hasta ahora para progresar juntos. El mejor pacto entre </w:t>
      </w:r>
      <w:r w:rsidRPr="007F3E0C">
        <w:lastRenderedPageBreak/>
        <w:t xml:space="preserve">nosotros y el mejor pacto que nunca hayamos hecho con el resto de España. Es el mejor instrumento que hemos sabido encontrar para lograr la mayor transformación que nunca </w:t>
      </w:r>
      <w:r>
        <w:t>ha</w:t>
      </w:r>
      <w:r w:rsidRPr="007F3E0C">
        <w:t>ya logra</w:t>
      </w:r>
      <w:r>
        <w:t>do</w:t>
      </w:r>
      <w:r w:rsidRPr="007F3E0C">
        <w:t xml:space="preserve"> Euskadi.</w:t>
      </w:r>
    </w:p>
    <w:p w:rsidR="003B39AB" w:rsidRDefault="003B39AB" w:rsidP="009A0BCF">
      <w:pPr>
        <w:pStyle w:val="Texto"/>
      </w:pPr>
    </w:p>
    <w:p w:rsidR="003B39AB" w:rsidRDefault="003B39AB" w:rsidP="009A0BCF">
      <w:pPr>
        <w:pStyle w:val="Texto"/>
      </w:pPr>
      <w:r w:rsidRPr="007F3E0C">
        <w:t>Y ese pacto ha logrado sobrevivir a cada intento de ser laminado y al intento permanente de ETA de acabar con él, porque no es baladí que fuera justo después de la apr</w:t>
      </w:r>
      <w:r>
        <w:t xml:space="preserve">obación del Estatuto de </w:t>
      </w:r>
      <w:proofErr w:type="spellStart"/>
      <w:r>
        <w:t>Gernika</w:t>
      </w:r>
      <w:proofErr w:type="spellEnd"/>
      <w:r>
        <w:t xml:space="preserve"> cuando más recrudeció ETA</w:t>
      </w:r>
      <w:r w:rsidRPr="007F3E0C">
        <w:t xml:space="preserve"> </w:t>
      </w:r>
      <w:r>
        <w:t>su acción terrorista. C</w:t>
      </w:r>
      <w:r w:rsidRPr="007F3E0C">
        <w:t>uando ETA ha matado más</w:t>
      </w:r>
      <w:r>
        <w:t>,</w:t>
      </w:r>
      <w:r w:rsidRPr="007F3E0C">
        <w:t xml:space="preserve"> ha perseguido más</w:t>
      </w:r>
      <w:r>
        <w:t>, ha amenazado</w:t>
      </w:r>
      <w:r w:rsidRPr="007F3E0C">
        <w:t xml:space="preserve"> más es cuando más avanzábamos</w:t>
      </w:r>
      <w:r>
        <w:t xml:space="preserve"> en</w:t>
      </w:r>
      <w:r w:rsidRPr="007F3E0C">
        <w:t xml:space="preserve"> el autogobierno</w:t>
      </w:r>
      <w:r>
        <w:t>,</w:t>
      </w:r>
      <w:r w:rsidRPr="007F3E0C">
        <w:t xml:space="preserve"> cuando conseguíamos </w:t>
      </w:r>
      <w:proofErr w:type="spellStart"/>
      <w:r w:rsidRPr="007F3E0C">
        <w:t>Osakidetza</w:t>
      </w:r>
      <w:proofErr w:type="spellEnd"/>
      <w:r w:rsidRPr="007F3E0C">
        <w:t xml:space="preserve"> o la escuela pública vasca </w:t>
      </w:r>
      <w:r>
        <w:t xml:space="preserve">o </w:t>
      </w:r>
      <w:r w:rsidRPr="007F3E0C">
        <w:t xml:space="preserve"> la normalización </w:t>
      </w:r>
      <w:r>
        <w:t>del euskera o el derecho a una Renta de Garantía de I</w:t>
      </w:r>
      <w:r w:rsidRPr="007F3E0C">
        <w:t>ngresos.</w:t>
      </w:r>
    </w:p>
    <w:p w:rsidR="003B39AB" w:rsidRDefault="003B39AB" w:rsidP="009A0BCF">
      <w:pPr>
        <w:pStyle w:val="Texto"/>
      </w:pPr>
    </w:p>
    <w:p w:rsidR="003B39AB" w:rsidRDefault="003B39AB" w:rsidP="009A0BCF">
      <w:pPr>
        <w:pStyle w:val="Texto"/>
      </w:pPr>
      <w:r w:rsidRPr="007F3E0C">
        <w:t>Hemos conseguido vencer todo intento de imposición y hemos conseguido que incluso quienes hace 40 años se opusieron al Esta</w:t>
      </w:r>
      <w:r>
        <w:t>tuto</w:t>
      </w:r>
      <w:r w:rsidRPr="007F3E0C">
        <w:t xml:space="preserve"> hoy lo reivindiquen o reclamen su desarrollo.</w:t>
      </w:r>
    </w:p>
    <w:p w:rsidR="003B39AB" w:rsidRDefault="003B39AB" w:rsidP="009A0BCF">
      <w:pPr>
        <w:pStyle w:val="Texto"/>
      </w:pPr>
    </w:p>
    <w:p w:rsidR="003B39AB" w:rsidRDefault="003B39AB" w:rsidP="009A0BCF">
      <w:pPr>
        <w:pStyle w:val="Texto"/>
      </w:pPr>
      <w:r w:rsidRPr="007F3E0C">
        <w:t>Los socialistas también nos sumamos a esa reivindicación. También creemos que tenemos capacidades por explorar y acuerdos por culminar.</w:t>
      </w:r>
    </w:p>
    <w:p w:rsidR="003B39AB" w:rsidRDefault="003B39AB" w:rsidP="009A0BCF">
      <w:pPr>
        <w:pStyle w:val="Texto"/>
      </w:pPr>
    </w:p>
    <w:p w:rsidR="003B39AB" w:rsidRDefault="003B39AB" w:rsidP="009A0BCF">
      <w:pPr>
        <w:pStyle w:val="Texto"/>
      </w:pPr>
      <w:r w:rsidRPr="007F3E0C">
        <w:t>Y nos sumamos al criteri</w:t>
      </w:r>
      <w:r>
        <w:t>o que el Gobierno Vasco explicó</w:t>
      </w:r>
      <w:r w:rsidRPr="007F3E0C">
        <w:t xml:space="preserve"> cuando a principios de este año el Gobierno de España</w:t>
      </w:r>
      <w:r>
        <w:t>,</w:t>
      </w:r>
      <w:r w:rsidRPr="007F3E0C">
        <w:t xml:space="preserve"> liderado por Pedro Sánchez</w:t>
      </w:r>
      <w:r>
        <w:t>,</w:t>
      </w:r>
      <w:r w:rsidRPr="007F3E0C">
        <w:t xml:space="preserve"> se comprometió con un desarrollo negociado y pactado de ese autogobierno, tal y como r</w:t>
      </w:r>
      <w:r>
        <w:t>ecogemos en nuestra proposición. U</w:t>
      </w:r>
      <w:r w:rsidRPr="007F3E0C">
        <w:t xml:space="preserve">n compromiso en vigor que confiamos que tenga un cauce posible, el de desbloquear por fin la gobernabilidad del conjunto del país. </w:t>
      </w:r>
    </w:p>
    <w:p w:rsidR="003B39AB" w:rsidRDefault="003B39AB" w:rsidP="009A0BCF">
      <w:pPr>
        <w:pStyle w:val="Texto"/>
      </w:pPr>
    </w:p>
    <w:p w:rsidR="003B39AB" w:rsidRDefault="003B39AB" w:rsidP="009A0BCF">
      <w:pPr>
        <w:pStyle w:val="Texto"/>
      </w:pPr>
      <w:r w:rsidRPr="007F3E0C">
        <w:t>Lo mismo que</w:t>
      </w:r>
      <w:r>
        <w:t xml:space="preserve"> reiteramos nuestro compromiso en modernizar ese autogobierno, en</w:t>
      </w:r>
      <w:r w:rsidRPr="007F3E0C">
        <w:t xml:space="preserve"> adaptarlo a los retos del siglo XXI y hacerlo</w:t>
      </w:r>
      <w:r>
        <w:t>,</w:t>
      </w:r>
      <w:r w:rsidRPr="007F3E0C">
        <w:t xml:space="preserve"> tal como se ha acordado en este Parlamento</w:t>
      </w:r>
      <w:r>
        <w:t>,</w:t>
      </w:r>
      <w:r w:rsidRPr="007F3E0C">
        <w:t xml:space="preserve"> dentro de la legalidad.</w:t>
      </w:r>
    </w:p>
    <w:p w:rsidR="003B39AB" w:rsidRDefault="003B39AB" w:rsidP="009A0BCF">
      <w:pPr>
        <w:pStyle w:val="Texto"/>
      </w:pPr>
    </w:p>
    <w:p w:rsidR="003B39AB" w:rsidRDefault="003B39AB" w:rsidP="009A0BCF">
      <w:pPr>
        <w:pStyle w:val="Texto"/>
      </w:pPr>
      <w:r w:rsidRPr="007F3E0C">
        <w:t>P</w:t>
      </w:r>
      <w:r>
        <w:t>ero este aniversario r</w:t>
      </w:r>
      <w:r w:rsidRPr="007F3E0C">
        <w:t>edondo merece además compromisos de futuro y un reconocimiento de nuestro presente, de por qué somos</w:t>
      </w:r>
      <w:r>
        <w:t>,</w:t>
      </w:r>
      <w:r w:rsidRPr="007F3E0C">
        <w:t xml:space="preserve"> por</w:t>
      </w:r>
      <w:r>
        <w:t xml:space="preserve"> qué</w:t>
      </w:r>
      <w:r w:rsidRPr="007F3E0C">
        <w:t xml:space="preserve"> estamos aquí</w:t>
      </w:r>
      <w:r>
        <w:t>,</w:t>
      </w:r>
      <w:r w:rsidRPr="007F3E0C">
        <w:t xml:space="preserve"> por</w:t>
      </w:r>
      <w:r>
        <w:t xml:space="preserve"> qué</w:t>
      </w:r>
      <w:r w:rsidRPr="007F3E0C">
        <w:t xml:space="preserve"> somos parlamentarias y parlamentarios</w:t>
      </w:r>
      <w:r>
        <w:t>,</w:t>
      </w:r>
      <w:r w:rsidRPr="007F3E0C">
        <w:t xml:space="preserve"> miembros del </w:t>
      </w:r>
      <w:r w:rsidRPr="007F3E0C">
        <w:lastRenderedPageBreak/>
        <w:t>Gobierno Vasco, por</w:t>
      </w:r>
      <w:r>
        <w:t xml:space="preserve"> qué</w:t>
      </w:r>
      <w:r w:rsidRPr="007F3E0C">
        <w:t xml:space="preserve"> la ciudadanía se siente segura en un espacio en el que nacionalistas y no nacionalistas nos ponemos de acuerdo en desarrollar polí</w:t>
      </w:r>
      <w:r>
        <w:t>ticas al servicio de la gente. Y p</w:t>
      </w:r>
      <w:r w:rsidRPr="007F3E0C">
        <w:t>ensamos que ese es el espíritu que de verdad i</w:t>
      </w:r>
      <w:r>
        <w:t>mpregna nuestro actual Estatuto.</w:t>
      </w:r>
    </w:p>
    <w:p w:rsidR="003B39AB" w:rsidRDefault="003B39AB" w:rsidP="009A0BCF">
      <w:pPr>
        <w:pStyle w:val="Texto"/>
      </w:pPr>
    </w:p>
    <w:p w:rsidR="003B39AB" w:rsidRDefault="003B39AB" w:rsidP="009A0BCF">
      <w:pPr>
        <w:pStyle w:val="Texto"/>
      </w:pPr>
      <w:r>
        <w:t>E</w:t>
      </w:r>
      <w:r w:rsidRPr="007F3E0C">
        <w:t>so es lo primero que queremos situar en nuestra proposición, la reivindicación del logro conquistado sobre lo que soñaron nuestros mayores</w:t>
      </w:r>
      <w:r>
        <w:t>:</w:t>
      </w:r>
      <w:r w:rsidRPr="007F3E0C">
        <w:t xml:space="preserve"> una Euskadi donde quepamos todos</w:t>
      </w:r>
      <w:r>
        <w:t>.</w:t>
      </w:r>
    </w:p>
    <w:p w:rsidR="003B39AB" w:rsidRDefault="003B39AB" w:rsidP="009A0BCF">
      <w:pPr>
        <w:pStyle w:val="Texto"/>
      </w:pPr>
    </w:p>
    <w:p w:rsidR="003B39AB" w:rsidRPr="007F3E0C" w:rsidRDefault="003B39AB" w:rsidP="009A0BCF">
      <w:pPr>
        <w:pStyle w:val="Texto"/>
      </w:pPr>
      <w:r>
        <w:t>E</w:t>
      </w:r>
      <w:r w:rsidRPr="007F3E0C">
        <w:t>sta iniciativa, por tanto, no nace contra nadie</w:t>
      </w:r>
      <w:r>
        <w:t>, n</w:t>
      </w:r>
      <w:r w:rsidRPr="007F3E0C">
        <w:t>ace desde el país construido…</w:t>
      </w:r>
    </w:p>
    <w:p w:rsidR="003B39AB" w:rsidRPr="007F3E0C" w:rsidRDefault="003B39AB" w:rsidP="009A0BCF">
      <w:pPr>
        <w:pStyle w:val="Texto"/>
      </w:pPr>
    </w:p>
    <w:p w:rsidR="003B39AB" w:rsidRPr="004B3930" w:rsidRDefault="003B39AB" w:rsidP="009A0BCF">
      <w:pPr>
        <w:pStyle w:val="Texto"/>
        <w:rPr>
          <w:lang w:val="eu-ES"/>
        </w:rPr>
      </w:pPr>
      <w:r>
        <w:rPr>
          <w:lang w:val="eu-ES"/>
        </w:rPr>
        <w:t>(42. zintaren amaiera)</w:t>
      </w:r>
    </w:p>
    <w:p w:rsidR="003B39AB" w:rsidRDefault="003B39AB" w:rsidP="009A0BCF">
      <w:pPr>
        <w:pStyle w:val="Texto"/>
      </w:pPr>
      <w:r>
        <w:t xml:space="preserve">(43. </w:t>
      </w:r>
      <w:proofErr w:type="spellStart"/>
      <w:proofErr w:type="gramStart"/>
      <w:r>
        <w:t>zintaren</w:t>
      </w:r>
      <w:proofErr w:type="spellEnd"/>
      <w:proofErr w:type="gramEnd"/>
      <w:r>
        <w:t xml:space="preserve"> </w:t>
      </w:r>
      <w:proofErr w:type="spellStart"/>
      <w:r>
        <w:t>hasiera</w:t>
      </w:r>
      <w:proofErr w:type="spellEnd"/>
      <w:r>
        <w:t>)</w:t>
      </w:r>
    </w:p>
    <w:p w:rsidR="003B39AB" w:rsidRDefault="003B39AB" w:rsidP="009A0BCF">
      <w:pPr>
        <w:pStyle w:val="Texto"/>
      </w:pPr>
    </w:p>
    <w:p w:rsidR="003B39AB" w:rsidRDefault="003B39AB" w:rsidP="009A0BCF">
      <w:pPr>
        <w:pStyle w:val="Texto"/>
      </w:pPr>
      <w:r>
        <w:t>… sobre lo que soñaron nuestros mayores: una Euskadi donde quepamos todos.</w:t>
      </w:r>
    </w:p>
    <w:p w:rsidR="003B39AB" w:rsidRDefault="003B39AB" w:rsidP="009A0BCF">
      <w:pPr>
        <w:pStyle w:val="Texto"/>
      </w:pPr>
    </w:p>
    <w:p w:rsidR="003B39AB" w:rsidRDefault="003B39AB" w:rsidP="009A0BCF">
      <w:pPr>
        <w:pStyle w:val="Texto"/>
      </w:pPr>
      <w:r>
        <w:t xml:space="preserve">Esta iniciativa, por tanto, no nace contra nadie, nace desde el país, construido juntos, y desde los compromisos adquiridos para seguir haciendo, también, un país juntos. Y en esta Euskadi, todas las instituciones públicas tenemos que ser partícipes de este espacio compartido. </w:t>
      </w:r>
      <w:r w:rsidRPr="00C52C8F">
        <w:t>Por eso planteamos esta declaración</w:t>
      </w:r>
      <w:r>
        <w:t>,</w:t>
      </w:r>
      <w:r w:rsidRPr="00C52C8F">
        <w:t xml:space="preserve"> que no es una declaración</w:t>
      </w:r>
      <w:r>
        <w:t xml:space="preserve"> socialista. Es cierto que los S</w:t>
      </w:r>
      <w:r w:rsidRPr="00C52C8F">
        <w:t>ocialistas nos sentimos orgullosos de formar parte de todo lo que aquí se recoge, pero lo que hacemos es</w:t>
      </w:r>
      <w:r>
        <w:t>,</w:t>
      </w:r>
      <w:r w:rsidRPr="00C52C8F">
        <w:t xml:space="preserve"> en cada párrafo</w:t>
      </w:r>
      <w:r>
        <w:t>,</w:t>
      </w:r>
      <w:r w:rsidRPr="00C52C8F">
        <w:t xml:space="preserve"> ratificarnos en acuerdos compartidos con otros. Por eso pedimos el apoyo de ustedes a esta propuesta.</w:t>
      </w:r>
    </w:p>
    <w:p w:rsidR="003B39AB" w:rsidRDefault="003B39AB" w:rsidP="009A0BCF">
      <w:pPr>
        <w:pStyle w:val="Texto"/>
      </w:pPr>
    </w:p>
    <w:p w:rsidR="003B39AB" w:rsidRDefault="003B39AB" w:rsidP="009A0BCF">
      <w:pPr>
        <w:pStyle w:val="Texto"/>
      </w:pPr>
      <w:r w:rsidRPr="00C52C8F">
        <w:t xml:space="preserve">Vivimos tiempos en los que se </w:t>
      </w:r>
      <w:r>
        <w:t>b</w:t>
      </w:r>
      <w:r w:rsidRPr="00C52C8F">
        <w:t>analizan principios</w:t>
      </w:r>
      <w:r>
        <w:t>,</w:t>
      </w:r>
      <w:r w:rsidRPr="00C52C8F">
        <w:t xml:space="preserve"> que pensábamos ya consolidados</w:t>
      </w:r>
      <w:r>
        <w:t>:</w:t>
      </w:r>
      <w:r w:rsidRPr="00C52C8F">
        <w:t xml:space="preserve"> los derechos laborales, la igualdad de las mujeres, la dignidad de las víctimas de la dictadura y de las víctimas del terrorismo, las instituciones democráticas</w:t>
      </w:r>
      <w:r>
        <w:t>. Y</w:t>
      </w:r>
      <w:r w:rsidRPr="00C52C8F">
        <w:t xml:space="preserve"> además de todo ello, se </w:t>
      </w:r>
      <w:r>
        <w:t>b</w:t>
      </w:r>
      <w:r w:rsidRPr="00C52C8F">
        <w:t>analiza también la importancia de nuestro autogobiern</w:t>
      </w:r>
      <w:r>
        <w:t>o y se propone su desaparición.</w:t>
      </w:r>
    </w:p>
    <w:p w:rsidR="003B39AB" w:rsidRDefault="003B39AB" w:rsidP="009A0BCF">
      <w:pPr>
        <w:pStyle w:val="Texto"/>
      </w:pPr>
    </w:p>
    <w:p w:rsidR="003B39AB" w:rsidRDefault="003B39AB" w:rsidP="009A0BCF">
      <w:pPr>
        <w:pStyle w:val="Texto"/>
      </w:pPr>
      <w:r w:rsidRPr="00C52C8F">
        <w:lastRenderedPageBreak/>
        <w:t>La ciudadanía vasca ha entendido esos riesgos y se ha querido blindar</w:t>
      </w:r>
      <w:r>
        <w:t>. Así i</w:t>
      </w:r>
      <w:r w:rsidRPr="00C52C8F">
        <w:t xml:space="preserve">nterpretamos que ha querido pronunciarse en las distintas ocasiones que han tenido en este año, </w:t>
      </w:r>
      <w:r>
        <w:t xml:space="preserve">así </w:t>
      </w:r>
      <w:r w:rsidRPr="00C52C8F">
        <w:t>lo ha hecho por última vez el último 10 de noviembre, respaldando de forma abrumadora a quienes tenemos distintas formas de</w:t>
      </w:r>
      <w:r>
        <w:t xml:space="preserve"> entender Euskadi y su futuro, p</w:t>
      </w:r>
      <w:r w:rsidRPr="00C52C8F">
        <w:t>ero compartimos</w:t>
      </w:r>
      <w:r>
        <w:t xml:space="preserve"> unos</w:t>
      </w:r>
      <w:r w:rsidRPr="00C52C8F">
        <w:t xml:space="preserve"> valores que son los que han hecho que lleguemos hasta aquí</w:t>
      </w:r>
      <w:r>
        <w:t>,</w:t>
      </w:r>
      <w:r w:rsidRPr="00C52C8F">
        <w:t xml:space="preserve"> hasta el momento presente. Tras esas elecciones está habiendo un esfuerzo por poner en marcha un gobierno para el conjunto de España que preserve esos valores fundamentales, esos principios democráticos y</w:t>
      </w:r>
      <w:r>
        <w:t>,</w:t>
      </w:r>
      <w:r w:rsidRPr="00C52C8F">
        <w:t xml:space="preserve"> también</w:t>
      </w:r>
      <w:r>
        <w:t>,</w:t>
      </w:r>
      <w:r w:rsidRPr="00C52C8F">
        <w:t xml:space="preserve"> cómo se recoge en el preacuerdo ya conocido</w:t>
      </w:r>
      <w:r>
        <w:t>,</w:t>
      </w:r>
      <w:r w:rsidRPr="00C52C8F">
        <w:t xml:space="preserve"> para que las soluciones al problema territorial se hagan con arreglo a </w:t>
      </w:r>
      <w:r>
        <w:t>lo previsto en la Constitución.</w:t>
      </w:r>
    </w:p>
    <w:p w:rsidR="003B39AB" w:rsidRDefault="003B39AB" w:rsidP="009A0BCF">
      <w:pPr>
        <w:pStyle w:val="Texto"/>
      </w:pPr>
    </w:p>
    <w:p w:rsidR="003B39AB" w:rsidRDefault="003B39AB" w:rsidP="009A0BCF">
      <w:pPr>
        <w:pStyle w:val="Texto"/>
      </w:pPr>
      <w:r w:rsidRPr="00C52C8F">
        <w:t xml:space="preserve">El </w:t>
      </w:r>
      <w:r>
        <w:t>g</w:t>
      </w:r>
      <w:r w:rsidRPr="00C52C8F">
        <w:t>rupo Socialista cree que merece la pena contribu</w:t>
      </w:r>
      <w:r>
        <w:t>ir desde</w:t>
      </w:r>
      <w:r w:rsidRPr="00C52C8F">
        <w:t xml:space="preserve"> este Parlamento a ese esfuerzo de estabilidad y de progreso. Y la mejor forma d</w:t>
      </w:r>
      <w:r>
        <w:t>e hacerlo –es nuestro criterio– e</w:t>
      </w:r>
      <w:r w:rsidRPr="00C52C8F">
        <w:t xml:space="preserve">s destacando que aquí hemos conseguido </w:t>
      </w:r>
      <w:r>
        <w:t>ahuyentar</w:t>
      </w:r>
      <w:r w:rsidRPr="00C52C8F">
        <w:t xml:space="preserve"> los intentos por derribar el espacio de c</w:t>
      </w:r>
      <w:r>
        <w:t>onvivencia que abre el Estatuto. Q</w:t>
      </w:r>
      <w:r w:rsidRPr="00C52C8F">
        <w:t>ue hemos conseguido</w:t>
      </w:r>
      <w:r>
        <w:t>,</w:t>
      </w:r>
      <w:r w:rsidRPr="00C52C8F">
        <w:t xml:space="preserve"> incluso con amenaza ter</w:t>
      </w:r>
      <w:r>
        <w:t>rorista, que no se quebrara</w:t>
      </w:r>
      <w:r w:rsidRPr="00C52C8F">
        <w:t xml:space="preserve"> nunca esta vía</w:t>
      </w:r>
      <w:r>
        <w:t>. Q</w:t>
      </w:r>
      <w:r w:rsidRPr="00C52C8F">
        <w:t>ue hemos conseguido que desde las instituciones no se echar</w:t>
      </w:r>
      <w:r>
        <w:t>a</w:t>
      </w:r>
      <w:r w:rsidRPr="00C52C8F">
        <w:t xml:space="preserve"> por la borda todo lo que tanto cost</w:t>
      </w:r>
      <w:r>
        <w:t>ó</w:t>
      </w:r>
      <w:r w:rsidRPr="00C52C8F">
        <w:t xml:space="preserve"> c</w:t>
      </w:r>
      <w:r>
        <w:t>oser para superar la dictadura. O</w:t>
      </w:r>
      <w:r w:rsidRPr="00C52C8F">
        <w:t>tros no lo han conseguido, pero aquí respiramos con tranquilidad al saber que no hemos seguido la deriva de Cataluña</w:t>
      </w:r>
      <w:r>
        <w:t>,</w:t>
      </w:r>
      <w:r w:rsidRPr="00C52C8F">
        <w:t xml:space="preserve"> y al saber que en el Gobierno de España va a seguir habiendo una propuesta de diálogo y de encuentro dentro de la legalidad. En este contexto es en el que se produce este debate</w:t>
      </w:r>
      <w:r>
        <w:t>;</w:t>
      </w:r>
      <w:r w:rsidRPr="00C52C8F">
        <w:t xml:space="preserve"> en un contexto de turbulencias, pero tambi</w:t>
      </w:r>
      <w:r>
        <w:t>én en un contexto de esperanza.</w:t>
      </w:r>
    </w:p>
    <w:p w:rsidR="003B39AB" w:rsidRDefault="003B39AB" w:rsidP="009A0BCF">
      <w:pPr>
        <w:pStyle w:val="Texto"/>
      </w:pPr>
    </w:p>
    <w:p w:rsidR="003B39AB" w:rsidRDefault="003B39AB" w:rsidP="009A0BCF">
      <w:pPr>
        <w:pStyle w:val="Texto"/>
      </w:pPr>
      <w:r w:rsidRPr="00C52C8F">
        <w:t>Y es especialmente oportuno trasladar a esos ciudadanos</w:t>
      </w:r>
      <w:r>
        <w:t>,</w:t>
      </w:r>
      <w:r w:rsidRPr="00C52C8F">
        <w:t xml:space="preserve"> muchas veces desorientados</w:t>
      </w:r>
      <w:r>
        <w:t>,</w:t>
      </w:r>
      <w:r w:rsidRPr="00C52C8F">
        <w:t xml:space="preserve"> que sus instituciones contribuyen a la serenidad, a la apuesta por el progreso conjunto y a preservar la pluralidad. Y ha costado mucho</w:t>
      </w:r>
      <w:r>
        <w:t>, no h</w:t>
      </w:r>
      <w:r w:rsidRPr="00C52C8F">
        <w:t xml:space="preserve">ace falta que </w:t>
      </w:r>
      <w:r>
        <w:t>se lo explique a</w:t>
      </w:r>
      <w:r w:rsidRPr="00C52C8F">
        <w:t xml:space="preserve"> ustedes</w:t>
      </w:r>
      <w:r>
        <w:t>,</w:t>
      </w:r>
      <w:r w:rsidRPr="00C52C8F">
        <w:t xml:space="preserve"> mucho llegar hasta aquí. Jamás los vascos pudieron votar antes de 1979 un acuerdo con este alcance. Jamás ha habido en este periodo un periodo de progreso mayor</w:t>
      </w:r>
      <w:r>
        <w:t xml:space="preserve">. Jamás ninguna votación ciudadana </w:t>
      </w:r>
      <w:r w:rsidRPr="00C52C8F">
        <w:t>en Euskadi ha tenido un apoyo más claro que aquel</w:t>
      </w:r>
      <w:r>
        <w:t>. S</w:t>
      </w:r>
      <w:r w:rsidRPr="00C52C8F">
        <w:t xml:space="preserve">on muchas razones para celebrar que </w:t>
      </w:r>
      <w:r>
        <w:t>hayamos</w:t>
      </w:r>
      <w:r w:rsidRPr="00C52C8F">
        <w:t xml:space="preserve"> llegado hasta aquí</w:t>
      </w:r>
      <w:r>
        <w:t>. Y</w:t>
      </w:r>
      <w:r w:rsidRPr="00C52C8F">
        <w:t xml:space="preserve"> pudo no </w:t>
      </w:r>
      <w:r w:rsidRPr="00C52C8F">
        <w:lastRenderedPageBreak/>
        <w:t>haber sido así</w:t>
      </w:r>
      <w:r>
        <w:t>,</w:t>
      </w:r>
      <w:r w:rsidRPr="00C52C8F">
        <w:t xml:space="preserve"> y </w:t>
      </w:r>
      <w:r>
        <w:t>puede que el futuro no lo sea, si</w:t>
      </w:r>
      <w:r w:rsidRPr="00C52C8F">
        <w:t xml:space="preserve"> no somos capaces de destacar el valor de lo conseguido como mejo</w:t>
      </w:r>
      <w:r>
        <w:t>r base para seguir construyendo.</w:t>
      </w:r>
    </w:p>
    <w:p w:rsidR="003B39AB" w:rsidRDefault="003B39AB" w:rsidP="009A0BCF">
      <w:pPr>
        <w:pStyle w:val="Texto"/>
      </w:pPr>
    </w:p>
    <w:p w:rsidR="003B39AB" w:rsidRDefault="003B39AB" w:rsidP="009A0BCF">
      <w:pPr>
        <w:pStyle w:val="Texto"/>
      </w:pPr>
      <w:r>
        <w:t>S</w:t>
      </w:r>
      <w:r w:rsidRPr="00C52C8F">
        <w:t xml:space="preserve">abemos que hay enmiendas de otros grupos, sabemos que </w:t>
      </w:r>
      <w:r>
        <w:t>esas</w:t>
      </w:r>
      <w:r w:rsidRPr="00C52C8F">
        <w:t xml:space="preserve"> enmienda</w:t>
      </w:r>
      <w:r>
        <w:t>s</w:t>
      </w:r>
      <w:r w:rsidRPr="00C52C8F">
        <w:t xml:space="preserve"> recogen posiciones parciales. El </w:t>
      </w:r>
      <w:r>
        <w:t>g</w:t>
      </w:r>
      <w:r w:rsidRPr="00C52C8F">
        <w:t xml:space="preserve">rupo Socialista pide el apoyo a las tres cuestiones que </w:t>
      </w:r>
      <w:r>
        <w:t xml:space="preserve">he </w:t>
      </w:r>
      <w:r w:rsidRPr="00C52C8F">
        <w:t>subrayado en un principio</w:t>
      </w:r>
      <w:r>
        <w:t>:</w:t>
      </w:r>
      <w:r w:rsidRPr="00C52C8F">
        <w:t xml:space="preserve"> compromiso con el autogobierno, compromiso con su desarrollo y compromiso con su actualiz</w:t>
      </w:r>
      <w:r>
        <w:t xml:space="preserve">ación de forma viable, segura y </w:t>
      </w:r>
      <w:r w:rsidRPr="00C52C8F">
        <w:t>legal</w:t>
      </w:r>
      <w:r>
        <w:t>. U</w:t>
      </w:r>
      <w:r w:rsidRPr="00C52C8F">
        <w:t>na posición amplia</w:t>
      </w:r>
      <w:r>
        <w:t>,</w:t>
      </w:r>
      <w:r w:rsidRPr="00C52C8F">
        <w:t xml:space="preserve"> que entendemos que debiera poder ser compartida por todos</w:t>
      </w:r>
      <w:r>
        <w:t>. Y</w:t>
      </w:r>
      <w:r w:rsidRPr="00C52C8F">
        <w:t xml:space="preserve"> con ese afán pedimos el respaldo de este Parlamento</w:t>
      </w:r>
      <w:r>
        <w:t>.</w:t>
      </w:r>
    </w:p>
    <w:p w:rsidR="003B39AB" w:rsidRDefault="003B39AB" w:rsidP="009A0BCF">
      <w:pPr>
        <w:pStyle w:val="Texto"/>
      </w:pPr>
    </w:p>
    <w:p w:rsidR="003B39AB" w:rsidRDefault="003B39AB" w:rsidP="009A0BCF">
      <w:pPr>
        <w:pStyle w:val="Texto"/>
      </w:pPr>
      <w:r>
        <w:t>Muchas gracias.</w:t>
      </w:r>
    </w:p>
    <w:p w:rsidR="003B39AB" w:rsidRDefault="003B39AB" w:rsidP="009A0BCF">
      <w:pPr>
        <w:pStyle w:val="Texto"/>
      </w:pPr>
    </w:p>
    <w:p w:rsidR="003B39AB" w:rsidRDefault="003B39AB" w:rsidP="009A0BCF">
      <w:pPr>
        <w:pStyle w:val="Texto"/>
      </w:pPr>
    </w:p>
    <w:p w:rsidR="003B39AB" w:rsidRPr="00B057F5" w:rsidRDefault="003B39AB" w:rsidP="009A0BCF">
      <w:pPr>
        <w:pStyle w:val="Texto"/>
        <w:rPr>
          <w:lang w:val="eu-ES"/>
        </w:rPr>
      </w:pPr>
      <w:r w:rsidRPr="00B057F5">
        <w:rPr>
          <w:rFonts w:ascii="Futura Md BT" w:hAnsi="Futura Md BT"/>
          <w:lang w:val="eu-ES"/>
        </w:rPr>
        <w:t>LEHENDAKARIAK:</w:t>
      </w:r>
      <w:r w:rsidRPr="00B057F5">
        <w:rPr>
          <w:lang w:val="eu-ES"/>
        </w:rPr>
        <w:t xml:space="preserve"> Eskerrik asko, Pastor jauna.</w:t>
      </w:r>
    </w:p>
    <w:p w:rsidR="003B39AB" w:rsidRPr="00B057F5" w:rsidRDefault="003B39AB" w:rsidP="009A0BCF">
      <w:pPr>
        <w:pStyle w:val="Texto"/>
        <w:rPr>
          <w:lang w:val="eu-ES"/>
        </w:rPr>
      </w:pPr>
    </w:p>
    <w:p w:rsidR="003B39AB" w:rsidRPr="00B057F5" w:rsidRDefault="003B39AB" w:rsidP="009A0BCF">
      <w:pPr>
        <w:pStyle w:val="Texto"/>
        <w:rPr>
          <w:lang w:val="eu-ES"/>
        </w:rPr>
      </w:pPr>
      <w:r w:rsidRPr="00B057F5">
        <w:rPr>
          <w:lang w:val="eu-ES"/>
        </w:rPr>
        <w:t xml:space="preserve">Zuzenketak aurkeztu dituzten taldeen txandara pasatuz, Elkarrekin </w:t>
      </w:r>
      <w:proofErr w:type="spellStart"/>
      <w:r w:rsidRPr="00B057F5">
        <w:rPr>
          <w:lang w:val="eu-ES"/>
        </w:rPr>
        <w:t>Podemos</w:t>
      </w:r>
      <w:proofErr w:type="spellEnd"/>
      <w:r w:rsidRPr="00B057F5">
        <w:rPr>
          <w:lang w:val="eu-ES"/>
        </w:rPr>
        <w:t xml:space="preserve">, </w:t>
      </w:r>
      <w:proofErr w:type="spellStart"/>
      <w:r w:rsidRPr="00B057F5">
        <w:rPr>
          <w:lang w:val="eu-ES"/>
        </w:rPr>
        <w:t>Martínez</w:t>
      </w:r>
      <w:proofErr w:type="spellEnd"/>
      <w:r w:rsidRPr="00B057F5">
        <w:rPr>
          <w:lang w:val="eu-ES"/>
        </w:rPr>
        <w:t xml:space="preserve"> jauna, zurea da hitza.</w:t>
      </w:r>
    </w:p>
    <w:p w:rsidR="003B39AB" w:rsidRPr="00B057F5" w:rsidRDefault="003B39AB" w:rsidP="009A0BCF">
      <w:pPr>
        <w:pStyle w:val="Texto"/>
        <w:rPr>
          <w:lang w:val="eu-ES"/>
        </w:rPr>
      </w:pPr>
    </w:p>
    <w:p w:rsidR="003B39AB" w:rsidRPr="00B057F5" w:rsidRDefault="003B39AB" w:rsidP="009A0BCF">
      <w:pPr>
        <w:pStyle w:val="Texto"/>
        <w:rPr>
          <w:lang w:val="eu-ES"/>
        </w:rPr>
      </w:pPr>
    </w:p>
    <w:p w:rsidR="003B39AB" w:rsidRDefault="003B39AB" w:rsidP="009A0BCF">
      <w:pPr>
        <w:pStyle w:val="Texto"/>
        <w:rPr>
          <w:lang w:val="eu-ES"/>
        </w:rPr>
      </w:pPr>
      <w:r w:rsidRPr="00B057F5">
        <w:rPr>
          <w:rFonts w:ascii="Futura Md BT" w:hAnsi="Futura Md BT"/>
          <w:lang w:val="eu-ES"/>
        </w:rPr>
        <w:t xml:space="preserve">MARTÍNEZ HIERRO </w:t>
      </w:r>
      <w:r w:rsidRPr="00B057F5">
        <w:rPr>
          <w:lang w:val="eu-ES"/>
        </w:rPr>
        <w:t>jaunak</w:t>
      </w:r>
      <w:r w:rsidRPr="00B057F5">
        <w:rPr>
          <w:rFonts w:ascii="Futura Md BT" w:hAnsi="Futura Md BT"/>
          <w:lang w:val="eu-ES"/>
        </w:rPr>
        <w:t>:</w:t>
      </w:r>
      <w:r w:rsidRPr="00B057F5">
        <w:rPr>
          <w:lang w:val="eu-ES"/>
        </w:rPr>
        <w:t xml:space="preserve"> </w:t>
      </w:r>
      <w:r>
        <w:rPr>
          <w:lang w:val="eu-ES"/>
        </w:rPr>
        <w:t>Arratsalde on. E</w:t>
      </w:r>
      <w:r w:rsidRPr="00B057F5">
        <w:rPr>
          <w:lang w:val="eu-ES"/>
        </w:rPr>
        <w:t>skerrik asko</w:t>
      </w:r>
      <w:r>
        <w:rPr>
          <w:lang w:val="eu-ES"/>
        </w:rPr>
        <w:t>, presidente andrea.</w:t>
      </w:r>
    </w:p>
    <w:p w:rsidR="003B39AB" w:rsidRDefault="003B39AB" w:rsidP="009A0BCF">
      <w:pPr>
        <w:pStyle w:val="Texto"/>
        <w:rPr>
          <w:lang w:val="eu-ES"/>
        </w:rPr>
      </w:pPr>
    </w:p>
    <w:p w:rsidR="003B39AB" w:rsidRPr="003035AF" w:rsidRDefault="003B39AB" w:rsidP="009A0BCF">
      <w:pPr>
        <w:pStyle w:val="Texto"/>
        <w:rPr>
          <w:lang w:val="eu-ES"/>
        </w:rPr>
      </w:pPr>
      <w:r w:rsidRPr="00B057F5">
        <w:rPr>
          <w:lang w:val="eu-ES"/>
        </w:rPr>
        <w:t>Gaur Gernikako Estatutuari buruz hitz egingo dugu berriro</w:t>
      </w:r>
      <w:r>
        <w:rPr>
          <w:lang w:val="eu-ES"/>
        </w:rPr>
        <w:t>,</w:t>
      </w:r>
      <w:r w:rsidRPr="00B057F5">
        <w:rPr>
          <w:lang w:val="eu-ES"/>
        </w:rPr>
        <w:t xml:space="preserve"> eta ni bezalako jende gazteak, Gernikako Estatutuaren </w:t>
      </w:r>
      <w:proofErr w:type="spellStart"/>
      <w:r w:rsidRPr="00B057F5">
        <w:rPr>
          <w:lang w:val="eu-ES"/>
        </w:rPr>
        <w:t>Euskadi</w:t>
      </w:r>
      <w:r>
        <w:rPr>
          <w:lang w:val="eu-ES"/>
        </w:rPr>
        <w:t>a</w:t>
      </w:r>
      <w:r w:rsidRPr="00B057F5">
        <w:rPr>
          <w:lang w:val="eu-ES"/>
        </w:rPr>
        <w:t>n</w:t>
      </w:r>
      <w:proofErr w:type="spellEnd"/>
      <w:r w:rsidRPr="00B057F5">
        <w:rPr>
          <w:lang w:val="eu-ES"/>
        </w:rPr>
        <w:t xml:space="preserve"> jaio eta hazi garen gazteak</w:t>
      </w:r>
      <w:r>
        <w:rPr>
          <w:lang w:val="eu-ES"/>
        </w:rPr>
        <w:t>,</w:t>
      </w:r>
      <w:r w:rsidRPr="00B057F5">
        <w:rPr>
          <w:lang w:val="eu-ES"/>
        </w:rPr>
        <w:t xml:space="preserve"> batzuetan perspektiba ezberdin batzuk ditugu Estatutu honen inguruan</w:t>
      </w:r>
      <w:r>
        <w:rPr>
          <w:lang w:val="eu-ES"/>
        </w:rPr>
        <w:t>. 1979</w:t>
      </w:r>
      <w:r w:rsidRPr="00B057F5">
        <w:rPr>
          <w:lang w:val="eu-ES"/>
        </w:rPr>
        <w:t xml:space="preserve"> Estatutuak suposatu zuen momentu batean Euskadik</w:t>
      </w:r>
      <w:r>
        <w:rPr>
          <w:lang w:val="eu-ES"/>
        </w:rPr>
        <w:t>,</w:t>
      </w:r>
      <w:r w:rsidRPr="00B057F5">
        <w:rPr>
          <w:lang w:val="eu-ES"/>
        </w:rPr>
        <w:t xml:space="preserve"> bueno</w:t>
      </w:r>
      <w:r>
        <w:rPr>
          <w:lang w:val="eu-ES"/>
        </w:rPr>
        <w:t>,</w:t>
      </w:r>
      <w:r w:rsidRPr="00B057F5">
        <w:rPr>
          <w:lang w:val="eu-ES"/>
        </w:rPr>
        <w:t xml:space="preserve"> ba ez </w:t>
      </w:r>
      <w:r>
        <w:rPr>
          <w:lang w:val="eu-ES"/>
        </w:rPr>
        <w:t>z</w:t>
      </w:r>
      <w:r w:rsidRPr="00B057F5">
        <w:rPr>
          <w:lang w:val="eu-ES"/>
        </w:rPr>
        <w:t>ituen autogobernu k</w:t>
      </w:r>
      <w:r>
        <w:rPr>
          <w:lang w:val="eu-ES"/>
        </w:rPr>
        <w:t>u</w:t>
      </w:r>
      <w:r w:rsidRPr="00B057F5">
        <w:rPr>
          <w:lang w:val="eu-ES"/>
        </w:rPr>
        <w:t>ota batzuk izatea</w:t>
      </w:r>
      <w:r>
        <w:rPr>
          <w:lang w:val="eu-ES"/>
        </w:rPr>
        <w:t>,</w:t>
      </w:r>
      <w:r w:rsidRPr="00B057F5">
        <w:rPr>
          <w:lang w:val="eu-ES"/>
        </w:rPr>
        <w:t xml:space="preserve"> leku oso</w:t>
      </w:r>
      <w:r>
        <w:rPr>
          <w:lang w:val="eu-ES"/>
        </w:rPr>
        <w:t xml:space="preserve"> garrantzitsu batzuetan gainera:</w:t>
      </w:r>
      <w:r w:rsidRPr="00B057F5">
        <w:rPr>
          <w:lang w:val="eu-ES"/>
        </w:rPr>
        <w:t xml:space="preserve"> osasunean, hezk</w:t>
      </w:r>
      <w:r>
        <w:rPr>
          <w:lang w:val="eu-ES"/>
        </w:rPr>
        <w:t>untzan, ekonomian, industrian, a</w:t>
      </w:r>
      <w:r w:rsidRPr="00B057F5">
        <w:rPr>
          <w:lang w:val="eu-ES"/>
        </w:rPr>
        <w:t>dministrazioan, azpiegituretan eta kultura</w:t>
      </w:r>
      <w:r>
        <w:rPr>
          <w:lang w:val="eu-ES"/>
        </w:rPr>
        <w:t>n,</w:t>
      </w:r>
      <w:r w:rsidRPr="00B057F5">
        <w:rPr>
          <w:lang w:val="eu-ES"/>
        </w:rPr>
        <w:t xml:space="preserve"> adibidez. Eta</w:t>
      </w:r>
      <w:r>
        <w:rPr>
          <w:lang w:val="eu-ES"/>
        </w:rPr>
        <w:t>,</w:t>
      </w:r>
      <w:r w:rsidRPr="00B057F5">
        <w:rPr>
          <w:lang w:val="eu-ES"/>
        </w:rPr>
        <w:t xml:space="preserve"> noski ere, </w:t>
      </w:r>
      <w:r>
        <w:rPr>
          <w:lang w:val="eu-ES"/>
        </w:rPr>
        <w:t xml:space="preserve">nire </w:t>
      </w:r>
      <w:r w:rsidRPr="00B057F5">
        <w:rPr>
          <w:lang w:val="eu-ES"/>
        </w:rPr>
        <w:t>belaunaldiko jendeak ere balorean jartzen ditu lorpen hauek guztiak</w:t>
      </w:r>
      <w:r>
        <w:rPr>
          <w:lang w:val="eu-ES"/>
        </w:rPr>
        <w:t>,</w:t>
      </w:r>
      <w:r w:rsidRPr="00B057F5">
        <w:rPr>
          <w:lang w:val="eu-ES"/>
        </w:rPr>
        <w:t xml:space="preserve"> momentu batean</w:t>
      </w:r>
      <w:r>
        <w:rPr>
          <w:lang w:val="eu-ES"/>
        </w:rPr>
        <w:t>,</w:t>
      </w:r>
      <w:r w:rsidRPr="00B057F5">
        <w:rPr>
          <w:lang w:val="eu-ES"/>
        </w:rPr>
        <w:t xml:space="preserve"> gainera, </w:t>
      </w:r>
      <w:proofErr w:type="spellStart"/>
      <w:r w:rsidRPr="003035AF">
        <w:rPr>
          <w:lang w:val="eu-ES"/>
        </w:rPr>
        <w:t>prezedenterik</w:t>
      </w:r>
      <w:proofErr w:type="spellEnd"/>
      <w:r w:rsidRPr="003035AF">
        <w:rPr>
          <w:lang w:val="eu-ES"/>
        </w:rPr>
        <w:t xml:space="preserve"> ez zituen akordio politiko eta sozial baten inguruan jaio zirelako.</w:t>
      </w:r>
    </w:p>
    <w:p w:rsidR="003B39AB" w:rsidRPr="003B39AB" w:rsidRDefault="003B39AB" w:rsidP="009A0BCF">
      <w:pPr>
        <w:pStyle w:val="Texto"/>
        <w:rPr>
          <w:lang w:val="eu-ES"/>
        </w:rPr>
      </w:pPr>
    </w:p>
    <w:p w:rsidR="003B39AB" w:rsidRDefault="003B39AB" w:rsidP="009A0BCF">
      <w:pPr>
        <w:pStyle w:val="Texto"/>
      </w:pPr>
      <w:r>
        <w:t>P</w:t>
      </w:r>
      <w:r w:rsidRPr="00C52C8F">
        <w:t xml:space="preserve">ero el Estatuto de </w:t>
      </w:r>
      <w:proofErr w:type="spellStart"/>
      <w:r w:rsidRPr="00C52C8F">
        <w:t>Gernika</w:t>
      </w:r>
      <w:proofErr w:type="spellEnd"/>
      <w:r w:rsidRPr="00C52C8F">
        <w:t xml:space="preserve">, el aniversario del Estatuto de </w:t>
      </w:r>
      <w:proofErr w:type="spellStart"/>
      <w:r w:rsidRPr="00C52C8F">
        <w:t>Gernika</w:t>
      </w:r>
      <w:proofErr w:type="spellEnd"/>
      <w:r w:rsidRPr="00C52C8F">
        <w:t xml:space="preserve"> también nos </w:t>
      </w:r>
      <w:r>
        <w:t xml:space="preserve">invita a hacer dos reflexiones. </w:t>
      </w:r>
      <w:r w:rsidRPr="00C52C8F">
        <w:t>Por una parte, nos sorprende y nos llena de incertidumbre el hecho de que después de tanto tiempo este Estatuto siga sin cumplirse</w:t>
      </w:r>
      <w:r>
        <w:t>,</w:t>
      </w:r>
      <w:r w:rsidRPr="00C52C8F">
        <w:t xml:space="preserve"> y con muchas competencias pendientes de traspaso. Y, por otro lado, nos interpela hacia la necesidad de renovar esta ley</w:t>
      </w:r>
      <w:r>
        <w:t>,</w:t>
      </w:r>
      <w:r w:rsidRPr="00C52C8F">
        <w:t xml:space="preserve"> de renovar este pacto de convivencia con el fin de blindar y garantizar derechos y mejorar el bienestar de la</w:t>
      </w:r>
      <w:r>
        <w:t xml:space="preserve"> ciudadanía vasca.</w:t>
      </w:r>
    </w:p>
    <w:p w:rsidR="003B39AB" w:rsidRDefault="003B39AB" w:rsidP="009A0BCF">
      <w:pPr>
        <w:pStyle w:val="Texto"/>
      </w:pPr>
    </w:p>
    <w:p w:rsidR="003B39AB" w:rsidRDefault="003B39AB" w:rsidP="009A0BCF">
      <w:pPr>
        <w:pStyle w:val="Texto"/>
      </w:pPr>
      <w:r w:rsidRPr="00C52C8F">
        <w:t>Hoy, 40 años después, la ciudadanía vasca no se explica por</w:t>
      </w:r>
      <w:r>
        <w:t xml:space="preserve"> qué</w:t>
      </w:r>
      <w:r w:rsidRPr="00C52C8F">
        <w:t xml:space="preserve"> sigue </w:t>
      </w:r>
      <w:r>
        <w:t>in</w:t>
      </w:r>
      <w:r w:rsidRPr="00C52C8F">
        <w:t>cumpliéndo</w:t>
      </w:r>
      <w:r>
        <w:t>se</w:t>
      </w:r>
      <w:r w:rsidRPr="00C52C8F">
        <w:t xml:space="preserve"> una ley que representa</w:t>
      </w:r>
      <w:r>
        <w:t xml:space="preserve">, y cito literalmente </w:t>
      </w:r>
      <w:r w:rsidRPr="00C52C8F">
        <w:t xml:space="preserve">resoluciones de este mismo Parlamento, </w:t>
      </w:r>
      <w:r>
        <w:t>"</w:t>
      </w:r>
      <w:r w:rsidRPr="00C52C8F">
        <w:t>la expresión de la voluntad mayoritaria de los ciudadanos del País Vasco</w:t>
      </w:r>
      <w:r>
        <w:t>",</w:t>
      </w:r>
      <w:r w:rsidRPr="00C52C8F">
        <w:t xml:space="preserve"> y constituye</w:t>
      </w:r>
      <w:r>
        <w:t>,</w:t>
      </w:r>
      <w:r w:rsidRPr="00C52C8F">
        <w:t xml:space="preserve"> en consecuencia, la norma institucional básica de la que nos hemos dotado</w:t>
      </w:r>
      <w:r>
        <w:t>.</w:t>
      </w:r>
      <w:r w:rsidRPr="00C52C8F">
        <w:t xml:space="preserve"> </w:t>
      </w:r>
      <w:r>
        <w:t xml:space="preserve">O </w:t>
      </w:r>
      <w:r w:rsidRPr="00C52C8F">
        <w:t>una ley que representa un proyecto de cohesión interna como punto básico de encuentro de los diferentes proyectos políticos existentes en la sociedad v</w:t>
      </w:r>
      <w:r>
        <w:t>asca;</w:t>
      </w:r>
      <w:r w:rsidRPr="00C52C8F">
        <w:t xml:space="preserve"> marco válido para la resolución progresiva de sus conflictos y su contribución decisiva al reforzamiento de la confianza democrática y</w:t>
      </w:r>
      <w:r>
        <w:t xml:space="preserve"> a</w:t>
      </w:r>
      <w:r w:rsidRPr="00C52C8F">
        <w:t xml:space="preserve"> la convivencia pacífica</w:t>
      </w:r>
      <w:r>
        <w:t>. O</w:t>
      </w:r>
      <w:r w:rsidRPr="00C52C8F">
        <w:t xml:space="preserve"> que representa el compromiso que nos debe unir a todos los que reivindicamos la legitimidad democrática de nuestras instituciones.</w:t>
      </w:r>
    </w:p>
    <w:p w:rsidR="003B39AB" w:rsidRDefault="003B39AB" w:rsidP="009A0BCF">
      <w:pPr>
        <w:pStyle w:val="Texto"/>
      </w:pPr>
    </w:p>
    <w:p w:rsidR="003B39AB" w:rsidRDefault="003B39AB" w:rsidP="009A0BCF">
      <w:pPr>
        <w:pStyle w:val="Texto"/>
      </w:pPr>
      <w:r w:rsidRPr="00C52C8F">
        <w:t>Todo esto son resoluciones que</w:t>
      </w:r>
      <w:r>
        <w:t>,</w:t>
      </w:r>
      <w:r w:rsidRPr="00C52C8F">
        <w:t xml:space="preserve"> obviamente</w:t>
      </w:r>
      <w:r>
        <w:t>,</w:t>
      </w:r>
      <w:r w:rsidRPr="00C52C8F">
        <w:t xml:space="preserve"> hacemos nuestras también</w:t>
      </w:r>
      <w:r>
        <w:t>.</w:t>
      </w:r>
    </w:p>
    <w:p w:rsidR="003B39AB" w:rsidRDefault="003B39AB" w:rsidP="009A0BCF">
      <w:pPr>
        <w:pStyle w:val="Texto"/>
      </w:pPr>
    </w:p>
    <w:p w:rsidR="003B39AB" w:rsidRDefault="003B39AB" w:rsidP="009A0BCF">
      <w:pPr>
        <w:pStyle w:val="Texto"/>
      </w:pPr>
      <w:r>
        <w:t>Y, también,…</w:t>
      </w:r>
    </w:p>
    <w:p w:rsidR="003B39AB" w:rsidRDefault="003B39AB" w:rsidP="009A0BCF">
      <w:pPr>
        <w:pStyle w:val="Texto"/>
      </w:pPr>
    </w:p>
    <w:p w:rsidR="003B39AB" w:rsidRPr="00A00CA0" w:rsidRDefault="003B39AB" w:rsidP="009A0BCF">
      <w:pPr>
        <w:pStyle w:val="Texto"/>
      </w:pPr>
      <w:r>
        <w:t xml:space="preserve">(43. </w:t>
      </w:r>
      <w:proofErr w:type="spellStart"/>
      <w:proofErr w:type="gramStart"/>
      <w:r>
        <w:t>zintaren</w:t>
      </w:r>
      <w:proofErr w:type="spellEnd"/>
      <w:proofErr w:type="gramEnd"/>
      <w:r>
        <w:t xml:space="preserve"> </w:t>
      </w:r>
      <w:proofErr w:type="spellStart"/>
      <w:r>
        <w:t>amaiera</w:t>
      </w:r>
      <w:proofErr w:type="spellEnd"/>
      <w:r>
        <w:t>)</w:t>
      </w:r>
    </w:p>
    <w:p w:rsidR="003B39AB" w:rsidRPr="00B022DF" w:rsidRDefault="003B39AB" w:rsidP="009A0BCF">
      <w:pPr>
        <w:pStyle w:val="Texto"/>
        <w:rPr>
          <w:lang w:val="eu-ES"/>
        </w:rPr>
      </w:pPr>
      <w:r w:rsidRPr="00B022DF">
        <w:rPr>
          <w:lang w:val="eu-ES"/>
        </w:rPr>
        <w:t>(44. zintaren hasiera)</w:t>
      </w:r>
    </w:p>
    <w:p w:rsidR="003B39AB" w:rsidRPr="00B022DF" w:rsidRDefault="003B39AB" w:rsidP="009A0BCF">
      <w:pPr>
        <w:pStyle w:val="Texto"/>
        <w:rPr>
          <w:lang w:val="eu-ES"/>
        </w:rPr>
      </w:pPr>
    </w:p>
    <w:p w:rsidR="003B39AB" w:rsidRDefault="003B39AB" w:rsidP="009A0BCF">
      <w:pPr>
        <w:pStyle w:val="Texto"/>
        <w:rPr>
          <w:lang w:val="es-ES"/>
        </w:rPr>
      </w:pPr>
      <w:r w:rsidRPr="00B022DF">
        <w:rPr>
          <w:lang w:val="es-ES"/>
        </w:rPr>
        <w:t>… que reivindicamos la legitimidad democrática de nuestras instituciones.</w:t>
      </w:r>
    </w:p>
    <w:p w:rsidR="003B39AB" w:rsidRDefault="003B39AB" w:rsidP="009A0BCF">
      <w:pPr>
        <w:pStyle w:val="Texto"/>
        <w:rPr>
          <w:lang w:val="es-ES"/>
        </w:rPr>
      </w:pPr>
    </w:p>
    <w:p w:rsidR="003B39AB" w:rsidRDefault="003B39AB" w:rsidP="009A0BCF">
      <w:pPr>
        <w:pStyle w:val="Texto"/>
        <w:rPr>
          <w:lang w:val="es-ES"/>
        </w:rPr>
      </w:pPr>
      <w:r w:rsidRPr="00B022DF">
        <w:rPr>
          <w:lang w:val="es-ES"/>
        </w:rPr>
        <w:t>Todo esto</w:t>
      </w:r>
      <w:r>
        <w:rPr>
          <w:lang w:val="es-ES"/>
        </w:rPr>
        <w:t>,</w:t>
      </w:r>
      <w:r w:rsidRPr="00B022DF">
        <w:rPr>
          <w:lang w:val="es-ES"/>
        </w:rPr>
        <w:t xml:space="preserve"> son resoluciones que, obviamente, hacemos nuestras también.</w:t>
      </w:r>
    </w:p>
    <w:p w:rsidR="003B39AB" w:rsidRDefault="003B39AB" w:rsidP="009A0BCF">
      <w:pPr>
        <w:pStyle w:val="Texto"/>
        <w:rPr>
          <w:lang w:val="es-ES"/>
        </w:rPr>
      </w:pPr>
    </w:p>
    <w:p w:rsidR="003B39AB" w:rsidRDefault="003B39AB" w:rsidP="009A0BCF">
      <w:pPr>
        <w:pStyle w:val="Texto"/>
        <w:rPr>
          <w:lang w:val="es-ES"/>
        </w:rPr>
      </w:pPr>
      <w:r>
        <w:rPr>
          <w:lang w:val="es-ES"/>
        </w:rPr>
        <w:lastRenderedPageBreak/>
        <w:t xml:space="preserve">Y, también, las generaciones que crecimos bajo el Estatuto, en muchos casos, no nos sentimos reconocidas en el actual texto de </w:t>
      </w:r>
      <w:proofErr w:type="spellStart"/>
      <w:r>
        <w:rPr>
          <w:lang w:val="es-ES"/>
        </w:rPr>
        <w:t>Gernika</w:t>
      </w:r>
      <w:proofErr w:type="spellEnd"/>
      <w:r>
        <w:rPr>
          <w:lang w:val="es-ES"/>
        </w:rPr>
        <w:t xml:space="preserve">, que tiene agujeros visibles, y, en ocasiones, diría que incluso imperdonables, como la ausencia de mención alguna a las mujeres. Ese es el sentido de la enmienda que nosotros hemos presentado hoy. Enmienda, señor Pastor, igual </w:t>
      </w:r>
      <w:proofErr w:type="spellStart"/>
      <w:r>
        <w:rPr>
          <w:lang w:val="es-ES"/>
        </w:rPr>
        <w:t>igual</w:t>
      </w:r>
      <w:proofErr w:type="spellEnd"/>
      <w:r>
        <w:rPr>
          <w:lang w:val="es-ES"/>
        </w:rPr>
        <w:t>, la misma que hemos presentado en el resto de instituciones en las que se ha presentado esta iniciativa. Por lo tanto</w:t>
      </w:r>
      <w:r w:rsidRPr="00EA7C16">
        <w:rPr>
          <w:lang w:val="es-ES"/>
        </w:rPr>
        <w:t xml:space="preserve">, no somos nosotros los que hemos cambiado ni </w:t>
      </w:r>
      <w:r>
        <w:rPr>
          <w:lang w:val="es-ES"/>
        </w:rPr>
        <w:t xml:space="preserve">de </w:t>
      </w:r>
      <w:r w:rsidRPr="00EA7C16">
        <w:rPr>
          <w:lang w:val="es-ES"/>
        </w:rPr>
        <w:t xml:space="preserve">postura ni </w:t>
      </w:r>
      <w:r>
        <w:rPr>
          <w:lang w:val="es-ES"/>
        </w:rPr>
        <w:t>de aliados.</w:t>
      </w:r>
    </w:p>
    <w:p w:rsidR="003B39AB" w:rsidRDefault="003B39AB" w:rsidP="009A0BCF">
      <w:pPr>
        <w:pStyle w:val="Texto"/>
        <w:rPr>
          <w:lang w:val="es-ES"/>
        </w:rPr>
      </w:pPr>
    </w:p>
    <w:p w:rsidR="003B39AB" w:rsidRDefault="003B39AB" w:rsidP="009A0BCF">
      <w:pPr>
        <w:pStyle w:val="Texto"/>
        <w:rPr>
          <w:lang w:val="es-ES"/>
        </w:rPr>
      </w:pPr>
      <w:r w:rsidRPr="00EA7C16">
        <w:rPr>
          <w:lang w:val="es-ES"/>
        </w:rPr>
        <w:t>Un primer punto</w:t>
      </w:r>
      <w:r>
        <w:rPr>
          <w:lang w:val="es-ES"/>
        </w:rPr>
        <w:t>,</w:t>
      </w:r>
      <w:r w:rsidRPr="00EA7C16">
        <w:rPr>
          <w:lang w:val="es-ES"/>
        </w:rPr>
        <w:t xml:space="preserve"> que valora el</w:t>
      </w:r>
      <w:r>
        <w:rPr>
          <w:lang w:val="es-ES"/>
        </w:rPr>
        <w:t xml:space="preserve"> Es</w:t>
      </w:r>
      <w:r w:rsidRPr="00EA7C16">
        <w:rPr>
          <w:lang w:val="es-ES"/>
        </w:rPr>
        <w:t>ta</w:t>
      </w:r>
      <w:r>
        <w:rPr>
          <w:lang w:val="es-ES"/>
        </w:rPr>
        <w:t xml:space="preserve">tuto de </w:t>
      </w:r>
      <w:proofErr w:type="spellStart"/>
      <w:r>
        <w:rPr>
          <w:lang w:val="es-ES"/>
        </w:rPr>
        <w:t>G</w:t>
      </w:r>
      <w:r w:rsidRPr="00EA7C16">
        <w:rPr>
          <w:lang w:val="es-ES"/>
        </w:rPr>
        <w:t>erni</w:t>
      </w:r>
      <w:r>
        <w:rPr>
          <w:lang w:val="es-ES"/>
        </w:rPr>
        <w:t>k</w:t>
      </w:r>
      <w:r w:rsidRPr="00EA7C16">
        <w:rPr>
          <w:lang w:val="es-ES"/>
        </w:rPr>
        <w:t>a</w:t>
      </w:r>
      <w:proofErr w:type="spellEnd"/>
      <w:r>
        <w:rPr>
          <w:lang w:val="es-ES"/>
        </w:rPr>
        <w:t>,</w:t>
      </w:r>
      <w:r w:rsidRPr="00EA7C16">
        <w:rPr>
          <w:lang w:val="es-ES"/>
        </w:rPr>
        <w:t xml:space="preserve"> y lo que hemos conseguido gracias a él. Un punto</w:t>
      </w:r>
      <w:r>
        <w:rPr>
          <w:lang w:val="es-ES"/>
        </w:rPr>
        <w:t>,</w:t>
      </w:r>
      <w:r w:rsidRPr="00EA7C16">
        <w:rPr>
          <w:lang w:val="es-ES"/>
        </w:rPr>
        <w:t xml:space="preserve"> que exige </w:t>
      </w:r>
      <w:r>
        <w:rPr>
          <w:lang w:val="es-ES"/>
        </w:rPr>
        <w:t>al</w:t>
      </w:r>
      <w:r w:rsidRPr="00EA7C16">
        <w:rPr>
          <w:lang w:val="es-ES"/>
        </w:rPr>
        <w:t xml:space="preserve"> Gobierno central que ratifique públicamente el compromiso </w:t>
      </w:r>
      <w:r>
        <w:rPr>
          <w:lang w:val="es-ES"/>
        </w:rPr>
        <w:t xml:space="preserve">de </w:t>
      </w:r>
      <w:r w:rsidRPr="00EA7C16">
        <w:rPr>
          <w:lang w:val="es-ES"/>
        </w:rPr>
        <w:t>cumplir íntegramente las transferencias. Un punto que exige que este cumplimie</w:t>
      </w:r>
      <w:r>
        <w:rPr>
          <w:lang w:val="es-ES"/>
        </w:rPr>
        <w:t>nto se conciba como un derecho. Y</w:t>
      </w:r>
      <w:r w:rsidRPr="00EA7C16">
        <w:rPr>
          <w:lang w:val="es-ES"/>
        </w:rPr>
        <w:t xml:space="preserve"> un cuarto punto</w:t>
      </w:r>
      <w:r>
        <w:rPr>
          <w:lang w:val="es-ES"/>
        </w:rPr>
        <w:t>,</w:t>
      </w:r>
      <w:r w:rsidRPr="00EA7C16">
        <w:rPr>
          <w:lang w:val="es-ES"/>
        </w:rPr>
        <w:t xml:space="preserve"> que reconoce la necesidad de renovar el Estatuto de </w:t>
      </w:r>
      <w:proofErr w:type="spellStart"/>
      <w:r w:rsidRPr="00EA7C16">
        <w:rPr>
          <w:lang w:val="es-ES"/>
        </w:rPr>
        <w:t>Gernika</w:t>
      </w:r>
      <w:proofErr w:type="spellEnd"/>
      <w:r>
        <w:rPr>
          <w:lang w:val="es-ES"/>
        </w:rPr>
        <w:t>,</w:t>
      </w:r>
      <w:r w:rsidRPr="00EA7C16">
        <w:rPr>
          <w:lang w:val="es-ES"/>
        </w:rPr>
        <w:t xml:space="preserve"> y que nos insta a todos</w:t>
      </w:r>
      <w:r>
        <w:rPr>
          <w:lang w:val="es-ES"/>
        </w:rPr>
        <w:t>, y que insta a</w:t>
      </w:r>
      <w:r w:rsidRPr="00EA7C16">
        <w:rPr>
          <w:lang w:val="es-ES"/>
        </w:rPr>
        <w:t xml:space="preserve"> esta Cámara a seguir trabajando en esa renovación.</w:t>
      </w:r>
    </w:p>
    <w:p w:rsidR="003B39AB" w:rsidRDefault="003B39AB" w:rsidP="009A0BCF">
      <w:pPr>
        <w:pStyle w:val="Texto"/>
        <w:rPr>
          <w:lang w:val="es-ES"/>
        </w:rPr>
      </w:pPr>
    </w:p>
    <w:p w:rsidR="003B39AB" w:rsidRPr="00EA7C16" w:rsidRDefault="003B39AB" w:rsidP="009A0BCF">
      <w:pPr>
        <w:pStyle w:val="Texto"/>
        <w:rPr>
          <w:lang w:val="eu-ES"/>
        </w:rPr>
      </w:pPr>
      <w:r w:rsidRPr="00EA7C16">
        <w:rPr>
          <w:lang w:val="eu-ES"/>
        </w:rPr>
        <w:t>Guztiok ezagutzen duzue gure posizioa zein den. Guk uste dugu</w:t>
      </w:r>
      <w:r>
        <w:rPr>
          <w:lang w:val="eu-ES"/>
        </w:rPr>
        <w:t>,</w:t>
      </w:r>
      <w:r w:rsidRPr="00EA7C16">
        <w:rPr>
          <w:lang w:val="eu-ES"/>
        </w:rPr>
        <w:t xml:space="preserve"> lehen hitz egin du</w:t>
      </w:r>
      <w:r>
        <w:rPr>
          <w:lang w:val="eu-ES"/>
        </w:rPr>
        <w:t>da</w:t>
      </w:r>
      <w:r w:rsidRPr="00EA7C16">
        <w:rPr>
          <w:lang w:val="eu-ES"/>
        </w:rPr>
        <w:t>n</w:t>
      </w:r>
      <w:r>
        <w:rPr>
          <w:lang w:val="eu-ES"/>
        </w:rPr>
        <w:t>,</w:t>
      </w:r>
      <w:r w:rsidRPr="00EA7C16">
        <w:rPr>
          <w:lang w:val="eu-ES"/>
        </w:rPr>
        <w:t xml:space="preserve"> zulo horiek</w:t>
      </w:r>
      <w:r>
        <w:rPr>
          <w:lang w:val="eu-ES"/>
        </w:rPr>
        <w:t xml:space="preserve"> betetzeko momentua badela orain. A</w:t>
      </w:r>
      <w:r w:rsidRPr="00EA7C16">
        <w:rPr>
          <w:lang w:val="eu-ES"/>
        </w:rPr>
        <w:t>pustua egit</w:t>
      </w:r>
      <w:r>
        <w:rPr>
          <w:lang w:val="eu-ES"/>
        </w:rPr>
        <w:t xml:space="preserve">en dugu lortzen diren akordioak ahal diren zabalak izateko, autogobernuen </w:t>
      </w:r>
      <w:r w:rsidRPr="00EA7C16">
        <w:rPr>
          <w:lang w:val="eu-ES"/>
        </w:rPr>
        <w:t>materia</w:t>
      </w:r>
      <w:r>
        <w:rPr>
          <w:lang w:val="eu-ES"/>
        </w:rPr>
        <w:t>k. E</w:t>
      </w:r>
      <w:r w:rsidRPr="00EA7C16">
        <w:rPr>
          <w:lang w:val="eu-ES"/>
        </w:rPr>
        <w:t>ta uste du</w:t>
      </w:r>
      <w:r>
        <w:rPr>
          <w:lang w:val="eu-ES"/>
        </w:rPr>
        <w:t>gu,</w:t>
      </w:r>
      <w:r w:rsidRPr="00EA7C16">
        <w:rPr>
          <w:lang w:val="eu-ES"/>
        </w:rPr>
        <w:t xml:space="preserve"> gainera, gure kontratu sozialaren berrikuntza ezin daitekeela zatiketaren elementu bezala ikusi, baizik eta alderantziz.</w:t>
      </w:r>
      <w:r>
        <w:rPr>
          <w:lang w:val="eu-ES"/>
        </w:rPr>
        <w:t xml:space="preserve"> </w:t>
      </w:r>
      <w:r w:rsidRPr="00EA7C16">
        <w:rPr>
          <w:lang w:val="eu-ES"/>
        </w:rPr>
        <w:t>Guk daukagu</w:t>
      </w:r>
      <w:r>
        <w:rPr>
          <w:lang w:val="eu-ES"/>
        </w:rPr>
        <w:t>n</w:t>
      </w:r>
      <w:r w:rsidRPr="00EA7C16">
        <w:rPr>
          <w:lang w:val="eu-ES"/>
        </w:rPr>
        <w:t xml:space="preserve"> tresna hoberena</w:t>
      </w:r>
      <w:r>
        <w:rPr>
          <w:lang w:val="eu-ES"/>
        </w:rPr>
        <w:t xml:space="preserve"> da gure artean errekonozitzeko, </w:t>
      </w:r>
      <w:r w:rsidRPr="00EA7C16">
        <w:rPr>
          <w:lang w:val="eu-ES"/>
        </w:rPr>
        <w:t>eta</w:t>
      </w:r>
      <w:r>
        <w:rPr>
          <w:lang w:val="eu-ES"/>
        </w:rPr>
        <w:t>,</w:t>
      </w:r>
      <w:r w:rsidRPr="00EA7C16">
        <w:rPr>
          <w:lang w:val="eu-ES"/>
        </w:rPr>
        <w:t xml:space="preserve"> baita ere</w:t>
      </w:r>
      <w:r>
        <w:rPr>
          <w:lang w:val="eu-ES"/>
        </w:rPr>
        <w:t>,</w:t>
      </w:r>
      <w:r w:rsidRPr="00EA7C16">
        <w:rPr>
          <w:lang w:val="eu-ES"/>
        </w:rPr>
        <w:t xml:space="preserve"> Euskadi anitza dela</w:t>
      </w:r>
      <w:r>
        <w:rPr>
          <w:lang w:val="eu-ES"/>
        </w:rPr>
        <w:t xml:space="preserve"> </w:t>
      </w:r>
      <w:r w:rsidRPr="00EA7C16">
        <w:rPr>
          <w:lang w:val="eu-ES"/>
        </w:rPr>
        <w:t>esateko eta erdian jartzeko gure gaurko beharrak eta etorkizuneko beharrak euskal gizarterako.</w:t>
      </w:r>
    </w:p>
    <w:p w:rsidR="003B39AB" w:rsidRPr="00EA7C16" w:rsidRDefault="003B39AB" w:rsidP="009A0BCF">
      <w:pPr>
        <w:pStyle w:val="Texto"/>
        <w:rPr>
          <w:lang w:val="eu-ES"/>
        </w:rPr>
      </w:pPr>
    </w:p>
    <w:p w:rsidR="003B39AB" w:rsidRDefault="003B39AB" w:rsidP="009A0BCF">
      <w:pPr>
        <w:pStyle w:val="Texto"/>
        <w:rPr>
          <w:lang w:val="es-ES"/>
        </w:rPr>
      </w:pPr>
      <w:r>
        <w:rPr>
          <w:lang w:val="es-ES"/>
        </w:rPr>
        <w:t xml:space="preserve">Y, </w:t>
      </w:r>
      <w:r w:rsidRPr="00EA7C16">
        <w:rPr>
          <w:lang w:val="es-ES"/>
        </w:rPr>
        <w:t>desde Elkarrekin Podemos</w:t>
      </w:r>
      <w:r>
        <w:rPr>
          <w:lang w:val="es-ES"/>
        </w:rPr>
        <w:t>,</w:t>
      </w:r>
      <w:r w:rsidRPr="00EA7C16">
        <w:rPr>
          <w:lang w:val="es-ES"/>
        </w:rPr>
        <w:t xml:space="preserve"> hemos demostrado con hechos y con compromisos claros nuestra apuesta por hacer del nuevo Estatuto una herramienta social al servicio de la ciudadanía vasca, llegando a un acuerdo amplio que haga de este nuevo Estatuto un estatuto feminista</w:t>
      </w:r>
      <w:r>
        <w:rPr>
          <w:lang w:val="es-ES"/>
        </w:rPr>
        <w:t>,</w:t>
      </w:r>
      <w:r w:rsidRPr="00EA7C16">
        <w:rPr>
          <w:lang w:val="es-ES"/>
        </w:rPr>
        <w:t xml:space="preserve"> adaptado a los tiempos que corren</w:t>
      </w:r>
      <w:r>
        <w:rPr>
          <w:lang w:val="es-ES"/>
        </w:rPr>
        <w:t>;</w:t>
      </w:r>
      <w:r w:rsidRPr="00EA7C16">
        <w:rPr>
          <w:lang w:val="es-ES"/>
        </w:rPr>
        <w:t xml:space="preserve"> ecologista</w:t>
      </w:r>
      <w:r>
        <w:rPr>
          <w:lang w:val="es-ES"/>
        </w:rPr>
        <w:t>,</w:t>
      </w:r>
      <w:r w:rsidRPr="00EA7C16">
        <w:rPr>
          <w:lang w:val="es-ES"/>
        </w:rPr>
        <w:t xml:space="preserve"> que contemple ret</w:t>
      </w:r>
      <w:r>
        <w:rPr>
          <w:lang w:val="es-ES"/>
        </w:rPr>
        <w:t>os del presente y del futuro como</w:t>
      </w:r>
      <w:r w:rsidRPr="00EA7C16">
        <w:rPr>
          <w:lang w:val="es-ES"/>
        </w:rPr>
        <w:t xml:space="preserve"> el cambio climático</w:t>
      </w:r>
      <w:r>
        <w:rPr>
          <w:lang w:val="es-ES"/>
        </w:rPr>
        <w:t>; la digitalización;</w:t>
      </w:r>
      <w:r w:rsidRPr="00EA7C16">
        <w:rPr>
          <w:lang w:val="es-ES"/>
        </w:rPr>
        <w:t xml:space="preserve"> la convivencia</w:t>
      </w:r>
      <w:r>
        <w:rPr>
          <w:lang w:val="es-ES"/>
        </w:rPr>
        <w:t xml:space="preserve">, </w:t>
      </w:r>
      <w:r w:rsidRPr="00EA7C16">
        <w:rPr>
          <w:lang w:val="es-ES"/>
        </w:rPr>
        <w:t>en una sociedad cada vez más plural</w:t>
      </w:r>
      <w:r>
        <w:rPr>
          <w:lang w:val="es-ES"/>
        </w:rPr>
        <w:t>,</w:t>
      </w:r>
      <w:r w:rsidRPr="00EA7C16">
        <w:rPr>
          <w:lang w:val="es-ES"/>
        </w:rPr>
        <w:t xml:space="preserve"> y cómo no, n</w:t>
      </w:r>
      <w:r>
        <w:rPr>
          <w:lang w:val="es-ES"/>
        </w:rPr>
        <w:t>uestra relación con el Estado y cómo articular</w:t>
      </w:r>
      <w:r w:rsidRPr="00EA7C16">
        <w:rPr>
          <w:lang w:val="es-ES"/>
        </w:rPr>
        <w:t xml:space="preserve"> el </w:t>
      </w:r>
      <w:r>
        <w:rPr>
          <w:lang w:val="es-ES"/>
        </w:rPr>
        <w:t>derecho a decidir. E</w:t>
      </w:r>
      <w:r w:rsidRPr="00EA7C16">
        <w:rPr>
          <w:lang w:val="es-ES"/>
        </w:rPr>
        <w:t>n definitiva</w:t>
      </w:r>
      <w:r>
        <w:rPr>
          <w:lang w:val="es-ES"/>
        </w:rPr>
        <w:t>,</w:t>
      </w:r>
      <w:r w:rsidRPr="00EA7C16">
        <w:rPr>
          <w:lang w:val="es-ES"/>
        </w:rPr>
        <w:t xml:space="preserve"> pasar de un texto escrito a </w:t>
      </w:r>
      <w:r w:rsidRPr="00EA7C16">
        <w:rPr>
          <w:lang w:val="es-ES"/>
        </w:rPr>
        <w:lastRenderedPageBreak/>
        <w:t>máquina de escribir y pensando en blanco y negro a un texto moderno que incorpore todos los colores y matices presentes en</w:t>
      </w:r>
      <w:r>
        <w:rPr>
          <w:lang w:val="es-ES"/>
        </w:rPr>
        <w:t xml:space="preserve"> nuestra</w:t>
      </w:r>
      <w:r w:rsidRPr="00EA7C16">
        <w:rPr>
          <w:lang w:val="es-ES"/>
        </w:rPr>
        <w:t xml:space="preserve"> sociedad hoy en día. Por eso</w:t>
      </w:r>
      <w:r>
        <w:rPr>
          <w:lang w:val="es-ES"/>
        </w:rPr>
        <w:t xml:space="preserve">, nos preocupa, y nos preocupa mucho, </w:t>
      </w:r>
      <w:r w:rsidRPr="00EA7C16">
        <w:rPr>
          <w:lang w:val="es-ES"/>
        </w:rPr>
        <w:t>que tras tantos años trabajando para la renovación del Estatuto, sigamos atrapados en debates tan viejos. Lle</w:t>
      </w:r>
      <w:r>
        <w:rPr>
          <w:lang w:val="es-ES"/>
        </w:rPr>
        <w:t>vamos años en la misma pantalla. Y com</w:t>
      </w:r>
      <w:r w:rsidRPr="00EA7C16">
        <w:rPr>
          <w:lang w:val="es-ES"/>
        </w:rPr>
        <w:t>o no consigamos avanzar</w:t>
      </w:r>
      <w:r>
        <w:rPr>
          <w:lang w:val="es-ES"/>
        </w:rPr>
        <w:t>,</w:t>
      </w:r>
      <w:r w:rsidRPr="00EA7C16">
        <w:rPr>
          <w:lang w:val="es-ES"/>
        </w:rPr>
        <w:t xml:space="preserve"> la siguiente pantalla</w:t>
      </w:r>
      <w:r>
        <w:rPr>
          <w:lang w:val="es-ES"/>
        </w:rPr>
        <w:t xml:space="preserve"> </w:t>
      </w:r>
      <w:r w:rsidRPr="00EA7C16">
        <w:rPr>
          <w:lang w:val="es-ES"/>
        </w:rPr>
        <w:t xml:space="preserve">será la de </w:t>
      </w:r>
      <w:proofErr w:type="spellStart"/>
      <w:r w:rsidRPr="003B39AB">
        <w:rPr>
          <w:i/>
          <w:iCs/>
          <w:lang w:val="es-AR"/>
        </w:rPr>
        <w:t>game</w:t>
      </w:r>
      <w:proofErr w:type="spellEnd"/>
      <w:r w:rsidRPr="003B39AB">
        <w:rPr>
          <w:i/>
          <w:iCs/>
          <w:lang w:val="es-AR"/>
        </w:rPr>
        <w:t xml:space="preserve"> </w:t>
      </w:r>
      <w:proofErr w:type="spellStart"/>
      <w:r w:rsidRPr="003B39AB">
        <w:rPr>
          <w:i/>
          <w:iCs/>
          <w:lang w:val="es-AR"/>
        </w:rPr>
        <w:t>over</w:t>
      </w:r>
      <w:proofErr w:type="spellEnd"/>
      <w:r>
        <w:rPr>
          <w:lang w:val="es-ES"/>
        </w:rPr>
        <w:t>.</w:t>
      </w:r>
    </w:p>
    <w:p w:rsidR="003B39AB" w:rsidRDefault="003B39AB" w:rsidP="009A0BCF">
      <w:pPr>
        <w:pStyle w:val="Texto"/>
        <w:rPr>
          <w:lang w:val="es-ES"/>
        </w:rPr>
      </w:pPr>
    </w:p>
    <w:p w:rsidR="003B39AB" w:rsidRDefault="003B39AB" w:rsidP="009A0BCF">
      <w:pPr>
        <w:pStyle w:val="Texto"/>
        <w:rPr>
          <w:lang w:val="es-ES"/>
        </w:rPr>
      </w:pPr>
      <w:r>
        <w:rPr>
          <w:lang w:val="es-ES"/>
        </w:rPr>
        <w:t>Al v</w:t>
      </w:r>
      <w:r w:rsidRPr="00EA7C16">
        <w:rPr>
          <w:lang w:val="es-ES"/>
        </w:rPr>
        <w:t>er estos días los titulares que sueltan diversas fuerzas políticas sobre la mesa de personas expertas</w:t>
      </w:r>
      <w:r>
        <w:rPr>
          <w:lang w:val="es-ES"/>
        </w:rPr>
        <w:t>,</w:t>
      </w:r>
      <w:r w:rsidRPr="00EA7C16">
        <w:rPr>
          <w:lang w:val="es-ES"/>
        </w:rPr>
        <w:t xml:space="preserve"> sobre el futuro texto</w:t>
      </w:r>
      <w:r>
        <w:rPr>
          <w:lang w:val="es-ES"/>
        </w:rPr>
        <w:t>, n</w:t>
      </w:r>
      <w:r w:rsidRPr="00EA7C16">
        <w:rPr>
          <w:lang w:val="es-ES"/>
        </w:rPr>
        <w:t>os hace pensar que alguno</w:t>
      </w:r>
      <w:r>
        <w:rPr>
          <w:lang w:val="es-ES"/>
        </w:rPr>
        <w:t xml:space="preserve">s partidos parecen más cómodos </w:t>
      </w:r>
      <w:r w:rsidRPr="00EA7C16">
        <w:rPr>
          <w:lang w:val="es-ES"/>
        </w:rPr>
        <w:t>atrincherado</w:t>
      </w:r>
      <w:r>
        <w:rPr>
          <w:lang w:val="es-ES"/>
        </w:rPr>
        <w:t>s</w:t>
      </w:r>
      <w:r w:rsidRPr="00EA7C16">
        <w:rPr>
          <w:lang w:val="es-ES"/>
        </w:rPr>
        <w:t xml:space="preserve"> en su discurso de siempre que trabajando por que ten</w:t>
      </w:r>
      <w:r>
        <w:rPr>
          <w:lang w:val="es-ES"/>
        </w:rPr>
        <w:t>der puentes y llegar a acuerdos. Y creo, s</w:t>
      </w:r>
      <w:r w:rsidRPr="00EA7C16">
        <w:rPr>
          <w:lang w:val="es-ES"/>
        </w:rPr>
        <w:t>inceramente</w:t>
      </w:r>
      <w:r>
        <w:rPr>
          <w:lang w:val="es-ES"/>
        </w:rPr>
        <w:t xml:space="preserve">, </w:t>
      </w:r>
      <w:r w:rsidRPr="00EA7C16">
        <w:rPr>
          <w:lang w:val="es-ES"/>
        </w:rPr>
        <w:t>que la sociedad qu</w:t>
      </w:r>
      <w:r>
        <w:rPr>
          <w:lang w:val="es-ES"/>
        </w:rPr>
        <w:t xml:space="preserve">e nos trajo a las instituciones, </w:t>
      </w:r>
      <w:r w:rsidRPr="00EA7C16">
        <w:rPr>
          <w:lang w:val="es-ES"/>
        </w:rPr>
        <w:t>nos exige que trabajemos para sacar adelante acu</w:t>
      </w:r>
      <w:r>
        <w:rPr>
          <w:lang w:val="es-ES"/>
        </w:rPr>
        <w:t>erdos que nos permitan avanzar. Y</w:t>
      </w:r>
      <w:r w:rsidRPr="00EA7C16">
        <w:rPr>
          <w:lang w:val="es-ES"/>
        </w:rPr>
        <w:t xml:space="preserve"> también sobre el Estatuto. La c</w:t>
      </w:r>
      <w:r>
        <w:rPr>
          <w:lang w:val="es-ES"/>
        </w:rPr>
        <w:t>uestión es bien simple: o</w:t>
      </w:r>
      <w:r w:rsidRPr="00EA7C16">
        <w:rPr>
          <w:lang w:val="es-ES"/>
        </w:rPr>
        <w:t xml:space="preserve"> nos ponemos de acuerdo en un nuevo estatu</w:t>
      </w:r>
      <w:r>
        <w:rPr>
          <w:lang w:val="es-ES"/>
        </w:rPr>
        <w:t>to o nos quedamos con lo viejo. L</w:t>
      </w:r>
      <w:r w:rsidRPr="00EA7C16">
        <w:rPr>
          <w:lang w:val="es-ES"/>
        </w:rPr>
        <w:t xml:space="preserve">o nuevo o lo viejo. En ese sentido, queremos reiterar nuestra confianza </w:t>
      </w:r>
      <w:r>
        <w:rPr>
          <w:lang w:val="es-ES"/>
        </w:rPr>
        <w:t xml:space="preserve">en </w:t>
      </w:r>
      <w:r w:rsidRPr="00EA7C16">
        <w:rPr>
          <w:lang w:val="es-ES"/>
        </w:rPr>
        <w:t>el grupo de personas expertas que está redactando la propuesta de</w:t>
      </w:r>
      <w:r>
        <w:rPr>
          <w:lang w:val="es-ES"/>
        </w:rPr>
        <w:t>l nuevo E</w:t>
      </w:r>
      <w:r w:rsidRPr="00EA7C16">
        <w:rPr>
          <w:lang w:val="es-ES"/>
        </w:rPr>
        <w:t>sta</w:t>
      </w:r>
      <w:r>
        <w:rPr>
          <w:lang w:val="es-ES"/>
        </w:rPr>
        <w:t>tuto. Y nos h</w:t>
      </w:r>
      <w:r w:rsidRPr="00EA7C16">
        <w:rPr>
          <w:lang w:val="es-ES"/>
        </w:rPr>
        <w:t xml:space="preserve">a aparecido sumamente irresponsable que su trabajo </w:t>
      </w:r>
      <w:r>
        <w:rPr>
          <w:lang w:val="es-ES"/>
        </w:rPr>
        <w:t>se haya visto entorpecido por suspicaci</w:t>
      </w:r>
      <w:r w:rsidRPr="00EA7C16">
        <w:rPr>
          <w:lang w:val="es-ES"/>
        </w:rPr>
        <w:t>as</w:t>
      </w:r>
      <w:r>
        <w:rPr>
          <w:lang w:val="es-ES"/>
        </w:rPr>
        <w:t>, por textos paralelos, y por filtraciones interesa</w:t>
      </w:r>
      <w:r w:rsidRPr="00EA7C16">
        <w:rPr>
          <w:lang w:val="es-ES"/>
        </w:rPr>
        <w:t>das, con el único fin</w:t>
      </w:r>
      <w:r>
        <w:rPr>
          <w:lang w:val="es-ES"/>
        </w:rPr>
        <w:t xml:space="preserve"> de f</w:t>
      </w:r>
      <w:r w:rsidRPr="00EA7C16">
        <w:rPr>
          <w:lang w:val="es-ES"/>
        </w:rPr>
        <w:t>osili</w:t>
      </w:r>
      <w:r>
        <w:rPr>
          <w:lang w:val="es-ES"/>
        </w:rPr>
        <w:t>z</w:t>
      </w:r>
      <w:r w:rsidRPr="00EA7C16">
        <w:rPr>
          <w:lang w:val="es-ES"/>
        </w:rPr>
        <w:t>ar el debate en las viejas posiciones y evitar que se abr</w:t>
      </w:r>
      <w:r>
        <w:rPr>
          <w:lang w:val="es-ES"/>
        </w:rPr>
        <w:t>a</w:t>
      </w:r>
      <w:r w:rsidRPr="00EA7C16">
        <w:rPr>
          <w:lang w:val="es-ES"/>
        </w:rPr>
        <w:t>n nuevos horizontes de entendimiento. Eso también aleja a la gente de la política.</w:t>
      </w:r>
    </w:p>
    <w:p w:rsidR="003B39AB" w:rsidRDefault="003B39AB" w:rsidP="009A0BCF">
      <w:pPr>
        <w:pStyle w:val="Texto"/>
        <w:rPr>
          <w:lang w:val="es-ES"/>
        </w:rPr>
      </w:pPr>
    </w:p>
    <w:p w:rsidR="003B39AB" w:rsidRDefault="003B39AB" w:rsidP="009A0BCF">
      <w:pPr>
        <w:pStyle w:val="Texto"/>
        <w:rPr>
          <w:lang w:val="es-ES"/>
        </w:rPr>
      </w:pPr>
      <w:r w:rsidRPr="005D3FD5">
        <w:rPr>
          <w:lang w:val="eu-ES"/>
        </w:rPr>
        <w:t>Baina ez izan dudarik. Batzuek sokatirara jokatu nahi duzuen bitartean, guk, euskal gizartearen gehiengoa bezala, lana egingo dugu, korapilo hau desegiteko, aurrera joateko herri bezala, bide berbera</w:t>
      </w:r>
      <w:r w:rsidRPr="003B39AB">
        <w:rPr>
          <w:lang w:val="eu-ES"/>
        </w:rPr>
        <w:t xml:space="preserve">. </w:t>
      </w:r>
      <w:r>
        <w:rPr>
          <w:lang w:val="es-ES"/>
        </w:rPr>
        <w:t xml:space="preserve">Y por eso, con actitud constructiva, </w:t>
      </w:r>
      <w:r w:rsidRPr="00EA7C16">
        <w:rPr>
          <w:lang w:val="es-ES"/>
        </w:rPr>
        <w:t xml:space="preserve">nos abstendremos ante la propuesta </w:t>
      </w:r>
      <w:r>
        <w:rPr>
          <w:lang w:val="es-ES"/>
        </w:rPr>
        <w:t xml:space="preserve">original del Partido Socialista, y entre la enmienda suscrita por PNV </w:t>
      </w:r>
      <w:r w:rsidRPr="00EA7C16">
        <w:rPr>
          <w:lang w:val="es-ES"/>
        </w:rPr>
        <w:t>y EH</w:t>
      </w:r>
      <w:r>
        <w:rPr>
          <w:lang w:val="es-ES"/>
        </w:rPr>
        <w:t xml:space="preserve"> Bildu. </w:t>
      </w:r>
      <w:r w:rsidRPr="00EA7C16">
        <w:rPr>
          <w:lang w:val="es-ES"/>
        </w:rPr>
        <w:t>Pero</w:t>
      </w:r>
      <w:r>
        <w:rPr>
          <w:lang w:val="es-ES"/>
        </w:rPr>
        <w:t>,</w:t>
      </w:r>
      <w:r w:rsidRPr="00EA7C16">
        <w:rPr>
          <w:lang w:val="es-ES"/>
        </w:rPr>
        <w:t xml:space="preserve"> creemos que es urgente que seamos responsables y nos pongamos manos a la</w:t>
      </w:r>
      <w:r>
        <w:rPr>
          <w:lang w:val="es-ES"/>
        </w:rPr>
        <w:t xml:space="preserve"> obra. Necesitamos ya un nuevo acuerdo. Necesitamos ya un nuevo Estatuto. A</w:t>
      </w:r>
      <w:r w:rsidRPr="00EA7C16">
        <w:rPr>
          <w:lang w:val="es-ES"/>
        </w:rPr>
        <w:t>sí que, por favor, aflo</w:t>
      </w:r>
      <w:r>
        <w:rPr>
          <w:lang w:val="es-ES"/>
        </w:rPr>
        <w:t xml:space="preserve">jar la </w:t>
      </w:r>
      <w:proofErr w:type="spellStart"/>
      <w:r>
        <w:rPr>
          <w:lang w:val="es-ES"/>
        </w:rPr>
        <w:t>sokatira</w:t>
      </w:r>
      <w:proofErr w:type="spellEnd"/>
      <w:r>
        <w:rPr>
          <w:lang w:val="es-ES"/>
        </w:rPr>
        <w:t xml:space="preserve">, y </w:t>
      </w:r>
      <w:r w:rsidRPr="00EA7C16">
        <w:rPr>
          <w:lang w:val="es-ES"/>
        </w:rPr>
        <w:t xml:space="preserve">pongamos </w:t>
      </w:r>
      <w:r>
        <w:rPr>
          <w:lang w:val="es-ES"/>
        </w:rPr>
        <w:t>las manos de una vez a trabajar.</w:t>
      </w:r>
    </w:p>
    <w:p w:rsidR="003B39AB" w:rsidRDefault="003B39AB" w:rsidP="009A0BCF">
      <w:pPr>
        <w:pStyle w:val="Texto"/>
        <w:rPr>
          <w:lang w:val="es-ES"/>
        </w:rPr>
      </w:pPr>
    </w:p>
    <w:p w:rsidR="003B39AB" w:rsidRPr="005D3FD5" w:rsidRDefault="003B39AB" w:rsidP="009A0BCF">
      <w:pPr>
        <w:pStyle w:val="Texto"/>
        <w:rPr>
          <w:lang w:val="eu-ES"/>
        </w:rPr>
      </w:pPr>
      <w:r w:rsidRPr="005D3FD5">
        <w:rPr>
          <w:lang w:val="eu-ES"/>
        </w:rPr>
        <w:t>Eskerrik asko.</w:t>
      </w:r>
    </w:p>
    <w:p w:rsidR="003B39AB" w:rsidRPr="005D3FD5" w:rsidRDefault="003B39AB" w:rsidP="009A0BCF">
      <w:pPr>
        <w:pStyle w:val="Texto"/>
        <w:rPr>
          <w:lang w:val="eu-ES"/>
        </w:rPr>
      </w:pPr>
    </w:p>
    <w:p w:rsidR="003B39AB" w:rsidRPr="005D3FD5" w:rsidRDefault="003B39AB" w:rsidP="009A0BCF">
      <w:pPr>
        <w:pStyle w:val="Texto"/>
        <w:rPr>
          <w:lang w:val="eu-ES"/>
        </w:rPr>
      </w:pPr>
    </w:p>
    <w:p w:rsidR="003B39AB" w:rsidRDefault="003B39AB" w:rsidP="009A0BCF">
      <w:pPr>
        <w:pStyle w:val="Texto"/>
        <w:rPr>
          <w:lang w:val="eu-ES"/>
        </w:rPr>
      </w:pPr>
      <w:r w:rsidRPr="005D3FD5">
        <w:rPr>
          <w:rFonts w:ascii="Futura Md BT" w:hAnsi="Futura Md BT"/>
          <w:lang w:val="eu-ES"/>
        </w:rPr>
        <w:t xml:space="preserve">LEHENDAKARIAK: </w:t>
      </w:r>
      <w:r>
        <w:rPr>
          <w:lang w:val="eu-ES"/>
        </w:rPr>
        <w:t xml:space="preserve">Eskerrik asko, </w:t>
      </w:r>
      <w:proofErr w:type="spellStart"/>
      <w:r>
        <w:rPr>
          <w:lang w:val="eu-ES"/>
        </w:rPr>
        <w:t>Martínez</w:t>
      </w:r>
      <w:proofErr w:type="spellEnd"/>
      <w:r>
        <w:rPr>
          <w:lang w:val="eu-ES"/>
        </w:rPr>
        <w:t xml:space="preserve"> jauna.</w:t>
      </w:r>
    </w:p>
    <w:p w:rsidR="003B39AB" w:rsidRDefault="003B39AB" w:rsidP="009A0BCF">
      <w:pPr>
        <w:pStyle w:val="Texto"/>
        <w:rPr>
          <w:lang w:val="eu-ES"/>
        </w:rPr>
      </w:pPr>
    </w:p>
    <w:p w:rsidR="003B39AB" w:rsidRPr="005D3FD5" w:rsidRDefault="003B39AB" w:rsidP="009A0BCF">
      <w:pPr>
        <w:pStyle w:val="Texto"/>
        <w:rPr>
          <w:lang w:val="eu-ES"/>
        </w:rPr>
      </w:pPr>
      <w:r w:rsidRPr="005D3FD5">
        <w:rPr>
          <w:lang w:val="eu-ES"/>
        </w:rPr>
        <w:t xml:space="preserve">Euskal Talde Popularraren ordezkaria, </w:t>
      </w:r>
      <w:proofErr w:type="spellStart"/>
      <w:r w:rsidRPr="005D3FD5">
        <w:rPr>
          <w:lang w:val="eu-ES"/>
        </w:rPr>
        <w:t>S</w:t>
      </w:r>
      <w:r>
        <w:rPr>
          <w:lang w:val="eu-ES"/>
        </w:rPr>
        <w:t>e</w:t>
      </w:r>
      <w:r w:rsidRPr="005D3FD5">
        <w:rPr>
          <w:lang w:val="eu-ES"/>
        </w:rPr>
        <w:t>mper</w:t>
      </w:r>
      <w:proofErr w:type="spellEnd"/>
      <w:r w:rsidRPr="005D3FD5">
        <w:rPr>
          <w:lang w:val="eu-ES"/>
        </w:rPr>
        <w:t xml:space="preserve"> jauna, zurea da hitza.</w:t>
      </w:r>
    </w:p>
    <w:p w:rsidR="003B39AB" w:rsidRPr="005D3FD5" w:rsidRDefault="003B39AB" w:rsidP="009A0BCF">
      <w:pPr>
        <w:pStyle w:val="Texto"/>
        <w:rPr>
          <w:lang w:val="eu-ES"/>
        </w:rPr>
      </w:pPr>
    </w:p>
    <w:p w:rsidR="003B39AB" w:rsidRPr="005D3FD5" w:rsidRDefault="003B39AB" w:rsidP="009A0BCF">
      <w:pPr>
        <w:pStyle w:val="Texto"/>
        <w:rPr>
          <w:lang w:val="eu-ES"/>
        </w:rPr>
      </w:pPr>
    </w:p>
    <w:p w:rsidR="003B39AB" w:rsidRPr="005D3FD5" w:rsidRDefault="003B39AB" w:rsidP="009A0BCF">
      <w:pPr>
        <w:pStyle w:val="Texto"/>
        <w:rPr>
          <w:lang w:val="es-ES"/>
        </w:rPr>
      </w:pPr>
      <w:r w:rsidRPr="005D3FD5">
        <w:rPr>
          <w:rFonts w:ascii="Futura Md BT" w:hAnsi="Futura Md BT"/>
          <w:lang w:val="eu-ES"/>
        </w:rPr>
        <w:t xml:space="preserve">SEMPER PASCUAL </w:t>
      </w:r>
      <w:r w:rsidRPr="005D3FD5">
        <w:rPr>
          <w:lang w:val="eu-ES"/>
        </w:rPr>
        <w:t>jaunak:</w:t>
      </w:r>
      <w:r w:rsidRPr="005D3FD5">
        <w:rPr>
          <w:lang w:val="es-ES"/>
        </w:rPr>
        <w:t xml:space="preserve"> Sí. Señora presidenta, muchas gracias. </w:t>
      </w:r>
      <w:r w:rsidRPr="005D3FD5">
        <w:rPr>
          <w:lang w:val="eu-ES"/>
        </w:rPr>
        <w:t>Arratsalde on guztioi</w:t>
      </w:r>
      <w:r w:rsidRPr="005D3FD5">
        <w:rPr>
          <w:lang w:val="es-ES"/>
        </w:rPr>
        <w:t>, señor lehendakari, señores consejeros.</w:t>
      </w:r>
    </w:p>
    <w:p w:rsidR="003B39AB" w:rsidRPr="005D3FD5" w:rsidRDefault="003B39AB" w:rsidP="009A0BCF">
      <w:pPr>
        <w:pStyle w:val="Texto"/>
        <w:rPr>
          <w:lang w:val="es-ES"/>
        </w:rPr>
      </w:pPr>
    </w:p>
    <w:p w:rsidR="003B39AB" w:rsidRDefault="003B39AB" w:rsidP="009A0BCF">
      <w:pPr>
        <w:pStyle w:val="Texto"/>
        <w:rPr>
          <w:lang w:val="es-ES"/>
        </w:rPr>
      </w:pPr>
      <w:r w:rsidRPr="005D3FD5">
        <w:rPr>
          <w:lang w:val="es-ES"/>
        </w:rPr>
        <w:t xml:space="preserve">Bien, hoy, señor Pastor, su iniciativa convendrá conmigo que ha sido superada por la expectativa que ha generado la enmienda que han </w:t>
      </w:r>
      <w:r>
        <w:rPr>
          <w:lang w:val="es-ES"/>
        </w:rPr>
        <w:t>firmado al alimón</w:t>
      </w:r>
      <w:r w:rsidRPr="005D3FD5">
        <w:rPr>
          <w:lang w:val="es-ES"/>
        </w:rPr>
        <w:t xml:space="preserve"> el Partido </w:t>
      </w:r>
      <w:r>
        <w:rPr>
          <w:lang w:val="es-ES"/>
        </w:rPr>
        <w:t>Nacionalista Vasco con EH Bildu. P</w:t>
      </w:r>
      <w:r w:rsidRPr="005D3FD5">
        <w:rPr>
          <w:lang w:val="es-ES"/>
        </w:rPr>
        <w:t xml:space="preserve">orque es cierto que </w:t>
      </w:r>
      <w:r>
        <w:rPr>
          <w:lang w:val="es-ES"/>
        </w:rPr>
        <w:t xml:space="preserve">el Estatuto de Autonomía, </w:t>
      </w:r>
      <w:r w:rsidRPr="005D3FD5">
        <w:rPr>
          <w:lang w:val="es-ES"/>
        </w:rPr>
        <w:t xml:space="preserve">nuestro </w:t>
      </w:r>
      <w:r>
        <w:rPr>
          <w:lang w:val="es-ES"/>
        </w:rPr>
        <w:t>Estatuto de Autonomía,</w:t>
      </w:r>
      <w:r w:rsidRPr="005D3FD5">
        <w:rPr>
          <w:lang w:val="es-ES"/>
        </w:rPr>
        <w:t xml:space="preserve"> la norma más importante </w:t>
      </w:r>
      <w:r>
        <w:rPr>
          <w:lang w:val="es-ES"/>
        </w:rPr>
        <w:t xml:space="preserve">de la </w:t>
      </w:r>
      <w:r w:rsidRPr="005D3FD5">
        <w:rPr>
          <w:lang w:val="es-ES"/>
        </w:rPr>
        <w:t xml:space="preserve">que </w:t>
      </w:r>
      <w:r>
        <w:rPr>
          <w:lang w:val="es-ES"/>
        </w:rPr>
        <w:t xml:space="preserve">a lo </w:t>
      </w:r>
      <w:r w:rsidRPr="005D3FD5">
        <w:rPr>
          <w:lang w:val="es-ES"/>
        </w:rPr>
        <w:t>largo de la</w:t>
      </w:r>
      <w:r>
        <w:rPr>
          <w:lang w:val="es-ES"/>
        </w:rPr>
        <w:t xml:space="preserve"> </w:t>
      </w:r>
      <w:r w:rsidRPr="005D3FD5">
        <w:rPr>
          <w:lang w:val="es-ES"/>
        </w:rPr>
        <w:t>historia nos hemos dotado los vascos, la que nos ha perm</w:t>
      </w:r>
      <w:r>
        <w:rPr>
          <w:lang w:val="es-ES"/>
        </w:rPr>
        <w:t>itido unas cot</w:t>
      </w:r>
      <w:r w:rsidRPr="005D3FD5">
        <w:rPr>
          <w:lang w:val="es-ES"/>
        </w:rPr>
        <w:t>as de autogobierno como nunca en nuestra historia</w:t>
      </w:r>
      <w:r>
        <w:rPr>
          <w:lang w:val="es-ES"/>
        </w:rPr>
        <w:t>;</w:t>
      </w:r>
      <w:r w:rsidRPr="005D3FD5">
        <w:rPr>
          <w:lang w:val="es-ES"/>
        </w:rPr>
        <w:t xml:space="preserve"> no recuperadas, sino</w:t>
      </w:r>
      <w:r>
        <w:rPr>
          <w:lang w:val="es-ES"/>
        </w:rPr>
        <w:t xml:space="preserve"> como nunca en nuestra historia:</w:t>
      </w:r>
      <w:r w:rsidRPr="005D3FD5">
        <w:rPr>
          <w:lang w:val="es-ES"/>
        </w:rPr>
        <w:t xml:space="preserve"> cotas de autogobierno, de progreso y de bienestar social</w:t>
      </w:r>
      <w:r>
        <w:rPr>
          <w:lang w:val="es-ES"/>
        </w:rPr>
        <w:t>,</w:t>
      </w:r>
      <w:r w:rsidRPr="005D3FD5">
        <w:rPr>
          <w:lang w:val="es-ES"/>
        </w:rPr>
        <w:t xml:space="preserve"> inéditas en la historia de Euskadi. La norma que</w:t>
      </w:r>
      <w:r>
        <w:rPr>
          <w:lang w:val="es-ES"/>
        </w:rPr>
        <w:t>,</w:t>
      </w:r>
      <w:r w:rsidRPr="005D3FD5">
        <w:rPr>
          <w:lang w:val="es-ES"/>
        </w:rPr>
        <w:t xml:space="preserve"> por primera vez</w:t>
      </w:r>
      <w:r>
        <w:rPr>
          <w:lang w:val="es-ES"/>
        </w:rPr>
        <w:t>,</w:t>
      </w:r>
      <w:r w:rsidRPr="005D3FD5">
        <w:rPr>
          <w:lang w:val="es-ES"/>
        </w:rPr>
        <w:t xml:space="preserve"> configura esta</w:t>
      </w:r>
      <w:r>
        <w:rPr>
          <w:lang w:val="es-ES"/>
        </w:rPr>
        <w:t xml:space="preserve"> comunidad a</w:t>
      </w:r>
      <w:r w:rsidRPr="005D3FD5">
        <w:rPr>
          <w:lang w:val="es-ES"/>
        </w:rPr>
        <w:t>utónoma como un sujeto político</w:t>
      </w:r>
      <w:r>
        <w:rPr>
          <w:lang w:val="es-ES"/>
        </w:rPr>
        <w:t>, como una comunidad política. A</w:t>
      </w:r>
      <w:r w:rsidRPr="005D3FD5">
        <w:rPr>
          <w:lang w:val="es-ES"/>
        </w:rPr>
        <w:t>lgo que</w:t>
      </w:r>
      <w:r>
        <w:rPr>
          <w:lang w:val="es-ES"/>
        </w:rPr>
        <w:t>,</w:t>
      </w:r>
      <w:r w:rsidRPr="005D3FD5">
        <w:rPr>
          <w:lang w:val="es-ES"/>
        </w:rPr>
        <w:t xml:space="preserve"> a lo largo de nuestra historia</w:t>
      </w:r>
      <w:r>
        <w:rPr>
          <w:lang w:val="es-ES"/>
        </w:rPr>
        <w:t xml:space="preserve">, no había sucedido nunca, merece </w:t>
      </w:r>
      <w:r w:rsidRPr="005D3FD5">
        <w:rPr>
          <w:lang w:val="es-ES"/>
        </w:rPr>
        <w:t>ser</w:t>
      </w:r>
      <w:r>
        <w:rPr>
          <w:lang w:val="es-ES"/>
        </w:rPr>
        <w:t>,</w:t>
      </w:r>
      <w:r w:rsidRPr="005D3FD5">
        <w:rPr>
          <w:lang w:val="es-ES"/>
        </w:rPr>
        <w:t xml:space="preserve"> efectivamente</w:t>
      </w:r>
      <w:r>
        <w:rPr>
          <w:lang w:val="es-ES"/>
        </w:rPr>
        <w:t>,</w:t>
      </w:r>
      <w:r w:rsidRPr="005D3FD5">
        <w:rPr>
          <w:lang w:val="es-ES"/>
        </w:rPr>
        <w:t xml:space="preserve"> me</w:t>
      </w:r>
      <w:r>
        <w:rPr>
          <w:lang w:val="es-ES"/>
        </w:rPr>
        <w:t xml:space="preserve">recedora de un reconocimiento. Pero, </w:t>
      </w:r>
      <w:r w:rsidRPr="005D3FD5">
        <w:rPr>
          <w:lang w:val="es-ES"/>
        </w:rPr>
        <w:t xml:space="preserve">no </w:t>
      </w:r>
      <w:r>
        <w:rPr>
          <w:lang w:val="es-ES"/>
        </w:rPr>
        <w:t xml:space="preserve">de </w:t>
      </w:r>
      <w:r w:rsidRPr="005D3FD5">
        <w:rPr>
          <w:lang w:val="es-ES"/>
        </w:rPr>
        <w:t>un reconocimiento que según se termina la frase constr</w:t>
      </w:r>
      <w:r>
        <w:rPr>
          <w:lang w:val="es-ES"/>
        </w:rPr>
        <w:t>uye una cosa completamente dife</w:t>
      </w:r>
      <w:r w:rsidRPr="005D3FD5">
        <w:rPr>
          <w:lang w:val="es-ES"/>
        </w:rPr>
        <w:t>rente que destruye ese reconocimiento. No es cierto que nosotros no queramos o estemos cerrado</w:t>
      </w:r>
      <w:r>
        <w:rPr>
          <w:lang w:val="es-ES"/>
        </w:rPr>
        <w:t>s</w:t>
      </w:r>
      <w:r w:rsidRPr="005D3FD5">
        <w:rPr>
          <w:lang w:val="es-ES"/>
        </w:rPr>
        <w:t xml:space="preserve"> a cualquier reforma </w:t>
      </w:r>
      <w:r>
        <w:rPr>
          <w:lang w:val="es-ES"/>
        </w:rPr>
        <w:t>del Estatuto. L</w:t>
      </w:r>
      <w:r w:rsidRPr="005D3FD5">
        <w:rPr>
          <w:lang w:val="es-ES"/>
        </w:rPr>
        <w:t xml:space="preserve">o que no queremos </w:t>
      </w:r>
      <w:r>
        <w:rPr>
          <w:lang w:val="es-ES"/>
        </w:rPr>
        <w:t xml:space="preserve">es </w:t>
      </w:r>
      <w:r w:rsidRPr="005D3FD5">
        <w:rPr>
          <w:lang w:val="es-ES"/>
        </w:rPr>
        <w:t xml:space="preserve">ir </w:t>
      </w:r>
      <w:r>
        <w:rPr>
          <w:lang w:val="es-ES"/>
        </w:rPr>
        <w:t xml:space="preserve">a </w:t>
      </w:r>
      <w:r w:rsidRPr="005D3FD5">
        <w:rPr>
          <w:lang w:val="es-ES"/>
        </w:rPr>
        <w:t>un sit</w:t>
      </w:r>
      <w:r>
        <w:rPr>
          <w:lang w:val="es-ES"/>
        </w:rPr>
        <w:t>io peor. Y a</w:t>
      </w:r>
      <w:r w:rsidRPr="005D3FD5">
        <w:rPr>
          <w:lang w:val="es-ES"/>
        </w:rPr>
        <w:t xml:space="preserve"> donde nos están lle</w:t>
      </w:r>
      <w:r>
        <w:rPr>
          <w:lang w:val="es-ES"/>
        </w:rPr>
        <w:t>v</w:t>
      </w:r>
      <w:r w:rsidRPr="005D3FD5">
        <w:rPr>
          <w:lang w:val="es-ES"/>
        </w:rPr>
        <w:t xml:space="preserve">ando es </w:t>
      </w:r>
      <w:r>
        <w:rPr>
          <w:lang w:val="es-ES"/>
        </w:rPr>
        <w:t xml:space="preserve">a </w:t>
      </w:r>
      <w:r w:rsidRPr="005D3FD5">
        <w:rPr>
          <w:lang w:val="es-ES"/>
        </w:rPr>
        <w:t>un sitio extraordinariamente peor</w:t>
      </w:r>
      <w:r>
        <w:rPr>
          <w:lang w:val="es-ES"/>
        </w:rPr>
        <w:t>. A un siti</w:t>
      </w:r>
      <w:r w:rsidRPr="005D3FD5">
        <w:rPr>
          <w:lang w:val="es-ES"/>
        </w:rPr>
        <w:t>o que altera lo que es Euskadi, porque vacía de contenido la esencia</w:t>
      </w:r>
      <w:r>
        <w:rPr>
          <w:lang w:val="es-ES"/>
        </w:rPr>
        <w:t>,</w:t>
      </w:r>
      <w:r w:rsidRPr="005D3FD5">
        <w:rPr>
          <w:lang w:val="es-ES"/>
        </w:rPr>
        <w:t xml:space="preserve"> también de lo que es vasco, que es apuntarnos una parte de lo que </w:t>
      </w:r>
      <w:r>
        <w:rPr>
          <w:lang w:val="es-ES"/>
        </w:rPr>
        <w:t xml:space="preserve">es </w:t>
      </w:r>
      <w:r w:rsidRPr="005D3FD5">
        <w:rPr>
          <w:lang w:val="es-ES"/>
        </w:rPr>
        <w:t xml:space="preserve">ser vasco, que </w:t>
      </w:r>
      <w:r>
        <w:rPr>
          <w:lang w:val="es-ES"/>
        </w:rPr>
        <w:t>es ser español. A</w:t>
      </w:r>
      <w:r w:rsidRPr="005D3FD5">
        <w:rPr>
          <w:lang w:val="es-ES"/>
        </w:rPr>
        <w:t xml:space="preserve">mputa una parte de </w:t>
      </w:r>
      <w:r>
        <w:rPr>
          <w:lang w:val="es-ES"/>
        </w:rPr>
        <w:t>nuestra historia…</w:t>
      </w:r>
    </w:p>
    <w:p w:rsidR="003B39AB" w:rsidRDefault="003B39AB" w:rsidP="009A0BCF">
      <w:pPr>
        <w:pStyle w:val="Texto"/>
        <w:rPr>
          <w:lang w:val="es-ES"/>
        </w:rPr>
      </w:pPr>
    </w:p>
    <w:p w:rsidR="003B39AB" w:rsidRPr="005D3FD5" w:rsidRDefault="003B39AB" w:rsidP="009A0BCF">
      <w:pPr>
        <w:pStyle w:val="Texto"/>
        <w:rPr>
          <w:i/>
          <w:iCs/>
          <w:lang w:val="eu-ES"/>
        </w:rPr>
      </w:pPr>
      <w:r w:rsidRPr="005D3FD5">
        <w:rPr>
          <w:i/>
          <w:iCs/>
          <w:lang w:val="eu-ES"/>
        </w:rPr>
        <w:t>(Barreak)</w:t>
      </w:r>
    </w:p>
    <w:p w:rsidR="003B39AB" w:rsidRDefault="003B39AB" w:rsidP="009A0BCF">
      <w:pPr>
        <w:pStyle w:val="Texto"/>
        <w:rPr>
          <w:lang w:val="es-ES"/>
        </w:rPr>
      </w:pPr>
    </w:p>
    <w:p w:rsidR="003B39AB" w:rsidRPr="005D3FD5" w:rsidRDefault="003B39AB" w:rsidP="009A0BCF">
      <w:pPr>
        <w:pStyle w:val="Texto"/>
        <w:rPr>
          <w:lang w:val="es-ES"/>
        </w:rPr>
      </w:pPr>
      <w:r>
        <w:rPr>
          <w:lang w:val="es-ES"/>
        </w:rPr>
        <w:lastRenderedPageBreak/>
        <w:t>A</w:t>
      </w:r>
      <w:r w:rsidRPr="005D3FD5">
        <w:rPr>
          <w:lang w:val="es-ES"/>
        </w:rPr>
        <w:t xml:space="preserve">mputa una parte de </w:t>
      </w:r>
      <w:r>
        <w:rPr>
          <w:lang w:val="es-ES"/>
        </w:rPr>
        <w:t>nuestra historia</w:t>
      </w:r>
      <w:r w:rsidRPr="005D3FD5">
        <w:rPr>
          <w:lang w:val="es-ES"/>
        </w:rPr>
        <w:t xml:space="preserve"> fundamental, porque no</w:t>
      </w:r>
      <w:r>
        <w:rPr>
          <w:lang w:val="es-ES"/>
        </w:rPr>
        <w:t xml:space="preserve"> se </w:t>
      </w:r>
      <w:r w:rsidRPr="005D3FD5">
        <w:rPr>
          <w:lang w:val="es-ES"/>
        </w:rPr>
        <w:t>en</w:t>
      </w:r>
      <w:r>
        <w:rPr>
          <w:lang w:val="es-ES"/>
        </w:rPr>
        <w:t>tiende la historia de Euskadi</w:t>
      </w:r>
      <w:r w:rsidRPr="005D3FD5">
        <w:rPr>
          <w:lang w:val="es-ES"/>
        </w:rPr>
        <w:t xml:space="preserve"> sin su compromiso con el rest</w:t>
      </w:r>
      <w:r>
        <w:rPr>
          <w:lang w:val="es-ES"/>
        </w:rPr>
        <w:t>o de España, como no se entiende…</w:t>
      </w:r>
    </w:p>
    <w:p w:rsidR="003B39AB" w:rsidRPr="005D3FD5" w:rsidRDefault="003B39AB" w:rsidP="009A0BCF">
      <w:pPr>
        <w:pStyle w:val="Texto"/>
        <w:rPr>
          <w:lang w:val="es-ES"/>
        </w:rPr>
      </w:pPr>
    </w:p>
    <w:p w:rsidR="003B39AB" w:rsidRPr="00B022DF" w:rsidRDefault="003B39AB" w:rsidP="009A0BCF">
      <w:pPr>
        <w:pStyle w:val="Texto"/>
        <w:rPr>
          <w:lang w:val="eu-ES"/>
        </w:rPr>
      </w:pPr>
      <w:r w:rsidRPr="00B022DF">
        <w:rPr>
          <w:lang w:val="eu-ES"/>
        </w:rPr>
        <w:t>(44. zintaren amaiera)</w:t>
      </w:r>
    </w:p>
    <w:p w:rsidR="003B39AB" w:rsidRDefault="003B39AB" w:rsidP="009A0BCF">
      <w:pPr>
        <w:pStyle w:val="Texto"/>
      </w:pPr>
      <w:r>
        <w:t xml:space="preserve">(45. </w:t>
      </w:r>
      <w:proofErr w:type="spellStart"/>
      <w:proofErr w:type="gramStart"/>
      <w:r>
        <w:t>zintaren</w:t>
      </w:r>
      <w:proofErr w:type="spellEnd"/>
      <w:proofErr w:type="gramEnd"/>
      <w:r>
        <w:t xml:space="preserve"> </w:t>
      </w:r>
      <w:proofErr w:type="spellStart"/>
      <w:r>
        <w:t>hasiera</w:t>
      </w:r>
      <w:proofErr w:type="spellEnd"/>
      <w:r>
        <w:t>)</w:t>
      </w:r>
    </w:p>
    <w:p w:rsidR="003B39AB" w:rsidRDefault="003B39AB" w:rsidP="009A0BCF">
      <w:pPr>
        <w:pStyle w:val="Texto"/>
      </w:pPr>
    </w:p>
    <w:p w:rsidR="003B39AB" w:rsidRDefault="003B39AB" w:rsidP="009A0BCF">
      <w:pPr>
        <w:pStyle w:val="Texto"/>
      </w:pPr>
      <w:r>
        <w:t>… a</w:t>
      </w:r>
      <w:r w:rsidRPr="009310B1">
        <w:t xml:space="preserve">mputa una parte de </w:t>
      </w:r>
      <w:r>
        <w:t>nuestra</w:t>
      </w:r>
      <w:r w:rsidRPr="009310B1">
        <w:t xml:space="preserve"> historia</w:t>
      </w:r>
      <w:r>
        <w:t>,</w:t>
      </w:r>
      <w:r w:rsidRPr="009310B1">
        <w:t xml:space="preserve"> amputa una parte de nuestra historia fundamental, porque no se </w:t>
      </w:r>
      <w:r>
        <w:t>entiende la historia de Euskadi</w:t>
      </w:r>
      <w:r w:rsidRPr="009310B1">
        <w:t xml:space="preserve"> sin su compromiso con el resto de España, como no</w:t>
      </w:r>
      <w:r>
        <w:t xml:space="preserve"> </w:t>
      </w:r>
      <w:r w:rsidRPr="009310B1">
        <w:t>s</w:t>
      </w:r>
      <w:r>
        <w:t>e entiende la historia de España</w:t>
      </w:r>
      <w:r w:rsidRPr="009310B1">
        <w:t xml:space="preserve"> sin la participación de vascos y vascas a</w:t>
      </w:r>
      <w:r>
        <w:t xml:space="preserve"> </w:t>
      </w:r>
      <w:r w:rsidRPr="009310B1">
        <w:t>l</w:t>
      </w:r>
      <w:r>
        <w:t>o largo de su historia.</w:t>
      </w:r>
    </w:p>
    <w:p w:rsidR="003B39AB" w:rsidRDefault="003B39AB" w:rsidP="009A0BCF">
      <w:pPr>
        <w:pStyle w:val="Texto"/>
      </w:pPr>
    </w:p>
    <w:p w:rsidR="003B39AB" w:rsidRDefault="003B39AB" w:rsidP="009A0BCF">
      <w:pPr>
        <w:pStyle w:val="Texto"/>
      </w:pPr>
      <w:r w:rsidRPr="009310B1">
        <w:t>Lo que pretende</w:t>
      </w:r>
      <w:r>
        <w:t>n</w:t>
      </w:r>
      <w:r w:rsidRPr="009310B1">
        <w:t xml:space="preserve"> hacer el Partido Nacionalista Vasco y Bildu es que seamo</w:t>
      </w:r>
      <w:r>
        <w:t>s menos vascos, es que desfiguremos</w:t>
      </w:r>
      <w:r w:rsidRPr="009310B1">
        <w:t xml:space="preserve"> nuestra condición de vascos, es</w:t>
      </w:r>
      <w:r>
        <w:t xml:space="preserve"> que alteremos</w:t>
      </w:r>
      <w:r w:rsidRPr="009310B1">
        <w:t xml:space="preserve"> nuestra historia para llevarnos</w:t>
      </w:r>
      <w:r>
        <w:t xml:space="preserve"> a</w:t>
      </w:r>
      <w:r w:rsidRPr="009310B1">
        <w:t xml:space="preserve"> un sitio infinitamente peor. Y ahí, efectivamente</w:t>
      </w:r>
      <w:r>
        <w:t>,</w:t>
      </w:r>
      <w:r w:rsidRPr="009310B1">
        <w:t xml:space="preserve"> el Partido Popular no está dispuesto a ir</w:t>
      </w:r>
      <w:r>
        <w:t>.</w:t>
      </w:r>
    </w:p>
    <w:p w:rsidR="003B39AB" w:rsidRDefault="003B39AB" w:rsidP="009A0BCF">
      <w:pPr>
        <w:pStyle w:val="Texto"/>
      </w:pPr>
    </w:p>
    <w:p w:rsidR="003B39AB" w:rsidRDefault="003B39AB" w:rsidP="009A0BCF">
      <w:pPr>
        <w:pStyle w:val="Texto"/>
      </w:pPr>
      <w:r>
        <w:t>P</w:t>
      </w:r>
      <w:r w:rsidRPr="009310B1">
        <w:t>ero lo hacen a través de una enmienda</w:t>
      </w:r>
      <w:r>
        <w:t>,</w:t>
      </w:r>
      <w:r w:rsidRPr="009310B1">
        <w:t xml:space="preserve"> que men</w:t>
      </w:r>
      <w:r>
        <w:t>cionaba que dice cosas notables. Y</w:t>
      </w:r>
      <w:r w:rsidRPr="009310B1">
        <w:t xml:space="preserve"> conviene también recordarlo</w:t>
      </w:r>
      <w:r>
        <w:t>. Esta enmienda viene a decir,</w:t>
      </w:r>
      <w:r w:rsidRPr="009310B1">
        <w:t xml:space="preserve"> aparte de que pide la derogación de la reforma laboral</w:t>
      </w:r>
      <w:r>
        <w:t>,</w:t>
      </w:r>
      <w:r w:rsidRPr="009310B1">
        <w:t xml:space="preserve"> de la Ley Mordaza</w:t>
      </w:r>
      <w:r>
        <w:t>,</w:t>
      </w:r>
      <w:r w:rsidRPr="009310B1">
        <w:t xml:space="preserve"> el mismo día, por cierto, que conocíamos</w:t>
      </w:r>
      <w:r>
        <w:t xml:space="preserve"> –alguien lo </w:t>
      </w:r>
      <w:r w:rsidRPr="009310B1">
        <w:t>recordaba esta mañana</w:t>
      </w:r>
      <w:r>
        <w:t>–</w:t>
      </w:r>
      <w:r w:rsidRPr="009310B1">
        <w:t xml:space="preserve"> que la nueva y flamante Estación de Autobuses de Bilbao pues va a </w:t>
      </w:r>
      <w:r>
        <w:t>haber</w:t>
      </w:r>
      <w:r w:rsidRPr="009310B1">
        <w:t xml:space="preserve"> cámaras con reconocimiento</w:t>
      </w:r>
      <w:r>
        <w:t xml:space="preserve"> facial, ustedes firman. Precisamente,</w:t>
      </w:r>
      <w:r w:rsidRPr="009310B1">
        <w:t xml:space="preserve"> el Partido Nacionalista Vasco firma la derogación de la llamada</w:t>
      </w:r>
      <w:r>
        <w:t>,</w:t>
      </w:r>
      <w:r w:rsidRPr="009310B1">
        <w:t xml:space="preserve"> de</w:t>
      </w:r>
      <w:r>
        <w:t xml:space="preserve"> la mal llamada Ley Mordaza. P</w:t>
      </w:r>
      <w:r w:rsidRPr="009310B1">
        <w:t xml:space="preserve">or supuesto, el acercamiento de presos, </w:t>
      </w:r>
      <w:r>
        <w:t>aquí han</w:t>
      </w:r>
      <w:r w:rsidRPr="009310B1">
        <w:t xml:space="preserve"> conseguido</w:t>
      </w:r>
      <w:r>
        <w:t>,</w:t>
      </w:r>
      <w:r w:rsidRPr="009310B1">
        <w:t xml:space="preserve"> efectivamente</w:t>
      </w:r>
      <w:r>
        <w:t>,</w:t>
      </w:r>
      <w:r w:rsidRPr="009310B1">
        <w:t xml:space="preserve"> arrastrar a Bildu</w:t>
      </w:r>
      <w:r>
        <w:t>;</w:t>
      </w:r>
      <w:r w:rsidRPr="009310B1">
        <w:t xml:space="preserve"> ya no piden </w:t>
      </w:r>
      <w:r>
        <w:t>"</w:t>
      </w:r>
      <w:proofErr w:type="spellStart"/>
      <w:r w:rsidRPr="009310B1">
        <w:t>amnistia</w:t>
      </w:r>
      <w:proofErr w:type="spellEnd"/>
      <w:r w:rsidRPr="009310B1">
        <w:t xml:space="preserve"> </w:t>
      </w:r>
      <w:proofErr w:type="spellStart"/>
      <w:r w:rsidRPr="009310B1">
        <w:t>osoa</w:t>
      </w:r>
      <w:proofErr w:type="spellEnd"/>
      <w:r>
        <w:t>"</w:t>
      </w:r>
      <w:r w:rsidRPr="009310B1">
        <w:t>, se conforman ahor</w:t>
      </w:r>
      <w:r>
        <w:t>a con el acercamiento de presos.</w:t>
      </w:r>
    </w:p>
    <w:p w:rsidR="003B39AB" w:rsidRDefault="003B39AB" w:rsidP="009A0BCF">
      <w:pPr>
        <w:pStyle w:val="Texto"/>
      </w:pPr>
    </w:p>
    <w:p w:rsidR="003B39AB" w:rsidRDefault="003B39AB" w:rsidP="009A0BCF">
      <w:pPr>
        <w:pStyle w:val="Texto"/>
      </w:pPr>
      <w:r>
        <w:t>P</w:t>
      </w:r>
      <w:r w:rsidRPr="009310B1">
        <w:t>ero dice</w:t>
      </w:r>
      <w:r>
        <w:t xml:space="preserve"> cosas muy notables también, co</w:t>
      </w:r>
      <w:r w:rsidRPr="009310B1">
        <w:t>mo que</w:t>
      </w:r>
      <w:r>
        <w:t>,</w:t>
      </w:r>
      <w:r w:rsidRPr="009310B1">
        <w:t xml:space="preserve"> claro</w:t>
      </w:r>
      <w:r>
        <w:t>,</w:t>
      </w:r>
      <w:r w:rsidRPr="009310B1">
        <w:t xml:space="preserve"> todo</w:t>
      </w:r>
      <w:r>
        <w:t xml:space="preserve"> esto a donde nos quieren</w:t>
      </w:r>
      <w:r w:rsidRPr="009310B1">
        <w:t xml:space="preserve"> embarcar es fundamental</w:t>
      </w:r>
      <w:r>
        <w:t>,</w:t>
      </w:r>
      <w:r w:rsidRPr="009310B1">
        <w:t xml:space="preserve"> cito literalmente</w:t>
      </w:r>
      <w:r>
        <w:t>,</w:t>
      </w:r>
      <w:r w:rsidRPr="009310B1">
        <w:t xml:space="preserve"> </w:t>
      </w:r>
      <w:r>
        <w:t>"</w:t>
      </w:r>
      <w:r w:rsidRPr="009310B1">
        <w:t>para la ren</w:t>
      </w:r>
      <w:r>
        <w:t xml:space="preserve">ovación y adecuación de nuestro haber </w:t>
      </w:r>
      <w:r w:rsidRPr="009310B1">
        <w:t>competencial, competencias necesarias para garantizar los derechos políticos, económicos, sociales, lingüísticos y culturales de la ciudadanía vasca</w:t>
      </w:r>
      <w:r>
        <w:t xml:space="preserve">". Como </w:t>
      </w:r>
      <w:r w:rsidRPr="009310B1">
        <w:t>todo el mundo sabe, el euskera en Euskadi está apartado</w:t>
      </w:r>
      <w:r>
        <w:t>,</w:t>
      </w:r>
      <w:r w:rsidRPr="009310B1">
        <w:t xml:space="preserve"> marginado, no se puede estudiar en </w:t>
      </w:r>
      <w:r w:rsidRPr="009310B1">
        <w:lastRenderedPageBreak/>
        <w:t>euskera</w:t>
      </w:r>
      <w:r>
        <w:t>.</w:t>
      </w:r>
      <w:r w:rsidRPr="009310B1">
        <w:t xml:space="preserve"> </w:t>
      </w:r>
      <w:r>
        <w:t>E</w:t>
      </w:r>
      <w:r w:rsidRPr="009310B1">
        <w:t xml:space="preserve">ste Estatuto de Autonomía ha borrado la posibilidad de estudiar en euskera, porque este Estatuto </w:t>
      </w:r>
      <w:r>
        <w:t>de autonomía o</w:t>
      </w:r>
      <w:r w:rsidRPr="009310B1">
        <w:t xml:space="preserve"> porque no tenemos uno nuevo, la cultura vasca tampoco se está pudiendo expandir y nuestra potenciali</w:t>
      </w:r>
      <w:r>
        <w:t>dad económica, como no tenemos c</w:t>
      </w:r>
      <w:r w:rsidRPr="009310B1">
        <w:t xml:space="preserve">oncierto </w:t>
      </w:r>
      <w:r>
        <w:t>e</w:t>
      </w:r>
      <w:r w:rsidRPr="009310B1">
        <w:t xml:space="preserve">conómico ni cupo, pues también está ampliamente perjudicada y necesitamos </w:t>
      </w:r>
      <w:r>
        <w:t xml:space="preserve">ir a otro lugar a otro sitio. </w:t>
      </w:r>
      <w:r w:rsidRPr="009310B1">
        <w:t xml:space="preserve">Esto debe ser la </w:t>
      </w:r>
      <w:r>
        <w:t>post verdad.</w:t>
      </w:r>
    </w:p>
    <w:p w:rsidR="003B39AB" w:rsidRDefault="003B39AB" w:rsidP="009A0BCF">
      <w:pPr>
        <w:pStyle w:val="Texto"/>
      </w:pPr>
    </w:p>
    <w:p w:rsidR="003B39AB" w:rsidRDefault="003B39AB" w:rsidP="009A0BCF">
      <w:pPr>
        <w:pStyle w:val="Texto"/>
      </w:pPr>
      <w:r>
        <w:t>P</w:t>
      </w:r>
      <w:r w:rsidRPr="009310B1">
        <w:t>ero luego hay otro punto</w:t>
      </w:r>
      <w:r>
        <w:t>, también</w:t>
      </w:r>
      <w:r w:rsidRPr="009310B1">
        <w:t xml:space="preserve"> muy notable</w:t>
      </w:r>
      <w:r>
        <w:t>,</w:t>
      </w:r>
      <w:r w:rsidRPr="009310B1">
        <w:t xml:space="preserve"> que es que pide</w:t>
      </w:r>
      <w:r>
        <w:t>n</w:t>
      </w:r>
      <w:r w:rsidRPr="009310B1">
        <w:t xml:space="preserve"> a este Parlamento Vasco que rechace ataques contra los derechos fundamentales realizados por algunos sectores y </w:t>
      </w:r>
      <w:r>
        <w:t xml:space="preserve">partidos políticos del Estado. </w:t>
      </w:r>
      <w:r w:rsidRPr="009310B1">
        <w:t>Y esto lo f</w:t>
      </w:r>
      <w:r>
        <w:t>irman ustedes con estos señores;</w:t>
      </w:r>
      <w:r w:rsidRPr="009310B1">
        <w:t xml:space="preserve"> ustedes firman con estos señores</w:t>
      </w:r>
      <w:r>
        <w:t>,</w:t>
      </w:r>
      <w:r w:rsidRPr="009310B1">
        <w:t xml:space="preserve"> a los que son incapaces de sacarle</w:t>
      </w:r>
      <w:r>
        <w:t>s</w:t>
      </w:r>
      <w:r w:rsidRPr="009310B1">
        <w:t xml:space="preserve"> un compromiso en esta ponencia que crearon</w:t>
      </w:r>
      <w:r>
        <w:t>,</w:t>
      </w:r>
      <w:r w:rsidRPr="009310B1">
        <w:t xml:space="preserve"> que ya dijimos que no iba </w:t>
      </w:r>
      <w:r>
        <w:t>a servir</w:t>
      </w:r>
      <w:r w:rsidRPr="009310B1">
        <w:t xml:space="preserve"> para nada</w:t>
      </w:r>
      <w:r>
        <w:t>, ¿se acuerda usted,</w:t>
      </w:r>
      <w:r w:rsidRPr="009310B1">
        <w:t xml:space="preserve"> señor </w:t>
      </w:r>
      <w:proofErr w:type="spellStart"/>
      <w:r w:rsidRPr="009310B1">
        <w:t>Egibar</w:t>
      </w:r>
      <w:proofErr w:type="spellEnd"/>
      <w:r>
        <w:t>?</w:t>
      </w:r>
      <w:r w:rsidRPr="009310B1">
        <w:t xml:space="preserve"> </w:t>
      </w:r>
      <w:r>
        <w:t>Esta ponencia creada para la p</w:t>
      </w:r>
      <w:r w:rsidRPr="009310B1">
        <w:t xml:space="preserve">az y la </w:t>
      </w:r>
      <w:r>
        <w:t>c</w:t>
      </w:r>
      <w:r w:rsidRPr="009310B1">
        <w:t>onvivencia</w:t>
      </w:r>
      <w:r>
        <w:t>,</w:t>
      </w:r>
      <w:r w:rsidRPr="009310B1">
        <w:t xml:space="preserve"> ha</w:t>
      </w:r>
      <w:r>
        <w:t>n sido incapaces</w:t>
      </w:r>
      <w:r w:rsidRPr="009310B1">
        <w:t xml:space="preserve"> de sacarle</w:t>
      </w:r>
      <w:r>
        <w:t>s</w:t>
      </w:r>
      <w:r w:rsidRPr="009310B1">
        <w:t xml:space="preserve"> un solo compromiso por la paz y la convivencia</w:t>
      </w:r>
      <w:r>
        <w:t>.</w:t>
      </w:r>
      <w:r w:rsidRPr="009310B1">
        <w:t xml:space="preserve"> </w:t>
      </w:r>
      <w:r>
        <w:t>O,</w:t>
      </w:r>
      <w:r w:rsidRPr="009310B1">
        <w:t xml:space="preserve"> dicho de otra manera, han sido incapaces de sacarles una rectificación sobre su grave historial</w:t>
      </w:r>
      <w:r>
        <w:t>,</w:t>
      </w:r>
      <w:r w:rsidRPr="009310B1">
        <w:t xml:space="preserve"> a estos señores políticos en Euskadi</w:t>
      </w:r>
      <w:r>
        <w:t>.</w:t>
      </w:r>
      <w:r w:rsidRPr="009310B1">
        <w:t xml:space="preserve"> </w:t>
      </w:r>
      <w:r>
        <w:t>Y</w:t>
      </w:r>
      <w:r w:rsidRPr="009310B1">
        <w:t xml:space="preserve"> vienen aquí a</w:t>
      </w:r>
      <w:r>
        <w:t xml:space="preserve"> firmar con ellos que no se quié</w:t>
      </w:r>
      <w:r w:rsidRPr="009310B1">
        <w:t>n en el resto del Estado que dice no sé qué cosas</w:t>
      </w:r>
      <w:r>
        <w:t>.</w:t>
      </w:r>
      <w:r w:rsidRPr="009310B1">
        <w:t xml:space="preserve"> </w:t>
      </w:r>
      <w:r>
        <w:t>¿A</w:t>
      </w:r>
      <w:r w:rsidRPr="009310B1">
        <w:t xml:space="preserve"> esto vamos</w:t>
      </w:r>
      <w:r>
        <w:t>, de verdad?</w:t>
      </w:r>
      <w:r w:rsidRPr="009310B1">
        <w:t xml:space="preserve"> </w:t>
      </w:r>
      <w:r>
        <w:t>¿E</w:t>
      </w:r>
      <w:r w:rsidRPr="009310B1">
        <w:t>sta es la confluencia entre el mundo nacionalista</w:t>
      </w:r>
      <w:r>
        <w:t>?</w:t>
      </w:r>
    </w:p>
    <w:p w:rsidR="003B39AB" w:rsidRDefault="003B39AB" w:rsidP="009A0BCF">
      <w:pPr>
        <w:pStyle w:val="Texto"/>
      </w:pPr>
    </w:p>
    <w:p w:rsidR="003B39AB" w:rsidRDefault="003B39AB" w:rsidP="009A0BCF">
      <w:pPr>
        <w:pStyle w:val="Texto"/>
      </w:pPr>
      <w:r>
        <w:t>Y</w:t>
      </w:r>
      <w:r w:rsidRPr="009310B1">
        <w:t xml:space="preserve"> acaban diciendo algo también que no</w:t>
      </w:r>
      <w:r>
        <w:t xml:space="preserve"> es menos notable. </w:t>
      </w:r>
      <w:r w:rsidRPr="009310B1">
        <w:t>Y es que</w:t>
      </w:r>
      <w:r>
        <w:t>,</w:t>
      </w:r>
      <w:r w:rsidRPr="009310B1">
        <w:t xml:space="preserve"> además, porque</w:t>
      </w:r>
      <w:r>
        <w:t>, claro, hay</w:t>
      </w:r>
      <w:r w:rsidRPr="009310B1">
        <w:t xml:space="preserve"> que sustentar</w:t>
      </w:r>
      <w:r>
        <w:t>,</w:t>
      </w:r>
      <w:r w:rsidRPr="009310B1">
        <w:t xml:space="preserve"> de alguna manera</w:t>
      </w:r>
      <w:r>
        <w:t>,</w:t>
      </w:r>
      <w:r w:rsidRPr="009310B1">
        <w:t xml:space="preserve"> hay que buscar referencias</w:t>
      </w:r>
      <w:r>
        <w:t>.</w:t>
      </w:r>
      <w:r w:rsidRPr="009310B1">
        <w:t xml:space="preserve"> </w:t>
      </w:r>
      <w:r>
        <w:t>Y</w:t>
      </w:r>
      <w:r w:rsidRPr="009310B1">
        <w:t xml:space="preserve">a </w:t>
      </w:r>
      <w:r>
        <w:t xml:space="preserve">lo </w:t>
      </w:r>
      <w:r w:rsidRPr="009310B1">
        <w:t>intenta</w:t>
      </w:r>
      <w:r>
        <w:t>ro</w:t>
      </w:r>
      <w:r w:rsidRPr="009310B1">
        <w:t>n hacer también los nacionalistas catalanes, hay que buscar</w:t>
      </w:r>
      <w:r>
        <w:t xml:space="preserve"> en</w:t>
      </w:r>
      <w:r w:rsidRPr="009310B1">
        <w:t xml:space="preserve"> el extranjero </w:t>
      </w:r>
      <w:r>
        <w:t>alg</w:t>
      </w:r>
      <w:r w:rsidRPr="009310B1">
        <w:t>una referencia que avale lo que aquí se propone</w:t>
      </w:r>
      <w:r>
        <w:t>.</w:t>
      </w:r>
      <w:r w:rsidRPr="009310B1">
        <w:t xml:space="preserve"> </w:t>
      </w:r>
      <w:r>
        <w:t>Y</w:t>
      </w:r>
      <w:r w:rsidRPr="009310B1">
        <w:t xml:space="preserve"> dice que además, igual que en otro</w:t>
      </w:r>
      <w:r>
        <w:t>s</w:t>
      </w:r>
      <w:r w:rsidRPr="009310B1">
        <w:t xml:space="preserve"> país</w:t>
      </w:r>
      <w:r>
        <w:t>es</w:t>
      </w:r>
      <w:r w:rsidRPr="009310B1">
        <w:t xml:space="preserve"> del entorno europeo, dar</w:t>
      </w:r>
      <w:r>
        <w:t>á</w:t>
      </w:r>
      <w:r w:rsidRPr="009310B1">
        <w:t xml:space="preserve"> cauce al ejercicio del derecho a decidir</w:t>
      </w:r>
      <w:r>
        <w:t>.</w:t>
      </w:r>
      <w:r w:rsidRPr="009310B1">
        <w:t xml:space="preserve"> </w:t>
      </w:r>
      <w:r>
        <w:t>¿E</w:t>
      </w:r>
      <w:r w:rsidRPr="009310B1">
        <w:t>n qué país europeo</w:t>
      </w:r>
      <w:r>
        <w:t xml:space="preserve">, señor </w:t>
      </w:r>
      <w:proofErr w:type="spellStart"/>
      <w:r>
        <w:t>Egibar</w:t>
      </w:r>
      <w:proofErr w:type="spellEnd"/>
      <w:r>
        <w:t xml:space="preserve">? O señores de EH Bildu, díganme un </w:t>
      </w:r>
      <w:r w:rsidRPr="009310B1">
        <w:t>solo país europeo que en sus normas constitucionales recojan lo que ustedes llaman el derecho a deci</w:t>
      </w:r>
      <w:r>
        <w:t>di</w:t>
      </w:r>
      <w:r w:rsidRPr="009310B1">
        <w:t>r</w:t>
      </w:r>
      <w:r>
        <w:t>.</w:t>
      </w:r>
    </w:p>
    <w:p w:rsidR="003B39AB" w:rsidRDefault="003B39AB" w:rsidP="009A0BCF">
      <w:pPr>
        <w:pStyle w:val="Texto"/>
      </w:pPr>
    </w:p>
    <w:p w:rsidR="003B39AB" w:rsidRDefault="003B39AB" w:rsidP="009A0BCF">
      <w:pPr>
        <w:pStyle w:val="Texto"/>
      </w:pPr>
      <w:r>
        <w:t>P</w:t>
      </w:r>
      <w:r w:rsidRPr="009310B1">
        <w:t>orque esta es otra cuestión</w:t>
      </w:r>
      <w:r>
        <w:t>, irrita</w:t>
      </w:r>
      <w:r w:rsidRPr="009310B1">
        <w:t xml:space="preserve"> mucho ya lo del eufemismo</w:t>
      </w:r>
      <w:r>
        <w:t>.</w:t>
      </w:r>
      <w:r w:rsidRPr="009310B1">
        <w:t xml:space="preserve"> </w:t>
      </w:r>
      <w:r>
        <w:t>P</w:t>
      </w:r>
      <w:r w:rsidRPr="009310B1">
        <w:t>arecen ustedes la derech</w:t>
      </w:r>
      <w:r>
        <w:t>it</w:t>
      </w:r>
      <w:r w:rsidRPr="009310B1">
        <w:t>a cobarde</w:t>
      </w:r>
      <w:r>
        <w:t>,</w:t>
      </w:r>
      <w:r w:rsidRPr="009310B1">
        <w:t xml:space="preserve"> hablen ya abiertamente de lo que son</w:t>
      </w:r>
      <w:r>
        <w:t>.</w:t>
      </w:r>
      <w:r w:rsidRPr="009310B1">
        <w:t xml:space="preserve"> </w:t>
      </w:r>
      <w:r>
        <w:t>P</w:t>
      </w:r>
      <w:r w:rsidRPr="009310B1">
        <w:t>orque pasamos de pedir la independencia, luego la autodeterminación y ahora este eufemismo</w:t>
      </w:r>
      <w:r>
        <w:t>,</w:t>
      </w:r>
      <w:r w:rsidRPr="009310B1">
        <w:t xml:space="preserve"> que es el triple </w:t>
      </w:r>
      <w:r>
        <w:t>salto</w:t>
      </w:r>
      <w:r w:rsidRPr="009310B1">
        <w:t xml:space="preserve"> mortal del derecho a decidir</w:t>
      </w:r>
      <w:r>
        <w:t>.</w:t>
      </w:r>
      <w:r w:rsidRPr="009310B1">
        <w:t xml:space="preserve"> </w:t>
      </w:r>
      <w:r>
        <w:t>Y</w:t>
      </w:r>
      <w:r w:rsidRPr="009310B1">
        <w:t xml:space="preserve"> al final</w:t>
      </w:r>
      <w:r>
        <w:t>,</w:t>
      </w:r>
      <w:r w:rsidRPr="009310B1">
        <w:t xml:space="preserve"> donde ustedes nos quieren llevar</w:t>
      </w:r>
      <w:r>
        <w:t>,</w:t>
      </w:r>
      <w:r w:rsidRPr="009310B1">
        <w:t xml:space="preserve"> no es a ningún derecho que pretenda </w:t>
      </w:r>
      <w:r w:rsidRPr="009310B1">
        <w:lastRenderedPageBreak/>
        <w:t>decidir</w:t>
      </w:r>
      <w:r>
        <w:t>,</w:t>
      </w:r>
      <w:r w:rsidRPr="009310B1">
        <w:t xml:space="preserve"> nos quieren llevar a desfigurar lo que es Euskadi y a una independencia de facto, que es la que se provoca vaciando la presencia de España en Euskadi</w:t>
      </w:r>
      <w:r>
        <w:t>,</w:t>
      </w:r>
      <w:r w:rsidRPr="009310B1">
        <w:t xml:space="preserve"> vaciando la presidencia del Estado en esta comunidad autónoma, que es lo que ustedes pretenden hacer a la luz del trabajo que se </w:t>
      </w:r>
      <w:r>
        <w:t>ha</w:t>
      </w:r>
      <w:r w:rsidRPr="009310B1">
        <w:t xml:space="preserve"> realizado</w:t>
      </w:r>
      <w:r>
        <w:t>,</w:t>
      </w:r>
      <w:r w:rsidRPr="009310B1">
        <w:t xml:space="preserve"> primero en la ponencia</w:t>
      </w:r>
      <w:r>
        <w:t>,</w:t>
      </w:r>
      <w:r w:rsidRPr="009310B1">
        <w:t xml:space="preserve"> y después por los llamados expertos</w:t>
      </w:r>
      <w:r>
        <w:t>.</w:t>
      </w:r>
    </w:p>
    <w:p w:rsidR="003B39AB" w:rsidRDefault="003B39AB" w:rsidP="009A0BCF">
      <w:pPr>
        <w:pStyle w:val="Texto"/>
      </w:pPr>
    </w:p>
    <w:p w:rsidR="003B39AB" w:rsidRDefault="003B39AB" w:rsidP="009A0BCF">
      <w:pPr>
        <w:pStyle w:val="Texto"/>
      </w:pPr>
      <w:r>
        <w:t>Y</w:t>
      </w:r>
      <w:r w:rsidRPr="009310B1">
        <w:t xml:space="preserve"> lo que ustedes pretenden al final tiene d</w:t>
      </w:r>
      <w:r>
        <w:t>os dimensiones, dos dimensiones.</w:t>
      </w:r>
      <w:r w:rsidRPr="009310B1">
        <w:t xml:space="preserve"> </w:t>
      </w:r>
      <w:r>
        <w:t>U</w:t>
      </w:r>
      <w:r w:rsidRPr="009310B1">
        <w:t>na, que es jurídica, y es que lo que pretenden hacer es un objetivo e indiscutible superación de</w:t>
      </w:r>
      <w:r>
        <w:t xml:space="preserve">l ordenamiento constitucional. </w:t>
      </w:r>
      <w:r w:rsidRPr="009310B1">
        <w:t>Hay acreditada jurisprudenc</w:t>
      </w:r>
      <w:r>
        <w:t>ia de</w:t>
      </w:r>
      <w:r w:rsidRPr="009310B1">
        <w:t xml:space="preserve">l Tribunal Constitucional en relación </w:t>
      </w:r>
      <w:r>
        <w:t>al mal llamado derecho a decidir.</w:t>
      </w:r>
      <w:r w:rsidRPr="009310B1">
        <w:t xml:space="preserve"> </w:t>
      </w:r>
      <w:r>
        <w:t>A</w:t>
      </w:r>
      <w:r w:rsidRPr="009310B1">
        <w:t xml:space="preserve">creditada </w:t>
      </w:r>
      <w:r>
        <w:t>jurisprudencia</w:t>
      </w:r>
      <w:r w:rsidRPr="009310B1">
        <w:t xml:space="preserve"> del Constitucional. Es un desbordamiento l</w:t>
      </w:r>
      <w:r>
        <w:t>egal, se mire por donde se mire.</w:t>
      </w:r>
      <w:r w:rsidRPr="009310B1">
        <w:t xml:space="preserve"> </w:t>
      </w:r>
      <w:r>
        <w:t>E</w:t>
      </w:r>
      <w:r w:rsidRPr="009310B1">
        <w:t>s un vaciamiento de los preceptos constitucional</w:t>
      </w:r>
      <w:r>
        <w:t>es en relación con</w:t>
      </w:r>
      <w:r w:rsidRPr="009310B1">
        <w:t xml:space="preserve"> el ámbito competencial. Es</w:t>
      </w:r>
      <w:r>
        <w:t>,</w:t>
      </w:r>
      <w:r w:rsidRPr="009310B1">
        <w:t xml:space="preserve"> de todo punto de vista</w:t>
      </w:r>
      <w:r>
        <w:t>, un disparate jurídico.</w:t>
      </w:r>
    </w:p>
    <w:p w:rsidR="003B39AB" w:rsidRDefault="003B39AB" w:rsidP="009A0BCF">
      <w:pPr>
        <w:pStyle w:val="Texto"/>
      </w:pPr>
    </w:p>
    <w:p w:rsidR="003B39AB" w:rsidRDefault="003B39AB" w:rsidP="009A0BCF">
      <w:pPr>
        <w:pStyle w:val="Texto"/>
      </w:pPr>
      <w:r>
        <w:t>Pero hay una</w:t>
      </w:r>
      <w:r w:rsidRPr="009310B1">
        <w:t xml:space="preserve"> segunda dimensión, que no es menor que la jurídica, porque la jurídica se dilucidará don</w:t>
      </w:r>
      <w:r>
        <w:t xml:space="preserve">de se tiene que dilucidar y ahí, esa </w:t>
      </w:r>
      <w:r w:rsidRPr="009310B1">
        <w:t>chapa qu</w:t>
      </w:r>
      <w:r>
        <w:t>e usted lleva en la solapa</w:t>
      </w:r>
      <w:r w:rsidRPr="009310B1">
        <w:t xml:space="preserve"> </w:t>
      </w:r>
      <w:r>
        <w:t>l</w:t>
      </w:r>
      <w:r w:rsidRPr="009310B1">
        <w:t xml:space="preserve">o recuerda, señor </w:t>
      </w:r>
      <w:proofErr w:type="spellStart"/>
      <w:r w:rsidRPr="009310B1">
        <w:t>Egibar</w:t>
      </w:r>
      <w:proofErr w:type="spellEnd"/>
      <w:r w:rsidRPr="009310B1">
        <w:t>, dónde se dilucidan a</w:t>
      </w:r>
      <w:r>
        <w:t>quellas cuestiones que afectan a</w:t>
      </w:r>
      <w:r w:rsidRPr="009310B1">
        <w:t xml:space="preserve">l ordenamiento constitucional, porque nadie está </w:t>
      </w:r>
      <w:r>
        <w:t>por encima de la ley, tampoco</w:t>
      </w:r>
      <w:r w:rsidRPr="009310B1">
        <w:t xml:space="preserve"> </w:t>
      </w:r>
      <w:r>
        <w:t>u</w:t>
      </w:r>
      <w:r w:rsidRPr="009310B1">
        <w:t>n independentista</w:t>
      </w:r>
      <w:r>
        <w:t>.</w:t>
      </w:r>
    </w:p>
    <w:p w:rsidR="003B39AB" w:rsidRDefault="003B39AB" w:rsidP="009A0BCF">
      <w:pPr>
        <w:pStyle w:val="Texto"/>
      </w:pPr>
    </w:p>
    <w:p w:rsidR="003B39AB" w:rsidRDefault="003B39AB" w:rsidP="009A0BCF">
      <w:pPr>
        <w:pStyle w:val="Texto"/>
      </w:pPr>
      <w:r>
        <w:t>Pero la</w:t>
      </w:r>
      <w:r w:rsidRPr="009310B1">
        <w:t xml:space="preserve"> dimensión política es extraordinariamente importante también</w:t>
      </w:r>
      <w:r>
        <w:t>.</w:t>
      </w:r>
      <w:r w:rsidRPr="009310B1">
        <w:t xml:space="preserve"> </w:t>
      </w:r>
      <w:r>
        <w:t>Y</w:t>
      </w:r>
      <w:r w:rsidRPr="009310B1">
        <w:t xml:space="preserve"> ahí también vamos a dar la batalla</w:t>
      </w:r>
      <w:r>
        <w:t>,</w:t>
      </w:r>
      <w:r w:rsidRPr="009310B1">
        <w:t xml:space="preserve"> porque</w:t>
      </w:r>
      <w:r>
        <w:t xml:space="preserve"> si alguien cree</w:t>
      </w:r>
      <w:r w:rsidRPr="009310B1">
        <w:t xml:space="preserve"> que el Partido Popular solo va a dar la batalla en </w:t>
      </w:r>
      <w:r>
        <w:t>el aspecto jurídico, se</w:t>
      </w:r>
      <w:r w:rsidRPr="009310B1">
        <w:t xml:space="preserve"> equivoca</w:t>
      </w:r>
      <w:r>
        <w:t>;</w:t>
      </w:r>
      <w:r w:rsidRPr="009310B1">
        <w:t xml:space="preserve"> también el terreno de las emociones es de</w:t>
      </w:r>
      <w:r>
        <w:t xml:space="preserve"> quienes no somos nacionalistas.</w:t>
      </w:r>
      <w:r w:rsidRPr="009310B1">
        <w:t xml:space="preserve"> </w:t>
      </w:r>
      <w:r>
        <w:t>P</w:t>
      </w:r>
      <w:r w:rsidRPr="009310B1">
        <w:t>orque</w:t>
      </w:r>
      <w:r>
        <w:t>,</w:t>
      </w:r>
      <w:r w:rsidRPr="009310B1">
        <w:t xml:space="preserve"> aunque</w:t>
      </w:r>
      <w:r>
        <w:t xml:space="preserve"> a</w:t>
      </w:r>
      <w:r w:rsidRPr="009310B1">
        <w:t xml:space="preserve"> algunos le sorprenda, quienes no somos nacionalistas, también tenemos sentimientos de pertenencia</w:t>
      </w:r>
      <w:r>
        <w:t>,</w:t>
      </w:r>
      <w:r w:rsidRPr="009310B1">
        <w:t xml:space="preserve"> y queremos convivir</w:t>
      </w:r>
      <w:r>
        <w:t xml:space="preserve"> en</w:t>
      </w:r>
      <w:r w:rsidRPr="009310B1">
        <w:t xml:space="preserve"> una tierra en la que no seamos </w:t>
      </w:r>
      <w:r>
        <w:t>apestados</w:t>
      </w:r>
      <w:r w:rsidRPr="009310B1">
        <w:t xml:space="preserve">. Y queremos convivir en </w:t>
      </w:r>
      <w:r>
        <w:t>una tierra, convivir</w:t>
      </w:r>
      <w:r w:rsidRPr="009310B1">
        <w:t xml:space="preserve"> con diferentes en una tierra en la que también se reconozca la singularidad y</w:t>
      </w:r>
      <w:r>
        <w:t xml:space="preserve"> en</w:t>
      </w:r>
      <w:r w:rsidRPr="009310B1">
        <w:t xml:space="preserve"> la que también se reconozca el sentimiento de pertenencia de</w:t>
      </w:r>
      <w:r>
        <w:t xml:space="preserve"> quienes no somos nacionalistas.</w:t>
      </w:r>
    </w:p>
    <w:p w:rsidR="003B39AB" w:rsidRDefault="003B39AB" w:rsidP="009A0BCF">
      <w:pPr>
        <w:pStyle w:val="Texto"/>
      </w:pPr>
    </w:p>
    <w:p w:rsidR="003B39AB" w:rsidRDefault="003B39AB" w:rsidP="009A0BCF">
      <w:pPr>
        <w:pStyle w:val="Texto"/>
      </w:pPr>
      <w:r>
        <w:t>P</w:t>
      </w:r>
      <w:r w:rsidRPr="009310B1">
        <w:t>orque además, porque además</w:t>
      </w:r>
      <w:r>
        <w:t>,</w:t>
      </w:r>
      <w:r w:rsidRPr="009310B1">
        <w:t xml:space="preserve"> no está escrito en nin</w:t>
      </w:r>
      <w:r>
        <w:t>gún sitio que ser nacionalista t</w:t>
      </w:r>
      <w:r w:rsidRPr="009310B1">
        <w:t xml:space="preserve">e convierte en más vasco, ni está escrito en ningún sitio, ni debe </w:t>
      </w:r>
      <w:r w:rsidRPr="009310B1">
        <w:lastRenderedPageBreak/>
        <w:t xml:space="preserve">ser </w:t>
      </w:r>
      <w:r>
        <w:t>aceptado</w:t>
      </w:r>
      <w:r w:rsidRPr="009310B1">
        <w:t xml:space="preserve"> por nadie. Tampoco debería ser aceptado por los nacionalistas</w:t>
      </w:r>
      <w:r>
        <w:t>.</w:t>
      </w:r>
      <w:r w:rsidRPr="009310B1">
        <w:t xml:space="preserve"> </w:t>
      </w:r>
      <w:r>
        <w:t>P</w:t>
      </w:r>
      <w:r w:rsidRPr="009310B1">
        <w:t>orque yo defiendo</w:t>
      </w:r>
      <w:r>
        <w:t>,</w:t>
      </w:r>
      <w:r w:rsidRPr="009310B1">
        <w:t xml:space="preserve"> nosotros defendemos que nuestra his</w:t>
      </w:r>
      <w:r>
        <w:t>toria no nos debe de condicionar, sin duda. Pero nuestra</w:t>
      </w:r>
      <w:r w:rsidRPr="009310B1">
        <w:t xml:space="preserve"> historia tampoco se debe de alterar, tampoco se debe de manosear y tampoco se </w:t>
      </w:r>
      <w:r>
        <w:t>debe de mentir</w:t>
      </w:r>
      <w:r w:rsidRPr="009310B1">
        <w:t xml:space="preserve"> sobre ella</w:t>
      </w:r>
      <w:r>
        <w:t>.</w:t>
      </w:r>
    </w:p>
    <w:p w:rsidR="003B39AB" w:rsidRDefault="003B39AB" w:rsidP="009A0BCF">
      <w:pPr>
        <w:pStyle w:val="Texto"/>
      </w:pPr>
    </w:p>
    <w:p w:rsidR="003B39AB" w:rsidRDefault="003B39AB" w:rsidP="009A0BCF">
      <w:pPr>
        <w:pStyle w:val="Texto"/>
      </w:pPr>
      <w:r>
        <w:t xml:space="preserve">Y si </w:t>
      </w:r>
      <w:r w:rsidRPr="009310B1">
        <w:t>h</w:t>
      </w:r>
      <w:r>
        <w:t>ay alguien que es capaz de salir a</w:t>
      </w:r>
      <w:r w:rsidRPr="009310B1">
        <w:t xml:space="preserve"> esta tribuna</w:t>
      </w:r>
      <w:r>
        <w:t>, o en</w:t>
      </w:r>
      <w:r w:rsidRPr="009310B1">
        <w:t xml:space="preserve"> cualquier lugar</w:t>
      </w:r>
      <w:r>
        <w:t>,</w:t>
      </w:r>
      <w:r w:rsidRPr="009310B1">
        <w:t xml:space="preserve"> y afirmar que lo que ustedes pretenden hacer recoge es</w:t>
      </w:r>
      <w:r>
        <w:t>e</w:t>
      </w:r>
      <w:r w:rsidRPr="009310B1">
        <w:t xml:space="preserve"> he</w:t>
      </w:r>
      <w:r>
        <w:t>redero de una Euskadi pretérita,</w:t>
      </w:r>
      <w:r w:rsidRPr="009310B1">
        <w:t xml:space="preserve"> </w:t>
      </w:r>
      <w:r>
        <w:t>q</w:t>
      </w:r>
      <w:r w:rsidRPr="009310B1">
        <w:t>uizás para ese debate ustedes tengan algún argumento</w:t>
      </w:r>
      <w:r>
        <w:t>,</w:t>
      </w:r>
      <w:r w:rsidRPr="009310B1">
        <w:t xml:space="preserve"> alguna herramienta</w:t>
      </w:r>
      <w:r>
        <w:t>.</w:t>
      </w:r>
      <w:r w:rsidRPr="009310B1">
        <w:t xml:space="preserve"> </w:t>
      </w:r>
      <w:r>
        <w:t>P</w:t>
      </w:r>
      <w:r w:rsidRPr="009310B1">
        <w:t>ero es materialmente imposible, porque no se sostiene en ningún lugar</w:t>
      </w:r>
      <w:r>
        <w:t>.</w:t>
      </w:r>
      <w:r w:rsidRPr="009310B1">
        <w:t xml:space="preserve"> </w:t>
      </w:r>
      <w:r>
        <w:t>Y</w:t>
      </w:r>
      <w:r w:rsidRPr="009310B1">
        <w:t xml:space="preserve"> algún histor</w:t>
      </w:r>
      <w:r>
        <w:t>iador hay en esta sala.</w:t>
      </w:r>
    </w:p>
    <w:p w:rsidR="003B39AB" w:rsidRDefault="003B39AB" w:rsidP="009A0BCF">
      <w:pPr>
        <w:pStyle w:val="Texto"/>
      </w:pPr>
    </w:p>
    <w:p w:rsidR="003B39AB" w:rsidRDefault="003B39AB" w:rsidP="009A0BCF">
      <w:pPr>
        <w:pStyle w:val="Texto"/>
      </w:pPr>
      <w:r w:rsidRPr="009310B1">
        <w:t>Por eso</w:t>
      </w:r>
      <w:r>
        <w:t>,</w:t>
      </w:r>
      <w:r w:rsidRPr="009310B1">
        <w:t xml:space="preserve"> hay otra forma de entender Euskadi, que no es la nacionalista</w:t>
      </w:r>
      <w:r>
        <w:t>. Y yo, humildemente, creo que es</w:t>
      </w:r>
      <w:r w:rsidRPr="009310B1">
        <w:t xml:space="preserve"> el mejor </w:t>
      </w:r>
      <w:r>
        <w:t>que</w:t>
      </w:r>
      <w:r w:rsidRPr="009310B1">
        <w:t xml:space="preserve"> la nacionalista, porque no nos limita</w:t>
      </w:r>
      <w:r>
        <w:t>, porque n</w:t>
      </w:r>
      <w:r w:rsidRPr="009310B1">
        <w:t>o</w:t>
      </w:r>
      <w:r>
        <w:t xml:space="preserve"> secciona</w:t>
      </w:r>
      <w:r w:rsidRPr="009310B1">
        <w:t xml:space="preserve"> parte</w:t>
      </w:r>
      <w:r>
        <w:t>s</w:t>
      </w:r>
      <w:r w:rsidRPr="009310B1">
        <w:t xml:space="preserve"> de nuestra identidad, porque no nos obliga </w:t>
      </w:r>
      <w:r>
        <w:t xml:space="preserve">a elegir si quieres más a uno </w:t>
      </w:r>
      <w:r w:rsidRPr="009310B1">
        <w:t>o quiere</w:t>
      </w:r>
      <w:r>
        <w:t>s más otro. Porque no tensio</w:t>
      </w:r>
      <w:r w:rsidRPr="009310B1">
        <w:t>na la convivencia entre vascos, porque permite que los ciudadanos puedan ser como crean y como quiera</w:t>
      </w:r>
      <w:r>
        <w:t>n</w:t>
      </w:r>
      <w:r w:rsidRPr="009310B1">
        <w:t xml:space="preserve"> y como gusten</w:t>
      </w:r>
      <w:r>
        <w:t>,</w:t>
      </w:r>
      <w:r w:rsidRPr="009310B1">
        <w:t xml:space="preserve"> y que se dota de normas en las que no inclina la balanza </w:t>
      </w:r>
      <w:r>
        <w:t>hacia un</w:t>
      </w:r>
      <w:r w:rsidRPr="009310B1">
        <w:t xml:space="preserve"> lado en detrimento de la o</w:t>
      </w:r>
      <w:r>
        <w:t>tra, que es lo que supuso el estatuto…</w:t>
      </w:r>
    </w:p>
    <w:p w:rsidR="003B39AB" w:rsidRDefault="003B39AB" w:rsidP="009A0BCF">
      <w:pPr>
        <w:pStyle w:val="Texto"/>
      </w:pPr>
    </w:p>
    <w:p w:rsidR="003B39AB" w:rsidRPr="00A00CA0" w:rsidRDefault="003B39AB" w:rsidP="009A0BCF">
      <w:pPr>
        <w:pStyle w:val="Texto"/>
      </w:pPr>
      <w:r>
        <w:t xml:space="preserve">(45. </w:t>
      </w:r>
      <w:proofErr w:type="spellStart"/>
      <w:proofErr w:type="gramStart"/>
      <w:r>
        <w:t>zintaren</w:t>
      </w:r>
      <w:proofErr w:type="spellEnd"/>
      <w:proofErr w:type="gramEnd"/>
      <w:r>
        <w:t xml:space="preserve"> </w:t>
      </w:r>
      <w:proofErr w:type="spellStart"/>
      <w:r>
        <w:t>amaiera</w:t>
      </w:r>
      <w:proofErr w:type="spellEnd"/>
      <w:r>
        <w:t>)</w:t>
      </w:r>
    </w:p>
    <w:p w:rsidR="003B39AB" w:rsidRDefault="003B39AB" w:rsidP="009A0BCF">
      <w:pPr>
        <w:pStyle w:val="Texto"/>
      </w:pPr>
      <w:r>
        <w:t xml:space="preserve">(46. </w:t>
      </w:r>
      <w:proofErr w:type="spellStart"/>
      <w:proofErr w:type="gramStart"/>
      <w:r>
        <w:t>zintaren</w:t>
      </w:r>
      <w:proofErr w:type="spellEnd"/>
      <w:proofErr w:type="gramEnd"/>
      <w:r>
        <w:t xml:space="preserve"> </w:t>
      </w:r>
      <w:proofErr w:type="spellStart"/>
      <w:r>
        <w:t>hasiera</w:t>
      </w:r>
      <w:proofErr w:type="spellEnd"/>
      <w:r>
        <w:t>)</w:t>
      </w:r>
    </w:p>
    <w:p w:rsidR="003B39AB" w:rsidRDefault="003B39AB" w:rsidP="009A0BCF">
      <w:pPr>
        <w:pStyle w:val="Texto"/>
      </w:pPr>
    </w:p>
    <w:p w:rsidR="003B39AB" w:rsidRDefault="003B39AB" w:rsidP="009A0BCF">
      <w:pPr>
        <w:pStyle w:val="Texto"/>
      </w:pPr>
      <w:r>
        <w:t>… l</w:t>
      </w:r>
      <w:r w:rsidRPr="0080703F">
        <w:t xml:space="preserve">os ciudadanos puedan ser como crean y como quiera </w:t>
      </w:r>
      <w:r>
        <w:t>y co</w:t>
      </w:r>
      <w:r w:rsidRPr="0080703F">
        <w:t>mo gusten</w:t>
      </w:r>
      <w:r>
        <w:t>,</w:t>
      </w:r>
      <w:r w:rsidRPr="0080703F">
        <w:t xml:space="preserve"> y que se dota de normas en las que no inclina la balanza </w:t>
      </w:r>
      <w:r>
        <w:t>hacia un lado en detrimento de la otra;</w:t>
      </w:r>
      <w:r w:rsidRPr="0080703F">
        <w:t xml:space="preserve"> que es lo que supuso el Estatuto </w:t>
      </w:r>
      <w:r>
        <w:t xml:space="preserve">de </w:t>
      </w:r>
      <w:r w:rsidRPr="0080703F">
        <w:t xml:space="preserve">Autonomía vigente, un punto de encuentro </w:t>
      </w:r>
      <w:r>
        <w:t>extraordinario,</w:t>
      </w:r>
      <w:r w:rsidRPr="0080703F">
        <w:t xml:space="preserve"> magnífico</w:t>
      </w:r>
      <w:r>
        <w:t>. Y</w:t>
      </w:r>
      <w:r w:rsidRPr="0080703F">
        <w:t xml:space="preserve"> para ir otr</w:t>
      </w:r>
      <w:r>
        <w:t>o sitio, señor Pastor, mejor no ir. S</w:t>
      </w:r>
      <w:r w:rsidRPr="0080703F">
        <w:t>i vamos a otros sitio</w:t>
      </w:r>
      <w:r>
        <w:t>, e</w:t>
      </w:r>
      <w:r w:rsidRPr="0080703F">
        <w:t>s para mejorar, par</w:t>
      </w:r>
      <w:r>
        <w:t xml:space="preserve">a ensanchar la convivencia, para </w:t>
      </w:r>
      <w:r w:rsidRPr="0080703F">
        <w:t>ensanchar los espacios de encuentro</w:t>
      </w:r>
      <w:r>
        <w:t>,</w:t>
      </w:r>
      <w:r w:rsidRPr="0080703F">
        <w:t xml:space="preserve"> para fortalecerlos más</w:t>
      </w:r>
      <w:r>
        <w:t>, no par</w:t>
      </w:r>
      <w:r w:rsidRPr="0080703F">
        <w:t xml:space="preserve">a </w:t>
      </w:r>
      <w:r>
        <w:t>empobrecerlos</w:t>
      </w:r>
      <w:r w:rsidRPr="0080703F">
        <w:t>, que es lo que pretenden estos señores.</w:t>
      </w:r>
    </w:p>
    <w:p w:rsidR="003B39AB" w:rsidRDefault="003B39AB" w:rsidP="009A0BCF">
      <w:pPr>
        <w:pStyle w:val="Texto"/>
      </w:pPr>
    </w:p>
    <w:p w:rsidR="003B39AB" w:rsidRDefault="003B39AB" w:rsidP="009A0BCF">
      <w:pPr>
        <w:pStyle w:val="Texto"/>
      </w:pPr>
      <w:r w:rsidRPr="0080703F">
        <w:t>Y</w:t>
      </w:r>
      <w:r>
        <w:t>,</w:t>
      </w:r>
      <w:r w:rsidRPr="0080703F">
        <w:t xml:space="preserve"> entonces, </w:t>
      </w:r>
      <w:proofErr w:type="gramStart"/>
      <w:r>
        <w:t>¿</w:t>
      </w:r>
      <w:proofErr w:type="gramEnd"/>
      <w:r w:rsidRPr="0080703F">
        <w:t>con qué tenemos que quedarnos</w:t>
      </w:r>
      <w:r>
        <w:t>¿</w:t>
      </w:r>
      <w:r w:rsidRPr="0080703F">
        <w:t xml:space="preserve"> </w:t>
      </w:r>
      <w:r>
        <w:t>¿Con la ruptura de los afectos?</w:t>
      </w:r>
      <w:r w:rsidRPr="0080703F">
        <w:t xml:space="preserve"> </w:t>
      </w:r>
      <w:r>
        <w:t>¿C</w:t>
      </w:r>
      <w:r w:rsidRPr="0080703F">
        <w:t>on la ruptura de nuestra historia</w:t>
      </w:r>
      <w:r>
        <w:t>? ¿C</w:t>
      </w:r>
      <w:r w:rsidRPr="0080703F">
        <w:t>on</w:t>
      </w:r>
      <w:r>
        <w:t xml:space="preserve"> convertirnos en menos plurales?</w:t>
      </w:r>
      <w:r w:rsidRPr="0080703F">
        <w:t xml:space="preserve"> </w:t>
      </w:r>
      <w:r>
        <w:t>¿En menos vascos?</w:t>
      </w:r>
      <w:r w:rsidRPr="0080703F">
        <w:t xml:space="preserve"> </w:t>
      </w:r>
      <w:r>
        <w:t>¿P</w:t>
      </w:r>
      <w:r w:rsidRPr="0080703F">
        <w:t>or desfigurar</w:t>
      </w:r>
      <w:r>
        <w:t xml:space="preserve"> l</w:t>
      </w:r>
      <w:r w:rsidRPr="0080703F">
        <w:t>o que Euskadi es</w:t>
      </w:r>
      <w:r>
        <w:t>? ¿E</w:t>
      </w:r>
      <w:r w:rsidRPr="0080703F">
        <w:t xml:space="preserve">sa </w:t>
      </w:r>
      <w:r w:rsidRPr="0080703F">
        <w:lastRenderedPageBreak/>
        <w:t>complejidad histórica, pero extraordinari</w:t>
      </w:r>
      <w:r>
        <w:t>a y</w:t>
      </w:r>
      <w:r w:rsidRPr="0080703F">
        <w:t xml:space="preserve"> maravi</w:t>
      </w:r>
      <w:r>
        <w:t>llosa?</w:t>
      </w:r>
      <w:r w:rsidRPr="0080703F">
        <w:t xml:space="preserve"> </w:t>
      </w:r>
      <w:r>
        <w:t>Y</w:t>
      </w:r>
      <w:r w:rsidRPr="0080703F">
        <w:t xml:space="preserve"> nosotros queremos </w:t>
      </w:r>
      <w:r>
        <w:t>preservar la complejidad de</w:t>
      </w:r>
      <w:r w:rsidRPr="0080703F">
        <w:t xml:space="preserve"> Euskadi. Queremos preservar esa </w:t>
      </w:r>
      <w:r>
        <w:t xml:space="preserve">pluralidad extraordinaria, </w:t>
      </w:r>
      <w:r w:rsidRPr="0080703F">
        <w:t>que es uno de nuestr</w:t>
      </w:r>
      <w:r>
        <w:t>a</w:t>
      </w:r>
      <w:r w:rsidRPr="0080703F">
        <w:t>s principales señas de identidad</w:t>
      </w:r>
      <w:r>
        <w:t>,</w:t>
      </w:r>
      <w:r w:rsidRPr="0080703F">
        <w:t xml:space="preserve"> que forja nuestro carácter. Algunos </w:t>
      </w:r>
      <w:r>
        <w:t xml:space="preserve">ya </w:t>
      </w:r>
      <w:r w:rsidRPr="0080703F">
        <w:t>intentaron acabar con la pluralidad. Estos con lo</w:t>
      </w:r>
      <w:r>
        <w:t>s</w:t>
      </w:r>
      <w:r w:rsidRPr="0080703F">
        <w:t xml:space="preserve"> </w:t>
      </w:r>
      <w:r>
        <w:t>que ahora</w:t>
      </w:r>
      <w:r w:rsidRPr="0080703F">
        <w:t xml:space="preserve"> usted firma que hay ataques contra los derechos fundamentales, ya pretendieron acabar con nuestra pluralidad defendiendo la vi</w:t>
      </w:r>
      <w:r>
        <w:t xml:space="preserve">olencia como una herramienta </w:t>
      </w:r>
      <w:r w:rsidRPr="0080703F">
        <w:t>política, defendiendo el terrorismo como una herramienta para imponer una idea política</w:t>
      </w:r>
      <w:r>
        <w:t>;</w:t>
      </w:r>
      <w:r w:rsidRPr="0080703F">
        <w:t xml:space="preserve"> con los que ustedes </w:t>
      </w:r>
      <w:r>
        <w:t>hoy van a firmar est</w:t>
      </w:r>
      <w:r w:rsidRPr="0080703F">
        <w:t>o</w:t>
      </w:r>
      <w:r>
        <w:t>. No hace falta irse al Congreso de</w:t>
      </w:r>
      <w:r w:rsidRPr="0080703F">
        <w:t xml:space="preserve"> los Diputados </w:t>
      </w:r>
      <w:r>
        <w:t>ni a ningú</w:t>
      </w:r>
      <w:r w:rsidRPr="0080703F">
        <w:t>n</w:t>
      </w:r>
      <w:r>
        <w:t xml:space="preserve"> otro</w:t>
      </w:r>
      <w:r w:rsidRPr="0080703F">
        <w:t xml:space="preserve"> sitio</w:t>
      </w:r>
      <w:r>
        <w:t>, están aquí.</w:t>
      </w:r>
    </w:p>
    <w:p w:rsidR="003B39AB" w:rsidRDefault="003B39AB" w:rsidP="009A0BCF">
      <w:pPr>
        <w:pStyle w:val="Texto"/>
      </w:pPr>
    </w:p>
    <w:p w:rsidR="003B39AB" w:rsidRDefault="003B39AB" w:rsidP="009A0BCF">
      <w:pPr>
        <w:pStyle w:val="Texto"/>
      </w:pPr>
      <w:r w:rsidRPr="0080703F">
        <w:t>No podemos falsear la historia tampoco en esto</w:t>
      </w:r>
      <w:r>
        <w:t>,</w:t>
      </w:r>
      <w:r w:rsidRPr="0080703F">
        <w:t xml:space="preserve"> se</w:t>
      </w:r>
      <w:r>
        <w:t xml:space="preserve">ñor </w:t>
      </w:r>
      <w:proofErr w:type="spellStart"/>
      <w:r>
        <w:t>Egibar</w:t>
      </w:r>
      <w:proofErr w:type="spellEnd"/>
      <w:r>
        <w:t>. U</w:t>
      </w:r>
      <w:r w:rsidRPr="0080703F">
        <w:t>na patria no vale</w:t>
      </w:r>
      <w:r>
        <w:t>, tampoco, ni una</w:t>
      </w:r>
      <w:r w:rsidRPr="0080703F">
        <w:t xml:space="preserve"> bandera vale </w:t>
      </w:r>
      <w:r>
        <w:t>des</w:t>
      </w:r>
      <w:r w:rsidRPr="0080703F">
        <w:t>figurar la historia</w:t>
      </w:r>
      <w:r>
        <w:t>. No, no lo vale.</w:t>
      </w:r>
    </w:p>
    <w:p w:rsidR="003B39AB" w:rsidRDefault="003B39AB" w:rsidP="009A0BCF">
      <w:pPr>
        <w:pStyle w:val="Texto"/>
      </w:pPr>
    </w:p>
    <w:p w:rsidR="003B39AB" w:rsidRDefault="003B39AB" w:rsidP="009A0BCF">
      <w:pPr>
        <w:pStyle w:val="Texto"/>
      </w:pPr>
      <w:r>
        <w:t>Y</w:t>
      </w:r>
      <w:r w:rsidRPr="0080703F">
        <w:t xml:space="preserve"> yo les voy a decir una cosa para terminar</w:t>
      </w:r>
      <w:r>
        <w:t xml:space="preserve">, porque ya termino. Gracias, señora presidente, </w:t>
      </w:r>
      <w:r w:rsidRPr="0080703F">
        <w:t>por su generosidad</w:t>
      </w:r>
      <w:r>
        <w:t>.</w:t>
      </w:r>
      <w:r w:rsidRPr="0080703F">
        <w:t xml:space="preserve"> Mire, yo a diferencia,</w:t>
      </w:r>
      <w:r>
        <w:t xml:space="preserve"> nosotros,</w:t>
      </w:r>
      <w:r w:rsidRPr="0080703F">
        <w:t xml:space="preserve"> a diferencia de otros discursos</w:t>
      </w:r>
      <w:r>
        <w:t>,</w:t>
      </w:r>
      <w:r w:rsidRPr="0080703F">
        <w:t xml:space="preserve"> no creemos que ustedes vayan a conseguir se</w:t>
      </w:r>
      <w:r>
        <w:t>pararnos de España. N</w:t>
      </w:r>
      <w:r w:rsidRPr="0080703F">
        <w:t>o lo creemos. Lo que sí creemos es que nos pueden convertir en Cataluña</w:t>
      </w:r>
      <w:r>
        <w:t>. Y</w:t>
      </w:r>
      <w:r w:rsidRPr="0080703F">
        <w:t xml:space="preserve"> le puedo asegurar que mientras el Partido Popular tenga algún tipo de representa</w:t>
      </w:r>
      <w:r>
        <w:t>ción y de fuerza en esta Cámara y</w:t>
      </w:r>
      <w:r w:rsidRPr="0080703F">
        <w:t xml:space="preserve"> en la política vasca, eso lo van a tener ustedes</w:t>
      </w:r>
      <w:r>
        <w:t xml:space="preserve"> muy complicado.</w:t>
      </w:r>
    </w:p>
    <w:p w:rsidR="003B39AB" w:rsidRDefault="003B39AB" w:rsidP="009A0BCF">
      <w:pPr>
        <w:pStyle w:val="Texto"/>
      </w:pPr>
    </w:p>
    <w:p w:rsidR="003B39AB" w:rsidRDefault="003B39AB" w:rsidP="009A0BCF">
      <w:pPr>
        <w:pStyle w:val="Texto"/>
      </w:pPr>
      <w:r>
        <w:t>M</w:t>
      </w:r>
      <w:r w:rsidRPr="0080703F">
        <w:t>uchas gracias</w:t>
      </w:r>
      <w:r>
        <w:t>.</w:t>
      </w:r>
    </w:p>
    <w:p w:rsidR="003B39AB" w:rsidRDefault="003B39AB" w:rsidP="009A0BCF">
      <w:pPr>
        <w:pStyle w:val="Texto"/>
      </w:pPr>
    </w:p>
    <w:p w:rsidR="003B39AB" w:rsidRDefault="003B39AB" w:rsidP="009A0BCF">
      <w:pPr>
        <w:pStyle w:val="Texto"/>
      </w:pPr>
    </w:p>
    <w:p w:rsidR="003B39AB" w:rsidRPr="007A073E" w:rsidRDefault="003B39AB" w:rsidP="009A0BCF">
      <w:pPr>
        <w:pStyle w:val="Texto"/>
        <w:rPr>
          <w:lang w:val="eu-ES"/>
        </w:rPr>
      </w:pPr>
      <w:r w:rsidRPr="007A073E">
        <w:rPr>
          <w:rFonts w:ascii="Futura Md BT" w:hAnsi="Futura Md BT"/>
          <w:lang w:val="eu-ES"/>
        </w:rPr>
        <w:t>LEHENDAKARIAK:</w:t>
      </w:r>
      <w:r w:rsidRPr="007A073E">
        <w:rPr>
          <w:lang w:val="eu-ES"/>
        </w:rPr>
        <w:t xml:space="preserve"> Eskerrik asko, </w:t>
      </w:r>
      <w:proofErr w:type="spellStart"/>
      <w:r w:rsidRPr="007A073E">
        <w:rPr>
          <w:lang w:val="eu-ES"/>
        </w:rPr>
        <w:t>S</w:t>
      </w:r>
      <w:r>
        <w:rPr>
          <w:lang w:val="eu-ES"/>
        </w:rPr>
        <w:t>e</w:t>
      </w:r>
      <w:r w:rsidRPr="007A073E">
        <w:rPr>
          <w:lang w:val="eu-ES"/>
        </w:rPr>
        <w:t>mper</w:t>
      </w:r>
      <w:proofErr w:type="spellEnd"/>
      <w:r w:rsidRPr="007A073E">
        <w:rPr>
          <w:lang w:val="eu-ES"/>
        </w:rPr>
        <w:t xml:space="preserve"> jauna.</w:t>
      </w:r>
    </w:p>
    <w:p w:rsidR="003B39AB" w:rsidRPr="007A073E" w:rsidRDefault="003B39AB" w:rsidP="009A0BCF">
      <w:pPr>
        <w:pStyle w:val="Texto"/>
        <w:rPr>
          <w:lang w:val="eu-ES"/>
        </w:rPr>
      </w:pPr>
    </w:p>
    <w:p w:rsidR="003B39AB" w:rsidRPr="007A073E" w:rsidRDefault="003B39AB" w:rsidP="009A0BCF">
      <w:pPr>
        <w:pStyle w:val="Texto"/>
        <w:rPr>
          <w:lang w:val="eu-ES"/>
        </w:rPr>
      </w:pPr>
      <w:r w:rsidRPr="007A073E">
        <w:rPr>
          <w:lang w:val="eu-ES"/>
        </w:rPr>
        <w:t>EH Bildu taldearen ordezkaria, Iriarte andrea, zurea da hitza.</w:t>
      </w:r>
    </w:p>
    <w:p w:rsidR="003B39AB" w:rsidRPr="007A073E" w:rsidRDefault="003B39AB" w:rsidP="009A0BCF">
      <w:pPr>
        <w:pStyle w:val="Texto"/>
        <w:rPr>
          <w:lang w:val="eu-ES"/>
        </w:rPr>
      </w:pPr>
    </w:p>
    <w:p w:rsidR="003B39AB" w:rsidRPr="007A073E" w:rsidRDefault="003B39AB" w:rsidP="009A0BCF">
      <w:pPr>
        <w:pStyle w:val="Texto"/>
        <w:rPr>
          <w:lang w:val="eu-ES"/>
        </w:rPr>
      </w:pPr>
    </w:p>
    <w:p w:rsidR="003B39AB" w:rsidRDefault="003B39AB" w:rsidP="009A0BCF">
      <w:pPr>
        <w:pStyle w:val="Texto"/>
        <w:rPr>
          <w:lang w:val="eu-ES"/>
        </w:rPr>
      </w:pPr>
      <w:r w:rsidRPr="007A073E">
        <w:rPr>
          <w:rFonts w:ascii="Futura Md BT" w:hAnsi="Futura Md BT"/>
          <w:lang w:val="eu-ES"/>
        </w:rPr>
        <w:t xml:space="preserve">IRIARTE OKIÑENA </w:t>
      </w:r>
      <w:r w:rsidRPr="007A073E">
        <w:rPr>
          <w:lang w:val="eu-ES"/>
        </w:rPr>
        <w:t>andreak</w:t>
      </w:r>
      <w:r w:rsidRPr="007A073E">
        <w:rPr>
          <w:rFonts w:ascii="Futura Md BT" w:hAnsi="Futura Md BT"/>
          <w:lang w:val="eu-ES"/>
        </w:rPr>
        <w:t>:</w:t>
      </w:r>
      <w:r>
        <w:rPr>
          <w:rFonts w:ascii="Futura Md BT" w:hAnsi="Futura Md BT"/>
          <w:lang w:val="eu-ES"/>
        </w:rPr>
        <w:t xml:space="preserve"> </w:t>
      </w:r>
      <w:r w:rsidRPr="007A073E">
        <w:rPr>
          <w:lang w:val="eu-ES"/>
        </w:rPr>
        <w:t>Lehendakari andrea, mila esker. Arratsalde on guztioi</w:t>
      </w:r>
      <w:r>
        <w:rPr>
          <w:lang w:val="eu-ES"/>
        </w:rPr>
        <w:t>.</w:t>
      </w:r>
    </w:p>
    <w:p w:rsidR="003B39AB" w:rsidRDefault="003B39AB" w:rsidP="009A0BCF">
      <w:pPr>
        <w:pStyle w:val="Texto"/>
        <w:rPr>
          <w:lang w:val="eu-ES"/>
        </w:rPr>
      </w:pPr>
    </w:p>
    <w:p w:rsidR="003B39AB" w:rsidRDefault="003B39AB" w:rsidP="009A0BCF">
      <w:pPr>
        <w:pStyle w:val="Texto"/>
      </w:pPr>
      <w:proofErr w:type="spellStart"/>
      <w:r>
        <w:rPr>
          <w:lang w:val="eu-ES"/>
        </w:rPr>
        <w:lastRenderedPageBreak/>
        <w:t>Señor</w:t>
      </w:r>
      <w:proofErr w:type="spellEnd"/>
      <w:r>
        <w:rPr>
          <w:lang w:val="eu-ES"/>
        </w:rPr>
        <w:t xml:space="preserve"> Pastor:</w:t>
      </w:r>
      <w:r w:rsidRPr="007A073E">
        <w:rPr>
          <w:lang w:val="eu-ES"/>
        </w:rPr>
        <w:t xml:space="preserve"> </w:t>
      </w:r>
      <w:proofErr w:type="spellStart"/>
      <w:r w:rsidRPr="007A073E">
        <w:rPr>
          <w:lang w:val="eu-ES"/>
        </w:rPr>
        <w:t>tarde</w:t>
      </w:r>
      <w:proofErr w:type="spellEnd"/>
      <w:r>
        <w:rPr>
          <w:lang w:val="eu-ES"/>
        </w:rPr>
        <w:t>,</w:t>
      </w:r>
      <w:r w:rsidRPr="0080703F">
        <w:t xml:space="preserve"> mal y nunca</w:t>
      </w:r>
      <w:r>
        <w:t>. P</w:t>
      </w:r>
      <w:r w:rsidRPr="0080703F">
        <w:t>orq</w:t>
      </w:r>
      <w:r>
        <w:t>ue hoy es 27 de noviembre, y el d</w:t>
      </w:r>
      <w:r w:rsidRPr="0080703F">
        <w:t>ía del Est</w:t>
      </w:r>
      <w:r>
        <w:t xml:space="preserve">atuto era el 25 de octubre. </w:t>
      </w:r>
      <w:r w:rsidRPr="0080703F">
        <w:t>Debería</w:t>
      </w:r>
      <w:r>
        <w:t>n ustedes de saberlo</w:t>
      </w:r>
      <w:r w:rsidRPr="0080703F">
        <w:t xml:space="preserve"> po</w:t>
      </w:r>
      <w:r>
        <w:t>rque lo impusieron como festivo;</w:t>
      </w:r>
      <w:r w:rsidRPr="0080703F">
        <w:t xml:space="preserve"> a no ser qu</w:t>
      </w:r>
      <w:r>
        <w:t>e esta proposición no de ley en</w:t>
      </w:r>
      <w:r w:rsidRPr="0080703F">
        <w:t>cierre otro propósito</w:t>
      </w:r>
      <w:r>
        <w:t>.</w:t>
      </w:r>
    </w:p>
    <w:p w:rsidR="003B39AB" w:rsidRDefault="003B39AB" w:rsidP="009A0BCF">
      <w:pPr>
        <w:pStyle w:val="Texto"/>
      </w:pPr>
    </w:p>
    <w:p w:rsidR="003B39AB" w:rsidRDefault="003B39AB" w:rsidP="009A0BCF">
      <w:pPr>
        <w:pStyle w:val="Texto"/>
      </w:pPr>
      <w:r>
        <w:t>M</w:t>
      </w:r>
      <w:r w:rsidRPr="0080703F">
        <w:t>al, porque no aporta nada</w:t>
      </w:r>
      <w:r>
        <w:t>,</w:t>
      </w:r>
      <w:r w:rsidRPr="0080703F">
        <w:t xml:space="preserve"> ni materialmente ni políticamente</w:t>
      </w:r>
      <w:r>
        <w:t>. N</w:t>
      </w:r>
      <w:r w:rsidRPr="0080703F">
        <w:t>ada constructivo</w:t>
      </w:r>
      <w:r>
        <w:t>, quiero decir. M</w:t>
      </w:r>
      <w:r w:rsidRPr="0080703F">
        <w:t>aterialmente ustedes han tenido muchos años para completar este Estatuto</w:t>
      </w:r>
      <w:r>
        <w:t>,</w:t>
      </w:r>
      <w:r w:rsidRPr="0080703F">
        <w:t xml:space="preserve"> para cumplirlo</w:t>
      </w:r>
      <w:r>
        <w:t xml:space="preserve">, algunos con mayoría </w:t>
      </w:r>
      <w:proofErr w:type="spellStart"/>
      <w:r>
        <w:t>absolutísima</w:t>
      </w:r>
      <w:proofErr w:type="spellEnd"/>
      <w:r>
        <w:t>. P</w:t>
      </w:r>
      <w:r w:rsidRPr="0080703F">
        <w:t>ero lo de cumplir la ley usted</w:t>
      </w:r>
      <w:r>
        <w:t>es se</w:t>
      </w:r>
      <w:r w:rsidRPr="0080703F">
        <w:t xml:space="preserve"> lo pasan por alto una vez y</w:t>
      </w:r>
      <w:r>
        <w:t>,</w:t>
      </w:r>
      <w:r w:rsidRPr="0080703F">
        <w:t xml:space="preserve"> al mismo tiempo, exigen a los demás que la cumplan</w:t>
      </w:r>
      <w:r>
        <w:t xml:space="preserve">. </w:t>
      </w:r>
      <w:r w:rsidRPr="0080703F">
        <w:t>Traen esta proposición ustedes</w:t>
      </w:r>
      <w:r>
        <w:t>,</w:t>
      </w:r>
      <w:r w:rsidRPr="0080703F">
        <w:t xml:space="preserve"> que han evitado una y otra vez el cumplimiento de este Estatuto. Ustedes que lo han cercenado a base de leyes básicas del Estado, utilizando los tribunales, en fin, utilizando </w:t>
      </w:r>
      <w:r>
        <w:t>mil maneras</w:t>
      </w:r>
      <w:r w:rsidRPr="0080703F">
        <w:t>.</w:t>
      </w:r>
    </w:p>
    <w:p w:rsidR="003B39AB" w:rsidRDefault="003B39AB" w:rsidP="009A0BCF">
      <w:pPr>
        <w:pStyle w:val="Texto"/>
      </w:pPr>
    </w:p>
    <w:p w:rsidR="003B39AB" w:rsidRDefault="003B39AB" w:rsidP="009A0BCF">
      <w:pPr>
        <w:pStyle w:val="Texto"/>
      </w:pPr>
      <w:r w:rsidRPr="0080703F">
        <w:t xml:space="preserve">En todo caso, en Euskal </w:t>
      </w:r>
      <w:proofErr w:type="spellStart"/>
      <w:r w:rsidRPr="0080703F">
        <w:t>Herria</w:t>
      </w:r>
      <w:proofErr w:type="spellEnd"/>
      <w:r w:rsidRPr="0080703F">
        <w:t xml:space="preserve"> Bildu creemos que lo que está pasando es lo que ustedes quieren que pase, porque responde a una relación de subordinación que ustedes quieren perpetuar</w:t>
      </w:r>
      <w:r>
        <w:t>:</w:t>
      </w:r>
      <w:r w:rsidRPr="0080703F">
        <w:t xml:space="preserve"> González, Aznar, Zapatero, Rajoy y Sánchez han incumplido este Estatuto</w:t>
      </w:r>
      <w:r>
        <w:t>,</w:t>
      </w:r>
      <w:r w:rsidRPr="0080703F">
        <w:t xml:space="preserve"> y es lo que ustedes quier</w:t>
      </w:r>
      <w:r>
        <w:t>e</w:t>
      </w:r>
      <w:r w:rsidRPr="0080703F">
        <w:t>n celebrar</w:t>
      </w:r>
      <w:r>
        <w:t>. M</w:t>
      </w:r>
      <w:r w:rsidRPr="0080703F">
        <w:t>al</w:t>
      </w:r>
      <w:r>
        <w:t>, por tanto. A</w:t>
      </w:r>
      <w:r w:rsidRPr="0080703F">
        <w:t>unque hay que reconocerles el mérito, que es que además consigue</w:t>
      </w:r>
      <w:r>
        <w:t>n</w:t>
      </w:r>
      <w:r w:rsidRPr="0080703F">
        <w:t xml:space="preserve"> </w:t>
      </w:r>
      <w:r>
        <w:t>asociarse</w:t>
      </w:r>
      <w:r w:rsidRPr="0080703F">
        <w:t xml:space="preserve"> y atar </w:t>
      </w:r>
      <w:r>
        <w:t xml:space="preserve">a </w:t>
      </w:r>
      <w:r w:rsidRPr="0080703F">
        <w:t>un socio con el Partido Nacionalista Vasco en la mayoría de las instituciones</w:t>
      </w:r>
      <w:r>
        <w:t>.</w:t>
      </w:r>
    </w:p>
    <w:p w:rsidR="003B39AB" w:rsidRDefault="003B39AB" w:rsidP="009A0BCF">
      <w:pPr>
        <w:pStyle w:val="Texto"/>
      </w:pPr>
    </w:p>
    <w:p w:rsidR="003B39AB" w:rsidRDefault="003B39AB" w:rsidP="009A0BCF">
      <w:pPr>
        <w:pStyle w:val="Texto"/>
      </w:pPr>
      <w:r>
        <w:t>Y</w:t>
      </w:r>
      <w:r w:rsidRPr="0080703F">
        <w:t xml:space="preserve"> nunca, porque n</w:t>
      </w:r>
      <w:r>
        <w:t>unca proponen nada constructivo. S</w:t>
      </w:r>
      <w:r w:rsidRPr="0080703F">
        <w:t>e lo he dicho en varias ocasiones en este Parlamento</w:t>
      </w:r>
      <w:r>
        <w:t>. L</w:t>
      </w:r>
      <w:r w:rsidRPr="0080703F">
        <w:t>es podría recordar las palabras de su fundador</w:t>
      </w:r>
      <w:r>
        <w:t>,</w:t>
      </w:r>
      <w:r w:rsidRPr="0080703F">
        <w:t xml:space="preserve"> de Pablo Iglesias</w:t>
      </w:r>
      <w:r>
        <w:t>,</w:t>
      </w:r>
      <w:r w:rsidRPr="0080703F">
        <w:t xml:space="preserve"> </w:t>
      </w:r>
      <w:r>
        <w:t xml:space="preserve">no el </w:t>
      </w:r>
      <w:r w:rsidRPr="0080703F">
        <w:t>su aparente nuevo</w:t>
      </w:r>
      <w:r>
        <w:t xml:space="preserve"> socio, sino del</w:t>
      </w:r>
      <w:r w:rsidRPr="0080703F">
        <w:t xml:space="preserve"> fundador del Partido Socialista Obrero Español. Decía el fundador de su partido</w:t>
      </w:r>
      <w:r>
        <w:t>:</w:t>
      </w:r>
      <w:r w:rsidRPr="0080703F">
        <w:t xml:space="preserve"> </w:t>
      </w:r>
      <w:r>
        <w:t>"</w:t>
      </w:r>
      <w:r w:rsidRPr="0080703F">
        <w:t xml:space="preserve">este partido </w:t>
      </w:r>
      <w:r>
        <w:t>–</w:t>
      </w:r>
      <w:r w:rsidRPr="0080703F">
        <w:t>y lo decía en Cortes españolas</w:t>
      </w:r>
      <w:r>
        <w:t>, p</w:t>
      </w:r>
      <w:r w:rsidRPr="0080703F">
        <w:t>or cierto</w:t>
      </w:r>
      <w:r>
        <w:t>–,</w:t>
      </w:r>
      <w:r w:rsidRPr="0080703F">
        <w:t xml:space="preserve"> este partido</w:t>
      </w:r>
      <w:r>
        <w:t>,</w:t>
      </w:r>
      <w:r w:rsidRPr="0080703F">
        <w:t xml:space="preserve"> el Partido Socialista Obrero Español está en la legalidad mientras la legalidad le permita adquirir lo que necesita</w:t>
      </w:r>
      <w:r>
        <w:t>. F</w:t>
      </w:r>
      <w:r w:rsidRPr="0080703F">
        <w:t>uera de la legalidad, cuando ella no le permita realizar sus aspiraciones</w:t>
      </w:r>
      <w:r>
        <w:t>"</w:t>
      </w:r>
      <w:r w:rsidRPr="0080703F">
        <w:t>.</w:t>
      </w:r>
    </w:p>
    <w:p w:rsidR="003B39AB" w:rsidRDefault="003B39AB" w:rsidP="009A0BCF">
      <w:pPr>
        <w:pStyle w:val="Texto"/>
      </w:pPr>
    </w:p>
    <w:p w:rsidR="003B39AB" w:rsidRDefault="003B39AB" w:rsidP="009A0BCF">
      <w:pPr>
        <w:pStyle w:val="Texto"/>
      </w:pPr>
      <w:r w:rsidRPr="0080703F">
        <w:t xml:space="preserve">Podríamos acordarnos también de uno de los antecesores de la señora </w:t>
      </w:r>
      <w:proofErr w:type="spellStart"/>
      <w:r w:rsidRPr="0080703F">
        <w:t>Mendia</w:t>
      </w:r>
      <w:proofErr w:type="spellEnd"/>
      <w:r>
        <w:t>,</w:t>
      </w:r>
      <w:r w:rsidRPr="0080703F">
        <w:t xml:space="preserve"> de cuando </w:t>
      </w:r>
      <w:proofErr w:type="spellStart"/>
      <w:r w:rsidRPr="0080703F">
        <w:t>Txiki</w:t>
      </w:r>
      <w:proofErr w:type="spellEnd"/>
      <w:r w:rsidRPr="0080703F">
        <w:t xml:space="preserve"> Benegas se manifestaba sujeta</w:t>
      </w:r>
      <w:r>
        <w:t>n</w:t>
      </w:r>
      <w:r w:rsidRPr="0080703F">
        <w:t>do una pancarta</w:t>
      </w:r>
      <w:r>
        <w:t xml:space="preserve"> pidiendo la autodeterminación.</w:t>
      </w:r>
    </w:p>
    <w:p w:rsidR="003B39AB" w:rsidRDefault="003B39AB" w:rsidP="009A0BCF">
      <w:pPr>
        <w:pStyle w:val="Texto"/>
      </w:pPr>
    </w:p>
    <w:p w:rsidR="003B39AB" w:rsidRDefault="003B39AB" w:rsidP="009A0BCF">
      <w:pPr>
        <w:pStyle w:val="Texto"/>
      </w:pPr>
      <w:r w:rsidRPr="0080703F">
        <w:t xml:space="preserve">Yo les quiero </w:t>
      </w:r>
      <w:r>
        <w:t xml:space="preserve">hoy </w:t>
      </w:r>
      <w:r w:rsidRPr="0080703F">
        <w:t>llamar a la reflexión, porque desde puntos de vista y puntos de partida completamente alejados, la mejor solución para todos y para todas, la que supone una ventaja para todos y para todas</w:t>
      </w:r>
      <w:r>
        <w:t>,</w:t>
      </w:r>
      <w:r w:rsidRPr="0080703F">
        <w:t xml:space="preserve"> es la de un acuerdo que reconozca la existencia de realidades nacionales diferentes a la Castellana</w:t>
      </w:r>
      <w:r>
        <w:t>. Y</w:t>
      </w:r>
      <w:r w:rsidRPr="0080703F">
        <w:t xml:space="preserve"> recono</w:t>
      </w:r>
      <w:r>
        <w:t xml:space="preserve">cer que esas naciones, sea </w:t>
      </w:r>
      <w:r w:rsidRPr="0080703F">
        <w:t xml:space="preserve">Euskal </w:t>
      </w:r>
      <w:proofErr w:type="spellStart"/>
      <w:r w:rsidRPr="0080703F">
        <w:t>Herria</w:t>
      </w:r>
      <w:proofErr w:type="spellEnd"/>
      <w:r>
        <w:t>, sea</w:t>
      </w:r>
      <w:r w:rsidRPr="0080703F">
        <w:t xml:space="preserve"> Cataluña o sea Galicia, tienen derecho</w:t>
      </w:r>
      <w:r>
        <w:t xml:space="preserve"> a decidir su propio futuro, como otras naciones</w:t>
      </w:r>
      <w:r w:rsidRPr="0080703F">
        <w:t xml:space="preserve"> lo hacen en Europa. Esta es no solo la mejor fórmula, sino la única y definitiva</w:t>
      </w:r>
      <w:r>
        <w:t>,</w:t>
      </w:r>
      <w:r w:rsidRPr="0080703F">
        <w:t xml:space="preserve"> incluso</w:t>
      </w:r>
      <w:r>
        <w:t>, para España. L</w:t>
      </w:r>
      <w:r w:rsidRPr="0080703F">
        <w:t>a única que asegura su futuro cerra</w:t>
      </w:r>
      <w:r>
        <w:t xml:space="preserve">ndo definitivamente un gran </w:t>
      </w:r>
      <w:r w:rsidRPr="0080703F">
        <w:t>problema que arrastra desde hace siglos y que le genera una gran pérdida de energía para afro</w:t>
      </w:r>
      <w:r>
        <w:t>ntar su propio futuro con éxito.</w:t>
      </w:r>
    </w:p>
    <w:p w:rsidR="003B39AB" w:rsidRDefault="003B39AB" w:rsidP="009A0BCF">
      <w:pPr>
        <w:pStyle w:val="Texto"/>
      </w:pPr>
    </w:p>
    <w:p w:rsidR="003B39AB" w:rsidRDefault="003B39AB" w:rsidP="009A0BCF">
      <w:pPr>
        <w:pStyle w:val="Texto"/>
      </w:pPr>
      <w:r>
        <w:t>P</w:t>
      </w:r>
      <w:r w:rsidRPr="0080703F">
        <w:t>asar la página de la represión, pasar</w:t>
      </w:r>
      <w:r>
        <w:t xml:space="preserve"> la p</w:t>
      </w:r>
      <w:r w:rsidRPr="0080703F">
        <w:t>ágina</w:t>
      </w:r>
      <w:r>
        <w:t xml:space="preserve"> d</w:t>
      </w:r>
      <w:r w:rsidRPr="0080703F">
        <w:t>el imperialismo y abrirse a un Estado moderno y</w:t>
      </w:r>
      <w:r>
        <w:t>,</w:t>
      </w:r>
      <w:r w:rsidRPr="0080703F">
        <w:t xml:space="preserve"> ojalá</w:t>
      </w:r>
      <w:r>
        <w:t>,</w:t>
      </w:r>
      <w:r w:rsidRPr="0080703F">
        <w:t xml:space="preserve"> democrático.</w:t>
      </w:r>
    </w:p>
    <w:p w:rsidR="003B39AB" w:rsidRDefault="003B39AB" w:rsidP="009A0BCF">
      <w:pPr>
        <w:pStyle w:val="Texto"/>
      </w:pPr>
    </w:p>
    <w:p w:rsidR="003B39AB" w:rsidRDefault="003B39AB" w:rsidP="009A0BCF">
      <w:pPr>
        <w:pStyle w:val="Texto"/>
      </w:pPr>
      <w:r w:rsidRPr="0080703F">
        <w:t>Mientras llegan nos opondremos a su iniciativa y estaremos encantados</w:t>
      </w:r>
      <w:r>
        <w:t>,</w:t>
      </w:r>
      <w:r w:rsidRPr="0080703F">
        <w:t xml:space="preserve"> además</w:t>
      </w:r>
      <w:r>
        <w:t>,</w:t>
      </w:r>
      <w:r w:rsidRPr="0080703F">
        <w:t xml:space="preserve"> de que se sumen a la nuestra</w:t>
      </w:r>
      <w:r>
        <w:t>;</w:t>
      </w:r>
      <w:r w:rsidRPr="0080703F">
        <w:t xml:space="preserve"> porque no hay, no hay ninguna línea en ella a la que el Partido Socialista Obrero Español </w:t>
      </w:r>
      <w:r>
        <w:t>deba</w:t>
      </w:r>
      <w:r w:rsidRPr="0080703F">
        <w:t xml:space="preserve"> </w:t>
      </w:r>
      <w:r>
        <w:t>o</w:t>
      </w:r>
      <w:r w:rsidRPr="0080703F">
        <w:t>ponerse</w:t>
      </w:r>
      <w:r>
        <w:t xml:space="preserve">. Y </w:t>
      </w:r>
      <w:r w:rsidRPr="0080703F">
        <w:t xml:space="preserve">lo mismo digo </w:t>
      </w:r>
      <w:r>
        <w:t>de Podemos. N</w:t>
      </w:r>
      <w:r w:rsidRPr="0080703F">
        <w:t>o hay motivo racional para ello, salvo que se trate de un</w:t>
      </w:r>
      <w:r>
        <w:t>a</w:t>
      </w:r>
      <w:r w:rsidRPr="0080703F">
        <w:t xml:space="preserve"> </w:t>
      </w:r>
      <w:r>
        <w:t>defensa</w:t>
      </w:r>
      <w:r w:rsidRPr="0080703F">
        <w:t xml:space="preserve"> numantina de la unidad de España</w:t>
      </w:r>
      <w:r>
        <w:t>, pero eso no es un motivo racional. C</w:t>
      </w:r>
      <w:r w:rsidRPr="0080703F">
        <w:t xml:space="preserve">omo no lo hay en el acuerdo de bases y principios aprobada por la ponencia de autogobierno a la que deberemos volver a </w:t>
      </w:r>
      <w:r>
        <w:t>hincar el diente</w:t>
      </w:r>
      <w:r w:rsidRPr="0080703F">
        <w:t xml:space="preserve"> a partir de la semana que viene</w:t>
      </w:r>
      <w:r>
        <w:t>,</w:t>
      </w:r>
      <w:r w:rsidRPr="0080703F">
        <w:t xml:space="preserve"> reconduciendo las maniobras entre </w:t>
      </w:r>
      <w:r>
        <w:t>bambalinas</w:t>
      </w:r>
      <w:r w:rsidRPr="0080703F">
        <w:t xml:space="preserve"> de quienes hayan podido pretende</w:t>
      </w:r>
      <w:r>
        <w:t>r</w:t>
      </w:r>
      <w:r w:rsidRPr="0080703F">
        <w:t xml:space="preserve"> </w:t>
      </w:r>
      <w:r>
        <w:t>hurtar el debate a este Parlamento.</w:t>
      </w:r>
    </w:p>
    <w:p w:rsidR="003B39AB" w:rsidRDefault="003B39AB" w:rsidP="009A0BCF">
      <w:pPr>
        <w:pStyle w:val="Texto"/>
      </w:pPr>
    </w:p>
    <w:p w:rsidR="003B39AB" w:rsidRDefault="003B39AB" w:rsidP="009A0BCF">
      <w:pPr>
        <w:pStyle w:val="Texto"/>
      </w:pPr>
      <w:r w:rsidRPr="0080703F">
        <w:t>Reitero, apoyaremos</w:t>
      </w:r>
      <w:r>
        <w:t xml:space="preserve"> la enmienda y no la propuesta S</w:t>
      </w:r>
      <w:r w:rsidRPr="0080703F">
        <w:t xml:space="preserve">ocialista, porque no podemos </w:t>
      </w:r>
      <w:r>
        <w:t xml:space="preserve">renunciar a lo obvio: </w:t>
      </w:r>
      <w:r w:rsidRPr="0080703F">
        <w:t xml:space="preserve">que este país llamado Euskal </w:t>
      </w:r>
      <w:proofErr w:type="spellStart"/>
      <w:r w:rsidRPr="0080703F">
        <w:t>Herria</w:t>
      </w:r>
      <w:proofErr w:type="spellEnd"/>
      <w:r w:rsidRPr="0080703F">
        <w:t xml:space="preserve"> existe</w:t>
      </w:r>
      <w:r>
        <w:t>,</w:t>
      </w:r>
      <w:r w:rsidRPr="0080703F">
        <w:t xml:space="preserve"> es una nación y tiene</w:t>
      </w:r>
      <w:r>
        <w:t>,</w:t>
      </w:r>
      <w:r w:rsidRPr="0080703F">
        <w:t xml:space="preserve"> por tanto, derecho a decidir su futuro sin tutelas ni vasallaje</w:t>
      </w:r>
      <w:r>
        <w:t>s. Y</w:t>
      </w:r>
      <w:r w:rsidRPr="0080703F">
        <w:t xml:space="preserve"> tiene derecho a decidir su futur</w:t>
      </w:r>
      <w:r>
        <w:t>o para poder cuidar a la gente.</w:t>
      </w:r>
    </w:p>
    <w:p w:rsidR="003B39AB" w:rsidRDefault="003B39AB" w:rsidP="009A0BCF">
      <w:pPr>
        <w:pStyle w:val="Texto"/>
      </w:pPr>
    </w:p>
    <w:p w:rsidR="003B39AB" w:rsidRDefault="003B39AB" w:rsidP="009A0BCF">
      <w:pPr>
        <w:pStyle w:val="Texto"/>
      </w:pPr>
      <w:r w:rsidRPr="0080703F">
        <w:rPr>
          <w:lang w:val="eu-ES"/>
        </w:rPr>
        <w:t>Gure erdibidekoa irakurriko dizuet</w:t>
      </w:r>
      <w:r w:rsidR="00272087">
        <w:rPr>
          <w:lang w:val="eu-ES"/>
        </w:rPr>
        <w:t xml:space="preserve">, ze lehen, </w:t>
      </w:r>
      <w:proofErr w:type="spellStart"/>
      <w:r w:rsidR="00272087">
        <w:rPr>
          <w:lang w:val="eu-ES"/>
        </w:rPr>
        <w:t>Se</w:t>
      </w:r>
      <w:r>
        <w:rPr>
          <w:lang w:val="eu-ES"/>
        </w:rPr>
        <w:t>mper</w:t>
      </w:r>
      <w:proofErr w:type="spellEnd"/>
      <w:r>
        <w:rPr>
          <w:lang w:val="eu-ES"/>
        </w:rPr>
        <w:t xml:space="preserve"> jaunak</w:t>
      </w:r>
      <w:r w:rsidRPr="0080703F">
        <w:rPr>
          <w:lang w:val="eu-ES"/>
        </w:rPr>
        <w:t xml:space="preserve"> puntuz </w:t>
      </w:r>
      <w:proofErr w:type="spellStart"/>
      <w:r w:rsidRPr="0080703F">
        <w:rPr>
          <w:lang w:val="eu-ES"/>
        </w:rPr>
        <w:t>puntu</w:t>
      </w:r>
      <w:proofErr w:type="spellEnd"/>
      <w:r w:rsidRPr="0080703F">
        <w:rPr>
          <w:lang w:val="eu-ES"/>
        </w:rPr>
        <w:t xml:space="preserve"> eta era</w:t>
      </w:r>
      <w:r>
        <w:rPr>
          <w:lang w:val="eu-ES"/>
        </w:rPr>
        <w:t xml:space="preserve"> nahastuan</w:t>
      </w:r>
      <w:r w:rsidRPr="0080703F">
        <w:rPr>
          <w:lang w:val="eu-ES"/>
        </w:rPr>
        <w:t xml:space="preserve"> egin du, baina uste dut garrantzit</w:t>
      </w:r>
      <w:r>
        <w:rPr>
          <w:lang w:val="eu-ES"/>
        </w:rPr>
        <w:t xml:space="preserve">sua dela ongi ezagutzea. "Eusko Legebiltzarrak </w:t>
      </w:r>
      <w:r w:rsidRPr="0080703F">
        <w:rPr>
          <w:lang w:val="eu-ES"/>
        </w:rPr>
        <w:t xml:space="preserve">berretsi egiten du Gernikako Estatutua erabat </w:t>
      </w:r>
      <w:r w:rsidRPr="0080703F">
        <w:rPr>
          <w:lang w:val="eu-ES"/>
        </w:rPr>
        <w:lastRenderedPageBreak/>
        <w:t>garatzen amaitzeko exijentzia, berretsiz Estat</w:t>
      </w:r>
      <w:r>
        <w:rPr>
          <w:lang w:val="eu-ES"/>
        </w:rPr>
        <w:t xml:space="preserve">utuan bertan aitortutako </w:t>
      </w:r>
      <w:proofErr w:type="spellStart"/>
      <w:r>
        <w:rPr>
          <w:lang w:val="eu-ES"/>
        </w:rPr>
        <w:t>botere</w:t>
      </w:r>
      <w:r>
        <w:rPr>
          <w:lang w:val="eu-ES"/>
        </w:rPr>
        <w:noBreakHyphen/>
      </w:r>
      <w:r w:rsidRPr="0080703F">
        <w:rPr>
          <w:lang w:val="eu-ES"/>
        </w:rPr>
        <w:t>espazio</w:t>
      </w:r>
      <w:proofErr w:type="spellEnd"/>
      <w:r w:rsidRPr="0080703F">
        <w:rPr>
          <w:lang w:val="eu-ES"/>
        </w:rPr>
        <w:t xml:space="preserve"> oraindik transferitu gabeak. Eusko Legebiltzarrak baztertu egiten ditu adierazpen politikoak eta estrategiak</w:t>
      </w:r>
      <w:r w:rsidR="00421E03">
        <w:rPr>
          <w:lang w:val="eu-ES"/>
        </w:rPr>
        <w:t>,</w:t>
      </w:r>
      <w:r w:rsidRPr="0080703F">
        <w:rPr>
          <w:lang w:val="eu-ES"/>
        </w:rPr>
        <w:t xml:space="preserve"> helburu dutenak euskal autogobernuaren garapena ekiditea</w:t>
      </w:r>
      <w:r>
        <w:rPr>
          <w:lang w:val="eu-ES"/>
        </w:rPr>
        <w:t xml:space="preserve">, hustea </w:t>
      </w:r>
      <w:r w:rsidRPr="0080703F">
        <w:rPr>
          <w:lang w:val="eu-ES"/>
        </w:rPr>
        <w:t xml:space="preserve">eta baldintzatzea. Zentzu honetan, </w:t>
      </w:r>
      <w:r>
        <w:rPr>
          <w:lang w:val="eu-ES"/>
        </w:rPr>
        <w:t>LOMCE, lan</w:t>
      </w:r>
      <w:r w:rsidRPr="0080703F">
        <w:rPr>
          <w:lang w:val="eu-ES"/>
        </w:rPr>
        <w:t xml:space="preserve"> erreforma </w:t>
      </w:r>
      <w:proofErr w:type="spellStart"/>
      <w:r w:rsidRPr="0080703F">
        <w:rPr>
          <w:lang w:val="eu-ES"/>
        </w:rPr>
        <w:t>edo</w:t>
      </w:r>
      <w:r>
        <w:rPr>
          <w:lang w:val="eu-ES"/>
        </w:rPr>
        <w:t>…</w:t>
      </w:r>
      <w:proofErr w:type="spellEnd"/>
    </w:p>
    <w:p w:rsidR="003B39AB" w:rsidRDefault="003B39AB" w:rsidP="009A0BCF">
      <w:pPr>
        <w:pStyle w:val="Texto"/>
      </w:pPr>
    </w:p>
    <w:p w:rsidR="003B39AB" w:rsidRPr="00A00CA0" w:rsidRDefault="003B39AB" w:rsidP="009A0BCF">
      <w:pPr>
        <w:pStyle w:val="Texto"/>
      </w:pPr>
      <w:r>
        <w:t xml:space="preserve">(46. </w:t>
      </w:r>
      <w:proofErr w:type="spellStart"/>
      <w:proofErr w:type="gramStart"/>
      <w:r>
        <w:t>zintaren</w:t>
      </w:r>
      <w:proofErr w:type="spellEnd"/>
      <w:proofErr w:type="gramEnd"/>
      <w:r>
        <w:t xml:space="preserve"> </w:t>
      </w:r>
      <w:proofErr w:type="spellStart"/>
      <w:r>
        <w:t>amaiera</w:t>
      </w:r>
      <w:proofErr w:type="spellEnd"/>
      <w:r>
        <w:t>)</w:t>
      </w:r>
    </w:p>
    <w:p w:rsidR="00421E03" w:rsidRPr="00BD10C0" w:rsidRDefault="00421E03" w:rsidP="009A0BCF">
      <w:pPr>
        <w:pStyle w:val="Texto"/>
        <w:rPr>
          <w:lang w:val="eu-ES"/>
        </w:rPr>
      </w:pPr>
      <w:r w:rsidRPr="00BD10C0">
        <w:rPr>
          <w:lang w:val="eu-ES"/>
        </w:rPr>
        <w:t>(47. zintaren hasiera)</w:t>
      </w:r>
    </w:p>
    <w:p w:rsidR="00421E03" w:rsidRPr="00BD10C0" w:rsidRDefault="00421E03" w:rsidP="009A0BCF">
      <w:pPr>
        <w:pStyle w:val="Texto"/>
        <w:rPr>
          <w:lang w:val="eu-ES"/>
        </w:rPr>
      </w:pPr>
    </w:p>
    <w:p w:rsidR="00421E03" w:rsidRDefault="00421E03" w:rsidP="009A0BCF">
      <w:pPr>
        <w:pStyle w:val="Texto"/>
        <w:rPr>
          <w:lang w:val="eu-ES"/>
        </w:rPr>
      </w:pPr>
      <w:r w:rsidRPr="00BD10C0">
        <w:rPr>
          <w:lang w:val="eu-ES"/>
        </w:rPr>
        <w:t>…</w:t>
      </w:r>
      <w:r>
        <w:rPr>
          <w:lang w:val="eu-ES"/>
        </w:rPr>
        <w:t xml:space="preserve"> politikoak eta estrategiak, </w:t>
      </w:r>
      <w:r w:rsidRPr="00BD10C0">
        <w:rPr>
          <w:lang w:val="eu-ES"/>
        </w:rPr>
        <w:t>helburu dutenak euskal auto</w:t>
      </w:r>
      <w:r>
        <w:rPr>
          <w:lang w:val="eu-ES"/>
        </w:rPr>
        <w:t xml:space="preserve">gobernuaren garapena ekiditea hustea eta baldintzatzea. </w:t>
      </w:r>
      <w:r w:rsidRPr="00BD10C0">
        <w:rPr>
          <w:lang w:val="eu-ES"/>
        </w:rPr>
        <w:t xml:space="preserve">Zentzu honetan, </w:t>
      </w:r>
      <w:r>
        <w:rPr>
          <w:lang w:val="eu-ES"/>
        </w:rPr>
        <w:t>LOMCE, l</w:t>
      </w:r>
      <w:r w:rsidRPr="00BD10C0">
        <w:rPr>
          <w:lang w:val="eu-ES"/>
        </w:rPr>
        <w:t xml:space="preserve">an erreforma edo </w:t>
      </w:r>
      <w:proofErr w:type="spellStart"/>
      <w:r>
        <w:rPr>
          <w:lang w:val="eu-ES"/>
        </w:rPr>
        <w:t>Mozal</w:t>
      </w:r>
      <w:proofErr w:type="spellEnd"/>
      <w:r>
        <w:rPr>
          <w:lang w:val="eu-ES"/>
        </w:rPr>
        <w:t xml:space="preserve"> Legea </w:t>
      </w:r>
      <w:r w:rsidRPr="00BD10C0">
        <w:rPr>
          <w:lang w:val="eu-ES"/>
        </w:rPr>
        <w:t>bezalakoak</w:t>
      </w:r>
      <w:r>
        <w:rPr>
          <w:lang w:val="eu-ES"/>
        </w:rPr>
        <w:t>,</w:t>
      </w:r>
      <w:r w:rsidRPr="00BD10C0">
        <w:rPr>
          <w:lang w:val="eu-ES"/>
        </w:rPr>
        <w:t xml:space="preserve"> lehentasunez</w:t>
      </w:r>
      <w:r>
        <w:rPr>
          <w:lang w:val="eu-ES"/>
        </w:rPr>
        <w:t>,</w:t>
      </w:r>
      <w:r w:rsidRPr="00BD10C0">
        <w:rPr>
          <w:lang w:val="eu-ES"/>
        </w:rPr>
        <w:t xml:space="preserve"> indargabetzea eskatzen du. Halaber, exijitzen du</w:t>
      </w:r>
      <w:r>
        <w:rPr>
          <w:lang w:val="eu-ES"/>
        </w:rPr>
        <w:t>gu,</w:t>
      </w:r>
      <w:r w:rsidRPr="00BD10C0">
        <w:rPr>
          <w:lang w:val="eu-ES"/>
        </w:rPr>
        <w:t xml:space="preserve"> gaur egun</w:t>
      </w:r>
      <w:r>
        <w:rPr>
          <w:lang w:val="eu-ES"/>
        </w:rPr>
        <w:t>,</w:t>
      </w:r>
      <w:r w:rsidRPr="00BD10C0">
        <w:rPr>
          <w:lang w:val="eu-ES"/>
        </w:rPr>
        <w:t xml:space="preserve"> espetxe politikaren aplikazioa</w:t>
      </w:r>
      <w:r>
        <w:rPr>
          <w:lang w:val="eu-ES"/>
        </w:rPr>
        <w:t xml:space="preserve"> bideratzen duen </w:t>
      </w:r>
      <w:proofErr w:type="spellStart"/>
      <w:r>
        <w:rPr>
          <w:lang w:val="eu-ES"/>
        </w:rPr>
        <w:t>salbuespenezko</w:t>
      </w:r>
      <w:r w:rsidRPr="00BD10C0">
        <w:rPr>
          <w:lang w:val="eu-ES"/>
        </w:rPr>
        <w:t>tasuna</w:t>
      </w:r>
      <w:proofErr w:type="spellEnd"/>
      <w:r w:rsidRPr="00BD10C0">
        <w:rPr>
          <w:lang w:val="eu-ES"/>
        </w:rPr>
        <w:t xml:space="preserve"> indargabetzea,</w:t>
      </w:r>
      <w:r>
        <w:rPr>
          <w:lang w:val="eu-ES"/>
        </w:rPr>
        <w:t xml:space="preserve"> eta</w:t>
      </w:r>
      <w:r w:rsidRPr="00BD10C0">
        <w:rPr>
          <w:lang w:val="eu-ES"/>
        </w:rPr>
        <w:t xml:space="preserve"> euskal preso guztiak hurbildu eta euskal kartzeletara ekartzea, bai eta gaixotasun larri eta sendaezinak dituztenak askatzea ere. Eusko Legebiltzarrak adierazte</w:t>
      </w:r>
      <w:r>
        <w:rPr>
          <w:lang w:val="eu-ES"/>
        </w:rPr>
        <w:t>n du</w:t>
      </w:r>
      <w:r w:rsidRPr="00BD10C0">
        <w:rPr>
          <w:lang w:val="eu-ES"/>
        </w:rPr>
        <w:t xml:space="preserve"> euskal aut</w:t>
      </w:r>
      <w:r>
        <w:rPr>
          <w:lang w:val="eu-ES"/>
        </w:rPr>
        <w:t>ogobernuaren eguneratzeak barne</w:t>
      </w:r>
      <w:r w:rsidRPr="00BD10C0">
        <w:rPr>
          <w:lang w:val="eu-ES"/>
        </w:rPr>
        <w:t>bildu behar duela dauzkagun eskumenen berritzea eta egokitzea, euskal gizartearen eskari eta premietara, beharrezko eskumenak, euskal herritarren eskubideak bermatzeko</w:t>
      </w:r>
      <w:r>
        <w:rPr>
          <w:lang w:val="eu-ES"/>
        </w:rPr>
        <w:t>:</w:t>
      </w:r>
      <w:r w:rsidRPr="00BD10C0">
        <w:rPr>
          <w:lang w:val="eu-ES"/>
        </w:rPr>
        <w:t xml:space="preserve"> politikoak, ekonomikoak, sozialak, ling</w:t>
      </w:r>
      <w:r>
        <w:rPr>
          <w:lang w:val="eu-ES"/>
        </w:rPr>
        <w:t xml:space="preserve">uistikoak eta kulturalak. </w:t>
      </w:r>
      <w:r w:rsidRPr="00BD10C0">
        <w:rPr>
          <w:lang w:val="eu-ES"/>
        </w:rPr>
        <w:t>Halaber, Eusko Legebiltzarrak arbuiatu egiten du Estatuko hainbat sektorek eta alderdi politikok</w:t>
      </w:r>
      <w:r>
        <w:rPr>
          <w:lang w:val="eu-ES"/>
        </w:rPr>
        <w:t xml:space="preserve"> </w:t>
      </w:r>
      <w:proofErr w:type="spellStart"/>
      <w:r>
        <w:rPr>
          <w:lang w:val="eu-ES"/>
        </w:rPr>
        <w:t>–</w:t>
      </w:r>
      <w:r w:rsidRPr="00BD10C0">
        <w:rPr>
          <w:lang w:val="eu-ES"/>
        </w:rPr>
        <w:t>bai</w:t>
      </w:r>
      <w:proofErr w:type="spellEnd"/>
      <w:r>
        <w:rPr>
          <w:lang w:val="eu-ES"/>
        </w:rPr>
        <w:t xml:space="preserve">, halaxe </w:t>
      </w:r>
      <w:proofErr w:type="spellStart"/>
      <w:r>
        <w:rPr>
          <w:lang w:val="eu-ES"/>
        </w:rPr>
        <w:t>da–</w:t>
      </w:r>
      <w:proofErr w:type="spellEnd"/>
      <w:r>
        <w:rPr>
          <w:lang w:val="eu-ES"/>
        </w:rPr>
        <w:t>,</w:t>
      </w:r>
      <w:r w:rsidRPr="00BD10C0">
        <w:rPr>
          <w:lang w:val="eu-ES"/>
        </w:rPr>
        <w:t xml:space="preserve"> oinarrizko eskubideen </w:t>
      </w:r>
      <w:r>
        <w:rPr>
          <w:lang w:val="eu-ES"/>
        </w:rPr>
        <w:t>ko</w:t>
      </w:r>
      <w:r w:rsidRPr="00BD10C0">
        <w:rPr>
          <w:lang w:val="eu-ES"/>
        </w:rPr>
        <w:t>ntra aritzea, ideolog</w:t>
      </w:r>
      <w:r>
        <w:rPr>
          <w:lang w:val="eu-ES"/>
        </w:rPr>
        <w:t xml:space="preserve">ien </w:t>
      </w:r>
      <w:proofErr w:type="spellStart"/>
      <w:r>
        <w:rPr>
          <w:lang w:val="eu-ES"/>
        </w:rPr>
        <w:t>ilegalizazioa</w:t>
      </w:r>
      <w:proofErr w:type="spellEnd"/>
      <w:r>
        <w:rPr>
          <w:lang w:val="eu-ES"/>
        </w:rPr>
        <w:t xml:space="preserve"> eskatzeraino.</w:t>
      </w:r>
    </w:p>
    <w:p w:rsidR="00421E03" w:rsidRDefault="00421E03" w:rsidP="009A0BCF">
      <w:pPr>
        <w:pStyle w:val="Texto"/>
        <w:rPr>
          <w:lang w:val="eu-ES"/>
        </w:rPr>
      </w:pPr>
    </w:p>
    <w:p w:rsidR="00421E03" w:rsidRDefault="00421E03" w:rsidP="009A0BCF">
      <w:pPr>
        <w:pStyle w:val="Texto"/>
        <w:rPr>
          <w:lang w:val="eu-ES"/>
        </w:rPr>
      </w:pPr>
      <w:r>
        <w:rPr>
          <w:lang w:val="eu-ES"/>
        </w:rPr>
        <w:t>E</w:t>
      </w:r>
      <w:r w:rsidRPr="00BD10C0">
        <w:rPr>
          <w:lang w:val="eu-ES"/>
        </w:rPr>
        <w:t>ta</w:t>
      </w:r>
      <w:r>
        <w:rPr>
          <w:lang w:val="eu-ES"/>
        </w:rPr>
        <w:t>, azkenik, eta bosgarren p</w:t>
      </w:r>
      <w:r w:rsidRPr="00BD10C0">
        <w:rPr>
          <w:lang w:val="eu-ES"/>
        </w:rPr>
        <w:t xml:space="preserve">untuan honela dio, </w:t>
      </w:r>
      <w:r>
        <w:rPr>
          <w:lang w:val="eu-ES"/>
        </w:rPr>
        <w:t>"</w:t>
      </w:r>
      <w:r w:rsidRPr="00BD10C0">
        <w:rPr>
          <w:lang w:val="eu-ES"/>
        </w:rPr>
        <w:t>Euskal Legebiltzarrak adierazten du ezinbestekoa dela harreman eredu berri bat Estatuarekin, elkarrekiko errespetuz, kultura zintzoa eta erakunde arteko leialtasuna finkatu ahal izateko</w:t>
      </w:r>
      <w:r>
        <w:rPr>
          <w:lang w:val="eu-ES"/>
        </w:rPr>
        <w:t>,</w:t>
      </w:r>
      <w:r w:rsidRPr="00BD10C0">
        <w:rPr>
          <w:lang w:val="eu-ES"/>
        </w:rPr>
        <w:t xml:space="preserve"> legea eta lortutako akordioak ez bete</w:t>
      </w:r>
      <w:r>
        <w:rPr>
          <w:lang w:val="eu-ES"/>
        </w:rPr>
        <w:t>tzeko aukerarik emango ez duena, e</w:t>
      </w:r>
      <w:r w:rsidRPr="00BD10C0">
        <w:rPr>
          <w:lang w:val="eu-ES"/>
        </w:rPr>
        <w:t>ta</w:t>
      </w:r>
      <w:r>
        <w:rPr>
          <w:lang w:val="eu-ES"/>
        </w:rPr>
        <w:t xml:space="preserve">, ondorioz, ekidingo duena </w:t>
      </w:r>
      <w:r w:rsidRPr="00BD10C0">
        <w:rPr>
          <w:lang w:val="eu-ES"/>
        </w:rPr>
        <w:t>ez</w:t>
      </w:r>
      <w:r>
        <w:rPr>
          <w:lang w:val="eu-ES"/>
        </w:rPr>
        <w:t xml:space="preserve"> </w:t>
      </w:r>
      <w:r w:rsidRPr="00BD10C0">
        <w:rPr>
          <w:lang w:val="eu-ES"/>
        </w:rPr>
        <w:t>betetze horien erabilera politikoa egitea. Harreman eredu berri hori oinarritu beharko da aldebikotasunean eta itunean</w:t>
      </w:r>
      <w:r>
        <w:rPr>
          <w:lang w:val="eu-ES"/>
        </w:rPr>
        <w:t>,</w:t>
      </w:r>
      <w:r w:rsidRPr="00BD10C0">
        <w:rPr>
          <w:lang w:val="eu-ES"/>
        </w:rPr>
        <w:t xml:space="preserve"> eta jaso beharko du dagokion berme erregimena edo sistema</w:t>
      </w:r>
      <w:r>
        <w:rPr>
          <w:lang w:val="eu-ES"/>
        </w:rPr>
        <w:t>,</w:t>
      </w:r>
      <w:r w:rsidRPr="00BD10C0">
        <w:rPr>
          <w:lang w:val="eu-ES"/>
        </w:rPr>
        <w:t xml:space="preserve"> Autogobernu Ponentzian adostutako oinarri eta printzipioetan jaso bezala. Gainera, Europako beste zenbait herritan bezala, bide emango dio herritarren erabakitzeko eskubidea egikaritzeari</w:t>
      </w:r>
      <w:r>
        <w:rPr>
          <w:lang w:val="eu-ES"/>
        </w:rPr>
        <w:t>"</w:t>
      </w:r>
      <w:r w:rsidRPr="00BD10C0">
        <w:rPr>
          <w:lang w:val="eu-ES"/>
        </w:rPr>
        <w:t>.</w:t>
      </w:r>
    </w:p>
    <w:p w:rsidR="00421E03" w:rsidRDefault="00421E03" w:rsidP="009A0BCF">
      <w:pPr>
        <w:pStyle w:val="Texto"/>
        <w:rPr>
          <w:lang w:val="eu-ES"/>
        </w:rPr>
      </w:pPr>
    </w:p>
    <w:p w:rsidR="00421E03" w:rsidRDefault="00421E03" w:rsidP="009A0BCF">
      <w:pPr>
        <w:pStyle w:val="Texto"/>
        <w:rPr>
          <w:lang w:val="eu-ES"/>
        </w:rPr>
      </w:pPr>
      <w:r w:rsidRPr="00BD10C0">
        <w:rPr>
          <w:lang w:val="eu-ES"/>
        </w:rPr>
        <w:t>Eta</w:t>
      </w:r>
      <w:r>
        <w:rPr>
          <w:lang w:val="eu-ES"/>
        </w:rPr>
        <w:t>,</w:t>
      </w:r>
      <w:r w:rsidRPr="00BD10C0">
        <w:rPr>
          <w:lang w:val="eu-ES"/>
        </w:rPr>
        <w:t xml:space="preserve"> hau irakurri ostean, hau irakurri ostean,</w:t>
      </w:r>
      <w:r>
        <w:rPr>
          <w:lang w:val="eu-ES"/>
        </w:rPr>
        <w:t xml:space="preserve"> </w:t>
      </w:r>
      <w:proofErr w:type="spellStart"/>
      <w:r>
        <w:rPr>
          <w:lang w:val="eu-ES"/>
        </w:rPr>
        <w:t>Euzko</w:t>
      </w:r>
      <w:proofErr w:type="spellEnd"/>
      <w:r w:rsidRPr="00BD10C0">
        <w:rPr>
          <w:lang w:val="eu-ES"/>
        </w:rPr>
        <w:t xml:space="preserve"> Jeltzaleari </w:t>
      </w:r>
      <w:r>
        <w:rPr>
          <w:lang w:val="eu-ES"/>
        </w:rPr>
        <w:t>ere galdera bat egin nahi diot. G</w:t>
      </w:r>
      <w:r w:rsidRPr="00BD10C0">
        <w:rPr>
          <w:lang w:val="eu-ES"/>
        </w:rPr>
        <w:t>aldera egin nahi diot</w:t>
      </w:r>
      <w:r>
        <w:rPr>
          <w:lang w:val="eu-ES"/>
        </w:rPr>
        <w:t>,</w:t>
      </w:r>
      <w:r w:rsidRPr="00BD10C0">
        <w:rPr>
          <w:lang w:val="eu-ES"/>
        </w:rPr>
        <w:t xml:space="preserve"> ze ba</w:t>
      </w:r>
      <w:r>
        <w:rPr>
          <w:lang w:val="eu-ES"/>
        </w:rPr>
        <w:t>t</w:t>
      </w:r>
      <w:r w:rsidRPr="00BD10C0">
        <w:rPr>
          <w:lang w:val="eu-ES"/>
        </w:rPr>
        <w:t xml:space="preserve"> balio duen honek. Guk jakin nahi dugu</w:t>
      </w:r>
      <w:r>
        <w:rPr>
          <w:lang w:val="eu-ES"/>
        </w:rPr>
        <w:t xml:space="preserve"> </w:t>
      </w:r>
      <w:proofErr w:type="spellStart"/>
      <w:r>
        <w:rPr>
          <w:lang w:val="eu-ES"/>
        </w:rPr>
        <w:t>Euzko</w:t>
      </w:r>
      <w:proofErr w:type="spellEnd"/>
      <w:r>
        <w:rPr>
          <w:lang w:val="eu-ES"/>
        </w:rPr>
        <w:t xml:space="preserve"> Alderdi Jeltzalea non dagoen, zuzenketa honetan</w:t>
      </w:r>
      <w:r w:rsidRPr="00BD10C0">
        <w:rPr>
          <w:lang w:val="eu-ES"/>
        </w:rPr>
        <w:t xml:space="preserve"> non apelazio zuzena egiten zaien Autogobernu Ponentz</w:t>
      </w:r>
      <w:r>
        <w:rPr>
          <w:lang w:val="eu-ES"/>
        </w:rPr>
        <w:t>iaren akordioaren oinarri edot</w:t>
      </w:r>
      <w:r w:rsidRPr="00BD10C0">
        <w:rPr>
          <w:lang w:val="eu-ES"/>
        </w:rPr>
        <w:t xml:space="preserve">a printzipioei edo Estatutu honek eduki nahi gaituen eskema </w:t>
      </w:r>
      <w:proofErr w:type="spellStart"/>
      <w:r w:rsidRPr="00BD10C0">
        <w:rPr>
          <w:lang w:val="eu-ES"/>
        </w:rPr>
        <w:t>sub</w:t>
      </w:r>
      <w:r>
        <w:rPr>
          <w:lang w:val="eu-ES"/>
        </w:rPr>
        <w:t>ordinatuan</w:t>
      </w:r>
      <w:proofErr w:type="spellEnd"/>
      <w:r>
        <w:rPr>
          <w:lang w:val="eu-ES"/>
        </w:rPr>
        <w:t xml:space="preserve">. Jakin nahi dugu non dagoen, </w:t>
      </w:r>
      <w:r w:rsidRPr="00BD10C0">
        <w:rPr>
          <w:lang w:val="eu-ES"/>
        </w:rPr>
        <w:t xml:space="preserve">erdibideko honek dioen bezala, erabakitzeko eskubidea egikaritzeko bidean edo erabakitzeko eskubidea </w:t>
      </w:r>
      <w:r w:rsidRPr="00BD10C0">
        <w:rPr>
          <w:i/>
          <w:iCs/>
          <w:lang w:val="la-Latn"/>
        </w:rPr>
        <w:t>desideratum</w:t>
      </w:r>
      <w:r w:rsidRPr="00BD10C0">
        <w:rPr>
          <w:lang w:val="eu-ES"/>
        </w:rPr>
        <w:t xml:space="preserve"> gi</w:t>
      </w:r>
      <w:r>
        <w:rPr>
          <w:lang w:val="eu-ES"/>
        </w:rPr>
        <w:t xml:space="preserve">sara agertuko den testu batean. Non dagoen, </w:t>
      </w:r>
      <w:r w:rsidRPr="00BD10C0">
        <w:rPr>
          <w:lang w:val="eu-ES"/>
        </w:rPr>
        <w:t>daukagun botere funtsa zabaltzearen alde edo orain artekoa nolabait kudeatu eta beste 4</w:t>
      </w:r>
      <w:r>
        <w:rPr>
          <w:lang w:val="eu-ES"/>
        </w:rPr>
        <w:t>0 urtez betikoan jarraitzekotan. B</w:t>
      </w:r>
      <w:r w:rsidRPr="00BD10C0">
        <w:rPr>
          <w:lang w:val="eu-ES"/>
        </w:rPr>
        <w:t>enetako aldebikotasuna harremana gauzatzeko ber</w:t>
      </w:r>
      <w:r>
        <w:rPr>
          <w:lang w:val="eu-ES"/>
        </w:rPr>
        <w:t>m</w:t>
      </w:r>
      <w:r w:rsidRPr="00BD10C0">
        <w:rPr>
          <w:lang w:val="eu-ES"/>
        </w:rPr>
        <w:t>e sistema bat adostearen alde edo epe motzeko ikuspegiarekin datozen hilabeteak</w:t>
      </w:r>
      <w:r>
        <w:rPr>
          <w:lang w:val="eu-ES"/>
        </w:rPr>
        <w:t>,</w:t>
      </w:r>
      <w:r w:rsidRPr="00BD10C0">
        <w:rPr>
          <w:lang w:val="eu-ES"/>
        </w:rPr>
        <w:t xml:space="preserve"> datoze</w:t>
      </w:r>
      <w:r>
        <w:rPr>
          <w:lang w:val="eu-ES"/>
        </w:rPr>
        <w:t>n urteak kudeatzeko asmo itsuan. N</w:t>
      </w:r>
      <w:r w:rsidRPr="00BD10C0">
        <w:rPr>
          <w:lang w:val="eu-ES"/>
        </w:rPr>
        <w:t xml:space="preserve">on dagoen </w:t>
      </w:r>
      <w:proofErr w:type="spellStart"/>
      <w:r w:rsidRPr="00BD10C0">
        <w:rPr>
          <w:lang w:val="eu-ES"/>
        </w:rPr>
        <w:t>Eu</w:t>
      </w:r>
      <w:r>
        <w:rPr>
          <w:lang w:val="eu-ES"/>
        </w:rPr>
        <w:t>z</w:t>
      </w:r>
      <w:r w:rsidRPr="00BD10C0">
        <w:rPr>
          <w:lang w:val="eu-ES"/>
        </w:rPr>
        <w:t>k</w:t>
      </w:r>
      <w:r>
        <w:rPr>
          <w:lang w:val="eu-ES"/>
        </w:rPr>
        <w:t>o</w:t>
      </w:r>
      <w:proofErr w:type="spellEnd"/>
      <w:r>
        <w:rPr>
          <w:lang w:val="eu-ES"/>
        </w:rPr>
        <w:t xml:space="preserve"> Alderdi Jeltzalea, adostu genuen, </w:t>
      </w:r>
      <w:r w:rsidRPr="00BD10C0">
        <w:rPr>
          <w:lang w:val="eu-ES"/>
        </w:rPr>
        <w:t>elkarrekin adostu genuen</w:t>
      </w:r>
      <w:r>
        <w:rPr>
          <w:lang w:val="eu-ES"/>
        </w:rPr>
        <w:t>,</w:t>
      </w:r>
      <w:r w:rsidRPr="00BD10C0">
        <w:rPr>
          <w:lang w:val="eu-ES"/>
        </w:rPr>
        <w:t xml:space="preserve"> eta kapitulu batean Elkarrekin </w:t>
      </w:r>
      <w:proofErr w:type="spellStart"/>
      <w:r w:rsidRPr="00BD10C0">
        <w:rPr>
          <w:lang w:val="eu-ES"/>
        </w:rPr>
        <w:t>Podemosekin</w:t>
      </w:r>
      <w:proofErr w:type="spellEnd"/>
      <w:r w:rsidRPr="00BD10C0">
        <w:rPr>
          <w:lang w:val="eu-ES"/>
        </w:rPr>
        <w:t xml:space="preserve"> adostu genuen oinarri eta printzipioetan</w:t>
      </w:r>
      <w:r>
        <w:rPr>
          <w:lang w:val="eu-ES"/>
        </w:rPr>
        <w:t xml:space="preserve">, edo non, </w:t>
      </w:r>
      <w:proofErr w:type="spellStart"/>
      <w:r w:rsidRPr="00BD10C0">
        <w:rPr>
          <w:lang w:val="eu-ES"/>
        </w:rPr>
        <w:t>non</w:t>
      </w:r>
      <w:proofErr w:type="spellEnd"/>
      <w:r w:rsidRPr="00BD10C0">
        <w:rPr>
          <w:lang w:val="eu-ES"/>
        </w:rPr>
        <w:t xml:space="preserve"> dagoen.</w:t>
      </w:r>
    </w:p>
    <w:p w:rsidR="00421E03" w:rsidRDefault="00421E03" w:rsidP="009A0BCF">
      <w:pPr>
        <w:pStyle w:val="Texto"/>
        <w:rPr>
          <w:lang w:val="eu-ES"/>
        </w:rPr>
      </w:pPr>
    </w:p>
    <w:p w:rsidR="00421E03" w:rsidRDefault="00421E03" w:rsidP="009A0BCF">
      <w:pPr>
        <w:pStyle w:val="Texto"/>
        <w:rPr>
          <w:lang w:val="eu-ES"/>
        </w:rPr>
      </w:pPr>
      <w:r>
        <w:rPr>
          <w:lang w:val="eu-ES"/>
        </w:rPr>
        <w:t xml:space="preserve">Guk argi eta garbi esaten dugu: </w:t>
      </w:r>
      <w:r w:rsidRPr="00BD10C0">
        <w:rPr>
          <w:lang w:val="eu-ES"/>
        </w:rPr>
        <w:t>gu</w:t>
      </w:r>
      <w:r>
        <w:rPr>
          <w:lang w:val="eu-ES"/>
        </w:rPr>
        <w:t>,</w:t>
      </w:r>
      <w:r w:rsidRPr="00BD10C0">
        <w:rPr>
          <w:lang w:val="eu-ES"/>
        </w:rPr>
        <w:t xml:space="preserve"> akordioa</w:t>
      </w:r>
      <w:r>
        <w:rPr>
          <w:lang w:val="eu-ES"/>
        </w:rPr>
        <w:t>n</w:t>
      </w:r>
      <w:r w:rsidRPr="00BD10C0">
        <w:rPr>
          <w:lang w:val="eu-ES"/>
        </w:rPr>
        <w:t xml:space="preserve"> gaude</w:t>
      </w:r>
      <w:r>
        <w:rPr>
          <w:lang w:val="eu-ES"/>
        </w:rPr>
        <w:t xml:space="preserve">, zuekin egindako akordioan. Eta </w:t>
      </w:r>
      <w:r w:rsidRPr="00BD10C0">
        <w:rPr>
          <w:lang w:val="eu-ES"/>
        </w:rPr>
        <w:t>gauza bera esaten dugu pribatuan eta hemen</w:t>
      </w:r>
      <w:r>
        <w:rPr>
          <w:lang w:val="eu-ES"/>
        </w:rPr>
        <w:t>,</w:t>
      </w:r>
      <w:r w:rsidRPr="00BD10C0">
        <w:rPr>
          <w:lang w:val="eu-ES"/>
        </w:rPr>
        <w:t xml:space="preserve"> publikoan</w:t>
      </w:r>
      <w:r>
        <w:rPr>
          <w:lang w:val="eu-ES"/>
        </w:rPr>
        <w:t xml:space="preserve">. Gaur aterako da erdibideko hau, </w:t>
      </w:r>
      <w:r w:rsidRPr="00BD10C0">
        <w:rPr>
          <w:lang w:val="eu-ES"/>
        </w:rPr>
        <w:t>argi dago</w:t>
      </w:r>
      <w:r>
        <w:rPr>
          <w:lang w:val="eu-ES"/>
        </w:rPr>
        <w:t>,</w:t>
      </w:r>
      <w:r w:rsidRPr="00BD10C0">
        <w:rPr>
          <w:lang w:val="eu-ES"/>
        </w:rPr>
        <w:t xml:space="preserve"> eta gu erabat</w:t>
      </w:r>
      <w:r>
        <w:rPr>
          <w:lang w:val="eu-ES"/>
        </w:rPr>
        <w:t xml:space="preserve"> ados gaude erdibideko horretan, labur</w:t>
      </w:r>
      <w:r w:rsidRPr="00BD10C0">
        <w:rPr>
          <w:lang w:val="eu-ES"/>
        </w:rPr>
        <w:t>biltzen den guztiarekin</w:t>
      </w:r>
      <w:r>
        <w:rPr>
          <w:lang w:val="eu-ES"/>
        </w:rPr>
        <w:t>. B</w:t>
      </w:r>
      <w:r w:rsidRPr="00BD10C0">
        <w:rPr>
          <w:lang w:val="eu-ES"/>
        </w:rPr>
        <w:t>aina</w:t>
      </w:r>
      <w:r>
        <w:rPr>
          <w:lang w:val="eu-ES"/>
        </w:rPr>
        <w:t>,</w:t>
      </w:r>
      <w:r w:rsidRPr="00BD10C0">
        <w:rPr>
          <w:lang w:val="eu-ES"/>
        </w:rPr>
        <w:t xml:space="preserve"> bihar</w:t>
      </w:r>
      <w:r>
        <w:rPr>
          <w:lang w:val="eu-ES"/>
        </w:rPr>
        <w:t>,</w:t>
      </w:r>
      <w:r w:rsidRPr="00BD10C0">
        <w:rPr>
          <w:lang w:val="eu-ES"/>
        </w:rPr>
        <w:t xml:space="preserve"> zer eskaintza egingo diogu herri honi</w:t>
      </w:r>
      <w:r>
        <w:rPr>
          <w:lang w:val="eu-ES"/>
        </w:rPr>
        <w:t>? B</w:t>
      </w:r>
      <w:r w:rsidRPr="00BD10C0">
        <w:rPr>
          <w:lang w:val="eu-ES"/>
        </w:rPr>
        <w:t>erriz ere</w:t>
      </w:r>
      <w:r>
        <w:rPr>
          <w:lang w:val="eu-ES"/>
        </w:rPr>
        <w:t>,</w:t>
      </w:r>
      <w:r w:rsidRPr="00BD10C0">
        <w:rPr>
          <w:lang w:val="eu-ES"/>
        </w:rPr>
        <w:t xml:space="preserve"> menpekotasunezko eskaintza bat</w:t>
      </w:r>
      <w:r>
        <w:rPr>
          <w:lang w:val="eu-ES"/>
        </w:rPr>
        <w:t>?</w:t>
      </w:r>
      <w:r w:rsidRPr="00BD10C0">
        <w:rPr>
          <w:lang w:val="eu-ES"/>
        </w:rPr>
        <w:t xml:space="preserve"> </w:t>
      </w:r>
      <w:r>
        <w:rPr>
          <w:lang w:val="eu-ES"/>
        </w:rPr>
        <w:t>E</w:t>
      </w:r>
      <w:r w:rsidRPr="00BD10C0">
        <w:rPr>
          <w:lang w:val="eu-ES"/>
        </w:rPr>
        <w:t>do egingo diogu eskaintza bat</w:t>
      </w:r>
      <w:r>
        <w:rPr>
          <w:lang w:val="eu-ES"/>
        </w:rPr>
        <w:t>,</w:t>
      </w:r>
      <w:r w:rsidRPr="00BD10C0">
        <w:rPr>
          <w:lang w:val="eu-ES"/>
        </w:rPr>
        <w:t xml:space="preserve"> etorkizuna erabakitzeko</w:t>
      </w:r>
      <w:r>
        <w:rPr>
          <w:lang w:val="eu-ES"/>
        </w:rPr>
        <w:t>, etorkizunean dena</w:t>
      </w:r>
      <w:r w:rsidRPr="00BD10C0">
        <w:rPr>
          <w:lang w:val="eu-ES"/>
        </w:rPr>
        <w:t xml:space="preserve"> er</w:t>
      </w:r>
      <w:r>
        <w:rPr>
          <w:lang w:val="eu-ES"/>
        </w:rPr>
        <w:t xml:space="preserve">abakitzeko aukera emango duena, </w:t>
      </w:r>
      <w:r w:rsidRPr="00BD10C0">
        <w:rPr>
          <w:lang w:val="eu-ES"/>
        </w:rPr>
        <w:t>botere funts handiagoa izango duena, k</w:t>
      </w:r>
      <w:r>
        <w:rPr>
          <w:lang w:val="eu-ES"/>
        </w:rPr>
        <w:t xml:space="preserve">ontzertu politikoa jasoko duena </w:t>
      </w:r>
      <w:r w:rsidRPr="00BD10C0">
        <w:rPr>
          <w:lang w:val="eu-ES"/>
        </w:rPr>
        <w:t>bain</w:t>
      </w:r>
      <w:r>
        <w:rPr>
          <w:lang w:val="eu-ES"/>
        </w:rPr>
        <w:t>a ez hitz hutsetan. Ez multzo huts gisara,</w:t>
      </w:r>
      <w:r w:rsidRPr="00BD10C0">
        <w:rPr>
          <w:lang w:val="eu-ES"/>
        </w:rPr>
        <w:t xml:space="preserve"> baizik eta edukiz betetako kontzertu pol</w:t>
      </w:r>
      <w:r>
        <w:rPr>
          <w:lang w:val="eu-ES"/>
        </w:rPr>
        <w:t>itiko gisara. E</w:t>
      </w:r>
      <w:r w:rsidRPr="00BD10C0">
        <w:rPr>
          <w:lang w:val="eu-ES"/>
        </w:rPr>
        <w:t>do ge</w:t>
      </w:r>
      <w:r>
        <w:rPr>
          <w:lang w:val="eu-ES"/>
        </w:rPr>
        <w:t xml:space="preserve">ratuko garen batzuk </w:t>
      </w:r>
      <w:proofErr w:type="spellStart"/>
      <w:r>
        <w:rPr>
          <w:lang w:val="eu-ES"/>
        </w:rPr>
        <w:t>okurrentzia</w:t>
      </w:r>
      <w:proofErr w:type="spellEnd"/>
      <w:r>
        <w:rPr>
          <w:lang w:val="eu-ES"/>
        </w:rPr>
        <w:t xml:space="preserve"> dela esan dutelako </w:t>
      </w:r>
      <w:proofErr w:type="spellStart"/>
      <w:r>
        <w:rPr>
          <w:lang w:val="eu-ES"/>
        </w:rPr>
        <w:t>ok</w:t>
      </w:r>
      <w:r w:rsidRPr="00BD10C0">
        <w:rPr>
          <w:lang w:val="eu-ES"/>
        </w:rPr>
        <w:t>urren</w:t>
      </w:r>
      <w:r>
        <w:rPr>
          <w:lang w:val="eu-ES"/>
        </w:rPr>
        <w:t>tziatzat</w:t>
      </w:r>
      <w:proofErr w:type="spellEnd"/>
      <w:r>
        <w:rPr>
          <w:lang w:val="eu-ES"/>
        </w:rPr>
        <w:t xml:space="preserve"> jotzen dutenarekin.</w:t>
      </w:r>
    </w:p>
    <w:p w:rsidR="00421E03" w:rsidRDefault="00421E03" w:rsidP="009A0BCF">
      <w:pPr>
        <w:pStyle w:val="Texto"/>
        <w:rPr>
          <w:lang w:val="eu-ES"/>
        </w:rPr>
      </w:pPr>
    </w:p>
    <w:p w:rsidR="00421E03" w:rsidRDefault="00421E03" w:rsidP="009A0BCF">
      <w:pPr>
        <w:pStyle w:val="Texto"/>
        <w:rPr>
          <w:lang w:val="eu-ES"/>
        </w:rPr>
      </w:pPr>
      <w:r w:rsidRPr="00BD10C0">
        <w:rPr>
          <w:lang w:val="eu-ES"/>
        </w:rPr>
        <w:t>Nik uste dut oso argi dagoela</w:t>
      </w:r>
      <w:r>
        <w:rPr>
          <w:lang w:val="eu-ES"/>
        </w:rPr>
        <w:t>, behin eta berriz</w:t>
      </w:r>
      <w:r w:rsidRPr="00BD10C0">
        <w:rPr>
          <w:lang w:val="eu-ES"/>
        </w:rPr>
        <w:t xml:space="preserve"> horrela erakutsi duelako herri honek</w:t>
      </w:r>
      <w:r>
        <w:rPr>
          <w:lang w:val="eu-ES"/>
        </w:rPr>
        <w:t>,</w:t>
      </w:r>
      <w:r w:rsidRPr="00BD10C0">
        <w:rPr>
          <w:lang w:val="eu-ES"/>
        </w:rPr>
        <w:t xml:space="preserve"> herri honen gehiengoak bere etorkizuna erabaki nahi duela. H</w:t>
      </w:r>
      <w:r>
        <w:rPr>
          <w:lang w:val="eu-ES"/>
        </w:rPr>
        <w:t>orrela azaltzen du etengabe. G</w:t>
      </w:r>
      <w:r w:rsidRPr="00BD10C0">
        <w:rPr>
          <w:lang w:val="eu-ES"/>
        </w:rPr>
        <w:t>uk hitza eman genuen hona etorri ginenean</w:t>
      </w:r>
      <w:r>
        <w:rPr>
          <w:lang w:val="eu-ES"/>
        </w:rPr>
        <w:t xml:space="preserve">, eskaera hori gauzatzeko, </w:t>
      </w:r>
      <w:r w:rsidRPr="00BD10C0">
        <w:rPr>
          <w:lang w:val="eu-ES"/>
        </w:rPr>
        <w:t>lana egingo genuela</w:t>
      </w:r>
      <w:r>
        <w:rPr>
          <w:lang w:val="eu-ES"/>
        </w:rPr>
        <w:t>. Eskaera hori gauzatzeko, g</w:t>
      </w:r>
      <w:r w:rsidRPr="00BD10C0">
        <w:rPr>
          <w:lang w:val="eu-ES"/>
        </w:rPr>
        <w:t>ure esk</w:t>
      </w:r>
      <w:r>
        <w:rPr>
          <w:lang w:val="eu-ES"/>
        </w:rPr>
        <w:t>u zegoen guztia egingo genuela, e</w:t>
      </w:r>
      <w:r w:rsidRPr="00BD10C0">
        <w:rPr>
          <w:lang w:val="eu-ES"/>
        </w:rPr>
        <w:t>ta eska</w:t>
      </w:r>
      <w:r>
        <w:rPr>
          <w:lang w:val="eu-ES"/>
        </w:rPr>
        <w:t>era hori bidean jarriko genuela. E</w:t>
      </w:r>
      <w:r w:rsidRPr="00BD10C0">
        <w:rPr>
          <w:lang w:val="eu-ES"/>
        </w:rPr>
        <w:t>ta horixe baino ez dugu egin orain a</w:t>
      </w:r>
      <w:r>
        <w:rPr>
          <w:lang w:val="eu-ES"/>
        </w:rPr>
        <w:t>rte. E</w:t>
      </w:r>
      <w:r w:rsidRPr="00BD10C0">
        <w:rPr>
          <w:lang w:val="eu-ES"/>
        </w:rPr>
        <w:t>t</w:t>
      </w:r>
      <w:r>
        <w:rPr>
          <w:lang w:val="eu-ES"/>
        </w:rPr>
        <w:t xml:space="preserve">a horixe egiten jarraituko dugu, </w:t>
      </w:r>
      <w:r w:rsidRPr="00BD10C0">
        <w:rPr>
          <w:lang w:val="eu-ES"/>
        </w:rPr>
        <w:lastRenderedPageBreak/>
        <w:t>orain arte bezala. Jakin nahi nukeena da</w:t>
      </w:r>
      <w:r>
        <w:rPr>
          <w:lang w:val="eu-ES"/>
        </w:rPr>
        <w:t>,</w:t>
      </w:r>
      <w:r w:rsidRPr="00BD10C0">
        <w:rPr>
          <w:lang w:val="eu-ES"/>
        </w:rPr>
        <w:t xml:space="preserve"> erdibideko honetan bezala</w:t>
      </w:r>
      <w:r>
        <w:rPr>
          <w:lang w:val="eu-ES"/>
        </w:rPr>
        <w:t xml:space="preserve">, bidelagun izango dugun </w:t>
      </w:r>
      <w:proofErr w:type="spellStart"/>
      <w:r>
        <w:rPr>
          <w:lang w:val="eu-ES"/>
        </w:rPr>
        <w:t>Euz</w:t>
      </w:r>
      <w:r w:rsidRPr="00BD10C0">
        <w:rPr>
          <w:lang w:val="eu-ES"/>
        </w:rPr>
        <w:t>ko</w:t>
      </w:r>
      <w:proofErr w:type="spellEnd"/>
      <w:r w:rsidRPr="00BD10C0">
        <w:rPr>
          <w:lang w:val="eu-ES"/>
        </w:rPr>
        <w:t xml:space="preserve"> Alderdi Jeltzalea edo beste leku batean egongo zarete</w:t>
      </w:r>
      <w:r>
        <w:rPr>
          <w:lang w:val="eu-ES"/>
        </w:rPr>
        <w:t>n</w:t>
      </w:r>
      <w:r w:rsidRPr="00BD10C0">
        <w:rPr>
          <w:lang w:val="eu-ES"/>
        </w:rPr>
        <w:t>.</w:t>
      </w:r>
    </w:p>
    <w:p w:rsidR="00421E03" w:rsidRDefault="00421E03" w:rsidP="009A0BCF">
      <w:pPr>
        <w:pStyle w:val="Texto"/>
        <w:rPr>
          <w:lang w:val="eu-ES"/>
        </w:rPr>
      </w:pPr>
    </w:p>
    <w:p w:rsidR="00421E03" w:rsidRDefault="00421E03" w:rsidP="009A0BCF">
      <w:pPr>
        <w:pStyle w:val="Texto"/>
        <w:rPr>
          <w:lang w:val="eu-ES"/>
        </w:rPr>
      </w:pPr>
      <w:r w:rsidRPr="00BD10C0">
        <w:rPr>
          <w:lang w:val="eu-ES"/>
        </w:rPr>
        <w:t>Eskerrik asko.</w:t>
      </w:r>
    </w:p>
    <w:p w:rsidR="00421E03" w:rsidRDefault="00421E03" w:rsidP="009A0BCF">
      <w:pPr>
        <w:pStyle w:val="Texto"/>
        <w:rPr>
          <w:lang w:val="eu-ES"/>
        </w:rPr>
      </w:pPr>
    </w:p>
    <w:p w:rsidR="00421E03" w:rsidRDefault="00421E03" w:rsidP="009A0BCF">
      <w:pPr>
        <w:pStyle w:val="Texto"/>
        <w:rPr>
          <w:lang w:val="eu-ES"/>
        </w:rPr>
      </w:pPr>
    </w:p>
    <w:p w:rsidR="00421E03" w:rsidRDefault="00421E03" w:rsidP="009A0BCF">
      <w:pPr>
        <w:pStyle w:val="Texto"/>
        <w:rPr>
          <w:lang w:val="eu-ES"/>
        </w:rPr>
      </w:pPr>
      <w:r>
        <w:rPr>
          <w:rFonts w:ascii="Futura Md BT" w:hAnsi="Futura Md BT"/>
          <w:lang w:val="eu-ES"/>
        </w:rPr>
        <w:t xml:space="preserve">LEHENDAKARIAK: </w:t>
      </w:r>
      <w:r w:rsidRPr="00BD10C0">
        <w:rPr>
          <w:lang w:val="eu-ES"/>
        </w:rPr>
        <w:t>Eskerrik asko</w:t>
      </w:r>
      <w:r>
        <w:rPr>
          <w:lang w:val="eu-ES"/>
        </w:rPr>
        <w:t xml:space="preserve">, Iriarte andrea. </w:t>
      </w:r>
      <w:proofErr w:type="spellStart"/>
      <w:r w:rsidRPr="00BD10C0">
        <w:rPr>
          <w:lang w:val="eu-ES"/>
        </w:rPr>
        <w:t>Eu</w:t>
      </w:r>
      <w:r>
        <w:rPr>
          <w:lang w:val="eu-ES"/>
        </w:rPr>
        <w:t>z</w:t>
      </w:r>
      <w:r w:rsidRPr="00BD10C0">
        <w:rPr>
          <w:lang w:val="eu-ES"/>
        </w:rPr>
        <w:t>ko</w:t>
      </w:r>
      <w:proofErr w:type="spellEnd"/>
      <w:r w:rsidRPr="00BD10C0">
        <w:rPr>
          <w:lang w:val="eu-ES"/>
        </w:rPr>
        <w:t xml:space="preserve"> Abertzaleak, Egibar jauna, zure</w:t>
      </w:r>
      <w:r>
        <w:rPr>
          <w:lang w:val="eu-ES"/>
        </w:rPr>
        <w:t>a</w:t>
      </w:r>
      <w:r w:rsidRPr="00BD10C0">
        <w:rPr>
          <w:lang w:val="eu-ES"/>
        </w:rPr>
        <w:t xml:space="preserve"> da hitza.</w:t>
      </w:r>
    </w:p>
    <w:p w:rsidR="00421E03" w:rsidRDefault="00421E03" w:rsidP="009A0BCF">
      <w:pPr>
        <w:pStyle w:val="Texto"/>
        <w:rPr>
          <w:lang w:val="eu-ES"/>
        </w:rPr>
      </w:pPr>
    </w:p>
    <w:p w:rsidR="00421E03" w:rsidRDefault="00421E03" w:rsidP="009A0BCF">
      <w:pPr>
        <w:pStyle w:val="Texto"/>
        <w:rPr>
          <w:lang w:val="eu-ES"/>
        </w:rPr>
      </w:pPr>
    </w:p>
    <w:p w:rsidR="00421E03" w:rsidRDefault="00421E03" w:rsidP="009A0BCF">
      <w:pPr>
        <w:pStyle w:val="Texto"/>
        <w:rPr>
          <w:lang w:val="eu-ES"/>
        </w:rPr>
      </w:pPr>
      <w:r>
        <w:rPr>
          <w:rFonts w:ascii="Futura Md BT" w:hAnsi="Futura Md BT"/>
          <w:lang w:val="eu-ES"/>
        </w:rPr>
        <w:t xml:space="preserve">EGIBAR ARTOLA </w:t>
      </w:r>
      <w:r>
        <w:rPr>
          <w:lang w:val="eu-ES"/>
        </w:rPr>
        <w:t>jaunak: A</w:t>
      </w:r>
      <w:r w:rsidRPr="00BD10C0">
        <w:rPr>
          <w:lang w:val="eu-ES"/>
        </w:rPr>
        <w:t>rratsalde</w:t>
      </w:r>
      <w:r>
        <w:rPr>
          <w:lang w:val="eu-ES"/>
        </w:rPr>
        <w:t xml:space="preserve"> on. Hasteko, ez da erdibideko bat, batera sinatu dugun</w:t>
      </w:r>
      <w:r w:rsidRPr="00BD10C0">
        <w:rPr>
          <w:lang w:val="eu-ES"/>
        </w:rPr>
        <w:t xml:space="preserve"> zerbait da.</w:t>
      </w:r>
    </w:p>
    <w:p w:rsidR="00421E03" w:rsidRDefault="00421E03" w:rsidP="009A0BCF">
      <w:pPr>
        <w:pStyle w:val="Texto"/>
        <w:rPr>
          <w:lang w:val="eu-ES"/>
        </w:rPr>
      </w:pPr>
    </w:p>
    <w:p w:rsidR="00421E03" w:rsidRDefault="00421E03" w:rsidP="009A0BCF">
      <w:pPr>
        <w:pStyle w:val="Texto"/>
        <w:rPr>
          <w:lang w:val="eu-ES"/>
        </w:rPr>
      </w:pPr>
      <w:r w:rsidRPr="00BD10C0">
        <w:rPr>
          <w:lang w:val="eu-ES"/>
        </w:rPr>
        <w:t>Badirudi</w:t>
      </w:r>
      <w:r>
        <w:rPr>
          <w:lang w:val="eu-ES"/>
        </w:rPr>
        <w:t xml:space="preserve">, </w:t>
      </w:r>
      <w:proofErr w:type="spellStart"/>
      <w:r>
        <w:rPr>
          <w:lang w:val="eu-ES"/>
        </w:rPr>
        <w:t>espektatiba</w:t>
      </w:r>
      <w:proofErr w:type="spellEnd"/>
      <w:r>
        <w:rPr>
          <w:lang w:val="eu-ES"/>
        </w:rPr>
        <w:t xml:space="preserve"> zegoela edo dagoela. </w:t>
      </w:r>
      <w:r w:rsidRPr="00BD10C0">
        <w:rPr>
          <w:lang w:val="eu-ES"/>
        </w:rPr>
        <w:t>Baina</w:t>
      </w:r>
      <w:r>
        <w:rPr>
          <w:lang w:val="eu-ES"/>
        </w:rPr>
        <w:t>,</w:t>
      </w:r>
      <w:r w:rsidRPr="00BD10C0">
        <w:rPr>
          <w:lang w:val="eu-ES"/>
        </w:rPr>
        <w:t xml:space="preserve"> hain zuzen ere, Borja </w:t>
      </w:r>
      <w:proofErr w:type="spellStart"/>
      <w:r w:rsidRPr="00BD10C0">
        <w:rPr>
          <w:lang w:val="eu-ES"/>
        </w:rPr>
        <w:t>Semperrek</w:t>
      </w:r>
      <w:proofErr w:type="spellEnd"/>
      <w:r w:rsidRPr="00BD10C0">
        <w:rPr>
          <w:lang w:val="eu-ES"/>
        </w:rPr>
        <w:t xml:space="preserve"> berak gogorazi du</w:t>
      </w:r>
      <w:r>
        <w:rPr>
          <w:lang w:val="eu-ES"/>
        </w:rPr>
        <w:t>: o</w:t>
      </w:r>
      <w:r w:rsidRPr="00BD10C0">
        <w:rPr>
          <w:lang w:val="eu-ES"/>
        </w:rPr>
        <w:t>rain</w:t>
      </w:r>
      <w:r>
        <w:rPr>
          <w:lang w:val="eu-ES"/>
        </w:rPr>
        <w:t>, h</w:t>
      </w:r>
      <w:r w:rsidRPr="00BD10C0">
        <w:rPr>
          <w:lang w:val="eu-ES"/>
        </w:rPr>
        <w:t>ilabete batzuk</w:t>
      </w:r>
      <w:r>
        <w:rPr>
          <w:lang w:val="eu-ES"/>
        </w:rPr>
        <w:t>,</w:t>
      </w:r>
      <w:r w:rsidRPr="00BD10C0">
        <w:rPr>
          <w:lang w:val="eu-ES"/>
        </w:rPr>
        <w:t xml:space="preserve"> e</w:t>
      </w:r>
      <w:r>
        <w:rPr>
          <w:lang w:val="eu-ES"/>
        </w:rPr>
        <w:t>duki genuen debate berdintsua. Eta, O</w:t>
      </w:r>
      <w:r w:rsidRPr="00BD10C0">
        <w:rPr>
          <w:lang w:val="eu-ES"/>
        </w:rPr>
        <w:t xml:space="preserve">soko </w:t>
      </w:r>
      <w:r>
        <w:rPr>
          <w:lang w:val="eu-ES"/>
        </w:rPr>
        <w:t>B</w:t>
      </w:r>
      <w:r w:rsidRPr="00BD10C0">
        <w:rPr>
          <w:lang w:val="eu-ES"/>
        </w:rPr>
        <w:t>ilkura hartan</w:t>
      </w:r>
      <w:r>
        <w:rPr>
          <w:lang w:val="eu-ES"/>
        </w:rPr>
        <w:t>,</w:t>
      </w:r>
      <w:r w:rsidRPr="00BD10C0">
        <w:rPr>
          <w:lang w:val="eu-ES"/>
        </w:rPr>
        <w:t xml:space="preserve"> ebazpen bat atera zen</w:t>
      </w:r>
      <w:r>
        <w:rPr>
          <w:lang w:val="eu-ES"/>
        </w:rPr>
        <w:t>, bozkatuena, hain zuzen ere,</w:t>
      </w:r>
      <w:r w:rsidRPr="00BD10C0">
        <w:rPr>
          <w:lang w:val="eu-ES"/>
        </w:rPr>
        <w:t xml:space="preserve"> gaur presentatu dugun berdin-berdina. Beraz, </w:t>
      </w:r>
      <w:proofErr w:type="spellStart"/>
      <w:r w:rsidRPr="00BD10C0">
        <w:rPr>
          <w:lang w:val="eu-ES"/>
        </w:rPr>
        <w:t>espektatiba</w:t>
      </w:r>
      <w:proofErr w:type="spellEnd"/>
      <w:r w:rsidRPr="00BD10C0">
        <w:rPr>
          <w:lang w:val="eu-ES"/>
        </w:rPr>
        <w:t xml:space="preserve"> tarteko, iragan </w:t>
      </w:r>
      <w:r>
        <w:rPr>
          <w:lang w:val="eu-ES"/>
        </w:rPr>
        <w:t>hurbilean ez dago hain urruti, a</w:t>
      </w:r>
      <w:r w:rsidRPr="00BD10C0">
        <w:rPr>
          <w:lang w:val="eu-ES"/>
        </w:rPr>
        <w:t xml:space="preserve">pirila zer gertatu zen </w:t>
      </w:r>
      <w:r>
        <w:rPr>
          <w:lang w:val="eu-ES"/>
        </w:rPr>
        <w:t>eta zer eztabaidatu zen gogoratu beharko genuke. B</w:t>
      </w:r>
      <w:r w:rsidRPr="00BD10C0">
        <w:rPr>
          <w:lang w:val="eu-ES"/>
        </w:rPr>
        <w:t>aina</w:t>
      </w:r>
      <w:r>
        <w:rPr>
          <w:lang w:val="eu-ES"/>
        </w:rPr>
        <w:t>,</w:t>
      </w:r>
      <w:r w:rsidRPr="00BD10C0">
        <w:rPr>
          <w:lang w:val="eu-ES"/>
        </w:rPr>
        <w:t xml:space="preserve"> autogobernua</w:t>
      </w:r>
      <w:r>
        <w:rPr>
          <w:lang w:val="eu-ES"/>
        </w:rPr>
        <w:t>k</w:t>
      </w:r>
      <w:r w:rsidRPr="00BD10C0">
        <w:rPr>
          <w:lang w:val="eu-ES"/>
        </w:rPr>
        <w:t xml:space="preserve"> ba</w:t>
      </w:r>
      <w:r>
        <w:rPr>
          <w:lang w:val="eu-ES"/>
        </w:rPr>
        <w:t>du gaurkotasuna, notiziei dagokienez ere. Zergatik, o</w:t>
      </w:r>
      <w:r w:rsidRPr="00BD10C0">
        <w:rPr>
          <w:lang w:val="eu-ES"/>
        </w:rPr>
        <w:t xml:space="preserve">rdutik </w:t>
      </w:r>
      <w:r>
        <w:rPr>
          <w:lang w:val="eu-ES"/>
        </w:rPr>
        <w:t>honantz,</w:t>
      </w:r>
      <w:r w:rsidRPr="00BD10C0">
        <w:rPr>
          <w:lang w:val="eu-ES"/>
        </w:rPr>
        <w:t xml:space="preserve"> eta uda partetik </w:t>
      </w:r>
      <w:r>
        <w:rPr>
          <w:lang w:val="eu-ES"/>
        </w:rPr>
        <w:t>honantz ere, ezagutu ditugu beka kontuak. A</w:t>
      </w:r>
      <w:r w:rsidRPr="00BD10C0">
        <w:rPr>
          <w:lang w:val="eu-ES"/>
        </w:rPr>
        <w:t>tzo</w:t>
      </w:r>
      <w:r>
        <w:rPr>
          <w:lang w:val="eu-ES"/>
        </w:rPr>
        <w:t>,</w:t>
      </w:r>
      <w:r w:rsidRPr="00BD10C0">
        <w:rPr>
          <w:lang w:val="eu-ES"/>
        </w:rPr>
        <w:t xml:space="preserve"> bertan</w:t>
      </w:r>
      <w:r>
        <w:rPr>
          <w:lang w:val="eu-ES"/>
        </w:rPr>
        <w:t xml:space="preserve">, permanentean Madrilen Dekretu Digitala onartu da, </w:t>
      </w:r>
      <w:r w:rsidRPr="00BD10C0">
        <w:rPr>
          <w:lang w:val="eu-ES"/>
        </w:rPr>
        <w:t xml:space="preserve">Alderdi Sozialista, Alderdi Popularra </w:t>
      </w:r>
      <w:r>
        <w:rPr>
          <w:lang w:val="eu-ES"/>
        </w:rPr>
        <w:t xml:space="preserve">eta </w:t>
      </w:r>
      <w:proofErr w:type="spellStart"/>
      <w:r w:rsidRPr="00BD10C0">
        <w:rPr>
          <w:lang w:val="eu-ES"/>
        </w:rPr>
        <w:t>Ciudadanosen</w:t>
      </w:r>
      <w:proofErr w:type="spellEnd"/>
      <w:r w:rsidRPr="00BD10C0">
        <w:rPr>
          <w:lang w:val="eu-ES"/>
        </w:rPr>
        <w:t xml:space="preserve"> eskutik</w:t>
      </w:r>
      <w:r>
        <w:rPr>
          <w:lang w:val="eu-ES"/>
        </w:rPr>
        <w:t>,</w:t>
      </w:r>
      <w:r w:rsidRPr="00BD10C0">
        <w:rPr>
          <w:lang w:val="eu-ES"/>
        </w:rPr>
        <w:t xml:space="preserve"> eta </w:t>
      </w:r>
      <w:proofErr w:type="spellStart"/>
      <w:r w:rsidRPr="00BD10C0">
        <w:rPr>
          <w:lang w:val="eu-ES"/>
        </w:rPr>
        <w:t>Podemos</w:t>
      </w:r>
      <w:r>
        <w:rPr>
          <w:lang w:val="eu-ES"/>
        </w:rPr>
        <w:t>en</w:t>
      </w:r>
      <w:proofErr w:type="spellEnd"/>
      <w:r>
        <w:rPr>
          <w:lang w:val="eu-ES"/>
        </w:rPr>
        <w:t xml:space="preserve"> abstentzioari esker ere; k</w:t>
      </w:r>
      <w:r w:rsidRPr="00BD10C0">
        <w:rPr>
          <w:lang w:val="eu-ES"/>
        </w:rPr>
        <w:t>ontra bozkatu genuen, noski, autog</w:t>
      </w:r>
      <w:r>
        <w:rPr>
          <w:lang w:val="eu-ES"/>
        </w:rPr>
        <w:t>obernuari kalte egiten diolako. E</w:t>
      </w:r>
      <w:r w:rsidRPr="00BD10C0">
        <w:rPr>
          <w:lang w:val="eu-ES"/>
        </w:rPr>
        <w:t>ta</w:t>
      </w:r>
      <w:r>
        <w:rPr>
          <w:lang w:val="eu-ES"/>
        </w:rPr>
        <w:t>,</w:t>
      </w:r>
      <w:r w:rsidRPr="00BD10C0">
        <w:rPr>
          <w:lang w:val="eu-ES"/>
        </w:rPr>
        <w:t xml:space="preserve"> baita ere</w:t>
      </w:r>
      <w:r>
        <w:rPr>
          <w:lang w:val="eu-ES"/>
        </w:rPr>
        <w:t>, ezagutu berria dugu, hain zuzen ere, hemen behin eta</w:t>
      </w:r>
      <w:r w:rsidRPr="00BD10C0">
        <w:rPr>
          <w:lang w:val="eu-ES"/>
        </w:rPr>
        <w:t xml:space="preserve"> berriz ukatzen zen arren</w:t>
      </w:r>
      <w:r>
        <w:rPr>
          <w:lang w:val="eu-ES"/>
        </w:rPr>
        <w:t>,</w:t>
      </w:r>
      <w:r w:rsidRPr="00BD10C0">
        <w:rPr>
          <w:lang w:val="eu-ES"/>
        </w:rPr>
        <w:t xml:space="preserve"> batzuen aldetik, Auzitegi Kon</w:t>
      </w:r>
      <w:r>
        <w:rPr>
          <w:lang w:val="eu-ES"/>
        </w:rPr>
        <w:t>stituzionalak berak esan duela</w:t>
      </w:r>
      <w:r w:rsidRPr="00BD10C0">
        <w:rPr>
          <w:lang w:val="eu-ES"/>
        </w:rPr>
        <w:t xml:space="preserve"> Estatutuak badaukala 18. </w:t>
      </w:r>
      <w:r>
        <w:rPr>
          <w:lang w:val="eu-ES"/>
        </w:rPr>
        <w:t>a</w:t>
      </w:r>
      <w:r w:rsidRPr="00BD10C0">
        <w:rPr>
          <w:lang w:val="eu-ES"/>
        </w:rPr>
        <w:t xml:space="preserve">rtikulu bat eta </w:t>
      </w:r>
      <w:proofErr w:type="spellStart"/>
      <w:r w:rsidRPr="00BD10C0">
        <w:rPr>
          <w:lang w:val="eu-ES"/>
        </w:rPr>
        <w:t>transitoria</w:t>
      </w:r>
      <w:proofErr w:type="spellEnd"/>
      <w:r w:rsidRPr="00BD10C0">
        <w:rPr>
          <w:lang w:val="eu-ES"/>
        </w:rPr>
        <w:t xml:space="preserve"> bat</w:t>
      </w:r>
      <w:r>
        <w:rPr>
          <w:lang w:val="eu-ES"/>
        </w:rPr>
        <w:t>, bosgarrena, eta erkidego autonomo</w:t>
      </w:r>
      <w:r w:rsidRPr="00BD10C0">
        <w:rPr>
          <w:lang w:val="eu-ES"/>
        </w:rPr>
        <w:t xml:space="preserve"> honi dagokiol</w:t>
      </w:r>
      <w:r>
        <w:rPr>
          <w:lang w:val="eu-ES"/>
        </w:rPr>
        <w:t>a Gizarte Segurantzaren gestioa. Baita ere, gertatu da. Beraz, gaurkotasuna badu.</w:t>
      </w:r>
    </w:p>
    <w:p w:rsidR="00421E03" w:rsidRDefault="00421E03" w:rsidP="009A0BCF">
      <w:pPr>
        <w:pStyle w:val="Texto"/>
        <w:rPr>
          <w:lang w:val="eu-ES"/>
        </w:rPr>
      </w:pPr>
    </w:p>
    <w:p w:rsidR="00421E03" w:rsidRPr="00BD10C0" w:rsidRDefault="00421E03" w:rsidP="009A0BCF">
      <w:pPr>
        <w:pStyle w:val="Texto"/>
        <w:rPr>
          <w:lang w:val="eu-ES"/>
        </w:rPr>
      </w:pPr>
      <w:r>
        <w:rPr>
          <w:lang w:val="eu-ES"/>
        </w:rPr>
        <w:t>Zer gertatzen da? I</w:t>
      </w:r>
      <w:r w:rsidRPr="00BD10C0">
        <w:rPr>
          <w:lang w:val="eu-ES"/>
        </w:rPr>
        <w:t xml:space="preserve">ragan hurbileko eta ez hain hurbileko posturak eta jarrerak mantentzen direla. </w:t>
      </w:r>
      <w:r>
        <w:rPr>
          <w:lang w:val="eu-ES"/>
        </w:rPr>
        <w:t>Zergatik gu proposatzen duguna, gu</w:t>
      </w:r>
      <w:r w:rsidRPr="00BD10C0">
        <w:rPr>
          <w:lang w:val="eu-ES"/>
        </w:rPr>
        <w:t>re proposamenarekin</w:t>
      </w:r>
      <w:r>
        <w:rPr>
          <w:lang w:val="eu-ES"/>
        </w:rPr>
        <w:t>, emendakinarekin, da, a</w:t>
      </w:r>
      <w:r w:rsidRPr="00BD10C0">
        <w:rPr>
          <w:lang w:val="eu-ES"/>
        </w:rPr>
        <w:t xml:space="preserve">lde batetik, daukagunaren </w:t>
      </w:r>
      <w:r w:rsidRPr="00BD10C0">
        <w:rPr>
          <w:lang w:val="eu-ES"/>
        </w:rPr>
        <w:lastRenderedPageBreak/>
        <w:t>defentsa</w:t>
      </w:r>
      <w:r>
        <w:rPr>
          <w:lang w:val="eu-ES"/>
        </w:rPr>
        <w:t>,</w:t>
      </w:r>
      <w:r w:rsidRPr="00BD10C0">
        <w:rPr>
          <w:lang w:val="eu-ES"/>
        </w:rPr>
        <w:t xml:space="preserve"> daukagunaren defentsa</w:t>
      </w:r>
      <w:r>
        <w:rPr>
          <w:lang w:val="eu-ES"/>
        </w:rPr>
        <w:t>,</w:t>
      </w:r>
      <w:r w:rsidRPr="00BD10C0">
        <w:rPr>
          <w:lang w:val="eu-ES"/>
        </w:rPr>
        <w:t xml:space="preserve"> ez delako txantxetakoa Gernikako Estatutuak suposatu zuena eta </w:t>
      </w:r>
      <w:r>
        <w:rPr>
          <w:lang w:val="eu-ES"/>
        </w:rPr>
        <w:t>duena, nahiz eta betetzeke egon. H</w:t>
      </w:r>
      <w:r w:rsidRPr="00BD10C0">
        <w:rPr>
          <w:lang w:val="eu-ES"/>
        </w:rPr>
        <w:t>orregatik</w:t>
      </w:r>
      <w:r>
        <w:rPr>
          <w:lang w:val="eu-ES"/>
        </w:rPr>
        <w:t>,</w:t>
      </w:r>
      <w:r w:rsidRPr="00BD10C0">
        <w:rPr>
          <w:lang w:val="eu-ES"/>
        </w:rPr>
        <w:t xml:space="preserve"> non gauden, baita ere</w:t>
      </w:r>
      <w:r>
        <w:rPr>
          <w:lang w:val="eu-ES"/>
        </w:rPr>
        <w:t>,</w:t>
      </w:r>
      <w:r w:rsidRPr="00BD10C0">
        <w:rPr>
          <w:lang w:val="eu-ES"/>
        </w:rPr>
        <w:t xml:space="preserve"> </w:t>
      </w:r>
      <w:r>
        <w:rPr>
          <w:lang w:val="eu-ES"/>
        </w:rPr>
        <w:t xml:space="preserve">hor gaude. Zergatik gure </w:t>
      </w:r>
      <w:proofErr w:type="spellStart"/>
      <w:r>
        <w:rPr>
          <w:lang w:val="eu-ES"/>
        </w:rPr>
        <w:t>iragana…</w:t>
      </w:r>
      <w:proofErr w:type="spellEnd"/>
    </w:p>
    <w:p w:rsidR="00421E03" w:rsidRPr="00BD10C0" w:rsidRDefault="00421E03" w:rsidP="009A0BCF">
      <w:pPr>
        <w:pStyle w:val="Texto"/>
        <w:rPr>
          <w:lang w:val="eu-ES"/>
        </w:rPr>
      </w:pPr>
    </w:p>
    <w:p w:rsidR="00421E03" w:rsidRPr="00BD10C0" w:rsidRDefault="00421E03" w:rsidP="009A0BCF">
      <w:pPr>
        <w:pStyle w:val="Texto"/>
        <w:rPr>
          <w:lang w:val="eu-ES"/>
        </w:rPr>
      </w:pPr>
      <w:r w:rsidRPr="00BD10C0">
        <w:rPr>
          <w:lang w:val="eu-ES"/>
        </w:rPr>
        <w:t>(47. zintaren amaiera)</w:t>
      </w:r>
    </w:p>
    <w:p w:rsidR="00421E03" w:rsidRPr="00BC5C90" w:rsidRDefault="00421E03" w:rsidP="009A0BCF">
      <w:pPr>
        <w:pStyle w:val="Texto"/>
        <w:rPr>
          <w:lang w:val="eu-ES"/>
        </w:rPr>
      </w:pPr>
      <w:r w:rsidRPr="00BC5C90">
        <w:rPr>
          <w:lang w:val="eu-ES"/>
        </w:rPr>
        <w:t>(48. zintaren hasiera)</w:t>
      </w:r>
    </w:p>
    <w:p w:rsidR="00421E03" w:rsidRPr="00BC5C90" w:rsidRDefault="00421E03" w:rsidP="009A0BCF">
      <w:pPr>
        <w:pStyle w:val="Texto"/>
        <w:rPr>
          <w:lang w:val="eu-ES"/>
        </w:rPr>
      </w:pPr>
    </w:p>
    <w:p w:rsidR="00421E03" w:rsidRDefault="00421E03" w:rsidP="009A0BCF">
      <w:pPr>
        <w:pStyle w:val="Texto"/>
        <w:rPr>
          <w:lang w:val="eu-ES"/>
        </w:rPr>
      </w:pPr>
      <w:r w:rsidRPr="00BC5C90">
        <w:rPr>
          <w:lang w:val="eu-ES"/>
        </w:rPr>
        <w:t>… Estatutuak suposatu zuen</w:t>
      </w:r>
      <w:r>
        <w:rPr>
          <w:lang w:val="eu-ES"/>
        </w:rPr>
        <w:t>a eta duena, nahiz eta betetzeke</w:t>
      </w:r>
      <w:r w:rsidRPr="00BC5C90">
        <w:rPr>
          <w:lang w:val="eu-ES"/>
        </w:rPr>
        <w:t xml:space="preserve"> egon</w:t>
      </w:r>
      <w:r>
        <w:rPr>
          <w:lang w:val="eu-ES"/>
        </w:rPr>
        <w:t>,</w:t>
      </w:r>
      <w:r w:rsidRPr="00BC5C90">
        <w:rPr>
          <w:lang w:val="eu-ES"/>
        </w:rPr>
        <w:t xml:space="preserve"> horregatik</w:t>
      </w:r>
      <w:r>
        <w:rPr>
          <w:lang w:val="eu-ES"/>
        </w:rPr>
        <w:t>,</w:t>
      </w:r>
      <w:r w:rsidRPr="00BC5C90">
        <w:rPr>
          <w:lang w:val="eu-ES"/>
        </w:rPr>
        <w:t xml:space="preserve"> non gauden</w:t>
      </w:r>
      <w:r w:rsidR="009A0BCF">
        <w:rPr>
          <w:lang w:val="eu-ES"/>
        </w:rPr>
        <w:t>,</w:t>
      </w:r>
      <w:r w:rsidRPr="00BC5C90">
        <w:rPr>
          <w:lang w:val="eu-ES"/>
        </w:rPr>
        <w:t xml:space="preserve"> baita ere</w:t>
      </w:r>
      <w:r w:rsidR="009A0BCF">
        <w:rPr>
          <w:lang w:val="eu-ES"/>
        </w:rPr>
        <w:t>,</w:t>
      </w:r>
      <w:r w:rsidRPr="00BC5C90">
        <w:rPr>
          <w:lang w:val="eu-ES"/>
        </w:rPr>
        <w:t xml:space="preserve"> hor gaude</w:t>
      </w:r>
      <w:r w:rsidR="009A0BCF">
        <w:rPr>
          <w:lang w:val="eu-ES"/>
        </w:rPr>
        <w:t>. Zergatik</w:t>
      </w:r>
      <w:r>
        <w:rPr>
          <w:lang w:val="eu-ES"/>
        </w:rPr>
        <w:t xml:space="preserve"> </w:t>
      </w:r>
      <w:r w:rsidRPr="00BC5C90">
        <w:rPr>
          <w:lang w:val="eu-ES"/>
        </w:rPr>
        <w:t>gure iragana ez d</w:t>
      </w:r>
      <w:r>
        <w:rPr>
          <w:lang w:val="eu-ES"/>
        </w:rPr>
        <w:t>u</w:t>
      </w:r>
      <w:r w:rsidRPr="00BC5C90">
        <w:rPr>
          <w:lang w:val="eu-ES"/>
        </w:rPr>
        <w:t>gu ezkutatzen</w:t>
      </w:r>
      <w:r>
        <w:rPr>
          <w:lang w:val="eu-ES"/>
        </w:rPr>
        <w:t xml:space="preserve">. Iragana, 79tik honantz, </w:t>
      </w:r>
      <w:r w:rsidRPr="00BC5C90">
        <w:rPr>
          <w:lang w:val="eu-ES"/>
        </w:rPr>
        <w:t>politikoki eta herri honen egitura</w:t>
      </w:r>
      <w:r>
        <w:rPr>
          <w:lang w:val="eu-ES"/>
        </w:rPr>
        <w:t>tzeari dagokionez, hor</w:t>
      </w:r>
      <w:r w:rsidRPr="00BC5C90">
        <w:rPr>
          <w:lang w:val="eu-ES"/>
        </w:rPr>
        <w:t xml:space="preserve"> dago</w:t>
      </w:r>
      <w:r>
        <w:rPr>
          <w:lang w:val="eu-ES"/>
        </w:rPr>
        <w:t>.</w:t>
      </w:r>
    </w:p>
    <w:p w:rsidR="00421E03" w:rsidRDefault="00421E03" w:rsidP="009A0BCF">
      <w:pPr>
        <w:pStyle w:val="Texto"/>
        <w:rPr>
          <w:lang w:val="eu-ES"/>
        </w:rPr>
      </w:pPr>
    </w:p>
    <w:p w:rsidR="00421E03" w:rsidRDefault="00421E03" w:rsidP="009A0BCF">
      <w:pPr>
        <w:pStyle w:val="Texto"/>
        <w:rPr>
          <w:lang w:val="eu-ES"/>
        </w:rPr>
      </w:pPr>
      <w:r>
        <w:rPr>
          <w:lang w:val="eu-ES"/>
        </w:rPr>
        <w:t>Daukagun hori defendatu,</w:t>
      </w:r>
      <w:r w:rsidRPr="00BC5C90">
        <w:rPr>
          <w:lang w:val="eu-ES"/>
        </w:rPr>
        <w:t xml:space="preserve"> </w:t>
      </w:r>
      <w:r>
        <w:rPr>
          <w:lang w:val="eu-ES"/>
        </w:rPr>
        <w:t>j</w:t>
      </w:r>
      <w:r w:rsidRPr="00BC5C90">
        <w:rPr>
          <w:lang w:val="eu-ES"/>
        </w:rPr>
        <w:t>akina, gaurkotu. Gaurkotu beharrekoa</w:t>
      </w:r>
      <w:r>
        <w:rPr>
          <w:lang w:val="eu-ES"/>
        </w:rPr>
        <w:t xml:space="preserve">. Zergatik, </w:t>
      </w:r>
      <w:r w:rsidRPr="00BC5C90">
        <w:rPr>
          <w:lang w:val="eu-ES"/>
        </w:rPr>
        <w:t>herri ikuspegitik eta gizarte moderno baten ikuspegitik, bai eskubide sozialak, ekonomikoak, politikoak, hizkuntza</w:t>
      </w:r>
      <w:r>
        <w:rPr>
          <w:lang w:val="eu-ES"/>
        </w:rPr>
        <w:t>,</w:t>
      </w:r>
      <w:r w:rsidRPr="00BC5C90">
        <w:rPr>
          <w:lang w:val="eu-ES"/>
        </w:rPr>
        <w:t xml:space="preserve"> eskubideak eta kulturalak zaindu ahal izateko</w:t>
      </w:r>
      <w:r>
        <w:rPr>
          <w:lang w:val="eu-ES"/>
        </w:rPr>
        <w:t>,</w:t>
      </w:r>
      <w:r w:rsidRPr="00BC5C90">
        <w:rPr>
          <w:lang w:val="eu-ES"/>
        </w:rPr>
        <w:t xml:space="preserve"> herri honek</w:t>
      </w:r>
      <w:r>
        <w:rPr>
          <w:lang w:val="eu-ES"/>
        </w:rPr>
        <w:t>,</w:t>
      </w:r>
      <w:r w:rsidRPr="00BC5C90">
        <w:rPr>
          <w:lang w:val="eu-ES"/>
        </w:rPr>
        <w:t xml:space="preserve"> herri honek beste tresna batzuk behar ditu</w:t>
      </w:r>
      <w:r>
        <w:rPr>
          <w:lang w:val="eu-ES"/>
        </w:rPr>
        <w:t>,</w:t>
      </w:r>
      <w:r w:rsidRPr="00BC5C90">
        <w:rPr>
          <w:lang w:val="eu-ES"/>
        </w:rPr>
        <w:t xml:space="preserve"> tresna egokiak</w:t>
      </w:r>
      <w:r>
        <w:rPr>
          <w:lang w:val="eu-ES"/>
        </w:rPr>
        <w:t>,</w:t>
      </w:r>
      <w:r w:rsidRPr="00BC5C90">
        <w:rPr>
          <w:lang w:val="eu-ES"/>
        </w:rPr>
        <w:t xml:space="preserve"> etorkizuna irabazteko eta eskubide guzti horiek bermatu ahal izateko</w:t>
      </w:r>
      <w:r>
        <w:rPr>
          <w:lang w:val="eu-ES"/>
        </w:rPr>
        <w:t>.</w:t>
      </w:r>
      <w:r w:rsidRPr="00BC5C90">
        <w:rPr>
          <w:lang w:val="eu-ES"/>
        </w:rPr>
        <w:t xml:space="preserve"> </w:t>
      </w:r>
      <w:r>
        <w:rPr>
          <w:lang w:val="eu-ES"/>
        </w:rPr>
        <w:t>N</w:t>
      </w:r>
      <w:r w:rsidRPr="00BC5C90">
        <w:rPr>
          <w:lang w:val="eu-ES"/>
        </w:rPr>
        <w:t>orbanako eskubideak eta eskubide kolektiboak ere bai</w:t>
      </w:r>
      <w:r>
        <w:rPr>
          <w:lang w:val="eu-ES"/>
        </w:rPr>
        <w:t>,</w:t>
      </w:r>
      <w:r w:rsidRPr="00BC5C90">
        <w:rPr>
          <w:lang w:val="eu-ES"/>
        </w:rPr>
        <w:t xml:space="preserve"> noski. Horregatik</w:t>
      </w:r>
      <w:r>
        <w:rPr>
          <w:lang w:val="eu-ES"/>
        </w:rPr>
        <w:t>,</w:t>
      </w:r>
      <w:r w:rsidRPr="00BC5C90">
        <w:rPr>
          <w:lang w:val="eu-ES"/>
        </w:rPr>
        <w:t xml:space="preserve"> hori gaurkotu egin behar da</w:t>
      </w:r>
      <w:r>
        <w:rPr>
          <w:lang w:val="eu-ES"/>
        </w:rPr>
        <w:t>,</w:t>
      </w:r>
      <w:r w:rsidRPr="00BC5C90">
        <w:rPr>
          <w:lang w:val="eu-ES"/>
        </w:rPr>
        <w:t xml:space="preserve"> eta hori da</w:t>
      </w:r>
      <w:r>
        <w:rPr>
          <w:lang w:val="eu-ES"/>
        </w:rPr>
        <w:t>,</w:t>
      </w:r>
      <w:r w:rsidRPr="00BC5C90">
        <w:rPr>
          <w:lang w:val="eu-ES"/>
        </w:rPr>
        <w:t xml:space="preserve"> hain zuzen ere</w:t>
      </w:r>
      <w:r>
        <w:rPr>
          <w:lang w:val="eu-ES"/>
        </w:rPr>
        <w:t>,</w:t>
      </w:r>
      <w:r w:rsidRPr="00BC5C90">
        <w:rPr>
          <w:lang w:val="eu-ES"/>
        </w:rPr>
        <w:t xml:space="preserve"> ponentziaren egitekoa</w:t>
      </w:r>
      <w:r>
        <w:rPr>
          <w:lang w:val="eu-ES"/>
        </w:rPr>
        <w:t>.</w:t>
      </w:r>
      <w:r w:rsidRPr="00BC5C90">
        <w:rPr>
          <w:lang w:val="eu-ES"/>
        </w:rPr>
        <w:t xml:space="preserve"> </w:t>
      </w:r>
      <w:r>
        <w:rPr>
          <w:lang w:val="eu-ES"/>
        </w:rPr>
        <w:t>D</w:t>
      </w:r>
      <w:r w:rsidRPr="00BC5C90">
        <w:rPr>
          <w:lang w:val="eu-ES"/>
        </w:rPr>
        <w:t>aukagunetik abiatuta</w:t>
      </w:r>
      <w:r>
        <w:rPr>
          <w:lang w:val="eu-ES"/>
        </w:rPr>
        <w:t>, gaur</w:t>
      </w:r>
      <w:r w:rsidRPr="00BC5C90">
        <w:rPr>
          <w:lang w:val="eu-ES"/>
        </w:rPr>
        <w:t>kot</w:t>
      </w:r>
      <w:r>
        <w:rPr>
          <w:lang w:val="eu-ES"/>
        </w:rPr>
        <w:t>z</w:t>
      </w:r>
      <w:r w:rsidRPr="00BC5C90">
        <w:rPr>
          <w:lang w:val="eu-ES"/>
        </w:rPr>
        <w:t>e bidean ze eskumen behar dituen herri honek diskutitu eta erabaki</w:t>
      </w:r>
      <w:r>
        <w:rPr>
          <w:lang w:val="eu-ES"/>
        </w:rPr>
        <w:t>,</w:t>
      </w:r>
      <w:r w:rsidRPr="00BC5C90">
        <w:rPr>
          <w:lang w:val="eu-ES"/>
        </w:rPr>
        <w:t xml:space="preserve"> eta</w:t>
      </w:r>
      <w:r>
        <w:rPr>
          <w:lang w:val="eu-ES"/>
        </w:rPr>
        <w:t>,</w:t>
      </w:r>
      <w:r w:rsidRPr="00BC5C90">
        <w:rPr>
          <w:lang w:val="eu-ES"/>
        </w:rPr>
        <w:t xml:space="preserve"> ahal den kontsentsurik zabalenarekin</w:t>
      </w:r>
      <w:r>
        <w:rPr>
          <w:lang w:val="eu-ES"/>
        </w:rPr>
        <w:t>,</w:t>
      </w:r>
      <w:r w:rsidRPr="00BC5C90">
        <w:rPr>
          <w:lang w:val="eu-ES"/>
        </w:rPr>
        <w:t xml:space="preserve"> aurrera atera</w:t>
      </w:r>
      <w:r>
        <w:rPr>
          <w:lang w:val="eu-ES"/>
        </w:rPr>
        <w:t>.</w:t>
      </w:r>
    </w:p>
    <w:p w:rsidR="00421E03" w:rsidRDefault="00421E03" w:rsidP="009A0BCF">
      <w:pPr>
        <w:pStyle w:val="Texto"/>
        <w:rPr>
          <w:lang w:val="eu-ES"/>
        </w:rPr>
      </w:pPr>
    </w:p>
    <w:p w:rsidR="00421E03" w:rsidRDefault="00421E03" w:rsidP="009A0BCF">
      <w:pPr>
        <w:pStyle w:val="Texto"/>
        <w:rPr>
          <w:lang w:val="eu-ES"/>
        </w:rPr>
      </w:pPr>
      <w:r>
        <w:rPr>
          <w:lang w:val="eu-ES"/>
        </w:rPr>
        <w:t>E</w:t>
      </w:r>
      <w:r w:rsidRPr="00BC5C90">
        <w:rPr>
          <w:lang w:val="eu-ES"/>
        </w:rPr>
        <w:t xml:space="preserve">ta zer eskatzen du </w:t>
      </w:r>
      <w:r>
        <w:rPr>
          <w:lang w:val="eu-ES"/>
        </w:rPr>
        <w:t>hirugarrena?</w:t>
      </w:r>
      <w:r w:rsidRPr="00BC5C90">
        <w:rPr>
          <w:lang w:val="eu-ES"/>
        </w:rPr>
        <w:t xml:space="preserve"> </w:t>
      </w:r>
      <w:r>
        <w:rPr>
          <w:lang w:val="eu-ES"/>
        </w:rPr>
        <w:t>Errespetua, errespetua.</w:t>
      </w:r>
    </w:p>
    <w:p w:rsidR="00421E03" w:rsidRDefault="00421E03" w:rsidP="009A0BCF">
      <w:pPr>
        <w:pStyle w:val="Texto"/>
        <w:rPr>
          <w:lang w:val="eu-ES"/>
        </w:rPr>
      </w:pPr>
    </w:p>
    <w:p w:rsidR="00421E03" w:rsidRPr="00141E86" w:rsidRDefault="00421E03" w:rsidP="009A0BCF">
      <w:pPr>
        <w:pStyle w:val="Texto"/>
        <w:rPr>
          <w:lang w:val="es-ES"/>
        </w:rPr>
      </w:pPr>
      <w:r w:rsidRPr="00BC5C90">
        <w:rPr>
          <w:lang w:val="eu-ES"/>
        </w:rPr>
        <w:t>Horiek dira hiru kontzep</w:t>
      </w:r>
      <w:r>
        <w:rPr>
          <w:lang w:val="eu-ES"/>
        </w:rPr>
        <w:t>tuak:</w:t>
      </w:r>
      <w:r w:rsidRPr="00BC5C90">
        <w:rPr>
          <w:lang w:val="eu-ES"/>
        </w:rPr>
        <w:t xml:space="preserve"> </w:t>
      </w:r>
      <w:r w:rsidRPr="00141E86">
        <w:rPr>
          <w:lang w:val="es-ES"/>
        </w:rPr>
        <w:t>defensa actualización y respeto. No tiene mucho secreto.</w:t>
      </w:r>
    </w:p>
    <w:p w:rsidR="00421E03" w:rsidRDefault="00421E03" w:rsidP="009A0BCF">
      <w:pPr>
        <w:pStyle w:val="Texto"/>
        <w:rPr>
          <w:lang w:val="eu-ES"/>
        </w:rPr>
      </w:pPr>
    </w:p>
    <w:p w:rsidR="00421E03" w:rsidRDefault="00421E03" w:rsidP="009A0BCF">
      <w:pPr>
        <w:pStyle w:val="Texto"/>
        <w:rPr>
          <w:lang w:val="eu-ES"/>
        </w:rPr>
      </w:pPr>
      <w:r>
        <w:rPr>
          <w:lang w:val="eu-ES"/>
        </w:rPr>
        <w:t>E</w:t>
      </w:r>
      <w:r w:rsidRPr="00BC5C90">
        <w:rPr>
          <w:lang w:val="eu-ES"/>
        </w:rPr>
        <w:t>ta aniztasun</w:t>
      </w:r>
      <w:r>
        <w:rPr>
          <w:lang w:val="eu-ES"/>
        </w:rPr>
        <w:t>a</w:t>
      </w:r>
      <w:r w:rsidRPr="00BC5C90">
        <w:rPr>
          <w:lang w:val="eu-ES"/>
        </w:rPr>
        <w:t xml:space="preserve"> aipatzen da</w:t>
      </w:r>
      <w:r>
        <w:rPr>
          <w:lang w:val="eu-ES"/>
        </w:rPr>
        <w:t>,</w:t>
      </w:r>
      <w:r w:rsidRPr="00BC5C90">
        <w:rPr>
          <w:lang w:val="eu-ES"/>
        </w:rPr>
        <w:t xml:space="preserve"> behin eta berriz</w:t>
      </w:r>
      <w:r>
        <w:rPr>
          <w:lang w:val="eu-ES"/>
        </w:rPr>
        <w:t>.</w:t>
      </w:r>
      <w:r w:rsidRPr="00BC5C90">
        <w:rPr>
          <w:lang w:val="eu-ES"/>
        </w:rPr>
        <w:t xml:space="preserve"> </w:t>
      </w:r>
      <w:r>
        <w:rPr>
          <w:lang w:val="eu-ES"/>
        </w:rPr>
        <w:t>A</w:t>
      </w:r>
      <w:r w:rsidRPr="00BC5C90">
        <w:rPr>
          <w:lang w:val="eu-ES"/>
        </w:rPr>
        <w:t>niztasuna. Gizarte anitza gara, bai, egia da</w:t>
      </w:r>
      <w:r>
        <w:rPr>
          <w:lang w:val="eu-ES"/>
        </w:rPr>
        <w:t>,</w:t>
      </w:r>
      <w:r w:rsidRPr="00BC5C90">
        <w:rPr>
          <w:lang w:val="eu-ES"/>
        </w:rPr>
        <w:t xml:space="preserve"> eta badaude nortasun kolektiboak. Ukaezina da</w:t>
      </w:r>
      <w:r>
        <w:rPr>
          <w:lang w:val="eu-ES"/>
        </w:rPr>
        <w:t xml:space="preserve">. Borja </w:t>
      </w:r>
      <w:proofErr w:type="spellStart"/>
      <w:r>
        <w:rPr>
          <w:lang w:val="eu-ES"/>
        </w:rPr>
        <w:t>S</w:t>
      </w:r>
      <w:r w:rsidR="009A0BCF">
        <w:rPr>
          <w:lang w:val="eu-ES"/>
        </w:rPr>
        <w:t>e</w:t>
      </w:r>
      <w:r>
        <w:rPr>
          <w:lang w:val="eu-ES"/>
        </w:rPr>
        <w:t>mperek</w:t>
      </w:r>
      <w:proofErr w:type="spellEnd"/>
      <w:r>
        <w:rPr>
          <w:lang w:val="eu-ES"/>
        </w:rPr>
        <w:t xml:space="preserve"> </w:t>
      </w:r>
      <w:r w:rsidRPr="00BC5C90">
        <w:rPr>
          <w:lang w:val="eu-ES"/>
        </w:rPr>
        <w:t>berak aipatu ditu</w:t>
      </w:r>
      <w:r>
        <w:rPr>
          <w:lang w:val="eu-ES"/>
        </w:rPr>
        <w:t>,</w:t>
      </w:r>
      <w:r w:rsidRPr="00BC5C90">
        <w:rPr>
          <w:lang w:val="eu-ES"/>
        </w:rPr>
        <w:t xml:space="preserve"> bere bi nortasun kolektiboak</w:t>
      </w:r>
      <w:r>
        <w:rPr>
          <w:lang w:val="eu-ES"/>
        </w:rPr>
        <w:t>:</w:t>
      </w:r>
      <w:r w:rsidRPr="00BC5C90">
        <w:rPr>
          <w:lang w:val="eu-ES"/>
        </w:rPr>
        <w:t xml:space="preserve"> euskaldun</w:t>
      </w:r>
      <w:r>
        <w:rPr>
          <w:lang w:val="eu-ES"/>
        </w:rPr>
        <w:t>a</w:t>
      </w:r>
      <w:r w:rsidRPr="00BC5C90">
        <w:rPr>
          <w:lang w:val="eu-ES"/>
        </w:rPr>
        <w:t xml:space="preserve"> eta espainol</w:t>
      </w:r>
      <w:r>
        <w:rPr>
          <w:lang w:val="eu-ES"/>
        </w:rPr>
        <w:t>a</w:t>
      </w:r>
      <w:r w:rsidRPr="00BC5C90">
        <w:rPr>
          <w:lang w:val="eu-ES"/>
        </w:rPr>
        <w:t xml:space="preserve"> izatearena</w:t>
      </w:r>
      <w:r>
        <w:rPr>
          <w:lang w:val="eu-ES"/>
        </w:rPr>
        <w:t>. Gu ez gara</w:t>
      </w:r>
      <w:r w:rsidRPr="00BC5C90">
        <w:rPr>
          <w:lang w:val="eu-ES"/>
        </w:rPr>
        <w:t xml:space="preserve"> horretan sartzen. Guk esaten duguna da aniztasuna politikoki</w:t>
      </w:r>
      <w:r>
        <w:rPr>
          <w:lang w:val="eu-ES"/>
        </w:rPr>
        <w:t>,</w:t>
      </w:r>
      <w:r w:rsidRPr="00BC5C90">
        <w:rPr>
          <w:lang w:val="eu-ES"/>
        </w:rPr>
        <w:t xml:space="preserve"> </w:t>
      </w:r>
      <w:proofErr w:type="spellStart"/>
      <w:r w:rsidRPr="00BC5C90">
        <w:rPr>
          <w:lang w:val="eu-ES"/>
        </w:rPr>
        <w:t>politikoki</w:t>
      </w:r>
      <w:proofErr w:type="spellEnd"/>
      <w:r>
        <w:rPr>
          <w:lang w:val="eu-ES"/>
        </w:rPr>
        <w:t>,</w:t>
      </w:r>
      <w:r w:rsidRPr="00BC5C90">
        <w:rPr>
          <w:lang w:val="eu-ES"/>
        </w:rPr>
        <w:t xml:space="preserve"> ulertzeko modu bakarra dago, demokratiko ikuspegitik behintzat</w:t>
      </w:r>
      <w:r>
        <w:rPr>
          <w:lang w:val="eu-ES"/>
        </w:rPr>
        <w:t>.</w:t>
      </w:r>
      <w:r w:rsidRPr="00BC5C90">
        <w:rPr>
          <w:lang w:val="eu-ES"/>
        </w:rPr>
        <w:t xml:space="preserve"> </w:t>
      </w:r>
      <w:r>
        <w:rPr>
          <w:lang w:val="eu-ES"/>
        </w:rPr>
        <w:t>A</w:t>
      </w:r>
      <w:r w:rsidRPr="00BC5C90">
        <w:rPr>
          <w:lang w:val="eu-ES"/>
        </w:rPr>
        <w:t xml:space="preserve">niztasuna politikoki esan nahi du proiektu politiko </w:t>
      </w:r>
      <w:r w:rsidRPr="00BC5C90">
        <w:rPr>
          <w:lang w:val="eu-ES"/>
        </w:rPr>
        <w:lastRenderedPageBreak/>
        <w:t>guztiak</w:t>
      </w:r>
      <w:r>
        <w:rPr>
          <w:lang w:val="eu-ES"/>
        </w:rPr>
        <w:t>,</w:t>
      </w:r>
      <w:r w:rsidRPr="00BC5C90">
        <w:rPr>
          <w:lang w:val="eu-ES"/>
        </w:rPr>
        <w:t xml:space="preserve"> demokratikoa</w:t>
      </w:r>
      <w:r>
        <w:rPr>
          <w:lang w:val="eu-ES"/>
        </w:rPr>
        <w:t>k</w:t>
      </w:r>
      <w:r w:rsidRPr="00BC5C90">
        <w:rPr>
          <w:lang w:val="eu-ES"/>
        </w:rPr>
        <w:t xml:space="preserve"> baldin badira</w:t>
      </w:r>
      <w:r>
        <w:rPr>
          <w:lang w:val="eu-ES"/>
        </w:rPr>
        <w:t>,</w:t>
      </w:r>
      <w:r w:rsidRPr="00BC5C90">
        <w:rPr>
          <w:lang w:val="eu-ES"/>
        </w:rPr>
        <w:t xml:space="preserve"> proiektu politiko guztiak garatzeko, </w:t>
      </w:r>
      <w:proofErr w:type="spellStart"/>
      <w:r w:rsidRPr="00BC5C90">
        <w:rPr>
          <w:lang w:val="eu-ES"/>
        </w:rPr>
        <w:t>garatzeko</w:t>
      </w:r>
      <w:proofErr w:type="spellEnd"/>
      <w:r>
        <w:rPr>
          <w:lang w:val="eu-ES"/>
        </w:rPr>
        <w:t>,</w:t>
      </w:r>
      <w:r w:rsidRPr="00BC5C90">
        <w:rPr>
          <w:lang w:val="eu-ES"/>
        </w:rPr>
        <w:t xml:space="preserve"> garatu ahal izateko</w:t>
      </w:r>
      <w:r>
        <w:rPr>
          <w:lang w:val="eu-ES"/>
        </w:rPr>
        <w:t>,</w:t>
      </w:r>
      <w:r w:rsidRPr="00BC5C90">
        <w:rPr>
          <w:lang w:val="eu-ES"/>
        </w:rPr>
        <w:t xml:space="preserve"> minimoa</w:t>
      </w:r>
      <w:r>
        <w:rPr>
          <w:lang w:val="eu-ES"/>
        </w:rPr>
        <w:t>k</w:t>
      </w:r>
      <w:r w:rsidRPr="00BC5C90">
        <w:rPr>
          <w:lang w:val="eu-ES"/>
        </w:rPr>
        <w:t xml:space="preserve"> behar direla, baldintzak behar direla</w:t>
      </w:r>
      <w:r>
        <w:rPr>
          <w:lang w:val="eu-ES"/>
        </w:rPr>
        <w:t>.</w:t>
      </w:r>
    </w:p>
    <w:p w:rsidR="00421E03" w:rsidRDefault="00421E03" w:rsidP="009A0BCF">
      <w:pPr>
        <w:pStyle w:val="Texto"/>
        <w:rPr>
          <w:lang w:val="eu-ES"/>
        </w:rPr>
      </w:pPr>
    </w:p>
    <w:p w:rsidR="00421E03" w:rsidRDefault="00421E03" w:rsidP="009A0BCF">
      <w:pPr>
        <w:pStyle w:val="Texto"/>
        <w:rPr>
          <w:lang w:val="eu-ES"/>
        </w:rPr>
      </w:pPr>
      <w:r>
        <w:rPr>
          <w:lang w:val="eu-ES"/>
        </w:rPr>
        <w:t>E</w:t>
      </w:r>
      <w:r w:rsidRPr="00BC5C90">
        <w:rPr>
          <w:lang w:val="eu-ES"/>
        </w:rPr>
        <w:t xml:space="preserve">ta baldintza bakarra horietaz kanpo dagoena </w:t>
      </w:r>
      <w:proofErr w:type="spellStart"/>
      <w:r w:rsidRPr="00BC5C90">
        <w:rPr>
          <w:lang w:val="eu-ES"/>
        </w:rPr>
        <w:t>da</w:t>
      </w:r>
      <w:proofErr w:type="spellEnd"/>
      <w:r w:rsidRPr="00BC5C90">
        <w:rPr>
          <w:lang w:val="eu-ES"/>
        </w:rPr>
        <w:t xml:space="preserve"> herri babesa. Proiektu politikoak aurrera atera nahi baldin badu,</w:t>
      </w:r>
      <w:r>
        <w:rPr>
          <w:lang w:val="eu-ES"/>
        </w:rPr>
        <w:t xml:space="preserve"> herriak</w:t>
      </w:r>
      <w:r w:rsidRPr="00BC5C90">
        <w:rPr>
          <w:lang w:val="eu-ES"/>
        </w:rPr>
        <w:t xml:space="preserve"> babesa beharko du</w:t>
      </w:r>
      <w:r>
        <w:rPr>
          <w:lang w:val="eu-ES"/>
        </w:rPr>
        <w:t>.</w:t>
      </w:r>
      <w:r w:rsidRPr="00BC5C90">
        <w:rPr>
          <w:lang w:val="eu-ES"/>
        </w:rPr>
        <w:t xml:space="preserve"> </w:t>
      </w:r>
      <w:r>
        <w:rPr>
          <w:lang w:val="eu-ES"/>
        </w:rPr>
        <w:t>Eta bideak</w:t>
      </w:r>
      <w:r w:rsidRPr="00BC5C90">
        <w:rPr>
          <w:lang w:val="eu-ES"/>
        </w:rPr>
        <w:t xml:space="preserve"> demokratikoak izan beharko dute</w:t>
      </w:r>
      <w:r>
        <w:rPr>
          <w:lang w:val="eu-ES"/>
        </w:rPr>
        <w:t>,</w:t>
      </w:r>
      <w:r w:rsidRPr="00BC5C90">
        <w:rPr>
          <w:lang w:val="eu-ES"/>
        </w:rPr>
        <w:t xml:space="preserve"> noski. Eta hori da bermea</w:t>
      </w:r>
      <w:r>
        <w:rPr>
          <w:lang w:val="eu-ES"/>
        </w:rPr>
        <w:t>,</w:t>
      </w:r>
      <w:r w:rsidRPr="00BC5C90">
        <w:rPr>
          <w:lang w:val="eu-ES"/>
        </w:rPr>
        <w:t xml:space="preserve"> herri honek ere eskatzen duen</w:t>
      </w:r>
      <w:r>
        <w:rPr>
          <w:lang w:val="eu-ES"/>
        </w:rPr>
        <w:t xml:space="preserve"> bermea. Bere proiektu politiko bat,</w:t>
      </w:r>
      <w:r w:rsidRPr="00BC5C90">
        <w:rPr>
          <w:lang w:val="eu-ES"/>
        </w:rPr>
        <w:t xml:space="preserve"> demokratikoa</w:t>
      </w:r>
      <w:r>
        <w:rPr>
          <w:lang w:val="eu-ES"/>
        </w:rPr>
        <w:t xml:space="preserve"> garatu</w:t>
      </w:r>
      <w:r w:rsidRPr="00BC5C90">
        <w:rPr>
          <w:lang w:val="eu-ES"/>
        </w:rPr>
        <w:t xml:space="preserve"> ahal izateko</w:t>
      </w:r>
      <w:r>
        <w:rPr>
          <w:lang w:val="eu-ES"/>
        </w:rPr>
        <w:t>,</w:t>
      </w:r>
      <w:r w:rsidRPr="00BC5C90">
        <w:rPr>
          <w:lang w:val="eu-ES"/>
        </w:rPr>
        <w:t xml:space="preserve"> bermea. </w:t>
      </w:r>
      <w:r>
        <w:rPr>
          <w:lang w:val="eu-ES"/>
        </w:rPr>
        <w:t>Eta hori, Espainiak behin eta berriz ukatu egiten du. Behin eta berriz</w:t>
      </w:r>
      <w:r w:rsidRPr="00BC5C90">
        <w:rPr>
          <w:lang w:val="eu-ES"/>
        </w:rPr>
        <w:t xml:space="preserve"> ukatu egiten du</w:t>
      </w:r>
      <w:r>
        <w:rPr>
          <w:lang w:val="eu-ES"/>
        </w:rPr>
        <w:t>,</w:t>
      </w:r>
      <w:r w:rsidRPr="00BC5C90">
        <w:rPr>
          <w:lang w:val="eu-ES"/>
        </w:rPr>
        <w:t xml:space="preserve"> ez duelako ba herri honen nazio izaera aitortzen edo herri izaera aitortzen</w:t>
      </w:r>
      <w:r>
        <w:rPr>
          <w:lang w:val="eu-ES"/>
        </w:rPr>
        <w:t xml:space="preserve">. Zergatik </w:t>
      </w:r>
      <w:r w:rsidRPr="00BC5C90">
        <w:rPr>
          <w:lang w:val="eu-ES"/>
        </w:rPr>
        <w:t>eskubide kolektibo horiek, norbanako eskubideaz gain, eskubide kolektibo horiek herriei dagokielako, dagozkielako</w:t>
      </w:r>
      <w:r>
        <w:rPr>
          <w:lang w:val="eu-ES"/>
        </w:rPr>
        <w:t>.</w:t>
      </w:r>
    </w:p>
    <w:p w:rsidR="00421E03" w:rsidRDefault="00421E03" w:rsidP="009A0BCF">
      <w:pPr>
        <w:pStyle w:val="Texto"/>
        <w:rPr>
          <w:lang w:val="eu-ES"/>
        </w:rPr>
      </w:pPr>
    </w:p>
    <w:p w:rsidR="00421E03" w:rsidRDefault="00421E03" w:rsidP="009A0BCF">
      <w:pPr>
        <w:pStyle w:val="Texto"/>
        <w:rPr>
          <w:lang w:val="eu-ES"/>
        </w:rPr>
      </w:pPr>
      <w:r>
        <w:rPr>
          <w:lang w:val="eu-ES"/>
        </w:rPr>
        <w:t>E</w:t>
      </w:r>
      <w:r w:rsidRPr="00BC5C90">
        <w:rPr>
          <w:lang w:val="eu-ES"/>
        </w:rPr>
        <w:t>ta hori ez da onartzen</w:t>
      </w:r>
      <w:r>
        <w:rPr>
          <w:lang w:val="eu-ES"/>
        </w:rPr>
        <w:t>.</w:t>
      </w:r>
      <w:r w:rsidRPr="00BC5C90">
        <w:rPr>
          <w:lang w:val="eu-ES"/>
        </w:rPr>
        <w:t xml:space="preserve"> </w:t>
      </w:r>
      <w:r>
        <w:rPr>
          <w:lang w:val="eu-ES"/>
        </w:rPr>
        <w:t>Eta horregatik aip</w:t>
      </w:r>
      <w:r w:rsidRPr="00BC5C90">
        <w:rPr>
          <w:lang w:val="eu-ES"/>
        </w:rPr>
        <w:t xml:space="preserve">atzen denean </w:t>
      </w:r>
      <w:r>
        <w:rPr>
          <w:lang w:val="eu-ES"/>
        </w:rPr>
        <w:t>"</w:t>
      </w:r>
      <w:r w:rsidRPr="00BC5C90">
        <w:rPr>
          <w:lang w:val="eu-ES"/>
        </w:rPr>
        <w:t>bai, hori ondo dago</w:t>
      </w:r>
      <w:r>
        <w:rPr>
          <w:lang w:val="eu-ES"/>
        </w:rPr>
        <w:t>,</w:t>
      </w:r>
      <w:r w:rsidRPr="00BC5C90">
        <w:rPr>
          <w:lang w:val="eu-ES"/>
        </w:rPr>
        <w:t xml:space="preserve"> zilegitasun demokratikoa</w:t>
      </w:r>
      <w:r>
        <w:rPr>
          <w:lang w:val="eu-ES"/>
        </w:rPr>
        <w:t>, baina,</w:t>
      </w:r>
      <w:r w:rsidRPr="00BC5C90">
        <w:rPr>
          <w:lang w:val="eu-ES"/>
        </w:rPr>
        <w:t xml:space="preserve"> legalitatea ere bai</w:t>
      </w:r>
      <w:r>
        <w:rPr>
          <w:lang w:val="eu-ES"/>
        </w:rPr>
        <w:t>"</w:t>
      </w:r>
      <w:r w:rsidRPr="00BC5C90">
        <w:rPr>
          <w:lang w:val="eu-ES"/>
        </w:rPr>
        <w:t xml:space="preserve">. Hemen esaten dena </w:t>
      </w:r>
      <w:r>
        <w:rPr>
          <w:lang w:val="eu-ES"/>
        </w:rPr>
        <w:t>"</w:t>
      </w:r>
      <w:r w:rsidRPr="00BC5C90">
        <w:rPr>
          <w:lang w:val="eu-ES"/>
        </w:rPr>
        <w:t xml:space="preserve">bai, </w:t>
      </w:r>
      <w:proofErr w:type="spellStart"/>
      <w:r w:rsidRPr="00BC5C90">
        <w:rPr>
          <w:lang w:val="eu-ES"/>
        </w:rPr>
        <w:t>bai</w:t>
      </w:r>
      <w:proofErr w:type="spellEnd"/>
      <w:r>
        <w:rPr>
          <w:lang w:val="eu-ES"/>
        </w:rPr>
        <w:t>,</w:t>
      </w:r>
      <w:r w:rsidRPr="00BC5C90">
        <w:rPr>
          <w:lang w:val="eu-ES"/>
        </w:rPr>
        <w:t xml:space="preserve"> eta badago </w:t>
      </w:r>
      <w:proofErr w:type="spellStart"/>
      <w:r>
        <w:rPr>
          <w:lang w:val="eu-ES"/>
        </w:rPr>
        <w:t>anklaje</w:t>
      </w:r>
      <w:proofErr w:type="spellEnd"/>
      <w:r w:rsidRPr="00BC5C90">
        <w:rPr>
          <w:lang w:val="eu-ES"/>
        </w:rPr>
        <w:t xml:space="preserve"> bat</w:t>
      </w:r>
      <w:r>
        <w:rPr>
          <w:lang w:val="eu-ES"/>
        </w:rPr>
        <w:t>,</w:t>
      </w:r>
      <w:r w:rsidRPr="00BC5C90">
        <w:rPr>
          <w:lang w:val="eu-ES"/>
        </w:rPr>
        <w:t xml:space="preserve"> eskubide historikoetan</w:t>
      </w:r>
      <w:r>
        <w:rPr>
          <w:lang w:val="eu-ES"/>
        </w:rPr>
        <w:t>".</w:t>
      </w:r>
      <w:r w:rsidRPr="00BC5C90">
        <w:rPr>
          <w:lang w:val="eu-ES"/>
        </w:rPr>
        <w:t xml:space="preserve"> </w:t>
      </w:r>
      <w:r>
        <w:rPr>
          <w:lang w:val="eu-ES"/>
        </w:rPr>
        <w:t>Z</w:t>
      </w:r>
      <w:r w:rsidRPr="00BC5C90">
        <w:rPr>
          <w:lang w:val="eu-ES"/>
        </w:rPr>
        <w:t xml:space="preserve">uek esaten </w:t>
      </w:r>
      <w:r>
        <w:rPr>
          <w:lang w:val="eu-ES"/>
        </w:rPr>
        <w:t>d</w:t>
      </w:r>
      <w:r w:rsidRPr="00BC5C90">
        <w:rPr>
          <w:lang w:val="eu-ES"/>
        </w:rPr>
        <w:t>uzue, lurralde historikoen eskubide historikoak direla</w:t>
      </w:r>
      <w:r>
        <w:rPr>
          <w:lang w:val="eu-ES"/>
        </w:rPr>
        <w:t>. Eta guk</w:t>
      </w:r>
      <w:r w:rsidRPr="00BC5C90">
        <w:rPr>
          <w:lang w:val="eu-ES"/>
        </w:rPr>
        <w:t xml:space="preserve"> esaten dugu, horietaz gain, lurralde historikoak eskubideak dituzte, lurralde foralak, baina herri eskubideak ere badaude</w:t>
      </w:r>
      <w:r>
        <w:rPr>
          <w:lang w:val="eu-ES"/>
        </w:rPr>
        <w:t xml:space="preserve">. Eta </w:t>
      </w:r>
      <w:r w:rsidRPr="00BC5C90">
        <w:rPr>
          <w:lang w:val="eu-ES"/>
        </w:rPr>
        <w:t>legedia berak aitortzen ditu</w:t>
      </w:r>
      <w:r>
        <w:rPr>
          <w:lang w:val="eu-ES"/>
        </w:rPr>
        <w:t>,</w:t>
      </w:r>
      <w:r w:rsidRPr="00BC5C90">
        <w:rPr>
          <w:lang w:val="eu-ES"/>
        </w:rPr>
        <w:t xml:space="preserve"> Gern</w:t>
      </w:r>
      <w:r>
        <w:rPr>
          <w:lang w:val="eu-ES"/>
        </w:rPr>
        <w:t>ikako Estatutuak hain zuzen ere.</w:t>
      </w:r>
    </w:p>
    <w:p w:rsidR="00421E03" w:rsidRDefault="00421E03" w:rsidP="009A0BCF">
      <w:pPr>
        <w:pStyle w:val="Texto"/>
        <w:rPr>
          <w:lang w:val="eu-ES"/>
        </w:rPr>
      </w:pPr>
    </w:p>
    <w:p w:rsidR="00421E03" w:rsidRDefault="00421E03" w:rsidP="009A0BCF">
      <w:pPr>
        <w:pStyle w:val="Texto"/>
        <w:rPr>
          <w:lang w:val="eu-ES"/>
        </w:rPr>
      </w:pPr>
      <w:r>
        <w:rPr>
          <w:lang w:val="eu-ES"/>
        </w:rPr>
        <w:t xml:space="preserve">Beraz, zein zenen </w:t>
      </w:r>
      <w:r w:rsidRPr="00BC5C90">
        <w:rPr>
          <w:lang w:val="eu-ES"/>
        </w:rPr>
        <w:t>menpe dago</w:t>
      </w:r>
      <w:r>
        <w:rPr>
          <w:lang w:val="eu-ES"/>
        </w:rPr>
        <w:t>?</w:t>
      </w:r>
      <w:r w:rsidRPr="00BC5C90">
        <w:rPr>
          <w:lang w:val="eu-ES"/>
        </w:rPr>
        <w:t xml:space="preserve"> </w:t>
      </w:r>
      <w:r>
        <w:rPr>
          <w:lang w:val="eu-ES"/>
        </w:rPr>
        <w:t>O</w:t>
      </w:r>
      <w:r w:rsidRPr="00BC5C90">
        <w:rPr>
          <w:lang w:val="eu-ES"/>
        </w:rPr>
        <w:t>inarri demokratikoa</w:t>
      </w:r>
      <w:r>
        <w:rPr>
          <w:lang w:val="eu-ES"/>
        </w:rPr>
        <w:t>,</w:t>
      </w:r>
      <w:r w:rsidRPr="00BC5C90">
        <w:rPr>
          <w:lang w:val="eu-ES"/>
        </w:rPr>
        <w:t xml:space="preserve"> legalitatearen menpe</w:t>
      </w:r>
      <w:r>
        <w:rPr>
          <w:lang w:val="eu-ES"/>
        </w:rPr>
        <w:t>? Edo alderantziz da? Zeinek arnasten du</w:t>
      </w:r>
      <w:r w:rsidRPr="00BC5C90">
        <w:rPr>
          <w:lang w:val="eu-ES"/>
        </w:rPr>
        <w:t xml:space="preserve"> </w:t>
      </w:r>
      <w:r>
        <w:rPr>
          <w:lang w:val="eu-ES"/>
        </w:rPr>
        <w:t xml:space="preserve">legalitatea? </w:t>
      </w:r>
      <w:r w:rsidRPr="00BC5C90">
        <w:rPr>
          <w:lang w:val="eu-ES"/>
        </w:rPr>
        <w:t>Izan beharko du gehiengo demokratikoak</w:t>
      </w:r>
      <w:r>
        <w:rPr>
          <w:lang w:val="eu-ES"/>
        </w:rPr>
        <w:t>,</w:t>
      </w:r>
      <w:r w:rsidRPr="00BC5C90">
        <w:rPr>
          <w:lang w:val="eu-ES"/>
        </w:rPr>
        <w:t xml:space="preserve"> zilegitasun demokratikoa</w:t>
      </w:r>
      <w:r>
        <w:rPr>
          <w:lang w:val="eu-ES"/>
        </w:rPr>
        <w:t>k, eta ez alderantziz.</w:t>
      </w:r>
    </w:p>
    <w:p w:rsidR="00421E03" w:rsidRDefault="00421E03" w:rsidP="009A0BCF">
      <w:pPr>
        <w:pStyle w:val="Texto"/>
        <w:rPr>
          <w:lang w:val="eu-ES"/>
        </w:rPr>
      </w:pPr>
    </w:p>
    <w:p w:rsidR="00421E03" w:rsidRDefault="00421E03" w:rsidP="009A0BCF">
      <w:pPr>
        <w:pStyle w:val="Texto"/>
        <w:rPr>
          <w:lang w:val="eu-ES"/>
        </w:rPr>
      </w:pPr>
      <w:r w:rsidRPr="00BC5C90">
        <w:rPr>
          <w:lang w:val="eu-ES"/>
        </w:rPr>
        <w:t>Gaur egon daiteke amaierarik gabeko eztabaida. Baina</w:t>
      </w:r>
      <w:r>
        <w:rPr>
          <w:lang w:val="eu-ES"/>
        </w:rPr>
        <w:t>,</w:t>
      </w:r>
      <w:r w:rsidRPr="00BC5C90">
        <w:rPr>
          <w:lang w:val="eu-ES"/>
        </w:rPr>
        <w:t xml:space="preserve"> nik</w:t>
      </w:r>
      <w:r>
        <w:rPr>
          <w:lang w:val="eu-ES"/>
        </w:rPr>
        <w:t>, laburbilduta, aipatu badut</w:t>
      </w:r>
      <w:r w:rsidRPr="00BC5C90">
        <w:rPr>
          <w:lang w:val="eu-ES"/>
        </w:rPr>
        <w:t xml:space="preserve"> ere, zer nahi dugun</w:t>
      </w:r>
      <w:r>
        <w:rPr>
          <w:lang w:val="eu-ES"/>
        </w:rPr>
        <w:t>,</w:t>
      </w:r>
      <w:r w:rsidRPr="00BC5C90">
        <w:rPr>
          <w:lang w:val="eu-ES"/>
        </w:rPr>
        <w:t xml:space="preserve"> ez</w:t>
      </w:r>
      <w:r>
        <w:rPr>
          <w:lang w:val="eu-ES"/>
        </w:rPr>
        <w:t>?</w:t>
      </w:r>
      <w:r w:rsidRPr="00BC5C90">
        <w:rPr>
          <w:lang w:val="eu-ES"/>
        </w:rPr>
        <w:t xml:space="preserve"> esan dut berretsi</w:t>
      </w:r>
      <w:r>
        <w:rPr>
          <w:lang w:val="eu-ES"/>
        </w:rPr>
        <w:t>,</w:t>
      </w:r>
      <w:r w:rsidRPr="00BC5C90">
        <w:rPr>
          <w:lang w:val="eu-ES"/>
        </w:rPr>
        <w:t xml:space="preserve"> eta aipatu da dokumentuan</w:t>
      </w:r>
      <w:r>
        <w:rPr>
          <w:lang w:val="eu-ES"/>
        </w:rPr>
        <w:t>,</w:t>
      </w:r>
      <w:r w:rsidRPr="00BC5C90">
        <w:rPr>
          <w:lang w:val="eu-ES"/>
        </w:rPr>
        <w:t xml:space="preserve"> guk egindako proposamene</w:t>
      </w:r>
      <w:r>
        <w:rPr>
          <w:lang w:val="eu-ES"/>
        </w:rPr>
        <w:t>a</w:t>
      </w:r>
      <w:r w:rsidRPr="00BC5C90">
        <w:rPr>
          <w:lang w:val="eu-ES"/>
        </w:rPr>
        <w:t>n</w:t>
      </w:r>
      <w:r>
        <w:rPr>
          <w:lang w:val="eu-ES"/>
        </w:rPr>
        <w:t>,</w:t>
      </w:r>
      <w:r w:rsidRPr="00BC5C90">
        <w:rPr>
          <w:lang w:val="eu-ES"/>
        </w:rPr>
        <w:t xml:space="preserve"> berretsi eta osa</w:t>
      </w:r>
      <w:r>
        <w:rPr>
          <w:lang w:val="eu-ES"/>
        </w:rPr>
        <w:t xml:space="preserve">tu indarrean dagoen Estatutua. </w:t>
      </w:r>
      <w:r w:rsidRPr="00BC5C90">
        <w:rPr>
          <w:lang w:val="eu-ES"/>
        </w:rPr>
        <w:t>Indarrean dagoen Estatutua osatu egin behar da eta</w:t>
      </w:r>
      <w:r>
        <w:rPr>
          <w:lang w:val="eu-ES"/>
        </w:rPr>
        <w:t>,</w:t>
      </w:r>
      <w:r w:rsidRPr="00BC5C90">
        <w:rPr>
          <w:lang w:val="eu-ES"/>
        </w:rPr>
        <w:t xml:space="preserve"> murrizketak izan dituen arloetan</w:t>
      </w:r>
      <w:r>
        <w:rPr>
          <w:lang w:val="eu-ES"/>
        </w:rPr>
        <w:t>,</w:t>
      </w:r>
      <w:r w:rsidRPr="00BC5C90">
        <w:rPr>
          <w:lang w:val="eu-ES"/>
        </w:rPr>
        <w:t xml:space="preserve"> saiakera egin behar da guzti hori estaltzeko</w:t>
      </w:r>
      <w:r>
        <w:rPr>
          <w:lang w:val="eu-ES"/>
        </w:rPr>
        <w:t>,</w:t>
      </w:r>
      <w:r w:rsidRPr="00BC5C90">
        <w:rPr>
          <w:lang w:val="eu-ES"/>
        </w:rPr>
        <w:t xml:space="preserve"> betetzeko</w:t>
      </w:r>
      <w:r>
        <w:rPr>
          <w:lang w:val="eu-ES"/>
        </w:rPr>
        <w:t xml:space="preserve">. Zergatik </w:t>
      </w:r>
      <w:r w:rsidRPr="00BC5C90">
        <w:rPr>
          <w:lang w:val="eu-ES"/>
        </w:rPr>
        <w:t xml:space="preserve">murrizketak izan ditu gaur egun indarrean dagoen Estatutu horrek. Beraz, dagoena errespetatu eta murrizketak eta </w:t>
      </w:r>
      <w:r w:rsidRPr="00BC5C90">
        <w:rPr>
          <w:lang w:val="eu-ES"/>
        </w:rPr>
        <w:lastRenderedPageBreak/>
        <w:t>gutxitua izan den arloetan</w:t>
      </w:r>
      <w:r>
        <w:rPr>
          <w:lang w:val="eu-ES"/>
        </w:rPr>
        <w:t>,</w:t>
      </w:r>
      <w:r w:rsidRPr="00BC5C90">
        <w:rPr>
          <w:lang w:val="eu-ES"/>
        </w:rPr>
        <w:t xml:space="preserve"> hori atzera berriz bete </w:t>
      </w:r>
      <w:r>
        <w:rPr>
          <w:lang w:val="eu-ES"/>
        </w:rPr>
        <w:t>egin behar da, zuzendu egin behar da.</w:t>
      </w:r>
    </w:p>
    <w:p w:rsidR="00421E03" w:rsidRDefault="00421E03" w:rsidP="009A0BCF">
      <w:pPr>
        <w:pStyle w:val="Texto"/>
        <w:rPr>
          <w:lang w:val="eu-ES"/>
        </w:rPr>
      </w:pPr>
    </w:p>
    <w:p w:rsidR="00421E03" w:rsidRDefault="00421E03" w:rsidP="009A0BCF">
      <w:pPr>
        <w:pStyle w:val="Texto"/>
        <w:rPr>
          <w:lang w:val="eu-ES"/>
        </w:rPr>
      </w:pPr>
      <w:r w:rsidRPr="00BC5C90">
        <w:rPr>
          <w:lang w:val="eu-ES"/>
        </w:rPr>
        <w:t>Eta gero</w:t>
      </w:r>
      <w:r>
        <w:rPr>
          <w:lang w:val="eu-ES"/>
        </w:rPr>
        <w:t>,</w:t>
      </w:r>
      <w:r w:rsidRPr="00BC5C90">
        <w:rPr>
          <w:lang w:val="eu-ES"/>
        </w:rPr>
        <w:t xml:space="preserve"> etorkizu</w:t>
      </w:r>
      <w:r>
        <w:rPr>
          <w:lang w:val="eu-ES"/>
        </w:rPr>
        <w:t>nari begira, jakina, aipatu du L</w:t>
      </w:r>
      <w:r w:rsidRPr="00BC5C90">
        <w:rPr>
          <w:lang w:val="eu-ES"/>
        </w:rPr>
        <w:t>anderrek ere</w:t>
      </w:r>
      <w:r>
        <w:rPr>
          <w:lang w:val="eu-ES"/>
        </w:rPr>
        <w:t>,</w:t>
      </w:r>
      <w:r w:rsidRPr="00BC5C90">
        <w:rPr>
          <w:lang w:val="eu-ES"/>
        </w:rPr>
        <w:t xml:space="preserve"> berritu egin behar da. Berritu</w:t>
      </w:r>
      <w:r>
        <w:rPr>
          <w:lang w:val="eu-ES"/>
        </w:rPr>
        <w:t xml:space="preserve"> egin behar da</w:t>
      </w:r>
      <w:r w:rsidRPr="00BC5C90">
        <w:rPr>
          <w:lang w:val="eu-ES"/>
        </w:rPr>
        <w:t>. Erantzukizun berriak sortu dira eta gu</w:t>
      </w:r>
      <w:r>
        <w:rPr>
          <w:lang w:val="eu-ES"/>
        </w:rPr>
        <w:t>k,</w:t>
      </w:r>
      <w:r w:rsidRPr="00BC5C90">
        <w:rPr>
          <w:lang w:val="eu-ES"/>
        </w:rPr>
        <w:t xml:space="preserve"> euskal instituzioak, erakundeek badute bere egitekoa</w:t>
      </w:r>
      <w:r>
        <w:rPr>
          <w:lang w:val="eu-ES"/>
        </w:rPr>
        <w:t>.</w:t>
      </w:r>
      <w:r w:rsidRPr="00BC5C90">
        <w:rPr>
          <w:lang w:val="eu-ES"/>
        </w:rPr>
        <w:t xml:space="preserve"> </w:t>
      </w:r>
      <w:r>
        <w:rPr>
          <w:lang w:val="eu-ES"/>
        </w:rPr>
        <w:t>B</w:t>
      </w:r>
      <w:r w:rsidRPr="00BC5C90">
        <w:rPr>
          <w:lang w:val="eu-ES"/>
        </w:rPr>
        <w:t>aina</w:t>
      </w:r>
      <w:r>
        <w:rPr>
          <w:lang w:val="eu-ES"/>
        </w:rPr>
        <w:t>,</w:t>
      </w:r>
      <w:r w:rsidRPr="00BC5C90">
        <w:rPr>
          <w:lang w:val="eu-ES"/>
        </w:rPr>
        <w:t xml:space="preserve"> demanda berri guzti horiei erantzun ahal izateko</w:t>
      </w:r>
      <w:r>
        <w:rPr>
          <w:lang w:val="eu-ES"/>
        </w:rPr>
        <w:t>,</w:t>
      </w:r>
      <w:r w:rsidRPr="00BC5C90">
        <w:rPr>
          <w:lang w:val="eu-ES"/>
        </w:rPr>
        <w:t xml:space="preserve"> eskubide soz</w:t>
      </w:r>
      <w:r>
        <w:rPr>
          <w:lang w:val="eu-ES"/>
        </w:rPr>
        <w:t>ialak,</w:t>
      </w:r>
      <w:r w:rsidRPr="00BC5C90">
        <w:rPr>
          <w:lang w:val="eu-ES"/>
        </w:rPr>
        <w:t xml:space="preserve"> </w:t>
      </w:r>
      <w:r>
        <w:rPr>
          <w:lang w:val="eu-ES"/>
        </w:rPr>
        <w:t>b</w:t>
      </w:r>
      <w:r w:rsidRPr="00BC5C90">
        <w:rPr>
          <w:lang w:val="eu-ES"/>
        </w:rPr>
        <w:t>erdin da, klimatikoak edo dena delako</w:t>
      </w:r>
      <w:r>
        <w:rPr>
          <w:lang w:val="eu-ES"/>
        </w:rPr>
        <w:t>,</w:t>
      </w:r>
      <w:r w:rsidRPr="00BC5C90">
        <w:rPr>
          <w:lang w:val="eu-ES"/>
        </w:rPr>
        <w:t xml:space="preserve"> hizkuntz eskubideak</w:t>
      </w:r>
      <w:r>
        <w:rPr>
          <w:lang w:val="eu-ES"/>
        </w:rPr>
        <w:t>, o dena delako</w:t>
      </w:r>
      <w:r w:rsidRPr="00BC5C90">
        <w:rPr>
          <w:lang w:val="eu-ES"/>
        </w:rPr>
        <w:t xml:space="preserve"> eskubide guzti horiek babestu ahal izateko, tresneri politiko </w:t>
      </w:r>
      <w:proofErr w:type="spellStart"/>
      <w:r w:rsidRPr="00BC5C90">
        <w:rPr>
          <w:lang w:val="eu-ES"/>
        </w:rPr>
        <w:t>potente</w:t>
      </w:r>
      <w:proofErr w:type="spellEnd"/>
      <w:r w:rsidRPr="00BC5C90">
        <w:rPr>
          <w:lang w:val="eu-ES"/>
        </w:rPr>
        <w:t xml:space="preserve"> berri bat behar da</w:t>
      </w:r>
      <w:r>
        <w:rPr>
          <w:lang w:val="eu-ES"/>
        </w:rPr>
        <w:t>,</w:t>
      </w:r>
      <w:r w:rsidRPr="00BC5C90">
        <w:rPr>
          <w:lang w:val="eu-ES"/>
        </w:rPr>
        <w:t xml:space="preserve"> eta horrek eskatzen du gaurkotzea. Autogobernua gaurkotzea</w:t>
      </w:r>
      <w:r>
        <w:rPr>
          <w:lang w:val="eu-ES"/>
        </w:rPr>
        <w:t>. Eta hori da ponentziaren egitekoa.</w:t>
      </w:r>
    </w:p>
    <w:p w:rsidR="00421E03" w:rsidRDefault="00421E03" w:rsidP="009A0BCF">
      <w:pPr>
        <w:pStyle w:val="Texto"/>
        <w:rPr>
          <w:lang w:val="eu-ES"/>
        </w:rPr>
      </w:pPr>
    </w:p>
    <w:p w:rsidR="00421E03" w:rsidRDefault="00421E03" w:rsidP="009A0BCF">
      <w:pPr>
        <w:pStyle w:val="Texto"/>
        <w:rPr>
          <w:lang w:val="eu-ES"/>
        </w:rPr>
      </w:pPr>
      <w:r w:rsidRPr="00BC5C90">
        <w:rPr>
          <w:lang w:val="eu-ES"/>
        </w:rPr>
        <w:t>H</w:t>
      </w:r>
      <w:r>
        <w:rPr>
          <w:lang w:val="eu-ES"/>
        </w:rPr>
        <w:t>ori baldin bada zer,</w:t>
      </w:r>
      <w:r w:rsidRPr="00BC5C90">
        <w:rPr>
          <w:lang w:val="eu-ES"/>
        </w:rPr>
        <w:t xml:space="preserve"> nola</w:t>
      </w:r>
      <w:r>
        <w:rPr>
          <w:lang w:val="eu-ES"/>
        </w:rPr>
        <w:t>,</w:t>
      </w:r>
      <w:r w:rsidRPr="00BC5C90">
        <w:rPr>
          <w:lang w:val="eu-ES"/>
        </w:rPr>
        <w:t xml:space="preserve"> ba garbi dagoena </w:t>
      </w:r>
      <w:proofErr w:type="spellStart"/>
      <w:r w:rsidRPr="00BC5C90">
        <w:rPr>
          <w:lang w:val="eu-ES"/>
        </w:rPr>
        <w:t>da</w:t>
      </w:r>
      <w:proofErr w:type="spellEnd"/>
      <w:r w:rsidRPr="00BC5C90">
        <w:rPr>
          <w:lang w:val="eu-ES"/>
        </w:rPr>
        <w:t xml:space="preserve"> eraikitakoa errespetatuz</w:t>
      </w:r>
      <w:r>
        <w:rPr>
          <w:lang w:val="eu-ES"/>
        </w:rPr>
        <w:t>, Iriarte andrea, non gauden, eraikitakoa errespetatuz,</w:t>
      </w:r>
      <w:r w:rsidRPr="00BC5C90">
        <w:rPr>
          <w:lang w:val="eu-ES"/>
        </w:rPr>
        <w:t xml:space="preserve"> </w:t>
      </w:r>
      <w:r>
        <w:rPr>
          <w:lang w:val="eu-ES"/>
        </w:rPr>
        <w:t>b</w:t>
      </w:r>
      <w:r w:rsidRPr="00BC5C90">
        <w:rPr>
          <w:lang w:val="eu-ES"/>
        </w:rPr>
        <w:t>abestuz</w:t>
      </w:r>
      <w:r>
        <w:rPr>
          <w:lang w:val="eu-ES"/>
        </w:rPr>
        <w:t>, bete</w:t>
      </w:r>
      <w:r w:rsidRPr="00BC5C90">
        <w:rPr>
          <w:lang w:val="eu-ES"/>
        </w:rPr>
        <w:t>araziz. Z</w:t>
      </w:r>
      <w:r>
        <w:rPr>
          <w:lang w:val="eu-ES"/>
        </w:rPr>
        <w:t>erg</w:t>
      </w:r>
      <w:r w:rsidRPr="00BC5C90">
        <w:rPr>
          <w:lang w:val="eu-ES"/>
        </w:rPr>
        <w:t>atik</w:t>
      </w:r>
      <w:r>
        <w:rPr>
          <w:lang w:val="eu-ES"/>
        </w:rPr>
        <w:t>,</w:t>
      </w:r>
      <w:r w:rsidRPr="00BC5C90">
        <w:rPr>
          <w:lang w:val="eu-ES"/>
        </w:rPr>
        <w:t xml:space="preserve"> 40 urte pasa dira eta </w:t>
      </w:r>
      <w:r>
        <w:rPr>
          <w:lang w:val="eu-ES"/>
        </w:rPr>
        <w:t>begira non gelditu</w:t>
      </w:r>
      <w:r w:rsidRPr="00BC5C90">
        <w:rPr>
          <w:lang w:val="eu-ES"/>
        </w:rPr>
        <w:t xml:space="preserve"> diren Estatutua betetzearen bermeak. 40 urte eta gero oraindik be</w:t>
      </w:r>
      <w:r>
        <w:rPr>
          <w:lang w:val="eu-ES"/>
        </w:rPr>
        <w:t>tetzeko dago.</w:t>
      </w:r>
    </w:p>
    <w:p w:rsidR="00421E03" w:rsidRDefault="00421E03" w:rsidP="009A0BCF">
      <w:pPr>
        <w:pStyle w:val="Texto"/>
        <w:rPr>
          <w:lang w:val="eu-ES"/>
        </w:rPr>
      </w:pPr>
    </w:p>
    <w:p w:rsidR="00421E03" w:rsidRDefault="00421E03" w:rsidP="009A0BCF">
      <w:pPr>
        <w:pStyle w:val="Texto"/>
        <w:rPr>
          <w:lang w:val="eu-ES"/>
        </w:rPr>
      </w:pPr>
      <w:r w:rsidRPr="00BC5C90">
        <w:rPr>
          <w:lang w:val="eu-ES"/>
        </w:rPr>
        <w:t>Beraz, nola eta zertarako</w:t>
      </w:r>
      <w:r>
        <w:rPr>
          <w:lang w:val="eu-ES"/>
        </w:rPr>
        <w:t>, eta nola egite horretan,</w:t>
      </w:r>
      <w:r w:rsidRPr="00BC5C90">
        <w:rPr>
          <w:lang w:val="eu-ES"/>
        </w:rPr>
        <w:t xml:space="preserve"> </w:t>
      </w:r>
      <w:r>
        <w:rPr>
          <w:lang w:val="eu-ES"/>
        </w:rPr>
        <w:t>j</w:t>
      </w:r>
      <w:r w:rsidRPr="00BC5C90">
        <w:rPr>
          <w:lang w:val="eu-ES"/>
        </w:rPr>
        <w:t>akina, herri babesa</w:t>
      </w:r>
      <w:r>
        <w:rPr>
          <w:lang w:val="eu-ES"/>
        </w:rPr>
        <w:t xml:space="preserve"> </w:t>
      </w:r>
      <w:r w:rsidRPr="00BC5C90">
        <w:rPr>
          <w:lang w:val="eu-ES"/>
        </w:rPr>
        <w:t>behar da</w:t>
      </w:r>
      <w:r>
        <w:rPr>
          <w:lang w:val="eu-ES"/>
        </w:rPr>
        <w:t>,</w:t>
      </w:r>
      <w:r w:rsidRPr="00BC5C90">
        <w:rPr>
          <w:lang w:val="eu-ES"/>
        </w:rPr>
        <w:t xml:space="preserve"> eta herri babes zabal bat edukitzeko</w:t>
      </w:r>
      <w:r>
        <w:rPr>
          <w:lang w:val="eu-ES"/>
        </w:rPr>
        <w:t>, zenbat eta zabalagoa izan</w:t>
      </w:r>
      <w:r w:rsidRPr="00BC5C90">
        <w:rPr>
          <w:lang w:val="eu-ES"/>
        </w:rPr>
        <w:t xml:space="preserve"> Ganbara honetako akordioa</w:t>
      </w:r>
      <w:r>
        <w:rPr>
          <w:lang w:val="eu-ES"/>
        </w:rPr>
        <w:t>,</w:t>
      </w:r>
      <w:r w:rsidRPr="00BC5C90">
        <w:rPr>
          <w:lang w:val="eu-ES"/>
        </w:rPr>
        <w:t xml:space="preserve"> hobe</w:t>
      </w:r>
      <w:r>
        <w:rPr>
          <w:lang w:val="eu-ES"/>
        </w:rPr>
        <w:t>,</w:t>
      </w:r>
      <w:r w:rsidRPr="00BC5C90">
        <w:rPr>
          <w:lang w:val="eu-ES"/>
        </w:rPr>
        <w:t xml:space="preserve"> </w:t>
      </w:r>
      <w:proofErr w:type="spellStart"/>
      <w:r w:rsidRPr="00BC5C90">
        <w:rPr>
          <w:lang w:val="eu-ES"/>
        </w:rPr>
        <w:t>hobe</w:t>
      </w:r>
      <w:proofErr w:type="spellEnd"/>
      <w:r w:rsidRPr="00BC5C90">
        <w:rPr>
          <w:lang w:val="eu-ES"/>
        </w:rPr>
        <w:t>. Z</w:t>
      </w:r>
      <w:r>
        <w:rPr>
          <w:lang w:val="eu-ES"/>
        </w:rPr>
        <w:t>erg</w:t>
      </w:r>
      <w:r w:rsidRPr="00BC5C90">
        <w:rPr>
          <w:lang w:val="eu-ES"/>
        </w:rPr>
        <w:t>ati</w:t>
      </w:r>
      <w:r>
        <w:rPr>
          <w:lang w:val="eu-ES"/>
        </w:rPr>
        <w:t>k</w:t>
      </w:r>
      <w:r w:rsidRPr="00BC5C90">
        <w:rPr>
          <w:lang w:val="eu-ES"/>
        </w:rPr>
        <w:t xml:space="preserve"> proiektua diferentea da, proiekzioa diferentea da. Bat, alderdi politiko bat egon</w:t>
      </w:r>
      <w:r>
        <w:rPr>
          <w:lang w:val="eu-ES"/>
        </w:rPr>
        <w:t>,</w:t>
      </w:r>
      <w:r w:rsidRPr="00BC5C90">
        <w:rPr>
          <w:lang w:val="eu-ES"/>
        </w:rPr>
        <w:t xml:space="preserve"> bi, hiru edo lau edo denak egon. Garbi dagoena </w:t>
      </w:r>
      <w:proofErr w:type="spellStart"/>
      <w:r w:rsidRPr="00BC5C90">
        <w:rPr>
          <w:lang w:val="eu-ES"/>
        </w:rPr>
        <w:t>da</w:t>
      </w:r>
      <w:proofErr w:type="spellEnd"/>
      <w:r w:rsidRPr="00BC5C90">
        <w:rPr>
          <w:lang w:val="eu-ES"/>
        </w:rPr>
        <w:t xml:space="preserve"> herri babesa nahi</w:t>
      </w:r>
      <w:r>
        <w:rPr>
          <w:lang w:val="eu-ES"/>
        </w:rPr>
        <w:t xml:space="preserve"> e</w:t>
      </w:r>
      <w:r w:rsidRPr="00BC5C90">
        <w:rPr>
          <w:lang w:val="eu-ES"/>
        </w:rPr>
        <w:t>ta</w:t>
      </w:r>
      <w:r>
        <w:rPr>
          <w:lang w:val="eu-ES"/>
        </w:rPr>
        <w:t xml:space="preserve"> </w:t>
      </w:r>
      <w:r w:rsidRPr="00BC5C90">
        <w:rPr>
          <w:lang w:val="eu-ES"/>
        </w:rPr>
        <w:t>na</w:t>
      </w:r>
      <w:r>
        <w:rPr>
          <w:lang w:val="eu-ES"/>
        </w:rPr>
        <w:t>h</w:t>
      </w:r>
      <w:r w:rsidRPr="00BC5C90">
        <w:rPr>
          <w:lang w:val="eu-ES"/>
        </w:rPr>
        <w:t>i</w:t>
      </w:r>
      <w:r>
        <w:rPr>
          <w:lang w:val="eu-ES"/>
        </w:rPr>
        <w:t xml:space="preserve"> ez, ezinezkoa dela. Hori da</w:t>
      </w:r>
      <w:r w:rsidRPr="00BC5C90">
        <w:rPr>
          <w:lang w:val="eu-ES"/>
        </w:rPr>
        <w:t xml:space="preserve"> </w:t>
      </w:r>
      <w:r>
        <w:rPr>
          <w:lang w:val="eu-ES"/>
        </w:rPr>
        <w:t>guk planteatzen du</w:t>
      </w:r>
      <w:r w:rsidRPr="00BC5C90">
        <w:rPr>
          <w:lang w:val="eu-ES"/>
        </w:rPr>
        <w:t>guna proposamen honetan</w:t>
      </w:r>
      <w:r>
        <w:rPr>
          <w:lang w:val="eu-ES"/>
        </w:rPr>
        <w:t>.</w:t>
      </w:r>
    </w:p>
    <w:p w:rsidR="00421E03" w:rsidRDefault="00421E03" w:rsidP="009A0BCF">
      <w:pPr>
        <w:pStyle w:val="Texto"/>
        <w:rPr>
          <w:lang w:val="eu-ES"/>
        </w:rPr>
      </w:pPr>
    </w:p>
    <w:p w:rsidR="00421E03" w:rsidRPr="00BC5C90" w:rsidRDefault="00421E03" w:rsidP="009A0BCF">
      <w:pPr>
        <w:pStyle w:val="Texto"/>
        <w:rPr>
          <w:lang w:val="eu-ES"/>
        </w:rPr>
      </w:pPr>
      <w:r>
        <w:rPr>
          <w:lang w:val="eu-ES"/>
        </w:rPr>
        <w:t>E</w:t>
      </w:r>
      <w:r w:rsidRPr="00BC5C90">
        <w:rPr>
          <w:lang w:val="eu-ES"/>
        </w:rPr>
        <w:t>ta nik ikusi ditu</w:t>
      </w:r>
      <w:r>
        <w:rPr>
          <w:lang w:val="eu-ES"/>
        </w:rPr>
        <w:t>t</w:t>
      </w:r>
      <w:r w:rsidRPr="00BC5C90">
        <w:rPr>
          <w:lang w:val="eu-ES"/>
        </w:rPr>
        <w:t xml:space="preserve"> bai Alderdi Sozialistak esaten du</w:t>
      </w:r>
      <w:r>
        <w:rPr>
          <w:lang w:val="eu-ES"/>
        </w:rPr>
        <w:t xml:space="preserve">, ba </w:t>
      </w:r>
      <w:proofErr w:type="spellStart"/>
      <w:r>
        <w:rPr>
          <w:lang w:val="eu-ES"/>
        </w:rPr>
        <w:t>exitok</w:t>
      </w:r>
      <w:r w:rsidRPr="00BC5C90">
        <w:rPr>
          <w:lang w:val="eu-ES"/>
        </w:rPr>
        <w:t>o</w:t>
      </w:r>
      <w:proofErr w:type="spellEnd"/>
      <w:r w:rsidRPr="00BC5C90">
        <w:rPr>
          <w:lang w:val="eu-ES"/>
        </w:rPr>
        <w:t xml:space="preserve"> garaia izan dela Estatutuak jarri duena herri honetan eta ongizatearen iturri izan dela. Hori egia da</w:t>
      </w:r>
      <w:r>
        <w:rPr>
          <w:lang w:val="eu-ES"/>
        </w:rPr>
        <w:t>, ez dut nik ukatuko hori</w:t>
      </w:r>
      <w:r w:rsidRPr="00BC5C90">
        <w:rPr>
          <w:lang w:val="eu-ES"/>
        </w:rPr>
        <w:t xml:space="preserve">. Baina badago erantzukizun bat ere Estatutua ez betetzean. 40 urte pasa dira, </w:t>
      </w:r>
      <w:r>
        <w:rPr>
          <w:lang w:val="eu-ES"/>
        </w:rPr>
        <w:t>eta,</w:t>
      </w:r>
      <w:r w:rsidRPr="00BC5C90">
        <w:rPr>
          <w:lang w:val="eu-ES"/>
        </w:rPr>
        <w:t xml:space="preserve"> aipatu den bezala, gehiengo absolutuaren eskutik, Alderdi Sozialistak bete ahal izan du</w:t>
      </w:r>
      <w:r>
        <w:rPr>
          <w:lang w:val="eu-ES"/>
        </w:rPr>
        <w:t xml:space="preserve">. </w:t>
      </w:r>
      <w:proofErr w:type="spellStart"/>
      <w:r w:rsidRPr="005A1E9D">
        <w:rPr>
          <w:lang w:val="eu-ES"/>
        </w:rPr>
        <w:t>Meritxell</w:t>
      </w:r>
      <w:proofErr w:type="spellEnd"/>
      <w:r w:rsidRPr="005A1E9D">
        <w:rPr>
          <w:lang w:val="eu-ES"/>
        </w:rPr>
        <w:t xml:space="preserve"> </w:t>
      </w:r>
      <w:proofErr w:type="spellStart"/>
      <w:r w:rsidRPr="005A1E9D">
        <w:rPr>
          <w:lang w:val="eu-ES"/>
        </w:rPr>
        <w:t>Batet</w:t>
      </w:r>
      <w:proofErr w:type="spellEnd"/>
      <w:r w:rsidRPr="00BC5C90">
        <w:rPr>
          <w:lang w:val="eu-ES"/>
        </w:rPr>
        <w:t xml:space="preserve"> eta Josu </w:t>
      </w:r>
      <w:proofErr w:type="spellStart"/>
      <w:r w:rsidRPr="00BC5C90">
        <w:rPr>
          <w:lang w:val="eu-ES"/>
        </w:rPr>
        <w:t>Erkorekak</w:t>
      </w:r>
      <w:proofErr w:type="spellEnd"/>
      <w:r w:rsidRPr="00BC5C90">
        <w:rPr>
          <w:lang w:val="eu-ES"/>
        </w:rPr>
        <w:t xml:space="preserve"> egutegia hitzartu nahi dutenean, Alderdi Sozialistak, Espainiako </w:t>
      </w:r>
      <w:proofErr w:type="spellStart"/>
      <w:r w:rsidRPr="00BC5C90">
        <w:rPr>
          <w:lang w:val="eu-ES"/>
        </w:rPr>
        <w:t>Gobernuak…</w:t>
      </w:r>
      <w:proofErr w:type="spellEnd"/>
    </w:p>
    <w:p w:rsidR="00421E03" w:rsidRPr="00BC5C90" w:rsidRDefault="00421E03" w:rsidP="009A0BCF">
      <w:pPr>
        <w:pStyle w:val="Texto"/>
        <w:rPr>
          <w:lang w:val="eu-ES"/>
        </w:rPr>
      </w:pPr>
    </w:p>
    <w:p w:rsidR="00421E03" w:rsidRPr="00BC5C90" w:rsidRDefault="00421E03" w:rsidP="009A0BCF">
      <w:pPr>
        <w:pStyle w:val="Texto"/>
        <w:rPr>
          <w:lang w:val="eu-ES"/>
        </w:rPr>
      </w:pPr>
      <w:r w:rsidRPr="00BC5C90">
        <w:rPr>
          <w:lang w:val="eu-ES"/>
        </w:rPr>
        <w:t>(48. zintaren amaiera)</w:t>
      </w:r>
    </w:p>
    <w:p w:rsidR="00421E03" w:rsidRPr="00F53942" w:rsidRDefault="00421E03" w:rsidP="009A0BCF">
      <w:pPr>
        <w:pStyle w:val="Texto"/>
        <w:rPr>
          <w:lang w:val="eu-ES"/>
        </w:rPr>
      </w:pPr>
      <w:r w:rsidRPr="00F53942">
        <w:rPr>
          <w:lang w:val="eu-ES"/>
        </w:rPr>
        <w:t>(49. zintaren hasiera)</w:t>
      </w:r>
    </w:p>
    <w:p w:rsidR="00421E03" w:rsidRPr="00265368" w:rsidRDefault="00421E03" w:rsidP="009A0BCF">
      <w:pPr>
        <w:pStyle w:val="Texto"/>
        <w:rPr>
          <w:lang w:val="eu-ES"/>
        </w:rPr>
      </w:pPr>
    </w:p>
    <w:p w:rsidR="00421E03" w:rsidRPr="00D21CBD" w:rsidRDefault="00421E03" w:rsidP="009A0BCF">
      <w:pPr>
        <w:pStyle w:val="Texto"/>
        <w:rPr>
          <w:lang w:val="eu-ES"/>
        </w:rPr>
      </w:pPr>
      <w:r w:rsidRPr="00D21CBD">
        <w:rPr>
          <w:lang w:val="eu-ES"/>
        </w:rPr>
        <w:t xml:space="preserve">… bete ahal izan du. </w:t>
      </w:r>
      <w:proofErr w:type="spellStart"/>
      <w:r w:rsidRPr="00D21CBD">
        <w:rPr>
          <w:lang w:val="eu-ES"/>
        </w:rPr>
        <w:t>Meritxell</w:t>
      </w:r>
      <w:proofErr w:type="spellEnd"/>
      <w:r w:rsidRPr="00D21CBD">
        <w:rPr>
          <w:lang w:val="eu-ES"/>
        </w:rPr>
        <w:t xml:space="preserve"> </w:t>
      </w:r>
      <w:proofErr w:type="spellStart"/>
      <w:r w:rsidRPr="00D21CBD">
        <w:rPr>
          <w:lang w:val="eu-ES"/>
        </w:rPr>
        <w:t>Batet</w:t>
      </w:r>
      <w:proofErr w:type="spellEnd"/>
      <w:r w:rsidRPr="00D21CBD">
        <w:rPr>
          <w:lang w:val="eu-ES"/>
        </w:rPr>
        <w:t xml:space="preserve"> eta Josu </w:t>
      </w:r>
      <w:proofErr w:type="spellStart"/>
      <w:r w:rsidRPr="00D21CBD">
        <w:rPr>
          <w:lang w:val="eu-ES"/>
        </w:rPr>
        <w:t>Erkorekak</w:t>
      </w:r>
      <w:proofErr w:type="spellEnd"/>
      <w:r w:rsidRPr="00D21CBD">
        <w:rPr>
          <w:lang w:val="eu-ES"/>
        </w:rPr>
        <w:t xml:space="preserve"> </w:t>
      </w:r>
      <w:r>
        <w:rPr>
          <w:lang w:val="eu-ES"/>
        </w:rPr>
        <w:t>egutegia hitzartu nahi dutenean</w:t>
      </w:r>
      <w:r w:rsidR="009A0BCF">
        <w:rPr>
          <w:lang w:val="eu-ES"/>
        </w:rPr>
        <w:t>,</w:t>
      </w:r>
      <w:r w:rsidRPr="00D21CBD">
        <w:rPr>
          <w:lang w:val="eu-ES"/>
        </w:rPr>
        <w:t xml:space="preserve"> Alderdi Sozialistak, Espainiako Gobernuak ez du Gizarte Segurantza sartu nahi. Ez du Gizarte Segurantza sartu nahi. Zergatik? Eta</w:t>
      </w:r>
      <w:r>
        <w:rPr>
          <w:lang w:val="eu-ES"/>
        </w:rPr>
        <w:t>,</w:t>
      </w:r>
      <w:r w:rsidRPr="00D21CBD">
        <w:rPr>
          <w:lang w:val="eu-ES"/>
        </w:rPr>
        <w:t xml:space="preserve"> orain</w:t>
      </w:r>
      <w:r>
        <w:rPr>
          <w:lang w:val="eu-ES"/>
        </w:rPr>
        <w:t>, Konstituzionalak esaten du: "Ez, ez. H</w:t>
      </w:r>
      <w:r w:rsidRPr="00D21CBD">
        <w:rPr>
          <w:lang w:val="eu-ES"/>
        </w:rPr>
        <w:t>ori Estatutuan dago. Hori</w:t>
      </w:r>
      <w:r>
        <w:rPr>
          <w:lang w:val="eu-ES"/>
        </w:rPr>
        <w:t xml:space="preserve"> </w:t>
      </w:r>
      <w:r w:rsidRPr="00D21CBD">
        <w:rPr>
          <w:lang w:val="eu-ES"/>
        </w:rPr>
        <w:t>eskuz aldatu behar da</w:t>
      </w:r>
      <w:r>
        <w:rPr>
          <w:lang w:val="eu-ES"/>
        </w:rPr>
        <w:t>"</w:t>
      </w:r>
      <w:r w:rsidRPr="00D21CBD">
        <w:rPr>
          <w:lang w:val="eu-ES"/>
        </w:rPr>
        <w:t>.</w:t>
      </w:r>
      <w:r>
        <w:rPr>
          <w:lang w:val="eu-ES"/>
        </w:rPr>
        <w:t xml:space="preserve"> Beraz, zeinek agintzen du? E</w:t>
      </w:r>
      <w:r w:rsidRPr="00D21CBD">
        <w:rPr>
          <w:lang w:val="eu-ES"/>
        </w:rPr>
        <w:t xml:space="preserve">ta ze inspirazio dago? Estatutua betetzearena </w:t>
      </w:r>
      <w:r>
        <w:rPr>
          <w:lang w:val="eu-ES"/>
        </w:rPr>
        <w:t>ala</w:t>
      </w:r>
      <w:r w:rsidRPr="00D21CBD">
        <w:rPr>
          <w:lang w:val="eu-ES"/>
        </w:rPr>
        <w:t xml:space="preserve"> Estatu</w:t>
      </w:r>
      <w:r>
        <w:rPr>
          <w:lang w:val="eu-ES"/>
        </w:rPr>
        <w:t>tua betetzeke utzi eta aldiro-</w:t>
      </w:r>
      <w:r w:rsidRPr="00D21CBD">
        <w:rPr>
          <w:lang w:val="eu-ES"/>
        </w:rPr>
        <w:t xml:space="preserve">aldiro </w:t>
      </w:r>
      <w:proofErr w:type="spellStart"/>
      <w:r w:rsidRPr="00D21CBD">
        <w:rPr>
          <w:lang w:val="eu-ES"/>
        </w:rPr>
        <w:t>Euzko</w:t>
      </w:r>
      <w:proofErr w:type="spellEnd"/>
      <w:r w:rsidRPr="00D21CBD">
        <w:rPr>
          <w:lang w:val="eu-ES"/>
        </w:rPr>
        <w:t xml:space="preserve"> Alderdi Jeltzalearekin </w:t>
      </w:r>
      <w:r>
        <w:rPr>
          <w:lang w:val="eu-ES"/>
        </w:rPr>
        <w:t>ed</w:t>
      </w:r>
      <w:r w:rsidRPr="00D21CBD">
        <w:rPr>
          <w:lang w:val="eu-ES"/>
        </w:rPr>
        <w:t>o b</w:t>
      </w:r>
      <w:r>
        <w:rPr>
          <w:lang w:val="eu-ES"/>
        </w:rPr>
        <w:t>este talde parlamentari batekin</w:t>
      </w:r>
      <w:r w:rsidRPr="00D21CBD">
        <w:rPr>
          <w:lang w:val="eu-ES"/>
        </w:rPr>
        <w:t xml:space="preserve"> </w:t>
      </w:r>
      <w:proofErr w:type="spellStart"/>
      <w:r>
        <w:rPr>
          <w:lang w:val="eu-ES"/>
        </w:rPr>
        <w:t>–</w:t>
      </w:r>
      <w:r w:rsidRPr="00D21CBD">
        <w:rPr>
          <w:lang w:val="eu-ES"/>
        </w:rPr>
        <w:t>kasuan</w:t>
      </w:r>
      <w:proofErr w:type="spellEnd"/>
      <w:r>
        <w:rPr>
          <w:lang w:val="eu-ES"/>
        </w:rPr>
        <w:t>,</w:t>
      </w:r>
      <w:r w:rsidRPr="00D21CBD">
        <w:rPr>
          <w:lang w:val="eu-ES"/>
        </w:rPr>
        <w:t xml:space="preserve"> Bildurekin</w:t>
      </w:r>
      <w:r>
        <w:rPr>
          <w:lang w:val="eu-ES"/>
        </w:rPr>
        <w:t xml:space="preserve">, momentu honetan </w:t>
      </w:r>
      <w:proofErr w:type="spellStart"/>
      <w:r>
        <w:rPr>
          <w:lang w:val="eu-ES"/>
        </w:rPr>
        <w:t>Madrilen–</w:t>
      </w:r>
      <w:proofErr w:type="spellEnd"/>
      <w:r w:rsidRPr="00D21CBD">
        <w:rPr>
          <w:lang w:val="eu-ES"/>
        </w:rPr>
        <w:t xml:space="preserve"> apurka-apurka negoziatzen jarraitu</w:t>
      </w:r>
      <w:r>
        <w:rPr>
          <w:lang w:val="eu-ES"/>
        </w:rPr>
        <w:t>, e</w:t>
      </w:r>
      <w:r w:rsidRPr="00D21CBD">
        <w:rPr>
          <w:lang w:val="eu-ES"/>
        </w:rPr>
        <w:t>a Estatutua ze abiadura betetzen den</w:t>
      </w:r>
      <w:r>
        <w:rPr>
          <w:lang w:val="eu-ES"/>
        </w:rPr>
        <w:t>? B</w:t>
      </w:r>
      <w:r w:rsidRPr="00D21CBD">
        <w:rPr>
          <w:lang w:val="eu-ES"/>
        </w:rPr>
        <w:t>este 40 urte</w:t>
      </w:r>
      <w:r>
        <w:rPr>
          <w:lang w:val="eu-ES"/>
        </w:rPr>
        <w:t>?</w:t>
      </w:r>
    </w:p>
    <w:p w:rsidR="00421E03" w:rsidRPr="00D21CBD" w:rsidRDefault="00421E03" w:rsidP="009A0BCF">
      <w:pPr>
        <w:pStyle w:val="Texto"/>
        <w:rPr>
          <w:lang w:val="eu-ES"/>
        </w:rPr>
      </w:pPr>
    </w:p>
    <w:p w:rsidR="00421E03" w:rsidRPr="00D21CBD" w:rsidRDefault="00421E03" w:rsidP="009A0BCF">
      <w:pPr>
        <w:pStyle w:val="Texto"/>
        <w:rPr>
          <w:lang w:val="eu-ES"/>
        </w:rPr>
      </w:pPr>
      <w:r w:rsidRPr="00D21CBD">
        <w:rPr>
          <w:lang w:val="eu-ES"/>
        </w:rPr>
        <w:t>Beraz, guk ez dugu onartzen menpekotasun eskemarik.</w:t>
      </w:r>
      <w:r>
        <w:rPr>
          <w:lang w:val="eu-ES"/>
        </w:rPr>
        <w:t xml:space="preserve"> Gu ez gaude iraganari begira, b</w:t>
      </w:r>
      <w:r w:rsidRPr="00D21CBD">
        <w:rPr>
          <w:lang w:val="eu-ES"/>
        </w:rPr>
        <w:t>aina iragana badaukagu. Eta</w:t>
      </w:r>
      <w:r>
        <w:rPr>
          <w:lang w:val="eu-ES"/>
        </w:rPr>
        <w:t>,</w:t>
      </w:r>
      <w:r w:rsidRPr="00D21CBD">
        <w:rPr>
          <w:lang w:val="eu-ES"/>
        </w:rPr>
        <w:t xml:space="preserve"> herritarrek, herritarren gehiengoak badaki iragana hurbil eta ez hain</w:t>
      </w:r>
      <w:r>
        <w:rPr>
          <w:lang w:val="eu-ES"/>
        </w:rPr>
        <w:t xml:space="preserve"> hurbil bat herri honek baduela. E</w:t>
      </w:r>
      <w:r w:rsidRPr="00D21CBD">
        <w:rPr>
          <w:lang w:val="eu-ES"/>
        </w:rPr>
        <w:t>ta bakoitzak bere erantzukizuna duela. Eta</w:t>
      </w:r>
      <w:r>
        <w:rPr>
          <w:lang w:val="eu-ES"/>
        </w:rPr>
        <w:t xml:space="preserve"> etorkizuna eraiki ahal izateko, nondik gatozen jakitea behar-</w:t>
      </w:r>
      <w:r w:rsidRPr="00D21CBD">
        <w:rPr>
          <w:lang w:val="eu-ES"/>
        </w:rPr>
        <w:t>beharrezkoa da. Eta</w:t>
      </w:r>
      <w:r>
        <w:rPr>
          <w:lang w:val="eu-ES"/>
        </w:rPr>
        <w:t>,</w:t>
      </w:r>
      <w:r w:rsidRPr="00D21CBD">
        <w:rPr>
          <w:lang w:val="eu-ES"/>
        </w:rPr>
        <w:t xml:space="preserve"> etorkizunari begira</w:t>
      </w:r>
      <w:r>
        <w:rPr>
          <w:lang w:val="eu-ES"/>
        </w:rPr>
        <w:t xml:space="preserve">, norabidea, </w:t>
      </w:r>
      <w:proofErr w:type="spellStart"/>
      <w:r>
        <w:rPr>
          <w:lang w:val="eu-ES"/>
        </w:rPr>
        <w:t>norabidea</w:t>
      </w:r>
      <w:proofErr w:type="spellEnd"/>
      <w:r>
        <w:rPr>
          <w:lang w:val="eu-ES"/>
        </w:rPr>
        <w:t>, eduki</w:t>
      </w:r>
      <w:r w:rsidRPr="00D21CBD">
        <w:rPr>
          <w:lang w:val="eu-ES"/>
        </w:rPr>
        <w:t>ak eta erritmoa erabakitzea. Eta</w:t>
      </w:r>
      <w:r>
        <w:rPr>
          <w:lang w:val="eu-ES"/>
        </w:rPr>
        <w:t>,</w:t>
      </w:r>
      <w:r w:rsidRPr="00D21CBD">
        <w:rPr>
          <w:lang w:val="eu-ES"/>
        </w:rPr>
        <w:t xml:space="preserve"> horretarako,</w:t>
      </w:r>
      <w:r>
        <w:rPr>
          <w:lang w:val="eu-ES"/>
        </w:rPr>
        <w:t xml:space="preserve"> ahal de</w:t>
      </w:r>
      <w:r w:rsidRPr="00D21CBD">
        <w:rPr>
          <w:lang w:val="eu-ES"/>
        </w:rPr>
        <w:t>n neurrian, guk lortu nahi genuke Legebilt</w:t>
      </w:r>
      <w:r>
        <w:rPr>
          <w:lang w:val="eu-ES"/>
        </w:rPr>
        <w:t>zar honetan babesik handiena. E</w:t>
      </w:r>
      <w:r w:rsidRPr="00D21CBD">
        <w:rPr>
          <w:lang w:val="eu-ES"/>
        </w:rPr>
        <w:t>ta horretan saiatuko gara.</w:t>
      </w:r>
    </w:p>
    <w:p w:rsidR="00421E03" w:rsidRPr="00D21CBD" w:rsidRDefault="00421E03" w:rsidP="009A0BCF">
      <w:pPr>
        <w:pStyle w:val="Texto"/>
        <w:rPr>
          <w:lang w:val="eu-ES"/>
        </w:rPr>
      </w:pPr>
    </w:p>
    <w:p w:rsidR="00421E03" w:rsidRPr="00D21CBD" w:rsidRDefault="00421E03" w:rsidP="009A0BCF">
      <w:pPr>
        <w:pStyle w:val="Texto"/>
        <w:rPr>
          <w:lang w:val="eu-ES"/>
        </w:rPr>
      </w:pPr>
    </w:p>
    <w:p w:rsidR="00421E03" w:rsidRPr="00D21CBD" w:rsidRDefault="00421E03" w:rsidP="009A0BCF">
      <w:pPr>
        <w:pStyle w:val="Texto"/>
        <w:rPr>
          <w:lang w:val="eu-ES"/>
        </w:rPr>
      </w:pPr>
      <w:r w:rsidRPr="00D21CBD">
        <w:rPr>
          <w:rFonts w:ascii="Futura Md BT" w:hAnsi="Futura Md BT"/>
          <w:lang w:val="eu-ES"/>
        </w:rPr>
        <w:t>LEHENDAKARIAK</w:t>
      </w:r>
      <w:r w:rsidRPr="00D21CBD">
        <w:rPr>
          <w:lang w:val="eu-ES"/>
        </w:rPr>
        <w:t>: Eskerrik asko, Egibar jauna.</w:t>
      </w:r>
    </w:p>
    <w:p w:rsidR="00421E03" w:rsidRPr="00D21CBD" w:rsidRDefault="00421E03" w:rsidP="009A0BCF">
      <w:pPr>
        <w:pStyle w:val="Texto"/>
        <w:rPr>
          <w:lang w:val="eu-ES"/>
        </w:rPr>
      </w:pPr>
    </w:p>
    <w:p w:rsidR="00421E03" w:rsidRPr="00D21CBD" w:rsidRDefault="00421E03" w:rsidP="009A0BCF">
      <w:pPr>
        <w:pStyle w:val="Texto"/>
        <w:rPr>
          <w:lang w:val="eu-ES"/>
        </w:rPr>
      </w:pPr>
      <w:r w:rsidRPr="00D21CBD">
        <w:rPr>
          <w:lang w:val="eu-ES"/>
        </w:rPr>
        <w:t>Erantzunen txandara pasatuz, Euskal Sozialistak, Pastor jauna, zurea da hitza.</w:t>
      </w:r>
    </w:p>
    <w:p w:rsidR="00421E03" w:rsidRPr="00F53942" w:rsidRDefault="00421E03" w:rsidP="009A0BCF">
      <w:pPr>
        <w:pStyle w:val="Texto"/>
        <w:rPr>
          <w:lang w:val="eu-ES"/>
        </w:rPr>
      </w:pPr>
    </w:p>
    <w:p w:rsidR="00421E03" w:rsidRPr="00F53942" w:rsidRDefault="00421E03" w:rsidP="009A0BCF">
      <w:pPr>
        <w:pStyle w:val="Texto"/>
        <w:rPr>
          <w:lang w:val="eu-ES"/>
        </w:rPr>
      </w:pPr>
    </w:p>
    <w:p w:rsidR="00421E03" w:rsidRPr="00F53942" w:rsidRDefault="00421E03" w:rsidP="009A0BCF">
      <w:pPr>
        <w:pStyle w:val="Texto"/>
        <w:rPr>
          <w:lang w:val="es-ES"/>
        </w:rPr>
      </w:pPr>
      <w:r w:rsidRPr="00F53942">
        <w:rPr>
          <w:rFonts w:ascii="Futura Md BT" w:hAnsi="Futura Md BT"/>
          <w:lang w:val="eu-ES"/>
        </w:rPr>
        <w:t>PASTOR GARRIDO</w:t>
      </w:r>
      <w:r w:rsidRPr="00F53942">
        <w:rPr>
          <w:lang w:val="eu-ES"/>
        </w:rPr>
        <w:t xml:space="preserve"> </w:t>
      </w:r>
      <w:r w:rsidRPr="00B7349E">
        <w:rPr>
          <w:lang w:val="eu-ES"/>
        </w:rPr>
        <w:t>jaunak</w:t>
      </w:r>
      <w:r w:rsidRPr="00F53942">
        <w:rPr>
          <w:lang w:val="eu-ES"/>
        </w:rPr>
        <w:t xml:space="preserve">: </w:t>
      </w:r>
      <w:r w:rsidRPr="00F53942">
        <w:rPr>
          <w:lang w:val="es-ES"/>
        </w:rPr>
        <w:t>Bueno, vamos a ver si en estos minutos podemos precisar algunos aspectos a cada uno de los intervinientes, no.</w:t>
      </w:r>
    </w:p>
    <w:p w:rsidR="00421E03" w:rsidRPr="00F53942" w:rsidRDefault="00421E03" w:rsidP="009A0BCF">
      <w:pPr>
        <w:pStyle w:val="Texto"/>
        <w:rPr>
          <w:lang w:val="es-ES"/>
        </w:rPr>
      </w:pPr>
    </w:p>
    <w:p w:rsidR="00421E03" w:rsidRDefault="00421E03" w:rsidP="009A0BCF">
      <w:pPr>
        <w:pStyle w:val="Texto"/>
      </w:pPr>
      <w:r w:rsidRPr="00CB662E">
        <w:t xml:space="preserve">Yo creo que todos </w:t>
      </w:r>
      <w:r>
        <w:t>ustedes sin excepción, también Podemos</w:t>
      </w:r>
      <w:r w:rsidRPr="00CB662E">
        <w:t xml:space="preserve"> por desgracia</w:t>
      </w:r>
      <w:r>
        <w:t>,</w:t>
      </w:r>
      <w:r w:rsidRPr="00CB662E">
        <w:t xml:space="preserve"> ha hecho más hincapié </w:t>
      </w:r>
      <w:r>
        <w:t xml:space="preserve">en </w:t>
      </w:r>
      <w:r w:rsidRPr="00CB662E">
        <w:t>lo que nos falta, que en reivindicación de lo que tenemos</w:t>
      </w:r>
      <w:r>
        <w:t>. Y a mí</w:t>
      </w:r>
      <w:r w:rsidRPr="00CB662E">
        <w:t xml:space="preserve"> me parece que </w:t>
      </w:r>
      <w:r>
        <w:t>eso es un error. Q</w:t>
      </w:r>
      <w:r w:rsidRPr="00CB662E">
        <w:t>ue el gran logro del Estatuto, con los inconvenientes que tienen el incumplimiento</w:t>
      </w:r>
      <w:r>
        <w:t>,</w:t>
      </w:r>
      <w:r w:rsidRPr="00CB662E">
        <w:t xml:space="preserve"> que yo lo</w:t>
      </w:r>
      <w:r>
        <w:t>s</w:t>
      </w:r>
      <w:r w:rsidRPr="00CB662E">
        <w:t xml:space="preserve"> </w:t>
      </w:r>
      <w:r w:rsidRPr="00CB662E">
        <w:lastRenderedPageBreak/>
        <w:t>reconozc</w:t>
      </w:r>
      <w:r>
        <w:t>o y los socialistas vascos no lo</w:t>
      </w:r>
      <w:r w:rsidRPr="00CB662E">
        <w:t xml:space="preserve"> hemos negado nunca, pero me parece importantísimo que se reivindique lo mucho que hemos avanzado en este</w:t>
      </w:r>
      <w:r>
        <w:t xml:space="preserve"> país</w:t>
      </w:r>
      <w:r w:rsidRPr="00CB662E">
        <w:t xml:space="preserve"> g</w:t>
      </w:r>
      <w:r>
        <w:t>racias precisamente el Estatuto. U</w:t>
      </w:r>
      <w:r w:rsidRPr="00CB662E">
        <w:t>n Estatuto que estos señores, por cierto, combatieron durante mucho tiempo</w:t>
      </w:r>
      <w:r>
        <w:t>.</w:t>
      </w:r>
    </w:p>
    <w:p w:rsidR="00421E03" w:rsidRDefault="00421E03" w:rsidP="009A0BCF">
      <w:pPr>
        <w:pStyle w:val="Texto"/>
      </w:pPr>
    </w:p>
    <w:p w:rsidR="00421E03" w:rsidRDefault="00421E03" w:rsidP="009A0BCF">
      <w:pPr>
        <w:pStyle w:val="Texto"/>
      </w:pPr>
      <w:r>
        <w:t>¿Q</w:t>
      </w:r>
      <w:r w:rsidRPr="00CB662E">
        <w:t>ue necesita mejor</w:t>
      </w:r>
      <w:r>
        <w:t>a y actualización? Por supuesto.</w:t>
      </w:r>
    </w:p>
    <w:p w:rsidR="00421E03" w:rsidRDefault="00421E03" w:rsidP="009A0BCF">
      <w:pPr>
        <w:pStyle w:val="Texto"/>
      </w:pPr>
    </w:p>
    <w:p w:rsidR="00421E03" w:rsidRDefault="00421E03" w:rsidP="009A0BCF">
      <w:pPr>
        <w:pStyle w:val="Texto"/>
      </w:pPr>
      <w:r>
        <w:t>P</w:t>
      </w:r>
      <w:r w:rsidRPr="00CB662E">
        <w:t>ero quiero recordarles a todos ustedes que la primera propuesta que hicimos los socialis</w:t>
      </w:r>
      <w:r>
        <w:t>tas vascos en la Ponencia de A</w:t>
      </w:r>
      <w:r w:rsidRPr="00CB662E">
        <w:t>utogobierno fue apostar por una reforma de la Constitución en clave federal</w:t>
      </w:r>
      <w:r>
        <w:t>. Y</w:t>
      </w:r>
      <w:r w:rsidRPr="00CB662E">
        <w:t xml:space="preserve"> no tuvo ningún éxito</w:t>
      </w:r>
      <w:r>
        <w:t>,</w:t>
      </w:r>
      <w:r w:rsidRPr="00CB662E">
        <w:t xml:space="preserve"> porque decían que eso en el clima político que se respira</w:t>
      </w:r>
      <w:r>
        <w:t>ba</w:t>
      </w:r>
      <w:r w:rsidRPr="00CB662E">
        <w:t xml:space="preserve"> en España era imposible</w:t>
      </w:r>
      <w:r>
        <w:t>.</w:t>
      </w:r>
    </w:p>
    <w:p w:rsidR="00421E03" w:rsidRDefault="00421E03" w:rsidP="009A0BCF">
      <w:pPr>
        <w:pStyle w:val="Texto"/>
      </w:pPr>
    </w:p>
    <w:p w:rsidR="00421E03" w:rsidRDefault="00421E03" w:rsidP="009A0BCF">
      <w:pPr>
        <w:pStyle w:val="Texto"/>
      </w:pPr>
      <w:r>
        <w:t>¿Y</w:t>
      </w:r>
      <w:r w:rsidRPr="00CB662E">
        <w:t xml:space="preserve"> esto es más fácil</w:t>
      </w:r>
      <w:r>
        <w:t>? ¿E</w:t>
      </w:r>
      <w:r w:rsidRPr="00CB662E">
        <w:t>stos que plantean ustedes es más sencillo de conseguir políticamente que una reforma de la Constitución en clave federal, especialmente ahora que se abre en España el espacio de oportunidad de un nuevo gobierno que puede abordar la cr</w:t>
      </w:r>
      <w:r>
        <w:t>isis territorial de otra manera?</w:t>
      </w:r>
      <w:r w:rsidRPr="00CB662E">
        <w:t xml:space="preserve">  Me gustaría que pensaran un poquito en todo esto, no.</w:t>
      </w:r>
    </w:p>
    <w:p w:rsidR="00421E03" w:rsidRDefault="00421E03" w:rsidP="009A0BCF">
      <w:pPr>
        <w:pStyle w:val="Texto"/>
      </w:pPr>
    </w:p>
    <w:p w:rsidR="00421E03" w:rsidRDefault="00421E03" w:rsidP="009A0BCF">
      <w:pPr>
        <w:pStyle w:val="Texto"/>
      </w:pPr>
      <w:r w:rsidRPr="00CB662E">
        <w:t xml:space="preserve">Hombre, Bildu ha hecho una especie de salto en el vacío, como si </w:t>
      </w:r>
      <w:r>
        <w:t xml:space="preserve"> empezáramos a (…)</w:t>
      </w:r>
      <w:r w:rsidRPr="00CB662E">
        <w:t xml:space="preserve"> el Estatuto</w:t>
      </w:r>
      <w:r>
        <w:t>. Yo ya</w:t>
      </w:r>
      <w:r w:rsidRPr="00CB662E">
        <w:t xml:space="preserve"> entiendo que les cuesta mucho hablar de cuando se aprobó el Estatuto, por</w:t>
      </w:r>
      <w:r>
        <w:t xml:space="preserve"> qué</w:t>
      </w:r>
      <w:r w:rsidRPr="00CB662E">
        <w:t xml:space="preserve"> se aprobó</w:t>
      </w:r>
      <w:r>
        <w:t>, có</w:t>
      </w:r>
      <w:r w:rsidRPr="00CB662E">
        <w:t>mo se aprobó y los sucesivos acontecimientos que tuvo que padecer</w:t>
      </w:r>
      <w:r>
        <w:t>. Y</w:t>
      </w:r>
      <w:r w:rsidRPr="00CB662E">
        <w:t xml:space="preserve"> decir esa especie de no reivindicar</w:t>
      </w:r>
      <w:r>
        <w:t xml:space="preserve"> lo hecho,</w:t>
      </w:r>
      <w:r w:rsidRPr="00CB662E">
        <w:t xml:space="preserve"> </w:t>
      </w:r>
      <w:r>
        <w:t>b</w:t>
      </w:r>
      <w:r w:rsidRPr="00CB662E">
        <w:t>ueno</w:t>
      </w:r>
      <w:r>
        <w:t>, yo lo entiendo</w:t>
      </w:r>
      <w:r w:rsidRPr="00CB662E">
        <w:t xml:space="preserve"> porque ustedes lo combatieron</w:t>
      </w:r>
      <w:r>
        <w:t>. Y lo comba</w:t>
      </w:r>
      <w:r w:rsidRPr="00CB662E">
        <w:t>tieron incluso con muertos en la calle</w:t>
      </w:r>
      <w:r>
        <w:t>,</w:t>
      </w:r>
      <w:r w:rsidRPr="00CB662E">
        <w:t xml:space="preserve"> no.</w:t>
      </w:r>
    </w:p>
    <w:p w:rsidR="00421E03" w:rsidRDefault="00421E03" w:rsidP="009A0BCF">
      <w:pPr>
        <w:pStyle w:val="Texto"/>
      </w:pPr>
    </w:p>
    <w:p w:rsidR="00421E03" w:rsidRDefault="00421E03" w:rsidP="009A0BCF">
      <w:pPr>
        <w:pStyle w:val="Texto"/>
      </w:pPr>
      <w:r w:rsidRPr="00CB662E">
        <w:t xml:space="preserve">Y ahora me parece muy bien que </w:t>
      </w:r>
      <w:r>
        <w:t>se apueste por un nuevo estatus.</w:t>
      </w:r>
      <w:r w:rsidRPr="00CB662E">
        <w:t xml:space="preserve"> </w:t>
      </w:r>
      <w:r>
        <w:t>¿P</w:t>
      </w:r>
      <w:r w:rsidRPr="00CB662E">
        <w:t>ero por</w:t>
      </w:r>
      <w:r>
        <w:t xml:space="preserve"> qué</w:t>
      </w:r>
      <w:r w:rsidRPr="00CB662E">
        <w:t xml:space="preserve"> no optan ustedes</w:t>
      </w:r>
      <w:r>
        <w:t>, como nosotros</w:t>
      </w:r>
      <w:r w:rsidRPr="00CB662E">
        <w:t xml:space="preserve"> </w:t>
      </w:r>
      <w:r>
        <w:t>p</w:t>
      </w:r>
      <w:r w:rsidRPr="00CB662E">
        <w:t>lanteamos</w:t>
      </w:r>
      <w:r>
        <w:t>,</w:t>
      </w:r>
      <w:r w:rsidRPr="00CB662E">
        <w:t xml:space="preserve"> por una reforma de la Constitución en clave federal, que consiga gestionar la rea</w:t>
      </w:r>
      <w:r>
        <w:t>lidad de Euskadi de otra manera?</w:t>
      </w:r>
    </w:p>
    <w:p w:rsidR="00421E03" w:rsidRDefault="00421E03" w:rsidP="009A0BCF">
      <w:pPr>
        <w:pStyle w:val="Texto"/>
      </w:pPr>
    </w:p>
    <w:p w:rsidR="00421E03" w:rsidRDefault="00421E03" w:rsidP="009A0BCF">
      <w:pPr>
        <w:pStyle w:val="Texto"/>
      </w:pPr>
      <w:r>
        <w:t>Porque nosotros no no</w:t>
      </w:r>
      <w:r w:rsidRPr="00CB662E">
        <w:t>s</w:t>
      </w:r>
      <w:r>
        <w:t xml:space="preserve"> hemos negado</w:t>
      </w:r>
      <w:r w:rsidRPr="00CB662E">
        <w:t xml:space="preserve"> </w:t>
      </w:r>
      <w:r>
        <w:t xml:space="preserve">a </w:t>
      </w:r>
      <w:r w:rsidRPr="00CB662E">
        <w:t>que se hable tampoco del concepto de n</w:t>
      </w:r>
      <w:r>
        <w:t>ación en el Estatuto. Otra cosa es</w:t>
      </w:r>
      <w:r w:rsidRPr="00CB662E">
        <w:t xml:space="preserve"> la dimen</w:t>
      </w:r>
      <w:r>
        <w:t>sión que cada uno le quiera dar.</w:t>
      </w:r>
    </w:p>
    <w:p w:rsidR="00421E03" w:rsidRDefault="00421E03" w:rsidP="009A0BCF">
      <w:pPr>
        <w:pStyle w:val="Texto"/>
      </w:pPr>
    </w:p>
    <w:p w:rsidR="00421E03" w:rsidRDefault="00421E03" w:rsidP="009A0BCF">
      <w:pPr>
        <w:pStyle w:val="Texto"/>
      </w:pPr>
      <w:r>
        <w:t>P</w:t>
      </w:r>
      <w:r w:rsidRPr="00CB662E">
        <w:t>ero no n</w:t>
      </w:r>
      <w:r>
        <w:t>os pueden pedir que nosotros comulguemos</w:t>
      </w:r>
      <w:r w:rsidRPr="00CB662E">
        <w:t xml:space="preserve"> </w:t>
      </w:r>
      <w:r>
        <w:t>con un concepto que aunque ahora se disfrace de derecho a decidir,</w:t>
      </w:r>
      <w:r w:rsidRPr="00CB662E">
        <w:t xml:space="preserve"> a</w:t>
      </w:r>
      <w:r>
        <w:t>ntes se llama independencia, ahora es</w:t>
      </w:r>
      <w:r w:rsidRPr="00CB662E">
        <w:t xml:space="preserve"> autodeterminación</w:t>
      </w:r>
      <w:r>
        <w:t>. Y</w:t>
      </w:r>
      <w:r w:rsidRPr="00CB662E">
        <w:t xml:space="preserve"> esos conceptos no caben dentro de la Constitución</w:t>
      </w:r>
      <w:r>
        <w:t>. Y</w:t>
      </w:r>
      <w:r w:rsidRPr="00CB662E">
        <w:t xml:space="preserve"> ustedes lo saben perfectamente</w:t>
      </w:r>
      <w:r>
        <w:t>. T</w:t>
      </w:r>
      <w:r w:rsidRPr="00CB662E">
        <w:t>ambién los señores de Podemos</w:t>
      </w:r>
      <w:r>
        <w:t>. Q</w:t>
      </w:r>
      <w:r w:rsidRPr="00CB662E">
        <w:t>ue</w:t>
      </w:r>
      <w:r>
        <w:t>,</w:t>
      </w:r>
      <w:r w:rsidRPr="00CB662E">
        <w:t xml:space="preserve"> por cierto</w:t>
      </w:r>
      <w:r>
        <w:t>,</w:t>
      </w:r>
      <w:r w:rsidRPr="00CB662E">
        <w:t xml:space="preserve"> tengo que decirles que lo que han firmado ustedes aquí es una co</w:t>
      </w:r>
      <w:r>
        <w:t>sa y lo que firmaron con el PNV en</w:t>
      </w:r>
      <w:r w:rsidRPr="00CB662E">
        <w:t xml:space="preserve"> el Ayuntamiento de Bilbao es otra distinta.</w:t>
      </w:r>
    </w:p>
    <w:p w:rsidR="00421E03" w:rsidRDefault="00421E03" w:rsidP="009A0BCF">
      <w:pPr>
        <w:pStyle w:val="Texto"/>
      </w:pPr>
    </w:p>
    <w:p w:rsidR="00421E03" w:rsidRDefault="00421E03" w:rsidP="009A0BCF">
      <w:pPr>
        <w:pStyle w:val="Texto"/>
      </w:pPr>
      <w:r>
        <w:t>Y</w:t>
      </w:r>
      <w:r w:rsidRPr="00CB662E">
        <w:t xml:space="preserve"> nosotros</w:t>
      </w:r>
      <w:r>
        <w:t>,</w:t>
      </w:r>
      <w:r w:rsidRPr="00CB662E">
        <w:t xml:space="preserve"> po</w:t>
      </w:r>
      <w:r>
        <w:t xml:space="preserve">r lo menos, </w:t>
      </w:r>
      <w:r w:rsidRPr="00CB662E">
        <w:t xml:space="preserve">podemos presumir </w:t>
      </w:r>
      <w:proofErr w:type="gramStart"/>
      <w:r w:rsidRPr="00CB662E">
        <w:t>de que</w:t>
      </w:r>
      <w:proofErr w:type="gramEnd"/>
      <w:r w:rsidRPr="00CB662E">
        <w:t xml:space="preserve"> en todos los siti</w:t>
      </w:r>
      <w:r>
        <w:t>os decimos exactamente lo mismo. N</w:t>
      </w:r>
      <w:r w:rsidRPr="00CB662E">
        <w:t xml:space="preserve">o en función de la institución donde </w:t>
      </w:r>
      <w:r>
        <w:t>están y del socio con el que pac</w:t>
      </w:r>
      <w:r w:rsidRPr="00CB662E">
        <w:t>ten</w:t>
      </w:r>
      <w:r>
        <w:t>.</w:t>
      </w:r>
    </w:p>
    <w:p w:rsidR="00421E03" w:rsidRDefault="00421E03" w:rsidP="009A0BCF">
      <w:pPr>
        <w:pStyle w:val="Texto"/>
      </w:pPr>
    </w:p>
    <w:p w:rsidR="00421E03" w:rsidRDefault="00421E03" w:rsidP="009A0BCF">
      <w:pPr>
        <w:pStyle w:val="Texto"/>
      </w:pPr>
      <w:r>
        <w:t>Y</w:t>
      </w:r>
      <w:r w:rsidRPr="00CB662E">
        <w:t xml:space="preserve"> luego</w:t>
      </w:r>
      <w:r>
        <w:t>, pues</w:t>
      </w:r>
      <w:r w:rsidRPr="00CB662E">
        <w:t xml:space="preserve"> sinceramente</w:t>
      </w:r>
      <w:r>
        <w:t>,</w:t>
      </w:r>
      <w:r w:rsidRPr="00CB662E">
        <w:t xml:space="preserve"> a mí esto me ha sonado</w:t>
      </w:r>
      <w:r>
        <w:t>,</w:t>
      </w:r>
      <w:r w:rsidRPr="00CB662E">
        <w:t xml:space="preserve"> señora Iriarte y señor </w:t>
      </w:r>
      <w:proofErr w:type="spellStart"/>
      <w:r w:rsidRPr="00CB662E">
        <w:t>Egibar</w:t>
      </w:r>
      <w:proofErr w:type="spellEnd"/>
      <w:r w:rsidRPr="00CB662E">
        <w:t>, en una especie de teatrillo</w:t>
      </w:r>
      <w:r>
        <w:t xml:space="preserve">. Es decir, </w:t>
      </w:r>
      <w:r w:rsidRPr="00CB662E">
        <w:t>yo no sé si creerme cuando ustedes dicen que renuncian al acuerdo con estos señores</w:t>
      </w:r>
      <w:r>
        <w:t xml:space="preserve"> y que presentan</w:t>
      </w:r>
      <w:r w:rsidRPr="00CB662E">
        <w:t xml:space="preserve"> una propuesta alternativa</w:t>
      </w:r>
      <w:r>
        <w:t>, porque les ha trai</w:t>
      </w:r>
      <w:r w:rsidRPr="00CB662E">
        <w:t>cionado</w:t>
      </w:r>
      <w:r>
        <w:t>,</w:t>
      </w:r>
      <w:r w:rsidRPr="00CB662E">
        <w:t xml:space="preserve"> y eso son los de verdad, unos y otros</w:t>
      </w:r>
      <w:r>
        <w:t>,</w:t>
      </w:r>
      <w:r w:rsidRPr="00CB662E">
        <w:t xml:space="preserve"> o son ahora los buenos</w:t>
      </w:r>
      <w:r>
        <w:t>,</w:t>
      </w:r>
      <w:r w:rsidRPr="00CB662E">
        <w:t xml:space="preserve"> </w:t>
      </w:r>
      <w:r>
        <w:t>los que</w:t>
      </w:r>
      <w:r w:rsidRPr="00CB662E">
        <w:t xml:space="preserve"> hay que querer</w:t>
      </w:r>
      <w:r>
        <w:t>,</w:t>
      </w:r>
      <w:r w:rsidRPr="00CB662E">
        <w:t xml:space="preserve"> cuando firman conjuntamente una propuesta que hasta hace cuatro días rechazaban y escenificaban públicamente </w:t>
      </w:r>
      <w:r>
        <w:t xml:space="preserve">en </w:t>
      </w:r>
      <w:r w:rsidRPr="00CB662E">
        <w:t>los medios que estaban absolutamente alejados y les acusaba</w:t>
      </w:r>
      <w:r>
        <w:t>n a</w:t>
      </w:r>
      <w:r w:rsidRPr="00CB662E">
        <w:t xml:space="preserve"> estos señores de alejarse del consenso y de traicionar los compromisos de </w:t>
      </w:r>
      <w:r>
        <w:t>la ponencia de bases. N</w:t>
      </w:r>
      <w:r w:rsidRPr="00CB662E">
        <w:t>o</w:t>
      </w:r>
      <w:r>
        <w:t xml:space="preserve"> </w:t>
      </w:r>
      <w:r w:rsidRPr="00CB662E">
        <w:t>s</w:t>
      </w:r>
      <w:r>
        <w:t xml:space="preserve">é </w:t>
      </w:r>
      <w:r w:rsidRPr="00CB662E">
        <w:t>con</w:t>
      </w:r>
      <w:r>
        <w:t xml:space="preserve"> qué me</w:t>
      </w:r>
      <w:r w:rsidRPr="00CB662E">
        <w:t xml:space="preserve"> tengo que quedar</w:t>
      </w:r>
      <w:r>
        <w:t>. ¿C</w:t>
      </w:r>
      <w:r w:rsidRPr="00CB662E">
        <w:t xml:space="preserve">on el señor </w:t>
      </w:r>
      <w:proofErr w:type="spellStart"/>
      <w:r w:rsidRPr="00CB662E">
        <w:t>Egib</w:t>
      </w:r>
      <w:r>
        <w:t>ar</w:t>
      </w:r>
      <w:proofErr w:type="spellEnd"/>
      <w:r>
        <w:t xml:space="preserve"> que pacta con ustedes en la P</w:t>
      </w:r>
      <w:r w:rsidRPr="00CB662E">
        <w:t xml:space="preserve">onencia </w:t>
      </w:r>
      <w:r>
        <w:t>de Autogobierno</w:t>
      </w:r>
      <w:r w:rsidRPr="00CB662E">
        <w:t xml:space="preserve"> u</w:t>
      </w:r>
      <w:r>
        <w:t xml:space="preserve">nas bases o con el señor </w:t>
      </w:r>
      <w:proofErr w:type="spellStart"/>
      <w:r>
        <w:t>Egibar</w:t>
      </w:r>
      <w:proofErr w:type="spellEnd"/>
      <w:r w:rsidRPr="00CB662E">
        <w:t xml:space="preserve"> al que a</w:t>
      </w:r>
      <w:r>
        <w:t>hora</w:t>
      </w:r>
      <w:r w:rsidRPr="00CB662E">
        <w:t xml:space="preserve"> us</w:t>
      </w:r>
      <w:r>
        <w:t xml:space="preserve">ted reprocha que no </w:t>
      </w:r>
      <w:proofErr w:type="gramStart"/>
      <w:r>
        <w:t>ha</w:t>
      </w:r>
      <w:proofErr w:type="gramEnd"/>
      <w:r>
        <w:t xml:space="preserve"> cumplido aquel</w:t>
      </w:r>
      <w:r w:rsidRPr="00CB662E">
        <w:t xml:space="preserve"> compromiso</w:t>
      </w:r>
      <w:r>
        <w:t>?</w:t>
      </w:r>
      <w:r w:rsidRPr="00CB662E">
        <w:t xml:space="preserve"> </w:t>
      </w:r>
      <w:r>
        <w:t>¿Con cuá</w:t>
      </w:r>
      <w:r w:rsidRPr="00CB662E">
        <w:t>l</w:t>
      </w:r>
      <w:r>
        <w:t>?</w:t>
      </w:r>
      <w:r w:rsidRPr="00CB662E">
        <w:t xml:space="preserve"> </w:t>
      </w:r>
      <w:r>
        <w:t>¿C</w:t>
      </w:r>
      <w:r w:rsidRPr="00CB662E">
        <w:t>on cuál de ambos</w:t>
      </w:r>
      <w:r>
        <w:t>? ¿Con qué Bildu y</w:t>
      </w:r>
      <w:r w:rsidRPr="00CB662E">
        <w:t xml:space="preserve"> con qué PNV </w:t>
      </w:r>
      <w:r>
        <w:t xml:space="preserve">me tengo </w:t>
      </w:r>
      <w:r w:rsidRPr="00CB662E">
        <w:t>que quedar</w:t>
      </w:r>
      <w:r>
        <w:t>?</w:t>
      </w:r>
      <w:r w:rsidRPr="00CB662E">
        <w:t xml:space="preserve"> </w:t>
      </w:r>
      <w:r>
        <w:t>¿C</w:t>
      </w:r>
      <w:r w:rsidRPr="00CB662E">
        <w:t xml:space="preserve">on lo que dice ahora el señor </w:t>
      </w:r>
      <w:proofErr w:type="spellStart"/>
      <w:r w:rsidRPr="00CB662E">
        <w:t>Egibar</w:t>
      </w:r>
      <w:proofErr w:type="spellEnd"/>
      <w:r>
        <w:t>?</w:t>
      </w:r>
      <w:r w:rsidRPr="00CB662E">
        <w:t xml:space="preserve"> </w:t>
      </w:r>
      <w:r>
        <w:t>¿C</w:t>
      </w:r>
      <w:r w:rsidRPr="00CB662E">
        <w:t xml:space="preserve">on las proclamas que el señor </w:t>
      </w:r>
      <w:proofErr w:type="spellStart"/>
      <w:r w:rsidRPr="00CB662E">
        <w:t>Urkullu</w:t>
      </w:r>
      <w:proofErr w:type="spellEnd"/>
      <w:r w:rsidRPr="00CB662E">
        <w:t xml:space="preserve"> hac</w:t>
      </w:r>
      <w:r>
        <w:t>e y que yo comparto básicamente? P</w:t>
      </w:r>
      <w:r w:rsidRPr="00CB662E">
        <w:t>orque me crea dudas, me crea dudas</w:t>
      </w:r>
      <w:r>
        <w:t>.</w:t>
      </w:r>
    </w:p>
    <w:p w:rsidR="00421E03" w:rsidRDefault="00421E03" w:rsidP="009A0BCF">
      <w:pPr>
        <w:pStyle w:val="Texto"/>
      </w:pPr>
    </w:p>
    <w:p w:rsidR="00421E03" w:rsidRDefault="00421E03" w:rsidP="009A0BCF">
      <w:pPr>
        <w:pStyle w:val="Texto"/>
      </w:pPr>
      <w:r>
        <w:t>Y creo que están ustedes</w:t>
      </w:r>
      <w:r w:rsidRPr="00CB662E">
        <w:t xml:space="preserve"> jugando a hacer un escenario de escenificación política para tratar de llevar cada uno el agua a </w:t>
      </w:r>
      <w:r>
        <w:t xml:space="preserve">su molino </w:t>
      </w:r>
      <w:r w:rsidRPr="00CB662E">
        <w:t>y obtener réditos electorales. Sinceramente, no me parece serio q</w:t>
      </w:r>
      <w:r>
        <w:t>ue con este tema se juegue a es</w:t>
      </w:r>
      <w:r w:rsidRPr="00CB662E">
        <w:t>e escenar</w:t>
      </w:r>
      <w:r>
        <w:t>io de política de cortos vuelos, no.</w:t>
      </w:r>
    </w:p>
    <w:p w:rsidR="00421E03" w:rsidRDefault="00421E03" w:rsidP="009A0BCF">
      <w:pPr>
        <w:pStyle w:val="Texto"/>
      </w:pPr>
    </w:p>
    <w:p w:rsidR="00421E03" w:rsidRDefault="00421E03" w:rsidP="009A0BCF">
      <w:pPr>
        <w:pStyle w:val="Texto"/>
      </w:pPr>
      <w:r>
        <w:lastRenderedPageBreak/>
        <w:t>U</w:t>
      </w:r>
      <w:r w:rsidRPr="00CB662E">
        <w:t>sted creo que tiene</w:t>
      </w:r>
      <w:r>
        <w:t>,</w:t>
      </w:r>
      <w:r w:rsidRPr="00CB662E">
        <w:t xml:space="preserve"> señor</w:t>
      </w:r>
      <w:r>
        <w:t>a</w:t>
      </w:r>
      <w:r w:rsidRPr="00CB662E">
        <w:t xml:space="preserve"> Iriarte</w:t>
      </w:r>
      <w:r>
        <w:t>,</w:t>
      </w:r>
      <w:r w:rsidRPr="00CB662E">
        <w:t xml:space="preserve"> pocos argumentos y p</w:t>
      </w:r>
      <w:r>
        <w:t xml:space="preserve">oca legitimidad para nombrar si </w:t>
      </w:r>
      <w:r w:rsidRPr="00CB662E">
        <w:t xml:space="preserve">quiera el señor </w:t>
      </w:r>
      <w:r>
        <w:t>Benegas, ni nombrarle, p</w:t>
      </w:r>
      <w:r w:rsidRPr="00CB662E">
        <w:t xml:space="preserve">orque </w:t>
      </w:r>
      <w:r>
        <w:t>l</w:t>
      </w:r>
      <w:r w:rsidRPr="00CB662E">
        <w:t>es</w:t>
      </w:r>
      <w:r>
        <w:t xml:space="preserve"> </w:t>
      </w:r>
      <w:r w:rsidRPr="00CB662E">
        <w:t>tuvo que sufrir a ustedes</w:t>
      </w:r>
      <w:r>
        <w:t>,</w:t>
      </w:r>
      <w:r w:rsidRPr="00CB662E">
        <w:t xml:space="preserve"> por desgracia</w:t>
      </w:r>
      <w:r>
        <w:t>,</w:t>
      </w:r>
      <w:r w:rsidRPr="00CB662E">
        <w:t xml:space="preserve"> durante muchos años</w:t>
      </w:r>
      <w:r>
        <w:t>.</w:t>
      </w:r>
    </w:p>
    <w:p w:rsidR="00421E03" w:rsidRDefault="00421E03" w:rsidP="009A0BCF">
      <w:pPr>
        <w:pStyle w:val="Texto"/>
      </w:pPr>
    </w:p>
    <w:p w:rsidR="00421E03" w:rsidRDefault="00421E03" w:rsidP="009A0BCF">
      <w:pPr>
        <w:pStyle w:val="Texto"/>
      </w:pPr>
      <w:r>
        <w:t>Y el señor B</w:t>
      </w:r>
      <w:r w:rsidRPr="00CB662E">
        <w:t>en</w:t>
      </w:r>
      <w:r>
        <w:t>e</w:t>
      </w:r>
      <w:r w:rsidRPr="00CB662E">
        <w:t xml:space="preserve">gas es cierto que llevó la bandera de la autodeterminación hasta el mismo momento </w:t>
      </w:r>
      <w:r>
        <w:t xml:space="preserve">en </w:t>
      </w:r>
      <w:r w:rsidRPr="00CB662E">
        <w:t>que se llegó al acuerdo de la Constitución y el Estatuto y ahí consideró cumplido un objetivo político</w:t>
      </w:r>
      <w:r>
        <w:t>.</w:t>
      </w:r>
    </w:p>
    <w:p w:rsidR="00421E03" w:rsidRDefault="00421E03" w:rsidP="009A0BCF">
      <w:pPr>
        <w:pStyle w:val="Texto"/>
      </w:pPr>
    </w:p>
    <w:p w:rsidR="00421E03" w:rsidRDefault="00421E03" w:rsidP="009A0BCF">
      <w:pPr>
        <w:pStyle w:val="Texto"/>
      </w:pPr>
      <w:r>
        <w:t>¿Y</w:t>
      </w:r>
      <w:r w:rsidRPr="00CB662E">
        <w:t xml:space="preserve"> sabe usted lo que decía también un ilustre socialista</w:t>
      </w:r>
      <w:r>
        <w:t>, Ramón Rubial, primer l</w:t>
      </w:r>
      <w:r w:rsidRPr="00CB662E">
        <w:t>ehendakari de este país del</w:t>
      </w:r>
      <w:r>
        <w:t xml:space="preserve"> Consejo General Vasco?</w:t>
      </w:r>
      <w:r w:rsidRPr="00CB662E">
        <w:t xml:space="preserve"> El Estatuto debe ser el lugar donde se def</w:t>
      </w:r>
      <w:r>
        <w:t>iende a la gente principalmente. E</w:t>
      </w:r>
      <w:r w:rsidRPr="00CB662E">
        <w:t>so es lo que nosotros seguimos defendiendo hasta el momento.</w:t>
      </w:r>
    </w:p>
    <w:p w:rsidR="00421E03" w:rsidRDefault="00421E03" w:rsidP="009A0BCF">
      <w:pPr>
        <w:pStyle w:val="Texto"/>
      </w:pPr>
    </w:p>
    <w:p w:rsidR="00421E03" w:rsidRDefault="00421E03" w:rsidP="009A0BCF">
      <w:pPr>
        <w:pStyle w:val="Texto"/>
      </w:pPr>
      <w:r w:rsidRPr="00CB662E">
        <w:t xml:space="preserve">Y yo, señor </w:t>
      </w:r>
      <w:proofErr w:type="spellStart"/>
      <w:r w:rsidRPr="00CB662E">
        <w:t>Egibar</w:t>
      </w:r>
      <w:proofErr w:type="spellEnd"/>
      <w:r w:rsidRPr="00CB662E">
        <w:t>, respecto a lo que usted hace</w:t>
      </w:r>
      <w:r>
        <w:t>…</w:t>
      </w:r>
      <w:r w:rsidRPr="00CB662E">
        <w:t xml:space="preserve"> la mención que hace a la sentencia el Tribunal Constitucional, cosa que me alegro de que usted reivindique en este momento al Tribunal Constitucional</w:t>
      </w:r>
      <w:r>
        <w:t>,</w:t>
      </w:r>
      <w:r w:rsidRPr="00CB662E">
        <w:t xml:space="preserve"> no será tan malo y tan perverso el Estado español cuando es capaz de decir que efectivamente, como hemos dicho también los socialistas vascos con ustedes</w:t>
      </w:r>
      <w:r>
        <w:t>,</w:t>
      </w:r>
      <w:r w:rsidRPr="00CB662E">
        <w:t xml:space="preserve"> les reconoce el derecho a la transferencia del régimen económico de la Seguridad Social</w:t>
      </w:r>
      <w:r>
        <w:t xml:space="preserve">. En fin, </w:t>
      </w:r>
      <w:r w:rsidRPr="00CB662E">
        <w:t>no será este Estado perverso que</w:t>
      </w:r>
      <w:r>
        <w:t xml:space="preserve"> solo busca la humillación del pueblo v</w:t>
      </w:r>
      <w:r w:rsidRPr="00CB662E">
        <w:t xml:space="preserve">asco, </w:t>
      </w:r>
      <w:r>
        <w:t>¿verdad?</w:t>
      </w:r>
      <w:r w:rsidRPr="00CB662E">
        <w:t xml:space="preserve"> </w:t>
      </w:r>
      <w:r>
        <w:t>T</w:t>
      </w:r>
      <w:r w:rsidRPr="00CB662E">
        <w:t>ienen unas normas que</w:t>
      </w:r>
      <w:r>
        <w:t>,</w:t>
      </w:r>
      <w:r w:rsidRPr="00CB662E">
        <w:t xml:space="preserve"> como usted ha podido comprobar hoy</w:t>
      </w:r>
      <w:r>
        <w:t>,</w:t>
      </w:r>
      <w:r w:rsidRPr="00CB662E">
        <w:t xml:space="preserve"> cuando se comprueba que efectivamente es un título competencial, se reconoce que existe</w:t>
      </w:r>
      <w:r>
        <w:t>.</w:t>
      </w:r>
    </w:p>
    <w:p w:rsidR="00421E03" w:rsidRDefault="00421E03" w:rsidP="009A0BCF">
      <w:pPr>
        <w:pStyle w:val="Texto"/>
      </w:pPr>
    </w:p>
    <w:p w:rsidR="00421E03" w:rsidRDefault="00421E03" w:rsidP="009A0BCF">
      <w:pPr>
        <w:pStyle w:val="Texto"/>
      </w:pPr>
      <w:r>
        <w:t>Y,</w:t>
      </w:r>
      <w:r w:rsidRPr="00CB662E">
        <w:t xml:space="preserve"> por cierto, tengo que recordarle que en esas conversaciones</w:t>
      </w:r>
      <w:r>
        <w:t xml:space="preserve"> del señor </w:t>
      </w:r>
      <w:proofErr w:type="spellStart"/>
      <w:r>
        <w:t>Erkoreka</w:t>
      </w:r>
      <w:proofErr w:type="spellEnd"/>
      <w:r>
        <w:t xml:space="preserve"> con la señora </w:t>
      </w:r>
      <w:proofErr w:type="spellStart"/>
      <w:r>
        <w:t>Batet</w:t>
      </w:r>
      <w:proofErr w:type="spellEnd"/>
      <w:r>
        <w:t xml:space="preserve"> </w:t>
      </w:r>
      <w:r w:rsidRPr="00CB662E">
        <w:t>es la primera vez que se ha pactado un calendario de transferencias</w:t>
      </w:r>
      <w:r>
        <w:t>. Q</w:t>
      </w:r>
      <w:r w:rsidRPr="00CB662E">
        <w:t>ue después se frustró por otros motivos ajenos a ustedes y ajenos a nosotros</w:t>
      </w:r>
      <w:r>
        <w:t>.</w:t>
      </w:r>
    </w:p>
    <w:p w:rsidR="00421E03" w:rsidRDefault="00421E03" w:rsidP="009A0BCF">
      <w:pPr>
        <w:pStyle w:val="Texto"/>
      </w:pPr>
    </w:p>
    <w:p w:rsidR="00421E03" w:rsidRDefault="00421E03" w:rsidP="009A0BCF">
      <w:pPr>
        <w:pStyle w:val="Texto"/>
      </w:pPr>
      <w:r>
        <w:t>Y</w:t>
      </w:r>
      <w:r w:rsidRPr="00CB662E">
        <w:t xml:space="preserve"> yo solo les emplazo a que aprovechen, estoy seguro de</w:t>
      </w:r>
      <w:r>
        <w:t xml:space="preserve"> que lo harán,  la responsabilidad</w:t>
      </w:r>
      <w:r w:rsidRPr="00CB662E">
        <w:t xml:space="preserve"> </w:t>
      </w:r>
      <w:r>
        <w:t>histó</w:t>
      </w:r>
      <w:r w:rsidRPr="00CB662E">
        <w:t>rica que se abre en España en este mo</w:t>
      </w:r>
      <w:r>
        <w:t>mento para cuajar un gobierno…</w:t>
      </w:r>
    </w:p>
    <w:p w:rsidR="00421E03" w:rsidRPr="00F53942" w:rsidRDefault="00421E03" w:rsidP="009A0BCF">
      <w:pPr>
        <w:pStyle w:val="Texto"/>
        <w:rPr>
          <w:lang w:val="eu-ES"/>
        </w:rPr>
      </w:pPr>
    </w:p>
    <w:p w:rsidR="00421E03" w:rsidRPr="00F53942" w:rsidRDefault="00421E03" w:rsidP="009A0BCF">
      <w:pPr>
        <w:pStyle w:val="Texto"/>
        <w:rPr>
          <w:lang w:val="eu-ES"/>
        </w:rPr>
      </w:pPr>
      <w:r w:rsidRPr="00F53942">
        <w:rPr>
          <w:lang w:val="eu-ES"/>
        </w:rPr>
        <w:t>(49. zintaren amaiera)</w:t>
      </w:r>
    </w:p>
    <w:p w:rsidR="00421E03" w:rsidRPr="005160F2" w:rsidRDefault="00421E03" w:rsidP="009A0BCF">
      <w:pPr>
        <w:pStyle w:val="Texto"/>
        <w:rPr>
          <w:lang w:val="eu-ES"/>
        </w:rPr>
      </w:pPr>
      <w:r w:rsidRPr="005160F2">
        <w:rPr>
          <w:lang w:val="eu-ES"/>
        </w:rPr>
        <w:lastRenderedPageBreak/>
        <w:t>(50. zintaren hasiera)</w:t>
      </w:r>
    </w:p>
    <w:p w:rsidR="00421E03" w:rsidRPr="005160F2" w:rsidRDefault="00421E03" w:rsidP="009A0BCF">
      <w:pPr>
        <w:pStyle w:val="Texto"/>
        <w:rPr>
          <w:lang w:val="eu-ES"/>
        </w:rPr>
      </w:pPr>
    </w:p>
    <w:p w:rsidR="009A0BCF" w:rsidRDefault="00421E03" w:rsidP="009A0BCF">
      <w:pPr>
        <w:pStyle w:val="Texto"/>
        <w:rPr>
          <w:lang w:val="es-ES"/>
        </w:rPr>
      </w:pPr>
      <w:r w:rsidRPr="005160F2">
        <w:rPr>
          <w:lang w:val="eu-ES"/>
        </w:rPr>
        <w:t xml:space="preserve">... </w:t>
      </w:r>
      <w:proofErr w:type="gramStart"/>
      <w:r w:rsidRPr="005160F2">
        <w:rPr>
          <w:lang w:val="es-ES"/>
        </w:rPr>
        <w:t>ajenos</w:t>
      </w:r>
      <w:proofErr w:type="gramEnd"/>
      <w:r w:rsidRPr="005160F2">
        <w:rPr>
          <w:lang w:val="es-ES"/>
        </w:rPr>
        <w:t xml:space="preserve"> a nosotros</w:t>
      </w:r>
      <w:r>
        <w:rPr>
          <w:lang w:val="es-ES"/>
        </w:rPr>
        <w:t>.</w:t>
      </w:r>
    </w:p>
    <w:p w:rsidR="009A0BCF" w:rsidRDefault="009A0BCF" w:rsidP="009A0BCF">
      <w:pPr>
        <w:pStyle w:val="Texto"/>
        <w:rPr>
          <w:lang w:val="es-ES"/>
        </w:rPr>
      </w:pPr>
    </w:p>
    <w:p w:rsidR="00421E03" w:rsidRDefault="00421E03" w:rsidP="009A0BCF">
      <w:pPr>
        <w:pStyle w:val="Texto"/>
        <w:rPr>
          <w:lang w:val="es-ES"/>
        </w:rPr>
      </w:pPr>
      <w:r>
        <w:rPr>
          <w:lang w:val="es-ES"/>
        </w:rPr>
        <w:t>Y</w:t>
      </w:r>
      <w:r w:rsidRPr="005160F2">
        <w:rPr>
          <w:lang w:val="es-ES"/>
        </w:rPr>
        <w:t xml:space="preserve"> yo solo les emplazo a que aprovechen, estoy seguro que </w:t>
      </w:r>
      <w:r>
        <w:rPr>
          <w:lang w:val="es-ES"/>
        </w:rPr>
        <w:t xml:space="preserve">lo harán, </w:t>
      </w:r>
      <w:r w:rsidRPr="005160F2">
        <w:rPr>
          <w:lang w:val="es-ES"/>
        </w:rPr>
        <w:t>la responsable histórica que se abre en España en este momento para cuajar un gobierno distinto del que hemos tenido</w:t>
      </w:r>
      <w:r>
        <w:rPr>
          <w:lang w:val="es-ES"/>
        </w:rPr>
        <w:t>,</w:t>
      </w:r>
      <w:r w:rsidRPr="005160F2">
        <w:rPr>
          <w:lang w:val="es-ES"/>
        </w:rPr>
        <w:t xml:space="preserve"> de amplio espectro</w:t>
      </w:r>
      <w:r>
        <w:rPr>
          <w:lang w:val="es-ES"/>
        </w:rPr>
        <w:t xml:space="preserve"> y con </w:t>
      </w:r>
      <w:r w:rsidRPr="005160F2">
        <w:rPr>
          <w:lang w:val="es-ES"/>
        </w:rPr>
        <w:t>sensibilidad por la situación territorial de España.</w:t>
      </w:r>
    </w:p>
    <w:p w:rsidR="00421E03" w:rsidRDefault="00421E03" w:rsidP="009A0BCF">
      <w:pPr>
        <w:pStyle w:val="Texto"/>
        <w:rPr>
          <w:lang w:val="es-ES"/>
        </w:rPr>
      </w:pPr>
    </w:p>
    <w:p w:rsidR="00421E03" w:rsidRDefault="00421E03" w:rsidP="009A0BCF">
      <w:pPr>
        <w:pStyle w:val="Texto"/>
        <w:rPr>
          <w:lang w:val="es-ES"/>
        </w:rPr>
      </w:pPr>
    </w:p>
    <w:p w:rsidR="00421E03" w:rsidRDefault="00421E03" w:rsidP="009A0BCF">
      <w:pPr>
        <w:pStyle w:val="Texto"/>
        <w:rPr>
          <w:lang w:val="eu-ES"/>
        </w:rPr>
      </w:pPr>
      <w:r w:rsidRPr="005160F2">
        <w:rPr>
          <w:rFonts w:ascii="Futura Md BT" w:hAnsi="Futura Md BT"/>
          <w:caps/>
          <w:lang w:val="eu-ES"/>
        </w:rPr>
        <w:t xml:space="preserve">lehendakariak: </w:t>
      </w:r>
      <w:r w:rsidRPr="005160F2">
        <w:rPr>
          <w:lang w:val="eu-ES"/>
        </w:rPr>
        <w:t>Eskerrik asko, Pastor jauna.</w:t>
      </w:r>
    </w:p>
    <w:p w:rsidR="00421E03" w:rsidRDefault="00421E03" w:rsidP="009A0BCF">
      <w:pPr>
        <w:pStyle w:val="Texto"/>
        <w:rPr>
          <w:lang w:val="eu-ES"/>
        </w:rPr>
      </w:pPr>
    </w:p>
    <w:p w:rsidR="00421E03" w:rsidRPr="005160F2" w:rsidRDefault="00421E03" w:rsidP="009A0BCF">
      <w:pPr>
        <w:pStyle w:val="Texto"/>
        <w:rPr>
          <w:lang w:val="eu-ES"/>
        </w:rPr>
      </w:pPr>
      <w:r w:rsidRPr="005160F2">
        <w:rPr>
          <w:lang w:val="eu-ES"/>
        </w:rPr>
        <w:t xml:space="preserve">Elkarrekin </w:t>
      </w:r>
      <w:proofErr w:type="spellStart"/>
      <w:r w:rsidRPr="005160F2">
        <w:rPr>
          <w:lang w:val="eu-ES"/>
        </w:rPr>
        <w:t>Podemos</w:t>
      </w:r>
      <w:proofErr w:type="spellEnd"/>
      <w:r w:rsidRPr="005160F2">
        <w:rPr>
          <w:lang w:val="eu-ES"/>
        </w:rPr>
        <w:t xml:space="preserve">, </w:t>
      </w:r>
      <w:proofErr w:type="spellStart"/>
      <w:r w:rsidRPr="005160F2">
        <w:rPr>
          <w:lang w:val="eu-ES"/>
        </w:rPr>
        <w:t>Mart</w:t>
      </w:r>
      <w:r w:rsidR="009A0BCF">
        <w:rPr>
          <w:lang w:val="eu-ES"/>
        </w:rPr>
        <w:t>í</w:t>
      </w:r>
      <w:r w:rsidRPr="005160F2">
        <w:rPr>
          <w:lang w:val="eu-ES"/>
        </w:rPr>
        <w:t>nez</w:t>
      </w:r>
      <w:proofErr w:type="spellEnd"/>
      <w:r w:rsidRPr="005160F2">
        <w:rPr>
          <w:lang w:val="eu-ES"/>
        </w:rPr>
        <w:t xml:space="preserve"> jauna, zurea da hitza.</w:t>
      </w:r>
    </w:p>
    <w:p w:rsidR="00421E03" w:rsidRDefault="00421E03" w:rsidP="009A0BCF">
      <w:pPr>
        <w:pStyle w:val="Texto"/>
        <w:rPr>
          <w:lang w:val="es-ES"/>
        </w:rPr>
      </w:pPr>
    </w:p>
    <w:p w:rsidR="00421E03" w:rsidRDefault="00421E03" w:rsidP="009A0BCF">
      <w:pPr>
        <w:pStyle w:val="Texto"/>
        <w:rPr>
          <w:lang w:val="es-ES"/>
        </w:rPr>
      </w:pPr>
    </w:p>
    <w:p w:rsidR="00421E03" w:rsidRDefault="00421E03" w:rsidP="009A0BCF">
      <w:pPr>
        <w:pStyle w:val="Texto"/>
        <w:rPr>
          <w:lang w:val="es-ES"/>
        </w:rPr>
      </w:pPr>
      <w:r>
        <w:rPr>
          <w:rFonts w:ascii="Futura Md BT" w:hAnsi="Futura Md BT"/>
          <w:caps/>
          <w:lang w:val="es-ES"/>
        </w:rPr>
        <w:t xml:space="preserve">martínez hierro </w:t>
      </w:r>
      <w:r>
        <w:rPr>
          <w:lang w:val="eu-ES"/>
        </w:rPr>
        <w:t xml:space="preserve">jaunak: </w:t>
      </w:r>
      <w:r w:rsidRPr="005160F2">
        <w:rPr>
          <w:lang w:val="es-ES"/>
        </w:rPr>
        <w:t xml:space="preserve">Yo voy a tratar de responder un poco también, aunque </w:t>
      </w:r>
      <w:r>
        <w:rPr>
          <w:lang w:val="es-ES"/>
        </w:rPr>
        <w:t>es verdad</w:t>
      </w:r>
      <w:r w:rsidRPr="005160F2">
        <w:rPr>
          <w:lang w:val="es-ES"/>
        </w:rPr>
        <w:t xml:space="preserve"> que</w:t>
      </w:r>
      <w:r>
        <w:rPr>
          <w:lang w:val="es-ES"/>
        </w:rPr>
        <w:t>,</w:t>
      </w:r>
      <w:r w:rsidRPr="005160F2">
        <w:rPr>
          <w:lang w:val="es-ES"/>
        </w:rPr>
        <w:t xml:space="preserve"> visto el debate</w:t>
      </w:r>
      <w:r>
        <w:rPr>
          <w:lang w:val="es-ES"/>
        </w:rPr>
        <w:t>,</w:t>
      </w:r>
      <w:r w:rsidRPr="005160F2">
        <w:rPr>
          <w:lang w:val="es-ES"/>
        </w:rPr>
        <w:t xml:space="preserve"> la reflexión inicial es la misma. Y ahí empiezo por </w:t>
      </w:r>
      <w:r>
        <w:rPr>
          <w:lang w:val="es-ES"/>
        </w:rPr>
        <w:t>el señor Pastor. Sí,</w:t>
      </w:r>
      <w:r w:rsidRPr="005160F2">
        <w:rPr>
          <w:lang w:val="es-ES"/>
        </w:rPr>
        <w:t xml:space="preserve"> el texto que firmamos en Bilbao cambia porque llegamos a un acuerdo, porque trabajamos para llegar a un acuerdo</w:t>
      </w:r>
      <w:r>
        <w:rPr>
          <w:lang w:val="es-ES"/>
        </w:rPr>
        <w:t>. L</w:t>
      </w:r>
      <w:r w:rsidRPr="005160F2">
        <w:rPr>
          <w:lang w:val="es-ES"/>
        </w:rPr>
        <w:t>o que no entiendo es cómo usted saca pecho de quedarse solo en todas las instituciones con el mismo texto</w:t>
      </w:r>
      <w:r>
        <w:rPr>
          <w:lang w:val="es-ES"/>
        </w:rPr>
        <w:t>,</w:t>
      </w:r>
      <w:r w:rsidRPr="005160F2">
        <w:rPr>
          <w:lang w:val="es-ES"/>
        </w:rPr>
        <w:t xml:space="preserve"> que precisamente refleja lo que nosotros </w:t>
      </w:r>
      <w:r>
        <w:rPr>
          <w:lang w:val="es-ES"/>
        </w:rPr>
        <w:t xml:space="preserve">estábamos </w:t>
      </w:r>
      <w:r w:rsidRPr="005160F2">
        <w:rPr>
          <w:lang w:val="es-ES"/>
        </w:rPr>
        <w:t xml:space="preserve">diciendo antes, que si estamos aquí en una </w:t>
      </w:r>
      <w:proofErr w:type="spellStart"/>
      <w:r w:rsidRPr="005160F2">
        <w:rPr>
          <w:lang w:val="es-ES"/>
        </w:rPr>
        <w:t>sokatira</w:t>
      </w:r>
      <w:proofErr w:type="spellEnd"/>
      <w:r w:rsidRPr="005160F2">
        <w:rPr>
          <w:lang w:val="es-ES"/>
        </w:rPr>
        <w:t xml:space="preserve"> permanente</w:t>
      </w:r>
      <w:r>
        <w:rPr>
          <w:lang w:val="es-ES"/>
        </w:rPr>
        <w:t>,</w:t>
      </w:r>
      <w:r w:rsidRPr="005160F2">
        <w:rPr>
          <w:lang w:val="es-ES"/>
        </w:rPr>
        <w:t xml:space="preserve"> para sacar réditos electorales también</w:t>
      </w:r>
      <w:r>
        <w:rPr>
          <w:lang w:val="es-ES"/>
        </w:rPr>
        <w:t>,</w:t>
      </w:r>
      <w:r w:rsidRPr="005160F2">
        <w:rPr>
          <w:lang w:val="es-ES"/>
        </w:rPr>
        <w:t xml:space="preserve"> razón por la que tra</w:t>
      </w:r>
      <w:r>
        <w:rPr>
          <w:lang w:val="es-ES"/>
        </w:rPr>
        <w:t>en ustedes esta iniciativa, y por lo que no lo trajeron hace un mes, que es cuando</w:t>
      </w:r>
      <w:r w:rsidRPr="005160F2">
        <w:rPr>
          <w:lang w:val="es-ES"/>
        </w:rPr>
        <w:t xml:space="preserve"> fue </w:t>
      </w:r>
      <w:r>
        <w:rPr>
          <w:lang w:val="es-ES"/>
        </w:rPr>
        <w:t xml:space="preserve">el aniversario del Estatuto, </w:t>
      </w:r>
      <w:r w:rsidRPr="005160F2">
        <w:rPr>
          <w:lang w:val="es-ES"/>
        </w:rPr>
        <w:t>entonces no vamos a ser capaces de alcanzar un punto común</w:t>
      </w:r>
      <w:r>
        <w:rPr>
          <w:lang w:val="es-ES"/>
        </w:rPr>
        <w:t>.</w:t>
      </w:r>
    </w:p>
    <w:p w:rsidR="00421E03" w:rsidRDefault="00421E03" w:rsidP="009A0BCF">
      <w:pPr>
        <w:pStyle w:val="Texto"/>
        <w:rPr>
          <w:lang w:val="es-ES"/>
        </w:rPr>
      </w:pPr>
    </w:p>
    <w:p w:rsidR="00421E03" w:rsidRDefault="00421E03" w:rsidP="009A0BCF">
      <w:pPr>
        <w:pStyle w:val="Texto"/>
        <w:rPr>
          <w:lang w:val="eu-ES"/>
        </w:rPr>
      </w:pPr>
      <w:r>
        <w:rPr>
          <w:lang w:val="eu-ES"/>
        </w:rPr>
        <w:t xml:space="preserve">Ze egia da, egia da, </w:t>
      </w:r>
      <w:r w:rsidRPr="005160F2">
        <w:rPr>
          <w:lang w:val="eu-ES"/>
        </w:rPr>
        <w:t>eta hau esan behar da</w:t>
      </w:r>
      <w:r>
        <w:rPr>
          <w:lang w:val="eu-ES"/>
        </w:rPr>
        <w:t xml:space="preserve"> n</w:t>
      </w:r>
      <w:r w:rsidRPr="005160F2">
        <w:rPr>
          <w:lang w:val="eu-ES"/>
        </w:rPr>
        <w:t>ik espero nuen eztabaida gogorrago bat eta ez da horrela izan</w:t>
      </w:r>
      <w:r>
        <w:rPr>
          <w:lang w:val="eu-ES"/>
        </w:rPr>
        <w:t>. Baina bakoitzak bere puntuak maha</w:t>
      </w:r>
      <w:r w:rsidRPr="005160F2">
        <w:rPr>
          <w:lang w:val="eu-ES"/>
        </w:rPr>
        <w:t>i gainean jartzearekin ez du balio bakarrik akordioetara heltzeko</w:t>
      </w:r>
      <w:r>
        <w:rPr>
          <w:lang w:val="eu-ES"/>
        </w:rPr>
        <w:t>. Ni ikusten ari naizena bai, g</w:t>
      </w:r>
      <w:r w:rsidRPr="005160F2">
        <w:rPr>
          <w:lang w:val="eu-ES"/>
        </w:rPr>
        <w:t>aur</w:t>
      </w:r>
      <w:r>
        <w:rPr>
          <w:lang w:val="eu-ES"/>
        </w:rPr>
        <w:t>,</w:t>
      </w:r>
      <w:r w:rsidRPr="005160F2">
        <w:rPr>
          <w:lang w:val="eu-ES"/>
        </w:rPr>
        <w:t xml:space="preserve"> bueno</w:t>
      </w:r>
      <w:r>
        <w:rPr>
          <w:lang w:val="eu-ES"/>
        </w:rPr>
        <w:t>,</w:t>
      </w:r>
      <w:r w:rsidRPr="005160F2">
        <w:rPr>
          <w:lang w:val="eu-ES"/>
        </w:rPr>
        <w:t xml:space="preserve"> eztabaida bat dago, bakoitzak bere puntuan ma</w:t>
      </w:r>
      <w:r>
        <w:rPr>
          <w:lang w:val="eu-ES"/>
        </w:rPr>
        <w:t>h</w:t>
      </w:r>
      <w:r w:rsidRPr="005160F2">
        <w:rPr>
          <w:lang w:val="eu-ES"/>
        </w:rPr>
        <w:t>a</w:t>
      </w:r>
      <w:r>
        <w:rPr>
          <w:lang w:val="eu-ES"/>
        </w:rPr>
        <w:t>i</w:t>
      </w:r>
      <w:r w:rsidRPr="005160F2">
        <w:rPr>
          <w:lang w:val="eu-ES"/>
        </w:rPr>
        <w:t xml:space="preserve"> gainean jartzen ditu</w:t>
      </w:r>
      <w:r>
        <w:rPr>
          <w:lang w:val="eu-ES"/>
        </w:rPr>
        <w:t>. Ez da liskar handia egon baina, hala ere,</w:t>
      </w:r>
      <w:r w:rsidRPr="005160F2">
        <w:rPr>
          <w:lang w:val="eu-ES"/>
        </w:rPr>
        <w:t xml:space="preserve"> ikusten ari gara nola aurreneko aste</w:t>
      </w:r>
      <w:r>
        <w:rPr>
          <w:lang w:val="eu-ES"/>
        </w:rPr>
        <w:t>e</w:t>
      </w:r>
      <w:r w:rsidRPr="005160F2">
        <w:rPr>
          <w:lang w:val="eu-ES"/>
        </w:rPr>
        <w:t>tan horrelak</w:t>
      </w:r>
      <w:r>
        <w:rPr>
          <w:lang w:val="eu-ES"/>
        </w:rPr>
        <w:t>o asuntoak tratatzeko daukagun f</w:t>
      </w:r>
      <w:r w:rsidRPr="005160F2">
        <w:rPr>
          <w:lang w:val="eu-ES"/>
        </w:rPr>
        <w:t xml:space="preserve">oroari </w:t>
      </w:r>
      <w:r w:rsidRPr="005160F2">
        <w:rPr>
          <w:lang w:val="eu-ES"/>
        </w:rPr>
        <w:lastRenderedPageBreak/>
        <w:t>eta daukagun pertsonei arazoetan jartzen ari zaie, bai</w:t>
      </w:r>
      <w:r>
        <w:rPr>
          <w:lang w:val="eu-ES"/>
        </w:rPr>
        <w:t xml:space="preserve"> filtrazioekin, edo bai horrelako gauzekin.</w:t>
      </w:r>
    </w:p>
    <w:p w:rsidR="00421E03" w:rsidRDefault="00421E03" w:rsidP="009A0BCF">
      <w:pPr>
        <w:pStyle w:val="Texto"/>
        <w:rPr>
          <w:lang w:val="eu-ES"/>
        </w:rPr>
      </w:pPr>
    </w:p>
    <w:p w:rsidR="00421E03" w:rsidRDefault="00421E03" w:rsidP="009A0BCF">
      <w:pPr>
        <w:pStyle w:val="Texto"/>
        <w:rPr>
          <w:lang w:val="eu-ES"/>
        </w:rPr>
      </w:pPr>
      <w:r w:rsidRPr="005160F2">
        <w:rPr>
          <w:lang w:val="eu-ES"/>
        </w:rPr>
        <w:t>Nik uste dut politikari bezala</w:t>
      </w:r>
      <w:r>
        <w:rPr>
          <w:lang w:val="eu-ES"/>
        </w:rPr>
        <w:t>,</w:t>
      </w:r>
      <w:r w:rsidRPr="005160F2">
        <w:rPr>
          <w:lang w:val="eu-ES"/>
        </w:rPr>
        <w:t xml:space="preserve"> garen bezala</w:t>
      </w:r>
      <w:r>
        <w:rPr>
          <w:lang w:val="eu-ES"/>
        </w:rPr>
        <w:t>,</w:t>
      </w:r>
      <w:r w:rsidRPr="005160F2">
        <w:rPr>
          <w:lang w:val="eu-ES"/>
        </w:rPr>
        <w:t xml:space="preserve"> tokatzen zaigula legeak aurrera ateratzea</w:t>
      </w:r>
      <w:r>
        <w:rPr>
          <w:lang w:val="eu-ES"/>
        </w:rPr>
        <w:t>,</w:t>
      </w:r>
      <w:r w:rsidRPr="005160F2">
        <w:rPr>
          <w:lang w:val="eu-ES"/>
        </w:rPr>
        <w:t xml:space="preserve"> tokatzen zaigula akordioak aurrera ateratzea eta tokatzen zaigula</w:t>
      </w:r>
      <w:r>
        <w:rPr>
          <w:lang w:val="eu-ES"/>
        </w:rPr>
        <w:t>,</w:t>
      </w:r>
      <w:r w:rsidRPr="005160F2">
        <w:rPr>
          <w:lang w:val="eu-ES"/>
        </w:rPr>
        <w:t xml:space="preserve"> berriro ere esango </w:t>
      </w:r>
      <w:r>
        <w:rPr>
          <w:lang w:val="eu-ES"/>
        </w:rPr>
        <w:t xml:space="preserve">dut, </w:t>
      </w:r>
      <w:r w:rsidRPr="005160F2">
        <w:rPr>
          <w:lang w:val="eu-ES"/>
        </w:rPr>
        <w:t>Estatutu berri bat aurrera ateratzea</w:t>
      </w:r>
      <w:r>
        <w:rPr>
          <w:lang w:val="eu-ES"/>
        </w:rPr>
        <w:t>. Ez</w:t>
      </w:r>
      <w:r w:rsidRPr="005160F2">
        <w:rPr>
          <w:lang w:val="eu-ES"/>
        </w:rPr>
        <w:t xml:space="preserve"> dugulako nahi zaharrarekin geratu</w:t>
      </w:r>
      <w:r>
        <w:rPr>
          <w:lang w:val="eu-ES"/>
        </w:rPr>
        <w:t>,</w:t>
      </w:r>
      <w:r w:rsidRPr="005160F2">
        <w:rPr>
          <w:lang w:val="eu-ES"/>
        </w:rPr>
        <w:t xml:space="preserve"> berri bat nahi dugulako</w:t>
      </w:r>
      <w:r>
        <w:rPr>
          <w:lang w:val="eu-ES"/>
        </w:rPr>
        <w:t>.</w:t>
      </w:r>
    </w:p>
    <w:p w:rsidR="00421E03" w:rsidRDefault="00421E03" w:rsidP="009A0BCF">
      <w:pPr>
        <w:pStyle w:val="Texto"/>
        <w:rPr>
          <w:lang w:val="eu-ES"/>
        </w:rPr>
      </w:pPr>
    </w:p>
    <w:p w:rsidR="00421E03" w:rsidRDefault="00421E03" w:rsidP="009A0BCF">
      <w:pPr>
        <w:pStyle w:val="Texto"/>
        <w:rPr>
          <w:lang w:val="es-ES"/>
        </w:rPr>
      </w:pPr>
      <w:r>
        <w:rPr>
          <w:lang w:val="eu-ES"/>
        </w:rPr>
        <w:t>Y</w:t>
      </w:r>
      <w:r w:rsidRPr="00296492">
        <w:rPr>
          <w:lang w:val="es-ES"/>
        </w:rPr>
        <w:t xml:space="preserve"> en este sentido también me remito al señor Pastor</w:t>
      </w:r>
      <w:r>
        <w:rPr>
          <w:lang w:val="es-ES"/>
        </w:rPr>
        <w:t>. N</w:t>
      </w:r>
      <w:r w:rsidRPr="00296492">
        <w:rPr>
          <w:lang w:val="es-ES"/>
        </w:rPr>
        <w:t>osotros hemos puesto en valor todo lo co</w:t>
      </w:r>
      <w:r>
        <w:rPr>
          <w:lang w:val="es-ES"/>
        </w:rPr>
        <w:t xml:space="preserve">nseguido por Estatuto de </w:t>
      </w:r>
      <w:proofErr w:type="spellStart"/>
      <w:r>
        <w:rPr>
          <w:lang w:val="es-ES"/>
        </w:rPr>
        <w:t>Gernik</w:t>
      </w:r>
      <w:r w:rsidRPr="00296492">
        <w:rPr>
          <w:lang w:val="es-ES"/>
        </w:rPr>
        <w:t>a</w:t>
      </w:r>
      <w:proofErr w:type="spellEnd"/>
      <w:r>
        <w:rPr>
          <w:lang w:val="es-ES"/>
        </w:rPr>
        <w:t>. Y</w:t>
      </w:r>
      <w:r w:rsidRPr="00296492">
        <w:rPr>
          <w:lang w:val="es-ES"/>
        </w:rPr>
        <w:t xml:space="preserve"> lo po</w:t>
      </w:r>
      <w:r>
        <w:rPr>
          <w:lang w:val="es-ES"/>
        </w:rPr>
        <w:t>nemos en valor en esta enmienda. P</w:t>
      </w:r>
      <w:r w:rsidRPr="00296492">
        <w:rPr>
          <w:lang w:val="es-ES"/>
        </w:rPr>
        <w:t>ero es que si lo que queremos es mirar al futuro, tenemos que pensar y tenemos que mirar y tenemos que dialogar y debatir sobre cuáles son las cuestiones que tenemos que arreglar de cara al futuro</w:t>
      </w:r>
      <w:r>
        <w:rPr>
          <w:lang w:val="es-ES"/>
        </w:rPr>
        <w:t>. N</w:t>
      </w:r>
      <w:r w:rsidRPr="00296492">
        <w:rPr>
          <w:lang w:val="es-ES"/>
        </w:rPr>
        <w:t xml:space="preserve">o es excluyente, como </w:t>
      </w:r>
      <w:r>
        <w:rPr>
          <w:lang w:val="es-ES"/>
        </w:rPr>
        <w:t xml:space="preserve">no </w:t>
      </w:r>
      <w:r w:rsidRPr="00296492">
        <w:rPr>
          <w:lang w:val="es-ES"/>
        </w:rPr>
        <w:t>es excluyente hablar sobre una reforma constitucional en clave federal</w:t>
      </w:r>
      <w:r>
        <w:rPr>
          <w:lang w:val="es-ES"/>
        </w:rPr>
        <w:t>,</w:t>
      </w:r>
      <w:r w:rsidRPr="00296492">
        <w:rPr>
          <w:lang w:val="es-ES"/>
        </w:rPr>
        <w:t xml:space="preserve"> o incluso </w:t>
      </w:r>
      <w:r>
        <w:rPr>
          <w:lang w:val="es-ES"/>
        </w:rPr>
        <w:t xml:space="preserve">en clave confederal, </w:t>
      </w:r>
      <w:r w:rsidRPr="00296492">
        <w:rPr>
          <w:lang w:val="es-ES"/>
        </w:rPr>
        <w:t>y avanzar aquí en una reforma del Estatuto</w:t>
      </w:r>
      <w:r>
        <w:rPr>
          <w:lang w:val="es-ES"/>
        </w:rPr>
        <w:t>. N</w:t>
      </w:r>
      <w:r w:rsidRPr="00296492">
        <w:rPr>
          <w:lang w:val="es-ES"/>
        </w:rPr>
        <w:t>i siquiera una condiciona a la otra. Creo que son dos caminos aceptables que no tienen por</w:t>
      </w:r>
      <w:r>
        <w:rPr>
          <w:lang w:val="es-ES"/>
        </w:rPr>
        <w:t xml:space="preserve"> </w:t>
      </w:r>
      <w:r w:rsidRPr="00296492">
        <w:rPr>
          <w:lang w:val="es-ES"/>
        </w:rPr>
        <w:t>qu</w:t>
      </w:r>
      <w:r>
        <w:rPr>
          <w:lang w:val="es-ES"/>
        </w:rPr>
        <w:t>é</w:t>
      </w:r>
      <w:r w:rsidRPr="00296492">
        <w:rPr>
          <w:lang w:val="es-ES"/>
        </w:rPr>
        <w:t xml:space="preserve"> condicionarse uno al otro.</w:t>
      </w:r>
    </w:p>
    <w:p w:rsidR="00421E03" w:rsidRDefault="00421E03" w:rsidP="009A0BCF">
      <w:pPr>
        <w:pStyle w:val="Texto"/>
        <w:rPr>
          <w:lang w:val="es-ES"/>
        </w:rPr>
      </w:pPr>
    </w:p>
    <w:p w:rsidR="00421E03" w:rsidRDefault="00421E03" w:rsidP="009A0BCF">
      <w:pPr>
        <w:pStyle w:val="Texto"/>
        <w:rPr>
          <w:lang w:val="eu-ES"/>
        </w:rPr>
      </w:pPr>
      <w:r w:rsidRPr="005160F2">
        <w:rPr>
          <w:lang w:val="eu-ES"/>
        </w:rPr>
        <w:t xml:space="preserve">Beraz, nik uste dut garrantzitsua dela hurrengo asteetan esfortzuak egitea berriro ere ez izateko </w:t>
      </w:r>
      <w:r>
        <w:rPr>
          <w:lang w:val="eu-ES"/>
        </w:rPr>
        <w:t>porrot bat. E</w:t>
      </w:r>
      <w:r w:rsidRPr="005160F2">
        <w:rPr>
          <w:lang w:val="eu-ES"/>
        </w:rPr>
        <w:t>statutu berri baten saiakeraren porrota. Guk iniziatiba asko izan genituen duela pare bat urte, duela hiru urte</w:t>
      </w:r>
      <w:r>
        <w:rPr>
          <w:lang w:val="eu-ES"/>
        </w:rPr>
        <w:t>,</w:t>
      </w:r>
      <w:r w:rsidRPr="005160F2">
        <w:rPr>
          <w:lang w:val="eu-ES"/>
        </w:rPr>
        <w:t xml:space="preserve"> dauden blokeoak kentzeko. Bi </w:t>
      </w:r>
      <w:r>
        <w:rPr>
          <w:lang w:val="eu-ES"/>
        </w:rPr>
        <w:t>mahai</w:t>
      </w:r>
      <w:r w:rsidRPr="005160F2">
        <w:rPr>
          <w:lang w:val="eu-ES"/>
        </w:rPr>
        <w:t xml:space="preserve"> proposatu genituen bagenekielako pun</w:t>
      </w:r>
      <w:r>
        <w:rPr>
          <w:lang w:val="eu-ES"/>
        </w:rPr>
        <w:t>tu batzuetan blokeak egongo ez z</w:t>
      </w:r>
      <w:r w:rsidRPr="005160F2">
        <w:rPr>
          <w:lang w:val="eu-ES"/>
        </w:rPr>
        <w:t>irela Estatuaren eztabaidan, baina beharrekoa zela Estatutu hau aurrera eramatea</w:t>
      </w:r>
      <w:r>
        <w:rPr>
          <w:lang w:val="eu-ES"/>
        </w:rPr>
        <w:t>. E</w:t>
      </w:r>
      <w:r w:rsidRPr="005160F2">
        <w:rPr>
          <w:lang w:val="eu-ES"/>
        </w:rPr>
        <w:t>ta behar beharbada ere</w:t>
      </w:r>
      <w:r>
        <w:rPr>
          <w:lang w:val="eu-ES"/>
        </w:rPr>
        <w:t>,</w:t>
      </w:r>
      <w:r w:rsidRPr="005160F2">
        <w:rPr>
          <w:lang w:val="eu-ES"/>
        </w:rPr>
        <w:t xml:space="preserve"> dauden korapiloak ikusita, tokatuko zaigu hurrengo asteetan berriro </w:t>
      </w:r>
      <w:r>
        <w:rPr>
          <w:lang w:val="eu-ES"/>
        </w:rPr>
        <w:t xml:space="preserve">iniziatiba </w:t>
      </w:r>
      <w:r w:rsidRPr="005160F2">
        <w:rPr>
          <w:lang w:val="eu-ES"/>
        </w:rPr>
        <w:t>hartzea horrelako proposamenen bat egiteko bloke hauek kentzeko eta Estatutuaren erreforma aurrera eramateko.</w:t>
      </w:r>
    </w:p>
    <w:p w:rsidR="00421E03" w:rsidRDefault="00421E03" w:rsidP="009A0BCF">
      <w:pPr>
        <w:pStyle w:val="Texto"/>
        <w:rPr>
          <w:lang w:val="eu-ES"/>
        </w:rPr>
      </w:pPr>
    </w:p>
    <w:p w:rsidR="00421E03" w:rsidRDefault="00421E03" w:rsidP="009A0BCF">
      <w:pPr>
        <w:pStyle w:val="Texto"/>
        <w:rPr>
          <w:lang w:val="eu-ES"/>
        </w:rPr>
      </w:pPr>
      <w:r w:rsidRPr="005160F2">
        <w:rPr>
          <w:lang w:val="eu-ES"/>
        </w:rPr>
        <w:t>Hala ere, itxarongo dugu. Itxaron dezagun testu</w:t>
      </w:r>
      <w:r>
        <w:rPr>
          <w:lang w:val="eu-ES"/>
        </w:rPr>
        <w:t xml:space="preserve"> berria </w:t>
      </w:r>
      <w:r w:rsidRPr="005160F2">
        <w:rPr>
          <w:lang w:val="eu-ES"/>
        </w:rPr>
        <w:t xml:space="preserve">izatera eta hor izango dugu denbora eztabaidatzeko. Hor izango dugu denbora </w:t>
      </w:r>
      <w:r>
        <w:rPr>
          <w:lang w:val="eu-ES"/>
        </w:rPr>
        <w:t xml:space="preserve">testua </w:t>
      </w:r>
      <w:r w:rsidRPr="005160F2">
        <w:rPr>
          <w:lang w:val="eu-ES"/>
        </w:rPr>
        <w:t xml:space="preserve">zuzentzeko, entzuteko eta guztion artean entzuteko. Nik espero dut aukera hau </w:t>
      </w:r>
      <w:r>
        <w:rPr>
          <w:lang w:val="eu-ES"/>
        </w:rPr>
        <w:t xml:space="preserve">denon artean </w:t>
      </w:r>
      <w:r w:rsidRPr="005160F2">
        <w:rPr>
          <w:lang w:val="eu-ES"/>
        </w:rPr>
        <w:t>aprobetxatzea eta altuerara egotea gure herritarrek eskatzen digutenaren inguruan. Eskerrik asko</w:t>
      </w:r>
      <w:r>
        <w:rPr>
          <w:lang w:val="eu-ES"/>
        </w:rPr>
        <w:t>.</w:t>
      </w:r>
    </w:p>
    <w:p w:rsidR="00421E03" w:rsidRDefault="00421E03" w:rsidP="009A0BCF">
      <w:pPr>
        <w:pStyle w:val="Texto"/>
        <w:rPr>
          <w:lang w:val="eu-ES"/>
        </w:rPr>
      </w:pPr>
    </w:p>
    <w:p w:rsidR="00421E03" w:rsidRDefault="00421E03" w:rsidP="009A0BCF">
      <w:pPr>
        <w:pStyle w:val="Texto"/>
        <w:rPr>
          <w:lang w:val="eu-ES"/>
        </w:rPr>
      </w:pPr>
    </w:p>
    <w:p w:rsidR="00421E03" w:rsidRDefault="00421E03" w:rsidP="009A0BCF">
      <w:pPr>
        <w:pStyle w:val="Texto"/>
        <w:rPr>
          <w:lang w:val="eu-ES"/>
        </w:rPr>
      </w:pPr>
      <w:r>
        <w:rPr>
          <w:rFonts w:ascii="Futura Md BT" w:hAnsi="Futura Md BT"/>
          <w:caps/>
          <w:lang w:val="eu-ES"/>
        </w:rPr>
        <w:t xml:space="preserve">lehendakariak: </w:t>
      </w:r>
      <w:r>
        <w:rPr>
          <w:lang w:val="eu-ES"/>
        </w:rPr>
        <w:t xml:space="preserve">Eskerrik asko, </w:t>
      </w:r>
      <w:proofErr w:type="spellStart"/>
      <w:r>
        <w:rPr>
          <w:lang w:val="eu-ES"/>
        </w:rPr>
        <w:t>Martínez</w:t>
      </w:r>
      <w:proofErr w:type="spellEnd"/>
      <w:r>
        <w:rPr>
          <w:lang w:val="eu-ES"/>
        </w:rPr>
        <w:t xml:space="preserve"> j</w:t>
      </w:r>
      <w:r w:rsidR="004B24EB">
        <w:rPr>
          <w:lang w:val="eu-ES"/>
        </w:rPr>
        <w:t xml:space="preserve">auna. Euskal Talde Popularra, </w:t>
      </w:r>
      <w:proofErr w:type="spellStart"/>
      <w:r w:rsidR="004B24EB">
        <w:rPr>
          <w:lang w:val="eu-ES"/>
        </w:rPr>
        <w:t>Se</w:t>
      </w:r>
      <w:r>
        <w:rPr>
          <w:lang w:val="eu-ES"/>
        </w:rPr>
        <w:t>mper</w:t>
      </w:r>
      <w:proofErr w:type="spellEnd"/>
      <w:r>
        <w:rPr>
          <w:lang w:val="eu-ES"/>
        </w:rPr>
        <w:t xml:space="preserve"> jauna, zurea da hitza.</w:t>
      </w:r>
    </w:p>
    <w:p w:rsidR="00421E03" w:rsidRDefault="00421E03" w:rsidP="009A0BCF">
      <w:pPr>
        <w:pStyle w:val="Texto"/>
        <w:rPr>
          <w:lang w:val="eu-ES"/>
        </w:rPr>
      </w:pPr>
    </w:p>
    <w:p w:rsidR="00421E03" w:rsidRDefault="00421E03" w:rsidP="009A0BCF">
      <w:pPr>
        <w:pStyle w:val="Texto"/>
        <w:rPr>
          <w:lang w:val="eu-ES"/>
        </w:rPr>
      </w:pPr>
    </w:p>
    <w:p w:rsidR="00421E03" w:rsidRDefault="009A0BCF" w:rsidP="009A0BCF">
      <w:pPr>
        <w:pStyle w:val="Texto"/>
        <w:rPr>
          <w:lang w:val="eu-ES"/>
        </w:rPr>
      </w:pPr>
      <w:r>
        <w:rPr>
          <w:rFonts w:ascii="Futura Md BT" w:hAnsi="Futura Md BT"/>
          <w:caps/>
          <w:lang w:val="eu-ES"/>
        </w:rPr>
        <w:t>sE</w:t>
      </w:r>
      <w:r w:rsidR="00421E03">
        <w:rPr>
          <w:rFonts w:ascii="Futura Md BT" w:hAnsi="Futura Md BT"/>
          <w:caps/>
          <w:lang w:val="eu-ES"/>
        </w:rPr>
        <w:t xml:space="preserve">mper pascual </w:t>
      </w:r>
      <w:r w:rsidR="00421E03">
        <w:rPr>
          <w:lang w:val="eu-ES"/>
        </w:rPr>
        <w:t>jaunak: Eskerrik asko, presidente andrea.</w:t>
      </w:r>
    </w:p>
    <w:p w:rsidR="00421E03" w:rsidRDefault="00421E03" w:rsidP="009A0BCF">
      <w:pPr>
        <w:pStyle w:val="Texto"/>
        <w:rPr>
          <w:lang w:val="eu-ES"/>
        </w:rPr>
      </w:pPr>
    </w:p>
    <w:p w:rsidR="00421E03" w:rsidRDefault="00421E03" w:rsidP="009A0BCF">
      <w:pPr>
        <w:pStyle w:val="Texto"/>
        <w:rPr>
          <w:lang w:val="es-ES"/>
        </w:rPr>
      </w:pPr>
      <w:proofErr w:type="spellStart"/>
      <w:r w:rsidRPr="00265368">
        <w:rPr>
          <w:lang w:val="eu-ES"/>
        </w:rPr>
        <w:t>Señor</w:t>
      </w:r>
      <w:proofErr w:type="spellEnd"/>
      <w:r w:rsidRPr="00265368">
        <w:rPr>
          <w:lang w:val="eu-ES"/>
        </w:rPr>
        <w:t xml:space="preserve"> lehendakari, </w:t>
      </w:r>
      <w:proofErr w:type="spellStart"/>
      <w:r w:rsidRPr="00265368">
        <w:rPr>
          <w:lang w:val="eu-ES"/>
        </w:rPr>
        <w:t>fíjese</w:t>
      </w:r>
      <w:proofErr w:type="spellEnd"/>
      <w:r w:rsidRPr="00265368">
        <w:rPr>
          <w:lang w:val="eu-ES"/>
        </w:rPr>
        <w:t xml:space="preserve"> </w:t>
      </w:r>
      <w:proofErr w:type="spellStart"/>
      <w:r w:rsidRPr="00265368">
        <w:rPr>
          <w:lang w:val="eu-ES"/>
        </w:rPr>
        <w:t>dónde</w:t>
      </w:r>
      <w:proofErr w:type="spellEnd"/>
      <w:r w:rsidRPr="00265368">
        <w:rPr>
          <w:lang w:val="eu-ES"/>
        </w:rPr>
        <w:t xml:space="preserve"> </w:t>
      </w:r>
      <w:proofErr w:type="spellStart"/>
      <w:r w:rsidRPr="00265368">
        <w:rPr>
          <w:lang w:val="eu-ES"/>
        </w:rPr>
        <w:t>estamos</w:t>
      </w:r>
      <w:proofErr w:type="spellEnd"/>
      <w:r w:rsidRPr="00265368">
        <w:rPr>
          <w:lang w:val="eu-ES"/>
        </w:rPr>
        <w:t xml:space="preserve">. </w:t>
      </w:r>
      <w:r>
        <w:rPr>
          <w:lang w:val="es-ES"/>
        </w:rPr>
        <w:t xml:space="preserve">Señores del Partido Nacionalista Vasco, a la </w:t>
      </w:r>
      <w:r w:rsidRPr="005160F2">
        <w:rPr>
          <w:lang w:val="es-ES"/>
        </w:rPr>
        <w:t>Cámara</w:t>
      </w:r>
      <w:r>
        <w:rPr>
          <w:lang w:val="es-ES"/>
        </w:rPr>
        <w:t xml:space="preserve"> en general. Fíjese en qué momento histórico estamos. El contexto, nuestro entorno, y en relación con él</w:t>
      </w:r>
      <w:r w:rsidRPr="005160F2">
        <w:rPr>
          <w:lang w:val="es-ES"/>
        </w:rPr>
        <w:t>, la situación propia del País Vasco</w:t>
      </w:r>
      <w:r>
        <w:rPr>
          <w:lang w:val="es-ES"/>
        </w:rPr>
        <w:t>. D</w:t>
      </w:r>
      <w:r w:rsidRPr="005160F2">
        <w:rPr>
          <w:lang w:val="es-ES"/>
        </w:rPr>
        <w:t>espués</w:t>
      </w:r>
      <w:r>
        <w:rPr>
          <w:lang w:val="es-ES"/>
        </w:rPr>
        <w:t xml:space="preserve"> </w:t>
      </w:r>
      <w:r w:rsidRPr="005160F2">
        <w:rPr>
          <w:lang w:val="es-ES"/>
        </w:rPr>
        <w:t xml:space="preserve">de cuatro décadas de un terrorismo </w:t>
      </w:r>
      <w:r>
        <w:rPr>
          <w:lang w:val="es-ES"/>
        </w:rPr>
        <w:t xml:space="preserve">asfixiante </w:t>
      </w:r>
      <w:r w:rsidRPr="005160F2">
        <w:rPr>
          <w:lang w:val="es-ES"/>
        </w:rPr>
        <w:t xml:space="preserve">y </w:t>
      </w:r>
      <w:r>
        <w:rPr>
          <w:lang w:val="es-ES"/>
        </w:rPr>
        <w:t>terrorífico</w:t>
      </w:r>
      <w:r w:rsidRPr="005160F2">
        <w:rPr>
          <w:lang w:val="es-ES"/>
        </w:rPr>
        <w:t xml:space="preserve"> y terrible que ha causado un daño extraordinario</w:t>
      </w:r>
      <w:r>
        <w:rPr>
          <w:lang w:val="es-ES"/>
        </w:rPr>
        <w:t xml:space="preserve"> en</w:t>
      </w:r>
      <w:r w:rsidRPr="005160F2">
        <w:rPr>
          <w:lang w:val="es-ES"/>
        </w:rPr>
        <w:t xml:space="preserve"> el conjunto de esta sociedad,</w:t>
      </w:r>
      <w:r>
        <w:rPr>
          <w:lang w:val="es-ES"/>
        </w:rPr>
        <w:t xml:space="preserve"> casos particulares pero al conjunto de esta sociedad. A</w:t>
      </w:r>
      <w:r w:rsidRPr="005160F2">
        <w:rPr>
          <w:lang w:val="es-ES"/>
        </w:rPr>
        <w:t>ños de</w:t>
      </w:r>
      <w:r>
        <w:rPr>
          <w:lang w:val="es-ES"/>
        </w:rPr>
        <w:t xml:space="preserve"> un</w:t>
      </w:r>
      <w:r w:rsidRPr="005160F2">
        <w:rPr>
          <w:lang w:val="es-ES"/>
        </w:rPr>
        <w:t xml:space="preserve"> enfrentamiento insoportable</w:t>
      </w:r>
      <w:r>
        <w:rPr>
          <w:lang w:val="es-ES"/>
        </w:rPr>
        <w:t>,</w:t>
      </w:r>
      <w:r w:rsidRPr="005160F2">
        <w:rPr>
          <w:lang w:val="es-ES"/>
        </w:rPr>
        <w:t xml:space="preserve"> de división</w:t>
      </w:r>
      <w:r>
        <w:rPr>
          <w:lang w:val="es-ES"/>
        </w:rPr>
        <w:t>,</w:t>
      </w:r>
      <w:r w:rsidRPr="005160F2">
        <w:rPr>
          <w:lang w:val="es-ES"/>
        </w:rPr>
        <w:t xml:space="preserve"> de bloques irreconciliables. Hoy Euskadi puede mirar a otras comunidades autónomas, a otros lugares</w:t>
      </w:r>
      <w:r>
        <w:rPr>
          <w:lang w:val="es-ES"/>
        </w:rPr>
        <w:t xml:space="preserve"> </w:t>
      </w:r>
      <w:r w:rsidRPr="005160F2">
        <w:rPr>
          <w:lang w:val="es-ES"/>
        </w:rPr>
        <w:t xml:space="preserve">con una distancia que hace relativamente pocos años </w:t>
      </w:r>
      <w:r>
        <w:rPr>
          <w:lang w:val="es-ES"/>
        </w:rPr>
        <w:t xml:space="preserve">éramos </w:t>
      </w:r>
      <w:r w:rsidRPr="005160F2">
        <w:rPr>
          <w:lang w:val="es-ES"/>
        </w:rPr>
        <w:t>incapaces de imaginar</w:t>
      </w:r>
      <w:r>
        <w:rPr>
          <w:lang w:val="es-ES"/>
        </w:rPr>
        <w:t>.</w:t>
      </w:r>
    </w:p>
    <w:p w:rsidR="00421E03" w:rsidRDefault="00421E03" w:rsidP="009A0BCF">
      <w:pPr>
        <w:pStyle w:val="Texto"/>
        <w:rPr>
          <w:lang w:val="es-ES"/>
        </w:rPr>
      </w:pPr>
    </w:p>
    <w:p w:rsidR="00421E03" w:rsidRDefault="00421E03" w:rsidP="009A0BCF">
      <w:pPr>
        <w:pStyle w:val="Texto"/>
        <w:rPr>
          <w:lang w:val="es-ES"/>
        </w:rPr>
      </w:pPr>
      <w:r>
        <w:rPr>
          <w:lang w:val="es-ES"/>
        </w:rPr>
        <w:t xml:space="preserve">Y resulta que es como si hubiera una </w:t>
      </w:r>
      <w:r w:rsidRPr="005160F2">
        <w:rPr>
          <w:lang w:val="es-ES"/>
        </w:rPr>
        <w:t xml:space="preserve">fuerza </w:t>
      </w:r>
      <w:r>
        <w:rPr>
          <w:lang w:val="es-ES"/>
        </w:rPr>
        <w:t xml:space="preserve">centrífuga </w:t>
      </w:r>
      <w:r w:rsidRPr="005160F2">
        <w:rPr>
          <w:lang w:val="es-ES"/>
        </w:rPr>
        <w:t>que nos obligara a la bronca</w:t>
      </w:r>
      <w:r>
        <w:rPr>
          <w:lang w:val="es-ES"/>
        </w:rPr>
        <w:t>,</w:t>
      </w:r>
      <w:r w:rsidRPr="005160F2">
        <w:rPr>
          <w:lang w:val="es-ES"/>
        </w:rPr>
        <w:t xml:space="preserve"> que nos llevará permanentemente a buscar lo que nos divide</w:t>
      </w:r>
      <w:r>
        <w:rPr>
          <w:lang w:val="es-ES"/>
        </w:rPr>
        <w:t xml:space="preserve"> en lugar de lo que nos une. Una especie de voluntad inequívoca, sobre todo por parte de una parte de este arco parlamentario y una parte de é</w:t>
      </w:r>
      <w:r w:rsidRPr="005160F2">
        <w:rPr>
          <w:lang w:val="es-ES"/>
        </w:rPr>
        <w:t>ste</w:t>
      </w:r>
      <w:r>
        <w:rPr>
          <w:lang w:val="es-ES"/>
        </w:rPr>
        <w:t>,</w:t>
      </w:r>
      <w:r w:rsidRPr="005160F2">
        <w:rPr>
          <w:lang w:val="es-ES"/>
        </w:rPr>
        <w:t xml:space="preserve"> que nos lleva a buscar la diferencia y </w:t>
      </w:r>
      <w:r>
        <w:rPr>
          <w:lang w:val="es-ES"/>
        </w:rPr>
        <w:t>a romper los consensos que n</w:t>
      </w:r>
      <w:r w:rsidRPr="005160F2">
        <w:rPr>
          <w:lang w:val="es-ES"/>
        </w:rPr>
        <w:t>os han permitido avanzar a pesar del terrorismo</w:t>
      </w:r>
      <w:r>
        <w:rPr>
          <w:lang w:val="es-ES"/>
        </w:rPr>
        <w:t>. A</w:t>
      </w:r>
      <w:r w:rsidRPr="005160F2">
        <w:rPr>
          <w:lang w:val="es-ES"/>
        </w:rPr>
        <w:t xml:space="preserve">vanzar esos 40 años como nunca </w:t>
      </w:r>
      <w:r>
        <w:rPr>
          <w:lang w:val="es-ES"/>
        </w:rPr>
        <w:t>en nuestra</w:t>
      </w:r>
      <w:r w:rsidRPr="005160F2">
        <w:rPr>
          <w:lang w:val="es-ES"/>
        </w:rPr>
        <w:t xml:space="preserve"> </w:t>
      </w:r>
      <w:r>
        <w:rPr>
          <w:lang w:val="es-ES"/>
        </w:rPr>
        <w:t>historia. Porque no es</w:t>
      </w:r>
      <w:r w:rsidRPr="005160F2">
        <w:rPr>
          <w:lang w:val="es-ES"/>
        </w:rPr>
        <w:t>tamos hablando de una cuestión competencial.</w:t>
      </w:r>
    </w:p>
    <w:p w:rsidR="00421E03" w:rsidRDefault="00421E03" w:rsidP="009A0BCF">
      <w:pPr>
        <w:pStyle w:val="Texto"/>
        <w:rPr>
          <w:lang w:val="es-ES"/>
        </w:rPr>
      </w:pPr>
    </w:p>
    <w:p w:rsidR="00421E03" w:rsidRDefault="00421E03" w:rsidP="009A0BCF">
      <w:pPr>
        <w:pStyle w:val="Texto"/>
        <w:rPr>
          <w:lang w:val="es-ES"/>
        </w:rPr>
      </w:pPr>
      <w:r w:rsidRPr="005160F2">
        <w:rPr>
          <w:lang w:val="es-ES"/>
        </w:rPr>
        <w:t>Aquí el problema no es que el Estatuto de Autonomía se ha</w:t>
      </w:r>
      <w:r>
        <w:rPr>
          <w:lang w:val="es-ES"/>
        </w:rPr>
        <w:t>ya</w:t>
      </w:r>
      <w:r w:rsidRPr="005160F2">
        <w:rPr>
          <w:lang w:val="es-ES"/>
        </w:rPr>
        <w:t xml:space="preserve"> cumplido o no</w:t>
      </w:r>
      <w:r>
        <w:rPr>
          <w:lang w:val="es-ES"/>
        </w:rPr>
        <w:t>,</w:t>
      </w:r>
      <w:r w:rsidRPr="005160F2">
        <w:rPr>
          <w:lang w:val="es-ES"/>
        </w:rPr>
        <w:t xml:space="preserve"> que objetivamente</w:t>
      </w:r>
      <w:r>
        <w:rPr>
          <w:lang w:val="es-ES"/>
        </w:rPr>
        <w:t>,</w:t>
      </w:r>
      <w:r w:rsidRPr="005160F2">
        <w:rPr>
          <w:lang w:val="es-ES"/>
        </w:rPr>
        <w:t xml:space="preserve"> en su parte sustancial</w:t>
      </w:r>
      <w:r>
        <w:rPr>
          <w:lang w:val="es-ES"/>
        </w:rPr>
        <w:t>,</w:t>
      </w:r>
      <w:r w:rsidRPr="005160F2">
        <w:rPr>
          <w:lang w:val="es-ES"/>
        </w:rPr>
        <w:t xml:space="preserve"> en lo que da herramientas políticas para poder progresar y para poder hacer que </w:t>
      </w:r>
      <w:r>
        <w:rPr>
          <w:lang w:val="es-ES"/>
        </w:rPr>
        <w:t xml:space="preserve">una sociedad evolucione, está </w:t>
      </w:r>
      <w:r w:rsidRPr="005160F2">
        <w:rPr>
          <w:lang w:val="es-ES"/>
        </w:rPr>
        <w:t xml:space="preserve">netamente cumplido. Porque si lo que estamos hablando </w:t>
      </w:r>
      <w:r>
        <w:rPr>
          <w:lang w:val="es-ES"/>
        </w:rPr>
        <w:t xml:space="preserve">es de las cárceles, que </w:t>
      </w:r>
      <w:r w:rsidRPr="005160F2">
        <w:rPr>
          <w:lang w:val="es-ES"/>
        </w:rPr>
        <w:t>ustedes nunca las han querido</w:t>
      </w:r>
      <w:r>
        <w:rPr>
          <w:lang w:val="es-ES"/>
        </w:rPr>
        <w:t xml:space="preserve"> mientras ETA mataba, </w:t>
      </w:r>
      <w:r w:rsidRPr="005160F2">
        <w:rPr>
          <w:lang w:val="es-ES"/>
        </w:rPr>
        <w:t>nunca las han querido porque no querían convertir</w:t>
      </w:r>
      <w:r>
        <w:rPr>
          <w:lang w:val="es-ES"/>
        </w:rPr>
        <w:t>se</w:t>
      </w:r>
      <w:r w:rsidRPr="005160F2">
        <w:rPr>
          <w:lang w:val="es-ES"/>
        </w:rPr>
        <w:t xml:space="preserve"> en los carceleros</w:t>
      </w:r>
      <w:r>
        <w:rPr>
          <w:lang w:val="es-ES"/>
        </w:rPr>
        <w:t>. O</w:t>
      </w:r>
      <w:r w:rsidRPr="005160F2">
        <w:rPr>
          <w:lang w:val="es-ES"/>
        </w:rPr>
        <w:t xml:space="preserve"> si hablamos del régimen económico de la Seguridad Social, que esta última sentencia, señor </w:t>
      </w:r>
      <w:proofErr w:type="spellStart"/>
      <w:r w:rsidRPr="005160F2">
        <w:rPr>
          <w:lang w:val="es-ES"/>
        </w:rPr>
        <w:t>Egibar</w:t>
      </w:r>
      <w:proofErr w:type="spellEnd"/>
      <w:r w:rsidRPr="005160F2">
        <w:rPr>
          <w:lang w:val="es-ES"/>
        </w:rPr>
        <w:t>, no aporta nada</w:t>
      </w:r>
      <w:r>
        <w:rPr>
          <w:lang w:val="es-ES"/>
        </w:rPr>
        <w:t>. Ya hay jurisprudencia del T</w:t>
      </w:r>
      <w:r w:rsidRPr="005160F2">
        <w:rPr>
          <w:lang w:val="es-ES"/>
        </w:rPr>
        <w:t xml:space="preserve">ribunal </w:t>
      </w:r>
      <w:r w:rsidRPr="005160F2">
        <w:rPr>
          <w:lang w:val="es-ES"/>
        </w:rPr>
        <w:lastRenderedPageBreak/>
        <w:t xml:space="preserve">Constitucional, que dice en qué términos se tendría que hacer </w:t>
      </w:r>
      <w:r>
        <w:rPr>
          <w:lang w:val="es-ES"/>
        </w:rPr>
        <w:t xml:space="preserve">y </w:t>
      </w:r>
      <w:r w:rsidRPr="005160F2">
        <w:rPr>
          <w:lang w:val="es-ES"/>
        </w:rPr>
        <w:t>que e</w:t>
      </w:r>
      <w:r>
        <w:rPr>
          <w:lang w:val="es-ES"/>
        </w:rPr>
        <w:t>jecutar l</w:t>
      </w:r>
      <w:r w:rsidRPr="005160F2">
        <w:rPr>
          <w:lang w:val="es-ES"/>
        </w:rPr>
        <w:t>a transferencia</w:t>
      </w:r>
      <w:r>
        <w:rPr>
          <w:lang w:val="es-ES"/>
        </w:rPr>
        <w:t>.</w:t>
      </w:r>
    </w:p>
    <w:p w:rsidR="00421E03" w:rsidRDefault="00421E03" w:rsidP="009A0BCF">
      <w:pPr>
        <w:pStyle w:val="Texto"/>
        <w:rPr>
          <w:lang w:val="es-ES"/>
        </w:rPr>
      </w:pPr>
    </w:p>
    <w:p w:rsidR="00421E03" w:rsidRPr="005160F2" w:rsidRDefault="00421E03" w:rsidP="009A0BCF">
      <w:pPr>
        <w:pStyle w:val="Texto"/>
        <w:rPr>
          <w:lang w:val="es-ES"/>
        </w:rPr>
      </w:pPr>
      <w:r>
        <w:rPr>
          <w:lang w:val="es-ES"/>
        </w:rPr>
        <w:t xml:space="preserve">Pero a ustedes no les interesa, tal y como ha </w:t>
      </w:r>
      <w:r w:rsidRPr="005160F2">
        <w:rPr>
          <w:lang w:val="es-ES"/>
        </w:rPr>
        <w:t>establecido el Tribunal Constitucional</w:t>
      </w:r>
      <w:r>
        <w:rPr>
          <w:lang w:val="es-ES"/>
        </w:rPr>
        <w:t>,</w:t>
      </w:r>
      <w:r w:rsidRPr="005160F2">
        <w:rPr>
          <w:lang w:val="es-ES"/>
        </w:rPr>
        <w:t xml:space="preserve"> quieren otra cosa</w:t>
      </w:r>
      <w:r>
        <w:rPr>
          <w:lang w:val="es-ES"/>
        </w:rPr>
        <w:t>. Y</w:t>
      </w:r>
      <w:r w:rsidRPr="005160F2">
        <w:rPr>
          <w:lang w:val="es-ES"/>
        </w:rPr>
        <w:t xml:space="preserve"> otra cosa que nosotros no compartimos, porque pone en grave riesgo la caja única de la </w:t>
      </w:r>
      <w:r>
        <w:rPr>
          <w:lang w:val="es-ES"/>
        </w:rPr>
        <w:t xml:space="preserve">Seguridad Social y, por lo tanto, </w:t>
      </w:r>
      <w:r w:rsidRPr="005160F2">
        <w:rPr>
          <w:lang w:val="es-ES"/>
        </w:rPr>
        <w:t>a las pensiones de los vascos y</w:t>
      </w:r>
      <w:r>
        <w:rPr>
          <w:lang w:val="es-ES"/>
        </w:rPr>
        <w:t>,</w:t>
      </w:r>
      <w:r w:rsidRPr="005160F2">
        <w:rPr>
          <w:lang w:val="es-ES"/>
        </w:rPr>
        <w:t xml:space="preserve"> por lo tanto, su bienestar</w:t>
      </w:r>
      <w:r>
        <w:rPr>
          <w:lang w:val="es-ES"/>
        </w:rPr>
        <w:t>. Entonces, por encima de la ideología</w:t>
      </w:r>
      <w:r w:rsidRPr="005160F2">
        <w:rPr>
          <w:lang w:val="es-ES"/>
        </w:rPr>
        <w:t xml:space="preserve"> de</w:t>
      </w:r>
      <w:r>
        <w:rPr>
          <w:lang w:val="es-ES"/>
        </w:rPr>
        <w:t>be</w:t>
      </w:r>
      <w:r w:rsidRPr="005160F2">
        <w:rPr>
          <w:lang w:val="es-ES"/>
        </w:rPr>
        <w:t xml:space="preserve"> </w:t>
      </w:r>
      <w:r>
        <w:rPr>
          <w:lang w:val="es-ES"/>
        </w:rPr>
        <w:t xml:space="preserve">de </w:t>
      </w:r>
      <w:r w:rsidRPr="005160F2">
        <w:rPr>
          <w:lang w:val="es-ES"/>
        </w:rPr>
        <w:t>estar la sensatez práctica de lo que realmente importa a la gente, que</w:t>
      </w:r>
      <w:r>
        <w:rPr>
          <w:lang w:val="es-ES"/>
        </w:rPr>
        <w:t xml:space="preserve"> es cobrar su pensión y tenerla…</w:t>
      </w:r>
    </w:p>
    <w:p w:rsidR="00421E03" w:rsidRPr="005160F2" w:rsidRDefault="00421E03" w:rsidP="009A0BCF">
      <w:pPr>
        <w:pStyle w:val="Texto"/>
        <w:rPr>
          <w:lang w:val="es-ES"/>
        </w:rPr>
      </w:pPr>
    </w:p>
    <w:p w:rsidR="00421E03" w:rsidRPr="005160F2" w:rsidRDefault="00421E03" w:rsidP="009A0BCF">
      <w:pPr>
        <w:pStyle w:val="Texto"/>
        <w:rPr>
          <w:lang w:val="eu-ES"/>
        </w:rPr>
      </w:pPr>
      <w:r w:rsidRPr="005160F2">
        <w:rPr>
          <w:lang w:val="eu-ES"/>
        </w:rPr>
        <w:t>(50. zintaren amaiera)</w:t>
      </w:r>
    </w:p>
    <w:p w:rsidR="00421E03" w:rsidRPr="008004EC" w:rsidRDefault="00421E03" w:rsidP="009A0BCF">
      <w:pPr>
        <w:pStyle w:val="Texto"/>
        <w:rPr>
          <w:lang w:val="eu-ES"/>
        </w:rPr>
      </w:pPr>
      <w:r w:rsidRPr="008004EC">
        <w:rPr>
          <w:lang w:val="eu-ES"/>
        </w:rPr>
        <w:t>(51. zintaren hasiera)</w:t>
      </w:r>
    </w:p>
    <w:p w:rsidR="00421E03" w:rsidRPr="008004EC" w:rsidRDefault="00421E03" w:rsidP="009A0BCF">
      <w:pPr>
        <w:pStyle w:val="Texto"/>
        <w:rPr>
          <w:lang w:val="eu-ES"/>
        </w:rPr>
      </w:pPr>
    </w:p>
    <w:p w:rsidR="00421E03" w:rsidRDefault="00421E03" w:rsidP="009A0BCF">
      <w:pPr>
        <w:pStyle w:val="Texto"/>
        <w:rPr>
          <w:lang w:val="es-ES"/>
        </w:rPr>
      </w:pPr>
      <w:r w:rsidRPr="008004EC">
        <w:rPr>
          <w:lang w:val="es-ES"/>
        </w:rPr>
        <w:t xml:space="preserve">… </w:t>
      </w:r>
      <w:r>
        <w:rPr>
          <w:lang w:val="es-ES"/>
        </w:rPr>
        <w:t xml:space="preserve">entonces, por encima de la ideología debe de </w:t>
      </w:r>
      <w:r w:rsidRPr="008004EC">
        <w:rPr>
          <w:lang w:val="es-ES"/>
        </w:rPr>
        <w:t>estar la sensatez práctica de lo que realmente importa a la gente, que es cobrar su pensión</w:t>
      </w:r>
      <w:r>
        <w:rPr>
          <w:lang w:val="es-ES"/>
        </w:rPr>
        <w:t xml:space="preserve"> y tenerla garantizada. E</w:t>
      </w:r>
      <w:r w:rsidRPr="008004EC">
        <w:rPr>
          <w:lang w:val="es-ES"/>
        </w:rPr>
        <w:t>n un contexto, por cierto, lleno de incertidumbres</w:t>
      </w:r>
      <w:r>
        <w:rPr>
          <w:lang w:val="es-ES"/>
        </w:rPr>
        <w:t>,</w:t>
      </w:r>
      <w:r w:rsidRPr="008004EC">
        <w:rPr>
          <w:lang w:val="es-ES"/>
        </w:rPr>
        <w:t xml:space="preserve"> también</w:t>
      </w:r>
      <w:r>
        <w:rPr>
          <w:lang w:val="es-ES"/>
        </w:rPr>
        <w:t>,</w:t>
      </w:r>
      <w:r w:rsidRPr="008004EC">
        <w:rPr>
          <w:lang w:val="es-ES"/>
        </w:rPr>
        <w:t xml:space="preserve"> sobre el f</w:t>
      </w:r>
      <w:r>
        <w:rPr>
          <w:lang w:val="es-ES"/>
        </w:rPr>
        <w:t>uturo del sistema de pensiones. Y,</w:t>
      </w:r>
      <w:r w:rsidRPr="008004EC">
        <w:rPr>
          <w:lang w:val="es-ES"/>
        </w:rPr>
        <w:t xml:space="preserve"> ustedes</w:t>
      </w:r>
      <w:r>
        <w:rPr>
          <w:lang w:val="es-ES"/>
        </w:rPr>
        <w:t>,</w:t>
      </w:r>
      <w:r w:rsidRPr="008004EC">
        <w:rPr>
          <w:lang w:val="es-ES"/>
        </w:rPr>
        <w:t xml:space="preserve"> lo que pretenden hacer es introducir</w:t>
      </w:r>
      <w:r>
        <w:rPr>
          <w:lang w:val="es-ES"/>
        </w:rPr>
        <w:t>,</w:t>
      </w:r>
      <w:r w:rsidRPr="008004EC">
        <w:rPr>
          <w:lang w:val="es-ES"/>
        </w:rPr>
        <w:t xml:space="preserve"> aún más</w:t>
      </w:r>
      <w:r>
        <w:rPr>
          <w:lang w:val="es-ES"/>
        </w:rPr>
        <w:t>,</w:t>
      </w:r>
      <w:r w:rsidRPr="008004EC">
        <w:rPr>
          <w:lang w:val="es-ES"/>
        </w:rPr>
        <w:t xml:space="preserve"> elementos d</w:t>
      </w:r>
      <w:r>
        <w:rPr>
          <w:lang w:val="es-ES"/>
        </w:rPr>
        <w:t>e inestabilidad o de confusión.</w:t>
      </w:r>
    </w:p>
    <w:p w:rsidR="00421E03" w:rsidRDefault="00421E03" w:rsidP="009A0BCF">
      <w:pPr>
        <w:pStyle w:val="Texto"/>
        <w:rPr>
          <w:lang w:val="es-ES"/>
        </w:rPr>
      </w:pPr>
    </w:p>
    <w:p w:rsidR="00421E03" w:rsidRDefault="00421E03" w:rsidP="009A0BCF">
      <w:pPr>
        <w:pStyle w:val="Texto"/>
        <w:rPr>
          <w:lang w:val="es-ES"/>
        </w:rPr>
      </w:pPr>
      <w:r>
        <w:rPr>
          <w:lang w:val="es-ES"/>
        </w:rPr>
        <w:t xml:space="preserve">Y una parte muy notable, señor </w:t>
      </w:r>
      <w:proofErr w:type="spellStart"/>
      <w:r>
        <w:rPr>
          <w:lang w:val="es-ES"/>
        </w:rPr>
        <w:t>Egibar</w:t>
      </w:r>
      <w:proofErr w:type="spellEnd"/>
      <w:r>
        <w:rPr>
          <w:lang w:val="es-ES"/>
        </w:rPr>
        <w:t>,</w:t>
      </w:r>
      <w:r w:rsidRPr="008004EC">
        <w:rPr>
          <w:lang w:val="es-ES"/>
        </w:rPr>
        <w:t xml:space="preserve"> que </w:t>
      </w:r>
      <w:r>
        <w:rPr>
          <w:lang w:val="es-ES"/>
        </w:rPr>
        <w:t xml:space="preserve">me </w:t>
      </w:r>
      <w:r w:rsidRPr="008004EC">
        <w:rPr>
          <w:lang w:val="es-ES"/>
        </w:rPr>
        <w:t xml:space="preserve">parece al final parte del </w:t>
      </w:r>
      <w:r>
        <w:rPr>
          <w:lang w:val="es-ES"/>
        </w:rPr>
        <w:t>meo</w:t>
      </w:r>
      <w:r w:rsidRPr="008004EC">
        <w:rPr>
          <w:lang w:val="es-ES"/>
        </w:rPr>
        <w:t xml:space="preserve">llo de la cuestión. Mire, yo le confieso que no tengo demasiado </w:t>
      </w:r>
      <w:r>
        <w:rPr>
          <w:lang w:val="es-ES"/>
        </w:rPr>
        <w:t>apego por las identidades colectivas;</w:t>
      </w:r>
      <w:r w:rsidRPr="008004EC">
        <w:rPr>
          <w:lang w:val="es-ES"/>
        </w:rPr>
        <w:t xml:space="preserve"> no lo tengo</w:t>
      </w:r>
      <w:r>
        <w:rPr>
          <w:lang w:val="es-ES"/>
        </w:rPr>
        <w:t>, pero</w:t>
      </w:r>
      <w:r w:rsidRPr="008004EC">
        <w:rPr>
          <w:lang w:val="es-ES"/>
        </w:rPr>
        <w:t xml:space="preserve"> esto </w:t>
      </w:r>
      <w:r>
        <w:rPr>
          <w:lang w:val="es-ES"/>
        </w:rPr>
        <w:t xml:space="preserve">es </w:t>
      </w:r>
      <w:r w:rsidRPr="008004EC">
        <w:rPr>
          <w:lang w:val="es-ES"/>
        </w:rPr>
        <w:t>algo muy par</w:t>
      </w:r>
      <w:r>
        <w:rPr>
          <w:lang w:val="es-ES"/>
        </w:rPr>
        <w:t>ticular, muy personal. C</w:t>
      </w:r>
      <w:r w:rsidRPr="008004EC">
        <w:rPr>
          <w:lang w:val="es-ES"/>
        </w:rPr>
        <w:t>ada uno enti</w:t>
      </w:r>
      <w:r>
        <w:rPr>
          <w:lang w:val="es-ES"/>
        </w:rPr>
        <w:t>ende la identidad de una manera, pues eso, personal, porque la identidad –en mi opinión–</w:t>
      </w:r>
      <w:r w:rsidRPr="008004EC">
        <w:rPr>
          <w:lang w:val="es-ES"/>
        </w:rPr>
        <w:t xml:space="preserve"> </w:t>
      </w:r>
      <w:r>
        <w:rPr>
          <w:lang w:val="es-ES"/>
        </w:rPr>
        <w:t>es personal. Lo</w:t>
      </w:r>
      <w:r w:rsidRPr="008004EC">
        <w:rPr>
          <w:lang w:val="es-ES"/>
        </w:rPr>
        <w:t xml:space="preserve"> que </w:t>
      </w:r>
      <w:r>
        <w:rPr>
          <w:lang w:val="es-ES"/>
        </w:rPr>
        <w:t>es cierto es que hay gente que lo vive de otra manera. Es</w:t>
      </w:r>
      <w:r w:rsidRPr="008004EC">
        <w:rPr>
          <w:lang w:val="es-ES"/>
        </w:rPr>
        <w:t>to también es verdad</w:t>
      </w:r>
      <w:r>
        <w:rPr>
          <w:lang w:val="es-ES"/>
        </w:rPr>
        <w:t xml:space="preserve">, y hay que reconocerlo; yo lo reconozco. Y lo que le digo, </w:t>
      </w:r>
      <w:r w:rsidRPr="008004EC">
        <w:rPr>
          <w:lang w:val="es-ES"/>
        </w:rPr>
        <w:t>que</w:t>
      </w:r>
      <w:r>
        <w:rPr>
          <w:lang w:val="es-ES"/>
        </w:rPr>
        <w:t xml:space="preserve"> si</w:t>
      </w:r>
      <w:r w:rsidRPr="008004EC">
        <w:rPr>
          <w:lang w:val="es-ES"/>
        </w:rPr>
        <w:t xml:space="preserve"> entramos en ese terreno</w:t>
      </w:r>
      <w:r>
        <w:rPr>
          <w:lang w:val="es-ES"/>
        </w:rPr>
        <w:t>,</w:t>
      </w:r>
      <w:r w:rsidRPr="008004EC">
        <w:rPr>
          <w:lang w:val="es-ES"/>
        </w:rPr>
        <w:t xml:space="preserve"> existen identidades perfectamente compatibles y no minoritarias</w:t>
      </w:r>
      <w:r>
        <w:rPr>
          <w:lang w:val="es-ES"/>
        </w:rPr>
        <w:t>,</w:t>
      </w:r>
      <w:r w:rsidRPr="008004EC">
        <w:rPr>
          <w:lang w:val="es-ES"/>
        </w:rPr>
        <w:t xml:space="preserve"> precisamente en esta tierra</w:t>
      </w:r>
      <w:r>
        <w:rPr>
          <w:lang w:val="es-ES"/>
        </w:rPr>
        <w:t>, que conviven con naturalidad –</w:t>
      </w:r>
      <w:r w:rsidRPr="008004EC">
        <w:rPr>
          <w:lang w:val="es-ES"/>
        </w:rPr>
        <w:t>cada uno en mayor o menor grado</w:t>
      </w:r>
      <w:r>
        <w:rPr>
          <w:lang w:val="es-ES"/>
        </w:rPr>
        <w:t>–</w:t>
      </w:r>
      <w:r w:rsidRPr="008004EC">
        <w:rPr>
          <w:lang w:val="es-ES"/>
        </w:rPr>
        <w:t xml:space="preserve"> con su condic</w:t>
      </w:r>
      <w:r>
        <w:rPr>
          <w:lang w:val="es-ES"/>
        </w:rPr>
        <w:t>ión de español y vasco. Y usted lo despacha, diciendo: "No entramos ahí". ¿Cómo que no entramos ahí? Este es el meollo de la cuestión.</w:t>
      </w:r>
    </w:p>
    <w:p w:rsidR="00421E03" w:rsidRDefault="00421E03" w:rsidP="009A0BCF">
      <w:pPr>
        <w:pStyle w:val="Texto"/>
        <w:rPr>
          <w:lang w:val="es-ES"/>
        </w:rPr>
      </w:pPr>
    </w:p>
    <w:p w:rsidR="00421E03" w:rsidRDefault="00421E03" w:rsidP="009A0BCF">
      <w:pPr>
        <w:pStyle w:val="Texto"/>
        <w:rPr>
          <w:lang w:val="es-ES"/>
        </w:rPr>
      </w:pPr>
      <w:r>
        <w:rPr>
          <w:lang w:val="es-ES"/>
        </w:rPr>
        <w:lastRenderedPageBreak/>
        <w:t>P</w:t>
      </w:r>
      <w:r w:rsidRPr="008004EC">
        <w:rPr>
          <w:lang w:val="es-ES"/>
        </w:rPr>
        <w:t>orque lo que ustedes van a hacer con EH</w:t>
      </w:r>
      <w:r>
        <w:rPr>
          <w:lang w:val="es-ES"/>
        </w:rPr>
        <w:t xml:space="preserve"> </w:t>
      </w:r>
      <w:r w:rsidRPr="008004EC">
        <w:rPr>
          <w:lang w:val="es-ES"/>
        </w:rPr>
        <w:t>Bildu</w:t>
      </w:r>
      <w:r>
        <w:rPr>
          <w:lang w:val="es-ES"/>
        </w:rPr>
        <w:t>,</w:t>
      </w:r>
      <w:r w:rsidRPr="008004EC">
        <w:rPr>
          <w:lang w:val="es-ES"/>
        </w:rPr>
        <w:t xml:space="preserve"> lo que ya están poniendo</w:t>
      </w:r>
      <w:r>
        <w:rPr>
          <w:lang w:val="es-ES"/>
        </w:rPr>
        <w:t xml:space="preserve"> negro</w:t>
      </w:r>
      <w:r w:rsidRPr="008004EC">
        <w:rPr>
          <w:lang w:val="es-ES"/>
        </w:rPr>
        <w:t xml:space="preserve"> </w:t>
      </w:r>
      <w:r>
        <w:rPr>
          <w:lang w:val="es-ES"/>
        </w:rPr>
        <w:t>sobre</w:t>
      </w:r>
      <w:r w:rsidRPr="008004EC">
        <w:rPr>
          <w:lang w:val="es-ES"/>
        </w:rPr>
        <w:t xml:space="preserve"> b</w:t>
      </w:r>
      <w:r>
        <w:rPr>
          <w:lang w:val="es-ES"/>
        </w:rPr>
        <w:t>lanco, señor L</w:t>
      </w:r>
      <w:r w:rsidRPr="008004EC">
        <w:rPr>
          <w:lang w:val="es-ES"/>
        </w:rPr>
        <w:t xml:space="preserve">ehendakari, </w:t>
      </w:r>
      <w:r>
        <w:rPr>
          <w:lang w:val="es-ES"/>
        </w:rPr>
        <w:t xml:space="preserve">y que hoy votamos… Señor </w:t>
      </w:r>
      <w:proofErr w:type="spellStart"/>
      <w:r>
        <w:rPr>
          <w:lang w:val="es-ES"/>
        </w:rPr>
        <w:t>Egibar</w:t>
      </w:r>
      <w:proofErr w:type="spellEnd"/>
      <w:r>
        <w:rPr>
          <w:lang w:val="es-ES"/>
        </w:rPr>
        <w:t>, ¿cómo no</w:t>
      </w:r>
      <w:r w:rsidRPr="008004EC">
        <w:rPr>
          <w:lang w:val="es-ES"/>
        </w:rPr>
        <w:t xml:space="preserve"> va a despertar esto expectativa</w:t>
      </w:r>
      <w:r>
        <w:rPr>
          <w:lang w:val="es-ES"/>
        </w:rPr>
        <w:t>? S</w:t>
      </w:r>
      <w:r w:rsidRPr="008004EC">
        <w:rPr>
          <w:lang w:val="es-ES"/>
        </w:rPr>
        <w:t>i</w:t>
      </w:r>
      <w:r>
        <w:rPr>
          <w:lang w:val="es-ES"/>
        </w:rPr>
        <w:t xml:space="preserve"> lleva</w:t>
      </w:r>
      <w:r w:rsidRPr="008004EC">
        <w:rPr>
          <w:lang w:val="es-ES"/>
        </w:rPr>
        <w:t xml:space="preserve">mos años con la matraca esta de la </w:t>
      </w:r>
      <w:r>
        <w:rPr>
          <w:lang w:val="es-ES"/>
        </w:rPr>
        <w:t>Ponencia de Autogobierno, p</w:t>
      </w:r>
      <w:r w:rsidRPr="008004EC">
        <w:rPr>
          <w:lang w:val="es-ES"/>
        </w:rPr>
        <w:t xml:space="preserve">ara que ahora nos desayunemos </w:t>
      </w:r>
      <w:r>
        <w:rPr>
          <w:lang w:val="es-ES"/>
        </w:rPr>
        <w:t>–</w:t>
      </w:r>
      <w:r w:rsidRPr="008004EC">
        <w:rPr>
          <w:lang w:val="es-ES"/>
        </w:rPr>
        <w:t>una vez más, a p</w:t>
      </w:r>
      <w:r>
        <w:rPr>
          <w:lang w:val="es-ES"/>
        </w:rPr>
        <w:t xml:space="preserve">ocas horas de que se presenten </w:t>
      </w:r>
      <w:r w:rsidRPr="008004EC">
        <w:rPr>
          <w:lang w:val="es-ES"/>
        </w:rPr>
        <w:t>la</w:t>
      </w:r>
      <w:r>
        <w:rPr>
          <w:lang w:val="es-ES"/>
        </w:rPr>
        <w:t>s</w:t>
      </w:r>
      <w:r w:rsidRPr="008004EC">
        <w:rPr>
          <w:lang w:val="es-ES"/>
        </w:rPr>
        <w:t xml:space="preserve"> conclus</w:t>
      </w:r>
      <w:r>
        <w:rPr>
          <w:lang w:val="es-ES"/>
        </w:rPr>
        <w:t xml:space="preserve">iones– ya diciéndonos cuáles son, </w:t>
      </w:r>
      <w:r w:rsidRPr="008004EC">
        <w:rPr>
          <w:lang w:val="es-ES"/>
        </w:rPr>
        <w:t xml:space="preserve">que es el derecho a </w:t>
      </w:r>
      <w:r>
        <w:rPr>
          <w:lang w:val="es-ES"/>
        </w:rPr>
        <w:t>autodeterminación. E</w:t>
      </w:r>
      <w:r w:rsidRPr="008004EC">
        <w:rPr>
          <w:lang w:val="es-ES"/>
        </w:rPr>
        <w:t>ntonces</w:t>
      </w:r>
      <w:r>
        <w:rPr>
          <w:lang w:val="es-ES"/>
        </w:rPr>
        <w:t>,</w:t>
      </w:r>
      <w:r w:rsidRPr="008004EC">
        <w:rPr>
          <w:lang w:val="es-ES"/>
        </w:rPr>
        <w:t xml:space="preserve"> </w:t>
      </w:r>
      <w:r>
        <w:rPr>
          <w:lang w:val="es-ES"/>
        </w:rPr>
        <w:t>¿</w:t>
      </w:r>
      <w:r w:rsidRPr="008004EC">
        <w:rPr>
          <w:lang w:val="es-ES"/>
        </w:rPr>
        <w:t>para qué han estado los expertos</w:t>
      </w:r>
      <w:r>
        <w:rPr>
          <w:lang w:val="es-ES"/>
        </w:rPr>
        <w:t>?</w:t>
      </w:r>
      <w:r w:rsidRPr="008004EC">
        <w:rPr>
          <w:lang w:val="es-ES"/>
        </w:rPr>
        <w:t xml:space="preserve"> </w:t>
      </w:r>
      <w:r>
        <w:rPr>
          <w:lang w:val="es-ES"/>
        </w:rPr>
        <w:t>¿P</w:t>
      </w:r>
      <w:r w:rsidRPr="008004EC">
        <w:rPr>
          <w:lang w:val="es-ES"/>
        </w:rPr>
        <w:t>ara qu</w:t>
      </w:r>
      <w:r>
        <w:rPr>
          <w:lang w:val="es-ES"/>
        </w:rPr>
        <w:t>é</w:t>
      </w:r>
      <w:r w:rsidRPr="008004EC">
        <w:rPr>
          <w:lang w:val="es-ES"/>
        </w:rPr>
        <w:t xml:space="preserve"> hemos estado antes</w:t>
      </w:r>
      <w:r>
        <w:rPr>
          <w:lang w:val="es-ES"/>
        </w:rPr>
        <w:t>? ¿Para qué nos vamos a volver a</w:t>
      </w:r>
      <w:r w:rsidRPr="008004EC">
        <w:rPr>
          <w:lang w:val="es-ES"/>
        </w:rPr>
        <w:t xml:space="preserve"> reunir, </w:t>
      </w:r>
      <w:r>
        <w:rPr>
          <w:lang w:val="es-ES"/>
        </w:rPr>
        <w:t>si ya sabemos cuál es el final? Claro que genera</w:t>
      </w:r>
      <w:r w:rsidRPr="008004EC">
        <w:rPr>
          <w:lang w:val="es-ES"/>
        </w:rPr>
        <w:t xml:space="preserve"> expectación política</w:t>
      </w:r>
      <w:r>
        <w:rPr>
          <w:lang w:val="es-ES"/>
        </w:rPr>
        <w:t>,</w:t>
      </w:r>
      <w:r w:rsidRPr="008004EC">
        <w:rPr>
          <w:lang w:val="es-ES"/>
        </w:rPr>
        <w:t xml:space="preserve"> porque el contexto</w:t>
      </w:r>
      <w:r>
        <w:rPr>
          <w:lang w:val="es-ES"/>
        </w:rPr>
        <w:t>,</w:t>
      </w:r>
      <w:r w:rsidRPr="008004EC">
        <w:rPr>
          <w:lang w:val="es-ES"/>
        </w:rPr>
        <w:t xml:space="preserve"> obviamente</w:t>
      </w:r>
      <w:r>
        <w:rPr>
          <w:lang w:val="es-ES"/>
        </w:rPr>
        <w:t>, no es el mismo. C</w:t>
      </w:r>
      <w:r w:rsidRPr="008004EC">
        <w:rPr>
          <w:lang w:val="es-ES"/>
        </w:rPr>
        <w:t>laro que lo han votado en numero</w:t>
      </w:r>
      <w:r>
        <w:rPr>
          <w:lang w:val="es-ES"/>
        </w:rPr>
        <w:t xml:space="preserve">sas ocasiones en esta Cámara, </w:t>
      </w:r>
      <w:r w:rsidRPr="008004EC">
        <w:rPr>
          <w:lang w:val="es-ES"/>
        </w:rPr>
        <w:t>en esta propia</w:t>
      </w:r>
      <w:r>
        <w:rPr>
          <w:lang w:val="es-ES"/>
        </w:rPr>
        <w:t xml:space="preserve"> legislatura, </w:t>
      </w:r>
      <w:r w:rsidRPr="008004EC">
        <w:rPr>
          <w:lang w:val="es-ES"/>
        </w:rPr>
        <w:t>y creo</w:t>
      </w:r>
      <w:r>
        <w:rPr>
          <w:lang w:val="es-ES"/>
        </w:rPr>
        <w:t xml:space="preserve"> recordar que en este propio periodo de</w:t>
      </w:r>
      <w:r w:rsidRPr="008004EC">
        <w:rPr>
          <w:lang w:val="es-ES"/>
        </w:rPr>
        <w:t xml:space="preserve"> sesiones</w:t>
      </w:r>
      <w:r>
        <w:rPr>
          <w:lang w:val="es-ES"/>
        </w:rPr>
        <w:t>:</w:t>
      </w:r>
      <w:r w:rsidRPr="008004EC">
        <w:rPr>
          <w:lang w:val="es-ES"/>
        </w:rPr>
        <w:t xml:space="preserve"> sobre la independencia o</w:t>
      </w:r>
      <w:r>
        <w:rPr>
          <w:lang w:val="es-ES"/>
        </w:rPr>
        <w:t>,</w:t>
      </w:r>
      <w:r w:rsidRPr="008004EC">
        <w:rPr>
          <w:lang w:val="es-ES"/>
        </w:rPr>
        <w:t xml:space="preserve"> en este caso</w:t>
      </w:r>
      <w:r>
        <w:rPr>
          <w:lang w:val="es-ES"/>
        </w:rPr>
        <w:t xml:space="preserve">, </w:t>
      </w:r>
      <w:r w:rsidRPr="008004EC">
        <w:rPr>
          <w:lang w:val="es-ES"/>
        </w:rPr>
        <w:t xml:space="preserve">el derecho </w:t>
      </w:r>
      <w:r>
        <w:rPr>
          <w:lang w:val="es-ES"/>
        </w:rPr>
        <w:t xml:space="preserve">de la autodeterminación, </w:t>
      </w:r>
      <w:r w:rsidRPr="008004EC">
        <w:rPr>
          <w:lang w:val="es-ES"/>
        </w:rPr>
        <w:t>o</w:t>
      </w:r>
      <w:r>
        <w:rPr>
          <w:lang w:val="es-ES"/>
        </w:rPr>
        <w:t>,</w:t>
      </w:r>
      <w:r w:rsidRPr="008004EC">
        <w:rPr>
          <w:lang w:val="es-ES"/>
        </w:rPr>
        <w:t xml:space="preserve"> en este caso</w:t>
      </w:r>
      <w:r>
        <w:rPr>
          <w:lang w:val="es-ES"/>
        </w:rPr>
        <w:t>, el derecho a decidir. Claro que lo han hecho. Pe</w:t>
      </w:r>
      <w:r w:rsidRPr="008004EC">
        <w:rPr>
          <w:lang w:val="es-ES"/>
        </w:rPr>
        <w:t>ro</w:t>
      </w:r>
      <w:r>
        <w:rPr>
          <w:lang w:val="es-ES"/>
        </w:rPr>
        <w:t>, a</w:t>
      </w:r>
      <w:r w:rsidRPr="008004EC">
        <w:rPr>
          <w:lang w:val="es-ES"/>
        </w:rPr>
        <w:t xml:space="preserve"> tan pocas horas de que se presente</w:t>
      </w:r>
      <w:r>
        <w:rPr>
          <w:lang w:val="es-ES"/>
        </w:rPr>
        <w:t>n</w:t>
      </w:r>
      <w:r w:rsidRPr="008004EC">
        <w:rPr>
          <w:lang w:val="es-ES"/>
        </w:rPr>
        <w:t xml:space="preserve"> las conclus</w:t>
      </w:r>
      <w:r>
        <w:rPr>
          <w:lang w:val="es-ES"/>
        </w:rPr>
        <w:t>iones por parte de los expertos, t</w:t>
      </w:r>
      <w:r w:rsidRPr="008004EC">
        <w:rPr>
          <w:lang w:val="es-ES"/>
        </w:rPr>
        <w:t>odavía</w:t>
      </w:r>
      <w:r>
        <w:rPr>
          <w:lang w:val="es-ES"/>
        </w:rPr>
        <w:t xml:space="preserve"> adquiere más relevancia. T</w:t>
      </w:r>
      <w:r w:rsidRPr="008004EC">
        <w:rPr>
          <w:lang w:val="es-ES"/>
        </w:rPr>
        <w:t>oda</w:t>
      </w:r>
      <w:r>
        <w:rPr>
          <w:lang w:val="es-ES"/>
        </w:rPr>
        <w:t>vía adquiere</w:t>
      </w:r>
      <w:r w:rsidRPr="008004EC">
        <w:rPr>
          <w:lang w:val="es-ES"/>
        </w:rPr>
        <w:t xml:space="preserve"> más relevancia d</w:t>
      </w:r>
      <w:r>
        <w:rPr>
          <w:lang w:val="es-ES"/>
        </w:rPr>
        <w:t>e orden político.</w:t>
      </w:r>
    </w:p>
    <w:p w:rsidR="00421E03" w:rsidRDefault="00421E03" w:rsidP="009A0BCF">
      <w:pPr>
        <w:pStyle w:val="Texto"/>
        <w:rPr>
          <w:lang w:val="es-ES"/>
        </w:rPr>
      </w:pPr>
    </w:p>
    <w:p w:rsidR="00421E03" w:rsidRDefault="00421E03" w:rsidP="009A0BCF">
      <w:pPr>
        <w:pStyle w:val="Texto"/>
        <w:rPr>
          <w:lang w:val="es-ES"/>
        </w:rPr>
      </w:pPr>
      <w:r>
        <w:rPr>
          <w:lang w:val="es-ES"/>
        </w:rPr>
        <w:t>Y,</w:t>
      </w:r>
      <w:r w:rsidRPr="008004EC">
        <w:rPr>
          <w:lang w:val="es-ES"/>
        </w:rPr>
        <w:t xml:space="preserve"> señor Pastor, cuando usted </w:t>
      </w:r>
      <w:r>
        <w:rPr>
          <w:lang w:val="es-ES"/>
        </w:rPr>
        <w:t xml:space="preserve">habla de la </w:t>
      </w:r>
      <w:r w:rsidRPr="008004EC">
        <w:rPr>
          <w:lang w:val="es-ES"/>
        </w:rPr>
        <w:t>sensibilidad territorial que va a traer el señor Sánchez</w:t>
      </w:r>
      <w:r>
        <w:rPr>
          <w:lang w:val="es-ES"/>
        </w:rPr>
        <w:t>… D</w:t>
      </w:r>
      <w:r w:rsidRPr="008004EC">
        <w:rPr>
          <w:lang w:val="es-ES"/>
        </w:rPr>
        <w:t>e verdad que a</w:t>
      </w:r>
      <w:r>
        <w:rPr>
          <w:lang w:val="es-ES"/>
        </w:rPr>
        <w:t xml:space="preserve"> algunos nos preocupa… A</w:t>
      </w:r>
      <w:r w:rsidRPr="008004EC">
        <w:rPr>
          <w:lang w:val="es-ES"/>
        </w:rPr>
        <w:t>quí</w:t>
      </w:r>
      <w:r>
        <w:rPr>
          <w:lang w:val="es-ES"/>
        </w:rPr>
        <w:t>,</w:t>
      </w:r>
      <w:r w:rsidRPr="008004EC">
        <w:rPr>
          <w:lang w:val="es-ES"/>
        </w:rPr>
        <w:t xml:space="preserve"> la sensibilid</w:t>
      </w:r>
      <w:r>
        <w:rPr>
          <w:lang w:val="es-ES"/>
        </w:rPr>
        <w:t>ad… O</w:t>
      </w:r>
      <w:r w:rsidRPr="008004EC">
        <w:rPr>
          <w:lang w:val="es-ES"/>
        </w:rPr>
        <w:t>iga, mire</w:t>
      </w:r>
      <w:r>
        <w:rPr>
          <w:lang w:val="es-ES"/>
        </w:rPr>
        <w:t>,</w:t>
      </w:r>
      <w:r w:rsidRPr="008004EC">
        <w:rPr>
          <w:lang w:val="es-ES"/>
        </w:rPr>
        <w:t xml:space="preserve"> sensible</w:t>
      </w:r>
      <w:r>
        <w:rPr>
          <w:lang w:val="es-ES"/>
        </w:rPr>
        <w:t>s somos todos, ¿</w:t>
      </w:r>
      <w:r w:rsidRPr="008004EC">
        <w:rPr>
          <w:lang w:val="es-ES"/>
        </w:rPr>
        <w:t>sabe</w:t>
      </w:r>
      <w:r>
        <w:rPr>
          <w:lang w:val="es-ES"/>
        </w:rPr>
        <w:t>? P</w:t>
      </w:r>
      <w:r w:rsidRPr="008004EC">
        <w:rPr>
          <w:lang w:val="es-ES"/>
        </w:rPr>
        <w:t>ero</w:t>
      </w:r>
      <w:r>
        <w:rPr>
          <w:lang w:val="es-ES"/>
        </w:rPr>
        <w:t xml:space="preserve"> una cosa se llama la ley, el Estado de Derecho, el ordenamiento constitucional. Y</w:t>
      </w:r>
      <w:r w:rsidRPr="008004EC">
        <w:rPr>
          <w:lang w:val="es-ES"/>
        </w:rPr>
        <w:t xml:space="preserve"> si la sensibilidad es a cambio de ser presidente del Gobierno, a</w:t>
      </w:r>
      <w:r>
        <w:rPr>
          <w:lang w:val="es-ES"/>
        </w:rPr>
        <w:t xml:space="preserve">mén, Jesús, </w:t>
      </w:r>
      <w:r w:rsidRPr="008004EC">
        <w:rPr>
          <w:lang w:val="es-ES"/>
        </w:rPr>
        <w:t xml:space="preserve">a </w:t>
      </w:r>
      <w:r>
        <w:rPr>
          <w:lang w:val="es-ES"/>
        </w:rPr>
        <w:t xml:space="preserve">ERC, amén, Jesús, a </w:t>
      </w:r>
      <w:r w:rsidRPr="008004EC">
        <w:rPr>
          <w:lang w:val="es-ES"/>
        </w:rPr>
        <w:t>lo que decida</w:t>
      </w:r>
      <w:r>
        <w:rPr>
          <w:lang w:val="es-ES"/>
        </w:rPr>
        <w:t>n estos señores, amén, Jesús, a lo que sea, eso no es sensibilidad, eso es ir</w:t>
      </w:r>
      <w:r w:rsidRPr="008004EC">
        <w:rPr>
          <w:lang w:val="es-ES"/>
        </w:rPr>
        <w:t>resp</w:t>
      </w:r>
      <w:r>
        <w:rPr>
          <w:lang w:val="es-ES"/>
        </w:rPr>
        <w:t xml:space="preserve">onsabilidad del señor Sánchez. Es una irresponsabilidad tremenda. No, esta es mi posición política, nuestra posición política: </w:t>
      </w:r>
      <w:r w:rsidRPr="008004EC">
        <w:rPr>
          <w:lang w:val="es-ES"/>
        </w:rPr>
        <w:t xml:space="preserve">que no a costa de todo no justifica ser presidente </w:t>
      </w:r>
      <w:r>
        <w:rPr>
          <w:lang w:val="es-ES"/>
        </w:rPr>
        <w:t>del Gobierno. P</w:t>
      </w:r>
      <w:r w:rsidRPr="008004EC">
        <w:rPr>
          <w:lang w:val="es-ES"/>
        </w:rPr>
        <w:t xml:space="preserve">orque </w:t>
      </w:r>
      <w:r>
        <w:rPr>
          <w:lang w:val="es-ES"/>
        </w:rPr>
        <w:t>hay que gobernar un p</w:t>
      </w:r>
      <w:r w:rsidRPr="008004EC">
        <w:rPr>
          <w:lang w:val="es-ES"/>
        </w:rPr>
        <w:t>aís, hay qu</w:t>
      </w:r>
      <w:r>
        <w:rPr>
          <w:lang w:val="es-ES"/>
        </w:rPr>
        <w:t xml:space="preserve">e amoldarse a unas </w:t>
      </w:r>
      <w:r w:rsidRPr="008004EC">
        <w:rPr>
          <w:lang w:val="es-ES"/>
        </w:rPr>
        <w:t>ley</w:t>
      </w:r>
      <w:r>
        <w:rPr>
          <w:lang w:val="es-ES"/>
        </w:rPr>
        <w:t>es… Oiga, y hay que intentar, también,</w:t>
      </w:r>
      <w:r w:rsidRPr="008004EC">
        <w:rPr>
          <w:lang w:val="es-ES"/>
        </w:rPr>
        <w:t xml:space="preserve"> que</w:t>
      </w:r>
      <w:r>
        <w:rPr>
          <w:lang w:val="es-ES"/>
        </w:rPr>
        <w:t xml:space="preserve"> las cosas vayan razonablemente bien. Y le aseguro que hay compañeros de viaje, y </w:t>
      </w:r>
      <w:r w:rsidRPr="008004EC">
        <w:rPr>
          <w:lang w:val="es-ES"/>
        </w:rPr>
        <w:t xml:space="preserve">esto </w:t>
      </w:r>
      <w:r>
        <w:rPr>
          <w:lang w:val="es-ES"/>
        </w:rPr>
        <w:t>tamb</w:t>
      </w:r>
      <w:r w:rsidRPr="008004EC">
        <w:rPr>
          <w:lang w:val="es-ES"/>
        </w:rPr>
        <w:t>i</w:t>
      </w:r>
      <w:r>
        <w:rPr>
          <w:lang w:val="es-ES"/>
        </w:rPr>
        <w:t>é</w:t>
      </w:r>
      <w:r w:rsidRPr="008004EC">
        <w:rPr>
          <w:lang w:val="es-ES"/>
        </w:rPr>
        <w:t>n va para usted</w:t>
      </w:r>
      <w:r>
        <w:rPr>
          <w:lang w:val="es-ES"/>
        </w:rPr>
        <w:t>, señor lehendakari, que</w:t>
      </w:r>
      <w:r w:rsidRPr="008004EC">
        <w:rPr>
          <w:lang w:val="es-ES"/>
        </w:rPr>
        <w:t xml:space="preserve"> no garantizan precisamente que el dest</w:t>
      </w:r>
      <w:r>
        <w:rPr>
          <w:lang w:val="es-ES"/>
        </w:rPr>
        <w:t>ino de ese viaje sea razonable. Y</w:t>
      </w:r>
      <w:r w:rsidRPr="008004EC">
        <w:rPr>
          <w:lang w:val="es-ES"/>
        </w:rPr>
        <w:t xml:space="preserve"> cada semana que pasa</w:t>
      </w:r>
      <w:r>
        <w:rPr>
          <w:lang w:val="es-ES"/>
        </w:rPr>
        <w:t xml:space="preserve">, </w:t>
      </w:r>
      <w:r w:rsidRPr="008004EC">
        <w:rPr>
          <w:lang w:val="es-ES"/>
        </w:rPr>
        <w:t>cada iniciativa que ustedes aprueban aquí en el Parlamento Vasco con estos señores</w:t>
      </w:r>
      <w:r>
        <w:rPr>
          <w:lang w:val="es-ES"/>
        </w:rPr>
        <w:t xml:space="preserve">, hay menos margen para dar marcha atrás. Y esto, deberían de </w:t>
      </w:r>
      <w:r w:rsidRPr="008004EC">
        <w:rPr>
          <w:lang w:val="es-ES"/>
        </w:rPr>
        <w:t>tomar</w:t>
      </w:r>
      <w:r>
        <w:rPr>
          <w:lang w:val="es-ES"/>
        </w:rPr>
        <w:t xml:space="preserve"> buena nota de lo que ha sucedido en Cataluña.</w:t>
      </w:r>
    </w:p>
    <w:p w:rsidR="00421E03" w:rsidRDefault="00421E03" w:rsidP="009A0BCF">
      <w:pPr>
        <w:pStyle w:val="Texto"/>
        <w:rPr>
          <w:lang w:val="es-ES"/>
        </w:rPr>
      </w:pPr>
    </w:p>
    <w:p w:rsidR="00421E03" w:rsidRPr="007A6870" w:rsidRDefault="00421E03" w:rsidP="009A0BCF">
      <w:pPr>
        <w:pStyle w:val="Texto"/>
        <w:rPr>
          <w:lang w:val="eu-ES"/>
        </w:rPr>
      </w:pPr>
    </w:p>
    <w:p w:rsidR="009A0BCF" w:rsidRDefault="00421E03" w:rsidP="009A0BCF">
      <w:pPr>
        <w:pStyle w:val="Texto"/>
        <w:rPr>
          <w:lang w:val="eu-ES"/>
        </w:rPr>
      </w:pPr>
      <w:r w:rsidRPr="007A6870">
        <w:rPr>
          <w:rFonts w:ascii="Futura Md BT" w:hAnsi="Futura Md BT"/>
          <w:lang w:val="eu-ES"/>
        </w:rPr>
        <w:t xml:space="preserve">LEHENDAKARIAK: </w:t>
      </w:r>
      <w:r w:rsidRPr="007A6870">
        <w:rPr>
          <w:lang w:val="eu-ES"/>
        </w:rPr>
        <w:t xml:space="preserve">Eskerrik asko, </w:t>
      </w:r>
      <w:proofErr w:type="spellStart"/>
      <w:r w:rsidRPr="007A6870">
        <w:rPr>
          <w:lang w:val="eu-ES"/>
        </w:rPr>
        <w:t>Semper</w:t>
      </w:r>
      <w:proofErr w:type="spellEnd"/>
      <w:r w:rsidRPr="007A6870">
        <w:rPr>
          <w:lang w:val="eu-ES"/>
        </w:rPr>
        <w:t xml:space="preserve"> jauna.</w:t>
      </w:r>
    </w:p>
    <w:p w:rsidR="009A0BCF" w:rsidRDefault="009A0BCF" w:rsidP="009A0BCF">
      <w:pPr>
        <w:pStyle w:val="Texto"/>
        <w:rPr>
          <w:lang w:val="eu-ES"/>
        </w:rPr>
      </w:pPr>
    </w:p>
    <w:p w:rsidR="00421E03" w:rsidRPr="007A6870" w:rsidRDefault="00421E03" w:rsidP="009A0BCF">
      <w:pPr>
        <w:pStyle w:val="Texto"/>
        <w:rPr>
          <w:lang w:val="eu-ES"/>
        </w:rPr>
      </w:pPr>
      <w:r w:rsidRPr="007A6870">
        <w:rPr>
          <w:lang w:val="eu-ES"/>
        </w:rPr>
        <w:t>Iriarte andrea, zurea da hitza.</w:t>
      </w:r>
    </w:p>
    <w:p w:rsidR="00421E03" w:rsidRPr="007A6870" w:rsidRDefault="00421E03" w:rsidP="009A0BCF">
      <w:pPr>
        <w:pStyle w:val="Texto"/>
        <w:rPr>
          <w:lang w:val="eu-ES"/>
        </w:rPr>
      </w:pPr>
    </w:p>
    <w:p w:rsidR="00421E03" w:rsidRPr="007A6870" w:rsidRDefault="00421E03" w:rsidP="009A0BCF">
      <w:pPr>
        <w:pStyle w:val="Texto"/>
        <w:rPr>
          <w:lang w:val="eu-ES"/>
        </w:rPr>
      </w:pPr>
    </w:p>
    <w:p w:rsidR="00421E03" w:rsidRPr="007A6870" w:rsidRDefault="00421E03" w:rsidP="009A0BCF">
      <w:pPr>
        <w:pStyle w:val="Texto"/>
        <w:rPr>
          <w:lang w:val="eu-ES"/>
        </w:rPr>
      </w:pPr>
      <w:r w:rsidRPr="007A6870">
        <w:rPr>
          <w:rFonts w:ascii="Futura Md BT" w:hAnsi="Futura Md BT"/>
          <w:lang w:val="eu-ES"/>
        </w:rPr>
        <w:t xml:space="preserve">IRIARTE OKIÑENA </w:t>
      </w:r>
      <w:r w:rsidRPr="007A6870">
        <w:rPr>
          <w:lang w:val="eu-ES"/>
        </w:rPr>
        <w:t>andreak: Eskerrik asko, berriro ere.</w:t>
      </w:r>
    </w:p>
    <w:p w:rsidR="00421E03" w:rsidRPr="00421E03" w:rsidRDefault="00421E03" w:rsidP="009A0BCF">
      <w:pPr>
        <w:pStyle w:val="Texto"/>
        <w:rPr>
          <w:lang w:val="eu-ES"/>
        </w:rPr>
      </w:pPr>
    </w:p>
    <w:p w:rsidR="00421E03" w:rsidRDefault="00421E03" w:rsidP="009A0BCF">
      <w:pPr>
        <w:pStyle w:val="Texto"/>
        <w:rPr>
          <w:lang w:val="es-ES"/>
        </w:rPr>
      </w:pPr>
      <w:r>
        <w:rPr>
          <w:lang w:val="es-ES"/>
        </w:rPr>
        <w:t>S</w:t>
      </w:r>
      <w:r w:rsidRPr="008004EC">
        <w:rPr>
          <w:lang w:val="es-ES"/>
        </w:rPr>
        <w:t>eñor Pastor, ustedes siempre hablan de la reforma de la</w:t>
      </w:r>
      <w:r>
        <w:rPr>
          <w:lang w:val="es-ES"/>
        </w:rPr>
        <w:t xml:space="preserve"> Constitución en clave federal, y en la especie de conejo que sacan de la chistera, </w:t>
      </w:r>
      <w:r w:rsidRPr="008004EC">
        <w:rPr>
          <w:lang w:val="es-ES"/>
        </w:rPr>
        <w:t>ni s</w:t>
      </w:r>
      <w:r>
        <w:rPr>
          <w:lang w:val="es-ES"/>
        </w:rPr>
        <w:t>é desde cuándo. P</w:t>
      </w:r>
      <w:r w:rsidRPr="008004EC">
        <w:rPr>
          <w:lang w:val="es-ES"/>
        </w:rPr>
        <w:t>ero luego</w:t>
      </w:r>
      <w:r>
        <w:rPr>
          <w:lang w:val="es-ES"/>
        </w:rPr>
        <w:t>, no hacen nada. Y</w:t>
      </w:r>
      <w:r w:rsidRPr="008004EC">
        <w:rPr>
          <w:lang w:val="es-ES"/>
        </w:rPr>
        <w:t xml:space="preserve"> ustedes han tenido posibilid</w:t>
      </w:r>
      <w:r>
        <w:rPr>
          <w:lang w:val="es-ES"/>
        </w:rPr>
        <w:t xml:space="preserve">ades de hacerlo una y otra vez, con mayorías </w:t>
      </w:r>
      <w:proofErr w:type="spellStart"/>
      <w:r>
        <w:rPr>
          <w:lang w:val="es-ES"/>
        </w:rPr>
        <w:t>absolutísimas</w:t>
      </w:r>
      <w:proofErr w:type="spellEnd"/>
      <w:r>
        <w:rPr>
          <w:lang w:val="es-ES"/>
        </w:rPr>
        <w:t>, como le he dicho antes. P</w:t>
      </w:r>
      <w:r w:rsidRPr="008004EC">
        <w:rPr>
          <w:lang w:val="es-ES"/>
        </w:rPr>
        <w:t>ero no hacen nada de eso. Y luego</w:t>
      </w:r>
      <w:r>
        <w:rPr>
          <w:lang w:val="es-ES"/>
        </w:rPr>
        <w:t>, usted habla de su</w:t>
      </w:r>
      <w:r w:rsidRPr="008004EC">
        <w:rPr>
          <w:lang w:val="es-ES"/>
        </w:rPr>
        <w:t>mar</w:t>
      </w:r>
      <w:r>
        <w:rPr>
          <w:lang w:val="es-ES"/>
        </w:rPr>
        <w:t>: qué es lo que suma, qué</w:t>
      </w:r>
      <w:r w:rsidRPr="008004EC">
        <w:rPr>
          <w:lang w:val="es-ES"/>
        </w:rPr>
        <w:t xml:space="preserve"> es lo que divide</w:t>
      </w:r>
      <w:r>
        <w:rPr>
          <w:lang w:val="es-ES"/>
        </w:rPr>
        <w:t>… P</w:t>
      </w:r>
      <w:r w:rsidRPr="008004EC">
        <w:rPr>
          <w:lang w:val="es-ES"/>
        </w:rPr>
        <w:t>ues</w:t>
      </w:r>
      <w:r>
        <w:rPr>
          <w:lang w:val="es-ES"/>
        </w:rPr>
        <w:t xml:space="preserve">, yo también le diría que, </w:t>
      </w:r>
      <w:r w:rsidRPr="008004EC">
        <w:rPr>
          <w:lang w:val="es-ES"/>
        </w:rPr>
        <w:t>por ejemplo, divi</w:t>
      </w:r>
      <w:r>
        <w:rPr>
          <w:lang w:val="es-ES"/>
        </w:rPr>
        <w:t>de la precariedad laboral o</w:t>
      </w:r>
      <w:r w:rsidRPr="008004EC">
        <w:rPr>
          <w:lang w:val="es-ES"/>
        </w:rPr>
        <w:t xml:space="preserve"> </w:t>
      </w:r>
      <w:r>
        <w:rPr>
          <w:lang w:val="es-ES"/>
        </w:rPr>
        <w:t xml:space="preserve">la </w:t>
      </w:r>
      <w:r w:rsidRPr="008004EC">
        <w:rPr>
          <w:lang w:val="es-ES"/>
        </w:rPr>
        <w:t>pobreza o la brecha salarial o la dife</w:t>
      </w:r>
      <w:r>
        <w:rPr>
          <w:lang w:val="es-ES"/>
        </w:rPr>
        <w:t xml:space="preserve">rencia entre hombres y mujeres. Y ustedes, </w:t>
      </w:r>
      <w:r w:rsidRPr="008004EC">
        <w:rPr>
          <w:lang w:val="es-ES"/>
        </w:rPr>
        <w:t>ni aquí ni all</w:t>
      </w:r>
      <w:r>
        <w:rPr>
          <w:lang w:val="es-ES"/>
        </w:rPr>
        <w:t>á han hecho grandes cosas.</w:t>
      </w:r>
    </w:p>
    <w:p w:rsidR="00421E03" w:rsidRDefault="00421E03" w:rsidP="009A0BCF">
      <w:pPr>
        <w:pStyle w:val="Texto"/>
        <w:rPr>
          <w:lang w:val="es-ES"/>
        </w:rPr>
      </w:pPr>
    </w:p>
    <w:p w:rsidR="00421E03" w:rsidRPr="00E2292B" w:rsidRDefault="00421E03" w:rsidP="009A0BCF">
      <w:pPr>
        <w:pStyle w:val="Texto"/>
        <w:rPr>
          <w:lang w:val="eu-ES"/>
        </w:rPr>
      </w:pPr>
      <w:r w:rsidRPr="00E2292B">
        <w:rPr>
          <w:i/>
          <w:iCs/>
          <w:lang w:val="eu-ES"/>
        </w:rPr>
        <w:t>(Berbotsa)</w:t>
      </w:r>
    </w:p>
    <w:p w:rsidR="00421E03" w:rsidRDefault="00421E03" w:rsidP="009A0BCF">
      <w:pPr>
        <w:pStyle w:val="Texto"/>
        <w:rPr>
          <w:lang w:val="es-ES"/>
        </w:rPr>
      </w:pPr>
    </w:p>
    <w:p w:rsidR="00421E03" w:rsidRPr="008004EC" w:rsidRDefault="00421E03" w:rsidP="009A0BCF">
      <w:pPr>
        <w:pStyle w:val="Texto"/>
        <w:rPr>
          <w:lang w:val="es-ES"/>
        </w:rPr>
      </w:pPr>
      <w:r w:rsidRPr="008004EC">
        <w:rPr>
          <w:lang w:val="es-ES"/>
        </w:rPr>
        <w:t>Y bueno</w:t>
      </w:r>
      <w:r>
        <w:rPr>
          <w:lang w:val="es-ES"/>
        </w:rPr>
        <w:t>, divide</w:t>
      </w:r>
      <w:r w:rsidRPr="008004EC">
        <w:rPr>
          <w:lang w:val="es-ES"/>
        </w:rPr>
        <w:t xml:space="preserve"> también el decretazo digital</w:t>
      </w:r>
      <w:r>
        <w:rPr>
          <w:lang w:val="es-ES"/>
        </w:rPr>
        <w:t xml:space="preserve">, que ustedes, </w:t>
      </w:r>
      <w:r w:rsidRPr="008004EC">
        <w:rPr>
          <w:lang w:val="es-ES"/>
        </w:rPr>
        <w:t>en fi</w:t>
      </w:r>
      <w:r>
        <w:rPr>
          <w:lang w:val="es-ES"/>
        </w:rPr>
        <w:t xml:space="preserve">n, así, en plan decreto, </w:t>
      </w:r>
      <w:r w:rsidRPr="008004EC">
        <w:rPr>
          <w:lang w:val="es-ES"/>
        </w:rPr>
        <w:t>lo aprobaron ayer</w:t>
      </w:r>
      <w:r>
        <w:rPr>
          <w:lang w:val="es-ES"/>
        </w:rPr>
        <w:t>. M</w:t>
      </w:r>
      <w:r w:rsidRPr="008004EC">
        <w:rPr>
          <w:lang w:val="es-ES"/>
        </w:rPr>
        <w:t>enuda carta de presentación para un Gobierno que se</w:t>
      </w:r>
      <w:r>
        <w:rPr>
          <w:lang w:val="es-ES"/>
        </w:rPr>
        <w:t xml:space="preserve"> autodefine de progreso o q</w:t>
      </w:r>
      <w:r w:rsidRPr="008004EC">
        <w:rPr>
          <w:lang w:val="es-ES"/>
        </w:rPr>
        <w:t>ue quiere ser de prog</w:t>
      </w:r>
      <w:r>
        <w:rPr>
          <w:lang w:val="es-ES"/>
        </w:rPr>
        <w:t>reso, aunque estemos en los prolegómenos, e</w:t>
      </w:r>
      <w:r w:rsidRPr="008004EC">
        <w:rPr>
          <w:lang w:val="es-ES"/>
        </w:rPr>
        <w:t>n fin</w:t>
      </w:r>
      <w:r>
        <w:rPr>
          <w:lang w:val="es-ES"/>
        </w:rPr>
        <w:t>. Ustedes dicen qué es sumar y qué es dividir, y yo, me</w:t>
      </w:r>
      <w:r w:rsidRPr="008004EC">
        <w:rPr>
          <w:lang w:val="es-ES"/>
        </w:rPr>
        <w:t xml:space="preserve"> encuentro con muchas cosas que dividen mucho esta socie</w:t>
      </w:r>
      <w:r>
        <w:rPr>
          <w:lang w:val="es-ES"/>
        </w:rPr>
        <w:t xml:space="preserve">dad. Yo creo que divide el veto, y que divide la </w:t>
      </w:r>
      <w:r w:rsidRPr="008004EC">
        <w:rPr>
          <w:lang w:val="es-ES"/>
        </w:rPr>
        <w:t>imposibilidad de que la ciudadanía pueda dec</w:t>
      </w:r>
      <w:r>
        <w:rPr>
          <w:lang w:val="es-ES"/>
        </w:rPr>
        <w:t xml:space="preserve">idir su futuro democráticamente, </w:t>
      </w:r>
      <w:r w:rsidRPr="008004EC">
        <w:rPr>
          <w:lang w:val="es-ES"/>
        </w:rPr>
        <w:t>y que pueda decidir sobre todas las opciones políticas. Y ustedes no nos permiten eso. Y</w:t>
      </w:r>
      <w:r>
        <w:rPr>
          <w:lang w:val="es-ES"/>
        </w:rPr>
        <w:t>,</w:t>
      </w:r>
      <w:r w:rsidRPr="008004EC">
        <w:rPr>
          <w:lang w:val="es-ES"/>
        </w:rPr>
        <w:t xml:space="preserve"> señor Pastor, divide </w:t>
      </w:r>
      <w:r>
        <w:rPr>
          <w:lang w:val="es-ES"/>
        </w:rPr>
        <w:t>aporrear a la gente en la calle; eso también divide. Y</w:t>
      </w:r>
      <w:r w:rsidRPr="008004EC">
        <w:rPr>
          <w:lang w:val="es-ES"/>
        </w:rPr>
        <w:t xml:space="preserve"> ustedes saben que tienen que ab</w:t>
      </w:r>
      <w:r>
        <w:rPr>
          <w:lang w:val="es-ES"/>
        </w:rPr>
        <w:t>rirse a un estado democrático. S</w:t>
      </w:r>
      <w:r w:rsidRPr="008004EC">
        <w:rPr>
          <w:lang w:val="es-ES"/>
        </w:rPr>
        <w:t>aben ustedes que es la solución, la auténtica solución. Ustedes saben que el inmovilismo del sistema político español ha sido y es absolutamente irresponsable, máxime cuando exi</w:t>
      </w:r>
      <w:r>
        <w:rPr>
          <w:lang w:val="es-ES"/>
        </w:rPr>
        <w:t>st</w:t>
      </w:r>
      <w:r w:rsidRPr="008004EC">
        <w:rPr>
          <w:lang w:val="es-ES"/>
        </w:rPr>
        <w:t>en mayorías muy importantes que demandan que quieren decidir su futuro. Esto es</w:t>
      </w:r>
      <w:r>
        <w:rPr>
          <w:lang w:val="es-ES"/>
        </w:rPr>
        <w:t xml:space="preserve"> así.</w:t>
      </w:r>
    </w:p>
    <w:p w:rsidR="00421E03" w:rsidRDefault="00421E03" w:rsidP="009A0BCF">
      <w:pPr>
        <w:pStyle w:val="Texto"/>
        <w:rPr>
          <w:lang w:val="eu-ES"/>
        </w:rPr>
      </w:pPr>
    </w:p>
    <w:p w:rsidR="00421E03" w:rsidRDefault="00421E03" w:rsidP="009A0BCF">
      <w:pPr>
        <w:pStyle w:val="Texto"/>
        <w:rPr>
          <w:lang w:val="eu-ES"/>
        </w:rPr>
      </w:pPr>
      <w:r>
        <w:rPr>
          <w:lang w:val="eu-ES"/>
        </w:rPr>
        <w:t xml:space="preserve">Egibar jauna, esan duzu zuk nahi duzula eta zuek nahi duzuela Legebiltzar honetan </w:t>
      </w:r>
      <w:r w:rsidRPr="008004EC">
        <w:rPr>
          <w:lang w:val="eu-ES"/>
        </w:rPr>
        <w:t>babesik hand</w:t>
      </w:r>
      <w:r>
        <w:rPr>
          <w:lang w:val="eu-ES"/>
        </w:rPr>
        <w:t>iena izango duen proposamen bat. E</w:t>
      </w:r>
      <w:r w:rsidRPr="008004EC">
        <w:rPr>
          <w:lang w:val="eu-ES"/>
        </w:rPr>
        <w:t>ta</w:t>
      </w:r>
      <w:r>
        <w:rPr>
          <w:lang w:val="eu-ES"/>
        </w:rPr>
        <w:t>,</w:t>
      </w:r>
      <w:r w:rsidRPr="008004EC">
        <w:rPr>
          <w:lang w:val="eu-ES"/>
        </w:rPr>
        <w:t xml:space="preserve"> guk ere</w:t>
      </w:r>
      <w:r>
        <w:rPr>
          <w:lang w:val="eu-ES"/>
        </w:rPr>
        <w:t xml:space="preserve"> </w:t>
      </w:r>
      <w:proofErr w:type="spellStart"/>
      <w:r>
        <w:rPr>
          <w:lang w:val="eu-ES"/>
        </w:rPr>
        <w:t>–</w:t>
      </w:r>
      <w:r w:rsidRPr="008004EC">
        <w:rPr>
          <w:lang w:val="eu-ES"/>
        </w:rPr>
        <w:t>eta</w:t>
      </w:r>
      <w:proofErr w:type="spellEnd"/>
      <w:r w:rsidRPr="008004EC">
        <w:rPr>
          <w:lang w:val="eu-ES"/>
        </w:rPr>
        <w:t xml:space="preserve"> uste dut zuri behin baino gehiagotan horrela esan </w:t>
      </w:r>
      <w:proofErr w:type="spellStart"/>
      <w:r w:rsidRPr="008004EC">
        <w:rPr>
          <w:lang w:val="eu-ES"/>
        </w:rPr>
        <w:t>di</w:t>
      </w:r>
      <w:r>
        <w:rPr>
          <w:lang w:val="eu-ES"/>
        </w:rPr>
        <w:t>z</w:t>
      </w:r>
      <w:r w:rsidRPr="008004EC">
        <w:rPr>
          <w:lang w:val="eu-ES"/>
        </w:rPr>
        <w:t>udala</w:t>
      </w:r>
      <w:r>
        <w:rPr>
          <w:lang w:val="eu-ES"/>
        </w:rPr>
        <w:t>–</w:t>
      </w:r>
      <w:proofErr w:type="spellEnd"/>
      <w:r>
        <w:rPr>
          <w:lang w:val="eu-ES"/>
        </w:rPr>
        <w:t xml:space="preserve">, </w:t>
      </w:r>
      <w:r w:rsidRPr="008004EC">
        <w:rPr>
          <w:lang w:val="eu-ES"/>
        </w:rPr>
        <w:t>eta</w:t>
      </w:r>
      <w:r>
        <w:rPr>
          <w:lang w:val="eu-ES"/>
        </w:rPr>
        <w:t>,</w:t>
      </w:r>
      <w:r w:rsidRPr="008004EC">
        <w:rPr>
          <w:lang w:val="eu-ES"/>
        </w:rPr>
        <w:t xml:space="preserve"> hemen</w:t>
      </w:r>
      <w:r>
        <w:rPr>
          <w:lang w:val="eu-ES"/>
        </w:rPr>
        <w:t>,</w:t>
      </w:r>
      <w:r w:rsidRPr="008004EC">
        <w:rPr>
          <w:lang w:val="eu-ES"/>
        </w:rPr>
        <w:t xml:space="preserve"> beste momentu askotan ere</w:t>
      </w:r>
      <w:r>
        <w:rPr>
          <w:lang w:val="eu-ES"/>
        </w:rPr>
        <w:t>, horrela esan dudala, g</w:t>
      </w:r>
      <w:r w:rsidRPr="008004EC">
        <w:rPr>
          <w:lang w:val="eu-ES"/>
        </w:rPr>
        <w:t>uk ere babesik handiena lu</w:t>
      </w:r>
      <w:r>
        <w:rPr>
          <w:lang w:val="eu-ES"/>
        </w:rPr>
        <w:t>keen adostasun bat nahi genuke. B</w:t>
      </w:r>
      <w:r w:rsidRPr="008004EC">
        <w:rPr>
          <w:lang w:val="eu-ES"/>
        </w:rPr>
        <w:t>aina</w:t>
      </w:r>
      <w:r>
        <w:rPr>
          <w:lang w:val="eu-ES"/>
        </w:rPr>
        <w:t>, zeren truke da adostasun hor</w:t>
      </w:r>
      <w:r w:rsidRPr="008004EC">
        <w:rPr>
          <w:lang w:val="eu-ES"/>
        </w:rPr>
        <w:t>i</w:t>
      </w:r>
      <w:r>
        <w:rPr>
          <w:lang w:val="eu-ES"/>
        </w:rPr>
        <w:t>? L</w:t>
      </w:r>
      <w:r w:rsidRPr="008004EC">
        <w:rPr>
          <w:lang w:val="eu-ES"/>
        </w:rPr>
        <w:t>ehendakariari galdetu nion politika orokorreko p</w:t>
      </w:r>
      <w:r>
        <w:rPr>
          <w:lang w:val="eu-ES"/>
        </w:rPr>
        <w:t xml:space="preserve">lenoan, </w:t>
      </w:r>
      <w:r w:rsidRPr="008004EC">
        <w:rPr>
          <w:lang w:val="eu-ES"/>
        </w:rPr>
        <w:t>eta zuri galdetzen dizut orain</w:t>
      </w:r>
      <w:r>
        <w:rPr>
          <w:lang w:val="eu-ES"/>
        </w:rPr>
        <w:t>: Z</w:t>
      </w:r>
      <w:r w:rsidRPr="008004EC">
        <w:rPr>
          <w:lang w:val="eu-ES"/>
        </w:rPr>
        <w:t>eren truke da adostasun zabalago hori</w:t>
      </w:r>
      <w:r>
        <w:rPr>
          <w:lang w:val="eu-ES"/>
        </w:rPr>
        <w:t xml:space="preserve">? </w:t>
      </w:r>
      <w:r w:rsidRPr="008004EC">
        <w:rPr>
          <w:lang w:val="eu-ES"/>
        </w:rPr>
        <w:t>Gu ere</w:t>
      </w:r>
      <w:r>
        <w:rPr>
          <w:lang w:val="eu-ES"/>
        </w:rPr>
        <w:t>,</w:t>
      </w:r>
      <w:r w:rsidRPr="008004EC">
        <w:rPr>
          <w:lang w:val="eu-ES"/>
        </w:rPr>
        <w:t xml:space="preserve"> adostasun zabalen alde gaude, baina</w:t>
      </w:r>
      <w:r>
        <w:rPr>
          <w:lang w:val="eu-ES"/>
        </w:rPr>
        <w:t>,</w:t>
      </w:r>
      <w:r w:rsidRPr="008004EC">
        <w:rPr>
          <w:lang w:val="eu-ES"/>
        </w:rPr>
        <w:t xml:space="preserve"> betoa</w:t>
      </w:r>
      <w:r>
        <w:rPr>
          <w:lang w:val="eu-ES"/>
        </w:rPr>
        <w:t>ri lekua egingo diogu? A</w:t>
      </w:r>
      <w:r w:rsidRPr="008004EC">
        <w:rPr>
          <w:lang w:val="eu-ES"/>
        </w:rPr>
        <w:t>dostasun zabalagoa izango dugu</w:t>
      </w:r>
      <w:r>
        <w:rPr>
          <w:lang w:val="eu-ES"/>
        </w:rPr>
        <w:t>,</w:t>
      </w:r>
      <w:r w:rsidRPr="008004EC">
        <w:rPr>
          <w:lang w:val="eu-ES"/>
        </w:rPr>
        <w:t xml:space="preserve"> erabakitzeko eskubidea bazter utzita edo </w:t>
      </w:r>
      <w:r w:rsidRPr="00E2292B">
        <w:rPr>
          <w:i/>
          <w:iCs/>
          <w:lang w:val="la-Latn"/>
        </w:rPr>
        <w:t>desideratum</w:t>
      </w:r>
      <w:r w:rsidRPr="008004EC">
        <w:rPr>
          <w:lang w:val="eu-ES"/>
        </w:rPr>
        <w:t xml:space="preserve"> gisara utzita edo </w:t>
      </w:r>
      <w:r>
        <w:rPr>
          <w:lang w:val="eu-ES"/>
        </w:rPr>
        <w:t>adosta</w:t>
      </w:r>
      <w:r w:rsidRPr="008004EC">
        <w:rPr>
          <w:lang w:val="eu-ES"/>
        </w:rPr>
        <w:t>sun zabalagoa izango dugu</w:t>
      </w:r>
      <w:r>
        <w:rPr>
          <w:lang w:val="eu-ES"/>
        </w:rPr>
        <w:t xml:space="preserve"> gure berme sistema</w:t>
      </w:r>
      <w:r w:rsidRPr="008004EC">
        <w:rPr>
          <w:lang w:val="eu-ES"/>
        </w:rPr>
        <w:t xml:space="preserve"> Espainiako Estatuarekin best</w:t>
      </w:r>
      <w:r>
        <w:rPr>
          <w:lang w:val="eu-ES"/>
        </w:rPr>
        <w:t>e</w:t>
      </w:r>
      <w:r w:rsidRPr="008004EC">
        <w:rPr>
          <w:lang w:val="eu-ES"/>
        </w:rPr>
        <w:t xml:space="preserve"> berme sistema</w:t>
      </w:r>
      <w:r>
        <w:rPr>
          <w:lang w:val="eu-ES"/>
        </w:rPr>
        <w:t>,</w:t>
      </w:r>
      <w:r w:rsidRPr="008004EC">
        <w:rPr>
          <w:lang w:val="eu-ES"/>
        </w:rPr>
        <w:t xml:space="preserve"> benetan</w:t>
      </w:r>
      <w:r>
        <w:rPr>
          <w:lang w:val="eu-ES"/>
        </w:rPr>
        <w:t>,</w:t>
      </w:r>
      <w:r w:rsidRPr="008004EC">
        <w:rPr>
          <w:lang w:val="eu-ES"/>
        </w:rPr>
        <w:t xml:space="preserve"> aldebikotasuna egikarituko duena bazter utziko duenarekin</w:t>
      </w:r>
      <w:r>
        <w:rPr>
          <w:lang w:val="eu-ES"/>
        </w:rPr>
        <w:t>? N</w:t>
      </w:r>
      <w:r w:rsidRPr="008004EC">
        <w:rPr>
          <w:lang w:val="eu-ES"/>
        </w:rPr>
        <w:t>i</w:t>
      </w:r>
      <w:r>
        <w:rPr>
          <w:lang w:val="eu-ES"/>
        </w:rPr>
        <w:t>, adostasun zabaletarako, prest nago. B</w:t>
      </w:r>
      <w:r w:rsidRPr="008004EC">
        <w:rPr>
          <w:lang w:val="eu-ES"/>
        </w:rPr>
        <w:t xml:space="preserve">aina uste </w:t>
      </w:r>
      <w:r>
        <w:rPr>
          <w:lang w:val="eu-ES"/>
        </w:rPr>
        <w:t>dut oinarri e</w:t>
      </w:r>
      <w:r w:rsidRPr="008004EC">
        <w:rPr>
          <w:lang w:val="eu-ES"/>
        </w:rPr>
        <w:t>ta printzipio batzuk ado</w:t>
      </w:r>
      <w:r>
        <w:rPr>
          <w:lang w:val="eu-ES"/>
        </w:rPr>
        <w:t xml:space="preserve">stu genituela, </w:t>
      </w:r>
      <w:r w:rsidRPr="008004EC">
        <w:rPr>
          <w:lang w:val="eu-ES"/>
        </w:rPr>
        <w:t>g</w:t>
      </w:r>
      <w:r>
        <w:rPr>
          <w:lang w:val="eu-ES"/>
        </w:rPr>
        <w:t xml:space="preserve">ehiengo handiz adostu genituela, </w:t>
      </w:r>
      <w:r w:rsidRPr="008004EC">
        <w:rPr>
          <w:lang w:val="eu-ES"/>
        </w:rPr>
        <w:t>ze</w:t>
      </w:r>
      <w:r>
        <w:rPr>
          <w:lang w:val="eu-ES"/>
        </w:rPr>
        <w:t xml:space="preserve">rorri entzun nizun defendatzen gure adostasunaren </w:t>
      </w:r>
      <w:proofErr w:type="spellStart"/>
      <w:r>
        <w:rPr>
          <w:lang w:val="eu-ES"/>
        </w:rPr>
        <w:t>pluralidadea</w:t>
      </w:r>
      <w:proofErr w:type="spellEnd"/>
      <w:r>
        <w:rPr>
          <w:lang w:val="eu-ES"/>
        </w:rPr>
        <w:t xml:space="preserve">. Ze, </w:t>
      </w:r>
      <w:r w:rsidRPr="008004EC">
        <w:rPr>
          <w:lang w:val="eu-ES"/>
        </w:rPr>
        <w:t>hemen</w:t>
      </w:r>
      <w:r>
        <w:rPr>
          <w:lang w:val="eu-ES"/>
        </w:rPr>
        <w:t>,</w:t>
      </w:r>
      <w:r w:rsidRPr="008004EC">
        <w:rPr>
          <w:lang w:val="eu-ES"/>
        </w:rPr>
        <w:t xml:space="preserve"> batzuk</w:t>
      </w:r>
      <w:r>
        <w:rPr>
          <w:lang w:val="eu-ES"/>
        </w:rPr>
        <w:t>,</w:t>
      </w:r>
      <w:r w:rsidRPr="008004EC">
        <w:rPr>
          <w:lang w:val="eu-ES"/>
        </w:rPr>
        <w:t xml:space="preserve"> badirudi</w:t>
      </w:r>
      <w:r>
        <w:rPr>
          <w:lang w:val="eu-ES"/>
        </w:rPr>
        <w:t>,</w:t>
      </w:r>
      <w:r w:rsidRPr="008004EC">
        <w:rPr>
          <w:lang w:val="eu-ES"/>
        </w:rPr>
        <w:t xml:space="preserve"> </w:t>
      </w:r>
      <w:proofErr w:type="spellStart"/>
      <w:r w:rsidRPr="008004EC">
        <w:rPr>
          <w:lang w:val="eu-ES"/>
        </w:rPr>
        <w:t>pluralidade</w:t>
      </w:r>
      <w:r>
        <w:rPr>
          <w:lang w:val="eu-ES"/>
        </w:rPr>
        <w:t>ari</w:t>
      </w:r>
      <w:proofErr w:type="spellEnd"/>
      <w:r>
        <w:rPr>
          <w:lang w:val="eu-ES"/>
        </w:rPr>
        <w:t xml:space="preserve"> </w:t>
      </w:r>
      <w:r w:rsidRPr="008004EC">
        <w:rPr>
          <w:lang w:val="eu-ES"/>
        </w:rPr>
        <w:t>labela beraiek ematen diotela, baina uste dut zuek eta guk gauza askotan oso ezberdinak garela, oso</w:t>
      </w:r>
      <w:r>
        <w:rPr>
          <w:lang w:val="eu-ES"/>
        </w:rPr>
        <w:t xml:space="preserve"> ezberdin pentsatzen dugula, eta, </w:t>
      </w:r>
      <w:r w:rsidRPr="008004EC">
        <w:rPr>
          <w:lang w:val="eu-ES"/>
        </w:rPr>
        <w:t>beraz, labela ematen dutenak ez direla batzuk</w:t>
      </w:r>
      <w:r>
        <w:rPr>
          <w:lang w:val="eu-ES"/>
        </w:rPr>
        <w:t>.</w:t>
      </w:r>
    </w:p>
    <w:p w:rsidR="00421E03" w:rsidRDefault="00421E03" w:rsidP="009A0BCF">
      <w:pPr>
        <w:pStyle w:val="Texto"/>
        <w:rPr>
          <w:lang w:val="eu-ES"/>
        </w:rPr>
      </w:pPr>
    </w:p>
    <w:p w:rsidR="00421E03" w:rsidRDefault="00421E03" w:rsidP="009A0BCF">
      <w:pPr>
        <w:pStyle w:val="Texto"/>
        <w:rPr>
          <w:lang w:val="eu-ES"/>
        </w:rPr>
      </w:pPr>
      <w:r>
        <w:rPr>
          <w:lang w:val="eu-ES"/>
        </w:rPr>
        <w:t>E</w:t>
      </w:r>
      <w:r w:rsidRPr="008004EC">
        <w:rPr>
          <w:lang w:val="eu-ES"/>
        </w:rPr>
        <w:t>ta</w:t>
      </w:r>
      <w:r>
        <w:rPr>
          <w:lang w:val="eu-ES"/>
        </w:rPr>
        <w:t xml:space="preserve">, orduan, nik </w:t>
      </w:r>
      <w:r w:rsidRPr="008004EC">
        <w:rPr>
          <w:lang w:val="eu-ES"/>
        </w:rPr>
        <w:t>galdetzen du</w:t>
      </w:r>
      <w:r>
        <w:rPr>
          <w:lang w:val="eu-ES"/>
        </w:rPr>
        <w:t xml:space="preserve">t zer gertatzen den, oinarri eta printzipio horietan jaso genuenarekin. Eta zer dagoen </w:t>
      </w:r>
      <w:proofErr w:type="spellStart"/>
      <w:r w:rsidRPr="008004EC">
        <w:rPr>
          <w:lang w:val="eu-ES"/>
        </w:rPr>
        <w:t>Euzko</w:t>
      </w:r>
      <w:proofErr w:type="spellEnd"/>
      <w:r w:rsidRPr="008004EC">
        <w:rPr>
          <w:lang w:val="eu-ES"/>
        </w:rPr>
        <w:t xml:space="preserve"> Alderdi Jeltzalea bazter uzteko</w:t>
      </w:r>
      <w:r>
        <w:rPr>
          <w:lang w:val="eu-ES"/>
        </w:rPr>
        <w:t>,</w:t>
      </w:r>
      <w:r w:rsidRPr="008004EC">
        <w:rPr>
          <w:lang w:val="eu-ES"/>
        </w:rPr>
        <w:t xml:space="preserve"> adostasun zabal handiago horietara iristeko</w:t>
      </w:r>
      <w:r>
        <w:rPr>
          <w:lang w:val="eu-ES"/>
        </w:rPr>
        <w:t>, i</w:t>
      </w:r>
      <w:r w:rsidRPr="008004EC">
        <w:rPr>
          <w:lang w:val="eu-ES"/>
        </w:rPr>
        <w:t>ruditzen zaidalako momentu historiko honetan</w:t>
      </w:r>
      <w:r>
        <w:rPr>
          <w:lang w:val="eu-ES"/>
        </w:rPr>
        <w:t xml:space="preserve">, momentu historiko honetan </w:t>
      </w:r>
      <w:proofErr w:type="spellStart"/>
      <w:r>
        <w:rPr>
          <w:lang w:val="eu-ES"/>
        </w:rPr>
        <w:t>Euzk</w:t>
      </w:r>
      <w:r w:rsidRPr="008004EC">
        <w:rPr>
          <w:lang w:val="eu-ES"/>
        </w:rPr>
        <w:t>o</w:t>
      </w:r>
      <w:proofErr w:type="spellEnd"/>
      <w:r w:rsidRPr="008004EC">
        <w:rPr>
          <w:lang w:val="eu-ES"/>
        </w:rPr>
        <w:t xml:space="preserve"> Alderdi Jeltzaleak ere erabaki behar duela aurrera urrats bat eman euskal estatu baten bidean</w:t>
      </w:r>
      <w:r>
        <w:rPr>
          <w:lang w:val="eu-ES"/>
        </w:rPr>
        <w:t>, eta bide bat egin. E</w:t>
      </w:r>
      <w:r w:rsidRPr="008004EC">
        <w:rPr>
          <w:lang w:val="eu-ES"/>
        </w:rPr>
        <w:t>ta</w:t>
      </w:r>
      <w:r>
        <w:rPr>
          <w:lang w:val="eu-ES"/>
        </w:rPr>
        <w:t>,</w:t>
      </w:r>
      <w:r w:rsidRPr="008004EC">
        <w:rPr>
          <w:lang w:val="eu-ES"/>
        </w:rPr>
        <w:t xml:space="preserve"> horretarako</w:t>
      </w:r>
      <w:r>
        <w:rPr>
          <w:lang w:val="eu-ES"/>
        </w:rPr>
        <w:t xml:space="preserve">, </w:t>
      </w:r>
      <w:proofErr w:type="spellStart"/>
      <w:r w:rsidRPr="008004EC">
        <w:rPr>
          <w:lang w:val="eu-ES"/>
        </w:rPr>
        <w:t>nik</w:t>
      </w:r>
      <w:r>
        <w:rPr>
          <w:lang w:val="eu-ES"/>
        </w:rPr>
        <w:t>…</w:t>
      </w:r>
      <w:proofErr w:type="spellEnd"/>
    </w:p>
    <w:p w:rsidR="00421E03" w:rsidRPr="008004EC" w:rsidRDefault="00421E03" w:rsidP="009A0BCF">
      <w:pPr>
        <w:pStyle w:val="Texto"/>
        <w:rPr>
          <w:lang w:val="eu-ES"/>
        </w:rPr>
      </w:pPr>
    </w:p>
    <w:p w:rsidR="00421E03" w:rsidRPr="008004EC" w:rsidRDefault="00421E03" w:rsidP="009A0BCF">
      <w:pPr>
        <w:pStyle w:val="Texto"/>
        <w:rPr>
          <w:lang w:val="eu-ES"/>
        </w:rPr>
      </w:pPr>
      <w:r w:rsidRPr="008004EC">
        <w:rPr>
          <w:lang w:val="eu-ES"/>
        </w:rPr>
        <w:t>(51. zintaren amaiera)</w:t>
      </w:r>
    </w:p>
    <w:p w:rsidR="00421E03" w:rsidRPr="00FA2C90" w:rsidRDefault="00421E03" w:rsidP="009A0BCF">
      <w:pPr>
        <w:pStyle w:val="Texto"/>
        <w:rPr>
          <w:lang w:val="eu-ES"/>
        </w:rPr>
      </w:pPr>
      <w:r w:rsidRPr="00FA2C90">
        <w:rPr>
          <w:lang w:val="eu-ES"/>
        </w:rPr>
        <w:t>(52. zintaren hasiera)</w:t>
      </w:r>
    </w:p>
    <w:p w:rsidR="00421E03" w:rsidRPr="00FA2C90" w:rsidRDefault="00421E03" w:rsidP="009A0BCF">
      <w:pPr>
        <w:pStyle w:val="Texto"/>
        <w:rPr>
          <w:lang w:val="eu-ES"/>
        </w:rPr>
      </w:pPr>
    </w:p>
    <w:p w:rsidR="00421E03" w:rsidRDefault="00421E03" w:rsidP="009A0BCF">
      <w:pPr>
        <w:pStyle w:val="Texto"/>
        <w:rPr>
          <w:lang w:val="eu-ES"/>
        </w:rPr>
      </w:pPr>
      <w:r w:rsidRPr="00FA2C90">
        <w:rPr>
          <w:lang w:val="eu-ES"/>
        </w:rPr>
        <w:t xml:space="preserve">… </w:t>
      </w:r>
      <w:r>
        <w:rPr>
          <w:lang w:val="eu-ES"/>
        </w:rPr>
        <w:t>h</w:t>
      </w:r>
      <w:r w:rsidRPr="00FA2C90">
        <w:rPr>
          <w:lang w:val="eu-ES"/>
        </w:rPr>
        <w:t xml:space="preserve">onetan </w:t>
      </w:r>
      <w:proofErr w:type="spellStart"/>
      <w:r w:rsidRPr="00FA2C90">
        <w:rPr>
          <w:lang w:val="eu-ES"/>
        </w:rPr>
        <w:t>Eu</w:t>
      </w:r>
      <w:r>
        <w:rPr>
          <w:lang w:val="eu-ES"/>
        </w:rPr>
        <w:t>z</w:t>
      </w:r>
      <w:r w:rsidRPr="00FA2C90">
        <w:rPr>
          <w:lang w:val="eu-ES"/>
        </w:rPr>
        <w:t>ko</w:t>
      </w:r>
      <w:proofErr w:type="spellEnd"/>
      <w:r w:rsidRPr="00FA2C90">
        <w:rPr>
          <w:lang w:val="eu-ES"/>
        </w:rPr>
        <w:t xml:space="preserve"> Alderdi Jeltzaleak ere erabaki behar duela aurrera urrats bat eman euskal estatu baten bidean</w:t>
      </w:r>
      <w:r>
        <w:rPr>
          <w:lang w:val="eu-ES"/>
        </w:rPr>
        <w:t>,</w:t>
      </w:r>
      <w:r w:rsidRPr="00FA2C90">
        <w:rPr>
          <w:lang w:val="eu-ES"/>
        </w:rPr>
        <w:t xml:space="preserve"> eta bide bat egin</w:t>
      </w:r>
      <w:r>
        <w:rPr>
          <w:lang w:val="eu-ES"/>
        </w:rPr>
        <w:t>.</w:t>
      </w:r>
      <w:r w:rsidRPr="00FA2C90">
        <w:rPr>
          <w:lang w:val="eu-ES"/>
        </w:rPr>
        <w:t xml:space="preserve"> </w:t>
      </w:r>
      <w:r>
        <w:rPr>
          <w:lang w:val="eu-ES"/>
        </w:rPr>
        <w:t>E</w:t>
      </w:r>
      <w:r w:rsidRPr="00FA2C90">
        <w:rPr>
          <w:lang w:val="eu-ES"/>
        </w:rPr>
        <w:t>ta</w:t>
      </w:r>
      <w:r>
        <w:rPr>
          <w:lang w:val="eu-ES"/>
        </w:rPr>
        <w:t>,</w:t>
      </w:r>
      <w:r w:rsidRPr="00FA2C90">
        <w:rPr>
          <w:lang w:val="eu-ES"/>
        </w:rPr>
        <w:t xml:space="preserve"> horretarako</w:t>
      </w:r>
      <w:r>
        <w:rPr>
          <w:lang w:val="eu-ES"/>
        </w:rPr>
        <w:t>,</w:t>
      </w:r>
      <w:r w:rsidRPr="00FA2C90">
        <w:rPr>
          <w:lang w:val="eu-ES"/>
        </w:rPr>
        <w:t xml:space="preserve"> nik publikoan eta pribatuan esango dut Euskal Herria Bilduren laguntza egongo dela</w:t>
      </w:r>
      <w:r>
        <w:rPr>
          <w:lang w:val="eu-ES"/>
        </w:rPr>
        <w:t>,</w:t>
      </w:r>
      <w:r w:rsidRPr="00FA2C90">
        <w:rPr>
          <w:lang w:val="eu-ES"/>
        </w:rPr>
        <w:t xml:space="preserve"> bai bidea adosteko, bai ondorengo bidea adosteko </w:t>
      </w:r>
      <w:r w:rsidRPr="00FA2C90">
        <w:rPr>
          <w:lang w:val="eu-ES"/>
        </w:rPr>
        <w:lastRenderedPageBreak/>
        <w:t>ere</w:t>
      </w:r>
      <w:r>
        <w:rPr>
          <w:lang w:val="eu-ES"/>
        </w:rPr>
        <w:t>.</w:t>
      </w:r>
      <w:r w:rsidRPr="00FA2C90">
        <w:rPr>
          <w:lang w:val="eu-ES"/>
        </w:rPr>
        <w:t xml:space="preserve"> </w:t>
      </w:r>
      <w:r>
        <w:rPr>
          <w:lang w:val="eu-ES"/>
        </w:rPr>
        <w:t>E</w:t>
      </w:r>
      <w:r w:rsidRPr="00FA2C90">
        <w:rPr>
          <w:lang w:val="eu-ES"/>
        </w:rPr>
        <w:t xml:space="preserve">do izango </w:t>
      </w:r>
      <w:r>
        <w:rPr>
          <w:lang w:val="eu-ES"/>
        </w:rPr>
        <w:t>zareten</w:t>
      </w:r>
      <w:r w:rsidRPr="00FA2C90">
        <w:rPr>
          <w:lang w:val="eu-ES"/>
        </w:rPr>
        <w:t xml:space="preserve"> estatu honek</w:t>
      </w:r>
      <w:r>
        <w:rPr>
          <w:lang w:val="eu-ES"/>
        </w:rPr>
        <w:t>,</w:t>
      </w:r>
      <w:r w:rsidRPr="00FA2C90">
        <w:rPr>
          <w:lang w:val="eu-ES"/>
        </w:rPr>
        <w:t xml:space="preserve"> Espainiako Estatuak behar duen ezinbesteko pieza</w:t>
      </w:r>
      <w:r>
        <w:rPr>
          <w:lang w:val="eu-ES"/>
        </w:rPr>
        <w:t>,</w:t>
      </w:r>
      <w:r w:rsidRPr="00FA2C90">
        <w:rPr>
          <w:lang w:val="eu-ES"/>
        </w:rPr>
        <w:t xml:space="preserve"> orain arte egin den lana bertan behera uzteko eta milaka eta milaka pertsonak, bai Euskal Herrian eta baita Katalunian ere</w:t>
      </w:r>
      <w:r>
        <w:rPr>
          <w:lang w:val="eu-ES"/>
        </w:rPr>
        <w:t>,</w:t>
      </w:r>
      <w:r w:rsidRPr="00FA2C90">
        <w:rPr>
          <w:lang w:val="eu-ES"/>
        </w:rPr>
        <w:t xml:space="preserve"> egin duten eta eskatu duten eta</w:t>
      </w:r>
      <w:r>
        <w:rPr>
          <w:lang w:val="eu-ES"/>
        </w:rPr>
        <w:t>,</w:t>
      </w:r>
      <w:r w:rsidRPr="00FA2C90">
        <w:rPr>
          <w:lang w:val="eu-ES"/>
        </w:rPr>
        <w:t xml:space="preserve"> behin eta berriro aldarrikatu duten erabakitzeko eskubidea neutralizatzeko</w:t>
      </w:r>
      <w:r>
        <w:rPr>
          <w:lang w:val="eu-ES"/>
        </w:rPr>
        <w:t>.</w:t>
      </w:r>
      <w:r w:rsidRPr="00FA2C90">
        <w:rPr>
          <w:lang w:val="eu-ES"/>
        </w:rPr>
        <w:t xml:space="preserve"> </w:t>
      </w:r>
      <w:r>
        <w:rPr>
          <w:lang w:val="eu-ES"/>
        </w:rPr>
        <w:t>H</w:t>
      </w:r>
      <w:r w:rsidRPr="00FA2C90">
        <w:rPr>
          <w:lang w:val="eu-ES"/>
        </w:rPr>
        <w:t>ori jakin nahi dut</w:t>
      </w:r>
      <w:r>
        <w:rPr>
          <w:lang w:val="eu-ES"/>
        </w:rPr>
        <w:t>.</w:t>
      </w:r>
    </w:p>
    <w:p w:rsidR="00421E03" w:rsidRDefault="00421E03" w:rsidP="009A0BCF">
      <w:pPr>
        <w:pStyle w:val="Texto"/>
        <w:rPr>
          <w:lang w:val="eu-ES"/>
        </w:rPr>
      </w:pPr>
    </w:p>
    <w:p w:rsidR="00421E03" w:rsidRDefault="00421E03" w:rsidP="009A0BCF">
      <w:pPr>
        <w:pStyle w:val="Texto"/>
        <w:rPr>
          <w:lang w:val="eu-ES"/>
        </w:rPr>
      </w:pPr>
      <w:r>
        <w:rPr>
          <w:lang w:val="eu-ES"/>
        </w:rPr>
        <w:t>L</w:t>
      </w:r>
      <w:r w:rsidRPr="00FA2C90">
        <w:rPr>
          <w:lang w:val="eu-ES"/>
        </w:rPr>
        <w:t>ehenengoan baldin bazaudete, Euskal Herria Bildu eta herri honetako milaka eta milaka gizon emakume prest egongo dira</w:t>
      </w:r>
      <w:r>
        <w:rPr>
          <w:lang w:val="eu-ES"/>
        </w:rPr>
        <w:t>.</w:t>
      </w:r>
      <w:r w:rsidRPr="00FA2C90">
        <w:rPr>
          <w:lang w:val="eu-ES"/>
        </w:rPr>
        <w:t xml:space="preserve"> </w:t>
      </w:r>
      <w:r>
        <w:rPr>
          <w:lang w:val="eu-ES"/>
        </w:rPr>
        <w:t>M</w:t>
      </w:r>
      <w:r w:rsidRPr="00FA2C90">
        <w:rPr>
          <w:lang w:val="eu-ES"/>
        </w:rPr>
        <w:t>ilaka eta milaka gizon emakume</w:t>
      </w:r>
      <w:r>
        <w:rPr>
          <w:lang w:val="eu-ES"/>
        </w:rPr>
        <w:t>,</w:t>
      </w:r>
      <w:r w:rsidRPr="00FA2C90">
        <w:rPr>
          <w:lang w:val="eu-ES"/>
        </w:rPr>
        <w:t xml:space="preserve"> zuen alderdiari bozka ematen diotenak ere bai</w:t>
      </w:r>
      <w:r>
        <w:rPr>
          <w:lang w:val="eu-ES"/>
        </w:rPr>
        <w:t>,</w:t>
      </w:r>
      <w:r w:rsidRPr="00FA2C90">
        <w:rPr>
          <w:lang w:val="eu-ES"/>
        </w:rPr>
        <w:t xml:space="preserve"> a</w:t>
      </w:r>
      <w:r>
        <w:rPr>
          <w:lang w:val="eu-ES"/>
        </w:rPr>
        <w:t>ri direlako dagoeneko Tripontzi</w:t>
      </w:r>
      <w:r w:rsidRPr="00FA2C90">
        <w:rPr>
          <w:lang w:val="eu-ES"/>
        </w:rPr>
        <w:t>aren loteria</w:t>
      </w:r>
      <w:r>
        <w:rPr>
          <w:lang w:val="eu-ES"/>
        </w:rPr>
        <w:t xml:space="preserve"> saltzen edo egon direlako galda</w:t>
      </w:r>
      <w:r w:rsidRPr="00FA2C90">
        <w:rPr>
          <w:lang w:val="eu-ES"/>
        </w:rPr>
        <w:t xml:space="preserve">ketak prestatzen. Bai, bakoitzak egiten du lana ahal duen bezala eta ahal duen tokitik, baina oso </w:t>
      </w:r>
      <w:proofErr w:type="spellStart"/>
      <w:r w:rsidRPr="00FA2C90">
        <w:rPr>
          <w:lang w:val="eu-ES"/>
        </w:rPr>
        <w:t>sinestuta</w:t>
      </w:r>
      <w:proofErr w:type="spellEnd"/>
      <w:r>
        <w:rPr>
          <w:lang w:val="eu-ES"/>
        </w:rPr>
        <w:t>.</w:t>
      </w:r>
      <w:r w:rsidRPr="00FA2C90">
        <w:rPr>
          <w:lang w:val="eu-ES"/>
        </w:rPr>
        <w:t xml:space="preserve"> </w:t>
      </w:r>
      <w:r>
        <w:rPr>
          <w:lang w:val="eu-ES"/>
        </w:rPr>
        <w:t>E</w:t>
      </w:r>
      <w:r w:rsidRPr="00FA2C90">
        <w:rPr>
          <w:lang w:val="eu-ES"/>
        </w:rPr>
        <w:t xml:space="preserve">ta emakume eta gizon horiek ere oso </w:t>
      </w:r>
      <w:proofErr w:type="spellStart"/>
      <w:r w:rsidRPr="00FA2C90">
        <w:rPr>
          <w:lang w:val="eu-ES"/>
        </w:rPr>
        <w:t>sinistuta</w:t>
      </w:r>
      <w:proofErr w:type="spellEnd"/>
      <w:r w:rsidRPr="00FA2C90">
        <w:rPr>
          <w:lang w:val="eu-ES"/>
        </w:rPr>
        <w:t xml:space="preserve"> egiten dute erabakitzeko eskubidearen aldeko lan</w:t>
      </w:r>
      <w:r>
        <w:rPr>
          <w:lang w:val="eu-ES"/>
        </w:rPr>
        <w:t>a,</w:t>
      </w:r>
      <w:r w:rsidRPr="00FA2C90">
        <w:rPr>
          <w:lang w:val="eu-ES"/>
        </w:rPr>
        <w:t xml:space="preserve"> Egibar jauna. Eta hori horrela da</w:t>
      </w:r>
      <w:r>
        <w:rPr>
          <w:lang w:val="eu-ES"/>
        </w:rPr>
        <w:t>.</w:t>
      </w:r>
    </w:p>
    <w:p w:rsidR="00421E03" w:rsidRDefault="00421E03" w:rsidP="009A0BCF">
      <w:pPr>
        <w:pStyle w:val="Texto"/>
        <w:rPr>
          <w:lang w:val="eu-ES"/>
        </w:rPr>
      </w:pPr>
    </w:p>
    <w:p w:rsidR="00421E03" w:rsidRDefault="00421E03" w:rsidP="009A0BCF">
      <w:pPr>
        <w:pStyle w:val="Texto"/>
        <w:rPr>
          <w:lang w:val="eu-ES"/>
        </w:rPr>
      </w:pPr>
      <w:r>
        <w:rPr>
          <w:lang w:val="eu-ES"/>
        </w:rPr>
        <w:t>E</w:t>
      </w:r>
      <w:r w:rsidRPr="00FA2C90">
        <w:rPr>
          <w:lang w:val="eu-ES"/>
        </w:rPr>
        <w:t>ta</w:t>
      </w:r>
      <w:r>
        <w:rPr>
          <w:lang w:val="eu-ES"/>
        </w:rPr>
        <w:t>,</w:t>
      </w:r>
      <w:r w:rsidRPr="00FA2C90">
        <w:rPr>
          <w:lang w:val="eu-ES"/>
        </w:rPr>
        <w:t xml:space="preserve"> esa</w:t>
      </w:r>
      <w:r>
        <w:rPr>
          <w:lang w:val="eu-ES"/>
        </w:rPr>
        <w:t>ten nizun</w:t>
      </w:r>
      <w:r w:rsidRPr="00FA2C90">
        <w:rPr>
          <w:lang w:val="eu-ES"/>
        </w:rPr>
        <w:t xml:space="preserve"> bezala</w:t>
      </w:r>
      <w:r>
        <w:rPr>
          <w:lang w:val="eu-ES"/>
        </w:rPr>
        <w:t>,</w:t>
      </w:r>
      <w:r w:rsidRPr="00FA2C90">
        <w:rPr>
          <w:lang w:val="eu-ES"/>
        </w:rPr>
        <w:t xml:space="preserve"> lehenengoa</w:t>
      </w:r>
      <w:r>
        <w:rPr>
          <w:lang w:val="eu-ES"/>
        </w:rPr>
        <w:t>n</w:t>
      </w:r>
      <w:r w:rsidRPr="00FA2C90">
        <w:rPr>
          <w:lang w:val="eu-ES"/>
        </w:rPr>
        <w:t xml:space="preserve"> baldin bazaudete, milaka eta m</w:t>
      </w:r>
      <w:r>
        <w:rPr>
          <w:lang w:val="eu-ES"/>
        </w:rPr>
        <w:t>ilaka emakume eta gizon horiek g</w:t>
      </w:r>
      <w:r w:rsidRPr="00FA2C90">
        <w:rPr>
          <w:lang w:val="eu-ES"/>
        </w:rPr>
        <w:t>urekin izango ditugu. Euskal Herria Bildu ere egongo da</w:t>
      </w:r>
      <w:r>
        <w:rPr>
          <w:lang w:val="eu-ES"/>
        </w:rPr>
        <w:t>,</w:t>
      </w:r>
      <w:r w:rsidRPr="00FA2C90">
        <w:rPr>
          <w:lang w:val="eu-ES"/>
        </w:rPr>
        <w:t xml:space="preserve"> eta egongo dira herri honetako eragile asko eta asko, herri honen gehiengoak eskatzen duelako</w:t>
      </w:r>
      <w:r>
        <w:rPr>
          <w:lang w:val="eu-ES"/>
        </w:rPr>
        <w:t>,</w:t>
      </w:r>
      <w:r w:rsidRPr="00FA2C90">
        <w:rPr>
          <w:lang w:val="eu-ES"/>
        </w:rPr>
        <w:t xml:space="preserve"> hain zuzen ere</w:t>
      </w:r>
      <w:r>
        <w:rPr>
          <w:lang w:val="eu-ES"/>
        </w:rPr>
        <w:t>, erabakitzeko eskubidea.</w:t>
      </w:r>
    </w:p>
    <w:p w:rsidR="00421E03" w:rsidRDefault="00421E03" w:rsidP="009A0BCF">
      <w:pPr>
        <w:pStyle w:val="Texto"/>
        <w:rPr>
          <w:lang w:val="eu-ES"/>
        </w:rPr>
      </w:pPr>
    </w:p>
    <w:p w:rsidR="00421E03" w:rsidRDefault="00421E03" w:rsidP="009A0BCF">
      <w:pPr>
        <w:pStyle w:val="Texto"/>
        <w:rPr>
          <w:lang w:val="eu-ES"/>
        </w:rPr>
      </w:pPr>
      <w:r w:rsidRPr="00FA2C90">
        <w:rPr>
          <w:lang w:val="eu-ES"/>
        </w:rPr>
        <w:t>Bestela, ba bestela</w:t>
      </w:r>
      <w:r>
        <w:rPr>
          <w:lang w:val="eu-ES"/>
        </w:rPr>
        <w:t>,</w:t>
      </w:r>
      <w:r w:rsidRPr="00FA2C90">
        <w:rPr>
          <w:lang w:val="eu-ES"/>
        </w:rPr>
        <w:t xml:space="preserve"> Euskal Herria Bilduk jarraituko du lanean</w:t>
      </w:r>
      <w:r>
        <w:rPr>
          <w:lang w:val="eu-ES"/>
        </w:rPr>
        <w:t>,</w:t>
      </w:r>
      <w:r w:rsidRPr="00FA2C90">
        <w:rPr>
          <w:lang w:val="eu-ES"/>
        </w:rPr>
        <w:t xml:space="preserve"> jarraituko du lanean erabakitzeko eskubidea</w:t>
      </w:r>
      <w:r>
        <w:rPr>
          <w:lang w:val="eu-ES"/>
        </w:rPr>
        <w:t>ren</w:t>
      </w:r>
      <w:r w:rsidRPr="00FA2C90">
        <w:rPr>
          <w:lang w:val="eu-ES"/>
        </w:rPr>
        <w:t xml:space="preserve"> alde eta jarraituko du lanean egunen batean herri hau euskal errepubli</w:t>
      </w:r>
      <w:r>
        <w:rPr>
          <w:lang w:val="eu-ES"/>
        </w:rPr>
        <w:t>ka independente bat izan dadin.</w:t>
      </w:r>
    </w:p>
    <w:p w:rsidR="00421E03" w:rsidRDefault="00421E03" w:rsidP="009A0BCF">
      <w:pPr>
        <w:pStyle w:val="Texto"/>
        <w:rPr>
          <w:lang w:val="eu-ES"/>
        </w:rPr>
      </w:pPr>
    </w:p>
    <w:p w:rsidR="00421E03" w:rsidRDefault="00421E03" w:rsidP="009A0BCF">
      <w:pPr>
        <w:pStyle w:val="Texto"/>
        <w:rPr>
          <w:lang w:val="eu-ES"/>
        </w:rPr>
      </w:pPr>
      <w:r w:rsidRPr="00FA2C90">
        <w:rPr>
          <w:lang w:val="eu-ES"/>
        </w:rPr>
        <w:t>Eskerrik asko</w:t>
      </w:r>
      <w:r>
        <w:rPr>
          <w:lang w:val="eu-ES"/>
        </w:rPr>
        <w:t>.</w:t>
      </w:r>
    </w:p>
    <w:p w:rsidR="00421E03" w:rsidRDefault="00421E03" w:rsidP="009A0BCF">
      <w:pPr>
        <w:pStyle w:val="Texto"/>
        <w:rPr>
          <w:lang w:val="eu-ES"/>
        </w:rPr>
      </w:pPr>
    </w:p>
    <w:p w:rsidR="00421E03" w:rsidRDefault="00421E03" w:rsidP="009A0BCF">
      <w:pPr>
        <w:pStyle w:val="Texto"/>
        <w:rPr>
          <w:lang w:val="eu-ES"/>
        </w:rPr>
      </w:pPr>
    </w:p>
    <w:p w:rsidR="009A0BCF" w:rsidRDefault="00421E03" w:rsidP="009A0BCF">
      <w:pPr>
        <w:pStyle w:val="Texto"/>
        <w:rPr>
          <w:lang w:val="eu-ES"/>
        </w:rPr>
      </w:pPr>
      <w:r w:rsidRPr="00FA2C90">
        <w:rPr>
          <w:rFonts w:ascii="Futura Md BT" w:hAnsi="Futura Md BT"/>
          <w:lang w:val="eu-ES"/>
        </w:rPr>
        <w:t>LEHENDAKARIAK</w:t>
      </w:r>
      <w:r>
        <w:rPr>
          <w:lang w:val="eu-ES"/>
        </w:rPr>
        <w:t>:</w:t>
      </w:r>
      <w:r w:rsidRPr="00FA2C90">
        <w:rPr>
          <w:lang w:val="eu-ES"/>
        </w:rPr>
        <w:t xml:space="preserve"> </w:t>
      </w:r>
      <w:r>
        <w:rPr>
          <w:lang w:val="eu-ES"/>
        </w:rPr>
        <w:t>Eskerrik asko, Iriarte andrea</w:t>
      </w:r>
      <w:r w:rsidRPr="00FA2C90">
        <w:rPr>
          <w:lang w:val="eu-ES"/>
        </w:rPr>
        <w:t>.</w:t>
      </w:r>
    </w:p>
    <w:p w:rsidR="009A0BCF" w:rsidRDefault="009A0BCF" w:rsidP="009A0BCF">
      <w:pPr>
        <w:pStyle w:val="Texto"/>
        <w:rPr>
          <w:lang w:val="eu-ES"/>
        </w:rPr>
      </w:pPr>
    </w:p>
    <w:p w:rsidR="00421E03" w:rsidRDefault="00421E03" w:rsidP="009A0BCF">
      <w:pPr>
        <w:pStyle w:val="Texto"/>
        <w:rPr>
          <w:lang w:val="eu-ES"/>
        </w:rPr>
      </w:pPr>
      <w:r w:rsidRPr="00FA2C90">
        <w:rPr>
          <w:lang w:val="eu-ES"/>
        </w:rPr>
        <w:t>Egibar jauna, zurea da hitza.</w:t>
      </w:r>
    </w:p>
    <w:p w:rsidR="00421E03" w:rsidRDefault="00421E03" w:rsidP="009A0BCF">
      <w:pPr>
        <w:pStyle w:val="Texto"/>
        <w:rPr>
          <w:lang w:val="eu-ES"/>
        </w:rPr>
      </w:pPr>
    </w:p>
    <w:p w:rsidR="00421E03" w:rsidRDefault="00421E03" w:rsidP="009A0BCF">
      <w:pPr>
        <w:pStyle w:val="Texto"/>
        <w:rPr>
          <w:lang w:val="eu-ES"/>
        </w:rPr>
      </w:pPr>
    </w:p>
    <w:p w:rsidR="00421E03" w:rsidRDefault="00421E03" w:rsidP="009A0BCF">
      <w:pPr>
        <w:pStyle w:val="Texto"/>
        <w:rPr>
          <w:lang w:val="eu-ES"/>
        </w:rPr>
      </w:pPr>
      <w:r w:rsidRPr="00FA2C90">
        <w:rPr>
          <w:rFonts w:ascii="Futura Md BT" w:hAnsi="Futura Md BT"/>
          <w:lang w:val="eu-ES"/>
        </w:rPr>
        <w:t>EGIBAR ARTOLA</w:t>
      </w:r>
      <w:r>
        <w:rPr>
          <w:lang w:val="eu-ES"/>
        </w:rPr>
        <w:t xml:space="preserve"> jaunak:</w:t>
      </w:r>
      <w:r w:rsidRPr="00FA2C90">
        <w:rPr>
          <w:lang w:val="eu-ES"/>
        </w:rPr>
        <w:t xml:space="preserve"> Errespetu guztiekin esanda, </w:t>
      </w:r>
      <w:r>
        <w:rPr>
          <w:lang w:val="eu-ES"/>
        </w:rPr>
        <w:t>Iriarte</w:t>
      </w:r>
      <w:r w:rsidR="004B24EB">
        <w:rPr>
          <w:lang w:val="eu-ES"/>
        </w:rPr>
        <w:t xml:space="preserve"> and</w:t>
      </w:r>
      <w:r w:rsidRPr="00FA2C90">
        <w:rPr>
          <w:lang w:val="eu-ES"/>
        </w:rPr>
        <w:t>rea</w:t>
      </w:r>
      <w:r>
        <w:rPr>
          <w:lang w:val="eu-ES"/>
        </w:rPr>
        <w:t>,</w:t>
      </w:r>
      <w:r w:rsidRPr="00FA2C90">
        <w:rPr>
          <w:lang w:val="eu-ES"/>
        </w:rPr>
        <w:t xml:space="preserve"> ez zait irudi</w:t>
      </w:r>
      <w:r>
        <w:rPr>
          <w:lang w:val="eu-ES"/>
        </w:rPr>
        <w:t>tzen egokia denik posizio hori.</w:t>
      </w:r>
    </w:p>
    <w:p w:rsidR="00421E03" w:rsidRDefault="00421E03" w:rsidP="009A0BCF">
      <w:pPr>
        <w:pStyle w:val="Texto"/>
        <w:rPr>
          <w:lang w:val="eu-ES"/>
        </w:rPr>
      </w:pPr>
    </w:p>
    <w:p w:rsidR="00421E03" w:rsidRDefault="00421E03" w:rsidP="009A0BCF">
      <w:pPr>
        <w:pStyle w:val="Texto"/>
        <w:rPr>
          <w:lang w:val="eu-ES"/>
        </w:rPr>
      </w:pPr>
      <w:r w:rsidRPr="00FA2C90">
        <w:rPr>
          <w:lang w:val="eu-ES"/>
        </w:rPr>
        <w:t>Zeren truke</w:t>
      </w:r>
      <w:r>
        <w:rPr>
          <w:lang w:val="eu-ES"/>
        </w:rPr>
        <w:t>?</w:t>
      </w:r>
      <w:r w:rsidRPr="00FA2C90">
        <w:rPr>
          <w:lang w:val="eu-ES"/>
        </w:rPr>
        <w:t xml:space="preserve"> </w:t>
      </w:r>
      <w:r>
        <w:rPr>
          <w:lang w:val="eu-ES"/>
        </w:rPr>
        <w:t>B</w:t>
      </w:r>
      <w:r w:rsidRPr="00FA2C90">
        <w:rPr>
          <w:lang w:val="eu-ES"/>
        </w:rPr>
        <w:t>erriz ere</w:t>
      </w:r>
      <w:r>
        <w:rPr>
          <w:lang w:val="eu-ES"/>
        </w:rPr>
        <w:t>,</w:t>
      </w:r>
      <w:r w:rsidRPr="00FA2C90">
        <w:rPr>
          <w:lang w:val="eu-ES"/>
        </w:rPr>
        <w:t xml:space="preserve"> </w:t>
      </w:r>
      <w:r>
        <w:rPr>
          <w:lang w:val="eu-ES"/>
        </w:rPr>
        <w:t>amore emango da</w:t>
      </w:r>
      <w:r w:rsidRPr="00FA2C90">
        <w:rPr>
          <w:lang w:val="eu-ES"/>
        </w:rPr>
        <w:t xml:space="preserve"> Espainiaren menpekotasun eskema onartuko du</w:t>
      </w:r>
      <w:r>
        <w:rPr>
          <w:lang w:val="eu-ES"/>
        </w:rPr>
        <w:t>zu</w:t>
      </w:r>
      <w:r w:rsidRPr="00FA2C90">
        <w:rPr>
          <w:lang w:val="eu-ES"/>
        </w:rPr>
        <w:t>e. Bestela</w:t>
      </w:r>
      <w:r>
        <w:rPr>
          <w:lang w:val="eu-ES"/>
        </w:rPr>
        <w:t>,</w:t>
      </w:r>
      <w:r w:rsidRPr="00FA2C90">
        <w:rPr>
          <w:lang w:val="eu-ES"/>
        </w:rPr>
        <w:t xml:space="preserve"> zatozte gurekin. Z</w:t>
      </w:r>
      <w:r>
        <w:rPr>
          <w:lang w:val="eu-ES"/>
        </w:rPr>
        <w:t>erg</w:t>
      </w:r>
      <w:r w:rsidRPr="00FA2C90">
        <w:rPr>
          <w:lang w:val="eu-ES"/>
        </w:rPr>
        <w:t>atik</w:t>
      </w:r>
      <w:r>
        <w:rPr>
          <w:lang w:val="eu-ES"/>
        </w:rPr>
        <w:t>,</w:t>
      </w:r>
      <w:r w:rsidRPr="00FA2C90">
        <w:rPr>
          <w:lang w:val="eu-ES"/>
        </w:rPr>
        <w:t xml:space="preserve"> gurekin hainbat eta hainbat gizon emakume daude eta guztion artean irabaziko dugu. Zergatik </w:t>
      </w:r>
      <w:r>
        <w:rPr>
          <w:lang w:val="eu-ES"/>
        </w:rPr>
        <w:t>hartzen duzue paper hori?</w:t>
      </w:r>
      <w:r w:rsidRPr="00FA2C90">
        <w:rPr>
          <w:lang w:val="eu-ES"/>
        </w:rPr>
        <w:t xml:space="preserve"> Gauzak interpretatzeko beti zuen erara</w:t>
      </w:r>
      <w:r>
        <w:rPr>
          <w:lang w:val="eu-ES"/>
        </w:rPr>
        <w:t>.</w:t>
      </w:r>
      <w:r w:rsidRPr="00FA2C90">
        <w:rPr>
          <w:lang w:val="eu-ES"/>
        </w:rPr>
        <w:t xml:space="preserve"> </w:t>
      </w:r>
      <w:r>
        <w:rPr>
          <w:lang w:val="eu-ES"/>
        </w:rPr>
        <w:t>O</w:t>
      </w:r>
      <w:r w:rsidRPr="00FA2C90">
        <w:rPr>
          <w:lang w:val="eu-ES"/>
        </w:rPr>
        <w:t xml:space="preserve"> </w:t>
      </w:r>
      <w:proofErr w:type="spellStart"/>
      <w:r w:rsidRPr="00FA2C90">
        <w:rPr>
          <w:lang w:val="eu-ES"/>
        </w:rPr>
        <w:t>sea</w:t>
      </w:r>
      <w:proofErr w:type="spellEnd"/>
      <w:r>
        <w:rPr>
          <w:lang w:val="eu-ES"/>
        </w:rPr>
        <w:t>,</w:t>
      </w:r>
      <w:r w:rsidRPr="00FA2C90">
        <w:rPr>
          <w:lang w:val="eu-ES"/>
        </w:rPr>
        <w:t xml:space="preserve"> nahi esaten didazunean</w:t>
      </w:r>
      <w:r>
        <w:rPr>
          <w:lang w:val="eu-ES"/>
        </w:rPr>
        <w:t>,</w:t>
      </w:r>
      <w:r w:rsidRPr="00FA2C90">
        <w:rPr>
          <w:lang w:val="eu-ES"/>
        </w:rPr>
        <w:t xml:space="preserve"> zeren truke</w:t>
      </w:r>
      <w:r>
        <w:rPr>
          <w:lang w:val="eu-ES"/>
        </w:rPr>
        <w:t>, non zinaten, non egon zarete.</w:t>
      </w:r>
    </w:p>
    <w:p w:rsidR="00421E03" w:rsidRDefault="00421E03" w:rsidP="009A0BCF">
      <w:pPr>
        <w:pStyle w:val="Texto"/>
        <w:rPr>
          <w:lang w:val="eu-ES"/>
        </w:rPr>
      </w:pPr>
    </w:p>
    <w:p w:rsidR="00421E03" w:rsidRDefault="00421E03" w:rsidP="009A0BCF">
      <w:pPr>
        <w:pStyle w:val="Texto"/>
        <w:rPr>
          <w:lang w:val="eu-ES"/>
        </w:rPr>
      </w:pPr>
      <w:r w:rsidRPr="00FA2C90">
        <w:rPr>
          <w:lang w:val="eu-ES"/>
        </w:rPr>
        <w:t>Esan dizu</w:t>
      </w:r>
      <w:r>
        <w:rPr>
          <w:lang w:val="eu-ES"/>
        </w:rPr>
        <w:t>t</w:t>
      </w:r>
      <w:r w:rsidRPr="00FA2C90">
        <w:rPr>
          <w:lang w:val="eu-ES"/>
        </w:rPr>
        <w:t xml:space="preserve"> lehen ere</w:t>
      </w:r>
      <w:r>
        <w:rPr>
          <w:lang w:val="eu-ES"/>
        </w:rPr>
        <w:t>,</w:t>
      </w:r>
      <w:r w:rsidRPr="00FA2C90">
        <w:rPr>
          <w:lang w:val="eu-ES"/>
        </w:rPr>
        <w:t xml:space="preserve"> nik gogoan daukat oraindik</w:t>
      </w:r>
      <w:r>
        <w:rPr>
          <w:lang w:val="eu-ES"/>
        </w:rPr>
        <w:t>,</w:t>
      </w:r>
      <w:r w:rsidRPr="00FA2C90">
        <w:rPr>
          <w:lang w:val="eu-ES"/>
        </w:rPr>
        <w:t xml:space="preserve"> a </w:t>
      </w:r>
      <w:proofErr w:type="spellStart"/>
      <w:r w:rsidRPr="00FA2C90">
        <w:rPr>
          <w:lang w:val="eu-ES"/>
        </w:rPr>
        <w:t>ver</w:t>
      </w:r>
      <w:proofErr w:type="spellEnd"/>
      <w:r>
        <w:rPr>
          <w:lang w:val="eu-ES"/>
        </w:rPr>
        <w:t>,</w:t>
      </w:r>
      <w:r w:rsidRPr="00FA2C90">
        <w:rPr>
          <w:lang w:val="eu-ES"/>
        </w:rPr>
        <w:t xml:space="preserve"> Konstituzioa bozkatu zenean </w:t>
      </w:r>
      <w:r>
        <w:rPr>
          <w:lang w:val="eu-ES"/>
        </w:rPr>
        <w:t>herri</w:t>
      </w:r>
      <w:r w:rsidRPr="00FA2C90">
        <w:rPr>
          <w:lang w:val="eu-ES"/>
        </w:rPr>
        <w:t xml:space="preserve"> honetan</w:t>
      </w:r>
      <w:r>
        <w:rPr>
          <w:lang w:val="eu-ES"/>
        </w:rPr>
        <w:t>,</w:t>
      </w:r>
      <w:r w:rsidRPr="00FA2C90">
        <w:rPr>
          <w:lang w:val="eu-ES"/>
        </w:rPr>
        <w:t xml:space="preserve"> nik botoa emateko aukera izan nuen</w:t>
      </w:r>
      <w:r>
        <w:rPr>
          <w:lang w:val="eu-ES"/>
        </w:rPr>
        <w:t>,</w:t>
      </w:r>
      <w:r w:rsidRPr="00FA2C90">
        <w:rPr>
          <w:lang w:val="eu-ES"/>
        </w:rPr>
        <w:t xml:space="preserve"> eta ez nuen botorik eman. Abstentziora jo genuen eta herritarren %</w:t>
      </w:r>
      <w:r>
        <w:rPr>
          <w:lang w:val="eu-ES"/>
        </w:rPr>
        <w:t> </w:t>
      </w:r>
      <w:r w:rsidRPr="00FA2C90">
        <w:rPr>
          <w:lang w:val="eu-ES"/>
        </w:rPr>
        <w:t xml:space="preserve">70rak </w:t>
      </w:r>
      <w:r>
        <w:rPr>
          <w:lang w:val="eu-ES"/>
        </w:rPr>
        <w:t>abstentziora jo</w:t>
      </w:r>
      <w:r w:rsidRPr="00FA2C90">
        <w:rPr>
          <w:lang w:val="eu-ES"/>
        </w:rPr>
        <w:t xml:space="preserve"> zuen. Baiezkoa izan zuen %</w:t>
      </w:r>
      <w:r>
        <w:rPr>
          <w:lang w:val="eu-ES"/>
        </w:rPr>
        <w:t> 30,8ak,</w:t>
      </w:r>
      <w:r w:rsidRPr="00FA2C90">
        <w:rPr>
          <w:lang w:val="eu-ES"/>
        </w:rPr>
        <w:t xml:space="preserve"> </w:t>
      </w:r>
      <w:r>
        <w:rPr>
          <w:lang w:val="eu-ES"/>
        </w:rPr>
        <w:t>b</w:t>
      </w:r>
      <w:r w:rsidRPr="00FA2C90">
        <w:rPr>
          <w:lang w:val="eu-ES"/>
        </w:rPr>
        <w:t>arkatu, ezezkoak ere izan ziren, baina</w:t>
      </w:r>
      <w:r>
        <w:rPr>
          <w:lang w:val="eu-ES"/>
        </w:rPr>
        <w:t>, abstentzioa</w:t>
      </w:r>
      <w:r w:rsidRPr="00FA2C90">
        <w:rPr>
          <w:lang w:val="eu-ES"/>
        </w:rPr>
        <w:t xml:space="preserve"> izan zen nabarmen handiena</w:t>
      </w:r>
      <w:r>
        <w:rPr>
          <w:lang w:val="eu-ES"/>
        </w:rPr>
        <w:t>.</w:t>
      </w:r>
    </w:p>
    <w:p w:rsidR="00421E03" w:rsidRDefault="00421E03" w:rsidP="009A0BCF">
      <w:pPr>
        <w:pStyle w:val="Texto"/>
        <w:rPr>
          <w:lang w:val="eu-ES"/>
        </w:rPr>
      </w:pPr>
    </w:p>
    <w:p w:rsidR="00421E03" w:rsidRDefault="00421E03" w:rsidP="009A0BCF">
      <w:pPr>
        <w:pStyle w:val="Texto"/>
        <w:rPr>
          <w:lang w:val="eu-ES"/>
        </w:rPr>
      </w:pPr>
      <w:r>
        <w:rPr>
          <w:lang w:val="eu-ES"/>
        </w:rPr>
        <w:t>E</w:t>
      </w:r>
      <w:r w:rsidRPr="00FA2C90">
        <w:rPr>
          <w:lang w:val="eu-ES"/>
        </w:rPr>
        <w:t>statutuan ere %</w:t>
      </w:r>
      <w:r>
        <w:rPr>
          <w:lang w:val="eu-ES"/>
        </w:rPr>
        <w:t> 59ako</w:t>
      </w:r>
      <w:r w:rsidRPr="00FA2C90">
        <w:rPr>
          <w:lang w:val="eu-ES"/>
        </w:rPr>
        <w:t xml:space="preserve"> bozkatu zu</w:t>
      </w:r>
      <w:r>
        <w:rPr>
          <w:lang w:val="eu-ES"/>
        </w:rPr>
        <w:t>en. Nik baiezkoa bozkatu nuen, et</w:t>
      </w:r>
      <w:r w:rsidRPr="00FA2C90">
        <w:rPr>
          <w:lang w:val="eu-ES"/>
        </w:rPr>
        <w:t>a botoa eman zutenen %</w:t>
      </w:r>
      <w:r>
        <w:rPr>
          <w:lang w:val="eu-ES"/>
        </w:rPr>
        <w:t> 90</w:t>
      </w:r>
      <w:r w:rsidRPr="00FA2C90">
        <w:rPr>
          <w:lang w:val="eu-ES"/>
        </w:rPr>
        <w:t>en artean hortxe</w:t>
      </w:r>
      <w:r>
        <w:rPr>
          <w:lang w:val="eu-ES"/>
        </w:rPr>
        <w:t xml:space="preserve"> nengoen, ez?</w:t>
      </w:r>
      <w:r w:rsidRPr="00FA2C90">
        <w:rPr>
          <w:lang w:val="eu-ES"/>
        </w:rPr>
        <w:t xml:space="preserve"> </w:t>
      </w:r>
      <w:r>
        <w:rPr>
          <w:lang w:val="eu-ES"/>
        </w:rPr>
        <w:t>Orduan, herri honek egin du</w:t>
      </w:r>
      <w:r w:rsidRPr="00FA2C90">
        <w:rPr>
          <w:lang w:val="eu-ES"/>
        </w:rPr>
        <w:t xml:space="preserve"> ibilbide bat</w:t>
      </w:r>
      <w:r>
        <w:rPr>
          <w:lang w:val="eu-ES"/>
        </w:rPr>
        <w:t>. Eta gogoan dauzkat</w:t>
      </w:r>
      <w:r w:rsidRPr="00FA2C90">
        <w:rPr>
          <w:lang w:val="eu-ES"/>
        </w:rPr>
        <w:t xml:space="preserve"> ba Garaikoetxea lehendakari izan aurretik</w:t>
      </w:r>
      <w:r>
        <w:rPr>
          <w:lang w:val="eu-ES"/>
        </w:rPr>
        <w:t>,</w:t>
      </w:r>
      <w:r w:rsidRPr="00FA2C90">
        <w:rPr>
          <w:lang w:val="eu-ES"/>
        </w:rPr>
        <w:t xml:space="preserve"> mitinak ematen batera</w:t>
      </w:r>
      <w:r>
        <w:rPr>
          <w:lang w:val="eu-ES"/>
        </w:rPr>
        <w:t>,</w:t>
      </w:r>
      <w:r w:rsidRPr="00FA2C90">
        <w:rPr>
          <w:lang w:val="eu-ES"/>
        </w:rPr>
        <w:t xml:space="preserve"> edo Juan Mari Jauregi</w:t>
      </w:r>
      <w:r>
        <w:rPr>
          <w:lang w:val="eu-ES"/>
        </w:rPr>
        <w:t>ekin</w:t>
      </w:r>
      <w:r w:rsidRPr="00FA2C90">
        <w:rPr>
          <w:lang w:val="eu-ES"/>
        </w:rPr>
        <w:t xml:space="preserve"> </w:t>
      </w:r>
      <w:r>
        <w:rPr>
          <w:lang w:val="eu-ES"/>
        </w:rPr>
        <w:t>Orioko</w:t>
      </w:r>
      <w:r w:rsidRPr="00FA2C90">
        <w:rPr>
          <w:lang w:val="eu-ES"/>
        </w:rPr>
        <w:t xml:space="preserve"> plazan Estatutu</w:t>
      </w:r>
      <w:r>
        <w:rPr>
          <w:lang w:val="eu-ES"/>
        </w:rPr>
        <w:t>a</w:t>
      </w:r>
      <w:r w:rsidRPr="00FA2C90">
        <w:rPr>
          <w:lang w:val="eu-ES"/>
        </w:rPr>
        <w:t xml:space="preserve"> defenditzen </w:t>
      </w:r>
      <w:r>
        <w:rPr>
          <w:lang w:val="eu-ES"/>
        </w:rPr>
        <w:t>behar PCkoa zenean, ez?</w:t>
      </w:r>
      <w:r w:rsidRPr="00FA2C90">
        <w:rPr>
          <w:lang w:val="eu-ES"/>
        </w:rPr>
        <w:t xml:space="preserve"> Bueno</w:t>
      </w:r>
      <w:r>
        <w:rPr>
          <w:lang w:val="eu-ES"/>
        </w:rPr>
        <w:t>,</w:t>
      </w:r>
      <w:r w:rsidRPr="00FA2C90">
        <w:rPr>
          <w:lang w:val="eu-ES"/>
        </w:rPr>
        <w:t xml:space="preserve"> beharbada</w:t>
      </w:r>
      <w:r>
        <w:rPr>
          <w:lang w:val="eu-ES"/>
        </w:rPr>
        <w:t>, urte gehiegi</w:t>
      </w:r>
      <w:r w:rsidRPr="00FA2C90">
        <w:rPr>
          <w:lang w:val="eu-ES"/>
        </w:rPr>
        <w:t xml:space="preserve"> </w:t>
      </w:r>
      <w:r>
        <w:rPr>
          <w:lang w:val="eu-ES"/>
        </w:rPr>
        <w:t>p</w:t>
      </w:r>
      <w:r w:rsidRPr="00FA2C90">
        <w:rPr>
          <w:lang w:val="eu-ES"/>
        </w:rPr>
        <w:t>olitikagintzan edo herrigintza</w:t>
      </w:r>
      <w:r>
        <w:rPr>
          <w:lang w:val="eu-ES"/>
        </w:rPr>
        <w:t>.</w:t>
      </w:r>
      <w:r w:rsidRPr="00FA2C90">
        <w:rPr>
          <w:lang w:val="eu-ES"/>
        </w:rPr>
        <w:t xml:space="preserve"> </w:t>
      </w:r>
      <w:r>
        <w:rPr>
          <w:lang w:val="eu-ES"/>
        </w:rPr>
        <w:t>B</w:t>
      </w:r>
      <w:r w:rsidRPr="00FA2C90">
        <w:rPr>
          <w:lang w:val="eu-ES"/>
        </w:rPr>
        <w:t>ain</w:t>
      </w:r>
      <w:r>
        <w:rPr>
          <w:lang w:val="eu-ES"/>
        </w:rPr>
        <w:t>a,</w:t>
      </w:r>
      <w:r w:rsidRPr="00FA2C90">
        <w:rPr>
          <w:lang w:val="eu-ES"/>
        </w:rPr>
        <w:t xml:space="preserve"> memoria badauka</w:t>
      </w:r>
      <w:r>
        <w:rPr>
          <w:lang w:val="eu-ES"/>
        </w:rPr>
        <w:t>t,</w:t>
      </w:r>
      <w:r w:rsidRPr="00FA2C90">
        <w:rPr>
          <w:lang w:val="eu-ES"/>
        </w:rPr>
        <w:t xml:space="preserve"> eta badaki non egon ginen</w:t>
      </w:r>
      <w:r>
        <w:rPr>
          <w:lang w:val="eu-ES"/>
        </w:rPr>
        <w:t>,</w:t>
      </w:r>
      <w:r w:rsidRPr="00FA2C90">
        <w:rPr>
          <w:lang w:val="eu-ES"/>
        </w:rPr>
        <w:t xml:space="preserve"> eta nora goazen ere</w:t>
      </w:r>
      <w:r>
        <w:rPr>
          <w:lang w:val="eu-ES"/>
        </w:rPr>
        <w:t>,</w:t>
      </w:r>
      <w:r w:rsidRPr="00FA2C90">
        <w:rPr>
          <w:lang w:val="eu-ES"/>
        </w:rPr>
        <w:t xml:space="preserve"> eta zeren truke</w:t>
      </w:r>
      <w:r>
        <w:rPr>
          <w:lang w:val="eu-ES"/>
        </w:rPr>
        <w:t>.</w:t>
      </w:r>
    </w:p>
    <w:p w:rsidR="00421E03" w:rsidRDefault="00421E03" w:rsidP="009A0BCF">
      <w:pPr>
        <w:pStyle w:val="Texto"/>
        <w:rPr>
          <w:lang w:val="eu-ES"/>
        </w:rPr>
      </w:pPr>
    </w:p>
    <w:p w:rsidR="00421E03" w:rsidRDefault="00421E03" w:rsidP="009A0BCF">
      <w:pPr>
        <w:pStyle w:val="Texto"/>
        <w:rPr>
          <w:lang w:val="eu-ES"/>
        </w:rPr>
      </w:pPr>
      <w:r>
        <w:rPr>
          <w:lang w:val="eu-ES"/>
        </w:rPr>
        <w:t>G</w:t>
      </w:r>
      <w:r w:rsidRPr="00FA2C90">
        <w:rPr>
          <w:lang w:val="eu-ES"/>
        </w:rPr>
        <w:t>uk ez dugu onartuko herri honen eskubide kolektiboa</w:t>
      </w:r>
      <w:r>
        <w:rPr>
          <w:lang w:val="eu-ES"/>
        </w:rPr>
        <w:t>,</w:t>
      </w:r>
      <w:r w:rsidRPr="00FA2C90">
        <w:rPr>
          <w:lang w:val="eu-ES"/>
        </w:rPr>
        <w:t xml:space="preserve"> edo herri honen</w:t>
      </w:r>
      <w:r>
        <w:rPr>
          <w:lang w:val="eu-ES"/>
        </w:rPr>
        <w:t>,</w:t>
      </w:r>
      <w:r w:rsidRPr="00FA2C90">
        <w:rPr>
          <w:lang w:val="eu-ES"/>
        </w:rPr>
        <w:t xml:space="preserve"> edo nazio euskaldun nazioaren izaera desitxuratzea. Ez dugu onartuko</w:t>
      </w:r>
      <w:r>
        <w:rPr>
          <w:lang w:val="eu-ES"/>
        </w:rPr>
        <w:t>. Zergatik, hori</w:t>
      </w:r>
      <w:r w:rsidRPr="00FA2C90">
        <w:rPr>
          <w:lang w:val="eu-ES"/>
        </w:rPr>
        <w:t xml:space="preserve"> da, besteak </w:t>
      </w:r>
      <w:proofErr w:type="spellStart"/>
      <w:r w:rsidRPr="00FA2C90">
        <w:rPr>
          <w:lang w:val="eu-ES"/>
        </w:rPr>
        <w:t>beste</w:t>
      </w:r>
      <w:proofErr w:type="spellEnd"/>
      <w:r w:rsidRPr="00FA2C90">
        <w:rPr>
          <w:lang w:val="eu-ES"/>
        </w:rPr>
        <w:t xml:space="preserve">, Gernikako </w:t>
      </w:r>
      <w:r>
        <w:rPr>
          <w:lang w:val="eu-ES"/>
        </w:rPr>
        <w:t xml:space="preserve">Estatutuaren zutabe nagusiena. </w:t>
      </w:r>
      <w:r w:rsidRPr="00FA2C90">
        <w:rPr>
          <w:lang w:val="eu-ES"/>
        </w:rPr>
        <w:t>Hor dago subjektu</w:t>
      </w:r>
      <w:r>
        <w:rPr>
          <w:lang w:val="eu-ES"/>
        </w:rPr>
        <w:t xml:space="preserve"> k</w:t>
      </w:r>
      <w:r w:rsidRPr="00FA2C90">
        <w:rPr>
          <w:lang w:val="eu-ES"/>
        </w:rPr>
        <w:t>onstituzio</w:t>
      </w:r>
      <w:r>
        <w:rPr>
          <w:lang w:val="eu-ES"/>
        </w:rPr>
        <w:t>gilea</w:t>
      </w:r>
      <w:r w:rsidRPr="00FA2C90">
        <w:rPr>
          <w:lang w:val="eu-ES"/>
        </w:rPr>
        <w:t xml:space="preserve"> hortxe dago</w:t>
      </w:r>
      <w:r>
        <w:rPr>
          <w:lang w:val="eu-ES"/>
        </w:rPr>
        <w:t>,</w:t>
      </w:r>
      <w:r w:rsidRPr="00FA2C90">
        <w:rPr>
          <w:lang w:val="eu-ES"/>
        </w:rPr>
        <w:t xml:space="preserve"> Euskal Herria delako</w:t>
      </w:r>
      <w:r>
        <w:rPr>
          <w:lang w:val="eu-ES"/>
        </w:rPr>
        <w:t>. Gero,</w:t>
      </w:r>
      <w:r w:rsidRPr="00FA2C90">
        <w:rPr>
          <w:lang w:val="eu-ES"/>
        </w:rPr>
        <w:t xml:space="preserve"> Euskadiko deitura hartzen du</w:t>
      </w:r>
      <w:r>
        <w:rPr>
          <w:lang w:val="eu-ES"/>
        </w:rPr>
        <w:t>.</w:t>
      </w:r>
      <w:r w:rsidRPr="00FA2C90">
        <w:rPr>
          <w:lang w:val="eu-ES"/>
        </w:rPr>
        <w:t xml:space="preserve"> </w:t>
      </w:r>
      <w:r>
        <w:rPr>
          <w:lang w:val="eu-ES"/>
        </w:rPr>
        <w:t>E</w:t>
      </w:r>
      <w:r w:rsidRPr="00FA2C90">
        <w:rPr>
          <w:lang w:val="eu-ES"/>
        </w:rPr>
        <w:t>ta es</w:t>
      </w:r>
      <w:r>
        <w:rPr>
          <w:lang w:val="eu-ES"/>
        </w:rPr>
        <w:t>kubide historikoak hortxe daude,</w:t>
      </w:r>
      <w:r w:rsidRPr="00FA2C90">
        <w:rPr>
          <w:lang w:val="eu-ES"/>
        </w:rPr>
        <w:t xml:space="preserve"> </w:t>
      </w:r>
      <w:proofErr w:type="spellStart"/>
      <w:r>
        <w:rPr>
          <w:lang w:val="eu-ES"/>
        </w:rPr>
        <w:t>adizional</w:t>
      </w:r>
      <w:r w:rsidRPr="00FA2C90">
        <w:rPr>
          <w:lang w:val="eu-ES"/>
        </w:rPr>
        <w:t>ean</w:t>
      </w:r>
      <w:proofErr w:type="spellEnd"/>
      <w:r w:rsidRPr="00FA2C90">
        <w:rPr>
          <w:lang w:val="eu-ES"/>
        </w:rPr>
        <w:t>. Bai Konstituzioan edo bai</w:t>
      </w:r>
      <w:r>
        <w:rPr>
          <w:lang w:val="eu-ES"/>
        </w:rPr>
        <w:t>,</w:t>
      </w:r>
      <w:r w:rsidRPr="00FA2C90">
        <w:rPr>
          <w:lang w:val="eu-ES"/>
        </w:rPr>
        <w:t xml:space="preserve"> propio</w:t>
      </w:r>
      <w:r>
        <w:rPr>
          <w:lang w:val="eu-ES"/>
        </w:rPr>
        <w:t>,</w:t>
      </w:r>
      <w:r w:rsidRPr="00FA2C90">
        <w:rPr>
          <w:lang w:val="eu-ES"/>
        </w:rPr>
        <w:t xml:space="preserve"> herri bezala</w:t>
      </w:r>
      <w:r>
        <w:rPr>
          <w:lang w:val="eu-ES"/>
        </w:rPr>
        <w:t>,</w:t>
      </w:r>
      <w:r w:rsidRPr="00FA2C90">
        <w:rPr>
          <w:lang w:val="eu-ES"/>
        </w:rPr>
        <w:t xml:space="preserve"> Estatutuan. Guk ez </w:t>
      </w:r>
      <w:r>
        <w:rPr>
          <w:lang w:val="eu-ES"/>
        </w:rPr>
        <w:t>dugu des</w:t>
      </w:r>
      <w:r w:rsidRPr="00FA2C90">
        <w:rPr>
          <w:lang w:val="eu-ES"/>
        </w:rPr>
        <w:t>itxuratzen utziko hori</w:t>
      </w:r>
      <w:r>
        <w:rPr>
          <w:lang w:val="eu-ES"/>
        </w:rPr>
        <w:t>.</w:t>
      </w:r>
    </w:p>
    <w:p w:rsidR="00421E03" w:rsidRDefault="00421E03" w:rsidP="009A0BCF">
      <w:pPr>
        <w:pStyle w:val="Texto"/>
        <w:rPr>
          <w:lang w:val="eu-ES"/>
        </w:rPr>
      </w:pPr>
    </w:p>
    <w:p w:rsidR="00421E03" w:rsidRDefault="00421E03" w:rsidP="009A0BCF">
      <w:pPr>
        <w:pStyle w:val="Texto"/>
        <w:rPr>
          <w:lang w:val="eu-ES"/>
        </w:rPr>
      </w:pPr>
      <w:r>
        <w:rPr>
          <w:lang w:val="eu-ES"/>
        </w:rPr>
        <w:t>Hortik aurrera, beste</w:t>
      </w:r>
      <w:r w:rsidRPr="00FA2C90">
        <w:rPr>
          <w:lang w:val="eu-ES"/>
        </w:rPr>
        <w:t xml:space="preserve"> b</w:t>
      </w:r>
      <w:r>
        <w:rPr>
          <w:lang w:val="eu-ES"/>
        </w:rPr>
        <w:t>atzuk onartzen baldin badituzte</w:t>
      </w:r>
      <w:r w:rsidRPr="00FA2C90">
        <w:rPr>
          <w:lang w:val="eu-ES"/>
        </w:rPr>
        <w:t xml:space="preserve"> zutabe nagusi horiek</w:t>
      </w:r>
      <w:r>
        <w:rPr>
          <w:lang w:val="eu-ES"/>
        </w:rPr>
        <w:t>,</w:t>
      </w:r>
      <w:r w:rsidRPr="00FA2C90">
        <w:rPr>
          <w:lang w:val="eu-ES"/>
        </w:rPr>
        <w:t xml:space="preserve"> guztion artean eraikitzeko modua egongo da</w:t>
      </w:r>
      <w:r>
        <w:rPr>
          <w:lang w:val="eu-ES"/>
        </w:rPr>
        <w:t>.</w:t>
      </w:r>
      <w:r w:rsidRPr="00FA2C90">
        <w:rPr>
          <w:lang w:val="eu-ES"/>
        </w:rPr>
        <w:t xml:space="preserve"> </w:t>
      </w:r>
      <w:r>
        <w:rPr>
          <w:lang w:val="eu-ES"/>
        </w:rPr>
        <w:t>E</w:t>
      </w:r>
      <w:r w:rsidRPr="00FA2C90">
        <w:rPr>
          <w:lang w:val="eu-ES"/>
        </w:rPr>
        <w:t>ta erabakitzeko eskubidea berezkoa dute herriak eta nazioak</w:t>
      </w:r>
      <w:r>
        <w:rPr>
          <w:lang w:val="eu-ES"/>
        </w:rPr>
        <w:t xml:space="preserve">. Horregatik </w:t>
      </w:r>
      <w:r w:rsidRPr="00FA2C90">
        <w:rPr>
          <w:lang w:val="eu-ES"/>
        </w:rPr>
        <w:t>esaten dugu bai</w:t>
      </w:r>
      <w:r>
        <w:rPr>
          <w:lang w:val="eu-ES"/>
        </w:rPr>
        <w:t>,</w:t>
      </w:r>
      <w:r w:rsidRPr="00FA2C90">
        <w:rPr>
          <w:lang w:val="eu-ES"/>
        </w:rPr>
        <w:t xml:space="preserve"> erabakitzeko eskubidea</w:t>
      </w:r>
      <w:r>
        <w:rPr>
          <w:lang w:val="eu-ES"/>
        </w:rPr>
        <w:t>, baino,</w:t>
      </w:r>
      <w:r w:rsidRPr="00FA2C90">
        <w:rPr>
          <w:lang w:val="eu-ES"/>
        </w:rPr>
        <w:t xml:space="preserve"> </w:t>
      </w:r>
      <w:r>
        <w:rPr>
          <w:lang w:val="eu-ES"/>
        </w:rPr>
        <w:t>g</w:t>
      </w:r>
      <w:r w:rsidRPr="00FA2C90">
        <w:rPr>
          <w:lang w:val="eu-ES"/>
        </w:rPr>
        <w:t xml:space="preserve">aur egun </w:t>
      </w:r>
      <w:r>
        <w:rPr>
          <w:lang w:val="eu-ES"/>
        </w:rPr>
        <w:t>e</w:t>
      </w:r>
      <w:r w:rsidRPr="00FA2C90">
        <w:rPr>
          <w:lang w:val="eu-ES"/>
        </w:rPr>
        <w:t>statu jakin batean gaude</w:t>
      </w:r>
      <w:r>
        <w:rPr>
          <w:lang w:val="eu-ES"/>
        </w:rPr>
        <w:t>,</w:t>
      </w:r>
      <w:r w:rsidRPr="00FA2C90">
        <w:rPr>
          <w:lang w:val="eu-ES"/>
        </w:rPr>
        <w:t xml:space="preserve"> edo bi estatu tartean gaude. </w:t>
      </w:r>
      <w:r>
        <w:rPr>
          <w:lang w:val="eu-ES"/>
        </w:rPr>
        <w:t>Ariketa</w:t>
      </w:r>
      <w:r w:rsidRPr="00FA2C90">
        <w:rPr>
          <w:lang w:val="eu-ES"/>
        </w:rPr>
        <w:t xml:space="preserve"> hitzartu egin beharko da. Ezin izango da alde </w:t>
      </w:r>
      <w:r w:rsidRPr="00FA2C90">
        <w:rPr>
          <w:lang w:val="eu-ES"/>
        </w:rPr>
        <w:lastRenderedPageBreak/>
        <w:t>bakarreko ariketa bat egin, hasiera batean behintzat zu</w:t>
      </w:r>
      <w:r>
        <w:rPr>
          <w:lang w:val="eu-ES"/>
        </w:rPr>
        <w:t>k</w:t>
      </w:r>
      <w:r w:rsidRPr="00FA2C90">
        <w:rPr>
          <w:lang w:val="eu-ES"/>
        </w:rPr>
        <w:t xml:space="preserve"> hitzartu beharra daukazu</w:t>
      </w:r>
      <w:r>
        <w:rPr>
          <w:lang w:val="eu-ES"/>
        </w:rPr>
        <w:t>.</w:t>
      </w:r>
    </w:p>
    <w:p w:rsidR="00421E03" w:rsidRDefault="00421E03" w:rsidP="009A0BCF">
      <w:pPr>
        <w:pStyle w:val="Texto"/>
        <w:rPr>
          <w:lang w:val="eu-ES"/>
        </w:rPr>
      </w:pPr>
    </w:p>
    <w:p w:rsidR="00421E03" w:rsidRDefault="00421E03" w:rsidP="009A0BCF">
      <w:pPr>
        <w:pStyle w:val="Texto"/>
        <w:rPr>
          <w:lang w:val="eu-ES"/>
        </w:rPr>
      </w:pPr>
      <w:r>
        <w:rPr>
          <w:lang w:val="eu-ES"/>
        </w:rPr>
        <w:t>O</w:t>
      </w:r>
      <w:r w:rsidRPr="00FA2C90">
        <w:rPr>
          <w:lang w:val="eu-ES"/>
        </w:rPr>
        <w:t>rduan</w:t>
      </w:r>
      <w:r>
        <w:rPr>
          <w:lang w:val="eu-ES"/>
        </w:rPr>
        <w:t>,</w:t>
      </w:r>
      <w:r w:rsidRPr="00FA2C90">
        <w:rPr>
          <w:lang w:val="eu-ES"/>
        </w:rPr>
        <w:t xml:space="preserve"> herri izaera</w:t>
      </w:r>
      <w:r>
        <w:rPr>
          <w:lang w:val="eu-ES"/>
        </w:rPr>
        <w:t>,</w:t>
      </w:r>
      <w:r w:rsidRPr="00FA2C90">
        <w:rPr>
          <w:lang w:val="eu-ES"/>
        </w:rPr>
        <w:t xml:space="preserve"> eta guk esaten duguna</w:t>
      </w:r>
      <w:r>
        <w:rPr>
          <w:lang w:val="eu-ES"/>
        </w:rPr>
        <w:t>,</w:t>
      </w:r>
      <w:r w:rsidRPr="00FA2C90">
        <w:rPr>
          <w:lang w:val="eu-ES"/>
        </w:rPr>
        <w:t xml:space="preserve"> erabakitze</w:t>
      </w:r>
      <w:r>
        <w:rPr>
          <w:lang w:val="eu-ES"/>
        </w:rPr>
        <w:t xml:space="preserve">ko </w:t>
      </w:r>
      <w:r w:rsidRPr="00FA2C90">
        <w:rPr>
          <w:lang w:val="eu-ES"/>
        </w:rPr>
        <w:t>eskubidea</w:t>
      </w:r>
      <w:r>
        <w:rPr>
          <w:lang w:val="eu-ES"/>
        </w:rPr>
        <w:t>,</w:t>
      </w:r>
      <w:r w:rsidRPr="00FA2C90">
        <w:rPr>
          <w:lang w:val="eu-ES"/>
        </w:rPr>
        <w:t xml:space="preserve"> ez dela hala kaxa huts bat</w:t>
      </w:r>
      <w:r>
        <w:rPr>
          <w:lang w:val="eu-ES"/>
        </w:rPr>
        <w:t>,</w:t>
      </w:r>
      <w:r w:rsidRPr="00FA2C90">
        <w:rPr>
          <w:lang w:val="eu-ES"/>
        </w:rPr>
        <w:t xml:space="preserve"> baizik</w:t>
      </w:r>
      <w:r>
        <w:rPr>
          <w:lang w:val="eu-ES"/>
        </w:rPr>
        <w:t xml:space="preserve"> eta,</w:t>
      </w:r>
      <w:r w:rsidRPr="00FA2C90">
        <w:rPr>
          <w:lang w:val="eu-ES"/>
        </w:rPr>
        <w:t xml:space="preserve"> eskubide sozialak, ekonomikoak, politikoak, hizkuntza eskubideak, denak bermatzeko. </w:t>
      </w:r>
      <w:r>
        <w:rPr>
          <w:lang w:val="eu-ES"/>
        </w:rPr>
        <w:t>Hori da erabakitzeko eskubidea.</w:t>
      </w:r>
    </w:p>
    <w:p w:rsidR="00421E03" w:rsidRDefault="00421E03" w:rsidP="009A0BCF">
      <w:pPr>
        <w:pStyle w:val="Texto"/>
        <w:rPr>
          <w:lang w:val="eu-ES"/>
        </w:rPr>
      </w:pPr>
    </w:p>
    <w:p w:rsidR="00421E03" w:rsidRDefault="00421E03" w:rsidP="009A0BCF">
      <w:pPr>
        <w:pStyle w:val="Texto"/>
        <w:rPr>
          <w:lang w:val="eu-ES"/>
        </w:rPr>
      </w:pPr>
      <w:r w:rsidRPr="00FA2C90">
        <w:rPr>
          <w:lang w:val="eu-ES"/>
        </w:rPr>
        <w:t>Bueno</w:t>
      </w:r>
      <w:r>
        <w:rPr>
          <w:lang w:val="eu-ES"/>
        </w:rPr>
        <w:t>,</w:t>
      </w:r>
      <w:r w:rsidRPr="00FA2C90">
        <w:rPr>
          <w:lang w:val="eu-ES"/>
        </w:rPr>
        <w:t xml:space="preserve"> ba hori da. Guk ez diogu horri uko egingo, baina</w:t>
      </w:r>
      <w:r>
        <w:rPr>
          <w:lang w:val="eu-ES"/>
        </w:rPr>
        <w:t>,</w:t>
      </w:r>
      <w:r w:rsidRPr="00FA2C90">
        <w:rPr>
          <w:lang w:val="eu-ES"/>
        </w:rPr>
        <w:t xml:space="preserve"> mesedez</w:t>
      </w:r>
      <w:r>
        <w:rPr>
          <w:lang w:val="eu-ES"/>
        </w:rPr>
        <w:t>,</w:t>
      </w:r>
      <w:r w:rsidRPr="00FA2C90">
        <w:rPr>
          <w:lang w:val="eu-ES"/>
        </w:rPr>
        <w:t xml:space="preserve"> zuek ere partekatu beste batzuekin gutxieneko batzuk</w:t>
      </w:r>
      <w:r>
        <w:rPr>
          <w:lang w:val="eu-ES"/>
        </w:rPr>
        <w:t>,</w:t>
      </w:r>
      <w:r w:rsidRPr="00FA2C90">
        <w:rPr>
          <w:lang w:val="eu-ES"/>
        </w:rPr>
        <w:t xml:space="preserve"> gutxieneko batzuk</w:t>
      </w:r>
      <w:r>
        <w:rPr>
          <w:lang w:val="eu-ES"/>
        </w:rPr>
        <w:t>,</w:t>
      </w:r>
      <w:r w:rsidRPr="00FA2C90">
        <w:rPr>
          <w:lang w:val="eu-ES"/>
        </w:rPr>
        <w:t xml:space="preserve"> ez</w:t>
      </w:r>
      <w:r>
        <w:rPr>
          <w:lang w:val="eu-ES"/>
        </w:rPr>
        <w:t xml:space="preserve">? Esan nahi dut, ez, </w:t>
      </w:r>
      <w:proofErr w:type="spellStart"/>
      <w:r>
        <w:rPr>
          <w:lang w:val="eu-ES"/>
        </w:rPr>
        <w:t>ez</w:t>
      </w:r>
      <w:proofErr w:type="spellEnd"/>
      <w:r>
        <w:rPr>
          <w:lang w:val="eu-ES"/>
        </w:rPr>
        <w:t>,</w:t>
      </w:r>
      <w:r w:rsidRPr="00FA2C90">
        <w:rPr>
          <w:lang w:val="eu-ES"/>
        </w:rPr>
        <w:t xml:space="preserve"> akordio bat, bai eta</w:t>
      </w:r>
      <w:r>
        <w:rPr>
          <w:lang w:val="eu-ES"/>
        </w:rPr>
        <w:t>,</w:t>
      </w:r>
      <w:r w:rsidRPr="00FA2C90">
        <w:rPr>
          <w:lang w:val="eu-ES"/>
        </w:rPr>
        <w:t xml:space="preserve"> baita ere</w:t>
      </w:r>
      <w:r>
        <w:rPr>
          <w:lang w:val="eu-ES"/>
        </w:rPr>
        <w:t>,</w:t>
      </w:r>
      <w:r w:rsidRPr="00FA2C90">
        <w:rPr>
          <w:lang w:val="eu-ES"/>
        </w:rPr>
        <w:t xml:space="preserve"> </w:t>
      </w:r>
      <w:r>
        <w:rPr>
          <w:lang w:val="eu-ES"/>
        </w:rPr>
        <w:t>a</w:t>
      </w:r>
      <w:r w:rsidRPr="00FA2C90">
        <w:rPr>
          <w:lang w:val="eu-ES"/>
        </w:rPr>
        <w:t xml:space="preserve">rea sozialean, Elkarrekin </w:t>
      </w:r>
      <w:proofErr w:type="spellStart"/>
      <w:r w:rsidRPr="00FA2C90">
        <w:rPr>
          <w:lang w:val="eu-ES"/>
        </w:rPr>
        <w:t>Podemosekin</w:t>
      </w:r>
      <w:proofErr w:type="spellEnd"/>
      <w:r w:rsidRPr="00FA2C90">
        <w:rPr>
          <w:lang w:val="eu-ES"/>
        </w:rPr>
        <w:t>. Baina</w:t>
      </w:r>
      <w:r>
        <w:rPr>
          <w:lang w:val="eu-ES"/>
        </w:rPr>
        <w:t>,</w:t>
      </w:r>
      <w:r w:rsidRPr="00FA2C90">
        <w:rPr>
          <w:lang w:val="eu-ES"/>
        </w:rPr>
        <w:t xml:space="preserve"> badago</w:t>
      </w:r>
      <w:r>
        <w:rPr>
          <w:lang w:val="eu-ES"/>
        </w:rPr>
        <w:t>,</w:t>
      </w:r>
      <w:r w:rsidRPr="00FA2C90">
        <w:rPr>
          <w:lang w:val="eu-ES"/>
        </w:rPr>
        <w:t xml:space="preserve"> badaude beste alderdi politiko batzuk</w:t>
      </w:r>
      <w:r>
        <w:rPr>
          <w:lang w:val="eu-ES"/>
        </w:rPr>
        <w:t>. Nik ez dut</w:t>
      </w:r>
      <w:r w:rsidRPr="00FA2C90">
        <w:rPr>
          <w:lang w:val="eu-ES"/>
        </w:rPr>
        <w:t xml:space="preserve"> ezagutzen oraindik lerro bat</w:t>
      </w:r>
      <w:r>
        <w:rPr>
          <w:lang w:val="eu-ES"/>
        </w:rPr>
        <w:t>,</w:t>
      </w:r>
      <w:r w:rsidRPr="00FA2C90">
        <w:rPr>
          <w:lang w:val="eu-ES"/>
        </w:rPr>
        <w:t xml:space="preserve"> lerro bat ez </w:t>
      </w:r>
      <w:r>
        <w:rPr>
          <w:lang w:val="eu-ES"/>
        </w:rPr>
        <w:t>dut</w:t>
      </w:r>
      <w:r w:rsidRPr="00FA2C90">
        <w:rPr>
          <w:lang w:val="eu-ES"/>
        </w:rPr>
        <w:t xml:space="preserve"> irakurri adituek egin dituzten lanen inguruan</w:t>
      </w:r>
      <w:r>
        <w:rPr>
          <w:lang w:val="eu-ES"/>
        </w:rPr>
        <w:t>,</w:t>
      </w:r>
      <w:r w:rsidRPr="00FA2C90">
        <w:rPr>
          <w:lang w:val="eu-ES"/>
        </w:rPr>
        <w:t xml:space="preserve"> e</w:t>
      </w:r>
      <w:r>
        <w:rPr>
          <w:lang w:val="eu-ES"/>
        </w:rPr>
        <w:t>z</w:t>
      </w:r>
      <w:r w:rsidRPr="00FA2C90">
        <w:rPr>
          <w:lang w:val="eu-ES"/>
        </w:rPr>
        <w:t>ta lerro bat ere</w:t>
      </w:r>
      <w:r>
        <w:rPr>
          <w:lang w:val="eu-ES"/>
        </w:rPr>
        <w:t>.</w:t>
      </w:r>
      <w:r w:rsidRPr="00FA2C90">
        <w:rPr>
          <w:lang w:val="eu-ES"/>
        </w:rPr>
        <w:t xml:space="preserve"> </w:t>
      </w:r>
      <w:r>
        <w:rPr>
          <w:lang w:val="eu-ES"/>
        </w:rPr>
        <w:t>E</w:t>
      </w:r>
      <w:r w:rsidRPr="00FA2C90">
        <w:rPr>
          <w:lang w:val="eu-ES"/>
        </w:rPr>
        <w:t>z dakit ze aurkeztuko dute</w:t>
      </w:r>
      <w:r>
        <w:rPr>
          <w:lang w:val="eu-ES"/>
        </w:rPr>
        <w:t>n. Gero ikusi</w:t>
      </w:r>
      <w:r w:rsidRPr="00FA2C90">
        <w:rPr>
          <w:lang w:val="eu-ES"/>
        </w:rPr>
        <w:t xml:space="preserve"> beharko da ponentzian testu baten inguruan zerbait jorratu daitekeen ala ez. </w:t>
      </w:r>
      <w:r>
        <w:rPr>
          <w:lang w:val="eu-ES"/>
        </w:rPr>
        <w:t>Zergatik,</w:t>
      </w:r>
      <w:r w:rsidRPr="00FA2C90">
        <w:rPr>
          <w:lang w:val="eu-ES"/>
        </w:rPr>
        <w:t xml:space="preserve"> badirudi iragartzen da testu ugari izango direla</w:t>
      </w:r>
      <w:r>
        <w:rPr>
          <w:lang w:val="eu-ES"/>
        </w:rPr>
        <w:t>.</w:t>
      </w:r>
      <w:r w:rsidRPr="00FA2C90">
        <w:rPr>
          <w:lang w:val="eu-ES"/>
        </w:rPr>
        <w:t xml:space="preserve"> </w:t>
      </w:r>
      <w:r>
        <w:rPr>
          <w:lang w:val="eu-ES"/>
        </w:rPr>
        <w:t>B</w:t>
      </w:r>
      <w:r w:rsidRPr="00FA2C90">
        <w:rPr>
          <w:lang w:val="eu-ES"/>
        </w:rPr>
        <w:t>a</w:t>
      </w:r>
      <w:r>
        <w:rPr>
          <w:lang w:val="eu-ES"/>
        </w:rPr>
        <w:t>,</w:t>
      </w:r>
      <w:r w:rsidRPr="00FA2C90">
        <w:rPr>
          <w:lang w:val="eu-ES"/>
        </w:rPr>
        <w:t xml:space="preserve"> ponentzia bere lan egin beharko du guzti hori uztartzen</w:t>
      </w:r>
      <w:r>
        <w:rPr>
          <w:lang w:val="eu-ES"/>
        </w:rPr>
        <w:t>,</w:t>
      </w:r>
      <w:r w:rsidRPr="00FA2C90">
        <w:rPr>
          <w:lang w:val="eu-ES"/>
        </w:rPr>
        <w:t xml:space="preserve"> bateratzen</w:t>
      </w:r>
      <w:r>
        <w:rPr>
          <w:lang w:val="eu-ES"/>
        </w:rPr>
        <w:t>.</w:t>
      </w:r>
    </w:p>
    <w:p w:rsidR="00421E03" w:rsidRDefault="00421E03" w:rsidP="009A0BCF">
      <w:pPr>
        <w:pStyle w:val="Texto"/>
        <w:rPr>
          <w:lang w:val="eu-ES"/>
        </w:rPr>
      </w:pPr>
    </w:p>
    <w:p w:rsidR="00421E03" w:rsidRDefault="00421E03" w:rsidP="009A0BCF">
      <w:pPr>
        <w:pStyle w:val="Texto"/>
      </w:pPr>
      <w:proofErr w:type="spellStart"/>
      <w:r w:rsidRPr="00FA2C90">
        <w:t>Baina</w:t>
      </w:r>
      <w:proofErr w:type="spellEnd"/>
      <w:r>
        <w:t>,</w:t>
      </w:r>
      <w:r w:rsidRPr="00FA2C90">
        <w:t xml:space="preserve"> se planteaba</w:t>
      </w:r>
      <w:r>
        <w:t>,</w:t>
      </w:r>
      <w:r w:rsidRPr="00FA2C90">
        <w:t xml:space="preserve"> </w:t>
      </w:r>
      <w:r>
        <w:t>nuevamente,</w:t>
      </w:r>
      <w:r w:rsidRPr="00FA2C90">
        <w:t xml:space="preserve"> por parte de </w:t>
      </w:r>
      <w:r>
        <w:t xml:space="preserve">Borja </w:t>
      </w:r>
      <w:r w:rsidRPr="00FA2C90">
        <w:t>S</w:t>
      </w:r>
      <w:r w:rsidR="004B24EB">
        <w:t>e</w:t>
      </w:r>
      <w:r w:rsidRPr="00FA2C90">
        <w:t>mper, el tema de</w:t>
      </w:r>
      <w:r>
        <w:t>,</w:t>
      </w:r>
      <w:r w:rsidRPr="00FA2C90">
        <w:t xml:space="preserve"> bueno pues</w:t>
      </w:r>
      <w:r>
        <w:t>,</w:t>
      </w:r>
      <w:r w:rsidRPr="00FA2C90">
        <w:t xml:space="preserve"> de los derechos colectivos y demás</w:t>
      </w:r>
      <w:r>
        <w:t>.</w:t>
      </w:r>
      <w:r w:rsidRPr="00FA2C90">
        <w:t xml:space="preserve"> </w:t>
      </w:r>
      <w:r>
        <w:t>Y</w:t>
      </w:r>
      <w:r w:rsidRPr="00FA2C90">
        <w:t>o cuando ha dicho en euskera que la base de la pluralidad política está en que todos los proyectos políticos</w:t>
      </w:r>
      <w:r>
        <w:t>,</w:t>
      </w:r>
      <w:r w:rsidRPr="00FA2C90">
        <w:t xml:space="preserve"> democráticos</w:t>
      </w:r>
      <w:r>
        <w:t>. Primero, deben</w:t>
      </w:r>
      <w:r w:rsidRPr="00FA2C90">
        <w:t xml:space="preserve"> ser respetados y deben tener la</w:t>
      </w:r>
      <w:r>
        <w:t xml:space="preserve"> posibilidad de materializar es</w:t>
      </w:r>
      <w:r w:rsidRPr="00FA2C90">
        <w:t>e proyecto, debe tener la oportunidad</w:t>
      </w:r>
      <w:r>
        <w:t>,</w:t>
      </w:r>
      <w:r w:rsidRPr="00FA2C90">
        <w:t xml:space="preserve"> siempre que tenga respaldo popular y utilice vías democráticas.</w:t>
      </w:r>
    </w:p>
    <w:p w:rsidR="00421E03" w:rsidRDefault="00421E03" w:rsidP="009A0BCF">
      <w:pPr>
        <w:pStyle w:val="Texto"/>
      </w:pPr>
    </w:p>
    <w:p w:rsidR="00421E03" w:rsidRPr="00B63969" w:rsidRDefault="00421E03" w:rsidP="009A0BCF">
      <w:pPr>
        <w:pStyle w:val="Texto"/>
        <w:rPr>
          <w:lang w:val="eu-ES"/>
        </w:rPr>
      </w:pPr>
      <w:r w:rsidRPr="00FA2C90">
        <w:t>Y</w:t>
      </w:r>
      <w:r>
        <w:t>,</w:t>
      </w:r>
      <w:r w:rsidRPr="00FA2C90">
        <w:t xml:space="preserve"> evidentemente</w:t>
      </w:r>
      <w:r>
        <w:t>,</w:t>
      </w:r>
      <w:r w:rsidRPr="00FA2C90">
        <w:t xml:space="preserve"> ese es el principio democrático, que es el derecho que le asiste</w:t>
      </w:r>
      <w:r>
        <w:t>,</w:t>
      </w:r>
      <w:r w:rsidRPr="00FA2C90">
        <w:t xml:space="preserve"> también al pueblo vasco</w:t>
      </w:r>
      <w:r>
        <w:t>.</w:t>
      </w:r>
      <w:r w:rsidRPr="00FA2C90">
        <w:t xml:space="preserve"> </w:t>
      </w:r>
      <w:r>
        <w:t>P</w:t>
      </w:r>
      <w:r w:rsidRPr="00FA2C90">
        <w:t>orque no somos solo soc</w:t>
      </w:r>
      <w:r>
        <w:t>iedad vasca, somos pueblo vasco.</w:t>
      </w:r>
      <w:r w:rsidRPr="00FA2C90">
        <w:t xml:space="preserve"> </w:t>
      </w:r>
      <w:r>
        <w:t>E</w:t>
      </w:r>
      <w:r w:rsidRPr="00FA2C90">
        <w:t>l derecho que le asiste a decidir su futuro</w:t>
      </w:r>
      <w:r>
        <w:t>,</w:t>
      </w:r>
      <w:r w:rsidRPr="00FA2C90">
        <w:t xml:space="preserve"> a ser consultado sobre su futuro, y</w:t>
      </w:r>
      <w:r>
        <w:t xml:space="preserve"> </w:t>
      </w:r>
      <w:r w:rsidRPr="00FA2C90">
        <w:t>a que esa determinación</w:t>
      </w:r>
      <w:r>
        <w:t>,</w:t>
      </w:r>
      <w:r w:rsidRPr="00FA2C90">
        <w:t xml:space="preserve"> libre y democráticamente expresada</w:t>
      </w:r>
      <w:r>
        <w:t>,</w:t>
      </w:r>
      <w:r w:rsidRPr="00FA2C90">
        <w:t xml:space="preserve"> sea </w:t>
      </w:r>
      <w:proofErr w:type="gramStart"/>
      <w:r w:rsidRPr="00FA2C90">
        <w:t>respetada</w:t>
      </w:r>
      <w:proofErr w:type="gramEnd"/>
      <w:r>
        <w:t>. Ese es</w:t>
      </w:r>
      <w:r w:rsidRPr="00FA2C90">
        <w:t xml:space="preserve"> el anclaje democrático</w:t>
      </w:r>
      <w:r>
        <w:t>,</w:t>
      </w:r>
      <w:r w:rsidRPr="00FA2C90">
        <w:t xml:space="preserve"> y el anclaje técnico</w:t>
      </w:r>
      <w:r>
        <w:t>,</w:t>
      </w:r>
      <w:r w:rsidRPr="00FA2C90">
        <w:t xml:space="preserve"> legislativo</w:t>
      </w:r>
      <w:r>
        <w:t>,</w:t>
      </w:r>
      <w:r w:rsidRPr="00FA2C90">
        <w:t xml:space="preserve"> jurídico está en los derechos históricos. Habrá que combinar esa tradición paccionada de lo que han sido derechos históricos con la voluntad democrática del presente. Eso es lo que ha planteado l</w:t>
      </w:r>
      <w:r>
        <w:t>a comisión o la ponencia…</w:t>
      </w:r>
    </w:p>
    <w:p w:rsidR="00421E03" w:rsidRDefault="00421E03" w:rsidP="009A0BCF">
      <w:pPr>
        <w:pStyle w:val="Texto"/>
      </w:pPr>
    </w:p>
    <w:p w:rsidR="00421E03" w:rsidRPr="00A00CA0" w:rsidRDefault="00421E03" w:rsidP="009A0BCF">
      <w:pPr>
        <w:pStyle w:val="Texto"/>
      </w:pPr>
      <w:r>
        <w:t xml:space="preserve">(52. </w:t>
      </w:r>
      <w:proofErr w:type="spellStart"/>
      <w:proofErr w:type="gramStart"/>
      <w:r>
        <w:t>zintaren</w:t>
      </w:r>
      <w:proofErr w:type="spellEnd"/>
      <w:proofErr w:type="gramEnd"/>
      <w:r>
        <w:t xml:space="preserve"> </w:t>
      </w:r>
      <w:proofErr w:type="spellStart"/>
      <w:r>
        <w:t>amaiera</w:t>
      </w:r>
      <w:proofErr w:type="spellEnd"/>
      <w:r>
        <w:t>)</w:t>
      </w:r>
    </w:p>
    <w:p w:rsidR="00421E03" w:rsidRDefault="00421E03" w:rsidP="009A0BCF">
      <w:pPr>
        <w:pStyle w:val="Texto"/>
      </w:pPr>
      <w:r>
        <w:t xml:space="preserve">(53. </w:t>
      </w:r>
      <w:proofErr w:type="spellStart"/>
      <w:proofErr w:type="gramStart"/>
      <w:r>
        <w:t>zintaren</w:t>
      </w:r>
      <w:proofErr w:type="spellEnd"/>
      <w:proofErr w:type="gramEnd"/>
      <w:r>
        <w:t xml:space="preserve"> </w:t>
      </w:r>
      <w:proofErr w:type="spellStart"/>
      <w:r>
        <w:t>hasiera</w:t>
      </w:r>
      <w:proofErr w:type="spellEnd"/>
      <w:r>
        <w:t>)</w:t>
      </w:r>
    </w:p>
    <w:p w:rsidR="00421E03" w:rsidRDefault="00421E03" w:rsidP="009A0BCF">
      <w:pPr>
        <w:pStyle w:val="Texto"/>
      </w:pPr>
    </w:p>
    <w:p w:rsidR="00421E03" w:rsidRDefault="00421E03" w:rsidP="009A0BCF">
      <w:pPr>
        <w:pStyle w:val="Texto"/>
      </w:pPr>
      <w:r>
        <w:t>… e</w:t>
      </w:r>
      <w:r w:rsidRPr="00D5391E">
        <w:t xml:space="preserve">sa tradición paccionada de lo que han sido derechos históricos con la voluntad democrática del presente. Eso es lo que ha planteado la comisión o la ponencia en sus </w:t>
      </w:r>
      <w:r>
        <w:t>bases. Intentar esa simbiosis en</w:t>
      </w:r>
      <w:r w:rsidRPr="00D5391E">
        <w:t xml:space="preserve"> la tradición paccionada</w:t>
      </w:r>
      <w:r>
        <w:t>,</w:t>
      </w:r>
      <w:r w:rsidRPr="00D5391E">
        <w:t xml:space="preserve"> pacto con el principio democrático</w:t>
      </w:r>
      <w:r>
        <w:t>.</w:t>
      </w:r>
    </w:p>
    <w:p w:rsidR="00421E03" w:rsidRDefault="00421E03" w:rsidP="009A0BCF">
      <w:pPr>
        <w:pStyle w:val="Texto"/>
      </w:pPr>
    </w:p>
    <w:p w:rsidR="00421E03" w:rsidRDefault="00421E03" w:rsidP="009A0BCF">
      <w:pPr>
        <w:pStyle w:val="Texto"/>
      </w:pPr>
      <w:r>
        <w:t>Y</w:t>
      </w:r>
      <w:r w:rsidRPr="00D5391E">
        <w:t xml:space="preserve"> no lo</w:t>
      </w:r>
      <w:r>
        <w:t xml:space="preserve"> digo</w:t>
      </w:r>
      <w:r w:rsidRPr="00D5391E">
        <w:t xml:space="preserve"> yo</w:t>
      </w:r>
      <w:r>
        <w:t>,</w:t>
      </w:r>
      <w:r w:rsidRPr="00D5391E">
        <w:t xml:space="preserve"> lo decía Herrero de Miñón en esta Cámara. C</w:t>
      </w:r>
      <w:r>
        <w:t xml:space="preserve">laro, ya sé que a ustedes </w:t>
      </w:r>
      <w:r w:rsidRPr="00D5391E">
        <w:t xml:space="preserve">no les gusta </w:t>
      </w:r>
      <w:r>
        <w:t>Herrero de Miñón, p</w:t>
      </w:r>
      <w:r w:rsidRPr="00D5391E">
        <w:t>ero es uno de los padres de la Constitución</w:t>
      </w:r>
      <w:r>
        <w:t>. Y</w:t>
      </w:r>
      <w:r w:rsidRPr="00D5391E">
        <w:t xml:space="preserve"> decía </w:t>
      </w:r>
      <w:r>
        <w:t>en esta Cámara, llegó a decir, "El Derecho C</w:t>
      </w:r>
      <w:r w:rsidRPr="00D5391E">
        <w:t>onstitucional o sirve para resolver los conflictos de poder, los conflictos de identidad, los conflictos que plantea la libertad o no sirve para nada</w:t>
      </w:r>
      <w:r>
        <w:t>".</w:t>
      </w:r>
    </w:p>
    <w:p w:rsidR="00421E03" w:rsidRDefault="00421E03" w:rsidP="009A0BCF">
      <w:pPr>
        <w:pStyle w:val="Texto"/>
      </w:pPr>
    </w:p>
    <w:p w:rsidR="00421E03" w:rsidRDefault="00421E03" w:rsidP="009A0BCF">
      <w:pPr>
        <w:pStyle w:val="Texto"/>
      </w:pPr>
      <w:r>
        <w:t>E</w:t>
      </w:r>
      <w:r w:rsidRPr="00D5391E">
        <w:t>l futuro del pueblo vasco tiene que ser el que los vascos quieran</w:t>
      </w:r>
      <w:r>
        <w:t>.</w:t>
      </w:r>
      <w:r w:rsidRPr="00D5391E">
        <w:t xml:space="preserve"> </w:t>
      </w:r>
    </w:p>
    <w:p w:rsidR="00421E03" w:rsidRDefault="00421E03" w:rsidP="009A0BCF">
      <w:pPr>
        <w:pStyle w:val="Texto"/>
      </w:pPr>
    </w:p>
    <w:p w:rsidR="00421E03" w:rsidRDefault="00421E03" w:rsidP="009A0BCF">
      <w:pPr>
        <w:pStyle w:val="Texto"/>
      </w:pPr>
      <w:r>
        <w:t>N</w:t>
      </w:r>
      <w:r w:rsidRPr="00D5391E">
        <w:t>o se trata solamente de convivir, que también</w:t>
      </w:r>
      <w:r>
        <w:t>. S</w:t>
      </w:r>
      <w:r w:rsidRPr="00D5391E">
        <w:t>obre todo</w:t>
      </w:r>
      <w:r>
        <w:t>,</w:t>
      </w:r>
      <w:r w:rsidRPr="00D5391E">
        <w:t xml:space="preserve"> y a la luz de los debates que hemos tenido en materia de pacificación y normalización, se trata de coexistir</w:t>
      </w:r>
      <w:r>
        <w:t>, cuando menos de coexistir. Q</w:t>
      </w:r>
      <w:r w:rsidRPr="00D5391E">
        <w:t>ue hay un estado plurinacional y esas naciones deben poder convivir sin anularse las unas a las otras</w:t>
      </w:r>
      <w:r>
        <w:t xml:space="preserve">. Coexistir desde </w:t>
      </w:r>
      <w:r w:rsidRPr="00D5391E">
        <w:t>el respeto</w:t>
      </w:r>
      <w:r>
        <w:t>. R</w:t>
      </w:r>
      <w:r w:rsidRPr="00D5391E">
        <w:t>espeto a la nación vasca, a la nación española, a la nación catalana</w:t>
      </w:r>
      <w:r>
        <w:t xml:space="preserve"> y a la gallega.</w:t>
      </w:r>
    </w:p>
    <w:p w:rsidR="00421E03" w:rsidRDefault="00421E03" w:rsidP="009A0BCF">
      <w:pPr>
        <w:pStyle w:val="Texto"/>
      </w:pPr>
    </w:p>
    <w:p w:rsidR="00421E03" w:rsidRDefault="00421E03" w:rsidP="009A0BCF">
      <w:pPr>
        <w:pStyle w:val="Texto"/>
      </w:pPr>
    </w:p>
    <w:p w:rsidR="00421E03" w:rsidRPr="00F159B4" w:rsidRDefault="00421E03" w:rsidP="009A0BCF">
      <w:pPr>
        <w:pStyle w:val="Texto"/>
        <w:rPr>
          <w:lang w:val="eu-ES"/>
        </w:rPr>
      </w:pPr>
      <w:r w:rsidRPr="00F159B4">
        <w:rPr>
          <w:rFonts w:ascii="Futura Md BT" w:hAnsi="Futura Md BT"/>
          <w:lang w:val="eu-ES"/>
        </w:rPr>
        <w:t>LEHENDAKARIAK</w:t>
      </w:r>
      <w:r w:rsidRPr="00F159B4">
        <w:rPr>
          <w:lang w:val="eu-ES"/>
        </w:rPr>
        <w:t>: Eskerrik asko, Egibar jauna.</w:t>
      </w:r>
    </w:p>
    <w:p w:rsidR="00421E03" w:rsidRPr="00F159B4" w:rsidRDefault="00421E03" w:rsidP="009A0BCF">
      <w:pPr>
        <w:pStyle w:val="Texto"/>
        <w:rPr>
          <w:lang w:val="eu-ES"/>
        </w:rPr>
      </w:pPr>
    </w:p>
    <w:p w:rsidR="00421E03" w:rsidRPr="00F159B4" w:rsidRDefault="00421E03" w:rsidP="009A0BCF">
      <w:pPr>
        <w:pStyle w:val="Texto"/>
        <w:rPr>
          <w:lang w:val="eu-ES"/>
        </w:rPr>
      </w:pPr>
      <w:r w:rsidRPr="00F159B4">
        <w:rPr>
          <w:lang w:val="eu-ES"/>
        </w:rPr>
        <w:t>Eztabaida amaitu denez, bozketara jarriko dugu Euskal Sozialistak aurkeztutako jatorrizko proposamena. Bozkatu dezakegu.</w:t>
      </w:r>
    </w:p>
    <w:p w:rsidR="00421E03" w:rsidRPr="00F159B4" w:rsidRDefault="00421E03" w:rsidP="009A0BCF">
      <w:pPr>
        <w:pStyle w:val="Texto"/>
        <w:rPr>
          <w:lang w:val="eu-ES"/>
        </w:rPr>
      </w:pPr>
    </w:p>
    <w:p w:rsidR="00421E03" w:rsidRPr="00F159B4" w:rsidRDefault="00421E03" w:rsidP="009A0BCF">
      <w:pPr>
        <w:pStyle w:val="Texto"/>
        <w:rPr>
          <w:lang w:val="eu-ES"/>
        </w:rPr>
      </w:pPr>
    </w:p>
    <w:p w:rsidR="00421E03" w:rsidRPr="00F159B4" w:rsidRDefault="00421E03" w:rsidP="009A0BCF">
      <w:pPr>
        <w:pStyle w:val="anotaciones0"/>
        <w:rPr>
          <w:lang w:val="eu-ES"/>
        </w:rPr>
      </w:pPr>
      <w:r w:rsidRPr="00F159B4">
        <w:rPr>
          <w:lang w:val="eu-ES"/>
        </w:rPr>
        <w:t>Botazioa eginda, hauxe izan da emaitza: emandako botoak, 74; aldekoak, 9; aurkakoak, 55; abstentzioak, 10.</w:t>
      </w:r>
    </w:p>
    <w:p w:rsidR="00421E03" w:rsidRPr="00F159B4" w:rsidRDefault="00421E03" w:rsidP="009A0BCF">
      <w:pPr>
        <w:pStyle w:val="Texto"/>
        <w:rPr>
          <w:lang w:val="eu-ES"/>
        </w:rPr>
      </w:pPr>
    </w:p>
    <w:p w:rsidR="00421E03" w:rsidRPr="00F159B4" w:rsidRDefault="00421E03" w:rsidP="009A0BCF">
      <w:pPr>
        <w:pStyle w:val="Texto"/>
        <w:rPr>
          <w:lang w:val="eu-ES"/>
        </w:rPr>
      </w:pPr>
    </w:p>
    <w:p w:rsidR="00421E03" w:rsidRPr="00F159B4" w:rsidRDefault="00421E03" w:rsidP="009A0BCF">
      <w:pPr>
        <w:pStyle w:val="Texto"/>
        <w:rPr>
          <w:lang w:val="eu-ES"/>
        </w:rPr>
      </w:pPr>
      <w:r w:rsidRPr="00F159B4">
        <w:rPr>
          <w:rFonts w:ascii="Futura Md BT" w:hAnsi="Futura Md BT"/>
          <w:lang w:val="eu-ES"/>
        </w:rPr>
        <w:t>LEHENDAKARIAK</w:t>
      </w:r>
      <w:r w:rsidRPr="00F159B4">
        <w:rPr>
          <w:lang w:val="eu-ES"/>
        </w:rPr>
        <w:t>: Beraz, ez da onartu jatorrizko testua.</w:t>
      </w:r>
    </w:p>
    <w:p w:rsidR="00421E03" w:rsidRPr="00F159B4" w:rsidRDefault="00421E03" w:rsidP="009A0BCF">
      <w:pPr>
        <w:pStyle w:val="Texto"/>
        <w:rPr>
          <w:lang w:val="eu-ES"/>
        </w:rPr>
      </w:pPr>
    </w:p>
    <w:p w:rsidR="00421E03" w:rsidRPr="00F159B4" w:rsidRDefault="00421E03" w:rsidP="009A0BCF">
      <w:pPr>
        <w:pStyle w:val="Texto"/>
        <w:rPr>
          <w:lang w:val="eu-ES"/>
        </w:rPr>
      </w:pPr>
      <w:r w:rsidRPr="00F159B4">
        <w:rPr>
          <w:lang w:val="eu-ES"/>
        </w:rPr>
        <w:t xml:space="preserve">Jarraian Elkarrekin </w:t>
      </w:r>
      <w:proofErr w:type="spellStart"/>
      <w:r w:rsidRPr="00F159B4">
        <w:rPr>
          <w:lang w:val="eu-ES"/>
        </w:rPr>
        <w:t>Podemos</w:t>
      </w:r>
      <w:proofErr w:type="spellEnd"/>
      <w:r w:rsidRPr="00F159B4">
        <w:rPr>
          <w:lang w:val="eu-ES"/>
        </w:rPr>
        <w:t xml:space="preserve"> taldearen osoko zuzenketa bozkatuko dugu. Bozkatu dezakegu.</w:t>
      </w:r>
    </w:p>
    <w:p w:rsidR="00421E03" w:rsidRPr="00F159B4" w:rsidRDefault="00421E03" w:rsidP="009A0BCF">
      <w:pPr>
        <w:pStyle w:val="Texto"/>
        <w:rPr>
          <w:lang w:val="eu-ES"/>
        </w:rPr>
      </w:pPr>
    </w:p>
    <w:p w:rsidR="00421E03" w:rsidRPr="00F159B4" w:rsidRDefault="00421E03" w:rsidP="009A0BCF">
      <w:pPr>
        <w:pStyle w:val="Texto"/>
        <w:rPr>
          <w:lang w:val="eu-ES"/>
        </w:rPr>
      </w:pPr>
    </w:p>
    <w:p w:rsidR="00421E03" w:rsidRPr="00F159B4" w:rsidRDefault="00421E03" w:rsidP="009A0BCF">
      <w:pPr>
        <w:pStyle w:val="anotaciones0"/>
        <w:rPr>
          <w:lang w:val="eu-ES"/>
        </w:rPr>
      </w:pPr>
      <w:r w:rsidRPr="00F159B4">
        <w:rPr>
          <w:lang w:val="eu-ES"/>
        </w:rPr>
        <w:t>Botazioa eginda, hauxe izan da emaitza: emandako botoak, 74; aldekoak, 10; aurkakoak, 64; abstentzioak, 0.</w:t>
      </w:r>
    </w:p>
    <w:p w:rsidR="00421E03" w:rsidRPr="00F159B4" w:rsidRDefault="00421E03" w:rsidP="009A0BCF">
      <w:pPr>
        <w:pStyle w:val="Texto"/>
        <w:rPr>
          <w:lang w:val="eu-ES"/>
        </w:rPr>
      </w:pPr>
    </w:p>
    <w:p w:rsidR="00421E03" w:rsidRPr="00F159B4" w:rsidRDefault="00421E03" w:rsidP="009A0BCF">
      <w:pPr>
        <w:pStyle w:val="Texto"/>
        <w:rPr>
          <w:lang w:val="eu-ES"/>
        </w:rPr>
      </w:pPr>
    </w:p>
    <w:p w:rsidR="00421E03" w:rsidRPr="00F159B4" w:rsidRDefault="00421E03" w:rsidP="009A0BCF">
      <w:pPr>
        <w:pStyle w:val="Texto"/>
        <w:rPr>
          <w:lang w:val="eu-ES"/>
        </w:rPr>
      </w:pPr>
      <w:r w:rsidRPr="00F159B4">
        <w:rPr>
          <w:rFonts w:ascii="Futura Md BT" w:hAnsi="Futura Md BT"/>
          <w:lang w:val="eu-ES"/>
        </w:rPr>
        <w:t>LEHENDAKARIAK</w:t>
      </w:r>
      <w:r w:rsidRPr="00F159B4">
        <w:rPr>
          <w:lang w:val="eu-ES"/>
        </w:rPr>
        <w:t>: Beraz, ez da onartu.</w:t>
      </w:r>
    </w:p>
    <w:p w:rsidR="00421E03" w:rsidRPr="00F159B4" w:rsidRDefault="00421E03" w:rsidP="009A0BCF">
      <w:pPr>
        <w:pStyle w:val="Texto"/>
        <w:rPr>
          <w:lang w:val="eu-ES"/>
        </w:rPr>
      </w:pPr>
    </w:p>
    <w:p w:rsidR="00421E03" w:rsidRPr="00F159B4" w:rsidRDefault="00421E03" w:rsidP="009A0BCF">
      <w:pPr>
        <w:pStyle w:val="Texto"/>
        <w:rPr>
          <w:lang w:val="eu-ES"/>
        </w:rPr>
      </w:pPr>
      <w:r w:rsidRPr="00F159B4">
        <w:rPr>
          <w:lang w:val="eu-ES"/>
        </w:rPr>
        <w:t>Jarraian Euskal Talde Popularraren osoko zuzenketa bozkatuko dugu. Bozkatu dezakegu.</w:t>
      </w:r>
    </w:p>
    <w:p w:rsidR="00421E03" w:rsidRPr="00F159B4" w:rsidRDefault="00421E03" w:rsidP="009A0BCF">
      <w:pPr>
        <w:pStyle w:val="Texto"/>
        <w:rPr>
          <w:lang w:val="eu-ES"/>
        </w:rPr>
      </w:pPr>
    </w:p>
    <w:p w:rsidR="00421E03" w:rsidRPr="00F159B4" w:rsidRDefault="00421E03" w:rsidP="009A0BCF">
      <w:pPr>
        <w:pStyle w:val="Texto"/>
        <w:rPr>
          <w:lang w:val="eu-ES"/>
        </w:rPr>
      </w:pPr>
    </w:p>
    <w:p w:rsidR="00421E03" w:rsidRPr="00F159B4" w:rsidRDefault="00421E03" w:rsidP="009A0BCF">
      <w:pPr>
        <w:pStyle w:val="anotaciones0"/>
        <w:rPr>
          <w:lang w:val="eu-ES"/>
        </w:rPr>
      </w:pPr>
      <w:r w:rsidRPr="00F159B4">
        <w:rPr>
          <w:lang w:val="eu-ES"/>
        </w:rPr>
        <w:t>Botazioa eginda, hauxe izan da emaitza: emandako botoak, 74; aldekoak, 9; aurkakoak, 65; abstentzioak, 0.</w:t>
      </w:r>
    </w:p>
    <w:p w:rsidR="00421E03" w:rsidRPr="00F159B4" w:rsidRDefault="00421E03" w:rsidP="009A0BCF">
      <w:pPr>
        <w:pStyle w:val="Texto"/>
        <w:rPr>
          <w:lang w:val="eu-ES"/>
        </w:rPr>
      </w:pPr>
    </w:p>
    <w:p w:rsidR="00421E03" w:rsidRPr="00F159B4" w:rsidRDefault="00421E03" w:rsidP="009A0BCF">
      <w:pPr>
        <w:pStyle w:val="Texto"/>
        <w:rPr>
          <w:lang w:val="eu-ES"/>
        </w:rPr>
      </w:pPr>
    </w:p>
    <w:p w:rsidR="00421E03" w:rsidRPr="00F159B4" w:rsidRDefault="00421E03" w:rsidP="009A0BCF">
      <w:pPr>
        <w:pStyle w:val="Texto"/>
        <w:rPr>
          <w:lang w:val="eu-ES"/>
        </w:rPr>
      </w:pPr>
      <w:r w:rsidRPr="00F159B4">
        <w:rPr>
          <w:rFonts w:ascii="Futura Md BT" w:hAnsi="Futura Md BT"/>
          <w:lang w:val="eu-ES"/>
        </w:rPr>
        <w:t>LEHENDAKARIAK</w:t>
      </w:r>
      <w:r w:rsidRPr="00F159B4">
        <w:rPr>
          <w:lang w:val="eu-ES"/>
        </w:rPr>
        <w:t>: Beraz, ez da onartu Talde Popularraren osoko zuzenketa.</w:t>
      </w:r>
    </w:p>
    <w:p w:rsidR="00421E03" w:rsidRPr="00F159B4" w:rsidRDefault="00421E03" w:rsidP="009A0BCF">
      <w:pPr>
        <w:pStyle w:val="Texto"/>
        <w:rPr>
          <w:lang w:val="eu-ES"/>
        </w:rPr>
      </w:pPr>
    </w:p>
    <w:p w:rsidR="00421E03" w:rsidRPr="00F159B4" w:rsidRDefault="00421E03" w:rsidP="009A0BCF">
      <w:pPr>
        <w:pStyle w:val="Texto"/>
        <w:rPr>
          <w:lang w:val="eu-ES"/>
        </w:rPr>
      </w:pPr>
      <w:r w:rsidRPr="00F159B4">
        <w:rPr>
          <w:lang w:val="eu-ES"/>
        </w:rPr>
        <w:t xml:space="preserve">Eta azkenik, EH Bildu eta </w:t>
      </w:r>
      <w:proofErr w:type="spellStart"/>
      <w:r w:rsidRPr="00F159B4">
        <w:rPr>
          <w:lang w:val="eu-ES"/>
        </w:rPr>
        <w:t>Euzko</w:t>
      </w:r>
      <w:proofErr w:type="spellEnd"/>
      <w:r w:rsidRPr="00F159B4">
        <w:rPr>
          <w:lang w:val="eu-ES"/>
        </w:rPr>
        <w:t xml:space="preserve"> Abertzaleak elkarrekin proposatu duten osoko zuzenketa bozkatuko dugu. Bozkatu dezakegu.</w:t>
      </w:r>
    </w:p>
    <w:p w:rsidR="00421E03" w:rsidRPr="00F159B4" w:rsidRDefault="00421E03" w:rsidP="009A0BCF">
      <w:pPr>
        <w:pStyle w:val="Texto"/>
        <w:rPr>
          <w:lang w:val="eu-ES"/>
        </w:rPr>
      </w:pPr>
    </w:p>
    <w:p w:rsidR="00421E03" w:rsidRPr="00F159B4" w:rsidRDefault="00421E03" w:rsidP="009A0BCF">
      <w:pPr>
        <w:pStyle w:val="Texto"/>
        <w:rPr>
          <w:lang w:val="eu-ES"/>
        </w:rPr>
      </w:pPr>
    </w:p>
    <w:p w:rsidR="00421E03" w:rsidRPr="00F159B4" w:rsidRDefault="00421E03" w:rsidP="009A0BCF">
      <w:pPr>
        <w:pStyle w:val="anotaciones0"/>
        <w:rPr>
          <w:lang w:val="eu-ES"/>
        </w:rPr>
      </w:pPr>
      <w:r w:rsidRPr="00F159B4">
        <w:rPr>
          <w:lang w:val="eu-ES"/>
        </w:rPr>
        <w:t>Botazioa eginda, hauxe izan da emaitza: emandako botoak, 74; aldekoak, 47; aurkakoak, 18; abstentzioak, 9.</w:t>
      </w:r>
    </w:p>
    <w:p w:rsidR="00421E03" w:rsidRPr="00F159B4" w:rsidRDefault="00421E03" w:rsidP="009A0BCF">
      <w:pPr>
        <w:pStyle w:val="Texto"/>
        <w:rPr>
          <w:lang w:val="eu-ES"/>
        </w:rPr>
      </w:pPr>
    </w:p>
    <w:p w:rsidR="00421E03" w:rsidRPr="00F159B4" w:rsidRDefault="00421E03" w:rsidP="009A0BCF">
      <w:pPr>
        <w:pStyle w:val="Texto"/>
        <w:rPr>
          <w:lang w:val="eu-ES"/>
        </w:rPr>
      </w:pPr>
    </w:p>
    <w:p w:rsidR="00421E03" w:rsidRPr="00F159B4" w:rsidRDefault="00421E03" w:rsidP="009A0BCF">
      <w:pPr>
        <w:pStyle w:val="Texto"/>
        <w:rPr>
          <w:lang w:val="eu-ES"/>
        </w:rPr>
      </w:pPr>
      <w:r w:rsidRPr="00F159B4">
        <w:rPr>
          <w:rFonts w:ascii="Futura Md BT" w:hAnsi="Futura Md BT"/>
          <w:lang w:val="eu-ES"/>
        </w:rPr>
        <w:t>LEHENDAKARIAK</w:t>
      </w:r>
      <w:r w:rsidRPr="00F159B4">
        <w:rPr>
          <w:lang w:val="eu-ES"/>
        </w:rPr>
        <w:t>: Beraz, onartuta geratu da osoko zuzenketa.</w:t>
      </w:r>
    </w:p>
    <w:p w:rsidR="00421E03" w:rsidRPr="00F159B4" w:rsidRDefault="00421E03" w:rsidP="009A0BCF">
      <w:pPr>
        <w:pStyle w:val="Texto"/>
        <w:rPr>
          <w:lang w:val="eu-ES"/>
        </w:rPr>
      </w:pPr>
    </w:p>
    <w:p w:rsidR="00421E03" w:rsidRPr="00F159B4" w:rsidRDefault="00421E03" w:rsidP="009A0BCF">
      <w:pPr>
        <w:pStyle w:val="Texto"/>
        <w:rPr>
          <w:lang w:val="eu-ES"/>
        </w:rPr>
      </w:pPr>
      <w:r w:rsidRPr="00F159B4">
        <w:rPr>
          <w:lang w:val="eu-ES"/>
        </w:rPr>
        <w:t xml:space="preserve">Gai-zerrendako zortzigarren puntua: "Euskal Talde Parlamentario Popularrak egindako legez besteko proposamena, garbiketako lan-kontratuko langileen taldearen lanpostuei buruz. Eztabaida eta behin betiko ebazpena". </w:t>
      </w:r>
    </w:p>
    <w:p w:rsidR="00421E03" w:rsidRPr="00F159B4" w:rsidRDefault="00421E03" w:rsidP="009A0BCF">
      <w:pPr>
        <w:pStyle w:val="Texto"/>
        <w:rPr>
          <w:lang w:val="eu-ES"/>
        </w:rPr>
      </w:pPr>
    </w:p>
    <w:p w:rsidR="00421E03" w:rsidRPr="00F159B4" w:rsidRDefault="00421E03" w:rsidP="009A0BCF">
      <w:pPr>
        <w:pStyle w:val="Texto"/>
        <w:rPr>
          <w:lang w:val="eu-ES"/>
        </w:rPr>
      </w:pPr>
      <w:r w:rsidRPr="00F159B4">
        <w:rPr>
          <w:lang w:val="eu-ES"/>
        </w:rPr>
        <w:t xml:space="preserve">Talde </w:t>
      </w:r>
      <w:proofErr w:type="spellStart"/>
      <w:r w:rsidRPr="00F159B4">
        <w:rPr>
          <w:lang w:val="eu-ES"/>
        </w:rPr>
        <w:t>proposatzailearen</w:t>
      </w:r>
      <w:proofErr w:type="spellEnd"/>
      <w:r w:rsidRPr="00F159B4">
        <w:rPr>
          <w:lang w:val="eu-ES"/>
        </w:rPr>
        <w:t xml:space="preserve"> txanda. Euskal Talde Popularraren ordezkaria den </w:t>
      </w:r>
      <w:proofErr w:type="spellStart"/>
      <w:r w:rsidRPr="00F159B4">
        <w:rPr>
          <w:lang w:val="eu-ES"/>
        </w:rPr>
        <w:t>de</w:t>
      </w:r>
      <w:proofErr w:type="spellEnd"/>
      <w:r w:rsidRPr="00F159B4">
        <w:rPr>
          <w:lang w:val="eu-ES"/>
        </w:rPr>
        <w:t xml:space="preserve"> </w:t>
      </w:r>
      <w:proofErr w:type="spellStart"/>
      <w:r w:rsidRPr="00F159B4">
        <w:rPr>
          <w:lang w:val="eu-ES"/>
        </w:rPr>
        <w:t>Bengoechea</w:t>
      </w:r>
      <w:proofErr w:type="spellEnd"/>
      <w:r w:rsidRPr="00F159B4">
        <w:rPr>
          <w:lang w:val="eu-ES"/>
        </w:rPr>
        <w:t xml:space="preserve"> andreak dauka hitza ekimena aurkeztu eta defendatzeko.</w:t>
      </w:r>
    </w:p>
    <w:p w:rsidR="00421E03" w:rsidRPr="00F159B4" w:rsidRDefault="00421E03" w:rsidP="009A0BCF">
      <w:pPr>
        <w:pStyle w:val="Texto"/>
        <w:rPr>
          <w:lang w:val="eu-ES"/>
        </w:rPr>
      </w:pPr>
    </w:p>
    <w:p w:rsidR="00421E03" w:rsidRPr="00421E03" w:rsidRDefault="00421E03" w:rsidP="009A0BCF">
      <w:pPr>
        <w:pStyle w:val="Texto"/>
        <w:rPr>
          <w:lang w:val="eu-ES"/>
        </w:rPr>
      </w:pPr>
    </w:p>
    <w:p w:rsidR="00421E03" w:rsidRDefault="00421E03" w:rsidP="009A0BCF">
      <w:pPr>
        <w:pStyle w:val="Texto"/>
      </w:pPr>
      <w:r w:rsidRPr="00F159B4">
        <w:rPr>
          <w:rFonts w:ascii="Futura Md BT" w:hAnsi="Futura Md BT"/>
        </w:rPr>
        <w:t>DE BENGOECHEA ESTRADE</w:t>
      </w:r>
      <w:r>
        <w:t xml:space="preserve"> </w:t>
      </w:r>
      <w:proofErr w:type="spellStart"/>
      <w:r>
        <w:t>andreak</w:t>
      </w:r>
      <w:proofErr w:type="spellEnd"/>
      <w:r>
        <w:t>: Gracias, señora presidenta.</w:t>
      </w:r>
    </w:p>
    <w:p w:rsidR="00421E03" w:rsidRDefault="00421E03" w:rsidP="009A0BCF">
      <w:pPr>
        <w:pStyle w:val="Texto"/>
      </w:pPr>
    </w:p>
    <w:p w:rsidR="00421E03" w:rsidRDefault="00421E03" w:rsidP="009A0BCF">
      <w:pPr>
        <w:pStyle w:val="Texto"/>
      </w:pPr>
      <w:r>
        <w:t>Bueno.</w:t>
      </w:r>
      <w:r w:rsidRPr="00D5391E">
        <w:t xml:space="preserve"> Buenas tardes a todos. El lehendakari</w:t>
      </w:r>
      <w:r>
        <w:t>,</w:t>
      </w:r>
      <w:r w:rsidRPr="00D5391E">
        <w:t xml:space="preserve"> consejeros</w:t>
      </w:r>
      <w:r>
        <w:t>,</w:t>
      </w:r>
      <w:r w:rsidRPr="00D5391E">
        <w:t xml:space="preserve"> parlamentarios.</w:t>
      </w:r>
    </w:p>
    <w:p w:rsidR="00421E03" w:rsidRDefault="00421E03" w:rsidP="009A0BCF">
      <w:pPr>
        <w:pStyle w:val="Texto"/>
      </w:pPr>
    </w:p>
    <w:p w:rsidR="00421E03" w:rsidRDefault="00421E03" w:rsidP="009A0BCF">
      <w:pPr>
        <w:pStyle w:val="Texto"/>
      </w:pPr>
      <w:r>
        <w:t>Para mí</w:t>
      </w:r>
      <w:r w:rsidRPr="00D5391E">
        <w:t xml:space="preserve"> pues en estos momentos es una satisfacción anunciarles que po</w:t>
      </w:r>
      <w:r>
        <w:t>r lo menos vamos a cerrar este p</w:t>
      </w:r>
      <w:r w:rsidRPr="00D5391E">
        <w:t>leno con una votación positiva por unanimidad</w:t>
      </w:r>
      <w:r>
        <w:t>.</w:t>
      </w:r>
    </w:p>
    <w:p w:rsidR="00421E03" w:rsidRDefault="00421E03" w:rsidP="009A0BCF">
      <w:pPr>
        <w:pStyle w:val="Texto"/>
      </w:pPr>
    </w:p>
    <w:p w:rsidR="00421E03" w:rsidRDefault="00421E03" w:rsidP="009A0BCF">
      <w:pPr>
        <w:pStyle w:val="Texto"/>
      </w:pPr>
      <w:r>
        <w:t>Y muchas veces en este p</w:t>
      </w:r>
      <w:r w:rsidRPr="00D5391E">
        <w:t>leno hablamos de igualdad y discutimos desde cada uno de nuestros p</w:t>
      </w:r>
      <w:r>
        <w:t>untos de vista. Porque sí,</w:t>
      </w:r>
      <w:r w:rsidRPr="00D5391E">
        <w:t xml:space="preserve"> sobre la igualdad estamos todos de acuerdo, pero cada uno lo en</w:t>
      </w:r>
      <w:r>
        <w:t>focamos desde un punto de vista. P</w:t>
      </w:r>
      <w:r w:rsidRPr="00D5391E">
        <w:t>orque</w:t>
      </w:r>
      <w:r>
        <w:t>,</w:t>
      </w:r>
      <w:r w:rsidRPr="00D5391E">
        <w:t xml:space="preserve"> vamos a ver</w:t>
      </w:r>
      <w:r>
        <w:t>,</w:t>
      </w:r>
      <w:r w:rsidRPr="00D5391E">
        <w:t xml:space="preserve"> yo lo de</w:t>
      </w:r>
      <w:r>
        <w:t xml:space="preserve">l </w:t>
      </w:r>
      <w:proofErr w:type="spellStart"/>
      <w:r>
        <w:t>hetero</w:t>
      </w:r>
      <w:r w:rsidRPr="00D5391E">
        <w:t>patriarcad</w:t>
      </w:r>
      <w:r>
        <w:t>o</w:t>
      </w:r>
      <w:proofErr w:type="spellEnd"/>
      <w:r>
        <w:t xml:space="preserve"> pues como puede que ser que sí,</w:t>
      </w:r>
      <w:r w:rsidRPr="00D5391E">
        <w:t xml:space="preserve"> pero también más bien que no</w:t>
      </w:r>
      <w:r>
        <w:t>.</w:t>
      </w:r>
    </w:p>
    <w:p w:rsidR="00421E03" w:rsidRDefault="00421E03" w:rsidP="009A0BCF">
      <w:pPr>
        <w:pStyle w:val="Texto"/>
      </w:pPr>
    </w:p>
    <w:p w:rsidR="00421E03" w:rsidRDefault="00421E03" w:rsidP="009A0BCF">
      <w:pPr>
        <w:pStyle w:val="Texto"/>
      </w:pPr>
      <w:r>
        <w:t>¿Y qué</w:t>
      </w:r>
      <w:r w:rsidRPr="00D5391E">
        <w:t xml:space="preserve"> no</w:t>
      </w:r>
      <w:r>
        <w:t>s</w:t>
      </w:r>
      <w:r w:rsidRPr="00D5391E">
        <w:t xml:space="preserve"> sucede</w:t>
      </w:r>
      <w:r>
        <w:t>? Q</w:t>
      </w:r>
      <w:r w:rsidRPr="00D5391E">
        <w:t>ue al</w:t>
      </w:r>
      <w:r>
        <w:t xml:space="preserve"> habla</w:t>
      </w:r>
      <w:r w:rsidRPr="00D5391E">
        <w:t>r en general de estos</w:t>
      </w:r>
      <w:r>
        <w:t xml:space="preserve"> temas es muy difícil coincidir.</w:t>
      </w:r>
    </w:p>
    <w:p w:rsidR="00421E03" w:rsidRDefault="00421E03" w:rsidP="009A0BCF">
      <w:pPr>
        <w:pStyle w:val="Texto"/>
      </w:pPr>
    </w:p>
    <w:p w:rsidR="00421E03" w:rsidRDefault="00421E03" w:rsidP="009A0BCF">
      <w:pPr>
        <w:pStyle w:val="Texto"/>
      </w:pPr>
      <w:r>
        <w:t>T</w:t>
      </w:r>
      <w:r w:rsidRPr="00D5391E">
        <w:t>ambién hemos estado hablando</w:t>
      </w:r>
      <w:r>
        <w:t>… Ah,</w:t>
      </w:r>
      <w:r w:rsidRPr="00D5391E">
        <w:t xml:space="preserve"> bueno, les qu</w:t>
      </w:r>
      <w:r>
        <w:t>ería recordar el otro día leí en un artículo…</w:t>
      </w:r>
      <w:r w:rsidRPr="00D5391E">
        <w:t xml:space="preserve"> </w:t>
      </w:r>
      <w:r>
        <w:t>L</w:t>
      </w:r>
      <w:r w:rsidRPr="00D5391E">
        <w:t>a ideología es necesaria</w:t>
      </w:r>
      <w:r>
        <w:t>. Y</w:t>
      </w:r>
      <w:r w:rsidRPr="00D5391E">
        <w:t xml:space="preserve"> desde luego nosotros no vamos </w:t>
      </w:r>
      <w:r>
        <w:t>a renunciar a nuestra ideología. P</w:t>
      </w:r>
      <w:r w:rsidRPr="00D5391E">
        <w:t>ero le</w:t>
      </w:r>
      <w:r>
        <w:t>í</w:t>
      </w:r>
      <w:r w:rsidRPr="00D5391E">
        <w:t xml:space="preserve"> y me pareció muy acertado que la mejor forma de escapar a la realidad era atrinch</w:t>
      </w:r>
      <w:r>
        <w:t xml:space="preserve">erarse en la </w:t>
      </w:r>
      <w:r>
        <w:lastRenderedPageBreak/>
        <w:t>ideología propia, de esa</w:t>
      </w:r>
      <w:r w:rsidRPr="00D5391E">
        <w:t xml:space="preserve"> forma lo tiene</w:t>
      </w:r>
      <w:r>
        <w:t>s</w:t>
      </w:r>
      <w:r w:rsidRPr="00D5391E">
        <w:t xml:space="preserve"> todo ya re</w:t>
      </w:r>
      <w:r>
        <w:t>suelto y no hace falta que veas</w:t>
      </w:r>
      <w:r w:rsidRPr="00D5391E">
        <w:t xml:space="preserve"> la realidad</w:t>
      </w:r>
      <w:r>
        <w:t>.</w:t>
      </w:r>
    </w:p>
    <w:p w:rsidR="00421E03" w:rsidRDefault="00421E03" w:rsidP="009A0BCF">
      <w:pPr>
        <w:pStyle w:val="Texto"/>
      </w:pPr>
    </w:p>
    <w:p w:rsidR="00421E03" w:rsidRDefault="00421E03" w:rsidP="009A0BCF">
      <w:pPr>
        <w:pStyle w:val="Texto"/>
      </w:pPr>
      <w:r>
        <w:t>T</w:t>
      </w:r>
      <w:r w:rsidRPr="00D5391E">
        <w:t>ambién en plenos pasados hemos hablado mucho de contratación</w:t>
      </w:r>
      <w:r>
        <w:t>. Y</w:t>
      </w:r>
      <w:r w:rsidRPr="00D5391E">
        <w:t xml:space="preserve"> como hemos h</w:t>
      </w:r>
      <w:r>
        <w:t>ablado en general…</w:t>
      </w:r>
    </w:p>
    <w:p w:rsidR="00421E03" w:rsidRDefault="00421E03" w:rsidP="009A0BCF">
      <w:pPr>
        <w:pStyle w:val="Texto"/>
      </w:pPr>
    </w:p>
    <w:p w:rsidR="00421E03" w:rsidRDefault="00421E03" w:rsidP="009A0BCF">
      <w:pPr>
        <w:pStyle w:val="Texto"/>
      </w:pPr>
    </w:p>
    <w:p w:rsidR="00421E03" w:rsidRPr="00B805FC" w:rsidRDefault="00421E03" w:rsidP="009A0BCF">
      <w:pPr>
        <w:pStyle w:val="Texto"/>
        <w:rPr>
          <w:lang w:val="eu-ES"/>
        </w:rPr>
      </w:pPr>
      <w:r w:rsidRPr="00B805FC">
        <w:rPr>
          <w:rFonts w:ascii="Futura Md BT" w:hAnsi="Futura Md BT"/>
          <w:lang w:val="eu-ES"/>
        </w:rPr>
        <w:t>LEHENDAKARIAK</w:t>
      </w:r>
      <w:r w:rsidRPr="00B805FC">
        <w:rPr>
          <w:lang w:val="eu-ES"/>
        </w:rPr>
        <w:t>: Isiltasuna, mesedez.</w:t>
      </w:r>
    </w:p>
    <w:p w:rsidR="00421E03" w:rsidRDefault="00421E03" w:rsidP="009A0BCF">
      <w:pPr>
        <w:pStyle w:val="Texto"/>
      </w:pPr>
    </w:p>
    <w:p w:rsidR="00421E03" w:rsidRDefault="00421E03" w:rsidP="009A0BCF">
      <w:pPr>
        <w:pStyle w:val="Texto"/>
      </w:pPr>
    </w:p>
    <w:p w:rsidR="00421E03" w:rsidRDefault="00421E03" w:rsidP="009A0BCF">
      <w:pPr>
        <w:pStyle w:val="Texto"/>
      </w:pPr>
      <w:r w:rsidRPr="00A329CF">
        <w:rPr>
          <w:rFonts w:ascii="Futura Md BT" w:hAnsi="Futura Md BT"/>
        </w:rPr>
        <w:t>DE BENGOECHEA ESTRADE</w:t>
      </w:r>
      <w:r>
        <w:t xml:space="preserve"> </w:t>
      </w:r>
      <w:proofErr w:type="spellStart"/>
      <w:r>
        <w:t>andreak</w:t>
      </w:r>
      <w:proofErr w:type="spellEnd"/>
      <w:r>
        <w:t xml:space="preserve">: … y como hemos hablado cada uno </w:t>
      </w:r>
      <w:r w:rsidRPr="00D5391E">
        <w:t xml:space="preserve">desde nuestro punto de vista pues ha sido muy difícil llegar a un acuerdo. </w:t>
      </w:r>
    </w:p>
    <w:p w:rsidR="00421E03" w:rsidRDefault="00421E03" w:rsidP="009A0BCF">
      <w:pPr>
        <w:pStyle w:val="Texto"/>
      </w:pPr>
    </w:p>
    <w:p w:rsidR="00421E03" w:rsidRDefault="00421E03" w:rsidP="009A0BCF">
      <w:pPr>
        <w:pStyle w:val="Texto"/>
      </w:pPr>
      <w:r w:rsidRPr="00D5391E">
        <w:t>Por eso creo que si mira</w:t>
      </w:r>
      <w:r>
        <w:t>mos</w:t>
      </w:r>
      <w:r w:rsidRPr="00D5391E">
        <w:t xml:space="preserve"> aspectos concretos, concretos</w:t>
      </w:r>
      <w:r>
        <w:t>,</w:t>
      </w:r>
      <w:r w:rsidRPr="00D5391E">
        <w:t xml:space="preserve"> colectivos concretos, con circunstancias concretas</w:t>
      </w:r>
      <w:r>
        <w:t>, va a ser mucho más difícil… o mucho más fácil</w:t>
      </w:r>
      <w:r w:rsidRPr="00D5391E">
        <w:t xml:space="preserve"> ponernos de acuerdo</w:t>
      </w:r>
      <w:r>
        <w:t>. Y</w:t>
      </w:r>
      <w:r w:rsidRPr="00D5391E">
        <w:t xml:space="preserve"> así ha sido en este caso.  </w:t>
      </w:r>
    </w:p>
    <w:p w:rsidR="00421E03" w:rsidRDefault="00421E03" w:rsidP="009A0BCF">
      <w:pPr>
        <w:pStyle w:val="Texto"/>
      </w:pPr>
    </w:p>
    <w:p w:rsidR="00421E03" w:rsidRDefault="00421E03" w:rsidP="009A0BCF">
      <w:pPr>
        <w:pStyle w:val="Texto"/>
      </w:pPr>
      <w:r w:rsidRPr="00D5391E">
        <w:t>Vamos a hablar un poco del colectivo.</w:t>
      </w:r>
    </w:p>
    <w:p w:rsidR="00421E03" w:rsidRDefault="00421E03" w:rsidP="009A0BCF">
      <w:pPr>
        <w:pStyle w:val="Texto"/>
      </w:pPr>
    </w:p>
    <w:p w:rsidR="00421E03" w:rsidRDefault="00421E03" w:rsidP="009A0BCF">
      <w:pPr>
        <w:pStyle w:val="Texto"/>
      </w:pPr>
      <w:r w:rsidRPr="00D5391E">
        <w:t>Mire</w:t>
      </w:r>
      <w:r>
        <w:t>n</w:t>
      </w:r>
      <w:r w:rsidRPr="00D5391E">
        <w:t>, estamos ante dos colectivos que son mayoritariamente femeninos, mayoritariamente femeninos</w:t>
      </w:r>
      <w:r>
        <w:t>,</w:t>
      </w:r>
      <w:r w:rsidRPr="00D5391E">
        <w:t xml:space="preserve"> y con unos índices de </w:t>
      </w:r>
      <w:proofErr w:type="spellStart"/>
      <w:r w:rsidRPr="00D5391E">
        <w:t>monoparentalidad</w:t>
      </w:r>
      <w:proofErr w:type="spellEnd"/>
      <w:r w:rsidRPr="00D5391E">
        <w:t xml:space="preserve"> altísimos</w:t>
      </w:r>
      <w:r>
        <w:t>. Y</w:t>
      </w:r>
      <w:r w:rsidRPr="00D5391E">
        <w:t xml:space="preserve"> resulta que están en circunstancias de temporalidad, que van desde unos cinco años</w:t>
      </w:r>
      <w:r>
        <w:t>,</w:t>
      </w:r>
      <w:r w:rsidRPr="00D5391E">
        <w:t xml:space="preserve"> que bueno</w:t>
      </w:r>
      <w:r>
        <w:t>,</w:t>
      </w:r>
      <w:r w:rsidRPr="00D5391E">
        <w:t xml:space="preserve"> son cinco años, pero es que hay personas en este colectivo que llevan 22 años siendo temporales</w:t>
      </w:r>
      <w:r>
        <w:t>.</w:t>
      </w:r>
      <w:r w:rsidR="002200C0">
        <w:t xml:space="preserve"> </w:t>
      </w:r>
      <w:r>
        <w:t>Y</w:t>
      </w:r>
      <w:r w:rsidRPr="00D5391E">
        <w:t xml:space="preserve"> a ver, seamos sinceros, </w:t>
      </w:r>
      <w:proofErr w:type="gramStart"/>
      <w:r>
        <w:t>¿</w:t>
      </w:r>
      <w:proofErr w:type="gramEnd"/>
      <w:r w:rsidRPr="00D5391E">
        <w:t>ustedes creen que si tuviéramo</w:t>
      </w:r>
      <w:r>
        <w:t>s un colectivo así de hombres…</w:t>
      </w:r>
    </w:p>
    <w:p w:rsidR="00421E03" w:rsidRDefault="00421E03" w:rsidP="009A0BCF">
      <w:pPr>
        <w:pStyle w:val="Texto"/>
      </w:pPr>
    </w:p>
    <w:p w:rsidR="00421E03" w:rsidRPr="00A00CA0" w:rsidRDefault="00421E03" w:rsidP="009A0BCF">
      <w:pPr>
        <w:pStyle w:val="Texto"/>
      </w:pPr>
      <w:r>
        <w:t xml:space="preserve">(53. </w:t>
      </w:r>
      <w:proofErr w:type="spellStart"/>
      <w:proofErr w:type="gramStart"/>
      <w:r>
        <w:t>zintaren</w:t>
      </w:r>
      <w:proofErr w:type="spellEnd"/>
      <w:proofErr w:type="gramEnd"/>
      <w:r>
        <w:t xml:space="preserve"> </w:t>
      </w:r>
      <w:proofErr w:type="spellStart"/>
      <w:r>
        <w:t>amaiera</w:t>
      </w:r>
      <w:proofErr w:type="spellEnd"/>
      <w:r>
        <w:t>)</w:t>
      </w:r>
    </w:p>
    <w:p w:rsidR="00421E03" w:rsidRPr="00C12A3B" w:rsidRDefault="00421E03" w:rsidP="009A0BCF">
      <w:pPr>
        <w:pStyle w:val="Texto"/>
        <w:rPr>
          <w:lang w:val="eu-ES"/>
        </w:rPr>
      </w:pPr>
      <w:r w:rsidRPr="00C12A3B">
        <w:rPr>
          <w:lang w:val="eu-ES"/>
        </w:rPr>
        <w:t>(54. zintaren hasiera)</w:t>
      </w:r>
    </w:p>
    <w:p w:rsidR="00421E03" w:rsidRDefault="00421E03" w:rsidP="009A0BCF">
      <w:pPr>
        <w:pStyle w:val="Texto"/>
      </w:pPr>
    </w:p>
    <w:p w:rsidR="00421E03" w:rsidRDefault="00421E03" w:rsidP="009A0BCF">
      <w:pPr>
        <w:pStyle w:val="Texto"/>
      </w:pPr>
      <w:r>
        <w:t>… p</w:t>
      </w:r>
      <w:r w:rsidRPr="00C12A3B">
        <w:t>ersonas en este colectivo que llevan 22 años siendo temporales</w:t>
      </w:r>
      <w:r>
        <w:t>. Y,</w:t>
      </w:r>
      <w:r w:rsidRPr="00C12A3B">
        <w:t xml:space="preserve"> a ver, seamos sinceros, </w:t>
      </w:r>
      <w:r>
        <w:t>¿</w:t>
      </w:r>
      <w:r w:rsidRPr="00C12A3B">
        <w:t>ustedes creen que si tuviéramos un colectivo así de hombres, esto se hab</w:t>
      </w:r>
      <w:r>
        <w:t>r</w:t>
      </w:r>
      <w:r w:rsidRPr="00C12A3B">
        <w:t>ía mantenido</w:t>
      </w:r>
      <w:r>
        <w:t>? D</w:t>
      </w:r>
      <w:r w:rsidRPr="00C12A3B">
        <w:t>íganme un colectivo de hombres</w:t>
      </w:r>
      <w:r>
        <w:t>,</w:t>
      </w:r>
      <w:r w:rsidRPr="00C12A3B">
        <w:t xml:space="preserve"> además, empleados por la Administración pública que lleven 22 años como </w:t>
      </w:r>
      <w:r w:rsidRPr="00C12A3B">
        <w:lastRenderedPageBreak/>
        <w:t>temporales. Yo creo que aquí</w:t>
      </w:r>
      <w:r>
        <w:t>,</w:t>
      </w:r>
      <w:r w:rsidRPr="00C12A3B">
        <w:t xml:space="preserve"> cuando hablamos de igualdad, vamos a pasar de hablar de lo general, donde puede ser que no estemos de acuerdo</w:t>
      </w:r>
      <w:r>
        <w:t xml:space="preserve">, a hablar </w:t>
      </w:r>
      <w:r w:rsidRPr="00C12A3B">
        <w:t>de lo concreto, que seguro que todos estamos de acuerdo</w:t>
      </w:r>
      <w:r>
        <w:t xml:space="preserve">. </w:t>
      </w:r>
      <w:r w:rsidRPr="00C12A3B">
        <w:t>Bueno</w:t>
      </w:r>
      <w:r>
        <w:t>,</w:t>
      </w:r>
      <w:r w:rsidRPr="00C12A3B">
        <w:t xml:space="preserve"> no todos</w:t>
      </w:r>
      <w:r>
        <w:t>,</w:t>
      </w:r>
      <w:r w:rsidRPr="00C12A3B">
        <w:t xml:space="preserve"> </w:t>
      </w:r>
      <w:r>
        <w:t>ahí veo</w:t>
      </w:r>
      <w:r w:rsidRPr="00C12A3B">
        <w:t xml:space="preserve"> alguno </w:t>
      </w:r>
      <w:r>
        <w:t>que no está</w:t>
      </w:r>
      <w:r w:rsidRPr="00C12A3B">
        <w:t>, pero en fin, vaya</w:t>
      </w:r>
      <w:r>
        <w:t>,</w:t>
      </w:r>
      <w:r w:rsidRPr="00C12A3B">
        <w:t xml:space="preserve"> mayoritariamente.</w:t>
      </w:r>
    </w:p>
    <w:p w:rsidR="00421E03" w:rsidRDefault="00421E03" w:rsidP="009A0BCF">
      <w:pPr>
        <w:pStyle w:val="Texto"/>
      </w:pPr>
    </w:p>
    <w:p w:rsidR="00421E03" w:rsidRDefault="00421E03" w:rsidP="009A0BCF">
      <w:pPr>
        <w:pStyle w:val="Texto"/>
      </w:pPr>
      <w:r w:rsidRPr="00C12A3B">
        <w:t>Es por esto que traemos hoy este debate al Pleno</w:t>
      </w:r>
      <w:r>
        <w:t>,</w:t>
      </w:r>
      <w:r w:rsidRPr="00C12A3B">
        <w:t xml:space="preserve"> y porque estamos contentos que todos estamos de acuerdo</w:t>
      </w:r>
      <w:r>
        <w:t>. En realidad creo</w:t>
      </w:r>
      <w:r w:rsidRPr="00C12A3B">
        <w:t xml:space="preserve"> que estamos todos muy cansados, no voy a leer todo</w:t>
      </w:r>
      <w:r>
        <w:t>. P</w:t>
      </w:r>
      <w:r w:rsidRPr="00C12A3B">
        <w:t>ero s</w:t>
      </w:r>
      <w:r>
        <w:t>o</w:t>
      </w:r>
      <w:r w:rsidRPr="00C12A3B">
        <w:t>lo decir que vamos a solucionar el problema de unas personas que son mayoritariamente</w:t>
      </w:r>
      <w:r>
        <w:t>,</w:t>
      </w:r>
      <w:r w:rsidRPr="00C12A3B">
        <w:t xml:space="preserve"> al </w:t>
      </w:r>
      <w:r>
        <w:t>noventa nueve coma</w:t>
      </w:r>
      <w:r w:rsidRPr="00C12A3B">
        <w:t xml:space="preserve"> algo por ciento</w:t>
      </w:r>
      <w:r>
        <w:t>,</w:t>
      </w:r>
      <w:r w:rsidRPr="00C12A3B">
        <w:t xml:space="preserve"> mujeres</w:t>
      </w:r>
      <w:r>
        <w:t>,</w:t>
      </w:r>
      <w:r w:rsidRPr="00C12A3B">
        <w:t xml:space="preserve"> que están en una situación difícil, que tienen un índice de </w:t>
      </w:r>
      <w:proofErr w:type="spellStart"/>
      <w:r w:rsidRPr="00C12A3B">
        <w:t>monoparentalidad</w:t>
      </w:r>
      <w:proofErr w:type="spellEnd"/>
      <w:r w:rsidRPr="00C12A3B">
        <w:t xml:space="preserve"> muy alto</w:t>
      </w:r>
      <w:r>
        <w:t xml:space="preserve">. Que, </w:t>
      </w:r>
      <w:r w:rsidRPr="00C12A3B">
        <w:t>además</w:t>
      </w:r>
      <w:r>
        <w:t>,</w:t>
      </w:r>
      <w:r w:rsidRPr="00C12A3B">
        <w:t xml:space="preserve"> raramente consiguen una jornada al completo</w:t>
      </w:r>
      <w:r>
        <w:t>,</w:t>
      </w:r>
      <w:r w:rsidRPr="00C12A3B">
        <w:t xml:space="preserve"> porque son personas</w:t>
      </w:r>
      <w:r>
        <w:t xml:space="preserve"> –como</w:t>
      </w:r>
      <w:r w:rsidRPr="00C12A3B">
        <w:t xml:space="preserve"> las</w:t>
      </w:r>
      <w:r>
        <w:t xml:space="preserve"> de</w:t>
      </w:r>
      <w:r w:rsidRPr="00C12A3B">
        <w:t xml:space="preserve"> ayuda a domicilio</w:t>
      </w:r>
      <w:r>
        <w:t>,</w:t>
      </w:r>
      <w:r w:rsidRPr="00C12A3B">
        <w:t xml:space="preserve"> que </w:t>
      </w:r>
      <w:r>
        <w:t xml:space="preserve">ese suele ser </w:t>
      </w:r>
      <w:r w:rsidRPr="00C12A3B">
        <w:t>un problema de los de municipios</w:t>
      </w:r>
      <w:r>
        <w:t>–</w:t>
      </w:r>
      <w:r w:rsidRPr="00C12A3B">
        <w:t xml:space="preserve"> que tiene</w:t>
      </w:r>
      <w:r>
        <w:t>n</w:t>
      </w:r>
      <w:r w:rsidRPr="00C12A3B">
        <w:t xml:space="preserve"> cinco horas, cuatro horas, seis horas. Entonces, estamos hablando de personas que</w:t>
      </w:r>
      <w:r>
        <w:t>,</w:t>
      </w:r>
      <w:r w:rsidRPr="00C12A3B">
        <w:t xml:space="preserve"> justamente</w:t>
      </w:r>
      <w:r>
        <w:t>,</w:t>
      </w:r>
      <w:r w:rsidRPr="00C12A3B">
        <w:t xml:space="preserve"> pueden ganar </w:t>
      </w:r>
      <w:r>
        <w:t>algo</w:t>
      </w:r>
      <w:r w:rsidRPr="00C12A3B">
        <w:t xml:space="preserve"> más de 900</w:t>
      </w:r>
      <w:r>
        <w:t>-1.000 euros. L</w:t>
      </w:r>
      <w:r w:rsidRPr="00C12A3B">
        <w:t>o cual</w:t>
      </w:r>
      <w:r>
        <w:t>,</w:t>
      </w:r>
      <w:r w:rsidRPr="00C12A3B">
        <w:t xml:space="preserve"> les impide conseguir ayudas, pero tiene que mantener su familia con estos dineros</w:t>
      </w:r>
      <w:r>
        <w:t>.</w:t>
      </w:r>
      <w:r w:rsidRPr="00C12A3B">
        <w:t xml:space="preserve"> </w:t>
      </w:r>
      <w:r>
        <w:t>Y</w:t>
      </w:r>
      <w:r w:rsidRPr="00C12A3B">
        <w:t xml:space="preserve"> eso es la realidad</w:t>
      </w:r>
      <w:r>
        <w:t>, y ahí,</w:t>
      </w:r>
      <w:r w:rsidRPr="00C12A3B">
        <w:t xml:space="preserve"> todos los</w:t>
      </w:r>
      <w:r>
        <w:t xml:space="preserve"> que abogamos por la igualdad, vamos a estar de acuerdo.</w:t>
      </w:r>
    </w:p>
    <w:p w:rsidR="00421E03" w:rsidRDefault="00421E03" w:rsidP="009A0BCF">
      <w:pPr>
        <w:pStyle w:val="Texto"/>
      </w:pPr>
    </w:p>
    <w:p w:rsidR="00421E03" w:rsidRDefault="00421E03" w:rsidP="009A0BCF">
      <w:pPr>
        <w:pStyle w:val="Texto"/>
      </w:pPr>
      <w:r w:rsidRPr="00C12A3B">
        <w:t>Entonces</w:t>
      </w:r>
      <w:r>
        <w:t xml:space="preserve">, vamos a resolver este problema. Y </w:t>
      </w:r>
      <w:r w:rsidRPr="00C12A3B">
        <w:t>para mí es un orgullo que todos ustedes est</w:t>
      </w:r>
      <w:r>
        <w:t>én de acuerdo.</w:t>
      </w:r>
    </w:p>
    <w:p w:rsidR="00421E03" w:rsidRDefault="00421E03" w:rsidP="009A0BCF">
      <w:pPr>
        <w:pStyle w:val="Texto"/>
      </w:pPr>
    </w:p>
    <w:p w:rsidR="00421E03" w:rsidRDefault="00421E03" w:rsidP="009A0BCF">
      <w:pPr>
        <w:pStyle w:val="Texto"/>
      </w:pPr>
      <w:r>
        <w:t>Y,</w:t>
      </w:r>
      <w:r w:rsidRPr="00C12A3B">
        <w:t xml:space="preserve"> pues eso</w:t>
      </w:r>
      <w:r>
        <w:t>,</w:t>
      </w:r>
      <w:r w:rsidRPr="00C12A3B">
        <w:t xml:space="preserve"> de la teoría a los hechos</w:t>
      </w:r>
      <w:r>
        <w:t>;</w:t>
      </w:r>
      <w:r w:rsidRPr="00C12A3B">
        <w:t xml:space="preserve"> y eso es lo que vamos a hacer hoy</w:t>
      </w:r>
      <w:r>
        <w:t>.</w:t>
      </w:r>
      <w:r w:rsidRPr="00C12A3B">
        <w:t xml:space="preserve"> </w:t>
      </w:r>
      <w:r>
        <w:t>Y,</w:t>
      </w:r>
      <w:r w:rsidRPr="00C12A3B">
        <w:t xml:space="preserve"> por eso</w:t>
      </w:r>
      <w:r>
        <w:t>,</w:t>
      </w:r>
      <w:r w:rsidRPr="00C12A3B">
        <w:t xml:space="preserve"> yo</w:t>
      </w:r>
      <w:r>
        <w:t>,</w:t>
      </w:r>
      <w:r w:rsidRPr="00C12A3B">
        <w:t xml:space="preserve"> nuestro grupo como proponente les da las gracias</w:t>
      </w:r>
      <w:r>
        <w:t>,</w:t>
      </w:r>
      <w:r w:rsidRPr="00C12A3B">
        <w:t xml:space="preserve"> pero no se arroga ningún mérito, porque el mérito lo tiene toda la Cámara</w:t>
      </w:r>
      <w:r>
        <w:t>.</w:t>
      </w:r>
      <w:r w:rsidRPr="00C12A3B">
        <w:t xml:space="preserve"> Muchas gracias</w:t>
      </w:r>
      <w:r>
        <w:t>.</w:t>
      </w:r>
    </w:p>
    <w:p w:rsidR="00421E03" w:rsidRDefault="00421E03" w:rsidP="009A0BCF">
      <w:pPr>
        <w:pStyle w:val="Texto"/>
      </w:pPr>
    </w:p>
    <w:p w:rsidR="00421E03" w:rsidRDefault="00421E03" w:rsidP="009A0BCF">
      <w:pPr>
        <w:pStyle w:val="Texto"/>
      </w:pPr>
    </w:p>
    <w:p w:rsidR="00421E03" w:rsidRPr="00E04FC0" w:rsidRDefault="00421E03" w:rsidP="009A0BCF">
      <w:pPr>
        <w:pStyle w:val="Texto"/>
        <w:rPr>
          <w:lang w:val="eu-ES"/>
        </w:rPr>
      </w:pPr>
      <w:r w:rsidRPr="00E04FC0">
        <w:rPr>
          <w:rFonts w:ascii="Futura Md BT" w:hAnsi="Futura Md BT"/>
          <w:lang w:val="eu-ES"/>
        </w:rPr>
        <w:t>LEHENDAKARIAK:</w:t>
      </w:r>
      <w:r w:rsidRPr="00E04FC0">
        <w:rPr>
          <w:lang w:val="eu-ES"/>
        </w:rPr>
        <w:t xml:space="preserve"> Eskerrik asko, de </w:t>
      </w:r>
      <w:proofErr w:type="spellStart"/>
      <w:r w:rsidRPr="00E04FC0">
        <w:rPr>
          <w:lang w:val="eu-ES"/>
        </w:rPr>
        <w:t>Bengoechea</w:t>
      </w:r>
      <w:proofErr w:type="spellEnd"/>
      <w:r w:rsidRPr="00E04FC0">
        <w:rPr>
          <w:lang w:val="eu-ES"/>
        </w:rPr>
        <w:t xml:space="preserve"> andrea.</w:t>
      </w:r>
    </w:p>
    <w:p w:rsidR="00421E03" w:rsidRPr="00E04FC0" w:rsidRDefault="00421E03" w:rsidP="009A0BCF">
      <w:pPr>
        <w:pStyle w:val="Texto"/>
        <w:rPr>
          <w:lang w:val="eu-ES"/>
        </w:rPr>
      </w:pPr>
    </w:p>
    <w:p w:rsidR="00421E03" w:rsidRPr="00E04FC0" w:rsidRDefault="00421E03" w:rsidP="009A0BCF">
      <w:pPr>
        <w:pStyle w:val="Texto"/>
        <w:rPr>
          <w:lang w:val="eu-ES"/>
        </w:rPr>
      </w:pPr>
      <w:r w:rsidRPr="00E04FC0">
        <w:rPr>
          <w:lang w:val="eu-ES"/>
        </w:rPr>
        <w:t xml:space="preserve">Zuzenketak aurkeztu dituzten taldera pasatuz, Elkarrekin </w:t>
      </w:r>
      <w:proofErr w:type="spellStart"/>
      <w:r w:rsidRPr="00E04FC0">
        <w:rPr>
          <w:lang w:val="eu-ES"/>
        </w:rPr>
        <w:t>Podemos</w:t>
      </w:r>
      <w:proofErr w:type="spellEnd"/>
      <w:r w:rsidRPr="00E04FC0">
        <w:rPr>
          <w:lang w:val="eu-ES"/>
        </w:rPr>
        <w:t xml:space="preserve">, </w:t>
      </w:r>
      <w:proofErr w:type="spellStart"/>
      <w:r w:rsidRPr="00E04FC0">
        <w:rPr>
          <w:lang w:val="eu-ES"/>
        </w:rPr>
        <w:t>Hernández</w:t>
      </w:r>
      <w:proofErr w:type="spellEnd"/>
      <w:r w:rsidRPr="00E04FC0">
        <w:rPr>
          <w:lang w:val="eu-ES"/>
        </w:rPr>
        <w:t xml:space="preserve"> jauna, zurea da hitza.</w:t>
      </w:r>
    </w:p>
    <w:p w:rsidR="00421E03" w:rsidRPr="00421E03" w:rsidRDefault="00421E03" w:rsidP="009A0BCF">
      <w:pPr>
        <w:pStyle w:val="Texto"/>
      </w:pPr>
    </w:p>
    <w:p w:rsidR="00421E03" w:rsidRPr="00421E03" w:rsidRDefault="00421E03" w:rsidP="009A0BCF">
      <w:pPr>
        <w:pStyle w:val="Texto"/>
      </w:pPr>
    </w:p>
    <w:p w:rsidR="00421E03" w:rsidRDefault="00421E03" w:rsidP="009A0BCF">
      <w:pPr>
        <w:pStyle w:val="Texto"/>
      </w:pPr>
      <w:r w:rsidRPr="00265368">
        <w:rPr>
          <w:rFonts w:ascii="Futura Md BT" w:hAnsi="Futura Md BT"/>
          <w:lang w:val="en-US"/>
        </w:rPr>
        <w:lastRenderedPageBreak/>
        <w:t xml:space="preserve">HERNÁNDEZ HIDALGO </w:t>
      </w:r>
      <w:proofErr w:type="spellStart"/>
      <w:r w:rsidRPr="00265368">
        <w:rPr>
          <w:lang w:val="en-US"/>
        </w:rPr>
        <w:t>jaunak</w:t>
      </w:r>
      <w:proofErr w:type="spellEnd"/>
      <w:r w:rsidRPr="00265368">
        <w:rPr>
          <w:rFonts w:ascii="Futura Md BT" w:hAnsi="Futura Md BT"/>
          <w:lang w:val="en-US"/>
        </w:rPr>
        <w:t>:</w:t>
      </w:r>
      <w:r w:rsidRPr="00265368">
        <w:rPr>
          <w:lang w:val="en-US"/>
        </w:rPr>
        <w:t xml:space="preserve"> </w:t>
      </w:r>
      <w:proofErr w:type="spellStart"/>
      <w:r w:rsidRPr="00265368">
        <w:rPr>
          <w:lang w:val="en-US"/>
        </w:rPr>
        <w:t>Arratsalde</w:t>
      </w:r>
      <w:proofErr w:type="spellEnd"/>
      <w:r w:rsidRPr="00265368">
        <w:rPr>
          <w:lang w:val="en-US"/>
        </w:rPr>
        <w:t xml:space="preserve"> on. </w:t>
      </w:r>
      <w:r>
        <w:t>Sí, yo también voy</w:t>
      </w:r>
      <w:r w:rsidRPr="00C12A3B">
        <w:t xml:space="preserve"> a intentar ser breve, porque hay un acuerdo amplio</w:t>
      </w:r>
      <w:r>
        <w:t>. P</w:t>
      </w:r>
      <w:r w:rsidRPr="00C12A3B">
        <w:t>ero</w:t>
      </w:r>
      <w:r>
        <w:t>, señora de Bengoech</w:t>
      </w:r>
      <w:r w:rsidRPr="00C12A3B">
        <w:t>ea, tengo que decirle que no comparto</w:t>
      </w:r>
      <w:r>
        <w:t xml:space="preserve"> su opinión de que, </w:t>
      </w:r>
      <w:r w:rsidRPr="00C12A3B">
        <w:t xml:space="preserve">si no </w:t>
      </w:r>
      <w:r>
        <w:t xml:space="preserve">le </w:t>
      </w:r>
      <w:r w:rsidRPr="00C12A3B">
        <w:t>he entendido mal, de que el acuerdo es posible porque abandonamos puntos de vista</w:t>
      </w:r>
      <w:r>
        <w:t>s</w:t>
      </w:r>
      <w:r w:rsidRPr="00C12A3B">
        <w:t xml:space="preserve"> </w:t>
      </w:r>
      <w:r>
        <w:t>ideológicos</w:t>
      </w:r>
      <w:r w:rsidRPr="00C12A3B">
        <w:t xml:space="preserve"> y vamos </w:t>
      </w:r>
      <w:r>
        <w:t>a lo concreto. Y</w:t>
      </w:r>
      <w:r w:rsidRPr="00C12A3B">
        <w:t>o creo que</w:t>
      </w:r>
      <w:r>
        <w:t>,</w:t>
      </w:r>
      <w:r w:rsidRPr="00C12A3B">
        <w:t xml:space="preserve"> también</w:t>
      </w:r>
      <w:r>
        <w:t>,</w:t>
      </w:r>
      <w:r w:rsidRPr="00C12A3B">
        <w:t xml:space="preserve"> cuando abordamos cosas concretas como estas</w:t>
      </w:r>
      <w:r>
        <w:t>,</w:t>
      </w:r>
      <w:r w:rsidRPr="00C12A3B">
        <w:t xml:space="preserve"> en la posición que adoptamos los diferentes grupos</w:t>
      </w:r>
      <w:r>
        <w:t>,</w:t>
      </w:r>
      <w:r w:rsidRPr="00C12A3B">
        <w:t xml:space="preserve"> detrás de ella hay evidentemente una posición ideológica</w:t>
      </w:r>
      <w:r>
        <w:t>. Otra</w:t>
      </w:r>
      <w:r w:rsidRPr="00C12A3B">
        <w:t xml:space="preserve"> cosa</w:t>
      </w:r>
      <w:r>
        <w:t xml:space="preserve"> e</w:t>
      </w:r>
      <w:r w:rsidRPr="00C12A3B">
        <w:t xml:space="preserve">s que yo crea que usted en el objetivo que </w:t>
      </w:r>
      <w:r>
        <w:t>le</w:t>
      </w:r>
      <w:r w:rsidRPr="00C12A3B">
        <w:t xml:space="preserve"> ha traído esta iniciativa y que yo comparto</w:t>
      </w:r>
      <w:r>
        <w:t>,</w:t>
      </w:r>
      <w:r w:rsidRPr="00C12A3B">
        <w:t xml:space="preserve"> y mi grupo comparte</w:t>
      </w:r>
      <w:r>
        <w:t>, detrás de é</w:t>
      </w:r>
      <w:r w:rsidRPr="00C12A3B">
        <w:t>l hay una posición que no se corresponde con la posición ideológica que su partido político aplica a la</w:t>
      </w:r>
      <w:r>
        <w:t>s políticas en el mundo laboral y</w:t>
      </w:r>
      <w:r w:rsidRPr="00C12A3B">
        <w:t xml:space="preserve"> en el mundo </w:t>
      </w:r>
      <w:r>
        <w:t>del trabajo. Esa es, desde luego</w:t>
      </w:r>
      <w:r w:rsidRPr="00C12A3B">
        <w:t xml:space="preserve">, </w:t>
      </w:r>
      <w:r>
        <w:t xml:space="preserve">nuestra </w:t>
      </w:r>
      <w:r w:rsidRPr="00C12A3B">
        <w:t>opinión</w:t>
      </w:r>
      <w:r>
        <w:t>,</w:t>
      </w:r>
      <w:r w:rsidRPr="00C12A3B">
        <w:t xml:space="preserve"> y yo no </w:t>
      </w:r>
      <w:r>
        <w:t>hubiera entrado a esta cuestión</w:t>
      </w:r>
      <w:r w:rsidRPr="00C12A3B">
        <w:t xml:space="preserve"> </w:t>
      </w:r>
      <w:r>
        <w:t>s</w:t>
      </w:r>
      <w:r w:rsidRPr="00C12A3B">
        <w:t xml:space="preserve">i usted no hubiera hablado de </w:t>
      </w:r>
      <w:r>
        <w:t>la cuestión ideol</w:t>
      </w:r>
      <w:r w:rsidRPr="00C12A3B">
        <w:t>ógica, pero no puedo compartir eso</w:t>
      </w:r>
      <w:proofErr w:type="gramStart"/>
      <w:r w:rsidRPr="00C12A3B">
        <w:t>,</w:t>
      </w:r>
      <w:r>
        <w:t>.</w:t>
      </w:r>
      <w:proofErr w:type="gramEnd"/>
    </w:p>
    <w:p w:rsidR="00421E03" w:rsidRDefault="00421E03" w:rsidP="009A0BCF">
      <w:pPr>
        <w:pStyle w:val="Texto"/>
      </w:pPr>
    </w:p>
    <w:p w:rsidR="00421E03" w:rsidRDefault="00421E03" w:rsidP="009A0BCF">
      <w:pPr>
        <w:pStyle w:val="Texto"/>
      </w:pPr>
      <w:r>
        <w:t>P</w:t>
      </w:r>
      <w:r w:rsidRPr="00C12A3B">
        <w:t xml:space="preserve">ero es </w:t>
      </w:r>
      <w:r>
        <w:t>verdad, yo comparto el objetivo que</w:t>
      </w:r>
      <w:r w:rsidRPr="00C12A3B">
        <w:t xml:space="preserve"> usted ha traído con esta proposición no de ley y</w:t>
      </w:r>
      <w:r>
        <w:t xml:space="preserve"> me</w:t>
      </w:r>
      <w:r w:rsidRPr="00C12A3B">
        <w:t xml:space="preserve"> alegro de que haya habido un acuerdo</w:t>
      </w:r>
      <w:r>
        <w:t>. El acuerdo era muy fácil.</w:t>
      </w:r>
    </w:p>
    <w:p w:rsidR="00421E03" w:rsidRDefault="00421E03" w:rsidP="009A0BCF">
      <w:pPr>
        <w:pStyle w:val="Texto"/>
      </w:pPr>
    </w:p>
    <w:p w:rsidR="00421E03" w:rsidRDefault="00421E03" w:rsidP="009A0BCF">
      <w:pPr>
        <w:pStyle w:val="Texto"/>
      </w:pPr>
      <w:r>
        <w:t>A mí me</w:t>
      </w:r>
      <w:r w:rsidRPr="00C12A3B">
        <w:t xml:space="preserve"> gustaría decir que la situación de este colectivo se debe</w:t>
      </w:r>
      <w:r>
        <w:t>,</w:t>
      </w:r>
      <w:r w:rsidRPr="00C12A3B">
        <w:t xml:space="preserve"> fundamentalmente</w:t>
      </w:r>
      <w:r>
        <w:t>,</w:t>
      </w:r>
      <w:r w:rsidRPr="00C12A3B">
        <w:t xml:space="preserve"> a las políticas de contratación que tenemos en </w:t>
      </w:r>
      <w:r>
        <w:t>la Administración pública vasca;</w:t>
      </w:r>
      <w:r w:rsidRPr="00C12A3B">
        <w:t xml:space="preserve"> que se fundamentan en una temporalidad y en una interinidad que es que es </w:t>
      </w:r>
      <w:r>
        <w:t>brutal. Y</w:t>
      </w:r>
      <w:r w:rsidRPr="00C12A3B">
        <w:t xml:space="preserve"> consecuencia de esas políticas</w:t>
      </w:r>
      <w:r>
        <w:t xml:space="preserve"> t</w:t>
      </w:r>
      <w:r w:rsidRPr="00C12A3B">
        <w:t>enemos situaciones como la de este colectivo, efectivamente</w:t>
      </w:r>
      <w:r>
        <w:t>,</w:t>
      </w:r>
      <w:r w:rsidRPr="00C12A3B">
        <w:t xml:space="preserve"> altamente feminizado</w:t>
      </w:r>
      <w:r>
        <w:t>,</w:t>
      </w:r>
      <w:r w:rsidRPr="00C12A3B">
        <w:t xml:space="preserve"> y de otros colectivos similares que trabajan para la </w:t>
      </w:r>
      <w:r>
        <w:t>A</w:t>
      </w:r>
      <w:r w:rsidRPr="00C12A3B">
        <w:t>dministración pública. Por eso yo creo que ha</w:t>
      </w:r>
      <w:r>
        <w:t>y dos tareas</w:t>
      </w:r>
      <w:r w:rsidRPr="00C12A3B">
        <w:t xml:space="preserve"> pendientes. Hoy le hemos puesto al Gobierno con esta iniciativa</w:t>
      </w:r>
      <w:r>
        <w:t>,</w:t>
      </w:r>
      <w:r w:rsidRPr="00C12A3B">
        <w:t xml:space="preserve"> que yo me alegro de que u</w:t>
      </w:r>
      <w:r>
        <w:t>sted haya tenido éxito con ella, s</w:t>
      </w:r>
      <w:r w:rsidRPr="00C12A3B">
        <w:t xml:space="preserve">eñora </w:t>
      </w:r>
      <w:r>
        <w:t>d</w:t>
      </w:r>
      <w:r w:rsidRPr="00C12A3B">
        <w:t>e Bengoechea</w:t>
      </w:r>
      <w:r>
        <w:t>, c</w:t>
      </w:r>
      <w:r w:rsidRPr="00C12A3B">
        <w:t xml:space="preserve">réame que me </w:t>
      </w:r>
      <w:r>
        <w:t>alegro, l</w:t>
      </w:r>
      <w:r w:rsidRPr="00C12A3B">
        <w:t>e ponemos una tarea muy concr</w:t>
      </w:r>
      <w:r>
        <w:t>eta sobre un colectivo concreto. P</w:t>
      </w:r>
      <w:r w:rsidRPr="00C12A3B">
        <w:t>ero yo creo que hay una tarea pendiente también sobre las políticas de contratación y sobre cómo queremos que sea la Administración pública vasca</w:t>
      </w:r>
      <w:r>
        <w:t>,</w:t>
      </w:r>
      <w:r w:rsidRPr="00C12A3B">
        <w:t xml:space="preserve"> y sobre cómo queremos que se administre el mundo del trabajo, de las personas que trabajan para la Administración</w:t>
      </w:r>
      <w:r>
        <w:t>,</w:t>
      </w:r>
      <w:r w:rsidRPr="00C12A3B">
        <w:t xml:space="preserve"> para toda la Administración pública</w:t>
      </w:r>
      <w:r>
        <w:t>,</w:t>
      </w:r>
      <w:r w:rsidRPr="00C12A3B">
        <w:t xml:space="preserve"> para el conjunto de la Administración pública vasca</w:t>
      </w:r>
      <w:r>
        <w:t>.</w:t>
      </w:r>
    </w:p>
    <w:p w:rsidR="00421E03" w:rsidRDefault="00421E03" w:rsidP="009A0BCF">
      <w:pPr>
        <w:pStyle w:val="Texto"/>
      </w:pPr>
    </w:p>
    <w:p w:rsidR="00421E03" w:rsidRPr="005C6FC3" w:rsidRDefault="00421E03" w:rsidP="009A0BCF">
      <w:pPr>
        <w:pStyle w:val="Texto"/>
      </w:pPr>
      <w:r>
        <w:t xml:space="preserve">Y ya </w:t>
      </w:r>
      <w:r w:rsidRPr="00C12A3B">
        <w:t xml:space="preserve">sé que no es el debate, está ahí la Ley </w:t>
      </w:r>
      <w:r>
        <w:t>de Empleo Público Vasco que está</w:t>
      </w:r>
      <w:r w:rsidRPr="00C12A3B">
        <w:t xml:space="preserve"> atascada</w:t>
      </w:r>
      <w:r>
        <w:t>, y</w:t>
      </w:r>
      <w:r w:rsidRPr="00C12A3B">
        <w:t xml:space="preserve"> yo comparto que </w:t>
      </w:r>
      <w:r>
        <w:t>ahí</w:t>
      </w:r>
      <w:r w:rsidRPr="00C12A3B">
        <w:t xml:space="preserve"> es donde </w:t>
      </w:r>
      <w:r>
        <w:t>se deberá debatir esta cuestión. Y</w:t>
      </w:r>
      <w:r w:rsidRPr="00C12A3B">
        <w:t xml:space="preserve"> comparto también</w:t>
      </w:r>
      <w:r>
        <w:t>,</w:t>
      </w:r>
      <w:r w:rsidRPr="00C12A3B">
        <w:t xml:space="preserve"> se debatió el otro día </w:t>
      </w:r>
      <w:r>
        <w:t>a raíz de la iniciativa que tra</w:t>
      </w:r>
      <w:r w:rsidRPr="00C12A3B">
        <w:t xml:space="preserve">jo la señora </w:t>
      </w:r>
      <w:proofErr w:type="spellStart"/>
      <w:r w:rsidRPr="00C12A3B">
        <w:t>Ubera</w:t>
      </w:r>
      <w:proofErr w:type="spellEnd"/>
      <w:r>
        <w:t>, c</w:t>
      </w:r>
      <w:r w:rsidRPr="00C12A3B">
        <w:t>omparto también que este Gobierno ha incumplido acuerdos con los sindicatos que vendrían abordar cuestiones como estas. Pero más allá de esto y porque</w:t>
      </w:r>
      <w:r>
        <w:t>,</w:t>
      </w:r>
      <w:r w:rsidRPr="00C12A3B">
        <w:t xml:space="preserve"> efectivamente</w:t>
      </w:r>
      <w:r>
        <w:t>,</w:t>
      </w:r>
      <w:r w:rsidRPr="00C12A3B">
        <w:t xml:space="preserve"> también comparto que parl</w:t>
      </w:r>
      <w:r>
        <w:t>amentarias y parlamentarios</w:t>
      </w:r>
      <w:r w:rsidRPr="00C12A3B">
        <w:t xml:space="preserve"> estará</w:t>
      </w:r>
      <w:r>
        <w:t>n cansados y</w:t>
      </w:r>
      <w:r w:rsidRPr="00C12A3B">
        <w:t xml:space="preserve"> </w:t>
      </w:r>
      <w:r>
        <w:t>estarán deseando que acabemos, p</w:t>
      </w:r>
      <w:r w:rsidRPr="00C12A3B">
        <w:t xml:space="preserve">ues </w:t>
      </w:r>
      <w:r>
        <w:t>yo voy a decir</w:t>
      </w:r>
      <w:r w:rsidRPr="00C12A3B">
        <w:t xml:space="preserve"> simplemente que </w:t>
      </w:r>
      <w:r>
        <w:t xml:space="preserve">me </w:t>
      </w:r>
      <w:r w:rsidRPr="00C12A3B">
        <w:t>alegro de que hayamos llegado a un acuerdo amplio, que creo que le mandatamos al Gobierno Vasco hacer algo concreto</w:t>
      </w:r>
      <w:r>
        <w:t>,</w:t>
      </w:r>
      <w:r w:rsidRPr="00C12A3B">
        <w:t xml:space="preserve"> y que luego tendremos que esperar esos resultados</w:t>
      </w:r>
      <w:r>
        <w:t>. Y</w:t>
      </w:r>
      <w:r w:rsidRPr="00C12A3B">
        <w:t xml:space="preserve"> los grupos que hemos firmado esto tendremos también que trabajar</w:t>
      </w:r>
      <w:r>
        <w:t>,</w:t>
      </w:r>
      <w:r w:rsidRPr="00C12A3B">
        <w:t xml:space="preserve"> que colaborar y que presionar al Gobierno para que eso sea una realidad.</w:t>
      </w:r>
    </w:p>
    <w:p w:rsidR="00421E03" w:rsidRDefault="00421E03" w:rsidP="009A0BCF">
      <w:pPr>
        <w:pStyle w:val="Texto"/>
        <w:rPr>
          <w:lang w:val="eu-ES"/>
        </w:rPr>
      </w:pPr>
    </w:p>
    <w:p w:rsidR="00421E03" w:rsidRDefault="00421E03" w:rsidP="009A0BCF">
      <w:pPr>
        <w:pStyle w:val="Texto"/>
        <w:rPr>
          <w:lang w:val="eu-ES"/>
        </w:rPr>
      </w:pPr>
      <w:proofErr w:type="spellStart"/>
      <w:r>
        <w:rPr>
          <w:lang w:val="eu-ES"/>
        </w:rPr>
        <w:t>Nada</w:t>
      </w:r>
      <w:proofErr w:type="spellEnd"/>
      <w:r>
        <w:rPr>
          <w:lang w:val="eu-ES"/>
        </w:rPr>
        <w:t xml:space="preserve"> </w:t>
      </w:r>
      <w:proofErr w:type="spellStart"/>
      <w:r>
        <w:rPr>
          <w:lang w:val="eu-ES"/>
        </w:rPr>
        <w:t>más</w:t>
      </w:r>
      <w:proofErr w:type="spellEnd"/>
      <w:r>
        <w:rPr>
          <w:lang w:val="eu-ES"/>
        </w:rPr>
        <w:t>. Eskerrik asko.</w:t>
      </w:r>
    </w:p>
    <w:p w:rsidR="00421E03" w:rsidRDefault="00421E03" w:rsidP="009A0BCF">
      <w:pPr>
        <w:pStyle w:val="Texto"/>
        <w:rPr>
          <w:lang w:val="eu-ES"/>
        </w:rPr>
      </w:pPr>
    </w:p>
    <w:p w:rsidR="00421E03" w:rsidRDefault="00421E03" w:rsidP="009A0BCF">
      <w:pPr>
        <w:pStyle w:val="Texto"/>
        <w:rPr>
          <w:lang w:val="eu-ES"/>
        </w:rPr>
      </w:pPr>
    </w:p>
    <w:p w:rsidR="00421E03" w:rsidRDefault="00421E03" w:rsidP="009A0BCF">
      <w:pPr>
        <w:pStyle w:val="Texto"/>
        <w:rPr>
          <w:lang w:val="eu-ES"/>
        </w:rPr>
      </w:pPr>
      <w:r w:rsidRPr="005C6FC3">
        <w:rPr>
          <w:rFonts w:ascii="Futura Md BT" w:hAnsi="Futura Md BT"/>
          <w:lang w:val="eu-ES"/>
        </w:rPr>
        <w:t>LEHENDAKARIAK:</w:t>
      </w:r>
      <w:r>
        <w:rPr>
          <w:lang w:val="eu-ES"/>
        </w:rPr>
        <w:t xml:space="preserve"> Eskerrik asko, </w:t>
      </w:r>
      <w:proofErr w:type="spellStart"/>
      <w:r>
        <w:rPr>
          <w:lang w:val="eu-ES"/>
        </w:rPr>
        <w:t>Hernández</w:t>
      </w:r>
      <w:proofErr w:type="spellEnd"/>
      <w:r>
        <w:rPr>
          <w:lang w:val="eu-ES"/>
        </w:rPr>
        <w:t xml:space="preserve"> jauna.</w:t>
      </w:r>
    </w:p>
    <w:p w:rsidR="00421E03" w:rsidRDefault="00421E03" w:rsidP="009A0BCF">
      <w:pPr>
        <w:pStyle w:val="Texto"/>
        <w:rPr>
          <w:lang w:val="eu-ES"/>
        </w:rPr>
      </w:pPr>
    </w:p>
    <w:p w:rsidR="00421E03" w:rsidRDefault="00421E03" w:rsidP="009A0BCF">
      <w:pPr>
        <w:pStyle w:val="Texto"/>
        <w:rPr>
          <w:lang w:val="eu-ES"/>
        </w:rPr>
      </w:pPr>
      <w:r>
        <w:rPr>
          <w:lang w:val="eu-ES"/>
        </w:rPr>
        <w:t>EH</w:t>
      </w:r>
      <w:r w:rsidRPr="00C12A3B">
        <w:rPr>
          <w:lang w:val="eu-ES"/>
        </w:rPr>
        <w:t xml:space="preserve"> Bilduren ordezkaria</w:t>
      </w:r>
      <w:r>
        <w:rPr>
          <w:lang w:val="eu-ES"/>
        </w:rPr>
        <w:t>, Ubera andrea,</w:t>
      </w:r>
      <w:r w:rsidRPr="00C12A3B">
        <w:rPr>
          <w:lang w:val="eu-ES"/>
        </w:rPr>
        <w:t xml:space="preserve"> zurea </w:t>
      </w:r>
      <w:r>
        <w:rPr>
          <w:lang w:val="eu-ES"/>
        </w:rPr>
        <w:t>da hitza.</w:t>
      </w:r>
    </w:p>
    <w:p w:rsidR="00421E03" w:rsidRDefault="00421E03" w:rsidP="009A0BCF">
      <w:pPr>
        <w:pStyle w:val="Texto"/>
        <w:rPr>
          <w:lang w:val="eu-ES"/>
        </w:rPr>
      </w:pPr>
    </w:p>
    <w:p w:rsidR="00421E03" w:rsidRDefault="00421E03" w:rsidP="009A0BCF">
      <w:pPr>
        <w:pStyle w:val="Texto"/>
        <w:rPr>
          <w:lang w:val="eu-ES"/>
        </w:rPr>
      </w:pPr>
    </w:p>
    <w:p w:rsidR="00421E03" w:rsidRDefault="00421E03" w:rsidP="009A0BCF">
      <w:pPr>
        <w:pStyle w:val="Texto"/>
        <w:rPr>
          <w:lang w:val="eu-ES"/>
        </w:rPr>
      </w:pPr>
      <w:r w:rsidRPr="005C6FC3">
        <w:rPr>
          <w:rFonts w:ascii="Futura Md BT" w:hAnsi="Futura Md BT"/>
          <w:lang w:val="eu-ES"/>
        </w:rPr>
        <w:t xml:space="preserve">UBERA ARANZETA </w:t>
      </w:r>
      <w:r>
        <w:rPr>
          <w:lang w:val="eu-ES"/>
        </w:rPr>
        <w:t>andreak</w:t>
      </w:r>
      <w:r w:rsidRPr="005C6FC3">
        <w:rPr>
          <w:rFonts w:ascii="Futura Md BT" w:hAnsi="Futura Md BT"/>
          <w:lang w:val="eu-ES"/>
        </w:rPr>
        <w:t>:</w:t>
      </w:r>
      <w:r>
        <w:rPr>
          <w:lang w:val="eu-ES"/>
        </w:rPr>
        <w:t xml:space="preserve"> Arratsalde on</w:t>
      </w:r>
      <w:r w:rsidRPr="00C12A3B">
        <w:rPr>
          <w:lang w:val="eu-ES"/>
        </w:rPr>
        <w:t xml:space="preserve"> guztioi</w:t>
      </w:r>
      <w:r>
        <w:rPr>
          <w:lang w:val="eu-ES"/>
        </w:rPr>
        <w:t>.</w:t>
      </w:r>
    </w:p>
    <w:p w:rsidR="00421E03" w:rsidRDefault="00421E03" w:rsidP="009A0BCF">
      <w:pPr>
        <w:pStyle w:val="Texto"/>
        <w:rPr>
          <w:lang w:val="eu-ES"/>
        </w:rPr>
      </w:pPr>
    </w:p>
    <w:p w:rsidR="00421E03" w:rsidRDefault="00421E03" w:rsidP="009A0BCF">
      <w:pPr>
        <w:pStyle w:val="Texto"/>
        <w:rPr>
          <w:lang w:val="eu-ES"/>
        </w:rPr>
      </w:pPr>
      <w:proofErr w:type="spellStart"/>
      <w:r>
        <w:rPr>
          <w:lang w:val="eu-ES"/>
        </w:rPr>
        <w:t>Bengoech</w:t>
      </w:r>
      <w:r w:rsidRPr="00C12A3B">
        <w:rPr>
          <w:lang w:val="eu-ES"/>
        </w:rPr>
        <w:t>ea</w:t>
      </w:r>
      <w:proofErr w:type="spellEnd"/>
      <w:r w:rsidRPr="00C12A3B">
        <w:rPr>
          <w:lang w:val="eu-ES"/>
        </w:rPr>
        <w:t xml:space="preserve"> </w:t>
      </w:r>
      <w:r>
        <w:rPr>
          <w:lang w:val="eu-ES"/>
        </w:rPr>
        <w:t>andrea,</w:t>
      </w:r>
      <w:r w:rsidRPr="00C12A3B">
        <w:rPr>
          <w:lang w:val="eu-ES"/>
        </w:rPr>
        <w:t xml:space="preserve"> badakizu aurreko astean izan genuela eztabaida berbera gure taldeak aurkeztu zuen lege proposamenaren </w:t>
      </w:r>
      <w:r>
        <w:rPr>
          <w:lang w:val="eu-ES"/>
        </w:rPr>
        <w:t>harira.</w:t>
      </w:r>
      <w:r w:rsidRPr="00C12A3B">
        <w:rPr>
          <w:lang w:val="eu-ES"/>
        </w:rPr>
        <w:t xml:space="preserve"> Orduan izan zen ikuspegi orokorretik</w:t>
      </w:r>
      <w:r>
        <w:rPr>
          <w:lang w:val="eu-ES"/>
        </w:rPr>
        <w:t>,</w:t>
      </w:r>
      <w:r w:rsidRPr="00C12A3B">
        <w:rPr>
          <w:lang w:val="eu-ES"/>
        </w:rPr>
        <w:t xml:space="preserve"> marko orokor bat </w:t>
      </w:r>
      <w:r>
        <w:rPr>
          <w:lang w:val="eu-ES"/>
        </w:rPr>
        <w:t xml:space="preserve">proposatzen </w:t>
      </w:r>
      <w:r w:rsidRPr="00C12A3B">
        <w:rPr>
          <w:lang w:val="eu-ES"/>
        </w:rPr>
        <w:t xml:space="preserve">genuen kolektibo guztiei begira, ez bakarrik </w:t>
      </w:r>
      <w:r>
        <w:rPr>
          <w:lang w:val="eu-ES"/>
        </w:rPr>
        <w:t>h</w:t>
      </w:r>
      <w:r w:rsidRPr="00C12A3B">
        <w:rPr>
          <w:lang w:val="eu-ES"/>
        </w:rPr>
        <w:t>ezkuntzako sukalde eta garbitzaile</w:t>
      </w:r>
      <w:r>
        <w:rPr>
          <w:lang w:val="eu-ES"/>
        </w:rPr>
        <w:t>ei</w:t>
      </w:r>
      <w:r w:rsidRPr="00C12A3B">
        <w:rPr>
          <w:lang w:val="eu-ES"/>
        </w:rPr>
        <w:t xml:space="preserve"> begira, baina baita ere</w:t>
      </w:r>
      <w:r>
        <w:rPr>
          <w:lang w:val="eu-ES"/>
        </w:rPr>
        <w:t>;</w:t>
      </w:r>
      <w:r w:rsidRPr="00C12A3B">
        <w:rPr>
          <w:lang w:val="eu-ES"/>
        </w:rPr>
        <w:t xml:space="preserve"> ze</w:t>
      </w:r>
      <w:r>
        <w:rPr>
          <w:lang w:val="eu-ES"/>
        </w:rPr>
        <w:t>,</w:t>
      </w:r>
      <w:r w:rsidRPr="00C12A3B">
        <w:rPr>
          <w:lang w:val="eu-ES"/>
        </w:rPr>
        <w:t xml:space="preserve"> azkenean</w:t>
      </w:r>
      <w:r>
        <w:rPr>
          <w:lang w:val="eu-ES"/>
        </w:rPr>
        <w:t>, kontu</w:t>
      </w:r>
      <w:r w:rsidRPr="00C12A3B">
        <w:rPr>
          <w:lang w:val="eu-ES"/>
        </w:rPr>
        <w:t>an h</w:t>
      </w:r>
      <w:r>
        <w:rPr>
          <w:lang w:val="eu-ES"/>
        </w:rPr>
        <w:t>artzen genuen Administrazioko langile guztiak, behin-</w:t>
      </w:r>
      <w:r w:rsidRPr="00C12A3B">
        <w:rPr>
          <w:lang w:val="eu-ES"/>
        </w:rPr>
        <w:t>behinekotasun tasa handia duten kolektibo guztiak</w:t>
      </w:r>
      <w:r>
        <w:rPr>
          <w:lang w:val="eu-ES"/>
        </w:rPr>
        <w:t>.</w:t>
      </w:r>
    </w:p>
    <w:p w:rsidR="00421E03" w:rsidRDefault="00421E03" w:rsidP="009A0BCF">
      <w:pPr>
        <w:pStyle w:val="Texto"/>
        <w:rPr>
          <w:lang w:val="eu-ES"/>
        </w:rPr>
      </w:pPr>
    </w:p>
    <w:p w:rsidR="00421E03" w:rsidRPr="00B913E1" w:rsidRDefault="00421E03" w:rsidP="009A0BCF">
      <w:pPr>
        <w:pStyle w:val="Texto"/>
        <w:rPr>
          <w:lang w:val="eu-ES"/>
        </w:rPr>
      </w:pPr>
      <w:r>
        <w:rPr>
          <w:lang w:val="eu-ES"/>
        </w:rPr>
        <w:t>E</w:t>
      </w:r>
      <w:r w:rsidRPr="00C12A3B">
        <w:rPr>
          <w:lang w:val="eu-ES"/>
        </w:rPr>
        <w:t>ta ez bakarrik aurreko astean</w:t>
      </w:r>
      <w:r>
        <w:rPr>
          <w:lang w:val="eu-ES"/>
        </w:rPr>
        <w:t>,</w:t>
      </w:r>
      <w:r w:rsidRPr="00C12A3B">
        <w:rPr>
          <w:lang w:val="eu-ES"/>
        </w:rPr>
        <w:t xml:space="preserve"> orain dela bi aste ere eztabaida bat izan genuen zuk aipatu duzun </w:t>
      </w:r>
      <w:proofErr w:type="spellStart"/>
      <w:r>
        <w:rPr>
          <w:lang w:val="eu-ES"/>
        </w:rPr>
        <w:t>feminizatuta</w:t>
      </w:r>
      <w:proofErr w:type="spellEnd"/>
      <w:r>
        <w:rPr>
          <w:lang w:val="eu-ES"/>
        </w:rPr>
        <w:t xml:space="preserve"> dauden kolektiboen inguruan: </w:t>
      </w:r>
      <w:r>
        <w:rPr>
          <w:lang w:val="eu-ES"/>
        </w:rPr>
        <w:lastRenderedPageBreak/>
        <w:t>erresidentzietako</w:t>
      </w:r>
      <w:r w:rsidRPr="00C12A3B">
        <w:rPr>
          <w:lang w:val="eu-ES"/>
        </w:rPr>
        <w:t xml:space="preserve"> langileen inguruan eta </w:t>
      </w:r>
      <w:r>
        <w:rPr>
          <w:lang w:val="eu-ES"/>
        </w:rPr>
        <w:t>etxez etxeko</w:t>
      </w:r>
      <w:r w:rsidRPr="00C12A3B">
        <w:rPr>
          <w:lang w:val="eu-ES"/>
        </w:rPr>
        <w:t xml:space="preserve"> langileen inguruan</w:t>
      </w:r>
      <w:r w:rsidR="008E15A9">
        <w:rPr>
          <w:lang w:val="eu-ES"/>
        </w:rPr>
        <w:t>.</w:t>
      </w:r>
      <w:r w:rsidRPr="00C12A3B">
        <w:rPr>
          <w:lang w:val="eu-ES"/>
        </w:rPr>
        <w:t xml:space="preserve"> </w:t>
      </w:r>
      <w:proofErr w:type="spellStart"/>
      <w:r w:rsidR="008E15A9">
        <w:rPr>
          <w:lang w:val="eu-ES"/>
        </w:rPr>
        <w:t>P</w:t>
      </w:r>
      <w:r w:rsidRPr="00C12A3B">
        <w:rPr>
          <w:lang w:val="eu-ES"/>
        </w:rPr>
        <w:t>ortzierto</w:t>
      </w:r>
      <w:proofErr w:type="spellEnd"/>
      <w:r>
        <w:rPr>
          <w:lang w:val="eu-ES"/>
        </w:rPr>
        <w:t>,</w:t>
      </w:r>
      <w:r w:rsidRPr="00C12A3B">
        <w:rPr>
          <w:lang w:val="eu-ES"/>
        </w:rPr>
        <w:t xml:space="preserve"> oso </w:t>
      </w:r>
      <w:proofErr w:type="spellStart"/>
      <w:r w:rsidRPr="00C12A3B">
        <w:rPr>
          <w:lang w:val="eu-ES"/>
        </w:rPr>
        <w:t>feminizatua</w:t>
      </w:r>
      <w:r>
        <w:rPr>
          <w:lang w:val="eu-ES"/>
        </w:rPr>
        <w:t>k</w:t>
      </w:r>
      <w:proofErr w:type="spellEnd"/>
      <w:r w:rsidRPr="00C12A3B">
        <w:rPr>
          <w:lang w:val="eu-ES"/>
        </w:rPr>
        <w:t xml:space="preserve"> dauden kolektiboak, baina</w:t>
      </w:r>
      <w:r>
        <w:rPr>
          <w:lang w:val="eu-ES"/>
        </w:rPr>
        <w:t xml:space="preserve"> orduan ere ez genuen izan </w:t>
      </w:r>
      <w:proofErr w:type="spellStart"/>
      <w:r>
        <w:rPr>
          <w:lang w:val="eu-ES"/>
        </w:rPr>
        <w:t>ez…</w:t>
      </w:r>
      <w:proofErr w:type="spellEnd"/>
    </w:p>
    <w:p w:rsidR="00421E03" w:rsidRPr="00B913E1" w:rsidRDefault="00421E03" w:rsidP="009A0BCF">
      <w:pPr>
        <w:pStyle w:val="Texto"/>
        <w:rPr>
          <w:lang w:val="eu-ES"/>
        </w:rPr>
      </w:pPr>
    </w:p>
    <w:p w:rsidR="00421E03" w:rsidRPr="00265368" w:rsidRDefault="00421E03" w:rsidP="009A0BCF">
      <w:pPr>
        <w:pStyle w:val="Texto"/>
        <w:rPr>
          <w:lang w:val="eu-ES"/>
        </w:rPr>
      </w:pPr>
      <w:r w:rsidRPr="00265368">
        <w:rPr>
          <w:lang w:val="eu-ES"/>
        </w:rPr>
        <w:t>(54. zintaren amaiera)</w:t>
      </w:r>
    </w:p>
    <w:p w:rsidR="00421E03" w:rsidRPr="007927AC" w:rsidRDefault="00421E03" w:rsidP="009A0BCF">
      <w:pPr>
        <w:pStyle w:val="Texto"/>
        <w:rPr>
          <w:lang w:val="eu-ES"/>
        </w:rPr>
      </w:pPr>
      <w:r w:rsidRPr="007927AC">
        <w:rPr>
          <w:lang w:val="eu-ES"/>
        </w:rPr>
        <w:t>(55. zintaren hasiera)</w:t>
      </w:r>
    </w:p>
    <w:p w:rsidR="00421E03" w:rsidRPr="007927AC" w:rsidRDefault="00421E03" w:rsidP="009A0BCF">
      <w:pPr>
        <w:pStyle w:val="Texto"/>
        <w:rPr>
          <w:lang w:val="eu-ES"/>
        </w:rPr>
      </w:pPr>
    </w:p>
    <w:p w:rsidR="00421E03" w:rsidRDefault="00421E03" w:rsidP="009A0BCF">
      <w:pPr>
        <w:pStyle w:val="Texto"/>
        <w:rPr>
          <w:lang w:val="eu-ES"/>
        </w:rPr>
      </w:pPr>
      <w:r w:rsidRPr="007927AC">
        <w:rPr>
          <w:lang w:val="eu-ES"/>
        </w:rPr>
        <w:t xml:space="preserve">… </w:t>
      </w:r>
      <w:r>
        <w:rPr>
          <w:lang w:val="eu-ES"/>
        </w:rPr>
        <w:t>l</w:t>
      </w:r>
      <w:r w:rsidRPr="007927AC">
        <w:rPr>
          <w:lang w:val="eu-ES"/>
        </w:rPr>
        <w:t>angileen inguruan</w:t>
      </w:r>
      <w:r>
        <w:rPr>
          <w:lang w:val="eu-ES"/>
        </w:rPr>
        <w:t>,</w:t>
      </w:r>
      <w:r w:rsidRPr="007927AC">
        <w:rPr>
          <w:lang w:val="eu-ES"/>
        </w:rPr>
        <w:t xml:space="preserve"> eta </w:t>
      </w:r>
      <w:r>
        <w:rPr>
          <w:lang w:val="eu-ES"/>
        </w:rPr>
        <w:t xml:space="preserve">etxez etxeko langileen inguruan. </w:t>
      </w:r>
      <w:proofErr w:type="spellStart"/>
      <w:r>
        <w:rPr>
          <w:lang w:val="eu-ES"/>
        </w:rPr>
        <w:t>Portzierto</w:t>
      </w:r>
      <w:proofErr w:type="spellEnd"/>
      <w:r>
        <w:rPr>
          <w:lang w:val="eu-ES"/>
        </w:rPr>
        <w:t xml:space="preserve">, oso </w:t>
      </w:r>
      <w:proofErr w:type="spellStart"/>
      <w:r>
        <w:rPr>
          <w:lang w:val="eu-ES"/>
        </w:rPr>
        <w:t>feminizatuak</w:t>
      </w:r>
      <w:proofErr w:type="spellEnd"/>
      <w:r>
        <w:rPr>
          <w:lang w:val="eu-ES"/>
        </w:rPr>
        <w:t xml:space="preserve"> dauden kolektiboak. B</w:t>
      </w:r>
      <w:r w:rsidRPr="007927AC">
        <w:rPr>
          <w:lang w:val="eu-ES"/>
        </w:rPr>
        <w:t>aina</w:t>
      </w:r>
      <w:r>
        <w:rPr>
          <w:lang w:val="eu-ES"/>
        </w:rPr>
        <w:t>,</w:t>
      </w:r>
      <w:r w:rsidRPr="007927AC">
        <w:rPr>
          <w:lang w:val="eu-ES"/>
        </w:rPr>
        <w:t xml:space="preserve"> orduan ere</w:t>
      </w:r>
      <w:r>
        <w:rPr>
          <w:lang w:val="eu-ES"/>
        </w:rPr>
        <w:t>,</w:t>
      </w:r>
      <w:r w:rsidRPr="007927AC">
        <w:rPr>
          <w:lang w:val="eu-ES"/>
        </w:rPr>
        <w:t xml:space="preserve"> ez genuen izan zuen talde</w:t>
      </w:r>
      <w:r>
        <w:rPr>
          <w:lang w:val="eu-ES"/>
        </w:rPr>
        <w:t>aren babesa.</w:t>
      </w:r>
    </w:p>
    <w:p w:rsidR="00421E03" w:rsidRDefault="00421E03" w:rsidP="009A0BCF">
      <w:pPr>
        <w:pStyle w:val="Texto"/>
        <w:rPr>
          <w:lang w:val="eu-ES"/>
        </w:rPr>
      </w:pPr>
    </w:p>
    <w:p w:rsidR="00421E03" w:rsidRDefault="00421E03" w:rsidP="009A0BCF">
      <w:pPr>
        <w:pStyle w:val="Texto"/>
        <w:rPr>
          <w:lang w:val="eu-ES"/>
        </w:rPr>
      </w:pPr>
      <w:r w:rsidRPr="007927AC">
        <w:rPr>
          <w:lang w:val="eu-ES"/>
        </w:rPr>
        <w:t>Aurreko astean</w:t>
      </w:r>
      <w:r>
        <w:rPr>
          <w:lang w:val="eu-ES"/>
        </w:rPr>
        <w:t>,</w:t>
      </w:r>
      <w:r w:rsidRPr="007927AC">
        <w:rPr>
          <w:lang w:val="eu-ES"/>
        </w:rPr>
        <w:t xml:space="preserve"> onartu izan bagenuen gure lege proposamena, </w:t>
      </w:r>
      <w:r>
        <w:rPr>
          <w:lang w:val="eu-ES"/>
        </w:rPr>
        <w:t xml:space="preserve">jada, dagoeneko, </w:t>
      </w:r>
      <w:r w:rsidRPr="007927AC">
        <w:rPr>
          <w:lang w:val="eu-ES"/>
        </w:rPr>
        <w:t>denbor</w:t>
      </w:r>
      <w:r>
        <w:rPr>
          <w:lang w:val="eu-ES"/>
        </w:rPr>
        <w:t>a bat aurreratua izango genukeen. E</w:t>
      </w:r>
      <w:r w:rsidRPr="007927AC">
        <w:rPr>
          <w:lang w:val="eu-ES"/>
        </w:rPr>
        <w:t>ta</w:t>
      </w:r>
      <w:r>
        <w:rPr>
          <w:lang w:val="eu-ES"/>
        </w:rPr>
        <w:t>,</w:t>
      </w:r>
      <w:r w:rsidRPr="007927AC">
        <w:rPr>
          <w:lang w:val="eu-ES"/>
        </w:rPr>
        <w:t xml:space="preserve"> gaurko</w:t>
      </w:r>
      <w:r>
        <w:rPr>
          <w:lang w:val="eu-ES"/>
        </w:rPr>
        <w:t xml:space="preserve"> proposamenean eskatzen genuen</w:t>
      </w:r>
      <w:r w:rsidRPr="007927AC">
        <w:rPr>
          <w:lang w:val="eu-ES"/>
        </w:rPr>
        <w:t xml:space="preserve"> </w:t>
      </w:r>
      <w:proofErr w:type="spellStart"/>
      <w:r w:rsidRPr="007927AC">
        <w:rPr>
          <w:lang w:val="eu-ES"/>
        </w:rPr>
        <w:t>normatiba</w:t>
      </w:r>
      <w:proofErr w:type="spellEnd"/>
      <w:r w:rsidRPr="007927AC">
        <w:rPr>
          <w:lang w:val="eu-ES"/>
        </w:rPr>
        <w:t xml:space="preserve"> araudi hori edo marko hori</w:t>
      </w:r>
      <w:r>
        <w:rPr>
          <w:lang w:val="eu-ES"/>
        </w:rPr>
        <w:t>,</w:t>
      </w:r>
      <w:r w:rsidRPr="007927AC">
        <w:rPr>
          <w:lang w:val="eu-ES"/>
        </w:rPr>
        <w:t xml:space="preserve"> </w:t>
      </w:r>
      <w:r>
        <w:rPr>
          <w:lang w:val="eu-ES"/>
        </w:rPr>
        <w:t>jada, lantzen hasiak egongo ginateke. E</w:t>
      </w:r>
      <w:r w:rsidRPr="007927AC">
        <w:rPr>
          <w:lang w:val="eu-ES"/>
        </w:rPr>
        <w:t>ta</w:t>
      </w:r>
      <w:r>
        <w:rPr>
          <w:lang w:val="eu-ES"/>
        </w:rPr>
        <w:t>,</w:t>
      </w:r>
      <w:r w:rsidRPr="007927AC">
        <w:rPr>
          <w:lang w:val="eu-ES"/>
        </w:rPr>
        <w:t xml:space="preserve"> gainer</w:t>
      </w:r>
      <w:r>
        <w:rPr>
          <w:lang w:val="eu-ES"/>
        </w:rPr>
        <w:t xml:space="preserve">a, </w:t>
      </w:r>
      <w:r w:rsidRPr="007927AC">
        <w:rPr>
          <w:lang w:val="eu-ES"/>
        </w:rPr>
        <w:t>Gobernuaren zain egon beharr</w:t>
      </w:r>
      <w:r>
        <w:rPr>
          <w:lang w:val="eu-ES"/>
        </w:rPr>
        <w:t xml:space="preserve">ean, </w:t>
      </w:r>
      <w:r w:rsidRPr="007927AC">
        <w:rPr>
          <w:lang w:val="eu-ES"/>
        </w:rPr>
        <w:t>gu</w:t>
      </w:r>
      <w:r>
        <w:rPr>
          <w:lang w:val="eu-ES"/>
        </w:rPr>
        <w:t>k gerok egiten egongo ginen. B</w:t>
      </w:r>
      <w:r w:rsidRPr="007927AC">
        <w:rPr>
          <w:lang w:val="eu-ES"/>
        </w:rPr>
        <w:t>aina</w:t>
      </w:r>
      <w:r>
        <w:rPr>
          <w:lang w:val="eu-ES"/>
        </w:rPr>
        <w:t xml:space="preserve">, </w:t>
      </w:r>
      <w:r w:rsidRPr="007927AC">
        <w:rPr>
          <w:lang w:val="eu-ES"/>
        </w:rPr>
        <w:t>zoritxarrez</w:t>
      </w:r>
      <w:r>
        <w:rPr>
          <w:lang w:val="eu-ES"/>
        </w:rPr>
        <w:t>,</w:t>
      </w:r>
      <w:r w:rsidRPr="007927AC">
        <w:rPr>
          <w:lang w:val="eu-ES"/>
        </w:rPr>
        <w:t xml:space="preserve"> ba</w:t>
      </w:r>
      <w:r>
        <w:rPr>
          <w:lang w:val="eu-ES"/>
        </w:rPr>
        <w:t>da, ez zen horrela izan: ez</w:t>
      </w:r>
      <w:r w:rsidRPr="007927AC">
        <w:rPr>
          <w:lang w:val="eu-ES"/>
        </w:rPr>
        <w:t xml:space="preserve">ezkoa </w:t>
      </w:r>
      <w:r>
        <w:rPr>
          <w:lang w:val="eu-ES"/>
        </w:rPr>
        <w:t>jaso genuen. E</w:t>
      </w:r>
      <w:r w:rsidRPr="007927AC">
        <w:rPr>
          <w:lang w:val="eu-ES"/>
        </w:rPr>
        <w:t>ta</w:t>
      </w:r>
      <w:r>
        <w:rPr>
          <w:lang w:val="eu-ES"/>
        </w:rPr>
        <w:t>,</w:t>
      </w:r>
      <w:r w:rsidRPr="007927AC">
        <w:rPr>
          <w:lang w:val="eu-ES"/>
        </w:rPr>
        <w:t xml:space="preserve"> badirudi</w:t>
      </w:r>
      <w:r>
        <w:rPr>
          <w:lang w:val="eu-ES"/>
        </w:rPr>
        <w:t>,</w:t>
      </w:r>
      <w:r w:rsidRPr="007927AC">
        <w:rPr>
          <w:lang w:val="eu-ES"/>
        </w:rPr>
        <w:t xml:space="preserve"> askotan proposamenak aurkezten direnean</w:t>
      </w:r>
      <w:r>
        <w:rPr>
          <w:lang w:val="eu-ES"/>
        </w:rPr>
        <w:t>,</w:t>
      </w:r>
      <w:r w:rsidRPr="007927AC">
        <w:rPr>
          <w:lang w:val="eu-ES"/>
        </w:rPr>
        <w:t xml:space="preserve"> badirudi</w:t>
      </w:r>
      <w:r>
        <w:rPr>
          <w:lang w:val="eu-ES"/>
        </w:rPr>
        <w:t>,</w:t>
      </w:r>
      <w:r w:rsidRPr="007927AC">
        <w:rPr>
          <w:lang w:val="eu-ES"/>
        </w:rPr>
        <w:t xml:space="preserve"> pisu gehiago duela nork aurkezten duen edukia baino. Eta p</w:t>
      </w:r>
      <w:r>
        <w:rPr>
          <w:lang w:val="eu-ES"/>
        </w:rPr>
        <w:t>ena bat da. Et</w:t>
      </w:r>
      <w:r w:rsidRPr="007927AC">
        <w:rPr>
          <w:lang w:val="eu-ES"/>
        </w:rPr>
        <w:t>a iru</w:t>
      </w:r>
      <w:r>
        <w:rPr>
          <w:lang w:val="eu-ES"/>
        </w:rPr>
        <w:t>ditzen zaigu hori pena bat dela. Eta ikusten ari gara</w:t>
      </w:r>
      <w:r w:rsidRPr="007927AC">
        <w:rPr>
          <w:lang w:val="eu-ES"/>
        </w:rPr>
        <w:t xml:space="preserve"> zer gertatzen ari </w:t>
      </w:r>
      <w:r>
        <w:rPr>
          <w:lang w:val="eu-ES"/>
        </w:rPr>
        <w:t>d</w:t>
      </w:r>
      <w:r w:rsidRPr="007927AC">
        <w:rPr>
          <w:lang w:val="eu-ES"/>
        </w:rPr>
        <w:t>en</w:t>
      </w:r>
      <w:r>
        <w:rPr>
          <w:lang w:val="eu-ES"/>
        </w:rPr>
        <w:t>,</w:t>
      </w:r>
      <w:r w:rsidRPr="007927AC">
        <w:rPr>
          <w:lang w:val="eu-ES"/>
        </w:rPr>
        <w:t xml:space="preserve"> </w:t>
      </w:r>
      <w:r>
        <w:rPr>
          <w:lang w:val="eu-ES"/>
        </w:rPr>
        <w:t xml:space="preserve">ze, </w:t>
      </w:r>
      <w:r w:rsidRPr="007927AC">
        <w:rPr>
          <w:lang w:val="eu-ES"/>
        </w:rPr>
        <w:t>esaterako</w:t>
      </w:r>
      <w:r>
        <w:rPr>
          <w:lang w:val="eu-ES"/>
        </w:rPr>
        <w:t>,</w:t>
      </w:r>
      <w:r w:rsidRPr="007927AC">
        <w:rPr>
          <w:lang w:val="eu-ES"/>
        </w:rPr>
        <w:t xml:space="preserve"> guk aurkezten ditugu</w:t>
      </w:r>
      <w:r>
        <w:rPr>
          <w:lang w:val="eu-ES"/>
        </w:rPr>
        <w:t>n</w:t>
      </w:r>
      <w:r w:rsidRPr="007927AC">
        <w:rPr>
          <w:lang w:val="eu-ES"/>
        </w:rPr>
        <w:t xml:space="preserve"> lege proposame</w:t>
      </w:r>
      <w:r>
        <w:rPr>
          <w:lang w:val="eu-ES"/>
        </w:rPr>
        <w:t>n guztiak atzera botatzen dira. B</w:t>
      </w:r>
      <w:r w:rsidRPr="007927AC">
        <w:rPr>
          <w:lang w:val="eu-ES"/>
        </w:rPr>
        <w:t>aina hori egiten denean</w:t>
      </w:r>
      <w:r>
        <w:rPr>
          <w:lang w:val="eu-ES"/>
        </w:rPr>
        <w:t>,</w:t>
      </w:r>
      <w:r w:rsidRPr="007927AC">
        <w:rPr>
          <w:lang w:val="eu-ES"/>
        </w:rPr>
        <w:t xml:space="preserve"> azkenean</w:t>
      </w:r>
      <w:r>
        <w:rPr>
          <w:lang w:val="eu-ES"/>
        </w:rPr>
        <w:t>,</w:t>
      </w:r>
      <w:r w:rsidRPr="007927AC">
        <w:rPr>
          <w:lang w:val="eu-ES"/>
        </w:rPr>
        <w:t xml:space="preserve"> ba</w:t>
      </w:r>
      <w:r>
        <w:rPr>
          <w:lang w:val="eu-ES"/>
        </w:rPr>
        <w:t xml:space="preserve">da, </w:t>
      </w:r>
      <w:r w:rsidRPr="007927AC">
        <w:rPr>
          <w:lang w:val="eu-ES"/>
        </w:rPr>
        <w:t>batez ere</w:t>
      </w:r>
      <w:r>
        <w:rPr>
          <w:lang w:val="eu-ES"/>
        </w:rPr>
        <w:t>,</w:t>
      </w:r>
      <w:r w:rsidRPr="007927AC">
        <w:rPr>
          <w:lang w:val="eu-ES"/>
        </w:rPr>
        <w:t xml:space="preserve"> herritarrak kaltetuak irteten dira</w:t>
      </w:r>
      <w:r>
        <w:rPr>
          <w:lang w:val="eu-ES"/>
        </w:rPr>
        <w:t>. E</w:t>
      </w:r>
      <w:r w:rsidRPr="007927AC">
        <w:rPr>
          <w:lang w:val="eu-ES"/>
        </w:rPr>
        <w:t>ta</w:t>
      </w:r>
      <w:r>
        <w:rPr>
          <w:lang w:val="eu-ES"/>
        </w:rPr>
        <w:t>,</w:t>
      </w:r>
      <w:r w:rsidRPr="007927AC">
        <w:rPr>
          <w:lang w:val="eu-ES"/>
        </w:rPr>
        <w:t xml:space="preserve"> momentu horretan</w:t>
      </w:r>
      <w:r>
        <w:rPr>
          <w:lang w:val="eu-ES"/>
        </w:rPr>
        <w:t xml:space="preserve">, </w:t>
      </w:r>
      <w:r w:rsidRPr="007927AC">
        <w:rPr>
          <w:lang w:val="eu-ES"/>
        </w:rPr>
        <w:t>egoera horretan dauden l</w:t>
      </w:r>
      <w:r>
        <w:rPr>
          <w:lang w:val="eu-ES"/>
        </w:rPr>
        <w:t>angileak edo pertsonak bereziki.</w:t>
      </w:r>
    </w:p>
    <w:p w:rsidR="00421E03" w:rsidRDefault="00421E03" w:rsidP="009A0BCF">
      <w:pPr>
        <w:pStyle w:val="Texto"/>
        <w:rPr>
          <w:lang w:val="eu-ES"/>
        </w:rPr>
      </w:pPr>
    </w:p>
    <w:p w:rsidR="00421E03" w:rsidRDefault="00421E03" w:rsidP="009A0BCF">
      <w:pPr>
        <w:pStyle w:val="Texto"/>
        <w:rPr>
          <w:lang w:val="eu-ES"/>
        </w:rPr>
      </w:pPr>
      <w:r>
        <w:rPr>
          <w:lang w:val="eu-ES"/>
        </w:rPr>
        <w:t>E</w:t>
      </w:r>
      <w:r w:rsidRPr="007927AC">
        <w:rPr>
          <w:lang w:val="eu-ES"/>
        </w:rPr>
        <w:t xml:space="preserve">ztabaidagai dugun </w:t>
      </w:r>
      <w:r>
        <w:rPr>
          <w:lang w:val="eu-ES"/>
        </w:rPr>
        <w:t>gaia oso-oso garrantzitsua da. O</w:t>
      </w:r>
      <w:r w:rsidRPr="007927AC">
        <w:rPr>
          <w:lang w:val="eu-ES"/>
        </w:rPr>
        <w:t>so garrantzitsu</w:t>
      </w:r>
      <w:r>
        <w:rPr>
          <w:lang w:val="eu-ES"/>
        </w:rPr>
        <w:t>a, dugun</w:t>
      </w:r>
      <w:r w:rsidRPr="007927AC">
        <w:rPr>
          <w:lang w:val="eu-ES"/>
        </w:rPr>
        <w:t xml:space="preserve"> behin-behinekotasun tasa izugarria delako. Salbuespe</w:t>
      </w:r>
      <w:r>
        <w:rPr>
          <w:lang w:val="eu-ES"/>
        </w:rPr>
        <w:t>n egoera batetan aurkitzen gara. E</w:t>
      </w:r>
      <w:r w:rsidRPr="007927AC">
        <w:rPr>
          <w:lang w:val="eu-ES"/>
        </w:rPr>
        <w:t>ta</w:t>
      </w:r>
      <w:r>
        <w:rPr>
          <w:lang w:val="eu-ES"/>
        </w:rPr>
        <w:t>,</w:t>
      </w:r>
      <w:r w:rsidRPr="007927AC">
        <w:rPr>
          <w:lang w:val="eu-ES"/>
        </w:rPr>
        <w:t xml:space="preserve"> noski</w:t>
      </w:r>
      <w:r>
        <w:rPr>
          <w:lang w:val="eu-ES"/>
        </w:rPr>
        <w:t>, salbuespen egoera horri salbuespeneko neurriak jarri behar zaizkio, zalantzarik gabe. E</w:t>
      </w:r>
      <w:r w:rsidRPr="007927AC">
        <w:rPr>
          <w:lang w:val="eu-ES"/>
        </w:rPr>
        <w:t>ta</w:t>
      </w:r>
      <w:r>
        <w:rPr>
          <w:lang w:val="eu-ES"/>
        </w:rPr>
        <w:t>,</w:t>
      </w:r>
      <w:r w:rsidRPr="007927AC">
        <w:rPr>
          <w:lang w:val="eu-ES"/>
        </w:rPr>
        <w:t xml:space="preserve"> </w:t>
      </w:r>
      <w:proofErr w:type="spellStart"/>
      <w:r w:rsidRPr="007927AC">
        <w:rPr>
          <w:lang w:val="eu-ES"/>
        </w:rPr>
        <w:t>Hern</w:t>
      </w:r>
      <w:r>
        <w:rPr>
          <w:lang w:val="eu-ES"/>
        </w:rPr>
        <w:t>á</w:t>
      </w:r>
      <w:r w:rsidRPr="007927AC">
        <w:rPr>
          <w:lang w:val="eu-ES"/>
        </w:rPr>
        <w:t>ndez</w:t>
      </w:r>
      <w:proofErr w:type="spellEnd"/>
      <w:r w:rsidRPr="007927AC">
        <w:rPr>
          <w:lang w:val="eu-ES"/>
        </w:rPr>
        <w:t xml:space="preserve"> jaunak esan duen bezala, et</w:t>
      </w:r>
      <w:r>
        <w:rPr>
          <w:lang w:val="eu-ES"/>
        </w:rPr>
        <w:t xml:space="preserve">a aurreko astean ere esan nuen, </w:t>
      </w:r>
      <w:r w:rsidRPr="007927AC">
        <w:rPr>
          <w:lang w:val="eu-ES"/>
        </w:rPr>
        <w:t>hau ez da kasualitatearen ondorio</w:t>
      </w:r>
      <w:r>
        <w:rPr>
          <w:lang w:val="eu-ES"/>
        </w:rPr>
        <w:t>a</w:t>
      </w:r>
      <w:r w:rsidRPr="007927AC">
        <w:rPr>
          <w:lang w:val="eu-ES"/>
        </w:rPr>
        <w:t xml:space="preserve"> izan</w:t>
      </w:r>
      <w:r>
        <w:rPr>
          <w:lang w:val="eu-ES"/>
        </w:rPr>
        <w:t>. Hau i</w:t>
      </w:r>
      <w:r w:rsidRPr="007927AC">
        <w:rPr>
          <w:lang w:val="eu-ES"/>
        </w:rPr>
        <w:t>zan da kontratazio politika zehatz baten ondorio</w:t>
      </w:r>
      <w:r>
        <w:rPr>
          <w:lang w:val="eu-ES"/>
        </w:rPr>
        <w:t>,</w:t>
      </w:r>
      <w:r w:rsidRPr="007927AC">
        <w:rPr>
          <w:lang w:val="eu-ES"/>
        </w:rPr>
        <w:t xml:space="preserve"> OPE</w:t>
      </w:r>
      <w:r>
        <w:rPr>
          <w:lang w:val="eu-ES"/>
        </w:rPr>
        <w:t xml:space="preserve"> egin ez</w:t>
      </w:r>
      <w:r w:rsidRPr="007927AC">
        <w:rPr>
          <w:lang w:val="eu-ES"/>
        </w:rPr>
        <w:t xml:space="preserve"> izan</w:t>
      </w:r>
      <w:r>
        <w:rPr>
          <w:lang w:val="eu-ES"/>
        </w:rPr>
        <w:t>a</w:t>
      </w:r>
      <w:r w:rsidRPr="007927AC">
        <w:rPr>
          <w:lang w:val="eu-ES"/>
        </w:rPr>
        <w:t>re</w:t>
      </w:r>
      <w:r>
        <w:rPr>
          <w:lang w:val="eu-ES"/>
        </w:rPr>
        <w:t>n</w:t>
      </w:r>
      <w:r w:rsidRPr="007927AC">
        <w:rPr>
          <w:lang w:val="eu-ES"/>
        </w:rPr>
        <w:t xml:space="preserve"> ondorio</w:t>
      </w:r>
      <w:r>
        <w:rPr>
          <w:lang w:val="eu-ES"/>
        </w:rPr>
        <w:t>, arrazoi batengatik edo beste batengatik. Ba</w:t>
      </w:r>
      <w:r w:rsidRPr="007927AC">
        <w:rPr>
          <w:lang w:val="eu-ES"/>
        </w:rPr>
        <w:t>ina</w:t>
      </w:r>
      <w:r>
        <w:rPr>
          <w:lang w:val="eu-ES"/>
        </w:rPr>
        <w:t>,</w:t>
      </w:r>
      <w:r w:rsidRPr="007927AC">
        <w:rPr>
          <w:lang w:val="eu-ES"/>
        </w:rPr>
        <w:t xml:space="preserve"> azkenean</w:t>
      </w:r>
      <w:r>
        <w:rPr>
          <w:lang w:val="eu-ES"/>
        </w:rPr>
        <w:t>,</w:t>
      </w:r>
      <w:r w:rsidRPr="007927AC">
        <w:rPr>
          <w:lang w:val="eu-ES"/>
        </w:rPr>
        <w:t xml:space="preserve"> sortu den arazo</w:t>
      </w:r>
      <w:r>
        <w:rPr>
          <w:lang w:val="eu-ES"/>
        </w:rPr>
        <w:t>a</w:t>
      </w:r>
      <w:r w:rsidRPr="007927AC">
        <w:rPr>
          <w:lang w:val="eu-ES"/>
        </w:rPr>
        <w:t xml:space="preserve"> </w:t>
      </w:r>
      <w:r>
        <w:rPr>
          <w:lang w:val="eu-ES"/>
        </w:rPr>
        <w:t>larria da. E</w:t>
      </w:r>
      <w:r w:rsidRPr="007927AC">
        <w:rPr>
          <w:lang w:val="eu-ES"/>
        </w:rPr>
        <w:t>ta egia da usteltzen dagoela gai</w:t>
      </w:r>
      <w:r>
        <w:rPr>
          <w:lang w:val="eu-ES"/>
        </w:rPr>
        <w:t>a edo dagoeneko, jada, usteldua dagoela. E</w:t>
      </w:r>
      <w:r w:rsidRPr="007927AC">
        <w:rPr>
          <w:lang w:val="eu-ES"/>
        </w:rPr>
        <w:t>ta badela garaia gai honi premia</w:t>
      </w:r>
      <w:r>
        <w:rPr>
          <w:lang w:val="eu-ES"/>
        </w:rPr>
        <w:t>z heltzeko</w:t>
      </w:r>
      <w:r w:rsidRPr="007927AC">
        <w:rPr>
          <w:lang w:val="eu-ES"/>
        </w:rPr>
        <w:t xml:space="preserve"> eta konponbidean jartzeko</w:t>
      </w:r>
      <w:r>
        <w:rPr>
          <w:lang w:val="eu-ES"/>
        </w:rPr>
        <w:t>. Konponbidean jarri, e</w:t>
      </w:r>
      <w:r w:rsidRPr="007927AC">
        <w:rPr>
          <w:lang w:val="eu-ES"/>
        </w:rPr>
        <w:t>ta</w:t>
      </w:r>
      <w:r>
        <w:rPr>
          <w:lang w:val="eu-ES"/>
        </w:rPr>
        <w:t>,</w:t>
      </w:r>
      <w:r w:rsidRPr="007927AC">
        <w:rPr>
          <w:lang w:val="eu-ES"/>
        </w:rPr>
        <w:t xml:space="preserve"> batez ere</w:t>
      </w:r>
      <w:r>
        <w:rPr>
          <w:lang w:val="eu-ES"/>
        </w:rPr>
        <w:t xml:space="preserve">, </w:t>
      </w:r>
      <w:r>
        <w:rPr>
          <w:lang w:val="eu-ES"/>
        </w:rPr>
        <w:lastRenderedPageBreak/>
        <w:t>berriro ez gertatzeko bermeak</w:t>
      </w:r>
      <w:r w:rsidRPr="007927AC">
        <w:rPr>
          <w:lang w:val="eu-ES"/>
        </w:rPr>
        <w:t xml:space="preserve"> jarri</w:t>
      </w:r>
      <w:r>
        <w:rPr>
          <w:lang w:val="eu-ES"/>
        </w:rPr>
        <w:t>. Eta h</w:t>
      </w:r>
      <w:r w:rsidRPr="007927AC">
        <w:rPr>
          <w:lang w:val="eu-ES"/>
        </w:rPr>
        <w:t xml:space="preserve">orrek esan nahi du kontratazio eredua aldatzea. Egia da funtzio publikoa oso zaharkitua dagoela, oso-oso </w:t>
      </w:r>
      <w:r>
        <w:rPr>
          <w:lang w:val="eu-ES"/>
        </w:rPr>
        <w:t>zaha</w:t>
      </w:r>
      <w:r w:rsidRPr="007927AC">
        <w:rPr>
          <w:lang w:val="eu-ES"/>
        </w:rPr>
        <w:t>rkitu</w:t>
      </w:r>
      <w:r>
        <w:rPr>
          <w:lang w:val="eu-ES"/>
        </w:rPr>
        <w:t>a dagoela;</w:t>
      </w:r>
      <w:r w:rsidRPr="007927AC">
        <w:rPr>
          <w:lang w:val="eu-ES"/>
        </w:rPr>
        <w:t xml:space="preserve"> eguneratu </w:t>
      </w:r>
      <w:r>
        <w:rPr>
          <w:lang w:val="eu-ES"/>
        </w:rPr>
        <w:t>behar dela, aldatu behar dela. B</w:t>
      </w:r>
      <w:r w:rsidRPr="007927AC">
        <w:rPr>
          <w:lang w:val="eu-ES"/>
        </w:rPr>
        <w:t>aina</w:t>
      </w:r>
      <w:r>
        <w:rPr>
          <w:lang w:val="eu-ES"/>
        </w:rPr>
        <w:t>,</w:t>
      </w:r>
      <w:r w:rsidRPr="007927AC">
        <w:rPr>
          <w:lang w:val="eu-ES"/>
        </w:rPr>
        <w:t xml:space="preserve"> lehenengo</w:t>
      </w:r>
      <w:r>
        <w:rPr>
          <w:lang w:val="eu-ES"/>
        </w:rPr>
        <w:t>,</w:t>
      </w:r>
      <w:r w:rsidRPr="007927AC">
        <w:rPr>
          <w:lang w:val="eu-ES"/>
        </w:rPr>
        <w:t xml:space="preserve"> lurzoru bat</w:t>
      </w:r>
      <w:r>
        <w:rPr>
          <w:lang w:val="eu-ES"/>
        </w:rPr>
        <w:t xml:space="preserve"> jarri behar dugu. E</w:t>
      </w:r>
      <w:r w:rsidRPr="007927AC">
        <w:rPr>
          <w:lang w:val="eu-ES"/>
        </w:rPr>
        <w:t>ta lurzoru bat jartzeko</w:t>
      </w:r>
      <w:r>
        <w:rPr>
          <w:lang w:val="eu-ES"/>
        </w:rPr>
        <w:t>,</w:t>
      </w:r>
      <w:r w:rsidRPr="007927AC">
        <w:rPr>
          <w:lang w:val="eu-ES"/>
        </w:rPr>
        <w:t xml:space="preserve"> lehenengo</w:t>
      </w:r>
      <w:r>
        <w:rPr>
          <w:lang w:val="eu-ES"/>
        </w:rPr>
        <w:t>,</w:t>
      </w:r>
      <w:r w:rsidRPr="007927AC">
        <w:rPr>
          <w:lang w:val="eu-ES"/>
        </w:rPr>
        <w:t xml:space="preserve"> salbuespe</w:t>
      </w:r>
      <w:r>
        <w:rPr>
          <w:lang w:val="eu-ES"/>
        </w:rPr>
        <w:t>n neurri batzuk aplikatu behar ditugu, mo</w:t>
      </w:r>
      <w:r w:rsidRPr="007927AC">
        <w:rPr>
          <w:lang w:val="eu-ES"/>
        </w:rPr>
        <w:t xml:space="preserve">du batera edo bestera egin </w:t>
      </w:r>
      <w:r>
        <w:rPr>
          <w:lang w:val="eu-ES"/>
        </w:rPr>
        <w:t>daitezke, baina egin behar da. Et</w:t>
      </w:r>
      <w:r w:rsidRPr="007927AC">
        <w:rPr>
          <w:lang w:val="eu-ES"/>
        </w:rPr>
        <w:t>a</w:t>
      </w:r>
      <w:r>
        <w:rPr>
          <w:lang w:val="eu-ES"/>
        </w:rPr>
        <w:t>, lurzoru on</w:t>
      </w:r>
      <w:r w:rsidRPr="007927AC">
        <w:rPr>
          <w:lang w:val="eu-ES"/>
        </w:rPr>
        <w:t xml:space="preserve"> bat jartzeko</w:t>
      </w:r>
      <w:r>
        <w:rPr>
          <w:lang w:val="eu-ES"/>
        </w:rPr>
        <w:t>, zer egin behar dugu? Bada, lehenengo, ko</w:t>
      </w:r>
      <w:r w:rsidRPr="007927AC">
        <w:rPr>
          <w:lang w:val="eu-ES"/>
        </w:rPr>
        <w:t>de gabe daude</w:t>
      </w:r>
      <w:r>
        <w:rPr>
          <w:lang w:val="eu-ES"/>
        </w:rPr>
        <w:t>n</w:t>
      </w:r>
      <w:r w:rsidRPr="007927AC">
        <w:rPr>
          <w:lang w:val="eu-ES"/>
        </w:rPr>
        <w:t xml:space="preserve"> lanpostu</w:t>
      </w:r>
      <w:r>
        <w:rPr>
          <w:lang w:val="eu-ES"/>
        </w:rPr>
        <w:t>ak identifikatu beharko ditugu. D</w:t>
      </w:r>
      <w:r w:rsidRPr="007927AC">
        <w:rPr>
          <w:lang w:val="eu-ES"/>
        </w:rPr>
        <w:t>i</w:t>
      </w:r>
      <w:r>
        <w:rPr>
          <w:lang w:val="eu-ES"/>
        </w:rPr>
        <w:t>agnostiko bat egin beharko dugu z</w:t>
      </w:r>
      <w:r w:rsidRPr="007927AC">
        <w:rPr>
          <w:lang w:val="eu-ES"/>
        </w:rPr>
        <w:t>e lanpostu daude</w:t>
      </w:r>
      <w:r>
        <w:rPr>
          <w:lang w:val="eu-ES"/>
        </w:rPr>
        <w:t>n; zerrenda bat. G</w:t>
      </w:r>
      <w:r w:rsidRPr="007927AC">
        <w:rPr>
          <w:lang w:val="eu-ES"/>
        </w:rPr>
        <w:t>ero</w:t>
      </w:r>
      <w:r>
        <w:rPr>
          <w:lang w:val="eu-ES"/>
        </w:rPr>
        <w:t>,</w:t>
      </w:r>
      <w:r w:rsidRPr="007927AC">
        <w:rPr>
          <w:lang w:val="eu-ES"/>
        </w:rPr>
        <w:t xml:space="preserve"> lanpost</w:t>
      </w:r>
      <w:r>
        <w:rPr>
          <w:lang w:val="eu-ES"/>
        </w:rPr>
        <w:t xml:space="preserve">u horiei </w:t>
      </w:r>
      <w:proofErr w:type="spellStart"/>
      <w:r>
        <w:rPr>
          <w:lang w:val="eu-ES"/>
        </w:rPr>
        <w:t>dotazio</w:t>
      </w:r>
      <w:proofErr w:type="spellEnd"/>
      <w:r>
        <w:rPr>
          <w:lang w:val="eu-ES"/>
        </w:rPr>
        <w:t xml:space="preserve"> ekonomiko bat, funts bat jarri beharko zaie,</w:t>
      </w:r>
      <w:r w:rsidRPr="007927AC">
        <w:rPr>
          <w:lang w:val="eu-ES"/>
        </w:rPr>
        <w:t xml:space="preserve"> aurrera atera ahal izate</w:t>
      </w:r>
      <w:r>
        <w:rPr>
          <w:lang w:val="eu-ES"/>
        </w:rPr>
        <w:t xml:space="preserve">ko eta </w:t>
      </w:r>
      <w:proofErr w:type="spellStart"/>
      <w:r>
        <w:rPr>
          <w:lang w:val="eu-ES"/>
        </w:rPr>
        <w:t>konsolidazio</w:t>
      </w:r>
      <w:proofErr w:type="spellEnd"/>
      <w:r>
        <w:rPr>
          <w:lang w:val="eu-ES"/>
        </w:rPr>
        <w:t xml:space="preserve"> prozesuak</w:t>
      </w:r>
      <w:r w:rsidRPr="007927AC">
        <w:rPr>
          <w:lang w:val="eu-ES"/>
        </w:rPr>
        <w:t xml:space="preserve"> abiatzeko</w:t>
      </w:r>
      <w:r>
        <w:rPr>
          <w:lang w:val="eu-ES"/>
        </w:rPr>
        <w:t>. E</w:t>
      </w:r>
      <w:r w:rsidRPr="007927AC">
        <w:rPr>
          <w:lang w:val="eu-ES"/>
        </w:rPr>
        <w:t>ta</w:t>
      </w:r>
      <w:r>
        <w:rPr>
          <w:lang w:val="eu-ES"/>
        </w:rPr>
        <w:t>,</w:t>
      </w:r>
      <w:r w:rsidRPr="007927AC">
        <w:rPr>
          <w:lang w:val="eu-ES"/>
        </w:rPr>
        <w:t xml:space="preserve"> behin hori</w:t>
      </w:r>
      <w:r>
        <w:rPr>
          <w:lang w:val="eu-ES"/>
        </w:rPr>
        <w:t xml:space="preserve"> daukagunean, </w:t>
      </w:r>
      <w:r w:rsidRPr="007927AC">
        <w:rPr>
          <w:lang w:val="eu-ES"/>
        </w:rPr>
        <w:t>ba</w:t>
      </w:r>
      <w:r>
        <w:rPr>
          <w:lang w:val="eu-ES"/>
        </w:rPr>
        <w:t xml:space="preserve">da, </w:t>
      </w:r>
      <w:r w:rsidRPr="007927AC">
        <w:rPr>
          <w:lang w:val="eu-ES"/>
        </w:rPr>
        <w:t>prozesuak abian jarri beharko ditugu</w:t>
      </w:r>
      <w:r>
        <w:rPr>
          <w:lang w:val="eu-ES"/>
        </w:rPr>
        <w:t xml:space="preserve">, finkatzeko prozesuak. Eta, </w:t>
      </w:r>
      <w:r w:rsidRPr="007927AC">
        <w:rPr>
          <w:lang w:val="eu-ES"/>
        </w:rPr>
        <w:t xml:space="preserve">portzentaje oso altuak direnean, </w:t>
      </w:r>
      <w:r>
        <w:rPr>
          <w:lang w:val="eu-ES"/>
        </w:rPr>
        <w:t>bada, txanda bat baino gehiago, e</w:t>
      </w:r>
      <w:r w:rsidRPr="007927AC">
        <w:rPr>
          <w:lang w:val="eu-ES"/>
        </w:rPr>
        <w:t>ta prozesu berezituak abian jarri daitezke, ez</w:t>
      </w:r>
      <w:r>
        <w:rPr>
          <w:lang w:val="eu-ES"/>
        </w:rPr>
        <w:t xml:space="preserve">? </w:t>
      </w:r>
      <w:r w:rsidRPr="007927AC">
        <w:rPr>
          <w:lang w:val="eu-ES"/>
        </w:rPr>
        <w:t>Azterketa berezituak egin daitezke</w:t>
      </w:r>
      <w:r>
        <w:rPr>
          <w:lang w:val="eu-ES"/>
        </w:rPr>
        <w:t>,</w:t>
      </w:r>
      <w:r w:rsidRPr="007927AC">
        <w:rPr>
          <w:lang w:val="eu-ES"/>
        </w:rPr>
        <w:t xml:space="preserve"> kategorien arab</w:t>
      </w:r>
      <w:r>
        <w:rPr>
          <w:lang w:val="eu-ES"/>
        </w:rPr>
        <w:t>era. B</w:t>
      </w:r>
      <w:r w:rsidRPr="007927AC">
        <w:rPr>
          <w:lang w:val="eu-ES"/>
        </w:rPr>
        <w:t>aina egin behar</w:t>
      </w:r>
      <w:r>
        <w:rPr>
          <w:lang w:val="eu-ES"/>
        </w:rPr>
        <w:t xml:space="preserve"> da. E</w:t>
      </w:r>
      <w:r w:rsidRPr="007927AC">
        <w:rPr>
          <w:lang w:val="eu-ES"/>
        </w:rPr>
        <w:t xml:space="preserve">ta </w:t>
      </w:r>
      <w:r>
        <w:rPr>
          <w:lang w:val="eu-ES"/>
        </w:rPr>
        <w:t>egia da, hone</w:t>
      </w:r>
      <w:r w:rsidRPr="007927AC">
        <w:rPr>
          <w:lang w:val="eu-ES"/>
        </w:rPr>
        <w:t>z gain ere</w:t>
      </w:r>
      <w:r>
        <w:rPr>
          <w:lang w:val="eu-ES"/>
        </w:rPr>
        <w:t>,</w:t>
      </w:r>
      <w:r w:rsidRPr="007927AC">
        <w:rPr>
          <w:lang w:val="eu-ES"/>
        </w:rPr>
        <w:t xml:space="preserve"> beste modu batzuk egon daitezkeela</w:t>
      </w:r>
      <w:r>
        <w:rPr>
          <w:lang w:val="eu-ES"/>
        </w:rPr>
        <w:t>; aukerak egon daitezke. E</w:t>
      </w:r>
      <w:r w:rsidRPr="007927AC">
        <w:rPr>
          <w:lang w:val="eu-ES"/>
        </w:rPr>
        <w:t>ta iruditzen zait</w:t>
      </w:r>
      <w:r>
        <w:rPr>
          <w:lang w:val="eu-ES"/>
        </w:rPr>
        <w:t>,</w:t>
      </w:r>
      <w:r w:rsidRPr="007927AC">
        <w:rPr>
          <w:lang w:val="eu-ES"/>
        </w:rPr>
        <w:t xml:space="preserve"> gaur</w:t>
      </w:r>
      <w:r>
        <w:rPr>
          <w:lang w:val="eu-ES"/>
        </w:rPr>
        <w:t>,</w:t>
      </w:r>
      <w:r w:rsidRPr="007927AC">
        <w:rPr>
          <w:lang w:val="eu-ES"/>
        </w:rPr>
        <w:t xml:space="preserve"> adosteko gai izan</w:t>
      </w:r>
      <w:r>
        <w:rPr>
          <w:lang w:val="eu-ES"/>
        </w:rPr>
        <w:t xml:space="preserve"> g</w:t>
      </w:r>
      <w:r w:rsidRPr="007927AC">
        <w:rPr>
          <w:lang w:val="eu-ES"/>
        </w:rPr>
        <w:t>aren bezala</w:t>
      </w:r>
      <w:r>
        <w:rPr>
          <w:lang w:val="eu-ES"/>
        </w:rPr>
        <w:t>,</w:t>
      </w:r>
      <w:r w:rsidRPr="007927AC">
        <w:rPr>
          <w:lang w:val="eu-ES"/>
        </w:rPr>
        <w:t xml:space="preserve"> hemendik aurrera ere</w:t>
      </w:r>
      <w:r>
        <w:rPr>
          <w:lang w:val="eu-ES"/>
        </w:rPr>
        <w:t>,</w:t>
      </w:r>
      <w:r w:rsidRPr="007927AC">
        <w:rPr>
          <w:lang w:val="eu-ES"/>
        </w:rPr>
        <w:t xml:space="preserve"> xehetasunetan jaitsiz</w:t>
      </w:r>
      <w:r>
        <w:rPr>
          <w:lang w:val="eu-ES"/>
        </w:rPr>
        <w:t>,</w:t>
      </w:r>
      <w:r w:rsidRPr="007927AC">
        <w:rPr>
          <w:lang w:val="eu-ES"/>
        </w:rPr>
        <w:t xml:space="preserve"> konkretura jaitsiz</w:t>
      </w:r>
      <w:r>
        <w:rPr>
          <w:lang w:val="eu-ES"/>
        </w:rPr>
        <w:t>, gai izan beharko ginatekeela hau guztia adosteko, ze,</w:t>
      </w:r>
      <w:r w:rsidRPr="007927AC">
        <w:rPr>
          <w:lang w:val="eu-ES"/>
        </w:rPr>
        <w:t xml:space="preserve"> benetan</w:t>
      </w:r>
      <w:r>
        <w:rPr>
          <w:lang w:val="eu-ES"/>
        </w:rPr>
        <w:t>, premia handia dago. B</w:t>
      </w:r>
      <w:r w:rsidRPr="007927AC">
        <w:rPr>
          <w:lang w:val="eu-ES"/>
        </w:rPr>
        <w:t xml:space="preserve">aita </w:t>
      </w:r>
      <w:r>
        <w:rPr>
          <w:lang w:val="eu-ES"/>
        </w:rPr>
        <w:t>h</w:t>
      </w:r>
      <w:r w:rsidRPr="007927AC">
        <w:rPr>
          <w:lang w:val="eu-ES"/>
        </w:rPr>
        <w:t>ezkuntzako su</w:t>
      </w:r>
      <w:r>
        <w:rPr>
          <w:lang w:val="eu-ES"/>
        </w:rPr>
        <w:t>kalde eta garbitzaile inguruan.</w:t>
      </w:r>
    </w:p>
    <w:p w:rsidR="00421E03" w:rsidRDefault="00421E03" w:rsidP="009A0BCF">
      <w:pPr>
        <w:pStyle w:val="Texto"/>
        <w:rPr>
          <w:lang w:val="eu-ES"/>
        </w:rPr>
      </w:pPr>
    </w:p>
    <w:p w:rsidR="00421E03" w:rsidRDefault="00421E03" w:rsidP="009A0BCF">
      <w:pPr>
        <w:pStyle w:val="Texto"/>
        <w:rPr>
          <w:lang w:val="eu-ES"/>
        </w:rPr>
      </w:pPr>
      <w:r>
        <w:rPr>
          <w:lang w:val="eu-ES"/>
        </w:rPr>
        <w:t xml:space="preserve">Beraz, hori esanda, </w:t>
      </w:r>
      <w:proofErr w:type="spellStart"/>
      <w:r w:rsidRPr="007927AC">
        <w:rPr>
          <w:lang w:val="eu-ES"/>
        </w:rPr>
        <w:t>esan</w:t>
      </w:r>
      <w:proofErr w:type="spellEnd"/>
      <w:r w:rsidRPr="007927AC">
        <w:rPr>
          <w:lang w:val="eu-ES"/>
        </w:rPr>
        <w:t xml:space="preserve"> gaur</w:t>
      </w:r>
      <w:r>
        <w:rPr>
          <w:lang w:val="eu-ES"/>
        </w:rPr>
        <w:t xml:space="preserve">ko akordioa garrantzitsua dela. Eta ea </w:t>
      </w:r>
      <w:r w:rsidRPr="007927AC">
        <w:rPr>
          <w:lang w:val="eu-ES"/>
        </w:rPr>
        <w:t>hemendik aurrera</w:t>
      </w:r>
      <w:r>
        <w:rPr>
          <w:lang w:val="eu-ES"/>
        </w:rPr>
        <w:t xml:space="preserve"> berdin den</w:t>
      </w:r>
      <w:r w:rsidRPr="007927AC">
        <w:rPr>
          <w:lang w:val="eu-ES"/>
        </w:rPr>
        <w:t xml:space="preserve"> nork aurkezten dituen ekimenak gai honetaz ari garenean, gai garen seriotasunez lan egiteko</w:t>
      </w:r>
      <w:r>
        <w:rPr>
          <w:lang w:val="eu-ES"/>
        </w:rPr>
        <w:t>, eta gaiari heltzeko. Ikustea, besterik ez, gaur zer gertatu den administrazio orokorreko eta L</w:t>
      </w:r>
      <w:r w:rsidRPr="007927AC">
        <w:rPr>
          <w:lang w:val="eu-ES"/>
        </w:rPr>
        <w:t>akuan egon</w:t>
      </w:r>
      <w:r>
        <w:rPr>
          <w:lang w:val="eu-ES"/>
        </w:rPr>
        <w:t xml:space="preserve"> diren hauteskunde sindikaletan. Jendeak</w:t>
      </w:r>
      <w:r w:rsidRPr="007927AC">
        <w:rPr>
          <w:lang w:val="eu-ES"/>
        </w:rPr>
        <w:t xml:space="preserve"> agerian utzi du</w:t>
      </w:r>
      <w:r>
        <w:rPr>
          <w:lang w:val="eu-ES"/>
        </w:rPr>
        <w:t xml:space="preserve"> ze</w:t>
      </w:r>
      <w:r w:rsidRPr="007927AC">
        <w:rPr>
          <w:lang w:val="eu-ES"/>
        </w:rPr>
        <w:t xml:space="preserve"> behar daude</w:t>
      </w:r>
      <w:r>
        <w:rPr>
          <w:lang w:val="eu-ES"/>
        </w:rPr>
        <w:t>n, ze</w:t>
      </w:r>
      <w:r w:rsidRPr="007927AC">
        <w:rPr>
          <w:lang w:val="eu-ES"/>
        </w:rPr>
        <w:t xml:space="preserve"> eskatzen due</w:t>
      </w:r>
      <w:r>
        <w:rPr>
          <w:lang w:val="eu-ES"/>
        </w:rPr>
        <w:t xml:space="preserve">n. Eta garbi dago, </w:t>
      </w:r>
      <w:r w:rsidRPr="007927AC">
        <w:rPr>
          <w:lang w:val="eu-ES"/>
        </w:rPr>
        <w:t>ba</w:t>
      </w:r>
      <w:r>
        <w:rPr>
          <w:lang w:val="eu-ES"/>
        </w:rPr>
        <w:t>da, gaiari heldu beharko diogula. E</w:t>
      </w:r>
      <w:r w:rsidRPr="007927AC">
        <w:rPr>
          <w:lang w:val="eu-ES"/>
        </w:rPr>
        <w:t>ta</w:t>
      </w:r>
      <w:r>
        <w:rPr>
          <w:lang w:val="eu-ES"/>
        </w:rPr>
        <w:t>,</w:t>
      </w:r>
      <w:r w:rsidRPr="007927AC">
        <w:rPr>
          <w:lang w:val="eu-ES"/>
        </w:rPr>
        <w:t xml:space="preserve"> hortik aurrera</w:t>
      </w:r>
      <w:r>
        <w:rPr>
          <w:lang w:val="eu-ES"/>
        </w:rPr>
        <w:t>,</w:t>
      </w:r>
      <w:r w:rsidRPr="007927AC">
        <w:rPr>
          <w:lang w:val="eu-ES"/>
        </w:rPr>
        <w:t xml:space="preserve"> ba</w:t>
      </w:r>
      <w:r>
        <w:rPr>
          <w:lang w:val="eu-ES"/>
        </w:rPr>
        <w:t xml:space="preserve">da, hasi beharko gara, funtzio publikoaren inguruan, </w:t>
      </w:r>
      <w:r w:rsidRPr="007927AC">
        <w:rPr>
          <w:lang w:val="eu-ES"/>
        </w:rPr>
        <w:t>aldaketak egiten</w:t>
      </w:r>
      <w:r>
        <w:rPr>
          <w:lang w:val="eu-ES"/>
        </w:rPr>
        <w:t>,</w:t>
      </w:r>
      <w:r w:rsidRPr="007927AC">
        <w:rPr>
          <w:lang w:val="eu-ES"/>
        </w:rPr>
        <w:t xml:space="preserve"> funtzio publikoa garai berrietara egokitzen</w:t>
      </w:r>
      <w:r>
        <w:rPr>
          <w:lang w:val="eu-ES"/>
        </w:rPr>
        <w:t>,</w:t>
      </w:r>
      <w:r w:rsidRPr="007927AC">
        <w:rPr>
          <w:lang w:val="eu-ES"/>
        </w:rPr>
        <w:t xml:space="preserve"> eta buelta bat ematen.</w:t>
      </w:r>
    </w:p>
    <w:p w:rsidR="00421E03" w:rsidRDefault="00421E03" w:rsidP="009A0BCF">
      <w:pPr>
        <w:pStyle w:val="Texto"/>
        <w:rPr>
          <w:lang w:val="eu-ES"/>
        </w:rPr>
      </w:pPr>
    </w:p>
    <w:p w:rsidR="00421E03" w:rsidRPr="00247EC8" w:rsidRDefault="00421E03" w:rsidP="009A0BCF">
      <w:pPr>
        <w:pStyle w:val="Texto"/>
        <w:rPr>
          <w:lang w:val="eu-ES"/>
        </w:rPr>
      </w:pPr>
    </w:p>
    <w:p w:rsidR="008E15A9" w:rsidRDefault="00421E03" w:rsidP="009A0BCF">
      <w:pPr>
        <w:pStyle w:val="Texto"/>
        <w:rPr>
          <w:lang w:val="eu-ES"/>
        </w:rPr>
      </w:pPr>
      <w:r w:rsidRPr="00247EC8">
        <w:rPr>
          <w:rFonts w:ascii="Futura Md BT" w:hAnsi="Futura Md BT"/>
          <w:lang w:val="eu-ES"/>
        </w:rPr>
        <w:t xml:space="preserve">LEHENDAKARIAK: </w:t>
      </w:r>
      <w:r w:rsidR="008E15A9">
        <w:rPr>
          <w:lang w:val="eu-ES"/>
        </w:rPr>
        <w:t>Eskerrik asko, Ubera andrea.</w:t>
      </w:r>
    </w:p>
    <w:p w:rsidR="008E15A9" w:rsidRDefault="008E15A9" w:rsidP="009A0BCF">
      <w:pPr>
        <w:pStyle w:val="Texto"/>
        <w:rPr>
          <w:lang w:val="eu-ES"/>
        </w:rPr>
      </w:pPr>
    </w:p>
    <w:p w:rsidR="00421E03" w:rsidRPr="00247EC8" w:rsidRDefault="00421E03" w:rsidP="009A0BCF">
      <w:pPr>
        <w:pStyle w:val="Texto"/>
        <w:rPr>
          <w:lang w:val="eu-ES"/>
        </w:rPr>
      </w:pPr>
      <w:r w:rsidRPr="00247EC8">
        <w:rPr>
          <w:lang w:val="eu-ES"/>
        </w:rPr>
        <w:t>Euskal Sozialistak, Pastor jauna, zurea da hitza.</w:t>
      </w:r>
    </w:p>
    <w:p w:rsidR="00421E03" w:rsidRPr="00247EC8" w:rsidRDefault="00421E03" w:rsidP="009A0BCF">
      <w:pPr>
        <w:pStyle w:val="Texto"/>
        <w:rPr>
          <w:lang w:val="eu-ES"/>
        </w:rPr>
      </w:pPr>
    </w:p>
    <w:p w:rsidR="00421E03" w:rsidRPr="00247EC8" w:rsidRDefault="00421E03" w:rsidP="009A0BCF">
      <w:pPr>
        <w:pStyle w:val="Texto"/>
        <w:rPr>
          <w:lang w:val="eu-ES"/>
        </w:rPr>
      </w:pPr>
    </w:p>
    <w:p w:rsidR="00421E03" w:rsidRDefault="00421E03" w:rsidP="009A0BCF">
      <w:pPr>
        <w:pStyle w:val="Texto"/>
        <w:rPr>
          <w:lang w:val="es-ES"/>
        </w:rPr>
      </w:pPr>
      <w:r w:rsidRPr="00247EC8">
        <w:rPr>
          <w:rFonts w:ascii="Futura Md BT" w:hAnsi="Futura Md BT"/>
          <w:lang w:val="eu-ES"/>
        </w:rPr>
        <w:t xml:space="preserve">PASTOR GARRIDO </w:t>
      </w:r>
      <w:r w:rsidRPr="00247EC8">
        <w:rPr>
          <w:lang w:val="eu-ES"/>
        </w:rPr>
        <w:t>jaunak</w:t>
      </w:r>
      <w:r>
        <w:rPr>
          <w:lang w:val="es-ES"/>
        </w:rPr>
        <w:t xml:space="preserve">: Bueno. También, </w:t>
      </w:r>
      <w:r w:rsidRPr="007927AC">
        <w:rPr>
          <w:lang w:val="es-ES"/>
        </w:rPr>
        <w:t>con cierta brevedad.</w:t>
      </w:r>
    </w:p>
    <w:p w:rsidR="00421E03" w:rsidRDefault="00421E03" w:rsidP="009A0BCF">
      <w:pPr>
        <w:pStyle w:val="Texto"/>
        <w:rPr>
          <w:lang w:val="es-ES"/>
        </w:rPr>
      </w:pPr>
    </w:p>
    <w:p w:rsidR="00421E03" w:rsidRDefault="00421E03" w:rsidP="009A0BCF">
      <w:pPr>
        <w:pStyle w:val="Texto"/>
        <w:rPr>
          <w:lang w:val="es-ES"/>
        </w:rPr>
      </w:pPr>
      <w:r w:rsidRPr="007927AC">
        <w:rPr>
          <w:lang w:val="es-ES"/>
        </w:rPr>
        <w:t>Esta pr</w:t>
      </w:r>
      <w:r>
        <w:rPr>
          <w:lang w:val="es-ES"/>
        </w:rPr>
        <w:t>oposición n</w:t>
      </w:r>
      <w:r w:rsidRPr="007927AC">
        <w:rPr>
          <w:lang w:val="es-ES"/>
        </w:rPr>
        <w:t xml:space="preserve">o de ley nace en el seno de la Comisión de Educación </w:t>
      </w:r>
      <w:r>
        <w:rPr>
          <w:lang w:val="es-ES"/>
        </w:rPr>
        <w:t>que tuvimos el 23 de octubre –así lo anunció allí ya</w:t>
      </w:r>
      <w:r w:rsidRPr="007927AC">
        <w:rPr>
          <w:lang w:val="es-ES"/>
        </w:rPr>
        <w:t xml:space="preserve"> la señora Bengoe</w:t>
      </w:r>
      <w:r>
        <w:rPr>
          <w:lang w:val="es-ES"/>
        </w:rPr>
        <w:t xml:space="preserve">chea–, </w:t>
      </w:r>
      <w:r w:rsidRPr="007927AC">
        <w:rPr>
          <w:lang w:val="es-ES"/>
        </w:rPr>
        <w:t>ante una comparecencia de dos representantes del colectivo laboral de limpieza a</w:t>
      </w:r>
      <w:r>
        <w:rPr>
          <w:lang w:val="es-ES"/>
        </w:rPr>
        <w:t>dscrito al Departamento. Y,</w:t>
      </w:r>
      <w:r w:rsidRPr="007927AC">
        <w:rPr>
          <w:lang w:val="es-ES"/>
        </w:rPr>
        <w:t xml:space="preserve"> en definitiva, lo que se ha hecho </w:t>
      </w:r>
      <w:r>
        <w:rPr>
          <w:lang w:val="es-ES"/>
        </w:rPr>
        <w:t xml:space="preserve">es </w:t>
      </w:r>
      <w:r w:rsidRPr="007927AC">
        <w:rPr>
          <w:lang w:val="es-ES"/>
        </w:rPr>
        <w:t xml:space="preserve">trasladar ese debate que mantuvimos en la </w:t>
      </w:r>
      <w:r>
        <w:rPr>
          <w:lang w:val="es-ES"/>
        </w:rPr>
        <w:t>C</w:t>
      </w:r>
      <w:r w:rsidRPr="007927AC">
        <w:rPr>
          <w:lang w:val="es-ES"/>
        </w:rPr>
        <w:t>omisión al Pleno del Parlamento.</w:t>
      </w:r>
      <w:r>
        <w:rPr>
          <w:lang w:val="es-ES"/>
        </w:rPr>
        <w:t xml:space="preserve"> Es cierto –</w:t>
      </w:r>
      <w:r w:rsidRPr="007927AC">
        <w:rPr>
          <w:lang w:val="es-ES"/>
        </w:rPr>
        <w:t>y considero que es al</w:t>
      </w:r>
      <w:r>
        <w:rPr>
          <w:lang w:val="es-ES"/>
        </w:rPr>
        <w:t xml:space="preserve">go en lo que todos coincidimos–, </w:t>
      </w:r>
      <w:r w:rsidRPr="007927AC">
        <w:rPr>
          <w:lang w:val="es-ES"/>
        </w:rPr>
        <w:t xml:space="preserve">que la problemática </w:t>
      </w:r>
      <w:r>
        <w:rPr>
          <w:lang w:val="es-ES"/>
        </w:rPr>
        <w:t>es complicada d</w:t>
      </w:r>
      <w:r w:rsidRPr="007927AC">
        <w:rPr>
          <w:lang w:val="es-ES"/>
        </w:rPr>
        <w:t>e solventar y de atajar. No es un puesto d</w:t>
      </w:r>
      <w:r>
        <w:rPr>
          <w:lang w:val="es-ES"/>
        </w:rPr>
        <w:t>e trabajo al uso, es un acceso a la</w:t>
      </w:r>
      <w:r w:rsidRPr="007927AC">
        <w:rPr>
          <w:lang w:val="es-ES"/>
        </w:rPr>
        <w:t xml:space="preserve"> </w:t>
      </w:r>
      <w:r>
        <w:rPr>
          <w:lang w:val="es-ES"/>
        </w:rPr>
        <w:t>a</w:t>
      </w:r>
      <w:r w:rsidRPr="007927AC">
        <w:rPr>
          <w:lang w:val="es-ES"/>
        </w:rPr>
        <w:t xml:space="preserve">dministración </w:t>
      </w:r>
      <w:r>
        <w:rPr>
          <w:lang w:val="es-ES"/>
        </w:rPr>
        <w:t>p</w:t>
      </w:r>
      <w:r w:rsidRPr="007927AC">
        <w:rPr>
          <w:lang w:val="es-ES"/>
        </w:rPr>
        <w:t>ública</w:t>
      </w:r>
      <w:r>
        <w:rPr>
          <w:lang w:val="es-ES"/>
        </w:rPr>
        <w:t>,</w:t>
      </w:r>
      <w:r w:rsidRPr="007927AC">
        <w:rPr>
          <w:lang w:val="es-ES"/>
        </w:rPr>
        <w:t xml:space="preserve"> y </w:t>
      </w:r>
      <w:r>
        <w:rPr>
          <w:lang w:val="es-ES"/>
        </w:rPr>
        <w:t>ello conlleva determinada</w:t>
      </w:r>
      <w:r w:rsidRPr="007927AC">
        <w:rPr>
          <w:lang w:val="es-ES"/>
        </w:rPr>
        <w:t xml:space="preserve"> reglamentación y unos sistemas de acceso distintos de los habituales. Porque</w:t>
      </w:r>
      <w:r>
        <w:rPr>
          <w:lang w:val="es-ES"/>
        </w:rPr>
        <w:t>,</w:t>
      </w:r>
      <w:r w:rsidRPr="007927AC">
        <w:rPr>
          <w:lang w:val="es-ES"/>
        </w:rPr>
        <w:t xml:space="preserve"> para el acceso a la función pública</w:t>
      </w:r>
      <w:r>
        <w:rPr>
          <w:lang w:val="es-ES"/>
        </w:rPr>
        <w:t>,</w:t>
      </w:r>
      <w:r w:rsidRPr="007927AC">
        <w:rPr>
          <w:lang w:val="es-ES"/>
        </w:rPr>
        <w:t xml:space="preserve"> el Gobierno tiene reglas</w:t>
      </w:r>
      <w:r>
        <w:rPr>
          <w:lang w:val="es-ES"/>
        </w:rPr>
        <w:t>. Y</w:t>
      </w:r>
      <w:r w:rsidRPr="007927AC">
        <w:rPr>
          <w:lang w:val="es-ES"/>
        </w:rPr>
        <w:t xml:space="preserve"> tiene procedimientos determinado</w:t>
      </w:r>
      <w:r>
        <w:rPr>
          <w:lang w:val="es-ES"/>
        </w:rPr>
        <w:t>s. Y este colectivo de limpieza –</w:t>
      </w:r>
      <w:r w:rsidRPr="007927AC">
        <w:rPr>
          <w:lang w:val="es-ES"/>
        </w:rPr>
        <w:t>por cierto, como ya se ha repetido</w:t>
      </w:r>
      <w:r>
        <w:rPr>
          <w:lang w:val="es-ES"/>
        </w:rPr>
        <w:t>,</w:t>
      </w:r>
      <w:r w:rsidRPr="007927AC">
        <w:rPr>
          <w:lang w:val="es-ES"/>
        </w:rPr>
        <w:t xml:space="preserve"> prácticamente feminizado en su totalidad</w:t>
      </w:r>
      <w:r>
        <w:rPr>
          <w:lang w:val="es-ES"/>
        </w:rPr>
        <w:t xml:space="preserve">–, </w:t>
      </w:r>
      <w:r w:rsidRPr="007927AC">
        <w:rPr>
          <w:lang w:val="es-ES"/>
        </w:rPr>
        <w:t xml:space="preserve">existen también otros colectivos que están en las mismas </w:t>
      </w:r>
      <w:r>
        <w:rPr>
          <w:lang w:val="es-ES"/>
        </w:rPr>
        <w:t>condiciones y que también padecen</w:t>
      </w:r>
      <w:r w:rsidRPr="007927AC">
        <w:rPr>
          <w:lang w:val="es-ES"/>
        </w:rPr>
        <w:t xml:space="preserve"> esa pr</w:t>
      </w:r>
      <w:r>
        <w:rPr>
          <w:lang w:val="es-ES"/>
        </w:rPr>
        <w:t>ecariedad por causa de la tasa de interinidad y temporalidad, y</w:t>
      </w:r>
      <w:r w:rsidRPr="007927AC">
        <w:rPr>
          <w:lang w:val="es-ES"/>
        </w:rPr>
        <w:t xml:space="preserve"> que forman también </w:t>
      </w:r>
      <w:r>
        <w:rPr>
          <w:lang w:val="es-ES"/>
        </w:rPr>
        <w:t xml:space="preserve">parte de la comunidad educativa en muchos casos. </w:t>
      </w:r>
      <w:r w:rsidRPr="007927AC">
        <w:rPr>
          <w:lang w:val="es-ES"/>
        </w:rPr>
        <w:t>No son funcionarios del Gobierno Vasco, pero entran dentr</w:t>
      </w:r>
      <w:r>
        <w:rPr>
          <w:lang w:val="es-ES"/>
        </w:rPr>
        <w:t>o del Departamento de Educación y d</w:t>
      </w:r>
      <w:r w:rsidRPr="007927AC">
        <w:rPr>
          <w:lang w:val="es-ES"/>
        </w:rPr>
        <w:t xml:space="preserve">e otros </w:t>
      </w:r>
      <w:r>
        <w:rPr>
          <w:lang w:val="es-ES"/>
        </w:rPr>
        <w:t>Departamentos. Y h</w:t>
      </w:r>
      <w:r w:rsidRPr="007927AC">
        <w:rPr>
          <w:lang w:val="es-ES"/>
        </w:rPr>
        <w:t>ay que tratar</w:t>
      </w:r>
      <w:r>
        <w:rPr>
          <w:lang w:val="es-ES"/>
        </w:rPr>
        <w:t xml:space="preserve"> de </w:t>
      </w:r>
      <w:r w:rsidRPr="007927AC">
        <w:rPr>
          <w:lang w:val="es-ES"/>
        </w:rPr>
        <w:t>evitar que eso no se convierta en una situación de discriminación con respecto a otras pe</w:t>
      </w:r>
      <w:r>
        <w:rPr>
          <w:lang w:val="es-ES"/>
        </w:rPr>
        <w:t>rsonas del mismo Departamento.</w:t>
      </w:r>
    </w:p>
    <w:p w:rsidR="00421E03" w:rsidRDefault="00421E03" w:rsidP="009A0BCF">
      <w:pPr>
        <w:pStyle w:val="Texto"/>
        <w:rPr>
          <w:lang w:val="es-ES"/>
        </w:rPr>
      </w:pPr>
    </w:p>
    <w:p w:rsidR="00421E03" w:rsidRDefault="00421E03" w:rsidP="009A0BCF">
      <w:pPr>
        <w:pStyle w:val="Texto"/>
        <w:rPr>
          <w:lang w:val="es-ES"/>
        </w:rPr>
      </w:pPr>
      <w:r>
        <w:rPr>
          <w:lang w:val="es-ES"/>
        </w:rPr>
        <w:t>Al igual que mencionamos en la Comisión –lo volvemos a decir hoy aquí–,</w:t>
      </w:r>
      <w:r w:rsidRPr="007927AC">
        <w:rPr>
          <w:lang w:val="es-ES"/>
        </w:rPr>
        <w:t xml:space="preserve"> es q</w:t>
      </w:r>
      <w:r>
        <w:rPr>
          <w:lang w:val="es-ES"/>
        </w:rPr>
        <w:t>ue queda abierta la vía laboral. E</w:t>
      </w:r>
      <w:r w:rsidRPr="007927AC">
        <w:rPr>
          <w:lang w:val="es-ES"/>
        </w:rPr>
        <w:t>l colectivo de limpieza</w:t>
      </w:r>
      <w:r>
        <w:rPr>
          <w:lang w:val="es-ES"/>
        </w:rPr>
        <w:t xml:space="preserve"> es personal laboral, no fijo; son de carácter temporal. Y </w:t>
      </w:r>
      <w:r w:rsidRPr="007927AC">
        <w:rPr>
          <w:lang w:val="es-ES"/>
        </w:rPr>
        <w:t>eso es exactamente lo que provoca la incertidumbre de saber si van a continua</w:t>
      </w:r>
      <w:r>
        <w:rPr>
          <w:lang w:val="es-ES"/>
        </w:rPr>
        <w:t xml:space="preserve">r o no en su puesto de trabajo, o, </w:t>
      </w:r>
      <w:r w:rsidRPr="007927AC">
        <w:rPr>
          <w:lang w:val="es-ES"/>
        </w:rPr>
        <w:t>incluso</w:t>
      </w:r>
      <w:r>
        <w:rPr>
          <w:lang w:val="es-ES"/>
        </w:rPr>
        <w:t xml:space="preserve">, con qué </w:t>
      </w:r>
      <w:r w:rsidRPr="007927AC">
        <w:rPr>
          <w:lang w:val="es-ES"/>
        </w:rPr>
        <w:t>condiciones se va a producir. Por tanto, creo que deberíamos explorar esa posibilidad, la</w:t>
      </w:r>
      <w:r>
        <w:rPr>
          <w:lang w:val="es-ES"/>
        </w:rPr>
        <w:t xml:space="preserve"> de </w:t>
      </w:r>
      <w:r w:rsidRPr="007927AC">
        <w:rPr>
          <w:lang w:val="es-ES"/>
        </w:rPr>
        <w:t>regular desde el punto de vista de la legislación laboral de la función pública. Y nos parece interesante</w:t>
      </w:r>
      <w:r>
        <w:rPr>
          <w:lang w:val="es-ES"/>
        </w:rPr>
        <w:t>,</w:t>
      </w:r>
      <w:r w:rsidRPr="007927AC">
        <w:rPr>
          <w:lang w:val="es-ES"/>
        </w:rPr>
        <w:t xml:space="preserve"> también</w:t>
      </w:r>
      <w:r>
        <w:rPr>
          <w:lang w:val="es-ES"/>
        </w:rPr>
        <w:t>,</w:t>
      </w:r>
      <w:r w:rsidRPr="007927AC">
        <w:rPr>
          <w:lang w:val="es-ES"/>
        </w:rPr>
        <w:t xml:space="preserve"> plantear un sistema de consolidación</w:t>
      </w:r>
      <w:r>
        <w:rPr>
          <w:lang w:val="es-ES"/>
        </w:rPr>
        <w:t>,</w:t>
      </w:r>
      <w:r w:rsidRPr="007927AC">
        <w:rPr>
          <w:lang w:val="es-ES"/>
        </w:rPr>
        <w:t xml:space="preserve"> qu</w:t>
      </w:r>
      <w:r>
        <w:rPr>
          <w:lang w:val="es-ES"/>
        </w:rPr>
        <w:t>e entendemos que iría por fases. Y</w:t>
      </w:r>
      <w:r w:rsidRPr="007927AC">
        <w:rPr>
          <w:lang w:val="es-ES"/>
        </w:rPr>
        <w:t xml:space="preserve"> esto, como vengo cita</w:t>
      </w:r>
      <w:r>
        <w:rPr>
          <w:lang w:val="es-ES"/>
        </w:rPr>
        <w:t>ndo, no so</w:t>
      </w:r>
      <w:r w:rsidRPr="007927AC">
        <w:rPr>
          <w:lang w:val="es-ES"/>
        </w:rPr>
        <w:t>lo serviría para</w:t>
      </w:r>
      <w:r>
        <w:rPr>
          <w:lang w:val="es-ES"/>
        </w:rPr>
        <w:t xml:space="preserve"> el colectivo de limpieza, sino </w:t>
      </w:r>
      <w:r w:rsidRPr="007927AC">
        <w:rPr>
          <w:lang w:val="es-ES"/>
        </w:rPr>
        <w:t>para muchos otros que pueden es</w:t>
      </w:r>
      <w:r>
        <w:rPr>
          <w:lang w:val="es-ES"/>
        </w:rPr>
        <w:t xml:space="preserve">tar en las mismas </w:t>
      </w:r>
      <w:r>
        <w:rPr>
          <w:lang w:val="es-ES"/>
        </w:rPr>
        <w:lastRenderedPageBreak/>
        <w:t xml:space="preserve">condiciones. Y </w:t>
      </w:r>
      <w:r w:rsidRPr="007927AC">
        <w:rPr>
          <w:lang w:val="es-ES"/>
        </w:rPr>
        <w:t>esta consolidac</w:t>
      </w:r>
      <w:r>
        <w:rPr>
          <w:lang w:val="es-ES"/>
        </w:rPr>
        <w:t>ión debiera de tener prioridad, y</w:t>
      </w:r>
      <w:r w:rsidRPr="007927AC">
        <w:rPr>
          <w:lang w:val="es-ES"/>
        </w:rPr>
        <w:t xml:space="preserve"> poner el foco en aqu</w:t>
      </w:r>
      <w:r>
        <w:rPr>
          <w:lang w:val="es-ES"/>
        </w:rPr>
        <w:t xml:space="preserve">ellas personas que se encuentran </w:t>
      </w:r>
      <w:r w:rsidRPr="007927AC">
        <w:rPr>
          <w:lang w:val="es-ES"/>
        </w:rPr>
        <w:t xml:space="preserve">más </w:t>
      </w:r>
      <w:r>
        <w:rPr>
          <w:lang w:val="es-ES"/>
        </w:rPr>
        <w:t>cerca de la edad de jubilación. E</w:t>
      </w:r>
      <w:r w:rsidRPr="007927AC">
        <w:rPr>
          <w:lang w:val="es-ES"/>
        </w:rPr>
        <w:t xml:space="preserve"> ir descendiendo, porque se entiende que</w:t>
      </w:r>
      <w:r>
        <w:rPr>
          <w:lang w:val="es-ES"/>
        </w:rPr>
        <w:t>,</w:t>
      </w:r>
      <w:r w:rsidRPr="007927AC">
        <w:rPr>
          <w:lang w:val="es-ES"/>
        </w:rPr>
        <w:t xml:space="preserve"> todavía</w:t>
      </w:r>
      <w:r>
        <w:rPr>
          <w:lang w:val="es-ES"/>
        </w:rPr>
        <w:t>,</w:t>
      </w:r>
      <w:r w:rsidRPr="007927AC">
        <w:rPr>
          <w:lang w:val="es-ES"/>
        </w:rPr>
        <w:t xml:space="preserve"> para las otras personas</w:t>
      </w:r>
      <w:r>
        <w:rPr>
          <w:lang w:val="es-ES"/>
        </w:rPr>
        <w:t>,</w:t>
      </w:r>
      <w:r w:rsidRPr="007927AC">
        <w:rPr>
          <w:lang w:val="es-ES"/>
        </w:rPr>
        <w:t xml:space="preserve"> tienen un cierto margen y un recorrido laboral que no está a la mano de las personas que están próximas </w:t>
      </w:r>
      <w:r>
        <w:rPr>
          <w:lang w:val="es-ES"/>
        </w:rPr>
        <w:t xml:space="preserve">a la edad </w:t>
      </w:r>
      <w:r w:rsidRPr="007927AC">
        <w:rPr>
          <w:lang w:val="es-ES"/>
        </w:rPr>
        <w:t>de jubilación.</w:t>
      </w:r>
    </w:p>
    <w:p w:rsidR="00421E03" w:rsidRDefault="00421E03" w:rsidP="009A0BCF">
      <w:pPr>
        <w:pStyle w:val="Texto"/>
        <w:rPr>
          <w:lang w:val="es-ES"/>
        </w:rPr>
      </w:pPr>
    </w:p>
    <w:p w:rsidR="00421E03" w:rsidRPr="007927AC" w:rsidRDefault="00421E03" w:rsidP="009A0BCF">
      <w:pPr>
        <w:pStyle w:val="Texto"/>
        <w:rPr>
          <w:lang w:val="es-ES"/>
        </w:rPr>
      </w:pPr>
      <w:r>
        <w:rPr>
          <w:lang w:val="es-ES"/>
        </w:rPr>
        <w:t>En cualquier caso, todos</w:t>
      </w:r>
      <w:r w:rsidRPr="007927AC">
        <w:rPr>
          <w:lang w:val="es-ES"/>
        </w:rPr>
        <w:t>…</w:t>
      </w:r>
    </w:p>
    <w:p w:rsidR="00421E03" w:rsidRPr="007927AC" w:rsidRDefault="00421E03" w:rsidP="009A0BCF">
      <w:pPr>
        <w:pStyle w:val="Texto"/>
        <w:rPr>
          <w:lang w:val="es-ES"/>
        </w:rPr>
      </w:pPr>
    </w:p>
    <w:p w:rsidR="00421E03" w:rsidRPr="007927AC" w:rsidRDefault="00421E03" w:rsidP="009A0BCF">
      <w:pPr>
        <w:pStyle w:val="Texto"/>
        <w:rPr>
          <w:lang w:val="eu-ES"/>
        </w:rPr>
      </w:pPr>
      <w:r w:rsidRPr="007927AC">
        <w:rPr>
          <w:lang w:val="eu-ES"/>
        </w:rPr>
        <w:t>(55. zintaren amaiera)</w:t>
      </w:r>
    </w:p>
    <w:p w:rsidR="00421E03" w:rsidRPr="005160F2" w:rsidRDefault="00421E03" w:rsidP="009A0BCF">
      <w:pPr>
        <w:pStyle w:val="Texto"/>
        <w:rPr>
          <w:lang w:val="eu-ES"/>
        </w:rPr>
      </w:pPr>
      <w:r w:rsidRPr="005160F2">
        <w:rPr>
          <w:lang w:val="eu-ES"/>
        </w:rPr>
        <w:t>(5</w:t>
      </w:r>
      <w:r>
        <w:rPr>
          <w:lang w:val="eu-ES"/>
        </w:rPr>
        <w:t>6</w:t>
      </w:r>
      <w:r w:rsidRPr="005160F2">
        <w:rPr>
          <w:lang w:val="eu-ES"/>
        </w:rPr>
        <w:t>. zintaren hasiera)</w:t>
      </w:r>
    </w:p>
    <w:p w:rsidR="00421E03" w:rsidRPr="005160F2" w:rsidRDefault="00421E03" w:rsidP="009A0BCF">
      <w:pPr>
        <w:pStyle w:val="Texto"/>
        <w:rPr>
          <w:lang w:val="eu-ES"/>
        </w:rPr>
      </w:pPr>
    </w:p>
    <w:p w:rsidR="00421E03" w:rsidRDefault="00421E03" w:rsidP="009A0BCF">
      <w:pPr>
        <w:pStyle w:val="Texto"/>
        <w:rPr>
          <w:lang w:val="es-ES"/>
        </w:rPr>
      </w:pPr>
      <w:r w:rsidRPr="003517CB">
        <w:rPr>
          <w:lang w:val="es-ES"/>
        </w:rPr>
        <w:t xml:space="preserve">... </w:t>
      </w:r>
      <w:r>
        <w:rPr>
          <w:lang w:val="es-ES"/>
        </w:rPr>
        <w:t xml:space="preserve">entiende </w:t>
      </w:r>
      <w:r w:rsidR="008E15A9">
        <w:rPr>
          <w:lang w:val="es-ES"/>
        </w:rPr>
        <w:t xml:space="preserve">que, </w:t>
      </w:r>
      <w:r w:rsidRPr="003517CB">
        <w:rPr>
          <w:lang w:val="es-ES"/>
        </w:rPr>
        <w:t>todavía</w:t>
      </w:r>
      <w:r w:rsidR="008E15A9">
        <w:rPr>
          <w:lang w:val="es-ES"/>
        </w:rPr>
        <w:t>,</w:t>
      </w:r>
      <w:r w:rsidRPr="003517CB">
        <w:rPr>
          <w:lang w:val="es-ES"/>
        </w:rPr>
        <w:t xml:space="preserve"> para las otras personas</w:t>
      </w:r>
      <w:r w:rsidR="008E15A9">
        <w:rPr>
          <w:lang w:val="es-ES"/>
        </w:rPr>
        <w:t>,</w:t>
      </w:r>
      <w:r w:rsidRPr="003517CB">
        <w:rPr>
          <w:lang w:val="es-ES"/>
        </w:rPr>
        <w:t xml:space="preserve"> tienen un cierto margen y un recorrido laboral que no está a la mano de las personas que están pr</w:t>
      </w:r>
      <w:r>
        <w:rPr>
          <w:lang w:val="es-ES"/>
        </w:rPr>
        <w:t>óximas a la edad de jubilación.</w:t>
      </w:r>
    </w:p>
    <w:p w:rsidR="00421E03" w:rsidRDefault="00421E03" w:rsidP="009A0BCF">
      <w:pPr>
        <w:pStyle w:val="Texto"/>
        <w:rPr>
          <w:lang w:val="es-ES"/>
        </w:rPr>
      </w:pPr>
    </w:p>
    <w:p w:rsidR="00421E03" w:rsidRDefault="00421E03" w:rsidP="009A0BCF">
      <w:pPr>
        <w:pStyle w:val="Texto"/>
        <w:rPr>
          <w:lang w:val="es-ES"/>
        </w:rPr>
      </w:pPr>
      <w:r w:rsidRPr="003517CB">
        <w:rPr>
          <w:lang w:val="es-ES"/>
        </w:rPr>
        <w:t>En cualquier caso, todos coincidíamos en que es una sensación complicada, que no es de fácil solución, aunque se han planteado alternativas, porque los puestos de trabajo tienen características muy específicas desde la función pública y se debe atender esto con una situación excepcional.</w:t>
      </w:r>
    </w:p>
    <w:p w:rsidR="00421E03" w:rsidRDefault="00421E03" w:rsidP="009A0BCF">
      <w:pPr>
        <w:pStyle w:val="Texto"/>
        <w:rPr>
          <w:lang w:val="es-ES"/>
        </w:rPr>
      </w:pPr>
    </w:p>
    <w:p w:rsidR="00421E03" w:rsidRDefault="00421E03" w:rsidP="009A0BCF">
      <w:pPr>
        <w:pStyle w:val="Texto"/>
        <w:rPr>
          <w:lang w:val="es-ES"/>
        </w:rPr>
      </w:pPr>
      <w:r w:rsidRPr="003517CB">
        <w:rPr>
          <w:lang w:val="es-ES"/>
        </w:rPr>
        <w:t>Otra de las alternativas pudiera ser como otra más hacer fijos los contratos actualmente existentes de carácter laboral, que no son en este momento de carácter indefinido. En definitiva, lo principal es ser capaces de garantizar la estabilidad de los puestos de trabajo, avance, paso y recorrido enorme que se haría</w:t>
      </w:r>
      <w:r>
        <w:rPr>
          <w:lang w:val="es-ES"/>
        </w:rPr>
        <w:t xml:space="preserve"> e</w:t>
      </w:r>
      <w:r w:rsidRPr="003517CB">
        <w:rPr>
          <w:lang w:val="es-ES"/>
        </w:rPr>
        <w:t>n el propio sistema</w:t>
      </w:r>
      <w:r>
        <w:rPr>
          <w:lang w:val="es-ES"/>
        </w:rPr>
        <w:t xml:space="preserve"> porque independientemente de qué</w:t>
      </w:r>
      <w:r w:rsidRPr="003517CB">
        <w:rPr>
          <w:lang w:val="es-ES"/>
        </w:rPr>
        <w:t xml:space="preserve"> colectivo sea </w:t>
      </w:r>
      <w:r>
        <w:rPr>
          <w:lang w:val="es-ES"/>
        </w:rPr>
        <w:t>d</w:t>
      </w:r>
      <w:r w:rsidRPr="003517CB">
        <w:rPr>
          <w:lang w:val="es-ES"/>
        </w:rPr>
        <w:t>el que estamos hablando, tienen exactamente los mismos derechos de recibir un trato equitativo, razonable y justo para este concreto problema laboral</w:t>
      </w:r>
      <w:r>
        <w:rPr>
          <w:lang w:val="es-ES"/>
        </w:rPr>
        <w:t>.</w:t>
      </w:r>
    </w:p>
    <w:p w:rsidR="00421E03" w:rsidRDefault="00421E03" w:rsidP="009A0BCF">
      <w:pPr>
        <w:pStyle w:val="Texto"/>
        <w:rPr>
          <w:lang w:val="es-ES"/>
        </w:rPr>
      </w:pPr>
    </w:p>
    <w:p w:rsidR="00421E03" w:rsidRDefault="00421E03" w:rsidP="009A0BCF">
      <w:pPr>
        <w:pStyle w:val="Texto"/>
        <w:rPr>
          <w:lang w:val="es-ES"/>
        </w:rPr>
      </w:pPr>
      <w:r>
        <w:rPr>
          <w:lang w:val="es-ES"/>
        </w:rPr>
        <w:t>Y</w:t>
      </w:r>
      <w:r w:rsidRPr="003517CB">
        <w:rPr>
          <w:lang w:val="es-ES"/>
        </w:rPr>
        <w:t>, en cualquier caso, lo que nos parece necesario regularizar de alguna forma esta situación, qué es lo que venían a reclamar estas personas cuando comparecier</w:t>
      </w:r>
      <w:r>
        <w:rPr>
          <w:lang w:val="es-ES"/>
        </w:rPr>
        <w:t>a</w:t>
      </w:r>
      <w:r w:rsidRPr="003517CB">
        <w:rPr>
          <w:lang w:val="es-ES"/>
        </w:rPr>
        <w:t>n, porque nos preocupa</w:t>
      </w:r>
      <w:r>
        <w:rPr>
          <w:lang w:val="es-ES"/>
        </w:rPr>
        <w:t>,</w:t>
      </w:r>
      <w:r w:rsidRPr="003517CB">
        <w:rPr>
          <w:lang w:val="es-ES"/>
        </w:rPr>
        <w:t xml:space="preserve"> porque responde a problemas de precar</w:t>
      </w:r>
      <w:r>
        <w:rPr>
          <w:lang w:val="es-ES"/>
        </w:rPr>
        <w:t>iedad y de falta de estabilidad, p</w:t>
      </w:r>
      <w:r w:rsidRPr="003517CB">
        <w:rPr>
          <w:lang w:val="es-ES"/>
        </w:rPr>
        <w:t>orque es una situación de angustia</w:t>
      </w:r>
      <w:r>
        <w:rPr>
          <w:lang w:val="es-ES"/>
        </w:rPr>
        <w:t xml:space="preserve"> y</w:t>
      </w:r>
      <w:r w:rsidRPr="003517CB">
        <w:rPr>
          <w:lang w:val="es-ES"/>
        </w:rPr>
        <w:t xml:space="preserve"> </w:t>
      </w:r>
      <w:r w:rsidRPr="003517CB">
        <w:rPr>
          <w:lang w:val="es-ES"/>
        </w:rPr>
        <w:lastRenderedPageBreak/>
        <w:t>de precariedad permanente, de no sabe</w:t>
      </w:r>
      <w:r>
        <w:rPr>
          <w:lang w:val="es-ES"/>
        </w:rPr>
        <w:t>r</w:t>
      </w:r>
      <w:r w:rsidRPr="003517CB">
        <w:rPr>
          <w:lang w:val="es-ES"/>
        </w:rPr>
        <w:t xml:space="preserve"> hasta cuándo va a durar esta situación</w:t>
      </w:r>
      <w:r>
        <w:rPr>
          <w:lang w:val="es-ES"/>
        </w:rPr>
        <w:t>,</w:t>
      </w:r>
      <w:r w:rsidRPr="003517CB">
        <w:rPr>
          <w:lang w:val="es-ES"/>
        </w:rPr>
        <w:t xml:space="preserve"> que en algunos casos creo que sumaban hasta 27 años en algún caso en esta situación</w:t>
      </w:r>
      <w:r>
        <w:rPr>
          <w:lang w:val="es-ES"/>
        </w:rPr>
        <w:t>,</w:t>
      </w:r>
      <w:r w:rsidRPr="003517CB">
        <w:rPr>
          <w:lang w:val="es-ES"/>
        </w:rPr>
        <w:t xml:space="preserve"> se han dado otros casos de colectivos con características singulares a las que al final se les ha podido dar una salida relativamente digna</w:t>
      </w:r>
      <w:r>
        <w:rPr>
          <w:lang w:val="es-ES"/>
        </w:rPr>
        <w:t>. Y</w:t>
      </w:r>
      <w:r w:rsidRPr="003517CB">
        <w:rPr>
          <w:lang w:val="es-ES"/>
        </w:rPr>
        <w:t xml:space="preserve"> espero que con el compromiso de todos podamos seguir recorriendo ese mismo camino. Nada más y muchas gracias.</w:t>
      </w:r>
    </w:p>
    <w:p w:rsidR="00421E03" w:rsidRDefault="00421E03" w:rsidP="009A0BCF">
      <w:pPr>
        <w:pStyle w:val="Texto"/>
        <w:rPr>
          <w:lang w:val="es-ES"/>
        </w:rPr>
      </w:pPr>
    </w:p>
    <w:p w:rsidR="00421E03" w:rsidRDefault="00421E03" w:rsidP="009A0BCF">
      <w:pPr>
        <w:pStyle w:val="Texto"/>
        <w:rPr>
          <w:lang w:val="eu-ES"/>
        </w:rPr>
      </w:pPr>
    </w:p>
    <w:p w:rsidR="008E15A9" w:rsidRDefault="00421E03" w:rsidP="009A0BCF">
      <w:pPr>
        <w:pStyle w:val="Texto"/>
        <w:rPr>
          <w:lang w:val="eu-ES"/>
        </w:rPr>
      </w:pPr>
      <w:r>
        <w:rPr>
          <w:rFonts w:ascii="Futura Md BT" w:hAnsi="Futura Md BT"/>
          <w:caps/>
          <w:lang w:val="eu-ES"/>
        </w:rPr>
        <w:t xml:space="preserve">lehendakariak: </w:t>
      </w:r>
      <w:r w:rsidRPr="003517CB">
        <w:rPr>
          <w:lang w:val="eu-ES"/>
        </w:rPr>
        <w:t>Eskerrik asko</w:t>
      </w:r>
      <w:r>
        <w:rPr>
          <w:lang w:val="eu-ES"/>
        </w:rPr>
        <w:t>,</w:t>
      </w:r>
      <w:r w:rsidRPr="003517CB">
        <w:rPr>
          <w:lang w:val="eu-ES"/>
        </w:rPr>
        <w:t xml:space="preserve"> Pastor jauna.</w:t>
      </w:r>
    </w:p>
    <w:p w:rsidR="008E15A9" w:rsidRDefault="008E15A9" w:rsidP="009A0BCF">
      <w:pPr>
        <w:pStyle w:val="Texto"/>
        <w:rPr>
          <w:lang w:val="eu-ES"/>
        </w:rPr>
      </w:pPr>
    </w:p>
    <w:p w:rsidR="00421E03" w:rsidRDefault="00421E03" w:rsidP="009A0BCF">
      <w:pPr>
        <w:pStyle w:val="Texto"/>
        <w:rPr>
          <w:lang w:val="eu-ES"/>
        </w:rPr>
      </w:pPr>
      <w:proofErr w:type="spellStart"/>
      <w:r>
        <w:rPr>
          <w:lang w:val="eu-ES"/>
        </w:rPr>
        <w:t>Euzko</w:t>
      </w:r>
      <w:proofErr w:type="spellEnd"/>
      <w:r>
        <w:rPr>
          <w:lang w:val="eu-ES"/>
        </w:rPr>
        <w:t xml:space="preserve"> Abertzaleak</w:t>
      </w:r>
      <w:r w:rsidRPr="003517CB">
        <w:rPr>
          <w:lang w:val="eu-ES"/>
        </w:rPr>
        <w:t>, Urrutia jauna,</w:t>
      </w:r>
      <w:r>
        <w:rPr>
          <w:lang w:val="eu-ES"/>
        </w:rPr>
        <w:t xml:space="preserve"> zurea da hitza.</w:t>
      </w:r>
    </w:p>
    <w:p w:rsidR="00421E03" w:rsidRDefault="00421E03" w:rsidP="009A0BCF">
      <w:pPr>
        <w:pStyle w:val="Texto"/>
        <w:rPr>
          <w:lang w:val="eu-ES"/>
        </w:rPr>
      </w:pPr>
    </w:p>
    <w:p w:rsidR="00421E03" w:rsidRDefault="00421E03" w:rsidP="009A0BCF">
      <w:pPr>
        <w:pStyle w:val="Texto"/>
        <w:rPr>
          <w:lang w:val="eu-ES"/>
        </w:rPr>
      </w:pPr>
    </w:p>
    <w:p w:rsidR="00421E03" w:rsidRDefault="00421E03" w:rsidP="009A0BCF">
      <w:pPr>
        <w:pStyle w:val="Texto"/>
        <w:rPr>
          <w:lang w:val="eu-ES"/>
        </w:rPr>
      </w:pPr>
      <w:r>
        <w:rPr>
          <w:rFonts w:ascii="Futura Md BT" w:hAnsi="Futura Md BT"/>
          <w:caps/>
          <w:lang w:val="eu-ES"/>
        </w:rPr>
        <w:t xml:space="preserve">urrutia oianguren </w:t>
      </w:r>
      <w:r>
        <w:rPr>
          <w:lang w:val="eu-ES"/>
        </w:rPr>
        <w:t xml:space="preserve">jaunak: </w:t>
      </w:r>
      <w:r w:rsidRPr="003517CB">
        <w:rPr>
          <w:lang w:val="eu-ES"/>
        </w:rPr>
        <w:t xml:space="preserve">Eskerrik asko, </w:t>
      </w:r>
      <w:proofErr w:type="spellStart"/>
      <w:r w:rsidRPr="003517CB">
        <w:rPr>
          <w:lang w:val="eu-ES"/>
        </w:rPr>
        <w:t>legebiltzarburu</w:t>
      </w:r>
      <w:proofErr w:type="spellEnd"/>
      <w:r>
        <w:rPr>
          <w:lang w:val="eu-ES"/>
        </w:rPr>
        <w:t xml:space="preserve"> andrea. Legebiltzarkide jaun-andreok, arratsalde on denoi.</w:t>
      </w:r>
    </w:p>
    <w:p w:rsidR="00421E03" w:rsidRDefault="00421E03" w:rsidP="009A0BCF">
      <w:pPr>
        <w:pStyle w:val="Texto"/>
        <w:rPr>
          <w:lang w:val="eu-ES"/>
        </w:rPr>
      </w:pPr>
    </w:p>
    <w:p w:rsidR="00421E03" w:rsidRDefault="00421E03" w:rsidP="009A0BCF">
      <w:pPr>
        <w:pStyle w:val="Texto"/>
        <w:rPr>
          <w:lang w:val="eu-ES"/>
        </w:rPr>
      </w:pPr>
      <w:r w:rsidRPr="003517CB">
        <w:rPr>
          <w:lang w:val="eu-ES"/>
        </w:rPr>
        <w:t xml:space="preserve">Guk, gure taldetik gerora agerraldira etorri ziren Hezkuntza </w:t>
      </w:r>
      <w:r>
        <w:rPr>
          <w:lang w:val="eu-ES"/>
        </w:rPr>
        <w:t>s</w:t>
      </w:r>
      <w:r w:rsidRPr="003517CB">
        <w:rPr>
          <w:lang w:val="eu-ES"/>
        </w:rPr>
        <w:t>ail</w:t>
      </w:r>
      <w:r>
        <w:rPr>
          <w:lang w:val="eu-ES"/>
        </w:rPr>
        <w:t>ari</w:t>
      </w:r>
      <w:r w:rsidRPr="003517CB">
        <w:rPr>
          <w:lang w:val="eu-ES"/>
        </w:rPr>
        <w:t xml:space="preserve"> </w:t>
      </w:r>
      <w:proofErr w:type="spellStart"/>
      <w:r w:rsidRPr="003517CB">
        <w:rPr>
          <w:lang w:val="eu-ES"/>
        </w:rPr>
        <w:t>atxiki</w:t>
      </w:r>
      <w:r>
        <w:rPr>
          <w:lang w:val="eu-ES"/>
        </w:rPr>
        <w:t>tu</w:t>
      </w:r>
      <w:r w:rsidRPr="003517CB">
        <w:rPr>
          <w:lang w:val="eu-ES"/>
        </w:rPr>
        <w:t>riko</w:t>
      </w:r>
      <w:proofErr w:type="spellEnd"/>
      <w:r w:rsidRPr="003517CB">
        <w:rPr>
          <w:lang w:val="eu-ES"/>
        </w:rPr>
        <w:t xml:space="preserve"> garbitasuneko</w:t>
      </w:r>
      <w:r>
        <w:rPr>
          <w:lang w:val="eu-ES"/>
        </w:rPr>
        <w:t xml:space="preserve"> e</w:t>
      </w:r>
      <w:r w:rsidRPr="003517CB">
        <w:rPr>
          <w:lang w:val="eu-ES"/>
        </w:rPr>
        <w:t>makumezko horiekin</w:t>
      </w:r>
      <w:r>
        <w:rPr>
          <w:lang w:val="eu-ES"/>
        </w:rPr>
        <w:t>. L</w:t>
      </w:r>
      <w:r w:rsidRPr="003517CB">
        <w:rPr>
          <w:lang w:val="eu-ES"/>
        </w:rPr>
        <w:t>ehen bilera egin genuen</w:t>
      </w:r>
      <w:r>
        <w:rPr>
          <w:lang w:val="eu-ES"/>
        </w:rPr>
        <w:t xml:space="preserve">ez geroztik, argi </w:t>
      </w:r>
      <w:r w:rsidRPr="003517CB">
        <w:rPr>
          <w:lang w:val="eu-ES"/>
        </w:rPr>
        <w:t xml:space="preserve">ikusi genuen </w:t>
      </w:r>
      <w:r>
        <w:rPr>
          <w:lang w:val="eu-ES"/>
        </w:rPr>
        <w:t>geunden kolektiboaren aurrean egon</w:t>
      </w:r>
      <w:r w:rsidRPr="003517CB">
        <w:rPr>
          <w:lang w:val="eu-ES"/>
        </w:rPr>
        <w:t>da</w:t>
      </w:r>
      <w:r>
        <w:rPr>
          <w:lang w:val="eu-ES"/>
        </w:rPr>
        <w:t>,</w:t>
      </w:r>
      <w:r w:rsidRPr="003517CB">
        <w:rPr>
          <w:lang w:val="eu-ES"/>
        </w:rPr>
        <w:t xml:space="preserve"> eta horrelako kolektiboen aurrean,</w:t>
      </w:r>
      <w:r>
        <w:rPr>
          <w:lang w:val="eu-ES"/>
        </w:rPr>
        <w:t xml:space="preserve"> </w:t>
      </w:r>
      <w:r w:rsidRPr="003517CB">
        <w:rPr>
          <w:lang w:val="eu-ES"/>
        </w:rPr>
        <w:t>Legebiltzar hone</w:t>
      </w:r>
      <w:r>
        <w:rPr>
          <w:lang w:val="eu-ES"/>
        </w:rPr>
        <w:t>tan dagoen Enplegu Publikoaren L</w:t>
      </w:r>
      <w:r w:rsidRPr="003517CB">
        <w:rPr>
          <w:lang w:val="eu-ES"/>
        </w:rPr>
        <w:t xml:space="preserve">egean jasotzen diren 19. </w:t>
      </w:r>
      <w:r>
        <w:rPr>
          <w:lang w:val="eu-ES"/>
        </w:rPr>
        <w:t>e</w:t>
      </w:r>
      <w:r w:rsidRPr="003517CB">
        <w:rPr>
          <w:lang w:val="eu-ES"/>
        </w:rPr>
        <w:t xml:space="preserve">ta 20. </w:t>
      </w:r>
      <w:r>
        <w:rPr>
          <w:lang w:val="eu-ES"/>
        </w:rPr>
        <w:t xml:space="preserve">xedapen iragankorren </w:t>
      </w:r>
      <w:r w:rsidRPr="003517CB">
        <w:rPr>
          <w:lang w:val="eu-ES"/>
        </w:rPr>
        <w:t>eskutik eskaini</w:t>
      </w:r>
      <w:r>
        <w:rPr>
          <w:lang w:val="eu-ES"/>
        </w:rPr>
        <w:t xml:space="preserve"> zitzaie</w:t>
      </w:r>
      <w:r w:rsidRPr="003517CB">
        <w:rPr>
          <w:lang w:val="eu-ES"/>
        </w:rPr>
        <w:t>keela konponbide bat</w:t>
      </w:r>
      <w:r>
        <w:rPr>
          <w:lang w:val="eu-ES"/>
        </w:rPr>
        <w:t>. A</w:t>
      </w:r>
      <w:r w:rsidRPr="003517CB">
        <w:rPr>
          <w:lang w:val="eu-ES"/>
        </w:rPr>
        <w:t>ipatu xedapenok izugarri err</w:t>
      </w:r>
      <w:r>
        <w:rPr>
          <w:lang w:val="eu-ES"/>
        </w:rPr>
        <w:t>a</w:t>
      </w:r>
      <w:r w:rsidRPr="003517CB">
        <w:rPr>
          <w:lang w:val="eu-ES"/>
        </w:rPr>
        <w:t>ztu baitezakete Eusko Jaurlaritzan eta honen erakunde autonomoetan lan</w:t>
      </w:r>
      <w:r>
        <w:rPr>
          <w:lang w:val="eu-ES"/>
        </w:rPr>
        <w:t xml:space="preserve"> egiten duten bitarteko pertsonen, </w:t>
      </w:r>
      <w:proofErr w:type="spellStart"/>
      <w:r>
        <w:rPr>
          <w:lang w:val="eu-ES"/>
        </w:rPr>
        <w:t>interinoen</w:t>
      </w:r>
      <w:proofErr w:type="spellEnd"/>
      <w:r>
        <w:rPr>
          <w:lang w:val="eu-ES"/>
        </w:rPr>
        <w:t>, enplegua sendotzea</w:t>
      </w:r>
      <w:r w:rsidRPr="003517CB">
        <w:rPr>
          <w:lang w:val="eu-ES"/>
        </w:rPr>
        <w:t xml:space="preserve"> </w:t>
      </w:r>
      <w:proofErr w:type="spellStart"/>
      <w:r>
        <w:rPr>
          <w:lang w:val="eu-ES"/>
        </w:rPr>
        <w:t>–</w:t>
      </w:r>
      <w:r w:rsidRPr="003517CB">
        <w:rPr>
          <w:lang w:val="eu-ES"/>
        </w:rPr>
        <w:t>beti</w:t>
      </w:r>
      <w:proofErr w:type="spellEnd"/>
      <w:r w:rsidRPr="003517CB">
        <w:rPr>
          <w:lang w:val="eu-ES"/>
        </w:rPr>
        <w:t xml:space="preserve"> ere kontutan izanda Administrazioko sarbideak, berdintasun, merezimendu eta gaitasunaren printzipio nagusiengatik gidatuak egon behar </w:t>
      </w:r>
      <w:proofErr w:type="spellStart"/>
      <w:r w:rsidRPr="003517CB">
        <w:rPr>
          <w:lang w:val="eu-ES"/>
        </w:rPr>
        <w:t>dutela</w:t>
      </w:r>
      <w:r>
        <w:rPr>
          <w:lang w:val="eu-ES"/>
        </w:rPr>
        <w:t>–</w:t>
      </w:r>
      <w:proofErr w:type="spellEnd"/>
      <w:r>
        <w:rPr>
          <w:lang w:val="eu-ES"/>
        </w:rPr>
        <w:t>.</w:t>
      </w:r>
    </w:p>
    <w:p w:rsidR="00421E03" w:rsidRDefault="00421E03" w:rsidP="009A0BCF">
      <w:pPr>
        <w:pStyle w:val="Texto"/>
        <w:rPr>
          <w:lang w:val="eu-ES"/>
        </w:rPr>
      </w:pPr>
    </w:p>
    <w:p w:rsidR="00421E03" w:rsidRDefault="00421E03" w:rsidP="009A0BCF">
      <w:pPr>
        <w:pStyle w:val="Texto"/>
        <w:rPr>
          <w:lang w:val="eu-ES"/>
        </w:rPr>
      </w:pPr>
      <w:r>
        <w:rPr>
          <w:lang w:val="eu-ES"/>
        </w:rPr>
        <w:t>O</w:t>
      </w:r>
      <w:r w:rsidRPr="003517CB">
        <w:rPr>
          <w:lang w:val="eu-ES"/>
        </w:rPr>
        <w:t xml:space="preserve">rduan pixka </w:t>
      </w:r>
      <w:r>
        <w:rPr>
          <w:lang w:val="eu-ES"/>
        </w:rPr>
        <w:t xml:space="preserve">bat </w:t>
      </w:r>
      <w:r w:rsidRPr="003517CB">
        <w:rPr>
          <w:lang w:val="eu-ES"/>
        </w:rPr>
        <w:t xml:space="preserve">denetarik entzun </w:t>
      </w:r>
      <w:r>
        <w:rPr>
          <w:lang w:val="eu-ES"/>
        </w:rPr>
        <w:t>genuen hau planteatu genuenean B</w:t>
      </w:r>
      <w:r w:rsidRPr="003517CB">
        <w:rPr>
          <w:lang w:val="eu-ES"/>
        </w:rPr>
        <w:t>atzordean</w:t>
      </w:r>
      <w:r>
        <w:rPr>
          <w:lang w:val="eu-ES"/>
        </w:rPr>
        <w:t>. A</w:t>
      </w:r>
      <w:r w:rsidRPr="003517CB">
        <w:rPr>
          <w:lang w:val="eu-ES"/>
        </w:rPr>
        <w:t xml:space="preserve">gerraldira etorri zirenei ere ez zitzaiela </w:t>
      </w:r>
      <w:r>
        <w:rPr>
          <w:lang w:val="eu-ES"/>
        </w:rPr>
        <w:t xml:space="preserve">gehiegi </w:t>
      </w:r>
      <w:r w:rsidRPr="003517CB">
        <w:rPr>
          <w:lang w:val="eu-ES"/>
        </w:rPr>
        <w:t>gustatu gurekin izandako bileran nahiko pozik irten zirenean eta besterik ez zutenean</w:t>
      </w:r>
      <w:r>
        <w:rPr>
          <w:lang w:val="eu-ES"/>
        </w:rPr>
        <w:t>. B</w:t>
      </w:r>
      <w:r w:rsidRPr="003517CB">
        <w:rPr>
          <w:lang w:val="eu-ES"/>
        </w:rPr>
        <w:t>este lege proposamen bat omen zegoen</w:t>
      </w:r>
      <w:r>
        <w:rPr>
          <w:lang w:val="eu-ES"/>
        </w:rPr>
        <w:t xml:space="preserve"> </w:t>
      </w:r>
      <w:r w:rsidRPr="003517CB">
        <w:rPr>
          <w:lang w:val="eu-ES"/>
        </w:rPr>
        <w:t>Enplegu Publikoko Legeak zeukan geldotasunaren aurrean eta honek beste akordio batzuk eta beharko zituela esaten ziren eta ia</w:t>
      </w:r>
      <w:r>
        <w:rPr>
          <w:lang w:val="eu-ES"/>
        </w:rPr>
        <w:t>-</w:t>
      </w:r>
      <w:r w:rsidRPr="003517CB">
        <w:rPr>
          <w:lang w:val="eu-ES"/>
        </w:rPr>
        <w:t xml:space="preserve">ia ematen zuen kea </w:t>
      </w:r>
      <w:r>
        <w:rPr>
          <w:lang w:val="eu-ES"/>
        </w:rPr>
        <w:t xml:space="preserve">azaltzera </w:t>
      </w:r>
      <w:r w:rsidRPr="003517CB">
        <w:rPr>
          <w:lang w:val="eu-ES"/>
        </w:rPr>
        <w:t>ari ginela</w:t>
      </w:r>
      <w:r>
        <w:rPr>
          <w:lang w:val="eu-ES"/>
        </w:rPr>
        <w:t xml:space="preserve"> b</w:t>
      </w:r>
      <w:r w:rsidRPr="003517CB">
        <w:rPr>
          <w:lang w:val="eu-ES"/>
        </w:rPr>
        <w:t>aina hara non ez ziren bi aste pasako eta ekimen honen zuzenketa gertatzen ari ginela</w:t>
      </w:r>
      <w:r>
        <w:rPr>
          <w:lang w:val="eu-ES"/>
        </w:rPr>
        <w:t>,</w:t>
      </w:r>
      <w:r w:rsidRPr="003517CB">
        <w:rPr>
          <w:lang w:val="eu-ES"/>
        </w:rPr>
        <w:t xml:space="preserve"> </w:t>
      </w:r>
      <w:r w:rsidRPr="003517CB">
        <w:rPr>
          <w:lang w:val="eu-ES"/>
        </w:rPr>
        <w:lastRenderedPageBreak/>
        <w:t xml:space="preserve">enteratzen gara Funtzio Publikoko Euskal Kontseiluan adostu </w:t>
      </w:r>
      <w:r>
        <w:rPr>
          <w:lang w:val="eu-ES"/>
        </w:rPr>
        <w:t>dutela delako 19. eta 20. x</w:t>
      </w:r>
      <w:r w:rsidRPr="003517CB">
        <w:rPr>
          <w:lang w:val="eu-ES"/>
        </w:rPr>
        <w:t xml:space="preserve">edapen iragankor horiek kidego eta eskala </w:t>
      </w:r>
      <w:r>
        <w:rPr>
          <w:lang w:val="eu-ES"/>
        </w:rPr>
        <w:t xml:space="preserve">lege aurreproiektuen </w:t>
      </w:r>
      <w:r w:rsidRPr="003517CB">
        <w:rPr>
          <w:lang w:val="eu-ES"/>
        </w:rPr>
        <w:t>txertatzea. Eta horrek</w:t>
      </w:r>
      <w:r>
        <w:rPr>
          <w:lang w:val="eu-ES"/>
        </w:rPr>
        <w:t>,</w:t>
      </w:r>
      <w:r w:rsidRPr="003517CB">
        <w:rPr>
          <w:lang w:val="eu-ES"/>
        </w:rPr>
        <w:t xml:space="preserve"> bueno</w:t>
      </w:r>
      <w:r>
        <w:rPr>
          <w:lang w:val="eu-ES"/>
        </w:rPr>
        <w:t xml:space="preserve">, </w:t>
      </w:r>
      <w:r w:rsidRPr="003517CB">
        <w:rPr>
          <w:lang w:val="eu-ES"/>
        </w:rPr>
        <w:t>orain bidea irekitzen omen du horrelako langile kolektibo irtenbide bat emateko</w:t>
      </w:r>
      <w:r>
        <w:rPr>
          <w:lang w:val="eu-ES"/>
        </w:rPr>
        <w:t>. E</w:t>
      </w:r>
      <w:r w:rsidRPr="003517CB">
        <w:rPr>
          <w:lang w:val="eu-ES"/>
        </w:rPr>
        <w:t>ta</w:t>
      </w:r>
      <w:r>
        <w:rPr>
          <w:lang w:val="eu-ES"/>
        </w:rPr>
        <w:t>,</w:t>
      </w:r>
      <w:r w:rsidRPr="003517CB">
        <w:rPr>
          <w:lang w:val="eu-ES"/>
        </w:rPr>
        <w:t xml:space="preserve"> bide batez, zorionez akordioen bidea ere irekitzen </w:t>
      </w:r>
      <w:r w:rsidR="008E15A9">
        <w:rPr>
          <w:lang w:val="eu-ES"/>
        </w:rPr>
        <w:t>du.</w:t>
      </w:r>
    </w:p>
    <w:p w:rsidR="00421E03" w:rsidRDefault="00421E03" w:rsidP="009A0BCF">
      <w:pPr>
        <w:pStyle w:val="Texto"/>
        <w:rPr>
          <w:lang w:val="eu-ES"/>
        </w:rPr>
      </w:pPr>
    </w:p>
    <w:p w:rsidR="00421E03" w:rsidRDefault="00421E03" w:rsidP="009A0BCF">
      <w:pPr>
        <w:pStyle w:val="Texto"/>
        <w:rPr>
          <w:lang w:val="eu-ES"/>
        </w:rPr>
      </w:pPr>
      <w:r>
        <w:rPr>
          <w:lang w:val="eu-ES"/>
        </w:rPr>
        <w:t>Ez dugu meriturik nahi. E</w:t>
      </w:r>
      <w:r w:rsidRPr="003517CB">
        <w:rPr>
          <w:lang w:val="eu-ES"/>
        </w:rPr>
        <w:t>raman ditzatela beste batzuk</w:t>
      </w:r>
      <w:r>
        <w:rPr>
          <w:lang w:val="eu-ES"/>
        </w:rPr>
        <w:t>,</w:t>
      </w:r>
      <w:r w:rsidRPr="003517CB">
        <w:rPr>
          <w:lang w:val="eu-ES"/>
        </w:rPr>
        <w:t xml:space="preserve"> ongi </w:t>
      </w:r>
      <w:r>
        <w:rPr>
          <w:lang w:val="eu-ES"/>
        </w:rPr>
        <w:t>(</w:t>
      </w:r>
      <w:proofErr w:type="spellStart"/>
      <w:r>
        <w:rPr>
          <w:lang w:val="eu-ES"/>
        </w:rPr>
        <w:t>…b</w:t>
      </w:r>
      <w:r w:rsidRPr="003517CB">
        <w:rPr>
          <w:lang w:val="eu-ES"/>
        </w:rPr>
        <w:t>etor</w:t>
      </w:r>
      <w:r>
        <w:rPr>
          <w:lang w:val="eu-ES"/>
        </w:rPr>
        <w:t>)</w:t>
      </w:r>
      <w:proofErr w:type="spellEnd"/>
      <w:r w:rsidRPr="003517CB">
        <w:rPr>
          <w:lang w:val="eu-ES"/>
        </w:rPr>
        <w:t xml:space="preserve"> beti ere akordioa, bai Euskal Kontseiluan eta baita Legebiltzar honetan sinatu duguna.</w:t>
      </w:r>
    </w:p>
    <w:p w:rsidR="00421E03" w:rsidRDefault="00421E03" w:rsidP="009A0BCF">
      <w:pPr>
        <w:pStyle w:val="Texto"/>
        <w:rPr>
          <w:lang w:val="eu-ES"/>
        </w:rPr>
      </w:pPr>
    </w:p>
    <w:p w:rsidR="00421E03" w:rsidRDefault="00421E03" w:rsidP="009A0BCF">
      <w:pPr>
        <w:pStyle w:val="Texto"/>
        <w:rPr>
          <w:lang w:val="eu-ES"/>
        </w:rPr>
      </w:pPr>
      <w:r w:rsidRPr="003517CB">
        <w:rPr>
          <w:lang w:val="eu-ES"/>
        </w:rPr>
        <w:t>Ni ez naiz nor eta gai ikusten edo sentitzen hau nola eta zer termin</w:t>
      </w:r>
      <w:r>
        <w:rPr>
          <w:lang w:val="eu-ES"/>
        </w:rPr>
        <w:t>otan jorratu behar den esateko. H</w:t>
      </w:r>
      <w:r w:rsidRPr="003517CB">
        <w:rPr>
          <w:lang w:val="eu-ES"/>
        </w:rPr>
        <w:t xml:space="preserve">emen ere </w:t>
      </w:r>
      <w:r>
        <w:rPr>
          <w:lang w:val="eu-ES"/>
        </w:rPr>
        <w:t xml:space="preserve">pixka bat </w:t>
      </w:r>
      <w:proofErr w:type="spellStart"/>
      <w:r>
        <w:rPr>
          <w:lang w:val="eu-ES"/>
        </w:rPr>
        <w:t>Machadoren</w:t>
      </w:r>
      <w:proofErr w:type="spellEnd"/>
      <w:r>
        <w:rPr>
          <w:lang w:val="eu-ES"/>
        </w:rPr>
        <w:t xml:space="preserve"> </w:t>
      </w:r>
      <w:r w:rsidRPr="003517CB">
        <w:rPr>
          <w:lang w:val="eu-ES"/>
        </w:rPr>
        <w:t>olerkia nagusituko baita, ezta</w:t>
      </w:r>
      <w:r>
        <w:rPr>
          <w:lang w:val="eu-ES"/>
        </w:rPr>
        <w:t>?</w:t>
      </w:r>
      <w:r w:rsidRPr="003517CB">
        <w:rPr>
          <w:lang w:val="eu-ES"/>
        </w:rPr>
        <w:t xml:space="preserve"> </w:t>
      </w:r>
      <w:r>
        <w:rPr>
          <w:lang w:val="eu-ES"/>
        </w:rPr>
        <w:t>"</w:t>
      </w:r>
      <w:proofErr w:type="spellStart"/>
      <w:r>
        <w:rPr>
          <w:lang w:val="eu-ES"/>
        </w:rPr>
        <w:t>Caminante</w:t>
      </w:r>
      <w:proofErr w:type="spellEnd"/>
      <w:r>
        <w:rPr>
          <w:lang w:val="eu-ES"/>
        </w:rPr>
        <w:t xml:space="preserve"> no </w:t>
      </w:r>
      <w:proofErr w:type="spellStart"/>
      <w:r>
        <w:rPr>
          <w:lang w:val="eu-ES"/>
        </w:rPr>
        <w:t>hay</w:t>
      </w:r>
      <w:proofErr w:type="spellEnd"/>
      <w:r>
        <w:rPr>
          <w:lang w:val="eu-ES"/>
        </w:rPr>
        <w:t xml:space="preserve"> </w:t>
      </w:r>
      <w:proofErr w:type="spellStart"/>
      <w:r>
        <w:rPr>
          <w:lang w:val="eu-ES"/>
        </w:rPr>
        <w:t>camino</w:t>
      </w:r>
      <w:proofErr w:type="spellEnd"/>
      <w:r>
        <w:rPr>
          <w:lang w:val="eu-ES"/>
        </w:rPr>
        <w:t xml:space="preserve">, </w:t>
      </w:r>
      <w:proofErr w:type="spellStart"/>
      <w:r>
        <w:rPr>
          <w:lang w:val="eu-ES"/>
        </w:rPr>
        <w:t>se</w:t>
      </w:r>
      <w:proofErr w:type="spellEnd"/>
      <w:r>
        <w:rPr>
          <w:lang w:val="eu-ES"/>
        </w:rPr>
        <w:t xml:space="preserve"> </w:t>
      </w:r>
      <w:proofErr w:type="spellStart"/>
      <w:r>
        <w:rPr>
          <w:lang w:val="eu-ES"/>
        </w:rPr>
        <w:t>hace</w:t>
      </w:r>
      <w:proofErr w:type="spellEnd"/>
      <w:r>
        <w:rPr>
          <w:lang w:val="eu-ES"/>
        </w:rPr>
        <w:t xml:space="preserve"> </w:t>
      </w:r>
      <w:proofErr w:type="spellStart"/>
      <w:r>
        <w:rPr>
          <w:lang w:val="eu-ES"/>
        </w:rPr>
        <w:t>camino</w:t>
      </w:r>
      <w:proofErr w:type="spellEnd"/>
      <w:r>
        <w:rPr>
          <w:lang w:val="eu-ES"/>
        </w:rPr>
        <w:t xml:space="preserve"> al andar". Eta hemen ere bidea ibiliz egin beharko baita, bidea ibiliz egin beharko baita.</w:t>
      </w:r>
    </w:p>
    <w:p w:rsidR="00421E03" w:rsidRDefault="00421E03" w:rsidP="009A0BCF">
      <w:pPr>
        <w:pStyle w:val="Texto"/>
        <w:rPr>
          <w:lang w:val="eu-ES"/>
        </w:rPr>
      </w:pPr>
    </w:p>
    <w:p w:rsidR="00421E03" w:rsidRDefault="00421E03" w:rsidP="009A0BCF">
      <w:pPr>
        <w:pStyle w:val="Texto"/>
        <w:rPr>
          <w:lang w:val="eu-ES"/>
        </w:rPr>
      </w:pPr>
      <w:r>
        <w:rPr>
          <w:lang w:val="eu-ES"/>
        </w:rPr>
        <w:t>N</w:t>
      </w:r>
      <w:r w:rsidRPr="003517CB">
        <w:rPr>
          <w:lang w:val="eu-ES"/>
        </w:rPr>
        <w:t>i ez noa esatera bide honek</w:t>
      </w:r>
      <w:r>
        <w:rPr>
          <w:lang w:val="eu-ES"/>
        </w:rPr>
        <w:t xml:space="preserve"> nolakoa izan behar duen, ze</w:t>
      </w:r>
      <w:r w:rsidRPr="003517CB">
        <w:rPr>
          <w:lang w:val="eu-ES"/>
        </w:rPr>
        <w:t xml:space="preserve"> zabalera izan behar duen</w:t>
      </w:r>
      <w:r>
        <w:rPr>
          <w:lang w:val="eu-ES"/>
        </w:rPr>
        <w:t xml:space="preserve"> edo </w:t>
      </w:r>
      <w:r w:rsidRPr="003517CB">
        <w:rPr>
          <w:lang w:val="eu-ES"/>
        </w:rPr>
        <w:t>zenbat</w:t>
      </w:r>
      <w:r>
        <w:rPr>
          <w:lang w:val="eu-ES"/>
        </w:rPr>
        <w:t xml:space="preserve"> </w:t>
      </w:r>
      <w:proofErr w:type="spellStart"/>
      <w:r>
        <w:rPr>
          <w:lang w:val="eu-ES"/>
        </w:rPr>
        <w:t>harri…</w:t>
      </w:r>
      <w:proofErr w:type="spellEnd"/>
      <w:r>
        <w:rPr>
          <w:lang w:val="eu-ES"/>
        </w:rPr>
        <w:t xml:space="preserve"> baina </w:t>
      </w:r>
      <w:r w:rsidRPr="003517CB">
        <w:rPr>
          <w:lang w:val="eu-ES"/>
        </w:rPr>
        <w:t>nire konfiantza osoa daukat, bai</w:t>
      </w:r>
      <w:r>
        <w:rPr>
          <w:lang w:val="eu-ES"/>
        </w:rPr>
        <w:t xml:space="preserve"> </w:t>
      </w:r>
      <w:r w:rsidRPr="003517CB">
        <w:rPr>
          <w:lang w:val="eu-ES"/>
        </w:rPr>
        <w:t>Euskal Kontseiluan akordio</w:t>
      </w:r>
      <w:r>
        <w:rPr>
          <w:lang w:val="eu-ES"/>
        </w:rPr>
        <w:t>r</w:t>
      </w:r>
      <w:r w:rsidRPr="003517CB">
        <w:rPr>
          <w:lang w:val="eu-ES"/>
        </w:rPr>
        <w:t>a iritsi denekin eta Legebiltzar honetara iristean gaiari helduko diote le</w:t>
      </w:r>
      <w:r>
        <w:rPr>
          <w:lang w:val="eu-ES"/>
        </w:rPr>
        <w:t>gebiltzarkide eta taldekideengan.</w:t>
      </w:r>
    </w:p>
    <w:p w:rsidR="00421E03" w:rsidRDefault="00421E03" w:rsidP="009A0BCF">
      <w:pPr>
        <w:pStyle w:val="Texto"/>
        <w:rPr>
          <w:lang w:val="eu-ES"/>
        </w:rPr>
      </w:pPr>
    </w:p>
    <w:p w:rsidR="00421E03" w:rsidRDefault="00421E03" w:rsidP="009A0BCF">
      <w:pPr>
        <w:pStyle w:val="Texto"/>
        <w:rPr>
          <w:lang w:val="eu-ES"/>
        </w:rPr>
      </w:pPr>
      <w:r>
        <w:rPr>
          <w:lang w:val="eu-ES"/>
        </w:rPr>
        <w:t xml:space="preserve">Pozten nauena da bidea </w:t>
      </w:r>
      <w:r w:rsidRPr="003517CB">
        <w:rPr>
          <w:lang w:val="eu-ES"/>
        </w:rPr>
        <w:t>aurkitu dugula</w:t>
      </w:r>
      <w:r>
        <w:rPr>
          <w:lang w:val="eu-ES"/>
        </w:rPr>
        <w:t xml:space="preserve"> eta akordioaren eskutik eta poz</w:t>
      </w:r>
      <w:r w:rsidRPr="003517CB">
        <w:rPr>
          <w:lang w:val="eu-ES"/>
        </w:rPr>
        <w:t>ten nauena da honek ikusi dugun kasuistikak</w:t>
      </w:r>
      <w:r>
        <w:rPr>
          <w:lang w:val="eu-ES"/>
        </w:rPr>
        <w:t>o</w:t>
      </w:r>
      <w:r w:rsidRPr="003517CB">
        <w:rPr>
          <w:lang w:val="eu-ES"/>
        </w:rPr>
        <w:t xml:space="preserve"> eta ikusten ditugun </w:t>
      </w:r>
      <w:r>
        <w:rPr>
          <w:lang w:val="eu-ES"/>
        </w:rPr>
        <w:t xml:space="preserve">kasuistiketako </w:t>
      </w:r>
      <w:r w:rsidRPr="003517CB">
        <w:rPr>
          <w:lang w:val="eu-ES"/>
        </w:rPr>
        <w:t>jendeari lagundu diezaiokeela</w:t>
      </w:r>
      <w:r>
        <w:rPr>
          <w:lang w:val="eu-ES"/>
        </w:rPr>
        <w:t xml:space="preserve">, </w:t>
      </w:r>
      <w:r w:rsidRPr="003517CB">
        <w:rPr>
          <w:lang w:val="eu-ES"/>
        </w:rPr>
        <w:t>gai askotan esaten den</w:t>
      </w:r>
      <w:r>
        <w:rPr>
          <w:lang w:val="eu-ES"/>
        </w:rPr>
        <w:t xml:space="preserve"> </w:t>
      </w:r>
      <w:r w:rsidRPr="003517CB">
        <w:rPr>
          <w:lang w:val="eu-ES"/>
        </w:rPr>
        <w:t>moduan</w:t>
      </w:r>
      <w:r>
        <w:rPr>
          <w:lang w:val="eu-ES"/>
        </w:rPr>
        <w:t xml:space="preserve"> </w:t>
      </w:r>
      <w:r w:rsidRPr="003517CB">
        <w:rPr>
          <w:lang w:val="eu-ES"/>
        </w:rPr>
        <w:t>kasu honetan ere, batez ere</w:t>
      </w:r>
      <w:r>
        <w:rPr>
          <w:lang w:val="eu-ES"/>
        </w:rPr>
        <w:t>,</w:t>
      </w:r>
      <w:r w:rsidRPr="003517CB">
        <w:rPr>
          <w:lang w:val="eu-ES"/>
        </w:rPr>
        <w:t xml:space="preserve"> emakumezko aurpegia duenean egoera honek eta antzematen denean beste edozein kasutan </w:t>
      </w:r>
      <w:proofErr w:type="spellStart"/>
      <w:r w:rsidRPr="003517CB">
        <w:rPr>
          <w:lang w:val="eu-ES"/>
        </w:rPr>
        <w:t>enplegagarritasun</w:t>
      </w:r>
      <w:proofErr w:type="spellEnd"/>
      <w:r w:rsidRPr="003517CB">
        <w:rPr>
          <w:lang w:val="eu-ES"/>
        </w:rPr>
        <w:t xml:space="preserve"> zaileko jendea izan daitekeela.</w:t>
      </w:r>
    </w:p>
    <w:p w:rsidR="00421E03" w:rsidRDefault="00421E03" w:rsidP="009A0BCF">
      <w:pPr>
        <w:pStyle w:val="Texto"/>
        <w:rPr>
          <w:lang w:val="eu-ES"/>
        </w:rPr>
      </w:pPr>
    </w:p>
    <w:p w:rsidR="00421E03" w:rsidRDefault="00421E03" w:rsidP="009A0BCF">
      <w:pPr>
        <w:pStyle w:val="Texto"/>
        <w:rPr>
          <w:lang w:val="eu-ES"/>
        </w:rPr>
      </w:pPr>
      <w:r w:rsidRPr="003517CB">
        <w:rPr>
          <w:lang w:val="eu-ES"/>
        </w:rPr>
        <w:t>Horregatik bueno</w:t>
      </w:r>
      <w:r>
        <w:rPr>
          <w:lang w:val="eu-ES"/>
        </w:rPr>
        <w:t xml:space="preserve"> eskerrik asko. Z</w:t>
      </w:r>
      <w:r w:rsidRPr="003517CB">
        <w:rPr>
          <w:lang w:val="eu-ES"/>
        </w:rPr>
        <w:t xml:space="preserve">orionak denoi eta besterik </w:t>
      </w:r>
      <w:r>
        <w:rPr>
          <w:lang w:val="eu-ES"/>
        </w:rPr>
        <w:t>gabe. Eskerrik asko.</w:t>
      </w:r>
    </w:p>
    <w:p w:rsidR="00421E03" w:rsidRDefault="00421E03" w:rsidP="009A0BCF">
      <w:pPr>
        <w:pStyle w:val="Texto"/>
        <w:rPr>
          <w:lang w:val="eu-ES"/>
        </w:rPr>
      </w:pPr>
    </w:p>
    <w:p w:rsidR="00421E03" w:rsidRDefault="00421E03" w:rsidP="009A0BCF">
      <w:pPr>
        <w:pStyle w:val="Texto"/>
        <w:rPr>
          <w:lang w:val="eu-ES"/>
        </w:rPr>
      </w:pPr>
    </w:p>
    <w:p w:rsidR="00421E03" w:rsidRDefault="00421E03" w:rsidP="009A0BCF">
      <w:pPr>
        <w:pStyle w:val="Texto"/>
        <w:rPr>
          <w:lang w:val="eu-ES"/>
        </w:rPr>
      </w:pPr>
      <w:r>
        <w:rPr>
          <w:rFonts w:ascii="Futura Md BT" w:hAnsi="Futura Md BT"/>
          <w:caps/>
          <w:lang w:val="eu-ES"/>
        </w:rPr>
        <w:lastRenderedPageBreak/>
        <w:t xml:space="preserve">lehendakariak: </w:t>
      </w:r>
      <w:r>
        <w:rPr>
          <w:lang w:val="eu-ES"/>
        </w:rPr>
        <w:t xml:space="preserve">Eskerrik asko, </w:t>
      </w:r>
      <w:r w:rsidRPr="003517CB">
        <w:rPr>
          <w:lang w:val="eu-ES"/>
        </w:rPr>
        <w:t>Urrutia jauna. Erantzunen txanda</w:t>
      </w:r>
      <w:r>
        <w:rPr>
          <w:lang w:val="eu-ES"/>
        </w:rPr>
        <w:t>n, bai, d</w:t>
      </w:r>
      <w:r w:rsidRPr="003517CB">
        <w:rPr>
          <w:lang w:val="eu-ES"/>
        </w:rPr>
        <w:t xml:space="preserve">e </w:t>
      </w:r>
      <w:proofErr w:type="spellStart"/>
      <w:r w:rsidRPr="003517CB">
        <w:rPr>
          <w:lang w:val="eu-ES"/>
        </w:rPr>
        <w:t>Bengoechea</w:t>
      </w:r>
      <w:proofErr w:type="spellEnd"/>
      <w:r>
        <w:rPr>
          <w:lang w:val="eu-ES"/>
        </w:rPr>
        <w:t xml:space="preserve"> andrea</w:t>
      </w:r>
      <w:r w:rsidRPr="003517CB">
        <w:rPr>
          <w:lang w:val="eu-ES"/>
        </w:rPr>
        <w:t xml:space="preserve">, Euskal Talde Popularren </w:t>
      </w:r>
      <w:r>
        <w:rPr>
          <w:lang w:val="eu-ES"/>
        </w:rPr>
        <w:t>ordezkaria, zurea da hitza.</w:t>
      </w:r>
    </w:p>
    <w:p w:rsidR="00421E03" w:rsidRDefault="00421E03" w:rsidP="009A0BCF">
      <w:pPr>
        <w:pStyle w:val="Texto"/>
        <w:rPr>
          <w:lang w:val="eu-ES"/>
        </w:rPr>
      </w:pPr>
    </w:p>
    <w:p w:rsidR="00421E03" w:rsidRDefault="00421E03" w:rsidP="009A0BCF">
      <w:pPr>
        <w:pStyle w:val="Texto"/>
        <w:rPr>
          <w:lang w:val="eu-ES"/>
        </w:rPr>
      </w:pPr>
    </w:p>
    <w:p w:rsidR="00421E03" w:rsidRDefault="00421E03" w:rsidP="009A0BCF">
      <w:pPr>
        <w:pStyle w:val="Texto"/>
        <w:rPr>
          <w:lang w:val="es-ES"/>
        </w:rPr>
      </w:pPr>
      <w:r>
        <w:rPr>
          <w:rFonts w:ascii="Futura Md BT" w:hAnsi="Futura Md BT"/>
          <w:caps/>
          <w:lang w:val="eu-ES"/>
        </w:rPr>
        <w:t xml:space="preserve">de bengoechea estrade </w:t>
      </w:r>
      <w:r>
        <w:rPr>
          <w:lang w:val="eu-ES"/>
        </w:rPr>
        <w:t xml:space="preserve">andreak: </w:t>
      </w:r>
      <w:r w:rsidRPr="00616760">
        <w:rPr>
          <w:lang w:val="es-ES"/>
        </w:rPr>
        <w:t xml:space="preserve">No pensaba salir una segunda </w:t>
      </w:r>
      <w:r>
        <w:rPr>
          <w:lang w:val="es-ES"/>
        </w:rPr>
        <w:t>vez</w:t>
      </w:r>
      <w:r w:rsidR="008E15A9">
        <w:rPr>
          <w:lang w:val="es-ES"/>
        </w:rPr>
        <w:t>,</w:t>
      </w:r>
      <w:r w:rsidRPr="00616760">
        <w:rPr>
          <w:lang w:val="es-ES"/>
        </w:rPr>
        <w:t xml:space="preserve"> pero sí que me gus</w:t>
      </w:r>
      <w:r>
        <w:rPr>
          <w:lang w:val="es-ES"/>
        </w:rPr>
        <w:t>taría puntualizar algunas cosas.</w:t>
      </w:r>
    </w:p>
    <w:p w:rsidR="00421E03" w:rsidRDefault="00421E03" w:rsidP="009A0BCF">
      <w:pPr>
        <w:pStyle w:val="Texto"/>
        <w:rPr>
          <w:lang w:val="es-ES"/>
        </w:rPr>
      </w:pPr>
    </w:p>
    <w:p w:rsidR="00421E03" w:rsidRDefault="00421E03" w:rsidP="009A0BCF">
      <w:pPr>
        <w:pStyle w:val="Texto"/>
        <w:rPr>
          <w:lang w:val="es-ES"/>
        </w:rPr>
      </w:pPr>
      <w:r>
        <w:rPr>
          <w:lang w:val="es-ES"/>
        </w:rPr>
        <w:t>S</w:t>
      </w:r>
      <w:r w:rsidRPr="00616760">
        <w:rPr>
          <w:lang w:val="es-ES"/>
        </w:rPr>
        <w:t xml:space="preserve">eñor Hernández, </w:t>
      </w:r>
      <w:r>
        <w:rPr>
          <w:lang w:val="es-ES"/>
        </w:rPr>
        <w:t>¿</w:t>
      </w:r>
      <w:r w:rsidRPr="00616760">
        <w:rPr>
          <w:lang w:val="es-ES"/>
        </w:rPr>
        <w:t>sabe cuál es la diferencia entre ustedes y nosotros</w:t>
      </w:r>
      <w:r>
        <w:rPr>
          <w:lang w:val="es-ES"/>
        </w:rPr>
        <w:t>?</w:t>
      </w:r>
      <w:r w:rsidRPr="00616760">
        <w:rPr>
          <w:lang w:val="es-ES"/>
        </w:rPr>
        <w:t xml:space="preserve"> </w:t>
      </w:r>
      <w:r>
        <w:rPr>
          <w:lang w:val="es-ES"/>
        </w:rPr>
        <w:t xml:space="preserve">Que </w:t>
      </w:r>
      <w:r w:rsidRPr="00616760">
        <w:rPr>
          <w:lang w:val="es-ES"/>
        </w:rPr>
        <w:t>nosotros no tenemos fantasmas sobre</w:t>
      </w:r>
      <w:r>
        <w:rPr>
          <w:lang w:val="es-ES"/>
        </w:rPr>
        <w:t xml:space="preserve"> ustedes y ustedes necesitan </w:t>
      </w:r>
      <w:r w:rsidRPr="00616760">
        <w:rPr>
          <w:lang w:val="es-ES"/>
        </w:rPr>
        <w:t xml:space="preserve">tener un fantasma sobre nosotros, porque </w:t>
      </w:r>
      <w:r>
        <w:rPr>
          <w:lang w:val="es-ES"/>
        </w:rPr>
        <w:t>eso les da como cierta épica.</w:t>
      </w:r>
    </w:p>
    <w:p w:rsidR="00421E03" w:rsidRDefault="00421E03" w:rsidP="009A0BCF">
      <w:pPr>
        <w:pStyle w:val="Texto"/>
        <w:rPr>
          <w:lang w:val="es-ES"/>
        </w:rPr>
      </w:pPr>
    </w:p>
    <w:p w:rsidR="00421E03" w:rsidRDefault="00421E03" w:rsidP="009A0BCF">
      <w:pPr>
        <w:pStyle w:val="Texto"/>
        <w:rPr>
          <w:lang w:val="es-ES"/>
        </w:rPr>
      </w:pPr>
      <w:r w:rsidRPr="00616760">
        <w:rPr>
          <w:lang w:val="es-ES"/>
        </w:rPr>
        <w:t>Mire, si quier</w:t>
      </w:r>
      <w:r>
        <w:rPr>
          <w:lang w:val="es-ES"/>
        </w:rPr>
        <w:t>e</w:t>
      </w:r>
      <w:r w:rsidRPr="00616760">
        <w:rPr>
          <w:lang w:val="es-ES"/>
        </w:rPr>
        <w:t xml:space="preserve"> </w:t>
      </w:r>
      <w:r>
        <w:rPr>
          <w:lang w:val="es-ES"/>
        </w:rPr>
        <w:t xml:space="preserve">usted </w:t>
      </w:r>
      <w:r w:rsidRPr="00616760">
        <w:rPr>
          <w:lang w:val="es-ES"/>
        </w:rPr>
        <w:t>buscar a</w:t>
      </w:r>
      <w:r>
        <w:rPr>
          <w:lang w:val="es-ES"/>
        </w:rPr>
        <w:t xml:space="preserve"> a</w:t>
      </w:r>
      <w:r w:rsidRPr="00616760">
        <w:rPr>
          <w:lang w:val="es-ES"/>
        </w:rPr>
        <w:t>lg</w:t>
      </w:r>
      <w:r>
        <w:rPr>
          <w:lang w:val="es-ES"/>
        </w:rPr>
        <w:t>uien</w:t>
      </w:r>
      <w:r w:rsidRPr="00616760">
        <w:rPr>
          <w:lang w:val="es-ES"/>
        </w:rPr>
        <w:t xml:space="preserve"> que tenga un fantasma, contra</w:t>
      </w:r>
      <w:r>
        <w:rPr>
          <w:lang w:val="es-ES"/>
        </w:rPr>
        <w:t xml:space="preserve"> ustedes, que diga "oh, cielos, que vienen los comunistas" vaya a buscarlo a otro sitio. Nosotros no tenemos fantasmas con ustedes, como ustedes sí lo tienen con nosotros.</w:t>
      </w:r>
    </w:p>
    <w:p w:rsidR="00421E03" w:rsidRDefault="00421E03" w:rsidP="009A0BCF">
      <w:pPr>
        <w:pStyle w:val="Texto"/>
        <w:rPr>
          <w:lang w:val="es-ES"/>
        </w:rPr>
      </w:pPr>
    </w:p>
    <w:p w:rsidR="00421E03" w:rsidRDefault="00421E03" w:rsidP="009A0BCF">
      <w:pPr>
        <w:pStyle w:val="Texto"/>
        <w:rPr>
          <w:lang w:val="es-ES"/>
        </w:rPr>
      </w:pPr>
      <w:r>
        <w:rPr>
          <w:lang w:val="es-ES"/>
        </w:rPr>
        <w:t>Luego otra cosa. Vamos a ver. El haber traído esto aquí no es un acto de caridad ni es un acto de "ay, qué pena me dan". ¿Por qué lo hemos traído a aquí? Porque miren. Hay un verdadero, yo creo</w:t>
      </w:r>
      <w:r w:rsidR="00265368">
        <w:rPr>
          <w:lang w:val="es-ES"/>
        </w:rPr>
        <w:t>,</w:t>
      </w:r>
      <w:r>
        <w:rPr>
          <w:lang w:val="es-ES"/>
        </w:rPr>
        <w:t xml:space="preserve"> en mu</w:t>
      </w:r>
      <w:r w:rsidR="00265368">
        <w:rPr>
          <w:lang w:val="es-ES"/>
        </w:rPr>
        <w:t>chos parlamentarios</w:t>
      </w:r>
      <w:r>
        <w:rPr>
          <w:lang w:val="es-ES"/>
        </w:rPr>
        <w:t xml:space="preserve"> </w:t>
      </w:r>
      <w:r w:rsidR="00265368">
        <w:rPr>
          <w:lang w:val="es-ES"/>
        </w:rPr>
        <w:t>–</w:t>
      </w:r>
      <w:r>
        <w:rPr>
          <w:lang w:val="es-ES"/>
        </w:rPr>
        <w:t>quizás no sea así</w:t>
      </w:r>
      <w:r w:rsidR="00265368">
        <w:rPr>
          <w:lang w:val="es-ES"/>
        </w:rPr>
        <w:t>, pero yo lo he notado–,</w:t>
      </w:r>
      <w:r>
        <w:rPr>
          <w:lang w:val="es-ES"/>
        </w:rPr>
        <w:t xml:space="preserve"> u</w:t>
      </w:r>
      <w:r w:rsidRPr="00616760">
        <w:rPr>
          <w:lang w:val="es-ES"/>
        </w:rPr>
        <w:t>na verdadera confusión entre laborales y funcionarios</w:t>
      </w:r>
      <w:r>
        <w:rPr>
          <w:lang w:val="es-ES"/>
        </w:rPr>
        <w:t>…</w:t>
      </w:r>
    </w:p>
    <w:p w:rsidR="00421E03" w:rsidRPr="005160F2" w:rsidRDefault="00421E03" w:rsidP="009A0BCF">
      <w:pPr>
        <w:pStyle w:val="Texto"/>
        <w:rPr>
          <w:lang w:val="es-ES"/>
        </w:rPr>
      </w:pPr>
    </w:p>
    <w:p w:rsidR="00421E03" w:rsidRPr="005160F2" w:rsidRDefault="00421E03" w:rsidP="009A0BCF">
      <w:pPr>
        <w:pStyle w:val="Texto"/>
        <w:rPr>
          <w:lang w:val="eu-ES"/>
        </w:rPr>
      </w:pPr>
      <w:r w:rsidRPr="005160F2">
        <w:rPr>
          <w:lang w:val="eu-ES"/>
        </w:rPr>
        <w:t>(5</w:t>
      </w:r>
      <w:r>
        <w:rPr>
          <w:lang w:val="eu-ES"/>
        </w:rPr>
        <w:t>6</w:t>
      </w:r>
      <w:r w:rsidRPr="005160F2">
        <w:rPr>
          <w:lang w:val="eu-ES"/>
        </w:rPr>
        <w:t>. zintaren amaiera)</w:t>
      </w:r>
    </w:p>
    <w:p w:rsidR="00265368" w:rsidRPr="00C86854" w:rsidRDefault="00265368" w:rsidP="0037070A">
      <w:pPr>
        <w:pStyle w:val="Texto"/>
        <w:rPr>
          <w:lang w:val="eu-ES"/>
        </w:rPr>
      </w:pPr>
      <w:r w:rsidRPr="00C86854">
        <w:rPr>
          <w:lang w:val="eu-ES"/>
        </w:rPr>
        <w:t>(57. zintaren hasiera)</w:t>
      </w:r>
    </w:p>
    <w:p w:rsidR="00265368" w:rsidRDefault="00265368" w:rsidP="0037070A">
      <w:pPr>
        <w:pStyle w:val="Texto"/>
        <w:rPr>
          <w:lang w:val="es-ES"/>
        </w:rPr>
      </w:pPr>
    </w:p>
    <w:p w:rsidR="00265368" w:rsidRPr="00C86854" w:rsidRDefault="00265368" w:rsidP="00C86854">
      <w:pPr>
        <w:pStyle w:val="Texto"/>
        <w:rPr>
          <w:lang w:val="es-ES"/>
        </w:rPr>
      </w:pPr>
      <w:r w:rsidRPr="00C86854">
        <w:rPr>
          <w:lang w:val="es-ES"/>
        </w:rPr>
        <w:t>... yo creo, en muchos parlamentarios –quizá no sea así, pero yo lo he notado–, una verdadera confusión entre laborales y funcionarios. Arreglar el problema de la interinidad de los funcionarios va a ser un follón, pero un follón grande. Y va a ser un charco en el que se va a tener que meter el Gobierno Vasco. Pero va a ser muy difícil de solucionar. Hemos traído esto aquí, porque son contratados laborales de la administración. Entonces, hay muchas más posibilidades de solucionarlo.</w:t>
      </w:r>
    </w:p>
    <w:p w:rsidR="00265368" w:rsidRDefault="00265368" w:rsidP="00C86854">
      <w:pPr>
        <w:pStyle w:val="Texto"/>
        <w:rPr>
          <w:lang w:val="es-ES"/>
        </w:rPr>
      </w:pPr>
    </w:p>
    <w:p w:rsidR="00265368" w:rsidRDefault="00265368" w:rsidP="00722FA3">
      <w:pPr>
        <w:pStyle w:val="Texto"/>
        <w:rPr>
          <w:lang w:val="es-ES"/>
        </w:rPr>
      </w:pPr>
      <w:r w:rsidRPr="00C86854">
        <w:rPr>
          <w:lang w:val="es-ES"/>
        </w:rPr>
        <w:lastRenderedPageBreak/>
        <w:t>Y</w:t>
      </w:r>
      <w:r>
        <w:rPr>
          <w:lang w:val="es-ES"/>
        </w:rPr>
        <w:t>,</w:t>
      </w:r>
      <w:r w:rsidRPr="00C86854">
        <w:rPr>
          <w:lang w:val="es-ES"/>
        </w:rPr>
        <w:t xml:space="preserve"> señora </w:t>
      </w:r>
      <w:proofErr w:type="spellStart"/>
      <w:r w:rsidRPr="00C86854">
        <w:rPr>
          <w:lang w:val="es-ES"/>
        </w:rPr>
        <w:t>Ubera</w:t>
      </w:r>
      <w:proofErr w:type="spellEnd"/>
      <w:r w:rsidRPr="00C86854">
        <w:rPr>
          <w:lang w:val="es-ES"/>
        </w:rPr>
        <w:t xml:space="preserve">, </w:t>
      </w:r>
      <w:r>
        <w:rPr>
          <w:lang w:val="es-ES"/>
        </w:rPr>
        <w:t>yo sé que lo que usted ha dicho es razonable, y lo que sea. P</w:t>
      </w:r>
      <w:r w:rsidRPr="00C86854">
        <w:rPr>
          <w:lang w:val="es-ES"/>
        </w:rPr>
        <w:t>ero</w:t>
      </w:r>
      <w:r>
        <w:rPr>
          <w:lang w:val="es-ES"/>
        </w:rPr>
        <w:t>,</w:t>
      </w:r>
      <w:r w:rsidRPr="00C86854">
        <w:rPr>
          <w:lang w:val="es-ES"/>
        </w:rPr>
        <w:t xml:space="preserve"> vamos a ver, </w:t>
      </w:r>
      <w:r>
        <w:rPr>
          <w:lang w:val="es-ES"/>
        </w:rPr>
        <w:t>no podemos mezcla</w:t>
      </w:r>
      <w:r w:rsidRPr="00C86854">
        <w:rPr>
          <w:lang w:val="es-ES"/>
        </w:rPr>
        <w:t>r funcionarios con laborales</w:t>
      </w:r>
      <w:r>
        <w:rPr>
          <w:lang w:val="es-ES"/>
        </w:rPr>
        <w:t>. No podemos hacerlo. P</w:t>
      </w:r>
      <w:r w:rsidRPr="00C86854">
        <w:rPr>
          <w:lang w:val="es-ES"/>
        </w:rPr>
        <w:t xml:space="preserve">orque lo </w:t>
      </w:r>
      <w:r>
        <w:rPr>
          <w:lang w:val="es-ES"/>
        </w:rPr>
        <w:t>de</w:t>
      </w:r>
      <w:r w:rsidRPr="00C86854">
        <w:rPr>
          <w:lang w:val="es-ES"/>
        </w:rPr>
        <w:t xml:space="preserve"> </w:t>
      </w:r>
      <w:r>
        <w:rPr>
          <w:lang w:val="es-ES"/>
        </w:rPr>
        <w:t>los funcionarios va a ser una cosa, que a ver có</w:t>
      </w:r>
      <w:r w:rsidRPr="00C86854">
        <w:rPr>
          <w:lang w:val="es-ES"/>
        </w:rPr>
        <w:t>mo sa</w:t>
      </w:r>
      <w:r>
        <w:rPr>
          <w:lang w:val="es-ES"/>
        </w:rPr>
        <w:t>le. P</w:t>
      </w:r>
      <w:r w:rsidRPr="00C86854">
        <w:rPr>
          <w:lang w:val="es-ES"/>
        </w:rPr>
        <w:t>ero vamos a sol</w:t>
      </w:r>
      <w:r>
        <w:rPr>
          <w:lang w:val="es-ES"/>
        </w:rPr>
        <w:t xml:space="preserve">ucionar este problema concreto. Y </w:t>
      </w:r>
      <w:r w:rsidRPr="00C86854">
        <w:rPr>
          <w:lang w:val="es-ES"/>
        </w:rPr>
        <w:t>usted</w:t>
      </w:r>
      <w:r>
        <w:rPr>
          <w:lang w:val="es-ES"/>
        </w:rPr>
        <w:t xml:space="preserve">, con todo lo que me ha explicado </w:t>
      </w:r>
      <w:r w:rsidRPr="00C86854">
        <w:rPr>
          <w:lang w:val="es-ES"/>
        </w:rPr>
        <w:t xml:space="preserve">que hay que hacer, me pone la solución de este problema y </w:t>
      </w:r>
      <w:r>
        <w:rPr>
          <w:lang w:val="es-ES"/>
        </w:rPr>
        <w:t xml:space="preserve">del de </w:t>
      </w:r>
      <w:r w:rsidRPr="00C86854">
        <w:rPr>
          <w:lang w:val="es-ES"/>
        </w:rPr>
        <w:t>los funcionarios y de otras situaciones</w:t>
      </w:r>
      <w:r>
        <w:rPr>
          <w:lang w:val="es-ES"/>
        </w:rPr>
        <w:t>, a</w:t>
      </w:r>
      <w:r w:rsidRPr="00C86854">
        <w:rPr>
          <w:lang w:val="es-ES"/>
        </w:rPr>
        <w:t xml:space="preserve"> calendas grecas</w:t>
      </w:r>
      <w:r>
        <w:rPr>
          <w:lang w:val="es-ES"/>
        </w:rPr>
        <w:t xml:space="preserve">. A las calendas griegas. ¿Sabe el problema? Que los griegos no tenían calendas en su calendario. O sea, se resolverá, </w:t>
      </w:r>
      <w:r w:rsidRPr="00C86854">
        <w:rPr>
          <w:lang w:val="es-ES"/>
        </w:rPr>
        <w:t>pasar</w:t>
      </w:r>
      <w:r>
        <w:rPr>
          <w:lang w:val="es-ES"/>
        </w:rPr>
        <w:t>á</w:t>
      </w:r>
      <w:r w:rsidRPr="00C86854">
        <w:rPr>
          <w:lang w:val="es-ES"/>
        </w:rPr>
        <w:t xml:space="preserve"> </w:t>
      </w:r>
      <w:r>
        <w:rPr>
          <w:lang w:val="es-ES"/>
        </w:rPr>
        <w:t xml:space="preserve">el tiempo, y se discutirá. Irán y vendrán… Y </w:t>
      </w:r>
      <w:r w:rsidRPr="00C86854">
        <w:rPr>
          <w:lang w:val="es-ES"/>
        </w:rPr>
        <w:t>la señora que llev</w:t>
      </w:r>
      <w:r>
        <w:rPr>
          <w:lang w:val="es-ES"/>
        </w:rPr>
        <w:t>a 27 años siendo temporal, verá pasar el tiempo.</w:t>
      </w:r>
    </w:p>
    <w:p w:rsidR="00265368" w:rsidRDefault="00265368" w:rsidP="00722FA3">
      <w:pPr>
        <w:pStyle w:val="Texto"/>
        <w:rPr>
          <w:lang w:val="es-ES"/>
        </w:rPr>
      </w:pPr>
    </w:p>
    <w:p w:rsidR="00265368" w:rsidRDefault="00265368" w:rsidP="00722FA3">
      <w:pPr>
        <w:pStyle w:val="Texto"/>
        <w:rPr>
          <w:lang w:val="es-ES"/>
        </w:rPr>
      </w:pPr>
      <w:r>
        <w:rPr>
          <w:lang w:val="es-ES"/>
        </w:rPr>
        <w:t>E</w:t>
      </w:r>
      <w:r w:rsidRPr="00C86854">
        <w:rPr>
          <w:lang w:val="es-ES"/>
        </w:rPr>
        <w:t>ntonces</w:t>
      </w:r>
      <w:r>
        <w:rPr>
          <w:lang w:val="es-ES"/>
        </w:rPr>
        <w:t>,</w:t>
      </w:r>
      <w:r w:rsidRPr="00C86854">
        <w:rPr>
          <w:lang w:val="es-ES"/>
        </w:rPr>
        <w:t xml:space="preserve"> resolvamos este problema concreto</w:t>
      </w:r>
      <w:r>
        <w:rPr>
          <w:lang w:val="es-ES"/>
        </w:rPr>
        <w:t>. Y deje</w:t>
      </w:r>
      <w:r w:rsidRPr="00C86854">
        <w:rPr>
          <w:lang w:val="es-ES"/>
        </w:rPr>
        <w:t>mos</w:t>
      </w:r>
      <w:r>
        <w:rPr>
          <w:lang w:val="es-ES"/>
        </w:rPr>
        <w:t xml:space="preserve"> el problema de la función pública y el problema de los funcionarios para que lo toree el</w:t>
      </w:r>
      <w:r w:rsidRPr="00C86854">
        <w:rPr>
          <w:lang w:val="es-ES"/>
        </w:rPr>
        <w:t xml:space="preserve"> Gobierno Vasco</w:t>
      </w:r>
      <w:r>
        <w:rPr>
          <w:lang w:val="es-ES"/>
        </w:rPr>
        <w:t>. P</w:t>
      </w:r>
      <w:r w:rsidRPr="00C86854">
        <w:rPr>
          <w:lang w:val="es-ES"/>
        </w:rPr>
        <w:t>orque</w:t>
      </w:r>
      <w:r>
        <w:rPr>
          <w:lang w:val="es-ES"/>
        </w:rPr>
        <w:t xml:space="preserve">, créanme, </w:t>
      </w:r>
      <w:r w:rsidRPr="00C86854">
        <w:rPr>
          <w:lang w:val="es-ES"/>
        </w:rPr>
        <w:t>sean ustedes taurino</w:t>
      </w:r>
      <w:r>
        <w:rPr>
          <w:lang w:val="es-ES"/>
        </w:rPr>
        <w:t>s o</w:t>
      </w:r>
      <w:r w:rsidRPr="00C86854">
        <w:rPr>
          <w:lang w:val="es-ES"/>
        </w:rPr>
        <w:t xml:space="preserve"> </w:t>
      </w:r>
      <w:proofErr w:type="spellStart"/>
      <w:r w:rsidRPr="00C86854">
        <w:rPr>
          <w:lang w:val="es-ES"/>
        </w:rPr>
        <w:t>antitaurinos</w:t>
      </w:r>
      <w:proofErr w:type="spellEnd"/>
      <w:r>
        <w:rPr>
          <w:lang w:val="es-ES"/>
        </w:rPr>
        <w:t>,</w:t>
      </w:r>
      <w:r w:rsidRPr="00C86854">
        <w:rPr>
          <w:lang w:val="es-ES"/>
        </w:rPr>
        <w:t xml:space="preserve"> e</w:t>
      </w:r>
      <w:r>
        <w:rPr>
          <w:lang w:val="es-ES"/>
        </w:rPr>
        <w:t>l</w:t>
      </w:r>
      <w:r w:rsidRPr="00C86854">
        <w:rPr>
          <w:lang w:val="es-ES"/>
        </w:rPr>
        <w:t xml:space="preserve"> torear el problema de la interinidad de los funciona</w:t>
      </w:r>
      <w:r>
        <w:rPr>
          <w:lang w:val="es-ES"/>
        </w:rPr>
        <w:t>rios va a ser un follón grande. Y</w:t>
      </w:r>
      <w:r w:rsidRPr="00C86854">
        <w:rPr>
          <w:lang w:val="es-ES"/>
        </w:rPr>
        <w:t xml:space="preserve"> lo único que pido</w:t>
      </w:r>
      <w:r>
        <w:rPr>
          <w:lang w:val="es-ES"/>
        </w:rPr>
        <w:t>, y en eso me uno a usted, e</w:t>
      </w:r>
      <w:r w:rsidRPr="00C86854">
        <w:rPr>
          <w:lang w:val="es-ES"/>
        </w:rPr>
        <w:t>s que no estemos dentro de 15 años</w:t>
      </w:r>
      <w:r>
        <w:rPr>
          <w:lang w:val="es-ES"/>
        </w:rPr>
        <w:t xml:space="preserve">, </w:t>
      </w:r>
      <w:r w:rsidRPr="00C86854">
        <w:rPr>
          <w:lang w:val="es-ES"/>
        </w:rPr>
        <w:t>otra vez</w:t>
      </w:r>
      <w:r>
        <w:rPr>
          <w:lang w:val="es-ES"/>
        </w:rPr>
        <w:t>, pensando có</w:t>
      </w:r>
      <w:r w:rsidRPr="00C86854">
        <w:rPr>
          <w:lang w:val="es-ES"/>
        </w:rPr>
        <w:t>mo vamos a solucionar el problema de interinidad. Cada</w:t>
      </w:r>
      <w:r>
        <w:rPr>
          <w:lang w:val="es-ES"/>
        </w:rPr>
        <w:t xml:space="preserve"> dos años tiene que haber OPE. Y,</w:t>
      </w:r>
      <w:r w:rsidRPr="00C86854">
        <w:rPr>
          <w:lang w:val="es-ES"/>
        </w:rPr>
        <w:t xml:space="preserve"> de esa fo</w:t>
      </w:r>
      <w:r>
        <w:rPr>
          <w:lang w:val="es-ES"/>
        </w:rPr>
        <w:t>rma, no estaremos en el problemón que estamos ahora. Que,</w:t>
      </w:r>
      <w:r w:rsidRPr="00C86854">
        <w:rPr>
          <w:lang w:val="es-ES"/>
        </w:rPr>
        <w:t xml:space="preserve"> probablemente</w:t>
      </w:r>
      <w:r>
        <w:rPr>
          <w:lang w:val="es-ES"/>
        </w:rPr>
        <w:t>,</w:t>
      </w:r>
      <w:r w:rsidRPr="00C86854">
        <w:rPr>
          <w:lang w:val="es-ES"/>
        </w:rPr>
        <w:t xml:space="preserve"> nosotros</w:t>
      </w:r>
      <w:r>
        <w:rPr>
          <w:lang w:val="es-ES"/>
        </w:rPr>
        <w:t>,</w:t>
      </w:r>
      <w:r w:rsidRPr="00C86854">
        <w:rPr>
          <w:lang w:val="es-ES"/>
        </w:rPr>
        <w:t xml:space="preserve"> </w:t>
      </w:r>
      <w:r>
        <w:rPr>
          <w:lang w:val="es-ES"/>
        </w:rPr>
        <w:t xml:space="preserve">pues </w:t>
      </w:r>
      <w:r w:rsidRPr="00C86854">
        <w:rPr>
          <w:lang w:val="es-ES"/>
        </w:rPr>
        <w:t>como h</w:t>
      </w:r>
      <w:r>
        <w:rPr>
          <w:lang w:val="es-ES"/>
        </w:rPr>
        <w:t>emos hecho siempre en este país:</w:t>
      </w:r>
      <w:r w:rsidRPr="00C86854">
        <w:rPr>
          <w:lang w:val="es-ES"/>
        </w:rPr>
        <w:t xml:space="preserve"> cuando son cosas d</w:t>
      </w:r>
      <w:r>
        <w:rPr>
          <w:lang w:val="es-ES"/>
        </w:rPr>
        <w:t>e los trabajadores, nos unimos. Q</w:t>
      </w:r>
      <w:r w:rsidRPr="00C86854">
        <w:rPr>
          <w:lang w:val="es-ES"/>
        </w:rPr>
        <w:t>uiero recordar</w:t>
      </w:r>
      <w:r>
        <w:rPr>
          <w:lang w:val="es-ES"/>
        </w:rPr>
        <w:t xml:space="preserve"> </w:t>
      </w:r>
      <w:r w:rsidRPr="00C86854">
        <w:rPr>
          <w:lang w:val="es-ES"/>
        </w:rPr>
        <w:t>los de las ikastolas, quiero</w:t>
      </w:r>
      <w:r>
        <w:rPr>
          <w:lang w:val="es-ES"/>
        </w:rPr>
        <w:t xml:space="preserve"> recordar tantos otros. P</w:t>
      </w:r>
      <w:r w:rsidRPr="00C86854">
        <w:rPr>
          <w:lang w:val="es-ES"/>
        </w:rPr>
        <w:t>ero no s</w:t>
      </w:r>
      <w:r>
        <w:rPr>
          <w:lang w:val="es-ES"/>
        </w:rPr>
        <w:t>é</w:t>
      </w:r>
      <w:r w:rsidRPr="00C86854">
        <w:rPr>
          <w:lang w:val="es-ES"/>
        </w:rPr>
        <w:t xml:space="preserve"> cómo va </w:t>
      </w:r>
      <w:r>
        <w:rPr>
          <w:lang w:val="es-ES"/>
        </w:rPr>
        <w:t>a terminar. Y e</w:t>
      </w:r>
      <w:r w:rsidRPr="00C86854">
        <w:rPr>
          <w:lang w:val="es-ES"/>
        </w:rPr>
        <w:t>s</w:t>
      </w:r>
      <w:r>
        <w:rPr>
          <w:lang w:val="es-ES"/>
        </w:rPr>
        <w:t xml:space="preserve"> un charco e</w:t>
      </w:r>
      <w:r w:rsidRPr="00C86854">
        <w:rPr>
          <w:lang w:val="es-ES"/>
        </w:rPr>
        <w:t>n el que no nos vamos a meter</w:t>
      </w:r>
      <w:r>
        <w:rPr>
          <w:lang w:val="es-ES"/>
        </w:rPr>
        <w:t>.</w:t>
      </w:r>
    </w:p>
    <w:p w:rsidR="00265368" w:rsidRDefault="00265368" w:rsidP="00722FA3">
      <w:pPr>
        <w:pStyle w:val="Texto"/>
        <w:rPr>
          <w:lang w:val="es-ES"/>
        </w:rPr>
      </w:pPr>
    </w:p>
    <w:p w:rsidR="00265368" w:rsidRDefault="00265368" w:rsidP="00722FA3">
      <w:pPr>
        <w:pStyle w:val="Texto"/>
        <w:rPr>
          <w:lang w:val="es-ES"/>
        </w:rPr>
      </w:pPr>
      <w:r>
        <w:rPr>
          <w:lang w:val="es-ES"/>
        </w:rPr>
        <w:t>A</w:t>
      </w:r>
      <w:r w:rsidRPr="00C86854">
        <w:rPr>
          <w:lang w:val="es-ES"/>
        </w:rPr>
        <w:t>hora</w:t>
      </w:r>
      <w:r>
        <w:rPr>
          <w:lang w:val="es-ES"/>
        </w:rPr>
        <w:t>,</w:t>
      </w:r>
      <w:r w:rsidRPr="00C86854">
        <w:rPr>
          <w:lang w:val="es-ES"/>
        </w:rPr>
        <w:t xml:space="preserve"> en el charco de los contratados laborales</w:t>
      </w:r>
      <w:r>
        <w:rPr>
          <w:lang w:val="es-ES"/>
        </w:rPr>
        <w:t>, c</w:t>
      </w:r>
      <w:r w:rsidRPr="00C86854">
        <w:rPr>
          <w:lang w:val="es-ES"/>
        </w:rPr>
        <w:t>reemos que es mucho más sencillo. Estas personas pasaron un examen para entrar. Bueno</w:t>
      </w:r>
      <w:r>
        <w:rPr>
          <w:lang w:val="es-ES"/>
        </w:rPr>
        <w:t>,</w:t>
      </w:r>
      <w:r w:rsidRPr="00C86854">
        <w:rPr>
          <w:lang w:val="es-ES"/>
        </w:rPr>
        <w:t xml:space="preserve"> pues</w:t>
      </w:r>
      <w:r>
        <w:rPr>
          <w:lang w:val="es-ES"/>
        </w:rPr>
        <w:t xml:space="preserve"> hagámoslo así, por</w:t>
      </w:r>
      <w:r w:rsidRPr="00C86854">
        <w:rPr>
          <w:lang w:val="es-ES"/>
        </w:rPr>
        <w:t>que el Gobierno Vasco no permitiría que ninguna empresa tuviera trabajadores d</w:t>
      </w:r>
      <w:r>
        <w:rPr>
          <w:lang w:val="es-ES"/>
        </w:rPr>
        <w:t>urante 27 años en temporalidad</w:t>
      </w:r>
      <w:r w:rsidRPr="00C86854">
        <w:rPr>
          <w:lang w:val="es-ES"/>
        </w:rPr>
        <w:t>. Entonces</w:t>
      </w:r>
      <w:r>
        <w:rPr>
          <w:lang w:val="es-ES"/>
        </w:rPr>
        <w:t>, demos ejemplo, arreglémos</w:t>
      </w:r>
      <w:r w:rsidRPr="00C86854">
        <w:rPr>
          <w:lang w:val="es-ES"/>
        </w:rPr>
        <w:t>lo</w:t>
      </w:r>
      <w:r>
        <w:rPr>
          <w:lang w:val="es-ES"/>
        </w:rPr>
        <w:t>. Y</w:t>
      </w:r>
      <w:r w:rsidRPr="00C86854">
        <w:rPr>
          <w:lang w:val="es-ES"/>
        </w:rPr>
        <w:t xml:space="preserve"> lo de los fun</w:t>
      </w:r>
      <w:r>
        <w:rPr>
          <w:lang w:val="es-ES"/>
        </w:rPr>
        <w:t>cionarios, y la función pública y</w:t>
      </w:r>
      <w:r w:rsidRPr="00C86854">
        <w:rPr>
          <w:lang w:val="es-ES"/>
        </w:rPr>
        <w:t xml:space="preserve"> todo eso</w:t>
      </w:r>
      <w:r>
        <w:rPr>
          <w:lang w:val="es-ES"/>
        </w:rPr>
        <w:t>,</w:t>
      </w:r>
      <w:r w:rsidRPr="00C86854">
        <w:rPr>
          <w:lang w:val="es-ES"/>
        </w:rPr>
        <w:t xml:space="preserve"> pues despacito</w:t>
      </w:r>
      <w:r>
        <w:rPr>
          <w:lang w:val="es-ES"/>
        </w:rPr>
        <w:t>. D</w:t>
      </w:r>
      <w:r w:rsidRPr="00C86854">
        <w:rPr>
          <w:lang w:val="es-ES"/>
        </w:rPr>
        <w:t>espacito</w:t>
      </w:r>
      <w:r>
        <w:rPr>
          <w:lang w:val="es-ES"/>
        </w:rPr>
        <w:t>,</w:t>
      </w:r>
      <w:r w:rsidRPr="00C86854">
        <w:rPr>
          <w:lang w:val="es-ES"/>
        </w:rPr>
        <w:t xml:space="preserve"> porque va a necesitar tiempo</w:t>
      </w:r>
      <w:r>
        <w:rPr>
          <w:lang w:val="es-ES"/>
        </w:rPr>
        <w:t>.</w:t>
      </w:r>
    </w:p>
    <w:p w:rsidR="00265368" w:rsidRDefault="00265368" w:rsidP="00722FA3">
      <w:pPr>
        <w:pStyle w:val="Texto"/>
        <w:rPr>
          <w:lang w:val="es-ES"/>
        </w:rPr>
      </w:pPr>
    </w:p>
    <w:p w:rsidR="00265368" w:rsidRDefault="00265368" w:rsidP="00722FA3">
      <w:pPr>
        <w:pStyle w:val="Texto"/>
        <w:rPr>
          <w:lang w:val="es-ES"/>
        </w:rPr>
      </w:pPr>
      <w:r>
        <w:rPr>
          <w:lang w:val="es-ES"/>
        </w:rPr>
        <w:t>G</w:t>
      </w:r>
      <w:r w:rsidRPr="00C86854">
        <w:rPr>
          <w:lang w:val="es-ES"/>
        </w:rPr>
        <w:t>racias</w:t>
      </w:r>
      <w:r>
        <w:rPr>
          <w:lang w:val="es-ES"/>
        </w:rPr>
        <w:t>.</w:t>
      </w:r>
    </w:p>
    <w:p w:rsidR="00265368" w:rsidRPr="00722FA3" w:rsidRDefault="00265368" w:rsidP="00722FA3">
      <w:pPr>
        <w:pStyle w:val="Texto"/>
        <w:rPr>
          <w:lang w:val="eu-ES"/>
        </w:rPr>
      </w:pPr>
    </w:p>
    <w:p w:rsidR="00265368" w:rsidRPr="00722FA3" w:rsidRDefault="00265368" w:rsidP="00722FA3">
      <w:pPr>
        <w:pStyle w:val="Texto"/>
        <w:rPr>
          <w:lang w:val="eu-ES"/>
        </w:rPr>
      </w:pPr>
    </w:p>
    <w:p w:rsidR="00265368" w:rsidRPr="00722FA3" w:rsidRDefault="00265368" w:rsidP="00722FA3">
      <w:pPr>
        <w:pStyle w:val="Texto"/>
        <w:rPr>
          <w:lang w:val="eu-ES"/>
        </w:rPr>
      </w:pPr>
      <w:r w:rsidRPr="00722FA3">
        <w:rPr>
          <w:rFonts w:ascii="Futura Md BT" w:hAnsi="Futura Md BT"/>
          <w:lang w:val="eu-ES"/>
        </w:rPr>
        <w:lastRenderedPageBreak/>
        <w:t xml:space="preserve">LEHENDAKARIAK: </w:t>
      </w:r>
      <w:r w:rsidRPr="00722FA3">
        <w:rPr>
          <w:lang w:val="eu-ES"/>
        </w:rPr>
        <w:t xml:space="preserve">Eskerrik asko, de </w:t>
      </w:r>
      <w:proofErr w:type="spellStart"/>
      <w:r w:rsidRPr="00722FA3">
        <w:rPr>
          <w:lang w:val="eu-ES"/>
        </w:rPr>
        <w:t>Bengoechea</w:t>
      </w:r>
      <w:proofErr w:type="spellEnd"/>
      <w:r w:rsidRPr="00722FA3">
        <w:rPr>
          <w:lang w:val="eu-ES"/>
        </w:rPr>
        <w:t xml:space="preserve"> andrea. </w:t>
      </w:r>
      <w:proofErr w:type="spellStart"/>
      <w:r w:rsidRPr="00722FA3">
        <w:rPr>
          <w:lang w:val="eu-ES"/>
        </w:rPr>
        <w:t>Hernández</w:t>
      </w:r>
      <w:proofErr w:type="spellEnd"/>
      <w:r w:rsidRPr="00722FA3">
        <w:rPr>
          <w:lang w:val="eu-ES"/>
        </w:rPr>
        <w:t xml:space="preserve"> jauna, zurea da hitza.</w:t>
      </w:r>
    </w:p>
    <w:p w:rsidR="00265368" w:rsidRPr="00722FA3" w:rsidRDefault="00265368" w:rsidP="00722FA3">
      <w:pPr>
        <w:pStyle w:val="Texto"/>
        <w:rPr>
          <w:lang w:val="eu-ES"/>
        </w:rPr>
      </w:pPr>
    </w:p>
    <w:p w:rsidR="00265368" w:rsidRPr="00722FA3" w:rsidRDefault="00265368" w:rsidP="00722FA3">
      <w:pPr>
        <w:pStyle w:val="Texto"/>
        <w:rPr>
          <w:lang w:val="eu-ES"/>
        </w:rPr>
      </w:pPr>
    </w:p>
    <w:p w:rsidR="00265368" w:rsidRDefault="00265368" w:rsidP="00722FA3">
      <w:pPr>
        <w:pStyle w:val="Texto"/>
        <w:rPr>
          <w:lang w:val="es-ES"/>
        </w:rPr>
      </w:pPr>
      <w:r w:rsidRPr="00722FA3">
        <w:rPr>
          <w:rFonts w:ascii="Futura Md BT" w:hAnsi="Futura Md BT"/>
          <w:lang w:val="eu-ES"/>
        </w:rPr>
        <w:t xml:space="preserve">HERNÁNDEZ HIDALGO </w:t>
      </w:r>
      <w:r w:rsidRPr="00722FA3">
        <w:rPr>
          <w:lang w:val="eu-ES"/>
        </w:rPr>
        <w:t xml:space="preserve">jaunak: </w:t>
      </w:r>
      <w:r>
        <w:rPr>
          <w:lang w:val="es-ES"/>
        </w:rPr>
        <w:t>No, muy breve.</w:t>
      </w:r>
    </w:p>
    <w:p w:rsidR="00265368" w:rsidRDefault="00265368" w:rsidP="00722FA3">
      <w:pPr>
        <w:pStyle w:val="Texto"/>
        <w:rPr>
          <w:lang w:val="es-ES"/>
        </w:rPr>
      </w:pPr>
    </w:p>
    <w:p w:rsidR="00265368" w:rsidRDefault="00265368" w:rsidP="00722FA3">
      <w:pPr>
        <w:pStyle w:val="Texto"/>
        <w:rPr>
          <w:lang w:val="es-ES"/>
        </w:rPr>
      </w:pPr>
      <w:r>
        <w:rPr>
          <w:lang w:val="es-ES"/>
        </w:rPr>
        <w:t>Solamente, para responder a la señora de</w:t>
      </w:r>
      <w:r w:rsidRPr="00C86854">
        <w:rPr>
          <w:lang w:val="es-ES"/>
        </w:rPr>
        <w:t xml:space="preserve"> Bengoechea, p</w:t>
      </w:r>
      <w:r>
        <w:rPr>
          <w:lang w:val="es-ES"/>
        </w:rPr>
        <w:t xml:space="preserve">orque no tengo ningún fantasma </w:t>
      </w:r>
      <w:r w:rsidRPr="00C86854">
        <w:rPr>
          <w:lang w:val="es-ES"/>
        </w:rPr>
        <w:t>so</w:t>
      </w:r>
      <w:r>
        <w:rPr>
          <w:lang w:val="es-ES"/>
        </w:rPr>
        <w:t>bre</w:t>
      </w:r>
      <w:r w:rsidRPr="00C86854">
        <w:rPr>
          <w:lang w:val="es-ES"/>
        </w:rPr>
        <w:t xml:space="preserve"> </w:t>
      </w:r>
      <w:r>
        <w:rPr>
          <w:lang w:val="es-ES"/>
        </w:rPr>
        <w:t>ustedes. Ustedes no son mi fantasma. Ya</w:t>
      </w:r>
      <w:r w:rsidRPr="00C86854">
        <w:rPr>
          <w:lang w:val="es-ES"/>
        </w:rPr>
        <w:t xml:space="preserve"> </w:t>
      </w:r>
      <w:r>
        <w:rPr>
          <w:lang w:val="es-ES"/>
        </w:rPr>
        <w:t xml:space="preserve">sé </w:t>
      </w:r>
      <w:r w:rsidRPr="00C86854">
        <w:rPr>
          <w:lang w:val="es-ES"/>
        </w:rPr>
        <w:t xml:space="preserve">que yo tampoco </w:t>
      </w:r>
      <w:r>
        <w:rPr>
          <w:lang w:val="es-ES"/>
        </w:rPr>
        <w:t>s</w:t>
      </w:r>
      <w:r w:rsidRPr="00C86854">
        <w:rPr>
          <w:lang w:val="es-ES"/>
        </w:rPr>
        <w:t>o</w:t>
      </w:r>
      <w:r>
        <w:rPr>
          <w:lang w:val="es-ES"/>
        </w:rPr>
        <w:t xml:space="preserve">y su fantasma. Pero si usted sale a hacer </w:t>
      </w:r>
      <w:r w:rsidRPr="00C86854">
        <w:rPr>
          <w:lang w:val="es-ES"/>
        </w:rPr>
        <w:t xml:space="preserve">aquí unas afirmaciones que </w:t>
      </w:r>
      <w:r>
        <w:rPr>
          <w:lang w:val="es-ES"/>
        </w:rPr>
        <w:t>yo no</w:t>
      </w:r>
      <w:r w:rsidRPr="00C86854">
        <w:rPr>
          <w:lang w:val="es-ES"/>
        </w:rPr>
        <w:t xml:space="preserve"> comparto, entenderá que yo salgo y digo que no las comparto</w:t>
      </w:r>
      <w:r>
        <w:rPr>
          <w:lang w:val="es-ES"/>
        </w:rPr>
        <w:t>. Y creo que</w:t>
      </w:r>
      <w:r w:rsidRPr="00C86854">
        <w:rPr>
          <w:lang w:val="es-ES"/>
        </w:rPr>
        <w:t xml:space="preserve"> coincidamos en el objetivo de lo que ustedes han traído a esta Cámara</w:t>
      </w:r>
      <w:r>
        <w:rPr>
          <w:lang w:val="es-ES"/>
        </w:rPr>
        <w:t>, en mi opinión –</w:t>
      </w:r>
      <w:r w:rsidRPr="00C86854">
        <w:rPr>
          <w:lang w:val="es-ES"/>
        </w:rPr>
        <w:t>y</w:t>
      </w:r>
      <w:r>
        <w:rPr>
          <w:lang w:val="es-ES"/>
        </w:rPr>
        <w:t>a sé que la suya ya l</w:t>
      </w:r>
      <w:r w:rsidRPr="00C86854">
        <w:rPr>
          <w:lang w:val="es-ES"/>
        </w:rPr>
        <w:t xml:space="preserve">a </w:t>
      </w:r>
      <w:r>
        <w:rPr>
          <w:lang w:val="es-ES"/>
        </w:rPr>
        <w:t xml:space="preserve">ha </w:t>
      </w:r>
      <w:r w:rsidRPr="00C86854">
        <w:rPr>
          <w:lang w:val="es-ES"/>
        </w:rPr>
        <w:t>expresado</w:t>
      </w:r>
      <w:r>
        <w:rPr>
          <w:lang w:val="es-ES"/>
        </w:rPr>
        <w:t>,</w:t>
      </w:r>
      <w:r w:rsidRPr="00C86854">
        <w:rPr>
          <w:lang w:val="es-ES"/>
        </w:rPr>
        <w:t xml:space="preserve"> que no es coincidente con la mía</w:t>
      </w:r>
      <w:r>
        <w:rPr>
          <w:lang w:val="es-ES"/>
        </w:rPr>
        <w:t>–,</w:t>
      </w:r>
      <w:r w:rsidRPr="00C86854">
        <w:rPr>
          <w:lang w:val="es-ES"/>
        </w:rPr>
        <w:t xml:space="preserve"> no tiene nada que ver con que hayamos dejado a un lado la ideología y nos hayamos centrado en lo concreto pa</w:t>
      </w:r>
      <w:r>
        <w:rPr>
          <w:lang w:val="es-ES"/>
        </w:rPr>
        <w:t>ra mí. Son dos cosas que están muy muy vinculadas.</w:t>
      </w:r>
    </w:p>
    <w:p w:rsidR="00265368" w:rsidRDefault="00265368" w:rsidP="00722FA3">
      <w:pPr>
        <w:pStyle w:val="Texto"/>
        <w:rPr>
          <w:lang w:val="es-ES"/>
        </w:rPr>
      </w:pPr>
    </w:p>
    <w:p w:rsidR="00265368" w:rsidRDefault="00265368" w:rsidP="006D3653">
      <w:pPr>
        <w:pStyle w:val="Texto"/>
        <w:rPr>
          <w:lang w:val="es-ES"/>
        </w:rPr>
      </w:pPr>
      <w:r>
        <w:rPr>
          <w:lang w:val="es-ES"/>
        </w:rPr>
        <w:t>Y yo,</w:t>
      </w:r>
      <w:r w:rsidRPr="00C86854">
        <w:rPr>
          <w:lang w:val="es-ES"/>
        </w:rPr>
        <w:t xml:space="preserve"> desde luego</w:t>
      </w:r>
      <w:r>
        <w:rPr>
          <w:lang w:val="es-ES"/>
        </w:rPr>
        <w:t>,</w:t>
      </w:r>
      <w:r w:rsidRPr="00C86854">
        <w:rPr>
          <w:lang w:val="es-ES"/>
        </w:rPr>
        <w:t xml:space="preserve"> no s</w:t>
      </w:r>
      <w:r>
        <w:rPr>
          <w:lang w:val="es-ES"/>
        </w:rPr>
        <w:t>é</w:t>
      </w:r>
      <w:r w:rsidRPr="00C86854">
        <w:rPr>
          <w:lang w:val="es-ES"/>
        </w:rPr>
        <w:t xml:space="preserve"> </w:t>
      </w:r>
      <w:r>
        <w:rPr>
          <w:lang w:val="es-ES"/>
        </w:rPr>
        <w:t xml:space="preserve">a </w:t>
      </w:r>
      <w:r w:rsidRPr="00C86854">
        <w:rPr>
          <w:lang w:val="es-ES"/>
        </w:rPr>
        <w:t>qui</w:t>
      </w:r>
      <w:r>
        <w:rPr>
          <w:lang w:val="es-ES"/>
        </w:rPr>
        <w:t>én se refería usted. D</w:t>
      </w:r>
      <w:r w:rsidRPr="00C86854">
        <w:rPr>
          <w:lang w:val="es-ES"/>
        </w:rPr>
        <w:t xml:space="preserve">esde luego, yo no considero que la iniciativa </w:t>
      </w:r>
      <w:r>
        <w:rPr>
          <w:lang w:val="es-ES"/>
        </w:rPr>
        <w:t>que ustedes traen aquí lo</w:t>
      </w:r>
      <w:r w:rsidRPr="00C86854">
        <w:rPr>
          <w:lang w:val="es-ES"/>
        </w:rPr>
        <w:t xml:space="preserve"> hagan</w:t>
      </w:r>
      <w:r>
        <w:rPr>
          <w:lang w:val="es-ES"/>
        </w:rPr>
        <w:t xml:space="preserve"> por una cuestión de caridad o nada</w:t>
      </w:r>
      <w:r w:rsidRPr="00C86854">
        <w:rPr>
          <w:lang w:val="es-ES"/>
        </w:rPr>
        <w:t xml:space="preserve"> </w:t>
      </w:r>
      <w:r>
        <w:rPr>
          <w:lang w:val="es-ES"/>
        </w:rPr>
        <w:t>parecido; d</w:t>
      </w:r>
      <w:r w:rsidRPr="00C86854">
        <w:rPr>
          <w:lang w:val="es-ES"/>
        </w:rPr>
        <w:t>esde luego</w:t>
      </w:r>
      <w:r>
        <w:rPr>
          <w:lang w:val="es-ES"/>
        </w:rPr>
        <w:t>,</w:t>
      </w:r>
      <w:r w:rsidRPr="00C86854">
        <w:rPr>
          <w:lang w:val="es-ES"/>
        </w:rPr>
        <w:t xml:space="preserve"> yo no he dicho</w:t>
      </w:r>
      <w:r>
        <w:rPr>
          <w:lang w:val="es-ES"/>
        </w:rPr>
        <w:t xml:space="preserve"> nada de eso. Po</w:t>
      </w:r>
      <w:r w:rsidRPr="00C86854">
        <w:rPr>
          <w:lang w:val="es-ES"/>
        </w:rPr>
        <w:t>rque</w:t>
      </w:r>
      <w:r>
        <w:rPr>
          <w:lang w:val="es-ES"/>
        </w:rPr>
        <w:t>,</w:t>
      </w:r>
      <w:r w:rsidRPr="00C86854">
        <w:rPr>
          <w:lang w:val="es-ES"/>
        </w:rPr>
        <w:t xml:space="preserve"> si no</w:t>
      </w:r>
      <w:r>
        <w:rPr>
          <w:lang w:val="es-ES"/>
        </w:rPr>
        <w:t>,</w:t>
      </w:r>
      <w:r w:rsidRPr="00C86854">
        <w:rPr>
          <w:lang w:val="es-ES"/>
        </w:rPr>
        <w:t xml:space="preserve"> lo estaría di</w:t>
      </w:r>
      <w:r>
        <w:rPr>
          <w:lang w:val="es-ES"/>
        </w:rPr>
        <w:t>ciendo de nuestro propio grupo. Po</w:t>
      </w:r>
      <w:r w:rsidRPr="00C86854">
        <w:rPr>
          <w:lang w:val="es-ES"/>
        </w:rPr>
        <w:t>rque yo</w:t>
      </w:r>
      <w:r>
        <w:rPr>
          <w:lang w:val="es-ES"/>
        </w:rPr>
        <w:t xml:space="preserve"> he empezado mi anterior intervención</w:t>
      </w:r>
      <w:r w:rsidRPr="00C86854">
        <w:rPr>
          <w:lang w:val="es-ES"/>
        </w:rPr>
        <w:t xml:space="preserve"> diciendo que comparti</w:t>
      </w:r>
      <w:r>
        <w:rPr>
          <w:lang w:val="es-ES"/>
        </w:rPr>
        <w:t xml:space="preserve">mos los objetivos que ustedes traían </w:t>
      </w:r>
      <w:r w:rsidRPr="00C86854">
        <w:rPr>
          <w:lang w:val="es-ES"/>
        </w:rPr>
        <w:t xml:space="preserve">con esta iniciativa. Lo que yo he dicho, porque usted ha hablado </w:t>
      </w:r>
      <w:r>
        <w:rPr>
          <w:lang w:val="es-ES"/>
        </w:rPr>
        <w:t xml:space="preserve">de </w:t>
      </w:r>
      <w:r w:rsidRPr="00C86854">
        <w:rPr>
          <w:lang w:val="es-ES"/>
        </w:rPr>
        <w:t>ideologías, es qu</w:t>
      </w:r>
      <w:r>
        <w:rPr>
          <w:lang w:val="es-ES"/>
        </w:rPr>
        <w:t xml:space="preserve">e a mí, </w:t>
      </w:r>
      <w:r w:rsidRPr="00C86854">
        <w:rPr>
          <w:lang w:val="es-ES"/>
        </w:rPr>
        <w:t>a mi parecer, cuando ustedes hace</w:t>
      </w:r>
      <w:r>
        <w:rPr>
          <w:lang w:val="es-ES"/>
        </w:rPr>
        <w:t>n</w:t>
      </w:r>
      <w:r w:rsidRPr="00C86854">
        <w:rPr>
          <w:lang w:val="es-ES"/>
        </w:rPr>
        <w:t xml:space="preserve"> una de</w:t>
      </w:r>
      <w:r>
        <w:rPr>
          <w:lang w:val="es-ES"/>
        </w:rPr>
        <w:t>fensa de esta cuestión concreta –</w:t>
      </w:r>
      <w:r w:rsidRPr="00C86854">
        <w:rPr>
          <w:lang w:val="es-ES"/>
        </w:rPr>
        <w:t>la que hoy han traído a la Cámara</w:t>
      </w:r>
      <w:r>
        <w:rPr>
          <w:lang w:val="es-ES"/>
        </w:rPr>
        <w:t>–,</w:t>
      </w:r>
      <w:r w:rsidRPr="00C86854">
        <w:rPr>
          <w:lang w:val="es-ES"/>
        </w:rPr>
        <w:t xml:space="preserve"> para nosotros</w:t>
      </w:r>
      <w:r>
        <w:rPr>
          <w:lang w:val="es-ES"/>
        </w:rPr>
        <w:t>,</w:t>
      </w:r>
      <w:r w:rsidRPr="00C86854">
        <w:rPr>
          <w:lang w:val="es-ES"/>
        </w:rPr>
        <w:t xml:space="preserve"> eso se distancia de</w:t>
      </w:r>
      <w:r>
        <w:rPr>
          <w:lang w:val="es-ES"/>
        </w:rPr>
        <w:t xml:space="preserve"> </w:t>
      </w:r>
      <w:r w:rsidRPr="00C86854">
        <w:rPr>
          <w:lang w:val="es-ES"/>
        </w:rPr>
        <w:t>l</w:t>
      </w:r>
      <w:r>
        <w:rPr>
          <w:lang w:val="es-ES"/>
        </w:rPr>
        <w:t>o</w:t>
      </w:r>
      <w:r w:rsidRPr="00C86854">
        <w:rPr>
          <w:lang w:val="es-ES"/>
        </w:rPr>
        <w:t xml:space="preserve"> que ustedes han defendido históricamente en políticas laborales, en el conjunto del Estado y también aquí</w:t>
      </w:r>
      <w:r>
        <w:rPr>
          <w:lang w:val="es-ES"/>
        </w:rPr>
        <w:t>, en Euskadi. Y esa es nuestra opinión. Y no es ningún fantasma. No es</w:t>
      </w:r>
      <w:r w:rsidRPr="00C86854">
        <w:rPr>
          <w:lang w:val="es-ES"/>
        </w:rPr>
        <w:t xml:space="preserve"> ningún fantasma</w:t>
      </w:r>
      <w:r>
        <w:rPr>
          <w:lang w:val="es-ES"/>
        </w:rPr>
        <w:t>, p</w:t>
      </w:r>
      <w:r w:rsidRPr="00C86854">
        <w:rPr>
          <w:lang w:val="es-ES"/>
        </w:rPr>
        <w:t>orque algunas de las reformas que ustedes han impulsado en materia laboral tiene</w:t>
      </w:r>
      <w:r>
        <w:rPr>
          <w:lang w:val="es-ES"/>
        </w:rPr>
        <w:t>n</w:t>
      </w:r>
      <w:r w:rsidRPr="00C86854">
        <w:rPr>
          <w:lang w:val="es-ES"/>
        </w:rPr>
        <w:t xml:space="preserve"> mucho que ver con ampliar la capacidad que hay</w:t>
      </w:r>
      <w:r>
        <w:rPr>
          <w:lang w:val="es-ES"/>
        </w:rPr>
        <w:t>,</w:t>
      </w:r>
      <w:r w:rsidRPr="00C86854">
        <w:rPr>
          <w:lang w:val="es-ES"/>
        </w:rPr>
        <w:t xml:space="preserve"> en este caso</w:t>
      </w:r>
      <w:r>
        <w:rPr>
          <w:lang w:val="es-ES"/>
        </w:rPr>
        <w:t xml:space="preserve"> en las empresas privadas</w:t>
      </w:r>
      <w:r w:rsidRPr="00C86854">
        <w:rPr>
          <w:lang w:val="es-ES"/>
        </w:rPr>
        <w:t xml:space="preserve"> en la tem</w:t>
      </w:r>
      <w:r>
        <w:rPr>
          <w:lang w:val="es-ES"/>
        </w:rPr>
        <w:t>poralidad, aunque hoy aquí estem</w:t>
      </w:r>
      <w:r w:rsidRPr="00C86854">
        <w:rPr>
          <w:lang w:val="es-ES"/>
        </w:rPr>
        <w:t xml:space="preserve">os hablando de la </w:t>
      </w:r>
      <w:r>
        <w:rPr>
          <w:lang w:val="es-ES"/>
        </w:rPr>
        <w:t xml:space="preserve">administración pública. Por eso, </w:t>
      </w:r>
      <w:r w:rsidRPr="00C86854">
        <w:rPr>
          <w:lang w:val="es-ES"/>
        </w:rPr>
        <w:t>yo le digo que</w:t>
      </w:r>
      <w:r>
        <w:rPr>
          <w:lang w:val="es-ES"/>
        </w:rPr>
        <w:t xml:space="preserve">, en mi opinión, </w:t>
      </w:r>
      <w:r w:rsidRPr="00C86854">
        <w:rPr>
          <w:lang w:val="es-ES"/>
        </w:rPr>
        <w:t>no se corresponde con las políticas que ha defend</w:t>
      </w:r>
      <w:r>
        <w:rPr>
          <w:lang w:val="es-ES"/>
        </w:rPr>
        <w:t xml:space="preserve">ido su partido históricamente. Y </w:t>
      </w:r>
      <w:r w:rsidRPr="00C86854">
        <w:rPr>
          <w:lang w:val="es-ES"/>
        </w:rPr>
        <w:t>yo creo que detrás de toda posición política</w:t>
      </w:r>
      <w:r>
        <w:rPr>
          <w:lang w:val="es-ES"/>
        </w:rPr>
        <w:t>, hay ideología. Y</w:t>
      </w:r>
      <w:r w:rsidRPr="00C86854">
        <w:rPr>
          <w:lang w:val="es-ES"/>
        </w:rPr>
        <w:t xml:space="preserve"> estoy absolutamente convencido de eso. Pero yo me alegro que hoy </w:t>
      </w:r>
      <w:r w:rsidRPr="00C86854">
        <w:rPr>
          <w:lang w:val="es-ES"/>
        </w:rPr>
        <w:lastRenderedPageBreak/>
        <w:t xml:space="preserve">coincidamos en </w:t>
      </w:r>
      <w:r>
        <w:rPr>
          <w:lang w:val="es-ES"/>
        </w:rPr>
        <w:t>a</w:t>
      </w:r>
      <w:r w:rsidRPr="00C86854">
        <w:rPr>
          <w:lang w:val="es-ES"/>
        </w:rPr>
        <w:t>l</w:t>
      </w:r>
      <w:r>
        <w:rPr>
          <w:lang w:val="es-ES"/>
        </w:rPr>
        <w:t>go</w:t>
      </w:r>
      <w:r w:rsidRPr="00C86854">
        <w:rPr>
          <w:lang w:val="es-ES"/>
        </w:rPr>
        <w:t xml:space="preserve"> objetivo y </w:t>
      </w:r>
      <w:r>
        <w:rPr>
          <w:lang w:val="es-ES"/>
        </w:rPr>
        <w:t xml:space="preserve">hayamos </w:t>
      </w:r>
      <w:r w:rsidRPr="00C86854">
        <w:rPr>
          <w:lang w:val="es-ES"/>
        </w:rPr>
        <w:t>coincidido</w:t>
      </w:r>
      <w:r>
        <w:rPr>
          <w:lang w:val="es-ES"/>
        </w:rPr>
        <w:t>, además, en algo que suele ser más dificultoso; en la redacción concreta. P</w:t>
      </w:r>
      <w:r w:rsidRPr="00C86854">
        <w:rPr>
          <w:lang w:val="es-ES"/>
        </w:rPr>
        <w:t>ero creo que</w:t>
      </w:r>
      <w:r>
        <w:rPr>
          <w:lang w:val="es-ES"/>
        </w:rPr>
        <w:t>,</w:t>
      </w:r>
      <w:r w:rsidRPr="00C86854">
        <w:rPr>
          <w:lang w:val="es-ES"/>
        </w:rPr>
        <w:t xml:space="preserve"> </w:t>
      </w:r>
      <w:r>
        <w:rPr>
          <w:lang w:val="es-ES"/>
        </w:rPr>
        <w:t>ahora,</w:t>
      </w:r>
      <w:r w:rsidRPr="00C86854">
        <w:rPr>
          <w:lang w:val="es-ES"/>
        </w:rPr>
        <w:t xml:space="preserve"> </w:t>
      </w:r>
      <w:r>
        <w:rPr>
          <w:lang w:val="es-ES"/>
        </w:rPr>
        <w:t xml:space="preserve">la </w:t>
      </w:r>
      <w:r w:rsidRPr="00C86854">
        <w:rPr>
          <w:lang w:val="es-ES"/>
        </w:rPr>
        <w:t>parte fundamental</w:t>
      </w:r>
      <w:r>
        <w:rPr>
          <w:lang w:val="es-ES"/>
        </w:rPr>
        <w:t>,</w:t>
      </w:r>
      <w:r w:rsidRPr="00C86854">
        <w:rPr>
          <w:lang w:val="es-ES"/>
        </w:rPr>
        <w:t xml:space="preserve"> y en eso</w:t>
      </w:r>
      <w:r>
        <w:rPr>
          <w:lang w:val="es-ES"/>
        </w:rPr>
        <w:t xml:space="preserve"> sí coincido c</w:t>
      </w:r>
      <w:r w:rsidRPr="00C86854">
        <w:rPr>
          <w:lang w:val="es-ES"/>
        </w:rPr>
        <w:t xml:space="preserve">on usted, </w:t>
      </w:r>
      <w:r>
        <w:rPr>
          <w:lang w:val="es-ES"/>
        </w:rPr>
        <w:t>la tendrá que hacer el Gobierno.</w:t>
      </w:r>
    </w:p>
    <w:p w:rsidR="00265368" w:rsidRDefault="00265368" w:rsidP="006D3653">
      <w:pPr>
        <w:pStyle w:val="Texto"/>
        <w:rPr>
          <w:lang w:val="es-ES"/>
        </w:rPr>
      </w:pPr>
    </w:p>
    <w:p w:rsidR="00265368" w:rsidRDefault="00265368" w:rsidP="006D3653">
      <w:pPr>
        <w:pStyle w:val="Texto"/>
        <w:rPr>
          <w:lang w:val="es-ES"/>
        </w:rPr>
      </w:pPr>
      <w:r>
        <w:rPr>
          <w:lang w:val="es-ES"/>
        </w:rPr>
        <w:t xml:space="preserve">Y, </w:t>
      </w:r>
      <w:r w:rsidRPr="00C86854">
        <w:rPr>
          <w:lang w:val="es-ES"/>
        </w:rPr>
        <w:t>en nuestra opinión, este problema concreto que ustedes han traído hoy a la Cámara</w:t>
      </w:r>
      <w:r>
        <w:rPr>
          <w:lang w:val="es-ES"/>
        </w:rPr>
        <w:t>,</w:t>
      </w:r>
      <w:r w:rsidRPr="00C86854">
        <w:rPr>
          <w:lang w:val="es-ES"/>
        </w:rPr>
        <w:t xml:space="preserve"> es consecuencia</w:t>
      </w:r>
      <w:r>
        <w:rPr>
          <w:lang w:val="es-ES"/>
        </w:rPr>
        <w:t xml:space="preserve">, como dije antes, </w:t>
      </w:r>
      <w:r w:rsidRPr="00C86854">
        <w:rPr>
          <w:lang w:val="es-ES"/>
        </w:rPr>
        <w:t>de unas políticas</w:t>
      </w:r>
      <w:r>
        <w:rPr>
          <w:lang w:val="es-ES"/>
        </w:rPr>
        <w:t>. No solo del actual Gobierno;</w:t>
      </w:r>
      <w:r w:rsidRPr="00C86854">
        <w:rPr>
          <w:lang w:val="es-ES"/>
        </w:rPr>
        <w:t xml:space="preserve"> </w:t>
      </w:r>
      <w:r>
        <w:rPr>
          <w:lang w:val="es-ES"/>
        </w:rPr>
        <w:t>de todos los actuales gobiernos. Y</w:t>
      </w:r>
      <w:r w:rsidRPr="00C86854">
        <w:rPr>
          <w:lang w:val="es-ES"/>
        </w:rPr>
        <w:t xml:space="preserve"> </w:t>
      </w:r>
      <w:r>
        <w:rPr>
          <w:lang w:val="es-ES"/>
        </w:rPr>
        <w:t xml:space="preserve">nos debemos dar por aludidos todos, ¿eh?, </w:t>
      </w:r>
      <w:r w:rsidRPr="00C86854">
        <w:rPr>
          <w:lang w:val="es-ES"/>
        </w:rPr>
        <w:t>que mi organización política también form</w:t>
      </w:r>
      <w:r>
        <w:rPr>
          <w:lang w:val="es-ES"/>
        </w:rPr>
        <w:t>a parte de un gobierno en esta comunidad autónoma. Pero, cada uno, en su grado de responsabilidad. Y</w:t>
      </w:r>
      <w:r w:rsidRPr="00C86854">
        <w:rPr>
          <w:lang w:val="es-ES"/>
        </w:rPr>
        <w:t xml:space="preserve"> nosotros pensamos que </w:t>
      </w:r>
      <w:r>
        <w:rPr>
          <w:lang w:val="es-ES"/>
        </w:rPr>
        <w:t>el problema de la temporalidad, y</w:t>
      </w:r>
      <w:r w:rsidRPr="00C86854">
        <w:rPr>
          <w:lang w:val="es-ES"/>
        </w:rPr>
        <w:t xml:space="preserve"> la temporalidad en la </w:t>
      </w:r>
      <w:r>
        <w:rPr>
          <w:lang w:val="es-ES"/>
        </w:rPr>
        <w:t xml:space="preserve">administración pública vasca, </w:t>
      </w:r>
      <w:r w:rsidRPr="00C86854">
        <w:rPr>
          <w:lang w:val="es-ES"/>
        </w:rPr>
        <w:t>es un problem</w:t>
      </w:r>
      <w:r>
        <w:rPr>
          <w:lang w:val="es-ES"/>
        </w:rPr>
        <w:t xml:space="preserve">a muy muy grande, </w:t>
      </w:r>
      <w:r w:rsidRPr="00C86854">
        <w:rPr>
          <w:lang w:val="es-ES"/>
        </w:rPr>
        <w:t>que viene deter</w:t>
      </w:r>
      <w:r>
        <w:rPr>
          <w:lang w:val="es-ES"/>
        </w:rPr>
        <w:t xml:space="preserve">minado porque se ha buscado que </w:t>
      </w:r>
      <w:r w:rsidRPr="00C86854">
        <w:rPr>
          <w:lang w:val="es-ES"/>
        </w:rPr>
        <w:t>la estructura se</w:t>
      </w:r>
      <w:r>
        <w:rPr>
          <w:lang w:val="es-ES"/>
        </w:rPr>
        <w:t>a así. Nada más.</w:t>
      </w:r>
    </w:p>
    <w:p w:rsidR="00265368" w:rsidRDefault="00265368" w:rsidP="006D3653">
      <w:pPr>
        <w:pStyle w:val="Texto"/>
        <w:rPr>
          <w:lang w:val="es-ES"/>
        </w:rPr>
      </w:pPr>
    </w:p>
    <w:p w:rsidR="00265368" w:rsidRPr="006D3653" w:rsidRDefault="00265368" w:rsidP="006D3653">
      <w:pPr>
        <w:pStyle w:val="Texto"/>
        <w:rPr>
          <w:lang w:val="eu-ES"/>
        </w:rPr>
      </w:pPr>
      <w:r w:rsidRPr="006D3653">
        <w:rPr>
          <w:lang w:val="eu-ES"/>
        </w:rPr>
        <w:t>Eskerrik asko.</w:t>
      </w:r>
    </w:p>
    <w:p w:rsidR="00265368" w:rsidRPr="006D3653" w:rsidRDefault="00265368" w:rsidP="006D3653">
      <w:pPr>
        <w:pStyle w:val="Texto"/>
        <w:rPr>
          <w:lang w:val="eu-ES"/>
        </w:rPr>
      </w:pPr>
    </w:p>
    <w:p w:rsidR="00265368" w:rsidRPr="006D3653" w:rsidRDefault="00265368" w:rsidP="006D3653">
      <w:pPr>
        <w:pStyle w:val="Texto"/>
        <w:rPr>
          <w:lang w:val="eu-ES"/>
        </w:rPr>
      </w:pPr>
    </w:p>
    <w:p w:rsidR="00265368" w:rsidRPr="006D3653" w:rsidRDefault="00265368" w:rsidP="006D3653">
      <w:pPr>
        <w:pStyle w:val="Texto"/>
        <w:rPr>
          <w:lang w:val="eu-ES"/>
        </w:rPr>
      </w:pPr>
      <w:r w:rsidRPr="006D3653">
        <w:rPr>
          <w:rFonts w:ascii="Futura Md BT" w:hAnsi="Futura Md BT"/>
          <w:lang w:val="eu-ES"/>
        </w:rPr>
        <w:t>LEHENDAKARIAK:</w:t>
      </w:r>
      <w:r w:rsidRPr="006D3653">
        <w:rPr>
          <w:lang w:val="eu-ES"/>
        </w:rPr>
        <w:t xml:space="preserve"> Eskerrik asko, </w:t>
      </w:r>
      <w:proofErr w:type="spellStart"/>
      <w:r w:rsidRPr="006D3653">
        <w:rPr>
          <w:lang w:val="eu-ES"/>
        </w:rPr>
        <w:t>Hernández</w:t>
      </w:r>
      <w:proofErr w:type="spellEnd"/>
      <w:r w:rsidRPr="006D3653">
        <w:rPr>
          <w:lang w:val="eu-ES"/>
        </w:rPr>
        <w:t xml:space="preserve"> jauna. Ubera andrea, zurea da hitza.</w:t>
      </w:r>
    </w:p>
    <w:p w:rsidR="00265368" w:rsidRPr="006D3653" w:rsidRDefault="00265368" w:rsidP="006D3653">
      <w:pPr>
        <w:pStyle w:val="Texto"/>
        <w:rPr>
          <w:lang w:val="eu-ES"/>
        </w:rPr>
      </w:pPr>
    </w:p>
    <w:p w:rsidR="00265368" w:rsidRPr="006D3653" w:rsidRDefault="00265368" w:rsidP="006D3653">
      <w:pPr>
        <w:pStyle w:val="Texto"/>
        <w:rPr>
          <w:lang w:val="eu-ES"/>
        </w:rPr>
      </w:pPr>
    </w:p>
    <w:p w:rsidR="00265368" w:rsidRPr="006D3653" w:rsidRDefault="00265368" w:rsidP="006D3653">
      <w:pPr>
        <w:pStyle w:val="Texto"/>
        <w:rPr>
          <w:lang w:val="eu-ES"/>
        </w:rPr>
      </w:pPr>
      <w:r w:rsidRPr="006D3653">
        <w:rPr>
          <w:rFonts w:ascii="Futura Md BT" w:hAnsi="Futura Md BT"/>
          <w:lang w:val="eu-ES"/>
        </w:rPr>
        <w:t xml:space="preserve">UBERA ARANZETA </w:t>
      </w:r>
      <w:r w:rsidRPr="006D3653">
        <w:rPr>
          <w:lang w:val="eu-ES"/>
        </w:rPr>
        <w:t xml:space="preserve">andreak: Ez neukan asmorik bigarren txanda honetan parte hartzeko. </w:t>
      </w:r>
      <w:proofErr w:type="spellStart"/>
      <w:r w:rsidRPr="006D3653">
        <w:rPr>
          <w:lang w:val="eu-ES"/>
        </w:rPr>
        <w:t>Bengoechea</w:t>
      </w:r>
      <w:proofErr w:type="spellEnd"/>
      <w:r w:rsidRPr="006D3653">
        <w:rPr>
          <w:lang w:val="eu-ES"/>
        </w:rPr>
        <w:t xml:space="preserve"> andrea, begiratu.</w:t>
      </w:r>
    </w:p>
    <w:p w:rsidR="00265368" w:rsidRPr="006D3653" w:rsidRDefault="00265368" w:rsidP="006D3653">
      <w:pPr>
        <w:pStyle w:val="Texto"/>
        <w:rPr>
          <w:lang w:val="eu-ES"/>
        </w:rPr>
      </w:pPr>
    </w:p>
    <w:p w:rsidR="00265368" w:rsidRPr="006D3653" w:rsidRDefault="00265368" w:rsidP="006D3653">
      <w:pPr>
        <w:pStyle w:val="Texto"/>
        <w:rPr>
          <w:lang w:val="eu-ES"/>
        </w:rPr>
      </w:pPr>
      <w:r w:rsidRPr="006D3653">
        <w:rPr>
          <w:lang w:val="eu-ES"/>
        </w:rPr>
        <w:t>Nik ez dakit grekoek zer egiten zuten eta zer egiten duten. Nik bakarrik dakit nik zer egin dudan, gure taldeak zer egin duen, zuk, besteak eta denak, bai? Orduan, askotan, hona jaitsi aurretik, pentsatu bi aldiz zer esan behar den eta zer ez. Eta askotan ahoa isilik egotea hobeto da. Hobeto da.</w:t>
      </w:r>
    </w:p>
    <w:p w:rsidR="00265368" w:rsidRPr="006D3653" w:rsidRDefault="00265368" w:rsidP="006D3653">
      <w:pPr>
        <w:pStyle w:val="Texto"/>
        <w:rPr>
          <w:lang w:val="eu-ES"/>
        </w:rPr>
      </w:pPr>
    </w:p>
    <w:p w:rsidR="00265368" w:rsidRPr="006D3653" w:rsidRDefault="00265368" w:rsidP="006D3653">
      <w:pPr>
        <w:pStyle w:val="Texto"/>
        <w:rPr>
          <w:lang w:val="eu-ES"/>
        </w:rPr>
      </w:pPr>
      <w:r w:rsidRPr="006D3653">
        <w:rPr>
          <w:lang w:val="eu-ES"/>
        </w:rPr>
        <w:t xml:space="preserve">Gure taldeak, bere gabezia guztiekin, baina ekimena jarri ditu mahai gainean. Zeren, </w:t>
      </w:r>
      <w:proofErr w:type="spellStart"/>
      <w:r w:rsidRPr="006D3653">
        <w:rPr>
          <w:lang w:val="eu-ES"/>
        </w:rPr>
        <w:t>Hernández</w:t>
      </w:r>
      <w:proofErr w:type="spellEnd"/>
      <w:r w:rsidRPr="006D3653">
        <w:rPr>
          <w:lang w:val="eu-ES"/>
        </w:rPr>
        <w:t xml:space="preserve"> jaunak esan duen bezala, arazoa larria da. Sistema publikoan, enplegu publikoarekin dugun behin-behinekotasuna larria da. Oso larria da. Eta egoerari ez zaio heldu nahi izan, bada, erabaki politiko </w:t>
      </w:r>
      <w:r w:rsidRPr="006D3653">
        <w:rPr>
          <w:lang w:val="eu-ES"/>
        </w:rPr>
        <w:lastRenderedPageBreak/>
        <w:t xml:space="preserve">batengatik. Eta, erabaki politiko horren ondorioz, kontratazio politika bat egon da, OPE egon dira edo ez dira egon, </w:t>
      </w:r>
      <w:proofErr w:type="spellStart"/>
      <w:r w:rsidRPr="006D3653">
        <w:rPr>
          <w:lang w:val="eu-ES"/>
        </w:rPr>
        <w:t>egon</w:t>
      </w:r>
      <w:proofErr w:type="spellEnd"/>
      <w:r w:rsidRPr="006D3653">
        <w:rPr>
          <w:lang w:val="eu-ES"/>
        </w:rPr>
        <w:t xml:space="preserve"> dira lege batzuk birjartze tasa, egon da gastu politika </w:t>
      </w:r>
      <w:proofErr w:type="spellStart"/>
      <w:r w:rsidRPr="006D3653">
        <w:rPr>
          <w:lang w:val="eu-ES"/>
        </w:rPr>
        <w:t>bat…</w:t>
      </w:r>
      <w:proofErr w:type="spellEnd"/>
      <w:r w:rsidRPr="006D3653">
        <w:rPr>
          <w:lang w:val="eu-ES"/>
        </w:rPr>
        <w:t xml:space="preserve"> Baina</w:t>
      </w:r>
      <w:r>
        <w:rPr>
          <w:lang w:val="eu-ES"/>
        </w:rPr>
        <w:t>,</w:t>
      </w:r>
      <w:r w:rsidRPr="006D3653">
        <w:rPr>
          <w:lang w:val="eu-ES"/>
        </w:rPr>
        <w:t xml:space="preserve"> nahi izan denean</w:t>
      </w:r>
      <w:r>
        <w:rPr>
          <w:lang w:val="eu-ES"/>
        </w:rPr>
        <w:t>,</w:t>
      </w:r>
      <w:r w:rsidRPr="006D3653">
        <w:rPr>
          <w:lang w:val="eu-ES"/>
        </w:rPr>
        <w:t xml:space="preserve"> negoziatu da, Ertzaintzaren </w:t>
      </w:r>
      <w:proofErr w:type="spellStart"/>
      <w:r w:rsidRPr="006D3653">
        <w:rPr>
          <w:lang w:val="eu-ES"/>
        </w:rPr>
        <w:t>kasuan…</w:t>
      </w:r>
      <w:proofErr w:type="spellEnd"/>
    </w:p>
    <w:p w:rsidR="00265368" w:rsidRPr="006D3653" w:rsidRDefault="00265368" w:rsidP="0037070A">
      <w:pPr>
        <w:pStyle w:val="Texto"/>
        <w:rPr>
          <w:lang w:val="eu-ES"/>
        </w:rPr>
      </w:pPr>
    </w:p>
    <w:p w:rsidR="00265368" w:rsidRPr="006D3653" w:rsidRDefault="00265368" w:rsidP="0037070A">
      <w:pPr>
        <w:pStyle w:val="Texto"/>
        <w:rPr>
          <w:lang w:val="eu-ES"/>
        </w:rPr>
      </w:pPr>
      <w:r w:rsidRPr="006D3653">
        <w:rPr>
          <w:lang w:val="eu-ES"/>
        </w:rPr>
        <w:t>(57. zintaren amaiera)</w:t>
      </w:r>
    </w:p>
    <w:p w:rsidR="00265368" w:rsidRPr="00954BD7" w:rsidRDefault="00265368" w:rsidP="0045368A">
      <w:pPr>
        <w:pStyle w:val="Texto"/>
        <w:rPr>
          <w:lang w:val="eu-ES"/>
        </w:rPr>
      </w:pPr>
      <w:r w:rsidRPr="00954BD7">
        <w:rPr>
          <w:lang w:val="eu-ES"/>
        </w:rPr>
        <w:t>(58. zintaren hasiera)</w:t>
      </w:r>
    </w:p>
    <w:p w:rsidR="00265368" w:rsidRPr="00954BD7" w:rsidRDefault="00265368" w:rsidP="0045368A">
      <w:pPr>
        <w:pStyle w:val="Texto"/>
        <w:rPr>
          <w:lang w:val="eu-ES"/>
        </w:rPr>
      </w:pPr>
    </w:p>
    <w:p w:rsidR="00265368" w:rsidRDefault="00265368" w:rsidP="00265368">
      <w:pPr>
        <w:pStyle w:val="Texto"/>
        <w:rPr>
          <w:lang w:val="eu-ES"/>
        </w:rPr>
      </w:pPr>
      <w:r w:rsidRPr="00954BD7">
        <w:rPr>
          <w:lang w:val="eu-ES"/>
        </w:rPr>
        <w:t xml:space="preserve">… </w:t>
      </w:r>
      <w:r>
        <w:rPr>
          <w:lang w:val="eu-ES"/>
        </w:rPr>
        <w:t xml:space="preserve">dira edo ez dira </w:t>
      </w:r>
      <w:r w:rsidRPr="00954BD7">
        <w:rPr>
          <w:lang w:val="eu-ES"/>
        </w:rPr>
        <w:t>egon</w:t>
      </w:r>
      <w:r>
        <w:rPr>
          <w:lang w:val="eu-ES"/>
        </w:rPr>
        <w:t xml:space="preserve">, </w:t>
      </w:r>
      <w:proofErr w:type="spellStart"/>
      <w:r>
        <w:rPr>
          <w:lang w:val="eu-ES"/>
        </w:rPr>
        <w:t>egon</w:t>
      </w:r>
      <w:proofErr w:type="spellEnd"/>
      <w:r>
        <w:rPr>
          <w:lang w:val="eu-ES"/>
        </w:rPr>
        <w:t xml:space="preserve"> dira lege batzuk,</w:t>
      </w:r>
      <w:r w:rsidRPr="00954BD7">
        <w:rPr>
          <w:lang w:val="eu-ES"/>
        </w:rPr>
        <w:t xml:space="preserve"> birjartze tasa</w:t>
      </w:r>
      <w:r>
        <w:rPr>
          <w:lang w:val="eu-ES"/>
        </w:rPr>
        <w:t xml:space="preserve">, egon da gastu politika </w:t>
      </w:r>
      <w:proofErr w:type="spellStart"/>
      <w:r>
        <w:rPr>
          <w:lang w:val="eu-ES"/>
        </w:rPr>
        <w:t>bat…</w:t>
      </w:r>
      <w:proofErr w:type="spellEnd"/>
      <w:r>
        <w:rPr>
          <w:lang w:val="eu-ES"/>
        </w:rPr>
        <w:t xml:space="preserve"> B</w:t>
      </w:r>
      <w:r w:rsidRPr="00954BD7">
        <w:rPr>
          <w:lang w:val="eu-ES"/>
        </w:rPr>
        <w:t>aina</w:t>
      </w:r>
      <w:r>
        <w:rPr>
          <w:lang w:val="eu-ES"/>
        </w:rPr>
        <w:t>,</w:t>
      </w:r>
      <w:r w:rsidRPr="00954BD7">
        <w:rPr>
          <w:lang w:val="eu-ES"/>
        </w:rPr>
        <w:t xml:space="preserve"> nahi izan denean</w:t>
      </w:r>
      <w:r>
        <w:rPr>
          <w:lang w:val="eu-ES"/>
        </w:rPr>
        <w:t>,</w:t>
      </w:r>
      <w:r w:rsidRPr="00954BD7">
        <w:rPr>
          <w:lang w:val="eu-ES"/>
        </w:rPr>
        <w:t xml:space="preserve"> negoziatu da</w:t>
      </w:r>
      <w:r>
        <w:rPr>
          <w:lang w:val="eu-ES"/>
        </w:rPr>
        <w:t>, Ertzaintzaren kasuan. E</w:t>
      </w:r>
      <w:r w:rsidRPr="00954BD7">
        <w:rPr>
          <w:lang w:val="eu-ES"/>
        </w:rPr>
        <w:t>ta lege horiek gainditu dira</w:t>
      </w:r>
      <w:r>
        <w:rPr>
          <w:lang w:val="eu-ES"/>
        </w:rPr>
        <w:t>,</w:t>
      </w:r>
      <w:bookmarkStart w:id="0" w:name="_GoBack"/>
      <w:bookmarkEnd w:id="0"/>
      <w:r>
        <w:rPr>
          <w:lang w:val="eu-ES"/>
        </w:rPr>
        <w:t xml:space="preserve"> eta ez</w:t>
      </w:r>
      <w:r w:rsidRPr="00954BD7">
        <w:rPr>
          <w:lang w:val="eu-ES"/>
        </w:rPr>
        <w:t xml:space="preserve"> dira oztopoak</w:t>
      </w:r>
      <w:r>
        <w:rPr>
          <w:lang w:val="eu-ES"/>
        </w:rPr>
        <w:t xml:space="preserve"> izan</w:t>
      </w:r>
      <w:r w:rsidRPr="00954BD7">
        <w:rPr>
          <w:lang w:val="eu-ES"/>
        </w:rPr>
        <w:t>. Beste kasu batzuetan</w:t>
      </w:r>
      <w:r>
        <w:rPr>
          <w:lang w:val="eu-ES"/>
        </w:rPr>
        <w:t>,</w:t>
      </w:r>
      <w:r w:rsidRPr="00954BD7">
        <w:rPr>
          <w:lang w:val="eu-ES"/>
        </w:rPr>
        <w:t xml:space="preserve"> kasu garbitzaileak eta sukaldea</w:t>
      </w:r>
      <w:r>
        <w:rPr>
          <w:lang w:val="eu-ES"/>
        </w:rPr>
        <w:t xml:space="preserve">, </w:t>
      </w:r>
      <w:r w:rsidRPr="00954BD7">
        <w:rPr>
          <w:lang w:val="eu-ES"/>
        </w:rPr>
        <w:t xml:space="preserve">2001etik ez da </w:t>
      </w:r>
      <w:r>
        <w:rPr>
          <w:lang w:val="eu-ES"/>
        </w:rPr>
        <w:t>oposiziorik egon. Bai?</w:t>
      </w:r>
    </w:p>
    <w:p w:rsidR="00265368" w:rsidRDefault="00265368" w:rsidP="0045368A">
      <w:pPr>
        <w:pStyle w:val="Texto"/>
        <w:rPr>
          <w:lang w:val="eu-ES"/>
        </w:rPr>
      </w:pPr>
    </w:p>
    <w:p w:rsidR="00265368" w:rsidRDefault="00265368" w:rsidP="0045368A">
      <w:pPr>
        <w:pStyle w:val="Texto"/>
        <w:rPr>
          <w:lang w:val="eu-ES"/>
        </w:rPr>
      </w:pPr>
      <w:r>
        <w:rPr>
          <w:lang w:val="eu-ES"/>
        </w:rPr>
        <w:t xml:space="preserve">Eta ni hona jaitsi naizenean, </w:t>
      </w:r>
      <w:r w:rsidRPr="00954BD7">
        <w:rPr>
          <w:lang w:val="eu-ES"/>
        </w:rPr>
        <w:t>hitz egin dut enplegu pub</w:t>
      </w:r>
      <w:r>
        <w:rPr>
          <w:lang w:val="eu-ES"/>
        </w:rPr>
        <w:t>likoko langile guztien inguruan. G</w:t>
      </w:r>
      <w:r w:rsidRPr="00954BD7">
        <w:rPr>
          <w:lang w:val="eu-ES"/>
        </w:rPr>
        <w:t>uztiak</w:t>
      </w:r>
      <w:r>
        <w:rPr>
          <w:lang w:val="eu-ES"/>
        </w:rPr>
        <w:t>. K</w:t>
      </w:r>
      <w:r w:rsidRPr="00954BD7">
        <w:rPr>
          <w:lang w:val="eu-ES"/>
        </w:rPr>
        <w:t xml:space="preserve">ategoria guztietakoak, </w:t>
      </w:r>
      <w:r>
        <w:rPr>
          <w:lang w:val="eu-ES"/>
        </w:rPr>
        <w:t>perfil guztietakoak.</w:t>
      </w:r>
      <w:r w:rsidRPr="00954BD7">
        <w:rPr>
          <w:lang w:val="eu-ES"/>
        </w:rPr>
        <w:t xml:space="preserve"> Gu</w:t>
      </w:r>
      <w:r>
        <w:rPr>
          <w:lang w:val="eu-ES"/>
        </w:rPr>
        <w:t>,</w:t>
      </w:r>
      <w:r w:rsidRPr="00954BD7">
        <w:rPr>
          <w:lang w:val="eu-ES"/>
        </w:rPr>
        <w:t xml:space="preserve"> behintzat</w:t>
      </w:r>
      <w:r>
        <w:rPr>
          <w:lang w:val="eu-ES"/>
        </w:rPr>
        <w:t>,</w:t>
      </w:r>
      <w:r w:rsidRPr="00954BD7">
        <w:rPr>
          <w:lang w:val="eu-ES"/>
        </w:rPr>
        <w:t xml:space="preserve"> saiatu egin gara ekimenak e</w:t>
      </w:r>
      <w:r>
        <w:rPr>
          <w:lang w:val="eu-ES"/>
        </w:rPr>
        <w:t>kartzen eta proposamenak egiten, k</w:t>
      </w:r>
      <w:r w:rsidRPr="00954BD7">
        <w:rPr>
          <w:lang w:val="eu-ES"/>
        </w:rPr>
        <w:t xml:space="preserve">olektibo </w:t>
      </w:r>
      <w:proofErr w:type="spellStart"/>
      <w:r w:rsidRPr="00954BD7">
        <w:rPr>
          <w:lang w:val="eu-ES"/>
        </w:rPr>
        <w:t>femin</w:t>
      </w:r>
      <w:r>
        <w:rPr>
          <w:lang w:val="eu-ES"/>
        </w:rPr>
        <w:t>izatuen</w:t>
      </w:r>
      <w:proofErr w:type="spellEnd"/>
      <w:r w:rsidRPr="00954BD7">
        <w:rPr>
          <w:lang w:val="eu-ES"/>
        </w:rPr>
        <w:t xml:space="preserve"> inguruan ere, </w:t>
      </w:r>
      <w:r>
        <w:rPr>
          <w:lang w:val="eu-ES"/>
        </w:rPr>
        <w:t>eta zuek</w:t>
      </w:r>
      <w:r w:rsidRPr="00954BD7">
        <w:rPr>
          <w:lang w:val="eu-ES"/>
        </w:rPr>
        <w:t xml:space="preserve"> inoiz ez duzue babestu</w:t>
      </w:r>
      <w:r>
        <w:rPr>
          <w:lang w:val="eu-ES"/>
        </w:rPr>
        <w:t>, b</w:t>
      </w:r>
      <w:r w:rsidRPr="00954BD7">
        <w:rPr>
          <w:lang w:val="eu-ES"/>
        </w:rPr>
        <w:t>este</w:t>
      </w:r>
      <w:r>
        <w:rPr>
          <w:lang w:val="eu-ES"/>
        </w:rPr>
        <w:t xml:space="preserve"> </w:t>
      </w:r>
      <w:r w:rsidRPr="00954BD7">
        <w:rPr>
          <w:lang w:val="eu-ES"/>
        </w:rPr>
        <w:t xml:space="preserve">aldera begiratu </w:t>
      </w:r>
      <w:r>
        <w:rPr>
          <w:lang w:val="eu-ES"/>
        </w:rPr>
        <w:t>duzue.</w:t>
      </w:r>
      <w:r w:rsidRPr="00954BD7">
        <w:rPr>
          <w:lang w:val="eu-ES"/>
        </w:rPr>
        <w:t xml:space="preserve"> Orduan</w:t>
      </w:r>
      <w:r>
        <w:rPr>
          <w:lang w:val="eu-ES"/>
        </w:rPr>
        <w:t>,</w:t>
      </w:r>
      <w:r w:rsidRPr="00954BD7">
        <w:rPr>
          <w:lang w:val="eu-ES"/>
        </w:rPr>
        <w:t xml:space="preserve"> gaur </w:t>
      </w:r>
      <w:r>
        <w:rPr>
          <w:lang w:val="eu-ES"/>
        </w:rPr>
        <w:t>hemen lezioak ematea b</w:t>
      </w:r>
      <w:r w:rsidRPr="00954BD7">
        <w:rPr>
          <w:lang w:val="eu-ES"/>
        </w:rPr>
        <w:t>a iruditzen zait</w:t>
      </w:r>
      <w:r>
        <w:rPr>
          <w:lang w:val="eu-ES"/>
        </w:rPr>
        <w:t xml:space="preserve"> ez dela batere egokia izan, ez?</w:t>
      </w:r>
      <w:r w:rsidRPr="00954BD7">
        <w:rPr>
          <w:lang w:val="eu-ES"/>
        </w:rPr>
        <w:t xml:space="preserve"> Eta</w:t>
      </w:r>
      <w:r>
        <w:rPr>
          <w:lang w:val="eu-ES"/>
        </w:rPr>
        <w:t>,</w:t>
      </w:r>
      <w:r w:rsidRPr="00954BD7">
        <w:rPr>
          <w:lang w:val="eu-ES"/>
        </w:rPr>
        <w:t xml:space="preserve"> </w:t>
      </w:r>
      <w:r>
        <w:rPr>
          <w:lang w:val="eu-ES"/>
        </w:rPr>
        <w:t>horrelakoetan,</w:t>
      </w:r>
      <w:r w:rsidRPr="00954BD7">
        <w:rPr>
          <w:lang w:val="eu-ES"/>
        </w:rPr>
        <w:t xml:space="preserve"> pixkatxo bat </w:t>
      </w:r>
      <w:r>
        <w:rPr>
          <w:lang w:val="eu-ES"/>
        </w:rPr>
        <w:t>u</w:t>
      </w:r>
      <w:r w:rsidRPr="00954BD7">
        <w:rPr>
          <w:lang w:val="eu-ES"/>
        </w:rPr>
        <w:t>miltasun pixka batekin atera behar da atrilera</w:t>
      </w:r>
      <w:r>
        <w:rPr>
          <w:lang w:val="eu-ES"/>
        </w:rPr>
        <w:t>.</w:t>
      </w:r>
    </w:p>
    <w:p w:rsidR="00265368" w:rsidRDefault="00265368" w:rsidP="0045368A">
      <w:pPr>
        <w:pStyle w:val="Texto"/>
        <w:rPr>
          <w:lang w:val="eu-ES"/>
        </w:rPr>
      </w:pPr>
    </w:p>
    <w:p w:rsidR="00265368" w:rsidRDefault="00265368" w:rsidP="0045368A">
      <w:pPr>
        <w:pStyle w:val="Texto"/>
        <w:rPr>
          <w:lang w:val="eu-ES"/>
        </w:rPr>
      </w:pPr>
      <w:r>
        <w:rPr>
          <w:lang w:val="eu-ES"/>
        </w:rPr>
        <w:t>E</w:t>
      </w:r>
      <w:r w:rsidRPr="00954BD7">
        <w:rPr>
          <w:lang w:val="eu-ES"/>
        </w:rPr>
        <w:t>ta gu</w:t>
      </w:r>
      <w:r>
        <w:rPr>
          <w:lang w:val="eu-ES"/>
        </w:rPr>
        <w:t>k</w:t>
      </w:r>
      <w:r w:rsidRPr="00954BD7">
        <w:rPr>
          <w:lang w:val="eu-ES"/>
        </w:rPr>
        <w:t xml:space="preserve"> aurreko astean </w:t>
      </w:r>
      <w:r>
        <w:rPr>
          <w:lang w:val="eu-ES"/>
        </w:rPr>
        <w:t>lege</w:t>
      </w:r>
      <w:r w:rsidRPr="00954BD7">
        <w:rPr>
          <w:lang w:val="eu-ES"/>
        </w:rPr>
        <w:t xml:space="preserve"> proposamen bat ekarri</w:t>
      </w:r>
      <w:r>
        <w:rPr>
          <w:lang w:val="eu-ES"/>
        </w:rPr>
        <w:t xml:space="preserve"> genuen, oso baliagarria zena, h</w:t>
      </w:r>
      <w:r w:rsidRPr="00954BD7">
        <w:rPr>
          <w:lang w:val="eu-ES"/>
        </w:rPr>
        <w:t xml:space="preserve">ezkuntzako </w:t>
      </w:r>
      <w:r>
        <w:rPr>
          <w:lang w:val="eu-ES"/>
        </w:rPr>
        <w:t>sukaldari eta</w:t>
      </w:r>
      <w:r w:rsidRPr="00954BD7">
        <w:rPr>
          <w:lang w:val="eu-ES"/>
        </w:rPr>
        <w:t xml:space="preserve"> garbitzaile</w:t>
      </w:r>
      <w:r>
        <w:rPr>
          <w:lang w:val="eu-ES"/>
        </w:rPr>
        <w:t>entzat ere;</w:t>
      </w:r>
      <w:r w:rsidRPr="00954BD7">
        <w:rPr>
          <w:lang w:val="eu-ES"/>
        </w:rPr>
        <w:t xml:space="preserve"> eta zuek ezezkoa eman z</w:t>
      </w:r>
      <w:r>
        <w:rPr>
          <w:lang w:val="eu-ES"/>
        </w:rPr>
        <w:t>enuten. Eta dagoeneko lanean</w:t>
      </w:r>
      <w:r w:rsidRPr="00954BD7">
        <w:rPr>
          <w:lang w:val="eu-ES"/>
        </w:rPr>
        <w:t xml:space="preserve"> hasia</w:t>
      </w:r>
      <w:r>
        <w:rPr>
          <w:lang w:val="eu-ES"/>
        </w:rPr>
        <w:t>k</w:t>
      </w:r>
      <w:r w:rsidRPr="00954BD7">
        <w:rPr>
          <w:lang w:val="eu-ES"/>
        </w:rPr>
        <w:t xml:space="preserve"> egon gintezke</w:t>
      </w:r>
      <w:r>
        <w:rPr>
          <w:lang w:val="eu-ES"/>
        </w:rPr>
        <w:t>en</w:t>
      </w:r>
      <w:r w:rsidRPr="00954BD7">
        <w:rPr>
          <w:lang w:val="eu-ES"/>
        </w:rPr>
        <w:t xml:space="preserve"> gai horren inguruan. </w:t>
      </w:r>
      <w:r>
        <w:rPr>
          <w:lang w:val="eu-ES"/>
        </w:rPr>
        <w:t>Eta, agian, ba</w:t>
      </w:r>
      <w:r w:rsidRPr="00954BD7">
        <w:rPr>
          <w:lang w:val="eu-ES"/>
        </w:rPr>
        <w:t xml:space="preserve"> gure lege proposamena </w:t>
      </w:r>
      <w:r>
        <w:rPr>
          <w:lang w:val="eu-ES"/>
        </w:rPr>
        <w:t>ez zen</w:t>
      </w:r>
      <w:r w:rsidRPr="00954BD7">
        <w:rPr>
          <w:lang w:val="eu-ES"/>
        </w:rPr>
        <w:t xml:space="preserve"> egokia izango</w:t>
      </w:r>
      <w:r>
        <w:rPr>
          <w:lang w:val="eu-ES"/>
        </w:rPr>
        <w:t>,</w:t>
      </w:r>
      <w:r w:rsidRPr="00954BD7">
        <w:rPr>
          <w:lang w:val="eu-ES"/>
        </w:rPr>
        <w:t xml:space="preserve"> </w:t>
      </w:r>
      <w:r>
        <w:rPr>
          <w:lang w:val="eu-ES"/>
        </w:rPr>
        <w:t xml:space="preserve">gabeziak </w:t>
      </w:r>
      <w:r w:rsidRPr="00954BD7">
        <w:rPr>
          <w:lang w:val="eu-ES"/>
        </w:rPr>
        <w:t>izango zituen, baina guztion artean</w:t>
      </w:r>
      <w:r>
        <w:rPr>
          <w:lang w:val="eu-ES"/>
        </w:rPr>
        <w:t>,</w:t>
      </w:r>
      <w:r w:rsidRPr="00954BD7">
        <w:rPr>
          <w:lang w:val="eu-ES"/>
        </w:rPr>
        <w:t xml:space="preserve"> ba Urrutia jaunak esan duen bezala, bidea egiten adostu genezakeen</w:t>
      </w:r>
      <w:r>
        <w:rPr>
          <w:lang w:val="eu-ES"/>
        </w:rPr>
        <w:t>,</w:t>
      </w:r>
      <w:r w:rsidRPr="00954BD7">
        <w:rPr>
          <w:lang w:val="eu-ES"/>
        </w:rPr>
        <w:t xml:space="preserve"> aldatu genezake</w:t>
      </w:r>
      <w:r>
        <w:rPr>
          <w:lang w:val="eu-ES"/>
        </w:rPr>
        <w:t>e</w:t>
      </w:r>
      <w:r w:rsidRPr="00954BD7">
        <w:rPr>
          <w:lang w:val="eu-ES"/>
        </w:rPr>
        <w:t>n edukia, baina ez da nahi izate</w:t>
      </w:r>
      <w:r>
        <w:rPr>
          <w:lang w:val="eu-ES"/>
        </w:rPr>
        <w:t>n;</w:t>
      </w:r>
      <w:r w:rsidRPr="00954BD7">
        <w:rPr>
          <w:lang w:val="eu-ES"/>
        </w:rPr>
        <w:t xml:space="preserve"> ze</w:t>
      </w:r>
      <w:r>
        <w:rPr>
          <w:lang w:val="eu-ES"/>
        </w:rPr>
        <w:t>ren,</w:t>
      </w:r>
      <w:r w:rsidRPr="00954BD7">
        <w:rPr>
          <w:lang w:val="eu-ES"/>
        </w:rPr>
        <w:t xml:space="preserve"> hemen</w:t>
      </w:r>
      <w:r>
        <w:rPr>
          <w:lang w:val="eu-ES"/>
        </w:rPr>
        <w:t>,</w:t>
      </w:r>
      <w:r w:rsidRPr="00954BD7">
        <w:rPr>
          <w:lang w:val="eu-ES"/>
        </w:rPr>
        <w:t xml:space="preserve"> badirudi lehenesten dela nor</w:t>
      </w:r>
      <w:r>
        <w:rPr>
          <w:lang w:val="eu-ES"/>
        </w:rPr>
        <w:t xml:space="preserve">k aurkezten dituen proposamenak, </w:t>
      </w:r>
      <w:r w:rsidRPr="00954BD7">
        <w:rPr>
          <w:lang w:val="eu-ES"/>
        </w:rPr>
        <w:t xml:space="preserve">edukia lehenetsi beharrean edo eta helburua </w:t>
      </w:r>
      <w:r>
        <w:rPr>
          <w:lang w:val="eu-ES"/>
        </w:rPr>
        <w:t>berretsi beharrean. Et</w:t>
      </w:r>
      <w:r w:rsidRPr="00954BD7">
        <w:rPr>
          <w:lang w:val="eu-ES"/>
        </w:rPr>
        <w:t>a galtzaileak zeintzuk</w:t>
      </w:r>
      <w:r>
        <w:rPr>
          <w:lang w:val="eu-ES"/>
        </w:rPr>
        <w:t>? Ba herritarrak</w:t>
      </w:r>
      <w:r w:rsidRPr="00954BD7">
        <w:rPr>
          <w:lang w:val="eu-ES"/>
        </w:rPr>
        <w:t xml:space="preserve"> eta pertsonak</w:t>
      </w:r>
      <w:r>
        <w:rPr>
          <w:lang w:val="eu-ES"/>
        </w:rPr>
        <w:t>.</w:t>
      </w:r>
      <w:r w:rsidRPr="00954BD7">
        <w:rPr>
          <w:lang w:val="eu-ES"/>
        </w:rPr>
        <w:t xml:space="preserve"> Eta</w:t>
      </w:r>
      <w:r>
        <w:rPr>
          <w:lang w:val="eu-ES"/>
        </w:rPr>
        <w:t>,</w:t>
      </w:r>
      <w:r w:rsidRPr="00954BD7">
        <w:rPr>
          <w:lang w:val="eu-ES"/>
        </w:rPr>
        <w:t xml:space="preserve"> kasu honetan</w:t>
      </w:r>
      <w:r>
        <w:rPr>
          <w:lang w:val="eu-ES"/>
        </w:rPr>
        <w:t>,</w:t>
      </w:r>
      <w:r w:rsidRPr="00954BD7">
        <w:rPr>
          <w:lang w:val="eu-ES"/>
        </w:rPr>
        <w:t xml:space="preserve"> ba sistema publikoan lan egiten duten langilea</w:t>
      </w:r>
      <w:r>
        <w:rPr>
          <w:lang w:val="eu-ES"/>
        </w:rPr>
        <w:t>k</w:t>
      </w:r>
      <w:r w:rsidRPr="00954BD7">
        <w:rPr>
          <w:lang w:val="eu-ES"/>
        </w:rPr>
        <w:t>.</w:t>
      </w:r>
    </w:p>
    <w:p w:rsidR="00265368" w:rsidRDefault="00265368" w:rsidP="0045368A">
      <w:pPr>
        <w:pStyle w:val="Texto"/>
        <w:rPr>
          <w:lang w:val="eu-ES"/>
        </w:rPr>
      </w:pPr>
    </w:p>
    <w:p w:rsidR="00265368" w:rsidRDefault="00265368" w:rsidP="0045368A">
      <w:pPr>
        <w:pStyle w:val="Texto"/>
        <w:rPr>
          <w:lang w:val="eu-ES"/>
        </w:rPr>
      </w:pPr>
      <w:r w:rsidRPr="00954BD7">
        <w:rPr>
          <w:lang w:val="eu-ES"/>
        </w:rPr>
        <w:lastRenderedPageBreak/>
        <w:t>Beraz, bueno</w:t>
      </w:r>
      <w:r>
        <w:rPr>
          <w:lang w:val="eu-ES"/>
        </w:rPr>
        <w:t>,</w:t>
      </w:r>
      <w:r w:rsidRPr="00954BD7">
        <w:rPr>
          <w:lang w:val="eu-ES"/>
        </w:rPr>
        <w:t xml:space="preserve"> gaurkoa poztekoa izan da, baina iruditzen zait </w:t>
      </w:r>
      <w:r>
        <w:rPr>
          <w:lang w:val="eu-ES"/>
        </w:rPr>
        <w:t>zer esaten den,</w:t>
      </w:r>
      <w:r w:rsidRPr="00954BD7">
        <w:rPr>
          <w:lang w:val="eu-ES"/>
        </w:rPr>
        <w:t xml:space="preserve"> zer ez den esaten eta zer </w:t>
      </w:r>
      <w:r>
        <w:rPr>
          <w:lang w:val="eu-ES"/>
        </w:rPr>
        <w:t>uzten</w:t>
      </w:r>
      <w:r w:rsidRPr="00954BD7">
        <w:rPr>
          <w:lang w:val="eu-ES"/>
        </w:rPr>
        <w:t xml:space="preserve"> zaio</w:t>
      </w:r>
      <w:r>
        <w:rPr>
          <w:lang w:val="eu-ES"/>
        </w:rPr>
        <w:t>n</w:t>
      </w:r>
      <w:r w:rsidRPr="00954BD7">
        <w:rPr>
          <w:lang w:val="eu-ES"/>
        </w:rPr>
        <w:t xml:space="preserve"> esateari</w:t>
      </w:r>
      <w:r>
        <w:rPr>
          <w:lang w:val="eu-ES"/>
        </w:rPr>
        <w:t>, ba</w:t>
      </w:r>
      <w:r w:rsidRPr="00954BD7">
        <w:rPr>
          <w:lang w:val="eu-ES"/>
        </w:rPr>
        <w:t xml:space="preserve"> batzuetan bi aldiz pentsatu behar dela</w:t>
      </w:r>
      <w:r>
        <w:rPr>
          <w:lang w:val="eu-ES"/>
        </w:rPr>
        <w:t>; kontu</w:t>
      </w:r>
      <w:r w:rsidRPr="00954BD7">
        <w:rPr>
          <w:lang w:val="eu-ES"/>
        </w:rPr>
        <w:t xml:space="preserve">an izanda bakoitzak zer egiten duen eta zer ekarpen egiten dituen </w:t>
      </w:r>
      <w:r>
        <w:rPr>
          <w:lang w:val="eu-ES"/>
        </w:rPr>
        <w:t>gai hauek bideratzerako orduan.</w:t>
      </w:r>
    </w:p>
    <w:p w:rsidR="00265368" w:rsidRDefault="00265368" w:rsidP="0045368A">
      <w:pPr>
        <w:pStyle w:val="Texto"/>
        <w:rPr>
          <w:lang w:val="eu-ES"/>
        </w:rPr>
      </w:pPr>
    </w:p>
    <w:p w:rsidR="00265368" w:rsidRDefault="00265368" w:rsidP="0045368A">
      <w:pPr>
        <w:pStyle w:val="Texto"/>
        <w:rPr>
          <w:lang w:val="eu-ES"/>
        </w:rPr>
      </w:pPr>
    </w:p>
    <w:p w:rsidR="00265368" w:rsidRDefault="00265368" w:rsidP="0045368A">
      <w:pPr>
        <w:pStyle w:val="Texto"/>
        <w:rPr>
          <w:lang w:val="eu-ES"/>
        </w:rPr>
      </w:pPr>
      <w:r w:rsidRPr="00954BD7">
        <w:rPr>
          <w:rFonts w:ascii="Futura Md BT" w:hAnsi="Futura Md BT"/>
          <w:lang w:val="eu-ES"/>
        </w:rPr>
        <w:t>LEHENDAKARIAK:</w:t>
      </w:r>
      <w:r>
        <w:rPr>
          <w:lang w:val="eu-ES"/>
        </w:rPr>
        <w:t xml:space="preserve"> Eskerrik asko, Ubera andrea.</w:t>
      </w:r>
    </w:p>
    <w:p w:rsidR="00265368" w:rsidRDefault="00265368" w:rsidP="0045368A">
      <w:pPr>
        <w:pStyle w:val="Texto"/>
        <w:rPr>
          <w:lang w:val="eu-ES"/>
        </w:rPr>
      </w:pPr>
    </w:p>
    <w:p w:rsidR="00265368" w:rsidRDefault="00265368" w:rsidP="0045368A">
      <w:pPr>
        <w:pStyle w:val="Texto"/>
        <w:rPr>
          <w:lang w:val="eu-ES"/>
        </w:rPr>
      </w:pPr>
      <w:r w:rsidRPr="00954BD7">
        <w:rPr>
          <w:lang w:val="eu-ES"/>
        </w:rPr>
        <w:t>Pastor jaunak hitzik hartu behar du</w:t>
      </w:r>
      <w:r>
        <w:rPr>
          <w:lang w:val="eu-ES"/>
        </w:rPr>
        <w:t>? E</w:t>
      </w:r>
      <w:r w:rsidRPr="00954BD7">
        <w:rPr>
          <w:lang w:val="eu-ES"/>
        </w:rPr>
        <w:t>z</w:t>
      </w:r>
      <w:r>
        <w:rPr>
          <w:lang w:val="eu-ES"/>
        </w:rPr>
        <w:t>. Urrutia jaunak ere ez.</w:t>
      </w:r>
    </w:p>
    <w:p w:rsidR="00265368" w:rsidRDefault="00265368" w:rsidP="0045368A">
      <w:pPr>
        <w:pStyle w:val="Texto"/>
        <w:rPr>
          <w:lang w:val="eu-ES"/>
        </w:rPr>
      </w:pPr>
    </w:p>
    <w:p w:rsidR="00265368" w:rsidRDefault="00265368" w:rsidP="0045368A">
      <w:pPr>
        <w:pStyle w:val="Texto"/>
        <w:rPr>
          <w:lang w:val="eu-ES"/>
        </w:rPr>
      </w:pPr>
      <w:r>
        <w:rPr>
          <w:lang w:val="eu-ES"/>
        </w:rPr>
        <w:t>Eztabaida</w:t>
      </w:r>
      <w:r w:rsidRPr="00954BD7">
        <w:rPr>
          <w:lang w:val="eu-ES"/>
        </w:rPr>
        <w:t xml:space="preserve"> amaiturik, bozketara jarriko dugu Euskal Talde Popularrak, Euskal Sozialistak</w:t>
      </w:r>
      <w:r>
        <w:rPr>
          <w:lang w:val="eu-ES"/>
        </w:rPr>
        <w:t xml:space="preserve">, Elkarrekin </w:t>
      </w:r>
      <w:proofErr w:type="spellStart"/>
      <w:r>
        <w:rPr>
          <w:lang w:val="eu-ES"/>
        </w:rPr>
        <w:t>Podemos</w:t>
      </w:r>
      <w:proofErr w:type="spellEnd"/>
      <w:r>
        <w:rPr>
          <w:lang w:val="eu-ES"/>
        </w:rPr>
        <w:t xml:space="preserve">, EH Bildu eta </w:t>
      </w:r>
      <w:proofErr w:type="spellStart"/>
      <w:r>
        <w:rPr>
          <w:lang w:val="eu-ES"/>
        </w:rPr>
        <w:t>Euzko</w:t>
      </w:r>
      <w:proofErr w:type="spellEnd"/>
      <w:r>
        <w:rPr>
          <w:lang w:val="eu-ES"/>
        </w:rPr>
        <w:t xml:space="preserve"> </w:t>
      </w:r>
      <w:r w:rsidRPr="00954BD7">
        <w:rPr>
          <w:lang w:val="eu-ES"/>
        </w:rPr>
        <w:t>Jeltzaleak sinatu duten erdibideko zuzenket</w:t>
      </w:r>
      <w:r>
        <w:rPr>
          <w:lang w:val="eu-ES"/>
        </w:rPr>
        <w:t>a. Bozkatu dezakegu.</w:t>
      </w:r>
    </w:p>
    <w:p w:rsidR="00265368" w:rsidRDefault="00265368" w:rsidP="0045368A">
      <w:pPr>
        <w:pStyle w:val="Texto"/>
        <w:rPr>
          <w:lang w:val="eu-ES"/>
        </w:rPr>
      </w:pPr>
    </w:p>
    <w:p w:rsidR="00265368" w:rsidRDefault="00265368" w:rsidP="00954BD7">
      <w:pPr>
        <w:pStyle w:val="anotaciones0"/>
        <w:rPr>
          <w:lang w:val="eu-ES"/>
        </w:rPr>
      </w:pPr>
      <w:r>
        <w:rPr>
          <w:lang w:val="eu-ES"/>
        </w:rPr>
        <w:t>Botazioa eginda, hauxe izan da emaitza: emandako botoak, 73; aldekoak, 73; aurkakoak, 0; abstentzioak, 0.</w:t>
      </w:r>
    </w:p>
    <w:p w:rsidR="00265368" w:rsidRDefault="00265368" w:rsidP="00954BD7">
      <w:pPr>
        <w:pStyle w:val="Texto"/>
        <w:rPr>
          <w:lang w:val="eu-ES"/>
        </w:rPr>
      </w:pPr>
    </w:p>
    <w:p w:rsidR="00265368" w:rsidRDefault="00265368" w:rsidP="00954BD7">
      <w:pPr>
        <w:pStyle w:val="Texto"/>
        <w:rPr>
          <w:lang w:val="eu-ES"/>
        </w:rPr>
      </w:pPr>
    </w:p>
    <w:p w:rsidR="00265368" w:rsidRDefault="00265368" w:rsidP="00954BD7">
      <w:pPr>
        <w:pStyle w:val="Texto"/>
        <w:rPr>
          <w:lang w:val="eu-ES"/>
        </w:rPr>
      </w:pPr>
      <w:r w:rsidRPr="00954BD7">
        <w:rPr>
          <w:rFonts w:ascii="Futura Md BT" w:hAnsi="Futura Md BT"/>
          <w:lang w:val="eu-ES"/>
        </w:rPr>
        <w:t>LEHENDAKARIAK:</w:t>
      </w:r>
      <w:r w:rsidRPr="00954BD7">
        <w:rPr>
          <w:lang w:val="eu-ES"/>
        </w:rPr>
        <w:t xml:space="preserve"> Beraz, aho batez onartzen dugu erdibideko zuzenketa.</w:t>
      </w:r>
    </w:p>
    <w:p w:rsidR="00265368" w:rsidRDefault="00265368" w:rsidP="00954BD7">
      <w:pPr>
        <w:pStyle w:val="Texto"/>
        <w:rPr>
          <w:lang w:val="eu-ES"/>
        </w:rPr>
      </w:pPr>
    </w:p>
    <w:p w:rsidR="00265368" w:rsidRDefault="00265368" w:rsidP="00954BD7">
      <w:pPr>
        <w:pStyle w:val="Texto"/>
        <w:rPr>
          <w:lang w:val="eu-ES"/>
        </w:rPr>
      </w:pPr>
      <w:r w:rsidRPr="00954BD7">
        <w:rPr>
          <w:lang w:val="eu-ES"/>
        </w:rPr>
        <w:t>Gai</w:t>
      </w:r>
      <w:r>
        <w:rPr>
          <w:lang w:val="eu-ES"/>
        </w:rPr>
        <w:t>-</w:t>
      </w:r>
      <w:r w:rsidRPr="00954BD7">
        <w:rPr>
          <w:lang w:val="eu-ES"/>
        </w:rPr>
        <w:t>zerrenda agortu dugunez, osoko bilkurari amaiera ematen diot</w:t>
      </w:r>
      <w:r>
        <w:rPr>
          <w:lang w:val="eu-ES"/>
        </w:rPr>
        <w:t>.</w:t>
      </w:r>
    </w:p>
    <w:p w:rsidR="00265368" w:rsidRDefault="00265368" w:rsidP="00954BD7">
      <w:pPr>
        <w:pStyle w:val="Texto"/>
        <w:rPr>
          <w:lang w:val="eu-ES"/>
        </w:rPr>
      </w:pPr>
    </w:p>
    <w:p w:rsidR="00265368" w:rsidRDefault="00265368" w:rsidP="007A29A1">
      <w:pPr>
        <w:pStyle w:val="Texto"/>
        <w:ind w:left="3543" w:firstLine="0"/>
        <w:rPr>
          <w:i/>
          <w:lang w:val="eu-ES"/>
        </w:rPr>
      </w:pPr>
      <w:r>
        <w:rPr>
          <w:i/>
          <w:lang w:val="eu-ES"/>
        </w:rPr>
        <w:t>Arratsaldeko bostak eta berrogeita batean amaitu da bilkura.</w:t>
      </w:r>
    </w:p>
    <w:p w:rsidR="003B39AB" w:rsidRPr="003B39AB" w:rsidRDefault="003B39AB" w:rsidP="004904B1">
      <w:pPr>
        <w:pStyle w:val="Texto"/>
        <w:rPr>
          <w:lang w:val="eu-ES"/>
        </w:rPr>
      </w:pPr>
    </w:p>
    <w:sectPr w:rsidR="003B39AB" w:rsidRPr="003B39AB">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BCF" w:rsidRDefault="009A0BCF">
      <w:r>
        <w:separator/>
      </w:r>
    </w:p>
  </w:endnote>
  <w:endnote w:type="continuationSeparator" w:id="0">
    <w:p w:rsidR="009A0BCF" w:rsidRDefault="009A0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altName w:val="Futura Medium"/>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BCF" w:rsidRDefault="009A0BCF">
    <w:pPr>
      <w:pStyle w:val="Textoindependiente"/>
      <w:ind w:right="3117"/>
      <w:jc w:val="center"/>
      <w:rPr>
        <w:color w:val="000000"/>
        <w:sz w:val="15"/>
      </w:rPr>
    </w:pPr>
    <w:r>
      <w:rPr>
        <w:noProof/>
        <w:snapToGrid/>
        <w:color w:val="000000"/>
        <w:sz w:val="15"/>
        <w:lang w:val="es-ES"/>
      </w:rPr>
      <w:drawing>
        <wp:anchor distT="0" distB="0" distL="114300" distR="114300" simplePos="0" relativeHeight="251654144" behindDoc="0" locked="0" layoutInCell="0" allowOverlap="1" wp14:anchorId="02E5C011" wp14:editId="43060186">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0BCF" w:rsidRDefault="009A0BCF">
    <w:pPr>
      <w:pStyle w:val="Piedepgina"/>
      <w:jc w:val="center"/>
      <w:rPr>
        <w:rStyle w:val="Nmerodepgina"/>
      </w:rPr>
    </w:pPr>
    <w:r>
      <w:rPr>
        <w:noProof/>
        <w:lang w:val="es-ES"/>
      </w:rPr>
      <mc:AlternateContent>
        <mc:Choice Requires="wps">
          <w:drawing>
            <wp:anchor distT="0" distB="0" distL="0" distR="114300" simplePos="0" relativeHeight="251661312" behindDoc="0" locked="0" layoutInCell="1" allowOverlap="1" wp14:anchorId="5875581C" wp14:editId="28C20044">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0BCF" w:rsidRDefault="009A0BCF" w:rsidP="007303E7">
                          <w:pPr>
                            <w:pStyle w:val="Textoindependiente2"/>
                            <w:rPr>
                              <w:color w:val="auto"/>
                              <w:sz w:val="16"/>
                            </w:rPr>
                          </w:pPr>
                          <w:r>
                            <w:rPr>
                              <w:color w:val="auto"/>
                              <w:sz w:val="16"/>
                            </w:rPr>
                            <w:t>Publicación provisional de la transcripción literal de la sesión.</w:t>
                          </w:r>
                        </w:p>
                        <w:p w:rsidR="009A0BCF" w:rsidRDefault="009A0BCF" w:rsidP="007303E7">
                          <w:pPr>
                            <w:pStyle w:val="Textoindependiente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Ox5m+i6AgAAwQUAAA4AAAAAAAAAAAAAAAAALgIAAGRycy9lMm9Eb2MueG1sUEsBAi0AFAAGAAgA&#10;AAAhAO0MAYjkAAAADAEAAA8AAAAAAAAAAAAAAAAAFAUAAGRycy9kb3ducmV2LnhtbFBLBQYAAAAA&#10;BAAEAPMAAAAlBgAAAAA=&#10;" filled="f" stroked="f">
              <v:textbox inset="2mm,,2mm">
                <w:txbxContent>
                  <w:p w:rsidR="009A0BCF" w:rsidRDefault="009A0BCF" w:rsidP="007303E7">
                    <w:pPr>
                      <w:pStyle w:val="Textoindependiente2"/>
                      <w:rPr>
                        <w:color w:val="auto"/>
                        <w:sz w:val="16"/>
                      </w:rPr>
                    </w:pPr>
                    <w:r>
                      <w:rPr>
                        <w:color w:val="auto"/>
                        <w:sz w:val="16"/>
                      </w:rPr>
                      <w:t>Publicación provisional de la transcripción literal de la sesión.</w:t>
                    </w:r>
                  </w:p>
                  <w:p w:rsidR="009A0BCF" w:rsidRDefault="009A0BCF" w:rsidP="007303E7">
                    <w:pPr>
                      <w:pStyle w:val="Textoindependiente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Nmerodepgina"/>
      </w:rPr>
      <w:fldChar w:fldCharType="begin"/>
    </w:r>
    <w:r>
      <w:rPr>
        <w:rStyle w:val="Nmerodepgina"/>
      </w:rPr>
      <w:instrText xml:space="preserve"> PAGE </w:instrText>
    </w:r>
    <w:r>
      <w:rPr>
        <w:rStyle w:val="Nmerodepgina"/>
      </w:rPr>
      <w:fldChar w:fldCharType="separate"/>
    </w:r>
    <w:r w:rsidR="00265368">
      <w:rPr>
        <w:rStyle w:val="Nmerodepgina"/>
        <w:noProof/>
      </w:rPr>
      <w:t>192</w:t>
    </w:r>
    <w:r>
      <w:rPr>
        <w:rStyle w:val="Nmerodepgina"/>
      </w:rPr>
      <w:fldChar w:fldCharType="end"/>
    </w:r>
    <w:r>
      <w:rPr>
        <w:rStyle w:val="Nmerodepgina"/>
      </w:rPr>
      <w:t xml:space="preserve"> –</w:t>
    </w:r>
  </w:p>
  <w:p w:rsidR="009A0BCF" w:rsidRDefault="009A0BCF">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BCF" w:rsidRDefault="009A0BCF">
    <w:pPr>
      <w:pStyle w:val="Textoindependiente"/>
      <w:ind w:right="3117"/>
      <w:jc w:val="center"/>
      <w:rPr>
        <w:color w:val="000000"/>
        <w:sz w:val="15"/>
      </w:rPr>
    </w:pPr>
    <w:r>
      <w:rPr>
        <w:noProof/>
        <w:snapToGrid/>
        <w:color w:val="000000"/>
        <w:sz w:val="15"/>
        <w:lang w:val="es-ES"/>
      </w:rPr>
      <w:drawing>
        <wp:anchor distT="0" distB="0" distL="114300" distR="114300" simplePos="0" relativeHeight="251653120" behindDoc="0" locked="0" layoutInCell="0" allowOverlap="1" wp14:anchorId="3590FF3B" wp14:editId="169C3BB3">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0BCF" w:rsidRDefault="009A0BCF">
    <w:pPr>
      <w:pStyle w:val="Piedepgina"/>
      <w:jc w:val="center"/>
      <w:rPr>
        <w:rStyle w:val="Nmerodepgina"/>
      </w:rPr>
    </w:pPr>
    <w:r>
      <w:t xml:space="preserve">– </w:t>
    </w:r>
    <w:r>
      <w:rPr>
        <w:rStyle w:val="Nmerodepgina"/>
      </w:rPr>
      <w:fldChar w:fldCharType="begin"/>
    </w:r>
    <w:r>
      <w:rPr>
        <w:rStyle w:val="Nmerodepgina"/>
      </w:rPr>
      <w:instrText xml:space="preserve"> PAGE </w:instrText>
    </w:r>
    <w:r>
      <w:rPr>
        <w:rStyle w:val="Nmerodepgina"/>
      </w:rPr>
      <w:fldChar w:fldCharType="separate"/>
    </w:r>
    <w:r w:rsidR="00265368">
      <w:rPr>
        <w:rStyle w:val="Nmerodepgina"/>
        <w:noProof/>
      </w:rPr>
      <w:t>193</w:t>
    </w:r>
    <w:r>
      <w:rPr>
        <w:rStyle w:val="Nmerodepgina"/>
      </w:rPr>
      <w:fldChar w:fldCharType="end"/>
    </w:r>
    <w:r>
      <w:rPr>
        <w:rStyle w:val="Nmerodepgina"/>
      </w:rPr>
      <w:t xml:space="preserve"> –</w:t>
    </w:r>
  </w:p>
  <w:p w:rsidR="009A0BCF" w:rsidRDefault="009A0BCF">
    <w:pPr>
      <w:pStyle w:val="Piedepgina"/>
      <w:jc w:val="center"/>
    </w:pPr>
    <w:r>
      <w:rPr>
        <w:noProof/>
        <w:lang w:val="es-ES"/>
      </w:rPr>
      <mc:AlternateContent>
        <mc:Choice Requires="wps">
          <w:drawing>
            <wp:anchor distT="0" distB="0" distL="0" distR="114300" simplePos="0" relativeHeight="251663360" behindDoc="0" locked="0" layoutInCell="1" allowOverlap="1" wp14:anchorId="02AAFD86" wp14:editId="74CCB9B2">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0BCF" w:rsidRPr="007303E7" w:rsidRDefault="009A0BCF" w:rsidP="007303E7">
                          <w:pPr>
                            <w:pStyle w:val="Textoindependiente2"/>
                            <w:ind w:left="1418" w:hanging="1418"/>
                            <w:rPr>
                              <w:color w:val="auto"/>
                              <w:sz w:val="16"/>
                              <w:lang w:val="de-DE"/>
                            </w:rPr>
                          </w:pPr>
                          <w:r w:rsidRPr="007303E7">
                            <w:rPr>
                              <w:color w:val="auto"/>
                              <w:sz w:val="16"/>
                              <w:lang w:val="de-DE"/>
                            </w:rPr>
                            <w:t>Bilkuraren hitzez hitzeko transkripzioaren behin-behineko argitalpena.</w:t>
                          </w:r>
                        </w:p>
                        <w:p w:rsidR="009A0BCF" w:rsidRPr="00723786" w:rsidRDefault="009A0BCF" w:rsidP="007303E7">
                          <w:pPr>
                            <w:pStyle w:val="Textoindependiente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Nfp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Vmxz7YiOoJ&#10;GCwFEAy4CHMPDo2QPzEaYIZkWP3YEUkxaj9y6IIFTCgzdOwljOCKkbyUbC4lhJcAlWGN0XRc6WlQ&#10;7XrJtg1YmvqOi1vonJpZUpsWm7w69BvMCRvbYaaZQXR5t1rnybv8DQ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BCpNfpugIAAMEFAAAOAAAAAAAAAAAAAAAAAC4CAABkcnMvZTJvRG9jLnhtbFBLAQItABQABgAI&#10;AAAAIQDco4dJ5QAAAA0BAAAPAAAAAAAAAAAAAAAAABQFAABkcnMvZG93bnJldi54bWxQSwUGAAAA&#10;AAQABADzAAAAJgYAAAAA&#10;" filled="f" stroked="f">
              <v:textbox inset="2mm,,2mm">
                <w:txbxContent>
                  <w:p w:rsidR="009A0BCF" w:rsidRPr="007303E7" w:rsidRDefault="009A0BCF" w:rsidP="007303E7">
                    <w:pPr>
                      <w:pStyle w:val="Textoindependiente2"/>
                      <w:ind w:left="1418" w:hanging="1418"/>
                      <w:rPr>
                        <w:color w:val="auto"/>
                        <w:sz w:val="16"/>
                        <w:lang w:val="de-DE"/>
                      </w:rPr>
                    </w:pPr>
                    <w:r w:rsidRPr="007303E7">
                      <w:rPr>
                        <w:color w:val="auto"/>
                        <w:sz w:val="16"/>
                        <w:lang w:val="de-DE"/>
                      </w:rPr>
                      <w:t>Bilkuraren hitzez hitzeko transkripzioaren behin-behineko argitalpena.</w:t>
                    </w:r>
                  </w:p>
                  <w:p w:rsidR="009A0BCF" w:rsidRPr="00723786" w:rsidRDefault="009A0BCF" w:rsidP="007303E7">
                    <w:pPr>
                      <w:pStyle w:val="Textoindependiente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BCF" w:rsidRDefault="009A0BCF">
    <w:pPr>
      <w:pStyle w:val="Textoindependiente"/>
      <w:ind w:right="3117"/>
      <w:rPr>
        <w:color w:val="000000"/>
        <w:sz w:val="15"/>
      </w:rPr>
    </w:pPr>
    <w:r>
      <w:rPr>
        <w:noProof/>
        <w:snapToGrid/>
        <w:lang w:val="es-ES"/>
      </w:rPr>
      <mc:AlternateContent>
        <mc:Choice Requires="wps">
          <w:drawing>
            <wp:anchor distT="0" distB="0" distL="0" distR="114300" simplePos="0" relativeHeight="251660288" behindDoc="0" locked="0" layoutInCell="1" allowOverlap="1" wp14:anchorId="67F740FF" wp14:editId="138562D6">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0BCF" w:rsidRPr="007303E7" w:rsidRDefault="009A0BCF" w:rsidP="007303E7">
                          <w:pPr>
                            <w:pStyle w:val="Textoindependiente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9A0BCF" w:rsidRPr="00723786" w:rsidRDefault="009A0BCF" w:rsidP="007303E7">
                          <w:pPr>
                            <w:pStyle w:val="Textoindependiente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9A0BCF" w:rsidRPr="007303E7" w:rsidRDefault="009A0BCF" w:rsidP="007303E7">
                    <w:pPr>
                      <w:pStyle w:val="Textoindependiente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9A0BCF" w:rsidRPr="00723786" w:rsidRDefault="009A0BCF" w:rsidP="007303E7">
                    <w:pPr>
                      <w:pStyle w:val="Textoindependiente2"/>
                      <w:ind w:left="1418" w:hanging="1418"/>
                      <w:rPr>
                        <w:color w:val="auto"/>
                        <w:sz w:val="16"/>
                        <w:lang w:val="de-DE"/>
                      </w:rPr>
                    </w:pPr>
                    <w:r>
                      <w:rPr>
                        <w:color w:val="auto"/>
                        <w:sz w:val="16"/>
                        <w:lang w:val="de-DE"/>
                      </w:rPr>
                      <w:t xml:space="preserve">Bere garaian behin </w:t>
                    </w:r>
                    <w:r w:rsidRPr="00723786">
                      <w:rPr>
                        <w:color w:val="auto"/>
                        <w:sz w:val="16"/>
                        <w:lang w:val="de-DE"/>
                      </w:rPr>
                      <w:t>betiko argitalpena jarriko da.</w:t>
                    </w:r>
                    <w:bookmarkEnd w:id="3"/>
                    <w:bookmarkEnd w:id="4"/>
                  </w:p>
                </w:txbxContent>
              </v:textbox>
              <w10:wrap type="square" anchorx="page" anchory="page"/>
            </v:shape>
          </w:pict>
        </mc:Fallback>
      </mc:AlternateContent>
    </w:r>
    <w:r>
      <w:rPr>
        <w:noProof/>
        <w:snapToGrid/>
        <w:color w:val="000000"/>
        <w:sz w:val="15"/>
        <w:lang w:val="es-ES"/>
      </w:rPr>
      <w:drawing>
        <wp:anchor distT="0" distB="0" distL="114300" distR="114300" simplePos="0" relativeHeight="251652096" behindDoc="1" locked="0" layoutInCell="0" allowOverlap="1" wp14:anchorId="7F2D6A4E" wp14:editId="0C5425E1">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0BCF" w:rsidRDefault="009A0B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BCF" w:rsidRDefault="009A0BCF">
      <w:r>
        <w:separator/>
      </w:r>
    </w:p>
  </w:footnote>
  <w:footnote w:type="continuationSeparator" w:id="0">
    <w:p w:rsidR="009A0BCF" w:rsidRDefault="009A0B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BCF" w:rsidRDefault="009A0BCF">
    <w:pPr>
      <w:pStyle w:val="Encabezado"/>
    </w:pPr>
    <w:r>
      <w:rPr>
        <w:noProof/>
        <w:sz w:val="20"/>
        <w:lang w:val="es-ES"/>
      </w:rPr>
      <w:drawing>
        <wp:anchor distT="0" distB="0" distL="114300" distR="114300" simplePos="0" relativeHeight="251665408" behindDoc="0" locked="0" layoutInCell="1" allowOverlap="1" wp14:anchorId="450C96C0" wp14:editId="0F002FCD">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265368">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36471342" r:id="rId3">
          <o:FieldCodes>\s</o:FieldCodes>
        </o:OLEObject>
      </w:pict>
    </w:r>
  </w:p>
  <w:p w:rsidR="009A0BCF" w:rsidRDefault="009A0BCF">
    <w:pPr>
      <w:pStyle w:val="Encabezado"/>
    </w:pPr>
  </w:p>
  <w:p w:rsidR="009A0BCF" w:rsidRDefault="009A0BCF">
    <w:pPr>
      <w:pStyle w:val="Encabezado"/>
    </w:pPr>
  </w:p>
  <w:p w:rsidR="009A0BCF" w:rsidRDefault="009A0BCF">
    <w:pPr>
      <w:pStyle w:val="Encabezado"/>
    </w:pPr>
  </w:p>
  <w:p w:rsidR="009A0BCF" w:rsidRDefault="009A0BCF">
    <w:pPr>
      <w:pStyle w:val="Encabezado"/>
    </w:pPr>
  </w:p>
  <w:p w:rsidR="009A0BCF" w:rsidRDefault="009A0BC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BCF" w:rsidRDefault="009A0BCF">
    <w:pPr>
      <w:pStyle w:val="Encabezado"/>
    </w:pPr>
    <w:r>
      <w:rPr>
        <w:noProof/>
        <w:sz w:val="20"/>
        <w:lang w:val="es-ES"/>
      </w:rPr>
      <w:drawing>
        <wp:anchor distT="0" distB="0" distL="114300" distR="114300" simplePos="0" relativeHeight="251667456" behindDoc="0" locked="0" layoutInCell="1" allowOverlap="1" wp14:anchorId="15367C1B" wp14:editId="6643C6DD">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rPr>
      <w:drawing>
        <wp:anchor distT="0" distB="0" distL="114300" distR="114300" simplePos="0" relativeHeight="251655168" behindDoc="0" locked="0" layoutInCell="1" allowOverlap="1" wp14:anchorId="5130E8D2" wp14:editId="5C60A6A4">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0BCF" w:rsidRDefault="00265368">
    <w:pPr>
      <w:pStyle w:val="Encabezado"/>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36471343" r:id="rId4">
          <o:FieldCodes>\s</o:FieldCodes>
        </o:OLEObject>
      </w:pict>
    </w:r>
  </w:p>
  <w:p w:rsidR="009A0BCF" w:rsidRDefault="009A0BCF">
    <w:pPr>
      <w:pStyle w:val="Encabezado"/>
    </w:pPr>
  </w:p>
  <w:p w:rsidR="009A0BCF" w:rsidRDefault="009A0BCF">
    <w:pPr>
      <w:pStyle w:val="Encabezado"/>
    </w:pPr>
  </w:p>
  <w:p w:rsidR="009A0BCF" w:rsidRDefault="009A0BCF">
    <w:pPr>
      <w:pStyle w:val="Encabezado"/>
    </w:pPr>
  </w:p>
  <w:p w:rsidR="009A0BCF" w:rsidRDefault="009A0BC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BCF" w:rsidRDefault="009A0BCF">
    <w:pPr>
      <w:pStyle w:val="Encabezado"/>
    </w:pPr>
    <w:r>
      <w:rPr>
        <w:noProof/>
        <w:lang w:val="es-ES"/>
      </w:rPr>
      <w:drawing>
        <wp:anchor distT="0" distB="0" distL="114300" distR="114300" simplePos="0" relativeHeight="251657216" behindDoc="0" locked="0" layoutInCell="0" allowOverlap="1" wp14:anchorId="6CFCCE76" wp14:editId="39896BB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0BCF" w:rsidRDefault="009A0BCF">
    <w:pPr>
      <w:pStyle w:val="Encabezado"/>
    </w:pPr>
  </w:p>
  <w:p w:rsidR="009A0BCF" w:rsidRDefault="009A0BCF">
    <w:pPr>
      <w:pStyle w:val="Encabezado"/>
    </w:pPr>
  </w:p>
  <w:p w:rsidR="009A0BCF" w:rsidRDefault="009A0BCF">
    <w:pPr>
      <w:pStyle w:val="Encabezado"/>
    </w:pPr>
  </w:p>
  <w:p w:rsidR="009A0BCF" w:rsidRDefault="009A0BCF">
    <w:pPr>
      <w:pStyle w:val="Encabezado"/>
    </w:pPr>
  </w:p>
  <w:p w:rsidR="009A0BCF" w:rsidRDefault="009A0BCF">
    <w:pPr>
      <w:pStyle w:val="Encabezado"/>
    </w:pPr>
  </w:p>
  <w:p w:rsidR="009A0BCF" w:rsidRDefault="009A0BCF">
    <w:pPr>
      <w:ind w:left="3544"/>
      <w:rPr>
        <w:rFonts w:ascii="Copperplate Gothic Light" w:hAnsi="Copperplate Gothic Light"/>
        <w:color w:val="808080"/>
        <w:sz w:val="16"/>
      </w:rPr>
    </w:pPr>
  </w:p>
  <w:p w:rsidR="009A0BCF" w:rsidRDefault="00265368">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36471344"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01E5"/>
    <w:rsid w:val="002115EB"/>
    <w:rsid w:val="00212B73"/>
    <w:rsid w:val="00212C37"/>
    <w:rsid w:val="002134D1"/>
    <w:rsid w:val="00213D36"/>
    <w:rsid w:val="00214023"/>
    <w:rsid w:val="00214244"/>
    <w:rsid w:val="0021459E"/>
    <w:rsid w:val="00214D8F"/>
    <w:rsid w:val="00215BE1"/>
    <w:rsid w:val="00217713"/>
    <w:rsid w:val="00217727"/>
    <w:rsid w:val="002200C0"/>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368"/>
    <w:rsid w:val="00265B0F"/>
    <w:rsid w:val="002661EC"/>
    <w:rsid w:val="0026716A"/>
    <w:rsid w:val="002674BC"/>
    <w:rsid w:val="00267654"/>
    <w:rsid w:val="00267EC9"/>
    <w:rsid w:val="00270E47"/>
    <w:rsid w:val="0027208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361"/>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3CEF"/>
    <w:rsid w:val="0030459C"/>
    <w:rsid w:val="00304D61"/>
    <w:rsid w:val="0030598B"/>
    <w:rsid w:val="00305EBF"/>
    <w:rsid w:val="003066E1"/>
    <w:rsid w:val="003066F8"/>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9AB"/>
    <w:rsid w:val="003B3A4F"/>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7B9"/>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1E03"/>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04B1"/>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4EB"/>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591"/>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D8A"/>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5BA3"/>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833"/>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3E9"/>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5A9"/>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0BCF"/>
    <w:rsid w:val="009A2172"/>
    <w:rsid w:val="009A3E6F"/>
    <w:rsid w:val="009A48D5"/>
    <w:rsid w:val="009A58F6"/>
    <w:rsid w:val="009A5B41"/>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13"/>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4E5B"/>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1E5"/>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6F25"/>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B78"/>
    <w:rsid w:val="00BF7C04"/>
    <w:rsid w:val="00C02560"/>
    <w:rsid w:val="00C02FAC"/>
    <w:rsid w:val="00C03FC4"/>
    <w:rsid w:val="00C0417C"/>
    <w:rsid w:val="00C0485C"/>
    <w:rsid w:val="00C04AB8"/>
    <w:rsid w:val="00C04B31"/>
    <w:rsid w:val="00C055DE"/>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56F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59C9"/>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4E31"/>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40"/>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9C2"/>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345"/>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88C"/>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3C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22EC"/>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Normal"/>
    <w:link w:val="EncabezadoCar"/>
    <w:pPr>
      <w:tabs>
        <w:tab w:val="left" w:pos="3544"/>
      </w:tabs>
    </w:pPr>
    <w:rPr>
      <w:b/>
      <w:caps/>
    </w:rPr>
  </w:style>
  <w:style w:type="paragraph" w:styleId="Piedepgina">
    <w:name w:val="footer"/>
    <w:basedOn w:val="Normal"/>
    <w:pPr>
      <w:tabs>
        <w:tab w:val="center" w:pos="4419"/>
        <w:tab w:val="right" w:pos="8838"/>
      </w:tabs>
    </w:pPr>
  </w:style>
  <w:style w:type="paragraph" w:styleId="Textoindependiente">
    <w:name w:val="Body Text"/>
    <w:basedOn w:val="Normal"/>
    <w:pPr>
      <w:spacing w:line="75" w:lineRule="exact"/>
      <w:ind w:right="5623"/>
    </w:pPr>
    <w:rPr>
      <w:snapToGrid w:val="0"/>
      <w:color w:val="808080"/>
      <w:sz w:val="14"/>
    </w:rPr>
  </w:style>
  <w:style w:type="paragraph" w:styleId="Textoindependiente2">
    <w:name w:val="Body Text 2"/>
    <w:basedOn w:val="Normal"/>
    <w:rPr>
      <w:color w:val="000000"/>
      <w:sz w:val="15"/>
    </w:rPr>
  </w:style>
  <w:style w:type="character" w:styleId="Nmerodepgina">
    <w:name w:val="page number"/>
    <w:basedOn w:val="Fuentedeprrafopredeter"/>
  </w:style>
  <w:style w:type="paragraph" w:styleId="Lista">
    <w:name w:val="List"/>
    <w:basedOn w:val="Normal"/>
    <w:pPr>
      <w:ind w:left="283" w:hanging="283"/>
    </w:pPr>
    <w:rPr>
      <w:sz w:val="24"/>
    </w:rPr>
  </w:style>
  <w:style w:type="paragraph" w:customStyle="1" w:styleId="Anotaciones">
    <w:name w:val="Anotaciones"/>
    <w:basedOn w:val="Normal"/>
    <w:next w:val="Normal"/>
    <w:pPr>
      <w:tabs>
        <w:tab w:val="left" w:pos="3544"/>
      </w:tabs>
      <w:ind w:left="3544"/>
    </w:pPr>
    <w:rPr>
      <w:i/>
    </w:rPr>
  </w:style>
  <w:style w:type="paragraph" w:customStyle="1" w:styleId="Texto">
    <w:name w:val="Texto"/>
    <w:basedOn w:val="Normal"/>
    <w:pPr>
      <w:ind w:firstLine="510"/>
    </w:pPr>
  </w:style>
  <w:style w:type="paragraph" w:styleId="Ttulo">
    <w:name w:val="Title"/>
    <w:basedOn w:val="Normal"/>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
    <w:rsid w:val="000A11D4"/>
    <w:pPr>
      <w:ind w:left="510" w:hanging="510"/>
    </w:pPr>
  </w:style>
  <w:style w:type="paragraph" w:customStyle="1" w:styleId="margen1">
    <w:name w:val="margen1"/>
    <w:basedOn w:val="Normal"/>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Textodeglobo">
    <w:name w:val="Balloon Text"/>
    <w:basedOn w:val="Normal"/>
    <w:link w:val="TextodegloboCar"/>
    <w:rsid w:val="00F0481A"/>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F0481A"/>
    <w:rPr>
      <w:rFonts w:ascii="Tahoma" w:hAnsi="Tahoma" w:cs="Tahoma"/>
      <w:sz w:val="16"/>
      <w:szCs w:val="16"/>
      <w:lang w:val="es-ES_tradnl"/>
    </w:rPr>
  </w:style>
  <w:style w:type="character" w:styleId="Hipervnculo">
    <w:name w:val="Hyperlink"/>
    <w:basedOn w:val="Fuentedeprrafopredeter"/>
    <w:uiPriority w:val="99"/>
    <w:unhideWhenUsed/>
    <w:rsid w:val="00992725"/>
    <w:rPr>
      <w:color w:val="0000FF" w:themeColor="hyperlink"/>
      <w:u w:val="single"/>
    </w:rPr>
  </w:style>
  <w:style w:type="character" w:customStyle="1" w:styleId="EncabezadoCar">
    <w:name w:val="Encabezado Car"/>
    <w:basedOn w:val="Fuentedeprrafopredeter"/>
    <w:link w:val="Encabezado"/>
    <w:rsid w:val="00810945"/>
    <w:rPr>
      <w:rFonts w:ascii="Futura Lt BT" w:hAnsi="Futura Lt BT"/>
      <w:b/>
      <w:caps/>
      <w:sz w:val="26"/>
      <w:lang w:val="es-ES_tradnl"/>
    </w:rPr>
  </w:style>
  <w:style w:type="paragraph" w:customStyle="1" w:styleId="anotaciones0">
    <w:name w:val="anotaciones"/>
    <w:basedOn w:val="Normal"/>
    <w:next w:val="Texto"/>
    <w:rsid w:val="002101E5"/>
    <w:pPr>
      <w:tabs>
        <w:tab w:val="clear" w:pos="1021"/>
        <w:tab w:val="clear" w:pos="1531"/>
        <w:tab w:val="clear" w:pos="2041"/>
        <w:tab w:val="clear" w:pos="2552"/>
        <w:tab w:val="clear" w:pos="3062"/>
        <w:tab w:val="clear" w:pos="3572"/>
        <w:tab w:val="left" w:pos="3544"/>
      </w:tabs>
      <w:spacing w:line="240" w:lineRule="auto"/>
      <w:ind w:left="3544"/>
    </w:pPr>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Normal"/>
    <w:link w:val="EncabezadoCar"/>
    <w:pPr>
      <w:tabs>
        <w:tab w:val="left" w:pos="3544"/>
      </w:tabs>
    </w:pPr>
    <w:rPr>
      <w:b/>
      <w:caps/>
    </w:rPr>
  </w:style>
  <w:style w:type="paragraph" w:styleId="Piedepgina">
    <w:name w:val="footer"/>
    <w:basedOn w:val="Normal"/>
    <w:pPr>
      <w:tabs>
        <w:tab w:val="center" w:pos="4419"/>
        <w:tab w:val="right" w:pos="8838"/>
      </w:tabs>
    </w:pPr>
  </w:style>
  <w:style w:type="paragraph" w:styleId="Textoindependiente">
    <w:name w:val="Body Text"/>
    <w:basedOn w:val="Normal"/>
    <w:pPr>
      <w:spacing w:line="75" w:lineRule="exact"/>
      <w:ind w:right="5623"/>
    </w:pPr>
    <w:rPr>
      <w:snapToGrid w:val="0"/>
      <w:color w:val="808080"/>
      <w:sz w:val="14"/>
    </w:rPr>
  </w:style>
  <w:style w:type="paragraph" w:styleId="Textoindependiente2">
    <w:name w:val="Body Text 2"/>
    <w:basedOn w:val="Normal"/>
    <w:rPr>
      <w:color w:val="000000"/>
      <w:sz w:val="15"/>
    </w:rPr>
  </w:style>
  <w:style w:type="character" w:styleId="Nmerodepgina">
    <w:name w:val="page number"/>
    <w:basedOn w:val="Fuentedeprrafopredeter"/>
  </w:style>
  <w:style w:type="paragraph" w:styleId="Lista">
    <w:name w:val="List"/>
    <w:basedOn w:val="Normal"/>
    <w:pPr>
      <w:ind w:left="283" w:hanging="283"/>
    </w:pPr>
    <w:rPr>
      <w:sz w:val="24"/>
    </w:rPr>
  </w:style>
  <w:style w:type="paragraph" w:customStyle="1" w:styleId="Anotaciones">
    <w:name w:val="Anotaciones"/>
    <w:basedOn w:val="Normal"/>
    <w:next w:val="Normal"/>
    <w:pPr>
      <w:tabs>
        <w:tab w:val="left" w:pos="3544"/>
      </w:tabs>
      <w:ind w:left="3544"/>
    </w:pPr>
    <w:rPr>
      <w:i/>
    </w:rPr>
  </w:style>
  <w:style w:type="paragraph" w:customStyle="1" w:styleId="Texto">
    <w:name w:val="Texto"/>
    <w:basedOn w:val="Normal"/>
    <w:pPr>
      <w:ind w:firstLine="510"/>
    </w:pPr>
  </w:style>
  <w:style w:type="paragraph" w:styleId="Ttulo">
    <w:name w:val="Title"/>
    <w:basedOn w:val="Normal"/>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
    <w:rsid w:val="000A11D4"/>
    <w:pPr>
      <w:ind w:left="510" w:hanging="510"/>
    </w:pPr>
  </w:style>
  <w:style w:type="paragraph" w:customStyle="1" w:styleId="margen1">
    <w:name w:val="margen1"/>
    <w:basedOn w:val="Normal"/>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Textodeglobo">
    <w:name w:val="Balloon Text"/>
    <w:basedOn w:val="Normal"/>
    <w:link w:val="TextodegloboCar"/>
    <w:rsid w:val="00F0481A"/>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F0481A"/>
    <w:rPr>
      <w:rFonts w:ascii="Tahoma" w:hAnsi="Tahoma" w:cs="Tahoma"/>
      <w:sz w:val="16"/>
      <w:szCs w:val="16"/>
      <w:lang w:val="es-ES_tradnl"/>
    </w:rPr>
  </w:style>
  <w:style w:type="character" w:styleId="Hipervnculo">
    <w:name w:val="Hyperlink"/>
    <w:basedOn w:val="Fuentedeprrafopredeter"/>
    <w:uiPriority w:val="99"/>
    <w:unhideWhenUsed/>
    <w:rsid w:val="00992725"/>
    <w:rPr>
      <w:color w:val="0000FF" w:themeColor="hyperlink"/>
      <w:u w:val="single"/>
    </w:rPr>
  </w:style>
  <w:style w:type="character" w:customStyle="1" w:styleId="EncabezadoCar">
    <w:name w:val="Encabezado Car"/>
    <w:basedOn w:val="Fuentedeprrafopredeter"/>
    <w:link w:val="Encabezado"/>
    <w:rsid w:val="00810945"/>
    <w:rPr>
      <w:rFonts w:ascii="Futura Lt BT" w:hAnsi="Futura Lt BT"/>
      <w:b/>
      <w:caps/>
      <w:sz w:val="26"/>
      <w:lang w:val="es-ES_tradnl"/>
    </w:rPr>
  </w:style>
  <w:style w:type="paragraph" w:customStyle="1" w:styleId="anotaciones0">
    <w:name w:val="anotaciones"/>
    <w:basedOn w:val="Normal"/>
    <w:next w:val="Texto"/>
    <w:rsid w:val="002101E5"/>
    <w:pPr>
      <w:tabs>
        <w:tab w:val="clear" w:pos="1021"/>
        <w:tab w:val="clear" w:pos="1531"/>
        <w:tab w:val="clear" w:pos="2041"/>
        <w:tab w:val="clear" w:pos="2552"/>
        <w:tab w:val="clear" w:pos="3062"/>
        <w:tab w:val="clear" w:pos="3572"/>
        <w:tab w:val="left" w:pos="3544"/>
      </w:tabs>
      <w:spacing w:line="240" w:lineRule="auto"/>
      <w:ind w:left="354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1637B-B802-47BA-BA25-8F5B7214D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90</TotalTime>
  <Pages>193</Pages>
  <Words>55465</Words>
  <Characters>297897</Characters>
  <Application>Microsoft Office Word</Application>
  <DocSecurity>0</DocSecurity>
  <Lines>9609</Lines>
  <Paragraphs>3759</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
    </vt:vector>
  </TitlesOfParts>
  <Company>Hewlett-Packard Company</Company>
  <LinksUpToDate>false</LinksUpToDate>
  <CharactersWithSpaces>349603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García Vicho, Borja</cp:lastModifiedBy>
  <cp:revision>33</cp:revision>
  <cp:lastPrinted>2019-11-28T12:30:00Z</cp:lastPrinted>
  <dcterms:created xsi:type="dcterms:W3CDTF">2019-11-28T09:41:00Z</dcterms:created>
  <dcterms:modified xsi:type="dcterms:W3CDTF">2019-11-28T17:35:00Z</dcterms:modified>
</cp:coreProperties>
</file>