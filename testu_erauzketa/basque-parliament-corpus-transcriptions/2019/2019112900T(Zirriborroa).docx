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5A3" w:rsidRPr="00225CC7" w:rsidRDefault="009965A3" w:rsidP="00BB6F38">
      <w:pPr>
        <w:pStyle w:val="Texto"/>
        <w:rPr>
          <w:rFonts w:ascii="Futura Md BT" w:hAnsi="Futura Md BT"/>
          <w:lang w:val="eu-ES"/>
        </w:rPr>
      </w:pPr>
      <w:r w:rsidRPr="00225CC7">
        <w:rPr>
          <w:rFonts w:ascii="Futura Md BT" w:hAnsi="Futura Md BT"/>
          <w:lang w:val="eu-ES"/>
        </w:rPr>
        <w:t>2019KO AZAROAREN 29KO OSOKO BILKURAREN HITZEZ HITZEKO TRANSKRIPZIOA</w:t>
      </w:r>
    </w:p>
    <w:p w:rsidR="009965A3" w:rsidRPr="00225CC7" w:rsidRDefault="009965A3" w:rsidP="00BB6F38">
      <w:pPr>
        <w:pStyle w:val="Texto"/>
        <w:rPr>
          <w:lang w:val="eu-ES"/>
        </w:rPr>
      </w:pPr>
    </w:p>
    <w:p w:rsidR="009965A3" w:rsidRPr="00225CC7" w:rsidRDefault="009965A3" w:rsidP="00BB6F38">
      <w:pPr>
        <w:pStyle w:val="Texto"/>
        <w:rPr>
          <w:lang w:val="eu-ES"/>
        </w:rPr>
      </w:pPr>
    </w:p>
    <w:p w:rsidR="009965A3" w:rsidRPr="00225CC7" w:rsidRDefault="009965A3" w:rsidP="00BB6F38">
      <w:pPr>
        <w:pStyle w:val="Texto"/>
        <w:rPr>
          <w:lang w:val="eu-ES"/>
        </w:rPr>
      </w:pPr>
    </w:p>
    <w:p w:rsidR="009965A3" w:rsidRPr="00BF7890" w:rsidRDefault="009965A3" w:rsidP="00BB6F38">
      <w:pPr>
        <w:pStyle w:val="votaciones"/>
        <w:rPr>
          <w:lang w:val="eu-ES"/>
        </w:rPr>
      </w:pPr>
      <w:r w:rsidRPr="00BF7890">
        <w:rPr>
          <w:lang w:val="eu-ES"/>
        </w:rPr>
        <w:t>Goize</w:t>
      </w:r>
      <w:r>
        <w:rPr>
          <w:lang w:val="eu-ES"/>
        </w:rPr>
        <w:t>ko bederatziak eta hogeita hamaikan</w:t>
      </w:r>
      <w:r w:rsidRPr="00BF7890">
        <w:rPr>
          <w:lang w:val="eu-ES"/>
        </w:rPr>
        <w:t xml:space="preserve"> hasi da bilkura.</w:t>
      </w:r>
    </w:p>
    <w:p w:rsidR="009965A3" w:rsidRDefault="009965A3" w:rsidP="00BB6F38">
      <w:pPr>
        <w:pStyle w:val="Texto"/>
        <w:rPr>
          <w:lang w:val="eu-ES"/>
        </w:rPr>
      </w:pPr>
    </w:p>
    <w:p w:rsidR="009965A3" w:rsidRPr="00BF7890" w:rsidRDefault="009965A3" w:rsidP="00BB6F38">
      <w:pPr>
        <w:pStyle w:val="Texto"/>
        <w:rPr>
          <w:lang w:val="eu-ES"/>
        </w:rPr>
      </w:pPr>
    </w:p>
    <w:p w:rsidR="009965A3" w:rsidRDefault="009965A3" w:rsidP="00BB6F38">
      <w:pPr>
        <w:pStyle w:val="Texto"/>
        <w:rPr>
          <w:lang w:val="eu-ES"/>
        </w:rPr>
      </w:pPr>
      <w:r w:rsidRPr="00BF7890">
        <w:rPr>
          <w:rFonts w:ascii="Futura Md BT" w:hAnsi="Futura Md BT"/>
          <w:lang w:val="eu-ES"/>
        </w:rPr>
        <w:t>LEHENDAKARIAK</w:t>
      </w:r>
      <w:r w:rsidRPr="00BF7890">
        <w:rPr>
          <w:lang w:val="eu-ES"/>
        </w:rPr>
        <w:t xml:space="preserve"> (</w:t>
      </w:r>
      <w:proofErr w:type="spellStart"/>
      <w:r w:rsidRPr="00BF7890">
        <w:rPr>
          <w:lang w:val="eu-ES"/>
        </w:rPr>
        <w:t>Tejeria</w:t>
      </w:r>
      <w:proofErr w:type="spellEnd"/>
      <w:r w:rsidRPr="00BF7890">
        <w:rPr>
          <w:lang w:val="eu-ES"/>
        </w:rPr>
        <w:t xml:space="preserve"> </w:t>
      </w:r>
      <w:proofErr w:type="spellStart"/>
      <w:r w:rsidRPr="00BF7890">
        <w:rPr>
          <w:lang w:val="eu-ES"/>
        </w:rPr>
        <w:t>Otermin</w:t>
      </w:r>
      <w:proofErr w:type="spellEnd"/>
      <w:r w:rsidRPr="00BF7890">
        <w:rPr>
          <w:lang w:val="eu-ES"/>
        </w:rPr>
        <w:t>)</w:t>
      </w:r>
      <w:r>
        <w:rPr>
          <w:lang w:val="eu-ES"/>
        </w:rPr>
        <w:t>:</w:t>
      </w:r>
      <w:r w:rsidRPr="00BF7890">
        <w:rPr>
          <w:lang w:val="eu-ES"/>
        </w:rPr>
        <w:t xml:space="preserve"> </w:t>
      </w:r>
      <w:r>
        <w:rPr>
          <w:lang w:val="eu-ES"/>
        </w:rPr>
        <w:t xml:space="preserve">Egun on guztioi. </w:t>
      </w:r>
      <w:r w:rsidRPr="000C3754">
        <w:rPr>
          <w:lang w:val="eu-ES"/>
        </w:rPr>
        <w:t>Osoko bilkura hasi</w:t>
      </w:r>
      <w:r>
        <w:rPr>
          <w:lang w:val="eu-ES"/>
        </w:rPr>
        <w:t>ko dugu.</w:t>
      </w:r>
    </w:p>
    <w:p w:rsidR="009965A3" w:rsidRPr="009965A3" w:rsidRDefault="009965A3" w:rsidP="00BB6F38">
      <w:pPr>
        <w:pStyle w:val="Texto"/>
        <w:rPr>
          <w:lang w:val="eu-ES"/>
        </w:rPr>
      </w:pPr>
    </w:p>
    <w:p w:rsidR="009965A3" w:rsidRDefault="009965A3" w:rsidP="00BB6F38">
      <w:pPr>
        <w:pStyle w:val="Texto"/>
        <w:rPr>
          <w:lang w:val="eu-ES"/>
        </w:rPr>
      </w:pPr>
      <w:r w:rsidRPr="00DD2C9B">
        <w:rPr>
          <w:lang w:val="eu-ES"/>
        </w:rPr>
        <w:t xml:space="preserve">Gai-zerrendako lehenengo puntua: "Galdera, Mikel </w:t>
      </w:r>
      <w:proofErr w:type="spellStart"/>
      <w:r w:rsidRPr="00DD2C9B">
        <w:rPr>
          <w:lang w:val="eu-ES"/>
        </w:rPr>
        <w:t>Arruabarrena</w:t>
      </w:r>
      <w:proofErr w:type="spellEnd"/>
      <w:r w:rsidRPr="00DD2C9B">
        <w:rPr>
          <w:lang w:val="eu-ES"/>
        </w:rPr>
        <w:t xml:space="preserve"> Azpitarte</w:t>
      </w:r>
      <w:r>
        <w:rPr>
          <w:lang w:val="eu-ES"/>
        </w:rPr>
        <w:t>k,</w:t>
      </w:r>
      <w:r w:rsidRPr="00DD2C9B">
        <w:rPr>
          <w:lang w:val="eu-ES"/>
        </w:rPr>
        <w:t xml:space="preserve"> </w:t>
      </w:r>
      <w:proofErr w:type="spellStart"/>
      <w:r w:rsidRPr="00DD2C9B">
        <w:rPr>
          <w:lang w:val="eu-ES"/>
        </w:rPr>
        <w:t>Euzko</w:t>
      </w:r>
      <w:proofErr w:type="spellEnd"/>
      <w:r w:rsidRPr="00DD2C9B">
        <w:rPr>
          <w:lang w:val="eu-ES"/>
        </w:rPr>
        <w:t xml:space="preserve"> Abertzaleak taldeko legebiltzarkideak</w:t>
      </w:r>
      <w:r>
        <w:rPr>
          <w:lang w:val="eu-ES"/>
        </w:rPr>
        <w:t>,</w:t>
      </w:r>
      <w:r w:rsidRPr="00DD2C9B">
        <w:rPr>
          <w:lang w:val="eu-ES"/>
        </w:rPr>
        <w:t xml:space="preserve"> Ogasun eta Ekonomiako sailburuari egina, Euskadik 2020an onartutako aurrekontuak izatearen garrantziari buruz</w:t>
      </w:r>
      <w:r w:rsidR="00B21E66">
        <w:rPr>
          <w:lang w:val="eu-ES"/>
        </w:rPr>
        <w:t>"</w:t>
      </w:r>
      <w:r>
        <w:rPr>
          <w:lang w:val="eu-ES"/>
        </w:rPr>
        <w:t>.</w:t>
      </w:r>
    </w:p>
    <w:p w:rsidR="009965A3" w:rsidRDefault="009965A3" w:rsidP="00BB6F38">
      <w:pPr>
        <w:pStyle w:val="Texto"/>
        <w:rPr>
          <w:lang w:val="eu-ES"/>
        </w:rPr>
      </w:pPr>
    </w:p>
    <w:p w:rsidR="009965A3" w:rsidRDefault="009965A3" w:rsidP="00BB6F38">
      <w:pPr>
        <w:pStyle w:val="Texto"/>
        <w:rPr>
          <w:lang w:val="eu-ES"/>
        </w:rPr>
      </w:pPr>
      <w:proofErr w:type="spellStart"/>
      <w:r>
        <w:rPr>
          <w:lang w:val="eu-ES"/>
        </w:rPr>
        <w:t>Arruabarrena</w:t>
      </w:r>
      <w:proofErr w:type="spellEnd"/>
      <w:r>
        <w:rPr>
          <w:lang w:val="eu-ES"/>
        </w:rPr>
        <w:t xml:space="preserve"> jauna,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DD5D23">
        <w:rPr>
          <w:rFonts w:ascii="Futura Md BT" w:hAnsi="Futura Md BT"/>
          <w:lang w:val="eu-ES"/>
        </w:rPr>
        <w:t xml:space="preserve">ARRUABARRENA AZPITARTE </w:t>
      </w:r>
      <w:r>
        <w:rPr>
          <w:lang w:val="eu-ES"/>
        </w:rPr>
        <w:t>jaunak</w:t>
      </w:r>
      <w:r w:rsidRPr="00DD5D23">
        <w:rPr>
          <w:rFonts w:ascii="Futura Md BT" w:hAnsi="Futura Md BT"/>
          <w:lang w:val="eu-ES"/>
        </w:rPr>
        <w:t>:</w:t>
      </w:r>
      <w:r>
        <w:rPr>
          <w:lang w:val="eu-ES"/>
        </w:rPr>
        <w:t xml:space="preserve"> Eskerrik asko, </w:t>
      </w:r>
      <w:proofErr w:type="spellStart"/>
      <w:r>
        <w:rPr>
          <w:lang w:val="eu-ES"/>
        </w:rPr>
        <w:t>legebiltzarburu</w:t>
      </w:r>
      <w:proofErr w:type="spellEnd"/>
      <w:r>
        <w:rPr>
          <w:lang w:val="eu-ES"/>
        </w:rPr>
        <w:t xml:space="preserve"> andrea. Legebiltzarkideok, sailburu jaun-andreok, lehendakari jauna, egun on.</w:t>
      </w:r>
    </w:p>
    <w:p w:rsidR="009965A3" w:rsidRDefault="009965A3" w:rsidP="00BB6F38">
      <w:pPr>
        <w:pStyle w:val="Texto"/>
        <w:rPr>
          <w:lang w:val="eu-ES"/>
        </w:rPr>
      </w:pPr>
    </w:p>
    <w:p w:rsidR="009965A3" w:rsidRDefault="009965A3" w:rsidP="00BB6F38">
      <w:pPr>
        <w:pStyle w:val="Texto"/>
        <w:rPr>
          <w:lang w:val="eu-ES"/>
        </w:rPr>
      </w:pPr>
      <w:r>
        <w:rPr>
          <w:lang w:val="eu-ES"/>
        </w:rPr>
        <w:t xml:space="preserve">Azpiazu jauna, </w:t>
      </w:r>
      <w:proofErr w:type="spellStart"/>
      <w:r>
        <w:rPr>
          <w:lang w:val="eu-ES"/>
        </w:rPr>
        <w:t>fetxa</w:t>
      </w:r>
      <w:proofErr w:type="spellEnd"/>
      <w:r>
        <w:rPr>
          <w:lang w:val="eu-ES"/>
        </w:rPr>
        <w:t xml:space="preserve"> hauek egun bereziak izaten dira, eta ez bakarrik Gabonak datozelako, erakunde publiko gehienetan aurrekontuak aurkeztu egiten dira eta negoziatu egiten dira, eta Jaurlaritzak egin du bere ibilbidearen hasiera hau, orain dela hiru aste batzordean azaldu zenuten aurrekontuak. Eta, horrez geroztik, negoziaketa bat ematen ari da, ematen du Elkarrekin </w:t>
      </w:r>
      <w:proofErr w:type="spellStart"/>
      <w:r>
        <w:rPr>
          <w:lang w:val="eu-ES"/>
        </w:rPr>
        <w:t>Podemosekin</w:t>
      </w:r>
      <w:proofErr w:type="spellEnd"/>
      <w:r>
        <w:rPr>
          <w:lang w:val="eu-ES"/>
        </w:rPr>
        <w:t xml:space="preserve"> egiten ari direla negoziaketa ariketa inportanteenak, EH Bilduk eta Alderdi Popularrak, hasiera batean behintzat, prestutasun handirik ez dutelako erakutsi.</w:t>
      </w:r>
    </w:p>
    <w:p w:rsidR="009965A3" w:rsidRDefault="009965A3" w:rsidP="00BB6F38">
      <w:pPr>
        <w:pStyle w:val="Texto"/>
        <w:rPr>
          <w:lang w:val="eu-ES"/>
        </w:rPr>
      </w:pPr>
    </w:p>
    <w:p w:rsidR="009965A3" w:rsidRDefault="009965A3" w:rsidP="00BB6F38">
      <w:pPr>
        <w:pStyle w:val="Texto"/>
        <w:rPr>
          <w:lang w:val="eu-ES"/>
        </w:rPr>
      </w:pPr>
      <w:r>
        <w:rPr>
          <w:lang w:val="eu-ES"/>
        </w:rPr>
        <w:t>Gure alderdiak, noski, aurrekontuak babestu egiten ditu, 10 eurotik 8 politika sozialetara bideratzen dituelako, aurrekontuaren % 10 gizon eta emakumeen arteko berdintasunera bideratzen duelako eta % 5 ingurugiroaren aldeko defentsan. O</w:t>
      </w:r>
      <w:r w:rsidRPr="002E3893">
        <w:rPr>
          <w:lang w:val="eu-ES"/>
        </w:rPr>
        <w:t xml:space="preserve">ro har, </w:t>
      </w:r>
      <w:r>
        <w:rPr>
          <w:lang w:val="eu-ES"/>
        </w:rPr>
        <w:t>oro har, abiapuntu ona da n</w:t>
      </w:r>
      <w:r w:rsidRPr="002E3893">
        <w:rPr>
          <w:lang w:val="eu-ES"/>
        </w:rPr>
        <w:t>egoziaketa arrakastatsu bat izateko eta</w:t>
      </w:r>
      <w:r>
        <w:rPr>
          <w:lang w:val="eu-ES"/>
        </w:rPr>
        <w:t>,</w:t>
      </w:r>
      <w:r w:rsidRPr="002E3893">
        <w:rPr>
          <w:lang w:val="eu-ES"/>
        </w:rPr>
        <w:t xml:space="preserve"> hurrengo urtera begira</w:t>
      </w:r>
      <w:r>
        <w:rPr>
          <w:lang w:val="eu-ES"/>
        </w:rPr>
        <w:t>, aurrekontu batzuk izateko.</w:t>
      </w:r>
    </w:p>
    <w:p w:rsidR="009965A3" w:rsidRDefault="009965A3" w:rsidP="00BB6F38">
      <w:pPr>
        <w:pStyle w:val="Texto"/>
        <w:rPr>
          <w:lang w:val="eu-ES"/>
        </w:rPr>
      </w:pPr>
    </w:p>
    <w:p w:rsidR="009965A3" w:rsidRDefault="009965A3" w:rsidP="00BB6F38">
      <w:pPr>
        <w:pStyle w:val="Texto"/>
        <w:rPr>
          <w:lang w:val="eu-ES"/>
        </w:rPr>
      </w:pPr>
      <w:r>
        <w:rPr>
          <w:lang w:val="eu-ES"/>
        </w:rPr>
        <w:t>Orokorrean, hausnarket</w:t>
      </w:r>
      <w:r w:rsidRPr="002E3893">
        <w:rPr>
          <w:lang w:val="eu-ES"/>
        </w:rPr>
        <w:t>a txiki bat egitearren, esango nuke gizarteak nolabaiteko ezinegona daukala gauzak azkar aldatzen direlako eta</w:t>
      </w:r>
      <w:r>
        <w:rPr>
          <w:lang w:val="eu-ES"/>
        </w:rPr>
        <w:t>,</w:t>
      </w:r>
      <w:r w:rsidRPr="002E3893">
        <w:rPr>
          <w:lang w:val="eu-ES"/>
        </w:rPr>
        <w:t xml:space="preserve"> batzuetan</w:t>
      </w:r>
      <w:r>
        <w:rPr>
          <w:lang w:val="eu-ES"/>
        </w:rPr>
        <w:t>,</w:t>
      </w:r>
      <w:r w:rsidRPr="002E3893">
        <w:rPr>
          <w:lang w:val="eu-ES"/>
        </w:rPr>
        <w:t xml:space="preserve"> egokitzeko denborarik ez daukalako. Eta gure ustetan, erakundeek eta baita politikariek, baita Legebiltzar honek ere, helduleku</w:t>
      </w:r>
      <w:r>
        <w:rPr>
          <w:lang w:val="eu-ES"/>
        </w:rPr>
        <w:t xml:space="preserve"> bat eman behar dio gizarteari, z</w:t>
      </w:r>
      <w:r w:rsidRPr="002E3893">
        <w:rPr>
          <w:lang w:val="eu-ES"/>
        </w:rPr>
        <w:t>iurtasun heldu leku bat</w:t>
      </w:r>
      <w:r>
        <w:rPr>
          <w:lang w:val="eu-ES"/>
        </w:rPr>
        <w:t>. E</w:t>
      </w:r>
      <w:r w:rsidRPr="002E3893">
        <w:rPr>
          <w:lang w:val="eu-ES"/>
        </w:rPr>
        <w:t>ta gure eskuan dagoen guztia egin behar dugu</w:t>
      </w:r>
      <w:r>
        <w:rPr>
          <w:lang w:val="eu-ES"/>
        </w:rPr>
        <w:t>,</w:t>
      </w:r>
      <w:r w:rsidRPr="002E3893">
        <w:rPr>
          <w:lang w:val="eu-ES"/>
        </w:rPr>
        <w:t xml:space="preserve"> baita Legebiltzar honetan ere</w:t>
      </w:r>
      <w:r>
        <w:rPr>
          <w:lang w:val="eu-ES"/>
        </w:rPr>
        <w:t>,</w:t>
      </w:r>
      <w:r w:rsidRPr="002E3893">
        <w:rPr>
          <w:lang w:val="eu-ES"/>
        </w:rPr>
        <w:t xml:space="preserve"> helduleku </w:t>
      </w:r>
      <w:r>
        <w:rPr>
          <w:lang w:val="eu-ES"/>
        </w:rPr>
        <w:t xml:space="preserve">hori hiritargoari eskaintzeko. Hurrengo </w:t>
      </w:r>
      <w:proofErr w:type="spellStart"/>
      <w:r>
        <w:rPr>
          <w:lang w:val="eu-ES"/>
        </w:rPr>
        <w:t>fetxei</w:t>
      </w:r>
      <w:proofErr w:type="spellEnd"/>
      <w:r w:rsidRPr="002E3893">
        <w:rPr>
          <w:lang w:val="eu-ES"/>
        </w:rPr>
        <w:t xml:space="preserve"> begira, beraz, eskatuko genuke Legebiltzar honetan talde biltzarkide hauek </w:t>
      </w:r>
      <w:r>
        <w:rPr>
          <w:lang w:val="eu-ES"/>
        </w:rPr>
        <w:t>helduleku h</w:t>
      </w:r>
      <w:r w:rsidRPr="002E3893">
        <w:rPr>
          <w:lang w:val="eu-ES"/>
        </w:rPr>
        <w:t>ori eskaintzea</w:t>
      </w:r>
      <w:r>
        <w:rPr>
          <w:lang w:val="eu-ES"/>
        </w:rPr>
        <w:t>,</w:t>
      </w:r>
      <w:r w:rsidRPr="002E3893">
        <w:rPr>
          <w:lang w:val="eu-ES"/>
        </w:rPr>
        <w:t xml:space="preserve"> eta</w:t>
      </w:r>
      <w:r>
        <w:rPr>
          <w:lang w:val="eu-ES"/>
        </w:rPr>
        <w:t>,</w:t>
      </w:r>
      <w:r w:rsidRPr="002E3893">
        <w:rPr>
          <w:lang w:val="eu-ES"/>
        </w:rPr>
        <w:t xml:space="preserve"> aurrekontuen negoziaketetan</w:t>
      </w:r>
      <w:r>
        <w:rPr>
          <w:lang w:val="eu-ES"/>
        </w:rPr>
        <w:t>,</w:t>
      </w:r>
      <w:r w:rsidRPr="002E3893">
        <w:rPr>
          <w:lang w:val="eu-ES"/>
        </w:rPr>
        <w:t xml:space="preserve"> benetan akordiorako nahi horrekin akordio bat onestea.</w:t>
      </w:r>
    </w:p>
    <w:p w:rsidR="009965A3" w:rsidRDefault="009965A3" w:rsidP="00BB6F38">
      <w:pPr>
        <w:pStyle w:val="Texto"/>
        <w:rPr>
          <w:lang w:val="eu-ES"/>
        </w:rPr>
      </w:pPr>
    </w:p>
    <w:p w:rsidR="009965A3" w:rsidRDefault="009965A3" w:rsidP="00BB6F38">
      <w:pPr>
        <w:pStyle w:val="Texto"/>
        <w:rPr>
          <w:lang w:val="eu-ES"/>
        </w:rPr>
      </w:pPr>
      <w:r w:rsidRPr="002E3893">
        <w:rPr>
          <w:lang w:val="eu-ES"/>
        </w:rPr>
        <w:t>Beraz, behin hau esanda, galdera errolda</w:t>
      </w:r>
      <w:r>
        <w:rPr>
          <w:lang w:val="eu-ES"/>
        </w:rPr>
        <w:t>tuta dagoen moduan botako dizut: azaldu al zeniguke,</w:t>
      </w:r>
      <w:r w:rsidRPr="002E3893">
        <w:rPr>
          <w:lang w:val="eu-ES"/>
        </w:rPr>
        <w:t xml:space="preserve"> sailburu jauna, zein garrantzitsua den Euskadik 2020an onartutako aurrekontu batzuk izatea etorkizuneko err</w:t>
      </w:r>
      <w:r>
        <w:rPr>
          <w:lang w:val="eu-ES"/>
        </w:rPr>
        <w:t>onkei aurre egin ahal izateko?</w:t>
      </w:r>
    </w:p>
    <w:p w:rsidR="009965A3" w:rsidRDefault="009965A3" w:rsidP="00BB6F38">
      <w:pPr>
        <w:pStyle w:val="Texto"/>
        <w:rPr>
          <w:lang w:val="eu-ES"/>
        </w:rPr>
      </w:pPr>
    </w:p>
    <w:p w:rsidR="009965A3" w:rsidRDefault="009965A3" w:rsidP="00BB6F38">
      <w:pPr>
        <w:pStyle w:val="Texto"/>
        <w:rPr>
          <w:lang w:val="eu-ES"/>
        </w:rPr>
      </w:pPr>
      <w:r>
        <w:rPr>
          <w:lang w:val="eu-ES"/>
        </w:rPr>
        <w:t>Eskerrik asko.</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071964">
        <w:rPr>
          <w:rFonts w:ascii="Futura Md BT" w:hAnsi="Futura Md BT"/>
          <w:lang w:val="eu-ES"/>
        </w:rPr>
        <w:t xml:space="preserve">LEHENDAKARIAK: </w:t>
      </w:r>
      <w:r w:rsidRPr="002E3893">
        <w:rPr>
          <w:lang w:val="eu-ES"/>
        </w:rPr>
        <w:t xml:space="preserve">Eskerrik asko, </w:t>
      </w:r>
      <w:proofErr w:type="spellStart"/>
      <w:r>
        <w:rPr>
          <w:lang w:val="eu-ES"/>
        </w:rPr>
        <w:t>Arruabarrena</w:t>
      </w:r>
      <w:proofErr w:type="spellEnd"/>
      <w:r w:rsidRPr="002E3893">
        <w:rPr>
          <w:lang w:val="eu-ES"/>
        </w:rPr>
        <w:t xml:space="preserve"> jauna.</w:t>
      </w:r>
    </w:p>
    <w:p w:rsidR="009965A3" w:rsidRDefault="009965A3" w:rsidP="00BB6F38">
      <w:pPr>
        <w:pStyle w:val="Texto"/>
        <w:rPr>
          <w:lang w:val="eu-ES"/>
        </w:rPr>
      </w:pPr>
    </w:p>
    <w:p w:rsidR="009965A3" w:rsidRDefault="009965A3" w:rsidP="00BB6F38">
      <w:pPr>
        <w:pStyle w:val="Texto"/>
        <w:rPr>
          <w:lang w:val="eu-ES"/>
        </w:rPr>
      </w:pPr>
      <w:r w:rsidRPr="002E3893">
        <w:rPr>
          <w:lang w:val="eu-ES"/>
        </w:rPr>
        <w:t xml:space="preserve">Erantzuteko, Azpiazu jauna, zurea </w:t>
      </w:r>
      <w:r>
        <w:rPr>
          <w:lang w:val="eu-ES"/>
        </w:rPr>
        <w:t>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071964">
        <w:rPr>
          <w:rFonts w:ascii="Futura Md BT" w:hAnsi="Futura Md BT"/>
          <w:lang w:val="eu-ES"/>
        </w:rPr>
        <w:t xml:space="preserve">OGASUN ETA EKONOMIAKO SAILBURUAK </w:t>
      </w:r>
      <w:r>
        <w:rPr>
          <w:lang w:val="eu-ES"/>
        </w:rPr>
        <w:t>(Azpiazu Uriarte)</w:t>
      </w:r>
      <w:r w:rsidRPr="00071964">
        <w:rPr>
          <w:rFonts w:ascii="Futura Md BT" w:hAnsi="Futura Md BT"/>
          <w:lang w:val="eu-ES"/>
        </w:rPr>
        <w:t>:</w:t>
      </w:r>
      <w:r>
        <w:rPr>
          <w:lang w:val="eu-ES"/>
        </w:rPr>
        <w:t xml:space="preserve"> Legebiltzarreko presidente andrea,</w:t>
      </w:r>
      <w:r w:rsidRPr="002E3893">
        <w:rPr>
          <w:lang w:val="eu-ES"/>
        </w:rPr>
        <w:t xml:space="preserve"> lehendakari </w:t>
      </w:r>
      <w:r>
        <w:rPr>
          <w:lang w:val="eu-ES"/>
        </w:rPr>
        <w:t xml:space="preserve">jauna, sailburuok, legebiltzarkideok, </w:t>
      </w:r>
      <w:proofErr w:type="spellStart"/>
      <w:r>
        <w:rPr>
          <w:lang w:val="eu-ES"/>
        </w:rPr>
        <w:t>Arruabarrena</w:t>
      </w:r>
      <w:proofErr w:type="spellEnd"/>
      <w:r>
        <w:rPr>
          <w:lang w:val="eu-ES"/>
        </w:rPr>
        <w:t xml:space="preserve"> jauna, egun on denoi.</w:t>
      </w:r>
    </w:p>
    <w:p w:rsidR="009965A3" w:rsidRDefault="009965A3" w:rsidP="00BB6F38">
      <w:pPr>
        <w:pStyle w:val="Texto"/>
        <w:rPr>
          <w:lang w:val="eu-ES"/>
        </w:rPr>
      </w:pPr>
    </w:p>
    <w:p w:rsidR="009965A3" w:rsidRPr="009965A3" w:rsidRDefault="009965A3" w:rsidP="00BB6F38">
      <w:pPr>
        <w:pStyle w:val="Texto"/>
        <w:rPr>
          <w:lang w:val="eu-ES"/>
        </w:rPr>
      </w:pPr>
    </w:p>
    <w:p w:rsidR="009965A3" w:rsidRDefault="009965A3" w:rsidP="00BB6F38">
      <w:pPr>
        <w:pStyle w:val="Texto"/>
      </w:pPr>
      <w:r w:rsidRPr="00071964">
        <w:rPr>
          <w:rFonts w:ascii="Futura Md BT" w:hAnsi="Futura Md BT"/>
          <w:lang w:val="eu-ES"/>
        </w:rPr>
        <w:t xml:space="preserve">LEHENDAKARIAK: </w:t>
      </w:r>
      <w:r>
        <w:rPr>
          <w:lang w:val="eu-ES"/>
        </w:rPr>
        <w:t>Isiltasuna, mesedez.</w:t>
      </w:r>
    </w:p>
    <w:p w:rsidR="009965A3" w:rsidRDefault="009965A3" w:rsidP="00BB6F38">
      <w:pPr>
        <w:pStyle w:val="Texto"/>
      </w:pPr>
    </w:p>
    <w:p w:rsidR="009965A3" w:rsidRDefault="009965A3" w:rsidP="00BB6F38">
      <w:pPr>
        <w:pStyle w:val="Texto"/>
      </w:pPr>
    </w:p>
    <w:p w:rsidR="009965A3" w:rsidRDefault="009965A3" w:rsidP="00BB6F38">
      <w:pPr>
        <w:pStyle w:val="Texto"/>
      </w:pPr>
      <w:r w:rsidRPr="00071964">
        <w:rPr>
          <w:rFonts w:ascii="Futura Md BT" w:hAnsi="Futura Md BT"/>
          <w:lang w:val="eu-ES"/>
        </w:rPr>
        <w:t xml:space="preserve">OGASUN ETA EKONOMIAKO SAILBURUAK </w:t>
      </w:r>
      <w:r>
        <w:rPr>
          <w:lang w:val="eu-ES"/>
        </w:rPr>
        <w:t>(Azpiazu Uriarte)</w:t>
      </w:r>
      <w:r w:rsidRPr="00071964">
        <w:rPr>
          <w:rFonts w:ascii="Futura Md BT" w:hAnsi="Futura Md BT"/>
          <w:lang w:val="eu-ES"/>
        </w:rPr>
        <w:t>:</w:t>
      </w:r>
      <w:r>
        <w:rPr>
          <w:rFonts w:ascii="Futura Md BT" w:hAnsi="Futura Md BT"/>
          <w:lang w:val="eu-ES"/>
        </w:rPr>
        <w:t xml:space="preserve"> </w:t>
      </w:r>
      <w:r w:rsidRPr="00134852">
        <w:t xml:space="preserve">Como saben, un presupuesto aprobado permite a una institución desarrollar de forma </w:t>
      </w:r>
      <w:r>
        <w:t>ágil y adecuada</w:t>
      </w:r>
      <w:r w:rsidRPr="00134852">
        <w:t xml:space="preserve"> las políticas que contempla en su programa de gobierno. Permite cumplir nuestros compromisos con la ciudadanía, garantizar el bienestar, potenciar el desarrollo económico y el empleo. Un pres</w:t>
      </w:r>
      <w:r>
        <w:t>u</w:t>
      </w:r>
      <w:r w:rsidRPr="00134852">
        <w:t>puesto aprobado permite trabajar el presidente mirando hacia el futuro. Permite mantener y mejorar nuestro nivel de inversión en salud</w:t>
      </w:r>
      <w:r>
        <w:t>, en educación, en turismo, en c</w:t>
      </w:r>
      <w:r w:rsidRPr="00134852">
        <w:t>ultura, en servicios sociales, en justicia, en vivie</w:t>
      </w:r>
      <w:r>
        <w:t>nda;</w:t>
      </w:r>
      <w:r w:rsidRPr="00134852">
        <w:t xml:space="preserve"> en def</w:t>
      </w:r>
      <w:r>
        <w:t>initiva,</w:t>
      </w:r>
      <w:r w:rsidRPr="00134852">
        <w:t xml:space="preserve"> permite invertir en Euskadi</w:t>
      </w:r>
      <w:r>
        <w:t>. U</w:t>
      </w:r>
      <w:r w:rsidRPr="00134852">
        <w:t>n presupuesto aprobado nos</w:t>
      </w:r>
      <w:r>
        <w:t xml:space="preserve"> da la</w:t>
      </w:r>
      <w:r w:rsidRPr="00134852">
        <w:t xml:space="preserve"> oportunidad de mantenernos </w:t>
      </w:r>
      <w:r>
        <w:t>en</w:t>
      </w:r>
      <w:r w:rsidRPr="00134852">
        <w:t xml:space="preserve"> la vanguardia de la </w:t>
      </w:r>
      <w:r>
        <w:t>Unión</w:t>
      </w:r>
      <w:r w:rsidRPr="00134852">
        <w:t xml:space="preserve"> Europea 15 en igualdad </w:t>
      </w:r>
      <w:r>
        <w:t>en índices de bienestar y en innovación.</w:t>
      </w:r>
    </w:p>
    <w:p w:rsidR="009965A3" w:rsidRDefault="009965A3" w:rsidP="00BB6F38">
      <w:pPr>
        <w:pStyle w:val="Texto"/>
      </w:pPr>
    </w:p>
    <w:p w:rsidR="009965A3" w:rsidRDefault="009965A3" w:rsidP="00BB6F38">
      <w:pPr>
        <w:pStyle w:val="Texto"/>
      </w:pPr>
      <w:r w:rsidRPr="00134852">
        <w:t>Es cierto que el diseño del presupuesto requiere una int</w:t>
      </w:r>
      <w:r>
        <w:t>ensa labor de análisis</w:t>
      </w:r>
      <w:r w:rsidRPr="00134852">
        <w:t xml:space="preserve"> de necesidades, de cuantificación</w:t>
      </w:r>
      <w:r>
        <w:t>,</w:t>
      </w:r>
      <w:r w:rsidRPr="00134852">
        <w:t xml:space="preserve"> y, por lo tanto, nos obliga a priorizar los compromisos que hemos adquirido</w:t>
      </w:r>
      <w:r>
        <w:t>. P</w:t>
      </w:r>
      <w:r w:rsidRPr="00134852">
        <w:t>ara todos y todas es muy difícil decir no a determinadas cuestiones, pero la gestión de</w:t>
      </w:r>
      <w:r>
        <w:t>l</w:t>
      </w:r>
      <w:r w:rsidRPr="00134852">
        <w:t xml:space="preserve"> no es también una parte importante de nuestra responsabilidad. Responsabilidad que este Gobierno tiene para con una buena y rigurosa gestión de las cuentas públicas vascas. Creo que a lo largo de estos tres años lo hemos venido demostrando</w:t>
      </w:r>
      <w:r>
        <w:t>. E</w:t>
      </w:r>
      <w:r w:rsidRPr="00134852">
        <w:t xml:space="preserve">l Gobierno </w:t>
      </w:r>
      <w:r>
        <w:t>h</w:t>
      </w:r>
      <w:r w:rsidRPr="00134852">
        <w:t>a de</w:t>
      </w:r>
      <w:r>
        <w:t xml:space="preserve"> ser consciente</w:t>
      </w:r>
      <w:r w:rsidRPr="00134852">
        <w:t xml:space="preserve"> del marco económico presupuestario en el que se encuentra y con el que cuenta</w:t>
      </w:r>
      <w:r>
        <w:t>,</w:t>
      </w:r>
      <w:r w:rsidRPr="00134852">
        <w:t xml:space="preserve"> ya que de lo contrario es</w:t>
      </w:r>
      <w:r>
        <w:t>taríamos hipotecando a Euskadi.</w:t>
      </w:r>
    </w:p>
    <w:p w:rsidR="009965A3" w:rsidRDefault="009965A3" w:rsidP="00BB6F38">
      <w:pPr>
        <w:pStyle w:val="Texto"/>
      </w:pPr>
    </w:p>
    <w:p w:rsidR="009965A3" w:rsidRDefault="009965A3" w:rsidP="00BB6F38">
      <w:pPr>
        <w:pStyle w:val="Texto"/>
      </w:pPr>
      <w:r w:rsidRPr="00134852">
        <w:t>Elaborar un presupuesto requiere adaptarse a normativas que limitan</w:t>
      </w:r>
      <w:r>
        <w:t>,</w:t>
      </w:r>
      <w:r w:rsidRPr="00134852">
        <w:t xml:space="preserve"> en cierta medida</w:t>
      </w:r>
      <w:r>
        <w:t>,</w:t>
      </w:r>
      <w:r w:rsidRPr="00134852">
        <w:t xml:space="preserve"> nuestra capacidad de acción, pero con las que debemos convivir para respetar el marco legal y competencial. Por ello, dar forma </w:t>
      </w:r>
      <w:r>
        <w:t>a un proyecto de presupuestos</w:t>
      </w:r>
      <w:r w:rsidRPr="00134852">
        <w:t xml:space="preserve"> necesita de grandes dosis de realismo y de pragmatismo</w:t>
      </w:r>
      <w:r>
        <w:t>,</w:t>
      </w:r>
      <w:r w:rsidRPr="00134852">
        <w:t xml:space="preserve"> saber mirar a la cara a los retos que tenemos por delante y hacer una buena </w:t>
      </w:r>
      <w:r>
        <w:t>planificación</w:t>
      </w:r>
      <w:r w:rsidRPr="00134852">
        <w:t xml:space="preserve"> presupuesta</w:t>
      </w:r>
      <w:r>
        <w:t>ria para abordarlos.</w:t>
      </w:r>
    </w:p>
    <w:p w:rsidR="009965A3" w:rsidRDefault="009965A3" w:rsidP="00BB6F38">
      <w:pPr>
        <w:pStyle w:val="Texto"/>
      </w:pPr>
    </w:p>
    <w:p w:rsidR="009965A3" w:rsidRDefault="009965A3" w:rsidP="00BB6F38">
      <w:pPr>
        <w:pStyle w:val="Texto"/>
      </w:pPr>
      <w:r w:rsidRPr="00134852">
        <w:t xml:space="preserve">Si me </w:t>
      </w:r>
      <w:r>
        <w:t xml:space="preserve">permiten la metáfora, </w:t>
      </w:r>
      <w:r w:rsidRPr="00134852">
        <w:t xml:space="preserve">me atrevo a decir que diseñar un presupuesto </w:t>
      </w:r>
      <w:r w:rsidR="0094307F">
        <w:t>h</w:t>
      </w:r>
      <w:r w:rsidRPr="00134852">
        <w:t xml:space="preserve">a </w:t>
      </w:r>
      <w:r>
        <w:t xml:space="preserve">de </w:t>
      </w:r>
      <w:r w:rsidRPr="00134852">
        <w:t xml:space="preserve">hacerse con las luces largas encendidas, esas que nos </w:t>
      </w:r>
      <w:r>
        <w:t>permiten</w:t>
      </w:r>
      <w:r w:rsidRPr="00134852">
        <w:t xml:space="preserve"> ver más allá de lo que tenemos justo delante</w:t>
      </w:r>
      <w:r>
        <w:t>.</w:t>
      </w:r>
    </w:p>
    <w:p w:rsidR="009965A3" w:rsidRDefault="009965A3" w:rsidP="00BB6F38">
      <w:pPr>
        <w:pStyle w:val="Texto"/>
      </w:pPr>
    </w:p>
    <w:p w:rsidR="009965A3" w:rsidRDefault="009965A3" w:rsidP="00BB6F38">
      <w:pPr>
        <w:pStyle w:val="Texto"/>
        <w:rPr>
          <w:lang w:val="eu-ES"/>
        </w:rPr>
      </w:pPr>
      <w:r>
        <w:t>Dada nuestra</w:t>
      </w:r>
      <w:r w:rsidRPr="00134852">
        <w:t xml:space="preserve"> situa</w:t>
      </w:r>
      <w:r>
        <w:t>ción de minoría parlamentaria, n</w:t>
      </w:r>
      <w:r w:rsidRPr="00134852">
        <w:t>ecesitamos el apoyo de un grupo de la oposición para poder aprobarlo</w:t>
      </w:r>
      <w:r>
        <w:t>. P</w:t>
      </w:r>
      <w:r w:rsidRPr="00134852">
        <w:t>ersonas que sepan entender los retos de este país y</w:t>
      </w:r>
      <w:r>
        <w:t>,</w:t>
      </w:r>
      <w:r w:rsidRPr="00134852">
        <w:t xml:space="preserve"> </w:t>
      </w:r>
      <w:r>
        <w:t>aun no</w:t>
      </w:r>
      <w:r w:rsidRPr="00134852">
        <w:t xml:space="preserve"> compartiendo el enfoque global</w:t>
      </w:r>
      <w:r>
        <w:t>,</w:t>
      </w:r>
      <w:r w:rsidRPr="00134852">
        <w:t xml:space="preserve"> </w:t>
      </w:r>
      <w:r>
        <w:t>d</w:t>
      </w:r>
      <w:r w:rsidRPr="00134852">
        <w:t>ese</w:t>
      </w:r>
      <w:r>
        <w:t>e</w:t>
      </w:r>
      <w:r w:rsidRPr="00134852">
        <w:t xml:space="preserve">n apostar por </w:t>
      </w:r>
      <w:r>
        <w:t>futuro</w:t>
      </w:r>
      <w:r w:rsidRPr="00134852">
        <w:t>. Me comprometo personalmente a realizar un esfuerzo por dar pasos que permitan llegar a un acuerdo. Nos vamos a</w:t>
      </w:r>
      <w:r>
        <w:rPr>
          <w:lang w:val="eu-ES"/>
        </w:rPr>
        <w:t xml:space="preserve"> </w:t>
      </w:r>
      <w:proofErr w:type="spellStart"/>
      <w:r>
        <w:rPr>
          <w:lang w:val="eu-ES"/>
        </w:rPr>
        <w:t>esforzar</w:t>
      </w:r>
      <w:proofErr w:type="spellEnd"/>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Herritarrekin</w:t>
      </w:r>
      <w:r w:rsidRPr="002E3893">
        <w:rPr>
          <w:lang w:val="eu-ES"/>
        </w:rPr>
        <w:t xml:space="preserve"> ditugun konpromisoak bete behar ditugu, ongizate</w:t>
      </w:r>
      <w:r>
        <w:rPr>
          <w:lang w:val="eu-ES"/>
        </w:rPr>
        <w:t>a</w:t>
      </w:r>
      <w:r w:rsidRPr="002E3893">
        <w:rPr>
          <w:lang w:val="eu-ES"/>
        </w:rPr>
        <w:t xml:space="preserve"> bermatu behar dugu eta garapen ekonomikoa eta </w:t>
      </w:r>
      <w:r>
        <w:rPr>
          <w:lang w:val="eu-ES"/>
        </w:rPr>
        <w:t>enplegua indartu behar ditugu. Orain</w:t>
      </w:r>
      <w:r w:rsidRPr="002E3893">
        <w:rPr>
          <w:lang w:val="eu-ES"/>
        </w:rPr>
        <w:t>aldia landu</w:t>
      </w:r>
      <w:r>
        <w:rPr>
          <w:lang w:val="eu-ES"/>
        </w:rPr>
        <w:t xml:space="preserve"> behar dugu etorkizunera begira, </w:t>
      </w:r>
      <w:r w:rsidRPr="002E3893">
        <w:rPr>
          <w:lang w:val="eu-ES"/>
        </w:rPr>
        <w:t>Euskadin inbertitu behar</w:t>
      </w:r>
      <w:r>
        <w:rPr>
          <w:lang w:val="eu-ES"/>
        </w:rPr>
        <w:t xml:space="preserve"> dugu. Euskadiko Europako 15era </w:t>
      </w:r>
      <w:proofErr w:type="spellStart"/>
      <w:r>
        <w:rPr>
          <w:lang w:val="eu-ES"/>
        </w:rPr>
        <w:t>abanguardian</w:t>
      </w:r>
      <w:proofErr w:type="spellEnd"/>
      <w:r>
        <w:rPr>
          <w:lang w:val="eu-ES"/>
        </w:rPr>
        <w:t xml:space="preserve"> e</w:t>
      </w:r>
      <w:r w:rsidRPr="002E3893">
        <w:rPr>
          <w:lang w:val="eu-ES"/>
        </w:rPr>
        <w:t>gon behar du berdintasunari, ongi</w:t>
      </w:r>
      <w:r>
        <w:rPr>
          <w:lang w:val="eu-ES"/>
        </w:rPr>
        <w:t>zate indizeei eta berrikuntzari dagokionez.</w:t>
      </w:r>
      <w:r w:rsidRPr="002E3893">
        <w:rPr>
          <w:lang w:val="eu-ES"/>
        </w:rPr>
        <w:t xml:space="preserve"> Gobernu gisa</w:t>
      </w:r>
      <w:r>
        <w:rPr>
          <w:lang w:val="eu-ES"/>
        </w:rPr>
        <w:t>,</w:t>
      </w:r>
      <w:r w:rsidRPr="002E3893">
        <w:rPr>
          <w:lang w:val="eu-ES"/>
        </w:rPr>
        <w:t xml:space="preserve"> euskal kontu publikoen kudeaket</w:t>
      </w:r>
      <w:r>
        <w:rPr>
          <w:lang w:val="eu-ES"/>
        </w:rPr>
        <w:t xml:space="preserve">a egoki eta zorrotzaren arduradun </w:t>
      </w:r>
      <w:r w:rsidRPr="002E3893">
        <w:rPr>
          <w:lang w:val="eu-ES"/>
        </w:rPr>
        <w:t>gara. Gure aurrekontuak errespetatu egin behar ditu dago</w:t>
      </w:r>
      <w:r>
        <w:rPr>
          <w:lang w:val="eu-ES"/>
        </w:rPr>
        <w:t>z</w:t>
      </w:r>
      <w:r w:rsidRPr="002E3893">
        <w:rPr>
          <w:lang w:val="eu-ES"/>
        </w:rPr>
        <w:t xml:space="preserve">kion </w:t>
      </w:r>
      <w:r>
        <w:rPr>
          <w:lang w:val="eu-ES"/>
        </w:rPr>
        <w:t>a</w:t>
      </w:r>
      <w:r w:rsidRPr="002E3893">
        <w:rPr>
          <w:lang w:val="eu-ES"/>
        </w:rPr>
        <w:t>urrekontu esparru ekonomikoa eta eskumenen esparrua ere</w:t>
      </w:r>
      <w:r>
        <w:rPr>
          <w:lang w:val="eu-ES"/>
        </w:rPr>
        <w:t>,</w:t>
      </w:r>
      <w:r w:rsidRPr="002E3893">
        <w:rPr>
          <w:lang w:val="eu-ES"/>
        </w:rPr>
        <w:t xml:space="preserve"> aurrekontuen proiektu bati forma ematea</w:t>
      </w:r>
      <w:r>
        <w:rPr>
          <w:lang w:val="eu-ES"/>
        </w:rPr>
        <w:t>n</w:t>
      </w:r>
      <w:r w:rsidRPr="002E3893">
        <w:rPr>
          <w:lang w:val="eu-ES"/>
        </w:rPr>
        <w:t xml:space="preserve"> funtsezkoa da errealismoa eta pragmatismoa oinarri izatea.</w:t>
      </w:r>
    </w:p>
    <w:p w:rsidR="009965A3" w:rsidRDefault="009965A3" w:rsidP="00BB6F38">
      <w:pPr>
        <w:pStyle w:val="Texto"/>
        <w:rPr>
          <w:lang w:val="eu-ES"/>
        </w:rPr>
      </w:pPr>
    </w:p>
    <w:p w:rsidR="009965A3" w:rsidRDefault="009965A3" w:rsidP="00BB6F38">
      <w:pPr>
        <w:pStyle w:val="Texto"/>
        <w:rPr>
          <w:lang w:val="eu-ES"/>
        </w:rPr>
      </w:pPr>
      <w:r>
        <w:t xml:space="preserve">Este Gobierno, como le decía, trabaja </w:t>
      </w:r>
      <w:r w:rsidRPr="009604E8">
        <w:t>el p</w:t>
      </w:r>
      <w:r>
        <w:t>resente y apuesta por el futuro;</w:t>
      </w:r>
      <w:r w:rsidRPr="009604E8">
        <w:t xml:space="preserve"> porque lo que seamos capaces de construir hoy será </w:t>
      </w:r>
      <w:r>
        <w:t>nuestra herencia para l</w:t>
      </w:r>
      <w:r w:rsidRPr="009604E8">
        <w:t>as personas que vienen detrás</w:t>
      </w:r>
      <w:r>
        <w:t>. Y</w:t>
      </w:r>
      <w:r w:rsidRPr="009604E8">
        <w:t>o personalmente</w:t>
      </w:r>
      <w:r>
        <w:t>,</w:t>
      </w:r>
      <w:r w:rsidRPr="009604E8">
        <w:t xml:space="preserve"> y como no puede ser de otra manera siendo consejero </w:t>
      </w:r>
      <w:r>
        <w:t>de Hacienda y E</w:t>
      </w:r>
      <w:r w:rsidRPr="009604E8">
        <w:t>conomía, considero que tener este</w:t>
      </w:r>
      <w:r w:rsidRPr="002E3893">
        <w:rPr>
          <w:lang w:val="eu-ES"/>
        </w:rPr>
        <w:t xml:space="preserve"> presupuesto </w:t>
      </w:r>
      <w:proofErr w:type="spellStart"/>
      <w:r w:rsidRPr="002E3893">
        <w:rPr>
          <w:lang w:val="eu-ES"/>
        </w:rPr>
        <w:t>aprobado</w:t>
      </w:r>
      <w:proofErr w:type="spellEnd"/>
      <w:r w:rsidRPr="002E3893">
        <w:rPr>
          <w:lang w:val="eu-ES"/>
        </w:rPr>
        <w:t xml:space="preserve"> </w:t>
      </w:r>
      <w:proofErr w:type="spellStart"/>
      <w:r w:rsidRPr="002E3893">
        <w:rPr>
          <w:lang w:val="eu-ES"/>
        </w:rPr>
        <w:t>es</w:t>
      </w:r>
      <w:proofErr w:type="spellEnd"/>
      <w:r w:rsidRPr="002E3893">
        <w:rPr>
          <w:lang w:val="eu-ES"/>
        </w:rPr>
        <w:t xml:space="preserve"> </w:t>
      </w:r>
      <w:proofErr w:type="spellStart"/>
      <w:r w:rsidRPr="002E3893">
        <w:rPr>
          <w:lang w:val="eu-ES"/>
        </w:rPr>
        <w:t>vital</w:t>
      </w:r>
      <w:proofErr w:type="spellEnd"/>
      <w:r w:rsidRPr="002E3893">
        <w:rPr>
          <w:lang w:val="eu-ES"/>
        </w:rPr>
        <w:t xml:space="preserve"> </w:t>
      </w:r>
      <w:r>
        <w:rPr>
          <w:lang w:val="eu-ES"/>
        </w:rPr>
        <w:t xml:space="preserve">para </w:t>
      </w:r>
      <w:proofErr w:type="spellStart"/>
      <w:r>
        <w:rPr>
          <w:lang w:val="eu-ES"/>
        </w:rPr>
        <w:t>el</w:t>
      </w:r>
      <w:proofErr w:type="spellEnd"/>
      <w:r>
        <w:rPr>
          <w:lang w:val="eu-ES"/>
        </w:rPr>
        <w:t xml:space="preserve"> </w:t>
      </w:r>
      <w:proofErr w:type="spellStart"/>
      <w:r>
        <w:rPr>
          <w:lang w:val="eu-ES"/>
        </w:rPr>
        <w:t>futuro</w:t>
      </w:r>
      <w:proofErr w:type="spellEnd"/>
      <w:r>
        <w:rPr>
          <w:lang w:val="eu-ES"/>
        </w:rPr>
        <w:t xml:space="preserve"> de Euskadi.</w:t>
      </w:r>
    </w:p>
    <w:p w:rsidR="009965A3" w:rsidRDefault="009965A3" w:rsidP="00BB6F38">
      <w:pPr>
        <w:pStyle w:val="Texto"/>
        <w:rPr>
          <w:lang w:val="eu-ES"/>
        </w:rPr>
      </w:pPr>
    </w:p>
    <w:p w:rsidR="009965A3" w:rsidRDefault="009965A3" w:rsidP="00BB6F38">
      <w:pPr>
        <w:pStyle w:val="Texto"/>
        <w:rPr>
          <w:lang w:val="eu-ES"/>
        </w:rPr>
      </w:pPr>
      <w:r>
        <w:rPr>
          <w:lang w:val="eu-ES"/>
        </w:rPr>
        <w:t>Eskerrik asko.</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071964">
        <w:rPr>
          <w:rFonts w:ascii="Futura Md BT" w:hAnsi="Futura Md BT"/>
          <w:lang w:val="eu-ES"/>
        </w:rPr>
        <w:t xml:space="preserve">LEHENDAKARIAK: </w:t>
      </w:r>
      <w:r w:rsidRPr="002E3893">
        <w:rPr>
          <w:lang w:val="eu-ES"/>
        </w:rPr>
        <w:t>Eskerrik asko</w:t>
      </w:r>
      <w:r>
        <w:rPr>
          <w:lang w:val="eu-ES"/>
        </w:rPr>
        <w:t>, Azpiazu jauna.</w:t>
      </w:r>
    </w:p>
    <w:p w:rsidR="009965A3" w:rsidRDefault="009965A3" w:rsidP="00BB6F38">
      <w:pPr>
        <w:pStyle w:val="Texto"/>
        <w:rPr>
          <w:lang w:val="eu-ES"/>
        </w:rPr>
      </w:pPr>
    </w:p>
    <w:p w:rsidR="009965A3" w:rsidRDefault="009965A3" w:rsidP="00BB6F38">
      <w:pPr>
        <w:pStyle w:val="Texto"/>
        <w:rPr>
          <w:lang w:val="eu-ES"/>
        </w:rPr>
      </w:pPr>
      <w:r w:rsidRPr="002E3893">
        <w:rPr>
          <w:lang w:val="eu-ES"/>
        </w:rPr>
        <w:lastRenderedPageBreak/>
        <w:t>Gai</w:t>
      </w:r>
      <w:r>
        <w:rPr>
          <w:lang w:val="eu-ES"/>
        </w:rPr>
        <w:t>-zerrendako bigarren puntua: "G</w:t>
      </w:r>
      <w:r w:rsidRPr="002E3893">
        <w:rPr>
          <w:lang w:val="eu-ES"/>
        </w:rPr>
        <w:t xml:space="preserve">aldera, </w:t>
      </w:r>
      <w:r w:rsidRPr="00A37FBC">
        <w:rPr>
          <w:lang w:val="eu-ES"/>
        </w:rPr>
        <w:t xml:space="preserve">Jasone Agirre </w:t>
      </w:r>
      <w:proofErr w:type="spellStart"/>
      <w:r w:rsidRPr="00A37FBC">
        <w:rPr>
          <w:lang w:val="eu-ES"/>
        </w:rPr>
        <w:t>Garitaonandia</w:t>
      </w:r>
      <w:r>
        <w:rPr>
          <w:lang w:val="eu-ES"/>
        </w:rPr>
        <w:t>k</w:t>
      </w:r>
      <w:proofErr w:type="spellEnd"/>
      <w:r>
        <w:rPr>
          <w:lang w:val="eu-ES"/>
        </w:rPr>
        <w:t>,</w:t>
      </w:r>
      <w:r w:rsidRPr="00A37FBC">
        <w:rPr>
          <w:lang w:val="eu-ES"/>
        </w:rPr>
        <w:t xml:space="preserve"> EH Bildu taldeko legebiltzarkideak</w:t>
      </w:r>
      <w:r>
        <w:rPr>
          <w:lang w:val="eu-ES"/>
        </w:rPr>
        <w:t>,</w:t>
      </w:r>
      <w:r w:rsidRPr="00A37FBC">
        <w:rPr>
          <w:lang w:val="eu-ES"/>
        </w:rPr>
        <w:t xml:space="preserve"> lehendakariari egina, Espainiako futbol-selekzioak San </w:t>
      </w:r>
      <w:proofErr w:type="spellStart"/>
      <w:r w:rsidRPr="00A37FBC">
        <w:rPr>
          <w:lang w:val="eu-ES"/>
        </w:rPr>
        <w:t>Mames</w:t>
      </w:r>
      <w:proofErr w:type="spellEnd"/>
      <w:r w:rsidRPr="00A37FBC">
        <w:rPr>
          <w:lang w:val="eu-ES"/>
        </w:rPr>
        <w:t xml:space="preserve"> </w:t>
      </w:r>
      <w:proofErr w:type="spellStart"/>
      <w:r w:rsidRPr="00A37FBC">
        <w:rPr>
          <w:lang w:val="eu-ES"/>
        </w:rPr>
        <w:t>Barrian</w:t>
      </w:r>
      <w:proofErr w:type="spellEnd"/>
      <w:r w:rsidRPr="00A37FBC">
        <w:rPr>
          <w:lang w:val="eu-ES"/>
        </w:rPr>
        <w:t xml:space="preserve"> jokatuko dituen partidei buruz</w:t>
      </w:r>
      <w:r>
        <w:rPr>
          <w:lang w:val="eu-ES"/>
        </w:rPr>
        <w:t>".</w:t>
      </w:r>
    </w:p>
    <w:p w:rsidR="009965A3" w:rsidRDefault="009965A3" w:rsidP="00BB6F38">
      <w:pPr>
        <w:pStyle w:val="Texto"/>
        <w:rPr>
          <w:lang w:val="eu-ES"/>
        </w:rPr>
      </w:pPr>
    </w:p>
    <w:p w:rsidR="009965A3" w:rsidRDefault="009965A3" w:rsidP="00BB6F38">
      <w:pPr>
        <w:pStyle w:val="Texto"/>
        <w:rPr>
          <w:lang w:val="eu-ES"/>
        </w:rPr>
      </w:pPr>
      <w:r w:rsidRPr="002E3893">
        <w:rPr>
          <w:lang w:val="eu-ES"/>
        </w:rPr>
        <w:t>Agirre</w:t>
      </w:r>
      <w:r>
        <w:rPr>
          <w:lang w:val="eu-ES"/>
        </w:rPr>
        <w:t xml:space="preserve"> andrea,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A37FBC">
        <w:rPr>
          <w:rFonts w:ascii="Futura Md BT" w:hAnsi="Futura Md BT"/>
          <w:lang w:val="eu-ES"/>
        </w:rPr>
        <w:t xml:space="preserve">AGIRRE </w:t>
      </w:r>
      <w:proofErr w:type="spellStart"/>
      <w:r w:rsidRPr="00A37FBC">
        <w:rPr>
          <w:rFonts w:ascii="Futura Md BT" w:hAnsi="Futura Md BT"/>
          <w:lang w:val="eu-ES"/>
        </w:rPr>
        <w:t>GARITAONANDIA</w:t>
      </w:r>
      <w:proofErr w:type="spellEnd"/>
      <w:r>
        <w:rPr>
          <w:lang w:val="eu-ES"/>
        </w:rPr>
        <w:t xml:space="preserve"> andreak</w:t>
      </w:r>
      <w:r w:rsidRPr="00A37FBC">
        <w:rPr>
          <w:rFonts w:ascii="Futura Md BT" w:hAnsi="Futura Md BT"/>
          <w:lang w:val="eu-ES"/>
        </w:rPr>
        <w:t>:</w:t>
      </w:r>
      <w:r>
        <w:rPr>
          <w:lang w:val="eu-ES"/>
        </w:rPr>
        <w:t xml:space="preserve"> </w:t>
      </w:r>
      <w:proofErr w:type="spellStart"/>
      <w:r w:rsidRPr="002E3893">
        <w:rPr>
          <w:lang w:val="eu-ES"/>
        </w:rPr>
        <w:t>Gracias</w:t>
      </w:r>
      <w:proofErr w:type="spellEnd"/>
      <w:r w:rsidRPr="002E3893">
        <w:rPr>
          <w:lang w:val="eu-ES"/>
        </w:rPr>
        <w:t xml:space="preserve">, señora </w:t>
      </w:r>
      <w:proofErr w:type="spellStart"/>
      <w:r w:rsidRPr="002E3893">
        <w:rPr>
          <w:lang w:val="eu-ES"/>
        </w:rPr>
        <w:t>presidenta</w:t>
      </w:r>
      <w:proofErr w:type="spellEnd"/>
      <w:r w:rsidRPr="002E3893">
        <w:rPr>
          <w:lang w:val="eu-ES"/>
        </w:rPr>
        <w:t>. Egun on denoi. Egun on</w:t>
      </w:r>
      <w:r>
        <w:rPr>
          <w:lang w:val="eu-ES"/>
        </w:rPr>
        <w:t>,</w:t>
      </w:r>
      <w:r w:rsidRPr="002E3893">
        <w:rPr>
          <w:lang w:val="eu-ES"/>
        </w:rPr>
        <w:t xml:space="preserve"> </w:t>
      </w:r>
      <w:proofErr w:type="spellStart"/>
      <w:r w:rsidRPr="002E3893">
        <w:rPr>
          <w:lang w:val="eu-ES"/>
        </w:rPr>
        <w:t>Urkullu</w:t>
      </w:r>
      <w:proofErr w:type="spellEnd"/>
      <w:r w:rsidRPr="002E3893">
        <w:rPr>
          <w:lang w:val="eu-ES"/>
        </w:rPr>
        <w:t xml:space="preserve"> jauna.</w:t>
      </w:r>
    </w:p>
    <w:p w:rsidR="009965A3" w:rsidRDefault="009965A3" w:rsidP="00BB6F38">
      <w:pPr>
        <w:pStyle w:val="Texto"/>
        <w:rPr>
          <w:lang w:val="eu-ES"/>
        </w:rPr>
      </w:pPr>
    </w:p>
    <w:p w:rsidR="009965A3" w:rsidRDefault="009965A3" w:rsidP="00BB6F38">
      <w:pPr>
        <w:pStyle w:val="Texto"/>
        <w:rPr>
          <w:lang w:val="eu-ES"/>
        </w:rPr>
      </w:pPr>
      <w:r w:rsidRPr="002E3893">
        <w:rPr>
          <w:lang w:val="eu-ES"/>
        </w:rPr>
        <w:t>20</w:t>
      </w:r>
      <w:r>
        <w:rPr>
          <w:lang w:val="eu-ES"/>
        </w:rPr>
        <w:t xml:space="preserve">20ko </w:t>
      </w:r>
      <w:r w:rsidRPr="002E3893">
        <w:rPr>
          <w:lang w:val="eu-ES"/>
        </w:rPr>
        <w:t xml:space="preserve">ekaina, Bilbo, San </w:t>
      </w:r>
      <w:proofErr w:type="spellStart"/>
      <w:r w:rsidRPr="002E3893">
        <w:rPr>
          <w:lang w:val="eu-ES"/>
        </w:rPr>
        <w:t>Mames</w:t>
      </w:r>
      <w:proofErr w:type="spellEnd"/>
      <w:r w:rsidRPr="002E3893">
        <w:rPr>
          <w:lang w:val="eu-ES"/>
        </w:rPr>
        <w:t xml:space="preserve"> </w:t>
      </w:r>
      <w:proofErr w:type="spellStart"/>
      <w:r w:rsidRPr="002E3893">
        <w:rPr>
          <w:lang w:val="eu-ES"/>
        </w:rPr>
        <w:t>Barria</w:t>
      </w:r>
      <w:proofErr w:type="spellEnd"/>
      <w:r w:rsidRPr="002E3893">
        <w:rPr>
          <w:lang w:val="eu-ES"/>
        </w:rPr>
        <w:t xml:space="preserve"> goraino beteta. Milaka futbol zale bertan topera</w:t>
      </w:r>
      <w:r>
        <w:rPr>
          <w:lang w:val="eu-ES"/>
        </w:rPr>
        <w:t>,</w:t>
      </w:r>
      <w:r w:rsidRPr="002E3893">
        <w:rPr>
          <w:lang w:val="eu-ES"/>
        </w:rPr>
        <w:t xml:space="preserve"> eta mundu osoko milioika ikus-entzule ere adi-adi telebistatik</w:t>
      </w:r>
      <w:r>
        <w:rPr>
          <w:lang w:val="eu-ES"/>
        </w:rPr>
        <w:t xml:space="preserve"> ari begira. Espainiako s</w:t>
      </w:r>
      <w:r w:rsidRPr="002E3893">
        <w:rPr>
          <w:lang w:val="eu-ES"/>
        </w:rPr>
        <w:t>elekzioa zelaian</w:t>
      </w:r>
      <w:r>
        <w:rPr>
          <w:lang w:val="eu-ES"/>
        </w:rPr>
        <w:t>, L</w:t>
      </w:r>
      <w:r w:rsidRPr="002E3893">
        <w:rPr>
          <w:lang w:val="eu-ES"/>
        </w:rPr>
        <w:t xml:space="preserve">a </w:t>
      </w:r>
      <w:proofErr w:type="spellStart"/>
      <w:r w:rsidRPr="002E3893">
        <w:rPr>
          <w:lang w:val="eu-ES"/>
        </w:rPr>
        <w:t>Roja</w:t>
      </w:r>
      <w:proofErr w:type="spellEnd"/>
      <w:r>
        <w:rPr>
          <w:lang w:val="eu-ES"/>
        </w:rPr>
        <w:t>,</w:t>
      </w:r>
      <w:r w:rsidRPr="002E3893">
        <w:rPr>
          <w:lang w:val="eu-ES"/>
        </w:rPr>
        <w:t xml:space="preserve"> euren </w:t>
      </w:r>
      <w:r>
        <w:rPr>
          <w:lang w:val="eu-ES"/>
        </w:rPr>
        <w:t>himnoaren</w:t>
      </w:r>
      <w:r w:rsidRPr="002E3893">
        <w:rPr>
          <w:lang w:val="eu-ES"/>
        </w:rPr>
        <w:t xml:space="preserve"> musika hasi da</w:t>
      </w:r>
      <w:r>
        <w:rPr>
          <w:lang w:val="eu-ES"/>
        </w:rPr>
        <w:t xml:space="preserve">, </w:t>
      </w:r>
      <w:proofErr w:type="spellStart"/>
      <w:r>
        <w:rPr>
          <w:lang w:val="eu-ES"/>
        </w:rPr>
        <w:t>txunda-txunda</w:t>
      </w:r>
      <w:proofErr w:type="spellEnd"/>
      <w:r>
        <w:rPr>
          <w:lang w:val="eu-ES"/>
        </w:rPr>
        <w:t>, zu</w:t>
      </w:r>
      <w:r w:rsidRPr="002E3893">
        <w:rPr>
          <w:lang w:val="eu-ES"/>
        </w:rPr>
        <w:t xml:space="preserve"> palko</w:t>
      </w:r>
      <w:r>
        <w:rPr>
          <w:lang w:val="eu-ES"/>
        </w:rPr>
        <w:t>e</w:t>
      </w:r>
      <w:r w:rsidRPr="002E3893">
        <w:rPr>
          <w:lang w:val="eu-ES"/>
        </w:rPr>
        <w:t>n agintarien artean jesarrita</w:t>
      </w:r>
      <w:r>
        <w:rPr>
          <w:lang w:val="eu-ES"/>
        </w:rPr>
        <w:t>. H</w:t>
      </w:r>
      <w:r w:rsidRPr="002E3893">
        <w:rPr>
          <w:lang w:val="eu-ES"/>
        </w:rPr>
        <w:t xml:space="preserve">auei ba </w:t>
      </w:r>
      <w:r>
        <w:rPr>
          <w:lang w:val="eu-ES"/>
        </w:rPr>
        <w:t>oilo azala</w:t>
      </w:r>
      <w:r w:rsidRPr="002E3893">
        <w:rPr>
          <w:lang w:val="eu-ES"/>
        </w:rPr>
        <w:t xml:space="preserve"> jarriko zaie</w:t>
      </w:r>
      <w:r>
        <w:rPr>
          <w:lang w:val="eu-ES"/>
        </w:rPr>
        <w:t>,</w:t>
      </w:r>
      <w:r w:rsidRPr="002E3893">
        <w:rPr>
          <w:lang w:val="eu-ES"/>
        </w:rPr>
        <w:t xml:space="preserve"> eta errespetagarria da</w:t>
      </w:r>
      <w:r>
        <w:rPr>
          <w:lang w:val="eu-ES"/>
        </w:rPr>
        <w:t>,</w:t>
      </w:r>
      <w:r w:rsidRPr="002E3893">
        <w:rPr>
          <w:lang w:val="eu-ES"/>
        </w:rPr>
        <w:t xml:space="preserve"> beste batzuei</w:t>
      </w:r>
      <w:r>
        <w:rPr>
          <w:lang w:val="eu-ES"/>
        </w:rPr>
        <w:t>,</w:t>
      </w:r>
      <w:r w:rsidRPr="002E3893">
        <w:rPr>
          <w:lang w:val="eu-ES"/>
        </w:rPr>
        <w:t xml:space="preserve"> ba behar bada tripa nahastu</w:t>
      </w:r>
      <w:r>
        <w:rPr>
          <w:lang w:val="eu-ES"/>
        </w:rPr>
        <w:t>,</w:t>
      </w:r>
      <w:r w:rsidRPr="002E3893">
        <w:rPr>
          <w:lang w:val="eu-ES"/>
        </w:rPr>
        <w:t xml:space="preserve"> eta hori ere errespetagarria. Zuk ez dakit zer sentituko duzun, baina edozer dela ere</w:t>
      </w:r>
      <w:r>
        <w:rPr>
          <w:lang w:val="eu-ES"/>
        </w:rPr>
        <w:t>,</w:t>
      </w:r>
      <w:r w:rsidRPr="002E3893">
        <w:rPr>
          <w:lang w:val="eu-ES"/>
        </w:rPr>
        <w:t xml:space="preserve"> ba hori ere errespetagarria. Baliteke zaleak txistu</w:t>
      </w:r>
      <w:r>
        <w:rPr>
          <w:lang w:val="eu-ES"/>
        </w:rPr>
        <w:t>ka hastea, h</w:t>
      </w:r>
      <w:r w:rsidRPr="002E3893">
        <w:rPr>
          <w:lang w:val="eu-ES"/>
        </w:rPr>
        <w:t xml:space="preserve">ori ere klasikoa da, </w:t>
      </w:r>
      <w:r>
        <w:rPr>
          <w:lang w:val="eu-ES"/>
        </w:rPr>
        <w:t>himnoaren</w:t>
      </w:r>
      <w:r w:rsidRPr="002E3893">
        <w:rPr>
          <w:lang w:val="eu-ES"/>
        </w:rPr>
        <w:t xml:space="preserve"> musika </w:t>
      </w:r>
      <w:r>
        <w:rPr>
          <w:lang w:val="eu-ES"/>
        </w:rPr>
        <w:t>estaltze</w:t>
      </w:r>
      <w:r w:rsidRPr="002E3893">
        <w:rPr>
          <w:lang w:val="eu-ES"/>
        </w:rPr>
        <w:t>raino txistu</w:t>
      </w:r>
      <w:r>
        <w:rPr>
          <w:lang w:val="eu-ES"/>
        </w:rPr>
        <w:t>k</w:t>
      </w:r>
      <w:r w:rsidRPr="002E3893">
        <w:rPr>
          <w:lang w:val="eu-ES"/>
        </w:rPr>
        <w:t>a. Baina badaude egon beste aukera batzuk ere.</w:t>
      </w:r>
    </w:p>
    <w:p w:rsidR="009965A3" w:rsidRDefault="009965A3" w:rsidP="00BB6F38">
      <w:pPr>
        <w:pStyle w:val="Texto"/>
        <w:rPr>
          <w:lang w:val="eu-ES"/>
        </w:rPr>
      </w:pPr>
    </w:p>
    <w:p w:rsidR="009965A3" w:rsidRPr="000416E2" w:rsidRDefault="009965A3" w:rsidP="00BB6F38">
      <w:pPr>
        <w:pStyle w:val="Texto"/>
        <w:rPr>
          <w:lang w:val="en-US"/>
        </w:rPr>
      </w:pPr>
      <w:r w:rsidRPr="002E3893">
        <w:rPr>
          <w:lang w:val="eu-ES"/>
        </w:rPr>
        <w:t>Zuk ez duzu uste momentu hori aprobetxatu behar dugula munduari esateko hemen badagoela herri bat</w:t>
      </w:r>
      <w:r>
        <w:rPr>
          <w:lang w:val="eu-ES"/>
        </w:rPr>
        <w:t>,</w:t>
      </w:r>
      <w:r w:rsidRPr="002E3893">
        <w:rPr>
          <w:lang w:val="eu-ES"/>
        </w:rPr>
        <w:t xml:space="preserve"> Euskal Herria deitzen dena</w:t>
      </w:r>
      <w:r>
        <w:rPr>
          <w:lang w:val="eu-ES"/>
        </w:rPr>
        <w:t>,</w:t>
      </w:r>
      <w:r w:rsidRPr="002E3893">
        <w:rPr>
          <w:lang w:val="eu-ES"/>
        </w:rPr>
        <w:t xml:space="preserve"> eta bere</w:t>
      </w:r>
      <w:r>
        <w:rPr>
          <w:lang w:val="eu-ES"/>
        </w:rPr>
        <w:t xml:space="preserve"> buruaren jabe izan nahi duena? </w:t>
      </w:r>
      <w:r w:rsidRPr="002E3893">
        <w:rPr>
          <w:lang w:val="eu-ES"/>
        </w:rPr>
        <w:t>Ez dugu aukera hori baliatuko munduari adierazteko guk ere gure selekzioa animatu gura dugula eta guk ere bada</w:t>
      </w:r>
      <w:r>
        <w:rPr>
          <w:lang w:val="eu-ES"/>
        </w:rPr>
        <w:t>ukagula</w:t>
      </w:r>
      <w:r w:rsidRPr="002E3893">
        <w:rPr>
          <w:lang w:val="eu-ES"/>
        </w:rPr>
        <w:t xml:space="preserve"> ho</w:t>
      </w:r>
      <w:r>
        <w:rPr>
          <w:lang w:val="eu-ES"/>
        </w:rPr>
        <w:t>ri erabakitzeko eskubidea?</w:t>
      </w:r>
      <w:r w:rsidRPr="002E3893">
        <w:rPr>
          <w:lang w:val="eu-ES"/>
        </w:rPr>
        <w:t xml:space="preserve"> Zer dio Basque </w:t>
      </w:r>
      <w:r>
        <w:rPr>
          <w:lang w:val="eu-ES"/>
        </w:rPr>
        <w:t xml:space="preserve">Country </w:t>
      </w:r>
      <w:proofErr w:type="spellStart"/>
      <w:r>
        <w:rPr>
          <w:lang w:val="eu-ES"/>
        </w:rPr>
        <w:t>Strategyk</w:t>
      </w:r>
      <w:proofErr w:type="spellEnd"/>
      <w:r>
        <w:rPr>
          <w:lang w:val="eu-ES"/>
        </w:rPr>
        <w:t xml:space="preserve"> horren inguruan? </w:t>
      </w:r>
      <w:r w:rsidRPr="000416E2">
        <w:rPr>
          <w:lang w:val="en-US"/>
        </w:rPr>
        <w:t>Don't you think that this is a good opportunity to show to the world that we are a country, Mr. President?</w:t>
      </w:r>
    </w:p>
    <w:p w:rsidR="009965A3" w:rsidRDefault="009965A3" w:rsidP="00BB6F38">
      <w:pPr>
        <w:pStyle w:val="Texto"/>
        <w:rPr>
          <w:lang w:val="eu-ES"/>
        </w:rPr>
      </w:pPr>
    </w:p>
    <w:p w:rsidR="009965A3" w:rsidRPr="00DD2C9B" w:rsidRDefault="009965A3" w:rsidP="00BB6F38">
      <w:pPr>
        <w:pStyle w:val="Texto"/>
        <w:rPr>
          <w:lang w:val="eu-ES"/>
        </w:rPr>
      </w:pPr>
    </w:p>
    <w:p w:rsidR="009965A3" w:rsidRPr="00DD2C9B" w:rsidRDefault="009965A3" w:rsidP="00BB6F38">
      <w:pPr>
        <w:pStyle w:val="Texto"/>
        <w:rPr>
          <w:lang w:val="eu-ES"/>
        </w:rPr>
      </w:pPr>
      <w:r w:rsidRPr="00DD2C9B">
        <w:rPr>
          <w:lang w:val="eu-ES"/>
        </w:rPr>
        <w:t>(1. zintaren amaiera)</w:t>
      </w:r>
    </w:p>
    <w:p w:rsidR="009965A3" w:rsidRPr="000319C8" w:rsidRDefault="009965A3" w:rsidP="00BB6F38">
      <w:pPr>
        <w:pStyle w:val="Texto"/>
        <w:rPr>
          <w:lang w:val="eu-ES"/>
        </w:rPr>
      </w:pPr>
      <w:r w:rsidRPr="000319C8">
        <w:rPr>
          <w:lang w:val="eu-ES"/>
        </w:rPr>
        <w:t>(2. zintaren hasiera)</w:t>
      </w:r>
    </w:p>
    <w:p w:rsidR="009965A3" w:rsidRPr="000319C8" w:rsidRDefault="009965A3" w:rsidP="00BB6F38">
      <w:pPr>
        <w:pStyle w:val="Texto"/>
        <w:rPr>
          <w:lang w:val="eu-ES"/>
        </w:rPr>
      </w:pPr>
    </w:p>
    <w:p w:rsidR="009965A3" w:rsidRDefault="009965A3" w:rsidP="00BB6F38">
      <w:pPr>
        <w:pStyle w:val="Texto"/>
        <w:rPr>
          <w:lang w:val="eu-ES"/>
        </w:rPr>
      </w:pPr>
      <w:r w:rsidRPr="000319C8">
        <w:rPr>
          <w:lang w:val="eu-ES"/>
        </w:rPr>
        <w:t>…</w:t>
      </w:r>
    </w:p>
    <w:p w:rsidR="009965A3" w:rsidRDefault="009965A3" w:rsidP="00BB6F38">
      <w:pPr>
        <w:pStyle w:val="Texto"/>
        <w:rPr>
          <w:lang w:val="eu-ES"/>
        </w:rPr>
      </w:pPr>
    </w:p>
    <w:p w:rsidR="009965A3" w:rsidRDefault="009965A3" w:rsidP="00BB6F38">
      <w:pPr>
        <w:pStyle w:val="Texto"/>
        <w:rPr>
          <w:lang w:val="eu-ES"/>
        </w:rPr>
      </w:pPr>
    </w:p>
    <w:p w:rsidR="009965A3" w:rsidRPr="009147C3" w:rsidRDefault="009965A3" w:rsidP="00BB6F38">
      <w:pPr>
        <w:pStyle w:val="Texto"/>
        <w:rPr>
          <w:lang w:val="eu-ES"/>
        </w:rPr>
      </w:pPr>
      <w:r>
        <w:rPr>
          <w:rFonts w:ascii="Futura Md BT" w:hAnsi="Futura Md BT"/>
          <w:lang w:val="eu-ES"/>
        </w:rPr>
        <w:t xml:space="preserve">LEHENDAKARIAK: </w:t>
      </w:r>
      <w:r>
        <w:rPr>
          <w:lang w:val="eu-ES"/>
        </w:rPr>
        <w:t xml:space="preserve">Eskerrik asko, Agirre andrea. </w:t>
      </w:r>
      <w:proofErr w:type="spellStart"/>
      <w:r>
        <w:rPr>
          <w:lang w:val="eu-ES"/>
        </w:rPr>
        <w:t>Urkullu</w:t>
      </w:r>
      <w:proofErr w:type="spellEnd"/>
      <w:r>
        <w:rPr>
          <w:lang w:val="eu-ES"/>
        </w:rPr>
        <w:t xml:space="preserve"> lehendakaria,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9147C3">
        <w:rPr>
          <w:rFonts w:ascii="Futura Md BT" w:hAnsi="Futura Md BT"/>
          <w:lang w:val="eu-ES"/>
        </w:rPr>
        <w:t xml:space="preserve">EUSKO JAURLARITZAKO LEHENDAKARIAK </w:t>
      </w:r>
      <w:r w:rsidRPr="009147C3">
        <w:rPr>
          <w:lang w:val="eu-ES"/>
        </w:rPr>
        <w:t>(</w:t>
      </w:r>
      <w:proofErr w:type="spellStart"/>
      <w:r w:rsidRPr="009147C3">
        <w:rPr>
          <w:lang w:val="eu-ES"/>
        </w:rPr>
        <w:t>Urkullu</w:t>
      </w:r>
      <w:proofErr w:type="spellEnd"/>
      <w:r>
        <w:rPr>
          <w:lang w:val="eu-ES"/>
        </w:rPr>
        <w:t xml:space="preserve"> Renteria): Eusko </w:t>
      </w:r>
      <w:proofErr w:type="spellStart"/>
      <w:r>
        <w:rPr>
          <w:lang w:val="eu-ES"/>
        </w:rPr>
        <w:t>Legebiltzarburu</w:t>
      </w:r>
      <w:proofErr w:type="spellEnd"/>
      <w:r>
        <w:rPr>
          <w:lang w:val="eu-ES"/>
        </w:rPr>
        <w:t xml:space="preserve"> andrea, legebiltzarkideok, sailburuok, jaun-andreok, egun on. Agirre andrea, </w:t>
      </w:r>
      <w:r w:rsidRPr="009965A3">
        <w:rPr>
          <w:lang w:val="eu-ES"/>
        </w:rPr>
        <w:t xml:space="preserve">miss Agirre: </w:t>
      </w:r>
      <w:proofErr w:type="spellStart"/>
      <w:r w:rsidRPr="009965A3">
        <w:rPr>
          <w:lang w:val="eu-ES"/>
        </w:rPr>
        <w:t>Yes</w:t>
      </w:r>
      <w:proofErr w:type="spellEnd"/>
      <w:r w:rsidRPr="009965A3">
        <w:rPr>
          <w:lang w:val="eu-ES"/>
        </w:rPr>
        <w:t xml:space="preserve">, I </w:t>
      </w:r>
      <w:proofErr w:type="spellStart"/>
      <w:r w:rsidRPr="009965A3">
        <w:rPr>
          <w:lang w:val="eu-ES"/>
        </w:rPr>
        <w:t>think</w:t>
      </w:r>
      <w:proofErr w:type="spellEnd"/>
      <w:r w:rsidRPr="009965A3">
        <w:rPr>
          <w:lang w:val="eu-ES"/>
        </w:rPr>
        <w:t xml:space="preserve"> </w:t>
      </w:r>
      <w:proofErr w:type="spellStart"/>
      <w:r w:rsidRPr="009965A3">
        <w:rPr>
          <w:lang w:val="eu-ES"/>
        </w:rPr>
        <w:t>it</w:t>
      </w:r>
      <w:proofErr w:type="spellEnd"/>
      <w:r w:rsidRPr="009965A3">
        <w:rPr>
          <w:lang w:val="eu-ES"/>
        </w:rPr>
        <w:t xml:space="preserve">. </w:t>
      </w:r>
      <w:proofErr w:type="spellStart"/>
      <w:r w:rsidRPr="009965A3">
        <w:rPr>
          <w:lang w:val="eu-ES"/>
        </w:rPr>
        <w:t>Yes</w:t>
      </w:r>
      <w:proofErr w:type="spellEnd"/>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 xml:space="preserve">Begira, </w:t>
      </w:r>
      <w:r w:rsidRPr="00D354A0">
        <w:rPr>
          <w:lang w:val="eu-ES"/>
        </w:rPr>
        <w:t>Agirre andrea, denok bat gatoz baieztatzean gure erronka nagusietako bat Euskadi nazioartean ezagutzera ematea dela. Euskadi Basque Country estrategiaren baitan hainbat lan ildo jarraitzen ditu</w:t>
      </w:r>
      <w:r>
        <w:rPr>
          <w:lang w:val="eu-ES"/>
        </w:rPr>
        <w:t xml:space="preserve">gu, </w:t>
      </w:r>
      <w:r w:rsidRPr="00D354A0">
        <w:rPr>
          <w:lang w:val="eu-ES"/>
        </w:rPr>
        <w:t>gure herriaren na</w:t>
      </w:r>
      <w:r>
        <w:rPr>
          <w:lang w:val="eu-ES"/>
        </w:rPr>
        <w:t>zioartekotzean aurrera egiteko. E</w:t>
      </w:r>
      <w:r w:rsidRPr="00D354A0">
        <w:rPr>
          <w:lang w:val="eu-ES"/>
        </w:rPr>
        <w:t>uropako futbol txapelketa</w:t>
      </w:r>
      <w:r>
        <w:rPr>
          <w:lang w:val="eu-ES"/>
        </w:rPr>
        <w:t>,</w:t>
      </w:r>
      <w:r w:rsidRPr="00D354A0">
        <w:rPr>
          <w:lang w:val="eu-ES"/>
        </w:rPr>
        <w:t xml:space="preserve"> eta Bilbon jokatuko diren partidak</w:t>
      </w:r>
      <w:r>
        <w:rPr>
          <w:lang w:val="eu-ES"/>
        </w:rPr>
        <w:t>,</w:t>
      </w:r>
      <w:r w:rsidRPr="00D354A0">
        <w:rPr>
          <w:lang w:val="eu-ES"/>
        </w:rPr>
        <w:t xml:space="preserve"> Europan ez ezik</w:t>
      </w:r>
      <w:r>
        <w:rPr>
          <w:lang w:val="eu-ES"/>
        </w:rPr>
        <w:t>,</w:t>
      </w:r>
      <w:r w:rsidRPr="00D354A0">
        <w:rPr>
          <w:lang w:val="eu-ES"/>
        </w:rPr>
        <w:t xml:space="preserve"> mundu </w:t>
      </w:r>
      <w:r>
        <w:rPr>
          <w:lang w:val="eu-ES"/>
        </w:rPr>
        <w:t>zabalean kokatuko dute Euskadi; k</w:t>
      </w:r>
      <w:r w:rsidRPr="00D354A0">
        <w:rPr>
          <w:lang w:val="eu-ES"/>
        </w:rPr>
        <w:t>okatu egingo dute Euskadi. Bad</w:t>
      </w:r>
      <w:r>
        <w:rPr>
          <w:lang w:val="eu-ES"/>
        </w:rPr>
        <w:t xml:space="preserve">akigu horrelako kirol txapelketek sentimendu anitzak piztu </w:t>
      </w:r>
      <w:r w:rsidRPr="00D354A0">
        <w:rPr>
          <w:lang w:val="eu-ES"/>
        </w:rPr>
        <w:t>edo pizten dituztela. Eusko Jaurlaritzak</w:t>
      </w:r>
      <w:r>
        <w:rPr>
          <w:lang w:val="eu-ES"/>
        </w:rPr>
        <w:t xml:space="preserve"> </w:t>
      </w:r>
      <w:r w:rsidRPr="00D354A0">
        <w:rPr>
          <w:lang w:val="eu-ES"/>
        </w:rPr>
        <w:t>errespetua, askatasuna eta bizikidetza defendatuko ditu</w:t>
      </w:r>
      <w:r>
        <w:rPr>
          <w:lang w:val="eu-ES"/>
        </w:rPr>
        <w:t>,</w:t>
      </w:r>
      <w:r w:rsidRPr="00D354A0">
        <w:rPr>
          <w:lang w:val="eu-ES"/>
        </w:rPr>
        <w:t xml:space="preserve"> norbanako</w:t>
      </w:r>
      <w:r>
        <w:rPr>
          <w:lang w:val="eu-ES"/>
        </w:rPr>
        <w:t>en bizipen eta sentimendu horien adierazpenetan. E</w:t>
      </w:r>
      <w:r w:rsidRPr="00D354A0">
        <w:rPr>
          <w:lang w:val="eu-ES"/>
        </w:rPr>
        <w:t>ta</w:t>
      </w:r>
      <w:r>
        <w:rPr>
          <w:lang w:val="eu-ES"/>
        </w:rPr>
        <w:t>,</w:t>
      </w:r>
      <w:r w:rsidRPr="00D354A0">
        <w:rPr>
          <w:lang w:val="eu-ES"/>
        </w:rPr>
        <w:t xml:space="preserve"> horrekin batera, gure konpromiso, Jaurlaritzaren konpromiso</w:t>
      </w:r>
      <w:r>
        <w:rPr>
          <w:lang w:val="eu-ES"/>
        </w:rPr>
        <w:t>,</w:t>
      </w:r>
      <w:r w:rsidRPr="00D354A0">
        <w:rPr>
          <w:lang w:val="eu-ES"/>
        </w:rPr>
        <w:t xml:space="preserve"> eta</w:t>
      </w:r>
      <w:r>
        <w:rPr>
          <w:lang w:val="eu-ES"/>
        </w:rPr>
        <w:t>,</w:t>
      </w:r>
      <w:r w:rsidRPr="00D354A0">
        <w:rPr>
          <w:lang w:val="eu-ES"/>
        </w:rPr>
        <w:t xml:space="preserve"> hain zuzen ere, Kultura eta Hizkuntza Politikarako Sailaren konpromisoa eta jardun</w:t>
      </w:r>
      <w:r>
        <w:rPr>
          <w:lang w:val="eu-ES"/>
        </w:rPr>
        <w:t xml:space="preserve">bideetako bat da </w:t>
      </w:r>
      <w:r w:rsidRPr="00D354A0">
        <w:rPr>
          <w:lang w:val="eu-ES"/>
        </w:rPr>
        <w:t>kirol federazioekin batera</w:t>
      </w:r>
      <w:r>
        <w:rPr>
          <w:lang w:val="eu-ES"/>
        </w:rPr>
        <w:t>,</w:t>
      </w:r>
      <w:r w:rsidRPr="00D354A0">
        <w:rPr>
          <w:lang w:val="eu-ES"/>
        </w:rPr>
        <w:t xml:space="preserve"> </w:t>
      </w:r>
      <w:r>
        <w:rPr>
          <w:lang w:val="eu-ES"/>
        </w:rPr>
        <w:t>E</w:t>
      </w:r>
      <w:r w:rsidRPr="00D354A0">
        <w:rPr>
          <w:lang w:val="eu-ES"/>
        </w:rPr>
        <w:t xml:space="preserve">uskal </w:t>
      </w:r>
      <w:r>
        <w:rPr>
          <w:lang w:val="eu-ES"/>
        </w:rPr>
        <w:t>S</w:t>
      </w:r>
      <w:r w:rsidRPr="00D354A0">
        <w:rPr>
          <w:lang w:val="eu-ES"/>
        </w:rPr>
        <w:t>elekzioen nazioarteko aitortza lortzea. Futbolean</w:t>
      </w:r>
      <w:r>
        <w:rPr>
          <w:lang w:val="eu-ES"/>
        </w:rPr>
        <w:t>,</w:t>
      </w:r>
      <w:r w:rsidRPr="00D354A0">
        <w:rPr>
          <w:lang w:val="eu-ES"/>
        </w:rPr>
        <w:t xml:space="preserve"> eta bestelako hainbat kiroletan ere</w:t>
      </w:r>
      <w:r>
        <w:rPr>
          <w:lang w:val="eu-ES"/>
        </w:rPr>
        <w:t xml:space="preserve">. Horretan dihardugu, </w:t>
      </w:r>
      <w:r w:rsidRPr="00D354A0">
        <w:rPr>
          <w:lang w:val="eu-ES"/>
        </w:rPr>
        <w:t>eta eguneroko lana da. A</w:t>
      </w:r>
      <w:r>
        <w:rPr>
          <w:lang w:val="eu-ES"/>
        </w:rPr>
        <w:t xml:space="preserve">ldarrikapenak beharrezkoak dira, </w:t>
      </w:r>
      <w:r w:rsidRPr="00D354A0">
        <w:rPr>
          <w:lang w:val="eu-ES"/>
        </w:rPr>
        <w:t>eta</w:t>
      </w:r>
      <w:r>
        <w:rPr>
          <w:lang w:val="eu-ES"/>
        </w:rPr>
        <w:t>,</w:t>
      </w:r>
      <w:r w:rsidRPr="00D354A0">
        <w:rPr>
          <w:lang w:val="eu-ES"/>
        </w:rPr>
        <w:t xml:space="preserve"> nik</w:t>
      </w:r>
      <w:r>
        <w:rPr>
          <w:lang w:val="eu-ES"/>
        </w:rPr>
        <w:t>,</w:t>
      </w:r>
      <w:r w:rsidRPr="00D354A0">
        <w:rPr>
          <w:lang w:val="eu-ES"/>
        </w:rPr>
        <w:t xml:space="preserve"> aldarrikapena ere egiten dut</w:t>
      </w:r>
      <w:r>
        <w:rPr>
          <w:lang w:val="eu-ES"/>
        </w:rPr>
        <w:t xml:space="preserve">, </w:t>
      </w:r>
      <w:r w:rsidRPr="00D354A0">
        <w:rPr>
          <w:lang w:val="eu-ES"/>
        </w:rPr>
        <w:t>Agirre andrea. Baina euskal gizarteak aldarrikapena baino gehiago eskatzen digu</w:t>
      </w:r>
      <w:r>
        <w:rPr>
          <w:lang w:val="eu-ES"/>
        </w:rPr>
        <w:t>:</w:t>
      </w:r>
      <w:r w:rsidRPr="00D354A0">
        <w:rPr>
          <w:lang w:val="eu-ES"/>
        </w:rPr>
        <w:t xml:space="preserve"> eguneroko lana</w:t>
      </w:r>
      <w:r>
        <w:rPr>
          <w:lang w:val="eu-ES"/>
        </w:rPr>
        <w:t>,</w:t>
      </w:r>
      <w:r w:rsidRPr="00D354A0">
        <w:rPr>
          <w:lang w:val="eu-ES"/>
        </w:rPr>
        <w:t xml:space="preserve"> urtez urte u</w:t>
      </w:r>
      <w:r>
        <w:rPr>
          <w:lang w:val="eu-ES"/>
        </w:rPr>
        <w:t>rratsak ematea eskatzen digu. Eta horretan jarraituko dugu. H</w:t>
      </w:r>
      <w:r w:rsidRPr="00D354A0">
        <w:rPr>
          <w:lang w:val="eu-ES"/>
        </w:rPr>
        <w:t>orrek ere</w:t>
      </w:r>
      <w:r>
        <w:rPr>
          <w:lang w:val="eu-ES"/>
        </w:rPr>
        <w:t>,</w:t>
      </w:r>
      <w:r w:rsidRPr="00D354A0">
        <w:rPr>
          <w:lang w:val="eu-ES"/>
        </w:rPr>
        <w:t xml:space="preserve"> zalantzarik gabe</w:t>
      </w:r>
      <w:r>
        <w:rPr>
          <w:lang w:val="eu-ES"/>
        </w:rPr>
        <w:t>,</w:t>
      </w:r>
      <w:r w:rsidRPr="00D354A0">
        <w:rPr>
          <w:lang w:val="eu-ES"/>
        </w:rPr>
        <w:t xml:space="preserve"> Agirre andrea, herri</w:t>
      </w:r>
      <w:r>
        <w:rPr>
          <w:lang w:val="eu-ES"/>
        </w:rPr>
        <w:t xml:space="preserve"> gisa</w:t>
      </w:r>
      <w:r w:rsidRPr="00D354A0">
        <w:rPr>
          <w:lang w:val="eu-ES"/>
        </w:rPr>
        <w:t xml:space="preserve"> munduan kokatzen bai</w:t>
      </w:r>
      <w:r>
        <w:rPr>
          <w:lang w:val="eu-ES"/>
        </w:rPr>
        <w:t>kaitu.</w:t>
      </w:r>
    </w:p>
    <w:p w:rsidR="009965A3" w:rsidRDefault="009965A3" w:rsidP="00BB6F38">
      <w:pPr>
        <w:pStyle w:val="Texto"/>
        <w:rPr>
          <w:lang w:val="eu-ES"/>
        </w:rPr>
      </w:pPr>
    </w:p>
    <w:p w:rsidR="009965A3" w:rsidRDefault="009965A3" w:rsidP="00BB6F38">
      <w:pPr>
        <w:pStyle w:val="Texto"/>
        <w:rPr>
          <w:lang w:val="eu-ES"/>
        </w:rPr>
      </w:pPr>
      <w:r>
        <w:rPr>
          <w:lang w:val="eu-ES"/>
        </w:rPr>
        <w:t>Eskerrik asko.</w:t>
      </w:r>
    </w:p>
    <w:p w:rsidR="009965A3" w:rsidRDefault="009965A3" w:rsidP="00BB6F38">
      <w:pPr>
        <w:pStyle w:val="Texto"/>
        <w:rPr>
          <w:lang w:val="eu-ES"/>
        </w:rPr>
      </w:pPr>
    </w:p>
    <w:p w:rsidR="009965A3" w:rsidRDefault="009965A3" w:rsidP="00BB6F38">
      <w:pPr>
        <w:pStyle w:val="Texto"/>
        <w:rPr>
          <w:lang w:val="eu-ES"/>
        </w:rPr>
      </w:pPr>
    </w:p>
    <w:p w:rsidR="009965A3" w:rsidRPr="009147C3" w:rsidRDefault="009965A3" w:rsidP="00BB6F38">
      <w:pPr>
        <w:pStyle w:val="Texto"/>
        <w:rPr>
          <w:lang w:val="eu-ES"/>
        </w:rPr>
      </w:pPr>
      <w:r>
        <w:rPr>
          <w:rFonts w:ascii="Futura Md BT" w:hAnsi="Futura Md BT"/>
          <w:lang w:val="eu-ES"/>
        </w:rPr>
        <w:t xml:space="preserve">LEHENDAKARIAK: </w:t>
      </w:r>
      <w:r>
        <w:rPr>
          <w:lang w:val="eu-ES"/>
        </w:rPr>
        <w:t>Eskerrik asko, lehendakari jauna. Agirre andrea, zurea da hitza.</w:t>
      </w:r>
    </w:p>
    <w:p w:rsidR="009965A3" w:rsidRDefault="009965A3" w:rsidP="00BB6F38">
      <w:pPr>
        <w:pStyle w:val="Texto"/>
        <w:rPr>
          <w:lang w:val="eu-ES"/>
        </w:rPr>
      </w:pPr>
    </w:p>
    <w:p w:rsidR="009965A3" w:rsidRDefault="009965A3" w:rsidP="00BB6F38">
      <w:pPr>
        <w:pStyle w:val="Texto"/>
        <w:rPr>
          <w:lang w:val="eu-ES"/>
        </w:rPr>
      </w:pPr>
    </w:p>
    <w:p w:rsidR="009965A3" w:rsidRPr="00D354A0" w:rsidRDefault="009965A3" w:rsidP="00BB6F38">
      <w:pPr>
        <w:pStyle w:val="Texto"/>
        <w:rPr>
          <w:lang w:val="en-GB"/>
        </w:rPr>
      </w:pPr>
      <w:r>
        <w:rPr>
          <w:rFonts w:ascii="Futura Md BT" w:hAnsi="Futura Md BT"/>
          <w:lang w:val="eu-ES"/>
        </w:rPr>
        <w:t xml:space="preserve">JASONE GARITAONANDIA </w:t>
      </w:r>
      <w:r>
        <w:rPr>
          <w:lang w:val="eu-ES"/>
        </w:rPr>
        <w:t xml:space="preserve">andreak: </w:t>
      </w:r>
      <w:r w:rsidRPr="00D354A0">
        <w:rPr>
          <w:lang w:val="en-GB"/>
        </w:rPr>
        <w:t>Thank you for being so clear, mister president.</w:t>
      </w:r>
    </w:p>
    <w:p w:rsidR="009965A3" w:rsidRDefault="009965A3" w:rsidP="00BB6F38">
      <w:pPr>
        <w:pStyle w:val="Texto"/>
        <w:rPr>
          <w:lang w:val="eu-ES"/>
        </w:rPr>
      </w:pPr>
    </w:p>
    <w:p w:rsidR="009965A3" w:rsidRDefault="009965A3" w:rsidP="00BB6F38">
      <w:pPr>
        <w:pStyle w:val="Texto"/>
        <w:rPr>
          <w:lang w:val="eu-ES"/>
        </w:rPr>
      </w:pPr>
      <w:r>
        <w:rPr>
          <w:lang w:val="eu-ES"/>
        </w:rPr>
        <w:t>F</w:t>
      </w:r>
      <w:r w:rsidRPr="00D354A0">
        <w:rPr>
          <w:lang w:val="eu-ES"/>
        </w:rPr>
        <w:t>utbol partida bat ez da b</w:t>
      </w:r>
      <w:r>
        <w:rPr>
          <w:lang w:val="eu-ES"/>
        </w:rPr>
        <w:t>akarrik kiroleko ikuskizun bat. E</w:t>
      </w:r>
      <w:r w:rsidRPr="00D354A0">
        <w:rPr>
          <w:lang w:val="eu-ES"/>
        </w:rPr>
        <w:t>ta</w:t>
      </w:r>
      <w:r>
        <w:rPr>
          <w:lang w:val="eu-ES"/>
        </w:rPr>
        <w:t>,</w:t>
      </w:r>
      <w:r w:rsidRPr="00D354A0">
        <w:rPr>
          <w:lang w:val="eu-ES"/>
        </w:rPr>
        <w:t xml:space="preserve"> hori</w:t>
      </w:r>
      <w:r>
        <w:rPr>
          <w:lang w:val="eu-ES"/>
        </w:rPr>
        <w:t>, ondo dakigu denok. I</w:t>
      </w:r>
      <w:r w:rsidRPr="00D354A0">
        <w:rPr>
          <w:lang w:val="eu-ES"/>
        </w:rPr>
        <w:t>kuskizun bat bakarrik</w:t>
      </w:r>
      <w:r>
        <w:rPr>
          <w:lang w:val="eu-ES"/>
        </w:rPr>
        <w:t xml:space="preserve"> balitz, ez legoke arazorik guk geuk geure selekzio ofiziala edukitzeko. Baina Espainiak ez du nahi. E</w:t>
      </w:r>
      <w:r w:rsidRPr="00D354A0">
        <w:rPr>
          <w:lang w:val="eu-ES"/>
        </w:rPr>
        <w:t>urek ez dute nahi</w:t>
      </w:r>
      <w:r>
        <w:rPr>
          <w:lang w:val="eu-ES"/>
        </w:rPr>
        <w:t>. Bestel</w:t>
      </w:r>
      <w:r w:rsidRPr="00D354A0">
        <w:rPr>
          <w:lang w:val="eu-ES"/>
        </w:rPr>
        <w:t>a</w:t>
      </w:r>
      <w:r>
        <w:rPr>
          <w:lang w:val="eu-ES"/>
        </w:rPr>
        <w:t>,</w:t>
      </w:r>
      <w:r w:rsidRPr="00D354A0">
        <w:rPr>
          <w:lang w:val="eu-ES"/>
        </w:rPr>
        <w:t xml:space="preserve"> jasota legoke estatus berrirako </w:t>
      </w:r>
      <w:proofErr w:type="spellStart"/>
      <w:r w:rsidRPr="00D354A0">
        <w:rPr>
          <w:lang w:val="eu-ES"/>
        </w:rPr>
        <w:t>PSE</w:t>
      </w:r>
      <w:proofErr w:type="spellEnd"/>
      <w:r w:rsidRPr="00D354A0">
        <w:rPr>
          <w:lang w:val="eu-ES"/>
        </w:rPr>
        <w:t xml:space="preserve"> eta </w:t>
      </w:r>
      <w:proofErr w:type="spellStart"/>
      <w:r w:rsidRPr="00D354A0">
        <w:rPr>
          <w:lang w:val="eu-ES"/>
        </w:rPr>
        <w:t>Podemosekin</w:t>
      </w:r>
      <w:proofErr w:type="spellEnd"/>
      <w:r w:rsidRPr="00D354A0">
        <w:rPr>
          <w:lang w:val="eu-ES"/>
        </w:rPr>
        <w:t xml:space="preserve"> egin duzuen akordioan, ezta</w:t>
      </w:r>
      <w:r>
        <w:rPr>
          <w:lang w:val="eu-ES"/>
        </w:rPr>
        <w:t>?</w:t>
      </w:r>
      <w:r w:rsidRPr="00D354A0">
        <w:rPr>
          <w:lang w:val="eu-ES"/>
        </w:rPr>
        <w:t xml:space="preserve"> Eta</w:t>
      </w:r>
      <w:r>
        <w:rPr>
          <w:lang w:val="eu-ES"/>
        </w:rPr>
        <w:t>,</w:t>
      </w:r>
      <w:r w:rsidRPr="00D354A0">
        <w:rPr>
          <w:lang w:val="eu-ES"/>
        </w:rPr>
        <w:t xml:space="preserve"> hori ere</w:t>
      </w:r>
      <w:r>
        <w:rPr>
          <w:lang w:val="eu-ES"/>
        </w:rPr>
        <w:t>,</w:t>
      </w:r>
      <w:r w:rsidRPr="00D354A0">
        <w:rPr>
          <w:lang w:val="eu-ES"/>
        </w:rPr>
        <w:t xml:space="preserve"> kendu egin behar </w:t>
      </w:r>
      <w:r>
        <w:rPr>
          <w:lang w:val="eu-ES"/>
        </w:rPr>
        <w:t>izan duzue, ezta?</w:t>
      </w:r>
    </w:p>
    <w:p w:rsidR="009965A3" w:rsidRDefault="009965A3" w:rsidP="00BB6F38">
      <w:pPr>
        <w:pStyle w:val="Texto"/>
        <w:rPr>
          <w:lang w:val="eu-ES"/>
        </w:rPr>
      </w:pPr>
    </w:p>
    <w:p w:rsidR="009965A3" w:rsidRDefault="009965A3" w:rsidP="00BB6F38">
      <w:pPr>
        <w:pStyle w:val="Texto"/>
        <w:rPr>
          <w:lang w:val="es-ES"/>
        </w:rPr>
      </w:pPr>
      <w:r>
        <w:rPr>
          <w:lang w:val="eu-ES"/>
        </w:rPr>
        <w:t>"</w:t>
      </w:r>
      <w:r w:rsidRPr="00D354A0">
        <w:rPr>
          <w:lang w:val="es-ES"/>
        </w:rPr>
        <w:t>Euskadi es lo más parecido a un Estado sin ser un estado</w:t>
      </w:r>
      <w:r>
        <w:rPr>
          <w:lang w:val="eu-ES"/>
        </w:rPr>
        <w:t>"</w:t>
      </w:r>
      <w:r w:rsidRPr="00D354A0">
        <w:rPr>
          <w:lang w:val="eu-ES"/>
        </w:rPr>
        <w:t xml:space="preserve"> esaten duzue</w:t>
      </w:r>
      <w:r>
        <w:rPr>
          <w:lang w:val="eu-ES"/>
        </w:rPr>
        <w:t>,</w:t>
      </w:r>
      <w:r w:rsidRPr="00D354A0">
        <w:rPr>
          <w:lang w:val="eu-ES"/>
        </w:rPr>
        <w:t xml:space="preserve"> behin eta berriro</w:t>
      </w:r>
      <w:r>
        <w:rPr>
          <w:lang w:val="eu-ES"/>
        </w:rPr>
        <w:t>. E</w:t>
      </w:r>
      <w:r w:rsidRPr="00D354A0">
        <w:rPr>
          <w:lang w:val="eu-ES"/>
        </w:rPr>
        <w:t xml:space="preserve">ta ez daukagu </w:t>
      </w:r>
      <w:r>
        <w:rPr>
          <w:lang w:val="eu-ES"/>
        </w:rPr>
        <w:t>ezta gure</w:t>
      </w:r>
      <w:r w:rsidRPr="00D354A0">
        <w:rPr>
          <w:lang w:val="eu-ES"/>
        </w:rPr>
        <w:t xml:space="preserve"> selekzio ofizial</w:t>
      </w:r>
      <w:r>
        <w:rPr>
          <w:lang w:val="eu-ES"/>
        </w:rPr>
        <w:t>a</w:t>
      </w:r>
      <w:r w:rsidRPr="00D354A0">
        <w:rPr>
          <w:lang w:val="eu-ES"/>
        </w:rPr>
        <w:t xml:space="preserve"> edukitzeko eskubiderik ere. Gal</w:t>
      </w:r>
      <w:r>
        <w:rPr>
          <w:lang w:val="eu-ES"/>
        </w:rPr>
        <w:t xml:space="preserve">es ez da estatu bat, </w:t>
      </w:r>
      <w:r w:rsidRPr="00D354A0">
        <w:rPr>
          <w:lang w:val="eu-ES"/>
        </w:rPr>
        <w:t>eta bere selekzio ofiz</w:t>
      </w:r>
      <w:r>
        <w:rPr>
          <w:lang w:val="eu-ES"/>
        </w:rPr>
        <w:t xml:space="preserve">ialarekin jokatuko du Eurokopa. </w:t>
      </w:r>
      <w:r w:rsidRPr="00D354A0">
        <w:rPr>
          <w:lang w:val="eu-ES"/>
        </w:rPr>
        <w:t>Geure</w:t>
      </w:r>
      <w:r>
        <w:rPr>
          <w:lang w:val="eu-ES"/>
        </w:rPr>
        <w:t xml:space="preserve">a, hori, </w:t>
      </w:r>
      <w:proofErr w:type="spellStart"/>
      <w:r>
        <w:rPr>
          <w:lang w:val="eu-ES"/>
        </w:rPr>
        <w:t>normalid</w:t>
      </w:r>
      <w:r w:rsidRPr="00D354A0">
        <w:rPr>
          <w:lang w:val="eu-ES"/>
        </w:rPr>
        <w:t>a</w:t>
      </w:r>
      <w:r>
        <w:rPr>
          <w:lang w:val="eu-ES"/>
        </w:rPr>
        <w:t>d</w:t>
      </w:r>
      <w:r w:rsidRPr="00D354A0">
        <w:rPr>
          <w:lang w:val="eu-ES"/>
        </w:rPr>
        <w:t>e</w:t>
      </w:r>
      <w:r>
        <w:rPr>
          <w:lang w:val="eu-ES"/>
        </w:rPr>
        <w:t>a</w:t>
      </w:r>
      <w:proofErr w:type="spellEnd"/>
      <w:r>
        <w:rPr>
          <w:lang w:val="eu-ES"/>
        </w:rPr>
        <w:t xml:space="preserve"> da. G</w:t>
      </w:r>
      <w:r w:rsidRPr="00D354A0">
        <w:rPr>
          <w:lang w:val="eu-ES"/>
        </w:rPr>
        <w:t>eure</w:t>
      </w:r>
      <w:r>
        <w:rPr>
          <w:lang w:val="eu-ES"/>
        </w:rPr>
        <w:t>a,</w:t>
      </w:r>
      <w:r w:rsidRPr="00D354A0">
        <w:rPr>
          <w:lang w:val="eu-ES"/>
        </w:rPr>
        <w:t xml:space="preserve"> </w:t>
      </w:r>
      <w:proofErr w:type="spellStart"/>
      <w:r w:rsidRPr="00D354A0">
        <w:rPr>
          <w:lang w:val="eu-ES"/>
        </w:rPr>
        <w:t>Urkullu</w:t>
      </w:r>
      <w:proofErr w:type="spellEnd"/>
      <w:r w:rsidRPr="00D354A0">
        <w:rPr>
          <w:lang w:val="eu-ES"/>
        </w:rPr>
        <w:t xml:space="preserve"> jauna, </w:t>
      </w:r>
      <w:proofErr w:type="spellStart"/>
      <w:r w:rsidRPr="00D354A0">
        <w:rPr>
          <w:lang w:val="eu-ES"/>
        </w:rPr>
        <w:t>anormalidad</w:t>
      </w:r>
      <w:r>
        <w:rPr>
          <w:lang w:val="eu-ES"/>
        </w:rPr>
        <w:t>e</w:t>
      </w:r>
      <w:proofErr w:type="spellEnd"/>
      <w:r>
        <w:rPr>
          <w:lang w:val="eu-ES"/>
        </w:rPr>
        <w:t xml:space="preserve"> demokratiko bat da. </w:t>
      </w:r>
      <w:r w:rsidRPr="00D354A0">
        <w:rPr>
          <w:lang w:val="eu-ES"/>
        </w:rPr>
        <w:t xml:space="preserve">Orain dela bost urte zuk esan zenuen </w:t>
      </w:r>
      <w:r>
        <w:rPr>
          <w:lang w:val="eu-ES"/>
        </w:rPr>
        <w:t>E</w:t>
      </w:r>
      <w:r w:rsidRPr="00D354A0">
        <w:rPr>
          <w:lang w:val="eu-ES"/>
        </w:rPr>
        <w:t xml:space="preserve">uskal </w:t>
      </w:r>
      <w:r>
        <w:rPr>
          <w:lang w:val="eu-ES"/>
        </w:rPr>
        <w:t>S</w:t>
      </w:r>
      <w:r w:rsidRPr="00D354A0">
        <w:rPr>
          <w:lang w:val="eu-ES"/>
        </w:rPr>
        <w:t>elek</w:t>
      </w:r>
      <w:r>
        <w:rPr>
          <w:lang w:val="eu-ES"/>
        </w:rPr>
        <w:t>zioak Eurokopan jokatuko zuela. E</w:t>
      </w:r>
      <w:r w:rsidRPr="00D354A0">
        <w:rPr>
          <w:lang w:val="eu-ES"/>
        </w:rPr>
        <w:t xml:space="preserve">ta ez </w:t>
      </w:r>
      <w:r>
        <w:rPr>
          <w:lang w:val="eu-ES"/>
        </w:rPr>
        <w:t>duzu</w:t>
      </w:r>
      <w:r w:rsidRPr="00D354A0">
        <w:rPr>
          <w:lang w:val="eu-ES"/>
        </w:rPr>
        <w:t xml:space="preserve"> lortu hori</w:t>
      </w:r>
      <w:r>
        <w:rPr>
          <w:lang w:val="eu-ES"/>
        </w:rPr>
        <w:t>,</w:t>
      </w:r>
      <w:r w:rsidRPr="00D354A0">
        <w:rPr>
          <w:lang w:val="eu-ES"/>
        </w:rPr>
        <w:t xml:space="preserve"> ezta</w:t>
      </w:r>
      <w:r>
        <w:rPr>
          <w:lang w:val="eu-ES"/>
        </w:rPr>
        <w:t xml:space="preserve">? </w:t>
      </w:r>
      <w:r w:rsidRPr="00D354A0">
        <w:rPr>
          <w:lang w:val="eu-ES"/>
        </w:rPr>
        <w:t>Eta selekzio ofiziala izatea ere onartzen ez badigute, zelan onartuko</w:t>
      </w:r>
      <w:r>
        <w:rPr>
          <w:lang w:val="eu-ES"/>
        </w:rPr>
        <w:t xml:space="preserve"> digute erabakitzeko eskubidea? </w:t>
      </w:r>
      <w:r w:rsidRPr="00D354A0">
        <w:rPr>
          <w:lang w:val="es-ES"/>
        </w:rPr>
        <w:t>Esto me hace recordar un chi</w:t>
      </w:r>
      <w:r>
        <w:rPr>
          <w:lang w:val="es-ES"/>
        </w:rPr>
        <w:t>ste bastante malo, uno que dice: "-¿Bailas? -No. -P</w:t>
      </w:r>
      <w:r w:rsidRPr="00D354A0">
        <w:rPr>
          <w:lang w:val="es-ES"/>
        </w:rPr>
        <w:t>ues</w:t>
      </w:r>
      <w:r>
        <w:rPr>
          <w:lang w:val="es-ES"/>
        </w:rPr>
        <w:t>,</w:t>
      </w:r>
      <w:r w:rsidRPr="00D354A0">
        <w:rPr>
          <w:lang w:val="es-ES"/>
        </w:rPr>
        <w:t xml:space="preserve"> entonces</w:t>
      </w:r>
      <w:r>
        <w:rPr>
          <w:lang w:val="es-ES"/>
        </w:rPr>
        <w:t>,</w:t>
      </w:r>
      <w:r w:rsidRPr="00D354A0">
        <w:rPr>
          <w:lang w:val="es-ES"/>
        </w:rPr>
        <w:t xml:space="preserve"> de sexo ni hablamos</w:t>
      </w:r>
      <w:r>
        <w:rPr>
          <w:lang w:val="es-ES"/>
        </w:rPr>
        <w:t>,</w:t>
      </w:r>
      <w:r w:rsidRPr="00D354A0">
        <w:rPr>
          <w:lang w:val="es-ES"/>
        </w:rPr>
        <w:t xml:space="preserve"> </w:t>
      </w:r>
      <w:r>
        <w:rPr>
          <w:lang w:val="es-ES"/>
        </w:rPr>
        <w:t>¿</w:t>
      </w:r>
      <w:r w:rsidRPr="00D354A0">
        <w:rPr>
          <w:lang w:val="es-ES"/>
        </w:rPr>
        <w:t>no</w:t>
      </w:r>
      <w:r>
        <w:rPr>
          <w:lang w:val="es-ES"/>
        </w:rPr>
        <w:t>?"</w:t>
      </w:r>
      <w:r w:rsidRPr="00D354A0">
        <w:rPr>
          <w:lang w:val="es-ES"/>
        </w:rPr>
        <w:t xml:space="preserve">. </w:t>
      </w:r>
      <w:r>
        <w:rPr>
          <w:lang w:val="es-ES"/>
        </w:rPr>
        <w:t>¿</w:t>
      </w:r>
      <w:r w:rsidRPr="00D354A0">
        <w:rPr>
          <w:lang w:val="es-ES"/>
        </w:rPr>
        <w:t>Selección oficial</w:t>
      </w:r>
      <w:r>
        <w:rPr>
          <w:lang w:val="es-ES"/>
        </w:rPr>
        <w:t xml:space="preserve">? No. Entonces, </w:t>
      </w:r>
      <w:r w:rsidRPr="00D354A0">
        <w:rPr>
          <w:lang w:val="es-ES"/>
        </w:rPr>
        <w:t xml:space="preserve">de derecho a decidir ni hablamos, </w:t>
      </w:r>
      <w:r>
        <w:rPr>
          <w:lang w:val="es-ES"/>
        </w:rPr>
        <w:t>¿</w:t>
      </w:r>
      <w:r w:rsidRPr="00D354A0">
        <w:rPr>
          <w:lang w:val="es-ES"/>
        </w:rPr>
        <w:t>no</w:t>
      </w:r>
      <w:r>
        <w:rPr>
          <w:lang w:val="es-ES"/>
        </w:rPr>
        <w:t>?</w:t>
      </w:r>
    </w:p>
    <w:p w:rsidR="009965A3" w:rsidRDefault="009965A3" w:rsidP="00BB6F38">
      <w:pPr>
        <w:pStyle w:val="Texto"/>
        <w:rPr>
          <w:lang w:val="es-ES"/>
        </w:rPr>
      </w:pPr>
    </w:p>
    <w:p w:rsidR="009965A3" w:rsidRPr="00AA6298" w:rsidRDefault="009965A3" w:rsidP="00BB6F38">
      <w:pPr>
        <w:pStyle w:val="Texto"/>
        <w:rPr>
          <w:lang w:val="es-ES"/>
        </w:rPr>
      </w:pPr>
      <w:r w:rsidRPr="00D354A0">
        <w:rPr>
          <w:lang w:val="eu-ES"/>
        </w:rPr>
        <w:t xml:space="preserve">Gure </w:t>
      </w:r>
      <w:r>
        <w:rPr>
          <w:lang w:val="eu-ES"/>
        </w:rPr>
        <w:t xml:space="preserve">selekzio </w:t>
      </w:r>
      <w:r w:rsidRPr="00D354A0">
        <w:rPr>
          <w:lang w:val="eu-ES"/>
        </w:rPr>
        <w:t>ofiziala izateko eskubiderik ez badugu, gure etorkizuna erabakitzeko eskubiderik ez, ezta</w:t>
      </w:r>
      <w:r>
        <w:rPr>
          <w:lang w:val="eu-ES"/>
        </w:rPr>
        <w:t xml:space="preserve">?, </w:t>
      </w:r>
      <w:proofErr w:type="spellStart"/>
      <w:r>
        <w:rPr>
          <w:lang w:val="eu-ES"/>
        </w:rPr>
        <w:t>Urkullu</w:t>
      </w:r>
      <w:proofErr w:type="spellEnd"/>
      <w:r>
        <w:rPr>
          <w:lang w:val="eu-ES"/>
        </w:rPr>
        <w:t xml:space="preserve"> jauna.</w:t>
      </w:r>
      <w:r w:rsidRPr="00D354A0">
        <w:rPr>
          <w:lang w:val="eu-ES"/>
        </w:rPr>
        <w:t xml:space="preserve"> Eurokoparen </w:t>
      </w:r>
      <w:proofErr w:type="spellStart"/>
      <w:r w:rsidRPr="00D354A0">
        <w:rPr>
          <w:lang w:val="eu-ES"/>
        </w:rPr>
        <w:t>eskaparate</w:t>
      </w:r>
      <w:proofErr w:type="spellEnd"/>
      <w:r w:rsidRPr="00D354A0">
        <w:rPr>
          <w:lang w:val="eu-ES"/>
        </w:rPr>
        <w:t xml:space="preserve"> handi hori aprobetxatuta, </w:t>
      </w:r>
      <w:r>
        <w:rPr>
          <w:lang w:val="eu-ES"/>
        </w:rPr>
        <w:t>zuk zeuk, urrats bat eman</w:t>
      </w:r>
      <w:r w:rsidRPr="00D354A0">
        <w:rPr>
          <w:lang w:val="eu-ES"/>
        </w:rPr>
        <w:t>ez</w:t>
      </w:r>
      <w:r>
        <w:rPr>
          <w:lang w:val="eu-ES"/>
        </w:rPr>
        <w:t xml:space="preserve"> gero erabaki nahi duen herri honen alde, ez duzu uste herritarren gehiengo batek jarraituko </w:t>
      </w:r>
      <w:proofErr w:type="spellStart"/>
      <w:r>
        <w:rPr>
          <w:lang w:val="eu-ES"/>
        </w:rPr>
        <w:t>zaitula</w:t>
      </w:r>
      <w:proofErr w:type="spellEnd"/>
      <w:r>
        <w:rPr>
          <w:lang w:val="eu-ES"/>
        </w:rPr>
        <w:t>?</w:t>
      </w:r>
      <w:r w:rsidRPr="00D354A0">
        <w:rPr>
          <w:lang w:val="eu-ES"/>
        </w:rPr>
        <w:t xml:space="preserve"> Era</w:t>
      </w:r>
      <w:r>
        <w:rPr>
          <w:lang w:val="eu-ES"/>
        </w:rPr>
        <w:t xml:space="preserve">baki bat hartu beharrean zaude, </w:t>
      </w:r>
      <w:proofErr w:type="spellStart"/>
      <w:r>
        <w:rPr>
          <w:lang w:val="eu-ES"/>
        </w:rPr>
        <w:t>Urkullu</w:t>
      </w:r>
      <w:proofErr w:type="spellEnd"/>
      <w:r>
        <w:rPr>
          <w:lang w:val="eu-ES"/>
        </w:rPr>
        <w:t xml:space="preserve"> jauna. </w:t>
      </w:r>
      <w:r w:rsidRPr="00AA6298">
        <w:rPr>
          <w:lang w:val="es-ES"/>
        </w:rPr>
        <w:t xml:space="preserve">Está usted ante un dilema: tiene que decidir con quién quiere estar, señor </w:t>
      </w:r>
      <w:proofErr w:type="spellStart"/>
      <w:r w:rsidRPr="00AA6298">
        <w:rPr>
          <w:lang w:val="es-ES"/>
        </w:rPr>
        <w:t>Urkullu</w:t>
      </w:r>
      <w:proofErr w:type="spellEnd"/>
      <w:r w:rsidRPr="00AA6298">
        <w:rPr>
          <w:lang w:val="es-ES"/>
        </w:rPr>
        <w:t>. No es que tenga derecho. Lo cierto es que tiene el deber de decidir. Esta vez no le va a valer con decir que prefiere que gane Rusia</w:t>
      </w:r>
      <w:r>
        <w:rPr>
          <w:lang w:val="eu-ES"/>
        </w:rPr>
        <w:t>. Erabaki behar duzu zer</w:t>
      </w:r>
      <w:r w:rsidRPr="00D354A0">
        <w:rPr>
          <w:lang w:val="eu-ES"/>
        </w:rPr>
        <w:t xml:space="preserve"> gurago duzu</w:t>
      </w:r>
      <w:r>
        <w:rPr>
          <w:lang w:val="eu-ES"/>
        </w:rPr>
        <w:t>n:</w:t>
      </w:r>
      <w:r w:rsidRPr="00D354A0">
        <w:rPr>
          <w:lang w:val="eu-ES"/>
        </w:rPr>
        <w:t xml:space="preserve"> euskaldunon aukera bakarra </w:t>
      </w:r>
      <w:r>
        <w:rPr>
          <w:lang w:val="eu-ES"/>
        </w:rPr>
        <w:t xml:space="preserve">"la </w:t>
      </w:r>
      <w:proofErr w:type="spellStart"/>
      <w:r>
        <w:rPr>
          <w:lang w:val="eu-ES"/>
        </w:rPr>
        <w:t>roja</w:t>
      </w:r>
      <w:proofErr w:type="spellEnd"/>
      <w:r>
        <w:rPr>
          <w:lang w:val="eu-ES"/>
        </w:rPr>
        <w:t>"</w:t>
      </w:r>
      <w:r w:rsidRPr="00D354A0">
        <w:rPr>
          <w:lang w:val="eu-ES"/>
        </w:rPr>
        <w:t xml:space="preserve"> txalotzea izatea ala gure selekzioaren alde egitea. </w:t>
      </w:r>
      <w:r w:rsidRPr="00AA6298">
        <w:rPr>
          <w:lang w:val="es-ES"/>
        </w:rPr>
        <w:t xml:space="preserve">Usted decide dónde quiere estar, señor </w:t>
      </w:r>
      <w:proofErr w:type="spellStart"/>
      <w:r w:rsidRPr="00AA6298">
        <w:rPr>
          <w:lang w:val="es-ES"/>
        </w:rPr>
        <w:t>Urkullu</w:t>
      </w:r>
      <w:proofErr w:type="spellEnd"/>
      <w:r w:rsidRPr="00AA6298">
        <w:rPr>
          <w:lang w:val="es-ES"/>
        </w:rPr>
        <w:t xml:space="preserve">. Tiene que decidir si quiere estar con la mayoría de las gentes de este país o estar sentado en el </w:t>
      </w:r>
      <w:r w:rsidRPr="00AA6298">
        <w:rPr>
          <w:lang w:val="es-ES"/>
        </w:rPr>
        <w:lastRenderedPageBreak/>
        <w:t>palco de autoridades, detrás de Manolo el del bombo. Aunque, con el acuerdo que ha logrado con el Partido Socialista y con Podemos, creo que…</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lang w:val="eu-ES"/>
        </w:rPr>
        <w:t xml:space="preserve">LEHENDAKARIAK: </w:t>
      </w:r>
      <w:r>
        <w:rPr>
          <w:lang w:val="eu-ES"/>
        </w:rPr>
        <w:t>Eskerrik asko, Agirre andrea. Amaitu zaizu denbora. Amaitu zaizu denbora. Lehendakari jauna,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9147C3">
        <w:rPr>
          <w:rFonts w:ascii="Futura Md BT" w:hAnsi="Futura Md BT"/>
          <w:lang w:val="eu-ES"/>
        </w:rPr>
        <w:t xml:space="preserve">EUSKO JAURLARITZAKO LEHENDAKARIAK </w:t>
      </w:r>
      <w:r w:rsidRPr="009147C3">
        <w:rPr>
          <w:lang w:val="eu-ES"/>
        </w:rPr>
        <w:t>(</w:t>
      </w:r>
      <w:proofErr w:type="spellStart"/>
      <w:r w:rsidRPr="009147C3">
        <w:rPr>
          <w:lang w:val="eu-ES"/>
        </w:rPr>
        <w:t>Urkullu</w:t>
      </w:r>
      <w:proofErr w:type="spellEnd"/>
      <w:r w:rsidR="00D10401">
        <w:rPr>
          <w:lang w:val="eu-ES"/>
        </w:rPr>
        <w:t xml:space="preserve"> Renteria): Eskerrik asko, </w:t>
      </w:r>
      <w:proofErr w:type="spellStart"/>
      <w:r w:rsidR="00D10401">
        <w:rPr>
          <w:lang w:val="eu-ES"/>
        </w:rPr>
        <w:t>l</w:t>
      </w:r>
      <w:r>
        <w:rPr>
          <w:lang w:val="eu-ES"/>
        </w:rPr>
        <w:t>egebiltzarburu</w:t>
      </w:r>
      <w:proofErr w:type="spellEnd"/>
      <w:r>
        <w:rPr>
          <w:lang w:val="eu-ES"/>
        </w:rPr>
        <w:t xml:space="preserve"> andrea. Agirre andereñoa ala andrea? Andrea. Ez, </w:t>
      </w:r>
      <w:proofErr w:type="spellStart"/>
      <w:r w:rsidRPr="009965A3">
        <w:rPr>
          <w:i/>
          <w:iCs/>
          <w:lang w:val="es-ES"/>
        </w:rPr>
        <w:t>misses</w:t>
      </w:r>
      <w:proofErr w:type="spellEnd"/>
      <w:r w:rsidRPr="00D354A0">
        <w:rPr>
          <w:lang w:val="eu-ES"/>
        </w:rPr>
        <w:t xml:space="preserve"> esan duzu</w:t>
      </w:r>
      <w:r>
        <w:rPr>
          <w:lang w:val="eu-ES"/>
        </w:rPr>
        <w:t xml:space="preserve"> lehe</w:t>
      </w:r>
      <w:r w:rsidRPr="00D354A0">
        <w:rPr>
          <w:lang w:val="eu-ES"/>
        </w:rPr>
        <w:t>n</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B</w:t>
      </w:r>
      <w:r w:rsidRPr="00D354A0">
        <w:rPr>
          <w:lang w:val="eu-ES"/>
        </w:rPr>
        <w:t>ueno</w:t>
      </w:r>
      <w:r>
        <w:rPr>
          <w:lang w:val="eu-ES"/>
        </w:rPr>
        <w:t>, gatozen seriotasunera. G</w:t>
      </w:r>
      <w:r w:rsidRPr="00D354A0">
        <w:rPr>
          <w:lang w:val="eu-ES"/>
        </w:rPr>
        <w:t>atozen seriotasun</w:t>
      </w:r>
      <w:r>
        <w:rPr>
          <w:lang w:val="eu-ES"/>
        </w:rPr>
        <w:t>era, Agirre andrea. E</w:t>
      </w:r>
      <w:r w:rsidRPr="00D354A0">
        <w:rPr>
          <w:lang w:val="eu-ES"/>
        </w:rPr>
        <w:t>z da bakarrik futbol ikuskizuna. Bueno</w:t>
      </w:r>
      <w:r>
        <w:rPr>
          <w:lang w:val="eu-ES"/>
        </w:rPr>
        <w:t>,</w:t>
      </w:r>
      <w:r w:rsidRPr="00D354A0">
        <w:rPr>
          <w:lang w:val="eu-ES"/>
        </w:rPr>
        <w:t xml:space="preserve"> 2014an sortu zen aukera hau</w:t>
      </w:r>
      <w:r>
        <w:rPr>
          <w:lang w:val="eu-ES"/>
        </w:rPr>
        <w:t xml:space="preserve">, San </w:t>
      </w:r>
      <w:proofErr w:type="spellStart"/>
      <w:r>
        <w:rPr>
          <w:lang w:val="eu-ES"/>
        </w:rPr>
        <w:t>Mames</w:t>
      </w:r>
      <w:proofErr w:type="spellEnd"/>
      <w:r>
        <w:rPr>
          <w:lang w:val="eu-ES"/>
        </w:rPr>
        <w:t xml:space="preserve"> berriak, </w:t>
      </w:r>
      <w:r w:rsidRPr="00D354A0">
        <w:rPr>
          <w:lang w:val="eu-ES"/>
        </w:rPr>
        <w:t>Bilbok eta Euskadik baldintzak eta bermeak betetzen ditugulako. Izan ere, Euskadi mundu mailako ekitaldi handiak hartzeko eta antolatzeko berme guztiak eskaintzen dituen herria garela erakusten ari gara</w:t>
      </w:r>
      <w:r>
        <w:rPr>
          <w:lang w:val="eu-ES"/>
        </w:rPr>
        <w:t xml:space="preserve">, behin eta berriz. </w:t>
      </w:r>
      <w:r w:rsidRPr="00D354A0">
        <w:rPr>
          <w:lang w:val="eu-ES"/>
        </w:rPr>
        <w:t xml:space="preserve">Eurokopa eta horien inguruan mundu </w:t>
      </w:r>
      <w:r>
        <w:rPr>
          <w:lang w:val="eu-ES"/>
        </w:rPr>
        <w:t>osoan izango dugun oihartzuna, t</w:t>
      </w:r>
      <w:r w:rsidRPr="00D354A0">
        <w:rPr>
          <w:lang w:val="eu-ES"/>
        </w:rPr>
        <w:t>estuingu</w:t>
      </w:r>
      <w:r>
        <w:rPr>
          <w:lang w:val="eu-ES"/>
        </w:rPr>
        <w:t>ru horretan kokatu behar ditugu, 2016</w:t>
      </w:r>
      <w:r w:rsidRPr="00D354A0">
        <w:rPr>
          <w:lang w:val="eu-ES"/>
        </w:rPr>
        <w:t>ko Eurokopa txapelketa</w:t>
      </w:r>
      <w:r>
        <w:rPr>
          <w:lang w:val="eu-ES"/>
        </w:rPr>
        <w:t>, a</w:t>
      </w:r>
      <w:r w:rsidRPr="00D354A0">
        <w:rPr>
          <w:lang w:val="eu-ES"/>
        </w:rPr>
        <w:t>dibidez, 2</w:t>
      </w:r>
      <w:r>
        <w:rPr>
          <w:lang w:val="eu-ES"/>
        </w:rPr>
        <w:t>.</w:t>
      </w:r>
      <w:r w:rsidRPr="00D354A0">
        <w:rPr>
          <w:lang w:val="eu-ES"/>
        </w:rPr>
        <w:t>000 milioi ikus-entzule jarraitu zuten</w:t>
      </w:r>
      <w:r>
        <w:rPr>
          <w:lang w:val="eu-ES"/>
        </w:rPr>
        <w:t>;</w:t>
      </w:r>
      <w:r w:rsidRPr="00D354A0">
        <w:rPr>
          <w:lang w:val="eu-ES"/>
        </w:rPr>
        <w:t xml:space="preserve"> bataz beste par</w:t>
      </w:r>
      <w:r>
        <w:rPr>
          <w:lang w:val="eu-ES"/>
        </w:rPr>
        <w:t>tidako 111 milioi ikus-entzule.</w:t>
      </w:r>
    </w:p>
    <w:p w:rsidR="009965A3" w:rsidRDefault="009965A3" w:rsidP="00BB6F38">
      <w:pPr>
        <w:pStyle w:val="Texto"/>
        <w:rPr>
          <w:lang w:val="eu-ES"/>
        </w:rPr>
      </w:pPr>
    </w:p>
    <w:p w:rsidR="009965A3" w:rsidRPr="00D64EEB" w:rsidRDefault="009965A3" w:rsidP="00BB6F38">
      <w:pPr>
        <w:pStyle w:val="Texto"/>
        <w:rPr>
          <w:lang w:val="eu-ES"/>
        </w:rPr>
      </w:pPr>
      <w:r w:rsidRPr="00D354A0">
        <w:rPr>
          <w:lang w:val="eu-ES"/>
        </w:rPr>
        <w:t>Beste alde batetik, horrelako ekitaldiek</w:t>
      </w:r>
      <w:r>
        <w:rPr>
          <w:lang w:val="eu-ES"/>
        </w:rPr>
        <w:t>,</w:t>
      </w:r>
      <w:r w:rsidRPr="00D354A0">
        <w:rPr>
          <w:lang w:val="eu-ES"/>
        </w:rPr>
        <w:t xml:space="preserve"> gure hirietan duten eragin ekonomik</w:t>
      </w:r>
      <w:r>
        <w:rPr>
          <w:lang w:val="eu-ES"/>
        </w:rPr>
        <w:t>oa ere oso kontuan hartzekoa da; e</w:t>
      </w:r>
      <w:r w:rsidRPr="00D354A0">
        <w:rPr>
          <w:lang w:val="eu-ES"/>
        </w:rPr>
        <w:t xml:space="preserve">kitaldi </w:t>
      </w:r>
      <w:r>
        <w:rPr>
          <w:lang w:val="eu-ES"/>
        </w:rPr>
        <w:t xml:space="preserve">hauek, </w:t>
      </w:r>
      <w:r w:rsidRPr="00D354A0">
        <w:rPr>
          <w:lang w:val="eu-ES"/>
        </w:rPr>
        <w:t>gure merkataritzan, ostalaritzan, hoteletan eta b</w:t>
      </w:r>
      <w:r>
        <w:rPr>
          <w:lang w:val="eu-ES"/>
        </w:rPr>
        <w:t>este sektoreetan aberastasuna uz</w:t>
      </w:r>
      <w:r w:rsidRPr="00D354A0">
        <w:rPr>
          <w:lang w:val="eu-ES"/>
        </w:rPr>
        <w:t>ten dute. Ez da bakarrik futbol ikuskizun bat, zuk esan bezala, Agirre andrea. Kirol ekitaldi jendetsu eta oihartz</w:t>
      </w:r>
      <w:r>
        <w:rPr>
          <w:lang w:val="eu-ES"/>
        </w:rPr>
        <w:t>un handiko baten aurrean gaude, m</w:t>
      </w:r>
      <w:r w:rsidRPr="00D354A0">
        <w:rPr>
          <w:lang w:val="eu-ES"/>
        </w:rPr>
        <w:t>undu mailako handienetakoa. Milaka pe</w:t>
      </w:r>
      <w:r>
        <w:rPr>
          <w:lang w:val="eu-ES"/>
        </w:rPr>
        <w:t xml:space="preserve">rtsonei bisitatuko dute Euskadi, </w:t>
      </w:r>
      <w:r w:rsidRPr="00D354A0">
        <w:rPr>
          <w:lang w:val="eu-ES"/>
        </w:rPr>
        <w:t>eta gure kaleetan ibiliko dira. Espero dut gure kultura</w:t>
      </w:r>
      <w:r>
        <w:rPr>
          <w:lang w:val="eu-ES"/>
        </w:rPr>
        <w:t>,</w:t>
      </w:r>
      <w:r w:rsidRPr="00D354A0">
        <w:rPr>
          <w:lang w:val="eu-ES"/>
        </w:rPr>
        <w:t xml:space="preserve"> museoak edo baita gastronomia ezagutzeko aprobetxatuko dutel</w:t>
      </w:r>
      <w:r>
        <w:rPr>
          <w:lang w:val="eu-ES"/>
        </w:rPr>
        <w:t xml:space="preserve">a ere. </w:t>
      </w:r>
      <w:r w:rsidRPr="00AA6298">
        <w:rPr>
          <w:lang w:val="es-ES"/>
        </w:rPr>
        <w:t xml:space="preserve">Señora </w:t>
      </w:r>
      <w:proofErr w:type="spellStart"/>
      <w:r w:rsidRPr="00AA6298">
        <w:rPr>
          <w:lang w:val="es-ES"/>
        </w:rPr>
        <w:t>Agirre</w:t>
      </w:r>
      <w:proofErr w:type="spellEnd"/>
      <w:r w:rsidRPr="00AA6298">
        <w:rPr>
          <w:lang w:val="es-ES"/>
        </w:rPr>
        <w:t xml:space="preserve">, este efecto positivo se consiguió con el Mundial de </w:t>
      </w:r>
      <w:proofErr w:type="spellStart"/>
      <w:r w:rsidRPr="00D64EEB">
        <w:rPr>
          <w:i/>
          <w:iCs/>
          <w:lang w:val="es-ES"/>
        </w:rPr>
        <w:t>basket</w:t>
      </w:r>
      <w:proofErr w:type="spellEnd"/>
      <w:r w:rsidRPr="00AA6298">
        <w:rPr>
          <w:lang w:val="es-ES"/>
        </w:rPr>
        <w:t xml:space="preserve">, la </w:t>
      </w:r>
      <w:r>
        <w:rPr>
          <w:lang w:val="es-ES"/>
        </w:rPr>
        <w:t xml:space="preserve">Final Europea de Rugby, la Final </w:t>
      </w:r>
      <w:proofErr w:type="spellStart"/>
      <w:r>
        <w:rPr>
          <w:lang w:val="es-ES"/>
        </w:rPr>
        <w:t>Four</w:t>
      </w:r>
      <w:proofErr w:type="spellEnd"/>
      <w:r>
        <w:rPr>
          <w:lang w:val="es-ES"/>
        </w:rPr>
        <w:t xml:space="preserve"> en Gasteiz. Y</w:t>
      </w:r>
      <w:r w:rsidRPr="00AA6298">
        <w:rPr>
          <w:lang w:val="es-ES"/>
        </w:rPr>
        <w:t xml:space="preserve"> esperamos se consiga con el Tour de Francia. Estos eventos</w:t>
      </w:r>
      <w:r>
        <w:rPr>
          <w:lang w:val="es-ES"/>
        </w:rPr>
        <w:t xml:space="preserve"> fueron positivos para Euskadi. L</w:t>
      </w:r>
      <w:r w:rsidRPr="00AA6298">
        <w:rPr>
          <w:lang w:val="es-ES"/>
        </w:rPr>
        <w:t>a Eurocopa</w:t>
      </w:r>
      <w:r>
        <w:rPr>
          <w:lang w:val="es-ES"/>
        </w:rPr>
        <w:t>,</w:t>
      </w:r>
      <w:r w:rsidRPr="00AA6298">
        <w:rPr>
          <w:lang w:val="es-ES"/>
        </w:rPr>
        <w:t xml:space="preserve"> que eligió primero la sede</w:t>
      </w:r>
      <w:r>
        <w:rPr>
          <w:lang w:val="es-ES"/>
        </w:rPr>
        <w:t>,</w:t>
      </w:r>
      <w:r w:rsidRPr="00AA6298">
        <w:rPr>
          <w:lang w:val="es-ES"/>
        </w:rPr>
        <w:t xml:space="preserve"> señora </w:t>
      </w:r>
      <w:proofErr w:type="spellStart"/>
      <w:r w:rsidRPr="00AA6298">
        <w:rPr>
          <w:lang w:val="es-ES"/>
        </w:rPr>
        <w:t>Agirre</w:t>
      </w:r>
      <w:proofErr w:type="spellEnd"/>
      <w:r>
        <w:rPr>
          <w:lang w:val="es-ES"/>
        </w:rPr>
        <w:t>,</w:t>
      </w:r>
      <w:r w:rsidRPr="00AA6298">
        <w:rPr>
          <w:lang w:val="es-ES"/>
        </w:rPr>
        <w:t xml:space="preserve"> y luego se clasifica</w:t>
      </w:r>
      <w:r>
        <w:rPr>
          <w:lang w:val="es-ES"/>
        </w:rPr>
        <w:t>ron las elecciones, e</w:t>
      </w:r>
      <w:r w:rsidRPr="00AA6298">
        <w:rPr>
          <w:lang w:val="es-ES"/>
        </w:rPr>
        <w:t xml:space="preserve">ntre ellas la </w:t>
      </w:r>
      <w:r w:rsidRPr="00AA6298">
        <w:rPr>
          <w:lang w:val="es-ES"/>
        </w:rPr>
        <w:lastRenderedPageBreak/>
        <w:t>española</w:t>
      </w:r>
      <w:r>
        <w:rPr>
          <w:lang w:val="es-ES"/>
        </w:rPr>
        <w:t>, también puede ser positiva. Mal haríamos,</w:t>
      </w:r>
      <w:r w:rsidRPr="00AA6298">
        <w:rPr>
          <w:lang w:val="es-ES"/>
        </w:rPr>
        <w:t xml:space="preserve"> si no sabemos aprovechar esta op</w:t>
      </w:r>
      <w:r>
        <w:rPr>
          <w:lang w:val="es-ES"/>
        </w:rPr>
        <w:t>ortunidad en su debido contexto.</w:t>
      </w:r>
    </w:p>
    <w:p w:rsidR="009965A3" w:rsidRDefault="009965A3" w:rsidP="00BB6F38">
      <w:pPr>
        <w:pStyle w:val="Texto"/>
        <w:rPr>
          <w:lang w:val="es-ES"/>
        </w:rPr>
      </w:pPr>
    </w:p>
    <w:p w:rsidR="009965A3" w:rsidRDefault="009965A3" w:rsidP="00BB6F38">
      <w:pPr>
        <w:pStyle w:val="Texto"/>
        <w:rPr>
          <w:lang w:val="eu-ES"/>
        </w:rPr>
      </w:pPr>
      <w:r>
        <w:rPr>
          <w:lang w:val="es-ES"/>
        </w:rPr>
        <w:t>M</w:t>
      </w:r>
      <w:proofErr w:type="spellStart"/>
      <w:r w:rsidRPr="00D354A0">
        <w:rPr>
          <w:lang w:val="eu-ES"/>
        </w:rPr>
        <w:t>undu</w:t>
      </w:r>
      <w:proofErr w:type="spellEnd"/>
      <w:r w:rsidRPr="00D354A0">
        <w:rPr>
          <w:lang w:val="eu-ES"/>
        </w:rPr>
        <w:t xml:space="preserve"> osoan</w:t>
      </w:r>
      <w:r>
        <w:rPr>
          <w:lang w:val="eu-ES"/>
        </w:rPr>
        <w:t>,</w:t>
      </w:r>
      <w:r w:rsidRPr="00D354A0">
        <w:rPr>
          <w:lang w:val="eu-ES"/>
        </w:rPr>
        <w:t xml:space="preserve"> milioika pertson</w:t>
      </w:r>
      <w:r>
        <w:rPr>
          <w:lang w:val="eu-ES"/>
        </w:rPr>
        <w:t>a Euskadira begira jarriko dira, e</w:t>
      </w:r>
      <w:r w:rsidRPr="00D354A0">
        <w:rPr>
          <w:lang w:val="eu-ES"/>
        </w:rPr>
        <w:t>ta munduko mapan kokatuko gaituzte. Beraz, eman diezaiogun ekitaldi honi daukan neurria</w:t>
      </w:r>
      <w:r>
        <w:rPr>
          <w:lang w:val="eu-ES"/>
        </w:rPr>
        <w:t xml:space="preserve"> e</w:t>
      </w:r>
      <w:r w:rsidRPr="00D354A0">
        <w:rPr>
          <w:lang w:val="eu-ES"/>
        </w:rPr>
        <w:t>ta izaera</w:t>
      </w:r>
      <w:r>
        <w:rPr>
          <w:lang w:val="eu-ES"/>
        </w:rPr>
        <w:t>. E</w:t>
      </w:r>
      <w:r w:rsidRPr="00D354A0">
        <w:rPr>
          <w:lang w:val="eu-ES"/>
        </w:rPr>
        <w:t>man diezaiogun</w:t>
      </w:r>
      <w:r>
        <w:rPr>
          <w:lang w:val="eu-ES"/>
        </w:rPr>
        <w:t>,</w:t>
      </w:r>
      <w:r w:rsidRPr="00D354A0">
        <w:rPr>
          <w:lang w:val="eu-ES"/>
        </w:rPr>
        <w:t xml:space="preserve"> Agi</w:t>
      </w:r>
      <w:r>
        <w:rPr>
          <w:lang w:val="eu-ES"/>
        </w:rPr>
        <w:t>rre andrea, merezi duen aukera.</w:t>
      </w:r>
    </w:p>
    <w:p w:rsidR="009965A3" w:rsidRDefault="009965A3" w:rsidP="00BB6F38">
      <w:pPr>
        <w:pStyle w:val="Texto"/>
        <w:rPr>
          <w:lang w:val="eu-ES"/>
        </w:rPr>
      </w:pPr>
    </w:p>
    <w:p w:rsidR="009965A3" w:rsidRDefault="009965A3" w:rsidP="00BB6F38">
      <w:pPr>
        <w:pStyle w:val="Texto"/>
        <w:rPr>
          <w:lang w:val="eu-ES"/>
        </w:rPr>
      </w:pPr>
      <w:r w:rsidRPr="00D354A0">
        <w:rPr>
          <w:lang w:val="eu-ES"/>
        </w:rPr>
        <w:t>Eskerrik asko.</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lang w:val="eu-ES"/>
        </w:rPr>
        <w:t xml:space="preserve">LEHENDAKARIAK: </w:t>
      </w:r>
      <w:r>
        <w:rPr>
          <w:lang w:val="eu-ES"/>
        </w:rPr>
        <w:t xml:space="preserve">Eskerrik asko, </w:t>
      </w:r>
      <w:r w:rsidRPr="00D354A0">
        <w:rPr>
          <w:lang w:val="eu-ES"/>
        </w:rPr>
        <w:t>lehendakari</w:t>
      </w:r>
      <w:r>
        <w:rPr>
          <w:lang w:val="eu-ES"/>
        </w:rPr>
        <w:t xml:space="preserve"> jauna.</w:t>
      </w:r>
    </w:p>
    <w:p w:rsidR="009965A3" w:rsidRDefault="009965A3" w:rsidP="00BB6F38">
      <w:pPr>
        <w:pStyle w:val="Texto"/>
        <w:rPr>
          <w:lang w:val="eu-ES"/>
        </w:rPr>
      </w:pPr>
    </w:p>
    <w:p w:rsidR="009965A3" w:rsidRDefault="009965A3" w:rsidP="00BB6F38">
      <w:pPr>
        <w:pStyle w:val="Texto"/>
        <w:rPr>
          <w:lang w:val="eu-ES"/>
        </w:rPr>
      </w:pPr>
      <w:r>
        <w:rPr>
          <w:lang w:val="eu-ES"/>
        </w:rPr>
        <w:t>G</w:t>
      </w:r>
      <w:r w:rsidRPr="00D354A0">
        <w:rPr>
          <w:lang w:val="eu-ES"/>
        </w:rPr>
        <w:t>ai</w:t>
      </w:r>
      <w:r>
        <w:rPr>
          <w:lang w:val="eu-ES"/>
        </w:rPr>
        <w:t>-</w:t>
      </w:r>
      <w:r w:rsidRPr="00D354A0">
        <w:rPr>
          <w:lang w:val="eu-ES"/>
        </w:rPr>
        <w:t xml:space="preserve">zerrendako </w:t>
      </w:r>
      <w:r w:rsidR="0094307F">
        <w:rPr>
          <w:lang w:val="eu-ES"/>
        </w:rPr>
        <w:t>hirugarren puntua</w:t>
      </w:r>
      <w:r w:rsidR="00B21E66">
        <w:rPr>
          <w:lang w:val="eu-ES"/>
        </w:rPr>
        <w:t>:</w:t>
      </w:r>
      <w:r w:rsidR="0094307F">
        <w:rPr>
          <w:lang w:val="eu-ES"/>
        </w:rPr>
        <w:t xml:space="preserve"> </w:t>
      </w:r>
      <w:r w:rsidR="00B21E66">
        <w:rPr>
          <w:lang w:val="eu-ES"/>
        </w:rPr>
        <w:t>"</w:t>
      </w:r>
      <w:r w:rsidRPr="00D64EEB">
        <w:rPr>
          <w:lang w:val="eu-ES"/>
        </w:rPr>
        <w:t xml:space="preserve">Galdera, Julen </w:t>
      </w:r>
      <w:proofErr w:type="spellStart"/>
      <w:r w:rsidRPr="00D64EEB">
        <w:rPr>
          <w:lang w:val="eu-ES"/>
        </w:rPr>
        <w:t>Bollain</w:t>
      </w:r>
      <w:proofErr w:type="spellEnd"/>
      <w:r w:rsidRPr="00D64EEB">
        <w:rPr>
          <w:lang w:val="eu-ES"/>
        </w:rPr>
        <w:t xml:space="preserve"> Urbieta</w:t>
      </w:r>
      <w:r>
        <w:rPr>
          <w:lang w:val="eu-ES"/>
        </w:rPr>
        <w:t>,</w:t>
      </w:r>
      <w:r w:rsidRPr="00D64EEB">
        <w:rPr>
          <w:lang w:val="eu-ES"/>
        </w:rPr>
        <w:t xml:space="preserve"> Elkarrekin </w:t>
      </w:r>
      <w:proofErr w:type="spellStart"/>
      <w:r w:rsidRPr="00D64EEB">
        <w:rPr>
          <w:lang w:val="eu-ES"/>
        </w:rPr>
        <w:t>Podemos</w:t>
      </w:r>
      <w:proofErr w:type="spellEnd"/>
      <w:r w:rsidRPr="00D64EEB">
        <w:rPr>
          <w:lang w:val="eu-ES"/>
        </w:rPr>
        <w:t xml:space="preserve"> taldeko legebiltzarkideak</w:t>
      </w:r>
      <w:r>
        <w:rPr>
          <w:lang w:val="eu-ES"/>
        </w:rPr>
        <w:t>, lehendakariari egina…</w:t>
      </w:r>
    </w:p>
    <w:p w:rsidR="009965A3" w:rsidRPr="000319C8" w:rsidRDefault="009965A3" w:rsidP="00BB6F38">
      <w:pPr>
        <w:pStyle w:val="Texto"/>
        <w:rPr>
          <w:lang w:val="eu-ES"/>
        </w:rPr>
      </w:pPr>
    </w:p>
    <w:p w:rsidR="009965A3" w:rsidRPr="000319C8" w:rsidRDefault="009965A3" w:rsidP="00BB6F38">
      <w:pPr>
        <w:pStyle w:val="Texto"/>
        <w:rPr>
          <w:lang w:val="eu-ES"/>
        </w:rPr>
      </w:pPr>
      <w:r w:rsidRPr="000319C8">
        <w:rPr>
          <w:lang w:val="eu-ES"/>
        </w:rPr>
        <w:t>(2. zintaren amaiera)</w:t>
      </w:r>
    </w:p>
    <w:p w:rsidR="009965A3" w:rsidRDefault="009965A3" w:rsidP="00BB6F38">
      <w:pPr>
        <w:pStyle w:val="Texto"/>
        <w:rPr>
          <w:lang w:val="eu-ES"/>
        </w:rPr>
      </w:pPr>
      <w:r w:rsidRPr="00CD50FD">
        <w:rPr>
          <w:lang w:val="eu-ES"/>
        </w:rPr>
        <w:t>(3. zintaren hasiera)</w:t>
      </w:r>
    </w:p>
    <w:p w:rsidR="009965A3" w:rsidRDefault="009965A3" w:rsidP="00BB6F38">
      <w:pPr>
        <w:pStyle w:val="Texto"/>
        <w:rPr>
          <w:lang w:val="eu-ES"/>
        </w:rPr>
      </w:pPr>
    </w:p>
    <w:p w:rsidR="009965A3" w:rsidRDefault="009965A3" w:rsidP="00BB6F38">
      <w:pPr>
        <w:pStyle w:val="Texto"/>
        <w:rPr>
          <w:lang w:val="eu-ES"/>
        </w:rPr>
      </w:pPr>
      <w:r>
        <w:rPr>
          <w:lang w:val="eu-ES"/>
        </w:rPr>
        <w:t>...</w:t>
      </w:r>
      <w:r w:rsidRPr="003A0FE9">
        <w:rPr>
          <w:lang w:val="eu-ES"/>
        </w:rPr>
        <w:t>, eskerrik asko</w:t>
      </w:r>
      <w:r>
        <w:rPr>
          <w:lang w:val="eu-ES"/>
        </w:rPr>
        <w:t>.</w:t>
      </w:r>
    </w:p>
    <w:p w:rsidR="009965A3" w:rsidRDefault="009965A3" w:rsidP="00BB6F38">
      <w:pPr>
        <w:pStyle w:val="Texto"/>
        <w:rPr>
          <w:lang w:val="eu-ES"/>
        </w:rPr>
      </w:pPr>
    </w:p>
    <w:p w:rsidR="009965A3" w:rsidRDefault="009965A3" w:rsidP="00BB6F38">
      <w:pPr>
        <w:pStyle w:val="Texto"/>
        <w:rPr>
          <w:lang w:val="eu-ES"/>
        </w:rPr>
      </w:pPr>
    </w:p>
    <w:p w:rsidR="0094307F" w:rsidRDefault="009965A3" w:rsidP="00BB6F38">
      <w:pPr>
        <w:pStyle w:val="Texto"/>
        <w:rPr>
          <w:lang w:val="eu-ES"/>
        </w:rPr>
      </w:pPr>
      <w:r>
        <w:rPr>
          <w:rFonts w:ascii="Futura Md BT" w:hAnsi="Futura Md BT"/>
          <w:caps/>
          <w:lang w:val="eu-ES"/>
        </w:rPr>
        <w:t xml:space="preserve">lehendakariak: </w:t>
      </w:r>
      <w:r>
        <w:rPr>
          <w:lang w:val="eu-ES"/>
        </w:rPr>
        <w:t>Es</w:t>
      </w:r>
      <w:r w:rsidRPr="003A0FE9">
        <w:rPr>
          <w:lang w:val="eu-ES"/>
        </w:rPr>
        <w:t>kerrik asko, lehendakari</w:t>
      </w:r>
      <w:r w:rsidR="0094307F">
        <w:rPr>
          <w:lang w:val="eu-ES"/>
        </w:rPr>
        <w:t xml:space="preserve"> jauna.</w:t>
      </w:r>
    </w:p>
    <w:p w:rsidR="0094307F" w:rsidRDefault="0094307F" w:rsidP="00BB6F38">
      <w:pPr>
        <w:pStyle w:val="Texto"/>
        <w:rPr>
          <w:lang w:val="eu-ES"/>
        </w:rPr>
      </w:pPr>
    </w:p>
    <w:p w:rsidR="009965A3" w:rsidRDefault="009965A3" w:rsidP="00BB6F38">
      <w:pPr>
        <w:pStyle w:val="Texto"/>
        <w:rPr>
          <w:lang w:val="eu-ES"/>
        </w:rPr>
      </w:pPr>
      <w:r>
        <w:rPr>
          <w:lang w:val="eu-ES"/>
        </w:rPr>
        <w:t>G</w:t>
      </w:r>
      <w:r w:rsidRPr="003A0FE9">
        <w:rPr>
          <w:lang w:val="eu-ES"/>
        </w:rPr>
        <w:t>ai</w:t>
      </w:r>
      <w:r>
        <w:rPr>
          <w:lang w:val="eu-ES"/>
        </w:rPr>
        <w:t>-</w:t>
      </w:r>
      <w:r w:rsidR="0094307F">
        <w:rPr>
          <w:lang w:val="eu-ES"/>
        </w:rPr>
        <w:t>zerrendako hirugarren</w:t>
      </w:r>
      <w:r w:rsidRPr="003A0FE9">
        <w:rPr>
          <w:lang w:val="eu-ES"/>
        </w:rPr>
        <w:t xml:space="preserve"> </w:t>
      </w:r>
      <w:r>
        <w:rPr>
          <w:lang w:val="eu-ES"/>
        </w:rPr>
        <w:t>p</w:t>
      </w:r>
      <w:r w:rsidR="00B21E66">
        <w:rPr>
          <w:lang w:val="eu-ES"/>
        </w:rPr>
        <w:t>untua:</w:t>
      </w:r>
      <w:r w:rsidRPr="003A0FE9">
        <w:rPr>
          <w:lang w:val="eu-ES"/>
        </w:rPr>
        <w:t xml:space="preserve"> </w:t>
      </w:r>
      <w:r w:rsidR="00B21E66">
        <w:rPr>
          <w:lang w:val="eu-ES"/>
        </w:rPr>
        <w:t>"</w:t>
      </w:r>
      <w:r w:rsidRPr="003A0FE9">
        <w:rPr>
          <w:lang w:val="eu-ES"/>
        </w:rPr>
        <w:t>Galdera, Julen Bollain Urbieta</w:t>
      </w:r>
      <w:r>
        <w:rPr>
          <w:lang w:val="eu-ES"/>
        </w:rPr>
        <w:t>,</w:t>
      </w:r>
      <w:r w:rsidRPr="003A0FE9">
        <w:rPr>
          <w:lang w:val="eu-ES"/>
        </w:rPr>
        <w:t xml:space="preserve"> Elkarrekin Podemos taldeko legebiltzarkideak</w:t>
      </w:r>
      <w:r w:rsidR="0094307F">
        <w:rPr>
          <w:lang w:val="eu-ES"/>
        </w:rPr>
        <w:t>,</w:t>
      </w:r>
      <w:r w:rsidRPr="003A0FE9">
        <w:rPr>
          <w:lang w:val="eu-ES"/>
        </w:rPr>
        <w:t xml:space="preserve"> lehendakariari egina, hizkuntza politikari buruz</w:t>
      </w:r>
      <w:r w:rsidR="00B21E66">
        <w:rPr>
          <w:lang w:val="eu-ES"/>
        </w:rPr>
        <w:t>"</w:t>
      </w:r>
      <w:r w:rsidRPr="003A0FE9">
        <w:rPr>
          <w:lang w:val="eu-ES"/>
        </w:rPr>
        <w:t xml:space="preserve">. Bollain jauna, </w:t>
      </w:r>
      <w:r>
        <w:rPr>
          <w:lang w:val="eu-ES"/>
        </w:rPr>
        <w:t>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caps/>
          <w:lang w:val="eu-ES"/>
        </w:rPr>
        <w:t xml:space="preserve">bollain urbieta </w:t>
      </w:r>
      <w:r>
        <w:rPr>
          <w:lang w:val="eu-ES"/>
        </w:rPr>
        <w:t xml:space="preserve">jaunak: Eskerrik asko, </w:t>
      </w:r>
      <w:proofErr w:type="spellStart"/>
      <w:r w:rsidRPr="003A0FE9">
        <w:rPr>
          <w:lang w:val="eu-ES"/>
        </w:rPr>
        <w:t>legebiltzarburu</w:t>
      </w:r>
      <w:proofErr w:type="spellEnd"/>
      <w:r>
        <w:rPr>
          <w:lang w:val="eu-ES"/>
        </w:rPr>
        <w:t xml:space="preserve"> andrea. E</w:t>
      </w:r>
      <w:r w:rsidRPr="003A0FE9">
        <w:rPr>
          <w:lang w:val="eu-ES"/>
        </w:rPr>
        <w:t>gun on guztioi. Egun on, lehendakari jauna</w:t>
      </w:r>
      <w:r>
        <w:rPr>
          <w:lang w:val="eu-ES"/>
        </w:rPr>
        <w:t>.</w:t>
      </w:r>
    </w:p>
    <w:p w:rsidR="009965A3" w:rsidRDefault="009965A3" w:rsidP="00BB6F38">
      <w:pPr>
        <w:pStyle w:val="Texto"/>
        <w:rPr>
          <w:lang w:val="eu-ES"/>
        </w:rPr>
      </w:pPr>
    </w:p>
    <w:p w:rsidR="009965A3" w:rsidRDefault="009965A3" w:rsidP="00BB6F38">
      <w:pPr>
        <w:pStyle w:val="Texto"/>
        <w:rPr>
          <w:lang w:val="eu-ES"/>
        </w:rPr>
      </w:pPr>
      <w:r w:rsidRPr="003A0FE9">
        <w:rPr>
          <w:lang w:val="eu-ES"/>
        </w:rPr>
        <w:t>Gaur egun jakin badakigu</w:t>
      </w:r>
      <w:r>
        <w:rPr>
          <w:lang w:val="eu-ES"/>
        </w:rPr>
        <w:t xml:space="preserve"> </w:t>
      </w:r>
      <w:r w:rsidRPr="003A0FE9">
        <w:rPr>
          <w:lang w:val="eu-ES"/>
        </w:rPr>
        <w:t>arrazoi desberdinengatik</w:t>
      </w:r>
      <w:r>
        <w:rPr>
          <w:lang w:val="eu-ES"/>
        </w:rPr>
        <w:t xml:space="preserve"> </w:t>
      </w:r>
      <w:r w:rsidRPr="003A0FE9">
        <w:rPr>
          <w:lang w:val="eu-ES"/>
        </w:rPr>
        <w:t xml:space="preserve">euskara ikasteko aukerarik ez duten pertsona asko daudela Euskadin eta hauetariko arrazoi </w:t>
      </w:r>
      <w:r w:rsidRPr="003A0FE9">
        <w:rPr>
          <w:lang w:val="eu-ES"/>
        </w:rPr>
        <w:lastRenderedPageBreak/>
        <w:t>asko desberdintasun ekonomiko eta sozialarekin lotuta daude. Beraz, nola egingo dio aurre Jaurlaritzak euskalduntzea lortzeko desberdintasunak gainditu ahal izateko</w:t>
      </w:r>
      <w:r>
        <w:rPr>
          <w:lang w:val="eu-ES"/>
        </w:rPr>
        <w:t>. Eskerrik asko.</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caps/>
          <w:lang w:val="eu-ES"/>
        </w:rPr>
        <w:t xml:space="preserve">lehendakariak: </w:t>
      </w:r>
      <w:r w:rsidRPr="003A0FE9">
        <w:rPr>
          <w:lang w:val="eu-ES"/>
        </w:rPr>
        <w:t>Eskerrik asko, B</w:t>
      </w:r>
      <w:r>
        <w:rPr>
          <w:lang w:val="eu-ES"/>
        </w:rPr>
        <w:t>olla</w:t>
      </w:r>
      <w:r w:rsidRPr="003A0FE9">
        <w:rPr>
          <w:lang w:val="eu-ES"/>
        </w:rPr>
        <w:t>in</w:t>
      </w:r>
      <w:r>
        <w:rPr>
          <w:lang w:val="eu-ES"/>
        </w:rPr>
        <w:t xml:space="preserve"> jauna. Erantzuteko, l</w:t>
      </w:r>
      <w:r w:rsidRPr="003A0FE9">
        <w:rPr>
          <w:lang w:val="eu-ES"/>
        </w:rPr>
        <w:t xml:space="preserve">ehendakari </w:t>
      </w:r>
      <w:r>
        <w:rPr>
          <w:lang w:val="eu-ES"/>
        </w:rPr>
        <w:t>jauna,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3A0FE9">
        <w:rPr>
          <w:rFonts w:ascii="Futura Md BT" w:hAnsi="Futura Md BT"/>
          <w:caps/>
          <w:lang w:val="eu-ES"/>
        </w:rPr>
        <w:t>JAURLARITZAKO LEHENDAKARIAK</w:t>
      </w:r>
      <w:r w:rsidRPr="003A0FE9">
        <w:rPr>
          <w:lang w:val="eu-ES"/>
        </w:rPr>
        <w:t xml:space="preserve">: </w:t>
      </w:r>
      <w:r>
        <w:rPr>
          <w:lang w:val="eu-ES"/>
        </w:rPr>
        <w:t xml:space="preserve">Eskerrik asko, </w:t>
      </w:r>
      <w:proofErr w:type="spellStart"/>
      <w:r>
        <w:rPr>
          <w:lang w:val="eu-ES"/>
        </w:rPr>
        <w:t>legebiltzarburu</w:t>
      </w:r>
      <w:proofErr w:type="spellEnd"/>
      <w:r>
        <w:rPr>
          <w:lang w:val="eu-ES"/>
        </w:rPr>
        <w:t xml:space="preserve"> andrea. Bollain jauna, </w:t>
      </w:r>
      <w:r w:rsidRPr="003A0FE9">
        <w:rPr>
          <w:lang w:val="eu-ES"/>
        </w:rPr>
        <w:t>zure galderan d</w:t>
      </w:r>
      <w:r>
        <w:rPr>
          <w:lang w:val="eu-ES"/>
        </w:rPr>
        <w:t>i</w:t>
      </w:r>
      <w:r w:rsidRPr="003A0FE9">
        <w:rPr>
          <w:lang w:val="eu-ES"/>
        </w:rPr>
        <w:t>o</w:t>
      </w:r>
      <w:r>
        <w:rPr>
          <w:lang w:val="eu-ES"/>
        </w:rPr>
        <w:t>z</w:t>
      </w:r>
      <w:r w:rsidRPr="003A0FE9">
        <w:rPr>
          <w:lang w:val="eu-ES"/>
        </w:rPr>
        <w:t>u egungo hizkuntza politika</w:t>
      </w:r>
      <w:r>
        <w:rPr>
          <w:lang w:val="eu-ES"/>
        </w:rPr>
        <w:t>k ez direla arreta egokia ematen</w:t>
      </w:r>
      <w:r w:rsidRPr="003A0FE9">
        <w:rPr>
          <w:lang w:val="eu-ES"/>
        </w:rPr>
        <w:t xml:space="preserve"> arrazoi ekonomiko eta sozialengatik euskara ikasteko aukerarik ez duten pertsonei. Hori ez da horrel</w:t>
      </w:r>
      <w:r>
        <w:rPr>
          <w:lang w:val="eu-ES"/>
        </w:rPr>
        <w:t>a,</w:t>
      </w:r>
      <w:r w:rsidRPr="003A0FE9">
        <w:rPr>
          <w:lang w:val="eu-ES"/>
        </w:rPr>
        <w:t xml:space="preserve"> Bollain</w:t>
      </w:r>
      <w:r>
        <w:rPr>
          <w:lang w:val="eu-ES"/>
        </w:rPr>
        <w:t xml:space="preserve"> jauna.</w:t>
      </w:r>
    </w:p>
    <w:p w:rsidR="009965A3" w:rsidRDefault="009965A3" w:rsidP="00BB6F38">
      <w:pPr>
        <w:pStyle w:val="Texto"/>
        <w:rPr>
          <w:lang w:val="eu-ES"/>
        </w:rPr>
      </w:pPr>
    </w:p>
    <w:p w:rsidR="009965A3" w:rsidRDefault="009965A3" w:rsidP="00BB6F38">
      <w:pPr>
        <w:pStyle w:val="Texto"/>
        <w:rPr>
          <w:lang w:val="eu-ES"/>
        </w:rPr>
      </w:pPr>
      <w:r>
        <w:rPr>
          <w:lang w:val="eu-ES"/>
        </w:rPr>
        <w:t>E</w:t>
      </w:r>
      <w:r w:rsidRPr="003A0FE9">
        <w:rPr>
          <w:lang w:val="eu-ES"/>
        </w:rPr>
        <w:t xml:space="preserve">goera ekonomiko edo sozial </w:t>
      </w:r>
      <w:r>
        <w:rPr>
          <w:lang w:val="eu-ES"/>
        </w:rPr>
        <w:t>z</w:t>
      </w:r>
      <w:r w:rsidRPr="003A0FE9">
        <w:rPr>
          <w:lang w:val="eu-ES"/>
        </w:rPr>
        <w:t>ailean dauden pertsonek euskara ikasteko aukera eta erraztasunak dituzte. Alde batetik, langabezian dauden pertsonek euskara doan ikasteko aukera dute. Ikastaro hauen kostua HABEk eta Lanbidek ordaintzen dute eta profil honetako 400 ikasle daude edo dago ikasten eu</w:t>
      </w:r>
      <w:r>
        <w:rPr>
          <w:lang w:val="eu-ES"/>
        </w:rPr>
        <w:t>skaltegietan ikasturte honetan.</w:t>
      </w:r>
    </w:p>
    <w:p w:rsidR="009965A3" w:rsidRDefault="009965A3" w:rsidP="00BB6F38">
      <w:pPr>
        <w:pStyle w:val="Texto"/>
        <w:rPr>
          <w:lang w:val="eu-ES"/>
        </w:rPr>
      </w:pPr>
    </w:p>
    <w:p w:rsidR="009965A3" w:rsidRDefault="009965A3" w:rsidP="00BB6F38">
      <w:pPr>
        <w:pStyle w:val="Texto"/>
        <w:rPr>
          <w:lang w:val="eu-ES"/>
        </w:rPr>
      </w:pPr>
      <w:r>
        <w:rPr>
          <w:lang w:val="eu-ES"/>
        </w:rPr>
        <w:t>Bigarreni</w:t>
      </w:r>
      <w:r w:rsidRPr="003A0FE9">
        <w:rPr>
          <w:lang w:val="eu-ES"/>
        </w:rPr>
        <w:t>k</w:t>
      </w:r>
      <w:r>
        <w:rPr>
          <w:lang w:val="eu-ES"/>
        </w:rPr>
        <w:t>, etorkinek adibidez. E</w:t>
      </w:r>
      <w:r w:rsidRPr="003A0FE9">
        <w:rPr>
          <w:lang w:val="eu-ES"/>
        </w:rPr>
        <w:t xml:space="preserve">torkinek doakoa dute </w:t>
      </w:r>
      <w:r>
        <w:rPr>
          <w:lang w:val="eu-ES"/>
        </w:rPr>
        <w:t>euskara</w:t>
      </w:r>
      <w:r w:rsidRPr="003A0FE9">
        <w:rPr>
          <w:lang w:val="eu-ES"/>
        </w:rPr>
        <w:t xml:space="preserve"> ikastea. Programa horretan 380 ikasle ditugu eta ikasturtean zehar gehiago matrikulatuko dira. Kostua</w:t>
      </w:r>
      <w:r>
        <w:rPr>
          <w:lang w:val="eu-ES"/>
        </w:rPr>
        <w:t>,</w:t>
      </w:r>
      <w:r w:rsidRPr="003A0FE9">
        <w:rPr>
          <w:lang w:val="eu-ES"/>
        </w:rPr>
        <w:t xml:space="preserve"> kasu honetan</w:t>
      </w:r>
      <w:r>
        <w:rPr>
          <w:lang w:val="eu-ES"/>
        </w:rPr>
        <w:t>,</w:t>
      </w:r>
      <w:r w:rsidRPr="003A0FE9">
        <w:rPr>
          <w:lang w:val="eu-ES"/>
        </w:rPr>
        <w:t xml:space="preserve"> HABEk eta udalek finantzatzen dute. Hirugarrenik, </w:t>
      </w:r>
      <w:r>
        <w:rPr>
          <w:lang w:val="eu-ES"/>
        </w:rPr>
        <w:t>Bollain jauna, D</w:t>
      </w:r>
      <w:r w:rsidRPr="003A0FE9">
        <w:rPr>
          <w:lang w:val="eu-ES"/>
        </w:rPr>
        <w:t>iru</w:t>
      </w:r>
      <w:r>
        <w:rPr>
          <w:lang w:val="eu-ES"/>
        </w:rPr>
        <w:t>-sarrerak Bermatzeko E</w:t>
      </w:r>
      <w:r w:rsidRPr="003A0FE9">
        <w:rPr>
          <w:lang w:val="eu-ES"/>
        </w:rPr>
        <w:t xml:space="preserve">rrenta jasotzen duten pertsonek ere doakoa dute euskara ikastea udal ugarik ezarrita dituzten </w:t>
      </w:r>
      <w:r>
        <w:rPr>
          <w:lang w:val="eu-ES"/>
        </w:rPr>
        <w:t xml:space="preserve">beken </w:t>
      </w:r>
      <w:r w:rsidRPr="003A0FE9">
        <w:rPr>
          <w:lang w:val="eu-ES"/>
        </w:rPr>
        <w:t xml:space="preserve">edo tasa </w:t>
      </w:r>
      <w:r>
        <w:rPr>
          <w:lang w:val="eu-ES"/>
        </w:rPr>
        <w:t>hobarien</w:t>
      </w:r>
      <w:r w:rsidRPr="003A0FE9">
        <w:rPr>
          <w:lang w:val="eu-ES"/>
        </w:rPr>
        <w:t xml:space="preserve"> bidez</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E</w:t>
      </w:r>
      <w:r w:rsidRPr="003A0FE9">
        <w:rPr>
          <w:lang w:val="eu-ES"/>
        </w:rPr>
        <w:t xml:space="preserve">ta </w:t>
      </w:r>
      <w:r>
        <w:rPr>
          <w:lang w:val="eu-ES"/>
        </w:rPr>
        <w:t>laugarrenik,</w:t>
      </w:r>
      <w:r w:rsidRPr="003A0FE9">
        <w:rPr>
          <w:lang w:val="eu-ES"/>
        </w:rPr>
        <w:t xml:space="preserve"> helduen euskalduntzean ere arreta eta laguntza bereziak eskaintzen dizki</w:t>
      </w:r>
      <w:r>
        <w:rPr>
          <w:lang w:val="eu-ES"/>
        </w:rPr>
        <w:t>egu langabeei, etorkinei edota D</w:t>
      </w:r>
      <w:r w:rsidRPr="003A0FE9">
        <w:rPr>
          <w:lang w:val="eu-ES"/>
        </w:rPr>
        <w:t>iru</w:t>
      </w:r>
      <w:r>
        <w:rPr>
          <w:lang w:val="eu-ES"/>
        </w:rPr>
        <w:t>-</w:t>
      </w:r>
      <w:r w:rsidRPr="003A0FE9">
        <w:rPr>
          <w:lang w:val="eu-ES"/>
        </w:rPr>
        <w:t xml:space="preserve">sarrera </w:t>
      </w:r>
      <w:r>
        <w:rPr>
          <w:lang w:val="eu-ES"/>
        </w:rPr>
        <w:t>B</w:t>
      </w:r>
      <w:r w:rsidRPr="003A0FE9">
        <w:rPr>
          <w:lang w:val="eu-ES"/>
        </w:rPr>
        <w:t xml:space="preserve">ermatzeko </w:t>
      </w:r>
      <w:r>
        <w:rPr>
          <w:lang w:val="eu-ES"/>
        </w:rPr>
        <w:t>E</w:t>
      </w:r>
      <w:r w:rsidRPr="003A0FE9">
        <w:rPr>
          <w:lang w:val="eu-ES"/>
        </w:rPr>
        <w:t>rrenta jasotzen dutenei</w:t>
      </w:r>
      <w:r>
        <w:rPr>
          <w:lang w:val="eu-ES"/>
        </w:rPr>
        <w:t>, Bollain jauna. H</w:t>
      </w:r>
      <w:r w:rsidRPr="003A0FE9">
        <w:rPr>
          <w:lang w:val="eu-ES"/>
        </w:rPr>
        <w:t>auxe da egun egoera zailean egon daitezkeen pertsonen beharrei erantzuten edo erantzuteko dugun eredua eta ditugun laguntza publikoak. Beti dago zer hobetu, zalantzarik gabe</w:t>
      </w:r>
      <w:r>
        <w:rPr>
          <w:lang w:val="eu-ES"/>
        </w:rPr>
        <w:t xml:space="preserve">, Bollain jauna, baina </w:t>
      </w:r>
      <w:r w:rsidRPr="003A0FE9">
        <w:rPr>
          <w:lang w:val="eu-ES"/>
        </w:rPr>
        <w:t xml:space="preserve">laguntzak egon </w:t>
      </w:r>
      <w:r>
        <w:rPr>
          <w:lang w:val="eu-ES"/>
        </w:rPr>
        <w:t>badaude eta ez izan zalantzarik</w:t>
      </w:r>
      <w:r w:rsidRPr="003A0FE9">
        <w:rPr>
          <w:lang w:val="eu-ES"/>
        </w:rPr>
        <w:t xml:space="preserve"> etorkizunean </w:t>
      </w:r>
      <w:r>
        <w:rPr>
          <w:lang w:val="eu-ES"/>
        </w:rPr>
        <w:t>ere egongo dira. Eskerrik asko.</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caps/>
          <w:lang w:val="eu-ES"/>
        </w:rPr>
        <w:t xml:space="preserve">lehendakariak: </w:t>
      </w:r>
      <w:r w:rsidRPr="003A0FE9">
        <w:rPr>
          <w:lang w:val="eu-ES"/>
        </w:rPr>
        <w:t xml:space="preserve">Eskerrik asko, lehendakari jauna. </w:t>
      </w:r>
      <w:r>
        <w:rPr>
          <w:lang w:val="eu-ES"/>
        </w:rPr>
        <w:t>Bollain jauna,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caps/>
          <w:lang w:val="eu-ES"/>
        </w:rPr>
        <w:t xml:space="preserve">BOLLAIN URBIETA </w:t>
      </w:r>
      <w:r>
        <w:rPr>
          <w:lang w:val="eu-ES"/>
        </w:rPr>
        <w:t>jaunak: Bai. Eskerrik asko</w:t>
      </w:r>
      <w:r w:rsidRPr="003A0FE9">
        <w:rPr>
          <w:lang w:val="eu-ES"/>
        </w:rPr>
        <w:t xml:space="preserve"> erantzu</w:t>
      </w:r>
      <w:r>
        <w:rPr>
          <w:lang w:val="eu-ES"/>
        </w:rPr>
        <w:t>nagatik, lehendakari jauna.</w:t>
      </w:r>
    </w:p>
    <w:p w:rsidR="009965A3" w:rsidRDefault="009965A3" w:rsidP="00BB6F38">
      <w:pPr>
        <w:pStyle w:val="Texto"/>
        <w:rPr>
          <w:lang w:val="eu-ES"/>
        </w:rPr>
      </w:pPr>
    </w:p>
    <w:p w:rsidR="009965A3" w:rsidRDefault="009965A3" w:rsidP="00BB6F38">
      <w:pPr>
        <w:pStyle w:val="Texto"/>
        <w:rPr>
          <w:lang w:val="eu-ES"/>
        </w:rPr>
      </w:pPr>
      <w:r>
        <w:rPr>
          <w:lang w:val="eu-ES"/>
        </w:rPr>
        <w:t>P</w:t>
      </w:r>
      <w:r w:rsidRPr="003A0FE9">
        <w:rPr>
          <w:lang w:val="eu-ES"/>
        </w:rPr>
        <w:t>entsatzen dugu zuk aipatu dituzun politikak eta neurriak ez direla nahikoak. Beharrezkoak dira</w:t>
      </w:r>
      <w:r>
        <w:rPr>
          <w:lang w:val="eu-ES"/>
        </w:rPr>
        <w:t>,</w:t>
      </w:r>
      <w:r w:rsidRPr="003A0FE9">
        <w:rPr>
          <w:lang w:val="eu-ES"/>
        </w:rPr>
        <w:t xml:space="preserve"> noski, baina ez nahikoak Eusko Jaurlaritzaren hizkuntza politika inklusiboagoa eta sentikorragoa izan dadin </w:t>
      </w:r>
      <w:r>
        <w:rPr>
          <w:lang w:val="eu-ES"/>
        </w:rPr>
        <w:t>ikaskuntza l</w:t>
      </w:r>
      <w:r w:rsidRPr="003A0FE9">
        <w:rPr>
          <w:lang w:val="eu-ES"/>
        </w:rPr>
        <w:t>ortzeko zailtasun objektibo gehien dituzten kolektiboekiko. Hau da, herritar guztien aukera berdintasuna bermatuko duena eta euskalduntzea modu aktiboan sustatuko duena</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E</w:t>
      </w:r>
      <w:r w:rsidRPr="003A0FE9">
        <w:rPr>
          <w:lang w:val="eu-ES"/>
        </w:rPr>
        <w:t>rrealitate kontra</w:t>
      </w:r>
      <w:r>
        <w:rPr>
          <w:lang w:val="eu-ES"/>
        </w:rPr>
        <w:t>statua da.</w:t>
      </w:r>
      <w:r w:rsidRPr="003A0FE9">
        <w:rPr>
          <w:lang w:val="eu-ES"/>
        </w:rPr>
        <w:t xml:space="preserve"> Euskadin badirela pertsona asko</w:t>
      </w:r>
      <w:r>
        <w:rPr>
          <w:lang w:val="eu-ES"/>
        </w:rPr>
        <w:t xml:space="preserve"> euskara ikasi nahi bai baina ezin. E</w:t>
      </w:r>
      <w:r w:rsidRPr="003A0FE9">
        <w:rPr>
          <w:lang w:val="eu-ES"/>
        </w:rPr>
        <w:t>zin dute arrazoi ekonomikoengatik</w:t>
      </w:r>
      <w:r>
        <w:rPr>
          <w:lang w:val="eu-ES"/>
        </w:rPr>
        <w:t>,</w:t>
      </w:r>
      <w:r w:rsidRPr="003A0FE9">
        <w:rPr>
          <w:lang w:val="eu-ES"/>
        </w:rPr>
        <w:t xml:space="preserve"> arrazoi sozialengatik</w:t>
      </w:r>
      <w:r>
        <w:rPr>
          <w:lang w:val="eu-ES"/>
        </w:rPr>
        <w:t>,</w:t>
      </w:r>
      <w:r w:rsidRPr="003A0FE9">
        <w:rPr>
          <w:lang w:val="eu-ES"/>
        </w:rPr>
        <w:t xml:space="preserve"> kontziliazioarengatik edo gure hizkuntza normalizazio prozesua zailtzen duten beste hainbat arrazoi batzuengatik. Eta aldi berean,</w:t>
      </w:r>
      <w:r>
        <w:rPr>
          <w:lang w:val="eu-ES"/>
        </w:rPr>
        <w:t xml:space="preserve"> </w:t>
      </w:r>
      <w:r w:rsidRPr="003A0FE9">
        <w:rPr>
          <w:lang w:val="eu-ES"/>
        </w:rPr>
        <w:t>eten soziolinguistiko bat sortzen da, ondorio garrantzitsuak dituena enplegua lortzeko bidean, hezkuntza</w:t>
      </w:r>
      <w:r>
        <w:rPr>
          <w:lang w:val="eu-ES"/>
        </w:rPr>
        <w:t>n</w:t>
      </w:r>
      <w:r w:rsidRPr="003A0FE9">
        <w:rPr>
          <w:lang w:val="eu-ES"/>
        </w:rPr>
        <w:t>, kultura</w:t>
      </w:r>
      <w:r>
        <w:rPr>
          <w:lang w:val="eu-ES"/>
        </w:rPr>
        <w:t>n</w:t>
      </w:r>
      <w:r w:rsidRPr="003A0FE9">
        <w:rPr>
          <w:lang w:val="eu-ES"/>
        </w:rPr>
        <w:t xml:space="preserve"> edota administrazioarekiko harremanetan</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E</w:t>
      </w:r>
      <w:r w:rsidRPr="003A0FE9">
        <w:rPr>
          <w:lang w:val="eu-ES"/>
        </w:rPr>
        <w:t>ta hitz</w:t>
      </w:r>
      <w:r>
        <w:rPr>
          <w:lang w:val="eu-ES"/>
        </w:rPr>
        <w:t xml:space="preserve"> </w:t>
      </w:r>
      <w:r w:rsidRPr="003A0FE9">
        <w:rPr>
          <w:lang w:val="eu-ES"/>
        </w:rPr>
        <w:t>egiten zenuen</w:t>
      </w:r>
      <w:r>
        <w:rPr>
          <w:lang w:val="eu-ES"/>
        </w:rPr>
        <w:t xml:space="preserve"> </w:t>
      </w:r>
      <w:proofErr w:type="spellStart"/>
      <w:r w:rsidRPr="003A0FE9">
        <w:rPr>
          <w:lang w:val="eu-ES"/>
        </w:rPr>
        <w:t>Lanbiden</w:t>
      </w:r>
      <w:proofErr w:type="spellEnd"/>
      <w:r w:rsidRPr="003A0FE9">
        <w:rPr>
          <w:lang w:val="eu-ES"/>
        </w:rPr>
        <w:t xml:space="preserve"> dauden pertsonei buruz</w:t>
      </w:r>
      <w:r>
        <w:rPr>
          <w:lang w:val="eu-ES"/>
        </w:rPr>
        <w:t>. A</w:t>
      </w:r>
      <w:r w:rsidRPr="003A0FE9">
        <w:rPr>
          <w:lang w:val="eu-ES"/>
        </w:rPr>
        <w:t>dibide</w:t>
      </w:r>
      <w:r>
        <w:rPr>
          <w:lang w:val="eu-ES"/>
        </w:rPr>
        <w:t xml:space="preserve"> </w:t>
      </w:r>
      <w:r w:rsidRPr="003A0FE9">
        <w:rPr>
          <w:lang w:val="eu-ES"/>
        </w:rPr>
        <w:t>deigarria da inkesta</w:t>
      </w:r>
      <w:r>
        <w:rPr>
          <w:lang w:val="eu-ES"/>
        </w:rPr>
        <w:t xml:space="preserve"> soziolinguistikoaren </w:t>
      </w:r>
      <w:r w:rsidRPr="003A0FE9">
        <w:rPr>
          <w:lang w:val="eu-ES"/>
        </w:rPr>
        <w:t xml:space="preserve">arabera eta Lanbideren datuen arabera </w:t>
      </w:r>
      <w:proofErr w:type="spellStart"/>
      <w:r>
        <w:rPr>
          <w:lang w:val="eu-ES"/>
        </w:rPr>
        <w:t>Lanbiden</w:t>
      </w:r>
      <w:proofErr w:type="spellEnd"/>
      <w:r>
        <w:rPr>
          <w:lang w:val="eu-ES"/>
        </w:rPr>
        <w:t xml:space="preserve"> apuntatuta dauden </w:t>
      </w:r>
      <w:r w:rsidRPr="003A0FE9">
        <w:rPr>
          <w:lang w:val="eu-ES"/>
        </w:rPr>
        <w:t>pertsonen ia %</w:t>
      </w:r>
      <w:r>
        <w:rPr>
          <w:lang w:val="eu-ES"/>
        </w:rPr>
        <w:t> </w:t>
      </w:r>
      <w:r w:rsidRPr="003A0FE9">
        <w:rPr>
          <w:lang w:val="eu-ES"/>
        </w:rPr>
        <w:t>90</w:t>
      </w:r>
      <w:r>
        <w:rPr>
          <w:lang w:val="eu-ES"/>
        </w:rPr>
        <w:t>ak</w:t>
      </w:r>
      <w:r w:rsidRPr="003A0FE9">
        <w:rPr>
          <w:lang w:val="eu-ES"/>
        </w:rPr>
        <w:t xml:space="preserve"> ez duela euskara menperatzen. Be</w:t>
      </w:r>
      <w:r>
        <w:rPr>
          <w:lang w:val="eu-ES"/>
        </w:rPr>
        <w:t xml:space="preserve">gi-bistakoa da </w:t>
      </w:r>
      <w:r w:rsidRPr="003A0FE9">
        <w:rPr>
          <w:lang w:val="eu-ES"/>
        </w:rPr>
        <w:t>datu horiek adierazten digutela gizarte arrakala handi baten aurrean gaudela eta horrek hizkuntza politikaren orientazioa eta eguneratzea eskatzen duela. Eta egia da Lanbidek euskara ikastaroak eskaintzen dituela baina</w:t>
      </w:r>
      <w:r>
        <w:rPr>
          <w:lang w:val="eu-ES"/>
        </w:rPr>
        <w:t>,</w:t>
      </w:r>
      <w:r w:rsidRPr="003A0FE9">
        <w:rPr>
          <w:lang w:val="eu-ES"/>
        </w:rPr>
        <w:t xml:space="preserve"> datu hauek ikusita</w:t>
      </w:r>
      <w:r>
        <w:rPr>
          <w:lang w:val="eu-ES"/>
        </w:rPr>
        <w:t>,</w:t>
      </w:r>
      <w:r w:rsidRPr="003A0FE9">
        <w:rPr>
          <w:lang w:val="eu-ES"/>
        </w:rPr>
        <w:t xml:space="preserve"> baliteke langabeen euskalduntze prozesuaren bi</w:t>
      </w:r>
      <w:r>
        <w:rPr>
          <w:lang w:val="eu-ES"/>
        </w:rPr>
        <w:t>r</w:t>
      </w:r>
      <w:r w:rsidRPr="003A0FE9">
        <w:rPr>
          <w:lang w:val="eu-ES"/>
        </w:rPr>
        <w:t>planteamendu integral bat behar izatea</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lastRenderedPageBreak/>
        <w:t>D</w:t>
      </w:r>
      <w:r w:rsidRPr="003A0FE9">
        <w:rPr>
          <w:lang w:val="eu-ES"/>
        </w:rPr>
        <w:t>esberdintasun egoera</w:t>
      </w:r>
      <w:r>
        <w:rPr>
          <w:lang w:val="eu-ES"/>
        </w:rPr>
        <w:t>n</w:t>
      </w:r>
      <w:r w:rsidRPr="003A0FE9">
        <w:rPr>
          <w:lang w:val="eu-ES"/>
        </w:rPr>
        <w:t xml:space="preserve"> dagoen beste kolektibo bat</w:t>
      </w:r>
      <w:r>
        <w:rPr>
          <w:lang w:val="eu-ES"/>
        </w:rPr>
        <w:t>,</w:t>
      </w:r>
      <w:r w:rsidRPr="003A0FE9">
        <w:rPr>
          <w:lang w:val="eu-ES"/>
        </w:rPr>
        <w:t xml:space="preserve"> eta zuk aipatu </w:t>
      </w:r>
      <w:r>
        <w:rPr>
          <w:lang w:val="eu-ES"/>
        </w:rPr>
        <w:t xml:space="preserve">duzuna, </w:t>
      </w:r>
      <w:r w:rsidRPr="003A0FE9">
        <w:rPr>
          <w:lang w:val="eu-ES"/>
        </w:rPr>
        <w:t>migratzaileak dira</w:t>
      </w:r>
      <w:r>
        <w:rPr>
          <w:lang w:val="eu-ES"/>
        </w:rPr>
        <w:t>, horietako asko E</w:t>
      </w:r>
      <w:r w:rsidRPr="003A0FE9">
        <w:rPr>
          <w:lang w:val="eu-ES"/>
        </w:rPr>
        <w:t>uska</w:t>
      </w:r>
      <w:r>
        <w:rPr>
          <w:lang w:val="eu-ES"/>
        </w:rPr>
        <w:t>l Hezkuntza S</w:t>
      </w:r>
      <w:r w:rsidRPr="003A0FE9">
        <w:rPr>
          <w:lang w:val="eu-ES"/>
        </w:rPr>
        <w:t xml:space="preserve">istematik kanpoko gazteak edo zaintzaren sektorean lan egiten duten emakume </w:t>
      </w:r>
      <w:proofErr w:type="spellStart"/>
      <w:r w:rsidRPr="003A0FE9">
        <w:rPr>
          <w:lang w:val="eu-ES"/>
        </w:rPr>
        <w:t>prekarizatuak</w:t>
      </w:r>
      <w:proofErr w:type="spellEnd"/>
      <w:r w:rsidRPr="003A0FE9">
        <w:rPr>
          <w:lang w:val="eu-ES"/>
        </w:rPr>
        <w:t xml:space="preserve"> izanik</w:t>
      </w:r>
      <w:r>
        <w:rPr>
          <w:lang w:val="eu-ES"/>
        </w:rPr>
        <w:t>. E</w:t>
      </w:r>
      <w:r w:rsidRPr="003A0FE9">
        <w:rPr>
          <w:lang w:val="eu-ES"/>
        </w:rPr>
        <w:t>ta</w:t>
      </w:r>
      <w:r>
        <w:rPr>
          <w:lang w:val="eu-ES"/>
        </w:rPr>
        <w:t>,</w:t>
      </w:r>
      <w:r w:rsidRPr="003A0FE9">
        <w:rPr>
          <w:lang w:val="eu-ES"/>
        </w:rPr>
        <w:t xml:space="preserve"> azken finean</w:t>
      </w:r>
      <w:r>
        <w:rPr>
          <w:lang w:val="eu-ES"/>
        </w:rPr>
        <w:t>,</w:t>
      </w:r>
      <w:r w:rsidRPr="003A0FE9">
        <w:rPr>
          <w:lang w:val="eu-ES"/>
        </w:rPr>
        <w:t xml:space="preserve"> </w:t>
      </w:r>
      <w:proofErr w:type="spellStart"/>
      <w:r w:rsidRPr="003A0FE9">
        <w:rPr>
          <w:lang w:val="eu-ES"/>
        </w:rPr>
        <w:t>prekarizazioa</w:t>
      </w:r>
      <w:proofErr w:type="spellEnd"/>
      <w:r w:rsidRPr="003A0FE9">
        <w:rPr>
          <w:lang w:val="eu-ES"/>
        </w:rPr>
        <w:t xml:space="preserve"> eta lanaldien ordutegien ondorioz</w:t>
      </w:r>
      <w:r>
        <w:rPr>
          <w:lang w:val="eu-ES"/>
        </w:rPr>
        <w:t>,</w:t>
      </w:r>
      <w:r w:rsidRPr="003A0FE9">
        <w:rPr>
          <w:lang w:val="eu-ES"/>
        </w:rPr>
        <w:t xml:space="preserve"> ezinezkoa zaie euskaltegiak eta hizkuntza eskolek eskaintzen dituzten ordutegietara egokitzea.</w:t>
      </w:r>
    </w:p>
    <w:p w:rsidR="009965A3" w:rsidRDefault="009965A3" w:rsidP="00BB6F38">
      <w:pPr>
        <w:pStyle w:val="Texto"/>
        <w:rPr>
          <w:lang w:val="eu-ES"/>
        </w:rPr>
      </w:pPr>
    </w:p>
    <w:p w:rsidR="009965A3" w:rsidRDefault="009965A3" w:rsidP="00BB6F38">
      <w:pPr>
        <w:pStyle w:val="Texto"/>
        <w:rPr>
          <w:lang w:val="eu-ES"/>
        </w:rPr>
      </w:pPr>
      <w:r w:rsidRPr="003A0FE9">
        <w:rPr>
          <w:lang w:val="eu-ES"/>
        </w:rPr>
        <w:t xml:space="preserve">Baina gutxi balitz, oztopo ekonomiko ikaragarri bat </w:t>
      </w:r>
      <w:r>
        <w:rPr>
          <w:lang w:val="eu-ES"/>
        </w:rPr>
        <w:t>er</w:t>
      </w:r>
      <w:r w:rsidRPr="003A0FE9">
        <w:rPr>
          <w:lang w:val="eu-ES"/>
        </w:rPr>
        <w:t>e bada</w:t>
      </w:r>
      <w:r>
        <w:rPr>
          <w:lang w:val="eu-ES"/>
        </w:rPr>
        <w:t>ukate: e</w:t>
      </w:r>
      <w:r w:rsidRPr="003A0FE9">
        <w:rPr>
          <w:lang w:val="eu-ES"/>
        </w:rPr>
        <w:t>uskaltegi baten matrikula ordaintzea</w:t>
      </w:r>
      <w:r>
        <w:rPr>
          <w:lang w:val="eu-ES"/>
        </w:rPr>
        <w:t>,</w:t>
      </w:r>
      <w:r w:rsidRPr="003A0FE9">
        <w:rPr>
          <w:lang w:val="eu-ES"/>
        </w:rPr>
        <w:t xml:space="preserve"> hain zuzen ere</w:t>
      </w:r>
      <w:r>
        <w:rPr>
          <w:lang w:val="eu-ES"/>
        </w:rPr>
        <w:t>. E</w:t>
      </w:r>
      <w:r w:rsidRPr="003A0FE9">
        <w:rPr>
          <w:lang w:val="eu-ES"/>
        </w:rPr>
        <w:t>ta emakumea bada</w:t>
      </w:r>
      <w:r>
        <w:rPr>
          <w:lang w:val="eu-ES"/>
        </w:rPr>
        <w:t>?</w:t>
      </w:r>
      <w:r w:rsidRPr="003A0FE9">
        <w:rPr>
          <w:lang w:val="eu-ES"/>
        </w:rPr>
        <w:t xml:space="preserve"> </w:t>
      </w:r>
      <w:r>
        <w:rPr>
          <w:lang w:val="eu-ES"/>
        </w:rPr>
        <w:t>B</w:t>
      </w:r>
      <w:r w:rsidRPr="003A0FE9">
        <w:rPr>
          <w:lang w:val="eu-ES"/>
        </w:rPr>
        <w:t>adakigu baldintzatzaileak are handiagoak direla</w:t>
      </w:r>
      <w:r>
        <w:rPr>
          <w:lang w:val="eu-ES"/>
        </w:rPr>
        <w:t>. E</w:t>
      </w:r>
      <w:r w:rsidRPr="003A0FE9">
        <w:rPr>
          <w:lang w:val="eu-ES"/>
        </w:rPr>
        <w:t xml:space="preserve">ta hemen esandakoak arreta jarri nahi dugun kolektiboetako batzuk besterik ez dira baina beste hainbat kolektibo </w:t>
      </w:r>
      <w:r>
        <w:rPr>
          <w:lang w:val="eu-ES"/>
        </w:rPr>
        <w:t xml:space="preserve">ere </w:t>
      </w:r>
      <w:r w:rsidRPr="003A0FE9">
        <w:rPr>
          <w:lang w:val="eu-ES"/>
        </w:rPr>
        <w:t>azpimarra ditzakegu</w:t>
      </w:r>
      <w:r>
        <w:rPr>
          <w:lang w:val="eu-ES"/>
        </w:rPr>
        <w:t>: u</w:t>
      </w:r>
      <w:r w:rsidRPr="003A0FE9">
        <w:rPr>
          <w:lang w:val="eu-ES"/>
        </w:rPr>
        <w:t>rtero euskara ikasteari uko egiten dioten eta arreta berezi behar duten mil</w:t>
      </w:r>
      <w:r>
        <w:rPr>
          <w:lang w:val="eu-ES"/>
        </w:rPr>
        <w:t>aka pertsona baitaude Euskadin.</w:t>
      </w:r>
    </w:p>
    <w:p w:rsidR="009965A3" w:rsidRDefault="009965A3" w:rsidP="00BB6F38">
      <w:pPr>
        <w:pStyle w:val="Texto"/>
        <w:rPr>
          <w:lang w:val="eu-ES"/>
        </w:rPr>
      </w:pPr>
    </w:p>
    <w:p w:rsidR="009965A3" w:rsidRDefault="009965A3" w:rsidP="00BB6F38">
      <w:pPr>
        <w:pStyle w:val="Texto"/>
        <w:rPr>
          <w:lang w:val="eu-ES"/>
        </w:rPr>
      </w:pPr>
      <w:r w:rsidRPr="003A0FE9">
        <w:rPr>
          <w:lang w:val="eu-ES"/>
        </w:rPr>
        <w:t xml:space="preserve">Eta arreta hori politika publikoen bidez bideratu </w:t>
      </w:r>
      <w:r>
        <w:rPr>
          <w:lang w:val="eu-ES"/>
        </w:rPr>
        <w:t xml:space="preserve">behar da, </w:t>
      </w:r>
      <w:r w:rsidRPr="003A0FE9">
        <w:rPr>
          <w:lang w:val="eu-ES"/>
        </w:rPr>
        <w:t>kolektibo guzti horien errealitatea eta egoera ezagututa eta neurri zuzentzaileak ezarrita</w:t>
      </w:r>
      <w:r>
        <w:rPr>
          <w:lang w:val="eu-ES"/>
        </w:rPr>
        <w:t>,</w:t>
      </w:r>
      <w:r w:rsidRPr="003A0FE9">
        <w:rPr>
          <w:lang w:val="eu-ES"/>
        </w:rPr>
        <w:t xml:space="preserve"> bokazio demokratikoa eta inklusiboa duen hizkuntza politika baten bidez</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G</w:t>
      </w:r>
      <w:r w:rsidRPr="003A0FE9">
        <w:rPr>
          <w:lang w:val="eu-ES"/>
        </w:rPr>
        <w:t xml:space="preserve">ainera, Elkarrekin </w:t>
      </w:r>
      <w:proofErr w:type="spellStart"/>
      <w:r w:rsidRPr="003A0FE9">
        <w:rPr>
          <w:lang w:val="eu-ES"/>
        </w:rPr>
        <w:t>Podemosetik</w:t>
      </w:r>
      <w:proofErr w:type="spellEnd"/>
      <w:r>
        <w:rPr>
          <w:lang w:val="eu-ES"/>
        </w:rPr>
        <w:t xml:space="preserve"> </w:t>
      </w:r>
      <w:r w:rsidRPr="003A0FE9">
        <w:rPr>
          <w:lang w:val="eu-ES"/>
        </w:rPr>
        <w:t>uste dugu Euskadik pertsona horiek euskara ikasteko benetako doakotasuna bermatzeko eta erraztasunak emateko behar adina baliabide badituela ze</w:t>
      </w:r>
      <w:r>
        <w:rPr>
          <w:lang w:val="eu-ES"/>
        </w:rPr>
        <w:t>, a</w:t>
      </w:r>
      <w:r w:rsidRPr="003A0FE9">
        <w:rPr>
          <w:lang w:val="eu-ES"/>
        </w:rPr>
        <w:t xml:space="preserve">zken finean, ezin dugu ahaztu gizarte eta lurralde </w:t>
      </w:r>
      <w:r>
        <w:rPr>
          <w:lang w:val="eu-ES"/>
        </w:rPr>
        <w:t>(…)</w:t>
      </w:r>
      <w:r w:rsidRPr="003A0FE9">
        <w:rPr>
          <w:lang w:val="eu-ES"/>
        </w:rPr>
        <w:t xml:space="preserve"> borrokatzea gure gizartean irekitzen ari den hizkuntza arrakalari aurre egitea ere badela</w:t>
      </w:r>
      <w:r>
        <w:rPr>
          <w:lang w:val="eu-ES"/>
        </w:rPr>
        <w:t>.</w:t>
      </w:r>
      <w:r w:rsidRPr="003A0FE9">
        <w:rPr>
          <w:lang w:val="eu-ES"/>
        </w:rPr>
        <w:t xml:space="preserve"> </w:t>
      </w:r>
      <w:r>
        <w:rPr>
          <w:lang w:val="eu-ES"/>
        </w:rPr>
        <w:t>E</w:t>
      </w:r>
      <w:r w:rsidRPr="003A0FE9">
        <w:rPr>
          <w:lang w:val="eu-ES"/>
        </w:rPr>
        <w:t xml:space="preserve">ta premiazkoa da honi aurre egitea egoera jakin batzuk </w:t>
      </w:r>
      <w:proofErr w:type="spellStart"/>
      <w:r w:rsidRPr="003A0FE9">
        <w:rPr>
          <w:lang w:val="eu-ES"/>
        </w:rPr>
        <w:t>kronifikatu</w:t>
      </w:r>
      <w:proofErr w:type="spellEnd"/>
      <w:r w:rsidRPr="003A0FE9">
        <w:rPr>
          <w:lang w:val="eu-ES"/>
        </w:rPr>
        <w:t xml:space="preserve"> baino lehen</w:t>
      </w:r>
      <w:r>
        <w:rPr>
          <w:lang w:val="eu-ES"/>
        </w:rPr>
        <w:t>. Eskerrik asko.</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caps/>
          <w:lang w:val="eu-ES"/>
        </w:rPr>
        <w:t xml:space="preserve">lehendakariak: </w:t>
      </w:r>
      <w:r w:rsidRPr="003A0FE9">
        <w:rPr>
          <w:lang w:val="eu-ES"/>
        </w:rPr>
        <w:t xml:space="preserve">Eskerrik asko, </w:t>
      </w:r>
      <w:r>
        <w:rPr>
          <w:lang w:val="eu-ES"/>
        </w:rPr>
        <w:t xml:space="preserve">Bollain </w:t>
      </w:r>
      <w:r w:rsidRPr="003A0FE9">
        <w:rPr>
          <w:lang w:val="eu-ES"/>
        </w:rPr>
        <w:t>jauna</w:t>
      </w:r>
      <w:r>
        <w:rPr>
          <w:lang w:val="eu-ES"/>
        </w:rPr>
        <w:t>. L</w:t>
      </w:r>
      <w:r w:rsidRPr="003A0FE9">
        <w:rPr>
          <w:lang w:val="eu-ES"/>
        </w:rPr>
        <w:t xml:space="preserve">ehendakari </w:t>
      </w:r>
      <w:r>
        <w:rPr>
          <w:lang w:val="eu-ES"/>
        </w:rPr>
        <w:t>jauna, zurea da hitza.</w:t>
      </w:r>
    </w:p>
    <w:p w:rsidR="009965A3" w:rsidRDefault="009965A3" w:rsidP="00BB6F38">
      <w:pPr>
        <w:pStyle w:val="Texto"/>
        <w:rPr>
          <w:lang w:val="eu-ES"/>
        </w:rPr>
      </w:pPr>
    </w:p>
    <w:p w:rsidR="009965A3" w:rsidRDefault="009965A3" w:rsidP="00BB6F38">
      <w:pPr>
        <w:pStyle w:val="Texto"/>
        <w:rPr>
          <w:lang w:val="eu-ES"/>
        </w:rPr>
      </w:pPr>
    </w:p>
    <w:p w:rsidR="003B2B33" w:rsidRDefault="009965A3" w:rsidP="00BB6F38">
      <w:pPr>
        <w:pStyle w:val="Texto"/>
        <w:rPr>
          <w:lang w:val="eu-ES"/>
        </w:rPr>
      </w:pPr>
      <w:r>
        <w:rPr>
          <w:rFonts w:ascii="Futura Md BT" w:hAnsi="Futura Md BT"/>
          <w:caps/>
          <w:lang w:val="eu-ES"/>
        </w:rPr>
        <w:t xml:space="preserve">jaurlaritzako lehendakariak: </w:t>
      </w:r>
      <w:r>
        <w:rPr>
          <w:lang w:val="eu-ES"/>
        </w:rPr>
        <w:t xml:space="preserve">Eskerrik asko, </w:t>
      </w:r>
      <w:proofErr w:type="spellStart"/>
      <w:r>
        <w:rPr>
          <w:lang w:val="eu-ES"/>
        </w:rPr>
        <w:t>legebiltzarburu</w:t>
      </w:r>
      <w:proofErr w:type="spellEnd"/>
      <w:r>
        <w:rPr>
          <w:lang w:val="eu-ES"/>
        </w:rPr>
        <w:t xml:space="preserve"> andrea. </w:t>
      </w:r>
      <w:r w:rsidRPr="003A0FE9">
        <w:rPr>
          <w:lang w:val="eu-ES"/>
        </w:rPr>
        <w:t>Bollain jauna, aurreko erantzunean aipatu egin ditut langabezian dauden pertsonak</w:t>
      </w:r>
      <w:r>
        <w:rPr>
          <w:lang w:val="eu-ES"/>
        </w:rPr>
        <w:t>, etorkinak direnak, baita Diru-</w:t>
      </w:r>
      <w:r w:rsidRPr="003A0FE9">
        <w:rPr>
          <w:lang w:val="eu-ES"/>
        </w:rPr>
        <w:t xml:space="preserve">sarrera </w:t>
      </w:r>
      <w:r>
        <w:rPr>
          <w:lang w:val="eu-ES"/>
        </w:rPr>
        <w:t>B</w:t>
      </w:r>
      <w:r w:rsidRPr="003A0FE9">
        <w:rPr>
          <w:lang w:val="eu-ES"/>
        </w:rPr>
        <w:t xml:space="preserve">ermatzeko </w:t>
      </w:r>
      <w:r>
        <w:rPr>
          <w:lang w:val="eu-ES"/>
        </w:rPr>
        <w:t>E</w:t>
      </w:r>
      <w:r w:rsidRPr="003A0FE9">
        <w:rPr>
          <w:lang w:val="eu-ES"/>
        </w:rPr>
        <w:t>rrenta jasotzen dutenak eta baita helduak</w:t>
      </w:r>
      <w:r>
        <w:rPr>
          <w:lang w:val="eu-ES"/>
        </w:rPr>
        <w:t>,</w:t>
      </w:r>
      <w:r w:rsidRPr="003A0FE9">
        <w:rPr>
          <w:lang w:val="eu-ES"/>
        </w:rPr>
        <w:t xml:space="preserve"> nola garatzen ari garen orain arte lau </w:t>
      </w:r>
      <w:r w:rsidRPr="003A0FE9">
        <w:rPr>
          <w:lang w:val="eu-ES"/>
        </w:rPr>
        <w:lastRenderedPageBreak/>
        <w:t>talde edo lau multzo horiekin</w:t>
      </w:r>
      <w:r>
        <w:rPr>
          <w:lang w:val="eu-ES"/>
        </w:rPr>
        <w:t>. B</w:t>
      </w:r>
      <w:r w:rsidRPr="003A0FE9">
        <w:rPr>
          <w:lang w:val="eu-ES"/>
        </w:rPr>
        <w:t>eharrezkoak</w:t>
      </w:r>
      <w:r>
        <w:rPr>
          <w:lang w:val="eu-ES"/>
        </w:rPr>
        <w:t xml:space="preserve"> </w:t>
      </w:r>
      <w:r w:rsidRPr="003A0FE9">
        <w:rPr>
          <w:lang w:val="eu-ES"/>
        </w:rPr>
        <w:t>direla neurri horiek</w:t>
      </w:r>
      <w:r>
        <w:rPr>
          <w:lang w:val="eu-ES"/>
        </w:rPr>
        <w:t xml:space="preserve"> a</w:t>
      </w:r>
      <w:r w:rsidRPr="003A0FE9">
        <w:rPr>
          <w:lang w:val="eu-ES"/>
        </w:rPr>
        <w:t>itortzen duzu eta ez dela nahikoa</w:t>
      </w:r>
      <w:r w:rsidR="003B2B33">
        <w:rPr>
          <w:lang w:val="eu-ES"/>
        </w:rPr>
        <w:t>.</w:t>
      </w:r>
    </w:p>
    <w:p w:rsidR="003B2B33" w:rsidRDefault="003B2B33" w:rsidP="00BB6F38">
      <w:pPr>
        <w:pStyle w:val="Texto"/>
        <w:rPr>
          <w:lang w:val="eu-ES"/>
        </w:rPr>
      </w:pPr>
    </w:p>
    <w:p w:rsidR="009965A3" w:rsidRDefault="009965A3" w:rsidP="00BB6F38">
      <w:pPr>
        <w:pStyle w:val="Texto"/>
        <w:rPr>
          <w:lang w:val="eu-ES"/>
        </w:rPr>
      </w:pPr>
      <w:r>
        <w:rPr>
          <w:lang w:val="eu-ES"/>
        </w:rPr>
        <w:t>Hobekuntzak eta l</w:t>
      </w:r>
      <w:r w:rsidRPr="003A0FE9">
        <w:rPr>
          <w:lang w:val="eu-ES"/>
        </w:rPr>
        <w:t>aguntzak garatzen ari gara eta garatzeko prest gaude</w:t>
      </w:r>
      <w:r w:rsidR="003B2B33">
        <w:rPr>
          <w:lang w:val="eu-ES"/>
        </w:rPr>
        <w:t>.</w:t>
      </w:r>
      <w:r w:rsidRPr="003A0FE9">
        <w:rPr>
          <w:lang w:val="eu-ES"/>
        </w:rPr>
        <w:t xml:space="preserve"> </w:t>
      </w:r>
      <w:r w:rsidR="003B2B33">
        <w:rPr>
          <w:lang w:val="eu-ES"/>
        </w:rPr>
        <w:t>E</w:t>
      </w:r>
      <w:r w:rsidRPr="003A0FE9">
        <w:rPr>
          <w:lang w:val="eu-ES"/>
        </w:rPr>
        <w:t>ta</w:t>
      </w:r>
      <w:r w:rsidR="003B2B33">
        <w:rPr>
          <w:lang w:val="eu-ES"/>
        </w:rPr>
        <w:t>,</w:t>
      </w:r>
      <w:r w:rsidRPr="003A0FE9">
        <w:rPr>
          <w:lang w:val="eu-ES"/>
        </w:rPr>
        <w:t xml:space="preserve"> proposamen berriak badituzue, aztertzeko aukera dugu</w:t>
      </w:r>
      <w:r>
        <w:rPr>
          <w:lang w:val="eu-ES"/>
        </w:rPr>
        <w:t>…</w:t>
      </w:r>
    </w:p>
    <w:p w:rsidR="009965A3" w:rsidRDefault="009965A3" w:rsidP="00BB6F38">
      <w:pPr>
        <w:pStyle w:val="Texto"/>
        <w:rPr>
          <w:lang w:val="eu-ES"/>
        </w:rPr>
      </w:pPr>
    </w:p>
    <w:p w:rsidR="009965A3" w:rsidRPr="00CD50FD" w:rsidRDefault="009965A3" w:rsidP="00BB6F38">
      <w:pPr>
        <w:pStyle w:val="Texto"/>
        <w:rPr>
          <w:lang w:val="eu-ES"/>
        </w:rPr>
      </w:pPr>
      <w:r w:rsidRPr="00CD50FD">
        <w:rPr>
          <w:lang w:val="eu-ES"/>
        </w:rPr>
        <w:t>(3. zintaren amaiera)</w:t>
      </w:r>
    </w:p>
    <w:p w:rsidR="009965A3" w:rsidRPr="00BF54D2" w:rsidRDefault="009965A3" w:rsidP="00BB6F38">
      <w:pPr>
        <w:pStyle w:val="Texto"/>
        <w:rPr>
          <w:lang w:val="eu-ES"/>
        </w:rPr>
      </w:pPr>
      <w:r w:rsidRPr="00BF54D2">
        <w:rPr>
          <w:lang w:val="eu-ES"/>
        </w:rPr>
        <w:t>(4. zintaren hasiera)</w:t>
      </w:r>
    </w:p>
    <w:p w:rsidR="009965A3" w:rsidRPr="00BF54D2" w:rsidRDefault="009965A3" w:rsidP="00BB6F38">
      <w:pPr>
        <w:pStyle w:val="Texto"/>
        <w:rPr>
          <w:lang w:val="eu-ES"/>
        </w:rPr>
      </w:pPr>
    </w:p>
    <w:p w:rsidR="009965A3" w:rsidRDefault="009965A3" w:rsidP="00BB6F38">
      <w:pPr>
        <w:pStyle w:val="Texto"/>
        <w:rPr>
          <w:lang w:val="eu-ES"/>
        </w:rPr>
      </w:pPr>
      <w:r w:rsidRPr="00BF54D2">
        <w:rPr>
          <w:lang w:val="eu-ES"/>
        </w:rPr>
        <w:t xml:space="preserve">… </w:t>
      </w:r>
      <w:r w:rsidRPr="006E5E43">
        <w:rPr>
          <w:lang w:val="eu-ES"/>
        </w:rPr>
        <w:t>aitortzen duzu eta ez dela nahikoa</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H</w:t>
      </w:r>
      <w:r w:rsidRPr="006E5E43">
        <w:rPr>
          <w:lang w:val="eu-ES"/>
        </w:rPr>
        <w:t>obekuntzak eta laguntzak garatzen ari gara eta garatzeko prest gaude</w:t>
      </w:r>
      <w:r>
        <w:rPr>
          <w:lang w:val="eu-ES"/>
        </w:rPr>
        <w:t>.</w:t>
      </w:r>
      <w:r w:rsidRPr="006E5E43">
        <w:rPr>
          <w:lang w:val="eu-ES"/>
        </w:rPr>
        <w:t xml:space="preserve"> </w:t>
      </w:r>
      <w:r>
        <w:rPr>
          <w:lang w:val="eu-ES"/>
        </w:rPr>
        <w:t>E</w:t>
      </w:r>
      <w:r w:rsidRPr="006E5E43">
        <w:rPr>
          <w:lang w:val="eu-ES"/>
        </w:rPr>
        <w:t>ta</w:t>
      </w:r>
      <w:r>
        <w:rPr>
          <w:lang w:val="eu-ES"/>
        </w:rPr>
        <w:t>,</w:t>
      </w:r>
      <w:r w:rsidRPr="006E5E43">
        <w:rPr>
          <w:lang w:val="eu-ES"/>
        </w:rPr>
        <w:t xml:space="preserve"> proposamen berriak badituzue, aztertzeko aukera dugu</w:t>
      </w:r>
      <w:r>
        <w:rPr>
          <w:lang w:val="eu-ES"/>
        </w:rPr>
        <w:t>.</w:t>
      </w:r>
      <w:r w:rsidRPr="006E5E43">
        <w:rPr>
          <w:lang w:val="eu-ES"/>
        </w:rPr>
        <w:t xml:space="preserve"> </w:t>
      </w:r>
      <w:r>
        <w:rPr>
          <w:lang w:val="eu-ES"/>
        </w:rPr>
        <w:t>E</w:t>
      </w:r>
      <w:r w:rsidRPr="006E5E43">
        <w:rPr>
          <w:lang w:val="eu-ES"/>
        </w:rPr>
        <w:t xml:space="preserve">skuartean </w:t>
      </w:r>
      <w:r>
        <w:rPr>
          <w:lang w:val="eu-ES"/>
        </w:rPr>
        <w:t>ditugun</w:t>
      </w:r>
      <w:r w:rsidRPr="006E5E43">
        <w:rPr>
          <w:lang w:val="eu-ES"/>
        </w:rPr>
        <w:t xml:space="preserve"> proiektuen berri emango dizut oraingo honetan. Alde batetik, HABE eta Lanbide lanean ari dira jada aztertuz nola laguntza txertatu euskara prestakuntza profesionalean bertan. Bestetik, datorren urtean</w:t>
      </w:r>
      <w:r>
        <w:rPr>
          <w:lang w:val="eu-ES"/>
        </w:rPr>
        <w:t>, B2</w:t>
      </w:r>
      <w:r w:rsidRPr="006E5E43">
        <w:rPr>
          <w:lang w:val="eu-ES"/>
        </w:rPr>
        <w:t xml:space="preserve"> maila arteko doakotasuna bermatuko dugu maila egiaztatzen dutenentzat. Eta neurri hau, Bollain jauna, edozein herritarrentzat bultzada eta pizgarri handi bat izango da</w:t>
      </w:r>
      <w:r>
        <w:rPr>
          <w:lang w:val="eu-ES"/>
        </w:rPr>
        <w:t>, edozein herritarrentzat.</w:t>
      </w:r>
    </w:p>
    <w:p w:rsidR="009965A3" w:rsidRDefault="009965A3" w:rsidP="00BB6F38">
      <w:pPr>
        <w:pStyle w:val="Texto"/>
        <w:rPr>
          <w:lang w:val="eu-ES"/>
        </w:rPr>
      </w:pPr>
    </w:p>
    <w:p w:rsidR="009965A3" w:rsidRDefault="009965A3" w:rsidP="00BB6F38">
      <w:pPr>
        <w:pStyle w:val="Texto"/>
        <w:rPr>
          <w:lang w:val="eu-ES"/>
        </w:rPr>
      </w:pPr>
      <w:r w:rsidRPr="006E5E43">
        <w:rPr>
          <w:lang w:val="eu-ES"/>
        </w:rPr>
        <w:t>Gazteei zuzendutako euskara ikastaroen arloan eta gazteen artean</w:t>
      </w:r>
      <w:r>
        <w:rPr>
          <w:lang w:val="eu-ES"/>
        </w:rPr>
        <w:t>,</w:t>
      </w:r>
      <w:r w:rsidRPr="006E5E43">
        <w:rPr>
          <w:lang w:val="eu-ES"/>
        </w:rPr>
        <w:t xml:space="preserve"> erabilera handitzeko neurri berriak proposatuko ditu</w:t>
      </w:r>
      <w:r>
        <w:rPr>
          <w:lang w:val="eu-ES"/>
        </w:rPr>
        <w:t>gu.</w:t>
      </w:r>
      <w:r w:rsidRPr="006E5E43">
        <w:rPr>
          <w:lang w:val="eu-ES"/>
        </w:rPr>
        <w:t xml:space="preserve"> Euskal Herriko Unibertsitatearekin ahalegina nabarmendu behar da</w:t>
      </w:r>
      <w:r>
        <w:rPr>
          <w:lang w:val="eu-ES"/>
        </w:rPr>
        <w:t>;</w:t>
      </w:r>
      <w:r w:rsidRPr="006E5E43">
        <w:rPr>
          <w:lang w:val="eu-ES"/>
        </w:rPr>
        <w:t xml:space="preserve"> aurten matrikulatutako berrien edo matrikulatu berrien %</w:t>
      </w:r>
      <w:r>
        <w:rPr>
          <w:lang w:val="eu-ES"/>
        </w:rPr>
        <w:t> </w:t>
      </w:r>
      <w:r w:rsidRPr="006E5E43">
        <w:rPr>
          <w:lang w:val="eu-ES"/>
        </w:rPr>
        <w:t>52k</w:t>
      </w:r>
      <w:r>
        <w:rPr>
          <w:lang w:val="eu-ES"/>
        </w:rPr>
        <w:t>,</w:t>
      </w:r>
      <w:r w:rsidRPr="006E5E43">
        <w:rPr>
          <w:lang w:val="eu-ES"/>
        </w:rPr>
        <w:t xml:space="preserve"> 52k, gutxienez</w:t>
      </w:r>
      <w:r>
        <w:rPr>
          <w:lang w:val="eu-ES"/>
        </w:rPr>
        <w:t>,</w:t>
      </w:r>
      <w:r w:rsidRPr="006E5E43">
        <w:rPr>
          <w:lang w:val="eu-ES"/>
        </w:rPr>
        <w:t xml:space="preserve"> </w:t>
      </w:r>
      <w:r>
        <w:rPr>
          <w:lang w:val="eu-ES"/>
        </w:rPr>
        <w:t>i</w:t>
      </w:r>
      <w:r w:rsidRPr="006E5E43">
        <w:rPr>
          <w:lang w:val="eu-ES"/>
        </w:rPr>
        <w:t>kasgairen bat euskaraz hartu du.</w:t>
      </w:r>
    </w:p>
    <w:p w:rsidR="009965A3" w:rsidRDefault="009965A3" w:rsidP="00BB6F38">
      <w:pPr>
        <w:pStyle w:val="Texto"/>
        <w:rPr>
          <w:lang w:val="eu-ES"/>
        </w:rPr>
      </w:pPr>
    </w:p>
    <w:p w:rsidR="009965A3" w:rsidRDefault="009965A3" w:rsidP="00BB6F38">
      <w:pPr>
        <w:pStyle w:val="Texto"/>
        <w:rPr>
          <w:lang w:val="eu-ES"/>
        </w:rPr>
      </w:pPr>
      <w:r w:rsidRPr="006E5E43">
        <w:rPr>
          <w:lang w:val="eu-ES"/>
        </w:rPr>
        <w:t>Helduen euskalduntzean ere arreta jartzen jarraitu behar dugu</w:t>
      </w:r>
      <w:r>
        <w:rPr>
          <w:lang w:val="eu-ES"/>
        </w:rPr>
        <w:t>, HABEren</w:t>
      </w:r>
      <w:r w:rsidRPr="006E5E43">
        <w:rPr>
          <w:lang w:val="eu-ES"/>
        </w:rPr>
        <w:t xml:space="preserve"> bitartez eta</w:t>
      </w:r>
      <w:r>
        <w:rPr>
          <w:lang w:val="eu-ES"/>
        </w:rPr>
        <w:t>,</w:t>
      </w:r>
      <w:r w:rsidRPr="006E5E43">
        <w:rPr>
          <w:lang w:val="eu-ES"/>
        </w:rPr>
        <w:t xml:space="preserve"> horien artean</w:t>
      </w:r>
      <w:r>
        <w:rPr>
          <w:lang w:val="eu-ES"/>
        </w:rPr>
        <w:t>,</w:t>
      </w:r>
      <w:r w:rsidRPr="006E5E43">
        <w:rPr>
          <w:lang w:val="eu-ES"/>
        </w:rPr>
        <w:t xml:space="preserve"> galdera honen sorburuan dauden pertsona horietan guztietan ere bai</w:t>
      </w:r>
      <w:r>
        <w:rPr>
          <w:lang w:val="eu-ES"/>
        </w:rPr>
        <w:t>.</w:t>
      </w:r>
    </w:p>
    <w:p w:rsidR="009965A3" w:rsidRDefault="009965A3" w:rsidP="00BB6F38">
      <w:pPr>
        <w:pStyle w:val="Texto"/>
        <w:rPr>
          <w:lang w:val="eu-ES"/>
        </w:rPr>
      </w:pPr>
    </w:p>
    <w:p w:rsidR="009965A3" w:rsidRPr="00376257" w:rsidRDefault="009965A3" w:rsidP="00BB6F38">
      <w:pPr>
        <w:pStyle w:val="Texto"/>
      </w:pPr>
      <w:r>
        <w:t>A</w:t>
      </w:r>
      <w:r w:rsidRPr="002B7761">
        <w:t>yudas de HABE, ayudas de Lanbide en el mundo laboral, gratuidad en el nivel B</w:t>
      </w:r>
      <w:r>
        <w:t>2,</w:t>
      </w:r>
      <w:r w:rsidRPr="002B7761">
        <w:t xml:space="preserve"> apoyo al conocimiento y uso del euskera entre la juventud, ayuda al aprendizaje entre las personas adultas con más necesidad</w:t>
      </w:r>
      <w:r>
        <w:t>, s</w:t>
      </w:r>
      <w:r w:rsidRPr="002B7761">
        <w:t>on nuevas propuestas que vamos a desarrollar. Mostramos</w:t>
      </w:r>
      <w:r>
        <w:t>,</w:t>
      </w:r>
      <w:r w:rsidRPr="002B7761">
        <w:t xml:space="preserve"> en todo caso, nuestra </w:t>
      </w:r>
      <w:r w:rsidRPr="002B7761">
        <w:lastRenderedPageBreak/>
        <w:t xml:space="preserve">disposición </w:t>
      </w:r>
      <w:r>
        <w:t xml:space="preserve">a </w:t>
      </w:r>
      <w:r w:rsidRPr="002B7761">
        <w:t>añadir nuevas medidas para apoyar el aprendizaje del euskera, especialmente ent</w:t>
      </w:r>
      <w:r>
        <w:t>re las personas que más necesiten</w:t>
      </w:r>
      <w:r w:rsidRPr="002B7761">
        <w:t xml:space="preserve"> ese apoyo por razones económicas o sociales.</w:t>
      </w:r>
    </w:p>
    <w:p w:rsidR="009965A3" w:rsidRDefault="009965A3" w:rsidP="00BB6F38">
      <w:pPr>
        <w:pStyle w:val="Texto"/>
        <w:rPr>
          <w:lang w:val="eu-ES"/>
        </w:rPr>
      </w:pPr>
    </w:p>
    <w:p w:rsidR="009965A3" w:rsidRDefault="009965A3" w:rsidP="00BB6F38">
      <w:pPr>
        <w:pStyle w:val="Texto"/>
        <w:rPr>
          <w:lang w:val="eu-ES"/>
        </w:rPr>
      </w:pPr>
      <w:r w:rsidRPr="006E5E43">
        <w:rPr>
          <w:lang w:val="eu-ES"/>
        </w:rPr>
        <w:t>Eskerrik asko</w:t>
      </w:r>
      <w:r>
        <w:rPr>
          <w:lang w:val="eu-ES"/>
        </w:rPr>
        <w:t>.</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AC1590">
        <w:rPr>
          <w:rFonts w:ascii="Futura Md BT" w:hAnsi="Futura Md BT"/>
          <w:lang w:val="eu-ES"/>
        </w:rPr>
        <w:t>LEHENDAKARIAK</w:t>
      </w:r>
      <w:r>
        <w:rPr>
          <w:lang w:val="eu-ES"/>
        </w:rPr>
        <w:t>: E</w:t>
      </w:r>
      <w:r w:rsidRPr="006E5E43">
        <w:rPr>
          <w:lang w:val="eu-ES"/>
        </w:rPr>
        <w:t>skerrik asko lehendakari jauna</w:t>
      </w:r>
      <w:r>
        <w:rPr>
          <w:lang w:val="eu-ES"/>
        </w:rPr>
        <w:t>.</w:t>
      </w:r>
    </w:p>
    <w:p w:rsidR="009965A3" w:rsidRDefault="009965A3" w:rsidP="00BB6F38">
      <w:pPr>
        <w:pStyle w:val="Texto"/>
        <w:rPr>
          <w:lang w:val="eu-ES"/>
        </w:rPr>
      </w:pPr>
    </w:p>
    <w:p w:rsidR="009965A3" w:rsidRDefault="009965A3" w:rsidP="00BB6F38">
      <w:pPr>
        <w:pStyle w:val="Texto"/>
      </w:pPr>
      <w:r>
        <w:rPr>
          <w:lang w:val="eu-ES"/>
        </w:rPr>
        <w:t>G</w:t>
      </w:r>
      <w:r w:rsidR="00786CA9">
        <w:rPr>
          <w:lang w:val="eu-ES"/>
        </w:rPr>
        <w:t>ai-</w:t>
      </w:r>
      <w:r>
        <w:rPr>
          <w:lang w:val="eu-ES"/>
        </w:rPr>
        <w:t>z</w:t>
      </w:r>
      <w:r w:rsidR="006307E3">
        <w:rPr>
          <w:lang w:val="eu-ES"/>
        </w:rPr>
        <w:t xml:space="preserve">errendako laugarren </w:t>
      </w:r>
      <w:r>
        <w:rPr>
          <w:lang w:val="eu-ES"/>
        </w:rPr>
        <w:t>puntua:</w:t>
      </w:r>
      <w:r w:rsidRPr="006E5E43">
        <w:rPr>
          <w:lang w:val="eu-ES"/>
        </w:rPr>
        <w:t xml:space="preserve"> </w:t>
      </w:r>
      <w:r>
        <w:rPr>
          <w:lang w:val="eu-ES"/>
        </w:rPr>
        <w:t>"</w:t>
      </w:r>
      <w:r w:rsidRPr="006E5E43">
        <w:rPr>
          <w:lang w:val="eu-ES"/>
        </w:rPr>
        <w:t xml:space="preserve">Galdera, Susana Corcuera </w:t>
      </w:r>
      <w:proofErr w:type="spellStart"/>
      <w:r w:rsidRPr="006E5E43">
        <w:rPr>
          <w:lang w:val="eu-ES"/>
        </w:rPr>
        <w:t>Leunda</w:t>
      </w:r>
      <w:proofErr w:type="spellEnd"/>
      <w:r w:rsidRPr="006E5E43">
        <w:rPr>
          <w:lang w:val="eu-ES"/>
        </w:rPr>
        <w:t xml:space="preserve"> Euskal Sozialistak taldeko legebiltzarkideak Turismo, Merkataritza eta Kontsumoko sailburuari egina, berrikuntza teknologikoari laguntz</w:t>
      </w:r>
      <w:r>
        <w:rPr>
          <w:lang w:val="eu-ES"/>
        </w:rPr>
        <w:t>e</w:t>
      </w:r>
      <w:r w:rsidRPr="006E5E43">
        <w:rPr>
          <w:lang w:val="eu-ES"/>
        </w:rPr>
        <w:t xml:space="preserve">aren bidez Euskadiko </w:t>
      </w:r>
      <w:r>
        <w:rPr>
          <w:lang w:val="eu-ES"/>
        </w:rPr>
        <w:t>t</w:t>
      </w:r>
      <w:r w:rsidRPr="006E5E43">
        <w:rPr>
          <w:lang w:val="eu-ES"/>
        </w:rPr>
        <w:t>urismo</w:t>
      </w:r>
      <w:r>
        <w:rPr>
          <w:lang w:val="eu-ES"/>
        </w:rPr>
        <w:t>-</w:t>
      </w:r>
      <w:r w:rsidRPr="006E5E43">
        <w:rPr>
          <w:lang w:val="eu-ES"/>
        </w:rPr>
        <w:t>enpresen lehiakortasuna hobetzea bultzatzeko bideratu diren jarduerei buruz</w:t>
      </w:r>
      <w:r>
        <w:rPr>
          <w:lang w:val="eu-ES"/>
        </w:rPr>
        <w:t>"</w:t>
      </w:r>
      <w:r w:rsidRPr="006E5E43">
        <w:rPr>
          <w:lang w:val="eu-ES"/>
        </w:rPr>
        <w:t>.</w:t>
      </w:r>
      <w:r>
        <w:rPr>
          <w:lang w:val="eu-ES"/>
        </w:rPr>
        <w:t xml:space="preserve"> </w:t>
      </w:r>
      <w:r w:rsidRPr="00A6042C">
        <w:t xml:space="preserve">Corcuera </w:t>
      </w:r>
      <w:proofErr w:type="spellStart"/>
      <w:r w:rsidRPr="00A6042C">
        <w:t>andrea</w:t>
      </w:r>
      <w:proofErr w:type="spellEnd"/>
      <w:r>
        <w:t xml:space="preserve"> zurea da </w:t>
      </w:r>
      <w:proofErr w:type="spellStart"/>
      <w:r>
        <w:t>hitza</w:t>
      </w:r>
      <w:proofErr w:type="spellEnd"/>
      <w:r>
        <w:t>.</w:t>
      </w:r>
    </w:p>
    <w:p w:rsidR="009965A3" w:rsidRDefault="009965A3" w:rsidP="00BB6F38">
      <w:pPr>
        <w:pStyle w:val="Texto"/>
      </w:pPr>
    </w:p>
    <w:p w:rsidR="009965A3" w:rsidRDefault="009965A3" w:rsidP="00BB6F38">
      <w:pPr>
        <w:pStyle w:val="Texto"/>
      </w:pPr>
    </w:p>
    <w:p w:rsidR="009965A3" w:rsidRDefault="009965A3" w:rsidP="00BB6F38">
      <w:pPr>
        <w:pStyle w:val="Texto"/>
      </w:pPr>
      <w:r w:rsidRPr="00EC61E1">
        <w:rPr>
          <w:rFonts w:ascii="Futura Md BT" w:hAnsi="Futura Md BT"/>
        </w:rPr>
        <w:t xml:space="preserve">CORCUERA </w:t>
      </w:r>
      <w:proofErr w:type="spellStart"/>
      <w:r w:rsidRPr="00EC61E1">
        <w:rPr>
          <w:rFonts w:ascii="Futura Md BT" w:hAnsi="Futura Md BT"/>
        </w:rPr>
        <w:t>LEUNDA</w:t>
      </w:r>
      <w:proofErr w:type="spellEnd"/>
      <w:r>
        <w:t xml:space="preserve"> </w:t>
      </w:r>
      <w:proofErr w:type="spellStart"/>
      <w:r>
        <w:t>andreak</w:t>
      </w:r>
      <w:proofErr w:type="spellEnd"/>
      <w:r>
        <w:t xml:space="preserve">: </w:t>
      </w:r>
      <w:proofErr w:type="spellStart"/>
      <w:r>
        <w:t>Egun</w:t>
      </w:r>
      <w:proofErr w:type="spellEnd"/>
      <w:r>
        <w:t xml:space="preserve"> </w:t>
      </w:r>
      <w:proofErr w:type="spellStart"/>
      <w:r w:rsidRPr="00A6042C">
        <w:t>on</w:t>
      </w:r>
      <w:proofErr w:type="spellEnd"/>
      <w:r w:rsidRPr="00A6042C">
        <w:t xml:space="preserve"> </w:t>
      </w:r>
      <w:proofErr w:type="spellStart"/>
      <w:r w:rsidRPr="00A6042C">
        <w:t>den</w:t>
      </w:r>
      <w:r>
        <w:t>o</w:t>
      </w:r>
      <w:r w:rsidRPr="00A6042C">
        <w:t>ri</w:t>
      </w:r>
      <w:proofErr w:type="spellEnd"/>
      <w:r w:rsidRPr="00A6042C">
        <w:t xml:space="preserve">, señora consejera, estoy convencida de que usted </w:t>
      </w:r>
      <w:r>
        <w:t>y y</w:t>
      </w:r>
      <w:r w:rsidRPr="00A6042C">
        <w:t xml:space="preserve">o compartimos la opinión de que el turismo hace ya mucho </w:t>
      </w:r>
      <w:proofErr w:type="spellStart"/>
      <w:r w:rsidRPr="00A6042C">
        <w:t>mucho</w:t>
      </w:r>
      <w:proofErr w:type="spellEnd"/>
      <w:r w:rsidRPr="00A6042C">
        <w:t xml:space="preserve"> tiempo que d</w:t>
      </w:r>
      <w:r w:rsidR="00376257">
        <w:t>ejó de ser una industria menor.</w:t>
      </w:r>
    </w:p>
    <w:p w:rsidR="009965A3" w:rsidRDefault="009965A3" w:rsidP="00BB6F38">
      <w:pPr>
        <w:pStyle w:val="Texto"/>
      </w:pPr>
    </w:p>
    <w:p w:rsidR="009965A3" w:rsidRDefault="009965A3" w:rsidP="00BB6F38">
      <w:pPr>
        <w:pStyle w:val="Texto"/>
      </w:pPr>
      <w:r w:rsidRPr="00A6042C">
        <w:t>Hoy el turismo vasco está aportando más de 100.000 afiliaciones a la Seguridad Social y supone un 10</w:t>
      </w:r>
      <w:r>
        <w:t> </w:t>
      </w:r>
      <w:r w:rsidRPr="00A6042C">
        <w:t xml:space="preserve">% del </w:t>
      </w:r>
      <w:r>
        <w:t>Producto I</w:t>
      </w:r>
      <w:r w:rsidRPr="00A6042C">
        <w:t xml:space="preserve">nterior </w:t>
      </w:r>
      <w:r>
        <w:t>B</w:t>
      </w:r>
      <w:r w:rsidRPr="00A6042C">
        <w:t>ruto de la economía vasca. Y es</w:t>
      </w:r>
      <w:r>
        <w:t xml:space="preserve"> verdad</w:t>
      </w:r>
      <w:r w:rsidRPr="00A6042C">
        <w:t xml:space="preserve"> también que el turismo está creciendo, está creciendo progresivamente, está siendo constante ese crecimiento y también sostenido en el tiempo</w:t>
      </w:r>
      <w:r>
        <w:t>.</w:t>
      </w:r>
    </w:p>
    <w:p w:rsidR="009965A3" w:rsidRDefault="009965A3" w:rsidP="00BB6F38">
      <w:pPr>
        <w:pStyle w:val="Texto"/>
      </w:pPr>
    </w:p>
    <w:p w:rsidR="009965A3" w:rsidRDefault="009965A3" w:rsidP="00BB6F38">
      <w:pPr>
        <w:pStyle w:val="Texto"/>
      </w:pPr>
      <w:r>
        <w:t xml:space="preserve">Y </w:t>
      </w:r>
      <w:r w:rsidRPr="00A6042C">
        <w:t>la industria vasca es importante en materia de turismo, no solamente por el peso que supone en la economía vasca, sino también porque es nuestra tarjeta de presentación</w:t>
      </w:r>
      <w:r>
        <w:t>,</w:t>
      </w:r>
      <w:r w:rsidRPr="00A6042C">
        <w:t xml:space="preserve"> la tarjeta de presentación de Euskadi en el exterior del territorio</w:t>
      </w:r>
      <w:r>
        <w:t>.</w:t>
      </w:r>
    </w:p>
    <w:p w:rsidR="009965A3" w:rsidRDefault="009965A3" w:rsidP="00BB6F38">
      <w:pPr>
        <w:pStyle w:val="Texto"/>
      </w:pPr>
    </w:p>
    <w:p w:rsidR="009965A3" w:rsidRDefault="009965A3" w:rsidP="00BB6F38">
      <w:pPr>
        <w:pStyle w:val="Texto"/>
      </w:pPr>
      <w:r>
        <w:t>La</w:t>
      </w:r>
      <w:r w:rsidRPr="00A6042C">
        <w:t xml:space="preserve">s líneas de trabajo en las que están </w:t>
      </w:r>
      <w:r>
        <w:t xml:space="preserve">ustedes apoyando sus políticas </w:t>
      </w:r>
      <w:r w:rsidRPr="00A6042C">
        <w:t xml:space="preserve">desde el Departamento de Turismo, Comercio y Consumo en el ámbito profesional del </w:t>
      </w:r>
      <w:r>
        <w:t>T</w:t>
      </w:r>
      <w:r w:rsidRPr="00A6042C">
        <w:t xml:space="preserve">urismo están buscando fundamentalmente crear empleo de </w:t>
      </w:r>
      <w:r w:rsidRPr="00A6042C">
        <w:lastRenderedPageBreak/>
        <w:t>calidad</w:t>
      </w:r>
      <w:r>
        <w:t>, e</w:t>
      </w:r>
      <w:r w:rsidRPr="00A6042C">
        <w:t xml:space="preserve">stán buscando fomentar el </w:t>
      </w:r>
      <w:proofErr w:type="spellStart"/>
      <w:r w:rsidRPr="00A6042C">
        <w:t>emprendizaje</w:t>
      </w:r>
      <w:proofErr w:type="spellEnd"/>
      <w:r w:rsidRPr="00A6042C">
        <w:t xml:space="preserve"> y también la adaptación del sector profesional a los nuevos retos tecnológicos. Pero esas líneas de actuación están siendo gestionadas a través también de una visión en el ámbito de la sostenibilidad en sus tres</w:t>
      </w:r>
      <w:r>
        <w:t>,</w:t>
      </w:r>
      <w:r w:rsidRPr="00A6042C">
        <w:t xml:space="preserve"> digamos, principales líneas</w:t>
      </w:r>
      <w:r>
        <w:t>. Est</w:t>
      </w:r>
      <w:r w:rsidRPr="00A6042C">
        <w:t>án ustedes gestionando programas con criterios de sostenibilidad medioambiental, con criterios de sostenibilidad económica y con crit</w:t>
      </w:r>
      <w:r>
        <w:t>erios de sostenibilidad social.</w:t>
      </w:r>
    </w:p>
    <w:p w:rsidR="009965A3" w:rsidRDefault="009965A3" w:rsidP="00BB6F38">
      <w:pPr>
        <w:pStyle w:val="Texto"/>
      </w:pPr>
    </w:p>
    <w:p w:rsidR="009965A3" w:rsidRDefault="009965A3" w:rsidP="00BB6F38">
      <w:pPr>
        <w:pStyle w:val="Texto"/>
      </w:pPr>
      <w:r>
        <w:t>N</w:t>
      </w:r>
      <w:r w:rsidRPr="00A6042C">
        <w:t>os parece importante que el objetivo</w:t>
      </w:r>
      <w:r>
        <w:t>…</w:t>
      </w:r>
      <w:r w:rsidRPr="00A6042C">
        <w:t xml:space="preserve"> entendemos que ese objetivo que están ustedes buscando es fundamentalmente el que nuestras empresas turísticas, las empresas turísticas vascas, coja</w:t>
      </w:r>
      <w:r>
        <w:t>n</w:t>
      </w:r>
      <w:r w:rsidRPr="00A6042C">
        <w:t xml:space="preserve"> </w:t>
      </w:r>
      <w:r>
        <w:t>músculo y que además esté</w:t>
      </w:r>
      <w:r w:rsidRPr="00A6042C">
        <w:t>n capacitadas para afrontar los retos de fut</w:t>
      </w:r>
      <w:r>
        <w:t>uro.</w:t>
      </w:r>
    </w:p>
    <w:p w:rsidR="009965A3" w:rsidRDefault="009965A3" w:rsidP="00BB6F38">
      <w:pPr>
        <w:pStyle w:val="Texto"/>
      </w:pPr>
    </w:p>
    <w:p w:rsidR="009965A3" w:rsidRDefault="009965A3" w:rsidP="00BB6F38">
      <w:pPr>
        <w:pStyle w:val="Texto"/>
      </w:pPr>
      <w:r w:rsidRPr="00A6042C">
        <w:t xml:space="preserve">Por eso los </w:t>
      </w:r>
      <w:r>
        <w:t>Socialistas V</w:t>
      </w:r>
      <w:r w:rsidRPr="00A6042C">
        <w:t>ascos queríamos conocer cuál es su balance de las medidas que están implantándose desde el Departamento de Turismo, Comercio y Consumo que usted lidera para mejorar la competitividad de las empresas turísticas vascas apoyand</w:t>
      </w:r>
      <w:r>
        <w:t>o la innovación tecnológica.</w:t>
      </w:r>
    </w:p>
    <w:p w:rsidR="009965A3" w:rsidRDefault="009965A3" w:rsidP="00BB6F38">
      <w:pPr>
        <w:pStyle w:val="Texto"/>
      </w:pPr>
    </w:p>
    <w:p w:rsidR="009965A3" w:rsidRPr="00BF54D2" w:rsidRDefault="009965A3" w:rsidP="00BB6F38">
      <w:pPr>
        <w:pStyle w:val="Texto"/>
      </w:pPr>
      <w:proofErr w:type="spellStart"/>
      <w:r w:rsidRPr="00BF54D2">
        <w:t>Eskerrik</w:t>
      </w:r>
      <w:proofErr w:type="spellEnd"/>
      <w:r w:rsidRPr="00BF54D2">
        <w:t xml:space="preserve"> </w:t>
      </w:r>
      <w:proofErr w:type="spellStart"/>
      <w:r w:rsidRPr="00BF54D2">
        <w:t>asko</w:t>
      </w:r>
      <w:proofErr w:type="spellEnd"/>
      <w:r w:rsidRPr="00BF54D2">
        <w:t>.</w:t>
      </w:r>
    </w:p>
    <w:p w:rsidR="009965A3" w:rsidRPr="00BF54D2" w:rsidRDefault="009965A3" w:rsidP="00BB6F38">
      <w:pPr>
        <w:pStyle w:val="Texto"/>
      </w:pPr>
    </w:p>
    <w:p w:rsidR="009965A3" w:rsidRPr="00BF54D2" w:rsidRDefault="009965A3" w:rsidP="00BB6F38">
      <w:pPr>
        <w:pStyle w:val="Texto"/>
      </w:pPr>
    </w:p>
    <w:p w:rsidR="009965A3" w:rsidRPr="00B21E66" w:rsidRDefault="00C37920" w:rsidP="00BB6F38">
      <w:pPr>
        <w:pStyle w:val="Texto"/>
        <w:rPr>
          <w:lang w:val="de-DE"/>
        </w:rPr>
      </w:pPr>
      <w:proofErr w:type="spellStart"/>
      <w:r>
        <w:rPr>
          <w:rFonts w:ascii="Futura Md BT" w:hAnsi="Futura Md BT"/>
        </w:rPr>
        <w:t>LEHENDAKARI</w:t>
      </w:r>
      <w:r w:rsidR="009965A3" w:rsidRPr="00B21E66">
        <w:rPr>
          <w:rFonts w:ascii="Futura Md BT" w:hAnsi="Futura Md BT"/>
        </w:rPr>
        <w:t>AK</w:t>
      </w:r>
      <w:proofErr w:type="spellEnd"/>
      <w:r w:rsidR="009965A3" w:rsidRPr="00B21E66">
        <w:t xml:space="preserve">: </w:t>
      </w:r>
      <w:proofErr w:type="spellStart"/>
      <w:r w:rsidR="009965A3" w:rsidRPr="00B21E66">
        <w:t>Eskerrik</w:t>
      </w:r>
      <w:proofErr w:type="spellEnd"/>
      <w:r w:rsidR="009965A3" w:rsidRPr="00B21E66">
        <w:t xml:space="preserve"> </w:t>
      </w:r>
      <w:proofErr w:type="spellStart"/>
      <w:r w:rsidR="009965A3" w:rsidRPr="00B21E66">
        <w:t>asko</w:t>
      </w:r>
      <w:proofErr w:type="spellEnd"/>
      <w:r w:rsidR="009965A3" w:rsidRPr="00B21E66">
        <w:t xml:space="preserve">, Corcuera </w:t>
      </w:r>
      <w:proofErr w:type="spellStart"/>
      <w:r w:rsidR="009965A3" w:rsidRPr="00B21E66">
        <w:t>andrea</w:t>
      </w:r>
      <w:proofErr w:type="spellEnd"/>
      <w:r w:rsidR="009965A3" w:rsidRPr="00B21E66">
        <w:t xml:space="preserve">. </w:t>
      </w:r>
      <w:r w:rsidR="009965A3" w:rsidRPr="00B21E66">
        <w:rPr>
          <w:lang w:val="de-DE"/>
        </w:rPr>
        <w:t>Erantzuteko, Pérez a</w:t>
      </w:r>
      <w:r w:rsidR="00BF54D2" w:rsidRPr="00B21E66">
        <w:rPr>
          <w:lang w:val="de-DE"/>
        </w:rPr>
        <w:t>nd</w:t>
      </w:r>
      <w:r w:rsidR="009965A3" w:rsidRPr="00B21E66">
        <w:rPr>
          <w:lang w:val="de-DE"/>
        </w:rPr>
        <w:t>rea zurea da hitza.</w:t>
      </w:r>
    </w:p>
    <w:p w:rsidR="009965A3" w:rsidRPr="00B21E66" w:rsidRDefault="009965A3" w:rsidP="00BB6F38">
      <w:pPr>
        <w:pStyle w:val="Texto"/>
        <w:rPr>
          <w:lang w:val="de-DE"/>
        </w:rPr>
      </w:pPr>
    </w:p>
    <w:p w:rsidR="009965A3" w:rsidRPr="00B21E66" w:rsidRDefault="009965A3" w:rsidP="00BB6F38">
      <w:pPr>
        <w:pStyle w:val="Texto"/>
        <w:rPr>
          <w:lang w:val="de-DE"/>
        </w:rPr>
      </w:pPr>
    </w:p>
    <w:p w:rsidR="009965A3" w:rsidRDefault="009965A3" w:rsidP="00BB6F38">
      <w:pPr>
        <w:pStyle w:val="Texto"/>
      </w:pPr>
      <w:r w:rsidRPr="00B21E66">
        <w:rPr>
          <w:rFonts w:ascii="Futura Md BT" w:hAnsi="Futura Md BT"/>
          <w:lang w:val="de-DE"/>
        </w:rPr>
        <w:t>TURISMO, MERKATARITZA ETA KONTSUMOKO SAILBURUAK</w:t>
      </w:r>
      <w:r w:rsidRPr="00B21E66">
        <w:rPr>
          <w:lang w:val="de-DE"/>
        </w:rPr>
        <w:t xml:space="preserve"> (Pérez Ezquerra): Gracias, presidenta, egun on guztioi. </w:t>
      </w:r>
      <w:r w:rsidRPr="00A6042C">
        <w:t>Efectivamente, señoría, consideramos que el sector del turismo vasco debe tener acceso</w:t>
      </w:r>
      <w:r>
        <w:t xml:space="preserve"> a</w:t>
      </w:r>
      <w:r w:rsidRPr="00A6042C">
        <w:t xml:space="preserve"> herramientas que impulsen su competitividad y el acceso a las nuevas tecnologías. Para ello</w:t>
      </w:r>
      <w:r>
        <w:t xml:space="preserve"> </w:t>
      </w:r>
      <w:r w:rsidRPr="00A6042C">
        <w:t>s</w:t>
      </w:r>
      <w:r>
        <w:t>e</w:t>
      </w:r>
      <w:r w:rsidRPr="00A6042C">
        <w:t xml:space="preserve"> está diseñando expresamente el programa</w:t>
      </w:r>
      <w:r>
        <w:t xml:space="preserve"> EMET.</w:t>
      </w:r>
      <w:r w:rsidRPr="00A6042C">
        <w:t xml:space="preserve"> </w:t>
      </w:r>
      <w:r>
        <w:t>Es una l</w:t>
      </w:r>
      <w:r w:rsidRPr="00A6042C">
        <w:t>ínea cuyo objetivo es proporcionar a nuestras empresas soluciones tecnológicas para mejorar, como decía, la competitividad de sus negocios.</w:t>
      </w:r>
    </w:p>
    <w:p w:rsidR="009965A3" w:rsidRDefault="009965A3" w:rsidP="00BB6F38">
      <w:pPr>
        <w:pStyle w:val="Texto"/>
      </w:pPr>
    </w:p>
    <w:p w:rsidR="009965A3" w:rsidRDefault="009965A3" w:rsidP="00BB6F38">
      <w:pPr>
        <w:pStyle w:val="Texto"/>
      </w:pPr>
      <w:r w:rsidRPr="00A6042C">
        <w:lastRenderedPageBreak/>
        <w:t xml:space="preserve">Este programa posibilita soluciones, por ejemplo, de almacenamiento </w:t>
      </w:r>
      <w:r>
        <w:t xml:space="preserve">en </w:t>
      </w:r>
      <w:r w:rsidRPr="00A6042C">
        <w:t xml:space="preserve">nube, gestión integral de negocio, soluciones avanzadas basadas en procesos de </w:t>
      </w:r>
      <w:r>
        <w:t>Big Data</w:t>
      </w:r>
      <w:r w:rsidRPr="00A6042C">
        <w:t xml:space="preserve">, publicidad y marketing online dirigidos a segmentos de mercado o tareas de comercialización online, entre otras. También ha impulsado aplicaciones para dispositivos móviles enfocados </w:t>
      </w:r>
      <w:r>
        <w:t xml:space="preserve">a </w:t>
      </w:r>
      <w:r w:rsidRPr="00A6042C">
        <w:t>actividades turísticas</w:t>
      </w:r>
      <w:r>
        <w:t>.</w:t>
      </w:r>
    </w:p>
    <w:p w:rsidR="009965A3" w:rsidRDefault="009965A3" w:rsidP="00BB6F38">
      <w:pPr>
        <w:pStyle w:val="Texto"/>
      </w:pPr>
    </w:p>
    <w:p w:rsidR="009965A3" w:rsidRDefault="009965A3" w:rsidP="00BB6F38">
      <w:pPr>
        <w:pStyle w:val="Texto"/>
      </w:pPr>
      <w:r>
        <w:t>E</w:t>
      </w:r>
      <w:r w:rsidRPr="00A6042C">
        <w:t>n 2019</w:t>
      </w:r>
      <w:r>
        <w:t xml:space="preserve"> c</w:t>
      </w:r>
      <w:r w:rsidRPr="00A6042C">
        <w:t>oncretamente se han presentado 187 solicitudes con una inversión de 652.000 euros, que ha tenido un efecto palanca de 3</w:t>
      </w:r>
      <w:r>
        <w:t>.</w:t>
      </w:r>
      <w:r w:rsidRPr="00A6042C">
        <w:t>280.000 euros</w:t>
      </w:r>
      <w:r>
        <w:t>.</w:t>
      </w:r>
    </w:p>
    <w:p w:rsidR="009965A3" w:rsidRDefault="009965A3" w:rsidP="00BB6F38">
      <w:pPr>
        <w:pStyle w:val="Texto"/>
      </w:pPr>
    </w:p>
    <w:p w:rsidR="009965A3" w:rsidRDefault="009965A3" w:rsidP="00BB6F38">
      <w:pPr>
        <w:pStyle w:val="Texto"/>
      </w:pPr>
      <w:r>
        <w:t>E</w:t>
      </w:r>
      <w:r w:rsidRPr="00A6042C">
        <w:t>n una de mis comparecencias parlamentarias enun</w:t>
      </w:r>
      <w:r>
        <w:t>cié que</w:t>
      </w:r>
      <w:r w:rsidRPr="00A6042C">
        <w:t xml:space="preserve"> para mejorar la gobernanza</w:t>
      </w:r>
      <w:r>
        <w:t xml:space="preserve"> estábamos</w:t>
      </w:r>
      <w:r w:rsidRPr="00A6042C">
        <w:t xml:space="preserve"> realizando evaluaciones independientes de nuestros programas</w:t>
      </w:r>
      <w:r>
        <w:t xml:space="preserve"> departamentales. </w:t>
      </w:r>
      <w:r w:rsidRPr="00A6042C">
        <w:t>EMET precisamente ha sido uno de ellos</w:t>
      </w:r>
      <w:r>
        <w:t xml:space="preserve"> y </w:t>
      </w:r>
      <w:r w:rsidRPr="00A6042C">
        <w:t>ha sido ya evaluado, por lo que me gustaría compartir aq</w:t>
      </w:r>
      <w:r>
        <w:t>uí algunas de las conclusiones.</w:t>
      </w:r>
    </w:p>
    <w:p w:rsidR="009965A3" w:rsidRDefault="009965A3" w:rsidP="00BB6F38">
      <w:pPr>
        <w:pStyle w:val="Texto"/>
      </w:pPr>
    </w:p>
    <w:p w:rsidR="009965A3" w:rsidRDefault="009965A3" w:rsidP="00BB6F38">
      <w:pPr>
        <w:pStyle w:val="Texto"/>
      </w:pPr>
      <w:r w:rsidRPr="00A6042C">
        <w:t>El programa ha conseguido aumentar significativamente el número de empresas turísticas de Euskadi que utilizan tics y otras soluciones tecnológicas que mejora</w:t>
      </w:r>
      <w:r>
        <w:t>n</w:t>
      </w:r>
      <w:r w:rsidRPr="00A6042C">
        <w:t xml:space="preserve"> la interacción con sus clientes y la eficien</w:t>
      </w:r>
      <w:r>
        <w:t>cia de los negocios turísticos.</w:t>
      </w:r>
    </w:p>
    <w:p w:rsidR="009965A3" w:rsidRDefault="009965A3" w:rsidP="00BB6F38">
      <w:pPr>
        <w:pStyle w:val="Texto"/>
      </w:pPr>
    </w:p>
    <w:p w:rsidR="009965A3" w:rsidRDefault="009965A3" w:rsidP="00BB6F38">
      <w:pPr>
        <w:pStyle w:val="Texto"/>
      </w:pPr>
      <w:r w:rsidRPr="00A6042C">
        <w:t>También aumenta el número de empresas que mejoran la calidad de los servicios que ofrecen con una perspectiva de</w:t>
      </w:r>
      <w:r>
        <w:t xml:space="preserve"> sostenibilidad medioambiental.</w:t>
      </w:r>
    </w:p>
    <w:p w:rsidR="009965A3" w:rsidRDefault="009965A3" w:rsidP="00BB6F38">
      <w:pPr>
        <w:pStyle w:val="Texto"/>
      </w:pPr>
    </w:p>
    <w:p w:rsidR="009965A3" w:rsidRDefault="009965A3" w:rsidP="00BB6F38">
      <w:pPr>
        <w:pStyle w:val="Texto"/>
      </w:pPr>
      <w:r w:rsidRPr="00A6042C">
        <w:t>Pero nuestra apuesta por la mejora de la competitividad y mejora de la innovación tecnológica en el sector d</w:t>
      </w:r>
      <w:r>
        <w:t>el turismo vasco no se limita s</w:t>
      </w:r>
      <w:r w:rsidR="00BF54D2">
        <w:t>o</w:t>
      </w:r>
      <w:r w:rsidRPr="00A6042C">
        <w:t xml:space="preserve">lo </w:t>
      </w:r>
      <w:r>
        <w:t xml:space="preserve">a </w:t>
      </w:r>
      <w:r w:rsidRPr="00A6042C">
        <w:t xml:space="preserve">programas como </w:t>
      </w:r>
      <w:r>
        <w:t xml:space="preserve">EMET. Desde </w:t>
      </w:r>
      <w:proofErr w:type="spellStart"/>
      <w:r w:rsidRPr="00A6042C">
        <w:t>Basquetour</w:t>
      </w:r>
      <w:proofErr w:type="spellEnd"/>
      <w:r>
        <w:t xml:space="preserve"> t</w:t>
      </w:r>
      <w:r w:rsidRPr="00A6042C">
        <w:t>ambién se están realizando acciones como las que detall</w:t>
      </w:r>
      <w:r>
        <w:t>o.</w:t>
      </w:r>
    </w:p>
    <w:p w:rsidR="009965A3" w:rsidRDefault="009965A3" w:rsidP="00BB6F38">
      <w:pPr>
        <w:pStyle w:val="Texto"/>
      </w:pPr>
    </w:p>
    <w:p w:rsidR="009965A3" w:rsidRDefault="009965A3" w:rsidP="00BB6F38">
      <w:pPr>
        <w:pStyle w:val="Texto"/>
      </w:pPr>
      <w:r>
        <w:t>E</w:t>
      </w:r>
      <w:r w:rsidRPr="00A6042C">
        <w:t>ste año, además de los programas de mejora de la gestión SICTED</w:t>
      </w:r>
      <w:r>
        <w:t>,</w:t>
      </w:r>
      <w:r w:rsidRPr="00A6042C">
        <w:t xml:space="preserve"> de la mejora de la digitalización</w:t>
      </w:r>
      <w:r>
        <w:t>,</w:t>
      </w:r>
      <w:r w:rsidRPr="00A6042C">
        <w:t xml:space="preserve"> del </w:t>
      </w:r>
      <w:r>
        <w:t>S</w:t>
      </w:r>
      <w:r w:rsidRPr="00A6042C">
        <w:t>mar</w:t>
      </w:r>
      <w:r>
        <w:t>t Business</w:t>
      </w:r>
      <w:r w:rsidRPr="00A6042C">
        <w:t>, de la mejora de la gestión ambiental</w:t>
      </w:r>
      <w:r>
        <w:t>,</w:t>
      </w:r>
      <w:r w:rsidRPr="00A6042C">
        <w:t xml:space="preserve"> de la</w:t>
      </w:r>
      <w:r>
        <w:t xml:space="preserve"> </w:t>
      </w:r>
      <w:proofErr w:type="spellStart"/>
      <w:r>
        <w:t>eco</w:t>
      </w:r>
      <w:r w:rsidRPr="00A6042C">
        <w:t>etiqueta</w:t>
      </w:r>
      <w:proofErr w:type="spellEnd"/>
      <w:r w:rsidRPr="00A6042C">
        <w:t xml:space="preserve"> y mejora de la eficiencia energética, se pone a disposición de las empresas vascas dos nuevos programas</w:t>
      </w:r>
      <w:r>
        <w:t>:</w:t>
      </w:r>
      <w:r w:rsidRPr="00A6042C">
        <w:t xml:space="preserve"> el de la mejora de </w:t>
      </w:r>
      <w:r w:rsidRPr="00A6042C">
        <w:lastRenderedPageBreak/>
        <w:t>la accesibilidad y el del compromiso con el códig</w:t>
      </w:r>
      <w:r>
        <w:t>o ético del turismo de Euskadi.</w:t>
      </w:r>
    </w:p>
    <w:p w:rsidR="009965A3" w:rsidRDefault="009965A3" w:rsidP="00BB6F38">
      <w:pPr>
        <w:pStyle w:val="Texto"/>
      </w:pPr>
    </w:p>
    <w:p w:rsidR="009965A3" w:rsidRDefault="009965A3" w:rsidP="00BB6F38">
      <w:pPr>
        <w:pStyle w:val="Texto"/>
      </w:pPr>
      <w:r w:rsidRPr="00A6042C">
        <w:t>El programa de mejora de la accesibilidad tiene como objetivo formar de manera teórico práctica en pautas en atención a interacción con personas con necesidades diversas y en accesibilidad universal</w:t>
      </w:r>
      <w:r>
        <w:t>,</w:t>
      </w:r>
      <w:r w:rsidRPr="00A6042C">
        <w:t xml:space="preserve"> y el programa de compromiso con el código ético del turismo en Euskadi que presentaremos precisamente este lunes</w:t>
      </w:r>
      <w:r>
        <w:t>,</w:t>
      </w:r>
      <w:r w:rsidRPr="00A6042C">
        <w:t xml:space="preserve"> tiene por objeto el desarrollo de un código propio vasco basado en </w:t>
      </w:r>
      <w:r>
        <w:t>está</w:t>
      </w:r>
      <w:r w:rsidRPr="00A6042C">
        <w:t>nd</w:t>
      </w:r>
      <w:r>
        <w:t>a</w:t>
      </w:r>
      <w:r w:rsidRPr="00A6042C">
        <w:t>r</w:t>
      </w:r>
      <w:r>
        <w:t>es</w:t>
      </w:r>
      <w:r w:rsidRPr="00A6042C">
        <w:t xml:space="preserve"> internacionales en dicho materia, como en la Organización Mundial del Turismo, para la mejora d</w:t>
      </w:r>
      <w:r>
        <w:t>el sector y de sus actuaciones.</w:t>
      </w:r>
    </w:p>
    <w:p w:rsidR="009965A3" w:rsidRDefault="009965A3" w:rsidP="00BB6F38">
      <w:pPr>
        <w:pStyle w:val="Texto"/>
      </w:pPr>
    </w:p>
    <w:p w:rsidR="009965A3" w:rsidRDefault="009965A3" w:rsidP="00BB6F38">
      <w:pPr>
        <w:pStyle w:val="Texto"/>
      </w:pPr>
      <w:r w:rsidRPr="00A6042C">
        <w:t xml:space="preserve">En cualquier caso, finalizo, destacando la preparación del sector, no son una percepción, es una realidad y además reconocida por el informe </w:t>
      </w:r>
      <w:proofErr w:type="spellStart"/>
      <w:r w:rsidRPr="00A6042C">
        <w:t>Monitur</w:t>
      </w:r>
      <w:proofErr w:type="spellEnd"/>
      <w:r>
        <w:t>,</w:t>
      </w:r>
      <w:r w:rsidRPr="00A6042C">
        <w:t xml:space="preserve"> que no</w:t>
      </w:r>
      <w:r>
        <w:t>s</w:t>
      </w:r>
      <w:r w:rsidRPr="00A6042C">
        <w:t xml:space="preserve"> señala como la comunidad más competitiva. Pero</w:t>
      </w:r>
      <w:r w:rsidR="0016241A">
        <w:t>,</w:t>
      </w:r>
      <w:r w:rsidRPr="00A6042C">
        <w:t xml:space="preserve"> precisamente</w:t>
      </w:r>
      <w:r w:rsidR="0016241A">
        <w:t>,</w:t>
      </w:r>
      <w:r w:rsidRPr="00A6042C">
        <w:t xml:space="preserve"> para mantener esta competitividad </w:t>
      </w:r>
      <w:r w:rsidR="0016241A">
        <w:t>seguiremos trabajando desde el D</w:t>
      </w:r>
      <w:r w:rsidRPr="00A6042C">
        <w:t>epartamento, no s</w:t>
      </w:r>
      <w:r w:rsidR="0016241A">
        <w:t>o</w:t>
      </w:r>
      <w:r w:rsidRPr="00A6042C">
        <w:t>lo en la promoción, sino también en la ordenación y en la gobernanza.</w:t>
      </w:r>
    </w:p>
    <w:p w:rsidR="009965A3" w:rsidRDefault="009965A3" w:rsidP="00BB6F38">
      <w:pPr>
        <w:pStyle w:val="Texto"/>
      </w:pPr>
    </w:p>
    <w:p w:rsidR="009965A3" w:rsidRPr="00B21E66" w:rsidRDefault="009965A3" w:rsidP="00BB6F38">
      <w:pPr>
        <w:pStyle w:val="Texto"/>
        <w:rPr>
          <w:lang w:val="de-DE"/>
        </w:rPr>
      </w:pPr>
      <w:r w:rsidRPr="00B21E66">
        <w:rPr>
          <w:lang w:val="de-DE"/>
        </w:rPr>
        <w:t>Eskerrik asko.</w:t>
      </w:r>
    </w:p>
    <w:p w:rsidR="009965A3" w:rsidRPr="00B21E66" w:rsidRDefault="009965A3" w:rsidP="00BB6F38">
      <w:pPr>
        <w:pStyle w:val="Texto"/>
        <w:rPr>
          <w:lang w:val="de-DE"/>
        </w:rPr>
      </w:pPr>
    </w:p>
    <w:p w:rsidR="009965A3" w:rsidRPr="00B21E66" w:rsidRDefault="009965A3" w:rsidP="0016241A">
      <w:pPr>
        <w:pStyle w:val="Texto"/>
        <w:rPr>
          <w:lang w:val="de-DE"/>
        </w:rPr>
      </w:pPr>
      <w:r w:rsidRPr="00B21E66">
        <w:rPr>
          <w:lang w:val="de-DE"/>
        </w:rPr>
        <w:t>(4. zintaren amaiera)</w:t>
      </w:r>
    </w:p>
    <w:p w:rsidR="009965A3" w:rsidRPr="00B21E66" w:rsidRDefault="009965A3" w:rsidP="00BB6F38">
      <w:pPr>
        <w:pStyle w:val="Texto"/>
        <w:rPr>
          <w:lang w:val="de-DE"/>
        </w:rPr>
      </w:pPr>
      <w:r w:rsidRPr="00B21E66">
        <w:rPr>
          <w:lang w:val="de-DE"/>
        </w:rPr>
        <w:t>(5. zintaren hasiera)</w:t>
      </w:r>
    </w:p>
    <w:p w:rsidR="009965A3" w:rsidRPr="00B21E66" w:rsidRDefault="009965A3" w:rsidP="00BB6F38">
      <w:pPr>
        <w:pStyle w:val="Texto"/>
        <w:rPr>
          <w:lang w:val="de-DE"/>
        </w:rPr>
      </w:pPr>
    </w:p>
    <w:p w:rsidR="009965A3" w:rsidRDefault="009965A3" w:rsidP="00BB6F38">
      <w:pPr>
        <w:pStyle w:val="Texto"/>
      </w:pPr>
      <w:r>
        <w:t xml:space="preserve">… </w:t>
      </w:r>
      <w:r w:rsidR="0016241A">
        <w:t>P</w:t>
      </w:r>
      <w:r w:rsidRPr="006C0D5F">
        <w:t>ero</w:t>
      </w:r>
      <w:r>
        <w:t>,</w:t>
      </w:r>
      <w:r w:rsidRPr="006C0D5F">
        <w:t xml:space="preserve"> precisamente</w:t>
      </w:r>
      <w:r>
        <w:t>,</w:t>
      </w:r>
      <w:r w:rsidRPr="006C0D5F">
        <w:t xml:space="preserve"> para mantener esta competitividad seguiremos trabajando desde el </w:t>
      </w:r>
      <w:r>
        <w:t>D</w:t>
      </w:r>
      <w:r w:rsidRPr="006C0D5F">
        <w:t xml:space="preserve">epartamento, no solo </w:t>
      </w:r>
      <w:r>
        <w:t xml:space="preserve">en </w:t>
      </w:r>
      <w:r w:rsidRPr="006C0D5F">
        <w:t>la promoción, s</w:t>
      </w:r>
      <w:r>
        <w:t xml:space="preserve">ino también en la ordenación y en </w:t>
      </w:r>
      <w:r w:rsidRPr="006C0D5F">
        <w:t>la gobernanza.</w:t>
      </w:r>
    </w:p>
    <w:p w:rsidR="009965A3" w:rsidRDefault="009965A3" w:rsidP="00BB6F38">
      <w:pPr>
        <w:pStyle w:val="Texto"/>
      </w:pPr>
    </w:p>
    <w:p w:rsidR="009965A3" w:rsidRPr="006C0D5F" w:rsidRDefault="009965A3" w:rsidP="00BB6F38">
      <w:pPr>
        <w:pStyle w:val="Texto"/>
        <w:rPr>
          <w:lang w:val="eu-ES"/>
        </w:rPr>
      </w:pPr>
      <w:r w:rsidRPr="006C0D5F">
        <w:rPr>
          <w:lang w:val="eu-ES"/>
        </w:rPr>
        <w:t>Eskerrik asko.</w:t>
      </w:r>
    </w:p>
    <w:p w:rsidR="009965A3" w:rsidRPr="006C0D5F" w:rsidRDefault="009965A3" w:rsidP="00BB6F38">
      <w:pPr>
        <w:pStyle w:val="Texto"/>
        <w:rPr>
          <w:lang w:val="eu-ES"/>
        </w:rPr>
      </w:pPr>
    </w:p>
    <w:p w:rsidR="009965A3" w:rsidRPr="006C0D5F" w:rsidRDefault="009965A3" w:rsidP="00BB6F38">
      <w:pPr>
        <w:pStyle w:val="Texto"/>
        <w:rPr>
          <w:lang w:val="eu-ES"/>
        </w:rPr>
      </w:pPr>
    </w:p>
    <w:p w:rsidR="009965A3" w:rsidRPr="006C0D5F" w:rsidRDefault="009965A3" w:rsidP="00BB6F38">
      <w:pPr>
        <w:pStyle w:val="Texto"/>
        <w:rPr>
          <w:lang w:val="eu-ES"/>
        </w:rPr>
      </w:pPr>
      <w:r w:rsidRPr="006C0D5F">
        <w:rPr>
          <w:rFonts w:ascii="Futura Md BT" w:hAnsi="Futura Md BT"/>
          <w:lang w:val="eu-ES"/>
        </w:rPr>
        <w:t>LEHENDAKARIAK:</w:t>
      </w:r>
      <w:r w:rsidRPr="006C0D5F">
        <w:rPr>
          <w:lang w:val="eu-ES"/>
        </w:rPr>
        <w:t xml:space="preserve"> Eskerrik asko, Pérez andrea.</w:t>
      </w:r>
    </w:p>
    <w:p w:rsidR="009965A3" w:rsidRPr="006C0D5F" w:rsidRDefault="009965A3" w:rsidP="00BB6F38">
      <w:pPr>
        <w:pStyle w:val="Texto"/>
        <w:rPr>
          <w:lang w:val="eu-ES"/>
        </w:rPr>
      </w:pPr>
    </w:p>
    <w:p w:rsidR="009965A3" w:rsidRPr="006C0D5F" w:rsidRDefault="009965A3" w:rsidP="00BB6F38">
      <w:pPr>
        <w:pStyle w:val="Texto"/>
        <w:rPr>
          <w:lang w:val="eu-ES"/>
        </w:rPr>
      </w:pPr>
      <w:r w:rsidRPr="006C0D5F">
        <w:rPr>
          <w:lang w:val="eu-ES"/>
        </w:rPr>
        <w:lastRenderedPageBreak/>
        <w:t xml:space="preserve">Gai-zerrendako bosgarren puntua: "Galdera, Alfonso Alonso </w:t>
      </w:r>
      <w:proofErr w:type="spellStart"/>
      <w:r w:rsidRPr="006C0D5F">
        <w:rPr>
          <w:lang w:val="eu-ES"/>
        </w:rPr>
        <w:t>Aranegui</w:t>
      </w:r>
      <w:proofErr w:type="spellEnd"/>
      <w:r w:rsidRPr="006C0D5F">
        <w:rPr>
          <w:lang w:val="eu-ES"/>
        </w:rPr>
        <w:t xml:space="preserve"> Euskal Talde Popularreko legebiltzarkideak lehendakariari egina, estatus berriari buruz".</w:t>
      </w:r>
    </w:p>
    <w:p w:rsidR="009965A3" w:rsidRPr="006C0D5F" w:rsidRDefault="009965A3" w:rsidP="00BB6F38">
      <w:pPr>
        <w:pStyle w:val="Texto"/>
        <w:rPr>
          <w:lang w:val="eu-ES"/>
        </w:rPr>
      </w:pPr>
    </w:p>
    <w:p w:rsidR="009965A3" w:rsidRPr="006C0D5F" w:rsidRDefault="009965A3" w:rsidP="00BB6F38">
      <w:pPr>
        <w:pStyle w:val="Texto"/>
        <w:rPr>
          <w:lang w:val="eu-ES"/>
        </w:rPr>
      </w:pPr>
      <w:r w:rsidRPr="006C0D5F">
        <w:rPr>
          <w:lang w:val="eu-ES"/>
        </w:rPr>
        <w:t>Alfonso jauna, zurea da hitza.</w:t>
      </w:r>
    </w:p>
    <w:p w:rsidR="009965A3" w:rsidRPr="00B21E66" w:rsidRDefault="009965A3" w:rsidP="00BB6F38">
      <w:pPr>
        <w:pStyle w:val="Texto"/>
        <w:rPr>
          <w:lang w:val="de-DE"/>
        </w:rPr>
      </w:pPr>
    </w:p>
    <w:p w:rsidR="009965A3" w:rsidRPr="00B21E66" w:rsidRDefault="009965A3" w:rsidP="00BB6F38">
      <w:pPr>
        <w:pStyle w:val="Texto"/>
        <w:rPr>
          <w:lang w:val="de-DE"/>
        </w:rPr>
      </w:pPr>
    </w:p>
    <w:p w:rsidR="009965A3" w:rsidRDefault="009965A3" w:rsidP="00BB6F38">
      <w:pPr>
        <w:pStyle w:val="Texto"/>
      </w:pPr>
      <w:r w:rsidRPr="006C0D5F">
        <w:rPr>
          <w:rFonts w:ascii="Futura Md BT" w:hAnsi="Futura Md BT"/>
        </w:rPr>
        <w:t xml:space="preserve">ALONSO </w:t>
      </w:r>
      <w:proofErr w:type="spellStart"/>
      <w:r w:rsidRPr="006C0D5F">
        <w:rPr>
          <w:rFonts w:ascii="Futura Md BT" w:hAnsi="Futura Md BT"/>
        </w:rPr>
        <w:t>ARANEGUI</w:t>
      </w:r>
      <w:proofErr w:type="spellEnd"/>
      <w:r>
        <w:t xml:space="preserve"> </w:t>
      </w:r>
      <w:proofErr w:type="spellStart"/>
      <w:r>
        <w:t>jaunak</w:t>
      </w:r>
      <w:proofErr w:type="spellEnd"/>
      <w:r w:rsidRPr="006C0D5F">
        <w:rPr>
          <w:rFonts w:ascii="Futura Md BT" w:hAnsi="Futura Md BT"/>
        </w:rPr>
        <w:t>:</w:t>
      </w:r>
      <w:r>
        <w:t xml:space="preserve"> Gracias, señora</w:t>
      </w:r>
      <w:r w:rsidRPr="006C0D5F">
        <w:t xml:space="preserve"> presidenta</w:t>
      </w:r>
      <w:r>
        <w:t>. S</w:t>
      </w:r>
      <w:r w:rsidRPr="006C0D5F">
        <w:t>eñorías, señores c</w:t>
      </w:r>
      <w:r>
        <w:t xml:space="preserve">onsejeros, señor lehendakari, </w:t>
      </w:r>
      <w:r w:rsidRPr="006C0D5F">
        <w:t>muy buenos días.</w:t>
      </w:r>
    </w:p>
    <w:p w:rsidR="009965A3" w:rsidRDefault="009965A3" w:rsidP="00BB6F38">
      <w:pPr>
        <w:pStyle w:val="Texto"/>
      </w:pPr>
    </w:p>
    <w:p w:rsidR="009965A3" w:rsidRDefault="009965A3" w:rsidP="00BB6F38">
      <w:pPr>
        <w:pStyle w:val="Texto"/>
      </w:pPr>
      <w:r w:rsidRPr="006C0D5F">
        <w:t>Yo le pregunto hoy sobre los trabajos para su nuevo estatus político</w:t>
      </w:r>
      <w:r>
        <w:t>,</w:t>
      </w:r>
      <w:r w:rsidRPr="006C0D5F">
        <w:t xml:space="preserve"> que parece que ya llega</w:t>
      </w:r>
      <w:r>
        <w:t>ndo</w:t>
      </w:r>
      <w:r w:rsidRPr="006C0D5F">
        <w:t xml:space="preserve"> a su fin</w:t>
      </w:r>
      <w:r>
        <w:t>,</w:t>
      </w:r>
      <w:r w:rsidRPr="006C0D5F">
        <w:t xml:space="preserve"> en su fase de expertos</w:t>
      </w:r>
      <w:r>
        <w:t>,</w:t>
      </w:r>
      <w:r w:rsidRPr="006C0D5F">
        <w:t xml:space="preserve"> y tengo mucho interés en </w:t>
      </w:r>
      <w:r>
        <w:t>conocer cuál es</w:t>
      </w:r>
      <w:r w:rsidRPr="006C0D5F">
        <w:t xml:space="preserve"> su valoración y también si no</w:t>
      </w:r>
      <w:r>
        <w:t>s</w:t>
      </w:r>
      <w:r w:rsidRPr="006C0D5F">
        <w:t xml:space="preserve"> anticipa</w:t>
      </w:r>
      <w:r>
        <w:t xml:space="preserve"> algo</w:t>
      </w:r>
      <w:r w:rsidRPr="006C0D5F">
        <w:t xml:space="preserve"> de lo que podemos esperar en el futuro</w:t>
      </w:r>
      <w:r>
        <w:t>.</w:t>
      </w:r>
    </w:p>
    <w:p w:rsidR="009965A3" w:rsidRDefault="009965A3" w:rsidP="00BB6F38">
      <w:pPr>
        <w:pStyle w:val="Texto"/>
      </w:pPr>
    </w:p>
    <w:p w:rsidR="009965A3" w:rsidRDefault="009965A3" w:rsidP="00BB6F38">
      <w:pPr>
        <w:pStyle w:val="Texto"/>
      </w:pPr>
      <w:r>
        <w:t>Le haré algu</w:t>
      </w:r>
      <w:r w:rsidRPr="006C0D5F">
        <w:t xml:space="preserve">na consideración general antes de que usted tenga la </w:t>
      </w:r>
      <w:r>
        <w:t>amabilidad de contestarme.</w:t>
      </w:r>
    </w:p>
    <w:p w:rsidR="009965A3" w:rsidRDefault="009965A3" w:rsidP="00BB6F38">
      <w:pPr>
        <w:pStyle w:val="Texto"/>
      </w:pPr>
    </w:p>
    <w:p w:rsidR="009965A3" w:rsidRDefault="009965A3" w:rsidP="00BB6F38">
      <w:pPr>
        <w:pStyle w:val="Texto"/>
      </w:pPr>
      <w:r w:rsidRPr="006C0D5F">
        <w:t>Ayer</w:t>
      </w:r>
      <w:r>
        <w:t>,</w:t>
      </w:r>
      <w:r w:rsidRPr="006C0D5F">
        <w:t xml:space="preserve"> ustedes tuvieron y aprovecharon la ocasión que</w:t>
      </w:r>
      <w:r>
        <w:t xml:space="preserve"> brindó</w:t>
      </w:r>
      <w:r w:rsidRPr="006C0D5F">
        <w:t xml:space="preserve"> el Partido Socialista </w:t>
      </w:r>
      <w:r>
        <w:t>–</w:t>
      </w:r>
      <w:r w:rsidRPr="006C0D5F">
        <w:t>que vaya éxito el Partido Socialista</w:t>
      </w:r>
      <w:r>
        <w:t>–</w:t>
      </w:r>
      <w:r w:rsidRPr="006C0D5F">
        <w:t xml:space="preserve"> para mandarle un recadito a Pedro Sánchez, solo asomar la patita</w:t>
      </w:r>
      <w:r>
        <w:t>,</w:t>
      </w:r>
      <w:r w:rsidRPr="006C0D5F">
        <w:t xml:space="preserve"> y también para renovar sus con</w:t>
      </w:r>
      <w:r>
        <w:t>vic</w:t>
      </w:r>
      <w:r w:rsidRPr="006C0D5F">
        <w:t>ciones con su voto</w:t>
      </w:r>
      <w:r>
        <w:t>. C</w:t>
      </w:r>
      <w:r w:rsidRPr="006C0D5F">
        <w:t xml:space="preserve">onvicciones en el </w:t>
      </w:r>
      <w:proofErr w:type="spellStart"/>
      <w:r w:rsidRPr="006C0D5F">
        <w:t>soberanismo</w:t>
      </w:r>
      <w:proofErr w:type="spellEnd"/>
      <w:r>
        <w:t>, la autarquía vasca, la auto</w:t>
      </w:r>
      <w:r w:rsidRPr="006C0D5F">
        <w:t>determinación</w:t>
      </w:r>
      <w:r>
        <w:t>,</w:t>
      </w:r>
      <w:r w:rsidRPr="006C0D5F">
        <w:t xml:space="preserve"> en el acercamiento a los presos</w:t>
      </w:r>
      <w:r>
        <w:t>,</w:t>
      </w:r>
      <w:r w:rsidRPr="006C0D5F">
        <w:t xml:space="preserve"> en la liquidación de la reforma laboral. En fin</w:t>
      </w:r>
      <w:r>
        <w:t>,</w:t>
      </w:r>
      <w:r w:rsidRPr="006C0D5F">
        <w:t xml:space="preserve"> es lo que viv</w:t>
      </w:r>
      <w:r>
        <w:t>imos nosotros también ayer aquí. Y,</w:t>
      </w:r>
      <w:r w:rsidRPr="006C0D5F">
        <w:t xml:space="preserve"> </w:t>
      </w:r>
      <w:r>
        <w:t>además, se comprometieron usted</w:t>
      </w:r>
      <w:r w:rsidRPr="006C0D5F">
        <w:t>e</w:t>
      </w:r>
      <w:r>
        <w:t>s, se</w:t>
      </w:r>
      <w:r w:rsidRPr="006C0D5F">
        <w:t xml:space="preserve"> conjuraron a defender la democracia con los de Bildu. </w:t>
      </w:r>
      <w:r>
        <w:t>Por lo tanto</w:t>
      </w:r>
      <w:r w:rsidRPr="006C0D5F">
        <w:t>, pues</w:t>
      </w:r>
      <w:r>
        <w:t xml:space="preserve"> yo, la</w:t>
      </w:r>
      <w:r w:rsidRPr="006C0D5F">
        <w:t xml:space="preserve"> capacidad suya de retorcer los conceptos no tiene límite</w:t>
      </w:r>
      <w:r>
        <w:t>,</w:t>
      </w:r>
      <w:r w:rsidRPr="006C0D5F">
        <w:t xml:space="preserve"> y lo vamos viendo en España</w:t>
      </w:r>
      <w:r>
        <w:t>. Resulta que, ahora,</w:t>
      </w:r>
      <w:r w:rsidRPr="006C0D5F">
        <w:t xml:space="preserve"> la democracia</w:t>
      </w:r>
      <w:r>
        <w:t xml:space="preserve"> la encarna Bildu, el progreso l</w:t>
      </w:r>
      <w:r w:rsidRPr="006C0D5F">
        <w:t>o encarna Podemos</w:t>
      </w:r>
      <w:r>
        <w:t>;</w:t>
      </w:r>
      <w:r w:rsidRPr="006C0D5F">
        <w:t xml:space="preserve"> </w:t>
      </w:r>
      <w:r>
        <w:t>aunque</w:t>
      </w:r>
      <w:r w:rsidRPr="006C0D5F">
        <w:t xml:space="preserve"> donde se aplican sus recetas pues no parece que nadie progres</w:t>
      </w:r>
      <w:r>
        <w:t>e demasiado.</w:t>
      </w:r>
    </w:p>
    <w:p w:rsidR="009965A3" w:rsidRDefault="009965A3" w:rsidP="00BB6F38">
      <w:pPr>
        <w:pStyle w:val="Texto"/>
      </w:pPr>
    </w:p>
    <w:p w:rsidR="009965A3" w:rsidRDefault="009965A3" w:rsidP="00BB6F38">
      <w:pPr>
        <w:pStyle w:val="Texto"/>
      </w:pPr>
      <w:r>
        <w:t xml:space="preserve">Y ayer descubrimos –y </w:t>
      </w:r>
      <w:r w:rsidRPr="006C0D5F">
        <w:t>esto</w:t>
      </w:r>
      <w:r>
        <w:t xml:space="preserve"> e</w:t>
      </w:r>
      <w:r w:rsidRPr="006C0D5F">
        <w:t>s nuevo</w:t>
      </w:r>
      <w:r>
        <w:t>–</w:t>
      </w:r>
      <w:r w:rsidRPr="006C0D5F">
        <w:t xml:space="preserve"> que la moderación la encarna </w:t>
      </w:r>
      <w:r>
        <w:t>e</w:t>
      </w:r>
      <w:r w:rsidRPr="006C0D5F">
        <w:t xml:space="preserve">l señor </w:t>
      </w:r>
      <w:proofErr w:type="spellStart"/>
      <w:r w:rsidRPr="006C0D5F">
        <w:t>Egi</w:t>
      </w:r>
      <w:r>
        <w:t>bar</w:t>
      </w:r>
      <w:proofErr w:type="spellEnd"/>
      <w:r>
        <w:t>. Hoy ha venido con cazadora</w:t>
      </w:r>
      <w:r w:rsidRPr="006C0D5F">
        <w:t xml:space="preserve"> de cuero </w:t>
      </w:r>
      <w:r>
        <w:t>para que no lo tengan por flojo, p</w:t>
      </w:r>
      <w:r w:rsidRPr="006C0D5F">
        <w:t>ero ayer era el nacionalismo</w:t>
      </w:r>
      <w:r>
        <w:t>,</w:t>
      </w:r>
      <w:r w:rsidRPr="006C0D5F">
        <w:t xml:space="preserve"> la cara del nacionalismo moderado.</w:t>
      </w:r>
    </w:p>
    <w:p w:rsidR="009965A3" w:rsidRDefault="009965A3" w:rsidP="00BB6F38">
      <w:pPr>
        <w:pStyle w:val="Texto"/>
      </w:pPr>
    </w:p>
    <w:p w:rsidR="009965A3" w:rsidRDefault="009965A3" w:rsidP="00BB6F38">
      <w:pPr>
        <w:pStyle w:val="Texto"/>
      </w:pPr>
      <w:r w:rsidRPr="006C0D5F">
        <w:t>Y yo le pregunto también</w:t>
      </w:r>
      <w:r>
        <w:t>,</w:t>
      </w:r>
      <w:r w:rsidRPr="006C0D5F">
        <w:t xml:space="preserve"> si la democracia es Bildu y el progreso </w:t>
      </w:r>
      <w:r>
        <w:t xml:space="preserve">es </w:t>
      </w:r>
      <w:r w:rsidRPr="006C0D5F">
        <w:t>Podemos</w:t>
      </w:r>
      <w:r>
        <w:t>,</w:t>
      </w:r>
      <w:r w:rsidRPr="006C0D5F">
        <w:t xml:space="preserve"> me puede </w:t>
      </w:r>
      <w:r>
        <w:t>usted explicar, señor lehendakari, ¿qué</w:t>
      </w:r>
      <w:r w:rsidRPr="006C0D5F">
        <w:t xml:space="preserve"> es la moderación</w:t>
      </w:r>
      <w:r>
        <w:t>?</w:t>
      </w:r>
    </w:p>
    <w:p w:rsidR="009965A3" w:rsidRDefault="009965A3" w:rsidP="00BB6F38">
      <w:pPr>
        <w:pStyle w:val="Texto"/>
      </w:pPr>
    </w:p>
    <w:p w:rsidR="009965A3" w:rsidRDefault="009965A3" w:rsidP="00BB6F38">
      <w:pPr>
        <w:pStyle w:val="Texto"/>
      </w:pPr>
    </w:p>
    <w:p w:rsidR="009965A3" w:rsidRDefault="009965A3" w:rsidP="00BB6F38">
      <w:pPr>
        <w:pStyle w:val="Texto"/>
      </w:pPr>
      <w:r w:rsidRPr="006C0D5F">
        <w:rPr>
          <w:rFonts w:ascii="Futura Md BT" w:hAnsi="Futura Md BT"/>
          <w:lang w:val="eu-ES"/>
        </w:rPr>
        <w:t>LEHENDAKARIAK:</w:t>
      </w:r>
      <w:r w:rsidRPr="006C0D5F">
        <w:rPr>
          <w:lang w:val="eu-ES"/>
        </w:rPr>
        <w:t xml:space="preserve"> Eskerrik asko</w:t>
      </w:r>
      <w:r>
        <w:t xml:space="preserve">, Alonso </w:t>
      </w:r>
      <w:proofErr w:type="spellStart"/>
      <w:r>
        <w:t>jauna</w:t>
      </w:r>
      <w:proofErr w:type="spellEnd"/>
      <w:r>
        <w:t>.</w:t>
      </w:r>
    </w:p>
    <w:p w:rsidR="009965A3" w:rsidRDefault="009965A3" w:rsidP="00BB6F38">
      <w:pPr>
        <w:pStyle w:val="Texto"/>
      </w:pPr>
    </w:p>
    <w:p w:rsidR="009965A3" w:rsidRPr="00B21E66" w:rsidRDefault="009965A3" w:rsidP="00BB6F38">
      <w:pPr>
        <w:pStyle w:val="Texto"/>
        <w:rPr>
          <w:lang w:val="de-DE"/>
        </w:rPr>
      </w:pPr>
      <w:r w:rsidRPr="00B21E66">
        <w:rPr>
          <w:lang w:val="de-DE"/>
        </w:rPr>
        <w:t>Erantzuteko, lehendakari jauna, zurea da hitza.</w:t>
      </w:r>
    </w:p>
    <w:p w:rsidR="009965A3" w:rsidRPr="00B21E66" w:rsidRDefault="009965A3" w:rsidP="00BB6F38">
      <w:pPr>
        <w:pStyle w:val="Texto"/>
        <w:rPr>
          <w:lang w:val="de-DE"/>
        </w:rPr>
      </w:pPr>
    </w:p>
    <w:p w:rsidR="009965A3" w:rsidRPr="00B21E66" w:rsidRDefault="009965A3" w:rsidP="00BB6F38">
      <w:pPr>
        <w:pStyle w:val="Texto"/>
        <w:rPr>
          <w:lang w:val="de-DE"/>
        </w:rPr>
      </w:pPr>
    </w:p>
    <w:p w:rsidR="009965A3" w:rsidRPr="00B21E66" w:rsidRDefault="009965A3" w:rsidP="00BB6F38">
      <w:pPr>
        <w:pStyle w:val="Texto"/>
        <w:rPr>
          <w:lang w:val="de-DE"/>
        </w:rPr>
      </w:pPr>
      <w:r w:rsidRPr="00B21E66">
        <w:rPr>
          <w:rFonts w:ascii="Futura Md BT" w:hAnsi="Futura Md BT"/>
          <w:lang w:val="de-DE"/>
        </w:rPr>
        <w:t xml:space="preserve">EUSKO JAURLARITZAKO LEHENDAKARIAK </w:t>
      </w:r>
      <w:r w:rsidRPr="00B21E66">
        <w:rPr>
          <w:lang w:val="de-DE"/>
        </w:rPr>
        <w:t>(Urkullu Renteria)</w:t>
      </w:r>
      <w:r w:rsidRPr="00B21E66">
        <w:rPr>
          <w:rFonts w:ascii="Futura Md BT" w:hAnsi="Futura Md BT"/>
          <w:lang w:val="de-DE"/>
        </w:rPr>
        <w:t>:</w:t>
      </w:r>
      <w:r w:rsidRPr="00B21E66">
        <w:rPr>
          <w:lang w:val="de-DE"/>
        </w:rPr>
        <w:t xml:space="preserve"> Eskerrik asko, legebiltzarburu andrea.</w:t>
      </w:r>
    </w:p>
    <w:p w:rsidR="009965A3" w:rsidRPr="00B21E66" w:rsidRDefault="009965A3" w:rsidP="00BB6F38">
      <w:pPr>
        <w:pStyle w:val="Texto"/>
        <w:rPr>
          <w:lang w:val="de-DE"/>
        </w:rPr>
      </w:pPr>
    </w:p>
    <w:p w:rsidR="009965A3" w:rsidRDefault="009965A3" w:rsidP="00BB6F38">
      <w:pPr>
        <w:pStyle w:val="Texto"/>
      </w:pPr>
      <w:r>
        <w:t xml:space="preserve">Señor Alonso, </w:t>
      </w:r>
      <w:r w:rsidRPr="006C0D5F">
        <w:t>tiene usted una virtud</w:t>
      </w:r>
      <w:r>
        <w:t>:</w:t>
      </w:r>
      <w:r w:rsidRPr="006C0D5F">
        <w:t xml:space="preserve"> suele empezar bien</w:t>
      </w:r>
      <w:r>
        <w:t>,</w:t>
      </w:r>
      <w:r w:rsidRPr="006C0D5F">
        <w:t xml:space="preserve"> de ma</w:t>
      </w:r>
      <w:r>
        <w:t>n</w:t>
      </w:r>
      <w:r w:rsidRPr="006C0D5F">
        <w:t>era i</w:t>
      </w:r>
      <w:r>
        <w:t>nteresante las intervenciones, lu</w:t>
      </w:r>
      <w:r w:rsidRPr="006C0D5F">
        <w:t xml:space="preserve">ego las trufa con </w:t>
      </w:r>
      <w:r>
        <w:t>unos chascarrillos,</w:t>
      </w:r>
      <w:r w:rsidRPr="006C0D5F">
        <w:t xml:space="preserve"> que desperdicia usted lo que es el rigor con lo que debería de ser el debate qu</w:t>
      </w:r>
      <w:r>
        <w:t>e pudiéramos tener.</w:t>
      </w:r>
    </w:p>
    <w:p w:rsidR="009965A3" w:rsidRDefault="009965A3" w:rsidP="00BB6F38">
      <w:pPr>
        <w:pStyle w:val="Texto"/>
      </w:pPr>
    </w:p>
    <w:p w:rsidR="009965A3" w:rsidRDefault="009965A3" w:rsidP="00BB6F38">
      <w:pPr>
        <w:pStyle w:val="Texto"/>
      </w:pPr>
      <w:r>
        <w:t>U</w:t>
      </w:r>
      <w:r w:rsidRPr="006C0D5F">
        <w:t>sted me pregunta por el trabajo de la comisión de expertos para el texto articulado del nuevo estatus, no por otra cosa, se</w:t>
      </w:r>
      <w:r>
        <w:t>ñor Alonso. Y yo</w:t>
      </w:r>
      <w:r w:rsidRPr="006C0D5F">
        <w:t xml:space="preserve"> le respondo</w:t>
      </w:r>
      <w:r>
        <w:t>,</w:t>
      </w:r>
      <w:r w:rsidRPr="006C0D5F">
        <w:t xml:space="preserve"> a pesar de que usted haya hecho un ejercicio de anticipación, yo le respondo que hasta el lunes yo desconozco lo que la comisión de expertos presentará</w:t>
      </w:r>
      <w:r>
        <w:t>. ¿O</w:t>
      </w:r>
      <w:r w:rsidRPr="006C0D5F">
        <w:t xml:space="preserve"> es que usted lo conoce</w:t>
      </w:r>
      <w:r>
        <w:t>, señor Alonso?</w:t>
      </w:r>
    </w:p>
    <w:p w:rsidR="009965A3" w:rsidRDefault="009965A3" w:rsidP="00BB6F38">
      <w:pPr>
        <w:pStyle w:val="Texto"/>
      </w:pPr>
    </w:p>
    <w:p w:rsidR="009965A3" w:rsidRDefault="009965A3" w:rsidP="00BB6F38">
      <w:pPr>
        <w:pStyle w:val="Texto"/>
      </w:pPr>
      <w:r>
        <w:t>Y</w:t>
      </w:r>
      <w:r w:rsidRPr="006C0D5F">
        <w:t>, en todo caso, como ya dije en el debate de política general</w:t>
      </w:r>
      <w:r>
        <w:t>,</w:t>
      </w:r>
      <w:r w:rsidRPr="006C0D5F">
        <w:t xml:space="preserve"> nuestro mi reconocimiento y agradecimiento a las personas que han trabajado </w:t>
      </w:r>
      <w:r>
        <w:t xml:space="preserve">o </w:t>
      </w:r>
      <w:r w:rsidRPr="006C0D5F">
        <w:t>estén trabajando tod</w:t>
      </w:r>
      <w:r>
        <w:t xml:space="preserve">avía </w:t>
      </w:r>
      <w:r w:rsidRPr="006C0D5F">
        <w:t>en la comisión de expertos.</w:t>
      </w:r>
    </w:p>
    <w:p w:rsidR="009965A3" w:rsidRDefault="009965A3" w:rsidP="00BB6F38">
      <w:pPr>
        <w:pStyle w:val="Texto"/>
      </w:pPr>
    </w:p>
    <w:p w:rsidR="009965A3" w:rsidRDefault="009965A3" w:rsidP="00BB6F38">
      <w:pPr>
        <w:pStyle w:val="Texto"/>
      </w:pPr>
      <w:proofErr w:type="spellStart"/>
      <w:r>
        <w:t>Eskerrik</w:t>
      </w:r>
      <w:proofErr w:type="spellEnd"/>
      <w:r>
        <w:t xml:space="preserve"> </w:t>
      </w:r>
      <w:proofErr w:type="spellStart"/>
      <w:r>
        <w:t>asko</w:t>
      </w:r>
      <w:proofErr w:type="spellEnd"/>
      <w:r>
        <w:t>.</w:t>
      </w:r>
    </w:p>
    <w:p w:rsidR="009965A3" w:rsidRDefault="009965A3" w:rsidP="00BB6F38">
      <w:pPr>
        <w:pStyle w:val="Texto"/>
      </w:pPr>
    </w:p>
    <w:p w:rsidR="009965A3" w:rsidRDefault="009965A3" w:rsidP="00BB6F38">
      <w:pPr>
        <w:pStyle w:val="Texto"/>
      </w:pPr>
    </w:p>
    <w:p w:rsidR="009965A3" w:rsidRDefault="009965A3" w:rsidP="00BB6F38">
      <w:pPr>
        <w:pStyle w:val="Texto"/>
      </w:pPr>
      <w:r w:rsidRPr="006C0D5F">
        <w:rPr>
          <w:rFonts w:ascii="Futura Md BT" w:hAnsi="Futura Md BT"/>
          <w:lang w:val="eu-ES"/>
        </w:rPr>
        <w:t>LEHENDAKARIAK:</w:t>
      </w:r>
      <w:r w:rsidRPr="006C0D5F">
        <w:rPr>
          <w:lang w:val="eu-ES"/>
        </w:rPr>
        <w:t xml:space="preserve"> Eskerrik asko</w:t>
      </w:r>
      <w:r>
        <w:t xml:space="preserve">, lehendakari </w:t>
      </w:r>
      <w:proofErr w:type="spellStart"/>
      <w:r>
        <w:t>jauna</w:t>
      </w:r>
      <w:proofErr w:type="spellEnd"/>
      <w:r>
        <w:t>.</w:t>
      </w:r>
    </w:p>
    <w:p w:rsidR="009965A3" w:rsidRDefault="009965A3" w:rsidP="00BB6F38">
      <w:pPr>
        <w:pStyle w:val="Texto"/>
      </w:pPr>
    </w:p>
    <w:p w:rsidR="009965A3" w:rsidRPr="00B21E66" w:rsidRDefault="009965A3" w:rsidP="00BB6F38">
      <w:pPr>
        <w:pStyle w:val="Texto"/>
        <w:rPr>
          <w:lang w:val="de-DE"/>
        </w:rPr>
      </w:pPr>
      <w:r w:rsidRPr="00B21E66">
        <w:rPr>
          <w:lang w:val="de-DE"/>
        </w:rPr>
        <w:lastRenderedPageBreak/>
        <w:t>Alonso jauna, zurea da hitza.</w:t>
      </w:r>
    </w:p>
    <w:p w:rsidR="009965A3" w:rsidRPr="00B21E66" w:rsidRDefault="009965A3" w:rsidP="00BB6F38">
      <w:pPr>
        <w:pStyle w:val="Texto"/>
        <w:rPr>
          <w:lang w:val="de-DE"/>
        </w:rPr>
      </w:pPr>
    </w:p>
    <w:p w:rsidR="009965A3" w:rsidRPr="00B21E66" w:rsidRDefault="009965A3" w:rsidP="00BB6F38">
      <w:pPr>
        <w:pStyle w:val="Texto"/>
        <w:rPr>
          <w:lang w:val="de-DE"/>
        </w:rPr>
      </w:pPr>
    </w:p>
    <w:p w:rsidR="009965A3" w:rsidRDefault="009965A3" w:rsidP="00BB6F38">
      <w:pPr>
        <w:pStyle w:val="Texto"/>
      </w:pPr>
      <w:r w:rsidRPr="006C0D5F">
        <w:rPr>
          <w:rFonts w:ascii="Futura Md BT" w:hAnsi="Futura Md BT"/>
        </w:rPr>
        <w:t xml:space="preserve">ALONSO </w:t>
      </w:r>
      <w:proofErr w:type="spellStart"/>
      <w:r w:rsidRPr="006C0D5F">
        <w:rPr>
          <w:rFonts w:ascii="Futura Md BT" w:hAnsi="Futura Md BT"/>
        </w:rPr>
        <w:t>ARANEGUI</w:t>
      </w:r>
      <w:proofErr w:type="spellEnd"/>
      <w:r>
        <w:t xml:space="preserve"> </w:t>
      </w:r>
      <w:proofErr w:type="spellStart"/>
      <w:r>
        <w:t>jaunak</w:t>
      </w:r>
      <w:proofErr w:type="spellEnd"/>
      <w:r w:rsidRPr="006C0D5F">
        <w:rPr>
          <w:rFonts w:ascii="Futura Md BT" w:hAnsi="Futura Md BT"/>
        </w:rPr>
        <w:t>:</w:t>
      </w:r>
      <w:r>
        <w:t xml:space="preserve"> Señor </w:t>
      </w:r>
      <w:proofErr w:type="spellStart"/>
      <w:r>
        <w:t>Urkullu</w:t>
      </w:r>
      <w:proofErr w:type="spellEnd"/>
      <w:r w:rsidRPr="006C0D5F">
        <w:t xml:space="preserve">, lo último que querría </w:t>
      </w:r>
      <w:r>
        <w:t>yo es aburrirle a usted, hago</w:t>
      </w:r>
      <w:r w:rsidRPr="006C0D5F">
        <w:t xml:space="preserve"> esfuerzos para que </w:t>
      </w:r>
      <w:r>
        <w:t>usted</w:t>
      </w:r>
      <w:r w:rsidRPr="006C0D5F">
        <w:t xml:space="preserve"> no se ab</w:t>
      </w:r>
      <w:r>
        <w:t>urra</w:t>
      </w:r>
      <w:r w:rsidRPr="006C0D5F">
        <w:t xml:space="preserve"> cuando yo le interpelo</w:t>
      </w:r>
      <w:r>
        <w:t>. P</w:t>
      </w:r>
      <w:r w:rsidRPr="006C0D5F">
        <w:t xml:space="preserve">ero me ha dejado muy preocupado, </w:t>
      </w:r>
      <w:r>
        <w:t xml:space="preserve">o </w:t>
      </w:r>
      <w:r w:rsidRPr="006C0D5F">
        <w:t xml:space="preserve">sea usted </w:t>
      </w:r>
      <w:r>
        <w:t xml:space="preserve">no </w:t>
      </w:r>
      <w:r w:rsidRPr="006C0D5F">
        <w:t>lo conoce</w:t>
      </w:r>
      <w:r>
        <w:t xml:space="preserve">. Oiga, </w:t>
      </w:r>
      <w:r w:rsidRPr="006C0D5F">
        <w:t>yo lo</w:t>
      </w:r>
      <w:r>
        <w:t xml:space="preserve"> conozco al dedillo, </w:t>
      </w:r>
      <w:r w:rsidRPr="006C0D5F">
        <w:t>todo</w:t>
      </w:r>
      <w:r>
        <w:t>,</w:t>
      </w:r>
      <w:r w:rsidRPr="006C0D5F">
        <w:t xml:space="preserve"> hasta la última línea. Claro que lo conozco. Es más, creo que </w:t>
      </w:r>
      <w:r>
        <w:t>forma parte de mis obligaciones</w:t>
      </w:r>
      <w:r w:rsidRPr="006C0D5F">
        <w:t xml:space="preserve"> conocerlo</w:t>
      </w:r>
      <w:r>
        <w:t>.</w:t>
      </w:r>
    </w:p>
    <w:p w:rsidR="009965A3" w:rsidRDefault="009965A3" w:rsidP="00BB6F38">
      <w:pPr>
        <w:pStyle w:val="Texto"/>
      </w:pPr>
    </w:p>
    <w:p w:rsidR="009965A3" w:rsidRDefault="009965A3" w:rsidP="00BB6F38">
      <w:pPr>
        <w:pStyle w:val="Texto"/>
      </w:pPr>
      <w:r>
        <w:t>E</w:t>
      </w:r>
      <w:r w:rsidRPr="006C0D5F">
        <w:t xml:space="preserve">s que estoy muy inquieto, lo conoce todo el mundo en la Cámara, </w:t>
      </w:r>
      <w:r>
        <w:t>menos usted. S</w:t>
      </w:r>
      <w:r w:rsidRPr="006C0D5F">
        <w:t xml:space="preserve">ale publicado en los medios de comunicación, lo </w:t>
      </w:r>
      <w:r>
        <w:t>leemos</w:t>
      </w:r>
      <w:r w:rsidRPr="006C0D5F">
        <w:t xml:space="preserve"> en los periódicos, </w:t>
      </w:r>
      <w:r>
        <w:t xml:space="preserve">se </w:t>
      </w:r>
      <w:r w:rsidRPr="006C0D5F">
        <w:t xml:space="preserve">habla de </w:t>
      </w:r>
      <w:r>
        <w:t>ese</w:t>
      </w:r>
      <w:r w:rsidRPr="006C0D5F">
        <w:t xml:space="preserve"> asunto</w:t>
      </w:r>
      <w:r>
        <w:t>. T</w:t>
      </w:r>
      <w:r w:rsidRPr="006C0D5F">
        <w:t>odo el mundo habla del tema y el único que no lo conoce</w:t>
      </w:r>
      <w:r>
        <w:t xml:space="preserve"> es</w:t>
      </w:r>
      <w:r w:rsidRPr="006C0D5F">
        <w:t xml:space="preserve"> usted. </w:t>
      </w:r>
      <w:r>
        <w:t>No sé</w:t>
      </w:r>
      <w:r w:rsidRPr="006C0D5F">
        <w:t>, yo</w:t>
      </w:r>
      <w:r>
        <w:t>,</w:t>
      </w:r>
      <w:r w:rsidRPr="006C0D5F">
        <w:t xml:space="preserve"> me inquieta</w:t>
      </w:r>
      <w:r>
        <w:t>. Esp</w:t>
      </w:r>
      <w:r w:rsidRPr="006C0D5F">
        <w:t>ero que no ocurra esto con el resto de las políticas</w:t>
      </w:r>
      <w:r>
        <w:t xml:space="preserve"> que son su responsabilidad, </w:t>
      </w:r>
      <w:r w:rsidRPr="006C0D5F">
        <w:t>quiero pensar que no.</w:t>
      </w:r>
    </w:p>
    <w:p w:rsidR="009965A3" w:rsidRDefault="009965A3" w:rsidP="00BB6F38">
      <w:pPr>
        <w:pStyle w:val="Texto"/>
      </w:pPr>
    </w:p>
    <w:p w:rsidR="009965A3" w:rsidRDefault="009965A3" w:rsidP="00BB6F38">
      <w:pPr>
        <w:pStyle w:val="Texto"/>
      </w:pPr>
      <w:r w:rsidRPr="006C0D5F">
        <w:t>Mire</w:t>
      </w:r>
      <w:r>
        <w:t>,</w:t>
      </w:r>
      <w:r w:rsidRPr="006C0D5F">
        <w:t xml:space="preserve"> yo le voy a explicar entonces lo que ha pasado ahí y qué es lo que ha salido de ahí</w:t>
      </w:r>
      <w:r>
        <w:t>, y qué es lo que el lunes sale de ahí. Básicamente, ya sé</w:t>
      </w:r>
      <w:r w:rsidRPr="006C0D5F">
        <w:t xml:space="preserve"> </w:t>
      </w:r>
      <w:r>
        <w:t>que a usted no</w:t>
      </w:r>
      <w:r w:rsidRPr="006C0D5F">
        <w:t xml:space="preserve"> le gustan </w:t>
      </w:r>
      <w:r>
        <w:t>los chascarrillos</w:t>
      </w:r>
      <w:r w:rsidRPr="006C0D5F">
        <w:t xml:space="preserve"> pero es muy gráfico. Hay u</w:t>
      </w:r>
      <w:r>
        <w:t>na cosa que anda como un pato, vuela como un pato, nada como un pa</w:t>
      </w:r>
      <w:r w:rsidRPr="006C0D5F">
        <w:t xml:space="preserve">to y hace </w:t>
      </w:r>
      <w:proofErr w:type="spellStart"/>
      <w:r>
        <w:t>cuacua</w:t>
      </w:r>
      <w:proofErr w:type="spellEnd"/>
      <w:r>
        <w:t>. V</w:t>
      </w:r>
      <w:r w:rsidRPr="006C0D5F">
        <w:t>amos</w:t>
      </w:r>
      <w:r>
        <w:t xml:space="preserve">, que le ha salido a usted, a usted no, a los </w:t>
      </w:r>
      <w:r w:rsidRPr="006C0D5F">
        <w:t xml:space="preserve">expertos o </w:t>
      </w:r>
      <w:r>
        <w:t>a su compañero de partido</w:t>
      </w:r>
      <w:r w:rsidRPr="006C0D5F">
        <w:t xml:space="preserve"> que está como experto designa</w:t>
      </w:r>
      <w:r>
        <w:t xml:space="preserve">do ahí, </w:t>
      </w:r>
      <w:r w:rsidRPr="006C0D5F">
        <w:t xml:space="preserve">lo que le ha </w:t>
      </w:r>
      <w:r>
        <w:t xml:space="preserve">salido ahí </w:t>
      </w:r>
      <w:r w:rsidRPr="006C0D5F">
        <w:t xml:space="preserve">es </w:t>
      </w:r>
      <w:r>
        <w:t>el Plan Ibarretxe. I</w:t>
      </w:r>
      <w:r w:rsidRPr="006C0D5F">
        <w:t>gual que Plan Ibarretxe</w:t>
      </w:r>
      <w:r>
        <w:t>. E</w:t>
      </w:r>
      <w:r w:rsidRPr="006C0D5F">
        <w:t>l mismo resultado. Lo que pasa es que ah</w:t>
      </w:r>
      <w:r>
        <w:t xml:space="preserve">ora se llama concierto político, y, </w:t>
      </w:r>
      <w:r w:rsidRPr="006C0D5F">
        <w:t xml:space="preserve">antes, no sé si era un estado </w:t>
      </w:r>
      <w:r>
        <w:t>asociado o cómo lo llamaban ustedes;</w:t>
      </w:r>
      <w:r w:rsidRPr="006C0D5F">
        <w:t xml:space="preserve"> pero</w:t>
      </w:r>
      <w:r>
        <w:t xml:space="preserve"> ha salido exactamente lo mismo.</w:t>
      </w:r>
    </w:p>
    <w:p w:rsidR="009965A3" w:rsidRDefault="009965A3" w:rsidP="00BB6F38">
      <w:pPr>
        <w:pStyle w:val="Texto"/>
      </w:pPr>
    </w:p>
    <w:p w:rsidR="009965A3" w:rsidRDefault="009965A3" w:rsidP="00BB6F38">
      <w:pPr>
        <w:pStyle w:val="Texto"/>
      </w:pPr>
      <w:r>
        <w:t>S</w:t>
      </w:r>
      <w:r w:rsidRPr="006C0D5F">
        <w:t xml:space="preserve">e liquida cualquier </w:t>
      </w:r>
      <w:r>
        <w:t>posibilidad de</w:t>
      </w:r>
      <w:r w:rsidRPr="006C0D5F">
        <w:t xml:space="preserve"> competencia de España en el de País Vasco</w:t>
      </w:r>
      <w:r>
        <w:t>,</w:t>
      </w:r>
      <w:r w:rsidRPr="006C0D5F">
        <w:t xml:space="preserve"> hay nacionales vascos</w:t>
      </w:r>
      <w:r>
        <w:t>. I</w:t>
      </w:r>
      <w:r w:rsidRPr="006C0D5F">
        <w:t xml:space="preserve">ncluso </w:t>
      </w:r>
      <w:r>
        <w:t xml:space="preserve">en </w:t>
      </w:r>
      <w:r w:rsidRPr="006C0D5F">
        <w:t xml:space="preserve">los apoyos, los acercamientos con </w:t>
      </w:r>
      <w:r>
        <w:t>Unidas</w:t>
      </w:r>
      <w:r w:rsidRPr="006C0D5F">
        <w:t xml:space="preserve"> Podemos, pues </w:t>
      </w:r>
      <w:r>
        <w:t>aquí lo apoyó</w:t>
      </w:r>
      <w:r w:rsidRPr="006C0D5F">
        <w:t xml:space="preserve"> también el señor Madrazo, si se acuerda usted</w:t>
      </w:r>
      <w:r>
        <w:t>,</w:t>
      </w:r>
      <w:r w:rsidRPr="006C0D5F">
        <w:t xml:space="preserve"> y lleva </w:t>
      </w:r>
      <w:r>
        <w:t>a</w:t>
      </w:r>
      <w:r w:rsidRPr="006C0D5F">
        <w:t>l mismo callejón sin salida que llevaba el Plan Ibarretxe y pued</w:t>
      </w:r>
      <w:r>
        <w:t>e provocar la misma división</w:t>
      </w:r>
      <w:r w:rsidRPr="006C0D5F">
        <w:t xml:space="preserve"> social</w:t>
      </w:r>
      <w:r>
        <w:t xml:space="preserve"> que estamos viendo en Cataluña;</w:t>
      </w:r>
      <w:r w:rsidRPr="006C0D5F">
        <w:t xml:space="preserve"> pero lleva </w:t>
      </w:r>
      <w:r>
        <w:t xml:space="preserve">a un callejón sin salida, no </w:t>
      </w:r>
      <w:r w:rsidRPr="006C0D5F">
        <w:t xml:space="preserve">ensancha ningún acuerdo, </w:t>
      </w:r>
      <w:r w:rsidRPr="006C0D5F">
        <w:lastRenderedPageBreak/>
        <w:t xml:space="preserve">señor </w:t>
      </w:r>
      <w:proofErr w:type="spellStart"/>
      <w:r w:rsidRPr="006C0D5F">
        <w:t>Urkullu</w:t>
      </w:r>
      <w:proofErr w:type="spellEnd"/>
      <w:r>
        <w:t>. Y a mí me p</w:t>
      </w:r>
      <w:r w:rsidRPr="006C0D5F">
        <w:t xml:space="preserve">reocupa profundamente. Porque es lo que le ha salido </w:t>
      </w:r>
      <w:r>
        <w:t xml:space="preserve">a </w:t>
      </w:r>
      <w:r w:rsidRPr="006C0D5F">
        <w:t>usted</w:t>
      </w:r>
      <w:r>
        <w:t>,</w:t>
      </w:r>
      <w:r w:rsidRPr="006C0D5F">
        <w:t xml:space="preserve"> lo mismo que ya recorri</w:t>
      </w:r>
      <w:r>
        <w:t>m</w:t>
      </w:r>
      <w:r w:rsidRPr="006C0D5F">
        <w:t>os en el pasado</w:t>
      </w:r>
      <w:r>
        <w:t>.</w:t>
      </w:r>
    </w:p>
    <w:p w:rsidR="009965A3" w:rsidRDefault="009965A3" w:rsidP="00BB6F38">
      <w:pPr>
        <w:pStyle w:val="Texto"/>
      </w:pPr>
    </w:p>
    <w:p w:rsidR="009965A3" w:rsidRDefault="009965A3" w:rsidP="00BB6F38">
      <w:pPr>
        <w:pStyle w:val="Texto"/>
      </w:pPr>
      <w:r>
        <w:t>Y</w:t>
      </w:r>
      <w:r w:rsidRPr="006C0D5F">
        <w:t xml:space="preserve"> yo le aseguro que nosotros vamos a ejercer nuestra capacidad </w:t>
      </w:r>
      <w:r>
        <w:t>donde p</w:t>
      </w:r>
      <w:r w:rsidRPr="006C0D5F">
        <w:t xml:space="preserve">odemos ejercerla para que </w:t>
      </w:r>
      <w:r>
        <w:t>eso</w:t>
      </w:r>
      <w:r w:rsidRPr="006C0D5F">
        <w:t xml:space="preserve"> no vaya a ningún lado, tenga usted la absoluta seguridad que de manera muy moderada lo haremos. Pero me preocupa la deriva que está usted teniendo</w:t>
      </w:r>
      <w:r>
        <w:t>. Y</w:t>
      </w:r>
      <w:r w:rsidRPr="006C0D5F">
        <w:t xml:space="preserve"> le voy a decir </w:t>
      </w:r>
      <w:r>
        <w:t>una</w:t>
      </w:r>
      <w:r w:rsidRPr="006C0D5F">
        <w:t xml:space="preserve"> cosa con todo el respeto </w:t>
      </w:r>
      <w:r>
        <w:t>y sin que se ofenda: e</w:t>
      </w:r>
      <w:r w:rsidRPr="006C0D5F">
        <w:t xml:space="preserve">stamos empezando a echar de menos al señor Ibarretxe, porque </w:t>
      </w:r>
      <w:r>
        <w:t>el señor Ibarretxe, al menos, no nos engañaba.</w:t>
      </w:r>
    </w:p>
    <w:p w:rsidR="009965A3" w:rsidRDefault="009965A3" w:rsidP="00BB6F38">
      <w:pPr>
        <w:pStyle w:val="Texto"/>
      </w:pPr>
    </w:p>
    <w:p w:rsidR="009965A3" w:rsidRDefault="009965A3" w:rsidP="00BB6F38">
      <w:pPr>
        <w:pStyle w:val="Texto"/>
      </w:pPr>
    </w:p>
    <w:p w:rsidR="009965A3" w:rsidRDefault="009965A3" w:rsidP="00BB6F38">
      <w:pPr>
        <w:pStyle w:val="Texto"/>
      </w:pPr>
      <w:r w:rsidRPr="006C0D5F">
        <w:rPr>
          <w:rFonts w:ascii="Futura Md BT" w:hAnsi="Futura Md BT"/>
          <w:lang w:val="eu-ES"/>
        </w:rPr>
        <w:t>LEHENDAKARIAK:</w:t>
      </w:r>
      <w:r w:rsidRPr="006C0D5F">
        <w:rPr>
          <w:lang w:val="eu-ES"/>
        </w:rPr>
        <w:t xml:space="preserve"> Eskerrik asko</w:t>
      </w:r>
      <w:r>
        <w:t xml:space="preserve">, Alonso </w:t>
      </w:r>
      <w:proofErr w:type="spellStart"/>
      <w:r>
        <w:t>jauna</w:t>
      </w:r>
      <w:proofErr w:type="spellEnd"/>
      <w:r>
        <w:t>.</w:t>
      </w:r>
    </w:p>
    <w:p w:rsidR="009965A3" w:rsidRDefault="009965A3" w:rsidP="00BB6F38">
      <w:pPr>
        <w:pStyle w:val="Texto"/>
      </w:pPr>
    </w:p>
    <w:p w:rsidR="009965A3" w:rsidRPr="00B21E66" w:rsidRDefault="009965A3" w:rsidP="00BB6F38">
      <w:pPr>
        <w:pStyle w:val="Texto"/>
        <w:rPr>
          <w:lang w:val="de-DE"/>
        </w:rPr>
      </w:pPr>
      <w:r w:rsidRPr="00B21E66">
        <w:rPr>
          <w:lang w:val="de-DE"/>
        </w:rPr>
        <w:t>Lehendakari jauna, zurea da hitza.</w:t>
      </w:r>
    </w:p>
    <w:p w:rsidR="009965A3" w:rsidRPr="00B21E66" w:rsidRDefault="009965A3" w:rsidP="00BB6F38">
      <w:pPr>
        <w:pStyle w:val="Texto"/>
        <w:rPr>
          <w:lang w:val="de-DE"/>
        </w:rPr>
      </w:pPr>
    </w:p>
    <w:p w:rsidR="009965A3" w:rsidRPr="00B21E66" w:rsidRDefault="009965A3" w:rsidP="00BB6F38">
      <w:pPr>
        <w:pStyle w:val="Texto"/>
        <w:rPr>
          <w:lang w:val="de-DE"/>
        </w:rPr>
      </w:pPr>
    </w:p>
    <w:p w:rsidR="009965A3" w:rsidRPr="00B21E66" w:rsidRDefault="009965A3" w:rsidP="00BB6F38">
      <w:pPr>
        <w:pStyle w:val="Texto"/>
        <w:rPr>
          <w:lang w:val="de-DE"/>
        </w:rPr>
      </w:pPr>
      <w:r w:rsidRPr="00B21E66">
        <w:rPr>
          <w:rFonts w:ascii="Futura Md BT" w:hAnsi="Futura Md BT"/>
          <w:lang w:val="de-DE"/>
        </w:rPr>
        <w:t xml:space="preserve">EUSKO JAURLARITZAKO LEHENDAKARIAK </w:t>
      </w:r>
      <w:r w:rsidRPr="00B21E66">
        <w:rPr>
          <w:lang w:val="de-DE"/>
        </w:rPr>
        <w:t>(Urkullu Renteria)</w:t>
      </w:r>
      <w:r w:rsidRPr="00B21E66">
        <w:rPr>
          <w:rFonts w:ascii="Futura Md BT" w:hAnsi="Futura Md BT"/>
          <w:lang w:val="de-DE"/>
        </w:rPr>
        <w:t>:</w:t>
      </w:r>
      <w:r w:rsidRPr="00B21E66">
        <w:rPr>
          <w:lang w:val="de-DE"/>
        </w:rPr>
        <w:t xml:space="preserve"> Eskerrik asko, legebiltzarburu andrea.</w:t>
      </w:r>
    </w:p>
    <w:p w:rsidR="009965A3" w:rsidRPr="00B21E66" w:rsidRDefault="009965A3" w:rsidP="00BB6F38">
      <w:pPr>
        <w:pStyle w:val="Texto"/>
        <w:rPr>
          <w:lang w:val="de-DE"/>
        </w:rPr>
      </w:pPr>
    </w:p>
    <w:p w:rsidR="009965A3" w:rsidRDefault="009965A3" w:rsidP="00BB6F38">
      <w:pPr>
        <w:pStyle w:val="Texto"/>
      </w:pPr>
      <w:r>
        <w:t>Señor Alonso, sigue</w:t>
      </w:r>
      <w:r w:rsidRPr="006C0D5F">
        <w:t xml:space="preserve"> usted lamentablemente con la frivolidad</w:t>
      </w:r>
      <w:r>
        <w:t xml:space="preserve">. Mire, </w:t>
      </w:r>
      <w:r w:rsidRPr="006C0D5F">
        <w:t>la última advertencia que ha hecho usted ya l</w:t>
      </w:r>
      <w:r>
        <w:t>a</w:t>
      </w:r>
      <w:r w:rsidRPr="006C0D5F">
        <w:t xml:space="preserve"> ha hecho</w:t>
      </w:r>
      <w:r>
        <w:t xml:space="preserve"> VOX. Entre el original y la copia n</w:t>
      </w:r>
      <w:r w:rsidRPr="006C0D5F">
        <w:t>o sé dónde se quedará usted, señor Alonso, al final</w:t>
      </w:r>
      <w:r>
        <w:t>.</w:t>
      </w:r>
    </w:p>
    <w:p w:rsidR="009965A3" w:rsidRDefault="009965A3" w:rsidP="00BB6F38">
      <w:pPr>
        <w:pStyle w:val="Texto"/>
      </w:pPr>
    </w:p>
    <w:p w:rsidR="009965A3" w:rsidRDefault="009965A3" w:rsidP="00BB6F38">
      <w:pPr>
        <w:pStyle w:val="Texto"/>
      </w:pPr>
      <w:r>
        <w:t>E</w:t>
      </w:r>
      <w:r w:rsidRPr="006C0D5F">
        <w:t>n todo caso, sí le quiero decir que la comisión de expertos ha sido designada por este Parlamento</w:t>
      </w:r>
      <w:r>
        <w:t>,</w:t>
      </w:r>
      <w:r w:rsidRPr="006C0D5F">
        <w:t xml:space="preserve"> también por su grupo</w:t>
      </w:r>
      <w:r>
        <w:t>,</w:t>
      </w:r>
      <w:r w:rsidRPr="006C0D5F">
        <w:t xml:space="preserve"> y responde a un proceso institucional </w:t>
      </w:r>
      <w:r>
        <w:t xml:space="preserve">más </w:t>
      </w:r>
      <w:r w:rsidRPr="006C0D5F">
        <w:t>amplio</w:t>
      </w:r>
      <w:r>
        <w:t>,</w:t>
      </w:r>
      <w:r w:rsidRPr="006C0D5F">
        <w:t xml:space="preserve"> y no ha sido designada por el lehendakari</w:t>
      </w:r>
      <w:r>
        <w:t>.</w:t>
      </w:r>
      <w:r w:rsidRPr="006C0D5F">
        <w:t xml:space="preserve"> </w:t>
      </w:r>
      <w:r>
        <w:t>E</w:t>
      </w:r>
      <w:r w:rsidRPr="006C0D5F">
        <w:t>l objetivo de la ponencia</w:t>
      </w:r>
      <w:r>
        <w:t>,</w:t>
      </w:r>
      <w:r w:rsidRPr="006C0D5F">
        <w:t xml:space="preserve"> señor Alonso, es llegar a una actualización y profundización del autogobierno vasco con el máximo consenso posible</w:t>
      </w:r>
      <w:r>
        <w:t>, m</w:t>
      </w:r>
      <w:r w:rsidRPr="006C0D5F">
        <w:t>anifestado así en reiteradas ocasiones</w:t>
      </w:r>
      <w:r>
        <w:t>,</w:t>
      </w:r>
      <w:r w:rsidRPr="006C0D5F">
        <w:t xml:space="preserve"> también en la tarde de ayer. Y este proceso ni empezó ni termina </w:t>
      </w:r>
      <w:r>
        <w:t xml:space="preserve">con esta comisión, señor Alonso. Y </w:t>
      </w:r>
      <w:r w:rsidRPr="006C0D5F">
        <w:t>es la ponencia de autogobierno, no es la ponencia del derecho a decidir</w:t>
      </w:r>
      <w:r>
        <w:t>. E</w:t>
      </w:r>
      <w:r w:rsidRPr="006C0D5F">
        <w:t>s la ponencia de autogobierno la que tendrá que desarrollar también lo que present</w:t>
      </w:r>
      <w:r>
        <w:t>e</w:t>
      </w:r>
      <w:r w:rsidRPr="006C0D5F">
        <w:t xml:space="preserve"> el</w:t>
      </w:r>
      <w:r>
        <w:t xml:space="preserve"> lunes la comisión de expertos.</w:t>
      </w:r>
    </w:p>
    <w:p w:rsidR="009965A3" w:rsidRDefault="009965A3" w:rsidP="00BB6F38">
      <w:pPr>
        <w:pStyle w:val="Texto"/>
      </w:pPr>
    </w:p>
    <w:p w:rsidR="009965A3" w:rsidRDefault="009965A3" w:rsidP="00BB6F38">
      <w:pPr>
        <w:pStyle w:val="Texto"/>
      </w:pPr>
      <w:r w:rsidRPr="006C0D5F">
        <w:lastRenderedPageBreak/>
        <w:t>Cuando estamos a punto de conocer el fruto</w:t>
      </w:r>
      <w:r>
        <w:t xml:space="preserve"> de</w:t>
      </w:r>
      <w:r w:rsidRPr="006C0D5F">
        <w:t xml:space="preserve"> su trabajo </w:t>
      </w:r>
      <w:r w:rsidR="0016241A">
        <w:t>–</w:t>
      </w:r>
      <w:r w:rsidRPr="006C0D5F">
        <w:t xml:space="preserve">y yo no lo </w:t>
      </w:r>
      <w:r>
        <w:t>conozco, señor</w:t>
      </w:r>
      <w:r w:rsidRPr="006C0D5F">
        <w:t xml:space="preserve"> Alonso</w:t>
      </w:r>
      <w:r w:rsidR="0016241A">
        <w:t>–</w:t>
      </w:r>
      <w:r>
        <w:t>,</w:t>
      </w:r>
      <w:r w:rsidRPr="006C0D5F">
        <w:t xml:space="preserve"> podemos afirmar que ha cumplido la mis</w:t>
      </w:r>
      <w:r>
        <w:t>ión encomendada como grupo de…</w:t>
      </w:r>
    </w:p>
    <w:p w:rsidR="009965A3" w:rsidRDefault="009965A3" w:rsidP="00BB6F38">
      <w:pPr>
        <w:pStyle w:val="Texto"/>
      </w:pPr>
    </w:p>
    <w:p w:rsidR="009965A3" w:rsidRPr="00A00CA0" w:rsidRDefault="009965A3" w:rsidP="00BB6F38">
      <w:pPr>
        <w:pStyle w:val="Texto"/>
      </w:pPr>
      <w:r>
        <w:t xml:space="preserve">(5. </w:t>
      </w:r>
      <w:proofErr w:type="spellStart"/>
      <w:r>
        <w:t>zintaren</w:t>
      </w:r>
      <w:proofErr w:type="spellEnd"/>
      <w:r>
        <w:t xml:space="preserve"> </w:t>
      </w:r>
      <w:proofErr w:type="spellStart"/>
      <w:r>
        <w:t>amaiera</w:t>
      </w:r>
      <w:proofErr w:type="spellEnd"/>
      <w:r>
        <w:t>)</w:t>
      </w:r>
    </w:p>
    <w:p w:rsidR="009965A3" w:rsidRPr="00B4232B" w:rsidRDefault="009965A3" w:rsidP="00BB6F38">
      <w:pPr>
        <w:pStyle w:val="Texto"/>
        <w:rPr>
          <w:lang w:val="eu-ES"/>
        </w:rPr>
      </w:pPr>
      <w:r w:rsidRPr="00B4232B">
        <w:rPr>
          <w:lang w:val="eu-ES"/>
        </w:rPr>
        <w:t>(6. zintaren hasiera)</w:t>
      </w:r>
    </w:p>
    <w:p w:rsidR="009965A3" w:rsidRPr="00B4232B" w:rsidRDefault="009965A3" w:rsidP="00BB6F38">
      <w:pPr>
        <w:pStyle w:val="Texto"/>
        <w:rPr>
          <w:lang w:val="eu-ES"/>
        </w:rPr>
      </w:pPr>
    </w:p>
    <w:p w:rsidR="009965A3" w:rsidRDefault="009965A3" w:rsidP="00BB6F38">
      <w:pPr>
        <w:pStyle w:val="Texto"/>
        <w:rPr>
          <w:lang w:val="es-ES"/>
        </w:rPr>
      </w:pPr>
      <w:r w:rsidRPr="00B4232B">
        <w:rPr>
          <w:lang w:val="es-ES"/>
        </w:rPr>
        <w:t xml:space="preserve">… </w:t>
      </w:r>
      <w:r w:rsidR="0016241A">
        <w:rPr>
          <w:lang w:val="es-ES"/>
        </w:rPr>
        <w:t>C</w:t>
      </w:r>
      <w:r w:rsidRPr="00B4232B">
        <w:rPr>
          <w:lang w:val="es-ES"/>
        </w:rPr>
        <w:t>uando esta</w:t>
      </w:r>
      <w:r>
        <w:rPr>
          <w:lang w:val="es-ES"/>
        </w:rPr>
        <w:t>mos a punto de conocer el fruto de</w:t>
      </w:r>
      <w:r w:rsidRPr="00B4232B">
        <w:rPr>
          <w:lang w:val="es-ES"/>
        </w:rPr>
        <w:t xml:space="preserve"> su trabajo</w:t>
      </w:r>
      <w:r>
        <w:rPr>
          <w:lang w:val="es-ES"/>
        </w:rPr>
        <w:t xml:space="preserve"> –y yo no lo conozco, señor</w:t>
      </w:r>
      <w:r w:rsidRPr="00B4232B">
        <w:rPr>
          <w:lang w:val="es-ES"/>
        </w:rPr>
        <w:t xml:space="preserve"> Alonso</w:t>
      </w:r>
      <w:r>
        <w:rPr>
          <w:lang w:val="es-ES"/>
        </w:rPr>
        <w:t>–,</w:t>
      </w:r>
      <w:r w:rsidRPr="00B4232B">
        <w:rPr>
          <w:lang w:val="es-ES"/>
        </w:rPr>
        <w:t xml:space="preserve"> podemos afirmar que ha cumplido la misión encomendada como grupo de</w:t>
      </w:r>
      <w:r>
        <w:rPr>
          <w:lang w:val="es-ES"/>
        </w:rPr>
        <w:t xml:space="preserve"> expertos. Gracias a su trabajo, t</w:t>
      </w:r>
      <w:r w:rsidRPr="00B4232B">
        <w:rPr>
          <w:lang w:val="es-ES"/>
        </w:rPr>
        <w:t>endremos una primera aproximación a un texto articulado en el que se han identificado ámbitos de</w:t>
      </w:r>
      <w:r>
        <w:rPr>
          <w:lang w:val="es-ES"/>
        </w:rPr>
        <w:t xml:space="preserve"> amplio consenso, señor Alonso. Y también algunos disensos. La forma de trabajar de la co</w:t>
      </w:r>
      <w:r w:rsidRPr="00B4232B">
        <w:rPr>
          <w:lang w:val="es-ES"/>
        </w:rPr>
        <w:t xml:space="preserve">misión </w:t>
      </w:r>
      <w:r>
        <w:rPr>
          <w:lang w:val="es-ES"/>
        </w:rPr>
        <w:t>ha e</w:t>
      </w:r>
      <w:r w:rsidRPr="00B4232B">
        <w:rPr>
          <w:lang w:val="es-ES"/>
        </w:rPr>
        <w:t xml:space="preserve">stado </w:t>
      </w:r>
      <w:r>
        <w:rPr>
          <w:lang w:val="es-ES"/>
        </w:rPr>
        <w:t>gui</w:t>
      </w:r>
      <w:r w:rsidRPr="00B4232B">
        <w:rPr>
          <w:lang w:val="es-ES"/>
        </w:rPr>
        <w:t>ada por la discreción, la seriedad</w:t>
      </w:r>
      <w:r>
        <w:rPr>
          <w:lang w:val="es-ES"/>
        </w:rPr>
        <w:t xml:space="preserve">, </w:t>
      </w:r>
      <w:r w:rsidRPr="00B4232B">
        <w:rPr>
          <w:lang w:val="es-ES"/>
        </w:rPr>
        <w:t>el rigor, el respeto a las</w:t>
      </w:r>
      <w:r>
        <w:rPr>
          <w:lang w:val="es-ES"/>
        </w:rPr>
        <w:t xml:space="preserve"> diferentes posiciones, </w:t>
      </w:r>
      <w:r w:rsidRPr="00B4232B">
        <w:rPr>
          <w:lang w:val="es-ES"/>
        </w:rPr>
        <w:t>y la búsqueda de me</w:t>
      </w:r>
      <w:r>
        <w:rPr>
          <w:lang w:val="es-ES"/>
        </w:rPr>
        <w:t>canismos para acercar posturas.</w:t>
      </w:r>
    </w:p>
    <w:p w:rsidR="009965A3" w:rsidRDefault="009965A3" w:rsidP="00BB6F38">
      <w:pPr>
        <w:pStyle w:val="Texto"/>
        <w:rPr>
          <w:lang w:val="es-ES"/>
        </w:rPr>
      </w:pPr>
    </w:p>
    <w:p w:rsidR="009965A3" w:rsidRDefault="009965A3" w:rsidP="00BB6F38">
      <w:pPr>
        <w:pStyle w:val="Texto"/>
        <w:rPr>
          <w:lang w:val="es-ES"/>
        </w:rPr>
      </w:pPr>
      <w:r w:rsidRPr="00B4232B">
        <w:rPr>
          <w:lang w:val="es-ES"/>
        </w:rPr>
        <w:t xml:space="preserve">Y esta metodología ha constituido </w:t>
      </w:r>
      <w:r>
        <w:rPr>
          <w:lang w:val="es-ES"/>
        </w:rPr>
        <w:t xml:space="preserve">una buena práctica, al menos </w:t>
      </w:r>
      <w:r w:rsidRPr="00B4232B">
        <w:rPr>
          <w:lang w:val="es-ES"/>
        </w:rPr>
        <w:t>hasta que</w:t>
      </w:r>
      <w:r>
        <w:rPr>
          <w:lang w:val="es-ES"/>
        </w:rPr>
        <w:t>,</w:t>
      </w:r>
      <w:r w:rsidRPr="00B4232B">
        <w:rPr>
          <w:lang w:val="es-ES"/>
        </w:rPr>
        <w:t xml:space="preserve"> en estas dos últimas semanas</w:t>
      </w:r>
      <w:r>
        <w:rPr>
          <w:lang w:val="es-ES"/>
        </w:rPr>
        <w:t>,</w:t>
      </w:r>
      <w:r w:rsidRPr="00B4232B">
        <w:rPr>
          <w:lang w:val="es-ES"/>
        </w:rPr>
        <w:t xml:space="preserve"> algunas formaciones políticas, señor Alonso, han tratado de condicionar</w:t>
      </w:r>
      <w:r>
        <w:rPr>
          <w:lang w:val="es-ES"/>
        </w:rPr>
        <w:t xml:space="preserve"> ese trabajo desde fuera, señor Alonso. C</w:t>
      </w:r>
      <w:r w:rsidRPr="00B4232B">
        <w:rPr>
          <w:lang w:val="es-ES"/>
        </w:rPr>
        <w:t xml:space="preserve">onsidero que </w:t>
      </w:r>
      <w:r>
        <w:rPr>
          <w:lang w:val="es-ES"/>
        </w:rPr>
        <w:t>el resultado del trabajo de la c</w:t>
      </w:r>
      <w:r w:rsidRPr="00B4232B">
        <w:rPr>
          <w:lang w:val="es-ES"/>
        </w:rPr>
        <w:t>omisión será pos</w:t>
      </w:r>
      <w:r>
        <w:rPr>
          <w:lang w:val="es-ES"/>
        </w:rPr>
        <w:t>itivo en los grandes consensos q</w:t>
      </w:r>
      <w:r w:rsidRPr="00B4232B">
        <w:rPr>
          <w:lang w:val="es-ES"/>
        </w:rPr>
        <w:t>ue esa c</w:t>
      </w:r>
      <w:r>
        <w:rPr>
          <w:lang w:val="es-ES"/>
        </w:rPr>
        <w:t>omisión pueda estar trabajando. O</w:t>
      </w:r>
      <w:r w:rsidRPr="00B4232B">
        <w:rPr>
          <w:lang w:val="es-ES"/>
        </w:rPr>
        <w:t xml:space="preserve">frece una base para actualizar y profundizar el autogobierno vasco. Por ello, expreso nuevamente mi reconocimiento y mi agradecimiento a la labor de la </w:t>
      </w:r>
      <w:r>
        <w:rPr>
          <w:lang w:val="es-ES"/>
        </w:rPr>
        <w:t xml:space="preserve">comisión de expertos. Y </w:t>
      </w:r>
      <w:r w:rsidRPr="00B4232B">
        <w:rPr>
          <w:lang w:val="es-ES"/>
        </w:rPr>
        <w:t>ahora</w:t>
      </w:r>
      <w:r>
        <w:rPr>
          <w:lang w:val="es-ES"/>
        </w:rPr>
        <w:t>,</w:t>
      </w:r>
      <w:r w:rsidRPr="00B4232B">
        <w:rPr>
          <w:lang w:val="es-ES"/>
        </w:rPr>
        <w:t xml:space="preserve"> se debe retomar </w:t>
      </w:r>
      <w:r>
        <w:rPr>
          <w:lang w:val="es-ES"/>
        </w:rPr>
        <w:t>–</w:t>
      </w:r>
      <w:r w:rsidRPr="00B4232B">
        <w:rPr>
          <w:lang w:val="es-ES"/>
        </w:rPr>
        <w:t>cuando se presente</w:t>
      </w:r>
      <w:r>
        <w:rPr>
          <w:lang w:val="es-ES"/>
        </w:rPr>
        <w:t>,</w:t>
      </w:r>
      <w:r w:rsidRPr="00B4232B">
        <w:rPr>
          <w:lang w:val="es-ES"/>
        </w:rPr>
        <w:t xml:space="preserve"> las conclusiones o el texto que p</w:t>
      </w:r>
      <w:r>
        <w:rPr>
          <w:lang w:val="es-ES"/>
        </w:rPr>
        <w:t xml:space="preserve">resente la comisión de expertos–, </w:t>
      </w:r>
      <w:r w:rsidRPr="00B4232B">
        <w:rPr>
          <w:lang w:val="es-ES"/>
        </w:rPr>
        <w:t>se deber</w:t>
      </w:r>
      <w:r>
        <w:rPr>
          <w:lang w:val="es-ES"/>
        </w:rPr>
        <w:t>á retomar en este Parlamento.</w:t>
      </w:r>
    </w:p>
    <w:p w:rsidR="009965A3" w:rsidRDefault="009965A3" w:rsidP="00BB6F38">
      <w:pPr>
        <w:pStyle w:val="Texto"/>
        <w:rPr>
          <w:lang w:val="es-ES"/>
        </w:rPr>
      </w:pPr>
    </w:p>
    <w:p w:rsidR="009965A3" w:rsidRDefault="009965A3" w:rsidP="00BB6F38">
      <w:pPr>
        <w:pStyle w:val="Texto"/>
        <w:rPr>
          <w:lang w:val="es-ES"/>
        </w:rPr>
      </w:pPr>
      <w:r w:rsidRPr="00B4232B">
        <w:rPr>
          <w:lang w:val="es-ES"/>
        </w:rPr>
        <w:t>Yo planteo modular los</w:t>
      </w:r>
      <w:r>
        <w:rPr>
          <w:lang w:val="es-ES"/>
        </w:rPr>
        <w:t xml:space="preserve"> sentimientos:</w:t>
      </w:r>
      <w:r w:rsidRPr="00B4232B">
        <w:rPr>
          <w:lang w:val="es-ES"/>
        </w:rPr>
        <w:t xml:space="preserve"> aplicar el binomio realismo más responsabilidad. Planteo desarmar las palabras</w:t>
      </w:r>
      <w:r>
        <w:rPr>
          <w:lang w:val="es-ES"/>
        </w:rPr>
        <w:t xml:space="preserve">, y aplicar los criterios que han </w:t>
      </w:r>
      <w:r w:rsidRPr="00B4232B">
        <w:rPr>
          <w:lang w:val="es-ES"/>
        </w:rPr>
        <w:t>seguido la comisión</w:t>
      </w:r>
      <w:r>
        <w:rPr>
          <w:lang w:val="es-ES"/>
        </w:rPr>
        <w:t>:</w:t>
      </w:r>
      <w:r w:rsidRPr="00B4232B">
        <w:rPr>
          <w:lang w:val="es-ES"/>
        </w:rPr>
        <w:t xml:space="preserve"> discreción, seriedad, rigor, respetar las diferent</w:t>
      </w:r>
      <w:r>
        <w:rPr>
          <w:lang w:val="es-ES"/>
        </w:rPr>
        <w:t>es posiciones, acercar posturas… E</w:t>
      </w:r>
      <w:r w:rsidRPr="00B4232B">
        <w:rPr>
          <w:lang w:val="es-ES"/>
        </w:rPr>
        <w:t xml:space="preserve">s un modelo de referencia útil para responder a la </w:t>
      </w:r>
      <w:r>
        <w:rPr>
          <w:lang w:val="es-ES"/>
        </w:rPr>
        <w:t>tarea que tenemos encomendada: ofrecer un marco de convivencia renovado. En esto consiste la función más hon</w:t>
      </w:r>
      <w:r w:rsidRPr="00B4232B">
        <w:rPr>
          <w:lang w:val="es-ES"/>
        </w:rPr>
        <w:t>orable de la política</w:t>
      </w:r>
      <w:r>
        <w:rPr>
          <w:lang w:val="es-ES"/>
        </w:rPr>
        <w:t>,</w:t>
      </w:r>
      <w:r w:rsidRPr="00B4232B">
        <w:rPr>
          <w:lang w:val="es-ES"/>
        </w:rPr>
        <w:t xml:space="preserve"> </w:t>
      </w:r>
      <w:r>
        <w:rPr>
          <w:lang w:val="es-ES"/>
        </w:rPr>
        <w:t>a mi entender. S</w:t>
      </w:r>
      <w:r w:rsidRPr="00B4232B">
        <w:rPr>
          <w:lang w:val="es-ES"/>
        </w:rPr>
        <w:t>igamos construyendo sobre la base</w:t>
      </w:r>
      <w:r>
        <w:rPr>
          <w:lang w:val="es-ES"/>
        </w:rPr>
        <w:t xml:space="preserve"> de los consensos </w:t>
      </w:r>
      <w:r>
        <w:rPr>
          <w:lang w:val="es-ES"/>
        </w:rPr>
        <w:lastRenderedPageBreak/>
        <w:t xml:space="preserve">ya alcanzados, </w:t>
      </w:r>
      <w:r w:rsidRPr="00B4232B">
        <w:rPr>
          <w:lang w:val="es-ES"/>
        </w:rPr>
        <w:t xml:space="preserve">para buscar acuerdos en los disensos existentes. </w:t>
      </w:r>
      <w:r w:rsidRPr="00B4232B">
        <w:rPr>
          <w:lang w:val="eu-ES"/>
        </w:rPr>
        <w:t>Beraz</w:t>
      </w:r>
      <w:r w:rsidRPr="00B4232B">
        <w:rPr>
          <w:lang w:val="es-ES"/>
        </w:rPr>
        <w:t xml:space="preserve">, </w:t>
      </w:r>
      <w:r>
        <w:rPr>
          <w:lang w:val="es-ES"/>
        </w:rPr>
        <w:t xml:space="preserve">señor Alonso, </w:t>
      </w:r>
      <w:r w:rsidRPr="00B4232B">
        <w:rPr>
          <w:lang w:val="es-ES"/>
        </w:rPr>
        <w:t xml:space="preserve">vivimos en un tiempo de </w:t>
      </w:r>
      <w:r>
        <w:rPr>
          <w:lang w:val="es-ES"/>
        </w:rPr>
        <w:t>é</w:t>
      </w:r>
      <w:r w:rsidRPr="00B4232B">
        <w:rPr>
          <w:lang w:val="es-ES"/>
        </w:rPr>
        <w:t xml:space="preserve">pica </w:t>
      </w:r>
      <w:r>
        <w:rPr>
          <w:lang w:val="es-ES"/>
        </w:rPr>
        <w:t xml:space="preserve">y de disputa electoral permanente. </w:t>
      </w:r>
      <w:r w:rsidRPr="00B4232B">
        <w:rPr>
          <w:lang w:val="es-ES"/>
        </w:rPr>
        <w:t>Trenzar un consenso en este escenario es complejo, pero el reto y la oportun</w:t>
      </w:r>
      <w:r>
        <w:rPr>
          <w:lang w:val="es-ES"/>
        </w:rPr>
        <w:t xml:space="preserve">idad es </w:t>
      </w:r>
      <w:r w:rsidRPr="00B4232B">
        <w:rPr>
          <w:lang w:val="es-ES"/>
        </w:rPr>
        <w:t>avanzar en más y mejor autogobierno</w:t>
      </w:r>
      <w:r>
        <w:rPr>
          <w:lang w:val="es-ES"/>
        </w:rPr>
        <w:t>,</w:t>
      </w:r>
      <w:r w:rsidRPr="00B4232B">
        <w:rPr>
          <w:lang w:val="es-ES"/>
        </w:rPr>
        <w:t xml:space="preserve"> que supone más bienestar</w:t>
      </w:r>
      <w:r>
        <w:rPr>
          <w:lang w:val="es-ES"/>
        </w:rPr>
        <w:t>. N</w:t>
      </w:r>
      <w:r w:rsidRPr="00B4232B">
        <w:rPr>
          <w:lang w:val="es-ES"/>
        </w:rPr>
        <w:t>os corresponde diseñar el marco de convivencia de los próximos años para nuestra sociedad, teniendo en cuenta su pluralidad, su historia</w:t>
      </w:r>
      <w:r>
        <w:rPr>
          <w:lang w:val="es-ES"/>
        </w:rPr>
        <w:t xml:space="preserve"> y sus voluntades sociales mayoritarias.</w:t>
      </w:r>
    </w:p>
    <w:p w:rsidR="009965A3" w:rsidRDefault="009965A3" w:rsidP="00BB6F38">
      <w:pPr>
        <w:pStyle w:val="Texto"/>
        <w:rPr>
          <w:lang w:val="es-ES"/>
        </w:rPr>
      </w:pPr>
    </w:p>
    <w:p w:rsidR="009965A3" w:rsidRPr="00B4232B" w:rsidRDefault="009965A3" w:rsidP="00BB6F38">
      <w:pPr>
        <w:pStyle w:val="Texto"/>
        <w:rPr>
          <w:lang w:val="eu-ES"/>
        </w:rPr>
      </w:pPr>
      <w:r w:rsidRPr="00B4232B">
        <w:rPr>
          <w:lang w:val="eu-ES"/>
        </w:rPr>
        <w:t>Eskerrik asko.</w:t>
      </w:r>
    </w:p>
    <w:p w:rsidR="009965A3" w:rsidRPr="00B4232B" w:rsidRDefault="009965A3" w:rsidP="00BB6F38">
      <w:pPr>
        <w:pStyle w:val="Texto"/>
        <w:rPr>
          <w:lang w:val="es-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lang w:val="eu-ES"/>
        </w:rPr>
        <w:t xml:space="preserve">LEHENDAKARIAK: </w:t>
      </w:r>
      <w:r>
        <w:rPr>
          <w:lang w:val="eu-ES"/>
        </w:rPr>
        <w:t>Eskerrik asko, lehendakari jauna.</w:t>
      </w:r>
    </w:p>
    <w:p w:rsidR="009965A3" w:rsidRDefault="009965A3" w:rsidP="00BB6F38">
      <w:pPr>
        <w:pStyle w:val="Texto"/>
        <w:rPr>
          <w:lang w:val="eu-ES"/>
        </w:rPr>
      </w:pPr>
    </w:p>
    <w:p w:rsidR="009965A3" w:rsidRDefault="009965A3" w:rsidP="00BB6F38">
      <w:pPr>
        <w:pStyle w:val="Texto"/>
        <w:rPr>
          <w:lang w:val="eu-ES"/>
        </w:rPr>
      </w:pPr>
      <w:r>
        <w:rPr>
          <w:lang w:val="eu-ES"/>
        </w:rPr>
        <w:t>G</w:t>
      </w:r>
      <w:r w:rsidRPr="00B4232B">
        <w:rPr>
          <w:lang w:val="eu-ES"/>
        </w:rPr>
        <w:t>ai</w:t>
      </w:r>
      <w:r w:rsidR="00B21E66">
        <w:rPr>
          <w:lang w:val="eu-ES"/>
        </w:rPr>
        <w:t>-zerrendako seigarren puntua:</w:t>
      </w:r>
      <w:r>
        <w:rPr>
          <w:lang w:val="eu-ES"/>
        </w:rPr>
        <w:t xml:space="preserve"> "I</w:t>
      </w:r>
      <w:r w:rsidRPr="00B4232B">
        <w:rPr>
          <w:lang w:val="eu-ES"/>
        </w:rPr>
        <w:t xml:space="preserve">nterpelazioa, Mikel Otero </w:t>
      </w:r>
      <w:proofErr w:type="spellStart"/>
      <w:r w:rsidRPr="00B4232B">
        <w:rPr>
          <w:lang w:val="eu-ES"/>
        </w:rPr>
        <w:t>Gabirondo</w:t>
      </w:r>
      <w:proofErr w:type="spellEnd"/>
      <w:r>
        <w:rPr>
          <w:lang w:val="eu-ES"/>
        </w:rPr>
        <w:t>,</w:t>
      </w:r>
      <w:r w:rsidRPr="00B4232B">
        <w:rPr>
          <w:lang w:val="eu-ES"/>
        </w:rPr>
        <w:t xml:space="preserve"> EH Bildu taldeko legebiltzarkideak</w:t>
      </w:r>
      <w:r>
        <w:rPr>
          <w:lang w:val="eu-ES"/>
        </w:rPr>
        <w:t>,</w:t>
      </w:r>
      <w:r w:rsidRPr="00B4232B">
        <w:rPr>
          <w:lang w:val="eu-ES"/>
        </w:rPr>
        <w:t xml:space="preserve"> Ekonomiaren Garapen eta Azpiegituretako sailburuari egina, aurrekontuetan klimaren aldaketaren kontrako ekintzan aurrera egiteko dauden partiden inguruan</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Otero jauna,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Pr>
          <w:rFonts w:ascii="Futura Md BT" w:hAnsi="Futura Md BT"/>
          <w:lang w:val="eu-ES"/>
        </w:rPr>
        <w:t xml:space="preserve">OTERO GABIRONDO </w:t>
      </w:r>
      <w:r>
        <w:rPr>
          <w:lang w:val="eu-ES"/>
        </w:rPr>
        <w:t>jaunak: Bai, eskerrik asko.</w:t>
      </w:r>
      <w:r w:rsidRPr="00B4232B">
        <w:rPr>
          <w:lang w:val="eu-ES"/>
        </w:rPr>
        <w:t xml:space="preserve"> </w:t>
      </w:r>
      <w:r>
        <w:rPr>
          <w:lang w:val="eu-ES"/>
        </w:rPr>
        <w:t xml:space="preserve">Eta </w:t>
      </w:r>
      <w:r w:rsidRPr="00B4232B">
        <w:rPr>
          <w:lang w:val="eu-ES"/>
        </w:rPr>
        <w:t xml:space="preserve">egun </w:t>
      </w:r>
      <w:r>
        <w:rPr>
          <w:lang w:val="eu-ES"/>
        </w:rPr>
        <w:t xml:space="preserve">on </w:t>
      </w:r>
      <w:r w:rsidRPr="00B4232B">
        <w:rPr>
          <w:lang w:val="eu-ES"/>
        </w:rPr>
        <w:t>guztioi</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Gaurko ariketa, gaurko galdera, nahiko sinplea da, Tapia andrea: ea zein asm</w:t>
      </w:r>
      <w:r w:rsidRPr="00B4232B">
        <w:rPr>
          <w:lang w:val="eu-ES"/>
        </w:rPr>
        <w:t>o duzun</w:t>
      </w:r>
      <w:r>
        <w:rPr>
          <w:lang w:val="eu-ES"/>
        </w:rPr>
        <w:t>,</w:t>
      </w:r>
      <w:r w:rsidRPr="00B4232B">
        <w:rPr>
          <w:lang w:val="eu-ES"/>
        </w:rPr>
        <w:t xml:space="preserve"> benetan</w:t>
      </w:r>
      <w:r>
        <w:rPr>
          <w:lang w:val="eu-ES"/>
        </w:rPr>
        <w:t>,</w:t>
      </w:r>
      <w:r w:rsidRPr="00B4232B">
        <w:rPr>
          <w:lang w:val="eu-ES"/>
        </w:rPr>
        <w:t xml:space="preserve"> </w:t>
      </w:r>
      <w:r>
        <w:rPr>
          <w:lang w:val="eu-ES"/>
        </w:rPr>
        <w:t>l</w:t>
      </w:r>
      <w:r w:rsidRPr="00B4232B">
        <w:rPr>
          <w:lang w:val="eu-ES"/>
        </w:rPr>
        <w:t>arrialdi</w:t>
      </w:r>
      <w:r>
        <w:rPr>
          <w:lang w:val="eu-ES"/>
        </w:rPr>
        <w:t xml:space="preserve"> klimatiko</w:t>
      </w:r>
      <w:r w:rsidRPr="00B4232B">
        <w:rPr>
          <w:lang w:val="eu-ES"/>
        </w:rPr>
        <w:t xml:space="preserve"> egoerari aurre egiteko</w:t>
      </w:r>
      <w:r>
        <w:rPr>
          <w:lang w:val="eu-ES"/>
        </w:rPr>
        <w:t>,</w:t>
      </w:r>
      <w:r w:rsidRPr="00B4232B">
        <w:rPr>
          <w:lang w:val="eu-ES"/>
        </w:rPr>
        <w:t xml:space="preserve"> eta nola </w:t>
      </w:r>
      <w:r>
        <w:rPr>
          <w:lang w:val="eu-ES"/>
        </w:rPr>
        <w:t xml:space="preserve">islatuko duzun aurrekontuetan. Zeren </w:t>
      </w:r>
      <w:r w:rsidRPr="00B4232B">
        <w:rPr>
          <w:lang w:val="eu-ES"/>
        </w:rPr>
        <w:t>aurkeztu duzunak</w:t>
      </w:r>
      <w:r>
        <w:rPr>
          <w:lang w:val="eu-ES"/>
        </w:rPr>
        <w:t>,</w:t>
      </w:r>
      <w:r w:rsidRPr="00B4232B">
        <w:rPr>
          <w:lang w:val="eu-ES"/>
        </w:rPr>
        <w:t xml:space="preserve"> ba</w:t>
      </w:r>
      <w:r>
        <w:rPr>
          <w:lang w:val="eu-ES"/>
        </w:rPr>
        <w:t xml:space="preserve">da, hori, behintzat, ez </w:t>
      </w:r>
      <w:r w:rsidRPr="00B4232B">
        <w:rPr>
          <w:lang w:val="eu-ES"/>
        </w:rPr>
        <w:t>digu balio</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 xml:space="preserve">Gu </w:t>
      </w:r>
      <w:r w:rsidRPr="00B4232B">
        <w:rPr>
          <w:lang w:val="eu-ES"/>
        </w:rPr>
        <w:t>nekatuak gaude itxurakeria</w:t>
      </w:r>
      <w:r>
        <w:rPr>
          <w:lang w:val="eu-ES"/>
        </w:rPr>
        <w:t>z, nekatu</w:t>
      </w:r>
      <w:r w:rsidRPr="00B4232B">
        <w:rPr>
          <w:lang w:val="eu-ES"/>
        </w:rPr>
        <w:t>a</w:t>
      </w:r>
      <w:r>
        <w:rPr>
          <w:lang w:val="eu-ES"/>
        </w:rPr>
        <w:t>k</w:t>
      </w:r>
      <w:r w:rsidRPr="00B4232B">
        <w:rPr>
          <w:lang w:val="eu-ES"/>
        </w:rPr>
        <w:t xml:space="preserve"> </w:t>
      </w:r>
      <w:r>
        <w:rPr>
          <w:lang w:val="eu-ES"/>
        </w:rPr>
        <w:t>g</w:t>
      </w:r>
      <w:r w:rsidRPr="00B4232B">
        <w:rPr>
          <w:lang w:val="eu-ES"/>
        </w:rPr>
        <w:t>aude zurike</w:t>
      </w:r>
      <w:r>
        <w:rPr>
          <w:lang w:val="eu-ES"/>
        </w:rPr>
        <w:t>ta ariketez. E</w:t>
      </w:r>
      <w:r w:rsidRPr="00B4232B">
        <w:rPr>
          <w:lang w:val="eu-ES"/>
        </w:rPr>
        <w:t>ta ezin dugu onartu aurrekontu hauei klima larrialdiari egokituta</w:t>
      </w:r>
      <w:r>
        <w:rPr>
          <w:lang w:val="eu-ES"/>
        </w:rPr>
        <w:t>ko aurrekontuak deitzea. Harrituak gaude? B</w:t>
      </w:r>
      <w:r w:rsidRPr="00B4232B">
        <w:rPr>
          <w:lang w:val="eu-ES"/>
        </w:rPr>
        <w:t>ai</w:t>
      </w:r>
      <w:r>
        <w:rPr>
          <w:lang w:val="eu-ES"/>
        </w:rPr>
        <w:t xml:space="preserve"> zuek bai zuen </w:t>
      </w:r>
      <w:proofErr w:type="spellStart"/>
      <w:r>
        <w:rPr>
          <w:lang w:val="eu-ES"/>
        </w:rPr>
        <w:t>pretendienteak</w:t>
      </w:r>
      <w:proofErr w:type="spellEnd"/>
      <w:r>
        <w:rPr>
          <w:lang w:val="eu-ES"/>
        </w:rPr>
        <w:t xml:space="preserve"> d</w:t>
      </w:r>
      <w:r w:rsidRPr="00B4232B">
        <w:rPr>
          <w:lang w:val="eu-ES"/>
        </w:rPr>
        <w:t>irenak</w:t>
      </w:r>
      <w:r>
        <w:rPr>
          <w:lang w:val="eu-ES"/>
        </w:rPr>
        <w:t xml:space="preserve"> hori egiteaz. Oso harrituak, e</w:t>
      </w:r>
      <w:r w:rsidRPr="00B4232B">
        <w:rPr>
          <w:lang w:val="eu-ES"/>
        </w:rPr>
        <w:t>ta esango nuke larrit</w:t>
      </w:r>
      <w:r>
        <w:rPr>
          <w:lang w:val="eu-ES"/>
        </w:rPr>
        <w:t>u</w:t>
      </w:r>
      <w:r w:rsidRPr="00B4232B">
        <w:rPr>
          <w:lang w:val="eu-ES"/>
        </w:rPr>
        <w:t>ak</w:t>
      </w:r>
      <w:r>
        <w:rPr>
          <w:lang w:val="eu-ES"/>
        </w:rPr>
        <w:t>. L</w:t>
      </w:r>
      <w:r w:rsidRPr="00B4232B">
        <w:rPr>
          <w:lang w:val="eu-ES"/>
        </w:rPr>
        <w:t>ehendakariak</w:t>
      </w:r>
      <w:r>
        <w:rPr>
          <w:lang w:val="eu-ES"/>
        </w:rPr>
        <w:t>,</w:t>
      </w:r>
      <w:r w:rsidRPr="00B4232B">
        <w:rPr>
          <w:lang w:val="eu-ES"/>
        </w:rPr>
        <w:t xml:space="preserve"> udan</w:t>
      </w:r>
      <w:r>
        <w:rPr>
          <w:lang w:val="eu-ES"/>
        </w:rPr>
        <w:t>,</w:t>
      </w:r>
      <w:r w:rsidRPr="00B4232B">
        <w:rPr>
          <w:lang w:val="eu-ES"/>
        </w:rPr>
        <w:t xml:space="preserve"> larrialdi klimatikoaren deklarazioa egin zuen</w:t>
      </w:r>
      <w:r>
        <w:rPr>
          <w:lang w:val="eu-ES"/>
        </w:rPr>
        <w:t>. E</w:t>
      </w:r>
      <w:r w:rsidRPr="00B4232B">
        <w:rPr>
          <w:lang w:val="eu-ES"/>
        </w:rPr>
        <w:t>ta esan zuen aurrekontuak horrekin koherenteak izango zirela.</w:t>
      </w:r>
      <w:r>
        <w:rPr>
          <w:lang w:val="eu-ES"/>
        </w:rPr>
        <w:t xml:space="preserve"> Eta z</w:t>
      </w:r>
      <w:r w:rsidRPr="00B4232B">
        <w:rPr>
          <w:lang w:val="eu-ES"/>
        </w:rPr>
        <w:t>iaboga</w:t>
      </w:r>
      <w:r>
        <w:rPr>
          <w:lang w:val="eu-ES"/>
        </w:rPr>
        <w:t xml:space="preserve"> hori hastea nahiko erraza zen </w:t>
      </w:r>
      <w:r>
        <w:rPr>
          <w:lang w:val="eu-ES"/>
        </w:rPr>
        <w:lastRenderedPageBreak/>
        <w:t>–atzo azaldu nuen–, b</w:t>
      </w:r>
      <w:r w:rsidRPr="00B4232B">
        <w:rPr>
          <w:lang w:val="eu-ES"/>
        </w:rPr>
        <w:t xml:space="preserve">aina ez duzue egin. Nahiago izan duzue propaganda egin. </w:t>
      </w:r>
      <w:proofErr w:type="spellStart"/>
      <w:r w:rsidRPr="00B4232B">
        <w:rPr>
          <w:lang w:val="eu-ES"/>
        </w:rPr>
        <w:t>A</w:t>
      </w:r>
      <w:r>
        <w:rPr>
          <w:lang w:val="eu-ES"/>
        </w:rPr>
        <w:t>rruabarrena</w:t>
      </w:r>
      <w:proofErr w:type="spellEnd"/>
      <w:r>
        <w:rPr>
          <w:lang w:val="eu-ES"/>
        </w:rPr>
        <w:t xml:space="preserve"> jaunak egin berri du:</w:t>
      </w:r>
      <w:r w:rsidRPr="00B4232B">
        <w:rPr>
          <w:lang w:val="eu-ES"/>
        </w:rPr>
        <w:t xml:space="preserve"> Ingurumen aurrekontuak</w:t>
      </w:r>
      <w:r>
        <w:rPr>
          <w:lang w:val="eu-ES"/>
        </w:rPr>
        <w:t>,</w:t>
      </w:r>
      <w:r w:rsidRPr="00B4232B">
        <w:rPr>
          <w:lang w:val="eu-ES"/>
        </w:rPr>
        <w:t xml:space="preserve"> omen</w:t>
      </w:r>
      <w:r>
        <w:rPr>
          <w:lang w:val="eu-ES"/>
        </w:rPr>
        <w:t>,</w:t>
      </w:r>
      <w:r w:rsidRPr="00B4232B">
        <w:rPr>
          <w:lang w:val="eu-ES"/>
        </w:rPr>
        <w:t xml:space="preserve"> %</w:t>
      </w:r>
      <w:r>
        <w:rPr>
          <w:lang w:val="eu-ES"/>
        </w:rPr>
        <w:t> </w:t>
      </w:r>
      <w:r w:rsidRPr="00B4232B">
        <w:rPr>
          <w:lang w:val="eu-ES"/>
        </w:rPr>
        <w:t>5a direla. Ingurumen aurrekontuak %</w:t>
      </w:r>
      <w:r>
        <w:rPr>
          <w:lang w:val="eu-ES"/>
        </w:rPr>
        <w:t> 0,26a dira; esan dena baino 25 aldiz</w:t>
      </w:r>
      <w:r w:rsidRPr="00B4232B">
        <w:rPr>
          <w:lang w:val="eu-ES"/>
        </w:rPr>
        <w:t xml:space="preserve"> gutxiago. Guk esaten duguna da</w:t>
      </w:r>
      <w:r>
        <w:rPr>
          <w:lang w:val="eu-ES"/>
        </w:rPr>
        <w:t>, klimatikok</w:t>
      </w:r>
      <w:r w:rsidRPr="00B4232B">
        <w:rPr>
          <w:lang w:val="eu-ES"/>
        </w:rPr>
        <w:t>i</w:t>
      </w:r>
      <w:r>
        <w:rPr>
          <w:lang w:val="eu-ES"/>
        </w:rPr>
        <w:t>,</w:t>
      </w:r>
      <w:r w:rsidRPr="00B4232B">
        <w:rPr>
          <w:lang w:val="eu-ES"/>
        </w:rPr>
        <w:t xml:space="preserve"> aurrekontu i</w:t>
      </w:r>
      <w:r>
        <w:rPr>
          <w:lang w:val="eu-ES"/>
        </w:rPr>
        <w:t>a-ia berdinak ekarri dituzuela. B</w:t>
      </w:r>
      <w:r w:rsidRPr="00B4232B">
        <w:rPr>
          <w:lang w:val="eu-ES"/>
        </w:rPr>
        <w:t>aina</w:t>
      </w:r>
      <w:r>
        <w:rPr>
          <w:lang w:val="eu-ES"/>
        </w:rPr>
        <w:t>,</w:t>
      </w:r>
      <w:r w:rsidRPr="00B4232B">
        <w:rPr>
          <w:lang w:val="eu-ES"/>
        </w:rPr>
        <w:t xml:space="preserve"> hori bai, umorez eta ber</w:t>
      </w:r>
      <w:r>
        <w:rPr>
          <w:lang w:val="eu-ES"/>
        </w:rPr>
        <w:t>dez margotuak. Eta nik</w:t>
      </w:r>
      <w:r w:rsidRPr="00B4232B">
        <w:rPr>
          <w:lang w:val="eu-ES"/>
        </w:rPr>
        <w:t xml:space="preserve"> ez dakit</w:t>
      </w:r>
      <w:r>
        <w:rPr>
          <w:lang w:val="eu-ES"/>
        </w:rPr>
        <w:t xml:space="preserve"> a</w:t>
      </w:r>
      <w:r w:rsidRPr="00B4232B">
        <w:rPr>
          <w:lang w:val="eu-ES"/>
        </w:rPr>
        <w:t>gindua</w:t>
      </w:r>
      <w:r>
        <w:rPr>
          <w:lang w:val="eu-ES"/>
        </w:rPr>
        <w:t xml:space="preserve"> Gobernu Kontseiluan edo A</w:t>
      </w:r>
      <w:r w:rsidRPr="00B4232B">
        <w:rPr>
          <w:lang w:val="eu-ES"/>
        </w:rPr>
        <w:t xml:space="preserve">dministrazio </w:t>
      </w:r>
      <w:r>
        <w:rPr>
          <w:lang w:val="eu-ES"/>
        </w:rPr>
        <w:t>K</w:t>
      </w:r>
      <w:r w:rsidRPr="00B4232B">
        <w:rPr>
          <w:lang w:val="eu-ES"/>
        </w:rPr>
        <w:t>ontseiluan</w:t>
      </w:r>
      <w:r>
        <w:rPr>
          <w:lang w:val="eu-ES"/>
        </w:rPr>
        <w:t>,</w:t>
      </w:r>
      <w:r w:rsidRPr="00B4232B">
        <w:rPr>
          <w:lang w:val="eu-ES"/>
        </w:rPr>
        <w:t xml:space="preserve"> deitu nahi den bezala, </w:t>
      </w:r>
      <w:r>
        <w:rPr>
          <w:lang w:val="eu-ES"/>
        </w:rPr>
        <w:t>edo</w:t>
      </w:r>
      <w:r w:rsidRPr="00B4232B">
        <w:rPr>
          <w:lang w:val="eu-ES"/>
        </w:rPr>
        <w:t xml:space="preserve"> non eman zen, b</w:t>
      </w:r>
      <w:r>
        <w:rPr>
          <w:lang w:val="eu-ES"/>
        </w:rPr>
        <w:t xml:space="preserve">aina horrelako zerbait izan zen; ez dakit Azpiazu jauna izan zen edo lehendakaria bera. Hau da: hartu sailburu bakoitzak </w:t>
      </w:r>
      <w:r w:rsidRPr="00B4232B">
        <w:rPr>
          <w:lang w:val="eu-ES"/>
        </w:rPr>
        <w:t xml:space="preserve">pintura </w:t>
      </w:r>
      <w:r>
        <w:rPr>
          <w:lang w:val="eu-ES"/>
        </w:rPr>
        <w:t>pote berde bana,</w:t>
      </w:r>
      <w:r w:rsidRPr="00B4232B">
        <w:rPr>
          <w:lang w:val="eu-ES"/>
        </w:rPr>
        <w:t xml:space="preserve"> eta azpimarratu</w:t>
      </w:r>
      <w:r>
        <w:rPr>
          <w:lang w:val="eu-ES"/>
        </w:rPr>
        <w:t>, berdez,</w:t>
      </w:r>
      <w:r w:rsidRPr="00B4232B">
        <w:rPr>
          <w:lang w:val="eu-ES"/>
        </w:rPr>
        <w:t xml:space="preserve"> ahalik eta partida</w:t>
      </w:r>
      <w:r>
        <w:rPr>
          <w:lang w:val="eu-ES"/>
        </w:rPr>
        <w:t xml:space="preserve"> gehien,</w:t>
      </w:r>
      <w:r w:rsidRPr="00B4232B">
        <w:rPr>
          <w:lang w:val="eu-ES"/>
        </w:rPr>
        <w:t xml:space="preserve"> ez</w:t>
      </w:r>
      <w:r>
        <w:rPr>
          <w:lang w:val="eu-ES"/>
        </w:rPr>
        <w:t xml:space="preserve">? </w:t>
      </w:r>
      <w:r w:rsidRPr="00B4232B">
        <w:rPr>
          <w:lang w:val="eu-ES"/>
        </w:rPr>
        <w:t>Horrelako zerbait izango zen</w:t>
      </w:r>
      <w:r>
        <w:rPr>
          <w:lang w:val="eu-ES"/>
        </w:rPr>
        <w:t>.</w:t>
      </w:r>
    </w:p>
    <w:p w:rsidR="009965A3" w:rsidRDefault="009965A3" w:rsidP="00BB6F38">
      <w:pPr>
        <w:pStyle w:val="Texto"/>
        <w:rPr>
          <w:lang w:val="eu-ES"/>
        </w:rPr>
      </w:pPr>
    </w:p>
    <w:p w:rsidR="009965A3" w:rsidRDefault="009965A3" w:rsidP="00BB6F38">
      <w:pPr>
        <w:pStyle w:val="Texto"/>
        <w:rPr>
          <w:lang w:val="es-ES"/>
        </w:rPr>
      </w:pPr>
      <w:r>
        <w:rPr>
          <w:lang w:val="es-ES"/>
        </w:rPr>
        <w:t xml:space="preserve">Y </w:t>
      </w:r>
      <w:r w:rsidRPr="00B4232B">
        <w:rPr>
          <w:lang w:val="es-ES"/>
        </w:rPr>
        <w:t>claro</w:t>
      </w:r>
      <w:r>
        <w:rPr>
          <w:lang w:val="es-ES"/>
        </w:rPr>
        <w:t xml:space="preserve">, como no podía </w:t>
      </w:r>
      <w:r w:rsidRPr="00B4232B">
        <w:rPr>
          <w:lang w:val="es-ES"/>
        </w:rPr>
        <w:t>ser de otra manera, uste</w:t>
      </w:r>
      <w:r>
        <w:rPr>
          <w:lang w:val="es-ES"/>
        </w:rPr>
        <w:t>d, señora Tapia,</w:t>
      </w:r>
      <w:r w:rsidRPr="00B4232B">
        <w:rPr>
          <w:lang w:val="es-ES"/>
        </w:rPr>
        <w:t xml:space="preserve"> tenía</w:t>
      </w:r>
      <w:r>
        <w:rPr>
          <w:lang w:val="es-ES"/>
        </w:rPr>
        <w:t xml:space="preserve"> que ser la primera de la clase. Y</w:t>
      </w:r>
      <w:r w:rsidRPr="00B4232B">
        <w:rPr>
          <w:lang w:val="es-ES"/>
        </w:rPr>
        <w:t xml:space="preserve"> casi tres cuartas partes del presupuest</w:t>
      </w:r>
      <w:r>
        <w:rPr>
          <w:lang w:val="es-ES"/>
        </w:rPr>
        <w:t xml:space="preserve">o climático los ha puesto usted; </w:t>
      </w:r>
      <w:r w:rsidRPr="00B4232B">
        <w:rPr>
          <w:lang w:val="es-ES"/>
        </w:rPr>
        <w:t>vien</w:t>
      </w:r>
      <w:r>
        <w:rPr>
          <w:lang w:val="es-ES"/>
        </w:rPr>
        <w:t>en de su área. P</w:t>
      </w:r>
      <w:r w:rsidRPr="00B4232B">
        <w:rPr>
          <w:lang w:val="es-ES"/>
        </w:rPr>
        <w:t>ero claro</w:t>
      </w:r>
      <w:r>
        <w:rPr>
          <w:lang w:val="es-ES"/>
        </w:rPr>
        <w:t xml:space="preserve">, </w:t>
      </w:r>
      <w:r w:rsidRPr="00B4232B">
        <w:rPr>
          <w:lang w:val="es-ES"/>
        </w:rPr>
        <w:t>cuando nos lo han mostrado</w:t>
      </w:r>
      <w:r>
        <w:rPr>
          <w:lang w:val="es-ES"/>
        </w:rPr>
        <w:t>,</w:t>
      </w:r>
      <w:r w:rsidRPr="00B4232B">
        <w:rPr>
          <w:lang w:val="es-ES"/>
        </w:rPr>
        <w:t xml:space="preserve"> pues</w:t>
      </w:r>
      <w:r>
        <w:rPr>
          <w:lang w:val="es-ES"/>
        </w:rPr>
        <w:t xml:space="preserve"> han aparecido cosas muy raras. Y</w:t>
      </w:r>
      <w:r w:rsidRPr="00B4232B">
        <w:rPr>
          <w:lang w:val="es-ES"/>
        </w:rPr>
        <w:t xml:space="preserve"> se ve que uste</w:t>
      </w:r>
      <w:r>
        <w:rPr>
          <w:lang w:val="es-ES"/>
        </w:rPr>
        <w:t>d</w:t>
      </w:r>
      <w:r w:rsidRPr="00B4232B">
        <w:rPr>
          <w:lang w:val="es-ES"/>
        </w:rPr>
        <w:t xml:space="preserve"> </w:t>
      </w:r>
      <w:r>
        <w:rPr>
          <w:lang w:val="es-ES"/>
        </w:rPr>
        <w:t>ha e</w:t>
      </w:r>
      <w:r w:rsidRPr="00B4232B">
        <w:rPr>
          <w:lang w:val="es-ES"/>
        </w:rPr>
        <w:t>stado pinta que te pinta</w:t>
      </w:r>
      <w:r>
        <w:rPr>
          <w:lang w:val="es-ES"/>
        </w:rPr>
        <w:t>,</w:t>
      </w:r>
      <w:r w:rsidRPr="00B4232B">
        <w:rPr>
          <w:lang w:val="es-ES"/>
        </w:rPr>
        <w:t xml:space="preserve"> y ha pintado de verde lo que efectivamente </w:t>
      </w:r>
      <w:r>
        <w:rPr>
          <w:lang w:val="es-ES"/>
        </w:rPr>
        <w:t xml:space="preserve">era verde, pero ha pintado de verde </w:t>
      </w:r>
      <w:r w:rsidRPr="00B4232B">
        <w:rPr>
          <w:lang w:val="es-ES"/>
        </w:rPr>
        <w:t>lo que e</w:t>
      </w:r>
      <w:r>
        <w:rPr>
          <w:lang w:val="es-ES"/>
        </w:rPr>
        <w:t>ra</w:t>
      </w:r>
      <w:r w:rsidRPr="00B4232B">
        <w:rPr>
          <w:lang w:val="es-ES"/>
        </w:rPr>
        <w:t xml:space="preserve"> amarillo</w:t>
      </w:r>
      <w:r>
        <w:rPr>
          <w:lang w:val="es-ES"/>
        </w:rPr>
        <w:t xml:space="preserve">, lo que era </w:t>
      </w:r>
      <w:r w:rsidRPr="00B4232B">
        <w:rPr>
          <w:lang w:val="es-ES"/>
        </w:rPr>
        <w:t>marrón, lo que era</w:t>
      </w:r>
      <w:r>
        <w:rPr>
          <w:lang w:val="es-ES"/>
        </w:rPr>
        <w:t xml:space="preserve"> negro… Y</w:t>
      </w:r>
      <w:r w:rsidRPr="00B4232B">
        <w:rPr>
          <w:lang w:val="es-ES"/>
        </w:rPr>
        <w:t xml:space="preserve"> usted</w:t>
      </w:r>
      <w:r>
        <w:rPr>
          <w:lang w:val="es-ES"/>
        </w:rPr>
        <w:t xml:space="preserve">, se pasó de frenada. Se pasó de frenada, </w:t>
      </w:r>
      <w:r w:rsidRPr="00B4232B">
        <w:rPr>
          <w:lang w:val="es-ES"/>
        </w:rPr>
        <w:t>y n</w:t>
      </w:r>
      <w:r>
        <w:rPr>
          <w:lang w:val="es-ES"/>
        </w:rPr>
        <w:t>osotros y nosotras le pillamos. Y</w:t>
      </w:r>
      <w:r w:rsidRPr="00B4232B">
        <w:rPr>
          <w:lang w:val="es-ES"/>
        </w:rPr>
        <w:t xml:space="preserve"> cuando le preguntamos</w:t>
      </w:r>
      <w:r>
        <w:rPr>
          <w:lang w:val="es-ES"/>
        </w:rPr>
        <w:t>,</w:t>
      </w:r>
      <w:r w:rsidRPr="00B4232B">
        <w:rPr>
          <w:lang w:val="es-ES"/>
        </w:rPr>
        <w:t xml:space="preserve"> usted</w:t>
      </w:r>
      <w:r>
        <w:rPr>
          <w:lang w:val="es-ES"/>
        </w:rPr>
        <w:t>,</w:t>
      </w:r>
      <w:r w:rsidRPr="00B4232B">
        <w:rPr>
          <w:lang w:val="es-ES"/>
        </w:rPr>
        <w:t xml:space="preserve"> para salir del paso, nos mintió.</w:t>
      </w:r>
    </w:p>
    <w:p w:rsidR="009965A3" w:rsidRDefault="009965A3" w:rsidP="00BB6F38">
      <w:pPr>
        <w:pStyle w:val="Texto"/>
        <w:rPr>
          <w:lang w:val="es-ES"/>
        </w:rPr>
      </w:pPr>
    </w:p>
    <w:p w:rsidR="009965A3" w:rsidRDefault="009965A3" w:rsidP="00BB6F38">
      <w:pPr>
        <w:pStyle w:val="Texto"/>
        <w:rPr>
          <w:lang w:val="eu-ES"/>
        </w:rPr>
      </w:pPr>
      <w:r w:rsidRPr="00B4232B">
        <w:rPr>
          <w:lang w:val="es-ES"/>
        </w:rPr>
        <w:t>No te</w:t>
      </w:r>
      <w:r>
        <w:rPr>
          <w:lang w:val="es-ES"/>
        </w:rPr>
        <w:t>ngo tiempo de desmontarlo todo. P</w:t>
      </w:r>
      <w:r w:rsidRPr="00B4232B">
        <w:rPr>
          <w:lang w:val="es-ES"/>
        </w:rPr>
        <w:t>ero</w:t>
      </w:r>
      <w:r>
        <w:rPr>
          <w:lang w:val="es-ES"/>
        </w:rPr>
        <w:t xml:space="preserve"> me</w:t>
      </w:r>
      <w:r w:rsidRPr="00B4232B">
        <w:rPr>
          <w:lang w:val="es-ES"/>
        </w:rPr>
        <w:t xml:space="preserve"> gustaría subrayar varias cuestiones. Lo primero, la falta de r</w:t>
      </w:r>
      <w:r>
        <w:rPr>
          <w:lang w:val="es-ES"/>
        </w:rPr>
        <w:t xml:space="preserve">igor de un gobierno supuestamente solvente. </w:t>
      </w:r>
      <w:r w:rsidRPr="00686B72">
        <w:rPr>
          <w:lang w:val="eu-ES"/>
        </w:rPr>
        <w:t xml:space="preserve">Eta ez da zurea bakarrik kontua, akats orokortua da. Nik uste </w:t>
      </w:r>
      <w:r>
        <w:rPr>
          <w:lang w:val="eu-ES"/>
        </w:rPr>
        <w:t>dut gai honetan onartezina dela seriotasun falta. E</w:t>
      </w:r>
      <w:r w:rsidRPr="00686B72">
        <w:rPr>
          <w:lang w:val="eu-ES"/>
        </w:rPr>
        <w:t>ta seriotasun falta ikusten da</w:t>
      </w:r>
      <w:r>
        <w:rPr>
          <w:lang w:val="eu-ES"/>
        </w:rPr>
        <w:t>. A</w:t>
      </w:r>
      <w:r w:rsidRPr="00686B72">
        <w:rPr>
          <w:lang w:val="eu-ES"/>
        </w:rPr>
        <w:t>urrekontuen klabeak aurkeztu zirenean esan zen bi ga</w:t>
      </w:r>
      <w:r>
        <w:rPr>
          <w:lang w:val="eu-ES"/>
        </w:rPr>
        <w:t xml:space="preserve">uza azpimarragarri egon zirela: </w:t>
      </w:r>
      <w:r w:rsidRPr="00686B72">
        <w:rPr>
          <w:lang w:val="eu-ES"/>
        </w:rPr>
        <w:t>genero ikuspegia eta Euskadi jasangarria, aurrekontu klimatikoa</w:t>
      </w:r>
      <w:r>
        <w:rPr>
          <w:lang w:val="eu-ES"/>
        </w:rPr>
        <w:t>. E</w:t>
      </w:r>
      <w:r w:rsidRPr="00686B72">
        <w:rPr>
          <w:lang w:val="eu-ES"/>
        </w:rPr>
        <w:t>ta esat</w:t>
      </w:r>
      <w:r>
        <w:rPr>
          <w:lang w:val="eu-ES"/>
        </w:rPr>
        <w:t>en zen 540 milioi egongo zirela.</w:t>
      </w:r>
    </w:p>
    <w:p w:rsidR="009965A3" w:rsidRDefault="009965A3" w:rsidP="00BB6F38">
      <w:pPr>
        <w:pStyle w:val="Texto"/>
        <w:rPr>
          <w:lang w:val="eu-ES"/>
        </w:rPr>
      </w:pPr>
    </w:p>
    <w:p w:rsidR="009965A3" w:rsidRPr="00352297" w:rsidRDefault="009965A3" w:rsidP="00BB6F38">
      <w:pPr>
        <w:pStyle w:val="Texto"/>
        <w:rPr>
          <w:lang w:val="eu-ES"/>
        </w:rPr>
      </w:pPr>
      <w:r>
        <w:rPr>
          <w:lang w:val="eu-ES"/>
        </w:rPr>
        <w:t>Ikus Euskadi j</w:t>
      </w:r>
      <w:r w:rsidRPr="00686B72">
        <w:rPr>
          <w:lang w:val="eu-ES"/>
        </w:rPr>
        <w:t xml:space="preserve">asangarria </w:t>
      </w:r>
      <w:r>
        <w:rPr>
          <w:lang w:val="eu-ES"/>
        </w:rPr>
        <w:t xml:space="preserve">eranskina. Ikusten dugunean </w:t>
      </w:r>
      <w:r w:rsidRPr="00686B72">
        <w:rPr>
          <w:lang w:val="eu-ES"/>
        </w:rPr>
        <w:t>Euskadi jasangarria era</w:t>
      </w:r>
      <w:r>
        <w:rPr>
          <w:lang w:val="eu-ES"/>
        </w:rPr>
        <w:t>ns</w:t>
      </w:r>
      <w:r w:rsidRPr="00686B72">
        <w:rPr>
          <w:lang w:val="eu-ES"/>
        </w:rPr>
        <w:t>kina</w:t>
      </w:r>
      <w:r>
        <w:rPr>
          <w:lang w:val="eu-ES"/>
        </w:rPr>
        <w:t>, jada,</w:t>
      </w:r>
      <w:r w:rsidRPr="00686B72">
        <w:rPr>
          <w:lang w:val="eu-ES"/>
        </w:rPr>
        <w:t xml:space="preserve"> ez dira 540 milioi</w:t>
      </w:r>
      <w:r>
        <w:rPr>
          <w:lang w:val="eu-ES"/>
        </w:rPr>
        <w:t>;</w:t>
      </w:r>
      <w:r w:rsidRPr="00686B72">
        <w:rPr>
          <w:lang w:val="eu-ES"/>
        </w:rPr>
        <w:t xml:space="preserve"> 510 milioi dira</w:t>
      </w:r>
      <w:r>
        <w:rPr>
          <w:lang w:val="eu-ES"/>
        </w:rPr>
        <w:t xml:space="preserve">. O </w:t>
      </w:r>
      <w:proofErr w:type="spellStart"/>
      <w:r>
        <w:rPr>
          <w:lang w:val="eu-ES"/>
        </w:rPr>
        <w:t>sea</w:t>
      </w:r>
      <w:proofErr w:type="spellEnd"/>
      <w:r>
        <w:rPr>
          <w:lang w:val="eu-ES"/>
        </w:rPr>
        <w:t>,</w:t>
      </w:r>
      <w:r w:rsidRPr="00686B72">
        <w:rPr>
          <w:lang w:val="eu-ES"/>
        </w:rPr>
        <w:t xml:space="preserve"> dokumentu berean</w:t>
      </w:r>
      <w:r>
        <w:rPr>
          <w:lang w:val="eu-ES"/>
        </w:rPr>
        <w:t>,</w:t>
      </w:r>
      <w:r w:rsidRPr="00686B72">
        <w:rPr>
          <w:lang w:val="eu-ES"/>
        </w:rPr>
        <w:t xml:space="preserve"> 30 milioi desagerrarazi dituzue. Iruditzen zaizue hori gobernu serio baten benetako arik</w:t>
      </w:r>
      <w:r>
        <w:rPr>
          <w:lang w:val="eu-ES"/>
        </w:rPr>
        <w:t>eta bat kontsideratu dezakegula?</w:t>
      </w:r>
      <w:r w:rsidRPr="00686B72">
        <w:rPr>
          <w:lang w:val="eu-ES"/>
        </w:rPr>
        <w:t xml:space="preserve"> Nik</w:t>
      </w:r>
      <w:r>
        <w:rPr>
          <w:lang w:val="eu-ES"/>
        </w:rPr>
        <w:t>,</w:t>
      </w:r>
      <w:r w:rsidRPr="00686B72">
        <w:rPr>
          <w:lang w:val="eu-ES"/>
        </w:rPr>
        <w:t xml:space="preserve"> ez, </w:t>
      </w:r>
      <w:r w:rsidRPr="00686B72">
        <w:rPr>
          <w:lang w:val="eu-ES"/>
        </w:rPr>
        <w:lastRenderedPageBreak/>
        <w:t>behintzat</w:t>
      </w:r>
      <w:r>
        <w:rPr>
          <w:lang w:val="eu-ES"/>
        </w:rPr>
        <w:t>. Zure S</w:t>
      </w:r>
      <w:r w:rsidRPr="00686B72">
        <w:rPr>
          <w:lang w:val="eu-ES"/>
        </w:rPr>
        <w:t>ailean ere</w:t>
      </w:r>
      <w:r>
        <w:rPr>
          <w:lang w:val="eu-ES"/>
        </w:rPr>
        <w:t>,</w:t>
      </w:r>
      <w:r w:rsidRPr="00686B72">
        <w:rPr>
          <w:lang w:val="eu-ES"/>
        </w:rPr>
        <w:t xml:space="preserve"> badago </w:t>
      </w:r>
      <w:r>
        <w:rPr>
          <w:lang w:val="eu-ES"/>
        </w:rPr>
        <w:t>desglosea. E</w:t>
      </w:r>
      <w:r w:rsidRPr="00686B72">
        <w:rPr>
          <w:lang w:val="eu-ES"/>
        </w:rPr>
        <w:t>ta</w:t>
      </w:r>
      <w:r>
        <w:rPr>
          <w:lang w:val="eu-ES"/>
        </w:rPr>
        <w:t>, aurkeztu zenuen ar</w:t>
      </w:r>
      <w:r w:rsidRPr="00686B72">
        <w:rPr>
          <w:lang w:val="eu-ES"/>
        </w:rPr>
        <w:t>tean</w:t>
      </w:r>
      <w:r>
        <w:rPr>
          <w:lang w:val="eu-ES"/>
        </w:rPr>
        <w:t xml:space="preserve">, desfase bat; gero, nahi baduzu, </w:t>
      </w:r>
      <w:r w:rsidRPr="00686B72">
        <w:rPr>
          <w:lang w:val="eu-ES"/>
        </w:rPr>
        <w:t>azalduko d</w:t>
      </w:r>
      <w:r>
        <w:rPr>
          <w:lang w:val="eu-ES"/>
        </w:rPr>
        <w:t>iz</w:t>
      </w:r>
      <w:r w:rsidRPr="00686B72">
        <w:rPr>
          <w:lang w:val="eu-ES"/>
        </w:rPr>
        <w:t>u</w:t>
      </w:r>
      <w:r>
        <w:rPr>
          <w:lang w:val="eu-ES"/>
        </w:rPr>
        <w:t>t</w:t>
      </w:r>
      <w:r w:rsidRPr="00352297">
        <w:rPr>
          <w:lang w:val="eu-ES"/>
        </w:rPr>
        <w:t>.</w:t>
      </w:r>
    </w:p>
    <w:p w:rsidR="009965A3" w:rsidRPr="00352297" w:rsidRDefault="009965A3" w:rsidP="00BB6F38">
      <w:pPr>
        <w:pStyle w:val="Texto"/>
        <w:rPr>
          <w:lang w:val="eu-ES"/>
        </w:rPr>
      </w:pPr>
    </w:p>
    <w:p w:rsidR="009965A3" w:rsidRDefault="009965A3" w:rsidP="00BB6F38">
      <w:pPr>
        <w:pStyle w:val="Texto"/>
        <w:rPr>
          <w:lang w:val="es-ES"/>
        </w:rPr>
      </w:pPr>
      <w:r>
        <w:rPr>
          <w:lang w:val="es-ES"/>
        </w:rPr>
        <w:t>P</w:t>
      </w:r>
      <w:r w:rsidRPr="00B4232B">
        <w:rPr>
          <w:lang w:val="es-ES"/>
        </w:rPr>
        <w:t>ero</w:t>
      </w:r>
      <w:r>
        <w:rPr>
          <w:lang w:val="es-ES"/>
        </w:rPr>
        <w:t>,</w:t>
      </w:r>
      <w:r w:rsidRPr="00B4232B">
        <w:rPr>
          <w:lang w:val="es-ES"/>
        </w:rPr>
        <w:t xml:space="preserve"> sobre</w:t>
      </w:r>
      <w:r>
        <w:rPr>
          <w:lang w:val="es-ES"/>
        </w:rPr>
        <w:t xml:space="preserve"> </w:t>
      </w:r>
      <w:r w:rsidRPr="00B4232B">
        <w:rPr>
          <w:lang w:val="es-ES"/>
        </w:rPr>
        <w:t>las partidas concretas que uste</w:t>
      </w:r>
      <w:r>
        <w:rPr>
          <w:lang w:val="es-ES"/>
        </w:rPr>
        <w:t>d ha anunciado,</w:t>
      </w:r>
      <w:r w:rsidRPr="00B4232B">
        <w:rPr>
          <w:lang w:val="es-ES"/>
        </w:rPr>
        <w:t xml:space="preserve"> hay mucho que decir, porque ha mezclado que lo </w:t>
      </w:r>
      <w:r>
        <w:rPr>
          <w:lang w:val="es-ES"/>
        </w:rPr>
        <w:t>es, lo que parece y</w:t>
      </w:r>
      <w:r w:rsidRPr="00B4232B">
        <w:rPr>
          <w:lang w:val="es-ES"/>
        </w:rPr>
        <w:t xml:space="preserve"> lo que no es</w:t>
      </w:r>
      <w:r>
        <w:rPr>
          <w:lang w:val="es-ES"/>
        </w:rPr>
        <w:t>. Y ha hecho un forzamiento para incluirlo todo. P</w:t>
      </w:r>
      <w:r w:rsidRPr="00B4232B">
        <w:rPr>
          <w:lang w:val="es-ES"/>
        </w:rPr>
        <w:t>ero claro</w:t>
      </w:r>
      <w:r>
        <w:rPr>
          <w:lang w:val="es-ES"/>
        </w:rPr>
        <w:t>,</w:t>
      </w:r>
      <w:r w:rsidRPr="00B4232B">
        <w:rPr>
          <w:lang w:val="es-ES"/>
        </w:rPr>
        <w:t xml:space="preserve"> en ese ejercicio de forzar las cosas</w:t>
      </w:r>
      <w:r>
        <w:rPr>
          <w:lang w:val="es-ES"/>
        </w:rPr>
        <w:t>,</w:t>
      </w:r>
      <w:r w:rsidRPr="00B4232B">
        <w:rPr>
          <w:lang w:val="es-ES"/>
        </w:rPr>
        <w:t xml:space="preserve"> lo que usted </w:t>
      </w:r>
      <w:r>
        <w:rPr>
          <w:lang w:val="es-ES"/>
        </w:rPr>
        <w:t>–</w:t>
      </w:r>
      <w:r w:rsidRPr="00B4232B">
        <w:rPr>
          <w:lang w:val="es-ES"/>
        </w:rPr>
        <w:t>a mi parecer</w:t>
      </w:r>
      <w:r>
        <w:rPr>
          <w:lang w:val="es-ES"/>
        </w:rPr>
        <w:t xml:space="preserve">– ha mostrado, </w:t>
      </w:r>
      <w:r w:rsidRPr="00B4232B">
        <w:rPr>
          <w:lang w:val="es-ES"/>
        </w:rPr>
        <w:t>un desconocimiento bastante preocupante de algunas cuestiones clave de la l</w:t>
      </w:r>
      <w:r>
        <w:rPr>
          <w:lang w:val="es-ES"/>
        </w:rPr>
        <w:t>ucha contra el cambio climático. Y en ella</w:t>
      </w:r>
      <w:r w:rsidRPr="00B4232B">
        <w:rPr>
          <w:lang w:val="es-ES"/>
        </w:rPr>
        <w:t>s me quiero centrar</w:t>
      </w:r>
      <w:r>
        <w:rPr>
          <w:lang w:val="es-ES"/>
        </w:rPr>
        <w:t>, a ver</w:t>
      </w:r>
      <w:r w:rsidRPr="00B4232B">
        <w:rPr>
          <w:lang w:val="es-ES"/>
        </w:rPr>
        <w:t xml:space="preserve"> si</w:t>
      </w:r>
      <w:r>
        <w:rPr>
          <w:lang w:val="es-ES"/>
        </w:rPr>
        <w:t xml:space="preserve"> </w:t>
      </w:r>
      <w:r w:rsidRPr="00B4232B">
        <w:rPr>
          <w:lang w:val="es-ES"/>
        </w:rPr>
        <w:t>d</w:t>
      </w:r>
      <w:r>
        <w:rPr>
          <w:lang w:val="es-ES"/>
        </w:rPr>
        <w:t>e</w:t>
      </w:r>
      <w:r w:rsidRPr="00B4232B">
        <w:rPr>
          <w:lang w:val="es-ES"/>
        </w:rPr>
        <w:t xml:space="preserve"> una vez </w:t>
      </w:r>
      <w:r>
        <w:rPr>
          <w:lang w:val="es-ES"/>
        </w:rPr>
        <w:t>dejamos algunas cosas zanjadas.</w:t>
      </w:r>
    </w:p>
    <w:p w:rsidR="009965A3" w:rsidRDefault="009965A3" w:rsidP="00BB6F38">
      <w:pPr>
        <w:pStyle w:val="Texto"/>
        <w:rPr>
          <w:lang w:val="es-ES"/>
        </w:rPr>
      </w:pPr>
    </w:p>
    <w:p w:rsidR="009965A3" w:rsidRDefault="009965A3" w:rsidP="00BB6F38">
      <w:pPr>
        <w:pStyle w:val="Texto"/>
        <w:rPr>
          <w:lang w:val="eu-ES"/>
        </w:rPr>
      </w:pPr>
      <w:r>
        <w:rPr>
          <w:lang w:val="eu-ES"/>
        </w:rPr>
        <w:t>Eta, aurretik</w:t>
      </w:r>
      <w:r w:rsidRPr="00B4232B">
        <w:rPr>
          <w:lang w:val="eu-ES"/>
        </w:rPr>
        <w:t xml:space="preserve"> bada ere, duda bat argitu nahi du</w:t>
      </w:r>
      <w:r>
        <w:rPr>
          <w:lang w:val="eu-ES"/>
        </w:rPr>
        <w:t>t</w:t>
      </w:r>
      <w:r w:rsidRPr="00B4232B">
        <w:rPr>
          <w:lang w:val="eu-ES"/>
        </w:rPr>
        <w:t>. Hau</w:t>
      </w:r>
      <w:r>
        <w:rPr>
          <w:lang w:val="eu-ES"/>
        </w:rPr>
        <w:t>, galdera moduan doa: eranskin klimatikoan, zure departamentuan, e</w:t>
      </w:r>
      <w:r w:rsidRPr="00B4232B">
        <w:rPr>
          <w:lang w:val="eu-ES"/>
        </w:rPr>
        <w:t>z da agertzen elektrizitate berri</w:t>
      </w:r>
      <w:r>
        <w:rPr>
          <w:lang w:val="eu-ES"/>
        </w:rPr>
        <w:t xml:space="preserve">ztagarrien </w:t>
      </w:r>
      <w:r w:rsidRPr="00B4232B">
        <w:rPr>
          <w:lang w:val="eu-ES"/>
        </w:rPr>
        <w:t>erosketari</w:t>
      </w:r>
      <w:r>
        <w:rPr>
          <w:lang w:val="eu-ES"/>
        </w:rPr>
        <w:t>k, e</w:t>
      </w:r>
      <w:r w:rsidRPr="00B4232B">
        <w:rPr>
          <w:lang w:val="eu-ES"/>
        </w:rPr>
        <w:t>ta beste batz</w:t>
      </w:r>
      <w:r>
        <w:rPr>
          <w:lang w:val="eu-ES"/>
        </w:rPr>
        <w:t xml:space="preserve">uetan agertzen da. Zergatik da hau? </w:t>
      </w:r>
      <w:r w:rsidRPr="00B4232B">
        <w:rPr>
          <w:lang w:val="eu-ES"/>
        </w:rPr>
        <w:t>Zergatik</w:t>
      </w:r>
      <w:r>
        <w:rPr>
          <w:lang w:val="eu-ES"/>
        </w:rPr>
        <w:t>,</w:t>
      </w:r>
      <w:r w:rsidRPr="00B4232B">
        <w:rPr>
          <w:lang w:val="eu-ES"/>
        </w:rPr>
        <w:t xml:space="preserve"> adibide</w:t>
      </w:r>
      <w:r>
        <w:rPr>
          <w:lang w:val="eu-ES"/>
        </w:rPr>
        <w:t xml:space="preserve">z, ez da sartzen </w:t>
      </w:r>
      <w:proofErr w:type="spellStart"/>
      <w:r>
        <w:rPr>
          <w:lang w:val="eu-ES"/>
        </w:rPr>
        <w:t>Euskotrenbide</w:t>
      </w:r>
      <w:proofErr w:type="spellEnd"/>
      <w:r>
        <w:rPr>
          <w:lang w:val="eu-ES"/>
        </w:rPr>
        <w:t xml:space="preserve"> S</w:t>
      </w:r>
      <w:r w:rsidRPr="00B4232B">
        <w:rPr>
          <w:lang w:val="eu-ES"/>
        </w:rPr>
        <w:t>arearentzako elektrizitat</w:t>
      </w:r>
      <w:r>
        <w:rPr>
          <w:lang w:val="eu-ES"/>
        </w:rPr>
        <w:t xml:space="preserve">e berde partidarik? Harritu nau. O </w:t>
      </w:r>
      <w:proofErr w:type="spellStart"/>
      <w:r w:rsidRPr="00B4232B">
        <w:rPr>
          <w:lang w:val="eu-ES"/>
        </w:rPr>
        <w:t>sea</w:t>
      </w:r>
      <w:proofErr w:type="spellEnd"/>
      <w:r>
        <w:rPr>
          <w:lang w:val="eu-ES"/>
        </w:rPr>
        <w:t>, dagoeneko, berdea erosten delako, eta a</w:t>
      </w:r>
      <w:r w:rsidRPr="00B4232B">
        <w:rPr>
          <w:lang w:val="eu-ES"/>
        </w:rPr>
        <w:t>haztu zaizue jartzea</w:t>
      </w:r>
      <w:r>
        <w:rPr>
          <w:lang w:val="eu-ES"/>
        </w:rPr>
        <w:t xml:space="preserve">, edo nola da asuntoa? Sin </w:t>
      </w:r>
      <w:proofErr w:type="spellStart"/>
      <w:r>
        <w:rPr>
          <w:lang w:val="eu-ES"/>
        </w:rPr>
        <w:t>más</w:t>
      </w:r>
      <w:proofErr w:type="spellEnd"/>
      <w:r>
        <w:rPr>
          <w:lang w:val="eu-ES"/>
        </w:rPr>
        <w:t>, hori, ga</w:t>
      </w:r>
      <w:r w:rsidRPr="00B4232B">
        <w:rPr>
          <w:lang w:val="eu-ES"/>
        </w:rPr>
        <w:t>ldera bezala uzten dizut.</w:t>
      </w:r>
      <w:r>
        <w:rPr>
          <w:lang w:val="eu-ES"/>
        </w:rPr>
        <w:t xml:space="preserve"> Bestea da, bestea da… B</w:t>
      </w:r>
      <w:r w:rsidRPr="00B4232B">
        <w:rPr>
          <w:lang w:val="eu-ES"/>
        </w:rPr>
        <w:t>ueno</w:t>
      </w:r>
      <w:r>
        <w:rPr>
          <w:lang w:val="eu-ES"/>
        </w:rPr>
        <w:t>,</w:t>
      </w:r>
      <w:r w:rsidRPr="00B4232B">
        <w:rPr>
          <w:lang w:val="eu-ES"/>
        </w:rPr>
        <w:t xml:space="preserve"> itxi nahi dudan eztabaidetako bat, ezta</w:t>
      </w:r>
      <w:r>
        <w:rPr>
          <w:lang w:val="eu-ES"/>
        </w:rPr>
        <w:t>?</w:t>
      </w:r>
    </w:p>
    <w:p w:rsidR="009965A3" w:rsidRDefault="009965A3" w:rsidP="00BB6F38">
      <w:pPr>
        <w:pStyle w:val="Texto"/>
        <w:rPr>
          <w:lang w:val="eu-ES"/>
        </w:rPr>
      </w:pPr>
    </w:p>
    <w:p w:rsidR="009965A3" w:rsidRPr="00B4232B" w:rsidRDefault="00DB12BB" w:rsidP="00BB6F38">
      <w:pPr>
        <w:pStyle w:val="Texto"/>
        <w:rPr>
          <w:lang w:val="es-ES"/>
        </w:rPr>
      </w:pPr>
      <w:r>
        <w:rPr>
          <w:lang w:val="eu-ES"/>
        </w:rPr>
        <w:t xml:space="preserve">Bat da </w:t>
      </w:r>
      <w:proofErr w:type="spellStart"/>
      <w:r>
        <w:rPr>
          <w:lang w:val="eu-ES"/>
        </w:rPr>
        <w:t>R</w:t>
      </w:r>
      <w:r w:rsidR="009965A3">
        <w:rPr>
          <w:lang w:val="eu-ES"/>
        </w:rPr>
        <w:t>enove</w:t>
      </w:r>
      <w:proofErr w:type="spellEnd"/>
      <w:r w:rsidR="009965A3">
        <w:rPr>
          <w:lang w:val="eu-ES"/>
        </w:rPr>
        <w:t xml:space="preserve"> p</w:t>
      </w:r>
      <w:r w:rsidR="009965A3" w:rsidRPr="00B4232B">
        <w:rPr>
          <w:lang w:val="eu-ES"/>
        </w:rPr>
        <w:t>lanaren</w:t>
      </w:r>
      <w:r w:rsidR="009965A3">
        <w:rPr>
          <w:lang w:val="eu-ES"/>
        </w:rPr>
        <w:t>a. Z</w:t>
      </w:r>
      <w:r w:rsidR="009965A3" w:rsidRPr="00B4232B">
        <w:rPr>
          <w:lang w:val="eu-ES"/>
        </w:rPr>
        <w:t>uk sartu duzu</w:t>
      </w:r>
      <w:r w:rsidR="009965A3">
        <w:rPr>
          <w:lang w:val="eu-ES"/>
        </w:rPr>
        <w:t xml:space="preserve">, klima larrialdi partidetan. </w:t>
      </w:r>
      <w:proofErr w:type="spellStart"/>
      <w:r w:rsidR="009965A3">
        <w:rPr>
          <w:lang w:val="eu-ES"/>
        </w:rPr>
        <w:t>Yo</w:t>
      </w:r>
      <w:proofErr w:type="spellEnd"/>
      <w:r w:rsidR="009965A3">
        <w:rPr>
          <w:lang w:val="eu-ES"/>
        </w:rPr>
        <w:t xml:space="preserve"> </w:t>
      </w:r>
      <w:proofErr w:type="spellStart"/>
      <w:r w:rsidR="009965A3">
        <w:rPr>
          <w:lang w:val="eu-ES"/>
        </w:rPr>
        <w:t>le</w:t>
      </w:r>
      <w:proofErr w:type="spellEnd"/>
      <w:r w:rsidR="009965A3">
        <w:rPr>
          <w:lang w:val="eu-ES"/>
        </w:rPr>
        <w:t xml:space="preserve"> </w:t>
      </w:r>
      <w:r w:rsidR="009965A3">
        <w:rPr>
          <w:lang w:val="es-ES"/>
        </w:rPr>
        <w:t>dije</w:t>
      </w:r>
      <w:r>
        <w:rPr>
          <w:lang w:val="es-ES"/>
        </w:rPr>
        <w:t xml:space="preserve"> en comisión</w:t>
      </w:r>
      <w:r w:rsidR="009965A3">
        <w:rPr>
          <w:lang w:val="es-ES"/>
        </w:rPr>
        <w:t xml:space="preserve"> que op</w:t>
      </w:r>
      <w:r w:rsidR="009965A3" w:rsidRPr="00B4232B">
        <w:rPr>
          <w:lang w:val="es-ES"/>
        </w:rPr>
        <w:t xml:space="preserve">inábamos </w:t>
      </w:r>
      <w:r w:rsidR="009965A3">
        <w:rPr>
          <w:lang w:val="es-ES"/>
        </w:rPr>
        <w:t xml:space="preserve">que </w:t>
      </w:r>
      <w:r w:rsidR="009965A3" w:rsidRPr="00B4232B">
        <w:rPr>
          <w:lang w:val="es-ES"/>
        </w:rPr>
        <w:t xml:space="preserve">el plan </w:t>
      </w:r>
      <w:proofErr w:type="spellStart"/>
      <w:r>
        <w:rPr>
          <w:lang w:val="es-ES"/>
        </w:rPr>
        <w:t>R</w:t>
      </w:r>
      <w:r w:rsidR="009965A3" w:rsidRPr="00B4232B">
        <w:rPr>
          <w:lang w:val="es-ES"/>
        </w:rPr>
        <w:t>enove</w:t>
      </w:r>
      <w:proofErr w:type="spellEnd"/>
      <w:r w:rsidR="009965A3" w:rsidRPr="00B4232B">
        <w:rPr>
          <w:lang w:val="es-ES"/>
        </w:rPr>
        <w:t xml:space="preserve"> para gasolina…</w:t>
      </w:r>
    </w:p>
    <w:p w:rsidR="009965A3" w:rsidRPr="00B4232B" w:rsidRDefault="009965A3" w:rsidP="00BB6F38">
      <w:pPr>
        <w:pStyle w:val="Texto"/>
        <w:rPr>
          <w:lang w:val="eu-ES"/>
        </w:rPr>
      </w:pPr>
    </w:p>
    <w:p w:rsidR="009965A3" w:rsidRPr="00B4232B" w:rsidRDefault="009965A3" w:rsidP="00BB6F38">
      <w:pPr>
        <w:pStyle w:val="Texto"/>
        <w:rPr>
          <w:lang w:val="eu-ES"/>
        </w:rPr>
      </w:pPr>
      <w:r w:rsidRPr="00B4232B">
        <w:rPr>
          <w:lang w:val="eu-ES"/>
        </w:rPr>
        <w:t>(6. zintaren amaiera)</w:t>
      </w:r>
    </w:p>
    <w:p w:rsidR="009965A3" w:rsidRDefault="009965A3" w:rsidP="00BB6F38">
      <w:pPr>
        <w:pStyle w:val="Texto"/>
        <w:rPr>
          <w:lang w:val="eu-ES"/>
        </w:rPr>
      </w:pPr>
      <w:r w:rsidRPr="00CD50FD">
        <w:rPr>
          <w:lang w:val="eu-ES"/>
        </w:rPr>
        <w:t>(</w:t>
      </w:r>
      <w:r>
        <w:rPr>
          <w:lang w:val="eu-ES"/>
        </w:rPr>
        <w:t>7</w:t>
      </w:r>
      <w:r w:rsidRPr="00CD50FD">
        <w:rPr>
          <w:lang w:val="eu-ES"/>
        </w:rPr>
        <w:t>. zintaren hasiera)</w:t>
      </w:r>
    </w:p>
    <w:p w:rsidR="009965A3" w:rsidRDefault="009965A3" w:rsidP="00BB6F38">
      <w:pPr>
        <w:pStyle w:val="Texto"/>
        <w:rPr>
          <w:lang w:val="eu-ES"/>
        </w:rPr>
      </w:pPr>
    </w:p>
    <w:p w:rsidR="009965A3" w:rsidRPr="00DB12BB" w:rsidRDefault="009965A3" w:rsidP="00DB12BB">
      <w:pPr>
        <w:pStyle w:val="Texto"/>
        <w:rPr>
          <w:lang w:val="eu-ES"/>
        </w:rPr>
      </w:pPr>
      <w:r w:rsidRPr="00B86FF1">
        <w:rPr>
          <w:lang w:val="eu-ES"/>
        </w:rPr>
        <w:t>...</w:t>
      </w:r>
      <w:r w:rsidR="00DB12BB">
        <w:rPr>
          <w:lang w:val="eu-ES"/>
        </w:rPr>
        <w:t xml:space="preserve"> B</w:t>
      </w:r>
      <w:r w:rsidRPr="00B86FF1">
        <w:rPr>
          <w:lang w:val="eu-ES"/>
        </w:rPr>
        <w:t xml:space="preserve">at da </w:t>
      </w:r>
      <w:proofErr w:type="spellStart"/>
      <w:r w:rsidRPr="00B86FF1">
        <w:rPr>
          <w:lang w:val="eu-ES"/>
        </w:rPr>
        <w:t>Renove</w:t>
      </w:r>
      <w:proofErr w:type="spellEnd"/>
      <w:r w:rsidRPr="00B86FF1">
        <w:rPr>
          <w:lang w:val="eu-ES"/>
        </w:rPr>
        <w:t xml:space="preserve"> Planarena. Zuk sartu duzu</w:t>
      </w:r>
      <w:r w:rsidR="00DB12BB">
        <w:rPr>
          <w:lang w:val="eu-ES"/>
        </w:rPr>
        <w:t>,</w:t>
      </w:r>
      <w:r w:rsidRPr="00B86FF1">
        <w:rPr>
          <w:lang w:val="eu-ES"/>
        </w:rPr>
        <w:t xml:space="preserve"> klima larrialdi partidetan.</w:t>
      </w:r>
      <w:r w:rsidR="00DB12BB">
        <w:rPr>
          <w:lang w:val="eu-ES"/>
        </w:rPr>
        <w:t xml:space="preserve"> </w:t>
      </w:r>
      <w:r>
        <w:rPr>
          <w:lang w:val="es-ES"/>
        </w:rPr>
        <w:t>Yo le</w:t>
      </w:r>
      <w:r w:rsidRPr="001F7252">
        <w:rPr>
          <w:lang w:val="es-ES"/>
        </w:rPr>
        <w:t xml:space="preserve"> dije en comisión</w:t>
      </w:r>
      <w:r>
        <w:rPr>
          <w:lang w:val="es-ES"/>
        </w:rPr>
        <w:t xml:space="preserve"> que </w:t>
      </w:r>
      <w:r w:rsidRPr="001F7252">
        <w:rPr>
          <w:lang w:val="es-ES"/>
        </w:rPr>
        <w:t xml:space="preserve">opinábamos </w:t>
      </w:r>
      <w:r>
        <w:rPr>
          <w:lang w:val="es-ES"/>
        </w:rPr>
        <w:t xml:space="preserve">que </w:t>
      </w:r>
      <w:r w:rsidRPr="001F7252">
        <w:rPr>
          <w:lang w:val="es-ES"/>
        </w:rPr>
        <w:t xml:space="preserve">el plan </w:t>
      </w:r>
      <w:proofErr w:type="spellStart"/>
      <w:r w:rsidRPr="001F7252">
        <w:rPr>
          <w:lang w:val="es-ES"/>
        </w:rPr>
        <w:t>Renove</w:t>
      </w:r>
      <w:proofErr w:type="spellEnd"/>
      <w:r w:rsidRPr="001F7252">
        <w:rPr>
          <w:lang w:val="es-ES"/>
        </w:rPr>
        <w:t xml:space="preserve"> para gasolin</w:t>
      </w:r>
      <w:r>
        <w:rPr>
          <w:lang w:val="es-ES"/>
        </w:rPr>
        <w:t xml:space="preserve">a y gasoil </w:t>
      </w:r>
      <w:r w:rsidRPr="001F7252">
        <w:rPr>
          <w:lang w:val="es-ES"/>
        </w:rPr>
        <w:t>no se podía considerar como parte de la política climática</w:t>
      </w:r>
      <w:r>
        <w:rPr>
          <w:lang w:val="es-ES"/>
        </w:rPr>
        <w:t>. Y</w:t>
      </w:r>
      <w:r w:rsidRPr="001F7252">
        <w:rPr>
          <w:lang w:val="es-ES"/>
        </w:rPr>
        <w:t xml:space="preserve"> usted me dijo</w:t>
      </w:r>
      <w:r>
        <w:rPr>
          <w:lang w:val="es-ES"/>
        </w:rPr>
        <w:t xml:space="preserve">: "Oiga, </w:t>
      </w:r>
      <w:r w:rsidRPr="001F7252">
        <w:rPr>
          <w:lang w:val="es-ES"/>
        </w:rPr>
        <w:t>señor</w:t>
      </w:r>
      <w:r>
        <w:rPr>
          <w:lang w:val="es-ES"/>
        </w:rPr>
        <w:t xml:space="preserve"> Otero</w:t>
      </w:r>
      <w:r w:rsidRPr="001F7252">
        <w:rPr>
          <w:lang w:val="es-ES"/>
        </w:rPr>
        <w:t xml:space="preserve">, yo no doy opiniones. Yo no </w:t>
      </w:r>
      <w:r>
        <w:rPr>
          <w:lang w:val="es-ES"/>
        </w:rPr>
        <w:t xml:space="preserve">le estoy dando </w:t>
      </w:r>
      <w:r w:rsidRPr="001F7252">
        <w:rPr>
          <w:lang w:val="es-ES"/>
        </w:rPr>
        <w:t xml:space="preserve">una opinión. Yo le estoy dando datos y le digo que el </w:t>
      </w:r>
      <w:proofErr w:type="spellStart"/>
      <w:r w:rsidRPr="001F7252">
        <w:rPr>
          <w:lang w:val="es-ES"/>
        </w:rPr>
        <w:t>Renove</w:t>
      </w:r>
      <w:proofErr w:type="spellEnd"/>
      <w:r w:rsidRPr="001F7252">
        <w:rPr>
          <w:lang w:val="es-ES"/>
        </w:rPr>
        <w:t xml:space="preserve"> s</w:t>
      </w:r>
      <w:r>
        <w:rPr>
          <w:lang w:val="es-ES"/>
        </w:rPr>
        <w:t xml:space="preserve">í, que </w:t>
      </w:r>
      <w:r w:rsidRPr="001F7252">
        <w:rPr>
          <w:lang w:val="es-ES"/>
        </w:rPr>
        <w:t>e</w:t>
      </w:r>
      <w:r>
        <w:rPr>
          <w:lang w:val="es-ES"/>
        </w:rPr>
        <w:t>l</w:t>
      </w:r>
      <w:r w:rsidRPr="001F7252">
        <w:rPr>
          <w:lang w:val="es-ES"/>
        </w:rPr>
        <w:t xml:space="preserve"> </w:t>
      </w:r>
      <w:proofErr w:type="spellStart"/>
      <w:r w:rsidRPr="001F7252">
        <w:rPr>
          <w:lang w:val="es-ES"/>
        </w:rPr>
        <w:t>Renove</w:t>
      </w:r>
      <w:proofErr w:type="spellEnd"/>
      <w:r w:rsidRPr="001F7252">
        <w:rPr>
          <w:lang w:val="es-ES"/>
        </w:rPr>
        <w:t xml:space="preserve"> es parte de la lucha contra el cambio </w:t>
      </w:r>
      <w:r>
        <w:rPr>
          <w:lang w:val="es-ES"/>
        </w:rPr>
        <w:t>climático". Y, claro, ese día yo no tenía tiempo pero ahora tengo un poco más.</w:t>
      </w:r>
    </w:p>
    <w:p w:rsidR="009965A3" w:rsidRDefault="009965A3" w:rsidP="00BB6F38">
      <w:pPr>
        <w:pStyle w:val="Texto"/>
        <w:rPr>
          <w:lang w:val="es-ES"/>
        </w:rPr>
      </w:pPr>
    </w:p>
    <w:p w:rsidR="009965A3" w:rsidRDefault="009965A3" w:rsidP="00BB6F38">
      <w:pPr>
        <w:pStyle w:val="Texto"/>
        <w:rPr>
          <w:lang w:val="es-ES"/>
        </w:rPr>
      </w:pPr>
      <w:r>
        <w:rPr>
          <w:lang w:val="es-ES"/>
        </w:rPr>
        <w:lastRenderedPageBreak/>
        <w:t>Y le voy a dar unos datos.</w:t>
      </w:r>
      <w:r w:rsidRPr="001F7252">
        <w:rPr>
          <w:lang w:val="es-ES"/>
        </w:rPr>
        <w:t xml:space="preserve"> </w:t>
      </w:r>
      <w:r>
        <w:rPr>
          <w:lang w:val="es-ES"/>
        </w:rPr>
        <w:t>S</w:t>
      </w:r>
      <w:r w:rsidRPr="001F7252">
        <w:rPr>
          <w:lang w:val="es-ES"/>
        </w:rPr>
        <w:t>egún antigüedad media, las emisiones medias de vehículos a sustituir y nuevos</w:t>
      </w:r>
      <w:r>
        <w:rPr>
          <w:lang w:val="es-ES"/>
        </w:rPr>
        <w:t>,</w:t>
      </w:r>
      <w:r w:rsidRPr="001F7252">
        <w:rPr>
          <w:lang w:val="es-ES"/>
        </w:rPr>
        <w:t xml:space="preserve"> el promedio de kilómetros de su vida útil</w:t>
      </w:r>
      <w:r>
        <w:rPr>
          <w:lang w:val="es-ES"/>
        </w:rPr>
        <w:t>, todo basado en estadísticas oficiales como se puede imaginar, t</w:t>
      </w:r>
      <w:r w:rsidRPr="001F7252">
        <w:rPr>
          <w:lang w:val="es-ES"/>
        </w:rPr>
        <w:t xml:space="preserve">enemos </w:t>
      </w:r>
      <w:r>
        <w:rPr>
          <w:lang w:val="es-ES"/>
        </w:rPr>
        <w:t>que en un escenario optimista ahorramos</w:t>
      </w:r>
      <w:r w:rsidRPr="001F7252">
        <w:rPr>
          <w:lang w:val="es-ES"/>
        </w:rPr>
        <w:t xml:space="preserve"> por kilómetro recorrido con los coches nuevos 50 gramos de</w:t>
      </w:r>
      <w:r>
        <w:rPr>
          <w:lang w:val="es-ES"/>
        </w:rPr>
        <w:t xml:space="preserve"> CO</w:t>
      </w:r>
      <w:r w:rsidRPr="001F7252">
        <w:rPr>
          <w:vertAlign w:val="subscript"/>
          <w:lang w:val="es-ES"/>
        </w:rPr>
        <w:t>2</w:t>
      </w:r>
      <w:r>
        <w:rPr>
          <w:lang w:val="es-ES"/>
        </w:rPr>
        <w:t xml:space="preserve">. Eso </w:t>
      </w:r>
      <w:r w:rsidRPr="001F7252">
        <w:rPr>
          <w:lang w:val="es-ES"/>
        </w:rPr>
        <w:t xml:space="preserve">significa que la vida útil del vehículo </w:t>
      </w:r>
      <w:r>
        <w:rPr>
          <w:lang w:val="es-ES"/>
        </w:rPr>
        <w:t xml:space="preserve">va a ahorrar 8,5 toneladas de </w:t>
      </w:r>
      <w:r w:rsidRPr="001F7252">
        <w:rPr>
          <w:lang w:val="es-ES"/>
        </w:rPr>
        <w:t>CO</w:t>
      </w:r>
      <w:r w:rsidRPr="001F7252">
        <w:rPr>
          <w:vertAlign w:val="subscript"/>
          <w:lang w:val="es-ES"/>
        </w:rPr>
        <w:t>2</w:t>
      </w:r>
      <w:r w:rsidRPr="001F7252">
        <w:rPr>
          <w:lang w:val="es-ES"/>
        </w:rPr>
        <w:t xml:space="preserve">. Y eso significa que si el </w:t>
      </w:r>
      <w:r>
        <w:rPr>
          <w:lang w:val="es-ES"/>
        </w:rPr>
        <w:t xml:space="preserve">Plan </w:t>
      </w:r>
      <w:proofErr w:type="spellStart"/>
      <w:r w:rsidRPr="001F7252">
        <w:rPr>
          <w:lang w:val="es-ES"/>
        </w:rPr>
        <w:t>Renove</w:t>
      </w:r>
      <w:proofErr w:type="spellEnd"/>
      <w:r w:rsidRPr="001F7252">
        <w:rPr>
          <w:lang w:val="es-ES"/>
        </w:rPr>
        <w:t xml:space="preserve"> se extiende como </w:t>
      </w:r>
      <w:r>
        <w:rPr>
          <w:lang w:val="es-ES"/>
        </w:rPr>
        <w:t>el</w:t>
      </w:r>
      <w:r w:rsidRPr="001F7252">
        <w:rPr>
          <w:lang w:val="es-ES"/>
        </w:rPr>
        <w:t xml:space="preserve"> anterior, a unos 2</w:t>
      </w:r>
      <w:r>
        <w:rPr>
          <w:lang w:val="es-ES"/>
        </w:rPr>
        <w:t>.</w:t>
      </w:r>
      <w:r w:rsidRPr="001F7252">
        <w:rPr>
          <w:lang w:val="es-ES"/>
        </w:rPr>
        <w:t xml:space="preserve">000 vehículos </w:t>
      </w:r>
      <w:r>
        <w:rPr>
          <w:lang w:val="es-ES"/>
        </w:rPr>
        <w:t xml:space="preserve">de gasolina y gasoil, </w:t>
      </w:r>
      <w:r w:rsidRPr="001F7252">
        <w:rPr>
          <w:lang w:val="es-ES"/>
        </w:rPr>
        <w:t>va a haber un ahorro de 17.000 toneladas de CO</w:t>
      </w:r>
      <w:r w:rsidRPr="001F7252">
        <w:rPr>
          <w:vertAlign w:val="subscript"/>
          <w:lang w:val="es-ES"/>
        </w:rPr>
        <w:t>2</w:t>
      </w:r>
      <w:r>
        <w:rPr>
          <w:lang w:val="es-ES"/>
        </w:rPr>
        <w:t>.</w:t>
      </w:r>
    </w:p>
    <w:p w:rsidR="009965A3" w:rsidRDefault="009965A3" w:rsidP="00BB6F38">
      <w:pPr>
        <w:pStyle w:val="Texto"/>
        <w:rPr>
          <w:lang w:val="es-ES"/>
        </w:rPr>
      </w:pPr>
    </w:p>
    <w:p w:rsidR="009965A3" w:rsidRDefault="009965A3" w:rsidP="00BB6F38">
      <w:pPr>
        <w:pStyle w:val="Texto"/>
        <w:rPr>
          <w:lang w:val="es-ES"/>
        </w:rPr>
      </w:pPr>
      <w:r w:rsidRPr="001F7252">
        <w:rPr>
          <w:lang w:val="es-ES"/>
        </w:rPr>
        <w:t>Pero esto tiene una cara</w:t>
      </w:r>
      <w:r>
        <w:rPr>
          <w:lang w:val="es-ES"/>
        </w:rPr>
        <w:t xml:space="preserve"> B, una cara B que a</w:t>
      </w:r>
      <w:r w:rsidRPr="001F7252">
        <w:rPr>
          <w:lang w:val="es-ES"/>
        </w:rPr>
        <w:t xml:space="preserve"> usted no le gusta contar, porque para medir </w:t>
      </w:r>
      <w:r>
        <w:rPr>
          <w:lang w:val="es-ES"/>
        </w:rPr>
        <w:t xml:space="preserve">el ahorro </w:t>
      </w:r>
      <w:r w:rsidRPr="001F7252">
        <w:rPr>
          <w:lang w:val="es-ES"/>
        </w:rPr>
        <w:t>real tenemos que hacer un análisis de ciclo de vida</w:t>
      </w:r>
      <w:r>
        <w:rPr>
          <w:lang w:val="es-ES"/>
        </w:rPr>
        <w:t xml:space="preserve">. Análisis de ciclo de vida que parece que usted no termina de entender, ni para el Plan </w:t>
      </w:r>
      <w:proofErr w:type="spellStart"/>
      <w:r>
        <w:rPr>
          <w:lang w:val="es-ES"/>
        </w:rPr>
        <w:t>Renove</w:t>
      </w:r>
      <w:proofErr w:type="spellEnd"/>
      <w:r>
        <w:rPr>
          <w:lang w:val="es-ES"/>
        </w:rPr>
        <w:t xml:space="preserve"> ni para el Tren de Alta Velocidad, ni para las infraestructuras en general. Es decir, para tener la</w:t>
      </w:r>
      <w:r w:rsidRPr="001F7252">
        <w:rPr>
          <w:lang w:val="es-ES"/>
        </w:rPr>
        <w:t xml:space="preserve"> foto completa</w:t>
      </w:r>
      <w:r>
        <w:rPr>
          <w:lang w:val="es-ES"/>
        </w:rPr>
        <w:t xml:space="preserve"> t</w:t>
      </w:r>
      <w:r w:rsidRPr="001F7252">
        <w:rPr>
          <w:lang w:val="es-ES"/>
        </w:rPr>
        <w:t xml:space="preserve">enemos que contar los ahorros derivados por </w:t>
      </w:r>
      <w:r>
        <w:rPr>
          <w:lang w:val="es-ES"/>
        </w:rPr>
        <w:t xml:space="preserve">el tubo de </w:t>
      </w:r>
      <w:r w:rsidRPr="001F7252">
        <w:rPr>
          <w:lang w:val="es-ES"/>
        </w:rPr>
        <w:t>escape, evidentemente, pero también las emisiones que supone</w:t>
      </w:r>
      <w:r>
        <w:rPr>
          <w:lang w:val="es-ES"/>
        </w:rPr>
        <w:t>n</w:t>
      </w:r>
      <w:r w:rsidRPr="001F7252">
        <w:rPr>
          <w:lang w:val="es-ES"/>
        </w:rPr>
        <w:t xml:space="preserve"> poner esos vehículos nuevos en la carretera</w:t>
      </w:r>
      <w:r>
        <w:rPr>
          <w:lang w:val="es-ES"/>
        </w:rPr>
        <w:t>. ¿V</w:t>
      </w:r>
      <w:r w:rsidRPr="001F7252">
        <w:rPr>
          <w:lang w:val="es-ES"/>
        </w:rPr>
        <w:t>ale</w:t>
      </w:r>
      <w:r>
        <w:rPr>
          <w:lang w:val="es-ES"/>
        </w:rPr>
        <w:t>?</w:t>
      </w:r>
    </w:p>
    <w:p w:rsidR="009965A3" w:rsidRDefault="009965A3" w:rsidP="00BB6F38">
      <w:pPr>
        <w:pStyle w:val="Texto"/>
        <w:rPr>
          <w:lang w:val="es-ES"/>
        </w:rPr>
      </w:pPr>
    </w:p>
    <w:p w:rsidR="009965A3" w:rsidRDefault="009965A3" w:rsidP="00BB6F38">
      <w:pPr>
        <w:pStyle w:val="Texto"/>
        <w:rPr>
          <w:lang w:val="es-ES"/>
        </w:rPr>
      </w:pPr>
      <w:r>
        <w:rPr>
          <w:lang w:val="es-ES"/>
        </w:rPr>
        <w:t xml:space="preserve">Y </w:t>
      </w:r>
      <w:r w:rsidRPr="001F7252">
        <w:rPr>
          <w:lang w:val="es-ES"/>
        </w:rPr>
        <w:t>y</w:t>
      </w:r>
      <w:r>
        <w:rPr>
          <w:lang w:val="es-ES"/>
        </w:rPr>
        <w:t>o le he</w:t>
      </w:r>
      <w:r w:rsidRPr="001F7252">
        <w:rPr>
          <w:lang w:val="es-ES"/>
        </w:rPr>
        <w:t xml:space="preserve"> hecho una estimación</w:t>
      </w:r>
      <w:r>
        <w:rPr>
          <w:lang w:val="es-ES"/>
        </w:rPr>
        <w:t>,</w:t>
      </w:r>
      <w:r w:rsidRPr="001F7252">
        <w:rPr>
          <w:lang w:val="es-ES"/>
        </w:rPr>
        <w:t xml:space="preserve"> también </w:t>
      </w:r>
      <w:r>
        <w:rPr>
          <w:lang w:val="es-ES"/>
        </w:rPr>
        <w:t>basada en la mejor ciencia disponible, l</w:t>
      </w:r>
      <w:r w:rsidRPr="001F7252">
        <w:rPr>
          <w:lang w:val="es-ES"/>
        </w:rPr>
        <w:t xml:space="preserve">e puedo pasar las referencias. </w:t>
      </w:r>
      <w:r>
        <w:rPr>
          <w:lang w:val="es-ES"/>
        </w:rPr>
        <w:t>P</w:t>
      </w:r>
      <w:r w:rsidRPr="001F7252">
        <w:rPr>
          <w:lang w:val="es-ES"/>
        </w:rPr>
        <w:t xml:space="preserve">oner un vehículo en la cartera </w:t>
      </w:r>
      <w:r>
        <w:rPr>
          <w:lang w:val="es-ES"/>
        </w:rPr>
        <w:t>c</w:t>
      </w:r>
      <w:r w:rsidRPr="001F7252">
        <w:rPr>
          <w:lang w:val="es-ES"/>
        </w:rPr>
        <w:t>uesta en emisiones de fabricación</w:t>
      </w:r>
      <w:r>
        <w:rPr>
          <w:lang w:val="es-ES"/>
        </w:rPr>
        <w:t>,</w:t>
      </w:r>
      <w:r w:rsidRPr="001F7252">
        <w:rPr>
          <w:lang w:val="es-ES"/>
        </w:rPr>
        <w:t xml:space="preserve"> en minería, el transporte, personas y materiales</w:t>
      </w:r>
      <w:r>
        <w:rPr>
          <w:lang w:val="es-ES"/>
        </w:rPr>
        <w:t>, en neumáticos, en</w:t>
      </w:r>
      <w:r w:rsidRPr="001F7252">
        <w:rPr>
          <w:lang w:val="es-ES"/>
        </w:rPr>
        <w:t xml:space="preserve"> renovación de maquinaria, etcétera, </w:t>
      </w:r>
      <w:r>
        <w:rPr>
          <w:lang w:val="es-ES"/>
        </w:rPr>
        <w:t>etcétera, c</w:t>
      </w:r>
      <w:r w:rsidRPr="001F7252">
        <w:rPr>
          <w:lang w:val="es-ES"/>
        </w:rPr>
        <w:t>uesta 12,4 toneladas</w:t>
      </w:r>
      <w:r>
        <w:rPr>
          <w:lang w:val="es-ES"/>
        </w:rPr>
        <w:t>. Para un P</w:t>
      </w:r>
      <w:r w:rsidRPr="001F7252">
        <w:rPr>
          <w:lang w:val="es-ES"/>
        </w:rPr>
        <w:t xml:space="preserve">lan </w:t>
      </w:r>
      <w:proofErr w:type="spellStart"/>
      <w:r>
        <w:rPr>
          <w:lang w:val="es-ES"/>
        </w:rPr>
        <w:t>R</w:t>
      </w:r>
      <w:r w:rsidRPr="001F7252">
        <w:rPr>
          <w:lang w:val="es-ES"/>
        </w:rPr>
        <w:t>enove</w:t>
      </w:r>
      <w:proofErr w:type="spellEnd"/>
      <w:r w:rsidRPr="001F7252">
        <w:rPr>
          <w:lang w:val="es-ES"/>
        </w:rPr>
        <w:t xml:space="preserve"> de 2</w:t>
      </w:r>
      <w:r>
        <w:rPr>
          <w:lang w:val="es-ES"/>
        </w:rPr>
        <w:t>.</w:t>
      </w:r>
      <w:r w:rsidRPr="001F7252">
        <w:rPr>
          <w:lang w:val="es-ES"/>
        </w:rPr>
        <w:t>000 vehículos son 24.800</w:t>
      </w:r>
      <w:r>
        <w:rPr>
          <w:lang w:val="es-ES"/>
        </w:rPr>
        <w:t xml:space="preserve"> toneladas. Es decir, que el P</w:t>
      </w:r>
      <w:r w:rsidRPr="001F7252">
        <w:rPr>
          <w:lang w:val="es-ES"/>
        </w:rPr>
        <w:t xml:space="preserve">lan </w:t>
      </w:r>
      <w:proofErr w:type="spellStart"/>
      <w:r w:rsidRPr="001F7252">
        <w:rPr>
          <w:lang w:val="es-ES"/>
        </w:rPr>
        <w:t>Renove</w:t>
      </w:r>
      <w:proofErr w:type="spellEnd"/>
      <w:r w:rsidRPr="001F7252">
        <w:rPr>
          <w:lang w:val="es-ES"/>
        </w:rPr>
        <w:t xml:space="preserve"> para </w:t>
      </w:r>
      <w:r>
        <w:rPr>
          <w:lang w:val="es-ES"/>
        </w:rPr>
        <w:t xml:space="preserve">2.000 vehículos gasolina-gasoil, diésel en promedio, supone un aumento de </w:t>
      </w:r>
      <w:r w:rsidRPr="001F7252">
        <w:rPr>
          <w:lang w:val="es-ES"/>
        </w:rPr>
        <w:t>emisiones de 7.700 toneladas de</w:t>
      </w:r>
      <w:r>
        <w:rPr>
          <w:lang w:val="es-ES"/>
        </w:rPr>
        <w:t xml:space="preserve"> CO</w:t>
      </w:r>
      <w:r w:rsidRPr="001F7252">
        <w:rPr>
          <w:vertAlign w:val="subscript"/>
          <w:lang w:val="es-ES"/>
        </w:rPr>
        <w:t>2</w:t>
      </w:r>
      <w:r w:rsidRPr="001F7252">
        <w:rPr>
          <w:lang w:val="es-ES"/>
        </w:rPr>
        <w:t xml:space="preserve">. Así que no se puede considerar el Plan </w:t>
      </w:r>
      <w:proofErr w:type="spellStart"/>
      <w:r w:rsidRPr="001F7252">
        <w:rPr>
          <w:lang w:val="es-ES"/>
        </w:rPr>
        <w:t>Renove</w:t>
      </w:r>
      <w:proofErr w:type="spellEnd"/>
      <w:r w:rsidRPr="001F7252">
        <w:rPr>
          <w:lang w:val="es-ES"/>
        </w:rPr>
        <w:t xml:space="preserve"> </w:t>
      </w:r>
      <w:r>
        <w:rPr>
          <w:lang w:val="es-ES"/>
        </w:rPr>
        <w:t xml:space="preserve">gasolina-gasoil como </w:t>
      </w:r>
      <w:r w:rsidRPr="001F7252">
        <w:rPr>
          <w:lang w:val="es-ES"/>
        </w:rPr>
        <w:t>lucha contra el cambio climático</w:t>
      </w:r>
      <w:r>
        <w:rPr>
          <w:lang w:val="es-ES"/>
        </w:rPr>
        <w:t>. Lo puede meter como apoyo a</w:t>
      </w:r>
      <w:r w:rsidRPr="001F7252">
        <w:rPr>
          <w:lang w:val="es-ES"/>
        </w:rPr>
        <w:t xml:space="preserve"> concesionarios, como ayuda al consumidor </w:t>
      </w:r>
      <w:r>
        <w:rPr>
          <w:lang w:val="es-ES"/>
        </w:rPr>
        <w:t>–</w:t>
      </w:r>
      <w:r w:rsidRPr="001F7252">
        <w:rPr>
          <w:lang w:val="es-ES"/>
        </w:rPr>
        <w:t>regresiva, porque no tiene criterios de renta</w:t>
      </w:r>
      <w:r>
        <w:rPr>
          <w:lang w:val="es-ES"/>
        </w:rPr>
        <w:t xml:space="preserve">–, como </w:t>
      </w:r>
      <w:r w:rsidRPr="001F7252">
        <w:rPr>
          <w:lang w:val="es-ES"/>
        </w:rPr>
        <w:t>propaganda electoral si lo hace</w:t>
      </w:r>
      <w:r>
        <w:rPr>
          <w:lang w:val="es-ES"/>
        </w:rPr>
        <w:t xml:space="preserve"> e</w:t>
      </w:r>
      <w:r w:rsidRPr="001F7252">
        <w:rPr>
          <w:lang w:val="es-ES"/>
        </w:rPr>
        <w:t>n un buen momen</w:t>
      </w:r>
      <w:r>
        <w:rPr>
          <w:lang w:val="es-ES"/>
        </w:rPr>
        <w:t>to. Incluso le admito que pueda</w:t>
      </w:r>
      <w:r w:rsidRPr="001F7252">
        <w:rPr>
          <w:lang w:val="es-ES"/>
        </w:rPr>
        <w:t xml:space="preserve"> plantearlo como mejora de la calidad de</w:t>
      </w:r>
      <w:r>
        <w:rPr>
          <w:lang w:val="es-ES"/>
        </w:rPr>
        <w:t>l</w:t>
      </w:r>
      <w:r w:rsidRPr="001F7252">
        <w:rPr>
          <w:lang w:val="es-ES"/>
        </w:rPr>
        <w:t xml:space="preserve"> aire</w:t>
      </w:r>
      <w:r>
        <w:rPr>
          <w:lang w:val="es-ES"/>
        </w:rPr>
        <w:t xml:space="preserve"> en el entorno urbano</w:t>
      </w:r>
      <w:r w:rsidRPr="001F7252">
        <w:rPr>
          <w:lang w:val="es-ES"/>
        </w:rPr>
        <w:t xml:space="preserve"> pero nunca</w:t>
      </w:r>
      <w:r>
        <w:rPr>
          <w:lang w:val="es-ES"/>
        </w:rPr>
        <w:t>,</w:t>
      </w:r>
      <w:r w:rsidRPr="001F7252">
        <w:rPr>
          <w:lang w:val="es-ES"/>
        </w:rPr>
        <w:t xml:space="preserve"> nunca se puede meter el Plan </w:t>
      </w:r>
      <w:proofErr w:type="spellStart"/>
      <w:r w:rsidRPr="001F7252">
        <w:rPr>
          <w:lang w:val="es-ES"/>
        </w:rPr>
        <w:t>Renove</w:t>
      </w:r>
      <w:proofErr w:type="spellEnd"/>
      <w:r w:rsidRPr="001F7252">
        <w:rPr>
          <w:lang w:val="es-ES"/>
        </w:rPr>
        <w:t xml:space="preserve"> como lucha contra el cambio climático, a no ser </w:t>
      </w:r>
      <w:r>
        <w:rPr>
          <w:lang w:val="es-ES"/>
        </w:rPr>
        <w:t>que</w:t>
      </w:r>
      <w:r w:rsidRPr="001F7252">
        <w:rPr>
          <w:lang w:val="es-ES"/>
        </w:rPr>
        <w:t xml:space="preserve"> quieran manipular</w:t>
      </w:r>
      <w:r>
        <w:rPr>
          <w:lang w:val="es-ES"/>
        </w:rPr>
        <w:t>.</w:t>
      </w:r>
    </w:p>
    <w:p w:rsidR="009965A3" w:rsidRDefault="009965A3" w:rsidP="00BB6F38">
      <w:pPr>
        <w:pStyle w:val="Texto"/>
        <w:rPr>
          <w:lang w:val="es-ES"/>
        </w:rPr>
      </w:pPr>
    </w:p>
    <w:p w:rsidR="009965A3" w:rsidRDefault="009965A3" w:rsidP="00BB6F38">
      <w:pPr>
        <w:pStyle w:val="Texto"/>
        <w:rPr>
          <w:lang w:val="es-ES"/>
        </w:rPr>
      </w:pPr>
      <w:r>
        <w:rPr>
          <w:lang w:val="es-ES"/>
        </w:rPr>
        <w:lastRenderedPageBreak/>
        <w:t xml:space="preserve">Y </w:t>
      </w:r>
      <w:r w:rsidRPr="001F7252">
        <w:rPr>
          <w:lang w:val="es-ES"/>
        </w:rPr>
        <w:t xml:space="preserve">la otra cuestión y </w:t>
      </w:r>
      <w:r>
        <w:rPr>
          <w:lang w:val="es-ES"/>
        </w:rPr>
        <w:t xml:space="preserve">quiero </w:t>
      </w:r>
      <w:r w:rsidRPr="001F7252">
        <w:rPr>
          <w:lang w:val="es-ES"/>
        </w:rPr>
        <w:t>hablar de la joya de la Corona</w:t>
      </w:r>
      <w:r>
        <w:rPr>
          <w:lang w:val="es-ES"/>
        </w:rPr>
        <w:t>. El tema del Tren de A</w:t>
      </w:r>
      <w:r w:rsidRPr="001F7252">
        <w:rPr>
          <w:lang w:val="es-ES"/>
        </w:rPr>
        <w:t xml:space="preserve">lta </w:t>
      </w:r>
      <w:r>
        <w:rPr>
          <w:lang w:val="es-ES"/>
        </w:rPr>
        <w:t>V</w:t>
      </w:r>
      <w:r w:rsidRPr="001F7252">
        <w:rPr>
          <w:lang w:val="es-ES"/>
        </w:rPr>
        <w:t>elocidad y la variante</w:t>
      </w:r>
      <w:r>
        <w:rPr>
          <w:lang w:val="es-ES"/>
        </w:rPr>
        <w:t>-</w:t>
      </w:r>
      <w:r w:rsidRPr="001F7252">
        <w:rPr>
          <w:lang w:val="es-ES"/>
        </w:rPr>
        <w:t>sur ferroviaria, porque es especialmente sangrante y tiene un gran peso específico</w:t>
      </w:r>
      <w:r>
        <w:rPr>
          <w:lang w:val="es-ES"/>
        </w:rPr>
        <w:t xml:space="preserve"> en</w:t>
      </w:r>
      <w:r w:rsidRPr="001F7252">
        <w:rPr>
          <w:lang w:val="es-ES"/>
        </w:rPr>
        <w:t xml:space="preserve"> los presupuestos climáticos, p</w:t>
      </w:r>
      <w:r>
        <w:rPr>
          <w:lang w:val="es-ES"/>
        </w:rPr>
        <w:t xml:space="preserve">orque si sacamos esta partida se nos cae </w:t>
      </w:r>
      <w:r w:rsidRPr="001F7252">
        <w:rPr>
          <w:lang w:val="es-ES"/>
        </w:rPr>
        <w:t>el 20</w:t>
      </w:r>
      <w:r>
        <w:rPr>
          <w:lang w:val="es-ES"/>
        </w:rPr>
        <w:t> </w:t>
      </w:r>
      <w:r w:rsidRPr="001F7252">
        <w:rPr>
          <w:lang w:val="es-ES"/>
        </w:rPr>
        <w:t>% de los presupuestos climáticos</w:t>
      </w:r>
      <w:r>
        <w:rPr>
          <w:lang w:val="es-ES"/>
        </w:rPr>
        <w:t>.</w:t>
      </w:r>
    </w:p>
    <w:p w:rsidR="009965A3" w:rsidRDefault="009965A3" w:rsidP="00BB6F38">
      <w:pPr>
        <w:pStyle w:val="Texto"/>
        <w:rPr>
          <w:lang w:val="es-ES"/>
        </w:rPr>
      </w:pPr>
    </w:p>
    <w:p w:rsidR="009965A3" w:rsidRDefault="009965A3" w:rsidP="00BB6F38">
      <w:pPr>
        <w:pStyle w:val="Texto"/>
        <w:rPr>
          <w:lang w:val="es-ES"/>
        </w:rPr>
      </w:pPr>
      <w:r>
        <w:rPr>
          <w:lang w:val="es-ES"/>
        </w:rPr>
        <w:t>Y</w:t>
      </w:r>
      <w:r w:rsidRPr="001F7252">
        <w:rPr>
          <w:lang w:val="es-ES"/>
        </w:rPr>
        <w:t xml:space="preserve"> yo le digo</w:t>
      </w:r>
      <w:r>
        <w:rPr>
          <w:lang w:val="es-ES"/>
        </w:rPr>
        <w:t xml:space="preserve"> que hay al menos</w:t>
      </w:r>
      <w:r w:rsidRPr="001F7252">
        <w:rPr>
          <w:lang w:val="es-ES"/>
        </w:rPr>
        <w:t xml:space="preserve"> cuatro motivos por los que usted</w:t>
      </w:r>
      <w:r>
        <w:rPr>
          <w:lang w:val="es-ES"/>
        </w:rPr>
        <w:t>,</w:t>
      </w:r>
      <w:r w:rsidRPr="001F7252">
        <w:rPr>
          <w:lang w:val="es-ES"/>
        </w:rPr>
        <w:t xml:space="preserve"> ustedes no puede</w:t>
      </w:r>
      <w:r>
        <w:rPr>
          <w:lang w:val="es-ES"/>
        </w:rPr>
        <w:t>n meter el T</w:t>
      </w:r>
      <w:r w:rsidRPr="001F7252">
        <w:rPr>
          <w:lang w:val="es-ES"/>
        </w:rPr>
        <w:t xml:space="preserve">ren de </w:t>
      </w:r>
      <w:r>
        <w:rPr>
          <w:lang w:val="es-ES"/>
        </w:rPr>
        <w:t>A</w:t>
      </w:r>
      <w:r w:rsidRPr="001F7252">
        <w:rPr>
          <w:lang w:val="es-ES"/>
        </w:rPr>
        <w:t xml:space="preserve">lta </w:t>
      </w:r>
      <w:r>
        <w:rPr>
          <w:lang w:val="es-ES"/>
        </w:rPr>
        <w:t>V</w:t>
      </w:r>
      <w:r w:rsidRPr="001F7252">
        <w:rPr>
          <w:lang w:val="es-ES"/>
        </w:rPr>
        <w:t>elocidad como una inversión o co</w:t>
      </w:r>
      <w:r>
        <w:rPr>
          <w:lang w:val="es-ES"/>
        </w:rPr>
        <w:t xml:space="preserve">mo un cambio climático. La primera es la </w:t>
      </w:r>
      <w:r w:rsidRPr="001F7252">
        <w:rPr>
          <w:lang w:val="es-ES"/>
        </w:rPr>
        <w:t xml:space="preserve">controversia sobre la análisis de ciclo de vida que le acabo de explicar. No vale como el </w:t>
      </w:r>
      <w:proofErr w:type="spellStart"/>
      <w:r w:rsidRPr="001F7252">
        <w:rPr>
          <w:lang w:val="es-ES"/>
        </w:rPr>
        <w:t>Renove</w:t>
      </w:r>
      <w:proofErr w:type="spellEnd"/>
      <w:r>
        <w:rPr>
          <w:lang w:val="es-ES"/>
        </w:rPr>
        <w:t>,</w:t>
      </w:r>
      <w:r w:rsidRPr="001F7252">
        <w:rPr>
          <w:lang w:val="es-ES"/>
        </w:rPr>
        <w:t xml:space="preserve"> hablar de que es eléctrico y ya está</w:t>
      </w:r>
      <w:r>
        <w:rPr>
          <w:lang w:val="es-ES"/>
        </w:rPr>
        <w:t>, emite menos. P</w:t>
      </w:r>
      <w:r w:rsidRPr="001F7252">
        <w:rPr>
          <w:lang w:val="es-ES"/>
        </w:rPr>
        <w:t xml:space="preserve">orque usted sabe que </w:t>
      </w:r>
      <w:r>
        <w:rPr>
          <w:lang w:val="es-ES"/>
        </w:rPr>
        <w:t xml:space="preserve">en </w:t>
      </w:r>
      <w:r w:rsidRPr="001F7252">
        <w:rPr>
          <w:lang w:val="es-ES"/>
        </w:rPr>
        <w:t xml:space="preserve">la construcción se van </w:t>
      </w:r>
      <w:r>
        <w:rPr>
          <w:lang w:val="es-ES"/>
        </w:rPr>
        <w:t xml:space="preserve">a emitir más de </w:t>
      </w:r>
      <w:r w:rsidRPr="001F7252">
        <w:rPr>
          <w:lang w:val="es-ES"/>
        </w:rPr>
        <w:t xml:space="preserve">3 millones toneladas de </w:t>
      </w:r>
      <w:r>
        <w:rPr>
          <w:lang w:val="es-ES"/>
        </w:rPr>
        <w:t>CO</w:t>
      </w:r>
      <w:r w:rsidRPr="001F7252">
        <w:rPr>
          <w:vertAlign w:val="subscript"/>
          <w:lang w:val="es-ES"/>
        </w:rPr>
        <w:t>2</w:t>
      </w:r>
      <w:r>
        <w:rPr>
          <w:vertAlign w:val="subscript"/>
          <w:lang w:val="es-ES"/>
        </w:rPr>
        <w:t>.</w:t>
      </w:r>
      <w:r>
        <w:rPr>
          <w:lang w:val="es-ES"/>
        </w:rPr>
        <w:t xml:space="preserve"> Y </w:t>
      </w:r>
      <w:r w:rsidRPr="001F7252">
        <w:rPr>
          <w:lang w:val="es-ES"/>
        </w:rPr>
        <w:t>ha</w:t>
      </w:r>
      <w:r>
        <w:rPr>
          <w:lang w:val="es-ES"/>
        </w:rPr>
        <w:t>y</w:t>
      </w:r>
      <w:r w:rsidRPr="001F7252">
        <w:rPr>
          <w:lang w:val="es-ES"/>
        </w:rPr>
        <w:t xml:space="preserve"> publicado un estudio, como usted sabe, que estudia que el ahorro neto en emisiones en el ciclo completo de vida</w:t>
      </w:r>
      <w:r>
        <w:rPr>
          <w:lang w:val="es-ES"/>
        </w:rPr>
        <w:t>. A</w:t>
      </w:r>
      <w:r w:rsidRPr="001F7252">
        <w:rPr>
          <w:lang w:val="es-ES"/>
        </w:rPr>
        <w:t>sí que</w:t>
      </w:r>
      <w:r>
        <w:rPr>
          <w:lang w:val="es-ES"/>
        </w:rPr>
        <w:t>,</w:t>
      </w:r>
      <w:r w:rsidRPr="001F7252">
        <w:rPr>
          <w:lang w:val="es-ES"/>
        </w:rPr>
        <w:t xml:space="preserve"> como inversión climática, como mínimo</w:t>
      </w:r>
      <w:r>
        <w:rPr>
          <w:lang w:val="es-ES"/>
        </w:rPr>
        <w:t>,</w:t>
      </w:r>
      <w:r w:rsidRPr="001F7252">
        <w:rPr>
          <w:lang w:val="es-ES"/>
        </w:rPr>
        <w:t xml:space="preserve"> lo vamos a dejar </w:t>
      </w:r>
      <w:r>
        <w:rPr>
          <w:lang w:val="es-ES"/>
        </w:rPr>
        <w:t>cuestionado.</w:t>
      </w:r>
    </w:p>
    <w:p w:rsidR="009965A3" w:rsidRDefault="009965A3" w:rsidP="00BB6F38">
      <w:pPr>
        <w:pStyle w:val="Texto"/>
        <w:rPr>
          <w:lang w:val="es-ES"/>
        </w:rPr>
      </w:pPr>
    </w:p>
    <w:p w:rsidR="009965A3" w:rsidRDefault="009965A3" w:rsidP="00BB6F38">
      <w:pPr>
        <w:pStyle w:val="Texto"/>
        <w:rPr>
          <w:lang w:val="es-ES"/>
        </w:rPr>
      </w:pPr>
      <w:r>
        <w:rPr>
          <w:lang w:val="es-ES"/>
        </w:rPr>
        <w:t xml:space="preserve">Imaginemos que usted obvia esto y que me dice que tiene un ahorro neto de </w:t>
      </w:r>
      <w:r w:rsidRPr="001F7252">
        <w:rPr>
          <w:lang w:val="es-ES"/>
        </w:rPr>
        <w:t>emisiones</w:t>
      </w:r>
      <w:r>
        <w:rPr>
          <w:lang w:val="es-ES"/>
        </w:rPr>
        <w:t xml:space="preserve">. </w:t>
      </w:r>
      <w:r w:rsidRPr="001F7252">
        <w:rPr>
          <w:lang w:val="es-ES"/>
        </w:rPr>
        <w:t>Tiene</w:t>
      </w:r>
      <w:r>
        <w:rPr>
          <w:lang w:val="es-ES"/>
        </w:rPr>
        <w:t xml:space="preserve"> </w:t>
      </w:r>
      <w:r w:rsidRPr="001F7252">
        <w:rPr>
          <w:lang w:val="es-ES"/>
        </w:rPr>
        <w:t>un segundo problema porque ustedes nos han repetido</w:t>
      </w:r>
      <w:r>
        <w:rPr>
          <w:lang w:val="es-ES"/>
        </w:rPr>
        <w:t>,</w:t>
      </w:r>
      <w:r w:rsidRPr="001F7252">
        <w:rPr>
          <w:lang w:val="es-ES"/>
        </w:rPr>
        <w:t xml:space="preserve"> todos</w:t>
      </w:r>
      <w:r>
        <w:rPr>
          <w:lang w:val="es-ES"/>
        </w:rPr>
        <w:t>,</w:t>
      </w:r>
      <w:r w:rsidRPr="001F7252">
        <w:rPr>
          <w:lang w:val="es-ES"/>
        </w:rPr>
        <w:t xml:space="preserve"> por activa y por pasiva que el </w:t>
      </w:r>
      <w:r>
        <w:rPr>
          <w:lang w:val="es-ES"/>
        </w:rPr>
        <w:t>Tren d</w:t>
      </w:r>
      <w:r w:rsidRPr="001F7252">
        <w:rPr>
          <w:lang w:val="es-ES"/>
        </w:rPr>
        <w:t xml:space="preserve">e Alta Velocidad es presupuestariamente neutro, que es inversión del estado. </w:t>
      </w:r>
      <w:r>
        <w:rPr>
          <w:lang w:val="es-ES"/>
        </w:rPr>
        <w:t>Pues si e</w:t>
      </w:r>
      <w:r w:rsidRPr="001F7252">
        <w:rPr>
          <w:lang w:val="es-ES"/>
        </w:rPr>
        <w:t>s presupuestariamente neutro</w:t>
      </w:r>
      <w:r>
        <w:rPr>
          <w:lang w:val="es-ES"/>
        </w:rPr>
        <w:t>,</w:t>
      </w:r>
      <w:r w:rsidRPr="001F7252">
        <w:rPr>
          <w:lang w:val="es-ES"/>
        </w:rPr>
        <w:t xml:space="preserve"> en estos presupuestos es climáticamente </w:t>
      </w:r>
      <w:r>
        <w:rPr>
          <w:lang w:val="es-ES"/>
        </w:rPr>
        <w:t>neutro p</w:t>
      </w:r>
      <w:r w:rsidRPr="001F7252">
        <w:rPr>
          <w:lang w:val="es-ES"/>
        </w:rPr>
        <w:t>orque si lo incluyen aquí usted</w:t>
      </w:r>
      <w:r>
        <w:rPr>
          <w:lang w:val="es-ES"/>
        </w:rPr>
        <w:t>es</w:t>
      </w:r>
      <w:r w:rsidRPr="001F7252">
        <w:rPr>
          <w:lang w:val="es-ES"/>
        </w:rPr>
        <w:t xml:space="preserve"> tiene</w:t>
      </w:r>
      <w:r>
        <w:rPr>
          <w:lang w:val="es-ES"/>
        </w:rPr>
        <w:t>n</w:t>
      </w:r>
      <w:r w:rsidRPr="001F7252">
        <w:rPr>
          <w:lang w:val="es-ES"/>
        </w:rPr>
        <w:t xml:space="preserve"> un problema de d</w:t>
      </w:r>
      <w:r>
        <w:rPr>
          <w:lang w:val="es-ES"/>
        </w:rPr>
        <w:t xml:space="preserve">oble contabilidad, porque si el TAV es beneficioso, esta inversión la tiene que (…) Madrid, y no ustedes, y mucho menos los dos. Así que eso es una gran trampa. </w:t>
      </w:r>
    </w:p>
    <w:p w:rsidR="009965A3" w:rsidRDefault="009965A3" w:rsidP="00BB6F38">
      <w:pPr>
        <w:pStyle w:val="Texto"/>
        <w:rPr>
          <w:lang w:val="es-ES"/>
        </w:rPr>
      </w:pPr>
    </w:p>
    <w:p w:rsidR="009965A3" w:rsidRDefault="009965A3" w:rsidP="00BB6F38">
      <w:pPr>
        <w:pStyle w:val="Texto"/>
        <w:rPr>
          <w:lang w:val="es-ES"/>
        </w:rPr>
      </w:pPr>
      <w:r>
        <w:rPr>
          <w:lang w:val="es-ES"/>
        </w:rPr>
        <w:t xml:space="preserve">Pero hay más. Si usted obvia estas </w:t>
      </w:r>
      <w:r w:rsidRPr="001F7252">
        <w:rPr>
          <w:lang w:val="es-ES"/>
        </w:rPr>
        <w:t xml:space="preserve">dos cosas, tiene un tercer problema. Porque si el </w:t>
      </w:r>
      <w:r w:rsidRPr="00B86FF1">
        <w:rPr>
          <w:lang w:val="es-ES"/>
        </w:rPr>
        <w:t xml:space="preserve">Tren de Alta Velocidad </w:t>
      </w:r>
      <w:r w:rsidRPr="001F7252">
        <w:rPr>
          <w:lang w:val="es-ES"/>
        </w:rPr>
        <w:t>es climática</w:t>
      </w:r>
      <w:r>
        <w:rPr>
          <w:lang w:val="es-ES"/>
        </w:rPr>
        <w:t>m</w:t>
      </w:r>
      <w:r w:rsidRPr="001F7252">
        <w:rPr>
          <w:lang w:val="es-ES"/>
        </w:rPr>
        <w:t>ente beneficioso y lo cuentan como inversión propia</w:t>
      </w:r>
      <w:r>
        <w:rPr>
          <w:lang w:val="es-ES"/>
        </w:rPr>
        <w:t xml:space="preserve"> –</w:t>
      </w:r>
      <w:r w:rsidRPr="001F7252">
        <w:rPr>
          <w:lang w:val="es-ES"/>
        </w:rPr>
        <w:t>que es lo que han hecho al final</w:t>
      </w:r>
      <w:r>
        <w:rPr>
          <w:lang w:val="es-ES"/>
        </w:rPr>
        <w:t>,</w:t>
      </w:r>
      <w:r w:rsidRPr="001F7252">
        <w:rPr>
          <w:lang w:val="es-ES"/>
        </w:rPr>
        <w:t xml:space="preserve"> es lo que han hecho al final</w:t>
      </w:r>
      <w:r>
        <w:rPr>
          <w:lang w:val="es-ES"/>
        </w:rPr>
        <w:t>–</w:t>
      </w:r>
      <w:r w:rsidRPr="001F7252">
        <w:rPr>
          <w:lang w:val="es-ES"/>
        </w:rPr>
        <w:t xml:space="preserve"> resulta que el esfuerzo presupuestario total en políticas climáticas no aumenta</w:t>
      </w:r>
      <w:r>
        <w:rPr>
          <w:lang w:val="es-ES"/>
        </w:rPr>
        <w:t>,</w:t>
      </w:r>
      <w:r w:rsidRPr="001F7252">
        <w:rPr>
          <w:lang w:val="es-ES"/>
        </w:rPr>
        <w:t xml:space="preserve"> sino que cae. Porque en esta misma legislatura ha habido un presupuesto aprobado</w:t>
      </w:r>
      <w:r>
        <w:rPr>
          <w:lang w:val="es-ES"/>
        </w:rPr>
        <w:t>, el</w:t>
      </w:r>
      <w:r w:rsidRPr="001F7252">
        <w:rPr>
          <w:lang w:val="es-ES"/>
        </w:rPr>
        <w:t xml:space="preserve"> 2017, en el que había 355 millones de euros para </w:t>
      </w:r>
      <w:r>
        <w:rPr>
          <w:lang w:val="es-ES"/>
        </w:rPr>
        <w:t>el TAV</w:t>
      </w:r>
      <w:r w:rsidRPr="001F7252">
        <w:rPr>
          <w:lang w:val="es-ES"/>
        </w:rPr>
        <w:t xml:space="preserve">. </w:t>
      </w:r>
      <w:r>
        <w:rPr>
          <w:lang w:val="es-ES"/>
        </w:rPr>
        <w:t>Y yo le he</w:t>
      </w:r>
      <w:r w:rsidRPr="001F7252">
        <w:rPr>
          <w:lang w:val="es-ES"/>
        </w:rPr>
        <w:t xml:space="preserve"> hecho un barri</w:t>
      </w:r>
      <w:r>
        <w:rPr>
          <w:lang w:val="es-ES"/>
        </w:rPr>
        <w:t>d</w:t>
      </w:r>
      <w:r w:rsidRPr="001F7252">
        <w:rPr>
          <w:lang w:val="es-ES"/>
        </w:rPr>
        <w:t>o aplicando sus criterios climáticos y me sale</w:t>
      </w:r>
      <w:r>
        <w:rPr>
          <w:lang w:val="es-ES"/>
        </w:rPr>
        <w:t>,</w:t>
      </w:r>
      <w:r w:rsidRPr="001F7252">
        <w:rPr>
          <w:lang w:val="es-ES"/>
        </w:rPr>
        <w:t xml:space="preserve"> evidentemente</w:t>
      </w:r>
      <w:r>
        <w:rPr>
          <w:lang w:val="es-ES"/>
        </w:rPr>
        <w:t>,</w:t>
      </w:r>
      <w:r w:rsidRPr="001F7252">
        <w:rPr>
          <w:lang w:val="es-ES"/>
        </w:rPr>
        <w:t xml:space="preserve"> que en el 2017 el presupuesto climático era muchísimo mayor</w:t>
      </w:r>
      <w:r>
        <w:rPr>
          <w:lang w:val="es-ES"/>
        </w:rPr>
        <w:t xml:space="preserve"> que el que tenemos en el 20</w:t>
      </w:r>
      <w:r w:rsidRPr="001F7252">
        <w:rPr>
          <w:lang w:val="es-ES"/>
        </w:rPr>
        <w:t xml:space="preserve">19. Así que la inversión del </w:t>
      </w:r>
      <w:r w:rsidRPr="001F7252">
        <w:rPr>
          <w:lang w:val="es-ES"/>
        </w:rPr>
        <w:lastRenderedPageBreak/>
        <w:t xml:space="preserve">clima, si usted defiende el </w:t>
      </w:r>
      <w:r w:rsidRPr="00B86FF1">
        <w:rPr>
          <w:lang w:val="es-ES"/>
        </w:rPr>
        <w:t xml:space="preserve">Tren de Alta Velocidad </w:t>
      </w:r>
      <w:r w:rsidRPr="001F7252">
        <w:rPr>
          <w:lang w:val="es-ES"/>
        </w:rPr>
        <w:t>como gasto climático y propio, que es lo que ha hecho</w:t>
      </w:r>
      <w:r>
        <w:rPr>
          <w:lang w:val="es-ES"/>
        </w:rPr>
        <w:t>,</w:t>
      </w:r>
      <w:r w:rsidRPr="001F7252">
        <w:rPr>
          <w:lang w:val="es-ES"/>
        </w:rPr>
        <w:t xml:space="preserve"> el año de los presupuestos </w:t>
      </w:r>
      <w:r>
        <w:rPr>
          <w:lang w:val="es-ES"/>
        </w:rPr>
        <w:t xml:space="preserve">climáticos </w:t>
      </w:r>
      <w:r w:rsidRPr="001F7252">
        <w:rPr>
          <w:lang w:val="es-ES"/>
        </w:rPr>
        <w:t>estas partidas</w:t>
      </w:r>
      <w:r>
        <w:rPr>
          <w:lang w:val="es-ES"/>
        </w:rPr>
        <w:t xml:space="preserve"> no están aumentando sino que están decreciendo.</w:t>
      </w:r>
    </w:p>
    <w:p w:rsidR="009965A3" w:rsidRDefault="009965A3" w:rsidP="00BB6F38">
      <w:pPr>
        <w:pStyle w:val="Texto"/>
        <w:rPr>
          <w:lang w:val="es-ES"/>
        </w:rPr>
      </w:pPr>
    </w:p>
    <w:p w:rsidR="009965A3" w:rsidRDefault="009965A3" w:rsidP="00BB6F38">
      <w:pPr>
        <w:pStyle w:val="Texto"/>
        <w:rPr>
          <w:lang w:val="es-ES"/>
        </w:rPr>
      </w:pPr>
      <w:r w:rsidRPr="001F7252">
        <w:rPr>
          <w:lang w:val="es-ES"/>
        </w:rPr>
        <w:t xml:space="preserve">Pero sobre todo hay un problema mayor, que es el mayor </w:t>
      </w:r>
      <w:r>
        <w:rPr>
          <w:lang w:val="es-ES"/>
        </w:rPr>
        <w:t xml:space="preserve">de todos, que es en que en la </w:t>
      </w:r>
      <w:r w:rsidRPr="001F7252">
        <w:rPr>
          <w:lang w:val="es-ES"/>
        </w:rPr>
        <w:t>Comisión de Presupuestos</w:t>
      </w:r>
      <w:r>
        <w:rPr>
          <w:lang w:val="es-ES"/>
        </w:rPr>
        <w:t xml:space="preserve"> y</w:t>
      </w:r>
      <w:r w:rsidRPr="001F7252">
        <w:rPr>
          <w:lang w:val="es-ES"/>
        </w:rPr>
        <w:t>o</w:t>
      </w:r>
      <w:r>
        <w:rPr>
          <w:lang w:val="es-ES"/>
        </w:rPr>
        <w:t>, que me lo tenía, le pregunté:</w:t>
      </w:r>
      <w:r w:rsidRPr="001F7252">
        <w:rPr>
          <w:lang w:val="es-ES"/>
        </w:rPr>
        <w:t xml:space="preserve"> </w:t>
      </w:r>
      <w:r>
        <w:rPr>
          <w:lang w:val="es-ES"/>
        </w:rPr>
        <w:t>"¿E</w:t>
      </w:r>
      <w:r w:rsidRPr="001F7252">
        <w:rPr>
          <w:lang w:val="es-ES"/>
        </w:rPr>
        <w:t xml:space="preserve">l </w:t>
      </w:r>
      <w:r w:rsidRPr="00B86FF1">
        <w:rPr>
          <w:lang w:val="es-ES"/>
        </w:rPr>
        <w:t xml:space="preserve">Tren de Alta Velocidad </w:t>
      </w:r>
      <w:r w:rsidRPr="001F7252">
        <w:rPr>
          <w:lang w:val="es-ES"/>
        </w:rPr>
        <w:t>está incluido en los presupuestos climáticos</w:t>
      </w:r>
      <w:r>
        <w:rPr>
          <w:lang w:val="es-ES"/>
        </w:rPr>
        <w:t>?"</w:t>
      </w:r>
      <w:r w:rsidRPr="001F7252">
        <w:rPr>
          <w:lang w:val="es-ES"/>
        </w:rPr>
        <w:t xml:space="preserve"> </w:t>
      </w:r>
      <w:r>
        <w:rPr>
          <w:lang w:val="es-ES"/>
        </w:rPr>
        <w:t>Y</w:t>
      </w:r>
      <w:r w:rsidRPr="001F7252">
        <w:rPr>
          <w:lang w:val="es-ES"/>
        </w:rPr>
        <w:t xml:space="preserve"> usted me dijo</w:t>
      </w:r>
      <w:r>
        <w:rPr>
          <w:lang w:val="es-ES"/>
        </w:rPr>
        <w:t>: "No. No está incluido". Y está recogido en el diario de sesiones.</w:t>
      </w:r>
    </w:p>
    <w:p w:rsidR="009965A3" w:rsidRDefault="009965A3" w:rsidP="00BB6F38">
      <w:pPr>
        <w:pStyle w:val="Texto"/>
        <w:rPr>
          <w:lang w:val="es-ES"/>
        </w:rPr>
      </w:pPr>
    </w:p>
    <w:p w:rsidR="009965A3" w:rsidRDefault="009965A3" w:rsidP="00BB6F38">
      <w:pPr>
        <w:pStyle w:val="Texto"/>
        <w:rPr>
          <w:lang w:val="es-ES"/>
        </w:rPr>
      </w:pPr>
      <w:r>
        <w:rPr>
          <w:lang w:val="es-ES"/>
        </w:rPr>
        <w:t xml:space="preserve">Yo, a mí no me cuadraban las cuentas porque de dónde iban a salir </w:t>
      </w:r>
      <w:r w:rsidRPr="001F7252">
        <w:rPr>
          <w:lang w:val="es-ES"/>
        </w:rPr>
        <w:t>256 millones de euros e</w:t>
      </w:r>
      <w:r>
        <w:rPr>
          <w:lang w:val="es-ES"/>
        </w:rPr>
        <w:t>n</w:t>
      </w:r>
      <w:r w:rsidRPr="001F7252">
        <w:rPr>
          <w:lang w:val="es-ES"/>
        </w:rPr>
        <w:t xml:space="preserve"> Movilidad Sostenible dentro del Departamento de Tapia para los presupuestos climáticos</w:t>
      </w:r>
      <w:r>
        <w:rPr>
          <w:lang w:val="es-ES"/>
        </w:rPr>
        <w:t>. Y, efectivamente</w:t>
      </w:r>
      <w:r w:rsidRPr="001F7252">
        <w:rPr>
          <w:lang w:val="es-ES"/>
        </w:rPr>
        <w:t xml:space="preserve"> </w:t>
      </w:r>
      <w:r>
        <w:rPr>
          <w:lang w:val="es-ES"/>
        </w:rPr>
        <w:t>–</w:t>
      </w:r>
      <w:r w:rsidRPr="001F7252">
        <w:rPr>
          <w:lang w:val="es-ES"/>
        </w:rPr>
        <w:t>al contrario de lo que usted me di</w:t>
      </w:r>
      <w:r>
        <w:rPr>
          <w:lang w:val="es-ES"/>
        </w:rPr>
        <w:t>jo en C</w:t>
      </w:r>
      <w:r w:rsidRPr="001F7252">
        <w:rPr>
          <w:lang w:val="es-ES"/>
        </w:rPr>
        <w:t>omisión</w:t>
      </w:r>
      <w:r>
        <w:rPr>
          <w:lang w:val="es-ES"/>
        </w:rPr>
        <w:t>–,</w:t>
      </w:r>
      <w:r w:rsidRPr="001F7252">
        <w:rPr>
          <w:lang w:val="es-ES"/>
        </w:rPr>
        <w:t xml:space="preserve"> sí estaba incluido</w:t>
      </w:r>
      <w:r>
        <w:rPr>
          <w:lang w:val="es-ES"/>
        </w:rPr>
        <w:t>. A</w:t>
      </w:r>
      <w:r w:rsidRPr="001F7252">
        <w:rPr>
          <w:lang w:val="es-ES"/>
        </w:rPr>
        <w:t xml:space="preserve">sí que usted </w:t>
      </w:r>
      <w:r>
        <w:rPr>
          <w:lang w:val="es-ES"/>
        </w:rPr>
        <w:t xml:space="preserve">mintió. Mintió en sede </w:t>
      </w:r>
      <w:r w:rsidRPr="001F7252">
        <w:rPr>
          <w:lang w:val="es-ES"/>
        </w:rPr>
        <w:t>parlamentaria y por ahí entiendo que no podemos pasar ninguno. Así que yo creo que solo tiene una salida ahora</w:t>
      </w:r>
      <w:r>
        <w:rPr>
          <w:lang w:val="es-ES"/>
        </w:rPr>
        <w:t>. R</w:t>
      </w:r>
      <w:r w:rsidRPr="001F7252">
        <w:rPr>
          <w:lang w:val="es-ES"/>
        </w:rPr>
        <w:t>econocer que se equivocó</w:t>
      </w:r>
      <w:r>
        <w:rPr>
          <w:lang w:val="es-ES"/>
        </w:rPr>
        <w:t xml:space="preserve">. Y </w:t>
      </w:r>
      <w:r w:rsidRPr="001F7252">
        <w:rPr>
          <w:lang w:val="es-ES"/>
        </w:rPr>
        <w:t xml:space="preserve">eso podría </w:t>
      </w:r>
      <w:r>
        <w:rPr>
          <w:lang w:val="es-ES"/>
        </w:rPr>
        <w:t>haber… p</w:t>
      </w:r>
      <w:r w:rsidRPr="001F7252">
        <w:rPr>
          <w:lang w:val="es-ES"/>
        </w:rPr>
        <w:t>odr</w:t>
      </w:r>
      <w:r>
        <w:rPr>
          <w:lang w:val="es-ES"/>
        </w:rPr>
        <w:t>ía</w:t>
      </w:r>
      <w:r w:rsidRPr="001F7252">
        <w:rPr>
          <w:lang w:val="es-ES"/>
        </w:rPr>
        <w:t>mos hablar de eso</w:t>
      </w:r>
      <w:r>
        <w:rPr>
          <w:lang w:val="es-ES"/>
        </w:rPr>
        <w:t>, p</w:t>
      </w:r>
      <w:r w:rsidRPr="001F7252">
        <w:rPr>
          <w:lang w:val="es-ES"/>
        </w:rPr>
        <w:t>ero desde luego, en cualquier caso</w:t>
      </w:r>
      <w:r>
        <w:rPr>
          <w:lang w:val="es-ES"/>
        </w:rPr>
        <w:t>,</w:t>
      </w:r>
      <w:r w:rsidRPr="001F7252">
        <w:rPr>
          <w:lang w:val="es-ES"/>
        </w:rPr>
        <w:t xml:space="preserve"> yo le exijo aquí una rectificación porque si no creo que tenemos que hablar de palabras </w:t>
      </w:r>
      <w:r>
        <w:rPr>
          <w:lang w:val="es-ES"/>
        </w:rPr>
        <w:t>mayores.</w:t>
      </w:r>
    </w:p>
    <w:p w:rsidR="009965A3" w:rsidRDefault="009965A3" w:rsidP="00BB6F38">
      <w:pPr>
        <w:pStyle w:val="Texto"/>
        <w:rPr>
          <w:lang w:val="es-ES"/>
        </w:rPr>
      </w:pPr>
    </w:p>
    <w:p w:rsidR="009965A3" w:rsidRDefault="009965A3" w:rsidP="00BB6F38">
      <w:pPr>
        <w:pStyle w:val="Texto"/>
        <w:rPr>
          <w:lang w:val="es-ES"/>
        </w:rPr>
      </w:pPr>
    </w:p>
    <w:p w:rsidR="009965A3" w:rsidRDefault="009965A3" w:rsidP="00BB6F38">
      <w:pPr>
        <w:pStyle w:val="Texto"/>
        <w:rPr>
          <w:lang w:val="eu-ES"/>
        </w:rPr>
      </w:pPr>
      <w:r>
        <w:rPr>
          <w:rFonts w:ascii="Futura Md BT" w:hAnsi="Futura Md BT"/>
          <w:caps/>
          <w:lang w:val="es-ES"/>
        </w:rPr>
        <w:t xml:space="preserve">lehendakariak: </w:t>
      </w:r>
      <w:r w:rsidRPr="001F7252">
        <w:rPr>
          <w:lang w:val="eu-ES"/>
        </w:rPr>
        <w:t>Eskerrik asko, Otero</w:t>
      </w:r>
      <w:r>
        <w:rPr>
          <w:lang w:val="eu-ES"/>
        </w:rPr>
        <w:t xml:space="preserve"> jauna. Jaurlaritza, Tapia andrea, isiltasuna, zurea da hitza.</w:t>
      </w:r>
    </w:p>
    <w:p w:rsidR="009965A3" w:rsidRDefault="009965A3" w:rsidP="00BB6F38">
      <w:pPr>
        <w:pStyle w:val="Texto"/>
        <w:rPr>
          <w:lang w:val="eu-ES"/>
        </w:rPr>
      </w:pPr>
    </w:p>
    <w:p w:rsidR="009965A3" w:rsidRDefault="009965A3" w:rsidP="00BB6F38">
      <w:pPr>
        <w:pStyle w:val="Texto"/>
        <w:rPr>
          <w:lang w:val="eu-ES"/>
        </w:rPr>
      </w:pPr>
    </w:p>
    <w:p w:rsidR="009965A3" w:rsidRDefault="009965A3" w:rsidP="00BB6F38">
      <w:pPr>
        <w:pStyle w:val="Texto"/>
        <w:rPr>
          <w:lang w:val="eu-ES"/>
        </w:rPr>
      </w:pPr>
      <w:r w:rsidRPr="00B86FF1">
        <w:rPr>
          <w:rFonts w:ascii="Futura Md BT" w:hAnsi="Futura Md BT"/>
          <w:caps/>
          <w:lang w:val="eu-ES"/>
        </w:rPr>
        <w:t>Ekonomiaren Garapen eta Azpiegituretako sailburuak</w:t>
      </w:r>
      <w:r>
        <w:rPr>
          <w:lang w:val="eu-ES"/>
        </w:rPr>
        <w:t xml:space="preserve"> (Tapia Otaegi): Eskerrik asko, presidente andrea, sailburu eta legebiltzarkideok, egun on guztioi.</w:t>
      </w:r>
    </w:p>
    <w:p w:rsidR="009965A3" w:rsidRDefault="009965A3" w:rsidP="00BB6F38">
      <w:pPr>
        <w:pStyle w:val="Texto"/>
        <w:rPr>
          <w:lang w:val="eu-ES"/>
        </w:rPr>
      </w:pPr>
    </w:p>
    <w:p w:rsidR="009965A3" w:rsidRDefault="009965A3" w:rsidP="00BB6F38">
      <w:pPr>
        <w:pStyle w:val="Texto"/>
        <w:rPr>
          <w:lang w:val="eu-ES"/>
        </w:rPr>
      </w:pPr>
      <w:r>
        <w:rPr>
          <w:lang w:val="eu-ES"/>
        </w:rPr>
        <w:t>B</w:t>
      </w:r>
      <w:r w:rsidRPr="001F7252">
        <w:rPr>
          <w:lang w:val="eu-ES"/>
        </w:rPr>
        <w:t>ueno</w:t>
      </w:r>
      <w:r>
        <w:rPr>
          <w:lang w:val="eu-ES"/>
        </w:rPr>
        <w:t>, Otero jauna, eskertu behar dizut, azkenean, interpelazioarenaz aukera ematen digu, bai zuri eta bai niri gauzak hobeto esplikatzeko. Eta denbora pixka bat daukagu horretarako.</w:t>
      </w:r>
    </w:p>
    <w:p w:rsidR="009965A3" w:rsidRDefault="009965A3" w:rsidP="00BB6F38">
      <w:pPr>
        <w:pStyle w:val="Texto"/>
        <w:rPr>
          <w:lang w:val="eu-ES"/>
        </w:rPr>
      </w:pPr>
    </w:p>
    <w:p w:rsidR="009965A3" w:rsidRDefault="009965A3" w:rsidP="00BB6F38">
      <w:pPr>
        <w:pStyle w:val="Texto"/>
        <w:rPr>
          <w:lang w:val="eu-ES"/>
        </w:rPr>
      </w:pPr>
      <w:r w:rsidRPr="001F7252">
        <w:rPr>
          <w:lang w:val="eu-ES"/>
        </w:rPr>
        <w:lastRenderedPageBreak/>
        <w:t>Zentzu</w:t>
      </w:r>
      <w:r>
        <w:rPr>
          <w:lang w:val="eu-ES"/>
        </w:rPr>
        <w:t xml:space="preserve"> </w:t>
      </w:r>
      <w:r w:rsidRPr="001F7252">
        <w:rPr>
          <w:lang w:val="eu-ES"/>
        </w:rPr>
        <w:t>horretan beti aipatzen dugu eta agian egun horretan</w:t>
      </w:r>
      <w:r w:rsidR="00EE74A3">
        <w:rPr>
          <w:lang w:val="eu-ES"/>
        </w:rPr>
        <w:t xml:space="preserve"> </w:t>
      </w:r>
      <w:r w:rsidR="00AF1810">
        <w:rPr>
          <w:lang w:val="eu-ES"/>
        </w:rPr>
        <w:noBreakHyphen/>
      </w:r>
      <w:r w:rsidRPr="001F7252">
        <w:rPr>
          <w:lang w:val="eu-ES"/>
        </w:rPr>
        <w:t>eta hasiko naiz atzetik</w:t>
      </w:r>
      <w:r>
        <w:rPr>
          <w:lang w:val="eu-ES"/>
        </w:rPr>
        <w:t>–</w:t>
      </w:r>
      <w:r w:rsidR="00AF1810">
        <w:rPr>
          <w:lang w:val="eu-ES"/>
        </w:rPr>
        <w:t xml:space="preserve"> </w:t>
      </w:r>
      <w:r w:rsidRPr="001F7252">
        <w:rPr>
          <w:lang w:val="eu-ES"/>
        </w:rPr>
        <w:t xml:space="preserve">ez </w:t>
      </w:r>
      <w:r>
        <w:rPr>
          <w:lang w:val="eu-ES"/>
        </w:rPr>
        <w:t xml:space="preserve">nintzen </w:t>
      </w:r>
      <w:r w:rsidRPr="001F7252">
        <w:rPr>
          <w:lang w:val="eu-ES"/>
        </w:rPr>
        <w:t>argi egon</w:t>
      </w:r>
      <w:r>
        <w:rPr>
          <w:lang w:val="eu-ES"/>
        </w:rPr>
        <w:t>. E</w:t>
      </w:r>
      <w:r w:rsidRPr="001F7252">
        <w:rPr>
          <w:lang w:val="eu-ES"/>
        </w:rPr>
        <w:t xml:space="preserve">gia </w:t>
      </w:r>
      <w:r w:rsidR="00AF1810">
        <w:rPr>
          <w:lang w:val="eu-ES"/>
        </w:rPr>
        <w:t xml:space="preserve">da, baina beti esplikatzen dugu </w:t>
      </w:r>
      <w:r>
        <w:rPr>
          <w:lang w:val="eu-ES"/>
        </w:rPr>
        <w:t>–</w:t>
      </w:r>
      <w:r w:rsidRPr="001F7252">
        <w:rPr>
          <w:lang w:val="eu-ES"/>
        </w:rPr>
        <w:t>eta hasiko naiz</w:t>
      </w:r>
      <w:r>
        <w:rPr>
          <w:lang w:val="eu-ES"/>
        </w:rPr>
        <w:t>–</w:t>
      </w:r>
      <w:r w:rsidRPr="001F7252">
        <w:rPr>
          <w:lang w:val="eu-ES"/>
        </w:rPr>
        <w:t xml:space="preserve"> aurrekontu osoa baldin bada aurten 11.774</w:t>
      </w:r>
      <w:r>
        <w:rPr>
          <w:lang w:val="eu-ES"/>
        </w:rPr>
        <w:t xml:space="preserve"> m</w:t>
      </w:r>
      <w:r w:rsidRPr="001F7252">
        <w:rPr>
          <w:lang w:val="eu-ES"/>
        </w:rPr>
        <w:t>ilioi eurotakoa</w:t>
      </w:r>
      <w:r>
        <w:rPr>
          <w:lang w:val="eu-ES"/>
        </w:rPr>
        <w:t xml:space="preserve"> b</w:t>
      </w:r>
      <w:r w:rsidRPr="001F7252">
        <w:rPr>
          <w:lang w:val="eu-ES"/>
        </w:rPr>
        <w:t xml:space="preserve">eti esaten dugu </w:t>
      </w:r>
      <w:r>
        <w:rPr>
          <w:lang w:val="eu-ES"/>
        </w:rPr>
        <w:t>"</w:t>
      </w:r>
      <w:r w:rsidRPr="001F7252">
        <w:rPr>
          <w:lang w:val="eu-ES"/>
        </w:rPr>
        <w:t>hortik</w:t>
      </w:r>
      <w:r>
        <w:rPr>
          <w:lang w:val="eu-ES"/>
        </w:rPr>
        <w:t xml:space="preserve"> b</w:t>
      </w:r>
      <w:r w:rsidRPr="001F7252">
        <w:rPr>
          <w:lang w:val="eu-ES"/>
        </w:rPr>
        <w:t>adaude beti gestio kreditu batzuk</w:t>
      </w:r>
      <w:r>
        <w:rPr>
          <w:lang w:val="eu-ES"/>
        </w:rPr>
        <w:t>". E</w:t>
      </w:r>
      <w:r w:rsidRPr="001F7252">
        <w:rPr>
          <w:lang w:val="eu-ES"/>
        </w:rPr>
        <w:t>ta hori beti dira Abiadura Handiko Trenarena</w:t>
      </w:r>
      <w:r>
        <w:rPr>
          <w:lang w:val="eu-ES"/>
        </w:rPr>
        <w:t>k.</w:t>
      </w:r>
    </w:p>
    <w:p w:rsidR="009965A3" w:rsidRDefault="009965A3" w:rsidP="00BB6F38">
      <w:pPr>
        <w:pStyle w:val="Texto"/>
        <w:rPr>
          <w:lang w:val="eu-ES"/>
        </w:rPr>
      </w:pPr>
    </w:p>
    <w:p w:rsidR="009965A3" w:rsidRDefault="009965A3" w:rsidP="00BB6F38">
      <w:pPr>
        <w:pStyle w:val="Texto"/>
        <w:rPr>
          <w:lang w:val="eu-ES"/>
        </w:rPr>
      </w:pPr>
      <w:r>
        <w:rPr>
          <w:lang w:val="eu-ES"/>
        </w:rPr>
        <w:t>A</w:t>
      </w:r>
      <w:r w:rsidRPr="001F7252">
        <w:rPr>
          <w:lang w:val="eu-ES"/>
        </w:rPr>
        <w:t>ipatzen dugunean</w:t>
      </w:r>
      <w:r>
        <w:rPr>
          <w:lang w:val="eu-ES"/>
        </w:rPr>
        <w:t xml:space="preserve"> g</w:t>
      </w:r>
      <w:r w:rsidRPr="001F7252">
        <w:rPr>
          <w:lang w:val="eu-ES"/>
        </w:rPr>
        <w:t xml:space="preserve">ure Sailari dagokionean 962,7 milioi euro direla jartzen du baita ere </w:t>
      </w:r>
      <w:r>
        <w:rPr>
          <w:lang w:val="eu-ES"/>
        </w:rPr>
        <w:t>"</w:t>
      </w:r>
      <w:r w:rsidRPr="001F7252">
        <w:rPr>
          <w:lang w:val="eu-ES"/>
        </w:rPr>
        <w:t xml:space="preserve">eta hainbat </w:t>
      </w:r>
      <w:r>
        <w:rPr>
          <w:lang w:val="eu-ES"/>
        </w:rPr>
        <w:t>–</w:t>
      </w:r>
      <w:r w:rsidRPr="001F7252">
        <w:rPr>
          <w:lang w:val="eu-ES"/>
        </w:rPr>
        <w:t>95</w:t>
      </w:r>
      <w:r>
        <w:rPr>
          <w:lang w:val="eu-ES"/>
        </w:rPr>
        <w:t>,</w:t>
      </w:r>
      <w:r w:rsidRPr="001F7252">
        <w:rPr>
          <w:lang w:val="eu-ES"/>
        </w:rPr>
        <w:t xml:space="preserve"> kasu honetan</w:t>
      </w:r>
      <w:r>
        <w:rPr>
          <w:lang w:val="eu-ES"/>
        </w:rPr>
        <w:t xml:space="preserve">– </w:t>
      </w:r>
      <w:r w:rsidRPr="001F7252">
        <w:rPr>
          <w:lang w:val="eu-ES"/>
        </w:rPr>
        <w:t>gestio kredituak</w:t>
      </w:r>
      <w:r>
        <w:rPr>
          <w:lang w:val="eu-ES"/>
        </w:rPr>
        <w:t>. E</w:t>
      </w:r>
      <w:r w:rsidRPr="001F7252">
        <w:rPr>
          <w:lang w:val="eu-ES"/>
        </w:rPr>
        <w:t>ta aipatzen dugunean ekonomia produktiboa eta azpiegituretan</w:t>
      </w:r>
      <w:r>
        <w:rPr>
          <w:lang w:val="eu-ES"/>
        </w:rPr>
        <w:t xml:space="preserve"> </w:t>
      </w:r>
      <w:r w:rsidRPr="001F7252">
        <w:rPr>
          <w:lang w:val="eu-ES"/>
        </w:rPr>
        <w:t>kontutan hartzen ditugula aldaketa klimatikoaren gaiak baita ere esaten du</w:t>
      </w:r>
      <w:r>
        <w:rPr>
          <w:lang w:val="eu-ES"/>
        </w:rPr>
        <w:t xml:space="preserve">gu </w:t>
      </w:r>
      <w:r w:rsidRPr="001F7252">
        <w:rPr>
          <w:lang w:val="eu-ES"/>
        </w:rPr>
        <w:t>373,8 milioi euro direla. Eta aipatzen da zehazki 95 dira</w:t>
      </w:r>
      <w:r>
        <w:rPr>
          <w:lang w:val="eu-ES"/>
        </w:rPr>
        <w:t xml:space="preserve"> g</w:t>
      </w:r>
      <w:r w:rsidRPr="001F7252">
        <w:rPr>
          <w:lang w:val="eu-ES"/>
        </w:rPr>
        <w:t>estio kredituak</w:t>
      </w:r>
      <w:r>
        <w:rPr>
          <w:lang w:val="eu-ES"/>
        </w:rPr>
        <w:t>.</w:t>
      </w:r>
    </w:p>
    <w:p w:rsidR="009965A3" w:rsidRDefault="009965A3" w:rsidP="00BB6F38">
      <w:pPr>
        <w:pStyle w:val="Texto"/>
        <w:rPr>
          <w:lang w:val="eu-ES"/>
        </w:rPr>
      </w:pPr>
    </w:p>
    <w:p w:rsidR="009965A3" w:rsidRDefault="009965A3" w:rsidP="00BB6F38">
      <w:pPr>
        <w:pStyle w:val="Texto"/>
        <w:rPr>
          <w:lang w:val="eu-ES"/>
        </w:rPr>
      </w:pPr>
      <w:r>
        <w:rPr>
          <w:lang w:val="eu-ES"/>
        </w:rPr>
        <w:t>Horrela da. B</w:t>
      </w:r>
      <w:r w:rsidRPr="001F7252">
        <w:rPr>
          <w:lang w:val="eu-ES"/>
        </w:rPr>
        <w:t>eraz, gauza bat da non kokatz</w:t>
      </w:r>
      <w:r>
        <w:rPr>
          <w:lang w:val="eu-ES"/>
        </w:rPr>
        <w:t>en ditugun…</w:t>
      </w:r>
    </w:p>
    <w:p w:rsidR="009965A3" w:rsidRDefault="009965A3" w:rsidP="00BB6F38">
      <w:pPr>
        <w:pStyle w:val="Texto"/>
        <w:rPr>
          <w:lang w:val="eu-ES"/>
        </w:rPr>
      </w:pPr>
    </w:p>
    <w:p w:rsidR="009965A3" w:rsidRPr="00CD50FD" w:rsidRDefault="009965A3" w:rsidP="00BB6F38">
      <w:pPr>
        <w:pStyle w:val="Texto"/>
        <w:rPr>
          <w:lang w:val="eu-ES"/>
        </w:rPr>
      </w:pPr>
      <w:r>
        <w:rPr>
          <w:lang w:val="eu-ES"/>
        </w:rPr>
        <w:t>(7</w:t>
      </w:r>
      <w:r w:rsidRPr="00CD50FD">
        <w:rPr>
          <w:lang w:val="eu-ES"/>
        </w:rPr>
        <w:t>. zintaren amaiera)</w:t>
      </w:r>
    </w:p>
    <w:p w:rsidR="00225CC7" w:rsidRPr="00D86CE8" w:rsidRDefault="00225CC7" w:rsidP="00BB6F38">
      <w:pPr>
        <w:pStyle w:val="Texto"/>
        <w:rPr>
          <w:lang w:val="eu-ES"/>
        </w:rPr>
      </w:pPr>
      <w:r w:rsidRPr="00D86CE8">
        <w:rPr>
          <w:lang w:val="eu-ES"/>
        </w:rPr>
        <w:t>(8. zintaren hasiera)</w:t>
      </w:r>
    </w:p>
    <w:p w:rsidR="00225CC7" w:rsidRPr="00D86CE8" w:rsidRDefault="00225CC7" w:rsidP="00BB6F38">
      <w:pPr>
        <w:pStyle w:val="Texto"/>
        <w:rPr>
          <w:lang w:val="eu-ES"/>
        </w:rPr>
      </w:pPr>
    </w:p>
    <w:p w:rsidR="00225CC7" w:rsidRPr="00D86CE8" w:rsidRDefault="00225CC7" w:rsidP="00BB6F38">
      <w:pPr>
        <w:pStyle w:val="Texto"/>
        <w:rPr>
          <w:lang w:val="eu-ES"/>
        </w:rPr>
      </w:pPr>
      <w:r w:rsidRPr="00D86CE8">
        <w:rPr>
          <w:lang w:val="eu-ES"/>
        </w:rPr>
        <w:t>… eta aipatzen da, zehazki, 95 dira gestio kredituak. Horrela da. Beraz, gauza bat da non kokatzen ditugun, nor kontabilizatzen dituen, nahi duzun bezala egin genezaken. Eta horregatik erantzun nizun: "Ez, ez dira gureak zuzenean. Ez dira gureak zuzenean. Beraz, leku batean kontabilizatu behar dira". Egia da. Eta horregatik daude, gainera, gure esplikazioan horrela jarrita: gestio kredituak dira. Beraz, behin kontabilizatu behar dira, egia da. Baina, nahi baduzu Madrilen, nahi baduzu hemen. Niri, hori, berdin zait non kontabilizatu.</w:t>
      </w:r>
    </w:p>
    <w:p w:rsidR="00225CC7" w:rsidRPr="00D86CE8" w:rsidRDefault="00225CC7" w:rsidP="00BB6F38">
      <w:pPr>
        <w:pStyle w:val="Texto"/>
        <w:rPr>
          <w:lang w:val="eu-ES"/>
        </w:rPr>
      </w:pPr>
    </w:p>
    <w:p w:rsidR="00225CC7" w:rsidRDefault="00225CC7" w:rsidP="00BB6F38">
      <w:pPr>
        <w:pStyle w:val="Texto"/>
      </w:pPr>
      <w:r w:rsidRPr="00D86CE8">
        <w:rPr>
          <w:lang w:val="eu-ES"/>
        </w:rPr>
        <w:t>Baina aipatu behar da esan genuela gure aurrekontuetan, zer daude? politikak, trantsizioa energetikoari begira. Eta horiek ziren 58 milioi euro. Esaten genuen proiektu teknologikoak, eta ia 12 milioi euro, zuzenekoak esaten genuen, kontutan izanik aurreko urteko proiektuak aurten izango duten ibi</w:t>
      </w:r>
      <w:r w:rsidR="00F716E9">
        <w:rPr>
          <w:lang w:val="eu-ES"/>
        </w:rPr>
        <w:t>lbidea, eta izan zitekeela gehiago</w:t>
      </w:r>
      <w:r w:rsidRPr="00D86CE8">
        <w:rPr>
          <w:lang w:val="eu-ES"/>
        </w:rPr>
        <w:t xml:space="preserve">, ze, benetan, proiektu teknologikoak aldaketa klimatikoaren kontra zuzenean eragin dezakete edo zeharka. Beraz, zuzenekoak ia 12 ziren. Aipatzen genuen mugikortasun jasangarria, eta esaten genuen: </w:t>
      </w:r>
      <w:proofErr w:type="spellStart"/>
      <w:r w:rsidR="00F716E9">
        <w:rPr>
          <w:lang w:val="eu-ES"/>
        </w:rPr>
        <w:t>transporte</w:t>
      </w:r>
      <w:proofErr w:type="spellEnd"/>
      <w:r w:rsidR="00F716E9">
        <w:rPr>
          <w:lang w:val="eu-ES"/>
        </w:rPr>
        <w:t xml:space="preserve"> </w:t>
      </w:r>
      <w:proofErr w:type="spellStart"/>
      <w:r w:rsidR="00F716E9">
        <w:rPr>
          <w:lang w:val="eu-ES"/>
        </w:rPr>
        <w:t>ferroviario</w:t>
      </w:r>
      <w:proofErr w:type="spellEnd"/>
      <w:r w:rsidR="00BB7CF9">
        <w:rPr>
          <w:lang w:val="eu-ES"/>
        </w:rPr>
        <w:t>,</w:t>
      </w:r>
      <w:r w:rsidR="00F716E9">
        <w:rPr>
          <w:lang w:val="eu-ES"/>
        </w:rPr>
        <w:t xml:space="preserve"> 176,</w:t>
      </w:r>
      <w:r w:rsidRPr="00B21E66">
        <w:rPr>
          <w:lang w:val="eu-ES"/>
        </w:rPr>
        <w:t xml:space="preserve">1 </w:t>
      </w:r>
      <w:proofErr w:type="spellStart"/>
      <w:r w:rsidRPr="00B21E66">
        <w:rPr>
          <w:lang w:val="eu-ES"/>
        </w:rPr>
        <w:t>millones</w:t>
      </w:r>
      <w:proofErr w:type="spellEnd"/>
      <w:r w:rsidRPr="00B21E66">
        <w:rPr>
          <w:lang w:val="eu-ES"/>
        </w:rPr>
        <w:t xml:space="preserve"> </w:t>
      </w:r>
      <w:proofErr w:type="spellStart"/>
      <w:r w:rsidRPr="00B21E66">
        <w:rPr>
          <w:lang w:val="eu-ES"/>
        </w:rPr>
        <w:t>euros</w:t>
      </w:r>
      <w:proofErr w:type="spellEnd"/>
      <w:r w:rsidRPr="00B21E66">
        <w:rPr>
          <w:lang w:val="eu-ES"/>
        </w:rPr>
        <w:t xml:space="preserve">. </w:t>
      </w:r>
      <w:r>
        <w:t xml:space="preserve">Y decíamos: </w:t>
      </w:r>
      <w:r w:rsidRPr="00881FE6">
        <w:lastRenderedPageBreak/>
        <w:t xml:space="preserve">obras </w:t>
      </w:r>
      <w:r w:rsidR="00F716E9">
        <w:t xml:space="preserve">del </w:t>
      </w:r>
      <w:r w:rsidRPr="00881FE6">
        <w:t>tren de alta velocidad</w:t>
      </w:r>
      <w:r>
        <w:t>, e</w:t>
      </w:r>
      <w:r w:rsidRPr="00881FE6">
        <w:t>s verdad, créditos de gestión</w:t>
      </w:r>
      <w:r>
        <w:t>,</w:t>
      </w:r>
      <w:r w:rsidRPr="00881FE6">
        <w:t xml:space="preserve"> 95</w:t>
      </w:r>
      <w:r w:rsidR="00F716E9">
        <w:t>,</w:t>
      </w:r>
      <w:r w:rsidRPr="00881FE6">
        <w:t>297 millones de euros</w:t>
      </w:r>
      <w:r>
        <w:t>, que se descuentan del cupo, po</w:t>
      </w:r>
      <w:r w:rsidRPr="00881FE6">
        <w:t xml:space="preserve">r tanto, si </w:t>
      </w:r>
      <w:r>
        <w:t>l</w:t>
      </w:r>
      <w:r w:rsidRPr="00881FE6">
        <w:t>os consideramos en los 11.000 millones completos del Gobierno deben estar ahí</w:t>
      </w:r>
      <w:r w:rsidR="00BB7CF9">
        <w:t>.</w:t>
      </w:r>
      <w:r w:rsidRPr="00881FE6">
        <w:t xml:space="preserve"> </w:t>
      </w:r>
      <w:r w:rsidR="00BB7CF9">
        <w:t>Y</w:t>
      </w:r>
      <w:r w:rsidRPr="00881FE6">
        <w:t xml:space="preserve"> s</w:t>
      </w:r>
      <w:r>
        <w:t xml:space="preserve">i </w:t>
      </w:r>
      <w:r w:rsidRPr="00881FE6">
        <w:t>decimos son créditos de gestión, son parte del cupo</w:t>
      </w:r>
      <w:r>
        <w:t>.</w:t>
      </w:r>
    </w:p>
    <w:p w:rsidR="00225CC7" w:rsidRDefault="00225CC7" w:rsidP="00BB6F38">
      <w:pPr>
        <w:pStyle w:val="Texto"/>
      </w:pPr>
    </w:p>
    <w:p w:rsidR="00225CC7" w:rsidRDefault="00225CC7" w:rsidP="00BB6F38">
      <w:pPr>
        <w:pStyle w:val="Texto"/>
      </w:pPr>
      <w:r>
        <w:t>H</w:t>
      </w:r>
      <w:r w:rsidR="00F716E9">
        <w:t>ablábamos de Variante Sur F</w:t>
      </w:r>
      <w:r w:rsidRPr="00881FE6">
        <w:t>erroviaria, del topo, del tranvía y de mejoras en nuestras líneas</w:t>
      </w:r>
      <w:r w:rsidR="00BB7CF9">
        <w:t>. Y</w:t>
      </w:r>
      <w:r w:rsidRPr="00881FE6">
        <w:t xml:space="preserve"> también hablábamos de autobuses eléctricos inteligentes</w:t>
      </w:r>
      <w:r w:rsidR="00BB7CF9">
        <w:t>. H</w:t>
      </w:r>
      <w:r w:rsidRPr="00881FE6">
        <w:t>ablábamos de políticas en gestión de suelo</w:t>
      </w:r>
      <w:r>
        <w:t>, h</w:t>
      </w:r>
      <w:r w:rsidRPr="00881FE6">
        <w:t>abl</w:t>
      </w:r>
      <w:r>
        <w:t>á</w:t>
      </w:r>
      <w:r w:rsidRPr="00881FE6">
        <w:t>bamos de saneamiento y ordenación en láminas de agua en nuestros pue</w:t>
      </w:r>
      <w:r>
        <w:t>rt</w:t>
      </w:r>
      <w:r w:rsidRPr="00881FE6">
        <w:t xml:space="preserve">os, </w:t>
      </w:r>
      <w:r>
        <w:t>de</w:t>
      </w:r>
      <w:r w:rsidRPr="00881FE6">
        <w:t xml:space="preserve"> </w:t>
      </w:r>
      <w:r>
        <w:t xml:space="preserve">reparación de diques de abrigo también en </w:t>
      </w:r>
      <w:r w:rsidRPr="00881FE6">
        <w:t xml:space="preserve">nuestros puertos </w:t>
      </w:r>
      <w:r>
        <w:t>y de po</w:t>
      </w:r>
      <w:r w:rsidRPr="00881FE6">
        <w:t>líticas en agricultura, pesca e industria alimentaria y estaban detalladas</w:t>
      </w:r>
      <w:r>
        <w:t>.</w:t>
      </w:r>
    </w:p>
    <w:p w:rsidR="00225CC7" w:rsidRDefault="00225CC7" w:rsidP="00BB6F38">
      <w:pPr>
        <w:pStyle w:val="Texto"/>
      </w:pPr>
    </w:p>
    <w:p w:rsidR="00225CC7" w:rsidRDefault="00225CC7" w:rsidP="00BB6F38">
      <w:pPr>
        <w:pStyle w:val="Texto"/>
      </w:pPr>
      <w:r>
        <w:t>P</w:t>
      </w:r>
      <w:r w:rsidRPr="00881FE6">
        <w:t xml:space="preserve">ero vamos a lo que usted me preguntaba en dos elementos muy concretos. </w:t>
      </w:r>
      <w:r>
        <w:t>C</w:t>
      </w:r>
      <w:r w:rsidRPr="00881FE6">
        <w:t>omo usted habla de ser r</w:t>
      </w:r>
      <w:r>
        <w:t>i</w:t>
      </w:r>
      <w:r w:rsidRPr="00881FE6">
        <w:t>gu</w:t>
      </w:r>
      <w:r>
        <w:t>ro</w:t>
      </w:r>
      <w:r w:rsidRPr="00881FE6">
        <w:t>so y ser serio, voy a procurar</w:t>
      </w:r>
      <w:r>
        <w:t xml:space="preserve"> </w:t>
      </w:r>
      <w:r w:rsidRPr="00881FE6">
        <w:t>se</w:t>
      </w:r>
      <w:r>
        <w:t xml:space="preserve">r </w:t>
      </w:r>
      <w:r w:rsidRPr="00881FE6">
        <w:t>rigurosa y ser ser</w:t>
      </w:r>
      <w:r>
        <w:t>i</w:t>
      </w:r>
      <w:r w:rsidRPr="00881FE6">
        <w:t>a</w:t>
      </w:r>
      <w:r>
        <w:t>. S</w:t>
      </w:r>
      <w:r w:rsidRPr="00881FE6">
        <w:t>i hablamos del tren de alta velocidad y su ap</w:t>
      </w:r>
      <w:r>
        <w:t>ortación</w:t>
      </w:r>
      <w:r w:rsidRPr="00881FE6">
        <w:t xml:space="preserve"> a la lucha contra el cambio climático no es un debate nuevo, es un debate ya bastante antiguo y no he querido remontarme en exceso en el tiempo</w:t>
      </w:r>
      <w:r>
        <w:t>, p</w:t>
      </w:r>
      <w:r w:rsidRPr="00881FE6">
        <w:t>ero sí hay un artículo científico de un catedrático de</w:t>
      </w:r>
      <w:r>
        <w:t xml:space="preserve"> la KTH, del Royal </w:t>
      </w:r>
      <w:r w:rsidRPr="00881FE6">
        <w:t xml:space="preserve">Institute </w:t>
      </w:r>
      <w:r>
        <w:t>of Technology</w:t>
      </w:r>
      <w:r w:rsidRPr="00881FE6">
        <w:t xml:space="preserve"> de Suecia que lo </w:t>
      </w:r>
      <w:r>
        <w:t xml:space="preserve">he </w:t>
      </w:r>
      <w:r w:rsidRPr="00881FE6">
        <w:t>elegido porque es el más citado en todas las publicaciones y en todo lo que se habla de transporte en el año 2011 ya</w:t>
      </w:r>
      <w:r>
        <w:t>, en la que é</w:t>
      </w:r>
      <w:r w:rsidRPr="00881FE6">
        <w:t>l hace un análisis</w:t>
      </w:r>
      <w:r>
        <w:t>,</w:t>
      </w:r>
      <w:r w:rsidRPr="00881FE6">
        <w:t xml:space="preserve"> como </w:t>
      </w:r>
      <w:r>
        <w:t xml:space="preserve">a </w:t>
      </w:r>
      <w:r w:rsidRPr="00881FE6">
        <w:t xml:space="preserve">usted </w:t>
      </w:r>
      <w:r>
        <w:t>l</w:t>
      </w:r>
      <w:r w:rsidRPr="00881FE6">
        <w:t>e gusta, por cierto, y habla de cuáles el papel de las infraestructuras de alta velocidad en la mitigación e</w:t>
      </w:r>
      <w:r>
        <w:t>n</w:t>
      </w:r>
      <w:r w:rsidRPr="00881FE6">
        <w:t xml:space="preserve"> la lucha contra el </w:t>
      </w:r>
      <w:r>
        <w:t>c</w:t>
      </w:r>
      <w:r w:rsidRPr="00881FE6">
        <w:t xml:space="preserve">ambio </w:t>
      </w:r>
      <w:r>
        <w:t>c</w:t>
      </w:r>
      <w:r w:rsidRPr="00881FE6">
        <w:t>limático</w:t>
      </w:r>
      <w:r>
        <w:t>,</w:t>
      </w:r>
      <w:r w:rsidRPr="00881FE6">
        <w:t xml:space="preserve"> habla </w:t>
      </w:r>
      <w:r>
        <w:t>de mitigación él</w:t>
      </w:r>
      <w:r w:rsidRPr="00881FE6">
        <w:t xml:space="preserve"> y lo hace desde el concepto de la perspectiva del ciclo</w:t>
      </w:r>
      <w:r>
        <w:t>…</w:t>
      </w:r>
      <w:r w:rsidRPr="00881FE6">
        <w:t xml:space="preserve"> de todo el ciclo de vida</w:t>
      </w:r>
      <w:r>
        <w:t>,</w:t>
      </w:r>
      <w:r w:rsidRPr="00881FE6">
        <w:t xml:space="preserve"> de todo el ciclo de vida, como </w:t>
      </w:r>
      <w:r>
        <w:t xml:space="preserve">a </w:t>
      </w:r>
      <w:r w:rsidRPr="00881FE6">
        <w:t>usted le gusta</w:t>
      </w:r>
      <w:r>
        <w:t>. Y</w:t>
      </w:r>
      <w:r w:rsidRPr="00881FE6">
        <w:t xml:space="preserve"> habla de una línea concreta en Suecia entre </w:t>
      </w:r>
      <w:r>
        <w:t>(?) y S</w:t>
      </w:r>
      <w:r w:rsidRPr="00881FE6">
        <w:t>ca</w:t>
      </w:r>
      <w:r>
        <w:t>nia.</w:t>
      </w:r>
    </w:p>
    <w:p w:rsidR="00225CC7" w:rsidRDefault="00225CC7" w:rsidP="00BB6F38">
      <w:pPr>
        <w:pStyle w:val="Texto"/>
      </w:pPr>
    </w:p>
    <w:p w:rsidR="00225CC7" w:rsidRDefault="00225CC7" w:rsidP="00BB6F38">
      <w:pPr>
        <w:pStyle w:val="Texto"/>
      </w:pPr>
      <w:r>
        <w:t>Bueno, y él</w:t>
      </w:r>
      <w:r w:rsidRPr="00881FE6">
        <w:t xml:space="preserve"> lo que viene a decir</w:t>
      </w:r>
      <w:r>
        <w:t>,</w:t>
      </w:r>
      <w:r w:rsidRPr="00881FE6">
        <w:t xml:space="preserve"> trata los dos temas</w:t>
      </w:r>
      <w:r>
        <w:t>:</w:t>
      </w:r>
      <w:r w:rsidRPr="00881FE6">
        <w:t xml:space="preserve"> cuando la infraestructura está en funcionamiento y cuál es el impacto cuando se está construyendo la infraestructura. Y viene a concluir que las infraestructuras de alta velocidad, tanto durante su construcción, si se considera todo el ciclo de vida</w:t>
      </w:r>
      <w:r>
        <w:t>,</w:t>
      </w:r>
      <w:r w:rsidRPr="00881FE6">
        <w:t xml:space="preserve"> como la aportación que hacen a posteriori, salen positivas en cuanto a su aportación a</w:t>
      </w:r>
      <w:r>
        <w:t xml:space="preserve"> </w:t>
      </w:r>
      <w:r w:rsidRPr="00881FE6">
        <w:t>l</w:t>
      </w:r>
      <w:r>
        <w:t>a</w:t>
      </w:r>
      <w:r w:rsidRPr="00881FE6">
        <w:t xml:space="preserve"> lucha contra el cambio climático</w:t>
      </w:r>
      <w:r>
        <w:t>, n</w:t>
      </w:r>
      <w:r w:rsidRPr="00881FE6">
        <w:t>o lo digo yo</w:t>
      </w:r>
      <w:r>
        <w:t>.</w:t>
      </w:r>
    </w:p>
    <w:p w:rsidR="00225CC7" w:rsidRDefault="00225CC7" w:rsidP="00BB6F38">
      <w:pPr>
        <w:pStyle w:val="Texto"/>
      </w:pPr>
    </w:p>
    <w:p w:rsidR="00225CC7" w:rsidRDefault="00225CC7" w:rsidP="00BB6F38">
      <w:pPr>
        <w:pStyle w:val="Texto"/>
      </w:pPr>
      <w:r>
        <w:lastRenderedPageBreak/>
        <w:t>H</w:t>
      </w:r>
      <w:r w:rsidRPr="00881FE6">
        <w:t xml:space="preserve">ay otro estudio de un economista experto del </w:t>
      </w:r>
      <w:r w:rsidR="009A182E" w:rsidRPr="009A182E">
        <w:t>Martens</w:t>
      </w:r>
      <w:r>
        <w:t xml:space="preserve"> Center </w:t>
      </w:r>
      <w:proofErr w:type="spellStart"/>
      <w:r>
        <w:t>for</w:t>
      </w:r>
      <w:proofErr w:type="spellEnd"/>
      <w:r>
        <w:t xml:space="preserve"> </w:t>
      </w:r>
      <w:proofErr w:type="spellStart"/>
      <w:r>
        <w:t>European</w:t>
      </w:r>
      <w:proofErr w:type="spellEnd"/>
      <w:r>
        <w:t xml:space="preserve"> </w:t>
      </w:r>
      <w:proofErr w:type="spellStart"/>
      <w:r w:rsidR="009A182E">
        <w:t>Studies</w:t>
      </w:r>
      <w:proofErr w:type="spellEnd"/>
      <w:r>
        <w:t xml:space="preserve"> </w:t>
      </w:r>
      <w:r w:rsidRPr="00881FE6">
        <w:t>en septiembre de 2019, es decir, ayer</w:t>
      </w:r>
      <w:r>
        <w:t>,</w:t>
      </w:r>
      <w:r w:rsidR="009A182E">
        <w:t xml:space="preserve"> </w:t>
      </w:r>
      <w:r w:rsidRPr="00881FE6">
        <w:t>en la que dice que</w:t>
      </w:r>
      <w:r w:rsidR="009A182E">
        <w:t>,</w:t>
      </w:r>
      <w:r w:rsidRPr="00881FE6">
        <w:t xml:space="preserve"> para hacer frente a la l</w:t>
      </w:r>
      <w:r>
        <w:t>ucha contra el cambio climático</w:t>
      </w:r>
      <w:r w:rsidR="009A182E">
        <w:t>,</w:t>
      </w:r>
      <w:r w:rsidRPr="00881FE6">
        <w:t xml:space="preserve"> Europa necesita abrazar</w:t>
      </w:r>
      <w:r>
        <w:t>, dice (?),</w:t>
      </w:r>
      <w:r w:rsidRPr="00881FE6">
        <w:t xml:space="preserve"> las infraestructuras ferroviarias de alta velocidad, es decir, le dice Europa algo así</w:t>
      </w:r>
      <w:r>
        <w:t>, lo he traducido</w:t>
      </w:r>
      <w:r w:rsidRPr="00881FE6">
        <w:t xml:space="preserve"> a mi modo</w:t>
      </w:r>
      <w:r>
        <w:t>,</w:t>
      </w:r>
      <w:r w:rsidRPr="00881FE6">
        <w:t xml:space="preserve"> que en muchas ocasiones los estados </w:t>
      </w:r>
      <w:r>
        <w:t>s</w:t>
      </w:r>
      <w:r w:rsidRPr="00881FE6">
        <w:t>o</w:t>
      </w:r>
      <w:r>
        <w:t>n</w:t>
      </w:r>
      <w:r w:rsidRPr="00881FE6">
        <w:t xml:space="preserve"> un poco escépticos por el coste que supone la construcción de este tipo de infraestructuras, pero que no se consideran los efectos sociales, las reducciones de CO</w:t>
      </w:r>
      <w:r>
        <w:t>2</w:t>
      </w:r>
      <w:r w:rsidRPr="00881FE6">
        <w:t xml:space="preserve"> o el desarrollo </w:t>
      </w:r>
      <w:r>
        <w:t>territorial que el</w:t>
      </w:r>
      <w:r w:rsidRPr="00881FE6">
        <w:t>lo supone</w:t>
      </w:r>
      <w:r>
        <w:t>,</w:t>
      </w:r>
      <w:r w:rsidRPr="00881FE6">
        <w:t xml:space="preserve"> y que ante la crisis que se presenta Europa debe montar</w:t>
      </w:r>
      <w:r>
        <w:t>,</w:t>
      </w:r>
      <w:r w:rsidRPr="00881FE6">
        <w:t xml:space="preserve"> lo dice así</w:t>
      </w:r>
      <w:r>
        <w:t>,</w:t>
      </w:r>
      <w:r w:rsidRPr="00881FE6">
        <w:t xml:space="preserve"> en el tren de alta velocidad antes de que abandone la estación. </w:t>
      </w:r>
    </w:p>
    <w:p w:rsidR="00225CC7" w:rsidRDefault="00225CC7" w:rsidP="00BB6F38">
      <w:pPr>
        <w:pStyle w:val="Texto"/>
      </w:pPr>
    </w:p>
    <w:p w:rsidR="00225CC7" w:rsidRDefault="00225CC7" w:rsidP="00BB6F38">
      <w:pPr>
        <w:pStyle w:val="Texto"/>
      </w:pPr>
      <w:r>
        <w:t xml:space="preserve">No contentos con eso, la propia Unión Europea encarga, </w:t>
      </w:r>
      <w:r w:rsidRPr="00881FE6">
        <w:t>la Comisión Europea</w:t>
      </w:r>
      <w:r>
        <w:t xml:space="preserve"> e</w:t>
      </w:r>
      <w:r w:rsidRPr="00881FE6">
        <w:t xml:space="preserve">ncarga </w:t>
      </w:r>
      <w:r>
        <w:t xml:space="preserve">a </w:t>
      </w:r>
      <w:r w:rsidRPr="00881FE6">
        <w:t xml:space="preserve">la Universidad de </w:t>
      </w:r>
      <w:proofErr w:type="spellStart"/>
      <w:r w:rsidR="009A182E" w:rsidRPr="009A182E">
        <w:t>Delft</w:t>
      </w:r>
      <w:proofErr w:type="spellEnd"/>
      <w:r w:rsidR="009A182E" w:rsidRPr="009A182E">
        <w:t xml:space="preserve"> </w:t>
      </w:r>
      <w:r>
        <w:t xml:space="preserve">en Holanda en mayo de 2019, sin duda usted </w:t>
      </w:r>
      <w:r w:rsidRPr="00881FE6">
        <w:t xml:space="preserve">conoce este informe, que pretende reconocer y conocer la contribución de cada modo de transporte en políticas contra el cambio climático. </w:t>
      </w:r>
    </w:p>
    <w:p w:rsidR="00225CC7" w:rsidRDefault="00225CC7" w:rsidP="00BB6F38">
      <w:pPr>
        <w:pStyle w:val="Texto"/>
      </w:pPr>
    </w:p>
    <w:p w:rsidR="00225CC7" w:rsidRDefault="00225CC7" w:rsidP="00BB6F38">
      <w:pPr>
        <w:pStyle w:val="Texto"/>
      </w:pPr>
      <w:r w:rsidRPr="00881FE6">
        <w:t>Como está</w:t>
      </w:r>
      <w:r>
        <w:t xml:space="preserve"> e</w:t>
      </w:r>
      <w:r w:rsidRPr="00881FE6">
        <w:t>n castellano lo voy a</w:t>
      </w:r>
      <w:r>
        <w:t xml:space="preserve"> </w:t>
      </w:r>
      <w:r w:rsidRPr="00881FE6">
        <w:t>le</w:t>
      </w:r>
      <w:r>
        <w:t>e</w:t>
      </w:r>
      <w:r w:rsidRPr="00881FE6">
        <w:t>r</w:t>
      </w:r>
      <w:r>
        <w:t xml:space="preserve"> literal, po</w:t>
      </w:r>
      <w:r w:rsidRPr="00881FE6">
        <w:t xml:space="preserve">rque existe la </w:t>
      </w:r>
      <w:r>
        <w:t>traducción en</w:t>
      </w:r>
      <w:r w:rsidRPr="00881FE6">
        <w:t xml:space="preserve"> castellano, y dice</w:t>
      </w:r>
      <w:r>
        <w:t>: "E</w:t>
      </w:r>
      <w:r w:rsidRPr="00881FE6">
        <w:t>l principio de cautela de la Unión Europea</w:t>
      </w:r>
      <w:r>
        <w:t xml:space="preserve"> en r</w:t>
      </w:r>
      <w:r w:rsidRPr="00881FE6">
        <w:t>elación con el medio ambiente</w:t>
      </w:r>
      <w:r>
        <w:t xml:space="preserve"> s</w:t>
      </w:r>
      <w:r w:rsidRPr="00881FE6">
        <w:t xml:space="preserve">ugiere que los responsables políticos de la Unión Europea deben actuar ahora para evitar daños. La limpieza del transporte con un desplazamiento </w:t>
      </w:r>
      <w:r w:rsidR="009A182E">
        <w:t>al</w:t>
      </w:r>
      <w:r w:rsidRPr="00881FE6">
        <w:t xml:space="preserve"> ferrocarril es una solución obvia, al mismo tiempo que alivia la congestión de las carreteras europeas</w:t>
      </w:r>
      <w:r>
        <w:t>, u</w:t>
      </w:r>
      <w:r w:rsidRPr="00881FE6">
        <w:t>n problema importante, según este estudio.</w:t>
      </w:r>
      <w:r>
        <w:t xml:space="preserve"> </w:t>
      </w:r>
      <w:r w:rsidRPr="00881FE6">
        <w:t xml:space="preserve">Esto debe ser respaldado por una inversión sólida, tanto a través del </w:t>
      </w:r>
      <w:r>
        <w:t>m</w:t>
      </w:r>
      <w:r w:rsidRPr="00881FE6">
        <w:t xml:space="preserve">ecanismo </w:t>
      </w:r>
      <w:proofErr w:type="spellStart"/>
      <w:r w:rsidR="009A182E">
        <w:t>Connect</w:t>
      </w:r>
      <w:proofErr w:type="spellEnd"/>
      <w:r w:rsidR="009A182E">
        <w:t xml:space="preserve"> </w:t>
      </w:r>
      <w:proofErr w:type="spellStart"/>
      <w:r w:rsidR="009A182E">
        <w:t>Europe</w:t>
      </w:r>
      <w:proofErr w:type="spellEnd"/>
      <w:r>
        <w:t xml:space="preserve">, </w:t>
      </w:r>
      <w:r w:rsidRPr="00881FE6">
        <w:t>como de recursos nacionales en infraestructuras ferroviarias nuevas y mejoradas, incluidos los corredores europeos de mercancías de la red transeuropea de transporte y las líneas de pasajeros fronterizas de alta velocidad con alto va</w:t>
      </w:r>
      <w:r>
        <w:t>lor añadido en la Unión Europea;</w:t>
      </w:r>
      <w:r w:rsidRPr="00881FE6">
        <w:t xml:space="preserve"> es dec</w:t>
      </w:r>
      <w:bookmarkStart w:id="0" w:name="_GoBack"/>
      <w:bookmarkEnd w:id="0"/>
      <w:r w:rsidRPr="00881FE6">
        <w:t xml:space="preserve">ir, la </w:t>
      </w:r>
      <w:r>
        <w:t>Y vasca com</w:t>
      </w:r>
      <w:r w:rsidRPr="00881FE6">
        <w:t>o corredor, como parte del Corredor Atlántico</w:t>
      </w:r>
      <w:r>
        <w:t>"</w:t>
      </w:r>
      <w:r w:rsidRPr="00881FE6">
        <w:t>.</w:t>
      </w:r>
      <w:r>
        <w:t xml:space="preserve"> </w:t>
      </w:r>
      <w:r w:rsidRPr="00881FE6">
        <w:t>Lo dice el estudio que se ha entregado a la Unión Europea y continúa después, y para que no se me acab</w:t>
      </w:r>
      <w:r>
        <w:t>e</w:t>
      </w:r>
      <w:r w:rsidRPr="00881FE6">
        <w:t xml:space="preserve"> el tiempo, dice que el ferrocarril</w:t>
      </w:r>
      <w:r>
        <w:t>,</w:t>
      </w:r>
      <w:r w:rsidRPr="00881FE6">
        <w:t xml:space="preserve"> el modo de transporte terrestre más eficiente desde el punto de vista energético</w:t>
      </w:r>
      <w:r>
        <w:t>,</w:t>
      </w:r>
      <w:r w:rsidRPr="00881FE6">
        <w:t xml:space="preserve"> podría desempeñar plenamente su papel como </w:t>
      </w:r>
      <w:r>
        <w:t>ej</w:t>
      </w:r>
      <w:r w:rsidRPr="00881FE6">
        <w:t xml:space="preserve">e </w:t>
      </w:r>
      <w:r>
        <w:t xml:space="preserve">de </w:t>
      </w:r>
      <w:r w:rsidRPr="00881FE6">
        <w:t xml:space="preserve">transporte en un sistema multimodal cada vez más digitalizado </w:t>
      </w:r>
      <w:r>
        <w:t>y</w:t>
      </w:r>
      <w:r w:rsidRPr="00881FE6">
        <w:t xml:space="preserve"> sin fisuras</w:t>
      </w:r>
      <w:r>
        <w:t>, lu</w:t>
      </w:r>
      <w:r w:rsidRPr="00881FE6">
        <w:t>e</w:t>
      </w:r>
      <w:r>
        <w:t>go, no s</w:t>
      </w:r>
      <w:r w:rsidR="00BF54D2">
        <w:t>o</w:t>
      </w:r>
      <w:r w:rsidRPr="00881FE6">
        <w:t xml:space="preserve">lo el tren de </w:t>
      </w:r>
      <w:r w:rsidRPr="00881FE6">
        <w:lastRenderedPageBreak/>
        <w:t>alta velocidad, sino todas las mejoras que estamos haciendo desde el punto de vista ferroviario</w:t>
      </w:r>
      <w:r>
        <w:t xml:space="preserve"> p</w:t>
      </w:r>
      <w:r w:rsidRPr="00881FE6">
        <w:t xml:space="preserve">ueden así ser consideradas. </w:t>
      </w:r>
    </w:p>
    <w:p w:rsidR="00225CC7" w:rsidRDefault="00225CC7" w:rsidP="00BB6F38">
      <w:pPr>
        <w:pStyle w:val="Texto"/>
      </w:pPr>
    </w:p>
    <w:p w:rsidR="00225CC7" w:rsidRDefault="00225CC7" w:rsidP="00BB6F38">
      <w:pPr>
        <w:pStyle w:val="Texto"/>
      </w:pPr>
      <w:r w:rsidRPr="00881FE6">
        <w:t xml:space="preserve">Me preguntaba por la electricidad y no me voy a olvidar. La electricidad se compra, se lo dicho en </w:t>
      </w:r>
      <w:r>
        <w:t>má</w:t>
      </w:r>
      <w:r w:rsidRPr="00881FE6">
        <w:t xml:space="preserve">s </w:t>
      </w:r>
      <w:r>
        <w:t xml:space="preserve">de </w:t>
      </w:r>
      <w:r w:rsidRPr="00881FE6">
        <w:t>una ocasión</w:t>
      </w:r>
      <w:r>
        <w:t>,</w:t>
      </w:r>
      <w:r w:rsidRPr="00881FE6">
        <w:t xml:space="preserve"> de forma centralizada, y lo acabamos de aprobar</w:t>
      </w:r>
      <w:r>
        <w:t>; po</w:t>
      </w:r>
      <w:r w:rsidRPr="00881FE6">
        <w:t>r tanto, está donde tiene que estar</w:t>
      </w:r>
      <w:r>
        <w:t>.</w:t>
      </w:r>
    </w:p>
    <w:p w:rsidR="00225CC7" w:rsidRDefault="00225CC7" w:rsidP="00BB6F38">
      <w:pPr>
        <w:pStyle w:val="Texto"/>
      </w:pPr>
    </w:p>
    <w:p w:rsidR="00225CC7" w:rsidRDefault="00225CC7" w:rsidP="00BB6F38">
      <w:pPr>
        <w:pStyle w:val="Texto"/>
      </w:pPr>
      <w:r>
        <w:t xml:space="preserve">No me quiero </w:t>
      </w:r>
      <w:r w:rsidRPr="00881FE6">
        <w:t>olvidar del tema de</w:t>
      </w:r>
      <w:r>
        <w:t>l tema de l</w:t>
      </w:r>
      <w:r w:rsidRPr="00881FE6">
        <w:t xml:space="preserve">a subvención </w:t>
      </w:r>
      <w:r>
        <w:t>d</w:t>
      </w:r>
      <w:r w:rsidRPr="00881FE6">
        <w:t>e</w:t>
      </w:r>
      <w:r>
        <w:t xml:space="preserve"> </w:t>
      </w:r>
      <w:r w:rsidRPr="00881FE6">
        <w:t>los vehículos Renove</w:t>
      </w:r>
      <w:r>
        <w:t xml:space="preserve"> t</w:t>
      </w:r>
      <w:r w:rsidRPr="00881FE6">
        <w:t>eniendo en cuenta, como usted dice, toda la visión general y la visión a lo largo de la vida</w:t>
      </w:r>
      <w:r>
        <w:t>. D</w:t>
      </w:r>
      <w:r w:rsidRPr="00881FE6">
        <w:t xml:space="preserve">esde luego, si la </w:t>
      </w:r>
      <w:r>
        <w:t xml:space="preserve">flota… </w:t>
      </w:r>
      <w:r w:rsidRPr="00881FE6">
        <w:t xml:space="preserve">un estudio de la Universidad Politécnica de Valencia recientemente publicado en la revista </w:t>
      </w:r>
      <w:r>
        <w:t>Energy,</w:t>
      </w:r>
      <w:r w:rsidRPr="00881FE6">
        <w:t xml:space="preserve"> que dice</w:t>
      </w:r>
      <w:r>
        <w:t>: "S</w:t>
      </w:r>
      <w:r w:rsidRPr="00881FE6">
        <w:t>i la flota d</w:t>
      </w:r>
      <w:r>
        <w:t>iés</w:t>
      </w:r>
      <w:r w:rsidRPr="00881FE6">
        <w:t>el española, la española completa</w:t>
      </w:r>
      <w:r>
        <w:t>,</w:t>
      </w:r>
      <w:r w:rsidRPr="00881FE6">
        <w:t xml:space="preserve"> anterior a 2009 se sustituyera por nuevos vehículos </w:t>
      </w:r>
      <w:r>
        <w:t>diésel E6, l</w:t>
      </w:r>
      <w:r w:rsidRPr="00881FE6">
        <w:t>as emisiones de CO</w:t>
      </w:r>
      <w:r>
        <w:t>2</w:t>
      </w:r>
      <w:r w:rsidRPr="00881FE6">
        <w:t xml:space="preserve"> en las ciudades bajaría</w:t>
      </w:r>
      <w:r>
        <w:t>n</w:t>
      </w:r>
      <w:r w:rsidRPr="00881FE6">
        <w:t xml:space="preserve"> un 6</w:t>
      </w:r>
      <w:r>
        <w:t xml:space="preserve"> </w:t>
      </w:r>
      <w:r w:rsidRPr="00881FE6">
        <w:t>%, pero el 22</w:t>
      </w:r>
      <w:r>
        <w:t xml:space="preserve"> </w:t>
      </w:r>
      <w:r w:rsidRPr="00881FE6">
        <w:t>% en las carreteras</w:t>
      </w:r>
      <w:r>
        <w:t>, no c</w:t>
      </w:r>
      <w:r w:rsidRPr="00881FE6">
        <w:t>iudades</w:t>
      </w:r>
      <w:r>
        <w:t>".</w:t>
      </w:r>
    </w:p>
    <w:p w:rsidR="00225CC7" w:rsidRDefault="00225CC7" w:rsidP="00BB6F38">
      <w:pPr>
        <w:pStyle w:val="Texto"/>
      </w:pPr>
    </w:p>
    <w:p w:rsidR="00225CC7" w:rsidRPr="00D86CE8" w:rsidRDefault="00225CC7" w:rsidP="00BB6F38">
      <w:pPr>
        <w:pStyle w:val="Texto"/>
        <w:rPr>
          <w:lang w:val="eu-ES"/>
        </w:rPr>
      </w:pPr>
      <w:r w:rsidRPr="00881FE6">
        <w:t>Pero</w:t>
      </w:r>
      <w:r>
        <w:t>,</w:t>
      </w:r>
      <w:r w:rsidRPr="00881FE6">
        <w:t xml:space="preserve"> va</w:t>
      </w:r>
      <w:r>
        <w:t xml:space="preserve"> más allá. Y, </w:t>
      </w:r>
      <w:r w:rsidRPr="00D86CE8">
        <w:rPr>
          <w:lang w:val="eu-ES"/>
        </w:rPr>
        <w:t xml:space="preserve">nola zuriketari buruz asko gustatzen zaizun hitz egitea, egin duzu analisia autoak baldin badira gasolinakoak edo </w:t>
      </w:r>
      <w:proofErr w:type="spellStart"/>
      <w:r w:rsidRPr="00D86CE8">
        <w:rPr>
          <w:lang w:val="eu-ES"/>
        </w:rPr>
        <w:t>gasoilezkoak</w:t>
      </w:r>
      <w:proofErr w:type="spellEnd"/>
      <w:r w:rsidRPr="00D86CE8">
        <w:rPr>
          <w:lang w:val="eu-ES"/>
        </w:rPr>
        <w:t>. Baina, zer gertatzen da auto elektrikoak baldin badira? Akaso…</w:t>
      </w:r>
    </w:p>
    <w:p w:rsidR="00225CC7" w:rsidRPr="00D86CE8" w:rsidRDefault="00225CC7" w:rsidP="00BB6F38">
      <w:pPr>
        <w:pStyle w:val="Texto"/>
        <w:rPr>
          <w:lang w:val="eu-ES"/>
        </w:rPr>
      </w:pPr>
    </w:p>
    <w:p w:rsidR="00225CC7" w:rsidRPr="00D86CE8" w:rsidRDefault="00225CC7" w:rsidP="00BB6F38">
      <w:pPr>
        <w:pStyle w:val="Texto"/>
        <w:rPr>
          <w:lang w:val="eu-ES"/>
        </w:rPr>
      </w:pPr>
      <w:r w:rsidRPr="00D86CE8">
        <w:rPr>
          <w:lang w:val="eu-ES"/>
        </w:rPr>
        <w:t>(8. zintaren amaiera)</w:t>
      </w:r>
    </w:p>
    <w:p w:rsidR="00225CC7" w:rsidRPr="0039575F" w:rsidRDefault="00225CC7" w:rsidP="00BB6F38">
      <w:pPr>
        <w:pStyle w:val="Texto"/>
        <w:rPr>
          <w:lang w:val="eu-ES"/>
        </w:rPr>
      </w:pPr>
      <w:r w:rsidRPr="0039575F">
        <w:rPr>
          <w:lang w:val="eu-ES"/>
        </w:rPr>
        <w:t>(9. zintaren hasiera)</w:t>
      </w:r>
    </w:p>
    <w:p w:rsidR="00225CC7" w:rsidRPr="0039575F" w:rsidRDefault="00225CC7" w:rsidP="00BB6F38">
      <w:pPr>
        <w:pStyle w:val="Texto"/>
        <w:rPr>
          <w:lang w:val="eu-ES"/>
        </w:rPr>
      </w:pPr>
    </w:p>
    <w:p w:rsidR="00225CC7" w:rsidRDefault="00225CC7" w:rsidP="00BB6F38">
      <w:pPr>
        <w:pStyle w:val="Texto"/>
        <w:rPr>
          <w:lang w:val="eu-ES"/>
        </w:rPr>
      </w:pPr>
      <w:r w:rsidRPr="0039575F">
        <w:rPr>
          <w:lang w:val="eu-ES"/>
        </w:rPr>
        <w:t>… egin duzu analisia autoak baldin badira gasolinakoak edo gas</w:t>
      </w:r>
      <w:r>
        <w:rPr>
          <w:lang w:val="eu-ES"/>
        </w:rPr>
        <w:t>oliozkoak,</w:t>
      </w:r>
      <w:r w:rsidRPr="0039575F">
        <w:rPr>
          <w:lang w:val="eu-ES"/>
        </w:rPr>
        <w:t xml:space="preserve"> baina zer gertatzen da</w:t>
      </w:r>
      <w:r>
        <w:rPr>
          <w:lang w:val="eu-ES"/>
        </w:rPr>
        <w:t xml:space="preserve"> auto elektrikoak baldin badira? Akaso ez da gauza bera gertatzen?</w:t>
      </w:r>
      <w:r w:rsidRPr="0039575F">
        <w:rPr>
          <w:lang w:val="eu-ES"/>
        </w:rPr>
        <w:t xml:space="preserve"> Emisioak berdin-berdina dira</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E</w:t>
      </w:r>
      <w:r w:rsidRPr="0039575F">
        <w:rPr>
          <w:lang w:val="eu-ES"/>
        </w:rPr>
        <w:t>ta</w:t>
      </w:r>
      <w:r>
        <w:rPr>
          <w:lang w:val="eu-ES"/>
        </w:rPr>
        <w:t>,</w:t>
      </w:r>
      <w:r w:rsidRPr="0039575F">
        <w:rPr>
          <w:lang w:val="eu-ES"/>
        </w:rPr>
        <w:t xml:space="preserve"> zuriketa</w:t>
      </w:r>
      <w:r>
        <w:rPr>
          <w:lang w:val="eu-ES"/>
        </w:rPr>
        <w:t>z</w:t>
      </w:r>
      <w:r w:rsidRPr="0039575F">
        <w:rPr>
          <w:lang w:val="eu-ES"/>
        </w:rPr>
        <w:t xml:space="preserve"> hitz egiten</w:t>
      </w:r>
      <w:r>
        <w:rPr>
          <w:lang w:val="eu-ES"/>
        </w:rPr>
        <w:t>,</w:t>
      </w:r>
      <w:r w:rsidRPr="0039575F">
        <w:rPr>
          <w:lang w:val="eu-ES"/>
        </w:rPr>
        <w:t xml:space="preserve"> askotan aipatzen dugu momentu honetan bateria elektrikoak ez dira Europan garatzen</w:t>
      </w:r>
      <w:r>
        <w:rPr>
          <w:lang w:val="eu-ES"/>
        </w:rPr>
        <w:t>,</w:t>
      </w:r>
      <w:r w:rsidRPr="0039575F">
        <w:rPr>
          <w:lang w:val="eu-ES"/>
        </w:rPr>
        <w:t xml:space="preserve"> Txinan garatzen dira</w:t>
      </w:r>
      <w:r>
        <w:rPr>
          <w:lang w:val="eu-ES"/>
        </w:rPr>
        <w:t>,</w:t>
      </w:r>
      <w:r w:rsidRPr="0039575F">
        <w:rPr>
          <w:lang w:val="eu-ES"/>
        </w:rPr>
        <w:t xml:space="preserve"> eta hor badagoela zurike</w:t>
      </w:r>
      <w:r>
        <w:rPr>
          <w:lang w:val="eu-ES"/>
        </w:rPr>
        <w:t>ta ikaragarria; ze</w:t>
      </w:r>
      <w:r w:rsidRPr="0039575F">
        <w:rPr>
          <w:lang w:val="eu-ES"/>
        </w:rPr>
        <w:t xml:space="preserve"> pentsatzen dugu bateria elektrikoak</w:t>
      </w:r>
      <w:r>
        <w:rPr>
          <w:lang w:val="eu-ES"/>
        </w:rPr>
        <w:t>,</w:t>
      </w:r>
      <w:r w:rsidRPr="0039575F">
        <w:rPr>
          <w:lang w:val="eu-ES"/>
        </w:rPr>
        <w:t xml:space="preserve"> momentu honetan erabiltzen dituztenak auto elektrikoak</w:t>
      </w:r>
      <w:r>
        <w:rPr>
          <w:lang w:val="eu-ES"/>
        </w:rPr>
        <w:t>,</w:t>
      </w:r>
      <w:r w:rsidRPr="0039575F">
        <w:rPr>
          <w:lang w:val="eu-ES"/>
        </w:rPr>
        <w:t xml:space="preserve"> erabat garbiak direla, baina horiek produzitzeko ere Txinan</w:t>
      </w:r>
      <w:r>
        <w:rPr>
          <w:lang w:val="eu-ES"/>
        </w:rPr>
        <w:t>,</w:t>
      </w:r>
      <w:r w:rsidRPr="0039575F">
        <w:rPr>
          <w:lang w:val="eu-ES"/>
        </w:rPr>
        <w:t xml:space="preserve"> normalean</w:t>
      </w:r>
      <w:r>
        <w:rPr>
          <w:lang w:val="eu-ES"/>
        </w:rPr>
        <w:t>,</w:t>
      </w:r>
      <w:r w:rsidRPr="0039575F">
        <w:rPr>
          <w:lang w:val="eu-ES"/>
        </w:rPr>
        <w:t xml:space="preserve"> erabiltzen duten energia ba ez dator energia berriztagarrietatik, baizik eta justu kontrakoa</w:t>
      </w:r>
      <w:r>
        <w:rPr>
          <w:lang w:val="eu-ES"/>
        </w:rPr>
        <w:t xml:space="preserve">: </w:t>
      </w:r>
      <w:r>
        <w:rPr>
          <w:lang w:val="eu-ES"/>
        </w:rPr>
        <w:lastRenderedPageBreak/>
        <w:t>i</w:t>
      </w:r>
      <w:r w:rsidRPr="0039575F">
        <w:rPr>
          <w:lang w:val="eu-ES"/>
        </w:rPr>
        <w:t>katzetik datozen energiak dira</w:t>
      </w:r>
      <w:r>
        <w:rPr>
          <w:lang w:val="eu-ES"/>
        </w:rPr>
        <w:t>. Eta horiek guztiak kontuan hartu beharrekoak dira.</w:t>
      </w:r>
    </w:p>
    <w:p w:rsidR="00225CC7" w:rsidRDefault="00225CC7" w:rsidP="00BB6F38">
      <w:pPr>
        <w:pStyle w:val="Texto"/>
        <w:rPr>
          <w:lang w:val="eu-ES"/>
        </w:rPr>
      </w:pPr>
    </w:p>
    <w:p w:rsidR="00225CC7" w:rsidRDefault="00225CC7" w:rsidP="00BB6F38">
      <w:pPr>
        <w:pStyle w:val="Texto"/>
        <w:rPr>
          <w:lang w:val="eu-ES"/>
        </w:rPr>
      </w:pPr>
      <w:r w:rsidRPr="0039575F">
        <w:rPr>
          <w:lang w:val="eu-ES"/>
        </w:rPr>
        <w:t xml:space="preserve">Beraz, ados </w:t>
      </w:r>
      <w:r>
        <w:rPr>
          <w:lang w:val="eu-ES"/>
        </w:rPr>
        <w:t>nago zurekin orokorra egin genezakeela e</w:t>
      </w:r>
      <w:r w:rsidRPr="0039575F">
        <w:rPr>
          <w:lang w:val="eu-ES"/>
        </w:rPr>
        <w:t>studi</w:t>
      </w:r>
      <w:r>
        <w:rPr>
          <w:lang w:val="eu-ES"/>
        </w:rPr>
        <w:t>o</w:t>
      </w:r>
      <w:r w:rsidRPr="0039575F">
        <w:rPr>
          <w:lang w:val="eu-ES"/>
        </w:rPr>
        <w:t>a</w:t>
      </w:r>
      <w:r>
        <w:rPr>
          <w:lang w:val="eu-ES"/>
        </w:rPr>
        <w:t>,</w:t>
      </w:r>
      <w:r w:rsidRPr="0039575F">
        <w:rPr>
          <w:lang w:val="eu-ES"/>
        </w:rPr>
        <w:t xml:space="preserve"> eta egin behar dugula, baina egin dezagun ez bakarrik auto batzuetan edo besteetan</w:t>
      </w:r>
      <w:r>
        <w:rPr>
          <w:lang w:val="eu-ES"/>
        </w:rPr>
        <w:t>.</w:t>
      </w:r>
      <w:r w:rsidRPr="0039575F">
        <w:rPr>
          <w:lang w:val="eu-ES"/>
        </w:rPr>
        <w:t xml:space="preserve"> Eta</w:t>
      </w:r>
      <w:r>
        <w:rPr>
          <w:lang w:val="eu-ES"/>
        </w:rPr>
        <w:t>,</w:t>
      </w:r>
      <w:r w:rsidRPr="0039575F">
        <w:rPr>
          <w:lang w:val="eu-ES"/>
        </w:rPr>
        <w:t xml:space="preserve"> gainera</w:t>
      </w:r>
      <w:r>
        <w:rPr>
          <w:lang w:val="eu-ES"/>
        </w:rPr>
        <w:t>,</w:t>
      </w:r>
      <w:r w:rsidRPr="0039575F">
        <w:rPr>
          <w:lang w:val="eu-ES"/>
        </w:rPr>
        <w:t xml:space="preserve"> behin baino </w:t>
      </w:r>
      <w:r>
        <w:rPr>
          <w:lang w:val="eu-ES"/>
        </w:rPr>
        <w:t>g</w:t>
      </w:r>
      <w:r w:rsidRPr="0039575F">
        <w:rPr>
          <w:lang w:val="eu-ES"/>
        </w:rPr>
        <w:t>ehiagotan aipatu dugu</w:t>
      </w:r>
      <w:r>
        <w:rPr>
          <w:lang w:val="eu-ES"/>
        </w:rPr>
        <w:t>,</w:t>
      </w:r>
      <w:r w:rsidRPr="0039575F">
        <w:rPr>
          <w:lang w:val="eu-ES"/>
        </w:rPr>
        <w:t xml:space="preserve"> kasu honetan baliabide gutxien dutenak autoak aldatu behar baldin badituzte, beraien isurketak ikaragarriak direlako eta gure hirietan isurketak g</w:t>
      </w:r>
      <w:r>
        <w:rPr>
          <w:lang w:val="eu-ES"/>
        </w:rPr>
        <w:t>utxiagotu egin behar ditugulako, e</w:t>
      </w:r>
      <w:r w:rsidRPr="0039575F">
        <w:rPr>
          <w:lang w:val="eu-ES"/>
        </w:rPr>
        <w:t>ta horrek suposatzen du aldaketa klimatikoaren kontra egitea</w:t>
      </w:r>
      <w:r>
        <w:rPr>
          <w:lang w:val="eu-ES"/>
        </w:rPr>
        <w:t>, l</w:t>
      </w:r>
      <w:r w:rsidRPr="0039575F">
        <w:rPr>
          <w:lang w:val="eu-ES"/>
        </w:rPr>
        <w:t>agundu egin behar ditugu baita ere modu desberdinetako autoak erosten. Beraz, gure politika bai da aldaketa klimatikoaren kontra</w:t>
      </w:r>
      <w:r>
        <w:rPr>
          <w:lang w:val="eu-ES"/>
        </w:rPr>
        <w:t>;</w:t>
      </w:r>
      <w:r w:rsidRPr="0039575F">
        <w:rPr>
          <w:lang w:val="eu-ES"/>
        </w:rPr>
        <w:t xml:space="preserve"> ez dugu guk esaten, baizik eta azterketa tekniko desberdinetan oinarrituta daude.</w:t>
      </w:r>
    </w:p>
    <w:p w:rsidR="00225CC7" w:rsidRDefault="00225CC7" w:rsidP="00BB6F38">
      <w:pPr>
        <w:pStyle w:val="Texto"/>
        <w:rPr>
          <w:lang w:val="eu-ES"/>
        </w:rPr>
      </w:pPr>
    </w:p>
    <w:p w:rsidR="00225CC7" w:rsidRDefault="00225CC7" w:rsidP="00BB6F38">
      <w:pPr>
        <w:pStyle w:val="Texto"/>
        <w:rPr>
          <w:lang w:val="eu-ES"/>
        </w:rPr>
      </w:pPr>
      <w:r w:rsidRPr="0039575F">
        <w:rPr>
          <w:lang w:val="eu-ES"/>
        </w:rPr>
        <w:t>Eskerrik asko</w:t>
      </w:r>
      <w:r>
        <w:rPr>
          <w:lang w:val="eu-ES"/>
        </w:rPr>
        <w:t>.</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4015EF">
        <w:rPr>
          <w:rFonts w:ascii="Futura Md BT" w:hAnsi="Futura Md BT"/>
          <w:lang w:val="eu-ES"/>
        </w:rPr>
        <w:t>LEHENDAKARIAK:</w:t>
      </w:r>
      <w:r>
        <w:rPr>
          <w:lang w:val="eu-ES"/>
        </w:rPr>
        <w:t xml:space="preserve"> </w:t>
      </w:r>
      <w:r w:rsidRPr="0039575F">
        <w:rPr>
          <w:lang w:val="eu-ES"/>
        </w:rPr>
        <w:t>Eskerrik asko, Tapia</w:t>
      </w:r>
      <w:r>
        <w:rPr>
          <w:lang w:val="eu-ES"/>
        </w:rPr>
        <w:t xml:space="preserve"> andrea.</w:t>
      </w:r>
    </w:p>
    <w:p w:rsidR="00225CC7" w:rsidRDefault="00225CC7" w:rsidP="00BB6F38">
      <w:pPr>
        <w:pStyle w:val="Texto"/>
        <w:rPr>
          <w:lang w:val="eu-ES"/>
        </w:rPr>
      </w:pPr>
    </w:p>
    <w:p w:rsidR="00225CC7" w:rsidRDefault="00225CC7" w:rsidP="00BB6F38">
      <w:pPr>
        <w:pStyle w:val="Texto"/>
        <w:rPr>
          <w:lang w:val="eu-ES"/>
        </w:rPr>
      </w:pPr>
      <w:r>
        <w:rPr>
          <w:lang w:val="eu-ES"/>
        </w:rPr>
        <w:t>Otero jauna, zurea da hitza.</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4015EF">
        <w:rPr>
          <w:rFonts w:ascii="Futura Md BT" w:hAnsi="Futura Md BT"/>
          <w:lang w:val="eu-ES"/>
        </w:rPr>
        <w:t xml:space="preserve">OTERO GABIRONDO </w:t>
      </w:r>
      <w:r>
        <w:rPr>
          <w:lang w:val="eu-ES"/>
        </w:rPr>
        <w:t>jaunak</w:t>
      </w:r>
      <w:r w:rsidRPr="004015EF">
        <w:rPr>
          <w:rFonts w:ascii="Futura Md BT" w:hAnsi="Futura Md BT"/>
          <w:lang w:val="eu-ES"/>
        </w:rPr>
        <w:t>:</w:t>
      </w:r>
      <w:r>
        <w:rPr>
          <w:lang w:val="eu-ES"/>
        </w:rPr>
        <w:t xml:space="preserve"> </w:t>
      </w:r>
      <w:r w:rsidRPr="0039575F">
        <w:rPr>
          <w:lang w:val="eu-ES"/>
        </w:rPr>
        <w:t>Esan duzu komisioan ez zinela argi ibili. Beste gauza bat eskatu dizut</w:t>
      </w:r>
      <w:r>
        <w:rPr>
          <w:lang w:val="eu-ES"/>
        </w:rPr>
        <w:t>. N</w:t>
      </w:r>
      <w:r w:rsidRPr="0039575F">
        <w:rPr>
          <w:lang w:val="eu-ES"/>
        </w:rPr>
        <w:t xml:space="preserve">ik ez </w:t>
      </w:r>
      <w:r>
        <w:rPr>
          <w:lang w:val="eu-ES"/>
        </w:rPr>
        <w:t>dut</w:t>
      </w:r>
      <w:r w:rsidRPr="0039575F">
        <w:rPr>
          <w:lang w:val="eu-ES"/>
        </w:rPr>
        <w:t xml:space="preserve"> esan argi </w:t>
      </w:r>
      <w:r>
        <w:rPr>
          <w:lang w:val="eu-ES"/>
        </w:rPr>
        <w:t>ez zinenik</w:t>
      </w:r>
      <w:r w:rsidRPr="0039575F">
        <w:rPr>
          <w:lang w:val="eu-ES"/>
        </w:rPr>
        <w:t xml:space="preserve"> ibili, </w:t>
      </w:r>
      <w:r>
        <w:rPr>
          <w:lang w:val="eu-ES"/>
        </w:rPr>
        <w:t>esan dut</w:t>
      </w:r>
      <w:r w:rsidRPr="0039575F">
        <w:rPr>
          <w:lang w:val="eu-ES"/>
        </w:rPr>
        <w:t xml:space="preserve"> gezurra esan zenuela eta hemen aukera daukazula errektifikazio</w:t>
      </w:r>
      <w:r>
        <w:rPr>
          <w:lang w:val="eu-ES"/>
        </w:rPr>
        <w:t xml:space="preserve"> bat egiteko. Ze zuk</w:t>
      </w:r>
      <w:r w:rsidRPr="0039575F">
        <w:rPr>
          <w:lang w:val="eu-ES"/>
        </w:rPr>
        <w:t xml:space="preserve"> esan zenuen ez zenutela kontatzen klima partida bezala</w:t>
      </w:r>
      <w:r>
        <w:rPr>
          <w:lang w:val="eu-ES"/>
        </w:rPr>
        <w:t xml:space="preserve"> abiadura </w:t>
      </w:r>
      <w:r w:rsidRPr="0039575F">
        <w:rPr>
          <w:lang w:val="eu-ES"/>
        </w:rPr>
        <w:t>handiko trenaren inbertsioa</w:t>
      </w:r>
      <w:r>
        <w:rPr>
          <w:lang w:val="eu-ES"/>
        </w:rPr>
        <w:t>;</w:t>
      </w:r>
      <w:r w:rsidRPr="0039575F">
        <w:rPr>
          <w:lang w:val="eu-ES"/>
        </w:rPr>
        <w:t xml:space="preserve"> eta</w:t>
      </w:r>
      <w:r>
        <w:rPr>
          <w:lang w:val="eu-ES"/>
        </w:rPr>
        <w:t>,</w:t>
      </w:r>
      <w:r w:rsidRPr="0039575F">
        <w:rPr>
          <w:lang w:val="eu-ES"/>
        </w:rPr>
        <w:t xml:space="preserve"> </w:t>
      </w:r>
      <w:r>
        <w:rPr>
          <w:lang w:val="eu-ES"/>
        </w:rPr>
        <w:t>gero,</w:t>
      </w:r>
      <w:r w:rsidRPr="0039575F">
        <w:rPr>
          <w:lang w:val="eu-ES"/>
        </w:rPr>
        <w:t xml:space="preserve"> </w:t>
      </w:r>
      <w:r>
        <w:rPr>
          <w:lang w:val="eu-ES"/>
        </w:rPr>
        <w:t xml:space="preserve">desglosea </w:t>
      </w:r>
      <w:r w:rsidRPr="0039575F">
        <w:rPr>
          <w:lang w:val="eu-ES"/>
        </w:rPr>
        <w:t>eskatu nizunean</w:t>
      </w:r>
      <w:r>
        <w:rPr>
          <w:lang w:val="eu-ES"/>
        </w:rPr>
        <w:t>,</w:t>
      </w:r>
      <w:r w:rsidRPr="0039575F">
        <w:rPr>
          <w:lang w:val="eu-ES"/>
        </w:rPr>
        <w:t xml:space="preserve"> desglosean agertzen da klima larrialdiari aurre egiteko politika eta partida bezala</w:t>
      </w:r>
      <w:r>
        <w:rPr>
          <w:lang w:val="eu-ES"/>
        </w:rPr>
        <w:t>.</w:t>
      </w:r>
      <w:r w:rsidRPr="0039575F">
        <w:rPr>
          <w:lang w:val="eu-ES"/>
        </w:rPr>
        <w:t xml:space="preserve"> Bale</w:t>
      </w:r>
      <w:r>
        <w:rPr>
          <w:lang w:val="eu-ES"/>
        </w:rPr>
        <w:t>?</w:t>
      </w:r>
    </w:p>
    <w:p w:rsidR="00225CC7" w:rsidRDefault="00225CC7" w:rsidP="00BB6F38">
      <w:pPr>
        <w:pStyle w:val="Texto"/>
        <w:rPr>
          <w:lang w:val="eu-ES"/>
        </w:rPr>
      </w:pPr>
    </w:p>
    <w:p w:rsidR="00225CC7" w:rsidRDefault="00225CC7" w:rsidP="00BB6F38">
      <w:pPr>
        <w:pStyle w:val="Texto"/>
        <w:rPr>
          <w:lang w:val="eu-ES"/>
        </w:rPr>
      </w:pPr>
      <w:r w:rsidRPr="0039575F">
        <w:rPr>
          <w:lang w:val="eu-ES"/>
        </w:rPr>
        <w:t>Gero</w:t>
      </w:r>
      <w:r>
        <w:rPr>
          <w:lang w:val="eu-ES"/>
        </w:rPr>
        <w:t>,</w:t>
      </w:r>
      <w:r w:rsidRPr="0039575F">
        <w:rPr>
          <w:lang w:val="eu-ES"/>
        </w:rPr>
        <w:t xml:space="preserve"> emisioen inguruan esan dizut </w:t>
      </w:r>
      <w:r>
        <w:rPr>
          <w:lang w:val="eu-ES"/>
        </w:rPr>
        <w:t>tre</w:t>
      </w:r>
      <w:r w:rsidRPr="0039575F">
        <w:rPr>
          <w:lang w:val="eu-ES"/>
        </w:rPr>
        <w:t>narekin, hor</w:t>
      </w:r>
      <w:r>
        <w:rPr>
          <w:lang w:val="eu-ES"/>
        </w:rPr>
        <w:t>,</w:t>
      </w:r>
      <w:r w:rsidRPr="0039575F">
        <w:rPr>
          <w:lang w:val="eu-ES"/>
        </w:rPr>
        <w:t xml:space="preserve"> </w:t>
      </w:r>
      <w:proofErr w:type="spellStart"/>
      <w:r w:rsidRPr="0039575F">
        <w:rPr>
          <w:lang w:val="eu-ES"/>
        </w:rPr>
        <w:t>kontrobertsia</w:t>
      </w:r>
      <w:proofErr w:type="spellEnd"/>
      <w:r w:rsidRPr="0039575F">
        <w:rPr>
          <w:lang w:val="eu-ES"/>
        </w:rPr>
        <w:t xml:space="preserve"> </w:t>
      </w:r>
      <w:r>
        <w:rPr>
          <w:lang w:val="eu-ES"/>
        </w:rPr>
        <w:t>bat dago</w:t>
      </w:r>
      <w:r w:rsidRPr="0039575F">
        <w:rPr>
          <w:lang w:val="eu-ES"/>
        </w:rPr>
        <w:t xml:space="preserve"> eta iritzi desberdinak edo erreferentzia desberdinekin izan dezakegu</w:t>
      </w:r>
      <w:r>
        <w:rPr>
          <w:lang w:val="eu-ES"/>
        </w:rPr>
        <w:t>, hori gauza bat da;</w:t>
      </w:r>
      <w:r w:rsidRPr="0039575F">
        <w:rPr>
          <w:lang w:val="eu-ES"/>
        </w:rPr>
        <w:t xml:space="preserve"> baina </w:t>
      </w:r>
      <w:proofErr w:type="spellStart"/>
      <w:r w:rsidRPr="0039575F">
        <w:rPr>
          <w:lang w:val="eu-ES"/>
        </w:rPr>
        <w:t>Madrile</w:t>
      </w:r>
      <w:r>
        <w:rPr>
          <w:lang w:val="eu-ES"/>
        </w:rPr>
        <w:t>ri</w:t>
      </w:r>
      <w:proofErr w:type="spellEnd"/>
      <w:r w:rsidRPr="0039575F">
        <w:rPr>
          <w:lang w:val="eu-ES"/>
        </w:rPr>
        <w:t xml:space="preserve"> ez inputatzea inbertsio hori k</w:t>
      </w:r>
      <w:r>
        <w:rPr>
          <w:lang w:val="eu-ES"/>
        </w:rPr>
        <w:t>limatikoa baldin bada, hori bai onartezina dela. Ze ez</w:t>
      </w:r>
      <w:r w:rsidRPr="0039575F">
        <w:rPr>
          <w:lang w:val="eu-ES"/>
        </w:rPr>
        <w:t xml:space="preserve"> du balio ab</w:t>
      </w:r>
      <w:r>
        <w:rPr>
          <w:lang w:val="eu-ES"/>
        </w:rPr>
        <w:t>iadura</w:t>
      </w:r>
      <w:r w:rsidRPr="0039575F">
        <w:rPr>
          <w:lang w:val="eu-ES"/>
        </w:rPr>
        <w:t xml:space="preserve"> handiko trena azken 15 urteetan esatea ez dela gure inbertsioa Madrileko inbertsioa dela</w:t>
      </w:r>
      <w:r>
        <w:rPr>
          <w:lang w:val="eu-ES"/>
        </w:rPr>
        <w:t xml:space="preserve">, </w:t>
      </w:r>
      <w:r>
        <w:rPr>
          <w:lang w:val="eu-ES"/>
        </w:rPr>
        <w:lastRenderedPageBreak/>
        <w:t xml:space="preserve">eta, </w:t>
      </w:r>
      <w:r w:rsidRPr="0039575F">
        <w:rPr>
          <w:lang w:val="eu-ES"/>
        </w:rPr>
        <w:t>orain</w:t>
      </w:r>
      <w:r>
        <w:rPr>
          <w:lang w:val="eu-ES"/>
        </w:rPr>
        <w:t>,</w:t>
      </w:r>
      <w:r w:rsidRPr="0039575F">
        <w:rPr>
          <w:lang w:val="eu-ES"/>
        </w:rPr>
        <w:t xml:space="preserve"> onura klimatikoa baldin baditu, gure buruari </w:t>
      </w:r>
      <w:r>
        <w:rPr>
          <w:lang w:val="eu-ES"/>
        </w:rPr>
        <w:t>egoztea. H</w:t>
      </w:r>
      <w:r w:rsidRPr="0039575F">
        <w:rPr>
          <w:lang w:val="eu-ES"/>
        </w:rPr>
        <w:t xml:space="preserve">ori da tranpa </w:t>
      </w:r>
      <w:r>
        <w:rPr>
          <w:lang w:val="eu-ES"/>
        </w:rPr>
        <w:t>egitea.</w:t>
      </w:r>
    </w:p>
    <w:p w:rsidR="00225CC7" w:rsidRDefault="00225CC7" w:rsidP="00BB6F38">
      <w:pPr>
        <w:pStyle w:val="Texto"/>
        <w:rPr>
          <w:lang w:val="eu-ES"/>
        </w:rPr>
      </w:pPr>
    </w:p>
    <w:p w:rsidR="00225CC7" w:rsidRDefault="00225CC7" w:rsidP="00BB6F38">
      <w:pPr>
        <w:pStyle w:val="Texto"/>
        <w:rPr>
          <w:lang w:val="eu-ES"/>
        </w:rPr>
      </w:pPr>
      <w:r>
        <w:rPr>
          <w:lang w:val="eu-ES"/>
        </w:rPr>
        <w:t>E</w:t>
      </w:r>
      <w:r w:rsidRPr="0039575F">
        <w:rPr>
          <w:lang w:val="eu-ES"/>
        </w:rPr>
        <w:t>ta tranpa egin nahi baldin baduzu, berdina esaten dizut</w:t>
      </w:r>
      <w:r>
        <w:rPr>
          <w:lang w:val="eu-ES"/>
        </w:rPr>
        <w:t>.</w:t>
      </w:r>
      <w:r w:rsidRPr="0039575F">
        <w:rPr>
          <w:lang w:val="eu-ES"/>
        </w:rPr>
        <w:t xml:space="preserve"> O</w:t>
      </w:r>
      <w:r>
        <w:rPr>
          <w:lang w:val="eu-ES"/>
        </w:rPr>
        <w:t xml:space="preserve"> </w:t>
      </w:r>
      <w:proofErr w:type="spellStart"/>
      <w:r w:rsidRPr="0039575F">
        <w:rPr>
          <w:lang w:val="eu-ES"/>
        </w:rPr>
        <w:t>sea</w:t>
      </w:r>
      <w:proofErr w:type="spellEnd"/>
      <w:r>
        <w:rPr>
          <w:lang w:val="eu-ES"/>
        </w:rPr>
        <w:t>, Azpiazu jauna, 2017ko A</w:t>
      </w:r>
      <w:r w:rsidRPr="0039575F">
        <w:rPr>
          <w:lang w:val="eu-ES"/>
        </w:rPr>
        <w:t xml:space="preserve">urrekontuak </w:t>
      </w:r>
      <w:r>
        <w:rPr>
          <w:lang w:val="eu-ES"/>
        </w:rPr>
        <w:t>abiadura</w:t>
      </w:r>
      <w:r w:rsidRPr="0039575F">
        <w:rPr>
          <w:lang w:val="eu-ES"/>
        </w:rPr>
        <w:t xml:space="preserve"> handiko trena sartzen baduzue, </w:t>
      </w:r>
      <w:r w:rsidRPr="009D0FDB">
        <w:rPr>
          <w:i/>
          <w:lang w:val="eu-ES"/>
        </w:rPr>
        <w:t xml:space="preserve">klima </w:t>
      </w:r>
      <w:proofErr w:type="spellStart"/>
      <w:r w:rsidRPr="009D0FDB">
        <w:rPr>
          <w:i/>
          <w:lang w:val="eu-ES"/>
        </w:rPr>
        <w:t>friendly</w:t>
      </w:r>
      <w:proofErr w:type="spellEnd"/>
      <w:r w:rsidRPr="0039575F">
        <w:rPr>
          <w:lang w:val="eu-ES"/>
        </w:rPr>
        <w:t xml:space="preserve"> askoz gehiago ziren hauek baino</w:t>
      </w:r>
      <w:r>
        <w:rPr>
          <w:lang w:val="eu-ES"/>
        </w:rPr>
        <w:t>,</w:t>
      </w:r>
      <w:r w:rsidRPr="0039575F">
        <w:rPr>
          <w:lang w:val="eu-ES"/>
        </w:rPr>
        <w:t xml:space="preserve"> larrialdi kli</w:t>
      </w:r>
      <w:r>
        <w:rPr>
          <w:lang w:val="eu-ES"/>
        </w:rPr>
        <w:t xml:space="preserve">matikoaren aurrekontuak baino. </w:t>
      </w:r>
      <w:r w:rsidRPr="0039575F">
        <w:rPr>
          <w:lang w:val="eu-ES"/>
        </w:rPr>
        <w:t>Beraz, mesedez</w:t>
      </w:r>
      <w:r>
        <w:rPr>
          <w:lang w:val="eu-ES"/>
        </w:rPr>
        <w:t xml:space="preserve">, </w:t>
      </w:r>
      <w:proofErr w:type="spellStart"/>
      <w:r>
        <w:rPr>
          <w:lang w:val="eu-ES"/>
        </w:rPr>
        <w:t>rigore</w:t>
      </w:r>
      <w:proofErr w:type="spellEnd"/>
      <w:r>
        <w:rPr>
          <w:lang w:val="eu-ES"/>
        </w:rPr>
        <w:t xml:space="preserve"> pixka bat. E</w:t>
      </w:r>
      <w:r w:rsidRPr="0039575F">
        <w:rPr>
          <w:lang w:val="eu-ES"/>
        </w:rPr>
        <w:t xml:space="preserve">ta errektifikazioa baten zain </w:t>
      </w:r>
      <w:r>
        <w:rPr>
          <w:lang w:val="eu-ES"/>
        </w:rPr>
        <w:t>nago oraindik</w:t>
      </w:r>
      <w:r w:rsidRPr="0039575F">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E</w:t>
      </w:r>
      <w:r w:rsidRPr="0039575F">
        <w:rPr>
          <w:lang w:val="eu-ES"/>
        </w:rPr>
        <w:t>saten dugu aurrekontuak</w:t>
      </w:r>
      <w:r>
        <w:rPr>
          <w:lang w:val="eu-ES"/>
        </w:rPr>
        <w:t>,</w:t>
      </w:r>
      <w:r w:rsidRPr="0039575F">
        <w:rPr>
          <w:lang w:val="eu-ES"/>
        </w:rPr>
        <w:t xml:space="preserve"> zuen aurrekontuak</w:t>
      </w:r>
      <w:r>
        <w:rPr>
          <w:lang w:val="eu-ES"/>
        </w:rPr>
        <w:t xml:space="preserve">, ez direla </w:t>
      </w:r>
      <w:r w:rsidRPr="0039575F">
        <w:rPr>
          <w:lang w:val="eu-ES"/>
        </w:rPr>
        <w:t>diseinatu eta ez direla</w:t>
      </w:r>
      <w:r>
        <w:rPr>
          <w:lang w:val="eu-ES"/>
        </w:rPr>
        <w:t>,</w:t>
      </w:r>
      <w:r w:rsidRPr="0039575F">
        <w:rPr>
          <w:lang w:val="eu-ES"/>
        </w:rPr>
        <w:t xml:space="preserve"> ondorioz</w:t>
      </w:r>
      <w:r>
        <w:rPr>
          <w:lang w:val="eu-ES"/>
        </w:rPr>
        <w:t>,</w:t>
      </w:r>
      <w:r w:rsidRPr="0039575F">
        <w:rPr>
          <w:lang w:val="eu-ES"/>
        </w:rPr>
        <w:t xml:space="preserve"> aldagai klimatikoa fondo </w:t>
      </w:r>
      <w:r>
        <w:rPr>
          <w:lang w:val="eu-ES"/>
        </w:rPr>
        <w:t xml:space="preserve">de </w:t>
      </w:r>
      <w:r w:rsidRPr="0039575F">
        <w:rPr>
          <w:lang w:val="eu-ES"/>
        </w:rPr>
        <w:t>pantailan jarrita</w:t>
      </w:r>
      <w:r>
        <w:rPr>
          <w:lang w:val="eu-ES"/>
        </w:rPr>
        <w:t>, baizik kontrakoa;</w:t>
      </w:r>
      <w:r w:rsidRPr="0039575F">
        <w:rPr>
          <w:lang w:val="eu-ES"/>
        </w:rPr>
        <w:t xml:space="preserve"> gero saltzeko azpimarra berdea egindako aurrekontu batzuk dira</w:t>
      </w:r>
      <w:r>
        <w:rPr>
          <w:lang w:val="eu-ES"/>
        </w:rPr>
        <w:t>.</w:t>
      </w:r>
      <w:r w:rsidRPr="0039575F">
        <w:rPr>
          <w:lang w:val="eu-ES"/>
        </w:rPr>
        <w:t xml:space="preserve"> </w:t>
      </w:r>
      <w:r>
        <w:rPr>
          <w:lang w:val="eu-ES"/>
        </w:rPr>
        <w:t>Hau da,</w:t>
      </w:r>
      <w:r w:rsidRPr="0039575F">
        <w:rPr>
          <w:lang w:val="eu-ES"/>
        </w:rPr>
        <w:t xml:space="preserve"> umiltasun pixka bat aplikatu ordez</w:t>
      </w:r>
      <w:r>
        <w:rPr>
          <w:lang w:val="eu-ES"/>
        </w:rPr>
        <w:t>, eta zure D</w:t>
      </w:r>
      <w:r w:rsidRPr="0039575F">
        <w:rPr>
          <w:lang w:val="eu-ES"/>
        </w:rPr>
        <w:t xml:space="preserve">epartamentuan esan </w:t>
      </w:r>
      <w:r>
        <w:rPr>
          <w:lang w:val="eu-ES"/>
        </w:rPr>
        <w:t>ordez</w:t>
      </w:r>
      <w:r w:rsidRPr="0039575F">
        <w:rPr>
          <w:lang w:val="eu-ES"/>
        </w:rPr>
        <w:t xml:space="preserve"> aurrekontu</w:t>
      </w:r>
      <w:r>
        <w:rPr>
          <w:lang w:val="eu-ES"/>
        </w:rPr>
        <w:t xml:space="preserve"> hauek dira aurreko urtekoak </w:t>
      </w:r>
      <w:proofErr w:type="spellStart"/>
      <w:r>
        <w:rPr>
          <w:lang w:val="eu-ES"/>
        </w:rPr>
        <w:t>bezala</w:t>
      </w:r>
      <w:r w:rsidRPr="0039575F">
        <w:rPr>
          <w:lang w:val="eu-ES"/>
        </w:rPr>
        <w:t>tsuak</w:t>
      </w:r>
      <w:proofErr w:type="spellEnd"/>
      <w:r w:rsidRPr="0039575F">
        <w:rPr>
          <w:lang w:val="eu-ES"/>
        </w:rPr>
        <w:t>, baina badago igoera bat jasangarritasun energetikoa</w:t>
      </w:r>
      <w:r>
        <w:rPr>
          <w:lang w:val="eu-ES"/>
        </w:rPr>
        <w:t>n</w:t>
      </w:r>
      <w:r w:rsidRPr="0039575F">
        <w:rPr>
          <w:lang w:val="eu-ES"/>
        </w:rPr>
        <w:t xml:space="preserve"> eta efizientzian</w:t>
      </w:r>
      <w:r>
        <w:rPr>
          <w:lang w:val="eu-ES"/>
        </w:rPr>
        <w:t>,</w:t>
      </w:r>
      <w:r w:rsidRPr="0039575F">
        <w:rPr>
          <w:lang w:val="eu-ES"/>
        </w:rPr>
        <w:t xml:space="preserve"> </w:t>
      </w:r>
      <w:r>
        <w:rPr>
          <w:lang w:val="eu-ES"/>
        </w:rPr>
        <w:t>10</w:t>
      </w:r>
      <w:r w:rsidRPr="0039575F">
        <w:rPr>
          <w:lang w:val="eu-ES"/>
        </w:rPr>
        <w:t xml:space="preserve"> milioiko</w:t>
      </w:r>
      <w:r>
        <w:rPr>
          <w:lang w:val="eu-ES"/>
        </w:rPr>
        <w:t>a,</w:t>
      </w:r>
      <w:r w:rsidRPr="0039575F">
        <w:rPr>
          <w:lang w:val="eu-ES"/>
        </w:rPr>
        <w:t xml:space="preserve"> 15 milioikoa. Hori esan zenezake eta hori egia da, baina ez</w:t>
      </w:r>
      <w:r>
        <w:rPr>
          <w:lang w:val="eu-ES"/>
        </w:rPr>
        <w:t>,</w:t>
      </w:r>
      <w:r w:rsidRPr="0039575F">
        <w:rPr>
          <w:lang w:val="eu-ES"/>
        </w:rPr>
        <w:t xml:space="preserve"> hori ez zen nahikoa</w:t>
      </w:r>
      <w:r>
        <w:rPr>
          <w:lang w:val="eu-ES"/>
        </w:rPr>
        <w:t>:</w:t>
      </w:r>
      <w:r w:rsidRPr="0039575F">
        <w:rPr>
          <w:lang w:val="eu-ES"/>
        </w:rPr>
        <w:t xml:space="preserve"> larrialdi klimatiko aurrekontu zalapartatsu batzuk jendarteari aurkezteko</w:t>
      </w:r>
      <w:r>
        <w:rPr>
          <w:lang w:val="eu-ES"/>
        </w:rPr>
        <w:t>.</w:t>
      </w:r>
    </w:p>
    <w:p w:rsidR="00225CC7" w:rsidRDefault="00225CC7" w:rsidP="00BB6F38">
      <w:pPr>
        <w:pStyle w:val="Texto"/>
        <w:rPr>
          <w:lang w:val="eu-ES"/>
        </w:rPr>
      </w:pPr>
    </w:p>
    <w:p w:rsidR="00225CC7" w:rsidRDefault="00225CC7" w:rsidP="00BB6F38">
      <w:pPr>
        <w:pStyle w:val="Texto"/>
      </w:pPr>
      <w:r>
        <w:rPr>
          <w:lang w:val="eu-ES"/>
        </w:rPr>
        <w:t>E</w:t>
      </w:r>
      <w:r w:rsidRPr="0039575F">
        <w:rPr>
          <w:lang w:val="eu-ES"/>
        </w:rPr>
        <w:t>ta ziaboga benetan egin beharrean</w:t>
      </w:r>
      <w:r>
        <w:rPr>
          <w:lang w:val="eu-ES"/>
        </w:rPr>
        <w:t>,</w:t>
      </w:r>
      <w:r w:rsidRPr="0039575F">
        <w:rPr>
          <w:lang w:val="eu-ES"/>
        </w:rPr>
        <w:t xml:space="preserve"> Jasangarritasun Energetikoaren Legearen 100 milioi</w:t>
      </w:r>
      <w:r>
        <w:rPr>
          <w:lang w:val="eu-ES"/>
        </w:rPr>
        <w:t xml:space="preserve">ak mahai </w:t>
      </w:r>
      <w:r w:rsidRPr="0039575F">
        <w:rPr>
          <w:lang w:val="eu-ES"/>
        </w:rPr>
        <w:t xml:space="preserve">gainean jarri ordez, zure </w:t>
      </w:r>
      <w:r>
        <w:rPr>
          <w:lang w:val="eu-ES"/>
        </w:rPr>
        <w:t>D</w:t>
      </w:r>
      <w:r w:rsidRPr="0039575F">
        <w:rPr>
          <w:lang w:val="eu-ES"/>
        </w:rPr>
        <w:t>epartamentuan egon den 100 milioiko igoeratik</w:t>
      </w:r>
      <w:r>
        <w:rPr>
          <w:lang w:val="eu-ES"/>
        </w:rPr>
        <w:t>,</w:t>
      </w:r>
      <w:r w:rsidRPr="0039575F">
        <w:rPr>
          <w:lang w:val="eu-ES"/>
        </w:rPr>
        <w:t xml:space="preserve"> horietatik 75eko igoe</w:t>
      </w:r>
      <w:r>
        <w:rPr>
          <w:lang w:val="eu-ES"/>
        </w:rPr>
        <w:t>ra partida bakarrean egon da, at</w:t>
      </w:r>
      <w:r w:rsidRPr="0039575F">
        <w:rPr>
          <w:lang w:val="eu-ES"/>
        </w:rPr>
        <w:t>zo esan nizun</w:t>
      </w:r>
      <w:r>
        <w:rPr>
          <w:lang w:val="eu-ES"/>
        </w:rPr>
        <w:t>,</w:t>
      </w:r>
      <w:r w:rsidRPr="0039575F">
        <w:rPr>
          <w:lang w:val="eu-ES"/>
        </w:rPr>
        <w:t xml:space="preserve"> pol</w:t>
      </w:r>
      <w:r>
        <w:rPr>
          <w:lang w:val="eu-ES"/>
        </w:rPr>
        <w:t>itika</w:t>
      </w:r>
      <w:r w:rsidRPr="0039575F">
        <w:rPr>
          <w:lang w:val="eu-ES"/>
        </w:rPr>
        <w:t xml:space="preserve"> industrial</w:t>
      </w:r>
      <w:r>
        <w:rPr>
          <w:lang w:val="eu-ES"/>
        </w:rPr>
        <w:t xml:space="preserve">, </w:t>
      </w:r>
      <w:proofErr w:type="spellStart"/>
      <w:r>
        <w:rPr>
          <w:lang w:val="eu-ES"/>
        </w:rPr>
        <w:t>F</w:t>
      </w:r>
      <w:r w:rsidRPr="0039575F">
        <w:rPr>
          <w:lang w:val="eu-ES"/>
        </w:rPr>
        <w:t>inkatu</w:t>
      </w:r>
      <w:r>
        <w:rPr>
          <w:lang w:val="eu-ES"/>
        </w:rPr>
        <w:t>zera</w:t>
      </w:r>
      <w:proofErr w:type="spellEnd"/>
      <w:r>
        <w:rPr>
          <w:lang w:val="eu-ES"/>
        </w:rPr>
        <w:t xml:space="preserve"> doana. D</w:t>
      </w:r>
      <w:r w:rsidRPr="0039575F">
        <w:t xml:space="preserve">e 25 millones de euros en la partida del año pasado a 100 millones </w:t>
      </w:r>
      <w:r>
        <w:t xml:space="preserve">en </w:t>
      </w:r>
      <w:r w:rsidRPr="0039575F">
        <w:t>la partida de este año. Ese es el verdadero hecho diferencial de los presupuestos del Departamento de usted, señora Tapia</w:t>
      </w:r>
      <w:r>
        <w:t xml:space="preserve">, y </w:t>
      </w:r>
      <w:r w:rsidRPr="0039575F">
        <w:t>no la política climática</w:t>
      </w:r>
      <w:r>
        <w:t>. Y</w:t>
      </w:r>
      <w:r w:rsidRPr="0039575F">
        <w:t xml:space="preserve"> no vale para subrayar la política climática</w:t>
      </w:r>
      <w:r>
        <w:t>,</w:t>
      </w:r>
      <w:r w:rsidRPr="0039575F">
        <w:t xml:space="preserve"> subrayar cualquier tipo de partida, que es lo que ha terminado haciendo usted y se ve perfectamente en el </w:t>
      </w:r>
      <w:proofErr w:type="spellStart"/>
      <w:r w:rsidRPr="0039575F">
        <w:t>Renove</w:t>
      </w:r>
      <w:proofErr w:type="spellEnd"/>
      <w:r w:rsidRPr="0039575F">
        <w:t>.</w:t>
      </w:r>
    </w:p>
    <w:p w:rsidR="00225CC7" w:rsidRDefault="00225CC7" w:rsidP="00BB6F38">
      <w:pPr>
        <w:pStyle w:val="Texto"/>
      </w:pPr>
    </w:p>
    <w:p w:rsidR="00225CC7" w:rsidRDefault="00225CC7" w:rsidP="00BB6F38">
      <w:pPr>
        <w:pStyle w:val="Texto"/>
      </w:pPr>
      <w:r w:rsidRPr="0039575F">
        <w:t xml:space="preserve">Usted nos ha metido como partida climática el acondicionamiento de la urbanización de activos de </w:t>
      </w:r>
      <w:proofErr w:type="spellStart"/>
      <w:r w:rsidRPr="0039575F">
        <w:t>Sidenor</w:t>
      </w:r>
      <w:proofErr w:type="spellEnd"/>
      <w:r w:rsidRPr="0039575F">
        <w:t>. Usted nos ha metido como partida climátic</w:t>
      </w:r>
      <w:r>
        <w:t>a la urbanización de la parcela</w:t>
      </w:r>
      <w:r w:rsidRPr="0039575F">
        <w:t xml:space="preserve"> seis del polígono </w:t>
      </w:r>
      <w:proofErr w:type="spellStart"/>
      <w:r>
        <w:t>Errotaberri</w:t>
      </w:r>
      <w:proofErr w:type="spellEnd"/>
      <w:r w:rsidRPr="0039575F">
        <w:t xml:space="preserve"> de </w:t>
      </w:r>
      <w:proofErr w:type="spellStart"/>
      <w:r w:rsidRPr="0039575F">
        <w:t>Zarautz</w:t>
      </w:r>
      <w:proofErr w:type="spellEnd"/>
      <w:r w:rsidRPr="0039575F">
        <w:t xml:space="preserve">. Usted </w:t>
      </w:r>
      <w:r>
        <w:t>n</w:t>
      </w:r>
      <w:r w:rsidRPr="0039575F">
        <w:t xml:space="preserve">os ha metido como </w:t>
      </w:r>
      <w:r>
        <w:t xml:space="preserve">partida climática los intereses de </w:t>
      </w:r>
      <w:proofErr w:type="spellStart"/>
      <w:r>
        <w:t>S</w:t>
      </w:r>
      <w:r w:rsidRPr="0039575F">
        <w:t>endotu</w:t>
      </w:r>
      <w:proofErr w:type="spellEnd"/>
      <w:r w:rsidRPr="0039575F">
        <w:t xml:space="preserve">. Usted </w:t>
      </w:r>
      <w:r>
        <w:t>nos</w:t>
      </w:r>
      <w:r w:rsidRPr="0039575F">
        <w:t xml:space="preserve"> ha metido</w:t>
      </w:r>
      <w:r>
        <w:t xml:space="preserve"> como partida</w:t>
      </w:r>
      <w:r w:rsidRPr="0039575F">
        <w:t xml:space="preserve"> climática la mejora </w:t>
      </w:r>
      <w:r>
        <w:t>de estructuras comerciales. Y</w:t>
      </w:r>
      <w:r w:rsidRPr="0039575F">
        <w:t xml:space="preserve"> usted nos ha metido como política </w:t>
      </w:r>
      <w:r>
        <w:t>climática y</w:t>
      </w:r>
      <w:r w:rsidRPr="0039575F">
        <w:t xml:space="preserve"> de </w:t>
      </w:r>
      <w:r w:rsidRPr="0039575F">
        <w:lastRenderedPageBreak/>
        <w:t>sostenibilidad la estabilización de la ladera del polígono de Aspe, con 3,</w:t>
      </w:r>
      <w:r>
        <w:t>3 millones de euros. ¿S</w:t>
      </w:r>
      <w:r w:rsidRPr="0039575F">
        <w:t>ostenibilidad qu</w:t>
      </w:r>
      <w:r>
        <w:t>é</w:t>
      </w:r>
      <w:r w:rsidRPr="0039575F">
        <w:t xml:space="preserve"> es</w:t>
      </w:r>
      <w:r>
        <w:t>?</w:t>
      </w:r>
      <w:r w:rsidRPr="0039575F">
        <w:t xml:space="preserve"> </w:t>
      </w:r>
      <w:r>
        <w:t>¿Sostener la ladera?</w:t>
      </w:r>
      <w:r w:rsidRPr="0039575F">
        <w:t xml:space="preserve"> </w:t>
      </w:r>
      <w:r>
        <w:t>O sea,</w:t>
      </w:r>
      <w:r w:rsidRPr="0039575F">
        <w:t xml:space="preserve"> </w:t>
      </w:r>
      <w:r>
        <w:t>¿</w:t>
      </w:r>
      <w:r w:rsidRPr="0039575F">
        <w:t>eso es sostenibilidad</w:t>
      </w:r>
      <w:r>
        <w:t>? Claro, e</w:t>
      </w:r>
      <w:r w:rsidRPr="0039575F">
        <w:t>s</w:t>
      </w:r>
      <w:r>
        <w:t xml:space="preserve"> que se ha pasado de frenada, señora</w:t>
      </w:r>
      <w:r w:rsidRPr="0039575F">
        <w:t xml:space="preserve"> Tapia</w:t>
      </w:r>
      <w:r>
        <w:t>,</w:t>
      </w:r>
      <w:r w:rsidRPr="0039575F">
        <w:t xml:space="preserve"> se ha pasado de frenada</w:t>
      </w:r>
      <w:r>
        <w:t>. H</w:t>
      </w:r>
      <w:r w:rsidRPr="0039575F">
        <w:t>a hinchado completamente</w:t>
      </w:r>
      <w:r>
        <w:t>,</w:t>
      </w:r>
      <w:r w:rsidRPr="0039575F">
        <w:t xml:space="preserve"> artificialmente</w:t>
      </w:r>
      <w:r>
        <w:t>,</w:t>
      </w:r>
      <w:r w:rsidRPr="0039575F">
        <w:t xml:space="preserve"> lo que no era verde y l</w:t>
      </w:r>
      <w:r>
        <w:t>e</w:t>
      </w:r>
      <w:r w:rsidRPr="0039575F">
        <w:t xml:space="preserve"> ha salido lo que le ha salido</w:t>
      </w:r>
      <w:r>
        <w:t>: un ch</w:t>
      </w:r>
      <w:r w:rsidRPr="0039575F">
        <w:t xml:space="preserve">urro, </w:t>
      </w:r>
      <w:r>
        <w:t>un churro.</w:t>
      </w:r>
    </w:p>
    <w:p w:rsidR="00225CC7" w:rsidRDefault="00225CC7" w:rsidP="00BB6F38">
      <w:pPr>
        <w:pStyle w:val="Texto"/>
      </w:pPr>
    </w:p>
    <w:p w:rsidR="00225CC7" w:rsidRDefault="00225CC7" w:rsidP="00BB6F38">
      <w:pPr>
        <w:pStyle w:val="Texto"/>
      </w:pPr>
      <w:r>
        <w:t>E</w:t>
      </w:r>
      <w:r w:rsidRPr="0039575F">
        <w:t xml:space="preserve">n resumen, en resumen, </w:t>
      </w:r>
      <w:r>
        <w:t>ustedes</w:t>
      </w:r>
      <w:r w:rsidRPr="0039575F">
        <w:t xml:space="preserve"> tiene</w:t>
      </w:r>
      <w:r>
        <w:t>n</w:t>
      </w:r>
      <w:r w:rsidRPr="0039575F">
        <w:t xml:space="preserve"> un problema</w:t>
      </w:r>
      <w:r>
        <w:t>. Q</w:t>
      </w:r>
      <w:r w:rsidRPr="0039575F">
        <w:t>ue a nosotros, como les dije ayer, a nosotros nos pueden engañar y nos podrán decir que han invertido y no haberlo hecho</w:t>
      </w:r>
      <w:r>
        <w:t>, y</w:t>
      </w:r>
      <w:r w:rsidRPr="0039575F">
        <w:t xml:space="preserve"> al resto de la oposición le podrán decir</w:t>
      </w:r>
      <w:r>
        <w:t xml:space="preserve"> misa,</w:t>
      </w:r>
      <w:r w:rsidRPr="0039575F">
        <w:t xml:space="preserve"> incluso conseguirá que alguno diga que estos presupuestos son </w:t>
      </w:r>
      <w:proofErr w:type="spellStart"/>
      <w:r>
        <w:rPr>
          <w:i/>
        </w:rPr>
        <w:t>cllimate</w:t>
      </w:r>
      <w:proofErr w:type="spellEnd"/>
      <w:r>
        <w:rPr>
          <w:i/>
        </w:rPr>
        <w:t xml:space="preserve"> </w:t>
      </w:r>
      <w:proofErr w:type="spellStart"/>
      <w:r>
        <w:rPr>
          <w:i/>
        </w:rPr>
        <w:t>friendly</w:t>
      </w:r>
      <w:proofErr w:type="spellEnd"/>
      <w:r>
        <w:t>. Y</w:t>
      </w:r>
      <w:r w:rsidRPr="0039575F">
        <w:t xml:space="preserve"> pod</w:t>
      </w:r>
      <w:r>
        <w:t>rá</w:t>
      </w:r>
      <w:r w:rsidRPr="0039575F">
        <w:t xml:space="preserve"> salir </w:t>
      </w:r>
      <w:r>
        <w:t xml:space="preserve">en </w:t>
      </w:r>
      <w:r w:rsidRPr="0039575F">
        <w:t>la tele</w:t>
      </w:r>
      <w:r>
        <w:t>, en la radio y donde quiera, señora</w:t>
      </w:r>
      <w:r w:rsidRPr="0039575F">
        <w:t xml:space="preserve"> Tapia</w:t>
      </w:r>
      <w:r>
        <w:t>,</w:t>
      </w:r>
      <w:r w:rsidRPr="0039575F">
        <w:t xml:space="preserve"> </w:t>
      </w:r>
      <w:r>
        <w:t>a decir</w:t>
      </w:r>
      <w:r w:rsidRPr="0039575F">
        <w:t xml:space="preserve"> lo que quiera</w:t>
      </w:r>
      <w:r>
        <w:t>,</w:t>
      </w:r>
      <w:r w:rsidRPr="0039575F">
        <w:t xml:space="preserve"> y tal vez </w:t>
      </w:r>
      <w:r>
        <w:t xml:space="preserve">les crean y tal vez les sirva </w:t>
      </w:r>
      <w:r w:rsidRPr="0039575F">
        <w:t xml:space="preserve">para mantener cotas de poder. Pero hay alguien </w:t>
      </w:r>
      <w:r>
        <w:t>a</w:t>
      </w:r>
      <w:r w:rsidRPr="0039575F">
        <w:t xml:space="preserve"> quien no le van a poder engañar, que es al propio clima, porque </w:t>
      </w:r>
      <w:r>
        <w:t>a e</w:t>
      </w:r>
      <w:r w:rsidRPr="0039575F">
        <w:t xml:space="preserve">se le da igual. </w:t>
      </w:r>
      <w:r>
        <w:t>Eh Bi</w:t>
      </w:r>
      <w:r w:rsidRPr="0039575F">
        <w:t>l</w:t>
      </w:r>
      <w:r>
        <w:t>du,</w:t>
      </w:r>
      <w:r w:rsidRPr="0039575F">
        <w:t xml:space="preserve"> PNV</w:t>
      </w:r>
      <w:r>
        <w:t xml:space="preserve">, le da igual todo, </w:t>
      </w:r>
      <w:r w:rsidRPr="0039575F">
        <w:t>solo le importan las emisiones</w:t>
      </w:r>
      <w:r>
        <w:t>. Y</w:t>
      </w:r>
      <w:r w:rsidRPr="0039575F">
        <w:t xml:space="preserve"> las </w:t>
      </w:r>
      <w:r>
        <w:t>emisiones en esta legislatura, m</w:t>
      </w:r>
      <w:r w:rsidRPr="0039575F">
        <w:t>ás allá de lo que ustedes nos quieren vender</w:t>
      </w:r>
      <w:r>
        <w:t xml:space="preserve"> y</w:t>
      </w:r>
      <w:r w:rsidRPr="0039575F">
        <w:t xml:space="preserve"> que todas sus políticas son renovables, so</w:t>
      </w:r>
      <w:r>
        <w:t>stenibles, verdes, climáticas, t</w:t>
      </w:r>
      <w:r w:rsidRPr="0039575F">
        <w:t>odo lo que ustedes quieran, las emisiones están aumentando, están aumentando</w:t>
      </w:r>
      <w:r>
        <w:t>,</w:t>
      </w:r>
      <w:r w:rsidRPr="0039575F">
        <w:t xml:space="preserve"> y un montón</w:t>
      </w:r>
      <w:r>
        <w:t>,</w:t>
      </w:r>
      <w:r w:rsidRPr="0039575F">
        <w:t xml:space="preserve"> no están disminuyendo.</w:t>
      </w:r>
    </w:p>
    <w:p w:rsidR="00225CC7" w:rsidRDefault="00225CC7" w:rsidP="00BB6F38">
      <w:pPr>
        <w:pStyle w:val="Texto"/>
      </w:pPr>
    </w:p>
    <w:p w:rsidR="00225CC7" w:rsidRDefault="00225CC7" w:rsidP="00BB6F38">
      <w:pPr>
        <w:pStyle w:val="Texto"/>
        <w:rPr>
          <w:lang w:val="eu-ES"/>
        </w:rPr>
      </w:pPr>
      <w:r>
        <w:t>Ayer el Parlamento Europeo dec</w:t>
      </w:r>
      <w:r w:rsidRPr="0039575F">
        <w:t>la</w:t>
      </w:r>
      <w:r>
        <w:t>ró la emergencia</w:t>
      </w:r>
      <w:r w:rsidRPr="0039575F">
        <w:t xml:space="preserve"> climática</w:t>
      </w:r>
      <w:r>
        <w:t>,</w:t>
      </w:r>
      <w:r w:rsidRPr="0039575F">
        <w:t xml:space="preserve"> co</w:t>
      </w:r>
      <w:r>
        <w:t>mo</w:t>
      </w:r>
      <w:r w:rsidRPr="0039575F">
        <w:t xml:space="preserve"> sabrán</w:t>
      </w:r>
      <w:r>
        <w:t>,</w:t>
      </w:r>
      <w:r w:rsidRPr="0039575F">
        <w:t xml:space="preserve"> y dijeron que no se puede pasar de grado </w:t>
      </w:r>
      <w:r>
        <w:t xml:space="preserve">y </w:t>
      </w:r>
      <w:r w:rsidRPr="0039575F">
        <w:t xml:space="preserve">medio. </w:t>
      </w:r>
      <w:r>
        <w:t>¿</w:t>
      </w:r>
      <w:r w:rsidRPr="0039575F">
        <w:t>Saben qu</w:t>
      </w:r>
      <w:r>
        <w:t>é significa esto?</w:t>
      </w:r>
      <w:r w:rsidRPr="0039575F">
        <w:t xml:space="preserve"> </w:t>
      </w:r>
      <w:r w:rsidRPr="0039575F">
        <w:rPr>
          <w:lang w:val="eu-ES"/>
        </w:rPr>
        <w:t>Badaki</w:t>
      </w:r>
      <w:r>
        <w:rPr>
          <w:lang w:val="eu-ES"/>
        </w:rPr>
        <w:t>zue zer</w:t>
      </w:r>
      <w:r w:rsidRPr="0039575F">
        <w:rPr>
          <w:lang w:val="eu-ES"/>
        </w:rPr>
        <w:t xml:space="preserve"> esan nahi duen honek</w:t>
      </w:r>
      <w:r>
        <w:rPr>
          <w:lang w:val="eu-ES"/>
        </w:rPr>
        <w:t>?</w:t>
      </w:r>
      <w:r w:rsidRPr="0039575F">
        <w:rPr>
          <w:lang w:val="eu-ES"/>
        </w:rPr>
        <w:t xml:space="preserve"> Araban, Bizkaian eta Gipuzkoan datorren urtetik aurrera hasita</w:t>
      </w:r>
      <w:r>
        <w:rPr>
          <w:lang w:val="eu-ES"/>
        </w:rPr>
        <w:t>,</w:t>
      </w:r>
      <w:r w:rsidRPr="0039575F">
        <w:rPr>
          <w:lang w:val="eu-ES"/>
        </w:rPr>
        <w:t xml:space="preserve"> eta </w:t>
      </w:r>
      <w:r>
        <w:rPr>
          <w:lang w:val="eu-ES"/>
        </w:rPr>
        <w:t xml:space="preserve">urte </w:t>
      </w:r>
      <w:r w:rsidRPr="0039575F">
        <w:rPr>
          <w:lang w:val="eu-ES"/>
        </w:rPr>
        <w:t>bat bakarrean</w:t>
      </w:r>
      <w:r>
        <w:rPr>
          <w:lang w:val="eu-ES"/>
        </w:rPr>
        <w:t xml:space="preserve"> </w:t>
      </w:r>
      <w:proofErr w:type="spellStart"/>
      <w:r>
        <w:rPr>
          <w:lang w:val="eu-ES"/>
        </w:rPr>
        <w:t>fallatu</w:t>
      </w:r>
      <w:proofErr w:type="spellEnd"/>
      <w:r w:rsidRPr="0039575F">
        <w:rPr>
          <w:lang w:val="eu-ES"/>
        </w:rPr>
        <w:t xml:space="preserve"> gabe</w:t>
      </w:r>
      <w:r>
        <w:rPr>
          <w:lang w:val="eu-ES"/>
        </w:rPr>
        <w:t>,</w:t>
      </w:r>
      <w:r w:rsidRPr="0039575F">
        <w:rPr>
          <w:lang w:val="eu-ES"/>
        </w:rPr>
        <w:t xml:space="preserve"> urtean %</w:t>
      </w:r>
      <w:r>
        <w:rPr>
          <w:lang w:val="eu-ES"/>
        </w:rPr>
        <w:t> </w:t>
      </w:r>
      <w:r w:rsidRPr="0039575F">
        <w:rPr>
          <w:lang w:val="eu-ES"/>
        </w:rPr>
        <w:t>8 jaitsi behar ditugula isuriak</w:t>
      </w:r>
      <w:r>
        <w:rPr>
          <w:lang w:val="eu-ES"/>
        </w:rPr>
        <w:t>. E</w:t>
      </w:r>
      <w:r w:rsidRPr="0039575F">
        <w:rPr>
          <w:lang w:val="eu-ES"/>
        </w:rPr>
        <w:t>ta oso ondo dakizue</w:t>
      </w:r>
      <w:r>
        <w:rPr>
          <w:lang w:val="eu-ES"/>
        </w:rPr>
        <w:t>, Tapia andrea, zuk ere bai,</w:t>
      </w:r>
      <w:r w:rsidRPr="0039575F">
        <w:rPr>
          <w:lang w:val="eu-ES"/>
        </w:rPr>
        <w:t xml:space="preserve"> aurrekontu hauekin murrizketak ez direla eg</w:t>
      </w:r>
      <w:r>
        <w:rPr>
          <w:lang w:val="eu-ES"/>
        </w:rPr>
        <w:t>o</w:t>
      </w:r>
      <w:r w:rsidRPr="0039575F">
        <w:rPr>
          <w:lang w:val="eu-ES"/>
        </w:rPr>
        <w:t xml:space="preserve">ngo </w:t>
      </w:r>
      <w:r>
        <w:rPr>
          <w:lang w:val="eu-ES"/>
        </w:rPr>
        <w:t>CO2 emisioetan. Bale ja tranpekin.</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5172EE">
        <w:rPr>
          <w:rFonts w:ascii="Futura Md BT" w:hAnsi="Futura Md BT"/>
          <w:lang w:val="eu-ES"/>
        </w:rPr>
        <w:t>LEHENDAKARIAK:</w:t>
      </w:r>
      <w:r>
        <w:rPr>
          <w:lang w:val="eu-ES"/>
        </w:rPr>
        <w:t xml:space="preserve"> Eskerrik asko, Otero jauna.</w:t>
      </w:r>
    </w:p>
    <w:p w:rsidR="00225CC7" w:rsidRDefault="00225CC7" w:rsidP="00BB6F38">
      <w:pPr>
        <w:pStyle w:val="Texto"/>
        <w:rPr>
          <w:lang w:val="eu-ES"/>
        </w:rPr>
      </w:pPr>
    </w:p>
    <w:p w:rsidR="00225CC7" w:rsidRDefault="00225CC7" w:rsidP="00BB6F38">
      <w:pPr>
        <w:pStyle w:val="Texto"/>
        <w:rPr>
          <w:lang w:val="eu-ES"/>
        </w:rPr>
      </w:pPr>
      <w:r>
        <w:rPr>
          <w:lang w:val="eu-ES"/>
        </w:rPr>
        <w:t>Tapia andrea, zurea da hitza.</w:t>
      </w:r>
    </w:p>
    <w:p w:rsidR="00225CC7" w:rsidRDefault="00225CC7" w:rsidP="00BB6F38">
      <w:pPr>
        <w:pStyle w:val="Texto"/>
        <w:rPr>
          <w:lang w:val="eu-ES"/>
        </w:rPr>
      </w:pPr>
    </w:p>
    <w:p w:rsidR="00225CC7" w:rsidRPr="005172EE" w:rsidRDefault="00225CC7" w:rsidP="00BB6F38">
      <w:pPr>
        <w:pStyle w:val="Texto"/>
        <w:rPr>
          <w:lang w:val="eu-ES"/>
        </w:rPr>
      </w:pPr>
    </w:p>
    <w:p w:rsidR="00225CC7" w:rsidRPr="00BF54D2" w:rsidRDefault="00225CC7" w:rsidP="00BB6F38">
      <w:pPr>
        <w:pStyle w:val="Texto"/>
        <w:rPr>
          <w:lang w:val="eu-ES"/>
        </w:rPr>
      </w:pPr>
      <w:r w:rsidRPr="005172EE">
        <w:rPr>
          <w:rFonts w:ascii="Futura Md BT" w:hAnsi="Futura Md BT"/>
          <w:lang w:val="eu-ES"/>
        </w:rPr>
        <w:lastRenderedPageBreak/>
        <w:t>EKONOMIAREN GARAPEN ETA AZPIEGITURETAKO SAILBURUAK</w:t>
      </w:r>
      <w:r>
        <w:rPr>
          <w:lang w:val="eu-ES"/>
        </w:rPr>
        <w:t xml:space="preserve"> (Tapia Otaegi)</w:t>
      </w:r>
      <w:r w:rsidRPr="005172EE">
        <w:rPr>
          <w:rFonts w:ascii="Futura Md BT" w:hAnsi="Futura Md BT"/>
          <w:lang w:val="eu-ES"/>
        </w:rPr>
        <w:t>:</w:t>
      </w:r>
      <w:r>
        <w:rPr>
          <w:lang w:val="eu-ES"/>
        </w:rPr>
        <w:t xml:space="preserve"> </w:t>
      </w:r>
      <w:r w:rsidRPr="005172EE">
        <w:rPr>
          <w:lang w:val="eu-ES"/>
        </w:rPr>
        <w:t xml:space="preserve">Eskerrik asko. Eskerrik asko, presidente andrea. Bueno, </w:t>
      </w:r>
      <w:r w:rsidRPr="00BF54D2">
        <w:rPr>
          <w:lang w:val="eu-ES"/>
        </w:rPr>
        <w:t>Otero...</w:t>
      </w:r>
    </w:p>
    <w:p w:rsidR="00225CC7" w:rsidRPr="00BF54D2" w:rsidRDefault="00225CC7" w:rsidP="00BB6F38">
      <w:pPr>
        <w:pStyle w:val="Texto"/>
        <w:rPr>
          <w:lang w:val="eu-ES"/>
        </w:rPr>
      </w:pPr>
    </w:p>
    <w:p w:rsidR="00225CC7" w:rsidRPr="00BF54D2" w:rsidRDefault="00225CC7" w:rsidP="00BB6F38">
      <w:pPr>
        <w:pStyle w:val="Texto"/>
        <w:rPr>
          <w:lang w:val="eu-ES"/>
        </w:rPr>
      </w:pPr>
      <w:r w:rsidRPr="00BF54D2">
        <w:rPr>
          <w:lang w:val="eu-ES"/>
        </w:rPr>
        <w:t>(9. zintaren amaiera)</w:t>
      </w:r>
    </w:p>
    <w:p w:rsidR="00225CC7" w:rsidRPr="003A55D0" w:rsidRDefault="00225CC7" w:rsidP="00BB6F38">
      <w:pPr>
        <w:pStyle w:val="Texto"/>
        <w:rPr>
          <w:lang w:val="eu-ES"/>
        </w:rPr>
      </w:pPr>
      <w:r w:rsidRPr="003A55D0">
        <w:rPr>
          <w:lang w:val="eu-ES"/>
        </w:rPr>
        <w:t>(10. zintaren hasiera)</w:t>
      </w:r>
    </w:p>
    <w:p w:rsidR="00225CC7" w:rsidRPr="003A55D0" w:rsidRDefault="00225CC7" w:rsidP="00BB6F38">
      <w:pPr>
        <w:pStyle w:val="Texto"/>
        <w:rPr>
          <w:lang w:val="eu-ES"/>
        </w:rPr>
      </w:pPr>
    </w:p>
    <w:p w:rsidR="00225CC7" w:rsidRDefault="00225CC7" w:rsidP="00BB6F38">
      <w:pPr>
        <w:pStyle w:val="Texto"/>
        <w:rPr>
          <w:lang w:val="eu-ES"/>
        </w:rPr>
      </w:pPr>
      <w:r w:rsidRPr="003A55D0">
        <w:rPr>
          <w:lang w:val="eu-ES"/>
        </w:rPr>
        <w:t xml:space="preserve">… </w:t>
      </w:r>
      <w:r>
        <w:rPr>
          <w:lang w:val="eu-ES"/>
        </w:rPr>
        <w:t>Tapia andrea, zurea da hitza.</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5172EE">
        <w:rPr>
          <w:rFonts w:ascii="Futura Md BT" w:hAnsi="Futura Md BT"/>
          <w:lang w:val="eu-ES"/>
        </w:rPr>
        <w:t>EKONOMIAREN GARAPEN ETA AZPIEGITURETAKO SAILBURUAK</w:t>
      </w:r>
      <w:r>
        <w:rPr>
          <w:lang w:val="eu-ES"/>
        </w:rPr>
        <w:t xml:space="preserve"> (Tapia Otaegi)</w:t>
      </w:r>
      <w:r w:rsidRPr="005172EE">
        <w:rPr>
          <w:rFonts w:ascii="Futura Md BT" w:hAnsi="Futura Md BT"/>
          <w:lang w:val="eu-ES"/>
        </w:rPr>
        <w:t>:</w:t>
      </w:r>
      <w:r>
        <w:rPr>
          <w:lang w:val="eu-ES"/>
        </w:rPr>
        <w:t xml:space="preserve"> </w:t>
      </w:r>
      <w:r w:rsidRPr="003A55D0">
        <w:rPr>
          <w:lang w:val="eu-ES"/>
        </w:rPr>
        <w:t xml:space="preserve">Eskerrik asko, </w:t>
      </w:r>
      <w:r w:rsidR="00BF54D2">
        <w:rPr>
          <w:lang w:val="eu-ES"/>
        </w:rPr>
        <w:t>presidente and</w:t>
      </w:r>
      <w:r>
        <w:rPr>
          <w:lang w:val="eu-ES"/>
        </w:rPr>
        <w:t>rea.</w:t>
      </w:r>
    </w:p>
    <w:p w:rsidR="00225CC7" w:rsidRDefault="00225CC7" w:rsidP="00BB6F38">
      <w:pPr>
        <w:pStyle w:val="Texto"/>
        <w:rPr>
          <w:lang w:val="eu-ES"/>
        </w:rPr>
      </w:pPr>
    </w:p>
    <w:p w:rsidR="00225CC7" w:rsidRDefault="00225CC7" w:rsidP="00BB6F38">
      <w:pPr>
        <w:pStyle w:val="Texto"/>
        <w:rPr>
          <w:lang w:val="eu-ES"/>
        </w:rPr>
      </w:pPr>
      <w:r w:rsidRPr="003A55D0">
        <w:rPr>
          <w:lang w:val="eu-ES"/>
        </w:rPr>
        <w:t>Bueno</w:t>
      </w:r>
      <w:r>
        <w:rPr>
          <w:lang w:val="eu-ES"/>
        </w:rPr>
        <w:t>,</w:t>
      </w:r>
      <w:r w:rsidRPr="003A55D0">
        <w:rPr>
          <w:lang w:val="eu-ES"/>
        </w:rPr>
        <w:t xml:space="preserve"> Otero jauna, umiltasuna eskatzen duzu eta</w:t>
      </w:r>
      <w:r>
        <w:rPr>
          <w:lang w:val="eu-ES"/>
        </w:rPr>
        <w:t>,</w:t>
      </w:r>
      <w:r w:rsidRPr="003A55D0">
        <w:rPr>
          <w:lang w:val="eu-ES"/>
        </w:rPr>
        <w:t xml:space="preserve"> bueno</w:t>
      </w:r>
      <w:r>
        <w:rPr>
          <w:lang w:val="eu-ES"/>
        </w:rPr>
        <w:t>,</w:t>
      </w:r>
      <w:r w:rsidRPr="003A55D0">
        <w:rPr>
          <w:lang w:val="eu-ES"/>
        </w:rPr>
        <w:t xml:space="preserve"> halako lezioak ematen dizkiguzu hemen</w:t>
      </w:r>
      <w:r>
        <w:rPr>
          <w:lang w:val="eu-ES"/>
        </w:rPr>
        <w:t>, zu bakarrik bazina</w:t>
      </w:r>
      <w:r w:rsidRPr="003A55D0">
        <w:rPr>
          <w:lang w:val="eu-ES"/>
        </w:rPr>
        <w:t xml:space="preserve"> hemen dakiena</w:t>
      </w:r>
      <w:r>
        <w:rPr>
          <w:lang w:val="eu-ES"/>
        </w:rPr>
        <w:t>.</w:t>
      </w:r>
      <w:r w:rsidRPr="003A55D0">
        <w:rPr>
          <w:lang w:val="eu-ES"/>
        </w:rPr>
        <w:t xml:space="preserve"> </w:t>
      </w:r>
      <w:r>
        <w:rPr>
          <w:lang w:val="eu-ES"/>
        </w:rPr>
        <w:t>A</w:t>
      </w:r>
      <w:r w:rsidRPr="003A55D0">
        <w:rPr>
          <w:lang w:val="eu-ES"/>
        </w:rPr>
        <w:t>gian</w:t>
      </w:r>
      <w:r>
        <w:rPr>
          <w:lang w:val="eu-ES"/>
        </w:rPr>
        <w:t>,</w:t>
      </w:r>
      <w:r w:rsidRPr="003A55D0">
        <w:rPr>
          <w:lang w:val="eu-ES"/>
        </w:rPr>
        <w:t xml:space="preserve"> gu</w:t>
      </w:r>
      <w:r>
        <w:rPr>
          <w:lang w:val="eu-ES"/>
        </w:rPr>
        <w:t>k</w:t>
      </w:r>
      <w:r w:rsidRPr="003A55D0">
        <w:rPr>
          <w:lang w:val="eu-ES"/>
        </w:rPr>
        <w:t xml:space="preserve"> baino askoz ere gehiago dakizu</w:t>
      </w:r>
      <w:r>
        <w:rPr>
          <w:lang w:val="eu-ES"/>
        </w:rPr>
        <w:t>,</w:t>
      </w:r>
      <w:r w:rsidRPr="003A55D0">
        <w:rPr>
          <w:lang w:val="eu-ES"/>
        </w:rPr>
        <w:t xml:space="preserve"> eta hori onartzen dizut. Baina</w:t>
      </w:r>
      <w:r>
        <w:rPr>
          <w:lang w:val="eu-ES"/>
        </w:rPr>
        <w:t>,</w:t>
      </w:r>
      <w:r w:rsidRPr="003A55D0">
        <w:rPr>
          <w:lang w:val="eu-ES"/>
        </w:rPr>
        <w:t xml:space="preserve"> atzo esan </w:t>
      </w:r>
      <w:r>
        <w:rPr>
          <w:lang w:val="eu-ES"/>
        </w:rPr>
        <w:t>zizuen,</w:t>
      </w:r>
      <w:r w:rsidRPr="003A55D0">
        <w:rPr>
          <w:lang w:val="eu-ES"/>
        </w:rPr>
        <w:t xml:space="preserve"> baina</w:t>
      </w:r>
      <w:r>
        <w:rPr>
          <w:lang w:val="eu-ES"/>
        </w:rPr>
        <w:t xml:space="preserve"> hemen nolabaiteko </w:t>
      </w:r>
      <w:proofErr w:type="spellStart"/>
      <w:r>
        <w:rPr>
          <w:lang w:val="eu-ES"/>
        </w:rPr>
        <w:t>zertifikatua</w:t>
      </w:r>
      <w:r w:rsidRPr="003A55D0">
        <w:rPr>
          <w:lang w:val="eu-ES"/>
        </w:rPr>
        <w:t>k</w:t>
      </w:r>
      <w:proofErr w:type="spellEnd"/>
      <w:r w:rsidRPr="003A55D0">
        <w:rPr>
          <w:lang w:val="eu-ES"/>
        </w:rPr>
        <w:t xml:space="preserve"> ematea zuk umiltasunari buruz</w:t>
      </w:r>
      <w:r>
        <w:rPr>
          <w:lang w:val="eu-ES"/>
        </w:rPr>
        <w:t>, ekologismoari buruz eta hainbat gaiei buruz,</w:t>
      </w:r>
      <w:r w:rsidRPr="003A55D0">
        <w:rPr>
          <w:lang w:val="eu-ES"/>
        </w:rPr>
        <w:t xml:space="preserve"> </w:t>
      </w:r>
      <w:r>
        <w:rPr>
          <w:lang w:val="eu-ES"/>
        </w:rPr>
        <w:t>b</w:t>
      </w:r>
      <w:r w:rsidRPr="003A55D0">
        <w:rPr>
          <w:lang w:val="eu-ES"/>
        </w:rPr>
        <w:t>a benetan</w:t>
      </w:r>
      <w:r>
        <w:rPr>
          <w:lang w:val="eu-ES"/>
        </w:rPr>
        <w:t>,</w:t>
      </w:r>
      <w:r w:rsidRPr="003A55D0">
        <w:rPr>
          <w:lang w:val="eu-ES"/>
        </w:rPr>
        <w:t xml:space="preserve"> ez da onargarria</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A</w:t>
      </w:r>
      <w:r w:rsidRPr="003A55D0">
        <w:rPr>
          <w:lang w:val="eu-ES"/>
        </w:rPr>
        <w:t>ipatzen ditugunean hainbat eta hainbat partida direnak jasangarritasunari lotutakoak eta aldaketa</w:t>
      </w:r>
      <w:r>
        <w:rPr>
          <w:lang w:val="eu-ES"/>
        </w:rPr>
        <w:t xml:space="preserve"> klimatikoaren kontra egitekoak,</w:t>
      </w:r>
      <w:r w:rsidRPr="003A55D0">
        <w:rPr>
          <w:lang w:val="eu-ES"/>
        </w:rPr>
        <w:t xml:space="preserve"> </w:t>
      </w:r>
      <w:r>
        <w:rPr>
          <w:lang w:val="eu-ES"/>
        </w:rPr>
        <w:t>a</w:t>
      </w:r>
      <w:r w:rsidRPr="003A55D0">
        <w:rPr>
          <w:lang w:val="eu-ES"/>
        </w:rPr>
        <w:t>ldaketa klimatikoaren kontra eta isurketak ez egiteko hainbat lan mota egin behar dira</w:t>
      </w:r>
      <w:r>
        <w:rPr>
          <w:lang w:val="eu-ES"/>
        </w:rPr>
        <w:t>.</w:t>
      </w:r>
      <w:r w:rsidRPr="003A55D0">
        <w:rPr>
          <w:lang w:val="eu-ES"/>
        </w:rPr>
        <w:t xml:space="preserve"> </w:t>
      </w:r>
      <w:r>
        <w:rPr>
          <w:lang w:val="eu-ES"/>
        </w:rPr>
        <w:t>E</w:t>
      </w:r>
      <w:r w:rsidRPr="003A55D0">
        <w:rPr>
          <w:lang w:val="eu-ES"/>
        </w:rPr>
        <w:t xml:space="preserve">ta iruditzen zait egongo dela agian zerbait ihes egin diguna, baina nahiko zorrotz saiatu </w:t>
      </w:r>
      <w:r>
        <w:rPr>
          <w:lang w:val="eu-ES"/>
        </w:rPr>
        <w:t>gara</w:t>
      </w:r>
      <w:r w:rsidRPr="003A55D0">
        <w:rPr>
          <w:lang w:val="eu-ES"/>
        </w:rPr>
        <w:t xml:space="preserve"> ibiltzen zer partidak eragiten dion eta zerk ez. Eta saiatu gara oso ondo kontrolatzen</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E</w:t>
      </w:r>
      <w:r w:rsidRPr="003A55D0">
        <w:rPr>
          <w:lang w:val="eu-ES"/>
        </w:rPr>
        <w:t>ta</w:t>
      </w:r>
      <w:r>
        <w:rPr>
          <w:lang w:val="eu-ES"/>
        </w:rPr>
        <w:t>,</w:t>
      </w:r>
      <w:r w:rsidRPr="003A55D0">
        <w:rPr>
          <w:lang w:val="eu-ES"/>
        </w:rPr>
        <w:t xml:space="preserve"> baita ere</w:t>
      </w:r>
      <w:r>
        <w:rPr>
          <w:lang w:val="eu-ES"/>
        </w:rPr>
        <w:t>,</w:t>
      </w:r>
      <w:r w:rsidRPr="003A55D0">
        <w:rPr>
          <w:lang w:val="eu-ES"/>
        </w:rPr>
        <w:t xml:space="preserve"> aipatu nuen</w:t>
      </w:r>
      <w:r>
        <w:rPr>
          <w:lang w:val="eu-ES"/>
        </w:rPr>
        <w:t>,</w:t>
      </w:r>
      <w:r w:rsidRPr="003A55D0">
        <w:rPr>
          <w:lang w:val="eu-ES"/>
        </w:rPr>
        <w:t xml:space="preserve"> </w:t>
      </w:r>
      <w:r>
        <w:rPr>
          <w:lang w:val="eu-ES"/>
        </w:rPr>
        <w:t>egun horretan, nolabait</w:t>
      </w:r>
      <w:r w:rsidRPr="003A55D0">
        <w:rPr>
          <w:lang w:val="eu-ES"/>
        </w:rPr>
        <w:t xml:space="preserve">, </w:t>
      </w:r>
      <w:r>
        <w:rPr>
          <w:lang w:val="eu-ES"/>
        </w:rPr>
        <w:t>batzordean ikerketari buruz oso-</w:t>
      </w:r>
      <w:r w:rsidRPr="003A55D0">
        <w:rPr>
          <w:lang w:val="eu-ES"/>
        </w:rPr>
        <w:t>oso labur</w:t>
      </w:r>
      <w:r>
        <w:rPr>
          <w:lang w:val="eu-ES"/>
        </w:rPr>
        <w:t>,</w:t>
      </w:r>
      <w:r w:rsidRPr="003A55D0">
        <w:rPr>
          <w:lang w:val="eu-ES"/>
        </w:rPr>
        <w:t xml:space="preserve"> o</w:t>
      </w:r>
      <w:r>
        <w:rPr>
          <w:lang w:val="eu-ES"/>
        </w:rPr>
        <w:t>,</w:t>
      </w:r>
      <w:r w:rsidRPr="003A55D0">
        <w:rPr>
          <w:lang w:val="eu-ES"/>
        </w:rPr>
        <w:t xml:space="preserve"> bueno</w:t>
      </w:r>
      <w:r>
        <w:rPr>
          <w:lang w:val="eu-ES"/>
        </w:rPr>
        <w:t>,</w:t>
      </w:r>
      <w:r w:rsidRPr="003A55D0">
        <w:rPr>
          <w:lang w:val="eu-ES"/>
        </w:rPr>
        <w:t xml:space="preserve"> partida labur bat aipatzen </w:t>
      </w:r>
      <w:r>
        <w:rPr>
          <w:lang w:val="eu-ES"/>
        </w:rPr>
        <w:t>n</w:t>
      </w:r>
      <w:r w:rsidRPr="003A55D0">
        <w:rPr>
          <w:lang w:val="eu-ES"/>
        </w:rPr>
        <w:t>uen eta seguru asko</w:t>
      </w:r>
      <w:r>
        <w:rPr>
          <w:lang w:val="eu-ES"/>
        </w:rPr>
        <w:t>z</w:t>
      </w:r>
      <w:r w:rsidRPr="003A55D0">
        <w:rPr>
          <w:lang w:val="eu-ES"/>
        </w:rPr>
        <w:t xml:space="preserve"> </w:t>
      </w:r>
      <w:r>
        <w:rPr>
          <w:lang w:val="eu-ES"/>
        </w:rPr>
        <w:t>ere gehiago direla.</w:t>
      </w:r>
    </w:p>
    <w:p w:rsidR="00225CC7" w:rsidRDefault="00225CC7" w:rsidP="00BB6F38">
      <w:pPr>
        <w:pStyle w:val="Texto"/>
        <w:rPr>
          <w:lang w:val="eu-ES"/>
        </w:rPr>
      </w:pPr>
    </w:p>
    <w:p w:rsidR="00225CC7" w:rsidRDefault="00225CC7" w:rsidP="00BB6F38">
      <w:pPr>
        <w:pStyle w:val="Texto"/>
        <w:rPr>
          <w:lang w:val="eu-ES"/>
        </w:rPr>
      </w:pPr>
      <w:r w:rsidRPr="003A55D0">
        <w:rPr>
          <w:lang w:val="eu-ES"/>
        </w:rPr>
        <w:t>Beraz, benetan</w:t>
      </w:r>
      <w:r>
        <w:rPr>
          <w:lang w:val="eu-ES"/>
        </w:rPr>
        <w:t>,</w:t>
      </w:r>
      <w:r w:rsidRPr="003A55D0">
        <w:rPr>
          <w:lang w:val="eu-ES"/>
        </w:rPr>
        <w:t xml:space="preserve"> zorroztasunez begiratuta, seguru nago oraindik</w:t>
      </w:r>
      <w:r>
        <w:rPr>
          <w:lang w:val="eu-ES"/>
        </w:rPr>
        <w:t xml:space="preserve"> ere gehiago bilatuko genituela.</w:t>
      </w:r>
      <w:r w:rsidRPr="003A55D0">
        <w:rPr>
          <w:lang w:val="eu-ES"/>
        </w:rPr>
        <w:t xml:space="preserve"> </w:t>
      </w:r>
      <w:r>
        <w:rPr>
          <w:lang w:val="eu-ES"/>
        </w:rPr>
        <w:t>B</w:t>
      </w:r>
      <w:r w:rsidRPr="003A55D0">
        <w:rPr>
          <w:lang w:val="eu-ES"/>
        </w:rPr>
        <w:t>aina asuntoa ez</w:t>
      </w:r>
      <w:r>
        <w:rPr>
          <w:lang w:val="eu-ES"/>
        </w:rPr>
        <w:t xml:space="preserve"> da</w:t>
      </w:r>
      <w:r w:rsidRPr="003A55D0">
        <w:rPr>
          <w:lang w:val="eu-ES"/>
        </w:rPr>
        <w:t xml:space="preserve"> zenbat </w:t>
      </w:r>
      <w:r>
        <w:rPr>
          <w:lang w:val="eu-ES"/>
        </w:rPr>
        <w:t xml:space="preserve">den, </w:t>
      </w:r>
      <w:r w:rsidRPr="003A55D0">
        <w:rPr>
          <w:lang w:val="eu-ES"/>
        </w:rPr>
        <w:t>diren 400 edo diren 500, baizik eta</w:t>
      </w:r>
      <w:r>
        <w:rPr>
          <w:lang w:val="eu-ES"/>
        </w:rPr>
        <w:t>,</w:t>
      </w:r>
      <w:r w:rsidRPr="003A55D0">
        <w:rPr>
          <w:lang w:val="eu-ES"/>
        </w:rPr>
        <w:t xml:space="preserve"> benetan atzetik </w:t>
      </w:r>
      <w:r>
        <w:rPr>
          <w:lang w:val="eu-ES"/>
        </w:rPr>
        <w:t>zer dagoen</w:t>
      </w:r>
      <w:r w:rsidRPr="003A55D0">
        <w:rPr>
          <w:lang w:val="eu-ES"/>
        </w:rPr>
        <w:t xml:space="preserve"> eta zein den borondatea. </w:t>
      </w:r>
      <w:r>
        <w:rPr>
          <w:lang w:val="eu-ES"/>
        </w:rPr>
        <w:t>Eta hori oso argi dago.</w:t>
      </w:r>
    </w:p>
    <w:p w:rsidR="00225CC7" w:rsidRDefault="00225CC7" w:rsidP="00BB6F38">
      <w:pPr>
        <w:pStyle w:val="Texto"/>
        <w:rPr>
          <w:lang w:val="eu-ES"/>
        </w:rPr>
      </w:pPr>
    </w:p>
    <w:p w:rsidR="00225CC7" w:rsidRDefault="00225CC7" w:rsidP="00BB6F38">
      <w:pPr>
        <w:pStyle w:val="Texto"/>
        <w:rPr>
          <w:lang w:val="eu-ES"/>
        </w:rPr>
      </w:pPr>
      <w:r>
        <w:rPr>
          <w:lang w:val="eu-ES"/>
        </w:rPr>
        <w:t>Aipatzen zen</w:t>
      </w:r>
      <w:r w:rsidRPr="003A55D0">
        <w:rPr>
          <w:lang w:val="eu-ES"/>
        </w:rPr>
        <w:t>u</w:t>
      </w:r>
      <w:r>
        <w:rPr>
          <w:lang w:val="eu-ES"/>
        </w:rPr>
        <w:t>e</w:t>
      </w:r>
      <w:r w:rsidRPr="003A55D0">
        <w:rPr>
          <w:lang w:val="eu-ES"/>
        </w:rPr>
        <w:t>nean, baita ere</w:t>
      </w:r>
      <w:r>
        <w:rPr>
          <w:lang w:val="eu-ES"/>
        </w:rPr>
        <w:t>,</w:t>
      </w:r>
      <w:r w:rsidRPr="003A55D0">
        <w:rPr>
          <w:lang w:val="eu-ES"/>
        </w:rPr>
        <w:t xml:space="preserve"> zein diren gure Departamentuan eta</w:t>
      </w:r>
      <w:r>
        <w:rPr>
          <w:lang w:val="eu-ES"/>
        </w:rPr>
        <w:t>,</w:t>
      </w:r>
      <w:r w:rsidRPr="003A55D0">
        <w:rPr>
          <w:lang w:val="eu-ES"/>
        </w:rPr>
        <w:t xml:space="preserve"> aldaketa klimatikoa eta aurrekontuak lotzen baldin baditugu, era desberdinean egin genezake. Baina</w:t>
      </w:r>
      <w:r>
        <w:rPr>
          <w:lang w:val="eu-ES"/>
        </w:rPr>
        <w:t>,</w:t>
      </w:r>
      <w:r w:rsidRPr="003A55D0">
        <w:rPr>
          <w:lang w:val="eu-ES"/>
        </w:rPr>
        <w:t xml:space="preserve"> esaten nuenean, nolabait</w:t>
      </w:r>
      <w:r>
        <w:rPr>
          <w:lang w:val="eu-ES"/>
        </w:rPr>
        <w:t>,</w:t>
      </w:r>
      <w:r w:rsidRPr="003A55D0">
        <w:rPr>
          <w:lang w:val="eu-ES"/>
        </w:rPr>
        <w:t xml:space="preserve"> aldaketa klimatikoari aurre egiteko partidetan zein ziren eta</w:t>
      </w:r>
      <w:r>
        <w:rPr>
          <w:lang w:val="eu-ES"/>
        </w:rPr>
        <w:t>,</w:t>
      </w:r>
      <w:r w:rsidRPr="003A55D0">
        <w:rPr>
          <w:lang w:val="eu-ES"/>
        </w:rPr>
        <w:t xml:space="preserve"> best</w:t>
      </w:r>
      <w:r>
        <w:rPr>
          <w:lang w:val="eu-ES"/>
        </w:rPr>
        <w:t xml:space="preserve">e </w:t>
      </w:r>
      <w:r w:rsidRPr="003A55D0">
        <w:rPr>
          <w:lang w:val="eu-ES"/>
        </w:rPr>
        <w:t>alde batetik</w:t>
      </w:r>
      <w:r>
        <w:rPr>
          <w:lang w:val="eu-ES"/>
        </w:rPr>
        <w:t>, gure sailari</w:t>
      </w:r>
      <w:r w:rsidRPr="003A55D0">
        <w:rPr>
          <w:lang w:val="eu-ES"/>
        </w:rPr>
        <w:t xml:space="preserve"> z</w:t>
      </w:r>
      <w:r>
        <w:rPr>
          <w:lang w:val="eu-ES"/>
        </w:rPr>
        <w:t>egokio</w:t>
      </w:r>
      <w:r w:rsidRPr="003A55D0">
        <w:rPr>
          <w:lang w:val="eu-ES"/>
        </w:rPr>
        <w:t>nean zein ziren</w:t>
      </w:r>
      <w:r>
        <w:rPr>
          <w:lang w:val="eu-ES"/>
        </w:rPr>
        <w:t xml:space="preserve"> </w:t>
      </w:r>
      <w:proofErr w:type="spellStart"/>
      <w:r>
        <w:rPr>
          <w:lang w:val="eu-ES"/>
        </w:rPr>
        <w:t>handiketa</w:t>
      </w:r>
      <w:proofErr w:type="spellEnd"/>
      <w:r>
        <w:rPr>
          <w:lang w:val="eu-ES"/>
        </w:rPr>
        <w:t>, zein ziren hazkundeak, n</w:t>
      </w:r>
      <w:r w:rsidRPr="003A55D0">
        <w:rPr>
          <w:lang w:val="eu-ES"/>
        </w:rPr>
        <w:t>ahiko argi esan nuen nik neuk bi zirela nagusiak</w:t>
      </w:r>
      <w:r>
        <w:rPr>
          <w:lang w:val="eu-ES"/>
        </w:rPr>
        <w:t>,</w:t>
      </w:r>
      <w:r w:rsidRPr="003A55D0">
        <w:rPr>
          <w:lang w:val="eu-ES"/>
        </w:rPr>
        <w:t xml:space="preserve"> eta seguru dakizuela</w:t>
      </w:r>
      <w:r>
        <w:rPr>
          <w:lang w:val="eu-ES"/>
        </w:rPr>
        <w:t>, o agian</w:t>
      </w:r>
      <w:r w:rsidRPr="003A55D0">
        <w:rPr>
          <w:lang w:val="eu-ES"/>
        </w:rPr>
        <w:t xml:space="preserve"> hor ere nahastuta ibili </w:t>
      </w:r>
      <w:r>
        <w:rPr>
          <w:lang w:val="eu-ES"/>
        </w:rPr>
        <w:t xml:space="preserve">nintzen. Baina, </w:t>
      </w:r>
      <w:r w:rsidRPr="003A55D0">
        <w:rPr>
          <w:lang w:val="eu-ES"/>
        </w:rPr>
        <w:t>esan nuen aldaketa nagusia gure Sail</w:t>
      </w:r>
      <w:r>
        <w:rPr>
          <w:lang w:val="eu-ES"/>
        </w:rPr>
        <w:t>ean zirela finkatuz funtsa eta e</w:t>
      </w:r>
      <w:r w:rsidRPr="003A55D0">
        <w:rPr>
          <w:lang w:val="eu-ES"/>
        </w:rPr>
        <w:t>uskal energiaren erakundean agertzen ziren 20 mi</w:t>
      </w:r>
      <w:r>
        <w:rPr>
          <w:lang w:val="eu-ES"/>
        </w:rPr>
        <w:t>lioi gehiago jasangarritasuna</w:t>
      </w:r>
      <w:r w:rsidRPr="003A55D0">
        <w:rPr>
          <w:lang w:val="eu-ES"/>
        </w:rPr>
        <w:t xml:space="preserve"> energetikoari eta energia berriztagarriei lotuta</w:t>
      </w:r>
      <w:r>
        <w:rPr>
          <w:lang w:val="eu-ES"/>
        </w:rPr>
        <w:t>.</w:t>
      </w:r>
      <w:r w:rsidRPr="003A55D0">
        <w:rPr>
          <w:lang w:val="eu-ES"/>
        </w:rPr>
        <w:t xml:space="preserve"> </w:t>
      </w:r>
      <w:r>
        <w:rPr>
          <w:lang w:val="eu-ES"/>
        </w:rPr>
        <w:t>E</w:t>
      </w:r>
      <w:r w:rsidRPr="003A55D0">
        <w:rPr>
          <w:lang w:val="eu-ES"/>
        </w:rPr>
        <w:t>ta h</w:t>
      </w:r>
      <w:r>
        <w:rPr>
          <w:lang w:val="eu-ES"/>
        </w:rPr>
        <w:t>oriek zirela aldaketa nagusiak.</w:t>
      </w:r>
    </w:p>
    <w:p w:rsidR="00225CC7" w:rsidRDefault="00225CC7" w:rsidP="00BB6F38">
      <w:pPr>
        <w:pStyle w:val="Texto"/>
        <w:rPr>
          <w:lang w:val="eu-ES"/>
        </w:rPr>
      </w:pPr>
    </w:p>
    <w:p w:rsidR="00225CC7" w:rsidRDefault="00225CC7" w:rsidP="00BB6F38">
      <w:pPr>
        <w:pStyle w:val="Texto"/>
        <w:rPr>
          <w:lang w:val="eu-ES"/>
        </w:rPr>
      </w:pPr>
      <w:r>
        <w:rPr>
          <w:lang w:val="eu-ES"/>
        </w:rPr>
        <w:t>Zer esan nahi du,</w:t>
      </w:r>
      <w:r w:rsidRPr="003A55D0">
        <w:rPr>
          <w:lang w:val="eu-ES"/>
        </w:rPr>
        <w:t xml:space="preserve"> </w:t>
      </w:r>
      <w:r>
        <w:rPr>
          <w:lang w:val="eu-ES"/>
        </w:rPr>
        <w:t>b</w:t>
      </w:r>
      <w:r w:rsidRPr="003A55D0">
        <w:rPr>
          <w:lang w:val="eu-ES"/>
        </w:rPr>
        <w:t>at-batean atzo esnatu dela Gobernua eta erabaki duela aldak</w:t>
      </w:r>
      <w:r>
        <w:rPr>
          <w:lang w:val="eu-ES"/>
        </w:rPr>
        <w:t>eta klimatikoaren kontra egitea?</w:t>
      </w:r>
      <w:r w:rsidRPr="003A55D0">
        <w:rPr>
          <w:lang w:val="eu-ES"/>
        </w:rPr>
        <w:t xml:space="preserve"> Ez. Baziren partida batzuk eta baziren politika batzuk aspalditik datozenak eta ez Gobernu honetatik bakarrik</w:t>
      </w:r>
      <w:r>
        <w:rPr>
          <w:lang w:val="eu-ES"/>
        </w:rPr>
        <w:t xml:space="preserve">, urtetatik datozenak. Sakondu </w:t>
      </w:r>
      <w:r w:rsidRPr="003A55D0">
        <w:rPr>
          <w:lang w:val="eu-ES"/>
        </w:rPr>
        <w:t>egin behar direnak eta mantendu egin behar direnak</w:t>
      </w:r>
      <w:r>
        <w:rPr>
          <w:lang w:val="eu-ES"/>
        </w:rPr>
        <w:t>, noski.</w:t>
      </w:r>
      <w:r w:rsidRPr="003A55D0">
        <w:rPr>
          <w:lang w:val="eu-ES"/>
        </w:rPr>
        <w:t xml:space="preserve"> </w:t>
      </w:r>
      <w:r>
        <w:rPr>
          <w:lang w:val="eu-ES"/>
        </w:rPr>
        <w:t>Baina ez gara atzo esnatu, ez da aurreko</w:t>
      </w:r>
      <w:r w:rsidRPr="003A55D0">
        <w:rPr>
          <w:lang w:val="eu-ES"/>
        </w:rPr>
        <w:t xml:space="preserve"> aurrekontua ez da aldaketa klimatikoaren kontra eta oraingoa bai, baizik eta</w:t>
      </w:r>
      <w:r>
        <w:rPr>
          <w:lang w:val="eu-ES"/>
        </w:rPr>
        <w:t>,</w:t>
      </w:r>
      <w:r w:rsidRPr="003A55D0">
        <w:rPr>
          <w:lang w:val="eu-ES"/>
        </w:rPr>
        <w:t xml:space="preserve"> oraingoan saiatu </w:t>
      </w:r>
      <w:r>
        <w:rPr>
          <w:lang w:val="eu-ES"/>
        </w:rPr>
        <w:t>gara</w:t>
      </w:r>
      <w:r w:rsidRPr="003A55D0">
        <w:rPr>
          <w:lang w:val="eu-ES"/>
        </w:rPr>
        <w:t xml:space="preserve"> finkatzen non dauden lerro</w:t>
      </w:r>
      <w:r>
        <w:rPr>
          <w:lang w:val="eu-ES"/>
        </w:rPr>
        <w:t xml:space="preserve"> horiek.</w:t>
      </w:r>
      <w:r w:rsidRPr="003A55D0">
        <w:rPr>
          <w:lang w:val="eu-ES"/>
        </w:rPr>
        <w:t xml:space="preserve"> </w:t>
      </w:r>
      <w:r>
        <w:rPr>
          <w:lang w:val="eu-ES"/>
        </w:rPr>
        <w:t>B</w:t>
      </w:r>
      <w:r w:rsidRPr="003A55D0">
        <w:rPr>
          <w:lang w:val="eu-ES"/>
        </w:rPr>
        <w:t>aina badira politika batzuk jarraipena dutenak. Hori argi d</w:t>
      </w:r>
      <w:r>
        <w:rPr>
          <w:lang w:val="eu-ES"/>
        </w:rPr>
        <w:t>ago eta ikusten da.</w:t>
      </w:r>
    </w:p>
    <w:p w:rsidR="00225CC7" w:rsidRDefault="00225CC7" w:rsidP="00BB6F38">
      <w:pPr>
        <w:pStyle w:val="Texto"/>
        <w:rPr>
          <w:lang w:val="eu-ES"/>
        </w:rPr>
      </w:pPr>
    </w:p>
    <w:p w:rsidR="00225CC7" w:rsidRDefault="00225CC7" w:rsidP="00BB6F38">
      <w:pPr>
        <w:pStyle w:val="Texto"/>
        <w:rPr>
          <w:lang w:val="eu-ES"/>
        </w:rPr>
      </w:pPr>
      <w:r>
        <w:rPr>
          <w:lang w:val="eu-ES"/>
        </w:rPr>
        <w:t xml:space="preserve">Zuk </w:t>
      </w:r>
      <w:r w:rsidRPr="003A55D0">
        <w:rPr>
          <w:lang w:val="eu-ES"/>
        </w:rPr>
        <w:t>zeuk aipatzen zenuen</w:t>
      </w:r>
      <w:r>
        <w:rPr>
          <w:lang w:val="eu-ES"/>
        </w:rPr>
        <w:t>,</w:t>
      </w:r>
      <w:r w:rsidRPr="003A55D0">
        <w:rPr>
          <w:lang w:val="eu-ES"/>
        </w:rPr>
        <w:t xml:space="preserve"> </w:t>
      </w:r>
      <w:r>
        <w:rPr>
          <w:lang w:val="eu-ES"/>
        </w:rPr>
        <w:t>gainera,</w:t>
      </w:r>
      <w:r w:rsidRPr="003A55D0">
        <w:rPr>
          <w:lang w:val="eu-ES"/>
        </w:rPr>
        <w:t xml:space="preserve"> </w:t>
      </w:r>
      <w:r>
        <w:rPr>
          <w:lang w:val="eu-ES"/>
        </w:rPr>
        <w:t>atzo bertan Europar Batasunak</w:t>
      </w:r>
      <w:r w:rsidRPr="003A55D0">
        <w:rPr>
          <w:lang w:val="eu-ES"/>
        </w:rPr>
        <w:t xml:space="preserve"> larrialdi klimatikoa aldarrikatu duela. Eta bai</w:t>
      </w:r>
      <w:r>
        <w:rPr>
          <w:lang w:val="eu-ES"/>
        </w:rPr>
        <w:t xml:space="preserve"> bukatu nahi dut</w:t>
      </w:r>
      <w:r w:rsidRPr="003A55D0">
        <w:rPr>
          <w:lang w:val="eu-ES"/>
        </w:rPr>
        <w:t xml:space="preserve"> esaten</w:t>
      </w:r>
      <w:r>
        <w:rPr>
          <w:lang w:val="eu-ES"/>
        </w:rPr>
        <w:t>,</w:t>
      </w:r>
      <w:r w:rsidRPr="003A55D0">
        <w:rPr>
          <w:lang w:val="eu-ES"/>
        </w:rPr>
        <w:t xml:space="preserve"> pixka bat</w:t>
      </w:r>
      <w:r>
        <w:rPr>
          <w:lang w:val="eu-ES"/>
        </w:rPr>
        <w:t>,</w:t>
      </w:r>
      <w:r w:rsidRPr="003A55D0">
        <w:rPr>
          <w:lang w:val="eu-ES"/>
        </w:rPr>
        <w:t xml:space="preserve"> Europea</w:t>
      </w:r>
      <w:r>
        <w:rPr>
          <w:lang w:val="eu-ES"/>
        </w:rPr>
        <w:t>n Green ¿?</w:t>
      </w:r>
      <w:r w:rsidRPr="003A55D0">
        <w:rPr>
          <w:lang w:val="eu-ES"/>
        </w:rPr>
        <w:t xml:space="preserve"> zer esaten duen</w:t>
      </w:r>
      <w:r>
        <w:rPr>
          <w:lang w:val="eu-ES"/>
        </w:rPr>
        <w:t>, eta presidentea berak</w:t>
      </w:r>
      <w:r w:rsidRPr="003A55D0">
        <w:rPr>
          <w:lang w:val="eu-ES"/>
        </w:rPr>
        <w:t xml:space="preserve"> </w:t>
      </w:r>
      <w:r>
        <w:rPr>
          <w:lang w:val="eu-ES"/>
        </w:rPr>
        <w:t>k</w:t>
      </w:r>
      <w:r w:rsidRPr="003A55D0">
        <w:rPr>
          <w:lang w:val="eu-ES"/>
        </w:rPr>
        <w:t>omisio berriaren presidente</w:t>
      </w:r>
      <w:r>
        <w:rPr>
          <w:lang w:val="eu-ES"/>
        </w:rPr>
        <w:t xml:space="preserve">ak, zer </w:t>
      </w:r>
      <w:r w:rsidRPr="003A55D0">
        <w:rPr>
          <w:lang w:val="eu-ES"/>
        </w:rPr>
        <w:t>proposatu dion</w:t>
      </w:r>
      <w:r>
        <w:rPr>
          <w:lang w:val="eu-ES"/>
        </w:rPr>
        <w:t>,</w:t>
      </w:r>
      <w:r w:rsidRPr="003A55D0">
        <w:rPr>
          <w:lang w:val="eu-ES"/>
        </w:rPr>
        <w:t xml:space="preserve"> zer</w:t>
      </w:r>
      <w:r>
        <w:rPr>
          <w:lang w:val="eu-ES"/>
        </w:rPr>
        <w:t xml:space="preserve"> esan dion garraio k</w:t>
      </w:r>
      <w:r w:rsidRPr="003A55D0">
        <w:rPr>
          <w:lang w:val="eu-ES"/>
        </w:rPr>
        <w:t>omisaria izango denari</w:t>
      </w:r>
      <w:r>
        <w:rPr>
          <w:lang w:val="eu-ES"/>
        </w:rPr>
        <w:t>:</w:t>
      </w:r>
      <w:r w:rsidRPr="00A2568F">
        <w:t xml:space="preserve"> de acuerdo con la nueva estructura y el organigrama de la Comisión Europea, la nueva comisaria de Transportes </w:t>
      </w:r>
      <w:r>
        <w:t>tendrá como guía de actuaciones,</w:t>
      </w:r>
      <w:r w:rsidRPr="00A2568F">
        <w:t xml:space="preserve"> </w:t>
      </w:r>
      <w:r>
        <w:t>bueno, pues tendrá un v</w:t>
      </w:r>
      <w:r w:rsidRPr="00A2568F">
        <w:t xml:space="preserve">icepresidente </w:t>
      </w:r>
      <w:proofErr w:type="spellStart"/>
      <w:r w:rsidRPr="00564FB9">
        <w:rPr>
          <w:lang w:val="eu-ES"/>
        </w:rPr>
        <w:t>ejecutivo</w:t>
      </w:r>
      <w:proofErr w:type="spellEnd"/>
      <w:r w:rsidRPr="00564FB9">
        <w:rPr>
          <w:lang w:val="eu-ES"/>
        </w:rPr>
        <w:t xml:space="preserve"> </w:t>
      </w:r>
      <w:proofErr w:type="spellStart"/>
      <w:r w:rsidRPr="00564FB9">
        <w:rPr>
          <w:lang w:val="eu-ES"/>
        </w:rPr>
        <w:t>que</w:t>
      </w:r>
      <w:proofErr w:type="spellEnd"/>
      <w:r w:rsidRPr="00564FB9">
        <w:rPr>
          <w:lang w:val="eu-ES"/>
        </w:rPr>
        <w:t xml:space="preserve"> </w:t>
      </w:r>
      <w:proofErr w:type="spellStart"/>
      <w:r w:rsidRPr="00564FB9">
        <w:rPr>
          <w:lang w:val="eu-ES"/>
        </w:rPr>
        <w:t>es</w:t>
      </w:r>
      <w:proofErr w:type="spellEnd"/>
      <w:r w:rsidRPr="00564FB9">
        <w:rPr>
          <w:lang w:val="eu-ES"/>
        </w:rPr>
        <w:t xml:space="preserve"> </w:t>
      </w:r>
      <w:proofErr w:type="spellStart"/>
      <w:r>
        <w:rPr>
          <w:lang w:val="eu-ES"/>
        </w:rPr>
        <w:t>Frans</w:t>
      </w:r>
      <w:proofErr w:type="spellEnd"/>
      <w:r w:rsidRPr="00564FB9">
        <w:rPr>
          <w:lang w:val="eu-ES"/>
        </w:rPr>
        <w:t xml:space="preserve"> </w:t>
      </w:r>
      <w:proofErr w:type="spellStart"/>
      <w:r w:rsidRPr="00564FB9">
        <w:rPr>
          <w:lang w:val="eu-ES"/>
        </w:rPr>
        <w:t>Timmermans</w:t>
      </w:r>
      <w:proofErr w:type="spellEnd"/>
      <w:r>
        <w:rPr>
          <w:lang w:val="eu-ES"/>
        </w:rPr>
        <w:t>,</w:t>
      </w:r>
      <w:r w:rsidRPr="00564FB9">
        <w:rPr>
          <w:lang w:val="eu-ES"/>
        </w:rPr>
        <w:t xml:space="preserve"> </w:t>
      </w:r>
      <w:proofErr w:type="spellStart"/>
      <w:r w:rsidRPr="00564FB9">
        <w:rPr>
          <w:lang w:val="eu-ES"/>
        </w:rPr>
        <w:t>que</w:t>
      </w:r>
      <w:proofErr w:type="spellEnd"/>
      <w:r w:rsidRPr="00564FB9">
        <w:rPr>
          <w:lang w:val="eu-ES"/>
        </w:rPr>
        <w:t xml:space="preserve"> </w:t>
      </w:r>
      <w:proofErr w:type="spellStart"/>
      <w:r w:rsidRPr="00564FB9">
        <w:rPr>
          <w:lang w:val="eu-ES"/>
        </w:rPr>
        <w:t>usted</w:t>
      </w:r>
      <w:proofErr w:type="spellEnd"/>
      <w:r w:rsidRPr="00564FB9">
        <w:rPr>
          <w:lang w:val="eu-ES"/>
        </w:rPr>
        <w:t xml:space="preserve"> lo </w:t>
      </w:r>
      <w:proofErr w:type="spellStart"/>
      <w:r w:rsidRPr="00564FB9">
        <w:rPr>
          <w:lang w:val="eu-ES"/>
        </w:rPr>
        <w:t>conoce</w:t>
      </w:r>
      <w:proofErr w:type="spellEnd"/>
      <w:r w:rsidRPr="00564FB9">
        <w:rPr>
          <w:lang w:val="eu-ES"/>
        </w:rPr>
        <w:t xml:space="preserve"> </w:t>
      </w:r>
      <w:proofErr w:type="spellStart"/>
      <w:r w:rsidRPr="00564FB9">
        <w:rPr>
          <w:lang w:val="eu-ES"/>
        </w:rPr>
        <w:t>muy</w:t>
      </w:r>
      <w:proofErr w:type="spellEnd"/>
      <w:r w:rsidRPr="00564FB9">
        <w:rPr>
          <w:lang w:val="eu-ES"/>
        </w:rPr>
        <w:t xml:space="preserve"> bien, </w:t>
      </w:r>
      <w:r>
        <w:rPr>
          <w:lang w:val="eu-ES"/>
        </w:rPr>
        <w:t xml:space="preserve">para </w:t>
      </w:r>
      <w:proofErr w:type="spellStart"/>
      <w:r>
        <w:rPr>
          <w:lang w:val="eu-ES"/>
        </w:rPr>
        <w:t>coordinar</w:t>
      </w:r>
      <w:proofErr w:type="spellEnd"/>
      <w:r>
        <w:rPr>
          <w:lang w:val="eu-ES"/>
        </w:rPr>
        <w:t xml:space="preserve"> </w:t>
      </w:r>
      <w:proofErr w:type="spellStart"/>
      <w:r>
        <w:rPr>
          <w:lang w:val="eu-ES"/>
        </w:rPr>
        <w:t>el</w:t>
      </w:r>
      <w:proofErr w:type="spellEnd"/>
      <w:r>
        <w:rPr>
          <w:lang w:val="eu-ES"/>
        </w:rPr>
        <w:t xml:space="preserve"> </w:t>
      </w:r>
      <w:proofErr w:type="spellStart"/>
      <w:r>
        <w:rPr>
          <w:lang w:val="eu-ES"/>
        </w:rPr>
        <w:t>trabajo</w:t>
      </w:r>
      <w:proofErr w:type="spellEnd"/>
      <w:r w:rsidRPr="00564FB9">
        <w:rPr>
          <w:lang w:val="eu-ES"/>
        </w:rPr>
        <w:t xml:space="preserve"> </w:t>
      </w:r>
      <w:proofErr w:type="spellStart"/>
      <w:r w:rsidRPr="00564FB9">
        <w:rPr>
          <w:lang w:val="eu-ES"/>
        </w:rPr>
        <w:t>en</w:t>
      </w:r>
      <w:proofErr w:type="spellEnd"/>
      <w:r w:rsidRPr="00564FB9">
        <w:rPr>
          <w:lang w:val="eu-ES"/>
        </w:rPr>
        <w:t xml:space="preserve"> </w:t>
      </w:r>
      <w:proofErr w:type="spellStart"/>
      <w:r w:rsidRPr="00564FB9">
        <w:rPr>
          <w:lang w:val="eu-ES"/>
        </w:rPr>
        <w:t>el</w:t>
      </w:r>
      <w:proofErr w:type="spellEnd"/>
      <w:r w:rsidRPr="00564FB9">
        <w:rPr>
          <w:lang w:val="eu-ES"/>
        </w:rPr>
        <w:t xml:space="preserve"> </w:t>
      </w:r>
      <w:proofErr w:type="spellStart"/>
      <w:r w:rsidRPr="00564FB9">
        <w:rPr>
          <w:lang w:val="eu-ES"/>
        </w:rPr>
        <w:t>pacto</w:t>
      </w:r>
      <w:proofErr w:type="spellEnd"/>
      <w:r w:rsidRPr="00564FB9">
        <w:rPr>
          <w:lang w:val="eu-ES"/>
        </w:rPr>
        <w:t xml:space="preserve"> </w:t>
      </w:r>
      <w:proofErr w:type="spellStart"/>
      <w:r w:rsidRPr="00564FB9">
        <w:rPr>
          <w:lang w:val="eu-ES"/>
        </w:rPr>
        <w:t>verde</w:t>
      </w:r>
      <w:proofErr w:type="spellEnd"/>
      <w:r w:rsidRPr="00564FB9">
        <w:rPr>
          <w:lang w:val="eu-ES"/>
        </w:rPr>
        <w:t xml:space="preserve"> </w:t>
      </w:r>
      <w:proofErr w:type="spellStart"/>
      <w:r w:rsidRPr="00564FB9">
        <w:rPr>
          <w:lang w:val="eu-ES"/>
        </w:rPr>
        <w:t>europeo</w:t>
      </w:r>
      <w:proofErr w:type="spellEnd"/>
      <w:r>
        <w:rPr>
          <w:lang w:val="eu-ES"/>
        </w:rPr>
        <w:t>.</w:t>
      </w:r>
    </w:p>
    <w:p w:rsidR="00225CC7" w:rsidRDefault="00225CC7" w:rsidP="00BB6F38">
      <w:pPr>
        <w:pStyle w:val="Texto"/>
        <w:rPr>
          <w:lang w:val="eu-ES"/>
        </w:rPr>
      </w:pPr>
    </w:p>
    <w:p w:rsidR="00225CC7" w:rsidRDefault="00225CC7" w:rsidP="00BB6F38">
      <w:pPr>
        <w:pStyle w:val="Texto"/>
      </w:pPr>
      <w:r>
        <w:rPr>
          <w:lang w:val="eu-ES"/>
        </w:rPr>
        <w:t>Y</w:t>
      </w:r>
      <w:r w:rsidRPr="00564FB9">
        <w:rPr>
          <w:lang w:val="eu-ES"/>
        </w:rPr>
        <w:t xml:space="preserve"> </w:t>
      </w:r>
      <w:proofErr w:type="spellStart"/>
      <w:r w:rsidRPr="00564FB9">
        <w:rPr>
          <w:lang w:val="eu-ES"/>
        </w:rPr>
        <w:t>en</w:t>
      </w:r>
      <w:proofErr w:type="spellEnd"/>
      <w:r w:rsidRPr="00A2568F">
        <w:t xml:space="preserve"> la carta</w:t>
      </w:r>
      <w:r>
        <w:t>,</w:t>
      </w:r>
      <w:r w:rsidRPr="00A2568F">
        <w:t xml:space="preserve"> que de alguna forma recoge la misión, los objetivos que tiene</w:t>
      </w:r>
      <w:r>
        <w:t xml:space="preserve"> que cumplir la comisaria,</w:t>
      </w:r>
      <w:r w:rsidRPr="00A2568F">
        <w:t xml:space="preserve"> </w:t>
      </w:r>
      <w:r>
        <w:t>la presidenta</w:t>
      </w:r>
      <w:r w:rsidRPr="00A2568F">
        <w:t xml:space="preserve"> </w:t>
      </w:r>
      <w:r>
        <w:t>l</w:t>
      </w:r>
      <w:r w:rsidRPr="00A2568F">
        <w:t xml:space="preserve">e habla </w:t>
      </w:r>
      <w:r>
        <w:t>a la comisaria de transportes, de cuá</w:t>
      </w:r>
      <w:r w:rsidRPr="00A2568F">
        <w:t xml:space="preserve">les </w:t>
      </w:r>
      <w:r>
        <w:t>van a ser</w:t>
      </w:r>
      <w:r w:rsidRPr="00A2568F">
        <w:t xml:space="preserve"> las prioridades</w:t>
      </w:r>
      <w:r>
        <w:t>.</w:t>
      </w:r>
      <w:r w:rsidRPr="00A2568F">
        <w:t xml:space="preserve"> </w:t>
      </w:r>
      <w:r>
        <w:t>Y</w:t>
      </w:r>
      <w:r w:rsidRPr="00A2568F">
        <w:t xml:space="preserve"> le dice</w:t>
      </w:r>
      <w:r>
        <w:t>:</w:t>
      </w:r>
      <w:r w:rsidRPr="00A2568F">
        <w:t xml:space="preserve"> una reducción de la </w:t>
      </w:r>
      <w:r w:rsidRPr="00A2568F">
        <w:lastRenderedPageBreak/>
        <w:t>contaminación con el fin de que Europa sea un continente climáticamente neutro. Y le dice también que tiene que abordar la modernización de los sistemas de transporte</w:t>
      </w:r>
      <w:r>
        <w:t>,</w:t>
      </w:r>
      <w:r w:rsidRPr="00A2568F">
        <w:t xml:space="preserve"> a través de una movilidad conectada y automatizada</w:t>
      </w:r>
      <w:r>
        <w:t>,</w:t>
      </w:r>
      <w:r w:rsidRPr="00A2568F">
        <w:t xml:space="preserve"> basada en la innovación</w:t>
      </w:r>
      <w:r>
        <w:t>,</w:t>
      </w:r>
      <w:r w:rsidRPr="00A2568F">
        <w:t xml:space="preserve"> y que</w:t>
      </w:r>
      <w:r>
        <w:t>,</w:t>
      </w:r>
      <w:r w:rsidRPr="00A2568F">
        <w:t xml:space="preserve"> además, tenemos que completar los enlaces de infraestructura que faltan y la </w:t>
      </w:r>
      <w:r>
        <w:t xml:space="preserve">red </w:t>
      </w:r>
      <w:proofErr w:type="spellStart"/>
      <w:r>
        <w:t>trans</w:t>
      </w:r>
      <w:r w:rsidRPr="00A2568F">
        <w:t>europea</w:t>
      </w:r>
      <w:proofErr w:type="spellEnd"/>
      <w:r w:rsidRPr="00A2568F">
        <w:t xml:space="preserve"> de transpo</w:t>
      </w:r>
      <w:r>
        <w:t>rte lo más rápidamente posible.</w:t>
      </w:r>
    </w:p>
    <w:p w:rsidR="00225CC7" w:rsidRDefault="00225CC7" w:rsidP="00BB6F38">
      <w:pPr>
        <w:pStyle w:val="Texto"/>
      </w:pPr>
    </w:p>
    <w:p w:rsidR="00225CC7" w:rsidRDefault="00225CC7" w:rsidP="00BB6F38">
      <w:pPr>
        <w:pStyle w:val="Texto"/>
        <w:rPr>
          <w:lang w:val="eu-ES"/>
        </w:rPr>
      </w:pPr>
      <w:r w:rsidRPr="00A2568F">
        <w:t xml:space="preserve">Luego, </w:t>
      </w:r>
      <w:r w:rsidRPr="003A55D0">
        <w:rPr>
          <w:lang w:val="eu-ES"/>
        </w:rPr>
        <w:t>larrialdi klimatikoa eta garraio komisaria izango denaren agindua nahiko argi daude eta erabat datoz guk aipatzen dugunarekin</w:t>
      </w:r>
      <w:r>
        <w:rPr>
          <w:lang w:val="eu-ES"/>
        </w:rPr>
        <w:t>.</w:t>
      </w:r>
      <w:r w:rsidRPr="003A55D0">
        <w:rPr>
          <w:lang w:val="eu-ES"/>
        </w:rPr>
        <w:t xml:space="preserve"> </w:t>
      </w:r>
      <w:r>
        <w:rPr>
          <w:lang w:val="eu-ES"/>
        </w:rPr>
        <w:t>B</w:t>
      </w:r>
      <w:r w:rsidRPr="003A55D0">
        <w:rPr>
          <w:lang w:val="eu-ES"/>
        </w:rPr>
        <w:t xml:space="preserve">eraz, </w:t>
      </w:r>
      <w:r>
        <w:rPr>
          <w:lang w:val="eu-ES"/>
        </w:rPr>
        <w:t>nik uste dut hor</w:t>
      </w:r>
      <w:r w:rsidRPr="003A55D0">
        <w:rPr>
          <w:lang w:val="eu-ES"/>
        </w:rPr>
        <w:t xml:space="preserve"> ez dagoela inongo arazorik, justu kontrakoa</w:t>
      </w:r>
      <w:r>
        <w:rPr>
          <w:lang w:val="eu-ES"/>
        </w:rPr>
        <w:t>,</w:t>
      </w:r>
      <w:r w:rsidRPr="003A55D0">
        <w:rPr>
          <w:lang w:val="eu-ES"/>
        </w:rPr>
        <w:t xml:space="preserve"> eta Europar Batasunak esaten duena eta gure aurrekontu</w:t>
      </w:r>
      <w:r>
        <w:rPr>
          <w:lang w:val="eu-ES"/>
        </w:rPr>
        <w:t>t</w:t>
      </w:r>
      <w:r w:rsidRPr="003A55D0">
        <w:rPr>
          <w:lang w:val="eu-ES"/>
        </w:rPr>
        <w:t>an eta gure politikan dagoena erabat bat datozela esan beharra dago</w:t>
      </w:r>
      <w:r>
        <w:rPr>
          <w:lang w:val="eu-ES"/>
        </w:rPr>
        <w:t>.</w:t>
      </w:r>
    </w:p>
    <w:p w:rsidR="00225CC7" w:rsidRDefault="00225CC7" w:rsidP="00BB6F38">
      <w:pPr>
        <w:pStyle w:val="Texto"/>
        <w:rPr>
          <w:lang w:val="eu-ES"/>
        </w:rPr>
      </w:pPr>
    </w:p>
    <w:p w:rsidR="00225CC7" w:rsidRDefault="00225CC7" w:rsidP="00BB6F38">
      <w:pPr>
        <w:pStyle w:val="Texto"/>
        <w:rPr>
          <w:lang w:val="eu-ES"/>
        </w:rPr>
      </w:pPr>
      <w:r w:rsidRPr="003A55D0">
        <w:rPr>
          <w:lang w:val="eu-ES"/>
        </w:rPr>
        <w:t>Eskerrik asko</w:t>
      </w:r>
      <w:r>
        <w:rPr>
          <w:lang w:val="eu-ES"/>
        </w:rPr>
        <w:t>.</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3D48C7">
        <w:rPr>
          <w:rFonts w:ascii="Futura Md BT" w:hAnsi="Futura Md BT"/>
          <w:lang w:val="eu-ES"/>
        </w:rPr>
        <w:t>LEHENDAKARIAK</w:t>
      </w:r>
      <w:r>
        <w:rPr>
          <w:lang w:val="eu-ES"/>
        </w:rPr>
        <w:t>: Eskerrik asko,</w:t>
      </w:r>
      <w:r w:rsidRPr="003A55D0">
        <w:rPr>
          <w:lang w:val="eu-ES"/>
        </w:rPr>
        <w:t xml:space="preserve"> Tapia</w:t>
      </w:r>
      <w:r>
        <w:rPr>
          <w:lang w:val="eu-ES"/>
        </w:rPr>
        <w:t xml:space="preserve"> andrea.</w:t>
      </w:r>
    </w:p>
    <w:p w:rsidR="00225CC7" w:rsidRDefault="00225CC7" w:rsidP="00BB6F38">
      <w:pPr>
        <w:pStyle w:val="Texto"/>
        <w:rPr>
          <w:lang w:val="eu-ES"/>
        </w:rPr>
      </w:pPr>
    </w:p>
    <w:p w:rsidR="00225CC7" w:rsidRDefault="00786CA9" w:rsidP="00BB6F38">
      <w:pPr>
        <w:pStyle w:val="Texto"/>
        <w:rPr>
          <w:lang w:val="eu-ES"/>
        </w:rPr>
      </w:pPr>
      <w:r>
        <w:rPr>
          <w:lang w:val="eu-ES"/>
        </w:rPr>
        <w:t>Gai-</w:t>
      </w:r>
      <w:r w:rsidR="00B21E66">
        <w:rPr>
          <w:lang w:val="eu-ES"/>
        </w:rPr>
        <w:t>zerrendako zazpigarren puntua: "I</w:t>
      </w:r>
      <w:r w:rsidR="00225CC7">
        <w:rPr>
          <w:lang w:val="eu-ES"/>
        </w:rPr>
        <w:t xml:space="preserve">nterpelazioa, </w:t>
      </w:r>
      <w:proofErr w:type="spellStart"/>
      <w:r w:rsidR="00225CC7" w:rsidRPr="00564FB9">
        <w:rPr>
          <w:lang w:val="eu-ES"/>
        </w:rPr>
        <w:t>José</w:t>
      </w:r>
      <w:proofErr w:type="spellEnd"/>
      <w:r w:rsidR="00225CC7">
        <w:rPr>
          <w:lang w:val="eu-ES"/>
        </w:rPr>
        <w:t xml:space="preserve"> </w:t>
      </w:r>
      <w:proofErr w:type="spellStart"/>
      <w:r w:rsidR="00225CC7">
        <w:rPr>
          <w:lang w:val="eu-ES"/>
        </w:rPr>
        <w:t>Ramón</w:t>
      </w:r>
      <w:proofErr w:type="spellEnd"/>
      <w:r w:rsidR="00225CC7" w:rsidRPr="003A55D0">
        <w:rPr>
          <w:lang w:val="eu-ES"/>
        </w:rPr>
        <w:t xml:space="preserve"> Becerra </w:t>
      </w:r>
      <w:proofErr w:type="spellStart"/>
      <w:r w:rsidR="00225CC7" w:rsidRPr="003A55D0">
        <w:rPr>
          <w:lang w:val="eu-ES"/>
        </w:rPr>
        <w:t>Carollo</w:t>
      </w:r>
      <w:proofErr w:type="spellEnd"/>
      <w:r w:rsidR="00225CC7">
        <w:rPr>
          <w:lang w:val="eu-ES"/>
        </w:rPr>
        <w:t>,</w:t>
      </w:r>
      <w:r w:rsidR="00225CC7" w:rsidRPr="003A55D0">
        <w:rPr>
          <w:lang w:val="eu-ES"/>
        </w:rPr>
        <w:t xml:space="preserve"> Elkarrekin Podemos taldeko legebiltzarkideak</w:t>
      </w:r>
      <w:r w:rsidR="00225CC7">
        <w:rPr>
          <w:lang w:val="eu-ES"/>
        </w:rPr>
        <w:t>,</w:t>
      </w:r>
      <w:r w:rsidR="00225CC7" w:rsidRPr="003A55D0">
        <w:rPr>
          <w:lang w:val="eu-ES"/>
        </w:rPr>
        <w:t xml:space="preserve"> Ekonomiaren Garapen eta Azpiegituretako sailburuari egina, Plentziako portuaren eta itsasadarraren b</w:t>
      </w:r>
      <w:r w:rsidR="00225CC7">
        <w:rPr>
          <w:lang w:val="eu-ES"/>
        </w:rPr>
        <w:t>errantolaketa polemikari buruz</w:t>
      </w:r>
      <w:r w:rsidR="00B21E66">
        <w:rPr>
          <w:lang w:val="eu-ES"/>
        </w:rPr>
        <w:t>"</w:t>
      </w:r>
      <w:r w:rsidR="00225CC7">
        <w:rPr>
          <w:lang w:val="eu-ES"/>
        </w:rPr>
        <w:t>.</w:t>
      </w:r>
    </w:p>
    <w:p w:rsidR="00225CC7" w:rsidRDefault="00225CC7" w:rsidP="00BB6F38">
      <w:pPr>
        <w:pStyle w:val="Texto"/>
        <w:rPr>
          <w:lang w:val="eu-ES"/>
        </w:rPr>
      </w:pPr>
    </w:p>
    <w:p w:rsidR="00225CC7" w:rsidRDefault="00225CC7" w:rsidP="00BB6F38">
      <w:pPr>
        <w:pStyle w:val="Texto"/>
        <w:rPr>
          <w:lang w:val="eu-ES"/>
        </w:rPr>
      </w:pPr>
      <w:r w:rsidRPr="003A55D0">
        <w:rPr>
          <w:lang w:val="eu-ES"/>
        </w:rPr>
        <w:t xml:space="preserve">Becerra jauna, zurea da </w:t>
      </w:r>
      <w:r>
        <w:rPr>
          <w:lang w:val="eu-ES"/>
        </w:rPr>
        <w:t>hitza</w:t>
      </w:r>
      <w:r w:rsidRPr="003A55D0">
        <w:rPr>
          <w:lang w:val="eu-ES"/>
        </w:rPr>
        <w:t>.</w:t>
      </w:r>
    </w:p>
    <w:p w:rsidR="00225CC7" w:rsidRDefault="00225CC7" w:rsidP="00BB6F38">
      <w:pPr>
        <w:pStyle w:val="Texto"/>
        <w:rPr>
          <w:lang w:val="eu-ES"/>
        </w:rPr>
      </w:pPr>
    </w:p>
    <w:p w:rsidR="00225CC7" w:rsidRDefault="00225CC7" w:rsidP="00BB6F38">
      <w:pPr>
        <w:pStyle w:val="Texto"/>
        <w:rPr>
          <w:lang w:val="eu-ES"/>
        </w:rPr>
      </w:pPr>
      <w:r w:rsidRPr="003A55D0">
        <w:rPr>
          <w:lang w:val="eu-ES"/>
        </w:rPr>
        <w:t>Mesedez, kendu hori. Mesedez</w:t>
      </w:r>
      <w:r>
        <w:rPr>
          <w:lang w:val="eu-ES"/>
        </w:rPr>
        <w:t>,</w:t>
      </w:r>
      <w:r w:rsidRPr="003A55D0">
        <w:rPr>
          <w:lang w:val="eu-ES"/>
        </w:rPr>
        <w:t xml:space="preserve"> mesedez, publikoan dagoena.</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3D48C7">
        <w:rPr>
          <w:rFonts w:ascii="Futura Md BT" w:hAnsi="Futura Md BT"/>
          <w:lang w:val="eu-ES"/>
        </w:rPr>
        <w:t>BECERRA CAROLLO</w:t>
      </w:r>
      <w:r>
        <w:rPr>
          <w:lang w:val="eu-ES"/>
        </w:rPr>
        <w:t xml:space="preserve"> jaunak:</w:t>
      </w:r>
      <w:r w:rsidRPr="003A55D0">
        <w:rPr>
          <w:lang w:val="eu-ES"/>
        </w:rPr>
        <w:t xml:space="preserve"> Eskerrik asko presidente andrea. </w:t>
      </w:r>
      <w:r>
        <w:rPr>
          <w:lang w:val="eu-ES"/>
        </w:rPr>
        <w:t>Sailburuo</w:t>
      </w:r>
      <w:r w:rsidRPr="003A55D0">
        <w:rPr>
          <w:lang w:val="eu-ES"/>
        </w:rPr>
        <w:t>k, legebiltzarkideok, denoi</w:t>
      </w:r>
      <w:r>
        <w:rPr>
          <w:lang w:val="eu-ES"/>
        </w:rPr>
        <w:t>,</w:t>
      </w:r>
      <w:r w:rsidRPr="003A55D0">
        <w:rPr>
          <w:lang w:val="eu-ES"/>
        </w:rPr>
        <w:t xml:space="preserve"> egun on</w:t>
      </w:r>
      <w:r w:rsidRPr="00564FB9">
        <w:rPr>
          <w:lang w:val="eu-ES"/>
        </w:rPr>
        <w:t>.</w:t>
      </w:r>
    </w:p>
    <w:p w:rsidR="00225CC7" w:rsidRDefault="00225CC7" w:rsidP="00BB6F38">
      <w:pPr>
        <w:pStyle w:val="Texto"/>
        <w:rPr>
          <w:lang w:val="eu-ES"/>
        </w:rPr>
      </w:pPr>
    </w:p>
    <w:p w:rsidR="00225CC7" w:rsidRDefault="00225CC7" w:rsidP="00BB6F38">
      <w:pPr>
        <w:pStyle w:val="Texto"/>
      </w:pPr>
      <w:r>
        <w:rPr>
          <w:lang w:val="eu-ES"/>
        </w:rPr>
        <w:t>Señora Tapia,</w:t>
      </w:r>
      <w:r w:rsidRPr="00564FB9">
        <w:rPr>
          <w:lang w:val="eu-ES"/>
        </w:rPr>
        <w:t xml:space="preserve"> </w:t>
      </w:r>
      <w:r>
        <w:rPr>
          <w:lang w:val="eu-ES"/>
        </w:rPr>
        <w:t>c</w:t>
      </w:r>
      <w:proofErr w:type="spellStart"/>
      <w:r w:rsidRPr="00A2568F">
        <w:t>uando</w:t>
      </w:r>
      <w:proofErr w:type="spellEnd"/>
      <w:r w:rsidRPr="00A2568F">
        <w:t xml:space="preserve"> nos proponemos organizar algo</w:t>
      </w:r>
      <w:r>
        <w:t>,</w:t>
      </w:r>
      <w:r w:rsidRPr="00A2568F">
        <w:t xml:space="preserve"> a nivel personal</w:t>
      </w:r>
      <w:r>
        <w:t>,</w:t>
      </w:r>
      <w:r w:rsidRPr="00A2568F">
        <w:t xml:space="preserve"> un </w:t>
      </w:r>
      <w:r>
        <w:t>cajón, un armario,</w:t>
      </w:r>
      <w:r w:rsidRPr="00A2568F">
        <w:t xml:space="preserve"> </w:t>
      </w:r>
      <w:r>
        <w:t>e</w:t>
      </w:r>
      <w:r w:rsidRPr="00A2568F">
        <w:t xml:space="preserve">l criterio que utilizamos es el de no dejarlo peor que estaba antes. Cuando lo que nos proponemos es organizar un espacio </w:t>
      </w:r>
      <w:r w:rsidRPr="00A2568F">
        <w:lastRenderedPageBreak/>
        <w:t>público</w:t>
      </w:r>
      <w:r>
        <w:t>,</w:t>
      </w:r>
      <w:r w:rsidRPr="00A2568F">
        <w:t xml:space="preserve"> en este cas</w:t>
      </w:r>
      <w:r>
        <w:t xml:space="preserve">o el puerto y la ría de </w:t>
      </w:r>
      <w:proofErr w:type="spellStart"/>
      <w:r>
        <w:t>Plencia</w:t>
      </w:r>
      <w:proofErr w:type="spellEnd"/>
      <w:r>
        <w:t>, o</w:t>
      </w:r>
      <w:r w:rsidRPr="00A2568F">
        <w:t>bviamente, aplicando ese criterio, nos prop</w:t>
      </w:r>
      <w:r>
        <w:t>onemos dejarlo mejor que estaba.</w:t>
      </w:r>
      <w:r w:rsidRPr="00A2568F">
        <w:t xml:space="preserve"> </w:t>
      </w:r>
      <w:r>
        <w:t>P</w:t>
      </w:r>
      <w:r w:rsidRPr="00A2568F">
        <w:t>ero</w:t>
      </w:r>
      <w:r>
        <w:t>,</w:t>
      </w:r>
      <w:r w:rsidRPr="00A2568F">
        <w:t xml:space="preserve"> además, dejarlo de forma que lo puedan seguir utilizando todos y todas los usuarios y usuarias y que l</w:t>
      </w:r>
      <w:r>
        <w:t>o hagan con más comodidad que lo</w:t>
      </w:r>
      <w:r w:rsidRPr="00A2568F">
        <w:t xml:space="preserve"> hacía</w:t>
      </w:r>
      <w:r>
        <w:t>n anteriormente.</w:t>
      </w:r>
    </w:p>
    <w:p w:rsidR="00225CC7" w:rsidRDefault="00225CC7" w:rsidP="00BB6F38">
      <w:pPr>
        <w:pStyle w:val="Texto"/>
      </w:pPr>
    </w:p>
    <w:p w:rsidR="00225CC7" w:rsidRDefault="00225CC7" w:rsidP="00BB6F38">
      <w:pPr>
        <w:pStyle w:val="Texto"/>
      </w:pPr>
      <w:r w:rsidRPr="00A2568F">
        <w:t>Y en esta cuestió</w:t>
      </w:r>
      <w:r>
        <w:t>n de la reordenación del puerto y</w:t>
      </w:r>
      <w:r w:rsidRPr="00A2568F">
        <w:t xml:space="preserve"> ría de </w:t>
      </w:r>
      <w:proofErr w:type="spellStart"/>
      <w:r w:rsidRPr="00A2568F">
        <w:t>Plencia</w:t>
      </w:r>
      <w:proofErr w:type="spellEnd"/>
      <w:r>
        <w:t>, ustedes</w:t>
      </w:r>
      <w:r w:rsidRPr="00A2568F">
        <w:t xml:space="preserve"> algo </w:t>
      </w:r>
      <w:r>
        <w:t>han debido de hacer mal</w:t>
      </w:r>
      <w:r w:rsidRPr="00A2568F">
        <w:t>, porque</w:t>
      </w:r>
      <w:r>
        <w:t>,</w:t>
      </w:r>
      <w:r w:rsidRPr="00A2568F">
        <w:t xml:space="preserve"> en un pueblo de apenas 4.000 habitantes</w:t>
      </w:r>
      <w:r>
        <w:t>,</w:t>
      </w:r>
      <w:r w:rsidRPr="00A2568F">
        <w:t xml:space="preserve"> han conseguido que el fin de semana pasado más de 1.400 personas</w:t>
      </w:r>
      <w:r>
        <w:t xml:space="preserve"> se</w:t>
      </w:r>
      <w:r w:rsidRPr="00A2568F">
        <w:t xml:space="preserve"> echen a la calle para protestar por lo que han hecho en el puerto</w:t>
      </w:r>
      <w:r>
        <w:t>.</w:t>
      </w:r>
    </w:p>
    <w:p w:rsidR="00225CC7" w:rsidRDefault="00225CC7" w:rsidP="00BB6F38">
      <w:pPr>
        <w:pStyle w:val="Texto"/>
      </w:pPr>
    </w:p>
    <w:p w:rsidR="00225CC7" w:rsidRDefault="00225CC7" w:rsidP="00BB6F38">
      <w:pPr>
        <w:pStyle w:val="Texto"/>
        <w:rPr>
          <w:lang w:val="eu-ES"/>
        </w:rPr>
      </w:pPr>
      <w:r>
        <w:rPr>
          <w:lang w:val="eu-ES"/>
        </w:rPr>
        <w:t>E</w:t>
      </w:r>
      <w:r w:rsidRPr="003A55D0">
        <w:rPr>
          <w:lang w:val="eu-ES"/>
        </w:rPr>
        <w:t>ta</w:t>
      </w:r>
      <w:r>
        <w:rPr>
          <w:lang w:val="eu-ES"/>
        </w:rPr>
        <w:t xml:space="preserve"> nire galdera da, zer</w:t>
      </w:r>
      <w:r w:rsidRPr="003A55D0">
        <w:rPr>
          <w:lang w:val="eu-ES"/>
        </w:rPr>
        <w:t xml:space="preserve"> egin duzue txarto. Nik nire iritzia emango dizut eta gero </w:t>
      </w:r>
      <w:r>
        <w:rPr>
          <w:lang w:val="eu-ES"/>
        </w:rPr>
        <w:t>zurea, noski, ezagutu nahi dut.</w:t>
      </w:r>
    </w:p>
    <w:p w:rsidR="00225CC7" w:rsidRDefault="00225CC7" w:rsidP="00BB6F38">
      <w:pPr>
        <w:pStyle w:val="Texto"/>
        <w:rPr>
          <w:lang w:val="eu-ES"/>
        </w:rPr>
      </w:pPr>
    </w:p>
    <w:p w:rsidR="00225CC7" w:rsidRPr="003A55D0" w:rsidRDefault="00225CC7" w:rsidP="00BB6F38">
      <w:pPr>
        <w:pStyle w:val="Texto"/>
        <w:rPr>
          <w:lang w:val="eu-ES"/>
        </w:rPr>
      </w:pPr>
      <w:r w:rsidRPr="003A55D0">
        <w:rPr>
          <w:lang w:val="eu-ES"/>
        </w:rPr>
        <w:t>Zuek portua eta itsasadarra antolatzeko egitasmoa aurkeztu duzue. Bat</w:t>
      </w:r>
      <w:r>
        <w:rPr>
          <w:lang w:val="eu-ES"/>
        </w:rPr>
        <w:t>,</w:t>
      </w:r>
      <w:r w:rsidRPr="003A55D0">
        <w:rPr>
          <w:lang w:val="eu-ES"/>
        </w:rPr>
        <w:t xml:space="preserve"> inolako partaidetzarik gabe. Bi</w:t>
      </w:r>
      <w:r>
        <w:rPr>
          <w:lang w:val="eu-ES"/>
        </w:rPr>
        <w:t>,</w:t>
      </w:r>
      <w:r w:rsidRPr="003A55D0">
        <w:rPr>
          <w:lang w:val="eu-ES"/>
        </w:rPr>
        <w:t xml:space="preserve"> Plentziako itsasadarraren ezaugarri bereziak aintzat hartu gabe</w:t>
      </w:r>
      <w:r>
        <w:rPr>
          <w:lang w:val="eu-ES"/>
        </w:rPr>
        <w:t>.</w:t>
      </w:r>
      <w:r w:rsidRPr="003A55D0">
        <w:rPr>
          <w:lang w:val="eu-ES"/>
        </w:rPr>
        <w:t xml:space="preserve"> </w:t>
      </w:r>
      <w:r>
        <w:rPr>
          <w:lang w:val="eu-ES"/>
        </w:rPr>
        <w:t>A</w:t>
      </w:r>
      <w:r w:rsidRPr="003A55D0">
        <w:rPr>
          <w:lang w:val="eu-ES"/>
        </w:rPr>
        <w:t>urkeztu duzue h</w:t>
      </w:r>
      <w:r>
        <w:rPr>
          <w:lang w:val="eu-ES"/>
        </w:rPr>
        <w:t>e</w:t>
      </w:r>
      <w:r w:rsidRPr="003A55D0">
        <w:rPr>
          <w:lang w:val="eu-ES"/>
        </w:rPr>
        <w:t>rtzeak gune publikoak direla errespetatu</w:t>
      </w:r>
      <w:r>
        <w:rPr>
          <w:lang w:val="eu-ES"/>
        </w:rPr>
        <w:t xml:space="preserve"> gabe. Aurkeztu duzue egitasmoa</w:t>
      </w:r>
      <w:r w:rsidRPr="003A55D0">
        <w:rPr>
          <w:lang w:val="eu-ES"/>
        </w:rPr>
        <w:t xml:space="preserve"> </w:t>
      </w:r>
      <w:r>
        <w:rPr>
          <w:lang w:val="eu-ES"/>
        </w:rPr>
        <w:t>e</w:t>
      </w:r>
      <w:r w:rsidRPr="003A55D0">
        <w:rPr>
          <w:lang w:val="eu-ES"/>
        </w:rPr>
        <w:t>ragin</w:t>
      </w:r>
      <w:r>
        <w:rPr>
          <w:lang w:val="eu-ES"/>
        </w:rPr>
        <w:t xml:space="preserve"> kaltegarriak neurtu gabe, bai p</w:t>
      </w:r>
      <w:r w:rsidRPr="003A55D0">
        <w:rPr>
          <w:lang w:val="eu-ES"/>
        </w:rPr>
        <w:t>asaiarena, bai ingurumenarena eta bai kulturala</w:t>
      </w:r>
      <w:r>
        <w:rPr>
          <w:lang w:val="eu-ES"/>
        </w:rPr>
        <w:t>,</w:t>
      </w:r>
      <w:r w:rsidRPr="003A55D0">
        <w:rPr>
          <w:lang w:val="eu-ES"/>
        </w:rPr>
        <w:t xml:space="preserve"> </w:t>
      </w:r>
      <w:r>
        <w:rPr>
          <w:lang w:val="eu-ES"/>
        </w:rPr>
        <w:t>e</w:t>
      </w:r>
      <w:r w:rsidRPr="003A55D0">
        <w:rPr>
          <w:lang w:val="eu-ES"/>
        </w:rPr>
        <w:t>ta hau bai garrantzitsua</w:t>
      </w:r>
      <w:r>
        <w:rPr>
          <w:lang w:val="eu-ES"/>
        </w:rPr>
        <w:t>.</w:t>
      </w:r>
      <w:r w:rsidRPr="003A55D0">
        <w:rPr>
          <w:lang w:val="eu-ES"/>
        </w:rPr>
        <w:t xml:space="preserve"> </w:t>
      </w:r>
      <w:r>
        <w:rPr>
          <w:lang w:val="eu-ES"/>
        </w:rPr>
        <w:t>E</w:t>
      </w:r>
      <w:r w:rsidRPr="003A55D0">
        <w:rPr>
          <w:lang w:val="eu-ES"/>
        </w:rPr>
        <w:t>ta</w:t>
      </w:r>
      <w:r>
        <w:rPr>
          <w:lang w:val="eu-ES"/>
        </w:rPr>
        <w:t>,</w:t>
      </w:r>
      <w:r w:rsidRPr="003A55D0">
        <w:rPr>
          <w:lang w:val="eu-ES"/>
        </w:rPr>
        <w:t xml:space="preserve"> azkenik</w:t>
      </w:r>
      <w:r>
        <w:rPr>
          <w:lang w:val="eu-ES"/>
        </w:rPr>
        <w:t>,</w:t>
      </w:r>
      <w:r w:rsidRPr="003A55D0">
        <w:rPr>
          <w:lang w:val="eu-ES"/>
        </w:rPr>
        <w:t xml:space="preserve"> aurkeztu duzue egitasmoa erabiltzaile guztiontzat tokia…</w:t>
      </w:r>
    </w:p>
    <w:p w:rsidR="00225CC7" w:rsidRPr="003A55D0" w:rsidRDefault="00225CC7" w:rsidP="00BB6F38">
      <w:pPr>
        <w:pStyle w:val="Texto"/>
        <w:rPr>
          <w:lang w:val="eu-ES"/>
        </w:rPr>
      </w:pPr>
    </w:p>
    <w:p w:rsidR="00225CC7" w:rsidRPr="003A55D0" w:rsidRDefault="00225CC7" w:rsidP="00BB6F38">
      <w:pPr>
        <w:pStyle w:val="Texto"/>
        <w:rPr>
          <w:lang w:val="eu-ES"/>
        </w:rPr>
      </w:pPr>
      <w:r w:rsidRPr="003A55D0">
        <w:rPr>
          <w:lang w:val="eu-ES"/>
        </w:rPr>
        <w:t>(10. zintaren amaiera)</w:t>
      </w:r>
    </w:p>
    <w:p w:rsidR="00225CC7" w:rsidRPr="00CB3DF2" w:rsidRDefault="00225CC7" w:rsidP="00BB6F38">
      <w:pPr>
        <w:pStyle w:val="Texto"/>
        <w:rPr>
          <w:lang w:val="eu-ES"/>
        </w:rPr>
      </w:pPr>
      <w:r w:rsidRPr="00CB3DF2">
        <w:rPr>
          <w:lang w:val="eu-ES"/>
        </w:rPr>
        <w:t>(11. zintaren hasiera)</w:t>
      </w:r>
    </w:p>
    <w:p w:rsidR="00225CC7" w:rsidRPr="00CB3DF2" w:rsidRDefault="00225CC7" w:rsidP="00BB6F38">
      <w:pPr>
        <w:pStyle w:val="Texto"/>
        <w:rPr>
          <w:lang w:val="eu-ES"/>
        </w:rPr>
      </w:pPr>
    </w:p>
    <w:p w:rsidR="00225CC7" w:rsidRDefault="00225CC7" w:rsidP="00BB6F38">
      <w:pPr>
        <w:pStyle w:val="Texto"/>
        <w:rPr>
          <w:lang w:val="eu-ES"/>
        </w:rPr>
      </w:pPr>
      <w:r w:rsidRPr="00CB3DF2">
        <w:rPr>
          <w:lang w:val="eu-ES"/>
        </w:rPr>
        <w:t xml:space="preserve">… </w:t>
      </w:r>
      <w:r>
        <w:rPr>
          <w:lang w:val="eu-ES"/>
        </w:rPr>
        <w:t>i</w:t>
      </w:r>
      <w:r w:rsidRPr="00CB3DF2">
        <w:rPr>
          <w:lang w:val="eu-ES"/>
        </w:rPr>
        <w:t>ngurumenarena eta bai kulturala</w:t>
      </w:r>
      <w:r>
        <w:rPr>
          <w:lang w:val="eu-ES"/>
        </w:rPr>
        <w:t>,</w:t>
      </w:r>
      <w:r w:rsidRPr="00CB3DF2">
        <w:rPr>
          <w:lang w:val="eu-ES"/>
        </w:rPr>
        <w:t xml:space="preserve"> eta hau bai garrantzitsua</w:t>
      </w:r>
      <w:r>
        <w:rPr>
          <w:lang w:val="eu-ES"/>
        </w:rPr>
        <w:t>.</w:t>
      </w:r>
    </w:p>
    <w:p w:rsidR="00225CC7" w:rsidRDefault="00225CC7" w:rsidP="00BB6F38">
      <w:pPr>
        <w:pStyle w:val="Texto"/>
        <w:rPr>
          <w:lang w:val="eu-ES"/>
        </w:rPr>
      </w:pPr>
    </w:p>
    <w:p w:rsidR="00225CC7" w:rsidRPr="00CB3DF2" w:rsidRDefault="00225CC7" w:rsidP="00BB6F38">
      <w:pPr>
        <w:pStyle w:val="Texto"/>
        <w:rPr>
          <w:lang w:val="eu-ES"/>
        </w:rPr>
      </w:pPr>
      <w:r>
        <w:rPr>
          <w:lang w:val="eu-ES"/>
        </w:rPr>
        <w:t>E</w:t>
      </w:r>
      <w:r w:rsidRPr="00CB3DF2">
        <w:rPr>
          <w:lang w:val="eu-ES"/>
        </w:rPr>
        <w:t>ta</w:t>
      </w:r>
      <w:r>
        <w:rPr>
          <w:lang w:val="eu-ES"/>
        </w:rPr>
        <w:t>,</w:t>
      </w:r>
      <w:r w:rsidRPr="00CB3DF2">
        <w:rPr>
          <w:lang w:val="eu-ES"/>
        </w:rPr>
        <w:t xml:space="preserve"> azkenik</w:t>
      </w:r>
      <w:r>
        <w:rPr>
          <w:lang w:val="eu-ES"/>
        </w:rPr>
        <w:t>,</w:t>
      </w:r>
      <w:r w:rsidRPr="00CB3DF2">
        <w:rPr>
          <w:lang w:val="eu-ES"/>
        </w:rPr>
        <w:t xml:space="preserve"> aurkeztu duzue</w:t>
      </w:r>
      <w:r>
        <w:rPr>
          <w:lang w:val="eu-ES"/>
        </w:rPr>
        <w:t>n</w:t>
      </w:r>
      <w:r w:rsidRPr="00CB3DF2">
        <w:rPr>
          <w:lang w:val="eu-ES"/>
        </w:rPr>
        <w:t xml:space="preserve"> egitasmoa erabiltzaile guztiontzat </w:t>
      </w:r>
      <w:r>
        <w:rPr>
          <w:lang w:val="eu-ES"/>
        </w:rPr>
        <w:t>tokia badagoela ziurtatu gabe. Bost akats larri. E</w:t>
      </w:r>
      <w:r w:rsidRPr="00CB3DF2">
        <w:rPr>
          <w:lang w:val="eu-ES"/>
        </w:rPr>
        <w:t>ta</w:t>
      </w:r>
      <w:r>
        <w:rPr>
          <w:lang w:val="eu-ES"/>
        </w:rPr>
        <w:t xml:space="preserve">, </w:t>
      </w:r>
      <w:r w:rsidRPr="00CB3DF2">
        <w:rPr>
          <w:lang w:val="eu-ES"/>
        </w:rPr>
        <w:t>beraz</w:t>
      </w:r>
      <w:r>
        <w:rPr>
          <w:lang w:val="eu-ES"/>
        </w:rPr>
        <w:t>, ez da arraro, e</w:t>
      </w:r>
      <w:r w:rsidRPr="00CB3DF2">
        <w:rPr>
          <w:lang w:val="eu-ES"/>
        </w:rPr>
        <w:t>z da harritzekoa adostasuna lortu duzuela, baina adostasuna zure kontra</w:t>
      </w:r>
      <w:r>
        <w:rPr>
          <w:lang w:val="eu-ES"/>
        </w:rPr>
        <w:t>. Z</w:t>
      </w:r>
      <w:r w:rsidRPr="00CB3DF2">
        <w:rPr>
          <w:lang w:val="eu-ES"/>
        </w:rPr>
        <w:t xml:space="preserve">ure kontra agertu </w:t>
      </w:r>
      <w:r>
        <w:rPr>
          <w:lang w:val="eu-ES"/>
        </w:rPr>
        <w:t xml:space="preserve">dira talde politiko ia guztiak, sozialistak ere bai; gero, </w:t>
      </w:r>
      <w:r w:rsidRPr="00CB3DF2">
        <w:rPr>
          <w:lang w:val="eu-ES"/>
        </w:rPr>
        <w:t>atzera pauso bat eman dute, baina be</w:t>
      </w:r>
      <w:r>
        <w:rPr>
          <w:lang w:val="eu-ES"/>
        </w:rPr>
        <w:t xml:space="preserve">re haserrea </w:t>
      </w:r>
      <w:r w:rsidRPr="00CB3DF2">
        <w:rPr>
          <w:lang w:val="eu-ES"/>
        </w:rPr>
        <w:t>adierazi dut</w:t>
      </w:r>
      <w:r>
        <w:rPr>
          <w:lang w:val="eu-ES"/>
        </w:rPr>
        <w:t>e. Z</w:t>
      </w:r>
      <w:r w:rsidRPr="00CB3DF2">
        <w:rPr>
          <w:lang w:val="eu-ES"/>
        </w:rPr>
        <w:t>ure aurka agertu dira Plentziako biztanleen gehiena</w:t>
      </w:r>
      <w:r>
        <w:rPr>
          <w:lang w:val="eu-ES"/>
        </w:rPr>
        <w:t>k, e</w:t>
      </w:r>
      <w:r w:rsidRPr="00CB3DF2">
        <w:rPr>
          <w:lang w:val="eu-ES"/>
        </w:rPr>
        <w:t>ta</w:t>
      </w:r>
      <w:r>
        <w:rPr>
          <w:lang w:val="eu-ES"/>
        </w:rPr>
        <w:t xml:space="preserve">, </w:t>
      </w:r>
      <w:r w:rsidRPr="00CB3DF2">
        <w:rPr>
          <w:lang w:val="eu-ES"/>
        </w:rPr>
        <w:t>batez ere</w:t>
      </w:r>
      <w:r>
        <w:rPr>
          <w:lang w:val="eu-ES"/>
        </w:rPr>
        <w:t>,</w:t>
      </w:r>
      <w:r w:rsidRPr="00CB3DF2">
        <w:rPr>
          <w:lang w:val="eu-ES"/>
        </w:rPr>
        <w:t xml:space="preserve"> eta hau </w:t>
      </w:r>
      <w:r>
        <w:rPr>
          <w:lang w:val="eu-ES"/>
        </w:rPr>
        <w:t xml:space="preserve">garrantzitsuena, </w:t>
      </w:r>
      <w:r w:rsidRPr="00CB3DF2">
        <w:rPr>
          <w:lang w:val="eu-ES"/>
        </w:rPr>
        <w:t>ia erabiltzaile guztiak</w:t>
      </w:r>
      <w:r>
        <w:rPr>
          <w:lang w:val="eu-ES"/>
        </w:rPr>
        <w:t>:</w:t>
      </w:r>
      <w:r w:rsidRPr="00CB3DF2">
        <w:rPr>
          <w:lang w:val="eu-ES"/>
        </w:rPr>
        <w:t xml:space="preserve"> kirolariak, patroiak, arrantzaleak, klubak</w:t>
      </w:r>
      <w:r>
        <w:rPr>
          <w:lang w:val="eu-ES"/>
        </w:rPr>
        <w:t>… I</w:t>
      </w:r>
      <w:r w:rsidRPr="00CB3DF2">
        <w:rPr>
          <w:lang w:val="eu-ES"/>
        </w:rPr>
        <w:t>a-ia guztiak</w:t>
      </w:r>
      <w:r>
        <w:rPr>
          <w:lang w:val="eu-ES"/>
        </w:rPr>
        <w:t>. O</w:t>
      </w:r>
      <w:r w:rsidRPr="00CB3DF2">
        <w:rPr>
          <w:lang w:val="eu-ES"/>
        </w:rPr>
        <w:t>rduan</w:t>
      </w:r>
      <w:r>
        <w:rPr>
          <w:lang w:val="eu-ES"/>
        </w:rPr>
        <w:t>,</w:t>
      </w:r>
      <w:r w:rsidRPr="00CB3DF2">
        <w:rPr>
          <w:lang w:val="eu-ES"/>
        </w:rPr>
        <w:t xml:space="preserve"> nire galdera</w:t>
      </w:r>
      <w:r>
        <w:rPr>
          <w:lang w:val="eu-ES"/>
        </w:rPr>
        <w:t>,</w:t>
      </w:r>
      <w:r w:rsidRPr="00CB3DF2">
        <w:rPr>
          <w:lang w:val="eu-ES"/>
        </w:rPr>
        <w:t xml:space="preserve"> eta interpelazio</w:t>
      </w:r>
      <w:r>
        <w:rPr>
          <w:lang w:val="eu-ES"/>
        </w:rPr>
        <w:t xml:space="preserve"> hon</w:t>
      </w:r>
      <w:r w:rsidRPr="00CB3DF2">
        <w:rPr>
          <w:lang w:val="eu-ES"/>
        </w:rPr>
        <w:t xml:space="preserve">en helburua izango da zer egingo </w:t>
      </w:r>
      <w:r w:rsidRPr="00CB3DF2">
        <w:rPr>
          <w:lang w:val="eu-ES"/>
        </w:rPr>
        <w:lastRenderedPageBreak/>
        <w:t>duzue</w:t>
      </w:r>
      <w:r>
        <w:rPr>
          <w:lang w:val="eu-ES"/>
        </w:rPr>
        <w:t>n</w:t>
      </w:r>
      <w:r w:rsidRPr="00CB3DF2">
        <w:rPr>
          <w:lang w:val="eu-ES"/>
        </w:rPr>
        <w:t xml:space="preserve"> akats</w:t>
      </w:r>
      <w:r>
        <w:rPr>
          <w:lang w:val="eu-ES"/>
        </w:rPr>
        <w:t xml:space="preserve"> hauek</w:t>
      </w:r>
      <w:r w:rsidRPr="00CB3DF2">
        <w:rPr>
          <w:lang w:val="eu-ES"/>
        </w:rPr>
        <w:t xml:space="preserve"> konpontzeko.</w:t>
      </w:r>
      <w:r>
        <w:rPr>
          <w:lang w:val="eu-ES"/>
        </w:rPr>
        <w:t xml:space="preserve"> </w:t>
      </w:r>
      <w:r w:rsidRPr="00CB3DF2">
        <w:rPr>
          <w:lang w:val="es-ES"/>
        </w:rPr>
        <w:t xml:space="preserve">Yo le voy a dar las soluciones que plantearía nuestro grupo </w:t>
      </w:r>
      <w:r>
        <w:rPr>
          <w:lang w:val="es-ES"/>
        </w:rPr>
        <w:t>–</w:t>
      </w:r>
      <w:r w:rsidRPr="00CB3DF2">
        <w:rPr>
          <w:lang w:val="es-ES"/>
        </w:rPr>
        <w:t>y me gustaría contrastarlas con usted en esta interpelación</w:t>
      </w:r>
      <w:r>
        <w:rPr>
          <w:lang w:val="es-ES"/>
        </w:rPr>
        <w:t>–</w:t>
      </w:r>
      <w:r w:rsidRPr="00CB3DF2">
        <w:rPr>
          <w:lang w:val="es-ES"/>
        </w:rPr>
        <w:t xml:space="preserve"> sobre cómo pueden arreglar el desaguisado que están montando en la ría y</w:t>
      </w:r>
      <w:r>
        <w:rPr>
          <w:lang w:val="es-ES"/>
        </w:rPr>
        <w:t xml:space="preserve"> en el puerto de </w:t>
      </w:r>
      <w:proofErr w:type="spellStart"/>
      <w:r>
        <w:rPr>
          <w:lang w:val="es-ES"/>
        </w:rPr>
        <w:t>Plentzia</w:t>
      </w:r>
      <w:proofErr w:type="spellEnd"/>
      <w:r>
        <w:rPr>
          <w:lang w:val="es-ES"/>
        </w:rPr>
        <w:t>.</w:t>
      </w:r>
    </w:p>
    <w:p w:rsidR="00225CC7" w:rsidRDefault="00225CC7" w:rsidP="00BB6F38">
      <w:pPr>
        <w:pStyle w:val="Texto"/>
        <w:rPr>
          <w:lang w:val="es-ES"/>
        </w:rPr>
      </w:pPr>
    </w:p>
    <w:p w:rsidR="00225CC7" w:rsidRDefault="00225CC7" w:rsidP="00BB6F38">
      <w:pPr>
        <w:pStyle w:val="Texto"/>
        <w:rPr>
          <w:lang w:val="es-ES"/>
        </w:rPr>
      </w:pPr>
      <w:r w:rsidRPr="00CB3DF2">
        <w:rPr>
          <w:lang w:val="es-ES"/>
        </w:rPr>
        <w:t>Le he dicho que</w:t>
      </w:r>
      <w:r>
        <w:rPr>
          <w:lang w:val="es-ES"/>
        </w:rPr>
        <w:t>,</w:t>
      </w:r>
      <w:r w:rsidRPr="00CB3DF2">
        <w:rPr>
          <w:lang w:val="es-ES"/>
        </w:rPr>
        <w:t xml:space="preserve"> entre los </w:t>
      </w:r>
      <w:r>
        <w:rPr>
          <w:lang w:val="es-ES"/>
        </w:rPr>
        <w:t xml:space="preserve">errores graves que han cometido, </w:t>
      </w:r>
      <w:r w:rsidRPr="00CB3DF2">
        <w:rPr>
          <w:lang w:val="es-ES"/>
        </w:rPr>
        <w:t>el primero es el de haberlo hecho sin participación y sin información pública. Entonces, por lo tanto, yo creo que</w:t>
      </w:r>
      <w:r>
        <w:rPr>
          <w:lang w:val="es-ES"/>
        </w:rPr>
        <w:t>,</w:t>
      </w:r>
      <w:r w:rsidRPr="00CB3DF2">
        <w:rPr>
          <w:lang w:val="es-ES"/>
        </w:rPr>
        <w:t xml:space="preserve"> la primera respuesta que habría que dar</w:t>
      </w:r>
      <w:r>
        <w:rPr>
          <w:lang w:val="es-ES"/>
        </w:rPr>
        <w:t>,</w:t>
      </w:r>
      <w:r w:rsidRPr="00CB3DF2">
        <w:rPr>
          <w:lang w:val="es-ES"/>
        </w:rPr>
        <w:t xml:space="preserve"> es retirar el proyecto</w:t>
      </w:r>
      <w:r>
        <w:rPr>
          <w:lang w:val="es-ES"/>
        </w:rPr>
        <w:t>,</w:t>
      </w:r>
      <w:r w:rsidRPr="00CB3DF2">
        <w:rPr>
          <w:lang w:val="es-ES"/>
        </w:rPr>
        <w:t xml:space="preserve"> tal y como lo hemos pedido muchos grupos de la oposición. La segunda cuestión</w:t>
      </w:r>
      <w:r>
        <w:rPr>
          <w:lang w:val="es-ES"/>
        </w:rPr>
        <w:t>,</w:t>
      </w:r>
      <w:r w:rsidRPr="00CB3DF2">
        <w:rPr>
          <w:lang w:val="es-ES"/>
        </w:rPr>
        <w:t xml:space="preserve"> es que ustedes han hecho ese proyecto sin considerar las características</w:t>
      </w:r>
      <w:r>
        <w:rPr>
          <w:lang w:val="es-ES"/>
        </w:rPr>
        <w:t xml:space="preserve"> especiales que tiene en la ría. E</w:t>
      </w:r>
      <w:r w:rsidRPr="00CB3DF2">
        <w:rPr>
          <w:lang w:val="es-ES"/>
        </w:rPr>
        <w:t>s decir, en los pantalanes que han planteado</w:t>
      </w:r>
      <w:r>
        <w:rPr>
          <w:lang w:val="es-ES"/>
        </w:rPr>
        <w:t>,</w:t>
      </w:r>
      <w:r w:rsidRPr="00CB3DF2">
        <w:rPr>
          <w:lang w:val="es-ES"/>
        </w:rPr>
        <w:t xml:space="preserve"> han hecho unos cálculos, considerando el efecto </w:t>
      </w:r>
      <w:r>
        <w:rPr>
          <w:lang w:val="es-ES"/>
        </w:rPr>
        <w:t>d</w:t>
      </w:r>
      <w:r w:rsidRPr="00CB3DF2">
        <w:rPr>
          <w:lang w:val="es-ES"/>
        </w:rPr>
        <w:t>el viento</w:t>
      </w:r>
      <w:r>
        <w:rPr>
          <w:lang w:val="es-ES"/>
        </w:rPr>
        <w:t>. P</w:t>
      </w:r>
      <w:r w:rsidRPr="00CB3DF2">
        <w:rPr>
          <w:lang w:val="es-ES"/>
        </w:rPr>
        <w:t>ero</w:t>
      </w:r>
      <w:r>
        <w:rPr>
          <w:lang w:val="es-ES"/>
        </w:rPr>
        <w:t>,</w:t>
      </w:r>
      <w:r w:rsidRPr="00CB3DF2">
        <w:rPr>
          <w:lang w:val="es-ES"/>
        </w:rPr>
        <w:t xml:space="preserve"> no ha</w:t>
      </w:r>
      <w:r>
        <w:rPr>
          <w:lang w:val="es-ES"/>
        </w:rPr>
        <w:t>n</w:t>
      </w:r>
      <w:r w:rsidRPr="00CB3DF2">
        <w:rPr>
          <w:lang w:val="es-ES"/>
        </w:rPr>
        <w:t xml:space="preserve"> considerado el efecto de la</w:t>
      </w:r>
      <w:r>
        <w:rPr>
          <w:lang w:val="es-ES"/>
        </w:rPr>
        <w:t>s fuertes corrientes de mareas; n</w:t>
      </w:r>
      <w:r w:rsidRPr="00CB3DF2">
        <w:rPr>
          <w:lang w:val="es-ES"/>
        </w:rPr>
        <w:t>o han considerado defecto de las avenidas que se pu</w:t>
      </w:r>
      <w:r>
        <w:rPr>
          <w:lang w:val="es-ES"/>
        </w:rPr>
        <w:t xml:space="preserve">eden producir en la ría de </w:t>
      </w:r>
      <w:proofErr w:type="spellStart"/>
      <w:r>
        <w:rPr>
          <w:lang w:val="es-ES"/>
        </w:rPr>
        <w:t>Plentzia</w:t>
      </w:r>
      <w:proofErr w:type="spellEnd"/>
      <w:r w:rsidRPr="00CB3DF2">
        <w:rPr>
          <w:lang w:val="es-ES"/>
        </w:rPr>
        <w:t xml:space="preserve"> que, como usted sabe, es el final de la cuenca del Butrón</w:t>
      </w:r>
      <w:r>
        <w:rPr>
          <w:lang w:val="es-ES"/>
        </w:rPr>
        <w:t>,</w:t>
      </w:r>
      <w:r w:rsidRPr="00CB3DF2">
        <w:rPr>
          <w:lang w:val="es-ES"/>
        </w:rPr>
        <w:t xml:space="preserve"> d</w:t>
      </w:r>
      <w:r>
        <w:rPr>
          <w:lang w:val="es-ES"/>
        </w:rPr>
        <w:t>e casi 250 kilómetros cuadrados. Y</w:t>
      </w:r>
      <w:r w:rsidRPr="00CB3DF2">
        <w:rPr>
          <w:lang w:val="es-ES"/>
        </w:rPr>
        <w:t xml:space="preserve"> no han considerado que</w:t>
      </w:r>
      <w:r>
        <w:rPr>
          <w:lang w:val="es-ES"/>
        </w:rPr>
        <w:t>,</w:t>
      </w:r>
      <w:r w:rsidRPr="00CB3DF2">
        <w:rPr>
          <w:lang w:val="es-ES"/>
        </w:rPr>
        <w:t xml:space="preserve"> en la ría de </w:t>
      </w:r>
      <w:proofErr w:type="spellStart"/>
      <w:r w:rsidRPr="00CB3DF2">
        <w:rPr>
          <w:lang w:val="es-ES"/>
        </w:rPr>
        <w:t>Plen</w:t>
      </w:r>
      <w:r>
        <w:rPr>
          <w:lang w:val="es-ES"/>
        </w:rPr>
        <w:t>tz</w:t>
      </w:r>
      <w:r w:rsidRPr="00CB3DF2">
        <w:rPr>
          <w:lang w:val="es-ES"/>
        </w:rPr>
        <w:t>ia</w:t>
      </w:r>
      <w:proofErr w:type="spellEnd"/>
      <w:r w:rsidRPr="00CB3DF2">
        <w:rPr>
          <w:lang w:val="es-ES"/>
        </w:rPr>
        <w:t>, cuando hay mareas bajas, no se puede navegar</w:t>
      </w:r>
      <w:r>
        <w:rPr>
          <w:lang w:val="es-ES"/>
        </w:rPr>
        <w:t>, y que c</w:t>
      </w:r>
      <w:r w:rsidRPr="00CB3DF2">
        <w:rPr>
          <w:lang w:val="es-ES"/>
        </w:rPr>
        <w:t>uando la marea es máxima</w:t>
      </w:r>
      <w:r>
        <w:rPr>
          <w:lang w:val="es-ES"/>
        </w:rPr>
        <w:t>,</w:t>
      </w:r>
      <w:r w:rsidRPr="00CB3DF2">
        <w:rPr>
          <w:lang w:val="es-ES"/>
        </w:rPr>
        <w:t xml:space="preserve"> la velocidad de la corriente es tan fuerte que</w:t>
      </w:r>
      <w:r>
        <w:rPr>
          <w:lang w:val="es-ES"/>
        </w:rPr>
        <w:t>,</w:t>
      </w:r>
      <w:r w:rsidRPr="00CB3DF2">
        <w:rPr>
          <w:lang w:val="es-ES"/>
        </w:rPr>
        <w:t xml:space="preserve"> muy probablemente</w:t>
      </w:r>
      <w:r>
        <w:rPr>
          <w:lang w:val="es-ES"/>
        </w:rPr>
        <w:t>,</w:t>
      </w:r>
      <w:r w:rsidRPr="00CB3DF2">
        <w:rPr>
          <w:lang w:val="es-ES"/>
        </w:rPr>
        <w:t xml:space="preserve"> los barcos no van a poder ni atracar ni desatascar en los pa</w:t>
      </w:r>
      <w:r>
        <w:rPr>
          <w:lang w:val="es-ES"/>
        </w:rPr>
        <w:t>ntalanes</w:t>
      </w:r>
      <w:r w:rsidRPr="00CB3DF2">
        <w:rPr>
          <w:lang w:val="es-ES"/>
        </w:rPr>
        <w:t xml:space="preserve"> que han planteado.</w:t>
      </w:r>
    </w:p>
    <w:p w:rsidR="00225CC7" w:rsidRDefault="00225CC7" w:rsidP="00BB6F38">
      <w:pPr>
        <w:pStyle w:val="Texto"/>
        <w:rPr>
          <w:lang w:val="es-ES"/>
        </w:rPr>
      </w:pPr>
    </w:p>
    <w:p w:rsidR="00225CC7" w:rsidRDefault="00225CC7" w:rsidP="00BB6F38">
      <w:pPr>
        <w:pStyle w:val="Texto"/>
        <w:rPr>
          <w:lang w:val="es-ES"/>
        </w:rPr>
      </w:pPr>
      <w:r w:rsidRPr="00CB3DF2">
        <w:rPr>
          <w:lang w:val="es-ES"/>
        </w:rPr>
        <w:t>Además, como le he dicho antes, no ha</w:t>
      </w:r>
      <w:r>
        <w:rPr>
          <w:lang w:val="es-ES"/>
        </w:rPr>
        <w:t>n</w:t>
      </w:r>
      <w:r w:rsidRPr="00CB3DF2">
        <w:rPr>
          <w:lang w:val="es-ES"/>
        </w:rPr>
        <w:t xml:space="preserve"> considerado que las orillas de la ría son espacios públicos. Es decir, cuando ustedes han planteado el proyecto d</w:t>
      </w:r>
      <w:r>
        <w:rPr>
          <w:lang w:val="es-ES"/>
        </w:rPr>
        <w:t>e poner nuevos pantalanes, han c</w:t>
      </w:r>
      <w:r w:rsidRPr="00CB3DF2">
        <w:rPr>
          <w:lang w:val="es-ES"/>
        </w:rPr>
        <w:t>egado rampas de acceso</w:t>
      </w:r>
      <w:r>
        <w:rPr>
          <w:lang w:val="es-ES"/>
        </w:rPr>
        <w:t>, y han c</w:t>
      </w:r>
      <w:r w:rsidRPr="00CB3DF2">
        <w:rPr>
          <w:lang w:val="es-ES"/>
        </w:rPr>
        <w:t>egado escaleras que eran de acceso público. Es decir, están ustedes privatizando un espacio común en f</w:t>
      </w:r>
      <w:r>
        <w:rPr>
          <w:lang w:val="es-ES"/>
        </w:rPr>
        <w:t>avor de unos usuarios privados. Y</w:t>
      </w:r>
      <w:r w:rsidRPr="00CB3DF2">
        <w:rPr>
          <w:lang w:val="es-ES"/>
        </w:rPr>
        <w:t xml:space="preserve"> además</w:t>
      </w:r>
      <w:r>
        <w:rPr>
          <w:lang w:val="es-ES"/>
        </w:rPr>
        <w:t>, no han evaluado el impacto que tiene: el</w:t>
      </w:r>
      <w:r w:rsidRPr="00CB3DF2">
        <w:rPr>
          <w:lang w:val="es-ES"/>
        </w:rPr>
        <w:t xml:space="preserve"> impacto amb</w:t>
      </w:r>
      <w:r>
        <w:rPr>
          <w:lang w:val="es-ES"/>
        </w:rPr>
        <w:t xml:space="preserve">iental, el impacto paisajístico y </w:t>
      </w:r>
      <w:r w:rsidRPr="00CB3DF2">
        <w:rPr>
          <w:lang w:val="es-ES"/>
        </w:rPr>
        <w:t>el impacto cu</w:t>
      </w:r>
      <w:r>
        <w:rPr>
          <w:lang w:val="es-ES"/>
        </w:rPr>
        <w:t xml:space="preserve">ltural que tiene este proyecto. </w:t>
      </w:r>
      <w:r w:rsidRPr="00CB3DF2">
        <w:rPr>
          <w:lang w:val="es-ES"/>
        </w:rPr>
        <w:t>Por todo ello, ya solamente por todo ello</w:t>
      </w:r>
      <w:r>
        <w:rPr>
          <w:lang w:val="es-ES"/>
        </w:rPr>
        <w:t>,</w:t>
      </w:r>
      <w:r w:rsidRPr="00CB3DF2">
        <w:rPr>
          <w:lang w:val="es-ES"/>
        </w:rPr>
        <w:t xml:space="preserve"> tendrían que hacerlo comple</w:t>
      </w:r>
      <w:r>
        <w:rPr>
          <w:lang w:val="es-ES"/>
        </w:rPr>
        <w:t>tamente.</w:t>
      </w:r>
    </w:p>
    <w:p w:rsidR="00225CC7" w:rsidRDefault="00225CC7" w:rsidP="00BB6F38">
      <w:pPr>
        <w:pStyle w:val="Texto"/>
        <w:rPr>
          <w:lang w:val="es-ES"/>
        </w:rPr>
      </w:pPr>
    </w:p>
    <w:p w:rsidR="00225CC7" w:rsidRDefault="00225CC7" w:rsidP="00BB6F38">
      <w:pPr>
        <w:pStyle w:val="Texto"/>
        <w:rPr>
          <w:lang w:val="es-ES"/>
        </w:rPr>
      </w:pPr>
      <w:r>
        <w:rPr>
          <w:lang w:val="es-ES"/>
        </w:rPr>
        <w:t>P</w:t>
      </w:r>
      <w:r w:rsidRPr="00CB3DF2">
        <w:rPr>
          <w:lang w:val="es-ES"/>
        </w:rPr>
        <w:t>ero es que</w:t>
      </w:r>
      <w:r>
        <w:rPr>
          <w:lang w:val="es-ES"/>
        </w:rPr>
        <w:t>, además, uste</w:t>
      </w:r>
      <w:r w:rsidRPr="00CB3DF2">
        <w:rPr>
          <w:lang w:val="es-ES"/>
        </w:rPr>
        <w:t>d</w:t>
      </w:r>
      <w:r>
        <w:rPr>
          <w:lang w:val="es-ES"/>
        </w:rPr>
        <w:t xml:space="preserve">es han </w:t>
      </w:r>
      <w:r w:rsidRPr="00CB3DF2">
        <w:rPr>
          <w:lang w:val="es-ES"/>
        </w:rPr>
        <w:t>plantea</w:t>
      </w:r>
      <w:r>
        <w:rPr>
          <w:lang w:val="es-ES"/>
        </w:rPr>
        <w:t>do</w:t>
      </w:r>
      <w:r w:rsidRPr="00CB3DF2">
        <w:rPr>
          <w:lang w:val="es-ES"/>
        </w:rPr>
        <w:t xml:space="preserve"> un proyecto en el que no va a</w:t>
      </w:r>
      <w:r>
        <w:rPr>
          <w:lang w:val="es-ES"/>
        </w:rPr>
        <w:t xml:space="preserve"> haber sitio para todos y todas</w:t>
      </w:r>
      <w:r w:rsidRPr="00CB3DF2">
        <w:rPr>
          <w:lang w:val="es-ES"/>
        </w:rPr>
        <w:t xml:space="preserve"> </w:t>
      </w:r>
      <w:r>
        <w:rPr>
          <w:lang w:val="es-ES"/>
        </w:rPr>
        <w:t>–</w:t>
      </w:r>
      <w:r w:rsidRPr="00CB3DF2">
        <w:rPr>
          <w:lang w:val="es-ES"/>
        </w:rPr>
        <w:t>como he dicho</w:t>
      </w:r>
      <w:r>
        <w:rPr>
          <w:lang w:val="es-ES"/>
        </w:rPr>
        <w:t>– los usuarios. E</w:t>
      </w:r>
      <w:r w:rsidRPr="00CB3DF2">
        <w:rPr>
          <w:lang w:val="es-ES"/>
        </w:rPr>
        <w:t>stos pantalanes que han planteado ustedes no soluciona</w:t>
      </w:r>
      <w:r>
        <w:rPr>
          <w:lang w:val="es-ES"/>
        </w:rPr>
        <w:t>n</w:t>
      </w:r>
      <w:r w:rsidRPr="00CB3DF2">
        <w:rPr>
          <w:lang w:val="es-ES"/>
        </w:rPr>
        <w:t xml:space="preserve"> ese problema. Con esos pantalanes</w:t>
      </w:r>
      <w:r>
        <w:rPr>
          <w:lang w:val="es-ES"/>
        </w:rPr>
        <w:t>,</w:t>
      </w:r>
      <w:r w:rsidRPr="00CB3DF2">
        <w:rPr>
          <w:lang w:val="es-ES"/>
        </w:rPr>
        <w:t xml:space="preserve"> la oferta máxima es de 400 amarres, contando con los que </w:t>
      </w:r>
      <w:r w:rsidRPr="00CB3DF2">
        <w:rPr>
          <w:lang w:val="es-ES"/>
        </w:rPr>
        <w:lastRenderedPageBreak/>
        <w:t>ya ex</w:t>
      </w:r>
      <w:r>
        <w:rPr>
          <w:lang w:val="es-ES"/>
        </w:rPr>
        <w:t>isten ahora mismo en el puerto. Y</w:t>
      </w:r>
      <w:r w:rsidRPr="00CB3DF2">
        <w:rPr>
          <w:lang w:val="es-ES"/>
        </w:rPr>
        <w:t xml:space="preserve"> saben ustedes que la demanda está por encima de los 470, solamente considerando barcos de </w:t>
      </w:r>
      <w:proofErr w:type="spellStart"/>
      <w:r w:rsidRPr="00CB3DF2">
        <w:rPr>
          <w:lang w:val="es-ES"/>
        </w:rPr>
        <w:t>Plen</w:t>
      </w:r>
      <w:r>
        <w:rPr>
          <w:lang w:val="es-ES"/>
        </w:rPr>
        <w:t>tzia</w:t>
      </w:r>
      <w:proofErr w:type="spellEnd"/>
      <w:r>
        <w:rPr>
          <w:lang w:val="es-ES"/>
        </w:rPr>
        <w:t xml:space="preserve"> y </w:t>
      </w:r>
      <w:proofErr w:type="spellStart"/>
      <w:r>
        <w:rPr>
          <w:lang w:val="es-ES"/>
        </w:rPr>
        <w:t>Barrika</w:t>
      </w:r>
      <w:proofErr w:type="spellEnd"/>
      <w:r>
        <w:rPr>
          <w:lang w:val="es-ES"/>
        </w:rPr>
        <w:t>.</w:t>
      </w:r>
      <w:r w:rsidRPr="00CB3DF2">
        <w:rPr>
          <w:lang w:val="es-ES"/>
        </w:rPr>
        <w:t xml:space="preserve"> Eso</w:t>
      </w:r>
      <w:r>
        <w:rPr>
          <w:lang w:val="es-ES"/>
        </w:rPr>
        <w:t>,</w:t>
      </w:r>
      <w:r w:rsidRPr="00CB3DF2">
        <w:rPr>
          <w:lang w:val="es-ES"/>
        </w:rPr>
        <w:t xml:space="preserve"> </w:t>
      </w:r>
      <w:r>
        <w:rPr>
          <w:lang w:val="es-ES"/>
        </w:rPr>
        <w:t>¿</w:t>
      </w:r>
      <w:r w:rsidRPr="00CB3DF2">
        <w:rPr>
          <w:lang w:val="es-ES"/>
        </w:rPr>
        <w:t>qu</w:t>
      </w:r>
      <w:r>
        <w:rPr>
          <w:lang w:val="es-ES"/>
        </w:rPr>
        <w:t>é</w:t>
      </w:r>
      <w:r w:rsidRPr="00CB3DF2">
        <w:rPr>
          <w:lang w:val="es-ES"/>
        </w:rPr>
        <w:t xml:space="preserve"> significa</w:t>
      </w:r>
      <w:r>
        <w:rPr>
          <w:lang w:val="es-ES"/>
        </w:rPr>
        <w:t>? Q</w:t>
      </w:r>
      <w:r w:rsidRPr="00CB3DF2">
        <w:rPr>
          <w:lang w:val="es-ES"/>
        </w:rPr>
        <w:t>ue teniendo en cuenta que cuando usted</w:t>
      </w:r>
      <w:r>
        <w:rPr>
          <w:lang w:val="es-ES"/>
        </w:rPr>
        <w:t>es</w:t>
      </w:r>
      <w:r w:rsidRPr="00CB3DF2">
        <w:rPr>
          <w:lang w:val="es-ES"/>
        </w:rPr>
        <w:t xml:space="preserve"> pong</w:t>
      </w:r>
      <w:r>
        <w:rPr>
          <w:lang w:val="es-ES"/>
        </w:rPr>
        <w:t>an los nuevos pantalanes</w:t>
      </w:r>
      <w:r w:rsidRPr="00CB3DF2">
        <w:rPr>
          <w:lang w:val="es-ES"/>
        </w:rPr>
        <w:t xml:space="preserve"> va a pode</w:t>
      </w:r>
      <w:r>
        <w:rPr>
          <w:lang w:val="es-ES"/>
        </w:rPr>
        <w:t>r solicitar amarres</w:t>
      </w:r>
      <w:r w:rsidRPr="00CB3DF2">
        <w:rPr>
          <w:lang w:val="es-ES"/>
        </w:rPr>
        <w:t xml:space="preserve"> gente que no vive </w:t>
      </w:r>
      <w:r>
        <w:rPr>
          <w:lang w:val="es-ES"/>
        </w:rPr>
        <w:t xml:space="preserve">ni </w:t>
      </w:r>
      <w:r w:rsidRPr="00CB3DF2">
        <w:rPr>
          <w:lang w:val="es-ES"/>
        </w:rPr>
        <w:t xml:space="preserve">en </w:t>
      </w:r>
      <w:proofErr w:type="spellStart"/>
      <w:r w:rsidRPr="00CB3DF2">
        <w:rPr>
          <w:lang w:val="es-ES"/>
        </w:rPr>
        <w:t>Plen</w:t>
      </w:r>
      <w:r>
        <w:rPr>
          <w:lang w:val="es-ES"/>
        </w:rPr>
        <w:t>tzia</w:t>
      </w:r>
      <w:proofErr w:type="spellEnd"/>
      <w:r>
        <w:rPr>
          <w:lang w:val="es-ES"/>
        </w:rPr>
        <w:t xml:space="preserve"> ni en </w:t>
      </w:r>
      <w:proofErr w:type="spellStart"/>
      <w:r>
        <w:rPr>
          <w:lang w:val="es-ES"/>
        </w:rPr>
        <w:t>Ba</w:t>
      </w:r>
      <w:r w:rsidRPr="00CB3DF2">
        <w:rPr>
          <w:lang w:val="es-ES"/>
        </w:rPr>
        <w:t>rri</w:t>
      </w:r>
      <w:r>
        <w:rPr>
          <w:lang w:val="es-ES"/>
        </w:rPr>
        <w:t>ka</w:t>
      </w:r>
      <w:proofErr w:type="spellEnd"/>
      <w:r w:rsidRPr="00CB3DF2">
        <w:rPr>
          <w:lang w:val="es-ES"/>
        </w:rPr>
        <w:t xml:space="preserve"> </w:t>
      </w:r>
      <w:r>
        <w:rPr>
          <w:lang w:val="es-ES"/>
        </w:rPr>
        <w:t>–</w:t>
      </w:r>
      <w:r w:rsidRPr="00CB3DF2">
        <w:rPr>
          <w:lang w:val="es-ES"/>
        </w:rPr>
        <w:t xml:space="preserve">es decir, gente que va a traer sus barcos de </w:t>
      </w:r>
      <w:proofErr w:type="spellStart"/>
      <w:r w:rsidRPr="00CB3DF2">
        <w:rPr>
          <w:lang w:val="es-ES"/>
        </w:rPr>
        <w:t>Getxo</w:t>
      </w:r>
      <w:proofErr w:type="spellEnd"/>
      <w:r w:rsidRPr="00CB3DF2">
        <w:rPr>
          <w:lang w:val="es-ES"/>
        </w:rPr>
        <w:t>, de Bilbao o de otros sitios más lejos</w:t>
      </w:r>
      <w:r>
        <w:rPr>
          <w:lang w:val="es-ES"/>
        </w:rPr>
        <w:t xml:space="preserve">–, como mínimo, </w:t>
      </w:r>
      <w:r w:rsidRPr="00CB3DF2">
        <w:rPr>
          <w:lang w:val="es-ES"/>
        </w:rPr>
        <w:t xml:space="preserve">75 embarcaciones locales van a tener que salir de la ría. Van a tener que salir </w:t>
      </w:r>
      <w:r>
        <w:rPr>
          <w:lang w:val="es-ES"/>
        </w:rPr>
        <w:t xml:space="preserve">de la ría. </w:t>
      </w:r>
      <w:r w:rsidRPr="00CB3DF2">
        <w:rPr>
          <w:lang w:val="es-ES"/>
        </w:rPr>
        <w:t>Y esto es especialmente importante porque</w:t>
      </w:r>
      <w:r>
        <w:rPr>
          <w:lang w:val="es-ES"/>
        </w:rPr>
        <w:t xml:space="preserve">, cuando se hizo la </w:t>
      </w:r>
      <w:r w:rsidRPr="00CB3DF2">
        <w:rPr>
          <w:lang w:val="es-ES"/>
        </w:rPr>
        <w:t xml:space="preserve">adjudicación de 2014, se quedaron más de 120 embarcaciones fuera, </w:t>
      </w:r>
      <w:r>
        <w:rPr>
          <w:lang w:val="es-ES"/>
        </w:rPr>
        <w:t>p</w:t>
      </w:r>
      <w:r w:rsidRPr="00CB3DF2">
        <w:rPr>
          <w:lang w:val="es-ES"/>
        </w:rPr>
        <w:t>ero se les permitió seguir atra</w:t>
      </w:r>
      <w:r>
        <w:rPr>
          <w:lang w:val="es-ES"/>
        </w:rPr>
        <w:t>c</w:t>
      </w:r>
      <w:r w:rsidRPr="00CB3DF2">
        <w:rPr>
          <w:lang w:val="es-ES"/>
        </w:rPr>
        <w:t>ando en la ría con</w:t>
      </w:r>
      <w:r>
        <w:rPr>
          <w:lang w:val="es-ES"/>
        </w:rPr>
        <w:t xml:space="preserve"> boyas</w:t>
      </w:r>
      <w:r w:rsidRPr="00CB3DF2">
        <w:rPr>
          <w:lang w:val="es-ES"/>
        </w:rPr>
        <w:t>. Ahora, si es</w:t>
      </w:r>
      <w:r>
        <w:rPr>
          <w:lang w:val="es-ES"/>
        </w:rPr>
        <w:t xml:space="preserve">o sucede, si </w:t>
      </w:r>
      <w:r w:rsidRPr="00CB3DF2">
        <w:rPr>
          <w:lang w:val="es-ES"/>
        </w:rPr>
        <w:t xml:space="preserve">se quedan </w:t>
      </w:r>
      <w:r>
        <w:rPr>
          <w:lang w:val="es-ES"/>
        </w:rPr>
        <w:t>fuera, van a tener que sacar esos barcos de la ría.</w:t>
      </w:r>
    </w:p>
    <w:p w:rsidR="00225CC7" w:rsidRDefault="00225CC7" w:rsidP="00BB6F38">
      <w:pPr>
        <w:pStyle w:val="Texto"/>
        <w:rPr>
          <w:lang w:val="es-ES"/>
        </w:rPr>
      </w:pPr>
    </w:p>
    <w:p w:rsidR="00225CC7" w:rsidRDefault="00225CC7" w:rsidP="00BB6F38">
      <w:pPr>
        <w:pStyle w:val="Texto"/>
        <w:rPr>
          <w:lang w:val="es-ES"/>
        </w:rPr>
      </w:pPr>
      <w:r w:rsidRPr="00CB3DF2">
        <w:rPr>
          <w:lang w:val="es-ES"/>
        </w:rPr>
        <w:t>Entonces, yo no me voy a extender mucho más. Lo que sí me gustaría es</w:t>
      </w:r>
      <w:r>
        <w:rPr>
          <w:lang w:val="es-ES"/>
        </w:rPr>
        <w:t>,</w:t>
      </w:r>
      <w:r w:rsidRPr="00CB3DF2">
        <w:rPr>
          <w:lang w:val="es-ES"/>
        </w:rPr>
        <w:t xml:space="preserve"> en primer lugar, que nos diga por qué han cometido tantos errores</w:t>
      </w:r>
      <w:r>
        <w:rPr>
          <w:lang w:val="es-ES"/>
        </w:rPr>
        <w:t>,</w:t>
      </w:r>
      <w:r w:rsidRPr="00CB3DF2">
        <w:rPr>
          <w:lang w:val="es-ES"/>
        </w:rPr>
        <w:t xml:space="preserve"> y todos juntos. Y</w:t>
      </w:r>
      <w:r>
        <w:rPr>
          <w:lang w:val="es-ES"/>
        </w:rPr>
        <w:t>, en segundo lugar, pues, qué</w:t>
      </w:r>
      <w:r w:rsidRPr="00CB3DF2">
        <w:rPr>
          <w:lang w:val="es-ES"/>
        </w:rPr>
        <w:t xml:space="preserve"> van a hacer para solucionar esta cuestión y</w:t>
      </w:r>
      <w:r>
        <w:rPr>
          <w:lang w:val="es-ES"/>
        </w:rPr>
        <w:t xml:space="preserve">, </w:t>
      </w:r>
      <w:r w:rsidRPr="00CB3DF2">
        <w:rPr>
          <w:lang w:val="es-ES"/>
        </w:rPr>
        <w:t>d</w:t>
      </w:r>
      <w:r>
        <w:rPr>
          <w:lang w:val="es-ES"/>
        </w:rPr>
        <w:t>e alguna manera, no crear más</w:t>
      </w:r>
      <w:r w:rsidRPr="00CB3DF2">
        <w:rPr>
          <w:lang w:val="es-ES"/>
        </w:rPr>
        <w:t xml:space="preserve"> malestar en el pueblo del que ya han creado hasta el día</w:t>
      </w:r>
      <w:r>
        <w:rPr>
          <w:lang w:val="es-ES"/>
        </w:rPr>
        <w:t xml:space="preserve"> de hoy.</w:t>
      </w:r>
    </w:p>
    <w:p w:rsidR="00225CC7" w:rsidRDefault="00225CC7" w:rsidP="00BB6F38">
      <w:pPr>
        <w:pStyle w:val="Texto"/>
        <w:rPr>
          <w:lang w:val="es-ES"/>
        </w:rPr>
      </w:pPr>
    </w:p>
    <w:p w:rsidR="00225CC7" w:rsidRPr="00CF001B" w:rsidRDefault="00225CC7" w:rsidP="00BB6F38">
      <w:pPr>
        <w:pStyle w:val="Texto"/>
        <w:rPr>
          <w:lang w:val="eu-ES"/>
        </w:rPr>
      </w:pPr>
      <w:r w:rsidRPr="00CF001B">
        <w:rPr>
          <w:lang w:val="eu-ES"/>
        </w:rPr>
        <w:t>Eskerrik asko.</w:t>
      </w:r>
    </w:p>
    <w:p w:rsidR="00225CC7" w:rsidRPr="00CF001B" w:rsidRDefault="00225CC7" w:rsidP="00BB6F38">
      <w:pPr>
        <w:pStyle w:val="Texto"/>
        <w:rPr>
          <w:lang w:val="eu-ES"/>
        </w:rPr>
      </w:pPr>
    </w:p>
    <w:p w:rsidR="00225CC7" w:rsidRPr="00CF001B" w:rsidRDefault="00225CC7" w:rsidP="00BB6F38">
      <w:pPr>
        <w:pStyle w:val="Texto"/>
        <w:rPr>
          <w:lang w:val="eu-ES"/>
        </w:rPr>
      </w:pPr>
    </w:p>
    <w:p w:rsidR="00225CC7" w:rsidRPr="00CF001B" w:rsidRDefault="00225CC7" w:rsidP="00BB6F38">
      <w:pPr>
        <w:pStyle w:val="Texto"/>
        <w:rPr>
          <w:lang w:val="eu-ES"/>
        </w:rPr>
      </w:pPr>
      <w:r w:rsidRPr="00CF001B">
        <w:rPr>
          <w:rFonts w:ascii="Futura Md BT" w:hAnsi="Futura Md BT"/>
          <w:lang w:val="eu-ES"/>
        </w:rPr>
        <w:t xml:space="preserve">LEHENDAKARIAK: </w:t>
      </w:r>
      <w:r w:rsidRPr="00CF001B">
        <w:rPr>
          <w:lang w:val="eu-ES"/>
        </w:rPr>
        <w:t>Eskerrik asko, Becerra jauna.</w:t>
      </w:r>
    </w:p>
    <w:p w:rsidR="00225CC7" w:rsidRPr="00CF001B" w:rsidRDefault="00225CC7" w:rsidP="00BB6F38">
      <w:pPr>
        <w:pStyle w:val="Texto"/>
        <w:rPr>
          <w:lang w:val="eu-ES"/>
        </w:rPr>
      </w:pPr>
    </w:p>
    <w:p w:rsidR="00225CC7" w:rsidRPr="00CF001B" w:rsidRDefault="00225CC7" w:rsidP="00BB6F38">
      <w:pPr>
        <w:pStyle w:val="Texto"/>
        <w:rPr>
          <w:i/>
          <w:iCs/>
          <w:lang w:val="eu-ES"/>
        </w:rPr>
      </w:pPr>
      <w:r w:rsidRPr="00CF001B">
        <w:rPr>
          <w:i/>
          <w:iCs/>
          <w:lang w:val="eu-ES"/>
        </w:rPr>
        <w:t>(Txaloak)</w:t>
      </w:r>
    </w:p>
    <w:p w:rsidR="00225CC7" w:rsidRPr="00CF001B" w:rsidRDefault="00225CC7" w:rsidP="00BB6F38">
      <w:pPr>
        <w:pStyle w:val="Texto"/>
        <w:rPr>
          <w:lang w:val="eu-ES"/>
        </w:rPr>
      </w:pPr>
    </w:p>
    <w:p w:rsidR="00225CC7" w:rsidRPr="00CF001B" w:rsidRDefault="00225CC7" w:rsidP="00BB6F38">
      <w:pPr>
        <w:pStyle w:val="Texto"/>
        <w:rPr>
          <w:lang w:val="eu-ES"/>
        </w:rPr>
      </w:pPr>
      <w:r w:rsidRPr="00CF001B">
        <w:rPr>
          <w:lang w:val="eu-ES"/>
        </w:rPr>
        <w:t>Tapia andrea.</w:t>
      </w:r>
    </w:p>
    <w:p w:rsidR="00225CC7" w:rsidRPr="00CF001B" w:rsidRDefault="00225CC7" w:rsidP="00BB6F38">
      <w:pPr>
        <w:pStyle w:val="Texto"/>
        <w:rPr>
          <w:lang w:val="eu-ES"/>
        </w:rPr>
      </w:pPr>
    </w:p>
    <w:p w:rsidR="00225CC7" w:rsidRPr="00CF001B" w:rsidRDefault="00225CC7" w:rsidP="00BB6F38">
      <w:pPr>
        <w:pStyle w:val="Texto"/>
        <w:rPr>
          <w:i/>
          <w:iCs/>
          <w:lang w:val="eu-ES"/>
        </w:rPr>
      </w:pPr>
      <w:r w:rsidRPr="00CF001B">
        <w:rPr>
          <w:i/>
          <w:iCs/>
          <w:lang w:val="eu-ES"/>
        </w:rPr>
        <w:t>(Txaloak)</w:t>
      </w:r>
    </w:p>
    <w:p w:rsidR="00225CC7" w:rsidRPr="00CF001B" w:rsidRDefault="00225CC7" w:rsidP="00BB6F38">
      <w:pPr>
        <w:pStyle w:val="Texto"/>
        <w:rPr>
          <w:lang w:val="eu-ES"/>
        </w:rPr>
      </w:pPr>
    </w:p>
    <w:p w:rsidR="00225CC7" w:rsidRPr="00CF001B" w:rsidRDefault="00225CC7" w:rsidP="00BB6F38">
      <w:pPr>
        <w:pStyle w:val="Texto"/>
        <w:rPr>
          <w:lang w:val="eu-ES"/>
        </w:rPr>
      </w:pPr>
      <w:r w:rsidRPr="00CF001B">
        <w:rPr>
          <w:lang w:val="eu-ES"/>
        </w:rPr>
        <w:t>Isiltasuna, mesedez. Tapia andrea, zurea da hitza.</w:t>
      </w:r>
    </w:p>
    <w:p w:rsidR="00225CC7" w:rsidRPr="00CF001B" w:rsidRDefault="00225CC7" w:rsidP="00BB6F38">
      <w:pPr>
        <w:pStyle w:val="Texto"/>
        <w:rPr>
          <w:lang w:val="eu-ES"/>
        </w:rPr>
      </w:pPr>
    </w:p>
    <w:p w:rsidR="00225CC7" w:rsidRPr="00CF001B" w:rsidRDefault="00225CC7" w:rsidP="00BB6F38">
      <w:pPr>
        <w:pStyle w:val="Texto"/>
        <w:rPr>
          <w:lang w:val="eu-ES"/>
        </w:rPr>
      </w:pPr>
    </w:p>
    <w:p w:rsidR="00225CC7" w:rsidRPr="00CF001B" w:rsidRDefault="005C165F" w:rsidP="00BB6F38">
      <w:pPr>
        <w:pStyle w:val="Texto"/>
        <w:rPr>
          <w:lang w:val="eu-ES"/>
        </w:rPr>
      </w:pPr>
      <w:r>
        <w:rPr>
          <w:rFonts w:ascii="Futura Md BT" w:hAnsi="Futura Md BT"/>
          <w:caps/>
          <w:lang w:val="eu-ES"/>
        </w:rPr>
        <w:t>Ekonomiaren Garapen</w:t>
      </w:r>
      <w:r w:rsidR="00225CC7" w:rsidRPr="00CF001B">
        <w:rPr>
          <w:rFonts w:ascii="Futura Md BT" w:hAnsi="Futura Md BT"/>
          <w:caps/>
          <w:lang w:val="eu-ES"/>
        </w:rPr>
        <w:t xml:space="preserve"> eta Azpiegituretako sailburuak</w:t>
      </w:r>
      <w:r w:rsidR="00225CC7" w:rsidRPr="00CF001B">
        <w:rPr>
          <w:lang w:val="eu-ES"/>
        </w:rPr>
        <w:t xml:space="preserve"> </w:t>
      </w:r>
      <w:r w:rsidR="00225CC7">
        <w:rPr>
          <w:lang w:val="eu-ES"/>
        </w:rPr>
        <w:t>(Tapia Otaegi): Eskerrik asko, pre</w:t>
      </w:r>
      <w:r w:rsidR="00225CC7" w:rsidRPr="00CF001B">
        <w:rPr>
          <w:lang w:val="eu-ES"/>
        </w:rPr>
        <w:t>sident</w:t>
      </w:r>
      <w:r w:rsidR="00225CC7">
        <w:rPr>
          <w:lang w:val="eu-ES"/>
        </w:rPr>
        <w:t xml:space="preserve">e andrea. </w:t>
      </w:r>
      <w:r w:rsidR="00225CC7" w:rsidRPr="00CF001B">
        <w:rPr>
          <w:lang w:val="es-ES"/>
        </w:rPr>
        <w:t xml:space="preserve">Bueno, señor Becerra, voy a </w:t>
      </w:r>
      <w:r w:rsidR="00225CC7" w:rsidRPr="00CF001B">
        <w:rPr>
          <w:lang w:val="es-ES"/>
        </w:rPr>
        <w:lastRenderedPageBreak/>
        <w:t>tratar de explicar de d</w:t>
      </w:r>
      <w:r w:rsidR="00225CC7">
        <w:rPr>
          <w:lang w:val="es-ES"/>
        </w:rPr>
        <w:t xml:space="preserve">ónde nace este proyecto, </w:t>
      </w:r>
      <w:r w:rsidR="00225CC7" w:rsidRPr="00CF001B">
        <w:rPr>
          <w:lang w:val="es-ES"/>
        </w:rPr>
        <w:t>d</w:t>
      </w:r>
      <w:r w:rsidR="00225CC7">
        <w:rPr>
          <w:lang w:val="es-ES"/>
        </w:rPr>
        <w:t>ó</w:t>
      </w:r>
      <w:r w:rsidR="00225CC7" w:rsidRPr="00CF001B">
        <w:rPr>
          <w:lang w:val="es-ES"/>
        </w:rPr>
        <w:t>nde nos encontramos en este momento.</w:t>
      </w:r>
    </w:p>
    <w:p w:rsidR="00225CC7" w:rsidRDefault="00225CC7" w:rsidP="00BB6F38">
      <w:pPr>
        <w:pStyle w:val="Texto"/>
        <w:rPr>
          <w:lang w:val="es-ES"/>
        </w:rPr>
      </w:pPr>
    </w:p>
    <w:p w:rsidR="00225CC7" w:rsidRDefault="00225CC7" w:rsidP="00BB6F38">
      <w:pPr>
        <w:pStyle w:val="Texto"/>
        <w:rPr>
          <w:lang w:val="es-ES"/>
        </w:rPr>
      </w:pPr>
      <w:r w:rsidRPr="00CF001B">
        <w:rPr>
          <w:lang w:val="es-ES"/>
        </w:rPr>
        <w:t>Bueno, no me negará q</w:t>
      </w:r>
      <w:r>
        <w:rPr>
          <w:lang w:val="es-ES"/>
        </w:rPr>
        <w:t xml:space="preserve">ue, a lo largo de la ría de </w:t>
      </w:r>
      <w:proofErr w:type="spellStart"/>
      <w:r>
        <w:rPr>
          <w:lang w:val="es-ES"/>
        </w:rPr>
        <w:t>Plentz</w:t>
      </w:r>
      <w:r w:rsidRPr="00CF001B">
        <w:rPr>
          <w:lang w:val="es-ES"/>
        </w:rPr>
        <w:t>ia</w:t>
      </w:r>
      <w:proofErr w:type="spellEnd"/>
      <w:r>
        <w:rPr>
          <w:lang w:val="es-ES"/>
        </w:rPr>
        <w:t xml:space="preserve">, hay </w:t>
      </w:r>
      <w:r w:rsidRPr="00CF001B">
        <w:rPr>
          <w:lang w:val="es-ES"/>
        </w:rPr>
        <w:t>muchísimas embarcaciones que están</w:t>
      </w:r>
      <w:r>
        <w:rPr>
          <w:lang w:val="es-ES"/>
        </w:rPr>
        <w:t xml:space="preserve"> obstaculizando en este momento el </w:t>
      </w:r>
      <w:r w:rsidRPr="00CF001B">
        <w:rPr>
          <w:lang w:val="es-ES"/>
        </w:rPr>
        <w:t>normal tránsito a</w:t>
      </w:r>
      <w:r>
        <w:rPr>
          <w:lang w:val="es-ES"/>
        </w:rPr>
        <w:t xml:space="preserve"> través del canal de navegación, </w:t>
      </w:r>
      <w:r w:rsidRPr="00CF001B">
        <w:rPr>
          <w:lang w:val="es-ES"/>
        </w:rPr>
        <w:t>y que supo</w:t>
      </w:r>
      <w:r>
        <w:rPr>
          <w:lang w:val="es-ES"/>
        </w:rPr>
        <w:t xml:space="preserve">nen un riesgo para la seguridad, </w:t>
      </w:r>
      <w:r w:rsidRPr="00CF001B">
        <w:rPr>
          <w:lang w:val="es-ES"/>
        </w:rPr>
        <w:t>debido precisamente a la falta de ordenación, a la ausencia de control docu</w:t>
      </w:r>
      <w:r>
        <w:rPr>
          <w:lang w:val="es-ES"/>
        </w:rPr>
        <w:t>mental y a la inexistencia de un</w:t>
      </w:r>
      <w:r w:rsidRPr="00CF001B">
        <w:rPr>
          <w:lang w:val="es-ES"/>
        </w:rPr>
        <w:t xml:space="preserve"> mínimo cumplimiento normativo</w:t>
      </w:r>
      <w:r>
        <w:rPr>
          <w:lang w:val="es-ES"/>
        </w:rPr>
        <w:t>,</w:t>
      </w:r>
      <w:r w:rsidRPr="00CF001B">
        <w:rPr>
          <w:lang w:val="es-ES"/>
        </w:rPr>
        <w:t xml:space="preserve"> incluso medioambiental en este sentido</w:t>
      </w:r>
      <w:r>
        <w:rPr>
          <w:lang w:val="es-ES"/>
        </w:rPr>
        <w:t>. P</w:t>
      </w:r>
      <w:r w:rsidRPr="00CF001B">
        <w:rPr>
          <w:lang w:val="es-ES"/>
        </w:rPr>
        <w:t>artiendo de ahí</w:t>
      </w:r>
      <w:r>
        <w:rPr>
          <w:lang w:val="es-ES"/>
        </w:rPr>
        <w:t>,</w:t>
      </w:r>
      <w:r w:rsidRPr="00CF001B">
        <w:rPr>
          <w:lang w:val="es-ES"/>
        </w:rPr>
        <w:t xml:space="preserve"> nos propusimos ordenar y</w:t>
      </w:r>
      <w:r>
        <w:rPr>
          <w:lang w:val="es-ES"/>
        </w:rPr>
        <w:t>,</w:t>
      </w:r>
      <w:r w:rsidRPr="00CF001B">
        <w:rPr>
          <w:lang w:val="es-ES"/>
        </w:rPr>
        <w:t xml:space="preserve"> ante esta situación</w:t>
      </w:r>
      <w:r>
        <w:rPr>
          <w:lang w:val="es-ES"/>
        </w:rPr>
        <w:t>,</w:t>
      </w:r>
      <w:r w:rsidRPr="00CF001B">
        <w:rPr>
          <w:lang w:val="es-ES"/>
        </w:rPr>
        <w:t xml:space="preserve"> analizar q</w:t>
      </w:r>
      <w:r>
        <w:rPr>
          <w:lang w:val="es-ES"/>
        </w:rPr>
        <w:t>ué es lo que estaba ocurriendo, y</w:t>
      </w:r>
      <w:r w:rsidRPr="00CF001B">
        <w:rPr>
          <w:lang w:val="es-ES"/>
        </w:rPr>
        <w:t xml:space="preserve"> hacer un primer análisis del censo de embarcaciones que se encontraban en los diferentes </w:t>
      </w:r>
      <w:r>
        <w:rPr>
          <w:lang w:val="es-ES"/>
        </w:rPr>
        <w:t xml:space="preserve">ámbitos </w:t>
      </w:r>
      <w:r w:rsidRPr="00CF001B">
        <w:rPr>
          <w:lang w:val="es-ES"/>
        </w:rPr>
        <w:t xml:space="preserve">del municipio de </w:t>
      </w:r>
      <w:proofErr w:type="spellStart"/>
      <w:r w:rsidRPr="00CF001B">
        <w:rPr>
          <w:lang w:val="es-ES"/>
        </w:rPr>
        <w:t>Plentzia</w:t>
      </w:r>
      <w:proofErr w:type="spellEnd"/>
      <w:r w:rsidRPr="00CF001B">
        <w:rPr>
          <w:lang w:val="es-ES"/>
        </w:rPr>
        <w:t>. De</w:t>
      </w:r>
      <w:r>
        <w:rPr>
          <w:lang w:val="es-ES"/>
        </w:rPr>
        <w:t xml:space="preserve"> e</w:t>
      </w:r>
      <w:r w:rsidRPr="00CF001B">
        <w:rPr>
          <w:lang w:val="es-ES"/>
        </w:rPr>
        <w:t>se análisis</w:t>
      </w:r>
      <w:r>
        <w:rPr>
          <w:lang w:val="es-ES"/>
        </w:rPr>
        <w:t>,</w:t>
      </w:r>
      <w:r w:rsidRPr="00CF001B">
        <w:rPr>
          <w:lang w:val="es-ES"/>
        </w:rPr>
        <w:t xml:space="preserve"> se obtuv</w:t>
      </w:r>
      <w:r>
        <w:rPr>
          <w:lang w:val="es-ES"/>
        </w:rPr>
        <w:t>ieron</w:t>
      </w:r>
      <w:r w:rsidRPr="00CF001B">
        <w:rPr>
          <w:lang w:val="es-ES"/>
        </w:rPr>
        <w:t xml:space="preserve"> los siguientes datos</w:t>
      </w:r>
      <w:r>
        <w:rPr>
          <w:lang w:val="es-ES"/>
        </w:rPr>
        <w:t>:</w:t>
      </w:r>
      <w:r w:rsidRPr="00CF001B">
        <w:rPr>
          <w:lang w:val="es-ES"/>
        </w:rPr>
        <w:t xml:space="preserve"> que había 433 embarcaciones</w:t>
      </w:r>
      <w:r>
        <w:rPr>
          <w:lang w:val="es-ES"/>
        </w:rPr>
        <w:t>, 259 matriculadas; d</w:t>
      </w:r>
      <w:r w:rsidRPr="00CF001B">
        <w:rPr>
          <w:lang w:val="es-ES"/>
        </w:rPr>
        <w:t>e ellas</w:t>
      </w:r>
      <w:r>
        <w:rPr>
          <w:lang w:val="es-ES"/>
        </w:rPr>
        <w:t>, 247</w:t>
      </w:r>
      <w:r w:rsidRPr="00CF001B">
        <w:rPr>
          <w:lang w:val="es-ES"/>
        </w:rPr>
        <w:t xml:space="preserve"> ide</w:t>
      </w:r>
      <w:r>
        <w:rPr>
          <w:lang w:val="es-ES"/>
        </w:rPr>
        <w:t xml:space="preserve">ntificadas y 12 sin identificar; </w:t>
      </w:r>
      <w:r w:rsidRPr="00CF001B">
        <w:rPr>
          <w:lang w:val="es-ES"/>
        </w:rPr>
        <w:t>que había 174</w:t>
      </w:r>
      <w:r>
        <w:rPr>
          <w:lang w:val="es-ES"/>
        </w:rPr>
        <w:t xml:space="preserve"> –nada menos– </w:t>
      </w:r>
      <w:r w:rsidRPr="00CF001B">
        <w:rPr>
          <w:lang w:val="es-ES"/>
        </w:rPr>
        <w:t>sin matricular</w:t>
      </w:r>
      <w:r>
        <w:rPr>
          <w:lang w:val="es-ES"/>
        </w:rPr>
        <w:t xml:space="preserve">, 120 sin matrícula visible y 54 </w:t>
      </w:r>
      <w:r w:rsidRPr="00CF001B">
        <w:rPr>
          <w:lang w:val="es-ES"/>
        </w:rPr>
        <w:t>aparentemente abandonadas.</w:t>
      </w:r>
    </w:p>
    <w:p w:rsidR="00225CC7" w:rsidRDefault="00225CC7" w:rsidP="00BB6F38">
      <w:pPr>
        <w:pStyle w:val="Texto"/>
        <w:rPr>
          <w:lang w:val="es-ES"/>
        </w:rPr>
      </w:pPr>
    </w:p>
    <w:p w:rsidR="00225CC7" w:rsidRDefault="00225CC7" w:rsidP="00BB6F38">
      <w:pPr>
        <w:pStyle w:val="Texto"/>
        <w:rPr>
          <w:lang w:val="es-ES"/>
        </w:rPr>
      </w:pPr>
      <w:r w:rsidRPr="00CF001B">
        <w:rPr>
          <w:lang w:val="es-ES"/>
        </w:rPr>
        <w:t>Bueno, partiendo de esos datos</w:t>
      </w:r>
      <w:r>
        <w:rPr>
          <w:lang w:val="es-ES"/>
        </w:rPr>
        <w:t>,</w:t>
      </w:r>
      <w:r w:rsidRPr="00CF001B">
        <w:rPr>
          <w:lang w:val="es-ES"/>
        </w:rPr>
        <w:t xml:space="preserve"> que creo que son importantes, se propuso una primera ordenación, un proyecto de ordenación</w:t>
      </w:r>
      <w:r>
        <w:rPr>
          <w:lang w:val="es-ES"/>
        </w:rPr>
        <w:t xml:space="preserve">. Y </w:t>
      </w:r>
      <w:r w:rsidRPr="00CF001B">
        <w:rPr>
          <w:lang w:val="es-ES"/>
        </w:rPr>
        <w:t>un proyecto de ordenación utilizando pantalanes</w:t>
      </w:r>
      <w:r>
        <w:rPr>
          <w:lang w:val="es-ES"/>
        </w:rPr>
        <w:t>,</w:t>
      </w:r>
      <w:r w:rsidRPr="00CF001B">
        <w:rPr>
          <w:lang w:val="es-ES"/>
        </w:rPr>
        <w:t xml:space="preserve"> que se presentó en febrero de 2019</w:t>
      </w:r>
      <w:r>
        <w:rPr>
          <w:lang w:val="es-ES"/>
        </w:rPr>
        <w:t xml:space="preserve">, y que se </w:t>
      </w:r>
      <w:r w:rsidRPr="00CF001B">
        <w:rPr>
          <w:lang w:val="es-ES"/>
        </w:rPr>
        <w:t>trabaj</w:t>
      </w:r>
      <w:r>
        <w:rPr>
          <w:lang w:val="es-ES"/>
        </w:rPr>
        <w:t>ó</w:t>
      </w:r>
      <w:r w:rsidRPr="00CF001B">
        <w:rPr>
          <w:lang w:val="es-ES"/>
        </w:rPr>
        <w:t xml:space="preserve"> c</w:t>
      </w:r>
      <w:r>
        <w:rPr>
          <w:lang w:val="es-ES"/>
        </w:rPr>
        <w:t xml:space="preserve">on el propio municipio, </w:t>
      </w:r>
      <w:r w:rsidRPr="00CF001B">
        <w:rPr>
          <w:lang w:val="es-ES"/>
        </w:rPr>
        <w:t>y del cual resultar</w:t>
      </w:r>
      <w:r>
        <w:rPr>
          <w:lang w:val="es-ES"/>
        </w:rPr>
        <w:t>á</w:t>
      </w:r>
      <w:r w:rsidRPr="00CF001B">
        <w:rPr>
          <w:lang w:val="es-ES"/>
        </w:rPr>
        <w:t>n 390 plazas de amarre dis</w:t>
      </w:r>
      <w:r>
        <w:rPr>
          <w:lang w:val="es-ES"/>
        </w:rPr>
        <w:t xml:space="preserve">ponibles para el puerto de </w:t>
      </w:r>
      <w:proofErr w:type="spellStart"/>
      <w:r>
        <w:rPr>
          <w:lang w:val="es-ES"/>
        </w:rPr>
        <w:t>Plentzia</w:t>
      </w:r>
      <w:proofErr w:type="spellEnd"/>
      <w:r>
        <w:rPr>
          <w:lang w:val="es-ES"/>
        </w:rPr>
        <w:t xml:space="preserve">: </w:t>
      </w:r>
      <w:r w:rsidRPr="00CF001B">
        <w:rPr>
          <w:lang w:val="es-ES"/>
        </w:rPr>
        <w:t>182 pantalanes des</w:t>
      </w:r>
      <w:r>
        <w:rPr>
          <w:lang w:val="es-ES"/>
        </w:rPr>
        <w:t>plazados a lo largo de la ría –usted, sin duda, conoce el proyecto–, y</w:t>
      </w:r>
      <w:r w:rsidRPr="00CF001B">
        <w:rPr>
          <w:lang w:val="es-ES"/>
        </w:rPr>
        <w:t xml:space="preserve"> 208 en el puerto inte</w:t>
      </w:r>
      <w:r>
        <w:rPr>
          <w:lang w:val="es-ES"/>
        </w:rPr>
        <w:t>rior, donde se encuentran ahora. C</w:t>
      </w:r>
      <w:r w:rsidRPr="00CF001B">
        <w:rPr>
          <w:lang w:val="es-ES"/>
        </w:rPr>
        <w:t>on la remodelación</w:t>
      </w:r>
      <w:r>
        <w:rPr>
          <w:lang w:val="es-ES"/>
        </w:rPr>
        <w:t xml:space="preserve"> ganaríamos de 165 a 208 plazas.</w:t>
      </w:r>
    </w:p>
    <w:p w:rsidR="00225CC7" w:rsidRDefault="00225CC7" w:rsidP="00BB6F38">
      <w:pPr>
        <w:pStyle w:val="Texto"/>
        <w:rPr>
          <w:lang w:val="es-ES"/>
        </w:rPr>
      </w:pPr>
    </w:p>
    <w:p w:rsidR="00225CC7" w:rsidRDefault="00225CC7" w:rsidP="00BB6F38">
      <w:pPr>
        <w:pStyle w:val="Texto"/>
        <w:rPr>
          <w:lang w:val="es-ES"/>
        </w:rPr>
      </w:pPr>
      <w:r>
        <w:rPr>
          <w:lang w:val="es-ES"/>
        </w:rPr>
        <w:t>Bueno, ¿có</w:t>
      </w:r>
      <w:r w:rsidRPr="00CF001B">
        <w:rPr>
          <w:lang w:val="es-ES"/>
        </w:rPr>
        <w:t>mo se iba a hacer el reparto</w:t>
      </w:r>
      <w:r>
        <w:rPr>
          <w:lang w:val="es-ES"/>
        </w:rPr>
        <w:t>? B</w:t>
      </w:r>
      <w:r w:rsidRPr="00CF001B">
        <w:rPr>
          <w:lang w:val="es-ES"/>
        </w:rPr>
        <w:t>ueno</w:t>
      </w:r>
      <w:r>
        <w:rPr>
          <w:lang w:val="es-ES"/>
        </w:rPr>
        <w:t>,</w:t>
      </w:r>
      <w:r w:rsidRPr="00CF001B">
        <w:rPr>
          <w:lang w:val="es-ES"/>
        </w:rPr>
        <w:t xml:space="preserve"> pues también es un procedimiento habitual, como se realiza en cualquier otro puerto gestionado por </w:t>
      </w:r>
      <w:r>
        <w:rPr>
          <w:lang w:val="es-ES"/>
        </w:rPr>
        <w:t>E</w:t>
      </w:r>
      <w:r w:rsidRPr="00CF001B">
        <w:rPr>
          <w:lang w:val="es-ES"/>
        </w:rPr>
        <w:t>KP. Y me extraña que usted me diga que vamos a privatizar</w:t>
      </w:r>
      <w:r>
        <w:rPr>
          <w:lang w:val="es-ES"/>
        </w:rPr>
        <w:t>,</w:t>
      </w:r>
      <w:r w:rsidRPr="00CF001B">
        <w:rPr>
          <w:lang w:val="es-ES"/>
        </w:rPr>
        <w:t xml:space="preserve"> cuando realmente lo que</w:t>
      </w:r>
      <w:r>
        <w:rPr>
          <w:lang w:val="es-ES"/>
        </w:rPr>
        <w:t xml:space="preserve"> se hace es justo lo contrario. E</w:t>
      </w:r>
      <w:r w:rsidRPr="00CF001B">
        <w:rPr>
          <w:lang w:val="es-ES"/>
        </w:rPr>
        <w:t>n este momento</w:t>
      </w:r>
      <w:r>
        <w:rPr>
          <w:lang w:val="es-ES"/>
        </w:rPr>
        <w:t>,</w:t>
      </w:r>
      <w:r w:rsidRPr="00CF001B">
        <w:rPr>
          <w:lang w:val="es-ES"/>
        </w:rPr>
        <w:t xml:space="preserve"> está la o</w:t>
      </w:r>
      <w:r>
        <w:rPr>
          <w:lang w:val="es-ES"/>
        </w:rPr>
        <w:t>rdenación y el trabajo en mano</w:t>
      </w:r>
      <w:r w:rsidRPr="00CF001B">
        <w:rPr>
          <w:lang w:val="es-ES"/>
        </w:rPr>
        <w:t xml:space="preserve">s de unos </w:t>
      </w:r>
      <w:proofErr w:type="spellStart"/>
      <w:r w:rsidRPr="00CF001B">
        <w:rPr>
          <w:lang w:val="es-ES"/>
        </w:rPr>
        <w:t>amarristas</w:t>
      </w:r>
      <w:proofErr w:type="spellEnd"/>
      <w:r>
        <w:rPr>
          <w:lang w:val="es-ES"/>
        </w:rPr>
        <w:t>,</w:t>
      </w:r>
      <w:r w:rsidRPr="00CF001B">
        <w:rPr>
          <w:lang w:val="es-ES"/>
        </w:rPr>
        <w:t xml:space="preserve"> que lo que p</w:t>
      </w:r>
      <w:r>
        <w:rPr>
          <w:lang w:val="es-ES"/>
        </w:rPr>
        <w:t>roponemos es ayudar y colaborar, y que sea EKP un… Recordará usted</w:t>
      </w:r>
      <w:r w:rsidRPr="00CF001B">
        <w:rPr>
          <w:lang w:val="es-ES"/>
        </w:rPr>
        <w:t>, qu</w:t>
      </w:r>
      <w:r>
        <w:rPr>
          <w:lang w:val="es-ES"/>
        </w:rPr>
        <w:t xml:space="preserve">e aprobamos la Ley de Puertos, y </w:t>
      </w:r>
      <w:r w:rsidRPr="00CF001B">
        <w:rPr>
          <w:lang w:val="es-ES"/>
        </w:rPr>
        <w:t>que se está convirtiendo en un ente público de derecho privado</w:t>
      </w:r>
      <w:r>
        <w:rPr>
          <w:lang w:val="es-ES"/>
        </w:rPr>
        <w:t>,</w:t>
      </w:r>
      <w:r w:rsidRPr="00CF001B">
        <w:rPr>
          <w:lang w:val="es-ES"/>
        </w:rPr>
        <w:t xml:space="preserve"> quien gestione todas esas plazas y lo haga exactamente </w:t>
      </w:r>
      <w:r w:rsidRPr="00CF001B">
        <w:rPr>
          <w:lang w:val="es-ES"/>
        </w:rPr>
        <w:lastRenderedPageBreak/>
        <w:t>igual que se hace en el resto d</w:t>
      </w:r>
      <w:r>
        <w:rPr>
          <w:lang w:val="es-ES"/>
        </w:rPr>
        <w:t>e los puertos gestionados por EKP</w:t>
      </w:r>
      <w:r w:rsidRPr="00CF001B">
        <w:rPr>
          <w:lang w:val="es-ES"/>
        </w:rPr>
        <w:t>.</w:t>
      </w:r>
      <w:r>
        <w:rPr>
          <w:lang w:val="es-ES"/>
        </w:rPr>
        <w:t xml:space="preserve"> Es decir, p</w:t>
      </w:r>
      <w:r w:rsidRPr="00CF001B">
        <w:rPr>
          <w:lang w:val="es-ES"/>
        </w:rPr>
        <w:t>or tanto, no ha</w:t>
      </w:r>
      <w:r>
        <w:rPr>
          <w:lang w:val="es-ES"/>
        </w:rPr>
        <w:t>y diferencia.</w:t>
      </w:r>
    </w:p>
    <w:p w:rsidR="00225CC7" w:rsidRPr="00591795" w:rsidRDefault="00225CC7" w:rsidP="00BB6F38">
      <w:pPr>
        <w:pStyle w:val="Texto"/>
        <w:rPr>
          <w:lang w:val="eu-ES"/>
        </w:rPr>
      </w:pPr>
    </w:p>
    <w:p w:rsidR="00225CC7" w:rsidRPr="00591795" w:rsidRDefault="00225CC7" w:rsidP="00BB6F38">
      <w:pPr>
        <w:pStyle w:val="Texto"/>
        <w:rPr>
          <w:lang w:val="eu-ES"/>
        </w:rPr>
      </w:pPr>
      <w:r w:rsidRPr="00591795">
        <w:rPr>
          <w:lang w:val="eu-ES"/>
        </w:rPr>
        <w:t>Baita ere, aipatu…</w:t>
      </w:r>
    </w:p>
    <w:p w:rsidR="00225CC7" w:rsidRPr="00591795" w:rsidRDefault="00225CC7" w:rsidP="00BB6F38">
      <w:pPr>
        <w:pStyle w:val="Texto"/>
        <w:rPr>
          <w:lang w:val="eu-ES"/>
        </w:rPr>
      </w:pPr>
    </w:p>
    <w:p w:rsidR="00225CC7" w:rsidRPr="00591795" w:rsidRDefault="00225CC7" w:rsidP="00BB6F38">
      <w:pPr>
        <w:pStyle w:val="Texto"/>
        <w:rPr>
          <w:lang w:val="eu-ES"/>
        </w:rPr>
      </w:pPr>
      <w:r w:rsidRPr="00591795">
        <w:rPr>
          <w:lang w:val="eu-ES"/>
        </w:rPr>
        <w:t>(11. zintaren amaiera)</w:t>
      </w:r>
    </w:p>
    <w:p w:rsidR="00225CC7" w:rsidRDefault="00225CC7" w:rsidP="00BB6F38">
      <w:pPr>
        <w:pStyle w:val="Texto"/>
        <w:rPr>
          <w:lang w:val="eu-ES"/>
        </w:rPr>
      </w:pPr>
      <w:r w:rsidRPr="00CD50FD">
        <w:rPr>
          <w:lang w:val="eu-ES"/>
        </w:rPr>
        <w:t>(</w:t>
      </w:r>
      <w:r>
        <w:rPr>
          <w:lang w:val="eu-ES"/>
        </w:rPr>
        <w:t>12</w:t>
      </w:r>
      <w:r w:rsidRPr="00CD50FD">
        <w:rPr>
          <w:lang w:val="eu-ES"/>
        </w:rPr>
        <w:t>. zintaren hasiera)</w:t>
      </w:r>
    </w:p>
    <w:p w:rsidR="00225CC7" w:rsidRDefault="00225CC7" w:rsidP="00BB6F38">
      <w:pPr>
        <w:pStyle w:val="Texto"/>
        <w:rPr>
          <w:lang w:val="eu-ES"/>
        </w:rPr>
      </w:pPr>
    </w:p>
    <w:p w:rsidR="00225CC7" w:rsidRDefault="00225CC7" w:rsidP="00BB6F38">
      <w:pPr>
        <w:pStyle w:val="Texto"/>
        <w:rPr>
          <w:lang w:val="es-ES"/>
        </w:rPr>
      </w:pPr>
      <w:r w:rsidRPr="00B86FF1">
        <w:rPr>
          <w:lang w:val="eu-ES"/>
        </w:rPr>
        <w:t xml:space="preserve">... </w:t>
      </w:r>
      <w:r w:rsidRPr="00353592">
        <w:rPr>
          <w:lang w:val="es-ES"/>
        </w:rPr>
        <w:t xml:space="preserve">esas plazas y lo haga exactamente igual que se hace en el resto de los puertos gestionados por </w:t>
      </w:r>
      <w:r>
        <w:rPr>
          <w:lang w:val="es-ES"/>
        </w:rPr>
        <w:t xml:space="preserve">EKP. Es decir, </w:t>
      </w:r>
      <w:r w:rsidRPr="00353592">
        <w:rPr>
          <w:lang w:val="es-ES"/>
        </w:rPr>
        <w:t>por tanto, no hay diferencia</w:t>
      </w:r>
      <w:r>
        <w:rPr>
          <w:lang w:val="es-ES"/>
        </w:rPr>
        <w:t>.</w:t>
      </w:r>
    </w:p>
    <w:p w:rsidR="00225CC7" w:rsidRDefault="00225CC7" w:rsidP="00BB6F38">
      <w:pPr>
        <w:pStyle w:val="Texto"/>
        <w:rPr>
          <w:lang w:val="es-ES"/>
        </w:rPr>
      </w:pPr>
    </w:p>
    <w:p w:rsidR="00225CC7" w:rsidRDefault="00225CC7" w:rsidP="00BB6F38">
      <w:pPr>
        <w:pStyle w:val="Texto"/>
        <w:rPr>
          <w:lang w:val="eu-ES"/>
        </w:rPr>
      </w:pPr>
      <w:r w:rsidRPr="008679BC">
        <w:rPr>
          <w:lang w:val="eu-ES"/>
        </w:rPr>
        <w:t xml:space="preserve">Baita ere aipatu beharra dago nolabait ez dela portu obra berri bat baizik eta </w:t>
      </w:r>
      <w:proofErr w:type="spellStart"/>
      <w:r w:rsidRPr="008679BC">
        <w:rPr>
          <w:lang w:val="eu-ES"/>
        </w:rPr>
        <w:t>pantalana</w:t>
      </w:r>
      <w:proofErr w:type="spellEnd"/>
      <w:r w:rsidRPr="008679BC">
        <w:rPr>
          <w:lang w:val="eu-ES"/>
        </w:rPr>
        <w:t xml:space="preserve"> jartzea eta pixka bat ura antolatzea eta zentzu horretan ez duela inongo eraginik </w:t>
      </w:r>
      <w:r>
        <w:rPr>
          <w:lang w:val="eu-ES"/>
        </w:rPr>
        <w:t>(…</w:t>
      </w:r>
      <w:r w:rsidRPr="008679BC">
        <w:rPr>
          <w:lang w:val="eu-ES"/>
        </w:rPr>
        <w:t>riaren</w:t>
      </w:r>
      <w:r>
        <w:rPr>
          <w:lang w:val="eu-ES"/>
        </w:rPr>
        <w:t>)</w:t>
      </w:r>
      <w:r w:rsidRPr="008679BC">
        <w:rPr>
          <w:lang w:val="eu-ES"/>
        </w:rPr>
        <w:t xml:space="preserve"> bazterretan, ezta ere bere sakoneran eta fondoan.</w:t>
      </w:r>
      <w:r>
        <w:rPr>
          <w:lang w:val="eu-ES"/>
        </w:rPr>
        <w:t xml:space="preserve"> </w:t>
      </w:r>
      <w:r w:rsidRPr="008679BC">
        <w:rPr>
          <w:lang w:val="eu-ES"/>
        </w:rPr>
        <w:t>Beraz, alde horretatik</w:t>
      </w:r>
      <w:r>
        <w:rPr>
          <w:lang w:val="eu-ES"/>
        </w:rPr>
        <w:t>, aztertuta dago.</w:t>
      </w:r>
    </w:p>
    <w:p w:rsidR="00225CC7" w:rsidRDefault="00225CC7" w:rsidP="00BB6F38">
      <w:pPr>
        <w:pStyle w:val="Texto"/>
        <w:rPr>
          <w:lang w:val="eu-ES"/>
        </w:rPr>
      </w:pPr>
    </w:p>
    <w:p w:rsidR="00225CC7" w:rsidRDefault="00225CC7" w:rsidP="00BB6F38">
      <w:pPr>
        <w:pStyle w:val="Texto"/>
        <w:rPr>
          <w:lang w:val="eu-ES"/>
        </w:rPr>
      </w:pPr>
      <w:r>
        <w:rPr>
          <w:lang w:val="eu-ES"/>
        </w:rPr>
        <w:t>B</w:t>
      </w:r>
      <w:r w:rsidRPr="008679BC">
        <w:rPr>
          <w:lang w:val="eu-ES"/>
        </w:rPr>
        <w:t xml:space="preserve">aina baita </w:t>
      </w:r>
      <w:r>
        <w:rPr>
          <w:lang w:val="eu-ES"/>
        </w:rPr>
        <w:t>ere aipatu dituzu hainbat gauza</w:t>
      </w:r>
      <w:r w:rsidRPr="008679BC">
        <w:rPr>
          <w:lang w:val="eu-ES"/>
        </w:rPr>
        <w:t xml:space="preserve"> egia ez direnak</w:t>
      </w:r>
      <w:r>
        <w:rPr>
          <w:lang w:val="eu-ES"/>
        </w:rPr>
        <w:t>,</w:t>
      </w:r>
      <w:r w:rsidRPr="008679BC">
        <w:rPr>
          <w:lang w:val="eu-ES"/>
        </w:rPr>
        <w:t xml:space="preserve"> edo erabat egia ez direnak</w:t>
      </w:r>
      <w:r>
        <w:rPr>
          <w:lang w:val="eu-ES"/>
        </w:rPr>
        <w:t>,</w:t>
      </w:r>
      <w:r w:rsidRPr="008679BC">
        <w:rPr>
          <w:lang w:val="eu-ES"/>
        </w:rPr>
        <w:t xml:space="preserve"> behintzat</w:t>
      </w:r>
      <w:r>
        <w:rPr>
          <w:lang w:val="eu-ES"/>
        </w:rPr>
        <w:t>. P</w:t>
      </w:r>
      <w:r w:rsidRPr="008679BC">
        <w:rPr>
          <w:lang w:val="eu-ES"/>
        </w:rPr>
        <w:t>roiektu honetan zer</w:t>
      </w:r>
      <w:r>
        <w:rPr>
          <w:lang w:val="eu-ES"/>
        </w:rPr>
        <w:t>-</w:t>
      </w:r>
      <w:r w:rsidRPr="008679BC">
        <w:rPr>
          <w:lang w:val="eu-ES"/>
        </w:rPr>
        <w:t>nolako txostenak eta zer</w:t>
      </w:r>
      <w:r>
        <w:rPr>
          <w:lang w:val="eu-ES"/>
        </w:rPr>
        <w:t>-</w:t>
      </w:r>
      <w:r w:rsidRPr="008679BC">
        <w:rPr>
          <w:lang w:val="eu-ES"/>
        </w:rPr>
        <w:t>nolako azterketak egin dira</w:t>
      </w:r>
      <w:r>
        <w:rPr>
          <w:lang w:val="eu-ES"/>
        </w:rPr>
        <w:t>? N</w:t>
      </w:r>
      <w:r w:rsidRPr="008679BC">
        <w:rPr>
          <w:lang w:val="eu-ES"/>
        </w:rPr>
        <w:t>oski, ingurumenaren inpaktuaren zentzuan</w:t>
      </w:r>
      <w:r>
        <w:rPr>
          <w:lang w:val="eu-ES"/>
        </w:rPr>
        <w:t>,</w:t>
      </w:r>
      <w:r w:rsidRPr="008679BC">
        <w:rPr>
          <w:lang w:val="eu-ES"/>
        </w:rPr>
        <w:t xml:space="preserve"> ze aztertu dira baita ere </w:t>
      </w:r>
      <w:r>
        <w:rPr>
          <w:lang w:val="eu-ES"/>
        </w:rPr>
        <w:t>e</w:t>
      </w:r>
      <w:r w:rsidRPr="008679BC">
        <w:rPr>
          <w:lang w:val="eu-ES"/>
        </w:rPr>
        <w:t xml:space="preserve">a </w:t>
      </w:r>
      <w:proofErr w:type="spellStart"/>
      <w:r w:rsidRPr="008679BC">
        <w:rPr>
          <w:lang w:val="eu-ES"/>
        </w:rPr>
        <w:t>pantalanak</w:t>
      </w:r>
      <w:proofErr w:type="spellEnd"/>
      <w:r w:rsidRPr="008679BC">
        <w:rPr>
          <w:lang w:val="eu-ES"/>
        </w:rPr>
        <w:t xml:space="preserve"> jarri edo </w:t>
      </w:r>
      <w:r>
        <w:rPr>
          <w:lang w:val="eu-ES"/>
        </w:rPr>
        <w:t>g</w:t>
      </w:r>
      <w:r w:rsidRPr="008679BC">
        <w:rPr>
          <w:lang w:val="eu-ES"/>
        </w:rPr>
        <w:t>aztel</w:t>
      </w:r>
      <w:r>
        <w:rPr>
          <w:lang w:val="eu-ES"/>
        </w:rPr>
        <w:t>eraz esaten dena "</w:t>
      </w:r>
      <w:proofErr w:type="spellStart"/>
      <w:r>
        <w:rPr>
          <w:lang w:val="eu-ES"/>
        </w:rPr>
        <w:t>fondear</w:t>
      </w:r>
      <w:proofErr w:type="spellEnd"/>
      <w:r>
        <w:rPr>
          <w:lang w:val="eu-ES"/>
        </w:rPr>
        <w:t xml:space="preserve"> a </w:t>
      </w:r>
      <w:proofErr w:type="spellStart"/>
      <w:r>
        <w:rPr>
          <w:lang w:val="eu-ES"/>
        </w:rPr>
        <w:t>través</w:t>
      </w:r>
      <w:proofErr w:type="spellEnd"/>
      <w:r>
        <w:rPr>
          <w:lang w:val="eu-ES"/>
        </w:rPr>
        <w:t xml:space="preserve"> de </w:t>
      </w:r>
      <w:proofErr w:type="spellStart"/>
      <w:r>
        <w:rPr>
          <w:lang w:val="eu-ES"/>
        </w:rPr>
        <w:t>muertos</w:t>
      </w:r>
      <w:proofErr w:type="spellEnd"/>
      <w:r>
        <w:rPr>
          <w:lang w:val="eu-ES"/>
        </w:rPr>
        <w:t xml:space="preserve"> al </w:t>
      </w:r>
      <w:proofErr w:type="spellStart"/>
      <w:r>
        <w:rPr>
          <w:lang w:val="eu-ES"/>
        </w:rPr>
        <w:t>mar</w:t>
      </w:r>
      <w:proofErr w:type="spellEnd"/>
      <w:r>
        <w:rPr>
          <w:lang w:val="eu-ES"/>
        </w:rPr>
        <w:t>". Ikusi da zein den eragin gutxiena du</w:t>
      </w:r>
      <w:r w:rsidRPr="00353592">
        <w:rPr>
          <w:lang w:val="eu-ES"/>
        </w:rPr>
        <w:t xml:space="preserve">ena </w:t>
      </w:r>
      <w:r>
        <w:rPr>
          <w:lang w:val="eu-ES"/>
        </w:rPr>
        <w:t xml:space="preserve">eta hura aztertu da. Baina </w:t>
      </w:r>
      <w:r w:rsidRPr="00353592">
        <w:rPr>
          <w:lang w:val="eu-ES"/>
        </w:rPr>
        <w:t xml:space="preserve">baita ere paisaiaren ikuspegitik aztertu </w:t>
      </w:r>
      <w:r>
        <w:rPr>
          <w:lang w:val="eu-ES"/>
        </w:rPr>
        <w:t xml:space="preserve">da zer-nolako </w:t>
      </w:r>
      <w:r w:rsidRPr="00353592">
        <w:rPr>
          <w:lang w:val="eu-ES"/>
        </w:rPr>
        <w:t>eragina izango duen</w:t>
      </w:r>
      <w:r>
        <w:rPr>
          <w:lang w:val="eu-ES"/>
        </w:rPr>
        <w:t>. No</w:t>
      </w:r>
      <w:r w:rsidRPr="00353592">
        <w:rPr>
          <w:lang w:val="eu-ES"/>
        </w:rPr>
        <w:t>labait</w:t>
      </w:r>
      <w:r>
        <w:rPr>
          <w:lang w:val="eu-ES"/>
        </w:rPr>
        <w:t xml:space="preserve">, </w:t>
      </w:r>
      <w:r w:rsidRPr="00353592">
        <w:rPr>
          <w:lang w:val="eu-ES"/>
        </w:rPr>
        <w:t>irisgarritasunaren ikuspegitik</w:t>
      </w:r>
      <w:r>
        <w:rPr>
          <w:lang w:val="eu-ES"/>
        </w:rPr>
        <w:t>,</w:t>
      </w:r>
      <w:r w:rsidRPr="00353592">
        <w:rPr>
          <w:lang w:val="eu-ES"/>
        </w:rPr>
        <w:t xml:space="preserve"> ze</w:t>
      </w:r>
      <w:r>
        <w:rPr>
          <w:lang w:val="eu-ES"/>
        </w:rPr>
        <w:t xml:space="preserve"> </w:t>
      </w:r>
      <w:r w:rsidRPr="00353592">
        <w:rPr>
          <w:lang w:val="eu-ES"/>
        </w:rPr>
        <w:t>gai izango diren aztertu beharrekoak eta kontrolatu beharrekoak</w:t>
      </w:r>
      <w:r>
        <w:rPr>
          <w:lang w:val="eu-ES"/>
        </w:rPr>
        <w:t>. S</w:t>
      </w:r>
      <w:r w:rsidRPr="00353592">
        <w:rPr>
          <w:lang w:val="eu-ES"/>
        </w:rPr>
        <w:t>egurtasunaren ikuspegitik</w:t>
      </w:r>
      <w:r>
        <w:rPr>
          <w:lang w:val="eu-ES"/>
        </w:rPr>
        <w:t>,</w:t>
      </w:r>
      <w:r w:rsidRPr="00353592">
        <w:rPr>
          <w:lang w:val="eu-ES"/>
        </w:rPr>
        <w:t xml:space="preserve"> eta baita ere</w:t>
      </w:r>
      <w:r>
        <w:rPr>
          <w:lang w:val="eu-ES"/>
        </w:rPr>
        <w:t>,</w:t>
      </w:r>
      <w:r w:rsidRPr="00353592">
        <w:rPr>
          <w:lang w:val="eu-ES"/>
        </w:rPr>
        <w:t xml:space="preserve"> nolabait</w:t>
      </w:r>
      <w:r>
        <w:rPr>
          <w:lang w:val="eu-ES"/>
        </w:rPr>
        <w:t>,</w:t>
      </w:r>
      <w:r w:rsidRPr="00353592">
        <w:rPr>
          <w:lang w:val="eu-ES"/>
        </w:rPr>
        <w:t xml:space="preserve"> zer espazio okupatzen dugun.</w:t>
      </w:r>
      <w:r>
        <w:rPr>
          <w:lang w:val="eu-ES"/>
        </w:rPr>
        <w:t xml:space="preserve"> </w:t>
      </w:r>
      <w:r w:rsidRPr="00353592">
        <w:rPr>
          <w:lang w:val="eu-ES"/>
        </w:rPr>
        <w:t>Beraz, guzti horiek</w:t>
      </w:r>
      <w:r>
        <w:rPr>
          <w:lang w:val="eu-ES"/>
        </w:rPr>
        <w:t xml:space="preserve"> </w:t>
      </w:r>
      <w:r w:rsidRPr="00353592">
        <w:rPr>
          <w:lang w:val="eu-ES"/>
        </w:rPr>
        <w:t>kontutan izan dira</w:t>
      </w:r>
      <w:r>
        <w:rPr>
          <w:lang w:val="eu-ES"/>
        </w:rPr>
        <w:t>.</w:t>
      </w:r>
    </w:p>
    <w:p w:rsidR="00225CC7" w:rsidRDefault="00225CC7" w:rsidP="00BB6F38">
      <w:pPr>
        <w:pStyle w:val="Texto"/>
        <w:rPr>
          <w:lang w:val="eu-ES"/>
        </w:rPr>
      </w:pPr>
    </w:p>
    <w:p w:rsidR="00225CC7" w:rsidRDefault="00225CC7" w:rsidP="00BB6F38">
      <w:pPr>
        <w:pStyle w:val="Texto"/>
        <w:rPr>
          <w:lang w:val="eu-ES"/>
        </w:rPr>
      </w:pPr>
      <w:r w:rsidRPr="00353592">
        <w:rPr>
          <w:lang w:val="eu-ES"/>
        </w:rPr>
        <w:t>Zer</w:t>
      </w:r>
      <w:r>
        <w:rPr>
          <w:lang w:val="eu-ES"/>
        </w:rPr>
        <w:t xml:space="preserve"> </w:t>
      </w:r>
      <w:r w:rsidRPr="00353592">
        <w:rPr>
          <w:lang w:val="eu-ES"/>
        </w:rPr>
        <w:t>gehiago</w:t>
      </w:r>
      <w:r>
        <w:rPr>
          <w:lang w:val="eu-ES"/>
        </w:rPr>
        <w:t xml:space="preserve">? </w:t>
      </w:r>
      <w:r w:rsidRPr="00353592">
        <w:rPr>
          <w:lang w:val="eu-ES"/>
        </w:rPr>
        <w:t>Aipatu</w:t>
      </w:r>
      <w:r>
        <w:rPr>
          <w:lang w:val="eu-ES"/>
        </w:rPr>
        <w:t xml:space="preserve"> </w:t>
      </w:r>
      <w:r w:rsidRPr="00353592">
        <w:rPr>
          <w:lang w:val="eu-ES"/>
        </w:rPr>
        <w:t>beharra dago</w:t>
      </w:r>
      <w:r>
        <w:rPr>
          <w:lang w:val="eu-ES"/>
        </w:rPr>
        <w:t xml:space="preserve"> </w:t>
      </w:r>
      <w:r w:rsidRPr="00353592">
        <w:rPr>
          <w:lang w:val="eu-ES"/>
        </w:rPr>
        <w:t>atzo bertan nolabait gertatu zirenak</w:t>
      </w:r>
      <w:r>
        <w:rPr>
          <w:lang w:val="eu-ES"/>
        </w:rPr>
        <w:t>,</w:t>
      </w:r>
      <w:r w:rsidRPr="00353592">
        <w:rPr>
          <w:lang w:val="eu-ES"/>
        </w:rPr>
        <w:t xml:space="preserve"> eta nik uste garrantzitsuak direnak hemen baita ere aipatzea</w:t>
      </w:r>
      <w:r>
        <w:rPr>
          <w:lang w:val="eu-ES"/>
        </w:rPr>
        <w:t>. A</w:t>
      </w:r>
      <w:r w:rsidRPr="00353592">
        <w:rPr>
          <w:lang w:val="eu-ES"/>
        </w:rPr>
        <w:t>tzo</w:t>
      </w:r>
      <w:r>
        <w:rPr>
          <w:lang w:val="eu-ES"/>
        </w:rPr>
        <w:t xml:space="preserve"> PROA</w:t>
      </w:r>
      <w:r w:rsidRPr="00353592">
        <w:rPr>
          <w:lang w:val="eu-ES"/>
        </w:rPr>
        <w:t xml:space="preserve"> erabiltzaileen taldea</w:t>
      </w:r>
      <w:r>
        <w:rPr>
          <w:lang w:val="eu-ES"/>
        </w:rPr>
        <w:t>k</w:t>
      </w:r>
      <w:r w:rsidRPr="00353592">
        <w:rPr>
          <w:lang w:val="eu-ES"/>
        </w:rPr>
        <w:t xml:space="preserve"> bozkatu zuen eta esan zuen, </w:t>
      </w:r>
      <w:r>
        <w:rPr>
          <w:lang w:val="eu-ES"/>
        </w:rPr>
        <w:t>eta esan zuen "</w:t>
      </w:r>
      <w:r w:rsidRPr="008679BC">
        <w:rPr>
          <w:lang w:val="es-ES"/>
        </w:rPr>
        <w:t xml:space="preserve">La Asociación de Usuarios de PROA avala al proyecto de reordenación de la ría de </w:t>
      </w:r>
      <w:proofErr w:type="spellStart"/>
      <w:r w:rsidRPr="008679BC">
        <w:rPr>
          <w:lang w:val="es-ES"/>
        </w:rPr>
        <w:t>Plentzia</w:t>
      </w:r>
      <w:proofErr w:type="spellEnd"/>
      <w:r w:rsidRPr="008679BC">
        <w:rPr>
          <w:lang w:val="es-ES"/>
        </w:rPr>
        <w:t xml:space="preserve"> presentado por el Gobierno Vasco</w:t>
      </w:r>
      <w:r>
        <w:rPr>
          <w:lang w:val="eu-ES"/>
        </w:rPr>
        <w:t>"</w:t>
      </w:r>
      <w:r w:rsidRPr="00353592">
        <w:rPr>
          <w:lang w:val="eu-ES"/>
        </w:rPr>
        <w:t>. 97 boto alde izan ziren</w:t>
      </w:r>
      <w:r>
        <w:rPr>
          <w:lang w:val="eu-ES"/>
        </w:rPr>
        <w:t>,</w:t>
      </w:r>
      <w:r w:rsidRPr="00353592">
        <w:rPr>
          <w:lang w:val="eu-ES"/>
        </w:rPr>
        <w:t xml:space="preserve"> 27 kontra, </w:t>
      </w:r>
      <w:r>
        <w:rPr>
          <w:lang w:val="eu-ES"/>
        </w:rPr>
        <w:t xml:space="preserve">4 </w:t>
      </w:r>
      <w:r w:rsidRPr="00353592">
        <w:rPr>
          <w:lang w:val="eu-ES"/>
        </w:rPr>
        <w:t xml:space="preserve">abstentzio eta boto zuri </w:t>
      </w:r>
      <w:r>
        <w:rPr>
          <w:lang w:val="eu-ES"/>
        </w:rPr>
        <w:t xml:space="preserve">bat. Beraz, </w:t>
      </w:r>
      <w:r w:rsidRPr="00353592">
        <w:rPr>
          <w:lang w:val="eu-ES"/>
        </w:rPr>
        <w:t>nik uste dut</w:t>
      </w:r>
      <w:r>
        <w:rPr>
          <w:lang w:val="eu-ES"/>
        </w:rPr>
        <w:t xml:space="preserve"> hor </w:t>
      </w:r>
      <w:r w:rsidRPr="00353592">
        <w:rPr>
          <w:lang w:val="eu-ES"/>
        </w:rPr>
        <w:t xml:space="preserve">badagoela </w:t>
      </w:r>
      <w:r>
        <w:rPr>
          <w:lang w:val="eu-ES"/>
        </w:rPr>
        <w:t>a</w:t>
      </w:r>
      <w:r w:rsidRPr="00353592">
        <w:rPr>
          <w:lang w:val="eu-ES"/>
        </w:rPr>
        <w:t>bal bat</w:t>
      </w:r>
      <w:r>
        <w:rPr>
          <w:lang w:val="eu-ES"/>
        </w:rPr>
        <w:t>.</w:t>
      </w:r>
    </w:p>
    <w:p w:rsidR="00225CC7" w:rsidRDefault="00225CC7" w:rsidP="00BB6F38">
      <w:pPr>
        <w:pStyle w:val="Texto"/>
        <w:rPr>
          <w:lang w:val="eu-ES"/>
        </w:rPr>
      </w:pPr>
    </w:p>
    <w:p w:rsidR="00225CC7" w:rsidRDefault="00225CC7" w:rsidP="00BB6F38">
      <w:pPr>
        <w:pStyle w:val="Texto"/>
        <w:rPr>
          <w:lang w:val="es-ES"/>
        </w:rPr>
      </w:pPr>
      <w:r>
        <w:rPr>
          <w:lang w:val="eu-ES"/>
        </w:rPr>
        <w:t>B</w:t>
      </w:r>
      <w:r w:rsidRPr="00353592">
        <w:rPr>
          <w:lang w:val="eu-ES"/>
        </w:rPr>
        <w:t>aina</w:t>
      </w:r>
      <w:r>
        <w:rPr>
          <w:lang w:val="eu-ES"/>
        </w:rPr>
        <w:t xml:space="preserve">, are gehiago, eta </w:t>
      </w:r>
      <w:r w:rsidRPr="00353592">
        <w:rPr>
          <w:lang w:val="eu-ES"/>
        </w:rPr>
        <w:t>nik uste dut hemen dagoela gako nagusia edo guretzako garrantzitsua dena eta da alkatea bera</w:t>
      </w:r>
      <w:r>
        <w:rPr>
          <w:lang w:val="eu-ES"/>
        </w:rPr>
        <w:t xml:space="preserve">, </w:t>
      </w:r>
      <w:r w:rsidRPr="00353592">
        <w:rPr>
          <w:lang w:val="eu-ES"/>
        </w:rPr>
        <w:t>Udalak berak atera</w:t>
      </w:r>
      <w:r>
        <w:rPr>
          <w:lang w:val="eu-ES"/>
        </w:rPr>
        <w:t xml:space="preserve"> zue</w:t>
      </w:r>
      <w:r w:rsidRPr="00353592">
        <w:rPr>
          <w:lang w:val="eu-ES"/>
        </w:rPr>
        <w:t>n oharra eta irakurriko dut dagoen bezala, ze ez dut gauzak nahasterik</w:t>
      </w:r>
      <w:r>
        <w:rPr>
          <w:lang w:val="eu-ES"/>
        </w:rPr>
        <w:t xml:space="preserve">, </w:t>
      </w:r>
      <w:r w:rsidRPr="00353592">
        <w:rPr>
          <w:lang w:val="eu-ES"/>
        </w:rPr>
        <w:t>nahi eta aipatzen zuen</w:t>
      </w:r>
      <w:r>
        <w:rPr>
          <w:lang w:val="eu-ES"/>
        </w:rPr>
        <w:t>:</w:t>
      </w:r>
      <w:r w:rsidRPr="00353592">
        <w:rPr>
          <w:lang w:val="eu-ES"/>
        </w:rPr>
        <w:t xml:space="preserve"> </w:t>
      </w:r>
      <w:r>
        <w:rPr>
          <w:lang w:val="eu-ES"/>
        </w:rPr>
        <w:t>"</w:t>
      </w:r>
      <w:r w:rsidRPr="008679BC">
        <w:rPr>
          <w:lang w:val="es-ES"/>
        </w:rPr>
        <w:t xml:space="preserve">El gobierno municipal valora de manera positiva el proyecto puesto que da respuesta a una reivindicación y </w:t>
      </w:r>
      <w:r>
        <w:rPr>
          <w:lang w:val="es-ES"/>
        </w:rPr>
        <w:t>d</w:t>
      </w:r>
      <w:r w:rsidRPr="008679BC">
        <w:rPr>
          <w:lang w:val="es-ES"/>
        </w:rPr>
        <w:t>a solución a los actuales problemas de navegación y de acceso a las embarcaciones</w:t>
      </w:r>
      <w:r>
        <w:rPr>
          <w:lang w:val="es-ES"/>
        </w:rPr>
        <w:t>".</w:t>
      </w:r>
    </w:p>
    <w:p w:rsidR="00225CC7" w:rsidRDefault="00225CC7" w:rsidP="00BB6F38">
      <w:pPr>
        <w:pStyle w:val="Texto"/>
        <w:rPr>
          <w:lang w:val="es-ES"/>
        </w:rPr>
      </w:pPr>
    </w:p>
    <w:p w:rsidR="00225CC7" w:rsidRDefault="00225CC7" w:rsidP="00BB6F38">
      <w:pPr>
        <w:pStyle w:val="Texto"/>
        <w:rPr>
          <w:lang w:val="eu-ES"/>
        </w:rPr>
      </w:pPr>
      <w:r w:rsidRPr="00B21E66">
        <w:rPr>
          <w:lang w:val="de-DE"/>
        </w:rPr>
        <w:t>B</w:t>
      </w:r>
      <w:proofErr w:type="spellStart"/>
      <w:r>
        <w:rPr>
          <w:lang w:val="eu-ES"/>
        </w:rPr>
        <w:t>aina</w:t>
      </w:r>
      <w:proofErr w:type="spellEnd"/>
      <w:r w:rsidRPr="00353592">
        <w:rPr>
          <w:lang w:val="eu-ES"/>
        </w:rPr>
        <w:t xml:space="preserve"> ez da hor gelditzen</w:t>
      </w:r>
      <w:r>
        <w:rPr>
          <w:lang w:val="eu-ES"/>
        </w:rPr>
        <w:t>. B</w:t>
      </w:r>
      <w:r w:rsidRPr="00353592">
        <w:rPr>
          <w:lang w:val="eu-ES"/>
        </w:rPr>
        <w:t xml:space="preserve">aita ere aipatzen du </w:t>
      </w:r>
      <w:r>
        <w:rPr>
          <w:lang w:val="eu-ES"/>
        </w:rPr>
        <w:t>:"</w:t>
      </w:r>
      <w:r w:rsidRPr="001F7341">
        <w:rPr>
          <w:lang w:val="es-ES"/>
        </w:rPr>
        <w:t xml:space="preserve">Se trata de un proyecto bueno para </w:t>
      </w:r>
      <w:proofErr w:type="spellStart"/>
      <w:r w:rsidRPr="001F7341">
        <w:rPr>
          <w:lang w:val="es-ES"/>
        </w:rPr>
        <w:t>Plentzia</w:t>
      </w:r>
      <w:proofErr w:type="spellEnd"/>
      <w:r w:rsidRPr="001F7341">
        <w:rPr>
          <w:lang w:val="es-ES"/>
        </w:rPr>
        <w:t xml:space="preserve">, puesto que daría respuesta a esa reivindicación y soluciona los actuales problemas de </w:t>
      </w:r>
      <w:r>
        <w:rPr>
          <w:lang w:val="es-ES"/>
        </w:rPr>
        <w:t xml:space="preserve">navegación </w:t>
      </w:r>
      <w:r w:rsidRPr="001F7341">
        <w:rPr>
          <w:lang w:val="es-ES"/>
        </w:rPr>
        <w:t>y las dificultades de acceso a las embarcaciones fondeados a lo largo de la ría</w:t>
      </w:r>
      <w:r>
        <w:rPr>
          <w:lang w:val="es-ES"/>
        </w:rPr>
        <w:t>"</w:t>
      </w:r>
      <w:r w:rsidRPr="00353592">
        <w:rPr>
          <w:lang w:val="eu-ES"/>
        </w:rPr>
        <w:t>.</w:t>
      </w:r>
    </w:p>
    <w:p w:rsidR="00225CC7" w:rsidRDefault="00225CC7" w:rsidP="00BB6F38">
      <w:pPr>
        <w:pStyle w:val="Texto"/>
        <w:rPr>
          <w:lang w:val="eu-ES"/>
        </w:rPr>
      </w:pPr>
    </w:p>
    <w:p w:rsidR="00225CC7" w:rsidRDefault="00225CC7" w:rsidP="00BB6F38">
      <w:pPr>
        <w:pStyle w:val="Texto"/>
        <w:rPr>
          <w:lang w:val="eu-ES"/>
        </w:rPr>
      </w:pPr>
      <w:r w:rsidRPr="00353592">
        <w:rPr>
          <w:lang w:val="eu-ES"/>
        </w:rPr>
        <w:t xml:space="preserve">Baina </w:t>
      </w:r>
      <w:r>
        <w:rPr>
          <w:lang w:val="eu-ES"/>
        </w:rPr>
        <w:t>a</w:t>
      </w:r>
      <w:r w:rsidRPr="00353592">
        <w:rPr>
          <w:lang w:val="eu-ES"/>
        </w:rPr>
        <w:t>lkateak beste zerbait gehiago aipatzen z</w:t>
      </w:r>
      <w:r>
        <w:rPr>
          <w:lang w:val="eu-ES"/>
        </w:rPr>
        <w:t>ue</w:t>
      </w:r>
      <w:r w:rsidRPr="00353592">
        <w:rPr>
          <w:lang w:val="eu-ES"/>
        </w:rPr>
        <w:t xml:space="preserve">n eta nik uste </w:t>
      </w:r>
      <w:r>
        <w:rPr>
          <w:lang w:val="eu-ES"/>
        </w:rPr>
        <w:t xml:space="preserve">dut </w:t>
      </w:r>
      <w:r w:rsidRPr="00353592">
        <w:rPr>
          <w:lang w:val="eu-ES"/>
        </w:rPr>
        <w:t>hemen dagoela gako nagusia</w:t>
      </w:r>
      <w:r>
        <w:rPr>
          <w:lang w:val="eu-ES"/>
        </w:rPr>
        <w:t>. E</w:t>
      </w:r>
      <w:r w:rsidRPr="00353592">
        <w:rPr>
          <w:lang w:val="eu-ES"/>
        </w:rPr>
        <w:t>ta esaten du</w:t>
      </w:r>
      <w:r>
        <w:rPr>
          <w:lang w:val="eu-ES"/>
        </w:rPr>
        <w:t>:</w:t>
      </w:r>
      <w:r w:rsidRPr="00353592">
        <w:rPr>
          <w:lang w:val="eu-ES"/>
        </w:rPr>
        <w:t xml:space="preserve"> </w:t>
      </w:r>
      <w:r w:rsidRPr="001F7341">
        <w:rPr>
          <w:lang w:val="es-ES"/>
        </w:rPr>
        <w:t>"El Gobierno Vasco nos ha comunicado que el proyecto ofrece a día de hoy margen suficiente para poder incorporar soluciones adaptadas a las necesidades de los vecinos y vecinas. La Dirección de Puertos ha mostrado su disposición a estudiar la viabilidad de estas peticiones que queremos recopilar. Y eso, sin duda, es una muy buena noticia".</w:t>
      </w:r>
    </w:p>
    <w:p w:rsidR="00225CC7" w:rsidRDefault="00225CC7" w:rsidP="00BB6F38">
      <w:pPr>
        <w:pStyle w:val="Texto"/>
        <w:rPr>
          <w:lang w:val="eu-ES"/>
        </w:rPr>
      </w:pPr>
    </w:p>
    <w:p w:rsidR="00225CC7" w:rsidRDefault="00225CC7" w:rsidP="00BB6F38">
      <w:pPr>
        <w:pStyle w:val="Texto"/>
        <w:rPr>
          <w:lang w:val="eu-ES"/>
        </w:rPr>
      </w:pPr>
      <w:r>
        <w:rPr>
          <w:lang w:val="eu-ES"/>
        </w:rPr>
        <w:t>E</w:t>
      </w:r>
      <w:r w:rsidRPr="00353592">
        <w:rPr>
          <w:lang w:val="eu-ES"/>
        </w:rPr>
        <w:t xml:space="preserve">ta baita ere esaten zuen beraiek hasiko dutela prozesu bat </w:t>
      </w:r>
      <w:r w:rsidRPr="001F7341">
        <w:rPr>
          <w:lang w:val="es-ES"/>
        </w:rPr>
        <w:t>"Iniciará una breve ronda de contactos con agentes sociales del municipio para recabar sus demandas y trasladarlas al Gobierno Vasco para su estudio y posible incorporación al proyecto"</w:t>
      </w:r>
      <w:r w:rsidRPr="00353592">
        <w:rPr>
          <w:lang w:val="eu-ES"/>
        </w:rPr>
        <w:t>.</w:t>
      </w:r>
    </w:p>
    <w:p w:rsidR="00225CC7" w:rsidRDefault="00225CC7" w:rsidP="00BB6F38">
      <w:pPr>
        <w:pStyle w:val="Texto"/>
        <w:rPr>
          <w:lang w:val="eu-ES"/>
        </w:rPr>
      </w:pPr>
    </w:p>
    <w:p w:rsidR="00225CC7" w:rsidRDefault="00225CC7" w:rsidP="00BB6F38">
      <w:pPr>
        <w:pStyle w:val="Texto"/>
        <w:rPr>
          <w:lang w:val="eu-ES"/>
        </w:rPr>
      </w:pPr>
      <w:r w:rsidRPr="00353592">
        <w:rPr>
          <w:lang w:val="eu-ES"/>
        </w:rPr>
        <w:t>Beraz, proiektua badago, hobekuntzak baldin badaude biztanleen aldetik gainera, Udalaren eskutik eta alkateak berak esanda</w:t>
      </w:r>
      <w:r>
        <w:rPr>
          <w:lang w:val="eu-ES"/>
        </w:rPr>
        <w:t xml:space="preserve"> jasoko ditugu eta saiatuko gara</w:t>
      </w:r>
      <w:r w:rsidRPr="00353592">
        <w:rPr>
          <w:lang w:val="eu-ES"/>
        </w:rPr>
        <w:t xml:space="preserve"> </w:t>
      </w:r>
      <w:r>
        <w:rPr>
          <w:lang w:val="eu-ES"/>
        </w:rPr>
        <w:t xml:space="preserve">inkorporatzen </w:t>
      </w:r>
      <w:r w:rsidRPr="00353592">
        <w:rPr>
          <w:lang w:val="eu-ES"/>
        </w:rPr>
        <w:t>gauzak ahalik eta ondoen egin ahal izateko</w:t>
      </w:r>
      <w:r>
        <w:rPr>
          <w:lang w:val="eu-ES"/>
        </w:rPr>
        <w:t>. B</w:t>
      </w:r>
      <w:r w:rsidRPr="00353592">
        <w:rPr>
          <w:lang w:val="eu-ES"/>
        </w:rPr>
        <w:t>aino</w:t>
      </w:r>
      <w:r>
        <w:rPr>
          <w:lang w:val="eu-ES"/>
        </w:rPr>
        <w:t xml:space="preserve"> n</w:t>
      </w:r>
      <w:r w:rsidRPr="00353592">
        <w:rPr>
          <w:lang w:val="eu-ES"/>
        </w:rPr>
        <w:t xml:space="preserve">ik uste </w:t>
      </w:r>
      <w:r>
        <w:rPr>
          <w:lang w:val="eu-ES"/>
        </w:rPr>
        <w:t xml:space="preserve">dut </w:t>
      </w:r>
      <w:r w:rsidRPr="00353592">
        <w:rPr>
          <w:lang w:val="eu-ES"/>
        </w:rPr>
        <w:t>Plentziak behar duela gauzak antolatuagoa</w:t>
      </w:r>
      <w:r>
        <w:rPr>
          <w:lang w:val="eu-ES"/>
        </w:rPr>
        <w:t>k</w:t>
      </w:r>
      <w:r w:rsidRPr="00353592">
        <w:rPr>
          <w:lang w:val="eu-ES"/>
        </w:rPr>
        <w:t xml:space="preserve"> eta askoz ere arautuagoak eramatea</w:t>
      </w:r>
      <w:r>
        <w:rPr>
          <w:lang w:val="eu-ES"/>
        </w:rPr>
        <w:t>,</w:t>
      </w:r>
      <w:r w:rsidRPr="00353592">
        <w:rPr>
          <w:lang w:val="eu-ES"/>
        </w:rPr>
        <w:t xml:space="preserve"> zentzu horretan</w:t>
      </w:r>
      <w:r>
        <w:rPr>
          <w:lang w:val="eu-ES"/>
        </w:rPr>
        <w:t>. H</w:t>
      </w:r>
      <w:r w:rsidRPr="00353592">
        <w:rPr>
          <w:lang w:val="eu-ES"/>
        </w:rPr>
        <w:t xml:space="preserve">ori da gure helburua eta bai </w:t>
      </w:r>
      <w:proofErr w:type="spellStart"/>
      <w:r>
        <w:rPr>
          <w:lang w:val="eu-ES"/>
        </w:rPr>
        <w:t>A</w:t>
      </w:r>
      <w:r w:rsidRPr="00353592">
        <w:rPr>
          <w:lang w:val="eu-ES"/>
        </w:rPr>
        <w:t>marr</w:t>
      </w:r>
      <w:r>
        <w:rPr>
          <w:lang w:val="eu-ES"/>
        </w:rPr>
        <w:t>isten</w:t>
      </w:r>
      <w:proofErr w:type="spellEnd"/>
      <w:r>
        <w:rPr>
          <w:lang w:val="eu-ES"/>
        </w:rPr>
        <w:t xml:space="preserve"> </w:t>
      </w:r>
      <w:r w:rsidRPr="00353592">
        <w:rPr>
          <w:lang w:val="eu-ES"/>
        </w:rPr>
        <w:t>elkarte</w:t>
      </w:r>
      <w:r>
        <w:rPr>
          <w:lang w:val="eu-ES"/>
        </w:rPr>
        <w:t>ar</w:t>
      </w:r>
      <w:r w:rsidRPr="00353592">
        <w:rPr>
          <w:lang w:val="eu-ES"/>
        </w:rPr>
        <w:t>ekin eta baita ere Udalarekin prest lan egiteko eta lankidetza horretatik proiektu hau hobetzeko.</w:t>
      </w:r>
      <w:r>
        <w:rPr>
          <w:lang w:val="eu-ES"/>
        </w:rPr>
        <w:t xml:space="preserve"> </w:t>
      </w:r>
      <w:r w:rsidRPr="00353592">
        <w:rPr>
          <w:lang w:val="eu-ES"/>
        </w:rPr>
        <w:t>Baina proiektua beharrezkoa da eta izan ditu kontutan aipatu ditudan gauza guztiak</w:t>
      </w:r>
      <w:r>
        <w:rPr>
          <w:lang w:val="eu-ES"/>
        </w:rPr>
        <w:t>. Eskerrik asko.</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Pr>
          <w:rFonts w:ascii="Futura Md BT" w:hAnsi="Futura Md BT"/>
          <w:caps/>
          <w:lang w:val="eu-ES"/>
        </w:rPr>
        <w:t xml:space="preserve">lehendakariak: </w:t>
      </w:r>
      <w:r w:rsidRPr="00353592">
        <w:rPr>
          <w:lang w:val="eu-ES"/>
        </w:rPr>
        <w:t>Eskerrik asko, Tapia</w:t>
      </w:r>
      <w:r>
        <w:rPr>
          <w:lang w:val="eu-ES"/>
        </w:rPr>
        <w:t xml:space="preserve"> andrea. </w:t>
      </w:r>
      <w:r w:rsidRPr="00353592">
        <w:rPr>
          <w:lang w:val="eu-ES"/>
        </w:rPr>
        <w:t>Becerra jauna, zurea da</w:t>
      </w:r>
      <w:r>
        <w:rPr>
          <w:lang w:val="eu-ES"/>
        </w:rPr>
        <w:t xml:space="preserve"> hitza</w:t>
      </w:r>
      <w:r w:rsidRPr="00353592">
        <w:rPr>
          <w:lang w:val="eu-ES"/>
        </w:rPr>
        <w:t>.</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Pr>
          <w:rFonts w:ascii="Futura Md BT" w:hAnsi="Futura Md BT"/>
          <w:caps/>
          <w:lang w:val="eu-ES"/>
        </w:rPr>
        <w:t xml:space="preserve">becerra carollo </w:t>
      </w:r>
      <w:r>
        <w:rPr>
          <w:lang w:val="eu-ES"/>
        </w:rPr>
        <w:t>jaunak: Zuk aipatu duzu, Tapia andrea, i</w:t>
      </w:r>
      <w:r w:rsidRPr="00353592">
        <w:rPr>
          <w:lang w:val="eu-ES"/>
        </w:rPr>
        <w:t>tsasadarra eta portua berrantolatu behar dir</w:t>
      </w:r>
      <w:r>
        <w:rPr>
          <w:lang w:val="eu-ES"/>
        </w:rPr>
        <w:t>el</w:t>
      </w:r>
      <w:r w:rsidRPr="00353592">
        <w:rPr>
          <w:lang w:val="eu-ES"/>
        </w:rPr>
        <w:t>a eta ados gaude</w:t>
      </w:r>
      <w:r>
        <w:rPr>
          <w:lang w:val="eu-ES"/>
        </w:rPr>
        <w:t>,</w:t>
      </w:r>
      <w:r w:rsidRPr="00353592">
        <w:rPr>
          <w:lang w:val="eu-ES"/>
        </w:rPr>
        <w:t xml:space="preserve"> gure taldean</w:t>
      </w:r>
      <w:r>
        <w:rPr>
          <w:lang w:val="eu-ES"/>
        </w:rPr>
        <w:t>, a</w:t>
      </w:r>
      <w:r w:rsidRPr="00353592">
        <w:rPr>
          <w:lang w:val="eu-ES"/>
        </w:rPr>
        <w:t>dos gaude ideia horrekin</w:t>
      </w:r>
      <w:r>
        <w:rPr>
          <w:lang w:val="eu-ES"/>
        </w:rPr>
        <w:t>. B</w:t>
      </w:r>
      <w:r w:rsidRPr="00353592">
        <w:rPr>
          <w:lang w:val="eu-ES"/>
        </w:rPr>
        <w:t>aina zu</w:t>
      </w:r>
      <w:r>
        <w:rPr>
          <w:lang w:val="eu-ES"/>
        </w:rPr>
        <w:t>e</w:t>
      </w:r>
      <w:r w:rsidRPr="00353592">
        <w:rPr>
          <w:lang w:val="eu-ES"/>
        </w:rPr>
        <w:t>k egin duzu</w:t>
      </w:r>
      <w:r>
        <w:rPr>
          <w:lang w:val="eu-ES"/>
        </w:rPr>
        <w:t>e</w:t>
      </w:r>
      <w:r w:rsidRPr="00353592">
        <w:rPr>
          <w:lang w:val="eu-ES"/>
        </w:rPr>
        <w:t>n bezala eta zuek</w:t>
      </w:r>
      <w:r>
        <w:rPr>
          <w:lang w:val="eu-ES"/>
        </w:rPr>
        <w:t xml:space="preserve"> </w:t>
      </w:r>
      <w:r w:rsidRPr="00353592">
        <w:rPr>
          <w:lang w:val="eu-ES"/>
        </w:rPr>
        <w:t>aurkeztu duzuen proiektuarekin ez gaude ados, ez gaude ados</w:t>
      </w:r>
      <w:r>
        <w:rPr>
          <w:lang w:val="eu-ES"/>
        </w:rPr>
        <w:t>. E</w:t>
      </w:r>
      <w:r w:rsidRPr="00353592">
        <w:rPr>
          <w:lang w:val="eu-ES"/>
        </w:rPr>
        <w:t>zetz horrela egiteari.</w:t>
      </w:r>
    </w:p>
    <w:p w:rsidR="00225CC7" w:rsidRDefault="00225CC7" w:rsidP="00BB6F38">
      <w:pPr>
        <w:pStyle w:val="Texto"/>
        <w:rPr>
          <w:lang w:val="eu-ES"/>
        </w:rPr>
      </w:pPr>
    </w:p>
    <w:p w:rsidR="00225CC7" w:rsidRDefault="00225CC7" w:rsidP="00BB6F38">
      <w:pPr>
        <w:pStyle w:val="Texto"/>
        <w:rPr>
          <w:lang w:val="es-ES"/>
        </w:rPr>
      </w:pPr>
      <w:r w:rsidRPr="001F7341">
        <w:rPr>
          <w:lang w:val="es-ES"/>
        </w:rPr>
        <w:t>Que hay que organizar la</w:t>
      </w:r>
      <w:r>
        <w:rPr>
          <w:lang w:val="es-ES"/>
        </w:rPr>
        <w:t xml:space="preserve"> </w:t>
      </w:r>
      <w:r w:rsidRPr="001F7341">
        <w:rPr>
          <w:lang w:val="es-ES"/>
        </w:rPr>
        <w:t>r</w:t>
      </w:r>
      <w:r>
        <w:rPr>
          <w:lang w:val="es-ES"/>
        </w:rPr>
        <w:t>í</w:t>
      </w:r>
      <w:r w:rsidRPr="001F7341">
        <w:rPr>
          <w:lang w:val="es-ES"/>
        </w:rPr>
        <w:t>a es evidente</w:t>
      </w:r>
      <w:r>
        <w:rPr>
          <w:lang w:val="es-ES"/>
        </w:rPr>
        <w:t xml:space="preserve">, es evidente. Que se </w:t>
      </w:r>
      <w:r w:rsidRPr="001F7341">
        <w:rPr>
          <w:lang w:val="es-ES"/>
        </w:rPr>
        <w:t>puede hacer de otra manera, también es evidente</w:t>
      </w:r>
      <w:r>
        <w:rPr>
          <w:lang w:val="es-ES"/>
        </w:rPr>
        <w:t xml:space="preserve">. Ustedes, ni </w:t>
      </w:r>
      <w:r w:rsidRPr="001F7341">
        <w:rPr>
          <w:lang w:val="es-ES"/>
        </w:rPr>
        <w:t>en cuanto a los impactos, ni en cuanto a las soluciones técnicas que han dado</w:t>
      </w:r>
      <w:r>
        <w:rPr>
          <w:lang w:val="es-ES"/>
        </w:rPr>
        <w:t xml:space="preserve"> han acertado.</w:t>
      </w:r>
      <w:r w:rsidRPr="001F7341">
        <w:rPr>
          <w:lang w:val="es-ES"/>
        </w:rPr>
        <w:t xml:space="preserve"> Hay</w:t>
      </w:r>
      <w:r>
        <w:rPr>
          <w:lang w:val="es-ES"/>
        </w:rPr>
        <w:t xml:space="preserve"> </w:t>
      </w:r>
      <w:r w:rsidRPr="001F7341">
        <w:rPr>
          <w:lang w:val="es-ES"/>
        </w:rPr>
        <w:t>soluciones mucho menos impactantes</w:t>
      </w:r>
      <w:r>
        <w:rPr>
          <w:lang w:val="es-ES"/>
        </w:rPr>
        <w:t>, h</w:t>
      </w:r>
      <w:r w:rsidRPr="001F7341">
        <w:rPr>
          <w:lang w:val="es-ES"/>
        </w:rPr>
        <w:t>ay soluciones que permitirían incorporar a muchas más embarcaciones de lo que han hecho ustedes y que incluso requerirían menos i</w:t>
      </w:r>
      <w:r w:rsidR="00BF54D2">
        <w:rPr>
          <w:lang w:val="es-ES"/>
        </w:rPr>
        <w:t>nversión. So</w:t>
      </w:r>
      <w:r>
        <w:rPr>
          <w:lang w:val="es-ES"/>
        </w:rPr>
        <w:t>lo tienen que ir a p</w:t>
      </w:r>
      <w:r w:rsidRPr="001F7341">
        <w:rPr>
          <w:lang w:val="es-ES"/>
        </w:rPr>
        <w:t>uertos de otros sitios</w:t>
      </w:r>
      <w:r>
        <w:rPr>
          <w:lang w:val="es-ES"/>
        </w:rPr>
        <w:t>,</w:t>
      </w:r>
      <w:r w:rsidRPr="001F7341">
        <w:rPr>
          <w:lang w:val="es-ES"/>
        </w:rPr>
        <w:t xml:space="preserve"> de rías con corriente tan fuertes c</w:t>
      </w:r>
      <w:r>
        <w:rPr>
          <w:lang w:val="es-ES"/>
        </w:rPr>
        <w:t>o</w:t>
      </w:r>
      <w:r w:rsidRPr="001F7341">
        <w:rPr>
          <w:lang w:val="es-ES"/>
        </w:rPr>
        <w:t>mo</w:t>
      </w:r>
      <w:r>
        <w:rPr>
          <w:lang w:val="es-ES"/>
        </w:rPr>
        <w:t xml:space="preserve"> l</w:t>
      </w:r>
      <w:r w:rsidRPr="001F7341">
        <w:rPr>
          <w:lang w:val="es-ES"/>
        </w:rPr>
        <w:t xml:space="preserve">as de </w:t>
      </w:r>
      <w:proofErr w:type="spellStart"/>
      <w:r w:rsidRPr="001F7341">
        <w:rPr>
          <w:lang w:val="es-ES"/>
        </w:rPr>
        <w:t>Plencia</w:t>
      </w:r>
      <w:proofErr w:type="spellEnd"/>
      <w:r w:rsidRPr="001F7341">
        <w:rPr>
          <w:lang w:val="es-ES"/>
        </w:rPr>
        <w:t>, vaya</w:t>
      </w:r>
      <w:r>
        <w:rPr>
          <w:lang w:val="es-ES"/>
        </w:rPr>
        <w:t>n</w:t>
      </w:r>
      <w:r w:rsidRPr="001F7341">
        <w:rPr>
          <w:lang w:val="es-ES"/>
        </w:rPr>
        <w:t xml:space="preserve"> </w:t>
      </w:r>
      <w:r>
        <w:rPr>
          <w:lang w:val="es-ES"/>
        </w:rPr>
        <w:t xml:space="preserve">a ver a </w:t>
      </w:r>
      <w:r w:rsidRPr="001F7341">
        <w:rPr>
          <w:lang w:val="es-ES"/>
        </w:rPr>
        <w:t>Bretaña</w:t>
      </w:r>
      <w:r>
        <w:rPr>
          <w:lang w:val="es-ES"/>
        </w:rPr>
        <w:t>, vayan a ver a Cornualles y encontrará</w:t>
      </w:r>
      <w:r w:rsidRPr="001F7341">
        <w:rPr>
          <w:lang w:val="es-ES"/>
        </w:rPr>
        <w:t>n soluciones técnicamente factibles y que encima no provocan</w:t>
      </w:r>
      <w:r>
        <w:rPr>
          <w:lang w:val="es-ES"/>
        </w:rPr>
        <w:t>,</w:t>
      </w:r>
      <w:r w:rsidRPr="001F7341">
        <w:rPr>
          <w:lang w:val="es-ES"/>
        </w:rPr>
        <w:t xml:space="preserve"> no provocan un cierre o </w:t>
      </w:r>
      <w:r>
        <w:rPr>
          <w:lang w:val="es-ES"/>
        </w:rPr>
        <w:t xml:space="preserve">una </w:t>
      </w:r>
      <w:r w:rsidRPr="001F7341">
        <w:rPr>
          <w:lang w:val="es-ES"/>
        </w:rPr>
        <w:t xml:space="preserve">privatización de las márgenes de esa </w:t>
      </w:r>
      <w:r>
        <w:rPr>
          <w:lang w:val="es-ES"/>
        </w:rPr>
        <w:t>ría.</w:t>
      </w:r>
    </w:p>
    <w:p w:rsidR="00225CC7" w:rsidRDefault="00225CC7" w:rsidP="00BB6F38">
      <w:pPr>
        <w:pStyle w:val="Texto"/>
        <w:rPr>
          <w:lang w:val="es-ES"/>
        </w:rPr>
      </w:pPr>
    </w:p>
    <w:p w:rsidR="00225CC7" w:rsidRDefault="00225CC7" w:rsidP="00BB6F38">
      <w:pPr>
        <w:pStyle w:val="Texto"/>
        <w:rPr>
          <w:lang w:val="es-ES"/>
        </w:rPr>
      </w:pPr>
      <w:r w:rsidRPr="001F7341">
        <w:rPr>
          <w:lang w:val="es-ES"/>
        </w:rPr>
        <w:t xml:space="preserve">Usted ha dicho que han obtenido el aval del ayuntamiento y que han tenido también el aval de la Asociación de </w:t>
      </w:r>
      <w:proofErr w:type="spellStart"/>
      <w:r w:rsidRPr="001F7341">
        <w:rPr>
          <w:lang w:val="es-ES"/>
        </w:rPr>
        <w:t>amarristas</w:t>
      </w:r>
      <w:proofErr w:type="spellEnd"/>
      <w:r>
        <w:rPr>
          <w:lang w:val="es-ES"/>
        </w:rPr>
        <w:t xml:space="preserve"> PROA. E</w:t>
      </w:r>
      <w:r w:rsidRPr="001F7341">
        <w:rPr>
          <w:lang w:val="es-ES"/>
        </w:rPr>
        <w:t>sta</w:t>
      </w:r>
      <w:r>
        <w:rPr>
          <w:lang w:val="es-ES"/>
        </w:rPr>
        <w:t xml:space="preserve"> es una cuestión especialmente </w:t>
      </w:r>
      <w:r w:rsidRPr="001F7341">
        <w:rPr>
          <w:lang w:val="es-ES"/>
        </w:rPr>
        <w:t xml:space="preserve">interesante, porque ustedes han conseguido ese aval después de haber ido </w:t>
      </w:r>
      <w:r>
        <w:rPr>
          <w:lang w:val="es-ES"/>
        </w:rPr>
        <w:t>–</w:t>
      </w:r>
      <w:r w:rsidRPr="001F7341">
        <w:rPr>
          <w:lang w:val="es-ES"/>
        </w:rPr>
        <w:t>y permítame la expresión</w:t>
      </w:r>
      <w:r>
        <w:rPr>
          <w:lang w:val="es-ES"/>
        </w:rPr>
        <w:t>–</w:t>
      </w:r>
      <w:r w:rsidRPr="001F7341">
        <w:rPr>
          <w:lang w:val="es-ES"/>
        </w:rPr>
        <w:t xml:space="preserve"> </w:t>
      </w:r>
      <w:r>
        <w:rPr>
          <w:lang w:val="es-ES"/>
        </w:rPr>
        <w:t>"</w:t>
      </w:r>
      <w:r w:rsidRPr="001F7341">
        <w:rPr>
          <w:lang w:val="es-ES"/>
        </w:rPr>
        <w:t>a comer</w:t>
      </w:r>
      <w:r>
        <w:rPr>
          <w:lang w:val="es-ES"/>
        </w:rPr>
        <w:t>le</w:t>
      </w:r>
      <w:r w:rsidRPr="001F7341">
        <w:rPr>
          <w:lang w:val="es-ES"/>
        </w:rPr>
        <w:t xml:space="preserve"> la oreja</w:t>
      </w:r>
      <w:r>
        <w:rPr>
          <w:lang w:val="es-ES"/>
        </w:rPr>
        <w:t>"</w:t>
      </w:r>
      <w:r w:rsidRPr="001F7341">
        <w:rPr>
          <w:lang w:val="es-ES"/>
        </w:rPr>
        <w:t xml:space="preserve"> a la Asociación de </w:t>
      </w:r>
      <w:proofErr w:type="spellStart"/>
      <w:r w:rsidRPr="001F7341">
        <w:rPr>
          <w:lang w:val="es-ES"/>
        </w:rPr>
        <w:t>amarristas</w:t>
      </w:r>
      <w:proofErr w:type="spellEnd"/>
      <w:r w:rsidRPr="001F7341">
        <w:rPr>
          <w:lang w:val="es-ES"/>
        </w:rPr>
        <w:t xml:space="preserve"> en una reunión que celebraron</w:t>
      </w:r>
      <w:r>
        <w:rPr>
          <w:lang w:val="es-ES"/>
        </w:rPr>
        <w:t>,</w:t>
      </w:r>
      <w:r w:rsidRPr="001F7341">
        <w:rPr>
          <w:lang w:val="es-ES"/>
        </w:rPr>
        <w:t xml:space="preserve"> creo que fue el 22 de noviembre</w:t>
      </w:r>
      <w:r>
        <w:rPr>
          <w:lang w:val="es-ES"/>
        </w:rPr>
        <w:t>,</w:t>
      </w:r>
      <w:r w:rsidRPr="001F7341">
        <w:rPr>
          <w:lang w:val="es-ES"/>
        </w:rPr>
        <w:t xml:space="preserve"> a la cual no pudieron ir ni siquiera todos los asociados de esa asociación, porque incluso</w:t>
      </w:r>
      <w:r>
        <w:rPr>
          <w:lang w:val="es-ES"/>
        </w:rPr>
        <w:t>,</w:t>
      </w:r>
      <w:r w:rsidRPr="001F7341">
        <w:rPr>
          <w:lang w:val="es-ES"/>
        </w:rPr>
        <w:t xml:space="preserve"> porque incluso la propia asociación no sabe ni cuantos asociados </w:t>
      </w:r>
      <w:r>
        <w:rPr>
          <w:lang w:val="es-ES"/>
        </w:rPr>
        <w:t xml:space="preserve">tiene. </w:t>
      </w:r>
      <w:r w:rsidRPr="001F7341">
        <w:rPr>
          <w:lang w:val="es-ES"/>
        </w:rPr>
        <w:t>Entonces eso especialmente curioso y eso debería darnos una idea de hasta qué punto la participación que ustedes están reclamando o están, digamos, defendiendo como propia, no es</w:t>
      </w:r>
      <w:r>
        <w:rPr>
          <w:lang w:val="es-ES"/>
        </w:rPr>
        <w:t xml:space="preserve"> </w:t>
      </w:r>
      <w:r w:rsidRPr="001F7341">
        <w:rPr>
          <w:lang w:val="es-ES"/>
        </w:rPr>
        <w:t>t</w:t>
      </w:r>
      <w:r>
        <w:rPr>
          <w:lang w:val="es-ES"/>
        </w:rPr>
        <w:t>al</w:t>
      </w:r>
      <w:r w:rsidRPr="001F7341">
        <w:rPr>
          <w:lang w:val="es-ES"/>
        </w:rPr>
        <w:t>.</w:t>
      </w:r>
    </w:p>
    <w:p w:rsidR="00225CC7" w:rsidRDefault="00225CC7" w:rsidP="00BB6F38">
      <w:pPr>
        <w:pStyle w:val="Texto"/>
        <w:rPr>
          <w:lang w:val="es-ES"/>
        </w:rPr>
      </w:pPr>
    </w:p>
    <w:p w:rsidR="00225CC7" w:rsidRPr="001F7341" w:rsidRDefault="00225CC7" w:rsidP="00BB6F38">
      <w:pPr>
        <w:pStyle w:val="Texto"/>
        <w:rPr>
          <w:lang w:val="es-ES"/>
        </w:rPr>
      </w:pPr>
      <w:r w:rsidRPr="001F7341">
        <w:rPr>
          <w:lang w:val="es-ES"/>
        </w:rPr>
        <w:lastRenderedPageBreak/>
        <w:t>Pero a mí me gustaría</w:t>
      </w:r>
      <w:r>
        <w:rPr>
          <w:lang w:val="es-ES"/>
        </w:rPr>
        <w:t>,</w:t>
      </w:r>
      <w:r w:rsidRPr="001F7341">
        <w:rPr>
          <w:lang w:val="es-ES"/>
        </w:rPr>
        <w:t xml:space="preserve"> porque </w:t>
      </w:r>
      <w:r>
        <w:rPr>
          <w:lang w:val="es-ES"/>
        </w:rPr>
        <w:t xml:space="preserve">usted </w:t>
      </w:r>
      <w:r w:rsidRPr="001F7341">
        <w:rPr>
          <w:lang w:val="es-ES"/>
        </w:rPr>
        <w:t xml:space="preserve">se ha referido también a la </w:t>
      </w:r>
      <w:r>
        <w:rPr>
          <w:lang w:val="es-ES"/>
        </w:rPr>
        <w:t>Ley de P</w:t>
      </w:r>
      <w:r w:rsidRPr="001F7341">
        <w:rPr>
          <w:lang w:val="es-ES"/>
        </w:rPr>
        <w:t>uertos</w:t>
      </w:r>
      <w:r>
        <w:rPr>
          <w:lang w:val="es-ES"/>
        </w:rPr>
        <w:t>. Ha dicho "</w:t>
      </w:r>
      <w:r w:rsidRPr="001F7341">
        <w:rPr>
          <w:lang w:val="es-ES"/>
        </w:rPr>
        <w:t xml:space="preserve">vamos a atender ahora </w:t>
      </w:r>
      <w:r>
        <w:rPr>
          <w:lang w:val="es-ES"/>
        </w:rPr>
        <w:t>–</w:t>
      </w:r>
      <w:r w:rsidRPr="001F7341">
        <w:rPr>
          <w:lang w:val="es-ES"/>
        </w:rPr>
        <w:t>ahora</w:t>
      </w:r>
      <w:r>
        <w:rPr>
          <w:lang w:val="es-ES"/>
        </w:rPr>
        <w:t>–</w:t>
      </w:r>
      <w:r w:rsidRPr="001F7341">
        <w:rPr>
          <w:lang w:val="es-ES"/>
        </w:rPr>
        <w:t xml:space="preserve"> vamos a atender las demandas de la gente</w:t>
      </w:r>
      <w:r>
        <w:rPr>
          <w:lang w:val="es-ES"/>
        </w:rPr>
        <w:t>"</w:t>
      </w:r>
      <w:r w:rsidRPr="001F7341">
        <w:rPr>
          <w:lang w:val="es-ES"/>
        </w:rPr>
        <w:t xml:space="preserve">. Cuando se tramitó </w:t>
      </w:r>
      <w:r>
        <w:rPr>
          <w:lang w:val="es-ES"/>
        </w:rPr>
        <w:t>la Ley de P</w:t>
      </w:r>
      <w:r w:rsidRPr="001F7341">
        <w:rPr>
          <w:lang w:val="es-ES"/>
        </w:rPr>
        <w:t>uertos, la señora Otamendi se acordará igual que yo, porque fuimos los dos grupos que nos opusimos esa tramitación</w:t>
      </w:r>
      <w:r>
        <w:rPr>
          <w:lang w:val="es-ES"/>
        </w:rPr>
        <w:t>, e</w:t>
      </w:r>
      <w:r w:rsidRPr="001F7341">
        <w:rPr>
          <w:lang w:val="es-ES"/>
        </w:rPr>
        <w:t>l Partido Nacionalista Vasco y el Partido Socialista introdujeron una enmienda incrementando las funciones</w:t>
      </w:r>
      <w:r>
        <w:rPr>
          <w:lang w:val="es-ES"/>
        </w:rPr>
        <w:t>,</w:t>
      </w:r>
      <w:r w:rsidRPr="001F7341">
        <w:rPr>
          <w:lang w:val="es-ES"/>
        </w:rPr>
        <w:t xml:space="preserve"> metiendo todas las funciones que tenía</w:t>
      </w:r>
      <w:r>
        <w:rPr>
          <w:lang w:val="es-ES"/>
        </w:rPr>
        <w:t>,</w:t>
      </w:r>
      <w:r w:rsidRPr="001F7341">
        <w:rPr>
          <w:lang w:val="es-ES"/>
        </w:rPr>
        <w:t xml:space="preserve"> que iba a tener </w:t>
      </w:r>
      <w:r>
        <w:rPr>
          <w:lang w:val="es-ES"/>
        </w:rPr>
        <w:t>el Departamento, en este caso de D</w:t>
      </w:r>
      <w:r w:rsidRPr="001F7341">
        <w:rPr>
          <w:lang w:val="es-ES"/>
        </w:rPr>
        <w:t xml:space="preserve">esarrollo </w:t>
      </w:r>
      <w:r>
        <w:rPr>
          <w:lang w:val="es-ES"/>
        </w:rPr>
        <w:t>E</w:t>
      </w:r>
      <w:r w:rsidRPr="001F7341">
        <w:rPr>
          <w:lang w:val="es-ES"/>
        </w:rPr>
        <w:t>conómico</w:t>
      </w:r>
      <w:r>
        <w:rPr>
          <w:lang w:val="es-ES"/>
        </w:rPr>
        <w:t>,</w:t>
      </w:r>
      <w:r w:rsidRPr="001F7341">
        <w:rPr>
          <w:lang w:val="es-ES"/>
        </w:rPr>
        <w:t xml:space="preserve"> en materias de política portuaria. L</w:t>
      </w:r>
      <w:r>
        <w:rPr>
          <w:lang w:val="es-ES"/>
        </w:rPr>
        <w:t xml:space="preserve">e daban </w:t>
      </w:r>
      <w:r w:rsidRPr="001F7341">
        <w:rPr>
          <w:lang w:val="es-ES"/>
        </w:rPr>
        <w:t>todas las com</w:t>
      </w:r>
      <w:r>
        <w:rPr>
          <w:lang w:val="es-ES"/>
        </w:rPr>
        <w:t>petencias y todas las funciones: p</w:t>
      </w:r>
      <w:r w:rsidRPr="001F7341">
        <w:rPr>
          <w:lang w:val="es-ES"/>
        </w:rPr>
        <w:t xml:space="preserve">lanificación de las actuaciones, aprobación de </w:t>
      </w:r>
      <w:r>
        <w:rPr>
          <w:lang w:val="es-ES"/>
        </w:rPr>
        <w:t>proyectos…</w:t>
      </w:r>
    </w:p>
    <w:p w:rsidR="00225CC7" w:rsidRDefault="00225CC7" w:rsidP="00BB6F38">
      <w:pPr>
        <w:pStyle w:val="Texto"/>
        <w:rPr>
          <w:lang w:val="eu-ES"/>
        </w:rPr>
      </w:pPr>
    </w:p>
    <w:p w:rsidR="00225CC7" w:rsidRPr="00CD50FD" w:rsidRDefault="00225CC7" w:rsidP="00BB6F38">
      <w:pPr>
        <w:pStyle w:val="Texto"/>
        <w:rPr>
          <w:lang w:val="eu-ES"/>
        </w:rPr>
      </w:pPr>
      <w:r>
        <w:rPr>
          <w:lang w:val="eu-ES"/>
        </w:rPr>
        <w:t>(12</w:t>
      </w:r>
      <w:r w:rsidRPr="00CD50FD">
        <w:rPr>
          <w:lang w:val="eu-ES"/>
        </w:rPr>
        <w:t>. zintaren amaiera)</w:t>
      </w:r>
    </w:p>
    <w:p w:rsidR="00225CC7" w:rsidRDefault="00225CC7" w:rsidP="00BB6F38">
      <w:pPr>
        <w:pStyle w:val="Texto"/>
      </w:pPr>
      <w:r>
        <w:t xml:space="preserve">(13. </w:t>
      </w:r>
      <w:proofErr w:type="spellStart"/>
      <w:r>
        <w:t>zintaren</w:t>
      </w:r>
      <w:proofErr w:type="spellEnd"/>
      <w:r>
        <w:t xml:space="preserve"> </w:t>
      </w:r>
      <w:proofErr w:type="spellStart"/>
      <w:r>
        <w:t>hasiera</w:t>
      </w:r>
      <w:proofErr w:type="spellEnd"/>
      <w:r>
        <w:t>)</w:t>
      </w:r>
    </w:p>
    <w:p w:rsidR="00225CC7" w:rsidRDefault="00225CC7" w:rsidP="00BB6F38">
      <w:pPr>
        <w:pStyle w:val="Texto"/>
      </w:pPr>
    </w:p>
    <w:p w:rsidR="00225CC7" w:rsidRDefault="00225CC7" w:rsidP="00BB6F38">
      <w:pPr>
        <w:pStyle w:val="Texto"/>
      </w:pPr>
      <w:r>
        <w:t xml:space="preserve">… </w:t>
      </w:r>
      <w:r w:rsidRPr="00F12E59">
        <w:t xml:space="preserve">o en este caso </w:t>
      </w:r>
      <w:r>
        <w:t xml:space="preserve">de </w:t>
      </w:r>
      <w:r w:rsidRPr="00F12E59">
        <w:t>desarrollo económico en</w:t>
      </w:r>
      <w:r>
        <w:t xml:space="preserve"> materias de política portuaria. L</w:t>
      </w:r>
      <w:r w:rsidRPr="00F12E59">
        <w:t>e daban todas las com</w:t>
      </w:r>
      <w:r>
        <w:t>petencias y todas las funciones:</w:t>
      </w:r>
      <w:r w:rsidRPr="00F12E59">
        <w:t xml:space="preserve"> p</w:t>
      </w:r>
      <w:r>
        <w:t>lanificación de las actuaciones;</w:t>
      </w:r>
      <w:r w:rsidRPr="00F12E59">
        <w:t xml:space="preserve"> aprobació</w:t>
      </w:r>
      <w:r>
        <w:t xml:space="preserve">n de proyectos de construcción y </w:t>
      </w:r>
      <w:r w:rsidRPr="00F12E59">
        <w:t>ampliación de nuevos puertos o inf</w:t>
      </w:r>
      <w:r>
        <w:t>raestructuras y equipamientos portuarios;</w:t>
      </w:r>
      <w:r w:rsidRPr="00F12E59">
        <w:t xml:space="preserve"> gestión, construcción, explotación, conservación, protección, defensa y </w:t>
      </w:r>
      <w:r>
        <w:t>disciplina del dominio público hidráulico;</w:t>
      </w:r>
      <w:r w:rsidRPr="00F12E59">
        <w:t xml:space="preserve"> otorgamiento, modificación </w:t>
      </w:r>
      <w:r>
        <w:t>y extinción de las concesiones. A</w:t>
      </w:r>
      <w:r w:rsidRPr="00F12E59">
        <w:t>bsol</w:t>
      </w:r>
      <w:r>
        <w:t>utamente todas las competencias.</w:t>
      </w:r>
    </w:p>
    <w:p w:rsidR="00225CC7" w:rsidRDefault="00225CC7" w:rsidP="00BB6F38">
      <w:pPr>
        <w:pStyle w:val="Texto"/>
      </w:pPr>
    </w:p>
    <w:p w:rsidR="00225CC7" w:rsidRDefault="00225CC7" w:rsidP="00BB6F38">
      <w:pPr>
        <w:pStyle w:val="Texto"/>
      </w:pPr>
      <w:r>
        <w:t xml:space="preserve">¿Qué </w:t>
      </w:r>
      <w:r w:rsidRPr="00F12E59">
        <w:t>su</w:t>
      </w:r>
      <w:r>
        <w:t>cede? Q</w:t>
      </w:r>
      <w:r w:rsidRPr="00F12E59">
        <w:t>ue cuando esas co</w:t>
      </w:r>
      <w:r>
        <w:t xml:space="preserve">mpetencias se ponen en marcha y, además, se ponen </w:t>
      </w:r>
      <w:r w:rsidRPr="00F12E59">
        <w:t xml:space="preserve">en marcha de forma unilateral, porque </w:t>
      </w:r>
      <w:r>
        <w:t>u</w:t>
      </w:r>
      <w:r w:rsidRPr="00F12E59">
        <w:t>no tiene la potestad absoluta</w:t>
      </w:r>
      <w:r>
        <w:t>,</w:t>
      </w:r>
      <w:r w:rsidRPr="00F12E59">
        <w:t xml:space="preserve"> absoluta, tiene que tener en cuenta dónde está actuando, en</w:t>
      </w:r>
      <w:r>
        <w:t xml:space="preserve"> qué espacio público está actuando</w:t>
      </w:r>
      <w:r w:rsidRPr="00F12E59">
        <w:t>, porque los puertos vascos</w:t>
      </w:r>
      <w:r>
        <w:t xml:space="preserve"> son espacios que se le están hurtando a un pueblo, que se le están hur</w:t>
      </w:r>
      <w:r w:rsidRPr="00F12E59">
        <w:t xml:space="preserve">tando </w:t>
      </w:r>
      <w:r>
        <w:t xml:space="preserve">a </w:t>
      </w:r>
      <w:r w:rsidRPr="00F12E59">
        <w:t xml:space="preserve">un pueblo para ponerlos </w:t>
      </w:r>
      <w:r>
        <w:t xml:space="preserve">en manos de otra administración, </w:t>
      </w:r>
      <w:r w:rsidRPr="00F12E59">
        <w:t xml:space="preserve">que en este caso es el Gobierno Vasco. Y digo que se </w:t>
      </w:r>
      <w:r>
        <w:t>le están hur</w:t>
      </w:r>
      <w:r w:rsidRPr="00F12E59">
        <w:t xml:space="preserve">tando al pueblo porque de alguna manera se está dando toda </w:t>
      </w:r>
      <w:r>
        <w:t>la p</w:t>
      </w:r>
      <w:r w:rsidRPr="00F12E59">
        <w:t>otesta</w:t>
      </w:r>
      <w:r>
        <w:t>d</w:t>
      </w:r>
      <w:r w:rsidRPr="00F12E59">
        <w:t xml:space="preserve"> de organizar ese espacio a</w:t>
      </w:r>
      <w:r>
        <w:t xml:space="preserve"> </w:t>
      </w:r>
      <w:r w:rsidRPr="00F12E59">
        <w:t>u</w:t>
      </w:r>
      <w:r>
        <w:t xml:space="preserve">n </w:t>
      </w:r>
      <w:r w:rsidRPr="00F12E59">
        <w:t xml:space="preserve">ente que no </w:t>
      </w:r>
      <w:r>
        <w:t xml:space="preserve">es </w:t>
      </w:r>
      <w:r w:rsidRPr="00F12E59">
        <w:t>de</w:t>
      </w:r>
      <w:r>
        <w:t xml:space="preserve">l pueblo. </w:t>
      </w:r>
      <w:r w:rsidRPr="00F12E59">
        <w:t>Entonces, nuestro grupo presentó una enmienda para que los órganos consultiv</w:t>
      </w:r>
      <w:r>
        <w:t xml:space="preserve">os y de participación, donde se juntaban </w:t>
      </w:r>
      <w:r w:rsidRPr="00F12E59">
        <w:t>el Gobierno y las administracio</w:t>
      </w:r>
      <w:r>
        <w:t>nes locales, fueran organismos inter</w:t>
      </w:r>
      <w:r w:rsidRPr="00F12E59">
        <w:t xml:space="preserve">institucionales y con capacidad de </w:t>
      </w:r>
      <w:r>
        <w:t xml:space="preserve">decisión vinculante. Ustedes </w:t>
      </w:r>
      <w:r w:rsidRPr="00F12E59">
        <w:t xml:space="preserve">se </w:t>
      </w:r>
      <w:r>
        <w:lastRenderedPageBreak/>
        <w:t>opusieron</w:t>
      </w:r>
      <w:r w:rsidRPr="00F12E59">
        <w:t>, ustedes se opusieron. Nosotros pedíamos que en esos órganos hubiera una representación paritaria, con deci</w:t>
      </w:r>
      <w:r>
        <w:t>siones vinculantes y que contempl</w:t>
      </w:r>
      <w:r w:rsidRPr="00F12E59">
        <w:t>ar</w:t>
      </w:r>
      <w:r>
        <w:t>a</w:t>
      </w:r>
      <w:r w:rsidRPr="00F12E59">
        <w:t xml:space="preserve"> la participación con voz, pero sin voto, de la socie</w:t>
      </w:r>
      <w:r>
        <w:t xml:space="preserve">dad civil, de la sociedad civil, </w:t>
      </w:r>
      <w:r w:rsidRPr="00F12E59">
        <w:t>y de los agentes soci</w:t>
      </w:r>
      <w:r>
        <w:t>ales radicados en el municipio.</w:t>
      </w:r>
    </w:p>
    <w:p w:rsidR="00225CC7" w:rsidRDefault="00225CC7" w:rsidP="00BB6F38">
      <w:pPr>
        <w:pStyle w:val="Texto"/>
      </w:pPr>
    </w:p>
    <w:p w:rsidR="00225CC7" w:rsidRDefault="00225CC7" w:rsidP="00BB6F38">
      <w:pPr>
        <w:pStyle w:val="Texto"/>
      </w:pPr>
      <w:r w:rsidRPr="00F12E59">
        <w:t xml:space="preserve">Yo creo </w:t>
      </w:r>
      <w:r>
        <w:t>que usted conoce</w:t>
      </w:r>
      <w:r w:rsidRPr="00F12E59">
        <w:t xml:space="preserve"> mejor que yo lo qu</w:t>
      </w:r>
      <w:r>
        <w:t>e es un puerto para un pueblo v</w:t>
      </w:r>
      <w:r w:rsidRPr="00F12E59">
        <w:t>as</w:t>
      </w:r>
      <w:r>
        <w:t>co costero. N</w:t>
      </w:r>
      <w:r w:rsidRPr="00F12E59">
        <w:t>o es solo, no es solo un aparcamiento privado de barcos. Un puerto en c</w:t>
      </w:r>
      <w:r>
        <w:t>ualquier pueblo de Euskadi es el centro de la vida social, e</w:t>
      </w:r>
      <w:r w:rsidRPr="00F12E59">
        <w:t xml:space="preserve">s </w:t>
      </w:r>
      <w:r>
        <w:t>el símbolo cultural del pueblo, e</w:t>
      </w:r>
      <w:r w:rsidRPr="00F12E59">
        <w:t>s un espacio recreativo e incluso es un espacio de interés económico. No se puede entrar como un elefante en una cacharrería a organizar algo que el pueblo, por</w:t>
      </w:r>
      <w:r>
        <w:t xml:space="preserve"> mucho que la Ley de Puertos de 2018 haya cambiado, el puerto lo siguen considerando que es el pueblo. Y</w:t>
      </w:r>
      <w:r w:rsidRPr="00F12E59">
        <w:t xml:space="preserve"> no puede </w:t>
      </w:r>
      <w:r>
        <w:t xml:space="preserve">ir </w:t>
      </w:r>
      <w:r w:rsidRPr="00F12E59">
        <w:t xml:space="preserve">el Gobierno a </w:t>
      </w:r>
      <w:r>
        <w:t>hacer en ese espacio que el pueblo considera suyo a h</w:t>
      </w:r>
      <w:r w:rsidRPr="00F12E59">
        <w:t>ace</w:t>
      </w:r>
      <w:r>
        <w:t>r</w:t>
      </w:r>
      <w:r w:rsidRPr="00F12E59">
        <w:t xml:space="preserve"> lo que le da la gana y como le</w:t>
      </w:r>
      <w:r>
        <w:t xml:space="preserve"> da la gana, por lo tanto, yo lo pido, </w:t>
      </w:r>
      <w:r w:rsidRPr="00F12E59">
        <w:t>señora</w:t>
      </w:r>
      <w:r>
        <w:t xml:space="preserve"> Tapia, </w:t>
      </w:r>
      <w:r w:rsidRPr="00F12E59">
        <w:t>que por respeto al p</w:t>
      </w:r>
      <w:r>
        <w:t xml:space="preserve">ueblo de </w:t>
      </w:r>
      <w:proofErr w:type="spellStart"/>
      <w:r>
        <w:t>Plencia</w:t>
      </w:r>
      <w:proofErr w:type="spellEnd"/>
      <w:r>
        <w:t>, ustedes retiren este proyecto y lo r</w:t>
      </w:r>
      <w:r w:rsidRPr="00F12E59">
        <w:t>e</w:t>
      </w:r>
      <w:r>
        <w:t>hagan con su participación.</w:t>
      </w:r>
    </w:p>
    <w:p w:rsidR="00225CC7" w:rsidRDefault="00225CC7" w:rsidP="00BB6F38">
      <w:pPr>
        <w:pStyle w:val="Texto"/>
      </w:pPr>
    </w:p>
    <w:p w:rsidR="00225CC7" w:rsidRDefault="00225CC7" w:rsidP="00BB6F38">
      <w:pPr>
        <w:pStyle w:val="Texto"/>
      </w:pPr>
      <w:r>
        <w:t>Gracias.</w:t>
      </w:r>
    </w:p>
    <w:p w:rsidR="00225CC7" w:rsidRDefault="00225CC7" w:rsidP="00BB6F38">
      <w:pPr>
        <w:pStyle w:val="Texto"/>
      </w:pPr>
    </w:p>
    <w:p w:rsidR="00225CC7" w:rsidRDefault="00225CC7" w:rsidP="00BB6F38">
      <w:pPr>
        <w:pStyle w:val="Texto"/>
      </w:pPr>
    </w:p>
    <w:p w:rsidR="00225CC7" w:rsidRDefault="00225CC7" w:rsidP="00BB6F38">
      <w:pPr>
        <w:pStyle w:val="Texto"/>
        <w:rPr>
          <w:lang w:val="eu-ES"/>
        </w:rPr>
      </w:pPr>
      <w:r w:rsidRPr="007E3B2D">
        <w:rPr>
          <w:rFonts w:ascii="Futura Md BT" w:hAnsi="Futura Md BT"/>
          <w:lang w:val="eu-ES"/>
        </w:rPr>
        <w:t xml:space="preserve">LEHENDAKARIAK: </w:t>
      </w:r>
      <w:r w:rsidRPr="007E3B2D">
        <w:rPr>
          <w:lang w:val="eu-ES"/>
        </w:rPr>
        <w:t>Eskerrik asko, Becerra jauna</w:t>
      </w:r>
      <w:r>
        <w:rPr>
          <w:lang w:val="eu-ES"/>
        </w:rPr>
        <w:t xml:space="preserve">. </w:t>
      </w:r>
      <w:r w:rsidRPr="00225CC7">
        <w:rPr>
          <w:i/>
          <w:lang w:val="eu-ES"/>
        </w:rPr>
        <w:t>(Txaloak)</w:t>
      </w:r>
      <w:r w:rsidRPr="007E3B2D">
        <w:rPr>
          <w:lang w:val="eu-ES"/>
        </w:rPr>
        <w:t xml:space="preserve"> </w:t>
      </w:r>
      <w:r>
        <w:rPr>
          <w:lang w:val="eu-ES"/>
        </w:rPr>
        <w:t>Isiltasuna</w:t>
      </w:r>
      <w:r w:rsidRPr="007E3B2D">
        <w:rPr>
          <w:lang w:val="eu-ES"/>
        </w:rPr>
        <w:t xml:space="preserve"> mesedez. </w:t>
      </w:r>
      <w:r>
        <w:rPr>
          <w:lang w:val="eu-ES"/>
        </w:rPr>
        <w:t>Isiltasuna mesedez. Tapia andrea, zurea da hitza.</w:t>
      </w:r>
    </w:p>
    <w:p w:rsidR="00225CC7" w:rsidRDefault="00225CC7" w:rsidP="00BB6F38">
      <w:pPr>
        <w:pStyle w:val="Texto"/>
        <w:rPr>
          <w:lang w:val="eu-ES"/>
        </w:rPr>
      </w:pPr>
    </w:p>
    <w:p w:rsidR="00225CC7" w:rsidRDefault="00225CC7" w:rsidP="00BB6F38">
      <w:pPr>
        <w:pStyle w:val="Texto"/>
        <w:rPr>
          <w:lang w:val="eu-ES"/>
        </w:rPr>
      </w:pPr>
    </w:p>
    <w:p w:rsidR="00225CC7" w:rsidRDefault="005C165F" w:rsidP="00BB6F38">
      <w:pPr>
        <w:pStyle w:val="Texto"/>
        <w:rPr>
          <w:lang w:val="eu-ES"/>
        </w:rPr>
      </w:pPr>
      <w:r>
        <w:rPr>
          <w:rFonts w:ascii="Futura Md BT" w:hAnsi="Futura Md BT"/>
          <w:lang w:val="eu-ES"/>
        </w:rPr>
        <w:t>EKONOMIAREN GARAPEN</w:t>
      </w:r>
      <w:r w:rsidR="00225CC7" w:rsidRPr="00BF54D2">
        <w:rPr>
          <w:rFonts w:ascii="Futura Md BT" w:hAnsi="Futura Md BT"/>
          <w:lang w:val="eu-ES"/>
        </w:rPr>
        <w:t xml:space="preserve"> ETA AZPIEGITURETAKO SAILBURUAK</w:t>
      </w:r>
      <w:r w:rsidR="00225CC7">
        <w:rPr>
          <w:lang w:val="eu-ES"/>
        </w:rPr>
        <w:t xml:space="preserve"> (Tapia Otaegi): </w:t>
      </w:r>
      <w:r w:rsidR="00225CC7" w:rsidRPr="007E3B2D">
        <w:rPr>
          <w:lang w:val="eu-ES"/>
        </w:rPr>
        <w:t>Eskerrik asko, presidente and</w:t>
      </w:r>
      <w:r w:rsidR="00225CC7">
        <w:rPr>
          <w:lang w:val="eu-ES"/>
        </w:rPr>
        <w:t>rea.</w:t>
      </w:r>
    </w:p>
    <w:p w:rsidR="00225CC7" w:rsidRDefault="00225CC7" w:rsidP="00BB6F38">
      <w:pPr>
        <w:pStyle w:val="Texto"/>
        <w:rPr>
          <w:lang w:val="eu-ES"/>
        </w:rPr>
      </w:pPr>
    </w:p>
    <w:p w:rsidR="00225CC7" w:rsidRDefault="00225CC7" w:rsidP="00BB6F38">
      <w:pPr>
        <w:pStyle w:val="Texto"/>
        <w:rPr>
          <w:lang w:val="eu-ES"/>
        </w:rPr>
      </w:pPr>
      <w:r w:rsidRPr="007E3B2D">
        <w:rPr>
          <w:lang w:val="eu-ES"/>
        </w:rPr>
        <w:t>Bueno</w:t>
      </w:r>
      <w:r>
        <w:rPr>
          <w:lang w:val="eu-ES"/>
        </w:rPr>
        <w:t>,</w:t>
      </w:r>
      <w:r w:rsidRPr="007E3B2D">
        <w:rPr>
          <w:lang w:val="eu-ES"/>
        </w:rPr>
        <w:t xml:space="preserve"> Becerra jauna, ez dut uste ezer berria esate</w:t>
      </w:r>
      <w:r>
        <w:rPr>
          <w:lang w:val="eu-ES"/>
        </w:rPr>
        <w:t>r</w:t>
      </w:r>
      <w:r w:rsidRPr="007E3B2D">
        <w:rPr>
          <w:lang w:val="eu-ES"/>
        </w:rPr>
        <w:t>a datorrenik orain, baina bai azpimarratu lehen aipatu ditudanak eta zuk berriro komentatu dituzunak</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A</w:t>
      </w:r>
      <w:r w:rsidRPr="007E3B2D">
        <w:rPr>
          <w:lang w:val="eu-ES"/>
        </w:rPr>
        <w:t>lde batetik</w:t>
      </w:r>
      <w:r>
        <w:rPr>
          <w:lang w:val="eu-ES"/>
        </w:rPr>
        <w:t>,</w:t>
      </w:r>
      <w:r w:rsidRPr="007E3B2D">
        <w:rPr>
          <w:lang w:val="eu-ES"/>
        </w:rPr>
        <w:t xml:space="preserve"> eta </w:t>
      </w:r>
      <w:r>
        <w:rPr>
          <w:lang w:val="eu-ES"/>
        </w:rPr>
        <w:t>kasik</w:t>
      </w:r>
      <w:r w:rsidRPr="007E3B2D">
        <w:rPr>
          <w:lang w:val="eu-ES"/>
        </w:rPr>
        <w:t xml:space="preserve"> atzetik aurrera esanez</w:t>
      </w:r>
      <w:r>
        <w:rPr>
          <w:lang w:val="eu-ES"/>
        </w:rPr>
        <w:t>. A</w:t>
      </w:r>
      <w:r w:rsidRPr="007E3B2D">
        <w:rPr>
          <w:lang w:val="eu-ES"/>
        </w:rPr>
        <w:t>ipatu du</w:t>
      </w:r>
      <w:r>
        <w:rPr>
          <w:lang w:val="eu-ES"/>
        </w:rPr>
        <w:t>danean P</w:t>
      </w:r>
      <w:r w:rsidRPr="007E3B2D">
        <w:rPr>
          <w:lang w:val="eu-ES"/>
        </w:rPr>
        <w:t>ortu</w:t>
      </w:r>
      <w:r>
        <w:rPr>
          <w:lang w:val="eu-ES"/>
        </w:rPr>
        <w:t xml:space="preserve">en </w:t>
      </w:r>
      <w:r w:rsidRPr="007E3B2D">
        <w:rPr>
          <w:lang w:val="eu-ES"/>
        </w:rPr>
        <w:t>Legea</w:t>
      </w:r>
      <w:r>
        <w:rPr>
          <w:lang w:val="eu-ES"/>
        </w:rPr>
        <w:t>, Portuen Legean</w:t>
      </w:r>
      <w:r w:rsidRPr="007E3B2D">
        <w:rPr>
          <w:lang w:val="eu-ES"/>
        </w:rPr>
        <w:t xml:space="preserve"> argi geratzen zen </w:t>
      </w:r>
      <w:r>
        <w:rPr>
          <w:lang w:val="eu-ES"/>
        </w:rPr>
        <w:t xml:space="preserve">ura </w:t>
      </w:r>
      <w:r w:rsidRPr="007E3B2D">
        <w:rPr>
          <w:lang w:val="eu-ES"/>
        </w:rPr>
        <w:t>herria</w:t>
      </w:r>
      <w:r>
        <w:rPr>
          <w:lang w:val="eu-ES"/>
        </w:rPr>
        <w:t>re</w:t>
      </w:r>
      <w:r w:rsidRPr="007E3B2D">
        <w:rPr>
          <w:lang w:val="eu-ES"/>
        </w:rPr>
        <w:t>n inguruan dagoela, baina</w:t>
      </w:r>
      <w:r>
        <w:rPr>
          <w:lang w:val="eu-ES"/>
        </w:rPr>
        <w:t>,</w:t>
      </w:r>
      <w:r w:rsidRPr="007E3B2D">
        <w:rPr>
          <w:lang w:val="eu-ES"/>
        </w:rPr>
        <w:t xml:space="preserve"> nolabait</w:t>
      </w:r>
      <w:r>
        <w:rPr>
          <w:lang w:val="eu-ES"/>
        </w:rPr>
        <w:t>,</w:t>
      </w:r>
      <w:r w:rsidRPr="007E3B2D">
        <w:rPr>
          <w:lang w:val="eu-ES"/>
        </w:rPr>
        <w:t xml:space="preserve"> hori portua dela eta ez dela herria</w:t>
      </w:r>
      <w:r>
        <w:rPr>
          <w:lang w:val="eu-ES"/>
        </w:rPr>
        <w:t>. E</w:t>
      </w:r>
      <w:r w:rsidRPr="007E3B2D">
        <w:rPr>
          <w:lang w:val="eu-ES"/>
        </w:rPr>
        <w:t xml:space="preserve">ta horrelako herri </w:t>
      </w:r>
      <w:r w:rsidRPr="007E3B2D">
        <w:rPr>
          <w:lang w:val="eu-ES"/>
        </w:rPr>
        <w:lastRenderedPageBreak/>
        <w:t>batean itsasoa</w:t>
      </w:r>
      <w:r>
        <w:rPr>
          <w:lang w:val="eu-ES"/>
        </w:rPr>
        <w:t>re</w:t>
      </w:r>
      <w:r w:rsidRPr="007E3B2D">
        <w:rPr>
          <w:lang w:val="eu-ES"/>
        </w:rPr>
        <w:t>n ondoan bizi garenok badakigu zein zaila izaten den askotan herria eta portua</w:t>
      </w:r>
      <w:r>
        <w:rPr>
          <w:lang w:val="eu-ES"/>
        </w:rPr>
        <w:t>,</w:t>
      </w:r>
      <w:r w:rsidRPr="007E3B2D">
        <w:rPr>
          <w:lang w:val="eu-ES"/>
        </w:rPr>
        <w:t xml:space="preserve"> nolabait</w:t>
      </w:r>
      <w:r>
        <w:rPr>
          <w:lang w:val="eu-ES"/>
        </w:rPr>
        <w:t>,</w:t>
      </w:r>
      <w:r w:rsidRPr="007E3B2D">
        <w:rPr>
          <w:lang w:val="eu-ES"/>
        </w:rPr>
        <w:t xml:space="preserve"> elkarrekin bizi ahal izatea</w:t>
      </w:r>
      <w:r>
        <w:rPr>
          <w:lang w:val="eu-ES"/>
        </w:rPr>
        <w:t>, z</w:t>
      </w:r>
      <w:r w:rsidRPr="007E3B2D">
        <w:rPr>
          <w:lang w:val="eu-ES"/>
        </w:rPr>
        <w:t xml:space="preserve">e segurtasuna mantendu behar da </w:t>
      </w:r>
      <w:r>
        <w:rPr>
          <w:lang w:val="eu-ES"/>
        </w:rPr>
        <w:t xml:space="preserve">eta, </w:t>
      </w:r>
      <w:r w:rsidRPr="007E3B2D">
        <w:rPr>
          <w:lang w:val="eu-ES"/>
        </w:rPr>
        <w:t>aldi berean</w:t>
      </w:r>
      <w:r>
        <w:rPr>
          <w:lang w:val="eu-ES"/>
        </w:rPr>
        <w:t>,</w:t>
      </w:r>
      <w:r w:rsidRPr="007E3B2D">
        <w:rPr>
          <w:lang w:val="eu-ES"/>
        </w:rPr>
        <w:t xml:space="preserve"> herritarrei eman behar zaie aukera</w:t>
      </w:r>
      <w:r>
        <w:rPr>
          <w:lang w:val="eu-ES"/>
        </w:rPr>
        <w:t>. E</w:t>
      </w:r>
      <w:r w:rsidRPr="007E3B2D">
        <w:rPr>
          <w:lang w:val="eu-ES"/>
        </w:rPr>
        <w:t xml:space="preserve">ta hori nik uste dut justu </w:t>
      </w:r>
      <w:r>
        <w:rPr>
          <w:lang w:val="eu-ES"/>
        </w:rPr>
        <w:t>saiatzen gare</w:t>
      </w:r>
      <w:r w:rsidRPr="007E3B2D">
        <w:rPr>
          <w:lang w:val="eu-ES"/>
        </w:rPr>
        <w:t>la egiten ez</w:t>
      </w:r>
      <w:r>
        <w:rPr>
          <w:lang w:val="eu-ES"/>
        </w:rPr>
        <w:t>,</w:t>
      </w:r>
      <w:r w:rsidRPr="007E3B2D">
        <w:rPr>
          <w:lang w:val="eu-ES"/>
        </w:rPr>
        <w:t xml:space="preserve"> egiten dugula beti era horretan</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B</w:t>
      </w:r>
      <w:r w:rsidRPr="007E3B2D">
        <w:rPr>
          <w:lang w:val="eu-ES"/>
        </w:rPr>
        <w:t>este alde batetik, aipatzen nuenean zeinek egin behar duen eta nola</w:t>
      </w:r>
      <w:r>
        <w:rPr>
          <w:lang w:val="eu-ES"/>
        </w:rPr>
        <w:t xml:space="preserve">, </w:t>
      </w:r>
      <w:r w:rsidRPr="007E3B2D">
        <w:rPr>
          <w:lang w:val="eu-ES"/>
        </w:rPr>
        <w:t>legea badauk</w:t>
      </w:r>
      <w:r>
        <w:rPr>
          <w:lang w:val="eu-ES"/>
        </w:rPr>
        <w:t>agu baino bi gauza egiten ari ga</w:t>
      </w:r>
      <w:r w:rsidRPr="007E3B2D">
        <w:rPr>
          <w:lang w:val="eu-ES"/>
        </w:rPr>
        <w:t xml:space="preserve">ra momentu honetan eta </w:t>
      </w:r>
      <w:r>
        <w:rPr>
          <w:lang w:val="eu-ES"/>
        </w:rPr>
        <w:t xml:space="preserve">da </w:t>
      </w:r>
      <w:r w:rsidRPr="007E3B2D">
        <w:rPr>
          <w:lang w:val="eu-ES"/>
        </w:rPr>
        <w:t xml:space="preserve">behar diren dekretuak lege hori aurrera eramateko eta </w:t>
      </w:r>
      <w:r>
        <w:rPr>
          <w:lang w:val="eu-ES"/>
        </w:rPr>
        <w:t xml:space="preserve">EKP </w:t>
      </w:r>
      <w:r w:rsidRPr="007E3B2D">
        <w:rPr>
          <w:lang w:val="eu-ES"/>
        </w:rPr>
        <w:t>gaur egun So</w:t>
      </w:r>
      <w:r>
        <w:rPr>
          <w:lang w:val="eu-ES"/>
        </w:rPr>
        <w:t xml:space="preserve">zietate bat dena, una </w:t>
      </w:r>
      <w:proofErr w:type="spellStart"/>
      <w:r>
        <w:rPr>
          <w:lang w:val="eu-ES"/>
        </w:rPr>
        <w:t>sociedad</w:t>
      </w:r>
      <w:proofErr w:type="spellEnd"/>
      <w:r>
        <w:rPr>
          <w:lang w:val="eu-ES"/>
        </w:rPr>
        <w:t xml:space="preserve"> </w:t>
      </w:r>
      <w:proofErr w:type="spellStart"/>
      <w:r>
        <w:rPr>
          <w:lang w:val="eu-ES"/>
        </w:rPr>
        <w:t>anónima</w:t>
      </w:r>
      <w:proofErr w:type="spellEnd"/>
      <w:r>
        <w:rPr>
          <w:lang w:val="eu-ES"/>
        </w:rPr>
        <w:t xml:space="preserve">, </w:t>
      </w:r>
      <w:r w:rsidRPr="007E3B2D">
        <w:rPr>
          <w:lang w:val="eu-ES"/>
        </w:rPr>
        <w:t xml:space="preserve">bihurtu </w:t>
      </w:r>
      <w:r>
        <w:rPr>
          <w:lang w:val="eu-ES"/>
        </w:rPr>
        <w:t>"</w:t>
      </w:r>
      <w:proofErr w:type="spellStart"/>
      <w:r>
        <w:rPr>
          <w:lang w:val="eu-ES"/>
        </w:rPr>
        <w:t>ente</w:t>
      </w:r>
      <w:proofErr w:type="spellEnd"/>
      <w:r>
        <w:rPr>
          <w:lang w:val="eu-ES"/>
        </w:rPr>
        <w:t xml:space="preserve"> </w:t>
      </w:r>
      <w:proofErr w:type="spellStart"/>
      <w:r w:rsidRPr="007E3B2D">
        <w:rPr>
          <w:lang w:val="eu-ES"/>
        </w:rPr>
        <w:t>público</w:t>
      </w:r>
      <w:proofErr w:type="spellEnd"/>
      <w:r w:rsidRPr="007E3B2D">
        <w:rPr>
          <w:lang w:val="eu-ES"/>
        </w:rPr>
        <w:t xml:space="preserve"> de </w:t>
      </w:r>
      <w:proofErr w:type="spellStart"/>
      <w:r w:rsidRPr="007E3B2D">
        <w:rPr>
          <w:lang w:val="eu-ES"/>
        </w:rPr>
        <w:t>derecho</w:t>
      </w:r>
      <w:proofErr w:type="spellEnd"/>
      <w:r w:rsidRPr="007E3B2D">
        <w:rPr>
          <w:lang w:val="eu-ES"/>
        </w:rPr>
        <w:t xml:space="preserve"> </w:t>
      </w:r>
      <w:proofErr w:type="spellStart"/>
      <w:r w:rsidRPr="007E3B2D">
        <w:rPr>
          <w:lang w:val="eu-ES"/>
        </w:rPr>
        <w:t>privado</w:t>
      </w:r>
      <w:proofErr w:type="spellEnd"/>
      <w:r>
        <w:rPr>
          <w:lang w:val="eu-ES"/>
        </w:rPr>
        <w:t>".</w:t>
      </w:r>
      <w:r w:rsidRPr="007E3B2D">
        <w:rPr>
          <w:lang w:val="eu-ES"/>
        </w:rPr>
        <w:t xml:space="preserve"> </w:t>
      </w:r>
      <w:r>
        <w:rPr>
          <w:lang w:val="eu-ES"/>
        </w:rPr>
        <w:t>E</w:t>
      </w:r>
      <w:r w:rsidRPr="007E3B2D">
        <w:rPr>
          <w:lang w:val="eu-ES"/>
        </w:rPr>
        <w:t>ta horretan ari gara</w:t>
      </w:r>
      <w:r>
        <w:rPr>
          <w:lang w:val="eu-ES"/>
        </w:rPr>
        <w:t>,</w:t>
      </w:r>
      <w:r w:rsidRPr="007E3B2D">
        <w:rPr>
          <w:lang w:val="eu-ES"/>
        </w:rPr>
        <w:t xml:space="preserve"> publikoa</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A</w:t>
      </w:r>
      <w:r w:rsidRPr="007E3B2D">
        <w:rPr>
          <w:lang w:val="eu-ES"/>
        </w:rPr>
        <w:t>ipatzen zenuenean publikoa eta pribatua</w:t>
      </w:r>
      <w:r>
        <w:rPr>
          <w:lang w:val="eu-ES"/>
        </w:rPr>
        <w:t xml:space="preserve"> n</w:t>
      </w:r>
      <w:r w:rsidRPr="007E3B2D">
        <w:rPr>
          <w:lang w:val="eu-ES"/>
        </w:rPr>
        <w:t>ik eskerrak eman behar dizkiet</w:t>
      </w:r>
      <w:r w:rsidR="00203183">
        <w:rPr>
          <w:lang w:val="eu-ES"/>
        </w:rPr>
        <w:t xml:space="preserve"> </w:t>
      </w:r>
      <w:r>
        <w:rPr>
          <w:lang w:val="eu-ES"/>
        </w:rPr>
        <w:t>"</w:t>
      </w:r>
      <w:proofErr w:type="spellStart"/>
      <w:r>
        <w:rPr>
          <w:lang w:val="eu-ES"/>
        </w:rPr>
        <w:t>amarrista</w:t>
      </w:r>
      <w:proofErr w:type="spellEnd"/>
      <w:r>
        <w:rPr>
          <w:lang w:val="eu-ES"/>
        </w:rPr>
        <w:t xml:space="preserve"> horiei"</w:t>
      </w:r>
      <w:r w:rsidRPr="007E3B2D">
        <w:rPr>
          <w:lang w:val="eu-ES"/>
        </w:rPr>
        <w:t>, ze benetan alde pribatutik elkarte bezala izugarrizko lan bat egin dutelako denboran zehar. Baina egia da</w:t>
      </w:r>
      <w:r>
        <w:rPr>
          <w:lang w:val="eu-ES"/>
        </w:rPr>
        <w:t>,</w:t>
      </w:r>
      <w:r w:rsidRPr="007E3B2D">
        <w:rPr>
          <w:lang w:val="eu-ES"/>
        </w:rPr>
        <w:t xml:space="preserve"> baita ere</w:t>
      </w:r>
      <w:r>
        <w:rPr>
          <w:lang w:val="eu-ES"/>
        </w:rPr>
        <w:t>,</w:t>
      </w:r>
      <w:r w:rsidRPr="007E3B2D">
        <w:rPr>
          <w:lang w:val="eu-ES"/>
        </w:rPr>
        <w:t xml:space="preserve"> zailtasunak dituztela.</w:t>
      </w:r>
      <w:r>
        <w:rPr>
          <w:lang w:val="eu-ES"/>
        </w:rPr>
        <w:t xml:space="preserve"> Zuk zeuk esan du</w:t>
      </w:r>
      <w:r w:rsidRPr="007E3B2D">
        <w:rPr>
          <w:lang w:val="eu-ES"/>
        </w:rPr>
        <w:t xml:space="preserve">zu, </w:t>
      </w:r>
      <w:r>
        <w:rPr>
          <w:lang w:val="eu-ES"/>
        </w:rPr>
        <w:t>z</w:t>
      </w:r>
      <w:r w:rsidRPr="007E3B2D">
        <w:rPr>
          <w:lang w:val="eu-ES"/>
        </w:rPr>
        <w:t>e askotan ez dakite zenbat diren eta nor diren</w:t>
      </w:r>
      <w:r>
        <w:rPr>
          <w:lang w:val="eu-ES"/>
        </w:rPr>
        <w:t>. E</w:t>
      </w:r>
      <w:r w:rsidRPr="007E3B2D">
        <w:rPr>
          <w:lang w:val="eu-ES"/>
        </w:rPr>
        <w:t>ta egin genuenean zenbat itsasontzi zeuden eta nolakoak ziren baimena, justu hori atera egin</w:t>
      </w:r>
      <w:r>
        <w:rPr>
          <w:lang w:val="eu-ES"/>
        </w:rPr>
        <w:t xml:space="preserve"> zen</w:t>
      </w:r>
      <w:r w:rsidRPr="007E3B2D">
        <w:rPr>
          <w:lang w:val="eu-ES"/>
        </w:rPr>
        <w:t xml:space="preserve">. Eta gaur egun nik uste dut baita ere esan beharra dagoela Plentziako </w:t>
      </w:r>
      <w:r>
        <w:rPr>
          <w:lang w:val="eu-ES"/>
        </w:rPr>
        <w:t xml:space="preserve">herritarrei </w:t>
      </w:r>
      <w:r w:rsidRPr="007E3B2D">
        <w:rPr>
          <w:lang w:val="eu-ES"/>
        </w:rPr>
        <w:t>eta edozeini</w:t>
      </w:r>
      <w:r>
        <w:rPr>
          <w:lang w:val="eu-ES"/>
        </w:rPr>
        <w:t xml:space="preserve">, hemen </w:t>
      </w:r>
      <w:proofErr w:type="spellStart"/>
      <w:r>
        <w:rPr>
          <w:lang w:val="eu-ES"/>
        </w:rPr>
        <w:t>K</w:t>
      </w:r>
      <w:r w:rsidRPr="007E3B2D">
        <w:rPr>
          <w:lang w:val="eu-ES"/>
        </w:rPr>
        <w:t>amara</w:t>
      </w:r>
      <w:r>
        <w:rPr>
          <w:lang w:val="eu-ES"/>
        </w:rPr>
        <w:t>n</w:t>
      </w:r>
      <w:proofErr w:type="spellEnd"/>
      <w:r w:rsidRPr="007E3B2D">
        <w:rPr>
          <w:lang w:val="eu-ES"/>
        </w:rPr>
        <w:t xml:space="preserve"> zaudetenoi ere bai</w:t>
      </w:r>
      <w:r>
        <w:rPr>
          <w:lang w:val="eu-ES"/>
        </w:rPr>
        <w:t xml:space="preserve">, </w:t>
      </w:r>
      <w:proofErr w:type="spellStart"/>
      <w:r>
        <w:rPr>
          <w:lang w:val="eu-ES"/>
        </w:rPr>
        <w:t>EKPrekin</w:t>
      </w:r>
      <w:proofErr w:type="spellEnd"/>
      <w:r>
        <w:rPr>
          <w:lang w:val="eu-ES"/>
        </w:rPr>
        <w:t xml:space="preserve"> </w:t>
      </w:r>
      <w:r w:rsidRPr="007E3B2D">
        <w:rPr>
          <w:lang w:val="eu-ES"/>
        </w:rPr>
        <w:t>badaudela esperientziak</w:t>
      </w:r>
      <w:r>
        <w:rPr>
          <w:lang w:val="eu-ES"/>
        </w:rPr>
        <w:t>,</w:t>
      </w:r>
      <w:r w:rsidRPr="007E3B2D">
        <w:rPr>
          <w:lang w:val="eu-ES"/>
        </w:rPr>
        <w:t xml:space="preserve"> Bretainia</w:t>
      </w:r>
      <w:r>
        <w:rPr>
          <w:lang w:val="eu-ES"/>
        </w:rPr>
        <w:t>ra</w:t>
      </w:r>
      <w:r w:rsidRPr="007E3B2D">
        <w:rPr>
          <w:lang w:val="eu-ES"/>
        </w:rPr>
        <w:t xml:space="preserve"> joan gabe</w:t>
      </w:r>
      <w:r>
        <w:rPr>
          <w:lang w:val="eu-ES"/>
        </w:rPr>
        <w:t>,</w:t>
      </w:r>
      <w:r w:rsidRPr="007E3B2D">
        <w:rPr>
          <w:lang w:val="eu-ES"/>
        </w:rPr>
        <w:t xml:space="preserve"> baita ere bertakoak</w:t>
      </w:r>
      <w:r>
        <w:rPr>
          <w:lang w:val="eu-ES"/>
        </w:rPr>
        <w:t>, e</w:t>
      </w:r>
      <w:r w:rsidRPr="007E3B2D">
        <w:rPr>
          <w:lang w:val="eu-ES"/>
        </w:rPr>
        <w:t>ta bi aipatuko dizkizut. Bata</w:t>
      </w:r>
      <w:r>
        <w:rPr>
          <w:lang w:val="eu-ES"/>
        </w:rPr>
        <w:t>,</w:t>
      </w:r>
      <w:r w:rsidRPr="007E3B2D">
        <w:rPr>
          <w:lang w:val="eu-ES"/>
        </w:rPr>
        <w:t xml:space="preserve"> bai</w:t>
      </w:r>
      <w:r>
        <w:rPr>
          <w:lang w:val="eu-ES"/>
        </w:rPr>
        <w:t>ta ere izan zelako konplikatua e</w:t>
      </w:r>
      <w:r w:rsidRPr="007E3B2D">
        <w:rPr>
          <w:lang w:val="eu-ES"/>
        </w:rPr>
        <w:t>lkartearekin</w:t>
      </w:r>
      <w:r>
        <w:rPr>
          <w:lang w:val="eu-ES"/>
        </w:rPr>
        <w:t>,</w:t>
      </w:r>
      <w:r w:rsidRPr="007E3B2D">
        <w:rPr>
          <w:lang w:val="eu-ES"/>
        </w:rPr>
        <w:t xml:space="preserve"> bertan ze</w:t>
      </w:r>
      <w:r>
        <w:rPr>
          <w:lang w:val="eu-ES"/>
        </w:rPr>
        <w:t>goe</w:t>
      </w:r>
      <w:r w:rsidRPr="007E3B2D">
        <w:rPr>
          <w:lang w:val="eu-ES"/>
        </w:rPr>
        <w:t xml:space="preserve">n elkartearekin eta herriarekin ondo uztartzea eta </w:t>
      </w:r>
      <w:r>
        <w:rPr>
          <w:lang w:val="eu-ES"/>
        </w:rPr>
        <w:t xml:space="preserve">zen </w:t>
      </w:r>
      <w:r w:rsidRPr="007E3B2D">
        <w:rPr>
          <w:lang w:val="eu-ES"/>
        </w:rPr>
        <w:t>Bermeokoa</w:t>
      </w:r>
      <w:r>
        <w:rPr>
          <w:lang w:val="eu-ES"/>
        </w:rPr>
        <w:t>. B</w:t>
      </w:r>
      <w:r w:rsidRPr="007E3B2D">
        <w:rPr>
          <w:lang w:val="eu-ES"/>
        </w:rPr>
        <w:t>ermeoko berrantolaketa egin zenean Plentziakoaren</w:t>
      </w:r>
      <w:r>
        <w:rPr>
          <w:lang w:val="eu-ES"/>
        </w:rPr>
        <w:t xml:space="preserve">…, </w:t>
      </w:r>
      <w:r w:rsidRPr="007E3B2D">
        <w:rPr>
          <w:lang w:val="eu-ES"/>
        </w:rPr>
        <w:t>zerbait antzekoa gertatu zen</w:t>
      </w:r>
      <w:r>
        <w:rPr>
          <w:lang w:val="eu-ES"/>
        </w:rPr>
        <w:t xml:space="preserve">, ze han </w:t>
      </w:r>
      <w:r w:rsidRPr="007E3B2D">
        <w:rPr>
          <w:lang w:val="eu-ES"/>
        </w:rPr>
        <w:t>baita ere hobetu egin behar</w:t>
      </w:r>
      <w:r>
        <w:rPr>
          <w:lang w:val="eu-ES"/>
        </w:rPr>
        <w:t xml:space="preserve"> zen</w:t>
      </w:r>
      <w:r w:rsidRPr="007E3B2D">
        <w:rPr>
          <w:lang w:val="eu-ES"/>
        </w:rPr>
        <w:t xml:space="preserve">, berrantolatu egin behar zen eta zerbait pribatuak egin zutena </w:t>
      </w:r>
      <w:proofErr w:type="spellStart"/>
      <w:r w:rsidRPr="007E3B2D">
        <w:rPr>
          <w:lang w:val="eu-ES"/>
        </w:rPr>
        <w:t>EKPren</w:t>
      </w:r>
      <w:proofErr w:type="spellEnd"/>
      <w:r w:rsidRPr="007E3B2D">
        <w:rPr>
          <w:lang w:val="eu-ES"/>
        </w:rPr>
        <w:t xml:space="preserve"> esku utzi</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E</w:t>
      </w:r>
      <w:r w:rsidRPr="007E3B2D">
        <w:rPr>
          <w:lang w:val="eu-ES"/>
        </w:rPr>
        <w:t>ta h</w:t>
      </w:r>
      <w:r>
        <w:rPr>
          <w:lang w:val="eu-ES"/>
        </w:rPr>
        <w:t>o</w:t>
      </w:r>
      <w:r w:rsidRPr="007E3B2D">
        <w:rPr>
          <w:lang w:val="eu-ES"/>
        </w:rPr>
        <w:t>rrek</w:t>
      </w:r>
      <w:r>
        <w:rPr>
          <w:lang w:val="eu-ES"/>
        </w:rPr>
        <w:t xml:space="preserve">, </w:t>
      </w:r>
      <w:r w:rsidRPr="007E3B2D">
        <w:rPr>
          <w:lang w:val="eu-ES"/>
        </w:rPr>
        <w:t>bueno</w:t>
      </w:r>
      <w:r>
        <w:rPr>
          <w:lang w:val="eu-ES"/>
        </w:rPr>
        <w:t>,</w:t>
      </w:r>
      <w:r w:rsidRPr="007E3B2D">
        <w:rPr>
          <w:lang w:val="eu-ES"/>
        </w:rPr>
        <w:t xml:space="preserve"> asko erakutsi digu baina baita ere erakutsi dio herriari </w:t>
      </w:r>
      <w:r>
        <w:rPr>
          <w:lang w:val="eu-ES"/>
        </w:rPr>
        <w:t>EKP</w:t>
      </w:r>
      <w:r w:rsidRPr="007E3B2D">
        <w:rPr>
          <w:lang w:val="eu-ES"/>
        </w:rPr>
        <w:t xml:space="preserve"> egoteak han gauzak hobetu egin dituela, zeren publiko</w:t>
      </w:r>
      <w:r>
        <w:rPr>
          <w:lang w:val="eu-ES"/>
        </w:rPr>
        <w:t>rekin</w:t>
      </w:r>
      <w:r w:rsidRPr="007E3B2D">
        <w:rPr>
          <w:lang w:val="eu-ES"/>
        </w:rPr>
        <w:t xml:space="preserve"> askotan baliabide gehiago daudelako eta gauzak errazago egiten direlako</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E</w:t>
      </w:r>
      <w:r w:rsidRPr="007E3B2D">
        <w:rPr>
          <w:lang w:val="eu-ES"/>
        </w:rPr>
        <w:t>ta baita ere eskatuko nuke ikustea hango adibidea</w:t>
      </w:r>
      <w:r>
        <w:rPr>
          <w:lang w:val="eu-ES"/>
        </w:rPr>
        <w:t>. B</w:t>
      </w:r>
      <w:r w:rsidRPr="007E3B2D">
        <w:rPr>
          <w:lang w:val="eu-ES"/>
        </w:rPr>
        <w:t>este</w:t>
      </w:r>
      <w:r>
        <w:rPr>
          <w:lang w:val="eu-ES"/>
        </w:rPr>
        <w:t>a</w:t>
      </w:r>
      <w:r w:rsidRPr="007E3B2D">
        <w:rPr>
          <w:lang w:val="eu-ES"/>
        </w:rPr>
        <w:t xml:space="preserve"> zein da</w:t>
      </w:r>
      <w:r>
        <w:rPr>
          <w:lang w:val="eu-ES"/>
        </w:rPr>
        <w:t>?</w:t>
      </w:r>
      <w:r w:rsidRPr="007E3B2D">
        <w:rPr>
          <w:lang w:val="eu-ES"/>
        </w:rPr>
        <w:t xml:space="preserve"> Lekeitioko</w:t>
      </w:r>
      <w:r>
        <w:rPr>
          <w:lang w:val="eu-ES"/>
        </w:rPr>
        <w:t>a.</w:t>
      </w:r>
      <w:r w:rsidRPr="007E3B2D">
        <w:rPr>
          <w:lang w:val="eu-ES"/>
        </w:rPr>
        <w:t xml:space="preserve"> Lekeition aurkeztu genuen gure proposamena duela bi urte baino gehiago. Udalarekin eskuz esku ari</w:t>
      </w:r>
      <w:r>
        <w:rPr>
          <w:lang w:val="eu-ES"/>
        </w:rPr>
        <w:t xml:space="preserve"> gara </w:t>
      </w:r>
      <w:r w:rsidRPr="007E3B2D">
        <w:rPr>
          <w:lang w:val="eu-ES"/>
        </w:rPr>
        <w:t xml:space="preserve">gauzak </w:t>
      </w:r>
      <w:r>
        <w:rPr>
          <w:lang w:val="eu-ES"/>
        </w:rPr>
        <w:t>af</w:t>
      </w:r>
      <w:r w:rsidRPr="007E3B2D">
        <w:rPr>
          <w:lang w:val="eu-ES"/>
        </w:rPr>
        <w:t xml:space="preserve">inatzen eta esaten </w:t>
      </w:r>
      <w:r>
        <w:rPr>
          <w:lang w:val="eu-ES"/>
        </w:rPr>
        <w:t>"h</w:t>
      </w:r>
      <w:r w:rsidRPr="007E3B2D">
        <w:rPr>
          <w:lang w:val="eu-ES"/>
        </w:rPr>
        <w:t xml:space="preserve">emen </w:t>
      </w:r>
      <w:r w:rsidRPr="007E3B2D">
        <w:rPr>
          <w:lang w:val="eu-ES"/>
        </w:rPr>
        <w:lastRenderedPageBreak/>
        <w:t>bai, hemen ez</w:t>
      </w:r>
      <w:r>
        <w:rPr>
          <w:lang w:val="eu-ES"/>
        </w:rPr>
        <w:t xml:space="preserve">, </w:t>
      </w:r>
      <w:r w:rsidRPr="007E3B2D">
        <w:rPr>
          <w:lang w:val="eu-ES"/>
        </w:rPr>
        <w:t>arazo bat daukat</w:t>
      </w:r>
      <w:r>
        <w:rPr>
          <w:lang w:val="eu-ES"/>
        </w:rPr>
        <w:t>,</w:t>
      </w:r>
      <w:r w:rsidRPr="007E3B2D">
        <w:rPr>
          <w:lang w:val="eu-ES"/>
        </w:rPr>
        <w:t xml:space="preserve"> hemen izaten da jai bat Lekeition irailean baita ere mantendu behar duena eta uztartu behar duena Portuko aktib</w:t>
      </w:r>
      <w:r>
        <w:rPr>
          <w:lang w:val="eu-ES"/>
        </w:rPr>
        <w:t>itatearekin…", eta beti portuetako zuzendaritzatik eta s</w:t>
      </w:r>
      <w:r w:rsidRPr="007E3B2D">
        <w:rPr>
          <w:lang w:val="eu-ES"/>
        </w:rPr>
        <w:t>ailetik</w:t>
      </w:r>
      <w:r>
        <w:rPr>
          <w:lang w:val="eu-ES"/>
        </w:rPr>
        <w:t>,</w:t>
      </w:r>
      <w:r w:rsidRPr="007E3B2D">
        <w:rPr>
          <w:lang w:val="eu-ES"/>
        </w:rPr>
        <w:t xml:space="preserve"> nolabait</w:t>
      </w:r>
      <w:r>
        <w:rPr>
          <w:lang w:val="eu-ES"/>
        </w:rPr>
        <w:t>,</w:t>
      </w:r>
      <w:r w:rsidRPr="007E3B2D">
        <w:rPr>
          <w:lang w:val="eu-ES"/>
        </w:rPr>
        <w:t xml:space="preserve"> sen</w:t>
      </w:r>
      <w:r>
        <w:rPr>
          <w:lang w:val="eu-ES"/>
        </w:rPr>
        <w:t>t</w:t>
      </w:r>
      <w:r w:rsidRPr="007E3B2D">
        <w:rPr>
          <w:lang w:val="eu-ES"/>
        </w:rPr>
        <w:t>sibili</w:t>
      </w:r>
      <w:r>
        <w:rPr>
          <w:lang w:val="eu-ES"/>
        </w:rPr>
        <w:t>t</w:t>
      </w:r>
      <w:r w:rsidRPr="007E3B2D">
        <w:rPr>
          <w:lang w:val="eu-ES"/>
        </w:rPr>
        <w:t>a</w:t>
      </w:r>
      <w:r>
        <w:rPr>
          <w:lang w:val="eu-ES"/>
        </w:rPr>
        <w:t>te</w:t>
      </w:r>
      <w:r w:rsidRPr="007E3B2D">
        <w:rPr>
          <w:lang w:val="eu-ES"/>
        </w:rPr>
        <w:t xml:space="preserve"> hori izan dugu eta izango dugu. Beraz, ez da gaurko berria, baizik eta zerbait egunero egiten dena</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E</w:t>
      </w:r>
      <w:r w:rsidRPr="007E3B2D">
        <w:rPr>
          <w:lang w:val="eu-ES"/>
        </w:rPr>
        <w:t>ta une honetan zer</w:t>
      </w:r>
      <w:r>
        <w:rPr>
          <w:lang w:val="eu-ES"/>
        </w:rPr>
        <w:t xml:space="preserve"> ari gara </w:t>
      </w:r>
      <w:r w:rsidRPr="007E3B2D">
        <w:rPr>
          <w:lang w:val="eu-ES"/>
        </w:rPr>
        <w:t>planteatzen</w:t>
      </w:r>
      <w:r>
        <w:rPr>
          <w:lang w:val="eu-ES"/>
        </w:rPr>
        <w:t>?</w:t>
      </w:r>
      <w:r w:rsidRPr="007E3B2D">
        <w:rPr>
          <w:lang w:val="eu-ES"/>
        </w:rPr>
        <w:t xml:space="preserve"> Hain zuzen</w:t>
      </w:r>
      <w:r>
        <w:rPr>
          <w:lang w:val="eu-ES"/>
        </w:rPr>
        <w:t>,</w:t>
      </w:r>
      <w:r w:rsidRPr="007E3B2D">
        <w:rPr>
          <w:lang w:val="eu-ES"/>
        </w:rPr>
        <w:t xml:space="preserve"> hori</w:t>
      </w:r>
      <w:r>
        <w:rPr>
          <w:lang w:val="eu-ES"/>
        </w:rPr>
        <w:t>.</w:t>
      </w:r>
      <w:r w:rsidRPr="007E3B2D">
        <w:rPr>
          <w:lang w:val="eu-ES"/>
        </w:rPr>
        <w:t xml:space="preserve"> </w:t>
      </w:r>
      <w:r>
        <w:rPr>
          <w:lang w:val="eu-ES"/>
        </w:rPr>
        <w:t>G</w:t>
      </w:r>
      <w:r w:rsidRPr="007E3B2D">
        <w:rPr>
          <w:lang w:val="eu-ES"/>
        </w:rPr>
        <w:t>uztia kontutan izanik eta proiektua</w:t>
      </w:r>
      <w:r>
        <w:rPr>
          <w:lang w:val="eu-ES"/>
        </w:rPr>
        <w:t>k</w:t>
      </w:r>
      <w:r w:rsidRPr="007E3B2D">
        <w:rPr>
          <w:lang w:val="eu-ES"/>
        </w:rPr>
        <w:t xml:space="preserve"> kontutan izan ditu aipatu ditu</w:t>
      </w:r>
      <w:r>
        <w:rPr>
          <w:lang w:val="eu-ES"/>
        </w:rPr>
        <w:t>dan</w:t>
      </w:r>
      <w:r w:rsidRPr="007E3B2D">
        <w:rPr>
          <w:lang w:val="eu-ES"/>
        </w:rPr>
        <w:t xml:space="preserve"> gauza guztiak, inpakt</w:t>
      </w:r>
      <w:r>
        <w:rPr>
          <w:lang w:val="eu-ES"/>
        </w:rPr>
        <w:t>u</w:t>
      </w:r>
      <w:r w:rsidRPr="007E3B2D">
        <w:rPr>
          <w:lang w:val="eu-ES"/>
        </w:rPr>
        <w:t xml:space="preserve"> desberdinak, ze eragin izan daitezke</w:t>
      </w:r>
      <w:r>
        <w:rPr>
          <w:lang w:val="eu-ES"/>
        </w:rPr>
        <w:t>en</w:t>
      </w:r>
      <w:r w:rsidRPr="007E3B2D">
        <w:rPr>
          <w:lang w:val="eu-ES"/>
        </w:rPr>
        <w:t xml:space="preserve"> eta gerta daitezkeen hemendik</w:t>
      </w:r>
      <w:r>
        <w:rPr>
          <w:lang w:val="eu-ES"/>
        </w:rPr>
        <w:t>.</w:t>
      </w:r>
      <w:r w:rsidRPr="007E3B2D">
        <w:rPr>
          <w:lang w:val="eu-ES"/>
        </w:rPr>
        <w:t xml:space="preserve"> Eta</w:t>
      </w:r>
      <w:r>
        <w:rPr>
          <w:lang w:val="eu-ES"/>
        </w:rPr>
        <w:t xml:space="preserve"> </w:t>
      </w:r>
      <w:r w:rsidRPr="007E3B2D">
        <w:rPr>
          <w:lang w:val="eu-ES"/>
        </w:rPr>
        <w:t>une honetan, atzo bertan</w:t>
      </w:r>
      <w:r>
        <w:rPr>
          <w:lang w:val="eu-ES"/>
        </w:rPr>
        <w:t>,</w:t>
      </w:r>
      <w:r w:rsidRPr="007E3B2D">
        <w:rPr>
          <w:lang w:val="eu-ES"/>
        </w:rPr>
        <w:t xml:space="preserve"> alkateak esan zuen bezala, bera prest dago nolabait jasotzeko ekarpen guztiak eta gu prest gaude</w:t>
      </w:r>
      <w:r>
        <w:rPr>
          <w:lang w:val="eu-ES"/>
        </w:rPr>
        <w:t>,</w:t>
      </w:r>
      <w:r w:rsidRPr="007E3B2D">
        <w:rPr>
          <w:lang w:val="eu-ES"/>
        </w:rPr>
        <w:t xml:space="preserve"> beti bezala</w:t>
      </w:r>
      <w:r>
        <w:rPr>
          <w:lang w:val="eu-ES"/>
        </w:rPr>
        <w:t>,</w:t>
      </w:r>
      <w:r w:rsidRPr="007E3B2D">
        <w:rPr>
          <w:lang w:val="eu-ES"/>
        </w:rPr>
        <w:t xml:space="preserve"> Udalarekin eskutik lantzeko hobekuntzak. Eta kasu honetan esango nuke berriro</w:t>
      </w:r>
      <w:r>
        <w:rPr>
          <w:lang w:val="eu-ES"/>
        </w:rPr>
        <w:t>,</w:t>
      </w:r>
      <w:r w:rsidRPr="007E3B2D">
        <w:rPr>
          <w:lang w:val="eu-ES"/>
        </w:rPr>
        <w:t xml:space="preserve"> Lekeition egiten ari garen bezala edo Bermeon egin zen bezala edo beste edo</w:t>
      </w:r>
      <w:r>
        <w:rPr>
          <w:lang w:val="eu-ES"/>
        </w:rPr>
        <w:t>zein herritan egin diren bezala.</w:t>
      </w:r>
    </w:p>
    <w:p w:rsidR="00225CC7" w:rsidRDefault="00225CC7" w:rsidP="00BB6F38">
      <w:pPr>
        <w:pStyle w:val="Texto"/>
        <w:rPr>
          <w:lang w:val="eu-ES"/>
        </w:rPr>
      </w:pPr>
    </w:p>
    <w:p w:rsidR="00225CC7" w:rsidRDefault="00225CC7" w:rsidP="00BB6F38">
      <w:pPr>
        <w:pStyle w:val="Texto"/>
        <w:rPr>
          <w:lang w:val="eu-ES"/>
        </w:rPr>
      </w:pPr>
      <w:r>
        <w:rPr>
          <w:lang w:val="eu-ES"/>
        </w:rPr>
        <w:t>B</w:t>
      </w:r>
      <w:r w:rsidRPr="007E3B2D">
        <w:rPr>
          <w:lang w:val="eu-ES"/>
        </w:rPr>
        <w:t xml:space="preserve">aina nik uste </w:t>
      </w:r>
      <w:r>
        <w:rPr>
          <w:lang w:val="eu-ES"/>
        </w:rPr>
        <w:t xml:space="preserve">dut bi </w:t>
      </w:r>
      <w:r w:rsidRPr="007E3B2D">
        <w:rPr>
          <w:lang w:val="eu-ES"/>
        </w:rPr>
        <w:t>adibide horiek gertukoak dira eta oso adibide onak dira</w:t>
      </w:r>
      <w:r>
        <w:rPr>
          <w:lang w:val="eu-ES"/>
        </w:rPr>
        <w:t>. B</w:t>
      </w:r>
      <w:r w:rsidRPr="007E3B2D">
        <w:rPr>
          <w:lang w:val="eu-ES"/>
        </w:rPr>
        <w:t>atean</w:t>
      </w:r>
      <w:r>
        <w:rPr>
          <w:lang w:val="eu-ES"/>
        </w:rPr>
        <w:t>,</w:t>
      </w:r>
      <w:r w:rsidRPr="007E3B2D">
        <w:rPr>
          <w:lang w:val="eu-ES"/>
        </w:rPr>
        <w:t xml:space="preserve"> arazo antzekoa </w:t>
      </w:r>
      <w:r>
        <w:rPr>
          <w:lang w:val="eu-ES"/>
        </w:rPr>
        <w:t xml:space="preserve">egon zelako </w:t>
      </w:r>
      <w:r w:rsidRPr="007E3B2D">
        <w:rPr>
          <w:lang w:val="eu-ES"/>
        </w:rPr>
        <w:t>eta bestean nola lantzen ari</w:t>
      </w:r>
      <w:r>
        <w:rPr>
          <w:lang w:val="eu-ES"/>
        </w:rPr>
        <w:t xml:space="preserve"> garen</w:t>
      </w:r>
      <w:r w:rsidRPr="007E3B2D">
        <w:rPr>
          <w:lang w:val="eu-ES"/>
        </w:rPr>
        <w:t xml:space="preserve"> ikusi ahal izateko.</w:t>
      </w:r>
    </w:p>
    <w:p w:rsidR="00225CC7" w:rsidRDefault="00225CC7" w:rsidP="00BB6F38">
      <w:pPr>
        <w:pStyle w:val="Texto"/>
        <w:rPr>
          <w:lang w:val="eu-ES"/>
        </w:rPr>
      </w:pPr>
    </w:p>
    <w:p w:rsidR="00225CC7" w:rsidRPr="007E3B2D" w:rsidRDefault="00225CC7" w:rsidP="00BB6F38">
      <w:pPr>
        <w:pStyle w:val="Texto"/>
        <w:rPr>
          <w:lang w:val="eu-ES"/>
        </w:rPr>
      </w:pPr>
      <w:r w:rsidRPr="007E3B2D">
        <w:rPr>
          <w:lang w:val="eu-ES"/>
        </w:rPr>
        <w:t>Eta kasu honetan nik uste dut</w:t>
      </w:r>
      <w:r>
        <w:rPr>
          <w:lang w:val="eu-ES"/>
        </w:rPr>
        <w:t>,</w:t>
      </w:r>
      <w:r w:rsidRPr="007E3B2D">
        <w:rPr>
          <w:lang w:val="eu-ES"/>
        </w:rPr>
        <w:t xml:space="preserve"> hain zuzen, berriro diot publikoen esku uzteak beste onura batzuk ekarriko dituela eta antolaketaren aldetik eta segurtasunaren aldetik baita ere herriarentzako onurak izango dituela</w:t>
      </w:r>
      <w:r>
        <w:rPr>
          <w:lang w:val="eu-ES"/>
        </w:rPr>
        <w:t>. E</w:t>
      </w:r>
      <w:r w:rsidRPr="007E3B2D">
        <w:rPr>
          <w:lang w:val="eu-ES"/>
        </w:rPr>
        <w:t>ta inoiz ez dugu nahi pribatizatu</w:t>
      </w:r>
      <w:r>
        <w:rPr>
          <w:lang w:val="eu-ES"/>
        </w:rPr>
        <w:t>. J</w:t>
      </w:r>
      <w:r w:rsidRPr="007E3B2D">
        <w:rPr>
          <w:lang w:val="eu-ES"/>
        </w:rPr>
        <w:t>u</w:t>
      </w:r>
      <w:r>
        <w:rPr>
          <w:lang w:val="eu-ES"/>
        </w:rPr>
        <w:t>stu kontrakoa. Une</w:t>
      </w:r>
      <w:r w:rsidRPr="007E3B2D">
        <w:rPr>
          <w:lang w:val="eu-ES"/>
        </w:rPr>
        <w:t xml:space="preserve"> honetan zerbait publikoa dena</w:t>
      </w:r>
      <w:r>
        <w:rPr>
          <w:lang w:val="eu-ES"/>
        </w:rPr>
        <w:t>,</w:t>
      </w:r>
      <w:r w:rsidRPr="007E3B2D">
        <w:rPr>
          <w:lang w:val="eu-ES"/>
        </w:rPr>
        <w:t xml:space="preserve"> publikoa…</w:t>
      </w:r>
    </w:p>
    <w:p w:rsidR="00225CC7" w:rsidRPr="00BF54D2" w:rsidRDefault="00225CC7" w:rsidP="00BB6F38">
      <w:pPr>
        <w:pStyle w:val="Texto"/>
        <w:rPr>
          <w:lang w:val="eu-ES"/>
        </w:rPr>
      </w:pPr>
    </w:p>
    <w:p w:rsidR="00225CC7" w:rsidRPr="00B21E66" w:rsidRDefault="00225CC7" w:rsidP="00BB6F38">
      <w:pPr>
        <w:pStyle w:val="Texto"/>
        <w:rPr>
          <w:lang w:val="eu-ES"/>
        </w:rPr>
      </w:pPr>
      <w:r w:rsidRPr="00B21E66">
        <w:rPr>
          <w:lang w:val="eu-ES"/>
        </w:rPr>
        <w:t>(13. zintaren amaiera)</w:t>
      </w:r>
    </w:p>
    <w:p w:rsidR="00225CC7" w:rsidRPr="00382C42" w:rsidRDefault="00225CC7" w:rsidP="00BB6F38">
      <w:pPr>
        <w:pStyle w:val="Texto"/>
        <w:rPr>
          <w:lang w:val="eu-ES"/>
        </w:rPr>
      </w:pPr>
      <w:r w:rsidRPr="00382C42">
        <w:rPr>
          <w:lang w:val="eu-ES"/>
        </w:rPr>
        <w:t>(14. zintaren hasiera)</w:t>
      </w:r>
    </w:p>
    <w:p w:rsidR="00225CC7" w:rsidRPr="00382C42" w:rsidRDefault="00225CC7" w:rsidP="00BB6F38">
      <w:pPr>
        <w:pStyle w:val="Texto"/>
        <w:rPr>
          <w:lang w:val="eu-ES"/>
        </w:rPr>
      </w:pPr>
    </w:p>
    <w:p w:rsidR="00225CC7" w:rsidRDefault="00225CC7" w:rsidP="00BB6F38">
      <w:pPr>
        <w:pStyle w:val="Texto"/>
        <w:rPr>
          <w:lang w:val="eu-ES"/>
        </w:rPr>
      </w:pPr>
      <w:r w:rsidRPr="00382C42">
        <w:rPr>
          <w:lang w:val="eu-ES"/>
        </w:rPr>
        <w:t xml:space="preserve">… </w:t>
      </w:r>
      <w:r>
        <w:rPr>
          <w:lang w:val="eu-ES"/>
        </w:rPr>
        <w:t>h</w:t>
      </w:r>
      <w:r w:rsidRPr="00382C42">
        <w:rPr>
          <w:lang w:val="eu-ES"/>
        </w:rPr>
        <w:t>erriarentzako onurak izango dituela</w:t>
      </w:r>
      <w:r>
        <w:rPr>
          <w:lang w:val="eu-ES"/>
        </w:rPr>
        <w:t>,</w:t>
      </w:r>
      <w:r w:rsidRPr="00382C42">
        <w:rPr>
          <w:lang w:val="eu-ES"/>
        </w:rPr>
        <w:t xml:space="preserve"> eta inoiz ez dugu nahi pribatizatu</w:t>
      </w:r>
      <w:r>
        <w:rPr>
          <w:lang w:val="eu-ES"/>
        </w:rPr>
        <w:t>.</w:t>
      </w:r>
      <w:r w:rsidRPr="00382C42">
        <w:rPr>
          <w:lang w:val="eu-ES"/>
        </w:rPr>
        <w:t xml:space="preserve"> </w:t>
      </w:r>
      <w:r>
        <w:rPr>
          <w:lang w:val="eu-ES"/>
        </w:rPr>
        <w:t>Jus</w:t>
      </w:r>
      <w:r w:rsidRPr="00382C42">
        <w:rPr>
          <w:lang w:val="eu-ES"/>
        </w:rPr>
        <w:t>tu kontrakoa</w:t>
      </w:r>
      <w:r>
        <w:rPr>
          <w:lang w:val="eu-ES"/>
        </w:rPr>
        <w:t>,</w:t>
      </w:r>
      <w:r w:rsidRPr="00382C42">
        <w:rPr>
          <w:lang w:val="eu-ES"/>
        </w:rPr>
        <w:t xml:space="preserve"> une honetan</w:t>
      </w:r>
      <w:r>
        <w:rPr>
          <w:lang w:val="eu-ES"/>
        </w:rPr>
        <w:t>,</w:t>
      </w:r>
      <w:r w:rsidRPr="00382C42">
        <w:rPr>
          <w:lang w:val="eu-ES"/>
        </w:rPr>
        <w:t xml:space="preserve"> zerbait publikoa dena</w:t>
      </w:r>
      <w:r>
        <w:rPr>
          <w:lang w:val="eu-ES"/>
        </w:rPr>
        <w:t>,</w:t>
      </w:r>
      <w:r w:rsidRPr="00382C42">
        <w:rPr>
          <w:lang w:val="eu-ES"/>
        </w:rPr>
        <w:t xml:space="preserve"> publikoa mantendu eta zerbitzu publikoa emanez</w:t>
      </w:r>
      <w:r>
        <w:rPr>
          <w:lang w:val="eu-ES"/>
        </w:rPr>
        <w:t>.</w:t>
      </w:r>
      <w:r w:rsidRPr="00382C42">
        <w:rPr>
          <w:lang w:val="eu-ES"/>
        </w:rPr>
        <w:t xml:space="preserve"> </w:t>
      </w:r>
      <w:r>
        <w:rPr>
          <w:lang w:val="eu-ES"/>
        </w:rPr>
        <w:t>E</w:t>
      </w:r>
      <w:r w:rsidRPr="00382C42">
        <w:rPr>
          <w:lang w:val="eu-ES"/>
        </w:rPr>
        <w:t>ta badirudi kontrakoa esaten ari zarela</w:t>
      </w:r>
      <w:r>
        <w:rPr>
          <w:lang w:val="eu-ES"/>
        </w:rPr>
        <w:t>,</w:t>
      </w:r>
      <w:r w:rsidRPr="00382C42">
        <w:rPr>
          <w:lang w:val="eu-ES"/>
        </w:rPr>
        <w:t xml:space="preserve"> eta ez da ho</w:t>
      </w:r>
      <w:r>
        <w:rPr>
          <w:lang w:val="eu-ES"/>
        </w:rPr>
        <w:t>ri horrela. EKP publikoa da eta portu z</w:t>
      </w:r>
      <w:r w:rsidRPr="00382C42">
        <w:rPr>
          <w:lang w:val="eu-ES"/>
        </w:rPr>
        <w:t>uzendaritza publikoa da</w:t>
      </w:r>
      <w:r>
        <w:rPr>
          <w:lang w:val="eu-ES"/>
        </w:rPr>
        <w:t>,</w:t>
      </w:r>
      <w:r w:rsidRPr="00382C42">
        <w:rPr>
          <w:lang w:val="eu-ES"/>
        </w:rPr>
        <w:t xml:space="preserve"> eta kudeaketa hori jarraituko du publikoa izaten</w:t>
      </w:r>
      <w:r>
        <w:rPr>
          <w:lang w:val="eu-ES"/>
        </w:rPr>
        <w:t>, beste portuetan den bezala.</w:t>
      </w:r>
    </w:p>
    <w:p w:rsidR="00225CC7" w:rsidRDefault="00225CC7" w:rsidP="00BB6F38">
      <w:pPr>
        <w:pStyle w:val="Texto"/>
        <w:rPr>
          <w:lang w:val="eu-ES"/>
        </w:rPr>
      </w:pPr>
    </w:p>
    <w:p w:rsidR="00225CC7" w:rsidRDefault="00225CC7" w:rsidP="00BB6F38">
      <w:pPr>
        <w:pStyle w:val="Texto"/>
        <w:rPr>
          <w:lang w:val="eu-ES"/>
        </w:rPr>
      </w:pPr>
      <w:r w:rsidRPr="00382C42">
        <w:rPr>
          <w:lang w:val="eu-ES"/>
        </w:rPr>
        <w:t>Eskerrik asko.</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DE1ADA">
        <w:rPr>
          <w:rFonts w:ascii="Futura Md BT" w:hAnsi="Futura Md BT"/>
          <w:lang w:val="eu-ES"/>
        </w:rPr>
        <w:t>LEHENDAKARIAK</w:t>
      </w:r>
      <w:r>
        <w:rPr>
          <w:lang w:val="eu-ES"/>
        </w:rPr>
        <w:t>: Eskerrik asko, Tapia andrea.</w:t>
      </w:r>
    </w:p>
    <w:p w:rsidR="00225CC7" w:rsidRDefault="00225CC7" w:rsidP="00BB6F38">
      <w:pPr>
        <w:pStyle w:val="Texto"/>
        <w:rPr>
          <w:lang w:val="eu-ES"/>
        </w:rPr>
      </w:pPr>
    </w:p>
    <w:p w:rsidR="00225CC7" w:rsidRDefault="00786CA9" w:rsidP="00BB6F38">
      <w:pPr>
        <w:pStyle w:val="Texto"/>
        <w:rPr>
          <w:lang w:val="eu-ES"/>
        </w:rPr>
      </w:pPr>
      <w:r>
        <w:rPr>
          <w:lang w:val="eu-ES"/>
        </w:rPr>
        <w:t>Gai-</w:t>
      </w:r>
      <w:r w:rsidR="00225CC7" w:rsidRPr="00382C42">
        <w:rPr>
          <w:lang w:val="eu-ES"/>
        </w:rPr>
        <w:t xml:space="preserve">zerrendako </w:t>
      </w:r>
      <w:r w:rsidR="00B21E66">
        <w:rPr>
          <w:lang w:val="eu-ES"/>
        </w:rPr>
        <w:t>zortzigarren puntua: "I</w:t>
      </w:r>
      <w:r w:rsidR="00225CC7" w:rsidRPr="00382C42">
        <w:rPr>
          <w:lang w:val="eu-ES"/>
        </w:rPr>
        <w:t xml:space="preserve">nterpelazioa, Nerea </w:t>
      </w:r>
      <w:proofErr w:type="spellStart"/>
      <w:r w:rsidR="00225CC7" w:rsidRPr="00382C42">
        <w:rPr>
          <w:lang w:val="eu-ES"/>
        </w:rPr>
        <w:t>Kortajarena</w:t>
      </w:r>
      <w:proofErr w:type="spellEnd"/>
      <w:r w:rsidR="00225CC7" w:rsidRPr="00382C42">
        <w:rPr>
          <w:lang w:val="eu-ES"/>
        </w:rPr>
        <w:t xml:space="preserve"> </w:t>
      </w:r>
      <w:proofErr w:type="spellStart"/>
      <w:r w:rsidR="00225CC7" w:rsidRPr="00382C42">
        <w:rPr>
          <w:lang w:val="eu-ES"/>
        </w:rPr>
        <w:t>Ibañez</w:t>
      </w:r>
      <w:proofErr w:type="spellEnd"/>
      <w:r w:rsidR="00225CC7">
        <w:rPr>
          <w:lang w:val="eu-ES"/>
        </w:rPr>
        <w:t>,</w:t>
      </w:r>
      <w:r w:rsidR="00225CC7" w:rsidRPr="00382C42">
        <w:rPr>
          <w:lang w:val="eu-ES"/>
        </w:rPr>
        <w:t xml:space="preserve"> EH Bildu taldeko legebiltzarkideak</w:t>
      </w:r>
      <w:r w:rsidR="00225CC7">
        <w:rPr>
          <w:lang w:val="eu-ES"/>
        </w:rPr>
        <w:t>,</w:t>
      </w:r>
      <w:r w:rsidR="00225CC7" w:rsidRPr="00382C42">
        <w:rPr>
          <w:lang w:val="eu-ES"/>
        </w:rPr>
        <w:t xml:space="preserve"> Enpleguko eta Gizarte Politiketako sailburuari egina, </w:t>
      </w:r>
      <w:r w:rsidR="00225CC7">
        <w:rPr>
          <w:lang w:val="eu-ES"/>
        </w:rPr>
        <w:t>Euskal Autonomia Erkidegoan</w:t>
      </w:r>
      <w:r w:rsidR="00225CC7" w:rsidRPr="00382C42">
        <w:rPr>
          <w:lang w:val="eu-ES"/>
        </w:rPr>
        <w:t xml:space="preserve"> gizarteko kohesioan ematen ari den atzerakadari buruz</w:t>
      </w:r>
      <w:r w:rsidR="00B21E66">
        <w:rPr>
          <w:lang w:val="eu-ES"/>
        </w:rPr>
        <w:t>"</w:t>
      </w:r>
      <w:r w:rsidR="00225CC7" w:rsidRPr="00382C42">
        <w:rPr>
          <w:lang w:val="eu-ES"/>
        </w:rPr>
        <w:t>.</w:t>
      </w:r>
    </w:p>
    <w:p w:rsidR="00225CC7" w:rsidRDefault="00225CC7" w:rsidP="00BB6F38">
      <w:pPr>
        <w:pStyle w:val="Texto"/>
        <w:rPr>
          <w:lang w:val="eu-ES"/>
        </w:rPr>
      </w:pPr>
    </w:p>
    <w:p w:rsidR="00225CC7" w:rsidRDefault="00225CC7" w:rsidP="00BB6F38">
      <w:pPr>
        <w:pStyle w:val="Texto"/>
        <w:rPr>
          <w:lang w:val="eu-ES"/>
        </w:rPr>
      </w:pPr>
      <w:proofErr w:type="spellStart"/>
      <w:r w:rsidRPr="00382C42">
        <w:rPr>
          <w:lang w:val="eu-ES"/>
        </w:rPr>
        <w:t>Kortajarena</w:t>
      </w:r>
      <w:proofErr w:type="spellEnd"/>
      <w:r w:rsidRPr="00382C42">
        <w:rPr>
          <w:lang w:val="eu-ES"/>
        </w:rPr>
        <w:t xml:space="preserve"> andrea, zurea da</w:t>
      </w:r>
      <w:r>
        <w:rPr>
          <w:lang w:val="eu-ES"/>
        </w:rPr>
        <w:t xml:space="preserve"> hitza.</w:t>
      </w:r>
    </w:p>
    <w:p w:rsidR="00225CC7" w:rsidRDefault="00225CC7" w:rsidP="00BB6F38">
      <w:pPr>
        <w:pStyle w:val="Texto"/>
        <w:rPr>
          <w:lang w:val="eu-ES"/>
        </w:rPr>
      </w:pPr>
    </w:p>
    <w:p w:rsidR="00225CC7" w:rsidRDefault="00225CC7" w:rsidP="00BB6F38">
      <w:pPr>
        <w:pStyle w:val="Texto"/>
        <w:rPr>
          <w:lang w:val="eu-ES"/>
        </w:rPr>
      </w:pPr>
    </w:p>
    <w:p w:rsidR="00225CC7" w:rsidRDefault="00225CC7" w:rsidP="00BB6F38">
      <w:pPr>
        <w:pStyle w:val="Texto"/>
        <w:rPr>
          <w:lang w:val="eu-ES"/>
        </w:rPr>
      </w:pPr>
      <w:r w:rsidRPr="00DE1ADA">
        <w:rPr>
          <w:rFonts w:ascii="Futura Md BT" w:hAnsi="Futura Md BT"/>
          <w:lang w:val="eu-ES"/>
        </w:rPr>
        <w:t xml:space="preserve">KORTAJARENA IBAÑEZ </w:t>
      </w:r>
      <w:r>
        <w:rPr>
          <w:lang w:val="eu-ES"/>
        </w:rPr>
        <w:t xml:space="preserve">andreak: Bai, eskerrik asko. Bai, </w:t>
      </w:r>
      <w:proofErr w:type="spellStart"/>
      <w:r>
        <w:rPr>
          <w:lang w:val="eu-ES"/>
        </w:rPr>
        <w:t>legebiltzarburu</w:t>
      </w:r>
      <w:proofErr w:type="spellEnd"/>
      <w:r>
        <w:rPr>
          <w:lang w:val="eu-ES"/>
        </w:rPr>
        <w:t xml:space="preserve"> andrea, </w:t>
      </w:r>
      <w:r w:rsidRPr="00382C42">
        <w:rPr>
          <w:lang w:val="eu-ES"/>
        </w:rPr>
        <w:t xml:space="preserve">legebiltzarkideok, </w:t>
      </w:r>
      <w:proofErr w:type="spellStart"/>
      <w:r w:rsidRPr="00382C42">
        <w:rPr>
          <w:lang w:val="eu-ES"/>
        </w:rPr>
        <w:t>Artolazabal</w:t>
      </w:r>
      <w:proofErr w:type="spellEnd"/>
      <w:r w:rsidRPr="00382C42">
        <w:rPr>
          <w:lang w:val="eu-ES"/>
        </w:rPr>
        <w:t xml:space="preserve"> sailburua, egun on</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Dakizun bezala, Caritasek, Caritas</w:t>
      </w:r>
      <w:r w:rsidRPr="00382C42">
        <w:rPr>
          <w:lang w:val="eu-ES"/>
        </w:rPr>
        <w:t xml:space="preserve"> Euskadik</w:t>
      </w:r>
      <w:r>
        <w:rPr>
          <w:lang w:val="eu-ES"/>
        </w:rPr>
        <w:t>,</w:t>
      </w:r>
      <w:r w:rsidRPr="00382C42">
        <w:rPr>
          <w:lang w:val="eu-ES"/>
        </w:rPr>
        <w:t xml:space="preserve"> Euskadiko</w:t>
      </w:r>
      <w:r>
        <w:rPr>
          <w:lang w:val="eu-ES"/>
        </w:rPr>
        <w:t xml:space="preserve"> bigarren FOESSA</w:t>
      </w:r>
      <w:r w:rsidRPr="00382C42">
        <w:rPr>
          <w:lang w:val="eu-ES"/>
        </w:rPr>
        <w:t xml:space="preserve"> txostenaren datuak aurkeztu zituen pasa den astean Donostian. Esango nuke arretaz eta atentzio handiz irakurri beharreko txostena dela, batez ere</w:t>
      </w:r>
      <w:r>
        <w:rPr>
          <w:lang w:val="eu-ES"/>
        </w:rPr>
        <w:t xml:space="preserve">, guretzat </w:t>
      </w:r>
      <w:r w:rsidRPr="00382C42">
        <w:rPr>
          <w:lang w:val="eu-ES"/>
        </w:rPr>
        <w:t>egi</w:t>
      </w:r>
      <w:r>
        <w:rPr>
          <w:lang w:val="eu-ES"/>
        </w:rPr>
        <w:t>n</w:t>
      </w:r>
      <w:r w:rsidRPr="00382C42">
        <w:rPr>
          <w:lang w:val="eu-ES"/>
        </w:rPr>
        <w:t>a delako</w:t>
      </w:r>
      <w:r>
        <w:rPr>
          <w:lang w:val="eu-ES"/>
        </w:rPr>
        <w:t>,</w:t>
      </w:r>
      <w:r w:rsidRPr="00382C42">
        <w:rPr>
          <w:lang w:val="eu-ES"/>
        </w:rPr>
        <w:t xml:space="preserve"> erabaki politikoak hartu behar ditugunontzat egina dagoelako</w:t>
      </w:r>
      <w:r>
        <w:rPr>
          <w:lang w:val="eu-ES"/>
        </w:rPr>
        <w:t>.</w:t>
      </w:r>
    </w:p>
    <w:p w:rsidR="00225CC7" w:rsidRDefault="00225CC7" w:rsidP="00BB6F38">
      <w:pPr>
        <w:pStyle w:val="Texto"/>
        <w:rPr>
          <w:lang w:val="eu-ES"/>
        </w:rPr>
      </w:pPr>
    </w:p>
    <w:p w:rsidR="00225CC7" w:rsidRDefault="00225CC7" w:rsidP="00BB6F38">
      <w:pPr>
        <w:pStyle w:val="Texto"/>
        <w:rPr>
          <w:lang w:val="eu-ES"/>
        </w:rPr>
      </w:pPr>
      <w:r>
        <w:rPr>
          <w:lang w:val="eu-ES"/>
        </w:rPr>
        <w:t>O</w:t>
      </w:r>
      <w:r w:rsidRPr="00382C42">
        <w:rPr>
          <w:lang w:val="eu-ES"/>
        </w:rPr>
        <w:t xml:space="preserve">rain hilabete batzuk </w:t>
      </w:r>
      <w:r>
        <w:rPr>
          <w:lang w:val="eu-ES"/>
        </w:rPr>
        <w:t>EPDS</w:t>
      </w:r>
      <w:r w:rsidRPr="00382C42">
        <w:rPr>
          <w:lang w:val="eu-ES"/>
        </w:rPr>
        <w:t xml:space="preserve"> txostenaren </w:t>
      </w:r>
      <w:r>
        <w:rPr>
          <w:lang w:val="eu-ES"/>
        </w:rPr>
        <w:t>jasotakoaren bide berdinetik,</w:t>
      </w:r>
      <w:r w:rsidRPr="00382C42">
        <w:rPr>
          <w:lang w:val="eu-ES"/>
        </w:rPr>
        <w:t xml:space="preserve"> </w:t>
      </w:r>
      <w:r>
        <w:rPr>
          <w:lang w:val="eu-ES"/>
        </w:rPr>
        <w:t>t</w:t>
      </w:r>
      <w:r w:rsidRPr="00382C42">
        <w:rPr>
          <w:lang w:val="eu-ES"/>
        </w:rPr>
        <w:t>xosten honetan jasotako datuek</w:t>
      </w:r>
      <w:r>
        <w:rPr>
          <w:lang w:val="eu-ES"/>
        </w:rPr>
        <w:t>,</w:t>
      </w:r>
      <w:r w:rsidRPr="00382C42">
        <w:rPr>
          <w:lang w:val="eu-ES"/>
        </w:rPr>
        <w:t xml:space="preserve"> gurean gizarte bazterketa iraunkorra den errealitate bat dela erakust</w:t>
      </w:r>
      <w:r>
        <w:rPr>
          <w:lang w:val="eu-ES"/>
        </w:rPr>
        <w:t>en dute; iraunkorra eta goraka doan.</w:t>
      </w:r>
    </w:p>
    <w:p w:rsidR="00225CC7" w:rsidRDefault="00225CC7" w:rsidP="00BB6F38">
      <w:pPr>
        <w:pStyle w:val="Texto"/>
        <w:rPr>
          <w:lang w:val="eu-ES"/>
        </w:rPr>
      </w:pPr>
    </w:p>
    <w:p w:rsidR="00225CC7" w:rsidRDefault="00225CC7" w:rsidP="00BB6F38">
      <w:pPr>
        <w:pStyle w:val="Texto"/>
        <w:rPr>
          <w:lang w:val="eu-ES"/>
        </w:rPr>
      </w:pPr>
      <w:r w:rsidRPr="00382C42">
        <w:rPr>
          <w:lang w:val="eu-ES"/>
        </w:rPr>
        <w:t>Txostenak jasotzen duenaren arabera, Euskadiko pertsonen %</w:t>
      </w:r>
      <w:r>
        <w:rPr>
          <w:lang w:val="eu-ES"/>
        </w:rPr>
        <w:t> </w:t>
      </w:r>
      <w:r w:rsidRPr="00382C42">
        <w:rPr>
          <w:lang w:val="eu-ES"/>
        </w:rPr>
        <w:t xml:space="preserve">85a integrazio sozialaren </w:t>
      </w:r>
      <w:r>
        <w:rPr>
          <w:lang w:val="eu-ES"/>
        </w:rPr>
        <w:t>eremuan</w:t>
      </w:r>
      <w:r w:rsidRPr="00382C42">
        <w:rPr>
          <w:lang w:val="eu-ES"/>
        </w:rPr>
        <w:t xml:space="preserve"> dago. Aukeraren gizartea deitzen dio</w:t>
      </w:r>
      <w:r>
        <w:rPr>
          <w:lang w:val="eu-ES"/>
        </w:rPr>
        <w:t xml:space="preserve"> honi</w:t>
      </w:r>
      <w:r w:rsidRPr="00382C42">
        <w:rPr>
          <w:lang w:val="eu-ES"/>
        </w:rPr>
        <w:t xml:space="preserve"> Caritasek </w:t>
      </w:r>
      <w:r>
        <w:rPr>
          <w:lang w:val="eu-ES"/>
        </w:rPr>
        <w:t>,</w:t>
      </w:r>
      <w:r w:rsidRPr="00382C42">
        <w:rPr>
          <w:lang w:val="eu-ES"/>
        </w:rPr>
        <w:t>eta nik uste dut oso balioan jartzeko</w:t>
      </w:r>
      <w:r>
        <w:rPr>
          <w:lang w:val="eu-ES"/>
        </w:rPr>
        <w:t xml:space="preserve"> datu bat badela. Baina Silvia G</w:t>
      </w:r>
      <w:r w:rsidRPr="00382C42">
        <w:rPr>
          <w:lang w:val="eu-ES"/>
        </w:rPr>
        <w:t>il</w:t>
      </w:r>
      <w:r>
        <w:rPr>
          <w:lang w:val="eu-ES"/>
        </w:rPr>
        <w:t>,</w:t>
      </w:r>
      <w:r w:rsidRPr="00382C42">
        <w:rPr>
          <w:lang w:val="eu-ES"/>
        </w:rPr>
        <w:t xml:space="preserve"> filos</w:t>
      </w:r>
      <w:r>
        <w:rPr>
          <w:lang w:val="eu-ES"/>
        </w:rPr>
        <w:t>ofa</w:t>
      </w:r>
      <w:r w:rsidRPr="00382C42">
        <w:rPr>
          <w:lang w:val="eu-ES"/>
        </w:rPr>
        <w:t xml:space="preserve"> feministak esaten duen bezala, badirudi gure paradoxa dela</w:t>
      </w:r>
      <w:r>
        <w:rPr>
          <w:lang w:val="eu-ES"/>
        </w:rPr>
        <w:t>,</w:t>
      </w:r>
      <w:r w:rsidRPr="00382C42">
        <w:rPr>
          <w:lang w:val="eu-ES"/>
        </w:rPr>
        <w:t xml:space="preserve"> une honetan</w:t>
      </w:r>
      <w:r>
        <w:rPr>
          <w:lang w:val="eu-ES"/>
        </w:rPr>
        <w:t>,</w:t>
      </w:r>
      <w:r w:rsidRPr="00382C42">
        <w:rPr>
          <w:lang w:val="eu-ES"/>
        </w:rPr>
        <w:t xml:space="preserve"> irabazten goazen momentu berdinean galtzen ere ari garela. Izan ere, </w:t>
      </w:r>
      <w:r>
        <w:rPr>
          <w:lang w:val="eu-ES"/>
        </w:rPr>
        <w:t>3</w:t>
      </w:r>
      <w:r w:rsidRPr="00382C42">
        <w:rPr>
          <w:lang w:val="eu-ES"/>
        </w:rPr>
        <w:t>34.000 pertsona daude gizarte bazterkeria egoeran, Araba, Bizkaia eta Gipuzkoan</w:t>
      </w:r>
      <w:r>
        <w:rPr>
          <w:lang w:val="eu-ES"/>
        </w:rPr>
        <w:t xml:space="preserve">, 334.000. </w:t>
      </w:r>
      <w:r w:rsidRPr="00382C42">
        <w:rPr>
          <w:lang w:val="eu-ES"/>
        </w:rPr>
        <w:t>Hau da, biztanleri osoaren %</w:t>
      </w:r>
      <w:r>
        <w:rPr>
          <w:lang w:val="eu-ES"/>
        </w:rPr>
        <w:t> </w:t>
      </w:r>
      <w:r w:rsidRPr="00382C42">
        <w:rPr>
          <w:lang w:val="eu-ES"/>
        </w:rPr>
        <w:t>15,</w:t>
      </w:r>
      <w:r>
        <w:rPr>
          <w:lang w:val="eu-ES"/>
        </w:rPr>
        <w:t>2.</w:t>
      </w:r>
    </w:p>
    <w:p w:rsidR="00225CC7" w:rsidRDefault="00225CC7" w:rsidP="00BB6F38">
      <w:pPr>
        <w:pStyle w:val="Texto"/>
        <w:rPr>
          <w:lang w:val="eu-ES"/>
        </w:rPr>
      </w:pPr>
    </w:p>
    <w:p w:rsidR="00225CC7" w:rsidRDefault="00225CC7" w:rsidP="00BB6F38">
      <w:pPr>
        <w:pStyle w:val="Texto"/>
        <w:rPr>
          <w:lang w:val="eu-ES"/>
        </w:rPr>
      </w:pPr>
      <w:r>
        <w:rPr>
          <w:lang w:val="eu-ES"/>
        </w:rPr>
        <w:t xml:space="preserve">Gizarte geldia, </w:t>
      </w:r>
      <w:proofErr w:type="spellStart"/>
      <w:r>
        <w:rPr>
          <w:lang w:val="eu-ES"/>
        </w:rPr>
        <w:t>estankatuta</w:t>
      </w:r>
      <w:r w:rsidRPr="00382C42">
        <w:rPr>
          <w:lang w:val="eu-ES"/>
        </w:rPr>
        <w:t>ko</w:t>
      </w:r>
      <w:proofErr w:type="spellEnd"/>
      <w:r w:rsidRPr="00382C42">
        <w:rPr>
          <w:lang w:val="eu-ES"/>
        </w:rPr>
        <w:t xml:space="preserve"> gizartea deitzen dio</w:t>
      </w:r>
      <w:r>
        <w:rPr>
          <w:lang w:val="eu-ES"/>
        </w:rPr>
        <w:t xml:space="preserve"> honi</w:t>
      </w:r>
      <w:r w:rsidRPr="00382C42">
        <w:rPr>
          <w:lang w:val="eu-ES"/>
        </w:rPr>
        <w:t xml:space="preserve"> Caritasek</w:t>
      </w:r>
      <w:r>
        <w:rPr>
          <w:lang w:val="eu-ES"/>
        </w:rPr>
        <w:t>. G</w:t>
      </w:r>
      <w:r w:rsidRPr="00382C42">
        <w:rPr>
          <w:lang w:val="eu-ES"/>
        </w:rPr>
        <w:t>eldia, gizarte igogailuak ez duela</w:t>
      </w:r>
      <w:r>
        <w:rPr>
          <w:lang w:val="eu-ES"/>
        </w:rPr>
        <w:t>ko beraientzako funtzionatzen.</w:t>
      </w:r>
    </w:p>
    <w:p w:rsidR="00225CC7" w:rsidRDefault="00225CC7" w:rsidP="00BB6F38">
      <w:pPr>
        <w:pStyle w:val="Texto"/>
        <w:rPr>
          <w:lang w:val="eu-ES"/>
        </w:rPr>
      </w:pPr>
    </w:p>
    <w:p w:rsidR="00225CC7" w:rsidRDefault="00225CC7" w:rsidP="00BB6F38">
      <w:pPr>
        <w:pStyle w:val="Texto"/>
        <w:rPr>
          <w:lang w:val="eu-ES"/>
        </w:rPr>
      </w:pPr>
      <w:r w:rsidRPr="00382C42">
        <w:rPr>
          <w:lang w:val="eu-ES"/>
        </w:rPr>
        <w:t>Est</w:t>
      </w:r>
      <w:r>
        <w:rPr>
          <w:lang w:val="eu-ES"/>
        </w:rPr>
        <w:t>atu osoko zifra baxuenetakoa da</w:t>
      </w:r>
      <w:r w:rsidRPr="00382C42">
        <w:rPr>
          <w:lang w:val="eu-ES"/>
        </w:rPr>
        <w:t xml:space="preserve"> gurea</w:t>
      </w:r>
      <w:r>
        <w:rPr>
          <w:lang w:val="eu-ES"/>
        </w:rPr>
        <w:t>, baina</w:t>
      </w:r>
      <w:r w:rsidRPr="00382C42">
        <w:rPr>
          <w:lang w:val="eu-ES"/>
        </w:rPr>
        <w:t xml:space="preserve"> ez baxuena</w:t>
      </w:r>
      <w:r>
        <w:rPr>
          <w:lang w:val="eu-ES"/>
        </w:rPr>
        <w:t>, laugarrenak</w:t>
      </w:r>
      <w:r w:rsidRPr="00382C42">
        <w:rPr>
          <w:lang w:val="eu-ES"/>
        </w:rPr>
        <w:t xml:space="preserve"> gara momentu honetan. Horietatik</w:t>
      </w:r>
      <w:r>
        <w:rPr>
          <w:lang w:val="eu-ES"/>
        </w:rPr>
        <w:t>,</w:t>
      </w:r>
      <w:r w:rsidRPr="00382C42">
        <w:rPr>
          <w:lang w:val="eu-ES"/>
        </w:rPr>
        <w:t xml:space="preserve"> badira zaurgarritasun egoera berezian daudenak, </w:t>
      </w:r>
      <w:r>
        <w:rPr>
          <w:lang w:val="eu-ES"/>
        </w:rPr>
        <w:t>194.000 lagun</w:t>
      </w:r>
      <w:r w:rsidRPr="00382C42">
        <w:rPr>
          <w:lang w:val="eu-ES"/>
        </w:rPr>
        <w:t xml:space="preserve"> </w:t>
      </w:r>
      <w:r>
        <w:rPr>
          <w:lang w:val="eu-ES"/>
        </w:rPr>
        <w:t xml:space="preserve">bazterketa egoera gogorrenean. </w:t>
      </w:r>
      <w:r w:rsidRPr="00382C42">
        <w:rPr>
          <w:lang w:val="eu-ES"/>
        </w:rPr>
        <w:t>Erkidego honetan</w:t>
      </w:r>
      <w:r>
        <w:rPr>
          <w:lang w:val="eu-ES"/>
        </w:rPr>
        <w:t>,</w:t>
      </w:r>
      <w:r w:rsidRPr="00382C42">
        <w:rPr>
          <w:lang w:val="eu-ES"/>
        </w:rPr>
        <w:t xml:space="preserve"> egoera honetan dauden pertsonen kopuruak %</w:t>
      </w:r>
      <w:r>
        <w:rPr>
          <w:lang w:val="eu-ES"/>
        </w:rPr>
        <w:t> </w:t>
      </w:r>
      <w:r w:rsidRPr="00382C42">
        <w:rPr>
          <w:lang w:val="eu-ES"/>
        </w:rPr>
        <w:t>68 egin du gora. Gizartearen %</w:t>
      </w:r>
      <w:r>
        <w:rPr>
          <w:lang w:val="eu-ES"/>
        </w:rPr>
        <w:t> </w:t>
      </w:r>
      <w:r w:rsidRPr="00382C42">
        <w:rPr>
          <w:lang w:val="eu-ES"/>
        </w:rPr>
        <w:t>5,3 izatetik</w:t>
      </w:r>
      <w:r>
        <w:rPr>
          <w:lang w:val="eu-ES"/>
        </w:rPr>
        <w:t>,</w:t>
      </w:r>
      <w:r w:rsidRPr="00382C42">
        <w:rPr>
          <w:lang w:val="eu-ES"/>
        </w:rPr>
        <w:t xml:space="preserve"> %</w:t>
      </w:r>
      <w:r>
        <w:rPr>
          <w:lang w:val="eu-ES"/>
        </w:rPr>
        <w:t> </w:t>
      </w:r>
      <w:r w:rsidRPr="00382C42">
        <w:rPr>
          <w:lang w:val="eu-ES"/>
        </w:rPr>
        <w:t>8,8 izatera pasa dira</w:t>
      </w:r>
      <w:r>
        <w:rPr>
          <w:lang w:val="eu-ES"/>
        </w:rPr>
        <w:t>.</w:t>
      </w:r>
      <w:r w:rsidRPr="00382C42">
        <w:rPr>
          <w:lang w:val="eu-ES"/>
        </w:rPr>
        <w:t xml:space="preserve"> </w:t>
      </w:r>
      <w:r>
        <w:rPr>
          <w:lang w:val="eu-ES"/>
        </w:rPr>
        <w:t>P</w:t>
      </w:r>
      <w:r w:rsidRPr="00382C42">
        <w:rPr>
          <w:lang w:val="eu-ES"/>
        </w:rPr>
        <w:t>rekarietatearen eraginik latzenak jasaten dituzten pertsonak eta familiak dira hauek</w:t>
      </w:r>
      <w:r>
        <w:rPr>
          <w:lang w:val="eu-ES"/>
        </w:rPr>
        <w:t>.</w:t>
      </w:r>
      <w:r w:rsidRPr="00382C42">
        <w:rPr>
          <w:lang w:val="eu-ES"/>
        </w:rPr>
        <w:t xml:space="preserve"> </w:t>
      </w:r>
      <w:r>
        <w:rPr>
          <w:lang w:val="eu-ES"/>
        </w:rPr>
        <w:t>E</w:t>
      </w:r>
      <w:r w:rsidRPr="00382C42">
        <w:rPr>
          <w:lang w:val="eu-ES"/>
        </w:rPr>
        <w:t>ta 90.000 dira</w:t>
      </w:r>
      <w:r>
        <w:rPr>
          <w:lang w:val="eu-ES"/>
        </w:rPr>
        <w:t>,</w:t>
      </w:r>
      <w:r w:rsidRPr="00382C42">
        <w:rPr>
          <w:lang w:val="eu-ES"/>
        </w:rPr>
        <w:t xml:space="preserve"> 90.000</w:t>
      </w:r>
      <w:r>
        <w:rPr>
          <w:lang w:val="eu-ES"/>
        </w:rPr>
        <w:t>,</w:t>
      </w:r>
      <w:r w:rsidRPr="00382C42">
        <w:rPr>
          <w:lang w:val="eu-ES"/>
        </w:rPr>
        <w:t xml:space="preserve"> muturreko bazterketa pairatzen dutenak.</w:t>
      </w:r>
    </w:p>
    <w:p w:rsidR="00225CC7" w:rsidRDefault="00225CC7" w:rsidP="00BB6F38">
      <w:pPr>
        <w:pStyle w:val="Texto"/>
        <w:rPr>
          <w:lang w:val="eu-ES"/>
        </w:rPr>
      </w:pPr>
    </w:p>
    <w:p w:rsidR="00225CC7" w:rsidRPr="00BF54D2" w:rsidRDefault="00225CC7" w:rsidP="00BB6F38">
      <w:pPr>
        <w:pStyle w:val="Texto"/>
        <w:rPr>
          <w:lang w:val="it-IT"/>
        </w:rPr>
      </w:pPr>
      <w:r w:rsidRPr="00382C42">
        <w:rPr>
          <w:lang w:val="eu-ES"/>
        </w:rPr>
        <w:t xml:space="preserve">Gainera, txostenak </w:t>
      </w:r>
      <w:r>
        <w:rPr>
          <w:lang w:val="eu-ES"/>
        </w:rPr>
        <w:t>argi</w:t>
      </w:r>
      <w:r w:rsidRPr="00382C42">
        <w:rPr>
          <w:lang w:val="eu-ES"/>
        </w:rPr>
        <w:t xml:space="preserve"> erakusten du zailtasunak handitu egiten zaizkiela pertsona hauei</w:t>
      </w:r>
      <w:r>
        <w:rPr>
          <w:lang w:val="eu-ES"/>
        </w:rPr>
        <w:t>,</w:t>
      </w:r>
      <w:r w:rsidRPr="00382C42">
        <w:rPr>
          <w:lang w:val="eu-ES"/>
        </w:rPr>
        <w:t xml:space="preserve"> baztertutako gizartea osatzen dute eta</w:t>
      </w:r>
      <w:r>
        <w:rPr>
          <w:lang w:val="eu-ES"/>
        </w:rPr>
        <w:t>,</w:t>
      </w:r>
      <w:r w:rsidRPr="00382C42">
        <w:rPr>
          <w:lang w:val="eu-ES"/>
        </w:rPr>
        <w:t xml:space="preserve"> egunez egun</w:t>
      </w:r>
      <w:r>
        <w:rPr>
          <w:lang w:val="eu-ES"/>
        </w:rPr>
        <w:t>,</w:t>
      </w:r>
      <w:r w:rsidRPr="00382C42">
        <w:rPr>
          <w:lang w:val="eu-ES"/>
        </w:rPr>
        <w:t xml:space="preserve"> bizirauteko helburua baino ez duten pertsonak dira</w:t>
      </w:r>
      <w:r>
        <w:rPr>
          <w:lang w:val="eu-ES"/>
        </w:rPr>
        <w:t>.</w:t>
      </w:r>
      <w:r w:rsidRPr="00382C42">
        <w:rPr>
          <w:lang w:val="eu-ES"/>
        </w:rPr>
        <w:t xml:space="preserve"> </w:t>
      </w:r>
      <w:r>
        <w:rPr>
          <w:lang w:val="eu-ES"/>
        </w:rPr>
        <w:t>B</w:t>
      </w:r>
      <w:r w:rsidRPr="00382C42">
        <w:rPr>
          <w:lang w:val="eu-ES"/>
        </w:rPr>
        <w:t>izi</w:t>
      </w:r>
      <w:r>
        <w:rPr>
          <w:lang w:val="eu-ES"/>
        </w:rPr>
        <w:t>,</w:t>
      </w:r>
      <w:r w:rsidRPr="00382C42">
        <w:rPr>
          <w:lang w:val="eu-ES"/>
        </w:rPr>
        <w:t xml:space="preserve"> ala iraun</w:t>
      </w:r>
      <w:r>
        <w:rPr>
          <w:lang w:val="eu-ES"/>
        </w:rPr>
        <w:t>,</w:t>
      </w:r>
      <w:r w:rsidRPr="00382C42">
        <w:rPr>
          <w:lang w:val="eu-ES"/>
        </w:rPr>
        <w:t xml:space="preserve"> </w:t>
      </w:r>
      <w:proofErr w:type="spellStart"/>
      <w:r w:rsidRPr="00382C42">
        <w:rPr>
          <w:lang w:val="eu-ES"/>
        </w:rPr>
        <w:t>Artolazabal</w:t>
      </w:r>
      <w:proofErr w:type="spellEnd"/>
      <w:r w:rsidRPr="00382C42">
        <w:rPr>
          <w:lang w:val="eu-ES"/>
        </w:rPr>
        <w:t xml:space="preserve"> sailburua</w:t>
      </w:r>
      <w:r>
        <w:rPr>
          <w:lang w:val="eu-ES"/>
        </w:rPr>
        <w:t>.</w:t>
      </w:r>
      <w:r w:rsidRPr="00E11123">
        <w:rPr>
          <w:lang w:val="eu-ES"/>
        </w:rPr>
        <w:t xml:space="preserve"> 90.000</w:t>
      </w:r>
      <w:r>
        <w:rPr>
          <w:lang w:val="eu-ES"/>
        </w:rPr>
        <w:t xml:space="preserve"> g</w:t>
      </w:r>
      <w:r w:rsidRPr="00BF54D2">
        <w:rPr>
          <w:lang w:val="it-IT"/>
        </w:rPr>
        <w:t>izon eta emakume, bizi, ala iraun.</w:t>
      </w:r>
    </w:p>
    <w:p w:rsidR="00225CC7" w:rsidRPr="00BF54D2" w:rsidRDefault="00225CC7" w:rsidP="00BB6F38">
      <w:pPr>
        <w:pStyle w:val="Texto"/>
        <w:rPr>
          <w:lang w:val="it-IT"/>
        </w:rPr>
      </w:pPr>
    </w:p>
    <w:p w:rsidR="00225CC7" w:rsidRDefault="00225CC7" w:rsidP="00BB6F38">
      <w:pPr>
        <w:pStyle w:val="Texto"/>
      </w:pPr>
      <w:r>
        <w:t>L</w:t>
      </w:r>
      <w:r w:rsidRPr="00382C42">
        <w:t>a sociedad expulsada. Tal como señalaba</w:t>
      </w:r>
      <w:r>
        <w:t>n los datos del módulo de la EPDS</w:t>
      </w:r>
      <w:r w:rsidRPr="00382C42">
        <w:t>, los datos apuntan a un proceso de polarización social en Euskadi</w:t>
      </w:r>
      <w:r>
        <w:t>;</w:t>
      </w:r>
      <w:r w:rsidRPr="00382C42">
        <w:t xml:space="preserve"> tienden a crecer tanto las situaciones de integración plena</w:t>
      </w:r>
      <w:r>
        <w:t>, como las de exclusión se</w:t>
      </w:r>
      <w:r w:rsidRPr="00382C42">
        <w:t>ver</w:t>
      </w:r>
      <w:r>
        <w:t xml:space="preserve">a. </w:t>
      </w:r>
      <w:r w:rsidRPr="00382C42">
        <w:t xml:space="preserve">Además, el incremento del número y del peso relativo del grupo afectado por </w:t>
      </w:r>
      <w:r>
        <w:t>las situaciones de exclusión se</w:t>
      </w:r>
      <w:r w:rsidRPr="00382C42">
        <w:t>ver</w:t>
      </w:r>
      <w:r>
        <w:t>a en Euskadi,</w:t>
      </w:r>
      <w:r w:rsidRPr="00382C42">
        <w:t xml:space="preserve"> </w:t>
      </w:r>
      <w:r>
        <w:t>v</w:t>
      </w:r>
      <w:r w:rsidRPr="00382C42">
        <w:t>iene acompañado de un agravamiento de su situación o de una</w:t>
      </w:r>
      <w:r>
        <w:t xml:space="preserve"> mayor acumulación de carencias.</w:t>
      </w:r>
    </w:p>
    <w:p w:rsidR="00225CC7" w:rsidRDefault="00225CC7" w:rsidP="00BB6F38">
      <w:pPr>
        <w:pStyle w:val="Texto"/>
      </w:pPr>
    </w:p>
    <w:p w:rsidR="00225CC7" w:rsidRDefault="00225CC7" w:rsidP="00BB6F38">
      <w:pPr>
        <w:pStyle w:val="Texto"/>
      </w:pPr>
      <w:proofErr w:type="spellStart"/>
      <w:r>
        <w:t>Baina</w:t>
      </w:r>
      <w:proofErr w:type="spellEnd"/>
      <w:r>
        <w:t xml:space="preserve">, </w:t>
      </w:r>
      <w:proofErr w:type="spellStart"/>
      <w:r>
        <w:t>EPDS</w:t>
      </w:r>
      <w:proofErr w:type="spellEnd"/>
      <w:r w:rsidRPr="00382C42">
        <w:rPr>
          <w:lang w:val="eu-ES"/>
        </w:rPr>
        <w:t xml:space="preserve"> txostenean ohartarazi genuen bezala, bada txosten honek erakusten duen argazkian, etorkizunera begira</w:t>
      </w:r>
      <w:r>
        <w:rPr>
          <w:lang w:val="eu-ES"/>
        </w:rPr>
        <w:t>,</w:t>
      </w:r>
      <w:r w:rsidRPr="00382C42">
        <w:rPr>
          <w:lang w:val="eu-ES"/>
        </w:rPr>
        <w:t xml:space="preserve"> oso kezkagarria den elementu bat, arriskua eta ziurgabetasunaren</w:t>
      </w:r>
      <w:r>
        <w:rPr>
          <w:lang w:val="eu-ES"/>
        </w:rPr>
        <w:t>a.</w:t>
      </w:r>
      <w:r w:rsidRPr="00382C42">
        <w:rPr>
          <w:lang w:val="eu-ES"/>
        </w:rPr>
        <w:t xml:space="preserve"> </w:t>
      </w:r>
      <w:r>
        <w:rPr>
          <w:lang w:val="eu-ES"/>
        </w:rPr>
        <w:t>I</w:t>
      </w:r>
      <w:r w:rsidRPr="00382C42">
        <w:rPr>
          <w:lang w:val="eu-ES"/>
        </w:rPr>
        <w:t>ntegrazio eremuan egon</w:t>
      </w:r>
      <w:r>
        <w:rPr>
          <w:lang w:val="eu-ES"/>
        </w:rPr>
        <w:t>d</w:t>
      </w:r>
      <w:r w:rsidRPr="00382C42">
        <w:rPr>
          <w:lang w:val="eu-ES"/>
        </w:rPr>
        <w:t>a</w:t>
      </w:r>
      <w:r>
        <w:rPr>
          <w:lang w:val="eu-ES"/>
        </w:rPr>
        <w:t>,</w:t>
      </w:r>
      <w:r w:rsidRPr="00382C42">
        <w:rPr>
          <w:lang w:val="eu-ES"/>
        </w:rPr>
        <w:t xml:space="preserve"> 360.000 pertsona inguru dira ziurgabetasun egoeran daudenak</w:t>
      </w:r>
      <w:r>
        <w:t>.</w:t>
      </w:r>
      <w:r w:rsidRPr="00382C42">
        <w:t xml:space="preserve"> </w:t>
      </w:r>
      <w:r>
        <w:t>S</w:t>
      </w:r>
      <w:r w:rsidRPr="00382C42">
        <w:t xml:space="preserve">ubraya </w:t>
      </w:r>
      <w:r>
        <w:t>el</w:t>
      </w:r>
      <w:r w:rsidRPr="00382C42">
        <w:t xml:space="preserve"> forme de Cáritas que han descubierto que</w:t>
      </w:r>
      <w:r>
        <w:t>,</w:t>
      </w:r>
      <w:r w:rsidRPr="00382C42">
        <w:t xml:space="preserve"> </w:t>
      </w:r>
      <w:r>
        <w:t>dentro de la sociedad integrada, se</w:t>
      </w:r>
      <w:r w:rsidRPr="00382C42">
        <w:t xml:space="preserve"> está </w:t>
      </w:r>
      <w:r>
        <w:t>produciendo una quiebra en la base.</w:t>
      </w:r>
    </w:p>
    <w:p w:rsidR="00225CC7" w:rsidRDefault="00225CC7" w:rsidP="00BB6F38">
      <w:pPr>
        <w:pStyle w:val="Texto"/>
      </w:pPr>
    </w:p>
    <w:p w:rsidR="00225CC7" w:rsidRDefault="00225CC7" w:rsidP="00BB6F38">
      <w:pPr>
        <w:pStyle w:val="Texto"/>
      </w:pPr>
      <w:r w:rsidRPr="00382C42">
        <w:t>Hablamos de un grupo muy am</w:t>
      </w:r>
      <w:r>
        <w:t>plio de personas, el más grande</w:t>
      </w:r>
      <w:r w:rsidRPr="00382C42">
        <w:t xml:space="preserve"> desde que se analizan los datos, según la encuesta del</w:t>
      </w:r>
      <w:r>
        <w:t xml:space="preserve"> EPDS</w:t>
      </w:r>
      <w:r w:rsidRPr="00382C42">
        <w:t xml:space="preserve">, que se encuentra en </w:t>
      </w:r>
      <w:r w:rsidRPr="00382C42">
        <w:lastRenderedPageBreak/>
        <w:t xml:space="preserve">una </w:t>
      </w:r>
      <w:r>
        <w:t>situación</w:t>
      </w:r>
      <w:r w:rsidRPr="00382C42">
        <w:t xml:space="preserve"> de inseguridad</w:t>
      </w:r>
      <w:r>
        <w:t>, debido</w:t>
      </w:r>
      <w:r w:rsidRPr="00382C42">
        <w:t xml:space="preserve"> a que su colchón de resistencia</w:t>
      </w:r>
      <w:r>
        <w:t xml:space="preserve"> e</w:t>
      </w:r>
      <w:r w:rsidRPr="00382C42">
        <w:t>s débil</w:t>
      </w:r>
      <w:r>
        <w:t>,</w:t>
      </w:r>
      <w:r w:rsidRPr="00382C42">
        <w:t xml:space="preserve"> al que les afecta cualquier imprevisto</w:t>
      </w:r>
      <w:r>
        <w:t>,</w:t>
      </w:r>
      <w:r w:rsidRPr="00382C42">
        <w:t xml:space="preserve"> tienen dificultades para afrontado y será</w:t>
      </w:r>
      <w:r>
        <w:t>n</w:t>
      </w:r>
      <w:r w:rsidRPr="00382C42">
        <w:t xml:space="preserve"> las primeras en </w:t>
      </w:r>
      <w:r>
        <w:t>notar</w:t>
      </w:r>
      <w:r w:rsidRPr="00382C42">
        <w:t xml:space="preserve"> los síntomas del proceso de</w:t>
      </w:r>
      <w:r>
        <w:t xml:space="preserve"> desaceleración económica.</w:t>
      </w:r>
      <w:r w:rsidRPr="00382C42">
        <w:t xml:space="preserve"> </w:t>
      </w:r>
      <w:r>
        <w:t>P</w:t>
      </w:r>
      <w:r w:rsidRPr="00382C42">
        <w:t xml:space="preserve">ersonas al límite, con riesgo de caer </w:t>
      </w:r>
      <w:r>
        <w:t>y sin red.</w:t>
      </w:r>
    </w:p>
    <w:p w:rsidR="00225CC7" w:rsidRDefault="00225CC7" w:rsidP="00BB6F38">
      <w:pPr>
        <w:pStyle w:val="Texto"/>
      </w:pPr>
    </w:p>
    <w:p w:rsidR="00225CC7" w:rsidRDefault="00225CC7" w:rsidP="00BB6F38">
      <w:pPr>
        <w:pStyle w:val="Texto"/>
      </w:pPr>
      <w:r w:rsidRPr="00382C42">
        <w:t>Estas personas representa el 16,4</w:t>
      </w:r>
      <w:r>
        <w:t> </w:t>
      </w:r>
      <w:r w:rsidRPr="00382C42">
        <w:t>% de la población</w:t>
      </w:r>
      <w:r>
        <w:t>,</w:t>
      </w:r>
      <w:r w:rsidRPr="00382C42">
        <w:t xml:space="preserve"> y ha crecido</w:t>
      </w:r>
      <w:r>
        <w:t>,</w:t>
      </w:r>
      <w:r w:rsidRPr="00382C42">
        <w:t xml:space="preserve"> y m</w:t>
      </w:r>
      <w:r>
        <w:t>ucho, en los últimos cinco años.</w:t>
      </w:r>
      <w:r w:rsidRPr="00382C42">
        <w:t xml:space="preserve"> </w:t>
      </w:r>
      <w:r>
        <w:t>U</w:t>
      </w:r>
      <w:r w:rsidRPr="00382C42">
        <w:t>n grupo de personas y hogares proporcionalmente mucho mayor al del conjunto del Estado español, y una realidad que matiza ese dato inicial del 85</w:t>
      </w:r>
      <w:r>
        <w:t> </w:t>
      </w:r>
      <w:r w:rsidRPr="00382C42">
        <w:t>% de sociedad incluida, porque revela cómo</w:t>
      </w:r>
      <w:r>
        <w:t xml:space="preserve"> están viviendo las personas</w:t>
      </w:r>
      <w:r w:rsidRPr="00382C42">
        <w:t xml:space="preserve"> la recuperación económica de la que tanto se nos habla</w:t>
      </w:r>
      <w:r>
        <w:t>,</w:t>
      </w:r>
      <w:r w:rsidRPr="00382C42">
        <w:t xml:space="preserve"> con una gran dosis de precariedad. La precariedad vital se instala, señor</w:t>
      </w:r>
      <w:r>
        <w:t>a</w:t>
      </w:r>
      <w:r w:rsidRPr="00382C42">
        <w:t xml:space="preserve"> </w:t>
      </w:r>
      <w:proofErr w:type="spellStart"/>
      <w:r w:rsidRPr="00382C42">
        <w:t>Artolazabal</w:t>
      </w:r>
      <w:proofErr w:type="spellEnd"/>
      <w:r w:rsidRPr="00382C42">
        <w:t>, en nuestra sociedad</w:t>
      </w:r>
      <w:r>
        <w:t>,</w:t>
      </w:r>
      <w:r w:rsidRPr="00382C42">
        <w:t xml:space="preserve"> e</w:t>
      </w:r>
      <w:r>
        <w:t>sta es la nueva realidad vasca.</w:t>
      </w:r>
    </w:p>
    <w:p w:rsidR="00225CC7" w:rsidRDefault="00225CC7" w:rsidP="00BB6F38">
      <w:pPr>
        <w:pStyle w:val="Texto"/>
      </w:pPr>
    </w:p>
    <w:p w:rsidR="00225CC7" w:rsidRDefault="00225CC7" w:rsidP="00BB6F38">
      <w:pPr>
        <w:pStyle w:val="Texto"/>
        <w:rPr>
          <w:lang w:val="eu-ES"/>
        </w:rPr>
      </w:pPr>
      <w:r>
        <w:rPr>
          <w:lang w:val="eu-ES"/>
        </w:rPr>
        <w:t>Txosten honetan jasotakoaren</w:t>
      </w:r>
      <w:r w:rsidRPr="00382C42">
        <w:rPr>
          <w:lang w:val="eu-ES"/>
        </w:rPr>
        <w:t xml:space="preserve"> arabera, integrazio mailak gora egiten du EAEn, baina</w:t>
      </w:r>
      <w:r>
        <w:rPr>
          <w:lang w:val="eu-ES"/>
        </w:rPr>
        <w:t>,</w:t>
      </w:r>
      <w:r w:rsidRPr="00382C42">
        <w:rPr>
          <w:lang w:val="eu-ES"/>
        </w:rPr>
        <w:t xml:space="preserve"> baita muturreko bazterketa egoerak ere</w:t>
      </w:r>
      <w:r>
        <w:rPr>
          <w:lang w:val="eu-ES"/>
        </w:rPr>
        <w:t>,</w:t>
      </w:r>
      <w:r w:rsidRPr="00382C42">
        <w:rPr>
          <w:lang w:val="eu-ES"/>
        </w:rPr>
        <w:t xml:space="preserve"> eta</w:t>
      </w:r>
      <w:r>
        <w:rPr>
          <w:lang w:val="eu-ES"/>
        </w:rPr>
        <w:t>,</w:t>
      </w:r>
      <w:r w:rsidRPr="00382C42">
        <w:rPr>
          <w:lang w:val="eu-ES"/>
        </w:rPr>
        <w:t xml:space="preserve"> horrekin</w:t>
      </w:r>
      <w:r>
        <w:rPr>
          <w:lang w:val="eu-ES"/>
        </w:rPr>
        <w:t>,</w:t>
      </w:r>
      <w:r w:rsidRPr="00382C42">
        <w:rPr>
          <w:lang w:val="eu-ES"/>
        </w:rPr>
        <w:t xml:space="preserve"> handitu egiten da gizarte arrakala gurean</w:t>
      </w:r>
      <w:r>
        <w:rPr>
          <w:lang w:val="eu-ES"/>
        </w:rPr>
        <w:t>.</w:t>
      </w:r>
      <w:r w:rsidRPr="00382C42">
        <w:rPr>
          <w:lang w:val="eu-ES"/>
        </w:rPr>
        <w:t xml:space="preserve"> </w:t>
      </w:r>
      <w:r>
        <w:rPr>
          <w:lang w:val="eu-ES"/>
        </w:rPr>
        <w:t xml:space="preserve">Eta EAE da </w:t>
      </w:r>
      <w:r w:rsidRPr="00382C42">
        <w:rPr>
          <w:lang w:val="eu-ES"/>
        </w:rPr>
        <w:t>Estatu mailan desberdintas</w:t>
      </w:r>
      <w:r>
        <w:rPr>
          <w:lang w:val="eu-ES"/>
        </w:rPr>
        <w:t>un sozial handienak dituen a</w:t>
      </w:r>
      <w:r w:rsidRPr="00382C42">
        <w:rPr>
          <w:lang w:val="eu-ES"/>
        </w:rPr>
        <w:t>utonomia erkidegoetako bat. Bazterketan dauden herritarrak gero eta urrunago daude erkidegoko gainontzeko biztanleetatik</w:t>
      </w:r>
      <w:r>
        <w:rPr>
          <w:lang w:val="eu-ES"/>
        </w:rPr>
        <w:t>,</w:t>
      </w:r>
      <w:r w:rsidRPr="00382C42">
        <w:rPr>
          <w:lang w:val="eu-ES"/>
        </w:rPr>
        <w:t xml:space="preserve"> eta etxebizitzetan gero </w:t>
      </w:r>
      <w:r>
        <w:rPr>
          <w:lang w:val="eu-ES"/>
        </w:rPr>
        <w:t>eta zailtasun gehiago ari dira pilatzen.</w:t>
      </w:r>
    </w:p>
    <w:p w:rsidR="00225CC7" w:rsidRDefault="00225CC7" w:rsidP="00BB6F38">
      <w:pPr>
        <w:pStyle w:val="Texto"/>
        <w:rPr>
          <w:lang w:val="eu-ES"/>
        </w:rPr>
      </w:pPr>
    </w:p>
    <w:p w:rsidR="00225CC7" w:rsidRDefault="00225CC7" w:rsidP="00BB6F38">
      <w:pPr>
        <w:pStyle w:val="Texto"/>
        <w:rPr>
          <w:lang w:val="eu-ES"/>
        </w:rPr>
      </w:pPr>
      <w:r w:rsidRPr="00382C42">
        <w:rPr>
          <w:lang w:val="eu-ES"/>
        </w:rPr>
        <w:t>Bestetik, etxebizitza, osasuna eta mendekotasun egoerak, eta enpleguaren bueltan kokatzen dira pobrezia eta bazterketa arrisku faktoreak. Etxebizitzaren inguruko datuak ezagunak dira</w:t>
      </w:r>
      <w:r>
        <w:rPr>
          <w:lang w:val="eu-ES"/>
        </w:rPr>
        <w:t>;</w:t>
      </w:r>
      <w:r w:rsidRPr="00382C42">
        <w:rPr>
          <w:lang w:val="eu-ES"/>
        </w:rPr>
        <w:t xml:space="preserve"> </w:t>
      </w:r>
      <w:r>
        <w:rPr>
          <w:lang w:val="eu-ES"/>
        </w:rPr>
        <w:t>biztanleriaren</w:t>
      </w:r>
      <w:r w:rsidRPr="00382C42">
        <w:rPr>
          <w:lang w:val="eu-ES"/>
        </w:rPr>
        <w:t xml:space="preserve"> %</w:t>
      </w:r>
      <w:r>
        <w:rPr>
          <w:lang w:val="eu-ES"/>
        </w:rPr>
        <w:t> </w:t>
      </w:r>
      <w:r w:rsidRPr="00382C42">
        <w:rPr>
          <w:lang w:val="eu-ES"/>
        </w:rPr>
        <w:t>25a</w:t>
      </w:r>
      <w:r>
        <w:rPr>
          <w:lang w:val="eu-ES"/>
        </w:rPr>
        <w:t>k</w:t>
      </w:r>
      <w:r w:rsidRPr="00382C42">
        <w:rPr>
          <w:lang w:val="eu-ES"/>
        </w:rPr>
        <w:t xml:space="preserve"> du arlo honetako arazoren bat</w:t>
      </w:r>
      <w:r>
        <w:rPr>
          <w:lang w:val="eu-ES"/>
        </w:rPr>
        <w:t xml:space="preserve">. </w:t>
      </w:r>
      <w:proofErr w:type="spellStart"/>
      <w:r>
        <w:rPr>
          <w:lang w:val="eu-ES"/>
        </w:rPr>
        <w:t>EPDSak</w:t>
      </w:r>
      <w:proofErr w:type="spellEnd"/>
      <w:r>
        <w:rPr>
          <w:lang w:val="eu-ES"/>
        </w:rPr>
        <w:t xml:space="preserve"> ere </w:t>
      </w:r>
      <w:r w:rsidRPr="00382C42">
        <w:rPr>
          <w:lang w:val="eu-ES"/>
        </w:rPr>
        <w:t>agertzen zuen argi eta garbi mendekotasunak desberdintasun sozi</w:t>
      </w:r>
      <w:r>
        <w:rPr>
          <w:lang w:val="eu-ES"/>
        </w:rPr>
        <w:t>al iturri inportante bat direla.</w:t>
      </w:r>
      <w:r w:rsidRPr="00382C42">
        <w:rPr>
          <w:lang w:val="eu-ES"/>
        </w:rPr>
        <w:t xml:space="preserve"> </w:t>
      </w:r>
      <w:r>
        <w:rPr>
          <w:lang w:val="eu-ES"/>
        </w:rPr>
        <w:t>B</w:t>
      </w:r>
      <w:r w:rsidRPr="00382C42">
        <w:rPr>
          <w:lang w:val="eu-ES"/>
        </w:rPr>
        <w:t>aina nik hemen gaur pixka bat enpleguaren ingur</w:t>
      </w:r>
      <w:r>
        <w:rPr>
          <w:lang w:val="eu-ES"/>
        </w:rPr>
        <w:t>uan ere gelditu nahiko nuke, ez?</w:t>
      </w:r>
    </w:p>
    <w:p w:rsidR="00225CC7" w:rsidRDefault="00225CC7" w:rsidP="00BB6F38">
      <w:pPr>
        <w:pStyle w:val="Texto"/>
        <w:rPr>
          <w:lang w:val="eu-ES"/>
        </w:rPr>
      </w:pPr>
    </w:p>
    <w:p w:rsidR="00225CC7" w:rsidRDefault="00225CC7" w:rsidP="00BB6F38">
      <w:pPr>
        <w:pStyle w:val="Texto"/>
        <w:rPr>
          <w:lang w:val="eu-ES"/>
        </w:rPr>
      </w:pPr>
      <w:r w:rsidRPr="00382C42">
        <w:rPr>
          <w:lang w:val="eu-ES"/>
        </w:rPr>
        <w:t>Eta enpleguaren inguruan, EAEko enpleguaren integrazio galeraren inguruko adierazleak oso argiak dira. 100.000 dira</w:t>
      </w:r>
      <w:r>
        <w:rPr>
          <w:lang w:val="eu-ES"/>
        </w:rPr>
        <w:t>,</w:t>
      </w:r>
      <w:r w:rsidRPr="00382C42">
        <w:rPr>
          <w:lang w:val="eu-ES"/>
        </w:rPr>
        <w:t xml:space="preserve"> enplegua edukita</w:t>
      </w:r>
      <w:r>
        <w:rPr>
          <w:lang w:val="eu-ES"/>
        </w:rPr>
        <w:t>,</w:t>
      </w:r>
      <w:r w:rsidRPr="00382C42">
        <w:rPr>
          <w:lang w:val="eu-ES"/>
        </w:rPr>
        <w:t xml:space="preserve"> bere oinarrizko beharrei erantzun ezinean dabiltzan euskal herritarrak, 100.000</w:t>
      </w:r>
      <w:r>
        <w:rPr>
          <w:lang w:val="eu-ES"/>
        </w:rPr>
        <w:t>.</w:t>
      </w:r>
      <w:r w:rsidRPr="00382C42">
        <w:rPr>
          <w:lang w:val="eu-ES"/>
        </w:rPr>
        <w:t xml:space="preserve"> </w:t>
      </w:r>
      <w:r>
        <w:rPr>
          <w:lang w:val="eu-ES"/>
        </w:rPr>
        <w:t>L</w:t>
      </w:r>
      <w:r w:rsidRPr="00382C42">
        <w:rPr>
          <w:lang w:val="eu-ES"/>
        </w:rPr>
        <w:t>anean dauden pertsonen %</w:t>
      </w:r>
      <w:r>
        <w:rPr>
          <w:lang w:val="eu-ES"/>
        </w:rPr>
        <w:t> </w:t>
      </w:r>
      <w:r w:rsidRPr="00382C42">
        <w:rPr>
          <w:lang w:val="eu-ES"/>
        </w:rPr>
        <w:t>11</w:t>
      </w:r>
      <w:r>
        <w:rPr>
          <w:lang w:val="eu-ES"/>
        </w:rPr>
        <w:t>,4a</w:t>
      </w:r>
      <w:r w:rsidRPr="00382C42">
        <w:rPr>
          <w:lang w:val="eu-ES"/>
        </w:rPr>
        <w:t xml:space="preserve"> bazterketa egoeran dago EAEn</w:t>
      </w:r>
      <w:r>
        <w:rPr>
          <w:lang w:val="eu-ES"/>
        </w:rPr>
        <w:t>.</w:t>
      </w:r>
      <w:r w:rsidRPr="00382C42">
        <w:rPr>
          <w:lang w:val="eu-ES"/>
        </w:rPr>
        <w:t xml:space="preserve"> </w:t>
      </w:r>
      <w:r>
        <w:rPr>
          <w:lang w:val="eu-ES"/>
        </w:rPr>
        <w:t>E</w:t>
      </w:r>
      <w:r w:rsidRPr="00382C42">
        <w:rPr>
          <w:lang w:val="eu-ES"/>
        </w:rPr>
        <w:t>ta gizarte bazterkeriaren eremuan dauden familien sostengatz</w:t>
      </w:r>
      <w:r>
        <w:rPr>
          <w:lang w:val="eu-ES"/>
        </w:rPr>
        <w:t>aile</w:t>
      </w:r>
      <w:r w:rsidRPr="00382C42">
        <w:rPr>
          <w:lang w:val="eu-ES"/>
        </w:rPr>
        <w:t xml:space="preserve"> nagusien %</w:t>
      </w:r>
      <w:r>
        <w:rPr>
          <w:lang w:val="eu-ES"/>
        </w:rPr>
        <w:t> </w:t>
      </w:r>
      <w:r w:rsidRPr="00382C42">
        <w:rPr>
          <w:lang w:val="eu-ES"/>
        </w:rPr>
        <w:t>48a la</w:t>
      </w:r>
      <w:r>
        <w:rPr>
          <w:lang w:val="eu-ES"/>
        </w:rPr>
        <w:t xml:space="preserve">nean dago. Bazterketa soziala eta enplegua gero eta </w:t>
      </w:r>
      <w:r>
        <w:rPr>
          <w:lang w:val="eu-ES"/>
        </w:rPr>
        <w:lastRenderedPageBreak/>
        <w:t>bateragarria</w:t>
      </w:r>
      <w:r w:rsidRPr="00382C42">
        <w:rPr>
          <w:lang w:val="eu-ES"/>
        </w:rPr>
        <w:t>goak dira</w:t>
      </w:r>
      <w:r>
        <w:rPr>
          <w:lang w:val="eu-ES"/>
        </w:rPr>
        <w:t>,</w:t>
      </w:r>
      <w:r w:rsidRPr="00382C42">
        <w:rPr>
          <w:lang w:val="eu-ES"/>
        </w:rPr>
        <w:t xml:space="preserve"> soldata baxuak, aukerakoa ez den </w:t>
      </w:r>
      <w:proofErr w:type="spellStart"/>
      <w:r w:rsidRPr="00382C42">
        <w:rPr>
          <w:lang w:val="eu-ES"/>
        </w:rPr>
        <w:t>partzialitate</w:t>
      </w:r>
      <w:r>
        <w:rPr>
          <w:lang w:val="eu-ES"/>
        </w:rPr>
        <w:t>a</w:t>
      </w:r>
      <w:proofErr w:type="spellEnd"/>
      <w:r>
        <w:rPr>
          <w:lang w:val="eu-ES"/>
        </w:rPr>
        <w:t>,</w:t>
      </w:r>
      <w:r w:rsidRPr="00382C42">
        <w:rPr>
          <w:lang w:val="eu-ES"/>
        </w:rPr>
        <w:t xml:space="preserve"> eta lan merkatutik sartu-irten</w:t>
      </w:r>
      <w:r>
        <w:rPr>
          <w:lang w:val="eu-ES"/>
        </w:rPr>
        <w:t>era kondenatzen</w:t>
      </w:r>
      <w:r w:rsidRPr="00382C42">
        <w:rPr>
          <w:lang w:val="eu-ES"/>
        </w:rPr>
        <w:t xml:space="preserve"> gaituen </w:t>
      </w:r>
      <w:r>
        <w:rPr>
          <w:lang w:val="eu-ES"/>
        </w:rPr>
        <w:t>behin behineko</w:t>
      </w:r>
      <w:r w:rsidRPr="00382C42">
        <w:rPr>
          <w:lang w:val="eu-ES"/>
        </w:rPr>
        <w:t>tasun tasa altuagatik</w:t>
      </w:r>
      <w:r>
        <w:rPr>
          <w:lang w:val="eu-ES"/>
        </w:rPr>
        <w:t>.</w:t>
      </w:r>
    </w:p>
    <w:p w:rsidR="00225CC7" w:rsidRDefault="00225CC7" w:rsidP="00BB6F38">
      <w:pPr>
        <w:pStyle w:val="Texto"/>
        <w:rPr>
          <w:lang w:val="eu-ES"/>
        </w:rPr>
      </w:pPr>
    </w:p>
    <w:p w:rsidR="00225CC7" w:rsidRPr="00382C42" w:rsidRDefault="00225CC7" w:rsidP="00BB6F38">
      <w:pPr>
        <w:pStyle w:val="Texto"/>
        <w:rPr>
          <w:lang w:val="eu-ES"/>
        </w:rPr>
      </w:pPr>
      <w:r w:rsidRPr="00225CC7">
        <w:rPr>
          <w:lang w:val="es-ES"/>
        </w:rPr>
        <w:t xml:space="preserve">Tendrá que reconocer, cuanto menos, señora </w:t>
      </w:r>
      <w:proofErr w:type="spellStart"/>
      <w:r w:rsidRPr="00225CC7">
        <w:rPr>
          <w:lang w:val="es-ES"/>
        </w:rPr>
        <w:t>Artolazabal</w:t>
      </w:r>
      <w:proofErr w:type="spellEnd"/>
      <w:r w:rsidRPr="00225CC7">
        <w:rPr>
          <w:lang w:val="es-ES"/>
        </w:rPr>
        <w:t xml:space="preserve">, que este empleo no parece ser la mejor política social. Contraseña incorrecta. </w:t>
      </w:r>
      <w:r>
        <w:rPr>
          <w:lang w:val="eu-ES"/>
        </w:rPr>
        <w:t>Eta jarri genezake,</w:t>
      </w:r>
      <w:r w:rsidRPr="00382C42">
        <w:rPr>
          <w:lang w:val="eu-ES"/>
        </w:rPr>
        <w:t xml:space="preserve"> adibidez, profilez hitz egiten</w:t>
      </w:r>
      <w:r>
        <w:rPr>
          <w:lang w:val="eu-ES"/>
        </w:rPr>
        <w:t>,</w:t>
      </w:r>
      <w:r w:rsidRPr="00382C42">
        <w:rPr>
          <w:lang w:val="eu-ES"/>
        </w:rPr>
        <w:t xml:space="preserve"> bazterketa egoeran egoteko arrisku gehien duten horietaz. Baina</w:t>
      </w:r>
      <w:r>
        <w:rPr>
          <w:lang w:val="eu-ES"/>
        </w:rPr>
        <w:t>,</w:t>
      </w:r>
      <w:r w:rsidRPr="00382C42">
        <w:rPr>
          <w:lang w:val="eu-ES"/>
        </w:rPr>
        <w:t xml:space="preserve"> uste dut dena esanda dagoela</w:t>
      </w:r>
      <w:r>
        <w:rPr>
          <w:lang w:val="eu-ES"/>
        </w:rPr>
        <w:t>,</w:t>
      </w:r>
      <w:r w:rsidRPr="00382C42">
        <w:rPr>
          <w:lang w:val="eu-ES"/>
        </w:rPr>
        <w:t xml:space="preserve"> eta errealitatea</w:t>
      </w:r>
      <w:r>
        <w:rPr>
          <w:lang w:val="eu-ES"/>
        </w:rPr>
        <w:t>,</w:t>
      </w:r>
      <w:r w:rsidRPr="00382C42">
        <w:rPr>
          <w:lang w:val="eu-ES"/>
        </w:rPr>
        <w:t xml:space="preserve"> hau</w:t>
      </w:r>
      <w:r>
        <w:rPr>
          <w:lang w:val="eu-ES"/>
        </w:rPr>
        <w:t>,</w:t>
      </w:r>
      <w:r w:rsidRPr="00382C42">
        <w:rPr>
          <w:lang w:val="eu-ES"/>
        </w:rPr>
        <w:t xml:space="preserve"> gurea</w:t>
      </w:r>
      <w:r>
        <w:rPr>
          <w:lang w:val="eu-ES"/>
        </w:rPr>
        <w:t>,</w:t>
      </w:r>
      <w:r w:rsidRPr="00382C42">
        <w:rPr>
          <w:lang w:val="eu-ES"/>
        </w:rPr>
        <w:t xml:space="preserve"> ukaezina dela dagoeneko…</w:t>
      </w:r>
    </w:p>
    <w:p w:rsidR="00225CC7" w:rsidRPr="00382C42" w:rsidRDefault="00225CC7" w:rsidP="00BB6F38">
      <w:pPr>
        <w:pStyle w:val="Texto"/>
        <w:rPr>
          <w:lang w:val="eu-ES"/>
        </w:rPr>
      </w:pPr>
    </w:p>
    <w:p w:rsidR="003B39AB" w:rsidRDefault="00225CC7" w:rsidP="00225CC7">
      <w:pPr>
        <w:pStyle w:val="Texto"/>
        <w:rPr>
          <w:lang w:val="eu-ES"/>
        </w:rPr>
      </w:pPr>
      <w:r w:rsidRPr="00382C42">
        <w:rPr>
          <w:lang w:val="eu-ES"/>
        </w:rPr>
        <w:t>(14. zintaren amaiera)</w:t>
      </w:r>
    </w:p>
    <w:p w:rsidR="00BB6F38" w:rsidRPr="00BB6F38" w:rsidRDefault="00BB6F38" w:rsidP="00BB6F38">
      <w:pPr>
        <w:pStyle w:val="Texto"/>
        <w:rPr>
          <w:lang w:val="eu-ES"/>
        </w:rPr>
      </w:pPr>
      <w:r w:rsidRPr="00BB6F38">
        <w:rPr>
          <w:lang w:val="eu-ES"/>
        </w:rPr>
        <w:t>(15. zintaren hasiera)</w:t>
      </w:r>
    </w:p>
    <w:p w:rsidR="00BB6F38" w:rsidRPr="00BB6F38" w:rsidRDefault="00BB6F38" w:rsidP="00BB6F38">
      <w:pPr>
        <w:pStyle w:val="Texto"/>
        <w:rPr>
          <w:lang w:val="eu-ES"/>
        </w:rPr>
      </w:pPr>
    </w:p>
    <w:p w:rsidR="00BB6F38" w:rsidRDefault="00BB6F38" w:rsidP="00BB6F38">
      <w:pPr>
        <w:pStyle w:val="Texto"/>
        <w:rPr>
          <w:lang w:val="eu-ES"/>
        </w:rPr>
      </w:pPr>
      <w:r w:rsidRPr="00BB6F38">
        <w:rPr>
          <w:lang w:val="eu-ES"/>
        </w:rPr>
        <w:t xml:space="preserve">… </w:t>
      </w:r>
      <w:r>
        <w:rPr>
          <w:lang w:val="eu-ES"/>
        </w:rPr>
        <w:t>gehien duten horietaz. B</w:t>
      </w:r>
      <w:r w:rsidRPr="00BD24D9">
        <w:rPr>
          <w:lang w:val="eu-ES"/>
        </w:rPr>
        <w:t>aina uste dut dena esanda dagoela eta errealitatea</w:t>
      </w:r>
      <w:r>
        <w:rPr>
          <w:lang w:val="eu-ES"/>
        </w:rPr>
        <w:t>,</w:t>
      </w:r>
      <w:r w:rsidRPr="00BD24D9">
        <w:rPr>
          <w:lang w:val="eu-ES"/>
        </w:rPr>
        <w:t xml:space="preserve"> hau</w:t>
      </w:r>
      <w:r>
        <w:rPr>
          <w:lang w:val="eu-ES"/>
        </w:rPr>
        <w:t>,</w:t>
      </w:r>
      <w:r w:rsidRPr="00BD24D9">
        <w:rPr>
          <w:lang w:val="eu-ES"/>
        </w:rPr>
        <w:t xml:space="preserve"> gurea</w:t>
      </w:r>
      <w:r>
        <w:rPr>
          <w:lang w:val="eu-ES"/>
        </w:rPr>
        <w:t>, ukaezina dela</w:t>
      </w:r>
      <w:r w:rsidRPr="00BD24D9">
        <w:rPr>
          <w:lang w:val="eu-ES"/>
        </w:rPr>
        <w:t xml:space="preserve"> dagoeneko</w:t>
      </w:r>
      <w:r>
        <w:rPr>
          <w:lang w:val="eu-ES"/>
        </w:rPr>
        <w:t>.</w:t>
      </w:r>
    </w:p>
    <w:p w:rsidR="00BB6F38" w:rsidRDefault="00BB6F38" w:rsidP="00BB6F38">
      <w:pPr>
        <w:pStyle w:val="Texto"/>
        <w:rPr>
          <w:lang w:val="eu-ES"/>
        </w:rPr>
      </w:pPr>
    </w:p>
    <w:p w:rsidR="00BB6F38" w:rsidRDefault="00BB6F38" w:rsidP="00BB6F38">
      <w:pPr>
        <w:pStyle w:val="Texto"/>
        <w:rPr>
          <w:lang w:val="eu-ES"/>
        </w:rPr>
      </w:pPr>
      <w:r>
        <w:rPr>
          <w:lang w:val="eu-ES"/>
        </w:rPr>
        <w:t>E</w:t>
      </w:r>
      <w:r w:rsidRPr="00BD24D9">
        <w:rPr>
          <w:lang w:val="eu-ES"/>
        </w:rPr>
        <w:t>san bezala, nik gaur eztabaida</w:t>
      </w:r>
      <w:r>
        <w:rPr>
          <w:lang w:val="eu-ES"/>
        </w:rPr>
        <w:t xml:space="preserve"> ez</w:t>
      </w:r>
      <w:r w:rsidRPr="00BD24D9">
        <w:rPr>
          <w:lang w:val="eu-ES"/>
        </w:rPr>
        <w:t xml:space="preserve"> nuke datuen inguruan kokatu nahi</w:t>
      </w:r>
      <w:r>
        <w:rPr>
          <w:lang w:val="eu-ES"/>
        </w:rPr>
        <w:t>, ziurgabetasun une h</w:t>
      </w:r>
      <w:r w:rsidRPr="00BD24D9">
        <w:rPr>
          <w:lang w:val="eu-ES"/>
        </w:rPr>
        <w:t>onetan</w:t>
      </w:r>
      <w:r>
        <w:rPr>
          <w:lang w:val="eu-ES"/>
        </w:rPr>
        <w:t>,</w:t>
      </w:r>
      <w:r w:rsidRPr="00BD24D9">
        <w:rPr>
          <w:lang w:val="eu-ES"/>
        </w:rPr>
        <w:t xml:space="preserve"> narrazio honen aurrean</w:t>
      </w:r>
      <w:r>
        <w:rPr>
          <w:lang w:val="eu-ES"/>
        </w:rPr>
        <w:t>,</w:t>
      </w:r>
      <w:r w:rsidRPr="00BD24D9">
        <w:rPr>
          <w:lang w:val="eu-ES"/>
        </w:rPr>
        <w:t xml:space="preserve"> nola erreakzionatzen dugun</w:t>
      </w:r>
      <w:r>
        <w:rPr>
          <w:lang w:val="eu-ES"/>
        </w:rPr>
        <w:t>,</w:t>
      </w:r>
      <w:r w:rsidRPr="00BD24D9">
        <w:rPr>
          <w:lang w:val="eu-ES"/>
        </w:rPr>
        <w:t xml:space="preserve"> irteera nola enfokatzen dugun eztabaidatu nahiko nuke gaur</w:t>
      </w:r>
      <w:r>
        <w:rPr>
          <w:lang w:val="eu-ES"/>
        </w:rPr>
        <w:t>, eta hori da nire asmoa</w:t>
      </w:r>
      <w:r w:rsidRPr="00BD24D9">
        <w:rPr>
          <w:lang w:val="eu-ES"/>
        </w:rPr>
        <w:t>, ez</w:t>
      </w:r>
      <w:r>
        <w:rPr>
          <w:lang w:val="eu-ES"/>
        </w:rPr>
        <w:t>?</w:t>
      </w:r>
    </w:p>
    <w:p w:rsidR="00BB6F38" w:rsidRDefault="00BB6F38" w:rsidP="00BB6F38">
      <w:pPr>
        <w:pStyle w:val="Texto"/>
        <w:rPr>
          <w:lang w:val="eu-ES"/>
        </w:rPr>
      </w:pPr>
    </w:p>
    <w:p w:rsidR="00BB6F38" w:rsidRDefault="00BB6F38" w:rsidP="00BB6F38">
      <w:pPr>
        <w:pStyle w:val="Texto"/>
      </w:pPr>
      <w:r>
        <w:rPr>
          <w:lang w:val="eu-ES"/>
        </w:rPr>
        <w:t>O</w:t>
      </w:r>
      <w:r w:rsidRPr="00BD24D9">
        <w:rPr>
          <w:lang w:val="eu-ES"/>
        </w:rPr>
        <w:t>rain arte, zer esan digu Jaurlaritzak</w:t>
      </w:r>
      <w:r>
        <w:rPr>
          <w:lang w:val="eu-ES"/>
        </w:rPr>
        <w:t>? B</w:t>
      </w:r>
      <w:r w:rsidRPr="00BD24D9">
        <w:rPr>
          <w:lang w:val="eu-ES"/>
        </w:rPr>
        <w:t>a egia esan, datu hauen inguruan</w:t>
      </w:r>
      <w:r>
        <w:rPr>
          <w:lang w:val="eu-ES"/>
        </w:rPr>
        <w:t>,</w:t>
      </w:r>
      <w:r w:rsidRPr="00BD24D9">
        <w:rPr>
          <w:lang w:val="eu-ES"/>
        </w:rPr>
        <w:t xml:space="preserve"> irakurketa hauen inguruan ezer gutxi</w:t>
      </w:r>
      <w:r>
        <w:rPr>
          <w:lang w:val="eu-ES"/>
        </w:rPr>
        <w:t>. E</w:t>
      </w:r>
      <w:r w:rsidRPr="00BD24D9">
        <w:rPr>
          <w:lang w:val="eu-ES"/>
        </w:rPr>
        <w:t xml:space="preserve">ta </w:t>
      </w:r>
      <w:proofErr w:type="spellStart"/>
      <w:r>
        <w:rPr>
          <w:lang w:val="eu-ES"/>
        </w:rPr>
        <w:t>EPDSaren</w:t>
      </w:r>
      <w:proofErr w:type="spellEnd"/>
      <w:r w:rsidRPr="00BD24D9">
        <w:rPr>
          <w:lang w:val="eu-ES"/>
        </w:rPr>
        <w:t xml:space="preserve"> datuak atera zirenean Laura </w:t>
      </w:r>
      <w:proofErr w:type="spellStart"/>
      <w:r w:rsidRPr="00BD24D9">
        <w:rPr>
          <w:lang w:val="eu-ES"/>
        </w:rPr>
        <w:t>G</w:t>
      </w:r>
      <w:r>
        <w:rPr>
          <w:lang w:val="eu-ES"/>
        </w:rPr>
        <w:t>ó</w:t>
      </w:r>
      <w:r w:rsidRPr="00BD24D9">
        <w:rPr>
          <w:lang w:val="eu-ES"/>
        </w:rPr>
        <w:t>mez</w:t>
      </w:r>
      <w:proofErr w:type="spellEnd"/>
      <w:r w:rsidRPr="00BD24D9">
        <w:rPr>
          <w:lang w:val="eu-ES"/>
        </w:rPr>
        <w:t xml:space="preserve"> lagunak artikulu bat idatzi zuen</w:t>
      </w:r>
      <w:r>
        <w:rPr>
          <w:lang w:val="eu-ES"/>
        </w:rPr>
        <w:t>,</w:t>
      </w:r>
      <w:r w:rsidRPr="00BD24D9">
        <w:rPr>
          <w:lang w:val="eu-ES"/>
        </w:rPr>
        <w:t xml:space="preserve"> eta garaian irakurritakoak uste dut oso ondo azaltzen </w:t>
      </w:r>
      <w:r w:rsidRPr="006573E5">
        <w:rPr>
          <w:lang w:val="eu-ES"/>
        </w:rPr>
        <w:t>duela</w:t>
      </w:r>
      <w:r>
        <w:rPr>
          <w:lang w:val="eu-ES"/>
        </w:rPr>
        <w:t xml:space="preserve"> zertan</w:t>
      </w:r>
      <w:r w:rsidRPr="006573E5">
        <w:rPr>
          <w:lang w:val="eu-ES"/>
        </w:rPr>
        <w:t xml:space="preserve"> aritu zareten</w:t>
      </w:r>
      <w:r>
        <w:rPr>
          <w:lang w:val="eu-ES"/>
        </w:rPr>
        <w:t xml:space="preserve"> o</w:t>
      </w:r>
      <w:r w:rsidRPr="006573E5">
        <w:rPr>
          <w:lang w:val="eu-ES"/>
        </w:rPr>
        <w:t>rain arte. D</w:t>
      </w:r>
      <w:proofErr w:type="spellStart"/>
      <w:r w:rsidRPr="00BD24D9">
        <w:t>ecía</w:t>
      </w:r>
      <w:proofErr w:type="spellEnd"/>
      <w:r w:rsidRPr="00BD24D9">
        <w:t xml:space="preserve"> que el Gobierno de </w:t>
      </w:r>
      <w:proofErr w:type="spellStart"/>
      <w:r w:rsidRPr="00BD24D9">
        <w:t>Urkullu</w:t>
      </w:r>
      <w:proofErr w:type="spellEnd"/>
      <w:r w:rsidRPr="00BD24D9">
        <w:t xml:space="preserve"> está pegado</w:t>
      </w:r>
      <w:r>
        <w:t xml:space="preserve"> a</w:t>
      </w:r>
      <w:r w:rsidRPr="00BD24D9">
        <w:t xml:space="preserve"> un discurso triunfalista</w:t>
      </w:r>
      <w:r>
        <w:t>,</w:t>
      </w:r>
      <w:r w:rsidRPr="00BD24D9">
        <w:t xml:space="preserve"> que funciona de manera similar a la de </w:t>
      </w:r>
      <w:r>
        <w:t xml:space="preserve">una </w:t>
      </w:r>
      <w:proofErr w:type="spellStart"/>
      <w:r w:rsidRPr="006573E5">
        <w:rPr>
          <w:i/>
        </w:rPr>
        <w:t>fake</w:t>
      </w:r>
      <w:proofErr w:type="spellEnd"/>
      <w:r w:rsidRPr="006573E5">
        <w:rPr>
          <w:i/>
        </w:rPr>
        <w:t xml:space="preserve"> news</w:t>
      </w:r>
      <w:r>
        <w:t>:</w:t>
      </w:r>
      <w:r w:rsidRPr="00BD24D9">
        <w:t xml:space="preserve"> importan más las creencias y sostener</w:t>
      </w:r>
      <w:r>
        <w:t xml:space="preserve">las a base de repetición, que </w:t>
      </w:r>
      <w:r w:rsidRPr="00BD24D9">
        <w:t>operar a partir de datos e información real proveniente de fuentes muy solventes, incluso</w:t>
      </w:r>
      <w:r>
        <w:t>,</w:t>
      </w:r>
      <w:r w:rsidRPr="00BD24D9">
        <w:t xml:space="preserve"> de sus </w:t>
      </w:r>
      <w:r>
        <w:t>propias estadísticas oficiales.</w:t>
      </w:r>
    </w:p>
    <w:p w:rsidR="00BB6F38" w:rsidRDefault="00BB6F38" w:rsidP="00BB6F38">
      <w:pPr>
        <w:pStyle w:val="Texto"/>
      </w:pPr>
    </w:p>
    <w:p w:rsidR="00BB6F38" w:rsidRDefault="00BB6F38" w:rsidP="00BB6F38">
      <w:pPr>
        <w:pStyle w:val="Texto"/>
        <w:rPr>
          <w:lang w:val="eu-ES"/>
        </w:rPr>
      </w:pPr>
      <w:r w:rsidRPr="00BD24D9">
        <w:t xml:space="preserve">Y creo, señora </w:t>
      </w:r>
      <w:proofErr w:type="spellStart"/>
      <w:r w:rsidRPr="00BD24D9">
        <w:rPr>
          <w:lang w:val="eu-ES"/>
        </w:rPr>
        <w:t>Artolazabal</w:t>
      </w:r>
      <w:proofErr w:type="spellEnd"/>
      <w:r w:rsidRPr="00BD24D9">
        <w:rPr>
          <w:lang w:val="eu-ES"/>
        </w:rPr>
        <w:t>, ba uste dut saiakera horretan aritu zarela azken denbora honetan, ez</w:t>
      </w:r>
      <w:r>
        <w:rPr>
          <w:lang w:val="eu-ES"/>
        </w:rPr>
        <w:t>?</w:t>
      </w:r>
      <w:r w:rsidRPr="00BD24D9">
        <w:rPr>
          <w:lang w:val="eu-ES"/>
        </w:rPr>
        <w:t xml:space="preserve"> Agian</w:t>
      </w:r>
      <w:r>
        <w:rPr>
          <w:lang w:val="eu-ES"/>
        </w:rPr>
        <w:t>,</w:t>
      </w:r>
      <w:r w:rsidRPr="00BD24D9">
        <w:rPr>
          <w:lang w:val="eu-ES"/>
        </w:rPr>
        <w:t xml:space="preserve"> horregatik</w:t>
      </w:r>
      <w:r>
        <w:rPr>
          <w:lang w:val="eu-ES"/>
        </w:rPr>
        <w:t>,</w:t>
      </w:r>
      <w:r w:rsidRPr="00BD24D9">
        <w:rPr>
          <w:lang w:val="eu-ES"/>
        </w:rPr>
        <w:t xml:space="preserve"> bi hilabete luze tardatu zenuten </w:t>
      </w:r>
      <w:proofErr w:type="spellStart"/>
      <w:r w:rsidRPr="00BD24D9">
        <w:rPr>
          <w:lang w:val="eu-ES"/>
        </w:rPr>
        <w:t>nega</w:t>
      </w:r>
      <w:r>
        <w:rPr>
          <w:lang w:val="eu-ES"/>
        </w:rPr>
        <w:t>zionismo</w:t>
      </w:r>
      <w:r w:rsidRPr="00BD24D9">
        <w:rPr>
          <w:lang w:val="eu-ES"/>
        </w:rPr>
        <w:t>tik</w:t>
      </w:r>
      <w:proofErr w:type="spellEnd"/>
      <w:r w:rsidRPr="00BD24D9">
        <w:rPr>
          <w:lang w:val="eu-ES"/>
        </w:rPr>
        <w:t xml:space="preserve"> eraikitako prentsa hor bat ateratzen </w:t>
      </w:r>
      <w:proofErr w:type="spellStart"/>
      <w:r>
        <w:rPr>
          <w:lang w:val="eu-ES"/>
        </w:rPr>
        <w:t>EPDSaren</w:t>
      </w:r>
      <w:proofErr w:type="spellEnd"/>
      <w:r w:rsidRPr="00BD24D9">
        <w:rPr>
          <w:lang w:val="eu-ES"/>
        </w:rPr>
        <w:t xml:space="preserve"> </w:t>
      </w:r>
      <w:r w:rsidRPr="00BD24D9">
        <w:rPr>
          <w:lang w:val="eu-ES"/>
        </w:rPr>
        <w:lastRenderedPageBreak/>
        <w:t>datuak ateratakoan</w:t>
      </w:r>
      <w:r>
        <w:rPr>
          <w:lang w:val="eu-ES"/>
        </w:rPr>
        <w:t>;</w:t>
      </w:r>
      <w:r w:rsidRPr="00BD24D9">
        <w:rPr>
          <w:lang w:val="eu-ES"/>
        </w:rPr>
        <w:t xml:space="preserve"> eta azken urteetako pobrezia eta pobrezia arriskua tasa handienak neurtu zituen inkesta baten aurrean bageunden ere</w:t>
      </w:r>
      <w:r>
        <w:rPr>
          <w:lang w:val="eu-ES"/>
        </w:rPr>
        <w:t>,</w:t>
      </w:r>
      <w:r w:rsidRPr="00BD24D9">
        <w:rPr>
          <w:lang w:val="eu-ES"/>
        </w:rPr>
        <w:t xml:space="preserve"> ba Jaurlaritzak bakarrik nabarmendu zuen pobreziaren inguruko p</w:t>
      </w:r>
      <w:r>
        <w:rPr>
          <w:lang w:val="eu-ES"/>
        </w:rPr>
        <w:t>ertzepzioa hobetu egin zela, ez?</w:t>
      </w:r>
    </w:p>
    <w:p w:rsidR="00BB6F38" w:rsidRDefault="00BB6F38" w:rsidP="00BB6F38">
      <w:pPr>
        <w:pStyle w:val="Texto"/>
        <w:rPr>
          <w:lang w:val="eu-ES"/>
        </w:rPr>
      </w:pPr>
    </w:p>
    <w:p w:rsidR="00BB6F38" w:rsidRDefault="00BB6F38" w:rsidP="00BB6F38">
      <w:pPr>
        <w:pStyle w:val="Texto"/>
        <w:rPr>
          <w:lang w:val="eu-ES"/>
        </w:rPr>
      </w:pPr>
      <w:r w:rsidRPr="00BD24D9">
        <w:rPr>
          <w:lang w:val="eu-ES"/>
        </w:rPr>
        <w:t>Ondoren</w:t>
      </w:r>
      <w:r>
        <w:rPr>
          <w:lang w:val="eu-ES"/>
        </w:rPr>
        <w:t>,</w:t>
      </w:r>
      <w:r w:rsidRPr="00BD24D9">
        <w:rPr>
          <w:lang w:val="eu-ES"/>
        </w:rPr>
        <w:t xml:space="preserve"> ikusi genituen ba konparaketak, Europa mailakoak eta abar</w:t>
      </w:r>
      <w:r>
        <w:rPr>
          <w:lang w:val="eu-ES"/>
        </w:rPr>
        <w:t>,</w:t>
      </w:r>
      <w:r w:rsidRPr="00BD24D9">
        <w:rPr>
          <w:lang w:val="eu-ES"/>
        </w:rPr>
        <w:t xml:space="preserve"> Estatuari begira jarri ginen</w:t>
      </w:r>
      <w:r>
        <w:rPr>
          <w:lang w:val="eu-ES"/>
        </w:rPr>
        <w:t>, eta tiraka-tiraka</w:t>
      </w:r>
      <w:r w:rsidRPr="00BD24D9">
        <w:rPr>
          <w:lang w:val="eu-ES"/>
        </w:rPr>
        <w:t xml:space="preserve"> hemen onartu behar izan zuenean</w:t>
      </w:r>
      <w:r>
        <w:rPr>
          <w:lang w:val="eu-ES"/>
        </w:rPr>
        <w:t>,</w:t>
      </w:r>
      <w:r w:rsidRPr="00BD24D9">
        <w:rPr>
          <w:lang w:val="eu-ES"/>
        </w:rPr>
        <w:t xml:space="preserve"> agian</w:t>
      </w:r>
      <w:r>
        <w:rPr>
          <w:lang w:val="eu-ES"/>
        </w:rPr>
        <w:t>, daturen bat txarra dela. B</w:t>
      </w:r>
      <w:r w:rsidRPr="00BD24D9">
        <w:rPr>
          <w:lang w:val="eu-ES"/>
        </w:rPr>
        <w:t>aina kontua da</w:t>
      </w:r>
      <w:r>
        <w:rPr>
          <w:lang w:val="eu-ES"/>
        </w:rPr>
        <w:t>,</w:t>
      </w:r>
      <w:r w:rsidRPr="00BD24D9">
        <w:rPr>
          <w:lang w:val="eu-ES"/>
        </w:rPr>
        <w:t xml:space="preserve"> kontua da atzean ari garela geratzen. Kontua da denbora guzti honetan ez dugula ikusten bestelako hausnarketa sakonik</w:t>
      </w:r>
      <w:r>
        <w:rPr>
          <w:lang w:val="eu-ES"/>
        </w:rPr>
        <w:t>,</w:t>
      </w:r>
      <w:r w:rsidRPr="00BD24D9">
        <w:rPr>
          <w:lang w:val="eu-ES"/>
        </w:rPr>
        <w:t xml:space="preserve"> eta</w:t>
      </w:r>
      <w:r>
        <w:rPr>
          <w:lang w:val="eu-ES"/>
        </w:rPr>
        <w:t>,</w:t>
      </w:r>
      <w:r w:rsidRPr="00BD24D9">
        <w:rPr>
          <w:lang w:val="eu-ES"/>
        </w:rPr>
        <w:t xml:space="preserve"> inertziak</w:t>
      </w:r>
      <w:r>
        <w:rPr>
          <w:lang w:val="eu-ES"/>
        </w:rPr>
        <w:t>,</w:t>
      </w:r>
      <w:r w:rsidRPr="00BD24D9">
        <w:rPr>
          <w:lang w:val="eu-ES"/>
        </w:rPr>
        <w:t xml:space="preserve"> datu hauek susperraldi ekonomiko garaian lortu genituela</w:t>
      </w:r>
      <w:r>
        <w:rPr>
          <w:lang w:val="eu-ES"/>
        </w:rPr>
        <w:t>,</w:t>
      </w:r>
      <w:r w:rsidRPr="00BD24D9">
        <w:rPr>
          <w:lang w:val="eu-ES"/>
        </w:rPr>
        <w:t xml:space="preserve"> garai ilunak datozela eta inertziak</w:t>
      </w:r>
      <w:r>
        <w:rPr>
          <w:lang w:val="eu-ES"/>
        </w:rPr>
        <w:t>,</w:t>
      </w:r>
      <w:r w:rsidRPr="00BD24D9">
        <w:rPr>
          <w:lang w:val="eu-ES"/>
        </w:rPr>
        <w:t xml:space="preserve"> dagoeneko</w:t>
      </w:r>
      <w:r>
        <w:rPr>
          <w:lang w:val="eu-ES"/>
        </w:rPr>
        <w:t>,</w:t>
      </w:r>
      <w:r w:rsidRPr="00BD24D9">
        <w:rPr>
          <w:lang w:val="eu-ES"/>
        </w:rPr>
        <w:t xml:space="preserve"> uste </w:t>
      </w:r>
      <w:r>
        <w:rPr>
          <w:lang w:val="eu-ES"/>
        </w:rPr>
        <w:t>dut ez duela gehiagorako ematen.</w:t>
      </w:r>
    </w:p>
    <w:p w:rsidR="00BB6F38" w:rsidRDefault="00BB6F38" w:rsidP="00BB6F38">
      <w:pPr>
        <w:pStyle w:val="Texto"/>
        <w:rPr>
          <w:lang w:val="eu-ES"/>
        </w:rPr>
      </w:pPr>
    </w:p>
    <w:p w:rsidR="00BB6F38" w:rsidRDefault="00BB6F38" w:rsidP="00BB6F38">
      <w:pPr>
        <w:pStyle w:val="Texto"/>
      </w:pPr>
      <w:r>
        <w:rPr>
          <w:lang w:val="eu-ES"/>
        </w:rPr>
        <w:t>E</w:t>
      </w:r>
      <w:r w:rsidRPr="00BD24D9">
        <w:rPr>
          <w:lang w:val="eu-ES"/>
        </w:rPr>
        <w:t>ta</w:t>
      </w:r>
      <w:r>
        <w:rPr>
          <w:lang w:val="eu-ES"/>
        </w:rPr>
        <w:t>,</w:t>
      </w:r>
      <w:r w:rsidRPr="00BD24D9">
        <w:rPr>
          <w:lang w:val="eu-ES"/>
        </w:rPr>
        <w:t xml:space="preserve"> horren artean</w:t>
      </w:r>
      <w:r>
        <w:rPr>
          <w:lang w:val="eu-ES"/>
        </w:rPr>
        <w:t>,</w:t>
      </w:r>
      <w:r w:rsidRPr="00BD24D9">
        <w:rPr>
          <w:lang w:val="eu-ES"/>
        </w:rPr>
        <w:t xml:space="preserve"> zuk esaten zenuen erabilitako</w:t>
      </w:r>
      <w:r>
        <w:rPr>
          <w:lang w:val="eu-ES"/>
        </w:rPr>
        <w:t>,</w:t>
      </w:r>
      <w:r w:rsidRPr="00BD24D9">
        <w:rPr>
          <w:lang w:val="eu-ES"/>
        </w:rPr>
        <w:t xml:space="preserve"> lortutako datuak eta</w:t>
      </w:r>
      <w:r>
        <w:rPr>
          <w:lang w:val="eu-ES"/>
        </w:rPr>
        <w:t>,</w:t>
      </w:r>
      <w:r w:rsidRPr="00BD24D9">
        <w:rPr>
          <w:lang w:val="eu-ES"/>
        </w:rPr>
        <w:t xml:space="preserve"> zure politikak eta</w:t>
      </w:r>
      <w:r>
        <w:rPr>
          <w:lang w:val="eu-ES"/>
        </w:rPr>
        <w:t>,</w:t>
      </w:r>
      <w:r w:rsidRPr="00BD24D9">
        <w:rPr>
          <w:lang w:val="eu-ES"/>
        </w:rPr>
        <w:t xml:space="preserve"> zuzentzeko eta planifikatzeko erabiltzen zenituela. Baina guk ez dugu horrelakorik ikusi zure azken hilabeteko jardunean, egia esan</w:t>
      </w:r>
      <w:r>
        <w:rPr>
          <w:lang w:val="eu-ES"/>
        </w:rPr>
        <w:t>. Y,</w:t>
      </w:r>
      <w:r w:rsidRPr="006E41D0">
        <w:rPr>
          <w:lang w:val="eu-ES"/>
        </w:rPr>
        <w:t xml:space="preserve"> </w:t>
      </w:r>
      <w:r w:rsidRPr="00BD24D9">
        <w:t>seguramente</w:t>
      </w:r>
      <w:r>
        <w:t>,</w:t>
      </w:r>
      <w:r w:rsidRPr="00BD24D9">
        <w:t xml:space="preserve"> pues los presupuestos presentados son la prueba más evidente de ello, </w:t>
      </w:r>
      <w:r>
        <w:t>¿</w:t>
      </w:r>
      <w:r w:rsidRPr="00BD24D9">
        <w:t>no</w:t>
      </w:r>
      <w:r>
        <w:t>?</w:t>
      </w:r>
      <w:r w:rsidRPr="00BD24D9">
        <w:t xml:space="preserve"> No hay apuestas estratégicas en el sentido de esas nuevas realidades que nos marcan ni las encuestas de la </w:t>
      </w:r>
      <w:proofErr w:type="spellStart"/>
      <w:r>
        <w:t>EPDS</w:t>
      </w:r>
      <w:proofErr w:type="spellEnd"/>
      <w:r>
        <w:t xml:space="preserve"> ni </w:t>
      </w:r>
      <w:proofErr w:type="spellStart"/>
      <w:r>
        <w:t>FOESSA</w:t>
      </w:r>
      <w:proofErr w:type="spellEnd"/>
      <w:r>
        <w:t xml:space="preserve"> ni nada. </w:t>
      </w:r>
      <w:r w:rsidRPr="00BD24D9">
        <w:t>Estos presupuestos no son ni verdes ni morado</w:t>
      </w:r>
      <w:r>
        <w:t>s</w:t>
      </w:r>
      <w:r w:rsidRPr="00BD24D9">
        <w:t>, pero tampoco son más sociales</w:t>
      </w:r>
      <w:r>
        <w:t>.</w:t>
      </w:r>
    </w:p>
    <w:p w:rsidR="00BB6F38" w:rsidRDefault="00BB6F38" w:rsidP="00BB6F38">
      <w:pPr>
        <w:pStyle w:val="Texto"/>
      </w:pPr>
    </w:p>
    <w:p w:rsidR="00BB6F38" w:rsidRDefault="00BB6F38" w:rsidP="00BB6F38">
      <w:pPr>
        <w:pStyle w:val="Texto"/>
      </w:pPr>
      <w:r>
        <w:t>Todos esos datos., t</w:t>
      </w:r>
      <w:r w:rsidRPr="00BD24D9">
        <w:t>oda esa nueva realidad que nos viene de manera aumentada no han sido capaces de modificar ni lo más mínimo el presupuesto de este año</w:t>
      </w:r>
      <w:r>
        <w:t>,</w:t>
      </w:r>
      <w:r w:rsidRPr="00BD24D9">
        <w:t xml:space="preserve"> ni para refor</w:t>
      </w:r>
      <w:r>
        <w:t>zarlo</w:t>
      </w:r>
      <w:r w:rsidRPr="00BD24D9">
        <w:t xml:space="preserve"> ni para corregirlo. No apuestas estratégicas en materia de inserción</w:t>
      </w:r>
      <w:r>
        <w:t>,</w:t>
      </w:r>
      <w:r w:rsidRPr="00BD24D9">
        <w:t xml:space="preserve"> y tampoco lo hay en materia de empleo. No parece que </w:t>
      </w:r>
      <w:r>
        <w:t>esas</w:t>
      </w:r>
      <w:r w:rsidRPr="00BD24D9">
        <w:t xml:space="preserve"> jornadas organizadas en el </w:t>
      </w:r>
      <w:proofErr w:type="spellStart"/>
      <w:r w:rsidRPr="00BD24D9">
        <w:t>Kursaal</w:t>
      </w:r>
      <w:proofErr w:type="spellEnd"/>
      <w:r w:rsidRPr="00BD24D9">
        <w:t xml:space="preserve"> </w:t>
      </w:r>
      <w:r>
        <w:t>hayan</w:t>
      </w:r>
      <w:r w:rsidRPr="00BD24D9">
        <w:t xml:space="preserve"> sido </w:t>
      </w:r>
      <w:r>
        <w:t>ni siquiera</w:t>
      </w:r>
      <w:r w:rsidRPr="00BD24D9">
        <w:t xml:space="preserve"> </w:t>
      </w:r>
      <w:proofErr w:type="spellStart"/>
      <w:r w:rsidRPr="00BD24D9">
        <w:t>siquiera</w:t>
      </w:r>
      <w:proofErr w:type="spellEnd"/>
      <w:r w:rsidRPr="00BD24D9">
        <w:t xml:space="preserve"> inspiradora</w:t>
      </w:r>
      <w:r>
        <w:t>s.</w:t>
      </w:r>
    </w:p>
    <w:p w:rsidR="00BB6F38" w:rsidRDefault="00BB6F38" w:rsidP="00BB6F38">
      <w:pPr>
        <w:pStyle w:val="Texto"/>
      </w:pPr>
    </w:p>
    <w:p w:rsidR="00BB6F38" w:rsidRDefault="00BB6F38" w:rsidP="00BB6F38">
      <w:pPr>
        <w:pStyle w:val="Texto"/>
        <w:rPr>
          <w:lang w:val="eu-ES"/>
        </w:rPr>
      </w:pPr>
      <w:r w:rsidRPr="00B21E66">
        <w:t>B</w:t>
      </w:r>
      <w:proofErr w:type="spellStart"/>
      <w:r w:rsidRPr="00BD24D9">
        <w:rPr>
          <w:lang w:val="eu-ES"/>
        </w:rPr>
        <w:t>aina</w:t>
      </w:r>
      <w:proofErr w:type="spellEnd"/>
      <w:r>
        <w:rPr>
          <w:lang w:val="eu-ES"/>
        </w:rPr>
        <w:t>,</w:t>
      </w:r>
      <w:r w:rsidRPr="00BD24D9">
        <w:rPr>
          <w:lang w:val="eu-ES"/>
        </w:rPr>
        <w:t xml:space="preserve"> kontua da</w:t>
      </w:r>
      <w:r>
        <w:rPr>
          <w:lang w:val="eu-ES"/>
        </w:rPr>
        <w:t>,</w:t>
      </w:r>
      <w:r w:rsidRPr="00BD24D9">
        <w:rPr>
          <w:lang w:val="eu-ES"/>
        </w:rPr>
        <w:t xml:space="preserve"> ba </w:t>
      </w:r>
      <w:r>
        <w:rPr>
          <w:lang w:val="eu-ES"/>
        </w:rPr>
        <w:t xml:space="preserve">I+D+i-a </w:t>
      </w:r>
      <w:r w:rsidRPr="00BD24D9">
        <w:rPr>
          <w:lang w:val="eu-ES"/>
        </w:rPr>
        <w:t>eta gizarte</w:t>
      </w:r>
      <w:r>
        <w:rPr>
          <w:lang w:val="eu-ES"/>
        </w:rPr>
        <w:t xml:space="preserve"> </w:t>
      </w:r>
      <w:r w:rsidRPr="00BD24D9">
        <w:rPr>
          <w:lang w:val="eu-ES"/>
        </w:rPr>
        <w:t>kohesioa</w:t>
      </w:r>
      <w:r>
        <w:rPr>
          <w:lang w:val="eu-ES"/>
        </w:rPr>
        <w:t xml:space="preserve"> direla </w:t>
      </w:r>
      <w:proofErr w:type="spellStart"/>
      <w:r w:rsidRPr="00BD24D9">
        <w:rPr>
          <w:lang w:val="eu-ES"/>
        </w:rPr>
        <w:t>Urkullu</w:t>
      </w:r>
      <w:proofErr w:type="spellEnd"/>
      <w:r w:rsidRPr="00BD24D9">
        <w:rPr>
          <w:lang w:val="eu-ES"/>
        </w:rPr>
        <w:t xml:space="preserve"> Gobernuaren marketako bi elementu funtsezko</w:t>
      </w:r>
      <w:r>
        <w:rPr>
          <w:lang w:val="eu-ES"/>
        </w:rPr>
        <w:t>.</w:t>
      </w:r>
      <w:r w:rsidRPr="00BD24D9">
        <w:rPr>
          <w:lang w:val="eu-ES"/>
        </w:rPr>
        <w:t xml:space="preserve"> </w:t>
      </w:r>
      <w:r>
        <w:rPr>
          <w:lang w:val="eu-ES"/>
        </w:rPr>
        <w:t xml:space="preserve">I+D+i-aren </w:t>
      </w:r>
      <w:proofErr w:type="spellStart"/>
      <w:r>
        <w:rPr>
          <w:lang w:val="eu-ES"/>
        </w:rPr>
        <w:t>ingurun</w:t>
      </w:r>
      <w:proofErr w:type="spellEnd"/>
      <w:r>
        <w:rPr>
          <w:lang w:val="eu-ES"/>
        </w:rPr>
        <w:t xml:space="preserve"> hitz egin dugu</w:t>
      </w:r>
      <w:r w:rsidRPr="00BD24D9">
        <w:rPr>
          <w:lang w:val="eu-ES"/>
        </w:rPr>
        <w:t xml:space="preserve"> asko</w:t>
      </w:r>
      <w:r>
        <w:rPr>
          <w:lang w:val="eu-ES"/>
        </w:rPr>
        <w:t>,</w:t>
      </w:r>
      <w:r w:rsidRPr="00BD24D9">
        <w:rPr>
          <w:lang w:val="eu-ES"/>
        </w:rPr>
        <w:t xml:space="preserve"> </w:t>
      </w:r>
      <w:r>
        <w:rPr>
          <w:lang w:val="eu-ES"/>
        </w:rPr>
        <w:t xml:space="preserve">zein </w:t>
      </w:r>
      <w:r w:rsidRPr="00BD24D9">
        <w:rPr>
          <w:lang w:val="eu-ES"/>
        </w:rPr>
        <w:t xml:space="preserve">den egoera </w:t>
      </w:r>
      <w:r>
        <w:rPr>
          <w:lang w:val="eu-ES"/>
        </w:rPr>
        <w:t>ere hitz egin dugu, b</w:t>
      </w:r>
      <w:r w:rsidRPr="00BD24D9">
        <w:rPr>
          <w:lang w:val="eu-ES"/>
        </w:rPr>
        <w:t xml:space="preserve">aina </w:t>
      </w:r>
      <w:proofErr w:type="spellStart"/>
      <w:r>
        <w:rPr>
          <w:lang w:val="eu-ES"/>
        </w:rPr>
        <w:t>EPDSaren</w:t>
      </w:r>
      <w:proofErr w:type="spellEnd"/>
      <w:r w:rsidRPr="00BD24D9">
        <w:rPr>
          <w:lang w:val="eu-ES"/>
        </w:rPr>
        <w:t xml:space="preserve"> datuak eta orain </w:t>
      </w:r>
      <w:proofErr w:type="spellStart"/>
      <w:r>
        <w:rPr>
          <w:lang w:val="eu-ES"/>
        </w:rPr>
        <w:t>FOESSAren</w:t>
      </w:r>
      <w:proofErr w:type="spellEnd"/>
      <w:r w:rsidRPr="00BD24D9">
        <w:rPr>
          <w:lang w:val="eu-ES"/>
        </w:rPr>
        <w:t xml:space="preserve"> datuak</w:t>
      </w:r>
      <w:r>
        <w:rPr>
          <w:lang w:val="eu-ES"/>
        </w:rPr>
        <w:t>,</w:t>
      </w:r>
      <w:r w:rsidRPr="00BD24D9">
        <w:rPr>
          <w:lang w:val="eu-ES"/>
        </w:rPr>
        <w:t xml:space="preserve"> esango nuke</w:t>
      </w:r>
      <w:r>
        <w:rPr>
          <w:lang w:val="eu-ES"/>
        </w:rPr>
        <w:t>,</w:t>
      </w:r>
      <w:r w:rsidRPr="00BD24D9">
        <w:rPr>
          <w:lang w:val="eu-ES"/>
        </w:rPr>
        <w:t xml:space="preserve"> ba oso zalantzan jartzen dituztela </w:t>
      </w:r>
      <w:r w:rsidRPr="00BD24D9">
        <w:rPr>
          <w:lang w:val="eu-ES"/>
        </w:rPr>
        <w:lastRenderedPageBreak/>
        <w:t>zuzen-zuzenean Jaurlaritza honen gizarte kohesiorako eta aberastas</w:t>
      </w:r>
      <w:r>
        <w:rPr>
          <w:lang w:val="eu-ES"/>
        </w:rPr>
        <w:t>unaren banaketarako politikak; p</w:t>
      </w:r>
      <w:r w:rsidRPr="00BD24D9">
        <w:rPr>
          <w:lang w:val="eu-ES"/>
        </w:rPr>
        <w:t>orrot baten adierazle dira.</w:t>
      </w:r>
    </w:p>
    <w:p w:rsidR="00BB6F38" w:rsidRDefault="00BB6F38" w:rsidP="00BB6F38">
      <w:pPr>
        <w:pStyle w:val="Texto"/>
        <w:rPr>
          <w:lang w:val="eu-ES"/>
        </w:rPr>
      </w:pPr>
    </w:p>
    <w:p w:rsidR="00BB6F38" w:rsidRDefault="00BB6F38" w:rsidP="00BB6F38">
      <w:pPr>
        <w:pStyle w:val="Texto"/>
        <w:rPr>
          <w:lang w:val="eu-ES"/>
        </w:rPr>
      </w:pPr>
      <w:r w:rsidRPr="00BD24D9">
        <w:rPr>
          <w:lang w:val="eu-ES"/>
        </w:rPr>
        <w:t>Eta</w:t>
      </w:r>
      <w:r>
        <w:rPr>
          <w:lang w:val="eu-ES"/>
        </w:rPr>
        <w:t>,</w:t>
      </w:r>
      <w:r w:rsidRPr="00BD24D9">
        <w:rPr>
          <w:lang w:val="eu-ES"/>
        </w:rPr>
        <w:t xml:space="preserve"> horregatik</w:t>
      </w:r>
      <w:r>
        <w:rPr>
          <w:lang w:val="eu-ES"/>
        </w:rPr>
        <w:t>,</w:t>
      </w:r>
      <w:r w:rsidRPr="00BD24D9">
        <w:rPr>
          <w:lang w:val="eu-ES"/>
        </w:rPr>
        <w:t xml:space="preserve"> ni</w:t>
      </w:r>
      <w:r>
        <w:rPr>
          <w:lang w:val="eu-ES"/>
        </w:rPr>
        <w:t>k</w:t>
      </w:r>
      <w:r w:rsidRPr="00BD24D9">
        <w:rPr>
          <w:lang w:val="eu-ES"/>
        </w:rPr>
        <w:t xml:space="preserve"> gaur galdetu nahi nizun</w:t>
      </w:r>
      <w:r>
        <w:rPr>
          <w:lang w:val="eu-ES"/>
        </w:rPr>
        <w:t>,</w:t>
      </w:r>
      <w:r w:rsidRPr="00BD24D9">
        <w:rPr>
          <w:lang w:val="eu-ES"/>
        </w:rPr>
        <w:t xml:space="preserve"> sailburu andrea, zer neurri berri</w:t>
      </w:r>
      <w:r>
        <w:rPr>
          <w:lang w:val="eu-ES"/>
        </w:rPr>
        <w:t>,</w:t>
      </w:r>
      <w:r w:rsidRPr="00BD24D9">
        <w:rPr>
          <w:lang w:val="eu-ES"/>
        </w:rPr>
        <w:t xml:space="preserve"> berriak</w:t>
      </w:r>
      <w:r>
        <w:rPr>
          <w:lang w:val="eu-ES"/>
        </w:rPr>
        <w:t>,</w:t>
      </w:r>
      <w:r w:rsidRPr="00BD24D9">
        <w:rPr>
          <w:lang w:val="eu-ES"/>
        </w:rPr>
        <w:t xml:space="preserve"> aurreikusten dituen Jaurlaritzak EAEko gizarte kohe</w:t>
      </w:r>
      <w:r>
        <w:rPr>
          <w:lang w:val="eu-ES"/>
        </w:rPr>
        <w:t>sioan ematen ari den atzerakadari buelta emateko?</w:t>
      </w:r>
    </w:p>
    <w:p w:rsidR="00BB6F38" w:rsidRDefault="00BB6F38" w:rsidP="00BB6F38">
      <w:pPr>
        <w:pStyle w:val="Texto"/>
        <w:rPr>
          <w:lang w:val="eu-ES"/>
        </w:rPr>
      </w:pPr>
    </w:p>
    <w:p w:rsidR="00BB6F38" w:rsidRPr="00BD24D9" w:rsidRDefault="00BB6F38" w:rsidP="00BB6F38">
      <w:pPr>
        <w:pStyle w:val="Texto"/>
        <w:rPr>
          <w:lang w:val="eu-ES"/>
        </w:rPr>
      </w:pPr>
    </w:p>
    <w:p w:rsidR="00BB6F38" w:rsidRDefault="00BB6F38" w:rsidP="00BB6F38">
      <w:pPr>
        <w:pStyle w:val="Texto"/>
        <w:rPr>
          <w:lang w:val="eu-ES"/>
        </w:rPr>
      </w:pPr>
      <w:r w:rsidRPr="00BD24D9">
        <w:rPr>
          <w:rFonts w:ascii="Futura Md BT" w:hAnsi="Futura Md BT"/>
          <w:lang w:val="eu-ES"/>
        </w:rPr>
        <w:t>LEHENDAKARIAK:</w:t>
      </w:r>
      <w:r w:rsidRPr="00BD24D9">
        <w:rPr>
          <w:lang w:val="eu-ES"/>
        </w:rPr>
        <w:t xml:space="preserve"> </w:t>
      </w:r>
      <w:r>
        <w:rPr>
          <w:lang w:val="eu-ES"/>
        </w:rPr>
        <w:t xml:space="preserve">Eskerrik asko, </w:t>
      </w:r>
      <w:proofErr w:type="spellStart"/>
      <w:r>
        <w:rPr>
          <w:lang w:val="eu-ES"/>
        </w:rPr>
        <w:t>Kortajarena</w:t>
      </w:r>
      <w:proofErr w:type="spellEnd"/>
      <w:r>
        <w:rPr>
          <w:lang w:val="eu-ES"/>
        </w:rPr>
        <w:t xml:space="preserve"> andrea.</w:t>
      </w:r>
    </w:p>
    <w:p w:rsidR="00BB6F38" w:rsidRDefault="00BB6F38" w:rsidP="00BB6F38">
      <w:pPr>
        <w:pStyle w:val="Texto"/>
        <w:rPr>
          <w:lang w:val="eu-ES"/>
        </w:rPr>
      </w:pPr>
    </w:p>
    <w:p w:rsidR="00BB6F38" w:rsidRPr="00BD24D9" w:rsidRDefault="00BB6F38" w:rsidP="00BB6F38">
      <w:pPr>
        <w:pStyle w:val="Texto"/>
        <w:rPr>
          <w:lang w:val="eu-ES"/>
        </w:rPr>
      </w:pPr>
      <w:proofErr w:type="spellStart"/>
      <w:r w:rsidRPr="00BD24D9">
        <w:rPr>
          <w:lang w:val="eu-ES"/>
        </w:rPr>
        <w:t>Artolazabal</w:t>
      </w:r>
      <w:proofErr w:type="spellEnd"/>
      <w:r w:rsidRPr="00BD24D9">
        <w:rPr>
          <w:lang w:val="eu-ES"/>
        </w:rPr>
        <w:t xml:space="preserve"> </w:t>
      </w:r>
      <w:r>
        <w:rPr>
          <w:lang w:val="eu-ES"/>
        </w:rPr>
        <w:t>andrea, zurea da hitza.</w:t>
      </w:r>
    </w:p>
    <w:p w:rsidR="00BB6F38" w:rsidRPr="00051CB3" w:rsidRDefault="00BB6F38" w:rsidP="00BB6F38">
      <w:pPr>
        <w:pStyle w:val="Texto"/>
        <w:rPr>
          <w:lang w:val="eu-ES"/>
        </w:rPr>
      </w:pPr>
    </w:p>
    <w:p w:rsidR="00BB6F38" w:rsidRPr="00051CB3" w:rsidRDefault="00BB6F38" w:rsidP="00BB6F38">
      <w:pPr>
        <w:pStyle w:val="Texto"/>
        <w:rPr>
          <w:lang w:val="eu-ES"/>
        </w:rPr>
      </w:pPr>
    </w:p>
    <w:p w:rsidR="00BB6F38" w:rsidRPr="00BB6F38" w:rsidRDefault="00BB6F38" w:rsidP="00BB6F38">
      <w:pPr>
        <w:pStyle w:val="Texto"/>
        <w:rPr>
          <w:lang w:val="eu-ES"/>
        </w:rPr>
      </w:pPr>
      <w:r w:rsidRPr="00051CB3">
        <w:rPr>
          <w:rFonts w:ascii="Futura Md BT" w:hAnsi="Futura Md BT"/>
          <w:lang w:val="eu-ES"/>
        </w:rPr>
        <w:t>ENPLEGU ETA GIZARTE POLITIKETAKO SAILBURUAK</w:t>
      </w:r>
      <w:r w:rsidRPr="00051CB3">
        <w:rPr>
          <w:lang w:val="eu-ES"/>
        </w:rPr>
        <w:t xml:space="preserve"> (</w:t>
      </w:r>
      <w:proofErr w:type="spellStart"/>
      <w:r w:rsidRPr="00051CB3">
        <w:rPr>
          <w:lang w:val="eu-ES"/>
        </w:rPr>
        <w:t>Artolazabal</w:t>
      </w:r>
      <w:proofErr w:type="spellEnd"/>
      <w:r w:rsidRPr="00051CB3">
        <w:rPr>
          <w:lang w:val="eu-ES"/>
        </w:rPr>
        <w:t xml:space="preserve"> Albeniz)</w:t>
      </w:r>
      <w:r w:rsidRPr="00051CB3">
        <w:rPr>
          <w:rFonts w:ascii="Futura Md BT" w:hAnsi="Futura Md BT"/>
          <w:lang w:val="eu-ES"/>
        </w:rPr>
        <w:t>:</w:t>
      </w:r>
      <w:r w:rsidRPr="00051CB3">
        <w:rPr>
          <w:lang w:val="eu-ES"/>
        </w:rPr>
        <w:t xml:space="preserve"> </w:t>
      </w:r>
      <w:r>
        <w:rPr>
          <w:lang w:val="eu-ES"/>
        </w:rPr>
        <w:t xml:space="preserve">Lehendakari </w:t>
      </w:r>
      <w:r w:rsidRPr="00051CB3">
        <w:rPr>
          <w:lang w:val="eu-ES"/>
        </w:rPr>
        <w:t>andrea, legebiltzarkideok,</w:t>
      </w:r>
      <w:r>
        <w:rPr>
          <w:lang w:val="eu-ES"/>
        </w:rPr>
        <w:t xml:space="preserve"> señora</w:t>
      </w:r>
      <w:r w:rsidRPr="00051CB3">
        <w:rPr>
          <w:lang w:val="eu-ES"/>
        </w:rPr>
        <w:t xml:space="preserve"> </w:t>
      </w:r>
      <w:proofErr w:type="spellStart"/>
      <w:r w:rsidRPr="00051CB3">
        <w:rPr>
          <w:lang w:val="eu-ES"/>
        </w:rPr>
        <w:t>Kortajarena</w:t>
      </w:r>
      <w:proofErr w:type="spellEnd"/>
      <w:r>
        <w:rPr>
          <w:lang w:val="eu-ES"/>
        </w:rPr>
        <w:t xml:space="preserve">, </w:t>
      </w:r>
      <w:r w:rsidRPr="00BB6F38">
        <w:rPr>
          <w:lang w:val="eu-ES"/>
        </w:rPr>
        <w:t>sailburuak ere bai.</w:t>
      </w:r>
    </w:p>
    <w:p w:rsidR="00BB6F38" w:rsidRPr="00BB6F38" w:rsidRDefault="00BB6F38" w:rsidP="00BB6F38">
      <w:pPr>
        <w:pStyle w:val="Texto"/>
        <w:rPr>
          <w:lang w:val="eu-ES"/>
        </w:rPr>
      </w:pPr>
    </w:p>
    <w:p w:rsidR="00BB6F38" w:rsidRDefault="00BB6F38" w:rsidP="00BB6F38">
      <w:pPr>
        <w:pStyle w:val="Texto"/>
      </w:pPr>
      <w:r>
        <w:t xml:space="preserve">Señora </w:t>
      </w:r>
      <w:proofErr w:type="spellStart"/>
      <w:r>
        <w:t>K</w:t>
      </w:r>
      <w:r w:rsidRPr="00BD24D9">
        <w:t>ortajarena</w:t>
      </w:r>
      <w:proofErr w:type="spellEnd"/>
      <w:r>
        <w:t>, en</w:t>
      </w:r>
      <w:r w:rsidRPr="00BD24D9">
        <w:t xml:space="preserve"> primer lugar yo quería </w:t>
      </w:r>
      <w:r>
        <w:t>subrayarle que</w:t>
      </w:r>
      <w:r w:rsidRPr="00BD24D9">
        <w:t xml:space="preserve"> compartimos las preocupaciones</w:t>
      </w:r>
      <w:r>
        <w:t>,</w:t>
      </w:r>
      <w:r w:rsidRPr="00BD24D9">
        <w:t xml:space="preserve"> lo que no comparto </w:t>
      </w:r>
      <w:r>
        <w:t>es</w:t>
      </w:r>
      <w:r w:rsidRPr="00BD24D9">
        <w:t xml:space="preserve"> su visión si</w:t>
      </w:r>
      <w:r>
        <w:t>m</w:t>
      </w:r>
      <w:r w:rsidRPr="00BD24D9">
        <w:t>plista ante situaciones muy complejas. Los propios centros vascos más especializados en estas problemáticas analizan la cada vez mayor complejidad de la exclusión social. Y es que para estos especialistas, pobreza y exclusión no siempre van de la mano. Según sus estudios, el 4,6</w:t>
      </w:r>
      <w:r>
        <w:t> </w:t>
      </w:r>
      <w:r w:rsidRPr="00BD24D9">
        <w:t>% de la población vasca es pobre, pero no excluida</w:t>
      </w:r>
      <w:r>
        <w:t>;</w:t>
      </w:r>
      <w:r w:rsidRPr="00BD24D9">
        <w:t xml:space="preserve"> y el 5,9</w:t>
      </w:r>
      <w:r>
        <w:t> </w:t>
      </w:r>
      <w:r w:rsidRPr="00BD24D9">
        <w:t>% vive</w:t>
      </w:r>
      <w:r>
        <w:t xml:space="preserve"> excluida,</w:t>
      </w:r>
      <w:r w:rsidRPr="00BD24D9">
        <w:t xml:space="preserve"> pero no es pobre</w:t>
      </w:r>
      <w:r>
        <w:t>.</w:t>
      </w:r>
    </w:p>
    <w:p w:rsidR="00BB6F38" w:rsidRDefault="00BB6F38" w:rsidP="00BB6F38">
      <w:pPr>
        <w:pStyle w:val="Texto"/>
      </w:pPr>
    </w:p>
    <w:p w:rsidR="00BB6F38" w:rsidRDefault="00BB6F38" w:rsidP="00BB6F38">
      <w:pPr>
        <w:pStyle w:val="Texto"/>
      </w:pPr>
      <w:r>
        <w:t>S</w:t>
      </w:r>
      <w:r w:rsidRPr="00BD24D9">
        <w:t>iguiendo pal</w:t>
      </w:r>
      <w:r>
        <w:t xml:space="preserve">abras de estos especialistas, </w:t>
      </w:r>
      <w:r w:rsidRPr="00BD24D9">
        <w:t xml:space="preserve">el concepto de exclusión ha dejado </w:t>
      </w:r>
      <w:r>
        <w:t>de dividir entre arriba y abajo</w:t>
      </w:r>
      <w:r w:rsidRPr="00BD24D9">
        <w:t xml:space="preserve"> para establecerse entre dentro </w:t>
      </w:r>
      <w:r>
        <w:t xml:space="preserve">y </w:t>
      </w:r>
      <w:r w:rsidRPr="00BD24D9">
        <w:t>fuera</w:t>
      </w:r>
      <w:r>
        <w:t>. Y</w:t>
      </w:r>
      <w:r w:rsidRPr="00BD24D9">
        <w:t xml:space="preserve"> el creciente </w:t>
      </w:r>
      <w:r>
        <w:t>envejecimiento</w:t>
      </w:r>
      <w:r w:rsidRPr="00BD24D9">
        <w:t xml:space="preserve"> de la población está trayendo en toda Europa nuevas formas de exclusión</w:t>
      </w:r>
      <w:r>
        <w:t>. L</w:t>
      </w:r>
      <w:r w:rsidRPr="00BD24D9">
        <w:t>uchar contra la soledad entre las personas mayores es una de nuestras prioridades</w:t>
      </w:r>
      <w:r>
        <w:t>,</w:t>
      </w:r>
      <w:r w:rsidRPr="00BD24D9">
        <w:t xml:space="preserve"> y le aseguro que </w:t>
      </w:r>
      <w:r>
        <w:t>nuestro eficaz servicio</w:t>
      </w:r>
      <w:r w:rsidRPr="00BD24D9">
        <w:t xml:space="preserve"> de </w:t>
      </w:r>
      <w:proofErr w:type="spellStart"/>
      <w:r>
        <w:t>tele</w:t>
      </w:r>
      <w:r w:rsidRPr="00BD24D9">
        <w:t>asistencia</w:t>
      </w:r>
      <w:proofErr w:type="spellEnd"/>
      <w:r w:rsidRPr="00BD24D9">
        <w:t xml:space="preserve"> </w:t>
      </w:r>
      <w:proofErr w:type="spellStart"/>
      <w:r>
        <w:t>betiON</w:t>
      </w:r>
      <w:proofErr w:type="spellEnd"/>
      <w:r w:rsidRPr="00BD24D9">
        <w:t xml:space="preserve"> nos permite </w:t>
      </w:r>
      <w:r>
        <w:t>ser muy conscientes</w:t>
      </w:r>
      <w:r w:rsidRPr="00BD24D9">
        <w:t xml:space="preserve"> de estas nuevas formas de exclusión vinculadas al envejecimiento y a la </w:t>
      </w:r>
      <w:r>
        <w:t>soledad producida</w:t>
      </w:r>
      <w:r w:rsidRPr="00BD24D9">
        <w:t xml:space="preserve"> por los cambios sociales y familiares.</w:t>
      </w:r>
    </w:p>
    <w:p w:rsidR="00BB6F38" w:rsidRDefault="00BB6F38" w:rsidP="00BB6F38">
      <w:pPr>
        <w:pStyle w:val="Texto"/>
      </w:pPr>
    </w:p>
    <w:p w:rsidR="00BB6F38" w:rsidRPr="00A321D1" w:rsidRDefault="00BB6F38" w:rsidP="00BB6F38">
      <w:pPr>
        <w:pStyle w:val="Texto"/>
        <w:rPr>
          <w:lang w:val="eu-ES"/>
        </w:rPr>
      </w:pPr>
      <w:r w:rsidRPr="00BD24D9">
        <w:t>A</w:t>
      </w:r>
      <w:r>
        <w:t>ntes de seguir, quiero resaltar</w:t>
      </w:r>
      <w:r w:rsidRPr="00BD24D9">
        <w:t xml:space="preserve">le </w:t>
      </w:r>
      <w:r>
        <w:t xml:space="preserve">una cifra que el Informe </w:t>
      </w:r>
      <w:proofErr w:type="spellStart"/>
      <w:r>
        <w:t>FOESSA</w:t>
      </w:r>
      <w:proofErr w:type="spellEnd"/>
      <w:r>
        <w:t>, tan citado por usted,</w:t>
      </w:r>
      <w:r w:rsidRPr="00BD24D9">
        <w:t xml:space="preserve"> también subraya. El porcentaje, como usted ha dicho, de la població</w:t>
      </w:r>
      <w:r>
        <w:t>n en inclusión plena en Euskadi a</w:t>
      </w:r>
      <w:r w:rsidRPr="00BD24D9">
        <w:t>sciende al 85</w:t>
      </w:r>
      <w:r>
        <w:t> </w:t>
      </w:r>
      <w:r w:rsidRPr="00BD24D9">
        <w:t>%</w:t>
      </w:r>
      <w:r>
        <w:t xml:space="preserve">. </w:t>
      </w:r>
      <w:r w:rsidRPr="00A321D1">
        <w:rPr>
          <w:lang w:val="eu-ES"/>
        </w:rPr>
        <w:t>Euskadin</w:t>
      </w:r>
      <w:r>
        <w:rPr>
          <w:lang w:val="eu-ES"/>
        </w:rPr>
        <w:t>,</w:t>
      </w:r>
      <w:r w:rsidRPr="00A321D1">
        <w:rPr>
          <w:lang w:val="eu-ES"/>
        </w:rPr>
        <w:t xml:space="preserve"> erabateko gizarteratzean dauden biztanleen %</w:t>
      </w:r>
      <w:r>
        <w:rPr>
          <w:lang w:val="eu-ES"/>
        </w:rPr>
        <w:t> </w:t>
      </w:r>
      <w:r w:rsidRPr="00A321D1">
        <w:rPr>
          <w:lang w:val="eu-ES"/>
        </w:rPr>
        <w:t xml:space="preserve">85 da. Inklusioa nabarmen hobetu da </w:t>
      </w:r>
      <w:r>
        <w:rPr>
          <w:lang w:val="eu-ES"/>
        </w:rPr>
        <w:t>2013 eta 2018</w:t>
      </w:r>
      <w:r w:rsidRPr="00A321D1">
        <w:rPr>
          <w:lang w:val="eu-ES"/>
        </w:rPr>
        <w:t xml:space="preserve"> </w:t>
      </w:r>
      <w:r>
        <w:rPr>
          <w:lang w:val="eu-ES"/>
        </w:rPr>
        <w:t>urteen</w:t>
      </w:r>
      <w:r w:rsidRPr="00A321D1">
        <w:rPr>
          <w:lang w:val="eu-ES"/>
        </w:rPr>
        <w:t xml:space="preserve"> artean, integrazio osoaren ehunekoak ia 20 puntu hazi dira azken urte hauetan. Ez nago gustura, baina errealita</w:t>
      </w:r>
      <w:r>
        <w:rPr>
          <w:lang w:val="eu-ES"/>
        </w:rPr>
        <w:t xml:space="preserve">tea da gure desberdintasun tasak </w:t>
      </w:r>
      <w:r w:rsidRPr="00A321D1">
        <w:rPr>
          <w:lang w:val="eu-ES"/>
        </w:rPr>
        <w:t>txikiak direla</w:t>
      </w:r>
      <w:r>
        <w:rPr>
          <w:lang w:val="eu-ES"/>
        </w:rPr>
        <w:t>,</w:t>
      </w:r>
      <w:r w:rsidRPr="00A321D1">
        <w:rPr>
          <w:lang w:val="eu-ES"/>
        </w:rPr>
        <w:t xml:space="preserve"> eta 2013tik 2018ra bitartean murriztu egin direla. Hala, gizarteratze tasa prekarioa</w:t>
      </w:r>
      <w:r>
        <w:rPr>
          <w:lang w:val="eu-ES"/>
        </w:rPr>
        <w:t xml:space="preserve"> %44tik</w:t>
      </w:r>
      <w:r w:rsidRPr="00A321D1">
        <w:rPr>
          <w:lang w:val="eu-ES"/>
        </w:rPr>
        <w:t xml:space="preserve"> </w:t>
      </w:r>
      <w:r>
        <w:rPr>
          <w:lang w:val="eu-ES"/>
        </w:rPr>
        <w:t>% 28ra jaitsi da. Bazterketa mailak % 17</w:t>
      </w:r>
      <w:r w:rsidRPr="00A321D1">
        <w:rPr>
          <w:lang w:val="eu-ES"/>
        </w:rPr>
        <w:t>tik % 15era jaitsi dira.</w:t>
      </w:r>
    </w:p>
    <w:p w:rsidR="00BB6F38" w:rsidRPr="00A321D1" w:rsidRDefault="00BB6F38" w:rsidP="00BB6F38">
      <w:pPr>
        <w:pStyle w:val="Texto"/>
        <w:rPr>
          <w:lang w:val="eu-ES"/>
        </w:rPr>
      </w:pPr>
    </w:p>
    <w:p w:rsidR="00BB6F38" w:rsidRDefault="00BB6F38" w:rsidP="00BB6F38">
      <w:pPr>
        <w:pStyle w:val="Texto"/>
      </w:pPr>
      <w:r w:rsidRPr="00BD24D9">
        <w:t>El porcentaje de población en inclusión plena en Euskadi, como le decía, es del 85</w:t>
      </w:r>
      <w:r>
        <w:t> </w:t>
      </w:r>
      <w:r w:rsidRPr="00BD24D9">
        <w:t xml:space="preserve">%, y la inclusión ha mejorado notablemente entre los años 2013 </w:t>
      </w:r>
      <w:r>
        <w:t>y 20</w:t>
      </w:r>
      <w:r w:rsidRPr="00BD24D9">
        <w:t>18.</w:t>
      </w:r>
    </w:p>
    <w:p w:rsidR="00BB6F38" w:rsidRDefault="00BB6F38" w:rsidP="00BB6F38">
      <w:pPr>
        <w:pStyle w:val="Texto"/>
      </w:pPr>
    </w:p>
    <w:p w:rsidR="00BB6F38" w:rsidRDefault="00BB6F38" w:rsidP="00BB6F38">
      <w:pPr>
        <w:pStyle w:val="Texto"/>
      </w:pPr>
      <w:r w:rsidRPr="00BD24D9">
        <w:t>Los porcentajes de integración plena han crecido casi 20 puntos en estos últimos años. No estoy satisfecha, pero la realidad es que nuestras tasas de desigualdad son reducidas y se han ido reduciendo entre 2013 y 2018. Así, la tasa de inclusión precaria</w:t>
      </w:r>
      <w:r>
        <w:t xml:space="preserve"> ha</w:t>
      </w:r>
      <w:r w:rsidRPr="00BD24D9">
        <w:t xml:space="preserve"> bajado del 44 al 28</w:t>
      </w:r>
      <w:r>
        <w:t> </w:t>
      </w:r>
      <w:r w:rsidRPr="00BD24D9">
        <w:t>%</w:t>
      </w:r>
      <w:r>
        <w:t>,</w:t>
      </w:r>
      <w:r w:rsidRPr="00BD24D9">
        <w:t xml:space="preserve"> y los niveles de exclusión han bajado de</w:t>
      </w:r>
      <w:r>
        <w:t>l 17</w:t>
      </w:r>
      <w:r w:rsidRPr="00BD24D9">
        <w:t xml:space="preserve"> al 15</w:t>
      </w:r>
      <w:r>
        <w:t> </w:t>
      </w:r>
      <w:r w:rsidRPr="00BD24D9">
        <w:t>%</w:t>
      </w:r>
      <w:r>
        <w:t>.</w:t>
      </w:r>
    </w:p>
    <w:p w:rsidR="00BB6F38" w:rsidRDefault="00BB6F38" w:rsidP="00BB6F38">
      <w:pPr>
        <w:pStyle w:val="Texto"/>
      </w:pPr>
    </w:p>
    <w:p w:rsidR="00BB6F38" w:rsidRDefault="00BB6F38" w:rsidP="00BB6F38">
      <w:pPr>
        <w:pStyle w:val="Texto"/>
      </w:pPr>
      <w:r>
        <w:t>L</w:t>
      </w:r>
      <w:r w:rsidRPr="00BD24D9">
        <w:t>as tasas d</w:t>
      </w:r>
      <w:r>
        <w:t>e exclusión social en Euskadi s</w:t>
      </w:r>
      <w:r w:rsidRPr="00BD24D9">
        <w:t>on</w:t>
      </w:r>
      <w:r>
        <w:t xml:space="preserve"> las más reducidas del Estado, r</w:t>
      </w:r>
      <w:r w:rsidRPr="00BD24D9">
        <w:t>emitiéndo</w:t>
      </w:r>
      <w:r>
        <w:t>me a los</w:t>
      </w:r>
      <w:r w:rsidRPr="00BD24D9">
        <w:t xml:space="preserve"> últimos datos conocidos, la </w:t>
      </w:r>
      <w:r>
        <w:t>pobreza</w:t>
      </w:r>
      <w:r w:rsidRPr="00BD24D9">
        <w:t xml:space="preserve"> extrema en Euskadi</w:t>
      </w:r>
      <w:r>
        <w:t xml:space="preserve"> afecta…</w:t>
      </w:r>
    </w:p>
    <w:p w:rsidR="00BB6F38" w:rsidRDefault="00BB6F38" w:rsidP="00BB6F38">
      <w:pPr>
        <w:pStyle w:val="Texto"/>
      </w:pPr>
    </w:p>
    <w:p w:rsidR="00BB6F38" w:rsidRDefault="00BB6F38" w:rsidP="00BB6F38">
      <w:pPr>
        <w:pStyle w:val="Texto"/>
      </w:pPr>
      <w:r>
        <w:t xml:space="preserve">(15. </w:t>
      </w:r>
      <w:proofErr w:type="spellStart"/>
      <w:r>
        <w:t>zintaren</w:t>
      </w:r>
      <w:proofErr w:type="spellEnd"/>
      <w:r>
        <w:t xml:space="preserve"> </w:t>
      </w:r>
      <w:proofErr w:type="spellStart"/>
      <w:r>
        <w:t>amaiera</w:t>
      </w:r>
      <w:proofErr w:type="spellEnd"/>
      <w:r>
        <w:t>)</w:t>
      </w:r>
    </w:p>
    <w:p w:rsidR="00185043" w:rsidRDefault="00185043" w:rsidP="00F716E9">
      <w:pPr>
        <w:pStyle w:val="Texto"/>
      </w:pPr>
      <w:r>
        <w:t>(16. zintaren hasiera)</w:t>
      </w:r>
    </w:p>
    <w:p w:rsidR="00185043" w:rsidRDefault="00185043" w:rsidP="00F716E9">
      <w:pPr>
        <w:pStyle w:val="Texto"/>
      </w:pPr>
    </w:p>
    <w:p w:rsidR="00185043" w:rsidRDefault="00185043" w:rsidP="00F716E9">
      <w:pPr>
        <w:pStyle w:val="Texto"/>
      </w:pPr>
      <w:r>
        <w:t xml:space="preserve">… </w:t>
      </w:r>
      <w:r w:rsidRPr="00577B01">
        <w:t>las tasas de exclusión social en Euskadi son las más reducidas del Estado</w:t>
      </w:r>
      <w:r>
        <w:t>, remitiéndome</w:t>
      </w:r>
      <w:r w:rsidRPr="00577B01">
        <w:t xml:space="preserve"> a los últimos datos conocidos</w:t>
      </w:r>
      <w:r>
        <w:t>, l</w:t>
      </w:r>
      <w:r w:rsidRPr="00577B01">
        <w:t>a po</w:t>
      </w:r>
      <w:r>
        <w:t>b</w:t>
      </w:r>
      <w:r w:rsidRPr="00577B01">
        <w:t>r</w:t>
      </w:r>
      <w:r>
        <w:t>eza extrema en Euskadi af</w:t>
      </w:r>
      <w:r w:rsidRPr="00577B01">
        <w:t>e</w:t>
      </w:r>
      <w:r>
        <w:t>c</w:t>
      </w:r>
      <w:r w:rsidRPr="00577B01">
        <w:t xml:space="preserve">ta </w:t>
      </w:r>
      <w:r>
        <w:t xml:space="preserve">a </w:t>
      </w:r>
      <w:r w:rsidRPr="00577B01">
        <w:t xml:space="preserve">51 personas de cada 1.000, mientras que en Europa </w:t>
      </w:r>
      <w:r>
        <w:t>(?)atrapa</w:t>
      </w:r>
      <w:r w:rsidRPr="00577B01">
        <w:t xml:space="preserve"> </w:t>
      </w:r>
      <w:r>
        <w:t xml:space="preserve">a </w:t>
      </w:r>
      <w:r w:rsidRPr="00577B01">
        <w:t xml:space="preserve">60. </w:t>
      </w:r>
    </w:p>
    <w:p w:rsidR="00185043" w:rsidRDefault="00185043" w:rsidP="00F716E9">
      <w:pPr>
        <w:pStyle w:val="Texto"/>
      </w:pPr>
    </w:p>
    <w:p w:rsidR="00185043" w:rsidRDefault="00185043" w:rsidP="00F716E9">
      <w:pPr>
        <w:pStyle w:val="Texto"/>
      </w:pPr>
      <w:r w:rsidRPr="00577B01">
        <w:lastRenderedPageBreak/>
        <w:t>Además, se ha producido un notable descenso de la población af</w:t>
      </w:r>
      <w:r>
        <w:t>ectada por la exclusión debida a</w:t>
      </w:r>
      <w:r w:rsidRPr="00577B01">
        <w:t xml:space="preserve">l empleo y </w:t>
      </w:r>
      <w:r>
        <w:t xml:space="preserve">a </w:t>
      </w:r>
      <w:r w:rsidRPr="00577B01">
        <w:t xml:space="preserve">la vivienda. Estos son los factores que más condicionan la inclusión y el avance. Y el avance que le digo es notable. </w:t>
      </w:r>
    </w:p>
    <w:p w:rsidR="00185043" w:rsidRDefault="00185043" w:rsidP="00F716E9">
      <w:pPr>
        <w:pStyle w:val="Texto"/>
      </w:pPr>
    </w:p>
    <w:p w:rsidR="00185043" w:rsidRDefault="00185043" w:rsidP="00F716E9">
      <w:pPr>
        <w:pStyle w:val="Texto"/>
      </w:pPr>
      <w:r w:rsidRPr="00577B01">
        <w:t xml:space="preserve">Pero a pesar de este contexto favorable, lo que sí que se ha producido es una pérdida comparativa de ingresos en los grupos de menor renta, mientras crecía entre la población </w:t>
      </w:r>
      <w:r>
        <w:t xml:space="preserve">más favorecida, y eso </w:t>
      </w:r>
      <w:r w:rsidRPr="00577B01">
        <w:t>es algo que nos preocupa.</w:t>
      </w:r>
    </w:p>
    <w:p w:rsidR="00185043" w:rsidRDefault="00185043" w:rsidP="00F716E9">
      <w:pPr>
        <w:pStyle w:val="Texto"/>
      </w:pPr>
    </w:p>
    <w:p w:rsidR="00185043" w:rsidRDefault="00185043" w:rsidP="00F716E9">
      <w:pPr>
        <w:pStyle w:val="Texto"/>
      </w:pPr>
      <w:r w:rsidRPr="00577B01">
        <w:t>Una de las hipótesis que barajamos para entender esta compleja situación puede radicar de nuevo en esa comunidad recientemente envejecida</w:t>
      </w:r>
      <w:r>
        <w:t>,</w:t>
      </w:r>
      <w:r w:rsidRPr="00577B01">
        <w:t xml:space="preserve"> </w:t>
      </w:r>
      <w:r>
        <w:t>¿y qué</w:t>
      </w:r>
      <w:r w:rsidRPr="00577B01">
        <w:t xml:space="preserve"> hace el Gobierno Vasco frente a esta complejidad</w:t>
      </w:r>
      <w:r>
        <w:t>?</w:t>
      </w:r>
      <w:r w:rsidRPr="00577B01">
        <w:t>, pues el Gobierno y las instituciones vascas interviene</w:t>
      </w:r>
      <w:r>
        <w:t>n</w:t>
      </w:r>
      <w:r w:rsidRPr="00577B01">
        <w:t xml:space="preserve"> muy por encima del resto de todas las comunidades autónomas en protección social. El gasto social representa el 135</w:t>
      </w:r>
      <w:r>
        <w:t xml:space="preserve"> % sobre el E</w:t>
      </w:r>
      <w:r w:rsidRPr="00577B01">
        <w:t>stado</w:t>
      </w:r>
      <w:r>
        <w:t>, e</w:t>
      </w:r>
      <w:r w:rsidRPr="00577B01">
        <w:t>sto es, un 35</w:t>
      </w:r>
      <w:r>
        <w:t xml:space="preserve"> </w:t>
      </w:r>
      <w:r w:rsidRPr="00577B01">
        <w:t xml:space="preserve">% más que la media. </w:t>
      </w:r>
    </w:p>
    <w:p w:rsidR="00185043" w:rsidRDefault="00185043" w:rsidP="00F716E9">
      <w:pPr>
        <w:pStyle w:val="Texto"/>
      </w:pPr>
    </w:p>
    <w:p w:rsidR="00185043" w:rsidRDefault="00185043" w:rsidP="00F716E9">
      <w:pPr>
        <w:pStyle w:val="Texto"/>
      </w:pPr>
      <w:r w:rsidRPr="00577B01">
        <w:t>En Euskadi se invierte el doble de euro</w:t>
      </w:r>
      <w:r>
        <w:t>s por persona que en el Estado E</w:t>
      </w:r>
      <w:r w:rsidRPr="00577B01">
        <w:t xml:space="preserve">spañol y este dato figura invariablemente año tras año en todo tipo de informes independientes. </w:t>
      </w:r>
    </w:p>
    <w:p w:rsidR="00185043" w:rsidRDefault="00185043" w:rsidP="00F716E9">
      <w:pPr>
        <w:pStyle w:val="Texto"/>
      </w:pPr>
    </w:p>
    <w:p w:rsidR="00185043" w:rsidRDefault="00185043" w:rsidP="00F716E9">
      <w:pPr>
        <w:pStyle w:val="Texto"/>
      </w:pPr>
      <w:r w:rsidRPr="00577B01">
        <w:t>El Gobierno, además, va a seguir ejecutando el cuarto plan de inclusión en coordinación con diputaciones, ayuntamientos y las entidades del tercer sector</w:t>
      </w:r>
      <w:r>
        <w:t>.</w:t>
      </w:r>
    </w:p>
    <w:p w:rsidR="00185043" w:rsidRDefault="00185043" w:rsidP="00F716E9">
      <w:pPr>
        <w:pStyle w:val="Texto"/>
      </w:pPr>
    </w:p>
    <w:p w:rsidR="00185043" w:rsidRDefault="00185043" w:rsidP="00F716E9">
      <w:pPr>
        <w:pStyle w:val="Texto"/>
      </w:pPr>
      <w:r>
        <w:t>A</w:t>
      </w:r>
      <w:r w:rsidRPr="00577B01">
        <w:t>nte situaciones complejas, múltiples palancas de actuación desde el acuerdo interinstitucional</w:t>
      </w:r>
      <w:r>
        <w:t xml:space="preserve">. </w:t>
      </w:r>
    </w:p>
    <w:p w:rsidR="00185043" w:rsidRDefault="00185043" w:rsidP="00F716E9">
      <w:pPr>
        <w:pStyle w:val="Texto"/>
      </w:pPr>
    </w:p>
    <w:p w:rsidR="00185043" w:rsidRDefault="00185043" w:rsidP="00F716E9">
      <w:pPr>
        <w:pStyle w:val="Texto"/>
      </w:pPr>
      <w:r>
        <w:t>Quiero s</w:t>
      </w:r>
      <w:r w:rsidRPr="00577B01">
        <w:t>ubray</w:t>
      </w:r>
      <w:r>
        <w:t xml:space="preserve">arle, </w:t>
      </w:r>
      <w:r w:rsidRPr="00577B01">
        <w:t>señora Kortajarena, que ya el 80</w:t>
      </w:r>
      <w:r>
        <w:t xml:space="preserve"> </w:t>
      </w:r>
      <w:r w:rsidRPr="00577B01">
        <w:t>% de las iniciativas que están incluidas en este plan están en funcionamiento</w:t>
      </w:r>
      <w:r>
        <w:t>,</w:t>
      </w:r>
      <w:r w:rsidRPr="00577B01">
        <w:t xml:space="preserve"> siempre alertas para realizar y analiza</w:t>
      </w:r>
      <w:r>
        <w:t>r</w:t>
      </w:r>
      <w:r w:rsidRPr="00577B01">
        <w:t xml:space="preserve"> estudios multidisciplinares que nos permitan conocer mejor la realidad y seguir tomando medidas con una actitud de mejora continua. </w:t>
      </w:r>
    </w:p>
    <w:p w:rsidR="00185043" w:rsidRDefault="00185043" w:rsidP="00F716E9">
      <w:pPr>
        <w:pStyle w:val="Texto"/>
      </w:pPr>
    </w:p>
    <w:p w:rsidR="00185043" w:rsidRDefault="00185043" w:rsidP="00F716E9">
      <w:pPr>
        <w:pStyle w:val="Texto"/>
      </w:pPr>
      <w:r w:rsidRPr="00577B01">
        <w:t xml:space="preserve">Sabemos que aunque en niveles más bajos que la Unión Europea o en España, la desigualdad ha tendido a crecer ligeramente en Euskadi desde el </w:t>
      </w:r>
      <w:r w:rsidRPr="00577B01">
        <w:lastRenderedPageBreak/>
        <w:t>inicio de la crisis</w:t>
      </w:r>
      <w:r>
        <w:t>,</w:t>
      </w:r>
      <w:r w:rsidRPr="00577B01">
        <w:t xml:space="preserve"> y según el índice </w:t>
      </w:r>
      <w:r>
        <w:t>(?)</w:t>
      </w:r>
      <w:r w:rsidRPr="00577B01">
        <w:t xml:space="preserve">Gini estamos cuatro puntos por debajo con </w:t>
      </w:r>
      <w:r>
        <w:t>respecto a L</w:t>
      </w:r>
      <w:r w:rsidRPr="00577B01">
        <w:t>a Unión y casi siete puntos por debajo respecto a España.</w:t>
      </w:r>
    </w:p>
    <w:p w:rsidR="00185043" w:rsidRDefault="00185043" w:rsidP="00F716E9">
      <w:pPr>
        <w:pStyle w:val="Texto"/>
      </w:pPr>
    </w:p>
    <w:p w:rsidR="00185043" w:rsidRDefault="00185043" w:rsidP="00F716E9">
      <w:pPr>
        <w:pStyle w:val="Texto"/>
      </w:pPr>
      <w:r w:rsidRPr="00577B01">
        <w:t>Pero no estamos satisfechos con estos datos, ni tampoco somos triunfalista</w:t>
      </w:r>
      <w:r>
        <w:t>s</w:t>
      </w:r>
      <w:r w:rsidRPr="00577B01">
        <w:t xml:space="preserve">, señora Kortajarena. </w:t>
      </w:r>
    </w:p>
    <w:p w:rsidR="00185043" w:rsidRDefault="00185043" w:rsidP="00F716E9">
      <w:pPr>
        <w:pStyle w:val="Texto"/>
      </w:pPr>
    </w:p>
    <w:p w:rsidR="00185043" w:rsidRDefault="00185043" w:rsidP="00F716E9">
      <w:pPr>
        <w:pStyle w:val="Texto"/>
      </w:pPr>
      <w:r w:rsidRPr="00577B01">
        <w:t>Crece mucho la integración plena, pero no hemos logrado todos nuestros objetivos. Lamentablemente hay una cronificación y una exclusión cronificada. La consideración de la pobreza como fenómeno relativo hace que el umbral de pobreza crezca si crecen los ingresos medios y en la media de la pobreza se establece en función de porcentajes de la media de ingresos.</w:t>
      </w:r>
    </w:p>
    <w:p w:rsidR="00185043" w:rsidRDefault="00185043" w:rsidP="00F716E9">
      <w:pPr>
        <w:pStyle w:val="Texto"/>
      </w:pPr>
    </w:p>
    <w:p w:rsidR="00185043" w:rsidRDefault="00185043" w:rsidP="00F716E9">
      <w:pPr>
        <w:pStyle w:val="Texto"/>
      </w:pPr>
      <w:r w:rsidRPr="00577B01">
        <w:t>Si el crecimiento</w:t>
      </w:r>
      <w:r>
        <w:t xml:space="preserve"> e</w:t>
      </w:r>
      <w:r w:rsidRPr="00577B01">
        <w:t xml:space="preserve">s desigual, el umbral de pobreza social puede crecer, aunque desde un punto de vista de percepción </w:t>
      </w:r>
      <w:r>
        <w:t>relativa. Y sí,</w:t>
      </w:r>
      <w:r w:rsidRPr="00577B01">
        <w:t xml:space="preserve"> la pobreza crece, porque se está dando un muy acusado aumento de los </w:t>
      </w:r>
      <w:r>
        <w:t>u</w:t>
      </w:r>
      <w:r w:rsidRPr="00577B01">
        <w:t>mbr</w:t>
      </w:r>
      <w:r>
        <w:t>ales de p</w:t>
      </w:r>
      <w:r w:rsidRPr="00577B01">
        <w:t>o</w:t>
      </w:r>
      <w:r>
        <w:t>b</w:t>
      </w:r>
      <w:r w:rsidRPr="00577B01">
        <w:t xml:space="preserve">reza como consecuencia, a su vez, del incremento de los ingresos medios. </w:t>
      </w:r>
    </w:p>
    <w:p w:rsidR="00185043" w:rsidRDefault="00185043" w:rsidP="00F716E9">
      <w:pPr>
        <w:pStyle w:val="Texto"/>
      </w:pPr>
    </w:p>
    <w:p w:rsidR="00185043" w:rsidRDefault="00185043" w:rsidP="00F716E9">
      <w:pPr>
        <w:pStyle w:val="Texto"/>
      </w:pPr>
      <w:r w:rsidRPr="00577B01">
        <w:t>Y permítame reforzar algunas de las principales conclusiones que vienen recogidas en este informe. La foto que nos queda es que en 2018, como le decía, casi el 85</w:t>
      </w:r>
      <w:r>
        <w:t xml:space="preserve"> </w:t>
      </w:r>
      <w:r w:rsidRPr="00577B01">
        <w:t xml:space="preserve">% de la población de Euskadi, se encuentra en situación de inclusión. </w:t>
      </w:r>
    </w:p>
    <w:p w:rsidR="00185043" w:rsidRDefault="00185043" w:rsidP="00F716E9">
      <w:pPr>
        <w:pStyle w:val="Texto"/>
      </w:pPr>
    </w:p>
    <w:p w:rsidR="00185043" w:rsidRDefault="00185043" w:rsidP="00F716E9">
      <w:pPr>
        <w:pStyle w:val="Texto"/>
      </w:pPr>
      <w:r w:rsidRPr="00577B01">
        <w:t>Según el informe, los niveles de integración social han mejorado entre el 2013 y el 2018 considerablemente, y en 2013 el grupo mayoritario de la sociedad vasca era el de integración precaria, un 45</w:t>
      </w:r>
      <w:r>
        <w:t xml:space="preserve"> </w:t>
      </w:r>
      <w:r w:rsidRPr="00577B01">
        <w:t>% de la población en aquella fecha</w:t>
      </w:r>
      <w:r>
        <w:t>, y</w:t>
      </w:r>
      <w:r w:rsidRPr="00577B01">
        <w:t xml:space="preserve"> en 2018 el grupo mayoritario es el de la plena integración con un 56</w:t>
      </w:r>
      <w:r>
        <w:t>,</w:t>
      </w:r>
      <w:r w:rsidRPr="00577B01">
        <w:t>6</w:t>
      </w:r>
      <w:r>
        <w:t xml:space="preserve"> </w:t>
      </w:r>
      <w:r w:rsidRPr="00577B01">
        <w:t>%.</w:t>
      </w:r>
    </w:p>
    <w:p w:rsidR="00185043" w:rsidRDefault="00185043" w:rsidP="00F716E9">
      <w:pPr>
        <w:pStyle w:val="Texto"/>
      </w:pPr>
    </w:p>
    <w:p w:rsidR="00185043" w:rsidRDefault="00185043" w:rsidP="00F716E9">
      <w:pPr>
        <w:pStyle w:val="Texto"/>
      </w:pPr>
      <w:r w:rsidRPr="00577B01">
        <w:t>La proporción de población en situación de integración plena en 2018 supera</w:t>
      </w:r>
      <w:r>
        <w:t>,</w:t>
      </w:r>
      <w:r w:rsidRPr="00577B01">
        <w:t xml:space="preserve"> por tanto, casi </w:t>
      </w:r>
      <w:r>
        <w:t>en</w:t>
      </w:r>
      <w:r w:rsidRPr="00577B01">
        <w:t xml:space="preserve"> 20 puntos la</w:t>
      </w:r>
      <w:r>
        <w:t xml:space="preserve"> exis</w:t>
      </w:r>
      <w:r w:rsidRPr="00577B01">
        <w:t>te</w:t>
      </w:r>
      <w:r>
        <w:t>nte</w:t>
      </w:r>
      <w:r w:rsidRPr="00577B01">
        <w:t xml:space="preserve"> </w:t>
      </w:r>
      <w:r>
        <w:t>hac</w:t>
      </w:r>
      <w:r w:rsidRPr="00577B01">
        <w:t>e cinco años</w:t>
      </w:r>
      <w:r>
        <w:t>, y</w:t>
      </w:r>
      <w:r w:rsidRPr="00577B01">
        <w:t xml:space="preserve"> aunque crece este porcentaje de población en situación de integración plena, nos preocupa que las tasas globales de exclusión apenas se reducen y que gana</w:t>
      </w:r>
      <w:r>
        <w:t xml:space="preserve"> peso </w:t>
      </w:r>
      <w:r w:rsidRPr="00577B01">
        <w:t xml:space="preserve">la exclusión severa. </w:t>
      </w:r>
    </w:p>
    <w:p w:rsidR="00185043" w:rsidRDefault="00185043" w:rsidP="00F716E9">
      <w:pPr>
        <w:pStyle w:val="Texto"/>
      </w:pPr>
    </w:p>
    <w:p w:rsidR="00185043" w:rsidRDefault="00185043" w:rsidP="00F716E9">
      <w:pPr>
        <w:pStyle w:val="Texto"/>
      </w:pPr>
      <w:r>
        <w:t>No obstante, es</w:t>
      </w:r>
      <w:r w:rsidRPr="00577B01">
        <w:t xml:space="preserve"> preciso tener en cuenta dos elementos importantes en la dinámica social vasca y que tienen relación con este cambio. En primer lugar, durante el periodo posterior a la crisis, Euskadi desempeña un papel de territorio refugio para mucha población que se </w:t>
      </w:r>
      <w:r>
        <w:t>ve</w:t>
      </w:r>
      <w:r w:rsidRPr="00577B01">
        <w:t xml:space="preserve"> afectada por los procesos de </w:t>
      </w:r>
      <w:r>
        <w:t>e</w:t>
      </w:r>
      <w:r w:rsidRPr="00577B01">
        <w:t>mp</w:t>
      </w:r>
      <w:r>
        <w:t>obrecimiento</w:t>
      </w:r>
      <w:r w:rsidRPr="00577B01">
        <w:t xml:space="preserve"> del periodo de crisis. Esto se traduce de forma particular en una inmigración que resulta comparativamente muy superior en términos relativos a la observada en el resto del Estado. </w:t>
      </w:r>
    </w:p>
    <w:p w:rsidR="00185043" w:rsidRDefault="00185043" w:rsidP="00F716E9">
      <w:pPr>
        <w:pStyle w:val="Texto"/>
      </w:pPr>
    </w:p>
    <w:p w:rsidR="00185043" w:rsidRDefault="00185043" w:rsidP="00F716E9">
      <w:pPr>
        <w:pStyle w:val="Texto"/>
      </w:pPr>
      <w:r w:rsidRPr="00577B01">
        <w:t xml:space="preserve">Y en segundo lugar, durante el mencionado periodo se va reduciendo de forma notable el volumen de personas sin capacidad de acceder a la emancipación. </w:t>
      </w:r>
    </w:p>
    <w:p w:rsidR="00185043" w:rsidRDefault="00185043" w:rsidP="00F716E9">
      <w:pPr>
        <w:pStyle w:val="Texto"/>
      </w:pPr>
    </w:p>
    <w:p w:rsidR="00185043" w:rsidRDefault="00185043" w:rsidP="00F716E9">
      <w:pPr>
        <w:pStyle w:val="Texto"/>
      </w:pPr>
      <w:r w:rsidRPr="00577B01">
        <w:t xml:space="preserve">Y ambos procesos, sin embargo, tienen como contraparte el aumento en números absolutos de los hogares en situación más precaria en términos de integración económica y social. </w:t>
      </w:r>
    </w:p>
    <w:p w:rsidR="00185043" w:rsidRDefault="00185043" w:rsidP="00F716E9">
      <w:pPr>
        <w:pStyle w:val="Texto"/>
      </w:pPr>
    </w:p>
    <w:p w:rsidR="00185043" w:rsidRDefault="00185043" w:rsidP="00F716E9">
      <w:pPr>
        <w:pStyle w:val="Texto"/>
      </w:pPr>
      <w:r w:rsidRPr="00577B01">
        <w:t xml:space="preserve">También este informe constata que el envejecimiento de la población ejerce una presión importante de cara a hacer frente a situaciones de exclusión, y puede que ese mayor gasto social haya llegado a </w:t>
      </w:r>
      <w:r>
        <w:t xml:space="preserve">un </w:t>
      </w:r>
      <w:r w:rsidRPr="00577B01">
        <w:t xml:space="preserve">nivel donde el problema no sea el volumen del mismo, sino la forma en que se distribuye entre los diferentes grupos y perfiles poblacionales. </w:t>
      </w:r>
    </w:p>
    <w:p w:rsidR="00185043" w:rsidRDefault="00185043" w:rsidP="00F716E9">
      <w:pPr>
        <w:pStyle w:val="Texto"/>
      </w:pPr>
    </w:p>
    <w:p w:rsidR="00185043" w:rsidRDefault="00185043" w:rsidP="00F716E9">
      <w:pPr>
        <w:pStyle w:val="Texto"/>
      </w:pPr>
      <w:r w:rsidRPr="00577B01">
        <w:t xml:space="preserve">En nuestra opinión, la población de la nueva Ley para la </w:t>
      </w:r>
      <w:r>
        <w:t>G</w:t>
      </w:r>
      <w:r w:rsidRPr="00577B01">
        <w:t xml:space="preserve">estión de la </w:t>
      </w:r>
      <w:r>
        <w:t>Renta de Garantía de I</w:t>
      </w:r>
      <w:r w:rsidRPr="00577B01">
        <w:t xml:space="preserve">ngresos puede contribuir a mejorar esta distribución. La reforma de la renta de garantía de ingresos debe contribuir a mejorar la situación de las familias con hijos </w:t>
      </w:r>
      <w:r>
        <w:t>o</w:t>
      </w:r>
      <w:r w:rsidRPr="00577B01">
        <w:t xml:space="preserve"> hijas, así como la de las personas con acceso </w:t>
      </w:r>
      <w:r>
        <w:t xml:space="preserve">a </w:t>
      </w:r>
      <w:r w:rsidRPr="00577B01">
        <w:t xml:space="preserve">remuneraciones por trabajo excesivamente bajas. </w:t>
      </w:r>
    </w:p>
    <w:p w:rsidR="00185043" w:rsidRDefault="00185043" w:rsidP="00F716E9">
      <w:pPr>
        <w:pStyle w:val="Texto"/>
      </w:pPr>
    </w:p>
    <w:p w:rsidR="00185043" w:rsidRDefault="00185043" w:rsidP="00F716E9">
      <w:pPr>
        <w:pStyle w:val="Texto"/>
      </w:pPr>
      <w:r w:rsidRPr="00577B01">
        <w:t>El riesgo de exclusión social es más elevado entre los hogares sustentados por personas jóvenes, mujeres, inmigrantes y personas desempleadas, así como entre los hogares compuestos por familias numerosas</w:t>
      </w:r>
      <w:r>
        <w:t xml:space="preserve"> y monoparentales.</w:t>
      </w:r>
    </w:p>
    <w:p w:rsidR="00185043" w:rsidRDefault="00185043" w:rsidP="00F716E9">
      <w:pPr>
        <w:pStyle w:val="Texto"/>
      </w:pPr>
    </w:p>
    <w:p w:rsidR="00185043" w:rsidRDefault="00185043" w:rsidP="00F716E9">
      <w:pPr>
        <w:pStyle w:val="Texto"/>
      </w:pPr>
      <w:r>
        <w:lastRenderedPageBreak/>
        <w:t xml:space="preserve">Y </w:t>
      </w:r>
      <w:r w:rsidRPr="00577B01">
        <w:t>en resumen, le podría decir que partimos de una buena situación, con un 85</w:t>
      </w:r>
      <w:r>
        <w:t xml:space="preserve"> </w:t>
      </w:r>
      <w:r w:rsidRPr="00577B01">
        <w:t xml:space="preserve">% de población </w:t>
      </w:r>
      <w:r>
        <w:t xml:space="preserve">en </w:t>
      </w:r>
      <w:r w:rsidRPr="00577B01">
        <w:t>inclusión plena, pero</w:t>
      </w:r>
      <w:r>
        <w:t xml:space="preserve"> nos preocupa por un lado la cro</w:t>
      </w:r>
      <w:r w:rsidRPr="00577B01">
        <w:t xml:space="preserve">nificación o </w:t>
      </w:r>
      <w:r>
        <w:t>el estanca</w:t>
      </w:r>
      <w:r w:rsidRPr="00577B01">
        <w:t>miento de las situaciones de exclusión más severa</w:t>
      </w:r>
      <w:r>
        <w:t>,</w:t>
      </w:r>
      <w:r w:rsidRPr="00577B01">
        <w:t xml:space="preserve"> y por otro lado, la fragilidad de la red del colectivo que se </w:t>
      </w:r>
      <w:r>
        <w:t>ha instalado en la i</w:t>
      </w:r>
      <w:r w:rsidRPr="00577B01">
        <w:t>nclusión precaria</w:t>
      </w:r>
      <w:r>
        <w:t>.</w:t>
      </w:r>
    </w:p>
    <w:p w:rsidR="00185043" w:rsidRDefault="00185043" w:rsidP="00F716E9">
      <w:pPr>
        <w:pStyle w:val="Texto"/>
      </w:pPr>
    </w:p>
    <w:p w:rsidR="00185043" w:rsidRDefault="00185043" w:rsidP="00F716E9">
      <w:pPr>
        <w:pStyle w:val="Texto"/>
      </w:pPr>
      <w:r>
        <w:t>Y e</w:t>
      </w:r>
      <w:r w:rsidRPr="00577B01">
        <w:t>n este proyecto de presupuestos que nos</w:t>
      </w:r>
      <w:r>
        <w:t>otros</w:t>
      </w:r>
      <w:r w:rsidRPr="00577B01">
        <w:t xml:space="preserve"> hemos </w:t>
      </w:r>
      <w:r>
        <w:t>presenta</w:t>
      </w:r>
      <w:r w:rsidRPr="00577B01">
        <w:t>do para el año 2020, hemos incluido herramientas que nos van a permitir afrontar estos retos</w:t>
      </w:r>
      <w:r>
        <w:t>.</w:t>
      </w:r>
    </w:p>
    <w:p w:rsidR="00185043" w:rsidRDefault="00185043" w:rsidP="00F716E9">
      <w:pPr>
        <w:pStyle w:val="Texto"/>
      </w:pPr>
    </w:p>
    <w:p w:rsidR="00185043" w:rsidRDefault="00185043" w:rsidP="00F716E9">
      <w:pPr>
        <w:pStyle w:val="Texto"/>
      </w:pPr>
      <w:r>
        <w:t>Mila esker.</w:t>
      </w:r>
    </w:p>
    <w:p w:rsidR="00185043" w:rsidRDefault="00185043" w:rsidP="00F716E9">
      <w:pPr>
        <w:pStyle w:val="Texto"/>
      </w:pPr>
    </w:p>
    <w:p w:rsidR="00185043" w:rsidRDefault="00185043" w:rsidP="00F716E9">
      <w:pPr>
        <w:pStyle w:val="Texto"/>
      </w:pPr>
    </w:p>
    <w:p w:rsidR="00185043" w:rsidRPr="00B21E66" w:rsidRDefault="00185043" w:rsidP="00F716E9">
      <w:pPr>
        <w:pStyle w:val="Texto"/>
      </w:pPr>
      <w:proofErr w:type="spellStart"/>
      <w:r w:rsidRPr="00B21E66">
        <w:rPr>
          <w:rFonts w:ascii="Futura Md BT" w:hAnsi="Futura Md BT"/>
        </w:rPr>
        <w:t>LEHENDAKARIAK</w:t>
      </w:r>
      <w:proofErr w:type="spellEnd"/>
      <w:r w:rsidRPr="00B21E66">
        <w:t xml:space="preserve">: </w:t>
      </w:r>
      <w:proofErr w:type="spellStart"/>
      <w:r w:rsidRPr="00B21E66">
        <w:t>Eskerrik</w:t>
      </w:r>
      <w:proofErr w:type="spellEnd"/>
      <w:r w:rsidRPr="00B21E66">
        <w:t xml:space="preserve"> </w:t>
      </w:r>
      <w:proofErr w:type="spellStart"/>
      <w:r w:rsidRPr="00B21E66">
        <w:t>asko</w:t>
      </w:r>
      <w:proofErr w:type="spellEnd"/>
      <w:r w:rsidRPr="00B21E66">
        <w:t xml:space="preserve"> </w:t>
      </w:r>
      <w:proofErr w:type="spellStart"/>
      <w:r w:rsidRPr="00B21E66">
        <w:t>Artolazabal</w:t>
      </w:r>
      <w:proofErr w:type="spellEnd"/>
      <w:r w:rsidRPr="00B21E66">
        <w:t xml:space="preserve"> </w:t>
      </w:r>
      <w:proofErr w:type="spellStart"/>
      <w:r w:rsidRPr="00B21E66">
        <w:t>andrea</w:t>
      </w:r>
      <w:proofErr w:type="spellEnd"/>
      <w:r w:rsidRPr="00B21E66">
        <w:t>.</w:t>
      </w:r>
    </w:p>
    <w:p w:rsidR="00185043" w:rsidRPr="00B21E66" w:rsidRDefault="00185043" w:rsidP="00F716E9">
      <w:pPr>
        <w:pStyle w:val="Texto"/>
      </w:pPr>
    </w:p>
    <w:p w:rsidR="00185043" w:rsidRPr="00B21E66" w:rsidRDefault="00185043" w:rsidP="00F716E9">
      <w:pPr>
        <w:pStyle w:val="Texto"/>
      </w:pPr>
      <w:proofErr w:type="spellStart"/>
      <w:r w:rsidRPr="00B21E66">
        <w:t>Kortajarena</w:t>
      </w:r>
      <w:proofErr w:type="spellEnd"/>
      <w:r w:rsidRPr="00B21E66">
        <w:t xml:space="preserve"> </w:t>
      </w:r>
      <w:proofErr w:type="spellStart"/>
      <w:r w:rsidRPr="00B21E66">
        <w:t>andrea</w:t>
      </w:r>
      <w:proofErr w:type="spellEnd"/>
      <w:r w:rsidRPr="00B21E66">
        <w:t xml:space="preserve">, zurea da </w:t>
      </w:r>
      <w:proofErr w:type="spellStart"/>
      <w:r w:rsidRPr="00B21E66">
        <w:t>hitza</w:t>
      </w:r>
      <w:proofErr w:type="spellEnd"/>
      <w:r w:rsidRPr="00B21E66">
        <w:t>.</w:t>
      </w:r>
    </w:p>
    <w:p w:rsidR="00185043" w:rsidRPr="00B21E66" w:rsidRDefault="00185043" w:rsidP="00F716E9">
      <w:pPr>
        <w:pStyle w:val="Texto"/>
      </w:pPr>
    </w:p>
    <w:p w:rsidR="00185043" w:rsidRPr="00B21E66" w:rsidRDefault="00185043" w:rsidP="00F716E9">
      <w:pPr>
        <w:pStyle w:val="Texto"/>
      </w:pPr>
    </w:p>
    <w:p w:rsidR="00185043" w:rsidRDefault="00185043" w:rsidP="00F716E9">
      <w:pPr>
        <w:pStyle w:val="Texto"/>
      </w:pPr>
      <w:proofErr w:type="spellStart"/>
      <w:r w:rsidRPr="00B21E66">
        <w:rPr>
          <w:rFonts w:ascii="Futura Md BT" w:hAnsi="Futura Md BT"/>
        </w:rPr>
        <w:t>KORTAJARENA</w:t>
      </w:r>
      <w:proofErr w:type="spellEnd"/>
      <w:r w:rsidRPr="00B21E66">
        <w:rPr>
          <w:rFonts w:ascii="Futura Md BT" w:hAnsi="Futura Md BT"/>
        </w:rPr>
        <w:t xml:space="preserve"> </w:t>
      </w:r>
      <w:proofErr w:type="spellStart"/>
      <w:r w:rsidRPr="00B21E66">
        <w:rPr>
          <w:rFonts w:ascii="Futura Md BT" w:hAnsi="Futura Md BT"/>
        </w:rPr>
        <w:t>IBAÑEZ</w:t>
      </w:r>
      <w:proofErr w:type="spellEnd"/>
      <w:r w:rsidRPr="00B21E66">
        <w:t xml:space="preserve"> </w:t>
      </w:r>
      <w:proofErr w:type="spellStart"/>
      <w:r w:rsidRPr="00B21E66">
        <w:t>andreak</w:t>
      </w:r>
      <w:proofErr w:type="spellEnd"/>
      <w:r w:rsidRPr="00B21E66">
        <w:t xml:space="preserve">: </w:t>
      </w:r>
      <w:proofErr w:type="spellStart"/>
      <w:r w:rsidRPr="00B21E66">
        <w:t>Bai</w:t>
      </w:r>
      <w:proofErr w:type="spellEnd"/>
      <w:r w:rsidRPr="00B21E66">
        <w:t xml:space="preserve">, </w:t>
      </w:r>
      <w:proofErr w:type="spellStart"/>
      <w:r w:rsidRPr="00B21E66">
        <w:t>ba</w:t>
      </w:r>
      <w:proofErr w:type="spellEnd"/>
      <w:r w:rsidRPr="00B21E66">
        <w:t xml:space="preserve"> </w:t>
      </w:r>
      <w:proofErr w:type="spellStart"/>
      <w:r w:rsidRPr="00B21E66">
        <w:t>eskerrik</w:t>
      </w:r>
      <w:proofErr w:type="spellEnd"/>
      <w:r w:rsidRPr="00B21E66">
        <w:t xml:space="preserve"> </w:t>
      </w:r>
      <w:proofErr w:type="spellStart"/>
      <w:r w:rsidRPr="00B21E66">
        <w:t>asko</w:t>
      </w:r>
      <w:proofErr w:type="spellEnd"/>
      <w:r w:rsidRPr="00B21E66">
        <w:t xml:space="preserve">. </w:t>
      </w:r>
      <w:r w:rsidRPr="00577B01">
        <w:t>Ba</w:t>
      </w:r>
      <w:r>
        <w:t>,</w:t>
      </w:r>
      <w:r w:rsidRPr="00577B01">
        <w:t xml:space="preserve"> </w:t>
      </w:r>
      <w:proofErr w:type="spellStart"/>
      <w:r w:rsidRPr="00577B01">
        <w:t>ez</w:t>
      </w:r>
      <w:proofErr w:type="spellEnd"/>
      <w:r w:rsidRPr="00577B01">
        <w:t xml:space="preserve"> </w:t>
      </w:r>
      <w:proofErr w:type="spellStart"/>
      <w:r w:rsidRPr="00577B01">
        <w:t>dakit</w:t>
      </w:r>
      <w:proofErr w:type="spellEnd"/>
      <w:r w:rsidRPr="00577B01">
        <w:t>, no sé si compartimos esa visión que decía, lo que sí compartimos es lectura</w:t>
      </w:r>
      <w:r>
        <w:t>,</w:t>
      </w:r>
      <w:r w:rsidRPr="00577B01">
        <w:t xml:space="preserve"> porque usted también ha traído aquí datos del informe</w:t>
      </w:r>
      <w:r>
        <w:t xml:space="preserve"> FOESA, </w:t>
      </w:r>
      <w:r w:rsidRPr="00577B01">
        <w:t>con lo cual si yo aquí he traído una visión simplista, la misma que ha traído usted</w:t>
      </w:r>
      <w:r>
        <w:t>,</w:t>
      </w:r>
      <w:r w:rsidRPr="00577B01">
        <w:t xml:space="preserve"> me parece bastante grave decir que después de un análisis t</w:t>
      </w:r>
      <w:r>
        <w:t>an solvente como el que nos</w:t>
      </w:r>
      <w:r w:rsidRPr="00577B01">
        <w:t xml:space="preserve"> plantea </w:t>
      </w:r>
      <w:r>
        <w:t xml:space="preserve">FOESA, </w:t>
      </w:r>
      <w:r w:rsidRPr="00577B01">
        <w:t>que son los datos que he traído yo</w:t>
      </w:r>
      <w:r>
        <w:t>,</w:t>
      </w:r>
      <w:r w:rsidRPr="00577B01">
        <w:t xml:space="preserve"> porque no he traído ningún dato de cosecha propia</w:t>
      </w:r>
      <w:r>
        <w:t>, usted me diga que ésta es una visión sim</w:t>
      </w:r>
      <w:r w:rsidRPr="00577B01">
        <w:t xml:space="preserve">plista. </w:t>
      </w:r>
    </w:p>
    <w:p w:rsidR="00185043" w:rsidRDefault="00185043" w:rsidP="00F716E9">
      <w:pPr>
        <w:pStyle w:val="Texto"/>
      </w:pPr>
    </w:p>
    <w:p w:rsidR="00185043" w:rsidRDefault="00185043" w:rsidP="00F716E9">
      <w:pPr>
        <w:pStyle w:val="Texto"/>
      </w:pPr>
      <w:r w:rsidRPr="00577B01">
        <w:t>Yo me reafirmo</w:t>
      </w:r>
      <w:r>
        <w:t>,</w:t>
      </w:r>
      <w:r w:rsidRPr="00577B01">
        <w:t xml:space="preserve"> y usted se debería reafirmar después de lo que nos ha leído aquí en las consecuencias del informe que nos plantea </w:t>
      </w:r>
      <w:r>
        <w:t xml:space="preserve">FOESA, y </w:t>
      </w:r>
      <w:r w:rsidRPr="00577B01">
        <w:t xml:space="preserve">es que los datos apuntan </w:t>
      </w:r>
      <w:r>
        <w:t xml:space="preserve">a </w:t>
      </w:r>
      <w:r w:rsidRPr="00577B01">
        <w:t>un proceso de polarización social, tienden a crecer tanto las situaciones de integración plena como las de exclusión severa</w:t>
      </w:r>
      <w:r>
        <w:t>, a</w:t>
      </w:r>
      <w:r w:rsidRPr="00577B01">
        <w:t xml:space="preserve">demás </w:t>
      </w:r>
      <w:r>
        <w:t>del incremento del número y..</w:t>
      </w:r>
      <w:r w:rsidRPr="00577B01">
        <w:t>.</w:t>
      </w:r>
    </w:p>
    <w:p w:rsidR="00185043" w:rsidRDefault="00185043" w:rsidP="00F716E9">
      <w:pPr>
        <w:pStyle w:val="Texto"/>
      </w:pPr>
    </w:p>
    <w:p w:rsidR="00185043" w:rsidRDefault="00185043" w:rsidP="00F716E9">
      <w:pPr>
        <w:pStyle w:val="Texto"/>
      </w:pPr>
      <w:r>
        <w:t>(16. zintaren amaiera)</w:t>
      </w:r>
    </w:p>
    <w:p w:rsidR="00BB6F38" w:rsidRDefault="00BB6F38" w:rsidP="00BB6F38">
      <w:pPr>
        <w:pStyle w:val="Texto"/>
        <w:rPr>
          <w:lang w:val="eu-ES"/>
        </w:rPr>
      </w:pPr>
      <w:r w:rsidRPr="00185043">
        <w:rPr>
          <w:lang w:val="eu-ES"/>
        </w:rPr>
        <w:lastRenderedPageBreak/>
        <w:t>(17. zintaren hasiera)</w:t>
      </w:r>
    </w:p>
    <w:p w:rsidR="00BB6F38" w:rsidRDefault="00BB6F38" w:rsidP="00BB6F38">
      <w:pPr>
        <w:pStyle w:val="Texto"/>
        <w:rPr>
          <w:lang w:val="eu-ES"/>
        </w:rPr>
      </w:pPr>
    </w:p>
    <w:p w:rsidR="00BB6F38" w:rsidRDefault="00BB6F38" w:rsidP="00BB6F38">
      <w:pPr>
        <w:pStyle w:val="Texto"/>
        <w:rPr>
          <w:lang w:val="es-ES"/>
        </w:rPr>
      </w:pPr>
      <w:r w:rsidRPr="00B86FF1">
        <w:rPr>
          <w:lang w:val="eu-ES"/>
        </w:rPr>
        <w:t>...</w:t>
      </w:r>
      <w:r w:rsidRPr="002D496D">
        <w:rPr>
          <w:lang w:val="eu-ES"/>
        </w:rPr>
        <w:t xml:space="preserve"> </w:t>
      </w:r>
      <w:r w:rsidRPr="00E40E97">
        <w:rPr>
          <w:lang w:val="es-ES"/>
        </w:rPr>
        <w:t>social</w:t>
      </w:r>
      <w:r>
        <w:rPr>
          <w:lang w:val="es-ES"/>
        </w:rPr>
        <w:t>,</w:t>
      </w:r>
      <w:r w:rsidRPr="00E40E97">
        <w:rPr>
          <w:lang w:val="es-ES"/>
        </w:rPr>
        <w:t xml:space="preserve"> tienden a crecer tanto las situaciones de integración plena como las de exclusión severa</w:t>
      </w:r>
      <w:r>
        <w:rPr>
          <w:lang w:val="es-ES"/>
        </w:rPr>
        <w:t>, a</w:t>
      </w:r>
      <w:r w:rsidRPr="00E40E97">
        <w:rPr>
          <w:lang w:val="es-ES"/>
        </w:rPr>
        <w:t xml:space="preserve">demás del incremento del número y del peso relativo afectado por las situaciones de </w:t>
      </w:r>
      <w:r>
        <w:rPr>
          <w:lang w:val="es-ES"/>
        </w:rPr>
        <w:t xml:space="preserve">exclusión severa </w:t>
      </w:r>
      <w:r w:rsidRPr="00E40E97">
        <w:rPr>
          <w:lang w:val="es-ES"/>
        </w:rPr>
        <w:t xml:space="preserve">que viene acompañado </w:t>
      </w:r>
      <w:r>
        <w:rPr>
          <w:lang w:val="es-ES"/>
        </w:rPr>
        <w:t>de</w:t>
      </w:r>
      <w:r w:rsidRPr="00E40E97">
        <w:rPr>
          <w:lang w:val="es-ES"/>
        </w:rPr>
        <w:t xml:space="preserve"> un agravamiento </w:t>
      </w:r>
      <w:r>
        <w:rPr>
          <w:lang w:val="es-ES"/>
        </w:rPr>
        <w:t xml:space="preserve">de </w:t>
      </w:r>
      <w:r w:rsidRPr="00E40E97">
        <w:rPr>
          <w:lang w:val="es-ES"/>
        </w:rPr>
        <w:t>su situación y de una mayor acumulación de carencias.</w:t>
      </w:r>
    </w:p>
    <w:p w:rsidR="00BB6F38" w:rsidRDefault="00BB6F38" w:rsidP="00BB6F38">
      <w:pPr>
        <w:pStyle w:val="Texto"/>
        <w:rPr>
          <w:lang w:val="es-ES"/>
        </w:rPr>
      </w:pPr>
    </w:p>
    <w:p w:rsidR="00BB6F38" w:rsidRDefault="00BB6F38" w:rsidP="00BB6F38">
      <w:pPr>
        <w:pStyle w:val="Texto"/>
        <w:rPr>
          <w:lang w:val="es-ES"/>
        </w:rPr>
      </w:pPr>
      <w:r w:rsidRPr="00E40E97">
        <w:rPr>
          <w:lang w:val="es-ES"/>
        </w:rPr>
        <w:t>Y esta es la nueva realidad que tenemos</w:t>
      </w:r>
      <w:r>
        <w:rPr>
          <w:lang w:val="es-ES"/>
        </w:rPr>
        <w:t>,</w:t>
      </w:r>
      <w:r w:rsidRPr="00E40E97">
        <w:rPr>
          <w:lang w:val="es-ES"/>
        </w:rPr>
        <w:t xml:space="preserve"> acompasada con todos esos detalles que usted ha dado aquí sobre </w:t>
      </w:r>
      <w:r>
        <w:rPr>
          <w:lang w:val="es-ES"/>
        </w:rPr>
        <w:t>e</w:t>
      </w:r>
      <w:r w:rsidRPr="00E40E97">
        <w:rPr>
          <w:lang w:val="es-ES"/>
        </w:rPr>
        <w:t>l envejecimiento de la población y otra serie de detalles</w:t>
      </w:r>
      <w:r>
        <w:rPr>
          <w:lang w:val="es-ES"/>
        </w:rPr>
        <w:t>,</w:t>
      </w:r>
      <w:r w:rsidRPr="00E40E97">
        <w:rPr>
          <w:lang w:val="es-ES"/>
        </w:rPr>
        <w:t xml:space="preserve"> que vienen recogidos en el informe. Creo que el relato, el relato construido por est</w:t>
      </w:r>
      <w:r>
        <w:rPr>
          <w:lang w:val="es-ES"/>
        </w:rPr>
        <w:t xml:space="preserve">e Gobierno viene desmontado ya, </w:t>
      </w:r>
      <w:r w:rsidRPr="00E40E97">
        <w:rPr>
          <w:lang w:val="es-ES"/>
        </w:rPr>
        <w:t>viene desmontado ya en ese informe de FOESSA</w:t>
      </w:r>
      <w:r>
        <w:rPr>
          <w:lang w:val="es-ES"/>
        </w:rPr>
        <w:t>.</w:t>
      </w:r>
    </w:p>
    <w:p w:rsidR="00BB6F38" w:rsidRDefault="00BB6F38" w:rsidP="00BB6F38">
      <w:pPr>
        <w:pStyle w:val="Texto"/>
        <w:rPr>
          <w:lang w:val="es-ES"/>
        </w:rPr>
      </w:pPr>
    </w:p>
    <w:p w:rsidR="00BB6F38" w:rsidRDefault="00BB6F38" w:rsidP="00BB6F38">
      <w:pPr>
        <w:pStyle w:val="Texto"/>
        <w:rPr>
          <w:lang w:val="eu-ES"/>
        </w:rPr>
      </w:pPr>
      <w:r w:rsidRPr="00E40E97">
        <w:rPr>
          <w:lang w:val="es-ES"/>
        </w:rPr>
        <w:t>Y</w:t>
      </w:r>
      <w:r>
        <w:rPr>
          <w:lang w:val="es-ES"/>
        </w:rPr>
        <w:t>,</w:t>
      </w:r>
      <w:r w:rsidRPr="00E40E97">
        <w:rPr>
          <w:lang w:val="es-ES"/>
        </w:rPr>
        <w:t xml:space="preserve"> como le decía, </w:t>
      </w:r>
      <w:r>
        <w:rPr>
          <w:lang w:val="es-ES"/>
        </w:rPr>
        <w:t xml:space="preserve">yo aquí </w:t>
      </w:r>
      <w:r w:rsidRPr="00E40E97">
        <w:rPr>
          <w:lang w:val="es-ES"/>
        </w:rPr>
        <w:t xml:space="preserve">no quería entrar en una guerra de datos. Yo lo que quiero hoy es mirar a futuro y </w:t>
      </w:r>
      <w:r>
        <w:rPr>
          <w:lang w:val="es-ES"/>
        </w:rPr>
        <w:t>por eso le preguntaba cuál</w:t>
      </w:r>
      <w:r w:rsidRPr="00E40E97">
        <w:rPr>
          <w:lang w:val="es-ES"/>
        </w:rPr>
        <w:t>es, cuáles eran los planes que usted tiene para futuro</w:t>
      </w:r>
      <w:r>
        <w:rPr>
          <w:lang w:val="es-ES"/>
        </w:rPr>
        <w:t>,</w:t>
      </w:r>
      <w:r w:rsidRPr="00E40E97">
        <w:rPr>
          <w:lang w:val="es-ES"/>
        </w:rPr>
        <w:t xml:space="preserve"> qu</w:t>
      </w:r>
      <w:r>
        <w:rPr>
          <w:lang w:val="es-ES"/>
        </w:rPr>
        <w:t>é</w:t>
      </w:r>
      <w:r w:rsidRPr="00E40E97">
        <w:rPr>
          <w:lang w:val="es-ES"/>
        </w:rPr>
        <w:t xml:space="preserve"> plantean cuando </w:t>
      </w:r>
      <w:r>
        <w:rPr>
          <w:lang w:val="es-ES"/>
        </w:rPr>
        <w:t>usted está reconociendo aquí</w:t>
      </w:r>
      <w:r w:rsidRPr="00E40E97">
        <w:rPr>
          <w:lang w:val="es-ES"/>
        </w:rPr>
        <w:t xml:space="preserve"> </w:t>
      </w:r>
      <w:r>
        <w:rPr>
          <w:lang w:val="es-ES"/>
        </w:rPr>
        <w:t>–</w:t>
      </w:r>
      <w:r w:rsidRPr="00E40E97">
        <w:rPr>
          <w:lang w:val="es-ES"/>
        </w:rPr>
        <w:t xml:space="preserve">aunque tiende a ese </w:t>
      </w:r>
      <w:proofErr w:type="spellStart"/>
      <w:r w:rsidRPr="00E40E97">
        <w:rPr>
          <w:lang w:val="es-ES"/>
        </w:rPr>
        <w:t>negacionismo</w:t>
      </w:r>
      <w:proofErr w:type="spellEnd"/>
      <w:r>
        <w:rPr>
          <w:lang w:val="es-ES"/>
        </w:rPr>
        <w:t>–,</w:t>
      </w:r>
      <w:r w:rsidRPr="00E40E97">
        <w:rPr>
          <w:lang w:val="es-ES"/>
        </w:rPr>
        <w:t xml:space="preserve"> cuando está usted reconociendo aquí que Euskadi tiene una realidad diferente</w:t>
      </w:r>
      <w:r>
        <w:rPr>
          <w:lang w:val="es-ES"/>
        </w:rPr>
        <w:t>. Y</w:t>
      </w:r>
      <w:r w:rsidRPr="00E40E97">
        <w:rPr>
          <w:lang w:val="es-ES"/>
        </w:rPr>
        <w:t xml:space="preserve"> que</w:t>
      </w:r>
      <w:r>
        <w:rPr>
          <w:lang w:val="es-ES"/>
        </w:rPr>
        <w:t>,</w:t>
      </w:r>
      <w:r w:rsidRPr="00E40E97">
        <w:rPr>
          <w:lang w:val="es-ES"/>
        </w:rPr>
        <w:t xml:space="preserve"> de cara a futuro</w:t>
      </w:r>
      <w:r>
        <w:rPr>
          <w:lang w:val="es-ES"/>
        </w:rPr>
        <w:t>,</w:t>
      </w:r>
      <w:r w:rsidRPr="00E40E97">
        <w:rPr>
          <w:lang w:val="es-ES"/>
        </w:rPr>
        <w:t xml:space="preserve"> tiene una serie de elementos que son</w:t>
      </w:r>
      <w:r>
        <w:rPr>
          <w:lang w:val="es-ES"/>
        </w:rPr>
        <w:t>,</w:t>
      </w:r>
      <w:r w:rsidRPr="00E40E97">
        <w:rPr>
          <w:lang w:val="es-ES"/>
        </w:rPr>
        <w:t xml:space="preserve"> cuanto menos</w:t>
      </w:r>
      <w:r>
        <w:rPr>
          <w:lang w:val="es-ES"/>
        </w:rPr>
        <w:t>,</w:t>
      </w:r>
      <w:r w:rsidRPr="00E40E97">
        <w:rPr>
          <w:lang w:val="es-ES"/>
        </w:rPr>
        <w:t xml:space="preserve"> preocupantes y a los que hay que dar una respuesta</w:t>
      </w:r>
      <w:r>
        <w:rPr>
          <w:lang w:val="es-ES"/>
        </w:rPr>
        <w:t>. Y no sirve con que reafirmemo</w:t>
      </w:r>
      <w:r w:rsidRPr="00E40E97">
        <w:rPr>
          <w:lang w:val="es-ES"/>
        </w:rPr>
        <w:t>s o subray</w:t>
      </w:r>
      <w:r>
        <w:rPr>
          <w:lang w:val="es-ES"/>
        </w:rPr>
        <w:t>e</w:t>
      </w:r>
      <w:r w:rsidRPr="00E40E97">
        <w:rPr>
          <w:lang w:val="es-ES"/>
        </w:rPr>
        <w:t>mos este tema del 85</w:t>
      </w:r>
      <w:r>
        <w:rPr>
          <w:lang w:val="es-ES"/>
        </w:rPr>
        <w:t> </w:t>
      </w:r>
      <w:r w:rsidRPr="00E40E97">
        <w:rPr>
          <w:lang w:val="es-ES"/>
        </w:rPr>
        <w:t>% de la integración</w:t>
      </w:r>
      <w:r>
        <w:rPr>
          <w:lang w:val="es-ES"/>
        </w:rPr>
        <w:t>. T</w:t>
      </w:r>
      <w:r w:rsidRPr="00E40E97">
        <w:rPr>
          <w:lang w:val="es-ES"/>
        </w:rPr>
        <w:t>an importante</w:t>
      </w:r>
      <w:r>
        <w:rPr>
          <w:lang w:val="es-ES"/>
        </w:rPr>
        <w:t xml:space="preserve"> e</w:t>
      </w:r>
      <w:r w:rsidRPr="00E40E97">
        <w:rPr>
          <w:lang w:val="es-ES"/>
        </w:rPr>
        <w:t xml:space="preserve">s la situación de las personas integradas como </w:t>
      </w:r>
      <w:r>
        <w:rPr>
          <w:lang w:val="es-ES"/>
        </w:rPr>
        <w:t xml:space="preserve">la de </w:t>
      </w:r>
      <w:r w:rsidRPr="00E40E97">
        <w:rPr>
          <w:lang w:val="es-ES"/>
        </w:rPr>
        <w:t>aquellos que no está</w:t>
      </w:r>
      <w:r>
        <w:rPr>
          <w:lang w:val="es-ES"/>
        </w:rPr>
        <w:t>n. Y</w:t>
      </w:r>
      <w:r w:rsidRPr="00E40E97">
        <w:rPr>
          <w:lang w:val="es-ES"/>
        </w:rPr>
        <w:t xml:space="preserve"> esta es una preocupación que no es nueva para nosotros.</w:t>
      </w:r>
      <w:r w:rsidRPr="002D496D">
        <w:rPr>
          <w:lang w:val="eu-ES"/>
        </w:rPr>
        <w:t xml:space="preserve"> </w:t>
      </w:r>
    </w:p>
    <w:p w:rsidR="00BB6F38" w:rsidRDefault="00BB6F38" w:rsidP="00BB6F38">
      <w:pPr>
        <w:pStyle w:val="Texto"/>
        <w:rPr>
          <w:lang w:val="eu-ES"/>
        </w:rPr>
      </w:pPr>
    </w:p>
    <w:p w:rsidR="00BB6F38" w:rsidRDefault="00BB6F38" w:rsidP="00BB6F38">
      <w:pPr>
        <w:pStyle w:val="Texto"/>
        <w:rPr>
          <w:lang w:val="eu-ES"/>
        </w:rPr>
      </w:pPr>
      <w:r w:rsidRPr="00E40E97">
        <w:rPr>
          <w:lang w:val="eu-ES"/>
        </w:rPr>
        <w:t>Begira</w:t>
      </w:r>
      <w:r>
        <w:rPr>
          <w:lang w:val="eu-ES"/>
        </w:rPr>
        <w:t>, nik o</w:t>
      </w:r>
      <w:r w:rsidRPr="00E40E97">
        <w:rPr>
          <w:lang w:val="eu-ES"/>
        </w:rPr>
        <w:t>rain</w:t>
      </w:r>
      <w:r>
        <w:rPr>
          <w:lang w:val="eu-ES"/>
        </w:rPr>
        <w:t xml:space="preserve"> dela</w:t>
      </w:r>
      <w:r w:rsidRPr="00E40E97">
        <w:rPr>
          <w:lang w:val="eu-ES"/>
        </w:rPr>
        <w:t xml:space="preserve"> bi urte</w:t>
      </w:r>
      <w:r>
        <w:rPr>
          <w:lang w:val="eu-ES"/>
        </w:rPr>
        <w:t xml:space="preserve"> ni</w:t>
      </w:r>
      <w:r w:rsidRPr="00E40E97">
        <w:rPr>
          <w:lang w:val="eu-ES"/>
        </w:rPr>
        <w:t>re lehenengo interpelazio</w:t>
      </w:r>
      <w:r>
        <w:rPr>
          <w:lang w:val="eu-ES"/>
        </w:rPr>
        <w:t>a</w:t>
      </w:r>
      <w:r w:rsidRPr="00E40E97">
        <w:rPr>
          <w:lang w:val="eu-ES"/>
        </w:rPr>
        <w:t xml:space="preserve"> egin nion </w:t>
      </w:r>
      <w:proofErr w:type="spellStart"/>
      <w:r w:rsidRPr="00E40E97">
        <w:rPr>
          <w:lang w:val="eu-ES"/>
        </w:rPr>
        <w:t>Urkullu</w:t>
      </w:r>
      <w:proofErr w:type="spellEnd"/>
      <w:r w:rsidRPr="00E40E97">
        <w:rPr>
          <w:lang w:val="eu-ES"/>
        </w:rPr>
        <w:t xml:space="preserve"> lehendakariari</w:t>
      </w:r>
      <w:r>
        <w:rPr>
          <w:lang w:val="eu-ES"/>
        </w:rPr>
        <w:t>. O</w:t>
      </w:r>
      <w:r w:rsidRPr="00E40E97">
        <w:rPr>
          <w:lang w:val="eu-ES"/>
        </w:rPr>
        <w:t>so ondo gogoratzen dut ze oso urduri ne</w:t>
      </w:r>
      <w:r>
        <w:rPr>
          <w:lang w:val="eu-ES"/>
        </w:rPr>
        <w:t>n</w:t>
      </w:r>
      <w:r w:rsidRPr="00E40E97">
        <w:rPr>
          <w:lang w:val="eu-ES"/>
        </w:rPr>
        <w:t>goen</w:t>
      </w:r>
      <w:r>
        <w:rPr>
          <w:lang w:val="eu-ES"/>
        </w:rPr>
        <w:t>. Atril ho</w:t>
      </w:r>
      <w:r w:rsidRPr="00E40E97">
        <w:rPr>
          <w:lang w:val="eu-ES"/>
        </w:rPr>
        <w:t>netan jartzen naize</w:t>
      </w:r>
      <w:r>
        <w:rPr>
          <w:lang w:val="eu-ES"/>
        </w:rPr>
        <w:t>na</w:t>
      </w:r>
      <w:r w:rsidRPr="00E40E97">
        <w:rPr>
          <w:lang w:val="eu-ES"/>
        </w:rPr>
        <w:t xml:space="preserve"> baina urduriago </w:t>
      </w:r>
      <w:r>
        <w:rPr>
          <w:lang w:val="eu-ES"/>
        </w:rPr>
        <w:t xml:space="preserve">nengoen </w:t>
      </w:r>
      <w:r w:rsidRPr="00E40E97">
        <w:rPr>
          <w:lang w:val="eu-ES"/>
        </w:rPr>
        <w:t xml:space="preserve">momentu horretan </w:t>
      </w:r>
      <w:proofErr w:type="spellStart"/>
      <w:r w:rsidRPr="00E40E97">
        <w:rPr>
          <w:lang w:val="eu-ES"/>
        </w:rPr>
        <w:t>Urkulluk</w:t>
      </w:r>
      <w:proofErr w:type="spellEnd"/>
      <w:r w:rsidRPr="00E40E97">
        <w:rPr>
          <w:lang w:val="eu-ES"/>
        </w:rPr>
        <w:t xml:space="preserve"> holako</w:t>
      </w:r>
      <w:r>
        <w:rPr>
          <w:lang w:val="eu-ES"/>
        </w:rPr>
        <w:t>…,</w:t>
      </w:r>
      <w:r w:rsidRPr="00E40E97">
        <w:rPr>
          <w:lang w:val="eu-ES"/>
        </w:rPr>
        <w:t xml:space="preserve"> ze inposatzen zi</w:t>
      </w:r>
      <w:r>
        <w:rPr>
          <w:lang w:val="eu-ES"/>
        </w:rPr>
        <w:t>dala</w:t>
      </w:r>
      <w:r w:rsidRPr="00E40E97">
        <w:rPr>
          <w:lang w:val="eu-ES"/>
        </w:rPr>
        <w:t>ko, ez</w:t>
      </w:r>
      <w:r>
        <w:rPr>
          <w:lang w:val="eu-ES"/>
        </w:rPr>
        <w:t>?</w:t>
      </w:r>
      <w:r w:rsidRPr="00E40E97">
        <w:rPr>
          <w:lang w:val="eu-ES"/>
        </w:rPr>
        <w:t xml:space="preserve"> Eta orduan, orduan orain bi urte, guk hitz egiten genion </w:t>
      </w:r>
      <w:r>
        <w:rPr>
          <w:lang w:val="eu-ES"/>
        </w:rPr>
        <w:t>"</w:t>
      </w:r>
      <w:r w:rsidRPr="00E40E97">
        <w:rPr>
          <w:lang w:val="eu-ES"/>
        </w:rPr>
        <w:t xml:space="preserve">de la </w:t>
      </w:r>
      <w:proofErr w:type="spellStart"/>
      <w:r w:rsidRPr="00E40E97">
        <w:rPr>
          <w:lang w:val="eu-ES"/>
        </w:rPr>
        <w:t>cara</w:t>
      </w:r>
      <w:proofErr w:type="spellEnd"/>
      <w:r w:rsidRPr="00E40E97">
        <w:rPr>
          <w:lang w:val="eu-ES"/>
        </w:rPr>
        <w:t xml:space="preserve"> </w:t>
      </w:r>
      <w:r>
        <w:rPr>
          <w:lang w:val="eu-ES"/>
        </w:rPr>
        <w:t xml:space="preserve">B </w:t>
      </w:r>
      <w:r w:rsidRPr="00E40E97">
        <w:rPr>
          <w:lang w:val="eu-ES"/>
        </w:rPr>
        <w:t>de Euskadi</w:t>
      </w:r>
      <w:r>
        <w:rPr>
          <w:lang w:val="eu-ES"/>
        </w:rPr>
        <w:t>". A</w:t>
      </w:r>
      <w:r w:rsidRPr="00E40E97">
        <w:rPr>
          <w:lang w:val="eu-ES"/>
        </w:rPr>
        <w:t xml:space="preserve">tzean geratzen ari zen gizarte horretaz hitz egiten genion </w:t>
      </w:r>
      <w:proofErr w:type="spellStart"/>
      <w:r w:rsidRPr="00E40E97">
        <w:rPr>
          <w:lang w:val="eu-ES"/>
        </w:rPr>
        <w:t>Urkullu</w:t>
      </w:r>
      <w:proofErr w:type="spellEnd"/>
      <w:r w:rsidRPr="00E40E97">
        <w:rPr>
          <w:lang w:val="eu-ES"/>
        </w:rPr>
        <w:t xml:space="preserve"> lehendakariari</w:t>
      </w:r>
      <w:r>
        <w:rPr>
          <w:lang w:val="eu-ES"/>
        </w:rPr>
        <w:t>. O</w:t>
      </w:r>
      <w:r w:rsidRPr="00E40E97">
        <w:rPr>
          <w:lang w:val="eu-ES"/>
        </w:rPr>
        <w:t>rain bi urte, orain bi urte</w:t>
      </w:r>
      <w:r>
        <w:rPr>
          <w:lang w:val="eu-ES"/>
        </w:rPr>
        <w:t>.</w:t>
      </w:r>
    </w:p>
    <w:p w:rsidR="00BB6F38" w:rsidRDefault="00BB6F38" w:rsidP="00BB6F38">
      <w:pPr>
        <w:pStyle w:val="Texto"/>
        <w:rPr>
          <w:lang w:val="eu-ES"/>
        </w:rPr>
      </w:pPr>
    </w:p>
    <w:p w:rsidR="00BB6F38" w:rsidRDefault="00BB6F38" w:rsidP="00BB6F38">
      <w:pPr>
        <w:pStyle w:val="Texto"/>
        <w:rPr>
          <w:lang w:val="eu-ES"/>
        </w:rPr>
      </w:pPr>
      <w:r>
        <w:rPr>
          <w:lang w:val="eu-ES"/>
        </w:rPr>
        <w:t>E</w:t>
      </w:r>
      <w:r w:rsidRPr="00E40E97">
        <w:rPr>
          <w:lang w:val="eu-ES"/>
        </w:rPr>
        <w:t xml:space="preserve">ta </w:t>
      </w:r>
      <w:r>
        <w:rPr>
          <w:lang w:val="eu-ES"/>
        </w:rPr>
        <w:t xml:space="preserve">han </w:t>
      </w:r>
      <w:r w:rsidRPr="00E40E97">
        <w:rPr>
          <w:lang w:val="eu-ES"/>
        </w:rPr>
        <w:t>komentatzen genion</w:t>
      </w:r>
      <w:r>
        <w:rPr>
          <w:lang w:val="eu-ES"/>
        </w:rPr>
        <w:t xml:space="preserve"> g</w:t>
      </w:r>
      <w:r w:rsidRPr="00E40E97">
        <w:rPr>
          <w:lang w:val="eu-ES"/>
        </w:rPr>
        <w:t>u ez</w:t>
      </w:r>
      <w:r>
        <w:rPr>
          <w:lang w:val="eu-ES"/>
        </w:rPr>
        <w:t xml:space="preserve"> garela</w:t>
      </w:r>
      <w:r w:rsidRPr="00E40E97">
        <w:rPr>
          <w:lang w:val="eu-ES"/>
        </w:rPr>
        <w:t xml:space="preserve"> pobrezia kudeatzearekin konformatzen</w:t>
      </w:r>
      <w:r>
        <w:rPr>
          <w:lang w:val="eu-ES"/>
        </w:rPr>
        <w:t xml:space="preserve">, </w:t>
      </w:r>
      <w:r w:rsidRPr="00E40E97">
        <w:rPr>
          <w:lang w:val="eu-ES"/>
        </w:rPr>
        <w:t xml:space="preserve">ez </w:t>
      </w:r>
      <w:r>
        <w:rPr>
          <w:lang w:val="eu-ES"/>
        </w:rPr>
        <w:t>gara</w:t>
      </w:r>
      <w:r w:rsidRPr="00E40E97">
        <w:rPr>
          <w:lang w:val="eu-ES"/>
        </w:rPr>
        <w:t xml:space="preserve"> konformatzen</w:t>
      </w:r>
      <w:r>
        <w:rPr>
          <w:lang w:val="eu-ES"/>
        </w:rPr>
        <w:t>. E</w:t>
      </w:r>
      <w:r w:rsidRPr="00E40E97">
        <w:rPr>
          <w:lang w:val="eu-ES"/>
        </w:rPr>
        <w:t>ta ez dugu fok</w:t>
      </w:r>
      <w:r>
        <w:rPr>
          <w:lang w:val="eu-ES"/>
        </w:rPr>
        <w:t>u</w:t>
      </w:r>
      <w:r w:rsidRPr="00E40E97">
        <w:rPr>
          <w:lang w:val="eu-ES"/>
        </w:rPr>
        <w:t xml:space="preserve">a bakarrik </w:t>
      </w:r>
      <w:r>
        <w:rPr>
          <w:lang w:val="eu-ES"/>
        </w:rPr>
        <w:t>j</w:t>
      </w:r>
      <w:r w:rsidRPr="00E40E97">
        <w:rPr>
          <w:lang w:val="eu-ES"/>
        </w:rPr>
        <w:t xml:space="preserve">artzen </w:t>
      </w:r>
      <w:r w:rsidRPr="00E40E97">
        <w:rPr>
          <w:lang w:val="eu-ES"/>
        </w:rPr>
        <w:lastRenderedPageBreak/>
        <w:t>integratua dauden pertsona ho</w:t>
      </w:r>
      <w:r>
        <w:rPr>
          <w:lang w:val="eu-ES"/>
        </w:rPr>
        <w:t>r</w:t>
      </w:r>
      <w:r w:rsidRPr="00E40E97">
        <w:rPr>
          <w:lang w:val="eu-ES"/>
        </w:rPr>
        <w:t>ietan. Guk</w:t>
      </w:r>
      <w:r>
        <w:rPr>
          <w:lang w:val="eu-ES"/>
        </w:rPr>
        <w:t>,</w:t>
      </w:r>
      <w:r w:rsidRPr="00E40E97">
        <w:rPr>
          <w:lang w:val="eu-ES"/>
        </w:rPr>
        <w:t xml:space="preserve"> helburu dugun proiektu politiko horretan</w:t>
      </w:r>
      <w:r>
        <w:rPr>
          <w:lang w:val="eu-ES"/>
        </w:rPr>
        <w:t>,</w:t>
      </w:r>
      <w:r w:rsidRPr="00E40E97">
        <w:rPr>
          <w:lang w:val="eu-ES"/>
        </w:rPr>
        <w:t xml:space="preserve"> oparotasuna banatzea dugu helburu. Oparotasuna denontzat banatzea dugu</w:t>
      </w:r>
      <w:r w:rsidRPr="002D496D">
        <w:rPr>
          <w:lang w:val="eu-ES"/>
        </w:rPr>
        <w:t xml:space="preserve"> helburu</w:t>
      </w:r>
      <w:r>
        <w:rPr>
          <w:lang w:val="eu-ES"/>
        </w:rPr>
        <w:t>. E</w:t>
      </w:r>
      <w:r w:rsidRPr="002D496D">
        <w:rPr>
          <w:lang w:val="eu-ES"/>
        </w:rPr>
        <w:t>ta ez pobrezia egoera kudeatzea. Eta horretan</w:t>
      </w:r>
      <w:r>
        <w:rPr>
          <w:lang w:val="eu-ES"/>
        </w:rPr>
        <w:t xml:space="preserve"> </w:t>
      </w:r>
      <w:proofErr w:type="spellStart"/>
      <w:r w:rsidRPr="002D496D">
        <w:rPr>
          <w:lang w:val="eu-ES"/>
        </w:rPr>
        <w:t>konparatibak</w:t>
      </w:r>
      <w:proofErr w:type="spellEnd"/>
      <w:r w:rsidRPr="002D496D">
        <w:rPr>
          <w:lang w:val="eu-ES"/>
        </w:rPr>
        <w:t xml:space="preserve"> egitea oso interesantea da</w:t>
      </w:r>
      <w:r>
        <w:rPr>
          <w:lang w:val="eu-ES"/>
        </w:rPr>
        <w:t xml:space="preserve"> b</w:t>
      </w:r>
      <w:r w:rsidRPr="002D496D">
        <w:rPr>
          <w:lang w:val="eu-ES"/>
        </w:rPr>
        <w:t>aina datuen analisia oso inportantea aurrera begira egin behar diren aurrerapausoak emateko</w:t>
      </w:r>
      <w:r>
        <w:rPr>
          <w:lang w:val="eu-ES"/>
        </w:rPr>
        <w:t>.</w:t>
      </w:r>
      <w:r w:rsidRPr="002D496D">
        <w:rPr>
          <w:lang w:val="eu-ES"/>
        </w:rPr>
        <w:t xml:space="preserve"> </w:t>
      </w:r>
      <w:r>
        <w:rPr>
          <w:lang w:val="eu-ES"/>
        </w:rPr>
        <w:t>E</w:t>
      </w:r>
      <w:r w:rsidRPr="002D496D">
        <w:rPr>
          <w:lang w:val="eu-ES"/>
        </w:rPr>
        <w:t xml:space="preserve">ta honek zerbait behar baldin badu, </w:t>
      </w:r>
      <w:proofErr w:type="spellStart"/>
      <w:r w:rsidRPr="002D496D">
        <w:rPr>
          <w:lang w:val="eu-ES"/>
        </w:rPr>
        <w:t>Artolazabal</w:t>
      </w:r>
      <w:proofErr w:type="spellEnd"/>
      <w:r w:rsidRPr="002D496D">
        <w:rPr>
          <w:lang w:val="eu-ES"/>
        </w:rPr>
        <w:t xml:space="preserve"> </w:t>
      </w:r>
      <w:r>
        <w:rPr>
          <w:lang w:val="eu-ES"/>
        </w:rPr>
        <w:t>s</w:t>
      </w:r>
      <w:r w:rsidRPr="002D496D">
        <w:rPr>
          <w:lang w:val="eu-ES"/>
        </w:rPr>
        <w:t>ailburua</w:t>
      </w:r>
      <w:r>
        <w:rPr>
          <w:lang w:val="eu-ES"/>
        </w:rPr>
        <w:t>,</w:t>
      </w:r>
      <w:r w:rsidRPr="002D496D">
        <w:rPr>
          <w:lang w:val="eu-ES"/>
        </w:rPr>
        <w:t xml:space="preserve"> da triunfalismo eta konparaketa gutxiago eta bultzada berriak eta jauziak.</w:t>
      </w:r>
    </w:p>
    <w:p w:rsidR="00BB6F38" w:rsidRDefault="00BB6F38" w:rsidP="00BB6F38">
      <w:pPr>
        <w:pStyle w:val="Texto"/>
        <w:rPr>
          <w:lang w:val="eu-ES"/>
        </w:rPr>
      </w:pPr>
    </w:p>
    <w:p w:rsidR="00BB6F38" w:rsidRDefault="00BB6F38" w:rsidP="00BB6F38">
      <w:pPr>
        <w:pStyle w:val="Texto"/>
        <w:rPr>
          <w:lang w:val="eu-ES"/>
        </w:rPr>
      </w:pPr>
      <w:r w:rsidRPr="002D496D">
        <w:rPr>
          <w:lang w:val="eu-ES"/>
        </w:rPr>
        <w:t>Herri honek behar du lidergo argi bat, lider</w:t>
      </w:r>
      <w:r>
        <w:rPr>
          <w:lang w:val="eu-ES"/>
        </w:rPr>
        <w:t xml:space="preserve">go </w:t>
      </w:r>
      <w:r w:rsidRPr="002D496D">
        <w:rPr>
          <w:lang w:val="eu-ES"/>
        </w:rPr>
        <w:t>ar</w:t>
      </w:r>
      <w:r>
        <w:rPr>
          <w:lang w:val="eu-ES"/>
        </w:rPr>
        <w:t>g</w:t>
      </w:r>
      <w:r w:rsidRPr="002D496D">
        <w:rPr>
          <w:lang w:val="eu-ES"/>
        </w:rPr>
        <w:t>i</w:t>
      </w:r>
      <w:r>
        <w:rPr>
          <w:lang w:val="eu-ES"/>
        </w:rPr>
        <w:t xml:space="preserve"> b</w:t>
      </w:r>
      <w:r w:rsidRPr="002D496D">
        <w:rPr>
          <w:lang w:val="eu-ES"/>
        </w:rPr>
        <w:t>a</w:t>
      </w:r>
      <w:r>
        <w:rPr>
          <w:lang w:val="eu-ES"/>
        </w:rPr>
        <w:t>t eta estrategia berri bat p</w:t>
      </w:r>
      <w:r w:rsidRPr="002D496D">
        <w:rPr>
          <w:lang w:val="eu-ES"/>
        </w:rPr>
        <w:t>arez</w:t>
      </w:r>
      <w:r>
        <w:rPr>
          <w:lang w:val="eu-ES"/>
        </w:rPr>
        <w:t xml:space="preserve"> p</w:t>
      </w:r>
      <w:r w:rsidRPr="002D496D">
        <w:rPr>
          <w:lang w:val="eu-ES"/>
        </w:rPr>
        <w:t>are duen errealitate berri honi erantzuteko</w:t>
      </w:r>
      <w:r>
        <w:rPr>
          <w:lang w:val="eu-ES"/>
        </w:rPr>
        <w:t>,</w:t>
      </w:r>
      <w:r w:rsidRPr="002D496D">
        <w:rPr>
          <w:lang w:val="eu-ES"/>
        </w:rPr>
        <w:t xml:space="preserve"> herritarrei aukerak eskaintzeko</w:t>
      </w:r>
      <w:r>
        <w:rPr>
          <w:lang w:val="eu-ES"/>
        </w:rPr>
        <w:t>,</w:t>
      </w:r>
      <w:r w:rsidRPr="002D496D">
        <w:rPr>
          <w:lang w:val="eu-ES"/>
        </w:rPr>
        <w:t xml:space="preserve"> eta b</w:t>
      </w:r>
      <w:r>
        <w:rPr>
          <w:lang w:val="eu-ES"/>
        </w:rPr>
        <w:t>ermeak eskaintzeko. Eta gainera</w:t>
      </w:r>
      <w:r w:rsidRPr="002D496D">
        <w:rPr>
          <w:lang w:val="eu-ES"/>
        </w:rPr>
        <w:t xml:space="preserve"> esango nuke bi ardatz izan behar dituela estrategia, herri honek behar dituen estrategia honek</w:t>
      </w:r>
      <w:r>
        <w:rPr>
          <w:lang w:val="eu-ES"/>
        </w:rPr>
        <w:t>. B</w:t>
      </w:r>
      <w:r w:rsidRPr="002D496D">
        <w:rPr>
          <w:lang w:val="eu-ES"/>
        </w:rPr>
        <w:t>atetik behar du babesa,</w:t>
      </w:r>
      <w:r>
        <w:rPr>
          <w:lang w:val="eu-ES"/>
        </w:rPr>
        <w:t xml:space="preserve"> </w:t>
      </w:r>
      <w:r w:rsidRPr="002D496D">
        <w:rPr>
          <w:lang w:val="eu-ES"/>
        </w:rPr>
        <w:t>behar du babes sendo bat</w:t>
      </w:r>
      <w:r>
        <w:rPr>
          <w:lang w:val="eu-ES"/>
        </w:rPr>
        <w:t>. E</w:t>
      </w:r>
      <w:r w:rsidRPr="002D496D">
        <w:rPr>
          <w:lang w:val="eu-ES"/>
        </w:rPr>
        <w:t xml:space="preserve">z bakarrik </w:t>
      </w:r>
      <w:r>
        <w:rPr>
          <w:lang w:val="eu-ES"/>
        </w:rPr>
        <w:t>D</w:t>
      </w:r>
      <w:r w:rsidRPr="002D496D">
        <w:rPr>
          <w:lang w:val="eu-ES"/>
        </w:rPr>
        <w:t>iru</w:t>
      </w:r>
      <w:r>
        <w:rPr>
          <w:lang w:val="eu-ES"/>
        </w:rPr>
        <w:t>-</w:t>
      </w:r>
      <w:r w:rsidRPr="002D496D">
        <w:rPr>
          <w:lang w:val="eu-ES"/>
        </w:rPr>
        <w:t xml:space="preserve">sarrerak </w:t>
      </w:r>
      <w:r>
        <w:rPr>
          <w:lang w:val="eu-ES"/>
        </w:rPr>
        <w:t>B</w:t>
      </w:r>
      <w:r w:rsidRPr="002D496D">
        <w:rPr>
          <w:lang w:val="eu-ES"/>
        </w:rPr>
        <w:t xml:space="preserve">ermatzeko </w:t>
      </w:r>
      <w:r>
        <w:rPr>
          <w:lang w:val="eu-ES"/>
        </w:rPr>
        <w:t>E</w:t>
      </w:r>
      <w:r w:rsidRPr="002D496D">
        <w:rPr>
          <w:lang w:val="eu-ES"/>
        </w:rPr>
        <w:t>rrentatik etorriko zai</w:t>
      </w:r>
      <w:r>
        <w:rPr>
          <w:lang w:val="eu-ES"/>
        </w:rPr>
        <w:t>ona,</w:t>
      </w:r>
      <w:r w:rsidRPr="002D496D">
        <w:rPr>
          <w:lang w:val="eu-ES"/>
        </w:rPr>
        <w:t xml:space="preserve"> baita etxebizitzaren arloan hartu behar diren erabakien inguruan, tartean, guk</w:t>
      </w:r>
      <w:r>
        <w:rPr>
          <w:lang w:val="eu-ES"/>
        </w:rPr>
        <w:t xml:space="preserve"> a</w:t>
      </w:r>
      <w:r w:rsidRPr="002D496D">
        <w:rPr>
          <w:lang w:val="eu-ES"/>
        </w:rPr>
        <w:t>ste honetan aurkeztu dugu</w:t>
      </w:r>
      <w:r>
        <w:rPr>
          <w:lang w:val="eu-ES"/>
        </w:rPr>
        <w:t>n</w:t>
      </w:r>
      <w:r w:rsidRPr="002D496D">
        <w:rPr>
          <w:lang w:val="eu-ES"/>
        </w:rPr>
        <w:t xml:space="preserve"> legea, baita gizarte zerbitzuen garapenari dagokionean h</w:t>
      </w:r>
      <w:r>
        <w:rPr>
          <w:lang w:val="eu-ES"/>
        </w:rPr>
        <w:t>artu behar diren erabakiak.</w:t>
      </w:r>
    </w:p>
    <w:p w:rsidR="00BB6F38" w:rsidRDefault="00BB6F38" w:rsidP="00BB6F38">
      <w:pPr>
        <w:pStyle w:val="Texto"/>
        <w:rPr>
          <w:lang w:val="eu-ES"/>
        </w:rPr>
      </w:pPr>
    </w:p>
    <w:p w:rsidR="00BB6F38" w:rsidRDefault="00BB6F38" w:rsidP="00BB6F38">
      <w:pPr>
        <w:pStyle w:val="Texto"/>
        <w:rPr>
          <w:lang w:val="eu-ES"/>
        </w:rPr>
      </w:pPr>
      <w:r>
        <w:rPr>
          <w:lang w:val="eu-ES"/>
        </w:rPr>
        <w:t>Eta D</w:t>
      </w:r>
      <w:r w:rsidRPr="002D496D">
        <w:rPr>
          <w:lang w:val="eu-ES"/>
        </w:rPr>
        <w:t>iru</w:t>
      </w:r>
      <w:r>
        <w:rPr>
          <w:lang w:val="eu-ES"/>
        </w:rPr>
        <w:t>-</w:t>
      </w:r>
      <w:r w:rsidRPr="002D496D">
        <w:rPr>
          <w:lang w:val="eu-ES"/>
        </w:rPr>
        <w:t xml:space="preserve">sarrerak </w:t>
      </w:r>
      <w:r>
        <w:rPr>
          <w:lang w:val="eu-ES"/>
        </w:rPr>
        <w:t>Bermatzeko E</w:t>
      </w:r>
      <w:r w:rsidRPr="002D496D">
        <w:rPr>
          <w:lang w:val="eu-ES"/>
        </w:rPr>
        <w:t>rrentaren inguruko zure asmoak</w:t>
      </w:r>
      <w:r>
        <w:rPr>
          <w:lang w:val="eu-ES"/>
        </w:rPr>
        <w:t xml:space="preserve"> a</w:t>
      </w:r>
      <w:r w:rsidRPr="002D496D">
        <w:rPr>
          <w:lang w:val="eu-ES"/>
        </w:rPr>
        <w:t>zaldu dituzu hemen</w:t>
      </w:r>
      <w:r>
        <w:rPr>
          <w:lang w:val="eu-ES"/>
        </w:rPr>
        <w:t xml:space="preserve"> b</w:t>
      </w:r>
      <w:r w:rsidRPr="002D496D">
        <w:rPr>
          <w:lang w:val="eu-ES"/>
        </w:rPr>
        <w:t xml:space="preserve">aina </w:t>
      </w:r>
      <w:r>
        <w:rPr>
          <w:lang w:val="eu-ES"/>
        </w:rPr>
        <w:t xml:space="preserve">nik </w:t>
      </w:r>
      <w:r w:rsidRPr="002D496D">
        <w:rPr>
          <w:lang w:val="eu-ES"/>
        </w:rPr>
        <w:t xml:space="preserve">uste dut dagoeneko zure estrategia </w:t>
      </w:r>
      <w:proofErr w:type="spellStart"/>
      <w:r w:rsidRPr="002D496D">
        <w:rPr>
          <w:lang w:val="eu-ES"/>
        </w:rPr>
        <w:t>erre</w:t>
      </w:r>
      <w:r>
        <w:rPr>
          <w:lang w:val="eu-ES"/>
        </w:rPr>
        <w:t>definitzeko</w:t>
      </w:r>
      <w:proofErr w:type="spellEnd"/>
      <w:r>
        <w:rPr>
          <w:lang w:val="eu-ES"/>
        </w:rPr>
        <w:t xml:space="preserve"> </w:t>
      </w:r>
      <w:r w:rsidRPr="002D496D">
        <w:rPr>
          <w:lang w:val="eu-ES"/>
        </w:rPr>
        <w:t xml:space="preserve">garaia ere iritsi dela, ze </w:t>
      </w:r>
      <w:proofErr w:type="spellStart"/>
      <w:r w:rsidRPr="002D496D">
        <w:rPr>
          <w:lang w:val="eu-ES"/>
        </w:rPr>
        <w:t>desproposito</w:t>
      </w:r>
      <w:proofErr w:type="spellEnd"/>
      <w:r w:rsidRPr="002D496D">
        <w:rPr>
          <w:lang w:val="eu-ES"/>
        </w:rPr>
        <w:t xml:space="preserve"> hutsa gertatzen ari da prozesu guztia</w:t>
      </w:r>
      <w:r>
        <w:rPr>
          <w:lang w:val="eu-ES"/>
        </w:rPr>
        <w:t>.</w:t>
      </w:r>
    </w:p>
    <w:p w:rsidR="00BB6F38" w:rsidRDefault="00BB6F38" w:rsidP="00BB6F38">
      <w:pPr>
        <w:pStyle w:val="Texto"/>
        <w:rPr>
          <w:lang w:val="eu-ES"/>
        </w:rPr>
      </w:pPr>
    </w:p>
    <w:p w:rsidR="00BB6F38" w:rsidRDefault="00BB6F38" w:rsidP="00BB6F38">
      <w:pPr>
        <w:pStyle w:val="Texto"/>
        <w:rPr>
          <w:lang w:val="eu-ES"/>
        </w:rPr>
      </w:pPr>
      <w:r>
        <w:rPr>
          <w:lang w:val="eu-ES"/>
        </w:rPr>
        <w:t>E</w:t>
      </w:r>
      <w:r w:rsidRPr="002D496D">
        <w:rPr>
          <w:lang w:val="eu-ES"/>
        </w:rPr>
        <w:t>ta babesa eskaintzeaz gain,</w:t>
      </w:r>
      <w:r>
        <w:rPr>
          <w:lang w:val="eu-ES"/>
        </w:rPr>
        <w:t xml:space="preserve"> aukerak ere eskaini behar dira p</w:t>
      </w:r>
      <w:r w:rsidRPr="002D496D">
        <w:rPr>
          <w:lang w:val="eu-ES"/>
        </w:rPr>
        <w:t>olitika publikoetatik</w:t>
      </w:r>
      <w:r>
        <w:rPr>
          <w:lang w:val="eu-ES"/>
        </w:rPr>
        <w:t>. B</w:t>
      </w:r>
      <w:r w:rsidRPr="002D496D">
        <w:rPr>
          <w:lang w:val="eu-ES"/>
        </w:rPr>
        <w:t xml:space="preserve">izitza </w:t>
      </w:r>
      <w:r>
        <w:rPr>
          <w:lang w:val="eu-ES"/>
        </w:rPr>
        <w:t xml:space="preserve">(…baldintzak) </w:t>
      </w:r>
      <w:r w:rsidRPr="002D496D">
        <w:rPr>
          <w:lang w:val="eu-ES"/>
        </w:rPr>
        <w:t>bermatuko dituzten aukerak eskaini behar dituzte</w:t>
      </w:r>
      <w:r>
        <w:rPr>
          <w:lang w:val="eu-ES"/>
        </w:rPr>
        <w:t>. E</w:t>
      </w:r>
      <w:r w:rsidRPr="002D496D">
        <w:rPr>
          <w:lang w:val="eu-ES"/>
        </w:rPr>
        <w:t>ta hor</w:t>
      </w:r>
      <w:r>
        <w:rPr>
          <w:lang w:val="eu-ES"/>
        </w:rPr>
        <w:t>,</w:t>
      </w:r>
      <w:r w:rsidRPr="002D496D">
        <w:rPr>
          <w:lang w:val="eu-ES"/>
        </w:rPr>
        <w:t xml:space="preserve"> kalitatezko enpleguan aurrerapausoak ematea funtsezkoa da</w:t>
      </w:r>
      <w:r>
        <w:rPr>
          <w:lang w:val="eu-ES"/>
        </w:rPr>
        <w:t>. E</w:t>
      </w:r>
      <w:r w:rsidRPr="002D496D">
        <w:rPr>
          <w:lang w:val="eu-ES"/>
        </w:rPr>
        <w:t>ta horretan inspiratzaile izan behar zenituzke</w:t>
      </w:r>
      <w:r>
        <w:rPr>
          <w:lang w:val="eu-ES"/>
        </w:rPr>
        <w:t xml:space="preserve"> zuk g</w:t>
      </w:r>
      <w:r w:rsidRPr="002D496D">
        <w:rPr>
          <w:lang w:val="eu-ES"/>
        </w:rPr>
        <w:t xml:space="preserve">onbidatu zenituen Europatik etorritako hizlariak eta horiek gutxieneko soldata minimoen </w:t>
      </w:r>
      <w:proofErr w:type="spellStart"/>
      <w:r w:rsidRPr="002D496D">
        <w:rPr>
          <w:lang w:val="eu-ES"/>
        </w:rPr>
        <w:t>politiketaz</w:t>
      </w:r>
      <w:proofErr w:type="spellEnd"/>
      <w:r w:rsidRPr="002D496D">
        <w:rPr>
          <w:lang w:val="eu-ES"/>
        </w:rPr>
        <w:t xml:space="preserve"> hitz egiten zuten.</w:t>
      </w:r>
    </w:p>
    <w:p w:rsidR="00BB6F38" w:rsidRDefault="00BB6F38" w:rsidP="00BB6F38">
      <w:pPr>
        <w:pStyle w:val="Texto"/>
        <w:rPr>
          <w:lang w:val="eu-ES"/>
        </w:rPr>
      </w:pPr>
    </w:p>
    <w:p w:rsidR="00BB6F38" w:rsidRDefault="00BB6F38" w:rsidP="00BB6F38">
      <w:pPr>
        <w:pStyle w:val="Texto"/>
        <w:rPr>
          <w:lang w:val="eu-ES"/>
        </w:rPr>
      </w:pPr>
      <w:r w:rsidRPr="002D496D">
        <w:rPr>
          <w:lang w:val="eu-ES"/>
        </w:rPr>
        <w:t>Herri honek 1</w:t>
      </w:r>
      <w:r>
        <w:rPr>
          <w:lang w:val="eu-ES"/>
        </w:rPr>
        <w:t>.</w:t>
      </w:r>
      <w:r w:rsidRPr="002D496D">
        <w:rPr>
          <w:lang w:val="eu-ES"/>
        </w:rPr>
        <w:t>200eko gutxieneko soldata behar du bai ala bai. Eta</w:t>
      </w:r>
      <w:r>
        <w:rPr>
          <w:lang w:val="eu-ES"/>
        </w:rPr>
        <w:t>,</w:t>
      </w:r>
      <w:r w:rsidRPr="002D496D">
        <w:rPr>
          <w:lang w:val="eu-ES"/>
        </w:rPr>
        <w:t xml:space="preserve"> zentzu horretan</w:t>
      </w:r>
      <w:r>
        <w:rPr>
          <w:lang w:val="eu-ES"/>
        </w:rPr>
        <w:t>,</w:t>
      </w:r>
      <w:r w:rsidRPr="002D496D">
        <w:rPr>
          <w:lang w:val="eu-ES"/>
        </w:rPr>
        <w:t xml:space="preserve"> jardunaldi ba</w:t>
      </w:r>
      <w:r>
        <w:rPr>
          <w:lang w:val="eu-ES"/>
        </w:rPr>
        <w:t>tzu</w:t>
      </w:r>
      <w:r w:rsidRPr="002D496D">
        <w:rPr>
          <w:lang w:val="eu-ES"/>
        </w:rPr>
        <w:t>k antolatuz dituzue Karta Soziala, Europako Karta Sozialaren inguruan. Espero dut horiek ere izatea inspiratzaile</w:t>
      </w:r>
      <w:r>
        <w:rPr>
          <w:lang w:val="eu-ES"/>
        </w:rPr>
        <w:t>,</w:t>
      </w:r>
      <w:r w:rsidRPr="002D496D">
        <w:rPr>
          <w:lang w:val="eu-ES"/>
        </w:rPr>
        <w:t xml:space="preserve"> klausula sozialak 1</w:t>
      </w:r>
      <w:r>
        <w:rPr>
          <w:lang w:val="eu-ES"/>
        </w:rPr>
        <w:t>.</w:t>
      </w:r>
      <w:r w:rsidRPr="002D496D">
        <w:rPr>
          <w:lang w:val="eu-ES"/>
        </w:rPr>
        <w:t>200eko gutxieneko soldata</w:t>
      </w:r>
      <w:r>
        <w:rPr>
          <w:lang w:val="eu-ES"/>
        </w:rPr>
        <w:t>, h</w:t>
      </w:r>
      <w:r w:rsidRPr="002D496D">
        <w:rPr>
          <w:lang w:val="eu-ES"/>
        </w:rPr>
        <w:t>oriek guztiak behar ditu herri honek</w:t>
      </w:r>
      <w:r>
        <w:rPr>
          <w:lang w:val="eu-ES"/>
        </w:rPr>
        <w:t>.</w:t>
      </w:r>
    </w:p>
    <w:p w:rsidR="00BB6F38" w:rsidRDefault="00BB6F38" w:rsidP="00BB6F38">
      <w:pPr>
        <w:pStyle w:val="Texto"/>
        <w:rPr>
          <w:lang w:val="eu-ES"/>
        </w:rPr>
      </w:pPr>
    </w:p>
    <w:p w:rsidR="00BB6F38" w:rsidRDefault="00BB6F38" w:rsidP="00BB6F38">
      <w:pPr>
        <w:pStyle w:val="Texto"/>
        <w:rPr>
          <w:lang w:val="eu-ES"/>
        </w:rPr>
      </w:pPr>
      <w:r>
        <w:rPr>
          <w:lang w:val="eu-ES"/>
        </w:rPr>
        <w:lastRenderedPageBreak/>
        <w:t>E</w:t>
      </w:r>
      <w:r w:rsidRPr="002D496D">
        <w:rPr>
          <w:lang w:val="eu-ES"/>
        </w:rPr>
        <w:t>ta</w:t>
      </w:r>
      <w:r>
        <w:rPr>
          <w:lang w:val="eu-ES"/>
        </w:rPr>
        <w:t>,</w:t>
      </w:r>
      <w:r w:rsidRPr="002D496D">
        <w:rPr>
          <w:lang w:val="eu-ES"/>
        </w:rPr>
        <w:t xml:space="preserve"> era berean</w:t>
      </w:r>
      <w:r>
        <w:rPr>
          <w:lang w:val="eu-ES"/>
        </w:rPr>
        <w:t>,</w:t>
      </w:r>
      <w:r w:rsidRPr="002D496D">
        <w:rPr>
          <w:lang w:val="eu-ES"/>
        </w:rPr>
        <w:t xml:space="preserve"> behar ditu eskumen propioak. Lan harremanetarako</w:t>
      </w:r>
      <w:r>
        <w:rPr>
          <w:lang w:val="eu-ES"/>
        </w:rPr>
        <w:t xml:space="preserve"> e</w:t>
      </w:r>
      <w:r w:rsidRPr="002D496D">
        <w:rPr>
          <w:lang w:val="eu-ES"/>
        </w:rPr>
        <w:t>uskal esparru propioa ere behar du herri honek. Guk oso argi dugu herri hau</w:t>
      </w:r>
      <w:r>
        <w:rPr>
          <w:lang w:val="eu-ES"/>
        </w:rPr>
        <w:t xml:space="preserve"> </w:t>
      </w:r>
      <w:r w:rsidRPr="002D496D">
        <w:rPr>
          <w:lang w:val="eu-ES"/>
        </w:rPr>
        <w:t>urrutira eramateko eta oparotasuna banatzeko ze</w:t>
      </w:r>
      <w:r>
        <w:rPr>
          <w:lang w:val="eu-ES"/>
        </w:rPr>
        <w:t>r</w:t>
      </w:r>
      <w:r w:rsidRPr="002D496D">
        <w:rPr>
          <w:lang w:val="eu-ES"/>
        </w:rPr>
        <w:t xml:space="preserve"> behar dugun, baina berriz ere galdetuko dizut</w:t>
      </w:r>
      <w:r>
        <w:rPr>
          <w:lang w:val="eu-ES"/>
        </w:rPr>
        <w:t>,</w:t>
      </w:r>
      <w:r w:rsidRPr="002D496D">
        <w:rPr>
          <w:lang w:val="eu-ES"/>
        </w:rPr>
        <w:t xml:space="preserve"> </w:t>
      </w:r>
      <w:proofErr w:type="spellStart"/>
      <w:r w:rsidRPr="002D496D">
        <w:rPr>
          <w:lang w:val="eu-ES"/>
        </w:rPr>
        <w:t>Artolazabal</w:t>
      </w:r>
      <w:proofErr w:type="spellEnd"/>
      <w:r w:rsidRPr="002D496D">
        <w:rPr>
          <w:lang w:val="eu-ES"/>
        </w:rPr>
        <w:t xml:space="preserve"> sailburua</w:t>
      </w:r>
      <w:r>
        <w:rPr>
          <w:lang w:val="eu-ES"/>
        </w:rPr>
        <w:t>,</w:t>
      </w:r>
      <w:r w:rsidRPr="002D496D">
        <w:rPr>
          <w:lang w:val="eu-ES"/>
        </w:rPr>
        <w:t xml:space="preserve"> hasieran egin dizudan galdera</w:t>
      </w:r>
      <w:r>
        <w:rPr>
          <w:lang w:val="eu-ES"/>
        </w:rPr>
        <w:t>. Ze plan berri? Ze plan berri.</w:t>
      </w:r>
    </w:p>
    <w:p w:rsidR="00BB6F38" w:rsidRDefault="00BB6F38" w:rsidP="00BB6F38">
      <w:pPr>
        <w:pStyle w:val="Texto"/>
        <w:rPr>
          <w:lang w:val="eu-ES"/>
        </w:rPr>
      </w:pPr>
    </w:p>
    <w:p w:rsidR="00BB6F38" w:rsidRDefault="00BB6F38" w:rsidP="00BB6F38">
      <w:pPr>
        <w:pStyle w:val="Texto"/>
        <w:rPr>
          <w:lang w:val="eu-ES"/>
        </w:rPr>
      </w:pPr>
    </w:p>
    <w:p w:rsidR="00BB6F38" w:rsidRDefault="00BB6F38" w:rsidP="00BB6F38">
      <w:pPr>
        <w:pStyle w:val="Texto"/>
        <w:rPr>
          <w:lang w:val="eu-ES"/>
        </w:rPr>
      </w:pPr>
      <w:r>
        <w:rPr>
          <w:rFonts w:ascii="Futura Md BT" w:hAnsi="Futura Md BT"/>
          <w:caps/>
          <w:lang w:val="eu-ES"/>
        </w:rPr>
        <w:t xml:space="preserve">lehendakariak: </w:t>
      </w:r>
      <w:r>
        <w:rPr>
          <w:lang w:val="eu-ES"/>
        </w:rPr>
        <w:t xml:space="preserve">Eskerrik asko, </w:t>
      </w:r>
      <w:proofErr w:type="spellStart"/>
      <w:r>
        <w:rPr>
          <w:lang w:val="eu-ES"/>
        </w:rPr>
        <w:t>Kortajarena</w:t>
      </w:r>
      <w:proofErr w:type="spellEnd"/>
      <w:r>
        <w:rPr>
          <w:lang w:val="eu-ES"/>
        </w:rPr>
        <w:t xml:space="preserve"> andrea. </w:t>
      </w:r>
      <w:proofErr w:type="spellStart"/>
      <w:r>
        <w:rPr>
          <w:lang w:val="eu-ES"/>
        </w:rPr>
        <w:t>Artolazabal</w:t>
      </w:r>
      <w:proofErr w:type="spellEnd"/>
      <w:r>
        <w:rPr>
          <w:lang w:val="eu-ES"/>
        </w:rPr>
        <w:t xml:space="preserve"> andrea, zurea da hitza.</w:t>
      </w:r>
    </w:p>
    <w:p w:rsidR="00BB6F38" w:rsidRDefault="00BB6F38" w:rsidP="00BB6F38">
      <w:pPr>
        <w:pStyle w:val="Texto"/>
        <w:rPr>
          <w:lang w:val="eu-ES"/>
        </w:rPr>
      </w:pPr>
    </w:p>
    <w:p w:rsidR="00BB6F38" w:rsidRDefault="00BB6F38" w:rsidP="00BB6F38">
      <w:pPr>
        <w:pStyle w:val="Texto"/>
        <w:rPr>
          <w:lang w:val="eu-ES"/>
        </w:rPr>
      </w:pPr>
    </w:p>
    <w:p w:rsidR="00BB6F38" w:rsidRDefault="005C165F" w:rsidP="00BB6F38">
      <w:pPr>
        <w:pStyle w:val="Texto"/>
        <w:rPr>
          <w:lang w:val="eu-ES"/>
        </w:rPr>
      </w:pPr>
      <w:r>
        <w:rPr>
          <w:rFonts w:ascii="Futura Md BT" w:hAnsi="Futura Md BT"/>
          <w:caps/>
          <w:lang w:val="eu-ES"/>
        </w:rPr>
        <w:t>Enplegu</w:t>
      </w:r>
      <w:r w:rsidR="00BB6F38" w:rsidRPr="00B538D4">
        <w:rPr>
          <w:rFonts w:ascii="Futura Md BT" w:hAnsi="Futura Md BT"/>
          <w:caps/>
          <w:lang w:val="eu-ES"/>
        </w:rPr>
        <w:t xml:space="preserve"> eta Gizarte Politiketako sailburuak</w:t>
      </w:r>
      <w:r w:rsidR="00BB6F38">
        <w:rPr>
          <w:lang w:val="eu-ES"/>
        </w:rPr>
        <w:t xml:space="preserve"> (</w:t>
      </w:r>
      <w:proofErr w:type="spellStart"/>
      <w:r w:rsidR="00BB6F38">
        <w:rPr>
          <w:lang w:val="eu-ES"/>
        </w:rPr>
        <w:t>Artolazabal</w:t>
      </w:r>
      <w:proofErr w:type="spellEnd"/>
      <w:r w:rsidR="00BB6F38">
        <w:rPr>
          <w:lang w:val="eu-ES"/>
        </w:rPr>
        <w:t xml:space="preserve"> Albeniz):</w:t>
      </w:r>
      <w:r w:rsidR="00BB6F38" w:rsidRPr="00B538D4">
        <w:rPr>
          <w:lang w:val="eu-ES"/>
        </w:rPr>
        <w:t xml:space="preserve"> </w:t>
      </w:r>
      <w:r w:rsidR="00BB6F38" w:rsidRPr="002D496D">
        <w:rPr>
          <w:lang w:val="eu-ES"/>
        </w:rPr>
        <w:t>Eskerrik asko, presidente</w:t>
      </w:r>
      <w:r w:rsidR="00BB6F38">
        <w:rPr>
          <w:lang w:val="eu-ES"/>
        </w:rPr>
        <w:t xml:space="preserve"> andrea</w:t>
      </w:r>
      <w:r w:rsidR="00BB6F38" w:rsidRPr="002D496D">
        <w:rPr>
          <w:lang w:val="eu-ES"/>
        </w:rPr>
        <w:t>.</w:t>
      </w:r>
    </w:p>
    <w:p w:rsidR="00BB6F38" w:rsidRDefault="00BB6F38" w:rsidP="00BB6F38">
      <w:pPr>
        <w:pStyle w:val="Texto"/>
        <w:rPr>
          <w:lang w:val="eu-ES"/>
        </w:rPr>
      </w:pPr>
    </w:p>
    <w:p w:rsidR="00BB6F38" w:rsidRDefault="00BB6F38" w:rsidP="00BB6F38">
      <w:pPr>
        <w:pStyle w:val="Texto"/>
        <w:rPr>
          <w:lang w:val="es-ES"/>
        </w:rPr>
      </w:pPr>
      <w:r w:rsidRPr="00B538D4">
        <w:rPr>
          <w:lang w:val="es-ES"/>
        </w:rPr>
        <w:t xml:space="preserve">Señora </w:t>
      </w:r>
      <w:proofErr w:type="spellStart"/>
      <w:r w:rsidRPr="00B538D4">
        <w:rPr>
          <w:lang w:val="es-ES"/>
        </w:rPr>
        <w:t>Kortajarena</w:t>
      </w:r>
      <w:proofErr w:type="spellEnd"/>
      <w:r w:rsidRPr="00B538D4">
        <w:rPr>
          <w:lang w:val="es-ES"/>
        </w:rPr>
        <w:t>, yo creo que usted y yo tenemos una misma preocupación y además así hemos debatido en numerosas ocasiones en esta misma materia y en esta mism</w:t>
      </w:r>
      <w:r>
        <w:rPr>
          <w:lang w:val="es-ES"/>
        </w:rPr>
        <w:t>o</w:t>
      </w:r>
      <w:r w:rsidRPr="00B538D4">
        <w:rPr>
          <w:lang w:val="es-ES"/>
        </w:rPr>
        <w:t xml:space="preserve"> hemiciclo</w:t>
      </w:r>
      <w:r>
        <w:rPr>
          <w:lang w:val="es-ES"/>
        </w:rPr>
        <w:t>.</w:t>
      </w:r>
    </w:p>
    <w:p w:rsidR="00BB6F38" w:rsidRDefault="00BB6F38" w:rsidP="00BB6F38">
      <w:pPr>
        <w:pStyle w:val="Texto"/>
        <w:rPr>
          <w:lang w:val="es-ES"/>
        </w:rPr>
      </w:pPr>
    </w:p>
    <w:p w:rsidR="00BB6F38" w:rsidRDefault="00BB6F38" w:rsidP="00BB6F38">
      <w:pPr>
        <w:pStyle w:val="Texto"/>
        <w:rPr>
          <w:lang w:val="es-ES"/>
        </w:rPr>
      </w:pPr>
      <w:r w:rsidRPr="00B538D4">
        <w:rPr>
          <w:lang w:val="es-ES"/>
        </w:rPr>
        <w:t>Yo</w:t>
      </w:r>
      <w:r>
        <w:rPr>
          <w:lang w:val="es-ES"/>
        </w:rPr>
        <w:t xml:space="preserve"> </w:t>
      </w:r>
      <w:r w:rsidRPr="00B538D4">
        <w:rPr>
          <w:lang w:val="es-ES"/>
        </w:rPr>
        <w:t>sí que le quisiera decir que el esfuerzo que el Gobierno está haciendo para que la situación de las personas que vivimos en este país sea mejor es muy importante</w:t>
      </w:r>
      <w:r>
        <w:rPr>
          <w:lang w:val="es-ES"/>
        </w:rPr>
        <w:t>,</w:t>
      </w:r>
      <w:r w:rsidRPr="00B538D4">
        <w:rPr>
          <w:lang w:val="es-ES"/>
        </w:rPr>
        <w:t xml:space="preserve"> y a</w:t>
      </w:r>
      <w:r>
        <w:rPr>
          <w:lang w:val="es-ES"/>
        </w:rPr>
        <w:t xml:space="preserve"> lo largo de esta legislatura lo</w:t>
      </w:r>
      <w:r w:rsidRPr="00B538D4">
        <w:rPr>
          <w:lang w:val="es-ES"/>
        </w:rPr>
        <w:t xml:space="preserve"> hemos venido poniendo encima de la mesa. Hemos sido implementando políticas con recursos y hemos visto los resultados que se están dando</w:t>
      </w:r>
      <w:r>
        <w:rPr>
          <w:lang w:val="es-ES"/>
        </w:rPr>
        <w:t>. Y</w:t>
      </w:r>
      <w:r w:rsidRPr="00B538D4">
        <w:rPr>
          <w:lang w:val="es-ES"/>
        </w:rPr>
        <w:t xml:space="preserve"> los resultados, señora </w:t>
      </w:r>
      <w:proofErr w:type="spellStart"/>
      <w:r w:rsidRPr="00B538D4">
        <w:rPr>
          <w:lang w:val="es-ES"/>
        </w:rPr>
        <w:t>Kortajarena</w:t>
      </w:r>
      <w:proofErr w:type="spellEnd"/>
      <w:r w:rsidRPr="00B538D4">
        <w:rPr>
          <w:lang w:val="es-ES"/>
        </w:rPr>
        <w:t>, son que en este momento el 85</w:t>
      </w:r>
      <w:r>
        <w:rPr>
          <w:lang w:val="es-ES"/>
        </w:rPr>
        <w:t> </w:t>
      </w:r>
      <w:r w:rsidRPr="00B538D4">
        <w:rPr>
          <w:lang w:val="es-ES"/>
        </w:rPr>
        <w:t>% de las personas que vivimos en Euskadi estamos en una situación de inclusión</w:t>
      </w:r>
      <w:r>
        <w:rPr>
          <w:lang w:val="es-ES"/>
        </w:rPr>
        <w:t xml:space="preserve">. </w:t>
      </w:r>
    </w:p>
    <w:p w:rsidR="00BB6F38" w:rsidRDefault="00BB6F38" w:rsidP="00BB6F38">
      <w:pPr>
        <w:pStyle w:val="Texto"/>
        <w:rPr>
          <w:lang w:val="es-ES"/>
        </w:rPr>
      </w:pPr>
    </w:p>
    <w:p w:rsidR="00BB6F38" w:rsidRDefault="00BB6F38" w:rsidP="00BB6F38">
      <w:pPr>
        <w:pStyle w:val="Texto"/>
        <w:rPr>
          <w:lang w:val="es-ES"/>
        </w:rPr>
      </w:pPr>
      <w:r>
        <w:rPr>
          <w:lang w:val="es-ES"/>
        </w:rPr>
        <w:t>P</w:t>
      </w:r>
      <w:r w:rsidRPr="00B538D4">
        <w:rPr>
          <w:lang w:val="es-ES"/>
        </w:rPr>
        <w:t xml:space="preserve">ero también es verdad que tenemos un problema y eso se lo reconocido en </w:t>
      </w:r>
      <w:r>
        <w:rPr>
          <w:lang w:val="es-ES"/>
        </w:rPr>
        <w:t xml:space="preserve">mi </w:t>
      </w:r>
      <w:r w:rsidRPr="00B538D4">
        <w:rPr>
          <w:lang w:val="es-ES"/>
        </w:rPr>
        <w:t>primera intervención</w:t>
      </w:r>
      <w:r>
        <w:rPr>
          <w:lang w:val="es-ES"/>
        </w:rPr>
        <w:t xml:space="preserve">. Y </w:t>
      </w:r>
      <w:r w:rsidRPr="00B538D4">
        <w:rPr>
          <w:lang w:val="es-ES"/>
        </w:rPr>
        <w:t xml:space="preserve">eso creo que demuestra que </w:t>
      </w:r>
      <w:r>
        <w:rPr>
          <w:lang w:val="es-ES"/>
        </w:rPr>
        <w:t xml:space="preserve">ni somos </w:t>
      </w:r>
      <w:r w:rsidRPr="00B538D4">
        <w:rPr>
          <w:lang w:val="es-ES"/>
        </w:rPr>
        <w:t>autocomplacientes ni somos triunfalistas. Es verdad que desde las políticas sociales únicamente no podemos atender todas estas iniciativas y</w:t>
      </w:r>
      <w:r>
        <w:rPr>
          <w:lang w:val="es-ES"/>
        </w:rPr>
        <w:t>, por tanto, en ese Pl</w:t>
      </w:r>
      <w:r w:rsidRPr="00B538D4">
        <w:rPr>
          <w:lang w:val="es-ES"/>
        </w:rPr>
        <w:t xml:space="preserve">an </w:t>
      </w:r>
      <w:r>
        <w:rPr>
          <w:lang w:val="es-ES"/>
        </w:rPr>
        <w:t>IV de I</w:t>
      </w:r>
      <w:r w:rsidRPr="00B538D4">
        <w:rPr>
          <w:lang w:val="es-ES"/>
        </w:rPr>
        <w:t>nclusión</w:t>
      </w:r>
      <w:r>
        <w:rPr>
          <w:lang w:val="es-ES"/>
        </w:rPr>
        <w:t>,</w:t>
      </w:r>
      <w:r w:rsidRPr="00B538D4">
        <w:rPr>
          <w:lang w:val="es-ES"/>
        </w:rPr>
        <w:t xml:space="preserve"> con la colaboración de todos los departamentos, hemos ido poniendo encima de la mesa diferentes iniciativas y </w:t>
      </w:r>
      <w:r>
        <w:rPr>
          <w:lang w:val="es-ES"/>
        </w:rPr>
        <w:t xml:space="preserve">esas iniciativas están dando </w:t>
      </w:r>
      <w:r w:rsidRPr="00B538D4">
        <w:rPr>
          <w:lang w:val="es-ES"/>
        </w:rPr>
        <w:t>sus resultado</w:t>
      </w:r>
      <w:r>
        <w:rPr>
          <w:lang w:val="es-ES"/>
        </w:rPr>
        <w:t>s,</w:t>
      </w:r>
      <w:r w:rsidRPr="00B538D4">
        <w:rPr>
          <w:lang w:val="es-ES"/>
        </w:rPr>
        <w:t xml:space="preserve"> aunque sí que es verdad que nos preocupan situaciones que se están </w:t>
      </w:r>
      <w:proofErr w:type="spellStart"/>
      <w:r w:rsidRPr="00B538D4">
        <w:rPr>
          <w:lang w:val="es-ES"/>
        </w:rPr>
        <w:t>cronificando</w:t>
      </w:r>
      <w:proofErr w:type="spellEnd"/>
      <w:r w:rsidRPr="00B538D4">
        <w:rPr>
          <w:lang w:val="es-ES"/>
        </w:rPr>
        <w:t>, como le decía</w:t>
      </w:r>
      <w:r>
        <w:rPr>
          <w:lang w:val="es-ES"/>
        </w:rPr>
        <w:t>.</w:t>
      </w:r>
    </w:p>
    <w:p w:rsidR="00BB6F38" w:rsidRDefault="00BB6F38" w:rsidP="00BB6F38">
      <w:pPr>
        <w:pStyle w:val="Texto"/>
        <w:rPr>
          <w:lang w:val="es-ES"/>
        </w:rPr>
      </w:pPr>
    </w:p>
    <w:p w:rsidR="00BB6F38" w:rsidRDefault="00BB6F38" w:rsidP="00BB6F38">
      <w:pPr>
        <w:pStyle w:val="Texto"/>
        <w:rPr>
          <w:lang w:val="es-ES"/>
        </w:rPr>
      </w:pPr>
      <w:r>
        <w:rPr>
          <w:lang w:val="es-ES"/>
        </w:rPr>
        <w:t>P</w:t>
      </w:r>
      <w:r w:rsidRPr="00B538D4">
        <w:rPr>
          <w:lang w:val="es-ES"/>
        </w:rPr>
        <w:t xml:space="preserve">ero estamos viviendo en Euskadi un cambio de la estructura social y familiar y la realidad cambiante nos lleva actualizar nuestros programas y también las medidas que hemos implementado. Disponemos en este momento, como le decía, una mirada multidimensional que ya viene recogida en este </w:t>
      </w:r>
      <w:r>
        <w:rPr>
          <w:lang w:val="es-ES"/>
        </w:rPr>
        <w:t>IV P</w:t>
      </w:r>
      <w:r w:rsidRPr="00B538D4">
        <w:rPr>
          <w:lang w:val="es-ES"/>
        </w:rPr>
        <w:t xml:space="preserve">lan de </w:t>
      </w:r>
      <w:r>
        <w:rPr>
          <w:lang w:val="es-ES"/>
        </w:rPr>
        <w:t>I</w:t>
      </w:r>
      <w:r w:rsidRPr="00B538D4">
        <w:rPr>
          <w:lang w:val="es-ES"/>
        </w:rPr>
        <w:t>nclusión, que es lo que vamos a hacer durante esta legislatura. Lo que hemos ido ha sido analizando, diagnosticando, estableciendo esas herramientas para poder ponerlas en marcha</w:t>
      </w:r>
      <w:r>
        <w:rPr>
          <w:lang w:val="es-ES"/>
        </w:rPr>
        <w:t>. Y</w:t>
      </w:r>
      <w:r w:rsidRPr="00B538D4">
        <w:rPr>
          <w:lang w:val="es-ES"/>
        </w:rPr>
        <w:t xml:space="preserve"> las estamos poniendo en marcha.</w:t>
      </w:r>
    </w:p>
    <w:p w:rsidR="00BB6F38" w:rsidRDefault="00BB6F38" w:rsidP="00BB6F38">
      <w:pPr>
        <w:pStyle w:val="Texto"/>
        <w:rPr>
          <w:lang w:val="es-ES"/>
        </w:rPr>
      </w:pPr>
    </w:p>
    <w:p w:rsidR="00BB6F38" w:rsidRPr="00B538D4" w:rsidRDefault="00BB6F38" w:rsidP="00BB6F38">
      <w:pPr>
        <w:pStyle w:val="Texto"/>
        <w:rPr>
          <w:lang w:val="es-ES"/>
        </w:rPr>
      </w:pPr>
      <w:r w:rsidRPr="00B538D4">
        <w:rPr>
          <w:lang w:val="es-ES"/>
        </w:rPr>
        <w:t>Creo</w:t>
      </w:r>
      <w:r>
        <w:rPr>
          <w:lang w:val="es-ES"/>
        </w:rPr>
        <w:t>,</w:t>
      </w:r>
      <w:r w:rsidRPr="00B538D4">
        <w:rPr>
          <w:lang w:val="es-ES"/>
        </w:rPr>
        <w:t xml:space="preserve"> profundamente</w:t>
      </w:r>
      <w:r>
        <w:rPr>
          <w:lang w:val="es-ES"/>
        </w:rPr>
        <w:t>,</w:t>
      </w:r>
      <w:r w:rsidRPr="00B538D4">
        <w:rPr>
          <w:lang w:val="es-ES"/>
        </w:rPr>
        <w:t xml:space="preserve"> que la mejor herramienta que tienen los vascos</w:t>
      </w:r>
      <w:r>
        <w:rPr>
          <w:lang w:val="es-ES"/>
        </w:rPr>
        <w:t>,</w:t>
      </w:r>
      <w:r w:rsidRPr="00B538D4">
        <w:rPr>
          <w:lang w:val="es-ES"/>
        </w:rPr>
        <w:t xml:space="preserve"> a pesar de usted no le guste, es el empleo. Creo que tenemos cosas que hacer en el empleo y creo que es</w:t>
      </w:r>
      <w:r>
        <w:rPr>
          <w:lang w:val="es-ES"/>
        </w:rPr>
        <w:t>e</w:t>
      </w:r>
      <w:r w:rsidRPr="00B538D4">
        <w:rPr>
          <w:lang w:val="es-ES"/>
        </w:rPr>
        <w:t xml:space="preserve"> empleos </w:t>
      </w:r>
      <w:r>
        <w:rPr>
          <w:lang w:val="es-ES"/>
        </w:rPr>
        <w:t xml:space="preserve">sí </w:t>
      </w:r>
      <w:r w:rsidRPr="00B538D4">
        <w:rPr>
          <w:lang w:val="es-ES"/>
        </w:rPr>
        <w:t>que está dando oportunidades a gente que se encuentra en una situación de vulnerabilidad, a parados</w:t>
      </w:r>
      <w:r>
        <w:rPr>
          <w:lang w:val="es-ES"/>
        </w:rPr>
        <w:t xml:space="preserve"> </w:t>
      </w:r>
      <w:r w:rsidRPr="00B538D4">
        <w:rPr>
          <w:lang w:val="es-ES"/>
        </w:rPr>
        <w:t>de la</w:t>
      </w:r>
      <w:r>
        <w:rPr>
          <w:lang w:val="es-ES"/>
        </w:rPr>
        <w:t>rga</w:t>
      </w:r>
      <w:r w:rsidRPr="00B538D4">
        <w:rPr>
          <w:lang w:val="es-ES"/>
        </w:rPr>
        <w:t xml:space="preserve"> </w:t>
      </w:r>
      <w:r>
        <w:rPr>
          <w:lang w:val="es-ES"/>
        </w:rPr>
        <w:t>dura</w:t>
      </w:r>
      <w:r w:rsidRPr="00B538D4">
        <w:rPr>
          <w:lang w:val="es-ES"/>
        </w:rPr>
        <w:t>ción</w:t>
      </w:r>
      <w:r>
        <w:rPr>
          <w:lang w:val="es-ES"/>
        </w:rPr>
        <w:t>,</w:t>
      </w:r>
      <w:r w:rsidRPr="00B538D4">
        <w:rPr>
          <w:lang w:val="es-ES"/>
        </w:rPr>
        <w:t xml:space="preserve"> a jóvenes, a mujeres</w:t>
      </w:r>
      <w:r>
        <w:rPr>
          <w:lang w:val="es-ES"/>
        </w:rPr>
        <w:t>, a</w:t>
      </w:r>
      <w:r w:rsidRPr="00B538D4">
        <w:rPr>
          <w:lang w:val="es-ES"/>
        </w:rPr>
        <w:t xml:space="preserve"> inmigrantes</w:t>
      </w:r>
      <w:r>
        <w:rPr>
          <w:lang w:val="es-ES"/>
        </w:rPr>
        <w:t>… p</w:t>
      </w:r>
      <w:r w:rsidRPr="00B538D4">
        <w:rPr>
          <w:lang w:val="es-ES"/>
        </w:rPr>
        <w:t>orque</w:t>
      </w:r>
      <w:r>
        <w:rPr>
          <w:lang w:val="es-ES"/>
        </w:rPr>
        <w:t>,</w:t>
      </w:r>
      <w:r w:rsidRPr="00B538D4">
        <w:rPr>
          <w:lang w:val="es-ES"/>
        </w:rPr>
        <w:t xml:space="preserve"> además</w:t>
      </w:r>
      <w:r>
        <w:rPr>
          <w:lang w:val="es-ES"/>
        </w:rPr>
        <w:t>,</w:t>
      </w:r>
      <w:r w:rsidRPr="00B538D4">
        <w:rPr>
          <w:lang w:val="es-ES"/>
        </w:rPr>
        <w:t xml:space="preserve"> esta semana conocíamos que se había producido el récord de personas inmigrantes afiliadas a la Seguridad Social en Euskadi. Por lo tanto, es un buen dato y esa política de empleo</w:t>
      </w:r>
      <w:r>
        <w:rPr>
          <w:lang w:val="es-ES"/>
        </w:rPr>
        <w:t>,</w:t>
      </w:r>
      <w:r w:rsidRPr="00B538D4">
        <w:rPr>
          <w:lang w:val="es-ES"/>
        </w:rPr>
        <w:t xml:space="preserve"> que seguro que es mejorable, sí que está dando resultados importantes, dando oportunidad a las personas</w:t>
      </w:r>
      <w:r>
        <w:rPr>
          <w:lang w:val="es-ES"/>
        </w:rPr>
        <w:t>…</w:t>
      </w:r>
    </w:p>
    <w:p w:rsidR="00BB6F38" w:rsidRDefault="00BB6F38" w:rsidP="00BB6F38">
      <w:pPr>
        <w:pStyle w:val="Texto"/>
        <w:rPr>
          <w:lang w:val="eu-ES"/>
        </w:rPr>
      </w:pPr>
    </w:p>
    <w:p w:rsidR="00BB6F38" w:rsidRPr="00CD50FD" w:rsidRDefault="00BB6F38" w:rsidP="00BB6F38">
      <w:pPr>
        <w:pStyle w:val="Texto"/>
        <w:rPr>
          <w:lang w:val="eu-ES"/>
        </w:rPr>
      </w:pPr>
      <w:r>
        <w:rPr>
          <w:lang w:val="eu-ES"/>
        </w:rPr>
        <w:t>(17</w:t>
      </w:r>
      <w:r w:rsidRPr="00CD50FD">
        <w:rPr>
          <w:lang w:val="eu-ES"/>
        </w:rPr>
        <w:t>. zintaren amaiera)</w:t>
      </w:r>
    </w:p>
    <w:p w:rsidR="00BB6F38" w:rsidRDefault="00BB6F38" w:rsidP="00BB6F38">
      <w:pPr>
        <w:pStyle w:val="Texto"/>
      </w:pPr>
      <w:r>
        <w:t xml:space="preserve">(18. </w:t>
      </w:r>
      <w:proofErr w:type="spellStart"/>
      <w:r>
        <w:t>zintaren</w:t>
      </w:r>
      <w:proofErr w:type="spellEnd"/>
      <w:r>
        <w:t xml:space="preserve"> </w:t>
      </w:r>
      <w:proofErr w:type="spellStart"/>
      <w:r>
        <w:t>hasiera</w:t>
      </w:r>
      <w:proofErr w:type="spellEnd"/>
      <w:r>
        <w:t>)</w:t>
      </w:r>
    </w:p>
    <w:p w:rsidR="00BB6F38" w:rsidRDefault="00BB6F38" w:rsidP="00BB6F38">
      <w:pPr>
        <w:pStyle w:val="Texto"/>
      </w:pPr>
    </w:p>
    <w:p w:rsidR="00BB6F38" w:rsidRDefault="00BB6F38" w:rsidP="00BB6F38">
      <w:pPr>
        <w:pStyle w:val="Texto"/>
      </w:pPr>
      <w:r>
        <w:t>… Euskadi. P</w:t>
      </w:r>
      <w:r w:rsidRPr="006D177E">
        <w:t>or lo tanto, es un bu</w:t>
      </w:r>
      <w:r>
        <w:t>en dato y esa política de empleo,</w:t>
      </w:r>
      <w:r w:rsidRPr="006D177E">
        <w:t xml:space="preserve"> que seguro que es mejorable, sí que está d</w:t>
      </w:r>
      <w:r>
        <w:t xml:space="preserve">ando resultados importantes, </w:t>
      </w:r>
      <w:r w:rsidRPr="006D177E">
        <w:t>dando oportunidad a las pe</w:t>
      </w:r>
      <w:r>
        <w:t>rsonas que vivimos en este país. P</w:t>
      </w:r>
      <w:r w:rsidRPr="006D177E">
        <w:t>ero</w:t>
      </w:r>
      <w:r>
        <w:t xml:space="preserve"> seguimos teniendo que trabajar. Y</w:t>
      </w:r>
      <w:r w:rsidRPr="006D177E">
        <w:t xml:space="preserve"> c</w:t>
      </w:r>
      <w:r>
        <w:t xml:space="preserve">uando hablamos de inclusión, en ese plan de inclusión, </w:t>
      </w:r>
      <w:r w:rsidRPr="006D177E">
        <w:t>que está orientado a promover la inclusión de las personas en situación de exclusión social, hemos</w:t>
      </w:r>
      <w:r>
        <w:t xml:space="preserve"> incluido numerosas actuaciones. Y</w:t>
      </w:r>
      <w:r w:rsidRPr="006D177E">
        <w:t xml:space="preserve"> estas actuaciones inciden en todos aquellos ámbitos de la vida cotidiana que puedan imposibilitar el ejercicio del derecho al trabajo, a la educación, a la form</w:t>
      </w:r>
      <w:r>
        <w:t>ación, a la cultura, a la salud o a una vivienda digna, ¿no? Y</w:t>
      </w:r>
      <w:r w:rsidRPr="006D177E">
        <w:t xml:space="preserve"> a través del desarrollo de ac</w:t>
      </w:r>
      <w:r>
        <w:t xml:space="preserve">tuaciones previstas en el mismo, </w:t>
      </w:r>
      <w:r w:rsidRPr="006D177E">
        <w:t>se espera reducir</w:t>
      </w:r>
      <w:r>
        <w:t xml:space="preserve"> la</w:t>
      </w:r>
      <w:r w:rsidRPr="006D177E">
        <w:t xml:space="preserve"> incidencia de lo</w:t>
      </w:r>
      <w:r>
        <w:t>s factores de riesgo.</w:t>
      </w:r>
    </w:p>
    <w:p w:rsidR="00BB6F38" w:rsidRDefault="00BB6F38" w:rsidP="00BB6F38">
      <w:pPr>
        <w:pStyle w:val="Texto"/>
      </w:pPr>
    </w:p>
    <w:p w:rsidR="00BB6F38" w:rsidRDefault="00BB6F38" w:rsidP="00BB6F38">
      <w:pPr>
        <w:pStyle w:val="Texto"/>
      </w:pPr>
      <w:r w:rsidRPr="006D177E">
        <w:t xml:space="preserve">El objetivo, como le digo, es prevenir que las situaciones de riesgo de exclusión y vulnerabilidad se </w:t>
      </w:r>
      <w:proofErr w:type="spellStart"/>
      <w:r w:rsidRPr="006D177E">
        <w:t>cronifique</w:t>
      </w:r>
      <w:r>
        <w:t>n</w:t>
      </w:r>
      <w:proofErr w:type="spellEnd"/>
      <w:r>
        <w:t>. Y</w:t>
      </w:r>
      <w:r w:rsidRPr="006D177E">
        <w:t xml:space="preserve"> en estos momentos estamos haciendo numerosas iniciativas. Ya le</w:t>
      </w:r>
      <w:r>
        <w:t>s</w:t>
      </w:r>
      <w:r w:rsidRPr="006D177E">
        <w:t xml:space="preserve"> </w:t>
      </w:r>
      <w:r>
        <w:t>comenté en la presentación del Proyecto de P</w:t>
      </w:r>
      <w:r w:rsidRPr="006D177E">
        <w:t>resupuestos algunas de</w:t>
      </w:r>
      <w:r>
        <w:t xml:space="preserve"> las nuevas líneas de actuación. S</w:t>
      </w:r>
      <w:r w:rsidRPr="006D177E">
        <w:t>e van a reforzar las políticas de inserción laboral destinadas a las personas que todavía reciban la prestación de</w:t>
      </w:r>
      <w:r>
        <w:t xml:space="preserve"> </w:t>
      </w:r>
      <w:proofErr w:type="spellStart"/>
      <w:r>
        <w:t>RGI</w:t>
      </w:r>
      <w:proofErr w:type="spellEnd"/>
      <w:r>
        <w:t>. Se e</w:t>
      </w:r>
      <w:r w:rsidRPr="006D177E">
        <w:t>stán haciendo diversos programas en el que se están apostando por políticas innovadoras que les pe</w:t>
      </w:r>
      <w:r>
        <w:t>rmitan tener esas oportunidades. Y</w:t>
      </w:r>
      <w:r w:rsidRPr="006D177E">
        <w:t xml:space="preserve"> en este área destaca una partida de 1,8 millones de euros destinada a financiar el seguimiento y acompañamiento de personas que se encuentran en situación </w:t>
      </w:r>
      <w:proofErr w:type="spellStart"/>
      <w:r w:rsidRPr="006D177E">
        <w:t>prelaboral</w:t>
      </w:r>
      <w:proofErr w:type="spellEnd"/>
      <w:r w:rsidRPr="006D177E">
        <w:t xml:space="preserve"> en colaboración con los ayuntamientos vascos. También queremos ayuda</w:t>
      </w:r>
      <w:r>
        <w:t>r a superar estas dificultades de empleabilidad que tienen.</w:t>
      </w:r>
    </w:p>
    <w:p w:rsidR="00BB6F38" w:rsidRDefault="00BB6F38" w:rsidP="00BB6F38">
      <w:pPr>
        <w:pStyle w:val="Texto"/>
      </w:pPr>
    </w:p>
    <w:p w:rsidR="00BB6F38" w:rsidRDefault="00BB6F38" w:rsidP="00BB6F38">
      <w:pPr>
        <w:pStyle w:val="Texto"/>
      </w:pPr>
      <w:r>
        <w:t>Para el ejercicio 2020 p</w:t>
      </w:r>
      <w:r w:rsidRPr="006D177E">
        <w:t>revemos también una apuesta decidida en el ámbito de la discapacidad</w:t>
      </w:r>
      <w:r>
        <w:t>. Para ello, vamos a aumentar l</w:t>
      </w:r>
      <w:r w:rsidRPr="006D177E">
        <w:t xml:space="preserve">a cuantía destinada a los centros especiales de </w:t>
      </w:r>
      <w:r>
        <w:t xml:space="preserve">empleo, a las unidades de apoyo, </w:t>
      </w:r>
      <w:r w:rsidRPr="006D177E">
        <w:t>para el mantenimiento y crea</w:t>
      </w:r>
      <w:r>
        <w:t xml:space="preserve">ción de más puestos de trabajo. </w:t>
      </w:r>
      <w:r w:rsidRPr="006D177E">
        <w:t xml:space="preserve">También vamos a ampliar </w:t>
      </w:r>
      <w:r>
        <w:t xml:space="preserve">en 9,1 </w:t>
      </w:r>
      <w:r w:rsidRPr="006D177E">
        <w:t>millones esta partida, alcanzando los 50,6 millones destinados a los centros especiales de empleo. Y vamos a destinar también 5 millones a las unidades de apoyo, con un incremento de casi un 20</w:t>
      </w:r>
      <w:r>
        <w:t> %.</w:t>
      </w:r>
    </w:p>
    <w:p w:rsidR="00BB6F38" w:rsidRDefault="00BB6F38" w:rsidP="00BB6F38">
      <w:pPr>
        <w:pStyle w:val="Texto"/>
      </w:pPr>
    </w:p>
    <w:p w:rsidR="00BB6F38" w:rsidRDefault="00BB6F38" w:rsidP="00BB6F38">
      <w:pPr>
        <w:pStyle w:val="Texto"/>
      </w:pPr>
      <w:r w:rsidRPr="006D177E">
        <w:t xml:space="preserve">Y esto </w:t>
      </w:r>
      <w:r>
        <w:t xml:space="preserve">es un esfuerzo muy importante, señora </w:t>
      </w:r>
      <w:proofErr w:type="spellStart"/>
      <w:r>
        <w:t>Kortajarena</w:t>
      </w:r>
      <w:proofErr w:type="spellEnd"/>
      <w:r>
        <w:t>. L</w:t>
      </w:r>
      <w:r w:rsidRPr="006D177E">
        <w:t>as empresas de inserción también constituye</w:t>
      </w:r>
      <w:r>
        <w:t>n</w:t>
      </w:r>
      <w:r w:rsidRPr="006D177E">
        <w:t xml:space="preserve"> </w:t>
      </w:r>
      <w:r>
        <w:t>un modelo de éxito en Euskadi, y usted</w:t>
      </w:r>
      <w:r w:rsidRPr="006D177E">
        <w:t xml:space="preserve"> </w:t>
      </w:r>
      <w:r>
        <w:t xml:space="preserve">las conoce perfectamente, </w:t>
      </w:r>
      <w:r w:rsidRPr="006D177E">
        <w:t>que contribuyen a una mayor cohesión soci</w:t>
      </w:r>
      <w:r>
        <w:t>al y vamos a continuar apoyándolas. V</w:t>
      </w:r>
      <w:r w:rsidRPr="006D177E">
        <w:t xml:space="preserve">amos a seguir impulsando las medidas puestas en marcha para primar el empleo en esos colectivos más vulnerables y a los incentivos para propiciar la </w:t>
      </w:r>
      <w:r>
        <w:t>contratación de mujeres (…)</w:t>
      </w:r>
      <w:r w:rsidRPr="006D177E">
        <w:t xml:space="preserve">. Y si en algún momento esas personas por su situación </w:t>
      </w:r>
      <w:proofErr w:type="spellStart"/>
      <w:r w:rsidRPr="006D177E">
        <w:t>prelaboral</w:t>
      </w:r>
      <w:proofErr w:type="spellEnd"/>
      <w:r w:rsidRPr="006D177E">
        <w:t xml:space="preserve"> no pudieran acceder a</w:t>
      </w:r>
      <w:r>
        <w:t xml:space="preserve"> un mercado ordinario laboral o </w:t>
      </w:r>
      <w:r w:rsidRPr="006D177E">
        <w:t>a</w:t>
      </w:r>
      <w:r>
        <w:t xml:space="preserve"> u</w:t>
      </w:r>
      <w:r w:rsidRPr="006D177E">
        <w:t>n mercado protegido</w:t>
      </w:r>
      <w:r>
        <w:t>,</w:t>
      </w:r>
      <w:r w:rsidRPr="006D177E">
        <w:t xml:space="preserve"> en </w:t>
      </w:r>
      <w:r>
        <w:t>materia de servicios sociales t</w:t>
      </w:r>
      <w:r w:rsidRPr="006D177E">
        <w:t>ambién estamos trabajando</w:t>
      </w:r>
      <w:r>
        <w:t>,</w:t>
      </w:r>
      <w:r w:rsidRPr="006D177E">
        <w:t xml:space="preserve"> dotando y continuando con la dotación de ese fondo de 20 millones de </w:t>
      </w:r>
      <w:r>
        <w:t>euros para su consolidación.</w:t>
      </w:r>
    </w:p>
    <w:p w:rsidR="00BB6F38" w:rsidRDefault="00BB6F38" w:rsidP="00BB6F38">
      <w:pPr>
        <w:pStyle w:val="Texto"/>
      </w:pPr>
    </w:p>
    <w:p w:rsidR="00BB6F38" w:rsidRDefault="00BB6F38" w:rsidP="00BB6F38">
      <w:pPr>
        <w:pStyle w:val="Texto"/>
      </w:pPr>
      <w:r>
        <w:lastRenderedPageBreak/>
        <w:t xml:space="preserve">Yo, </w:t>
      </w:r>
      <w:r w:rsidRPr="006D177E">
        <w:t xml:space="preserve">señora </w:t>
      </w:r>
      <w:proofErr w:type="spellStart"/>
      <w:r w:rsidRPr="006D177E">
        <w:t>Kortajarena</w:t>
      </w:r>
      <w:proofErr w:type="spellEnd"/>
      <w:r w:rsidRPr="006D177E">
        <w:t>, termino diciéndole que nos preocupan las mismas cuestiones y que estamos p</w:t>
      </w:r>
      <w:r>
        <w:t>oniendo medidas para intentar so</w:t>
      </w:r>
      <w:r w:rsidRPr="006D177E">
        <w:t>l</w:t>
      </w:r>
      <w:r>
        <w:t>v</w:t>
      </w:r>
      <w:r w:rsidRPr="006D177E">
        <w:t>en</w:t>
      </w:r>
      <w:r>
        <w:t>tarlas.</w:t>
      </w:r>
    </w:p>
    <w:p w:rsidR="00BB6F38" w:rsidRDefault="00BB6F38" w:rsidP="00BB6F38">
      <w:pPr>
        <w:pStyle w:val="Texto"/>
      </w:pPr>
    </w:p>
    <w:p w:rsidR="00BB6F38" w:rsidRDefault="00BB6F38" w:rsidP="00BB6F38">
      <w:pPr>
        <w:pStyle w:val="Texto"/>
      </w:pPr>
    </w:p>
    <w:p w:rsidR="00BB6F38" w:rsidRDefault="00BB6F38" w:rsidP="00BB6F38">
      <w:pPr>
        <w:pStyle w:val="Texto"/>
        <w:rPr>
          <w:lang w:val="eu-ES"/>
        </w:rPr>
      </w:pPr>
      <w:r w:rsidRPr="006D177E">
        <w:rPr>
          <w:rFonts w:ascii="Futura Md BT" w:hAnsi="Futura Md BT"/>
          <w:lang w:val="eu-ES"/>
        </w:rPr>
        <w:t xml:space="preserve">LEHENDAKARIAK: </w:t>
      </w:r>
      <w:r w:rsidRPr="006D177E">
        <w:rPr>
          <w:lang w:val="eu-ES"/>
        </w:rPr>
        <w:t xml:space="preserve">Eskerrik asko, </w:t>
      </w:r>
      <w:proofErr w:type="spellStart"/>
      <w:r w:rsidRPr="006D177E">
        <w:rPr>
          <w:lang w:val="eu-ES"/>
        </w:rPr>
        <w:t>Artolazabal</w:t>
      </w:r>
      <w:proofErr w:type="spellEnd"/>
      <w:r w:rsidRPr="006D177E">
        <w:rPr>
          <w:lang w:val="eu-ES"/>
        </w:rPr>
        <w:t xml:space="preserve"> andrea.</w:t>
      </w:r>
    </w:p>
    <w:p w:rsidR="00BB6F38" w:rsidRDefault="00BB6F38" w:rsidP="00BB6F38">
      <w:pPr>
        <w:pStyle w:val="Texto"/>
        <w:rPr>
          <w:lang w:val="eu-ES"/>
        </w:rPr>
      </w:pPr>
    </w:p>
    <w:p w:rsidR="00BB6F38" w:rsidRDefault="006307E3" w:rsidP="00BB6F38">
      <w:pPr>
        <w:pStyle w:val="Texto"/>
        <w:rPr>
          <w:lang w:val="eu-ES"/>
        </w:rPr>
      </w:pPr>
      <w:r>
        <w:rPr>
          <w:lang w:val="eu-ES"/>
        </w:rPr>
        <w:t>Gai-zerrendako bederatzigarren</w:t>
      </w:r>
      <w:r w:rsidR="00BB6F38" w:rsidRPr="006D177E">
        <w:rPr>
          <w:lang w:val="eu-ES"/>
        </w:rPr>
        <w:t xml:space="preserve"> </w:t>
      </w:r>
      <w:r w:rsidR="00BB6F38">
        <w:rPr>
          <w:lang w:val="eu-ES"/>
        </w:rPr>
        <w:t>p</w:t>
      </w:r>
      <w:r w:rsidR="00BB6F38" w:rsidRPr="006D177E">
        <w:rPr>
          <w:lang w:val="eu-ES"/>
        </w:rPr>
        <w:t>unt</w:t>
      </w:r>
      <w:r w:rsidR="00BB6F38">
        <w:rPr>
          <w:lang w:val="eu-ES"/>
        </w:rPr>
        <w:t>ua:</w:t>
      </w:r>
      <w:r w:rsidR="00BB6F38" w:rsidRPr="006D177E">
        <w:rPr>
          <w:lang w:val="eu-ES"/>
        </w:rPr>
        <w:t xml:space="preserve"> </w:t>
      </w:r>
      <w:r w:rsidR="00BB6F38">
        <w:rPr>
          <w:lang w:val="eu-ES"/>
        </w:rPr>
        <w:t>"</w:t>
      </w:r>
      <w:r w:rsidR="00BB6F38" w:rsidRPr="006D177E">
        <w:rPr>
          <w:lang w:val="eu-ES"/>
        </w:rPr>
        <w:t>Galdera</w:t>
      </w:r>
      <w:r w:rsidR="00BB6F38">
        <w:rPr>
          <w:lang w:val="eu-ES"/>
        </w:rPr>
        <w:t>,</w:t>
      </w:r>
      <w:r w:rsidR="00BB6F38" w:rsidRPr="006D177E">
        <w:rPr>
          <w:lang w:val="eu-ES"/>
        </w:rPr>
        <w:t xml:space="preserve"> </w:t>
      </w:r>
      <w:proofErr w:type="spellStart"/>
      <w:r w:rsidR="00BB6F38">
        <w:rPr>
          <w:lang w:val="eu-ES"/>
        </w:rPr>
        <w:t>Yahcov</w:t>
      </w:r>
      <w:proofErr w:type="spellEnd"/>
      <w:r w:rsidR="00BB6F38">
        <w:rPr>
          <w:lang w:val="eu-ES"/>
        </w:rPr>
        <w:t xml:space="preserve"> Ruiz Chico</w:t>
      </w:r>
      <w:r w:rsidR="00BB6F38" w:rsidRPr="006D177E">
        <w:rPr>
          <w:lang w:val="eu-ES"/>
        </w:rPr>
        <w:t xml:space="preserve"> Elkarrekin </w:t>
      </w:r>
      <w:proofErr w:type="spellStart"/>
      <w:r w:rsidR="00BB6F38" w:rsidRPr="006D177E">
        <w:rPr>
          <w:lang w:val="eu-ES"/>
        </w:rPr>
        <w:t>Po</w:t>
      </w:r>
      <w:r w:rsidR="00BB6F38">
        <w:rPr>
          <w:lang w:val="eu-ES"/>
        </w:rPr>
        <w:t>demos</w:t>
      </w:r>
      <w:proofErr w:type="spellEnd"/>
      <w:r w:rsidR="00BB6F38">
        <w:rPr>
          <w:lang w:val="eu-ES"/>
        </w:rPr>
        <w:t xml:space="preserve"> taldeko legebiltzarkideak</w:t>
      </w:r>
      <w:r w:rsidR="00BB6F38" w:rsidRPr="006D177E">
        <w:rPr>
          <w:lang w:val="eu-ES"/>
        </w:rPr>
        <w:t xml:space="preserve"> Enplegu eta Gizarte Politiketako sailburuari egina, g</w:t>
      </w:r>
      <w:r w:rsidR="00BB6F38">
        <w:rPr>
          <w:lang w:val="eu-ES"/>
        </w:rPr>
        <w:t>izarte-zerbitzuen euskal sisteman itun</w:t>
      </w:r>
      <w:r w:rsidR="00BB6F38" w:rsidRPr="006D177E">
        <w:rPr>
          <w:lang w:val="eu-ES"/>
        </w:rPr>
        <w:t xml:space="preserve"> sozialaren araubidea eta hitzarmenak arautzen dituen dekretuari buruz</w:t>
      </w:r>
      <w:r w:rsidR="00BB6F38">
        <w:rPr>
          <w:lang w:val="eu-ES"/>
        </w:rPr>
        <w:t>".</w:t>
      </w:r>
    </w:p>
    <w:p w:rsidR="00BB6F38" w:rsidRDefault="00BB6F38" w:rsidP="00BB6F38">
      <w:pPr>
        <w:pStyle w:val="Texto"/>
        <w:rPr>
          <w:lang w:val="eu-ES"/>
        </w:rPr>
      </w:pPr>
    </w:p>
    <w:p w:rsidR="00BB6F38" w:rsidRDefault="00BB6F38" w:rsidP="00BB6F38">
      <w:pPr>
        <w:pStyle w:val="Texto"/>
        <w:rPr>
          <w:lang w:val="eu-ES"/>
        </w:rPr>
      </w:pPr>
      <w:r w:rsidRPr="006D177E">
        <w:rPr>
          <w:lang w:val="eu-ES"/>
        </w:rPr>
        <w:t xml:space="preserve">Ruiz jauna, zurea da </w:t>
      </w:r>
      <w:r>
        <w:rPr>
          <w:lang w:val="eu-ES"/>
        </w:rPr>
        <w:t>hitza</w:t>
      </w:r>
      <w:r w:rsidRPr="006D177E">
        <w:rPr>
          <w:lang w:val="eu-ES"/>
        </w:rPr>
        <w:t>.</w:t>
      </w:r>
    </w:p>
    <w:p w:rsidR="00BB6F38" w:rsidRDefault="00BB6F38" w:rsidP="00BB6F38">
      <w:pPr>
        <w:pStyle w:val="Texto"/>
        <w:rPr>
          <w:lang w:val="eu-ES"/>
        </w:rPr>
      </w:pPr>
    </w:p>
    <w:p w:rsidR="00BB6F38" w:rsidRDefault="00BB6F38" w:rsidP="00BB6F38">
      <w:pPr>
        <w:pStyle w:val="Texto"/>
        <w:rPr>
          <w:lang w:val="eu-ES"/>
        </w:rPr>
      </w:pPr>
    </w:p>
    <w:p w:rsidR="00BB6F38" w:rsidRDefault="00BB6F38" w:rsidP="00BB6F38">
      <w:pPr>
        <w:pStyle w:val="Texto"/>
      </w:pPr>
      <w:r w:rsidRPr="006D177E">
        <w:rPr>
          <w:rFonts w:ascii="Futura Md BT" w:hAnsi="Futura Md BT"/>
          <w:lang w:val="eu-ES"/>
        </w:rPr>
        <w:t>RUIZ CHICO</w:t>
      </w:r>
      <w:r>
        <w:rPr>
          <w:lang w:val="eu-ES"/>
        </w:rPr>
        <w:t xml:space="preserve"> jaunak:</w:t>
      </w:r>
      <w:r w:rsidRPr="006D177E">
        <w:t xml:space="preserve"> </w:t>
      </w:r>
      <w:r w:rsidRPr="00A8009D">
        <w:rPr>
          <w:lang w:val="eu-ES"/>
        </w:rPr>
        <w:t>Egun on guztioi</w:t>
      </w:r>
      <w:r>
        <w:t xml:space="preserve">, señora presidenta, </w:t>
      </w:r>
      <w:r w:rsidRPr="006D177E">
        <w:t>se</w:t>
      </w:r>
      <w:r>
        <w:t xml:space="preserve">ñora </w:t>
      </w:r>
      <w:proofErr w:type="spellStart"/>
      <w:r>
        <w:t>Artolazabal</w:t>
      </w:r>
      <w:proofErr w:type="spellEnd"/>
      <w:r>
        <w:t>. Es para mí un honor subir hoy por primera vez a esta tribuna. L</w:t>
      </w:r>
      <w:r w:rsidRPr="006D177E">
        <w:t>o es más aún para plantear una cuestión de suma importancia para el futuro de los</w:t>
      </w:r>
      <w:r>
        <w:t xml:space="preserve"> servicios sociales en Euskadi.</w:t>
      </w:r>
    </w:p>
    <w:p w:rsidR="00BB6F38" w:rsidRDefault="00BB6F38" w:rsidP="00BB6F38">
      <w:pPr>
        <w:pStyle w:val="Texto"/>
      </w:pPr>
    </w:p>
    <w:p w:rsidR="00BB6F38" w:rsidRDefault="00BB6F38" w:rsidP="00BB6F38">
      <w:pPr>
        <w:pStyle w:val="Texto"/>
      </w:pPr>
      <w:r w:rsidRPr="006D177E">
        <w:t>Se ha iniciado la fase de información pública correspondiente al proyecto de decreto por el que se regularán el régimen de conciert</w:t>
      </w:r>
      <w:r>
        <w:t>o social y los convenios en el Sistema Vasco de Servicios S</w:t>
      </w:r>
      <w:r w:rsidRPr="006D177E">
        <w:t xml:space="preserve">ociales, pero ese contenido aún no </w:t>
      </w:r>
      <w:r>
        <w:t>ha sido publicado ni es accesible.</w:t>
      </w:r>
      <w:r w:rsidRPr="006D177E">
        <w:t xml:space="preserve"> Así que, a tenor de lo </w:t>
      </w:r>
      <w:r>
        <w:t xml:space="preserve">que pueda contener este decreto, me estreno hoy, </w:t>
      </w:r>
      <w:r w:rsidRPr="006D177E">
        <w:t xml:space="preserve">en este </w:t>
      </w:r>
      <w:r>
        <w:t xml:space="preserve">hemiciclo, </w:t>
      </w:r>
      <w:r w:rsidRPr="006D177E">
        <w:t xml:space="preserve">preguntando al Gobierno </w:t>
      </w:r>
      <w:r>
        <w:t xml:space="preserve">y, </w:t>
      </w:r>
      <w:r w:rsidRPr="006D177E">
        <w:t xml:space="preserve">en particular, </w:t>
      </w:r>
      <w:r>
        <w:t xml:space="preserve">a la señora </w:t>
      </w:r>
      <w:proofErr w:type="spellStart"/>
      <w:r>
        <w:t>Artolazabal</w:t>
      </w:r>
      <w:proofErr w:type="spellEnd"/>
      <w:r>
        <w:t xml:space="preserve">, </w:t>
      </w:r>
      <w:r w:rsidRPr="006D177E">
        <w:t>qué va a hacer el Gobierno Vasco para garantizar unos servicios públicos de</w:t>
      </w:r>
      <w:r>
        <w:t xml:space="preserve"> calidad que no abran la puerta a</w:t>
      </w:r>
      <w:r w:rsidRPr="006D177E">
        <w:t xml:space="preserve"> la mercantilización de los servici</w:t>
      </w:r>
      <w:r>
        <w:t>os sociales.</w:t>
      </w:r>
    </w:p>
    <w:p w:rsidR="00BB6F38" w:rsidRDefault="00BB6F38" w:rsidP="00BB6F38">
      <w:pPr>
        <w:pStyle w:val="Texto"/>
      </w:pPr>
    </w:p>
    <w:p w:rsidR="00BB6F38" w:rsidRDefault="00BB6F38" w:rsidP="00BB6F38">
      <w:pPr>
        <w:pStyle w:val="Texto"/>
      </w:pPr>
      <w:r>
        <w:t>Y hago esta pregunta porque contamos con un</w:t>
      </w:r>
      <w:r w:rsidRPr="006D177E">
        <w:t>a Ley de Servicios Sociales aprobada</w:t>
      </w:r>
      <w:r>
        <w:t xml:space="preserve"> ya hace más de diez años, pero, </w:t>
      </w:r>
      <w:r w:rsidRPr="006D177E">
        <w:t xml:space="preserve">sin embargo, hay aspectos muy importantes que </w:t>
      </w:r>
      <w:r>
        <w:t>aún hoy en día todavía no se han regulado ni concretado</w:t>
      </w:r>
      <w:r w:rsidRPr="006D177E">
        <w:t xml:space="preserve">. Nos preocupa </w:t>
      </w:r>
      <w:r>
        <w:t>conocer qué</w:t>
      </w:r>
      <w:r w:rsidRPr="006D177E">
        <w:t xml:space="preserve"> cuestiones </w:t>
      </w:r>
      <w:r>
        <w:t xml:space="preserve">se establecen </w:t>
      </w:r>
      <w:r w:rsidRPr="006D177E">
        <w:t>en este decreto</w:t>
      </w:r>
      <w:r>
        <w:t xml:space="preserve">. Nos preocupa </w:t>
      </w:r>
      <w:r w:rsidRPr="006D177E">
        <w:t xml:space="preserve">la </w:t>
      </w:r>
      <w:r>
        <w:t>orientación que este pueda tener; si</w:t>
      </w:r>
      <w:r w:rsidRPr="006D177E">
        <w:t xml:space="preserve"> f</w:t>
      </w:r>
      <w:r>
        <w:t xml:space="preserve">rente a la </w:t>
      </w:r>
      <w:r>
        <w:lastRenderedPageBreak/>
        <w:t xml:space="preserve">indefinición actual </w:t>
      </w:r>
      <w:r w:rsidRPr="006D177E">
        <w:t>va a suponer un pas</w:t>
      </w:r>
      <w:r>
        <w:t>o adelante en la protección de un</w:t>
      </w:r>
      <w:r w:rsidRPr="006D177E">
        <w:t>os servicios esenci</w:t>
      </w:r>
      <w:r>
        <w:t>ales para nuestra sociedad, o si va a suponer un paso atrás</w:t>
      </w:r>
      <w:r w:rsidRPr="006D177E">
        <w:t xml:space="preserve"> abriendo la puerta de par en par a empresas privadas con ánimo d</w:t>
      </w:r>
      <w:r>
        <w:t>e lucro y a fondos de inversión.</w:t>
      </w:r>
    </w:p>
    <w:p w:rsidR="00BB6F38" w:rsidRDefault="00BB6F38" w:rsidP="00BB6F38">
      <w:pPr>
        <w:pStyle w:val="Texto"/>
      </w:pPr>
    </w:p>
    <w:p w:rsidR="00BB6F38" w:rsidRDefault="00BB6F38" w:rsidP="00BB6F38">
      <w:pPr>
        <w:pStyle w:val="Texto"/>
      </w:pPr>
      <w:r>
        <w:t xml:space="preserve">Y es que las empresas privadas, los fondos de inversión, los accionistas tienen, </w:t>
      </w:r>
      <w:r w:rsidRPr="006D177E">
        <w:t>lógic</w:t>
      </w:r>
      <w:r>
        <w:t>amente, como principal objetivo</w:t>
      </w:r>
      <w:r w:rsidRPr="006D177E">
        <w:t xml:space="preserve"> tener el mayor beneficio posible, lo cual es muy legítimo, pero absolutamente incompatible con la prestación de unos servicios sociales con garantías y de calidad. Y esto </w:t>
      </w:r>
      <w:r>
        <w:t xml:space="preserve">no </w:t>
      </w:r>
      <w:r w:rsidRPr="006D177E">
        <w:t>es que lo diga yo, es que, por desgracia, tenemos numerosos ejemplos que respaldan esta afirmación. Te</w:t>
      </w:r>
      <w:r>
        <w:t>nemos, por ejemplo, el caso de S</w:t>
      </w:r>
      <w:r w:rsidRPr="006D177E">
        <w:t>ervici</w:t>
      </w:r>
      <w:r>
        <w:t>o de Ayuda a Domicilio en el Ayuntamiento</w:t>
      </w:r>
      <w:r w:rsidRPr="006D177E">
        <w:t xml:space="preserve"> </w:t>
      </w:r>
      <w:r>
        <w:t xml:space="preserve">de </w:t>
      </w:r>
      <w:proofErr w:type="spellStart"/>
      <w:r>
        <w:t>Arrasate</w:t>
      </w:r>
      <w:proofErr w:type="spellEnd"/>
      <w:r>
        <w:t>-</w:t>
      </w:r>
      <w:r w:rsidRPr="006D177E">
        <w:t xml:space="preserve">Mondragón, donde hace poco más de un año el </w:t>
      </w:r>
      <w:r>
        <w:t>servicio fue abandonado por la u</w:t>
      </w:r>
      <w:r w:rsidRPr="006D177E">
        <w:t>nió</w:t>
      </w:r>
      <w:r>
        <w:t>n de empresas que la desarrollaba; abandonado porque ya no le</w:t>
      </w:r>
      <w:r w:rsidRPr="006D177E">
        <w:t xml:space="preserve"> salía rentable si no podía seguir explotando </w:t>
      </w:r>
      <w:r>
        <w:t xml:space="preserve">a </w:t>
      </w:r>
      <w:r w:rsidRPr="006D177E">
        <w:t>sus trabajador</w:t>
      </w:r>
      <w:r>
        <w:t>as. O como ha ocurrido con l</w:t>
      </w:r>
      <w:r w:rsidRPr="006D177E">
        <w:t xml:space="preserve">a residencia de </w:t>
      </w:r>
      <w:proofErr w:type="spellStart"/>
      <w:r>
        <w:t>Bizkaia</w:t>
      </w:r>
      <w:proofErr w:type="spellEnd"/>
      <w:r>
        <w:t xml:space="preserve">, en el año 2017, cuando muchas </w:t>
      </w:r>
      <w:r w:rsidRPr="006D177E">
        <w:t>de sus trabajadoras estuvieron casi un año huelga para denunciar no solo sus precarias condiciones laborales, sino también enormes carencias en la prestación de servicio.</w:t>
      </w:r>
      <w:r>
        <w:t xml:space="preserve"> Así, claro, era</w:t>
      </w:r>
      <w:r w:rsidRPr="006D177E">
        <w:t xml:space="preserve"> </w:t>
      </w:r>
      <w:r>
        <w:t xml:space="preserve">un </w:t>
      </w:r>
      <w:r w:rsidRPr="006D177E">
        <w:t>negocio lucrativo</w:t>
      </w:r>
      <w:r>
        <w:t>,</w:t>
      </w:r>
      <w:r w:rsidRPr="006D177E">
        <w:t xml:space="preserve"> que </w:t>
      </w:r>
      <w:r>
        <w:t xml:space="preserve">suponía </w:t>
      </w:r>
      <w:r w:rsidRPr="006D177E">
        <w:t>un millón de euros al año en algunos centros, lo que nos lleva a</w:t>
      </w:r>
      <w:r>
        <w:t xml:space="preserve"> que un fondo de inversión pueda interesarse en </w:t>
      </w:r>
      <w:r w:rsidRPr="006D177E">
        <w:t xml:space="preserve">la compra </w:t>
      </w:r>
      <w:r>
        <w:t>de resid</w:t>
      </w:r>
      <w:r w:rsidRPr="006D177E">
        <w:t xml:space="preserve">encia de mayores, como acaba de hacer la sociedad de inversión inmobiliaria </w:t>
      </w:r>
      <w:r>
        <w:t xml:space="preserve">Adriano </w:t>
      </w:r>
      <w:proofErr w:type="spellStart"/>
      <w:r>
        <w:t>Care</w:t>
      </w:r>
      <w:proofErr w:type="spellEnd"/>
      <w:r>
        <w:t xml:space="preserve">, </w:t>
      </w:r>
      <w:r w:rsidRPr="006D177E">
        <w:t>una soci</w:t>
      </w:r>
      <w:r>
        <w:t>edad de inversión inmobiliaria.</w:t>
      </w:r>
    </w:p>
    <w:p w:rsidR="00BB6F38" w:rsidRDefault="00BB6F38" w:rsidP="00BB6F38">
      <w:pPr>
        <w:pStyle w:val="Texto"/>
      </w:pPr>
    </w:p>
    <w:p w:rsidR="00BB6F38" w:rsidRDefault="00BB6F38" w:rsidP="00BB6F38">
      <w:pPr>
        <w:pStyle w:val="Texto"/>
      </w:pPr>
      <w:r>
        <w:t>¿Es</w:t>
      </w:r>
      <w:r w:rsidRPr="006D177E">
        <w:t xml:space="preserve">e </w:t>
      </w:r>
      <w:r>
        <w:t>es el modelo que queremos?</w:t>
      </w:r>
      <w:r w:rsidRPr="006D177E">
        <w:t xml:space="preserve"> Está claro que </w:t>
      </w:r>
      <w:r>
        <w:t xml:space="preserve">un empresario, </w:t>
      </w:r>
      <w:r w:rsidRPr="006D177E">
        <w:t xml:space="preserve">que un inversor, lo que pone </w:t>
      </w:r>
      <w:r>
        <w:t>en el centro es el beneficio, legítimamente. La cuestión es qué</w:t>
      </w:r>
      <w:r w:rsidRPr="006D177E">
        <w:t xml:space="preserve"> es lo que quiere poner </w:t>
      </w:r>
      <w:r>
        <w:t xml:space="preserve">en </w:t>
      </w:r>
      <w:r w:rsidRPr="006D177E">
        <w:t xml:space="preserve">el centro </w:t>
      </w:r>
      <w:r>
        <w:t>este Gobierno en materia de</w:t>
      </w:r>
      <w:r w:rsidRPr="006D177E">
        <w:t xml:space="preserve"> prote</w:t>
      </w:r>
      <w:r>
        <w:t>cción social:</w:t>
      </w:r>
      <w:r w:rsidRPr="006D177E">
        <w:t xml:space="preserve"> el núcleo de terceros o las personas a las que tienen la responsabilidad de cuidar </w:t>
      </w:r>
      <w:r>
        <w:t>y proteger.</w:t>
      </w:r>
    </w:p>
    <w:p w:rsidR="00BB6F38" w:rsidRDefault="00BB6F38" w:rsidP="00BB6F38">
      <w:pPr>
        <w:pStyle w:val="Texto"/>
      </w:pPr>
    </w:p>
    <w:p w:rsidR="00BB6F38" w:rsidRDefault="00BB6F38" w:rsidP="00BB6F38">
      <w:pPr>
        <w:pStyle w:val="Texto"/>
      </w:pPr>
      <w:r>
        <w:t xml:space="preserve">Si Euskadi está a la vanguardia, que lo está, </w:t>
      </w:r>
      <w:r w:rsidRPr="006D177E">
        <w:t>en materia de protec</w:t>
      </w:r>
      <w:r>
        <w:t xml:space="preserve">ción social, es en gran medida </w:t>
      </w:r>
      <w:r w:rsidRPr="006D177E">
        <w:t xml:space="preserve">porque cuenta con una nutrida </w:t>
      </w:r>
      <w:r>
        <w:t xml:space="preserve">base de entidades sociales que, </w:t>
      </w:r>
      <w:r w:rsidRPr="006D177E">
        <w:t xml:space="preserve">lejos de primar dividendos, tienen </w:t>
      </w:r>
      <w:r>
        <w:t>intrínseca en su ADN l</w:t>
      </w:r>
      <w:r w:rsidRPr="006D177E">
        <w:t>a vocación por ofrecer</w:t>
      </w:r>
      <w:r>
        <w:t xml:space="preserve"> los mejores servicios posibles. S</w:t>
      </w:r>
      <w:r w:rsidRPr="006D177E">
        <w:t xml:space="preserve">i Euskadi está a la vanguardia en protección social es porque cuenta con </w:t>
      </w:r>
      <w:r>
        <w:t>una excel</w:t>
      </w:r>
      <w:r w:rsidRPr="006D177E">
        <w:t>ente red</w:t>
      </w:r>
      <w:r>
        <w:t xml:space="preserve"> de </w:t>
      </w:r>
      <w:r>
        <w:lastRenderedPageBreak/>
        <w:t>profesionales. Y</w:t>
      </w:r>
      <w:r w:rsidRPr="006D177E">
        <w:t xml:space="preserve"> esta suerte, este orgullo que tiene Euskadi de contar </w:t>
      </w:r>
      <w:r>
        <w:t xml:space="preserve">con tal valiosos </w:t>
      </w:r>
      <w:r w:rsidRPr="006D177E">
        <w:t xml:space="preserve">recursos </w:t>
      </w:r>
      <w:r>
        <w:t xml:space="preserve">ni llueve del cielo ni se riega sola, </w:t>
      </w:r>
      <w:r w:rsidRPr="006D177E">
        <w:t xml:space="preserve">requiere de la protección por parte de las instituciones públicas, protección para nuestras y nuestros </w:t>
      </w:r>
      <w:r>
        <w:t>profesionales del tercer sector. E</w:t>
      </w:r>
      <w:r w:rsidRPr="006D177E">
        <w:t>s por todas estas pr</w:t>
      </w:r>
      <w:r>
        <w:t>eocupaciones relativas al buen</w:t>
      </w:r>
      <w:r w:rsidRPr="006D177E">
        <w:t xml:space="preserve"> </w:t>
      </w:r>
      <w:r>
        <w:t>desar</w:t>
      </w:r>
      <w:r w:rsidRPr="006D177E">
        <w:t xml:space="preserve">rollo de uno </w:t>
      </w:r>
      <w:r>
        <w:t xml:space="preserve">de </w:t>
      </w:r>
      <w:r w:rsidRPr="006D177E">
        <w:t>los iconos de Euskadi</w:t>
      </w:r>
      <w:r>
        <w:t>,</w:t>
      </w:r>
      <w:r w:rsidRPr="006D177E">
        <w:t xml:space="preserve"> y que se ve </w:t>
      </w:r>
      <w:r>
        <w:t xml:space="preserve">cada vez más amenazado, </w:t>
      </w:r>
      <w:r w:rsidRPr="006D177E">
        <w:t xml:space="preserve">por lo que preguntamos al </w:t>
      </w:r>
      <w:r>
        <w:t>Gobierno Vasco qué planes tiene, qué</w:t>
      </w:r>
      <w:r w:rsidRPr="006D177E">
        <w:t xml:space="preserve"> va a hacer para garantizar unos servicios públicos de calidad y cómo piensa proteger los servicios sociales de</w:t>
      </w:r>
      <w:r>
        <w:t xml:space="preserve"> los riesgos que supondría su mercantilización y s</w:t>
      </w:r>
      <w:r w:rsidRPr="006D177E">
        <w:t>u</w:t>
      </w:r>
      <w:r>
        <w:t xml:space="preserve"> apert</w:t>
      </w:r>
      <w:r w:rsidRPr="006D177E">
        <w:t>ur</w:t>
      </w:r>
      <w:r>
        <w:t>a definitiva al interé</w:t>
      </w:r>
      <w:r w:rsidRPr="006D177E">
        <w:t xml:space="preserve">s por el </w:t>
      </w:r>
      <w:r>
        <w:t>lucro privado.</w:t>
      </w:r>
    </w:p>
    <w:p w:rsidR="00BB6F38" w:rsidRDefault="00BB6F38" w:rsidP="00BB6F38">
      <w:pPr>
        <w:pStyle w:val="Texto"/>
      </w:pPr>
    </w:p>
    <w:p w:rsidR="00BB6F38" w:rsidRPr="00A8009D" w:rsidRDefault="00BB6F38" w:rsidP="00BB6F38">
      <w:pPr>
        <w:pStyle w:val="Texto"/>
        <w:rPr>
          <w:lang w:val="eu-ES"/>
        </w:rPr>
      </w:pPr>
      <w:r w:rsidRPr="00A8009D">
        <w:rPr>
          <w:lang w:val="eu-ES"/>
        </w:rPr>
        <w:t>Eskerrik asko.</w:t>
      </w:r>
    </w:p>
    <w:p w:rsidR="00BB6F38" w:rsidRDefault="00BB6F38" w:rsidP="00BB6F38">
      <w:pPr>
        <w:pStyle w:val="Texto"/>
      </w:pPr>
    </w:p>
    <w:p w:rsidR="00BB6F38" w:rsidRDefault="00BB6F38" w:rsidP="00BB6F38">
      <w:pPr>
        <w:pStyle w:val="Texto"/>
      </w:pPr>
    </w:p>
    <w:p w:rsidR="00BB6F38" w:rsidRPr="00A8009D" w:rsidRDefault="00BB6F38" w:rsidP="00BB6F38">
      <w:pPr>
        <w:pStyle w:val="Texto"/>
        <w:rPr>
          <w:lang w:val="eu-ES"/>
        </w:rPr>
      </w:pPr>
      <w:r w:rsidRPr="006D177E">
        <w:rPr>
          <w:rFonts w:ascii="Futura Md BT" w:hAnsi="Futura Md BT"/>
          <w:lang w:val="eu-ES"/>
        </w:rPr>
        <w:t xml:space="preserve">LEHENDAKARIAK: </w:t>
      </w:r>
      <w:r w:rsidRPr="006D177E">
        <w:rPr>
          <w:lang w:val="eu-ES"/>
        </w:rPr>
        <w:t>Eskerrik asko</w:t>
      </w:r>
      <w:r>
        <w:t xml:space="preserve">, </w:t>
      </w:r>
      <w:r w:rsidRPr="004B53C2">
        <w:t xml:space="preserve">Ruiz </w:t>
      </w:r>
      <w:r w:rsidRPr="00A8009D">
        <w:rPr>
          <w:lang w:val="eu-ES"/>
        </w:rPr>
        <w:t xml:space="preserve">jauna. Erantzuteko, </w:t>
      </w:r>
      <w:proofErr w:type="spellStart"/>
      <w:r w:rsidRPr="00A8009D">
        <w:rPr>
          <w:lang w:val="eu-ES"/>
        </w:rPr>
        <w:t>Artolazabal</w:t>
      </w:r>
      <w:proofErr w:type="spellEnd"/>
      <w:r w:rsidRPr="00A8009D">
        <w:rPr>
          <w:lang w:val="eu-ES"/>
        </w:rPr>
        <w:t xml:space="preserve"> andrea, zurea da hitza</w:t>
      </w:r>
      <w:r>
        <w:rPr>
          <w:lang w:val="eu-ES"/>
        </w:rPr>
        <w:t>.</w:t>
      </w:r>
    </w:p>
    <w:p w:rsidR="00BB6F38" w:rsidRPr="00B21E66" w:rsidRDefault="00BB6F38" w:rsidP="00BB6F38">
      <w:pPr>
        <w:pStyle w:val="Texto"/>
        <w:rPr>
          <w:lang w:val="eu-ES"/>
        </w:rPr>
      </w:pPr>
    </w:p>
    <w:p w:rsidR="00BB6F38" w:rsidRPr="00B21E66" w:rsidRDefault="00BB6F38" w:rsidP="00BB6F38">
      <w:pPr>
        <w:pStyle w:val="Texto"/>
        <w:rPr>
          <w:lang w:val="eu-ES"/>
        </w:rPr>
      </w:pPr>
      <w:r w:rsidRPr="00B21E66">
        <w:rPr>
          <w:lang w:val="eu-ES"/>
        </w:rPr>
        <w:t>(18. zintaren amaiera)</w:t>
      </w:r>
    </w:p>
    <w:p w:rsidR="00BB6F38" w:rsidRPr="00B21E66" w:rsidRDefault="00BB6F38" w:rsidP="00BB6F38">
      <w:pPr>
        <w:pStyle w:val="Texto"/>
        <w:rPr>
          <w:lang w:val="eu-ES"/>
        </w:rPr>
      </w:pPr>
      <w:r w:rsidRPr="00B21E66">
        <w:rPr>
          <w:lang w:val="eu-ES"/>
        </w:rPr>
        <w:t>(19. zenbakiko zintaren hasiera)</w:t>
      </w:r>
    </w:p>
    <w:p w:rsidR="00BB6F38" w:rsidRPr="00B21E66" w:rsidRDefault="00BB6F38" w:rsidP="00BB6F38">
      <w:pPr>
        <w:pStyle w:val="Texto"/>
        <w:rPr>
          <w:lang w:val="eu-ES"/>
        </w:rPr>
      </w:pPr>
    </w:p>
    <w:p w:rsidR="00BB6F38" w:rsidRDefault="00BB6F38" w:rsidP="00BB6F38">
      <w:pPr>
        <w:pStyle w:val="Texto"/>
      </w:pPr>
      <w:r>
        <w:t xml:space="preserve">… </w:t>
      </w:r>
      <w:r w:rsidRPr="000C5D69">
        <w:t xml:space="preserve">y </w:t>
      </w:r>
      <w:r>
        <w:t>su a</w:t>
      </w:r>
      <w:r w:rsidRPr="000C5D69">
        <w:t>pertur</w:t>
      </w:r>
      <w:r>
        <w:t>a definitiva al interé</w:t>
      </w:r>
      <w:r w:rsidRPr="000C5D69">
        <w:t>s por el lucro privado.</w:t>
      </w:r>
    </w:p>
    <w:p w:rsidR="00BB6F38" w:rsidRDefault="00BB6F38" w:rsidP="00BB6F38">
      <w:pPr>
        <w:pStyle w:val="Texto"/>
      </w:pPr>
    </w:p>
    <w:p w:rsidR="00BB6F38" w:rsidRDefault="00BB6F38" w:rsidP="00BB6F38">
      <w:pPr>
        <w:pStyle w:val="Texto"/>
      </w:pPr>
      <w:proofErr w:type="spellStart"/>
      <w:r>
        <w:t>Eskerrik</w:t>
      </w:r>
      <w:proofErr w:type="spellEnd"/>
      <w:r>
        <w:t xml:space="preserve"> </w:t>
      </w:r>
      <w:proofErr w:type="spellStart"/>
      <w:r>
        <w:t>asko</w:t>
      </w:r>
      <w:proofErr w:type="spellEnd"/>
      <w:r>
        <w:t>.</w:t>
      </w:r>
    </w:p>
    <w:p w:rsidR="00BB6F38" w:rsidRDefault="00BB6F38" w:rsidP="00BB6F38">
      <w:pPr>
        <w:pStyle w:val="Texto"/>
      </w:pPr>
    </w:p>
    <w:p w:rsidR="00BB6F38" w:rsidRDefault="00BB6F38" w:rsidP="00BB6F38">
      <w:pPr>
        <w:pStyle w:val="Texto"/>
      </w:pPr>
    </w:p>
    <w:p w:rsidR="00BB6F38" w:rsidRPr="003566D1" w:rsidRDefault="00BB6F38" w:rsidP="00BB6F38">
      <w:pPr>
        <w:pStyle w:val="Texto"/>
        <w:rPr>
          <w:lang w:val="eu-ES"/>
        </w:rPr>
      </w:pPr>
      <w:r w:rsidRPr="003566D1">
        <w:rPr>
          <w:rFonts w:ascii="Futura Md BT" w:hAnsi="Futura Md BT"/>
          <w:lang w:val="eu-ES"/>
        </w:rPr>
        <w:t>LEHENDAKARIAK</w:t>
      </w:r>
      <w:r w:rsidRPr="003566D1">
        <w:rPr>
          <w:lang w:val="eu-ES"/>
        </w:rPr>
        <w:t>: Eskerrik asko, Ruiz jauna.</w:t>
      </w: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lang w:val="eu-ES"/>
        </w:rPr>
        <w:t xml:space="preserve">Erantzuteko, </w:t>
      </w:r>
      <w:proofErr w:type="spellStart"/>
      <w:r w:rsidRPr="003566D1">
        <w:rPr>
          <w:lang w:val="eu-ES"/>
        </w:rPr>
        <w:t>Artolazabal</w:t>
      </w:r>
      <w:proofErr w:type="spellEnd"/>
      <w:r>
        <w:rPr>
          <w:lang w:val="eu-ES"/>
        </w:rPr>
        <w:t xml:space="preserve"> and</w:t>
      </w:r>
      <w:r w:rsidRPr="003566D1">
        <w:rPr>
          <w:lang w:val="eu-ES"/>
        </w:rPr>
        <w:t>rea, zurea da hitza.</w:t>
      </w:r>
    </w:p>
    <w:p w:rsidR="00BB6F38" w:rsidRPr="00BB6F38" w:rsidRDefault="00BB6F38" w:rsidP="00BB6F38">
      <w:pPr>
        <w:pStyle w:val="Texto"/>
        <w:rPr>
          <w:lang w:val="eu-ES"/>
        </w:rPr>
      </w:pPr>
    </w:p>
    <w:p w:rsidR="00BB6F38" w:rsidRPr="00BB6F38" w:rsidRDefault="00BB6F38" w:rsidP="00BB6F38">
      <w:pPr>
        <w:pStyle w:val="Texto"/>
        <w:rPr>
          <w:lang w:val="eu-ES"/>
        </w:rPr>
      </w:pPr>
    </w:p>
    <w:p w:rsidR="00BB6F38" w:rsidRPr="00BB6F38" w:rsidRDefault="005C165F" w:rsidP="00BB6F38">
      <w:pPr>
        <w:pStyle w:val="Texto"/>
        <w:rPr>
          <w:lang w:val="eu-ES"/>
        </w:rPr>
      </w:pPr>
      <w:r>
        <w:rPr>
          <w:rFonts w:ascii="Futura Md BT" w:hAnsi="Futura Md BT"/>
          <w:lang w:val="eu-ES"/>
        </w:rPr>
        <w:t>ENPLEGU</w:t>
      </w:r>
      <w:r w:rsidR="00BB6F38" w:rsidRPr="00BB6F38">
        <w:rPr>
          <w:rFonts w:ascii="Futura Md BT" w:hAnsi="Futura Md BT"/>
          <w:lang w:val="eu-ES"/>
        </w:rPr>
        <w:t xml:space="preserve"> ETA GIZARTE POLITIKETAKO SAILBURUAK</w:t>
      </w:r>
      <w:r w:rsidR="00BB6F38" w:rsidRPr="00BB6F38">
        <w:rPr>
          <w:lang w:val="eu-ES"/>
        </w:rPr>
        <w:t xml:space="preserve"> (</w:t>
      </w:r>
      <w:proofErr w:type="spellStart"/>
      <w:r w:rsidR="00BB6F38" w:rsidRPr="00BB6F38">
        <w:rPr>
          <w:lang w:val="eu-ES"/>
        </w:rPr>
        <w:t>Artolazabal</w:t>
      </w:r>
      <w:proofErr w:type="spellEnd"/>
      <w:r w:rsidR="00BB6F38" w:rsidRPr="00BB6F38">
        <w:rPr>
          <w:lang w:val="eu-ES"/>
        </w:rPr>
        <w:t xml:space="preserve"> Albeniz): Presidente andrea.</w:t>
      </w:r>
    </w:p>
    <w:p w:rsidR="00BB6F38" w:rsidRPr="00BB6F38" w:rsidRDefault="00BB6F38" w:rsidP="00BB6F38">
      <w:pPr>
        <w:pStyle w:val="Texto"/>
        <w:rPr>
          <w:lang w:val="eu-ES"/>
        </w:rPr>
      </w:pPr>
    </w:p>
    <w:p w:rsidR="00BB6F38" w:rsidRDefault="00BB6F38" w:rsidP="00BB6F38">
      <w:pPr>
        <w:pStyle w:val="Texto"/>
      </w:pPr>
      <w:r>
        <w:t>S</w:t>
      </w:r>
      <w:r w:rsidRPr="000C5D69">
        <w:t>eñor Ruiz, en primer lugar</w:t>
      </w:r>
      <w:r>
        <w:t>,</w:t>
      </w:r>
      <w:r w:rsidRPr="000C5D69">
        <w:t xml:space="preserve"> agradecerle la pregunta que me realiza</w:t>
      </w:r>
      <w:r>
        <w:t>,</w:t>
      </w:r>
      <w:r w:rsidRPr="000C5D69">
        <w:t xml:space="preserve"> darle la bienvenida a este foro</w:t>
      </w:r>
      <w:r>
        <w:t>,</w:t>
      </w:r>
      <w:r w:rsidRPr="000C5D69">
        <w:t xml:space="preserve"> a este </w:t>
      </w:r>
      <w:r>
        <w:t>p</w:t>
      </w:r>
      <w:r w:rsidRPr="000C5D69">
        <w:t>leno</w:t>
      </w:r>
      <w:r>
        <w:t>, a</w:t>
      </w:r>
      <w:r w:rsidRPr="000C5D69">
        <w:t xml:space="preserve"> este Parlamento</w:t>
      </w:r>
      <w:r>
        <w:t>. Y</w:t>
      </w:r>
      <w:r w:rsidRPr="000C5D69">
        <w:t xml:space="preserve"> espero </w:t>
      </w:r>
      <w:r w:rsidRPr="000C5D69">
        <w:lastRenderedPageBreak/>
        <w:t>poder debatir con usted materias tan importantes como las que nos ocupan en este caso</w:t>
      </w:r>
      <w:r>
        <w:t>,</w:t>
      </w:r>
      <w:r w:rsidRPr="000C5D69">
        <w:t xml:space="preserve"> el decreto de concertación</w:t>
      </w:r>
      <w:r>
        <w:t>,</w:t>
      </w:r>
      <w:r w:rsidRPr="000C5D69">
        <w:t xml:space="preserve"> algo muy importante de cara a consolidar el modelo del sistema vasco de servicios sociales que tenemos </w:t>
      </w:r>
      <w:r>
        <w:t>implantado en Euskadi, no.</w:t>
      </w:r>
    </w:p>
    <w:p w:rsidR="00BB6F38" w:rsidRDefault="00BB6F38" w:rsidP="00BB6F38">
      <w:pPr>
        <w:pStyle w:val="Texto"/>
      </w:pPr>
    </w:p>
    <w:p w:rsidR="00BB6F38" w:rsidRDefault="00BB6F38" w:rsidP="00BB6F38">
      <w:pPr>
        <w:pStyle w:val="Texto"/>
      </w:pPr>
      <w:r>
        <w:t>M</w:t>
      </w:r>
      <w:r w:rsidRPr="000C5D69">
        <w:t>e preguntaba que</w:t>
      </w:r>
      <w:r>
        <w:t xml:space="preserve"> cuál era o cuál es el Gobierno… qué</w:t>
      </w:r>
      <w:r w:rsidRPr="000C5D69">
        <w:t xml:space="preserve"> es lo que el Gobierno quiere pone</w:t>
      </w:r>
      <w:r>
        <w:t>r en el centro de las políticas. Y</w:t>
      </w:r>
      <w:r w:rsidRPr="000C5D69">
        <w:t xml:space="preserve"> la respuesta </w:t>
      </w:r>
      <w:r>
        <w:t xml:space="preserve">es bien </w:t>
      </w:r>
      <w:r w:rsidRPr="000C5D69">
        <w:t xml:space="preserve">sencilla, el Gobierno pone a las personas en el centro de las políticas. </w:t>
      </w:r>
    </w:p>
    <w:p w:rsidR="00BB6F38" w:rsidRDefault="00BB6F38" w:rsidP="00BB6F38">
      <w:pPr>
        <w:pStyle w:val="Texto"/>
      </w:pPr>
    </w:p>
    <w:p w:rsidR="00BB6F38" w:rsidRDefault="00BB6F38" w:rsidP="00BB6F38">
      <w:pPr>
        <w:pStyle w:val="Texto"/>
      </w:pPr>
      <w:r w:rsidRPr="000C5D69">
        <w:t>Compartimos con usted el orgullo que tenemos de cómo tenemos las políticas sociales</w:t>
      </w:r>
      <w:r>
        <w:t>, siempre mejorables. P</w:t>
      </w:r>
      <w:r w:rsidRPr="000C5D69">
        <w:t>ero</w:t>
      </w:r>
      <w:r>
        <w:t>,</w:t>
      </w:r>
      <w:r w:rsidRPr="000C5D69">
        <w:t xml:space="preserve"> desde luego, algo que hemos construido entre todos y todas a lo largo de muchos años.</w:t>
      </w:r>
    </w:p>
    <w:p w:rsidR="00BB6F38" w:rsidRDefault="00BB6F38" w:rsidP="00BB6F38">
      <w:pPr>
        <w:pStyle w:val="Texto"/>
      </w:pPr>
    </w:p>
    <w:p w:rsidR="00BB6F38" w:rsidRDefault="00BB6F38" w:rsidP="00BB6F38">
      <w:pPr>
        <w:pStyle w:val="Texto"/>
      </w:pPr>
      <w:r w:rsidRPr="000C5D69">
        <w:t>Confío en que podamos llegar a acuerdos, como le digo, en beneficio de la ciudadanía vasca</w:t>
      </w:r>
      <w:r>
        <w:t>.</w:t>
      </w:r>
    </w:p>
    <w:p w:rsidR="00BB6F38" w:rsidRDefault="00BB6F38" w:rsidP="00BB6F38">
      <w:pPr>
        <w:pStyle w:val="Texto"/>
      </w:pPr>
    </w:p>
    <w:p w:rsidR="00BB6F38" w:rsidRDefault="00BB6F38" w:rsidP="00BB6F38">
      <w:pPr>
        <w:pStyle w:val="Texto"/>
      </w:pPr>
      <w:r>
        <w:t>Y ya centrándome en el tema, e</w:t>
      </w:r>
      <w:r w:rsidRPr="000C5D69">
        <w:t>l Gobierno lleva mucho tiempo trabajando con intensidad en este decreto</w:t>
      </w:r>
      <w:r>
        <w:t>,</w:t>
      </w:r>
      <w:r w:rsidRPr="000C5D69">
        <w:t xml:space="preserve"> para lograr el más amplio consenso posib</w:t>
      </w:r>
      <w:r>
        <w:t>le sobre el decreto regulador</w:t>
      </w:r>
      <w:r w:rsidRPr="000C5D69">
        <w:t xml:space="preserve"> con el concierto social y los convenios. Es una materia sensible, compleja y en la que estamos buscando el consenso co</w:t>
      </w:r>
      <w:r>
        <w:t>n las administraciones públicas</w:t>
      </w:r>
      <w:r w:rsidRPr="000C5D69">
        <w:t xml:space="preserve"> responsables de los servicios, así también como las entidades susceptibles de ser concertadas o convenidas. Los consensos no son fáci</w:t>
      </w:r>
      <w:r>
        <w:t>les de lograr y en esta materia aun igual si</w:t>
      </w:r>
      <w:r w:rsidRPr="000C5D69">
        <w:t xml:space="preserve"> </w:t>
      </w:r>
      <w:r>
        <w:t>m</w:t>
      </w:r>
      <w:r w:rsidRPr="000C5D69">
        <w:t>e puede</w:t>
      </w:r>
      <w:r>
        <w:t>…</w:t>
      </w:r>
      <w:r w:rsidRPr="000C5D69">
        <w:t xml:space="preserve"> si cabe</w:t>
      </w:r>
      <w:r>
        <w:t>, más complejos. P</w:t>
      </w:r>
      <w:r w:rsidRPr="000C5D69">
        <w:t>ero nos dan gran fortaleza</w:t>
      </w:r>
      <w:r>
        <w:t>. Y</w:t>
      </w:r>
      <w:r w:rsidRPr="000C5D69">
        <w:t xml:space="preserve"> por eso lo que prete</w:t>
      </w:r>
      <w:r>
        <w:t>ndemos es llegar a ese acuerdo, a ese a</w:t>
      </w:r>
      <w:r w:rsidRPr="000C5D69">
        <w:t>cuerdo mayor</w:t>
      </w:r>
      <w:r>
        <w:t>itario.</w:t>
      </w:r>
    </w:p>
    <w:p w:rsidR="00BB6F38" w:rsidRDefault="00BB6F38" w:rsidP="00BB6F38">
      <w:pPr>
        <w:pStyle w:val="Texto"/>
      </w:pPr>
    </w:p>
    <w:p w:rsidR="00BB6F38" w:rsidRDefault="00BB6F38" w:rsidP="00BB6F38">
      <w:pPr>
        <w:pStyle w:val="Texto"/>
      </w:pPr>
      <w:r>
        <w:t>S</w:t>
      </w:r>
      <w:r w:rsidRPr="000C5D69">
        <w:t>on muchas las reuniones y muchos los meses de trabajo</w:t>
      </w:r>
      <w:r>
        <w:t>. E</w:t>
      </w:r>
      <w:r w:rsidRPr="000C5D69">
        <w:t>stá el de</w:t>
      </w:r>
      <w:r>
        <w:t>cret</w:t>
      </w:r>
      <w:r w:rsidRPr="000C5D69">
        <w:t>o en un proceso ya muy avanzado</w:t>
      </w:r>
      <w:r>
        <w:t>. Y</w:t>
      </w:r>
      <w:r w:rsidRPr="000C5D69">
        <w:t xml:space="preserve"> en aras al correcto desarrollo del mismo y al buen fin, porque lo que pretendemos todos es que se materialice ese decreto con todas las garantías</w:t>
      </w:r>
      <w:r>
        <w:t xml:space="preserve"> posible, e</w:t>
      </w:r>
      <w:r w:rsidRPr="000C5D69">
        <w:t>stamos trabajando con discreción</w:t>
      </w:r>
      <w:r>
        <w:t xml:space="preserve">. </w:t>
      </w:r>
    </w:p>
    <w:p w:rsidR="00BB6F38" w:rsidRDefault="00BB6F38" w:rsidP="00BB6F38">
      <w:pPr>
        <w:pStyle w:val="Texto"/>
      </w:pPr>
    </w:p>
    <w:p w:rsidR="00BB6F38" w:rsidRDefault="00BB6F38" w:rsidP="00BB6F38">
      <w:pPr>
        <w:pStyle w:val="Texto"/>
      </w:pPr>
      <w:r>
        <w:t>En nuestro compromiso</w:t>
      </w:r>
      <w:r w:rsidRPr="000C5D69">
        <w:t xml:space="preserve"> de seguir garantizando uno</w:t>
      </w:r>
      <w:r>
        <w:t>s servicios públicos de calidad, l</w:t>
      </w:r>
      <w:r w:rsidRPr="000C5D69">
        <w:t>o hacemos en base a la cola</w:t>
      </w:r>
      <w:r>
        <w:t>boración con las entidades concert</w:t>
      </w:r>
      <w:r w:rsidRPr="000C5D69">
        <w:t>antes</w:t>
      </w:r>
      <w:r>
        <w:t>. A</w:t>
      </w:r>
      <w:r w:rsidRPr="000C5D69">
        <w:t>quí, para nosotros</w:t>
      </w:r>
      <w:r>
        <w:t>,</w:t>
      </w:r>
      <w:r w:rsidRPr="000C5D69">
        <w:t xml:space="preserve"> también el tercer sector es algo </w:t>
      </w:r>
      <w:r w:rsidRPr="000C5D69">
        <w:lastRenderedPageBreak/>
        <w:t>import</w:t>
      </w:r>
      <w:r>
        <w:t>ante, e</w:t>
      </w:r>
      <w:r w:rsidRPr="000C5D69">
        <w:t>s una seña de identidad de este servicio</w:t>
      </w:r>
      <w:r>
        <w:t>,</w:t>
      </w:r>
      <w:r w:rsidRPr="000C5D69">
        <w:t xml:space="preserve"> de estos servicios </w:t>
      </w:r>
      <w:r>
        <w:t>sociales que tenemos en Euskadi. P</w:t>
      </w:r>
      <w:r w:rsidRPr="000C5D69">
        <w:t>ero lo queremos hacer desde la confianza, desde la discreción, para dar una respuesta personalizada, integral, eficiente y sostenible</w:t>
      </w:r>
      <w:r>
        <w:t>.</w:t>
      </w:r>
    </w:p>
    <w:p w:rsidR="00BB6F38" w:rsidRDefault="00BB6F38" w:rsidP="00BB6F38">
      <w:pPr>
        <w:pStyle w:val="Texto"/>
      </w:pPr>
    </w:p>
    <w:p w:rsidR="00BB6F38" w:rsidRDefault="00BB6F38" w:rsidP="00BB6F38">
      <w:pPr>
        <w:pStyle w:val="Texto"/>
      </w:pPr>
    </w:p>
    <w:p w:rsidR="00BB6F38" w:rsidRPr="003566D1" w:rsidRDefault="00BB6F38" w:rsidP="00BB6F38">
      <w:pPr>
        <w:pStyle w:val="Texto"/>
        <w:rPr>
          <w:lang w:val="eu-ES"/>
        </w:rPr>
      </w:pPr>
      <w:r w:rsidRPr="003566D1">
        <w:rPr>
          <w:rFonts w:ascii="Futura Md BT" w:hAnsi="Futura Md BT"/>
          <w:lang w:val="eu-ES"/>
        </w:rPr>
        <w:t>LEHENDAKARIAK</w:t>
      </w:r>
      <w:r w:rsidRPr="003566D1">
        <w:rPr>
          <w:lang w:val="eu-ES"/>
        </w:rPr>
        <w:t xml:space="preserve">: Eskerrik asko, </w:t>
      </w:r>
      <w:proofErr w:type="spellStart"/>
      <w:r w:rsidRPr="003566D1">
        <w:rPr>
          <w:lang w:val="eu-ES"/>
        </w:rPr>
        <w:t>Artolazabal</w:t>
      </w:r>
      <w:proofErr w:type="spellEnd"/>
      <w:r w:rsidRPr="003566D1">
        <w:rPr>
          <w:lang w:val="eu-ES"/>
        </w:rPr>
        <w:t xml:space="preserve"> andrea.</w:t>
      </w:r>
    </w:p>
    <w:p w:rsidR="00BB6F38" w:rsidRPr="003566D1" w:rsidRDefault="00BB6F38" w:rsidP="00BB6F38">
      <w:pPr>
        <w:pStyle w:val="Texto"/>
        <w:rPr>
          <w:lang w:val="eu-ES"/>
        </w:rPr>
      </w:pPr>
    </w:p>
    <w:p w:rsidR="00BB6F38" w:rsidRPr="003566D1" w:rsidRDefault="00BB6F38" w:rsidP="00BB6F38">
      <w:pPr>
        <w:pStyle w:val="Texto"/>
        <w:rPr>
          <w:lang w:val="eu-ES"/>
        </w:rPr>
      </w:pPr>
      <w:r>
        <w:rPr>
          <w:lang w:val="eu-ES"/>
        </w:rPr>
        <w:t>Ruiz jauna, hogei segundo</w:t>
      </w:r>
      <w:r w:rsidRPr="003566D1">
        <w:rPr>
          <w:lang w:val="eu-ES"/>
        </w:rPr>
        <w:t>.</w:t>
      </w:r>
    </w:p>
    <w:p w:rsidR="00BB6F38" w:rsidRPr="003566D1" w:rsidRDefault="00BB6F38" w:rsidP="00BB6F38">
      <w:pPr>
        <w:pStyle w:val="Texto"/>
        <w:rPr>
          <w:lang w:val="eu-ES"/>
        </w:rPr>
      </w:pPr>
    </w:p>
    <w:p w:rsidR="00BB6F38" w:rsidRPr="003566D1" w:rsidRDefault="00BB6F38" w:rsidP="00BB6F38">
      <w:pPr>
        <w:pStyle w:val="Texto"/>
        <w:rPr>
          <w:lang w:val="eu-ES"/>
        </w:rPr>
      </w:pPr>
      <w:proofErr w:type="spellStart"/>
      <w:r w:rsidRPr="003566D1">
        <w:rPr>
          <w:lang w:val="eu-ES"/>
        </w:rPr>
        <w:t>Artolazabal</w:t>
      </w:r>
      <w:proofErr w:type="spellEnd"/>
      <w:r w:rsidRPr="003566D1">
        <w:rPr>
          <w:lang w:val="eu-ES"/>
        </w:rPr>
        <w:t xml:space="preserve"> andrea, ez du hitzik behar.</w:t>
      </w:r>
      <w:r>
        <w:rPr>
          <w:lang w:val="eu-ES"/>
        </w:rPr>
        <w:t xml:space="preserve"> Denbora daukazu, n</w:t>
      </w:r>
      <w:r w:rsidRPr="003566D1">
        <w:rPr>
          <w:lang w:val="eu-ES"/>
        </w:rPr>
        <w:t xml:space="preserve">ahi baduzu… Ba </w:t>
      </w:r>
      <w:proofErr w:type="spellStart"/>
      <w:r w:rsidRPr="003566D1">
        <w:rPr>
          <w:lang w:val="eu-ES"/>
        </w:rPr>
        <w:t>venga</w:t>
      </w:r>
      <w:proofErr w:type="spellEnd"/>
      <w:r w:rsidRPr="003566D1">
        <w:rPr>
          <w:lang w:val="eu-ES"/>
        </w:rPr>
        <w:t>.</w:t>
      </w:r>
    </w:p>
    <w:p w:rsidR="00BB6F38" w:rsidRPr="00B21E66" w:rsidRDefault="00BB6F38" w:rsidP="00BB6F38">
      <w:pPr>
        <w:pStyle w:val="Texto"/>
        <w:rPr>
          <w:lang w:val="de-DE"/>
        </w:rPr>
      </w:pPr>
    </w:p>
    <w:p w:rsidR="00BB6F38" w:rsidRPr="00B21E66" w:rsidRDefault="00BB6F38" w:rsidP="00BB6F38">
      <w:pPr>
        <w:pStyle w:val="Texto"/>
        <w:rPr>
          <w:lang w:val="de-DE"/>
        </w:rPr>
      </w:pPr>
    </w:p>
    <w:p w:rsidR="00BB6F38" w:rsidRDefault="005C165F" w:rsidP="00BB6F38">
      <w:pPr>
        <w:pStyle w:val="Texto"/>
      </w:pPr>
      <w:proofErr w:type="spellStart"/>
      <w:r>
        <w:rPr>
          <w:rFonts w:ascii="Futura Md BT" w:hAnsi="Futura Md BT"/>
        </w:rPr>
        <w:t>ENPLEGU</w:t>
      </w:r>
      <w:proofErr w:type="spellEnd"/>
      <w:r w:rsidR="00BB6F38" w:rsidRPr="000C5D69">
        <w:rPr>
          <w:rFonts w:ascii="Futura Md BT" w:hAnsi="Futura Md BT"/>
        </w:rPr>
        <w:t xml:space="preserve"> ETA </w:t>
      </w:r>
      <w:proofErr w:type="spellStart"/>
      <w:r w:rsidR="00BB6F38" w:rsidRPr="000C5D69">
        <w:rPr>
          <w:rFonts w:ascii="Futura Md BT" w:hAnsi="Futura Md BT"/>
        </w:rPr>
        <w:t>GIZARTE</w:t>
      </w:r>
      <w:proofErr w:type="spellEnd"/>
      <w:r w:rsidR="00BB6F38" w:rsidRPr="000C5D69">
        <w:rPr>
          <w:rFonts w:ascii="Futura Md BT" w:hAnsi="Futura Md BT"/>
        </w:rPr>
        <w:t xml:space="preserve"> </w:t>
      </w:r>
      <w:proofErr w:type="spellStart"/>
      <w:r w:rsidR="00BB6F38" w:rsidRPr="000C5D69">
        <w:rPr>
          <w:rFonts w:ascii="Futura Md BT" w:hAnsi="Futura Md BT"/>
        </w:rPr>
        <w:t>POLITIKETAKO</w:t>
      </w:r>
      <w:proofErr w:type="spellEnd"/>
      <w:r w:rsidR="00BB6F38" w:rsidRPr="000C5D69">
        <w:rPr>
          <w:rFonts w:ascii="Futura Md BT" w:hAnsi="Futura Md BT"/>
        </w:rPr>
        <w:t xml:space="preserve"> </w:t>
      </w:r>
      <w:proofErr w:type="spellStart"/>
      <w:r w:rsidR="00BB6F38" w:rsidRPr="000C5D69">
        <w:rPr>
          <w:rFonts w:ascii="Futura Md BT" w:hAnsi="Futura Md BT"/>
        </w:rPr>
        <w:t>SAILBURUAK</w:t>
      </w:r>
      <w:proofErr w:type="spellEnd"/>
      <w:r w:rsidR="00BB6F38">
        <w:t xml:space="preserve"> (</w:t>
      </w:r>
      <w:proofErr w:type="spellStart"/>
      <w:r w:rsidR="00BB6F38">
        <w:t>Artolazabal</w:t>
      </w:r>
      <w:proofErr w:type="spellEnd"/>
      <w:r w:rsidR="00BB6F38">
        <w:t xml:space="preserve"> </w:t>
      </w:r>
      <w:proofErr w:type="spellStart"/>
      <w:r w:rsidR="00BB6F38">
        <w:t>Albeniz</w:t>
      </w:r>
      <w:proofErr w:type="spellEnd"/>
      <w:r w:rsidR="00BB6F38">
        <w:t>): B</w:t>
      </w:r>
      <w:r w:rsidR="00BB6F38" w:rsidRPr="000C5D69">
        <w:t>ueno</w:t>
      </w:r>
      <w:r w:rsidR="00BB6F38">
        <w:t>, yo únicamente añadir a lo que le he</w:t>
      </w:r>
      <w:r w:rsidR="00BB6F38" w:rsidRPr="000C5D69">
        <w:t xml:space="preserve"> comentado </w:t>
      </w:r>
      <w:r w:rsidR="00BB6F38">
        <w:t>que nuestra intención no es merc</w:t>
      </w:r>
      <w:r w:rsidR="00BB6F38" w:rsidRPr="000C5D69">
        <w:t>antil</w:t>
      </w:r>
      <w:r w:rsidR="00BB6F38">
        <w:t xml:space="preserve">izar </w:t>
      </w:r>
      <w:r w:rsidR="00BB6F38" w:rsidRPr="000C5D69">
        <w:t xml:space="preserve">los servicios que </w:t>
      </w:r>
      <w:r w:rsidR="00BB6F38">
        <w:t xml:space="preserve">estamos prestando </w:t>
      </w:r>
      <w:r w:rsidR="00BB6F38" w:rsidRPr="000C5D69">
        <w:t>tanto las administraciones locales como las forales. Nuestro objetivo es</w:t>
      </w:r>
      <w:r w:rsidR="00BB6F38">
        <w:t xml:space="preserve"> proteger el modelo que tenemos. U</w:t>
      </w:r>
      <w:r w:rsidR="00BB6F38" w:rsidRPr="000C5D69">
        <w:t>n modelo que viene recogido en la ley</w:t>
      </w:r>
      <w:r w:rsidR="00BB6F38">
        <w:t>. Y</w:t>
      </w:r>
      <w:r w:rsidR="00BB6F38" w:rsidRPr="000C5D69">
        <w:t xml:space="preserve"> en esa ley sí que vie</w:t>
      </w:r>
      <w:r w:rsidR="00BB6F38">
        <w:t>ne claramente y manifiestamente</w:t>
      </w:r>
      <w:r w:rsidR="00BB6F38" w:rsidRPr="000C5D69">
        <w:t xml:space="preserve"> abordado que</w:t>
      </w:r>
      <w:r w:rsidR="00BB6F38">
        <w:t>,</w:t>
      </w:r>
      <w:r w:rsidR="00BB6F38" w:rsidRPr="000C5D69">
        <w:t xml:space="preserve"> bueno</w:t>
      </w:r>
      <w:r w:rsidR="00BB6F38">
        <w:t>,</w:t>
      </w:r>
      <w:r w:rsidR="00BB6F38" w:rsidRPr="000C5D69">
        <w:t xml:space="preserve"> la concertación será la forma ordinaria de prestar los servicios. </w:t>
      </w:r>
    </w:p>
    <w:p w:rsidR="00BB6F38" w:rsidRDefault="00BB6F38" w:rsidP="00BB6F38">
      <w:pPr>
        <w:pStyle w:val="Texto"/>
      </w:pPr>
    </w:p>
    <w:p w:rsidR="00BB6F38" w:rsidRDefault="00BB6F38" w:rsidP="00BB6F38">
      <w:pPr>
        <w:pStyle w:val="Texto"/>
      </w:pPr>
      <w:r w:rsidRPr="000C5D69">
        <w:t xml:space="preserve">Para nosotros no es mercantilización la regulación del régimen de concierto como vía ordinaria para la participación en la iniciativa privada en la prestación de los servicios. </w:t>
      </w:r>
    </w:p>
    <w:p w:rsidR="00BB6F38" w:rsidRDefault="00BB6F38" w:rsidP="00BB6F38">
      <w:pPr>
        <w:pStyle w:val="Texto"/>
      </w:pPr>
    </w:p>
    <w:p w:rsidR="00BB6F38" w:rsidRDefault="00BB6F38" w:rsidP="00BB6F38">
      <w:pPr>
        <w:pStyle w:val="Texto"/>
      </w:pPr>
      <w:r w:rsidRPr="000C5D69">
        <w:t xml:space="preserve">Tampoco es mercantilización que se reserve la contratación para los casos en que </w:t>
      </w:r>
      <w:r>
        <w:t>no resulte posible recurrir a lo que es la concertación.</w:t>
      </w:r>
    </w:p>
    <w:p w:rsidR="00BB6F38" w:rsidRDefault="00BB6F38" w:rsidP="00BB6F38">
      <w:pPr>
        <w:pStyle w:val="Texto"/>
      </w:pPr>
    </w:p>
    <w:p w:rsidR="00BB6F38" w:rsidRDefault="00BB6F38" w:rsidP="00BB6F38">
      <w:pPr>
        <w:pStyle w:val="Texto"/>
      </w:pPr>
      <w:r>
        <w:t>Q</w:t>
      </w:r>
      <w:r w:rsidRPr="000C5D69">
        <w:t>ue tampoco es mercantilización la</w:t>
      </w:r>
      <w:r>
        <w:t xml:space="preserve"> determinación por parte de la A</w:t>
      </w:r>
      <w:r w:rsidRPr="000C5D69">
        <w:t>dministración de los módulos económicos correspondientes a cada prestación</w:t>
      </w:r>
      <w:r>
        <w:t>.</w:t>
      </w:r>
    </w:p>
    <w:p w:rsidR="00BB6F38" w:rsidRDefault="00BB6F38" w:rsidP="00BB6F38">
      <w:pPr>
        <w:pStyle w:val="Texto"/>
      </w:pPr>
    </w:p>
    <w:p w:rsidR="00BB6F38" w:rsidRDefault="00BB6F38" w:rsidP="00BB6F38">
      <w:pPr>
        <w:pStyle w:val="Texto"/>
      </w:pPr>
      <w:r>
        <w:lastRenderedPageBreak/>
        <w:t>Y</w:t>
      </w:r>
      <w:r w:rsidRPr="000C5D69">
        <w:t xml:space="preserve"> que no es mercantilización tampoco la toma en consider</w:t>
      </w:r>
      <w:r>
        <w:t>ación de vínculos con estándares</w:t>
      </w:r>
      <w:r w:rsidRPr="000C5D69">
        <w:t xml:space="preserve"> de calidad vinculado</w:t>
      </w:r>
      <w:r>
        <w:t>s al</w:t>
      </w:r>
      <w:r w:rsidRPr="000C5D69">
        <w:t xml:space="preserve"> modelo comunitario </w:t>
      </w:r>
      <w:r>
        <w:t xml:space="preserve">o </w:t>
      </w:r>
      <w:r w:rsidRPr="000C5D69">
        <w:t xml:space="preserve">que vienen ya recogidos en el marco europeo. </w:t>
      </w:r>
    </w:p>
    <w:p w:rsidR="00BB6F38" w:rsidRDefault="00BB6F38" w:rsidP="00BB6F38">
      <w:pPr>
        <w:pStyle w:val="Texto"/>
      </w:pPr>
    </w:p>
    <w:p w:rsidR="00BB6F38" w:rsidRDefault="00BB6F38" w:rsidP="00BB6F38">
      <w:pPr>
        <w:pStyle w:val="Texto"/>
      </w:pPr>
      <w:r>
        <w:t>Ha habido una trayectoria. I</w:t>
      </w:r>
      <w:r w:rsidRPr="000C5D69">
        <w:t>nicialmente se empezaron c</w:t>
      </w:r>
      <w:r>
        <w:t>on subvenciones, posteriormente</w:t>
      </w:r>
      <w:r w:rsidRPr="000C5D69">
        <w:t xml:space="preserve"> fueron convenios.</w:t>
      </w:r>
    </w:p>
    <w:p w:rsidR="00BB6F38" w:rsidRDefault="00BB6F38" w:rsidP="00BB6F38">
      <w:pPr>
        <w:pStyle w:val="Texto"/>
      </w:pPr>
    </w:p>
    <w:p w:rsidR="00BB6F38" w:rsidRDefault="00BB6F38" w:rsidP="00BB6F38">
      <w:pPr>
        <w:pStyle w:val="Texto"/>
      </w:pPr>
      <w:r w:rsidRPr="000C5D69">
        <w:t>También hay que trabajar desde el punto de vista de la licitación y la concertación</w:t>
      </w:r>
      <w:r>
        <w:t>.</w:t>
      </w:r>
    </w:p>
    <w:p w:rsidR="00BB6F38" w:rsidRDefault="00BB6F38" w:rsidP="00BB6F38">
      <w:pPr>
        <w:pStyle w:val="Texto"/>
      </w:pPr>
    </w:p>
    <w:p w:rsidR="00BB6F38" w:rsidRDefault="00BB6F38" w:rsidP="00BB6F38">
      <w:pPr>
        <w:pStyle w:val="Texto"/>
      </w:pPr>
      <w:r>
        <w:t>Y</w:t>
      </w:r>
      <w:r w:rsidRPr="000C5D69">
        <w:t>, por tanto, creemos que estamos en una nueva fase</w:t>
      </w:r>
      <w:r>
        <w:t>. En esa nueva fase</w:t>
      </w:r>
      <w:r w:rsidRPr="000C5D69">
        <w:t xml:space="preserve"> estamos trabajando de una forma muy intensa con el tercer sector</w:t>
      </w:r>
      <w:r>
        <w:t>. Y</w:t>
      </w:r>
      <w:r w:rsidRPr="000C5D69">
        <w:t xml:space="preserve"> creo y</w:t>
      </w:r>
      <w:r>
        <w:t xml:space="preserve"> espero que podamos conseguir</w:t>
      </w:r>
      <w:r w:rsidRPr="000C5D69">
        <w:t xml:space="preserve"> consolidar el modelo que tenemos ahora, contando con ese</w:t>
      </w:r>
      <w:r>
        <w:t xml:space="preserve"> tercer sector.</w:t>
      </w:r>
    </w:p>
    <w:p w:rsidR="00BB6F38" w:rsidRDefault="00BB6F38" w:rsidP="00BB6F38">
      <w:pPr>
        <w:pStyle w:val="Texto"/>
      </w:pPr>
    </w:p>
    <w:p w:rsidR="00BB6F38" w:rsidRDefault="00BB6F38" w:rsidP="00BB6F38">
      <w:pPr>
        <w:pStyle w:val="Texto"/>
      </w:pPr>
      <w:proofErr w:type="spellStart"/>
      <w:r>
        <w:t>Mila</w:t>
      </w:r>
      <w:proofErr w:type="spellEnd"/>
      <w:r>
        <w:t xml:space="preserve"> esker.</w:t>
      </w:r>
    </w:p>
    <w:p w:rsidR="00BB6F38" w:rsidRDefault="00BB6F38" w:rsidP="00BB6F38">
      <w:pPr>
        <w:pStyle w:val="Texto"/>
      </w:pPr>
    </w:p>
    <w:p w:rsidR="00BB6F38" w:rsidRDefault="00BB6F38" w:rsidP="00BB6F38">
      <w:pPr>
        <w:pStyle w:val="Texto"/>
      </w:pPr>
    </w:p>
    <w:p w:rsidR="00BB6F38" w:rsidRPr="003566D1" w:rsidRDefault="00BB6F38" w:rsidP="00BB6F38">
      <w:pPr>
        <w:pStyle w:val="Texto"/>
        <w:rPr>
          <w:lang w:val="eu-ES"/>
        </w:rPr>
      </w:pPr>
      <w:r w:rsidRPr="003566D1">
        <w:rPr>
          <w:rFonts w:ascii="Futura Md BT" w:hAnsi="Futura Md BT"/>
          <w:lang w:val="eu-ES"/>
        </w:rPr>
        <w:t>LEHENDAKARIAK</w:t>
      </w:r>
      <w:r w:rsidRPr="003566D1">
        <w:rPr>
          <w:lang w:val="eu-ES"/>
        </w:rPr>
        <w:t xml:space="preserve">: Eskerrik asko, </w:t>
      </w:r>
      <w:proofErr w:type="spellStart"/>
      <w:r w:rsidRPr="003566D1">
        <w:rPr>
          <w:lang w:val="eu-ES"/>
        </w:rPr>
        <w:t>Artolazabal</w:t>
      </w:r>
      <w:proofErr w:type="spellEnd"/>
      <w:r w:rsidRPr="003566D1">
        <w:rPr>
          <w:lang w:val="eu-ES"/>
        </w:rPr>
        <w:t xml:space="preserve"> andrea.</w:t>
      </w: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lang w:val="eu-ES"/>
        </w:rPr>
        <w:t xml:space="preserve">Gai-zerrendako hamargarren puntua: "Galdera, Josu </w:t>
      </w:r>
      <w:proofErr w:type="spellStart"/>
      <w:r w:rsidRPr="003566D1">
        <w:rPr>
          <w:lang w:val="eu-ES"/>
        </w:rPr>
        <w:t>Estarrona</w:t>
      </w:r>
      <w:proofErr w:type="spellEnd"/>
      <w:r w:rsidRPr="003566D1">
        <w:rPr>
          <w:lang w:val="eu-ES"/>
        </w:rPr>
        <w:t xml:space="preserve"> Elizondo EH Bildu taldeko legebiltzarkideak Enpleguko eta Gizarte Politiketako sailburuari egina, gazteen prekarietateari aurre egiteko neurri berrien inguruan".</w:t>
      </w:r>
    </w:p>
    <w:p w:rsidR="00BB6F38" w:rsidRPr="003566D1" w:rsidRDefault="00BB6F38" w:rsidP="00BB6F38">
      <w:pPr>
        <w:pStyle w:val="Texto"/>
        <w:rPr>
          <w:lang w:val="eu-ES"/>
        </w:rPr>
      </w:pPr>
    </w:p>
    <w:p w:rsidR="00BB6F38" w:rsidRPr="003566D1" w:rsidRDefault="00BB6F38" w:rsidP="00BB6F38">
      <w:pPr>
        <w:pStyle w:val="Texto"/>
        <w:rPr>
          <w:lang w:val="eu-ES"/>
        </w:rPr>
      </w:pPr>
      <w:proofErr w:type="spellStart"/>
      <w:r w:rsidRPr="003566D1">
        <w:rPr>
          <w:lang w:val="eu-ES"/>
        </w:rPr>
        <w:t>Estarrona</w:t>
      </w:r>
      <w:proofErr w:type="spellEnd"/>
      <w:r w:rsidRPr="003566D1">
        <w:rPr>
          <w:lang w:val="eu-ES"/>
        </w:rPr>
        <w:t xml:space="preserve"> jauna, zurea da hitza.</w:t>
      </w:r>
    </w:p>
    <w:p w:rsidR="00BB6F38" w:rsidRPr="003566D1" w:rsidRDefault="00BB6F38" w:rsidP="00BB6F38">
      <w:pPr>
        <w:pStyle w:val="Texto"/>
        <w:rPr>
          <w:lang w:val="eu-ES"/>
        </w:rPr>
      </w:pP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rFonts w:ascii="Futura Md BT" w:hAnsi="Futura Md BT"/>
          <w:lang w:val="eu-ES"/>
        </w:rPr>
        <w:t>ESTARRONA ELIZONDO</w:t>
      </w:r>
      <w:r w:rsidRPr="003566D1">
        <w:rPr>
          <w:lang w:val="eu-ES"/>
        </w:rPr>
        <w:t xml:space="preserve"> jaunak: Eskerrik asko, </w:t>
      </w:r>
      <w:proofErr w:type="spellStart"/>
      <w:r w:rsidRPr="003566D1">
        <w:rPr>
          <w:lang w:val="eu-ES"/>
        </w:rPr>
        <w:t>legebiltzarburu</w:t>
      </w:r>
      <w:proofErr w:type="spellEnd"/>
      <w:r w:rsidRPr="003566D1">
        <w:rPr>
          <w:lang w:val="eu-ES"/>
        </w:rPr>
        <w:t xml:space="preserve"> andrea.</w:t>
      </w: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lang w:val="eu-ES"/>
        </w:rPr>
        <w:t>Egun on guztioi.</w:t>
      </w: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lang w:val="eu-ES"/>
        </w:rPr>
        <w:t xml:space="preserve">Gaurkoan, </w:t>
      </w:r>
      <w:proofErr w:type="spellStart"/>
      <w:r w:rsidRPr="003566D1">
        <w:rPr>
          <w:lang w:val="eu-ES"/>
        </w:rPr>
        <w:t>Artolazabal</w:t>
      </w:r>
      <w:proofErr w:type="spellEnd"/>
      <w:r w:rsidRPr="003566D1">
        <w:rPr>
          <w:lang w:val="eu-ES"/>
        </w:rPr>
        <w:t xml:space="preserve"> andrea, gazteriak pairatzen duen </w:t>
      </w:r>
      <w:proofErr w:type="spellStart"/>
      <w:r w:rsidRPr="003566D1">
        <w:rPr>
          <w:lang w:val="eu-ES"/>
        </w:rPr>
        <w:t>prekarizazio</w:t>
      </w:r>
      <w:proofErr w:type="spellEnd"/>
      <w:r w:rsidRPr="003566D1">
        <w:rPr>
          <w:lang w:val="eu-ES"/>
        </w:rPr>
        <w:t xml:space="preserve"> kronikoarekin amaitzeko</w:t>
      </w:r>
      <w:r>
        <w:rPr>
          <w:lang w:val="eu-ES"/>
        </w:rPr>
        <w:t>,</w:t>
      </w:r>
      <w:r w:rsidRPr="003566D1">
        <w:rPr>
          <w:lang w:val="eu-ES"/>
        </w:rPr>
        <w:t xml:space="preserve"> Gobernuak neurri berririk hartzea aurreikusten duen </w:t>
      </w:r>
      <w:r w:rsidRPr="003566D1">
        <w:rPr>
          <w:lang w:val="eu-ES"/>
        </w:rPr>
        <w:lastRenderedPageBreak/>
        <w:t>galdetzera etorri gara. Zeren eta</w:t>
      </w:r>
      <w:r>
        <w:rPr>
          <w:lang w:val="eu-ES"/>
        </w:rPr>
        <w:t>,</w:t>
      </w:r>
      <w:r w:rsidRPr="003566D1">
        <w:rPr>
          <w:lang w:val="eu-ES"/>
        </w:rPr>
        <w:t xml:space="preserve"> aurten</w:t>
      </w:r>
      <w:r>
        <w:rPr>
          <w:lang w:val="eu-ES"/>
        </w:rPr>
        <w:t>,</w:t>
      </w:r>
      <w:r w:rsidRPr="003566D1">
        <w:rPr>
          <w:lang w:val="eu-ES"/>
        </w:rPr>
        <w:t xml:space="preserve"> 11. legealdi honetan</w:t>
      </w:r>
      <w:r>
        <w:rPr>
          <w:lang w:val="eu-ES"/>
        </w:rPr>
        <w:t>,</w:t>
      </w:r>
      <w:r w:rsidRPr="003566D1">
        <w:rPr>
          <w:lang w:val="eu-ES"/>
        </w:rPr>
        <w:t xml:space="preserve"> lehenengo aldiz</w:t>
      </w:r>
      <w:r>
        <w:rPr>
          <w:lang w:val="eu-ES"/>
        </w:rPr>
        <w:t>,</w:t>
      </w:r>
      <w:r w:rsidRPr="003566D1">
        <w:rPr>
          <w:lang w:val="eu-ES"/>
        </w:rPr>
        <w:t xml:space="preserve"> aurrekontuen zuzentarauetan gazteria modu espezifikoan jasota dago. Aztertu ditugu aurtengo</w:t>
      </w:r>
      <w:r>
        <w:rPr>
          <w:lang w:val="eu-ES"/>
        </w:rPr>
        <w:t>,</w:t>
      </w:r>
      <w:r w:rsidRPr="003566D1">
        <w:rPr>
          <w:lang w:val="eu-ES"/>
        </w:rPr>
        <w:t xml:space="preserve"> iazko eta aurreko urteetako aurrekontuak</w:t>
      </w:r>
      <w:r>
        <w:rPr>
          <w:lang w:val="eu-ES"/>
        </w:rPr>
        <w:t>,</w:t>
      </w:r>
      <w:r w:rsidRPr="003566D1">
        <w:rPr>
          <w:lang w:val="eu-ES"/>
        </w:rPr>
        <w:t xml:space="preserve"> bai zenbakia</w:t>
      </w:r>
      <w:r>
        <w:rPr>
          <w:lang w:val="eu-ES"/>
        </w:rPr>
        <w:t>k,</w:t>
      </w:r>
      <w:r w:rsidRPr="003566D1">
        <w:rPr>
          <w:lang w:val="eu-ES"/>
        </w:rPr>
        <w:t xml:space="preserve"> bai memoriak</w:t>
      </w:r>
      <w:r>
        <w:rPr>
          <w:lang w:val="eu-ES"/>
        </w:rPr>
        <w:t>,</w:t>
      </w:r>
      <w:r w:rsidRPr="003566D1">
        <w:rPr>
          <w:lang w:val="eu-ES"/>
        </w:rPr>
        <w:t xml:space="preserve"> bai azalpenak</w:t>
      </w:r>
      <w:r>
        <w:rPr>
          <w:lang w:val="eu-ES"/>
        </w:rPr>
        <w:t>. E</w:t>
      </w:r>
      <w:r w:rsidRPr="003566D1">
        <w:rPr>
          <w:lang w:val="eu-ES"/>
        </w:rPr>
        <w:t>ta</w:t>
      </w:r>
      <w:r>
        <w:rPr>
          <w:lang w:val="eu-ES"/>
        </w:rPr>
        <w:t>,</w:t>
      </w:r>
      <w:r w:rsidRPr="003566D1">
        <w:rPr>
          <w:lang w:val="eu-ES"/>
        </w:rPr>
        <w:t xml:space="preserve"> guk behintzat, agian kaskarra</w:t>
      </w:r>
      <w:r>
        <w:rPr>
          <w:lang w:val="eu-ES"/>
        </w:rPr>
        <w:t>k</w:t>
      </w:r>
      <w:r w:rsidRPr="003566D1">
        <w:rPr>
          <w:lang w:val="eu-ES"/>
        </w:rPr>
        <w:t xml:space="preserve"> gara honetan, ez dugu ezer ezberdinik, ezer berririk aurkitu gazteria zuzentarau bezala jasoa izateko justi</w:t>
      </w:r>
      <w:r>
        <w:rPr>
          <w:lang w:val="eu-ES"/>
        </w:rPr>
        <w:t>fikatzen duen neurririk 2020ko a</w:t>
      </w:r>
      <w:r w:rsidRPr="003566D1">
        <w:rPr>
          <w:lang w:val="eu-ES"/>
        </w:rPr>
        <w:t>u</w:t>
      </w:r>
      <w:r>
        <w:rPr>
          <w:lang w:val="eu-ES"/>
        </w:rPr>
        <w:t>rrekontu proiektuan.</w:t>
      </w: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lang w:val="eu-ES"/>
        </w:rPr>
        <w:t>Beraz</w:t>
      </w:r>
      <w:r>
        <w:rPr>
          <w:lang w:val="eu-ES"/>
        </w:rPr>
        <w:t>,</w:t>
      </w:r>
      <w:r w:rsidRPr="003566D1">
        <w:rPr>
          <w:lang w:val="eu-ES"/>
        </w:rPr>
        <w:t xml:space="preserve"> </w:t>
      </w:r>
      <w:r>
        <w:rPr>
          <w:lang w:val="eu-ES"/>
        </w:rPr>
        <w:t>g</w:t>
      </w:r>
      <w:r w:rsidRPr="003566D1">
        <w:rPr>
          <w:lang w:val="eu-ES"/>
        </w:rPr>
        <w:t xml:space="preserve">aur jolas bat planteatzeko asmoekin etorri naiz. </w:t>
      </w:r>
      <w:r w:rsidRPr="00B24A29">
        <w:t>Un juego no de azar, no de esos que proliferan en nuestros barrios, pueblos y ciudades de mano de las casas de apuestas y los salones de juego</w:t>
      </w:r>
      <w:r>
        <w:t>s</w:t>
      </w:r>
      <w:r w:rsidRPr="00B24A29">
        <w:t xml:space="preserve"> y que suponen también un riesgo real para nuestros y nuestras jóvenes.</w:t>
      </w:r>
      <w:r w:rsidRPr="003566D1">
        <w:rPr>
          <w:lang w:val="eu-ES"/>
        </w:rPr>
        <w:t xml:space="preserve"> Gaur ezagutzen</w:t>
      </w:r>
      <w:r>
        <w:rPr>
          <w:lang w:val="eu-ES"/>
        </w:rPr>
        <w:t>,</w:t>
      </w:r>
      <w:r w:rsidRPr="003566D1">
        <w:rPr>
          <w:lang w:val="eu-ES"/>
        </w:rPr>
        <w:t xml:space="preserve"> guztiok ezagutzen et</w:t>
      </w:r>
      <w:r>
        <w:rPr>
          <w:lang w:val="eu-ES"/>
        </w:rPr>
        <w:t>a noizbait jolastu garen jolasa,</w:t>
      </w:r>
      <w:r w:rsidRPr="003566D1">
        <w:rPr>
          <w:lang w:val="eu-ES"/>
        </w:rPr>
        <w:t xml:space="preserve"> diferentziena, hau</w:t>
      </w:r>
      <w:r>
        <w:rPr>
          <w:lang w:val="eu-ES"/>
        </w:rPr>
        <w:t>,</w:t>
      </w:r>
      <w:r w:rsidRPr="003566D1">
        <w:rPr>
          <w:lang w:val="eu-ES"/>
        </w:rPr>
        <w:t xml:space="preserve"> diferentzia</w:t>
      </w:r>
      <w:r>
        <w:rPr>
          <w:lang w:val="eu-ES"/>
        </w:rPr>
        <w:t>k</w:t>
      </w:r>
      <w:r w:rsidRPr="003566D1">
        <w:rPr>
          <w:lang w:val="eu-ES"/>
        </w:rPr>
        <w:t xml:space="preserve"> bilatzearena. Batzuetan</w:t>
      </w:r>
      <w:r>
        <w:rPr>
          <w:lang w:val="eu-ES"/>
        </w:rPr>
        <w:t>,</w:t>
      </w:r>
      <w:r w:rsidRPr="003566D1">
        <w:rPr>
          <w:lang w:val="eu-ES"/>
        </w:rPr>
        <w:t xml:space="preserve"> zazpi diferentzia</w:t>
      </w:r>
      <w:r>
        <w:rPr>
          <w:lang w:val="eu-ES"/>
        </w:rPr>
        <w:t>k</w:t>
      </w:r>
      <w:r w:rsidRPr="003566D1">
        <w:rPr>
          <w:lang w:val="eu-ES"/>
        </w:rPr>
        <w:t xml:space="preserve"> bilatu behar ditugu. Beste batzuetan</w:t>
      </w:r>
      <w:r>
        <w:rPr>
          <w:lang w:val="eu-ES"/>
        </w:rPr>
        <w:t>,</w:t>
      </w:r>
      <w:r w:rsidRPr="003566D1">
        <w:rPr>
          <w:lang w:val="eu-ES"/>
        </w:rPr>
        <w:t xml:space="preserve"> bost diferentzia</w:t>
      </w:r>
      <w:r>
        <w:rPr>
          <w:lang w:val="eu-ES"/>
        </w:rPr>
        <w:t>k</w:t>
      </w:r>
      <w:r w:rsidRPr="003566D1">
        <w:rPr>
          <w:lang w:val="eu-ES"/>
        </w:rPr>
        <w:t xml:space="preserve"> bilatu behar ditugu. Baina</w:t>
      </w:r>
      <w:r>
        <w:rPr>
          <w:lang w:val="eu-ES"/>
        </w:rPr>
        <w:t>,</w:t>
      </w:r>
      <w:r w:rsidRPr="003566D1">
        <w:rPr>
          <w:lang w:val="eu-ES"/>
        </w:rPr>
        <w:t xml:space="preserve"> nik gaur errazago jarriko dizut. Nik gaur bat, diferentzia bat, bakar bat, eskatuko dizut, </w:t>
      </w:r>
      <w:proofErr w:type="spellStart"/>
      <w:r w:rsidRPr="003566D1">
        <w:rPr>
          <w:lang w:val="eu-ES"/>
        </w:rPr>
        <w:t>Artolazabal</w:t>
      </w:r>
      <w:proofErr w:type="spellEnd"/>
      <w:r w:rsidRPr="003566D1">
        <w:rPr>
          <w:lang w:val="eu-ES"/>
        </w:rPr>
        <w:t xml:space="preserve"> </w:t>
      </w:r>
      <w:r>
        <w:rPr>
          <w:lang w:val="eu-ES"/>
        </w:rPr>
        <w:t>andrea. Iazko a</w:t>
      </w:r>
      <w:r w:rsidRPr="003566D1">
        <w:rPr>
          <w:lang w:val="eu-ES"/>
        </w:rPr>
        <w:t>urrekontuak</w:t>
      </w:r>
      <w:r>
        <w:rPr>
          <w:lang w:val="eu-ES"/>
        </w:rPr>
        <w:t>, aurtengo a</w:t>
      </w:r>
      <w:r w:rsidRPr="003566D1">
        <w:rPr>
          <w:lang w:val="eu-ES"/>
        </w:rPr>
        <w:t>urrekontuekin alderatuta, gazteriari dagokionez</w:t>
      </w:r>
      <w:r>
        <w:rPr>
          <w:lang w:val="eu-ES"/>
        </w:rPr>
        <w:t>,</w:t>
      </w:r>
      <w:r w:rsidRPr="003566D1">
        <w:rPr>
          <w:lang w:val="eu-ES"/>
        </w:rPr>
        <w:t xml:space="preserve"> diferentzia bat, neurri ezberdin bat, neurri berriren bat esatea eskatzen dizut.</w:t>
      </w:r>
    </w:p>
    <w:p w:rsidR="00BB6F38" w:rsidRPr="003566D1" w:rsidRDefault="00BB6F38" w:rsidP="00BB6F38">
      <w:pPr>
        <w:pStyle w:val="Texto"/>
        <w:rPr>
          <w:lang w:val="eu-ES"/>
        </w:rPr>
      </w:pP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rFonts w:ascii="Futura Md BT" w:hAnsi="Futura Md BT"/>
          <w:lang w:val="eu-ES"/>
        </w:rPr>
        <w:t>LEHENDAKARIAK</w:t>
      </w:r>
      <w:r w:rsidRPr="003566D1">
        <w:rPr>
          <w:lang w:val="eu-ES"/>
        </w:rPr>
        <w:t xml:space="preserve">: Eskerrik asko, </w:t>
      </w:r>
      <w:proofErr w:type="spellStart"/>
      <w:r w:rsidRPr="003566D1">
        <w:rPr>
          <w:lang w:val="eu-ES"/>
        </w:rPr>
        <w:t>Estarrona</w:t>
      </w:r>
      <w:proofErr w:type="spellEnd"/>
      <w:r w:rsidRPr="003566D1">
        <w:rPr>
          <w:lang w:val="eu-ES"/>
        </w:rPr>
        <w:t xml:space="preserve"> jauna.</w:t>
      </w:r>
    </w:p>
    <w:p w:rsidR="00BB6F38" w:rsidRPr="003566D1" w:rsidRDefault="00BB6F38" w:rsidP="00BB6F38">
      <w:pPr>
        <w:pStyle w:val="Texto"/>
        <w:rPr>
          <w:lang w:val="eu-ES"/>
        </w:rPr>
      </w:pPr>
    </w:p>
    <w:p w:rsidR="00BB6F38" w:rsidRPr="003566D1" w:rsidRDefault="00BB6F38" w:rsidP="00BB6F38">
      <w:pPr>
        <w:pStyle w:val="Texto"/>
        <w:rPr>
          <w:lang w:val="eu-ES"/>
        </w:rPr>
      </w:pPr>
      <w:r w:rsidRPr="003566D1">
        <w:rPr>
          <w:lang w:val="eu-ES"/>
        </w:rPr>
        <w:t xml:space="preserve">Erantzuteko, </w:t>
      </w:r>
      <w:proofErr w:type="spellStart"/>
      <w:r w:rsidRPr="003566D1">
        <w:rPr>
          <w:lang w:val="eu-ES"/>
        </w:rPr>
        <w:t>Artolazabal</w:t>
      </w:r>
      <w:proofErr w:type="spellEnd"/>
      <w:r w:rsidRPr="003566D1">
        <w:rPr>
          <w:lang w:val="eu-ES"/>
        </w:rPr>
        <w:t xml:space="preserve"> andrea, zurea da hitza.</w:t>
      </w:r>
    </w:p>
    <w:p w:rsidR="00BB6F38" w:rsidRPr="003566D1" w:rsidRDefault="00BB6F38" w:rsidP="00BB6F38">
      <w:pPr>
        <w:pStyle w:val="Texto"/>
        <w:rPr>
          <w:lang w:val="eu-ES"/>
        </w:rPr>
      </w:pPr>
    </w:p>
    <w:p w:rsidR="00BB6F38" w:rsidRPr="00B21E66" w:rsidRDefault="00BB6F38" w:rsidP="00BB6F38">
      <w:pPr>
        <w:pStyle w:val="Texto"/>
        <w:rPr>
          <w:lang w:val="eu-ES"/>
        </w:rPr>
      </w:pPr>
    </w:p>
    <w:p w:rsidR="00BB6F38" w:rsidRDefault="005C165F" w:rsidP="00BB6F38">
      <w:pPr>
        <w:pStyle w:val="Texto"/>
      </w:pPr>
      <w:proofErr w:type="spellStart"/>
      <w:r>
        <w:rPr>
          <w:rFonts w:ascii="Futura Md BT" w:hAnsi="Futura Md BT"/>
        </w:rPr>
        <w:t>ENPLEGU</w:t>
      </w:r>
      <w:proofErr w:type="spellEnd"/>
      <w:r w:rsidR="00BB6F38" w:rsidRPr="000C5D69">
        <w:rPr>
          <w:rFonts w:ascii="Futura Md BT" w:hAnsi="Futura Md BT"/>
        </w:rPr>
        <w:t xml:space="preserve"> ETA </w:t>
      </w:r>
      <w:proofErr w:type="spellStart"/>
      <w:r w:rsidR="00BB6F38" w:rsidRPr="000C5D69">
        <w:rPr>
          <w:rFonts w:ascii="Futura Md BT" w:hAnsi="Futura Md BT"/>
        </w:rPr>
        <w:t>GIZARTE</w:t>
      </w:r>
      <w:proofErr w:type="spellEnd"/>
      <w:r w:rsidR="00BB6F38" w:rsidRPr="000C5D69">
        <w:rPr>
          <w:rFonts w:ascii="Futura Md BT" w:hAnsi="Futura Md BT"/>
        </w:rPr>
        <w:t xml:space="preserve"> </w:t>
      </w:r>
      <w:proofErr w:type="spellStart"/>
      <w:r w:rsidR="00BB6F38" w:rsidRPr="000C5D69">
        <w:rPr>
          <w:rFonts w:ascii="Futura Md BT" w:hAnsi="Futura Md BT"/>
        </w:rPr>
        <w:t>POLITIKETAKO</w:t>
      </w:r>
      <w:proofErr w:type="spellEnd"/>
      <w:r w:rsidR="00BB6F38" w:rsidRPr="000C5D69">
        <w:rPr>
          <w:rFonts w:ascii="Futura Md BT" w:hAnsi="Futura Md BT"/>
        </w:rPr>
        <w:t xml:space="preserve"> </w:t>
      </w:r>
      <w:proofErr w:type="spellStart"/>
      <w:r w:rsidR="00BB6F38" w:rsidRPr="000C5D69">
        <w:rPr>
          <w:rFonts w:ascii="Futura Md BT" w:hAnsi="Futura Md BT"/>
        </w:rPr>
        <w:t>SAILBURUAK</w:t>
      </w:r>
      <w:proofErr w:type="spellEnd"/>
      <w:r w:rsidR="00BB6F38">
        <w:t xml:space="preserve"> (</w:t>
      </w:r>
      <w:proofErr w:type="spellStart"/>
      <w:r w:rsidR="00BB6F38">
        <w:t>Artolazabal</w:t>
      </w:r>
      <w:proofErr w:type="spellEnd"/>
      <w:r w:rsidR="00BB6F38">
        <w:t xml:space="preserve"> </w:t>
      </w:r>
      <w:proofErr w:type="spellStart"/>
      <w:r w:rsidR="00BB6F38">
        <w:t>Albeniz</w:t>
      </w:r>
      <w:proofErr w:type="spellEnd"/>
      <w:r w:rsidR="00BB6F38">
        <w:t>): Mire</w:t>
      </w:r>
      <w:r w:rsidR="00BB6F38" w:rsidRPr="000C5D69">
        <w:t xml:space="preserve">, señor </w:t>
      </w:r>
      <w:proofErr w:type="spellStart"/>
      <w:r w:rsidR="00BB6F38" w:rsidRPr="000C5D69">
        <w:t>Estarrona</w:t>
      </w:r>
      <w:proofErr w:type="spellEnd"/>
      <w:r w:rsidR="00BB6F38" w:rsidRPr="000C5D69">
        <w:t>, yo también se lo voy a poner fác</w:t>
      </w:r>
      <w:r w:rsidR="00BB6F38">
        <w:t>il. Creo que en el proyecto de P</w:t>
      </w:r>
      <w:r w:rsidR="00BB6F38" w:rsidRPr="000C5D69">
        <w:t>resupuestos, cuando estuvimos present</w:t>
      </w:r>
      <w:r w:rsidR="00BB6F38">
        <w:t>ando en la Comisión de Hacienda</w:t>
      </w:r>
      <w:r w:rsidR="00BB6F38" w:rsidRPr="000C5D69">
        <w:t xml:space="preserve"> les explicamos con detalle </w:t>
      </w:r>
      <w:r w:rsidR="00BB6F38">
        <w:t>las cuestiones más relevantes…</w:t>
      </w:r>
    </w:p>
    <w:p w:rsidR="00BB6F38" w:rsidRDefault="00BB6F38" w:rsidP="00BB6F38">
      <w:pPr>
        <w:pStyle w:val="Texto"/>
      </w:pPr>
    </w:p>
    <w:p w:rsidR="00BB6F38" w:rsidRPr="00A00CA0" w:rsidRDefault="00BB6F38" w:rsidP="00BB6F38">
      <w:pPr>
        <w:pStyle w:val="Texto"/>
      </w:pPr>
      <w:r>
        <w:t xml:space="preserve">(19. </w:t>
      </w:r>
      <w:proofErr w:type="spellStart"/>
      <w:r>
        <w:t>zintaren</w:t>
      </w:r>
      <w:proofErr w:type="spellEnd"/>
      <w:r>
        <w:t xml:space="preserve"> </w:t>
      </w:r>
      <w:proofErr w:type="spellStart"/>
      <w:r>
        <w:t>amaiera</w:t>
      </w:r>
      <w:proofErr w:type="spellEnd"/>
      <w:r>
        <w:t>)</w:t>
      </w:r>
    </w:p>
    <w:p w:rsidR="00BB6F38" w:rsidRDefault="00BB6F38" w:rsidP="00BB6F38">
      <w:pPr>
        <w:pStyle w:val="Texto"/>
      </w:pPr>
      <w:r>
        <w:t>(20. zintaren hasiera)</w:t>
      </w:r>
    </w:p>
    <w:p w:rsidR="00BB6F38" w:rsidRDefault="00BB6F38" w:rsidP="00BB6F38">
      <w:pPr>
        <w:pStyle w:val="Texto"/>
      </w:pPr>
    </w:p>
    <w:p w:rsidR="00BB6F38" w:rsidRDefault="00BB6F38" w:rsidP="00BB6F38">
      <w:pPr>
        <w:pStyle w:val="Texto"/>
      </w:pPr>
      <w:r>
        <w:t>…</w:t>
      </w:r>
      <w:r w:rsidRPr="00B12922">
        <w:t xml:space="preserve"> creo que en el proyecto de presupuestos, cuando estuvimos presentando en la Comisión de Hacienda les explicamos con detalle las cuestiones más relevantes de</w:t>
      </w:r>
      <w:r>
        <w:t xml:space="preserve"> </w:t>
      </w:r>
      <w:r w:rsidRPr="00B12922">
        <w:t>l</w:t>
      </w:r>
      <w:r>
        <w:t>o</w:t>
      </w:r>
      <w:r w:rsidRPr="00B12922">
        <w:t xml:space="preserve"> que nosotros habíamos entendido mejoraba la situación de la ciudadanía vasca, en concreto en el caso de los jóvenes</w:t>
      </w:r>
      <w:r>
        <w:t>. Y</w:t>
      </w:r>
      <w:r w:rsidRPr="00B12922">
        <w:t xml:space="preserve"> había uno que por poner</w:t>
      </w:r>
      <w:r>
        <w:t>le</w:t>
      </w:r>
      <w:r w:rsidRPr="00B12922">
        <w:t xml:space="preserve"> un ejemplo decíamos que tendrían</w:t>
      </w:r>
      <w:r>
        <w:t>…</w:t>
      </w:r>
      <w:r w:rsidRPr="00B12922">
        <w:t xml:space="preserve"> </w:t>
      </w:r>
      <w:r>
        <w:t>p</w:t>
      </w:r>
      <w:r w:rsidRPr="00B12922">
        <w:t>ondríamos en marcha un nuevo programa de competencias digitales dirigido al apoyo a la reinserción laboral de los colectivos y</w:t>
      </w:r>
      <w:r>
        <w:t>,</w:t>
      </w:r>
      <w:r w:rsidRPr="00B12922">
        <w:t xml:space="preserve"> en concreto</w:t>
      </w:r>
      <w:r>
        <w:t>,</w:t>
      </w:r>
      <w:r w:rsidRPr="00B12922">
        <w:t xml:space="preserve"> </w:t>
      </w:r>
      <w:r>
        <w:t>a</w:t>
      </w:r>
      <w:r w:rsidRPr="00B12922">
        <w:t xml:space="preserve"> las personas jóvenes, </w:t>
      </w:r>
      <w:r>
        <w:t>¿</w:t>
      </w:r>
      <w:r w:rsidRPr="00B12922">
        <w:t>no</w:t>
      </w:r>
      <w:r>
        <w:t>?,</w:t>
      </w:r>
      <w:r w:rsidRPr="00B12922">
        <w:t xml:space="preserve"> a</w:t>
      </w:r>
      <w:r>
        <w:t xml:space="preserve"> a</w:t>
      </w:r>
      <w:r w:rsidRPr="00B12922">
        <w:t>quellas personas que han tenido alguna situación compleja</w:t>
      </w:r>
      <w:r>
        <w:t>,</w:t>
      </w:r>
      <w:r w:rsidRPr="00B12922">
        <w:t xml:space="preserve"> que</w:t>
      </w:r>
      <w:r>
        <w:t>,</w:t>
      </w:r>
      <w:r w:rsidRPr="00B12922">
        <w:t xml:space="preserve"> bueno</w:t>
      </w:r>
      <w:r>
        <w:t>,</w:t>
      </w:r>
      <w:r w:rsidRPr="00B12922">
        <w:t xml:space="preserve"> no tienen esos apoyos y que entendemos que en este momento necesitan de ese apoyo</w:t>
      </w:r>
      <w:r>
        <w:t>,</w:t>
      </w:r>
      <w:r w:rsidRPr="00B12922">
        <w:t xml:space="preserve"> bien mediante las vías tecnológicas</w:t>
      </w:r>
      <w:r>
        <w:t>,</w:t>
      </w:r>
      <w:r w:rsidRPr="00B12922">
        <w:t xml:space="preserve"> digitales para poder hacerlo. </w:t>
      </w:r>
    </w:p>
    <w:p w:rsidR="00BB6F38" w:rsidRDefault="00BB6F38" w:rsidP="00BB6F38">
      <w:pPr>
        <w:pStyle w:val="Texto"/>
      </w:pPr>
    </w:p>
    <w:p w:rsidR="00BB6F38" w:rsidRDefault="00BB6F38" w:rsidP="00BB6F38">
      <w:pPr>
        <w:pStyle w:val="Texto"/>
      </w:pPr>
      <w:r w:rsidRPr="00B12922">
        <w:t>Lo que sí también quisiera decirle</w:t>
      </w:r>
      <w:r>
        <w:t xml:space="preserve"> e</w:t>
      </w:r>
      <w:r w:rsidRPr="00B12922">
        <w:t>s que durante esta legislatura los datos en materia de empleo han ido mejorando, también han ido mejorando los datos en materia</w:t>
      </w:r>
      <w:r>
        <w:t xml:space="preserve"> de</w:t>
      </w:r>
      <w:r w:rsidRPr="00B12922">
        <w:t xml:space="preserve"> empleo juvenil y que</w:t>
      </w:r>
      <w:r>
        <w:t>,</w:t>
      </w:r>
      <w:r w:rsidRPr="00B12922">
        <w:t xml:space="preserve"> por tanto, las medidas que hemos ido implementando ha</w:t>
      </w:r>
      <w:r>
        <w:t xml:space="preserve">n dado </w:t>
      </w:r>
      <w:r w:rsidRPr="00B12922">
        <w:t xml:space="preserve">esos resultados. </w:t>
      </w:r>
    </w:p>
    <w:p w:rsidR="00BB6F38" w:rsidRDefault="00BB6F38" w:rsidP="00BB6F38">
      <w:pPr>
        <w:pStyle w:val="Texto"/>
      </w:pPr>
    </w:p>
    <w:p w:rsidR="00BB6F38" w:rsidRDefault="00BB6F38" w:rsidP="00BB6F38">
      <w:pPr>
        <w:pStyle w:val="Texto"/>
      </w:pPr>
      <w:r w:rsidRPr="00B12922">
        <w:t>Es verdad que durante esta legislatura los proyectos que hemos venido implementando a</w:t>
      </w:r>
      <w:r>
        <w:t>…</w:t>
      </w:r>
      <w:r w:rsidRPr="00B12922">
        <w:t xml:space="preserve"> en algunas ocasiones no han dado los resultados que hemos estimado oportunos y que</w:t>
      </w:r>
      <w:r>
        <w:t>,</w:t>
      </w:r>
      <w:r w:rsidRPr="00B12922">
        <w:t xml:space="preserve"> por tanto, los hemos revisado</w:t>
      </w:r>
      <w:r>
        <w:t>,</w:t>
      </w:r>
      <w:r w:rsidRPr="00B12922">
        <w:t xml:space="preserve"> y en esa evaluación y posterior revisión hemos ido mejorando esas iniciativas que espero vayan</w:t>
      </w:r>
      <w:r>
        <w:t xml:space="preserve"> </w:t>
      </w:r>
      <w:r w:rsidRPr="00B12922">
        <w:t>a</w:t>
      </w:r>
      <w:r>
        <w:t xml:space="preserve"> </w:t>
      </w:r>
      <w:r w:rsidRPr="00B12922">
        <w:t>da</w:t>
      </w:r>
      <w:r>
        <w:t>r</w:t>
      </w:r>
      <w:r w:rsidRPr="00B12922">
        <w:t xml:space="preserve"> los resultados que todos deseamos</w:t>
      </w:r>
      <w:r>
        <w:t>.</w:t>
      </w:r>
    </w:p>
    <w:p w:rsidR="00BB6F38" w:rsidRDefault="00BB6F38" w:rsidP="00BB6F38">
      <w:pPr>
        <w:pStyle w:val="Texto"/>
      </w:pPr>
    </w:p>
    <w:p w:rsidR="00BB6F38" w:rsidRDefault="00BB6F38" w:rsidP="00BB6F38">
      <w:pPr>
        <w:pStyle w:val="Texto"/>
      </w:pPr>
      <w:r>
        <w:t>E</w:t>
      </w:r>
      <w:r w:rsidRPr="00B12922">
        <w:t>n el año 2020</w:t>
      </w:r>
      <w:r>
        <w:t xml:space="preserve"> e</w:t>
      </w:r>
      <w:r w:rsidRPr="00B12922">
        <w:t>n esta Cámara se va a debatir un proyecto de presupuestos que cuenta con 275 millones en programas de empleo, con un incremento de 7,4</w:t>
      </w:r>
      <w:r>
        <w:t xml:space="preserve"> </w:t>
      </w:r>
      <w:r w:rsidRPr="00B12922">
        <w:t>% más</w:t>
      </w:r>
      <w:r>
        <w:t>,</w:t>
      </w:r>
      <w:r w:rsidRPr="00B12922">
        <w:t xml:space="preserve"> y en eso es</w:t>
      </w:r>
      <w:r>
        <w:t xml:space="preserve">tamos todos implicados. Además, </w:t>
      </w:r>
      <w:r w:rsidRPr="00B12922">
        <w:t>presentamos también un programa de garantía juvenil</w:t>
      </w:r>
      <w:r>
        <w:t>,</w:t>
      </w:r>
      <w:r w:rsidRPr="00B12922">
        <w:t xml:space="preserve"> que será su segunda edición con un proyecto de 6,5 millones de euros destinados a la formación y contratación de jóvenes en desempleo. </w:t>
      </w:r>
    </w:p>
    <w:p w:rsidR="00BB6F38" w:rsidRDefault="00BB6F38" w:rsidP="00BB6F38">
      <w:pPr>
        <w:pStyle w:val="Texto"/>
      </w:pPr>
    </w:p>
    <w:p w:rsidR="00BB6F38" w:rsidRDefault="00BB6F38" w:rsidP="00BB6F38">
      <w:pPr>
        <w:pStyle w:val="Texto"/>
      </w:pPr>
      <w:r w:rsidRPr="00B12922">
        <w:t>Y además, el año pasado pusimos en marcha y continua</w:t>
      </w:r>
      <w:r>
        <w:t>mos</w:t>
      </w:r>
      <w:r w:rsidRPr="00B12922">
        <w:t xml:space="preserve"> con unas iniciativas para las zonas de atención preferente con 10 millones de euros, </w:t>
      </w:r>
      <w:r w:rsidRPr="00B12922">
        <w:lastRenderedPageBreak/>
        <w:t>aparte de los que usted conoce perfectamente, como son el de transición educativa</w:t>
      </w:r>
      <w:r>
        <w:t xml:space="preserve"> a</w:t>
      </w:r>
      <w:r w:rsidRPr="00B12922">
        <w:t>l mundo laboral, el de</w:t>
      </w:r>
      <w:r>
        <w:t xml:space="preserve"> re</w:t>
      </w:r>
      <w:r w:rsidRPr="00B12922">
        <w:t>torno juvenil y el de emprendimiento.</w:t>
      </w:r>
    </w:p>
    <w:p w:rsidR="00BB6F38" w:rsidRDefault="00BB6F38" w:rsidP="00BB6F38">
      <w:pPr>
        <w:pStyle w:val="Texto"/>
      </w:pPr>
    </w:p>
    <w:p w:rsidR="00BB6F38" w:rsidRDefault="00BB6F38" w:rsidP="00BB6F38">
      <w:pPr>
        <w:pStyle w:val="Texto"/>
      </w:pPr>
      <w:r w:rsidRPr="00B12922">
        <w:t xml:space="preserve">Yo sinceramente creo que tenemos </w:t>
      </w:r>
      <w:r>
        <w:t>i</w:t>
      </w:r>
      <w:r w:rsidRPr="00B12922">
        <w:t>niciativas</w:t>
      </w:r>
      <w:r>
        <w:t>,</w:t>
      </w:r>
      <w:r w:rsidRPr="00B12922">
        <w:t xml:space="preserve"> las hemos llevado adelante, están teniendo resultados y la situación de los jóvenes en Euskadi, aunque es una situación complicada y dura</w:t>
      </w:r>
      <w:r>
        <w:t xml:space="preserve">, </w:t>
      </w:r>
      <w:r w:rsidRPr="00B12922">
        <w:t>sí que creo sinceramente está mejor de lo que est</w:t>
      </w:r>
      <w:r>
        <w:t>uv</w:t>
      </w:r>
      <w:r w:rsidRPr="00B12922">
        <w:t>o hace diez años</w:t>
      </w:r>
      <w:r>
        <w:t>.</w:t>
      </w:r>
    </w:p>
    <w:p w:rsidR="00BB6F38" w:rsidRDefault="00BB6F38" w:rsidP="00BB6F38">
      <w:pPr>
        <w:pStyle w:val="Texto"/>
      </w:pPr>
    </w:p>
    <w:p w:rsidR="00BB6F38" w:rsidRDefault="00BB6F38" w:rsidP="00BB6F38">
      <w:pPr>
        <w:pStyle w:val="Texto"/>
      </w:pPr>
      <w:r>
        <w:t>M</w:t>
      </w:r>
      <w:r w:rsidRPr="00B12922">
        <w:t>ila esker</w:t>
      </w:r>
      <w:r>
        <w:t>.</w:t>
      </w:r>
    </w:p>
    <w:p w:rsidR="00BB6F38" w:rsidRDefault="00BB6F38" w:rsidP="00BB6F38">
      <w:pPr>
        <w:pStyle w:val="Texto"/>
      </w:pPr>
    </w:p>
    <w:p w:rsidR="00BB6F38" w:rsidRDefault="00BB6F38" w:rsidP="00BB6F38">
      <w:pPr>
        <w:pStyle w:val="Texto"/>
      </w:pPr>
    </w:p>
    <w:p w:rsidR="00BB6F38" w:rsidRPr="00B21E66" w:rsidRDefault="00BB6F38" w:rsidP="00BB6F38">
      <w:pPr>
        <w:pStyle w:val="Texto"/>
      </w:pPr>
      <w:proofErr w:type="spellStart"/>
      <w:r w:rsidRPr="00B21E66">
        <w:rPr>
          <w:rFonts w:ascii="Futura Md BT" w:hAnsi="Futura Md BT"/>
        </w:rPr>
        <w:t>LEHENDAKARIAK</w:t>
      </w:r>
      <w:proofErr w:type="spellEnd"/>
      <w:r w:rsidRPr="00B21E66">
        <w:t xml:space="preserve">: </w:t>
      </w:r>
      <w:proofErr w:type="spellStart"/>
      <w:r w:rsidRPr="00B21E66">
        <w:t>Eskerrik</w:t>
      </w:r>
      <w:proofErr w:type="spellEnd"/>
      <w:r w:rsidRPr="00B21E66">
        <w:t xml:space="preserve"> </w:t>
      </w:r>
      <w:proofErr w:type="spellStart"/>
      <w:r w:rsidRPr="00B21E66">
        <w:t>asko</w:t>
      </w:r>
      <w:proofErr w:type="spellEnd"/>
      <w:r w:rsidRPr="00B21E66">
        <w:t xml:space="preserve"> </w:t>
      </w:r>
      <w:proofErr w:type="spellStart"/>
      <w:r w:rsidRPr="00B21E66">
        <w:t>Artolazabal</w:t>
      </w:r>
      <w:proofErr w:type="spellEnd"/>
      <w:r w:rsidRPr="00B21E66">
        <w:t xml:space="preserve"> </w:t>
      </w:r>
      <w:proofErr w:type="spellStart"/>
      <w:r w:rsidRPr="00B21E66">
        <w:t>andrea</w:t>
      </w:r>
      <w:proofErr w:type="spellEnd"/>
      <w:r w:rsidRPr="00B21E66">
        <w:t>.</w:t>
      </w:r>
    </w:p>
    <w:p w:rsidR="00BB6F38" w:rsidRPr="00B21E66" w:rsidRDefault="00BB6F38" w:rsidP="00BB6F38">
      <w:pPr>
        <w:pStyle w:val="Texto"/>
      </w:pPr>
    </w:p>
    <w:p w:rsidR="00BB6F38" w:rsidRDefault="00BB6F38" w:rsidP="00BB6F38">
      <w:pPr>
        <w:pStyle w:val="Texto"/>
      </w:pPr>
      <w:proofErr w:type="spellStart"/>
      <w:r>
        <w:t>Estarrona</w:t>
      </w:r>
      <w:proofErr w:type="spellEnd"/>
      <w:r>
        <w:t xml:space="preserve"> </w:t>
      </w:r>
      <w:proofErr w:type="spellStart"/>
      <w:r>
        <w:t>jauna</w:t>
      </w:r>
      <w:proofErr w:type="spellEnd"/>
      <w:r>
        <w:t xml:space="preserve">, zurea da </w:t>
      </w:r>
      <w:proofErr w:type="spellStart"/>
      <w:r>
        <w:t>hitza</w:t>
      </w:r>
      <w:proofErr w:type="spellEnd"/>
      <w:r>
        <w:t>.</w:t>
      </w:r>
    </w:p>
    <w:p w:rsidR="00BB6F38" w:rsidRDefault="00BB6F38" w:rsidP="00BB6F38">
      <w:pPr>
        <w:pStyle w:val="Texto"/>
      </w:pPr>
    </w:p>
    <w:p w:rsidR="00BB6F38" w:rsidRDefault="00BB6F38" w:rsidP="00BB6F38">
      <w:pPr>
        <w:pStyle w:val="Texto"/>
      </w:pPr>
    </w:p>
    <w:p w:rsidR="00BB6F38" w:rsidRDefault="00BB6F38" w:rsidP="00BB6F38">
      <w:pPr>
        <w:pStyle w:val="Texto"/>
      </w:pPr>
      <w:r w:rsidRPr="003B0AAA">
        <w:rPr>
          <w:rFonts w:ascii="Futura Md BT" w:hAnsi="Futura Md BT"/>
        </w:rPr>
        <w:t>ESTARRONA ELIZONDO</w:t>
      </w:r>
      <w:r>
        <w:t xml:space="preserve"> jaunak: Es verdad, señora Artolazabal, ha superado el reto, tenía escrito aquí, (?)no ha superado el reto, lo traía escrito previamente, pero me ha dicho una </w:t>
      </w:r>
      <w:r w:rsidRPr="00B12922">
        <w:t xml:space="preserve">cuestión que es cierta, que no estaba recogida en los presupuestos anteriores y es una cuestión que para nada </w:t>
      </w:r>
      <w:r>
        <w:t>es troncal</w:t>
      </w:r>
      <w:r w:rsidRPr="00B12922">
        <w:t xml:space="preserve"> dentro </w:t>
      </w:r>
      <w:r>
        <w:t xml:space="preserve">de </w:t>
      </w:r>
      <w:r w:rsidRPr="00B12922">
        <w:t>los retos que tiene</w:t>
      </w:r>
      <w:r>
        <w:t xml:space="preserve"> la juventud</w:t>
      </w:r>
      <w:r w:rsidRPr="00B12922">
        <w:t xml:space="preserve"> en este país, porque </w:t>
      </w:r>
      <w:r>
        <w:t>me habla u</w:t>
      </w:r>
      <w:r w:rsidRPr="00B12922">
        <w:t>sted de darles competencias digitales</w:t>
      </w:r>
      <w:r>
        <w:t xml:space="preserve"> a</w:t>
      </w:r>
      <w:r w:rsidRPr="00B12922">
        <w:t xml:space="preserve"> las personas jóvenes y cualquier persona joven tiene muchísimas más competencias digitales que cualquiera de nosotros y nosotras</w:t>
      </w:r>
      <w:r>
        <w:t>,</w:t>
      </w:r>
      <w:r w:rsidRPr="00B12922">
        <w:t xml:space="preserve"> y se lo puedo asegurar. Por lo tanto, usted al no i</w:t>
      </w:r>
      <w:r>
        <w:t xml:space="preserve">ncidir en cuestiones troncales que afectan </w:t>
      </w:r>
      <w:r w:rsidRPr="00B12922">
        <w:t xml:space="preserve">directamente </w:t>
      </w:r>
      <w:r>
        <w:t xml:space="preserve">a </w:t>
      </w:r>
      <w:r w:rsidRPr="00B12922">
        <w:t>la juventud hoy está trasladando aquí que el Gobierno no es ya que no tenga intención de dar un salto cualitativo</w:t>
      </w:r>
      <w:r>
        <w:t>,</w:t>
      </w:r>
      <w:r w:rsidRPr="00B12922">
        <w:t xml:space="preserve"> </w:t>
      </w:r>
      <w:r>
        <w:t>(?)¿no?</w:t>
      </w:r>
      <w:r w:rsidRPr="00B12922">
        <w:t xml:space="preserve"> necesario para responder a la situación de la juventud en este país, sino que es que no tiene intención de cambiar absolutamente nada</w:t>
      </w:r>
      <w:r>
        <w:t>,</w:t>
      </w:r>
      <w:r w:rsidRPr="00B12922">
        <w:t xml:space="preserve"> de no adoptar ninguna medida diferente, que era el motivo de esta pregunta, por lo menos en cuanto a cuestiones centrales y nucleares respecta</w:t>
      </w:r>
      <w:r>
        <w:t>.</w:t>
      </w:r>
    </w:p>
    <w:p w:rsidR="00BB6F38" w:rsidRDefault="00BB6F38" w:rsidP="00BB6F38">
      <w:pPr>
        <w:pStyle w:val="Texto"/>
      </w:pPr>
    </w:p>
    <w:p w:rsidR="00BB6F38" w:rsidRDefault="00BB6F38" w:rsidP="00BB6F38">
      <w:pPr>
        <w:pStyle w:val="Texto"/>
      </w:pPr>
      <w:r>
        <w:t xml:space="preserve">Y </w:t>
      </w:r>
      <w:r w:rsidRPr="00B12922">
        <w:t>no cambia</w:t>
      </w:r>
      <w:r>
        <w:t>r</w:t>
      </w:r>
      <w:r w:rsidRPr="00B12922">
        <w:t xml:space="preserve"> nada supone continuar, como usted ha dicho, su fracasado programa estrella de </w:t>
      </w:r>
      <w:r>
        <w:t xml:space="preserve">emancipación Gaztelagun </w:t>
      </w:r>
      <w:r w:rsidRPr="00B12922">
        <w:t xml:space="preserve">cuando estamos </w:t>
      </w:r>
      <w:r w:rsidRPr="00B12922">
        <w:lastRenderedPageBreak/>
        <w:t xml:space="preserve">ante la tasa de </w:t>
      </w:r>
      <w:r>
        <w:t>eman</w:t>
      </w:r>
      <w:r w:rsidRPr="00B12922">
        <w:t>ci</w:t>
      </w:r>
      <w:r>
        <w:t>paci</w:t>
      </w:r>
      <w:r w:rsidRPr="00B12922">
        <w:t xml:space="preserve">ón más baja desde la </w:t>
      </w:r>
      <w:r>
        <w:t>(?)</w:t>
      </w:r>
      <w:r w:rsidRPr="00B12922">
        <w:t xml:space="preserve"> en 2007. Eso sí, usted ha anunciado a </w:t>
      </w:r>
      <w:r>
        <w:t>bombo y</w:t>
      </w:r>
      <w:r w:rsidRPr="00B12922">
        <w:t xml:space="preserve"> platillo que, como gran medida</w:t>
      </w:r>
      <w:r>
        <w:t>,</w:t>
      </w:r>
      <w:r w:rsidRPr="00B12922">
        <w:t xml:space="preserve"> que los y las </w:t>
      </w:r>
      <w:r>
        <w:t>jó</w:t>
      </w:r>
      <w:r w:rsidRPr="00B12922">
        <w:t xml:space="preserve">venes empadronados en Euskadi recibirán la </w:t>
      </w:r>
      <w:r>
        <w:t>g</w:t>
      </w:r>
      <w:r w:rsidRPr="00B12922">
        <w:t>azte-txartela en casa</w:t>
      </w:r>
      <w:r>
        <w:t>. D</w:t>
      </w:r>
      <w:r w:rsidRPr="00B12922">
        <w:t>irá será en casa de sus padres</w:t>
      </w:r>
      <w:r>
        <w:t>,</w:t>
      </w:r>
      <w:r w:rsidRPr="00B12922">
        <w:t xml:space="preserve"> </w:t>
      </w:r>
      <w:r>
        <w:t>por</w:t>
      </w:r>
      <w:r w:rsidRPr="00B12922">
        <w:t>que no puede</w:t>
      </w:r>
      <w:r>
        <w:t>n acceder a una vivienda, (?)</w:t>
      </w:r>
      <w:r w:rsidRPr="00B12922">
        <w:t xml:space="preserve"> que le den las gracias por eso</w:t>
      </w:r>
      <w:r>
        <w:t>.</w:t>
      </w:r>
    </w:p>
    <w:p w:rsidR="00BB6F38" w:rsidRDefault="00BB6F38" w:rsidP="00BB6F38">
      <w:pPr>
        <w:pStyle w:val="Texto"/>
      </w:pPr>
    </w:p>
    <w:p w:rsidR="00BB6F38" w:rsidRDefault="00BB6F38" w:rsidP="00BB6F38">
      <w:pPr>
        <w:pStyle w:val="Texto"/>
      </w:pPr>
      <w:r>
        <w:t>Y</w:t>
      </w:r>
      <w:r w:rsidRPr="00B12922">
        <w:t xml:space="preserve"> no cambia</w:t>
      </w:r>
      <w:r>
        <w:t>r</w:t>
      </w:r>
      <w:r w:rsidRPr="00B12922">
        <w:t xml:space="preserve"> nada supone continuar con Lehen Aukera, ese programa </w:t>
      </w:r>
      <w:r>
        <w:t xml:space="preserve">de </w:t>
      </w:r>
      <w:r w:rsidRPr="00B12922">
        <w:t xml:space="preserve">acceso a un primer empleo con altísimo grado de inejecución ejercicio tras ejercicio presupuestario y que lo único que hace </w:t>
      </w:r>
      <w:r>
        <w:t xml:space="preserve">es </w:t>
      </w:r>
      <w:r w:rsidRPr="00B12922">
        <w:t>subvencionar</w:t>
      </w:r>
      <w:r>
        <w:t xml:space="preserve"> el mileurismo y la precariedad, y</w:t>
      </w:r>
      <w:r w:rsidRPr="00B12922">
        <w:t xml:space="preserve"> por eso solicitamos siempre con este tipo de cuestiones que el salario se estable</w:t>
      </w:r>
      <w:r>
        <w:t>z</w:t>
      </w:r>
      <w:r w:rsidRPr="00B12922">
        <w:t>c</w:t>
      </w:r>
      <w:r>
        <w:t>a</w:t>
      </w:r>
      <w:r w:rsidRPr="00B12922">
        <w:t xml:space="preserve"> como criterio en 1.200 euros.</w:t>
      </w:r>
    </w:p>
    <w:p w:rsidR="00BB6F38" w:rsidRDefault="00BB6F38" w:rsidP="00BB6F38">
      <w:pPr>
        <w:pStyle w:val="Texto"/>
      </w:pPr>
    </w:p>
    <w:p w:rsidR="00BB6F38" w:rsidRDefault="00BB6F38" w:rsidP="00BB6F38">
      <w:pPr>
        <w:pStyle w:val="Texto"/>
      </w:pPr>
      <w:r>
        <w:t>El programa de retorno Talento Juvenil se mantiene y de é</w:t>
      </w:r>
      <w:r w:rsidRPr="00B12922">
        <w:t xml:space="preserve">ste casi mejor ni hablamos, porque si atendemos a los resultados es como si no </w:t>
      </w:r>
      <w:r>
        <w:t>ex</w:t>
      </w:r>
      <w:r w:rsidRPr="00B12922">
        <w:t>ist</w:t>
      </w:r>
      <w:r>
        <w:t>i</w:t>
      </w:r>
      <w:r w:rsidRPr="00B12922">
        <w:t>e</w:t>
      </w:r>
      <w:r>
        <w:t>r</w:t>
      </w:r>
      <w:r w:rsidRPr="00B12922">
        <w:t xml:space="preserve">a </w:t>
      </w:r>
      <w:r>
        <w:t>y los y las jóvenes están hartando, llevamos tiempo dicié</w:t>
      </w:r>
      <w:r w:rsidRPr="00B12922">
        <w:t>ndo</w:t>
      </w:r>
      <w:r>
        <w:t>lo</w:t>
      </w:r>
      <w:r w:rsidRPr="00B12922">
        <w:t xml:space="preserve">, </w:t>
      </w:r>
      <w:r>
        <w:t>llevamos tiempo advirtié</w:t>
      </w:r>
      <w:r w:rsidRPr="00B12922">
        <w:t>ndo</w:t>
      </w:r>
      <w:r>
        <w:t>lo</w:t>
      </w:r>
      <w:r w:rsidRPr="00B12922">
        <w:t>, llenaron las calles contra el cambio climático, salieron a la calle contra la sentencia del procés</w:t>
      </w:r>
      <w:r>
        <w:t>,</w:t>
      </w:r>
      <w:r w:rsidRPr="00B12922">
        <w:t xml:space="preserve"> contra la democracia, contra los derechos ci</w:t>
      </w:r>
      <w:r>
        <w:t>viles y políticos más básicos, s</w:t>
      </w:r>
      <w:r w:rsidRPr="00B12922">
        <w:t>alieron a las calles</w:t>
      </w:r>
      <w:r>
        <w:t>,</w:t>
      </w:r>
      <w:r w:rsidRPr="00B12922">
        <w:t xml:space="preserve"> salieron ayer en Bayona, Iruña, en Gasteiz, en Donosti y en Bilbo</w:t>
      </w:r>
      <w:r>
        <w:t>,</w:t>
      </w:r>
      <w:r w:rsidRPr="00B12922">
        <w:t xml:space="preserve"> salieron a reivindicar un sistema propio de educación</w:t>
      </w:r>
      <w:r>
        <w:t>,</w:t>
      </w:r>
      <w:r w:rsidRPr="00B12922">
        <w:t xml:space="preserve"> y hoy mismo los y los jóvenes de este país van a tomar las calles de Bilbo</w:t>
      </w:r>
      <w:r>
        <w:t>,</w:t>
      </w:r>
      <w:r w:rsidRPr="00B12922">
        <w:t xml:space="preserve"> porque no se resi</w:t>
      </w:r>
      <w:r>
        <w:t>gn</w:t>
      </w:r>
      <w:r w:rsidRPr="00B12922">
        <w:t>an, porque han decidido que hasta aquí</w:t>
      </w:r>
      <w:r>
        <w:t>,</w:t>
      </w:r>
      <w:r w:rsidRPr="00B12922">
        <w:t xml:space="preserve"> que mientras el número de personas ricas </w:t>
      </w:r>
      <w:r>
        <w:t xml:space="preserve">se </w:t>
      </w:r>
      <w:r w:rsidRPr="00B12922">
        <w:t>multiplica por cinco las condiciones de vida de las personas jóvenes siguen siendo muy, muy precaria</w:t>
      </w:r>
      <w:r>
        <w:t>s</w:t>
      </w:r>
      <w:r w:rsidRPr="00B12922">
        <w:t xml:space="preserve">. </w:t>
      </w:r>
    </w:p>
    <w:p w:rsidR="00BB6F38" w:rsidRDefault="00BB6F38" w:rsidP="00BB6F38">
      <w:pPr>
        <w:pStyle w:val="Texto"/>
      </w:pPr>
    </w:p>
    <w:p w:rsidR="00BB6F38" w:rsidRDefault="00BB6F38" w:rsidP="00BB6F38">
      <w:pPr>
        <w:pStyle w:val="Texto"/>
      </w:pPr>
      <w:r w:rsidRPr="00B12922">
        <w:t>Señora Artolazabal, dar un salto</w:t>
      </w:r>
      <w:r>
        <w:t>,</w:t>
      </w:r>
      <w:r w:rsidRPr="00B12922">
        <w:t xml:space="preserve"> nuevas medidas es lo que quieren</w:t>
      </w:r>
      <w:r>
        <w:t>,</w:t>
      </w:r>
      <w:r w:rsidRPr="00B12922">
        <w:t xml:space="preserve"> quieren tener buenas expectativas en sus proyectos de vida, lo que quieren al fin y al cabo es tener vidas dignas de ser vividas</w:t>
      </w:r>
      <w:r>
        <w:t>,</w:t>
      </w:r>
      <w:r w:rsidRPr="00B12922">
        <w:t xml:space="preserve"> y por eso y para reivindicar eso saldrán hoy a las ca</w:t>
      </w:r>
      <w:r>
        <w:t>lles de Bilbo y para decir alto y</w:t>
      </w:r>
      <w:r w:rsidRPr="00B12922">
        <w:t xml:space="preserve"> claro que esto no es lo que hay</w:t>
      </w:r>
      <w:r>
        <w:t>.</w:t>
      </w:r>
    </w:p>
    <w:p w:rsidR="00BB6F38" w:rsidRDefault="00BB6F38" w:rsidP="00BB6F38">
      <w:pPr>
        <w:pStyle w:val="Texto"/>
      </w:pPr>
    </w:p>
    <w:p w:rsidR="00BB6F38" w:rsidRDefault="00BB6F38" w:rsidP="00BB6F38">
      <w:pPr>
        <w:pStyle w:val="Texto"/>
      </w:pPr>
    </w:p>
    <w:p w:rsidR="00BB6F38" w:rsidRDefault="00BB6F38" w:rsidP="00BB6F38">
      <w:pPr>
        <w:pStyle w:val="Texto"/>
      </w:pPr>
      <w:proofErr w:type="spellStart"/>
      <w:r w:rsidRPr="005B6FBE">
        <w:rPr>
          <w:rFonts w:ascii="Futura Md BT" w:hAnsi="Futura Md BT"/>
        </w:rPr>
        <w:t>LEHENDAKARIAK</w:t>
      </w:r>
      <w:proofErr w:type="spellEnd"/>
      <w:r>
        <w:t xml:space="preserve">: </w:t>
      </w:r>
      <w:proofErr w:type="spellStart"/>
      <w:r>
        <w:t>Eskerrik</w:t>
      </w:r>
      <w:proofErr w:type="spellEnd"/>
      <w:r>
        <w:t xml:space="preserve"> </w:t>
      </w:r>
      <w:proofErr w:type="spellStart"/>
      <w:r>
        <w:t>asko</w:t>
      </w:r>
      <w:proofErr w:type="spellEnd"/>
      <w:r>
        <w:t xml:space="preserve"> </w:t>
      </w:r>
      <w:proofErr w:type="spellStart"/>
      <w:r>
        <w:t>Estarrona</w:t>
      </w:r>
      <w:proofErr w:type="spellEnd"/>
      <w:r>
        <w:t xml:space="preserve"> </w:t>
      </w:r>
      <w:proofErr w:type="spellStart"/>
      <w:r>
        <w:t>jauna</w:t>
      </w:r>
      <w:proofErr w:type="spellEnd"/>
      <w:r>
        <w:t>.</w:t>
      </w:r>
    </w:p>
    <w:p w:rsidR="00BB6F38" w:rsidRDefault="00BB6F38" w:rsidP="00BB6F38">
      <w:pPr>
        <w:pStyle w:val="Texto"/>
      </w:pPr>
    </w:p>
    <w:p w:rsidR="00BB6F38" w:rsidRDefault="00BB6F38" w:rsidP="00BB6F38">
      <w:pPr>
        <w:pStyle w:val="Texto"/>
      </w:pPr>
      <w:proofErr w:type="spellStart"/>
      <w:r>
        <w:lastRenderedPageBreak/>
        <w:t>Artolazabal</w:t>
      </w:r>
      <w:proofErr w:type="spellEnd"/>
      <w:r>
        <w:t xml:space="preserve"> </w:t>
      </w:r>
      <w:proofErr w:type="spellStart"/>
      <w:r>
        <w:t>andrea</w:t>
      </w:r>
      <w:proofErr w:type="spellEnd"/>
      <w:r>
        <w:t xml:space="preserve">, zurea da </w:t>
      </w:r>
      <w:proofErr w:type="spellStart"/>
      <w:r>
        <w:t>hitza</w:t>
      </w:r>
      <w:proofErr w:type="spellEnd"/>
      <w:r>
        <w:t>.</w:t>
      </w:r>
    </w:p>
    <w:p w:rsidR="00BB6F38" w:rsidRDefault="00BB6F38" w:rsidP="00BB6F38">
      <w:pPr>
        <w:pStyle w:val="Texto"/>
      </w:pPr>
    </w:p>
    <w:p w:rsidR="00BB6F38" w:rsidRDefault="00BB6F38" w:rsidP="00BB6F38">
      <w:pPr>
        <w:pStyle w:val="Texto"/>
      </w:pPr>
    </w:p>
    <w:p w:rsidR="00BB6F38" w:rsidRDefault="00BB6F38" w:rsidP="00BB6F38">
      <w:pPr>
        <w:pStyle w:val="Texto"/>
      </w:pPr>
      <w:proofErr w:type="spellStart"/>
      <w:r w:rsidRPr="00052A40">
        <w:rPr>
          <w:rFonts w:ascii="Futura Md BT" w:hAnsi="Futura Md BT"/>
        </w:rPr>
        <w:t>ENPLEGU</w:t>
      </w:r>
      <w:proofErr w:type="spellEnd"/>
      <w:r w:rsidRPr="00052A40">
        <w:rPr>
          <w:rFonts w:ascii="Futura Md BT" w:hAnsi="Futura Md BT"/>
        </w:rPr>
        <w:t xml:space="preserve"> ETA </w:t>
      </w:r>
      <w:proofErr w:type="spellStart"/>
      <w:r w:rsidRPr="00052A40">
        <w:rPr>
          <w:rFonts w:ascii="Futura Md BT" w:hAnsi="Futura Md BT"/>
        </w:rPr>
        <w:t>GIZARTE</w:t>
      </w:r>
      <w:proofErr w:type="spellEnd"/>
      <w:r w:rsidRPr="00052A40">
        <w:rPr>
          <w:rFonts w:ascii="Futura Md BT" w:hAnsi="Futura Md BT"/>
        </w:rPr>
        <w:t xml:space="preserve"> </w:t>
      </w:r>
      <w:proofErr w:type="spellStart"/>
      <w:r w:rsidRPr="00052A40">
        <w:rPr>
          <w:rFonts w:ascii="Futura Md BT" w:hAnsi="Futura Md BT"/>
        </w:rPr>
        <w:t>POLITIKETAKO</w:t>
      </w:r>
      <w:proofErr w:type="spellEnd"/>
      <w:r w:rsidRPr="00052A40">
        <w:rPr>
          <w:rFonts w:ascii="Futura Md BT" w:hAnsi="Futura Md BT"/>
        </w:rPr>
        <w:t xml:space="preserve"> </w:t>
      </w:r>
      <w:proofErr w:type="spellStart"/>
      <w:r w:rsidRPr="00052A40">
        <w:rPr>
          <w:rFonts w:ascii="Futura Md BT" w:hAnsi="Futura Md BT"/>
        </w:rPr>
        <w:t>SAILBURUAK</w:t>
      </w:r>
      <w:proofErr w:type="spellEnd"/>
      <w:r>
        <w:t xml:space="preserve"> (</w:t>
      </w:r>
      <w:proofErr w:type="spellStart"/>
      <w:r>
        <w:t>Artolazabal</w:t>
      </w:r>
      <w:proofErr w:type="spellEnd"/>
      <w:r>
        <w:t xml:space="preserve"> </w:t>
      </w:r>
      <w:proofErr w:type="spellStart"/>
      <w:r>
        <w:t>Albeniz</w:t>
      </w:r>
      <w:proofErr w:type="spellEnd"/>
      <w:r>
        <w:t xml:space="preserve">): </w:t>
      </w:r>
      <w:proofErr w:type="spellStart"/>
      <w:r>
        <w:t>Eskerrik</w:t>
      </w:r>
      <w:proofErr w:type="spellEnd"/>
      <w:r>
        <w:t xml:space="preserve"> </w:t>
      </w:r>
      <w:proofErr w:type="spellStart"/>
      <w:r>
        <w:t>asko</w:t>
      </w:r>
      <w:proofErr w:type="spellEnd"/>
      <w:r>
        <w:t xml:space="preserve">, presidenta </w:t>
      </w:r>
      <w:proofErr w:type="spellStart"/>
      <w:r>
        <w:t>andrea</w:t>
      </w:r>
      <w:proofErr w:type="spellEnd"/>
      <w:r>
        <w:t xml:space="preserve">, eta, </w:t>
      </w:r>
      <w:proofErr w:type="spellStart"/>
      <w:r>
        <w:t>es</w:t>
      </w:r>
      <w:r w:rsidRPr="00B12922">
        <w:t>kerrik</w:t>
      </w:r>
      <w:proofErr w:type="spellEnd"/>
      <w:r w:rsidRPr="00B12922">
        <w:t xml:space="preserve"> </w:t>
      </w:r>
      <w:proofErr w:type="spellStart"/>
      <w:r w:rsidRPr="00B12922">
        <w:t>asko</w:t>
      </w:r>
      <w:proofErr w:type="spellEnd"/>
      <w:r>
        <w:t>,</w:t>
      </w:r>
      <w:r w:rsidRPr="00B12922">
        <w:t xml:space="preserve"> señor </w:t>
      </w:r>
      <w:proofErr w:type="spellStart"/>
      <w:r w:rsidRPr="00B12922">
        <w:t>Estarrona</w:t>
      </w:r>
      <w:proofErr w:type="spellEnd"/>
      <w:r w:rsidRPr="00B12922">
        <w:t xml:space="preserve"> por </w:t>
      </w:r>
      <w:r>
        <w:t>su inquietud, ¿no?, y</w:t>
      </w:r>
      <w:r w:rsidRPr="00B12922">
        <w:t xml:space="preserve"> además que como le digo la compartimos, pero también la realidad es un poco cabez</w:t>
      </w:r>
      <w:r>
        <w:t>on</w:t>
      </w:r>
      <w:r w:rsidRPr="00B12922">
        <w:t>a</w:t>
      </w:r>
      <w:r>
        <w:t>,</w:t>
      </w:r>
      <w:r w:rsidRPr="00B12922">
        <w:t xml:space="preserve"> si se me permite la expresión</w:t>
      </w:r>
      <w:r>
        <w:t>.</w:t>
      </w:r>
    </w:p>
    <w:p w:rsidR="00BB6F38" w:rsidRDefault="00BB6F38" w:rsidP="00BB6F38">
      <w:pPr>
        <w:pStyle w:val="Texto"/>
      </w:pPr>
    </w:p>
    <w:p w:rsidR="00BB6F38" w:rsidRDefault="00BB6F38" w:rsidP="00BB6F38">
      <w:pPr>
        <w:pStyle w:val="Texto"/>
      </w:pPr>
      <w:r>
        <w:t>E</w:t>
      </w:r>
      <w:r w:rsidRPr="00B12922">
        <w:t xml:space="preserve">n el año </w:t>
      </w:r>
      <w:r>
        <w:t xml:space="preserve">2018 </w:t>
      </w:r>
      <w:r w:rsidRPr="00B12922">
        <w:t>10.259 personas jóvenes tuvieron acceso a una oportunidad laboral</w:t>
      </w:r>
      <w:r>
        <w:t>,</w:t>
      </w:r>
      <w:r w:rsidRPr="00B12922">
        <w:t xml:space="preserve"> en el año 6.856</w:t>
      </w:r>
      <w:r>
        <w:t xml:space="preserve"> h</w:t>
      </w:r>
      <w:r w:rsidRPr="00B12922">
        <w:t>an sido</w:t>
      </w:r>
      <w:r>
        <w:t xml:space="preserve">… </w:t>
      </w:r>
      <w:r w:rsidRPr="00B12922">
        <w:t>en el año 201</w:t>
      </w:r>
      <w:r>
        <w:t>7 han sido 6.856, perdonen, y y</w:t>
      </w:r>
      <w:r w:rsidRPr="00B12922">
        <w:t>a</w:t>
      </w:r>
      <w:r>
        <w:t xml:space="preserve"> he</w:t>
      </w:r>
      <w:r w:rsidRPr="00B12922">
        <w:t>mo</w:t>
      </w:r>
      <w:r>
        <w:t>s</w:t>
      </w:r>
      <w:r w:rsidRPr="00B12922">
        <w:t xml:space="preserve"> supera</w:t>
      </w:r>
      <w:r>
        <w:t>do</w:t>
      </w:r>
      <w:r w:rsidRPr="00B12922">
        <w:t xml:space="preserve"> </w:t>
      </w:r>
      <w:r>
        <w:t>ese</w:t>
      </w:r>
      <w:r w:rsidRPr="00B12922">
        <w:t xml:space="preserve"> objetivo que teníamos de darles oportunidades a 2</w:t>
      </w:r>
      <w:r>
        <w:t>0.000 jóvenes en Euskadi; p</w:t>
      </w:r>
      <w:r w:rsidRPr="00B12922">
        <w:t xml:space="preserve">or lo tanto, es verdad que tienen una situación complicada, la misma que tuvimos los demás cuando fuimos jóvenes. </w:t>
      </w:r>
    </w:p>
    <w:p w:rsidR="00BB6F38" w:rsidRDefault="00BB6F38" w:rsidP="00BB6F38">
      <w:pPr>
        <w:pStyle w:val="Texto"/>
      </w:pPr>
    </w:p>
    <w:p w:rsidR="00BB6F38" w:rsidRDefault="00BB6F38" w:rsidP="00BB6F38">
      <w:pPr>
        <w:pStyle w:val="Texto"/>
      </w:pPr>
      <w:r w:rsidRPr="00B12922">
        <w:t xml:space="preserve">A falta de cerrar este último año, el paro ha disminuido en el ámbito de la juventud y además </w:t>
      </w:r>
      <w:r>
        <w:t>h</w:t>
      </w:r>
      <w:r w:rsidRPr="00B12922">
        <w:t>a disminui</w:t>
      </w:r>
      <w:r>
        <w:t>do</w:t>
      </w:r>
      <w:r w:rsidRPr="00B12922">
        <w:t xml:space="preserve"> de una forma muy importante</w:t>
      </w:r>
      <w:r>
        <w:t>. L</w:t>
      </w:r>
      <w:r w:rsidRPr="00B12922">
        <w:t>a cifra de jóvenes menores de 30 años en Euskadi</w:t>
      </w:r>
      <w:r>
        <w:t xml:space="preserve"> en s</w:t>
      </w:r>
      <w:r w:rsidRPr="00B12922">
        <w:t>ituación de desempleo</w:t>
      </w:r>
      <w:r>
        <w:t xml:space="preserve"> h</w:t>
      </w:r>
      <w:r w:rsidRPr="00B12922">
        <w:t xml:space="preserve">a bajado desde el 2008 de 36.210 a </w:t>
      </w:r>
      <w:r>
        <w:t xml:space="preserve">en </w:t>
      </w:r>
      <w:r w:rsidRPr="00B12922">
        <w:t>el año 2019 a 16.326</w:t>
      </w:r>
      <w:r>
        <w:t>,</w:t>
      </w:r>
      <w:r w:rsidRPr="00B12922">
        <w:t xml:space="preserve"> un 28</w:t>
      </w:r>
      <w:r>
        <w:t xml:space="preserve"> </w:t>
      </w:r>
      <w:r w:rsidRPr="00B12922">
        <w:t xml:space="preserve">% menos. </w:t>
      </w:r>
    </w:p>
    <w:p w:rsidR="00BB6F38" w:rsidRDefault="00BB6F38" w:rsidP="00BB6F38">
      <w:pPr>
        <w:pStyle w:val="Texto"/>
      </w:pPr>
    </w:p>
    <w:p w:rsidR="00BB6F38" w:rsidRDefault="00BB6F38" w:rsidP="00BB6F38">
      <w:pPr>
        <w:pStyle w:val="Texto"/>
      </w:pPr>
      <w:r w:rsidRPr="00B12922">
        <w:t>Es verdad que tenemos que seguir trabajando, pero también es verdad que se están haciendo iniciativas importantes. Creo que con las herramientas y las actualizaciones de los programas que estamos poniendo en marcha, vamos a ser capaces de mejorar esa</w:t>
      </w:r>
      <w:r>
        <w:t>s</w:t>
      </w:r>
      <w:r w:rsidRPr="00B12922">
        <w:t xml:space="preserve"> situaciones. </w:t>
      </w:r>
    </w:p>
    <w:p w:rsidR="00BB6F38" w:rsidRDefault="00BB6F38" w:rsidP="00BB6F38">
      <w:pPr>
        <w:pStyle w:val="Texto"/>
      </w:pPr>
    </w:p>
    <w:p w:rsidR="00BB6F38" w:rsidRDefault="00BB6F38" w:rsidP="00BB6F38">
      <w:pPr>
        <w:pStyle w:val="Texto"/>
      </w:pPr>
      <w:r w:rsidRPr="00B12922">
        <w:t xml:space="preserve">Desde </w:t>
      </w:r>
      <w:r>
        <w:t xml:space="preserve">el Departamento </w:t>
      </w:r>
      <w:r w:rsidRPr="00B12922">
        <w:t xml:space="preserve">de </w:t>
      </w:r>
      <w:r>
        <w:t>V</w:t>
      </w:r>
      <w:r w:rsidRPr="00B12922">
        <w:t>ivienda se está trabajando en el ámbito de la vivienda con el programa Gaztelagun</w:t>
      </w:r>
      <w:r>
        <w:t>, se está</w:t>
      </w:r>
      <w:r w:rsidRPr="00B12922">
        <w:t xml:space="preserve"> </w:t>
      </w:r>
      <w:r>
        <w:t>re</w:t>
      </w:r>
      <w:r w:rsidRPr="00B12922">
        <w:t>formando</w:t>
      </w:r>
      <w:r>
        <w:t>,</w:t>
      </w:r>
      <w:r w:rsidRPr="00B12922">
        <w:t xml:space="preserve"> se está mejorando, porque </w:t>
      </w:r>
      <w:r>
        <w:t>¿</w:t>
      </w:r>
      <w:r w:rsidRPr="00B12922">
        <w:t xml:space="preserve">sabe lo que pasa </w:t>
      </w:r>
      <w:r>
        <w:t>Estarrona jauna? El que no hace n</w:t>
      </w:r>
      <w:r w:rsidRPr="00B12922">
        <w:t>o se equivoca y el que no hace nada no puede mejorar</w:t>
      </w:r>
      <w:r>
        <w:t>; p</w:t>
      </w:r>
      <w:r w:rsidRPr="00B12922">
        <w:t xml:space="preserve">or tanto, nosotros estamos dando oportunidades, estamos mejorando y estamos evaluando </w:t>
      </w:r>
      <w:r>
        <w:t>a</w:t>
      </w:r>
      <w:r w:rsidRPr="00B12922">
        <w:t>que</w:t>
      </w:r>
      <w:r>
        <w:t>lla</w:t>
      </w:r>
      <w:r w:rsidRPr="00B12922">
        <w:t>s que no funcionan.</w:t>
      </w:r>
    </w:p>
    <w:p w:rsidR="00BB6F38" w:rsidRDefault="00BB6F38" w:rsidP="00BB6F38">
      <w:pPr>
        <w:pStyle w:val="Texto"/>
      </w:pPr>
    </w:p>
    <w:p w:rsidR="00BB6F38" w:rsidRDefault="00BB6F38" w:rsidP="00BB6F38">
      <w:pPr>
        <w:pStyle w:val="Texto"/>
      </w:pPr>
    </w:p>
    <w:p w:rsidR="00BB6F38" w:rsidRPr="00B21E66" w:rsidRDefault="00BB6F38" w:rsidP="00BB6F38">
      <w:pPr>
        <w:pStyle w:val="Texto"/>
      </w:pPr>
      <w:proofErr w:type="spellStart"/>
      <w:r w:rsidRPr="00B21E66">
        <w:rPr>
          <w:rFonts w:ascii="Futura Md BT" w:hAnsi="Futura Md BT"/>
        </w:rPr>
        <w:lastRenderedPageBreak/>
        <w:t>LEHENDAKARIAK</w:t>
      </w:r>
      <w:proofErr w:type="spellEnd"/>
      <w:r w:rsidRPr="00B21E66">
        <w:t xml:space="preserve">: </w:t>
      </w:r>
      <w:proofErr w:type="spellStart"/>
      <w:r w:rsidRPr="00B21E66">
        <w:t>Eskerrik</w:t>
      </w:r>
      <w:proofErr w:type="spellEnd"/>
      <w:r w:rsidRPr="00B21E66">
        <w:t xml:space="preserve"> </w:t>
      </w:r>
      <w:proofErr w:type="spellStart"/>
      <w:r w:rsidRPr="00B21E66">
        <w:t>asko</w:t>
      </w:r>
      <w:proofErr w:type="spellEnd"/>
      <w:r w:rsidRPr="00B21E66">
        <w:t xml:space="preserve">, </w:t>
      </w:r>
      <w:proofErr w:type="spellStart"/>
      <w:r w:rsidRPr="00B21E66">
        <w:t>Artolazabal</w:t>
      </w:r>
      <w:proofErr w:type="spellEnd"/>
      <w:r w:rsidRPr="00B21E66">
        <w:t xml:space="preserve"> </w:t>
      </w:r>
      <w:proofErr w:type="spellStart"/>
      <w:r w:rsidRPr="00B21E66">
        <w:t>andrea</w:t>
      </w:r>
      <w:proofErr w:type="spellEnd"/>
      <w:r w:rsidRPr="00B21E66">
        <w:t>.</w:t>
      </w:r>
    </w:p>
    <w:p w:rsidR="00BB6F38" w:rsidRPr="00B21E66" w:rsidRDefault="00BB6F38" w:rsidP="00BB6F38">
      <w:pPr>
        <w:pStyle w:val="Texto"/>
      </w:pPr>
    </w:p>
    <w:p w:rsidR="00BB6F38" w:rsidRPr="00CE5EBE" w:rsidRDefault="00BB6F38" w:rsidP="00BB6F38">
      <w:pPr>
        <w:pStyle w:val="Texto"/>
        <w:rPr>
          <w:lang w:val="eu-ES"/>
        </w:rPr>
      </w:pPr>
      <w:r>
        <w:rPr>
          <w:lang w:val="eu-ES"/>
        </w:rPr>
        <w:t>Gai-</w:t>
      </w:r>
      <w:r w:rsidRPr="00CE5EBE">
        <w:rPr>
          <w:lang w:val="eu-ES"/>
        </w:rPr>
        <w:t xml:space="preserve">zerrendako </w:t>
      </w:r>
      <w:r>
        <w:rPr>
          <w:lang w:val="eu-ES"/>
        </w:rPr>
        <w:t>hamaikagarren p</w:t>
      </w:r>
      <w:r w:rsidRPr="00CE5EBE">
        <w:rPr>
          <w:lang w:val="eu-ES"/>
        </w:rPr>
        <w:t>untua: "Interpelazioa, Mari Carmen López de Ocariz López de Munain Euskal Talde Popularreko legebiltzarkideak Ingurumen, Lurralde Plangintza eta Etxebizitzako sailburuari egina, Uraren ekainaren 23ko 1/2006 Legea uraren kanona arautzeari dagokionean aldatzeari buruz".</w:t>
      </w:r>
    </w:p>
    <w:p w:rsidR="00BB6F38" w:rsidRPr="00CE5EBE" w:rsidRDefault="00BB6F38" w:rsidP="00BB6F38">
      <w:pPr>
        <w:pStyle w:val="Texto"/>
        <w:rPr>
          <w:lang w:val="eu-ES"/>
        </w:rPr>
      </w:pPr>
    </w:p>
    <w:p w:rsidR="00BB6F38" w:rsidRPr="00CE5EBE" w:rsidRDefault="00BB6F38" w:rsidP="00BB6F38">
      <w:pPr>
        <w:pStyle w:val="Texto"/>
        <w:rPr>
          <w:lang w:val="eu-ES"/>
        </w:rPr>
      </w:pPr>
      <w:r w:rsidRPr="00CE5EBE">
        <w:rPr>
          <w:lang w:val="eu-ES"/>
        </w:rPr>
        <w:t xml:space="preserve">López de </w:t>
      </w:r>
      <w:proofErr w:type="spellStart"/>
      <w:r w:rsidRPr="00CE5EBE">
        <w:rPr>
          <w:lang w:val="eu-ES"/>
        </w:rPr>
        <w:t>Ocariz</w:t>
      </w:r>
      <w:proofErr w:type="spellEnd"/>
      <w:r w:rsidRPr="00CE5EBE">
        <w:rPr>
          <w:lang w:val="eu-ES"/>
        </w:rPr>
        <w:t xml:space="preserve"> andrea zurea…</w:t>
      </w:r>
    </w:p>
    <w:p w:rsidR="00BB6F38" w:rsidRPr="00CE5EBE" w:rsidRDefault="00BB6F38" w:rsidP="00BB6F38">
      <w:pPr>
        <w:pStyle w:val="Texto"/>
        <w:rPr>
          <w:lang w:val="eu-ES"/>
        </w:rPr>
      </w:pPr>
    </w:p>
    <w:p w:rsidR="00BB6F38" w:rsidRPr="00CE5EBE" w:rsidRDefault="00BB6F38" w:rsidP="00BB6F38">
      <w:pPr>
        <w:pStyle w:val="Texto"/>
        <w:rPr>
          <w:lang w:val="eu-ES"/>
        </w:rPr>
      </w:pPr>
      <w:r w:rsidRPr="00CE5EBE">
        <w:rPr>
          <w:lang w:val="eu-ES"/>
        </w:rPr>
        <w:t>(20. zintaren amaiera)</w:t>
      </w:r>
    </w:p>
    <w:p w:rsidR="00BB6F38" w:rsidRPr="00211F72" w:rsidRDefault="00BB6F38" w:rsidP="00BB6F38">
      <w:pPr>
        <w:pStyle w:val="Texto"/>
        <w:rPr>
          <w:lang w:val="eu-ES"/>
        </w:rPr>
      </w:pPr>
      <w:r w:rsidRPr="00211F72">
        <w:rPr>
          <w:lang w:val="eu-ES"/>
        </w:rPr>
        <w:t>(21. zintaren hasiera)</w:t>
      </w:r>
    </w:p>
    <w:p w:rsidR="00BB6F38" w:rsidRPr="00211F72" w:rsidRDefault="00BB6F38" w:rsidP="00BB6F38">
      <w:pPr>
        <w:pStyle w:val="Texto"/>
        <w:rPr>
          <w:lang w:val="eu-ES"/>
        </w:rPr>
      </w:pPr>
    </w:p>
    <w:p w:rsidR="00BB6F38" w:rsidRDefault="00BB6F38" w:rsidP="00BB6F38">
      <w:pPr>
        <w:pStyle w:val="Texto"/>
        <w:rPr>
          <w:lang w:val="eu-ES"/>
        </w:rPr>
      </w:pPr>
      <w:r w:rsidRPr="00211F72">
        <w:rPr>
          <w:lang w:val="eu-ES"/>
        </w:rPr>
        <w:t xml:space="preserve">… </w:t>
      </w:r>
      <w:r>
        <w:rPr>
          <w:lang w:val="eu-ES"/>
        </w:rPr>
        <w:t>egina</w:t>
      </w:r>
      <w:r w:rsidRPr="00211F72">
        <w:rPr>
          <w:lang w:val="eu-ES"/>
        </w:rPr>
        <w:t xml:space="preserve">, Uraren ekainaren </w:t>
      </w:r>
      <w:r>
        <w:rPr>
          <w:lang w:val="eu-ES"/>
        </w:rPr>
        <w:t>23ko</w:t>
      </w:r>
      <w:r w:rsidRPr="00211F72">
        <w:rPr>
          <w:lang w:val="eu-ES"/>
        </w:rPr>
        <w:t xml:space="preserve"> 1/2006 </w:t>
      </w:r>
      <w:r>
        <w:rPr>
          <w:lang w:val="eu-ES"/>
        </w:rPr>
        <w:t>L</w:t>
      </w:r>
      <w:r w:rsidRPr="00211F72">
        <w:rPr>
          <w:lang w:val="eu-ES"/>
        </w:rPr>
        <w:t>egea, uraren kanona arautzeari dagokionean aldatzeari buruz</w:t>
      </w:r>
      <w:r>
        <w:rPr>
          <w:lang w:val="eu-ES"/>
        </w:rPr>
        <w:t>".</w:t>
      </w:r>
    </w:p>
    <w:p w:rsidR="00BB6F38" w:rsidRDefault="00BB6F38" w:rsidP="00BB6F38">
      <w:pPr>
        <w:pStyle w:val="Texto"/>
        <w:rPr>
          <w:lang w:val="eu-ES"/>
        </w:rPr>
      </w:pPr>
    </w:p>
    <w:p w:rsidR="00BB6F38" w:rsidRDefault="00BB6F38" w:rsidP="00BB6F38">
      <w:pPr>
        <w:pStyle w:val="Texto"/>
        <w:rPr>
          <w:lang w:val="eu-ES"/>
        </w:rPr>
      </w:pPr>
      <w:r w:rsidRPr="00211F72">
        <w:rPr>
          <w:lang w:val="eu-ES"/>
        </w:rPr>
        <w:t xml:space="preserve">López </w:t>
      </w:r>
      <w:r>
        <w:rPr>
          <w:lang w:val="eu-ES"/>
        </w:rPr>
        <w:t xml:space="preserve">de </w:t>
      </w:r>
      <w:proofErr w:type="spellStart"/>
      <w:r>
        <w:rPr>
          <w:lang w:val="eu-ES"/>
        </w:rPr>
        <w:t>Ocariz</w:t>
      </w:r>
      <w:proofErr w:type="spellEnd"/>
      <w:r w:rsidRPr="00211F72">
        <w:rPr>
          <w:lang w:val="eu-ES"/>
        </w:rPr>
        <w:t xml:space="preserve"> andrea, zurea </w:t>
      </w:r>
      <w:r>
        <w:rPr>
          <w:lang w:val="eu-ES"/>
        </w:rPr>
        <w:t>da hitza</w:t>
      </w:r>
      <w:r w:rsidRPr="00211F72">
        <w:rPr>
          <w:lang w:val="eu-ES"/>
        </w:rPr>
        <w:t>.</w:t>
      </w:r>
    </w:p>
    <w:p w:rsidR="00BB6F38" w:rsidRDefault="00BB6F38" w:rsidP="00BB6F38">
      <w:pPr>
        <w:pStyle w:val="Texto"/>
        <w:rPr>
          <w:lang w:val="eu-ES"/>
        </w:rPr>
      </w:pPr>
    </w:p>
    <w:p w:rsidR="00BB6F38" w:rsidRDefault="00BB6F38" w:rsidP="00BB6F38">
      <w:pPr>
        <w:pStyle w:val="Texto"/>
        <w:rPr>
          <w:lang w:val="eu-ES"/>
        </w:rPr>
      </w:pPr>
    </w:p>
    <w:p w:rsidR="00BB6F38" w:rsidRDefault="00BB6F38" w:rsidP="00BB6F38">
      <w:pPr>
        <w:pStyle w:val="Texto"/>
      </w:pPr>
      <w:r w:rsidRPr="00527D27">
        <w:rPr>
          <w:rFonts w:ascii="Futura Md BT" w:hAnsi="Futura Md BT"/>
        </w:rPr>
        <w:t xml:space="preserve">LÓPEZ DE </w:t>
      </w:r>
      <w:proofErr w:type="spellStart"/>
      <w:r w:rsidRPr="00527D27">
        <w:rPr>
          <w:rFonts w:ascii="Futura Md BT" w:hAnsi="Futura Md BT"/>
        </w:rPr>
        <w:t>OCARIZ</w:t>
      </w:r>
      <w:proofErr w:type="spellEnd"/>
      <w:r w:rsidRPr="00527D27">
        <w:rPr>
          <w:rFonts w:ascii="Futura Md BT" w:hAnsi="Futura Md BT"/>
        </w:rPr>
        <w:t xml:space="preserve"> LÓPEZ DE </w:t>
      </w:r>
      <w:proofErr w:type="spellStart"/>
      <w:r w:rsidRPr="00527D27">
        <w:rPr>
          <w:rFonts w:ascii="Futura Md BT" w:hAnsi="Futura Md BT"/>
        </w:rPr>
        <w:t>MUNAIN</w:t>
      </w:r>
      <w:proofErr w:type="spellEnd"/>
      <w:r>
        <w:t xml:space="preserve"> </w:t>
      </w:r>
      <w:proofErr w:type="spellStart"/>
      <w:r>
        <w:t>andreak</w:t>
      </w:r>
      <w:proofErr w:type="spellEnd"/>
      <w:r>
        <w:t xml:space="preserve">: </w:t>
      </w:r>
      <w:r w:rsidRPr="000B1144">
        <w:t>Gracias</w:t>
      </w:r>
      <w:r>
        <w:t>,</w:t>
      </w:r>
      <w:r w:rsidRPr="000B1144">
        <w:t xml:space="preserve"> señora presidenta. Con</w:t>
      </w:r>
      <w:r>
        <w:t>sejeros, consejero, buenos días.</w:t>
      </w:r>
    </w:p>
    <w:p w:rsidR="00BB6F38" w:rsidRDefault="00BB6F38" w:rsidP="00BB6F38">
      <w:pPr>
        <w:pStyle w:val="Texto"/>
      </w:pPr>
    </w:p>
    <w:p w:rsidR="00BB6F38" w:rsidRDefault="00BB6F38" w:rsidP="00BB6F38">
      <w:pPr>
        <w:pStyle w:val="Texto"/>
      </w:pPr>
      <w:r>
        <w:t>S</w:t>
      </w:r>
      <w:r w:rsidRPr="000B1144">
        <w:t xml:space="preserve">eñor consejero, el proyecto de ley de presupuestos para el ejercicio 2020, en su disposición final segunda, modifica la Ley </w:t>
      </w:r>
      <w:r>
        <w:t>1/2006 de 23 de junio, de A</w:t>
      </w:r>
      <w:r w:rsidRPr="000B1144">
        <w:t>guas</w:t>
      </w:r>
      <w:r>
        <w:t>,</w:t>
      </w:r>
      <w:r w:rsidRPr="000B1144">
        <w:t xml:space="preserve"> en relación con el canon del agua. Mediante esta propuesta se produce una modificación del tributo del canon del agua, afectando a la delimitación del </w:t>
      </w:r>
      <w:r>
        <w:t>hecho imponibl</w:t>
      </w:r>
      <w:r w:rsidRPr="000B1144">
        <w:t>e</w:t>
      </w:r>
      <w:r>
        <w:t>,</w:t>
      </w:r>
      <w:r w:rsidRPr="000B1144">
        <w:t xml:space="preserve"> el canon</w:t>
      </w:r>
      <w:r>
        <w:t>, la base imponible,</w:t>
      </w:r>
      <w:r w:rsidRPr="000B1144">
        <w:t xml:space="preserve"> </w:t>
      </w:r>
      <w:r>
        <w:t>e</w:t>
      </w:r>
      <w:r w:rsidRPr="000B1144">
        <w:t>l consumo</w:t>
      </w:r>
      <w:r>
        <w:t>, antes era el consumo,</w:t>
      </w:r>
      <w:r w:rsidRPr="000B1144">
        <w:t xml:space="preserve"> </w:t>
      </w:r>
      <w:r>
        <w:t>ahora es la captación. El tipo impositivo, momento</w:t>
      </w:r>
      <w:r w:rsidRPr="000B1144">
        <w:t xml:space="preserve"> del devengo, así como la creación de supuestos de no sujeción. Antes contemplábamos como exenciones y la reforma del régimen de </w:t>
      </w:r>
      <w:r>
        <w:t>exenciones</w:t>
      </w:r>
      <w:r w:rsidRPr="000B1144">
        <w:t xml:space="preserve"> y </w:t>
      </w:r>
      <w:r>
        <w:t>bonificaciones.</w:t>
      </w:r>
    </w:p>
    <w:p w:rsidR="00BB6F38" w:rsidRDefault="00BB6F38" w:rsidP="00BB6F38">
      <w:pPr>
        <w:pStyle w:val="Texto"/>
      </w:pPr>
    </w:p>
    <w:p w:rsidR="00BB6F38" w:rsidRDefault="00BB6F38" w:rsidP="00BB6F38">
      <w:pPr>
        <w:pStyle w:val="Texto"/>
      </w:pPr>
      <w:r>
        <w:t>S</w:t>
      </w:r>
      <w:r w:rsidRPr="000B1144">
        <w:t xml:space="preserve">e modifica el hecho imponible y el momento del devengo del canon. Ahora se pretende que el hecho imponible sea la captación de aguas </w:t>
      </w:r>
      <w:r w:rsidRPr="000B1144">
        <w:lastRenderedPageBreak/>
        <w:t xml:space="preserve">continentales para su utilización o consumo, y se devenga en el momento de la captación. Actualmente, con la norma vigente, el </w:t>
      </w:r>
      <w:r>
        <w:t>hecho imponible</w:t>
      </w:r>
      <w:r w:rsidRPr="000B1144">
        <w:t xml:space="preserve"> lo constituye el consumo real o potencial del agua</w:t>
      </w:r>
      <w:r>
        <w:t>,</w:t>
      </w:r>
      <w:r w:rsidRPr="000B1144">
        <w:t xml:space="preserve"> y el de</w:t>
      </w:r>
      <w:r>
        <w:t>vengo</w:t>
      </w:r>
      <w:r w:rsidRPr="000B1144">
        <w:t xml:space="preserve"> del canon se pr</w:t>
      </w:r>
      <w:r>
        <w:t>oduce en el momento del consumo.</w:t>
      </w:r>
      <w:r w:rsidRPr="000B1144">
        <w:t xml:space="preserve"> </w:t>
      </w:r>
      <w:r>
        <w:t>D</w:t>
      </w:r>
      <w:r w:rsidRPr="000B1144">
        <w:t>e tal manera que</w:t>
      </w:r>
      <w:r>
        <w:t>,</w:t>
      </w:r>
      <w:r w:rsidRPr="000B1144">
        <w:t xml:space="preserve"> con la ley vigente</w:t>
      </w:r>
      <w:r>
        <w:t>,</w:t>
      </w:r>
      <w:r w:rsidRPr="000B1144">
        <w:t xml:space="preserve"> se estimula el ahorro d</w:t>
      </w:r>
      <w:r>
        <w:t>e agua,</w:t>
      </w:r>
      <w:r w:rsidRPr="000B1144">
        <w:t xml:space="preserve"> </w:t>
      </w:r>
      <w:r>
        <w:t>s</w:t>
      </w:r>
      <w:r w:rsidRPr="000B1144">
        <w:t>i haces un buen uso y no de</w:t>
      </w:r>
      <w:r>
        <w:t>rrochas, pagarás menos que si</w:t>
      </w:r>
      <w:r w:rsidRPr="000B1144">
        <w:t xml:space="preserve"> dejas</w:t>
      </w:r>
      <w:r>
        <w:t xml:space="preserve"> el grifo abierto, lógicamente.</w:t>
      </w:r>
    </w:p>
    <w:p w:rsidR="00BB6F38" w:rsidRDefault="00BB6F38" w:rsidP="00BB6F38">
      <w:pPr>
        <w:pStyle w:val="Texto"/>
      </w:pPr>
    </w:p>
    <w:p w:rsidR="00BB6F38" w:rsidRDefault="00BB6F38" w:rsidP="00BB6F38">
      <w:pPr>
        <w:pStyle w:val="Texto"/>
      </w:pPr>
      <w:r>
        <w:t>E</w:t>
      </w:r>
      <w:r w:rsidRPr="000B1144">
        <w:t xml:space="preserve">n la propuesta de modificación, el </w:t>
      </w:r>
      <w:r>
        <w:t>hecho imponible es</w:t>
      </w:r>
      <w:r w:rsidRPr="000B1144">
        <w:t xml:space="preserve"> la captación</w:t>
      </w:r>
      <w:r>
        <w:t>,</w:t>
      </w:r>
      <w:r w:rsidRPr="000B1144">
        <w:t xml:space="preserve"> y se </w:t>
      </w:r>
      <w:r>
        <w:t>devenga en</w:t>
      </w:r>
      <w:r w:rsidRPr="000B1144">
        <w:t xml:space="preserve"> el momento de la captación</w:t>
      </w:r>
      <w:r>
        <w:t>,</w:t>
      </w:r>
      <w:r w:rsidRPr="000B1144">
        <w:t xml:space="preserve"> de tal manera que deja de ser el consumo el hecho imponible</w:t>
      </w:r>
      <w:r>
        <w:t>;</w:t>
      </w:r>
      <w:r w:rsidRPr="000B1144">
        <w:t xml:space="preserve"> es la captación</w:t>
      </w:r>
      <w:r>
        <w:t>, y la</w:t>
      </w:r>
      <w:r w:rsidRPr="000B1144">
        <w:t xml:space="preserve"> pagaremos como tal, co</w:t>
      </w:r>
      <w:r>
        <w:t xml:space="preserve">mo captación, consumamos o no. </w:t>
      </w:r>
      <w:r w:rsidRPr="000B1144">
        <w:t>Y</w:t>
      </w:r>
      <w:r>
        <w:t>,</w:t>
      </w:r>
      <w:r w:rsidRPr="000B1144">
        <w:t xml:space="preserve"> además</w:t>
      </w:r>
      <w:r>
        <w:t>,</w:t>
      </w:r>
      <w:r w:rsidRPr="000B1144">
        <w:t xml:space="preserve"> pagaremos las pérdidas y fugas de las </w:t>
      </w:r>
      <w:r>
        <w:t>tuberías</w:t>
      </w:r>
      <w:r w:rsidRPr="000B1144">
        <w:t>, de tal manera que</w:t>
      </w:r>
      <w:r>
        <w:t>,</w:t>
      </w:r>
      <w:r w:rsidRPr="000B1144">
        <w:t xml:space="preserve"> cuantas más pérdidas</w:t>
      </w:r>
      <w:r>
        <w:t xml:space="preserve"> tenga la red, más canon recauda</w:t>
      </w:r>
      <w:r w:rsidRPr="000B1144">
        <w:t xml:space="preserve"> el Gobierno</w:t>
      </w:r>
      <w:r>
        <w:t>,</w:t>
      </w:r>
      <w:r w:rsidRPr="000B1144">
        <w:t xml:space="preserve"> a costa del consumidor. Claro, consuma o no</w:t>
      </w:r>
      <w:r>
        <w:t>.</w:t>
      </w:r>
    </w:p>
    <w:p w:rsidR="00BB6F38" w:rsidRDefault="00BB6F38" w:rsidP="00BB6F38">
      <w:pPr>
        <w:pStyle w:val="Texto"/>
      </w:pPr>
    </w:p>
    <w:p w:rsidR="00BB6F38" w:rsidRDefault="00BB6F38" w:rsidP="00BB6F38">
      <w:pPr>
        <w:pStyle w:val="Texto"/>
      </w:pPr>
      <w:r>
        <w:t>E</w:t>
      </w:r>
      <w:r w:rsidRPr="000B1144">
        <w:t>l Gobierno, señor consejero, le preguntamos por este asunto en la presentación del presupuesto</w:t>
      </w:r>
      <w:r>
        <w:t>,</w:t>
      </w:r>
      <w:r w:rsidRPr="000B1144">
        <w:t xml:space="preserve"> y fue sorprendente la respuesta, máxime cuando</w:t>
      </w:r>
      <w:r>
        <w:t>,</w:t>
      </w:r>
      <w:r w:rsidRPr="000B1144">
        <w:t xml:space="preserve"> quien contesta es el consejero de Medio Ambiente</w:t>
      </w:r>
      <w:r>
        <w:t>.</w:t>
      </w:r>
      <w:r w:rsidRPr="000B1144">
        <w:t xml:space="preserve"> </w:t>
      </w:r>
      <w:r>
        <w:t>N</w:t>
      </w:r>
      <w:r w:rsidRPr="000B1144">
        <w:t>os decía que es una iniciativa que viene</w:t>
      </w:r>
      <w:r>
        <w:t>,</w:t>
      </w:r>
      <w:r w:rsidRPr="000B1144">
        <w:t xml:space="preserve"> fundamentalmente</w:t>
      </w:r>
      <w:r>
        <w:t>,</w:t>
      </w:r>
      <w:r w:rsidRPr="000B1144">
        <w:t xml:space="preserve"> por parte del Departamento de Hacienda, pero que usted la comparte plenamente. Y</w:t>
      </w:r>
      <w:r>
        <w:t>,</w:t>
      </w:r>
      <w:r w:rsidRPr="000B1144">
        <w:t xml:space="preserve"> señor consejero, usted es el responsable de cumplir la Ley de Aguas</w:t>
      </w:r>
      <w:r>
        <w:t>,</w:t>
      </w:r>
      <w:r w:rsidRPr="000B1144">
        <w:t xml:space="preserve"> ley que</w:t>
      </w:r>
      <w:r>
        <w:t>,</w:t>
      </w:r>
      <w:r w:rsidRPr="000B1144">
        <w:t xml:space="preserve"> entre sus objetivos</w:t>
      </w:r>
      <w:r>
        <w:t>,</w:t>
      </w:r>
      <w:r w:rsidRPr="000B1144">
        <w:t xml:space="preserve"> está establecer los regímenes de planificación y tributario en materia de aguas y obras </w:t>
      </w:r>
      <w:r>
        <w:t>hidráulicas</w:t>
      </w:r>
      <w:r w:rsidRPr="000B1144">
        <w:t>.</w:t>
      </w:r>
      <w:r>
        <w:t xml:space="preserve"> </w:t>
      </w:r>
      <w:r w:rsidRPr="000B1144">
        <w:t>Por lo tanto, usted</w:t>
      </w:r>
      <w:r>
        <w:t>,</w:t>
      </w:r>
      <w:r w:rsidRPr="000B1144">
        <w:t xml:space="preserve"> señor consejero, es quien establece el régimen tributario en materia de aguas</w:t>
      </w:r>
      <w:r>
        <w:t>, no se meta bajo el ala del consejero de Hacienda.</w:t>
      </w:r>
    </w:p>
    <w:p w:rsidR="00BB6F38" w:rsidRDefault="00BB6F38" w:rsidP="00BB6F38">
      <w:pPr>
        <w:pStyle w:val="Texto"/>
      </w:pPr>
    </w:p>
    <w:p w:rsidR="00BB6F38" w:rsidRDefault="00BB6F38" w:rsidP="00BB6F38">
      <w:pPr>
        <w:pStyle w:val="Texto"/>
      </w:pPr>
      <w:r w:rsidRPr="000B1144">
        <w:t xml:space="preserve">Dice que buscan que </w:t>
      </w:r>
      <w:r>
        <w:t>el</w:t>
      </w:r>
      <w:r w:rsidRPr="000B1144">
        <w:t xml:space="preserve"> hecho imponible se acerque al impacto producido sobre el medio ambiente</w:t>
      </w:r>
      <w:r>
        <w:t>,</w:t>
      </w:r>
      <w:r w:rsidRPr="000B1144">
        <w:t xml:space="preserve"> como consecuencia de la utilización del agua</w:t>
      </w:r>
      <w:r>
        <w:t xml:space="preserve"> y</w:t>
      </w:r>
      <w:r w:rsidRPr="000B1144">
        <w:t xml:space="preserve"> repercutir los costes derivados de </w:t>
      </w:r>
      <w:r>
        <w:t>ese</w:t>
      </w:r>
      <w:r w:rsidRPr="000B1144">
        <w:t xml:space="preserve"> impacto a los consumidores</w:t>
      </w:r>
      <w:r>
        <w:t>. Y, ¿</w:t>
      </w:r>
      <w:r w:rsidRPr="000B1144">
        <w:t>los gestores</w:t>
      </w:r>
      <w:r>
        <w:t>, qué</w:t>
      </w:r>
      <w:r w:rsidRPr="000B1144">
        <w:t xml:space="preserve"> hacen</w:t>
      </w:r>
      <w:r>
        <w:t>?, ¿a por uvas? ?Qué pasa con</w:t>
      </w:r>
      <w:r w:rsidRPr="000B1144">
        <w:t xml:space="preserve"> los gestores,</w:t>
      </w:r>
      <w:r>
        <w:t xml:space="preserve"> señor</w:t>
      </w:r>
      <w:r w:rsidRPr="000B1144">
        <w:t xml:space="preserve"> consejero</w:t>
      </w:r>
      <w:r>
        <w:t>?</w:t>
      </w:r>
      <w:r w:rsidRPr="000B1144">
        <w:t xml:space="preserve"> </w:t>
      </w:r>
      <w:r>
        <w:t>P</w:t>
      </w:r>
      <w:r w:rsidRPr="000B1144">
        <w:t>orque su no gestión la pagaremos los consumidores, efectivamente</w:t>
      </w:r>
      <w:r>
        <w:t>,</w:t>
      </w:r>
      <w:r w:rsidRPr="000B1144">
        <w:t xml:space="preserve"> y el Gobierno recaudar</w:t>
      </w:r>
      <w:r>
        <w:t>á</w:t>
      </w:r>
      <w:r w:rsidRPr="000B1144">
        <w:t xml:space="preserve"> más</w:t>
      </w:r>
      <w:r>
        <w:t>, de tal manera que desmotivan</w:t>
      </w:r>
      <w:r w:rsidRPr="000B1144">
        <w:t xml:space="preserve"> a los</w:t>
      </w:r>
      <w:r>
        <w:t xml:space="preserve"> consorcios, a los ayuntamientos</w:t>
      </w:r>
      <w:r w:rsidRPr="000B1144">
        <w:t xml:space="preserve">, </w:t>
      </w:r>
      <w:r>
        <w:t xml:space="preserve">a </w:t>
      </w:r>
      <w:r w:rsidRPr="000B1144">
        <w:t>las mancomunidades,</w:t>
      </w:r>
      <w:r>
        <w:t xml:space="preserve"> a las entidades gestoras,</w:t>
      </w:r>
      <w:r w:rsidRPr="000B1144">
        <w:t xml:space="preserve"> para que </w:t>
      </w:r>
      <w:r>
        <w:t>mantengan</w:t>
      </w:r>
      <w:r w:rsidRPr="000B1144">
        <w:t xml:space="preserve"> en condiciones óptimas las redes, porque</w:t>
      </w:r>
      <w:r>
        <w:t>,</w:t>
      </w:r>
      <w:r w:rsidRPr="000B1144">
        <w:t xml:space="preserve"> al </w:t>
      </w:r>
      <w:r w:rsidRPr="000B1144">
        <w:lastRenderedPageBreak/>
        <w:t>final</w:t>
      </w:r>
      <w:r>
        <w:t>,</w:t>
      </w:r>
      <w:r w:rsidRPr="000B1144">
        <w:t xml:space="preserve"> los costes los pagaremos entre todos</w:t>
      </w:r>
      <w:r>
        <w:t>,</w:t>
      </w:r>
      <w:r w:rsidRPr="000B1144">
        <w:t xml:space="preserve"> a escote</w:t>
      </w:r>
      <w:r>
        <w:t>, los consumidores.</w:t>
      </w:r>
      <w:r w:rsidRPr="000B1144">
        <w:t xml:space="preserve"> </w:t>
      </w:r>
      <w:r>
        <w:t>D</w:t>
      </w:r>
      <w:r w:rsidRPr="000B1144">
        <w:t>e tal manera que esta modificación va a pasar de recaudar 2 millones de euros</w:t>
      </w:r>
      <w:r>
        <w:t>,</w:t>
      </w:r>
      <w:r w:rsidRPr="000B1144">
        <w:t xml:space="preserve"> a recaudar 7 millones de euros.</w:t>
      </w:r>
    </w:p>
    <w:p w:rsidR="00BB6F38" w:rsidRDefault="00BB6F38" w:rsidP="00BB6F38">
      <w:pPr>
        <w:pStyle w:val="Texto"/>
      </w:pPr>
    </w:p>
    <w:p w:rsidR="00BB6F38" w:rsidRDefault="00BB6F38" w:rsidP="00BB6F38">
      <w:pPr>
        <w:pStyle w:val="Texto"/>
      </w:pPr>
      <w:r w:rsidRPr="000B1144">
        <w:t>Decía usted cantidad no decisiva. Pues</w:t>
      </w:r>
      <w:r>
        <w:t>,</w:t>
      </w:r>
      <w:r w:rsidRPr="000B1144">
        <w:t xml:space="preserve"> una subida del canon de un 233</w:t>
      </w:r>
      <w:r>
        <w:t> </w:t>
      </w:r>
      <w:r w:rsidRPr="000B1144">
        <w:t>% no es ninguna tontería</w:t>
      </w:r>
      <w:r>
        <w:t>,</w:t>
      </w:r>
      <w:r w:rsidRPr="000B1144">
        <w:t xml:space="preserve"> a pagar por los consumidores</w:t>
      </w:r>
      <w:r>
        <w:t>,</w:t>
      </w:r>
      <w:r w:rsidRPr="000B1144">
        <w:t xml:space="preserve"> y no con criterios medioambientales, sin</w:t>
      </w:r>
      <w:r>
        <w:t>o</w:t>
      </w:r>
      <w:r w:rsidRPr="000B1144">
        <w:t xml:space="preserve"> </w:t>
      </w:r>
      <w:r>
        <w:t>a iniciativa de Hacienda, puro</w:t>
      </w:r>
      <w:r w:rsidRPr="000B1144">
        <w:t xml:space="preserve"> afán recaudatorio</w:t>
      </w:r>
      <w:r>
        <w:t>.</w:t>
      </w:r>
      <w:r w:rsidRPr="000B1144">
        <w:t xml:space="preserve"> </w:t>
      </w:r>
      <w:r>
        <w:t>E</w:t>
      </w:r>
      <w:r w:rsidRPr="000B1144">
        <w:t xml:space="preserve">n vez de primar el consumo responsable, fomentan el despilfarro en las redes de distribución. Competencia, como le decía antes, </w:t>
      </w:r>
      <w:r>
        <w:t>de ayuntamientos, de consorcios.</w:t>
      </w:r>
      <w:r w:rsidRPr="000B1144">
        <w:t xml:space="preserve"> </w:t>
      </w:r>
      <w:r>
        <w:t>C</w:t>
      </w:r>
      <w:r w:rsidRPr="000B1144">
        <w:t xml:space="preserve">uanto más despilfarro de agua por falta de inversión pública, pues mayor recaudación, </w:t>
      </w:r>
      <w:r>
        <w:t>¿verdad,</w:t>
      </w:r>
      <w:r w:rsidRPr="000B1144">
        <w:t xml:space="preserve"> </w:t>
      </w:r>
      <w:r>
        <w:t>s</w:t>
      </w:r>
      <w:r w:rsidRPr="000B1144">
        <w:t>eñor consejero</w:t>
      </w:r>
      <w:r>
        <w:t>?</w:t>
      </w:r>
    </w:p>
    <w:p w:rsidR="00BB6F38" w:rsidRDefault="00BB6F38" w:rsidP="00BB6F38">
      <w:pPr>
        <w:pStyle w:val="Texto"/>
      </w:pPr>
    </w:p>
    <w:p w:rsidR="00BB6F38" w:rsidRDefault="00BB6F38" w:rsidP="00BB6F38">
      <w:pPr>
        <w:pStyle w:val="Texto"/>
      </w:pPr>
      <w:r>
        <w:t>N</w:t>
      </w:r>
      <w:r w:rsidRPr="000B1144">
        <w:t>os decía usted que esta modificación es exigente para los consorcios y ayuntamientos</w:t>
      </w:r>
      <w:r>
        <w:t>,</w:t>
      </w:r>
      <w:r w:rsidRPr="000B1144">
        <w:t xml:space="preserve"> y </w:t>
      </w:r>
      <w:r>
        <w:t>¿</w:t>
      </w:r>
      <w:r w:rsidRPr="000B1144">
        <w:t>me puede explicar en qué punto es exigente para los consorcios</w:t>
      </w:r>
      <w:r>
        <w:t>?</w:t>
      </w:r>
      <w:r w:rsidRPr="000B1144">
        <w:t xml:space="preserve"> </w:t>
      </w:r>
      <w:r>
        <w:t>D</w:t>
      </w:r>
      <w:r w:rsidRPr="000B1144">
        <w:t>e las modificaciones que ha propuesto</w:t>
      </w:r>
      <w:r>
        <w:t>,</w:t>
      </w:r>
      <w:r w:rsidRPr="000B1144">
        <w:t xml:space="preserve"> por artículos</w:t>
      </w:r>
      <w:r>
        <w:t>,</w:t>
      </w:r>
      <w:r w:rsidRPr="000B1144">
        <w:t xml:space="preserve"> </w:t>
      </w:r>
      <w:r>
        <w:t>¿</w:t>
      </w:r>
      <w:r w:rsidRPr="000B1144">
        <w:t xml:space="preserve">en qué punto es exigente para los ayuntamientos, para </w:t>
      </w:r>
      <w:r>
        <w:t xml:space="preserve">los consorcios para las comunidades? </w:t>
      </w:r>
      <w:r w:rsidRPr="000B1144">
        <w:t>Metros captados</w:t>
      </w:r>
      <w:r>
        <w:t>,</w:t>
      </w:r>
      <w:r w:rsidRPr="000B1144">
        <w:t xml:space="preserve"> metros que repercuten a los consumidores, </w:t>
      </w:r>
      <w:r>
        <w:t>¿</w:t>
      </w:r>
      <w:r w:rsidRPr="000B1144">
        <w:t xml:space="preserve">cuál es el </w:t>
      </w:r>
      <w:r>
        <w:t>problema para los ayuntamientos y los consorcios?, ¿dónde</w:t>
      </w:r>
      <w:r w:rsidRPr="000B1144">
        <w:t xml:space="preserve"> está la obligatoriedad de mantener la red en condiciones óptimas</w:t>
      </w:r>
      <w:r>
        <w:t>?</w:t>
      </w:r>
      <w:r w:rsidRPr="000B1144">
        <w:t xml:space="preserve"> </w:t>
      </w:r>
      <w:r>
        <w:t>E</w:t>
      </w:r>
      <w:r w:rsidRPr="000B1144">
        <w:t xml:space="preserve">n ningún sitio. </w:t>
      </w:r>
      <w:r>
        <w:t>¿</w:t>
      </w:r>
      <w:r w:rsidRPr="000B1144">
        <w:t>En qué parte de la modificación está esa exigencia</w:t>
      </w:r>
      <w:r>
        <w:t>,</w:t>
      </w:r>
      <w:r w:rsidRPr="000B1144">
        <w:t xml:space="preserve"> que usted dice</w:t>
      </w:r>
      <w:r>
        <w:t>, de mantener la red?</w:t>
      </w:r>
    </w:p>
    <w:p w:rsidR="00BB6F38" w:rsidRDefault="00BB6F38" w:rsidP="00BB6F38">
      <w:pPr>
        <w:pStyle w:val="Texto"/>
      </w:pPr>
    </w:p>
    <w:p w:rsidR="00BB6F38" w:rsidRDefault="00BB6F38" w:rsidP="00BB6F38">
      <w:pPr>
        <w:pStyle w:val="Texto"/>
      </w:pPr>
      <w:r w:rsidRPr="000B1144">
        <w:t>Para el Grupo Popular aquí hay un interés meramente recaudatorio, por encima de cualquier interés medioambiental</w:t>
      </w:r>
      <w:r>
        <w:t>,</w:t>
      </w:r>
      <w:r w:rsidRPr="000B1144">
        <w:t xml:space="preserve"> y repercutido directamente </w:t>
      </w:r>
      <w:r>
        <w:t>a</w:t>
      </w:r>
      <w:r w:rsidRPr="000B1144">
        <w:t xml:space="preserve"> los consumidores. Canon que irá subiendo</w:t>
      </w:r>
      <w:r>
        <w:t>, a</w:t>
      </w:r>
      <w:r w:rsidRPr="000B1144">
        <w:t xml:space="preserve"> interés del Gobierno</w:t>
      </w:r>
      <w:r>
        <w:t>.</w:t>
      </w:r>
      <w:r w:rsidRPr="000B1144">
        <w:t xml:space="preserve"> </w:t>
      </w:r>
      <w:r>
        <w:t>Y</w:t>
      </w:r>
      <w:r w:rsidRPr="000B1144">
        <w:t xml:space="preserve"> lo que hoy dice que </w:t>
      </w:r>
      <w:r>
        <w:t>son</w:t>
      </w:r>
      <w:r w:rsidRPr="000B1144">
        <w:t xml:space="preserve"> 7 millones</w:t>
      </w:r>
      <w:r>
        <w:t>,</w:t>
      </w:r>
      <w:r w:rsidRPr="000B1144">
        <w:t xml:space="preserve"> en pocos años serán pues 20</w:t>
      </w:r>
      <w:r>
        <w:t>,</w:t>
      </w:r>
      <w:r w:rsidRPr="000B1144">
        <w:t xml:space="preserve"> 30</w:t>
      </w:r>
      <w:r>
        <w:t>,</w:t>
      </w:r>
      <w:r w:rsidRPr="000B1144">
        <w:t xml:space="preserve"> 50</w:t>
      </w:r>
      <w:r>
        <w:t>,</w:t>
      </w:r>
      <w:r w:rsidRPr="000B1144">
        <w:t xml:space="preserve"> lo que quieran subir</w:t>
      </w:r>
      <w:r>
        <w:t>,</w:t>
      </w:r>
      <w:r w:rsidRPr="000B1144">
        <w:t xml:space="preserve"> lo que estimen oportuno</w:t>
      </w:r>
      <w:r>
        <w:t>,</w:t>
      </w:r>
      <w:r w:rsidRPr="000B1144">
        <w:t xml:space="preserve"> por necesidades</w:t>
      </w:r>
      <w:r>
        <w:t>.</w:t>
      </w:r>
      <w:r w:rsidRPr="000B1144">
        <w:t xml:space="preserve"> </w:t>
      </w:r>
      <w:r>
        <w:t>C</w:t>
      </w:r>
      <w:r w:rsidRPr="000B1144">
        <w:t>omo es para hacer obras</w:t>
      </w:r>
      <w:r>
        <w:t>,</w:t>
      </w:r>
      <w:r w:rsidRPr="000B1144">
        <w:t xml:space="preserve"> y pagar la </w:t>
      </w:r>
      <w:r>
        <w:t>mala</w:t>
      </w:r>
      <w:r w:rsidRPr="000B1144">
        <w:t xml:space="preserve"> gestión de los ayuntamientos, de las mancomunidades, de los consorcios</w:t>
      </w:r>
      <w:r>
        <w:t>,</w:t>
      </w:r>
      <w:r w:rsidRPr="000B1144">
        <w:t xml:space="preserve"> pues lo que haga falta</w:t>
      </w:r>
      <w:r>
        <w:t>, ¿verdad? Es que hay que</w:t>
      </w:r>
      <w:r w:rsidRPr="000B1144">
        <w:t xml:space="preserve"> pagar las obras con el</w:t>
      </w:r>
      <w:r>
        <w:t xml:space="preserve"> coste de </w:t>
      </w:r>
      <w:proofErr w:type="spellStart"/>
      <w:r>
        <w:t>Lakua</w:t>
      </w:r>
      <w:proofErr w:type="spellEnd"/>
      <w:r>
        <w:t>.</w:t>
      </w:r>
      <w:r w:rsidRPr="000B1144">
        <w:t xml:space="preserve"> </w:t>
      </w:r>
      <w:r>
        <w:t>P</w:t>
      </w:r>
      <w:r w:rsidRPr="000B1144">
        <w:t>ero</w:t>
      </w:r>
      <w:r>
        <w:t>,</w:t>
      </w:r>
      <w:r w:rsidRPr="000B1144">
        <w:t xml:space="preserve"> la consumamos o no</w:t>
      </w:r>
      <w:r>
        <w:t>.</w:t>
      </w:r>
    </w:p>
    <w:p w:rsidR="00BB6F38" w:rsidRDefault="00BB6F38" w:rsidP="00BB6F38">
      <w:pPr>
        <w:pStyle w:val="Texto"/>
      </w:pPr>
    </w:p>
    <w:p w:rsidR="00BB6F38" w:rsidRDefault="00BB6F38" w:rsidP="00BB6F38">
      <w:pPr>
        <w:pStyle w:val="Texto"/>
      </w:pPr>
      <w:r>
        <w:t>Y,</w:t>
      </w:r>
      <w:r w:rsidRPr="000B1144">
        <w:t xml:space="preserve"> por lo tanto, señor consejero, yo lo que quiero preguntar es cuál es su propósito realmente de esta modificación. </w:t>
      </w:r>
      <w:r>
        <w:t>¿</w:t>
      </w:r>
      <w:r w:rsidRPr="000B1144">
        <w:t>Usted cree que esta modificación cum</w:t>
      </w:r>
      <w:r>
        <w:t>ple con los objetivos de la ley?</w:t>
      </w:r>
    </w:p>
    <w:p w:rsidR="00BB6F38" w:rsidRDefault="00BB6F38" w:rsidP="00BB6F38">
      <w:pPr>
        <w:pStyle w:val="Texto"/>
      </w:pPr>
    </w:p>
    <w:p w:rsidR="00BB6F38" w:rsidRDefault="00BB6F38" w:rsidP="00BB6F38">
      <w:pPr>
        <w:pStyle w:val="Texto"/>
      </w:pPr>
    </w:p>
    <w:p w:rsidR="00BB6F38" w:rsidRPr="007F49DD" w:rsidRDefault="00BB6F38" w:rsidP="00BB6F38">
      <w:pPr>
        <w:pStyle w:val="Texto"/>
        <w:rPr>
          <w:lang w:val="eu-ES"/>
        </w:rPr>
      </w:pPr>
      <w:r w:rsidRPr="00527D27">
        <w:rPr>
          <w:rFonts w:ascii="Futura Md BT" w:hAnsi="Futura Md BT"/>
        </w:rPr>
        <w:t>LEHENDAKARIAK</w:t>
      </w:r>
      <w:r>
        <w:t>:</w:t>
      </w:r>
      <w:r w:rsidRPr="000B1144">
        <w:t xml:space="preserve"> </w:t>
      </w:r>
      <w:r w:rsidRPr="007F49DD">
        <w:rPr>
          <w:lang w:val="eu-ES"/>
        </w:rPr>
        <w:t xml:space="preserve">Eskerrik </w:t>
      </w:r>
      <w:r>
        <w:rPr>
          <w:lang w:val="eu-ES"/>
        </w:rPr>
        <w:t xml:space="preserve">asko, López de </w:t>
      </w:r>
      <w:proofErr w:type="spellStart"/>
      <w:r>
        <w:rPr>
          <w:lang w:val="eu-ES"/>
        </w:rPr>
        <w:t>Ocariz</w:t>
      </w:r>
      <w:proofErr w:type="spellEnd"/>
      <w:r>
        <w:rPr>
          <w:lang w:val="eu-ES"/>
        </w:rPr>
        <w:t xml:space="preserve"> and</w:t>
      </w:r>
      <w:r w:rsidRPr="007F49DD">
        <w:rPr>
          <w:lang w:val="eu-ES"/>
        </w:rPr>
        <w:t>rea.</w:t>
      </w:r>
    </w:p>
    <w:p w:rsidR="00BB6F38" w:rsidRPr="007F49DD" w:rsidRDefault="00BB6F38" w:rsidP="00BB6F38">
      <w:pPr>
        <w:pStyle w:val="Texto"/>
        <w:rPr>
          <w:lang w:val="eu-ES"/>
        </w:rPr>
      </w:pPr>
    </w:p>
    <w:p w:rsidR="00BB6F38" w:rsidRPr="00B21E66" w:rsidRDefault="00BB6F38" w:rsidP="00BB6F38">
      <w:pPr>
        <w:pStyle w:val="Texto"/>
        <w:rPr>
          <w:lang w:val="eu-ES"/>
        </w:rPr>
      </w:pPr>
      <w:r w:rsidRPr="007F49DD">
        <w:rPr>
          <w:lang w:val="eu-ES"/>
        </w:rPr>
        <w:t>Erantzuteko, Arriola jauna, zurea da hitza</w:t>
      </w:r>
      <w:r w:rsidRPr="00B21E66">
        <w:rPr>
          <w:lang w:val="eu-ES"/>
        </w:rPr>
        <w:t>.</w:t>
      </w:r>
    </w:p>
    <w:p w:rsidR="00BB6F38" w:rsidRPr="00B21E66" w:rsidRDefault="00BB6F38" w:rsidP="00BB6F38">
      <w:pPr>
        <w:pStyle w:val="Texto"/>
        <w:rPr>
          <w:lang w:val="eu-ES"/>
        </w:rPr>
      </w:pPr>
    </w:p>
    <w:p w:rsidR="00BB6F38" w:rsidRPr="00B21E66" w:rsidRDefault="00BB6F38" w:rsidP="00BB6F38">
      <w:pPr>
        <w:pStyle w:val="Texto"/>
        <w:rPr>
          <w:lang w:val="eu-ES"/>
        </w:rPr>
      </w:pPr>
    </w:p>
    <w:p w:rsidR="00BB6F38" w:rsidRPr="00B21E66" w:rsidRDefault="00BB6F38" w:rsidP="00BB6F38">
      <w:pPr>
        <w:pStyle w:val="Texto"/>
        <w:rPr>
          <w:lang w:val="eu-ES"/>
        </w:rPr>
      </w:pPr>
      <w:r w:rsidRPr="00B21E66">
        <w:rPr>
          <w:rFonts w:ascii="Futura Md BT" w:hAnsi="Futura Md BT"/>
          <w:lang w:val="eu-ES"/>
        </w:rPr>
        <w:t>INGURUMEN, LURRALDE PLANGINTZA ETA ETXEBIZITZAKO SAILBURUAK</w:t>
      </w:r>
      <w:r w:rsidRPr="00B21E66">
        <w:rPr>
          <w:lang w:val="eu-ES"/>
        </w:rPr>
        <w:t xml:space="preserve"> (Arriola López): Buenos </w:t>
      </w:r>
      <w:proofErr w:type="spellStart"/>
      <w:r w:rsidRPr="00B21E66">
        <w:rPr>
          <w:lang w:val="eu-ES"/>
        </w:rPr>
        <w:t>días</w:t>
      </w:r>
      <w:proofErr w:type="spellEnd"/>
      <w:r w:rsidRPr="00B21E66">
        <w:rPr>
          <w:lang w:val="eu-ES"/>
        </w:rPr>
        <w:t xml:space="preserve">, señora </w:t>
      </w:r>
      <w:proofErr w:type="spellStart"/>
      <w:r w:rsidRPr="00B21E66">
        <w:rPr>
          <w:lang w:val="eu-ES"/>
        </w:rPr>
        <w:t>presidenta</w:t>
      </w:r>
      <w:proofErr w:type="spellEnd"/>
      <w:r w:rsidRPr="00B21E66">
        <w:rPr>
          <w:lang w:val="eu-ES"/>
        </w:rPr>
        <w:t>.</w:t>
      </w:r>
    </w:p>
    <w:p w:rsidR="00BB6F38" w:rsidRPr="00B21E66" w:rsidRDefault="00BB6F38" w:rsidP="00BB6F38">
      <w:pPr>
        <w:pStyle w:val="Texto"/>
        <w:rPr>
          <w:lang w:val="eu-ES"/>
        </w:rPr>
      </w:pPr>
    </w:p>
    <w:p w:rsidR="00BB6F38" w:rsidRDefault="00BB6F38" w:rsidP="00BB6F38">
      <w:pPr>
        <w:pStyle w:val="Texto"/>
      </w:pPr>
      <w:r>
        <w:t xml:space="preserve">Señora López de </w:t>
      </w:r>
      <w:proofErr w:type="spellStart"/>
      <w:r>
        <w:t>Ocariz</w:t>
      </w:r>
      <w:proofErr w:type="spellEnd"/>
      <w:r>
        <w:t>, le respondo</w:t>
      </w:r>
      <w:r w:rsidRPr="000B1144">
        <w:t xml:space="preserve"> a su interpelación</w:t>
      </w:r>
      <w:r>
        <w:t>:</w:t>
      </w:r>
      <w:r w:rsidRPr="000B1144">
        <w:t xml:space="preserve"> el propósito del Gobierno</w:t>
      </w:r>
      <w:r>
        <w:t xml:space="preserve"> para modificar</w:t>
      </w:r>
      <w:r w:rsidRPr="000B1144">
        <w:t xml:space="preserve"> a través del proyecto </w:t>
      </w:r>
      <w:r>
        <w:t>de</w:t>
      </w:r>
      <w:r w:rsidRPr="000B1144">
        <w:t xml:space="preserve"> presupuestos para 2020</w:t>
      </w:r>
      <w:r>
        <w:t xml:space="preserve"> algunos</w:t>
      </w:r>
      <w:r w:rsidRPr="000B1144">
        <w:t xml:space="preserve"> aspectos de la Ley de Aguas de 2006</w:t>
      </w:r>
      <w:r>
        <w:t>,</w:t>
      </w:r>
      <w:r w:rsidRPr="000B1144">
        <w:t xml:space="preserve"> referidos al canon</w:t>
      </w:r>
      <w:r>
        <w:t>,</w:t>
      </w:r>
      <w:r w:rsidRPr="000B1144">
        <w:t xml:space="preserve"> están clara</w:t>
      </w:r>
      <w:r>
        <w:t>mente</w:t>
      </w:r>
      <w:r w:rsidRPr="000B1144">
        <w:t xml:space="preserve"> recogidos en la memoria explicativa que</w:t>
      </w:r>
      <w:r>
        <w:t>,</w:t>
      </w:r>
      <w:r w:rsidRPr="000B1144">
        <w:t xml:space="preserve"> sin duda</w:t>
      </w:r>
      <w:r>
        <w:t>,</w:t>
      </w:r>
      <w:r w:rsidRPr="000B1144">
        <w:t xml:space="preserve"> usted conoce</w:t>
      </w:r>
      <w:r>
        <w:t>.</w:t>
      </w:r>
    </w:p>
    <w:p w:rsidR="00BB6F38" w:rsidRDefault="00BB6F38" w:rsidP="00BB6F38">
      <w:pPr>
        <w:pStyle w:val="Texto"/>
      </w:pPr>
    </w:p>
    <w:p w:rsidR="00BB6F38" w:rsidRDefault="00BB6F38" w:rsidP="00BB6F38">
      <w:pPr>
        <w:pStyle w:val="Texto"/>
      </w:pPr>
      <w:r>
        <w:t>E</w:t>
      </w:r>
      <w:r w:rsidRPr="000B1144">
        <w:t>sta modificación es consecuencia de una reflexión conjunta</w:t>
      </w:r>
      <w:r>
        <w:t>,</w:t>
      </w:r>
      <w:r w:rsidRPr="000B1144">
        <w:t xml:space="preserve"> realizada por la Dirección de Administración Tributaria, es decir, el Dep</w:t>
      </w:r>
      <w:r>
        <w:t>artamento de Hacienda, y de la…</w:t>
      </w:r>
    </w:p>
    <w:p w:rsidR="00BB6F38" w:rsidRDefault="00BB6F38" w:rsidP="00BB6F38">
      <w:pPr>
        <w:pStyle w:val="Texto"/>
      </w:pPr>
    </w:p>
    <w:p w:rsidR="00BB6F38" w:rsidRPr="00A00CA0" w:rsidRDefault="00BB6F38" w:rsidP="00BB6F38">
      <w:pPr>
        <w:pStyle w:val="Texto"/>
      </w:pPr>
      <w:r>
        <w:t xml:space="preserve">(21. </w:t>
      </w:r>
      <w:r w:rsidRPr="007F49DD">
        <w:rPr>
          <w:lang w:val="eu-ES"/>
        </w:rPr>
        <w:t>zintaren amaiera)</w:t>
      </w:r>
    </w:p>
    <w:p w:rsidR="00BB6F38" w:rsidRDefault="00BB6F38" w:rsidP="00BB6F38">
      <w:pPr>
        <w:pStyle w:val="Texto"/>
      </w:pPr>
      <w:r>
        <w:t xml:space="preserve">(22. </w:t>
      </w:r>
      <w:proofErr w:type="spellStart"/>
      <w:r>
        <w:t>zintaren</w:t>
      </w:r>
      <w:proofErr w:type="spellEnd"/>
      <w:r>
        <w:t xml:space="preserve"> </w:t>
      </w:r>
      <w:proofErr w:type="spellStart"/>
      <w:r>
        <w:t>hasiera</w:t>
      </w:r>
      <w:proofErr w:type="spellEnd"/>
      <w:r>
        <w:t>)</w:t>
      </w:r>
    </w:p>
    <w:p w:rsidR="00BB6F38" w:rsidRDefault="00BB6F38" w:rsidP="00BB6F38">
      <w:pPr>
        <w:pStyle w:val="Texto"/>
      </w:pPr>
    </w:p>
    <w:p w:rsidR="00BB6F38" w:rsidRDefault="00BB6F38" w:rsidP="00BB6F38">
      <w:pPr>
        <w:pStyle w:val="Texto"/>
      </w:pPr>
      <w:r>
        <w:t>… conoce.</w:t>
      </w:r>
    </w:p>
    <w:p w:rsidR="00BB6F38" w:rsidRDefault="00BB6F38" w:rsidP="00BB6F38">
      <w:pPr>
        <w:pStyle w:val="Texto"/>
      </w:pPr>
    </w:p>
    <w:p w:rsidR="00BB6F38" w:rsidRDefault="00BB6F38" w:rsidP="00BB6F38">
      <w:pPr>
        <w:pStyle w:val="Texto"/>
      </w:pPr>
      <w:r>
        <w:t>E</w:t>
      </w:r>
      <w:r w:rsidRPr="00CA3C96">
        <w:t>sta modificación es consecuencia de una re</w:t>
      </w:r>
      <w:r>
        <w:t xml:space="preserve">flexión conjunta </w:t>
      </w:r>
      <w:r w:rsidRPr="00CA3C96">
        <w:t>realizada por la Dirección de Administración Tributaria, es dec</w:t>
      </w:r>
      <w:r>
        <w:t>ir, el Departamento de Hacienda, y de la Agencia Vasca del Agua-</w:t>
      </w:r>
      <w:r w:rsidRPr="00907751">
        <w:rPr>
          <w:lang w:val="eu-ES"/>
        </w:rPr>
        <w:t>URA</w:t>
      </w:r>
      <w:r>
        <w:t xml:space="preserve">, </w:t>
      </w:r>
      <w:r w:rsidRPr="00CA3C96">
        <w:t xml:space="preserve">sobre cómo mejorar el cumplimiento y la eficacia del canon del agua cuando se ha cumplido ya diez años desde su entrada </w:t>
      </w:r>
      <w:r>
        <w:t>en vigor el 1 de enero de 2009.</w:t>
      </w:r>
    </w:p>
    <w:p w:rsidR="00BB6F38" w:rsidRDefault="00BB6F38" w:rsidP="00BB6F38">
      <w:pPr>
        <w:pStyle w:val="Texto"/>
      </w:pPr>
    </w:p>
    <w:p w:rsidR="00BB6F38" w:rsidRDefault="00BB6F38" w:rsidP="00BB6F38">
      <w:pPr>
        <w:pStyle w:val="Texto"/>
      </w:pPr>
      <w:r w:rsidRPr="00CA3C96">
        <w:t>Los motivos de l</w:t>
      </w:r>
      <w:r>
        <w:t>os cambios propuestos son, por un</w:t>
      </w:r>
      <w:r w:rsidRPr="00CA3C96">
        <w:t xml:space="preserve">a parte, avanzar </w:t>
      </w:r>
      <w:r>
        <w:t xml:space="preserve">en </w:t>
      </w:r>
      <w:r w:rsidRPr="00CA3C96">
        <w:t>el cumplimiento del principio de recuperación de costes de los serv</w:t>
      </w:r>
      <w:r>
        <w:t>icios relacionados con el agua. C</w:t>
      </w:r>
      <w:r w:rsidRPr="00CA3C96">
        <w:t xml:space="preserve">omo sabe, la norma básica en la protección de </w:t>
      </w:r>
      <w:r>
        <w:t>los recursos hídricos e</w:t>
      </w:r>
      <w:r w:rsidRPr="00CA3C96">
        <w:t>s la Directiva Marco del A</w:t>
      </w:r>
      <w:r>
        <w:t>gu</w:t>
      </w:r>
      <w:r w:rsidRPr="00CA3C96">
        <w:t xml:space="preserve">a de la Unión Europea, </w:t>
      </w:r>
      <w:r w:rsidRPr="00CA3C96">
        <w:lastRenderedPageBreak/>
        <w:t>que define los objetivos en la preservación de los recursos hídricos e impone las condiciones para la utili</w:t>
      </w:r>
      <w:r>
        <w:t xml:space="preserve">zación sostenible. </w:t>
      </w:r>
      <w:r w:rsidRPr="00CA3C96">
        <w:t xml:space="preserve">Uno de sus pilares es el principio de recuperación de los costes </w:t>
      </w:r>
      <w:r>
        <w:t>de los servicios, establecidos en el artículo noveno. E</w:t>
      </w:r>
      <w:r w:rsidRPr="00CA3C96">
        <w:t xml:space="preserve">n otras palabras, la obligación de las administraciones de incorporar en las </w:t>
      </w:r>
      <w:r>
        <w:t>tarifas de suministro el valor r</w:t>
      </w:r>
      <w:r w:rsidRPr="00CA3C96">
        <w:t>eal de lo que c</w:t>
      </w:r>
      <w:r>
        <w:t xml:space="preserve">uesta todo el ciclo del agua, </w:t>
      </w:r>
      <w:r w:rsidRPr="00CA3C96">
        <w:t>desde que se capta hasta que se devuelve</w:t>
      </w:r>
      <w:r>
        <w:t xml:space="preserve"> a los cauces previa depuración, </w:t>
      </w:r>
      <w:r w:rsidRPr="00CA3C96">
        <w:t xml:space="preserve">incluidos los costes medioambientales. Y ello porque se considera </w:t>
      </w:r>
      <w:r>
        <w:t xml:space="preserve">que </w:t>
      </w:r>
      <w:r w:rsidRPr="00CA3C96">
        <w:t>un</w:t>
      </w:r>
      <w:r>
        <w:t xml:space="preserve">a adecuada política de precios </w:t>
      </w:r>
      <w:r w:rsidRPr="00CA3C96">
        <w:t>es un fa</w:t>
      </w:r>
      <w:r>
        <w:t>ctor fundamental para propiciar</w:t>
      </w:r>
      <w:r w:rsidRPr="00CA3C96">
        <w:t xml:space="preserve"> </w:t>
      </w:r>
      <w:r>
        <w:t>u</w:t>
      </w:r>
      <w:r w:rsidRPr="00CA3C96">
        <w:t>nos eficiente y responsable de este recurso natural. Así</w:t>
      </w:r>
      <w:r>
        <w:t xml:space="preserve">, con la modificación planteada, </w:t>
      </w:r>
      <w:r w:rsidRPr="00CA3C96">
        <w:t xml:space="preserve">se acerca </w:t>
      </w:r>
      <w:r>
        <w:t xml:space="preserve">el hecho </w:t>
      </w:r>
      <w:r w:rsidRPr="00CA3C96">
        <w:t>imponible al impacto pro</w:t>
      </w:r>
      <w:r>
        <w:t>ducido sobre el medio ambiente.</w:t>
      </w:r>
    </w:p>
    <w:p w:rsidR="00BB6F38" w:rsidRDefault="00BB6F38" w:rsidP="00BB6F38">
      <w:pPr>
        <w:pStyle w:val="Texto"/>
      </w:pPr>
    </w:p>
    <w:p w:rsidR="00BB6F38" w:rsidRDefault="00BB6F38" w:rsidP="00BB6F38">
      <w:pPr>
        <w:pStyle w:val="Texto"/>
      </w:pPr>
      <w:r w:rsidRPr="00CA3C96">
        <w:t>En segundo lugar, simplificar los trámites administrativos a la hora de aplicar y recaudar el canon</w:t>
      </w:r>
      <w:r>
        <w:t>,</w:t>
      </w:r>
      <w:r w:rsidRPr="00CA3C96">
        <w:t xml:space="preserve"> que ahora</w:t>
      </w:r>
      <w:r>
        <w:t xml:space="preserve"> son bastante complejos, </w:t>
      </w:r>
      <w:r w:rsidRPr="00CA3C96">
        <w:t>y mejora</w:t>
      </w:r>
      <w:r>
        <w:t>r de paso la gestión tributaria. Y,</w:t>
      </w:r>
      <w:r w:rsidRPr="00CA3C96">
        <w:t xml:space="preserve"> además, fomen</w:t>
      </w:r>
      <w:r>
        <w:t>tar la reutilización del agua, u</w:t>
      </w:r>
      <w:r w:rsidRPr="00CA3C96">
        <w:t xml:space="preserve">n aspecto que hasta ahora no estaba suficientemente ponderado y que es fundamental </w:t>
      </w:r>
      <w:r>
        <w:t>p</w:t>
      </w:r>
      <w:r w:rsidRPr="00CA3C96">
        <w:t>a</w:t>
      </w:r>
      <w:r>
        <w:t xml:space="preserve">ra reducir el consumo, sobre todo, </w:t>
      </w:r>
      <w:r w:rsidRPr="00CA3C96">
        <w:t xml:space="preserve">en los sectores de la industria y de </w:t>
      </w:r>
      <w:r>
        <w:t>la agricultura y la ganadería.</w:t>
      </w:r>
    </w:p>
    <w:p w:rsidR="00BB6F38" w:rsidRDefault="00BB6F38" w:rsidP="00BB6F38">
      <w:pPr>
        <w:pStyle w:val="Texto"/>
      </w:pPr>
    </w:p>
    <w:p w:rsidR="00BB6F38" w:rsidRDefault="00BB6F38" w:rsidP="00BB6F38">
      <w:pPr>
        <w:pStyle w:val="Texto"/>
      </w:pPr>
      <w:r w:rsidRPr="00CA3C96">
        <w:t>Lo cierto es que</w:t>
      </w:r>
      <w:r>
        <w:t>,</w:t>
      </w:r>
      <w:r w:rsidRPr="00CA3C96">
        <w:t xml:space="preserve"> con la regulación actual del canon, no todos los usos del agua contribuyen a recuperar los costes de lo</w:t>
      </w:r>
      <w:r>
        <w:t xml:space="preserve">s daños o los efectos adversos sobre </w:t>
      </w:r>
      <w:r w:rsidRPr="00CA3C96">
        <w:t xml:space="preserve">el medio acuático. Por ejemplo, </w:t>
      </w:r>
      <w:r>
        <w:t xml:space="preserve">los usos </w:t>
      </w:r>
      <w:r w:rsidRPr="00CA3C96">
        <w:t>dom</w:t>
      </w:r>
      <w:r>
        <w:t>ésticos no están gravados. La Ley de Aguas sí</w:t>
      </w:r>
      <w:r w:rsidRPr="00CA3C96">
        <w:t xml:space="preserve"> incluyó en el canon los consumos d</w:t>
      </w:r>
      <w:r>
        <w:t xml:space="preserve">omésticos de más de 130 litros </w:t>
      </w:r>
      <w:r w:rsidRPr="00CA3C96">
        <w:t>por</w:t>
      </w:r>
      <w:r>
        <w:t xml:space="preserve"> persona y dí</w:t>
      </w:r>
      <w:r w:rsidRPr="00CA3C96">
        <w:t>a, p</w:t>
      </w:r>
      <w:r>
        <w:t>ero el decreto que la desarrolló</w:t>
      </w:r>
      <w:r w:rsidRPr="00CA3C96">
        <w:t xml:space="preserve"> intr</w:t>
      </w:r>
      <w:r>
        <w:t>odujo la excepción provisional d</w:t>
      </w:r>
      <w:r w:rsidRPr="00CA3C96">
        <w:t>el tributo a los consumos realizados para usos doméstico</w:t>
      </w:r>
      <w:r>
        <w:t>s. La L</w:t>
      </w:r>
      <w:r w:rsidRPr="00CA3C96">
        <w:t xml:space="preserve">ey también aplicaba el canon a los consumos de usos agropecuarios. Sin embargo, </w:t>
      </w:r>
      <w:r>
        <w:t xml:space="preserve">a raíz de la petición parlamentaria </w:t>
      </w:r>
      <w:r w:rsidRPr="00CA3C96">
        <w:t>reali</w:t>
      </w:r>
      <w:r>
        <w:t xml:space="preserve">zada el 18 de noviembre de 2009, </w:t>
      </w:r>
      <w:r w:rsidRPr="00CA3C96">
        <w:t>se estableció una moratoria en la aplicac</w:t>
      </w:r>
      <w:r>
        <w:t xml:space="preserve">ión del tributo a estos cursos. </w:t>
      </w:r>
      <w:r w:rsidRPr="00CA3C96">
        <w:t xml:space="preserve">De este modo, actualmente </w:t>
      </w:r>
      <w:r>
        <w:t>no están sujetos al canon los us</w:t>
      </w:r>
      <w:r w:rsidRPr="00CA3C96">
        <w:t>os domésticos, los agropecuarios o las pérdidas y fugas incontroladas</w:t>
      </w:r>
      <w:r>
        <w:t xml:space="preserve"> de las redes de captación y su</w:t>
      </w:r>
      <w:r w:rsidRPr="00CA3C96">
        <w:t xml:space="preserve">ministro, porque </w:t>
      </w:r>
      <w:r>
        <w:t xml:space="preserve">el hecho imponible es el consumo real o potencial, simplificando, </w:t>
      </w:r>
      <w:r w:rsidRPr="00CA3C96">
        <w:t>el volumen de agua que sale del grifo</w:t>
      </w:r>
      <w:r>
        <w:t>.</w:t>
      </w:r>
    </w:p>
    <w:p w:rsidR="00BB6F38" w:rsidRDefault="00BB6F38" w:rsidP="00BB6F38">
      <w:pPr>
        <w:pStyle w:val="Texto"/>
      </w:pPr>
    </w:p>
    <w:p w:rsidR="00BB6F38" w:rsidRDefault="00BB6F38" w:rsidP="00BB6F38">
      <w:pPr>
        <w:pStyle w:val="Texto"/>
      </w:pPr>
      <w:r w:rsidRPr="00CA3C96">
        <w:lastRenderedPageBreak/>
        <w:t>Esto lleva a que solo un 30,5</w:t>
      </w:r>
      <w:r>
        <w:t> </w:t>
      </w:r>
      <w:r w:rsidRPr="00CA3C96">
        <w:t>% del consumo real en Euskadi sea objeto de imposición por el canon del agua, que afect</w:t>
      </w:r>
      <w:r>
        <w:t xml:space="preserve">a únicamente a usos comerciales e industriales, que suponen un </w:t>
      </w:r>
      <w:r w:rsidRPr="00CA3C96">
        <w:t>26,7</w:t>
      </w:r>
      <w:r>
        <w:t> </w:t>
      </w:r>
      <w:r w:rsidRPr="00CA3C96">
        <w:t>%</w:t>
      </w:r>
      <w:r>
        <w:t>,</w:t>
      </w:r>
      <w:r w:rsidRPr="00CA3C96">
        <w:t xml:space="preserve"> y municipal</w:t>
      </w:r>
      <w:r>
        <w:t>,</w:t>
      </w:r>
      <w:r w:rsidRPr="00CA3C96">
        <w:t xml:space="preserve"> con un 3,8</w:t>
      </w:r>
      <w:r>
        <w:t xml:space="preserve"> %. Por otra parte, esos usos, que sí </w:t>
      </w:r>
      <w:r w:rsidRPr="00CA3C96">
        <w:t>están sujetos</w:t>
      </w:r>
      <w:r>
        <w:t xml:space="preserve"> a </w:t>
      </w:r>
      <w:r w:rsidRPr="00CA3C96">
        <w:t>tributo, disfrutan de una serie de bo</w:t>
      </w:r>
      <w:r>
        <w:t>nificaciones que reducen del 30,5 </w:t>
      </w:r>
      <w:r w:rsidRPr="00CA3C96">
        <w:t>% al 14,6</w:t>
      </w:r>
      <w:r>
        <w:t xml:space="preserve"> % el porcentaje de consumo gravado, </w:t>
      </w:r>
      <w:r w:rsidRPr="00CA3C96">
        <w:t xml:space="preserve">efectivamente, </w:t>
      </w:r>
      <w:r>
        <w:t>por el canon de</w:t>
      </w:r>
      <w:r w:rsidRPr="00CA3C96">
        <w:t>l</w:t>
      </w:r>
      <w:r>
        <w:t xml:space="preserve"> agua.</w:t>
      </w:r>
    </w:p>
    <w:p w:rsidR="00BB6F38" w:rsidRDefault="00BB6F38" w:rsidP="00BB6F38">
      <w:pPr>
        <w:pStyle w:val="Texto"/>
      </w:pPr>
    </w:p>
    <w:p w:rsidR="00BB6F38" w:rsidRDefault="00BB6F38" w:rsidP="00BB6F38">
      <w:pPr>
        <w:pStyle w:val="Texto"/>
      </w:pPr>
      <w:r>
        <w:t xml:space="preserve">Con la modificación de normativa propuesta, </w:t>
      </w:r>
      <w:r w:rsidRPr="00CA3C96">
        <w:t>qu</w:t>
      </w:r>
      <w:r>
        <w:t xml:space="preserve">e incluye una nueva definición </w:t>
      </w:r>
      <w:r w:rsidRPr="00CA3C96">
        <w:t>de</w:t>
      </w:r>
      <w:r>
        <w:t xml:space="preserve">l hecho </w:t>
      </w:r>
      <w:r w:rsidRPr="00CA3C96">
        <w:t>imponible y la reducción</w:t>
      </w:r>
      <w:r>
        <w:t xml:space="preserve"> de exenciones y bonificaciones, s</w:t>
      </w:r>
      <w:r w:rsidRPr="00CA3C96">
        <w:t xml:space="preserve">e pretende avanzar </w:t>
      </w:r>
      <w:r>
        <w:t xml:space="preserve">en </w:t>
      </w:r>
      <w:r w:rsidRPr="00CA3C96">
        <w:t xml:space="preserve">el cumplimiento de los objetivos de la Ley </w:t>
      </w:r>
      <w:r>
        <w:t xml:space="preserve">1/2006, que establece, entre otras cosas, </w:t>
      </w:r>
      <w:r w:rsidRPr="00CA3C96">
        <w:t xml:space="preserve">el </w:t>
      </w:r>
      <w:r>
        <w:t xml:space="preserve">canon del agua. Y </w:t>
      </w:r>
      <w:r w:rsidRPr="00CA3C96">
        <w:t>ello a través del incremen</w:t>
      </w:r>
      <w:r>
        <w:t>to del ámbito de aplicación del tributo</w:t>
      </w:r>
      <w:r w:rsidRPr="00CA3C96">
        <w:t>. De esta forma se progre</w:t>
      </w:r>
      <w:r>
        <w:t xml:space="preserve">sará </w:t>
      </w:r>
      <w:r w:rsidRPr="00CA3C96">
        <w:t>en el cumplimiento del principio de recuperac</w:t>
      </w:r>
      <w:r>
        <w:t>ión de costes medioambientales.</w:t>
      </w:r>
    </w:p>
    <w:p w:rsidR="00BB6F38" w:rsidRDefault="00BB6F38" w:rsidP="00BB6F38">
      <w:pPr>
        <w:pStyle w:val="Texto"/>
      </w:pPr>
    </w:p>
    <w:p w:rsidR="00BB6F38" w:rsidRDefault="00BB6F38" w:rsidP="00BB6F38">
      <w:pPr>
        <w:pStyle w:val="Texto"/>
      </w:pPr>
      <w:r w:rsidRPr="00CA3C96">
        <w:t>Los cambios propuestos en el capítulo referido al canon no suponen una modificación sustancial de una ley que es mucho más amplia. La finalidad del gravamen es propiciar un uso más responsable, eficiente y sostenib</w:t>
      </w:r>
      <w:r>
        <w:t xml:space="preserve">le del agua, de modo que su recaudación debe destinarla </w:t>
      </w:r>
      <w:r w:rsidRPr="005A0C17">
        <w:rPr>
          <w:lang w:val="eu-ES"/>
        </w:rPr>
        <w:t>URA</w:t>
      </w:r>
      <w:r w:rsidRPr="00CA3C96">
        <w:t>, según establece la propia ley, a la protección, restaurac</w:t>
      </w:r>
      <w:r>
        <w:t xml:space="preserve">ión y mejora del medio acuático, </w:t>
      </w:r>
      <w:r w:rsidRPr="00CA3C96">
        <w:t>y a colaborar con las administraciones competentes para el logro de unos servicios eficiente</w:t>
      </w:r>
      <w:r>
        <w:t xml:space="preserve">s de suministro y saneamiento. </w:t>
      </w:r>
      <w:r w:rsidRPr="00CA3C96">
        <w:t xml:space="preserve">Fijar que </w:t>
      </w:r>
      <w:r>
        <w:t xml:space="preserve">el hecho imponible </w:t>
      </w:r>
      <w:r w:rsidRPr="00CA3C96">
        <w:t>será la</w:t>
      </w:r>
      <w:r>
        <w:t xml:space="preserve"> captación del agua para su uso </w:t>
      </w:r>
      <w:r>
        <w:noBreakHyphen/>
      </w:r>
      <w:r w:rsidRPr="00CA3C96">
        <w:t xml:space="preserve">y no el consumo </w:t>
      </w:r>
      <w:r>
        <w:t>real, como sucede hasta ahora</w:t>
      </w:r>
      <w:r>
        <w:noBreakHyphen/>
        <w:t xml:space="preserve"> no creemos que suponga u</w:t>
      </w:r>
      <w:r w:rsidRPr="00CA3C96">
        <w:t xml:space="preserve">na </w:t>
      </w:r>
      <w:r>
        <w:t xml:space="preserve">alteración </w:t>
      </w:r>
      <w:r w:rsidRPr="00CA3C96">
        <w:t xml:space="preserve">sustancial de la ley </w:t>
      </w:r>
      <w:r>
        <w:t>ni d</w:t>
      </w:r>
      <w:r w:rsidRPr="00CA3C96">
        <w:t>el</w:t>
      </w:r>
      <w:r>
        <w:t xml:space="preserve"> propio canon.</w:t>
      </w:r>
    </w:p>
    <w:p w:rsidR="00BB6F38" w:rsidRDefault="00BB6F38" w:rsidP="00BB6F38">
      <w:pPr>
        <w:pStyle w:val="Texto"/>
      </w:pPr>
    </w:p>
    <w:p w:rsidR="00BB6F38" w:rsidRDefault="00BB6F38" w:rsidP="00BB6F38">
      <w:pPr>
        <w:pStyle w:val="Texto"/>
      </w:pPr>
      <w:r w:rsidRPr="00CA3C96">
        <w:t>Y lo mismo sucede con la exclusión del canon para el agua que sea reutilizada en usos industriales o de otro tipo y con la fijación del tip</w:t>
      </w:r>
      <w:r>
        <w:t xml:space="preserve">o de gravamen u otros detalles. </w:t>
      </w:r>
      <w:r w:rsidRPr="00CA3C96">
        <w:t>Se</w:t>
      </w:r>
      <w:r>
        <w:t xml:space="preserve"> trata de modificaciones de carácter técnico, plenamente acordes </w:t>
      </w:r>
      <w:r w:rsidRPr="00CA3C96">
        <w:t>con la filosofía medi</w:t>
      </w:r>
      <w:r>
        <w:t>o</w:t>
      </w:r>
      <w:r w:rsidRPr="00CA3C96">
        <w:t xml:space="preserve">ambiental </w:t>
      </w:r>
      <w:r>
        <w:t xml:space="preserve">que inspira la Ley de Aguas y al propio canon. Además, se han propuesto, </w:t>
      </w:r>
      <w:r w:rsidRPr="00CA3C96">
        <w:t>tras la consulta y participación de lo</w:t>
      </w:r>
      <w:r>
        <w:t>s diferentes agentes implicados, concretamente:</w:t>
      </w:r>
      <w:r w:rsidRPr="00CA3C96">
        <w:t xml:space="preserve"> los co</w:t>
      </w:r>
      <w:r>
        <w:t xml:space="preserve">nsorcios </w:t>
      </w:r>
      <w:r w:rsidRPr="007269B8">
        <w:rPr>
          <w:lang w:val="eu-ES"/>
        </w:rPr>
        <w:t xml:space="preserve">Gipuzkoako Urak, Añarbeko Urak, </w:t>
      </w:r>
      <w:proofErr w:type="spellStart"/>
      <w:r w:rsidRPr="007269B8">
        <w:rPr>
          <w:lang w:val="eu-ES"/>
        </w:rPr>
        <w:t>AMVISA</w:t>
      </w:r>
      <w:proofErr w:type="spellEnd"/>
      <w:r w:rsidRPr="007269B8">
        <w:rPr>
          <w:lang w:val="eu-ES"/>
        </w:rPr>
        <w:t xml:space="preserve">, Txingudiko Zerbitzuak y Bilbao Bizkaia Ur Partzuergoa, </w:t>
      </w:r>
      <w:r w:rsidRPr="00CA3C96">
        <w:t xml:space="preserve">que concentran a una amplia mayoría de los </w:t>
      </w:r>
      <w:r w:rsidRPr="00CA3C96">
        <w:lastRenderedPageBreak/>
        <w:t xml:space="preserve">usuarios de la red de </w:t>
      </w:r>
      <w:r>
        <w:t xml:space="preserve">agua de Euskadi. Unos consorcios que, </w:t>
      </w:r>
      <w:r w:rsidRPr="00CA3C96">
        <w:t xml:space="preserve">a su vez, venían reclamando una gestión del canon más sencilla, como </w:t>
      </w:r>
      <w:r>
        <w:t>v</w:t>
      </w:r>
      <w:r w:rsidRPr="00CA3C96">
        <w:t xml:space="preserve">a </w:t>
      </w:r>
      <w:r>
        <w:t>a ser a partir de ahora.</w:t>
      </w:r>
    </w:p>
    <w:p w:rsidR="00BB6F38" w:rsidRDefault="00BB6F38" w:rsidP="00BB6F38">
      <w:pPr>
        <w:pStyle w:val="Texto"/>
      </w:pPr>
    </w:p>
    <w:p w:rsidR="00BB6F38" w:rsidRDefault="00BB6F38" w:rsidP="00BB6F38">
      <w:pPr>
        <w:pStyle w:val="Texto"/>
      </w:pPr>
      <w:r>
        <w:t xml:space="preserve">¿Que podría haberse abordado estos </w:t>
      </w:r>
      <w:r w:rsidRPr="00CA3C96">
        <w:t xml:space="preserve">cambios mediante una </w:t>
      </w:r>
      <w:r>
        <w:t xml:space="preserve">modificación de la Ley de Aguas? Sí, </w:t>
      </w:r>
      <w:r w:rsidRPr="00CA3C96">
        <w:t xml:space="preserve">se podía </w:t>
      </w:r>
      <w:r>
        <w:t>haber h</w:t>
      </w:r>
      <w:r w:rsidRPr="00CA3C96">
        <w:t>echo. Pero usted y yo sabemos lo que eso supone en tiempo</w:t>
      </w:r>
      <w:r>
        <w:t xml:space="preserve">, para abordar los retoques que, </w:t>
      </w:r>
      <w:r w:rsidRPr="00CA3C96">
        <w:t xml:space="preserve">insisto, </w:t>
      </w:r>
      <w:r>
        <w:t>tien</w:t>
      </w:r>
      <w:r w:rsidRPr="00CA3C96">
        <w:t>en un ca</w:t>
      </w:r>
      <w:r>
        <w:t>rácter técnico. Creemos que el P</w:t>
      </w:r>
      <w:r w:rsidRPr="00CA3C96">
        <w:t xml:space="preserve">royecto de </w:t>
      </w:r>
      <w:r>
        <w:t>Ley de P</w:t>
      </w:r>
      <w:r w:rsidRPr="00CA3C96">
        <w:t xml:space="preserve">resupuestos es una vía perfectamente adecuada para tramitarlos y que garantiza el grado suficiente </w:t>
      </w:r>
      <w:r>
        <w:t xml:space="preserve">de información, </w:t>
      </w:r>
      <w:r w:rsidRPr="00CA3C96">
        <w:t>de contraste y deba</w:t>
      </w:r>
      <w:r>
        <w:t>te político sobre su idoneidad.</w:t>
      </w:r>
    </w:p>
    <w:p w:rsidR="00BB6F38" w:rsidRDefault="00BB6F38" w:rsidP="00BB6F38">
      <w:pPr>
        <w:pStyle w:val="Texto"/>
      </w:pPr>
    </w:p>
    <w:p w:rsidR="00185043" w:rsidRDefault="00BB6F38" w:rsidP="00BB6F38">
      <w:pPr>
        <w:pStyle w:val="Texto"/>
      </w:pPr>
      <w:r w:rsidRPr="00CA3C96">
        <w:t>Por otro lado, hay que situar la cuestión del canon en sus justas dim</w:t>
      </w:r>
      <w:r>
        <w:t>ensiones. En estos momentos, grav</w:t>
      </w:r>
      <w:r w:rsidRPr="00CA3C96">
        <w:t>ando, como decía, únicamente el 14,8</w:t>
      </w:r>
      <w:r>
        <w:t> </w:t>
      </w:r>
      <w:r w:rsidRPr="00CA3C96">
        <w:t>% del</w:t>
      </w:r>
      <w:r>
        <w:t xml:space="preserve"> consumo real de agua, </w:t>
      </w:r>
      <w:r w:rsidRPr="00CA3C96">
        <w:t xml:space="preserve">se ingresan con </w:t>
      </w:r>
      <w:r>
        <w:t xml:space="preserve">él </w:t>
      </w:r>
      <w:r w:rsidRPr="00CA3C96">
        <w:t>2 millones de euros. Con los cambios propuestos, el canon gravaría el 100</w:t>
      </w:r>
      <w:r>
        <w:t> </w:t>
      </w:r>
      <w:r w:rsidRPr="00CA3C96">
        <w:t xml:space="preserve">% del volumen de agua captada para </w:t>
      </w:r>
      <w:r>
        <w:t>su utilización o consumo, aunque el porcentaje efectivo se reduce al 8</w:t>
      </w:r>
      <w:r w:rsidRPr="00CA3C96">
        <w:t>5,3</w:t>
      </w:r>
      <w:r>
        <w:t> </w:t>
      </w:r>
      <w:r w:rsidRPr="00CA3C96">
        <w:t>%, debido a que el volumen que utilizan en las explotaciones agrarias y ganaderas tendrían una bonificación del 90</w:t>
      </w:r>
      <w:r>
        <w:t> </w:t>
      </w:r>
      <w:r w:rsidR="00185043">
        <w:t>%.</w:t>
      </w:r>
    </w:p>
    <w:p w:rsidR="00185043" w:rsidRDefault="00185043" w:rsidP="00BB6F38">
      <w:pPr>
        <w:pStyle w:val="Texto"/>
      </w:pPr>
    </w:p>
    <w:p w:rsidR="00BB6F38" w:rsidRDefault="00BB6F38" w:rsidP="00BB6F38">
      <w:pPr>
        <w:pStyle w:val="Texto"/>
      </w:pPr>
      <w:r w:rsidRPr="00CA3C96">
        <w:t xml:space="preserve">En </w:t>
      </w:r>
      <w:r>
        <w:t>otras palabras, el sector primario…</w:t>
      </w:r>
    </w:p>
    <w:p w:rsidR="00BB6F38" w:rsidRDefault="00BB6F38" w:rsidP="00BB6F38">
      <w:pPr>
        <w:pStyle w:val="Texto"/>
      </w:pPr>
    </w:p>
    <w:p w:rsidR="00BB6F38" w:rsidRDefault="00BB6F38" w:rsidP="00BB6F38">
      <w:pPr>
        <w:pStyle w:val="Texto"/>
      </w:pPr>
      <w:r>
        <w:t xml:space="preserve">(22. </w:t>
      </w:r>
      <w:proofErr w:type="spellStart"/>
      <w:r>
        <w:t>zintaren</w:t>
      </w:r>
      <w:proofErr w:type="spellEnd"/>
      <w:r>
        <w:t xml:space="preserve"> </w:t>
      </w:r>
      <w:proofErr w:type="spellStart"/>
      <w:r>
        <w:t>amaiera</w:t>
      </w:r>
      <w:proofErr w:type="spellEnd"/>
      <w:r>
        <w:t>)</w:t>
      </w:r>
    </w:p>
    <w:p w:rsidR="00BB6F38" w:rsidRDefault="00BB6F38" w:rsidP="00BB6F38">
      <w:pPr>
        <w:pStyle w:val="Texto"/>
      </w:pPr>
      <w:r>
        <w:t xml:space="preserve">(23. </w:t>
      </w:r>
      <w:proofErr w:type="spellStart"/>
      <w:r>
        <w:t>zintaren</w:t>
      </w:r>
      <w:proofErr w:type="spellEnd"/>
      <w:r>
        <w:t xml:space="preserve"> </w:t>
      </w:r>
      <w:proofErr w:type="spellStart"/>
      <w:r>
        <w:t>hasiera</w:t>
      </w:r>
      <w:proofErr w:type="spellEnd"/>
      <w:r>
        <w:t>)</w:t>
      </w:r>
    </w:p>
    <w:p w:rsidR="00BB6F38" w:rsidRDefault="00BB6F38" w:rsidP="00BB6F38">
      <w:pPr>
        <w:pStyle w:val="Texto"/>
      </w:pPr>
    </w:p>
    <w:p w:rsidR="00BB6F38" w:rsidRDefault="00BB6F38" w:rsidP="00BB6F38">
      <w:pPr>
        <w:pStyle w:val="Texto"/>
      </w:pPr>
      <w:r>
        <w:t>… e</w:t>
      </w:r>
      <w:r w:rsidRPr="00814EC7">
        <w:t>n las explotaciones agrarias y ganaderas tendrían una bonificación del 90</w:t>
      </w:r>
      <w:r>
        <w:t> %.</w:t>
      </w:r>
    </w:p>
    <w:p w:rsidR="00BB6F38" w:rsidRDefault="00BB6F38" w:rsidP="00BB6F38">
      <w:pPr>
        <w:pStyle w:val="Texto"/>
      </w:pPr>
    </w:p>
    <w:p w:rsidR="00BB6F38" w:rsidRDefault="00BB6F38" w:rsidP="00BB6F38">
      <w:pPr>
        <w:pStyle w:val="Texto"/>
      </w:pPr>
      <w:r w:rsidRPr="00814EC7">
        <w:t xml:space="preserve">En otras palabras, el </w:t>
      </w:r>
      <w:r>
        <w:t xml:space="preserve">sector </w:t>
      </w:r>
      <w:r w:rsidRPr="00814EC7">
        <w:t>primario únicamente va a pagar el canon por el 10</w:t>
      </w:r>
      <w:r>
        <w:t> </w:t>
      </w:r>
      <w:r w:rsidRPr="00814EC7">
        <w:t>% de la cantidad captad</w:t>
      </w:r>
      <w:r>
        <w:t>a</w:t>
      </w:r>
      <w:r w:rsidRPr="00814EC7">
        <w:t xml:space="preserve"> para la u</w:t>
      </w:r>
      <w:r>
        <w:t>tilización en los dos sectores.</w:t>
      </w:r>
    </w:p>
    <w:p w:rsidR="00BB6F38" w:rsidRDefault="00BB6F38" w:rsidP="00BB6F38">
      <w:pPr>
        <w:pStyle w:val="Texto"/>
      </w:pPr>
    </w:p>
    <w:p w:rsidR="00BB6F38" w:rsidRDefault="00BB6F38" w:rsidP="00BB6F38">
      <w:pPr>
        <w:pStyle w:val="Texto"/>
      </w:pPr>
      <w:r>
        <w:t xml:space="preserve">Como ve, señora López de </w:t>
      </w:r>
      <w:proofErr w:type="spellStart"/>
      <w:r>
        <w:t>Ocariz</w:t>
      </w:r>
      <w:proofErr w:type="spellEnd"/>
      <w:r>
        <w:t>,</w:t>
      </w:r>
      <w:r w:rsidRPr="00814EC7">
        <w:t xml:space="preserve"> se ha sido sensible con </w:t>
      </w:r>
      <w:r>
        <w:t>un</w:t>
      </w:r>
      <w:r w:rsidRPr="00814EC7">
        <w:t xml:space="preserve"> sector que tanto </w:t>
      </w:r>
      <w:r>
        <w:t>nuestro D</w:t>
      </w:r>
      <w:r w:rsidRPr="00814EC7">
        <w:t xml:space="preserve">epartamento como el Gobierno </w:t>
      </w:r>
      <w:r>
        <w:t>en su con</w:t>
      </w:r>
      <w:r w:rsidRPr="00814EC7">
        <w:t>junto tenemos siempre muy presente.</w:t>
      </w:r>
    </w:p>
    <w:p w:rsidR="00BB6F38" w:rsidRDefault="00BB6F38" w:rsidP="00BB6F38">
      <w:pPr>
        <w:pStyle w:val="Texto"/>
      </w:pPr>
    </w:p>
    <w:p w:rsidR="00BB6F38" w:rsidRDefault="00BB6F38" w:rsidP="00BB6F38">
      <w:pPr>
        <w:pStyle w:val="Texto"/>
      </w:pPr>
      <w:r w:rsidRPr="00814EC7">
        <w:t xml:space="preserve">Por otra parte, </w:t>
      </w:r>
      <w:r>
        <w:t xml:space="preserve">y </w:t>
      </w:r>
      <w:r w:rsidRPr="00814EC7">
        <w:t>pensando en el conjunto de los sujetos pasivos del canon, se ha querido atenuar el impacto que tendría la aplicación del actual tipo de gravamen de seis céntimos por metro cúbico a un volumen de agua que multiplicar</w:t>
      </w:r>
      <w:r>
        <w:t>ía</w:t>
      </w:r>
      <w:r w:rsidRPr="00814EC7">
        <w:t xml:space="preserve"> por seis la cantidad actualmente gra</w:t>
      </w:r>
      <w:r>
        <w:t>v</w:t>
      </w:r>
      <w:r w:rsidRPr="00814EC7">
        <w:t>ada. Y así se plantea la reduc</w:t>
      </w:r>
      <w:r>
        <w:t>ción del tipo actual a la mitad: tres céntimos por metro cúbico. D</w:t>
      </w:r>
      <w:r w:rsidRPr="00814EC7">
        <w:t>e modo que la recaudación estimada de</w:t>
      </w:r>
      <w:r>
        <w:t>l</w:t>
      </w:r>
      <w:r w:rsidRPr="00814EC7">
        <w:t xml:space="preserve"> nuevo canon se sitúa en los 7 millones de euros anuales</w:t>
      </w:r>
      <w:r>
        <w:t>. R</w:t>
      </w:r>
      <w:r w:rsidRPr="00814EC7">
        <w:t>especto a la cantidad actual</w:t>
      </w:r>
      <w:r>
        <w:t xml:space="preserve"> s</w:t>
      </w:r>
      <w:r w:rsidRPr="00814EC7">
        <w:t>upone un incremento llamativo, es verdad, pero se trata de una cantidad modesta para el fin pretendido, que es compensar el dete</w:t>
      </w:r>
      <w:r>
        <w:t>rioro</w:t>
      </w:r>
      <w:r w:rsidRPr="00814EC7">
        <w:t xml:space="preserve"> ambiental que causa</w:t>
      </w:r>
      <w:r>
        <w:t>mos</w:t>
      </w:r>
      <w:r w:rsidRPr="00814EC7">
        <w:t xml:space="preserve"> con la captación y el uso de agua</w:t>
      </w:r>
      <w:r>
        <w:t>,</w:t>
      </w:r>
      <w:r w:rsidRPr="00814EC7">
        <w:t xml:space="preserve"> y propiciar un consumo eficiente y responsable.</w:t>
      </w:r>
    </w:p>
    <w:p w:rsidR="00BB6F38" w:rsidRDefault="00BB6F38" w:rsidP="00BB6F38">
      <w:pPr>
        <w:pStyle w:val="Texto"/>
      </w:pPr>
    </w:p>
    <w:p w:rsidR="00BB6F38" w:rsidRDefault="00BB6F38" w:rsidP="00BB6F38">
      <w:pPr>
        <w:pStyle w:val="Texto"/>
      </w:pPr>
      <w:r w:rsidRPr="00814EC7">
        <w:t>Además, con el fin de facilitar las a</w:t>
      </w:r>
      <w:r>
        <w:t>daptaciones</w:t>
      </w:r>
      <w:r w:rsidRPr="00814EC7">
        <w:t xml:space="preserve"> necesarias en la gestión por parte de los entes suministradores, se plantea que los cam</w:t>
      </w:r>
      <w:r>
        <w:t>bios</w:t>
      </w:r>
      <w:r w:rsidRPr="00814EC7">
        <w:t xml:space="preserve"> indicados entren en vigor el 1 de enero de 2021. Se da</w:t>
      </w:r>
      <w:r>
        <w:t>,</w:t>
      </w:r>
      <w:r w:rsidRPr="00814EC7">
        <w:t xml:space="preserve"> por lo tanto, un amplio margen para ir p</w:t>
      </w:r>
      <w:r>
        <w:t>oniendo en marcha esos cambios.</w:t>
      </w:r>
    </w:p>
    <w:p w:rsidR="00BB6F38" w:rsidRDefault="00BB6F38" w:rsidP="00BB6F38">
      <w:pPr>
        <w:pStyle w:val="Texto"/>
      </w:pPr>
    </w:p>
    <w:p w:rsidR="00BB6F38" w:rsidRDefault="00BB6F38" w:rsidP="00BB6F38">
      <w:pPr>
        <w:pStyle w:val="Texto"/>
      </w:pPr>
      <w:r w:rsidRPr="00814EC7">
        <w:t>Muchas gracias</w:t>
      </w:r>
      <w:r>
        <w:t>.</w:t>
      </w:r>
    </w:p>
    <w:p w:rsidR="00BB6F38" w:rsidRDefault="00BB6F38" w:rsidP="00BB6F38">
      <w:pPr>
        <w:pStyle w:val="Texto"/>
      </w:pPr>
    </w:p>
    <w:p w:rsidR="00BB6F38" w:rsidRDefault="00BB6F38" w:rsidP="00BB6F38">
      <w:pPr>
        <w:pStyle w:val="Texto"/>
      </w:pPr>
    </w:p>
    <w:p w:rsidR="00BB6F38" w:rsidRDefault="00BB6F38" w:rsidP="00BB6F38">
      <w:pPr>
        <w:pStyle w:val="Texto"/>
      </w:pPr>
      <w:proofErr w:type="spellStart"/>
      <w:r w:rsidRPr="00FD37C6">
        <w:rPr>
          <w:rFonts w:ascii="Futura Md BT" w:hAnsi="Futura Md BT"/>
        </w:rPr>
        <w:t>LEHENDAKARIAK</w:t>
      </w:r>
      <w:proofErr w:type="spellEnd"/>
      <w:r w:rsidRPr="00FD37C6">
        <w:rPr>
          <w:rFonts w:ascii="Futura Md BT" w:hAnsi="Futura Md BT"/>
        </w:rPr>
        <w:t>:</w:t>
      </w:r>
      <w:r>
        <w:t xml:space="preserve"> </w:t>
      </w:r>
      <w:proofErr w:type="spellStart"/>
      <w:r>
        <w:t>Eskerrik</w:t>
      </w:r>
      <w:proofErr w:type="spellEnd"/>
      <w:r>
        <w:t xml:space="preserve"> </w:t>
      </w:r>
      <w:proofErr w:type="spellStart"/>
      <w:r>
        <w:t>asko</w:t>
      </w:r>
      <w:proofErr w:type="spellEnd"/>
      <w:r>
        <w:t xml:space="preserve">, Arriola </w:t>
      </w:r>
      <w:proofErr w:type="spellStart"/>
      <w:r>
        <w:t>jauna</w:t>
      </w:r>
      <w:proofErr w:type="spellEnd"/>
      <w:r>
        <w:t>.</w:t>
      </w:r>
    </w:p>
    <w:p w:rsidR="00BB6F38" w:rsidRDefault="00BB6F38" w:rsidP="00BB6F38">
      <w:pPr>
        <w:pStyle w:val="Texto"/>
      </w:pPr>
    </w:p>
    <w:p w:rsidR="00BB6F38" w:rsidRDefault="00BB6F38" w:rsidP="00BB6F38">
      <w:pPr>
        <w:pStyle w:val="Texto"/>
      </w:pPr>
      <w:r>
        <w:t xml:space="preserve">López de </w:t>
      </w:r>
      <w:proofErr w:type="spellStart"/>
      <w:r>
        <w:t>Ocariz</w:t>
      </w:r>
      <w:proofErr w:type="spellEnd"/>
      <w:r>
        <w:t xml:space="preserve"> </w:t>
      </w:r>
      <w:proofErr w:type="spellStart"/>
      <w:r>
        <w:t>andrea</w:t>
      </w:r>
      <w:proofErr w:type="spellEnd"/>
      <w:r>
        <w:t xml:space="preserve">, zurea da </w:t>
      </w:r>
      <w:proofErr w:type="spellStart"/>
      <w:r>
        <w:t>hitza</w:t>
      </w:r>
      <w:proofErr w:type="spellEnd"/>
      <w:r>
        <w:t>.</w:t>
      </w:r>
    </w:p>
    <w:p w:rsidR="00BB6F38" w:rsidRDefault="00BB6F38" w:rsidP="00BB6F38">
      <w:pPr>
        <w:pStyle w:val="Texto"/>
      </w:pPr>
    </w:p>
    <w:p w:rsidR="00BB6F38" w:rsidRDefault="00BB6F38" w:rsidP="00BB6F38">
      <w:pPr>
        <w:pStyle w:val="Texto"/>
      </w:pPr>
    </w:p>
    <w:p w:rsidR="00BB6F38" w:rsidRDefault="00BB6F38" w:rsidP="00BB6F38">
      <w:pPr>
        <w:pStyle w:val="Texto"/>
      </w:pPr>
      <w:r w:rsidRPr="00FD37C6">
        <w:rPr>
          <w:rFonts w:ascii="Futura Md BT" w:hAnsi="Futura Md BT"/>
        </w:rPr>
        <w:t xml:space="preserve">LÓPEZ DE </w:t>
      </w:r>
      <w:proofErr w:type="spellStart"/>
      <w:r w:rsidRPr="00FD37C6">
        <w:rPr>
          <w:rFonts w:ascii="Futura Md BT" w:hAnsi="Futura Md BT"/>
        </w:rPr>
        <w:t>OCARIZ</w:t>
      </w:r>
      <w:proofErr w:type="spellEnd"/>
      <w:r w:rsidRPr="00FD37C6">
        <w:rPr>
          <w:rFonts w:ascii="Futura Md BT" w:hAnsi="Futura Md BT"/>
        </w:rPr>
        <w:t xml:space="preserve"> LÓPEZ DE </w:t>
      </w:r>
      <w:proofErr w:type="spellStart"/>
      <w:r w:rsidRPr="00FD37C6">
        <w:rPr>
          <w:rFonts w:ascii="Futura Md BT" w:hAnsi="Futura Md BT"/>
        </w:rPr>
        <w:t>MUNAIN</w:t>
      </w:r>
      <w:proofErr w:type="spellEnd"/>
      <w:r w:rsidRPr="00FD37C6">
        <w:rPr>
          <w:rFonts w:ascii="Futura Md BT" w:hAnsi="Futura Md BT"/>
        </w:rPr>
        <w:t xml:space="preserve"> </w:t>
      </w:r>
      <w:proofErr w:type="spellStart"/>
      <w:r>
        <w:t>andreak</w:t>
      </w:r>
      <w:proofErr w:type="spellEnd"/>
      <w:r w:rsidRPr="00FD37C6">
        <w:rPr>
          <w:rFonts w:ascii="Futura Md BT" w:hAnsi="Futura Md BT"/>
        </w:rPr>
        <w:t>:</w:t>
      </w:r>
      <w:r w:rsidRPr="00814EC7">
        <w:t xml:space="preserve"> </w:t>
      </w:r>
      <w:r>
        <w:t xml:space="preserve">Señor </w:t>
      </w:r>
      <w:r w:rsidRPr="00814EC7">
        <w:t xml:space="preserve">consejero, una modificación de estas características no se puede hacer por la puerta de atrás. Ayer mismo debatíamos una proposición de ley que </w:t>
      </w:r>
      <w:r>
        <w:t>trajo su grupo</w:t>
      </w:r>
      <w:r w:rsidRPr="00814EC7">
        <w:t xml:space="preserve"> jun</w:t>
      </w:r>
      <w:r>
        <w:t>to con los nacionalistas vascos</w:t>
      </w:r>
      <w:r w:rsidRPr="00814EC7">
        <w:t xml:space="preserve"> para mo</w:t>
      </w:r>
      <w:r>
        <w:t xml:space="preserve">dificar dos artículos de la ley, </w:t>
      </w:r>
      <w:r w:rsidRPr="00814EC7">
        <w:t>tres</w:t>
      </w:r>
      <w:r>
        <w:t>,</w:t>
      </w:r>
      <w:r w:rsidRPr="00814EC7">
        <w:t xml:space="preserve"> dos son </w:t>
      </w:r>
      <w:r>
        <w:t>similares. U</w:t>
      </w:r>
      <w:r w:rsidRPr="00814EC7">
        <w:t>na proposición de ley</w:t>
      </w:r>
      <w:r>
        <w:t>, no por la puerta de atrás, señor consejero.</w:t>
      </w:r>
    </w:p>
    <w:p w:rsidR="00BB6F38" w:rsidRDefault="00BB6F38" w:rsidP="00BB6F38">
      <w:pPr>
        <w:pStyle w:val="Texto"/>
      </w:pPr>
    </w:p>
    <w:p w:rsidR="00BB6F38" w:rsidRDefault="00BB6F38" w:rsidP="00BB6F38">
      <w:pPr>
        <w:pStyle w:val="Texto"/>
      </w:pPr>
      <w:r>
        <w:t>¿Q</w:t>
      </w:r>
      <w:r w:rsidRPr="00814EC7">
        <w:t>ué informes avalan esta modificación</w:t>
      </w:r>
      <w:r>
        <w:t>?</w:t>
      </w:r>
      <w:r w:rsidRPr="00814EC7">
        <w:t xml:space="preserve"> Ninguno.</w:t>
      </w:r>
    </w:p>
    <w:p w:rsidR="00BB6F38" w:rsidRDefault="00BB6F38" w:rsidP="00BB6F38">
      <w:pPr>
        <w:pStyle w:val="Texto"/>
      </w:pPr>
    </w:p>
    <w:p w:rsidR="00BB6F38" w:rsidRDefault="00BB6F38" w:rsidP="00BB6F38">
      <w:pPr>
        <w:pStyle w:val="Texto"/>
      </w:pPr>
      <w:r w:rsidRPr="00814EC7">
        <w:t>Mire, yo creo que es importante, porque ayer también veíamos una respuesta del Gobierno</w:t>
      </w:r>
      <w:r>
        <w:t xml:space="preserve"> a</w:t>
      </w:r>
      <w:r w:rsidRPr="00814EC7">
        <w:t xml:space="preserve"> una p</w:t>
      </w:r>
      <w:r>
        <w:t xml:space="preserve">roposición de ley de Bildu que decían no aceptada, </w:t>
      </w:r>
      <w:r w:rsidRPr="00814EC7">
        <w:t>con el informe negativo del Gobier</w:t>
      </w:r>
      <w:r>
        <w:t>no, porque no aportaba informes. Oiga,</w:t>
      </w:r>
      <w:r w:rsidRPr="00814EC7">
        <w:t xml:space="preserve"> </w:t>
      </w:r>
      <w:r>
        <w:t>¿</w:t>
      </w:r>
      <w:r w:rsidRPr="00814EC7">
        <w:t>ustedes tie</w:t>
      </w:r>
      <w:r>
        <w:t>nen criterios dependiendo de qué? A</w:t>
      </w:r>
      <w:r w:rsidRPr="00814EC7">
        <w:t>quí tiene</w:t>
      </w:r>
      <w:r>
        <w:t>n un afán recaudatorio</w:t>
      </w:r>
      <w:r w:rsidRPr="00814EC7">
        <w:t xml:space="preserve"> que está claramente manifiesto</w:t>
      </w:r>
      <w:r>
        <w:t>, y</w:t>
      </w:r>
      <w:r w:rsidRPr="00814EC7">
        <w:t xml:space="preserve"> creo que usted lo dijo muy bien, que está plenamente de acuerdo y que es Hacienda quien dirige esto</w:t>
      </w:r>
      <w:r>
        <w:t>. Y no hay más.</w:t>
      </w:r>
    </w:p>
    <w:p w:rsidR="00BB6F38" w:rsidRDefault="00BB6F38" w:rsidP="00BB6F38">
      <w:pPr>
        <w:pStyle w:val="Texto"/>
      </w:pPr>
    </w:p>
    <w:p w:rsidR="00BB6F38" w:rsidRDefault="00BB6F38" w:rsidP="00BB6F38">
      <w:pPr>
        <w:pStyle w:val="Texto"/>
      </w:pPr>
      <w:r w:rsidRPr="00814EC7">
        <w:t>Y</w:t>
      </w:r>
      <w:r>
        <w:t>,</w:t>
      </w:r>
      <w:r w:rsidRPr="00814EC7">
        <w:t xml:space="preserve"> entonces</w:t>
      </w:r>
      <w:r>
        <w:t>,</w:t>
      </w:r>
      <w:r w:rsidRPr="00814EC7">
        <w:t xml:space="preserve"> no hay un informe socioeconómico, no hay un informe medioambiental de</w:t>
      </w:r>
      <w:r>
        <w:t>l</w:t>
      </w:r>
      <w:r w:rsidRPr="00814EC7">
        <w:t xml:space="preserve"> cumplimiento de </w:t>
      </w:r>
      <w:r>
        <w:t>la Directiva del Agua, n</w:t>
      </w:r>
      <w:r w:rsidRPr="00814EC7">
        <w:t>o hay un informe del Consejo del Agua del País Vasco</w:t>
      </w:r>
      <w:r>
        <w:t>,</w:t>
      </w:r>
      <w:r w:rsidRPr="00814EC7">
        <w:t xml:space="preserve"> que lo debe de haber. No hay un informe de la Agencia Vasca del Agua</w:t>
      </w:r>
      <w:r>
        <w:t>,</w:t>
      </w:r>
      <w:r w:rsidRPr="00814EC7">
        <w:t xml:space="preserve"> que lo debe de haber. No tiene informe vinculante de la Asamblea de Usuarios. Dice que</w:t>
      </w:r>
      <w:r>
        <w:t xml:space="preserve"> ha</w:t>
      </w:r>
      <w:r w:rsidRPr="00814EC7">
        <w:t xml:space="preserve"> habla</w:t>
      </w:r>
      <w:r>
        <w:t>do</w:t>
      </w:r>
      <w:r w:rsidRPr="00814EC7">
        <w:t xml:space="preserve"> con tres consorcios</w:t>
      </w:r>
      <w:r>
        <w:t>, arruinados. T</w:t>
      </w:r>
      <w:r w:rsidRPr="00814EC7">
        <w:t xml:space="preserve">res </w:t>
      </w:r>
      <w:r>
        <w:t>consorcios</w:t>
      </w:r>
      <w:r w:rsidRPr="00814EC7">
        <w:t xml:space="preserve"> que están arruinad</w:t>
      </w:r>
      <w:r>
        <w:t>o</w:t>
      </w:r>
      <w:r w:rsidRPr="00814EC7">
        <w:t>s. No tiene informe vinculante de la Asamblea de Usuarios sobre la modificación del canon, tal y como le corresponde según el</w:t>
      </w:r>
      <w:r>
        <w:t xml:space="preserve"> artículo 12 de la Ley de Aguas.</w:t>
      </w:r>
    </w:p>
    <w:p w:rsidR="00BB6F38" w:rsidRDefault="00BB6F38" w:rsidP="00BB6F38">
      <w:pPr>
        <w:pStyle w:val="Texto"/>
      </w:pPr>
    </w:p>
    <w:p w:rsidR="00BB6F38" w:rsidRDefault="00BB6F38" w:rsidP="00BB6F38">
      <w:pPr>
        <w:pStyle w:val="Texto"/>
      </w:pPr>
      <w:r>
        <w:t>L</w:t>
      </w:r>
      <w:r w:rsidRPr="00814EC7">
        <w:t>os principios generales de la ley, señor consejero, se</w:t>
      </w:r>
      <w:r>
        <w:t xml:space="preserve"> vulneran con esta modificación. Entre otros, dice:</w:t>
      </w:r>
      <w:r w:rsidRPr="00814EC7">
        <w:t xml:space="preserve"> </w:t>
      </w:r>
      <w:r>
        <w:t>"T</w:t>
      </w:r>
      <w:r w:rsidRPr="00814EC7">
        <w:t>ratamiento y planificación integral económica del agua, sostenibilidad del recurso y utilización racional del agua.</w:t>
      </w:r>
      <w:r>
        <w:t>"</w:t>
      </w:r>
      <w:r w:rsidRPr="00814EC7">
        <w:t xml:space="preserve"> A ustedes, en esta modificación, que el agua se pierda por las tuberías</w:t>
      </w:r>
      <w:r>
        <w:t xml:space="preserve"> les importa muy poco;</w:t>
      </w:r>
      <w:r w:rsidRPr="00814EC7">
        <w:t xml:space="preserve"> lo vamos a pagar entre todos</w:t>
      </w:r>
      <w:r>
        <w:t>,</w:t>
      </w:r>
      <w:r w:rsidRPr="00814EC7">
        <w:t xml:space="preserve"> a escote</w:t>
      </w:r>
      <w:r>
        <w:t>. N</w:t>
      </w:r>
      <w:r w:rsidRPr="00814EC7">
        <w:t>o les importa absolutamente nada.</w:t>
      </w:r>
    </w:p>
    <w:p w:rsidR="00BB6F38" w:rsidRDefault="00BB6F38" w:rsidP="00BB6F38">
      <w:pPr>
        <w:pStyle w:val="Texto"/>
      </w:pPr>
    </w:p>
    <w:p w:rsidR="00BB6F38" w:rsidRDefault="00BB6F38" w:rsidP="00BB6F38">
      <w:pPr>
        <w:pStyle w:val="Texto"/>
      </w:pPr>
      <w:r w:rsidRPr="00814EC7">
        <w:t>O</w:t>
      </w:r>
      <w:r>
        <w:t>tro de los principios generales:</w:t>
      </w:r>
      <w:r w:rsidRPr="00814EC7">
        <w:t xml:space="preserve"> </w:t>
      </w:r>
      <w:r>
        <w:t>"C</w:t>
      </w:r>
      <w:r w:rsidRPr="00814EC7">
        <w:t>oordinación</w:t>
      </w:r>
      <w:r>
        <w:t>,</w:t>
      </w:r>
      <w:r w:rsidRPr="00814EC7">
        <w:t xml:space="preserve"> </w:t>
      </w:r>
      <w:r>
        <w:t>cooperación</w:t>
      </w:r>
      <w:r w:rsidRPr="00814EC7">
        <w:t xml:space="preserve"> interadministrativa, transparencia</w:t>
      </w:r>
      <w:r>
        <w:t>". Señor consejero,</w:t>
      </w:r>
      <w:r w:rsidRPr="00814EC7">
        <w:t xml:space="preserve"> transparencia. Esto no lo han llevado a la </w:t>
      </w:r>
      <w:r>
        <w:t xml:space="preserve">Asamblea </w:t>
      </w:r>
      <w:r w:rsidRPr="00814EC7">
        <w:t xml:space="preserve">de </w:t>
      </w:r>
      <w:r>
        <w:t>Usuarios, transparencia.</w:t>
      </w:r>
    </w:p>
    <w:p w:rsidR="00BB6F38" w:rsidRDefault="00BB6F38" w:rsidP="00BB6F38">
      <w:pPr>
        <w:pStyle w:val="Texto"/>
      </w:pPr>
    </w:p>
    <w:p w:rsidR="00BB6F38" w:rsidRDefault="00BB6F38" w:rsidP="00BB6F38">
      <w:pPr>
        <w:pStyle w:val="Texto"/>
      </w:pPr>
      <w:r>
        <w:t>"</w:t>
      </w:r>
      <w:r w:rsidRPr="00814EC7">
        <w:t>Participación de las personas y entidades usuarias en la elaboración y aplicación de la política del agua</w:t>
      </w:r>
      <w:r>
        <w:t>". P</w:t>
      </w:r>
      <w:r w:rsidRPr="00814EC7">
        <w:t>ues no</w:t>
      </w:r>
      <w:r>
        <w:t>. D</w:t>
      </w:r>
      <w:r w:rsidRPr="00814EC7">
        <w:t xml:space="preserve">ice que </w:t>
      </w:r>
      <w:r>
        <w:t xml:space="preserve">ha </w:t>
      </w:r>
      <w:r w:rsidRPr="00814EC7">
        <w:t>habla</w:t>
      </w:r>
      <w:r>
        <w:t>do</w:t>
      </w:r>
      <w:r w:rsidRPr="00814EC7">
        <w:t xml:space="preserve"> con tres consorcios</w:t>
      </w:r>
      <w:r>
        <w:t>, claro.</w:t>
      </w:r>
    </w:p>
    <w:p w:rsidR="00BB6F38" w:rsidRDefault="00BB6F38" w:rsidP="00BB6F38">
      <w:pPr>
        <w:pStyle w:val="Texto"/>
      </w:pPr>
    </w:p>
    <w:p w:rsidR="00BB6F38" w:rsidRDefault="00BB6F38" w:rsidP="00BB6F38">
      <w:pPr>
        <w:pStyle w:val="Texto"/>
      </w:pPr>
      <w:r>
        <w:lastRenderedPageBreak/>
        <w:t>"P</w:t>
      </w:r>
      <w:r w:rsidRPr="00814EC7">
        <w:t>restación eficaz de los servicios públicos de abastecimiento, saneamiento y depuración, teniendo como objet</w:t>
      </w:r>
      <w:r>
        <w:t>ivo el abastecimiento universal",</w:t>
      </w:r>
      <w:r w:rsidRPr="00814EC7">
        <w:t xml:space="preserve"> no la recaudación universal, como proponen ustedes</w:t>
      </w:r>
      <w:r>
        <w:t>.</w:t>
      </w:r>
    </w:p>
    <w:p w:rsidR="00BB6F38" w:rsidRDefault="00BB6F38" w:rsidP="00BB6F38">
      <w:pPr>
        <w:pStyle w:val="Texto"/>
      </w:pPr>
    </w:p>
    <w:p w:rsidR="00BB6F38" w:rsidRDefault="00BB6F38" w:rsidP="00BB6F38">
      <w:pPr>
        <w:pStyle w:val="Texto"/>
      </w:pPr>
      <w:r>
        <w:t>Otro</w:t>
      </w:r>
      <w:r w:rsidRPr="00814EC7">
        <w:t xml:space="preserve"> principio básico</w:t>
      </w:r>
      <w:r>
        <w:t>:</w:t>
      </w:r>
      <w:r w:rsidRPr="00814EC7">
        <w:t xml:space="preserve"> solidaridad, responsabilidad y pago de los costes producidos en la gestión y uso del agua por quien la usa, no por quien la despi</w:t>
      </w:r>
      <w:r>
        <w:t>lfarra. No tenemos que pagar quienes usamos el agua</w:t>
      </w:r>
      <w:r w:rsidRPr="00814EC7">
        <w:t xml:space="preserve"> el despilfarro de los gestores. Y eso aquí sí se va a producir con esta modificación</w:t>
      </w:r>
      <w:r>
        <w:t>, sí</w:t>
      </w:r>
      <w:r w:rsidRPr="00814EC7">
        <w:t xml:space="preserve"> se produce</w:t>
      </w:r>
      <w:r>
        <w:t>,</w:t>
      </w:r>
      <w:r w:rsidRPr="00814EC7">
        <w:t xml:space="preserve"> porque pagamos en la captación</w:t>
      </w:r>
      <w:r>
        <w:t>;</w:t>
      </w:r>
      <w:r w:rsidRPr="00814EC7">
        <w:t xml:space="preserve"> lo que pas</w:t>
      </w:r>
      <w:r>
        <w:t>e</w:t>
      </w:r>
      <w:r w:rsidRPr="00814EC7">
        <w:t xml:space="preserve"> después</w:t>
      </w:r>
      <w:r>
        <w:t xml:space="preserve"> a ustedes les importa muy poco.</w:t>
      </w:r>
    </w:p>
    <w:p w:rsidR="00BB6F38" w:rsidRDefault="00BB6F38" w:rsidP="00BB6F38">
      <w:pPr>
        <w:pStyle w:val="Texto"/>
      </w:pPr>
    </w:p>
    <w:p w:rsidR="00BB6F38" w:rsidRDefault="00BB6F38" w:rsidP="00BB6F38">
      <w:pPr>
        <w:pStyle w:val="Texto"/>
      </w:pPr>
      <w:r>
        <w:t xml:space="preserve">Y </w:t>
      </w:r>
      <w:r w:rsidRPr="00814EC7">
        <w:t>me dice que son principios medioambientales</w:t>
      </w:r>
      <w:r>
        <w:t>. Oiga, q</w:t>
      </w:r>
      <w:r w:rsidRPr="00814EC7">
        <w:t>uiero ese informe. Quiero el informe</w:t>
      </w:r>
      <w:r>
        <w:t>. Q</w:t>
      </w:r>
      <w:r w:rsidRPr="00814EC7">
        <w:t>ue me diga que medioambientalmente eso es</w:t>
      </w:r>
      <w:r>
        <w:t xml:space="preserve"> así.</w:t>
      </w:r>
      <w:r w:rsidRPr="00814EC7">
        <w:t xml:space="preserve"> </w:t>
      </w:r>
      <w:r>
        <w:t>Qué menos que aportar un informe, p</w:t>
      </w:r>
      <w:r w:rsidRPr="00814EC7">
        <w:t xml:space="preserve">orque aquí hablamos y </w:t>
      </w:r>
      <w:r>
        <w:t>yo les tengo que creer. A mí que un socialista me pida fe me</w:t>
      </w:r>
      <w:r w:rsidRPr="00814EC7">
        <w:t xml:space="preserve"> sorprende</w:t>
      </w:r>
      <w:r>
        <w:t>. Qué</w:t>
      </w:r>
      <w:r w:rsidRPr="00814EC7">
        <w:t xml:space="preserve"> quiere que le diga</w:t>
      </w:r>
      <w:r>
        <w:t>, me sorprende y</w:t>
      </w:r>
      <w:r w:rsidRPr="00814EC7">
        <w:t xml:space="preserve"> mucho</w:t>
      </w:r>
      <w:r>
        <w:t>. No, s</w:t>
      </w:r>
      <w:r w:rsidRPr="00814EC7">
        <w:t>eñor c</w:t>
      </w:r>
      <w:r>
        <w:t>onsejero, esto tiene que venir</w:t>
      </w:r>
      <w:r w:rsidRPr="00814EC7">
        <w:t xml:space="preserve"> avalado por informes</w:t>
      </w:r>
      <w:r>
        <w:t>. L</w:t>
      </w:r>
      <w:r w:rsidRPr="00814EC7">
        <w:t xml:space="preserve">a trasparencia, </w:t>
      </w:r>
      <w:r>
        <w:t>¿</w:t>
      </w:r>
      <w:r w:rsidRPr="00814EC7">
        <w:t>dónde está la transparencia de este asunto</w:t>
      </w:r>
      <w:r>
        <w:t>¿ ¿Con quié</w:t>
      </w:r>
      <w:r w:rsidRPr="00814EC7">
        <w:t>nes han hablado ustedes</w:t>
      </w:r>
      <w:r>
        <w:t>? ¿C</w:t>
      </w:r>
      <w:r w:rsidRPr="00814EC7">
        <w:t>on las juntas administrativas</w:t>
      </w:r>
      <w:r>
        <w:t>? ¿Con los ayuntamientos? No. ¿Con quié</w:t>
      </w:r>
      <w:r w:rsidRPr="00814EC7">
        <w:t>n</w:t>
      </w:r>
      <w:r>
        <w:t>?</w:t>
      </w:r>
      <w:r w:rsidRPr="00814EC7">
        <w:t xml:space="preserve"> </w:t>
      </w:r>
      <w:r>
        <w:t>¿C</w:t>
      </w:r>
      <w:r w:rsidRPr="00814EC7">
        <w:t>on tres consorcios</w:t>
      </w:r>
      <w:r>
        <w:t>? H</w:t>
      </w:r>
      <w:r w:rsidRPr="00814EC7">
        <w:t>ombre, se</w:t>
      </w:r>
      <w:r>
        <w:t>ñor</w:t>
      </w:r>
      <w:r w:rsidRPr="00814EC7">
        <w:t xml:space="preserve"> consejero</w:t>
      </w:r>
      <w:r>
        <w:t>.</w:t>
      </w:r>
    </w:p>
    <w:p w:rsidR="00BB6F38" w:rsidRDefault="00BB6F38" w:rsidP="00BB6F38">
      <w:pPr>
        <w:pStyle w:val="Texto"/>
      </w:pPr>
    </w:p>
    <w:p w:rsidR="00BB6F38" w:rsidRDefault="00BB6F38" w:rsidP="00BB6F38">
      <w:pPr>
        <w:pStyle w:val="Texto"/>
      </w:pPr>
      <w:r>
        <w:t>Y</w:t>
      </w:r>
      <w:r w:rsidRPr="00814EC7">
        <w:t xml:space="preserve"> dice que quiere avanzar en la recuperación de costes</w:t>
      </w:r>
      <w:r>
        <w:t>, claro que</w:t>
      </w:r>
      <w:r w:rsidRPr="00814EC7">
        <w:t xml:space="preserve"> quieren avanzar</w:t>
      </w:r>
      <w:r>
        <w:t>:</w:t>
      </w:r>
      <w:r w:rsidRPr="00814EC7">
        <w:t xml:space="preserve"> de recaudar 2 millones a </w:t>
      </w:r>
      <w:r>
        <w:t>7.</w:t>
      </w:r>
      <w:r w:rsidRPr="00814EC7">
        <w:t xml:space="preserve"> Y</w:t>
      </w:r>
      <w:r>
        <w:t>,</w:t>
      </w:r>
      <w:r w:rsidRPr="00814EC7">
        <w:t xml:space="preserve"> eso, año a año nos va a llevar a tener 50 millones de ingresos en muy poco tiempo</w:t>
      </w:r>
      <w:r>
        <w:t>. Y</w:t>
      </w:r>
      <w:r w:rsidRPr="00814EC7">
        <w:t xml:space="preserve"> aquí</w:t>
      </w:r>
      <w:r>
        <w:t xml:space="preserve"> pagando a escote el consumidor. L</w:t>
      </w:r>
      <w:r w:rsidRPr="00814EC7">
        <w:t>uego vendrán</w:t>
      </w:r>
      <w:r>
        <w:t>, como hacen los S</w:t>
      </w:r>
      <w:r w:rsidRPr="00814EC7">
        <w:t xml:space="preserve">ocialistas, porque ustedes primero </w:t>
      </w:r>
      <w:r>
        <w:t>t</w:t>
      </w:r>
      <w:r w:rsidRPr="00814EC7">
        <w:t>e roba</w:t>
      </w:r>
      <w:r>
        <w:t>n</w:t>
      </w:r>
      <w:r w:rsidRPr="00814EC7">
        <w:t xml:space="preserve"> la cartera </w:t>
      </w:r>
      <w:r>
        <w:t xml:space="preserve">y luego te dicen "no, hombre, te voy a devolver un poquito, ya voy a hacer yo un plan de ayudas para aquellas economías más débiles, para que no paguen, para poder deducirles unos costes", ¿no? </w:t>
      </w:r>
      <w:r w:rsidRPr="00814EC7">
        <w:t>Entonces</w:t>
      </w:r>
      <w:r>
        <w:t>,</w:t>
      </w:r>
      <w:r w:rsidRPr="00814EC7">
        <w:t xml:space="preserve"> </w:t>
      </w:r>
      <w:r>
        <w:t>me roban la cartera</w:t>
      </w:r>
      <w:r w:rsidRPr="00814EC7">
        <w:t xml:space="preserve"> entera y luego se quedan con el 80</w:t>
      </w:r>
      <w:r>
        <w:t> </w:t>
      </w:r>
      <w:r w:rsidRPr="00814EC7">
        <w:t>%</w:t>
      </w:r>
      <w:r>
        <w:t>,</w:t>
      </w:r>
      <w:r w:rsidRPr="00814EC7">
        <w:t xml:space="preserve"> y el resto </w:t>
      </w:r>
      <w:r>
        <w:t>lo</w:t>
      </w:r>
      <w:r w:rsidRPr="00814EC7">
        <w:t xml:space="preserve"> reparten </w:t>
      </w:r>
      <w:r>
        <w:t>como ustedes quieren, y</w:t>
      </w:r>
      <w:r w:rsidRPr="00814EC7">
        <w:t xml:space="preserve"> ese es su social, la parte social </w:t>
      </w:r>
      <w:r>
        <w:t>del</w:t>
      </w:r>
      <w:r w:rsidRPr="00814EC7">
        <w:t xml:space="preserve"> Partido Socialista. Esa es</w:t>
      </w:r>
      <w:r>
        <w:t>. Con el dinero de los demás hacen la obra social.</w:t>
      </w:r>
    </w:p>
    <w:p w:rsidR="00BB6F38" w:rsidRDefault="00BB6F38" w:rsidP="00BB6F38">
      <w:pPr>
        <w:pStyle w:val="Texto"/>
      </w:pPr>
    </w:p>
    <w:p w:rsidR="00BB6F38" w:rsidRDefault="00BB6F38" w:rsidP="00BB6F38">
      <w:pPr>
        <w:pStyle w:val="Texto"/>
      </w:pPr>
      <w:r w:rsidRPr="00814EC7">
        <w:lastRenderedPageBreak/>
        <w:t xml:space="preserve">Mire, </w:t>
      </w:r>
      <w:r>
        <w:t>la</w:t>
      </w:r>
      <w:r w:rsidRPr="00814EC7">
        <w:t xml:space="preserve"> captación</w:t>
      </w:r>
      <w:r>
        <w:t xml:space="preserve"> sí</w:t>
      </w:r>
      <w:r w:rsidRPr="00814EC7">
        <w:t xml:space="preserve"> es una modificación del todo</w:t>
      </w:r>
      <w:r>
        <w:t>,</w:t>
      </w:r>
      <w:r w:rsidRPr="00814EC7">
        <w:t xml:space="preserve"> cambiar el </w:t>
      </w:r>
      <w:r>
        <w:t>hecho imponible</w:t>
      </w:r>
      <w:r w:rsidRPr="00814EC7">
        <w:t xml:space="preserve"> es una modificación sustancial del canon, es que es la parte importante. Esta ley tenía dos partes, la </w:t>
      </w:r>
      <w:r>
        <w:t xml:space="preserve">creación </w:t>
      </w:r>
      <w:r w:rsidRPr="00814EC7">
        <w:t>de la Agencia del Agua y el canon</w:t>
      </w:r>
      <w:r>
        <w:t>, y</w:t>
      </w:r>
      <w:r w:rsidRPr="00814EC7">
        <w:t xml:space="preserve"> me dice que no es una modificación sustancial. Pues nosotros entendemos que sí</w:t>
      </w:r>
      <w:r>
        <w:t>.</w:t>
      </w:r>
      <w:r w:rsidRPr="00814EC7">
        <w:t xml:space="preserve"> </w:t>
      </w:r>
    </w:p>
    <w:p w:rsidR="00BB6F38" w:rsidRDefault="00BB6F38" w:rsidP="00BB6F38">
      <w:pPr>
        <w:pStyle w:val="Texto"/>
      </w:pPr>
    </w:p>
    <w:p w:rsidR="00BB6F38" w:rsidRDefault="00BB6F38" w:rsidP="00BB6F38">
      <w:pPr>
        <w:pStyle w:val="Texto"/>
      </w:pPr>
      <w:r>
        <w:t xml:space="preserve">Me </w:t>
      </w:r>
      <w:r w:rsidRPr="00814EC7">
        <w:t>habla del sector agropecuario</w:t>
      </w:r>
      <w:r>
        <w:t>…</w:t>
      </w:r>
    </w:p>
    <w:p w:rsidR="00BB6F38" w:rsidRDefault="00BB6F38" w:rsidP="00BB6F38">
      <w:pPr>
        <w:pStyle w:val="Texto"/>
      </w:pPr>
    </w:p>
    <w:p w:rsidR="00BB6F38" w:rsidRDefault="00BB6F38" w:rsidP="00BB6F38">
      <w:pPr>
        <w:pStyle w:val="Texto"/>
      </w:pPr>
    </w:p>
    <w:p w:rsidR="00BB6F38" w:rsidRDefault="00BB6F38" w:rsidP="00BB6F38">
      <w:pPr>
        <w:pStyle w:val="Texto"/>
      </w:pPr>
      <w:proofErr w:type="spellStart"/>
      <w:r w:rsidRPr="00FD37C6">
        <w:rPr>
          <w:rFonts w:ascii="Futura Md BT" w:hAnsi="Futura Md BT"/>
        </w:rPr>
        <w:t>LEHENDAKARIAK</w:t>
      </w:r>
      <w:proofErr w:type="spellEnd"/>
      <w:r w:rsidRPr="00FD37C6">
        <w:rPr>
          <w:rFonts w:ascii="Futura Md BT" w:hAnsi="Futura Md BT"/>
        </w:rPr>
        <w:t>:</w:t>
      </w:r>
      <w:r>
        <w:t xml:space="preserve"> </w:t>
      </w:r>
      <w:proofErr w:type="spellStart"/>
      <w:r>
        <w:t>Eskerrik</w:t>
      </w:r>
      <w:proofErr w:type="spellEnd"/>
      <w:r>
        <w:t xml:space="preserve"> </w:t>
      </w:r>
      <w:proofErr w:type="spellStart"/>
      <w:r>
        <w:t>asko</w:t>
      </w:r>
      <w:proofErr w:type="spellEnd"/>
      <w:r>
        <w:t xml:space="preserve">, López de </w:t>
      </w:r>
      <w:proofErr w:type="spellStart"/>
      <w:r>
        <w:t>Ocariz</w:t>
      </w:r>
      <w:proofErr w:type="spellEnd"/>
      <w:r>
        <w:t xml:space="preserve"> </w:t>
      </w:r>
      <w:proofErr w:type="spellStart"/>
      <w:r>
        <w:t>andrea</w:t>
      </w:r>
      <w:proofErr w:type="spellEnd"/>
      <w:r>
        <w:t>.</w:t>
      </w:r>
    </w:p>
    <w:p w:rsidR="00BB6F38" w:rsidRDefault="00BB6F38" w:rsidP="00BB6F38">
      <w:pPr>
        <w:pStyle w:val="Texto"/>
      </w:pPr>
    </w:p>
    <w:p w:rsidR="00BB6F38" w:rsidRDefault="00BB6F38" w:rsidP="00BB6F38">
      <w:pPr>
        <w:pStyle w:val="Texto"/>
      </w:pPr>
    </w:p>
    <w:p w:rsidR="00BB6F38" w:rsidRDefault="00BB6F38" w:rsidP="00BB6F38">
      <w:pPr>
        <w:pStyle w:val="Texto"/>
      </w:pPr>
      <w:r w:rsidRPr="00FD37C6">
        <w:rPr>
          <w:rFonts w:ascii="Futura Md BT" w:hAnsi="Futura Md BT"/>
        </w:rPr>
        <w:t xml:space="preserve">LÓPEZ DE </w:t>
      </w:r>
      <w:proofErr w:type="spellStart"/>
      <w:r w:rsidRPr="00FD37C6">
        <w:rPr>
          <w:rFonts w:ascii="Futura Md BT" w:hAnsi="Futura Md BT"/>
        </w:rPr>
        <w:t>OCARIZ</w:t>
      </w:r>
      <w:proofErr w:type="spellEnd"/>
      <w:r w:rsidRPr="00FD37C6">
        <w:rPr>
          <w:rFonts w:ascii="Futura Md BT" w:hAnsi="Futura Md BT"/>
        </w:rPr>
        <w:t xml:space="preserve"> LÓPEZ DE </w:t>
      </w:r>
      <w:proofErr w:type="spellStart"/>
      <w:r w:rsidRPr="00FD37C6">
        <w:rPr>
          <w:rFonts w:ascii="Futura Md BT" w:hAnsi="Futura Md BT"/>
        </w:rPr>
        <w:t>MUNAIN</w:t>
      </w:r>
      <w:proofErr w:type="spellEnd"/>
      <w:r w:rsidRPr="00FD37C6">
        <w:rPr>
          <w:rFonts w:ascii="Futura Md BT" w:hAnsi="Futura Md BT"/>
        </w:rPr>
        <w:t xml:space="preserve"> </w:t>
      </w:r>
      <w:proofErr w:type="spellStart"/>
      <w:r>
        <w:t>andreak</w:t>
      </w:r>
      <w:proofErr w:type="spellEnd"/>
      <w:r w:rsidRPr="00FD37C6">
        <w:rPr>
          <w:rFonts w:ascii="Futura Md BT" w:hAnsi="Futura Md BT"/>
        </w:rPr>
        <w:t>:</w:t>
      </w:r>
      <w:r w:rsidRPr="00814EC7">
        <w:t xml:space="preserve"> </w:t>
      </w:r>
      <w:r>
        <w:t>Señor consejero…</w:t>
      </w:r>
    </w:p>
    <w:p w:rsidR="00BB6F38" w:rsidRDefault="00BB6F38" w:rsidP="00BB6F38">
      <w:pPr>
        <w:pStyle w:val="Texto"/>
      </w:pPr>
    </w:p>
    <w:p w:rsidR="00BB6F38" w:rsidRPr="00A00CA0" w:rsidRDefault="00BB6F38" w:rsidP="00BB6F38">
      <w:pPr>
        <w:pStyle w:val="Texto"/>
      </w:pPr>
      <w:r>
        <w:t xml:space="preserve">(23. </w:t>
      </w:r>
      <w:proofErr w:type="spellStart"/>
      <w:r>
        <w:t>zintaren</w:t>
      </w:r>
      <w:proofErr w:type="spellEnd"/>
      <w:r>
        <w:t xml:space="preserve"> </w:t>
      </w:r>
      <w:proofErr w:type="spellStart"/>
      <w:r>
        <w:t>amaiera</w:t>
      </w:r>
      <w:proofErr w:type="spellEnd"/>
      <w:r>
        <w:t>)</w:t>
      </w:r>
    </w:p>
    <w:p w:rsidR="008C33DA" w:rsidRDefault="008C33DA" w:rsidP="00F716E9">
      <w:pPr>
        <w:pStyle w:val="Texto"/>
      </w:pPr>
      <w:r>
        <w:t xml:space="preserve">(24. </w:t>
      </w:r>
      <w:proofErr w:type="spellStart"/>
      <w:r>
        <w:t>zintaren</w:t>
      </w:r>
      <w:proofErr w:type="spellEnd"/>
      <w:r>
        <w:t xml:space="preserve"> </w:t>
      </w:r>
      <w:proofErr w:type="spellStart"/>
      <w:r>
        <w:t>hasiera</w:t>
      </w:r>
      <w:proofErr w:type="spellEnd"/>
      <w:r>
        <w:t>)</w:t>
      </w:r>
    </w:p>
    <w:p w:rsidR="008C33DA" w:rsidRDefault="008C33DA" w:rsidP="00F716E9">
      <w:pPr>
        <w:pStyle w:val="Texto"/>
      </w:pPr>
    </w:p>
    <w:p w:rsidR="008C33DA" w:rsidRDefault="008C33DA" w:rsidP="00F716E9">
      <w:pPr>
        <w:pStyle w:val="Texto"/>
      </w:pPr>
      <w:r>
        <w:t>… ent</w:t>
      </w:r>
      <w:r w:rsidRPr="00344B02">
        <w:t>en</w:t>
      </w:r>
      <w:r>
        <w:t>demos que sí.</w:t>
      </w:r>
    </w:p>
    <w:p w:rsidR="008C33DA" w:rsidRDefault="008C33DA" w:rsidP="00F716E9">
      <w:pPr>
        <w:pStyle w:val="Texto"/>
      </w:pPr>
    </w:p>
    <w:p w:rsidR="008C33DA" w:rsidRDefault="008C33DA" w:rsidP="00F716E9">
      <w:pPr>
        <w:pStyle w:val="Texto"/>
      </w:pPr>
      <w:r>
        <w:t>Me habla del sector agropecuario…</w:t>
      </w:r>
    </w:p>
    <w:p w:rsidR="008C33DA" w:rsidRDefault="008C33DA" w:rsidP="00F716E9">
      <w:pPr>
        <w:pStyle w:val="Texto"/>
      </w:pPr>
    </w:p>
    <w:p w:rsidR="008C33DA" w:rsidRDefault="008C33DA" w:rsidP="00F716E9">
      <w:pPr>
        <w:pStyle w:val="Texto"/>
      </w:pPr>
    </w:p>
    <w:p w:rsidR="008C33DA" w:rsidRDefault="008C33DA" w:rsidP="008C33DA">
      <w:pPr>
        <w:pStyle w:val="Texto"/>
      </w:pPr>
      <w:proofErr w:type="spellStart"/>
      <w:r w:rsidRPr="00FD37C6">
        <w:rPr>
          <w:rFonts w:ascii="Futura Md BT" w:hAnsi="Futura Md BT"/>
        </w:rPr>
        <w:t>LEHENDAKARIAK</w:t>
      </w:r>
      <w:proofErr w:type="spellEnd"/>
      <w:r w:rsidRPr="00FD37C6">
        <w:rPr>
          <w:rFonts w:ascii="Futura Md BT" w:hAnsi="Futura Md BT"/>
        </w:rPr>
        <w:t>:</w:t>
      </w:r>
      <w:r>
        <w:t xml:space="preserve"> </w:t>
      </w:r>
      <w:proofErr w:type="spellStart"/>
      <w:r>
        <w:t>Eskerrik</w:t>
      </w:r>
      <w:proofErr w:type="spellEnd"/>
      <w:r>
        <w:t xml:space="preserve"> </w:t>
      </w:r>
      <w:proofErr w:type="spellStart"/>
      <w:r>
        <w:t>asko</w:t>
      </w:r>
      <w:proofErr w:type="spellEnd"/>
      <w:r>
        <w:t xml:space="preserve">, López de </w:t>
      </w:r>
      <w:proofErr w:type="spellStart"/>
      <w:r>
        <w:t>Ocariz</w:t>
      </w:r>
      <w:proofErr w:type="spellEnd"/>
      <w:r>
        <w:t xml:space="preserve"> </w:t>
      </w:r>
      <w:proofErr w:type="spellStart"/>
      <w:r>
        <w:t>andrea</w:t>
      </w:r>
      <w:proofErr w:type="spellEnd"/>
      <w:r>
        <w:t>.</w:t>
      </w:r>
    </w:p>
    <w:p w:rsidR="008C33DA" w:rsidRDefault="008C33DA" w:rsidP="008C33DA">
      <w:pPr>
        <w:pStyle w:val="Texto"/>
      </w:pPr>
    </w:p>
    <w:p w:rsidR="008C33DA" w:rsidRDefault="008C33DA" w:rsidP="008C33DA">
      <w:pPr>
        <w:pStyle w:val="Texto"/>
      </w:pPr>
    </w:p>
    <w:p w:rsidR="008C33DA" w:rsidRDefault="008C33DA" w:rsidP="008C33DA">
      <w:pPr>
        <w:pStyle w:val="Texto"/>
      </w:pPr>
      <w:r w:rsidRPr="00FD37C6">
        <w:rPr>
          <w:rFonts w:ascii="Futura Md BT" w:hAnsi="Futura Md BT"/>
        </w:rPr>
        <w:t xml:space="preserve">LÓPEZ DE </w:t>
      </w:r>
      <w:proofErr w:type="spellStart"/>
      <w:r w:rsidRPr="00FD37C6">
        <w:rPr>
          <w:rFonts w:ascii="Futura Md BT" w:hAnsi="Futura Md BT"/>
        </w:rPr>
        <w:t>OCARIZ</w:t>
      </w:r>
      <w:proofErr w:type="spellEnd"/>
      <w:r w:rsidRPr="00FD37C6">
        <w:rPr>
          <w:rFonts w:ascii="Futura Md BT" w:hAnsi="Futura Md BT"/>
        </w:rPr>
        <w:t xml:space="preserve"> LÓPEZ DE </w:t>
      </w:r>
      <w:proofErr w:type="spellStart"/>
      <w:r w:rsidRPr="00FD37C6">
        <w:rPr>
          <w:rFonts w:ascii="Futura Md BT" w:hAnsi="Futura Md BT"/>
        </w:rPr>
        <w:t>MUNAIN</w:t>
      </w:r>
      <w:proofErr w:type="spellEnd"/>
      <w:r w:rsidRPr="00FD37C6">
        <w:rPr>
          <w:rFonts w:ascii="Futura Md BT" w:hAnsi="Futura Md BT"/>
        </w:rPr>
        <w:t xml:space="preserve"> </w:t>
      </w:r>
      <w:proofErr w:type="spellStart"/>
      <w:r>
        <w:t>andreak</w:t>
      </w:r>
      <w:proofErr w:type="spellEnd"/>
      <w:r w:rsidRPr="00FD37C6">
        <w:rPr>
          <w:rFonts w:ascii="Futura Md BT" w:hAnsi="Futura Md BT"/>
        </w:rPr>
        <w:t>:</w:t>
      </w:r>
      <w:r w:rsidRPr="00814EC7">
        <w:t xml:space="preserve"> </w:t>
      </w:r>
      <w:r>
        <w:t>Señor consejero…</w:t>
      </w:r>
    </w:p>
    <w:p w:rsidR="008C33DA" w:rsidRDefault="008C33DA" w:rsidP="00F716E9">
      <w:pPr>
        <w:pStyle w:val="Texto"/>
      </w:pPr>
    </w:p>
    <w:p w:rsidR="008C33DA" w:rsidRDefault="008C33DA" w:rsidP="00F716E9">
      <w:pPr>
        <w:pStyle w:val="Texto"/>
        <w:rPr>
          <w:rFonts w:ascii="Futura Md BT" w:hAnsi="Futura Md BT"/>
          <w:lang w:val="eu-ES"/>
        </w:rPr>
      </w:pPr>
    </w:p>
    <w:p w:rsidR="008C33DA" w:rsidRDefault="008C33DA" w:rsidP="00F716E9">
      <w:pPr>
        <w:pStyle w:val="Texto"/>
        <w:rPr>
          <w:lang w:val="eu-ES"/>
        </w:rPr>
      </w:pPr>
      <w:r w:rsidRPr="003F6E11">
        <w:rPr>
          <w:rFonts w:ascii="Futura Md BT" w:hAnsi="Futura Md BT"/>
          <w:lang w:val="eu-ES"/>
        </w:rPr>
        <w:t xml:space="preserve">LEHENDAKARIAK: </w:t>
      </w:r>
      <w:r>
        <w:rPr>
          <w:lang w:val="eu-ES"/>
        </w:rPr>
        <w:t xml:space="preserve">Eskerrik asko, López de </w:t>
      </w:r>
      <w:proofErr w:type="spellStart"/>
      <w:r>
        <w:rPr>
          <w:lang w:val="eu-ES"/>
        </w:rPr>
        <w:t>Ocariz</w:t>
      </w:r>
      <w:proofErr w:type="spellEnd"/>
      <w:r>
        <w:rPr>
          <w:lang w:val="eu-ES"/>
        </w:rPr>
        <w:t xml:space="preserve"> andrea. Eskerrik asko.</w:t>
      </w:r>
    </w:p>
    <w:p w:rsidR="008C33DA" w:rsidRDefault="008C33DA" w:rsidP="00F716E9">
      <w:pPr>
        <w:pStyle w:val="Texto"/>
        <w:rPr>
          <w:lang w:val="eu-ES"/>
        </w:rPr>
      </w:pPr>
    </w:p>
    <w:p w:rsidR="008C33DA" w:rsidRPr="003F6E11" w:rsidRDefault="008C33DA" w:rsidP="00F716E9">
      <w:pPr>
        <w:pStyle w:val="Texto"/>
        <w:rPr>
          <w:lang w:val="eu-ES"/>
        </w:rPr>
      </w:pPr>
      <w:r w:rsidRPr="003F6E11">
        <w:rPr>
          <w:lang w:val="eu-ES"/>
        </w:rPr>
        <w:t>Arriola jauna, zurea da hitza.</w:t>
      </w:r>
    </w:p>
    <w:p w:rsidR="008C33DA" w:rsidRPr="003F6E11" w:rsidRDefault="008C33DA" w:rsidP="00F716E9">
      <w:pPr>
        <w:pStyle w:val="Texto"/>
        <w:rPr>
          <w:lang w:val="eu-ES"/>
        </w:rPr>
      </w:pPr>
    </w:p>
    <w:p w:rsidR="008C33DA" w:rsidRPr="003F6E11" w:rsidRDefault="008C33DA" w:rsidP="00F716E9">
      <w:pPr>
        <w:pStyle w:val="Texto"/>
        <w:rPr>
          <w:lang w:val="eu-ES"/>
        </w:rPr>
      </w:pPr>
    </w:p>
    <w:p w:rsidR="008C33DA" w:rsidRDefault="008C33DA" w:rsidP="00F716E9">
      <w:pPr>
        <w:pStyle w:val="Texto"/>
      </w:pPr>
      <w:r w:rsidRPr="003F6E11">
        <w:rPr>
          <w:rFonts w:ascii="Futura Md BT" w:hAnsi="Futura Md BT"/>
          <w:lang w:val="eu-ES"/>
        </w:rPr>
        <w:lastRenderedPageBreak/>
        <w:t>INGURUMEN, LURRALDE PLANGINTZA ETA ETXEBIZITZAKO SAILBURUAK</w:t>
      </w:r>
      <w:r w:rsidRPr="004808E2">
        <w:rPr>
          <w:lang w:val="eu-ES"/>
        </w:rPr>
        <w:t xml:space="preserve"> (Arriola López): Señora López de </w:t>
      </w:r>
      <w:proofErr w:type="spellStart"/>
      <w:r w:rsidRPr="004808E2">
        <w:rPr>
          <w:lang w:val="es-ES"/>
        </w:rPr>
        <w:t>Ocariz</w:t>
      </w:r>
      <w:proofErr w:type="spellEnd"/>
      <w:r w:rsidRPr="004808E2">
        <w:rPr>
          <w:lang w:val="es-ES"/>
        </w:rPr>
        <w:t>, seguramente</w:t>
      </w:r>
      <w:r w:rsidRPr="004808E2">
        <w:rPr>
          <w:lang w:val="eu-ES"/>
        </w:rPr>
        <w:t xml:space="preserve"> </w:t>
      </w:r>
      <w:r w:rsidRPr="00344B02">
        <w:t xml:space="preserve">podemos hablar largo y tendido sobre esta cuestión, pero creo que le he </w:t>
      </w:r>
      <w:r>
        <w:t>ex</w:t>
      </w:r>
      <w:r w:rsidRPr="00344B02">
        <w:t xml:space="preserve">puesto </w:t>
      </w:r>
      <w:r>
        <w:t>de forma argumentada</w:t>
      </w:r>
      <w:r w:rsidRPr="00344B02">
        <w:t xml:space="preserve"> y consistente las razones por las qu</w:t>
      </w:r>
      <w:r>
        <w:t xml:space="preserve">e hemos decidido abordar las </w:t>
      </w:r>
      <w:r w:rsidRPr="00344B02">
        <w:t>modificaciones planteadas con la aplicación del canon del</w:t>
      </w:r>
      <w:r>
        <w:t xml:space="preserve"> agua. Unas modificaciones que, le </w:t>
      </w:r>
      <w:r w:rsidRPr="00344B02">
        <w:t>insisto, no tienen carácter sustancial. Estamos hablando de la Ley de</w:t>
      </w:r>
      <w:r>
        <w:t xml:space="preserve"> Aguas</w:t>
      </w:r>
      <w:r w:rsidRPr="00344B02">
        <w:t xml:space="preserve">, que es mucho más </w:t>
      </w:r>
      <w:r>
        <w:t>que el canon y,</w:t>
      </w:r>
      <w:r w:rsidRPr="00344B02">
        <w:t xml:space="preserve"> además</w:t>
      </w:r>
      <w:r>
        <w:t>,</w:t>
      </w:r>
      <w:r w:rsidRPr="00344B02">
        <w:t xml:space="preserve"> va en línea con el espíritu d</w:t>
      </w:r>
      <w:r>
        <w:t xml:space="preserve">e la propia Ley de Aguas </w:t>
      </w:r>
      <w:r w:rsidRPr="00344B02">
        <w:t>e</w:t>
      </w:r>
      <w:r>
        <w:t>n la que se estableció el canon.</w:t>
      </w:r>
    </w:p>
    <w:p w:rsidR="008C33DA" w:rsidRDefault="008C33DA" w:rsidP="00F716E9">
      <w:pPr>
        <w:pStyle w:val="Texto"/>
      </w:pPr>
    </w:p>
    <w:p w:rsidR="008C33DA" w:rsidRDefault="008C33DA" w:rsidP="00F716E9">
      <w:pPr>
        <w:pStyle w:val="Texto"/>
      </w:pPr>
      <w:r>
        <w:t>Y</w:t>
      </w:r>
      <w:r w:rsidRPr="00344B02">
        <w:t xml:space="preserve"> también </w:t>
      </w:r>
      <w:r>
        <w:t xml:space="preserve">he </w:t>
      </w:r>
      <w:r w:rsidRPr="00344B02">
        <w:t xml:space="preserve">explicado </w:t>
      </w:r>
      <w:r>
        <w:t xml:space="preserve">los motivos </w:t>
      </w:r>
      <w:r w:rsidRPr="00344B02">
        <w:t xml:space="preserve">por los cuales hemos considerado </w:t>
      </w:r>
      <w:r>
        <w:t>que el articulado del P</w:t>
      </w:r>
      <w:r w:rsidRPr="00344B02">
        <w:t>royecto de</w:t>
      </w:r>
      <w:r>
        <w:t xml:space="preserve"> Ley de Presupuestos es una fórmula perfectamente vá</w:t>
      </w:r>
      <w:r w:rsidRPr="00344B02">
        <w:t>lida</w:t>
      </w:r>
      <w:r>
        <w:t>,</w:t>
      </w:r>
      <w:r w:rsidRPr="00344B02">
        <w:t xml:space="preserve"> </w:t>
      </w:r>
      <w:r>
        <w:t>y quizá más idónea a día de hoy,</w:t>
      </w:r>
      <w:r w:rsidRPr="00344B02">
        <w:t xml:space="preserve"> que iniciar una modificación </w:t>
      </w:r>
      <w:r>
        <w:t xml:space="preserve">legislativa específica </w:t>
      </w:r>
      <w:r w:rsidRPr="00344B02">
        <w:t xml:space="preserve">en </w:t>
      </w:r>
      <w:r>
        <w:t xml:space="preserve">estos </w:t>
      </w:r>
      <w:r w:rsidRPr="00344B02">
        <w:t>momentos, porque</w:t>
      </w:r>
      <w:r>
        <w:t>,</w:t>
      </w:r>
      <w:r w:rsidRPr="00344B02">
        <w:t xml:space="preserve"> por esa vía</w:t>
      </w:r>
      <w:r>
        <w:t>,</w:t>
      </w:r>
      <w:r w:rsidRPr="00344B02">
        <w:t xml:space="preserve"> seguro que los cambios técnicos propuestos no se podrían abordar en lo que queda de legislatura</w:t>
      </w:r>
      <w:r>
        <w:t xml:space="preserve"> y, muy probablemente, </w:t>
      </w:r>
      <w:r w:rsidRPr="00344B02">
        <w:t>tampoco en el primer año de la próxima legislatura. Considero</w:t>
      </w:r>
      <w:r>
        <w:t>,</w:t>
      </w:r>
      <w:r w:rsidRPr="00344B02">
        <w:t xml:space="preserve"> por </w:t>
      </w:r>
      <w:r>
        <w:t xml:space="preserve">todo ello, </w:t>
      </w:r>
      <w:r w:rsidRPr="00344B02">
        <w:t>que quizás estamos desenfoca</w:t>
      </w:r>
      <w:r>
        <w:t>n</w:t>
      </w:r>
      <w:r w:rsidRPr="00344B02">
        <w:t xml:space="preserve">do </w:t>
      </w:r>
      <w:r>
        <w:t xml:space="preserve">el </w:t>
      </w:r>
      <w:r w:rsidRPr="00344B02">
        <w:t xml:space="preserve">sentido </w:t>
      </w:r>
      <w:r>
        <w:t>de la finalidad del canon. S</w:t>
      </w:r>
      <w:r w:rsidRPr="00344B02">
        <w:t xml:space="preserve">u finalidad no </w:t>
      </w:r>
      <w:r>
        <w:t xml:space="preserve">es recaudatoria, señora López de </w:t>
      </w:r>
      <w:proofErr w:type="spellStart"/>
      <w:r>
        <w:t>Ocariz</w:t>
      </w:r>
      <w:proofErr w:type="spellEnd"/>
      <w:r>
        <w:t>. D</w:t>
      </w:r>
      <w:r w:rsidRPr="00344B02">
        <w:t>e lo contrario, no tendríamos unos rendimientos tan bajos</w:t>
      </w:r>
      <w:r>
        <w:t>, dos años</w:t>
      </w:r>
      <w:r w:rsidRPr="00344B02">
        <w:t xml:space="preserve"> a día de hoy, sino </w:t>
      </w:r>
      <w:r>
        <w:t xml:space="preserve">restaurativa </w:t>
      </w:r>
      <w:r w:rsidRPr="00344B02">
        <w:t>y ambi</w:t>
      </w:r>
      <w:r>
        <w:t>ental. E</w:t>
      </w:r>
      <w:r w:rsidRPr="00344B02">
        <w:t xml:space="preserve">s la tarifa que cobran los consorcios y </w:t>
      </w:r>
      <w:r>
        <w:t>otros agente</w:t>
      </w:r>
      <w:r w:rsidRPr="00344B02">
        <w:t>s la que tiene que cub</w:t>
      </w:r>
      <w:r>
        <w:t xml:space="preserve">rir el coste efectivo del agua consumida. El canon </w:t>
      </w:r>
      <w:r w:rsidRPr="00344B02">
        <w:t xml:space="preserve">va algo más allá y pone el acento en los costes ambientales que conllevan unos usos tratando de incentivar la utilización eficiente </w:t>
      </w:r>
      <w:r>
        <w:t>y sostenible.</w:t>
      </w:r>
    </w:p>
    <w:p w:rsidR="008C33DA" w:rsidRDefault="008C33DA" w:rsidP="00F716E9">
      <w:pPr>
        <w:pStyle w:val="Texto"/>
      </w:pPr>
    </w:p>
    <w:p w:rsidR="008C33DA" w:rsidRDefault="008C33DA" w:rsidP="00F716E9">
      <w:pPr>
        <w:pStyle w:val="Texto"/>
      </w:pPr>
      <w:r>
        <w:t>Dice u</w:t>
      </w:r>
      <w:r w:rsidRPr="00344B02">
        <w:t>ste</w:t>
      </w:r>
      <w:r>
        <w:t>d</w:t>
      </w:r>
      <w:r w:rsidRPr="00344B02">
        <w:t xml:space="preserve"> que les importa </w:t>
      </w:r>
      <w:r>
        <w:t>las fugas. Es que… ¿y con la regulación actual las fugas importan?</w:t>
      </w:r>
      <w:r w:rsidRPr="00344B02">
        <w:t xml:space="preserve"> </w:t>
      </w:r>
      <w:r>
        <w:t>Oiga, si no se paga, si no están sujetas al canon. D</w:t>
      </w:r>
      <w:r w:rsidRPr="00344B02">
        <w:t xml:space="preserve">a igual las </w:t>
      </w:r>
      <w:r>
        <w:t xml:space="preserve">fugas que haya. Ahora sí van a pagar y, </w:t>
      </w:r>
      <w:r w:rsidRPr="00344B02">
        <w:t xml:space="preserve">ahora, por lo tanto, </w:t>
      </w:r>
      <w:r>
        <w:t xml:space="preserve">tendrá </w:t>
      </w:r>
      <w:r w:rsidRPr="00344B02">
        <w:t xml:space="preserve">que haber un interés </w:t>
      </w:r>
      <w:r>
        <w:t xml:space="preserve">por parte de los </w:t>
      </w:r>
      <w:r w:rsidRPr="00344B02">
        <w:t xml:space="preserve">entes gestores de controlar fugas, porque van a pagar </w:t>
      </w:r>
      <w:r>
        <w:t>canon de agua. A</w:t>
      </w:r>
      <w:r w:rsidRPr="00344B02">
        <w:t xml:space="preserve">ntes, cuando </w:t>
      </w:r>
      <w:r>
        <w:t xml:space="preserve">no se paga, </w:t>
      </w:r>
      <w:r w:rsidRPr="00A6678A">
        <w:rPr>
          <w:lang w:val="eu-ES"/>
        </w:rPr>
        <w:t>aiba!</w:t>
      </w:r>
      <w:r>
        <w:t xml:space="preserve"> ya </w:t>
      </w:r>
      <w:r w:rsidRPr="00344B02">
        <w:t xml:space="preserve">no hay </w:t>
      </w:r>
      <w:r>
        <w:t>ningún interés en reparar en las fugas, ¿</w:t>
      </w:r>
      <w:r w:rsidRPr="00344B02">
        <w:t>por</w:t>
      </w:r>
      <w:r>
        <w:t xml:space="preserve"> qué? E</w:t>
      </w:r>
      <w:r w:rsidRPr="00344B02">
        <w:t>nt</w:t>
      </w:r>
      <w:r>
        <w:t xml:space="preserve">re otras cosas, porque no se paga el canon. Ahora se va a pagar. No me diga usted que no incentiva el uso racional y </w:t>
      </w:r>
      <w:r w:rsidRPr="00344B02">
        <w:t xml:space="preserve">el consumo, </w:t>
      </w:r>
      <w:r>
        <w:t>porque es precisamente al revés. S</w:t>
      </w:r>
      <w:r w:rsidRPr="00344B02">
        <w:t>u interpr</w:t>
      </w:r>
      <w:r>
        <w:t>etación no tiene ninguna lógica, en absoluto.</w:t>
      </w:r>
    </w:p>
    <w:p w:rsidR="008C33DA" w:rsidRDefault="008C33DA" w:rsidP="00F716E9">
      <w:pPr>
        <w:pStyle w:val="Texto"/>
      </w:pPr>
    </w:p>
    <w:p w:rsidR="008C33DA" w:rsidRDefault="008C33DA" w:rsidP="00F716E9">
      <w:pPr>
        <w:pStyle w:val="Texto"/>
      </w:pPr>
      <w:r w:rsidRPr="00344B02">
        <w:t xml:space="preserve">Y esta es </w:t>
      </w:r>
      <w:r>
        <w:t xml:space="preserve">razón también </w:t>
      </w:r>
      <w:r w:rsidRPr="00344B02">
        <w:t>para cambiar el</w:t>
      </w:r>
      <w:r>
        <w:t xml:space="preserve"> hecho imponible</w:t>
      </w:r>
      <w:r w:rsidRPr="00344B02">
        <w:t xml:space="preserve">, pasando </w:t>
      </w:r>
      <w:r>
        <w:t xml:space="preserve">de </w:t>
      </w:r>
      <w:r w:rsidRPr="00344B02">
        <w:t>lo que</w:t>
      </w:r>
      <w:r>
        <w:t xml:space="preserve"> era el consumo real del agua que sale del grifo o </w:t>
      </w:r>
      <w:r w:rsidRPr="00344B02">
        <w:t xml:space="preserve">de las tuberías, que no tenía en cuenta las pérdidas </w:t>
      </w:r>
      <w:r>
        <w:t xml:space="preserve">o fugas, </w:t>
      </w:r>
      <w:r w:rsidRPr="00344B02">
        <w:t>al volu</w:t>
      </w:r>
      <w:r>
        <w:t>men de agua captada en origen, porque es esa cantidad de (…), llegue o no llegue a consumir</w:t>
      </w:r>
      <w:r w:rsidRPr="00344B02">
        <w:t>se finalmente</w:t>
      </w:r>
      <w:r>
        <w:t>,</w:t>
      </w:r>
      <w:r w:rsidRPr="00344B02">
        <w:t xml:space="preserve"> la que refleja con </w:t>
      </w:r>
      <w:r>
        <w:t xml:space="preserve">exactitud lo </w:t>
      </w:r>
      <w:r w:rsidRPr="00344B02">
        <w:t>que supone el impacto ambie</w:t>
      </w:r>
      <w:r>
        <w:t>ntal de la detracción de</w:t>
      </w:r>
      <w:r w:rsidRPr="00344B02">
        <w:t xml:space="preserve"> </w:t>
      </w:r>
      <w:r>
        <w:t>este recurso</w:t>
      </w:r>
      <w:r w:rsidRPr="00344B02">
        <w:t xml:space="preserve"> natural y </w:t>
      </w:r>
      <w:r>
        <w:t>de su devolución al medio una vez utilizado. P</w:t>
      </w:r>
      <w:r w:rsidRPr="00344B02">
        <w:t>or esa</w:t>
      </w:r>
      <w:r>
        <w:t xml:space="preserve"> misma razón s</w:t>
      </w:r>
      <w:r w:rsidRPr="00344B02">
        <w:t xml:space="preserve">e ha decidido también suprimir las </w:t>
      </w:r>
      <w:r>
        <w:t xml:space="preserve">exenciones </w:t>
      </w:r>
      <w:r w:rsidRPr="00344B02">
        <w:t xml:space="preserve">que existen en la aplicación del canon sobre determinados usos, con la excepción del agua reutilizada </w:t>
      </w:r>
      <w:r>
        <w:t xml:space="preserve">para </w:t>
      </w:r>
      <w:r w:rsidRPr="00344B02">
        <w:t xml:space="preserve">la industria o de </w:t>
      </w:r>
      <w:r>
        <w:t xml:space="preserve">a </w:t>
      </w:r>
      <w:r w:rsidRPr="00344B02">
        <w:t>la genera</w:t>
      </w:r>
      <w:r>
        <w:t xml:space="preserve">ción eléctrica. Modificándose, ya le he dicho antes, </w:t>
      </w:r>
      <w:r w:rsidRPr="00344B02">
        <w:t xml:space="preserve">la captación para usos agrícolas </w:t>
      </w:r>
      <w:r>
        <w:t xml:space="preserve">y </w:t>
      </w:r>
      <w:r w:rsidRPr="00344B02">
        <w:t>gan</w:t>
      </w:r>
      <w:r>
        <w:t>a</w:t>
      </w:r>
      <w:r w:rsidRPr="00344B02">
        <w:t>dero</w:t>
      </w:r>
      <w:r>
        <w:t>s</w:t>
      </w:r>
      <w:r w:rsidRPr="00344B02">
        <w:t xml:space="preserve"> con el fin de no perjudicar la viabil</w:t>
      </w:r>
      <w:r>
        <w:t>idad de las explotaciones del sector primario.</w:t>
      </w:r>
    </w:p>
    <w:p w:rsidR="008C33DA" w:rsidRDefault="008C33DA" w:rsidP="00F716E9">
      <w:pPr>
        <w:pStyle w:val="Texto"/>
      </w:pPr>
    </w:p>
    <w:p w:rsidR="008C33DA" w:rsidRDefault="008C33DA" w:rsidP="00F716E9">
      <w:pPr>
        <w:pStyle w:val="Texto"/>
      </w:pPr>
      <w:r w:rsidRPr="00344B02">
        <w:t>El impact</w:t>
      </w:r>
      <w:r>
        <w:t>o económico es bastante moderado</w:t>
      </w:r>
      <w:r w:rsidRPr="00344B02">
        <w:t xml:space="preserve">. Estamos hablando de una recaudación prevista de 7 millones de euros, aunque implique triplicar </w:t>
      </w:r>
      <w:r>
        <w:t xml:space="preserve">la actual recaudación, </w:t>
      </w:r>
      <w:r w:rsidRPr="00344B02">
        <w:t xml:space="preserve">que </w:t>
      </w:r>
      <w:r>
        <w:t xml:space="preserve">es </w:t>
      </w:r>
      <w:r w:rsidRPr="00344B02">
        <w:t xml:space="preserve">ridícula, que </w:t>
      </w:r>
      <w:r>
        <w:t>es ridícula para todo Euskadi. Y le</w:t>
      </w:r>
      <w:r w:rsidRPr="00344B02">
        <w:t xml:space="preserve"> insisto, e</w:t>
      </w:r>
      <w:r>
        <w:t xml:space="preserve">sto no es un debate tributario ni </w:t>
      </w:r>
      <w:r w:rsidRPr="00344B02">
        <w:t>económ</w:t>
      </w:r>
      <w:r>
        <w:t xml:space="preserve">ico, aunque los cambios en el canon vayan en una ley presupuestaria; es un debate ambiental. Y obligado, además, </w:t>
      </w:r>
      <w:r w:rsidRPr="00344B02">
        <w:t>de una forma por la normativa europea en</w:t>
      </w:r>
      <w:r>
        <w:t xml:space="preserve"> la que se basa la Ley de Aguas. Y</w:t>
      </w:r>
      <w:r w:rsidRPr="00344B02">
        <w:t xml:space="preserve"> estando como estamos,</w:t>
      </w:r>
      <w:r>
        <w:t xml:space="preserve"> por lo menos en teoría, además,</w:t>
      </w:r>
      <w:r w:rsidRPr="00344B02">
        <w:t xml:space="preserve"> concienciados sobre el</w:t>
      </w:r>
      <w:r>
        <w:t xml:space="preserve"> deterioro de los ecosistemas por la acción </w:t>
      </w:r>
      <w:r w:rsidRPr="00344B02">
        <w:t>humana y por la amenaza que supone el cambio climático para recursos n</w:t>
      </w:r>
      <w:r>
        <w:t xml:space="preserve">aturales que resultan vitales, no tiene lógica que escatimemos </w:t>
      </w:r>
      <w:r w:rsidRPr="00344B02">
        <w:t>medidas qu</w:t>
      </w:r>
      <w:r>
        <w:t>e contribuyen a su preservación. Y ésta, en su modestia, es una de ellas. E</w:t>
      </w:r>
      <w:r w:rsidRPr="00344B02">
        <w:t xml:space="preserve">n su modestia, </w:t>
      </w:r>
      <w:r>
        <w:t xml:space="preserve">señora López de </w:t>
      </w:r>
      <w:proofErr w:type="spellStart"/>
      <w:r>
        <w:t>Ocariz</w:t>
      </w:r>
      <w:proofErr w:type="spellEnd"/>
      <w:r>
        <w:t xml:space="preserve">. Estamos hablando de pasar de una recaudación </w:t>
      </w:r>
      <w:r w:rsidRPr="00344B02">
        <w:t>de 2 millon</w:t>
      </w:r>
      <w:r>
        <w:t xml:space="preserve">es en todo Euskadi a 7 millones, ampliando la base </w:t>
      </w:r>
      <w:r w:rsidRPr="00344B02">
        <w:t xml:space="preserve">imponible y con las modificaciones que </w:t>
      </w:r>
      <w:r>
        <w:t>se introducen aquí.</w:t>
      </w:r>
    </w:p>
    <w:p w:rsidR="008C33DA" w:rsidRDefault="008C33DA" w:rsidP="00F716E9">
      <w:pPr>
        <w:pStyle w:val="Texto"/>
      </w:pPr>
    </w:p>
    <w:p w:rsidR="008C33DA" w:rsidRDefault="008C33DA" w:rsidP="00F716E9">
      <w:pPr>
        <w:pStyle w:val="Texto"/>
      </w:pPr>
      <w:r>
        <w:t>E</w:t>
      </w:r>
      <w:r w:rsidRPr="00344B02">
        <w:t>stamos hablando de que el canon supone tres céntimos de eur</w:t>
      </w:r>
      <w:r>
        <w:t>o por cada metro cúbico de agua.</w:t>
      </w:r>
      <w:r w:rsidRPr="00344B02">
        <w:t xml:space="preserve"> </w:t>
      </w:r>
      <w:r>
        <w:t>10.</w:t>
      </w:r>
      <w:r w:rsidRPr="00344B02">
        <w:t xml:space="preserve">000 litros </w:t>
      </w:r>
      <w:r>
        <w:t xml:space="preserve">de agua captados. Tres céntimos, cinco pesetas de las antiguas, nosotros </w:t>
      </w:r>
      <w:r w:rsidRPr="00344B02">
        <w:t xml:space="preserve">somos </w:t>
      </w:r>
      <w:r>
        <w:t xml:space="preserve">de </w:t>
      </w:r>
      <w:r w:rsidRPr="00344B02">
        <w:t>la quinta. Estamos hab</w:t>
      </w:r>
      <w:r>
        <w:t>lando de incrementar estimativamente en 5 millones la</w:t>
      </w:r>
      <w:r w:rsidRPr="00344B02">
        <w:t xml:space="preserve"> recaudación. Estamos hablando de que si l</w:t>
      </w:r>
      <w:r>
        <w:t>os repartiér</w:t>
      </w:r>
      <w:r w:rsidRPr="00344B02">
        <w:t>a</w:t>
      </w:r>
      <w:r>
        <w:t>mos,</w:t>
      </w:r>
      <w:r w:rsidRPr="00344B02">
        <w:t xml:space="preserve"> </w:t>
      </w:r>
      <w:r>
        <w:t xml:space="preserve">estos </w:t>
      </w:r>
      <w:r w:rsidRPr="00344B02">
        <w:t>5 millones</w:t>
      </w:r>
      <w:r>
        <w:t>,</w:t>
      </w:r>
      <w:r w:rsidRPr="00344B02">
        <w:t xml:space="preserve"> por los </w:t>
      </w:r>
      <w:r w:rsidRPr="00344B02">
        <w:lastRenderedPageBreak/>
        <w:t>habitantes que somos en Euskadi a día de hoy</w:t>
      </w:r>
      <w:r>
        <w:t>,</w:t>
      </w:r>
      <w:r w:rsidRPr="00344B02">
        <w:t xml:space="preserve"> supondría 2,40 euros por habitante</w:t>
      </w:r>
      <w:r>
        <w:t>,</w:t>
      </w:r>
      <w:r w:rsidRPr="00344B02">
        <w:t xml:space="preserve"> por persona y año, es decir, </w:t>
      </w:r>
      <w:r>
        <w:t>0,</w:t>
      </w:r>
      <w:r w:rsidRPr="00344B02">
        <w:t>20 céntimos p</w:t>
      </w:r>
      <w:r>
        <w:t>or habitante al mes en Euskadi. Le</w:t>
      </w:r>
      <w:r w:rsidRPr="00344B02">
        <w:t xml:space="preserve"> parece </w:t>
      </w:r>
      <w:r>
        <w:t xml:space="preserve">a </w:t>
      </w:r>
      <w:r w:rsidRPr="00344B02">
        <w:t>usted un coste terrible, inasumible por parte d</w:t>
      </w:r>
      <w:r>
        <w:t xml:space="preserve">e lo que son los contribuyentes, </w:t>
      </w:r>
      <w:r w:rsidRPr="00344B02">
        <w:t xml:space="preserve">las </w:t>
      </w:r>
      <w:r>
        <w:t xml:space="preserve">familias </w:t>
      </w:r>
      <w:r w:rsidRPr="00344B02">
        <w:t xml:space="preserve">que </w:t>
      </w:r>
      <w:r>
        <w:t xml:space="preserve">en última instancia, lógicamente, </w:t>
      </w:r>
      <w:r w:rsidRPr="00344B02">
        <w:t xml:space="preserve">serán los que acaben pagando </w:t>
      </w:r>
      <w:r>
        <w:t xml:space="preserve">en su recibo </w:t>
      </w:r>
      <w:r w:rsidRPr="00344B02">
        <w:t xml:space="preserve">el </w:t>
      </w:r>
      <w:r>
        <w:t>canon del agua. E</w:t>
      </w:r>
      <w:r w:rsidRPr="00344B02">
        <w:t xml:space="preserve">stas cantidades absolutamente </w:t>
      </w:r>
      <w:r>
        <w:t>inasumibles que le estoy diciendo a usted.</w:t>
      </w:r>
    </w:p>
    <w:p w:rsidR="008C33DA" w:rsidRDefault="008C33DA" w:rsidP="00F716E9">
      <w:pPr>
        <w:pStyle w:val="Texto"/>
      </w:pPr>
    </w:p>
    <w:p w:rsidR="008C33DA" w:rsidRDefault="008C33DA" w:rsidP="00F716E9">
      <w:pPr>
        <w:pStyle w:val="Texto"/>
      </w:pPr>
      <w:r>
        <w:t xml:space="preserve">Y en </w:t>
      </w:r>
      <w:r w:rsidRPr="00344B02">
        <w:t>lo que es el uso</w:t>
      </w:r>
      <w:r>
        <w:t>…</w:t>
      </w:r>
    </w:p>
    <w:p w:rsidR="008C33DA" w:rsidRDefault="008C33DA" w:rsidP="00F716E9">
      <w:pPr>
        <w:pStyle w:val="Texto"/>
      </w:pPr>
    </w:p>
    <w:p w:rsidR="008C33DA" w:rsidRDefault="008C33DA" w:rsidP="00F716E9">
      <w:pPr>
        <w:pStyle w:val="Texto"/>
      </w:pPr>
    </w:p>
    <w:p w:rsidR="008C33DA" w:rsidRPr="00B207DB" w:rsidRDefault="008C33DA" w:rsidP="00F716E9">
      <w:pPr>
        <w:pStyle w:val="Texto"/>
        <w:rPr>
          <w:lang w:val="eu-ES"/>
        </w:rPr>
      </w:pPr>
      <w:r w:rsidRPr="00B207DB">
        <w:rPr>
          <w:rFonts w:ascii="Futura Md BT" w:hAnsi="Futura Md BT"/>
          <w:lang w:val="eu-ES"/>
        </w:rPr>
        <w:t xml:space="preserve">LEHENDAKARIAK: </w:t>
      </w:r>
      <w:r w:rsidRPr="00B207DB">
        <w:rPr>
          <w:lang w:val="eu-ES"/>
        </w:rPr>
        <w:t>Eskerrik asko, Arriola jauna.</w:t>
      </w:r>
    </w:p>
    <w:p w:rsidR="008C33DA" w:rsidRPr="00B207DB" w:rsidRDefault="008C33DA" w:rsidP="00F716E9">
      <w:pPr>
        <w:pStyle w:val="Texto"/>
        <w:rPr>
          <w:lang w:val="eu-ES"/>
        </w:rPr>
      </w:pPr>
    </w:p>
    <w:p w:rsidR="00B21E66" w:rsidRDefault="008C33DA" w:rsidP="00F716E9">
      <w:pPr>
        <w:pStyle w:val="Texto"/>
        <w:rPr>
          <w:lang w:val="eu-ES"/>
        </w:rPr>
      </w:pPr>
      <w:r w:rsidRPr="00B207DB">
        <w:rPr>
          <w:lang w:val="eu-ES"/>
        </w:rPr>
        <w:t xml:space="preserve">Gai-zerrendako </w:t>
      </w:r>
      <w:r>
        <w:rPr>
          <w:lang w:val="eu-ES"/>
        </w:rPr>
        <w:t>hamabigarren p</w:t>
      </w:r>
      <w:r w:rsidRPr="00B207DB">
        <w:rPr>
          <w:lang w:val="eu-ES"/>
        </w:rPr>
        <w:t xml:space="preserve">untua: "Galdera, Iker </w:t>
      </w:r>
      <w:proofErr w:type="spellStart"/>
      <w:r w:rsidRPr="001412DB">
        <w:rPr>
          <w:lang w:val="eu-ES"/>
        </w:rPr>
        <w:t>Casanova</w:t>
      </w:r>
      <w:proofErr w:type="spellEnd"/>
      <w:r w:rsidRPr="00B207DB">
        <w:rPr>
          <w:lang w:val="eu-ES"/>
        </w:rPr>
        <w:t xml:space="preserve"> Alonso EH Bildu taldeko legebiltzarkideak Ingurumen, Lurralde Plangintza eta Etxebizitzako sailburuari egina, Madrilgo Gobernuak Establezimendu Komertzial Handien Lurralde Antolamenduari buruzko Legea Auzitegi Konstituzionalera eramateko abiatu duen ekimenaren aurrean Jaurlaritzak izango duen jarrerar</w:t>
      </w:r>
      <w:r w:rsidR="00B21E66">
        <w:rPr>
          <w:lang w:val="eu-ES"/>
        </w:rPr>
        <w:t>en inguruan o jarrerari buruz".</w:t>
      </w:r>
    </w:p>
    <w:p w:rsidR="00B21E66" w:rsidRDefault="00B21E66" w:rsidP="00F716E9">
      <w:pPr>
        <w:pStyle w:val="Texto"/>
        <w:rPr>
          <w:lang w:val="eu-ES"/>
        </w:rPr>
      </w:pPr>
    </w:p>
    <w:p w:rsidR="008C33DA" w:rsidRPr="00B207DB" w:rsidRDefault="008C33DA" w:rsidP="00F716E9">
      <w:pPr>
        <w:pStyle w:val="Texto"/>
        <w:rPr>
          <w:lang w:val="eu-ES"/>
        </w:rPr>
      </w:pPr>
      <w:proofErr w:type="spellStart"/>
      <w:r w:rsidRPr="00B21E66">
        <w:rPr>
          <w:lang w:val="eu-ES"/>
        </w:rPr>
        <w:t>Casanova</w:t>
      </w:r>
      <w:proofErr w:type="spellEnd"/>
      <w:r w:rsidRPr="00B207DB">
        <w:rPr>
          <w:lang w:val="eu-ES"/>
        </w:rPr>
        <w:t xml:space="preserve"> jauna, zurea da hitza</w:t>
      </w:r>
    </w:p>
    <w:p w:rsidR="008C33DA" w:rsidRPr="00B207DB" w:rsidRDefault="008C33DA" w:rsidP="00F716E9">
      <w:pPr>
        <w:pStyle w:val="Texto"/>
        <w:rPr>
          <w:lang w:val="eu-ES"/>
        </w:rPr>
      </w:pPr>
    </w:p>
    <w:p w:rsidR="008C33DA" w:rsidRPr="00B207DB" w:rsidRDefault="008C33DA" w:rsidP="00F716E9">
      <w:pPr>
        <w:pStyle w:val="Texto"/>
        <w:rPr>
          <w:lang w:val="eu-ES"/>
        </w:rPr>
      </w:pPr>
    </w:p>
    <w:p w:rsidR="008C33DA" w:rsidRDefault="008C33DA" w:rsidP="00F716E9">
      <w:pPr>
        <w:pStyle w:val="Texto"/>
        <w:rPr>
          <w:lang w:val="eu-ES"/>
        </w:rPr>
      </w:pPr>
      <w:proofErr w:type="spellStart"/>
      <w:r w:rsidRPr="00473619">
        <w:rPr>
          <w:rFonts w:ascii="Futura Md BT" w:hAnsi="Futura Md BT"/>
          <w:lang w:val="eu-ES"/>
        </w:rPr>
        <w:t>CASANOVA</w:t>
      </w:r>
      <w:proofErr w:type="spellEnd"/>
      <w:r w:rsidRPr="00473619">
        <w:rPr>
          <w:rFonts w:ascii="Futura Md BT" w:hAnsi="Futura Md BT"/>
          <w:lang w:val="eu-ES"/>
        </w:rPr>
        <w:t xml:space="preserve"> ALONSO</w:t>
      </w:r>
      <w:r w:rsidRPr="00473619">
        <w:rPr>
          <w:lang w:val="eu-ES"/>
        </w:rPr>
        <w:t xml:space="preserve"> </w:t>
      </w:r>
      <w:r w:rsidRPr="008851D6">
        <w:rPr>
          <w:lang w:val="eu-ES"/>
        </w:rPr>
        <w:t>jaunak: Bai, eskerrik asko. Egun on g</w:t>
      </w:r>
      <w:r>
        <w:rPr>
          <w:lang w:val="eu-ES"/>
        </w:rPr>
        <w:t>uztioi.</w:t>
      </w:r>
    </w:p>
    <w:p w:rsidR="008C33DA" w:rsidRDefault="008C33DA" w:rsidP="00F716E9">
      <w:pPr>
        <w:pStyle w:val="Texto"/>
        <w:rPr>
          <w:lang w:val="eu-ES"/>
        </w:rPr>
      </w:pPr>
    </w:p>
    <w:p w:rsidR="008C33DA" w:rsidRPr="008851D6" w:rsidRDefault="008C33DA" w:rsidP="00F716E9">
      <w:pPr>
        <w:pStyle w:val="Texto"/>
        <w:rPr>
          <w:lang w:val="eu-ES"/>
        </w:rPr>
      </w:pPr>
      <w:r w:rsidRPr="008851D6">
        <w:rPr>
          <w:lang w:val="eu-ES"/>
        </w:rPr>
        <w:t xml:space="preserve">Gogoratuko duzue zientzia fikziozko edo beldurrezko </w:t>
      </w:r>
      <w:proofErr w:type="spellStart"/>
      <w:r w:rsidRPr="008851D6">
        <w:rPr>
          <w:lang w:val="eu-ES"/>
        </w:rPr>
        <w:t>filme</w:t>
      </w:r>
      <w:proofErr w:type="spellEnd"/>
      <w:r w:rsidRPr="008851D6">
        <w:rPr>
          <w:lang w:val="eu-ES"/>
        </w:rPr>
        <w:t xml:space="preserve"> askotan badagoela egoera bat askotan errepikatzen dela. Eta da gai</w:t>
      </w:r>
      <w:r>
        <w:rPr>
          <w:lang w:val="eu-ES"/>
        </w:rPr>
        <w:t xml:space="preserve">ztoak pasatzen dute </w:t>
      </w:r>
      <w:proofErr w:type="spellStart"/>
      <w:r>
        <w:rPr>
          <w:lang w:val="eu-ES"/>
        </w:rPr>
        <w:t>fil</w:t>
      </w:r>
      <w:r w:rsidRPr="008851D6">
        <w:rPr>
          <w:lang w:val="eu-ES"/>
        </w:rPr>
        <w:t>me</w:t>
      </w:r>
      <w:proofErr w:type="spellEnd"/>
      <w:r w:rsidRPr="008851D6">
        <w:rPr>
          <w:lang w:val="eu-ES"/>
        </w:rPr>
        <w:t xml:space="preserve"> osoa, o</w:t>
      </w:r>
      <w:r>
        <w:rPr>
          <w:lang w:val="eu-ES"/>
        </w:rPr>
        <w:t xml:space="preserve"> </w:t>
      </w:r>
      <w:proofErr w:type="spellStart"/>
      <w:r w:rsidRPr="008851D6">
        <w:rPr>
          <w:lang w:val="eu-ES"/>
        </w:rPr>
        <w:t>sea</w:t>
      </w:r>
      <w:proofErr w:type="spellEnd"/>
      <w:r w:rsidRPr="008851D6">
        <w:rPr>
          <w:lang w:val="eu-ES"/>
        </w:rPr>
        <w:t xml:space="preserve">, zintzoek, saiatzen gaiztoa harrapatzen, </w:t>
      </w:r>
      <w:proofErr w:type="spellStart"/>
      <w:r w:rsidRPr="008851D6">
        <w:rPr>
          <w:lang w:val="eu-ES"/>
        </w:rPr>
        <w:t>mo</w:t>
      </w:r>
      <w:r>
        <w:rPr>
          <w:lang w:val="eu-ES"/>
        </w:rPr>
        <w:t>n</w:t>
      </w:r>
      <w:r w:rsidRPr="008851D6">
        <w:rPr>
          <w:lang w:val="eu-ES"/>
        </w:rPr>
        <w:t>struo</w:t>
      </w:r>
      <w:proofErr w:type="spellEnd"/>
      <w:r w:rsidRPr="008851D6">
        <w:rPr>
          <w:lang w:val="eu-ES"/>
        </w:rPr>
        <w:t xml:space="preserve"> bat da, </w:t>
      </w:r>
      <w:proofErr w:type="spellStart"/>
      <w:r>
        <w:rPr>
          <w:lang w:val="eu-ES"/>
        </w:rPr>
        <w:t>A</w:t>
      </w:r>
      <w:r w:rsidRPr="008851D6">
        <w:rPr>
          <w:lang w:val="eu-ES"/>
        </w:rPr>
        <w:t>lien</w:t>
      </w:r>
      <w:proofErr w:type="spellEnd"/>
      <w:r w:rsidRPr="008851D6">
        <w:rPr>
          <w:lang w:val="eu-ES"/>
        </w:rPr>
        <w:t xml:space="preserve"> da, robot hiltzaile bat. Eta filmean zehar, askotan ematen du jada etsaia hilda dagoela, ez? Baina ematen duenean hilda dagoela, bat-batean ikusten da berpizten dela, begi bat irekitzen duela </w:t>
      </w:r>
      <w:proofErr w:type="spellStart"/>
      <w:r>
        <w:rPr>
          <w:lang w:val="eu-ES"/>
        </w:rPr>
        <w:t>Godzilla</w:t>
      </w:r>
      <w:proofErr w:type="spellEnd"/>
      <w:r w:rsidRPr="008851D6">
        <w:rPr>
          <w:lang w:val="eu-ES"/>
        </w:rPr>
        <w:t xml:space="preserve"> </w:t>
      </w:r>
      <w:r>
        <w:rPr>
          <w:lang w:val="eu-ES"/>
        </w:rPr>
        <w:t>jada hilda zegoela</w:t>
      </w:r>
      <w:r w:rsidRPr="008851D6">
        <w:rPr>
          <w:lang w:val="eu-ES"/>
        </w:rPr>
        <w:t xml:space="preserve"> ematen zuenean. Eta askotan, askotan, behin betiko ja</w:t>
      </w:r>
      <w:r>
        <w:rPr>
          <w:lang w:val="eu-ES"/>
        </w:rPr>
        <w:t>da</w:t>
      </w:r>
      <w:r w:rsidRPr="008851D6">
        <w:rPr>
          <w:lang w:val="eu-ES"/>
        </w:rPr>
        <w:t xml:space="preserve"> </w:t>
      </w:r>
      <w:proofErr w:type="spellStart"/>
      <w:r w:rsidRPr="008851D6">
        <w:rPr>
          <w:lang w:val="eu-ES"/>
        </w:rPr>
        <w:t>filmearen</w:t>
      </w:r>
      <w:proofErr w:type="spellEnd"/>
      <w:r w:rsidRPr="008851D6">
        <w:rPr>
          <w:lang w:val="eu-ES"/>
        </w:rPr>
        <w:t xml:space="preserve"> amaieran </w:t>
      </w:r>
      <w:proofErr w:type="spellStart"/>
      <w:r w:rsidRPr="008851D6">
        <w:rPr>
          <w:lang w:val="eu-ES"/>
        </w:rPr>
        <w:t>monstruoa</w:t>
      </w:r>
      <w:proofErr w:type="spellEnd"/>
      <w:r w:rsidRPr="008851D6">
        <w:rPr>
          <w:lang w:val="eu-ES"/>
        </w:rPr>
        <w:t xml:space="preserve"> hiltzen dutenean, letrak agertzen direnean, ikusten da </w:t>
      </w:r>
      <w:proofErr w:type="spellStart"/>
      <w:r w:rsidRPr="008851D6">
        <w:rPr>
          <w:lang w:val="eu-ES"/>
        </w:rPr>
        <w:t>a</w:t>
      </w:r>
      <w:r>
        <w:rPr>
          <w:lang w:val="eu-ES"/>
        </w:rPr>
        <w:t>rrautz</w:t>
      </w:r>
      <w:proofErr w:type="spellEnd"/>
      <w:r w:rsidRPr="008851D6">
        <w:rPr>
          <w:lang w:val="eu-ES"/>
        </w:rPr>
        <w:t xml:space="preserve"> bat jarri duela eta </w:t>
      </w:r>
      <w:proofErr w:type="spellStart"/>
      <w:r>
        <w:rPr>
          <w:lang w:val="eu-ES"/>
        </w:rPr>
        <w:t>Godzilla</w:t>
      </w:r>
      <w:r w:rsidRPr="008851D6">
        <w:rPr>
          <w:lang w:val="eu-ES"/>
        </w:rPr>
        <w:t>ren</w:t>
      </w:r>
      <w:proofErr w:type="spellEnd"/>
      <w:r w:rsidRPr="008851D6">
        <w:rPr>
          <w:lang w:val="eu-ES"/>
        </w:rPr>
        <w:t xml:space="preserve"> </w:t>
      </w:r>
      <w:r>
        <w:rPr>
          <w:lang w:val="eu-ES"/>
        </w:rPr>
        <w:t>arrau</w:t>
      </w:r>
      <w:r w:rsidRPr="008851D6">
        <w:rPr>
          <w:lang w:val="eu-ES"/>
        </w:rPr>
        <w:t xml:space="preserve">tza ikusten da edo bueno, </w:t>
      </w:r>
      <w:proofErr w:type="spellStart"/>
      <w:r w:rsidRPr="00473619">
        <w:rPr>
          <w:lang w:val="eu-ES"/>
        </w:rPr>
        <w:t>continuará</w:t>
      </w:r>
      <w:proofErr w:type="spellEnd"/>
      <w:r w:rsidRPr="008851D6">
        <w:rPr>
          <w:lang w:val="eu-ES"/>
        </w:rPr>
        <w:t xml:space="preserve">, </w:t>
      </w:r>
      <w:r w:rsidRPr="008C33DA">
        <w:rPr>
          <w:i/>
          <w:lang w:val="eu-ES"/>
        </w:rPr>
        <w:t xml:space="preserve">to be </w:t>
      </w:r>
      <w:proofErr w:type="spellStart"/>
      <w:r w:rsidRPr="008C33DA">
        <w:rPr>
          <w:i/>
          <w:lang w:val="eu-ES"/>
        </w:rPr>
        <w:t>continued</w:t>
      </w:r>
      <w:proofErr w:type="spellEnd"/>
      <w:r w:rsidRPr="008851D6">
        <w:rPr>
          <w:lang w:val="eu-ES"/>
        </w:rPr>
        <w:t>, ez?</w:t>
      </w:r>
    </w:p>
    <w:p w:rsidR="008C33DA" w:rsidRPr="001412DB" w:rsidRDefault="008C33DA" w:rsidP="00F716E9">
      <w:pPr>
        <w:pStyle w:val="Texto"/>
        <w:rPr>
          <w:lang w:val="eu-ES"/>
        </w:rPr>
      </w:pPr>
    </w:p>
    <w:p w:rsidR="008C33DA" w:rsidRPr="001412DB" w:rsidRDefault="008C33DA" w:rsidP="00F716E9">
      <w:pPr>
        <w:pStyle w:val="Texto"/>
        <w:rPr>
          <w:lang w:val="eu-ES"/>
        </w:rPr>
      </w:pPr>
      <w:r w:rsidRPr="001412DB">
        <w:rPr>
          <w:lang w:val="eu-ES"/>
        </w:rPr>
        <w:t>Antzeko zerbait gertatu zaigu guri Merkatalg</w:t>
      </w:r>
      <w:r>
        <w:rPr>
          <w:lang w:val="eu-ES"/>
        </w:rPr>
        <w:t>une Handien L</w:t>
      </w:r>
      <w:r w:rsidRPr="001412DB">
        <w:rPr>
          <w:lang w:val="eu-ES"/>
        </w:rPr>
        <w:t xml:space="preserve">egearekin. Hainbeste buelta, hainbeste ahalegin, hainbeste elkarrizketa, hainbeste akordioren ondoren, gaia behin betiko konponduta geneukala ematen zuenean, </w:t>
      </w:r>
      <w:r w:rsidRPr="00D1454C">
        <w:rPr>
          <w:lang w:val="eu-ES"/>
        </w:rPr>
        <w:t>badiru</w:t>
      </w:r>
      <w:r>
        <w:rPr>
          <w:lang w:val="eu-ES"/>
        </w:rPr>
        <w:t>di</w:t>
      </w:r>
      <w:r w:rsidRPr="00D1454C">
        <w:rPr>
          <w:lang w:val="eu-ES"/>
        </w:rPr>
        <w:t xml:space="preserve"> </w:t>
      </w:r>
      <w:proofErr w:type="spellStart"/>
      <w:r>
        <w:rPr>
          <w:lang w:val="eu-ES"/>
        </w:rPr>
        <w:t>Godzilla</w:t>
      </w:r>
      <w:r w:rsidRPr="00D1454C">
        <w:rPr>
          <w:lang w:val="eu-ES"/>
        </w:rPr>
        <w:t>k</w:t>
      </w:r>
      <w:proofErr w:type="spellEnd"/>
      <w:r w:rsidRPr="00D1454C">
        <w:rPr>
          <w:lang w:val="eu-ES"/>
        </w:rPr>
        <w:t xml:space="preserve">, </w:t>
      </w:r>
      <w:proofErr w:type="spellStart"/>
      <w:r w:rsidRPr="00D1454C">
        <w:rPr>
          <w:lang w:val="eu-ES"/>
        </w:rPr>
        <w:t>Alienek</w:t>
      </w:r>
      <w:proofErr w:type="spellEnd"/>
      <w:r w:rsidRPr="00D1454C">
        <w:rPr>
          <w:lang w:val="eu-ES"/>
        </w:rPr>
        <w:t>, arrautz</w:t>
      </w:r>
      <w:r>
        <w:rPr>
          <w:lang w:val="eu-ES"/>
        </w:rPr>
        <w:t>a</w:t>
      </w:r>
      <w:r w:rsidRPr="001412DB">
        <w:rPr>
          <w:lang w:val="eu-ES"/>
        </w:rPr>
        <w:t xml:space="preserve"> bat jarri duela.</w:t>
      </w:r>
    </w:p>
    <w:p w:rsidR="008C33DA" w:rsidRPr="001412DB" w:rsidRDefault="008C33DA" w:rsidP="00F716E9">
      <w:pPr>
        <w:pStyle w:val="Texto"/>
        <w:rPr>
          <w:lang w:val="eu-ES"/>
        </w:rPr>
      </w:pPr>
    </w:p>
    <w:p w:rsidR="008C33DA" w:rsidRPr="00B21E66" w:rsidRDefault="008C33DA" w:rsidP="00F716E9">
      <w:pPr>
        <w:pStyle w:val="Texto"/>
        <w:rPr>
          <w:lang w:val="es-ES"/>
        </w:rPr>
      </w:pPr>
      <w:proofErr w:type="spellStart"/>
      <w:r w:rsidRPr="00B21E66">
        <w:rPr>
          <w:lang w:val="es-ES"/>
        </w:rPr>
        <w:t>Hondarribiko</w:t>
      </w:r>
      <w:proofErr w:type="spellEnd"/>
      <w:r w:rsidRPr="00B21E66">
        <w:rPr>
          <w:lang w:val="es-ES"/>
        </w:rPr>
        <w:t xml:space="preserve"> </w:t>
      </w:r>
      <w:proofErr w:type="spellStart"/>
      <w:r w:rsidRPr="00B21E66">
        <w:rPr>
          <w:lang w:val="es-ES"/>
        </w:rPr>
        <w:t>alkateak</w:t>
      </w:r>
      <w:proofErr w:type="spellEnd"/>
      <w:r w:rsidRPr="00B21E66">
        <w:rPr>
          <w:lang w:val="es-ES"/>
        </w:rPr>
        <w:t xml:space="preserve"> …</w:t>
      </w:r>
    </w:p>
    <w:p w:rsidR="008C33DA" w:rsidRPr="00B21E66" w:rsidRDefault="008C33DA" w:rsidP="00F716E9">
      <w:pPr>
        <w:pStyle w:val="Texto"/>
        <w:rPr>
          <w:lang w:val="es-ES"/>
        </w:rPr>
      </w:pPr>
    </w:p>
    <w:p w:rsidR="008C33DA" w:rsidRPr="008C33DA" w:rsidRDefault="008C33DA" w:rsidP="00F716E9">
      <w:pPr>
        <w:pStyle w:val="Texto"/>
        <w:rPr>
          <w:lang w:val="eu-ES"/>
        </w:rPr>
      </w:pPr>
      <w:r w:rsidRPr="008C33DA">
        <w:rPr>
          <w:lang w:val="eu-ES"/>
        </w:rPr>
        <w:t>(24. zintaren amaiera)</w:t>
      </w:r>
    </w:p>
    <w:p w:rsidR="008C33DA" w:rsidRPr="00F946A9" w:rsidRDefault="008C33DA" w:rsidP="00F716E9">
      <w:pPr>
        <w:pStyle w:val="Texto"/>
        <w:rPr>
          <w:lang w:val="eu-ES"/>
        </w:rPr>
      </w:pPr>
      <w:r w:rsidRPr="00F946A9">
        <w:rPr>
          <w:lang w:val="eu-ES"/>
        </w:rPr>
        <w:t>(25. zintaren hasiera)</w:t>
      </w:r>
    </w:p>
    <w:p w:rsidR="008C33DA" w:rsidRPr="00F946A9" w:rsidRDefault="008C33DA" w:rsidP="00F716E9">
      <w:pPr>
        <w:pStyle w:val="Texto"/>
        <w:rPr>
          <w:lang w:val="eu-ES"/>
        </w:rPr>
      </w:pPr>
    </w:p>
    <w:p w:rsidR="008C33DA" w:rsidRDefault="008C33DA" w:rsidP="00F716E9">
      <w:pPr>
        <w:pStyle w:val="Texto"/>
        <w:rPr>
          <w:lang w:val="eu-ES"/>
        </w:rPr>
      </w:pPr>
      <w:r w:rsidRPr="00F946A9">
        <w:rPr>
          <w:lang w:val="eu-ES"/>
        </w:rPr>
        <w:t xml:space="preserve">… gaia behin betiko konponduta geneukala ematen zuenean, badirudi </w:t>
      </w:r>
      <w:proofErr w:type="spellStart"/>
      <w:r>
        <w:rPr>
          <w:lang w:val="eu-ES"/>
        </w:rPr>
        <w:t>Godzillak</w:t>
      </w:r>
      <w:proofErr w:type="spellEnd"/>
      <w:r>
        <w:rPr>
          <w:lang w:val="eu-ES"/>
        </w:rPr>
        <w:t xml:space="preserve">, </w:t>
      </w:r>
      <w:proofErr w:type="spellStart"/>
      <w:r>
        <w:rPr>
          <w:lang w:val="eu-ES"/>
        </w:rPr>
        <w:t>Alienek</w:t>
      </w:r>
      <w:proofErr w:type="spellEnd"/>
      <w:r>
        <w:rPr>
          <w:lang w:val="eu-ES"/>
        </w:rPr>
        <w:t>,</w:t>
      </w:r>
      <w:r w:rsidRPr="00F946A9">
        <w:rPr>
          <w:lang w:val="eu-ES"/>
        </w:rPr>
        <w:t xml:space="preserve"> </w:t>
      </w:r>
      <w:r>
        <w:rPr>
          <w:lang w:val="eu-ES"/>
        </w:rPr>
        <w:t>arrautza bat jarri duela.</w:t>
      </w:r>
    </w:p>
    <w:p w:rsidR="008C33DA" w:rsidRDefault="008C33DA" w:rsidP="00F716E9">
      <w:pPr>
        <w:pStyle w:val="Texto"/>
        <w:rPr>
          <w:lang w:val="eu-ES"/>
        </w:rPr>
      </w:pPr>
    </w:p>
    <w:p w:rsidR="008C33DA" w:rsidRDefault="008C33DA" w:rsidP="00F716E9">
      <w:pPr>
        <w:pStyle w:val="Texto"/>
        <w:rPr>
          <w:lang w:val="eu-ES"/>
        </w:rPr>
      </w:pPr>
      <w:r>
        <w:rPr>
          <w:lang w:val="eu-ES"/>
        </w:rPr>
        <w:t>Hondarribiko</w:t>
      </w:r>
      <w:r w:rsidRPr="00F946A9">
        <w:rPr>
          <w:lang w:val="eu-ES"/>
        </w:rPr>
        <w:t xml:space="preserve"> alkateak </w:t>
      </w:r>
      <w:r>
        <w:rPr>
          <w:lang w:val="eu-ES"/>
        </w:rPr>
        <w:t>arrautza</w:t>
      </w:r>
      <w:r w:rsidRPr="00F946A9">
        <w:rPr>
          <w:lang w:val="eu-ES"/>
        </w:rPr>
        <w:t xml:space="preserve"> bat jarri zuen </w:t>
      </w:r>
      <w:proofErr w:type="spellStart"/>
      <w:r w:rsidRPr="00445D99">
        <w:rPr>
          <w:lang w:val="eu-ES"/>
        </w:rPr>
        <w:t>Zaldunbordan</w:t>
      </w:r>
      <w:proofErr w:type="spellEnd"/>
      <w:r w:rsidRPr="00F946A9">
        <w:rPr>
          <w:lang w:val="eu-ES"/>
        </w:rPr>
        <w:t>, baina</w:t>
      </w:r>
      <w:r>
        <w:rPr>
          <w:lang w:val="eu-ES"/>
        </w:rPr>
        <w:t>,</w:t>
      </w:r>
      <w:r w:rsidRPr="00F946A9">
        <w:rPr>
          <w:lang w:val="eu-ES"/>
        </w:rPr>
        <w:t xml:space="preserve"> nork eta PSOEko gobernuak</w:t>
      </w:r>
      <w:r>
        <w:rPr>
          <w:lang w:val="eu-ES"/>
        </w:rPr>
        <w:t>,</w:t>
      </w:r>
      <w:r w:rsidRPr="00F946A9">
        <w:rPr>
          <w:lang w:val="eu-ES"/>
        </w:rPr>
        <w:t xml:space="preserve"> beste </w:t>
      </w:r>
      <w:r>
        <w:rPr>
          <w:lang w:val="eu-ES"/>
        </w:rPr>
        <w:t>arrautza</w:t>
      </w:r>
      <w:r w:rsidRPr="00F946A9">
        <w:rPr>
          <w:lang w:val="eu-ES"/>
        </w:rPr>
        <w:t xml:space="preserve"> bat jarri du</w:t>
      </w:r>
      <w:r>
        <w:rPr>
          <w:lang w:val="eu-ES"/>
        </w:rPr>
        <w:t>,</w:t>
      </w:r>
      <w:r w:rsidRPr="00F946A9">
        <w:rPr>
          <w:lang w:val="eu-ES"/>
        </w:rPr>
        <w:t xml:space="preserve"> helegitea aurkeztear</w:t>
      </w:r>
      <w:r>
        <w:rPr>
          <w:lang w:val="eu-ES"/>
        </w:rPr>
        <w:t>ekin mehatxatu duenean</w:t>
      </w:r>
      <w:r w:rsidRPr="00F946A9">
        <w:rPr>
          <w:lang w:val="eu-ES"/>
        </w:rPr>
        <w:t xml:space="preserve"> </w:t>
      </w:r>
      <w:r>
        <w:rPr>
          <w:lang w:val="eu-ES"/>
        </w:rPr>
        <w:t>a</w:t>
      </w:r>
      <w:r w:rsidRPr="00F946A9">
        <w:rPr>
          <w:lang w:val="eu-ES"/>
        </w:rPr>
        <w:t>ldebiko batzordean</w:t>
      </w:r>
      <w:r>
        <w:rPr>
          <w:lang w:val="eu-ES"/>
        </w:rPr>
        <w:t>.</w:t>
      </w:r>
      <w:r w:rsidRPr="00F946A9">
        <w:rPr>
          <w:lang w:val="eu-ES"/>
        </w:rPr>
        <w:t xml:space="preserve"> </w:t>
      </w:r>
      <w:r>
        <w:rPr>
          <w:lang w:val="eu-ES"/>
        </w:rPr>
        <w:t>J</w:t>
      </w:r>
      <w:r w:rsidRPr="00F946A9">
        <w:rPr>
          <w:lang w:val="eu-ES"/>
        </w:rPr>
        <w:t>akin izan dugunez, irailean</w:t>
      </w:r>
      <w:r>
        <w:rPr>
          <w:lang w:val="eu-ES"/>
        </w:rPr>
        <w:t xml:space="preserve"> Madrilgo Gobernuak lege honen </w:t>
      </w:r>
      <w:proofErr w:type="spellStart"/>
      <w:r>
        <w:rPr>
          <w:lang w:val="eu-ES"/>
        </w:rPr>
        <w:t>k</w:t>
      </w:r>
      <w:r w:rsidRPr="00F946A9">
        <w:rPr>
          <w:lang w:val="eu-ES"/>
        </w:rPr>
        <w:t>onstituzional</w:t>
      </w:r>
      <w:r>
        <w:rPr>
          <w:lang w:val="eu-ES"/>
        </w:rPr>
        <w:t>idade</w:t>
      </w:r>
      <w:r w:rsidRPr="00F946A9">
        <w:rPr>
          <w:lang w:val="eu-ES"/>
        </w:rPr>
        <w:t>aren</w:t>
      </w:r>
      <w:proofErr w:type="spellEnd"/>
      <w:r w:rsidRPr="00F946A9">
        <w:rPr>
          <w:lang w:val="eu-ES"/>
        </w:rPr>
        <w:t xml:space="preserve"> inguruan bere zalantzak argitu zituen</w:t>
      </w:r>
      <w:r>
        <w:rPr>
          <w:lang w:val="eu-ES"/>
        </w:rPr>
        <w:t>.</w:t>
      </w:r>
      <w:r w:rsidRPr="00F946A9">
        <w:rPr>
          <w:lang w:val="eu-ES"/>
        </w:rPr>
        <w:t xml:space="preserve"> </w:t>
      </w:r>
      <w:r>
        <w:rPr>
          <w:lang w:val="eu-ES"/>
        </w:rPr>
        <w:t>Eta hori oso bide arriskutsua</w:t>
      </w:r>
      <w:r w:rsidRPr="00F946A9">
        <w:rPr>
          <w:lang w:val="eu-ES"/>
        </w:rPr>
        <w:t>ren abiapuntua da.</w:t>
      </w:r>
      <w:r>
        <w:rPr>
          <w:lang w:val="eu-ES"/>
        </w:rPr>
        <w:t xml:space="preserve"> Gero hitz egingo dugu horretaz.</w:t>
      </w:r>
    </w:p>
    <w:p w:rsidR="008C33DA" w:rsidRDefault="008C33DA" w:rsidP="00F716E9">
      <w:pPr>
        <w:pStyle w:val="Texto"/>
        <w:rPr>
          <w:lang w:val="eu-ES"/>
        </w:rPr>
      </w:pPr>
    </w:p>
    <w:p w:rsidR="008C33DA" w:rsidRDefault="008C33DA" w:rsidP="00F716E9">
      <w:pPr>
        <w:pStyle w:val="Texto"/>
        <w:rPr>
          <w:lang w:val="eu-ES"/>
        </w:rPr>
      </w:pPr>
      <w:r>
        <w:rPr>
          <w:lang w:val="eu-ES"/>
        </w:rPr>
        <w:t>B</w:t>
      </w:r>
      <w:r w:rsidRPr="00F946A9">
        <w:rPr>
          <w:lang w:val="eu-ES"/>
        </w:rPr>
        <w:t>aina</w:t>
      </w:r>
      <w:r>
        <w:rPr>
          <w:lang w:val="eu-ES"/>
        </w:rPr>
        <w:t>,</w:t>
      </w:r>
      <w:r w:rsidRPr="00F946A9">
        <w:rPr>
          <w:lang w:val="eu-ES"/>
        </w:rPr>
        <w:t xml:space="preserve"> jakinda PSOEk onartutako eta PSOEren Departamentuaren partetik eraikitako lege baten aurrean, PSOEk ere Madrilen helegite bat aurkezteko mehatxua mahai gainean jarri duela</w:t>
      </w:r>
      <w:r>
        <w:rPr>
          <w:lang w:val="eu-ES"/>
        </w:rPr>
        <w:t>, iruditzen zait PSOEk</w:t>
      </w:r>
      <w:r w:rsidRPr="00F946A9">
        <w:rPr>
          <w:lang w:val="eu-ES"/>
        </w:rPr>
        <w:t xml:space="preserve"> zerbait esan beharko duela</w:t>
      </w:r>
      <w:r>
        <w:rPr>
          <w:lang w:val="eu-ES"/>
        </w:rPr>
        <w:t>.</w:t>
      </w:r>
      <w:r w:rsidRPr="00F946A9">
        <w:rPr>
          <w:lang w:val="eu-ES"/>
        </w:rPr>
        <w:t xml:space="preserve"> </w:t>
      </w:r>
      <w:r>
        <w:rPr>
          <w:lang w:val="eu-ES"/>
        </w:rPr>
        <w:t>H</w:t>
      </w:r>
      <w:r w:rsidRPr="00F946A9">
        <w:rPr>
          <w:lang w:val="eu-ES"/>
        </w:rPr>
        <w:t>asi naiz beldurrezko eta zientzia fikziozko filmekin</w:t>
      </w:r>
      <w:r>
        <w:rPr>
          <w:lang w:val="eu-ES"/>
        </w:rPr>
        <w:t>,</w:t>
      </w:r>
      <w:r w:rsidRPr="00F946A9">
        <w:rPr>
          <w:lang w:val="eu-ES"/>
        </w:rPr>
        <w:t xml:space="preserve"> eta amaituko</w:t>
      </w:r>
      <w:r>
        <w:rPr>
          <w:lang w:val="eu-ES"/>
        </w:rPr>
        <w:t xml:space="preserve"> dut</w:t>
      </w:r>
      <w:r w:rsidRPr="00F946A9">
        <w:rPr>
          <w:lang w:val="eu-ES"/>
        </w:rPr>
        <w:t xml:space="preserve"> lehenengo interbentzio hau ba negar egiteko film batekin</w:t>
      </w:r>
      <w:r>
        <w:rPr>
          <w:lang w:val="eu-ES"/>
        </w:rPr>
        <w:t xml:space="preserve">: </w:t>
      </w:r>
      <w:proofErr w:type="spellStart"/>
      <w:r w:rsidRPr="008C33DA">
        <w:rPr>
          <w:i/>
          <w:lang w:val="eu-ES"/>
        </w:rPr>
        <w:t>Kramer</w:t>
      </w:r>
      <w:proofErr w:type="spellEnd"/>
      <w:r w:rsidRPr="008C33DA">
        <w:rPr>
          <w:i/>
          <w:lang w:val="eu-ES"/>
        </w:rPr>
        <w:t xml:space="preserve"> </w:t>
      </w:r>
      <w:proofErr w:type="spellStart"/>
      <w:r w:rsidRPr="008C33DA">
        <w:rPr>
          <w:i/>
          <w:lang w:val="eu-ES"/>
        </w:rPr>
        <w:t>contra</w:t>
      </w:r>
      <w:proofErr w:type="spellEnd"/>
      <w:r w:rsidRPr="008C33DA">
        <w:rPr>
          <w:i/>
          <w:lang w:val="eu-ES"/>
        </w:rPr>
        <w:t xml:space="preserve"> </w:t>
      </w:r>
      <w:proofErr w:type="spellStart"/>
      <w:r w:rsidRPr="008C33DA">
        <w:rPr>
          <w:i/>
          <w:lang w:val="eu-ES"/>
        </w:rPr>
        <w:t>Kramer</w:t>
      </w:r>
      <w:proofErr w:type="spellEnd"/>
      <w:r>
        <w:rPr>
          <w:lang w:val="eu-ES"/>
        </w:rPr>
        <w:t>.</w:t>
      </w:r>
      <w:r w:rsidRPr="00F946A9">
        <w:rPr>
          <w:lang w:val="eu-ES"/>
        </w:rPr>
        <w:t xml:space="preserve"> </w:t>
      </w:r>
      <w:r>
        <w:rPr>
          <w:lang w:val="eu-ES"/>
        </w:rPr>
        <w:t>E</w:t>
      </w:r>
      <w:r w:rsidRPr="00F946A9">
        <w:rPr>
          <w:lang w:val="eu-ES"/>
        </w:rPr>
        <w:t xml:space="preserve">maten duelako hau PSOE </w:t>
      </w:r>
      <w:proofErr w:type="spellStart"/>
      <w:r w:rsidRPr="00F946A9">
        <w:rPr>
          <w:lang w:val="eu-ES"/>
        </w:rPr>
        <w:t>contra</w:t>
      </w:r>
      <w:proofErr w:type="spellEnd"/>
      <w:r w:rsidRPr="00F946A9">
        <w:rPr>
          <w:lang w:val="eu-ES"/>
        </w:rPr>
        <w:t xml:space="preserve"> PSOE</w:t>
      </w:r>
      <w:r>
        <w:rPr>
          <w:lang w:val="eu-ES"/>
        </w:rPr>
        <w:t>. Zer egingo duzue?</w:t>
      </w:r>
    </w:p>
    <w:p w:rsidR="008C33DA" w:rsidRDefault="008C33DA" w:rsidP="00F716E9">
      <w:pPr>
        <w:pStyle w:val="Texto"/>
        <w:rPr>
          <w:lang w:val="eu-ES"/>
        </w:rPr>
      </w:pPr>
    </w:p>
    <w:p w:rsidR="008C33DA" w:rsidRDefault="008C33DA" w:rsidP="00F716E9">
      <w:pPr>
        <w:pStyle w:val="Texto"/>
        <w:rPr>
          <w:lang w:val="eu-ES"/>
        </w:rPr>
      </w:pPr>
    </w:p>
    <w:p w:rsidR="008C33DA" w:rsidRDefault="008C33DA" w:rsidP="00F716E9">
      <w:pPr>
        <w:pStyle w:val="Texto"/>
        <w:rPr>
          <w:lang w:val="eu-ES"/>
        </w:rPr>
      </w:pPr>
      <w:r w:rsidRPr="00445D99">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8C33DA" w:rsidRDefault="008C33DA" w:rsidP="00F716E9">
      <w:pPr>
        <w:pStyle w:val="Texto"/>
        <w:rPr>
          <w:lang w:val="eu-ES"/>
        </w:rPr>
      </w:pPr>
    </w:p>
    <w:p w:rsidR="008C33DA" w:rsidRDefault="008C33DA" w:rsidP="00F716E9">
      <w:pPr>
        <w:pStyle w:val="Texto"/>
        <w:rPr>
          <w:lang w:val="eu-ES"/>
        </w:rPr>
      </w:pPr>
      <w:r w:rsidRPr="00F946A9">
        <w:rPr>
          <w:lang w:val="eu-ES"/>
        </w:rPr>
        <w:t>Arriola jauna,</w:t>
      </w:r>
      <w:r>
        <w:rPr>
          <w:lang w:val="eu-ES"/>
        </w:rPr>
        <w:t xml:space="preserve"> zurea da hitza</w:t>
      </w:r>
      <w:r w:rsidRPr="00F946A9">
        <w:rPr>
          <w:lang w:val="eu-ES"/>
        </w:rPr>
        <w:t>.</w:t>
      </w:r>
    </w:p>
    <w:p w:rsidR="008C33DA" w:rsidRDefault="008C33DA" w:rsidP="00F716E9">
      <w:pPr>
        <w:pStyle w:val="Texto"/>
        <w:rPr>
          <w:lang w:val="eu-ES"/>
        </w:rPr>
      </w:pPr>
    </w:p>
    <w:p w:rsidR="008C33DA" w:rsidRDefault="008C33DA" w:rsidP="00F716E9">
      <w:pPr>
        <w:pStyle w:val="Texto"/>
        <w:rPr>
          <w:lang w:val="eu-ES"/>
        </w:rPr>
      </w:pPr>
    </w:p>
    <w:p w:rsidR="008C33DA" w:rsidRPr="00B21E66" w:rsidRDefault="008C33DA" w:rsidP="00F716E9">
      <w:pPr>
        <w:pStyle w:val="Texto"/>
        <w:rPr>
          <w:lang w:val="eu-ES"/>
        </w:rPr>
      </w:pPr>
      <w:r w:rsidRPr="00B21E66">
        <w:rPr>
          <w:rFonts w:ascii="Futura Md BT" w:hAnsi="Futura Md BT"/>
          <w:lang w:val="eu-ES"/>
        </w:rPr>
        <w:t>INGURUMEN, LURRALDE PLANGINTZA ETA ETXEBIZITZAKO SAILBURUAK</w:t>
      </w:r>
      <w:r w:rsidRPr="00B21E66">
        <w:rPr>
          <w:lang w:val="eu-ES"/>
        </w:rPr>
        <w:t xml:space="preserve"> (Arriola López): </w:t>
      </w:r>
      <w:proofErr w:type="spellStart"/>
      <w:r w:rsidRPr="00B21E66">
        <w:rPr>
          <w:lang w:val="eu-ES"/>
        </w:rPr>
        <w:t>Gracias</w:t>
      </w:r>
      <w:proofErr w:type="spellEnd"/>
      <w:r w:rsidRPr="00B21E66">
        <w:rPr>
          <w:lang w:val="eu-ES"/>
        </w:rPr>
        <w:t xml:space="preserve">, señora </w:t>
      </w:r>
      <w:proofErr w:type="spellStart"/>
      <w:r w:rsidRPr="00B21E66">
        <w:rPr>
          <w:lang w:val="eu-ES"/>
        </w:rPr>
        <w:t>presidenta</w:t>
      </w:r>
      <w:proofErr w:type="spellEnd"/>
      <w:r w:rsidRPr="00B21E66">
        <w:rPr>
          <w:lang w:val="eu-ES"/>
        </w:rPr>
        <w:t>.</w:t>
      </w:r>
    </w:p>
    <w:p w:rsidR="008C33DA" w:rsidRPr="00B21E66" w:rsidRDefault="008C33DA" w:rsidP="00F716E9">
      <w:pPr>
        <w:pStyle w:val="Texto"/>
        <w:rPr>
          <w:lang w:val="eu-ES"/>
        </w:rPr>
      </w:pPr>
    </w:p>
    <w:p w:rsidR="008C33DA" w:rsidRDefault="008C33DA" w:rsidP="00F716E9">
      <w:pPr>
        <w:pStyle w:val="Texto"/>
      </w:pPr>
      <w:r>
        <w:t xml:space="preserve">Señor </w:t>
      </w:r>
      <w:r w:rsidRPr="008528E1">
        <w:t>Casanova</w:t>
      </w:r>
      <w:r>
        <w:t xml:space="preserve">, aquí no hay ni </w:t>
      </w:r>
      <w:proofErr w:type="spellStart"/>
      <w:r w:rsidRPr="008C33DA">
        <w:rPr>
          <w:i/>
        </w:rPr>
        <w:t>Kramer</w:t>
      </w:r>
      <w:proofErr w:type="spellEnd"/>
      <w:r w:rsidRPr="008C33DA">
        <w:rPr>
          <w:i/>
        </w:rPr>
        <w:t xml:space="preserve"> contra </w:t>
      </w:r>
      <w:proofErr w:type="spellStart"/>
      <w:r w:rsidRPr="008C33DA">
        <w:rPr>
          <w:i/>
        </w:rPr>
        <w:t>Kramer</w:t>
      </w:r>
      <w:proofErr w:type="spellEnd"/>
      <w:r>
        <w:t>, ni PSOE contra PSOE. Aquí lo que hay, en estos</w:t>
      </w:r>
      <w:r w:rsidRPr="008528E1">
        <w:t xml:space="preserve"> momentos</w:t>
      </w:r>
      <w:r>
        <w:t>,</w:t>
      </w:r>
      <w:r w:rsidRPr="008528E1">
        <w:t xml:space="preserve"> es que</w:t>
      </w:r>
      <w:r>
        <w:t xml:space="preserve">, por parte del Gobierno de España, se plantea </w:t>
      </w:r>
      <w:r w:rsidRPr="008528E1">
        <w:t xml:space="preserve">una serie de </w:t>
      </w:r>
      <w:r>
        <w:t>discrepancias,</w:t>
      </w:r>
      <w:r w:rsidRPr="008528E1">
        <w:t xml:space="preserve"> con respecto a la ley aprobada por el Parlamento. Se pone en </w:t>
      </w:r>
      <w:r>
        <w:t>conocimiento del Gobierno Vasco,</w:t>
      </w:r>
      <w:r w:rsidRPr="008528E1">
        <w:t xml:space="preserve"> </w:t>
      </w:r>
      <w:r>
        <w:t>s</w:t>
      </w:r>
      <w:r w:rsidRPr="008528E1">
        <w:t>e plantea la posibilidad de</w:t>
      </w:r>
      <w:r>
        <w:t xml:space="preserve"> que hubiera una negociación en</w:t>
      </w:r>
      <w:r w:rsidRPr="008528E1">
        <w:t xml:space="preserve"> la comisión bilateral</w:t>
      </w:r>
      <w:r>
        <w:t>,</w:t>
      </w:r>
      <w:r w:rsidRPr="008528E1">
        <w:t xml:space="preserve"> y s</w:t>
      </w:r>
      <w:r>
        <w:t>e</w:t>
      </w:r>
      <w:r w:rsidRPr="008528E1">
        <w:t xml:space="preserve"> abre </w:t>
      </w:r>
      <w:r>
        <w:t>esa vía negociadora.</w:t>
      </w:r>
      <w:r w:rsidRPr="008528E1">
        <w:t xml:space="preserve"> </w:t>
      </w:r>
      <w:r>
        <w:t>E</w:t>
      </w:r>
      <w:r w:rsidRPr="008528E1">
        <w:t>so es lo que hay a día de hoy</w:t>
      </w:r>
      <w:r>
        <w:t>.</w:t>
      </w:r>
    </w:p>
    <w:p w:rsidR="008C33DA" w:rsidRDefault="008C33DA" w:rsidP="00F716E9">
      <w:pPr>
        <w:pStyle w:val="Texto"/>
      </w:pPr>
    </w:p>
    <w:p w:rsidR="008C33DA" w:rsidRDefault="008C33DA" w:rsidP="00F716E9">
      <w:pPr>
        <w:pStyle w:val="Texto"/>
      </w:pPr>
      <w:r>
        <w:t>Y</w:t>
      </w:r>
      <w:r w:rsidRPr="008528E1">
        <w:t xml:space="preserve"> lo que tengo que decirle es que</w:t>
      </w:r>
      <w:r>
        <w:t>,</w:t>
      </w:r>
      <w:r w:rsidRPr="008528E1">
        <w:t xml:space="preserve"> lógicamente</w:t>
      </w:r>
      <w:r>
        <w:t>,</w:t>
      </w:r>
      <w:r w:rsidRPr="008528E1">
        <w:t xml:space="preserve"> desde el Gobierno utilizaremos todos los resortes</w:t>
      </w:r>
      <w:r>
        <w:t xml:space="preserve"> que estén en nuestra mano, para convencer al Gobierno de España de que la ley de ordenación territorial de grandes establecimientos comerciales, aprobada por este Parlamento,</w:t>
      </w:r>
      <w:r w:rsidRPr="008528E1">
        <w:t xml:space="preserve"> </w:t>
      </w:r>
      <w:r>
        <w:t>s</w:t>
      </w:r>
      <w:r w:rsidRPr="008528E1">
        <w:t>e atiende estrictamente a las competencias que tiene la Comunidad Autónoma y lo</w:t>
      </w:r>
      <w:r>
        <w:t>grar a</w:t>
      </w:r>
      <w:r w:rsidRPr="008528E1">
        <w:t>s</w:t>
      </w:r>
      <w:r>
        <w:t>í</w:t>
      </w:r>
      <w:r w:rsidRPr="008528E1">
        <w:t xml:space="preserve"> que no se llegue a recurrir por parte del Gobierno de España ante el Tribunal</w:t>
      </w:r>
      <w:r>
        <w:t xml:space="preserve"> Constitucional.</w:t>
      </w:r>
    </w:p>
    <w:p w:rsidR="008C33DA" w:rsidRDefault="008C33DA" w:rsidP="00F716E9">
      <w:pPr>
        <w:pStyle w:val="Texto"/>
      </w:pPr>
    </w:p>
    <w:p w:rsidR="008C33DA" w:rsidRDefault="008C33DA" w:rsidP="00F716E9">
      <w:pPr>
        <w:pStyle w:val="Texto"/>
      </w:pPr>
    </w:p>
    <w:p w:rsidR="008C33DA" w:rsidRPr="008C2C89" w:rsidRDefault="008C33DA" w:rsidP="00F716E9">
      <w:pPr>
        <w:pStyle w:val="Texto"/>
        <w:rPr>
          <w:lang w:val="eu-ES"/>
        </w:rPr>
      </w:pPr>
      <w:r w:rsidRPr="008C2C89">
        <w:rPr>
          <w:rFonts w:ascii="Futura Md BT" w:hAnsi="Futura Md BT"/>
        </w:rPr>
        <w:t>LEHENDAKARIAK</w:t>
      </w:r>
      <w:r>
        <w:t xml:space="preserve">: </w:t>
      </w:r>
      <w:r w:rsidRPr="008C2C89">
        <w:rPr>
          <w:lang w:val="eu-ES"/>
        </w:rPr>
        <w:t>Eskerrik asko, Arriola jauna.</w:t>
      </w:r>
    </w:p>
    <w:p w:rsidR="008C33DA" w:rsidRPr="008C2C89" w:rsidRDefault="008C33DA" w:rsidP="00F716E9">
      <w:pPr>
        <w:pStyle w:val="Texto"/>
        <w:rPr>
          <w:lang w:val="eu-ES"/>
        </w:rPr>
      </w:pPr>
    </w:p>
    <w:p w:rsidR="008C33DA" w:rsidRPr="008C2C89" w:rsidRDefault="008C33DA" w:rsidP="00F716E9">
      <w:pPr>
        <w:pStyle w:val="Texto"/>
        <w:rPr>
          <w:lang w:val="eu-ES"/>
        </w:rPr>
      </w:pPr>
      <w:proofErr w:type="spellStart"/>
      <w:r w:rsidRPr="008C2C89">
        <w:rPr>
          <w:lang w:val="eu-ES"/>
        </w:rPr>
        <w:t>Casanova</w:t>
      </w:r>
      <w:proofErr w:type="spellEnd"/>
      <w:r w:rsidRPr="008C2C89">
        <w:rPr>
          <w:lang w:val="eu-ES"/>
        </w:rPr>
        <w:t xml:space="preserve"> jauna, zurea da hitza.</w:t>
      </w:r>
    </w:p>
    <w:p w:rsidR="008C33DA" w:rsidRPr="008C2C89" w:rsidRDefault="008C33DA" w:rsidP="00F716E9">
      <w:pPr>
        <w:pStyle w:val="Texto"/>
        <w:rPr>
          <w:lang w:val="eu-ES"/>
        </w:rPr>
      </w:pPr>
    </w:p>
    <w:p w:rsidR="008C33DA" w:rsidRPr="008C2C89" w:rsidRDefault="008C33DA" w:rsidP="00F716E9">
      <w:pPr>
        <w:pStyle w:val="Texto"/>
        <w:rPr>
          <w:lang w:val="eu-ES"/>
        </w:rPr>
      </w:pPr>
    </w:p>
    <w:p w:rsidR="008C33DA" w:rsidRDefault="008C33DA" w:rsidP="00F716E9">
      <w:pPr>
        <w:pStyle w:val="Texto"/>
      </w:pPr>
      <w:r w:rsidRPr="008C2C89">
        <w:rPr>
          <w:rFonts w:ascii="Futura Md BT" w:hAnsi="Futura Md BT"/>
          <w:lang w:val="eu-ES"/>
        </w:rPr>
        <w:t>CASANOVA ALONSO</w:t>
      </w:r>
      <w:r w:rsidRPr="008C2C89">
        <w:rPr>
          <w:lang w:val="eu-ES"/>
        </w:rPr>
        <w:t xml:space="preserve"> jaunak</w:t>
      </w:r>
      <w:r>
        <w:t>:</w:t>
      </w:r>
      <w:r w:rsidRPr="008528E1">
        <w:t xml:space="preserve"> Pues, señor Arriola, me alegra escuchar esa respuesta</w:t>
      </w:r>
      <w:r>
        <w:t>.</w:t>
      </w:r>
      <w:r w:rsidRPr="008528E1">
        <w:t xml:space="preserve"> </w:t>
      </w:r>
      <w:r>
        <w:t>P</w:t>
      </w:r>
      <w:r w:rsidRPr="008528E1">
        <w:t xml:space="preserve">orque a veces aquí se traen preguntas para escuchar lo que </w:t>
      </w:r>
      <w:r>
        <w:t>uno no quiero oír y criticar</w:t>
      </w:r>
      <w:r w:rsidRPr="008528E1">
        <w:t xml:space="preserve"> haber oído lo que </w:t>
      </w:r>
      <w:r>
        <w:t>uno</w:t>
      </w:r>
      <w:r w:rsidRPr="008528E1">
        <w:t xml:space="preserve"> no quería haber oído</w:t>
      </w:r>
      <w:r>
        <w:t>.</w:t>
      </w:r>
    </w:p>
    <w:p w:rsidR="008C33DA" w:rsidRDefault="008C33DA" w:rsidP="00F716E9">
      <w:pPr>
        <w:pStyle w:val="Texto"/>
      </w:pPr>
    </w:p>
    <w:p w:rsidR="008C33DA" w:rsidRDefault="008C33DA" w:rsidP="00F716E9">
      <w:pPr>
        <w:pStyle w:val="Texto"/>
      </w:pPr>
      <w:r>
        <w:t>Y</w:t>
      </w:r>
      <w:r w:rsidRPr="008528E1">
        <w:t>o lo que quería oír de su boca era</w:t>
      </w:r>
      <w:r>
        <w:t>,</w:t>
      </w:r>
      <w:r w:rsidRPr="008528E1">
        <w:t xml:space="preserve"> precisamente</w:t>
      </w:r>
      <w:r>
        <w:t>,</w:t>
      </w:r>
      <w:r w:rsidRPr="008528E1">
        <w:t xml:space="preserve"> eso, que el Gobierno va a hacer todo lo que esté en su mano para evitar esta injerencia</w:t>
      </w:r>
      <w:r>
        <w:t>,</w:t>
      </w:r>
      <w:r w:rsidRPr="008528E1">
        <w:t xml:space="preserve"> esta intromisión</w:t>
      </w:r>
      <w:r>
        <w:t>,</w:t>
      </w:r>
      <w:r w:rsidRPr="008528E1">
        <w:t xml:space="preserve"> este ataque </w:t>
      </w:r>
      <w:r>
        <w:t>–a mi modo de ver–</w:t>
      </w:r>
      <w:r w:rsidRPr="008528E1">
        <w:t xml:space="preserve"> a la autonomía política de este Parlamento y también a la </w:t>
      </w:r>
      <w:r>
        <w:t>decisión</w:t>
      </w:r>
      <w:r w:rsidRPr="008528E1">
        <w:t xml:space="preserve"> mayoritaria de la sociedad vasca, porque ésta es una ley que cu</w:t>
      </w:r>
      <w:r>
        <w:t>enta con un amplísimo consenso.</w:t>
      </w:r>
    </w:p>
    <w:p w:rsidR="008C33DA" w:rsidRDefault="008C33DA" w:rsidP="00F716E9">
      <w:pPr>
        <w:pStyle w:val="Texto"/>
      </w:pPr>
    </w:p>
    <w:p w:rsidR="008C33DA" w:rsidRDefault="008C33DA" w:rsidP="00F716E9">
      <w:pPr>
        <w:pStyle w:val="Texto"/>
      </w:pPr>
      <w:r w:rsidRPr="008528E1">
        <w:t>Esta era una ley que estaba jurídicamente blindada, es una ley</w:t>
      </w:r>
      <w:r>
        <w:t>,</w:t>
      </w:r>
      <w:r w:rsidRPr="008528E1">
        <w:t xml:space="preserve"> y es verdad</w:t>
      </w:r>
      <w:r>
        <w:t>,</w:t>
      </w:r>
      <w:r w:rsidRPr="008528E1">
        <w:t xml:space="preserve"> y</w:t>
      </w:r>
      <w:r>
        <w:t>,</w:t>
      </w:r>
      <w:r w:rsidRPr="008528E1">
        <w:t xml:space="preserve"> incluso</w:t>
      </w:r>
      <w:r>
        <w:t>,</w:t>
      </w:r>
      <w:r w:rsidRPr="008528E1">
        <w:t xml:space="preserve"> desde esta tribuna</w:t>
      </w:r>
      <w:r>
        <w:t>,</w:t>
      </w:r>
      <w:r w:rsidRPr="008528E1">
        <w:t xml:space="preserve"> en algún momento</w:t>
      </w:r>
      <w:r>
        <w:t>,</w:t>
      </w:r>
      <w:r w:rsidRPr="008528E1">
        <w:t xml:space="preserve"> a </w:t>
      </w:r>
      <w:r>
        <w:t>mi modo de</w:t>
      </w:r>
      <w:r w:rsidRPr="008528E1">
        <w:t xml:space="preserve"> entender de una forma </w:t>
      </w:r>
      <w:r>
        <w:t>un</w:t>
      </w:r>
      <w:r w:rsidRPr="008528E1">
        <w:t xml:space="preserve"> tanto frívola, se ha criticado que en su tramitación parlamentaria se agilizara</w:t>
      </w:r>
      <w:r>
        <w:t>n</w:t>
      </w:r>
      <w:r w:rsidRPr="008528E1">
        <w:t xml:space="preserve"> determinados plazos. Se hizo rápido en su fa</w:t>
      </w:r>
      <w:r>
        <w:t>se de tramitación parlamentaria.</w:t>
      </w:r>
      <w:r w:rsidRPr="008528E1">
        <w:t xml:space="preserve"> </w:t>
      </w:r>
      <w:r>
        <w:t>P</w:t>
      </w:r>
      <w:r w:rsidRPr="008528E1">
        <w:t xml:space="preserve">ero tiene </w:t>
      </w:r>
      <w:r>
        <w:t>detrás</w:t>
      </w:r>
      <w:r w:rsidRPr="008528E1">
        <w:t xml:space="preserve"> un ingente traba</w:t>
      </w:r>
      <w:r>
        <w:t>jo político, social y jurídico.</w:t>
      </w:r>
    </w:p>
    <w:p w:rsidR="008C33DA" w:rsidRDefault="008C33DA" w:rsidP="00F716E9">
      <w:pPr>
        <w:pStyle w:val="Texto"/>
      </w:pPr>
    </w:p>
    <w:p w:rsidR="008C33DA" w:rsidRDefault="008C33DA" w:rsidP="00F716E9">
      <w:pPr>
        <w:pStyle w:val="Texto"/>
      </w:pPr>
      <w:r w:rsidRPr="008528E1">
        <w:t xml:space="preserve">Y esta ley </w:t>
      </w:r>
      <w:r>
        <w:t>era una ley</w:t>
      </w:r>
      <w:r w:rsidRPr="008528E1">
        <w:t xml:space="preserve"> que estaba absolutamente blindada, pero </w:t>
      </w:r>
      <w:r>
        <w:t>absolutamente blindada,</w:t>
      </w:r>
      <w:r w:rsidRPr="008528E1">
        <w:t xml:space="preserve"> le pasa</w:t>
      </w:r>
      <w:r>
        <w:t>ba</w:t>
      </w:r>
      <w:r w:rsidRPr="008528E1">
        <w:t xml:space="preserve"> un poco también como</w:t>
      </w:r>
      <w:r>
        <w:t xml:space="preserve"> a</w:t>
      </w:r>
      <w:r w:rsidRPr="008528E1">
        <w:t xml:space="preserve"> Aquiles. Tenía un punto </w:t>
      </w:r>
      <w:r>
        <w:t>débil;</w:t>
      </w:r>
      <w:r w:rsidRPr="008528E1">
        <w:t xml:space="preserve"> estaba blindada contra lo que estaba blindada. Estaba blindada</w:t>
      </w:r>
      <w:r>
        <w:t>,</w:t>
      </w:r>
      <w:r w:rsidRPr="008528E1">
        <w:t xml:space="preserve"> basándose en la más amplia jurisprudencia y </w:t>
      </w:r>
      <w:r>
        <w:t>en la</w:t>
      </w:r>
      <w:r w:rsidRPr="008528E1">
        <w:t xml:space="preserve"> asesoría de los mejores expertos en la materia</w:t>
      </w:r>
      <w:r>
        <w:t>,</w:t>
      </w:r>
      <w:r w:rsidRPr="008528E1">
        <w:t xml:space="preserve"> contra un ataque en nombre de la defensa de la competencia</w:t>
      </w:r>
      <w:r>
        <w:t>,</w:t>
      </w:r>
      <w:r w:rsidRPr="008528E1">
        <w:t xml:space="preserve"> en nombre de la Directiva Europea de Servicios, en nombre de los elementos jurídicos que han </w:t>
      </w:r>
      <w:r>
        <w:t>servido</w:t>
      </w:r>
      <w:r w:rsidRPr="008528E1">
        <w:t xml:space="preserve"> en otros momentos para atacar este tipo de </w:t>
      </w:r>
      <w:r>
        <w:t>leyes</w:t>
      </w:r>
      <w:r w:rsidRPr="008528E1">
        <w:t>. Para eso sí est</w:t>
      </w:r>
      <w:r>
        <w:t>aba blindada.</w:t>
      </w:r>
      <w:r w:rsidRPr="008528E1">
        <w:t xml:space="preserve"> </w:t>
      </w:r>
      <w:r>
        <w:t>P</w:t>
      </w:r>
      <w:r w:rsidRPr="008528E1">
        <w:t>ara lo que no estaba</w:t>
      </w:r>
      <w:r>
        <w:t xml:space="preserve"> blindada,</w:t>
      </w:r>
      <w:r w:rsidRPr="008528E1">
        <w:t xml:space="preserve"> era para un ataque por la espalda, como el talón de Aquiles. No estaba </w:t>
      </w:r>
      <w:r>
        <w:t>blindada para eso.</w:t>
      </w:r>
    </w:p>
    <w:p w:rsidR="008C33DA" w:rsidRDefault="008C33DA" w:rsidP="00F716E9">
      <w:pPr>
        <w:pStyle w:val="Texto"/>
      </w:pPr>
    </w:p>
    <w:p w:rsidR="008C33DA" w:rsidRDefault="008C33DA" w:rsidP="00F716E9">
      <w:pPr>
        <w:pStyle w:val="Texto"/>
      </w:pPr>
      <w:r w:rsidRPr="008528E1">
        <w:t>Por tanto, le pido</w:t>
      </w:r>
      <w:r>
        <w:t>,</w:t>
      </w:r>
      <w:r w:rsidRPr="008528E1">
        <w:t xml:space="preserve"> no solo que haga todos los esfuerzos posibles para convencer al Go</w:t>
      </w:r>
      <w:r>
        <w:t>bierno central de la constitucio</w:t>
      </w:r>
      <w:r w:rsidRPr="008528E1">
        <w:t>n</w:t>
      </w:r>
      <w:r>
        <w:t>alidad de</w:t>
      </w:r>
      <w:r w:rsidRPr="008528E1">
        <w:t xml:space="preserve"> esta ley</w:t>
      </w:r>
      <w:r>
        <w:t>,</w:t>
      </w:r>
      <w:r w:rsidRPr="008528E1">
        <w:t xml:space="preserve"> que, por cierto, me recuerda un poco</w:t>
      </w:r>
      <w:r>
        <w:t xml:space="preserve"> a</w:t>
      </w:r>
      <w:r w:rsidRPr="008528E1">
        <w:t xml:space="preserve"> la intervención de esta mañana</w:t>
      </w:r>
      <w:r>
        <w:t>, de mi</w:t>
      </w:r>
      <w:r w:rsidRPr="008528E1">
        <w:t xml:space="preserve"> </w:t>
      </w:r>
      <w:r>
        <w:t>compañera</w:t>
      </w:r>
      <w:r w:rsidRPr="008528E1">
        <w:t xml:space="preserve"> </w:t>
      </w:r>
      <w:proofErr w:type="spellStart"/>
      <w:r w:rsidRPr="008528E1">
        <w:t>Jasone</w:t>
      </w:r>
      <w:proofErr w:type="spellEnd"/>
      <w:r w:rsidRPr="008528E1">
        <w:t>. O sea, si no podemos</w:t>
      </w:r>
      <w:r>
        <w:t xml:space="preserve"> ni</w:t>
      </w:r>
      <w:r w:rsidRPr="008528E1">
        <w:t xml:space="preserve"> regular los centros comerciales</w:t>
      </w:r>
      <w:r>
        <w:t>,</w:t>
      </w:r>
      <w:r w:rsidRPr="008528E1">
        <w:t xml:space="preserve"> como entremos a temas que tengan que ver con la identidad, con la soberanía, con las relaciones internacionales</w:t>
      </w:r>
      <w:r>
        <w:t>,</w:t>
      </w:r>
      <w:r w:rsidRPr="008528E1">
        <w:t xml:space="preserve"> </w:t>
      </w:r>
      <w:r>
        <w:t>¿</w:t>
      </w:r>
      <w:r w:rsidRPr="008528E1">
        <w:t>ni los centros comerciales nos quiere</w:t>
      </w:r>
      <w:r>
        <w:t>n</w:t>
      </w:r>
      <w:r w:rsidRPr="008528E1">
        <w:t xml:space="preserve"> dejar regular desde Madrid en el marco de nuestras competencias</w:t>
      </w:r>
      <w:r>
        <w:t>?</w:t>
      </w:r>
      <w:r w:rsidRPr="008528E1">
        <w:t xml:space="preserve">, con </w:t>
      </w:r>
      <w:r>
        <w:t>una ley perfectamente blindada,</w:t>
      </w:r>
      <w:r w:rsidRPr="008528E1">
        <w:t xml:space="preserve"> con una ley que tiene un consenso absoluto de este Parlamento y sob</w:t>
      </w:r>
      <w:r>
        <w:t>re eso también tienen que ponernos pegas.</w:t>
      </w:r>
    </w:p>
    <w:p w:rsidR="008C33DA" w:rsidRDefault="008C33DA" w:rsidP="00F716E9">
      <w:pPr>
        <w:pStyle w:val="Texto"/>
      </w:pPr>
    </w:p>
    <w:p w:rsidR="008C33DA" w:rsidRDefault="008C33DA" w:rsidP="00F716E9">
      <w:pPr>
        <w:pStyle w:val="Texto"/>
      </w:pPr>
      <w:r w:rsidRPr="008528E1">
        <w:t>Yo le pido y le</w:t>
      </w:r>
      <w:r>
        <w:t xml:space="preserve"> exijo</w:t>
      </w:r>
      <w:r w:rsidRPr="008528E1">
        <w:t xml:space="preserve"> que cumpla lo que ha dicho, que consiga que se retire esa ley, porque</w:t>
      </w:r>
      <w:r>
        <w:t>,</w:t>
      </w:r>
      <w:r w:rsidRPr="008528E1">
        <w:t xml:space="preserve"> si no</w:t>
      </w:r>
      <w:r>
        <w:t>,</w:t>
      </w:r>
      <w:r w:rsidRPr="008528E1">
        <w:t xml:space="preserve"> nos veremos a través de</w:t>
      </w:r>
      <w:r>
        <w:t>…</w:t>
      </w:r>
    </w:p>
    <w:p w:rsidR="008C33DA" w:rsidRDefault="008C33DA" w:rsidP="00F716E9">
      <w:pPr>
        <w:pStyle w:val="Texto"/>
      </w:pPr>
    </w:p>
    <w:p w:rsidR="008C33DA" w:rsidRDefault="008C33DA" w:rsidP="00F716E9">
      <w:pPr>
        <w:pStyle w:val="Texto"/>
      </w:pPr>
    </w:p>
    <w:p w:rsidR="008C33DA" w:rsidRPr="005254FA" w:rsidRDefault="008C33DA" w:rsidP="00F716E9">
      <w:pPr>
        <w:pStyle w:val="Texto"/>
        <w:rPr>
          <w:lang w:val="eu-ES"/>
        </w:rPr>
      </w:pPr>
      <w:r w:rsidRPr="00E7589D">
        <w:rPr>
          <w:rFonts w:ascii="Futura Md BT" w:hAnsi="Futura Md BT"/>
        </w:rPr>
        <w:t>LEHENDAKARIAK</w:t>
      </w:r>
      <w:r>
        <w:t xml:space="preserve">: </w:t>
      </w:r>
      <w:r w:rsidRPr="005254FA">
        <w:rPr>
          <w:lang w:val="eu-ES"/>
        </w:rPr>
        <w:t xml:space="preserve">Eskerrik asko, </w:t>
      </w:r>
      <w:proofErr w:type="spellStart"/>
      <w:r w:rsidRPr="005254FA">
        <w:rPr>
          <w:lang w:val="eu-ES"/>
        </w:rPr>
        <w:t>Casanova</w:t>
      </w:r>
      <w:proofErr w:type="spellEnd"/>
      <w:r w:rsidRPr="005254FA">
        <w:rPr>
          <w:lang w:val="eu-ES"/>
        </w:rPr>
        <w:t xml:space="preserve"> jauna. Eskerrik asko.</w:t>
      </w:r>
    </w:p>
    <w:p w:rsidR="008C33DA" w:rsidRPr="005254FA" w:rsidRDefault="008C33DA" w:rsidP="00F716E9">
      <w:pPr>
        <w:pStyle w:val="Texto"/>
        <w:rPr>
          <w:lang w:val="eu-ES"/>
        </w:rPr>
      </w:pPr>
    </w:p>
    <w:p w:rsidR="008C33DA" w:rsidRPr="005254FA" w:rsidRDefault="008C33DA" w:rsidP="00F716E9">
      <w:pPr>
        <w:pStyle w:val="Texto"/>
        <w:rPr>
          <w:lang w:val="eu-ES"/>
        </w:rPr>
      </w:pPr>
      <w:r w:rsidRPr="005254FA">
        <w:rPr>
          <w:lang w:val="eu-ES"/>
        </w:rPr>
        <w:t>Arriola jauna, zurea da hitza.</w:t>
      </w:r>
    </w:p>
    <w:p w:rsidR="008C33DA" w:rsidRPr="00B21E66" w:rsidRDefault="008C33DA" w:rsidP="00F716E9">
      <w:pPr>
        <w:pStyle w:val="Texto"/>
        <w:rPr>
          <w:lang w:val="eu-ES"/>
        </w:rPr>
      </w:pPr>
    </w:p>
    <w:p w:rsidR="008C33DA" w:rsidRPr="00B21E66" w:rsidRDefault="008C33DA" w:rsidP="00F716E9">
      <w:pPr>
        <w:pStyle w:val="Texto"/>
        <w:rPr>
          <w:lang w:val="eu-ES"/>
        </w:rPr>
      </w:pPr>
    </w:p>
    <w:p w:rsidR="008C33DA" w:rsidRPr="00B21E66" w:rsidRDefault="008C33DA" w:rsidP="00F716E9">
      <w:pPr>
        <w:pStyle w:val="Texto"/>
        <w:rPr>
          <w:lang w:val="eu-ES"/>
        </w:rPr>
      </w:pPr>
      <w:r w:rsidRPr="00B21E66">
        <w:rPr>
          <w:rFonts w:ascii="Futura Md BT" w:hAnsi="Futura Md BT"/>
          <w:lang w:val="eu-ES"/>
        </w:rPr>
        <w:t>INGURUMEN, LURRALDE PLANGINTZA ETA ETXEBIZITZAKO SAILBURUAK</w:t>
      </w:r>
      <w:r w:rsidRPr="00B21E66">
        <w:rPr>
          <w:lang w:val="eu-ES"/>
        </w:rPr>
        <w:t xml:space="preserve"> (Arriola López): </w:t>
      </w:r>
      <w:proofErr w:type="spellStart"/>
      <w:r w:rsidRPr="00B21E66">
        <w:rPr>
          <w:lang w:val="eu-ES"/>
        </w:rPr>
        <w:t>Señor</w:t>
      </w:r>
      <w:proofErr w:type="spellEnd"/>
      <w:r w:rsidRPr="00B21E66">
        <w:rPr>
          <w:lang w:val="eu-ES"/>
        </w:rPr>
        <w:t xml:space="preserve"> </w:t>
      </w:r>
      <w:proofErr w:type="spellStart"/>
      <w:r w:rsidRPr="00B21E66">
        <w:rPr>
          <w:lang w:val="eu-ES"/>
        </w:rPr>
        <w:t>Casanova</w:t>
      </w:r>
      <w:proofErr w:type="spellEnd"/>
      <w:r w:rsidRPr="00B21E66">
        <w:rPr>
          <w:lang w:val="eu-ES"/>
        </w:rPr>
        <w:t xml:space="preserve">, </w:t>
      </w:r>
      <w:proofErr w:type="spellStart"/>
      <w:r w:rsidRPr="00B21E66">
        <w:rPr>
          <w:lang w:val="eu-ES"/>
        </w:rPr>
        <w:t>vamos</w:t>
      </w:r>
      <w:proofErr w:type="spellEnd"/>
      <w:r w:rsidRPr="00B21E66">
        <w:rPr>
          <w:lang w:val="eu-ES"/>
        </w:rPr>
        <w:t xml:space="preserve"> a </w:t>
      </w:r>
      <w:proofErr w:type="spellStart"/>
      <w:r w:rsidRPr="00B21E66">
        <w:rPr>
          <w:lang w:val="eu-ES"/>
        </w:rPr>
        <w:t>poner</w:t>
      </w:r>
      <w:proofErr w:type="spellEnd"/>
      <w:r w:rsidRPr="00B21E66">
        <w:rPr>
          <w:lang w:val="eu-ES"/>
        </w:rPr>
        <w:t xml:space="preserve"> </w:t>
      </w:r>
      <w:proofErr w:type="spellStart"/>
      <w:r w:rsidRPr="00B21E66">
        <w:rPr>
          <w:lang w:val="eu-ES"/>
        </w:rPr>
        <w:t>las</w:t>
      </w:r>
      <w:proofErr w:type="spellEnd"/>
      <w:r w:rsidRPr="00B21E66">
        <w:rPr>
          <w:lang w:val="eu-ES"/>
        </w:rPr>
        <w:t xml:space="preserve"> </w:t>
      </w:r>
      <w:proofErr w:type="spellStart"/>
      <w:r w:rsidRPr="00B21E66">
        <w:rPr>
          <w:lang w:val="eu-ES"/>
        </w:rPr>
        <w:t>cosas</w:t>
      </w:r>
      <w:proofErr w:type="spellEnd"/>
      <w:r w:rsidRPr="00B21E66">
        <w:rPr>
          <w:lang w:val="eu-ES"/>
        </w:rPr>
        <w:t xml:space="preserve"> </w:t>
      </w:r>
      <w:proofErr w:type="spellStart"/>
      <w:r w:rsidRPr="00B21E66">
        <w:rPr>
          <w:lang w:val="eu-ES"/>
        </w:rPr>
        <w:t>en</w:t>
      </w:r>
      <w:proofErr w:type="spellEnd"/>
      <w:r w:rsidRPr="00B21E66">
        <w:rPr>
          <w:lang w:val="eu-ES"/>
        </w:rPr>
        <w:t xml:space="preserve"> su </w:t>
      </w:r>
      <w:proofErr w:type="spellStart"/>
      <w:r w:rsidRPr="00B21E66">
        <w:rPr>
          <w:lang w:val="eu-ES"/>
        </w:rPr>
        <w:t>sitio</w:t>
      </w:r>
      <w:proofErr w:type="spellEnd"/>
      <w:r w:rsidRPr="00B21E66">
        <w:rPr>
          <w:lang w:val="eu-ES"/>
        </w:rPr>
        <w:t>.</w:t>
      </w:r>
    </w:p>
    <w:p w:rsidR="008C33DA" w:rsidRPr="00B21E66" w:rsidRDefault="008C33DA" w:rsidP="00F716E9">
      <w:pPr>
        <w:pStyle w:val="Texto"/>
        <w:rPr>
          <w:lang w:val="eu-ES"/>
        </w:rPr>
      </w:pPr>
    </w:p>
    <w:p w:rsidR="008C33DA" w:rsidRDefault="008C33DA" w:rsidP="00F716E9">
      <w:pPr>
        <w:pStyle w:val="Texto"/>
      </w:pPr>
      <w:r>
        <w:t xml:space="preserve">Claro que no es agradable que te recurran una ley, y más </w:t>
      </w:r>
      <w:r w:rsidRPr="008528E1">
        <w:t>cuando considera</w:t>
      </w:r>
      <w:r>
        <w:t>s</w:t>
      </w:r>
      <w:r w:rsidRPr="008528E1">
        <w:t xml:space="preserve"> que </w:t>
      </w:r>
      <w:r>
        <w:t>es ajustad</w:t>
      </w:r>
      <w:r w:rsidRPr="008528E1">
        <w:t>a</w:t>
      </w:r>
      <w:r>
        <w:t xml:space="preserve"> a derecho.</w:t>
      </w:r>
      <w:r w:rsidRPr="008528E1">
        <w:t xml:space="preserve"> </w:t>
      </w:r>
      <w:r>
        <w:t>P</w:t>
      </w:r>
      <w:r w:rsidRPr="008528E1">
        <w:t>ero sucede, sucede tanto</w:t>
      </w:r>
      <w:r>
        <w:t xml:space="preserve"> por</w:t>
      </w:r>
      <w:r w:rsidRPr="008528E1">
        <w:t xml:space="preserve"> parte de la Administración del Estado</w:t>
      </w:r>
      <w:r>
        <w:t>,</w:t>
      </w:r>
      <w:r w:rsidRPr="008528E1">
        <w:t xml:space="preserve"> contra no</w:t>
      </w:r>
      <w:r>
        <w:t xml:space="preserve">rmas </w:t>
      </w:r>
      <w:r w:rsidRPr="008528E1">
        <w:t>de la Comunidad Autónoma</w:t>
      </w:r>
      <w:r>
        <w:t>,</w:t>
      </w:r>
      <w:r w:rsidRPr="008528E1">
        <w:t xml:space="preserve"> como al revés. No</w:t>
      </w:r>
      <w:r>
        <w:t xml:space="preserve"> lo</w:t>
      </w:r>
      <w:r w:rsidRPr="008528E1">
        <w:t xml:space="preserve"> olvidemos</w:t>
      </w:r>
      <w:r>
        <w:t>.</w:t>
      </w:r>
      <w:r w:rsidRPr="008528E1">
        <w:t xml:space="preserve"> </w:t>
      </w:r>
      <w:r>
        <w:t>Y</w:t>
      </w:r>
      <w:r w:rsidRPr="008528E1">
        <w:t xml:space="preserve"> no</w:t>
      </w:r>
      <w:r>
        <w:t xml:space="preserve"> </w:t>
      </w:r>
      <w:r w:rsidRPr="008528E1">
        <w:t>s</w:t>
      </w:r>
      <w:r>
        <w:t>e pone ni que uno cuestione</w:t>
      </w:r>
      <w:r w:rsidRPr="008528E1">
        <w:t xml:space="preserve"> el autogobierno tal</w:t>
      </w:r>
      <w:r>
        <w:t>,</w:t>
      </w:r>
      <w:r w:rsidRPr="008528E1">
        <w:t xml:space="preserve"> y e</w:t>
      </w:r>
      <w:r>
        <w:t>l otro cuestione</w:t>
      </w:r>
      <w:r w:rsidRPr="008528E1">
        <w:t xml:space="preserve"> la soberanía nacional y la capacidad del Gobierno </w:t>
      </w:r>
      <w:r>
        <w:t>de España para hacer lo que esté en su mano.</w:t>
      </w:r>
    </w:p>
    <w:p w:rsidR="008C33DA" w:rsidRDefault="008C33DA" w:rsidP="00F716E9">
      <w:pPr>
        <w:pStyle w:val="Texto"/>
      </w:pPr>
    </w:p>
    <w:p w:rsidR="008C33DA" w:rsidRDefault="008C33DA" w:rsidP="00F716E9">
      <w:pPr>
        <w:pStyle w:val="Texto"/>
      </w:pPr>
      <w:r w:rsidRPr="008528E1">
        <w:t>Esto forma parte del juego democrático</w:t>
      </w:r>
      <w:r>
        <w:t>, señor</w:t>
      </w:r>
      <w:r w:rsidRPr="008528E1">
        <w:t xml:space="preserve"> Casanova</w:t>
      </w:r>
      <w:r>
        <w:t xml:space="preserve">. Forma </w:t>
      </w:r>
      <w:r w:rsidRPr="008528E1">
        <w:t>parte de juego de</w:t>
      </w:r>
      <w:r>
        <w:t>mocrático, ya sé</w:t>
      </w:r>
      <w:r w:rsidRPr="008528E1">
        <w:t xml:space="preserve"> que usted es nuevo</w:t>
      </w:r>
      <w:r>
        <w:t xml:space="preserve"> en esto, igual no. Pero, forma parte de esto</w:t>
      </w:r>
      <w:r w:rsidRPr="008528E1">
        <w:t>.</w:t>
      </w:r>
    </w:p>
    <w:p w:rsidR="008C33DA" w:rsidRDefault="008C33DA" w:rsidP="00F716E9">
      <w:pPr>
        <w:pStyle w:val="Texto"/>
      </w:pPr>
    </w:p>
    <w:p w:rsidR="008C33DA" w:rsidRDefault="008C33DA" w:rsidP="00F716E9">
      <w:pPr>
        <w:pStyle w:val="Texto"/>
      </w:pPr>
      <w:r w:rsidRPr="008528E1">
        <w:t>Y tampoco es la primera vez que un anuncio de recurso no llega finalmente a</w:t>
      </w:r>
      <w:r>
        <w:t>l Tribunal Constitucional</w:t>
      </w:r>
      <w:r w:rsidRPr="008528E1">
        <w:t xml:space="preserve"> debido a que una de las partes convence a la otra de que no</w:t>
      </w:r>
      <w:r>
        <w:t xml:space="preserve"> están</w:t>
      </w:r>
      <w:r w:rsidRPr="008528E1">
        <w:t xml:space="preserve"> justificado</w:t>
      </w:r>
      <w:r>
        <w:t>s</w:t>
      </w:r>
      <w:r w:rsidRPr="008528E1">
        <w:t xml:space="preserve"> los reparos puestos en la misma.</w:t>
      </w:r>
    </w:p>
    <w:p w:rsidR="008C33DA" w:rsidRDefault="008C33DA" w:rsidP="00F716E9">
      <w:pPr>
        <w:pStyle w:val="Texto"/>
      </w:pPr>
    </w:p>
    <w:p w:rsidR="008C33DA" w:rsidRDefault="008C33DA" w:rsidP="00F716E9">
      <w:pPr>
        <w:pStyle w:val="Texto"/>
      </w:pPr>
      <w:r w:rsidRPr="008528E1">
        <w:t>Lo que le garantizo es que</w:t>
      </w:r>
      <w:r>
        <w:t xml:space="preserve"> los meses</w:t>
      </w:r>
      <w:r w:rsidRPr="008528E1">
        <w:t xml:space="preserve"> de negociación que restan</w:t>
      </w:r>
      <w:r>
        <w:t>,</w:t>
      </w:r>
      <w:r w:rsidRPr="008528E1">
        <w:t xml:space="preserve"> pues hasta marzo</w:t>
      </w:r>
      <w:r>
        <w:t>,</w:t>
      </w:r>
      <w:r w:rsidRPr="008528E1">
        <w:t xml:space="preserve"> más o menos</w:t>
      </w:r>
      <w:r>
        <w:t>,</w:t>
      </w:r>
      <w:r w:rsidRPr="008528E1">
        <w:t xml:space="preserve"> desde el Gobierno vamos a hacer todo</w:t>
      </w:r>
      <w:r>
        <w:t>s</w:t>
      </w:r>
      <w:r w:rsidRPr="008528E1">
        <w:t xml:space="preserve"> lo</w:t>
      </w:r>
      <w:r>
        <w:t>s esfuerzos</w:t>
      </w:r>
      <w:r w:rsidRPr="008528E1">
        <w:t xml:space="preserve"> necesarios para intentar convencer </w:t>
      </w:r>
      <w:r>
        <w:t>en</w:t>
      </w:r>
      <w:r w:rsidRPr="008528E1">
        <w:t xml:space="preserve"> la comisión bilateral y para que el recurso anunciado </w:t>
      </w:r>
      <w:r>
        <w:t>no llegue a plantearse.</w:t>
      </w:r>
    </w:p>
    <w:p w:rsidR="008C33DA" w:rsidRDefault="008C33DA" w:rsidP="00F716E9">
      <w:pPr>
        <w:pStyle w:val="Texto"/>
      </w:pPr>
    </w:p>
    <w:p w:rsidR="008C33DA" w:rsidRDefault="008C33DA" w:rsidP="00F716E9">
      <w:pPr>
        <w:pStyle w:val="Texto"/>
      </w:pPr>
      <w:r>
        <w:t>Ya</w:t>
      </w:r>
      <w:r w:rsidRPr="008528E1">
        <w:t xml:space="preserve"> sabemos que se ha tomado usted esta ley muy</w:t>
      </w:r>
      <w:r>
        <w:t xml:space="preserve"> a</w:t>
      </w:r>
      <w:r w:rsidRPr="008528E1">
        <w:t xml:space="preserve"> pecho y que puedo entender </w:t>
      </w:r>
      <w:r>
        <w:t>y</w:t>
      </w:r>
      <w:r w:rsidRPr="008528E1">
        <w:t>o su frustración ante la posibili</w:t>
      </w:r>
      <w:r>
        <w:t xml:space="preserve">dad de que pueda ser recurrida. </w:t>
      </w:r>
      <w:r w:rsidRPr="008528E1">
        <w:t>Pero también</w:t>
      </w:r>
      <w:r>
        <w:t>,</w:t>
      </w:r>
      <w:r w:rsidRPr="008528E1">
        <w:t xml:space="preserve"> quizá</w:t>
      </w:r>
      <w:r>
        <w:t>, entiende usted ahora, porqué</w:t>
      </w:r>
      <w:r w:rsidRPr="008528E1">
        <w:t xml:space="preserve"> insistimos tanto</w:t>
      </w:r>
      <w:r>
        <w:t>,</w:t>
      </w:r>
      <w:r w:rsidRPr="008528E1">
        <w:t xml:space="preserve"> desde nuestro Departamento</w:t>
      </w:r>
      <w:r>
        <w:t>, en que la norma que sustituyera al anulado</w:t>
      </w:r>
      <w:r w:rsidRPr="008528E1">
        <w:t xml:space="preserve"> </w:t>
      </w:r>
      <w:r>
        <w:t>p</w:t>
      </w:r>
      <w:r w:rsidRPr="008528E1">
        <w:t xml:space="preserve">lan </w:t>
      </w:r>
      <w:r>
        <w:lastRenderedPageBreak/>
        <w:t>t</w:t>
      </w:r>
      <w:r w:rsidRPr="008528E1">
        <w:t>erritorial de</w:t>
      </w:r>
      <w:r>
        <w:t xml:space="preserve"> equipamientos</w:t>
      </w:r>
      <w:r w:rsidRPr="008528E1">
        <w:t xml:space="preserve"> comerciales</w:t>
      </w:r>
      <w:r>
        <w:t>,</w:t>
      </w:r>
      <w:r w:rsidRPr="008528E1">
        <w:t xml:space="preserve"> debía hacerse con plena de garantías jurídicas y sin voluntarismo</w:t>
      </w:r>
      <w:r>
        <w:t>s.</w:t>
      </w:r>
    </w:p>
    <w:p w:rsidR="008C33DA" w:rsidRDefault="008C33DA" w:rsidP="00F716E9">
      <w:pPr>
        <w:pStyle w:val="Texto"/>
      </w:pPr>
    </w:p>
    <w:p w:rsidR="008C33DA" w:rsidRDefault="008C33DA" w:rsidP="00F716E9">
      <w:pPr>
        <w:pStyle w:val="Texto"/>
      </w:pPr>
      <w:r>
        <w:t>E</w:t>
      </w:r>
      <w:r w:rsidRPr="008528E1">
        <w:t xml:space="preserve">s decir, que las limitaciones </w:t>
      </w:r>
      <w:r>
        <w:t>a</w:t>
      </w:r>
      <w:r w:rsidRPr="008528E1">
        <w:t xml:space="preserve"> la creación,</w:t>
      </w:r>
      <w:r>
        <w:t xml:space="preserve"> o</w:t>
      </w:r>
      <w:r w:rsidRPr="008528E1">
        <w:t xml:space="preserve"> ampliación de grandes centros comerciales fuera de las áreas </w:t>
      </w:r>
      <w:r>
        <w:t>urbanas</w:t>
      </w:r>
      <w:r w:rsidRPr="008528E1">
        <w:t xml:space="preserve">, no podía justificarse </w:t>
      </w:r>
      <w:r>
        <w:t>por motivos</w:t>
      </w:r>
      <w:r w:rsidRPr="008528E1">
        <w:t xml:space="preserve"> económicos o comerciales</w:t>
      </w:r>
      <w:r>
        <w:t>,</w:t>
      </w:r>
      <w:r w:rsidRPr="008528E1">
        <w:t xml:space="preserve"> algo expresamente</w:t>
      </w:r>
      <w:r>
        <w:t xml:space="preserve"> prohibido por</w:t>
      </w:r>
      <w:r w:rsidRPr="008528E1">
        <w:t xml:space="preserve"> la normativa europea, sino en </w:t>
      </w:r>
      <w:r>
        <w:t>razón a las afecciones que causan</w:t>
      </w:r>
      <w:r w:rsidRPr="008528E1">
        <w:t xml:space="preserve"> en el medio ambiente la ordenación de</w:t>
      </w:r>
      <w:r>
        <w:t>l</w:t>
      </w:r>
      <w:r w:rsidRPr="008528E1">
        <w:t xml:space="preserve"> territorio</w:t>
      </w:r>
      <w:r>
        <w:t>, la movilidad y el paisaje, m</w:t>
      </w:r>
      <w:r w:rsidRPr="008528E1">
        <w:t>ateri</w:t>
      </w:r>
      <w:r>
        <w:t>as todas ellas de…</w:t>
      </w:r>
    </w:p>
    <w:p w:rsidR="008C33DA" w:rsidRDefault="008C33DA" w:rsidP="00F716E9">
      <w:pPr>
        <w:pStyle w:val="Texto"/>
      </w:pPr>
    </w:p>
    <w:p w:rsidR="008C33DA" w:rsidRPr="00A00CA0" w:rsidRDefault="008C33DA" w:rsidP="00F716E9">
      <w:pPr>
        <w:pStyle w:val="Texto"/>
      </w:pPr>
      <w:r>
        <w:t xml:space="preserve">(25. </w:t>
      </w:r>
      <w:proofErr w:type="spellStart"/>
      <w:r>
        <w:t>zintaren</w:t>
      </w:r>
      <w:proofErr w:type="spellEnd"/>
      <w:r>
        <w:t xml:space="preserve"> </w:t>
      </w:r>
      <w:proofErr w:type="spellStart"/>
      <w:r>
        <w:t>amaiera</w:t>
      </w:r>
      <w:proofErr w:type="spellEnd"/>
      <w:r>
        <w:t>)</w:t>
      </w:r>
    </w:p>
    <w:p w:rsidR="008C33DA" w:rsidRDefault="008C33DA" w:rsidP="00F716E9">
      <w:pPr>
        <w:pStyle w:val="Texto"/>
      </w:pPr>
      <w:r>
        <w:t>(26. zintaren hasiera)</w:t>
      </w:r>
    </w:p>
    <w:p w:rsidR="008C33DA" w:rsidRDefault="008C33DA" w:rsidP="00F716E9">
      <w:pPr>
        <w:pStyle w:val="Texto"/>
      </w:pPr>
    </w:p>
    <w:p w:rsidR="008C33DA" w:rsidRDefault="008C33DA" w:rsidP="00F716E9">
      <w:pPr>
        <w:pStyle w:val="Texto"/>
      </w:pPr>
      <w:r>
        <w:t>… e</w:t>
      </w:r>
      <w:r w:rsidRPr="00077707">
        <w:t>xpresamente prohibido por la normativa europea, sino en razón a las af</w:t>
      </w:r>
      <w:r>
        <w:t>e</w:t>
      </w:r>
      <w:r w:rsidRPr="00077707">
        <w:t>c</w:t>
      </w:r>
      <w:r>
        <w:t>c</w:t>
      </w:r>
      <w:r w:rsidRPr="00077707">
        <w:t>iones que causa</w:t>
      </w:r>
      <w:r>
        <w:t xml:space="preserve"> e</w:t>
      </w:r>
      <w:r w:rsidRPr="00077707">
        <w:t xml:space="preserve">n el medio ambiente la ordenación del territorio, la movilidad y el paisaje, materias todas ellas de acometida plena de la Comunidad Autónoma. </w:t>
      </w:r>
    </w:p>
    <w:p w:rsidR="008C33DA" w:rsidRDefault="008C33DA" w:rsidP="00F716E9">
      <w:pPr>
        <w:pStyle w:val="Texto"/>
      </w:pPr>
    </w:p>
    <w:p w:rsidR="008C33DA" w:rsidRDefault="008C33DA" w:rsidP="00F716E9">
      <w:pPr>
        <w:pStyle w:val="Texto"/>
      </w:pPr>
      <w:r w:rsidRPr="00077707">
        <w:t>Quiero recordarle que la primera intención de su grupo, pero también de</w:t>
      </w:r>
      <w:r>
        <w:t xml:space="preserve"> E</w:t>
      </w:r>
      <w:r w:rsidRPr="00077707">
        <w:t>l</w:t>
      </w:r>
      <w:r>
        <w:t>karrekin Podemos y de</w:t>
      </w:r>
      <w:r w:rsidRPr="00077707">
        <w:t xml:space="preserve">l Partido Popular, </w:t>
      </w:r>
      <w:r>
        <w:t>fu</w:t>
      </w:r>
      <w:r w:rsidRPr="00077707">
        <w:t>e abordar esta materia modificando la Ley de Actividad Comercial, lo que habría supuesto incurrir en el mismo error que llevó a la anulación judicial de</w:t>
      </w:r>
      <w:r>
        <w:t xml:space="preserve"> </w:t>
      </w:r>
      <w:r w:rsidRPr="00077707">
        <w:t>l</w:t>
      </w:r>
      <w:r>
        <w:t>a</w:t>
      </w:r>
      <w:r w:rsidRPr="00077707">
        <w:t xml:space="preserve"> </w:t>
      </w:r>
      <w:r>
        <w:t>no</w:t>
      </w:r>
      <w:r w:rsidRPr="00077707">
        <w:t>r</w:t>
      </w:r>
      <w:r>
        <w:t>ma</w:t>
      </w:r>
      <w:r w:rsidRPr="00077707">
        <w:t xml:space="preserve"> anterior, es decir, dec</w:t>
      </w:r>
      <w:r>
        <w:t>l</w:t>
      </w:r>
      <w:r w:rsidRPr="00077707">
        <w:t>ara</w:t>
      </w:r>
      <w:r>
        <w:t>r</w:t>
      </w:r>
      <w:r w:rsidRPr="00077707">
        <w:t xml:space="preserve"> expresamente que el motivo de la regulación era protege</w:t>
      </w:r>
      <w:r>
        <w:t>r</w:t>
      </w:r>
      <w:r w:rsidRPr="00077707">
        <w:t xml:space="preserve"> al pe</w:t>
      </w:r>
      <w:r>
        <w:t>queño</w:t>
      </w:r>
      <w:r w:rsidRPr="00077707">
        <w:t xml:space="preserve"> comercio local frente a las grandes superficies y abocar la ley</w:t>
      </w:r>
      <w:r>
        <w:t>,</w:t>
      </w:r>
      <w:r w:rsidRPr="00077707">
        <w:t xml:space="preserve"> entonces</w:t>
      </w:r>
      <w:r>
        <w:t>, sí o sí</w:t>
      </w:r>
      <w:r w:rsidRPr="00077707">
        <w:t xml:space="preserve"> a un recurso con resultado a</w:t>
      </w:r>
      <w:r>
        <w:t>dv</w:t>
      </w:r>
      <w:r w:rsidRPr="00077707">
        <w:t>e</w:t>
      </w:r>
      <w:r>
        <w:t>r</w:t>
      </w:r>
      <w:r w:rsidRPr="00077707">
        <w:t>so asegurado</w:t>
      </w:r>
      <w:r>
        <w:t>.</w:t>
      </w:r>
    </w:p>
    <w:p w:rsidR="008C33DA" w:rsidRDefault="008C33DA" w:rsidP="00F716E9">
      <w:pPr>
        <w:pStyle w:val="Texto"/>
      </w:pPr>
    </w:p>
    <w:p w:rsidR="008C33DA" w:rsidRDefault="008C33DA" w:rsidP="00F716E9">
      <w:pPr>
        <w:pStyle w:val="Texto"/>
      </w:pPr>
      <w:r>
        <w:t>A</w:t>
      </w:r>
      <w:r w:rsidRPr="00077707">
        <w:t xml:space="preserve">fortunadamente, y </w:t>
      </w:r>
      <w:r>
        <w:t xml:space="preserve">no sin forcejeos, </w:t>
      </w:r>
      <w:r w:rsidRPr="00077707">
        <w:t>se t</w:t>
      </w:r>
      <w:r>
        <w:t>e</w:t>
      </w:r>
      <w:r w:rsidRPr="00077707">
        <w:t>rmi</w:t>
      </w:r>
      <w:r>
        <w:t>n</w:t>
      </w:r>
      <w:r w:rsidRPr="00077707">
        <w:t>a</w:t>
      </w:r>
      <w:r>
        <w:t>ro</w:t>
      </w:r>
      <w:r w:rsidRPr="00077707">
        <w:t xml:space="preserve">n aceptando </w:t>
      </w:r>
      <w:r>
        <w:t>nu</w:t>
      </w:r>
      <w:r w:rsidRPr="00077707">
        <w:t>es</w:t>
      </w:r>
      <w:r>
        <w:t>tr</w:t>
      </w:r>
      <w:r w:rsidRPr="00077707">
        <w:t>as c</w:t>
      </w:r>
      <w:r>
        <w:t>onsideraciones y fue posible aprobar</w:t>
      </w:r>
      <w:r w:rsidRPr="00077707">
        <w:t xml:space="preserve"> por unanimidad la Ley </w:t>
      </w:r>
      <w:r>
        <w:t xml:space="preserve">de </w:t>
      </w:r>
      <w:r w:rsidRPr="00077707">
        <w:t xml:space="preserve">Ordenación Territorial de </w:t>
      </w:r>
      <w:r>
        <w:t>G</w:t>
      </w:r>
      <w:r w:rsidRPr="00077707">
        <w:t xml:space="preserve">randes </w:t>
      </w:r>
      <w:r>
        <w:t>Establecimientos Comerciales, una norm</w:t>
      </w:r>
      <w:r w:rsidRPr="00077707">
        <w:t>a que consideramos bien fundamentada competencialmente</w:t>
      </w:r>
      <w:r>
        <w:t>,</w:t>
      </w:r>
      <w:r w:rsidRPr="00077707">
        <w:t xml:space="preserve"> y que se lo reitero, vamos a defender con todo rigor y convicción en las negociaciones con el Gobierno central para evitar que sea recurrida. </w:t>
      </w:r>
    </w:p>
    <w:p w:rsidR="008C33DA" w:rsidRDefault="008C33DA" w:rsidP="00F716E9">
      <w:pPr>
        <w:pStyle w:val="Texto"/>
      </w:pPr>
    </w:p>
    <w:p w:rsidR="008C33DA" w:rsidRDefault="008C33DA" w:rsidP="00F716E9">
      <w:pPr>
        <w:pStyle w:val="Texto"/>
      </w:pPr>
      <w:r w:rsidRPr="00077707">
        <w:lastRenderedPageBreak/>
        <w:t>Y si no con</w:t>
      </w:r>
      <w:r>
        <w:t>ven</w:t>
      </w:r>
      <w:r w:rsidRPr="00077707">
        <w:t>cemos, también l</w:t>
      </w:r>
      <w:r>
        <w:t>a</w:t>
      </w:r>
      <w:r w:rsidRPr="00077707">
        <w:t xml:space="preserve"> defenderemos</w:t>
      </w:r>
      <w:r>
        <w:t xml:space="preserve"> el Tribunal Constitucional en</w:t>
      </w:r>
      <w:r w:rsidRPr="00077707">
        <w:t xml:space="preserve"> su caso, que espero que no llegue, pero si </w:t>
      </w:r>
      <w:r>
        <w:t xml:space="preserve">es </w:t>
      </w:r>
      <w:r w:rsidRPr="00077707">
        <w:t>así</w:t>
      </w:r>
      <w:r>
        <w:t>, así</w:t>
      </w:r>
      <w:r w:rsidRPr="00077707">
        <w:t xml:space="preserve"> será. </w:t>
      </w:r>
    </w:p>
    <w:p w:rsidR="008C33DA" w:rsidRDefault="008C33DA" w:rsidP="00F716E9">
      <w:pPr>
        <w:pStyle w:val="Texto"/>
      </w:pPr>
    </w:p>
    <w:p w:rsidR="008C33DA" w:rsidRDefault="008C33DA" w:rsidP="00F716E9">
      <w:pPr>
        <w:pStyle w:val="Texto"/>
      </w:pPr>
    </w:p>
    <w:p w:rsidR="008C33DA" w:rsidRDefault="008C33DA" w:rsidP="00F716E9">
      <w:pPr>
        <w:pStyle w:val="Texto"/>
      </w:pPr>
      <w:r w:rsidRPr="00CE1B9F">
        <w:rPr>
          <w:rFonts w:ascii="Futura Md BT" w:hAnsi="Futura Md BT"/>
        </w:rPr>
        <w:t>LEHENDAKARIAK</w:t>
      </w:r>
      <w:r>
        <w:t>: Eskerrik a</w:t>
      </w:r>
      <w:r w:rsidRPr="00077707">
        <w:t>sko, Arriola jauna</w:t>
      </w:r>
      <w:r>
        <w:t>.</w:t>
      </w:r>
    </w:p>
    <w:p w:rsidR="008C33DA" w:rsidRDefault="008C33DA" w:rsidP="00F716E9">
      <w:pPr>
        <w:pStyle w:val="Texto"/>
      </w:pPr>
    </w:p>
    <w:p w:rsidR="00B21E66" w:rsidRDefault="00786CA9" w:rsidP="00F716E9">
      <w:pPr>
        <w:pStyle w:val="Texto"/>
        <w:rPr>
          <w:lang w:val="eu-ES"/>
        </w:rPr>
      </w:pPr>
      <w:r>
        <w:rPr>
          <w:lang w:val="eu-ES"/>
        </w:rPr>
        <w:t>Gai-</w:t>
      </w:r>
      <w:r w:rsidR="008C33DA" w:rsidRPr="00AE4691">
        <w:rPr>
          <w:lang w:val="eu-ES"/>
        </w:rPr>
        <w:t xml:space="preserve">zerrendako </w:t>
      </w:r>
      <w:r w:rsidR="008C33DA">
        <w:rPr>
          <w:lang w:val="eu-ES"/>
        </w:rPr>
        <w:t>hamahirugarren</w:t>
      </w:r>
      <w:r w:rsidR="008C33DA" w:rsidRPr="00AE4691">
        <w:rPr>
          <w:lang w:val="eu-ES"/>
        </w:rPr>
        <w:t xml:space="preserve"> puntua: "Galdera, Iñigo Martínez Zatón Elkarrekin Podemos taldeko legebiltzarkideak Osasuneko sailburuari egina, Basurtu-Bilbao ESIko La Merced-eko Osasun Etxean arreta antolatzeko pro</w:t>
      </w:r>
      <w:r w:rsidR="00B21E66">
        <w:rPr>
          <w:lang w:val="eu-ES"/>
        </w:rPr>
        <w:t>gramatu diren aldaketei buruz".</w:t>
      </w:r>
    </w:p>
    <w:p w:rsidR="00B21E66" w:rsidRDefault="00B21E66" w:rsidP="00F716E9">
      <w:pPr>
        <w:pStyle w:val="Texto"/>
        <w:rPr>
          <w:lang w:val="eu-ES"/>
        </w:rPr>
      </w:pPr>
    </w:p>
    <w:p w:rsidR="008C33DA" w:rsidRPr="00AE4691" w:rsidRDefault="008C33DA" w:rsidP="00F716E9">
      <w:pPr>
        <w:pStyle w:val="Texto"/>
        <w:rPr>
          <w:lang w:val="eu-ES"/>
        </w:rPr>
      </w:pPr>
      <w:proofErr w:type="spellStart"/>
      <w:r w:rsidRPr="00AE4691">
        <w:rPr>
          <w:lang w:val="eu-ES"/>
        </w:rPr>
        <w:t>Martínez</w:t>
      </w:r>
      <w:proofErr w:type="spellEnd"/>
      <w:r w:rsidRPr="00AE4691">
        <w:rPr>
          <w:lang w:val="eu-ES"/>
        </w:rPr>
        <w:t xml:space="preserve"> jauna zurea da hitza.</w:t>
      </w:r>
    </w:p>
    <w:p w:rsidR="008C33DA" w:rsidRDefault="008C33DA" w:rsidP="00F716E9">
      <w:pPr>
        <w:pStyle w:val="Texto"/>
      </w:pPr>
    </w:p>
    <w:p w:rsidR="008C33DA" w:rsidRDefault="008C33DA" w:rsidP="00F716E9">
      <w:pPr>
        <w:pStyle w:val="Texto"/>
      </w:pPr>
    </w:p>
    <w:p w:rsidR="008C33DA" w:rsidRDefault="008C33DA" w:rsidP="00F716E9">
      <w:pPr>
        <w:pStyle w:val="Texto"/>
      </w:pPr>
      <w:r w:rsidRPr="00552086">
        <w:rPr>
          <w:rFonts w:ascii="Futura Md BT" w:hAnsi="Futura Md BT"/>
        </w:rPr>
        <w:t xml:space="preserve">MARTÍNEZ </w:t>
      </w:r>
      <w:proofErr w:type="spellStart"/>
      <w:r w:rsidRPr="00552086">
        <w:rPr>
          <w:rFonts w:ascii="Futura Md BT" w:hAnsi="Futura Md BT"/>
        </w:rPr>
        <w:t>ZATÓN</w:t>
      </w:r>
      <w:proofErr w:type="spellEnd"/>
      <w:r>
        <w:t xml:space="preserve"> </w:t>
      </w:r>
      <w:proofErr w:type="spellStart"/>
      <w:r>
        <w:t>jaunak</w:t>
      </w:r>
      <w:proofErr w:type="spellEnd"/>
      <w:r>
        <w:t xml:space="preserve">: </w:t>
      </w:r>
      <w:proofErr w:type="spellStart"/>
      <w:r>
        <w:t>B</w:t>
      </w:r>
      <w:r w:rsidRPr="00077707">
        <w:t>ai</w:t>
      </w:r>
      <w:proofErr w:type="spellEnd"/>
      <w:r w:rsidRPr="00077707">
        <w:t xml:space="preserve">, </w:t>
      </w:r>
      <w:proofErr w:type="spellStart"/>
      <w:r w:rsidRPr="00077707">
        <w:t>eskerrik</w:t>
      </w:r>
      <w:proofErr w:type="spellEnd"/>
      <w:r w:rsidRPr="00077707">
        <w:t xml:space="preserve"> </w:t>
      </w:r>
      <w:proofErr w:type="spellStart"/>
      <w:r w:rsidRPr="00077707">
        <w:t>asko</w:t>
      </w:r>
      <w:proofErr w:type="spellEnd"/>
      <w:r>
        <w:t>,</w:t>
      </w:r>
      <w:r w:rsidRPr="00077707">
        <w:t xml:space="preserve"> señora consejera, </w:t>
      </w:r>
      <w:r>
        <w:t>¿</w:t>
      </w:r>
      <w:r w:rsidRPr="00077707">
        <w:t xml:space="preserve">qué planes tiene su </w:t>
      </w:r>
      <w:r>
        <w:t>D</w:t>
      </w:r>
      <w:r w:rsidRPr="00077707">
        <w:t xml:space="preserve">epartamento para el centro de salud de </w:t>
      </w:r>
      <w:r>
        <w:t>L</w:t>
      </w:r>
      <w:r w:rsidRPr="00077707">
        <w:t xml:space="preserve">a </w:t>
      </w:r>
      <w:r>
        <w:t>Merced en</w:t>
      </w:r>
      <w:r w:rsidRPr="00077707">
        <w:t xml:space="preserve"> el barrio de San Francisco en Bilbao</w:t>
      </w:r>
      <w:r>
        <w:t>?</w:t>
      </w:r>
    </w:p>
    <w:p w:rsidR="008C33DA" w:rsidRDefault="008C33DA" w:rsidP="00F716E9">
      <w:pPr>
        <w:pStyle w:val="Texto"/>
      </w:pPr>
    </w:p>
    <w:p w:rsidR="008C33DA" w:rsidRDefault="008C33DA" w:rsidP="00F716E9">
      <w:pPr>
        <w:pStyle w:val="Texto"/>
      </w:pPr>
    </w:p>
    <w:p w:rsidR="008C33DA" w:rsidRDefault="008C33DA" w:rsidP="00F716E9">
      <w:pPr>
        <w:pStyle w:val="Texto"/>
      </w:pPr>
      <w:proofErr w:type="spellStart"/>
      <w:r w:rsidRPr="00552086">
        <w:rPr>
          <w:rFonts w:ascii="Futura Md BT" w:hAnsi="Futura Md BT"/>
        </w:rPr>
        <w:t>LEHENDAKARIAK</w:t>
      </w:r>
      <w:proofErr w:type="spellEnd"/>
      <w:r>
        <w:t xml:space="preserve">: </w:t>
      </w:r>
      <w:proofErr w:type="spellStart"/>
      <w:r>
        <w:t>Esk</w:t>
      </w:r>
      <w:r w:rsidRPr="00077707">
        <w:t>e</w:t>
      </w:r>
      <w:r>
        <w:t>r</w:t>
      </w:r>
      <w:r w:rsidRPr="00077707">
        <w:t>rik</w:t>
      </w:r>
      <w:proofErr w:type="spellEnd"/>
      <w:r w:rsidRPr="00077707">
        <w:t xml:space="preserve"> </w:t>
      </w:r>
      <w:proofErr w:type="spellStart"/>
      <w:r w:rsidRPr="00077707">
        <w:t>asko</w:t>
      </w:r>
      <w:proofErr w:type="spellEnd"/>
      <w:r>
        <w:t xml:space="preserve"> Martínez </w:t>
      </w:r>
      <w:proofErr w:type="spellStart"/>
      <w:r>
        <w:t>Zató</w:t>
      </w:r>
      <w:r w:rsidRPr="00077707">
        <w:t>n</w:t>
      </w:r>
      <w:proofErr w:type="spellEnd"/>
      <w:r>
        <w:t>.</w:t>
      </w:r>
    </w:p>
    <w:p w:rsidR="008C33DA" w:rsidRDefault="008C33DA" w:rsidP="00F716E9">
      <w:pPr>
        <w:pStyle w:val="Texto"/>
      </w:pPr>
    </w:p>
    <w:p w:rsidR="008C33DA" w:rsidRDefault="008C33DA" w:rsidP="00F716E9">
      <w:pPr>
        <w:pStyle w:val="Texto"/>
      </w:pPr>
      <w:proofErr w:type="spellStart"/>
      <w:r>
        <w:t>E</w:t>
      </w:r>
      <w:r w:rsidRPr="00077707">
        <w:t>rantzuteko</w:t>
      </w:r>
      <w:proofErr w:type="spellEnd"/>
      <w:r>
        <w:t xml:space="preserve">, Murga </w:t>
      </w:r>
      <w:proofErr w:type="spellStart"/>
      <w:r>
        <w:t>andrea</w:t>
      </w:r>
      <w:proofErr w:type="spellEnd"/>
      <w:r>
        <w:t xml:space="preserve">, zurea da </w:t>
      </w:r>
      <w:proofErr w:type="spellStart"/>
      <w:r>
        <w:t>hitza</w:t>
      </w:r>
      <w:proofErr w:type="spellEnd"/>
      <w:r>
        <w:t>.</w:t>
      </w:r>
    </w:p>
    <w:p w:rsidR="008C33DA" w:rsidRDefault="008C33DA" w:rsidP="00F716E9">
      <w:pPr>
        <w:pStyle w:val="Texto"/>
      </w:pPr>
    </w:p>
    <w:p w:rsidR="008C33DA" w:rsidRDefault="008C33DA" w:rsidP="00F716E9">
      <w:pPr>
        <w:pStyle w:val="Texto"/>
      </w:pPr>
    </w:p>
    <w:p w:rsidR="008C33DA" w:rsidRDefault="008C33DA" w:rsidP="00F716E9">
      <w:pPr>
        <w:pStyle w:val="Texto"/>
      </w:pPr>
      <w:proofErr w:type="spellStart"/>
      <w:r w:rsidRPr="00E51892">
        <w:rPr>
          <w:rFonts w:ascii="Futura Md BT" w:hAnsi="Futura Md BT"/>
        </w:rPr>
        <w:t>OSASUNEKO</w:t>
      </w:r>
      <w:proofErr w:type="spellEnd"/>
      <w:r w:rsidRPr="00E51892">
        <w:rPr>
          <w:rFonts w:ascii="Futura Md BT" w:hAnsi="Futura Md BT"/>
        </w:rPr>
        <w:t xml:space="preserve"> </w:t>
      </w:r>
      <w:proofErr w:type="spellStart"/>
      <w:r w:rsidRPr="00E51892">
        <w:rPr>
          <w:rFonts w:ascii="Futura Md BT" w:hAnsi="Futura Md BT"/>
        </w:rPr>
        <w:t>SAILBURUAK</w:t>
      </w:r>
      <w:proofErr w:type="spellEnd"/>
      <w:r>
        <w:t xml:space="preserve"> (Murga </w:t>
      </w:r>
      <w:proofErr w:type="spellStart"/>
      <w:r>
        <w:t>Eizagaechevarria</w:t>
      </w:r>
      <w:proofErr w:type="spellEnd"/>
      <w:r>
        <w:t xml:space="preserve">): Presidenta </w:t>
      </w:r>
      <w:proofErr w:type="spellStart"/>
      <w:r>
        <w:t>andrea</w:t>
      </w:r>
      <w:proofErr w:type="spellEnd"/>
      <w:r>
        <w:t xml:space="preserve">, </w:t>
      </w:r>
      <w:proofErr w:type="spellStart"/>
      <w:r>
        <w:t>legebiltzarkideok</w:t>
      </w:r>
      <w:proofErr w:type="spellEnd"/>
      <w:r>
        <w:t>, Martí</w:t>
      </w:r>
      <w:r w:rsidRPr="00077707">
        <w:t xml:space="preserve">nez </w:t>
      </w:r>
      <w:proofErr w:type="spellStart"/>
      <w:r>
        <w:t>jauna</w:t>
      </w:r>
      <w:proofErr w:type="spellEnd"/>
      <w:r>
        <w:t>, a</w:t>
      </w:r>
      <w:r w:rsidRPr="00077707">
        <w:t>gradezco su interés y su pregunta, porque quisiera dejar claro que la reorganización de servicios en el centro de salud de La Merced se encuentra e</w:t>
      </w:r>
      <w:r>
        <w:t>n</w:t>
      </w:r>
      <w:r w:rsidRPr="00077707">
        <w:t>marcada en la creación de un</w:t>
      </w:r>
      <w:r>
        <w:t xml:space="preserve"> área de salud </w:t>
      </w:r>
      <w:r w:rsidRPr="00077707">
        <w:t xml:space="preserve">única junto con el centro de Miribilla. En ningún caso va a suponer una pérdida </w:t>
      </w:r>
      <w:r>
        <w:t>o m</w:t>
      </w:r>
      <w:r w:rsidRPr="00077707">
        <w:t xml:space="preserve">enoscabo en la calidad de atención a los vecinos y vecinas de la zona. </w:t>
      </w:r>
    </w:p>
    <w:p w:rsidR="008C33DA" w:rsidRDefault="008C33DA" w:rsidP="00F716E9">
      <w:pPr>
        <w:pStyle w:val="Texto"/>
      </w:pPr>
    </w:p>
    <w:p w:rsidR="008C33DA" w:rsidRDefault="008C33DA" w:rsidP="00F716E9">
      <w:pPr>
        <w:pStyle w:val="Texto"/>
      </w:pPr>
      <w:r w:rsidRPr="00077707">
        <w:t xml:space="preserve">Contar con el centro de Miribilla permite redimensionar los recursos disponibles en unas instalaciones amplias para los </w:t>
      </w:r>
      <w:r>
        <w:t xml:space="preserve">profesionales y también </w:t>
      </w:r>
      <w:r>
        <w:lastRenderedPageBreak/>
        <w:t>para</w:t>
      </w:r>
      <w:r w:rsidRPr="00077707">
        <w:t xml:space="preserve"> la población de la zona. Así, la OSI Bilbao Basurto va a </w:t>
      </w:r>
      <w:r>
        <w:t>a</w:t>
      </w:r>
      <w:r w:rsidRPr="00077707">
        <w:t xml:space="preserve">cometer la </w:t>
      </w:r>
      <w:r>
        <w:t>fus</w:t>
      </w:r>
      <w:r w:rsidRPr="00077707">
        <w:t xml:space="preserve">ión de las unidades básicas de atención primaria de Miribilla y </w:t>
      </w:r>
      <w:r>
        <w:t>L</w:t>
      </w:r>
      <w:r w:rsidRPr="00077707">
        <w:t xml:space="preserve">a Merced, constituyendo, como ya he mencionado en alguna ocasión, una única unidad con el Centro de Salud de Miribilla. </w:t>
      </w:r>
      <w:r>
        <w:t>É</w:t>
      </w:r>
      <w:r w:rsidRPr="00077707">
        <w:t xml:space="preserve">ste sería el centro de cabecera en horario de ocho a ocho, y el centro de salud sería el de </w:t>
      </w:r>
      <w:r>
        <w:t>L</w:t>
      </w:r>
      <w:r w:rsidRPr="00077707">
        <w:t xml:space="preserve">a Merced, periférico en horario de ocho a tres. </w:t>
      </w:r>
    </w:p>
    <w:p w:rsidR="008C33DA" w:rsidRDefault="008C33DA" w:rsidP="00F716E9">
      <w:pPr>
        <w:pStyle w:val="Texto"/>
      </w:pPr>
    </w:p>
    <w:p w:rsidR="008C33DA" w:rsidRDefault="008C33DA" w:rsidP="00F716E9">
      <w:pPr>
        <w:pStyle w:val="Texto"/>
      </w:pPr>
      <w:r w:rsidRPr="00077707">
        <w:t xml:space="preserve">Pero esto no se trata de ningún experimento. Este mismo modelo estructura ya se ha desplegado y está realizándose en otras zonas, como puede ser la unidad que constituyen Basurto con Altamira o la unidad de Deusto con Arangoiti. </w:t>
      </w:r>
    </w:p>
    <w:p w:rsidR="008C33DA" w:rsidRDefault="008C33DA" w:rsidP="00F716E9">
      <w:pPr>
        <w:pStyle w:val="Texto"/>
      </w:pPr>
    </w:p>
    <w:p w:rsidR="008C33DA" w:rsidRDefault="008C33DA" w:rsidP="00F716E9">
      <w:pPr>
        <w:pStyle w:val="Texto"/>
      </w:pPr>
      <w:r w:rsidRPr="00077707">
        <w:t>Podemos decir por nuestra experiencia que este modelo asegura unas mejores condiciones tanto de espacios como de organización de servicios asistenciales, d</w:t>
      </w:r>
      <w:r>
        <w:t>ando</w:t>
      </w:r>
      <w:r w:rsidRPr="00077707">
        <w:t xml:space="preserve"> una atención de ocho a ocho más accesible y próxima en el conjunto de lo que precisa un área de salud</w:t>
      </w:r>
      <w:r>
        <w:t>.</w:t>
      </w:r>
    </w:p>
    <w:p w:rsidR="008C33DA" w:rsidRDefault="008C33DA" w:rsidP="00F716E9">
      <w:pPr>
        <w:pStyle w:val="Texto"/>
      </w:pPr>
    </w:p>
    <w:p w:rsidR="008C33DA" w:rsidRDefault="008C33DA" w:rsidP="00F716E9">
      <w:pPr>
        <w:pStyle w:val="Texto"/>
      </w:pPr>
      <w:r>
        <w:t>Eskerrik asko.</w:t>
      </w:r>
    </w:p>
    <w:p w:rsidR="008C33DA" w:rsidRDefault="008C33DA" w:rsidP="00F716E9">
      <w:pPr>
        <w:pStyle w:val="Texto"/>
      </w:pPr>
    </w:p>
    <w:p w:rsidR="008C33DA" w:rsidRDefault="008C33DA" w:rsidP="00F716E9">
      <w:pPr>
        <w:pStyle w:val="Texto"/>
      </w:pPr>
    </w:p>
    <w:p w:rsidR="006307E3" w:rsidRPr="00B21E66" w:rsidRDefault="008C33DA" w:rsidP="00F716E9">
      <w:pPr>
        <w:pStyle w:val="Texto"/>
      </w:pPr>
      <w:proofErr w:type="spellStart"/>
      <w:r w:rsidRPr="00B21E66">
        <w:rPr>
          <w:rFonts w:ascii="Futura Md BT" w:hAnsi="Futura Md BT"/>
        </w:rPr>
        <w:t>LEHENDAKARIAK</w:t>
      </w:r>
      <w:proofErr w:type="spellEnd"/>
      <w:r w:rsidRPr="00B21E66">
        <w:t xml:space="preserve">: </w:t>
      </w:r>
      <w:proofErr w:type="spellStart"/>
      <w:r w:rsidRPr="00B21E66">
        <w:t>Eskerrik</w:t>
      </w:r>
      <w:proofErr w:type="spellEnd"/>
      <w:r w:rsidRPr="00B21E66">
        <w:t xml:space="preserve"> </w:t>
      </w:r>
      <w:proofErr w:type="spellStart"/>
      <w:r w:rsidRPr="00B21E66">
        <w:t>asko</w:t>
      </w:r>
      <w:proofErr w:type="spellEnd"/>
      <w:r w:rsidRPr="00B21E66">
        <w:t>, Murga</w:t>
      </w:r>
      <w:r w:rsidR="006307E3" w:rsidRPr="00B21E66">
        <w:t xml:space="preserve"> </w:t>
      </w:r>
      <w:proofErr w:type="spellStart"/>
      <w:r w:rsidR="006307E3" w:rsidRPr="00B21E66">
        <w:t>and</w:t>
      </w:r>
      <w:r w:rsidRPr="00B21E66">
        <w:t>rea</w:t>
      </w:r>
      <w:proofErr w:type="spellEnd"/>
      <w:r w:rsidR="006307E3" w:rsidRPr="00B21E66">
        <w:t>.</w:t>
      </w:r>
    </w:p>
    <w:p w:rsidR="006307E3" w:rsidRPr="00B21E66" w:rsidRDefault="006307E3" w:rsidP="00F716E9">
      <w:pPr>
        <w:pStyle w:val="Texto"/>
      </w:pPr>
    </w:p>
    <w:p w:rsidR="008C33DA" w:rsidRDefault="008C33DA" w:rsidP="00F716E9">
      <w:pPr>
        <w:pStyle w:val="Texto"/>
      </w:pPr>
      <w:r>
        <w:t>Martí</w:t>
      </w:r>
      <w:r w:rsidRPr="00077707">
        <w:t xml:space="preserve">nez </w:t>
      </w:r>
      <w:proofErr w:type="spellStart"/>
      <w:r>
        <w:t>Zatón</w:t>
      </w:r>
      <w:proofErr w:type="spellEnd"/>
      <w:r w:rsidR="006307E3">
        <w:t>,</w:t>
      </w:r>
      <w:r>
        <w:t xml:space="preserve"> zurea da </w:t>
      </w:r>
      <w:proofErr w:type="spellStart"/>
      <w:r>
        <w:t>hitza</w:t>
      </w:r>
      <w:proofErr w:type="spellEnd"/>
      <w:r>
        <w:t>.</w:t>
      </w:r>
    </w:p>
    <w:p w:rsidR="008C33DA" w:rsidRDefault="008C33DA" w:rsidP="00F716E9">
      <w:pPr>
        <w:pStyle w:val="Texto"/>
      </w:pPr>
    </w:p>
    <w:p w:rsidR="008C33DA" w:rsidRDefault="008C33DA" w:rsidP="00F716E9">
      <w:pPr>
        <w:pStyle w:val="Texto"/>
      </w:pPr>
    </w:p>
    <w:p w:rsidR="008C33DA" w:rsidRDefault="008C33DA" w:rsidP="00F716E9">
      <w:pPr>
        <w:pStyle w:val="Texto"/>
      </w:pPr>
      <w:r w:rsidRPr="00006AF7">
        <w:rPr>
          <w:rFonts w:ascii="Futura Md BT" w:hAnsi="Futura Md BT"/>
        </w:rPr>
        <w:t xml:space="preserve">MARTÍNEZ </w:t>
      </w:r>
      <w:proofErr w:type="spellStart"/>
      <w:r w:rsidRPr="00006AF7">
        <w:rPr>
          <w:rFonts w:ascii="Futura Md BT" w:hAnsi="Futura Md BT"/>
        </w:rPr>
        <w:t>ZATÓN</w:t>
      </w:r>
      <w:proofErr w:type="spellEnd"/>
      <w:r>
        <w:t xml:space="preserve"> </w:t>
      </w:r>
      <w:proofErr w:type="spellStart"/>
      <w:r>
        <w:t>jaunak</w:t>
      </w:r>
      <w:proofErr w:type="spellEnd"/>
      <w:r>
        <w:t>: Señora Mu</w:t>
      </w:r>
      <w:r w:rsidR="009A7ADC">
        <w:t>r</w:t>
      </w:r>
      <w:r>
        <w:t>ga</w:t>
      </w:r>
      <w:r w:rsidR="006307E3">
        <w:t>,</w:t>
      </w:r>
      <w:r>
        <w:t xml:space="preserve"> nos preocupa la </w:t>
      </w:r>
      <w:r w:rsidRPr="00077707">
        <w:t>situación de la atención primaria, como usted</w:t>
      </w:r>
      <w:r>
        <w:t xml:space="preserve"> b</w:t>
      </w:r>
      <w:r w:rsidRPr="00077707">
        <w:t>ien sabe</w:t>
      </w:r>
      <w:r>
        <w:t xml:space="preserve">, no </w:t>
      </w:r>
      <w:r w:rsidR="009A7ADC">
        <w:t>solo</w:t>
      </w:r>
      <w:r>
        <w:t xml:space="preserve"> por este caso de L</w:t>
      </w:r>
      <w:r w:rsidRPr="00077707">
        <w:t>a Merced</w:t>
      </w:r>
      <w:r>
        <w:t>. Por cierto, lo del experimento l</w:t>
      </w:r>
      <w:r w:rsidRPr="00077707">
        <w:t>o ha dicho usted, no</w:t>
      </w:r>
      <w:r>
        <w:t xml:space="preserve"> han sido palabras nuestras.</w:t>
      </w:r>
    </w:p>
    <w:p w:rsidR="008C33DA" w:rsidRDefault="008C33DA" w:rsidP="00F716E9">
      <w:pPr>
        <w:pStyle w:val="Texto"/>
      </w:pPr>
    </w:p>
    <w:p w:rsidR="008C33DA" w:rsidRDefault="008C33DA" w:rsidP="00F716E9">
      <w:pPr>
        <w:pStyle w:val="Texto"/>
      </w:pPr>
      <w:r>
        <w:t>La a</w:t>
      </w:r>
      <w:r w:rsidRPr="00077707">
        <w:t>tención primaria</w:t>
      </w:r>
      <w:r>
        <w:t xml:space="preserve"> e</w:t>
      </w:r>
      <w:r w:rsidRPr="00077707">
        <w:t xml:space="preserve">s una columna vertebral del sistema de salud, </w:t>
      </w:r>
      <w:r>
        <w:t>p</w:t>
      </w:r>
      <w:r w:rsidRPr="00077707">
        <w:t>e</w:t>
      </w:r>
      <w:r>
        <w:t xml:space="preserve">ro </w:t>
      </w:r>
      <w:r w:rsidRPr="00077707">
        <w:t>es una columna vertebral que debería ser enraizada con la comunidad sanitaria, con las trabajadoras y trabajadores y también con los vecinos y con las vecinas</w:t>
      </w:r>
      <w:r>
        <w:t>.</w:t>
      </w:r>
    </w:p>
    <w:p w:rsidR="008C33DA" w:rsidRDefault="008C33DA" w:rsidP="00F716E9">
      <w:pPr>
        <w:pStyle w:val="Texto"/>
      </w:pPr>
    </w:p>
    <w:p w:rsidR="008C33DA" w:rsidRDefault="008C33DA" w:rsidP="00F716E9">
      <w:pPr>
        <w:pStyle w:val="Texto"/>
      </w:pPr>
      <w:r>
        <w:t>Sab</w:t>
      </w:r>
      <w:r w:rsidRPr="00077707">
        <w:t xml:space="preserve">e </w:t>
      </w:r>
      <w:r>
        <w:t>usted mejor que yo l</w:t>
      </w:r>
      <w:r w:rsidRPr="00077707">
        <w:t>o</w:t>
      </w:r>
      <w:r>
        <w:t>s</w:t>
      </w:r>
      <w:r w:rsidRPr="00077707">
        <w:t xml:space="preserve"> problemas de personal que se arrastran en atención primaria y ahora mismo tenemos en Euskadi cierres de servicios en el PAC del Casco Viejo, en Bilbao, </w:t>
      </w:r>
      <w:r>
        <w:t xml:space="preserve">en </w:t>
      </w:r>
      <w:r w:rsidRPr="00077707">
        <w:t>el pack de Txurdinaga de Bilbao</w:t>
      </w:r>
      <w:r>
        <w:t>, en el PAC de San Martín</w:t>
      </w:r>
      <w:r w:rsidRPr="00077707">
        <w:t xml:space="preserve"> en Gasteiz y recortes también de servicios en el centro de </w:t>
      </w:r>
      <w:r>
        <w:t>L</w:t>
      </w:r>
      <w:r w:rsidRPr="00077707">
        <w:t>a Merced, que es el que nos ocupa</w:t>
      </w:r>
      <w:r>
        <w:t xml:space="preserve"> y</w:t>
      </w:r>
      <w:r w:rsidRPr="00077707">
        <w:t xml:space="preserve"> en el PAC de </w:t>
      </w:r>
      <w:r>
        <w:t>S</w:t>
      </w:r>
      <w:r w:rsidRPr="00077707">
        <w:t>olo</w:t>
      </w:r>
      <w:r>
        <w:t>koetxe</w:t>
      </w:r>
      <w:r w:rsidRPr="00077707">
        <w:t xml:space="preserve">. </w:t>
      </w:r>
    </w:p>
    <w:p w:rsidR="008C33DA" w:rsidRDefault="008C33DA" w:rsidP="00F716E9">
      <w:pPr>
        <w:pStyle w:val="Texto"/>
      </w:pPr>
    </w:p>
    <w:p w:rsidR="008C33DA" w:rsidRDefault="008C33DA" w:rsidP="00F716E9">
      <w:pPr>
        <w:pStyle w:val="Texto"/>
      </w:pPr>
      <w:r w:rsidRPr="00077707">
        <w:t xml:space="preserve">Es </w:t>
      </w:r>
      <w:r>
        <w:t>un</w:t>
      </w:r>
      <w:r w:rsidRPr="00077707">
        <w:t xml:space="preserve">a situación que afecta a trabajadores </w:t>
      </w:r>
      <w:r>
        <w:t>y</w:t>
      </w:r>
      <w:r w:rsidRPr="00077707">
        <w:t xml:space="preserve"> trabajadoras de Osakidetza, pero también a la ciudadanía que ve mermado su derecho a una sa</w:t>
      </w:r>
      <w:r>
        <w:t>l</w:t>
      </w:r>
      <w:r w:rsidRPr="00077707">
        <w:t>u</w:t>
      </w:r>
      <w:r>
        <w:t xml:space="preserve">d </w:t>
      </w:r>
      <w:r w:rsidRPr="00077707">
        <w:t xml:space="preserve">pública de cercanía, de calidad </w:t>
      </w:r>
      <w:r>
        <w:t>e integral.</w:t>
      </w:r>
    </w:p>
    <w:p w:rsidR="008C33DA" w:rsidRDefault="008C33DA" w:rsidP="00F716E9">
      <w:pPr>
        <w:pStyle w:val="Texto"/>
      </w:pPr>
    </w:p>
    <w:p w:rsidR="008C33DA" w:rsidRDefault="008C33DA" w:rsidP="00F716E9">
      <w:pPr>
        <w:pStyle w:val="Texto"/>
      </w:pPr>
      <w:r>
        <w:t>Af</w:t>
      </w:r>
      <w:r w:rsidRPr="00077707">
        <w:t>e</w:t>
      </w:r>
      <w:r>
        <w:t>c</w:t>
      </w:r>
      <w:r w:rsidRPr="00077707">
        <w:t xml:space="preserve">ta </w:t>
      </w:r>
      <w:r>
        <w:t xml:space="preserve">a </w:t>
      </w:r>
      <w:r w:rsidRPr="00077707">
        <w:t>l</w:t>
      </w:r>
      <w:r>
        <w:t>o</w:t>
      </w:r>
      <w:r w:rsidRPr="00077707">
        <w:t>s trabajador</w:t>
      </w:r>
      <w:r>
        <w:t>e</w:t>
      </w:r>
      <w:r w:rsidRPr="00077707">
        <w:t xml:space="preserve">s </w:t>
      </w:r>
      <w:r>
        <w:t xml:space="preserve">y a las </w:t>
      </w:r>
      <w:r w:rsidRPr="00077707">
        <w:t xml:space="preserve">trabajadoras, porque en el </w:t>
      </w:r>
      <w:r>
        <w:t>centro s</w:t>
      </w:r>
      <w:r w:rsidRPr="00077707">
        <w:t xml:space="preserve">alud </w:t>
      </w:r>
      <w:r>
        <w:t>de La M</w:t>
      </w:r>
      <w:r w:rsidRPr="00077707">
        <w:t>erced recibieron una n</w:t>
      </w:r>
      <w:r>
        <w:t>o</w:t>
      </w:r>
      <w:r w:rsidRPr="00077707">
        <w:t>ti</w:t>
      </w:r>
      <w:r>
        <w:t>fic</w:t>
      </w:r>
      <w:r w:rsidRPr="00077707">
        <w:t xml:space="preserve">ación para una reunión el día </w:t>
      </w:r>
      <w:r>
        <w:t>9</w:t>
      </w:r>
      <w:r w:rsidRPr="00077707">
        <w:t xml:space="preserve"> de septiembre para hacer una reunión el mismo día 9 de septiembre</w:t>
      </w:r>
      <w:r>
        <w:t xml:space="preserve"> a</w:t>
      </w:r>
      <w:r w:rsidRPr="00077707">
        <w:t xml:space="preserve">llí, para el personal </w:t>
      </w:r>
      <w:r>
        <w:t>d</w:t>
      </w:r>
      <w:r w:rsidRPr="00077707">
        <w:t>el centro y allí se les anunció esa unificación por decreto con Miribilla</w:t>
      </w:r>
      <w:r>
        <w:t>.</w:t>
      </w:r>
    </w:p>
    <w:p w:rsidR="008C33DA" w:rsidRDefault="008C33DA" w:rsidP="00F716E9">
      <w:pPr>
        <w:pStyle w:val="Texto"/>
      </w:pPr>
    </w:p>
    <w:p w:rsidR="008C33DA" w:rsidRDefault="008C33DA" w:rsidP="00F716E9">
      <w:pPr>
        <w:pStyle w:val="Texto"/>
      </w:pPr>
      <w:r>
        <w:t>Se daban razones de</w:t>
      </w:r>
      <w:r w:rsidRPr="00077707">
        <w:t xml:space="preserve"> espacio, de organización</w:t>
      </w:r>
      <w:r>
        <w:t>,</w:t>
      </w:r>
      <w:r w:rsidRPr="00077707">
        <w:t xml:space="preserve"> p</w:t>
      </w:r>
      <w:r>
        <w:t>l</w:t>
      </w:r>
      <w:r w:rsidRPr="00077707">
        <w:t>anificación de Miribilla</w:t>
      </w:r>
      <w:r>
        <w:t xml:space="preserve"> para </w:t>
      </w:r>
      <w:r w:rsidRPr="00077707">
        <w:t>el cambio</w:t>
      </w:r>
      <w:r>
        <w:t>. ¿S</w:t>
      </w:r>
      <w:r w:rsidRPr="00077707">
        <w:t xml:space="preserve">e puede mejorar o se puede cambiar el actual centro de </w:t>
      </w:r>
      <w:r>
        <w:t>L</w:t>
      </w:r>
      <w:r w:rsidRPr="00077707">
        <w:t>a Merced</w:t>
      </w:r>
      <w:r>
        <w:t>?, ¿</w:t>
      </w:r>
      <w:r w:rsidRPr="00077707">
        <w:t>se ha valorado</w:t>
      </w:r>
      <w:r>
        <w:t>?</w:t>
      </w:r>
    </w:p>
    <w:p w:rsidR="008C33DA" w:rsidRDefault="008C33DA" w:rsidP="00F716E9">
      <w:pPr>
        <w:pStyle w:val="Texto"/>
      </w:pPr>
    </w:p>
    <w:p w:rsidR="008C33DA" w:rsidRDefault="008C33DA" w:rsidP="00F716E9">
      <w:pPr>
        <w:pStyle w:val="Texto"/>
      </w:pPr>
      <w:r>
        <w:t>S</w:t>
      </w:r>
      <w:r w:rsidRPr="00077707">
        <w:t>abe, además, o lo debería saber, que no hay transporte público entre los dos barrios</w:t>
      </w:r>
      <w:r>
        <w:t>,</w:t>
      </w:r>
      <w:r w:rsidRPr="00077707">
        <w:t xml:space="preserve"> entre San Francisco y Miribilla, y que la distancia no es muy grande, pero que las cuestas son más que pronunciadas y parece un problema muy serio para la cantidad de personas mayores que viven </w:t>
      </w:r>
      <w:r>
        <w:t xml:space="preserve">en </w:t>
      </w:r>
      <w:r w:rsidRPr="00077707">
        <w:t>el barrio</w:t>
      </w:r>
      <w:r>
        <w:t>,</w:t>
      </w:r>
      <w:r w:rsidRPr="00077707">
        <w:t xml:space="preserve"> para las personas que necesitan silla</w:t>
      </w:r>
      <w:r>
        <w:t>s</w:t>
      </w:r>
      <w:r w:rsidRPr="00077707">
        <w:t xml:space="preserve"> de r</w:t>
      </w:r>
      <w:r>
        <w:t xml:space="preserve">uedas, o </w:t>
      </w:r>
      <w:r w:rsidRPr="00077707">
        <w:t xml:space="preserve">también para </w:t>
      </w:r>
      <w:r>
        <w:t>la</w:t>
      </w:r>
      <w:r w:rsidRPr="00077707">
        <w:t xml:space="preserve">s personas que necesitan ir al </w:t>
      </w:r>
      <w:r>
        <w:t>c</w:t>
      </w:r>
      <w:r w:rsidRPr="00077707">
        <w:t xml:space="preserve">entro </w:t>
      </w:r>
      <w:r>
        <w:t>s</w:t>
      </w:r>
      <w:r w:rsidRPr="00077707">
        <w:t>alud con carritos de niños</w:t>
      </w:r>
      <w:r>
        <w:t xml:space="preserve"> o de niñas, que es </w:t>
      </w:r>
      <w:r w:rsidRPr="00077707">
        <w:t>una de las unificacion</w:t>
      </w:r>
      <w:r>
        <w:t>es</w:t>
      </w:r>
      <w:r w:rsidRPr="00077707">
        <w:t xml:space="preserve"> que se va a hacer</w:t>
      </w:r>
      <w:r>
        <w:t>,</w:t>
      </w:r>
      <w:r w:rsidRPr="00077707">
        <w:t xml:space="preserve"> el servicio materno infantil en Miribilla</w:t>
      </w:r>
      <w:r>
        <w:t>.</w:t>
      </w:r>
    </w:p>
    <w:p w:rsidR="008C33DA" w:rsidRDefault="008C33DA" w:rsidP="00F716E9">
      <w:pPr>
        <w:pStyle w:val="Texto"/>
      </w:pPr>
    </w:p>
    <w:p w:rsidR="008C33DA" w:rsidRDefault="008C33DA" w:rsidP="00F716E9">
      <w:pPr>
        <w:pStyle w:val="Texto"/>
      </w:pPr>
      <w:r>
        <w:t>Luego los p</w:t>
      </w:r>
      <w:r w:rsidRPr="00077707">
        <w:t>lazos para el traslado. Primero fue mes y medio, luego fue diciembre, luego fue que después de Navidad, porque usted ha dicho que la OSI Bilbao Basurto es la que decid</w:t>
      </w:r>
      <w:r>
        <w:t>e</w:t>
      </w:r>
      <w:r w:rsidRPr="00077707">
        <w:t xml:space="preserve"> esto, pero </w:t>
      </w:r>
      <w:r>
        <w:t>(?) un</w:t>
      </w:r>
      <w:r w:rsidRPr="00077707">
        <w:t>a decisión un tanto improvisada</w:t>
      </w:r>
      <w:r>
        <w:t>.</w:t>
      </w:r>
    </w:p>
    <w:p w:rsidR="008C33DA" w:rsidRDefault="008C33DA" w:rsidP="00F716E9">
      <w:pPr>
        <w:pStyle w:val="Texto"/>
      </w:pPr>
    </w:p>
    <w:p w:rsidR="008C33DA" w:rsidRDefault="008C33DA" w:rsidP="00F716E9">
      <w:pPr>
        <w:pStyle w:val="Texto"/>
      </w:pPr>
      <w:r>
        <w:t>Nosotros</w:t>
      </w:r>
      <w:r w:rsidRPr="00077707">
        <w:t xml:space="preserve"> nos preguntamos </w:t>
      </w:r>
      <w:r>
        <w:t>si</w:t>
      </w:r>
      <w:r w:rsidRPr="00077707">
        <w:t xml:space="preserve"> son necesarios esos cambios</w:t>
      </w:r>
      <w:r>
        <w:t>,</w:t>
      </w:r>
      <w:r w:rsidRPr="00077707">
        <w:t xml:space="preserve"> porque no lo sabemos</w:t>
      </w:r>
      <w:r>
        <w:t>. L</w:t>
      </w:r>
      <w:r w:rsidRPr="00077707">
        <w:t xml:space="preserve">o que </w:t>
      </w:r>
      <w:r>
        <w:t xml:space="preserve">sí que </w:t>
      </w:r>
      <w:r w:rsidRPr="00077707">
        <w:t>sabemos es que el personal del centro de salud no</w:t>
      </w:r>
      <w:r>
        <w:t xml:space="preserve"> ha participado en esa decisión, t</w:t>
      </w:r>
      <w:r w:rsidRPr="00077707">
        <w:t>ampoco ha participado de esa decisión ni ha sido informado el barrio de San Francisco, los ciudadanos y las ciudadanas que usan este servicio</w:t>
      </w:r>
      <w:r>
        <w:t>,</w:t>
      </w:r>
      <w:r w:rsidRPr="00077707">
        <w:t xml:space="preserve"> </w:t>
      </w:r>
      <w:r>
        <w:t>ni</w:t>
      </w:r>
      <w:r w:rsidRPr="00077707">
        <w:t xml:space="preserve"> la comisión </w:t>
      </w:r>
      <w:r>
        <w:t>s</w:t>
      </w:r>
      <w:r w:rsidRPr="00077707">
        <w:t xml:space="preserve">ociosanitaria </w:t>
      </w:r>
      <w:r>
        <w:t>ni</w:t>
      </w:r>
      <w:r w:rsidRPr="00077707">
        <w:t xml:space="preserve"> el </w:t>
      </w:r>
      <w:r>
        <w:t>c</w:t>
      </w:r>
      <w:r w:rsidRPr="00077707">
        <w:t>onsejo clínico asistencial</w:t>
      </w:r>
      <w:r>
        <w:t xml:space="preserve"> t</w:t>
      </w:r>
      <w:r w:rsidRPr="00077707">
        <w:t>ampoco</w:t>
      </w:r>
      <w:r>
        <w:t>.</w:t>
      </w:r>
    </w:p>
    <w:p w:rsidR="008C33DA" w:rsidRDefault="008C33DA" w:rsidP="00F716E9">
      <w:pPr>
        <w:pStyle w:val="Texto"/>
      </w:pPr>
    </w:p>
    <w:p w:rsidR="008C33DA" w:rsidRDefault="008C33DA" w:rsidP="00F716E9">
      <w:pPr>
        <w:pStyle w:val="Texto"/>
      </w:pPr>
      <w:r>
        <w:t>L</w:t>
      </w:r>
      <w:r w:rsidRPr="00077707">
        <w:t>o que ha sido y, vuelvo a decirlo, es una decisión unilateral y toda la información que tenemos nos hace pensar que improvisa</w:t>
      </w:r>
      <w:r>
        <w:t>da de la OSI Bilbao Basurto.</w:t>
      </w:r>
    </w:p>
    <w:p w:rsidR="008C33DA" w:rsidRDefault="008C33DA" w:rsidP="00F716E9">
      <w:pPr>
        <w:pStyle w:val="Texto"/>
      </w:pPr>
    </w:p>
    <w:p w:rsidR="008C33DA" w:rsidRDefault="008C33DA" w:rsidP="00F716E9">
      <w:pPr>
        <w:pStyle w:val="Texto"/>
      </w:pPr>
      <w:r>
        <w:t>D</w:t>
      </w:r>
      <w:r w:rsidRPr="00077707">
        <w:t>esde Elkarrekin Podemos defendemos la sanidad comunitaria y más si cabe en barrios como San Francisco</w:t>
      </w:r>
      <w:r>
        <w:t>, un barrio o</w:t>
      </w:r>
      <w:r w:rsidRPr="00077707">
        <w:t xml:space="preserve">brero, un barrio con carácter, un barrio con identidad, con identidades plurales, pero también un barrio con fuertes tasas de exclusión social que son urgentes de solucionar si nos </w:t>
      </w:r>
      <w:r>
        <w:t>cre</w:t>
      </w:r>
      <w:r w:rsidRPr="00077707">
        <w:t xml:space="preserve">emos eso de que no </w:t>
      </w:r>
      <w:r>
        <w:t>se tiene que quedar nadie atrás.</w:t>
      </w:r>
    </w:p>
    <w:p w:rsidR="008C33DA" w:rsidRDefault="008C33DA" w:rsidP="00F716E9">
      <w:pPr>
        <w:pStyle w:val="Texto"/>
      </w:pPr>
    </w:p>
    <w:p w:rsidR="008C33DA" w:rsidRDefault="008C33DA" w:rsidP="00F716E9">
      <w:pPr>
        <w:pStyle w:val="Texto"/>
      </w:pPr>
      <w:r>
        <w:t xml:space="preserve">Señora Murga, </w:t>
      </w:r>
      <w:r w:rsidR="006307E3">
        <w:t>¿</w:t>
      </w:r>
      <w:r>
        <w:t>s</w:t>
      </w:r>
      <w:r w:rsidRPr="00077707">
        <w:t xml:space="preserve">abe que </w:t>
      </w:r>
      <w:r>
        <w:t>San Francisco…</w:t>
      </w:r>
    </w:p>
    <w:p w:rsidR="008C33DA" w:rsidRDefault="008C33DA" w:rsidP="00F716E9">
      <w:pPr>
        <w:pStyle w:val="Texto"/>
      </w:pPr>
    </w:p>
    <w:p w:rsidR="008C33DA" w:rsidRDefault="008C33DA" w:rsidP="00F716E9">
      <w:pPr>
        <w:pStyle w:val="Texto"/>
      </w:pPr>
      <w:r>
        <w:t>(26. zintaren amaiera)</w:t>
      </w:r>
    </w:p>
    <w:p w:rsidR="008C33DA" w:rsidRDefault="008C33DA" w:rsidP="00F716E9">
      <w:pPr>
        <w:pStyle w:val="Texto"/>
      </w:pPr>
      <w:r>
        <w:t xml:space="preserve">(27. </w:t>
      </w:r>
      <w:proofErr w:type="spellStart"/>
      <w:r>
        <w:t>zintaren</w:t>
      </w:r>
      <w:proofErr w:type="spellEnd"/>
      <w:r>
        <w:t xml:space="preserve"> </w:t>
      </w:r>
      <w:proofErr w:type="spellStart"/>
      <w:r>
        <w:t>hasiera</w:t>
      </w:r>
      <w:proofErr w:type="spellEnd"/>
      <w:r>
        <w:t>)</w:t>
      </w:r>
    </w:p>
    <w:p w:rsidR="008C33DA" w:rsidRDefault="008C33DA" w:rsidP="00F716E9">
      <w:pPr>
        <w:pStyle w:val="Texto"/>
      </w:pPr>
    </w:p>
    <w:p w:rsidR="008C33DA" w:rsidRDefault="008C33DA" w:rsidP="00F716E9">
      <w:pPr>
        <w:pStyle w:val="Texto"/>
      </w:pPr>
      <w:r>
        <w:t>…e</w:t>
      </w:r>
      <w:r w:rsidRPr="00A4794F">
        <w:t>xclusión social que son urgentes de solucionar</w:t>
      </w:r>
      <w:r w:rsidR="006307E3">
        <w:t xml:space="preserve"> </w:t>
      </w:r>
      <w:r w:rsidRPr="00A4794F">
        <w:t xml:space="preserve">si nos creemos eso de que no </w:t>
      </w:r>
      <w:r>
        <w:t>se tiene que quedar nadie atrás.</w:t>
      </w:r>
    </w:p>
    <w:p w:rsidR="008C33DA" w:rsidRDefault="008C33DA" w:rsidP="00F716E9">
      <w:pPr>
        <w:pStyle w:val="Texto"/>
      </w:pPr>
    </w:p>
    <w:p w:rsidR="008C33DA" w:rsidRDefault="008C33DA" w:rsidP="00F716E9">
      <w:pPr>
        <w:pStyle w:val="Texto"/>
      </w:pPr>
      <w:r>
        <w:t xml:space="preserve">Señora Murga, </w:t>
      </w:r>
      <w:r w:rsidR="006307E3">
        <w:t>¿</w:t>
      </w:r>
      <w:r w:rsidRPr="00A4794F">
        <w:t xml:space="preserve">sabe que </w:t>
      </w:r>
      <w:r>
        <w:t xml:space="preserve">en </w:t>
      </w:r>
      <w:r w:rsidRPr="00A4794F">
        <w:t>San Francisco</w:t>
      </w:r>
      <w:r>
        <w:t xml:space="preserve"> la esperanza de vida es de más </w:t>
      </w:r>
      <w:r w:rsidRPr="00A4794F">
        <w:t>de dos años inferior que la del barrio de Deusto</w:t>
      </w:r>
      <w:r>
        <w:t>,</w:t>
      </w:r>
      <w:r w:rsidRPr="00A4794F">
        <w:t xml:space="preserve"> o cinco años que respecto al barrio de </w:t>
      </w:r>
      <w:proofErr w:type="spellStart"/>
      <w:r w:rsidRPr="00A4794F">
        <w:t>Indautxu</w:t>
      </w:r>
      <w:proofErr w:type="spellEnd"/>
      <w:r w:rsidR="006307E3">
        <w:t>?</w:t>
      </w:r>
    </w:p>
    <w:p w:rsidR="008C33DA" w:rsidRDefault="008C33DA" w:rsidP="00F716E9">
      <w:pPr>
        <w:pStyle w:val="Texto"/>
      </w:pPr>
    </w:p>
    <w:p w:rsidR="008C33DA" w:rsidRDefault="008C33DA" w:rsidP="00F716E9">
      <w:pPr>
        <w:pStyle w:val="Texto"/>
      </w:pPr>
      <w:r>
        <w:t>Y</w:t>
      </w:r>
      <w:r w:rsidRPr="00A4794F">
        <w:t xml:space="preserve"> la sanidad, la salud, el derecho a la salud es básico para quita</w:t>
      </w:r>
      <w:r>
        <w:t>r este tipo de discriminaciones.</w:t>
      </w:r>
    </w:p>
    <w:p w:rsidR="008C33DA" w:rsidRDefault="008C33DA" w:rsidP="00F716E9">
      <w:pPr>
        <w:pStyle w:val="Texto"/>
      </w:pPr>
    </w:p>
    <w:p w:rsidR="008C33DA" w:rsidRPr="003E6602" w:rsidRDefault="008C33DA" w:rsidP="00F716E9">
      <w:pPr>
        <w:pStyle w:val="Texto"/>
        <w:rPr>
          <w:lang w:val="eu-ES"/>
        </w:rPr>
      </w:pPr>
      <w:r>
        <w:rPr>
          <w:lang w:val="eu-ES"/>
        </w:rPr>
        <w:lastRenderedPageBreak/>
        <w:t>San Frantzisk</w:t>
      </w:r>
      <w:r w:rsidRPr="003E6602">
        <w:rPr>
          <w:lang w:val="eu-ES"/>
        </w:rPr>
        <w:t>o</w:t>
      </w:r>
      <w:r>
        <w:rPr>
          <w:lang w:val="eu-ES"/>
        </w:rPr>
        <w:t>k</w:t>
      </w:r>
      <w:r w:rsidRPr="003E6602">
        <w:rPr>
          <w:lang w:val="eu-ES"/>
        </w:rPr>
        <w:t xml:space="preserve"> inbertsio sozial e</w:t>
      </w:r>
      <w:r>
        <w:rPr>
          <w:lang w:val="eu-ES"/>
        </w:rPr>
        <w:t>ta publiko handiagoa behar du, p</w:t>
      </w:r>
      <w:r w:rsidRPr="003E6602">
        <w:rPr>
          <w:lang w:val="eu-ES"/>
        </w:rPr>
        <w:t>ertsona guztien aukera berdintasunean sinesten duten erakundeena. Nondik datozen, non bizi diren inporta gabe. Eta</w:t>
      </w:r>
      <w:r>
        <w:rPr>
          <w:lang w:val="eu-ES"/>
        </w:rPr>
        <w:t>,</w:t>
      </w:r>
      <w:r w:rsidRPr="003E6602">
        <w:rPr>
          <w:lang w:val="eu-ES"/>
        </w:rPr>
        <w:t xml:space="preserve"> horregatik</w:t>
      </w:r>
      <w:r>
        <w:rPr>
          <w:lang w:val="eu-ES"/>
        </w:rPr>
        <w:t>,</w:t>
      </w:r>
      <w:r w:rsidRPr="003E6602">
        <w:rPr>
          <w:lang w:val="eu-ES"/>
        </w:rPr>
        <w:t xml:space="preserve"> behar duen azken gauza bere osasun zentroko zerbitzuak murriztea da.</w:t>
      </w:r>
    </w:p>
    <w:p w:rsidR="008C33DA" w:rsidRPr="00187C07" w:rsidRDefault="008C33DA" w:rsidP="00F716E9">
      <w:pPr>
        <w:pStyle w:val="Texto"/>
        <w:rPr>
          <w:lang w:val="eu-ES"/>
        </w:rPr>
      </w:pPr>
    </w:p>
    <w:p w:rsidR="008C33DA" w:rsidRDefault="008C33DA" w:rsidP="00F716E9">
      <w:pPr>
        <w:pStyle w:val="Texto"/>
      </w:pPr>
      <w:r w:rsidRPr="00A4794F">
        <w:t>Reconsidere</w:t>
      </w:r>
      <w:r>
        <w:t>n</w:t>
      </w:r>
      <w:r w:rsidRPr="00A4794F">
        <w:t xml:space="preserve"> esta decisión, señ</w:t>
      </w:r>
      <w:r>
        <w:t>ora, Murga. Está</w:t>
      </w:r>
      <w:r w:rsidRPr="00A4794F">
        <w:t>n a tiempo</w:t>
      </w:r>
      <w:r>
        <w:t>. Refuercen</w:t>
      </w:r>
      <w:r w:rsidRPr="00A4794F">
        <w:t xml:space="preserve"> la atención socio sanitaria </w:t>
      </w:r>
      <w:r>
        <w:t xml:space="preserve">en </w:t>
      </w:r>
      <w:r w:rsidRPr="00A4794F">
        <w:t>San Francisco</w:t>
      </w:r>
      <w:r>
        <w:t>.</w:t>
      </w:r>
      <w:r w:rsidRPr="00A4794F">
        <w:t xml:space="preserve"> </w:t>
      </w:r>
      <w:r>
        <w:t>Y</w:t>
      </w:r>
      <w:r w:rsidRPr="00A4794F">
        <w:t xml:space="preserve"> sobre todo lo hagan en coordinación</w:t>
      </w:r>
      <w:r>
        <w:t>,</w:t>
      </w:r>
      <w:r w:rsidRPr="00A4794F">
        <w:t xml:space="preserve"> en comunicación, en diálogo, en debate con los trabajadores y las trabajadoras de los centros de salud y con los vecinos y vecinas de los barrios y los pueblos de Euskadi.</w:t>
      </w:r>
    </w:p>
    <w:p w:rsidR="008C33DA" w:rsidRDefault="008C33DA" w:rsidP="00F716E9">
      <w:pPr>
        <w:pStyle w:val="Texto"/>
      </w:pPr>
    </w:p>
    <w:p w:rsidR="008C33DA" w:rsidRPr="003E6602" w:rsidRDefault="008C33DA" w:rsidP="00F716E9">
      <w:pPr>
        <w:pStyle w:val="Texto"/>
        <w:rPr>
          <w:lang w:val="eu-ES"/>
        </w:rPr>
      </w:pPr>
      <w:r w:rsidRPr="003E6602">
        <w:rPr>
          <w:lang w:val="eu-ES"/>
        </w:rPr>
        <w:t>Auzolana hori da, guztion zerbitzuak hobetzea, baina guztion parte</w:t>
      </w:r>
      <w:r>
        <w:rPr>
          <w:lang w:val="eu-ES"/>
        </w:rPr>
        <w:noBreakHyphen/>
      </w:r>
      <w:r w:rsidRPr="003E6602">
        <w:rPr>
          <w:lang w:val="eu-ES"/>
        </w:rPr>
        <w:t>hartzearekin.</w:t>
      </w:r>
    </w:p>
    <w:p w:rsidR="008C33DA" w:rsidRPr="003E6602" w:rsidRDefault="008C33DA" w:rsidP="00F716E9">
      <w:pPr>
        <w:pStyle w:val="Texto"/>
        <w:rPr>
          <w:lang w:val="eu-ES"/>
        </w:rPr>
      </w:pPr>
    </w:p>
    <w:p w:rsidR="008C33DA" w:rsidRPr="003E6602" w:rsidRDefault="008C33DA" w:rsidP="00F716E9">
      <w:pPr>
        <w:pStyle w:val="Texto"/>
        <w:rPr>
          <w:lang w:val="eu-ES"/>
        </w:rPr>
      </w:pPr>
      <w:r w:rsidRPr="003E6602">
        <w:rPr>
          <w:lang w:val="eu-ES"/>
        </w:rPr>
        <w:t>Eskerrik asko</w:t>
      </w:r>
    </w:p>
    <w:p w:rsidR="008C33DA" w:rsidRPr="003E6602" w:rsidRDefault="008C33DA" w:rsidP="00F716E9">
      <w:pPr>
        <w:pStyle w:val="Texto"/>
        <w:rPr>
          <w:lang w:val="eu-ES"/>
        </w:rPr>
      </w:pPr>
    </w:p>
    <w:p w:rsidR="008C33DA" w:rsidRPr="003E6602" w:rsidRDefault="008C33DA" w:rsidP="00F716E9">
      <w:pPr>
        <w:pStyle w:val="Texto"/>
        <w:rPr>
          <w:lang w:val="eu-ES"/>
        </w:rPr>
      </w:pPr>
    </w:p>
    <w:p w:rsidR="008C33DA" w:rsidRPr="003E6602" w:rsidRDefault="008C33DA" w:rsidP="00F716E9">
      <w:pPr>
        <w:pStyle w:val="Texto"/>
        <w:rPr>
          <w:lang w:val="eu-ES"/>
        </w:rPr>
      </w:pPr>
      <w:r w:rsidRPr="003E6602">
        <w:rPr>
          <w:rFonts w:ascii="Futura Md BT" w:hAnsi="Futura Md BT"/>
          <w:lang w:val="eu-ES"/>
        </w:rPr>
        <w:t>LEHENDAKARIAK</w:t>
      </w:r>
      <w:r w:rsidRPr="003E6602">
        <w:rPr>
          <w:lang w:val="eu-ES"/>
        </w:rPr>
        <w:t xml:space="preserve">: Eskerrik asko, </w:t>
      </w:r>
      <w:proofErr w:type="spellStart"/>
      <w:r w:rsidRPr="003E6602">
        <w:rPr>
          <w:lang w:val="eu-ES"/>
        </w:rPr>
        <w:t>Martínez</w:t>
      </w:r>
      <w:proofErr w:type="spellEnd"/>
      <w:r w:rsidRPr="003E6602">
        <w:rPr>
          <w:lang w:val="eu-ES"/>
        </w:rPr>
        <w:t xml:space="preserve"> </w:t>
      </w:r>
      <w:proofErr w:type="spellStart"/>
      <w:r w:rsidRPr="003E6602">
        <w:rPr>
          <w:lang w:val="eu-ES"/>
        </w:rPr>
        <w:t>Zatón</w:t>
      </w:r>
      <w:proofErr w:type="spellEnd"/>
      <w:r w:rsidRPr="003E6602">
        <w:rPr>
          <w:lang w:val="eu-ES"/>
        </w:rPr>
        <w:t xml:space="preserve"> jauna.</w:t>
      </w:r>
    </w:p>
    <w:p w:rsidR="008C33DA" w:rsidRPr="003E6602" w:rsidRDefault="008C33DA" w:rsidP="00F716E9">
      <w:pPr>
        <w:pStyle w:val="Texto"/>
        <w:rPr>
          <w:lang w:val="eu-ES"/>
        </w:rPr>
      </w:pPr>
    </w:p>
    <w:p w:rsidR="008C33DA" w:rsidRPr="003E6602" w:rsidRDefault="008C33DA" w:rsidP="00F716E9">
      <w:pPr>
        <w:pStyle w:val="Texto"/>
        <w:rPr>
          <w:lang w:val="eu-ES"/>
        </w:rPr>
      </w:pPr>
      <w:r w:rsidRPr="003E6602">
        <w:rPr>
          <w:lang w:val="eu-ES"/>
        </w:rPr>
        <w:t>Murga andrea, zurea da hitza.</w:t>
      </w:r>
    </w:p>
    <w:p w:rsidR="008C33DA" w:rsidRDefault="008C33DA" w:rsidP="00F716E9">
      <w:pPr>
        <w:pStyle w:val="Texto"/>
      </w:pPr>
    </w:p>
    <w:p w:rsidR="008C33DA" w:rsidRDefault="008C33DA" w:rsidP="00F716E9">
      <w:pPr>
        <w:pStyle w:val="Texto"/>
      </w:pPr>
    </w:p>
    <w:p w:rsidR="008C33DA" w:rsidRDefault="008C33DA" w:rsidP="00F716E9">
      <w:pPr>
        <w:pStyle w:val="Texto"/>
      </w:pPr>
      <w:proofErr w:type="spellStart"/>
      <w:r w:rsidRPr="00A4794F">
        <w:rPr>
          <w:rFonts w:ascii="Futura Md BT" w:hAnsi="Futura Md BT"/>
        </w:rPr>
        <w:t>OSASUNEKO</w:t>
      </w:r>
      <w:proofErr w:type="spellEnd"/>
      <w:r w:rsidRPr="00A4794F">
        <w:rPr>
          <w:rFonts w:ascii="Futura Md BT" w:hAnsi="Futura Md BT"/>
        </w:rPr>
        <w:t xml:space="preserve"> </w:t>
      </w:r>
      <w:proofErr w:type="spellStart"/>
      <w:r w:rsidRPr="00A4794F">
        <w:rPr>
          <w:rFonts w:ascii="Futura Md BT" w:hAnsi="Futura Md BT"/>
        </w:rPr>
        <w:t>SAILBURUAK</w:t>
      </w:r>
      <w:proofErr w:type="spellEnd"/>
      <w:r>
        <w:t xml:space="preserve"> (Murga </w:t>
      </w:r>
      <w:proofErr w:type="spellStart"/>
      <w:r>
        <w:t>Eizagaechevarria</w:t>
      </w:r>
      <w:proofErr w:type="spellEnd"/>
      <w:r>
        <w:t xml:space="preserve">): </w:t>
      </w:r>
      <w:r w:rsidRPr="00A4794F">
        <w:t>Señor Mar</w:t>
      </w:r>
      <w:r>
        <w:t>tínez, también nos preocupa la Atención Primaria, t</w:t>
      </w:r>
      <w:r w:rsidRPr="00A4794F">
        <w:t>ambién nos preocupan las desigualdades que existen y conocemos y también ponemos medidas desde el punto de vista de salud comunitaria para tratar estas desigualdades.</w:t>
      </w:r>
    </w:p>
    <w:p w:rsidR="008C33DA" w:rsidRDefault="008C33DA" w:rsidP="00F716E9">
      <w:pPr>
        <w:pStyle w:val="Texto"/>
      </w:pPr>
    </w:p>
    <w:p w:rsidR="008C33DA" w:rsidRDefault="008C33DA" w:rsidP="00F716E9">
      <w:pPr>
        <w:pStyle w:val="Texto"/>
      </w:pPr>
      <w:r w:rsidRPr="00A4794F">
        <w:t>Pero lo que quiero dejar claro es que en ningún momento estos cambios van a reducir la atención de las personas que viven en estos</w:t>
      </w:r>
      <w:r>
        <w:t xml:space="preserve"> barrios. No tenga ninguna duda. R</w:t>
      </w:r>
      <w:r w:rsidRPr="00A4794F">
        <w:t xml:space="preserve">epito, no va a afectar a su atención. </w:t>
      </w:r>
    </w:p>
    <w:p w:rsidR="008C33DA" w:rsidRDefault="008C33DA" w:rsidP="00F716E9">
      <w:pPr>
        <w:pStyle w:val="Texto"/>
      </w:pPr>
    </w:p>
    <w:p w:rsidR="008C33DA" w:rsidRDefault="008C33DA" w:rsidP="00F716E9">
      <w:pPr>
        <w:pStyle w:val="Texto"/>
      </w:pPr>
      <w:r>
        <w:t>Es una reorganización</w:t>
      </w:r>
      <w:r w:rsidRPr="00A4794F">
        <w:t xml:space="preserve"> porque el centro de salud de La Merced no tiene posibili</w:t>
      </w:r>
      <w:r>
        <w:t>dad de ampliación y hasta ahora</w:t>
      </w:r>
      <w:r w:rsidRPr="00A4794F">
        <w:t xml:space="preserve"> para muchos de estos servicios</w:t>
      </w:r>
      <w:r>
        <w:t xml:space="preserve"> se</w:t>
      </w:r>
      <w:r w:rsidRPr="00A4794F">
        <w:t xml:space="preserve"> estaba yendo a zonas de </w:t>
      </w:r>
      <w:proofErr w:type="spellStart"/>
      <w:r w:rsidRPr="00A4794F">
        <w:t>Miribilla</w:t>
      </w:r>
      <w:proofErr w:type="spellEnd"/>
      <w:r>
        <w:t>,</w:t>
      </w:r>
      <w:r w:rsidRPr="00A4794F">
        <w:t xml:space="preserve"> a realizar una atención en ocasiones con </w:t>
      </w:r>
      <w:r w:rsidRPr="00A4794F">
        <w:lastRenderedPageBreak/>
        <w:t>la matrona para unas actividades y otras para una diferente. Y se va a unificar</w:t>
      </w:r>
      <w:r>
        <w:t>,</w:t>
      </w:r>
      <w:r w:rsidRPr="00A4794F">
        <w:t xml:space="preserve"> por este motivo</w:t>
      </w:r>
      <w:r>
        <w:t xml:space="preserve">, la atención </w:t>
      </w:r>
      <w:proofErr w:type="spellStart"/>
      <w:r>
        <w:t>materno</w:t>
      </w:r>
      <w:r w:rsidRPr="00A4794F">
        <w:t>infantil</w:t>
      </w:r>
      <w:proofErr w:type="spellEnd"/>
      <w:r w:rsidRPr="00A4794F">
        <w:t xml:space="preserve"> en un área</w:t>
      </w:r>
      <w:r>
        <w:t>.</w:t>
      </w:r>
    </w:p>
    <w:p w:rsidR="008C33DA" w:rsidRDefault="008C33DA" w:rsidP="00F716E9">
      <w:pPr>
        <w:pStyle w:val="Texto"/>
      </w:pPr>
    </w:p>
    <w:p w:rsidR="008C33DA" w:rsidRPr="003E6602" w:rsidRDefault="008C33DA" w:rsidP="00F716E9">
      <w:pPr>
        <w:pStyle w:val="Texto"/>
        <w:rPr>
          <w:lang w:val="eu-ES"/>
        </w:rPr>
      </w:pPr>
      <w:r w:rsidRPr="003E6602">
        <w:rPr>
          <w:lang w:val="eu-ES"/>
        </w:rPr>
        <w:t>Aldiz, aldaketa hauekin Osakidetzak nahi duena bere zerbitzua hobetzea da.</w:t>
      </w:r>
    </w:p>
    <w:p w:rsidR="008C33DA" w:rsidRPr="00E00CF3" w:rsidRDefault="008C33DA" w:rsidP="00F716E9">
      <w:pPr>
        <w:pStyle w:val="Texto"/>
        <w:rPr>
          <w:lang w:val="eu-ES"/>
        </w:rPr>
      </w:pPr>
    </w:p>
    <w:p w:rsidR="008C33DA" w:rsidRDefault="008C33DA" w:rsidP="00F716E9">
      <w:pPr>
        <w:pStyle w:val="Texto"/>
      </w:pPr>
      <w:r>
        <w:t>C</w:t>
      </w:r>
      <w:r w:rsidRPr="00A4794F">
        <w:t xml:space="preserve">omo sabe, el Centro de Salud de </w:t>
      </w:r>
      <w:proofErr w:type="spellStart"/>
      <w:r w:rsidRPr="00A4794F">
        <w:t>Miribilla</w:t>
      </w:r>
      <w:proofErr w:type="spellEnd"/>
      <w:r w:rsidRPr="00A4794F">
        <w:t xml:space="preserve"> es un centro de reciente creación</w:t>
      </w:r>
      <w:r>
        <w:t>,</w:t>
      </w:r>
      <w:r w:rsidRPr="00A4794F">
        <w:t xml:space="preserve"> 2015</w:t>
      </w:r>
      <w:r>
        <w:t>. Q</w:t>
      </w:r>
      <w:r w:rsidRPr="00A4794F">
        <w:t>ue dispone de unas instalaciones amplias que pu</w:t>
      </w:r>
      <w:r>
        <w:t>eden acoger sin ningún problema</w:t>
      </w:r>
      <w:r w:rsidRPr="00A4794F">
        <w:t xml:space="preserve"> un incremento de la población que está prevista para estas áreas y también la reorganización de profesionales. </w:t>
      </w:r>
    </w:p>
    <w:p w:rsidR="008C33DA" w:rsidRDefault="008C33DA" w:rsidP="00F716E9">
      <w:pPr>
        <w:pStyle w:val="Texto"/>
      </w:pPr>
    </w:p>
    <w:p w:rsidR="008C33DA" w:rsidRDefault="008C33DA" w:rsidP="00F716E9">
      <w:pPr>
        <w:pStyle w:val="Texto"/>
      </w:pPr>
      <w:r w:rsidRPr="00A4794F">
        <w:t>Como ejemplo, tiene unas</w:t>
      </w:r>
      <w:r>
        <w:t xml:space="preserve"> instalaciones para la atención después del par</w:t>
      </w:r>
      <w:r w:rsidRPr="00A4794F">
        <w:t>to a las que ya acudían previamente las mujeres de la zona de La Merced, así como existía la necesidad de compartir consulta por parte de profesionales, dando una gran</w:t>
      </w:r>
      <w:r>
        <w:t>… e</w:t>
      </w:r>
      <w:r w:rsidRPr="00A4794F">
        <w:t>sto lo tenían que hacer en la Merced, dando dificultades a la hora de dar una atención adecuada.</w:t>
      </w:r>
    </w:p>
    <w:p w:rsidR="008C33DA" w:rsidRDefault="008C33DA" w:rsidP="00F716E9">
      <w:pPr>
        <w:pStyle w:val="Texto"/>
      </w:pPr>
    </w:p>
    <w:p w:rsidR="008C33DA" w:rsidRDefault="008C33DA" w:rsidP="00F716E9">
      <w:pPr>
        <w:pStyle w:val="Texto"/>
      </w:pPr>
      <w:r w:rsidRPr="00A4794F">
        <w:t xml:space="preserve">Éste ha </w:t>
      </w:r>
      <w:r>
        <w:t>sido el motivo. Por este motivo s</w:t>
      </w:r>
      <w:r w:rsidRPr="00A4794F">
        <w:t>e ha constituido una unida</w:t>
      </w:r>
      <w:r>
        <w:t xml:space="preserve">d </w:t>
      </w:r>
      <w:proofErr w:type="spellStart"/>
      <w:r>
        <w:t>maternoinfantil</w:t>
      </w:r>
      <w:proofErr w:type="spellEnd"/>
      <w:r>
        <w:t xml:space="preserve"> única en el Centro de Salud de </w:t>
      </w:r>
      <w:proofErr w:type="spellStart"/>
      <w:r>
        <w:t>Miribilla</w:t>
      </w:r>
      <w:proofErr w:type="spellEnd"/>
      <w:r w:rsidRPr="00A4794F">
        <w:t xml:space="preserve"> para atender a ambas poblaciones.</w:t>
      </w:r>
    </w:p>
    <w:p w:rsidR="008C33DA" w:rsidRDefault="008C33DA" w:rsidP="00F716E9">
      <w:pPr>
        <w:pStyle w:val="Texto"/>
      </w:pPr>
    </w:p>
    <w:p w:rsidR="008C33DA" w:rsidRDefault="008C33DA" w:rsidP="00F716E9">
      <w:pPr>
        <w:pStyle w:val="Texto"/>
      </w:pPr>
      <w:r w:rsidRPr="00A4794F">
        <w:t xml:space="preserve">Les recuerdo </w:t>
      </w:r>
      <w:r>
        <w:t>que anteriormente a este cambio</w:t>
      </w:r>
      <w:r w:rsidRPr="00A4794F">
        <w:t xml:space="preserve"> la población pediátrica de La Merced ya venía siendo atendida</w:t>
      </w:r>
      <w:r>
        <w:t>,</w:t>
      </w:r>
      <w:r w:rsidRPr="00A4794F">
        <w:t xml:space="preserve"> en horario de tres a ocho de la tarde, en e</w:t>
      </w:r>
      <w:r>
        <w:t xml:space="preserve">l centro de </w:t>
      </w:r>
      <w:proofErr w:type="spellStart"/>
      <w:r>
        <w:t>Miribilla</w:t>
      </w:r>
      <w:proofErr w:type="spellEnd"/>
      <w:r>
        <w:t>, por esta imposibilidad,</w:t>
      </w:r>
      <w:r w:rsidRPr="00A4794F">
        <w:t xml:space="preserve"> que siempre ha habido</w:t>
      </w:r>
      <w:r>
        <w:t>,</w:t>
      </w:r>
      <w:r w:rsidRPr="00A4794F">
        <w:t xml:space="preserve"> de que toda la</w:t>
      </w:r>
      <w:r>
        <w:t xml:space="preserve"> población pudiera ser atendida en La Merced.</w:t>
      </w:r>
    </w:p>
    <w:p w:rsidR="008C33DA" w:rsidRDefault="008C33DA" w:rsidP="00F716E9">
      <w:pPr>
        <w:pStyle w:val="Texto"/>
      </w:pPr>
    </w:p>
    <w:p w:rsidR="008C33DA" w:rsidRDefault="008C33DA" w:rsidP="00F716E9">
      <w:pPr>
        <w:pStyle w:val="Texto"/>
      </w:pPr>
    </w:p>
    <w:p w:rsidR="008C33DA" w:rsidRPr="003E6602" w:rsidRDefault="008C33DA" w:rsidP="00F716E9">
      <w:pPr>
        <w:pStyle w:val="Texto"/>
        <w:rPr>
          <w:lang w:val="eu-ES"/>
        </w:rPr>
      </w:pPr>
      <w:r w:rsidRPr="003E6602">
        <w:rPr>
          <w:rFonts w:ascii="Futura Md BT" w:hAnsi="Futura Md BT"/>
          <w:lang w:val="eu-ES"/>
        </w:rPr>
        <w:t>LEHENDAKARIAK</w:t>
      </w:r>
      <w:r w:rsidRPr="003E6602">
        <w:rPr>
          <w:lang w:val="eu-ES"/>
        </w:rPr>
        <w:t>: Eskerrik asko, Murga andrea.</w:t>
      </w:r>
    </w:p>
    <w:p w:rsidR="008C33DA" w:rsidRPr="003E6602" w:rsidRDefault="008C33DA" w:rsidP="00F716E9">
      <w:pPr>
        <w:pStyle w:val="Texto"/>
        <w:rPr>
          <w:lang w:val="eu-ES"/>
        </w:rPr>
      </w:pPr>
    </w:p>
    <w:p w:rsidR="008C33DA" w:rsidRPr="003E6602" w:rsidRDefault="008C33DA" w:rsidP="00F716E9">
      <w:pPr>
        <w:pStyle w:val="Texto"/>
        <w:rPr>
          <w:lang w:val="eu-ES"/>
        </w:rPr>
      </w:pPr>
      <w:r w:rsidRPr="003E6602">
        <w:rPr>
          <w:lang w:val="eu-ES"/>
        </w:rPr>
        <w:t xml:space="preserve">Gai-zerrendako </w:t>
      </w:r>
      <w:r>
        <w:rPr>
          <w:lang w:val="eu-ES"/>
        </w:rPr>
        <w:t>hamalaugarren p</w:t>
      </w:r>
      <w:r w:rsidRPr="003E6602">
        <w:rPr>
          <w:lang w:val="eu-ES"/>
        </w:rPr>
        <w:t xml:space="preserve">untua: "Galdera, Cristina Macazaga </w:t>
      </w:r>
      <w:proofErr w:type="spellStart"/>
      <w:r w:rsidRPr="003E6602">
        <w:rPr>
          <w:lang w:val="eu-ES"/>
        </w:rPr>
        <w:t>Sáenz</w:t>
      </w:r>
      <w:proofErr w:type="spellEnd"/>
      <w:r w:rsidRPr="003E6602">
        <w:rPr>
          <w:lang w:val="eu-ES"/>
        </w:rPr>
        <w:t xml:space="preserve"> Elkarrekin </w:t>
      </w:r>
      <w:proofErr w:type="spellStart"/>
      <w:r w:rsidRPr="003E6602">
        <w:rPr>
          <w:lang w:val="eu-ES"/>
        </w:rPr>
        <w:t>Podemos</w:t>
      </w:r>
      <w:proofErr w:type="spellEnd"/>
      <w:r w:rsidRPr="003E6602">
        <w:rPr>
          <w:lang w:val="eu-ES"/>
        </w:rPr>
        <w:t xml:space="preserve"> taldeko legebiltzarkideak Osasuneko sailburuari egina, Neurokirurgiako lan-eskaintza publikoaren ikerketa zabaltzeari buruz".</w:t>
      </w:r>
    </w:p>
    <w:p w:rsidR="008C33DA" w:rsidRPr="003E6602" w:rsidRDefault="008C33DA" w:rsidP="00F716E9">
      <w:pPr>
        <w:pStyle w:val="Texto"/>
        <w:rPr>
          <w:lang w:val="eu-ES"/>
        </w:rPr>
      </w:pPr>
    </w:p>
    <w:p w:rsidR="008C33DA" w:rsidRPr="003E6602" w:rsidRDefault="008C33DA" w:rsidP="00F716E9">
      <w:pPr>
        <w:pStyle w:val="Texto"/>
        <w:rPr>
          <w:lang w:val="eu-ES"/>
        </w:rPr>
      </w:pPr>
      <w:r w:rsidRPr="003E6602">
        <w:rPr>
          <w:lang w:val="eu-ES"/>
        </w:rPr>
        <w:t xml:space="preserve">Macazaga </w:t>
      </w:r>
      <w:r>
        <w:rPr>
          <w:lang w:val="eu-ES"/>
        </w:rPr>
        <w:t>and</w:t>
      </w:r>
      <w:r w:rsidRPr="003E6602">
        <w:rPr>
          <w:lang w:val="eu-ES"/>
        </w:rPr>
        <w:t>rea, zurea da hitza.</w:t>
      </w:r>
    </w:p>
    <w:p w:rsidR="008C33DA" w:rsidRPr="003E6602" w:rsidRDefault="008C33DA" w:rsidP="00F716E9">
      <w:pPr>
        <w:pStyle w:val="Texto"/>
        <w:rPr>
          <w:lang w:val="eu-ES"/>
        </w:rPr>
      </w:pPr>
    </w:p>
    <w:p w:rsidR="008C33DA" w:rsidRPr="003E6602" w:rsidRDefault="008C33DA" w:rsidP="00F716E9">
      <w:pPr>
        <w:pStyle w:val="Texto"/>
        <w:rPr>
          <w:lang w:val="eu-ES"/>
        </w:rPr>
      </w:pPr>
    </w:p>
    <w:p w:rsidR="008C33DA" w:rsidRPr="003E6602" w:rsidRDefault="008C33DA" w:rsidP="00F716E9">
      <w:pPr>
        <w:pStyle w:val="Texto"/>
        <w:rPr>
          <w:lang w:val="eu-ES"/>
        </w:rPr>
      </w:pPr>
      <w:r w:rsidRPr="003E6602">
        <w:rPr>
          <w:rFonts w:ascii="Futura Md BT" w:hAnsi="Futura Md BT"/>
          <w:lang w:val="eu-ES"/>
        </w:rPr>
        <w:t>MACAZAGA SÁENZ</w:t>
      </w:r>
      <w:r w:rsidRPr="003E6602">
        <w:rPr>
          <w:lang w:val="eu-ES"/>
        </w:rPr>
        <w:t xml:space="preserve"> andreak: Bai. Mila esker, presidente andrea.</w:t>
      </w:r>
    </w:p>
    <w:p w:rsidR="008C33DA" w:rsidRPr="003E6602" w:rsidRDefault="008C33DA" w:rsidP="00F716E9">
      <w:pPr>
        <w:pStyle w:val="Texto"/>
        <w:rPr>
          <w:lang w:val="eu-ES"/>
        </w:rPr>
      </w:pPr>
    </w:p>
    <w:p w:rsidR="008C33DA" w:rsidRPr="003E6602" w:rsidRDefault="008C33DA" w:rsidP="00F716E9">
      <w:pPr>
        <w:pStyle w:val="Texto"/>
        <w:rPr>
          <w:lang w:val="eu-ES"/>
        </w:rPr>
      </w:pPr>
      <w:r w:rsidRPr="003E6602">
        <w:rPr>
          <w:lang w:val="eu-ES"/>
        </w:rPr>
        <w:t>Egun on guztioi. Egun on, Murga sailburua.</w:t>
      </w:r>
    </w:p>
    <w:p w:rsidR="008C33DA" w:rsidRPr="00B21E66" w:rsidRDefault="008C33DA" w:rsidP="00F716E9">
      <w:pPr>
        <w:pStyle w:val="Texto"/>
        <w:rPr>
          <w:lang w:val="es-ES"/>
        </w:rPr>
      </w:pPr>
    </w:p>
    <w:p w:rsidR="008C33DA" w:rsidRDefault="008C33DA" w:rsidP="00F716E9">
      <w:pPr>
        <w:pStyle w:val="Texto"/>
      </w:pPr>
      <w:r w:rsidRPr="00A4794F">
        <w:t>Hace exactamente un mes, el pasado 29 de octubre</w:t>
      </w:r>
      <w:r>
        <w:t>,</w:t>
      </w:r>
      <w:r w:rsidRPr="00A4794F">
        <w:t xml:space="preserve"> nos anunciaba en este Parlamento en comisión que el Boletín </w:t>
      </w:r>
      <w:r>
        <w:t xml:space="preserve">Oficial del País Vasco publicaría </w:t>
      </w:r>
      <w:r w:rsidRPr="00A4794F">
        <w:t>al día siguiente,</w:t>
      </w:r>
      <w:r>
        <w:t xml:space="preserve"> el</w:t>
      </w:r>
      <w:r w:rsidRPr="00A4794F">
        <w:t xml:space="preserve"> miércoles 30 de octubre, la suspensión cautelar de las</w:t>
      </w:r>
      <w:r>
        <w:t xml:space="preserve"> 11 oposiciones médicas de 2018</w:t>
      </w:r>
      <w:r w:rsidRPr="00A4794F">
        <w:t xml:space="preserve"> inve</w:t>
      </w:r>
      <w:r>
        <w:t>stigadas por la juez de Vitoria, l</w:t>
      </w:r>
      <w:r w:rsidRPr="00A4794F">
        <w:t xml:space="preserve">a señora Ana Zulueta, después de que </w:t>
      </w:r>
      <w:r>
        <w:t>la Fiscalía hall</w:t>
      </w:r>
      <w:r w:rsidRPr="00A4794F">
        <w:t>a</w:t>
      </w:r>
      <w:r>
        <w:t>ra</w:t>
      </w:r>
      <w:r w:rsidRPr="00A4794F">
        <w:t xml:space="preserve"> indicios de</w:t>
      </w:r>
      <w:r>
        <w:t xml:space="preserve"> irregularidades y filtraciones.</w:t>
      </w:r>
    </w:p>
    <w:p w:rsidR="008C33DA" w:rsidRDefault="008C33DA" w:rsidP="00F716E9">
      <w:pPr>
        <w:pStyle w:val="Texto"/>
      </w:pPr>
    </w:p>
    <w:p w:rsidR="008C33DA" w:rsidRDefault="008C33DA" w:rsidP="00F716E9">
      <w:pPr>
        <w:pStyle w:val="Texto"/>
      </w:pPr>
      <w:r>
        <w:t>D</w:t>
      </w:r>
      <w:r w:rsidRPr="00A4794F">
        <w:t>ijo que lo comunicaría al juzgado y que las personas implicadas y afect</w:t>
      </w:r>
      <w:r>
        <w:t>adas con esta medida se enteraría</w:t>
      </w:r>
      <w:r w:rsidRPr="00A4794F">
        <w:t>n vía Boletín.</w:t>
      </w:r>
      <w:r>
        <w:t xml:space="preserve"> </w:t>
      </w:r>
      <w:r w:rsidRPr="00A4794F">
        <w:t xml:space="preserve">Sin embargo, ambas partes </w:t>
      </w:r>
      <w:r>
        <w:t xml:space="preserve">se </w:t>
      </w:r>
      <w:r w:rsidRPr="00A4794F">
        <w:t xml:space="preserve">enteraron antes </w:t>
      </w:r>
      <w:r>
        <w:t>por la prensa. A</w:t>
      </w:r>
      <w:r w:rsidRPr="00A4794F">
        <w:t xml:space="preserve">lgo que se ha </w:t>
      </w:r>
      <w:r>
        <w:t>ido reiterando este año y medio. Y</w:t>
      </w:r>
      <w:r w:rsidRPr="00A4794F">
        <w:t xml:space="preserve"> que refleja la gestión de su departamento o que su departamento ha desa</w:t>
      </w:r>
      <w:r>
        <w:t>rrollado en las denominadas OPE dopadas.</w:t>
      </w:r>
    </w:p>
    <w:p w:rsidR="008C33DA" w:rsidRDefault="008C33DA" w:rsidP="00F716E9">
      <w:pPr>
        <w:pStyle w:val="Texto"/>
      </w:pPr>
    </w:p>
    <w:p w:rsidR="008C33DA" w:rsidRDefault="008C33DA" w:rsidP="00F716E9">
      <w:pPr>
        <w:pStyle w:val="Texto"/>
      </w:pPr>
      <w:r>
        <w:t xml:space="preserve">En mayor </w:t>
      </w:r>
      <w:proofErr w:type="spellStart"/>
      <w:r>
        <w:t>Elkarrekin</w:t>
      </w:r>
      <w:proofErr w:type="spellEnd"/>
      <w:r w:rsidRPr="00A4794F">
        <w:t xml:space="preserve"> </w:t>
      </w:r>
      <w:r>
        <w:t>P</w:t>
      </w:r>
      <w:r w:rsidRPr="00A4794F">
        <w:t xml:space="preserve">odemos ya requerimos esta medida </w:t>
      </w:r>
      <w:r>
        <w:t xml:space="preserve">a </w:t>
      </w:r>
      <w:proofErr w:type="spellStart"/>
      <w:r w:rsidRPr="00A4794F">
        <w:t>Osakidetza</w:t>
      </w:r>
      <w:proofErr w:type="spellEnd"/>
      <w:r w:rsidRPr="00A4794F">
        <w:t xml:space="preserve">. Por ello, presentamos una iniciativa conjunta junto con </w:t>
      </w:r>
      <w:r>
        <w:t>EH Bildu en la Comisión de Salud</w:t>
      </w:r>
      <w:r w:rsidRPr="00A4794F">
        <w:t xml:space="preserve"> para suspender cautelarmente el proceso de resolución de la OPE médicos especialistas hospitalarios hasta que los tribunales clarifica</w:t>
      </w:r>
      <w:r>
        <w:t>se</w:t>
      </w:r>
      <w:r w:rsidRPr="00A4794F">
        <w:t xml:space="preserve">n y </w:t>
      </w:r>
      <w:r>
        <w:t>dictasen</w:t>
      </w:r>
      <w:r w:rsidRPr="00A4794F">
        <w:t xml:space="preserve"> resolución judicial. Dicha proposic</w:t>
      </w:r>
      <w:r>
        <w:t xml:space="preserve">ión no de ley no salió adelante. </w:t>
      </w:r>
    </w:p>
    <w:p w:rsidR="008C33DA" w:rsidRDefault="008C33DA" w:rsidP="00F716E9">
      <w:pPr>
        <w:pStyle w:val="Texto"/>
      </w:pPr>
    </w:p>
    <w:p w:rsidR="008C33DA" w:rsidRDefault="008C33DA" w:rsidP="00F716E9">
      <w:pPr>
        <w:pStyle w:val="Texto"/>
      </w:pPr>
      <w:r>
        <w:t>Y no salió adelante</w:t>
      </w:r>
      <w:r w:rsidRPr="00A4794F">
        <w:t xml:space="preserve"> por no contar con los apoyos suficientes y con críticas de los grupos que sustentan a su Gobierno y que manifestaron entonces que era una medida inadecuada.</w:t>
      </w:r>
    </w:p>
    <w:p w:rsidR="008C33DA" w:rsidRDefault="008C33DA" w:rsidP="00F716E9">
      <w:pPr>
        <w:pStyle w:val="Texto"/>
      </w:pPr>
    </w:p>
    <w:p w:rsidR="008C33DA" w:rsidRDefault="008C33DA" w:rsidP="00F716E9">
      <w:pPr>
        <w:pStyle w:val="Texto"/>
      </w:pPr>
      <w:r w:rsidRPr="00A4794F">
        <w:t>Hay que completar los procesos</w:t>
      </w:r>
      <w:r>
        <w:t xml:space="preserve"> cuanto antes, h</w:t>
      </w:r>
      <w:r w:rsidRPr="00A4794F">
        <w:t>ay que terminarlos</w:t>
      </w:r>
      <w:r>
        <w:t>,</w:t>
      </w:r>
      <w:r w:rsidRPr="00A4794F">
        <w:t xml:space="preserve"> dijo entonces el señor </w:t>
      </w:r>
      <w:proofErr w:type="spellStart"/>
      <w:r w:rsidRPr="00A4794F">
        <w:t>Orbegozo</w:t>
      </w:r>
      <w:proofErr w:type="spellEnd"/>
      <w:r w:rsidRPr="00A4794F">
        <w:t>, sobre todo</w:t>
      </w:r>
      <w:r>
        <w:t>s</w:t>
      </w:r>
      <w:r w:rsidRPr="00A4794F">
        <w:t xml:space="preserve"> los procedimientos de la OPE, exceptuando los tres de los que ya se había decidido repetir los exámenes</w:t>
      </w:r>
      <w:r>
        <w:t xml:space="preserve"> en su totalidad o parcialmente. Y</w:t>
      </w:r>
      <w:r w:rsidRPr="00A4794F">
        <w:t xml:space="preserve"> habló de oportunismo</w:t>
      </w:r>
      <w:r>
        <w:t>.</w:t>
      </w:r>
    </w:p>
    <w:p w:rsidR="008C33DA" w:rsidRDefault="008C33DA" w:rsidP="00F716E9">
      <w:pPr>
        <w:pStyle w:val="Texto"/>
      </w:pPr>
    </w:p>
    <w:p w:rsidR="008C33DA" w:rsidRDefault="008C33DA" w:rsidP="00F716E9">
      <w:pPr>
        <w:pStyle w:val="Texto"/>
      </w:pPr>
      <w:r>
        <w:t>E</w:t>
      </w:r>
      <w:r w:rsidRPr="00A4794F">
        <w:t xml:space="preserve">n esa comisión del 29 de octubre </w:t>
      </w:r>
      <w:r>
        <w:t>i</w:t>
      </w:r>
      <w:r w:rsidRPr="00A4794F">
        <w:t>ndicó que la medida seguirá vigente hasta que los tribunales adopten una decisión en uno u otro sentido.</w:t>
      </w:r>
    </w:p>
    <w:p w:rsidR="008C33DA" w:rsidRDefault="008C33DA" w:rsidP="00F716E9">
      <w:pPr>
        <w:pStyle w:val="Texto"/>
      </w:pPr>
    </w:p>
    <w:p w:rsidR="008C33DA" w:rsidRDefault="008C33DA" w:rsidP="00F716E9">
      <w:pPr>
        <w:pStyle w:val="Texto"/>
      </w:pPr>
      <w:r w:rsidRPr="00A4794F">
        <w:t>En tres de estas categorías</w:t>
      </w:r>
      <w:r>
        <w:t xml:space="preserve">, anestesia, angiología y digestivo, </w:t>
      </w:r>
      <w:r w:rsidRPr="00A4794F">
        <w:t>están imputados los autores y autoras de los exámenes teóricos.</w:t>
      </w:r>
    </w:p>
    <w:p w:rsidR="008C33DA" w:rsidRDefault="008C33DA" w:rsidP="00F716E9">
      <w:pPr>
        <w:pStyle w:val="Texto"/>
      </w:pPr>
    </w:p>
    <w:p w:rsidR="008C33DA" w:rsidRDefault="008C33DA" w:rsidP="00F716E9">
      <w:pPr>
        <w:pStyle w:val="Texto"/>
      </w:pPr>
      <w:r>
        <w:t>Las otras ocho categorías</w:t>
      </w:r>
      <w:r w:rsidRPr="00A4794F">
        <w:t xml:space="preserve"> también suspe</w:t>
      </w:r>
      <w:r>
        <w:t>ndidas cautelarmente son cardiología</w:t>
      </w:r>
      <w:r w:rsidRPr="00A4794F">
        <w:t>, traumatología, cirugía plástica, urología, medicina intensiva, urgencias</w:t>
      </w:r>
      <w:r>
        <w:t>,</w:t>
      </w:r>
      <w:r w:rsidRPr="00A4794F">
        <w:t xml:space="preserve"> microbiología y cirugía cardiovascular.</w:t>
      </w:r>
    </w:p>
    <w:p w:rsidR="008C33DA" w:rsidRDefault="008C33DA" w:rsidP="00F716E9">
      <w:pPr>
        <w:pStyle w:val="Texto"/>
      </w:pPr>
    </w:p>
    <w:p w:rsidR="008C33DA" w:rsidRDefault="008C33DA" w:rsidP="00F716E9">
      <w:pPr>
        <w:pStyle w:val="Texto"/>
      </w:pPr>
      <w:r w:rsidRPr="00A4794F">
        <w:t xml:space="preserve">El director general de </w:t>
      </w:r>
      <w:proofErr w:type="spellStart"/>
      <w:r w:rsidRPr="00A4794F">
        <w:t>Osakidetza</w:t>
      </w:r>
      <w:proofErr w:type="spellEnd"/>
      <w:r w:rsidRPr="00A4794F">
        <w:t xml:space="preserve"> remarcó que se había adoptado esta decisión por la preeminencia de la jurisdicción penal, que obliga a suspender el resto de actuaciones administrativas.</w:t>
      </w:r>
      <w:r>
        <w:t xml:space="preserve"> E</w:t>
      </w:r>
      <w:r w:rsidRPr="00A4794F">
        <w:t xml:space="preserve"> </w:t>
      </w:r>
      <w:r>
        <w:t>i</w:t>
      </w:r>
      <w:r w:rsidRPr="00A4794F">
        <w:t>ndicó que no se puede hacer</w:t>
      </w:r>
      <w:r>
        <w:t>…</w:t>
      </w:r>
      <w:r w:rsidRPr="00A4794F">
        <w:t xml:space="preserve"> </w:t>
      </w:r>
      <w:r>
        <w:t>no se pudo hacer en febrero</w:t>
      </w:r>
      <w:r w:rsidRPr="00A4794F">
        <w:t xml:space="preserve"> porque no había diligencias judiciales y no sabían el número de categorías que se estaban investigando.</w:t>
      </w:r>
    </w:p>
    <w:p w:rsidR="008C33DA" w:rsidRDefault="008C33DA" w:rsidP="00F716E9">
      <w:pPr>
        <w:pStyle w:val="Texto"/>
      </w:pPr>
    </w:p>
    <w:p w:rsidR="008C33DA" w:rsidRDefault="008C33DA" w:rsidP="00F716E9">
      <w:pPr>
        <w:pStyle w:val="Texto"/>
      </w:pPr>
      <w:r>
        <w:t>¿Y en</w:t>
      </w:r>
      <w:r w:rsidRPr="00A4794F">
        <w:t xml:space="preserve"> mayo</w:t>
      </w:r>
      <w:r>
        <w:t>?</w:t>
      </w:r>
      <w:r w:rsidRPr="00A4794F">
        <w:t xml:space="preserve"> </w:t>
      </w:r>
      <w:r>
        <w:t>¿Y</w:t>
      </w:r>
      <w:r w:rsidRPr="00A4794F">
        <w:t xml:space="preserve"> en junio, julio</w:t>
      </w:r>
      <w:r>
        <w:t>, agosto, septiembre?</w:t>
      </w:r>
    </w:p>
    <w:p w:rsidR="008C33DA" w:rsidRDefault="008C33DA" w:rsidP="00F716E9">
      <w:pPr>
        <w:pStyle w:val="Texto"/>
      </w:pPr>
    </w:p>
    <w:p w:rsidR="008C33DA" w:rsidRDefault="008C33DA" w:rsidP="00F716E9">
      <w:pPr>
        <w:pStyle w:val="Texto"/>
      </w:pPr>
      <w:r>
        <w:t>E</w:t>
      </w:r>
      <w:r w:rsidRPr="00A4794F">
        <w:t>n real</w:t>
      </w:r>
      <w:r>
        <w:t>idad, ya nos tienen acostumbrada</w:t>
      </w:r>
      <w:r w:rsidRPr="00A4794F">
        <w:t>s a llegar t</w:t>
      </w:r>
      <w:r>
        <w:t>arde.</w:t>
      </w:r>
    </w:p>
    <w:p w:rsidR="008C33DA" w:rsidRDefault="008C33DA" w:rsidP="00F716E9">
      <w:pPr>
        <w:pStyle w:val="Texto"/>
      </w:pPr>
    </w:p>
    <w:p w:rsidR="008C33DA" w:rsidRDefault="008C33DA" w:rsidP="00F716E9">
      <w:pPr>
        <w:pStyle w:val="Texto"/>
      </w:pPr>
      <w:r>
        <w:t xml:space="preserve">Sindicatos como ESK y LAB, </w:t>
      </w:r>
      <w:r w:rsidRPr="00A4794F">
        <w:t>personados en la causa</w:t>
      </w:r>
      <w:r>
        <w:t>,</w:t>
      </w:r>
      <w:r w:rsidRPr="00A4794F">
        <w:t xml:space="preserve"> elevan hasta 19 las especialidades bajo sospecha. En esas</w:t>
      </w:r>
      <w:r>
        <w:t xml:space="preserve"> ocho adicionales</w:t>
      </w:r>
      <w:r w:rsidRPr="00A4794F">
        <w:t xml:space="preserve"> </w:t>
      </w:r>
      <w:proofErr w:type="spellStart"/>
      <w:r w:rsidRPr="00A4794F">
        <w:t>Osakidetza</w:t>
      </w:r>
      <w:proofErr w:type="spellEnd"/>
      <w:r w:rsidRPr="00A4794F">
        <w:t xml:space="preserve"> no veía motivos para adoptar medidas y se procedió a la asignación de las plazas con toda normalidad.</w:t>
      </w:r>
    </w:p>
    <w:p w:rsidR="008C33DA" w:rsidRDefault="008C33DA" w:rsidP="00F716E9">
      <w:pPr>
        <w:pStyle w:val="Texto"/>
      </w:pPr>
    </w:p>
    <w:p w:rsidR="008C33DA" w:rsidRDefault="008C33DA" w:rsidP="00F716E9">
      <w:pPr>
        <w:pStyle w:val="Texto"/>
      </w:pPr>
      <w:r>
        <w:t>E</w:t>
      </w:r>
      <w:r w:rsidRPr="00A4794F">
        <w:t>l pasado viernes, 15 de noviembre</w:t>
      </w:r>
      <w:r>
        <w:t>, ESK</w:t>
      </w:r>
      <w:r w:rsidRPr="00A4794F">
        <w:t xml:space="preserve"> </w:t>
      </w:r>
      <w:r>
        <w:t>presentó ante el Juzgado número 2</w:t>
      </w:r>
      <w:r w:rsidRPr="00A4794F">
        <w:t xml:space="preserve"> de Vitoria Gasteiz una de la solicitud de am</w:t>
      </w:r>
      <w:r>
        <w:t>pliación, …</w:t>
      </w:r>
    </w:p>
    <w:p w:rsidR="008C33DA" w:rsidRDefault="008C33DA" w:rsidP="00F716E9">
      <w:pPr>
        <w:pStyle w:val="Texto"/>
      </w:pPr>
    </w:p>
    <w:p w:rsidR="008C33DA" w:rsidRPr="00A00CA0" w:rsidRDefault="008C33DA" w:rsidP="00F716E9">
      <w:pPr>
        <w:pStyle w:val="Texto"/>
      </w:pPr>
      <w:r>
        <w:t xml:space="preserve">(27. </w:t>
      </w:r>
      <w:proofErr w:type="spellStart"/>
      <w:r>
        <w:t>zintaren</w:t>
      </w:r>
      <w:proofErr w:type="spellEnd"/>
      <w:r>
        <w:t xml:space="preserve"> </w:t>
      </w:r>
      <w:proofErr w:type="spellStart"/>
      <w:r>
        <w:t>amaiera</w:t>
      </w:r>
      <w:proofErr w:type="spellEnd"/>
      <w:r>
        <w:t>)</w:t>
      </w:r>
    </w:p>
    <w:p w:rsidR="008C33DA" w:rsidRPr="004B5E82" w:rsidRDefault="008C33DA" w:rsidP="00F716E9">
      <w:pPr>
        <w:pStyle w:val="Texto"/>
        <w:rPr>
          <w:lang w:val="eu-ES"/>
        </w:rPr>
      </w:pPr>
      <w:r w:rsidRPr="004B5E82">
        <w:rPr>
          <w:lang w:val="eu-ES"/>
        </w:rPr>
        <w:t>(28. zintaren hasiera)</w:t>
      </w:r>
    </w:p>
    <w:p w:rsidR="008C33DA" w:rsidRPr="004B5E82" w:rsidRDefault="008C33DA" w:rsidP="00F716E9">
      <w:pPr>
        <w:pStyle w:val="Texto"/>
        <w:rPr>
          <w:lang w:val="es-ES"/>
        </w:rPr>
      </w:pPr>
    </w:p>
    <w:p w:rsidR="006307E3" w:rsidRDefault="008C33DA" w:rsidP="00F716E9">
      <w:pPr>
        <w:pStyle w:val="Texto"/>
        <w:rPr>
          <w:lang w:val="es-ES"/>
        </w:rPr>
      </w:pPr>
      <w:r w:rsidRPr="004B5E82">
        <w:rPr>
          <w:lang w:val="es-ES"/>
        </w:rPr>
        <w:t>… de</w:t>
      </w:r>
      <w:r>
        <w:rPr>
          <w:lang w:val="es-ES"/>
        </w:rPr>
        <w:t xml:space="preserve"> las plazas con toda normalidad.</w:t>
      </w:r>
    </w:p>
    <w:p w:rsidR="006307E3" w:rsidRDefault="006307E3" w:rsidP="00F716E9">
      <w:pPr>
        <w:pStyle w:val="Texto"/>
        <w:rPr>
          <w:lang w:val="es-ES"/>
        </w:rPr>
      </w:pPr>
    </w:p>
    <w:p w:rsidR="008C33DA" w:rsidRDefault="006307E3" w:rsidP="00F716E9">
      <w:pPr>
        <w:pStyle w:val="Texto"/>
        <w:rPr>
          <w:lang w:val="es-ES"/>
        </w:rPr>
      </w:pPr>
      <w:r>
        <w:rPr>
          <w:lang w:val="es-ES"/>
        </w:rPr>
        <w:lastRenderedPageBreak/>
        <w:t>E</w:t>
      </w:r>
      <w:r w:rsidR="008C33DA" w:rsidRPr="004B5E82">
        <w:rPr>
          <w:lang w:val="es-ES"/>
        </w:rPr>
        <w:t>l pasado viernes</w:t>
      </w:r>
      <w:r>
        <w:rPr>
          <w:lang w:val="es-ES"/>
        </w:rPr>
        <w:t>,</w:t>
      </w:r>
      <w:r w:rsidR="008C33DA" w:rsidRPr="004B5E82">
        <w:rPr>
          <w:lang w:val="es-ES"/>
        </w:rPr>
        <w:t xml:space="preserve"> 15 de noviembre</w:t>
      </w:r>
      <w:r w:rsidR="008C33DA">
        <w:rPr>
          <w:lang w:val="es-ES"/>
        </w:rPr>
        <w:t>, ESK</w:t>
      </w:r>
      <w:r w:rsidR="008C33DA" w:rsidRPr="004B5E82">
        <w:rPr>
          <w:lang w:val="es-ES"/>
        </w:rPr>
        <w:t xml:space="preserve"> present</w:t>
      </w:r>
      <w:r w:rsidR="008C33DA">
        <w:rPr>
          <w:lang w:val="es-ES"/>
        </w:rPr>
        <w:t>ó</w:t>
      </w:r>
      <w:r w:rsidR="008C33DA" w:rsidRPr="004B5E82">
        <w:rPr>
          <w:lang w:val="es-ES"/>
        </w:rPr>
        <w:t xml:space="preserve"> ante el Juzgado número </w:t>
      </w:r>
      <w:r w:rsidR="008C33DA">
        <w:rPr>
          <w:lang w:val="es-ES"/>
        </w:rPr>
        <w:t>2 de Vitoria-</w:t>
      </w:r>
      <w:r w:rsidR="008C33DA" w:rsidRPr="004B5E82">
        <w:rPr>
          <w:lang w:val="es-ES"/>
        </w:rPr>
        <w:t>Gasteiz un</w:t>
      </w:r>
      <w:r w:rsidR="008C33DA">
        <w:rPr>
          <w:lang w:val="es-ES"/>
        </w:rPr>
        <w:t>a de la solicitud de ampliación e</w:t>
      </w:r>
      <w:r w:rsidR="008C33DA" w:rsidRPr="004B5E82">
        <w:rPr>
          <w:lang w:val="es-ES"/>
        </w:rPr>
        <w:t xml:space="preserve"> investigación de dicho juzgado viene desarrollando en torno a la denuncia del fraude de la </w:t>
      </w:r>
      <w:proofErr w:type="spellStart"/>
      <w:r w:rsidR="008C33DA" w:rsidRPr="004B5E82">
        <w:rPr>
          <w:lang w:val="es-ES"/>
        </w:rPr>
        <w:t>OPE</w:t>
      </w:r>
      <w:proofErr w:type="spellEnd"/>
      <w:r w:rsidR="008C33DA" w:rsidRPr="004B5E82">
        <w:rPr>
          <w:lang w:val="es-ES"/>
        </w:rPr>
        <w:t xml:space="preserve"> </w:t>
      </w:r>
      <w:r w:rsidR="008C33DA">
        <w:rPr>
          <w:lang w:val="es-ES"/>
        </w:rPr>
        <w:t xml:space="preserve">de </w:t>
      </w:r>
      <w:proofErr w:type="spellStart"/>
      <w:r w:rsidR="008C33DA">
        <w:rPr>
          <w:lang w:val="es-ES"/>
        </w:rPr>
        <w:t>Osakidetza</w:t>
      </w:r>
      <w:proofErr w:type="spellEnd"/>
      <w:r w:rsidR="008C33DA">
        <w:rPr>
          <w:lang w:val="es-ES"/>
        </w:rPr>
        <w:t xml:space="preserve"> 2016-</w:t>
      </w:r>
      <w:r w:rsidR="008C33DA" w:rsidRPr="004B5E82">
        <w:rPr>
          <w:lang w:val="es-ES"/>
        </w:rPr>
        <w:t xml:space="preserve">2017. Esta solicitud de ampliación es fruto del análisis de diversa documentación a la que </w:t>
      </w:r>
      <w:r w:rsidR="008C33DA">
        <w:rPr>
          <w:lang w:val="es-ES"/>
        </w:rPr>
        <w:t>ESK h</w:t>
      </w:r>
      <w:r w:rsidR="008C33DA" w:rsidRPr="004B5E82">
        <w:rPr>
          <w:lang w:val="es-ES"/>
        </w:rPr>
        <w:t>a tenido acceso.</w:t>
      </w:r>
      <w:r w:rsidR="008C33DA">
        <w:rPr>
          <w:lang w:val="es-ES"/>
        </w:rPr>
        <w:t xml:space="preserve"> Por ello, solicitaron ante el J</w:t>
      </w:r>
      <w:r w:rsidR="008C33DA" w:rsidRPr="004B5E82">
        <w:rPr>
          <w:lang w:val="es-ES"/>
        </w:rPr>
        <w:t>uzgado que la investigación se amplia</w:t>
      </w:r>
      <w:r w:rsidR="008C33DA">
        <w:rPr>
          <w:lang w:val="es-ES"/>
        </w:rPr>
        <w:t>se en dos nuevas especialidades:</w:t>
      </w:r>
      <w:r w:rsidR="008C33DA" w:rsidRPr="004B5E82">
        <w:rPr>
          <w:lang w:val="es-ES"/>
        </w:rPr>
        <w:t xml:space="preserve"> una</w:t>
      </w:r>
      <w:r w:rsidR="008C33DA">
        <w:rPr>
          <w:lang w:val="es-ES"/>
        </w:rPr>
        <w:t>,</w:t>
      </w:r>
      <w:r w:rsidR="008C33DA" w:rsidRPr="004B5E82">
        <w:rPr>
          <w:lang w:val="es-ES"/>
        </w:rPr>
        <w:t xml:space="preserve"> ya señalada co</w:t>
      </w:r>
      <w:r w:rsidR="008C33DA">
        <w:rPr>
          <w:lang w:val="es-ES"/>
        </w:rPr>
        <w:t xml:space="preserve">mo sospechosa por la Fiscalía, neurocirugía; y </w:t>
      </w:r>
      <w:r w:rsidR="008C33DA" w:rsidRPr="004B5E82">
        <w:rPr>
          <w:lang w:val="es-ES"/>
        </w:rPr>
        <w:t>otra</w:t>
      </w:r>
      <w:r w:rsidR="008C33DA">
        <w:rPr>
          <w:lang w:val="es-ES"/>
        </w:rPr>
        <w:t>,</w:t>
      </w:r>
      <w:r w:rsidR="008C33DA" w:rsidRPr="004B5E82">
        <w:rPr>
          <w:lang w:val="es-ES"/>
        </w:rPr>
        <w:t xml:space="preserve"> con nuevos indicios</w:t>
      </w:r>
      <w:r w:rsidR="008C33DA">
        <w:rPr>
          <w:lang w:val="es-ES"/>
        </w:rPr>
        <w:t xml:space="preserve">, neurofisiología, </w:t>
      </w:r>
      <w:r w:rsidR="008C33DA" w:rsidRPr="004B5E82">
        <w:rPr>
          <w:lang w:val="es-ES"/>
        </w:rPr>
        <w:t xml:space="preserve">adjuntando </w:t>
      </w:r>
      <w:r w:rsidR="008C33DA">
        <w:rPr>
          <w:lang w:val="es-ES"/>
        </w:rPr>
        <w:t>las pruebas necesarias. Como señaló</w:t>
      </w:r>
      <w:r w:rsidR="008C33DA" w:rsidRPr="004B5E82">
        <w:rPr>
          <w:lang w:val="es-ES"/>
        </w:rPr>
        <w:t xml:space="preserve"> ya</w:t>
      </w:r>
      <w:r w:rsidR="008C33DA">
        <w:rPr>
          <w:lang w:val="es-ES"/>
        </w:rPr>
        <w:t>, n</w:t>
      </w:r>
      <w:r w:rsidR="008C33DA" w:rsidRPr="004B5E82">
        <w:rPr>
          <w:lang w:val="es-ES"/>
        </w:rPr>
        <w:t>eurocirugía era una de las categ</w:t>
      </w:r>
      <w:r w:rsidR="008C33DA">
        <w:rPr>
          <w:lang w:val="es-ES"/>
        </w:rPr>
        <w:t>orías señaladas por la Fiscalía. Y a</w:t>
      </w:r>
      <w:r w:rsidR="008C33DA" w:rsidRPr="004B5E82">
        <w:rPr>
          <w:lang w:val="es-ES"/>
        </w:rPr>
        <w:t xml:space="preserve">hora, como se quiso correr tanto para cerrar el proceso lo antes posible, tal y como mencionó el </w:t>
      </w:r>
      <w:r w:rsidR="008C33DA">
        <w:rPr>
          <w:lang w:val="es-ES"/>
        </w:rPr>
        <w:t>señor Orbe</w:t>
      </w:r>
      <w:r w:rsidR="008C33DA" w:rsidRPr="004B5E82">
        <w:rPr>
          <w:lang w:val="es-ES"/>
        </w:rPr>
        <w:t>gozo</w:t>
      </w:r>
      <w:r w:rsidR="008C33DA">
        <w:rPr>
          <w:lang w:val="es-ES"/>
        </w:rPr>
        <w:t>, aho</w:t>
      </w:r>
      <w:r w:rsidR="008C33DA" w:rsidRPr="004B5E82">
        <w:rPr>
          <w:lang w:val="es-ES"/>
        </w:rPr>
        <w:t xml:space="preserve">ra se encuentran </w:t>
      </w:r>
      <w:r w:rsidR="008C33DA">
        <w:rPr>
          <w:lang w:val="es-ES"/>
        </w:rPr>
        <w:t>con una especialidad investigada,</w:t>
      </w:r>
      <w:r w:rsidR="008C33DA" w:rsidRPr="004B5E82">
        <w:rPr>
          <w:lang w:val="es-ES"/>
        </w:rPr>
        <w:t xml:space="preserve"> y cuyas plazas están adjudicadas. Y el problema se agudiza</w:t>
      </w:r>
      <w:r w:rsidR="008C33DA">
        <w:rPr>
          <w:lang w:val="es-ES"/>
        </w:rPr>
        <w:t>…</w:t>
      </w:r>
    </w:p>
    <w:p w:rsidR="008C33DA" w:rsidRDefault="008C33DA" w:rsidP="00F716E9">
      <w:pPr>
        <w:pStyle w:val="Texto"/>
        <w:rPr>
          <w:lang w:val="es-ES"/>
        </w:rPr>
      </w:pPr>
    </w:p>
    <w:p w:rsidR="008C33DA" w:rsidRDefault="008C33DA" w:rsidP="00F716E9">
      <w:pPr>
        <w:pStyle w:val="Texto"/>
        <w:rPr>
          <w:lang w:val="es-ES"/>
        </w:rPr>
      </w:pPr>
    </w:p>
    <w:p w:rsidR="006307E3" w:rsidRDefault="008C33DA" w:rsidP="00F716E9">
      <w:pPr>
        <w:pStyle w:val="Texto"/>
        <w:rPr>
          <w:lang w:val="eu-ES"/>
        </w:rPr>
      </w:pPr>
      <w:r w:rsidRPr="004B5E82">
        <w:rPr>
          <w:rFonts w:ascii="Futura Md BT" w:hAnsi="Futura Md BT"/>
          <w:lang w:val="eu-ES"/>
        </w:rPr>
        <w:t xml:space="preserve">LEHENDAKARIAK: </w:t>
      </w:r>
      <w:r w:rsidRPr="004B5E82">
        <w:rPr>
          <w:lang w:val="eu-ES"/>
        </w:rPr>
        <w:t>Eskerrik asko, Macazaga andrea.</w:t>
      </w:r>
    </w:p>
    <w:p w:rsidR="006307E3" w:rsidRDefault="006307E3" w:rsidP="00F716E9">
      <w:pPr>
        <w:pStyle w:val="Texto"/>
        <w:rPr>
          <w:lang w:val="eu-ES"/>
        </w:rPr>
      </w:pPr>
    </w:p>
    <w:p w:rsidR="008C33DA" w:rsidRPr="004B5E82" w:rsidRDefault="008C33DA" w:rsidP="00F716E9">
      <w:pPr>
        <w:pStyle w:val="Texto"/>
        <w:rPr>
          <w:lang w:val="eu-ES"/>
        </w:rPr>
      </w:pPr>
      <w:r w:rsidRPr="004B5E82">
        <w:rPr>
          <w:lang w:val="eu-ES"/>
        </w:rPr>
        <w:t>Murga andrea, zurea da hitza.</w:t>
      </w:r>
    </w:p>
    <w:p w:rsidR="008C33DA" w:rsidRPr="004B5E82" w:rsidRDefault="008C33DA" w:rsidP="00F716E9">
      <w:pPr>
        <w:pStyle w:val="Texto"/>
        <w:rPr>
          <w:lang w:val="eu-ES"/>
        </w:rPr>
      </w:pPr>
    </w:p>
    <w:p w:rsidR="008C33DA" w:rsidRPr="004B5E82" w:rsidRDefault="008C33DA" w:rsidP="00F716E9">
      <w:pPr>
        <w:pStyle w:val="Texto"/>
        <w:rPr>
          <w:lang w:val="eu-ES"/>
        </w:rPr>
      </w:pPr>
    </w:p>
    <w:p w:rsidR="008C33DA" w:rsidRPr="004B5E82" w:rsidRDefault="008C33DA" w:rsidP="00F716E9">
      <w:pPr>
        <w:pStyle w:val="Texto"/>
        <w:rPr>
          <w:lang w:val="pt-BR"/>
        </w:rPr>
      </w:pPr>
      <w:r w:rsidRPr="004B5E82">
        <w:rPr>
          <w:rFonts w:ascii="Futura Md BT" w:hAnsi="Futura Md BT"/>
          <w:caps/>
          <w:lang w:val="eu-ES"/>
        </w:rPr>
        <w:t>Osasuneko sailburuak</w:t>
      </w:r>
      <w:r w:rsidRPr="004B5E82">
        <w:rPr>
          <w:lang w:val="eu-ES"/>
        </w:rPr>
        <w:t xml:space="preserve"> (Murga </w:t>
      </w:r>
      <w:proofErr w:type="spellStart"/>
      <w:r w:rsidRPr="004B5E82">
        <w:rPr>
          <w:lang w:val="eu-ES"/>
        </w:rPr>
        <w:t>Eizagaechevarria</w:t>
      </w:r>
      <w:proofErr w:type="spellEnd"/>
      <w:r w:rsidRPr="004B5E82">
        <w:rPr>
          <w:lang w:val="eu-ES"/>
        </w:rPr>
        <w:t>): Presidente andrea, legebiltzarkideok</w:t>
      </w:r>
      <w:r w:rsidRPr="004B5E82">
        <w:rPr>
          <w:lang w:val="pt-BR"/>
        </w:rPr>
        <w:t xml:space="preserve">, </w:t>
      </w:r>
      <w:proofErr w:type="spellStart"/>
      <w:r w:rsidRPr="004B5E82">
        <w:rPr>
          <w:lang w:val="pt-BR"/>
        </w:rPr>
        <w:t>señora</w:t>
      </w:r>
      <w:proofErr w:type="spellEnd"/>
      <w:r w:rsidRPr="004B5E82">
        <w:rPr>
          <w:lang w:val="pt-BR"/>
        </w:rPr>
        <w:t xml:space="preserve"> </w:t>
      </w:r>
      <w:proofErr w:type="spellStart"/>
      <w:r w:rsidRPr="004B5E82">
        <w:rPr>
          <w:lang w:val="pt-BR"/>
        </w:rPr>
        <w:t>Macazaga</w:t>
      </w:r>
      <w:proofErr w:type="spellEnd"/>
      <w:r w:rsidRPr="004B5E82">
        <w:rPr>
          <w:lang w:val="pt-BR"/>
        </w:rPr>
        <w:t>.</w:t>
      </w:r>
    </w:p>
    <w:p w:rsidR="008C33DA" w:rsidRPr="004B5E82" w:rsidRDefault="008C33DA" w:rsidP="00F716E9">
      <w:pPr>
        <w:pStyle w:val="Texto"/>
        <w:rPr>
          <w:lang w:val="pt-BR"/>
        </w:rPr>
      </w:pPr>
    </w:p>
    <w:p w:rsidR="008C33DA" w:rsidRDefault="008C33DA" w:rsidP="00F716E9">
      <w:pPr>
        <w:pStyle w:val="Texto"/>
        <w:rPr>
          <w:lang w:val="es-ES"/>
        </w:rPr>
      </w:pPr>
      <w:r w:rsidRPr="004B5E82">
        <w:rPr>
          <w:lang w:val="es-ES"/>
        </w:rPr>
        <w:t>Com</w:t>
      </w:r>
      <w:r>
        <w:rPr>
          <w:lang w:val="es-ES"/>
        </w:rPr>
        <w:t xml:space="preserve">o ya anunciamos en esta Cámara, </w:t>
      </w:r>
      <w:proofErr w:type="spellStart"/>
      <w:r>
        <w:rPr>
          <w:lang w:val="es-ES"/>
        </w:rPr>
        <w:t>Osakidetza</w:t>
      </w:r>
      <w:proofErr w:type="spellEnd"/>
      <w:r w:rsidRPr="004B5E82">
        <w:rPr>
          <w:lang w:val="es-ES"/>
        </w:rPr>
        <w:t xml:space="preserve"> ha su</w:t>
      </w:r>
      <w:r>
        <w:rPr>
          <w:lang w:val="es-ES"/>
        </w:rPr>
        <w:t xml:space="preserve">spendido 11 procesos selectivos, </w:t>
      </w:r>
      <w:r w:rsidRPr="004B5E82">
        <w:rPr>
          <w:lang w:val="es-ES"/>
        </w:rPr>
        <w:t xml:space="preserve">respecto a los cuales el </w:t>
      </w:r>
      <w:r>
        <w:rPr>
          <w:lang w:val="es-ES"/>
        </w:rPr>
        <w:t>auto d</w:t>
      </w:r>
      <w:r w:rsidRPr="004B5E82">
        <w:rPr>
          <w:lang w:val="es-ES"/>
        </w:rPr>
        <w:t xml:space="preserve">el Juzgado número </w:t>
      </w:r>
      <w:r>
        <w:rPr>
          <w:lang w:val="es-ES"/>
        </w:rPr>
        <w:t xml:space="preserve">2 ha </w:t>
      </w:r>
      <w:r w:rsidRPr="004B5E82">
        <w:rPr>
          <w:lang w:val="es-ES"/>
        </w:rPr>
        <w:t>abierto diligencias previas</w:t>
      </w:r>
      <w:r>
        <w:rPr>
          <w:lang w:val="es-ES"/>
        </w:rPr>
        <w:t>. E</w:t>
      </w:r>
      <w:r w:rsidRPr="004B5E82">
        <w:rPr>
          <w:lang w:val="es-ES"/>
        </w:rPr>
        <w:t>sta suspensión, como también usted ha mencionado, es cautelar</w:t>
      </w:r>
      <w:r>
        <w:rPr>
          <w:lang w:val="es-ES"/>
        </w:rPr>
        <w:t>. D</w:t>
      </w:r>
      <w:r w:rsidRPr="004B5E82">
        <w:rPr>
          <w:lang w:val="es-ES"/>
        </w:rPr>
        <w:t>e manera que es posible levantarlas</w:t>
      </w:r>
      <w:r>
        <w:rPr>
          <w:lang w:val="es-ES"/>
        </w:rPr>
        <w:t>,</w:t>
      </w:r>
      <w:r w:rsidRPr="004B5E82">
        <w:rPr>
          <w:lang w:val="es-ES"/>
        </w:rPr>
        <w:t xml:space="preserve"> si las decisiones de la jurisdic</w:t>
      </w:r>
      <w:r>
        <w:rPr>
          <w:lang w:val="es-ES"/>
        </w:rPr>
        <w:t>ción penal así lo justificaran, c</w:t>
      </w:r>
      <w:r w:rsidRPr="004B5E82">
        <w:rPr>
          <w:lang w:val="es-ES"/>
        </w:rPr>
        <w:t>omo pudiera ser el caso de que finalmente hubiera sobreseimiento o archivo de las actuac</w:t>
      </w:r>
      <w:r>
        <w:rPr>
          <w:lang w:val="es-ES"/>
        </w:rPr>
        <w:t>iones. E</w:t>
      </w:r>
      <w:r w:rsidRPr="004B5E82">
        <w:rPr>
          <w:lang w:val="es-ES"/>
        </w:rPr>
        <w:t>sta suspensión</w:t>
      </w:r>
      <w:r>
        <w:rPr>
          <w:lang w:val="es-ES"/>
        </w:rPr>
        <w:t xml:space="preserve"> </w:t>
      </w:r>
      <w:r w:rsidRPr="004B5E82">
        <w:rPr>
          <w:lang w:val="es-ES"/>
        </w:rPr>
        <w:t>cautelar se ha llevado a cabo para garantizar los de</w:t>
      </w:r>
      <w:r>
        <w:rPr>
          <w:lang w:val="es-ES"/>
        </w:rPr>
        <w:t>rechos de los y las opositoras, y</w:t>
      </w:r>
      <w:r w:rsidRPr="004B5E82">
        <w:rPr>
          <w:lang w:val="es-ES"/>
        </w:rPr>
        <w:t xml:space="preserve"> para que ninguna actuación administrativa pued</w:t>
      </w:r>
      <w:r>
        <w:rPr>
          <w:lang w:val="es-ES"/>
        </w:rPr>
        <w:t>a</w:t>
      </w:r>
      <w:r w:rsidRPr="004B5E82">
        <w:rPr>
          <w:lang w:val="es-ES"/>
        </w:rPr>
        <w:t xml:space="preserve"> incidir en el desarrollo de la investigación judicial</w:t>
      </w:r>
      <w:r>
        <w:rPr>
          <w:lang w:val="es-ES"/>
        </w:rPr>
        <w:t>,</w:t>
      </w:r>
      <w:r w:rsidRPr="004B5E82">
        <w:rPr>
          <w:lang w:val="es-ES"/>
        </w:rPr>
        <w:t xml:space="preserve"> con el fin de preservar </w:t>
      </w:r>
      <w:r>
        <w:rPr>
          <w:lang w:val="es-ES"/>
        </w:rPr>
        <w:t>la seguridad jurídica.</w:t>
      </w:r>
    </w:p>
    <w:p w:rsidR="008C33DA" w:rsidRDefault="008C33DA" w:rsidP="00F716E9">
      <w:pPr>
        <w:pStyle w:val="Texto"/>
        <w:rPr>
          <w:lang w:val="es-ES"/>
        </w:rPr>
      </w:pPr>
    </w:p>
    <w:p w:rsidR="008C33DA" w:rsidRDefault="008C33DA" w:rsidP="00F716E9">
      <w:pPr>
        <w:pStyle w:val="Texto"/>
        <w:rPr>
          <w:lang w:val="es-ES"/>
        </w:rPr>
      </w:pPr>
      <w:r>
        <w:rPr>
          <w:lang w:val="es-ES"/>
        </w:rPr>
        <w:lastRenderedPageBreak/>
        <w:t>A p</w:t>
      </w:r>
      <w:r w:rsidRPr="004B5E82">
        <w:rPr>
          <w:lang w:val="es-ES"/>
        </w:rPr>
        <w:t xml:space="preserve">artir de ahí, esto es lo </w:t>
      </w:r>
      <w:r>
        <w:rPr>
          <w:lang w:val="es-ES"/>
        </w:rPr>
        <w:t>que quiero que quede claro. No hemos recibido ning</w:t>
      </w:r>
      <w:r w:rsidRPr="004B5E82">
        <w:rPr>
          <w:lang w:val="es-ES"/>
        </w:rPr>
        <w:t>ún otro auto</w:t>
      </w:r>
      <w:r>
        <w:rPr>
          <w:lang w:val="es-ES"/>
        </w:rPr>
        <w:t xml:space="preserve"> o requerimiento por parte del J</w:t>
      </w:r>
      <w:r w:rsidRPr="004B5E82">
        <w:rPr>
          <w:lang w:val="es-ES"/>
        </w:rPr>
        <w:t>uzgado</w:t>
      </w:r>
      <w:r>
        <w:rPr>
          <w:lang w:val="es-ES"/>
        </w:rPr>
        <w:t>,</w:t>
      </w:r>
      <w:r w:rsidRPr="004B5E82">
        <w:rPr>
          <w:lang w:val="es-ES"/>
        </w:rPr>
        <w:t xml:space="preserve"> ni res</w:t>
      </w:r>
      <w:r>
        <w:rPr>
          <w:lang w:val="es-ES"/>
        </w:rPr>
        <w:t>pecto a ninguna otra categoría, ni</w:t>
      </w:r>
      <w:r w:rsidRPr="004B5E82">
        <w:rPr>
          <w:lang w:val="es-ES"/>
        </w:rPr>
        <w:t xml:space="preserve"> respecto a cualquier ampliación de petición de información o de documentación.</w:t>
      </w:r>
      <w:r>
        <w:rPr>
          <w:lang w:val="es-ES"/>
        </w:rPr>
        <w:t xml:space="preserve"> </w:t>
      </w:r>
      <w:r w:rsidRPr="004B5E82">
        <w:rPr>
          <w:lang w:val="es-ES"/>
        </w:rPr>
        <w:t>Y</w:t>
      </w:r>
      <w:r>
        <w:rPr>
          <w:lang w:val="es-ES"/>
        </w:rPr>
        <w:t>,</w:t>
      </w:r>
      <w:r w:rsidRPr="004B5E82">
        <w:rPr>
          <w:lang w:val="es-ES"/>
        </w:rPr>
        <w:t xml:space="preserve"> por lo tanto, nuestra responsabilidad es</w:t>
      </w:r>
      <w:r>
        <w:rPr>
          <w:lang w:val="es-ES"/>
        </w:rPr>
        <w:t xml:space="preserve">: por una parte, colaborar con la justicia; y, </w:t>
      </w:r>
      <w:r w:rsidRPr="004B5E82">
        <w:rPr>
          <w:lang w:val="es-ES"/>
        </w:rPr>
        <w:t>por la otra, velar por los y las opositores qu</w:t>
      </w:r>
      <w:r>
        <w:rPr>
          <w:lang w:val="es-ES"/>
        </w:rPr>
        <w:t>e se han presentado a esta OPE, t</w:t>
      </w:r>
      <w:r w:rsidRPr="004B5E82">
        <w:rPr>
          <w:lang w:val="es-ES"/>
        </w:rPr>
        <w:t>omando las medidas necesari</w:t>
      </w:r>
      <w:r>
        <w:rPr>
          <w:lang w:val="es-ES"/>
        </w:rPr>
        <w:t>as con rigor e intentando</w:t>
      </w:r>
      <w:r w:rsidRPr="004B5E82">
        <w:rPr>
          <w:lang w:val="es-ES"/>
        </w:rPr>
        <w:t xml:space="preserve"> salvaguardar la seguridad jurídica. Le recu</w:t>
      </w:r>
      <w:r>
        <w:rPr>
          <w:lang w:val="es-ES"/>
        </w:rPr>
        <w:t>erdo que, el auto del 6 de marzo</w:t>
      </w:r>
      <w:r w:rsidRPr="004B5E82">
        <w:rPr>
          <w:lang w:val="es-ES"/>
        </w:rPr>
        <w:t xml:space="preserve"> del Juzgado número </w:t>
      </w:r>
      <w:r>
        <w:rPr>
          <w:lang w:val="es-ES"/>
        </w:rPr>
        <w:t>2,</w:t>
      </w:r>
      <w:r w:rsidRPr="004B5E82">
        <w:rPr>
          <w:lang w:val="es-ES"/>
        </w:rPr>
        <w:t xml:space="preserve"> acordó abrir estas diligencias</w:t>
      </w:r>
      <w:r>
        <w:rPr>
          <w:lang w:val="es-ES"/>
        </w:rPr>
        <w:t>, y</w:t>
      </w:r>
      <w:r w:rsidRPr="004B5E82">
        <w:rPr>
          <w:lang w:val="es-ES"/>
        </w:rPr>
        <w:t xml:space="preserve"> las 11 catego</w:t>
      </w:r>
      <w:r>
        <w:rPr>
          <w:lang w:val="es-ES"/>
        </w:rPr>
        <w:t>rías incluidas por la Fiscalía. Y</w:t>
      </w:r>
      <w:r w:rsidRPr="004B5E82">
        <w:rPr>
          <w:lang w:val="es-ES"/>
        </w:rPr>
        <w:t xml:space="preserve"> este auto del Juzgado son los 11 procesos selectivos suspe</w:t>
      </w:r>
      <w:r>
        <w:rPr>
          <w:lang w:val="es-ES"/>
        </w:rPr>
        <w:t xml:space="preserve">ndidos cautelarmente. Y recuerdo a </w:t>
      </w:r>
      <w:r w:rsidRPr="004B5E82">
        <w:rPr>
          <w:lang w:val="es-ES"/>
        </w:rPr>
        <w:t>esta Cámara que</w:t>
      </w:r>
      <w:r>
        <w:rPr>
          <w:lang w:val="es-ES"/>
        </w:rPr>
        <w:t>,</w:t>
      </w:r>
      <w:r w:rsidRPr="004B5E82">
        <w:rPr>
          <w:lang w:val="es-ES"/>
        </w:rPr>
        <w:t xml:space="preserve"> las y los opositores de las categorías que no están </w:t>
      </w:r>
      <w:r>
        <w:rPr>
          <w:lang w:val="es-ES"/>
        </w:rPr>
        <w:t>incluidas en los actos y en el J</w:t>
      </w:r>
      <w:r w:rsidRPr="004B5E82">
        <w:rPr>
          <w:lang w:val="es-ES"/>
        </w:rPr>
        <w:t>uzgado</w:t>
      </w:r>
      <w:r>
        <w:rPr>
          <w:lang w:val="es-ES"/>
        </w:rPr>
        <w:t>, también tienen derechos, y</w:t>
      </w:r>
      <w:r w:rsidRPr="004B5E82">
        <w:rPr>
          <w:lang w:val="es-ES"/>
        </w:rPr>
        <w:t xml:space="preserve"> tienen derecho a</w:t>
      </w:r>
      <w:r>
        <w:rPr>
          <w:lang w:val="es-ES"/>
        </w:rPr>
        <w:t xml:space="preserve"> que se resuelvan sus procesos.</w:t>
      </w:r>
    </w:p>
    <w:p w:rsidR="008C33DA" w:rsidRDefault="008C33DA" w:rsidP="00F716E9">
      <w:pPr>
        <w:pStyle w:val="Texto"/>
        <w:rPr>
          <w:lang w:val="es-ES"/>
        </w:rPr>
      </w:pPr>
    </w:p>
    <w:p w:rsidR="008C33DA" w:rsidRDefault="008C33DA" w:rsidP="00F716E9">
      <w:pPr>
        <w:pStyle w:val="Texto"/>
        <w:rPr>
          <w:lang w:val="es-ES"/>
        </w:rPr>
      </w:pPr>
      <w:r w:rsidRPr="004B5E82">
        <w:rPr>
          <w:lang w:val="es-ES"/>
        </w:rPr>
        <w:t>En definitiva, entre las categorías incluidas por el auto del Juzgado</w:t>
      </w:r>
      <w:r>
        <w:rPr>
          <w:lang w:val="es-ES"/>
        </w:rPr>
        <w:t>,</w:t>
      </w:r>
      <w:r w:rsidRPr="004B5E82">
        <w:rPr>
          <w:lang w:val="es-ES"/>
        </w:rPr>
        <w:t xml:space="preserve"> no está contemplada en la categoría de neurocirugía. En consecuencia, </w:t>
      </w:r>
      <w:proofErr w:type="spellStart"/>
      <w:r w:rsidRPr="004B5E82">
        <w:rPr>
          <w:lang w:val="es-ES"/>
        </w:rPr>
        <w:t>Osakidetza</w:t>
      </w:r>
      <w:proofErr w:type="spellEnd"/>
      <w:r w:rsidRPr="004B5E82">
        <w:rPr>
          <w:lang w:val="es-ES"/>
        </w:rPr>
        <w:t xml:space="preserve"> no la suspende cautelarmente. Durante todos estos meses</w:t>
      </w:r>
      <w:r>
        <w:rPr>
          <w:lang w:val="es-ES"/>
        </w:rPr>
        <w:t>,</w:t>
      </w:r>
      <w:r w:rsidRPr="004B5E82">
        <w:rPr>
          <w:lang w:val="es-ES"/>
        </w:rPr>
        <w:t xml:space="preserve"> hemos dado sobrada muestra de nuestra voluntad de responder a lo que no</w:t>
      </w:r>
      <w:r>
        <w:rPr>
          <w:lang w:val="es-ES"/>
        </w:rPr>
        <w:t xml:space="preserve">s solicita el Juzgado, </w:t>
      </w:r>
      <w:r w:rsidRPr="004B5E82">
        <w:rPr>
          <w:lang w:val="es-ES"/>
        </w:rPr>
        <w:t>y de tener responsabilidad jurídica con ca</w:t>
      </w:r>
      <w:r>
        <w:rPr>
          <w:lang w:val="es-ES"/>
        </w:rPr>
        <w:t>utela y colaborando con la</w:t>
      </w:r>
      <w:r w:rsidRPr="004B5E82">
        <w:rPr>
          <w:lang w:val="es-ES"/>
        </w:rPr>
        <w:t xml:space="preserve"> Fiscalía y el </w:t>
      </w:r>
      <w:r>
        <w:rPr>
          <w:lang w:val="es-ES"/>
        </w:rPr>
        <w:t>Juzgado. T</w:t>
      </w:r>
      <w:r w:rsidRPr="004B5E82">
        <w:rPr>
          <w:lang w:val="es-ES"/>
        </w:rPr>
        <w:t>ambién con el</w:t>
      </w:r>
      <w:r>
        <w:rPr>
          <w:lang w:val="es-ES"/>
        </w:rPr>
        <w:t xml:space="preserve"> </w:t>
      </w:r>
      <w:proofErr w:type="spellStart"/>
      <w:r>
        <w:rPr>
          <w:lang w:val="es-ES"/>
        </w:rPr>
        <w:t>Ararteko</w:t>
      </w:r>
      <w:proofErr w:type="spellEnd"/>
      <w:r>
        <w:rPr>
          <w:lang w:val="es-ES"/>
        </w:rPr>
        <w:t xml:space="preserve">, con este Parlamento y, </w:t>
      </w:r>
      <w:r w:rsidRPr="004B5E82">
        <w:rPr>
          <w:lang w:val="es-ES"/>
        </w:rPr>
        <w:t>por supuesto, como he mencionado, con la justicia. Mientras tanto, seguiremos trabajando por resolver las categ</w:t>
      </w:r>
      <w:r>
        <w:rPr>
          <w:lang w:val="es-ES"/>
        </w:rPr>
        <w:t>orías pendientes de la OPE 2016-2017</w:t>
      </w:r>
      <w:r w:rsidRPr="004B5E82">
        <w:rPr>
          <w:lang w:val="es-ES"/>
        </w:rPr>
        <w:t xml:space="preserve"> que no están incluidas en los autos, porque es, entre otras cosas</w:t>
      </w:r>
      <w:r>
        <w:rPr>
          <w:lang w:val="es-ES"/>
        </w:rPr>
        <w:t>,</w:t>
      </w:r>
      <w:r w:rsidRPr="004B5E82">
        <w:rPr>
          <w:lang w:val="es-ES"/>
        </w:rPr>
        <w:t xml:space="preserve"> necesario para poder preparar y poner en marcha el siguiente proceso selectivo</w:t>
      </w:r>
      <w:r>
        <w:rPr>
          <w:lang w:val="es-ES"/>
        </w:rPr>
        <w:t>, que es la OPE 2018-20</w:t>
      </w:r>
      <w:r w:rsidRPr="004B5E82">
        <w:rPr>
          <w:lang w:val="es-ES"/>
        </w:rPr>
        <w:t>19.</w:t>
      </w:r>
    </w:p>
    <w:p w:rsidR="008C33DA" w:rsidRDefault="008C33DA" w:rsidP="00F716E9">
      <w:pPr>
        <w:pStyle w:val="Texto"/>
        <w:rPr>
          <w:lang w:val="es-ES"/>
        </w:rPr>
      </w:pPr>
    </w:p>
    <w:p w:rsidR="008C33DA" w:rsidRPr="00A8175B" w:rsidRDefault="008C33DA" w:rsidP="00F716E9">
      <w:pPr>
        <w:pStyle w:val="Texto"/>
        <w:rPr>
          <w:lang w:val="eu-ES"/>
        </w:rPr>
      </w:pPr>
      <w:r w:rsidRPr="004B5E82">
        <w:rPr>
          <w:lang w:val="es-ES"/>
        </w:rPr>
        <w:t xml:space="preserve">Esta es la forma que tenemos de dotar de estabilidad y empleo de calidad a los y las profesionales de </w:t>
      </w:r>
      <w:proofErr w:type="spellStart"/>
      <w:r w:rsidRPr="004B5E82">
        <w:rPr>
          <w:lang w:val="es-ES"/>
        </w:rPr>
        <w:t>Osakidetza</w:t>
      </w:r>
      <w:proofErr w:type="spellEnd"/>
      <w:r>
        <w:rPr>
          <w:lang w:val="es-ES"/>
        </w:rPr>
        <w:t xml:space="preserve">. </w:t>
      </w:r>
      <w:r w:rsidRPr="00A8175B">
        <w:rPr>
          <w:lang w:val="eu-ES"/>
        </w:rPr>
        <w:t>Lanean jarraituko dugu, epaitegiaren eskakizunei erantzunez, eta, baita ere, opositoreen eskubideen alde.</w:t>
      </w:r>
    </w:p>
    <w:p w:rsidR="008C33DA" w:rsidRPr="00A8175B" w:rsidRDefault="008C33DA" w:rsidP="00F716E9">
      <w:pPr>
        <w:pStyle w:val="Texto"/>
        <w:rPr>
          <w:lang w:val="eu-ES"/>
        </w:rPr>
      </w:pPr>
    </w:p>
    <w:p w:rsidR="008C33DA" w:rsidRPr="00A8175B" w:rsidRDefault="008C33DA" w:rsidP="00F716E9">
      <w:pPr>
        <w:pStyle w:val="Texto"/>
        <w:rPr>
          <w:lang w:val="eu-ES"/>
        </w:rPr>
      </w:pPr>
      <w:r w:rsidRPr="00A8175B">
        <w:rPr>
          <w:lang w:val="eu-ES"/>
        </w:rPr>
        <w:t>Eskerrik asko.</w:t>
      </w:r>
    </w:p>
    <w:p w:rsidR="008C33DA" w:rsidRPr="00A8175B" w:rsidRDefault="008C33DA" w:rsidP="00F716E9">
      <w:pPr>
        <w:pStyle w:val="Texto"/>
        <w:rPr>
          <w:lang w:val="eu-ES"/>
        </w:rPr>
      </w:pPr>
    </w:p>
    <w:p w:rsidR="008C33DA" w:rsidRPr="00A8175B" w:rsidRDefault="008C33DA" w:rsidP="00F716E9">
      <w:pPr>
        <w:pStyle w:val="Texto"/>
        <w:rPr>
          <w:lang w:val="eu-ES"/>
        </w:rPr>
      </w:pPr>
    </w:p>
    <w:p w:rsidR="008C33DA" w:rsidRPr="00A8175B" w:rsidRDefault="008C33DA" w:rsidP="00F716E9">
      <w:pPr>
        <w:pStyle w:val="Texto"/>
        <w:rPr>
          <w:lang w:val="eu-ES"/>
        </w:rPr>
      </w:pPr>
      <w:r w:rsidRPr="00A8175B">
        <w:rPr>
          <w:rFonts w:ascii="Futura Md BT" w:hAnsi="Futura Md BT"/>
          <w:lang w:val="eu-ES"/>
        </w:rPr>
        <w:lastRenderedPageBreak/>
        <w:t xml:space="preserve">LEHENDAKARIAK: </w:t>
      </w:r>
      <w:r w:rsidRPr="00A8175B">
        <w:rPr>
          <w:lang w:val="eu-ES"/>
        </w:rPr>
        <w:t>Eskerrik asko, Murga andrea.</w:t>
      </w:r>
    </w:p>
    <w:p w:rsidR="008C33DA" w:rsidRPr="00A8175B" w:rsidRDefault="008C33DA" w:rsidP="00F716E9">
      <w:pPr>
        <w:pStyle w:val="Texto"/>
        <w:rPr>
          <w:lang w:val="eu-ES"/>
        </w:rPr>
      </w:pPr>
    </w:p>
    <w:p w:rsidR="008C33DA" w:rsidRPr="00A8175B" w:rsidRDefault="008C33DA" w:rsidP="00F716E9">
      <w:pPr>
        <w:pStyle w:val="Texto"/>
        <w:rPr>
          <w:lang w:val="eu-ES"/>
        </w:rPr>
      </w:pPr>
      <w:r w:rsidRPr="00A8175B">
        <w:rPr>
          <w:lang w:val="eu-ES"/>
        </w:rPr>
        <w:t xml:space="preserve">Gai-zerrendako hamabosgarren puntua, "Galdera, Laura </w:t>
      </w:r>
      <w:proofErr w:type="spellStart"/>
      <w:r w:rsidRPr="00A8175B">
        <w:rPr>
          <w:lang w:val="eu-ES"/>
        </w:rPr>
        <w:t>Garrido</w:t>
      </w:r>
      <w:proofErr w:type="spellEnd"/>
      <w:r w:rsidRPr="00A8175B">
        <w:rPr>
          <w:lang w:val="eu-ES"/>
        </w:rPr>
        <w:t xml:space="preserve"> </w:t>
      </w:r>
      <w:proofErr w:type="spellStart"/>
      <w:r w:rsidRPr="00A8175B">
        <w:rPr>
          <w:lang w:val="eu-ES"/>
        </w:rPr>
        <w:t>Knörr</w:t>
      </w:r>
      <w:proofErr w:type="spellEnd"/>
      <w:r w:rsidRPr="00A8175B">
        <w:rPr>
          <w:lang w:val="eu-ES"/>
        </w:rPr>
        <w:t>, Euskal Talde Popularreko legebiltzarkideak, Osasuneko sailburuari egina, Zanbranako osasun-etxeari buruz".</w:t>
      </w:r>
    </w:p>
    <w:p w:rsidR="008C33DA" w:rsidRPr="00A8175B" w:rsidRDefault="008C33DA" w:rsidP="00F716E9">
      <w:pPr>
        <w:pStyle w:val="Texto"/>
        <w:rPr>
          <w:lang w:val="eu-ES"/>
        </w:rPr>
      </w:pPr>
    </w:p>
    <w:p w:rsidR="008C33DA" w:rsidRPr="00A8175B" w:rsidRDefault="008C33DA" w:rsidP="00F716E9">
      <w:pPr>
        <w:pStyle w:val="Texto"/>
        <w:rPr>
          <w:lang w:val="eu-ES"/>
        </w:rPr>
      </w:pPr>
      <w:proofErr w:type="spellStart"/>
      <w:r w:rsidRPr="00A8175B">
        <w:rPr>
          <w:lang w:val="eu-ES"/>
        </w:rPr>
        <w:t>Garrido</w:t>
      </w:r>
      <w:proofErr w:type="spellEnd"/>
      <w:r w:rsidRPr="00A8175B">
        <w:rPr>
          <w:lang w:val="eu-ES"/>
        </w:rPr>
        <w:t xml:space="preserve"> andrea, zurea da hitza.</w:t>
      </w:r>
    </w:p>
    <w:p w:rsidR="008C33DA" w:rsidRPr="00A8175B" w:rsidRDefault="008C33DA" w:rsidP="00F716E9">
      <w:pPr>
        <w:pStyle w:val="Texto"/>
        <w:rPr>
          <w:lang w:val="eu-ES"/>
        </w:rPr>
      </w:pPr>
    </w:p>
    <w:p w:rsidR="008C33DA" w:rsidRPr="00A8175B" w:rsidRDefault="008C33DA" w:rsidP="00F716E9">
      <w:pPr>
        <w:pStyle w:val="Texto"/>
        <w:rPr>
          <w:lang w:val="eu-ES"/>
        </w:rPr>
      </w:pPr>
    </w:p>
    <w:p w:rsidR="008C33DA" w:rsidRPr="00A8175B" w:rsidRDefault="008C33DA" w:rsidP="00F716E9">
      <w:pPr>
        <w:pStyle w:val="Texto"/>
        <w:rPr>
          <w:lang w:val="eu-ES"/>
        </w:rPr>
      </w:pPr>
      <w:r w:rsidRPr="00A8175B">
        <w:rPr>
          <w:rFonts w:ascii="Futura Md BT" w:hAnsi="Futura Md BT"/>
          <w:lang w:val="eu-ES"/>
        </w:rPr>
        <w:t xml:space="preserve">GARRIDO KNÖRR </w:t>
      </w:r>
      <w:r w:rsidRPr="00A8175B">
        <w:rPr>
          <w:lang w:val="eu-ES"/>
        </w:rPr>
        <w:t>andreak: Eskerrik asko, presidente andrea. Sailburua, sailburuak, egun on.</w:t>
      </w:r>
    </w:p>
    <w:p w:rsidR="008C33DA" w:rsidRDefault="008C33DA" w:rsidP="00F716E9">
      <w:pPr>
        <w:pStyle w:val="Texto"/>
        <w:rPr>
          <w:lang w:val="eu-ES"/>
        </w:rPr>
      </w:pPr>
    </w:p>
    <w:p w:rsidR="008C33DA" w:rsidRDefault="008C33DA" w:rsidP="00F716E9">
      <w:pPr>
        <w:pStyle w:val="Texto"/>
        <w:rPr>
          <w:lang w:val="es-ES"/>
        </w:rPr>
      </w:pPr>
      <w:r w:rsidRPr="00A8175B">
        <w:rPr>
          <w:lang w:val="es-ES"/>
        </w:rPr>
        <w:t>B</w:t>
      </w:r>
      <w:r>
        <w:rPr>
          <w:lang w:val="es-ES"/>
        </w:rPr>
        <w:t>ueno, t</w:t>
      </w:r>
      <w:r w:rsidRPr="00A8175B">
        <w:rPr>
          <w:lang w:val="es-ES"/>
        </w:rPr>
        <w:t>ambién preguntamos por</w:t>
      </w:r>
      <w:r>
        <w:rPr>
          <w:lang w:val="es-ES"/>
        </w:rPr>
        <w:t xml:space="preserve"> otro centro de salud. Señor</w:t>
      </w:r>
      <w:r w:rsidRPr="00A8175B">
        <w:rPr>
          <w:lang w:val="es-ES"/>
        </w:rPr>
        <w:t>a consejera, como usted bien sabe, el local que alberga</w:t>
      </w:r>
      <w:r>
        <w:rPr>
          <w:lang w:val="es-ES"/>
        </w:rPr>
        <w:t>ba</w:t>
      </w:r>
      <w:r w:rsidRPr="00A8175B">
        <w:rPr>
          <w:lang w:val="es-ES"/>
        </w:rPr>
        <w:t xml:space="preserve"> el Centro de Salud de </w:t>
      </w:r>
      <w:r>
        <w:rPr>
          <w:lang w:val="es-ES"/>
        </w:rPr>
        <w:t>Zambrana p</w:t>
      </w:r>
      <w:r w:rsidRPr="00A8175B">
        <w:rPr>
          <w:lang w:val="es-ES"/>
        </w:rPr>
        <w:t>resenta problemas estructurales</w:t>
      </w:r>
      <w:r>
        <w:rPr>
          <w:lang w:val="es-ES"/>
        </w:rPr>
        <w:t>,</w:t>
      </w:r>
      <w:r w:rsidRPr="00A8175B">
        <w:rPr>
          <w:lang w:val="es-ES"/>
        </w:rPr>
        <w:t xml:space="preserve"> que parece que se fueron agudizando a lo largo</w:t>
      </w:r>
      <w:r>
        <w:rPr>
          <w:lang w:val="es-ES"/>
        </w:rPr>
        <w:t xml:space="preserve"> del primer semestre del año</w:t>
      </w:r>
      <w:r w:rsidRPr="00A8175B">
        <w:rPr>
          <w:lang w:val="es-ES"/>
        </w:rPr>
        <w:t xml:space="preserve"> pas</w:t>
      </w:r>
      <w:r>
        <w:rPr>
          <w:lang w:val="es-ES"/>
        </w:rPr>
        <w:t>ado. Y,</w:t>
      </w:r>
      <w:r w:rsidRPr="00A8175B">
        <w:rPr>
          <w:lang w:val="es-ES"/>
        </w:rPr>
        <w:t xml:space="preserve"> finalmente</w:t>
      </w:r>
      <w:r>
        <w:rPr>
          <w:lang w:val="es-ES"/>
        </w:rPr>
        <w:t>,</w:t>
      </w:r>
      <w:r w:rsidRPr="00A8175B">
        <w:rPr>
          <w:lang w:val="es-ES"/>
        </w:rPr>
        <w:t xml:space="preserve"> se procede a trasladar l</w:t>
      </w:r>
      <w:r>
        <w:rPr>
          <w:lang w:val="es-ES"/>
        </w:rPr>
        <w:t>a atención que se prestaba en</w:t>
      </w:r>
      <w:r w:rsidRPr="00A8175B">
        <w:rPr>
          <w:lang w:val="es-ES"/>
        </w:rPr>
        <w:t xml:space="preserve"> el local habilitado para el Centro de Salud de</w:t>
      </w:r>
      <w:r>
        <w:rPr>
          <w:lang w:val="es-ES"/>
        </w:rPr>
        <w:t xml:space="preserve"> Z</w:t>
      </w:r>
      <w:r w:rsidRPr="00A8175B">
        <w:rPr>
          <w:lang w:val="es-ES"/>
        </w:rPr>
        <w:t xml:space="preserve">ambrana </w:t>
      </w:r>
      <w:r>
        <w:rPr>
          <w:lang w:val="es-ES"/>
        </w:rPr>
        <w:t xml:space="preserve">a </w:t>
      </w:r>
      <w:r w:rsidRPr="00A8175B">
        <w:rPr>
          <w:lang w:val="es-ES"/>
        </w:rPr>
        <w:t>otro local</w:t>
      </w:r>
      <w:r>
        <w:rPr>
          <w:lang w:val="es-ES"/>
        </w:rPr>
        <w:t>. Al</w:t>
      </w:r>
      <w:r w:rsidRPr="00A8175B">
        <w:rPr>
          <w:lang w:val="es-ES"/>
        </w:rPr>
        <w:t xml:space="preserve"> principio se fuer</w:t>
      </w:r>
      <w:r>
        <w:rPr>
          <w:lang w:val="es-ES"/>
        </w:rPr>
        <w:t xml:space="preserve">on a </w:t>
      </w:r>
      <w:proofErr w:type="spellStart"/>
      <w:r>
        <w:rPr>
          <w:lang w:val="es-ES"/>
        </w:rPr>
        <w:t>Berantevilla</w:t>
      </w:r>
      <w:proofErr w:type="spellEnd"/>
      <w:r>
        <w:rPr>
          <w:lang w:val="es-ES"/>
        </w:rPr>
        <w:t xml:space="preserve">, y luego, finalmente, </w:t>
      </w:r>
      <w:r w:rsidRPr="00A8175B">
        <w:rPr>
          <w:lang w:val="es-ES"/>
        </w:rPr>
        <w:t xml:space="preserve">se trasladan a otro local del propio municipio de </w:t>
      </w:r>
      <w:r>
        <w:rPr>
          <w:lang w:val="es-ES"/>
        </w:rPr>
        <w:t>Zambrana.</w:t>
      </w:r>
    </w:p>
    <w:p w:rsidR="008C33DA" w:rsidRDefault="008C33DA" w:rsidP="00F716E9">
      <w:pPr>
        <w:pStyle w:val="Texto"/>
        <w:rPr>
          <w:lang w:val="es-ES"/>
        </w:rPr>
      </w:pPr>
    </w:p>
    <w:p w:rsidR="008C33DA" w:rsidRDefault="008C33DA" w:rsidP="00F716E9">
      <w:pPr>
        <w:pStyle w:val="Texto"/>
        <w:rPr>
          <w:lang w:val="es-ES"/>
        </w:rPr>
      </w:pPr>
      <w:r>
        <w:rPr>
          <w:lang w:val="es-ES"/>
        </w:rPr>
        <w:t>C</w:t>
      </w:r>
      <w:r w:rsidRPr="00A8175B">
        <w:rPr>
          <w:lang w:val="es-ES"/>
        </w:rPr>
        <w:t>omo usted también sabe, el propio Ayuntamiento decide iniciar el expediente de cesión gratuita de uso de una parcela de titularidad municip</w:t>
      </w:r>
      <w:r>
        <w:rPr>
          <w:lang w:val="es-ES"/>
        </w:rPr>
        <w:t>al para la construcción de un nuevo ce</w:t>
      </w:r>
      <w:r w:rsidRPr="00A8175B">
        <w:rPr>
          <w:lang w:val="es-ES"/>
        </w:rPr>
        <w:t>ntro de salud. Y lo que queremos saber es</w:t>
      </w:r>
      <w:r>
        <w:rPr>
          <w:lang w:val="es-ES"/>
        </w:rPr>
        <w:t>,</w:t>
      </w:r>
      <w:r w:rsidRPr="00A8175B">
        <w:rPr>
          <w:lang w:val="es-ES"/>
        </w:rPr>
        <w:t xml:space="preserve"> señora consejera, puesto </w:t>
      </w:r>
      <w:r>
        <w:rPr>
          <w:lang w:val="es-ES"/>
        </w:rPr>
        <w:t>que la competencia de sanidad</w:t>
      </w:r>
      <w:r w:rsidRPr="00A8175B">
        <w:rPr>
          <w:lang w:val="es-ES"/>
        </w:rPr>
        <w:t xml:space="preserve"> reside en el Gobierno Vasco, si es crit</w:t>
      </w:r>
      <w:r>
        <w:rPr>
          <w:lang w:val="es-ES"/>
        </w:rPr>
        <w:t>erio del Gobierno Vasco y del De</w:t>
      </w:r>
      <w:r w:rsidRPr="00A8175B">
        <w:rPr>
          <w:lang w:val="es-ES"/>
        </w:rPr>
        <w:t>partamento que usted dirige</w:t>
      </w:r>
      <w:r>
        <w:rPr>
          <w:lang w:val="es-ES"/>
        </w:rPr>
        <w:t>,</w:t>
      </w:r>
      <w:r w:rsidRPr="00A8175B">
        <w:rPr>
          <w:lang w:val="es-ES"/>
        </w:rPr>
        <w:t xml:space="preserve"> </w:t>
      </w:r>
      <w:r>
        <w:rPr>
          <w:lang w:val="es-ES"/>
        </w:rPr>
        <w:t>y</w:t>
      </w:r>
      <w:r w:rsidRPr="00A8175B">
        <w:rPr>
          <w:lang w:val="es-ES"/>
        </w:rPr>
        <w:t xml:space="preserve"> de </w:t>
      </w:r>
      <w:proofErr w:type="spellStart"/>
      <w:r w:rsidRPr="00A8175B">
        <w:rPr>
          <w:lang w:val="es-ES"/>
        </w:rPr>
        <w:t>Osakidetza</w:t>
      </w:r>
      <w:proofErr w:type="spellEnd"/>
      <w:r>
        <w:rPr>
          <w:lang w:val="es-ES"/>
        </w:rPr>
        <w:t>,</w:t>
      </w:r>
      <w:r w:rsidRPr="00A8175B">
        <w:rPr>
          <w:lang w:val="es-ES"/>
        </w:rPr>
        <w:t xml:space="preserve"> dar solución a la atención sanitaria e</w:t>
      </w:r>
      <w:r>
        <w:rPr>
          <w:lang w:val="es-ES"/>
        </w:rPr>
        <w:t>n esta importante zona de Álava.</w:t>
      </w:r>
    </w:p>
    <w:p w:rsidR="008C33DA" w:rsidRDefault="008C33DA" w:rsidP="00F716E9">
      <w:pPr>
        <w:pStyle w:val="Texto"/>
        <w:rPr>
          <w:lang w:val="es-ES"/>
        </w:rPr>
      </w:pPr>
    </w:p>
    <w:p w:rsidR="008C33DA" w:rsidRPr="00654414" w:rsidRDefault="008C33DA" w:rsidP="00F716E9">
      <w:pPr>
        <w:pStyle w:val="Texto"/>
        <w:rPr>
          <w:lang w:val="eu-ES"/>
        </w:rPr>
      </w:pPr>
    </w:p>
    <w:p w:rsidR="008C33DA" w:rsidRPr="00654414" w:rsidRDefault="008C33DA" w:rsidP="00F716E9">
      <w:pPr>
        <w:pStyle w:val="Texto"/>
        <w:rPr>
          <w:lang w:val="eu-ES"/>
        </w:rPr>
      </w:pPr>
      <w:r w:rsidRPr="00654414">
        <w:rPr>
          <w:rFonts w:ascii="Futura Md BT" w:hAnsi="Futura Md BT"/>
          <w:lang w:val="eu-ES"/>
        </w:rPr>
        <w:t xml:space="preserve">LEHENDAKARIAK: </w:t>
      </w:r>
      <w:r w:rsidRPr="00654414">
        <w:rPr>
          <w:lang w:val="eu-ES"/>
        </w:rPr>
        <w:t xml:space="preserve">Eskerrik asko, </w:t>
      </w:r>
      <w:proofErr w:type="spellStart"/>
      <w:r w:rsidRPr="00654414">
        <w:rPr>
          <w:lang w:val="eu-ES"/>
        </w:rPr>
        <w:t>Garrido</w:t>
      </w:r>
      <w:proofErr w:type="spellEnd"/>
      <w:r w:rsidRPr="00654414">
        <w:rPr>
          <w:lang w:val="eu-ES"/>
        </w:rPr>
        <w:t xml:space="preserve"> andrea. Erantzuteko, Murga andrea, zurea da hitza.</w:t>
      </w:r>
    </w:p>
    <w:p w:rsidR="008C33DA" w:rsidRPr="00654414" w:rsidRDefault="008C33DA" w:rsidP="00F716E9">
      <w:pPr>
        <w:pStyle w:val="Texto"/>
        <w:rPr>
          <w:lang w:val="eu-ES"/>
        </w:rPr>
      </w:pPr>
    </w:p>
    <w:p w:rsidR="008C33DA" w:rsidRPr="00654414" w:rsidRDefault="008C33DA" w:rsidP="00F716E9">
      <w:pPr>
        <w:pStyle w:val="Texto"/>
        <w:rPr>
          <w:lang w:val="eu-ES"/>
        </w:rPr>
      </w:pPr>
    </w:p>
    <w:p w:rsidR="008C33DA" w:rsidRPr="00654414" w:rsidRDefault="008C33DA" w:rsidP="00F716E9">
      <w:pPr>
        <w:pStyle w:val="Texto"/>
        <w:rPr>
          <w:lang w:val="eu-ES"/>
        </w:rPr>
      </w:pPr>
      <w:r w:rsidRPr="00654414">
        <w:rPr>
          <w:rFonts w:ascii="Futura Md BT" w:hAnsi="Futura Md BT"/>
          <w:caps/>
          <w:lang w:val="eu-ES"/>
        </w:rPr>
        <w:lastRenderedPageBreak/>
        <w:t>Osasuneko sailburuak</w:t>
      </w:r>
      <w:r w:rsidRPr="00654414">
        <w:rPr>
          <w:lang w:val="eu-ES"/>
        </w:rPr>
        <w:t xml:space="preserve"> (Murga </w:t>
      </w:r>
      <w:proofErr w:type="spellStart"/>
      <w:r w:rsidRPr="00654414">
        <w:rPr>
          <w:lang w:val="eu-ES"/>
        </w:rPr>
        <w:t>Eizagaechevarria</w:t>
      </w:r>
      <w:proofErr w:type="spellEnd"/>
      <w:r w:rsidRPr="00654414">
        <w:rPr>
          <w:lang w:val="eu-ES"/>
        </w:rPr>
        <w:t xml:space="preserve">): Presidente andrea, legebiltzarkideok, </w:t>
      </w:r>
      <w:proofErr w:type="spellStart"/>
      <w:r w:rsidRPr="00654414">
        <w:rPr>
          <w:lang w:val="eu-ES"/>
        </w:rPr>
        <w:t>Garrido</w:t>
      </w:r>
      <w:proofErr w:type="spellEnd"/>
      <w:r w:rsidRPr="00654414">
        <w:rPr>
          <w:lang w:val="eu-ES"/>
        </w:rPr>
        <w:t xml:space="preserve"> andrea.</w:t>
      </w:r>
    </w:p>
    <w:p w:rsidR="008C33DA" w:rsidRDefault="008C33DA" w:rsidP="00F716E9">
      <w:pPr>
        <w:pStyle w:val="Texto"/>
        <w:rPr>
          <w:lang w:val="eu-ES"/>
        </w:rPr>
      </w:pPr>
    </w:p>
    <w:p w:rsidR="008C33DA" w:rsidRDefault="008C33DA" w:rsidP="00F716E9">
      <w:pPr>
        <w:pStyle w:val="Texto"/>
        <w:rPr>
          <w:lang w:val="es-ES"/>
        </w:rPr>
      </w:pPr>
      <w:r>
        <w:rPr>
          <w:lang w:val="eu-ES"/>
        </w:rPr>
        <w:t>E</w:t>
      </w:r>
      <w:r w:rsidRPr="00A8175B">
        <w:rPr>
          <w:lang w:val="es-ES"/>
        </w:rPr>
        <w:t xml:space="preserve">l Departamento de Salud y </w:t>
      </w:r>
      <w:proofErr w:type="spellStart"/>
      <w:r w:rsidRPr="00A8175B">
        <w:rPr>
          <w:lang w:val="es-ES"/>
        </w:rPr>
        <w:t>Osakidetza</w:t>
      </w:r>
      <w:proofErr w:type="spellEnd"/>
      <w:r w:rsidRPr="00A8175B">
        <w:rPr>
          <w:lang w:val="es-ES"/>
        </w:rPr>
        <w:t xml:space="preserve"> se dedican los 365 días del año, las 24 horas del día</w:t>
      </w:r>
      <w:r>
        <w:rPr>
          <w:lang w:val="es-ES"/>
        </w:rPr>
        <w:t>,</w:t>
      </w:r>
      <w:r w:rsidRPr="00A8175B">
        <w:rPr>
          <w:lang w:val="es-ES"/>
        </w:rPr>
        <w:t xml:space="preserve"> a ofrecer a todos los vascos y vascas atención sanitaria de calidad. Y</w:t>
      </w:r>
      <w:r>
        <w:rPr>
          <w:lang w:val="es-ES"/>
        </w:rPr>
        <w:t>,</w:t>
      </w:r>
      <w:r w:rsidRPr="00A8175B">
        <w:rPr>
          <w:lang w:val="es-ES"/>
        </w:rPr>
        <w:t xml:space="preserve"> para ello</w:t>
      </w:r>
      <w:r>
        <w:rPr>
          <w:lang w:val="es-ES"/>
        </w:rPr>
        <w:t>,</w:t>
      </w:r>
      <w:r w:rsidRPr="00A8175B">
        <w:rPr>
          <w:lang w:val="es-ES"/>
        </w:rPr>
        <w:t xml:space="preserve"> trabajamos </w:t>
      </w:r>
      <w:r>
        <w:rPr>
          <w:lang w:val="es-ES"/>
        </w:rPr>
        <w:t xml:space="preserve">en mejorar la atención primaria </w:t>
      </w:r>
      <w:r w:rsidRPr="00A8175B">
        <w:rPr>
          <w:lang w:val="es-ES"/>
        </w:rPr>
        <w:t>en t</w:t>
      </w:r>
      <w:r>
        <w:rPr>
          <w:lang w:val="es-ES"/>
        </w:rPr>
        <w:t>odos los municipios de Euskadi. Y</w:t>
      </w:r>
      <w:r w:rsidRPr="00A8175B">
        <w:rPr>
          <w:lang w:val="es-ES"/>
        </w:rPr>
        <w:t xml:space="preserve"> por</w:t>
      </w:r>
      <w:r>
        <w:rPr>
          <w:lang w:val="es-ES"/>
        </w:rPr>
        <w:t xml:space="preserve"> supuesto, también en Zambrana. C</w:t>
      </w:r>
      <w:r w:rsidRPr="00A8175B">
        <w:rPr>
          <w:lang w:val="es-ES"/>
        </w:rPr>
        <w:t>omo ambas sabemos y ha mencionado</w:t>
      </w:r>
      <w:r>
        <w:rPr>
          <w:lang w:val="es-ES"/>
        </w:rPr>
        <w:t>,</w:t>
      </w:r>
      <w:r w:rsidRPr="00A8175B">
        <w:rPr>
          <w:lang w:val="es-ES"/>
        </w:rPr>
        <w:t xml:space="preserve"> este verano</w:t>
      </w:r>
      <w:r>
        <w:rPr>
          <w:lang w:val="es-ES"/>
        </w:rPr>
        <w:t>,</w:t>
      </w:r>
      <w:r w:rsidRPr="00A8175B">
        <w:rPr>
          <w:lang w:val="es-ES"/>
        </w:rPr>
        <w:t xml:space="preserve"> por cir</w:t>
      </w:r>
      <w:r>
        <w:rPr>
          <w:lang w:val="es-ES"/>
        </w:rPr>
        <w:t xml:space="preserve">cunstancias ajenas a </w:t>
      </w:r>
      <w:proofErr w:type="spellStart"/>
      <w:r>
        <w:rPr>
          <w:lang w:val="es-ES"/>
        </w:rPr>
        <w:t>Osakidetza</w:t>
      </w:r>
      <w:proofErr w:type="spellEnd"/>
      <w:r>
        <w:rPr>
          <w:lang w:val="es-ES"/>
        </w:rPr>
        <w:t>…</w:t>
      </w:r>
    </w:p>
    <w:p w:rsidR="008C33DA" w:rsidRDefault="008C33DA" w:rsidP="00F716E9">
      <w:pPr>
        <w:pStyle w:val="Texto"/>
        <w:rPr>
          <w:lang w:val="es-ES"/>
        </w:rPr>
      </w:pPr>
    </w:p>
    <w:p w:rsidR="008C33DA" w:rsidRPr="004B5E82" w:rsidRDefault="008C33DA" w:rsidP="00F716E9">
      <w:pPr>
        <w:pStyle w:val="Texto"/>
        <w:rPr>
          <w:lang w:val="eu-ES"/>
        </w:rPr>
      </w:pPr>
      <w:r w:rsidRPr="004B5E82">
        <w:rPr>
          <w:lang w:val="eu-ES"/>
        </w:rPr>
        <w:t>(28. zintaren amaiera)</w:t>
      </w:r>
    </w:p>
    <w:p w:rsidR="008C33DA" w:rsidRDefault="008C33DA" w:rsidP="00F716E9">
      <w:pPr>
        <w:pStyle w:val="Texto"/>
      </w:pPr>
      <w:r>
        <w:t xml:space="preserve">(29. </w:t>
      </w:r>
      <w:proofErr w:type="spellStart"/>
      <w:r>
        <w:t>zintaren</w:t>
      </w:r>
      <w:proofErr w:type="spellEnd"/>
      <w:r>
        <w:t xml:space="preserve"> </w:t>
      </w:r>
      <w:proofErr w:type="spellStart"/>
      <w:r>
        <w:t>hasiera</w:t>
      </w:r>
      <w:proofErr w:type="spellEnd"/>
      <w:r>
        <w:t>)</w:t>
      </w:r>
    </w:p>
    <w:p w:rsidR="008C33DA" w:rsidRDefault="008C33DA" w:rsidP="00F716E9">
      <w:pPr>
        <w:pStyle w:val="Texto"/>
      </w:pPr>
    </w:p>
    <w:p w:rsidR="008C33DA" w:rsidRDefault="008C33DA" w:rsidP="00F716E9">
      <w:pPr>
        <w:pStyle w:val="Texto"/>
      </w:pPr>
      <w:r>
        <w:t xml:space="preserve">… </w:t>
      </w:r>
      <w:r w:rsidRPr="00292F39">
        <w:t>de Euskadi y, por supuesto, también en Zambrana</w:t>
      </w:r>
      <w:r>
        <w:t>.</w:t>
      </w:r>
    </w:p>
    <w:p w:rsidR="008C33DA" w:rsidRDefault="008C33DA" w:rsidP="00F716E9">
      <w:pPr>
        <w:pStyle w:val="Texto"/>
      </w:pPr>
    </w:p>
    <w:p w:rsidR="008C33DA" w:rsidRDefault="008C33DA" w:rsidP="00F716E9">
      <w:pPr>
        <w:pStyle w:val="Texto"/>
      </w:pPr>
      <w:r>
        <w:t>C</w:t>
      </w:r>
      <w:r w:rsidRPr="00292F39">
        <w:t>omo ambas sabemos</w:t>
      </w:r>
      <w:r>
        <w:t>,</w:t>
      </w:r>
      <w:r w:rsidRPr="00292F39">
        <w:t xml:space="preserve"> y ha mencionado</w:t>
      </w:r>
      <w:r>
        <w:t>,</w:t>
      </w:r>
      <w:r w:rsidRPr="00292F39">
        <w:t xml:space="preserve"> este verano por circunstancias ajenas a </w:t>
      </w:r>
      <w:proofErr w:type="spellStart"/>
      <w:r w:rsidRPr="00292F39">
        <w:t>Osakidetza</w:t>
      </w:r>
      <w:proofErr w:type="spellEnd"/>
      <w:r w:rsidRPr="00292F39">
        <w:t xml:space="preserve"> relacionadas con problemas estructurales del edificio</w:t>
      </w:r>
      <w:r>
        <w:t xml:space="preserve"> h</w:t>
      </w:r>
      <w:r w:rsidRPr="00292F39">
        <w:t>ubo que cerrar este</w:t>
      </w:r>
      <w:r>
        <w:t xml:space="preserve"> c</w:t>
      </w:r>
      <w:r w:rsidRPr="00292F39">
        <w:t>onsultorio en Zambrana, que ya afectaba a la seguridad de los profesionales y de la ciudadanía que acudía</w:t>
      </w:r>
      <w:r>
        <w:t>. A</w:t>
      </w:r>
      <w:r w:rsidRPr="00292F39">
        <w:t xml:space="preserve">sí, durante este cierre se atendió a los vecinos y vecinas en </w:t>
      </w:r>
      <w:proofErr w:type="spellStart"/>
      <w:r w:rsidRPr="00292F39">
        <w:t>Berantevilla</w:t>
      </w:r>
      <w:proofErr w:type="spellEnd"/>
      <w:r>
        <w:t>. E</w:t>
      </w:r>
      <w:r w:rsidRPr="00292F39">
        <w:t>l 9 de septiembre, el Ayuntamiento de Zambrana</w:t>
      </w:r>
      <w:r>
        <w:t xml:space="preserve"> habilitó una alternativa en</w:t>
      </w:r>
      <w:r w:rsidRPr="00292F39">
        <w:t xml:space="preserve"> la biblioteca del municip</w:t>
      </w:r>
      <w:r>
        <w:t>io para evitar estos traslados.</w:t>
      </w:r>
    </w:p>
    <w:p w:rsidR="008C33DA" w:rsidRDefault="008C33DA" w:rsidP="00F716E9">
      <w:pPr>
        <w:pStyle w:val="Texto"/>
      </w:pPr>
    </w:p>
    <w:p w:rsidR="008C33DA" w:rsidRDefault="008C33DA" w:rsidP="00F716E9">
      <w:pPr>
        <w:pStyle w:val="Texto"/>
      </w:pPr>
      <w:r w:rsidRPr="00292F39">
        <w:t>Mientras</w:t>
      </w:r>
      <w:r>
        <w:t>,</w:t>
      </w:r>
      <w:r w:rsidRPr="00292F39">
        <w:t xml:space="preserve"> para reparar la estructura del edificio donde se encontraba el </w:t>
      </w:r>
      <w:r>
        <w:t>consultorio, la Junta de A</w:t>
      </w:r>
      <w:r w:rsidRPr="00292F39">
        <w:t xml:space="preserve">dministración de </w:t>
      </w:r>
      <w:r>
        <w:t xml:space="preserve">Zambrana </w:t>
      </w:r>
      <w:r w:rsidRPr="00292F39">
        <w:t>solicitó una ayuda de casi 80.000 euros a la Diputación Foral de Álava. Ayuda que la Diputación ha concedido</w:t>
      </w:r>
      <w:r>
        <w:t>.</w:t>
      </w:r>
    </w:p>
    <w:p w:rsidR="008C33DA" w:rsidRDefault="008C33DA" w:rsidP="00F716E9">
      <w:pPr>
        <w:pStyle w:val="Texto"/>
      </w:pPr>
    </w:p>
    <w:p w:rsidR="008C33DA" w:rsidRDefault="008C33DA" w:rsidP="00F716E9">
      <w:pPr>
        <w:pStyle w:val="Texto"/>
      </w:pPr>
      <w:r>
        <w:t>P</w:t>
      </w:r>
      <w:r w:rsidRPr="00292F39">
        <w:t>or su parte</w:t>
      </w:r>
      <w:r>
        <w:t>, el Ayuntamiento de Zambrana e</w:t>
      </w:r>
      <w:r w:rsidRPr="00292F39">
        <w:t xml:space="preserve">s cierto que nos ha trasladado </w:t>
      </w:r>
      <w:r>
        <w:t>su interés en ceder a</w:t>
      </w:r>
      <w:r w:rsidRPr="00292F39">
        <w:t xml:space="preserve"> </w:t>
      </w:r>
      <w:proofErr w:type="spellStart"/>
      <w:r w:rsidRPr="00292F39">
        <w:t>Osakidetza</w:t>
      </w:r>
      <w:proofErr w:type="spellEnd"/>
      <w:r w:rsidRPr="00292F39">
        <w:t xml:space="preserve"> una parcela para la const</w:t>
      </w:r>
      <w:r>
        <w:t>rucción de un nuevo consultorio;</w:t>
      </w:r>
      <w:r w:rsidRPr="00292F39">
        <w:t xml:space="preserve"> pero</w:t>
      </w:r>
      <w:r>
        <w:t>,</w:t>
      </w:r>
      <w:r w:rsidRPr="00292F39">
        <w:t xml:space="preserve"> v</w:t>
      </w:r>
      <w:r>
        <w:t xml:space="preserve">aloradas las dos alternativas, </w:t>
      </w:r>
      <w:proofErr w:type="spellStart"/>
      <w:r>
        <w:t>O</w:t>
      </w:r>
      <w:r w:rsidRPr="00292F39">
        <w:t>sakidetza</w:t>
      </w:r>
      <w:proofErr w:type="spellEnd"/>
      <w:r w:rsidRPr="00292F39">
        <w:t xml:space="preserve"> ha optado por la reparación estructural del actual edif</w:t>
      </w:r>
      <w:r>
        <w:t>icio en el que se encuentra el c</w:t>
      </w:r>
      <w:r w:rsidRPr="00292F39">
        <w:t>onsultorio</w:t>
      </w:r>
      <w:r>
        <w:t>,</w:t>
      </w:r>
      <w:r w:rsidRPr="00292F39">
        <w:t xml:space="preserve"> y aprovechar las obras para adecuar los espacios y mejorarlos</w:t>
      </w:r>
      <w:r>
        <w:t>.</w:t>
      </w:r>
    </w:p>
    <w:p w:rsidR="008C33DA" w:rsidRDefault="008C33DA" w:rsidP="00F716E9">
      <w:pPr>
        <w:pStyle w:val="Texto"/>
      </w:pPr>
    </w:p>
    <w:p w:rsidR="008C33DA" w:rsidRDefault="008C33DA" w:rsidP="00F716E9">
      <w:pPr>
        <w:pStyle w:val="Texto"/>
      </w:pPr>
      <w:proofErr w:type="spellStart"/>
      <w:r w:rsidRPr="00292F39">
        <w:lastRenderedPageBreak/>
        <w:t>Eskerrik</w:t>
      </w:r>
      <w:proofErr w:type="spellEnd"/>
      <w:r w:rsidRPr="00292F39">
        <w:t xml:space="preserve"> </w:t>
      </w:r>
      <w:proofErr w:type="spellStart"/>
      <w:r w:rsidRPr="00292F39">
        <w:t>asko</w:t>
      </w:r>
      <w:proofErr w:type="spellEnd"/>
      <w:r>
        <w:t>.</w:t>
      </w:r>
    </w:p>
    <w:p w:rsidR="008C33DA" w:rsidRDefault="008C33DA" w:rsidP="00F716E9">
      <w:pPr>
        <w:pStyle w:val="Texto"/>
      </w:pPr>
    </w:p>
    <w:p w:rsidR="008C33DA" w:rsidRDefault="008C33DA" w:rsidP="00F716E9">
      <w:pPr>
        <w:pStyle w:val="Texto"/>
      </w:pPr>
    </w:p>
    <w:p w:rsidR="008C33DA" w:rsidRDefault="008C33DA" w:rsidP="00F716E9">
      <w:pPr>
        <w:pStyle w:val="Texto"/>
      </w:pPr>
      <w:proofErr w:type="spellStart"/>
      <w:r w:rsidRPr="00292F39">
        <w:rPr>
          <w:rFonts w:ascii="Futura Md BT" w:hAnsi="Futura Md BT"/>
        </w:rPr>
        <w:t>LEHENDAKARIAK</w:t>
      </w:r>
      <w:proofErr w:type="spellEnd"/>
      <w:r w:rsidRPr="00292F39">
        <w:rPr>
          <w:rFonts w:ascii="Futura Md BT" w:hAnsi="Futura Md BT"/>
        </w:rPr>
        <w:t>:</w:t>
      </w:r>
      <w:r>
        <w:t xml:space="preserve"> </w:t>
      </w:r>
      <w:proofErr w:type="spellStart"/>
      <w:r>
        <w:t>Eskerrik</w:t>
      </w:r>
      <w:proofErr w:type="spellEnd"/>
      <w:r>
        <w:t xml:space="preserve"> </w:t>
      </w:r>
      <w:proofErr w:type="spellStart"/>
      <w:r>
        <w:t>asko</w:t>
      </w:r>
      <w:proofErr w:type="spellEnd"/>
      <w:r w:rsidRPr="00292F39">
        <w:t>, Murga</w:t>
      </w:r>
      <w:r>
        <w:t xml:space="preserve"> </w:t>
      </w:r>
      <w:proofErr w:type="spellStart"/>
      <w:r>
        <w:t>andrea</w:t>
      </w:r>
      <w:proofErr w:type="spellEnd"/>
      <w:r>
        <w:t>.</w:t>
      </w:r>
    </w:p>
    <w:p w:rsidR="008C33DA" w:rsidRDefault="008C33DA" w:rsidP="00F716E9">
      <w:pPr>
        <w:pStyle w:val="Texto"/>
      </w:pPr>
    </w:p>
    <w:p w:rsidR="008C33DA" w:rsidRDefault="008C33DA" w:rsidP="00F716E9">
      <w:pPr>
        <w:pStyle w:val="Texto"/>
      </w:pPr>
      <w:r>
        <w:t xml:space="preserve">Garrido </w:t>
      </w:r>
      <w:proofErr w:type="spellStart"/>
      <w:r>
        <w:t>andrea</w:t>
      </w:r>
      <w:proofErr w:type="spellEnd"/>
      <w:r>
        <w:t>.</w:t>
      </w:r>
    </w:p>
    <w:p w:rsidR="008C33DA" w:rsidRDefault="008C33DA" w:rsidP="00F716E9">
      <w:pPr>
        <w:pStyle w:val="Texto"/>
      </w:pPr>
    </w:p>
    <w:p w:rsidR="008C33DA" w:rsidRDefault="008C33DA" w:rsidP="00F716E9">
      <w:pPr>
        <w:pStyle w:val="Texto"/>
      </w:pPr>
    </w:p>
    <w:p w:rsidR="008C33DA" w:rsidRDefault="008C33DA" w:rsidP="00F716E9">
      <w:pPr>
        <w:pStyle w:val="Texto"/>
      </w:pPr>
      <w:r w:rsidRPr="00292F39">
        <w:rPr>
          <w:rFonts w:ascii="Futura Md BT" w:hAnsi="Futura Md BT"/>
        </w:rPr>
        <w:t xml:space="preserve">GARRIDO </w:t>
      </w:r>
      <w:proofErr w:type="spellStart"/>
      <w:r w:rsidRPr="00292F39">
        <w:rPr>
          <w:rFonts w:ascii="Futura Md BT" w:hAnsi="Futura Md BT"/>
        </w:rPr>
        <w:t>KNÖRR</w:t>
      </w:r>
      <w:proofErr w:type="spellEnd"/>
      <w:r w:rsidRPr="00292F39">
        <w:rPr>
          <w:rFonts w:ascii="Futura Md BT" w:hAnsi="Futura Md BT"/>
        </w:rPr>
        <w:t xml:space="preserve"> </w:t>
      </w:r>
      <w:proofErr w:type="spellStart"/>
      <w:r>
        <w:t>andreak</w:t>
      </w:r>
      <w:proofErr w:type="spellEnd"/>
      <w:r w:rsidRPr="00292F39">
        <w:rPr>
          <w:rFonts w:ascii="Futura Md BT" w:hAnsi="Futura Md BT"/>
        </w:rPr>
        <w:t>:</w:t>
      </w:r>
      <w:r>
        <w:t xml:space="preserve"> </w:t>
      </w:r>
      <w:r w:rsidRPr="00292F39">
        <w:t>B</w:t>
      </w:r>
      <w:r>
        <w:t>ueno,</w:t>
      </w:r>
      <w:r w:rsidRPr="00292F39">
        <w:t xml:space="preserve"> señora consejera, el histórico ya no</w:t>
      </w:r>
      <w:r>
        <w:t>s</w:t>
      </w:r>
      <w:r w:rsidRPr="00292F39">
        <w:t xml:space="preserve"> lo sabemos. Yo creo que nos lo sabemos muy bien usted </w:t>
      </w:r>
      <w:r>
        <w:t>y yo. P</w:t>
      </w:r>
      <w:r w:rsidRPr="00292F39">
        <w:t>or cierto</w:t>
      </w:r>
      <w:r>
        <w:t>,  J</w:t>
      </w:r>
      <w:r w:rsidRPr="00292F39">
        <w:t xml:space="preserve">unta </w:t>
      </w:r>
      <w:r>
        <w:t>Administrativa no, Junta de A</w:t>
      </w:r>
      <w:r w:rsidRPr="00292F39">
        <w:t>dministración</w:t>
      </w:r>
      <w:r>
        <w:t>, eso es otra cosa. Junta Administrativa de Zambrana.</w:t>
      </w:r>
    </w:p>
    <w:p w:rsidR="008C33DA" w:rsidRDefault="008C33DA" w:rsidP="00F716E9">
      <w:pPr>
        <w:pStyle w:val="Texto"/>
      </w:pPr>
    </w:p>
    <w:p w:rsidR="008C33DA" w:rsidRDefault="008C33DA" w:rsidP="00F716E9">
      <w:pPr>
        <w:pStyle w:val="Texto"/>
      </w:pPr>
      <w:r>
        <w:t>S</w:t>
      </w:r>
      <w:r w:rsidRPr="00292F39">
        <w:t xml:space="preserve">í, pero como usted sabe, lo que </w:t>
      </w:r>
      <w:r>
        <w:t xml:space="preserve">es </w:t>
      </w:r>
      <w:r w:rsidRPr="00292F39">
        <w:t>sanidad y la prestación de la asistencia san</w:t>
      </w:r>
      <w:r>
        <w:t>itaria en la Atención</w:t>
      </w:r>
      <w:r w:rsidRPr="00292F39">
        <w:t xml:space="preserve"> Primaria es </w:t>
      </w:r>
      <w:r>
        <w:t>una competencia del Gobierno Vasco.</w:t>
      </w:r>
    </w:p>
    <w:p w:rsidR="008C33DA" w:rsidRDefault="008C33DA" w:rsidP="00F716E9">
      <w:pPr>
        <w:pStyle w:val="Texto"/>
      </w:pPr>
    </w:p>
    <w:p w:rsidR="008C33DA" w:rsidRDefault="008C33DA" w:rsidP="00F716E9">
      <w:pPr>
        <w:pStyle w:val="Texto"/>
      </w:pPr>
      <w:r w:rsidRPr="00292F39">
        <w:t>Efectivamente, hay una ayuda que se va a conceder por parte de la Diputación a través del Plan Foral de Obras y Servicios. Par</w:t>
      </w:r>
      <w:r>
        <w:t>ece ser que esa es la intención. P</w:t>
      </w:r>
      <w:r w:rsidRPr="00292F39">
        <w:t>ero la pregunta es</w:t>
      </w:r>
      <w:r>
        <w:t xml:space="preserve"> muy concreta, señora consejera:</w:t>
      </w:r>
      <w:r w:rsidRPr="00292F39">
        <w:t xml:space="preserve"> </w:t>
      </w:r>
      <w:r>
        <w:t>¿</w:t>
      </w:r>
      <w:r w:rsidRPr="00292F39">
        <w:t>usted tiene intención para solucionar el problema de la atención sanitaria en esta zona</w:t>
      </w:r>
      <w:r>
        <w:t xml:space="preserve"> c</w:t>
      </w:r>
      <w:r w:rsidRPr="00292F39">
        <w:t>onstruir un nuevo centro de salud</w:t>
      </w:r>
      <w:r>
        <w:t>?</w:t>
      </w:r>
      <w:r w:rsidRPr="00292F39">
        <w:t xml:space="preserve"> </w:t>
      </w:r>
      <w:r>
        <w:t>¿S</w:t>
      </w:r>
      <w:r w:rsidRPr="00292F39">
        <w:t>í o no</w:t>
      </w:r>
      <w:r>
        <w:t>? Esa es la pregunta.</w:t>
      </w:r>
    </w:p>
    <w:p w:rsidR="008C33DA" w:rsidRDefault="008C33DA" w:rsidP="00F716E9">
      <w:pPr>
        <w:pStyle w:val="Texto"/>
      </w:pPr>
    </w:p>
    <w:p w:rsidR="008C33DA" w:rsidRDefault="008C33DA" w:rsidP="00F716E9">
      <w:pPr>
        <w:pStyle w:val="Texto"/>
      </w:pPr>
      <w:r>
        <w:t>U</w:t>
      </w:r>
      <w:r w:rsidRPr="00292F39">
        <w:t xml:space="preserve">sted </w:t>
      </w:r>
      <w:r>
        <w:t xml:space="preserve">ya </w:t>
      </w:r>
      <w:r w:rsidRPr="00292F39">
        <w:t xml:space="preserve">tiene a disposición un local cedido por el Ayuntamiento. </w:t>
      </w:r>
      <w:r>
        <w:t>¿</w:t>
      </w:r>
      <w:r w:rsidRPr="00292F39">
        <w:t xml:space="preserve">Usted está dispuesta, como han </w:t>
      </w:r>
      <w:r>
        <w:t>hecho en otras zonas de Álava –p</w:t>
      </w:r>
      <w:r w:rsidRPr="00292F39">
        <w:t>or cierto, no sé si porque son gobernadas por alc</w:t>
      </w:r>
      <w:r>
        <w:t xml:space="preserve">aldes del Partido Nacionalista </w:t>
      </w:r>
      <w:r w:rsidRPr="00292F39">
        <w:t>en donde se han construido cen</w:t>
      </w:r>
      <w:r>
        <w:t>tros de salud– a dar la cobertura,</w:t>
      </w:r>
      <w:r w:rsidRPr="00292F39">
        <w:t xml:space="preserve"> la atención sanitaria precisa en esta zona y construir un nuevo </w:t>
      </w:r>
      <w:r>
        <w:t>c</w:t>
      </w:r>
      <w:r w:rsidRPr="00292F39">
        <w:t xml:space="preserve">entro de </w:t>
      </w:r>
      <w:r>
        <w:t>s</w:t>
      </w:r>
      <w:r w:rsidRPr="00292F39">
        <w:t>alud</w:t>
      </w:r>
      <w:r>
        <w:t>?</w:t>
      </w:r>
    </w:p>
    <w:p w:rsidR="008C33DA" w:rsidRDefault="008C33DA" w:rsidP="00F716E9">
      <w:pPr>
        <w:pStyle w:val="Texto"/>
      </w:pPr>
    </w:p>
    <w:p w:rsidR="008C33DA" w:rsidRDefault="008C33DA" w:rsidP="00F716E9">
      <w:pPr>
        <w:pStyle w:val="Texto"/>
      </w:pPr>
      <w:r w:rsidRPr="00292F39">
        <w:t xml:space="preserve">Usted sabe muy bien que los problemas </w:t>
      </w:r>
      <w:r>
        <w:t>de</w:t>
      </w:r>
      <w:r w:rsidRPr="00292F39">
        <w:t xml:space="preserve"> dicho local no son problemas puntuales, </w:t>
      </w:r>
      <w:r>
        <w:t>es decir</w:t>
      </w:r>
      <w:r w:rsidRPr="00292F39">
        <w:t xml:space="preserve">, </w:t>
      </w:r>
      <w:r>
        <w:t xml:space="preserve">no </w:t>
      </w:r>
      <w:r w:rsidRPr="00292F39">
        <w:t>son problemas que tienen que ver con aspec</w:t>
      </w:r>
      <w:r>
        <w:t>tos coyunturales, sino más bien</w:t>
      </w:r>
      <w:r w:rsidRPr="00292F39">
        <w:t xml:space="preserve"> con aspectos también importantes que tienen que ver con la accesibilidad al propio edificio, que se accede a través de una rampa</w:t>
      </w:r>
      <w:r>
        <w:t>;</w:t>
      </w:r>
      <w:r w:rsidRPr="00292F39">
        <w:t xml:space="preserve"> con que los espacios </w:t>
      </w:r>
      <w:r>
        <w:t>son inadecuados, e</w:t>
      </w:r>
      <w:r w:rsidRPr="00292F39">
        <w:t xml:space="preserve">stamos hablando de pasillos </w:t>
      </w:r>
      <w:r w:rsidRPr="00292F39">
        <w:lastRenderedPageBreak/>
        <w:t xml:space="preserve">estrechos en los que los pacientes tienen dificultad para moverse cuando acuden al centro </w:t>
      </w:r>
      <w:r>
        <w:t>de salud;</w:t>
      </w:r>
      <w:r w:rsidRPr="00292F39">
        <w:t xml:space="preserve"> también</w:t>
      </w:r>
      <w:r>
        <w:t>,</w:t>
      </w:r>
      <w:r w:rsidRPr="00292F39">
        <w:t xml:space="preserve"> espacios </w:t>
      </w:r>
      <w:r>
        <w:t>inadecuados</w:t>
      </w:r>
      <w:r w:rsidRPr="00292F39">
        <w:t xml:space="preserve"> para que se </w:t>
      </w:r>
      <w:r>
        <w:t>ubique el personal médico; baños no</w:t>
      </w:r>
      <w:r w:rsidRPr="00292F39">
        <w:t xml:space="preserve"> adaptados a personas con problemas de movilidad reducida. </w:t>
      </w:r>
      <w:r>
        <w:t>¿</w:t>
      </w:r>
      <w:r w:rsidRPr="00292F39">
        <w:t>Usted, personalmente, y como responsable del Departamento de Salud, cree que todos estos problemas que presenta este local se van a solucionar con 80.000 euros</w:t>
      </w:r>
      <w:r>
        <w:t xml:space="preserve"> o</w:t>
      </w:r>
      <w:r w:rsidRPr="00292F39">
        <w:t xml:space="preserve"> que estamos hablando de un problema de mucho mayor envergadura y</w:t>
      </w:r>
      <w:r>
        <w:t>,</w:t>
      </w:r>
      <w:r w:rsidRPr="00292F39">
        <w:t xml:space="preserve"> por lo tanto, que requiere de un</w:t>
      </w:r>
      <w:r>
        <w:t xml:space="preserve">a solución de mayor envergadura? </w:t>
      </w:r>
      <w:r w:rsidRPr="00292F39">
        <w:t>La pregunta es m</w:t>
      </w:r>
      <w:r>
        <w:t>uy</w:t>
      </w:r>
      <w:r w:rsidRPr="00292F39">
        <w:t xml:space="preserve"> concreta</w:t>
      </w:r>
      <w:r>
        <w:t>,</w:t>
      </w:r>
      <w:r w:rsidRPr="00292F39">
        <w:t xml:space="preserve"> señor</w:t>
      </w:r>
      <w:r>
        <w:t>a consejera.</w:t>
      </w:r>
    </w:p>
    <w:p w:rsidR="008C33DA" w:rsidRDefault="008C33DA" w:rsidP="00F716E9">
      <w:pPr>
        <w:pStyle w:val="Texto"/>
      </w:pPr>
    </w:p>
    <w:p w:rsidR="008C33DA" w:rsidRDefault="008C33DA" w:rsidP="00F716E9">
      <w:pPr>
        <w:pStyle w:val="Texto"/>
      </w:pPr>
      <w:r>
        <w:t>V</w:t>
      </w:r>
      <w:r w:rsidRPr="00292F39">
        <w:t>iendo que difícilmente se van a soluciona</w:t>
      </w:r>
      <w:r>
        <w:t>r todos los problemas del local</w:t>
      </w:r>
      <w:r w:rsidRPr="00292F39">
        <w:t xml:space="preserve"> al qu</w:t>
      </w:r>
      <w:r>
        <w:t>e estamos haciendo referencia, ¿e</w:t>
      </w:r>
      <w:r w:rsidRPr="00292F39">
        <w:t xml:space="preserve">s intención desde el Gobierno Vasco y del Departamento </w:t>
      </w:r>
      <w:r>
        <w:t>que usted preside,</w:t>
      </w:r>
      <w:r w:rsidRPr="00292F39">
        <w:t xml:space="preserve"> como ha hecho en otras zonas de Álava, construir un centro de salud</w:t>
      </w:r>
      <w:r>
        <w:t>, v</w:t>
      </w:r>
      <w:r w:rsidRPr="00292F39">
        <w:t>iendo que</w:t>
      </w:r>
      <w:r>
        <w:t>,</w:t>
      </w:r>
      <w:r w:rsidRPr="00292F39">
        <w:t xml:space="preserve"> además, el Ayuntamiento </w:t>
      </w:r>
      <w:r>
        <w:t>ha</w:t>
      </w:r>
      <w:r w:rsidRPr="00292F39">
        <w:t xml:space="preserve"> mostrado su disposición cedi</w:t>
      </w:r>
      <w:r>
        <w:t>endo un local de forma gratuita? S</w:t>
      </w:r>
      <w:r w:rsidRPr="00292F39">
        <w:t>í o no, señora consejera</w:t>
      </w:r>
      <w:r>
        <w:t>.</w:t>
      </w:r>
    </w:p>
    <w:p w:rsidR="008C33DA" w:rsidRDefault="008C33DA" w:rsidP="00F716E9">
      <w:pPr>
        <w:pStyle w:val="Texto"/>
      </w:pPr>
    </w:p>
    <w:p w:rsidR="008C33DA" w:rsidRDefault="008C33DA" w:rsidP="00F716E9">
      <w:pPr>
        <w:pStyle w:val="Texto"/>
      </w:pPr>
    </w:p>
    <w:p w:rsidR="008C33DA" w:rsidRPr="00390245" w:rsidRDefault="008C33DA" w:rsidP="00F716E9">
      <w:pPr>
        <w:pStyle w:val="Texto"/>
        <w:rPr>
          <w:lang w:val="eu-ES"/>
        </w:rPr>
      </w:pPr>
      <w:r w:rsidRPr="00390245">
        <w:rPr>
          <w:rFonts w:ascii="Futura Md BT" w:hAnsi="Futura Md BT"/>
          <w:lang w:val="eu-ES"/>
        </w:rPr>
        <w:t>LEHENDAKARIAK:</w:t>
      </w:r>
      <w:r w:rsidRPr="00390245">
        <w:rPr>
          <w:lang w:val="eu-ES"/>
        </w:rPr>
        <w:t xml:space="preserve"> Eskerrik asko, </w:t>
      </w:r>
      <w:proofErr w:type="spellStart"/>
      <w:r w:rsidRPr="00390245">
        <w:rPr>
          <w:lang w:val="eu-ES"/>
        </w:rPr>
        <w:t>Garrido</w:t>
      </w:r>
      <w:proofErr w:type="spellEnd"/>
      <w:r w:rsidRPr="00390245">
        <w:rPr>
          <w:lang w:val="eu-ES"/>
        </w:rPr>
        <w:t xml:space="preserve"> andrea.</w:t>
      </w:r>
    </w:p>
    <w:p w:rsidR="008C33DA" w:rsidRPr="00390245" w:rsidRDefault="008C33DA" w:rsidP="00F716E9">
      <w:pPr>
        <w:pStyle w:val="Texto"/>
        <w:rPr>
          <w:lang w:val="eu-ES"/>
        </w:rPr>
      </w:pPr>
    </w:p>
    <w:p w:rsidR="008C33DA" w:rsidRPr="00390245" w:rsidRDefault="008C33DA" w:rsidP="00F716E9">
      <w:pPr>
        <w:pStyle w:val="Texto"/>
        <w:rPr>
          <w:lang w:val="eu-ES"/>
        </w:rPr>
      </w:pPr>
      <w:r w:rsidRPr="00390245">
        <w:rPr>
          <w:lang w:val="eu-ES"/>
        </w:rPr>
        <w:t>Murga andrea, zurea da hitza.</w:t>
      </w:r>
    </w:p>
    <w:p w:rsidR="008C33DA" w:rsidRPr="00390245" w:rsidRDefault="008C33DA" w:rsidP="00F716E9">
      <w:pPr>
        <w:pStyle w:val="Texto"/>
        <w:rPr>
          <w:lang w:val="eu-ES"/>
        </w:rPr>
      </w:pPr>
    </w:p>
    <w:p w:rsidR="008C33DA" w:rsidRPr="00390245" w:rsidRDefault="008C33DA" w:rsidP="00F716E9">
      <w:pPr>
        <w:pStyle w:val="Texto"/>
        <w:rPr>
          <w:lang w:val="eu-ES"/>
        </w:rPr>
      </w:pPr>
    </w:p>
    <w:p w:rsidR="008C33DA" w:rsidRDefault="008C33DA" w:rsidP="00F716E9">
      <w:pPr>
        <w:pStyle w:val="Texto"/>
      </w:pPr>
      <w:r w:rsidRPr="00390245">
        <w:rPr>
          <w:rFonts w:ascii="Futura Md BT" w:hAnsi="Futura Md BT"/>
          <w:lang w:val="eu-ES"/>
        </w:rPr>
        <w:t xml:space="preserve">OSASUNEKO SAILBURUAK </w:t>
      </w:r>
      <w:r w:rsidRPr="00390245">
        <w:rPr>
          <w:lang w:val="eu-ES"/>
        </w:rPr>
        <w:t xml:space="preserve">(Murga </w:t>
      </w:r>
      <w:proofErr w:type="spellStart"/>
      <w:r w:rsidRPr="00390245">
        <w:rPr>
          <w:lang w:val="eu-ES"/>
        </w:rPr>
        <w:t>Eizagaechevarria</w:t>
      </w:r>
      <w:proofErr w:type="spellEnd"/>
      <w:r w:rsidRPr="00390245">
        <w:rPr>
          <w:lang w:val="eu-ES"/>
        </w:rPr>
        <w:t>)</w:t>
      </w:r>
      <w:r w:rsidRPr="00390245">
        <w:rPr>
          <w:rFonts w:ascii="Futura Md BT" w:hAnsi="Futura Md BT"/>
          <w:lang w:val="eu-ES"/>
        </w:rPr>
        <w:t>:</w:t>
      </w:r>
      <w:r w:rsidRPr="00390245">
        <w:rPr>
          <w:lang w:val="eu-ES"/>
        </w:rPr>
        <w:t xml:space="preserve"> </w:t>
      </w:r>
      <w:proofErr w:type="spellStart"/>
      <w:r w:rsidRPr="00390245">
        <w:rPr>
          <w:lang w:val="eu-ES"/>
        </w:rPr>
        <w:t>Garrido</w:t>
      </w:r>
      <w:proofErr w:type="spellEnd"/>
      <w:r w:rsidRPr="00292F39">
        <w:t xml:space="preserve"> </w:t>
      </w:r>
      <w:proofErr w:type="spellStart"/>
      <w:r w:rsidRPr="00292F39">
        <w:t>andrea</w:t>
      </w:r>
      <w:proofErr w:type="spellEnd"/>
      <w:r w:rsidRPr="00292F39">
        <w:t>, creo que anteriormente le he respondido que la decisión era actua</w:t>
      </w:r>
      <w:r>
        <w:t>r</w:t>
      </w:r>
      <w:r w:rsidRPr="00292F39">
        <w:t xml:space="preserve"> sobre el edificio existente</w:t>
      </w:r>
      <w:r>
        <w:t>, y no construir uno</w:t>
      </w:r>
      <w:r w:rsidRPr="00292F39">
        <w:t xml:space="preserve"> nuev</w:t>
      </w:r>
      <w:r>
        <w:t>o.</w:t>
      </w:r>
      <w:r w:rsidRPr="00292F39">
        <w:t xml:space="preserve"> </w:t>
      </w:r>
      <w:r>
        <w:t>Esa ha sido,</w:t>
      </w:r>
      <w:r w:rsidRPr="00292F39">
        <w:t xml:space="preserve"> </w:t>
      </w:r>
      <w:r>
        <w:t>a</w:t>
      </w:r>
      <w:r w:rsidRPr="00292F39">
        <w:t>parte del histórico.</w:t>
      </w:r>
    </w:p>
    <w:p w:rsidR="008C33DA" w:rsidRDefault="008C33DA" w:rsidP="00F716E9">
      <w:pPr>
        <w:pStyle w:val="Texto"/>
      </w:pPr>
    </w:p>
    <w:p w:rsidR="008C33DA" w:rsidRDefault="008C33DA" w:rsidP="00F716E9">
      <w:pPr>
        <w:pStyle w:val="Texto"/>
      </w:pPr>
      <w:r w:rsidRPr="00292F39">
        <w:t>Ag</w:t>
      </w:r>
      <w:r>
        <w:t>radezco su corrección sobre la Junta A</w:t>
      </w:r>
      <w:r w:rsidRPr="00292F39">
        <w:t xml:space="preserve">dministrativa de Zambrana, que es partidaria de rehabilitar el edificio en el que actualmente se </w:t>
      </w:r>
      <w:r>
        <w:t>encuentra este c</w:t>
      </w:r>
      <w:r w:rsidRPr="00292F39">
        <w:t>onsultorio</w:t>
      </w:r>
      <w:r>
        <w:t>. Y</w:t>
      </w:r>
      <w:r w:rsidRPr="00292F39">
        <w:t xml:space="preserve"> </w:t>
      </w:r>
      <w:proofErr w:type="spellStart"/>
      <w:r w:rsidRPr="00292F39">
        <w:t>Osakidetza</w:t>
      </w:r>
      <w:proofErr w:type="spellEnd"/>
      <w:r w:rsidRPr="00292F39">
        <w:t xml:space="preserve"> también. Además, el alcalde de la localidad se ha mostrado conforme con esta decisión</w:t>
      </w:r>
      <w:r>
        <w:t>. Y</w:t>
      </w:r>
      <w:r w:rsidRPr="00292F39">
        <w:t xml:space="preserve"> le puedo asegurar que el Plan de Inversiones se hace público, lo conocerán ustedes</w:t>
      </w:r>
      <w:r>
        <w:t>,</w:t>
      </w:r>
      <w:r w:rsidRPr="00292F39">
        <w:t xml:space="preserve"> y si en algún momento se </w:t>
      </w:r>
      <w:r>
        <w:t>decide</w:t>
      </w:r>
      <w:r w:rsidRPr="00292F39">
        <w:t xml:space="preserve"> la construcción de un edificio nuevo</w:t>
      </w:r>
      <w:r>
        <w:t>,</w:t>
      </w:r>
      <w:r w:rsidRPr="00292F39">
        <w:t xml:space="preserve"> </w:t>
      </w:r>
      <w:r>
        <w:t>se incluirá</w:t>
      </w:r>
      <w:r w:rsidRPr="00292F39">
        <w:t xml:space="preserve"> en una p</w:t>
      </w:r>
      <w:r>
        <w:t xml:space="preserve">artida </w:t>
      </w:r>
      <w:r>
        <w:lastRenderedPageBreak/>
        <w:t>presupuestaria y se hará. P</w:t>
      </w:r>
      <w:r w:rsidRPr="00292F39">
        <w:t xml:space="preserve">ero en este momento la partida que tenemos es esta y es para una habilitación de un edificio en el que se van a modificar accesos como la </w:t>
      </w:r>
      <w:r>
        <w:t>accesibilidad</w:t>
      </w:r>
      <w:r w:rsidRPr="00292F39">
        <w:t xml:space="preserve"> y todos aquellos</w:t>
      </w:r>
      <w:r>
        <w:t>.</w:t>
      </w:r>
    </w:p>
    <w:p w:rsidR="008C33DA" w:rsidRDefault="008C33DA" w:rsidP="00F716E9">
      <w:pPr>
        <w:pStyle w:val="Texto"/>
      </w:pPr>
    </w:p>
    <w:p w:rsidR="008C33DA" w:rsidRDefault="008C33DA" w:rsidP="00F716E9">
      <w:pPr>
        <w:pStyle w:val="Texto"/>
      </w:pPr>
      <w:r>
        <w:t>Y</w:t>
      </w:r>
      <w:r w:rsidRPr="00292F39">
        <w:t xml:space="preserve"> tenemos unos estándares en </w:t>
      </w:r>
      <w:proofErr w:type="spellStart"/>
      <w:r w:rsidRPr="00292F39">
        <w:t>Osakidetza</w:t>
      </w:r>
      <w:proofErr w:type="spellEnd"/>
      <w:r w:rsidRPr="00292F39">
        <w:t xml:space="preserve"> que cumplimos y que en las reparaciones estructurales de los edificios también mantenemos. Por lo tanto, en breve se van a iniciar las obras de remodelació</w:t>
      </w:r>
      <w:r>
        <w:t>n en el consultorio de Zambrana</w:t>
      </w:r>
      <w:r w:rsidRPr="00292F39">
        <w:t xml:space="preserve"> con la ayuda de la Diputación Foral de Álava</w:t>
      </w:r>
      <w:r>
        <w:t>.</w:t>
      </w:r>
    </w:p>
    <w:p w:rsidR="008C33DA" w:rsidRDefault="008C33DA" w:rsidP="00F716E9">
      <w:pPr>
        <w:pStyle w:val="Texto"/>
      </w:pPr>
    </w:p>
    <w:p w:rsidR="008C33DA" w:rsidRDefault="008C33DA" w:rsidP="00F716E9">
      <w:pPr>
        <w:pStyle w:val="Texto"/>
      </w:pPr>
      <w:r>
        <w:t>Y</w:t>
      </w:r>
      <w:r w:rsidRPr="00292F39">
        <w:t xml:space="preserve"> también señalarle que aspectos co</w:t>
      </w:r>
      <w:r>
        <w:t>mo</w:t>
      </w:r>
      <w:r w:rsidRPr="00292F39">
        <w:t xml:space="preserve"> accesibilidad se van a poner totalmente con los estándares que tenemos ahora en los nuevos edificios</w:t>
      </w:r>
      <w:r>
        <w:t>.</w:t>
      </w:r>
    </w:p>
    <w:p w:rsidR="008C33DA" w:rsidRDefault="008C33DA" w:rsidP="00F716E9">
      <w:pPr>
        <w:pStyle w:val="Texto"/>
      </w:pPr>
    </w:p>
    <w:p w:rsidR="008C33DA" w:rsidRDefault="008C33DA" w:rsidP="00F716E9">
      <w:pPr>
        <w:pStyle w:val="Texto"/>
        <w:rPr>
          <w:lang w:val="eu-ES"/>
        </w:rPr>
      </w:pPr>
      <w:proofErr w:type="spellStart"/>
      <w:r>
        <w:t>Beraz</w:t>
      </w:r>
      <w:proofErr w:type="spellEnd"/>
      <w:r>
        <w:t xml:space="preserve">, Garrido </w:t>
      </w:r>
      <w:proofErr w:type="spellStart"/>
      <w:r>
        <w:t>andrea</w:t>
      </w:r>
      <w:proofErr w:type="spellEnd"/>
      <w:r>
        <w:t>, a</w:t>
      </w:r>
      <w:proofErr w:type="spellStart"/>
      <w:r w:rsidRPr="00292F39">
        <w:rPr>
          <w:lang w:val="eu-ES"/>
        </w:rPr>
        <w:t>rgi</w:t>
      </w:r>
      <w:proofErr w:type="spellEnd"/>
      <w:r w:rsidRPr="00292F39">
        <w:rPr>
          <w:lang w:val="eu-ES"/>
        </w:rPr>
        <w:t xml:space="preserve"> dago zein den egunero gure helburua eta gure lana</w:t>
      </w:r>
      <w:r>
        <w:rPr>
          <w:lang w:val="eu-ES"/>
        </w:rPr>
        <w:t>,</w:t>
      </w:r>
      <w:r w:rsidRPr="00292F39">
        <w:rPr>
          <w:lang w:val="eu-ES"/>
        </w:rPr>
        <w:t xml:space="preserve"> Zanbranan eta Euskadiko herri guztietan ere</w:t>
      </w:r>
      <w:r>
        <w:rPr>
          <w:lang w:val="eu-ES"/>
        </w:rPr>
        <w:t>;</w:t>
      </w:r>
      <w:r w:rsidRPr="00292F39">
        <w:rPr>
          <w:lang w:val="eu-ES"/>
        </w:rPr>
        <w:t xml:space="preserve"> Osakidetza</w:t>
      </w:r>
      <w:r>
        <w:rPr>
          <w:lang w:val="eu-ES"/>
        </w:rPr>
        <w:t>k</w:t>
      </w:r>
      <w:r w:rsidRPr="00292F39">
        <w:rPr>
          <w:lang w:val="eu-ES"/>
        </w:rPr>
        <w:t xml:space="preserve"> </w:t>
      </w:r>
      <w:r>
        <w:rPr>
          <w:lang w:val="eu-ES"/>
        </w:rPr>
        <w:t>g</w:t>
      </w:r>
      <w:r w:rsidRPr="00292F39">
        <w:rPr>
          <w:lang w:val="eu-ES"/>
        </w:rPr>
        <w:t>uztiontzat kalitatezko zerbitzua ematen</w:t>
      </w:r>
      <w:r>
        <w:rPr>
          <w:lang w:val="eu-ES"/>
        </w:rPr>
        <w:t xml:space="preserve"> jarraitzen eta jarraituko du.</w:t>
      </w:r>
    </w:p>
    <w:p w:rsidR="008C33DA" w:rsidRDefault="008C33DA" w:rsidP="00F716E9">
      <w:pPr>
        <w:pStyle w:val="Texto"/>
        <w:rPr>
          <w:lang w:val="eu-ES"/>
        </w:rPr>
      </w:pPr>
    </w:p>
    <w:p w:rsidR="008C33DA" w:rsidRDefault="008C33DA" w:rsidP="00F716E9">
      <w:pPr>
        <w:pStyle w:val="Texto"/>
        <w:rPr>
          <w:lang w:val="eu-ES"/>
        </w:rPr>
      </w:pPr>
      <w:r>
        <w:rPr>
          <w:lang w:val="eu-ES"/>
        </w:rPr>
        <w:t>Eskerrik asko.</w:t>
      </w:r>
    </w:p>
    <w:p w:rsidR="008C33DA" w:rsidRDefault="008C33DA" w:rsidP="00F716E9">
      <w:pPr>
        <w:pStyle w:val="Texto"/>
        <w:rPr>
          <w:lang w:val="eu-ES"/>
        </w:rPr>
      </w:pPr>
    </w:p>
    <w:p w:rsidR="008C33DA" w:rsidRDefault="008C33DA" w:rsidP="00F716E9">
      <w:pPr>
        <w:pStyle w:val="Texto"/>
        <w:rPr>
          <w:lang w:val="eu-ES"/>
        </w:rPr>
      </w:pPr>
    </w:p>
    <w:p w:rsidR="008C33DA" w:rsidRDefault="008C33DA" w:rsidP="00F716E9">
      <w:pPr>
        <w:pStyle w:val="Texto"/>
        <w:rPr>
          <w:lang w:val="eu-ES"/>
        </w:rPr>
      </w:pPr>
      <w:r w:rsidRPr="00602038">
        <w:rPr>
          <w:rFonts w:ascii="Futura Md BT" w:hAnsi="Futura Md BT"/>
          <w:lang w:val="eu-ES"/>
        </w:rPr>
        <w:t>LEHENDAKARIAK:</w:t>
      </w:r>
      <w:r w:rsidRPr="00292F39">
        <w:rPr>
          <w:lang w:val="eu-ES"/>
        </w:rPr>
        <w:t xml:space="preserve"> Eskerrik asko, Murga</w:t>
      </w:r>
      <w:r>
        <w:rPr>
          <w:lang w:val="eu-ES"/>
        </w:rPr>
        <w:t xml:space="preserve"> andrea.</w:t>
      </w:r>
    </w:p>
    <w:p w:rsidR="008C33DA" w:rsidRDefault="008C33DA" w:rsidP="00F716E9">
      <w:pPr>
        <w:pStyle w:val="Texto"/>
        <w:rPr>
          <w:lang w:val="eu-ES"/>
        </w:rPr>
      </w:pPr>
    </w:p>
    <w:p w:rsidR="008C33DA" w:rsidRDefault="008C33DA" w:rsidP="00F716E9">
      <w:pPr>
        <w:pStyle w:val="Texto"/>
        <w:rPr>
          <w:lang w:val="eu-ES"/>
        </w:rPr>
      </w:pPr>
      <w:r>
        <w:rPr>
          <w:lang w:val="eu-ES"/>
        </w:rPr>
        <w:t>Gai-zerrendako</w:t>
      </w:r>
      <w:r w:rsidRPr="00292F39">
        <w:rPr>
          <w:lang w:val="eu-ES"/>
        </w:rPr>
        <w:t xml:space="preserve"> </w:t>
      </w:r>
      <w:r>
        <w:rPr>
          <w:lang w:val="eu-ES"/>
        </w:rPr>
        <w:t>hamaseigarren puntua:</w:t>
      </w:r>
      <w:r w:rsidRPr="00292F39">
        <w:rPr>
          <w:lang w:val="eu-ES"/>
        </w:rPr>
        <w:t xml:space="preserve"> </w:t>
      </w:r>
      <w:r>
        <w:rPr>
          <w:lang w:val="eu-ES"/>
        </w:rPr>
        <w:t>"</w:t>
      </w:r>
      <w:r w:rsidRPr="00292F39">
        <w:rPr>
          <w:lang w:val="eu-ES"/>
        </w:rPr>
        <w:t>Galdera</w:t>
      </w:r>
      <w:r>
        <w:rPr>
          <w:lang w:val="eu-ES"/>
        </w:rPr>
        <w:t>,</w:t>
      </w:r>
      <w:r w:rsidRPr="00602038">
        <w:rPr>
          <w:lang w:val="eu-ES"/>
        </w:rPr>
        <w:t xml:space="preserve"> M.</w:t>
      </w:r>
      <w:r>
        <w:rPr>
          <w:lang w:val="eu-ES"/>
        </w:rPr>
        <w:t>ª</w:t>
      </w:r>
      <w:r w:rsidRPr="00602038">
        <w:rPr>
          <w:lang w:val="eu-ES"/>
        </w:rPr>
        <w:t xml:space="preserve"> del Carmen López de </w:t>
      </w:r>
      <w:proofErr w:type="spellStart"/>
      <w:r w:rsidRPr="00602038">
        <w:rPr>
          <w:lang w:val="eu-ES"/>
        </w:rPr>
        <w:t>Ocariz</w:t>
      </w:r>
      <w:proofErr w:type="spellEnd"/>
      <w:r w:rsidRPr="00602038">
        <w:rPr>
          <w:lang w:val="eu-ES"/>
        </w:rPr>
        <w:t xml:space="preserve"> López de Munain Euskal Talde Popularreko legebiltzarkideak Turismo, Merkataritza eta Kontsumoko sailburuari egina, turismoak Araban izandako datu negatiboei buruz</w:t>
      </w:r>
      <w:r>
        <w:rPr>
          <w:lang w:val="eu-ES"/>
        </w:rPr>
        <w:t>".</w:t>
      </w:r>
    </w:p>
    <w:p w:rsidR="008C33DA" w:rsidRDefault="008C33DA" w:rsidP="00F716E9">
      <w:pPr>
        <w:pStyle w:val="Texto"/>
        <w:rPr>
          <w:lang w:val="eu-ES"/>
        </w:rPr>
      </w:pPr>
    </w:p>
    <w:p w:rsidR="008C33DA" w:rsidRDefault="008C33DA" w:rsidP="00F716E9">
      <w:pPr>
        <w:pStyle w:val="Texto"/>
        <w:rPr>
          <w:lang w:val="eu-ES"/>
        </w:rPr>
      </w:pPr>
      <w:r>
        <w:rPr>
          <w:lang w:val="eu-ES"/>
        </w:rPr>
        <w:t xml:space="preserve">López de </w:t>
      </w:r>
      <w:proofErr w:type="spellStart"/>
      <w:r>
        <w:rPr>
          <w:lang w:val="eu-ES"/>
        </w:rPr>
        <w:t>Ocariz</w:t>
      </w:r>
      <w:proofErr w:type="spellEnd"/>
      <w:r>
        <w:rPr>
          <w:lang w:val="eu-ES"/>
        </w:rPr>
        <w:t xml:space="preserve"> andrea, zurea da hitza.</w:t>
      </w:r>
    </w:p>
    <w:p w:rsidR="008C33DA" w:rsidRDefault="008C33DA" w:rsidP="00F716E9">
      <w:pPr>
        <w:pStyle w:val="Texto"/>
        <w:rPr>
          <w:lang w:val="eu-ES"/>
        </w:rPr>
      </w:pPr>
    </w:p>
    <w:p w:rsidR="008C33DA" w:rsidRDefault="008C33DA" w:rsidP="00F716E9">
      <w:pPr>
        <w:pStyle w:val="Texto"/>
        <w:rPr>
          <w:lang w:val="eu-ES"/>
        </w:rPr>
      </w:pPr>
    </w:p>
    <w:p w:rsidR="008C33DA" w:rsidRDefault="008C33DA" w:rsidP="00F716E9">
      <w:pPr>
        <w:pStyle w:val="Texto"/>
      </w:pPr>
      <w:r w:rsidRPr="00602038">
        <w:rPr>
          <w:rFonts w:ascii="Futura Md BT" w:hAnsi="Futura Md BT"/>
          <w:lang w:val="eu-ES"/>
        </w:rPr>
        <w:t xml:space="preserve">LÓPEZ DE </w:t>
      </w:r>
      <w:proofErr w:type="spellStart"/>
      <w:r w:rsidRPr="00602038">
        <w:rPr>
          <w:rFonts w:ascii="Futura Md BT" w:hAnsi="Futura Md BT"/>
          <w:lang w:val="eu-ES"/>
        </w:rPr>
        <w:t>OCARIZ</w:t>
      </w:r>
      <w:proofErr w:type="spellEnd"/>
      <w:r w:rsidRPr="00602038">
        <w:rPr>
          <w:rFonts w:ascii="Futura Md BT" w:hAnsi="Futura Md BT"/>
          <w:lang w:val="eu-ES"/>
        </w:rPr>
        <w:t xml:space="preserve"> LÓPEZ DE MUNAIN </w:t>
      </w:r>
      <w:r>
        <w:rPr>
          <w:lang w:val="eu-ES"/>
        </w:rPr>
        <w:t>andreak</w:t>
      </w:r>
      <w:r w:rsidRPr="00602038">
        <w:rPr>
          <w:rFonts w:ascii="Futura Md BT" w:hAnsi="Futura Md BT"/>
          <w:lang w:val="eu-ES"/>
        </w:rPr>
        <w:t>:</w:t>
      </w:r>
      <w:r w:rsidRPr="00292F39">
        <w:t xml:space="preserve"> Se</w:t>
      </w:r>
      <w:r>
        <w:t>ñora consejera, usted</w:t>
      </w:r>
      <w:r w:rsidRPr="00292F39">
        <w:t xml:space="preserve"> presentaba los datos de entradas de turistas</w:t>
      </w:r>
      <w:r>
        <w:t xml:space="preserve"> a Euskadi entre enero y agosto, y decía que mientras en </w:t>
      </w:r>
      <w:proofErr w:type="spellStart"/>
      <w:r w:rsidR="009A7ADC">
        <w:t>Bizkaia</w:t>
      </w:r>
      <w:proofErr w:type="spellEnd"/>
      <w:r>
        <w:t>…</w:t>
      </w:r>
    </w:p>
    <w:p w:rsidR="008C33DA" w:rsidRDefault="008C33DA" w:rsidP="00F716E9">
      <w:pPr>
        <w:pStyle w:val="Texto"/>
      </w:pPr>
    </w:p>
    <w:p w:rsidR="008C33DA" w:rsidRPr="00A00CA0" w:rsidRDefault="008C33DA" w:rsidP="00F716E9">
      <w:pPr>
        <w:pStyle w:val="Texto"/>
      </w:pPr>
      <w:r>
        <w:t xml:space="preserve">(29. </w:t>
      </w:r>
      <w:proofErr w:type="spellStart"/>
      <w:r>
        <w:t>zintaren</w:t>
      </w:r>
      <w:proofErr w:type="spellEnd"/>
      <w:r>
        <w:t xml:space="preserve"> </w:t>
      </w:r>
      <w:proofErr w:type="spellStart"/>
      <w:r>
        <w:t>amaiera</w:t>
      </w:r>
      <w:proofErr w:type="spellEnd"/>
      <w:r>
        <w:t>)</w:t>
      </w:r>
    </w:p>
    <w:p w:rsidR="00B21E66" w:rsidRPr="004C3C2A" w:rsidRDefault="00B21E66" w:rsidP="00F716E9">
      <w:pPr>
        <w:pStyle w:val="Texto"/>
        <w:rPr>
          <w:lang w:val="eu-ES"/>
        </w:rPr>
      </w:pPr>
      <w:r w:rsidRPr="004C3C2A">
        <w:rPr>
          <w:lang w:val="eu-ES"/>
        </w:rPr>
        <w:lastRenderedPageBreak/>
        <w:t>(30. zintaren hasiera)</w:t>
      </w:r>
    </w:p>
    <w:p w:rsidR="00B21E66" w:rsidRDefault="00B21E66" w:rsidP="00F716E9">
      <w:pPr>
        <w:pStyle w:val="Texto"/>
      </w:pPr>
    </w:p>
    <w:p w:rsidR="00B21E66" w:rsidRDefault="00B21E66" w:rsidP="00F716E9">
      <w:pPr>
        <w:pStyle w:val="Texto"/>
      </w:pPr>
      <w:r>
        <w:t xml:space="preserve">… </w:t>
      </w:r>
      <w:r w:rsidR="00C37920">
        <w:t>s</w:t>
      </w:r>
      <w:r w:rsidRPr="00F5010B">
        <w:t>eñ</w:t>
      </w:r>
      <w:r>
        <w:t>or</w:t>
      </w:r>
      <w:r w:rsidRPr="00F5010B">
        <w:t>a consejera, usted presentaba los datos de entradas de turistas</w:t>
      </w:r>
      <w:r>
        <w:t xml:space="preserve"> a Euskadi entre enero y agosto, y</w:t>
      </w:r>
      <w:r w:rsidRPr="00F5010B">
        <w:t xml:space="preserve"> </w:t>
      </w:r>
      <w:r>
        <w:t>d</w:t>
      </w:r>
      <w:r w:rsidRPr="00F5010B">
        <w:t>ecía que</w:t>
      </w:r>
      <w:r>
        <w:t>,</w:t>
      </w:r>
      <w:r w:rsidRPr="00F5010B">
        <w:t xml:space="preserve"> mientras en </w:t>
      </w:r>
      <w:proofErr w:type="spellStart"/>
      <w:r w:rsidR="009A7ADC">
        <w:t>Gipuzkoa</w:t>
      </w:r>
      <w:proofErr w:type="spellEnd"/>
      <w:r w:rsidR="00C37920" w:rsidRPr="00C37920">
        <w:t xml:space="preserve"> </w:t>
      </w:r>
      <w:r w:rsidRPr="00F5010B">
        <w:t>se ha</w:t>
      </w:r>
      <w:r>
        <w:t>bía</w:t>
      </w:r>
      <w:r w:rsidRPr="00F5010B">
        <w:t xml:space="preserve"> mantenido todos los meses</w:t>
      </w:r>
      <w:r>
        <w:t xml:space="preserve"> una entrada de turista similar</w:t>
      </w:r>
      <w:r w:rsidRPr="00F5010B">
        <w:t xml:space="preserve"> </w:t>
      </w:r>
      <w:r>
        <w:t>a</w:t>
      </w:r>
      <w:r w:rsidRPr="00F5010B">
        <w:t xml:space="preserve"> los meses del año anterior</w:t>
      </w:r>
      <w:r>
        <w:t>,</w:t>
      </w:r>
      <w:r w:rsidRPr="00F5010B">
        <w:t xml:space="preserve"> del 2018, con un aumento en porcentajes muy similares, en Álava se había producido un descen</w:t>
      </w:r>
      <w:r>
        <w:t>so de entradas en varios meses.</w:t>
      </w:r>
    </w:p>
    <w:p w:rsidR="00B21E66" w:rsidRDefault="00B21E66" w:rsidP="00F716E9">
      <w:pPr>
        <w:pStyle w:val="Texto"/>
      </w:pPr>
    </w:p>
    <w:p w:rsidR="00B21E66" w:rsidRDefault="00B21E66" w:rsidP="00F716E9">
      <w:pPr>
        <w:pStyle w:val="Texto"/>
      </w:pPr>
      <w:r w:rsidRPr="00F5010B">
        <w:t>Mira</w:t>
      </w:r>
      <w:r>
        <w:t>dos</w:t>
      </w:r>
      <w:r w:rsidRPr="00F5010B">
        <w:t xml:space="preserve"> los datos de julio, agosto y septiembre, pues podemos ver que esta tendencia sigue igual. Aumentos de turistas en </w:t>
      </w:r>
      <w:proofErr w:type="spellStart"/>
      <w:r w:rsidR="009A7ADC">
        <w:t>Gipuzkoa</w:t>
      </w:r>
      <w:proofErr w:type="spellEnd"/>
      <w:r w:rsidRPr="00F5010B">
        <w:t>, 7,6</w:t>
      </w:r>
      <w:r>
        <w:t>;</w:t>
      </w:r>
      <w:r w:rsidRPr="00F5010B">
        <w:t xml:space="preserve"> en </w:t>
      </w:r>
      <w:proofErr w:type="spellStart"/>
      <w:r w:rsidR="009A7ADC">
        <w:t>Bizkaia</w:t>
      </w:r>
      <w:proofErr w:type="spellEnd"/>
      <w:r w:rsidRPr="00F5010B">
        <w:t xml:space="preserve"> 7,2</w:t>
      </w:r>
      <w:r>
        <w:t>;</w:t>
      </w:r>
      <w:r w:rsidRPr="00F5010B">
        <w:t xml:space="preserve"> y en Álava un descenso del 3</w:t>
      </w:r>
      <w:r>
        <w:t> </w:t>
      </w:r>
      <w:r w:rsidRPr="00F5010B">
        <w:t>%. Si miramos la ocupación de plazas hotelera</w:t>
      </w:r>
      <w:r>
        <w:t>s, la tendencia es muy similar,</w:t>
      </w:r>
      <w:r w:rsidRPr="00F5010B">
        <w:t xml:space="preserve"> </w:t>
      </w:r>
      <w:proofErr w:type="spellStart"/>
      <w:r w:rsidR="009A7ADC">
        <w:t>Gipuzkoa</w:t>
      </w:r>
      <w:proofErr w:type="spellEnd"/>
      <w:r w:rsidRPr="00F5010B">
        <w:t xml:space="preserve"> un aumento de</w:t>
      </w:r>
      <w:r>
        <w:t>l</w:t>
      </w:r>
      <w:r w:rsidRPr="00F5010B">
        <w:t xml:space="preserve"> 4,4</w:t>
      </w:r>
      <w:r>
        <w:t>;</w:t>
      </w:r>
      <w:r w:rsidRPr="00F5010B">
        <w:t xml:space="preserve"> </w:t>
      </w:r>
      <w:proofErr w:type="spellStart"/>
      <w:r w:rsidR="009A7ADC">
        <w:t>Bizkaia</w:t>
      </w:r>
      <w:proofErr w:type="spellEnd"/>
      <w:r w:rsidRPr="00F5010B">
        <w:t>, el 3,6</w:t>
      </w:r>
      <w:r>
        <w:t>;</w:t>
      </w:r>
      <w:r w:rsidRPr="00F5010B">
        <w:t xml:space="preserve"> Álava el </w:t>
      </w:r>
      <w:r>
        <w:t>5,2</w:t>
      </w:r>
      <w:r w:rsidRPr="00F5010B">
        <w:t>.</w:t>
      </w:r>
    </w:p>
    <w:p w:rsidR="00B21E66" w:rsidRDefault="00B21E66" w:rsidP="00F716E9">
      <w:pPr>
        <w:pStyle w:val="Texto"/>
      </w:pPr>
    </w:p>
    <w:p w:rsidR="00B21E66" w:rsidRDefault="00B21E66" w:rsidP="00F716E9">
      <w:pPr>
        <w:pStyle w:val="Texto"/>
      </w:pPr>
      <w:r>
        <w:t>Si vamos al mes</w:t>
      </w:r>
      <w:r w:rsidRPr="00F5010B">
        <w:t xml:space="preserve"> de octubre, por ejemplo, el último dato qu</w:t>
      </w:r>
      <w:r>
        <w:t>e tenemos, la</w:t>
      </w:r>
      <w:r w:rsidRPr="00F5010B">
        <w:t xml:space="preserve"> entrada de turistas</w:t>
      </w:r>
      <w:r>
        <w:t xml:space="preserve">, </w:t>
      </w:r>
      <w:r w:rsidRPr="00F5010B">
        <w:t xml:space="preserve">pues en </w:t>
      </w:r>
      <w:proofErr w:type="spellStart"/>
      <w:r w:rsidR="009A7ADC">
        <w:t>Bizkaia</w:t>
      </w:r>
      <w:proofErr w:type="spellEnd"/>
      <w:r w:rsidRPr="00F5010B">
        <w:t xml:space="preserve"> es del 2,9</w:t>
      </w:r>
      <w:r>
        <w:t xml:space="preserve">, en </w:t>
      </w:r>
      <w:proofErr w:type="spellStart"/>
      <w:r w:rsidR="009A7ADC">
        <w:t>Gipuzkoa</w:t>
      </w:r>
      <w:proofErr w:type="spellEnd"/>
      <w:r w:rsidRPr="00F5010B">
        <w:t xml:space="preserve"> del 11,2 y en Álava un descenso</w:t>
      </w:r>
      <w:r>
        <w:t xml:space="preserve"> del 1,2.</w:t>
      </w:r>
    </w:p>
    <w:p w:rsidR="00B21E66" w:rsidRDefault="00B21E66" w:rsidP="00F716E9">
      <w:pPr>
        <w:pStyle w:val="Texto"/>
      </w:pPr>
    </w:p>
    <w:p w:rsidR="00B21E66" w:rsidRDefault="00B21E66" w:rsidP="00F716E9">
      <w:pPr>
        <w:pStyle w:val="Texto"/>
      </w:pPr>
      <w:r>
        <w:t>Esta tendencia, señora</w:t>
      </w:r>
      <w:r w:rsidRPr="00F5010B">
        <w:t xml:space="preserve"> consejera, nos preocupa y seguro que a usted también. Como le decía, los últimos meses de este año, los </w:t>
      </w:r>
      <w:r>
        <w:t>datos de turismo en Álava son</w:t>
      </w:r>
      <w:r w:rsidRPr="00F5010B">
        <w:t xml:space="preserve"> negativos, u</w:t>
      </w:r>
      <w:r>
        <w:t>na tendencia que no ha remontado</w:t>
      </w:r>
      <w:r w:rsidRPr="00F5010B">
        <w:t xml:space="preserve"> en verano, parece que se </w:t>
      </w:r>
      <w:proofErr w:type="spellStart"/>
      <w:r w:rsidRPr="00F5010B">
        <w:t>cronifica</w:t>
      </w:r>
      <w:proofErr w:type="spellEnd"/>
      <w:r>
        <w:t>.</w:t>
      </w:r>
      <w:r w:rsidRPr="00F5010B">
        <w:t xml:space="preserve"> </w:t>
      </w:r>
      <w:r>
        <w:t>S</w:t>
      </w:r>
      <w:r w:rsidRPr="00F5010B">
        <w:t>i miramos el conjunto del País Vasco, los datos no son malos</w:t>
      </w:r>
      <w:r>
        <w:t>,</w:t>
      </w:r>
      <w:r w:rsidRPr="00F5010B">
        <w:t xml:space="preserve"> porque </w:t>
      </w:r>
      <w:proofErr w:type="spellStart"/>
      <w:r w:rsidR="00C37920">
        <w:t>Gipuzkoa</w:t>
      </w:r>
      <w:proofErr w:type="spellEnd"/>
      <w:r>
        <w:t xml:space="preserve"> tira</w:t>
      </w:r>
      <w:r w:rsidRPr="00F5010B">
        <w:t xml:space="preserve"> muy bien, pero</w:t>
      </w:r>
      <w:r>
        <w:t>, por contra, Álava cae</w:t>
      </w:r>
      <w:r w:rsidRPr="00F5010B">
        <w:t xml:space="preserve"> sistemáticamente</w:t>
      </w:r>
      <w:r>
        <w:t>. Y, señora</w:t>
      </w:r>
      <w:r w:rsidRPr="00F5010B">
        <w:t xml:space="preserve"> consejera</w:t>
      </w:r>
      <w:r>
        <w:t>,</w:t>
      </w:r>
      <w:r w:rsidRPr="00F5010B">
        <w:t xml:space="preserve"> </w:t>
      </w:r>
      <w:r>
        <w:t>¿qué</w:t>
      </w:r>
      <w:r w:rsidRPr="00F5010B">
        <w:t xml:space="preserve"> valoración hace</w:t>
      </w:r>
      <w:r>
        <w:t xml:space="preserve"> de</w:t>
      </w:r>
      <w:r w:rsidRPr="00F5010B">
        <w:t xml:space="preserve"> estos datos de descenso continuado en los últ</w:t>
      </w:r>
      <w:r>
        <w:t>imos meses del turismo en Álava?</w:t>
      </w:r>
    </w:p>
    <w:p w:rsidR="00B21E66" w:rsidRDefault="00B21E66" w:rsidP="00F716E9">
      <w:pPr>
        <w:pStyle w:val="Texto"/>
      </w:pPr>
    </w:p>
    <w:p w:rsidR="00B21E66" w:rsidRDefault="00B21E66" w:rsidP="00F716E9">
      <w:pPr>
        <w:pStyle w:val="Texto"/>
      </w:pPr>
      <w:r w:rsidRPr="00F5010B">
        <w:t>S</w:t>
      </w:r>
      <w:r>
        <w:t>i</w:t>
      </w:r>
      <w:r w:rsidRPr="00F5010B">
        <w:t xml:space="preserve"> ha</w:t>
      </w:r>
      <w:r>
        <w:t>n</w:t>
      </w:r>
      <w:r w:rsidRPr="00F5010B">
        <w:t xml:space="preserve"> valorado</w:t>
      </w:r>
      <w:r>
        <w:t>,</w:t>
      </w:r>
      <w:r w:rsidRPr="00F5010B">
        <w:t xml:space="preserve"> qu</w:t>
      </w:r>
      <w:r>
        <w:t>é</w:t>
      </w:r>
      <w:r w:rsidRPr="00F5010B">
        <w:t xml:space="preserve"> factores pueden estar incidiendo en estos datos. Usted sabe</w:t>
      </w:r>
      <w:r>
        <w:t xml:space="preserve"> que Vitoria es la</w:t>
      </w:r>
      <w:r w:rsidRPr="00F5010B">
        <w:t xml:space="preserve"> capital vasca que menos visitas organizadas llegan desde </w:t>
      </w:r>
      <w:proofErr w:type="spellStart"/>
      <w:r w:rsidRPr="00F5010B">
        <w:t>Basquetour</w:t>
      </w:r>
      <w:proofErr w:type="spellEnd"/>
      <w:r w:rsidRPr="00F5010B">
        <w:t xml:space="preserve">, el </w:t>
      </w:r>
      <w:proofErr w:type="spellStart"/>
      <w:r>
        <w:t>Fam</w:t>
      </w:r>
      <w:proofErr w:type="spellEnd"/>
      <w:r>
        <w:t xml:space="preserve"> </w:t>
      </w:r>
      <w:proofErr w:type="spellStart"/>
      <w:r>
        <w:t>Trip</w:t>
      </w:r>
      <w:proofErr w:type="spellEnd"/>
      <w:r>
        <w:t xml:space="preserve"> y el </w:t>
      </w:r>
      <w:proofErr w:type="spellStart"/>
      <w:r>
        <w:t>Fam</w:t>
      </w:r>
      <w:proofErr w:type="spellEnd"/>
      <w:r>
        <w:t xml:space="preserve"> </w:t>
      </w:r>
      <w:proofErr w:type="spellStart"/>
      <w:r>
        <w:t>Press</w:t>
      </w:r>
      <w:proofErr w:type="spellEnd"/>
      <w:r>
        <w:t>, de los tres territorios. ¿Cómo puede influir esto en</w:t>
      </w:r>
      <w:r w:rsidRPr="00F5010B">
        <w:t xml:space="preserve"> que sea la única capital do</w:t>
      </w:r>
      <w:r>
        <w:t>nde los porcentajes de turismo</w:t>
      </w:r>
      <w:r w:rsidRPr="00F5010B">
        <w:t xml:space="preserve"> llevan ba</w:t>
      </w:r>
      <w:r>
        <w:t>jando durante más de seis meses,</w:t>
      </w:r>
      <w:r w:rsidRPr="00F5010B">
        <w:t xml:space="preserve"> </w:t>
      </w:r>
      <w:r>
        <w:t>f</w:t>
      </w:r>
      <w:r w:rsidRPr="00F5010B">
        <w:t>rente a l</w:t>
      </w:r>
      <w:r>
        <w:t>as subidas de Bilbao y Donostia?</w:t>
      </w:r>
    </w:p>
    <w:p w:rsidR="00B21E66" w:rsidRDefault="00B21E66" w:rsidP="00F716E9">
      <w:pPr>
        <w:pStyle w:val="Texto"/>
      </w:pPr>
    </w:p>
    <w:p w:rsidR="00B21E66" w:rsidRDefault="00B21E66" w:rsidP="00F716E9">
      <w:pPr>
        <w:pStyle w:val="Texto"/>
      </w:pPr>
    </w:p>
    <w:p w:rsidR="00B21E66" w:rsidRPr="004C3C2A" w:rsidRDefault="00B21E66" w:rsidP="00F716E9">
      <w:pPr>
        <w:pStyle w:val="Texto"/>
        <w:rPr>
          <w:lang w:val="eu-ES"/>
        </w:rPr>
      </w:pPr>
      <w:r w:rsidRPr="004C3C2A">
        <w:rPr>
          <w:rFonts w:ascii="Futura Md BT" w:hAnsi="Futura Md BT"/>
        </w:rPr>
        <w:lastRenderedPageBreak/>
        <w:t>LEHENDAKARIAK</w:t>
      </w:r>
      <w:r>
        <w:t>:</w:t>
      </w:r>
      <w:r w:rsidRPr="00F5010B">
        <w:t xml:space="preserve"> </w:t>
      </w:r>
      <w:r w:rsidRPr="004C3C2A">
        <w:rPr>
          <w:lang w:val="eu-ES"/>
        </w:rPr>
        <w:t xml:space="preserve">Eskerrik asko, López de </w:t>
      </w:r>
      <w:proofErr w:type="spellStart"/>
      <w:r w:rsidRPr="004C3C2A">
        <w:rPr>
          <w:lang w:val="eu-ES"/>
        </w:rPr>
        <w:t>Ocariz</w:t>
      </w:r>
      <w:proofErr w:type="spellEnd"/>
      <w:r w:rsidRPr="004C3C2A">
        <w:rPr>
          <w:lang w:val="eu-ES"/>
        </w:rPr>
        <w:t xml:space="preserve"> </w:t>
      </w:r>
      <w:r w:rsidR="00C37920">
        <w:rPr>
          <w:lang w:val="eu-ES"/>
        </w:rPr>
        <w:t>andrea</w:t>
      </w:r>
      <w:r w:rsidRPr="004C3C2A">
        <w:rPr>
          <w:lang w:val="eu-ES"/>
        </w:rPr>
        <w:t>.</w:t>
      </w:r>
    </w:p>
    <w:p w:rsidR="00B21E66" w:rsidRPr="004C3C2A" w:rsidRDefault="00B21E66" w:rsidP="00F716E9">
      <w:pPr>
        <w:pStyle w:val="Texto"/>
        <w:rPr>
          <w:lang w:val="eu-ES"/>
        </w:rPr>
      </w:pPr>
    </w:p>
    <w:p w:rsidR="00B21E66" w:rsidRPr="004C3C2A" w:rsidRDefault="00B21E66" w:rsidP="00F716E9">
      <w:pPr>
        <w:pStyle w:val="Texto"/>
        <w:rPr>
          <w:lang w:val="eu-ES"/>
        </w:rPr>
      </w:pPr>
      <w:r w:rsidRPr="004C3C2A">
        <w:rPr>
          <w:lang w:val="eu-ES"/>
        </w:rPr>
        <w:t xml:space="preserve">Pérez </w:t>
      </w:r>
      <w:r w:rsidR="00C37920">
        <w:rPr>
          <w:lang w:val="eu-ES"/>
        </w:rPr>
        <w:t>andrea</w:t>
      </w:r>
      <w:r w:rsidRPr="004C3C2A">
        <w:rPr>
          <w:lang w:val="eu-ES"/>
        </w:rPr>
        <w:t>, zurea da hitza.</w:t>
      </w:r>
    </w:p>
    <w:p w:rsidR="00B21E66" w:rsidRPr="00B21E66" w:rsidRDefault="00B21E66" w:rsidP="00F716E9">
      <w:pPr>
        <w:pStyle w:val="Texto"/>
        <w:rPr>
          <w:lang w:val="de-DE"/>
        </w:rPr>
      </w:pPr>
    </w:p>
    <w:p w:rsidR="00B21E66" w:rsidRPr="00B21E66" w:rsidRDefault="00B21E66" w:rsidP="00F716E9">
      <w:pPr>
        <w:pStyle w:val="Texto"/>
        <w:rPr>
          <w:lang w:val="de-DE"/>
        </w:rPr>
      </w:pPr>
    </w:p>
    <w:p w:rsidR="00B21E66" w:rsidRDefault="00B21E66" w:rsidP="00F716E9">
      <w:pPr>
        <w:pStyle w:val="Texto"/>
      </w:pPr>
      <w:r w:rsidRPr="004C3C2A">
        <w:rPr>
          <w:rFonts w:ascii="Futura Md BT" w:hAnsi="Futura Md BT"/>
        </w:rPr>
        <w:t xml:space="preserve">TURISMO, </w:t>
      </w:r>
      <w:proofErr w:type="spellStart"/>
      <w:r w:rsidRPr="004C3C2A">
        <w:rPr>
          <w:rFonts w:ascii="Futura Md BT" w:hAnsi="Futura Md BT"/>
        </w:rPr>
        <w:t>MERKATARITZA</w:t>
      </w:r>
      <w:proofErr w:type="spellEnd"/>
      <w:r w:rsidRPr="004C3C2A">
        <w:rPr>
          <w:rFonts w:ascii="Futura Md BT" w:hAnsi="Futura Md BT"/>
        </w:rPr>
        <w:t xml:space="preserve"> ETA </w:t>
      </w:r>
      <w:proofErr w:type="spellStart"/>
      <w:r w:rsidRPr="004C3C2A">
        <w:rPr>
          <w:rFonts w:ascii="Futura Md BT" w:hAnsi="Futura Md BT"/>
        </w:rPr>
        <w:t>KONTSUMOKO</w:t>
      </w:r>
      <w:proofErr w:type="spellEnd"/>
      <w:r w:rsidRPr="004C3C2A">
        <w:rPr>
          <w:rFonts w:ascii="Futura Md BT" w:hAnsi="Futura Md BT"/>
        </w:rPr>
        <w:t xml:space="preserve"> </w:t>
      </w:r>
      <w:proofErr w:type="spellStart"/>
      <w:r w:rsidRPr="004C3C2A">
        <w:rPr>
          <w:rFonts w:ascii="Futura Md BT" w:hAnsi="Futura Md BT"/>
        </w:rPr>
        <w:t>SAILBURUAK</w:t>
      </w:r>
      <w:proofErr w:type="spellEnd"/>
      <w:r w:rsidRPr="004C3C2A">
        <w:rPr>
          <w:rFonts w:ascii="Futura Md BT" w:hAnsi="Futura Md BT"/>
        </w:rPr>
        <w:t xml:space="preserve"> </w:t>
      </w:r>
      <w:r>
        <w:t>(Pérez Ezquerra): Gracias Presidenta.</w:t>
      </w:r>
    </w:p>
    <w:p w:rsidR="00B21E66" w:rsidRDefault="00B21E66" w:rsidP="00F716E9">
      <w:pPr>
        <w:pStyle w:val="Texto"/>
      </w:pPr>
    </w:p>
    <w:p w:rsidR="00B21E66" w:rsidRDefault="00B21E66" w:rsidP="00F716E9">
      <w:pPr>
        <w:pStyle w:val="Texto"/>
      </w:pPr>
      <w:r>
        <w:t>Sí, señora, López de</w:t>
      </w:r>
      <w:r w:rsidRPr="00F5010B">
        <w:t xml:space="preserve"> </w:t>
      </w:r>
      <w:proofErr w:type="spellStart"/>
      <w:r w:rsidRPr="00F5010B">
        <w:t>Ocariz</w:t>
      </w:r>
      <w:proofErr w:type="spellEnd"/>
      <w:r w:rsidRPr="00F5010B">
        <w:t>, efectivamente</w:t>
      </w:r>
      <w:r>
        <w:t>, usted mencionaba</w:t>
      </w:r>
      <w:r w:rsidRPr="00F5010B">
        <w:t xml:space="preserve"> unos datos concretos</w:t>
      </w:r>
      <w:r>
        <w:t>.</w:t>
      </w:r>
      <w:r w:rsidRPr="00F5010B">
        <w:t xml:space="preserve"> </w:t>
      </w:r>
      <w:r>
        <w:t>M</w:t>
      </w:r>
      <w:r w:rsidRPr="00F5010B">
        <w:t>e va a permitir que le presente también el resultado que hemos realizado d</w:t>
      </w:r>
      <w:r>
        <w:t>esde el órgano estadístico del D</w:t>
      </w:r>
      <w:r w:rsidRPr="00F5010B">
        <w:t>epartamento</w:t>
      </w:r>
      <w:r>
        <w:t>.</w:t>
      </w:r>
    </w:p>
    <w:p w:rsidR="00B21E66" w:rsidRDefault="00B21E66" w:rsidP="00F716E9">
      <w:pPr>
        <w:pStyle w:val="Texto"/>
      </w:pPr>
    </w:p>
    <w:p w:rsidR="00B21E66" w:rsidRDefault="00B21E66" w:rsidP="00F716E9">
      <w:pPr>
        <w:pStyle w:val="Texto"/>
      </w:pPr>
      <w:r>
        <w:t>Antes de todo, sí</w:t>
      </w:r>
      <w:r w:rsidRPr="00F5010B">
        <w:t xml:space="preserve"> quería transmitir que los datos no marcan aún una tendencia </w:t>
      </w:r>
      <w:r>
        <w:t>a</w:t>
      </w:r>
      <w:r w:rsidRPr="00F5010B">
        <w:t>sentada, ya que se han dado fluctuaciones en el pasado y también recuperaciones de flujos y pernoctaciones. Efectivamente, bueno</w:t>
      </w:r>
      <w:r>
        <w:t>,</w:t>
      </w:r>
      <w:r w:rsidRPr="00F5010B">
        <w:t xml:space="preserve"> desde enero</w:t>
      </w:r>
      <w:r>
        <w:t xml:space="preserve"> a</w:t>
      </w:r>
      <w:r w:rsidRPr="00F5010B">
        <w:t xml:space="preserve"> abril de este año</w:t>
      </w:r>
      <w:r>
        <w:t>,</w:t>
      </w:r>
      <w:r w:rsidRPr="00F5010B">
        <w:t xml:space="preserve"> los tres territorios han experimentado una tendencia muy similar a la del 2018. Por lo tanto, hemos analizado el periodo comprendido entre mayo y octubre.</w:t>
      </w:r>
    </w:p>
    <w:p w:rsidR="00B21E66" w:rsidRDefault="00B21E66" w:rsidP="00F716E9">
      <w:pPr>
        <w:pStyle w:val="Texto"/>
      </w:pPr>
    </w:p>
    <w:p w:rsidR="00B21E66" w:rsidRDefault="00B21E66" w:rsidP="00F716E9">
      <w:pPr>
        <w:pStyle w:val="Texto"/>
      </w:pPr>
      <w:r w:rsidRPr="00F5010B">
        <w:t>En ese periodo se</w:t>
      </w:r>
      <w:r>
        <w:t xml:space="preserve"> da</w:t>
      </w:r>
      <w:r w:rsidRPr="00F5010B">
        <w:t xml:space="preserve"> un crecimiento negativo en Álava</w:t>
      </w:r>
      <w:r>
        <w:t>,</w:t>
      </w:r>
      <w:r w:rsidRPr="00F5010B">
        <w:t xml:space="preserve"> que se produce</w:t>
      </w:r>
      <w:r>
        <w:t>,</w:t>
      </w:r>
      <w:r w:rsidRPr="00F5010B">
        <w:t xml:space="preserve"> fundamentalmente</w:t>
      </w:r>
      <w:r>
        <w:t>,</w:t>
      </w:r>
      <w:r w:rsidRPr="00F5010B">
        <w:t xml:space="preserve"> en hoteles. Los agroturismos se mantienen, incluso aumentan un 19</w:t>
      </w:r>
      <w:r>
        <w:t> </w:t>
      </w:r>
      <w:r w:rsidRPr="00F5010B">
        <w:t>% más de viajeros</w:t>
      </w:r>
      <w:r>
        <w:t>,</w:t>
      </w:r>
      <w:r w:rsidRPr="00F5010B">
        <w:t xml:space="preserve"> superior a la media de Euskadi. La disminución se</w:t>
      </w:r>
      <w:r>
        <w:t xml:space="preserve"> da en</w:t>
      </w:r>
      <w:r w:rsidRPr="00F5010B">
        <w:t xml:space="preserve"> Rioja Alavesa, que empezó ya esta tendencia levemente en 2017 y</w:t>
      </w:r>
      <w:r>
        <w:t>,</w:t>
      </w:r>
      <w:r w:rsidRPr="00F5010B">
        <w:t xml:space="preserve"> en menor medida</w:t>
      </w:r>
      <w:r>
        <w:t>,</w:t>
      </w:r>
      <w:r w:rsidRPr="00F5010B">
        <w:t xml:space="preserve"> en Vitoria, que básicamente se da a partir de ab</w:t>
      </w:r>
      <w:r>
        <w:t>ril del 2019. El resto de Álava</w:t>
      </w:r>
      <w:r w:rsidRPr="00F5010B">
        <w:t xml:space="preserve"> crece porcentualmente, no es excesivamente significativo, pero ha subido</w:t>
      </w:r>
      <w:r>
        <w:t>.</w:t>
      </w:r>
    </w:p>
    <w:p w:rsidR="00B21E66" w:rsidRDefault="00B21E66" w:rsidP="00F716E9">
      <w:pPr>
        <w:pStyle w:val="Texto"/>
      </w:pPr>
    </w:p>
    <w:p w:rsidR="00B21E66" w:rsidRDefault="00B21E66" w:rsidP="00F716E9">
      <w:pPr>
        <w:pStyle w:val="Texto"/>
      </w:pPr>
      <w:r>
        <w:t>Por mercados,</w:t>
      </w:r>
      <w:r w:rsidRPr="00F5010B">
        <w:t xml:space="preserve"> </w:t>
      </w:r>
      <w:r>
        <w:t>t</w:t>
      </w:r>
      <w:r w:rsidRPr="00F5010B">
        <w:t>ambién hay que destacar que la representación del turismo residente en Álava es</w:t>
      </w:r>
      <w:r>
        <w:t xml:space="preserve"> mucho mayor que en </w:t>
      </w:r>
      <w:proofErr w:type="spellStart"/>
      <w:r w:rsidR="00C37920">
        <w:t>Bizkaia</w:t>
      </w:r>
      <w:proofErr w:type="spellEnd"/>
      <w:r>
        <w:t xml:space="preserve"> y </w:t>
      </w:r>
      <w:r w:rsidRPr="00F5010B">
        <w:t xml:space="preserve">en </w:t>
      </w:r>
      <w:proofErr w:type="spellStart"/>
      <w:r w:rsidR="00C37920">
        <w:t>Gipuzkoa</w:t>
      </w:r>
      <w:proofErr w:type="spellEnd"/>
      <w:r w:rsidRPr="00F5010B">
        <w:t xml:space="preserve">. </w:t>
      </w:r>
      <w:r>
        <w:t>Viene a represen</w:t>
      </w:r>
      <w:r w:rsidRPr="00F5010B">
        <w:t>tar un 70</w:t>
      </w:r>
      <w:r>
        <w:t> </w:t>
      </w:r>
      <w:r w:rsidRPr="00F5010B">
        <w:t>%</w:t>
      </w:r>
      <w:r>
        <w:t>,</w:t>
      </w:r>
      <w:r w:rsidRPr="00F5010B">
        <w:t xml:space="preserve"> frente a </w:t>
      </w:r>
      <w:proofErr w:type="spellStart"/>
      <w:r w:rsidR="00C37920">
        <w:t>Bizkaia</w:t>
      </w:r>
      <w:proofErr w:type="spellEnd"/>
      <w:r w:rsidRPr="00F5010B">
        <w:t xml:space="preserve"> y </w:t>
      </w:r>
      <w:proofErr w:type="spellStart"/>
      <w:r w:rsidR="00C37920">
        <w:t>Gipuzkoa</w:t>
      </w:r>
      <w:proofErr w:type="spellEnd"/>
      <w:r w:rsidRPr="00F5010B">
        <w:t>, que está en un 50</w:t>
      </w:r>
      <w:r>
        <w:t> </w:t>
      </w:r>
      <w:r w:rsidRPr="00F5010B">
        <w:t>%.</w:t>
      </w:r>
    </w:p>
    <w:p w:rsidR="00B21E66" w:rsidRDefault="00B21E66" w:rsidP="00F716E9">
      <w:pPr>
        <w:pStyle w:val="Texto"/>
      </w:pPr>
    </w:p>
    <w:p w:rsidR="00B21E66" w:rsidRDefault="00B21E66" w:rsidP="00F716E9">
      <w:pPr>
        <w:pStyle w:val="Texto"/>
      </w:pPr>
      <w:r w:rsidRPr="00F5010B">
        <w:t>Entonces, las variaciones en el mercado español, obviamente, le afecta</w:t>
      </w:r>
      <w:r>
        <w:t>n</w:t>
      </w:r>
      <w:r w:rsidRPr="00F5010B">
        <w:t xml:space="preserve"> mucho más. Y los mercados emisores, los principales</w:t>
      </w:r>
      <w:r>
        <w:t>,</w:t>
      </w:r>
      <w:r w:rsidRPr="00F5010B">
        <w:t xml:space="preserve"> que son Madrid, </w:t>
      </w:r>
      <w:r w:rsidRPr="00F5010B">
        <w:lastRenderedPageBreak/>
        <w:t>Cata</w:t>
      </w:r>
      <w:r>
        <w:t>luña y Andalucía, es verdad que</w:t>
      </w:r>
      <w:r w:rsidRPr="00F5010B">
        <w:t>, comparativamente, han disminuido su número de viaje</w:t>
      </w:r>
      <w:r>
        <w:t>s totales…</w:t>
      </w:r>
    </w:p>
    <w:p w:rsidR="00B21E66" w:rsidRDefault="00B21E66" w:rsidP="00F716E9">
      <w:pPr>
        <w:pStyle w:val="Texto"/>
      </w:pPr>
    </w:p>
    <w:p w:rsidR="00B21E66" w:rsidRDefault="00B21E66" w:rsidP="00F716E9">
      <w:pPr>
        <w:pStyle w:val="Texto"/>
      </w:pPr>
    </w:p>
    <w:p w:rsidR="00B21E66" w:rsidRPr="004C3C2A" w:rsidRDefault="00B21E66" w:rsidP="00F716E9">
      <w:pPr>
        <w:pStyle w:val="Texto"/>
        <w:rPr>
          <w:lang w:val="eu-ES"/>
        </w:rPr>
      </w:pPr>
      <w:r w:rsidRPr="004C3C2A">
        <w:rPr>
          <w:rFonts w:ascii="Futura Md BT" w:hAnsi="Futura Md BT"/>
        </w:rPr>
        <w:t>LEHENDAKARIAK</w:t>
      </w:r>
      <w:r>
        <w:t xml:space="preserve">: </w:t>
      </w:r>
      <w:r w:rsidRPr="004C3C2A">
        <w:rPr>
          <w:lang w:val="eu-ES"/>
        </w:rPr>
        <w:t>Isiltasuna, mesedez.</w:t>
      </w:r>
    </w:p>
    <w:p w:rsidR="00B21E66" w:rsidRDefault="00B21E66" w:rsidP="00F716E9">
      <w:pPr>
        <w:pStyle w:val="Texto"/>
      </w:pPr>
    </w:p>
    <w:p w:rsidR="00B21E66" w:rsidRDefault="00B21E66" w:rsidP="00F716E9">
      <w:pPr>
        <w:pStyle w:val="Texto"/>
      </w:pPr>
    </w:p>
    <w:p w:rsidR="00B21E66" w:rsidRDefault="00B21E66" w:rsidP="00F716E9">
      <w:pPr>
        <w:pStyle w:val="Texto"/>
      </w:pPr>
      <w:r w:rsidRPr="004C3C2A">
        <w:rPr>
          <w:rFonts w:ascii="Futura Md BT" w:hAnsi="Futura Md BT"/>
        </w:rPr>
        <w:t>TURISMO, MERKATARITZA ETA KONTSUMOKO SAILBURUAK</w:t>
      </w:r>
      <w:r>
        <w:t xml:space="preserve"> (Pérez Ezquerra):… </w:t>
      </w:r>
      <w:r w:rsidRPr="00F5010B">
        <w:t>aunque porcentualmente lo hayan aumentado en el conjunto de la Comunidad Autónoma</w:t>
      </w:r>
      <w:r>
        <w:t>.</w:t>
      </w:r>
    </w:p>
    <w:p w:rsidR="00B21E66" w:rsidRDefault="00B21E66" w:rsidP="00F716E9">
      <w:pPr>
        <w:pStyle w:val="Texto"/>
      </w:pPr>
    </w:p>
    <w:p w:rsidR="00B21E66" w:rsidRDefault="00B21E66" w:rsidP="00F716E9">
      <w:pPr>
        <w:pStyle w:val="Texto"/>
      </w:pPr>
      <w:r>
        <w:t>Y</w:t>
      </w:r>
      <w:r w:rsidRPr="00F5010B">
        <w:t xml:space="preserve"> Francia, que es uno de nuestros principales mercados extranjeros, </w:t>
      </w:r>
      <w:r>
        <w:t>ha disminuido</w:t>
      </w:r>
      <w:r w:rsidRPr="00F5010B">
        <w:t xml:space="preserve"> un 4</w:t>
      </w:r>
      <w:r>
        <w:t> </w:t>
      </w:r>
      <w:r w:rsidRPr="00F5010B">
        <w:t>% en Euskadi</w:t>
      </w:r>
      <w:r>
        <w:t>,</w:t>
      </w:r>
      <w:r w:rsidRPr="00F5010B">
        <w:t xml:space="preserve"> </w:t>
      </w:r>
      <w:r>
        <w:t>y</w:t>
      </w:r>
      <w:r w:rsidRPr="00F5010B">
        <w:t xml:space="preserve"> eso ha hecho también un ef</w:t>
      </w:r>
      <w:r>
        <w:t>ecto arrastre en el territorio.</w:t>
      </w:r>
    </w:p>
    <w:p w:rsidR="00B21E66" w:rsidRDefault="00B21E66" w:rsidP="00F716E9">
      <w:pPr>
        <w:pStyle w:val="Texto"/>
      </w:pPr>
    </w:p>
    <w:p w:rsidR="00B21E66" w:rsidRDefault="00B21E66" w:rsidP="00F716E9">
      <w:pPr>
        <w:pStyle w:val="Texto"/>
      </w:pPr>
      <w:r w:rsidRPr="00F5010B">
        <w:t xml:space="preserve">No obstante, </w:t>
      </w:r>
      <w:r>
        <w:t>si</w:t>
      </w:r>
      <w:r w:rsidRPr="00F5010B">
        <w:t xml:space="preserve"> atendemos al porcentaje de </w:t>
      </w:r>
      <w:r>
        <w:t>ocupación y a la estancia media,</w:t>
      </w:r>
      <w:r w:rsidRPr="00F5010B">
        <w:t xml:space="preserve"> </w:t>
      </w:r>
      <w:r>
        <w:t>estos ratios sí</w:t>
      </w:r>
      <w:r w:rsidRPr="00F5010B">
        <w:t xml:space="preserve"> han crecido y</w:t>
      </w:r>
      <w:r>
        <w:t xml:space="preserve">, además, </w:t>
      </w:r>
      <w:r w:rsidRPr="00F5010B">
        <w:t>siguen la tendencia al alza. Lo que para nosotros también es un dato positivo, ya que</w:t>
      </w:r>
      <w:r>
        <w:t>,</w:t>
      </w:r>
      <w:r w:rsidRPr="00F5010B">
        <w:t xml:space="preserve"> aun estando registrando un menor número de viajeros</w:t>
      </w:r>
      <w:r>
        <w:t>,</w:t>
      </w:r>
      <w:r w:rsidRPr="00F5010B">
        <w:t xml:space="preserve"> desde mayo, es cierto que los ratios de est</w:t>
      </w:r>
      <w:r>
        <w:t>ancia media y de pernoctación sí</w:t>
      </w:r>
      <w:r w:rsidRPr="00F5010B">
        <w:t xml:space="preserve"> están incrementando</w:t>
      </w:r>
      <w:r>
        <w:t xml:space="preserve"> y el porcentaje de ocupación.</w:t>
      </w:r>
    </w:p>
    <w:p w:rsidR="00B21E66" w:rsidRDefault="00B21E66" w:rsidP="00F716E9">
      <w:pPr>
        <w:pStyle w:val="Texto"/>
      </w:pPr>
    </w:p>
    <w:p w:rsidR="00B21E66" w:rsidRDefault="00B21E66" w:rsidP="00F716E9">
      <w:pPr>
        <w:pStyle w:val="Texto"/>
      </w:pPr>
      <w:r w:rsidRPr="00F5010B">
        <w:t>Para nosotros el objetivo de</w:t>
      </w:r>
      <w:r>
        <w:t xml:space="preserve"> crecimiento no es un objetivo en sí</w:t>
      </w:r>
      <w:r w:rsidRPr="00F5010B">
        <w:t xml:space="preserve"> mismo, sino seguir creciendo también en calidad, en fidelización y</w:t>
      </w:r>
      <w:r>
        <w:t xml:space="preserve"> en</w:t>
      </w:r>
      <w:r w:rsidRPr="00F5010B">
        <w:t xml:space="preserve"> el reparto del territorio. Y también, por supuesto, seguir incrementando la estancia media.</w:t>
      </w:r>
    </w:p>
    <w:p w:rsidR="00B21E66" w:rsidRDefault="00B21E66" w:rsidP="00F716E9">
      <w:pPr>
        <w:pStyle w:val="Texto"/>
      </w:pPr>
    </w:p>
    <w:p w:rsidR="00B21E66" w:rsidRDefault="00B21E66" w:rsidP="00F716E9">
      <w:pPr>
        <w:pStyle w:val="Texto"/>
      </w:pPr>
      <w:r>
        <w:t>Gracias.</w:t>
      </w:r>
    </w:p>
    <w:p w:rsidR="00B21E66" w:rsidRDefault="00B21E66" w:rsidP="00F716E9">
      <w:pPr>
        <w:pStyle w:val="Texto"/>
      </w:pPr>
    </w:p>
    <w:p w:rsidR="00B21E66" w:rsidRDefault="00B21E66" w:rsidP="00F716E9">
      <w:pPr>
        <w:pStyle w:val="Texto"/>
      </w:pPr>
    </w:p>
    <w:p w:rsidR="00B21E66" w:rsidRPr="004C3C2A" w:rsidRDefault="00B21E66" w:rsidP="00F716E9">
      <w:pPr>
        <w:pStyle w:val="Texto"/>
        <w:rPr>
          <w:lang w:val="eu-ES"/>
        </w:rPr>
      </w:pPr>
      <w:r w:rsidRPr="004C3C2A">
        <w:rPr>
          <w:rFonts w:ascii="Futura Md BT" w:hAnsi="Futura Md BT"/>
        </w:rPr>
        <w:t>LEHENDAKARIAK</w:t>
      </w:r>
      <w:r>
        <w:t xml:space="preserve">: </w:t>
      </w:r>
      <w:r w:rsidRPr="004C3C2A">
        <w:rPr>
          <w:lang w:val="eu-ES"/>
        </w:rPr>
        <w:t xml:space="preserve">Eskerrik asko, Pérez </w:t>
      </w:r>
      <w:r w:rsidR="00C37920">
        <w:rPr>
          <w:lang w:val="eu-ES"/>
        </w:rPr>
        <w:t>andrea</w:t>
      </w:r>
      <w:r w:rsidRPr="004C3C2A">
        <w:rPr>
          <w:lang w:val="eu-ES"/>
        </w:rPr>
        <w:t>.</w:t>
      </w:r>
    </w:p>
    <w:p w:rsidR="00B21E66" w:rsidRPr="004C3C2A" w:rsidRDefault="00B21E66" w:rsidP="00F716E9">
      <w:pPr>
        <w:pStyle w:val="Texto"/>
        <w:rPr>
          <w:lang w:val="eu-ES"/>
        </w:rPr>
      </w:pPr>
    </w:p>
    <w:p w:rsidR="00B21E66" w:rsidRPr="004C3C2A" w:rsidRDefault="00B21E66" w:rsidP="00F716E9">
      <w:pPr>
        <w:pStyle w:val="Texto"/>
        <w:rPr>
          <w:lang w:val="eu-ES"/>
        </w:rPr>
      </w:pPr>
      <w:r w:rsidRPr="004C3C2A">
        <w:rPr>
          <w:lang w:val="eu-ES"/>
        </w:rPr>
        <w:t xml:space="preserve">López de </w:t>
      </w:r>
      <w:proofErr w:type="spellStart"/>
      <w:r w:rsidRPr="004C3C2A">
        <w:rPr>
          <w:lang w:val="eu-ES"/>
        </w:rPr>
        <w:t>Ocariz</w:t>
      </w:r>
      <w:proofErr w:type="spellEnd"/>
      <w:r w:rsidRPr="004C3C2A">
        <w:rPr>
          <w:lang w:val="eu-ES"/>
        </w:rPr>
        <w:t xml:space="preserve"> </w:t>
      </w:r>
      <w:r w:rsidR="00C37920">
        <w:rPr>
          <w:lang w:val="eu-ES"/>
        </w:rPr>
        <w:t>andrea</w:t>
      </w:r>
      <w:r w:rsidRPr="004C3C2A">
        <w:rPr>
          <w:lang w:val="eu-ES"/>
        </w:rPr>
        <w:t>, zurea da hitza.</w:t>
      </w:r>
    </w:p>
    <w:p w:rsidR="00B21E66" w:rsidRPr="004C3C2A" w:rsidRDefault="00B21E66" w:rsidP="00F716E9">
      <w:pPr>
        <w:pStyle w:val="Texto"/>
        <w:rPr>
          <w:lang w:val="eu-ES"/>
        </w:rPr>
      </w:pPr>
    </w:p>
    <w:p w:rsidR="00B21E66" w:rsidRPr="004C3C2A" w:rsidRDefault="00B21E66" w:rsidP="00F716E9">
      <w:pPr>
        <w:pStyle w:val="Texto"/>
        <w:rPr>
          <w:lang w:val="eu-ES"/>
        </w:rPr>
      </w:pPr>
    </w:p>
    <w:p w:rsidR="00B21E66" w:rsidRDefault="00B21E66" w:rsidP="00F716E9">
      <w:pPr>
        <w:pStyle w:val="Texto"/>
      </w:pPr>
      <w:r w:rsidRPr="004C3C2A">
        <w:rPr>
          <w:rFonts w:ascii="Futura Md BT" w:hAnsi="Futura Md BT"/>
          <w:lang w:val="eu-ES"/>
        </w:rPr>
        <w:lastRenderedPageBreak/>
        <w:t xml:space="preserve">LÓPEZ DE OCARIZ LÓPEZ DE MUNAIN </w:t>
      </w:r>
      <w:r w:rsidRPr="004C3C2A">
        <w:rPr>
          <w:lang w:val="eu-ES"/>
        </w:rPr>
        <w:t>andreak</w:t>
      </w:r>
      <w:r>
        <w:t>: Señora</w:t>
      </w:r>
      <w:r w:rsidRPr="00F5010B">
        <w:t xml:space="preserve"> </w:t>
      </w:r>
      <w:r>
        <w:t>consejera,</w:t>
      </w:r>
      <w:r w:rsidRPr="00F5010B">
        <w:t xml:space="preserve"> </w:t>
      </w:r>
      <w:r>
        <w:t>e</w:t>
      </w:r>
      <w:r w:rsidRPr="00F5010B">
        <w:t>fectivamente, esos datos indica</w:t>
      </w:r>
      <w:r>
        <w:t>n</w:t>
      </w:r>
      <w:r w:rsidRPr="00F5010B">
        <w:t xml:space="preserve"> eso y</w:t>
      </w:r>
      <w:r>
        <w:t>,</w:t>
      </w:r>
      <w:r w:rsidRPr="00F5010B">
        <w:t xml:space="preserve"> además</w:t>
      </w:r>
      <w:r>
        <w:t>,</w:t>
      </w:r>
      <w:r w:rsidRPr="00F5010B">
        <w:t xml:space="preserve"> hay </w:t>
      </w:r>
      <w:r>
        <w:t>otras</w:t>
      </w:r>
      <w:r w:rsidRPr="00F5010B">
        <w:t xml:space="preserve"> circunstancias</w:t>
      </w:r>
      <w:r>
        <w:t>,</w:t>
      </w:r>
      <w:r w:rsidRPr="00F5010B">
        <w:t xml:space="preserve"> que yo creo que hay que valorar, no nos dice cuáles son, s</w:t>
      </w:r>
      <w:r>
        <w:t>i han evaluado cuá</w:t>
      </w:r>
      <w:r w:rsidRPr="00F5010B">
        <w:t>les son los elementos que hacen que esa pérdida de turismo</w:t>
      </w:r>
      <w:r>
        <w:t>,</w:t>
      </w:r>
      <w:r w:rsidRPr="00F5010B">
        <w:t xml:space="preserve"> y y</w:t>
      </w:r>
      <w:r>
        <w:t>o creo que eso tienen que evaluar,</w:t>
      </w:r>
      <w:r w:rsidRPr="00F5010B">
        <w:t xml:space="preserve"> </w:t>
      </w:r>
      <w:r>
        <w:t>t</w:t>
      </w:r>
      <w:r w:rsidRPr="00F5010B">
        <w:t>iene</w:t>
      </w:r>
      <w:r>
        <w:t>n</w:t>
      </w:r>
      <w:r w:rsidRPr="00F5010B">
        <w:t xml:space="preserve"> usted</w:t>
      </w:r>
      <w:r>
        <w:t>es</w:t>
      </w:r>
      <w:r w:rsidRPr="00F5010B">
        <w:t xml:space="preserve"> los datos y me gustaría que </w:t>
      </w:r>
      <w:r>
        <w:t>nos lo diga. P</w:t>
      </w:r>
      <w:r w:rsidRPr="00F5010B">
        <w:t xml:space="preserve">orque no me ha respondido a ninguna de las preguntas que yo le he </w:t>
      </w:r>
      <w:r>
        <w:t>hecho. M</w:t>
      </w:r>
      <w:r w:rsidRPr="00F5010B">
        <w:t>e ha repetido otra vez los datos que yo le he dado</w:t>
      </w:r>
      <w:r>
        <w:t>.</w:t>
      </w:r>
    </w:p>
    <w:p w:rsidR="00B21E66" w:rsidRDefault="00B21E66" w:rsidP="00F716E9">
      <w:pPr>
        <w:pStyle w:val="Texto"/>
      </w:pPr>
    </w:p>
    <w:p w:rsidR="00B21E66" w:rsidRDefault="00B21E66" w:rsidP="00F716E9">
      <w:pPr>
        <w:pStyle w:val="Texto"/>
      </w:pPr>
      <w:r>
        <w:t>Y, señora consejera, quiero</w:t>
      </w:r>
      <w:r w:rsidRPr="00F5010B">
        <w:t xml:space="preserve"> decirle que estamos preocupados </w:t>
      </w:r>
      <w:r>
        <w:t>por esta tendencia, preocupados</w:t>
      </w:r>
      <w:r w:rsidRPr="00F5010B">
        <w:t xml:space="preserve"> porque esta tendencia se </w:t>
      </w:r>
      <w:proofErr w:type="spellStart"/>
      <w:r w:rsidRPr="00F5010B">
        <w:t>cronifique</w:t>
      </w:r>
      <w:proofErr w:type="spellEnd"/>
      <w:r w:rsidRPr="00F5010B">
        <w:t xml:space="preserve"> en un momento crítico</w:t>
      </w:r>
      <w:r>
        <w:t>,</w:t>
      </w:r>
      <w:r w:rsidRPr="00F5010B">
        <w:t xml:space="preserve"> en un contexto de </w:t>
      </w:r>
      <w:r>
        <w:t>desaceleración</w:t>
      </w:r>
      <w:r w:rsidRPr="00F5010B">
        <w:t xml:space="preserve"> económica. El año 2020 reflejará algunas incertidumbres de mercado </w:t>
      </w:r>
      <w:r>
        <w:t>–</w:t>
      </w:r>
      <w:r w:rsidRPr="00F5010B">
        <w:t>y</w:t>
      </w:r>
      <w:r>
        <w:t xml:space="preserve"> eso lo</w:t>
      </w:r>
      <w:r w:rsidRPr="00F5010B">
        <w:t xml:space="preserve"> dicen los expertos en turismo</w:t>
      </w:r>
      <w:r>
        <w:t>–</w:t>
      </w:r>
      <w:r w:rsidRPr="00F5010B">
        <w:t xml:space="preserve"> y de cambios relevantes</w:t>
      </w:r>
      <w:r>
        <w:t xml:space="preserve"> en el entorno</w:t>
      </w:r>
      <w:r w:rsidRPr="00F5010B">
        <w:t xml:space="preserve"> competitivo y el sentir ciudadano sobre el turismo. Eso nos afecta muchísimo</w:t>
      </w:r>
      <w:r>
        <w:t>.</w:t>
      </w:r>
    </w:p>
    <w:p w:rsidR="00B21E66" w:rsidRDefault="00B21E66" w:rsidP="00F716E9">
      <w:pPr>
        <w:pStyle w:val="Texto"/>
      </w:pPr>
    </w:p>
    <w:p w:rsidR="00B21E66" w:rsidRDefault="00B21E66" w:rsidP="00F716E9">
      <w:pPr>
        <w:pStyle w:val="Texto"/>
      </w:pPr>
      <w:r>
        <w:t>Y,</w:t>
      </w:r>
      <w:r w:rsidRPr="00F5010B">
        <w:t xml:space="preserve"> además</w:t>
      </w:r>
      <w:r>
        <w:t>, en Vitoria</w:t>
      </w:r>
      <w:r w:rsidRPr="00F5010B">
        <w:t xml:space="preserve"> coincide otro elemento básico que es el decaimiento del comercio. Es tremendo el cierre de comercios. Usted tiene los datos también. Por lo tanto, creo que</w:t>
      </w:r>
      <w:r>
        <w:t>,</w:t>
      </w:r>
      <w:r w:rsidRPr="00F5010B">
        <w:t xml:space="preserve"> unido al descenso de turistas</w:t>
      </w:r>
      <w:r>
        <w:t>,</w:t>
      </w:r>
      <w:r w:rsidRPr="00F5010B">
        <w:t xml:space="preserve"> más la situación del comercio</w:t>
      </w:r>
      <w:r>
        <w:t>,</w:t>
      </w:r>
      <w:r w:rsidRPr="00F5010B">
        <w:t xml:space="preserve"> Vitoria lang</w:t>
      </w:r>
      <w:r>
        <w:t>u</w:t>
      </w:r>
      <w:r w:rsidRPr="00F5010B">
        <w:t>i</w:t>
      </w:r>
      <w:r>
        <w:t>dece</w:t>
      </w:r>
      <w:r w:rsidRPr="00F5010B">
        <w:t xml:space="preserve"> en estos cuatro años </w:t>
      </w:r>
      <w:r>
        <w:t>de una manera bárbara, es tremenda</w:t>
      </w:r>
      <w:r w:rsidRPr="00F5010B">
        <w:t xml:space="preserve"> la situación</w:t>
      </w:r>
      <w:r>
        <w:t>.</w:t>
      </w:r>
    </w:p>
    <w:p w:rsidR="00B21E66" w:rsidRDefault="00B21E66" w:rsidP="00F716E9">
      <w:pPr>
        <w:pStyle w:val="Texto"/>
      </w:pPr>
    </w:p>
    <w:p w:rsidR="00B21E66" w:rsidRDefault="00B21E66" w:rsidP="00F716E9">
      <w:pPr>
        <w:pStyle w:val="Texto"/>
      </w:pPr>
      <w:r>
        <w:t>Y,</w:t>
      </w:r>
      <w:r w:rsidRPr="00F5010B">
        <w:t xml:space="preserve"> por lo tanto, señora consejera, creo que tienen que hacer</w:t>
      </w:r>
      <w:r>
        <w:t xml:space="preserve"> un análisis</w:t>
      </w:r>
      <w:r w:rsidRPr="00F5010B">
        <w:t xml:space="preserve"> específico de lo que está pasando aquí</w:t>
      </w:r>
      <w:r>
        <w:t>. Aquí</w:t>
      </w:r>
      <w:r w:rsidRPr="00F5010B">
        <w:t xml:space="preserve"> está pasando algo</w:t>
      </w:r>
      <w:r>
        <w:t>,</w:t>
      </w:r>
      <w:r w:rsidRPr="00F5010B">
        <w:t xml:space="preserve"> y creo que todas las administraciones deberían de estar preocupadas. </w:t>
      </w:r>
      <w:r>
        <w:t>Nosotros estamos preocupadas. Y</w:t>
      </w:r>
      <w:r w:rsidRPr="00F5010B">
        <w:t xml:space="preserve"> yo creo que</w:t>
      </w:r>
      <w:r>
        <w:t>,</w:t>
      </w:r>
      <w:r w:rsidRPr="00F5010B">
        <w:t xml:space="preserve"> lo que decía</w:t>
      </w:r>
      <w:r>
        <w:t>,</w:t>
      </w:r>
      <w:r w:rsidRPr="00F5010B">
        <w:t xml:space="preserve"> esta situación </w:t>
      </w:r>
      <w:r>
        <w:t>nos obliga</w:t>
      </w:r>
      <w:r w:rsidRPr="00F5010B">
        <w:t xml:space="preserve"> a estar muy atentos y requiere de una gobernanza próxima, poniendo en valor el sector</w:t>
      </w:r>
      <w:r>
        <w:t>, real</w:t>
      </w:r>
      <w:r w:rsidRPr="00F5010B">
        <w:t>zando su imagen, combinando estrategias de desarrollo turístico con otras potencialidades que tenemos</w:t>
      </w:r>
      <w:r>
        <w:t>,</w:t>
      </w:r>
      <w:r w:rsidRPr="00F5010B">
        <w:t xml:space="preserve"> respetando el entorno, el bienestar, la calidad del empleo, mejorando</w:t>
      </w:r>
      <w:r>
        <w:t xml:space="preserve"> e</w:t>
      </w:r>
      <w:r w:rsidRPr="00F5010B">
        <w:t xml:space="preserve"> incorporando la digitalización a todos los e</w:t>
      </w:r>
      <w:r>
        <w:t>slabones de la cadena turística.</w:t>
      </w:r>
      <w:r w:rsidRPr="00F5010B">
        <w:t xml:space="preserve"> </w:t>
      </w:r>
      <w:r>
        <w:t>En definitiva, generar</w:t>
      </w:r>
      <w:r w:rsidRPr="00F5010B">
        <w:t xml:space="preserve"> competi</w:t>
      </w:r>
      <w:r>
        <w:t>tividad turística diferenciada.</w:t>
      </w:r>
    </w:p>
    <w:p w:rsidR="00B21E66" w:rsidRDefault="00B21E66" w:rsidP="00F716E9">
      <w:pPr>
        <w:pStyle w:val="Texto"/>
      </w:pPr>
    </w:p>
    <w:p w:rsidR="00B21E66" w:rsidRDefault="00B21E66" w:rsidP="00F716E9">
      <w:pPr>
        <w:pStyle w:val="Texto"/>
      </w:pPr>
      <w:r w:rsidRPr="00F5010B">
        <w:t>Señora consejera, Vitoria y Álava necesitan un plan específico para revitalizar el comercio y para realzar aquellos factores turísticos que tenemos</w:t>
      </w:r>
      <w:r>
        <w:t>,</w:t>
      </w:r>
      <w:r w:rsidRPr="00F5010B">
        <w:t xml:space="preserve"> </w:t>
      </w:r>
      <w:r w:rsidRPr="00F5010B">
        <w:lastRenderedPageBreak/>
        <w:t>y muchos</w:t>
      </w:r>
      <w:r>
        <w:t>,</w:t>
      </w:r>
      <w:r w:rsidRPr="00F5010B">
        <w:t xml:space="preserve"> y están tapados. Creo que todas las administraciones, Diputación, Ayuntamientos y Gobierno</w:t>
      </w:r>
      <w:r>
        <w:t>,</w:t>
      </w:r>
      <w:r w:rsidRPr="00F5010B">
        <w:t xml:space="preserve"> se tienen que poner a trabajar</w:t>
      </w:r>
      <w:r>
        <w:t xml:space="preserve"> en esto</w:t>
      </w:r>
      <w:r w:rsidRPr="00F5010B">
        <w:t>.</w:t>
      </w:r>
    </w:p>
    <w:p w:rsidR="00B21E66" w:rsidRDefault="00B21E66" w:rsidP="00F716E9">
      <w:pPr>
        <w:pStyle w:val="Texto"/>
      </w:pPr>
    </w:p>
    <w:p w:rsidR="00B21E66" w:rsidRDefault="00B21E66" w:rsidP="00F716E9">
      <w:pPr>
        <w:pStyle w:val="Texto"/>
      </w:pPr>
    </w:p>
    <w:p w:rsidR="00B21E66" w:rsidRPr="004C3C2A" w:rsidRDefault="00B21E66" w:rsidP="00F716E9">
      <w:pPr>
        <w:pStyle w:val="Texto"/>
        <w:rPr>
          <w:lang w:val="eu-ES"/>
        </w:rPr>
      </w:pPr>
      <w:r w:rsidRPr="004C3C2A">
        <w:rPr>
          <w:rFonts w:ascii="Futura Md BT" w:hAnsi="Futura Md BT"/>
        </w:rPr>
        <w:t>LEHENDAKARIAK</w:t>
      </w:r>
      <w:r>
        <w:t xml:space="preserve">: </w:t>
      </w:r>
      <w:r w:rsidRPr="004C3C2A">
        <w:rPr>
          <w:lang w:val="eu-ES"/>
        </w:rPr>
        <w:t xml:space="preserve">Eskerrik asko, López de </w:t>
      </w:r>
      <w:proofErr w:type="spellStart"/>
      <w:r w:rsidRPr="004C3C2A">
        <w:rPr>
          <w:lang w:val="eu-ES"/>
        </w:rPr>
        <w:t>Ocariz</w:t>
      </w:r>
      <w:proofErr w:type="spellEnd"/>
      <w:r w:rsidRPr="004C3C2A">
        <w:rPr>
          <w:lang w:val="eu-ES"/>
        </w:rPr>
        <w:t xml:space="preserve"> </w:t>
      </w:r>
      <w:r w:rsidR="00C37920">
        <w:rPr>
          <w:lang w:val="eu-ES"/>
        </w:rPr>
        <w:t>andrea</w:t>
      </w:r>
      <w:r w:rsidRPr="004C3C2A">
        <w:rPr>
          <w:lang w:val="eu-ES"/>
        </w:rPr>
        <w:t>.</w:t>
      </w:r>
    </w:p>
    <w:p w:rsidR="00B21E66" w:rsidRPr="004C3C2A" w:rsidRDefault="00B21E66" w:rsidP="00F716E9">
      <w:pPr>
        <w:pStyle w:val="Texto"/>
        <w:rPr>
          <w:lang w:val="eu-ES"/>
        </w:rPr>
      </w:pPr>
    </w:p>
    <w:p w:rsidR="00B21E66" w:rsidRPr="004C3C2A" w:rsidRDefault="00B21E66" w:rsidP="00F716E9">
      <w:pPr>
        <w:pStyle w:val="Texto"/>
        <w:rPr>
          <w:lang w:val="eu-ES"/>
        </w:rPr>
      </w:pPr>
      <w:r w:rsidRPr="004C3C2A">
        <w:rPr>
          <w:lang w:val="eu-ES"/>
        </w:rPr>
        <w:t xml:space="preserve">Pérez </w:t>
      </w:r>
      <w:r w:rsidR="00C37920">
        <w:rPr>
          <w:lang w:val="eu-ES"/>
        </w:rPr>
        <w:t>andrea</w:t>
      </w:r>
      <w:r w:rsidRPr="004C3C2A">
        <w:rPr>
          <w:lang w:val="eu-ES"/>
        </w:rPr>
        <w:t>, zurea da hitza.</w:t>
      </w:r>
    </w:p>
    <w:p w:rsidR="00B21E66" w:rsidRPr="004C3C2A" w:rsidRDefault="00B21E66" w:rsidP="00F716E9">
      <w:pPr>
        <w:pStyle w:val="Texto"/>
        <w:rPr>
          <w:lang w:val="eu-ES"/>
        </w:rPr>
      </w:pPr>
    </w:p>
    <w:p w:rsidR="00B21E66" w:rsidRPr="004C3C2A" w:rsidRDefault="00B21E66" w:rsidP="00F716E9">
      <w:pPr>
        <w:pStyle w:val="Texto"/>
        <w:rPr>
          <w:lang w:val="eu-ES"/>
        </w:rPr>
      </w:pPr>
      <w:r w:rsidRPr="004C3C2A">
        <w:rPr>
          <w:lang w:val="eu-ES"/>
        </w:rPr>
        <w:t>(30. zintaren amaiera)</w:t>
      </w:r>
    </w:p>
    <w:p w:rsidR="00B21E66" w:rsidRPr="001213F2" w:rsidRDefault="00B21E66" w:rsidP="00F716E9">
      <w:pPr>
        <w:pStyle w:val="Texto"/>
        <w:rPr>
          <w:lang w:val="eu-ES"/>
        </w:rPr>
      </w:pPr>
      <w:r w:rsidRPr="001213F2">
        <w:rPr>
          <w:lang w:val="eu-ES"/>
        </w:rPr>
        <w:t>(31. zintaren hasiera)</w:t>
      </w:r>
    </w:p>
    <w:p w:rsidR="00B21E66" w:rsidRPr="001213F2" w:rsidRDefault="00B21E66" w:rsidP="00F716E9">
      <w:pPr>
        <w:pStyle w:val="Texto"/>
        <w:rPr>
          <w:lang w:val="eu-ES"/>
        </w:rPr>
      </w:pPr>
    </w:p>
    <w:p w:rsidR="00B21E66" w:rsidRDefault="00B21E66" w:rsidP="00F716E9">
      <w:pPr>
        <w:pStyle w:val="Texto"/>
        <w:rPr>
          <w:lang w:val="es-ES"/>
        </w:rPr>
      </w:pPr>
      <w:r w:rsidRPr="001213F2">
        <w:rPr>
          <w:lang w:val="es-ES"/>
        </w:rPr>
        <w:t xml:space="preserve">… se tienen que poner a trabajar en </w:t>
      </w:r>
      <w:r>
        <w:rPr>
          <w:lang w:val="es-ES"/>
        </w:rPr>
        <w:t>esto.</w:t>
      </w:r>
    </w:p>
    <w:p w:rsidR="00B21E66" w:rsidRDefault="00B21E66" w:rsidP="00F716E9">
      <w:pPr>
        <w:pStyle w:val="Texto"/>
        <w:rPr>
          <w:lang w:val="es-ES"/>
        </w:rPr>
      </w:pPr>
    </w:p>
    <w:p w:rsidR="00B21E66" w:rsidRDefault="00B21E66" w:rsidP="00F716E9">
      <w:pPr>
        <w:pStyle w:val="Texto"/>
        <w:rPr>
          <w:lang w:val="es-ES"/>
        </w:rPr>
      </w:pPr>
    </w:p>
    <w:p w:rsidR="00B21E66" w:rsidRPr="001213F2" w:rsidRDefault="00B21E66" w:rsidP="00F716E9">
      <w:pPr>
        <w:pStyle w:val="Texto"/>
        <w:rPr>
          <w:lang w:val="eu-ES"/>
        </w:rPr>
      </w:pPr>
      <w:r w:rsidRPr="001213F2">
        <w:rPr>
          <w:rFonts w:ascii="Futura Md BT" w:hAnsi="Futura Md BT"/>
          <w:lang w:val="eu-ES"/>
        </w:rPr>
        <w:t xml:space="preserve">LEHENDAKARIAK: </w:t>
      </w:r>
      <w:r w:rsidRPr="001213F2">
        <w:rPr>
          <w:lang w:val="eu-ES"/>
        </w:rPr>
        <w:t xml:space="preserve">Eskerrik asko, López de </w:t>
      </w:r>
      <w:proofErr w:type="spellStart"/>
      <w:r w:rsidRPr="001213F2">
        <w:rPr>
          <w:lang w:val="eu-ES"/>
        </w:rPr>
        <w:t>Ocariz</w:t>
      </w:r>
      <w:proofErr w:type="spellEnd"/>
      <w:r w:rsidRPr="001213F2">
        <w:rPr>
          <w:lang w:val="eu-ES"/>
        </w:rPr>
        <w:t xml:space="preserve"> andrea. Pérez andrea, zurea da hitza.</w:t>
      </w:r>
    </w:p>
    <w:p w:rsidR="00B21E66" w:rsidRPr="001213F2" w:rsidRDefault="00B21E66" w:rsidP="00F716E9">
      <w:pPr>
        <w:pStyle w:val="Texto"/>
        <w:rPr>
          <w:lang w:val="eu-ES"/>
        </w:rPr>
      </w:pPr>
    </w:p>
    <w:p w:rsidR="00B21E66" w:rsidRDefault="00B21E66" w:rsidP="00F716E9">
      <w:pPr>
        <w:pStyle w:val="Texto"/>
        <w:rPr>
          <w:lang w:val="pt-BR"/>
        </w:rPr>
      </w:pPr>
    </w:p>
    <w:p w:rsidR="00B21E66" w:rsidRDefault="00B21E66" w:rsidP="00F716E9">
      <w:pPr>
        <w:pStyle w:val="Texto"/>
        <w:rPr>
          <w:lang w:val="es-ES"/>
        </w:rPr>
      </w:pPr>
      <w:r w:rsidRPr="001213F2">
        <w:rPr>
          <w:rFonts w:ascii="Futura Md BT" w:hAnsi="Futura Md BT"/>
          <w:caps/>
          <w:lang w:val="pt-BR"/>
        </w:rPr>
        <w:t xml:space="preserve">Turismo, </w:t>
      </w:r>
      <w:proofErr w:type="spellStart"/>
      <w:r w:rsidRPr="001213F2">
        <w:rPr>
          <w:rFonts w:ascii="Futura Md BT" w:hAnsi="Futura Md BT"/>
          <w:caps/>
          <w:lang w:val="pt-BR"/>
        </w:rPr>
        <w:t>Merkataritza</w:t>
      </w:r>
      <w:proofErr w:type="spellEnd"/>
      <w:r w:rsidRPr="001213F2">
        <w:rPr>
          <w:rFonts w:ascii="Futura Md BT" w:hAnsi="Futura Md BT"/>
          <w:caps/>
          <w:lang w:val="pt-BR"/>
        </w:rPr>
        <w:t xml:space="preserve"> eta </w:t>
      </w:r>
      <w:proofErr w:type="spellStart"/>
      <w:r w:rsidRPr="001213F2">
        <w:rPr>
          <w:rFonts w:ascii="Futura Md BT" w:hAnsi="Futura Md BT"/>
          <w:caps/>
          <w:lang w:val="pt-BR"/>
        </w:rPr>
        <w:t>Kontsumoko</w:t>
      </w:r>
      <w:proofErr w:type="spellEnd"/>
      <w:r w:rsidRPr="001213F2">
        <w:rPr>
          <w:rFonts w:ascii="Futura Md BT" w:hAnsi="Futura Md BT"/>
          <w:caps/>
          <w:lang w:val="pt-BR"/>
        </w:rPr>
        <w:t xml:space="preserve"> </w:t>
      </w:r>
      <w:proofErr w:type="spellStart"/>
      <w:r w:rsidRPr="001213F2">
        <w:rPr>
          <w:rFonts w:ascii="Futura Md BT" w:hAnsi="Futura Md BT"/>
          <w:caps/>
          <w:lang w:val="pt-BR"/>
        </w:rPr>
        <w:t>sailburuak</w:t>
      </w:r>
      <w:proofErr w:type="spellEnd"/>
      <w:r w:rsidRPr="001213F2">
        <w:rPr>
          <w:lang w:val="pt-BR"/>
        </w:rPr>
        <w:t xml:space="preserve"> (Pérez </w:t>
      </w:r>
      <w:proofErr w:type="spellStart"/>
      <w:r w:rsidRPr="001213F2">
        <w:rPr>
          <w:lang w:val="pt-BR"/>
        </w:rPr>
        <w:t>Ezquerra</w:t>
      </w:r>
      <w:proofErr w:type="spellEnd"/>
      <w:r w:rsidRPr="001213F2">
        <w:rPr>
          <w:lang w:val="pt-BR"/>
        </w:rPr>
        <w:t xml:space="preserve">): </w:t>
      </w:r>
      <w:r w:rsidRPr="001213F2">
        <w:rPr>
          <w:lang w:val="es-ES"/>
        </w:rPr>
        <w:t>Sí. Gracias, presidenta.</w:t>
      </w:r>
      <w:r>
        <w:rPr>
          <w:lang w:val="es-ES"/>
        </w:rPr>
        <w:t xml:space="preserve"> </w:t>
      </w:r>
      <w:r w:rsidRPr="001213F2">
        <w:rPr>
          <w:lang w:val="es-ES"/>
        </w:rPr>
        <w:t>Sí, señora López d</w:t>
      </w:r>
      <w:r>
        <w:rPr>
          <w:lang w:val="es-ES"/>
        </w:rPr>
        <w:t>e Ocariz.</w:t>
      </w:r>
    </w:p>
    <w:p w:rsidR="00B21E66" w:rsidRDefault="00B21E66" w:rsidP="00F716E9">
      <w:pPr>
        <w:pStyle w:val="Texto"/>
        <w:rPr>
          <w:lang w:val="es-ES"/>
        </w:rPr>
      </w:pPr>
    </w:p>
    <w:p w:rsidR="00B21E66" w:rsidRDefault="00B21E66" w:rsidP="00F716E9">
      <w:pPr>
        <w:pStyle w:val="Texto"/>
        <w:rPr>
          <w:lang w:val="es-ES"/>
        </w:rPr>
      </w:pPr>
      <w:r w:rsidRPr="001213F2">
        <w:rPr>
          <w:lang w:val="es-ES"/>
        </w:rPr>
        <w:t>Efectivamente, todavía no pode</w:t>
      </w:r>
      <w:r>
        <w:rPr>
          <w:lang w:val="es-ES"/>
        </w:rPr>
        <w:t xml:space="preserve">mos hablar, como le decía antes, </w:t>
      </w:r>
      <w:r w:rsidRPr="001213F2">
        <w:rPr>
          <w:lang w:val="es-ES"/>
        </w:rPr>
        <w:t>de una tendencia asentada. Aún es pronto</w:t>
      </w:r>
      <w:r>
        <w:rPr>
          <w:lang w:val="es-ES"/>
        </w:rPr>
        <w:t>,</w:t>
      </w:r>
      <w:r w:rsidRPr="001213F2">
        <w:rPr>
          <w:lang w:val="es-ES"/>
        </w:rPr>
        <w:t xml:space="preserve"> vamos</w:t>
      </w:r>
      <w:r>
        <w:rPr>
          <w:lang w:val="es-ES"/>
        </w:rPr>
        <w:t xml:space="preserve"> a seguir analizando los datos: </w:t>
      </w:r>
      <w:r w:rsidRPr="001213F2">
        <w:rPr>
          <w:lang w:val="es-ES"/>
        </w:rPr>
        <w:t>el origen de los datos</w:t>
      </w:r>
      <w:r>
        <w:rPr>
          <w:lang w:val="es-ES"/>
        </w:rPr>
        <w:t xml:space="preserve">, de las causas de los mismos, efectivamente. Y también de </w:t>
      </w:r>
      <w:r w:rsidRPr="001213F2">
        <w:rPr>
          <w:lang w:val="es-ES"/>
        </w:rPr>
        <w:t>las percepciones del sector. Como decía, es verdad que estamos registrando una disminución de viajeros, pero</w:t>
      </w:r>
      <w:r>
        <w:rPr>
          <w:lang w:val="es-ES"/>
        </w:rPr>
        <w:t xml:space="preserve">, por el contrario, </w:t>
      </w:r>
      <w:r w:rsidRPr="001213F2">
        <w:rPr>
          <w:lang w:val="es-ES"/>
        </w:rPr>
        <w:t>está incrementando la estancia media y el grado ocupación. Con lo cual</w:t>
      </w:r>
      <w:r>
        <w:rPr>
          <w:lang w:val="es-ES"/>
        </w:rPr>
        <w:t>,</w:t>
      </w:r>
      <w:r w:rsidRPr="001213F2">
        <w:rPr>
          <w:lang w:val="es-ES"/>
        </w:rPr>
        <w:t xml:space="preserve"> tenemos que analizar bien qué es lo que está pasando</w:t>
      </w:r>
      <w:r>
        <w:rPr>
          <w:lang w:val="es-ES"/>
        </w:rPr>
        <w:t>. P</w:t>
      </w:r>
      <w:r w:rsidRPr="001213F2">
        <w:rPr>
          <w:lang w:val="es-ES"/>
        </w:rPr>
        <w:t>orque</w:t>
      </w:r>
      <w:r>
        <w:rPr>
          <w:lang w:val="es-ES"/>
        </w:rPr>
        <w:t>,</w:t>
      </w:r>
      <w:r w:rsidRPr="001213F2">
        <w:rPr>
          <w:lang w:val="es-ES"/>
        </w:rPr>
        <w:t xml:space="preserve"> a día de hoy</w:t>
      </w:r>
      <w:r>
        <w:rPr>
          <w:lang w:val="es-ES"/>
        </w:rPr>
        <w:t>,</w:t>
      </w:r>
      <w:r w:rsidRPr="001213F2">
        <w:rPr>
          <w:lang w:val="es-ES"/>
        </w:rPr>
        <w:t xml:space="preserve"> es cierto que aun en</w:t>
      </w:r>
      <w:r>
        <w:rPr>
          <w:lang w:val="es-ES"/>
        </w:rPr>
        <w:t>trando algo menos de turistas, fundamentalmente</w:t>
      </w:r>
      <w:r w:rsidRPr="001213F2">
        <w:rPr>
          <w:lang w:val="es-ES"/>
        </w:rPr>
        <w:t xml:space="preserve"> en hoteles</w:t>
      </w:r>
      <w:r>
        <w:rPr>
          <w:lang w:val="es-ES"/>
        </w:rPr>
        <w:t>,</w:t>
      </w:r>
      <w:r w:rsidRPr="001213F2">
        <w:rPr>
          <w:lang w:val="es-ES"/>
        </w:rPr>
        <w:t xml:space="preserve"> Rioja Alavesa</w:t>
      </w:r>
      <w:r>
        <w:rPr>
          <w:lang w:val="es-ES"/>
        </w:rPr>
        <w:t>,</w:t>
      </w:r>
      <w:r w:rsidRPr="001213F2">
        <w:rPr>
          <w:lang w:val="es-ES"/>
        </w:rPr>
        <w:t xml:space="preserve"> y también por el arrastre de la bajada del turista extranjero, </w:t>
      </w:r>
      <w:r>
        <w:rPr>
          <w:lang w:val="es-ES"/>
        </w:rPr>
        <w:t>s</w:t>
      </w:r>
      <w:r w:rsidRPr="001213F2">
        <w:rPr>
          <w:lang w:val="es-ES"/>
        </w:rPr>
        <w:t>e es</w:t>
      </w:r>
      <w:r>
        <w:rPr>
          <w:lang w:val="es-ES"/>
        </w:rPr>
        <w:t>tá produciendo esa disminución. P</w:t>
      </w:r>
      <w:r w:rsidRPr="001213F2">
        <w:rPr>
          <w:lang w:val="es-ES"/>
        </w:rPr>
        <w:t xml:space="preserve">ero también </w:t>
      </w:r>
      <w:r>
        <w:rPr>
          <w:lang w:val="es-ES"/>
        </w:rPr>
        <w:t>se están quedando más tiempo esos viajeros.</w:t>
      </w:r>
    </w:p>
    <w:p w:rsidR="00B21E66" w:rsidRDefault="00B21E66" w:rsidP="00F716E9">
      <w:pPr>
        <w:pStyle w:val="Texto"/>
        <w:rPr>
          <w:lang w:val="es-ES"/>
        </w:rPr>
      </w:pPr>
    </w:p>
    <w:p w:rsidR="00B21E66" w:rsidRDefault="00B21E66" w:rsidP="00F716E9">
      <w:pPr>
        <w:pStyle w:val="Texto"/>
        <w:rPr>
          <w:lang w:val="es-ES"/>
        </w:rPr>
      </w:pPr>
      <w:r>
        <w:rPr>
          <w:lang w:val="es-ES"/>
        </w:rPr>
        <w:lastRenderedPageBreak/>
        <w:t xml:space="preserve">Nosotros, </w:t>
      </w:r>
      <w:r w:rsidRPr="001213F2">
        <w:rPr>
          <w:lang w:val="es-ES"/>
        </w:rPr>
        <w:t>lo que vamos a hacer es seguir trabajando y promocionando todas las acciones que tenemos dirigidas a</w:t>
      </w:r>
      <w:r>
        <w:rPr>
          <w:lang w:val="es-ES"/>
        </w:rPr>
        <w:t xml:space="preserve"> Vitoria y a Álava, como saben: </w:t>
      </w:r>
      <w:r w:rsidRPr="001213F2">
        <w:rPr>
          <w:lang w:val="es-ES"/>
        </w:rPr>
        <w:t xml:space="preserve">todas las acciones relacionadas con </w:t>
      </w:r>
      <w:r>
        <w:rPr>
          <w:lang w:val="es-ES"/>
        </w:rPr>
        <w:t xml:space="preserve">Green Capital, con el Foro de Ecoturismo, y con todas aquellas acciones </w:t>
      </w:r>
      <w:r w:rsidRPr="001213F2">
        <w:rPr>
          <w:lang w:val="es-ES"/>
        </w:rPr>
        <w:t>como</w:t>
      </w:r>
      <w:r>
        <w:rPr>
          <w:lang w:val="es-ES"/>
        </w:rPr>
        <w:t>,</w:t>
      </w:r>
      <w:r w:rsidRPr="001213F2">
        <w:rPr>
          <w:lang w:val="es-ES"/>
        </w:rPr>
        <w:t xml:space="preserve"> por ejemplo, la que</w:t>
      </w:r>
      <w:r>
        <w:rPr>
          <w:lang w:val="es-ES"/>
        </w:rPr>
        <w:t xml:space="preserve"> hemos presentado recientemente, </w:t>
      </w:r>
      <w:r w:rsidRPr="001213F2">
        <w:rPr>
          <w:lang w:val="es-ES"/>
        </w:rPr>
        <w:t xml:space="preserve">de la campaña de </w:t>
      </w:r>
      <w:proofErr w:type="spellStart"/>
      <w:r w:rsidRPr="001213F2">
        <w:rPr>
          <w:i/>
          <w:iCs/>
          <w:lang w:val="es-ES"/>
        </w:rPr>
        <w:t>touring</w:t>
      </w:r>
      <w:proofErr w:type="spellEnd"/>
      <w:r w:rsidRPr="001213F2">
        <w:rPr>
          <w:lang w:val="es-ES"/>
        </w:rPr>
        <w:t xml:space="preserve"> de la de la trilogía de </w:t>
      </w:r>
      <w:r w:rsidRPr="001213F2">
        <w:rPr>
          <w:i/>
          <w:iCs/>
          <w:lang w:val="es-ES"/>
        </w:rPr>
        <w:t>La ciudad blanca</w:t>
      </w:r>
      <w:r>
        <w:rPr>
          <w:lang w:val="es-ES"/>
        </w:rPr>
        <w:t>. C</w:t>
      </w:r>
      <w:r w:rsidRPr="001213F2">
        <w:rPr>
          <w:lang w:val="es-ES"/>
        </w:rPr>
        <w:t>on</w:t>
      </w:r>
      <w:r>
        <w:rPr>
          <w:lang w:val="es-ES"/>
        </w:rPr>
        <w:t xml:space="preserve"> todo</w:t>
      </w:r>
      <w:r w:rsidRPr="001213F2">
        <w:rPr>
          <w:lang w:val="es-ES"/>
        </w:rPr>
        <w:t>s los patrocinios que tenemos, seguir impulsando efectiva</w:t>
      </w:r>
      <w:r>
        <w:rPr>
          <w:lang w:val="es-ES"/>
        </w:rPr>
        <w:t xml:space="preserve">mente: el </w:t>
      </w:r>
      <w:proofErr w:type="spellStart"/>
      <w:r>
        <w:rPr>
          <w:lang w:val="es-ES"/>
        </w:rPr>
        <w:t>FesTVal</w:t>
      </w:r>
      <w:proofErr w:type="spellEnd"/>
      <w:r>
        <w:rPr>
          <w:lang w:val="es-ES"/>
        </w:rPr>
        <w:t xml:space="preserve">, </w:t>
      </w:r>
      <w:r w:rsidRPr="001213F2">
        <w:rPr>
          <w:lang w:val="es-ES"/>
        </w:rPr>
        <w:t>los fes</w:t>
      </w:r>
      <w:r>
        <w:rPr>
          <w:lang w:val="es-ES"/>
        </w:rPr>
        <w:t xml:space="preserve">tivales de jazz, los congresos </w:t>
      </w:r>
      <w:proofErr w:type="spellStart"/>
      <w:r>
        <w:rPr>
          <w:lang w:val="es-ES"/>
        </w:rPr>
        <w:t>Miniature</w:t>
      </w:r>
      <w:proofErr w:type="spellEnd"/>
      <w:r>
        <w:rPr>
          <w:lang w:val="es-ES"/>
        </w:rPr>
        <w:t>, el Umbra Light, etcétera. Y, bu</w:t>
      </w:r>
      <w:r w:rsidRPr="001213F2">
        <w:rPr>
          <w:lang w:val="es-ES"/>
        </w:rPr>
        <w:t>eno</w:t>
      </w:r>
      <w:r>
        <w:rPr>
          <w:lang w:val="es-ES"/>
        </w:rPr>
        <w:t>,</w:t>
      </w:r>
      <w:r w:rsidRPr="001213F2">
        <w:rPr>
          <w:lang w:val="es-ES"/>
        </w:rPr>
        <w:t xml:space="preserve"> recientemente</w:t>
      </w:r>
      <w:r>
        <w:rPr>
          <w:lang w:val="es-ES"/>
        </w:rPr>
        <w:t>,</w:t>
      </w:r>
      <w:r w:rsidRPr="001213F2">
        <w:rPr>
          <w:lang w:val="es-ES"/>
        </w:rPr>
        <w:t xml:space="preserve"> ahora mismo</w:t>
      </w:r>
      <w:r>
        <w:rPr>
          <w:lang w:val="es-ES"/>
        </w:rPr>
        <w:t>,</w:t>
      </w:r>
      <w:r w:rsidRPr="001213F2">
        <w:rPr>
          <w:lang w:val="es-ES"/>
        </w:rPr>
        <w:t xml:space="preserve"> inmediatamente</w:t>
      </w:r>
      <w:r>
        <w:rPr>
          <w:lang w:val="es-ES"/>
        </w:rPr>
        <w:t>,</w:t>
      </w:r>
      <w:r w:rsidRPr="001213F2">
        <w:rPr>
          <w:lang w:val="es-ES"/>
        </w:rPr>
        <w:t xml:space="preserve"> también Salinas de </w:t>
      </w:r>
      <w:proofErr w:type="spellStart"/>
      <w:r w:rsidRPr="001213F2">
        <w:rPr>
          <w:lang w:val="es-ES"/>
        </w:rPr>
        <w:t>Añana</w:t>
      </w:r>
      <w:proofErr w:type="spellEnd"/>
      <w:r>
        <w:rPr>
          <w:lang w:val="es-ES"/>
        </w:rPr>
        <w:t>;</w:t>
      </w:r>
      <w:r w:rsidRPr="001213F2">
        <w:rPr>
          <w:lang w:val="es-ES"/>
        </w:rPr>
        <w:t xml:space="preserve"> es un recurso donde</w:t>
      </w:r>
      <w:r>
        <w:rPr>
          <w:lang w:val="es-ES"/>
        </w:rPr>
        <w:t xml:space="preserve">, </w:t>
      </w:r>
      <w:r w:rsidRPr="001213F2">
        <w:rPr>
          <w:lang w:val="es-ES"/>
        </w:rPr>
        <w:t>precisamente</w:t>
      </w:r>
      <w:r>
        <w:rPr>
          <w:lang w:val="es-ES"/>
        </w:rPr>
        <w:t>,</w:t>
      </w:r>
      <w:r w:rsidRPr="001213F2">
        <w:rPr>
          <w:lang w:val="es-ES"/>
        </w:rPr>
        <w:t xml:space="preserve"> celebramos el encuentro</w:t>
      </w:r>
      <w:r>
        <w:rPr>
          <w:lang w:val="es-ES"/>
        </w:rPr>
        <w:t xml:space="preserve"> de la Junta Directiva de la red (…) y la adhesión a la red, precisamente,</w:t>
      </w:r>
      <w:r w:rsidRPr="001213F2">
        <w:rPr>
          <w:lang w:val="es-ES"/>
        </w:rPr>
        <w:t xml:space="preserve"> de recursos industriales. O sea</w:t>
      </w:r>
      <w:r>
        <w:rPr>
          <w:lang w:val="es-ES"/>
        </w:rPr>
        <w:t>,</w:t>
      </w:r>
      <w:r w:rsidRPr="001213F2">
        <w:rPr>
          <w:lang w:val="es-ES"/>
        </w:rPr>
        <w:t xml:space="preserve"> que no nos va a faltar la atención y la promo</w:t>
      </w:r>
      <w:r>
        <w:rPr>
          <w:lang w:val="es-ES"/>
        </w:rPr>
        <w:t xml:space="preserve">ción de todos estos recursos. Y, </w:t>
      </w:r>
      <w:r w:rsidRPr="001213F2">
        <w:rPr>
          <w:lang w:val="es-ES"/>
        </w:rPr>
        <w:t>como digo, seguiremos analizando los dato</w:t>
      </w:r>
      <w:r>
        <w:rPr>
          <w:lang w:val="es-ES"/>
        </w:rPr>
        <w:t xml:space="preserve">s, y analizando bien </w:t>
      </w:r>
      <w:r w:rsidRPr="001213F2">
        <w:rPr>
          <w:lang w:val="es-ES"/>
        </w:rPr>
        <w:t>cuáles son sus caus</w:t>
      </w:r>
      <w:r>
        <w:rPr>
          <w:lang w:val="es-ES"/>
        </w:rPr>
        <w:t>as.</w:t>
      </w:r>
    </w:p>
    <w:p w:rsidR="00B21E66" w:rsidRDefault="00B21E66" w:rsidP="00F716E9">
      <w:pPr>
        <w:pStyle w:val="Texto"/>
        <w:rPr>
          <w:lang w:val="es-ES"/>
        </w:rPr>
      </w:pPr>
    </w:p>
    <w:p w:rsidR="00B21E66" w:rsidRPr="001213F2" w:rsidRDefault="00B21E66" w:rsidP="00F716E9">
      <w:pPr>
        <w:pStyle w:val="Texto"/>
        <w:rPr>
          <w:lang w:val="eu-ES"/>
        </w:rPr>
      </w:pPr>
      <w:r w:rsidRPr="001213F2">
        <w:rPr>
          <w:lang w:val="eu-ES"/>
        </w:rPr>
        <w:t>Eskerrik asko.</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LEHENDAKARIAK: </w:t>
      </w:r>
      <w:r>
        <w:rPr>
          <w:lang w:val="eu-ES"/>
        </w:rPr>
        <w:t>Eskerrik asko, Pérez andrea.</w:t>
      </w:r>
    </w:p>
    <w:p w:rsidR="00B21E66" w:rsidRDefault="00B21E66" w:rsidP="00F716E9">
      <w:pPr>
        <w:pStyle w:val="Texto"/>
        <w:rPr>
          <w:lang w:val="eu-ES"/>
        </w:rPr>
      </w:pPr>
    </w:p>
    <w:p w:rsidR="00B21E66" w:rsidRDefault="00B21E66" w:rsidP="00F716E9">
      <w:pPr>
        <w:pStyle w:val="Texto"/>
        <w:rPr>
          <w:lang w:val="eu-ES"/>
        </w:rPr>
      </w:pPr>
      <w:r>
        <w:rPr>
          <w:lang w:val="eu-ES"/>
        </w:rPr>
        <w:t>G</w:t>
      </w:r>
      <w:r w:rsidRPr="001213F2">
        <w:rPr>
          <w:lang w:val="eu-ES"/>
        </w:rPr>
        <w:t>ai</w:t>
      </w:r>
      <w:r>
        <w:rPr>
          <w:lang w:val="eu-ES"/>
        </w:rPr>
        <w:t>-</w:t>
      </w:r>
      <w:r w:rsidRPr="001213F2">
        <w:rPr>
          <w:lang w:val="eu-ES"/>
        </w:rPr>
        <w:t xml:space="preserve">zerrendako </w:t>
      </w:r>
      <w:r>
        <w:rPr>
          <w:lang w:val="eu-ES"/>
        </w:rPr>
        <w:t>hamazazpigarren puntua:</w:t>
      </w:r>
      <w:r w:rsidRPr="001213F2">
        <w:rPr>
          <w:lang w:val="eu-ES"/>
        </w:rPr>
        <w:t xml:space="preserve"> </w:t>
      </w:r>
      <w:r>
        <w:rPr>
          <w:lang w:val="eu-ES"/>
        </w:rPr>
        <w:t>"</w:t>
      </w:r>
      <w:r w:rsidRPr="008B42FE">
        <w:rPr>
          <w:lang w:val="eu-ES"/>
        </w:rPr>
        <w:t xml:space="preserve">Galdera, Rebeka Ubera </w:t>
      </w:r>
      <w:proofErr w:type="spellStart"/>
      <w:r w:rsidRPr="008B42FE">
        <w:rPr>
          <w:lang w:val="eu-ES"/>
        </w:rPr>
        <w:t>Aranzeta</w:t>
      </w:r>
      <w:proofErr w:type="spellEnd"/>
      <w:r>
        <w:rPr>
          <w:lang w:val="eu-ES"/>
        </w:rPr>
        <w:t>,</w:t>
      </w:r>
      <w:r w:rsidRPr="008B42FE">
        <w:rPr>
          <w:lang w:val="eu-ES"/>
        </w:rPr>
        <w:t xml:space="preserve"> EH Bildu taldeko legebiltzarkideak</w:t>
      </w:r>
      <w:r>
        <w:rPr>
          <w:lang w:val="eu-ES"/>
        </w:rPr>
        <w:t>,</w:t>
      </w:r>
      <w:r w:rsidRPr="008B42FE">
        <w:rPr>
          <w:lang w:val="eu-ES"/>
        </w:rPr>
        <w:t xml:space="preserve"> Kultura eta Hizkuntza Politikako sailburuari egina, Euskararen erabilerari buruzko dekretuaren kontrako mehatxuei buruz</w:t>
      </w:r>
      <w:r>
        <w:rPr>
          <w:lang w:val="eu-ES"/>
        </w:rPr>
        <w:t>".</w:t>
      </w:r>
    </w:p>
    <w:p w:rsidR="00B21E66" w:rsidRDefault="00B21E66" w:rsidP="00F716E9">
      <w:pPr>
        <w:pStyle w:val="Texto"/>
        <w:rPr>
          <w:lang w:val="eu-ES"/>
        </w:rPr>
      </w:pPr>
    </w:p>
    <w:p w:rsidR="00B21E66" w:rsidRDefault="00B21E66" w:rsidP="00F716E9">
      <w:pPr>
        <w:pStyle w:val="Texto"/>
        <w:rPr>
          <w:lang w:val="eu-ES"/>
        </w:rPr>
      </w:pPr>
      <w:r>
        <w:rPr>
          <w:lang w:val="eu-ES"/>
        </w:rPr>
        <w:t>Ubera andrea, zurea da hitza.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UBERA ARANZETA </w:t>
      </w:r>
      <w:r>
        <w:rPr>
          <w:lang w:val="eu-ES"/>
        </w:rPr>
        <w:t xml:space="preserve">andreak: Egun on, </w:t>
      </w:r>
      <w:proofErr w:type="spellStart"/>
      <w:r>
        <w:rPr>
          <w:lang w:val="eu-ES"/>
        </w:rPr>
        <w:t>Zupiria</w:t>
      </w:r>
      <w:proofErr w:type="spellEnd"/>
      <w:r>
        <w:rPr>
          <w:lang w:val="eu-ES"/>
        </w:rPr>
        <w:t xml:space="preserve"> jauna.</w:t>
      </w:r>
    </w:p>
    <w:p w:rsidR="00B21E66" w:rsidRDefault="00B21E66" w:rsidP="00F716E9">
      <w:pPr>
        <w:pStyle w:val="Texto"/>
        <w:rPr>
          <w:lang w:val="eu-ES"/>
        </w:rPr>
      </w:pPr>
    </w:p>
    <w:p w:rsidR="00B21E66" w:rsidRDefault="00B21E66" w:rsidP="00F716E9">
      <w:pPr>
        <w:pStyle w:val="Texto"/>
        <w:rPr>
          <w:lang w:val="eu-ES"/>
        </w:rPr>
      </w:pPr>
      <w:r>
        <w:rPr>
          <w:lang w:val="eu-ES"/>
        </w:rPr>
        <w:t>Politikan denak ez du balio. Euskaldunen eskubide</w:t>
      </w:r>
      <w:r w:rsidRPr="001213F2">
        <w:rPr>
          <w:lang w:val="eu-ES"/>
        </w:rPr>
        <w:t>ekin ezin da jolast</w:t>
      </w:r>
      <w:r>
        <w:rPr>
          <w:lang w:val="eu-ES"/>
        </w:rPr>
        <w:t>u. Hezkuntza</w:t>
      </w:r>
      <w:r w:rsidRPr="001213F2">
        <w:rPr>
          <w:lang w:val="eu-ES"/>
        </w:rPr>
        <w:t xml:space="preserve"> eskubideak e</w:t>
      </w:r>
      <w:r>
        <w:rPr>
          <w:lang w:val="eu-ES"/>
        </w:rPr>
        <w:t>zin dira erabili herritarren zapalkuntzarako, ez gureak eta ez inorenak. H</w:t>
      </w:r>
      <w:r w:rsidRPr="001213F2">
        <w:rPr>
          <w:lang w:val="eu-ES"/>
        </w:rPr>
        <w:t>erritarrak mailakatu</w:t>
      </w:r>
      <w:r>
        <w:rPr>
          <w:lang w:val="eu-ES"/>
        </w:rPr>
        <w:t>,</w:t>
      </w:r>
      <w:r w:rsidRPr="001213F2">
        <w:rPr>
          <w:lang w:val="eu-ES"/>
        </w:rPr>
        <w:t xml:space="preserve"> diskriminatu</w:t>
      </w:r>
      <w:r>
        <w:rPr>
          <w:lang w:val="eu-ES"/>
        </w:rPr>
        <w:t>,</w:t>
      </w:r>
      <w:r w:rsidRPr="001213F2">
        <w:rPr>
          <w:lang w:val="eu-ES"/>
        </w:rPr>
        <w:t xml:space="preserve"> zapaldu</w:t>
      </w:r>
      <w:r>
        <w:rPr>
          <w:lang w:val="eu-ES"/>
        </w:rPr>
        <w:t>,</w:t>
      </w:r>
      <w:r w:rsidRPr="001213F2">
        <w:rPr>
          <w:lang w:val="eu-ES"/>
        </w:rPr>
        <w:t xml:space="preserve"> ezin diren bezala</w:t>
      </w:r>
      <w:r>
        <w:rPr>
          <w:lang w:val="eu-ES"/>
        </w:rPr>
        <w:t>,</w:t>
      </w:r>
      <w:r w:rsidRPr="001213F2">
        <w:rPr>
          <w:lang w:val="eu-ES"/>
        </w:rPr>
        <w:t xml:space="preserve"> ba</w:t>
      </w:r>
      <w:r>
        <w:rPr>
          <w:lang w:val="eu-ES"/>
        </w:rPr>
        <w:t>da,</w:t>
      </w:r>
      <w:r w:rsidRPr="001213F2">
        <w:rPr>
          <w:lang w:val="eu-ES"/>
        </w:rPr>
        <w:t xml:space="preserve"> bere jatorriagatik</w:t>
      </w:r>
      <w:r>
        <w:rPr>
          <w:lang w:val="eu-ES"/>
        </w:rPr>
        <w:t>,</w:t>
      </w:r>
      <w:r w:rsidRPr="001213F2">
        <w:rPr>
          <w:lang w:val="eu-ES"/>
        </w:rPr>
        <w:t xml:space="preserve"> generoa</w:t>
      </w:r>
      <w:r>
        <w:rPr>
          <w:lang w:val="eu-ES"/>
        </w:rPr>
        <w:t>gatik,</w:t>
      </w:r>
      <w:r w:rsidRPr="001213F2">
        <w:rPr>
          <w:lang w:val="eu-ES"/>
        </w:rPr>
        <w:t xml:space="preserve"> maila ekonomikoagatik</w:t>
      </w:r>
      <w:r>
        <w:rPr>
          <w:lang w:val="eu-ES"/>
        </w:rPr>
        <w:t xml:space="preserve">… </w:t>
      </w:r>
      <w:r>
        <w:rPr>
          <w:lang w:val="eu-ES"/>
        </w:rPr>
        <w:lastRenderedPageBreak/>
        <w:t xml:space="preserve">Bada, </w:t>
      </w:r>
      <w:r w:rsidRPr="001213F2">
        <w:rPr>
          <w:lang w:val="eu-ES"/>
        </w:rPr>
        <w:t>hizkuntzarengati</w:t>
      </w:r>
      <w:r>
        <w:rPr>
          <w:lang w:val="eu-ES"/>
        </w:rPr>
        <w:t xml:space="preserve">k ere, ezin dira zapalduak izan. </w:t>
      </w:r>
      <w:proofErr w:type="spellStart"/>
      <w:r w:rsidRPr="001213F2">
        <w:rPr>
          <w:lang w:val="eu-ES"/>
        </w:rPr>
        <w:t>PPri</w:t>
      </w:r>
      <w:proofErr w:type="spellEnd"/>
      <w:r>
        <w:rPr>
          <w:lang w:val="eu-ES"/>
        </w:rPr>
        <w:t>,</w:t>
      </w:r>
      <w:r w:rsidRPr="001213F2">
        <w:rPr>
          <w:lang w:val="eu-ES"/>
        </w:rPr>
        <w:t xml:space="preserve"> euskarari buruzko ekimen bat ikusten duenean</w:t>
      </w:r>
      <w:r>
        <w:rPr>
          <w:lang w:val="eu-ES"/>
        </w:rPr>
        <w:t>,</w:t>
      </w:r>
      <w:r w:rsidRPr="001213F2">
        <w:rPr>
          <w:lang w:val="eu-ES"/>
        </w:rPr>
        <w:t xml:space="preserve"> ba</w:t>
      </w:r>
      <w:r>
        <w:rPr>
          <w:lang w:val="eu-ES"/>
        </w:rPr>
        <w:t>da,</w:t>
      </w:r>
      <w:r w:rsidRPr="001213F2">
        <w:rPr>
          <w:lang w:val="eu-ES"/>
        </w:rPr>
        <w:t xml:space="preserve"> bere izpiritu uniformatzaileen</w:t>
      </w:r>
      <w:r>
        <w:rPr>
          <w:lang w:val="eu-ES"/>
        </w:rPr>
        <w:t>a areagotzen zaio, bere izaera gaztelau</w:t>
      </w:r>
      <w:r w:rsidRPr="001213F2">
        <w:rPr>
          <w:lang w:val="eu-ES"/>
        </w:rPr>
        <w:t xml:space="preserve"> </w:t>
      </w:r>
      <w:r>
        <w:rPr>
          <w:lang w:val="eu-ES"/>
        </w:rPr>
        <w:t>in</w:t>
      </w:r>
      <w:r w:rsidRPr="001213F2">
        <w:rPr>
          <w:lang w:val="eu-ES"/>
        </w:rPr>
        <w:t>perial</w:t>
      </w:r>
      <w:r>
        <w:rPr>
          <w:lang w:val="eu-ES"/>
        </w:rPr>
        <w:t>a agertzen zaio. E</w:t>
      </w:r>
      <w:r w:rsidRPr="001213F2">
        <w:rPr>
          <w:lang w:val="eu-ES"/>
        </w:rPr>
        <w:t>ta</w:t>
      </w:r>
      <w:r>
        <w:rPr>
          <w:lang w:val="eu-ES"/>
        </w:rPr>
        <w:t>,</w:t>
      </w:r>
      <w:r w:rsidRPr="001213F2">
        <w:rPr>
          <w:lang w:val="eu-ES"/>
        </w:rPr>
        <w:t xml:space="preserve"> nahiz eta esaten duen euskara altxor bat dela</w:t>
      </w:r>
      <w:r>
        <w:rPr>
          <w:lang w:val="eu-ES"/>
        </w:rPr>
        <w:t>,</w:t>
      </w:r>
      <w:r w:rsidRPr="001213F2">
        <w:rPr>
          <w:lang w:val="eu-ES"/>
        </w:rPr>
        <w:t xml:space="preserve"> erasora hasten da</w:t>
      </w:r>
      <w:r>
        <w:rPr>
          <w:lang w:val="eu-ES"/>
        </w:rPr>
        <w:t>,</w:t>
      </w:r>
      <w:r w:rsidRPr="001213F2">
        <w:rPr>
          <w:lang w:val="eu-ES"/>
        </w:rPr>
        <w:t xml:space="preserve"> inola</w:t>
      </w:r>
      <w:r>
        <w:rPr>
          <w:lang w:val="eu-ES"/>
        </w:rPr>
        <w:t>ko fundamentu juridikorik gabe, b</w:t>
      </w:r>
      <w:r w:rsidRPr="001213F2">
        <w:rPr>
          <w:lang w:val="eu-ES"/>
        </w:rPr>
        <w:t>urua galduta</w:t>
      </w:r>
      <w:r>
        <w:rPr>
          <w:lang w:val="eu-ES"/>
        </w:rPr>
        <w:t xml:space="preserve">, </w:t>
      </w:r>
      <w:r w:rsidRPr="001213F2">
        <w:rPr>
          <w:lang w:val="eu-ES"/>
        </w:rPr>
        <w:t>bururik baldin badute. Badirudi</w:t>
      </w:r>
      <w:r>
        <w:rPr>
          <w:lang w:val="eu-ES"/>
        </w:rPr>
        <w:t xml:space="preserve">, </w:t>
      </w:r>
      <w:proofErr w:type="spellStart"/>
      <w:r>
        <w:rPr>
          <w:lang w:val="eu-ES"/>
        </w:rPr>
        <w:t>PPren</w:t>
      </w:r>
      <w:proofErr w:type="spellEnd"/>
      <w:r>
        <w:rPr>
          <w:lang w:val="eu-ES"/>
        </w:rPr>
        <w:t xml:space="preserve"> eta </w:t>
      </w:r>
      <w:proofErr w:type="spellStart"/>
      <w:r>
        <w:rPr>
          <w:lang w:val="eu-ES"/>
        </w:rPr>
        <w:t>VOXe</w:t>
      </w:r>
      <w:r w:rsidRPr="001213F2">
        <w:rPr>
          <w:lang w:val="eu-ES"/>
        </w:rPr>
        <w:t>n</w:t>
      </w:r>
      <w:proofErr w:type="spellEnd"/>
      <w:r w:rsidRPr="001213F2">
        <w:rPr>
          <w:lang w:val="eu-ES"/>
        </w:rPr>
        <w:t xml:space="preserve"> </w:t>
      </w:r>
      <w:r>
        <w:rPr>
          <w:lang w:val="eu-ES"/>
        </w:rPr>
        <w:t>artean, l</w:t>
      </w:r>
      <w:r w:rsidRPr="001213F2">
        <w:rPr>
          <w:lang w:val="eu-ES"/>
        </w:rPr>
        <w:t>ehia irekia dagoela, nor izan frankisten</w:t>
      </w:r>
      <w:r>
        <w:rPr>
          <w:lang w:val="eu-ES"/>
        </w:rPr>
        <w:t>a, ultrena,</w:t>
      </w:r>
      <w:r w:rsidRPr="001213F2">
        <w:rPr>
          <w:lang w:val="eu-ES"/>
        </w:rPr>
        <w:t xml:space="preserve"> </w:t>
      </w:r>
      <w:r>
        <w:rPr>
          <w:lang w:val="eu-ES"/>
        </w:rPr>
        <w:t>e</w:t>
      </w:r>
      <w:r w:rsidRPr="001213F2">
        <w:rPr>
          <w:lang w:val="eu-ES"/>
        </w:rPr>
        <w:t>t</w:t>
      </w:r>
      <w:r>
        <w:rPr>
          <w:lang w:val="eu-ES"/>
        </w:rPr>
        <w:t>a, bada, faxistena,</w:t>
      </w:r>
      <w:r w:rsidRPr="001213F2">
        <w:rPr>
          <w:lang w:val="eu-ES"/>
        </w:rPr>
        <w:t xml:space="preserve"> ez</w:t>
      </w:r>
      <w:r>
        <w:rPr>
          <w:lang w:val="eu-ES"/>
        </w:rPr>
        <w:t>?</w:t>
      </w:r>
      <w:r w:rsidRPr="001213F2">
        <w:rPr>
          <w:lang w:val="eu-ES"/>
        </w:rPr>
        <w:t xml:space="preserve"> Baina</w:t>
      </w:r>
      <w:r>
        <w:rPr>
          <w:lang w:val="eu-ES"/>
        </w:rPr>
        <w:t xml:space="preserve">, ez bakarrik </w:t>
      </w:r>
      <w:proofErr w:type="spellStart"/>
      <w:r>
        <w:rPr>
          <w:lang w:val="eu-ES"/>
        </w:rPr>
        <w:t>VOXe</w:t>
      </w:r>
      <w:r w:rsidRPr="001213F2">
        <w:rPr>
          <w:lang w:val="eu-ES"/>
        </w:rPr>
        <w:t>kin</w:t>
      </w:r>
      <w:proofErr w:type="spellEnd"/>
      <w:r w:rsidRPr="001213F2">
        <w:rPr>
          <w:lang w:val="eu-ES"/>
        </w:rPr>
        <w:t xml:space="preserve">, </w:t>
      </w:r>
      <w:proofErr w:type="spellStart"/>
      <w:r w:rsidRPr="001213F2">
        <w:rPr>
          <w:lang w:val="eu-ES"/>
        </w:rPr>
        <w:t>PSErekin</w:t>
      </w:r>
      <w:proofErr w:type="spellEnd"/>
      <w:r w:rsidRPr="001213F2">
        <w:rPr>
          <w:lang w:val="eu-ES"/>
        </w:rPr>
        <w:t xml:space="preserve"> ere </w:t>
      </w:r>
      <w:r>
        <w:rPr>
          <w:lang w:val="eu-ES"/>
        </w:rPr>
        <w:t>lehiatzen saiatzen dira…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LEHENDAKARIAK: </w:t>
      </w:r>
      <w:r>
        <w:rPr>
          <w:lang w:val="eu-ES"/>
        </w:rPr>
        <w:t xml:space="preserve">A </w:t>
      </w:r>
      <w:proofErr w:type="spellStart"/>
      <w:r>
        <w:rPr>
          <w:lang w:val="eu-ES"/>
        </w:rPr>
        <w:t>ver</w:t>
      </w:r>
      <w:proofErr w:type="spellEnd"/>
      <w:r>
        <w:rPr>
          <w:lang w:val="eu-ES"/>
        </w:rPr>
        <w:t>, mesedez. Mesedez…</w:t>
      </w:r>
    </w:p>
    <w:p w:rsidR="00B21E66" w:rsidRDefault="00B21E66" w:rsidP="00F716E9">
      <w:pPr>
        <w:pStyle w:val="Texto"/>
        <w:rPr>
          <w:lang w:val="eu-ES"/>
        </w:rPr>
      </w:pPr>
    </w:p>
    <w:p w:rsidR="00B21E66" w:rsidRPr="008B42FE" w:rsidRDefault="00B21E66" w:rsidP="00F716E9">
      <w:pPr>
        <w:pStyle w:val="Texto"/>
        <w:rPr>
          <w:lang w:val="eu-ES"/>
        </w:rPr>
      </w:pPr>
      <w:r>
        <w:rPr>
          <w:i/>
          <w:iCs/>
          <w:lang w:val="eu-ES"/>
        </w:rPr>
        <w:t>(Berbotsa)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UBERA ARANZETA </w:t>
      </w:r>
      <w:r>
        <w:rPr>
          <w:lang w:val="eu-ES"/>
        </w:rPr>
        <w:t xml:space="preserve">andreak: Zergatik, zertarako, </w:t>
      </w:r>
      <w:r w:rsidRPr="001213F2">
        <w:rPr>
          <w:lang w:val="eu-ES"/>
        </w:rPr>
        <w:t>euskaldunon kontu</w:t>
      </w:r>
      <w:r>
        <w:rPr>
          <w:lang w:val="eu-ES"/>
        </w:rPr>
        <w:t>ra</w:t>
      </w:r>
      <w:r w:rsidRPr="001213F2">
        <w:rPr>
          <w:lang w:val="eu-ES"/>
        </w:rPr>
        <w:t xml:space="preserve"> Ma</w:t>
      </w:r>
      <w:r>
        <w:rPr>
          <w:lang w:val="eu-ES"/>
        </w:rPr>
        <w:t>drilen puntu batzuk irabazteko?</w:t>
      </w:r>
    </w:p>
    <w:p w:rsidR="00B21E66" w:rsidRDefault="00B21E66" w:rsidP="00F716E9">
      <w:pPr>
        <w:pStyle w:val="Texto"/>
        <w:rPr>
          <w:lang w:val="eu-ES"/>
        </w:rPr>
      </w:pPr>
    </w:p>
    <w:p w:rsidR="00B21E66" w:rsidRDefault="00B21E66" w:rsidP="00F716E9">
      <w:pPr>
        <w:pStyle w:val="Texto"/>
        <w:rPr>
          <w:lang w:val="eu-ES"/>
        </w:rPr>
      </w:pPr>
      <w:r w:rsidRPr="001213F2">
        <w:rPr>
          <w:lang w:val="eu-ES"/>
        </w:rPr>
        <w:t>Badirudi</w:t>
      </w:r>
      <w:r>
        <w:rPr>
          <w:lang w:val="eu-ES"/>
        </w:rPr>
        <w:t>,</w:t>
      </w:r>
      <w:r w:rsidRPr="001213F2">
        <w:rPr>
          <w:lang w:val="eu-ES"/>
        </w:rPr>
        <w:t xml:space="preserve"> gure herria</w:t>
      </w:r>
      <w:r>
        <w:rPr>
          <w:lang w:val="eu-ES"/>
        </w:rPr>
        <w:t>,</w:t>
      </w:r>
      <w:r w:rsidRPr="001213F2">
        <w:rPr>
          <w:lang w:val="eu-ES"/>
        </w:rPr>
        <w:t xml:space="preserve"> gure hizkuntza</w:t>
      </w:r>
      <w:r>
        <w:rPr>
          <w:lang w:val="eu-ES"/>
        </w:rPr>
        <w:t>..</w:t>
      </w:r>
      <w:r w:rsidRPr="001213F2">
        <w:rPr>
          <w:lang w:val="eu-ES"/>
        </w:rPr>
        <w:t>.</w:t>
      </w:r>
      <w:r>
        <w:rPr>
          <w:lang w:val="eu-ES"/>
        </w:rPr>
        <w:t xml:space="preserve"> Badirudi, Madrilen…</w:t>
      </w:r>
    </w:p>
    <w:p w:rsidR="00B21E66" w:rsidRDefault="00B21E66" w:rsidP="00F716E9">
      <w:pPr>
        <w:pStyle w:val="Texto"/>
        <w:rPr>
          <w:lang w:val="eu-ES"/>
        </w:rPr>
      </w:pPr>
    </w:p>
    <w:p w:rsidR="00B21E66" w:rsidRPr="008B42FE" w:rsidRDefault="00B21E66" w:rsidP="00F716E9">
      <w:pPr>
        <w:pStyle w:val="Texto"/>
        <w:rPr>
          <w:lang w:val="eu-ES"/>
        </w:rPr>
      </w:pPr>
      <w:r>
        <w:rPr>
          <w:i/>
          <w:iCs/>
          <w:lang w:val="eu-ES"/>
        </w:rPr>
        <w:t>(Berbotsa)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LEHENDAKARIAK: </w:t>
      </w:r>
      <w:r>
        <w:rPr>
          <w:lang w:val="eu-ES"/>
        </w:rPr>
        <w:t xml:space="preserve">A </w:t>
      </w:r>
      <w:proofErr w:type="spellStart"/>
      <w:r>
        <w:rPr>
          <w:lang w:val="eu-ES"/>
        </w:rPr>
        <w:t>ver</w:t>
      </w:r>
      <w:proofErr w:type="spellEnd"/>
      <w:r>
        <w:rPr>
          <w:lang w:val="eu-ES"/>
        </w:rPr>
        <w:t>, mesedez.</w:t>
      </w:r>
      <w:r w:rsidRPr="001213F2">
        <w:rPr>
          <w:lang w:val="eu-ES"/>
        </w:rPr>
        <w:t xml:space="preserve"> </w:t>
      </w:r>
      <w:r>
        <w:rPr>
          <w:lang w:val="eu-ES"/>
        </w:rPr>
        <w:t>Mesedez.</w:t>
      </w:r>
    </w:p>
    <w:p w:rsidR="00B21E66" w:rsidRDefault="00B21E66" w:rsidP="00F716E9">
      <w:pPr>
        <w:pStyle w:val="Texto"/>
        <w:rPr>
          <w:lang w:val="eu-ES"/>
        </w:rPr>
      </w:pPr>
    </w:p>
    <w:p w:rsidR="00B21E66" w:rsidRPr="008B42FE" w:rsidRDefault="00B21E66" w:rsidP="00F716E9">
      <w:pPr>
        <w:pStyle w:val="Texto"/>
        <w:rPr>
          <w:lang w:val="eu-ES"/>
        </w:rPr>
      </w:pPr>
      <w:r>
        <w:rPr>
          <w:i/>
          <w:iCs/>
          <w:lang w:val="eu-ES"/>
        </w:rPr>
        <w:t>(Berbotsa)</w:t>
      </w:r>
    </w:p>
    <w:p w:rsidR="00B21E66" w:rsidRDefault="00B21E66" w:rsidP="00F716E9">
      <w:pPr>
        <w:pStyle w:val="Texto"/>
        <w:rPr>
          <w:lang w:val="eu-ES"/>
        </w:rPr>
      </w:pPr>
    </w:p>
    <w:p w:rsidR="00B21E66" w:rsidRDefault="00B21E66" w:rsidP="00F716E9">
      <w:pPr>
        <w:pStyle w:val="Texto"/>
        <w:rPr>
          <w:lang w:val="eu-ES"/>
        </w:rPr>
      </w:pPr>
      <w:r>
        <w:rPr>
          <w:lang w:val="eu-ES"/>
        </w:rPr>
        <w:t>Barkatu.</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UBERA ARANZETA </w:t>
      </w:r>
      <w:r>
        <w:rPr>
          <w:lang w:val="eu-ES"/>
        </w:rPr>
        <w:t>andreak: Nire puntua da…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lastRenderedPageBreak/>
        <w:t xml:space="preserve">LEHENDAKARIAK: </w:t>
      </w:r>
      <w:r>
        <w:rPr>
          <w:lang w:val="eu-ES"/>
        </w:rPr>
        <w:t xml:space="preserve">A </w:t>
      </w:r>
      <w:proofErr w:type="spellStart"/>
      <w:r>
        <w:rPr>
          <w:lang w:val="eu-ES"/>
        </w:rPr>
        <w:t>ver</w:t>
      </w:r>
      <w:proofErr w:type="spellEnd"/>
      <w:r>
        <w:rPr>
          <w:lang w:val="eu-ES"/>
        </w:rPr>
        <w:t>, mesedez. Ubera andrea, da… Ez, ez, ez. Ez. Da galdera bat. Ez, b</w:t>
      </w:r>
      <w:r w:rsidRPr="001213F2">
        <w:rPr>
          <w:lang w:val="eu-ES"/>
        </w:rPr>
        <w:t>arkatu. Galdera ba</w:t>
      </w:r>
      <w:r>
        <w:rPr>
          <w:lang w:val="eu-ES"/>
        </w:rPr>
        <w:t xml:space="preserve">t da sailburuari. Ezin duzu besteekin sartu. </w:t>
      </w:r>
      <w:r w:rsidRPr="001213F2">
        <w:rPr>
          <w:lang w:val="eu-ES"/>
        </w:rPr>
        <w:t>Badak</w:t>
      </w:r>
      <w:r>
        <w:rPr>
          <w:lang w:val="eu-ES"/>
        </w:rPr>
        <w:t>izue. Gauza bat da erreferentzia</w:t>
      </w:r>
      <w:r w:rsidRPr="001213F2">
        <w:rPr>
          <w:lang w:val="eu-ES"/>
        </w:rPr>
        <w:t xml:space="preserve"> egitea. Badakigu denok errekurtso</w:t>
      </w:r>
      <w:r>
        <w:rPr>
          <w:lang w:val="eu-ES"/>
        </w:rPr>
        <w:t xml:space="preserve"> bat dagoela, baina burua galdu dute </w:t>
      </w:r>
      <w:r w:rsidRPr="001213F2">
        <w:rPr>
          <w:lang w:val="eu-ES"/>
        </w:rPr>
        <w:t>fa</w:t>
      </w:r>
      <w:r>
        <w:rPr>
          <w:lang w:val="eu-ES"/>
        </w:rPr>
        <w:t>xista… Gauza horiek, s</w:t>
      </w:r>
      <w:r w:rsidRPr="001213F2">
        <w:rPr>
          <w:lang w:val="eu-ES"/>
        </w:rPr>
        <w:t>oberan daud</w:t>
      </w:r>
      <w:r>
        <w:rPr>
          <w:lang w:val="eu-ES"/>
        </w:rPr>
        <w:t>e. Soberan daude. E</w:t>
      </w:r>
      <w:r w:rsidRPr="001213F2">
        <w:rPr>
          <w:lang w:val="eu-ES"/>
        </w:rPr>
        <w:t>ta</w:t>
      </w:r>
      <w:r>
        <w:rPr>
          <w:lang w:val="eu-ES"/>
        </w:rPr>
        <w:t>, badakizu…</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UBERA ARANZETA </w:t>
      </w:r>
      <w:r>
        <w:rPr>
          <w:lang w:val="eu-ES"/>
        </w:rPr>
        <w:t>andreak: Beste gauza batzuk ere soberan daude…</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LEHENDAKARIAK: </w:t>
      </w:r>
      <w:r>
        <w:rPr>
          <w:lang w:val="eu-ES"/>
        </w:rPr>
        <w:t>Ez, soberan daude. E</w:t>
      </w:r>
      <w:r w:rsidRPr="001213F2">
        <w:rPr>
          <w:lang w:val="eu-ES"/>
        </w:rPr>
        <w:t>ta</w:t>
      </w:r>
      <w:r>
        <w:rPr>
          <w:lang w:val="eu-ES"/>
        </w:rPr>
        <w:t>, hori, legez besteko proposamen batean nahi dena esan daiteke, b</w:t>
      </w:r>
      <w:r w:rsidRPr="001213F2">
        <w:rPr>
          <w:lang w:val="eu-ES"/>
        </w:rPr>
        <w:t>aina badakigu kontrol pleno bate</w:t>
      </w:r>
      <w:r>
        <w:rPr>
          <w:lang w:val="eu-ES"/>
        </w:rPr>
        <w:t>an gaudela.</w:t>
      </w:r>
    </w:p>
    <w:p w:rsidR="00B21E66" w:rsidRDefault="00B21E66" w:rsidP="00F716E9">
      <w:pPr>
        <w:pStyle w:val="Texto"/>
        <w:rPr>
          <w:lang w:val="eu-ES"/>
        </w:rPr>
      </w:pPr>
    </w:p>
    <w:p w:rsidR="00B21E66" w:rsidRDefault="00B21E66" w:rsidP="00F716E9">
      <w:pPr>
        <w:pStyle w:val="Texto"/>
        <w:rPr>
          <w:lang w:val="eu-ES"/>
        </w:rPr>
      </w:pPr>
      <w:r>
        <w:rPr>
          <w:lang w:val="eu-ES"/>
        </w:rPr>
        <w:t>Beraz, galdera egin behar dena sailburuei. E</w:t>
      </w:r>
      <w:r w:rsidRPr="001213F2">
        <w:rPr>
          <w:lang w:val="eu-ES"/>
        </w:rPr>
        <w:t>ta beste erreferentziak</w:t>
      </w:r>
      <w:r>
        <w:rPr>
          <w:lang w:val="eu-ES"/>
        </w:rPr>
        <w:t>,</w:t>
      </w:r>
      <w:r w:rsidRPr="001213F2">
        <w:rPr>
          <w:lang w:val="eu-ES"/>
        </w:rPr>
        <w:t xml:space="preserve"> zuri iruditzen zaizkizun</w:t>
      </w:r>
      <w:r>
        <w:rPr>
          <w:lang w:val="eu-ES"/>
        </w:rPr>
        <w:t>ak: burua galdu dutela, faxistak… Horiek kanpo gelditu behar dute.</w:t>
      </w:r>
    </w:p>
    <w:p w:rsidR="00B21E66" w:rsidRDefault="00B21E66" w:rsidP="00F716E9">
      <w:pPr>
        <w:pStyle w:val="Texto"/>
        <w:rPr>
          <w:lang w:val="eu-ES"/>
        </w:rPr>
      </w:pPr>
    </w:p>
    <w:p w:rsidR="00B21E66" w:rsidRDefault="00B21E66" w:rsidP="00F716E9">
      <w:pPr>
        <w:pStyle w:val="Texto"/>
        <w:rPr>
          <w:lang w:val="eu-ES"/>
        </w:rPr>
      </w:pPr>
      <w:r>
        <w:rPr>
          <w:lang w:val="eu-ES"/>
        </w:rPr>
        <w:t>J</w:t>
      </w:r>
      <w:r w:rsidRPr="001213F2">
        <w:rPr>
          <w:lang w:val="eu-ES"/>
        </w:rPr>
        <w:t>arrait</w:t>
      </w:r>
      <w:r>
        <w:rPr>
          <w:lang w:val="eu-ES"/>
        </w:rPr>
        <w:t>u, mesedez.</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UBERA ARANZETA </w:t>
      </w:r>
      <w:r>
        <w:rPr>
          <w:lang w:val="eu-ES"/>
        </w:rPr>
        <w:t>andreak: Bale.</w:t>
      </w:r>
    </w:p>
    <w:p w:rsidR="00B21E66" w:rsidRDefault="00B21E66" w:rsidP="00F716E9">
      <w:pPr>
        <w:pStyle w:val="Texto"/>
        <w:rPr>
          <w:lang w:val="eu-ES"/>
        </w:rPr>
      </w:pPr>
    </w:p>
    <w:p w:rsidR="00B21E66" w:rsidRDefault="00B21E66" w:rsidP="00F716E9">
      <w:pPr>
        <w:pStyle w:val="Texto"/>
        <w:rPr>
          <w:lang w:val="eu-ES"/>
        </w:rPr>
      </w:pPr>
      <w:r>
        <w:rPr>
          <w:lang w:val="eu-ES"/>
        </w:rPr>
        <w:t>B</w:t>
      </w:r>
      <w:r w:rsidRPr="001213F2">
        <w:rPr>
          <w:lang w:val="eu-ES"/>
        </w:rPr>
        <w:t>adirudi</w:t>
      </w:r>
      <w:r>
        <w:rPr>
          <w:lang w:val="eu-ES"/>
        </w:rPr>
        <w:t>,</w:t>
      </w:r>
      <w:r w:rsidRPr="001213F2">
        <w:rPr>
          <w:lang w:val="eu-ES"/>
        </w:rPr>
        <w:t xml:space="preserve"> gure herria</w:t>
      </w:r>
      <w:r>
        <w:rPr>
          <w:lang w:val="eu-ES"/>
        </w:rPr>
        <w:t>,</w:t>
      </w:r>
      <w:r w:rsidRPr="001213F2">
        <w:rPr>
          <w:lang w:val="eu-ES"/>
        </w:rPr>
        <w:t xml:space="preserve"> gure hizkuntza</w:t>
      </w:r>
      <w:r>
        <w:rPr>
          <w:lang w:val="eu-ES"/>
        </w:rPr>
        <w:t>,</w:t>
      </w:r>
      <w:r w:rsidRPr="001213F2">
        <w:rPr>
          <w:lang w:val="eu-ES"/>
        </w:rPr>
        <w:t xml:space="preserve"> Madrilen</w:t>
      </w:r>
      <w:r>
        <w:rPr>
          <w:lang w:val="eu-ES"/>
        </w:rPr>
        <w:t xml:space="preserve"> trukaketarako kromo bat</w:t>
      </w:r>
      <w:r w:rsidRPr="001213F2">
        <w:rPr>
          <w:lang w:val="eu-ES"/>
        </w:rPr>
        <w:t xml:space="preserve"> bilakatu dela</w:t>
      </w:r>
      <w:r>
        <w:rPr>
          <w:lang w:val="eu-ES"/>
        </w:rPr>
        <w:t>,</w:t>
      </w:r>
      <w:r w:rsidRPr="001213F2">
        <w:rPr>
          <w:lang w:val="eu-ES"/>
        </w:rPr>
        <w:t xml:space="preserve"> edo</w:t>
      </w:r>
      <w:r>
        <w:rPr>
          <w:lang w:val="eu-ES"/>
        </w:rPr>
        <w:t xml:space="preserve">ta inolako aniztasunik, kulturarik, </w:t>
      </w:r>
      <w:r w:rsidRPr="001213F2">
        <w:rPr>
          <w:lang w:val="eu-ES"/>
        </w:rPr>
        <w:t>hizkuntzarik</w:t>
      </w:r>
      <w:r>
        <w:rPr>
          <w:lang w:val="eu-ES"/>
        </w:rPr>
        <w:t>,</w:t>
      </w:r>
      <w:r w:rsidRPr="001213F2">
        <w:rPr>
          <w:lang w:val="eu-ES"/>
        </w:rPr>
        <w:t xml:space="preserve"> onartu ezin dute</w:t>
      </w:r>
      <w:r>
        <w:rPr>
          <w:lang w:val="eu-ES"/>
        </w:rPr>
        <w:t>n</w:t>
      </w:r>
      <w:r w:rsidRPr="001213F2">
        <w:rPr>
          <w:lang w:val="eu-ES"/>
        </w:rPr>
        <w:t xml:space="preserve"> frankisten</w:t>
      </w:r>
      <w:r>
        <w:rPr>
          <w:lang w:val="eu-ES"/>
        </w:rPr>
        <w:t>tzat garaikurra, r</w:t>
      </w:r>
      <w:r w:rsidRPr="001213F2">
        <w:rPr>
          <w:lang w:val="eu-ES"/>
        </w:rPr>
        <w:t>idikulua egiteraino. Ikusi</w:t>
      </w:r>
      <w:r>
        <w:rPr>
          <w:lang w:val="eu-ES"/>
        </w:rPr>
        <w:t>,</w:t>
      </w:r>
      <w:r w:rsidRPr="001213F2">
        <w:rPr>
          <w:lang w:val="eu-ES"/>
        </w:rPr>
        <w:t xml:space="preserve"> besterik</w:t>
      </w:r>
      <w:r>
        <w:rPr>
          <w:lang w:val="eu-ES"/>
        </w:rPr>
        <w:t>,</w:t>
      </w:r>
      <w:r w:rsidRPr="001213F2">
        <w:rPr>
          <w:lang w:val="eu-ES"/>
        </w:rPr>
        <w:t xml:space="preserve"> </w:t>
      </w:r>
      <w:proofErr w:type="spellStart"/>
      <w:r w:rsidRPr="001213F2">
        <w:rPr>
          <w:lang w:val="eu-ES"/>
        </w:rPr>
        <w:t>PPren</w:t>
      </w:r>
      <w:proofErr w:type="spellEnd"/>
      <w:r w:rsidRPr="001213F2">
        <w:rPr>
          <w:lang w:val="eu-ES"/>
        </w:rPr>
        <w:t xml:space="preserve"> koalizio-kideak Nafarroa</w:t>
      </w:r>
      <w:r>
        <w:rPr>
          <w:lang w:val="eu-ES"/>
        </w:rPr>
        <w:t>n</w:t>
      </w:r>
      <w:r w:rsidRPr="001213F2">
        <w:rPr>
          <w:lang w:val="eu-ES"/>
        </w:rPr>
        <w:t xml:space="preserve"> zer</w:t>
      </w:r>
      <w:r>
        <w:rPr>
          <w:lang w:val="eu-ES"/>
        </w:rPr>
        <w:t>-</w:t>
      </w:r>
      <w:r w:rsidRPr="001213F2">
        <w:rPr>
          <w:lang w:val="eu-ES"/>
        </w:rPr>
        <w:t xml:space="preserve">nolako </w:t>
      </w:r>
      <w:r>
        <w:rPr>
          <w:lang w:val="eu-ES"/>
        </w:rPr>
        <w:t>ridikulua egiten ari den, pailazo</w:t>
      </w:r>
      <w:r w:rsidRPr="001213F2">
        <w:rPr>
          <w:lang w:val="eu-ES"/>
        </w:rPr>
        <w:t xml:space="preserve"> batzuk zentzura</w:t>
      </w:r>
      <w:r>
        <w:rPr>
          <w:lang w:val="eu-ES"/>
        </w:rPr>
        <w:t>tzea</w:t>
      </w:r>
      <w:r w:rsidRPr="001213F2">
        <w:rPr>
          <w:lang w:val="eu-ES"/>
        </w:rPr>
        <w:t>gatik</w:t>
      </w:r>
      <w:r>
        <w:rPr>
          <w:lang w:val="eu-ES"/>
        </w:rPr>
        <w:t>,</w:t>
      </w:r>
      <w:r w:rsidRPr="001213F2">
        <w:rPr>
          <w:lang w:val="eu-ES"/>
        </w:rPr>
        <w:t xml:space="preserve"> ez</w:t>
      </w:r>
      <w:r>
        <w:rPr>
          <w:lang w:val="eu-ES"/>
        </w:rPr>
        <w:t>?</w:t>
      </w:r>
    </w:p>
    <w:p w:rsidR="00B21E66" w:rsidRDefault="00B21E66" w:rsidP="00F716E9">
      <w:pPr>
        <w:pStyle w:val="Texto"/>
        <w:rPr>
          <w:lang w:val="eu-ES"/>
        </w:rPr>
      </w:pPr>
    </w:p>
    <w:p w:rsidR="00B21E66" w:rsidRPr="000E5AAC" w:rsidRDefault="00B21E66" w:rsidP="00F716E9">
      <w:pPr>
        <w:pStyle w:val="Texto"/>
        <w:rPr>
          <w:lang w:val="eu-ES"/>
        </w:rPr>
      </w:pPr>
      <w:r>
        <w:rPr>
          <w:i/>
          <w:iCs/>
          <w:lang w:val="eu-ES"/>
        </w:rPr>
        <w:t>(Berbotsa)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lastRenderedPageBreak/>
        <w:t xml:space="preserve">LEHENDAKARIAK: </w:t>
      </w:r>
      <w:r>
        <w:rPr>
          <w:lang w:val="eu-ES"/>
        </w:rPr>
        <w:t xml:space="preserve">Ez. Ez. Entzun ondo. A </w:t>
      </w:r>
      <w:proofErr w:type="spellStart"/>
      <w:r>
        <w:rPr>
          <w:lang w:val="eu-ES"/>
        </w:rPr>
        <w:t>ver</w:t>
      </w:r>
      <w:proofErr w:type="spellEnd"/>
      <w:r>
        <w:rPr>
          <w:lang w:val="eu-ES"/>
        </w:rPr>
        <w:t xml:space="preserve">, </w:t>
      </w:r>
      <w:r w:rsidRPr="001213F2">
        <w:rPr>
          <w:lang w:val="eu-ES"/>
        </w:rPr>
        <w:t>gauza ba</w:t>
      </w:r>
      <w:r>
        <w:rPr>
          <w:lang w:val="eu-ES"/>
        </w:rPr>
        <w:t>t da bere balorazio bat egitea, eta beste hau</w:t>
      </w:r>
      <w:r w:rsidRPr="001213F2">
        <w:rPr>
          <w:lang w:val="eu-ES"/>
        </w:rPr>
        <w:t xml:space="preserve"> da errealitatea esatea. Hori </w:t>
      </w:r>
      <w:r>
        <w:rPr>
          <w:lang w:val="eu-ES"/>
        </w:rPr>
        <w:t xml:space="preserve">ere ez, </w:t>
      </w:r>
      <w:r w:rsidRPr="001213F2">
        <w:rPr>
          <w:lang w:val="eu-ES"/>
        </w:rPr>
        <w:t>e</w:t>
      </w:r>
      <w:r>
        <w:rPr>
          <w:lang w:val="eu-ES"/>
        </w:rPr>
        <w:t>? Neurtu jakin behar dugu</w:t>
      </w:r>
      <w:r w:rsidRPr="001213F2">
        <w:rPr>
          <w:lang w:val="eu-ES"/>
        </w:rPr>
        <w:t>.</w:t>
      </w:r>
    </w:p>
    <w:p w:rsidR="00B21E66" w:rsidRDefault="00B21E66" w:rsidP="00F716E9">
      <w:pPr>
        <w:pStyle w:val="Texto"/>
        <w:rPr>
          <w:lang w:val="eu-ES"/>
        </w:rPr>
      </w:pPr>
    </w:p>
    <w:p w:rsidR="00B21E66" w:rsidRPr="000E5AAC" w:rsidRDefault="00B21E66" w:rsidP="00F716E9">
      <w:pPr>
        <w:pStyle w:val="Texto"/>
        <w:rPr>
          <w:lang w:val="eu-ES"/>
        </w:rPr>
      </w:pPr>
      <w:r>
        <w:rPr>
          <w:i/>
          <w:iCs/>
          <w:lang w:val="eu-ES"/>
        </w:rPr>
        <w:t>(Berbotsa)</w:t>
      </w:r>
    </w:p>
    <w:p w:rsidR="00B21E66" w:rsidRDefault="00B21E66" w:rsidP="00F716E9">
      <w:pPr>
        <w:pStyle w:val="Texto"/>
        <w:rPr>
          <w:lang w:val="eu-ES"/>
        </w:rPr>
      </w:pPr>
    </w:p>
    <w:p w:rsidR="00B21E66" w:rsidRDefault="00B21E66" w:rsidP="00F716E9">
      <w:pPr>
        <w:pStyle w:val="Texto"/>
        <w:rPr>
          <w:lang w:val="eu-ES"/>
        </w:rPr>
      </w:pPr>
      <w:r>
        <w:rPr>
          <w:lang w:val="eu-ES"/>
        </w:rPr>
        <w:t>Ez. Ez dizue deitu frankistak.</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UBERA ARANZETA </w:t>
      </w:r>
      <w:r>
        <w:rPr>
          <w:lang w:val="eu-ES"/>
        </w:rPr>
        <w:t>andreak: Bueno.</w:t>
      </w:r>
    </w:p>
    <w:p w:rsidR="00B21E66" w:rsidRDefault="00B21E66" w:rsidP="00F716E9">
      <w:pPr>
        <w:pStyle w:val="Texto"/>
        <w:rPr>
          <w:lang w:val="eu-ES"/>
        </w:rPr>
      </w:pPr>
    </w:p>
    <w:p w:rsidR="00B21E66" w:rsidRDefault="00B21E66" w:rsidP="00F716E9">
      <w:pPr>
        <w:pStyle w:val="Texto"/>
        <w:rPr>
          <w:lang w:val="eu-ES"/>
        </w:rPr>
      </w:pPr>
      <w:r>
        <w:rPr>
          <w:lang w:val="eu-ES"/>
        </w:rPr>
        <w:t>B</w:t>
      </w:r>
      <w:r w:rsidRPr="001213F2">
        <w:rPr>
          <w:lang w:val="eu-ES"/>
        </w:rPr>
        <w:t>aina</w:t>
      </w:r>
      <w:r>
        <w:rPr>
          <w:lang w:val="eu-ES"/>
        </w:rPr>
        <w:t>,</w:t>
      </w:r>
      <w:r w:rsidRPr="001213F2">
        <w:rPr>
          <w:lang w:val="eu-ES"/>
        </w:rPr>
        <w:t xml:space="preserve"> ez dira kontur</w:t>
      </w:r>
      <w:r>
        <w:rPr>
          <w:lang w:val="eu-ES"/>
        </w:rPr>
        <w:t>atzen galtzailearen patua dela, galtzaileare</w:t>
      </w:r>
      <w:r w:rsidRPr="001213F2">
        <w:rPr>
          <w:lang w:val="eu-ES"/>
        </w:rPr>
        <w:t xml:space="preserve">n </w:t>
      </w:r>
      <w:r>
        <w:rPr>
          <w:lang w:val="eu-ES"/>
        </w:rPr>
        <w:t>bidean ari dela. I</w:t>
      </w:r>
      <w:r w:rsidRPr="001213F2">
        <w:rPr>
          <w:lang w:val="eu-ES"/>
        </w:rPr>
        <w:t>kustea</w:t>
      </w:r>
      <w:r>
        <w:rPr>
          <w:lang w:val="eu-ES"/>
        </w:rPr>
        <w:t>,</w:t>
      </w:r>
      <w:r w:rsidRPr="001213F2">
        <w:rPr>
          <w:lang w:val="eu-ES"/>
        </w:rPr>
        <w:t xml:space="preserve"> besterik ez</w:t>
      </w:r>
      <w:r>
        <w:rPr>
          <w:lang w:val="eu-ES"/>
        </w:rPr>
        <w:t xml:space="preserve">, Urquijo jaunarekin </w:t>
      </w:r>
      <w:r w:rsidRPr="001213F2">
        <w:rPr>
          <w:lang w:val="eu-ES"/>
        </w:rPr>
        <w:t>ze</w:t>
      </w:r>
      <w:r>
        <w:rPr>
          <w:lang w:val="eu-ES"/>
        </w:rPr>
        <w:t>r gertatu zen. Ez dakit gogoratzen duzuen U</w:t>
      </w:r>
      <w:r w:rsidRPr="001213F2">
        <w:rPr>
          <w:lang w:val="eu-ES"/>
        </w:rPr>
        <w:t>dalen euskarazko a</w:t>
      </w:r>
      <w:r>
        <w:rPr>
          <w:lang w:val="eu-ES"/>
        </w:rPr>
        <w:t>ktekin. Azkenean, epaitegietara eraman zuten, eta galdu egin zuten</w:t>
      </w:r>
      <w:r w:rsidRPr="001213F2">
        <w:rPr>
          <w:lang w:val="eu-ES"/>
        </w:rPr>
        <w:t>.</w:t>
      </w:r>
      <w:r>
        <w:rPr>
          <w:lang w:val="eu-ES"/>
        </w:rPr>
        <w:t xml:space="preserve"> </w:t>
      </w:r>
      <w:proofErr w:type="spellStart"/>
      <w:r>
        <w:rPr>
          <w:lang w:val="eu-ES"/>
        </w:rPr>
        <w:t>Zupiria</w:t>
      </w:r>
      <w:proofErr w:type="spellEnd"/>
      <w:r>
        <w:rPr>
          <w:lang w:val="eu-ES"/>
        </w:rPr>
        <w:t xml:space="preserve"> jauna, b</w:t>
      </w:r>
      <w:r w:rsidRPr="001213F2">
        <w:rPr>
          <w:lang w:val="eu-ES"/>
        </w:rPr>
        <w:t xml:space="preserve">adakit dinamika hauekin bukatzea </w:t>
      </w:r>
      <w:r>
        <w:rPr>
          <w:lang w:val="eu-ES"/>
        </w:rPr>
        <w:t>ez dagoela zure esku; z</w:t>
      </w:r>
      <w:r w:rsidRPr="001213F2">
        <w:rPr>
          <w:lang w:val="eu-ES"/>
        </w:rPr>
        <w:t>u</w:t>
      </w:r>
      <w:r>
        <w:rPr>
          <w:lang w:val="eu-ES"/>
        </w:rPr>
        <w:t>k</w:t>
      </w:r>
      <w:r w:rsidRPr="001213F2">
        <w:rPr>
          <w:lang w:val="eu-ES"/>
        </w:rPr>
        <w:t xml:space="preserve"> ezin</w:t>
      </w:r>
      <w:r>
        <w:rPr>
          <w:lang w:val="eu-ES"/>
        </w:rPr>
        <w:t xml:space="preserve"> duzula dinamika hauekin bukatu. B</w:t>
      </w:r>
      <w:r w:rsidRPr="001213F2">
        <w:rPr>
          <w:lang w:val="eu-ES"/>
        </w:rPr>
        <w:t>aina</w:t>
      </w:r>
      <w:r>
        <w:rPr>
          <w:lang w:val="eu-ES"/>
        </w:rPr>
        <w:t>,</w:t>
      </w:r>
      <w:r w:rsidRPr="001213F2">
        <w:rPr>
          <w:lang w:val="eu-ES"/>
        </w:rPr>
        <w:t xml:space="preserve"> askotan</w:t>
      </w:r>
      <w:r>
        <w:rPr>
          <w:lang w:val="eu-ES"/>
        </w:rPr>
        <w:t xml:space="preserve">, Jaurlaritzak gehiegi begiratu izan die </w:t>
      </w:r>
      <w:r w:rsidRPr="001213F2">
        <w:rPr>
          <w:lang w:val="eu-ES"/>
        </w:rPr>
        <w:t>Madrilen ze</w:t>
      </w:r>
      <w:r>
        <w:rPr>
          <w:lang w:val="eu-ES"/>
        </w:rPr>
        <w:t>rbitzura ari diren soldaduei, e</w:t>
      </w:r>
      <w:r w:rsidRPr="001213F2">
        <w:rPr>
          <w:lang w:val="eu-ES"/>
        </w:rPr>
        <w:t>ta he</w:t>
      </w:r>
      <w:r>
        <w:rPr>
          <w:lang w:val="eu-ES"/>
        </w:rPr>
        <w:t>rritarren hezkuntza eskubideak</w:t>
      </w:r>
      <w:r w:rsidRPr="001213F2">
        <w:rPr>
          <w:lang w:val="eu-ES"/>
        </w:rPr>
        <w:t xml:space="preserve"> bermatzerakoan ez du izan beharko luke</w:t>
      </w:r>
      <w:r>
        <w:rPr>
          <w:lang w:val="eu-ES"/>
        </w:rPr>
        <w:t>en tinkotasunik izan.</w:t>
      </w:r>
    </w:p>
    <w:p w:rsidR="00B21E66" w:rsidRDefault="00B21E66" w:rsidP="00F716E9">
      <w:pPr>
        <w:pStyle w:val="Texto"/>
        <w:rPr>
          <w:lang w:val="eu-ES"/>
        </w:rPr>
      </w:pPr>
    </w:p>
    <w:p w:rsidR="00B21E66" w:rsidRDefault="00B21E66" w:rsidP="00F716E9">
      <w:pPr>
        <w:pStyle w:val="Texto"/>
        <w:rPr>
          <w:lang w:val="eu-ES"/>
        </w:rPr>
      </w:pPr>
      <w:proofErr w:type="spellStart"/>
      <w:r>
        <w:rPr>
          <w:lang w:val="eu-ES"/>
        </w:rPr>
        <w:t>Zupiria</w:t>
      </w:r>
      <w:proofErr w:type="spellEnd"/>
      <w:r>
        <w:rPr>
          <w:lang w:val="eu-ES"/>
        </w:rPr>
        <w:t xml:space="preserve"> jauna, b</w:t>
      </w:r>
      <w:r w:rsidRPr="001213F2">
        <w:rPr>
          <w:lang w:val="eu-ES"/>
        </w:rPr>
        <w:t xml:space="preserve">adakizu </w:t>
      </w:r>
      <w:r>
        <w:rPr>
          <w:lang w:val="eu-ES"/>
        </w:rPr>
        <w:t>toki-</w:t>
      </w:r>
      <w:r w:rsidRPr="001213F2">
        <w:rPr>
          <w:lang w:val="eu-ES"/>
        </w:rPr>
        <w:t>erakundeetan hizkuntza ofizialen erab</w:t>
      </w:r>
      <w:r>
        <w:rPr>
          <w:lang w:val="eu-ES"/>
        </w:rPr>
        <w:t>ilera normalizatzeari buruzko De</w:t>
      </w:r>
      <w:r w:rsidRPr="001213F2">
        <w:rPr>
          <w:lang w:val="eu-ES"/>
        </w:rPr>
        <w:t>kretua</w:t>
      </w:r>
      <w:r>
        <w:rPr>
          <w:lang w:val="eu-ES"/>
        </w:rPr>
        <w:t>,</w:t>
      </w:r>
      <w:r w:rsidRPr="001213F2">
        <w:rPr>
          <w:lang w:val="eu-ES"/>
        </w:rPr>
        <w:t xml:space="preserve"> aurreko legegintzaldian</w:t>
      </w:r>
      <w:r>
        <w:rPr>
          <w:lang w:val="eu-ES"/>
        </w:rPr>
        <w:t>, U</w:t>
      </w:r>
      <w:r w:rsidRPr="001213F2">
        <w:rPr>
          <w:lang w:val="eu-ES"/>
        </w:rPr>
        <w:t>dal Legean lortut</w:t>
      </w:r>
      <w:r>
        <w:rPr>
          <w:lang w:val="eu-ES"/>
        </w:rPr>
        <w:t xml:space="preserve">ako adostasunaren ondorioa dela. </w:t>
      </w:r>
      <w:r w:rsidRPr="001213F2">
        <w:rPr>
          <w:lang w:val="eu-ES"/>
        </w:rPr>
        <w:t xml:space="preserve">EH Bildu oso </w:t>
      </w:r>
      <w:r>
        <w:rPr>
          <w:lang w:val="eu-ES"/>
        </w:rPr>
        <w:t>harro dago</w:t>
      </w:r>
      <w:r w:rsidRPr="001213F2">
        <w:rPr>
          <w:lang w:val="eu-ES"/>
        </w:rPr>
        <w:t xml:space="preserve"> ireki zen bidea</w:t>
      </w:r>
      <w:r>
        <w:rPr>
          <w:lang w:val="eu-ES"/>
        </w:rPr>
        <w:t>z</w:t>
      </w:r>
      <w:r w:rsidRPr="001213F2">
        <w:rPr>
          <w:lang w:val="eu-ES"/>
        </w:rPr>
        <w:t>. Oso harro dago lortutako adostasuna</w:t>
      </w:r>
      <w:r>
        <w:rPr>
          <w:lang w:val="eu-ES"/>
        </w:rPr>
        <w:t xml:space="preserve">z. Eta, </w:t>
      </w:r>
      <w:r w:rsidRPr="001213F2">
        <w:rPr>
          <w:lang w:val="eu-ES"/>
        </w:rPr>
        <w:t>jakin nahi duguna</w:t>
      </w:r>
      <w:r>
        <w:rPr>
          <w:lang w:val="eu-ES"/>
        </w:rPr>
        <w:t>, da</w:t>
      </w:r>
      <w:r w:rsidRPr="001213F2">
        <w:rPr>
          <w:lang w:val="eu-ES"/>
        </w:rPr>
        <w:t xml:space="preserve"> ea Jaurlaritz</w:t>
      </w:r>
      <w:r>
        <w:rPr>
          <w:lang w:val="eu-ES"/>
        </w:rPr>
        <w:t xml:space="preserve">ak dekretu hori mantenduko duen, </w:t>
      </w:r>
      <w:r w:rsidRPr="001213F2">
        <w:rPr>
          <w:lang w:val="eu-ES"/>
        </w:rPr>
        <w:t>Jaurlaritzak dekretu horren letra eta izpiritua mantenduko du</w:t>
      </w:r>
      <w:r>
        <w:rPr>
          <w:lang w:val="eu-ES"/>
        </w:rPr>
        <w:t>en, eta</w:t>
      </w:r>
      <w:r w:rsidRPr="001213F2">
        <w:rPr>
          <w:lang w:val="eu-ES"/>
        </w:rPr>
        <w:t xml:space="preserve"> ez duen atzera egingo.</w:t>
      </w:r>
    </w:p>
    <w:p w:rsidR="00B21E66" w:rsidRDefault="00B21E66" w:rsidP="00F716E9">
      <w:pPr>
        <w:pStyle w:val="Texto"/>
        <w:rPr>
          <w:lang w:val="eu-ES"/>
        </w:rPr>
      </w:pPr>
    </w:p>
    <w:p w:rsidR="00B21E66" w:rsidRDefault="00B21E66" w:rsidP="00F716E9">
      <w:pPr>
        <w:pStyle w:val="Texto"/>
        <w:rPr>
          <w:lang w:val="eu-ES"/>
        </w:rPr>
      </w:pPr>
      <w:r>
        <w:rPr>
          <w:lang w:val="eu-ES"/>
        </w:rPr>
        <w:t>Eskerrik asko.</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lang w:val="eu-ES"/>
        </w:rPr>
        <w:t xml:space="preserve">LEHENDAKARIAK: </w:t>
      </w:r>
      <w:r>
        <w:rPr>
          <w:lang w:val="eu-ES"/>
        </w:rPr>
        <w:t xml:space="preserve">Eskerrik asko, Ubera andrea. </w:t>
      </w:r>
      <w:proofErr w:type="spellStart"/>
      <w:r>
        <w:rPr>
          <w:lang w:val="eu-ES"/>
        </w:rPr>
        <w:t>Z</w:t>
      </w:r>
      <w:r w:rsidRPr="001213F2">
        <w:rPr>
          <w:lang w:val="eu-ES"/>
        </w:rPr>
        <w:t>upiria</w:t>
      </w:r>
      <w:proofErr w:type="spellEnd"/>
      <w:r>
        <w:rPr>
          <w:lang w:val="eu-ES"/>
        </w:rPr>
        <w:t xml:space="preserve"> jauna, zurea da hitza.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sidRPr="00CF4752">
        <w:rPr>
          <w:rFonts w:ascii="Futura Md BT" w:hAnsi="Futura Md BT"/>
          <w:caps/>
          <w:lang w:val="eu-ES"/>
        </w:rPr>
        <w:lastRenderedPageBreak/>
        <w:t>Kultura eta Hizkuntza Politikako sailburuak</w:t>
      </w:r>
      <w:r>
        <w:rPr>
          <w:lang w:val="eu-ES"/>
        </w:rPr>
        <w:t xml:space="preserve"> (</w:t>
      </w:r>
      <w:proofErr w:type="spellStart"/>
      <w:r>
        <w:rPr>
          <w:lang w:val="eu-ES"/>
        </w:rPr>
        <w:t>Zupiria</w:t>
      </w:r>
      <w:proofErr w:type="spellEnd"/>
      <w:r>
        <w:rPr>
          <w:lang w:val="eu-ES"/>
        </w:rPr>
        <w:t xml:space="preserve"> Gorostidi): </w:t>
      </w:r>
      <w:r w:rsidRPr="001213F2">
        <w:rPr>
          <w:lang w:val="eu-ES"/>
        </w:rPr>
        <w:t>Presidente</w:t>
      </w:r>
      <w:r>
        <w:rPr>
          <w:lang w:val="eu-ES"/>
        </w:rPr>
        <w:t xml:space="preserve"> andrea, legebiltzarkideok, gobernukideok.</w:t>
      </w:r>
    </w:p>
    <w:p w:rsidR="00B21E66" w:rsidRDefault="00B21E66" w:rsidP="00F716E9">
      <w:pPr>
        <w:pStyle w:val="Texto"/>
        <w:rPr>
          <w:lang w:val="eu-ES"/>
        </w:rPr>
      </w:pPr>
    </w:p>
    <w:p w:rsidR="00B21E66" w:rsidRPr="001213F2" w:rsidRDefault="00B21E66" w:rsidP="00F716E9">
      <w:pPr>
        <w:pStyle w:val="Texto"/>
        <w:rPr>
          <w:lang w:val="eu-ES"/>
        </w:rPr>
      </w:pPr>
      <w:r>
        <w:rPr>
          <w:lang w:val="eu-ES"/>
        </w:rPr>
        <w:t>Lehenen</w:t>
      </w:r>
      <w:r w:rsidRPr="001213F2">
        <w:rPr>
          <w:lang w:val="eu-ES"/>
        </w:rPr>
        <w:t>go eta behin</w:t>
      </w:r>
      <w:r>
        <w:rPr>
          <w:lang w:val="eu-ES"/>
        </w:rPr>
        <w:t>, eskerrik asko, U</w:t>
      </w:r>
      <w:r w:rsidRPr="001213F2">
        <w:rPr>
          <w:lang w:val="eu-ES"/>
        </w:rPr>
        <w:t>ber</w:t>
      </w:r>
      <w:r>
        <w:rPr>
          <w:lang w:val="eu-ES"/>
        </w:rPr>
        <w:t>a</w:t>
      </w:r>
      <w:r w:rsidRPr="001213F2">
        <w:rPr>
          <w:lang w:val="eu-ES"/>
        </w:rPr>
        <w:t xml:space="preserve"> andrea, zenbait egunez zeresana eman duen dekretu honi buruz Legebiltzarrean azalpena</w:t>
      </w:r>
      <w:r>
        <w:rPr>
          <w:lang w:val="eu-ES"/>
        </w:rPr>
        <w:t>k emateko aukera eskaini didazulako. D</w:t>
      </w:r>
      <w:r w:rsidRPr="001213F2">
        <w:rPr>
          <w:lang w:val="eu-ES"/>
        </w:rPr>
        <w:t>ekretua joan den ostiralean</w:t>
      </w:r>
      <w:r>
        <w:rPr>
          <w:lang w:val="eu-ES"/>
        </w:rPr>
        <w:t xml:space="preserve"> argitaratu zen, Euskal Herriko E</w:t>
      </w:r>
      <w:r w:rsidRPr="001213F2">
        <w:rPr>
          <w:lang w:val="eu-ES"/>
        </w:rPr>
        <w:t xml:space="preserve">gunkari </w:t>
      </w:r>
      <w:r>
        <w:rPr>
          <w:lang w:val="eu-ES"/>
        </w:rPr>
        <w:t>O</w:t>
      </w:r>
      <w:r w:rsidRPr="001213F2">
        <w:rPr>
          <w:lang w:val="eu-ES"/>
        </w:rPr>
        <w:t>fizialean</w:t>
      </w:r>
      <w:r>
        <w:rPr>
          <w:lang w:val="eu-ES"/>
        </w:rPr>
        <w:t>,</w:t>
      </w:r>
      <w:r w:rsidRPr="001213F2">
        <w:rPr>
          <w:lang w:val="eu-ES"/>
        </w:rPr>
        <w:t xml:space="preserve"> eta susmoa d</w:t>
      </w:r>
      <w:r>
        <w:rPr>
          <w:lang w:val="eu-ES"/>
        </w:rPr>
        <w:t>aukat ez dugula denak irakurri D</w:t>
      </w:r>
      <w:r w:rsidRPr="001213F2">
        <w:rPr>
          <w:lang w:val="eu-ES"/>
        </w:rPr>
        <w:t>ekretuak dioena. Beraz, horregatik eskertzen dut aukera. Dekretu honek</w:t>
      </w:r>
      <w:r>
        <w:rPr>
          <w:lang w:val="eu-ES"/>
        </w:rPr>
        <w:t xml:space="preserve"> Euskadiko toki-</w:t>
      </w:r>
      <w:r w:rsidRPr="001213F2">
        <w:rPr>
          <w:lang w:val="eu-ES"/>
        </w:rPr>
        <w:t xml:space="preserve">erakundeetan </w:t>
      </w:r>
      <w:r>
        <w:rPr>
          <w:lang w:val="eu-ES"/>
        </w:rPr>
        <w:t>euskara eta gaztelania, alegia…</w:t>
      </w:r>
    </w:p>
    <w:p w:rsidR="00B21E66" w:rsidRPr="001213F2" w:rsidRDefault="00B21E66" w:rsidP="00F716E9">
      <w:pPr>
        <w:pStyle w:val="Texto"/>
        <w:rPr>
          <w:lang w:val="eu-ES"/>
        </w:rPr>
      </w:pPr>
    </w:p>
    <w:p w:rsidR="00B21E66" w:rsidRPr="001213F2" w:rsidRDefault="00B21E66" w:rsidP="00F716E9">
      <w:pPr>
        <w:pStyle w:val="Texto"/>
        <w:rPr>
          <w:lang w:val="eu-ES"/>
        </w:rPr>
      </w:pPr>
      <w:r w:rsidRPr="001213F2">
        <w:rPr>
          <w:lang w:val="eu-ES"/>
        </w:rPr>
        <w:t>(31. zintaren amaiera)</w:t>
      </w:r>
    </w:p>
    <w:p w:rsidR="00B21E66" w:rsidRPr="00B0621F" w:rsidRDefault="00B21E66" w:rsidP="00F716E9">
      <w:pPr>
        <w:pStyle w:val="Texto"/>
        <w:rPr>
          <w:lang w:val="eu-ES"/>
        </w:rPr>
      </w:pPr>
      <w:r w:rsidRPr="00B0621F">
        <w:rPr>
          <w:lang w:val="eu-ES"/>
        </w:rPr>
        <w:t>(32. zintaren hasiera)</w:t>
      </w:r>
    </w:p>
    <w:p w:rsidR="00B21E66" w:rsidRPr="00B0621F" w:rsidRDefault="00B21E66" w:rsidP="00F716E9">
      <w:pPr>
        <w:pStyle w:val="Texto"/>
        <w:rPr>
          <w:lang w:val="eu-ES"/>
        </w:rPr>
      </w:pPr>
    </w:p>
    <w:p w:rsidR="00B21E66" w:rsidRDefault="00B21E66" w:rsidP="00F716E9">
      <w:pPr>
        <w:pStyle w:val="Texto"/>
        <w:rPr>
          <w:lang w:val="eu-ES"/>
        </w:rPr>
      </w:pPr>
      <w:r w:rsidRPr="00B0621F">
        <w:rPr>
          <w:lang w:val="eu-ES"/>
        </w:rPr>
        <w:t>… dekretuak dioena</w:t>
      </w:r>
      <w:r>
        <w:rPr>
          <w:lang w:val="eu-ES"/>
        </w:rPr>
        <w:t>.</w:t>
      </w:r>
      <w:r w:rsidRPr="00B0621F">
        <w:rPr>
          <w:lang w:val="eu-ES"/>
        </w:rPr>
        <w:t xml:space="preserve"> </w:t>
      </w:r>
      <w:r>
        <w:rPr>
          <w:lang w:val="eu-ES"/>
        </w:rPr>
        <w:t>B</w:t>
      </w:r>
      <w:r w:rsidRPr="00B0621F">
        <w:rPr>
          <w:lang w:val="eu-ES"/>
        </w:rPr>
        <w:t>eraz, h</w:t>
      </w:r>
      <w:r>
        <w:rPr>
          <w:lang w:val="eu-ES"/>
        </w:rPr>
        <w:t>orregatik eskertzen dut aukera hau.</w:t>
      </w:r>
    </w:p>
    <w:p w:rsidR="00B21E66" w:rsidRDefault="00B21E66" w:rsidP="00F716E9">
      <w:pPr>
        <w:pStyle w:val="Texto"/>
        <w:rPr>
          <w:lang w:val="eu-ES"/>
        </w:rPr>
      </w:pPr>
    </w:p>
    <w:p w:rsidR="00B21E66" w:rsidRDefault="00B21E66" w:rsidP="00F716E9">
      <w:pPr>
        <w:pStyle w:val="Texto"/>
        <w:rPr>
          <w:lang w:val="eu-ES"/>
        </w:rPr>
      </w:pPr>
      <w:r w:rsidRPr="00B0621F">
        <w:rPr>
          <w:lang w:val="eu-ES"/>
        </w:rPr>
        <w:t>Dekretu honek Euskadiko toki erakundeetan euskara eta gaztelania</w:t>
      </w:r>
      <w:r>
        <w:rPr>
          <w:lang w:val="eu-ES"/>
        </w:rPr>
        <w:t>,</w:t>
      </w:r>
      <w:r w:rsidRPr="00B0621F">
        <w:rPr>
          <w:lang w:val="eu-ES"/>
        </w:rPr>
        <w:t xml:space="preserve"> alegia, gure bi hizkuntza ofizialen erabilera instituzionala eta administratiboa normalizatzea du helburu. Testuan jorratzen diren kontuak ez dira berriak</w:t>
      </w:r>
      <w:r>
        <w:rPr>
          <w:lang w:val="eu-ES"/>
        </w:rPr>
        <w:t>,</w:t>
      </w:r>
      <w:r w:rsidRPr="00B0621F">
        <w:rPr>
          <w:lang w:val="eu-ES"/>
        </w:rPr>
        <w:t xml:space="preserve"> 2016an, zuk esan duzun bezala, Eusko Legebiltzarrak onartu zuen Euskadiko toki erakundeen legeak</w:t>
      </w:r>
      <w:r>
        <w:rPr>
          <w:lang w:val="eu-ES"/>
        </w:rPr>
        <w:t>,</w:t>
      </w:r>
      <w:r w:rsidRPr="00B0621F">
        <w:rPr>
          <w:lang w:val="eu-ES"/>
        </w:rPr>
        <w:t xml:space="preserve"> gure hizkuntzen erabilera</w:t>
      </w:r>
      <w:r>
        <w:rPr>
          <w:lang w:val="eu-ES"/>
        </w:rPr>
        <w:t>z dioena garatzea du helburu.</w:t>
      </w:r>
    </w:p>
    <w:p w:rsidR="00B21E66" w:rsidRDefault="00B21E66" w:rsidP="00F716E9">
      <w:pPr>
        <w:pStyle w:val="Texto"/>
        <w:rPr>
          <w:lang w:val="eu-ES"/>
        </w:rPr>
      </w:pPr>
    </w:p>
    <w:p w:rsidR="00B21E66" w:rsidRDefault="00B21E66" w:rsidP="00F716E9">
      <w:pPr>
        <w:pStyle w:val="Texto"/>
        <w:rPr>
          <w:lang w:val="eu-ES"/>
        </w:rPr>
      </w:pPr>
      <w:r w:rsidRPr="00B0621F">
        <w:rPr>
          <w:lang w:val="eu-ES"/>
        </w:rPr>
        <w:t>Euskal gizarteak aurrerapauso nabarmenak eman ditu azken hamarkadetan euskararen ezagutzaren arloan</w:t>
      </w:r>
      <w:r>
        <w:rPr>
          <w:lang w:val="eu-ES"/>
        </w:rPr>
        <w:t>,</w:t>
      </w:r>
      <w:r w:rsidRPr="00B0621F">
        <w:rPr>
          <w:lang w:val="eu-ES"/>
        </w:rPr>
        <w:t xml:space="preserve"> eta euskararen irakaskuntza bermatzen jarraituko dugu. Gainera, ekimen in</w:t>
      </w:r>
      <w:r>
        <w:rPr>
          <w:lang w:val="eu-ES"/>
        </w:rPr>
        <w:t>dartsuak sustatu beharko ditugu</w:t>
      </w:r>
      <w:r w:rsidRPr="00B0621F">
        <w:rPr>
          <w:lang w:val="eu-ES"/>
        </w:rPr>
        <w:t xml:space="preserve"> euskararen gizarte erabilera bultzatzeko</w:t>
      </w:r>
      <w:r>
        <w:rPr>
          <w:lang w:val="eu-ES"/>
        </w:rPr>
        <w:t>.</w:t>
      </w:r>
      <w:r w:rsidRPr="00B0621F">
        <w:rPr>
          <w:lang w:val="eu-ES"/>
        </w:rPr>
        <w:t xml:space="preserve"> </w:t>
      </w:r>
      <w:r>
        <w:rPr>
          <w:lang w:val="eu-ES"/>
        </w:rPr>
        <w:t>E</w:t>
      </w:r>
      <w:r w:rsidRPr="00B0621F">
        <w:rPr>
          <w:lang w:val="eu-ES"/>
        </w:rPr>
        <w:t>ragingarriak izateko</w:t>
      </w:r>
      <w:r>
        <w:rPr>
          <w:lang w:val="eu-ES"/>
        </w:rPr>
        <w:t>,</w:t>
      </w:r>
      <w:r w:rsidRPr="00B0621F">
        <w:rPr>
          <w:lang w:val="eu-ES"/>
        </w:rPr>
        <w:t xml:space="preserve"> </w:t>
      </w:r>
      <w:r>
        <w:rPr>
          <w:lang w:val="eu-ES"/>
        </w:rPr>
        <w:t>e</w:t>
      </w:r>
      <w:r w:rsidRPr="00B0621F">
        <w:rPr>
          <w:lang w:val="eu-ES"/>
        </w:rPr>
        <w:t>rabileraren aldeko ekimen horiek gure bizitzaren alor guztietan izan beharko dute eragina</w:t>
      </w:r>
      <w:r>
        <w:rPr>
          <w:lang w:val="eu-ES"/>
        </w:rPr>
        <w:t>,</w:t>
      </w:r>
      <w:r w:rsidRPr="00B0621F">
        <w:rPr>
          <w:lang w:val="eu-ES"/>
        </w:rPr>
        <w:t xml:space="preserve"> </w:t>
      </w:r>
      <w:r>
        <w:rPr>
          <w:lang w:val="eu-ES"/>
        </w:rPr>
        <w:t>p</w:t>
      </w:r>
      <w:r w:rsidRPr="00B0621F">
        <w:rPr>
          <w:lang w:val="eu-ES"/>
        </w:rPr>
        <w:t>langintza et</w:t>
      </w:r>
      <w:r>
        <w:rPr>
          <w:lang w:val="eu-ES"/>
        </w:rPr>
        <w:t>a jarduera ezberdinen bitartez.</w:t>
      </w:r>
    </w:p>
    <w:p w:rsidR="00B21E66" w:rsidRDefault="00B21E66" w:rsidP="00F716E9">
      <w:pPr>
        <w:pStyle w:val="Texto"/>
        <w:rPr>
          <w:lang w:val="eu-ES"/>
        </w:rPr>
      </w:pPr>
    </w:p>
    <w:p w:rsidR="00B21E66" w:rsidRDefault="00B21E66" w:rsidP="00F716E9">
      <w:pPr>
        <w:pStyle w:val="Texto"/>
        <w:rPr>
          <w:lang w:val="eu-ES"/>
        </w:rPr>
      </w:pPr>
      <w:r w:rsidRPr="00B0621F">
        <w:rPr>
          <w:lang w:val="eu-ES"/>
        </w:rPr>
        <w:t>Eta hor toki jakin bat dute toki erakundeek</w:t>
      </w:r>
      <w:r>
        <w:rPr>
          <w:lang w:val="eu-ES"/>
        </w:rPr>
        <w:t>.</w:t>
      </w:r>
      <w:r w:rsidRPr="00B0621F">
        <w:rPr>
          <w:lang w:val="eu-ES"/>
        </w:rPr>
        <w:t xml:space="preserve"> </w:t>
      </w:r>
      <w:r>
        <w:rPr>
          <w:lang w:val="eu-ES"/>
        </w:rPr>
        <w:t>B</w:t>
      </w:r>
      <w:r w:rsidRPr="00B0621F">
        <w:rPr>
          <w:lang w:val="eu-ES"/>
        </w:rPr>
        <w:t>atetik, udalak direlako herritarrengandik hurbilen dauden erakundeak</w:t>
      </w:r>
      <w:r>
        <w:rPr>
          <w:lang w:val="eu-ES"/>
        </w:rPr>
        <w:t>.</w:t>
      </w:r>
      <w:r w:rsidRPr="00B0621F">
        <w:rPr>
          <w:lang w:val="eu-ES"/>
        </w:rPr>
        <w:t xml:space="preserve"> </w:t>
      </w:r>
      <w:r>
        <w:rPr>
          <w:lang w:val="eu-ES"/>
        </w:rPr>
        <w:t>E</w:t>
      </w:r>
      <w:r w:rsidRPr="00B0621F">
        <w:rPr>
          <w:lang w:val="eu-ES"/>
        </w:rPr>
        <w:t>ta</w:t>
      </w:r>
      <w:r>
        <w:rPr>
          <w:lang w:val="eu-ES"/>
        </w:rPr>
        <w:t>,</w:t>
      </w:r>
      <w:r w:rsidRPr="00B0621F">
        <w:rPr>
          <w:lang w:val="eu-ES"/>
        </w:rPr>
        <w:t xml:space="preserve"> bestetik, udal jarduerek eta udal zerbitzuek eragin nabarmena dutelako herritarren eguneroko bizitzan, baita euskararen normalizazioari lotutako kontuetan ere</w:t>
      </w:r>
      <w:r>
        <w:rPr>
          <w:lang w:val="eu-ES"/>
        </w:rPr>
        <w:t>.</w:t>
      </w:r>
    </w:p>
    <w:p w:rsidR="00B21E66" w:rsidRDefault="00B21E66" w:rsidP="00F716E9">
      <w:pPr>
        <w:pStyle w:val="Texto"/>
        <w:rPr>
          <w:lang w:val="eu-ES"/>
        </w:rPr>
      </w:pPr>
    </w:p>
    <w:p w:rsidR="00B21E66" w:rsidRDefault="00B21E66" w:rsidP="00F716E9">
      <w:pPr>
        <w:pStyle w:val="Texto"/>
        <w:rPr>
          <w:lang w:val="eu-ES"/>
        </w:rPr>
      </w:pPr>
      <w:r w:rsidRPr="00B0621F">
        <w:rPr>
          <w:lang w:val="eu-ES"/>
        </w:rPr>
        <w:lastRenderedPageBreak/>
        <w:t>Toki Erakundeen legeak eta joan den astean onartutako dekretuak hizkuntza kontuetan udalek dituzten eskumenak finkatzen dituzte</w:t>
      </w:r>
      <w:r>
        <w:rPr>
          <w:lang w:val="eu-ES"/>
        </w:rPr>
        <w:t>.</w:t>
      </w:r>
      <w:r w:rsidRPr="00B0621F">
        <w:rPr>
          <w:lang w:val="eu-ES"/>
        </w:rPr>
        <w:t xml:space="preserve"> </w:t>
      </w:r>
      <w:r>
        <w:rPr>
          <w:lang w:val="eu-ES"/>
        </w:rPr>
        <w:t>E</w:t>
      </w:r>
      <w:r w:rsidRPr="00B0621F">
        <w:rPr>
          <w:lang w:val="eu-ES"/>
        </w:rPr>
        <w:t>ta</w:t>
      </w:r>
      <w:r>
        <w:rPr>
          <w:lang w:val="eu-ES"/>
        </w:rPr>
        <w:t>,</w:t>
      </w:r>
      <w:r w:rsidRPr="00B0621F">
        <w:rPr>
          <w:lang w:val="eu-ES"/>
        </w:rPr>
        <w:t xml:space="preserve"> euskararen normalizazioari dagokionez, udalei ahalmena</w:t>
      </w:r>
      <w:r>
        <w:rPr>
          <w:lang w:val="eu-ES"/>
        </w:rPr>
        <w:t>,</w:t>
      </w:r>
      <w:r w:rsidRPr="00B0621F">
        <w:rPr>
          <w:lang w:val="eu-ES"/>
        </w:rPr>
        <w:t xml:space="preserve"> eskuduntza eta gaitasuna onartzen die euskararen ezagutza sustatzeko eta erabilera zabaltzeko. Udaletan eta udaletako langileen arteen euskararen ezagutzan aurrerapauso handiak eman dira, baina</w:t>
      </w:r>
      <w:r>
        <w:rPr>
          <w:lang w:val="eu-ES"/>
        </w:rPr>
        <w:t>,</w:t>
      </w:r>
      <w:r w:rsidRPr="00B0621F">
        <w:rPr>
          <w:lang w:val="eu-ES"/>
        </w:rPr>
        <w:t xml:space="preserve"> euskarak lan hizkuntza bezala behar duen garapena eta normalizazioa lortzeko</w:t>
      </w:r>
      <w:r>
        <w:rPr>
          <w:lang w:val="eu-ES"/>
        </w:rPr>
        <w:t xml:space="preserve"> asko falta da oraindik.</w:t>
      </w:r>
    </w:p>
    <w:p w:rsidR="00B21E66" w:rsidRDefault="00B21E66" w:rsidP="00F716E9">
      <w:pPr>
        <w:pStyle w:val="Texto"/>
        <w:rPr>
          <w:lang w:val="eu-ES"/>
        </w:rPr>
      </w:pPr>
    </w:p>
    <w:p w:rsidR="00B21E66" w:rsidRDefault="00B21E66" w:rsidP="00F716E9">
      <w:pPr>
        <w:pStyle w:val="Texto"/>
        <w:rPr>
          <w:lang w:val="eu-ES"/>
        </w:rPr>
      </w:pPr>
      <w:r w:rsidRPr="00B0621F">
        <w:rPr>
          <w:lang w:val="eu-ES"/>
        </w:rPr>
        <w:t>Beraz, udaletan ere</w:t>
      </w:r>
      <w:r>
        <w:rPr>
          <w:lang w:val="eu-ES"/>
        </w:rPr>
        <w:t>,</w:t>
      </w:r>
      <w:r w:rsidRPr="00B0621F">
        <w:rPr>
          <w:lang w:val="eu-ES"/>
        </w:rPr>
        <w:t xml:space="preserve"> ezagutzatik erabilerara</w:t>
      </w:r>
      <w:r>
        <w:rPr>
          <w:lang w:val="eu-ES"/>
        </w:rPr>
        <w:t>;</w:t>
      </w:r>
      <w:r w:rsidRPr="00B0621F">
        <w:rPr>
          <w:lang w:val="eu-ES"/>
        </w:rPr>
        <w:t xml:space="preserve"> udal barruan eta herritarrekiko h</w:t>
      </w:r>
      <w:r>
        <w:rPr>
          <w:lang w:val="eu-ES"/>
        </w:rPr>
        <w:t>arremanean. B</w:t>
      </w:r>
      <w:r w:rsidRPr="00B0621F">
        <w:rPr>
          <w:lang w:val="eu-ES"/>
        </w:rPr>
        <w:t>aina</w:t>
      </w:r>
      <w:r>
        <w:rPr>
          <w:lang w:val="eu-ES"/>
        </w:rPr>
        <w:t>,</w:t>
      </w:r>
      <w:r w:rsidRPr="00B0621F">
        <w:rPr>
          <w:lang w:val="eu-ES"/>
        </w:rPr>
        <w:t xml:space="preserve"> udaletan ere herritarrek izango dute lehen eta azken hitza</w:t>
      </w:r>
      <w:r>
        <w:rPr>
          <w:lang w:val="eu-ES"/>
        </w:rPr>
        <w:t>.</w:t>
      </w:r>
      <w:r w:rsidRPr="00B0621F">
        <w:rPr>
          <w:lang w:val="eu-ES"/>
        </w:rPr>
        <w:t xml:space="preserve"> </w:t>
      </w:r>
      <w:r>
        <w:rPr>
          <w:lang w:val="eu-ES"/>
        </w:rPr>
        <w:t>Herritarrena da u</w:t>
      </w:r>
      <w:r w:rsidRPr="00B0621F">
        <w:rPr>
          <w:lang w:val="eu-ES"/>
        </w:rPr>
        <w:t xml:space="preserve">dalarekiko harremanean </w:t>
      </w:r>
      <w:r>
        <w:rPr>
          <w:lang w:val="eu-ES"/>
        </w:rPr>
        <w:t>ze</w:t>
      </w:r>
      <w:r w:rsidRPr="00B0621F">
        <w:rPr>
          <w:lang w:val="eu-ES"/>
        </w:rPr>
        <w:t xml:space="preserve"> hizkuntza erabiliko duen aukeratzeko eskubidea. Hala da 1982ko Euskararen Legea indarrean jarri zenetik, nahiz eta herri aginteek ez duten oraindik guztiz bermat</w:t>
      </w:r>
      <w:r>
        <w:rPr>
          <w:lang w:val="eu-ES"/>
        </w:rPr>
        <w:t>u kasu guztietan eskubide hori.</w:t>
      </w:r>
    </w:p>
    <w:p w:rsidR="00B21E66" w:rsidRDefault="00B21E66" w:rsidP="00F716E9">
      <w:pPr>
        <w:pStyle w:val="Texto"/>
        <w:rPr>
          <w:lang w:val="eu-ES"/>
        </w:rPr>
      </w:pPr>
    </w:p>
    <w:p w:rsidR="00B21E66" w:rsidRDefault="00B21E66" w:rsidP="00F716E9">
      <w:pPr>
        <w:pStyle w:val="Texto"/>
        <w:rPr>
          <w:lang w:val="eu-ES"/>
        </w:rPr>
      </w:pPr>
      <w:r w:rsidRPr="00B0621F">
        <w:rPr>
          <w:lang w:val="eu-ES"/>
        </w:rPr>
        <w:t>Udal batek ezin gaitu behartu aukeratu ez dugun hizkuntzan hitz egitera</w:t>
      </w:r>
      <w:r>
        <w:rPr>
          <w:lang w:val="eu-ES"/>
        </w:rPr>
        <w:t>,</w:t>
      </w:r>
      <w:r w:rsidRPr="00B0621F">
        <w:rPr>
          <w:lang w:val="eu-ES"/>
        </w:rPr>
        <w:t xml:space="preserve"> dokumentazioa jasotzera edo harreman instituzionalak edukitzera. Beraz, beste ezeren gainetik</w:t>
      </w:r>
      <w:r>
        <w:rPr>
          <w:lang w:val="eu-ES"/>
        </w:rPr>
        <w:t>, herritarro</w:t>
      </w:r>
      <w:r w:rsidRPr="00B0621F">
        <w:rPr>
          <w:lang w:val="eu-ES"/>
        </w:rPr>
        <w:t xml:space="preserve">n eskubidea da dekretu honek bermatzen duena </w:t>
      </w:r>
      <w:r>
        <w:rPr>
          <w:lang w:val="eu-ES"/>
        </w:rPr>
        <w:t>u</w:t>
      </w:r>
      <w:r w:rsidRPr="00B0621F">
        <w:rPr>
          <w:lang w:val="eu-ES"/>
        </w:rPr>
        <w:t>dal mailako harremane</w:t>
      </w:r>
      <w:r>
        <w:rPr>
          <w:lang w:val="eu-ES"/>
        </w:rPr>
        <w:t>tan.</w:t>
      </w:r>
    </w:p>
    <w:p w:rsidR="00B21E66" w:rsidRDefault="00B21E66" w:rsidP="00F716E9">
      <w:pPr>
        <w:pStyle w:val="Texto"/>
        <w:rPr>
          <w:lang w:val="eu-ES"/>
        </w:rPr>
      </w:pPr>
    </w:p>
    <w:p w:rsidR="00B21E66" w:rsidRDefault="00B21E66" w:rsidP="00F716E9">
      <w:pPr>
        <w:pStyle w:val="Texto"/>
        <w:rPr>
          <w:lang w:val="eu-ES"/>
        </w:rPr>
      </w:pPr>
      <w:r w:rsidRPr="00B0621F">
        <w:rPr>
          <w:lang w:val="eu-ES"/>
        </w:rPr>
        <w:t>Eskerrik asko</w:t>
      </w:r>
      <w:r>
        <w:rPr>
          <w:lang w:val="eu-ES"/>
        </w:rPr>
        <w:t>.</w:t>
      </w:r>
    </w:p>
    <w:p w:rsidR="00B21E66" w:rsidRDefault="00B21E66" w:rsidP="00F716E9">
      <w:pPr>
        <w:pStyle w:val="Texto"/>
        <w:rPr>
          <w:lang w:val="eu-ES"/>
        </w:rPr>
      </w:pPr>
    </w:p>
    <w:p w:rsidR="00B21E66" w:rsidRDefault="00B21E66" w:rsidP="00F716E9">
      <w:pPr>
        <w:pStyle w:val="Texto"/>
        <w:rPr>
          <w:lang w:val="eu-ES"/>
        </w:rPr>
      </w:pPr>
      <w:r w:rsidRPr="00127DB8">
        <w:rPr>
          <w:rFonts w:ascii="Futura Md BT" w:hAnsi="Futura Md BT"/>
          <w:lang w:val="eu-ES"/>
        </w:rPr>
        <w:t>LEHENDAKARIAK</w:t>
      </w:r>
      <w:r>
        <w:rPr>
          <w:lang w:val="eu-ES"/>
        </w:rPr>
        <w:t>:</w:t>
      </w:r>
      <w:r w:rsidRPr="00B0621F">
        <w:rPr>
          <w:lang w:val="eu-ES"/>
        </w:rPr>
        <w:t xml:space="preserve"> </w:t>
      </w:r>
      <w:r>
        <w:rPr>
          <w:lang w:val="eu-ES"/>
        </w:rPr>
        <w:t>E</w:t>
      </w:r>
      <w:r w:rsidRPr="00B0621F">
        <w:rPr>
          <w:lang w:val="eu-ES"/>
        </w:rPr>
        <w:t>skerrik asko,</w:t>
      </w:r>
      <w:r>
        <w:rPr>
          <w:lang w:val="eu-ES"/>
        </w:rPr>
        <w:t xml:space="preserve"> </w:t>
      </w:r>
      <w:proofErr w:type="spellStart"/>
      <w:r>
        <w:rPr>
          <w:lang w:val="eu-ES"/>
        </w:rPr>
        <w:t>Zupiria</w:t>
      </w:r>
      <w:proofErr w:type="spellEnd"/>
      <w:r w:rsidRPr="00B0621F">
        <w:rPr>
          <w:lang w:val="eu-ES"/>
        </w:rPr>
        <w:t xml:space="preserve"> jauna</w:t>
      </w:r>
      <w:r>
        <w:rPr>
          <w:lang w:val="eu-ES"/>
        </w:rPr>
        <w:t>.</w:t>
      </w:r>
    </w:p>
    <w:p w:rsidR="00B21E66" w:rsidRDefault="00B21E66" w:rsidP="00F716E9">
      <w:pPr>
        <w:pStyle w:val="Texto"/>
        <w:rPr>
          <w:lang w:val="eu-ES"/>
        </w:rPr>
      </w:pPr>
    </w:p>
    <w:p w:rsidR="00B21E66" w:rsidRDefault="00B21E66" w:rsidP="00F716E9">
      <w:pPr>
        <w:pStyle w:val="Texto"/>
        <w:rPr>
          <w:lang w:val="eu-ES"/>
        </w:rPr>
      </w:pPr>
      <w:r>
        <w:rPr>
          <w:lang w:val="eu-ES"/>
        </w:rPr>
        <w:t xml:space="preserve">Ubera </w:t>
      </w:r>
      <w:r w:rsidR="00C37920">
        <w:rPr>
          <w:lang w:val="eu-ES"/>
        </w:rPr>
        <w:t>andrea</w:t>
      </w:r>
      <w:r>
        <w:rPr>
          <w:lang w:val="eu-ES"/>
        </w:rPr>
        <w:t>, zurea da hitza.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sidRPr="00127DB8">
        <w:rPr>
          <w:rFonts w:ascii="Futura Md BT" w:hAnsi="Futura Md BT"/>
          <w:lang w:val="eu-ES"/>
        </w:rPr>
        <w:t xml:space="preserve">UBERA </w:t>
      </w:r>
      <w:proofErr w:type="spellStart"/>
      <w:r w:rsidRPr="00127DB8">
        <w:rPr>
          <w:rFonts w:ascii="Futura Md BT" w:hAnsi="Futura Md BT"/>
          <w:lang w:val="eu-ES"/>
        </w:rPr>
        <w:t>ARANZETA</w:t>
      </w:r>
      <w:proofErr w:type="spellEnd"/>
      <w:r>
        <w:rPr>
          <w:lang w:val="eu-ES"/>
        </w:rPr>
        <w:t xml:space="preserve"> andreak: </w:t>
      </w:r>
      <w:proofErr w:type="spellStart"/>
      <w:r>
        <w:rPr>
          <w:lang w:val="eu-ES"/>
        </w:rPr>
        <w:t>Zupiria</w:t>
      </w:r>
      <w:proofErr w:type="spellEnd"/>
      <w:r w:rsidRPr="00B0621F">
        <w:rPr>
          <w:lang w:val="eu-ES"/>
        </w:rPr>
        <w:t xml:space="preserve"> jauna, dekretu hau izan dadila mugarri sendo bat. Dekretu honek euskaraz komunikatu nahi dugunon</w:t>
      </w:r>
      <w:r>
        <w:rPr>
          <w:lang w:val="eu-ES"/>
        </w:rPr>
        <w:t>,</w:t>
      </w:r>
      <w:r w:rsidRPr="00B0621F">
        <w:rPr>
          <w:lang w:val="eu-ES"/>
        </w:rPr>
        <w:t xml:space="preserve"> gazteleraz komunikatu nahi du</w:t>
      </w:r>
      <w:r>
        <w:rPr>
          <w:lang w:val="eu-ES"/>
        </w:rPr>
        <w:t>gunon eskubideak bermatzen ditu,</w:t>
      </w:r>
      <w:r w:rsidRPr="00B0621F">
        <w:rPr>
          <w:lang w:val="eu-ES"/>
        </w:rPr>
        <w:t xml:space="preserve"> </w:t>
      </w:r>
      <w:r>
        <w:rPr>
          <w:lang w:val="eu-ES"/>
        </w:rPr>
        <w:t>guztionak. Aukera uzten du.</w:t>
      </w:r>
    </w:p>
    <w:p w:rsidR="00B21E66" w:rsidRDefault="00B21E66" w:rsidP="00F716E9">
      <w:pPr>
        <w:pStyle w:val="Texto"/>
        <w:rPr>
          <w:lang w:val="eu-ES"/>
        </w:rPr>
      </w:pPr>
    </w:p>
    <w:p w:rsidR="00B21E66" w:rsidRDefault="00B21E66" w:rsidP="00F716E9">
      <w:pPr>
        <w:pStyle w:val="Texto"/>
        <w:rPr>
          <w:lang w:val="eu-ES"/>
        </w:rPr>
      </w:pPr>
      <w:r>
        <w:rPr>
          <w:lang w:val="eu-ES"/>
        </w:rPr>
        <w:t>E</w:t>
      </w:r>
      <w:r w:rsidRPr="00B0621F">
        <w:rPr>
          <w:lang w:val="eu-ES"/>
        </w:rPr>
        <w:t>z dago inposiziorik, ez dago diskriminaziorik, ez dago zapalkuntzarik, nahiz eta badirudi</w:t>
      </w:r>
      <w:r>
        <w:rPr>
          <w:lang w:val="eu-ES"/>
        </w:rPr>
        <w:t xml:space="preserve"> batzuk horrela nahiko luketela.</w:t>
      </w:r>
      <w:r w:rsidRPr="00B0621F">
        <w:rPr>
          <w:lang w:val="eu-ES"/>
        </w:rPr>
        <w:t xml:space="preserve"> </w:t>
      </w:r>
      <w:r>
        <w:rPr>
          <w:lang w:val="eu-ES"/>
        </w:rPr>
        <w:t>B</w:t>
      </w:r>
      <w:r w:rsidRPr="00B0621F">
        <w:rPr>
          <w:lang w:val="eu-ES"/>
        </w:rPr>
        <w:t xml:space="preserve">aina gu ez gara haiek </w:t>
      </w:r>
      <w:r w:rsidRPr="00B0621F">
        <w:rPr>
          <w:lang w:val="eu-ES"/>
        </w:rPr>
        <w:lastRenderedPageBreak/>
        <w:t>bezalakoak. Honek</w:t>
      </w:r>
      <w:r>
        <w:rPr>
          <w:lang w:val="eu-ES"/>
        </w:rPr>
        <w:t>,</w:t>
      </w:r>
      <w:r w:rsidRPr="00B0621F">
        <w:rPr>
          <w:lang w:val="eu-ES"/>
        </w:rPr>
        <w:t xml:space="preserve"> momentu honetan</w:t>
      </w:r>
      <w:r>
        <w:rPr>
          <w:lang w:val="eu-ES"/>
        </w:rPr>
        <w:t>,</w:t>
      </w:r>
      <w:r w:rsidRPr="00B0621F">
        <w:rPr>
          <w:lang w:val="eu-ES"/>
        </w:rPr>
        <w:t xml:space="preserve"> erakundeetan egiten denari babes juridikoa ematen dio. Ez da inolako inposiziorik gabe</w:t>
      </w:r>
      <w:r>
        <w:rPr>
          <w:lang w:val="eu-ES"/>
        </w:rPr>
        <w:t>,</w:t>
      </w:r>
      <w:r w:rsidRPr="00B0621F">
        <w:rPr>
          <w:lang w:val="eu-ES"/>
        </w:rPr>
        <w:t xml:space="preserve"> eta soil soil soilik herritarren hizkuntza eskubideak bermatzen ditu</w:t>
      </w:r>
      <w:r>
        <w:rPr>
          <w:lang w:val="eu-ES"/>
        </w:rPr>
        <w:t>.</w:t>
      </w:r>
      <w:r w:rsidRPr="00B0621F">
        <w:rPr>
          <w:lang w:val="eu-ES"/>
        </w:rPr>
        <w:t xml:space="preserve"> </w:t>
      </w:r>
      <w:r>
        <w:rPr>
          <w:lang w:val="eu-ES"/>
        </w:rPr>
        <w:t>E</w:t>
      </w:r>
      <w:r w:rsidRPr="00B0621F">
        <w:rPr>
          <w:lang w:val="eu-ES"/>
        </w:rPr>
        <w:t>ta hori da admi</w:t>
      </w:r>
      <w:r>
        <w:rPr>
          <w:lang w:val="eu-ES"/>
        </w:rPr>
        <w:t>nistraziotik bermatu behar dena:</w:t>
      </w:r>
      <w:r w:rsidRPr="00B0621F">
        <w:rPr>
          <w:lang w:val="eu-ES"/>
        </w:rPr>
        <w:t xml:space="preserve"> herritarron hizkuntza eskubideak bermatzea, guztiona, guztiok berdinak garelako.</w:t>
      </w:r>
    </w:p>
    <w:p w:rsidR="00B21E66" w:rsidRDefault="00B21E66" w:rsidP="00F716E9">
      <w:pPr>
        <w:pStyle w:val="Texto"/>
        <w:rPr>
          <w:lang w:val="eu-ES"/>
        </w:rPr>
      </w:pPr>
    </w:p>
    <w:p w:rsidR="00B21E66" w:rsidRDefault="00B21E66" w:rsidP="00F716E9">
      <w:pPr>
        <w:pStyle w:val="Texto"/>
        <w:rPr>
          <w:lang w:val="eu-ES"/>
        </w:rPr>
      </w:pPr>
    </w:p>
    <w:p w:rsidR="00B21E66" w:rsidRDefault="00814E84" w:rsidP="00F716E9">
      <w:pPr>
        <w:pStyle w:val="Texto"/>
        <w:rPr>
          <w:lang w:val="eu-ES"/>
        </w:rPr>
      </w:pPr>
      <w:r>
        <w:rPr>
          <w:rFonts w:ascii="Futura Md BT" w:hAnsi="Futura Md BT"/>
          <w:lang w:val="eu-ES"/>
        </w:rPr>
        <w:t>LEHENDAKAR</w:t>
      </w:r>
      <w:r w:rsidR="00B21E66" w:rsidRPr="00323596">
        <w:rPr>
          <w:rFonts w:ascii="Futura Md BT" w:hAnsi="Futura Md BT"/>
          <w:lang w:val="eu-ES"/>
        </w:rPr>
        <w:t>IAK</w:t>
      </w:r>
      <w:r w:rsidR="00B21E66">
        <w:rPr>
          <w:lang w:val="eu-ES"/>
        </w:rPr>
        <w:t>:</w:t>
      </w:r>
      <w:r w:rsidR="00B21E66" w:rsidRPr="00B0621F">
        <w:rPr>
          <w:lang w:val="eu-ES"/>
        </w:rPr>
        <w:t xml:space="preserve"> Eskerrik asko</w:t>
      </w:r>
      <w:r w:rsidR="00B21E66">
        <w:rPr>
          <w:lang w:val="eu-ES"/>
        </w:rPr>
        <w:t xml:space="preserve">, Ubera </w:t>
      </w:r>
      <w:r w:rsidR="00C37920">
        <w:rPr>
          <w:lang w:val="eu-ES"/>
        </w:rPr>
        <w:t>andrea</w:t>
      </w:r>
      <w:r w:rsidR="00B21E66">
        <w:rPr>
          <w:lang w:val="eu-ES"/>
        </w:rPr>
        <w:t>.</w:t>
      </w:r>
    </w:p>
    <w:p w:rsidR="00B21E66" w:rsidRDefault="00B21E66" w:rsidP="00F716E9">
      <w:pPr>
        <w:pStyle w:val="Texto"/>
        <w:rPr>
          <w:lang w:val="eu-ES"/>
        </w:rPr>
      </w:pPr>
    </w:p>
    <w:p w:rsidR="00B21E66" w:rsidRDefault="00B21E66" w:rsidP="00F716E9">
      <w:pPr>
        <w:pStyle w:val="Texto"/>
        <w:rPr>
          <w:lang w:val="eu-ES"/>
        </w:rPr>
      </w:pPr>
      <w:proofErr w:type="spellStart"/>
      <w:r w:rsidRPr="00B0621F">
        <w:rPr>
          <w:lang w:val="eu-ES"/>
        </w:rPr>
        <w:t>Zupiria</w:t>
      </w:r>
      <w:proofErr w:type="spellEnd"/>
      <w:r w:rsidRPr="00B0621F">
        <w:rPr>
          <w:lang w:val="eu-ES"/>
        </w:rPr>
        <w:t xml:space="preserve"> jauna</w:t>
      </w:r>
      <w:r>
        <w:rPr>
          <w:lang w:val="eu-ES"/>
        </w:rPr>
        <w:t>, zurea da hitza</w:t>
      </w:r>
      <w:r w:rsidRPr="00B0621F">
        <w:rPr>
          <w:lang w:val="eu-ES"/>
        </w:rPr>
        <w:t>.</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sidRPr="00323596">
        <w:rPr>
          <w:rFonts w:ascii="Futura Md BT" w:hAnsi="Futura Md BT"/>
          <w:lang w:val="eu-ES"/>
        </w:rPr>
        <w:t>KULTURA ETA HIZKKUNTZA POLITIKAKO SAILBURUAK</w:t>
      </w:r>
      <w:r>
        <w:rPr>
          <w:lang w:val="eu-ES"/>
        </w:rPr>
        <w:t xml:space="preserve"> (</w:t>
      </w:r>
      <w:proofErr w:type="spellStart"/>
      <w:r>
        <w:rPr>
          <w:lang w:val="eu-ES"/>
        </w:rPr>
        <w:t>Zupiria</w:t>
      </w:r>
      <w:proofErr w:type="spellEnd"/>
      <w:r>
        <w:rPr>
          <w:lang w:val="eu-ES"/>
        </w:rPr>
        <w:t xml:space="preserve"> Gorostidi</w:t>
      </w:r>
      <w:r w:rsidR="00814E84">
        <w:rPr>
          <w:lang w:val="eu-ES"/>
        </w:rPr>
        <w:t>)</w:t>
      </w:r>
      <w:r>
        <w:rPr>
          <w:lang w:val="eu-ES"/>
        </w:rPr>
        <w:t>:</w:t>
      </w:r>
      <w:r w:rsidRPr="00B0621F">
        <w:rPr>
          <w:lang w:val="eu-ES"/>
        </w:rPr>
        <w:t xml:space="preserve"> Legebiltzarkideok, Eusko Jaurlaritzak </w:t>
      </w:r>
      <w:proofErr w:type="spellStart"/>
      <w:r>
        <w:rPr>
          <w:lang w:val="eu-ES"/>
        </w:rPr>
        <w:t>konbibentziaren</w:t>
      </w:r>
      <w:proofErr w:type="spellEnd"/>
      <w:r>
        <w:rPr>
          <w:lang w:val="eu-ES"/>
        </w:rPr>
        <w:t xml:space="preserve"> arloan kokatzen du hizkuntzen kontua.</w:t>
      </w:r>
    </w:p>
    <w:p w:rsidR="00B21E66" w:rsidRDefault="00B21E66" w:rsidP="00F716E9">
      <w:pPr>
        <w:pStyle w:val="Texto"/>
        <w:rPr>
          <w:lang w:val="eu-ES"/>
        </w:rPr>
      </w:pPr>
    </w:p>
    <w:p w:rsidR="00B21E66" w:rsidRDefault="00B21E66" w:rsidP="00F716E9">
      <w:pPr>
        <w:pStyle w:val="Texto"/>
        <w:rPr>
          <w:lang w:val="eu-ES"/>
        </w:rPr>
      </w:pPr>
      <w:r w:rsidRPr="00B0621F">
        <w:rPr>
          <w:lang w:val="eu-ES"/>
        </w:rPr>
        <w:t>Hizkuntza komunikatzeko tresna da, elkarrekin harremanak mantendu eta elkarrekin bizitzeko bitartekoa</w:t>
      </w:r>
      <w:r>
        <w:rPr>
          <w:lang w:val="eu-ES"/>
        </w:rPr>
        <w:t>.</w:t>
      </w:r>
      <w:r w:rsidRPr="00B0621F">
        <w:rPr>
          <w:lang w:val="eu-ES"/>
        </w:rPr>
        <w:t xml:space="preserve"> </w:t>
      </w:r>
      <w:r>
        <w:rPr>
          <w:lang w:val="eu-ES"/>
        </w:rPr>
        <w:t>G</w:t>
      </w:r>
      <w:r w:rsidRPr="00B0621F">
        <w:rPr>
          <w:lang w:val="eu-ES"/>
        </w:rPr>
        <w:t>ure behar izan</w:t>
      </w:r>
      <w:r>
        <w:rPr>
          <w:lang w:val="eu-ES"/>
        </w:rPr>
        <w:t>,</w:t>
      </w:r>
      <w:r w:rsidRPr="00B0621F">
        <w:rPr>
          <w:lang w:val="eu-ES"/>
        </w:rPr>
        <w:t xml:space="preserve"> nahi</w:t>
      </w:r>
      <w:r>
        <w:rPr>
          <w:lang w:val="eu-ES"/>
        </w:rPr>
        <w:t>,</w:t>
      </w:r>
      <w:r w:rsidRPr="00B0621F">
        <w:rPr>
          <w:lang w:val="eu-ES"/>
        </w:rPr>
        <w:t xml:space="preserve"> gurari eta sentimenduak besteei adierazteko erreminta. Ahal balitz, ez genuke hizkuntzen erabilerari lotutako liskar gehiago piztu beharko</w:t>
      </w:r>
      <w:r>
        <w:rPr>
          <w:lang w:val="eu-ES"/>
        </w:rPr>
        <w:t>.</w:t>
      </w:r>
      <w:r w:rsidRPr="00B0621F">
        <w:rPr>
          <w:lang w:val="eu-ES"/>
        </w:rPr>
        <w:t xml:space="preserve"> Euskadiko herritarrok gure bi hizkuntza ofizialak erabiltzeko eskubidea daukagu</w:t>
      </w:r>
      <w:r>
        <w:rPr>
          <w:lang w:val="eu-ES"/>
        </w:rPr>
        <w:t>,</w:t>
      </w:r>
      <w:r w:rsidRPr="00B0621F">
        <w:rPr>
          <w:lang w:val="eu-ES"/>
        </w:rPr>
        <w:t xml:space="preserve"> eta herri aginteei dagokie agintean dagoena dagoela, eskubide hori bermatzea.</w:t>
      </w:r>
    </w:p>
    <w:p w:rsidR="00B21E66" w:rsidRDefault="00B21E66" w:rsidP="00F716E9">
      <w:pPr>
        <w:pStyle w:val="Texto"/>
        <w:rPr>
          <w:lang w:val="eu-ES"/>
        </w:rPr>
      </w:pPr>
    </w:p>
    <w:p w:rsidR="00B21E66" w:rsidRPr="00B0621F" w:rsidRDefault="00B21E66" w:rsidP="00F716E9">
      <w:pPr>
        <w:pStyle w:val="Texto"/>
        <w:rPr>
          <w:lang w:val="eu-ES"/>
        </w:rPr>
      </w:pPr>
      <w:r w:rsidRPr="00B0621F">
        <w:rPr>
          <w:lang w:val="eu-ES"/>
        </w:rPr>
        <w:t>Eske</w:t>
      </w:r>
      <w:r>
        <w:rPr>
          <w:lang w:val="eu-ES"/>
        </w:rPr>
        <w:t>rrik asko.</w:t>
      </w:r>
    </w:p>
    <w:p w:rsidR="00B21E66" w:rsidRPr="00C970B5" w:rsidRDefault="00B21E66" w:rsidP="00F716E9">
      <w:pPr>
        <w:pStyle w:val="Texto"/>
        <w:rPr>
          <w:lang w:val="eu-ES"/>
        </w:rPr>
      </w:pPr>
    </w:p>
    <w:p w:rsidR="00B21E66" w:rsidRPr="00C970B5" w:rsidRDefault="00B21E66" w:rsidP="00F716E9">
      <w:pPr>
        <w:pStyle w:val="Texto"/>
        <w:rPr>
          <w:lang w:val="eu-ES"/>
        </w:rPr>
      </w:pPr>
    </w:p>
    <w:p w:rsidR="00B21E66" w:rsidRPr="007D490B" w:rsidRDefault="00B21E66" w:rsidP="00F716E9">
      <w:pPr>
        <w:pStyle w:val="Texto"/>
        <w:rPr>
          <w:lang w:val="eu-ES"/>
        </w:rPr>
      </w:pPr>
      <w:r w:rsidRPr="007D490B">
        <w:rPr>
          <w:rFonts w:ascii="Futura Md BT" w:hAnsi="Futura Md BT"/>
          <w:lang w:val="eu-ES"/>
        </w:rPr>
        <w:t xml:space="preserve">LEHENDAKARIAK: </w:t>
      </w:r>
      <w:r w:rsidRPr="007D490B">
        <w:rPr>
          <w:lang w:val="eu-ES"/>
        </w:rPr>
        <w:t xml:space="preserve">Eskerrik asko, </w:t>
      </w:r>
      <w:proofErr w:type="spellStart"/>
      <w:r w:rsidRPr="007D490B">
        <w:rPr>
          <w:lang w:val="eu-ES"/>
        </w:rPr>
        <w:t>Zupiria</w:t>
      </w:r>
      <w:proofErr w:type="spellEnd"/>
      <w:r w:rsidRPr="007D490B">
        <w:rPr>
          <w:lang w:val="eu-ES"/>
        </w:rPr>
        <w:t xml:space="preserve"> jauna.</w:t>
      </w:r>
    </w:p>
    <w:p w:rsidR="00B21E66" w:rsidRPr="007D490B" w:rsidRDefault="00B21E66" w:rsidP="00F716E9">
      <w:pPr>
        <w:pStyle w:val="Texto"/>
        <w:rPr>
          <w:lang w:val="eu-ES"/>
        </w:rPr>
      </w:pPr>
    </w:p>
    <w:p w:rsidR="00B21E66" w:rsidRDefault="00B21E66" w:rsidP="00F716E9">
      <w:pPr>
        <w:pStyle w:val="Texto"/>
        <w:rPr>
          <w:lang w:val="eu-ES"/>
        </w:rPr>
      </w:pPr>
      <w:r>
        <w:rPr>
          <w:lang w:val="eu-ES"/>
        </w:rPr>
        <w:t>Gai-zerrendako hemezortzigarren p</w:t>
      </w:r>
      <w:r w:rsidRPr="007D490B">
        <w:rPr>
          <w:lang w:val="eu-ES"/>
        </w:rPr>
        <w:t>untua: "Interpelazioa, Ruiz de Arbulo Cerio Euskal Talde Popularreko legebiltzarkideak Segurtasuneko sailburuari egina, Ertzaintzaren eraginkortas</w:t>
      </w:r>
      <w:r>
        <w:rPr>
          <w:lang w:val="eu-ES"/>
        </w:rPr>
        <w:t>una hobetzeko politikei buruz".</w:t>
      </w:r>
    </w:p>
    <w:p w:rsidR="00B21E66" w:rsidRDefault="00B21E66" w:rsidP="00F716E9">
      <w:pPr>
        <w:pStyle w:val="Texto"/>
        <w:rPr>
          <w:lang w:val="eu-ES"/>
        </w:rPr>
      </w:pPr>
    </w:p>
    <w:p w:rsidR="00B21E66" w:rsidRPr="007D490B" w:rsidRDefault="00B21E66" w:rsidP="00F716E9">
      <w:pPr>
        <w:pStyle w:val="Texto"/>
        <w:rPr>
          <w:lang w:val="eu-ES"/>
        </w:rPr>
      </w:pPr>
      <w:r w:rsidRPr="007D490B">
        <w:rPr>
          <w:lang w:val="eu-ES"/>
        </w:rPr>
        <w:t>Ruiz de Arbulo jauna, zurea da hitza.</w:t>
      </w:r>
    </w:p>
    <w:p w:rsidR="00B21E66" w:rsidRDefault="00B21E66" w:rsidP="00F716E9">
      <w:pPr>
        <w:pStyle w:val="Texto"/>
      </w:pPr>
    </w:p>
    <w:p w:rsidR="00B21E66" w:rsidRDefault="00B21E66" w:rsidP="00F716E9">
      <w:pPr>
        <w:pStyle w:val="Texto"/>
      </w:pPr>
    </w:p>
    <w:p w:rsidR="00B21E66" w:rsidRDefault="00B21E66" w:rsidP="00F716E9">
      <w:pPr>
        <w:pStyle w:val="Texto"/>
      </w:pPr>
      <w:r w:rsidRPr="0078322A">
        <w:rPr>
          <w:rFonts w:ascii="Futura Md BT" w:hAnsi="Futura Md BT"/>
        </w:rPr>
        <w:t xml:space="preserve">RUIZ DE </w:t>
      </w:r>
      <w:r w:rsidRPr="007D490B">
        <w:rPr>
          <w:rFonts w:ascii="Futura Md BT" w:hAnsi="Futura Md BT"/>
          <w:lang w:val="eu-ES"/>
        </w:rPr>
        <w:t>ARBULO</w:t>
      </w:r>
      <w:r w:rsidRPr="007D490B">
        <w:rPr>
          <w:lang w:val="eu-ES"/>
        </w:rPr>
        <w:t xml:space="preserve"> jaunak</w:t>
      </w:r>
      <w:r>
        <w:t>: Muchas</w:t>
      </w:r>
      <w:r w:rsidRPr="0078322A">
        <w:t xml:space="preserve"> gracia</w:t>
      </w:r>
      <w:r>
        <w:t xml:space="preserve">s, señora presidenta. Señorías, miembros </w:t>
      </w:r>
      <w:r w:rsidRPr="0078322A">
        <w:t>del</w:t>
      </w:r>
      <w:r>
        <w:t xml:space="preserve"> Gobierno, buenos días a todos.</w:t>
      </w:r>
    </w:p>
    <w:p w:rsidR="00B21E66" w:rsidRDefault="00B21E66" w:rsidP="00F716E9">
      <w:pPr>
        <w:pStyle w:val="Texto"/>
      </w:pPr>
    </w:p>
    <w:p w:rsidR="00B21E66" w:rsidRDefault="00B21E66" w:rsidP="00F716E9">
      <w:pPr>
        <w:pStyle w:val="Texto"/>
      </w:pPr>
      <w:r>
        <w:t>L</w:t>
      </w:r>
      <w:r w:rsidRPr="0078322A">
        <w:t>e</w:t>
      </w:r>
      <w:r>
        <w:t xml:space="preserve">s tranquilizo </w:t>
      </w:r>
      <w:r w:rsidRPr="0078322A">
        <w:t xml:space="preserve">porque yo subo </w:t>
      </w:r>
      <w:r>
        <w:t>hoy a la tribuna no a insultar a nad</w:t>
      </w:r>
      <w:r w:rsidRPr="0078322A">
        <w:t>ie</w:t>
      </w:r>
      <w:r>
        <w:t xml:space="preserve"> </w:t>
      </w:r>
      <w:r w:rsidRPr="0078322A">
        <w:t>n</w:t>
      </w:r>
      <w:r>
        <w:t>i a faltar a</w:t>
      </w:r>
      <w:r w:rsidRPr="0078322A">
        <w:t>l respe</w:t>
      </w:r>
      <w:r>
        <w:t>to a los presentes, opi</w:t>
      </w:r>
      <w:r w:rsidRPr="0078322A">
        <w:t xml:space="preserve">nen como nosotros </w:t>
      </w:r>
      <w:r>
        <w:t xml:space="preserve">u </w:t>
      </w:r>
      <w:r w:rsidRPr="0078322A">
        <w:t>opinen de</w:t>
      </w:r>
      <w:r>
        <w:t xml:space="preserve"> otra forma, porque creo que ese </w:t>
      </w:r>
      <w:r w:rsidRPr="0078322A">
        <w:t>no</w:t>
      </w:r>
      <w:r>
        <w:t xml:space="preserve"> e</w:t>
      </w:r>
      <w:r w:rsidRPr="0078322A">
        <w:t>s el juego parlamentario. Yo lo que quier</w:t>
      </w:r>
      <w:r>
        <w:t xml:space="preserve">o hoy es interpelar a la señora </w:t>
      </w:r>
      <w:proofErr w:type="spellStart"/>
      <w:r w:rsidR="0013129F">
        <w:t>Beltran</w:t>
      </w:r>
      <w:proofErr w:type="spellEnd"/>
      <w:r w:rsidR="0013129F">
        <w:t xml:space="preserve"> de Heredia</w:t>
      </w:r>
      <w:r>
        <w:t xml:space="preserve">, nuestra consejera de Seguridad, </w:t>
      </w:r>
      <w:r w:rsidRPr="0078322A">
        <w:t>sobre la eficacia</w:t>
      </w:r>
      <w:r>
        <w:t xml:space="preserve"> y la eficiencia de la Policía V</w:t>
      </w:r>
      <w:r w:rsidRPr="0078322A">
        <w:t>asc</w:t>
      </w:r>
      <w:r>
        <w:t>a. Y me alegro que esté</w:t>
      </w:r>
      <w:r w:rsidRPr="0078322A">
        <w:t xml:space="preserve"> presente también la señora San José, porque algunos de los comentarios o </w:t>
      </w:r>
      <w:r>
        <w:t xml:space="preserve">sugerencias que quiero hacerle </w:t>
      </w:r>
      <w:r w:rsidRPr="0078322A">
        <w:t>pues le pueden afe</w:t>
      </w:r>
      <w:r>
        <w:t>ctar también a su departamento.</w:t>
      </w:r>
    </w:p>
    <w:p w:rsidR="00B21E66" w:rsidRDefault="00B21E66" w:rsidP="00F716E9">
      <w:pPr>
        <w:pStyle w:val="Texto"/>
      </w:pPr>
    </w:p>
    <w:p w:rsidR="00B21E66" w:rsidRDefault="00B21E66" w:rsidP="00F716E9">
      <w:pPr>
        <w:pStyle w:val="Texto"/>
      </w:pPr>
      <w:r w:rsidRPr="0078322A">
        <w:t>Eficacia y eficiencia son términos parecidos que se mezclan muchas veces, pero</w:t>
      </w:r>
      <w:r>
        <w:t xml:space="preserve"> que no son lo mismo, s</w:t>
      </w:r>
      <w:r w:rsidRPr="0078322A">
        <w:t xml:space="preserve">eñora, </w:t>
      </w:r>
      <w:proofErr w:type="spellStart"/>
      <w:r w:rsidR="0013129F">
        <w:t>Beltran</w:t>
      </w:r>
      <w:proofErr w:type="spellEnd"/>
      <w:r w:rsidR="0013129F">
        <w:t xml:space="preserve"> de Heredia</w:t>
      </w:r>
      <w:r>
        <w:t>. P</w:t>
      </w:r>
      <w:r w:rsidRPr="0078322A">
        <w:t>ara ver cómo evoluciona la labor policial y l</w:t>
      </w:r>
      <w:r>
        <w:t xml:space="preserve">a gestión que sobre esa policía hace usted y su equipo, me voy a remitir a otros datos, no concretamente, es decir, </w:t>
      </w:r>
      <w:r w:rsidRPr="0078322A">
        <w:t xml:space="preserve">no vamos a </w:t>
      </w:r>
      <w:r>
        <w:t xml:space="preserve">hablar </w:t>
      </w:r>
      <w:r w:rsidRPr="0078322A">
        <w:t xml:space="preserve">de datos, no nos vamos a meter en una ensalada de números que siempre son interpretables. Los últimos datos que nos ha facilitado usted sobre el incremento delincuencial respecto del último </w:t>
      </w:r>
      <w:r>
        <w:t>ejercicio cerrado de 2018, respecto a</w:t>
      </w:r>
      <w:r w:rsidRPr="0078322A">
        <w:t xml:space="preserve">l 17 nos dice que han subido </w:t>
      </w:r>
      <w:r>
        <w:t>un 7,89 %</w:t>
      </w:r>
      <w:r w:rsidRPr="0078322A">
        <w:t xml:space="preserve"> los hechos delic</w:t>
      </w:r>
      <w:r>
        <w:t>tivos conocidos por la Policía. Sé</w:t>
      </w:r>
      <w:r w:rsidRPr="0078322A">
        <w:t xml:space="preserve"> que </w:t>
      </w:r>
      <w:r>
        <w:t xml:space="preserve">hay </w:t>
      </w:r>
      <w:r w:rsidRPr="0078322A">
        <w:t>muchas causas, pero</w:t>
      </w:r>
      <w:r>
        <w:t xml:space="preserve"> por eso le digo que no quiero entrar a discutir datos. </w:t>
      </w:r>
      <w:r w:rsidRPr="0078322A">
        <w:t>Era un incremento m</w:t>
      </w:r>
      <w:r>
        <w:t>uy importante respecto del 0,78 que se había producido entre el 16 y el 17.</w:t>
      </w:r>
    </w:p>
    <w:p w:rsidR="00B21E66" w:rsidRDefault="00B21E66" w:rsidP="00F716E9">
      <w:pPr>
        <w:pStyle w:val="Texto"/>
      </w:pPr>
    </w:p>
    <w:p w:rsidR="00B21E66" w:rsidRDefault="00B21E66" w:rsidP="00F716E9">
      <w:pPr>
        <w:pStyle w:val="Texto"/>
      </w:pPr>
      <w:r w:rsidRPr="0078322A">
        <w:t>La realidad es que cada vez hay más hechos delictivos. Por lo tanto, yo diría que la labor policial no es lo suficientemente eficaz, salvo que el objetivo de su Gobierno sea que se i</w:t>
      </w:r>
      <w:r>
        <w:t>ncrementen los delitos, que lo dudo mucho. No se consiguen los objetivos que se buscan. A</w:t>
      </w:r>
      <w:r w:rsidRPr="0078322A">
        <w:t>lgo está fallando.</w:t>
      </w:r>
    </w:p>
    <w:p w:rsidR="00B21E66" w:rsidRDefault="00B21E66" w:rsidP="00F716E9">
      <w:pPr>
        <w:pStyle w:val="Texto"/>
      </w:pPr>
    </w:p>
    <w:p w:rsidR="00B21E66" w:rsidRDefault="00B21E66" w:rsidP="00F716E9">
      <w:pPr>
        <w:pStyle w:val="Texto"/>
      </w:pPr>
      <w:r w:rsidRPr="0078322A">
        <w:t xml:space="preserve">Había muchas razones para ver ese incremento </w:t>
      </w:r>
      <w:r>
        <w:t xml:space="preserve">de </w:t>
      </w:r>
      <w:r w:rsidRPr="0078322A">
        <w:t>delitos y muchas</w:t>
      </w:r>
      <w:r>
        <w:t>,</w:t>
      </w:r>
      <w:r w:rsidRPr="0078322A">
        <w:t xml:space="preserve"> algunas de ellas podía</w:t>
      </w:r>
      <w:r>
        <w:t>n</w:t>
      </w:r>
      <w:r w:rsidRPr="0078322A">
        <w:t xml:space="preserve"> justificarlo</w:t>
      </w:r>
      <w:r>
        <w:t>. No voy a entrar, no vamos a entrar en si</w:t>
      </w:r>
      <w:r w:rsidRPr="0078322A">
        <w:t xml:space="preserve"> compartimos o n</w:t>
      </w:r>
      <w:r>
        <w:t xml:space="preserve">o compartimos su punto de vista, </w:t>
      </w:r>
      <w:r w:rsidRPr="0078322A">
        <w:t>y</w:t>
      </w:r>
      <w:r>
        <w:t xml:space="preserve"> vamos a analizar otro </w:t>
      </w:r>
      <w:r>
        <w:lastRenderedPageBreak/>
        <w:t>rato que es el</w:t>
      </w:r>
      <w:r w:rsidRPr="0078322A">
        <w:t xml:space="preserve"> número de personas inculpados por cada uno de esos </w:t>
      </w:r>
      <w:r>
        <w:t>hechos delictivos. Y efectivamente, a</w:t>
      </w:r>
      <w:r w:rsidRPr="0078322A">
        <w:t>quí sí ha mejorad</w:t>
      </w:r>
      <w:r>
        <w:t>o el dato de 2018 respecto a…</w:t>
      </w:r>
    </w:p>
    <w:p w:rsidR="00B21E66" w:rsidRDefault="00B21E66" w:rsidP="00F716E9">
      <w:pPr>
        <w:pStyle w:val="Texto"/>
      </w:pPr>
    </w:p>
    <w:p w:rsidR="00B21E66" w:rsidRDefault="00B21E66" w:rsidP="00F716E9">
      <w:pPr>
        <w:pStyle w:val="Texto"/>
      </w:pPr>
      <w:r>
        <w:t xml:space="preserve">(32. </w:t>
      </w:r>
      <w:proofErr w:type="spellStart"/>
      <w:r>
        <w:t>zintaren</w:t>
      </w:r>
      <w:proofErr w:type="spellEnd"/>
      <w:r>
        <w:t xml:space="preserve"> </w:t>
      </w:r>
      <w:proofErr w:type="spellStart"/>
      <w:r>
        <w:t>amaiera</w:t>
      </w:r>
      <w:proofErr w:type="spellEnd"/>
      <w:r>
        <w:t>)</w:t>
      </w:r>
    </w:p>
    <w:p w:rsidR="00B21E66" w:rsidRDefault="00B21E66" w:rsidP="00F716E9">
      <w:pPr>
        <w:pStyle w:val="Texto"/>
      </w:pPr>
      <w:r>
        <w:t xml:space="preserve">(33. </w:t>
      </w:r>
      <w:proofErr w:type="spellStart"/>
      <w:r>
        <w:t>zintaren</w:t>
      </w:r>
      <w:proofErr w:type="spellEnd"/>
      <w:r>
        <w:t xml:space="preserve"> </w:t>
      </w:r>
      <w:proofErr w:type="spellStart"/>
      <w:r>
        <w:t>hasiera</w:t>
      </w:r>
      <w:proofErr w:type="spellEnd"/>
      <w:r>
        <w:t>)</w:t>
      </w:r>
    </w:p>
    <w:p w:rsidR="00B21E66" w:rsidRDefault="00B21E66" w:rsidP="00F716E9">
      <w:pPr>
        <w:pStyle w:val="Texto"/>
      </w:pPr>
    </w:p>
    <w:p w:rsidR="00B21E66" w:rsidRDefault="00B21E66" w:rsidP="00F716E9">
      <w:pPr>
        <w:pStyle w:val="Texto"/>
      </w:pPr>
      <w:r>
        <w:t>… inculpada</w:t>
      </w:r>
      <w:r w:rsidRPr="000A546D">
        <w:t>s por cada uno de esos delitos</w:t>
      </w:r>
      <w:r>
        <w:t>, hechos</w:t>
      </w:r>
      <w:r w:rsidRPr="000A546D">
        <w:t xml:space="preserve"> delictivos</w:t>
      </w:r>
      <w:r>
        <w:t>. Y es (…) aquí</w:t>
      </w:r>
      <w:r w:rsidRPr="000A546D">
        <w:t xml:space="preserve"> </w:t>
      </w:r>
      <w:r>
        <w:t>sí ha mejorado el dato de 2018</w:t>
      </w:r>
      <w:r w:rsidRPr="000A546D">
        <w:t xml:space="preserve"> respecto al 17</w:t>
      </w:r>
      <w:r>
        <w:t>,</w:t>
      </w:r>
      <w:r w:rsidRPr="000A546D">
        <w:t xml:space="preserve"> que lo que venía ocurriendo entre el 17 y el 16</w:t>
      </w:r>
      <w:r>
        <w:t>,</w:t>
      </w:r>
      <w:r w:rsidRPr="000A546D">
        <w:t xml:space="preserve"> más de un 6</w:t>
      </w:r>
      <w:r>
        <w:t> </w:t>
      </w:r>
      <w:r w:rsidRPr="000A546D">
        <w:t>% en este último periodo, frente a la mitad</w:t>
      </w:r>
      <w:r>
        <w:t>, u</w:t>
      </w:r>
      <w:r w:rsidRPr="000A546D">
        <w:t>n 3</w:t>
      </w:r>
      <w:r>
        <w:t> </w:t>
      </w:r>
      <w:r w:rsidRPr="000A546D">
        <w:t>% en el anterior.</w:t>
      </w:r>
    </w:p>
    <w:p w:rsidR="00B21E66" w:rsidRDefault="00B21E66" w:rsidP="00F716E9">
      <w:pPr>
        <w:pStyle w:val="Texto"/>
      </w:pPr>
    </w:p>
    <w:p w:rsidR="00B21E66" w:rsidRDefault="00B21E66" w:rsidP="00F716E9">
      <w:pPr>
        <w:pStyle w:val="Texto"/>
      </w:pPr>
      <w:r w:rsidRPr="000A546D">
        <w:t>Eso nos lleva a un dato definitivo</w:t>
      </w:r>
      <w:r>
        <w:t>.</w:t>
      </w:r>
      <w:r w:rsidRPr="000A546D">
        <w:t xml:space="preserve"> </w:t>
      </w:r>
      <w:r>
        <w:t>S</w:t>
      </w:r>
      <w:r w:rsidRPr="000A546D">
        <w:t>eñor</w:t>
      </w:r>
      <w:r>
        <w:t xml:space="preserve">a consejera, en torno a tres de cada diez </w:t>
      </w:r>
      <w:r w:rsidRPr="000A546D">
        <w:t xml:space="preserve">delitos de los que tiene conocimiento la policía son finalmente </w:t>
      </w:r>
      <w:r>
        <w:t>resueltos,</w:t>
      </w:r>
      <w:r w:rsidRPr="000A546D">
        <w:t xml:space="preserve"> </w:t>
      </w:r>
      <w:r>
        <w:t>porque se ha encontrado y se ha in</w:t>
      </w:r>
      <w:r w:rsidRPr="000A546D">
        <w:t>culp</w:t>
      </w:r>
      <w:r>
        <w:t>ado a las persona</w:t>
      </w:r>
      <w:r w:rsidRPr="000A546D">
        <w:t>s necesarias y se</w:t>
      </w:r>
      <w:r>
        <w:t xml:space="preserve"> h</w:t>
      </w:r>
      <w:r w:rsidRPr="000A546D">
        <w:t>an tramitados</w:t>
      </w:r>
      <w:r>
        <w:t xml:space="preserve"> esos</w:t>
      </w:r>
      <w:r w:rsidRPr="000A546D">
        <w:t xml:space="preserve"> expedientes para que </w:t>
      </w:r>
      <w:r>
        <w:t>sea la justicia quien decida qué</w:t>
      </w:r>
      <w:r w:rsidRPr="000A546D">
        <w:t xml:space="preserve"> es lo que ha pasado y si merece</w:t>
      </w:r>
      <w:r>
        <w:t>n</w:t>
      </w:r>
      <w:r w:rsidRPr="000A546D">
        <w:t xml:space="preserve"> o no merecen la sanción penal</w:t>
      </w:r>
      <w:r>
        <w:t>,</w:t>
      </w:r>
      <w:r w:rsidRPr="000A546D">
        <w:t xml:space="preserve"> que </w:t>
      </w:r>
      <w:r>
        <w:t xml:space="preserve">es </w:t>
      </w:r>
      <w:r w:rsidRPr="000A546D">
        <w:t>su función.</w:t>
      </w:r>
    </w:p>
    <w:p w:rsidR="00B21E66" w:rsidRDefault="00B21E66" w:rsidP="00F716E9">
      <w:pPr>
        <w:pStyle w:val="Texto"/>
      </w:pPr>
    </w:p>
    <w:p w:rsidR="00B21E66" w:rsidRDefault="00B21E66" w:rsidP="00F716E9">
      <w:pPr>
        <w:pStyle w:val="Texto"/>
      </w:pPr>
      <w:r w:rsidRPr="000A546D">
        <w:t>El dato concreto ha bajado</w:t>
      </w:r>
      <w:r>
        <w:t>,</w:t>
      </w:r>
      <w:r w:rsidRPr="000A546D">
        <w:t xml:space="preserve"> de </w:t>
      </w:r>
      <w:r>
        <w:t>31,3…</w:t>
      </w:r>
      <w:r w:rsidRPr="000A546D">
        <w:t xml:space="preserve"> 31,3</w:t>
      </w:r>
      <w:r>
        <w:t> %</w:t>
      </w:r>
      <w:r w:rsidRPr="000A546D">
        <w:t xml:space="preserve"> en el</w:t>
      </w:r>
      <w:r>
        <w:t xml:space="preserve"> 17,</w:t>
      </w:r>
      <w:r w:rsidRPr="000A546D">
        <w:t xml:space="preserve"> al 30,4</w:t>
      </w:r>
      <w:r>
        <w:t> </w:t>
      </w:r>
      <w:r w:rsidRPr="000A546D">
        <w:t>% en el 18</w:t>
      </w:r>
      <w:r>
        <w:t xml:space="preserve">. Es </w:t>
      </w:r>
      <w:r w:rsidRPr="000A546D">
        <w:t>decir</w:t>
      </w:r>
      <w:r>
        <w:t>, vamos hacia peor.</w:t>
      </w:r>
    </w:p>
    <w:p w:rsidR="00B21E66" w:rsidRDefault="00B21E66" w:rsidP="00F716E9">
      <w:pPr>
        <w:pStyle w:val="Texto"/>
      </w:pPr>
    </w:p>
    <w:p w:rsidR="00B21E66" w:rsidRDefault="00B21E66" w:rsidP="00F716E9">
      <w:pPr>
        <w:pStyle w:val="Texto"/>
      </w:pPr>
      <w:r>
        <w:t>P</w:t>
      </w:r>
      <w:r w:rsidRPr="000A546D">
        <w:t>or</w:t>
      </w:r>
      <w:r>
        <w:t xml:space="preserve"> lo</w:t>
      </w:r>
      <w:r w:rsidRPr="000A546D">
        <w:t xml:space="preserve"> tanto, </w:t>
      </w:r>
      <w:r>
        <w:t>la gestión yo considero que no es correcta o al menos es mejorable.</w:t>
      </w:r>
    </w:p>
    <w:p w:rsidR="00B21E66" w:rsidRDefault="00B21E66" w:rsidP="00F716E9">
      <w:pPr>
        <w:pStyle w:val="Texto"/>
      </w:pPr>
    </w:p>
    <w:p w:rsidR="00B21E66" w:rsidRDefault="00B21E66" w:rsidP="00F716E9">
      <w:pPr>
        <w:pStyle w:val="Texto"/>
      </w:pPr>
      <w:r>
        <w:t>P</w:t>
      </w:r>
      <w:r w:rsidRPr="000A546D">
        <w:t>ero yo hoy, señora consejera, como no quiero que se</w:t>
      </w:r>
      <w:r>
        <w:t xml:space="preserve"> enfade conmigo, no vengo a criticar su gestión,</w:t>
      </w:r>
      <w:r w:rsidRPr="000A546D">
        <w:t xml:space="preserve"> yo vengo</w:t>
      </w:r>
      <w:r>
        <w:t xml:space="preserve"> a</w:t>
      </w:r>
      <w:r w:rsidRPr="000A546D">
        <w:t xml:space="preserve"> hacerle propuestas concretas</w:t>
      </w:r>
      <w:r>
        <w:t>.</w:t>
      </w:r>
    </w:p>
    <w:p w:rsidR="00B21E66" w:rsidRDefault="00B21E66" w:rsidP="00F716E9">
      <w:pPr>
        <w:pStyle w:val="Texto"/>
      </w:pPr>
    </w:p>
    <w:p w:rsidR="00B21E66" w:rsidRDefault="00B21E66" w:rsidP="00F716E9">
      <w:pPr>
        <w:pStyle w:val="Texto"/>
      </w:pPr>
      <w:r>
        <w:t>P</w:t>
      </w:r>
      <w:r w:rsidRPr="000A546D">
        <w:t>ara eso nos hemos puesto en contacto con personas cercanas a este ámbito policial</w:t>
      </w:r>
      <w:r>
        <w:t>,</w:t>
      </w:r>
      <w:r w:rsidRPr="000A546D">
        <w:t xml:space="preserve"> para que nos expliquen qué es lo que está ocurriendo y cómo se podría mejorar</w:t>
      </w:r>
      <w:r>
        <w:t>.</w:t>
      </w:r>
    </w:p>
    <w:p w:rsidR="00B21E66" w:rsidRDefault="00B21E66" w:rsidP="00F716E9">
      <w:pPr>
        <w:pStyle w:val="Texto"/>
      </w:pPr>
    </w:p>
    <w:p w:rsidR="00B21E66" w:rsidRDefault="00B21E66" w:rsidP="00F716E9">
      <w:pPr>
        <w:pStyle w:val="Texto"/>
      </w:pPr>
      <w:r>
        <w:t>L</w:t>
      </w:r>
      <w:r w:rsidRPr="000A546D">
        <w:t>os representantes sindicales</w:t>
      </w:r>
      <w:r>
        <w:t>,</w:t>
      </w:r>
      <w:r w:rsidRPr="000A546D">
        <w:t xml:space="preserve"> </w:t>
      </w:r>
      <w:r>
        <w:t xml:space="preserve">y usted tiene hoy los titulares, después del </w:t>
      </w:r>
      <w:r w:rsidRPr="000A546D">
        <w:t>35 aniversario del sindicato m</w:t>
      </w:r>
      <w:r>
        <w:t xml:space="preserve">ayoritario </w:t>
      </w:r>
      <w:r w:rsidRPr="000A546D">
        <w:t xml:space="preserve">de la </w:t>
      </w:r>
      <w:proofErr w:type="spellStart"/>
      <w:r w:rsidRPr="000A546D">
        <w:t>Ertzaintza</w:t>
      </w:r>
      <w:proofErr w:type="spellEnd"/>
      <w:r w:rsidRPr="000A546D">
        <w:t xml:space="preserve"> que se celebraba ayer, los sindicatos policiales le piden que se mejore y se amplíe la formación </w:t>
      </w:r>
      <w:r w:rsidRPr="000A546D">
        <w:lastRenderedPageBreak/>
        <w:t>de los propios agentes</w:t>
      </w:r>
      <w:r>
        <w:t>.</w:t>
      </w:r>
      <w:r w:rsidRPr="000A546D">
        <w:t xml:space="preserve"> </w:t>
      </w:r>
      <w:r>
        <w:t>F</w:t>
      </w:r>
      <w:r w:rsidRPr="000A546D">
        <w:t>ormación general</w:t>
      </w:r>
      <w:r>
        <w:t>,</w:t>
      </w:r>
      <w:r w:rsidRPr="000A546D">
        <w:t xml:space="preserve"> formación general de los agentes, la formación básica, la actual</w:t>
      </w:r>
      <w:r>
        <w:t>ización de esa formación básica.</w:t>
      </w:r>
      <w:r w:rsidRPr="000A546D">
        <w:t xml:space="preserve"> </w:t>
      </w:r>
    </w:p>
    <w:p w:rsidR="00B21E66" w:rsidRDefault="00B21E66" w:rsidP="00F716E9">
      <w:pPr>
        <w:pStyle w:val="Texto"/>
      </w:pPr>
    </w:p>
    <w:p w:rsidR="00B21E66" w:rsidRDefault="00B21E66" w:rsidP="00F716E9">
      <w:pPr>
        <w:pStyle w:val="Texto"/>
      </w:pPr>
      <w:r>
        <w:t>N</w:t>
      </w:r>
      <w:r w:rsidRPr="000A546D">
        <w:t>o puede ser que nos encontremos con titulares como el</w:t>
      </w:r>
      <w:r>
        <w:t xml:space="preserve"> que nos encontramos hoy, que un agente de la </w:t>
      </w:r>
      <w:proofErr w:type="spellStart"/>
      <w:r>
        <w:t>Ertzaintza</w:t>
      </w:r>
      <w:proofErr w:type="spellEnd"/>
      <w:r>
        <w:t xml:space="preserve"> puede ir a</w:t>
      </w:r>
      <w:r w:rsidRPr="000A546D">
        <w:t xml:space="preserve"> la galería</w:t>
      </w:r>
      <w:r>
        <w:t xml:space="preserve"> de tiro una vez cada ocho años o que haga ocho años que no ha ido. Ya s</w:t>
      </w:r>
      <w:r w:rsidRPr="000A546D">
        <w:t>é que es un caso concreto</w:t>
      </w:r>
      <w:r>
        <w:t xml:space="preserve"> y</w:t>
      </w:r>
      <w:r w:rsidRPr="000A546D">
        <w:t xml:space="preserve"> que es exagerado</w:t>
      </w:r>
      <w:r>
        <w:t>. La realidad es</w:t>
      </w:r>
      <w:r w:rsidRPr="000A546D">
        <w:t xml:space="preserve"> la mitad</w:t>
      </w:r>
      <w:r>
        <w:t>,</w:t>
      </w:r>
      <w:r w:rsidRPr="000A546D">
        <w:t xml:space="preserve"> son cuatro o cinco años, el periodo que pasa entre un ejercicio de tiro y otro.</w:t>
      </w:r>
    </w:p>
    <w:p w:rsidR="00B21E66" w:rsidRDefault="00B21E66" w:rsidP="00F716E9">
      <w:pPr>
        <w:pStyle w:val="Texto"/>
      </w:pPr>
    </w:p>
    <w:p w:rsidR="00B21E66" w:rsidRDefault="00B21E66" w:rsidP="00F716E9">
      <w:pPr>
        <w:pStyle w:val="Texto"/>
      </w:pPr>
      <w:r>
        <w:t>Y yo le pregu</w:t>
      </w:r>
      <w:r w:rsidRPr="000A546D">
        <w:t>nto</w:t>
      </w:r>
      <w:r>
        <w:t xml:space="preserve"> a</w:t>
      </w:r>
      <w:r w:rsidRPr="000A546D">
        <w:t xml:space="preserve"> </w:t>
      </w:r>
      <w:r>
        <w:t xml:space="preserve">usted, señora consejera, </w:t>
      </w:r>
      <w:r w:rsidRPr="000A546D">
        <w:t>usted utilizar</w:t>
      </w:r>
      <w:r>
        <w:t>á</w:t>
      </w:r>
      <w:r w:rsidRPr="000A546D">
        <w:t xml:space="preserve"> </w:t>
      </w:r>
      <w:r>
        <w:t>un teléfono móvil, me supongo, o una tableta, un ordenador, si usted encendier</w:t>
      </w:r>
      <w:r w:rsidRPr="000A546D">
        <w:t xml:space="preserve">a su teléfono móvil cada cuatro </w:t>
      </w:r>
      <w:r>
        <w:t xml:space="preserve">o </w:t>
      </w:r>
      <w:r w:rsidRPr="000A546D">
        <w:t>cinco años o</w:t>
      </w:r>
      <w:r>
        <w:t xml:space="preserve"> incluso, </w:t>
      </w:r>
      <w:r w:rsidRPr="000A546D">
        <w:t>vamos a ir a más</w:t>
      </w:r>
      <w:r>
        <w:t>, cada ocho años,</w:t>
      </w:r>
      <w:r w:rsidRPr="000A546D">
        <w:t xml:space="preserve"> </w:t>
      </w:r>
      <w:r>
        <w:t>¿cree usted que se acordaría</w:t>
      </w:r>
      <w:r w:rsidRPr="000A546D">
        <w:t xml:space="preserve"> de las claves</w:t>
      </w:r>
      <w:r>
        <w:t>?, ¿cree usted que</w:t>
      </w:r>
      <w:r w:rsidRPr="000A546D">
        <w:t xml:space="preserve"> </w:t>
      </w:r>
      <w:r>
        <w:t>se acordaría de</w:t>
      </w:r>
      <w:r w:rsidRPr="000A546D">
        <w:t xml:space="preserve"> cómo funciona</w:t>
      </w:r>
      <w:r>
        <w:t>?</w:t>
      </w:r>
      <w:r w:rsidRPr="000A546D">
        <w:t xml:space="preserve">, </w:t>
      </w:r>
      <w:r>
        <w:t>¿cree usted que sabría encenderlo y trabajar con él?</w:t>
      </w:r>
    </w:p>
    <w:p w:rsidR="00B21E66" w:rsidRDefault="00B21E66" w:rsidP="00F716E9">
      <w:pPr>
        <w:pStyle w:val="Texto"/>
      </w:pPr>
    </w:p>
    <w:p w:rsidR="00B21E66" w:rsidRDefault="00B21E66" w:rsidP="00F716E9">
      <w:pPr>
        <w:pStyle w:val="Texto"/>
      </w:pPr>
      <w:r>
        <w:t xml:space="preserve">Pues </w:t>
      </w:r>
      <w:r w:rsidRPr="000A546D">
        <w:t>todos sabemos que no. Y esa situación hay que mejorarla.</w:t>
      </w:r>
    </w:p>
    <w:p w:rsidR="00B21E66" w:rsidRDefault="00B21E66" w:rsidP="00F716E9">
      <w:pPr>
        <w:pStyle w:val="Texto"/>
      </w:pPr>
    </w:p>
    <w:p w:rsidR="00B21E66" w:rsidRDefault="00B21E66" w:rsidP="00F716E9">
      <w:pPr>
        <w:pStyle w:val="Texto"/>
      </w:pPr>
      <w:r>
        <w:t>Y por lo tanto</w:t>
      </w:r>
      <w:r w:rsidRPr="000A546D">
        <w:t xml:space="preserve"> la formación, incluso la del tiro, es </w:t>
      </w:r>
      <w:r>
        <w:t>importante que sea con una</w:t>
      </w:r>
      <w:r w:rsidRPr="000A546D">
        <w:t xml:space="preserve"> mayor periodicidad. </w:t>
      </w:r>
    </w:p>
    <w:p w:rsidR="00B21E66" w:rsidRDefault="00B21E66" w:rsidP="00F716E9">
      <w:pPr>
        <w:pStyle w:val="Texto"/>
      </w:pPr>
    </w:p>
    <w:p w:rsidR="00B21E66" w:rsidRDefault="00B21E66" w:rsidP="00F716E9">
      <w:pPr>
        <w:pStyle w:val="Texto"/>
      </w:pPr>
      <w:r>
        <w:t>Fí</w:t>
      </w:r>
      <w:r w:rsidRPr="000A546D">
        <w:t>jese</w:t>
      </w:r>
      <w:r>
        <w:t xml:space="preserve"> usted</w:t>
      </w:r>
      <w:r w:rsidRPr="000A546D">
        <w:t xml:space="preserve"> que a los agentes de seguridad privados se les exige que h</w:t>
      </w:r>
      <w:r>
        <w:t>agan prácticas de tiro, e</w:t>
      </w:r>
      <w:r w:rsidRPr="000A546D">
        <w:t>xámenes</w:t>
      </w:r>
      <w:r>
        <w:t>, cada tres o</w:t>
      </w:r>
      <w:r w:rsidRPr="000A546D">
        <w:t xml:space="preserve"> cuatro meses</w:t>
      </w:r>
      <w:r>
        <w:t xml:space="preserve">. Me parece que son tres o </w:t>
      </w:r>
      <w:r w:rsidRPr="000A546D">
        <w:t>cuatro veces al año.</w:t>
      </w:r>
    </w:p>
    <w:p w:rsidR="00B21E66" w:rsidRDefault="00B21E66" w:rsidP="00F716E9">
      <w:pPr>
        <w:pStyle w:val="Texto"/>
      </w:pPr>
    </w:p>
    <w:p w:rsidR="00B21E66" w:rsidRDefault="00B21E66" w:rsidP="00F716E9">
      <w:pPr>
        <w:pStyle w:val="Texto"/>
      </w:pPr>
      <w:r>
        <w:t>Los agentes de la policía a</w:t>
      </w:r>
      <w:r w:rsidRPr="000A546D">
        <w:t>utónoma no lo hacen más que</w:t>
      </w:r>
      <w:r>
        <w:t>,</w:t>
      </w:r>
      <w:r w:rsidRPr="000A546D">
        <w:t xml:space="preserve"> de media</w:t>
      </w:r>
      <w:r>
        <w:t>,</w:t>
      </w:r>
      <w:r w:rsidRPr="000A546D">
        <w:t xml:space="preserve"> cada cuatro años</w:t>
      </w:r>
      <w:r>
        <w:t>. Y</w:t>
      </w:r>
      <w:r w:rsidRPr="000A546D">
        <w:t xml:space="preserve"> eso no está bien</w:t>
      </w:r>
      <w:r>
        <w:t>. E</w:t>
      </w:r>
      <w:r w:rsidRPr="000A546D">
        <w:t>sa formación hay que mejorarla.</w:t>
      </w:r>
    </w:p>
    <w:p w:rsidR="00B21E66" w:rsidRDefault="00B21E66" w:rsidP="00F716E9">
      <w:pPr>
        <w:pStyle w:val="Texto"/>
      </w:pPr>
    </w:p>
    <w:p w:rsidR="00B21E66" w:rsidRDefault="00B21E66" w:rsidP="00F716E9">
      <w:pPr>
        <w:pStyle w:val="Texto"/>
      </w:pPr>
      <w:r>
        <w:t>El arma,</w:t>
      </w:r>
      <w:r w:rsidRPr="000A546D">
        <w:t xml:space="preserve"> </w:t>
      </w:r>
      <w:r>
        <w:t>p</w:t>
      </w:r>
      <w:r w:rsidRPr="000A546D">
        <w:t xml:space="preserve">ara los agentes que se </w:t>
      </w:r>
      <w:r>
        <w:t xml:space="preserve">dedican a la </w:t>
      </w:r>
      <w:r w:rsidRPr="000A546D">
        <w:t>seguridad ciudadana</w:t>
      </w:r>
      <w:r>
        <w:t>,</w:t>
      </w:r>
      <w:r w:rsidRPr="000A546D">
        <w:t xml:space="preserve"> a la prevención de delitos</w:t>
      </w:r>
      <w:r>
        <w:t>,</w:t>
      </w:r>
      <w:r w:rsidRPr="000A546D">
        <w:t xml:space="preserve"> es un instrumento de trabajo, es un instrumento fundamental</w:t>
      </w:r>
      <w:r>
        <w:t>. Q</w:t>
      </w:r>
      <w:r w:rsidRPr="000A546D">
        <w:t>ue es mejor no usarla, es un arma</w:t>
      </w:r>
      <w:r>
        <w:t>…</w:t>
      </w:r>
      <w:r w:rsidRPr="000A546D">
        <w:t xml:space="preserve"> Es un instrumento d</w:t>
      </w:r>
      <w:r>
        <w:t>isuasivo. P</w:t>
      </w:r>
      <w:r w:rsidRPr="000A546D">
        <w:t>ero que cuando hay</w:t>
      </w:r>
      <w:r>
        <w:t xml:space="preserve"> que utilizarla para proteger</w:t>
      </w:r>
      <w:r w:rsidRPr="000A546D">
        <w:t xml:space="preserve"> la inte</w:t>
      </w:r>
      <w:r>
        <w:t xml:space="preserve">gridad </w:t>
      </w:r>
      <w:r w:rsidRPr="000A546D">
        <w:t>física y la vida de los propios agentes o de los ciudadanos, lógicamente</w:t>
      </w:r>
      <w:r>
        <w:t>,</w:t>
      </w:r>
      <w:r w:rsidRPr="000A546D">
        <w:t xml:space="preserve"> tienen que est</w:t>
      </w:r>
      <w:r>
        <w:t>ar entrenados para hacerlo bien. Porque además no suele</w:t>
      </w:r>
      <w:r w:rsidRPr="000A546D">
        <w:t>n</w:t>
      </w:r>
      <w:r>
        <w:t xml:space="preserve"> ser</w:t>
      </w:r>
      <w:r w:rsidRPr="000A546D">
        <w:t xml:space="preserve"> </w:t>
      </w:r>
      <w:r>
        <w:lastRenderedPageBreak/>
        <w:t>las situaciones o</w:t>
      </w:r>
      <w:r w:rsidRPr="000A546D">
        <w:t xml:space="preserve"> las circunstancias más óptimas las que rodean cada uno de esos momentos</w:t>
      </w:r>
      <w:r>
        <w:t>. Y</w:t>
      </w:r>
      <w:r w:rsidRPr="000A546D">
        <w:t xml:space="preserve"> para evitar accidentes y daños graves, pues es mejor que tenga</w:t>
      </w:r>
      <w:r>
        <w:t>n</w:t>
      </w:r>
      <w:r w:rsidRPr="000A546D">
        <w:t xml:space="preserve"> práctica.</w:t>
      </w:r>
    </w:p>
    <w:p w:rsidR="00B21E66" w:rsidRDefault="00B21E66" w:rsidP="00F716E9">
      <w:pPr>
        <w:pStyle w:val="Texto"/>
      </w:pPr>
    </w:p>
    <w:p w:rsidR="00B21E66" w:rsidRDefault="00B21E66" w:rsidP="00F716E9">
      <w:pPr>
        <w:pStyle w:val="Texto"/>
      </w:pPr>
      <w:r w:rsidRPr="000A546D">
        <w:t>Pero yo no me quería referir solamen</w:t>
      </w:r>
      <w:r>
        <w:t>te a esa formación básica de es</w:t>
      </w:r>
      <w:r w:rsidRPr="000A546D">
        <w:t>os aspectos básicos de la actividad policial, sino que</w:t>
      </w:r>
      <w:r>
        <w:t>,</w:t>
      </w:r>
      <w:r w:rsidRPr="000A546D">
        <w:t xml:space="preserve"> de cara a la persecución de los delitos, digamos que los grupos o los equipos de investigación pues</w:t>
      </w:r>
      <w:r>
        <w:t xml:space="preserve"> necesitarán algo que no tienen, s</w:t>
      </w:r>
      <w:r w:rsidRPr="000A546D">
        <w:t>eñora</w:t>
      </w:r>
      <w:r>
        <w:t xml:space="preserve"> </w:t>
      </w:r>
      <w:proofErr w:type="spellStart"/>
      <w:r w:rsidR="0013129F">
        <w:t>Beltran</w:t>
      </w:r>
      <w:proofErr w:type="spellEnd"/>
      <w:r w:rsidR="0013129F">
        <w:t xml:space="preserve"> de Heredia</w:t>
      </w:r>
      <w:r>
        <w:t xml:space="preserve">, que es la formación </w:t>
      </w:r>
      <w:r w:rsidRPr="000A546D">
        <w:t>sobre delitos específicos</w:t>
      </w:r>
      <w:r>
        <w:t xml:space="preserve">. </w:t>
      </w:r>
    </w:p>
    <w:p w:rsidR="00B21E66" w:rsidRDefault="00B21E66" w:rsidP="00F716E9">
      <w:pPr>
        <w:pStyle w:val="Texto"/>
      </w:pPr>
    </w:p>
    <w:p w:rsidR="00B21E66" w:rsidRDefault="00B21E66" w:rsidP="00F716E9">
      <w:pPr>
        <w:pStyle w:val="Texto"/>
      </w:pPr>
      <w:r>
        <w:t>Es</w:t>
      </w:r>
      <w:r w:rsidRPr="000A546D">
        <w:t xml:space="preserve"> </w:t>
      </w:r>
      <w:r>
        <w:t>d</w:t>
      </w:r>
      <w:r w:rsidRPr="000A546D">
        <w:t>ecir, hay delitos que no son habituales</w:t>
      </w:r>
      <w:r>
        <w:t>,</w:t>
      </w:r>
      <w:r w:rsidRPr="000A546D">
        <w:t xml:space="preserve"> los deli</w:t>
      </w:r>
      <w:r>
        <w:t>tos…</w:t>
      </w:r>
      <w:r w:rsidRPr="000A546D">
        <w:t xml:space="preserve"> los</w:t>
      </w:r>
      <w:r>
        <w:t xml:space="preserve"> </w:t>
      </w:r>
      <w:proofErr w:type="spellStart"/>
      <w:r>
        <w:t>ciberdelitos</w:t>
      </w:r>
      <w:proofErr w:type="spellEnd"/>
      <w:r>
        <w:t>, l</w:t>
      </w:r>
      <w:r w:rsidRPr="000A546D">
        <w:t>os delitos contra la integridad sexual de las personas, los delitos contra la vida, los delitos económicos, los delitos medioambientales. Estos no ocurre</w:t>
      </w:r>
      <w:r>
        <w:t>n todos los días. No t</w:t>
      </w:r>
      <w:r w:rsidRPr="000A546D">
        <w:t xml:space="preserve">odos </w:t>
      </w:r>
      <w:r>
        <w:t>los agentes tienen que estar form</w:t>
      </w:r>
      <w:r w:rsidRPr="000A546D">
        <w:t>ados, pero algunos sí es necesario que estén formados</w:t>
      </w:r>
      <w:r>
        <w:t>.</w:t>
      </w:r>
    </w:p>
    <w:p w:rsidR="00B21E66" w:rsidRDefault="00B21E66" w:rsidP="00F716E9">
      <w:pPr>
        <w:pStyle w:val="Texto"/>
      </w:pPr>
    </w:p>
    <w:p w:rsidR="00B21E66" w:rsidRDefault="00B21E66" w:rsidP="00F716E9">
      <w:pPr>
        <w:pStyle w:val="Texto"/>
      </w:pPr>
      <w:r>
        <w:t>Y la colaboración de esos</w:t>
      </w:r>
      <w:r w:rsidRPr="000A546D">
        <w:t xml:space="preserve"> </w:t>
      </w:r>
      <w:r>
        <w:t>a</w:t>
      </w:r>
      <w:r w:rsidRPr="000A546D">
        <w:t>gente</w:t>
      </w:r>
      <w:r>
        <w:t>s</w:t>
      </w:r>
      <w:r w:rsidRPr="000A546D">
        <w:t xml:space="preserve"> en la elaboración de los atestados diarios, en la elaboración de la persecución del delito que hacen día a día en todas las comisarías que tenemos en Euskadi</w:t>
      </w:r>
      <w:r>
        <w:t>,</w:t>
      </w:r>
      <w:r w:rsidRPr="000A546D">
        <w:t xml:space="preserve"> tiene que prescindir de las distancias</w:t>
      </w:r>
      <w:r>
        <w:t>.</w:t>
      </w:r>
      <w:r w:rsidRPr="000A546D">
        <w:t xml:space="preserve"> </w:t>
      </w:r>
      <w:r>
        <w:t>Es</w:t>
      </w:r>
      <w:r w:rsidRPr="000A546D">
        <w:t xml:space="preserve"> decir</w:t>
      </w:r>
      <w:r>
        <w:t>,</w:t>
      </w:r>
      <w:r w:rsidRPr="000A546D">
        <w:t xml:space="preserve"> no podemos tener un especialista en </w:t>
      </w:r>
      <w:proofErr w:type="spellStart"/>
      <w:r>
        <w:t>ciberdelitos</w:t>
      </w:r>
      <w:proofErr w:type="spellEnd"/>
      <w:r>
        <w:t xml:space="preserve"> </w:t>
      </w:r>
      <w:r w:rsidRPr="000A546D">
        <w:t>en cada una de las comisarias</w:t>
      </w:r>
      <w:r>
        <w:t>,</w:t>
      </w:r>
      <w:r w:rsidRPr="000A546D">
        <w:t xml:space="preserve"> en cada uno de los turnos</w:t>
      </w:r>
      <w:r>
        <w:t>, por si ocurre algo. P</w:t>
      </w:r>
      <w:r w:rsidRPr="000A546D">
        <w:t>ero</w:t>
      </w:r>
      <w:r>
        <w:t>, bueno, sí</w:t>
      </w:r>
      <w:r w:rsidRPr="000A546D">
        <w:t xml:space="preserve"> la interconexión entre unos agentes y otros</w:t>
      </w:r>
      <w:r>
        <w:t>, para que la elaboración de es</w:t>
      </w:r>
      <w:r w:rsidRPr="000A546D">
        <w:t>e instrumento polic</w:t>
      </w:r>
      <w:r>
        <w:t>ial</w:t>
      </w:r>
      <w:r w:rsidRPr="000A546D">
        <w:t xml:space="preserve"> que es el atestado policial, que es el que facilita la persecución del delito, pues sean más inmediata</w:t>
      </w:r>
      <w:r>
        <w:t>. Y</w:t>
      </w:r>
      <w:r w:rsidRPr="000A546D">
        <w:t xml:space="preserve"> todos sabemos que </w:t>
      </w:r>
      <w:r>
        <w:t xml:space="preserve">eso no funciona y </w:t>
      </w:r>
      <w:r w:rsidRPr="000A546D">
        <w:t xml:space="preserve">que esa formación no es la más correcta. </w:t>
      </w:r>
    </w:p>
    <w:p w:rsidR="00B21E66" w:rsidRDefault="00B21E66" w:rsidP="00F716E9">
      <w:pPr>
        <w:pStyle w:val="Texto"/>
      </w:pPr>
    </w:p>
    <w:p w:rsidR="00B21E66" w:rsidRDefault="00B21E66" w:rsidP="00F716E9">
      <w:pPr>
        <w:pStyle w:val="Texto"/>
      </w:pPr>
      <w:r w:rsidRPr="000A546D">
        <w:t>Pero e</w:t>
      </w:r>
      <w:r>
        <w:t>so ya no solamente nos lo dicen</w:t>
      </w:r>
      <w:r w:rsidRPr="000A546D">
        <w:t xml:space="preserve"> los agentes que forman parte de la representación sindical de </w:t>
      </w:r>
      <w:r>
        <w:t xml:space="preserve">la </w:t>
      </w:r>
      <w:proofErr w:type="spellStart"/>
      <w:r>
        <w:t>Ertzaintza</w:t>
      </w:r>
      <w:proofErr w:type="spellEnd"/>
      <w:r>
        <w:t>, s</w:t>
      </w:r>
      <w:r w:rsidRPr="000A546D">
        <w:t>eñora consejera, también nos lo dice desde el mundo de la justicia, que son quienes reciben esa información para la persecución de los delitos</w:t>
      </w:r>
      <w:r>
        <w:t>. Y así</w:t>
      </w:r>
      <w:r w:rsidRPr="000A546D">
        <w:t xml:space="preserve"> la fiscal </w:t>
      </w:r>
      <w:r>
        <w:t xml:space="preserve">jefe… el fiscal jefe </w:t>
      </w:r>
      <w:r w:rsidRPr="000A546D">
        <w:t>del Tribunal Supe</w:t>
      </w:r>
      <w:r>
        <w:t>rior de Justicia del País Vasco, e</w:t>
      </w:r>
      <w:r w:rsidRPr="000A546D">
        <w:t>n su comparecencia de la semana pasada</w:t>
      </w:r>
      <w:r>
        <w:t>,</w:t>
      </w:r>
      <w:r w:rsidRPr="000A546D">
        <w:t xml:space="preserve"> nos hizo dos sugerencias, cuand</w:t>
      </w:r>
      <w:r>
        <w:t>o le preguntamos qué podíamos p</w:t>
      </w:r>
      <w:r w:rsidRPr="000A546D">
        <w:t>r</w:t>
      </w:r>
      <w:r>
        <w:t>oponer</w:t>
      </w:r>
      <w:r w:rsidRPr="000A546D">
        <w:t xml:space="preserve"> de este Parlamento para mejorar la gestión de la</w:t>
      </w:r>
      <w:r>
        <w:t>…</w:t>
      </w:r>
      <w:r w:rsidRPr="000A546D">
        <w:t xml:space="preserve"> del enjuiciamiento de los delitos y la </w:t>
      </w:r>
      <w:r>
        <w:t>averiguación y</w:t>
      </w:r>
      <w:r w:rsidRPr="000A546D">
        <w:t xml:space="preserve"> castigo de los delitos para </w:t>
      </w:r>
      <w:r w:rsidRPr="000A546D">
        <w:lastRenderedPageBreak/>
        <w:t xml:space="preserve">que </w:t>
      </w:r>
      <w:r>
        <w:t xml:space="preserve">aquellos ciudadanos que se han saltado la ley. Nos  hablaba </w:t>
      </w:r>
      <w:r w:rsidRPr="000A546D">
        <w:t xml:space="preserve"> precisamente </w:t>
      </w:r>
      <w:r>
        <w:t xml:space="preserve">de </w:t>
      </w:r>
      <w:r w:rsidRPr="000A546D">
        <w:t xml:space="preserve">la mejora en la formación de los agentes de la </w:t>
      </w:r>
      <w:proofErr w:type="spellStart"/>
      <w:r w:rsidRPr="000A546D">
        <w:t>Ertzaintza</w:t>
      </w:r>
      <w:proofErr w:type="spellEnd"/>
      <w:r w:rsidRPr="000A546D">
        <w:t xml:space="preserve"> para que</w:t>
      </w:r>
      <w:r>
        <w:t xml:space="preserve"> </w:t>
      </w:r>
      <w:r w:rsidRPr="000A546D">
        <w:t>la elaboración de los atestados fuera más dirigida a lo que tiene que ser la investigación policial, para que todo termine en una sentencia</w:t>
      </w:r>
      <w:r>
        <w:t>,</w:t>
      </w:r>
      <w:r w:rsidRPr="000A546D">
        <w:t xml:space="preserve"> cuando se han cometido</w:t>
      </w:r>
      <w:r>
        <w:t>…</w:t>
      </w:r>
      <w:r w:rsidRPr="000A546D">
        <w:t xml:space="preserve"> condenatoria, cuando se ha cometido el hecho delictivo</w:t>
      </w:r>
      <w:r>
        <w:t>,</w:t>
      </w:r>
      <w:r w:rsidRPr="000A546D">
        <w:t xml:space="preserve"> y sobre todo la mejora en los medios materiales que tienen los agentes y la interconectividad</w:t>
      </w:r>
      <w:r>
        <w:t>.</w:t>
      </w:r>
      <w:r w:rsidRPr="000A546D">
        <w:t xml:space="preserve"> </w:t>
      </w:r>
    </w:p>
    <w:p w:rsidR="00B21E66" w:rsidRDefault="00B21E66" w:rsidP="00F716E9">
      <w:pPr>
        <w:pStyle w:val="Texto"/>
      </w:pPr>
    </w:p>
    <w:p w:rsidR="00B21E66" w:rsidRDefault="00B21E66" w:rsidP="00F716E9">
      <w:pPr>
        <w:pStyle w:val="Texto"/>
      </w:pPr>
      <w:r>
        <w:t>Es decir, n</w:t>
      </w:r>
      <w:r w:rsidRPr="000A546D">
        <w:t>o puede ser que en el siglo XXI sigamos</w:t>
      </w:r>
      <w:r>
        <w:t>,</w:t>
      </w:r>
      <w:r w:rsidRPr="000A546D">
        <w:t xml:space="preserve"> a pesar de que tenemos un</w:t>
      </w:r>
      <w:r>
        <w:t>a Ley de Enjuiciamiento Criminal</w:t>
      </w:r>
      <w:r w:rsidRPr="000A546D">
        <w:t xml:space="preserve"> </w:t>
      </w:r>
      <w:r>
        <w:t>decimonónica,</w:t>
      </w:r>
      <w:r w:rsidRPr="000A546D">
        <w:t xml:space="preserve"> </w:t>
      </w:r>
      <w:r>
        <w:t>n</w:t>
      </w:r>
      <w:r w:rsidRPr="000A546D">
        <w:t>o podemos pretender que nuestra policía funcion</w:t>
      </w:r>
      <w:r>
        <w:t>e como en el siglo XIX. Esto es</w:t>
      </w:r>
      <w:r w:rsidRPr="000A546D">
        <w:t xml:space="preserve"> un atraso</w:t>
      </w:r>
      <w:r>
        <w:t>. E</w:t>
      </w:r>
      <w:r w:rsidRPr="000A546D">
        <w:t>s una mentalidad muy</w:t>
      </w:r>
      <w:r>
        <w:t>,</w:t>
      </w:r>
      <w:r w:rsidRPr="000A546D">
        <w:t xml:space="preserve"> bueno, muy</w:t>
      </w:r>
      <w:r>
        <w:t xml:space="preserve"> de</w:t>
      </w:r>
      <w:r w:rsidRPr="000A546D">
        <w:t xml:space="preserve"> este Gobierno, muy nacionalista</w:t>
      </w:r>
      <w:r>
        <w:t>,</w:t>
      </w:r>
      <w:r w:rsidRPr="000A546D">
        <w:t xml:space="preserve"> </w:t>
      </w:r>
      <w:r>
        <w:t>¿qué</w:t>
      </w:r>
      <w:r w:rsidRPr="000A546D">
        <w:t xml:space="preserve"> quiere que le diga</w:t>
      </w:r>
      <w:r>
        <w:t>?, les encanta rodearse</w:t>
      </w:r>
      <w:r w:rsidRPr="000A546D">
        <w:t xml:space="preserve"> de muros y cerrarnos al mundo exterior para proteger nuestras esencias y ese tipo de cuestiones que tanto les gustan. </w:t>
      </w:r>
    </w:p>
    <w:p w:rsidR="00B21E66" w:rsidRDefault="00B21E66" w:rsidP="00F716E9">
      <w:pPr>
        <w:pStyle w:val="Texto"/>
      </w:pPr>
    </w:p>
    <w:p w:rsidR="00B21E66" w:rsidRDefault="00B21E66" w:rsidP="00F716E9">
      <w:pPr>
        <w:pStyle w:val="Texto"/>
      </w:pPr>
      <w:r w:rsidRPr="000A546D">
        <w:t xml:space="preserve">Pero lo que nosotros </w:t>
      </w:r>
      <w:r>
        <w:t>necesitamos es una (…)</w:t>
      </w:r>
      <w:r w:rsidRPr="000A546D">
        <w:t xml:space="preserve"> eficaz, eficiente, que esté abierta, que esté conecta</w:t>
      </w:r>
      <w:r>
        <w:t>da con el mundo con otras policí</w:t>
      </w:r>
      <w:r w:rsidRPr="000A546D">
        <w:t>as, con otros servicios, con los servicios de justicia</w:t>
      </w:r>
      <w:r>
        <w:t>.</w:t>
      </w:r>
      <w:r w:rsidRPr="000A546D">
        <w:t xml:space="preserve"> </w:t>
      </w:r>
    </w:p>
    <w:p w:rsidR="00B21E66" w:rsidRDefault="00B21E66" w:rsidP="00F716E9">
      <w:pPr>
        <w:pStyle w:val="Texto"/>
      </w:pPr>
    </w:p>
    <w:p w:rsidR="00B21E66" w:rsidRDefault="00B21E66" w:rsidP="00F716E9">
      <w:pPr>
        <w:pStyle w:val="Texto"/>
      </w:pPr>
      <w:r>
        <w:t>D</w:t>
      </w:r>
      <w:r w:rsidRPr="000A546D">
        <w:t>e la mism</w:t>
      </w:r>
      <w:r>
        <w:t>a manera que dentro de los servi</w:t>
      </w:r>
      <w:r w:rsidRPr="000A546D">
        <w:t>cios de justicia la</w:t>
      </w:r>
      <w:r>
        <w:t>s</w:t>
      </w:r>
      <w:r w:rsidRPr="000A546D">
        <w:t xml:space="preserve"> co</w:t>
      </w:r>
      <w:r>
        <w:t xml:space="preserve">sas no funcionan. Es decir, </w:t>
      </w:r>
      <w:r w:rsidRPr="000A546D">
        <w:t>ya sabemos el cariño que se les tiene a</w:t>
      </w:r>
      <w:r>
        <w:t xml:space="preserve"> </w:t>
      </w:r>
      <w:r w:rsidRPr="000A546D">
        <w:t>l</w:t>
      </w:r>
      <w:r>
        <w:t>os miembros del Instituto</w:t>
      </w:r>
      <w:r w:rsidRPr="000A546D">
        <w:t xml:space="preserve"> Vasco </w:t>
      </w:r>
      <w:r>
        <w:t>de Medicina Legal. P</w:t>
      </w:r>
      <w:r w:rsidRPr="000A546D">
        <w:t>ero que no es</w:t>
      </w:r>
      <w:r>
        <w:t xml:space="preserve">tén ni siquiera conectados dentro de su propio departamento con los juzgados de instrucción para elaborar los informes </w:t>
      </w:r>
      <w:r w:rsidRPr="000A546D">
        <w:t xml:space="preserve"> que faciliten el enjui</w:t>
      </w:r>
      <w:r>
        <w:t>ciamiento rápido de los delitos e</w:t>
      </w:r>
      <w:r w:rsidRPr="000A546D">
        <w:t>so es también decimonónico. No puede ser</w:t>
      </w:r>
      <w:r>
        <w:t xml:space="preserve">, señora </w:t>
      </w:r>
      <w:r w:rsidRPr="000A546D">
        <w:t xml:space="preserve">consejera de </w:t>
      </w:r>
      <w:r>
        <w:t>Justicia, es</w:t>
      </w:r>
      <w:r w:rsidRPr="000A546D">
        <w:t>as cosas hay que mejorar</w:t>
      </w:r>
      <w:r>
        <w:t>las.</w:t>
      </w:r>
    </w:p>
    <w:p w:rsidR="00B21E66" w:rsidRDefault="00B21E66" w:rsidP="00F716E9">
      <w:pPr>
        <w:pStyle w:val="Texto"/>
      </w:pPr>
    </w:p>
    <w:p w:rsidR="00B21E66" w:rsidRDefault="00B21E66" w:rsidP="00F716E9">
      <w:pPr>
        <w:pStyle w:val="Texto"/>
      </w:pPr>
      <w:r>
        <w:t>Yo por eso le pregunto c</w:t>
      </w:r>
      <w:r w:rsidRPr="000A546D">
        <w:t>uestiones tan sencillas</w:t>
      </w:r>
      <w:r>
        <w:t>,</w:t>
      </w:r>
      <w:r w:rsidRPr="000A546D">
        <w:t xml:space="preserve"> como la formación</w:t>
      </w:r>
      <w:r>
        <w:t xml:space="preserve"> específica para la persecución de</w:t>
      </w:r>
      <w:r w:rsidRPr="000A546D">
        <w:t xml:space="preserve"> determinados delitos o la generalidad de los delitos</w:t>
      </w:r>
      <w:r>
        <w:t>, los que llenan el día a día</w:t>
      </w:r>
      <w:r w:rsidRPr="000A546D">
        <w:t xml:space="preserve"> las comisarías vascas y los j</w:t>
      </w:r>
      <w:r>
        <w:t xml:space="preserve">uzgados de instrucción </w:t>
      </w:r>
      <w:r w:rsidRPr="000A546D">
        <w:t>vascos</w:t>
      </w:r>
      <w:r>
        <w:t>.</w:t>
      </w:r>
      <w:r w:rsidRPr="000A546D">
        <w:t xml:space="preserve"> </w:t>
      </w:r>
      <w:r>
        <w:t>S</w:t>
      </w:r>
      <w:r w:rsidRPr="000A546D">
        <w:t>eñor</w:t>
      </w:r>
      <w:r>
        <w:t>a consejera, ¿</w:t>
      </w:r>
      <w:r w:rsidRPr="000A546D">
        <w:t xml:space="preserve">cómo va a mejorar </w:t>
      </w:r>
      <w:r>
        <w:t>es</w:t>
      </w:r>
      <w:r w:rsidRPr="000A546D">
        <w:t>a formación</w:t>
      </w:r>
      <w:r>
        <w:t>?</w:t>
      </w:r>
      <w:r w:rsidRPr="000A546D">
        <w:t xml:space="preserve"> </w:t>
      </w:r>
      <w:r>
        <w:t>¿Qué</w:t>
      </w:r>
      <w:r w:rsidRPr="000A546D">
        <w:t xml:space="preserve"> es lo que va a hacer</w:t>
      </w:r>
      <w:r>
        <w:t>?</w:t>
      </w:r>
    </w:p>
    <w:p w:rsidR="00B21E66" w:rsidRDefault="00B21E66" w:rsidP="00F716E9">
      <w:pPr>
        <w:pStyle w:val="Texto"/>
      </w:pPr>
    </w:p>
    <w:p w:rsidR="00B21E66" w:rsidRDefault="00B21E66" w:rsidP="00F716E9">
      <w:pPr>
        <w:pStyle w:val="Texto"/>
      </w:pPr>
      <w:r>
        <w:lastRenderedPageBreak/>
        <w:t>P</w:t>
      </w:r>
      <w:r w:rsidRPr="000A546D">
        <w:t>orque este prob</w:t>
      </w:r>
      <w:r>
        <w:t xml:space="preserve">lema no es </w:t>
      </w:r>
      <w:r w:rsidRPr="000A546D">
        <w:t>nuevo</w:t>
      </w:r>
      <w:r>
        <w:t>,</w:t>
      </w:r>
      <w:r w:rsidRPr="000A546D">
        <w:t xml:space="preserve"> no es algo que haya surgido la </w:t>
      </w:r>
      <w:r>
        <w:t>semana pasada y  l</w:t>
      </w:r>
      <w:r w:rsidRPr="000A546D">
        <w:t>levamos mucho tiempo dándole vueltas</w:t>
      </w:r>
      <w:r>
        <w:t>. Y a</w:t>
      </w:r>
      <w:r w:rsidRPr="000A546D">
        <w:t xml:space="preserve"> </w:t>
      </w:r>
      <w:r>
        <w:t>mí me gustarí</w:t>
      </w:r>
      <w:r w:rsidRPr="000A546D">
        <w:t xml:space="preserve">a </w:t>
      </w:r>
      <w:r>
        <w:t xml:space="preserve">saber </w:t>
      </w:r>
      <w:r w:rsidRPr="000A546D">
        <w:t xml:space="preserve">qué proyectos </w:t>
      </w:r>
      <w:r>
        <w:t>tiene o qué</w:t>
      </w:r>
      <w:r w:rsidRPr="000A546D">
        <w:t xml:space="preserve"> va a poner en marcha este próximo 2020 para mejorar esa situación</w:t>
      </w:r>
      <w:r>
        <w:t>, que se le</w:t>
      </w:r>
      <w:r w:rsidRPr="000A546D">
        <w:t xml:space="preserve"> reivindica</w:t>
      </w:r>
      <w:r>
        <w:t xml:space="preserve"> desde </w:t>
      </w:r>
      <w:r w:rsidRPr="000A546D">
        <w:t xml:space="preserve">el mundo de la justicia, desde este Parlamento y desde los representantes sindicales de la </w:t>
      </w:r>
      <w:proofErr w:type="spellStart"/>
      <w:r w:rsidRPr="000A546D">
        <w:t>Ertzaintza</w:t>
      </w:r>
      <w:proofErr w:type="spellEnd"/>
      <w:r>
        <w:t>.</w:t>
      </w:r>
    </w:p>
    <w:p w:rsidR="00B21E66" w:rsidRDefault="00B21E66" w:rsidP="00F716E9">
      <w:pPr>
        <w:pStyle w:val="Texto"/>
      </w:pPr>
    </w:p>
    <w:p w:rsidR="00B21E66" w:rsidRDefault="00B21E66" w:rsidP="00F716E9">
      <w:pPr>
        <w:pStyle w:val="Texto"/>
      </w:pPr>
      <w:r>
        <w:t>Y</w:t>
      </w:r>
      <w:r w:rsidRPr="000A546D">
        <w:t xml:space="preserve"> en cuanto a los aplicativos informáticos, </w:t>
      </w:r>
      <w:r>
        <w:t>¿</w:t>
      </w:r>
      <w:r w:rsidRPr="000A546D">
        <w:t>hay</w:t>
      </w:r>
      <w:r>
        <w:t xml:space="preserve"> algún plan?, ¿hay algún algo?…</w:t>
      </w:r>
    </w:p>
    <w:p w:rsidR="00B21E66" w:rsidRDefault="00B21E66" w:rsidP="00F716E9">
      <w:pPr>
        <w:pStyle w:val="Texto"/>
      </w:pPr>
    </w:p>
    <w:p w:rsidR="00B21E66" w:rsidRPr="00A00CA0" w:rsidRDefault="00B21E66" w:rsidP="00F716E9">
      <w:pPr>
        <w:pStyle w:val="Texto"/>
      </w:pPr>
      <w:r>
        <w:t xml:space="preserve">(33. </w:t>
      </w:r>
      <w:proofErr w:type="spellStart"/>
      <w:r>
        <w:t>zintaren</w:t>
      </w:r>
      <w:proofErr w:type="spellEnd"/>
      <w:r>
        <w:t xml:space="preserve"> </w:t>
      </w:r>
      <w:proofErr w:type="spellStart"/>
      <w:r>
        <w:t>amaiera</w:t>
      </w:r>
      <w:proofErr w:type="spellEnd"/>
      <w:r>
        <w:t>)</w:t>
      </w:r>
    </w:p>
    <w:p w:rsidR="00B21E66" w:rsidRDefault="00B21E66" w:rsidP="00F716E9">
      <w:pPr>
        <w:pStyle w:val="Texto"/>
      </w:pPr>
      <w:r>
        <w:t xml:space="preserve">(34. </w:t>
      </w:r>
      <w:proofErr w:type="spellStart"/>
      <w:r>
        <w:t>zintaren</w:t>
      </w:r>
      <w:proofErr w:type="spellEnd"/>
      <w:r>
        <w:t xml:space="preserve"> </w:t>
      </w:r>
      <w:proofErr w:type="spellStart"/>
      <w:r>
        <w:t>hasiera</w:t>
      </w:r>
      <w:proofErr w:type="spellEnd"/>
      <w:r>
        <w:t>)</w:t>
      </w:r>
    </w:p>
    <w:p w:rsidR="00B21E66" w:rsidRDefault="00B21E66" w:rsidP="00F716E9">
      <w:pPr>
        <w:pStyle w:val="Texto"/>
      </w:pPr>
    </w:p>
    <w:p w:rsidR="00B21E66" w:rsidRDefault="00B21E66" w:rsidP="00F716E9">
      <w:pPr>
        <w:pStyle w:val="Texto"/>
      </w:pPr>
      <w:r>
        <w:t>… el mundo de la Justicia,</w:t>
      </w:r>
      <w:r w:rsidRPr="00961210">
        <w:t xml:space="preserve"> desde este Parlamento y desde los representan</w:t>
      </w:r>
      <w:r>
        <w:t xml:space="preserve">tes sindicales de la </w:t>
      </w:r>
      <w:r w:rsidRPr="00961210">
        <w:rPr>
          <w:lang w:val="eu-ES"/>
        </w:rPr>
        <w:t>Ertzaintza</w:t>
      </w:r>
      <w:r>
        <w:t>.</w:t>
      </w:r>
    </w:p>
    <w:p w:rsidR="00B21E66" w:rsidRDefault="00B21E66" w:rsidP="00F716E9">
      <w:pPr>
        <w:pStyle w:val="Texto"/>
      </w:pPr>
    </w:p>
    <w:p w:rsidR="00B21E66" w:rsidRDefault="00B21E66" w:rsidP="00F716E9">
      <w:pPr>
        <w:pStyle w:val="Texto"/>
      </w:pPr>
      <w:r>
        <w:t>Y</w:t>
      </w:r>
      <w:r w:rsidRPr="00961210">
        <w:t xml:space="preserve"> en cuanto a los aplicativos informáticos, </w:t>
      </w:r>
      <w:r>
        <w:t>¿</w:t>
      </w:r>
      <w:r w:rsidRPr="00961210">
        <w:t xml:space="preserve">hay algún plan, hay </w:t>
      </w:r>
      <w:r>
        <w:t>algún algo pensado? Y si no tienen pensado, pues se lo</w:t>
      </w:r>
      <w:r w:rsidRPr="00961210">
        <w:t xml:space="preserve"> propondremos nosotro</w:t>
      </w:r>
      <w:r>
        <w:t>s desde aquí, señora consejera. Q</w:t>
      </w:r>
      <w:r w:rsidRPr="00961210">
        <w:t>u</w:t>
      </w:r>
      <w:r>
        <w:t>i</w:t>
      </w:r>
      <w:r w:rsidRPr="00961210">
        <w:t>e</w:t>
      </w:r>
      <w:r>
        <w:t xml:space="preserve">ro decir, no es tan difícil </w:t>
      </w:r>
      <w:r w:rsidRPr="00961210">
        <w:t>un aplicativo</w:t>
      </w:r>
      <w:r>
        <w:t xml:space="preserve"> informático que sea más rápido, </w:t>
      </w:r>
      <w:r w:rsidRPr="00961210">
        <w:t>que sea</w:t>
      </w:r>
      <w:r>
        <w:t xml:space="preserve"> más ágil, que sea más moderno y que esté</w:t>
      </w:r>
      <w:r w:rsidRPr="00961210">
        <w:t xml:space="preserve"> interconectado con el resto de las admi</w:t>
      </w:r>
      <w:r>
        <w:t>nistraciones vascas.</w:t>
      </w:r>
    </w:p>
    <w:p w:rsidR="00B21E66" w:rsidRDefault="00B21E66" w:rsidP="00F716E9">
      <w:pPr>
        <w:pStyle w:val="Texto"/>
      </w:pPr>
    </w:p>
    <w:p w:rsidR="00B21E66" w:rsidRDefault="00B21E66" w:rsidP="00F716E9">
      <w:pPr>
        <w:pStyle w:val="Texto"/>
      </w:pPr>
      <w:r>
        <w:t>Estoy deseoso de oír su opinión. M</w:t>
      </w:r>
      <w:r w:rsidRPr="00961210">
        <w:t>uchas g</w:t>
      </w:r>
      <w:r>
        <w:t>racias.</w:t>
      </w:r>
    </w:p>
    <w:p w:rsidR="00B21E66" w:rsidRDefault="00B21E66" w:rsidP="00F716E9">
      <w:pPr>
        <w:pStyle w:val="Texto"/>
      </w:pPr>
    </w:p>
    <w:p w:rsidR="00B21E66" w:rsidRDefault="00B21E66" w:rsidP="00F716E9">
      <w:pPr>
        <w:pStyle w:val="Texto"/>
      </w:pPr>
    </w:p>
    <w:p w:rsidR="00B21E66" w:rsidRPr="00692EBD" w:rsidRDefault="00B21E66" w:rsidP="00F716E9">
      <w:pPr>
        <w:pStyle w:val="Texto"/>
        <w:rPr>
          <w:lang w:val="eu-ES"/>
        </w:rPr>
      </w:pPr>
      <w:r w:rsidRPr="00692EBD">
        <w:rPr>
          <w:rFonts w:ascii="Futura Md BT" w:hAnsi="Futura Md BT"/>
          <w:lang w:val="eu-ES"/>
        </w:rPr>
        <w:t xml:space="preserve">LEHENDAKARIAK: </w:t>
      </w:r>
      <w:r w:rsidRPr="00692EBD">
        <w:rPr>
          <w:lang w:val="eu-ES"/>
        </w:rPr>
        <w:t>Eskerrik asko, Ruiz de Arbulo jauna. Beltran de Heredia andrea, zurea da hitza.</w:t>
      </w:r>
    </w:p>
    <w:p w:rsidR="00B21E66" w:rsidRPr="00692EBD" w:rsidRDefault="00B21E66" w:rsidP="00F716E9">
      <w:pPr>
        <w:pStyle w:val="Texto"/>
        <w:rPr>
          <w:lang w:val="eu-ES"/>
        </w:rPr>
      </w:pPr>
    </w:p>
    <w:p w:rsidR="00B21E66" w:rsidRPr="00692EBD" w:rsidRDefault="00B21E66" w:rsidP="00F716E9">
      <w:pPr>
        <w:pStyle w:val="Texto"/>
        <w:rPr>
          <w:lang w:val="eu-ES"/>
        </w:rPr>
      </w:pPr>
    </w:p>
    <w:p w:rsidR="00B21E66" w:rsidRPr="00692EBD" w:rsidRDefault="00B21E66" w:rsidP="00F716E9">
      <w:pPr>
        <w:pStyle w:val="Texto"/>
        <w:rPr>
          <w:lang w:val="eu-ES"/>
        </w:rPr>
      </w:pPr>
      <w:r w:rsidRPr="00692EBD">
        <w:rPr>
          <w:rFonts w:ascii="Futura Md BT" w:hAnsi="Futura Md BT"/>
          <w:lang w:val="eu-ES"/>
        </w:rPr>
        <w:t>SEGURTASUNEKO SAILBURUAK</w:t>
      </w:r>
      <w:r w:rsidRPr="00692EBD">
        <w:rPr>
          <w:lang w:val="eu-ES"/>
        </w:rPr>
        <w:t xml:space="preserve"> (Beltran de Heredia Arroniz): Eskerrik asko, mahai buru andrea. Legebiltzarkideok, egun on denoi.</w:t>
      </w:r>
    </w:p>
    <w:p w:rsidR="00B21E66" w:rsidRDefault="00B21E66" w:rsidP="00F716E9">
      <w:pPr>
        <w:pStyle w:val="Texto"/>
      </w:pPr>
    </w:p>
    <w:p w:rsidR="00B21E66" w:rsidRDefault="00B21E66" w:rsidP="00F716E9">
      <w:pPr>
        <w:pStyle w:val="Texto"/>
      </w:pPr>
      <w:r w:rsidRPr="00961210">
        <w:t xml:space="preserve">Señor </w:t>
      </w:r>
      <w:proofErr w:type="spellStart"/>
      <w:r w:rsidRPr="00961210">
        <w:t>Arbulo</w:t>
      </w:r>
      <w:proofErr w:type="spellEnd"/>
      <w:r w:rsidRPr="00961210">
        <w:t>, mire</w:t>
      </w:r>
      <w:r>
        <w:t>,</w:t>
      </w:r>
      <w:r w:rsidRPr="00961210">
        <w:t xml:space="preserve"> la investigación</w:t>
      </w:r>
      <w:r>
        <w:t xml:space="preserve">, y voy a empezar por el final, </w:t>
      </w:r>
      <w:r w:rsidRPr="00961210">
        <w:t xml:space="preserve">es la piedra angular de los objetivos de la </w:t>
      </w:r>
      <w:r w:rsidRPr="007A2C32">
        <w:rPr>
          <w:lang w:val="eu-ES"/>
        </w:rPr>
        <w:t>Ertzaintza</w:t>
      </w:r>
      <w:r w:rsidRPr="00961210">
        <w:t xml:space="preserve"> en la prevención y </w:t>
      </w:r>
      <w:r>
        <w:t xml:space="preserve">en la </w:t>
      </w:r>
      <w:r>
        <w:lastRenderedPageBreak/>
        <w:t>persecución del delito. Si insistimos, como habitualmente lo hacemos, si insistimos en que los ciudadanos, las ciudadanas denunci</w:t>
      </w:r>
      <w:r w:rsidRPr="00961210">
        <w:t>en todos los hechos.</w:t>
      </w:r>
      <w:r>
        <w:t xml:space="preserve"> Si i</w:t>
      </w:r>
      <w:r w:rsidRPr="00961210">
        <w:t>nsistimos en esa colaboración ciudadana</w:t>
      </w:r>
      <w:r>
        <w:t>,</w:t>
      </w:r>
      <w:r w:rsidRPr="00961210">
        <w:t xml:space="preserve"> es precisamente por eso, porque el objetivo final</w:t>
      </w:r>
      <w:r>
        <w:t xml:space="preserve"> de la </w:t>
      </w:r>
      <w:r w:rsidRPr="007A2C32">
        <w:rPr>
          <w:lang w:val="eu-ES"/>
        </w:rPr>
        <w:t>Ertzaintza</w:t>
      </w:r>
      <w:r>
        <w:t xml:space="preserve"> es investigar, </w:t>
      </w:r>
      <w:r w:rsidRPr="00961210">
        <w:t>es resolver las denuncias que se presentan en nuestras comisarías, en las oficinas de atención ciudadana</w:t>
      </w:r>
      <w:r>
        <w:t>,</w:t>
      </w:r>
      <w:r w:rsidRPr="00961210">
        <w:t xml:space="preserve"> o bien aquellas que se realizan de oficio</w:t>
      </w:r>
      <w:r>
        <w:t>,</w:t>
      </w:r>
      <w:r w:rsidRPr="00961210">
        <w:t xml:space="preserve"> o bien aquellas otras que son encargadas directamente por </w:t>
      </w:r>
      <w:r>
        <w:t>la Judicatura, por la propia Fiscalía.</w:t>
      </w:r>
    </w:p>
    <w:p w:rsidR="00B21E66" w:rsidRDefault="00B21E66" w:rsidP="00F716E9">
      <w:pPr>
        <w:pStyle w:val="Texto"/>
      </w:pPr>
    </w:p>
    <w:p w:rsidR="00B21E66" w:rsidRDefault="00B21E66" w:rsidP="00F716E9">
      <w:pPr>
        <w:pStyle w:val="Texto"/>
      </w:pPr>
      <w:r w:rsidRPr="00961210">
        <w:t>Yo no tengo ningún i</w:t>
      </w:r>
      <w:r>
        <w:t xml:space="preserve">nconveniente en reconocerle que, bueno, </w:t>
      </w:r>
      <w:r w:rsidRPr="00961210">
        <w:t xml:space="preserve">que </w:t>
      </w:r>
      <w:r>
        <w:t xml:space="preserve">en </w:t>
      </w:r>
      <w:r w:rsidRPr="00961210">
        <w:t xml:space="preserve">los procedimientos de investigación también tenemos un margen de mejora importante, que tenemos cosas que mejorar, porque sería innecesariamente pretencioso por mi parte </w:t>
      </w:r>
      <w:r>
        <w:t xml:space="preserve">que me negara a mejorar </w:t>
      </w:r>
      <w:r w:rsidRPr="00961210">
        <w:t>aquellos aspectos que forman parte del amplio abanic</w:t>
      </w:r>
      <w:r>
        <w:t xml:space="preserve">o de las funciones que conlleva </w:t>
      </w:r>
      <w:r w:rsidRPr="00961210">
        <w:t>u</w:t>
      </w:r>
      <w:r>
        <w:t xml:space="preserve">na investigación policial, pero, evidentemente, </w:t>
      </w:r>
      <w:r w:rsidRPr="00961210">
        <w:t>evidentement</w:t>
      </w:r>
      <w:r>
        <w:t xml:space="preserve">e, y </w:t>
      </w:r>
      <w:r w:rsidRPr="00961210">
        <w:t xml:space="preserve">después de leer la </w:t>
      </w:r>
      <w:r>
        <w:t xml:space="preserve">argumentación que le traía aquí, </w:t>
      </w:r>
      <w:r w:rsidRPr="00961210">
        <w:t>esto no nos</w:t>
      </w:r>
      <w:r>
        <w:t xml:space="preserve"> debe llevar a construir la casa por el tejado de las carencias, al contrario; creo que, primero, </w:t>
      </w:r>
      <w:r w:rsidRPr="00961210">
        <w:t>hay que saber reconocer aquello por lo que somos reconocibles, aquello por lo q</w:t>
      </w:r>
      <w:r>
        <w:t xml:space="preserve">ue las personas demandan de nuestros servicios. Y en este caso, </w:t>
      </w:r>
      <w:r w:rsidRPr="00961210">
        <w:t>las personas que se ven afectadas por las consecuencias de la comisión</w:t>
      </w:r>
      <w:r>
        <w:t xml:space="preserve"> de algún delito y lo denuncian, y </w:t>
      </w:r>
      <w:r w:rsidRPr="00961210">
        <w:t>porque es</w:t>
      </w:r>
      <w:r>
        <w:t xml:space="preserve"> e</w:t>
      </w:r>
      <w:r w:rsidRPr="00961210">
        <w:t>s</w:t>
      </w:r>
      <w:r>
        <w:t>e</w:t>
      </w:r>
      <w:r w:rsidRPr="00961210">
        <w:t xml:space="preserve"> el compromiso qu</w:t>
      </w:r>
      <w:r>
        <w:t>e tenemos con la sociedad vasca;</w:t>
      </w:r>
      <w:r w:rsidRPr="00961210">
        <w:t xml:space="preserve"> el compromiso y el deber de investigar, de perseguir y de detener a las personas infractoras </w:t>
      </w:r>
      <w:r>
        <w:t>y ponerlas a disposición de la Justicia. Y ponerlas a disposición de la J</w:t>
      </w:r>
      <w:r w:rsidRPr="00961210">
        <w:t>usticia también con las pruebas suficientes para que la Ju</w:t>
      </w:r>
      <w:r>
        <w:t>sticia pueda hacer su trabajo.</w:t>
      </w:r>
      <w:r w:rsidRPr="00961210">
        <w:t xml:space="preserve"> Ese </w:t>
      </w:r>
      <w:r>
        <w:t xml:space="preserve">es el compromiso que tenemos: </w:t>
      </w:r>
      <w:r w:rsidRPr="00961210">
        <w:t>actuar con eficacia y</w:t>
      </w:r>
      <w:r>
        <w:t xml:space="preserve"> con eficiencia. Las dos cosas: eficacia y eficiencia. Lo ha dicho.</w:t>
      </w:r>
    </w:p>
    <w:p w:rsidR="00B21E66" w:rsidRDefault="00B21E66" w:rsidP="00F716E9">
      <w:pPr>
        <w:pStyle w:val="Texto"/>
      </w:pPr>
    </w:p>
    <w:p w:rsidR="00B21E66" w:rsidRDefault="00B21E66" w:rsidP="00F716E9">
      <w:pPr>
        <w:pStyle w:val="Texto"/>
      </w:pPr>
      <w:r>
        <w:t>Y</w:t>
      </w:r>
      <w:r w:rsidRPr="00961210">
        <w:t xml:space="preserve"> con la honradez de reconocer también que las formas de organizar no son inamovibles, nada </w:t>
      </w:r>
      <w:r>
        <w:t>e</w:t>
      </w:r>
      <w:r w:rsidRPr="00961210">
        <w:t>s</w:t>
      </w:r>
      <w:r>
        <w:t xml:space="preserve"> inamovible, </w:t>
      </w:r>
      <w:r w:rsidRPr="00961210">
        <w:t>nada</w:t>
      </w:r>
      <w:r>
        <w:t xml:space="preserve"> es para siempre, </w:t>
      </w:r>
      <w:r w:rsidRPr="00961210">
        <w:t>que las activid</w:t>
      </w:r>
      <w:r>
        <w:t xml:space="preserve">ades hay que evaluarlas, </w:t>
      </w:r>
      <w:r w:rsidRPr="00961210">
        <w:t>ha</w:t>
      </w:r>
      <w:r>
        <w:t>y que medirlas y,</w:t>
      </w:r>
      <w:r w:rsidRPr="00961210">
        <w:t xml:space="preserve"> si es </w:t>
      </w:r>
      <w:r>
        <w:t xml:space="preserve">preciso, también modificarlas. Y para eso </w:t>
      </w:r>
      <w:r w:rsidRPr="00961210">
        <w:t xml:space="preserve">también está la evaluación </w:t>
      </w:r>
      <w:r>
        <w:t>social, una parte importante; cómo nos</w:t>
      </w:r>
      <w:r w:rsidRPr="00961210">
        <w:t xml:space="preserve"> evalúa l</w:t>
      </w:r>
      <w:r>
        <w:t xml:space="preserve">a sociedad. Y precisamente, ayer </w:t>
      </w:r>
      <w:r w:rsidRPr="00961210">
        <w:t xml:space="preserve">conocíamos los datos del </w:t>
      </w:r>
      <w:proofErr w:type="spellStart"/>
      <w:r w:rsidRPr="00961210">
        <w:t>Sociómetro</w:t>
      </w:r>
      <w:proofErr w:type="spellEnd"/>
      <w:r w:rsidRPr="00961210">
        <w:t xml:space="preserve">. Y cuando a </w:t>
      </w:r>
      <w:r>
        <w:t>la ciudadanía se le pregunta qué</w:t>
      </w:r>
      <w:r w:rsidRPr="00961210">
        <w:t xml:space="preserve"> tres problemas </w:t>
      </w:r>
      <w:r>
        <w:t xml:space="preserve">o preocupaciones </w:t>
      </w:r>
      <w:r w:rsidRPr="00961210">
        <w:t>principales tiene</w:t>
      </w:r>
      <w:r>
        <w:t xml:space="preserve"> e</w:t>
      </w:r>
      <w:r w:rsidRPr="00961210">
        <w:t xml:space="preserve">n su vida diaria, la delincuencia </w:t>
      </w:r>
      <w:r>
        <w:t>o la inseguridad ciudadana e</w:t>
      </w:r>
      <w:r w:rsidRPr="00961210">
        <w:t xml:space="preserve">stán muy alejadas de sus </w:t>
      </w:r>
      <w:r w:rsidRPr="00961210">
        <w:lastRenderedPageBreak/>
        <w:t>preocupaciones más relevantes. El dato que nos daba es que el 4</w:t>
      </w:r>
      <w:r>
        <w:t> </w:t>
      </w:r>
      <w:r w:rsidRPr="00961210">
        <w:t xml:space="preserve">% de la ciudadanía vasca señala la inseguridad ciudadana como </w:t>
      </w:r>
      <w:r>
        <w:t xml:space="preserve">un </w:t>
      </w:r>
      <w:r w:rsidRPr="00961210">
        <w:t>problema que le a</w:t>
      </w:r>
      <w:r>
        <w:t xml:space="preserve">fecte de una forma especial o que sea su principal problema. </w:t>
      </w:r>
      <w:r w:rsidRPr="00961210">
        <w:t xml:space="preserve">Incluso la percepción general sobre la delincuencia y la inseguridad ciudadana se mantiene en unos parámetros estables desde 2012, 13, 14, siempre </w:t>
      </w:r>
      <w:r>
        <w:t>por debajo del 14%. Veíamos ayer</w:t>
      </w:r>
      <w:r w:rsidRPr="00961210">
        <w:t xml:space="preserve"> la cifra del 10</w:t>
      </w:r>
      <w:r>
        <w:t> %.</w:t>
      </w:r>
    </w:p>
    <w:p w:rsidR="00B21E66" w:rsidRDefault="00B21E66" w:rsidP="00F716E9">
      <w:pPr>
        <w:pStyle w:val="Texto"/>
      </w:pPr>
    </w:p>
    <w:p w:rsidR="00B21E66" w:rsidRDefault="00B21E66" w:rsidP="00F716E9">
      <w:pPr>
        <w:pStyle w:val="Texto"/>
      </w:pPr>
      <w:r>
        <w:t>E</w:t>
      </w:r>
      <w:r w:rsidRPr="00961210">
        <w:t xml:space="preserve"> incluso cuando </w:t>
      </w:r>
      <w:r>
        <w:t xml:space="preserve">a </w:t>
      </w:r>
      <w:r w:rsidRPr="00961210">
        <w:t>la ciudadanía se le pregunta sobre el funcionamiento de los servicios pú</w:t>
      </w:r>
      <w:r>
        <w:t xml:space="preserve">blicos de Euskadi, tres de </w:t>
      </w:r>
      <w:r w:rsidRPr="00961210">
        <w:t>cada</w:t>
      </w:r>
      <w:r>
        <w:t xml:space="preserve"> cuatro ciudadanos o ciudadanas, tres de cada cuatro, </w:t>
      </w:r>
      <w:r w:rsidRPr="00961210">
        <w:t xml:space="preserve">dicen que la </w:t>
      </w:r>
      <w:r w:rsidRPr="007A2C32">
        <w:rPr>
          <w:lang w:val="eu-ES"/>
        </w:rPr>
        <w:t>Ertzaintza</w:t>
      </w:r>
      <w:r w:rsidRPr="00961210">
        <w:t xml:space="preserve"> funciona entre bien y muy bien. La valoración, po</w:t>
      </w:r>
      <w:r>
        <w:t>r tanto, es altamente positiva. N</w:t>
      </w:r>
      <w:r w:rsidRPr="00961210">
        <w:t>os coloca detrás de los servicios de salu</w:t>
      </w:r>
      <w:r>
        <w:t xml:space="preserve">d y de enseñanza pública. Datos, desde luego, </w:t>
      </w:r>
      <w:r w:rsidRPr="00961210">
        <w:t>que no corroboran en absoluto esa interpretación que usted hace en cuanto a los servicios policiales y a</w:t>
      </w:r>
      <w:r>
        <w:t xml:space="preserve"> los servicios de la </w:t>
      </w:r>
      <w:r w:rsidRPr="007A2C32">
        <w:rPr>
          <w:lang w:val="eu-ES"/>
        </w:rPr>
        <w:t>Ertzaintza</w:t>
      </w:r>
      <w:r>
        <w:t xml:space="preserve">, </w:t>
      </w:r>
      <w:r w:rsidRPr="00961210">
        <w:t xml:space="preserve">o esa información o esa percepción que </w:t>
      </w:r>
      <w:r>
        <w:t>usted quiere trasladarnos aquí. Por eso,</w:t>
      </w:r>
      <w:r w:rsidRPr="00961210">
        <w:t xml:space="preserve"> respondiendo a su pregunta, cuál es mi propósito y cuál es el propósito del Departamento, cuál es el propósito de la </w:t>
      </w:r>
      <w:r w:rsidRPr="007A2C32">
        <w:rPr>
          <w:lang w:val="eu-ES"/>
        </w:rPr>
        <w:t>Ertzaintza</w:t>
      </w:r>
      <w:r w:rsidRPr="00961210">
        <w:t xml:space="preserve"> en relación con la protección de los derechos</w:t>
      </w:r>
      <w:r>
        <w:t>,</w:t>
      </w:r>
      <w:r w:rsidRPr="00961210">
        <w:t xml:space="preserve"> de las libertades y d</w:t>
      </w:r>
      <w:r>
        <w:t xml:space="preserve">e la persecución del delito, </w:t>
      </w:r>
      <w:r w:rsidRPr="00961210">
        <w:t>la respuesta es es</w:t>
      </w:r>
      <w:r>
        <w:t>a: ser eficientes, ser eficaces.</w:t>
      </w:r>
    </w:p>
    <w:p w:rsidR="00B21E66" w:rsidRDefault="00B21E66" w:rsidP="00F716E9">
      <w:pPr>
        <w:pStyle w:val="Texto"/>
      </w:pPr>
    </w:p>
    <w:p w:rsidR="00B21E66" w:rsidRDefault="00B21E66" w:rsidP="00F716E9">
      <w:pPr>
        <w:pStyle w:val="Texto"/>
      </w:pPr>
      <w:r w:rsidRPr="00961210">
        <w:t>Mire, le voy a dar algunos datos</w:t>
      </w:r>
      <w:r>
        <w:t>. L</w:t>
      </w:r>
      <w:r w:rsidRPr="00961210">
        <w:t xml:space="preserve">os nueve primeros meses de este año, </w:t>
      </w:r>
      <w:r>
        <w:t xml:space="preserve">por citar </w:t>
      </w:r>
      <w:r w:rsidRPr="00961210">
        <w:t xml:space="preserve">la estadística más reciente, la </w:t>
      </w:r>
      <w:r w:rsidRPr="007A2C32">
        <w:rPr>
          <w:lang w:val="eu-ES"/>
        </w:rPr>
        <w:t>Ertzaintza</w:t>
      </w:r>
      <w:r>
        <w:t xml:space="preserve"> </w:t>
      </w:r>
      <w:r w:rsidRPr="00961210">
        <w:t>llev</w:t>
      </w:r>
      <w:r>
        <w:t>a registradas 68.754 denuncias. E</w:t>
      </w:r>
      <w:r w:rsidRPr="00961210">
        <w:t>l 50</w:t>
      </w:r>
      <w:r>
        <w:t> % son infracciones penales… d</w:t>
      </w:r>
      <w:r w:rsidRPr="00961210">
        <w:t xml:space="preserve">e las infracciones penales son entre hurtos, robos de carteras, móviles fundamentalmente y estafas por Internet, es decir, más de 34.000 de esas </w:t>
      </w:r>
      <w:r>
        <w:t xml:space="preserve">68.752 son, bueno, </w:t>
      </w:r>
      <w:r w:rsidRPr="00961210">
        <w:t xml:space="preserve">casos de infracciones muy leves. </w:t>
      </w:r>
      <w:r>
        <w:t>Y no le resto importancia a la infr</w:t>
      </w:r>
      <w:r w:rsidRPr="00961210">
        <w:t>ac</w:t>
      </w:r>
      <w:r>
        <w:t>c</w:t>
      </w:r>
      <w:r w:rsidRPr="00961210">
        <w:t>ión. Pero cuando estamos h</w:t>
      </w:r>
      <w:r>
        <w:t xml:space="preserve">ablando de delitos estratégicos, </w:t>
      </w:r>
      <w:r w:rsidRPr="00961210">
        <w:t>de aquellos delitos que todas las policías europe</w:t>
      </w:r>
      <w:r>
        <w:t xml:space="preserve">as consideran como estratégicos </w:t>
      </w:r>
      <w:r w:rsidRPr="00961210">
        <w:t xml:space="preserve">también por la alarma social que </w:t>
      </w:r>
      <w:r>
        <w:t xml:space="preserve">generan, </w:t>
      </w:r>
      <w:r w:rsidRPr="00961210">
        <w:t xml:space="preserve">la tasa de resolución es de las más satisfactorias y equiparables a las </w:t>
      </w:r>
      <w:r>
        <w:t>regiones más seguras de Europa.</w:t>
      </w:r>
    </w:p>
    <w:p w:rsidR="00B21E66" w:rsidRDefault="00B21E66" w:rsidP="00F716E9">
      <w:pPr>
        <w:pStyle w:val="Texto"/>
      </w:pPr>
    </w:p>
    <w:p w:rsidR="00B21E66" w:rsidRDefault="00B21E66" w:rsidP="00F716E9">
      <w:pPr>
        <w:pStyle w:val="Texto"/>
      </w:pPr>
      <w:r>
        <w:t>En lo que va de año, se han resuelto e</w:t>
      </w:r>
      <w:r w:rsidRPr="00961210">
        <w:t>l 100</w:t>
      </w:r>
      <w:r>
        <w:t> </w:t>
      </w:r>
      <w:r w:rsidRPr="00961210">
        <w:t>% de los ho</w:t>
      </w:r>
      <w:r>
        <w:t xml:space="preserve">micidios. Los nueve homicidios o </w:t>
      </w:r>
      <w:r w:rsidRPr="00961210">
        <w:t>asesinatos consumados están resueltos. La tasa de resolución de las agresiones sexuales más graves ha sido del 94</w:t>
      </w:r>
      <w:r>
        <w:t> </w:t>
      </w:r>
      <w:r w:rsidRPr="00961210">
        <w:t>%</w:t>
      </w:r>
      <w:r>
        <w:t>. Y</w:t>
      </w:r>
      <w:r w:rsidRPr="00961210">
        <w:t xml:space="preserve"> el 66</w:t>
      </w:r>
      <w:r>
        <w:t> </w:t>
      </w:r>
      <w:r w:rsidRPr="00961210">
        <w:t xml:space="preserve">% </w:t>
      </w:r>
      <w:r w:rsidRPr="00961210">
        <w:lastRenderedPageBreak/>
        <w:t xml:space="preserve">están resueltos todos aquellos delitos </w:t>
      </w:r>
      <w:r>
        <w:t>contra la libertad sexual, en genérico. L</w:t>
      </w:r>
      <w:r w:rsidRPr="00961210">
        <w:t>as tasas de resolución responden también a un hecho que en el mismo periodo</w:t>
      </w:r>
      <w:r>
        <w:t>, le voy a dar el dato, l</w:t>
      </w:r>
      <w:r w:rsidRPr="00961210">
        <w:t xml:space="preserve">a </w:t>
      </w:r>
      <w:r w:rsidRPr="007A2C32">
        <w:rPr>
          <w:lang w:val="eu-ES"/>
        </w:rPr>
        <w:t>Ertzaintza</w:t>
      </w:r>
      <w:r w:rsidRPr="00961210">
        <w:t xml:space="preserve"> </w:t>
      </w:r>
      <w:r>
        <w:t xml:space="preserve">ha </w:t>
      </w:r>
      <w:r w:rsidRPr="00961210">
        <w:t xml:space="preserve">inculpado a </w:t>
      </w:r>
      <w:r>
        <w:t>21.619 personas.</w:t>
      </w:r>
    </w:p>
    <w:p w:rsidR="00B21E66" w:rsidRDefault="00B21E66" w:rsidP="00F716E9">
      <w:pPr>
        <w:pStyle w:val="Texto"/>
      </w:pPr>
    </w:p>
    <w:p w:rsidR="00B21E66" w:rsidRDefault="00B21E66" w:rsidP="00F716E9">
      <w:pPr>
        <w:pStyle w:val="Texto"/>
      </w:pPr>
      <w:r>
        <w:t>Y estos son datos creo que satisfactorios. S</w:t>
      </w:r>
      <w:r w:rsidRPr="00961210">
        <w:t xml:space="preserve">on datos positivos y son datos de investigación y resolución de los casos. Ya sé que son mejorables, no </w:t>
      </w:r>
      <w:r>
        <w:t xml:space="preserve">lo pongo en duda y, </w:t>
      </w:r>
      <w:r w:rsidRPr="00961210">
        <w:t>además, nuestro el objetivo es ir mejorando esa tasa de resolución, pero creo que estos datos que acabo de darle son la constatación de que</w:t>
      </w:r>
      <w:r>
        <w:t xml:space="preserve"> hay un modelo de investigación, </w:t>
      </w:r>
      <w:r w:rsidRPr="00961210">
        <w:t>que hay una experiencia</w:t>
      </w:r>
      <w:r>
        <w:t>,</w:t>
      </w:r>
      <w:r w:rsidRPr="00961210">
        <w:t xml:space="preserve"> que hay unas prácticas de trabajo consolidado, do</w:t>
      </w:r>
      <w:r>
        <w:t xml:space="preserve">nde la calidad de los registros, </w:t>
      </w:r>
      <w:r w:rsidRPr="00961210">
        <w:t xml:space="preserve">la trazabilidad de las denuncias, la solidez de los atestados son una preocupación constante de mejora en la </w:t>
      </w:r>
      <w:r w:rsidRPr="007A2C32">
        <w:rPr>
          <w:lang w:val="eu-ES"/>
        </w:rPr>
        <w:t>Ertzaintza</w:t>
      </w:r>
      <w:r>
        <w:t xml:space="preserve"> y en el propio Departamento. Y, desde luego, </w:t>
      </w:r>
      <w:r w:rsidRPr="00961210">
        <w:t xml:space="preserve">las decisiones que se van adoptando </w:t>
      </w:r>
      <w:r>
        <w:t xml:space="preserve">son </w:t>
      </w:r>
      <w:r w:rsidRPr="00961210">
        <w:t>decisiones absolutamen</w:t>
      </w:r>
      <w:r>
        <w:t>te fundamentadas. Por tanto…</w:t>
      </w:r>
    </w:p>
    <w:p w:rsidR="00B21E66" w:rsidRDefault="00B21E66" w:rsidP="00F716E9">
      <w:pPr>
        <w:pStyle w:val="Texto"/>
      </w:pPr>
    </w:p>
    <w:p w:rsidR="00B21E66" w:rsidRDefault="00B21E66" w:rsidP="00F716E9">
      <w:pPr>
        <w:pStyle w:val="Texto"/>
      </w:pPr>
      <w:r>
        <w:t xml:space="preserve">(34. </w:t>
      </w:r>
      <w:proofErr w:type="spellStart"/>
      <w:r>
        <w:t>zintaren</w:t>
      </w:r>
      <w:proofErr w:type="spellEnd"/>
      <w:r>
        <w:t xml:space="preserve"> </w:t>
      </w:r>
      <w:proofErr w:type="spellStart"/>
      <w:r>
        <w:t>amaiera</w:t>
      </w:r>
      <w:proofErr w:type="spellEnd"/>
      <w:r>
        <w:t>)</w:t>
      </w:r>
    </w:p>
    <w:p w:rsidR="00B21E66" w:rsidRDefault="00B21E66" w:rsidP="00F716E9">
      <w:pPr>
        <w:pStyle w:val="Texto"/>
      </w:pPr>
      <w:r>
        <w:t xml:space="preserve">(35. </w:t>
      </w:r>
      <w:proofErr w:type="spellStart"/>
      <w:r>
        <w:t>zintaren</w:t>
      </w:r>
      <w:proofErr w:type="spellEnd"/>
      <w:r>
        <w:t xml:space="preserve"> </w:t>
      </w:r>
      <w:proofErr w:type="spellStart"/>
      <w:r>
        <w:t>hasiera</w:t>
      </w:r>
      <w:proofErr w:type="spellEnd"/>
      <w:r>
        <w:t>)</w:t>
      </w:r>
    </w:p>
    <w:p w:rsidR="00B21E66" w:rsidRDefault="00B21E66" w:rsidP="00F716E9">
      <w:pPr>
        <w:pStyle w:val="Texto"/>
      </w:pPr>
    </w:p>
    <w:p w:rsidR="00B21E66" w:rsidRDefault="00B21E66" w:rsidP="00F716E9">
      <w:pPr>
        <w:pStyle w:val="Texto"/>
      </w:pPr>
      <w:r>
        <w:t>… l</w:t>
      </w:r>
      <w:r w:rsidRPr="009C43B4">
        <w:t xml:space="preserve">a </w:t>
      </w:r>
      <w:proofErr w:type="spellStart"/>
      <w:r w:rsidRPr="009C43B4">
        <w:t>Ertzaintza</w:t>
      </w:r>
      <w:proofErr w:type="spellEnd"/>
      <w:r w:rsidRPr="009C43B4">
        <w:t xml:space="preserve"> y en el propio Departamento</w:t>
      </w:r>
      <w:r>
        <w:t>.</w:t>
      </w:r>
      <w:r w:rsidRPr="009C43B4">
        <w:t xml:space="preserve"> Y</w:t>
      </w:r>
      <w:r>
        <w:t>,</w:t>
      </w:r>
      <w:r w:rsidRPr="009C43B4">
        <w:t xml:space="preserve"> desde luego</w:t>
      </w:r>
      <w:r>
        <w:t>,</w:t>
      </w:r>
      <w:r w:rsidRPr="009C43B4">
        <w:t xml:space="preserve"> las decisiones que se van adoptando </w:t>
      </w:r>
      <w:r>
        <w:t>son</w:t>
      </w:r>
      <w:r w:rsidRPr="009C43B4">
        <w:t xml:space="preserve"> decisiones absolutamente </w:t>
      </w:r>
      <w:r>
        <w:t>fundamentadas.</w:t>
      </w:r>
    </w:p>
    <w:p w:rsidR="00B21E66" w:rsidRDefault="00B21E66" w:rsidP="00F716E9">
      <w:pPr>
        <w:pStyle w:val="Texto"/>
      </w:pPr>
    </w:p>
    <w:p w:rsidR="00B21E66" w:rsidRDefault="00B21E66" w:rsidP="00F716E9">
      <w:pPr>
        <w:pStyle w:val="Texto"/>
      </w:pPr>
      <w:r w:rsidRPr="009C43B4">
        <w:t>Por tanto, ya estamos trabajando, seguimos trabajando para ser más eficientes</w:t>
      </w:r>
      <w:r>
        <w:t>,</w:t>
      </w:r>
      <w:r w:rsidRPr="009C43B4">
        <w:t xml:space="preserve"> para </w:t>
      </w:r>
      <w:r>
        <w:t>ser</w:t>
      </w:r>
      <w:r w:rsidRPr="009C43B4">
        <w:t xml:space="preserve"> más eficaces</w:t>
      </w:r>
      <w:r>
        <w:t>,</w:t>
      </w:r>
      <w:r w:rsidRPr="009C43B4">
        <w:t xml:space="preserve"> para seguir protegiendo los derechos de la ciudadanía y perseguir estos delitos. Y lo hacemos porque</w:t>
      </w:r>
      <w:r>
        <w:t>,</w:t>
      </w:r>
      <w:r w:rsidRPr="009C43B4">
        <w:t xml:space="preserve"> fundamentalmente, el modelo policial que estamos impulsando está orientado a res</w:t>
      </w:r>
      <w:r>
        <w:t>ultados, a valorar resultados; y</w:t>
      </w:r>
      <w:r w:rsidRPr="009C43B4">
        <w:t xml:space="preserve"> no hay resultados si no hay investigación</w:t>
      </w:r>
      <w:r>
        <w:t>.</w:t>
      </w:r>
    </w:p>
    <w:p w:rsidR="00B21E66" w:rsidRDefault="00B21E66" w:rsidP="00F716E9">
      <w:pPr>
        <w:pStyle w:val="Texto"/>
      </w:pPr>
    </w:p>
    <w:p w:rsidR="00B21E66" w:rsidRDefault="00B21E66" w:rsidP="00F716E9">
      <w:pPr>
        <w:pStyle w:val="Texto"/>
      </w:pPr>
      <w:r>
        <w:t>E</w:t>
      </w:r>
      <w:r w:rsidRPr="009C43B4">
        <w:t>n la estructura organizativa a</w:t>
      </w:r>
      <w:r>
        <w:t xml:space="preserve">ctual de la </w:t>
      </w:r>
      <w:proofErr w:type="spellStart"/>
      <w:r>
        <w:t>Ertzaintza</w:t>
      </w:r>
      <w:proofErr w:type="spellEnd"/>
      <w:r>
        <w:t>, mire,</w:t>
      </w:r>
      <w:r w:rsidRPr="009C43B4">
        <w:t xml:space="preserve"> uno de cada cuatro agentes está dedicado a investigación</w:t>
      </w:r>
      <w:r>
        <w:t>,</w:t>
      </w:r>
      <w:r w:rsidRPr="009C43B4">
        <w:t xml:space="preserve"> a funciones de policía judicial o i</w:t>
      </w:r>
      <w:r>
        <w:t>nteligencia. Uno de cada cuatro. U</w:t>
      </w:r>
      <w:r w:rsidRPr="009C43B4">
        <w:t>no de cada cuatro agentes.</w:t>
      </w:r>
    </w:p>
    <w:p w:rsidR="00B21E66" w:rsidRDefault="00B21E66" w:rsidP="00F716E9">
      <w:pPr>
        <w:pStyle w:val="Texto"/>
      </w:pPr>
    </w:p>
    <w:p w:rsidR="00B21E66" w:rsidRDefault="00B21E66" w:rsidP="00F716E9">
      <w:pPr>
        <w:pStyle w:val="Texto"/>
      </w:pPr>
      <w:r w:rsidRPr="009C43B4">
        <w:lastRenderedPageBreak/>
        <w:t>También hay otros indicadores que nos sitúan en parámetros de investigación que son homologables a las policías de nuestro entorno. Somos la comunidad de todo el Estado que más diligencias práctica por vía de urgencia</w:t>
      </w:r>
      <w:r>
        <w:t>,</w:t>
      </w:r>
      <w:r w:rsidRPr="009C43B4">
        <w:t xml:space="preserve"> en la que más juicios rápidos se celebran</w:t>
      </w:r>
      <w:r>
        <w:t>. E</w:t>
      </w:r>
      <w:r w:rsidRPr="009C43B4">
        <w:t>n 2018</w:t>
      </w:r>
      <w:r>
        <w:t xml:space="preserve"> l</w:t>
      </w:r>
      <w:r w:rsidRPr="009C43B4">
        <w:t>as diligencias por vía de urgencia fueron 6.910</w:t>
      </w:r>
      <w:r>
        <w:t>,</w:t>
      </w:r>
      <w:r w:rsidRPr="009C43B4">
        <w:t xml:space="preserve"> en torno al 19</w:t>
      </w:r>
      <w:r>
        <w:t> </w:t>
      </w:r>
      <w:r w:rsidRPr="009C43B4">
        <w:t>%. Esto supone que estamos siete puntos por encima de la media estatal, y esto supone</w:t>
      </w:r>
      <w:r>
        <w:t>,</w:t>
      </w:r>
      <w:r w:rsidRPr="009C43B4">
        <w:t xml:space="preserve"> también</w:t>
      </w:r>
      <w:r>
        <w:t>,</w:t>
      </w:r>
      <w:r w:rsidRPr="009C43B4">
        <w:t xml:space="preserve"> que pone en valor la virtualidad de est</w:t>
      </w:r>
      <w:r>
        <w:t>os procedimientos de urgencia, c</w:t>
      </w:r>
      <w:r w:rsidRPr="009C43B4">
        <w:t>omo respuesta también de la Administración de Justicia ante esas formas delictivas má</w:t>
      </w:r>
      <w:r>
        <w:t>s frecuentes,</w:t>
      </w:r>
      <w:r w:rsidRPr="009C43B4">
        <w:t xml:space="preserve"> sobre todo infracciones penales leves</w:t>
      </w:r>
      <w:r>
        <w:t>,</w:t>
      </w:r>
      <w:r w:rsidRPr="009C43B4">
        <w:t xml:space="preserve"> que tienen que ve</w:t>
      </w:r>
      <w:r>
        <w:t xml:space="preserve">r con hurtos y delitos menores. </w:t>
      </w:r>
      <w:r w:rsidRPr="009C43B4">
        <w:t>Esto tambié</w:t>
      </w:r>
      <w:r>
        <w:t>n es un indicativo de eficacia.</w:t>
      </w:r>
    </w:p>
    <w:p w:rsidR="00B21E66" w:rsidRDefault="00B21E66" w:rsidP="00F716E9">
      <w:pPr>
        <w:pStyle w:val="Texto"/>
      </w:pPr>
    </w:p>
    <w:p w:rsidR="00B21E66" w:rsidRDefault="00B21E66" w:rsidP="00F716E9">
      <w:pPr>
        <w:pStyle w:val="Texto"/>
      </w:pPr>
      <w:r w:rsidRPr="009C43B4">
        <w:t xml:space="preserve">La </w:t>
      </w:r>
      <w:proofErr w:type="spellStart"/>
      <w:r w:rsidRPr="009C43B4">
        <w:t>Ertzaintza</w:t>
      </w:r>
      <w:proofErr w:type="spellEnd"/>
      <w:r w:rsidRPr="009C43B4">
        <w:t xml:space="preserve"> </w:t>
      </w:r>
      <w:r>
        <w:t xml:space="preserve">a </w:t>
      </w:r>
      <w:r w:rsidRPr="009C43B4">
        <w:t xml:space="preserve">estos efectos es una </w:t>
      </w:r>
      <w:r>
        <w:t>a</w:t>
      </w:r>
      <w:r w:rsidRPr="009C43B4">
        <w:t>gente</w:t>
      </w:r>
      <w:r>
        <w:t>, como u</w:t>
      </w:r>
      <w:r w:rsidRPr="009C43B4">
        <w:t xml:space="preserve">sted bien sabe, como lo reconoció la propia fiscal en la comparecencia </w:t>
      </w:r>
      <w:r>
        <w:t>que tuvo aquí en el Parlamento, e</w:t>
      </w:r>
      <w:r w:rsidRPr="009C43B4">
        <w:t>s una de las palancas impulsoras de que esto sea así, de que cada vez haya más juicios r</w:t>
      </w:r>
      <w:r>
        <w:t xml:space="preserve">ápidos. Y esto, como le digo, </w:t>
      </w:r>
      <w:r w:rsidRPr="009C43B4">
        <w:t>evidentemente</w:t>
      </w:r>
      <w:r>
        <w:t>,</w:t>
      </w:r>
      <w:r w:rsidRPr="009C43B4">
        <w:t xml:space="preserve"> es mérito de la organización de la </w:t>
      </w:r>
      <w:proofErr w:type="spellStart"/>
      <w:r w:rsidRPr="009C43B4">
        <w:t>Ertzaintza</w:t>
      </w:r>
      <w:proofErr w:type="spellEnd"/>
      <w:r w:rsidRPr="009C43B4">
        <w:t>, pero</w:t>
      </w:r>
      <w:r>
        <w:t>,</w:t>
      </w:r>
      <w:r w:rsidRPr="009C43B4">
        <w:t xml:space="preserve"> sobre todo</w:t>
      </w:r>
      <w:r>
        <w:t>,</w:t>
      </w:r>
      <w:r w:rsidRPr="009C43B4">
        <w:t xml:space="preserve"> también es mérito porque trabajamos en una relación constante, fluida y comprometida con las autoridades judiciales</w:t>
      </w:r>
      <w:r>
        <w:t>,</w:t>
      </w:r>
      <w:r w:rsidRPr="009C43B4">
        <w:t xml:space="preserve"> y en especial con las fiscalías</w:t>
      </w:r>
      <w:r>
        <w:t>. Entre otras cuestiones, también para ir</w:t>
      </w:r>
      <w:r w:rsidRPr="009C43B4">
        <w:t xml:space="preserve"> mejorando en los atestados con criterio</w:t>
      </w:r>
      <w:r>
        <w:t xml:space="preserve">s compartidos, como también lo expresó la fiscal jefe aquí </w:t>
      </w:r>
      <w:r w:rsidRPr="009C43B4">
        <w:t>en la comparecencia que hizo en comisión en este Parlamento</w:t>
      </w:r>
      <w:r>
        <w:t>.</w:t>
      </w:r>
    </w:p>
    <w:p w:rsidR="00B21E66" w:rsidRDefault="00B21E66" w:rsidP="00F716E9">
      <w:pPr>
        <w:pStyle w:val="Texto"/>
      </w:pPr>
    </w:p>
    <w:p w:rsidR="00B21E66" w:rsidRDefault="00B21E66" w:rsidP="00F716E9">
      <w:pPr>
        <w:pStyle w:val="Texto"/>
      </w:pPr>
      <w:r>
        <w:t>F</w:t>
      </w:r>
      <w:r w:rsidRPr="009C43B4">
        <w:t>ormación continua</w:t>
      </w:r>
      <w:r>
        <w:t>. U</w:t>
      </w:r>
      <w:r w:rsidRPr="009C43B4">
        <w:t>na organización adecuada de los servicios, experiencia acumulada, colaboración ciudadana, relación fluida tam</w:t>
      </w:r>
      <w:r>
        <w:t>bién con los órganos judiciales. C</w:t>
      </w:r>
      <w:r w:rsidRPr="009C43B4">
        <w:t>ompromiso</w:t>
      </w:r>
      <w:r>
        <w:t>s,</w:t>
      </w:r>
      <w:r w:rsidRPr="009C43B4">
        <w:t xml:space="preserve"> sobre todo, compromiso</w:t>
      </w:r>
      <w:r>
        <w:t>s</w:t>
      </w:r>
      <w:r w:rsidRPr="009C43B4">
        <w:t xml:space="preserve"> con el servicio público que d</w:t>
      </w:r>
      <w:r>
        <w:t>ebemos</w:t>
      </w:r>
      <w:r w:rsidRPr="009C43B4">
        <w:t xml:space="preserve"> a la </w:t>
      </w:r>
      <w:r>
        <w:t>ciudadanía.</w:t>
      </w:r>
      <w:r w:rsidRPr="009C43B4">
        <w:t xml:space="preserve"> Estos son elementos que contribuyen a responder con solvencia a las d</w:t>
      </w:r>
      <w:r>
        <w:t>emandas de seguridad ciudadana.</w:t>
      </w:r>
    </w:p>
    <w:p w:rsidR="00B21E66" w:rsidRDefault="00B21E66" w:rsidP="00F716E9">
      <w:pPr>
        <w:pStyle w:val="Texto"/>
      </w:pPr>
    </w:p>
    <w:p w:rsidR="00B21E66" w:rsidRDefault="00B21E66" w:rsidP="00F716E9">
      <w:pPr>
        <w:pStyle w:val="Texto"/>
      </w:pPr>
      <w:r w:rsidRPr="009C43B4">
        <w:t xml:space="preserve">La observación de esta realidad solamente desde la </w:t>
      </w:r>
      <w:r>
        <w:t>m</w:t>
      </w:r>
      <w:r w:rsidRPr="009C43B4">
        <w:t xml:space="preserve">irilla sindical </w:t>
      </w:r>
      <w:r>
        <w:t xml:space="preserve">o de intereses más o menos </w:t>
      </w:r>
      <w:r w:rsidRPr="009C43B4">
        <w:t>partidistas, desde luego</w:t>
      </w:r>
      <w:r>
        <w:t>,</w:t>
      </w:r>
      <w:r w:rsidRPr="009C43B4">
        <w:t xml:space="preserve"> no cambia la realidad. La realidad es la que es y la percepción que tiene la ciudadanía del trabajo que hace la </w:t>
      </w:r>
      <w:proofErr w:type="spellStart"/>
      <w:r w:rsidRPr="009C43B4">
        <w:t>Ertzaintza</w:t>
      </w:r>
      <w:proofErr w:type="spellEnd"/>
      <w:r w:rsidRPr="009C43B4">
        <w:t xml:space="preserve"> también es l</w:t>
      </w:r>
      <w:r>
        <w:t>a</w:t>
      </w:r>
      <w:r w:rsidRPr="009C43B4">
        <w:t xml:space="preserve"> que es</w:t>
      </w:r>
      <w:r>
        <w:t>. Y</w:t>
      </w:r>
      <w:r w:rsidRPr="009C43B4">
        <w:t xml:space="preserve"> el </w:t>
      </w:r>
      <w:proofErr w:type="spellStart"/>
      <w:r w:rsidRPr="009C43B4">
        <w:t>Sociómetro</w:t>
      </w:r>
      <w:proofErr w:type="spellEnd"/>
      <w:r w:rsidRPr="009C43B4">
        <w:t xml:space="preserve"> acaba de recordarnos que la sociedad vasca tiene una percepción, una valoración </w:t>
      </w:r>
      <w:r w:rsidRPr="009C43B4">
        <w:lastRenderedPageBreak/>
        <w:t>positiva y una</w:t>
      </w:r>
      <w:r>
        <w:t xml:space="preserve"> percepción más que positiva d</w:t>
      </w:r>
      <w:r w:rsidRPr="009C43B4">
        <w:t xml:space="preserve">el trabajo que viene realizando la </w:t>
      </w:r>
      <w:proofErr w:type="spellStart"/>
      <w:r w:rsidRPr="009C43B4">
        <w:t>Ertzaintza</w:t>
      </w:r>
      <w:proofErr w:type="spellEnd"/>
      <w:r>
        <w:t>.</w:t>
      </w:r>
    </w:p>
    <w:p w:rsidR="00B21E66" w:rsidRDefault="00B21E66" w:rsidP="00F716E9">
      <w:pPr>
        <w:pStyle w:val="Texto"/>
      </w:pPr>
    </w:p>
    <w:p w:rsidR="00B21E66" w:rsidRDefault="00B21E66" w:rsidP="00F716E9">
      <w:pPr>
        <w:pStyle w:val="Texto"/>
      </w:pPr>
      <w:r>
        <w:t>Y</w:t>
      </w:r>
      <w:r w:rsidRPr="009C43B4">
        <w:t xml:space="preserve"> en esta línea continuaremos trabajando, como le he dicho, mejorando todo aquello que veamos que es posible mejorarlo</w:t>
      </w:r>
      <w:r>
        <w:t xml:space="preserve">; desde luego, </w:t>
      </w:r>
      <w:r w:rsidRPr="009C43B4">
        <w:t>midiéndonos cada día en base a los resultados</w:t>
      </w:r>
      <w:r>
        <w:t>.</w:t>
      </w:r>
    </w:p>
    <w:p w:rsidR="00B21E66" w:rsidRDefault="00B21E66" w:rsidP="00F716E9">
      <w:pPr>
        <w:pStyle w:val="Texto"/>
      </w:pPr>
    </w:p>
    <w:p w:rsidR="00B21E66" w:rsidRDefault="00B21E66" w:rsidP="00F716E9">
      <w:pPr>
        <w:pStyle w:val="Texto"/>
      </w:pPr>
    </w:p>
    <w:p w:rsidR="00B21E66" w:rsidRPr="00B21E66" w:rsidRDefault="00B21E66" w:rsidP="00F716E9">
      <w:pPr>
        <w:pStyle w:val="Texto"/>
        <w:rPr>
          <w:lang w:val="de-DE"/>
        </w:rPr>
      </w:pPr>
      <w:r w:rsidRPr="00B21E66">
        <w:rPr>
          <w:rFonts w:ascii="Futura Md BT" w:hAnsi="Futura Md BT"/>
          <w:lang w:val="de-DE"/>
        </w:rPr>
        <w:t>LEHENDAKARIAK:</w:t>
      </w:r>
      <w:r w:rsidRPr="00B21E66">
        <w:rPr>
          <w:lang w:val="de-DE"/>
        </w:rPr>
        <w:t xml:space="preserve"> Eskerrik asko, Beltran de Heredia andrea.</w:t>
      </w:r>
    </w:p>
    <w:p w:rsidR="00B21E66" w:rsidRPr="00B21E66" w:rsidRDefault="00B21E66" w:rsidP="00F716E9">
      <w:pPr>
        <w:pStyle w:val="Texto"/>
        <w:rPr>
          <w:lang w:val="de-DE"/>
        </w:rPr>
      </w:pPr>
    </w:p>
    <w:p w:rsidR="00B21E66" w:rsidRDefault="00B21E66" w:rsidP="00F716E9">
      <w:pPr>
        <w:pStyle w:val="Texto"/>
      </w:pPr>
      <w:r>
        <w:t xml:space="preserve">Ruiz de </w:t>
      </w:r>
      <w:proofErr w:type="spellStart"/>
      <w:r>
        <w:t>Arbulo</w:t>
      </w:r>
      <w:proofErr w:type="spellEnd"/>
      <w:r>
        <w:t xml:space="preserve"> </w:t>
      </w:r>
      <w:proofErr w:type="spellStart"/>
      <w:r>
        <w:t>jauna</w:t>
      </w:r>
      <w:proofErr w:type="spellEnd"/>
      <w:r>
        <w:t xml:space="preserve">, zurea da </w:t>
      </w:r>
      <w:proofErr w:type="spellStart"/>
      <w:r>
        <w:t>hitza</w:t>
      </w:r>
      <w:proofErr w:type="spellEnd"/>
      <w:r>
        <w:t>.</w:t>
      </w:r>
    </w:p>
    <w:p w:rsidR="00B21E66" w:rsidRDefault="00B21E66" w:rsidP="00F716E9">
      <w:pPr>
        <w:pStyle w:val="Texto"/>
      </w:pPr>
    </w:p>
    <w:p w:rsidR="00B21E66" w:rsidRDefault="00B21E66" w:rsidP="00F716E9">
      <w:pPr>
        <w:pStyle w:val="Texto"/>
      </w:pPr>
    </w:p>
    <w:p w:rsidR="00B21E66" w:rsidRDefault="00B21E66" w:rsidP="00F716E9">
      <w:pPr>
        <w:pStyle w:val="Texto"/>
      </w:pPr>
      <w:r w:rsidRPr="00814E84">
        <w:rPr>
          <w:rFonts w:ascii="Futura Md BT" w:hAnsi="Futura Md BT"/>
        </w:rPr>
        <w:t>R</w:t>
      </w:r>
      <w:r w:rsidRPr="00A64EF0">
        <w:rPr>
          <w:rFonts w:ascii="Futura Md BT" w:hAnsi="Futura Md BT"/>
        </w:rPr>
        <w:t xml:space="preserve">UIZ DE </w:t>
      </w:r>
      <w:proofErr w:type="spellStart"/>
      <w:r w:rsidRPr="00A64EF0">
        <w:rPr>
          <w:rFonts w:ascii="Futura Md BT" w:hAnsi="Futura Md BT"/>
        </w:rPr>
        <w:t>ARBULO</w:t>
      </w:r>
      <w:proofErr w:type="spellEnd"/>
      <w:r w:rsidRPr="00A64EF0">
        <w:rPr>
          <w:rFonts w:ascii="Futura Md BT" w:hAnsi="Futura Md BT"/>
        </w:rPr>
        <w:t xml:space="preserve"> CERIO</w:t>
      </w:r>
      <w:r>
        <w:t xml:space="preserve"> </w:t>
      </w:r>
      <w:proofErr w:type="spellStart"/>
      <w:r>
        <w:t>jaunak</w:t>
      </w:r>
      <w:proofErr w:type="spellEnd"/>
      <w:r w:rsidRPr="00A64EF0">
        <w:rPr>
          <w:rFonts w:ascii="Futura Md BT" w:hAnsi="Futura Md BT"/>
        </w:rPr>
        <w:t>:</w:t>
      </w:r>
      <w:r w:rsidRPr="009C43B4">
        <w:t xml:space="preserve"> Con lo bien que había</w:t>
      </w:r>
      <w:r>
        <w:t xml:space="preserve"> empezado usted, señora consejera. F</w:t>
      </w:r>
      <w:r w:rsidRPr="009C43B4">
        <w:t>íjese que me ha</w:t>
      </w:r>
      <w:r>
        <w:t xml:space="preserve">bía </w:t>
      </w:r>
      <w:r w:rsidRPr="009C43B4">
        <w:t>puesto de acuerdo básicamente en todo lo que nos ha dicho, que</w:t>
      </w:r>
      <w:r>
        <w:t>,</w:t>
      </w:r>
      <w:r w:rsidRPr="009C43B4">
        <w:t xml:space="preserve"> efectivamente</w:t>
      </w:r>
      <w:r>
        <w:t>,</w:t>
      </w:r>
      <w:r w:rsidRPr="009C43B4">
        <w:t xml:space="preserve"> tenemos unos agentes que son muy profesionales, que son muy válidos y que hacen una de las mejores labores policiales y de </w:t>
      </w:r>
      <w:r>
        <w:t xml:space="preserve">investigación </w:t>
      </w:r>
      <w:r w:rsidRPr="009C43B4">
        <w:t>y persecución de los delitos que existen</w:t>
      </w:r>
      <w:r>
        <w:t>. Y</w:t>
      </w:r>
      <w:r w:rsidRPr="009C43B4">
        <w:t xml:space="preserve"> que</w:t>
      </w:r>
      <w:r>
        <w:t>,</w:t>
      </w:r>
      <w:r w:rsidRPr="009C43B4">
        <w:t xml:space="preserve"> además</w:t>
      </w:r>
      <w:r>
        <w:t>,</w:t>
      </w:r>
      <w:r w:rsidRPr="009C43B4">
        <w:t xml:space="preserve"> esa labor</w:t>
      </w:r>
      <w:r>
        <w:t xml:space="preserve"> </w:t>
      </w:r>
      <w:r w:rsidRPr="009C43B4">
        <w:t>es muy mejorable, como todo en esta vida</w:t>
      </w:r>
      <w:r>
        <w:t>,</w:t>
      </w:r>
      <w:r w:rsidRPr="009C43B4">
        <w:t xml:space="preserve"> y que eso es </w:t>
      </w:r>
      <w:r>
        <w:t xml:space="preserve">a </w:t>
      </w:r>
      <w:r w:rsidRPr="009C43B4">
        <w:t>lo que tendremos que llegar</w:t>
      </w:r>
      <w:r>
        <w:t>.</w:t>
      </w:r>
    </w:p>
    <w:p w:rsidR="00B21E66" w:rsidRDefault="00B21E66" w:rsidP="00F716E9">
      <w:pPr>
        <w:pStyle w:val="Texto"/>
      </w:pPr>
    </w:p>
    <w:p w:rsidR="00B21E66" w:rsidRDefault="00B21E66" w:rsidP="00F716E9">
      <w:pPr>
        <w:pStyle w:val="Texto"/>
      </w:pPr>
      <w:r>
        <w:t>Yo ya estaba</w:t>
      </w:r>
      <w:r w:rsidRPr="009C43B4">
        <w:t xml:space="preserve"> contento y me había planteado</w:t>
      </w:r>
      <w:r>
        <w:t xml:space="preserve"> ni siquiera salir</w:t>
      </w:r>
      <w:r w:rsidRPr="009C43B4">
        <w:t xml:space="preserve"> en el segundo turno</w:t>
      </w:r>
      <w:r>
        <w:t>, porque me parecía bien lo que había dicho usted;</w:t>
      </w:r>
      <w:r w:rsidRPr="009C43B4">
        <w:t xml:space="preserve"> aunque no me ha puesto instrumentos concretos encima de la mesa de lo que va a hacer a partir de ahora. Pero ha terminado fa</w:t>
      </w:r>
      <w:r>
        <w:t xml:space="preserve">tal, </w:t>
      </w:r>
      <w:r w:rsidRPr="009C43B4">
        <w:t>señor</w:t>
      </w:r>
      <w:r>
        <w:t>a</w:t>
      </w:r>
      <w:r w:rsidRPr="009C43B4">
        <w:t xml:space="preserve"> consejera, porque yo le </w:t>
      </w:r>
      <w:r>
        <w:t xml:space="preserve">he citado dos fuentes: </w:t>
      </w:r>
      <w:r w:rsidRPr="009C43B4">
        <w:t>los representantes sindicales</w:t>
      </w:r>
      <w:r>
        <w:t>,</w:t>
      </w:r>
      <w:r w:rsidRPr="009C43B4">
        <w:t xml:space="preserve"> por un lado</w:t>
      </w:r>
      <w:r>
        <w:t>,</w:t>
      </w:r>
      <w:r w:rsidRPr="009C43B4">
        <w:t xml:space="preserve"> y la Fiscalía del Tribunal Superior de Justicia</w:t>
      </w:r>
      <w:r>
        <w:t>,</w:t>
      </w:r>
      <w:r w:rsidRPr="009C43B4">
        <w:t xml:space="preserve"> por el otro</w:t>
      </w:r>
      <w:r>
        <w:t>,</w:t>
      </w:r>
      <w:r w:rsidRPr="009C43B4">
        <w:t xml:space="preserve"> y usted </w:t>
      </w:r>
      <w:r>
        <w:t xml:space="preserve">me </w:t>
      </w:r>
      <w:r w:rsidRPr="009C43B4">
        <w:t>ha dicho que no se pueden ver las cosas desde el punto de vista sindical o desde el punto de vista partidista</w:t>
      </w:r>
      <w:r>
        <w:t>. Y</w:t>
      </w:r>
      <w:r w:rsidRPr="009C43B4">
        <w:t xml:space="preserve"> decir que la Fiscalía </w:t>
      </w:r>
      <w:r>
        <w:t xml:space="preserve">es </w:t>
      </w:r>
      <w:r w:rsidRPr="009C43B4">
        <w:t>partidista me parece una falta de respeto institucional por su parte, señora consejera</w:t>
      </w:r>
      <w:r>
        <w:t>.</w:t>
      </w:r>
    </w:p>
    <w:p w:rsidR="00B21E66" w:rsidRDefault="00B21E66" w:rsidP="00F716E9">
      <w:pPr>
        <w:pStyle w:val="Texto"/>
      </w:pPr>
    </w:p>
    <w:p w:rsidR="00B21E66" w:rsidRDefault="00B21E66" w:rsidP="00F716E9">
      <w:pPr>
        <w:pStyle w:val="Texto"/>
      </w:pPr>
      <w:r>
        <w:t>C</w:t>
      </w:r>
      <w:r w:rsidRPr="009C43B4">
        <w:t xml:space="preserve">laro que tenemos una tasa de </w:t>
      </w:r>
      <w:r>
        <w:t>enjuiciamiento de</w:t>
      </w:r>
      <w:r w:rsidRPr="009C43B4">
        <w:t xml:space="preserve"> delitos rápidos mucho más alta que en otros sitios, </w:t>
      </w:r>
      <w:r>
        <w:t>pero es que</w:t>
      </w:r>
      <w:r w:rsidRPr="009C43B4">
        <w:t xml:space="preserve"> igual eso no es un problema de la </w:t>
      </w:r>
      <w:proofErr w:type="spellStart"/>
      <w:r w:rsidRPr="009C43B4">
        <w:lastRenderedPageBreak/>
        <w:t>Ertzaintza</w:t>
      </w:r>
      <w:proofErr w:type="spellEnd"/>
      <w:r>
        <w:t>,</w:t>
      </w:r>
      <w:r w:rsidRPr="009C43B4">
        <w:t xml:space="preserve"> o una satisfacción que debemos agradecer a la </w:t>
      </w:r>
      <w:proofErr w:type="spellStart"/>
      <w:r w:rsidRPr="009C43B4">
        <w:t>Ertzaintza</w:t>
      </w:r>
      <w:proofErr w:type="spellEnd"/>
      <w:r>
        <w:t>;</w:t>
      </w:r>
      <w:r w:rsidRPr="009C43B4">
        <w:t xml:space="preserve"> igual</w:t>
      </w:r>
      <w:r>
        <w:t xml:space="preserve"> </w:t>
      </w:r>
      <w:r w:rsidRPr="009C43B4">
        <w:t>es</w:t>
      </w:r>
      <w:r>
        <w:t>o</w:t>
      </w:r>
      <w:r w:rsidRPr="009C43B4">
        <w:t xml:space="preserve"> es parte del funcionamiento de nuestra Administración de Justicia.</w:t>
      </w:r>
    </w:p>
    <w:p w:rsidR="00B21E66" w:rsidRDefault="00B21E66" w:rsidP="00F716E9">
      <w:pPr>
        <w:pStyle w:val="Texto"/>
      </w:pPr>
    </w:p>
    <w:p w:rsidR="00B21E66" w:rsidRDefault="00B21E66" w:rsidP="00F716E9">
      <w:pPr>
        <w:pStyle w:val="Texto"/>
      </w:pPr>
      <w:r>
        <w:t>Señoría, m</w:t>
      </w:r>
      <w:r w:rsidRPr="009C43B4">
        <w:t>ire usted</w:t>
      </w:r>
      <w:r>
        <w:t>,</w:t>
      </w:r>
      <w:r w:rsidRPr="009C43B4">
        <w:t xml:space="preserve"> yo empecé a ejercer el derecho en el siglo pasado</w:t>
      </w:r>
      <w:r>
        <w:t>,</w:t>
      </w:r>
      <w:r w:rsidRPr="009C43B4">
        <w:t xml:space="preserve"> a finales del siglo pasado</w:t>
      </w:r>
      <w:r>
        <w:t>. Y</w:t>
      </w:r>
      <w:r w:rsidRPr="009C43B4">
        <w:t xml:space="preserve"> cuando acudía</w:t>
      </w:r>
      <w:r>
        <w:t>s a hacer una</w:t>
      </w:r>
      <w:r w:rsidRPr="009C43B4">
        <w:t xml:space="preserve"> asistencia al detenido </w:t>
      </w:r>
      <w:r>
        <w:t xml:space="preserve">en </w:t>
      </w:r>
      <w:r w:rsidRPr="009C43B4">
        <w:t>una comisaría</w:t>
      </w:r>
      <w:r>
        <w:t xml:space="preserve"> e</w:t>
      </w:r>
      <w:r w:rsidRPr="009C43B4">
        <w:t>l funcionamiento era exactamente igual que hoy</w:t>
      </w:r>
      <w:r>
        <w:t>. Y mire</w:t>
      </w:r>
      <w:r w:rsidRPr="009C43B4">
        <w:t xml:space="preserve"> usted que la tecnología </w:t>
      </w:r>
      <w:r>
        <w:t xml:space="preserve">ha </w:t>
      </w:r>
      <w:r w:rsidRPr="009C43B4">
        <w:t>avanzado de entonces</w:t>
      </w:r>
      <w:r>
        <w:t xml:space="preserve"> a</w:t>
      </w:r>
      <w:r w:rsidRPr="009C43B4">
        <w:t xml:space="preserve"> ahora</w:t>
      </w:r>
      <w:r>
        <w:t>. L</w:t>
      </w:r>
      <w:r w:rsidRPr="009C43B4">
        <w:t>os atestados se siguen haciendo en papel para enviar a los juzgados. Eso es decimonónico, pac</w:t>
      </w:r>
      <w:r>
        <w:t>ato,</w:t>
      </w:r>
      <w:r w:rsidRPr="009C43B4">
        <w:t xml:space="preserve"> vergonzoso, antiguo</w:t>
      </w:r>
      <w:r>
        <w:t>,</w:t>
      </w:r>
      <w:r w:rsidRPr="009C43B4">
        <w:t xml:space="preserve"> trasnochado</w:t>
      </w:r>
      <w:r>
        <w:t>,</w:t>
      </w:r>
      <w:r w:rsidRPr="009C43B4">
        <w:t xml:space="preserve"> señoría, una</w:t>
      </w:r>
      <w:r>
        <w:t xml:space="preserve"> pérdida de tiempo, una pérdida de</w:t>
      </w:r>
      <w:r w:rsidRPr="009C43B4">
        <w:t xml:space="preserve"> eficacia, una pérdida de medios</w:t>
      </w:r>
      <w:r>
        <w:t>. E</w:t>
      </w:r>
      <w:r w:rsidRPr="009C43B4">
        <w:t>s insostenible ecológicamente</w:t>
      </w:r>
      <w:r>
        <w:t>.</w:t>
      </w:r>
      <w:r w:rsidRPr="009C43B4">
        <w:t xml:space="preserve"> Y</w:t>
      </w:r>
      <w:r>
        <w:t>,</w:t>
      </w:r>
      <w:r w:rsidRPr="009C43B4">
        <w:t xml:space="preserve"> sobre todo, es una pérdida de medios humanos.</w:t>
      </w:r>
    </w:p>
    <w:p w:rsidR="00B21E66" w:rsidRDefault="00B21E66" w:rsidP="00F716E9">
      <w:pPr>
        <w:pStyle w:val="Texto"/>
      </w:pPr>
    </w:p>
    <w:p w:rsidR="00B21E66" w:rsidRDefault="00B21E66" w:rsidP="00F716E9">
      <w:pPr>
        <w:pStyle w:val="Texto"/>
      </w:pPr>
      <w:r w:rsidRPr="009C43B4">
        <w:t xml:space="preserve">El aplicativo informático es una porquería. Todos los agentes protestan de lo mal que funciona, que no permite sacar la estadística de delitos en </w:t>
      </w:r>
      <w:r>
        <w:t>condiciones</w:t>
      </w:r>
      <w:r w:rsidRPr="009C43B4">
        <w:t xml:space="preserve"> porque no se puede rellenar mientras se está haciendo el atestado policial concreto en ese momento determinado</w:t>
      </w:r>
      <w:r>
        <w:t>. Atestado</w:t>
      </w:r>
      <w:r w:rsidRPr="009C43B4">
        <w:t xml:space="preserve"> que hay </w:t>
      </w:r>
      <w:r>
        <w:t xml:space="preserve">que pasarlo </w:t>
      </w:r>
      <w:r w:rsidRPr="009C43B4">
        <w:t>a papel para echar la firma y unir</w:t>
      </w:r>
      <w:r>
        <w:t>l</w:t>
      </w:r>
      <w:r w:rsidRPr="009C43B4">
        <w:t>e lo que está</w:t>
      </w:r>
      <w:r>
        <w:t xml:space="preserve">n haciendo en otro departamento, y, </w:t>
      </w:r>
      <w:r w:rsidRPr="009C43B4">
        <w:t>al final</w:t>
      </w:r>
      <w:r>
        <w:t>,</w:t>
      </w:r>
      <w:r w:rsidRPr="009C43B4">
        <w:t xml:space="preserve"> se hace todo</w:t>
      </w:r>
      <w:r>
        <w:t xml:space="preserve"> y</w:t>
      </w:r>
      <w:r w:rsidRPr="009C43B4">
        <w:t xml:space="preserve"> se gra</w:t>
      </w:r>
      <w:r>
        <w:t>p</w:t>
      </w:r>
      <w:r w:rsidRPr="009C43B4">
        <w:t>a</w:t>
      </w:r>
      <w:r>
        <w:t>. Y</w:t>
      </w:r>
      <w:r w:rsidRPr="009C43B4">
        <w:t xml:space="preserve"> agentes dedicados o que podrí</w:t>
      </w:r>
      <w:r>
        <w:t>an dedicarse a otras funciones s</w:t>
      </w:r>
      <w:r w:rsidRPr="009C43B4">
        <w:t xml:space="preserve">e cogen los atestados debajo </w:t>
      </w:r>
      <w:r>
        <w:t>d</w:t>
      </w:r>
      <w:r w:rsidRPr="009C43B4">
        <w:t>el brazo desde la com</w:t>
      </w:r>
      <w:r>
        <w:t>isaria y los llevan al Palacio de Ju</w:t>
      </w:r>
      <w:r w:rsidRPr="009C43B4">
        <w:t xml:space="preserve">sticia y hacen cola en el mostrador del Palacio </w:t>
      </w:r>
      <w:r>
        <w:t>de Justicia para que le sellen</w:t>
      </w:r>
      <w:r w:rsidRPr="009C43B4">
        <w:t xml:space="preserve"> la entrega. </w:t>
      </w:r>
      <w:r>
        <w:t>¿</w:t>
      </w:r>
      <w:r w:rsidRPr="009C43B4">
        <w:t>Eso es eficacia policial</w:t>
      </w:r>
      <w:r>
        <w:t>?</w:t>
      </w:r>
      <w:r w:rsidRPr="009C43B4">
        <w:t xml:space="preserve"> Eso es una vergüenza, señor</w:t>
      </w:r>
      <w:r>
        <w:t xml:space="preserve">a </w:t>
      </w:r>
      <w:r w:rsidR="00130A65">
        <w:t>conseje</w:t>
      </w:r>
      <w:r w:rsidRPr="009C43B4">
        <w:t>ra. Eso es una vergüenza</w:t>
      </w:r>
      <w:r>
        <w:t>.</w:t>
      </w:r>
    </w:p>
    <w:p w:rsidR="00B21E66" w:rsidRDefault="00B21E66" w:rsidP="00F716E9">
      <w:pPr>
        <w:pStyle w:val="Texto"/>
      </w:pPr>
    </w:p>
    <w:p w:rsidR="00B21E66" w:rsidRDefault="00B21E66" w:rsidP="00F716E9">
      <w:pPr>
        <w:pStyle w:val="Texto"/>
      </w:pPr>
      <w:r>
        <w:t>Y</w:t>
      </w:r>
      <w:r w:rsidRPr="009C43B4">
        <w:t xml:space="preserve"> eso es lo que yo le estoy pidiendo</w:t>
      </w:r>
      <w:r>
        <w:t>,</w:t>
      </w:r>
      <w:r w:rsidRPr="009C43B4">
        <w:t xml:space="preserve"> que mejore. Es un aplicativo informático que es </w:t>
      </w:r>
      <w:r>
        <w:t>sencillísimo,</w:t>
      </w:r>
      <w:r w:rsidRPr="009C43B4">
        <w:t xml:space="preserve"> que es barato, que usted tiene</w:t>
      </w:r>
      <w:r>
        <w:t xml:space="preserve"> un</w:t>
      </w:r>
      <w:r w:rsidRPr="009C43B4">
        <w:t xml:space="preserve"> importante presupuesto para poder hacer ese tipo de cosas, señor</w:t>
      </w:r>
      <w:r w:rsidR="00130A65">
        <w:t>a conseje</w:t>
      </w:r>
      <w:r>
        <w:t>ra. N</w:t>
      </w:r>
      <w:r w:rsidRPr="009C43B4">
        <w:t>o le pedimos más</w:t>
      </w:r>
      <w:r>
        <w:t>. F</w:t>
      </w:r>
      <w:r w:rsidRPr="009C43B4">
        <w:t xml:space="preserve">acilitaría la labor de los agentes. Facilitaría la labor de los juzgados, porque cuando </w:t>
      </w:r>
      <w:r>
        <w:t>ese atestado llega en papel</w:t>
      </w:r>
      <w:r w:rsidRPr="009C43B4">
        <w:t xml:space="preserve"> hay que </w:t>
      </w:r>
      <w:proofErr w:type="spellStart"/>
      <w:r>
        <w:t>desgraparlo</w:t>
      </w:r>
      <w:proofErr w:type="spellEnd"/>
      <w:r>
        <w:t>, hay que meterlo en las máquinas de fotocopiar, h</w:t>
      </w:r>
      <w:r w:rsidRPr="009C43B4">
        <w:t>ay que hacer un montón de copias para las abogados, para las defensas, para las acusaciones, para el Ministerio Fiscal, para el Instituto Vasco de Medicina Legal</w:t>
      </w:r>
      <w:r>
        <w:t>,</w:t>
      </w:r>
      <w:r w:rsidRPr="009C43B4">
        <w:t xml:space="preserve"> y venga papel y venga papel y venga papel. </w:t>
      </w:r>
      <w:r>
        <w:t>¿</w:t>
      </w:r>
      <w:r w:rsidRPr="009C43B4">
        <w:t>Por qué</w:t>
      </w:r>
      <w:r>
        <w:t>?</w:t>
      </w:r>
      <w:r w:rsidRPr="009C43B4">
        <w:t xml:space="preserve"> Porque no le</w:t>
      </w:r>
      <w:r>
        <w:t>s</w:t>
      </w:r>
      <w:r w:rsidRPr="009C43B4">
        <w:t xml:space="preserve"> da la gana hacer </w:t>
      </w:r>
      <w:r w:rsidRPr="009C43B4">
        <w:lastRenderedPageBreak/>
        <w:t>funcionar un expediente electrónico</w:t>
      </w:r>
      <w:r>
        <w:t>. U</w:t>
      </w:r>
      <w:r w:rsidRPr="009C43B4">
        <w:t>n expediente electrónico de</w:t>
      </w:r>
      <w:r>
        <w:t>l que se hablaba en J</w:t>
      </w:r>
      <w:r w:rsidRPr="009C43B4">
        <w:t>ust</w:t>
      </w:r>
      <w:r>
        <w:t xml:space="preserve">icia a finales del siglo pasado </w:t>
      </w:r>
      <w:r w:rsidRPr="009C43B4">
        <w:t>y que hoy no funciona al 100</w:t>
      </w:r>
      <w:r>
        <w:t> </w:t>
      </w:r>
      <w:r w:rsidRPr="009C43B4">
        <w:t>%</w:t>
      </w:r>
      <w:r>
        <w:t>.</w:t>
      </w:r>
    </w:p>
    <w:p w:rsidR="00B21E66" w:rsidRDefault="00B21E66" w:rsidP="00F716E9">
      <w:pPr>
        <w:pStyle w:val="Texto"/>
      </w:pPr>
    </w:p>
    <w:p w:rsidR="00B21E66" w:rsidRDefault="00B21E66" w:rsidP="00F716E9">
      <w:pPr>
        <w:pStyle w:val="Texto"/>
      </w:pPr>
      <w:r>
        <w:t>Y,</w:t>
      </w:r>
      <w:r w:rsidRPr="009C43B4">
        <w:t xml:space="preserve"> en este caso</w:t>
      </w:r>
      <w:r>
        <w:t>,</w:t>
      </w:r>
      <w:r w:rsidR="00130A65">
        <w:t xml:space="preserve"> la culpa no es de la</w:t>
      </w:r>
      <w:r w:rsidRPr="009C43B4">
        <w:t xml:space="preserve"> se</w:t>
      </w:r>
      <w:r>
        <w:t xml:space="preserve">ñora San José, es </w:t>
      </w:r>
      <w:r w:rsidRPr="009C43B4">
        <w:t xml:space="preserve">de su </w:t>
      </w:r>
      <w:r>
        <w:t>D</w:t>
      </w:r>
      <w:r w:rsidRPr="009C43B4">
        <w:t>epartamento, porque ellos ya tienen los medios preparados para recibir ese tipo de información</w:t>
      </w:r>
      <w:r>
        <w:t>. E</w:t>
      </w:r>
      <w:r w:rsidRPr="009C43B4">
        <w:t xml:space="preserve">se tipo de información </w:t>
      </w:r>
      <w:r>
        <w:t>que…</w:t>
      </w:r>
    </w:p>
    <w:p w:rsidR="00B21E66" w:rsidRDefault="00B21E66" w:rsidP="00F716E9">
      <w:pPr>
        <w:pStyle w:val="Texto"/>
      </w:pPr>
    </w:p>
    <w:p w:rsidR="00B21E66" w:rsidRPr="00A00CA0" w:rsidRDefault="00B21E66" w:rsidP="00F716E9">
      <w:pPr>
        <w:pStyle w:val="Texto"/>
      </w:pPr>
      <w:r>
        <w:t xml:space="preserve">(35. </w:t>
      </w:r>
      <w:proofErr w:type="spellStart"/>
      <w:r>
        <w:t>zintaren</w:t>
      </w:r>
      <w:proofErr w:type="spellEnd"/>
      <w:r>
        <w:t xml:space="preserve"> </w:t>
      </w:r>
      <w:proofErr w:type="spellStart"/>
      <w:r>
        <w:t>amaiera</w:t>
      </w:r>
      <w:proofErr w:type="spellEnd"/>
      <w:r>
        <w:t>)</w:t>
      </w:r>
    </w:p>
    <w:p w:rsidR="00B21E66" w:rsidRPr="008C503B" w:rsidRDefault="00B21E66" w:rsidP="00F716E9">
      <w:pPr>
        <w:pStyle w:val="Texto"/>
        <w:rPr>
          <w:lang w:val="eu-ES"/>
        </w:rPr>
      </w:pPr>
      <w:r w:rsidRPr="008C503B">
        <w:rPr>
          <w:lang w:val="eu-ES"/>
        </w:rPr>
        <w:t>(36. zintaren hasiera)</w:t>
      </w:r>
    </w:p>
    <w:p w:rsidR="00B21E66" w:rsidRPr="008C503B" w:rsidRDefault="00B21E66" w:rsidP="00F716E9">
      <w:pPr>
        <w:pStyle w:val="Texto"/>
        <w:rPr>
          <w:lang w:val="es-ES"/>
        </w:rPr>
      </w:pPr>
    </w:p>
    <w:p w:rsidR="00B21E66" w:rsidRDefault="00B21E66" w:rsidP="00F716E9">
      <w:pPr>
        <w:pStyle w:val="Texto"/>
        <w:rPr>
          <w:lang w:val="es-ES"/>
        </w:rPr>
      </w:pPr>
      <w:r w:rsidRPr="008C503B">
        <w:rPr>
          <w:lang w:val="es-ES"/>
        </w:rPr>
        <w:t>... y en este caso la culpa no es de la</w:t>
      </w:r>
      <w:r>
        <w:rPr>
          <w:lang w:val="es-ES"/>
        </w:rPr>
        <w:t xml:space="preserve"> señora San José, es de su D</w:t>
      </w:r>
      <w:r w:rsidRPr="008C503B">
        <w:rPr>
          <w:lang w:val="es-ES"/>
        </w:rPr>
        <w:t xml:space="preserve">epartamento, porque ellos ya tienen los medios preparados para </w:t>
      </w:r>
      <w:r>
        <w:rPr>
          <w:lang w:val="es-ES"/>
        </w:rPr>
        <w:t>recibir ese tipo de información. E</w:t>
      </w:r>
      <w:r w:rsidRPr="008C503B">
        <w:rPr>
          <w:lang w:val="es-ES"/>
        </w:rPr>
        <w:t>se tipo de información que facilitaría muchísimo el enjuiciamiento rápido de los delitos</w:t>
      </w:r>
      <w:r>
        <w:rPr>
          <w:lang w:val="es-ES"/>
        </w:rPr>
        <w:t>. Y</w:t>
      </w:r>
      <w:r w:rsidRPr="008C503B">
        <w:rPr>
          <w:lang w:val="es-ES"/>
        </w:rPr>
        <w:t xml:space="preserve"> eso significaría que los culpables </w:t>
      </w:r>
      <w:r>
        <w:rPr>
          <w:lang w:val="es-ES"/>
        </w:rPr>
        <w:t>empezarían a</w:t>
      </w:r>
      <w:r w:rsidRPr="008C503B">
        <w:rPr>
          <w:lang w:val="es-ES"/>
        </w:rPr>
        <w:t xml:space="preserve"> pagar antes</w:t>
      </w:r>
      <w:r>
        <w:rPr>
          <w:lang w:val="es-ES"/>
        </w:rPr>
        <w:t>,</w:t>
      </w:r>
      <w:r w:rsidRPr="008C503B">
        <w:rPr>
          <w:lang w:val="es-ES"/>
        </w:rPr>
        <w:t xml:space="preserve"> los procedimientos no se dilatar</w:t>
      </w:r>
      <w:r>
        <w:rPr>
          <w:lang w:val="es-ES"/>
        </w:rPr>
        <w:t xml:space="preserve">ían, </w:t>
      </w:r>
      <w:r w:rsidRPr="008C503B">
        <w:rPr>
          <w:lang w:val="es-ES"/>
        </w:rPr>
        <w:t>los juzgados de instrucción</w:t>
      </w:r>
      <w:r>
        <w:rPr>
          <w:lang w:val="es-ES"/>
        </w:rPr>
        <w:t xml:space="preserve"> n</w:t>
      </w:r>
      <w:r w:rsidRPr="008C503B">
        <w:rPr>
          <w:lang w:val="es-ES"/>
        </w:rPr>
        <w:t xml:space="preserve">o perderían tiempo en investigaciones que se habrían podido cerrar en los </w:t>
      </w:r>
      <w:r>
        <w:rPr>
          <w:lang w:val="es-ES"/>
        </w:rPr>
        <w:t>juzgados de g</w:t>
      </w:r>
      <w:r w:rsidRPr="008C503B">
        <w:rPr>
          <w:lang w:val="es-ES"/>
        </w:rPr>
        <w:t>uardia</w:t>
      </w:r>
      <w:r>
        <w:rPr>
          <w:lang w:val="es-ES"/>
        </w:rPr>
        <w:t>, señoría.</w:t>
      </w:r>
    </w:p>
    <w:p w:rsidR="00B21E66" w:rsidRDefault="00B21E66" w:rsidP="00F716E9">
      <w:pPr>
        <w:pStyle w:val="Texto"/>
        <w:rPr>
          <w:lang w:val="es-ES"/>
        </w:rPr>
      </w:pPr>
    </w:p>
    <w:p w:rsidR="00B21E66" w:rsidRDefault="00B21E66" w:rsidP="00F716E9">
      <w:pPr>
        <w:pStyle w:val="Texto"/>
        <w:rPr>
          <w:lang w:val="es-ES"/>
        </w:rPr>
      </w:pPr>
      <w:r w:rsidRPr="008C503B">
        <w:rPr>
          <w:lang w:val="es-ES"/>
        </w:rPr>
        <w:t>E</w:t>
      </w:r>
      <w:r>
        <w:rPr>
          <w:lang w:val="es-ES"/>
        </w:rPr>
        <w:t>so es lo que nosotros le pedimos: e</w:t>
      </w:r>
      <w:r w:rsidRPr="008C503B">
        <w:rPr>
          <w:lang w:val="es-ES"/>
        </w:rPr>
        <w:t>ficacia y eficiencia en la labor policial. Y por eso, señoría, le insisto, forme mejor a los agentes</w:t>
      </w:r>
      <w:r>
        <w:rPr>
          <w:lang w:val="es-ES"/>
        </w:rPr>
        <w:t>,</w:t>
      </w:r>
      <w:r w:rsidRPr="008C503B">
        <w:rPr>
          <w:lang w:val="es-ES"/>
        </w:rPr>
        <w:t xml:space="preserve"> que se lo están pidiendo a gritos</w:t>
      </w:r>
      <w:r>
        <w:rPr>
          <w:lang w:val="es-ES"/>
        </w:rPr>
        <w:t>. Y</w:t>
      </w:r>
      <w:r w:rsidRPr="008C503B">
        <w:rPr>
          <w:lang w:val="es-ES"/>
        </w:rPr>
        <w:t xml:space="preserve"> mejore los aplicativos informáticos</w:t>
      </w:r>
      <w:r>
        <w:rPr>
          <w:lang w:val="es-ES"/>
        </w:rPr>
        <w:t>,</w:t>
      </w:r>
      <w:r w:rsidRPr="008C503B">
        <w:rPr>
          <w:lang w:val="es-ES"/>
        </w:rPr>
        <w:t xml:space="preserve"> que son necesarios</w:t>
      </w:r>
      <w:r>
        <w:rPr>
          <w:lang w:val="es-ES"/>
        </w:rPr>
        <w:t xml:space="preserve">. ¿Va </w:t>
      </w:r>
      <w:r w:rsidRPr="008C503B">
        <w:rPr>
          <w:lang w:val="es-ES"/>
        </w:rPr>
        <w:t>usted hacer algo en esos dos aspectos concretos a lo largo de 2020</w:t>
      </w:r>
      <w:r>
        <w:rPr>
          <w:lang w:val="es-ES"/>
        </w:rPr>
        <w:t>?, ¿tiene previsión de hacer algo, señoría? Muchas gracias.</w:t>
      </w:r>
    </w:p>
    <w:p w:rsidR="00B21E66" w:rsidRDefault="00B21E66" w:rsidP="00F716E9">
      <w:pPr>
        <w:pStyle w:val="Texto"/>
        <w:rPr>
          <w:lang w:val="es-ES"/>
        </w:rPr>
      </w:pPr>
    </w:p>
    <w:p w:rsidR="00B21E66" w:rsidRDefault="00B21E66" w:rsidP="00F716E9">
      <w:pPr>
        <w:pStyle w:val="Texto"/>
        <w:rPr>
          <w:lang w:val="es-ES"/>
        </w:rPr>
      </w:pPr>
    </w:p>
    <w:p w:rsidR="00B21E66" w:rsidRDefault="00B21E66" w:rsidP="00F716E9">
      <w:pPr>
        <w:pStyle w:val="Texto"/>
        <w:rPr>
          <w:lang w:val="es-ES"/>
        </w:rPr>
      </w:pPr>
      <w:r>
        <w:rPr>
          <w:rFonts w:ascii="Futura Md BT" w:hAnsi="Futura Md BT"/>
          <w:caps/>
          <w:lang w:val="es-ES"/>
        </w:rPr>
        <w:t xml:space="preserve">lehendakariak: </w:t>
      </w:r>
      <w:r w:rsidR="0013129F">
        <w:rPr>
          <w:lang w:val="eu-ES"/>
        </w:rPr>
        <w:t>Eskerrik asko, Rui</w:t>
      </w:r>
      <w:r>
        <w:rPr>
          <w:lang w:val="eu-ES"/>
        </w:rPr>
        <w:t xml:space="preserve">z de Arbulo jauna. </w:t>
      </w:r>
      <w:proofErr w:type="spellStart"/>
      <w:r w:rsidR="0013129F">
        <w:rPr>
          <w:lang w:val="es-ES"/>
        </w:rPr>
        <w:t>Beltra</w:t>
      </w:r>
      <w:r w:rsidRPr="008C503B">
        <w:rPr>
          <w:lang w:val="es-ES"/>
        </w:rPr>
        <w:t>n</w:t>
      </w:r>
      <w:proofErr w:type="spellEnd"/>
      <w:r w:rsidRPr="008C503B">
        <w:rPr>
          <w:lang w:val="es-ES"/>
        </w:rPr>
        <w:t xml:space="preserve"> de </w:t>
      </w:r>
      <w:r>
        <w:rPr>
          <w:lang w:val="es-ES"/>
        </w:rPr>
        <w:t>Her</w:t>
      </w:r>
      <w:r w:rsidR="0013129F">
        <w:rPr>
          <w:lang w:val="es-ES"/>
        </w:rPr>
        <w:t xml:space="preserve">edia </w:t>
      </w:r>
      <w:proofErr w:type="spellStart"/>
      <w:r w:rsidR="0013129F">
        <w:rPr>
          <w:lang w:val="es-ES"/>
        </w:rPr>
        <w:t>andrea</w:t>
      </w:r>
      <w:proofErr w:type="spellEnd"/>
      <w:r w:rsidR="0013129F">
        <w:rPr>
          <w:lang w:val="es-ES"/>
        </w:rPr>
        <w:t xml:space="preserve">, zurea da </w:t>
      </w:r>
      <w:proofErr w:type="spellStart"/>
      <w:r w:rsidR="0013129F">
        <w:rPr>
          <w:lang w:val="es-ES"/>
        </w:rPr>
        <w:t>hitza</w:t>
      </w:r>
      <w:proofErr w:type="spellEnd"/>
      <w:r w:rsidR="0013129F">
        <w:rPr>
          <w:lang w:val="es-ES"/>
        </w:rPr>
        <w:t>.</w:t>
      </w:r>
    </w:p>
    <w:p w:rsidR="00B21E66" w:rsidRDefault="00B21E66" w:rsidP="00F716E9">
      <w:pPr>
        <w:pStyle w:val="Texto"/>
        <w:rPr>
          <w:lang w:val="es-ES"/>
        </w:rPr>
      </w:pPr>
    </w:p>
    <w:p w:rsidR="00B21E66" w:rsidRDefault="00B21E66" w:rsidP="00F716E9">
      <w:pPr>
        <w:pStyle w:val="Texto"/>
        <w:rPr>
          <w:lang w:val="es-ES"/>
        </w:rPr>
      </w:pPr>
    </w:p>
    <w:p w:rsidR="00B21E66" w:rsidRDefault="00B21E66" w:rsidP="00F716E9">
      <w:pPr>
        <w:pStyle w:val="Texto"/>
        <w:rPr>
          <w:lang w:val="es-ES"/>
        </w:rPr>
      </w:pPr>
      <w:proofErr w:type="spellStart"/>
      <w:r w:rsidRPr="008C503B">
        <w:rPr>
          <w:rFonts w:ascii="Futura Md BT" w:hAnsi="Futura Md BT"/>
          <w:caps/>
          <w:lang w:val="es-ES"/>
        </w:rPr>
        <w:t>Segurtasuneko</w:t>
      </w:r>
      <w:proofErr w:type="spellEnd"/>
      <w:r w:rsidRPr="008C503B">
        <w:rPr>
          <w:rFonts w:ascii="Futura Md BT" w:hAnsi="Futura Md BT"/>
          <w:caps/>
          <w:lang w:val="es-ES"/>
        </w:rPr>
        <w:t xml:space="preserve"> </w:t>
      </w:r>
      <w:proofErr w:type="spellStart"/>
      <w:r w:rsidRPr="008C503B">
        <w:rPr>
          <w:rFonts w:ascii="Futura Md BT" w:hAnsi="Futura Md BT"/>
          <w:caps/>
          <w:lang w:val="es-ES"/>
        </w:rPr>
        <w:t>sailburuak</w:t>
      </w:r>
      <w:proofErr w:type="spellEnd"/>
      <w:r>
        <w:rPr>
          <w:lang w:val="es-ES"/>
        </w:rPr>
        <w:t xml:space="preserve"> (</w:t>
      </w:r>
      <w:proofErr w:type="spellStart"/>
      <w:r w:rsidRPr="008C503B">
        <w:rPr>
          <w:lang w:val="es-ES"/>
        </w:rPr>
        <w:t>Beltran</w:t>
      </w:r>
      <w:proofErr w:type="spellEnd"/>
      <w:r w:rsidRPr="008C503B">
        <w:rPr>
          <w:lang w:val="es-ES"/>
        </w:rPr>
        <w:t xml:space="preserve"> de Heredia </w:t>
      </w:r>
      <w:proofErr w:type="spellStart"/>
      <w:r w:rsidRPr="008C503B">
        <w:rPr>
          <w:lang w:val="es-ES"/>
        </w:rPr>
        <w:t>Arroniz</w:t>
      </w:r>
      <w:proofErr w:type="spellEnd"/>
      <w:r>
        <w:rPr>
          <w:lang w:val="es-ES"/>
        </w:rPr>
        <w:t>):</w:t>
      </w:r>
      <w:r w:rsidRPr="008C503B">
        <w:rPr>
          <w:lang w:val="es-ES"/>
        </w:rPr>
        <w:t xml:space="preserve"> </w:t>
      </w:r>
      <w:r>
        <w:rPr>
          <w:lang w:val="es-ES"/>
        </w:rPr>
        <w:t xml:space="preserve">señor </w:t>
      </w:r>
      <w:proofErr w:type="spellStart"/>
      <w:r w:rsidRPr="008C503B">
        <w:rPr>
          <w:lang w:val="es-ES"/>
        </w:rPr>
        <w:t>Arbulo</w:t>
      </w:r>
      <w:proofErr w:type="spellEnd"/>
      <w:r>
        <w:rPr>
          <w:lang w:val="es-ES"/>
        </w:rPr>
        <w:t xml:space="preserve">. Usted conoce la previsión que tenemos </w:t>
      </w:r>
      <w:r w:rsidRPr="008C503B">
        <w:rPr>
          <w:lang w:val="es-ES"/>
        </w:rPr>
        <w:t xml:space="preserve">a través de la presentación de los presupuestos y estaría encantada de que los apoye para poder llevar a cabo </w:t>
      </w:r>
      <w:r>
        <w:rPr>
          <w:lang w:val="es-ES"/>
        </w:rPr>
        <w:t xml:space="preserve">todo </w:t>
      </w:r>
      <w:r w:rsidRPr="008C503B">
        <w:rPr>
          <w:lang w:val="es-ES"/>
        </w:rPr>
        <w:t>lo que a</w:t>
      </w:r>
      <w:r>
        <w:rPr>
          <w:lang w:val="es-ES"/>
        </w:rPr>
        <w:t>hí</w:t>
      </w:r>
      <w:r w:rsidRPr="008C503B">
        <w:rPr>
          <w:lang w:val="es-ES"/>
        </w:rPr>
        <w:t xml:space="preserve"> está planteado</w:t>
      </w:r>
      <w:r>
        <w:rPr>
          <w:lang w:val="es-ES"/>
        </w:rPr>
        <w:t xml:space="preserve">. En relación, me hablaba usted de la </w:t>
      </w:r>
      <w:r>
        <w:rPr>
          <w:lang w:val="es-ES"/>
        </w:rPr>
        <w:lastRenderedPageBreak/>
        <w:t>formación. Forme usted a los agentes. Mire, en materia de formación, 462 agentes, 132 mujeres y 330 hombres s</w:t>
      </w:r>
      <w:r w:rsidRPr="008C503B">
        <w:rPr>
          <w:lang w:val="es-ES"/>
        </w:rPr>
        <w:t>e han formado en 13 cursos de especialización</w:t>
      </w:r>
      <w:r>
        <w:rPr>
          <w:lang w:val="es-ES"/>
        </w:rPr>
        <w:t>,</w:t>
      </w:r>
      <w:r w:rsidRPr="008C503B">
        <w:rPr>
          <w:lang w:val="es-ES"/>
        </w:rPr>
        <w:t xml:space="preserve"> en investigación criminal</w:t>
      </w:r>
      <w:r>
        <w:rPr>
          <w:lang w:val="es-ES"/>
        </w:rPr>
        <w:t>,</w:t>
      </w:r>
      <w:r w:rsidRPr="008C503B">
        <w:rPr>
          <w:lang w:val="es-ES"/>
        </w:rPr>
        <w:t xml:space="preserve"> que han ido integrando l</w:t>
      </w:r>
      <w:r>
        <w:rPr>
          <w:lang w:val="es-ES"/>
        </w:rPr>
        <w:t>o</w:t>
      </w:r>
      <w:r w:rsidRPr="008C503B">
        <w:rPr>
          <w:lang w:val="es-ES"/>
        </w:rPr>
        <w:t>s distint</w:t>
      </w:r>
      <w:r>
        <w:rPr>
          <w:lang w:val="es-ES"/>
        </w:rPr>
        <w:t>o</w:t>
      </w:r>
      <w:r w:rsidRPr="008C503B">
        <w:rPr>
          <w:lang w:val="es-ES"/>
        </w:rPr>
        <w:t xml:space="preserve">s </w:t>
      </w:r>
      <w:r>
        <w:rPr>
          <w:lang w:val="es-ES"/>
        </w:rPr>
        <w:t xml:space="preserve">grupos </w:t>
      </w:r>
      <w:r w:rsidRPr="008C503B">
        <w:rPr>
          <w:lang w:val="es-ES"/>
        </w:rPr>
        <w:t>de investigación. Cada curso tiene 300 horas y además una obligación de permanencia mínima de ocho años</w:t>
      </w:r>
      <w:r>
        <w:rPr>
          <w:lang w:val="es-ES"/>
        </w:rPr>
        <w:t xml:space="preserve">. </w:t>
      </w:r>
      <w:r w:rsidRPr="008C503B">
        <w:rPr>
          <w:lang w:val="es-ES"/>
        </w:rPr>
        <w:t>Es</w:t>
      </w:r>
      <w:r>
        <w:rPr>
          <w:lang w:val="es-ES"/>
        </w:rPr>
        <w:t xml:space="preserve"> </w:t>
      </w:r>
      <w:r w:rsidRPr="008C503B">
        <w:rPr>
          <w:lang w:val="es-ES"/>
        </w:rPr>
        <w:t>decir, que son agentes que van integrando los grupos de investigación.</w:t>
      </w:r>
    </w:p>
    <w:p w:rsidR="00B21E66" w:rsidRDefault="00B21E66" w:rsidP="00F716E9">
      <w:pPr>
        <w:pStyle w:val="Texto"/>
        <w:rPr>
          <w:lang w:val="es-ES"/>
        </w:rPr>
      </w:pPr>
    </w:p>
    <w:p w:rsidR="00B21E66" w:rsidRDefault="00B21E66" w:rsidP="00F716E9">
      <w:pPr>
        <w:pStyle w:val="Texto"/>
        <w:rPr>
          <w:lang w:val="es-ES"/>
        </w:rPr>
      </w:pPr>
      <w:r w:rsidRPr="008C503B">
        <w:rPr>
          <w:lang w:val="es-ES"/>
        </w:rPr>
        <w:t xml:space="preserve">La investigación se integra </w:t>
      </w:r>
      <w:r>
        <w:rPr>
          <w:lang w:val="es-ES"/>
        </w:rPr>
        <w:t xml:space="preserve">a </w:t>
      </w:r>
      <w:r w:rsidRPr="008C503B">
        <w:rPr>
          <w:lang w:val="es-ES"/>
        </w:rPr>
        <w:t>tres niveles, como usted</w:t>
      </w:r>
      <w:r>
        <w:rPr>
          <w:lang w:val="es-ES"/>
        </w:rPr>
        <w:t xml:space="preserve">…, </w:t>
      </w:r>
      <w:r w:rsidRPr="008C503B">
        <w:rPr>
          <w:lang w:val="es-ES"/>
        </w:rPr>
        <w:t xml:space="preserve">creo que lo </w:t>
      </w:r>
      <w:r>
        <w:rPr>
          <w:lang w:val="es-ES"/>
        </w:rPr>
        <w:t xml:space="preserve">he </w:t>
      </w:r>
      <w:r w:rsidRPr="008C503B">
        <w:rPr>
          <w:lang w:val="es-ES"/>
        </w:rPr>
        <w:t>explica</w:t>
      </w:r>
      <w:r>
        <w:rPr>
          <w:lang w:val="es-ES"/>
        </w:rPr>
        <w:t>do</w:t>
      </w:r>
      <w:r w:rsidRPr="008C503B">
        <w:rPr>
          <w:lang w:val="es-ES"/>
        </w:rPr>
        <w:t xml:space="preserve"> en alguna ocasión</w:t>
      </w:r>
      <w:r>
        <w:rPr>
          <w:lang w:val="es-ES"/>
        </w:rPr>
        <w:t>. E</w:t>
      </w:r>
      <w:r w:rsidRPr="008C503B">
        <w:rPr>
          <w:lang w:val="es-ES"/>
        </w:rPr>
        <w:t>l nivel central de investigación</w:t>
      </w:r>
      <w:r>
        <w:rPr>
          <w:lang w:val="es-ES"/>
        </w:rPr>
        <w:t>,</w:t>
      </w:r>
      <w:r w:rsidRPr="008C503B">
        <w:rPr>
          <w:lang w:val="es-ES"/>
        </w:rPr>
        <w:t xml:space="preserve"> que cuenta con los seis grupos de especialización</w:t>
      </w:r>
      <w:r>
        <w:rPr>
          <w:lang w:val="es-ES"/>
        </w:rPr>
        <w:t>,</w:t>
      </w:r>
      <w:r w:rsidRPr="008C503B">
        <w:rPr>
          <w:lang w:val="es-ES"/>
        </w:rPr>
        <w:t xml:space="preserve"> de grupos especializados en delitos informáticos, económicos, medioambientales, crimen organizado</w:t>
      </w:r>
      <w:r>
        <w:rPr>
          <w:lang w:val="es-ES"/>
        </w:rPr>
        <w:t>,</w:t>
      </w:r>
      <w:r w:rsidRPr="008C503B">
        <w:rPr>
          <w:lang w:val="es-ES"/>
        </w:rPr>
        <w:t xml:space="preserve"> delitos contra las personas, investigación de accidentes.</w:t>
      </w:r>
    </w:p>
    <w:p w:rsidR="00B21E66" w:rsidRDefault="00B21E66" w:rsidP="00F716E9">
      <w:pPr>
        <w:pStyle w:val="Texto"/>
        <w:rPr>
          <w:lang w:val="es-ES"/>
        </w:rPr>
      </w:pPr>
    </w:p>
    <w:p w:rsidR="00B21E66" w:rsidRDefault="00B21E66" w:rsidP="00F716E9">
      <w:pPr>
        <w:pStyle w:val="Texto"/>
        <w:rPr>
          <w:lang w:val="es-ES"/>
        </w:rPr>
      </w:pPr>
      <w:r w:rsidRPr="008C503B">
        <w:rPr>
          <w:lang w:val="es-ES"/>
        </w:rPr>
        <w:t>El segundo nivel</w:t>
      </w:r>
      <w:r>
        <w:rPr>
          <w:lang w:val="es-ES"/>
        </w:rPr>
        <w:t>,</w:t>
      </w:r>
      <w:r w:rsidRPr="008C503B">
        <w:rPr>
          <w:lang w:val="es-ES"/>
        </w:rPr>
        <w:t xml:space="preserve"> que lo constituyen los servicios territoriales de investigación</w:t>
      </w:r>
      <w:r>
        <w:rPr>
          <w:lang w:val="es-ES"/>
        </w:rPr>
        <w:t>,</w:t>
      </w:r>
      <w:r w:rsidRPr="008C503B">
        <w:rPr>
          <w:lang w:val="es-ES"/>
        </w:rPr>
        <w:t xml:space="preserve"> más orientados a la investigación del crimen organizado. Y además están los servicios de investigación local, comisaría por comisaría. Eso es lo importante</w:t>
      </w:r>
      <w:r>
        <w:rPr>
          <w:lang w:val="es-ES"/>
        </w:rPr>
        <w:t>, más</w:t>
      </w:r>
      <w:r w:rsidRPr="008C503B">
        <w:rPr>
          <w:lang w:val="es-ES"/>
        </w:rPr>
        <w:t xml:space="preserve"> allá del papel, usted ha utilizado los cinco minutos para hablar del papel</w:t>
      </w:r>
      <w:r>
        <w:rPr>
          <w:lang w:val="es-ES"/>
        </w:rPr>
        <w:t>,</w:t>
      </w:r>
      <w:r w:rsidRPr="008C503B">
        <w:rPr>
          <w:lang w:val="es-ES"/>
        </w:rPr>
        <w:t xml:space="preserve"> del papel y la firma</w:t>
      </w:r>
      <w:r>
        <w:rPr>
          <w:lang w:val="es-ES"/>
        </w:rPr>
        <w:t xml:space="preserve"> y u</w:t>
      </w:r>
      <w:r w:rsidRPr="008C503B">
        <w:rPr>
          <w:lang w:val="es-ES"/>
        </w:rPr>
        <w:t>sted sabe cuáles son las circunstancias que envuelven a la necesidad de poner la firma encima del papel</w:t>
      </w:r>
      <w:r>
        <w:rPr>
          <w:lang w:val="es-ES"/>
        </w:rPr>
        <w:t>.</w:t>
      </w:r>
    </w:p>
    <w:p w:rsidR="00B21E66" w:rsidRDefault="00B21E66" w:rsidP="00F716E9">
      <w:pPr>
        <w:pStyle w:val="Texto"/>
        <w:rPr>
          <w:lang w:val="es-ES"/>
        </w:rPr>
      </w:pPr>
    </w:p>
    <w:p w:rsidR="00B21E66" w:rsidRDefault="00B21E66" w:rsidP="00F716E9">
      <w:pPr>
        <w:pStyle w:val="Texto"/>
        <w:rPr>
          <w:lang w:val="es-ES"/>
        </w:rPr>
      </w:pPr>
      <w:r>
        <w:rPr>
          <w:lang w:val="es-ES"/>
        </w:rPr>
        <w:t>E</w:t>
      </w:r>
      <w:r w:rsidRPr="008C503B">
        <w:rPr>
          <w:lang w:val="es-ES"/>
        </w:rPr>
        <w:t>n esta estructura actual</w:t>
      </w:r>
      <w:r>
        <w:rPr>
          <w:lang w:val="es-ES"/>
        </w:rPr>
        <w:t>, e</w:t>
      </w:r>
      <w:r w:rsidRPr="008C503B">
        <w:rPr>
          <w:lang w:val="es-ES"/>
        </w:rPr>
        <w:t>sta es la estructura actual de los servicios de investigación, más actividad que nunca también por parte d</w:t>
      </w:r>
      <w:r>
        <w:rPr>
          <w:lang w:val="es-ES"/>
        </w:rPr>
        <w:t>e lo</w:t>
      </w:r>
      <w:r w:rsidRPr="008C503B">
        <w:rPr>
          <w:lang w:val="es-ES"/>
        </w:rPr>
        <w:t>s grupos de inspecciones oculares</w:t>
      </w:r>
      <w:r>
        <w:rPr>
          <w:lang w:val="es-ES"/>
        </w:rPr>
        <w:t>, más recogida de evidencias, por tanto, mejor elaborados l</w:t>
      </w:r>
      <w:r w:rsidRPr="008C503B">
        <w:rPr>
          <w:lang w:val="es-ES"/>
        </w:rPr>
        <w:t>os atestados</w:t>
      </w:r>
      <w:r>
        <w:rPr>
          <w:lang w:val="es-ES"/>
        </w:rPr>
        <w:t>,</w:t>
      </w:r>
      <w:r w:rsidRPr="008C503B">
        <w:rPr>
          <w:lang w:val="es-ES"/>
        </w:rPr>
        <w:t xml:space="preserve"> con más pruebas. Una estructura</w:t>
      </w:r>
      <w:r>
        <w:rPr>
          <w:lang w:val="es-ES"/>
        </w:rPr>
        <w:t>,</w:t>
      </w:r>
      <w:r w:rsidRPr="008C503B">
        <w:rPr>
          <w:lang w:val="es-ES"/>
        </w:rPr>
        <w:t xml:space="preserve"> además, que confluye con los servicios de inteligencia, que también tienen un despliegue similar. Trabajamos en un </w:t>
      </w:r>
      <w:r>
        <w:rPr>
          <w:lang w:val="es-ES"/>
        </w:rPr>
        <w:t>trasv</w:t>
      </w:r>
      <w:r w:rsidRPr="008C503B">
        <w:rPr>
          <w:lang w:val="es-ES"/>
        </w:rPr>
        <w:t>ase continuo de información entre investigación e inteligencia, dos pilares fundamentales en la</w:t>
      </w:r>
      <w:r>
        <w:rPr>
          <w:lang w:val="es-ES"/>
        </w:rPr>
        <w:t xml:space="preserve"> organización de la Ertzaintza.</w:t>
      </w:r>
    </w:p>
    <w:p w:rsidR="00B21E66" w:rsidRDefault="00B21E66" w:rsidP="00F716E9">
      <w:pPr>
        <w:pStyle w:val="Texto"/>
        <w:rPr>
          <w:lang w:val="es-ES"/>
        </w:rPr>
      </w:pPr>
    </w:p>
    <w:p w:rsidR="00B21E66" w:rsidRDefault="00B21E66" w:rsidP="00F716E9">
      <w:pPr>
        <w:pStyle w:val="Texto"/>
        <w:rPr>
          <w:lang w:val="es-ES"/>
        </w:rPr>
      </w:pPr>
      <w:r w:rsidRPr="008C503B">
        <w:rPr>
          <w:lang w:val="es-ES"/>
        </w:rPr>
        <w:t>Le he dicho antes</w:t>
      </w:r>
      <w:r>
        <w:rPr>
          <w:lang w:val="es-ES"/>
        </w:rPr>
        <w:t>. U</w:t>
      </w:r>
      <w:r w:rsidRPr="008C503B">
        <w:rPr>
          <w:lang w:val="es-ES"/>
        </w:rPr>
        <w:t>no de cada cuatro agentes de la Ert</w:t>
      </w:r>
      <w:r>
        <w:rPr>
          <w:lang w:val="es-ES"/>
        </w:rPr>
        <w:t>zaintza está integrado en alguna de estas estructuras:</w:t>
      </w:r>
      <w:r w:rsidRPr="008C503B">
        <w:rPr>
          <w:lang w:val="es-ES"/>
        </w:rPr>
        <w:t xml:space="preserve"> investigación criminal o inteligencia. En la actualidad, todos</w:t>
      </w:r>
      <w:r>
        <w:rPr>
          <w:lang w:val="es-ES"/>
        </w:rPr>
        <w:t xml:space="preserve">, todos </w:t>
      </w:r>
      <w:r w:rsidRPr="008C503B">
        <w:rPr>
          <w:lang w:val="es-ES"/>
        </w:rPr>
        <w:t>los alumnos y</w:t>
      </w:r>
      <w:r>
        <w:rPr>
          <w:lang w:val="es-ES"/>
        </w:rPr>
        <w:t xml:space="preserve"> alumnas que se están formando en la A</w:t>
      </w:r>
      <w:r w:rsidRPr="008C503B">
        <w:rPr>
          <w:lang w:val="es-ES"/>
        </w:rPr>
        <w:t xml:space="preserve">cademia reciben instrucción específica sobre la recogida de </w:t>
      </w:r>
      <w:r w:rsidRPr="008C503B">
        <w:rPr>
          <w:lang w:val="es-ES"/>
        </w:rPr>
        <w:lastRenderedPageBreak/>
        <w:t xml:space="preserve">denuncias, la redacción de informes, la elaboración de los atestados, sin que para ello tengan que acreditar un </w:t>
      </w:r>
      <w:r>
        <w:rPr>
          <w:lang w:val="es-ES"/>
        </w:rPr>
        <w:t>c</w:t>
      </w:r>
      <w:r w:rsidRPr="008C503B">
        <w:rPr>
          <w:lang w:val="es-ES"/>
        </w:rPr>
        <w:t>u</w:t>
      </w:r>
      <w:r>
        <w:rPr>
          <w:lang w:val="es-ES"/>
        </w:rPr>
        <w:t>r</w:t>
      </w:r>
      <w:r w:rsidRPr="008C503B">
        <w:rPr>
          <w:lang w:val="es-ES"/>
        </w:rPr>
        <w:t>so específico en investigación criminal, lo cual nos está permitiendo también reforzar e</w:t>
      </w:r>
      <w:r>
        <w:rPr>
          <w:lang w:val="es-ES"/>
        </w:rPr>
        <w:t>l á</w:t>
      </w:r>
      <w:r w:rsidRPr="008C503B">
        <w:rPr>
          <w:lang w:val="es-ES"/>
        </w:rPr>
        <w:t>rea de investigación</w:t>
      </w:r>
      <w:r>
        <w:rPr>
          <w:lang w:val="es-ES"/>
        </w:rPr>
        <w:t>. Y</w:t>
      </w:r>
      <w:r w:rsidRPr="008C503B">
        <w:rPr>
          <w:lang w:val="es-ES"/>
        </w:rPr>
        <w:t xml:space="preserve"> no estamos descubriendo absolutamente nada nuevo. Esto nos permite también destinar más recursos a la investigación de casos.</w:t>
      </w:r>
    </w:p>
    <w:p w:rsidR="00B21E66" w:rsidRDefault="00B21E66" w:rsidP="00F716E9">
      <w:pPr>
        <w:pStyle w:val="Texto"/>
        <w:rPr>
          <w:lang w:val="es-ES"/>
        </w:rPr>
      </w:pPr>
    </w:p>
    <w:p w:rsidR="00B21E66" w:rsidRDefault="00B21E66" w:rsidP="00F716E9">
      <w:pPr>
        <w:pStyle w:val="Texto"/>
        <w:rPr>
          <w:lang w:val="es-ES"/>
        </w:rPr>
      </w:pPr>
      <w:r w:rsidRPr="008C503B">
        <w:rPr>
          <w:lang w:val="es-ES"/>
        </w:rPr>
        <w:t>Tratamos de adecuar el trabajo, el trabajo que realizamos</w:t>
      </w:r>
      <w:r>
        <w:rPr>
          <w:lang w:val="es-ES"/>
        </w:rPr>
        <w:t>,</w:t>
      </w:r>
      <w:r w:rsidRPr="008C503B">
        <w:rPr>
          <w:lang w:val="es-ES"/>
        </w:rPr>
        <w:t xml:space="preserve"> a las prácticas de los entornos policiales que más paralelismos tienen con el nuestro</w:t>
      </w:r>
      <w:r>
        <w:rPr>
          <w:lang w:val="es-ES"/>
        </w:rPr>
        <w:t>, c</w:t>
      </w:r>
      <w:r w:rsidRPr="008C503B">
        <w:rPr>
          <w:lang w:val="es-ES"/>
        </w:rPr>
        <w:t>on nuestro modelo, un modelo de despliegue amplio,</w:t>
      </w:r>
      <w:r>
        <w:rPr>
          <w:lang w:val="es-ES"/>
        </w:rPr>
        <w:t xml:space="preserve"> un</w:t>
      </w:r>
      <w:r w:rsidRPr="008C503B">
        <w:rPr>
          <w:lang w:val="es-ES"/>
        </w:rPr>
        <w:t xml:space="preserve"> modelo, bueno</w:t>
      </w:r>
      <w:r>
        <w:rPr>
          <w:lang w:val="es-ES"/>
        </w:rPr>
        <w:t>,</w:t>
      </w:r>
      <w:r w:rsidRPr="008C503B">
        <w:rPr>
          <w:lang w:val="es-ES"/>
        </w:rPr>
        <w:t xml:space="preserve"> con una implicación social importante</w:t>
      </w:r>
      <w:r>
        <w:rPr>
          <w:lang w:val="es-ES"/>
        </w:rPr>
        <w:t>. Y</w:t>
      </w:r>
      <w:r w:rsidRPr="008C503B">
        <w:rPr>
          <w:lang w:val="es-ES"/>
        </w:rPr>
        <w:t xml:space="preserve"> en cuanto a las relaciones de la Ertzaintza en general y los servicios de Investigación Criminal en particular</w:t>
      </w:r>
      <w:r>
        <w:rPr>
          <w:lang w:val="es-ES"/>
        </w:rPr>
        <w:t>,</w:t>
      </w:r>
      <w:r w:rsidRPr="008C503B">
        <w:rPr>
          <w:lang w:val="es-ES"/>
        </w:rPr>
        <w:t xml:space="preserve"> o de inteligencia con los órganos judiciales y la fiscalía, le quiero destacar </w:t>
      </w:r>
      <w:r>
        <w:rPr>
          <w:lang w:val="es-ES"/>
        </w:rPr>
        <w:t>tr</w:t>
      </w:r>
      <w:r w:rsidRPr="008C503B">
        <w:rPr>
          <w:lang w:val="es-ES"/>
        </w:rPr>
        <w:t>es aspectos</w:t>
      </w:r>
      <w:r>
        <w:rPr>
          <w:lang w:val="es-ES"/>
        </w:rPr>
        <w:t>. C</w:t>
      </w:r>
      <w:r w:rsidRPr="008C503B">
        <w:rPr>
          <w:lang w:val="es-ES"/>
        </w:rPr>
        <w:t>on relación a la inclusión telemática de los atestados poli</w:t>
      </w:r>
      <w:r>
        <w:rPr>
          <w:lang w:val="es-ES"/>
        </w:rPr>
        <w:t>ciales en la plataforma digital</w:t>
      </w:r>
      <w:r w:rsidRPr="008C503B">
        <w:rPr>
          <w:lang w:val="es-ES"/>
        </w:rPr>
        <w:t xml:space="preserve"> </w:t>
      </w:r>
      <w:proofErr w:type="spellStart"/>
      <w:r w:rsidRPr="008C503B">
        <w:rPr>
          <w:lang w:val="es-ES"/>
        </w:rPr>
        <w:t>Justi</w:t>
      </w:r>
      <w:r>
        <w:rPr>
          <w:lang w:val="es-ES"/>
        </w:rPr>
        <w:t>z</w:t>
      </w:r>
      <w:r w:rsidRPr="008C503B">
        <w:rPr>
          <w:lang w:val="es-ES"/>
        </w:rPr>
        <w:t>ia</w:t>
      </w:r>
      <w:proofErr w:type="spellEnd"/>
      <w:r w:rsidRPr="008C503B">
        <w:rPr>
          <w:lang w:val="es-ES"/>
        </w:rPr>
        <w:t xml:space="preserve"> </w:t>
      </w:r>
      <w:proofErr w:type="spellStart"/>
      <w:r>
        <w:rPr>
          <w:lang w:val="es-ES"/>
        </w:rPr>
        <w:t>B</w:t>
      </w:r>
      <w:r w:rsidRPr="008C503B">
        <w:rPr>
          <w:lang w:val="es-ES"/>
        </w:rPr>
        <w:t>at</w:t>
      </w:r>
      <w:proofErr w:type="spellEnd"/>
      <w:r>
        <w:rPr>
          <w:lang w:val="es-ES"/>
        </w:rPr>
        <w:t>,</w:t>
      </w:r>
      <w:r w:rsidRPr="008C503B">
        <w:rPr>
          <w:lang w:val="es-ES"/>
        </w:rPr>
        <w:t xml:space="preserve"> en el Departamento </w:t>
      </w:r>
      <w:r>
        <w:rPr>
          <w:lang w:val="es-ES"/>
        </w:rPr>
        <w:t>de Seguridad y en la Ertzaintza, e</w:t>
      </w:r>
      <w:r w:rsidRPr="008C503B">
        <w:rPr>
          <w:lang w:val="es-ES"/>
        </w:rPr>
        <w:t>stamos preparados y estamos a la espera de la migración previa de los sistemas informáticos de la Administración de Justicia</w:t>
      </w:r>
      <w:r>
        <w:rPr>
          <w:lang w:val="es-ES"/>
        </w:rPr>
        <w:t xml:space="preserve"> a</w:t>
      </w:r>
      <w:r w:rsidRPr="008C503B">
        <w:rPr>
          <w:lang w:val="es-ES"/>
        </w:rPr>
        <w:t xml:space="preserve"> la plataforma </w:t>
      </w:r>
      <w:r>
        <w:rPr>
          <w:lang w:val="es-ES"/>
        </w:rPr>
        <w:t>Batera, u</w:t>
      </w:r>
      <w:r w:rsidRPr="008C503B">
        <w:rPr>
          <w:lang w:val="es-ES"/>
        </w:rPr>
        <w:t>n paso que es imprescindible para la posterior incorporación telemática de los atestados al sistema infor</w:t>
      </w:r>
      <w:r>
        <w:rPr>
          <w:lang w:val="es-ES"/>
        </w:rPr>
        <w:t>mático de la Administración de J</w:t>
      </w:r>
      <w:r w:rsidRPr="008C503B">
        <w:rPr>
          <w:lang w:val="es-ES"/>
        </w:rPr>
        <w:t>usticia.</w:t>
      </w:r>
    </w:p>
    <w:p w:rsidR="00B21E66" w:rsidRDefault="00B21E66" w:rsidP="00F716E9">
      <w:pPr>
        <w:pStyle w:val="Texto"/>
        <w:rPr>
          <w:lang w:val="es-ES"/>
        </w:rPr>
      </w:pPr>
    </w:p>
    <w:p w:rsidR="00B21E66" w:rsidRDefault="00B21E66" w:rsidP="00F716E9">
      <w:pPr>
        <w:pStyle w:val="Texto"/>
        <w:rPr>
          <w:lang w:val="es-ES"/>
        </w:rPr>
      </w:pPr>
      <w:r w:rsidRPr="008C503B">
        <w:rPr>
          <w:lang w:val="es-ES"/>
        </w:rPr>
        <w:t>Además, lo he dicho antes, nuestra colaboración con los órganos judiciales se concreta en una participación sistemática en la Comisión Nacional de Coordinación de Policía Judicial e</w:t>
      </w:r>
      <w:r>
        <w:rPr>
          <w:lang w:val="es-ES"/>
        </w:rPr>
        <w:t xml:space="preserve">n el Comité Técnico de empresas…, </w:t>
      </w:r>
      <w:r w:rsidRPr="008C503B">
        <w:rPr>
          <w:lang w:val="es-ES"/>
        </w:rPr>
        <w:t xml:space="preserve">perdón, </w:t>
      </w:r>
      <w:r>
        <w:rPr>
          <w:lang w:val="es-ES"/>
        </w:rPr>
        <w:t>en el Comité Técnico Asesor</w:t>
      </w:r>
      <w:r w:rsidRPr="008C503B">
        <w:rPr>
          <w:lang w:val="es-ES"/>
        </w:rPr>
        <w:t xml:space="preserve"> así co</w:t>
      </w:r>
      <w:r>
        <w:rPr>
          <w:lang w:val="es-ES"/>
        </w:rPr>
        <w:t>mo en el Servicio Ejecutivo de B</w:t>
      </w:r>
      <w:r w:rsidRPr="008C503B">
        <w:rPr>
          <w:lang w:val="es-ES"/>
        </w:rPr>
        <w:t>lanqueo</w:t>
      </w:r>
      <w:r>
        <w:rPr>
          <w:lang w:val="es-ES"/>
        </w:rPr>
        <w:t xml:space="preserve"> de C</w:t>
      </w:r>
      <w:r w:rsidRPr="008C503B">
        <w:rPr>
          <w:lang w:val="es-ES"/>
        </w:rPr>
        <w:t>apitales</w:t>
      </w:r>
      <w:r>
        <w:rPr>
          <w:lang w:val="es-ES"/>
        </w:rPr>
        <w:t xml:space="preserve">, el </w:t>
      </w:r>
      <w:proofErr w:type="spellStart"/>
      <w:r>
        <w:rPr>
          <w:lang w:val="es-ES"/>
        </w:rPr>
        <w:t>Sepblac</w:t>
      </w:r>
      <w:proofErr w:type="spellEnd"/>
      <w:r>
        <w:rPr>
          <w:lang w:val="es-ES"/>
        </w:rPr>
        <w:t>,</w:t>
      </w:r>
      <w:r w:rsidRPr="008C503B">
        <w:rPr>
          <w:lang w:val="es-ES"/>
        </w:rPr>
        <w:t xml:space="preserve"> en el Centro de Int</w:t>
      </w:r>
      <w:r>
        <w:rPr>
          <w:lang w:val="es-ES"/>
        </w:rPr>
        <w:t>eligencia contra el T</w:t>
      </w:r>
      <w:r w:rsidRPr="008C503B">
        <w:rPr>
          <w:lang w:val="es-ES"/>
        </w:rPr>
        <w:t xml:space="preserve">errorismo y el </w:t>
      </w:r>
      <w:r>
        <w:rPr>
          <w:lang w:val="es-ES"/>
        </w:rPr>
        <w:t>Crimen O</w:t>
      </w:r>
      <w:r w:rsidRPr="008C503B">
        <w:rPr>
          <w:lang w:val="es-ES"/>
        </w:rPr>
        <w:t>rganizado</w:t>
      </w:r>
      <w:r>
        <w:rPr>
          <w:lang w:val="es-ES"/>
        </w:rPr>
        <w:t>,</w:t>
      </w:r>
      <w:r w:rsidRPr="008C503B">
        <w:rPr>
          <w:lang w:val="es-ES"/>
        </w:rPr>
        <w:t xml:space="preserve"> en las comisiones policiales de policía judicial</w:t>
      </w:r>
      <w:r>
        <w:rPr>
          <w:lang w:val="es-ES"/>
        </w:rPr>
        <w:t>, p</w:t>
      </w:r>
      <w:r w:rsidRPr="008C503B">
        <w:rPr>
          <w:lang w:val="es-ES"/>
        </w:rPr>
        <w:t>articipación que también conlleva formación</w:t>
      </w:r>
      <w:r>
        <w:rPr>
          <w:lang w:val="es-ES"/>
        </w:rPr>
        <w:t>. F</w:t>
      </w:r>
      <w:r w:rsidRPr="008C503B">
        <w:rPr>
          <w:lang w:val="es-ES"/>
        </w:rPr>
        <w:t>ormación e información para mejorar las investigaciones y para mejorar los resultados.</w:t>
      </w:r>
    </w:p>
    <w:p w:rsidR="00B21E66" w:rsidRDefault="00B21E66" w:rsidP="00F716E9">
      <w:pPr>
        <w:pStyle w:val="Texto"/>
        <w:rPr>
          <w:lang w:val="es-ES"/>
        </w:rPr>
      </w:pPr>
    </w:p>
    <w:p w:rsidR="00B21E66" w:rsidRDefault="00B21E66" w:rsidP="00F716E9">
      <w:pPr>
        <w:pStyle w:val="Texto"/>
        <w:rPr>
          <w:lang w:val="eu-ES"/>
        </w:rPr>
      </w:pPr>
      <w:r w:rsidRPr="008C503B">
        <w:rPr>
          <w:lang w:val="es-ES"/>
        </w:rPr>
        <w:t>Y para finalizar</w:t>
      </w:r>
      <w:r>
        <w:rPr>
          <w:lang w:val="es-ES"/>
        </w:rPr>
        <w:t>,</w:t>
      </w:r>
      <w:r w:rsidRPr="008C503B">
        <w:rPr>
          <w:lang w:val="es-ES"/>
        </w:rPr>
        <w:t xml:space="preserve"> eso que usted pretende trasladar aquí de esa mala relación con los órganos judiciales</w:t>
      </w:r>
      <w:r>
        <w:rPr>
          <w:lang w:val="es-ES"/>
        </w:rPr>
        <w:t>, le</w:t>
      </w:r>
      <w:r w:rsidRPr="008C503B">
        <w:rPr>
          <w:lang w:val="es-ES"/>
        </w:rPr>
        <w:t xml:space="preserve"> tengo que decir que desde la Academia Vasca de Policía y Emergencias precisamente para la formación </w:t>
      </w:r>
      <w:r>
        <w:rPr>
          <w:lang w:val="es-ES"/>
        </w:rPr>
        <w:t>tanto en la especialidad de I</w:t>
      </w:r>
      <w:r w:rsidRPr="008C503B">
        <w:rPr>
          <w:lang w:val="es-ES"/>
        </w:rPr>
        <w:t xml:space="preserve">nvestigación </w:t>
      </w:r>
      <w:r>
        <w:rPr>
          <w:lang w:val="es-ES"/>
        </w:rPr>
        <w:t>C</w:t>
      </w:r>
      <w:r w:rsidRPr="008C503B">
        <w:rPr>
          <w:lang w:val="es-ES"/>
        </w:rPr>
        <w:t>riminal como en lo que es la formación tra</w:t>
      </w:r>
      <w:r>
        <w:rPr>
          <w:lang w:val="es-ES"/>
        </w:rPr>
        <w:t xml:space="preserve">nsversal </w:t>
      </w:r>
      <w:r w:rsidRPr="008C503B">
        <w:rPr>
          <w:lang w:val="es-ES"/>
        </w:rPr>
        <w:t>en los curs</w:t>
      </w:r>
      <w:r>
        <w:rPr>
          <w:lang w:val="es-ES"/>
        </w:rPr>
        <w:t>os de acceso, se cuenta con la J</w:t>
      </w:r>
      <w:r w:rsidRPr="008C503B">
        <w:rPr>
          <w:lang w:val="es-ES"/>
        </w:rPr>
        <w:t xml:space="preserve">udicatura y </w:t>
      </w:r>
      <w:r w:rsidRPr="008C503B">
        <w:rPr>
          <w:lang w:val="es-ES"/>
        </w:rPr>
        <w:lastRenderedPageBreak/>
        <w:t>con la Fiscalía</w:t>
      </w:r>
      <w:r>
        <w:rPr>
          <w:lang w:val="es-ES"/>
        </w:rPr>
        <w:t>. S</w:t>
      </w:r>
      <w:r w:rsidRPr="008C503B">
        <w:rPr>
          <w:lang w:val="es-ES"/>
        </w:rPr>
        <w:t xml:space="preserve">e cuenta para que den formación específica a nuestros agentes. </w:t>
      </w:r>
      <w:r w:rsidRPr="002C5F9C">
        <w:rPr>
          <w:lang w:val="eu-ES"/>
        </w:rPr>
        <w:t>Eskerrik asko</w:t>
      </w:r>
      <w:r>
        <w:rPr>
          <w:lang w:val="eu-ES"/>
        </w:rPr>
        <w:t>.</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u-ES"/>
        </w:rPr>
      </w:pPr>
      <w:r>
        <w:rPr>
          <w:rFonts w:ascii="Futura Md BT" w:hAnsi="Futura Md BT"/>
          <w:caps/>
          <w:lang w:val="eu-ES"/>
        </w:rPr>
        <w:t xml:space="preserve">lehendakariak: </w:t>
      </w:r>
      <w:r w:rsidR="0013129F">
        <w:rPr>
          <w:lang w:val="eu-ES"/>
        </w:rPr>
        <w:t>Eskerrik asko, Beltra</w:t>
      </w:r>
      <w:r>
        <w:rPr>
          <w:lang w:val="eu-ES"/>
        </w:rPr>
        <w:t>n de Heredia andrea.</w:t>
      </w:r>
    </w:p>
    <w:p w:rsidR="00B21E66" w:rsidRDefault="00B21E66" w:rsidP="00F716E9">
      <w:pPr>
        <w:pStyle w:val="Texto"/>
        <w:rPr>
          <w:lang w:val="eu-ES"/>
        </w:rPr>
      </w:pPr>
    </w:p>
    <w:p w:rsidR="00B21E66" w:rsidRDefault="00B21E66" w:rsidP="00F716E9">
      <w:pPr>
        <w:pStyle w:val="Texto"/>
        <w:rPr>
          <w:lang w:val="eu-ES"/>
        </w:rPr>
      </w:pPr>
      <w:r w:rsidRPr="000009E2">
        <w:rPr>
          <w:lang w:val="eu-ES"/>
        </w:rPr>
        <w:t>Gai</w:t>
      </w:r>
      <w:r>
        <w:rPr>
          <w:lang w:val="eu-ES"/>
        </w:rPr>
        <w:t>-zerrendako zortzigarren p</w:t>
      </w:r>
      <w:r w:rsidRPr="000009E2">
        <w:rPr>
          <w:lang w:val="eu-ES"/>
        </w:rPr>
        <w:t>untua</w:t>
      </w:r>
      <w:r>
        <w:rPr>
          <w:lang w:val="eu-ES"/>
        </w:rPr>
        <w:t>. G</w:t>
      </w:r>
      <w:r w:rsidRPr="000009E2">
        <w:rPr>
          <w:lang w:val="eu-ES"/>
        </w:rPr>
        <w:t>aldera, Carmelo Barrio Baroja Euskal Talde Popularreko legebiltzarkideak Lan eta Justiziako sailburu</w:t>
      </w:r>
      <w:r>
        <w:rPr>
          <w:lang w:val="eu-ES"/>
        </w:rPr>
        <w:t>ari egina, Gizarte Ekonomiaren Plan E</w:t>
      </w:r>
      <w:r w:rsidRPr="000009E2">
        <w:rPr>
          <w:lang w:val="eu-ES"/>
        </w:rPr>
        <w:t xml:space="preserve">strategikoa egiteari </w:t>
      </w:r>
      <w:r>
        <w:rPr>
          <w:lang w:val="eu-ES"/>
        </w:rPr>
        <w:t>buruz.</w:t>
      </w:r>
    </w:p>
    <w:p w:rsidR="00B21E66" w:rsidRDefault="00B21E66" w:rsidP="00F716E9">
      <w:pPr>
        <w:pStyle w:val="Texto"/>
        <w:rPr>
          <w:lang w:val="eu-ES"/>
        </w:rPr>
      </w:pPr>
    </w:p>
    <w:p w:rsidR="00B21E66" w:rsidRDefault="00B21E66" w:rsidP="00F716E9">
      <w:pPr>
        <w:pStyle w:val="Texto"/>
        <w:rPr>
          <w:lang w:val="eu-ES"/>
        </w:rPr>
      </w:pPr>
      <w:r>
        <w:rPr>
          <w:lang w:val="eu-ES"/>
        </w:rPr>
        <w:t>Barrio jauna, zurea da hitza.</w:t>
      </w:r>
    </w:p>
    <w:p w:rsidR="00B21E66" w:rsidRDefault="00B21E66" w:rsidP="00F716E9">
      <w:pPr>
        <w:pStyle w:val="Texto"/>
        <w:rPr>
          <w:lang w:val="eu-ES"/>
        </w:rPr>
      </w:pPr>
    </w:p>
    <w:p w:rsidR="00B21E66" w:rsidRDefault="00B21E66" w:rsidP="00F716E9">
      <w:pPr>
        <w:pStyle w:val="Texto"/>
        <w:rPr>
          <w:lang w:val="eu-ES"/>
        </w:rPr>
      </w:pPr>
    </w:p>
    <w:p w:rsidR="00B21E66" w:rsidRDefault="00B21E66" w:rsidP="00F716E9">
      <w:pPr>
        <w:pStyle w:val="Texto"/>
        <w:rPr>
          <w:lang w:val="es-ES"/>
        </w:rPr>
      </w:pPr>
      <w:r>
        <w:rPr>
          <w:rFonts w:ascii="Futura Md BT" w:hAnsi="Futura Md BT"/>
          <w:caps/>
          <w:lang w:val="eu-ES"/>
        </w:rPr>
        <w:t xml:space="preserve">barrio baroja </w:t>
      </w:r>
      <w:r>
        <w:rPr>
          <w:lang w:val="eu-ES"/>
        </w:rPr>
        <w:t xml:space="preserve">jaunak: </w:t>
      </w:r>
      <w:r w:rsidRPr="000009E2">
        <w:rPr>
          <w:lang w:val="es-ES"/>
        </w:rPr>
        <w:t xml:space="preserve">Muchas gracias, presidenta. </w:t>
      </w:r>
      <w:r>
        <w:rPr>
          <w:lang w:val="es-ES"/>
        </w:rPr>
        <w:t>s</w:t>
      </w:r>
      <w:r w:rsidRPr="000009E2">
        <w:rPr>
          <w:lang w:val="es-ES"/>
        </w:rPr>
        <w:t>eñor</w:t>
      </w:r>
      <w:r>
        <w:rPr>
          <w:lang w:val="es-ES"/>
        </w:rPr>
        <w:t>a</w:t>
      </w:r>
      <w:r w:rsidRPr="000009E2">
        <w:rPr>
          <w:lang w:val="es-ES"/>
        </w:rPr>
        <w:t xml:space="preserve"> consejer</w:t>
      </w:r>
      <w:r>
        <w:rPr>
          <w:lang w:val="es-ES"/>
        </w:rPr>
        <w:t>a</w:t>
      </w:r>
      <w:r w:rsidRPr="000009E2">
        <w:rPr>
          <w:lang w:val="es-ES"/>
        </w:rPr>
        <w:t>, consejeras, consejero, señorías</w:t>
      </w:r>
      <w:r>
        <w:rPr>
          <w:lang w:val="es-ES"/>
        </w:rPr>
        <w:t>, buenos días.</w:t>
      </w:r>
    </w:p>
    <w:p w:rsidR="00B21E66" w:rsidRDefault="00B21E66" w:rsidP="00F716E9">
      <w:pPr>
        <w:pStyle w:val="Texto"/>
        <w:rPr>
          <w:lang w:val="es-ES"/>
        </w:rPr>
      </w:pPr>
    </w:p>
    <w:p w:rsidR="00B21E66" w:rsidRPr="008C503B" w:rsidRDefault="00B21E66" w:rsidP="00F716E9">
      <w:pPr>
        <w:pStyle w:val="Texto"/>
        <w:rPr>
          <w:lang w:val="es-ES"/>
        </w:rPr>
      </w:pPr>
      <w:r>
        <w:rPr>
          <w:lang w:val="es-ES"/>
        </w:rPr>
        <w:t>E</w:t>
      </w:r>
      <w:r w:rsidRPr="000009E2">
        <w:rPr>
          <w:lang w:val="es-ES"/>
        </w:rPr>
        <w:t xml:space="preserve">l Pleno del Parlamento Vasco hace un poco más de un mes, en sesión celebrada </w:t>
      </w:r>
      <w:r>
        <w:rPr>
          <w:lang w:val="es-ES"/>
        </w:rPr>
        <w:t>precisamente e</w:t>
      </w:r>
      <w:r w:rsidRPr="000009E2">
        <w:rPr>
          <w:lang w:val="es-ES"/>
        </w:rPr>
        <w:t>l 17 de octubre</w:t>
      </w:r>
      <w:r>
        <w:rPr>
          <w:lang w:val="es-ES"/>
        </w:rPr>
        <w:t>,</w:t>
      </w:r>
      <w:r w:rsidRPr="000009E2">
        <w:rPr>
          <w:lang w:val="es-ES"/>
        </w:rPr>
        <w:t xml:space="preserve"> aprobó y tuvo</w:t>
      </w:r>
      <w:r>
        <w:rPr>
          <w:lang w:val="es-ES"/>
        </w:rPr>
        <w:t xml:space="preserve"> un acuerdo unánime</w:t>
      </w:r>
      <w:r w:rsidRPr="008C503B">
        <w:rPr>
          <w:lang w:val="es-ES"/>
        </w:rPr>
        <w:t xml:space="preserve"> </w:t>
      </w:r>
      <w:r>
        <w:rPr>
          <w:lang w:val="es-ES"/>
        </w:rPr>
        <w:t>en relación con la Economía S</w:t>
      </w:r>
      <w:r w:rsidRPr="008C503B">
        <w:rPr>
          <w:lang w:val="es-ES"/>
        </w:rPr>
        <w:t xml:space="preserve">ocial y el Plan Estratégico. </w:t>
      </w:r>
      <w:r>
        <w:rPr>
          <w:lang w:val="es-ES"/>
        </w:rPr>
        <w:t>T</w:t>
      </w:r>
      <w:r w:rsidRPr="008C503B">
        <w:rPr>
          <w:lang w:val="es-ES"/>
        </w:rPr>
        <w:t>enemos que enmarcar eso</w:t>
      </w:r>
      <w:r>
        <w:rPr>
          <w:lang w:val="es-ES"/>
        </w:rPr>
        <w:t>,</w:t>
      </w:r>
      <w:r w:rsidRPr="008C503B">
        <w:rPr>
          <w:lang w:val="es-ES"/>
        </w:rPr>
        <w:t xml:space="preserve"> además, en una legislatura que ha estado marcada positivamente por el desarrollo de la economía social, por el protagonismo de la economía social y sus efectos en los trabajos de este Parlamento. Tenemos que recordar la sesión monográfica de la comisión de trabajo donde se </w:t>
      </w:r>
      <w:proofErr w:type="spellStart"/>
      <w:r w:rsidRPr="008C503B">
        <w:rPr>
          <w:lang w:val="es-ES"/>
        </w:rPr>
        <w:t>se</w:t>
      </w:r>
      <w:proofErr w:type="spellEnd"/>
      <w:r w:rsidRPr="008C503B">
        <w:rPr>
          <w:lang w:val="es-ES"/>
        </w:rPr>
        <w:t xml:space="preserve"> habl</w:t>
      </w:r>
      <w:r>
        <w:rPr>
          <w:lang w:val="es-ES"/>
        </w:rPr>
        <w:t>ó</w:t>
      </w:r>
      <w:r w:rsidRPr="008C503B">
        <w:rPr>
          <w:lang w:val="es-ES"/>
        </w:rPr>
        <w:t xml:space="preserve"> sobre una comunicación del Gobierno, se aprobaron propuestas de resolución, de impulso a la economía social en sus múltiples modal</w:t>
      </w:r>
      <w:r>
        <w:rPr>
          <w:lang w:val="es-ES"/>
        </w:rPr>
        <w:t>idades.</w:t>
      </w:r>
      <w:r w:rsidRPr="008C503B">
        <w:rPr>
          <w:lang w:val="es-ES"/>
        </w:rPr>
        <w:t xml:space="preserve"> El País Vasco fue sede</w:t>
      </w:r>
      <w:r>
        <w:rPr>
          <w:lang w:val="es-ES"/>
        </w:rPr>
        <w:t xml:space="preserve"> del Foro Global Mundial de la E</w:t>
      </w:r>
      <w:r w:rsidRPr="008C503B">
        <w:rPr>
          <w:lang w:val="es-ES"/>
        </w:rPr>
        <w:t xml:space="preserve">conomía </w:t>
      </w:r>
      <w:r>
        <w:rPr>
          <w:lang w:val="es-ES"/>
        </w:rPr>
        <w:t>Social 2018 donde se…</w:t>
      </w:r>
    </w:p>
    <w:p w:rsidR="00B21E66" w:rsidRPr="008C503B" w:rsidRDefault="00B21E66" w:rsidP="00F716E9">
      <w:pPr>
        <w:pStyle w:val="Texto"/>
        <w:rPr>
          <w:lang w:val="es-ES"/>
        </w:rPr>
      </w:pPr>
    </w:p>
    <w:p w:rsidR="00B21E66" w:rsidRPr="008C503B" w:rsidRDefault="00B21E66" w:rsidP="00F716E9">
      <w:pPr>
        <w:pStyle w:val="Texto"/>
        <w:rPr>
          <w:lang w:val="es-ES"/>
        </w:rPr>
      </w:pPr>
      <w:r w:rsidRPr="008C503B">
        <w:rPr>
          <w:lang w:val="es-ES"/>
        </w:rPr>
        <w:t xml:space="preserve">(36. </w:t>
      </w:r>
      <w:proofErr w:type="spellStart"/>
      <w:r w:rsidRPr="008C503B">
        <w:rPr>
          <w:lang w:val="es-ES"/>
        </w:rPr>
        <w:t>zintaren</w:t>
      </w:r>
      <w:proofErr w:type="spellEnd"/>
      <w:r w:rsidRPr="008C503B">
        <w:rPr>
          <w:lang w:val="es-ES"/>
        </w:rPr>
        <w:t xml:space="preserve"> </w:t>
      </w:r>
      <w:proofErr w:type="spellStart"/>
      <w:r w:rsidRPr="008C503B">
        <w:rPr>
          <w:lang w:val="es-ES"/>
        </w:rPr>
        <w:t>amaiera</w:t>
      </w:r>
      <w:proofErr w:type="spellEnd"/>
      <w:r w:rsidRPr="008C503B">
        <w:rPr>
          <w:lang w:val="es-ES"/>
        </w:rPr>
        <w:t>)</w:t>
      </w:r>
    </w:p>
    <w:p w:rsidR="00B21E66" w:rsidRDefault="00B21E66" w:rsidP="00F716E9">
      <w:pPr>
        <w:pStyle w:val="Texto"/>
      </w:pPr>
      <w:r>
        <w:t xml:space="preserve">(37. </w:t>
      </w:r>
      <w:proofErr w:type="spellStart"/>
      <w:r>
        <w:t>zintaren</w:t>
      </w:r>
      <w:proofErr w:type="spellEnd"/>
      <w:r>
        <w:t xml:space="preserve"> </w:t>
      </w:r>
      <w:proofErr w:type="spellStart"/>
      <w:r>
        <w:t>hasiera</w:t>
      </w:r>
      <w:proofErr w:type="spellEnd"/>
      <w:r>
        <w:t>)</w:t>
      </w:r>
    </w:p>
    <w:p w:rsidR="00B21E66" w:rsidRDefault="00B21E66" w:rsidP="00F716E9">
      <w:pPr>
        <w:pStyle w:val="Texto"/>
      </w:pPr>
    </w:p>
    <w:p w:rsidR="00B21E66" w:rsidRDefault="00B21E66" w:rsidP="00F716E9">
      <w:pPr>
        <w:pStyle w:val="Texto"/>
      </w:pPr>
      <w:r>
        <w:t>… i</w:t>
      </w:r>
      <w:r w:rsidRPr="009E6091">
        <w:t>mpulso a la economía social, en sus múltiples modalidades. El País Vasco fue sede</w:t>
      </w:r>
      <w:r w:rsidR="00130A65">
        <w:t xml:space="preserve"> del Foro Global Mundial de la Economía S</w:t>
      </w:r>
      <w:r w:rsidRPr="009E6091">
        <w:t>ocial 2018</w:t>
      </w:r>
      <w:r>
        <w:t>,</w:t>
      </w:r>
      <w:r w:rsidRPr="009E6091">
        <w:t xml:space="preserve"> donde se hablaron de la potenciación de esas formas de economía</w:t>
      </w:r>
      <w:r>
        <w:t>,</w:t>
      </w:r>
      <w:r w:rsidRPr="009E6091">
        <w:t xml:space="preserve"> de una manera </w:t>
      </w:r>
      <w:r w:rsidRPr="009E6091">
        <w:lastRenderedPageBreak/>
        <w:t>como referente</w:t>
      </w:r>
      <w:r>
        <w:t>,</w:t>
      </w:r>
      <w:r w:rsidRPr="009E6091">
        <w:t xml:space="preserve"> </w:t>
      </w:r>
      <w:r>
        <w:t>¿no?</w:t>
      </w:r>
      <w:r w:rsidRPr="009E6091">
        <w:t xml:space="preserve"> Y ya estamos ahora en el trámite final de la</w:t>
      </w:r>
      <w:r>
        <w:t xml:space="preserve"> Ley de Cooperativas de Euskadi.</w:t>
      </w:r>
    </w:p>
    <w:p w:rsidR="00B21E66" w:rsidRDefault="00B21E66" w:rsidP="00F716E9">
      <w:pPr>
        <w:pStyle w:val="Texto"/>
      </w:pPr>
    </w:p>
    <w:p w:rsidR="00B21E66" w:rsidRDefault="00B21E66" w:rsidP="00F716E9">
      <w:pPr>
        <w:pStyle w:val="Texto"/>
      </w:pPr>
      <w:r>
        <w:t>U</w:t>
      </w:r>
      <w:r w:rsidRPr="009E6091">
        <w:t>na ley de cooperativas positiva, que aprobamos el otro día en comisión y que próximamente vendrá</w:t>
      </w:r>
      <w:r>
        <w:t xml:space="preserve"> a</w:t>
      </w:r>
      <w:r w:rsidRPr="009E6091">
        <w:t xml:space="preserve"> pleno y que será un referente</w:t>
      </w:r>
      <w:r>
        <w:t>,</w:t>
      </w:r>
      <w:r w:rsidRPr="009E6091">
        <w:t xml:space="preserve"> seguramente</w:t>
      </w:r>
      <w:r>
        <w:t>, en</w:t>
      </w:r>
      <w:r w:rsidRPr="009E6091">
        <w:t xml:space="preserve"> relación con lo que es la normativa de economía </w:t>
      </w:r>
      <w:r>
        <w:t>social,</w:t>
      </w:r>
      <w:r w:rsidRPr="009E6091">
        <w:t xml:space="preserve"> en este caso</w:t>
      </w:r>
      <w:r>
        <w:t>,</w:t>
      </w:r>
      <w:r w:rsidRPr="009E6091">
        <w:t xml:space="preserve"> de las cooperativas en nuestro ámbito. Pero</w:t>
      </w:r>
      <w:r>
        <w:t>,</w:t>
      </w:r>
      <w:r w:rsidRPr="009E6091">
        <w:t xml:space="preserve"> bueno</w:t>
      </w:r>
      <w:r>
        <w:t>,</w:t>
      </w:r>
      <w:r w:rsidRPr="009E6091">
        <w:t xml:space="preserve"> lo será como referente fundamental</w:t>
      </w:r>
      <w:r>
        <w:t>.</w:t>
      </w:r>
    </w:p>
    <w:p w:rsidR="00B21E66" w:rsidRDefault="00B21E66" w:rsidP="00F716E9">
      <w:pPr>
        <w:pStyle w:val="Texto"/>
      </w:pPr>
    </w:p>
    <w:p w:rsidR="00B21E66" w:rsidRDefault="00B21E66" w:rsidP="00F716E9">
      <w:pPr>
        <w:pStyle w:val="Texto"/>
      </w:pPr>
      <w:r>
        <w:t>L</w:t>
      </w:r>
      <w:r w:rsidRPr="009E6091">
        <w:t xml:space="preserve">a moción que aprobamos </w:t>
      </w:r>
      <w:r>
        <w:t>por</w:t>
      </w:r>
      <w:r w:rsidRPr="009E6091">
        <w:t xml:space="preserve"> acuerdo</w:t>
      </w:r>
      <w:r>
        <w:t xml:space="preserve"> unánime</w:t>
      </w:r>
      <w:r w:rsidRPr="009E6091">
        <w:t xml:space="preserve"> decía que se inicien los trabajos dirigidos a elaborar un plan estratégico de economía social, de carácter interdepartamental, implementando los recursos económico</w:t>
      </w:r>
      <w:r>
        <w:t>s necesarios para su desarrollo,</w:t>
      </w:r>
      <w:r w:rsidRPr="009E6091">
        <w:t xml:space="preserve"> </w:t>
      </w:r>
      <w:r>
        <w:t>t</w:t>
      </w:r>
      <w:r w:rsidRPr="009E6091">
        <w:t>odo ello para e</w:t>
      </w:r>
      <w:r>
        <w:t>l impulso de la economía social.</w:t>
      </w:r>
      <w:r w:rsidRPr="009E6091">
        <w:t xml:space="preserve"> </w:t>
      </w:r>
      <w:r>
        <w:t>U</w:t>
      </w:r>
      <w:r w:rsidRPr="009E6091">
        <w:t>n plan estratégico para la economía social. Eso es algo importante</w:t>
      </w:r>
      <w:r>
        <w:t>,</w:t>
      </w:r>
      <w:r w:rsidRPr="009E6091">
        <w:t xml:space="preserve"> y hemos aprobado eso en este Parlamento</w:t>
      </w:r>
      <w:r>
        <w:t>.</w:t>
      </w:r>
    </w:p>
    <w:p w:rsidR="00B21E66" w:rsidRDefault="00B21E66" w:rsidP="00F716E9">
      <w:pPr>
        <w:pStyle w:val="Texto"/>
      </w:pPr>
    </w:p>
    <w:p w:rsidR="00B21E66" w:rsidRDefault="00B21E66" w:rsidP="00F716E9">
      <w:pPr>
        <w:pStyle w:val="Texto"/>
      </w:pPr>
      <w:r>
        <w:t>T</w:t>
      </w:r>
      <w:r w:rsidRPr="009E6091">
        <w:t>ambién estamos en el curso final de la legislatura. Por eso mismo</w:t>
      </w:r>
      <w:r>
        <w:t>,</w:t>
      </w:r>
      <w:r w:rsidRPr="009E6091">
        <w:t xml:space="preserve"> sí que entendemos que el </w:t>
      </w:r>
      <w:r>
        <w:t>Departamento habrá empezado</w:t>
      </w:r>
      <w:r w:rsidRPr="009E6091">
        <w:t xml:space="preserve"> a trabajar en la implementación de medidas de elaboración de cuestiones en ese plan estratégico</w:t>
      </w:r>
      <w:r>
        <w:t>,</w:t>
      </w:r>
      <w:r w:rsidRPr="009E6091">
        <w:t xml:space="preserve"> y eso</w:t>
      </w:r>
      <w:r>
        <w:t xml:space="preserve"> es</w:t>
      </w:r>
      <w:r w:rsidRPr="009E6091">
        <w:t xml:space="preserve"> lo que queremos que nos responda</w:t>
      </w:r>
      <w:r>
        <w:t>, qué</w:t>
      </w:r>
      <w:r w:rsidRPr="009E6091">
        <w:t xml:space="preserve"> nos explica</w:t>
      </w:r>
      <w:r>
        <w:t xml:space="preserve"> de</w:t>
      </w:r>
      <w:r w:rsidRPr="009E6091">
        <w:t xml:space="preserve"> ese camino, </w:t>
      </w:r>
      <w:r>
        <w:t>es importante</w:t>
      </w:r>
      <w:r w:rsidRPr="009E6091">
        <w:t xml:space="preserve"> tomarse ese camino y </w:t>
      </w:r>
      <w:r>
        <w:t>ese</w:t>
      </w:r>
      <w:r w:rsidRPr="009E6091">
        <w:t xml:space="preserve"> </w:t>
      </w:r>
      <w:r>
        <w:t>plan</w:t>
      </w:r>
      <w:r w:rsidRPr="009E6091">
        <w:t xml:space="preserve"> en serio, porque afecta a la economía y afecta</w:t>
      </w:r>
      <w:r>
        <w:t>,</w:t>
      </w:r>
      <w:r w:rsidRPr="009E6091">
        <w:t xml:space="preserve"> sobre todo</w:t>
      </w:r>
      <w:r>
        <w:t>,</w:t>
      </w:r>
      <w:r w:rsidRPr="009E6091">
        <w:t xml:space="preserve"> al empleo</w:t>
      </w:r>
      <w:r>
        <w:t>.</w:t>
      </w:r>
    </w:p>
    <w:p w:rsidR="00B21E66" w:rsidRDefault="00B21E66" w:rsidP="00F716E9">
      <w:pPr>
        <w:pStyle w:val="Texto"/>
      </w:pPr>
    </w:p>
    <w:p w:rsidR="00B21E66" w:rsidRDefault="00B21E66" w:rsidP="00F716E9">
      <w:pPr>
        <w:pStyle w:val="Texto"/>
      </w:pPr>
      <w:r>
        <w:t>Muchas gracias.</w:t>
      </w:r>
    </w:p>
    <w:p w:rsidR="00B21E66" w:rsidRDefault="00B21E66" w:rsidP="00F716E9">
      <w:pPr>
        <w:pStyle w:val="Texto"/>
      </w:pPr>
    </w:p>
    <w:p w:rsidR="00B21E66" w:rsidRDefault="00B21E66" w:rsidP="00F716E9">
      <w:pPr>
        <w:pStyle w:val="Texto"/>
      </w:pPr>
    </w:p>
    <w:p w:rsidR="00B21E66" w:rsidRPr="00742B51" w:rsidRDefault="00B21E66" w:rsidP="00F716E9">
      <w:pPr>
        <w:pStyle w:val="Texto"/>
        <w:rPr>
          <w:lang w:val="eu-ES"/>
        </w:rPr>
      </w:pPr>
      <w:r w:rsidRPr="002C0A2F">
        <w:rPr>
          <w:rFonts w:ascii="Futura Md BT" w:hAnsi="Futura Md BT"/>
        </w:rPr>
        <w:t>LEHENDAKARIAK</w:t>
      </w:r>
      <w:r w:rsidRPr="00742B51">
        <w:rPr>
          <w:lang w:val="eu-ES"/>
        </w:rPr>
        <w:t>: Eskerrik asko, Barrio jauna.</w:t>
      </w:r>
    </w:p>
    <w:p w:rsidR="00B21E66" w:rsidRPr="00742B51" w:rsidRDefault="00B21E66" w:rsidP="00F716E9">
      <w:pPr>
        <w:pStyle w:val="Texto"/>
        <w:rPr>
          <w:lang w:val="eu-ES"/>
        </w:rPr>
      </w:pPr>
    </w:p>
    <w:p w:rsidR="00B21E66" w:rsidRPr="00742B51" w:rsidRDefault="00B21E66" w:rsidP="00F716E9">
      <w:pPr>
        <w:pStyle w:val="Texto"/>
        <w:rPr>
          <w:lang w:val="eu-ES"/>
        </w:rPr>
      </w:pPr>
      <w:r w:rsidRPr="00742B51">
        <w:rPr>
          <w:lang w:val="eu-ES"/>
        </w:rPr>
        <w:t xml:space="preserve">San </w:t>
      </w:r>
      <w:proofErr w:type="spellStart"/>
      <w:r w:rsidRPr="00742B51">
        <w:rPr>
          <w:lang w:val="eu-ES"/>
        </w:rPr>
        <w:t>José</w:t>
      </w:r>
      <w:proofErr w:type="spellEnd"/>
      <w:r w:rsidRPr="00742B51">
        <w:rPr>
          <w:lang w:val="eu-ES"/>
        </w:rPr>
        <w:t xml:space="preserve"> </w:t>
      </w:r>
      <w:r w:rsidR="00C37920">
        <w:rPr>
          <w:lang w:val="eu-ES"/>
        </w:rPr>
        <w:t>andrea</w:t>
      </w:r>
      <w:r w:rsidRPr="00742B51">
        <w:rPr>
          <w:lang w:val="eu-ES"/>
        </w:rPr>
        <w:t>, zurea da hitza.</w:t>
      </w:r>
    </w:p>
    <w:p w:rsidR="00B21E66" w:rsidRPr="00742B51" w:rsidRDefault="00B21E66" w:rsidP="00F716E9">
      <w:pPr>
        <w:pStyle w:val="Texto"/>
        <w:rPr>
          <w:lang w:val="eu-ES"/>
        </w:rPr>
      </w:pPr>
    </w:p>
    <w:p w:rsidR="00B21E66" w:rsidRPr="00742B51" w:rsidRDefault="00B21E66" w:rsidP="00F716E9">
      <w:pPr>
        <w:pStyle w:val="Texto"/>
        <w:rPr>
          <w:lang w:val="eu-ES"/>
        </w:rPr>
      </w:pPr>
    </w:p>
    <w:p w:rsidR="00B21E66" w:rsidRPr="00742B51" w:rsidRDefault="00B21E66" w:rsidP="00F716E9">
      <w:pPr>
        <w:pStyle w:val="Texto"/>
        <w:rPr>
          <w:lang w:val="eu-ES"/>
        </w:rPr>
      </w:pPr>
      <w:r w:rsidRPr="002C0A2F">
        <w:rPr>
          <w:rFonts w:ascii="Futura Md BT" w:hAnsi="Futura Md BT"/>
          <w:lang w:val="eu-ES"/>
        </w:rPr>
        <w:t>LAN ETA JUSTIZIAKO SAILBURUAK</w:t>
      </w:r>
      <w:r w:rsidRPr="00742B51">
        <w:rPr>
          <w:lang w:val="eu-ES"/>
        </w:rPr>
        <w:t xml:space="preserve"> (San </w:t>
      </w:r>
      <w:proofErr w:type="spellStart"/>
      <w:r w:rsidRPr="00742B51">
        <w:rPr>
          <w:lang w:val="eu-ES"/>
        </w:rPr>
        <w:t>José</w:t>
      </w:r>
      <w:proofErr w:type="spellEnd"/>
      <w:r w:rsidRPr="00742B51">
        <w:rPr>
          <w:lang w:val="eu-ES"/>
        </w:rPr>
        <w:t xml:space="preserve"> López): Eskerrik asko, presidente andrea, eguerdi on guzti.</w:t>
      </w:r>
    </w:p>
    <w:p w:rsidR="00B21E66" w:rsidRPr="00B21E66" w:rsidRDefault="00B21E66" w:rsidP="00F716E9">
      <w:pPr>
        <w:pStyle w:val="Texto"/>
        <w:rPr>
          <w:lang w:val="eu-ES"/>
        </w:rPr>
      </w:pPr>
    </w:p>
    <w:p w:rsidR="00B21E66" w:rsidRDefault="00B21E66" w:rsidP="00F716E9">
      <w:pPr>
        <w:pStyle w:val="Texto"/>
      </w:pPr>
      <w:r>
        <w:lastRenderedPageBreak/>
        <w:t>S</w:t>
      </w:r>
      <w:r w:rsidRPr="009E6091">
        <w:t>eñor Barrio, estoy de acuerdo con usted y</w:t>
      </w:r>
      <w:r>
        <w:t>,</w:t>
      </w:r>
      <w:r w:rsidRPr="009E6091">
        <w:t xml:space="preserve"> si en algo me siento satisfecha de la gestión a lo largo de esta legislatura</w:t>
      </w:r>
      <w:r>
        <w:t>,</w:t>
      </w:r>
      <w:r w:rsidRPr="009E6091">
        <w:t xml:space="preserve"> es de la relación positiva que se ha dado entre el legislativo y el </w:t>
      </w:r>
      <w:r>
        <w:t>e</w:t>
      </w:r>
      <w:r w:rsidRPr="009E6091">
        <w:t>jecutivo respecto a la economía social en Euskadi. Debo reconocer que usted ha sido uno de los agent</w:t>
      </w:r>
      <w:r>
        <w:t>es más activos en esta empresa.</w:t>
      </w:r>
    </w:p>
    <w:p w:rsidR="00B21E66" w:rsidRDefault="00B21E66" w:rsidP="00F716E9">
      <w:pPr>
        <w:pStyle w:val="Texto"/>
      </w:pPr>
    </w:p>
    <w:p w:rsidR="00B21E66" w:rsidRDefault="00B21E66" w:rsidP="00F716E9">
      <w:pPr>
        <w:pStyle w:val="Texto"/>
      </w:pPr>
      <w:r w:rsidRPr="009E6091">
        <w:t>Nuestra apuesta por la economía social la constatamos desde la primera intervención para dar a conocer las líneas estratégicas sobre las que iba a transcurrir nuestro mandato. Lo cierto es que</w:t>
      </w:r>
      <w:r>
        <w:t xml:space="preserve"> en</w:t>
      </w:r>
      <w:r w:rsidRPr="009E6091">
        <w:t xml:space="preserve"> nuestra decidida convicción junto a las iniciativas de impulso que, como ha dicho usted, han aprobado y han dado como resultado una fotografía plenamente positiva, cuando estamos ya en l</w:t>
      </w:r>
      <w:r>
        <w:t>a recta final de la legislatura.</w:t>
      </w:r>
      <w:r w:rsidRPr="009E6091">
        <w:t xml:space="preserve"> </w:t>
      </w:r>
      <w:r>
        <w:t>L</w:t>
      </w:r>
      <w:r w:rsidRPr="009E6091">
        <w:t>a propuesta presupuestaria que les estamos haciendo en estos momentos es de un 56</w:t>
      </w:r>
      <w:r>
        <w:t> %</w:t>
      </w:r>
      <w:r w:rsidRPr="009E6091">
        <w:t xml:space="preserve"> superior a la que había en la pasada </w:t>
      </w:r>
      <w:r>
        <w:t>legislatura, es decir, en 2016.</w:t>
      </w:r>
    </w:p>
    <w:p w:rsidR="00B21E66" w:rsidRDefault="00B21E66" w:rsidP="00F716E9">
      <w:pPr>
        <w:pStyle w:val="Texto"/>
      </w:pPr>
    </w:p>
    <w:p w:rsidR="00B21E66" w:rsidRDefault="00B21E66" w:rsidP="00F716E9">
      <w:pPr>
        <w:pStyle w:val="Texto"/>
      </w:pPr>
      <w:r w:rsidRPr="009E6091">
        <w:t>A lo largo de estos años hemos constatado la necesidad de realizar una reflexión a fondo de la situación y proyección de la economía social en Euskadi. Es cierto que las competencias del Departamento que lidero no incluye a todo el abanico de la economía social, pero sí es una realidad que operan sobre la parte más importante</w:t>
      </w:r>
      <w:r>
        <w:t>,</w:t>
      </w:r>
      <w:r w:rsidRPr="009E6091">
        <w:t xml:space="preserve"> desde el punto de vi</w:t>
      </w:r>
      <w:r>
        <w:t>sta cuantitativo y cualitativo.</w:t>
      </w:r>
    </w:p>
    <w:p w:rsidR="00B21E66" w:rsidRDefault="00B21E66" w:rsidP="00F716E9">
      <w:pPr>
        <w:pStyle w:val="Texto"/>
      </w:pPr>
    </w:p>
    <w:p w:rsidR="00B21E66" w:rsidRDefault="00B21E66" w:rsidP="00F716E9">
      <w:pPr>
        <w:pStyle w:val="Texto"/>
      </w:pPr>
      <w:r w:rsidRPr="009E6091">
        <w:t>Como bien ha dicho</w:t>
      </w:r>
      <w:r>
        <w:t>,</w:t>
      </w:r>
      <w:r w:rsidRPr="009E6091">
        <w:t xml:space="preserve"> señor Barrio, el 17 de octubre ustedes aprobaron una proposición no de ley e</w:t>
      </w:r>
      <w:r>
        <w:t>n la que, entre otras cosas, no</w:t>
      </w:r>
      <w:r w:rsidRPr="009E6091">
        <w:t>s</w:t>
      </w:r>
      <w:r>
        <w:t xml:space="preserve"> instaban</w:t>
      </w:r>
      <w:r w:rsidRPr="009E6091">
        <w:t xml:space="preserve"> a elaborar un plan estratégico de economía social,</w:t>
      </w:r>
      <w:r>
        <w:t xml:space="preserve"> de carácter interdepartamental. Debo reconocerle</w:t>
      </w:r>
      <w:r w:rsidRPr="009E6091">
        <w:t xml:space="preserve"> que</w:t>
      </w:r>
      <w:r>
        <w:t>,</w:t>
      </w:r>
      <w:r w:rsidRPr="009E6091">
        <w:t xml:space="preserve"> en este momento, al margen de nuestra actividad cotidiana</w:t>
      </w:r>
      <w:r>
        <w:t>,</w:t>
      </w:r>
      <w:r w:rsidRPr="009E6091">
        <w:t xml:space="preserve"> en el mes y medio escaso desde que ustedes aprobaron aquella iniciativa, el Departamento de Trabajo y Justicia</w:t>
      </w:r>
      <w:r>
        <w:t>, a través de la D</w:t>
      </w:r>
      <w:r w:rsidRPr="009E6091">
        <w:t xml:space="preserve">irección de </w:t>
      </w:r>
      <w:r>
        <w:t>E</w:t>
      </w:r>
      <w:r w:rsidRPr="009E6091">
        <w:t xml:space="preserve">conomía </w:t>
      </w:r>
      <w:r>
        <w:t>S</w:t>
      </w:r>
      <w:r w:rsidRPr="009E6091">
        <w:t>ocial, nos hemos ce</w:t>
      </w:r>
      <w:r>
        <w:t>ntrado en dos ejes de actuación:</w:t>
      </w:r>
      <w:r w:rsidRPr="009E6091">
        <w:t xml:space="preserve"> </w:t>
      </w:r>
      <w:r>
        <w:t>c</w:t>
      </w:r>
      <w:r w:rsidRPr="009E6091">
        <w:t>ontinuar con los trabajos que ya habíamos emprendido a lo largo de la legislatura para fomentar y reforzar la economía social</w:t>
      </w:r>
      <w:r>
        <w:t>,</w:t>
      </w:r>
      <w:r w:rsidRPr="009E6091">
        <w:t xml:space="preserve"> y planificar las actuaciones que co</w:t>
      </w:r>
      <w:r>
        <w:t>nducen a la elaboración de ese p</w:t>
      </w:r>
      <w:r w:rsidRPr="009E6091">
        <w:t xml:space="preserve">lan </w:t>
      </w:r>
      <w:r>
        <w:t>e</w:t>
      </w:r>
      <w:r w:rsidRPr="009E6091">
        <w:t xml:space="preserve">stratégico de economía social en los términos </w:t>
      </w:r>
      <w:r>
        <w:t>en los que ustedes lo aprobaron.</w:t>
      </w:r>
    </w:p>
    <w:p w:rsidR="00B21E66" w:rsidRDefault="00B21E66" w:rsidP="00F716E9">
      <w:pPr>
        <w:pStyle w:val="Texto"/>
      </w:pPr>
    </w:p>
    <w:p w:rsidR="00B21E66" w:rsidRDefault="00B21E66" w:rsidP="00F716E9">
      <w:pPr>
        <w:pStyle w:val="Texto"/>
      </w:pPr>
      <w:r>
        <w:lastRenderedPageBreak/>
        <w:t>S</w:t>
      </w:r>
      <w:r w:rsidRPr="009E6091">
        <w:t>eñoría, la presentación del plan de la dirección de economía social como comunicación en comparecencia</w:t>
      </w:r>
      <w:r>
        <w:t xml:space="preserve"> mía</w:t>
      </w:r>
      <w:r w:rsidRPr="009E6091">
        <w:t xml:space="preserve"> ante est</w:t>
      </w:r>
      <w:r>
        <w:t>a Cámara con las 58 propuestas</w:t>
      </w:r>
      <w:r w:rsidRPr="009E6091">
        <w:t xml:space="preserve"> de resolución aprobadas</w:t>
      </w:r>
      <w:r>
        <w:t>,</w:t>
      </w:r>
      <w:r w:rsidRPr="009E6091">
        <w:t xml:space="preserve"> son un referente para continuar en la línea de profundización y reflexión que nos hemos propuesto</w:t>
      </w:r>
      <w:r>
        <w:t>. En realidad, su mandato</w:t>
      </w:r>
      <w:r w:rsidRPr="009E6091">
        <w:t xml:space="preserve"> nos obliga a dar un paso más y trascender al ámbito de nuestras competencias para coordinarnos con otros departamentos y e</w:t>
      </w:r>
      <w:r>
        <w:t>stamentos de la sociedad civil.</w:t>
      </w:r>
    </w:p>
    <w:p w:rsidR="00B21E66" w:rsidRDefault="00B21E66" w:rsidP="00F716E9">
      <w:pPr>
        <w:pStyle w:val="Texto"/>
      </w:pPr>
    </w:p>
    <w:p w:rsidR="00B21E66" w:rsidRDefault="00B21E66" w:rsidP="00F716E9">
      <w:pPr>
        <w:pStyle w:val="Texto"/>
      </w:pPr>
      <w:r w:rsidRPr="009E6091">
        <w:t>E</w:t>
      </w:r>
      <w:r>
        <w:t>l ámbito de la economía social</w:t>
      </w:r>
      <w:r w:rsidRPr="009E6091">
        <w:t xml:space="preserve"> es muy amplio. Nosotros nos encargamos básicamente de las cooperativas y de las sociedades laborales. El Departamento de Empleo y Políticas Sociales tiene competencias sobre un pilar fun</w:t>
      </w:r>
      <w:r>
        <w:t>damental, como son las empresas de</w:t>
      </w:r>
      <w:r w:rsidRPr="009E6091">
        <w:t xml:space="preserve"> inserción y los centros especiales de empleo. Las cooperativas agrícolas y cofrad</w:t>
      </w:r>
      <w:r>
        <w:t>ías de pescadores dependen del D</w:t>
      </w:r>
      <w:r w:rsidRPr="009E6091">
        <w:t xml:space="preserve">esarrollo </w:t>
      </w:r>
      <w:r>
        <w:t>E</w:t>
      </w:r>
      <w:r w:rsidRPr="009E6091">
        <w:t>conómico</w:t>
      </w:r>
      <w:r>
        <w:t xml:space="preserve"> e</w:t>
      </w:r>
      <w:r w:rsidRPr="009E6091">
        <w:t xml:space="preserve"> </w:t>
      </w:r>
      <w:r>
        <w:t>Infraestructuras. G</w:t>
      </w:r>
      <w:r w:rsidRPr="009E6091">
        <w:t xml:space="preserve">obernanza </w:t>
      </w:r>
      <w:r>
        <w:t>P</w:t>
      </w:r>
      <w:r w:rsidRPr="009E6091">
        <w:t xml:space="preserve">ública y </w:t>
      </w:r>
      <w:r>
        <w:t>A</w:t>
      </w:r>
      <w:r w:rsidRPr="009E6091">
        <w:t>utogobierno</w:t>
      </w:r>
      <w:r>
        <w:t xml:space="preserve"> se</w:t>
      </w:r>
      <w:r w:rsidRPr="009E6091">
        <w:t xml:space="preserve"> ocupa de fundaciones y asociaciones</w:t>
      </w:r>
      <w:r>
        <w:t>.</w:t>
      </w:r>
      <w:r w:rsidRPr="009E6091">
        <w:t xml:space="preserve"> </w:t>
      </w:r>
      <w:r>
        <w:t>Y</w:t>
      </w:r>
      <w:r w:rsidRPr="009E6091">
        <w:t xml:space="preserve"> Hacienda</w:t>
      </w:r>
      <w:r>
        <w:t xml:space="preserve"> y Economía,</w:t>
      </w:r>
      <w:r w:rsidRPr="009E6091">
        <w:t xml:space="preserve"> de las entidades de previsión social.</w:t>
      </w:r>
    </w:p>
    <w:p w:rsidR="00B21E66" w:rsidRDefault="00B21E66" w:rsidP="00F716E9">
      <w:pPr>
        <w:pStyle w:val="Texto"/>
      </w:pPr>
    </w:p>
    <w:p w:rsidR="00B21E66" w:rsidRDefault="00B21E66" w:rsidP="00F716E9">
      <w:pPr>
        <w:pStyle w:val="Texto"/>
      </w:pPr>
      <w:r w:rsidRPr="009E6091">
        <w:t>Estamos manteniendo contactos para integrar todos estos departamentos</w:t>
      </w:r>
      <w:r>
        <w:t>,</w:t>
      </w:r>
      <w:r w:rsidRPr="009E6091">
        <w:t xml:space="preserve"> a todos estos departamentos, junto con instancias representativas de tod</w:t>
      </w:r>
      <w:r>
        <w:t>a la familia de economía social</w:t>
      </w:r>
      <w:r w:rsidRPr="009E6091">
        <w:t xml:space="preserve"> </w:t>
      </w:r>
      <w:r>
        <w:t>–</w:t>
      </w:r>
      <w:r w:rsidRPr="009E6091">
        <w:t>universidades, expertos, etcétera</w:t>
      </w:r>
      <w:r>
        <w:t>–,</w:t>
      </w:r>
      <w:r w:rsidRPr="009E6091">
        <w:t xml:space="preserve"> en la elaboración de este plan estratégico.</w:t>
      </w:r>
    </w:p>
    <w:p w:rsidR="00B21E66" w:rsidRDefault="00B21E66" w:rsidP="00F716E9">
      <w:pPr>
        <w:pStyle w:val="Texto"/>
      </w:pPr>
    </w:p>
    <w:p w:rsidR="00B21E66" w:rsidRDefault="00B21E66" w:rsidP="00F716E9">
      <w:pPr>
        <w:pStyle w:val="Texto"/>
      </w:pPr>
    </w:p>
    <w:p w:rsidR="00B21E66" w:rsidRPr="002C0A2F" w:rsidRDefault="00B21E66" w:rsidP="00F716E9">
      <w:pPr>
        <w:pStyle w:val="Texto"/>
        <w:rPr>
          <w:lang w:val="eu-ES"/>
        </w:rPr>
      </w:pPr>
      <w:r w:rsidRPr="002C0A2F">
        <w:rPr>
          <w:rFonts w:ascii="Futura Md BT" w:hAnsi="Futura Md BT"/>
        </w:rPr>
        <w:t>LEHENDAKARIAK</w:t>
      </w:r>
      <w:r>
        <w:t>:</w:t>
      </w:r>
      <w:r w:rsidRPr="009E6091">
        <w:t xml:space="preserve"> </w:t>
      </w:r>
      <w:r w:rsidRPr="002C0A2F">
        <w:rPr>
          <w:lang w:val="eu-ES"/>
        </w:rPr>
        <w:t xml:space="preserve">Eskerrik asko, San </w:t>
      </w:r>
      <w:proofErr w:type="spellStart"/>
      <w:r w:rsidRPr="002C0A2F">
        <w:rPr>
          <w:lang w:val="eu-ES"/>
        </w:rPr>
        <w:t>José</w:t>
      </w:r>
      <w:proofErr w:type="spellEnd"/>
      <w:r w:rsidRPr="002C0A2F">
        <w:rPr>
          <w:lang w:val="eu-ES"/>
        </w:rPr>
        <w:t xml:space="preserve"> </w:t>
      </w:r>
      <w:r w:rsidR="00C37920">
        <w:rPr>
          <w:lang w:val="eu-ES"/>
        </w:rPr>
        <w:t>andrea</w:t>
      </w:r>
      <w:r w:rsidRPr="002C0A2F">
        <w:rPr>
          <w:lang w:val="eu-ES"/>
        </w:rPr>
        <w:t>.</w:t>
      </w:r>
    </w:p>
    <w:p w:rsidR="00B21E66" w:rsidRPr="002C0A2F" w:rsidRDefault="00B21E66" w:rsidP="00F716E9">
      <w:pPr>
        <w:pStyle w:val="Texto"/>
        <w:rPr>
          <w:lang w:val="eu-ES"/>
        </w:rPr>
      </w:pPr>
    </w:p>
    <w:p w:rsidR="00B21E66" w:rsidRPr="002C0A2F" w:rsidRDefault="00B21E66" w:rsidP="00F716E9">
      <w:pPr>
        <w:pStyle w:val="Texto"/>
        <w:rPr>
          <w:lang w:val="eu-ES"/>
        </w:rPr>
      </w:pPr>
      <w:r w:rsidRPr="002C0A2F">
        <w:rPr>
          <w:lang w:val="eu-ES"/>
        </w:rPr>
        <w:t>Barrio jauna, zurea da hitza.</w:t>
      </w:r>
    </w:p>
    <w:p w:rsidR="00B21E66" w:rsidRPr="002C0A2F" w:rsidRDefault="00B21E66" w:rsidP="00F716E9">
      <w:pPr>
        <w:pStyle w:val="Texto"/>
        <w:rPr>
          <w:lang w:val="eu-ES"/>
        </w:rPr>
      </w:pPr>
    </w:p>
    <w:p w:rsidR="00B21E66" w:rsidRPr="002C0A2F" w:rsidRDefault="00B21E66" w:rsidP="00F716E9">
      <w:pPr>
        <w:pStyle w:val="Texto"/>
        <w:rPr>
          <w:lang w:val="eu-ES"/>
        </w:rPr>
      </w:pPr>
    </w:p>
    <w:p w:rsidR="00B21E66" w:rsidRDefault="00B21E66" w:rsidP="00F716E9">
      <w:pPr>
        <w:pStyle w:val="Texto"/>
      </w:pPr>
      <w:r w:rsidRPr="002C0A2F">
        <w:rPr>
          <w:rFonts w:ascii="Futura Md BT" w:hAnsi="Futura Md BT"/>
          <w:lang w:val="eu-ES"/>
        </w:rPr>
        <w:t>BARRIO BAROJA</w:t>
      </w:r>
      <w:r w:rsidRPr="002C0A2F">
        <w:rPr>
          <w:lang w:val="eu-ES"/>
        </w:rPr>
        <w:t xml:space="preserve"> jaunak</w:t>
      </w:r>
      <w:r>
        <w:t>: S</w:t>
      </w:r>
      <w:r w:rsidRPr="009E6091">
        <w:t>í,</w:t>
      </w:r>
      <w:r>
        <w:t xml:space="preserve"> gracias, presidenta. Sí, gracias, señora consejera, por la respuesta. Le agradezco</w:t>
      </w:r>
      <w:r w:rsidRPr="009E6091">
        <w:t xml:space="preserve"> que se</w:t>
      </w:r>
      <w:r>
        <w:t xml:space="preserve"> lo hayan tomado en serio y que </w:t>
      </w:r>
      <w:r w:rsidRPr="009E6091">
        <w:t xml:space="preserve">empiece la confección y la redacción de ese </w:t>
      </w:r>
      <w:r>
        <w:t>p</w:t>
      </w:r>
      <w:r w:rsidRPr="009E6091">
        <w:t xml:space="preserve">lan </w:t>
      </w:r>
      <w:r>
        <w:t>e</w:t>
      </w:r>
      <w:r w:rsidRPr="009E6091">
        <w:t>stratégico.</w:t>
      </w:r>
    </w:p>
    <w:p w:rsidR="00B21E66" w:rsidRDefault="00B21E66" w:rsidP="00F716E9">
      <w:pPr>
        <w:pStyle w:val="Texto"/>
      </w:pPr>
    </w:p>
    <w:p w:rsidR="00B21E66" w:rsidRDefault="00B21E66" w:rsidP="00F716E9">
      <w:pPr>
        <w:pStyle w:val="Texto"/>
      </w:pPr>
      <w:r>
        <w:t>E</w:t>
      </w:r>
      <w:r w:rsidRPr="009E6091">
        <w:t xml:space="preserve">fectivamente, ahí estamos, </w:t>
      </w:r>
      <w:r>
        <w:t>¿no?</w:t>
      </w:r>
      <w:r w:rsidRPr="009E6091">
        <w:t xml:space="preserve"> Es decir, un</w:t>
      </w:r>
      <w:r>
        <w:t>a estrategia en economía social,</w:t>
      </w:r>
      <w:r w:rsidRPr="009E6091">
        <w:t xml:space="preserve"> </w:t>
      </w:r>
      <w:r>
        <w:t>¿q</w:t>
      </w:r>
      <w:r w:rsidRPr="009E6091">
        <w:t>ué metas tiene que tener</w:t>
      </w:r>
      <w:r>
        <w:t>?</w:t>
      </w:r>
      <w:r w:rsidRPr="009E6091">
        <w:t xml:space="preserve"> y </w:t>
      </w:r>
      <w:r>
        <w:t>¿</w:t>
      </w:r>
      <w:r w:rsidRPr="009E6091">
        <w:t>qu</w:t>
      </w:r>
      <w:r>
        <w:t>é</w:t>
      </w:r>
      <w:r w:rsidRPr="009E6091">
        <w:t xml:space="preserve"> va a conseguir</w:t>
      </w:r>
      <w:r>
        <w:t>?</w:t>
      </w:r>
      <w:r w:rsidRPr="009E6091">
        <w:t xml:space="preserve"> Es decir, va a </w:t>
      </w:r>
      <w:r w:rsidRPr="009E6091">
        <w:lastRenderedPageBreak/>
        <w:t>conseguir creación de empleo, lo fundamental y lo primero, porque eso es así</w:t>
      </w:r>
      <w:r>
        <w:t>,</w:t>
      </w:r>
      <w:r w:rsidRPr="009E6091">
        <w:t xml:space="preserve"> va </w:t>
      </w:r>
      <w:r>
        <w:t>a</w:t>
      </w:r>
      <w:r w:rsidRPr="009E6091">
        <w:t>pareja</w:t>
      </w:r>
      <w:r>
        <w:t>d</w:t>
      </w:r>
      <w:r w:rsidRPr="009E6091">
        <w:t>o</w:t>
      </w:r>
      <w:r>
        <w:t>. El estímulo a esa forma de economía siempre d</w:t>
      </w:r>
      <w:r w:rsidRPr="009E6091">
        <w:t>a creación de empleo</w:t>
      </w:r>
      <w:r>
        <w:t>. Y, además, empleo</w:t>
      </w:r>
      <w:r w:rsidRPr="009E6091">
        <w:t xml:space="preserve"> de calidad</w:t>
      </w:r>
      <w:r>
        <w:t>.</w:t>
      </w:r>
      <w:r w:rsidRPr="009E6091">
        <w:t xml:space="preserve"> </w:t>
      </w:r>
      <w:r>
        <w:t>Y</w:t>
      </w:r>
      <w:r w:rsidRPr="009E6091">
        <w:t xml:space="preserve"> además son fórmulas de creación de más empresas, porque son muchas las empresas que se </w:t>
      </w:r>
      <w:r>
        <w:t>crean</w:t>
      </w:r>
      <w:r w:rsidRPr="009E6091">
        <w:t xml:space="preserve"> en ese estímulo a la economía social</w:t>
      </w:r>
      <w:r>
        <w:t>.</w:t>
      </w:r>
      <w:r w:rsidRPr="009E6091">
        <w:t xml:space="preserve"> </w:t>
      </w:r>
      <w:r>
        <w:t>Y</w:t>
      </w:r>
      <w:r w:rsidRPr="009E6091">
        <w:t xml:space="preserve"> además es desarrollo de planes económicos en zonas</w:t>
      </w:r>
      <w:r>
        <w:t>,</w:t>
      </w:r>
      <w:r w:rsidRPr="009E6091">
        <w:t xml:space="preserve"> no solamente urbana</w:t>
      </w:r>
      <w:r>
        <w:t>s y</w:t>
      </w:r>
      <w:r w:rsidRPr="009E6091">
        <w:t xml:space="preserve"> en polígonos instalado</w:t>
      </w:r>
      <w:r>
        <w:t>s</w:t>
      </w:r>
      <w:r w:rsidRPr="009E6091">
        <w:t>, sino en zonas rurales, en pueblos de nuestra geografía</w:t>
      </w:r>
      <w:r>
        <w:t>.</w:t>
      </w:r>
    </w:p>
    <w:p w:rsidR="00B21E66" w:rsidRDefault="00B21E66" w:rsidP="00F716E9">
      <w:pPr>
        <w:pStyle w:val="Texto"/>
      </w:pPr>
    </w:p>
    <w:p w:rsidR="00B21E66" w:rsidRDefault="00B21E66" w:rsidP="00F716E9">
      <w:pPr>
        <w:pStyle w:val="Texto"/>
      </w:pPr>
      <w:r w:rsidRPr="009E6091">
        <w:t>Por eso mismo</w:t>
      </w:r>
      <w:r>
        <w:t>,</w:t>
      </w:r>
      <w:r w:rsidRPr="009E6091">
        <w:t xml:space="preserve"> todo es</w:t>
      </w:r>
      <w:r>
        <w:t>e</w:t>
      </w:r>
      <w:r w:rsidRPr="009E6091">
        <w:t xml:space="preserve"> elenco </w:t>
      </w:r>
      <w:r>
        <w:t>de empresas de economía social,</w:t>
      </w:r>
      <w:r w:rsidRPr="009E6091">
        <w:t xml:space="preserve"> era tan importante que la moción dijese lo del plan interinstitucional</w:t>
      </w:r>
      <w:r>
        <w:t>.</w:t>
      </w:r>
      <w:r w:rsidRPr="009E6091">
        <w:t xml:space="preserve"> </w:t>
      </w:r>
      <w:r>
        <w:t>E</w:t>
      </w:r>
      <w:r w:rsidRPr="009E6091">
        <w:t xml:space="preserve">stá bien claro, </w:t>
      </w:r>
      <w:r>
        <w:t>usted</w:t>
      </w:r>
      <w:r w:rsidRPr="009E6091">
        <w:t xml:space="preserve"> lo ha repetido. Cooperativas, sociedades laborales, centros especiales de empleo, empresas de inserción, asociaciones y fundaciones con labor económica, mutuas, mutualidades, cofradías de pescadores, sociedades a</w:t>
      </w:r>
      <w:r>
        <w:t>grarias</w:t>
      </w:r>
      <w:r w:rsidRPr="009E6091">
        <w:t xml:space="preserve"> de transformación. Es una cuestión muy importante y</w:t>
      </w:r>
      <w:r>
        <w:t>,</w:t>
      </w:r>
      <w:r w:rsidRPr="009E6091">
        <w:t xml:space="preserve"> mire, ahí hay referencias y hay referentes en otros sitios del pact</w:t>
      </w:r>
      <w:r>
        <w:t>o</w:t>
      </w:r>
      <w:r w:rsidRPr="009E6091">
        <w:t xml:space="preserve"> sobre la economía social y de sus formas de funcionar y</w:t>
      </w:r>
      <w:r>
        <w:t>,</w:t>
      </w:r>
      <w:r w:rsidRPr="009E6091">
        <w:t xml:space="preserve"> además</w:t>
      </w:r>
      <w:r>
        <w:t>,</w:t>
      </w:r>
      <w:r w:rsidRPr="009E6091">
        <w:t xml:space="preserve"> </w:t>
      </w:r>
      <w:r>
        <w:t>lo que ha dado.</w:t>
      </w:r>
    </w:p>
    <w:p w:rsidR="00B21E66" w:rsidRDefault="00B21E66" w:rsidP="00F716E9">
      <w:pPr>
        <w:pStyle w:val="Texto"/>
      </w:pPr>
    </w:p>
    <w:p w:rsidR="00B21E66" w:rsidRDefault="00B21E66" w:rsidP="00F716E9">
      <w:pPr>
        <w:pStyle w:val="Texto"/>
      </w:pPr>
      <w:r>
        <w:t>Mire, sin ir</w:t>
      </w:r>
      <w:r w:rsidRPr="009E6091">
        <w:t xml:space="preserve"> más lejos, hay un pacto</w:t>
      </w:r>
      <w:r>
        <w:t>, sobre la economía social, en</w:t>
      </w:r>
      <w:r w:rsidRPr="009E6091">
        <w:t xml:space="preserve"> Murcia</w:t>
      </w:r>
      <w:r>
        <w:t xml:space="preserve">, no les vamos a enseñar nada nosotros –ni ellos tampoco– a los murcianos. </w:t>
      </w:r>
      <w:r w:rsidRPr="009E6091">
        <w:t xml:space="preserve">Pero, es decir, son formas de funcionar, un pacto </w:t>
      </w:r>
      <w:r>
        <w:t>s</w:t>
      </w:r>
      <w:r w:rsidRPr="009E6091">
        <w:t>o</w:t>
      </w:r>
      <w:r>
        <w:t>bre la</w:t>
      </w:r>
      <w:r w:rsidRPr="009E6091">
        <w:t xml:space="preserve"> economía social</w:t>
      </w:r>
      <w:r>
        <w:t>,</w:t>
      </w:r>
      <w:r w:rsidRPr="009E6091">
        <w:t xml:space="preserve"> que precisamente está hecho para que acabe en 2020, donde hay 10.500 empleos brutos y más de 250 nuevas empresas que crear</w:t>
      </w:r>
      <w:r>
        <w:t>,</w:t>
      </w:r>
      <w:r w:rsidRPr="009E6091">
        <w:t xml:space="preserve"> a través de lo que es la articulación de ese pacto. Esperemos que el nuestro</w:t>
      </w:r>
      <w:r>
        <w:t>, no sé</w:t>
      </w:r>
      <w:r w:rsidRPr="009E6091">
        <w:t xml:space="preserve"> cuánto cuantificará, pero</w:t>
      </w:r>
      <w:r>
        <w:t>…</w:t>
      </w:r>
    </w:p>
    <w:p w:rsidR="00B21E66" w:rsidRDefault="00B21E66" w:rsidP="00F716E9">
      <w:pPr>
        <w:pStyle w:val="Texto"/>
      </w:pPr>
    </w:p>
    <w:p w:rsidR="00B21E66" w:rsidRDefault="00B21E66" w:rsidP="00F716E9">
      <w:pPr>
        <w:pStyle w:val="Texto"/>
      </w:pPr>
    </w:p>
    <w:p w:rsidR="00B21E66" w:rsidRPr="002C0A2F" w:rsidRDefault="00B21E66" w:rsidP="00F716E9">
      <w:pPr>
        <w:pStyle w:val="Texto"/>
        <w:rPr>
          <w:lang w:val="eu-ES"/>
        </w:rPr>
      </w:pPr>
      <w:r w:rsidRPr="002C0A2F">
        <w:rPr>
          <w:rFonts w:ascii="Futura Md BT" w:hAnsi="Futura Md BT"/>
        </w:rPr>
        <w:t>LEHENDAKARIAK</w:t>
      </w:r>
      <w:r>
        <w:t xml:space="preserve">: </w:t>
      </w:r>
      <w:r w:rsidRPr="002C0A2F">
        <w:rPr>
          <w:lang w:val="eu-ES"/>
        </w:rPr>
        <w:t>Eskerrik asko, Barrio jauna.</w:t>
      </w:r>
    </w:p>
    <w:p w:rsidR="00B21E66" w:rsidRPr="002C0A2F" w:rsidRDefault="00B21E66" w:rsidP="00F716E9">
      <w:pPr>
        <w:pStyle w:val="Texto"/>
        <w:rPr>
          <w:lang w:val="eu-ES"/>
        </w:rPr>
      </w:pPr>
    </w:p>
    <w:p w:rsidR="00B21E66" w:rsidRPr="002C0A2F" w:rsidRDefault="00B21E66" w:rsidP="00F716E9">
      <w:pPr>
        <w:pStyle w:val="Texto"/>
        <w:rPr>
          <w:lang w:val="eu-ES"/>
        </w:rPr>
      </w:pPr>
      <w:r w:rsidRPr="002C0A2F">
        <w:rPr>
          <w:lang w:val="eu-ES"/>
        </w:rPr>
        <w:t xml:space="preserve">San </w:t>
      </w:r>
      <w:proofErr w:type="spellStart"/>
      <w:r w:rsidRPr="002C0A2F">
        <w:rPr>
          <w:lang w:val="eu-ES"/>
        </w:rPr>
        <w:t>José</w:t>
      </w:r>
      <w:proofErr w:type="spellEnd"/>
      <w:r w:rsidRPr="002C0A2F">
        <w:rPr>
          <w:lang w:val="eu-ES"/>
        </w:rPr>
        <w:t xml:space="preserve"> </w:t>
      </w:r>
      <w:r w:rsidR="00C37920">
        <w:rPr>
          <w:lang w:val="eu-ES"/>
        </w:rPr>
        <w:t>andrea</w:t>
      </w:r>
      <w:r w:rsidRPr="002C0A2F">
        <w:rPr>
          <w:lang w:val="eu-ES"/>
        </w:rPr>
        <w:t>, zurea da hitza.</w:t>
      </w:r>
    </w:p>
    <w:p w:rsidR="00B21E66" w:rsidRDefault="00B21E66" w:rsidP="00F716E9">
      <w:pPr>
        <w:pStyle w:val="Texto"/>
      </w:pPr>
    </w:p>
    <w:p w:rsidR="00B21E66" w:rsidRDefault="00B21E66" w:rsidP="00F716E9">
      <w:pPr>
        <w:pStyle w:val="Texto"/>
      </w:pPr>
    </w:p>
    <w:p w:rsidR="00B21E66" w:rsidRDefault="00B21E66" w:rsidP="00F716E9">
      <w:pPr>
        <w:pStyle w:val="Texto"/>
      </w:pPr>
      <w:r w:rsidRPr="002C0A2F">
        <w:rPr>
          <w:rFonts w:ascii="Futura Md BT" w:hAnsi="Futura Md BT"/>
        </w:rPr>
        <w:t xml:space="preserve">LAN ETA JUSTIZIAKO SAILBURUAK </w:t>
      </w:r>
      <w:r>
        <w:t>(San José López): Sí, señor Barrio, coincidimos plenamente,…</w:t>
      </w:r>
    </w:p>
    <w:p w:rsidR="00B21E66" w:rsidRDefault="00B21E66" w:rsidP="00F716E9">
      <w:pPr>
        <w:pStyle w:val="Texto"/>
      </w:pPr>
    </w:p>
    <w:p w:rsidR="00B21E66" w:rsidRPr="00A00CA0" w:rsidRDefault="00B21E66" w:rsidP="00F716E9">
      <w:pPr>
        <w:pStyle w:val="Texto"/>
      </w:pPr>
      <w:r>
        <w:lastRenderedPageBreak/>
        <w:t xml:space="preserve">(37. </w:t>
      </w:r>
      <w:r w:rsidRPr="00193BEE">
        <w:rPr>
          <w:lang w:val="eu-ES"/>
        </w:rPr>
        <w:t>zintaren amaiera)</w:t>
      </w:r>
    </w:p>
    <w:p w:rsidR="00B21E66" w:rsidRDefault="00B21E66" w:rsidP="00F716E9">
      <w:pPr>
        <w:pStyle w:val="Texto"/>
      </w:pPr>
      <w:r>
        <w:t xml:space="preserve">(38. </w:t>
      </w:r>
      <w:proofErr w:type="spellStart"/>
      <w:r>
        <w:t>zintaren</w:t>
      </w:r>
      <w:proofErr w:type="spellEnd"/>
      <w:r>
        <w:t xml:space="preserve"> </w:t>
      </w:r>
      <w:proofErr w:type="spellStart"/>
      <w:r>
        <w:t>hasiera</w:t>
      </w:r>
      <w:proofErr w:type="spellEnd"/>
      <w:r>
        <w:t>)</w:t>
      </w:r>
    </w:p>
    <w:p w:rsidR="00B21E66" w:rsidRDefault="00B21E66" w:rsidP="00F716E9">
      <w:pPr>
        <w:pStyle w:val="Texto"/>
      </w:pPr>
    </w:p>
    <w:p w:rsidR="00B21E66" w:rsidRPr="00B21E66" w:rsidRDefault="00B21E66" w:rsidP="00F716E9">
      <w:pPr>
        <w:pStyle w:val="Texto"/>
        <w:rPr>
          <w:lang w:val="es-ES"/>
        </w:rPr>
      </w:pPr>
      <w:r w:rsidRPr="00B21E66">
        <w:rPr>
          <w:lang w:val="es-ES"/>
        </w:rPr>
        <w:t xml:space="preserve">… José </w:t>
      </w:r>
      <w:r w:rsidRPr="005E3BF2">
        <w:rPr>
          <w:lang w:val="eu-ES"/>
        </w:rPr>
        <w:t>andrea, zurea da hitza.</w:t>
      </w:r>
    </w:p>
    <w:p w:rsidR="00B21E66" w:rsidRPr="00B21E66" w:rsidRDefault="00B21E66" w:rsidP="00F716E9">
      <w:pPr>
        <w:pStyle w:val="Texto"/>
        <w:rPr>
          <w:lang w:val="es-ES"/>
        </w:rPr>
      </w:pPr>
    </w:p>
    <w:p w:rsidR="00B21E66" w:rsidRPr="00B21E66" w:rsidRDefault="00B21E66" w:rsidP="00F716E9">
      <w:pPr>
        <w:pStyle w:val="Texto"/>
        <w:rPr>
          <w:lang w:val="es-ES"/>
        </w:rPr>
      </w:pPr>
    </w:p>
    <w:p w:rsidR="00B21E66" w:rsidRDefault="00B21E66" w:rsidP="00F716E9">
      <w:pPr>
        <w:pStyle w:val="Texto"/>
      </w:pPr>
      <w:r w:rsidRPr="005225BB">
        <w:rPr>
          <w:rFonts w:ascii="Futura Md BT" w:hAnsi="Futura Md BT"/>
          <w:lang w:val="eu-ES"/>
        </w:rPr>
        <w:t>LAN ETA JUSTIZIAKO SAILBURUAK</w:t>
      </w:r>
      <w:r w:rsidRPr="003647F9">
        <w:rPr>
          <w:lang w:val="es-ES"/>
        </w:rPr>
        <w:t xml:space="preserve"> (San Jos</w:t>
      </w:r>
      <w:r>
        <w:rPr>
          <w:lang w:val="es-ES"/>
        </w:rPr>
        <w:t xml:space="preserve">é López): </w:t>
      </w:r>
      <w:r w:rsidRPr="005E3BF2">
        <w:t>Sí, señor Barrio, coincidimos plenamente en que la economía social crea empleo</w:t>
      </w:r>
      <w:r>
        <w:t>, crea empleo</w:t>
      </w:r>
      <w:r w:rsidRPr="005E3BF2">
        <w:t xml:space="preserve"> </w:t>
      </w:r>
      <w:r>
        <w:t>de calidad. Y</w:t>
      </w:r>
      <w:r w:rsidRPr="005E3BF2">
        <w:t xml:space="preserve"> </w:t>
      </w:r>
      <w:r>
        <w:t xml:space="preserve">bueno, nuestros </w:t>
      </w:r>
      <w:r w:rsidRPr="005E3BF2">
        <w:t>pasos van a tran</w:t>
      </w:r>
      <w:r>
        <w:t>scurrir en la misma dirección.</w:t>
      </w:r>
    </w:p>
    <w:p w:rsidR="00B21E66" w:rsidRDefault="00B21E66" w:rsidP="00F716E9">
      <w:pPr>
        <w:pStyle w:val="Texto"/>
      </w:pPr>
    </w:p>
    <w:p w:rsidR="00B21E66" w:rsidRDefault="00B21E66" w:rsidP="00F716E9">
      <w:pPr>
        <w:pStyle w:val="Texto"/>
      </w:pPr>
      <w:r>
        <w:t>Por ponerle un ejemplo, p</w:t>
      </w:r>
      <w:r w:rsidRPr="005E3BF2">
        <w:t>ues no di</w:t>
      </w:r>
      <w:r>
        <w:t>spongo de mucho tiempo, h</w:t>
      </w:r>
      <w:r w:rsidRPr="005E3BF2">
        <w:t>ace apenas diez días mantuvimos una reunión con todas las familias de la economía social, con las tres universidades del País Vasco y la</w:t>
      </w:r>
      <w:r>
        <w:t xml:space="preserve"> presencia del señor </w:t>
      </w:r>
      <w:r w:rsidRPr="00026DED">
        <w:rPr>
          <w:rStyle w:val="Textoennegrita"/>
          <w:b w:val="0"/>
        </w:rPr>
        <w:t xml:space="preserve">Thomas </w:t>
      </w:r>
      <w:proofErr w:type="spellStart"/>
      <w:r w:rsidRPr="00026DED">
        <w:rPr>
          <w:rStyle w:val="Textoennegrita"/>
          <w:b w:val="0"/>
        </w:rPr>
        <w:t>Zacharewicz</w:t>
      </w:r>
      <w:proofErr w:type="spellEnd"/>
      <w:r w:rsidRPr="005E3BF2">
        <w:t>, representante del centro de investigación en economía de la Unión Europea. En esta reunión tuvimos la ocasión d</w:t>
      </w:r>
      <w:r>
        <w:t>e ex</w:t>
      </w:r>
      <w:r w:rsidRPr="005E3BF2">
        <w:t>poner nuestro relato de la economía social enfocado a ese plan estratégico y recabar la opinión de los representantes de la economía social, universidades y valoración del rep</w:t>
      </w:r>
      <w:r>
        <w:t>resentante de la Unión Europea.</w:t>
      </w:r>
    </w:p>
    <w:p w:rsidR="00B21E66" w:rsidRDefault="00B21E66" w:rsidP="00F716E9">
      <w:pPr>
        <w:pStyle w:val="Texto"/>
      </w:pPr>
    </w:p>
    <w:p w:rsidR="00B21E66" w:rsidRDefault="00B21E66" w:rsidP="00F716E9">
      <w:pPr>
        <w:pStyle w:val="Texto"/>
      </w:pPr>
      <w:r w:rsidRPr="005E3BF2">
        <w:t>Vamos a continuar en esta línea y tenga la seguridad de que el trabajo</w:t>
      </w:r>
      <w:r>
        <w:t xml:space="preserve"> emprendido logrará sus frutos.</w:t>
      </w:r>
    </w:p>
    <w:p w:rsidR="00B21E66" w:rsidRDefault="00B21E66" w:rsidP="00F716E9">
      <w:pPr>
        <w:pStyle w:val="Texto"/>
      </w:pPr>
    </w:p>
    <w:p w:rsidR="00B21E66" w:rsidRPr="005225BB" w:rsidRDefault="00B21E66" w:rsidP="00F716E9">
      <w:pPr>
        <w:pStyle w:val="Texto"/>
        <w:rPr>
          <w:lang w:val="eu-ES"/>
        </w:rPr>
      </w:pPr>
      <w:r w:rsidRPr="005225BB">
        <w:rPr>
          <w:lang w:val="eu-ES"/>
        </w:rPr>
        <w:t>Eskerrik asko.</w:t>
      </w:r>
    </w:p>
    <w:p w:rsidR="00B21E66" w:rsidRPr="005225BB" w:rsidRDefault="00B21E66" w:rsidP="00F716E9">
      <w:pPr>
        <w:pStyle w:val="Texto"/>
        <w:rPr>
          <w:lang w:val="eu-ES"/>
        </w:rPr>
      </w:pPr>
    </w:p>
    <w:p w:rsidR="00B21E66" w:rsidRPr="005225BB" w:rsidRDefault="00B21E66" w:rsidP="00F716E9">
      <w:pPr>
        <w:pStyle w:val="Texto"/>
        <w:rPr>
          <w:lang w:val="eu-ES"/>
        </w:rPr>
      </w:pPr>
    </w:p>
    <w:p w:rsidR="00B21E66" w:rsidRDefault="00B21E66" w:rsidP="00F716E9">
      <w:pPr>
        <w:pStyle w:val="Texto"/>
        <w:rPr>
          <w:lang w:val="eu-ES"/>
        </w:rPr>
      </w:pPr>
      <w:r w:rsidRPr="005225BB">
        <w:rPr>
          <w:rFonts w:ascii="Futura Md BT" w:hAnsi="Futura Md BT"/>
          <w:lang w:val="eu-ES"/>
        </w:rPr>
        <w:t xml:space="preserve">LEHENDAKARIAK: </w:t>
      </w:r>
      <w:r w:rsidRPr="005225BB">
        <w:rPr>
          <w:lang w:val="eu-ES"/>
        </w:rPr>
        <w:t>E</w:t>
      </w:r>
      <w:r>
        <w:rPr>
          <w:lang w:val="eu-ES"/>
        </w:rPr>
        <w:t xml:space="preserve">skerrik asko, San </w:t>
      </w:r>
      <w:proofErr w:type="spellStart"/>
      <w:r>
        <w:rPr>
          <w:lang w:val="eu-ES"/>
        </w:rPr>
        <w:t>José</w:t>
      </w:r>
      <w:proofErr w:type="spellEnd"/>
      <w:r>
        <w:rPr>
          <w:lang w:val="eu-ES"/>
        </w:rPr>
        <w:t xml:space="preserve"> andrea.</w:t>
      </w:r>
    </w:p>
    <w:p w:rsidR="00B21E66" w:rsidRDefault="00B21E66" w:rsidP="00F716E9">
      <w:pPr>
        <w:pStyle w:val="Texto"/>
        <w:rPr>
          <w:lang w:val="eu-ES"/>
        </w:rPr>
      </w:pPr>
    </w:p>
    <w:p w:rsidR="00B21E66" w:rsidRPr="005225BB" w:rsidRDefault="00B21E66" w:rsidP="00F716E9">
      <w:pPr>
        <w:pStyle w:val="Texto"/>
        <w:rPr>
          <w:lang w:val="eu-ES"/>
        </w:rPr>
      </w:pPr>
      <w:r w:rsidRPr="005225BB">
        <w:rPr>
          <w:lang w:val="eu-ES"/>
        </w:rPr>
        <w:t>Gai-zerrenda agortu d</w:t>
      </w:r>
      <w:r>
        <w:rPr>
          <w:lang w:val="eu-ES"/>
        </w:rPr>
        <w:t>ugu</w:t>
      </w:r>
      <w:r w:rsidRPr="005225BB">
        <w:rPr>
          <w:lang w:val="eu-ES"/>
        </w:rPr>
        <w:t>nez, Osoko Bilkurari amaiera ematen diot.</w:t>
      </w:r>
    </w:p>
    <w:p w:rsidR="00B21E66" w:rsidRPr="005225BB" w:rsidRDefault="00B21E66" w:rsidP="00F716E9">
      <w:pPr>
        <w:pStyle w:val="Texto"/>
        <w:rPr>
          <w:lang w:val="eu-ES"/>
        </w:rPr>
      </w:pPr>
    </w:p>
    <w:p w:rsidR="00B21E66" w:rsidRPr="005225BB" w:rsidRDefault="00B21E66" w:rsidP="00F716E9">
      <w:pPr>
        <w:pStyle w:val="Texto"/>
        <w:rPr>
          <w:lang w:val="eu-ES"/>
        </w:rPr>
      </w:pPr>
    </w:p>
    <w:p w:rsidR="00B21E66" w:rsidRPr="005225BB" w:rsidRDefault="00B21E66" w:rsidP="00F716E9">
      <w:pPr>
        <w:pStyle w:val="anotaciones0"/>
        <w:rPr>
          <w:lang w:val="eu-ES"/>
        </w:rPr>
      </w:pPr>
      <w:r w:rsidRPr="005225BB">
        <w:rPr>
          <w:lang w:val="eu-ES"/>
        </w:rPr>
        <w:t>Eguerdiko ordu bata eta berrogeita hamabian amaitu da bilkura.</w:t>
      </w:r>
    </w:p>
    <w:sectPr w:rsidR="00B21E66" w:rsidRPr="005225B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6E9" w:rsidRDefault="00F716E9">
      <w:r>
        <w:separator/>
      </w:r>
    </w:p>
  </w:endnote>
  <w:endnote w:type="continuationSeparator" w:id="0">
    <w:p w:rsidR="00F716E9" w:rsidRDefault="00F7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6E9" w:rsidRDefault="00F716E9">
    <w:pPr>
      <w:pStyle w:val="Textoindependiente"/>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53E7FADA" wp14:editId="058F50F8">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6E9" w:rsidRDefault="00F716E9">
    <w:pPr>
      <w:pStyle w:val="Piedepgina"/>
      <w:jc w:val="center"/>
      <w:rPr>
        <w:rStyle w:val="Nmerodepgina"/>
      </w:rPr>
    </w:pPr>
    <w:r>
      <w:rPr>
        <w:noProof/>
        <w:lang w:val="es-ES"/>
      </w:rPr>
      <mc:AlternateContent>
        <mc:Choice Requires="wps">
          <w:drawing>
            <wp:anchor distT="0" distB="0" distL="0" distR="114300" simplePos="0" relativeHeight="251661312" behindDoc="0" locked="0" layoutInCell="1" allowOverlap="1" wp14:anchorId="6621F06A" wp14:editId="3F1106CC">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E9" w:rsidRDefault="00F716E9" w:rsidP="007303E7">
                          <w:pPr>
                            <w:pStyle w:val="Textoindependiente2"/>
                            <w:rPr>
                              <w:color w:val="auto"/>
                              <w:sz w:val="16"/>
                            </w:rPr>
                          </w:pPr>
                          <w:r>
                            <w:rPr>
                              <w:color w:val="auto"/>
                              <w:sz w:val="16"/>
                            </w:rPr>
                            <w:t>Publicación provisional de la transcripción literal de la sesión.</w:t>
                          </w:r>
                        </w:p>
                        <w:p w:rsidR="00F716E9" w:rsidRDefault="00F716E9" w:rsidP="007303E7">
                          <w:pPr>
                            <w:pStyle w:val="Textoindependiente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BB6F38" w:rsidRDefault="00BB6F38" w:rsidP="007303E7">
                    <w:pPr>
                      <w:pStyle w:val="Textoindependiente2"/>
                      <w:rPr>
                        <w:color w:val="auto"/>
                        <w:sz w:val="16"/>
                      </w:rPr>
                    </w:pPr>
                    <w:r>
                      <w:rPr>
                        <w:color w:val="auto"/>
                        <w:sz w:val="16"/>
                      </w:rPr>
                      <w:t>Publicación provisional de la transcripción literal de la sesión.</w:t>
                    </w:r>
                  </w:p>
                  <w:p w:rsidR="00BB6F38" w:rsidRDefault="00BB6F38"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Nmerodepgina"/>
      </w:rPr>
      <w:fldChar w:fldCharType="begin"/>
    </w:r>
    <w:r>
      <w:rPr>
        <w:rStyle w:val="Nmerodepgina"/>
      </w:rPr>
      <w:instrText xml:space="preserve"> PAGE </w:instrText>
    </w:r>
    <w:r>
      <w:rPr>
        <w:rStyle w:val="Nmerodepgina"/>
      </w:rPr>
      <w:fldChar w:fldCharType="separate"/>
    </w:r>
    <w:r w:rsidR="009A182E">
      <w:rPr>
        <w:rStyle w:val="Nmerodepgina"/>
        <w:noProof/>
      </w:rPr>
      <w:t>32</w:t>
    </w:r>
    <w:r>
      <w:rPr>
        <w:rStyle w:val="Nmerodepgina"/>
      </w:rPr>
      <w:fldChar w:fldCharType="end"/>
    </w:r>
    <w:r>
      <w:rPr>
        <w:rStyle w:val="Nmerodepgina"/>
      </w:rPr>
      <w:t xml:space="preserve"> –</w:t>
    </w:r>
  </w:p>
  <w:p w:rsidR="00F716E9" w:rsidRDefault="00F716E9">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6E9" w:rsidRDefault="00F716E9">
    <w:pPr>
      <w:pStyle w:val="Textoindependiente"/>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0B3E965B" wp14:editId="7B1AD727">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6E9" w:rsidRDefault="00F716E9">
    <w:pPr>
      <w:pStyle w:val="Piedepgina"/>
      <w:jc w:val="center"/>
      <w:rPr>
        <w:rStyle w:val="Nmerodepgina"/>
      </w:rPr>
    </w:pPr>
    <w:r>
      <w:t xml:space="preserve">– </w:t>
    </w:r>
    <w:r>
      <w:rPr>
        <w:rStyle w:val="Nmerodepgina"/>
      </w:rPr>
      <w:fldChar w:fldCharType="begin"/>
    </w:r>
    <w:r>
      <w:rPr>
        <w:rStyle w:val="Nmerodepgina"/>
      </w:rPr>
      <w:instrText xml:space="preserve"> PAGE </w:instrText>
    </w:r>
    <w:r>
      <w:rPr>
        <w:rStyle w:val="Nmerodepgina"/>
      </w:rPr>
      <w:fldChar w:fldCharType="separate"/>
    </w:r>
    <w:r w:rsidR="009A182E">
      <w:rPr>
        <w:rStyle w:val="Nmerodepgina"/>
        <w:noProof/>
      </w:rPr>
      <w:t>33</w:t>
    </w:r>
    <w:r>
      <w:rPr>
        <w:rStyle w:val="Nmerodepgina"/>
      </w:rPr>
      <w:fldChar w:fldCharType="end"/>
    </w:r>
    <w:r>
      <w:rPr>
        <w:rStyle w:val="Nmerodepgina"/>
      </w:rPr>
      <w:t xml:space="preserve"> –</w:t>
    </w:r>
  </w:p>
  <w:p w:rsidR="00F716E9" w:rsidRDefault="00F716E9">
    <w:pPr>
      <w:pStyle w:val="Piedepgina"/>
      <w:jc w:val="center"/>
    </w:pPr>
    <w:r>
      <w:rPr>
        <w:noProof/>
        <w:lang w:val="es-ES"/>
      </w:rPr>
      <mc:AlternateContent>
        <mc:Choice Requires="wps">
          <w:drawing>
            <wp:anchor distT="0" distB="0" distL="0" distR="114300" simplePos="0" relativeHeight="251663360" behindDoc="0" locked="0" layoutInCell="1" allowOverlap="1" wp14:anchorId="4FBCF8EA" wp14:editId="1FA60BB1">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E9" w:rsidRPr="007303E7" w:rsidRDefault="00F716E9"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F716E9" w:rsidRPr="00723786" w:rsidRDefault="00F716E9"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BB6F38" w:rsidRPr="007303E7" w:rsidRDefault="00BB6F38"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BB6F38" w:rsidRPr="00723786" w:rsidRDefault="00BB6F38"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6E9" w:rsidRDefault="00F716E9">
    <w:pPr>
      <w:pStyle w:val="Textoindependiente"/>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30ACC9C4" wp14:editId="6FC53666">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6E9" w:rsidRPr="007303E7" w:rsidRDefault="00F716E9" w:rsidP="007303E7">
                          <w:pPr>
                            <w:pStyle w:val="Textoindependiente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716E9" w:rsidRPr="00723786" w:rsidRDefault="00F716E9"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BB6F38" w:rsidRPr="007303E7" w:rsidRDefault="00BB6F38" w:rsidP="007303E7">
                    <w:pPr>
                      <w:pStyle w:val="Textoindependiente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BB6F38" w:rsidRPr="00723786" w:rsidRDefault="00BB6F38"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7BC4CADB" wp14:editId="47A731AA">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6E9" w:rsidRDefault="00F716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6E9" w:rsidRDefault="00F716E9">
      <w:r>
        <w:separator/>
      </w:r>
    </w:p>
  </w:footnote>
  <w:footnote w:type="continuationSeparator" w:id="0">
    <w:p w:rsidR="00F716E9" w:rsidRDefault="00F71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6E9" w:rsidRDefault="00F716E9">
    <w:pPr>
      <w:pStyle w:val="Encabezado"/>
    </w:pPr>
    <w:r>
      <w:rPr>
        <w:noProof/>
        <w:sz w:val="20"/>
        <w:lang w:val="es-ES"/>
      </w:rPr>
      <w:drawing>
        <wp:anchor distT="0" distB="0" distL="114300" distR="114300" simplePos="0" relativeHeight="251665408" behindDoc="0" locked="0" layoutInCell="1" allowOverlap="1" wp14:anchorId="7636A815" wp14:editId="29DB2D4F">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6546834" r:id="rId3">
          <o:FieldCodes>\s</o:FieldCodes>
        </o:OLEObject>
      </w:pict>
    </w:r>
  </w:p>
  <w:p w:rsidR="00F716E9" w:rsidRDefault="00F716E9">
    <w:pPr>
      <w:pStyle w:val="Encabezado"/>
    </w:pPr>
  </w:p>
  <w:p w:rsidR="00F716E9" w:rsidRDefault="00F716E9">
    <w:pPr>
      <w:pStyle w:val="Encabezado"/>
    </w:pPr>
  </w:p>
  <w:p w:rsidR="00F716E9" w:rsidRDefault="00F716E9">
    <w:pPr>
      <w:pStyle w:val="Encabezado"/>
    </w:pPr>
  </w:p>
  <w:p w:rsidR="00F716E9" w:rsidRDefault="00F716E9">
    <w:pPr>
      <w:pStyle w:val="Encabezado"/>
    </w:pPr>
  </w:p>
  <w:p w:rsidR="00F716E9" w:rsidRDefault="00F716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6E9" w:rsidRDefault="00F716E9">
    <w:pPr>
      <w:pStyle w:val="Encabezado"/>
    </w:pPr>
    <w:r>
      <w:rPr>
        <w:noProof/>
        <w:sz w:val="20"/>
        <w:lang w:val="es-ES"/>
      </w:rPr>
      <w:drawing>
        <wp:anchor distT="0" distB="0" distL="114300" distR="114300" simplePos="0" relativeHeight="251667456" behindDoc="0" locked="0" layoutInCell="1" allowOverlap="1" wp14:anchorId="5865F6F4" wp14:editId="5ABFE4E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0EBC5758" wp14:editId="6A6F8902">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6E9" w:rsidRDefault="00F716E9">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6546835" r:id="rId4">
          <o:FieldCodes>\s</o:FieldCodes>
        </o:OLEObject>
      </w:pict>
    </w:r>
  </w:p>
  <w:p w:rsidR="00F716E9" w:rsidRDefault="00F716E9">
    <w:pPr>
      <w:pStyle w:val="Encabezado"/>
    </w:pPr>
  </w:p>
  <w:p w:rsidR="00F716E9" w:rsidRDefault="00F716E9">
    <w:pPr>
      <w:pStyle w:val="Encabezado"/>
    </w:pPr>
  </w:p>
  <w:p w:rsidR="00F716E9" w:rsidRDefault="00F716E9">
    <w:pPr>
      <w:pStyle w:val="Encabezado"/>
    </w:pPr>
  </w:p>
  <w:p w:rsidR="00F716E9" w:rsidRDefault="00F716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6E9" w:rsidRDefault="00F716E9">
    <w:pPr>
      <w:pStyle w:val="Encabezado"/>
    </w:pPr>
    <w:r>
      <w:rPr>
        <w:noProof/>
        <w:lang w:val="es-ES"/>
      </w:rPr>
      <w:drawing>
        <wp:anchor distT="0" distB="0" distL="114300" distR="114300" simplePos="0" relativeHeight="251657216" behindDoc="0" locked="0" layoutInCell="0" allowOverlap="1" wp14:anchorId="401B413E" wp14:editId="70A2CD59">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16E9" w:rsidRDefault="00F716E9">
    <w:pPr>
      <w:pStyle w:val="Encabezado"/>
    </w:pPr>
  </w:p>
  <w:p w:rsidR="00F716E9" w:rsidRDefault="00F716E9">
    <w:pPr>
      <w:pStyle w:val="Encabezado"/>
    </w:pPr>
  </w:p>
  <w:p w:rsidR="00F716E9" w:rsidRDefault="00F716E9">
    <w:pPr>
      <w:pStyle w:val="Encabezado"/>
    </w:pPr>
  </w:p>
  <w:p w:rsidR="00F716E9" w:rsidRDefault="00F716E9">
    <w:pPr>
      <w:pStyle w:val="Encabezado"/>
    </w:pPr>
  </w:p>
  <w:p w:rsidR="00F716E9" w:rsidRDefault="00F716E9">
    <w:pPr>
      <w:pStyle w:val="Encabezado"/>
    </w:pPr>
  </w:p>
  <w:p w:rsidR="00F716E9" w:rsidRDefault="00F716E9">
    <w:pPr>
      <w:ind w:left="3544"/>
      <w:rPr>
        <w:rFonts w:ascii="Copperplate Gothic Light" w:hAnsi="Copperplate Gothic Light"/>
        <w:color w:val="808080"/>
        <w:sz w:val="16"/>
      </w:rPr>
    </w:pPr>
  </w:p>
  <w:p w:rsidR="00F716E9" w:rsidRDefault="00F716E9">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654683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6DED"/>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65"/>
    <w:rsid w:val="00130A95"/>
    <w:rsid w:val="00130E7D"/>
    <w:rsid w:val="0013129F"/>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241A"/>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043"/>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183"/>
    <w:rsid w:val="00203769"/>
    <w:rsid w:val="00204DA1"/>
    <w:rsid w:val="002053B4"/>
    <w:rsid w:val="002059CE"/>
    <w:rsid w:val="00205B6E"/>
    <w:rsid w:val="00206446"/>
    <w:rsid w:val="0020692F"/>
    <w:rsid w:val="00207230"/>
    <w:rsid w:val="002101E5"/>
    <w:rsid w:val="002115EB"/>
    <w:rsid w:val="00212B73"/>
    <w:rsid w:val="00212C37"/>
    <w:rsid w:val="002134D1"/>
    <w:rsid w:val="00213D36"/>
    <w:rsid w:val="00214023"/>
    <w:rsid w:val="00214244"/>
    <w:rsid w:val="0021459E"/>
    <w:rsid w:val="00214D8F"/>
    <w:rsid w:val="00215BE1"/>
    <w:rsid w:val="00217713"/>
    <w:rsid w:val="00217727"/>
    <w:rsid w:val="002200C0"/>
    <w:rsid w:val="00220987"/>
    <w:rsid w:val="00220AA5"/>
    <w:rsid w:val="00220FE6"/>
    <w:rsid w:val="00221475"/>
    <w:rsid w:val="00221A4B"/>
    <w:rsid w:val="0022206E"/>
    <w:rsid w:val="00223002"/>
    <w:rsid w:val="00223602"/>
    <w:rsid w:val="0022364E"/>
    <w:rsid w:val="0022447C"/>
    <w:rsid w:val="002250A0"/>
    <w:rsid w:val="00225364"/>
    <w:rsid w:val="00225738"/>
    <w:rsid w:val="00225CC7"/>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368"/>
    <w:rsid w:val="00265B0F"/>
    <w:rsid w:val="002661EC"/>
    <w:rsid w:val="0026716A"/>
    <w:rsid w:val="002674BC"/>
    <w:rsid w:val="00267654"/>
    <w:rsid w:val="00267EC9"/>
    <w:rsid w:val="00270E47"/>
    <w:rsid w:val="0027208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361"/>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3CEF"/>
    <w:rsid w:val="0030459C"/>
    <w:rsid w:val="00304D61"/>
    <w:rsid w:val="0030598B"/>
    <w:rsid w:val="00305EBF"/>
    <w:rsid w:val="003066E1"/>
    <w:rsid w:val="003066F8"/>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257"/>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2B33"/>
    <w:rsid w:val="003B370D"/>
    <w:rsid w:val="003B39AB"/>
    <w:rsid w:val="003B3A4F"/>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7B9"/>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1E03"/>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04B1"/>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4EB"/>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591"/>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165F"/>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07E3"/>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931"/>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D8A"/>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5BA3"/>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6CA9"/>
    <w:rsid w:val="0078790C"/>
    <w:rsid w:val="0079020A"/>
    <w:rsid w:val="0079089D"/>
    <w:rsid w:val="007913F6"/>
    <w:rsid w:val="007922AA"/>
    <w:rsid w:val="00793DE5"/>
    <w:rsid w:val="00795797"/>
    <w:rsid w:val="00795BF7"/>
    <w:rsid w:val="00795E50"/>
    <w:rsid w:val="0079600B"/>
    <w:rsid w:val="00797445"/>
    <w:rsid w:val="007A0AE6"/>
    <w:rsid w:val="007A1297"/>
    <w:rsid w:val="007A2833"/>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4E84"/>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3E9"/>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33DA"/>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5A9"/>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07F"/>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5A3"/>
    <w:rsid w:val="00996924"/>
    <w:rsid w:val="009970D7"/>
    <w:rsid w:val="00997DF5"/>
    <w:rsid w:val="009A0BCF"/>
    <w:rsid w:val="009A182E"/>
    <w:rsid w:val="009A2172"/>
    <w:rsid w:val="009A3E6F"/>
    <w:rsid w:val="009A48D5"/>
    <w:rsid w:val="009A58F6"/>
    <w:rsid w:val="009A5B41"/>
    <w:rsid w:val="009A5EE5"/>
    <w:rsid w:val="009A6210"/>
    <w:rsid w:val="009A6C69"/>
    <w:rsid w:val="009A7ADC"/>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13"/>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17E"/>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810"/>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1E66"/>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4E5B"/>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1E5"/>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6F25"/>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6F38"/>
    <w:rsid w:val="00BB72AF"/>
    <w:rsid w:val="00BB78D4"/>
    <w:rsid w:val="00BB7CF9"/>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4D2"/>
    <w:rsid w:val="00BF56F8"/>
    <w:rsid w:val="00BF7B78"/>
    <w:rsid w:val="00BF7C04"/>
    <w:rsid w:val="00C02560"/>
    <w:rsid w:val="00C02FAC"/>
    <w:rsid w:val="00C03FC4"/>
    <w:rsid w:val="00C0417C"/>
    <w:rsid w:val="00C0485C"/>
    <w:rsid w:val="00C04AB8"/>
    <w:rsid w:val="00C04B31"/>
    <w:rsid w:val="00C055DE"/>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56F7"/>
    <w:rsid w:val="00C368A7"/>
    <w:rsid w:val="00C36D26"/>
    <w:rsid w:val="00C36DFF"/>
    <w:rsid w:val="00C36E3D"/>
    <w:rsid w:val="00C37920"/>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0B5"/>
    <w:rsid w:val="00C97C58"/>
    <w:rsid w:val="00CA0310"/>
    <w:rsid w:val="00CA0DF1"/>
    <w:rsid w:val="00CA0E23"/>
    <w:rsid w:val="00CA1241"/>
    <w:rsid w:val="00CA138C"/>
    <w:rsid w:val="00CA1C87"/>
    <w:rsid w:val="00CA1D32"/>
    <w:rsid w:val="00CA32C5"/>
    <w:rsid w:val="00CA4834"/>
    <w:rsid w:val="00CA59C9"/>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4E31"/>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401"/>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40"/>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2BB"/>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9C2"/>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345"/>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4A3"/>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88C"/>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3C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16E9"/>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22EC"/>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 w:type="paragraph" w:customStyle="1" w:styleId="anotaciones0">
    <w:name w:val="anotaciones"/>
    <w:basedOn w:val="Normal"/>
    <w:next w:val="Texto"/>
    <w:rsid w:val="002101E5"/>
    <w:pPr>
      <w:tabs>
        <w:tab w:val="clear" w:pos="1021"/>
        <w:tab w:val="clear" w:pos="1531"/>
        <w:tab w:val="clear" w:pos="2041"/>
        <w:tab w:val="clear" w:pos="2552"/>
        <w:tab w:val="clear" w:pos="3062"/>
        <w:tab w:val="clear" w:pos="3572"/>
        <w:tab w:val="left" w:pos="3544"/>
      </w:tabs>
      <w:spacing w:line="240" w:lineRule="auto"/>
      <w:ind w:left="3544"/>
    </w:pPr>
    <w:rPr>
      <w:i/>
    </w:rPr>
  </w:style>
  <w:style w:type="character" w:styleId="Textoennegrita">
    <w:name w:val="Strong"/>
    <w:basedOn w:val="Fuentedeprrafopredeter"/>
    <w:uiPriority w:val="22"/>
    <w:qFormat/>
    <w:rsid w:val="00B21E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 w:type="paragraph" w:customStyle="1" w:styleId="anotaciones0">
    <w:name w:val="anotaciones"/>
    <w:basedOn w:val="Normal"/>
    <w:next w:val="Texto"/>
    <w:rsid w:val="002101E5"/>
    <w:pPr>
      <w:tabs>
        <w:tab w:val="clear" w:pos="1021"/>
        <w:tab w:val="clear" w:pos="1531"/>
        <w:tab w:val="clear" w:pos="2041"/>
        <w:tab w:val="clear" w:pos="2552"/>
        <w:tab w:val="clear" w:pos="3062"/>
        <w:tab w:val="clear" w:pos="3572"/>
        <w:tab w:val="left" w:pos="3544"/>
      </w:tabs>
      <w:spacing w:line="240" w:lineRule="auto"/>
      <w:ind w:left="3544"/>
    </w:pPr>
    <w:rPr>
      <w:i/>
    </w:rPr>
  </w:style>
  <w:style w:type="character" w:styleId="Textoennegrita">
    <w:name w:val="Strong"/>
    <w:basedOn w:val="Fuentedeprrafopredeter"/>
    <w:uiPriority w:val="22"/>
    <w:qFormat/>
    <w:rsid w:val="00B21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71C5A-6680-402B-865D-0DD58C73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90</TotalTime>
  <Pages>143</Pages>
  <Words>38233</Words>
  <Characters>207428</Characters>
  <Application>Microsoft Office Word</Application>
  <DocSecurity>0</DocSecurity>
  <Lines>1728</Lines>
  <Paragraphs>490</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Hewlett-Packard Company</Company>
  <LinksUpToDate>false</LinksUpToDate>
  <CharactersWithSpaces>245171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Lara Hernandez</cp:lastModifiedBy>
  <cp:revision>32</cp:revision>
  <cp:lastPrinted>2019-11-29T14:17:00Z</cp:lastPrinted>
  <dcterms:created xsi:type="dcterms:W3CDTF">2019-11-29T10:24:00Z</dcterms:created>
  <dcterms:modified xsi:type="dcterms:W3CDTF">2019-11-29T14:34:00Z</dcterms:modified>
</cp:coreProperties>
</file>